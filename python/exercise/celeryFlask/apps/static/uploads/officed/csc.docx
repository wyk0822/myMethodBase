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Override PartName="/word/footer2.xml" ContentType="application/vnd.openxmlformats-officedocument.wordprocessingml.footer+xml"/>
  <Default Extension="jpeg" ContentType="image/jpeg"/>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after="70"/>
        <w:ind w:left="114" w:right="0" w:firstLine="0"/>
        <w:rPr>
          <w:rFonts w:ascii="Times New Roman" w:hAnsi="Times New Roman" w:cs="Times New Roman" w:eastAsia="Times New Roman" w:hint="default"/>
          <w:sz w:val="20"/>
          <w:szCs w:val="20"/>
        </w:rPr>
      </w:pPr>
      <w:r>
        <w:rPr/>
        <w:pict>
          <v:group style="position:absolute;margin-left:375.512054pt;margin-top:77.507759pt;width:219.55pt;height:85pt;mso-position-horizontal-relative:page;mso-position-vertical-relative:page;z-index:-431632" coordorigin="7510,1550" coordsize="4391,1700">
            <v:group style="position:absolute;left:7510;top:1550;width:4391;height:1700" coordorigin="7510,1550" coordsize="4391,1700">
              <v:shape style="position:absolute;left:7510;top:1550;width:4391;height:1700" coordorigin="7510,1550" coordsize="4391,1700" path="m7510,3250l11900,3250,11900,1550,7510,1550,7510,3250xe" filled="true" fillcolor="#044e7d" stroked="false">
                <v:path arrowok="t"/>
                <v:fill type="solid"/>
              </v:shape>
              <v:shape style="position:absolute;left:9324;top:2295;width:725;height:360" type="#_x0000_t202" filled="false" stroked="false">
                <v:textbox inset="0,0,0,0">
                  <w:txbxContent>
                    <w:p>
                      <w:pPr>
                        <w:spacing w:line="360" w:lineRule="exact" w:before="0"/>
                        <w:ind w:left="0" w:right="0" w:firstLine="0"/>
                        <w:jc w:val="left"/>
                        <w:rPr>
                          <w:rFonts w:ascii="Microsoft JhengHei" w:hAnsi="Microsoft JhengHei" w:cs="Microsoft JhengHei" w:eastAsia="Microsoft JhengHei" w:hint="default"/>
                          <w:sz w:val="36"/>
                          <w:szCs w:val="36"/>
                        </w:rPr>
                      </w:pPr>
                      <w:r>
                        <w:rPr>
                          <w:rFonts w:ascii="Microsoft JhengHei" w:hAnsi="Microsoft JhengHei" w:cs="Microsoft JhengHei" w:eastAsia="Microsoft JhengHei" w:hint="default"/>
                          <w:b/>
                          <w:bCs/>
                          <w:color w:val="FFFFFF"/>
                          <w:sz w:val="36"/>
                          <w:szCs w:val="36"/>
                        </w:rPr>
                        <w:t>电子</w:t>
                      </w:r>
                      <w:r>
                        <w:rPr>
                          <w:rFonts w:ascii="Microsoft JhengHei" w:hAnsi="Microsoft JhengHei" w:cs="Microsoft JhengHei" w:eastAsia="Microsoft JhengHei" w:hint="default"/>
                          <w:sz w:val="36"/>
                          <w:szCs w:val="36"/>
                        </w:rPr>
                      </w:r>
                    </w:p>
                  </w:txbxContent>
                </v:textbox>
                <w10:wrap type="none"/>
              </v:shape>
            </v:group>
            <w10:wrap type="none"/>
          </v:group>
        </w:pict>
      </w:r>
      <w:r>
        <w:rPr/>
        <w:pict>
          <v:group style="position:absolute;margin-left:375.512024pt;margin-top:181.757126pt;width:219.8pt;height:611.5pt;mso-position-horizontal-relative:page;mso-position-vertical-relative:page;z-index:-431560" coordorigin="7510,3635" coordsize="4396,12230">
            <v:group style="position:absolute;left:7510;top:3635;width:4396;height:11950" coordorigin="7510,3635" coordsize="4396,11950">
              <v:shape style="position:absolute;left:7510;top:3635;width:4396;height:11950" coordorigin="7510,3635" coordsize="4396,11950" path="m7510,15585l11905,15585,11905,3635,7510,3635,7510,15585xe" filled="true" fillcolor="#c1d1df" stroked="false">
                <v:path arrowok="t"/>
                <v:fill type="solid"/>
              </v:shape>
            </v:group>
            <v:group style="position:absolute;left:7510;top:15585;width:4396;height:280" coordorigin="7510,15585" coordsize="4396,280">
              <v:shape style="position:absolute;left:7510;top:15585;width:4396;height:280" coordorigin="7510,15585" coordsize="4396,280" path="m7510,15865l11905,15865,11905,15585,7510,15585,7510,15865xe" filled="true" fillcolor="#a3bcd1" stroked="false">
                <v:path arrowok="t"/>
                <v:fill type="solid"/>
              </v:shape>
            </v:group>
            <v:group style="position:absolute;left:7729;top:10283;width:3911;height:2" coordorigin="7729,10283" coordsize="3911,2">
              <v:shape style="position:absolute;left:7729;top:10283;width:3911;height:2" coordorigin="7729,10283" coordsize="3911,0" path="m7729,10283l11640,10283e" filled="false" stroked="true" strokeweight=".96pt" strokecolor="#ffffff">
                <v:path arrowok="t"/>
              </v:shape>
              <v:shape style="position:absolute;left:7758;top:9356;width:807;height:200" type="#_x0000_t202" filled="false" stroked="false">
                <v:textbox inset="0,0,0,0">
                  <w:txbxContent>
                    <w:p>
                      <w:pPr>
                        <w:spacing w:line="199" w:lineRule="exact" w:before="0"/>
                        <w:ind w:left="0" w:right="0" w:firstLine="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市场表现</w:t>
                      </w:r>
                      <w:r>
                        <w:rPr>
                          <w:rFonts w:ascii="Microsoft JhengHei" w:hAnsi="Microsoft JhengHei" w:cs="Microsoft JhengHei" w:eastAsia="Microsoft JhengHei" w:hint="default"/>
                          <w:sz w:val="20"/>
                          <w:szCs w:val="20"/>
                        </w:rPr>
                      </w:r>
                    </w:p>
                  </w:txbxContent>
                </v:textbox>
                <w10:wrap type="none"/>
              </v:shape>
              <v:shape style="position:absolute;left:7758;top:10345;width:1204;height:200" type="#_x0000_t202" filled="false" stroked="false">
                <v:textbox inset="0,0,0,0">
                  <w:txbxContent>
                    <w:p>
                      <w:pPr>
                        <w:spacing w:line="199" w:lineRule="exact" w:before="0"/>
                        <w:ind w:left="0" w:right="0" w:firstLine="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相关研究报告</w:t>
                      </w:r>
                      <w:r>
                        <w:rPr>
                          <w:rFonts w:ascii="Microsoft JhengHei" w:hAnsi="Microsoft JhengHei" w:cs="Microsoft JhengHei" w:eastAsia="Microsoft JhengHei" w:hint="default"/>
                          <w:sz w:val="20"/>
                          <w:szCs w:val="20"/>
                        </w:rPr>
                      </w:r>
                    </w:p>
                  </w:txbxContent>
                </v:textbox>
                <w10:wrap type="none"/>
              </v:shape>
            </v:group>
            <w10:wrap type="none"/>
          </v:group>
        </w:pict>
      </w:r>
      <w:r>
        <w:rPr/>
        <w:pict>
          <v:group style="position:absolute;margin-left:56.639999pt;margin-top:785.615967pt;width:276.2pt;height:.1pt;mso-position-horizontal-relative:page;mso-position-vertical-relative:page;z-index:1144" coordorigin="1133,15712" coordsize="5524,2">
            <v:shape style="position:absolute;left:1133;top:15712;width:5524;height:2" coordorigin="1133,15712" coordsize="5524,0" path="m1133,15712l6657,15712e" filled="false" stroked="true" strokeweight=".96pt" strokecolor="#044e7d">
              <v:path arrowok="t"/>
            </v:shape>
            <w10:wrap type="none"/>
          </v:group>
        </w:pict>
      </w:r>
      <w:r>
        <w:rPr>
          <w:rFonts w:ascii="Times New Roman" w:hAnsi="Times New Roman" w:cs="Times New Roman" w:eastAsia="Times New Roman" w:hint="default"/>
          <w:sz w:val="20"/>
          <w:szCs w:val="20"/>
        </w:rPr>
        <w:drawing>
          <wp:inline distT="0" distB="0" distL="0" distR="0">
            <wp:extent cx="1896757" cy="484060"/>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6" cstate="print"/>
                    <a:stretch>
                      <a:fillRect/>
                    </a:stretch>
                  </pic:blipFill>
                  <pic:spPr>
                    <a:xfrm>
                      <a:off x="0" y="0"/>
                      <a:ext cx="1896757" cy="484060"/>
                    </a:xfrm>
                    <a:prstGeom prst="rect">
                      <a:avLst/>
                    </a:prstGeom>
                  </pic:spPr>
                </pic:pic>
              </a:graphicData>
            </a:graphic>
          </wp:inline>
        </w:drawing>
      </w:r>
      <w:r>
        <w:rPr>
          <w:rFonts w:ascii="Times New Roman" w:hAnsi="Times New Roman" w:cs="Times New Roman" w:eastAsia="Times New Roman" w:hint="default"/>
          <w:sz w:val="20"/>
          <w:szCs w:val="20"/>
        </w:rPr>
      </w:r>
    </w:p>
    <w:p>
      <w:pPr>
        <w:pStyle w:val="BodyText"/>
        <w:tabs>
          <w:tab w:pos="6490" w:val="left" w:leader="none"/>
        </w:tabs>
        <w:spacing w:line="240" w:lineRule="auto"/>
        <w:ind w:left="112" w:right="0"/>
        <w:jc w:val="left"/>
        <w:rPr>
          <w:rFonts w:ascii="Times New Roman" w:hAnsi="Times New Roman" w:cs="Times New Roman" w:eastAsia="Times New Roman" w:hint="default"/>
        </w:rPr>
      </w:pPr>
      <w:r>
        <w:rPr>
          <w:rFonts w:ascii="Times New Roman"/>
        </w:rPr>
        <w:pict>
          <v:shape style="width:294pt;height:673.25pt;mso-position-horizontal-relative:char;mso-position-vertical-relative:line" type="#_x0000_t202" filled="false" stroked="false">
            <w10:anchorlock/>
            <v:textbox inset="0,0,0,0">
              <w:txbxContent>
                <w:tbl>
                  <w:tblPr>
                    <w:tblW w:w="0" w:type="auto"/>
                    <w:jc w:val="left"/>
                    <w:tblLayout w:type="fixed"/>
                    <w:tblCellMar>
                      <w:top w:w="0" w:type="dxa"/>
                      <w:left w:w="0" w:type="dxa"/>
                      <w:bottom w:w="0" w:type="dxa"/>
                      <w:right w:w="0" w:type="dxa"/>
                    </w:tblCellMar>
                    <w:tblLook w:val="01E0"/>
                  </w:tblPr>
                  <w:tblGrid>
                    <w:gridCol w:w="5879"/>
                  </w:tblGrid>
                  <w:tr>
                    <w:trPr>
                      <w:trHeight w:val="505" w:hRule="exact"/>
                    </w:trPr>
                    <w:tc>
                      <w:tcPr>
                        <w:tcW w:w="5879" w:type="dxa"/>
                        <w:tcBorders>
                          <w:top w:val="single" w:sz="16" w:space="0" w:color="044E7D"/>
                          <w:left w:val="nil" w:sz="6" w:space="0" w:color="auto"/>
                          <w:bottom w:val="nil" w:sz="6" w:space="0" w:color="auto"/>
                          <w:right w:val="nil" w:sz="6" w:space="0" w:color="auto"/>
                        </w:tcBorders>
                      </w:tcPr>
                      <w:p>
                        <w:pPr>
                          <w:pStyle w:val="TableParagraph"/>
                          <w:spacing w:line="240" w:lineRule="auto" w:before="84"/>
                          <w:ind w:right="0"/>
                          <w:jc w:val="left"/>
                          <w:rPr>
                            <w:rFonts w:ascii="Microsoft JhengHei" w:hAnsi="Microsoft JhengHei" w:cs="Microsoft JhengHei" w:eastAsia="Microsoft JhengHei" w:hint="default"/>
                            <w:sz w:val="21"/>
                            <w:szCs w:val="21"/>
                          </w:rPr>
                        </w:pPr>
                        <w:r>
                          <w:rPr>
                            <w:rFonts w:ascii="Microsoft JhengHei" w:hAnsi="Microsoft JhengHei" w:cs="Microsoft JhengHei" w:eastAsia="Microsoft JhengHei" w:hint="default"/>
                            <w:b/>
                            <w:bCs/>
                            <w:color w:val="044E7D"/>
                            <w:w w:val="100"/>
                            <w:sz w:val="21"/>
                            <w:szCs w:val="21"/>
                          </w:rPr>
                          <w:t>证券研究报</w:t>
                        </w:r>
                        <w:r>
                          <w:rPr>
                            <w:rFonts w:ascii="Microsoft JhengHei" w:hAnsi="Microsoft JhengHei" w:cs="Microsoft JhengHei" w:eastAsia="Microsoft JhengHei" w:hint="default"/>
                            <w:b/>
                            <w:bCs/>
                            <w:color w:val="044E7D"/>
                            <w:spacing w:val="-1"/>
                            <w:w w:val="100"/>
                            <w:sz w:val="21"/>
                            <w:szCs w:val="21"/>
                          </w:rPr>
                          <w:t>告</w:t>
                        </w:r>
                        <w:r>
                          <w:rPr>
                            <w:rFonts w:ascii="Microsoft JhengHei" w:hAnsi="Microsoft JhengHei" w:cs="Microsoft JhengHei" w:eastAsia="Microsoft JhengHei" w:hint="default"/>
                            <w:b/>
                            <w:bCs/>
                            <w:color w:val="044E7D"/>
                            <w:w w:val="394"/>
                            <w:sz w:val="21"/>
                            <w:szCs w:val="21"/>
                          </w:rPr>
                          <w:t>·</w:t>
                        </w:r>
                        <w:r>
                          <w:rPr>
                            <w:rFonts w:ascii="Microsoft JhengHei" w:hAnsi="Microsoft JhengHei" w:cs="Microsoft JhengHei" w:eastAsia="Microsoft JhengHei" w:hint="default"/>
                            <w:b/>
                            <w:bCs/>
                            <w:color w:val="044E7D"/>
                            <w:w w:val="100"/>
                            <w:sz w:val="21"/>
                            <w:szCs w:val="21"/>
                          </w:rPr>
                          <w:t>行</w:t>
                        </w:r>
                        <w:r>
                          <w:rPr>
                            <w:rFonts w:ascii="Microsoft JhengHei" w:hAnsi="Microsoft JhengHei" w:cs="Microsoft JhengHei" w:eastAsia="Microsoft JhengHei" w:hint="default"/>
                            <w:b/>
                            <w:bCs/>
                            <w:color w:val="044E7D"/>
                            <w:spacing w:val="-3"/>
                            <w:w w:val="100"/>
                            <w:sz w:val="21"/>
                            <w:szCs w:val="21"/>
                          </w:rPr>
                          <w:t>业</w:t>
                        </w:r>
                        <w:r>
                          <w:rPr>
                            <w:rFonts w:ascii="Microsoft JhengHei" w:hAnsi="Microsoft JhengHei" w:cs="Microsoft JhengHei" w:eastAsia="Microsoft JhengHei" w:hint="default"/>
                            <w:b/>
                            <w:bCs/>
                            <w:color w:val="044E7D"/>
                            <w:w w:val="100"/>
                            <w:sz w:val="21"/>
                            <w:szCs w:val="21"/>
                          </w:rPr>
                          <w:t>深</w:t>
                        </w:r>
                        <w:r>
                          <w:rPr>
                            <w:rFonts w:ascii="Microsoft JhengHei" w:hAnsi="Microsoft JhengHei" w:cs="Microsoft JhengHei" w:eastAsia="Microsoft JhengHei" w:hint="default"/>
                            <w:b/>
                            <w:bCs/>
                            <w:color w:val="044E7D"/>
                            <w:spacing w:val="-3"/>
                            <w:w w:val="100"/>
                            <w:sz w:val="21"/>
                            <w:szCs w:val="21"/>
                          </w:rPr>
                          <w:t>度</w:t>
                        </w:r>
                        <w:r>
                          <w:rPr>
                            <w:rFonts w:ascii="Microsoft JhengHei" w:hAnsi="Microsoft JhengHei" w:cs="Microsoft JhengHei" w:eastAsia="Microsoft JhengHei" w:hint="default"/>
                            <w:b/>
                            <w:bCs/>
                            <w:color w:val="044E7D"/>
                            <w:w w:val="394"/>
                            <w:sz w:val="21"/>
                            <w:szCs w:val="21"/>
                          </w:rPr>
                          <w:t>·</w:t>
                        </w:r>
                        <w:r>
                          <w:rPr>
                            <w:rFonts w:ascii="Times New Roman" w:hAnsi="Times New Roman" w:cs="Times New Roman" w:eastAsia="Times New Roman" w:hint="default"/>
                            <w:b/>
                            <w:bCs/>
                            <w:color w:val="044E7D"/>
                            <w:w w:val="100"/>
                            <w:sz w:val="21"/>
                            <w:szCs w:val="21"/>
                          </w:rPr>
                          <w:t>2020</w:t>
                        </w:r>
                        <w:r>
                          <w:rPr>
                            <w:rFonts w:ascii="Times New Roman" w:hAnsi="Times New Roman" w:cs="Times New Roman" w:eastAsia="Times New Roman" w:hint="default"/>
                            <w:b/>
                            <w:bCs/>
                            <w:color w:val="044E7D"/>
                            <w:sz w:val="21"/>
                            <w:szCs w:val="21"/>
                          </w:rPr>
                          <w:t> </w:t>
                        </w:r>
                        <w:r>
                          <w:rPr>
                            <w:rFonts w:ascii="Microsoft JhengHei" w:hAnsi="Microsoft JhengHei" w:cs="Microsoft JhengHei" w:eastAsia="Microsoft JhengHei" w:hint="default"/>
                            <w:b/>
                            <w:bCs/>
                            <w:color w:val="044E7D"/>
                            <w:w w:val="100"/>
                            <w:sz w:val="21"/>
                            <w:szCs w:val="21"/>
                          </w:rPr>
                          <w:t>年投资策略报告</w:t>
                        </w:r>
                        <w:r>
                          <w:rPr>
                            <w:rFonts w:ascii="Microsoft JhengHei" w:hAnsi="Microsoft JhengHei" w:cs="Microsoft JhengHei" w:eastAsia="Microsoft JhengHei" w:hint="default"/>
                            <w:w w:val="100"/>
                            <w:sz w:val="21"/>
                            <w:szCs w:val="21"/>
                          </w:rPr>
                        </w:r>
                      </w:p>
                    </w:tc>
                  </w:tr>
                  <w:tr>
                    <w:trPr>
                      <w:trHeight w:val="1134" w:hRule="exact"/>
                    </w:trPr>
                    <w:tc>
                      <w:tcPr>
                        <w:tcW w:w="5879" w:type="dxa"/>
                        <w:tcBorders>
                          <w:top w:val="nil" w:sz="6" w:space="0" w:color="auto"/>
                          <w:left w:val="nil" w:sz="6" w:space="0" w:color="auto"/>
                          <w:bottom w:val="single" w:sz="16" w:space="0" w:color="044E7D"/>
                          <w:right w:val="nil" w:sz="6" w:space="0" w:color="auto"/>
                        </w:tcBorders>
                      </w:tcPr>
                      <w:p>
                        <w:pPr>
                          <w:pStyle w:val="TableParagraph"/>
                          <w:spacing w:line="446" w:lineRule="exact"/>
                          <w:ind w:right="0"/>
                          <w:jc w:val="left"/>
                          <w:rPr>
                            <w:rFonts w:ascii="Microsoft JhengHei" w:hAnsi="Microsoft JhengHei" w:cs="Microsoft JhengHei" w:eastAsia="Microsoft JhengHei" w:hint="default"/>
                            <w:sz w:val="44"/>
                            <w:szCs w:val="44"/>
                          </w:rPr>
                        </w:pPr>
                        <w:r>
                          <w:rPr>
                            <w:rFonts w:ascii="Times New Roman" w:hAnsi="Times New Roman" w:cs="Times New Roman" w:eastAsia="Times New Roman" w:hint="default"/>
                            <w:b/>
                            <w:bCs/>
                            <w:color w:val="044E7D"/>
                            <w:sz w:val="44"/>
                            <w:szCs w:val="44"/>
                          </w:rPr>
                          <w:t>5G</w:t>
                        </w:r>
                        <w:r>
                          <w:rPr>
                            <w:rFonts w:ascii="Times New Roman" w:hAnsi="Times New Roman" w:cs="Times New Roman" w:eastAsia="Times New Roman" w:hint="default"/>
                            <w:b/>
                            <w:bCs/>
                            <w:color w:val="044E7D"/>
                            <w:spacing w:val="44"/>
                            <w:sz w:val="44"/>
                            <w:szCs w:val="44"/>
                          </w:rPr>
                          <w:t> </w:t>
                        </w:r>
                        <w:r>
                          <w:rPr>
                            <w:rFonts w:ascii="Microsoft JhengHei" w:hAnsi="Microsoft JhengHei" w:cs="Microsoft JhengHei" w:eastAsia="Microsoft JhengHei" w:hint="default"/>
                            <w:b/>
                            <w:bCs/>
                            <w:color w:val="044E7D"/>
                            <w:sz w:val="44"/>
                            <w:szCs w:val="44"/>
                          </w:rPr>
                          <w:t>换机与创新周期开启，产</w:t>
                        </w:r>
                        <w:r>
                          <w:rPr>
                            <w:rFonts w:ascii="Microsoft JhengHei" w:hAnsi="Microsoft JhengHei" w:cs="Microsoft JhengHei" w:eastAsia="Microsoft JhengHei" w:hint="default"/>
                            <w:sz w:val="44"/>
                            <w:szCs w:val="44"/>
                          </w:rPr>
                        </w:r>
                      </w:p>
                      <w:p>
                        <w:pPr>
                          <w:pStyle w:val="TableParagraph"/>
                          <w:spacing w:line="664" w:lineRule="exact"/>
                          <w:ind w:right="0"/>
                          <w:jc w:val="left"/>
                          <w:rPr>
                            <w:rFonts w:ascii="Microsoft JhengHei" w:hAnsi="Microsoft JhengHei" w:cs="Microsoft JhengHei" w:eastAsia="Microsoft JhengHei" w:hint="default"/>
                            <w:sz w:val="44"/>
                            <w:szCs w:val="44"/>
                          </w:rPr>
                        </w:pPr>
                        <w:r>
                          <w:rPr>
                            <w:rFonts w:ascii="Microsoft JhengHei" w:hAnsi="Microsoft JhengHei" w:cs="Microsoft JhengHei" w:eastAsia="Microsoft JhengHei" w:hint="default"/>
                            <w:b/>
                            <w:bCs/>
                            <w:color w:val="044E7D"/>
                            <w:sz w:val="44"/>
                            <w:szCs w:val="44"/>
                          </w:rPr>
                          <w:t>业链上下游有望多点开花</w:t>
                        </w:r>
                        <w:r>
                          <w:rPr>
                            <w:rFonts w:ascii="Microsoft JhengHei" w:hAnsi="Microsoft JhengHei" w:cs="Microsoft JhengHei" w:eastAsia="Microsoft JhengHei" w:hint="default"/>
                            <w:sz w:val="44"/>
                            <w:szCs w:val="44"/>
                          </w:rPr>
                        </w:r>
                      </w:p>
                    </w:tc>
                  </w:tr>
                  <w:tr>
                    <w:trPr>
                      <w:trHeight w:val="11805" w:hRule="exact"/>
                    </w:trPr>
                    <w:tc>
                      <w:tcPr>
                        <w:tcW w:w="5879" w:type="dxa"/>
                        <w:tcBorders>
                          <w:top w:val="single" w:sz="16" w:space="0" w:color="044E7D"/>
                          <w:left w:val="nil" w:sz="6" w:space="0" w:color="auto"/>
                          <w:bottom w:val="nil" w:sz="6" w:space="0" w:color="auto"/>
                          <w:right w:val="nil" w:sz="6" w:space="0" w:color="auto"/>
                        </w:tcBorders>
                      </w:tcPr>
                      <w:p>
                        <w:pPr>
                          <w:pStyle w:val="TableParagraph"/>
                          <w:spacing w:line="345" w:lineRule="exact" w:before="38"/>
                          <w:ind w:right="0"/>
                          <w:jc w:val="both"/>
                          <w:rPr>
                            <w:rFonts w:ascii="Microsoft JhengHei" w:hAnsi="Microsoft JhengHei" w:cs="Microsoft JhengHei" w:eastAsia="Microsoft JhengHei" w:hint="default"/>
                            <w:sz w:val="20"/>
                            <w:szCs w:val="20"/>
                          </w:rPr>
                        </w:pP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10"/>
                            <w:sz w:val="20"/>
                            <w:szCs w:val="20"/>
                          </w:rPr>
                          <w:t> </w:t>
                        </w:r>
                        <w:r>
                          <w:rPr>
                            <w:rFonts w:ascii="Microsoft JhengHei" w:hAnsi="Microsoft JhengHei" w:cs="Microsoft JhengHei" w:eastAsia="Microsoft JhengHei" w:hint="default"/>
                            <w:b/>
                            <w:bCs/>
                            <w:sz w:val="20"/>
                            <w:szCs w:val="20"/>
                          </w:rPr>
                          <w:t>商用助推硬件创新，可穿戴等新型终端加速兴起</w:t>
                        </w:r>
                        <w:r>
                          <w:rPr>
                            <w:rFonts w:ascii="Microsoft JhengHei" w:hAnsi="Microsoft JhengHei" w:cs="Microsoft JhengHei" w:eastAsia="Microsoft JhengHei" w:hint="default"/>
                            <w:sz w:val="20"/>
                            <w:szCs w:val="20"/>
                          </w:rPr>
                        </w:r>
                      </w:p>
                      <w:p>
                        <w:pPr>
                          <w:pStyle w:val="TableParagraph"/>
                          <w:spacing w:line="242" w:lineRule="auto"/>
                          <w:ind w:right="293"/>
                          <w:jc w:val="both"/>
                          <w:rPr>
                            <w:rFonts w:ascii="宋体" w:hAnsi="宋体" w:cs="宋体" w:eastAsia="宋体" w:hint="default"/>
                            <w:sz w:val="20"/>
                            <w:szCs w:val="20"/>
                          </w:rPr>
                        </w:pPr>
                        <w:r>
                          <w:rPr>
                            <w:rFonts w:ascii="Times New Roman" w:hAnsi="Times New Roman" w:cs="Times New Roman" w:eastAsia="Times New Roman" w:hint="default"/>
                            <w:sz w:val="20"/>
                            <w:szCs w:val="20"/>
                          </w:rPr>
                          <w:t>5G </w:t>
                        </w:r>
                        <w:r>
                          <w:rPr>
                            <w:rFonts w:ascii="宋体" w:hAnsi="宋体" w:cs="宋体" w:eastAsia="宋体" w:hint="default"/>
                            <w:sz w:val="20"/>
                            <w:szCs w:val="20"/>
                          </w:rPr>
                          <w:t>网络标准和规范逐步完成，完整标准预计今年完成，中国</w:t>
                        </w:r>
                        <w:r>
                          <w:rPr>
                            <w:rFonts w:ascii="宋体" w:hAnsi="宋体" w:cs="宋体" w:eastAsia="宋体" w:hint="default"/>
                            <w:spacing w:val="-61"/>
                            <w:sz w:val="20"/>
                            <w:szCs w:val="20"/>
                          </w:rPr>
                          <w:t> </w:t>
                        </w:r>
                        <w:r>
                          <w:rPr>
                            <w:rFonts w:ascii="Times New Roman" w:hAnsi="Times New Roman" w:cs="Times New Roman" w:eastAsia="Times New Roman" w:hint="default"/>
                            <w:sz w:val="20"/>
                            <w:szCs w:val="20"/>
                          </w:rPr>
                          <w:t>5G </w:t>
                        </w:r>
                        <w:r>
                          <w:rPr>
                            <w:rFonts w:ascii="宋体" w:hAnsi="宋体" w:cs="宋体" w:eastAsia="宋体" w:hint="default"/>
                            <w:sz w:val="20"/>
                            <w:szCs w:val="20"/>
                          </w:rPr>
                          <w:t>网络建设稳步推进。</w:t>
                        </w:r>
                        <w:r>
                          <w:rPr>
                            <w:rFonts w:ascii="Times New Roman" w:hAnsi="Times New Roman" w:cs="Times New Roman" w:eastAsia="Times New Roman" w:hint="default"/>
                            <w:sz w:val="20"/>
                            <w:szCs w:val="20"/>
                          </w:rPr>
                          <w:t>19 </w:t>
                        </w:r>
                        <w:r>
                          <w:rPr>
                            <w:rFonts w:ascii="宋体" w:hAnsi="宋体" w:cs="宋体" w:eastAsia="宋体" w:hint="default"/>
                            <w:sz w:val="20"/>
                            <w:szCs w:val="20"/>
                          </w:rPr>
                          <w:t>年多家厂商发布</w:t>
                        </w:r>
                        <w:r>
                          <w:rPr>
                            <w:rFonts w:ascii="宋体" w:hAnsi="宋体" w:cs="宋体" w:eastAsia="宋体" w:hint="default"/>
                            <w:spacing w:val="-69"/>
                            <w:sz w:val="20"/>
                            <w:szCs w:val="20"/>
                          </w:rPr>
                          <w:t> </w:t>
                        </w:r>
                        <w:r>
                          <w:rPr>
                            <w:rFonts w:ascii="Times New Roman" w:hAnsi="Times New Roman" w:cs="Times New Roman" w:eastAsia="Times New Roman" w:hint="default"/>
                            <w:sz w:val="20"/>
                            <w:szCs w:val="20"/>
                          </w:rPr>
                          <w:t>5G </w:t>
                        </w:r>
                        <w:r>
                          <w:rPr>
                            <w:rFonts w:ascii="宋体" w:hAnsi="宋体" w:cs="宋体" w:eastAsia="宋体" w:hint="default"/>
                            <w:sz w:val="20"/>
                            <w:szCs w:val="20"/>
                          </w:rPr>
                          <w:t>基带芯片，高通和华 </w:t>
                        </w:r>
                        <w:r>
                          <w:rPr>
                            <w:rFonts w:ascii="宋体" w:hAnsi="宋体" w:cs="宋体" w:eastAsia="宋体" w:hint="default"/>
                            <w:w w:val="99"/>
                            <w:sz w:val="20"/>
                            <w:szCs w:val="20"/>
                          </w:rPr>
                          <w:t>为暂时主导 </w:t>
                        </w:r>
                        <w:r>
                          <w:rPr>
                            <w:rFonts w:ascii="Times New Roman" w:hAnsi="Times New Roman" w:cs="Times New Roman" w:eastAsia="Times New Roman" w:hint="default"/>
                            <w:w w:val="99"/>
                            <w:sz w:val="20"/>
                            <w:szCs w:val="20"/>
                          </w:rPr>
                          <w:t>5G</w:t>
                        </w:r>
                        <w:r>
                          <w:rPr>
                            <w:rFonts w:ascii="Times New Roman" w:hAnsi="Times New Roman" w:cs="Times New Roman" w:eastAsia="Times New Roman" w:hint="default"/>
                            <w:spacing w:val="-32"/>
                            <w:w w:val="99"/>
                            <w:sz w:val="20"/>
                            <w:szCs w:val="20"/>
                          </w:rPr>
                          <w:t> </w:t>
                        </w:r>
                        <w:r>
                          <w:rPr>
                            <w:rFonts w:ascii="宋体" w:hAnsi="宋体" w:cs="宋体" w:eastAsia="宋体" w:hint="default"/>
                            <w:spacing w:val="-7"/>
                            <w:w w:val="99"/>
                            <w:sz w:val="20"/>
                            <w:szCs w:val="20"/>
                          </w:rPr>
                          <w:t>手机基带芯片市场，</w:t>
                        </w:r>
                        <w:r>
                          <w:rPr>
                            <w:rFonts w:ascii="Times New Roman" w:hAnsi="Times New Roman" w:cs="Times New Roman" w:eastAsia="Times New Roman" w:hint="default"/>
                            <w:spacing w:val="-7"/>
                            <w:w w:val="99"/>
                            <w:sz w:val="20"/>
                            <w:szCs w:val="20"/>
                          </w:rPr>
                          <w:t>2020</w:t>
                        </w:r>
                        <w:r>
                          <w:rPr>
                            <w:rFonts w:ascii="Times New Roman" w:hAnsi="Times New Roman" w:cs="Times New Roman" w:eastAsia="Times New Roman" w:hint="default"/>
                            <w:w w:val="99"/>
                            <w:sz w:val="20"/>
                            <w:szCs w:val="20"/>
                          </w:rPr>
                          <w:t> </w:t>
                        </w:r>
                        <w:r>
                          <w:rPr>
                            <w:rFonts w:ascii="宋体" w:hAnsi="宋体" w:cs="宋体" w:eastAsia="宋体" w:hint="default"/>
                            <w:spacing w:val="-14"/>
                            <w:w w:val="99"/>
                            <w:sz w:val="20"/>
                            <w:szCs w:val="20"/>
                          </w:rPr>
                          <w:t>年三星、紫光展锐、</w:t>
                        </w:r>
                        <w:r>
                          <w:rPr>
                            <w:rFonts w:ascii="Times New Roman" w:hAnsi="Times New Roman" w:cs="Times New Roman" w:eastAsia="Times New Roman" w:hint="default"/>
                            <w:spacing w:val="-14"/>
                            <w:w w:val="99"/>
                            <w:sz w:val="20"/>
                            <w:szCs w:val="20"/>
                          </w:rPr>
                          <w:t>MTK</w:t>
                        </w:r>
                        <w:r>
                          <w:rPr>
                            <w:rFonts w:ascii="Times New Roman" w:hAnsi="Times New Roman" w:cs="Times New Roman" w:eastAsia="Times New Roman" w:hint="default"/>
                            <w:w w:val="99"/>
                            <w:sz w:val="20"/>
                            <w:szCs w:val="20"/>
                          </w:rPr>
                          <w:t> </w:t>
                        </w:r>
                        <w:r>
                          <w:rPr>
                            <w:rFonts w:ascii="Times New Roman" w:hAnsi="Times New Roman" w:cs="Times New Roman" w:eastAsia="Times New Roman" w:hint="default"/>
                            <w:w w:val="99"/>
                            <w:sz w:val="20"/>
                            <w:szCs w:val="20"/>
                          </w:rPr>
                        </w:r>
                        <w:r>
                          <w:rPr>
                            <w:rFonts w:ascii="宋体" w:hAnsi="宋体" w:cs="宋体" w:eastAsia="宋体" w:hint="default"/>
                            <w:sz w:val="20"/>
                            <w:szCs w:val="20"/>
                          </w:rPr>
                          <w:t>等有望快速入局。</w:t>
                        </w:r>
                        <w:r>
                          <w:rPr>
                            <w:rFonts w:ascii="Times New Roman" w:hAnsi="Times New Roman" w:cs="Times New Roman" w:eastAsia="Times New Roman" w:hint="default"/>
                            <w:sz w:val="20"/>
                            <w:szCs w:val="20"/>
                          </w:rPr>
                          <w:t>5G </w:t>
                        </w:r>
                        <w:r>
                          <w:rPr>
                            <w:rFonts w:ascii="宋体" w:hAnsi="宋体" w:cs="宋体" w:eastAsia="宋体" w:hint="default"/>
                            <w:sz w:val="20"/>
                            <w:szCs w:val="20"/>
                          </w:rPr>
                          <w:t>将成电子行业长期增长引擎，看好以</w:t>
                        </w:r>
                        <w:r>
                          <w:rPr>
                            <w:rFonts w:ascii="宋体" w:hAnsi="宋体" w:cs="宋体" w:eastAsia="宋体" w:hint="default"/>
                            <w:spacing w:val="-37"/>
                            <w:sz w:val="20"/>
                            <w:szCs w:val="20"/>
                          </w:rPr>
                          <w:t> </w:t>
                        </w:r>
                        <w:r>
                          <w:rPr>
                            <w:rFonts w:ascii="Times New Roman" w:hAnsi="Times New Roman" w:cs="Times New Roman" w:eastAsia="Times New Roman" w:hint="default"/>
                            <w:sz w:val="20"/>
                            <w:szCs w:val="20"/>
                          </w:rPr>
                          <w:t>TWS </w:t>
                        </w:r>
                        <w:r>
                          <w:rPr>
                            <w:rFonts w:ascii="宋体" w:hAnsi="宋体" w:cs="宋体" w:eastAsia="宋体" w:hint="default"/>
                            <w:spacing w:val="-1"/>
                            <w:sz w:val="20"/>
                            <w:szCs w:val="20"/>
                          </w:rPr>
                          <w:t>耳机为代表的可穿戴市场，以及汽车电子、</w:t>
                        </w:r>
                        <w:r>
                          <w:rPr>
                            <w:rFonts w:ascii="Times New Roman" w:hAnsi="Times New Roman" w:cs="Times New Roman" w:eastAsia="Times New Roman" w:hint="default"/>
                            <w:spacing w:val="-1"/>
                            <w:sz w:val="20"/>
                            <w:szCs w:val="20"/>
                          </w:rPr>
                          <w:t>VR/AR</w:t>
                        </w:r>
                        <w:r>
                          <w:rPr>
                            <w:rFonts w:ascii="宋体" w:hAnsi="宋体" w:cs="宋体" w:eastAsia="宋体" w:hint="default"/>
                            <w:spacing w:val="-1"/>
                            <w:sz w:val="20"/>
                            <w:szCs w:val="20"/>
                          </w:rPr>
                          <w:t>、物联网电子</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2"/>
                            <w:w w:val="95"/>
                            <w:sz w:val="20"/>
                            <w:szCs w:val="20"/>
                          </w:rPr>
                          <w:t>等细分市场。苹果引领创新周期，相关供应链厂商值得关注。</w:t>
                        </w:r>
                        <w:r>
                          <w:rPr>
                            <w:rFonts w:ascii="Times New Roman" w:hAnsi="Times New Roman" w:cs="Times New Roman" w:eastAsia="Times New Roman" w:hint="default"/>
                            <w:spacing w:val="-2"/>
                            <w:w w:val="95"/>
                            <w:sz w:val="20"/>
                            <w:szCs w:val="20"/>
                          </w:rPr>
                          <w:t>5G</w:t>
                        </w:r>
                        <w:r>
                          <w:rPr>
                            <w:rFonts w:ascii="Times New Roman" w:hAnsi="Times New Roman" w:cs="Times New Roman" w:eastAsia="Times New Roman" w:hint="default"/>
                            <w:spacing w:val="1"/>
                            <w:w w:val="95"/>
                            <w:sz w:val="20"/>
                            <w:szCs w:val="20"/>
                          </w:rPr>
                          <w:t> </w:t>
                        </w:r>
                        <w:r>
                          <w:rPr>
                            <w:rFonts w:ascii="宋体" w:hAnsi="宋体" w:cs="宋体" w:eastAsia="宋体" w:hint="default"/>
                            <w:sz w:val="20"/>
                            <w:szCs w:val="20"/>
                          </w:rPr>
                          <w:t>带动半导体行业增量，需求回暖景气度修复。</w:t>
                        </w:r>
                      </w:p>
                      <w:p>
                        <w:pPr>
                          <w:pStyle w:val="TableParagraph"/>
                          <w:spacing w:line="346" w:lineRule="exact" w:before="109"/>
                          <w:ind w:right="0"/>
                          <w:jc w:val="both"/>
                          <w:rPr>
                            <w:rFonts w:ascii="Microsoft JhengHei" w:hAnsi="Microsoft JhengHei" w:cs="Microsoft JhengHei" w:eastAsia="Microsoft JhengHei" w:hint="default"/>
                            <w:sz w:val="20"/>
                            <w:szCs w:val="20"/>
                          </w:rPr>
                        </w:pP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11"/>
                            <w:sz w:val="20"/>
                            <w:szCs w:val="20"/>
                          </w:rPr>
                          <w:t> </w:t>
                        </w:r>
                        <w:r>
                          <w:rPr>
                            <w:rFonts w:ascii="Microsoft JhengHei" w:hAnsi="Microsoft JhengHei" w:cs="Microsoft JhengHei" w:eastAsia="Microsoft JhengHei" w:hint="default"/>
                            <w:b/>
                            <w:bCs/>
                            <w:sz w:val="20"/>
                            <w:szCs w:val="20"/>
                          </w:rPr>
                          <w:t>技术成熟换机潮开启，零部件产业链龙头持续受益</w:t>
                        </w:r>
                        <w:r>
                          <w:rPr>
                            <w:rFonts w:ascii="Microsoft JhengHei" w:hAnsi="Microsoft JhengHei" w:cs="Microsoft JhengHei" w:eastAsia="Microsoft JhengHei" w:hint="default"/>
                            <w:sz w:val="20"/>
                            <w:szCs w:val="20"/>
                          </w:rPr>
                        </w:r>
                      </w:p>
                      <w:p>
                        <w:pPr>
                          <w:pStyle w:val="TableParagraph"/>
                          <w:spacing w:line="244" w:lineRule="auto"/>
                          <w:ind w:right="198"/>
                          <w:jc w:val="left"/>
                          <w:rPr>
                            <w:rFonts w:ascii="宋体" w:hAnsi="宋体" w:cs="宋体" w:eastAsia="宋体" w:hint="default"/>
                            <w:sz w:val="20"/>
                            <w:szCs w:val="20"/>
                          </w:rPr>
                        </w:pPr>
                        <w:r>
                          <w:rPr>
                            <w:rFonts w:ascii="宋体" w:hAnsi="宋体" w:cs="宋体" w:eastAsia="宋体" w:hint="default"/>
                            <w:sz w:val="20"/>
                            <w:szCs w:val="20"/>
                          </w:rPr>
                          <w:t>今年起 </w:t>
                        </w:r>
                        <w:r>
                          <w:rPr>
                            <w:rFonts w:ascii="Times New Roman" w:hAnsi="Times New Roman" w:cs="Times New Roman" w:eastAsia="Times New Roman" w:hint="default"/>
                            <w:sz w:val="20"/>
                            <w:szCs w:val="20"/>
                          </w:rPr>
                          <w:t>5G </w:t>
                        </w:r>
                        <w:r>
                          <w:rPr>
                            <w:rFonts w:ascii="宋体" w:hAnsi="宋体" w:cs="宋体" w:eastAsia="宋体" w:hint="default"/>
                            <w:spacing w:val="-3"/>
                            <w:sz w:val="20"/>
                            <w:szCs w:val="20"/>
                          </w:rPr>
                          <w:t>设备渗透进入快速通道。</w:t>
                        </w:r>
                        <w:r>
                          <w:rPr>
                            <w:rFonts w:ascii="Times New Roman" w:hAnsi="Times New Roman" w:cs="Times New Roman" w:eastAsia="Times New Roman" w:hint="default"/>
                            <w:spacing w:val="-3"/>
                            <w:sz w:val="20"/>
                            <w:szCs w:val="20"/>
                          </w:rPr>
                          <w:t>RFFE </w:t>
                        </w:r>
                        <w:r>
                          <w:rPr>
                            <w:rFonts w:ascii="宋体" w:hAnsi="宋体" w:cs="宋体" w:eastAsia="宋体" w:hint="default"/>
                            <w:spacing w:val="-5"/>
                            <w:sz w:val="20"/>
                            <w:szCs w:val="20"/>
                          </w:rPr>
                          <w:t>市场稳定增长，美日优 </w:t>
                        </w:r>
                        <w:r>
                          <w:rPr>
                            <w:rFonts w:ascii="宋体" w:hAnsi="宋体" w:cs="宋体" w:eastAsia="宋体" w:hint="default"/>
                            <w:sz w:val="20"/>
                            <w:szCs w:val="20"/>
                          </w:rPr>
                          <w:t>势明显，本土公司逐步突破。</w:t>
                        </w:r>
                        <w:r>
                          <w:rPr>
                            <w:rFonts w:ascii="Times New Roman" w:hAnsi="Times New Roman" w:cs="Times New Roman" w:eastAsia="Times New Roman" w:hint="default"/>
                            <w:sz w:val="20"/>
                            <w:szCs w:val="20"/>
                          </w:rPr>
                          <w:t>LCP/MPI </w:t>
                        </w:r>
                        <w:r>
                          <w:rPr>
                            <w:rFonts w:ascii="宋体" w:hAnsi="宋体" w:cs="宋体" w:eastAsia="宋体" w:hint="default"/>
                            <w:sz w:val="20"/>
                            <w:szCs w:val="20"/>
                          </w:rPr>
                          <w:t>软板在小型化、传输与封 装方面性能优势明显，本土公司立讯、信维等从模组环节向上游 </w:t>
                        </w:r>
                        <w:r>
                          <w:rPr>
                            <w:rFonts w:ascii="宋体" w:hAnsi="宋体" w:cs="宋体" w:eastAsia="宋体" w:hint="default"/>
                            <w:spacing w:val="-3"/>
                            <w:sz w:val="20"/>
                            <w:szCs w:val="20"/>
                          </w:rPr>
                          <w:t>突破。散热板块受益</w:t>
                        </w:r>
                        <w:r>
                          <w:rPr>
                            <w:rFonts w:ascii="宋体" w:hAnsi="宋体" w:cs="宋体" w:eastAsia="宋体" w:hint="default"/>
                            <w:spacing w:val="-70"/>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21"/>
                            <w:sz w:val="20"/>
                            <w:szCs w:val="20"/>
                          </w:rPr>
                          <w:t> </w:t>
                        </w:r>
                        <w:r>
                          <w:rPr>
                            <w:rFonts w:ascii="宋体" w:hAnsi="宋体" w:cs="宋体" w:eastAsia="宋体" w:hint="default"/>
                            <w:sz w:val="20"/>
                            <w:szCs w:val="20"/>
                          </w:rPr>
                          <w:t>换机潮与工艺升级，看好中石、飞荣达。 </w:t>
                        </w:r>
                        <w:r>
                          <w:rPr>
                            <w:rFonts w:ascii="宋体" w:hAnsi="宋体" w:cs="宋体" w:eastAsia="宋体" w:hint="default"/>
                            <w:spacing w:val="-1"/>
                            <w:w w:val="95"/>
                            <w:sz w:val="20"/>
                            <w:szCs w:val="20"/>
                          </w:rPr>
                          <w:t>电磁屏蔽行业遵循单机价值上涨</w:t>
                        </w:r>
                        <w:r>
                          <w:rPr>
                            <w:rFonts w:ascii="Times New Roman" w:hAnsi="Times New Roman" w:cs="Times New Roman" w:eastAsia="Times New Roman" w:hint="default"/>
                            <w:spacing w:val="-1"/>
                            <w:w w:val="95"/>
                            <w:sz w:val="20"/>
                            <w:szCs w:val="20"/>
                          </w:rPr>
                          <w:t>+</w:t>
                        </w:r>
                        <w:r>
                          <w:rPr>
                            <w:rFonts w:ascii="宋体" w:hAnsi="宋体" w:cs="宋体" w:eastAsia="宋体" w:hint="default"/>
                            <w:spacing w:val="-1"/>
                            <w:w w:val="95"/>
                            <w:sz w:val="20"/>
                            <w:szCs w:val="20"/>
                          </w:rPr>
                          <w:t>渗透提高逻辑，看好方邦股份。</w:t>
                        </w:r>
                        <w:r>
                          <w:rPr>
                            <w:rFonts w:ascii="宋体" w:hAnsi="宋体" w:cs="宋体" w:eastAsia="宋体" w:hint="default"/>
                            <w:w w:val="95"/>
                            <w:sz w:val="20"/>
                            <w:szCs w:val="20"/>
                          </w:rPr>
                          <w:t> </w:t>
                        </w:r>
                        <w:r>
                          <w:rPr>
                            <w:rFonts w:ascii="宋体" w:hAnsi="宋体" w:cs="宋体" w:eastAsia="宋体" w:hint="default"/>
                            <w:w w:val="95"/>
                            <w:sz w:val="20"/>
                            <w:szCs w:val="20"/>
                          </w:rPr>
                        </w:r>
                        <w:r>
                          <w:rPr>
                            <w:rFonts w:ascii="宋体" w:hAnsi="宋体" w:cs="宋体" w:eastAsia="宋体" w:hint="default"/>
                            <w:spacing w:val="-3"/>
                            <w:sz w:val="20"/>
                            <w:szCs w:val="20"/>
                          </w:rPr>
                          <w:t>光学受多摄、高像素、</w:t>
                        </w:r>
                        <w:r>
                          <w:rPr>
                            <w:rFonts w:ascii="Times New Roman" w:hAnsi="Times New Roman" w:cs="Times New Roman" w:eastAsia="Times New Roman" w:hint="default"/>
                            <w:spacing w:val="-3"/>
                            <w:sz w:val="20"/>
                            <w:szCs w:val="20"/>
                          </w:rPr>
                          <w:t>3D </w:t>
                        </w:r>
                        <w:r>
                          <w:rPr>
                            <w:rFonts w:ascii="宋体" w:hAnsi="宋体" w:cs="宋体" w:eastAsia="宋体" w:hint="default"/>
                            <w:sz w:val="20"/>
                            <w:szCs w:val="20"/>
                          </w:rPr>
                          <w:t>光学等新应用拉动，</w:t>
                        </w:r>
                        <w:r>
                          <w:rPr>
                            <w:rFonts w:ascii="Times New Roman" w:hAnsi="Times New Roman" w:cs="Times New Roman" w:eastAsia="Times New Roman" w:hint="default"/>
                            <w:sz w:val="20"/>
                            <w:szCs w:val="20"/>
                          </w:rPr>
                          <w:t>CMOS</w:t>
                        </w:r>
                        <w:r>
                          <w:rPr>
                            <w:rFonts w:ascii="宋体" w:hAnsi="宋体" w:cs="宋体" w:eastAsia="宋体" w:hint="default"/>
                            <w:sz w:val="20"/>
                            <w:szCs w:val="20"/>
                          </w:rPr>
                          <w:t>、光学镜头 行业将迎业绩回升。</w:t>
                        </w:r>
                        <w:r>
                          <w:rPr>
                            <w:rFonts w:ascii="Times New Roman" w:hAnsi="Times New Roman" w:cs="Times New Roman" w:eastAsia="Times New Roman" w:hint="default"/>
                            <w:sz w:val="20"/>
                            <w:szCs w:val="20"/>
                          </w:rPr>
                          <w:t>ODM </w:t>
                        </w:r>
                        <w:r>
                          <w:rPr>
                            <w:rFonts w:ascii="宋体" w:hAnsi="宋体" w:cs="宋体" w:eastAsia="宋体" w:hint="default"/>
                            <w:sz w:val="20"/>
                            <w:szCs w:val="20"/>
                          </w:rPr>
                          <w:t>响应</w:t>
                        </w:r>
                        <w:r>
                          <w:rPr>
                            <w:rFonts w:ascii="宋体" w:hAnsi="宋体" w:cs="宋体" w:eastAsia="宋体" w:hint="default"/>
                            <w:spacing w:val="-56"/>
                            <w:sz w:val="20"/>
                            <w:szCs w:val="20"/>
                          </w:rPr>
                          <w:t> </w:t>
                        </w:r>
                        <w:r>
                          <w:rPr>
                            <w:rFonts w:ascii="Times New Roman" w:hAnsi="Times New Roman" w:cs="Times New Roman" w:eastAsia="Times New Roman" w:hint="default"/>
                            <w:sz w:val="20"/>
                            <w:szCs w:val="20"/>
                          </w:rPr>
                          <w:t>5G </w:t>
                        </w:r>
                        <w:r>
                          <w:rPr>
                            <w:rFonts w:ascii="宋体" w:hAnsi="宋体" w:cs="宋体" w:eastAsia="宋体" w:hint="default"/>
                            <w:sz w:val="20"/>
                            <w:szCs w:val="20"/>
                          </w:rPr>
                          <w:t>设备成本诉求，比例将提升。</w:t>
                        </w:r>
                      </w:p>
                      <w:p>
                        <w:pPr>
                          <w:pStyle w:val="TableParagraph"/>
                          <w:spacing w:line="346" w:lineRule="exact" w:before="89"/>
                          <w:ind w:right="0"/>
                          <w:jc w:val="both"/>
                          <w:rPr>
                            <w:rFonts w:ascii="Microsoft JhengHei" w:hAnsi="Microsoft JhengHei" w:cs="Microsoft JhengHei" w:eastAsia="Microsoft JhengHei" w:hint="default"/>
                            <w:sz w:val="20"/>
                            <w:szCs w:val="20"/>
                          </w:rPr>
                        </w:pP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11"/>
                            <w:sz w:val="20"/>
                            <w:szCs w:val="20"/>
                          </w:rPr>
                          <w:t> </w:t>
                        </w:r>
                        <w:r>
                          <w:rPr>
                            <w:rFonts w:ascii="Microsoft JhengHei" w:hAnsi="Microsoft JhengHei" w:cs="Microsoft JhengHei" w:eastAsia="Microsoft JhengHei" w:hint="default"/>
                            <w:b/>
                            <w:bCs/>
                            <w:sz w:val="20"/>
                            <w:szCs w:val="20"/>
                          </w:rPr>
                          <w:t>基建与本土替代双重利好，驱动高频高速基材放量</w:t>
                        </w:r>
                        <w:r>
                          <w:rPr>
                            <w:rFonts w:ascii="Microsoft JhengHei" w:hAnsi="Microsoft JhengHei" w:cs="Microsoft JhengHei" w:eastAsia="Microsoft JhengHei" w:hint="default"/>
                            <w:sz w:val="20"/>
                            <w:szCs w:val="20"/>
                          </w:rPr>
                        </w:r>
                      </w:p>
                      <w:p>
                        <w:pPr>
                          <w:pStyle w:val="TableParagraph"/>
                          <w:spacing w:line="244" w:lineRule="auto"/>
                          <w:ind w:right="199"/>
                          <w:jc w:val="both"/>
                          <w:rPr>
                            <w:rFonts w:ascii="宋体" w:hAnsi="宋体" w:cs="宋体" w:eastAsia="宋体" w:hint="default"/>
                            <w:sz w:val="20"/>
                            <w:szCs w:val="20"/>
                          </w:rPr>
                        </w:pPr>
                        <w:r>
                          <w:rPr>
                            <w:rFonts w:ascii="Times New Roman" w:hAnsi="Times New Roman" w:cs="Times New Roman" w:eastAsia="Times New Roman" w:hint="default"/>
                            <w:w w:val="99"/>
                            <w:sz w:val="20"/>
                            <w:szCs w:val="20"/>
                          </w:rPr>
                          <w:t>5G </w:t>
                        </w:r>
                        <w:r>
                          <w:rPr>
                            <w:rFonts w:ascii="宋体" w:hAnsi="宋体" w:cs="宋体" w:eastAsia="宋体" w:hint="default"/>
                            <w:w w:val="99"/>
                            <w:sz w:val="20"/>
                            <w:szCs w:val="20"/>
                          </w:rPr>
                          <w:t>高频对 </w:t>
                        </w:r>
                        <w:r>
                          <w:rPr>
                            <w:rFonts w:ascii="Times New Roman" w:hAnsi="Times New Roman" w:cs="Times New Roman" w:eastAsia="Times New Roman" w:hint="default"/>
                            <w:w w:val="99"/>
                            <w:sz w:val="20"/>
                            <w:szCs w:val="20"/>
                          </w:rPr>
                          <w:t>PCB </w:t>
                        </w:r>
                        <w:r>
                          <w:rPr>
                            <w:rFonts w:ascii="宋体" w:hAnsi="宋体" w:cs="宋体" w:eastAsia="宋体" w:hint="default"/>
                            <w:w w:val="99"/>
                            <w:sz w:val="20"/>
                            <w:szCs w:val="20"/>
                          </w:rPr>
                          <w:t>与 </w:t>
                        </w:r>
                        <w:r>
                          <w:rPr>
                            <w:rFonts w:ascii="Times New Roman" w:hAnsi="Times New Roman" w:cs="Times New Roman" w:eastAsia="Times New Roman" w:hint="default"/>
                            <w:w w:val="99"/>
                            <w:sz w:val="20"/>
                            <w:szCs w:val="20"/>
                          </w:rPr>
                          <w:t>CCL </w:t>
                        </w:r>
                        <w:r>
                          <w:rPr>
                            <w:rFonts w:ascii="宋体" w:hAnsi="宋体" w:cs="宋体" w:eastAsia="宋体" w:hint="default"/>
                            <w:spacing w:val="-4"/>
                            <w:w w:val="99"/>
                            <w:sz w:val="20"/>
                            <w:szCs w:val="20"/>
                          </w:rPr>
                          <w:t>性能高要求与宏基站建设量大幅提升，高</w:t>
                        </w:r>
                        <w:r>
                          <w:rPr>
                            <w:rFonts w:ascii="宋体" w:hAnsi="宋体" w:cs="宋体" w:eastAsia="宋体" w:hint="default"/>
                            <w:w w:val="99"/>
                            <w:sz w:val="20"/>
                            <w:szCs w:val="20"/>
                          </w:rPr>
                          <w:t> </w:t>
                        </w:r>
                        <w:r>
                          <w:rPr>
                            <w:rFonts w:ascii="宋体" w:hAnsi="宋体" w:cs="宋体" w:eastAsia="宋体" w:hint="default"/>
                            <w:w w:val="99"/>
                            <w:sz w:val="20"/>
                            <w:szCs w:val="20"/>
                          </w:rPr>
                        </w:r>
                        <w:r>
                          <w:rPr>
                            <w:rFonts w:ascii="宋体" w:hAnsi="宋体" w:cs="宋体" w:eastAsia="宋体" w:hint="default"/>
                            <w:spacing w:val="6"/>
                            <w:sz w:val="20"/>
                            <w:szCs w:val="20"/>
                          </w:rPr>
                          <w:t>频高速覆铜板市场迎来新增量。高频基材加工环节技术壁垒较 </w:t>
                        </w:r>
                        <w:r>
                          <w:rPr>
                            <w:rFonts w:ascii="宋体" w:hAnsi="宋体" w:cs="宋体" w:eastAsia="宋体" w:hint="default"/>
                            <w:spacing w:val="6"/>
                            <w:sz w:val="20"/>
                            <w:szCs w:val="20"/>
                          </w:rPr>
                        </w:r>
                        <w:r>
                          <w:rPr>
                            <w:rFonts w:ascii="宋体" w:hAnsi="宋体" w:cs="宋体" w:eastAsia="宋体" w:hint="default"/>
                            <w:sz w:val="20"/>
                            <w:szCs w:val="20"/>
                          </w:rPr>
                          <w:t>高，产品附加值提升。天线架构升级推动背板及单板层数达 </w:t>
                        </w:r>
                        <w:r>
                          <w:rPr>
                            <w:rFonts w:ascii="Times New Roman" w:hAnsi="Times New Roman" w:cs="Times New Roman" w:eastAsia="Times New Roman" w:hint="default"/>
                            <w:sz w:val="20"/>
                            <w:szCs w:val="20"/>
                          </w:rPr>
                          <w:t>20- 30 </w:t>
                        </w:r>
                        <w:r>
                          <w:rPr>
                            <w:rFonts w:ascii="宋体" w:hAnsi="宋体" w:cs="宋体" w:eastAsia="宋体" w:hint="default"/>
                            <w:sz w:val="20"/>
                            <w:szCs w:val="20"/>
                          </w:rPr>
                          <w:t>层，</w:t>
                        </w:r>
                        <w:r>
                          <w:rPr>
                            <w:rFonts w:ascii="Times New Roman" w:hAnsi="Times New Roman" w:cs="Times New Roman" w:eastAsia="Times New Roman" w:hint="default"/>
                            <w:sz w:val="20"/>
                            <w:szCs w:val="20"/>
                          </w:rPr>
                          <w:t>21</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年国内</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宏基站高频高速</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PCB </w:t>
                        </w:r>
                        <w:r>
                          <w:rPr>
                            <w:rFonts w:ascii="宋体" w:hAnsi="宋体" w:cs="宋体" w:eastAsia="宋体" w:hint="default"/>
                            <w:sz w:val="20"/>
                            <w:szCs w:val="20"/>
                          </w:rPr>
                          <w:t>峰值需求</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69-115 </w:t>
                        </w:r>
                        <w:r>
                          <w:rPr>
                            <w:rFonts w:ascii="宋体" w:hAnsi="宋体" w:cs="宋体" w:eastAsia="宋体" w:hint="default"/>
                            <w:sz w:val="20"/>
                            <w:szCs w:val="20"/>
                          </w:rPr>
                          <w:t>亿。 </w:t>
                        </w:r>
                        <w:r>
                          <w:rPr>
                            <w:rFonts w:ascii="宋体" w:hAnsi="宋体" w:cs="宋体" w:eastAsia="宋体" w:hint="default"/>
                            <w:spacing w:val="-3"/>
                            <w:sz w:val="20"/>
                            <w:szCs w:val="20"/>
                          </w:rPr>
                          <w:t>大陆覆铜板在高频</w:t>
                        </w:r>
                        <w:r>
                          <w:rPr>
                            <w:rFonts w:ascii="Times New Roman" w:hAnsi="Times New Roman" w:cs="Times New Roman" w:eastAsia="Times New Roman" w:hint="default"/>
                            <w:spacing w:val="-3"/>
                            <w:sz w:val="20"/>
                            <w:szCs w:val="20"/>
                          </w:rPr>
                          <w:t>/</w:t>
                        </w:r>
                        <w:r>
                          <w:rPr>
                            <w:rFonts w:ascii="宋体" w:hAnsi="宋体" w:cs="宋体" w:eastAsia="宋体" w:hint="default"/>
                            <w:spacing w:val="-3"/>
                            <w:sz w:val="20"/>
                            <w:szCs w:val="20"/>
                          </w:rPr>
                          <w:t>高速材料领域快速突破，部分产品达世界先进 </w:t>
                        </w:r>
                        <w:r>
                          <w:rPr>
                            <w:rFonts w:ascii="宋体" w:hAnsi="宋体" w:cs="宋体" w:eastAsia="宋体" w:hint="default"/>
                            <w:spacing w:val="-4"/>
                            <w:w w:val="95"/>
                            <w:sz w:val="20"/>
                            <w:szCs w:val="20"/>
                          </w:rPr>
                          <w:t>水平。本土产品性价比占优，需求响应快速，进口替代空间较大。</w:t>
                        </w:r>
                        <w:r>
                          <w:rPr>
                            <w:rFonts w:ascii="宋体" w:hAnsi="宋体" w:cs="宋体" w:eastAsia="宋体" w:hint="default"/>
                            <w:spacing w:val="-4"/>
                            <w:sz w:val="20"/>
                            <w:szCs w:val="20"/>
                          </w:rPr>
                        </w:r>
                      </w:p>
                      <w:p>
                        <w:pPr>
                          <w:pStyle w:val="TableParagraph"/>
                          <w:spacing w:line="346" w:lineRule="exact" w:before="107"/>
                          <w:ind w:right="0"/>
                          <w:jc w:val="both"/>
                          <w:rPr>
                            <w:rFonts w:ascii="Microsoft JhengHei" w:hAnsi="Microsoft JhengHei" w:cs="Microsoft JhengHei" w:eastAsia="Microsoft JhengHei" w:hint="default"/>
                            <w:sz w:val="20"/>
                            <w:szCs w:val="20"/>
                          </w:rPr>
                        </w:pP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19"/>
                            <w:sz w:val="20"/>
                            <w:szCs w:val="20"/>
                          </w:rPr>
                          <w:t> </w:t>
                        </w:r>
                        <w:r>
                          <w:rPr>
                            <w:rFonts w:ascii="Microsoft JhengHei" w:hAnsi="Microsoft JhengHei" w:cs="Microsoft JhengHei" w:eastAsia="Microsoft JhengHei" w:hint="default"/>
                            <w:b/>
                            <w:bCs/>
                            <w:sz w:val="20"/>
                            <w:szCs w:val="20"/>
                          </w:rPr>
                          <w:t>创新加速行业需求转暖，本土份额提升带来半导体行业增量</w:t>
                        </w:r>
                        <w:r>
                          <w:rPr>
                            <w:rFonts w:ascii="Microsoft JhengHei" w:hAnsi="Microsoft JhengHei" w:cs="Microsoft JhengHei" w:eastAsia="Microsoft JhengHei" w:hint="default"/>
                            <w:sz w:val="20"/>
                            <w:szCs w:val="20"/>
                          </w:rPr>
                        </w:r>
                      </w:p>
                      <w:p>
                        <w:pPr>
                          <w:pStyle w:val="TableParagraph"/>
                          <w:spacing w:line="244" w:lineRule="auto"/>
                          <w:ind w:right="198"/>
                          <w:jc w:val="left"/>
                          <w:rPr>
                            <w:rFonts w:ascii="宋体" w:hAnsi="宋体" w:cs="宋体" w:eastAsia="宋体" w:hint="default"/>
                            <w:sz w:val="20"/>
                            <w:szCs w:val="20"/>
                          </w:rPr>
                        </w:pPr>
                        <w:r>
                          <w:rPr>
                            <w:rFonts w:ascii="Times New Roman" w:hAnsi="Times New Roman" w:cs="Times New Roman" w:eastAsia="Times New Roman" w:hint="default"/>
                            <w:sz w:val="20"/>
                            <w:szCs w:val="20"/>
                          </w:rPr>
                          <w:t>5G </w:t>
                        </w:r>
                        <w:r>
                          <w:rPr>
                            <w:rFonts w:ascii="宋体" w:hAnsi="宋体" w:cs="宋体" w:eastAsia="宋体" w:hint="default"/>
                            <w:spacing w:val="-3"/>
                            <w:sz w:val="20"/>
                            <w:szCs w:val="20"/>
                          </w:rPr>
                          <w:t>升级驱动智能终端上量，全球半导体月销售额 </w:t>
                        </w:r>
                        <w:r>
                          <w:rPr>
                            <w:rFonts w:ascii="Times New Roman" w:hAnsi="Times New Roman" w:cs="Times New Roman" w:eastAsia="Times New Roman" w:hint="default"/>
                            <w:sz w:val="20"/>
                            <w:szCs w:val="20"/>
                          </w:rPr>
                          <w:t>19Q3 </w:t>
                        </w:r>
                        <w:r>
                          <w:rPr>
                            <w:rFonts w:ascii="宋体" w:hAnsi="宋体" w:cs="宋体" w:eastAsia="宋体" w:hint="default"/>
                            <w:sz w:val="20"/>
                            <w:szCs w:val="20"/>
                          </w:rPr>
                          <w:t>反弹迹象 明显，下游需求逐步回暖。受益国内份额提升与订单转移，大陆 </w:t>
                        </w:r>
                        <w:r>
                          <w:rPr>
                            <w:rFonts w:ascii="宋体" w:hAnsi="宋体" w:cs="宋体" w:eastAsia="宋体" w:hint="default"/>
                            <w:spacing w:val="-4"/>
                            <w:sz w:val="20"/>
                            <w:szCs w:val="20"/>
                          </w:rPr>
                          <w:t>晶圆代工、封测、设计和设备厂商在大陆市占率快速提升。</w:t>
                        </w:r>
                        <w:r>
                          <w:rPr>
                            <w:rFonts w:ascii="Times New Roman" w:hAnsi="Times New Roman" w:cs="Times New Roman" w:eastAsia="Times New Roman" w:hint="default"/>
                            <w:spacing w:val="-4"/>
                            <w:sz w:val="20"/>
                            <w:szCs w:val="20"/>
                          </w:rPr>
                          <w:t>5G </w:t>
                        </w:r>
                        <w:r>
                          <w:rPr>
                            <w:rFonts w:ascii="宋体" w:hAnsi="宋体" w:cs="宋体" w:eastAsia="宋体" w:hint="default"/>
                            <w:sz w:val="20"/>
                            <w:szCs w:val="20"/>
                          </w:rPr>
                          <w:t>商 用驱动换机周期与新型终端渗透，可穿戴、</w:t>
                        </w:r>
                        <w:r>
                          <w:rPr>
                            <w:rFonts w:ascii="Times New Roman" w:hAnsi="Times New Roman" w:cs="Times New Roman" w:eastAsia="Times New Roman" w:hint="default"/>
                            <w:sz w:val="20"/>
                            <w:szCs w:val="20"/>
                          </w:rPr>
                          <w:t>IoT/5G </w:t>
                        </w:r>
                        <w:r>
                          <w:rPr>
                            <w:rFonts w:ascii="宋体" w:hAnsi="宋体" w:cs="宋体" w:eastAsia="宋体" w:hint="default"/>
                            <w:sz w:val="20"/>
                            <w:szCs w:val="20"/>
                          </w:rPr>
                          <w:t>等设备需求放 </w:t>
                        </w:r>
                        <w:r>
                          <w:rPr>
                            <w:rFonts w:ascii="宋体" w:hAnsi="宋体" w:cs="宋体" w:eastAsia="宋体" w:hint="default"/>
                            <w:spacing w:val="-4"/>
                            <w:sz w:val="20"/>
                            <w:szCs w:val="20"/>
                          </w:rPr>
                          <w:t>量带动产业链公司成长，屏下光学指纹、</w:t>
                        </w:r>
                        <w:r>
                          <w:rPr>
                            <w:rFonts w:ascii="Times New Roman" w:hAnsi="Times New Roman" w:cs="Times New Roman" w:eastAsia="Times New Roman" w:hint="default"/>
                            <w:spacing w:val="-4"/>
                            <w:sz w:val="20"/>
                            <w:szCs w:val="20"/>
                          </w:rPr>
                          <w:t>Mini </w:t>
                        </w:r>
                        <w:r>
                          <w:rPr>
                            <w:rFonts w:ascii="Times New Roman" w:hAnsi="Times New Roman" w:cs="Times New Roman" w:eastAsia="Times New Roman" w:hint="default"/>
                            <w:sz w:val="20"/>
                            <w:szCs w:val="20"/>
                          </w:rPr>
                          <w:t>LED </w:t>
                        </w:r>
                        <w:r>
                          <w:rPr>
                            <w:rFonts w:ascii="宋体" w:hAnsi="宋体" w:cs="宋体" w:eastAsia="宋体" w:hint="default"/>
                            <w:sz w:val="20"/>
                            <w:szCs w:val="20"/>
                          </w:rPr>
                          <w:t>技术将迎来广 阔市场空间。</w:t>
                        </w:r>
                        <w:r>
                          <w:rPr>
                            <w:rFonts w:ascii="Times New Roman" w:hAnsi="Times New Roman" w:cs="Times New Roman" w:eastAsia="Times New Roman" w:hint="default"/>
                            <w:sz w:val="20"/>
                            <w:szCs w:val="20"/>
                          </w:rPr>
                          <w:t>TWS </w:t>
                        </w:r>
                        <w:r>
                          <w:rPr>
                            <w:rFonts w:ascii="宋体" w:hAnsi="宋体" w:cs="宋体" w:eastAsia="宋体" w:hint="default"/>
                            <w:sz w:val="20"/>
                            <w:szCs w:val="20"/>
                          </w:rPr>
                          <w:t>耳机需求爆发，受益存储</w:t>
                        </w:r>
                        <w:r>
                          <w:rPr>
                            <w:rFonts w:ascii="Times New Roman" w:hAnsi="Times New Roman" w:cs="Times New Roman" w:eastAsia="Times New Roman" w:hint="default"/>
                            <w:sz w:val="20"/>
                            <w:szCs w:val="20"/>
                          </w:rPr>
                          <w:t>/</w:t>
                        </w:r>
                        <w:r>
                          <w:rPr>
                            <w:rFonts w:ascii="宋体" w:hAnsi="宋体" w:cs="宋体" w:eastAsia="宋体" w:hint="default"/>
                            <w:sz w:val="20"/>
                            <w:szCs w:val="20"/>
                          </w:rPr>
                          <w:t>声学</w:t>
                        </w:r>
                        <w:r>
                          <w:rPr>
                            <w:rFonts w:ascii="Times New Roman" w:hAnsi="Times New Roman" w:cs="Times New Roman" w:eastAsia="Times New Roman" w:hint="default"/>
                            <w:sz w:val="20"/>
                            <w:szCs w:val="20"/>
                          </w:rPr>
                          <w:t>/</w:t>
                        </w:r>
                        <w:r>
                          <w:rPr>
                            <w:rFonts w:ascii="宋体" w:hAnsi="宋体" w:cs="宋体" w:eastAsia="宋体" w:hint="default"/>
                            <w:sz w:val="20"/>
                            <w:szCs w:val="20"/>
                          </w:rPr>
                          <w:t>电源</w:t>
                        </w:r>
                        <w:r>
                          <w:rPr>
                            <w:rFonts w:ascii="宋体" w:hAnsi="宋体" w:cs="宋体" w:eastAsia="宋体" w:hint="default"/>
                            <w:spacing w:val="-60"/>
                            <w:sz w:val="20"/>
                            <w:szCs w:val="20"/>
                          </w:rPr>
                          <w:t> </w:t>
                        </w:r>
                        <w:r>
                          <w:rPr>
                            <w:rFonts w:ascii="Times New Roman" w:hAnsi="Times New Roman" w:cs="Times New Roman" w:eastAsia="Times New Roman" w:hint="default"/>
                            <w:sz w:val="20"/>
                            <w:szCs w:val="20"/>
                          </w:rPr>
                          <w:t>IC </w:t>
                        </w:r>
                        <w:r>
                          <w:rPr>
                            <w:rFonts w:ascii="宋体" w:hAnsi="宋体" w:cs="宋体" w:eastAsia="宋体" w:hint="default"/>
                            <w:sz w:val="20"/>
                            <w:szCs w:val="20"/>
                          </w:rPr>
                          <w:t>厂商。 </w:t>
                        </w:r>
                        <w:r>
                          <w:rPr>
                            <w:rFonts w:ascii="Times New Roman" w:hAnsi="Times New Roman" w:cs="Times New Roman" w:eastAsia="Times New Roman" w:hint="default"/>
                            <w:sz w:val="20"/>
                            <w:szCs w:val="20"/>
                          </w:rPr>
                          <w:t>5G </w:t>
                        </w:r>
                        <w:r>
                          <w:rPr>
                            <w:rFonts w:ascii="宋体" w:hAnsi="宋体" w:cs="宋体" w:eastAsia="宋体" w:hint="default"/>
                            <w:sz w:val="20"/>
                            <w:szCs w:val="20"/>
                          </w:rPr>
                          <w:t>轻薄化带动高集成封装需求，</w:t>
                        </w:r>
                        <w:r>
                          <w:rPr>
                            <w:rFonts w:ascii="Times New Roman" w:hAnsi="Times New Roman" w:cs="Times New Roman" w:eastAsia="Times New Roman" w:hint="default"/>
                            <w:sz w:val="20"/>
                            <w:szCs w:val="20"/>
                          </w:rPr>
                          <w:t>SiP/AiP</w:t>
                        </w:r>
                        <w:r>
                          <w:rPr>
                            <w:rFonts w:ascii="Times New Roman" w:hAnsi="Times New Roman" w:cs="Times New Roman" w:eastAsia="Times New Roman" w:hint="default"/>
                            <w:spacing w:val="-7"/>
                            <w:sz w:val="20"/>
                            <w:szCs w:val="20"/>
                          </w:rPr>
                          <w:t> </w:t>
                        </w:r>
                        <w:r>
                          <w:rPr>
                            <w:rFonts w:ascii="宋体" w:hAnsi="宋体" w:cs="宋体" w:eastAsia="宋体" w:hint="default"/>
                            <w:sz w:val="20"/>
                            <w:szCs w:val="20"/>
                          </w:rPr>
                          <w:t>等先进封装有望受益。</w:t>
                        </w:r>
                      </w:p>
                      <w:p>
                        <w:pPr>
                          <w:pStyle w:val="TableParagraph"/>
                          <w:spacing w:line="252" w:lineRule="auto" w:before="89"/>
                          <w:ind w:right="276"/>
                          <w:jc w:val="both"/>
                          <w:rPr>
                            <w:rFonts w:ascii="宋体" w:hAnsi="宋体" w:cs="宋体" w:eastAsia="宋体" w:hint="default"/>
                            <w:sz w:val="20"/>
                            <w:szCs w:val="20"/>
                          </w:rPr>
                        </w:pPr>
                        <w:r>
                          <w:rPr>
                            <w:rFonts w:ascii="Microsoft JhengHei" w:hAnsi="Microsoft JhengHei" w:cs="Microsoft JhengHei" w:eastAsia="Microsoft JhengHei" w:hint="default"/>
                            <w:b/>
                            <w:bCs/>
                            <w:spacing w:val="-8"/>
                            <w:sz w:val="20"/>
                            <w:szCs w:val="20"/>
                          </w:rPr>
                          <w:t>投资建议：</w:t>
                        </w:r>
                        <w:r>
                          <w:rPr>
                            <w:rFonts w:ascii="Times New Roman" w:hAnsi="Times New Roman" w:cs="Times New Roman" w:eastAsia="Times New Roman" w:hint="default"/>
                            <w:spacing w:val="-8"/>
                            <w:sz w:val="20"/>
                            <w:szCs w:val="20"/>
                          </w:rPr>
                          <w:t>5G </w:t>
                        </w:r>
                        <w:r>
                          <w:rPr>
                            <w:rFonts w:ascii="宋体" w:hAnsi="宋体" w:cs="宋体" w:eastAsia="宋体" w:hint="default"/>
                            <w:spacing w:val="-3"/>
                            <w:sz w:val="20"/>
                            <w:szCs w:val="20"/>
                          </w:rPr>
                          <w:t>换机潮带动零部件产业链龙头快速增长，本土公司 </w:t>
                        </w:r>
                        <w:r>
                          <w:rPr>
                            <w:rFonts w:ascii="宋体" w:hAnsi="宋体" w:cs="宋体" w:eastAsia="宋体" w:hint="default"/>
                            <w:sz w:val="20"/>
                            <w:szCs w:val="20"/>
                          </w:rPr>
                          <w:t>潜力巨大，射频与天线建议关注卓胜微、信维通信、立讯精密， </w:t>
                        </w:r>
                        <w:r>
                          <w:rPr>
                            <w:rFonts w:ascii="宋体" w:hAnsi="宋体" w:cs="宋体" w:eastAsia="宋体" w:hint="default"/>
                            <w:sz w:val="20"/>
                            <w:szCs w:val="20"/>
                          </w:rPr>
                        </w:r>
                        <w:r>
                          <w:rPr>
                            <w:rFonts w:ascii="宋体" w:hAnsi="宋体" w:cs="宋体" w:eastAsia="宋体" w:hint="default"/>
                            <w:spacing w:val="-4"/>
                            <w:sz w:val="20"/>
                            <w:szCs w:val="20"/>
                          </w:rPr>
                          <w:t>散热屏蔽建议关注飞荣达、方邦股份。国产高频高速基材响应</w:t>
                        </w:r>
                        <w:r>
                          <w:rPr>
                            <w:rFonts w:ascii="宋体" w:hAnsi="宋体" w:cs="宋体" w:eastAsia="宋体" w:hint="default"/>
                            <w:spacing w:val="-57"/>
                            <w:sz w:val="20"/>
                            <w:szCs w:val="20"/>
                          </w:rPr>
                          <w:t> </w:t>
                        </w:r>
                        <w:r>
                          <w:rPr>
                            <w:rFonts w:ascii="Times New Roman" w:hAnsi="Times New Roman" w:cs="Times New Roman" w:eastAsia="Times New Roman" w:hint="default"/>
                            <w:sz w:val="20"/>
                            <w:szCs w:val="20"/>
                          </w:rPr>
                          <w:t>5G </w:t>
                        </w:r>
                        <w:r>
                          <w:rPr>
                            <w:rFonts w:ascii="宋体" w:hAnsi="宋体" w:cs="宋体" w:eastAsia="宋体" w:hint="default"/>
                            <w:w w:val="95"/>
                            <w:sz w:val="20"/>
                            <w:szCs w:val="20"/>
                          </w:rPr>
                          <w:t>基建与本土替代利好，深南电路、沪电股份、生益电子等龙头供 应商持续受益，份额有望进一步提升。半导体行业触底反弹迹象 明显，本土市场份额提升与订单转移利好效应显著，晶圆代工环 </w:t>
                        </w:r>
                        <w:r>
                          <w:rPr>
                            <w:rFonts w:ascii="宋体" w:hAnsi="宋体" w:cs="宋体" w:eastAsia="宋体" w:hint="default"/>
                            <w:sz w:val="20"/>
                            <w:szCs w:val="20"/>
                          </w:rPr>
                          <w:t>节建议关注中芯国际，封测环节建议关注长电科技、环旭电子。</w:t>
                        </w:r>
                      </w:p>
                      <w:p>
                        <w:pPr>
                          <w:pStyle w:val="TableParagraph"/>
                          <w:spacing w:line="240" w:lineRule="auto" w:before="101"/>
                          <w:ind w:right="0"/>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风险提示：</w:t>
                        </w:r>
                        <w:r>
                          <w:rPr>
                            <w:rFonts w:ascii="宋体" w:hAnsi="宋体" w:cs="宋体" w:eastAsia="宋体" w:hint="default"/>
                            <w:sz w:val="20"/>
                            <w:szCs w:val="20"/>
                          </w:rPr>
                          <w:t>手机出货波动；创新不达预期；国际贸易环境变化。</w:t>
                        </w:r>
                      </w:p>
                    </w:tc>
                  </w:tr>
                </w:tbl>
                <w:p>
                  <w:pPr/>
                </w:p>
              </w:txbxContent>
            </v:textbox>
          </v:shape>
        </w:pict>
      </w:r>
      <w:r>
        <w:rPr>
          <w:rFonts w:ascii="Times New Roman"/>
        </w:rPr>
      </w:r>
      <w:r>
        <w:rPr>
          <w:rFonts w:ascii="Times New Roman"/>
        </w:rPr>
        <w:tab/>
      </w:r>
      <w:r>
        <w:rPr>
          <w:rFonts w:ascii="Times New Roman"/>
          <w:position w:val="573"/>
        </w:rPr>
        <w:pict>
          <v:shape style="width:219.8pt;height:283.45pt;mso-position-horizontal-relative:char;mso-position-vertical-relative:line" type="#_x0000_t202" filled="false" stroked="false">
            <w10:anchorlock/>
            <v:textbox inset="0,0,0,0">
              <w:txbxContent>
                <w:tbl>
                  <w:tblPr>
                    <w:tblW w:w="0" w:type="auto"/>
                    <w:jc w:val="left"/>
                    <w:tblLayout w:type="fixed"/>
                    <w:tblCellMar>
                      <w:top w:w="0" w:type="dxa"/>
                      <w:left w:w="0" w:type="dxa"/>
                      <w:bottom w:w="0" w:type="dxa"/>
                      <w:right w:w="0" w:type="dxa"/>
                    </w:tblCellMar>
                    <w:tblLook w:val="01E0"/>
                  </w:tblPr>
                  <w:tblGrid>
                    <w:gridCol w:w="1286"/>
                    <w:gridCol w:w="3109"/>
                  </w:tblGrid>
                  <w:tr>
                    <w:trPr>
                      <w:trHeight w:val="685" w:hRule="exact"/>
                    </w:trPr>
                    <w:tc>
                      <w:tcPr>
                        <w:tcW w:w="1286" w:type="dxa"/>
                        <w:tcBorders>
                          <w:top w:val="nil" w:sz="6" w:space="0" w:color="auto"/>
                          <w:left w:val="nil" w:sz="6" w:space="0" w:color="auto"/>
                          <w:bottom w:val="single" w:sz="8" w:space="0" w:color="FFFFFF"/>
                          <w:right w:val="nil" w:sz="6" w:space="0" w:color="auto"/>
                        </w:tcBorders>
                        <w:shd w:val="clear" w:color="auto" w:fill="C1D1DF"/>
                      </w:tcPr>
                      <w:p>
                        <w:pPr>
                          <w:pStyle w:val="TableParagraph"/>
                          <w:spacing w:line="240" w:lineRule="auto" w:before="9"/>
                          <w:ind w:right="0"/>
                          <w:jc w:val="left"/>
                          <w:rPr>
                            <w:rFonts w:ascii="Times New Roman" w:hAnsi="Times New Roman" w:cs="Times New Roman" w:eastAsia="Times New Roman" w:hint="default"/>
                            <w:sz w:val="15"/>
                            <w:szCs w:val="15"/>
                          </w:rPr>
                        </w:pPr>
                      </w:p>
                      <w:p>
                        <w:pPr>
                          <w:pStyle w:val="TableParagraph"/>
                          <w:spacing w:line="240" w:lineRule="auto"/>
                          <w:ind w:left="247" w:right="0"/>
                          <w:jc w:val="left"/>
                          <w:rPr>
                            <w:rFonts w:ascii="Microsoft JhengHei" w:hAnsi="Microsoft JhengHei" w:cs="Microsoft JhengHei" w:eastAsia="Microsoft JhengHei" w:hint="default"/>
                            <w:sz w:val="21"/>
                            <w:szCs w:val="21"/>
                          </w:rPr>
                        </w:pPr>
                        <w:r>
                          <w:rPr>
                            <w:rFonts w:ascii="Microsoft JhengHei" w:hAnsi="Microsoft JhengHei" w:cs="Microsoft JhengHei" w:eastAsia="Microsoft JhengHei" w:hint="default"/>
                            <w:b/>
                            <w:bCs/>
                            <w:color w:val="044B80"/>
                            <w:sz w:val="21"/>
                            <w:szCs w:val="21"/>
                          </w:rPr>
                          <w:t>维持</w:t>
                        </w:r>
                        <w:r>
                          <w:rPr>
                            <w:rFonts w:ascii="Microsoft JhengHei" w:hAnsi="Microsoft JhengHei" w:cs="Microsoft JhengHei" w:eastAsia="Microsoft JhengHei" w:hint="default"/>
                            <w:sz w:val="21"/>
                            <w:szCs w:val="21"/>
                          </w:rPr>
                        </w:r>
                      </w:p>
                    </w:tc>
                    <w:tc>
                      <w:tcPr>
                        <w:tcW w:w="3109" w:type="dxa"/>
                        <w:tcBorders>
                          <w:top w:val="nil" w:sz="6" w:space="0" w:color="auto"/>
                          <w:left w:val="nil" w:sz="6" w:space="0" w:color="auto"/>
                          <w:bottom w:val="single" w:sz="8" w:space="0" w:color="FFFFFF"/>
                          <w:right w:val="nil" w:sz="6" w:space="0" w:color="auto"/>
                        </w:tcBorders>
                        <w:shd w:val="clear" w:color="auto" w:fill="C1D1DF"/>
                      </w:tcPr>
                      <w:p>
                        <w:pPr>
                          <w:pStyle w:val="TableParagraph"/>
                          <w:spacing w:line="240" w:lineRule="auto" w:before="77"/>
                          <w:ind w:left="1559" w:right="0"/>
                          <w:jc w:val="left"/>
                          <w:rPr>
                            <w:rFonts w:ascii="Microsoft JhengHei" w:hAnsi="Microsoft JhengHei" w:cs="Microsoft JhengHei" w:eastAsia="Microsoft JhengHei" w:hint="default"/>
                            <w:sz w:val="28"/>
                            <w:szCs w:val="28"/>
                          </w:rPr>
                        </w:pPr>
                        <w:r>
                          <w:rPr>
                            <w:rFonts w:ascii="Microsoft JhengHei" w:hAnsi="Microsoft JhengHei" w:cs="Microsoft JhengHei" w:eastAsia="Microsoft JhengHei" w:hint="default"/>
                            <w:b/>
                            <w:bCs/>
                            <w:color w:val="044B80"/>
                            <w:sz w:val="28"/>
                            <w:szCs w:val="28"/>
                          </w:rPr>
                          <w:t>买入</w:t>
                        </w:r>
                        <w:r>
                          <w:rPr>
                            <w:rFonts w:ascii="Microsoft JhengHei" w:hAnsi="Microsoft JhengHei" w:cs="Microsoft JhengHei" w:eastAsia="Microsoft JhengHei" w:hint="default"/>
                            <w:sz w:val="28"/>
                            <w:szCs w:val="28"/>
                          </w:rPr>
                        </w:r>
                      </w:p>
                    </w:tc>
                  </w:tr>
                  <w:tr>
                    <w:trPr>
                      <w:trHeight w:val="4235" w:hRule="exact"/>
                    </w:trPr>
                    <w:tc>
                      <w:tcPr>
                        <w:tcW w:w="4395" w:type="dxa"/>
                        <w:gridSpan w:val="2"/>
                        <w:tcBorders>
                          <w:top w:val="nil" w:sz="6" w:space="0" w:color="auto"/>
                          <w:left w:val="nil" w:sz="6" w:space="0" w:color="auto"/>
                          <w:bottom w:val="nil" w:sz="6" w:space="0" w:color="auto"/>
                          <w:right w:val="nil" w:sz="6" w:space="0" w:color="auto"/>
                        </w:tcBorders>
                        <w:shd w:val="clear" w:color="auto" w:fill="C1D1DF"/>
                      </w:tcPr>
                      <w:p>
                        <w:pPr>
                          <w:pStyle w:val="TableParagraph"/>
                          <w:spacing w:line="240" w:lineRule="auto" w:before="72"/>
                          <w:ind w:left="247" w:right="2462"/>
                          <w:jc w:val="left"/>
                          <w:rPr>
                            <w:rFonts w:ascii="Times New Roman" w:hAnsi="Times New Roman" w:cs="Times New Roman" w:eastAsia="Times New Roman" w:hint="default"/>
                            <w:sz w:val="20"/>
                            <w:szCs w:val="20"/>
                          </w:rPr>
                        </w:pPr>
                        <w:r>
                          <w:rPr>
                            <w:rFonts w:ascii="Microsoft JhengHei" w:hAnsi="Microsoft JhengHei" w:cs="Microsoft JhengHei" w:eastAsia="Microsoft JhengHei" w:hint="default"/>
                            <w:b/>
                            <w:bCs/>
                            <w:sz w:val="20"/>
                            <w:szCs w:val="20"/>
                          </w:rPr>
                          <w:t>雷鸣 </w:t>
                        </w:r>
                        <w:r>
                          <w:rPr>
                            <w:rFonts w:ascii="Times New Roman" w:hAnsi="Times New Roman" w:cs="Times New Roman" w:eastAsia="Times New Roman" w:hint="default"/>
                            <w:sz w:val="20"/>
                            <w:szCs w:val="20"/>
                          </w:rPr>
                        </w:r>
                        <w:hyperlink r:id="rId7">
                          <w:r>
                            <w:rPr>
                              <w:rFonts w:ascii="Times New Roman" w:hAnsi="Times New Roman" w:cs="Times New Roman" w:eastAsia="Times New Roman" w:hint="default"/>
                              <w:w w:val="95"/>
                              <w:sz w:val="20"/>
                              <w:szCs w:val="20"/>
                            </w:rPr>
                            <w:t>leiming@csc.com.cn</w:t>
                          </w:r>
                        </w:hyperlink>
                        <w:r>
                          <w:rPr>
                            <w:rFonts w:ascii="Times New Roman" w:hAnsi="Times New Roman" w:cs="Times New Roman" w:eastAsia="Times New Roman" w:hint="default"/>
                            <w:w w:val="95"/>
                            <w:sz w:val="20"/>
                            <w:szCs w:val="20"/>
                          </w:rPr>
                          <w:t> </w:t>
                        </w:r>
                        <w:r>
                          <w:rPr>
                            <w:rFonts w:ascii="Times New Roman" w:hAnsi="Times New Roman" w:cs="Times New Roman" w:eastAsia="Times New Roman" w:hint="default"/>
                            <w:w w:val="95"/>
                            <w:sz w:val="20"/>
                            <w:szCs w:val="20"/>
                          </w:rPr>
                        </w:r>
                        <w:r>
                          <w:rPr>
                            <w:rFonts w:ascii="Times New Roman" w:hAnsi="Times New Roman" w:cs="Times New Roman" w:eastAsia="Times New Roman" w:hint="default"/>
                            <w:sz w:val="20"/>
                            <w:szCs w:val="20"/>
                          </w:rPr>
                          <w:t>13811451643</w:t>
                        </w:r>
                      </w:p>
                      <w:p>
                        <w:pPr>
                          <w:pStyle w:val="TableParagraph"/>
                          <w:spacing w:line="250" w:lineRule="exact"/>
                          <w:ind w:left="247" w:right="0"/>
                          <w:jc w:val="left"/>
                          <w:rPr>
                            <w:rFonts w:ascii="Times New Roman" w:hAnsi="Times New Roman" w:cs="Times New Roman" w:eastAsia="Times New Roman" w:hint="default"/>
                            <w:sz w:val="20"/>
                            <w:szCs w:val="20"/>
                          </w:rPr>
                        </w:pPr>
                        <w:r>
                          <w:rPr>
                            <w:rFonts w:ascii="宋体" w:hAnsi="宋体" w:cs="宋体" w:eastAsia="宋体" w:hint="default"/>
                            <w:sz w:val="20"/>
                            <w:szCs w:val="20"/>
                          </w:rPr>
                          <w:t>执业证书编号：</w:t>
                        </w:r>
                        <w:r>
                          <w:rPr>
                            <w:rFonts w:ascii="Times New Roman" w:hAnsi="Times New Roman" w:cs="Times New Roman" w:eastAsia="Times New Roman" w:hint="default"/>
                            <w:sz w:val="20"/>
                            <w:szCs w:val="20"/>
                          </w:rPr>
                          <w:t>S1440518030001</w:t>
                        </w:r>
                      </w:p>
                      <w:p>
                        <w:pPr>
                          <w:pStyle w:val="TableParagraph"/>
                          <w:spacing w:line="240" w:lineRule="auto" w:before="74"/>
                          <w:ind w:left="247" w:right="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pacing w:val="2"/>
                            <w:sz w:val="20"/>
                            <w:szCs w:val="20"/>
                          </w:rPr>
                          <w:t>季清斌</w:t>
                        </w:r>
                        <w:r>
                          <w:rPr>
                            <w:rFonts w:ascii="Microsoft JhengHei" w:hAnsi="Microsoft JhengHei" w:cs="Microsoft JhengHei" w:eastAsia="Microsoft JhengHei" w:hint="default"/>
                            <w:sz w:val="20"/>
                            <w:szCs w:val="20"/>
                          </w:rPr>
                        </w:r>
                      </w:p>
                      <w:p>
                        <w:pPr>
                          <w:pStyle w:val="TableParagraph"/>
                          <w:spacing w:line="240" w:lineRule="auto" w:before="2"/>
                          <w:ind w:left="247" w:right="0"/>
                          <w:jc w:val="left"/>
                          <w:rPr>
                            <w:rFonts w:ascii="Times New Roman" w:hAnsi="Times New Roman" w:cs="Times New Roman" w:eastAsia="Times New Roman" w:hint="default"/>
                            <w:sz w:val="20"/>
                            <w:szCs w:val="20"/>
                          </w:rPr>
                        </w:pPr>
                        <w:r>
                          <w:rPr>
                            <w:rFonts w:ascii="Times New Roman"/>
                            <w:sz w:val="20"/>
                          </w:rPr>
                          <w:t>0755-23953843</w:t>
                        </w:r>
                      </w:p>
                      <w:p>
                        <w:pPr>
                          <w:pStyle w:val="TableParagraph"/>
                          <w:spacing w:line="216" w:lineRule="exact"/>
                          <w:ind w:left="247" w:right="0"/>
                          <w:jc w:val="left"/>
                          <w:rPr>
                            <w:rFonts w:ascii="Times New Roman" w:hAnsi="Times New Roman" w:cs="Times New Roman" w:eastAsia="Times New Roman" w:hint="default"/>
                            <w:sz w:val="20"/>
                            <w:szCs w:val="20"/>
                          </w:rPr>
                        </w:pPr>
                        <w:hyperlink r:id="rId8">
                          <w:r>
                            <w:rPr>
                              <w:rFonts w:ascii="Times New Roman"/>
                              <w:sz w:val="20"/>
                            </w:rPr>
                            <w:t>jiqingbin@csc.com.cn</w:t>
                          </w:r>
                        </w:hyperlink>
                      </w:p>
                      <w:p>
                        <w:pPr>
                          <w:pStyle w:val="TableParagraph"/>
                          <w:spacing w:line="263" w:lineRule="exact"/>
                          <w:ind w:left="247" w:right="0"/>
                          <w:jc w:val="left"/>
                          <w:rPr>
                            <w:rFonts w:ascii="Times New Roman" w:hAnsi="Times New Roman" w:cs="Times New Roman" w:eastAsia="Times New Roman" w:hint="default"/>
                            <w:sz w:val="20"/>
                            <w:szCs w:val="20"/>
                          </w:rPr>
                        </w:pPr>
                        <w:r>
                          <w:rPr>
                            <w:rFonts w:ascii="宋体" w:hAnsi="宋体" w:cs="宋体" w:eastAsia="宋体" w:hint="default"/>
                            <w:sz w:val="20"/>
                            <w:szCs w:val="20"/>
                          </w:rPr>
                          <w:t>执业证书编号：</w:t>
                        </w:r>
                        <w:r>
                          <w:rPr>
                            <w:rFonts w:ascii="Times New Roman" w:hAnsi="Times New Roman" w:cs="Times New Roman" w:eastAsia="Times New Roman" w:hint="default"/>
                            <w:sz w:val="20"/>
                            <w:szCs w:val="20"/>
                          </w:rPr>
                          <w:t>S1440519080007</w:t>
                        </w:r>
                      </w:p>
                      <w:p>
                        <w:pPr>
                          <w:pStyle w:val="TableParagraph"/>
                          <w:spacing w:line="240" w:lineRule="auto" w:before="74"/>
                          <w:ind w:left="247" w:right="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研究助理 </w:t>
                        </w:r>
                        <w:r>
                          <w:rPr>
                            <w:rFonts w:ascii="Microsoft JhengHei" w:hAnsi="Microsoft JhengHei" w:cs="Microsoft JhengHei" w:eastAsia="Microsoft JhengHei" w:hint="default"/>
                            <w:b/>
                            <w:bCs/>
                            <w:spacing w:val="2"/>
                            <w:sz w:val="20"/>
                            <w:szCs w:val="20"/>
                          </w:rPr>
                          <w:t> </w:t>
                        </w:r>
                        <w:r>
                          <w:rPr>
                            <w:rFonts w:ascii="Microsoft JhengHei" w:hAnsi="Microsoft JhengHei" w:cs="Microsoft JhengHei" w:eastAsia="Microsoft JhengHei" w:hint="default"/>
                            <w:b/>
                            <w:bCs/>
                            <w:sz w:val="20"/>
                            <w:szCs w:val="20"/>
                          </w:rPr>
                          <w:t>刘双锋</w:t>
                        </w:r>
                        <w:r>
                          <w:rPr>
                            <w:rFonts w:ascii="Microsoft JhengHei" w:hAnsi="Microsoft JhengHei" w:cs="Microsoft JhengHei" w:eastAsia="Microsoft JhengHei" w:hint="default"/>
                            <w:sz w:val="20"/>
                            <w:szCs w:val="20"/>
                          </w:rPr>
                        </w:r>
                      </w:p>
                      <w:p>
                        <w:pPr>
                          <w:pStyle w:val="TableParagraph"/>
                          <w:spacing w:line="240" w:lineRule="auto" w:before="2"/>
                          <w:ind w:left="247" w:right="0"/>
                          <w:jc w:val="left"/>
                          <w:rPr>
                            <w:rFonts w:ascii="Times New Roman" w:hAnsi="Times New Roman" w:cs="Times New Roman" w:eastAsia="Times New Roman" w:hint="default"/>
                            <w:sz w:val="20"/>
                            <w:szCs w:val="20"/>
                          </w:rPr>
                        </w:pPr>
                        <w:r>
                          <w:rPr>
                            <w:rFonts w:ascii="Times New Roman"/>
                            <w:sz w:val="20"/>
                          </w:rPr>
                          <w:t>15013629685</w:t>
                        </w:r>
                      </w:p>
                      <w:p>
                        <w:pPr>
                          <w:pStyle w:val="TableParagraph"/>
                          <w:spacing w:line="240" w:lineRule="auto"/>
                          <w:ind w:left="247" w:right="0"/>
                          <w:jc w:val="left"/>
                          <w:rPr>
                            <w:rFonts w:ascii="Times New Roman" w:hAnsi="Times New Roman" w:cs="Times New Roman" w:eastAsia="Times New Roman" w:hint="default"/>
                            <w:sz w:val="20"/>
                            <w:szCs w:val="20"/>
                          </w:rPr>
                        </w:pPr>
                        <w:hyperlink r:id="rId9">
                          <w:r>
                            <w:rPr>
                              <w:rFonts w:ascii="Times New Roman"/>
                              <w:sz w:val="20"/>
                            </w:rPr>
                            <w:t>liushuangfeng@csc.com.cn</w:t>
                          </w:r>
                        </w:hyperlink>
                      </w:p>
                      <w:p>
                        <w:pPr>
                          <w:pStyle w:val="TableParagraph"/>
                          <w:spacing w:line="240" w:lineRule="auto" w:before="65"/>
                          <w:ind w:left="247" w:right="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研究助理 </w:t>
                        </w:r>
                        <w:r>
                          <w:rPr>
                            <w:rFonts w:ascii="Microsoft JhengHei" w:hAnsi="Microsoft JhengHei" w:cs="Microsoft JhengHei" w:eastAsia="Microsoft JhengHei" w:hint="default"/>
                            <w:b/>
                            <w:bCs/>
                            <w:spacing w:val="2"/>
                            <w:sz w:val="20"/>
                            <w:szCs w:val="20"/>
                          </w:rPr>
                          <w:t> </w:t>
                        </w:r>
                        <w:r>
                          <w:rPr>
                            <w:rFonts w:ascii="Microsoft JhengHei" w:hAnsi="Microsoft JhengHei" w:cs="Microsoft JhengHei" w:eastAsia="Microsoft JhengHei" w:hint="default"/>
                            <w:b/>
                            <w:bCs/>
                            <w:sz w:val="20"/>
                            <w:szCs w:val="20"/>
                          </w:rPr>
                          <w:t>朱立文</w:t>
                        </w:r>
                        <w:r>
                          <w:rPr>
                            <w:rFonts w:ascii="Microsoft JhengHei" w:hAnsi="Microsoft JhengHei" w:cs="Microsoft JhengHei" w:eastAsia="Microsoft JhengHei" w:hint="default"/>
                            <w:sz w:val="20"/>
                            <w:szCs w:val="20"/>
                          </w:rPr>
                        </w:r>
                      </w:p>
                      <w:p>
                        <w:pPr>
                          <w:pStyle w:val="TableParagraph"/>
                          <w:spacing w:line="240" w:lineRule="auto" w:before="2"/>
                          <w:ind w:left="247" w:right="0"/>
                          <w:jc w:val="left"/>
                          <w:rPr>
                            <w:rFonts w:ascii="Times New Roman" w:hAnsi="Times New Roman" w:cs="Times New Roman" w:eastAsia="Times New Roman" w:hint="default"/>
                            <w:sz w:val="20"/>
                            <w:szCs w:val="20"/>
                          </w:rPr>
                        </w:pPr>
                        <w:r>
                          <w:rPr>
                            <w:rFonts w:ascii="Times New Roman"/>
                            <w:sz w:val="20"/>
                          </w:rPr>
                          <w:t>13760275647</w:t>
                        </w:r>
                      </w:p>
                      <w:p>
                        <w:pPr>
                          <w:pStyle w:val="TableParagraph"/>
                          <w:spacing w:line="240" w:lineRule="auto"/>
                          <w:ind w:left="247" w:right="0"/>
                          <w:jc w:val="left"/>
                          <w:rPr>
                            <w:rFonts w:ascii="Times New Roman" w:hAnsi="Times New Roman" w:cs="Times New Roman" w:eastAsia="Times New Roman" w:hint="default"/>
                            <w:sz w:val="20"/>
                            <w:szCs w:val="20"/>
                          </w:rPr>
                        </w:pPr>
                        <w:hyperlink r:id="rId10">
                          <w:r>
                            <w:rPr>
                              <w:rFonts w:ascii="Times New Roman"/>
                              <w:sz w:val="20"/>
                            </w:rPr>
                            <w:t>zhuliwen@csc.com.cn</w:t>
                          </w:r>
                        </w:hyperlink>
                      </w:p>
                    </w:tc>
                  </w:tr>
                  <w:tr>
                    <w:trPr>
                      <w:trHeight w:val="738" w:hRule="exact"/>
                    </w:trPr>
                    <w:tc>
                      <w:tcPr>
                        <w:tcW w:w="1286" w:type="dxa"/>
                        <w:tcBorders>
                          <w:top w:val="nil" w:sz="6" w:space="0" w:color="auto"/>
                          <w:left w:val="nil" w:sz="6" w:space="0" w:color="auto"/>
                          <w:bottom w:val="single" w:sz="8" w:space="0" w:color="FFFFFF"/>
                          <w:right w:val="nil" w:sz="6" w:space="0" w:color="auto"/>
                        </w:tcBorders>
                        <w:shd w:val="clear" w:color="auto" w:fill="C1D1DF"/>
                      </w:tcPr>
                      <w:p>
                        <w:pPr>
                          <w:pStyle w:val="TableParagraph"/>
                          <w:spacing w:line="240" w:lineRule="auto" w:before="149"/>
                          <w:ind w:left="247" w:right="0"/>
                          <w:jc w:val="left"/>
                          <w:rPr>
                            <w:rFonts w:ascii="宋体" w:hAnsi="宋体" w:cs="宋体" w:eastAsia="宋体" w:hint="default"/>
                            <w:sz w:val="20"/>
                            <w:szCs w:val="20"/>
                          </w:rPr>
                        </w:pPr>
                        <w:r>
                          <w:rPr>
                            <w:rFonts w:ascii="宋体" w:hAnsi="宋体" w:cs="宋体" w:eastAsia="宋体" w:hint="default"/>
                            <w:sz w:val="20"/>
                            <w:szCs w:val="20"/>
                          </w:rPr>
                          <w:t>发布日期：</w:t>
                        </w:r>
                      </w:p>
                    </w:tc>
                    <w:tc>
                      <w:tcPr>
                        <w:tcW w:w="3109" w:type="dxa"/>
                        <w:tcBorders>
                          <w:top w:val="nil" w:sz="6" w:space="0" w:color="auto"/>
                          <w:left w:val="nil" w:sz="6" w:space="0" w:color="auto"/>
                          <w:bottom w:val="single" w:sz="8" w:space="0" w:color="FFFFFF"/>
                          <w:right w:val="nil" w:sz="6" w:space="0" w:color="auto"/>
                        </w:tcBorders>
                        <w:shd w:val="clear" w:color="auto" w:fill="C1D1DF"/>
                      </w:tcPr>
                      <w:p>
                        <w:pPr>
                          <w:pStyle w:val="TableParagraph"/>
                          <w:spacing w:line="240" w:lineRule="auto" w:before="149"/>
                          <w:ind w:left="40"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2020 </w:t>
                        </w:r>
                        <w:r>
                          <w:rPr>
                            <w:rFonts w:ascii="宋体" w:hAnsi="宋体" w:cs="宋体" w:eastAsia="宋体" w:hint="default"/>
                            <w:sz w:val="20"/>
                            <w:szCs w:val="20"/>
                          </w:rPr>
                          <w:t>年</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01 </w:t>
                        </w:r>
                        <w:r>
                          <w:rPr>
                            <w:rFonts w:ascii="宋体" w:hAnsi="宋体" w:cs="宋体" w:eastAsia="宋体" w:hint="default"/>
                            <w:sz w:val="20"/>
                            <w:szCs w:val="20"/>
                          </w:rPr>
                          <w:t>月</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22 </w:t>
                        </w:r>
                        <w:r>
                          <w:rPr>
                            <w:rFonts w:ascii="宋体" w:hAnsi="宋体" w:cs="宋体" w:eastAsia="宋体" w:hint="default"/>
                            <w:sz w:val="20"/>
                            <w:szCs w:val="20"/>
                          </w:rPr>
                          <w:t>日</w:t>
                        </w:r>
                      </w:p>
                    </w:tc>
                  </w:tr>
                </w:tbl>
                <w:p>
                  <w:pPr/>
                </w:p>
              </w:txbxContent>
            </v:textbox>
          </v:shape>
        </w:pict>
      </w:r>
      <w:r>
        <w:rPr>
          <w:rFonts w:ascii="Times New Roman"/>
          <w:position w:val="573"/>
        </w:rPr>
      </w:r>
    </w:p>
    <w:p>
      <w:pPr>
        <w:spacing w:after="0" w:line="240" w:lineRule="auto"/>
        <w:jc w:val="left"/>
        <w:rPr>
          <w:rFonts w:ascii="Times New Roman" w:hAnsi="Times New Roman" w:cs="Times New Roman" w:eastAsia="Times New Roman" w:hint="default"/>
        </w:rPr>
        <w:sectPr>
          <w:footerReference w:type="default" r:id="rId5"/>
          <w:type w:val="continuous"/>
          <w:pgSz w:w="11910" w:h="16840"/>
          <w:pgMar w:footer="1009" w:top="720" w:bottom="1200" w:left="1020" w:right="0"/>
        </w:sectPr>
      </w:pPr>
    </w:p>
    <w:p>
      <w:pPr>
        <w:spacing w:line="240" w:lineRule="auto" w:before="9"/>
        <w:ind w:right="0"/>
        <w:rPr>
          <w:rFonts w:ascii="Times New Roman" w:hAnsi="Times New Roman" w:cs="Times New Roman" w:eastAsia="Times New Roman" w:hint="default"/>
          <w:sz w:val="12"/>
          <w:szCs w:val="12"/>
        </w:rPr>
      </w:pPr>
      <w:r>
        <w:rPr/>
        <w:pict>
          <v:group style="position:absolute;margin-left:57.299999pt;margin-top:792.925964pt;width:482.25pt;height:.1pt;mso-position-horizontal-relative:page;mso-position-vertical-relative:page;z-index:1192" coordorigin="1146,15859" coordsize="9645,2">
            <v:shape style="position:absolute;left:1146;top:15859;width:9645;height:2" coordorigin="1146,15859" coordsize="9645,0" path="m1146,15859l10791,15859e" filled="false" stroked="true" strokeweight="2.050pt" strokecolor="#044e7d">
              <v:path arrowok="t"/>
            </v:shape>
            <w10:wrap type="none"/>
          </v:group>
        </w:pict>
      </w:r>
    </w:p>
    <w:p>
      <w:pPr>
        <w:spacing w:before="0"/>
        <w:ind w:left="0" w:right="21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4"/>
          <w:szCs w:val="24"/>
        </w:rPr>
      </w:pPr>
    </w:p>
    <w:p>
      <w:pPr>
        <w:spacing w:line="413" w:lineRule="exact" w:before="0"/>
        <w:ind w:left="3293" w:right="3312" w:firstLine="0"/>
        <w:jc w:val="center"/>
        <w:rPr>
          <w:rFonts w:ascii="Microsoft JhengHei" w:hAnsi="Microsoft JhengHei" w:cs="Microsoft JhengHei" w:eastAsia="Microsoft JhengHei" w:hint="default"/>
          <w:sz w:val="28"/>
          <w:szCs w:val="28"/>
        </w:rPr>
      </w:pPr>
      <w:r>
        <w:rPr>
          <w:rFonts w:ascii="Microsoft JhengHei" w:hAnsi="Microsoft JhengHei" w:cs="Microsoft JhengHei" w:eastAsia="Microsoft JhengHei" w:hint="default"/>
          <w:b/>
          <w:bCs/>
          <w:color w:val="044E7D"/>
          <w:sz w:val="28"/>
          <w:szCs w:val="28"/>
        </w:rPr>
        <w:t>目录</w:t>
      </w:r>
      <w:r>
        <w:rPr>
          <w:rFonts w:ascii="Microsoft JhengHei" w:hAnsi="Microsoft JhengHei" w:cs="Microsoft JhengHei" w:eastAsia="Microsoft JhengHei" w:hint="default"/>
          <w:sz w:val="28"/>
          <w:szCs w:val="28"/>
        </w:rPr>
      </w:r>
    </w:p>
    <w:sdt>
      <w:sdtPr>
        <w:docPartObj>
          <w:docPartGallery w:val="Table of Contents"/>
          <w:docPartUnique/>
        </w:docPartObj>
      </w:sdtPr>
      <w:sdtEndPr/>
      <w:sdtContent>
        <w:p>
          <w:pPr>
            <w:pStyle w:val="TOC1"/>
            <w:tabs>
              <w:tab w:pos="9743" w:val="right" w:leader="dot"/>
            </w:tabs>
            <w:spacing w:line="240" w:lineRule="auto" w:before="127"/>
            <w:ind w:right="0"/>
            <w:jc w:val="left"/>
            <w:rPr>
              <w:rFonts w:ascii="Times New Roman" w:hAnsi="Times New Roman" w:cs="Times New Roman" w:eastAsia="Times New Roman" w:hint="default"/>
            </w:rPr>
          </w:pPr>
          <w:hyperlink w:history="true" w:anchor="_bookmark0">
            <w:r>
              <w:rPr/>
              <w:t>一、</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商用助推硬件创新，可穿戴等新型终端加速兴起</w:t>
            </w:r>
            <w:r>
              <w:rPr>
                <w:rFonts w:ascii="Times New Roman" w:hAnsi="Times New Roman" w:cs="Times New Roman" w:eastAsia="Times New Roman" w:hint="default"/>
                <w:b/>
                <w:bCs/>
              </w:rPr>
              <w:tab/>
            </w:r>
            <w:r>
              <w:rPr>
                <w:rFonts w:ascii="Times New Roman" w:hAnsi="Times New Roman" w:cs="Times New Roman" w:eastAsia="Times New Roman" w:hint="default"/>
              </w:rPr>
              <w:t>8</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
            <w:r>
              <w:rPr>
                <w:rFonts w:ascii="Times New Roman" w:hAnsi="Times New Roman" w:cs="Times New Roman" w:eastAsia="Times New Roman" w:hint="default"/>
              </w:rPr>
              <w:t>1.1</w:t>
            </w:r>
            <w:r>
              <w:rPr>
                <w:rFonts w:ascii="Times New Roman" w:hAnsi="Times New Roman" w:cs="Times New Roman" w:eastAsia="Times New Roman" w:hint="default"/>
                <w:spacing w:val="-1"/>
              </w:rPr>
              <w:t> </w:t>
            </w:r>
            <w:r>
              <w:rPr>
                <w:rFonts w:ascii="Times New Roman" w:hAnsi="Times New Roman" w:cs="Times New Roman" w:eastAsia="Times New Roman" w:hint="default"/>
              </w:rPr>
              <w:t>5G </w:t>
            </w:r>
            <w:r>
              <w:rPr/>
              <w:t>商用缩短换机周期，标准、运营商、芯片和终端进展加快</w:t>
            </w:r>
            <w:r>
              <w:rPr>
                <w:rFonts w:ascii="Times New Roman" w:hAnsi="Times New Roman" w:cs="Times New Roman" w:eastAsia="Times New Roman" w:hint="default"/>
                <w:b/>
                <w:bCs/>
              </w:rPr>
              <w:tab/>
            </w:r>
            <w:r>
              <w:rPr>
                <w:rFonts w:ascii="Times New Roman" w:hAnsi="Times New Roman" w:cs="Times New Roman" w:eastAsia="Times New Roman" w:hint="default"/>
              </w:rPr>
              <w:t>8</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4">
            <w:r>
              <w:rPr>
                <w:rFonts w:ascii="Times New Roman" w:hAnsi="Times New Roman" w:cs="Times New Roman" w:eastAsia="Times New Roman" w:hint="default"/>
              </w:rPr>
              <w:t>1.2  </w:t>
            </w:r>
            <w:r>
              <w:rPr/>
              <w:t>以可穿戴</w:t>
            </w:r>
            <w:r>
              <w:rPr>
                <w:rFonts w:ascii="Times New Roman" w:hAnsi="Times New Roman" w:cs="Times New Roman" w:eastAsia="Times New Roman" w:hint="default"/>
              </w:rPr>
              <w:t>/IoT </w:t>
            </w:r>
            <w:r>
              <w:rPr/>
              <w:t>为代表，新型终端凭借</w:t>
            </w:r>
            <w:r>
              <w:rPr>
                <w:spacing w:val="-53"/>
              </w:rPr>
              <w:t> </w:t>
            </w:r>
            <w:r>
              <w:rPr>
                <w:rFonts w:ascii="Times New Roman" w:hAnsi="Times New Roman" w:cs="Times New Roman" w:eastAsia="Times New Roman" w:hint="default"/>
              </w:rPr>
              <w:t>5G </w:t>
            </w:r>
            <w:r>
              <w:rPr/>
              <w:t>加速兴起</w:t>
            </w:r>
            <w:r>
              <w:rPr>
                <w:rFonts w:ascii="Times New Roman" w:hAnsi="Times New Roman" w:cs="Times New Roman" w:eastAsia="Times New Roman" w:hint="default"/>
                <w:b/>
                <w:bCs/>
              </w:rPr>
              <w:tab/>
            </w:r>
            <w:r>
              <w:rPr>
                <w:rFonts w:ascii="Times New Roman" w:hAnsi="Times New Roman" w:cs="Times New Roman" w:eastAsia="Times New Roman" w:hint="default"/>
              </w:rPr>
              <w:t>13</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41">
            <w:r>
              <w:rPr>
                <w:rFonts w:ascii="Times New Roman" w:hAnsi="Times New Roman" w:cs="Times New Roman" w:eastAsia="Times New Roman" w:hint="default"/>
              </w:rPr>
              <w:t>1.3</w:t>
            </w:r>
            <w:r>
              <w:rPr>
                <w:rFonts w:ascii="Times New Roman" w:hAnsi="Times New Roman" w:cs="Times New Roman" w:eastAsia="Times New Roman" w:hint="default"/>
                <w:spacing w:val="52"/>
              </w:rPr>
              <w:t> </w:t>
            </w:r>
            <w:r>
              <w:rPr/>
              <w:t>苹果引领创新周期，苹果产业链迎来量价修复</w:t>
            </w:r>
            <w:r>
              <w:rPr>
                <w:rFonts w:ascii="Times New Roman" w:hAnsi="Times New Roman" w:cs="Times New Roman" w:eastAsia="Times New Roman" w:hint="default"/>
                <w:b/>
                <w:bCs/>
              </w:rPr>
              <w:tab/>
            </w:r>
            <w:r>
              <w:rPr>
                <w:rFonts w:ascii="Times New Roman" w:hAnsi="Times New Roman" w:cs="Times New Roman" w:eastAsia="Times New Roman" w:hint="default"/>
              </w:rPr>
              <w:t>20</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46">
            <w:r>
              <w:rPr>
                <w:rFonts w:ascii="Times New Roman" w:hAnsi="Times New Roman" w:cs="Times New Roman" w:eastAsia="Times New Roman" w:hint="default"/>
              </w:rPr>
              <w:t>1.4</w:t>
            </w:r>
            <w:r>
              <w:rPr>
                <w:rFonts w:ascii="Times New Roman" w:hAnsi="Times New Roman" w:cs="Times New Roman" w:eastAsia="Times New Roman" w:hint="default"/>
                <w:spacing w:val="-1"/>
              </w:rPr>
              <w:t> </w:t>
            </w:r>
            <w:r>
              <w:rPr>
                <w:rFonts w:ascii="Times New Roman" w:hAnsi="Times New Roman" w:cs="Times New Roman" w:eastAsia="Times New Roman" w:hint="default"/>
              </w:rPr>
              <w:t>5G </w:t>
            </w:r>
            <w:r>
              <w:rPr/>
              <w:t>商用助推硬件创新，零组件龙头公司持续受益</w:t>
            </w:r>
            <w:r>
              <w:rPr>
                <w:rFonts w:ascii="Times New Roman" w:hAnsi="Times New Roman" w:cs="Times New Roman" w:eastAsia="Times New Roman" w:hint="default"/>
                <w:b/>
                <w:bCs/>
              </w:rPr>
              <w:tab/>
            </w:r>
            <w:r>
              <w:rPr>
                <w:rFonts w:ascii="Times New Roman" w:hAnsi="Times New Roman" w:cs="Times New Roman" w:eastAsia="Times New Roman" w:hint="default"/>
              </w:rPr>
              <w:t>21</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48">
            <w:r>
              <w:rPr>
                <w:rFonts w:ascii="Times New Roman" w:hAnsi="Times New Roman" w:cs="Times New Roman" w:eastAsia="Times New Roman" w:hint="default"/>
              </w:rPr>
              <w:t>1.5</w:t>
            </w:r>
            <w:r>
              <w:rPr>
                <w:rFonts w:ascii="Times New Roman" w:hAnsi="Times New Roman" w:cs="Times New Roman" w:eastAsia="Times New Roman" w:hint="default"/>
                <w:spacing w:val="52"/>
              </w:rPr>
              <w:t> </w:t>
            </w:r>
            <w:r>
              <w:rPr/>
              <w:t>半导体：需求逐渐回暖迎来景气度修复，</w:t>
            </w:r>
            <w:r>
              <w:rPr>
                <w:rFonts w:ascii="Times New Roman" w:hAnsi="Times New Roman" w:cs="Times New Roman" w:eastAsia="Times New Roman" w:hint="default"/>
              </w:rPr>
              <w:t>5G </w:t>
            </w:r>
            <w:r>
              <w:rPr/>
              <w:t>渗透带动半导体行业增量</w:t>
            </w:r>
            <w:r>
              <w:rPr>
                <w:rFonts w:ascii="Times New Roman" w:hAnsi="Times New Roman" w:cs="Times New Roman" w:eastAsia="Times New Roman" w:hint="default"/>
                <w:b/>
                <w:bCs/>
              </w:rPr>
              <w:tab/>
            </w:r>
            <w:r>
              <w:rPr>
                <w:rFonts w:ascii="Times New Roman" w:hAnsi="Times New Roman" w:cs="Times New Roman" w:eastAsia="Times New Roman" w:hint="default"/>
              </w:rPr>
              <w:t>22</w:t>
            </w:r>
          </w:hyperlink>
        </w:p>
        <w:p>
          <w:pPr>
            <w:pStyle w:val="TOC1"/>
            <w:tabs>
              <w:tab w:pos="9743" w:val="right" w:leader="dot"/>
            </w:tabs>
            <w:spacing w:line="240" w:lineRule="auto"/>
            <w:ind w:right="0"/>
            <w:jc w:val="left"/>
            <w:rPr>
              <w:rFonts w:ascii="Times New Roman" w:hAnsi="Times New Roman" w:cs="Times New Roman" w:eastAsia="Times New Roman" w:hint="default"/>
            </w:rPr>
          </w:pPr>
          <w:hyperlink w:history="true" w:anchor="_bookmark61">
            <w:r>
              <w:rPr/>
              <w:t>二、零部件：</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创新带动电子元器件和模组充分受益</w:t>
            </w:r>
            <w:r>
              <w:rPr>
                <w:rFonts w:ascii="Times New Roman" w:hAnsi="Times New Roman" w:cs="Times New Roman" w:eastAsia="Times New Roman" w:hint="default"/>
                <w:b/>
                <w:bCs/>
              </w:rPr>
              <w:tab/>
            </w:r>
            <w:r>
              <w:rPr>
                <w:rFonts w:ascii="Times New Roman" w:hAnsi="Times New Roman" w:cs="Times New Roman" w:eastAsia="Times New Roman" w:hint="default"/>
              </w:rPr>
              <w:t>26</w:t>
            </w:r>
          </w:hyperlink>
        </w:p>
        <w:p>
          <w:pPr>
            <w:pStyle w:val="TOC2"/>
            <w:tabs>
              <w:tab w:pos="9743" w:val="right" w:leader="dot"/>
            </w:tabs>
            <w:spacing w:line="240" w:lineRule="auto" w:before="22"/>
            <w:ind w:right="0"/>
            <w:jc w:val="left"/>
            <w:rPr>
              <w:rFonts w:ascii="Times New Roman" w:hAnsi="Times New Roman" w:cs="Times New Roman" w:eastAsia="Times New Roman" w:hint="default"/>
            </w:rPr>
          </w:pPr>
          <w:hyperlink w:history="true" w:anchor="_bookmark62">
            <w:r>
              <w:rPr>
                <w:rFonts w:ascii="Times New Roman" w:hAnsi="Times New Roman" w:cs="Times New Roman" w:eastAsia="Times New Roman" w:hint="default"/>
              </w:rPr>
              <w:t>2.1</w:t>
            </w:r>
            <w:r>
              <w:rPr>
                <w:rFonts w:ascii="Times New Roman" w:hAnsi="Times New Roman" w:cs="Times New Roman" w:eastAsia="Times New Roman" w:hint="default"/>
                <w:spacing w:val="52"/>
              </w:rPr>
              <w:t> </w:t>
            </w:r>
            <w:r>
              <w:rPr/>
              <w:t>射频：半导体增长最快子行业，本土公司潜力巨大</w:t>
            </w:r>
            <w:r>
              <w:rPr>
                <w:rFonts w:ascii="Times New Roman" w:hAnsi="Times New Roman" w:cs="Times New Roman" w:eastAsia="Times New Roman" w:hint="default"/>
                <w:b/>
                <w:bCs/>
              </w:rPr>
              <w:tab/>
            </w:r>
            <w:r>
              <w:rPr>
                <w:rFonts w:ascii="Times New Roman" w:hAnsi="Times New Roman" w:cs="Times New Roman" w:eastAsia="Times New Roman" w:hint="default"/>
              </w:rPr>
              <w:t>26</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78">
            <w:r>
              <w:rPr>
                <w:rFonts w:ascii="Times New Roman" w:hAnsi="Times New Roman" w:cs="Times New Roman" w:eastAsia="Times New Roman" w:hint="default"/>
              </w:rPr>
              <w:t>2.2  </w:t>
            </w:r>
            <w:r>
              <w:rPr/>
              <w:t>天线：受益</w:t>
            </w:r>
            <w:r>
              <w:rPr>
                <w:spacing w:val="-56"/>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高频高速和小型化趋势，材料升级带来价值提升</w:t>
            </w:r>
            <w:r>
              <w:rPr>
                <w:rFonts w:ascii="Times New Roman" w:hAnsi="Times New Roman" w:cs="Times New Roman" w:eastAsia="Times New Roman" w:hint="default"/>
                <w:b/>
                <w:bCs/>
              </w:rPr>
              <w:tab/>
            </w:r>
            <w:r>
              <w:rPr>
                <w:rFonts w:ascii="Times New Roman" w:hAnsi="Times New Roman" w:cs="Times New Roman" w:eastAsia="Times New Roman" w:hint="default"/>
              </w:rPr>
              <w:t>32</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90">
            <w:r>
              <w:rPr>
                <w:rFonts w:ascii="Times New Roman" w:hAnsi="Times New Roman" w:cs="Times New Roman" w:eastAsia="Times New Roman" w:hint="default"/>
              </w:rPr>
              <w:t>2.3</w:t>
            </w:r>
            <w:r>
              <w:rPr>
                <w:rFonts w:ascii="Times New Roman" w:hAnsi="Times New Roman" w:cs="Times New Roman" w:eastAsia="Times New Roman" w:hint="default"/>
                <w:spacing w:val="52"/>
              </w:rPr>
              <w:t> </w:t>
            </w:r>
            <w:r>
              <w:rPr/>
              <w:t>散热：工艺升级散热市场快速增长，国内厂商追赶势头强劲</w:t>
            </w:r>
            <w:r>
              <w:rPr>
                <w:rFonts w:ascii="Times New Roman" w:hAnsi="Times New Roman" w:cs="Times New Roman" w:eastAsia="Times New Roman" w:hint="default"/>
                <w:b/>
                <w:bCs/>
              </w:rPr>
              <w:tab/>
            </w:r>
            <w:r>
              <w:rPr>
                <w:rFonts w:ascii="Times New Roman" w:hAnsi="Times New Roman" w:cs="Times New Roman" w:eastAsia="Times New Roman" w:hint="default"/>
              </w:rPr>
              <w:t>36</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96">
            <w:r>
              <w:rPr>
                <w:rFonts w:ascii="Times New Roman" w:hAnsi="Times New Roman" w:cs="Times New Roman" w:eastAsia="Times New Roman" w:hint="default"/>
              </w:rPr>
              <w:t>2.4</w:t>
            </w:r>
            <w:r>
              <w:rPr>
                <w:rFonts w:ascii="Times New Roman" w:hAnsi="Times New Roman" w:cs="Times New Roman" w:eastAsia="Times New Roman" w:hint="default"/>
                <w:spacing w:val="52"/>
              </w:rPr>
              <w:t> </w:t>
            </w:r>
            <w:r>
              <w:rPr/>
              <w:t>屏蔽：电磁屏蔽需求旺盛，细分领域国内厂商异军突起</w:t>
            </w:r>
            <w:r>
              <w:rPr>
                <w:rFonts w:ascii="Times New Roman" w:hAnsi="Times New Roman" w:cs="Times New Roman" w:eastAsia="Times New Roman" w:hint="default"/>
                <w:b/>
                <w:bCs/>
              </w:rPr>
              <w:tab/>
            </w:r>
            <w:r>
              <w:rPr>
                <w:rFonts w:ascii="Times New Roman" w:hAnsi="Times New Roman" w:cs="Times New Roman" w:eastAsia="Times New Roman" w:hint="default"/>
              </w:rPr>
              <w:t>38</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03">
            <w:r>
              <w:rPr>
                <w:rFonts w:ascii="Times New Roman" w:hAnsi="Times New Roman" w:cs="Times New Roman" w:eastAsia="Times New Roman" w:hint="default"/>
              </w:rPr>
              <w:t>2.5  </w:t>
            </w:r>
            <w:r>
              <w:rPr/>
              <w:t>光学：光学升级仍将是</w:t>
            </w:r>
            <w:r>
              <w:rPr>
                <w:spacing w:val="-54"/>
              </w:rPr>
              <w:t> </w:t>
            </w:r>
            <w:r>
              <w:rPr>
                <w:rFonts w:ascii="Times New Roman" w:hAnsi="Times New Roman" w:cs="Times New Roman" w:eastAsia="Times New Roman" w:hint="default"/>
              </w:rPr>
              <w:t>5G </w:t>
            </w:r>
            <w:r>
              <w:rPr/>
              <w:t>手机主要创新方向，推动产业链爆发</w:t>
            </w:r>
            <w:r>
              <w:rPr>
                <w:rFonts w:ascii="Times New Roman" w:hAnsi="Times New Roman" w:cs="Times New Roman" w:eastAsia="Times New Roman" w:hint="default"/>
                <w:b/>
                <w:bCs/>
              </w:rPr>
              <w:tab/>
            </w:r>
            <w:r>
              <w:rPr>
                <w:rFonts w:ascii="Times New Roman" w:hAnsi="Times New Roman" w:cs="Times New Roman" w:eastAsia="Times New Roman" w:hint="default"/>
              </w:rPr>
              <w:t>40</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23">
            <w:r>
              <w:rPr>
                <w:rFonts w:ascii="Times New Roman" w:hAnsi="Times New Roman" w:cs="Times New Roman" w:eastAsia="Times New Roman" w:hint="default"/>
              </w:rPr>
              <w:t>2.6  </w:t>
            </w:r>
            <w:r>
              <w:rPr/>
              <w:t>代工：</w:t>
            </w:r>
            <w:r>
              <w:rPr>
                <w:rFonts w:ascii="Times New Roman" w:hAnsi="Times New Roman" w:cs="Times New Roman" w:eastAsia="Times New Roman" w:hint="default"/>
              </w:rPr>
              <w:t>ODM </w:t>
            </w:r>
            <w:r>
              <w:rPr/>
              <w:t>比例将提升，带来</w:t>
            </w:r>
            <w:r>
              <w:rPr>
                <w:spacing w:val="-58"/>
              </w:rPr>
              <w:t> </w:t>
            </w:r>
            <w:r>
              <w:rPr>
                <w:rFonts w:ascii="Times New Roman" w:hAnsi="Times New Roman" w:cs="Times New Roman" w:eastAsia="Times New Roman" w:hint="default"/>
              </w:rPr>
              <w:t>ODM</w:t>
            </w:r>
            <w:r>
              <w:rPr>
                <w:rFonts w:ascii="Times New Roman" w:hAnsi="Times New Roman" w:cs="Times New Roman" w:eastAsia="Times New Roman" w:hint="default"/>
                <w:spacing w:val="-3"/>
              </w:rPr>
              <w:t> </w:t>
            </w:r>
            <w:r>
              <w:rPr/>
              <w:t>市场新机遇</w:t>
            </w:r>
            <w:r>
              <w:rPr>
                <w:rFonts w:ascii="Times New Roman" w:hAnsi="Times New Roman" w:cs="Times New Roman" w:eastAsia="Times New Roman" w:hint="default"/>
                <w:b/>
                <w:bCs/>
              </w:rPr>
              <w:tab/>
            </w:r>
            <w:r>
              <w:rPr>
                <w:rFonts w:ascii="Times New Roman" w:hAnsi="Times New Roman" w:cs="Times New Roman" w:eastAsia="Times New Roman" w:hint="default"/>
              </w:rPr>
              <w:t>46</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32">
            <w:r>
              <w:rPr>
                <w:rFonts w:ascii="Times New Roman" w:hAnsi="Times New Roman" w:cs="Times New Roman" w:eastAsia="Times New Roman" w:hint="default"/>
              </w:rPr>
              <w:t>2.7</w:t>
            </w:r>
            <w:r>
              <w:rPr>
                <w:rFonts w:ascii="Times New Roman" w:hAnsi="Times New Roman" w:cs="Times New Roman" w:eastAsia="Times New Roman" w:hint="default"/>
                <w:spacing w:val="52"/>
              </w:rPr>
              <w:t> </w:t>
            </w:r>
            <w:r>
              <w:rPr/>
              <w:t>被动元件：关注被动元件周期反转及国产替代</w:t>
            </w:r>
            <w:r>
              <w:rPr>
                <w:rFonts w:ascii="Times New Roman" w:hAnsi="Times New Roman" w:cs="Times New Roman" w:eastAsia="Times New Roman" w:hint="default"/>
                <w:b/>
                <w:bCs/>
              </w:rPr>
              <w:tab/>
            </w:r>
            <w:r>
              <w:rPr>
                <w:rFonts w:ascii="Times New Roman" w:hAnsi="Times New Roman" w:cs="Times New Roman" w:eastAsia="Times New Roman" w:hint="default"/>
              </w:rPr>
              <w:t>50</w:t>
            </w:r>
          </w:hyperlink>
        </w:p>
        <w:p>
          <w:pPr>
            <w:pStyle w:val="TOC1"/>
            <w:tabs>
              <w:tab w:pos="9743" w:val="right" w:leader="dot"/>
            </w:tabs>
            <w:spacing w:line="240" w:lineRule="auto"/>
            <w:ind w:right="0"/>
            <w:jc w:val="left"/>
            <w:rPr>
              <w:rFonts w:ascii="Times New Roman" w:hAnsi="Times New Roman" w:cs="Times New Roman" w:eastAsia="Times New Roman" w:hint="default"/>
            </w:rPr>
          </w:pPr>
          <w:hyperlink w:history="true" w:anchor="_bookmark135">
            <w:r>
              <w:rPr/>
              <w:t>三、高频高速</w:t>
            </w:r>
            <w:r>
              <w:rPr>
                <w:spacing w:val="-55"/>
              </w:rPr>
              <w:t> </w:t>
            </w:r>
            <w:r>
              <w:rPr>
                <w:rFonts w:ascii="Times New Roman" w:hAnsi="Times New Roman" w:cs="Times New Roman" w:eastAsia="Times New Roman" w:hint="default"/>
              </w:rPr>
              <w:t>PCB</w:t>
            </w:r>
            <w:r>
              <w:rPr/>
              <w:t>：高频高速基材受益国产替代及</w:t>
            </w:r>
            <w:r>
              <w:rPr>
                <w:spacing w:val="-55"/>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基建，明后年业绩确定性强</w:t>
            </w:r>
            <w:r>
              <w:rPr>
                <w:rFonts w:ascii="Times New Roman" w:hAnsi="Times New Roman" w:cs="Times New Roman" w:eastAsia="Times New Roman" w:hint="default"/>
                <w:b/>
                <w:bCs/>
              </w:rPr>
              <w:tab/>
            </w:r>
            <w:r>
              <w:rPr>
                <w:rFonts w:ascii="Times New Roman" w:hAnsi="Times New Roman" w:cs="Times New Roman" w:eastAsia="Times New Roman" w:hint="default"/>
              </w:rPr>
              <w:t>51</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36">
            <w:r>
              <w:rPr>
                <w:rFonts w:ascii="Times New Roman" w:hAnsi="Times New Roman" w:cs="Times New Roman" w:eastAsia="Times New Roman" w:hint="default"/>
              </w:rPr>
              <w:t>3.1 </w:t>
            </w:r>
            <w:r>
              <w:rPr/>
              <w:t>高频高速覆铜板进口替代确定性强</w:t>
            </w:r>
            <w:r>
              <w:rPr>
                <w:rFonts w:ascii="Times New Roman" w:hAnsi="Times New Roman" w:cs="Times New Roman" w:eastAsia="Times New Roman" w:hint="default"/>
                <w:b/>
                <w:bCs/>
              </w:rPr>
              <w:tab/>
            </w:r>
            <w:r>
              <w:rPr>
                <w:rFonts w:ascii="Times New Roman" w:hAnsi="Times New Roman" w:cs="Times New Roman" w:eastAsia="Times New Roman" w:hint="default"/>
              </w:rPr>
              <w:t>51</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42">
            <w:r>
              <w:rPr>
                <w:rFonts w:ascii="Times New Roman" w:hAnsi="Times New Roman" w:cs="Times New Roman" w:eastAsia="Times New Roman" w:hint="default"/>
              </w:rPr>
              <w:t>3.2</w:t>
            </w:r>
            <w:r>
              <w:rPr>
                <w:rFonts w:ascii="Times New Roman" w:hAnsi="Times New Roman" w:cs="Times New Roman" w:eastAsia="Times New Roman" w:hint="default"/>
                <w:spacing w:val="-1"/>
              </w:rPr>
              <w:t> </w:t>
            </w:r>
            <w:r>
              <w:rPr/>
              <w:t>单基站用量提升叠加</w:t>
            </w:r>
            <w:r>
              <w:rPr>
                <w:spacing w:val="-56"/>
              </w:rPr>
              <w:t> </w:t>
            </w:r>
            <w:r>
              <w:rPr>
                <w:rFonts w:ascii="Times New Roman" w:hAnsi="Times New Roman" w:cs="Times New Roman" w:eastAsia="Times New Roman" w:hint="default"/>
              </w:rPr>
              <w:t>5G </w:t>
            </w:r>
            <w:r>
              <w:rPr/>
              <w:t>宏基站数量增加，高频高速</w:t>
            </w:r>
            <w:r>
              <w:rPr>
                <w:spacing w:val="-56"/>
              </w:rPr>
              <w:t> </w:t>
            </w:r>
            <w:r>
              <w:rPr>
                <w:rFonts w:ascii="Times New Roman" w:hAnsi="Times New Roman" w:cs="Times New Roman" w:eastAsia="Times New Roman" w:hint="default"/>
              </w:rPr>
              <w:t>PCB </w:t>
            </w:r>
            <w:r>
              <w:rPr/>
              <w:t>需求高速增长</w:t>
            </w:r>
            <w:r>
              <w:rPr>
                <w:rFonts w:ascii="Times New Roman" w:hAnsi="Times New Roman" w:cs="Times New Roman" w:eastAsia="Times New Roman" w:hint="default"/>
                <w:b/>
                <w:bCs/>
              </w:rPr>
              <w:tab/>
            </w:r>
            <w:r>
              <w:rPr>
                <w:rFonts w:ascii="Times New Roman" w:hAnsi="Times New Roman" w:cs="Times New Roman" w:eastAsia="Times New Roman" w:hint="default"/>
              </w:rPr>
              <w:t>53</w:t>
            </w:r>
          </w:hyperlink>
        </w:p>
        <w:p>
          <w:pPr>
            <w:pStyle w:val="TOC1"/>
            <w:tabs>
              <w:tab w:pos="9743" w:val="right" w:leader="dot"/>
            </w:tabs>
            <w:spacing w:line="240" w:lineRule="auto"/>
            <w:ind w:right="0"/>
            <w:jc w:val="left"/>
            <w:rPr>
              <w:rFonts w:ascii="Times New Roman" w:hAnsi="Times New Roman" w:cs="Times New Roman" w:eastAsia="Times New Roman" w:hint="default"/>
            </w:rPr>
          </w:pPr>
          <w:hyperlink w:history="true" w:anchor="_bookmark146">
            <w:r>
              <w:rPr/>
              <w:t>四、半导体：行业需求回暖带动景气度提升，</w:t>
            </w:r>
            <w:r>
              <w:rPr>
                <w:rFonts w:ascii="Times New Roman" w:hAnsi="Times New Roman" w:cs="Times New Roman" w:eastAsia="Times New Roman" w:hint="default"/>
              </w:rPr>
              <w:t>5G </w:t>
            </w:r>
            <w:r>
              <w:rPr/>
              <w:t>创新与份额提升带来增量</w:t>
            </w:r>
            <w:r>
              <w:rPr>
                <w:rFonts w:ascii="Times New Roman" w:hAnsi="Times New Roman" w:cs="Times New Roman" w:eastAsia="Times New Roman" w:hint="default"/>
                <w:b/>
                <w:bCs/>
              </w:rPr>
              <w:tab/>
            </w:r>
            <w:r>
              <w:rPr>
                <w:rFonts w:ascii="Times New Roman" w:hAnsi="Times New Roman" w:cs="Times New Roman" w:eastAsia="Times New Roman" w:hint="default"/>
              </w:rPr>
              <w:t>56</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47">
            <w:r>
              <w:rPr>
                <w:rFonts w:ascii="Times New Roman" w:hAnsi="Times New Roman" w:cs="Times New Roman" w:eastAsia="Times New Roman" w:hint="default"/>
              </w:rPr>
              <w:t>4.1</w:t>
            </w:r>
            <w:r>
              <w:rPr>
                <w:rFonts w:ascii="Times New Roman" w:hAnsi="Times New Roman" w:cs="Times New Roman" w:eastAsia="Times New Roman" w:hint="default"/>
                <w:spacing w:val="-1"/>
              </w:rPr>
              <w:t> </w:t>
            </w:r>
            <w:r>
              <w:rPr/>
              <w:t>行业景气度有望触底反弹，带动业绩修复机会</w:t>
            </w:r>
            <w:r>
              <w:rPr>
                <w:rFonts w:ascii="Times New Roman" w:hAnsi="Times New Roman" w:cs="Times New Roman" w:eastAsia="Times New Roman" w:hint="default"/>
                <w:b/>
                <w:bCs/>
              </w:rPr>
              <w:tab/>
            </w:r>
            <w:r>
              <w:rPr>
                <w:rFonts w:ascii="Times New Roman" w:hAnsi="Times New Roman" w:cs="Times New Roman" w:eastAsia="Times New Roman" w:hint="default"/>
              </w:rPr>
              <w:t>56</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74">
            <w:r>
              <w:rPr>
                <w:rFonts w:ascii="Times New Roman" w:hAnsi="Times New Roman" w:cs="Times New Roman" w:eastAsia="Times New Roman" w:hint="default"/>
              </w:rPr>
              <w:t>4.2</w:t>
            </w:r>
            <w:r>
              <w:rPr>
                <w:rFonts w:ascii="Times New Roman" w:hAnsi="Times New Roman" w:cs="Times New Roman" w:eastAsia="Times New Roman" w:hint="default"/>
                <w:spacing w:val="-1"/>
              </w:rPr>
              <w:t> </w:t>
            </w:r>
            <w:r>
              <w:rPr/>
              <w:t>国产份额提升叠加景气度修复，设备</w:t>
            </w:r>
            <w:r>
              <w:rPr>
                <w:rFonts w:ascii="Times New Roman" w:hAnsi="Times New Roman" w:cs="Times New Roman" w:eastAsia="Times New Roman" w:hint="default"/>
              </w:rPr>
              <w:t>/</w:t>
            </w:r>
            <w:r>
              <w:rPr/>
              <w:t>封测</w:t>
            </w:r>
            <w:r>
              <w:rPr>
                <w:rFonts w:ascii="Times New Roman" w:hAnsi="Times New Roman" w:cs="Times New Roman" w:eastAsia="Times New Roman" w:hint="default"/>
              </w:rPr>
              <w:t>/</w:t>
            </w:r>
            <w:r>
              <w:rPr/>
              <w:t>存储</w:t>
            </w:r>
            <w:r>
              <w:rPr>
                <w:rFonts w:ascii="Times New Roman" w:hAnsi="Times New Roman" w:cs="Times New Roman" w:eastAsia="Times New Roman" w:hint="default"/>
              </w:rPr>
              <w:t>/</w:t>
            </w:r>
            <w:r>
              <w:rPr/>
              <w:t>功率等迎机遇</w:t>
            </w:r>
            <w:r>
              <w:rPr>
                <w:rFonts w:ascii="Times New Roman" w:hAnsi="Times New Roman" w:cs="Times New Roman" w:eastAsia="Times New Roman" w:hint="default"/>
                <w:b/>
                <w:bCs/>
              </w:rPr>
              <w:tab/>
            </w:r>
            <w:r>
              <w:rPr>
                <w:rFonts w:ascii="Times New Roman" w:hAnsi="Times New Roman" w:cs="Times New Roman" w:eastAsia="Times New Roman" w:hint="default"/>
              </w:rPr>
              <w:t>62</w:t>
            </w:r>
          </w:hyperlink>
        </w:p>
        <w:p>
          <w:pPr>
            <w:pStyle w:val="TOC2"/>
            <w:tabs>
              <w:tab w:pos="9743" w:val="right" w:leader="dot"/>
            </w:tabs>
            <w:spacing w:line="240" w:lineRule="auto"/>
            <w:ind w:right="0"/>
            <w:jc w:val="left"/>
            <w:rPr>
              <w:rFonts w:ascii="Times New Roman" w:hAnsi="Times New Roman" w:cs="Times New Roman" w:eastAsia="Times New Roman" w:hint="default"/>
            </w:rPr>
          </w:pPr>
          <w:hyperlink w:history="true" w:anchor="_bookmark187">
            <w:r>
              <w:rPr>
                <w:rFonts w:ascii="Times New Roman" w:hAnsi="Times New Roman" w:cs="Times New Roman" w:eastAsia="Times New Roman" w:hint="default"/>
              </w:rPr>
              <w:t>4.3</w:t>
            </w:r>
            <w:r>
              <w:rPr>
                <w:rFonts w:ascii="Times New Roman" w:hAnsi="Times New Roman" w:cs="Times New Roman" w:eastAsia="Times New Roman" w:hint="default"/>
                <w:spacing w:val="-1"/>
              </w:rPr>
              <w:t> </w:t>
            </w:r>
            <w:r>
              <w:rPr>
                <w:rFonts w:ascii="Times New Roman" w:hAnsi="Times New Roman" w:cs="Times New Roman" w:eastAsia="Times New Roman" w:hint="default"/>
              </w:rPr>
              <w:t>5G </w:t>
            </w:r>
            <w:r>
              <w:rPr/>
              <w:t>商用驱动换机周期与新型终端渗透，半导体行业迎来增量空间</w:t>
            </w:r>
            <w:r>
              <w:rPr>
                <w:rFonts w:ascii="Times New Roman" w:hAnsi="Times New Roman" w:cs="Times New Roman" w:eastAsia="Times New Roman" w:hint="default"/>
                <w:b/>
                <w:bCs/>
              </w:rPr>
              <w:tab/>
            </w:r>
            <w:r>
              <w:rPr>
                <w:rFonts w:ascii="Times New Roman" w:hAnsi="Times New Roman" w:cs="Times New Roman" w:eastAsia="Times New Roman" w:hint="default"/>
              </w:rPr>
              <w:t>65</w:t>
            </w:r>
          </w:hyperlink>
        </w:p>
      </w:sdtContent>
    </w:sdt>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5" w:after="0"/>
        <w:ind w:right="0"/>
        <w:rPr>
          <w:rFonts w:ascii="Times New Roman" w:hAnsi="Times New Roman" w:cs="Times New Roman" w:eastAsia="Times New Roman" w:hint="default"/>
          <w:sz w:val="19"/>
          <w:szCs w:val="19"/>
        </w:rPr>
      </w:pPr>
    </w:p>
    <w:p>
      <w:pPr>
        <w:spacing w:line="20" w:lineRule="exact"/>
        <w:ind w:left="118"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Times New Roman" w:hAnsi="Times New Roman" w:cs="Times New Roman" w:eastAsia="Times New Roman" w:hint="default"/>
          <w:sz w:val="2"/>
          <w:szCs w:val="2"/>
        </w:rPr>
      </w:r>
    </w:p>
    <w:p>
      <w:pPr>
        <w:spacing w:after="0" w:line="20" w:lineRule="exact"/>
        <w:rPr>
          <w:rFonts w:ascii="Times New Roman" w:hAnsi="Times New Roman" w:cs="Times New Roman" w:eastAsia="Times New Roman" w:hint="default"/>
          <w:sz w:val="2"/>
          <w:szCs w:val="2"/>
        </w:rPr>
        <w:sectPr>
          <w:headerReference w:type="default" r:id="rId11"/>
          <w:pgSz w:w="11910" w:h="16840"/>
          <w:pgMar w:header="851" w:footer="1009" w:top="1580" w:bottom="1200" w:left="1020" w:right="980"/>
        </w:sectPr>
      </w:pPr>
    </w:p>
    <w:p>
      <w:pPr>
        <w:spacing w:line="240" w:lineRule="auto" w:before="9"/>
        <w:ind w:right="0"/>
        <w:rPr>
          <w:rFonts w:ascii="Times New Roman" w:hAnsi="Times New Roman" w:cs="Times New Roman" w:eastAsia="Times New Roman" w:hint="default"/>
          <w:sz w:val="12"/>
          <w:szCs w:val="12"/>
        </w:rPr>
      </w:pPr>
      <w:r>
        <w:rPr/>
        <w:pict>
          <v:group style="position:absolute;margin-left:57.299999pt;margin-top:792.925964pt;width:482.25pt;height:.1pt;mso-position-horizontal-relative:page;mso-position-vertical-relative:page;z-index:1240" coordorigin="1146,15859" coordsize="9645,2">
            <v:shape style="position:absolute;left:1146;top:15859;width:9645;height:2" coordorigin="1146,15859" coordsize="9645,0" path="m1146,15859l10791,15859e" filled="false" stroked="true" strokeweight="2.050pt" strokecolor="#044e7d">
              <v:path arrowok="t"/>
            </v:shape>
            <w10:wrap type="none"/>
          </v:group>
        </w:pict>
      </w:r>
    </w:p>
    <w:p>
      <w:pPr>
        <w:spacing w:before="0"/>
        <w:ind w:left="0" w:right="21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4"/>
          <w:szCs w:val="24"/>
        </w:rPr>
      </w:pPr>
    </w:p>
    <w:p>
      <w:pPr>
        <w:spacing w:line="413" w:lineRule="exact" w:before="0"/>
        <w:ind w:left="3293" w:right="2775" w:firstLine="0"/>
        <w:jc w:val="center"/>
        <w:rPr>
          <w:rFonts w:ascii="Microsoft JhengHei" w:hAnsi="Microsoft JhengHei" w:cs="Microsoft JhengHei" w:eastAsia="Microsoft JhengHei" w:hint="default"/>
          <w:sz w:val="28"/>
          <w:szCs w:val="28"/>
        </w:rPr>
      </w:pPr>
      <w:r>
        <w:rPr>
          <w:rFonts w:ascii="Microsoft JhengHei" w:hAnsi="Microsoft JhengHei" w:cs="Microsoft JhengHei" w:eastAsia="Microsoft JhengHei" w:hint="default"/>
          <w:b/>
          <w:bCs/>
          <w:color w:val="044E7D"/>
          <w:sz w:val="28"/>
          <w:szCs w:val="28"/>
        </w:rPr>
        <w:t>图目录</w:t>
      </w:r>
      <w:r>
        <w:rPr>
          <w:rFonts w:ascii="Microsoft JhengHei" w:hAnsi="Microsoft JhengHei" w:cs="Microsoft JhengHei" w:eastAsia="Microsoft JhengHei" w:hint="default"/>
          <w:sz w:val="28"/>
          <w:szCs w:val="28"/>
        </w:rPr>
      </w:r>
    </w:p>
    <w:p>
      <w:pPr>
        <w:pStyle w:val="Heading4"/>
        <w:tabs>
          <w:tab w:pos="9743" w:val="right" w:leader="dot"/>
        </w:tabs>
        <w:spacing w:line="240" w:lineRule="auto" w:before="377"/>
        <w:ind w:right="0"/>
        <w:jc w:val="left"/>
        <w:rPr>
          <w:rFonts w:ascii="Times New Roman" w:hAnsi="Times New Roman" w:cs="Times New Roman" w:eastAsia="Times New Roman" w:hint="default"/>
        </w:rPr>
      </w:pPr>
      <w:hyperlink w:history="true" w:anchor="_bookmark3">
        <w:r>
          <w:rPr/>
          <w:t>图</w:t>
        </w:r>
        <w:r>
          <w:rPr>
            <w:spacing w:val="-53"/>
          </w:rPr>
          <w:t> </w:t>
        </w:r>
        <w:r>
          <w:rPr>
            <w:rFonts w:ascii="Times New Roman" w:hAnsi="Times New Roman" w:cs="Times New Roman" w:eastAsia="Times New Roman" w:hint="default"/>
          </w:rPr>
          <w:t>1</w:t>
        </w:r>
        <w:r>
          <w:rPr/>
          <w:t>：各国主要运营商</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时间线</w:t>
        </w:r>
        <w:r>
          <w:rPr>
            <w:rFonts w:ascii="Times New Roman" w:hAnsi="Times New Roman" w:cs="Times New Roman" w:eastAsia="Times New Roman" w:hint="default"/>
            <w:b/>
            <w:bCs/>
          </w:rPr>
          <w:tab/>
        </w:r>
        <w:r>
          <w:rPr>
            <w:rFonts w:ascii="Times New Roman" w:hAnsi="Times New Roman" w:cs="Times New Roman" w:eastAsia="Times New Roman" w:hint="default"/>
          </w:rPr>
          <w:t>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4">
        <w:r>
          <w:rPr/>
          <w:t>图</w:t>
        </w:r>
        <w:r>
          <w:rPr>
            <w:spacing w:val="-53"/>
          </w:rPr>
          <w:t> </w:t>
        </w:r>
        <w:r>
          <w:rPr>
            <w:rFonts w:ascii="Times New Roman" w:hAnsi="Times New Roman" w:cs="Times New Roman" w:eastAsia="Times New Roman" w:hint="default"/>
          </w:rPr>
          <w:t>2</w:t>
        </w:r>
        <w:r>
          <w:rPr/>
          <w:t>：</w:t>
        </w:r>
        <w:r>
          <w:rPr>
            <w:rFonts w:ascii="Times New Roman" w:hAnsi="Times New Roman" w:cs="Times New Roman" w:eastAsia="Times New Roman" w:hint="default"/>
          </w:rPr>
          <w:t>5G </w:t>
        </w:r>
        <w:r>
          <w:rPr/>
          <w:t>标准制定时间规划</w:t>
        </w:r>
        <w:r>
          <w:rPr>
            <w:rFonts w:ascii="Times New Roman" w:hAnsi="Times New Roman" w:cs="Times New Roman" w:eastAsia="Times New Roman" w:hint="default"/>
            <w:b/>
            <w:bCs/>
          </w:rPr>
          <w:tab/>
        </w:r>
        <w:r>
          <w:rPr>
            <w:rFonts w:ascii="Times New Roman" w:hAnsi="Times New Roman" w:cs="Times New Roman" w:eastAsia="Times New Roman" w:hint="default"/>
          </w:rPr>
          <w:t>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9">
        <w:r>
          <w:rPr/>
          <w:t>图</w:t>
        </w:r>
        <w:r>
          <w:rPr>
            <w:spacing w:val="-53"/>
          </w:rPr>
          <w:t> </w:t>
        </w:r>
        <w:r>
          <w:rPr>
            <w:rFonts w:ascii="Times New Roman" w:hAnsi="Times New Roman" w:cs="Times New Roman" w:eastAsia="Times New Roman" w:hint="default"/>
          </w:rPr>
          <w:t>3</w:t>
        </w:r>
        <w:r>
          <w:rPr/>
          <w:t>：</w:t>
        </w:r>
        <w:r>
          <w:rPr>
            <w:rFonts w:ascii="Times New Roman" w:hAnsi="Times New Roman" w:cs="Times New Roman" w:eastAsia="Times New Roman" w:hint="default"/>
          </w:rPr>
          <w:t>2007-2018</w:t>
        </w:r>
        <w:r>
          <w:rPr>
            <w:rFonts w:ascii="Times New Roman" w:hAnsi="Times New Roman" w:cs="Times New Roman" w:eastAsia="Times New Roman" w:hint="default"/>
            <w:spacing w:val="-3"/>
          </w:rPr>
          <w:t> </w:t>
        </w:r>
        <w:r>
          <w:rPr/>
          <w:t>年全球智能手机出货量</w:t>
        </w:r>
        <w:r>
          <w:rPr>
            <w:rFonts w:ascii="Times New Roman" w:hAnsi="Times New Roman" w:cs="Times New Roman" w:eastAsia="Times New Roman" w:hint="default"/>
            <w:b/>
            <w:bCs/>
          </w:rPr>
          <w:tab/>
        </w:r>
        <w:r>
          <w:rPr>
            <w:rFonts w:ascii="Times New Roman" w:hAnsi="Times New Roman" w:cs="Times New Roman" w:eastAsia="Times New Roman" w:hint="default"/>
          </w:rPr>
          <w:t>12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0">
        <w:r>
          <w:rPr/>
          <w:t>图</w:t>
        </w:r>
        <w:r>
          <w:rPr>
            <w:spacing w:val="-53"/>
          </w:rPr>
          <w:t> </w:t>
        </w:r>
        <w:r>
          <w:rPr>
            <w:rFonts w:ascii="Times New Roman" w:hAnsi="Times New Roman" w:cs="Times New Roman" w:eastAsia="Times New Roman" w:hint="default"/>
          </w:rPr>
          <w:t>4</w:t>
        </w:r>
        <w:r>
          <w:rPr/>
          <w:t>：</w:t>
        </w:r>
        <w:r>
          <w:rPr>
            <w:rFonts w:ascii="Times New Roman" w:hAnsi="Times New Roman" w:cs="Times New Roman" w:eastAsia="Times New Roman" w:hint="default"/>
          </w:rPr>
          <w:t>2013-2020</w:t>
        </w:r>
        <w:r>
          <w:rPr>
            <w:rFonts w:ascii="Times New Roman" w:hAnsi="Times New Roman" w:cs="Times New Roman" w:eastAsia="Times New Roman" w:hint="default"/>
            <w:spacing w:val="-3"/>
          </w:rPr>
          <w:t> </w:t>
        </w:r>
        <w:r>
          <w:rPr/>
          <w:t>年换机周期预测</w:t>
        </w:r>
        <w:r>
          <w:rPr>
            <w:rFonts w:ascii="Times New Roman" w:hAnsi="Times New Roman" w:cs="Times New Roman" w:eastAsia="Times New Roman" w:hint="default"/>
            <w:b/>
            <w:bCs/>
          </w:rPr>
          <w:tab/>
        </w:r>
        <w:r>
          <w:rPr>
            <w:rFonts w:ascii="Times New Roman" w:hAnsi="Times New Roman" w:cs="Times New Roman" w:eastAsia="Times New Roman" w:hint="default"/>
          </w:rPr>
          <w:t>12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
        <w:r>
          <w:rPr/>
          <w:t>图</w:t>
        </w:r>
        <w:r>
          <w:rPr>
            <w:spacing w:val="-53"/>
          </w:rPr>
          <w:t> </w:t>
        </w:r>
        <w:r>
          <w:rPr>
            <w:rFonts w:ascii="Times New Roman" w:hAnsi="Times New Roman" w:cs="Times New Roman" w:eastAsia="Times New Roman" w:hint="default"/>
          </w:rPr>
          <w:t>5</w:t>
        </w:r>
        <w:r>
          <w:rPr/>
          <w:t>：</w:t>
        </w:r>
        <w:r>
          <w:rPr>
            <w:rFonts w:ascii="Times New Roman" w:hAnsi="Times New Roman" w:cs="Times New Roman" w:eastAsia="Times New Roman" w:hint="default"/>
          </w:rPr>
          <w:t>2017-2022</w:t>
        </w:r>
        <w:r>
          <w:rPr>
            <w:rFonts w:ascii="Times New Roman" w:hAnsi="Times New Roman" w:cs="Times New Roman" w:eastAsia="Times New Roman" w:hint="default"/>
            <w:spacing w:val="-3"/>
          </w:rPr>
          <w:t> </w:t>
        </w:r>
        <w:r>
          <w:rPr/>
          <w:t>年全球智能手机出货量预测</w:t>
        </w:r>
        <w:r>
          <w:rPr>
            <w:rFonts w:ascii="Times New Roman" w:hAnsi="Times New Roman" w:cs="Times New Roman" w:eastAsia="Times New Roman" w:hint="default"/>
            <w:b/>
            <w:bCs/>
          </w:rPr>
          <w:tab/>
        </w:r>
        <w:r>
          <w:rPr>
            <w:rFonts w:ascii="Times New Roman" w:hAnsi="Times New Roman" w:cs="Times New Roman" w:eastAsia="Times New Roman" w:hint="default"/>
          </w:rPr>
          <w:t>12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2">
        <w:r>
          <w:rPr/>
          <w:t>图</w:t>
        </w:r>
        <w:r>
          <w:rPr>
            <w:spacing w:val="-53"/>
          </w:rPr>
          <w:t> </w:t>
        </w:r>
        <w:r>
          <w:rPr>
            <w:rFonts w:ascii="Times New Roman" w:hAnsi="Times New Roman" w:cs="Times New Roman" w:eastAsia="Times New Roman" w:hint="default"/>
          </w:rPr>
          <w:t>6</w:t>
        </w:r>
        <w:r>
          <w:rPr/>
          <w:t>：</w:t>
        </w:r>
        <w:r>
          <w:rPr>
            <w:rFonts w:ascii="Times New Roman" w:hAnsi="Times New Roman" w:cs="Times New Roman" w:eastAsia="Times New Roman" w:hint="default"/>
          </w:rPr>
          <w:t>19Q3</w:t>
        </w:r>
        <w:r>
          <w:rPr>
            <w:rFonts w:ascii="Times New Roman" w:hAnsi="Times New Roman" w:cs="Times New Roman" w:eastAsia="Times New Roman" w:hint="default"/>
            <w:spacing w:val="-2"/>
          </w:rPr>
          <w:t> </w:t>
        </w:r>
        <w:r>
          <w:rPr/>
          <w:t>中国</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智能手机价格区间和出货量占比</w:t>
        </w:r>
        <w:r>
          <w:rPr>
            <w:rFonts w:ascii="Times New Roman" w:hAnsi="Times New Roman" w:cs="Times New Roman" w:eastAsia="Times New Roman" w:hint="default"/>
            <w:b/>
            <w:bCs/>
          </w:rPr>
          <w:tab/>
        </w:r>
        <w:r>
          <w:rPr>
            <w:rFonts w:ascii="Times New Roman" w:hAnsi="Times New Roman" w:cs="Times New Roman" w:eastAsia="Times New Roman" w:hint="default"/>
          </w:rPr>
          <w:t>13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3">
        <w:r>
          <w:rPr/>
          <w:t>图</w:t>
        </w:r>
        <w:r>
          <w:rPr>
            <w:spacing w:val="-53"/>
          </w:rPr>
          <w:t> </w:t>
        </w:r>
        <w:r>
          <w:rPr>
            <w:rFonts w:ascii="Times New Roman" w:hAnsi="Times New Roman" w:cs="Times New Roman" w:eastAsia="Times New Roman" w:hint="default"/>
          </w:rPr>
          <w:t>7</w:t>
        </w:r>
        <w:r>
          <w:rPr/>
          <w:t>：</w:t>
        </w:r>
        <w:r>
          <w:rPr>
            <w:rFonts w:ascii="Times New Roman" w:hAnsi="Times New Roman" w:cs="Times New Roman" w:eastAsia="Times New Roman" w:hint="default"/>
          </w:rPr>
          <w:t>19Q3</w:t>
        </w:r>
        <w:r>
          <w:rPr>
            <w:rFonts w:ascii="Times New Roman" w:hAnsi="Times New Roman" w:cs="Times New Roman" w:eastAsia="Times New Roman" w:hint="default"/>
            <w:spacing w:val="-2"/>
          </w:rPr>
          <w:t> </w:t>
        </w:r>
        <w:r>
          <w:rPr/>
          <w:t>中国</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智能手机出货量各公司占比</w:t>
        </w:r>
        <w:r>
          <w:rPr>
            <w:rFonts w:ascii="Times New Roman" w:hAnsi="Times New Roman" w:cs="Times New Roman" w:eastAsia="Times New Roman" w:hint="default"/>
            <w:b/>
            <w:bCs/>
          </w:rPr>
          <w:tab/>
        </w:r>
        <w:r>
          <w:rPr>
            <w:rFonts w:ascii="Times New Roman" w:hAnsi="Times New Roman" w:cs="Times New Roman" w:eastAsia="Times New Roman" w:hint="default"/>
          </w:rPr>
          <w:t>13</w:t>
        </w:r>
      </w:hyperlink>
    </w:p>
    <w:p>
      <w:pPr>
        <w:pStyle w:val="Heading4"/>
        <w:tabs>
          <w:tab w:pos="9743" w:val="right" w:leader="dot"/>
        </w:tabs>
        <w:spacing w:line="240" w:lineRule="auto" w:before="22"/>
        <w:ind w:right="0"/>
        <w:jc w:val="left"/>
        <w:rPr>
          <w:rFonts w:ascii="Times New Roman" w:hAnsi="Times New Roman" w:cs="Times New Roman" w:eastAsia="Times New Roman" w:hint="default"/>
        </w:rPr>
      </w:pPr>
      <w:hyperlink w:history="true" w:anchor="_bookmark16">
        <w:r>
          <w:rPr/>
          <w:t>图</w:t>
        </w:r>
        <w:r>
          <w:rPr>
            <w:spacing w:val="-54"/>
          </w:rPr>
          <w:t> </w:t>
        </w:r>
        <w:r>
          <w:rPr>
            <w:rFonts w:ascii="Times New Roman" w:hAnsi="Times New Roman" w:cs="Times New Roman" w:eastAsia="Times New Roman" w:hint="default"/>
          </w:rPr>
          <w:t>8</w:t>
        </w:r>
        <w:r>
          <w:rPr/>
          <w:t>：全球电子元器件产值预测（</w:t>
        </w:r>
        <w:r>
          <w:rPr>
            <w:rFonts w:ascii="Times New Roman" w:hAnsi="Times New Roman" w:cs="Times New Roman" w:eastAsia="Times New Roman" w:hint="default"/>
          </w:rPr>
          <w:t>10</w:t>
        </w:r>
        <w:r>
          <w:rPr>
            <w:rFonts w:ascii="Times New Roman" w:hAnsi="Times New Roman" w:cs="Times New Roman" w:eastAsia="Times New Roman" w:hint="default"/>
            <w:spacing w:val="-1"/>
          </w:rPr>
          <w:t> </w:t>
        </w:r>
        <w:r>
          <w:rPr/>
          <w:t>亿美元）</w:t>
        </w:r>
        <w:r>
          <w:rPr>
            <w:rFonts w:ascii="Times New Roman" w:hAnsi="Times New Roman" w:cs="Times New Roman" w:eastAsia="Times New Roman" w:hint="default"/>
            <w:b/>
            <w:bCs/>
          </w:rPr>
          <w:tab/>
        </w:r>
        <w:r>
          <w:rPr>
            <w:rFonts w:ascii="Times New Roman" w:hAnsi="Times New Roman" w:cs="Times New Roman" w:eastAsia="Times New Roman" w:hint="default"/>
          </w:rPr>
          <w:t>14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7">
        <w:r>
          <w:rPr/>
          <w:t>图</w:t>
        </w:r>
        <w:r>
          <w:rPr>
            <w:spacing w:val="-53"/>
          </w:rPr>
          <w:t> </w:t>
        </w:r>
        <w:r>
          <w:rPr>
            <w:rFonts w:ascii="Times New Roman" w:hAnsi="Times New Roman" w:cs="Times New Roman" w:eastAsia="Times New Roman" w:hint="default"/>
          </w:rPr>
          <w:t>9</w:t>
        </w:r>
        <w:r>
          <w:rPr/>
          <w:t>：全球电子元器件产值增长率</w:t>
        </w:r>
        <w:r>
          <w:rPr>
            <w:rFonts w:ascii="Times New Roman" w:hAnsi="Times New Roman" w:cs="Times New Roman" w:eastAsia="Times New Roman" w:hint="default"/>
            <w:b/>
            <w:bCs/>
          </w:rPr>
          <w:tab/>
        </w:r>
        <w:r>
          <w:rPr>
            <w:rFonts w:ascii="Times New Roman" w:hAnsi="Times New Roman" w:cs="Times New Roman" w:eastAsia="Times New Roman" w:hint="default"/>
          </w:rPr>
          <w:t>14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8">
        <w:r>
          <w:rPr/>
          <w:t>图</w:t>
        </w:r>
        <w:r>
          <w:rPr>
            <w:spacing w:val="-53"/>
          </w:rPr>
          <w:t> </w:t>
        </w:r>
        <w:r>
          <w:rPr>
            <w:rFonts w:ascii="Times New Roman" w:hAnsi="Times New Roman" w:cs="Times New Roman" w:eastAsia="Times New Roman" w:hint="default"/>
          </w:rPr>
          <w:t>10</w:t>
        </w:r>
        <w:r>
          <w:rPr/>
          <w:t>：可穿戴设备出货量、市场规模和</w:t>
        </w:r>
        <w:r>
          <w:rPr>
            <w:spacing w:val="-55"/>
          </w:rPr>
          <w:t> </w:t>
        </w:r>
        <w:r>
          <w:rPr>
            <w:rFonts w:ascii="Times New Roman" w:hAnsi="Times New Roman" w:cs="Times New Roman" w:eastAsia="Times New Roman" w:hint="default"/>
          </w:rPr>
          <w:t>ASP </w:t>
        </w:r>
        <w:r>
          <w:rPr>
            <w:spacing w:val="-3"/>
          </w:rPr>
          <w:t>预测</w:t>
        </w:r>
        <w:r>
          <w:rPr>
            <w:rFonts w:ascii="Times New Roman" w:hAnsi="Times New Roman" w:cs="Times New Roman" w:eastAsia="Times New Roman" w:hint="default"/>
            <w:b/>
            <w:bCs/>
            <w:spacing w:val="-3"/>
          </w:rPr>
          <w:tab/>
        </w:r>
        <w:r>
          <w:rPr>
            <w:rFonts w:ascii="Times New Roman" w:hAnsi="Times New Roman" w:cs="Times New Roman" w:eastAsia="Times New Roman" w:hint="default"/>
          </w:rPr>
          <w:t>14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9">
        <w:r>
          <w:rPr/>
          <w:t>图</w:t>
        </w:r>
        <w:r>
          <w:rPr>
            <w:spacing w:val="-54"/>
          </w:rPr>
          <w:t> </w:t>
        </w:r>
        <w:r>
          <w:rPr>
            <w:rFonts w:ascii="Times New Roman" w:hAnsi="Times New Roman" w:cs="Times New Roman" w:eastAsia="Times New Roman" w:hint="default"/>
          </w:rPr>
          <w:t>11</w:t>
        </w:r>
        <w:r>
          <w:rPr/>
          <w:t>：可穿戴设备市场划分（按设备种类）</w:t>
        </w:r>
        <w:r>
          <w:rPr>
            <w:rFonts w:ascii="Times New Roman" w:hAnsi="Times New Roman" w:cs="Times New Roman" w:eastAsia="Times New Roman" w:hint="default"/>
            <w:b/>
            <w:bCs/>
          </w:rPr>
          <w:tab/>
        </w:r>
        <w:r>
          <w:rPr>
            <w:rFonts w:ascii="Times New Roman" w:hAnsi="Times New Roman" w:cs="Times New Roman" w:eastAsia="Times New Roman" w:hint="default"/>
          </w:rPr>
          <w:t>14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0">
        <w:r>
          <w:rPr/>
          <w:t>图</w:t>
        </w:r>
        <w:r>
          <w:rPr>
            <w:spacing w:val="-53"/>
          </w:rPr>
          <w:t> </w:t>
        </w:r>
        <w:r>
          <w:rPr>
            <w:rFonts w:ascii="Times New Roman" w:hAnsi="Times New Roman" w:cs="Times New Roman" w:eastAsia="Times New Roman" w:hint="default"/>
          </w:rPr>
          <w:t>12</w:t>
        </w:r>
        <w:r>
          <w:rPr/>
          <w:t>：全球可穿戴设备市场空间（出货量</w:t>
        </w:r>
        <w:r>
          <w:rPr>
            <w:spacing w:val="-2"/>
          </w:rPr>
          <w:t> </w:t>
        </w:r>
        <w:r>
          <w:rPr/>
          <w:t>百万）</w:t>
        </w:r>
        <w:r>
          <w:rPr>
            <w:rFonts w:ascii="Times New Roman" w:hAnsi="Times New Roman" w:cs="Times New Roman" w:eastAsia="Times New Roman" w:hint="default"/>
            <w:b/>
            <w:bCs/>
          </w:rPr>
          <w:tab/>
        </w:r>
        <w:r>
          <w:rPr>
            <w:rFonts w:ascii="Times New Roman" w:hAnsi="Times New Roman" w:cs="Times New Roman" w:eastAsia="Times New Roman" w:hint="default"/>
          </w:rPr>
          <w:t>15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1">
        <w:r>
          <w:rPr/>
          <w:t>图</w:t>
        </w:r>
        <w:r>
          <w:rPr>
            <w:spacing w:val="-53"/>
          </w:rPr>
          <w:t> </w:t>
        </w:r>
        <w:r>
          <w:rPr>
            <w:rFonts w:ascii="Times New Roman" w:hAnsi="Times New Roman" w:cs="Times New Roman" w:eastAsia="Times New Roman" w:hint="default"/>
          </w:rPr>
          <w:t>13</w:t>
        </w:r>
        <w:r>
          <w:rPr/>
          <w:t>：中国可穿戴设备市场空间（出货量</w:t>
        </w:r>
        <w:r>
          <w:rPr>
            <w:spacing w:val="-3"/>
          </w:rPr>
          <w:t> </w:t>
        </w:r>
        <w:r>
          <w:rPr/>
          <w:t>百万）</w:t>
        </w:r>
        <w:r>
          <w:rPr>
            <w:rFonts w:ascii="Times New Roman" w:hAnsi="Times New Roman" w:cs="Times New Roman" w:eastAsia="Times New Roman" w:hint="default"/>
            <w:b/>
            <w:bCs/>
          </w:rPr>
          <w:tab/>
        </w:r>
        <w:r>
          <w:rPr>
            <w:rFonts w:ascii="Times New Roman" w:hAnsi="Times New Roman" w:cs="Times New Roman" w:eastAsia="Times New Roman" w:hint="default"/>
          </w:rPr>
          <w:t>15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2">
        <w:r>
          <w:rPr/>
          <w:t>图</w:t>
        </w:r>
        <w:r>
          <w:rPr>
            <w:spacing w:val="-53"/>
          </w:rPr>
          <w:t> </w:t>
        </w:r>
        <w:r>
          <w:rPr>
            <w:rFonts w:ascii="Times New Roman" w:hAnsi="Times New Roman" w:cs="Times New Roman" w:eastAsia="Times New Roman" w:hint="default"/>
          </w:rPr>
          <w:t>14</w:t>
        </w:r>
        <w:r>
          <w:rPr/>
          <w:t>：全球</w:t>
        </w:r>
        <w:r>
          <w:rPr>
            <w:spacing w:val="-53"/>
          </w:rPr>
          <w:t> </w:t>
        </w:r>
        <w:r>
          <w:rPr>
            <w:rFonts w:ascii="Times New Roman" w:hAnsi="Times New Roman" w:cs="Times New Roman" w:eastAsia="Times New Roman" w:hint="default"/>
          </w:rPr>
          <w:t>TWS</w:t>
        </w:r>
        <w:r>
          <w:rPr>
            <w:rFonts w:ascii="Times New Roman" w:hAnsi="Times New Roman" w:cs="Times New Roman" w:eastAsia="Times New Roman" w:hint="default"/>
            <w:spacing w:val="-3"/>
          </w:rPr>
          <w:t> </w:t>
        </w:r>
        <w:r>
          <w:rPr/>
          <w:t>耳机市场份额</w:t>
        </w:r>
        <w:r>
          <w:rPr>
            <w:rFonts w:ascii="Times New Roman" w:hAnsi="Times New Roman" w:cs="Times New Roman" w:eastAsia="Times New Roman" w:hint="default"/>
            <w:b/>
            <w:bCs/>
          </w:rPr>
          <w:tab/>
        </w:r>
        <w:r>
          <w:rPr>
            <w:rFonts w:ascii="Times New Roman" w:hAnsi="Times New Roman" w:cs="Times New Roman" w:eastAsia="Times New Roman" w:hint="default"/>
          </w:rPr>
          <w:t>15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3">
        <w:r>
          <w:rPr/>
          <w:t>图</w:t>
        </w:r>
        <w:r>
          <w:rPr>
            <w:spacing w:val="-53"/>
          </w:rPr>
          <w:t> </w:t>
        </w:r>
        <w:r>
          <w:rPr>
            <w:rFonts w:ascii="Times New Roman" w:hAnsi="Times New Roman" w:cs="Times New Roman" w:eastAsia="Times New Roman" w:hint="default"/>
          </w:rPr>
          <w:t>15</w:t>
        </w:r>
        <w:r>
          <w:rPr/>
          <w:t>：全球智能手表市场份额</w:t>
        </w:r>
        <w:r>
          <w:rPr>
            <w:rFonts w:ascii="Times New Roman" w:hAnsi="Times New Roman" w:cs="Times New Roman" w:eastAsia="Times New Roman" w:hint="default"/>
            <w:b/>
            <w:bCs/>
          </w:rPr>
          <w:tab/>
        </w:r>
        <w:r>
          <w:rPr>
            <w:rFonts w:ascii="Times New Roman" w:hAnsi="Times New Roman" w:cs="Times New Roman" w:eastAsia="Times New Roman" w:hint="default"/>
          </w:rPr>
          <w:t>15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4">
        <w:r>
          <w:rPr/>
          <w:t>图</w:t>
        </w:r>
        <w:r>
          <w:rPr>
            <w:spacing w:val="-53"/>
          </w:rPr>
          <w:t> </w:t>
        </w:r>
        <w:r>
          <w:rPr>
            <w:rFonts w:ascii="Times New Roman" w:hAnsi="Times New Roman" w:cs="Times New Roman" w:eastAsia="Times New Roman" w:hint="default"/>
          </w:rPr>
          <w:t>16</w:t>
        </w:r>
        <w:r>
          <w:rPr/>
          <w:t>：</w:t>
        </w:r>
        <w:r>
          <w:rPr>
            <w:rFonts w:ascii="Times New Roman" w:hAnsi="Times New Roman" w:cs="Times New Roman" w:eastAsia="Times New Roman" w:hint="default"/>
          </w:rPr>
          <w:t>TWS</w:t>
        </w:r>
        <w:r>
          <w:rPr>
            <w:rFonts w:ascii="Times New Roman" w:hAnsi="Times New Roman" w:cs="Times New Roman" w:eastAsia="Times New Roman" w:hint="default"/>
            <w:spacing w:val="-3"/>
          </w:rPr>
          <w:t> </w:t>
        </w:r>
        <w:r>
          <w:rPr/>
          <w:t>耳机出货量预计快速增长</w:t>
        </w:r>
        <w:r>
          <w:rPr>
            <w:rFonts w:ascii="Times New Roman" w:hAnsi="Times New Roman" w:cs="Times New Roman" w:eastAsia="Times New Roman" w:hint="default"/>
            <w:b/>
            <w:bCs/>
          </w:rPr>
          <w:tab/>
        </w:r>
        <w:r>
          <w:rPr>
            <w:rFonts w:ascii="Times New Roman" w:hAnsi="Times New Roman" w:cs="Times New Roman" w:eastAsia="Times New Roman" w:hint="default"/>
          </w:rPr>
          <w:t>16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5">
        <w:r>
          <w:rPr/>
          <w:t>图</w:t>
        </w:r>
        <w:r>
          <w:rPr>
            <w:spacing w:val="-53"/>
          </w:rPr>
          <w:t> </w:t>
        </w:r>
        <w:r>
          <w:rPr>
            <w:rFonts w:ascii="Times New Roman" w:hAnsi="Times New Roman" w:cs="Times New Roman" w:eastAsia="Times New Roman" w:hint="default"/>
          </w:rPr>
          <w:t>17</w:t>
        </w:r>
        <w:r>
          <w:rPr/>
          <w:t>：</w:t>
        </w:r>
        <w:r>
          <w:rPr>
            <w:rFonts w:ascii="Times New Roman" w:hAnsi="Times New Roman" w:cs="Times New Roman" w:eastAsia="Times New Roman" w:hint="default"/>
          </w:rPr>
          <w:t>TWS</w:t>
        </w:r>
        <w:r>
          <w:rPr>
            <w:rFonts w:ascii="Times New Roman" w:hAnsi="Times New Roman" w:cs="Times New Roman" w:eastAsia="Times New Roman" w:hint="default"/>
            <w:spacing w:val="-3"/>
          </w:rPr>
          <w:t> </w:t>
        </w:r>
        <w:r>
          <w:rPr/>
          <w:t>耳机零部件供应商</w:t>
        </w:r>
        <w:r>
          <w:rPr>
            <w:rFonts w:ascii="Times New Roman" w:hAnsi="Times New Roman" w:cs="Times New Roman" w:eastAsia="Times New Roman" w:hint="default"/>
            <w:b/>
            <w:bCs/>
          </w:rPr>
          <w:tab/>
        </w:r>
        <w:r>
          <w:rPr>
            <w:rFonts w:ascii="Times New Roman" w:hAnsi="Times New Roman" w:cs="Times New Roman" w:eastAsia="Times New Roman" w:hint="default"/>
          </w:rPr>
          <w:t>16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6">
        <w:r>
          <w:rPr/>
          <w:t>图</w:t>
        </w:r>
        <w:r>
          <w:rPr>
            <w:spacing w:val="-55"/>
          </w:rPr>
          <w:t> </w:t>
        </w:r>
        <w:r>
          <w:rPr>
            <w:rFonts w:ascii="Times New Roman" w:hAnsi="Times New Roman" w:cs="Times New Roman" w:eastAsia="Times New Roman" w:hint="default"/>
          </w:rPr>
          <w:t>18</w:t>
        </w:r>
        <w:r>
          <w:rPr/>
          <w:t>：</w:t>
        </w:r>
        <w:r>
          <w:rPr>
            <w:rFonts w:ascii="Times New Roman" w:hAnsi="Times New Roman" w:cs="Times New Roman" w:eastAsia="Times New Roman" w:hint="default"/>
          </w:rPr>
          <w:t>VR/AR </w:t>
        </w:r>
        <w:r>
          <w:rPr/>
          <w:t>的应用将扩大光学、传感、</w:t>
        </w:r>
        <w:r>
          <w:rPr>
            <w:rFonts w:ascii="Times New Roman" w:hAnsi="Times New Roman" w:cs="Times New Roman" w:eastAsia="Times New Roman" w:hint="default"/>
          </w:rPr>
          <w:t>OLED</w:t>
        </w:r>
        <w:r>
          <w:rPr>
            <w:rFonts w:ascii="Times New Roman" w:hAnsi="Times New Roman" w:cs="Times New Roman" w:eastAsia="Times New Roman" w:hint="default"/>
            <w:spacing w:val="-2"/>
          </w:rPr>
          <w:t> </w:t>
        </w:r>
        <w:r>
          <w:rPr/>
          <w:t>等电子元器件需求</w:t>
        </w:r>
        <w:r>
          <w:rPr>
            <w:rFonts w:ascii="Times New Roman" w:hAnsi="Times New Roman" w:cs="Times New Roman" w:eastAsia="Times New Roman" w:hint="default"/>
            <w:b/>
            <w:bCs/>
          </w:rPr>
          <w:tab/>
        </w:r>
        <w:r>
          <w:rPr>
            <w:rFonts w:ascii="Times New Roman" w:hAnsi="Times New Roman" w:cs="Times New Roman" w:eastAsia="Times New Roman" w:hint="default"/>
          </w:rPr>
          <w:t>16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7">
        <w:r>
          <w:rPr/>
          <w:t>图</w:t>
        </w:r>
        <w:r>
          <w:rPr>
            <w:spacing w:val="-53"/>
          </w:rPr>
          <w:t> </w:t>
        </w:r>
        <w:r>
          <w:rPr>
            <w:rFonts w:ascii="Times New Roman" w:hAnsi="Times New Roman" w:cs="Times New Roman" w:eastAsia="Times New Roman" w:hint="default"/>
          </w:rPr>
          <w:t>19</w:t>
        </w:r>
        <w:r>
          <w:rPr/>
          <w:t>：</w:t>
        </w:r>
        <w:r>
          <w:rPr>
            <w:rFonts w:ascii="Times New Roman" w:hAnsi="Times New Roman" w:cs="Times New Roman" w:eastAsia="Times New Roman" w:hint="default"/>
          </w:rPr>
          <w:t>2017-2022 </w:t>
        </w:r>
        <w:r>
          <w:rPr/>
          <w:t>年</w:t>
        </w:r>
        <w:r>
          <w:rPr>
            <w:spacing w:val="-55"/>
          </w:rPr>
          <w:t> </w:t>
        </w:r>
        <w:r>
          <w:rPr>
            <w:rFonts w:ascii="Times New Roman" w:hAnsi="Times New Roman" w:cs="Times New Roman" w:eastAsia="Times New Roman" w:hint="default"/>
          </w:rPr>
          <w:t>VR/AR </w:t>
        </w:r>
        <w:r>
          <w:rPr/>
          <w:t>出货量预测</w:t>
        </w:r>
        <w:r>
          <w:rPr>
            <w:rFonts w:ascii="Times New Roman" w:hAnsi="Times New Roman" w:cs="Times New Roman" w:eastAsia="Times New Roman" w:hint="default"/>
            <w:b/>
            <w:bCs/>
          </w:rPr>
          <w:tab/>
        </w:r>
        <w:r>
          <w:rPr>
            <w:rFonts w:ascii="Times New Roman" w:hAnsi="Times New Roman" w:cs="Times New Roman" w:eastAsia="Times New Roman" w:hint="default"/>
          </w:rPr>
          <w:t>17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8">
        <w:r>
          <w:rPr/>
          <w:t>图</w:t>
        </w:r>
        <w:r>
          <w:rPr>
            <w:spacing w:val="-54"/>
          </w:rPr>
          <w:t> </w:t>
        </w:r>
        <w:r>
          <w:rPr>
            <w:rFonts w:ascii="Times New Roman" w:hAnsi="Times New Roman" w:cs="Times New Roman" w:eastAsia="Times New Roman" w:hint="default"/>
          </w:rPr>
          <w:t>20</w:t>
        </w:r>
        <w:r>
          <w:rPr/>
          <w:t>：</w:t>
        </w:r>
        <w:r>
          <w:rPr>
            <w:rFonts w:ascii="Times New Roman" w:hAnsi="Times New Roman" w:cs="Times New Roman" w:eastAsia="Times New Roman" w:hint="default"/>
          </w:rPr>
          <w:t>2016-2020</w:t>
        </w:r>
        <w:r>
          <w:rPr>
            <w:rFonts w:ascii="Times New Roman" w:hAnsi="Times New Roman" w:cs="Times New Roman" w:eastAsia="Times New Roman" w:hint="default"/>
            <w:spacing w:val="-1"/>
          </w:rPr>
          <w:t> </w:t>
        </w:r>
        <w:r>
          <w:rPr/>
          <w:t>年</w:t>
        </w:r>
        <w:r>
          <w:rPr>
            <w:spacing w:val="-56"/>
          </w:rPr>
          <w:t> </w:t>
        </w:r>
        <w:r>
          <w:rPr>
            <w:rFonts w:ascii="Times New Roman" w:hAnsi="Times New Roman" w:cs="Times New Roman" w:eastAsia="Times New Roman" w:hint="default"/>
          </w:rPr>
          <w:t>VR/AR </w:t>
        </w:r>
        <w:r>
          <w:rPr/>
          <w:t>市场空间及其增长率</w:t>
        </w:r>
        <w:r>
          <w:rPr>
            <w:rFonts w:ascii="Times New Roman" w:hAnsi="Times New Roman" w:cs="Times New Roman" w:eastAsia="Times New Roman" w:hint="default"/>
            <w:b/>
            <w:bCs/>
          </w:rPr>
          <w:tab/>
        </w:r>
        <w:r>
          <w:rPr>
            <w:rFonts w:ascii="Times New Roman" w:hAnsi="Times New Roman" w:cs="Times New Roman" w:eastAsia="Times New Roman" w:hint="default"/>
          </w:rPr>
          <w:t>17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29">
        <w:r>
          <w:rPr/>
          <w:t>图</w:t>
        </w:r>
        <w:r>
          <w:rPr>
            <w:spacing w:val="-53"/>
          </w:rPr>
          <w:t> </w:t>
        </w:r>
        <w:r>
          <w:rPr>
            <w:rFonts w:ascii="Times New Roman" w:hAnsi="Times New Roman" w:cs="Times New Roman" w:eastAsia="Times New Roman" w:hint="default"/>
          </w:rPr>
          <w:t>21</w:t>
        </w:r>
        <w:r>
          <w:rPr/>
          <w:t>：</w:t>
        </w:r>
        <w:r>
          <w:rPr>
            <w:rFonts w:ascii="Times New Roman" w:hAnsi="Times New Roman" w:cs="Times New Roman" w:eastAsia="Times New Roman" w:hint="default"/>
          </w:rPr>
          <w:t>2017-2022</w:t>
        </w:r>
        <w:r>
          <w:rPr>
            <w:rFonts w:ascii="Times New Roman" w:hAnsi="Times New Roman" w:cs="Times New Roman" w:eastAsia="Times New Roman" w:hint="default"/>
            <w:spacing w:val="-1"/>
          </w:rPr>
          <w:t> </w:t>
        </w:r>
        <w:r>
          <w:rPr/>
          <w:t>年</w:t>
        </w:r>
        <w:r>
          <w:rPr>
            <w:spacing w:val="-56"/>
          </w:rPr>
          <w:t> </w:t>
        </w:r>
        <w:r>
          <w:rPr>
            <w:rFonts w:ascii="Times New Roman" w:hAnsi="Times New Roman" w:cs="Times New Roman" w:eastAsia="Times New Roman" w:hint="default"/>
          </w:rPr>
          <w:t>VR/AR </w:t>
        </w:r>
        <w:r>
          <w:rPr/>
          <w:t>传感器市场空间</w:t>
        </w:r>
        <w:r>
          <w:rPr>
            <w:rFonts w:ascii="Times New Roman" w:hAnsi="Times New Roman" w:cs="Times New Roman" w:eastAsia="Times New Roman" w:hint="default"/>
            <w:b/>
            <w:bCs/>
          </w:rPr>
          <w:tab/>
        </w:r>
        <w:r>
          <w:rPr>
            <w:rFonts w:ascii="Times New Roman" w:hAnsi="Times New Roman" w:cs="Times New Roman" w:eastAsia="Times New Roman" w:hint="default"/>
          </w:rPr>
          <w:t>17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30">
        <w:r>
          <w:rPr/>
          <w:t>图</w:t>
        </w:r>
        <w:r>
          <w:rPr>
            <w:spacing w:val="-54"/>
          </w:rPr>
          <w:t> </w:t>
        </w:r>
        <w:r>
          <w:rPr>
            <w:rFonts w:ascii="Times New Roman" w:hAnsi="Times New Roman" w:cs="Times New Roman" w:eastAsia="Times New Roman" w:hint="default"/>
          </w:rPr>
          <w:t>22</w:t>
        </w:r>
        <w:r>
          <w:rPr/>
          <w:t>：</w:t>
        </w:r>
        <w:r>
          <w:rPr>
            <w:rFonts w:ascii="Times New Roman" w:hAnsi="Times New Roman" w:cs="Times New Roman" w:eastAsia="Times New Roman" w:hint="default"/>
          </w:rPr>
          <w:t>2017-2021</w:t>
        </w:r>
        <w:r>
          <w:rPr>
            <w:rFonts w:ascii="Times New Roman" w:hAnsi="Times New Roman" w:cs="Times New Roman" w:eastAsia="Times New Roman" w:hint="default"/>
            <w:spacing w:val="-1"/>
          </w:rPr>
          <w:t> </w:t>
        </w:r>
        <w:r>
          <w:rPr/>
          <w:t>年</w:t>
        </w:r>
        <w:r>
          <w:rPr>
            <w:spacing w:val="-56"/>
          </w:rPr>
          <w:t> </w:t>
        </w:r>
        <w:r>
          <w:rPr>
            <w:rFonts w:ascii="Times New Roman" w:hAnsi="Times New Roman" w:cs="Times New Roman" w:eastAsia="Times New Roman" w:hint="default"/>
          </w:rPr>
          <w:t>VR/AR</w:t>
        </w:r>
        <w:r>
          <w:rPr>
            <w:rFonts w:ascii="Times New Roman" w:hAnsi="Times New Roman" w:cs="Times New Roman" w:eastAsia="Times New Roman" w:hint="default"/>
            <w:spacing w:val="-3"/>
          </w:rPr>
          <w:t> </w:t>
        </w:r>
        <w:r>
          <w:rPr>
            <w:rFonts w:ascii="Times New Roman" w:hAnsi="Times New Roman" w:cs="Times New Roman" w:eastAsia="Times New Roman" w:hint="default"/>
          </w:rPr>
          <w:t>OLED</w:t>
        </w:r>
        <w:r>
          <w:rPr>
            <w:rFonts w:ascii="Times New Roman" w:hAnsi="Times New Roman" w:cs="Times New Roman" w:eastAsia="Times New Roman" w:hint="default"/>
            <w:spacing w:val="2"/>
          </w:rPr>
          <w:t> </w:t>
        </w:r>
        <w:r>
          <w:rPr/>
          <w:t>市场需求</w:t>
        </w:r>
        <w:r>
          <w:rPr>
            <w:rFonts w:ascii="Times New Roman" w:hAnsi="Times New Roman" w:cs="Times New Roman" w:eastAsia="Times New Roman" w:hint="default"/>
            <w:b/>
            <w:bCs/>
          </w:rPr>
          <w:tab/>
        </w:r>
        <w:r>
          <w:rPr>
            <w:rFonts w:ascii="Times New Roman" w:hAnsi="Times New Roman" w:cs="Times New Roman" w:eastAsia="Times New Roman" w:hint="default"/>
          </w:rPr>
          <w:t>17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32">
        <w:r>
          <w:rPr/>
          <w:t>图</w:t>
        </w:r>
        <w:r>
          <w:rPr>
            <w:spacing w:val="-52"/>
          </w:rPr>
          <w:t> </w:t>
        </w:r>
        <w:r>
          <w:rPr>
            <w:rFonts w:ascii="Times New Roman" w:hAnsi="Times New Roman" w:cs="Times New Roman" w:eastAsia="Times New Roman" w:hint="default"/>
          </w:rPr>
          <w:t>23</w:t>
        </w:r>
        <w:r>
          <w:rPr/>
          <w:t>：</w:t>
        </w:r>
        <w:r>
          <w:rPr>
            <w:rFonts w:ascii="Times New Roman" w:hAnsi="Times New Roman" w:cs="Times New Roman" w:eastAsia="Times New Roman" w:hint="default"/>
          </w:rPr>
          <w:t>5G IoT</w:t>
        </w:r>
        <w:r>
          <w:rPr>
            <w:rFonts w:ascii="Times New Roman" w:hAnsi="Times New Roman" w:cs="Times New Roman" w:eastAsia="Times New Roman" w:hint="default"/>
            <w:spacing w:val="1"/>
          </w:rPr>
          <w:t> </w:t>
        </w:r>
        <w:r>
          <w:rPr/>
          <w:t>使用的电子元器件</w:t>
        </w:r>
        <w:r>
          <w:rPr>
            <w:rFonts w:ascii="Times New Roman" w:hAnsi="Times New Roman" w:cs="Times New Roman" w:eastAsia="Times New Roman" w:hint="default"/>
            <w:b/>
            <w:bCs/>
          </w:rPr>
          <w:tab/>
        </w:r>
        <w:r>
          <w:rPr>
            <w:rFonts w:ascii="Times New Roman" w:hAnsi="Times New Roman" w:cs="Times New Roman" w:eastAsia="Times New Roman" w:hint="default"/>
          </w:rPr>
          <w:t>18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33">
        <w:r>
          <w:rPr/>
          <w:t>图</w:t>
        </w:r>
        <w:r>
          <w:rPr>
            <w:spacing w:val="-53"/>
          </w:rPr>
          <w:t> </w:t>
        </w:r>
        <w:r>
          <w:rPr>
            <w:rFonts w:ascii="Times New Roman" w:hAnsi="Times New Roman" w:cs="Times New Roman" w:eastAsia="Times New Roman" w:hint="default"/>
          </w:rPr>
          <w:t>24</w:t>
        </w:r>
        <w:r>
          <w:rPr/>
          <w:t>：</w:t>
        </w:r>
        <w:r>
          <w:rPr>
            <w:rFonts w:ascii="Times New Roman" w:hAnsi="Times New Roman" w:cs="Times New Roman" w:eastAsia="Times New Roman" w:hint="default"/>
          </w:rPr>
          <w:t>IoT </w:t>
        </w:r>
        <w:r>
          <w:rPr/>
          <w:t>器件呈现低价高量趋势</w:t>
        </w:r>
        <w:r>
          <w:rPr>
            <w:rFonts w:ascii="Times New Roman" w:hAnsi="Times New Roman" w:cs="Times New Roman" w:eastAsia="Times New Roman" w:hint="default"/>
            <w:b/>
            <w:bCs/>
          </w:rPr>
          <w:tab/>
        </w:r>
        <w:r>
          <w:rPr>
            <w:rFonts w:ascii="Times New Roman" w:hAnsi="Times New Roman" w:cs="Times New Roman" w:eastAsia="Times New Roman" w:hint="default"/>
          </w:rPr>
          <w:t>18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34">
        <w:r>
          <w:rPr/>
          <w:t>图</w:t>
        </w:r>
        <w:r>
          <w:rPr>
            <w:spacing w:val="-53"/>
          </w:rPr>
          <w:t> </w:t>
        </w:r>
        <w:r>
          <w:rPr>
            <w:rFonts w:ascii="Times New Roman" w:hAnsi="Times New Roman" w:cs="Times New Roman" w:eastAsia="Times New Roman" w:hint="default"/>
          </w:rPr>
          <w:t>25</w:t>
        </w:r>
        <w:r>
          <w:rPr/>
          <w:t>：</w:t>
        </w:r>
        <w:r>
          <w:rPr>
            <w:rFonts w:ascii="Times New Roman" w:hAnsi="Times New Roman" w:cs="Times New Roman" w:eastAsia="Times New Roman" w:hint="default"/>
          </w:rPr>
          <w:t>2014-2025</w:t>
        </w:r>
        <w:r>
          <w:rPr>
            <w:rFonts w:ascii="Times New Roman" w:hAnsi="Times New Roman" w:cs="Times New Roman" w:eastAsia="Times New Roman" w:hint="default"/>
            <w:spacing w:val="-1"/>
          </w:rPr>
          <w:t> </w:t>
        </w:r>
        <w:r>
          <w:rPr/>
          <w:t>年</w:t>
        </w:r>
        <w:r>
          <w:rPr>
            <w:spacing w:val="-53"/>
          </w:rPr>
          <w:t> </w:t>
        </w:r>
        <w:r>
          <w:rPr>
            <w:rFonts w:ascii="Times New Roman" w:hAnsi="Times New Roman" w:cs="Times New Roman" w:eastAsia="Times New Roman" w:hint="default"/>
          </w:rPr>
          <w:t>IoT</w:t>
        </w:r>
        <w:r>
          <w:rPr>
            <w:rFonts w:ascii="Times New Roman" w:hAnsi="Times New Roman" w:cs="Times New Roman" w:eastAsia="Times New Roman" w:hint="default"/>
            <w:spacing w:val="-1"/>
          </w:rPr>
          <w:t> </w:t>
        </w:r>
        <w:r>
          <w:rPr/>
          <w:t>半导体器件出货量预测</w:t>
        </w:r>
        <w:r>
          <w:rPr>
            <w:rFonts w:ascii="Times New Roman" w:hAnsi="Times New Roman" w:cs="Times New Roman" w:eastAsia="Times New Roman" w:hint="default"/>
            <w:b/>
            <w:bCs/>
          </w:rPr>
          <w:tab/>
        </w:r>
        <w:r>
          <w:rPr>
            <w:rFonts w:ascii="Times New Roman" w:hAnsi="Times New Roman" w:cs="Times New Roman" w:eastAsia="Times New Roman" w:hint="default"/>
          </w:rPr>
          <w:t>18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35">
        <w:r>
          <w:rPr/>
          <w:t>图</w:t>
        </w:r>
        <w:r>
          <w:rPr>
            <w:spacing w:val="-53"/>
          </w:rPr>
          <w:t> </w:t>
        </w:r>
        <w:r>
          <w:rPr>
            <w:rFonts w:ascii="Times New Roman" w:hAnsi="Times New Roman" w:cs="Times New Roman" w:eastAsia="Times New Roman" w:hint="default"/>
          </w:rPr>
          <w:t>26</w:t>
        </w:r>
        <w:r>
          <w:rPr/>
          <w:t>：</w:t>
        </w:r>
        <w:r>
          <w:rPr>
            <w:rFonts w:ascii="Times New Roman" w:hAnsi="Times New Roman" w:cs="Times New Roman" w:eastAsia="Times New Roman" w:hint="default"/>
          </w:rPr>
          <w:t>2014-2025 </w:t>
        </w:r>
        <w:r>
          <w:rPr/>
          <w:t>年</w:t>
        </w:r>
        <w:r>
          <w:rPr>
            <w:spacing w:val="-53"/>
          </w:rPr>
          <w:t> </w:t>
        </w:r>
        <w:r>
          <w:rPr>
            <w:rFonts w:ascii="Times New Roman" w:hAnsi="Times New Roman" w:cs="Times New Roman" w:eastAsia="Times New Roman" w:hint="default"/>
          </w:rPr>
          <w:t>IoT</w:t>
        </w:r>
        <w:r>
          <w:rPr>
            <w:rFonts w:ascii="Times New Roman" w:hAnsi="Times New Roman" w:cs="Times New Roman" w:eastAsia="Times New Roman" w:hint="default"/>
            <w:spacing w:val="-1"/>
          </w:rPr>
          <w:t> </w:t>
        </w:r>
        <w:r>
          <w:rPr/>
          <w:t>半导体器件市场空间预测</w:t>
        </w:r>
        <w:r>
          <w:rPr>
            <w:rFonts w:ascii="Times New Roman" w:hAnsi="Times New Roman" w:cs="Times New Roman" w:eastAsia="Times New Roman" w:hint="default"/>
            <w:b/>
            <w:bCs/>
          </w:rPr>
          <w:tab/>
        </w:r>
        <w:r>
          <w:rPr>
            <w:rFonts w:ascii="Times New Roman" w:hAnsi="Times New Roman" w:cs="Times New Roman" w:eastAsia="Times New Roman" w:hint="default"/>
          </w:rPr>
          <w:t>18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36">
        <w:r>
          <w:rPr/>
          <w:t>图</w:t>
        </w:r>
        <w:r>
          <w:rPr>
            <w:spacing w:val="-53"/>
          </w:rPr>
          <w:t> </w:t>
        </w:r>
        <w:r>
          <w:rPr>
            <w:rFonts w:ascii="Times New Roman" w:hAnsi="Times New Roman" w:cs="Times New Roman" w:eastAsia="Times New Roman" w:hint="default"/>
          </w:rPr>
          <w:t>27</w:t>
        </w:r>
        <w:r>
          <w:rPr/>
          <w:t>：</w:t>
        </w:r>
        <w:r>
          <w:rPr>
            <w:rFonts w:ascii="Times New Roman" w:hAnsi="Times New Roman" w:cs="Times New Roman" w:eastAsia="Times New Roman" w:hint="default"/>
          </w:rPr>
          <w:t>5G </w:t>
        </w:r>
        <w:r>
          <w:rPr/>
          <w:t>将进一步提升汽车电子化程度</w:t>
        </w:r>
        <w:r>
          <w:rPr>
            <w:rFonts w:ascii="Times New Roman" w:hAnsi="Times New Roman" w:cs="Times New Roman" w:eastAsia="Times New Roman" w:hint="default"/>
            <w:b/>
            <w:bCs/>
          </w:rPr>
          <w:tab/>
        </w:r>
        <w:r>
          <w:rPr>
            <w:rFonts w:ascii="Times New Roman" w:hAnsi="Times New Roman" w:cs="Times New Roman" w:eastAsia="Times New Roman" w:hint="default"/>
          </w:rPr>
          <w:t>19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37">
        <w:r>
          <w:rPr/>
          <w:t>图</w:t>
        </w:r>
        <w:r>
          <w:rPr>
            <w:spacing w:val="-53"/>
          </w:rPr>
          <w:t> </w:t>
        </w:r>
        <w:r>
          <w:rPr>
            <w:rFonts w:ascii="Times New Roman" w:hAnsi="Times New Roman" w:cs="Times New Roman" w:eastAsia="Times New Roman" w:hint="default"/>
          </w:rPr>
          <w:t>28</w:t>
        </w:r>
        <w:r>
          <w:rPr/>
          <w:t>：</w:t>
        </w:r>
        <w:r>
          <w:rPr>
            <w:rFonts w:ascii="Times New Roman" w:hAnsi="Times New Roman" w:cs="Times New Roman" w:eastAsia="Times New Roman" w:hint="default"/>
          </w:rPr>
          <w:t>2017-2022 </w:t>
        </w:r>
        <w:r>
          <w:rPr/>
          <w:t>年汽车产量预测</w:t>
        </w:r>
        <w:r>
          <w:rPr>
            <w:rFonts w:ascii="Times New Roman" w:hAnsi="Times New Roman" w:cs="Times New Roman" w:eastAsia="Times New Roman" w:hint="default"/>
            <w:b/>
            <w:bCs/>
          </w:rPr>
          <w:tab/>
        </w:r>
        <w:r>
          <w:rPr>
            <w:rFonts w:ascii="Times New Roman" w:hAnsi="Times New Roman" w:cs="Times New Roman" w:eastAsia="Times New Roman" w:hint="default"/>
          </w:rPr>
          <w:t>19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38">
        <w:r>
          <w:rPr/>
          <w:t>图</w:t>
        </w:r>
        <w:r>
          <w:rPr>
            <w:spacing w:val="-54"/>
          </w:rPr>
          <w:t> </w:t>
        </w:r>
        <w:r>
          <w:rPr>
            <w:rFonts w:ascii="Times New Roman" w:hAnsi="Times New Roman" w:cs="Times New Roman" w:eastAsia="Times New Roman" w:hint="default"/>
          </w:rPr>
          <w:t>29</w:t>
        </w:r>
        <w:r>
          <w:rPr/>
          <w:t>：</w:t>
        </w:r>
        <w:r>
          <w:rPr>
            <w:rFonts w:ascii="Times New Roman" w:hAnsi="Times New Roman" w:cs="Times New Roman" w:eastAsia="Times New Roman" w:hint="default"/>
          </w:rPr>
          <w:t>2017-2022</w:t>
        </w:r>
        <w:r>
          <w:rPr>
            <w:rFonts w:ascii="Times New Roman" w:hAnsi="Times New Roman" w:cs="Times New Roman" w:eastAsia="Times New Roman" w:hint="default"/>
            <w:spacing w:val="-1"/>
          </w:rPr>
          <w:t> </w:t>
        </w:r>
        <w:r>
          <w:rPr/>
          <w:t>年汽车电子市场空间和</w:t>
        </w:r>
        <w:r>
          <w:rPr>
            <w:spacing w:val="-53"/>
          </w:rPr>
          <w:t> </w:t>
        </w:r>
        <w:r>
          <w:rPr>
            <w:rFonts w:ascii="Times New Roman" w:hAnsi="Times New Roman" w:cs="Times New Roman" w:eastAsia="Times New Roman" w:hint="default"/>
          </w:rPr>
          <w:t>ASP</w:t>
        </w:r>
        <w:r>
          <w:rPr>
            <w:rFonts w:ascii="Times New Roman" w:hAnsi="Times New Roman" w:cs="Times New Roman" w:eastAsia="Times New Roman" w:hint="default"/>
            <w:spacing w:val="-1"/>
          </w:rPr>
          <w:t> </w:t>
        </w:r>
        <w:r>
          <w:rPr/>
          <w:t>预测</w:t>
        </w:r>
        <w:r>
          <w:rPr>
            <w:rFonts w:ascii="Times New Roman" w:hAnsi="Times New Roman" w:cs="Times New Roman" w:eastAsia="Times New Roman" w:hint="default"/>
            <w:b/>
            <w:bCs/>
          </w:rPr>
          <w:tab/>
        </w:r>
        <w:r>
          <w:rPr>
            <w:rFonts w:ascii="Times New Roman" w:hAnsi="Times New Roman" w:cs="Times New Roman" w:eastAsia="Times New Roman" w:hint="default"/>
          </w:rPr>
          <w:t>19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39">
        <w:r>
          <w:rPr/>
          <w:t>图</w:t>
        </w:r>
        <w:r>
          <w:rPr>
            <w:spacing w:val="-54"/>
          </w:rPr>
          <w:t> </w:t>
        </w:r>
        <w:r>
          <w:rPr>
            <w:rFonts w:ascii="Times New Roman" w:hAnsi="Times New Roman" w:cs="Times New Roman" w:eastAsia="Times New Roman" w:hint="default"/>
          </w:rPr>
          <w:t>30</w:t>
        </w:r>
        <w:r>
          <w:rPr/>
          <w:t>：汽车半导体价值分布（</w:t>
        </w:r>
        <w:r>
          <w:rPr>
            <w:rFonts w:ascii="Times New Roman" w:hAnsi="Times New Roman" w:cs="Times New Roman" w:eastAsia="Times New Roman" w:hint="default"/>
          </w:rPr>
          <w:t>ASP</w:t>
        </w:r>
        <w:r>
          <w:rPr>
            <w:rFonts w:ascii="Times New Roman" w:hAnsi="Times New Roman" w:cs="Times New Roman" w:eastAsia="Times New Roman" w:hint="default"/>
            <w:spacing w:val="-1"/>
          </w:rPr>
          <w:t> </w:t>
        </w:r>
        <w:r>
          <w:rPr/>
          <w:t>为</w:t>
        </w:r>
        <w:r>
          <w:rPr>
            <w:spacing w:val="-54"/>
          </w:rPr>
          <w:t> </w:t>
        </w:r>
        <w:r>
          <w:rPr>
            <w:rFonts w:ascii="Times New Roman" w:hAnsi="Times New Roman" w:cs="Times New Roman" w:eastAsia="Times New Roman" w:hint="default"/>
          </w:rPr>
          <w:t>350</w:t>
        </w:r>
        <w:r>
          <w:rPr>
            <w:rFonts w:ascii="Times New Roman" w:hAnsi="Times New Roman" w:cs="Times New Roman" w:eastAsia="Times New Roman" w:hint="default"/>
            <w:spacing w:val="-4"/>
          </w:rPr>
          <w:t> </w:t>
        </w:r>
        <w:r>
          <w:rPr/>
          <w:t>美元）</w:t>
        </w:r>
        <w:r>
          <w:rPr>
            <w:rFonts w:ascii="Times New Roman" w:hAnsi="Times New Roman" w:cs="Times New Roman" w:eastAsia="Times New Roman" w:hint="default"/>
            <w:b/>
            <w:bCs/>
          </w:rPr>
          <w:tab/>
        </w:r>
        <w:r>
          <w:rPr>
            <w:rFonts w:ascii="Times New Roman" w:hAnsi="Times New Roman" w:cs="Times New Roman" w:eastAsia="Times New Roman" w:hint="default"/>
          </w:rPr>
          <w:t>19</w:t>
        </w:r>
      </w:hyperlink>
    </w:p>
    <w:p>
      <w:pPr>
        <w:pStyle w:val="Heading4"/>
        <w:tabs>
          <w:tab w:pos="9743" w:val="right" w:leader="dot"/>
        </w:tabs>
        <w:spacing w:line="240" w:lineRule="auto" w:before="22"/>
        <w:ind w:right="0"/>
        <w:jc w:val="left"/>
        <w:rPr>
          <w:rFonts w:ascii="Times New Roman" w:hAnsi="Times New Roman" w:cs="Times New Roman" w:eastAsia="Times New Roman" w:hint="default"/>
        </w:rPr>
      </w:pPr>
      <w:hyperlink w:history="true" w:anchor="_bookmark40">
        <w:r>
          <w:rPr/>
          <w:t>图</w:t>
        </w:r>
        <w:r>
          <w:rPr>
            <w:spacing w:val="-53"/>
          </w:rPr>
          <w:t> </w:t>
        </w:r>
        <w:r>
          <w:rPr>
            <w:rFonts w:ascii="Times New Roman" w:hAnsi="Times New Roman" w:cs="Times New Roman" w:eastAsia="Times New Roman" w:hint="default"/>
          </w:rPr>
          <w:t>31</w:t>
        </w:r>
        <w:r>
          <w:rPr/>
          <w:t>：</w:t>
        </w:r>
        <w:r>
          <w:rPr>
            <w:rFonts w:ascii="Times New Roman" w:hAnsi="Times New Roman" w:cs="Times New Roman" w:eastAsia="Times New Roman" w:hint="default"/>
          </w:rPr>
          <w:t>2017-2022 </w:t>
        </w:r>
        <w:r>
          <w:rPr/>
          <w:t>年汽车半导体市场预测</w:t>
        </w:r>
        <w:r>
          <w:rPr>
            <w:rFonts w:ascii="Times New Roman" w:hAnsi="Times New Roman" w:cs="Times New Roman" w:eastAsia="Times New Roman" w:hint="default"/>
            <w:b/>
            <w:bCs/>
          </w:rPr>
          <w:tab/>
        </w:r>
        <w:r>
          <w:rPr>
            <w:rFonts w:ascii="Times New Roman" w:hAnsi="Times New Roman" w:cs="Times New Roman" w:eastAsia="Times New Roman" w:hint="default"/>
          </w:rPr>
          <w:t>19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42">
        <w:r>
          <w:rPr/>
          <w:t>图</w:t>
        </w:r>
        <w:r>
          <w:rPr>
            <w:spacing w:val="-53"/>
          </w:rPr>
          <w:t> </w:t>
        </w:r>
        <w:r>
          <w:rPr>
            <w:rFonts w:ascii="Times New Roman" w:hAnsi="Times New Roman" w:cs="Times New Roman" w:eastAsia="Times New Roman" w:hint="default"/>
          </w:rPr>
          <w:t>32</w:t>
        </w:r>
        <w:r>
          <w:rPr/>
          <w:t>：苹果手机历年发货量（百万台）</w:t>
        </w:r>
        <w:r>
          <w:rPr>
            <w:rFonts w:ascii="Times New Roman" w:hAnsi="Times New Roman" w:cs="Times New Roman" w:eastAsia="Times New Roman" w:hint="default"/>
            <w:b/>
            <w:bCs/>
          </w:rPr>
          <w:tab/>
        </w:r>
        <w:r>
          <w:rPr>
            <w:rFonts w:ascii="Times New Roman" w:hAnsi="Times New Roman" w:cs="Times New Roman" w:eastAsia="Times New Roman" w:hint="default"/>
          </w:rPr>
          <w:t>20</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43">
        <w:r>
          <w:rPr/>
          <w:t>图</w:t>
        </w:r>
        <w:r>
          <w:rPr>
            <w:spacing w:val="-53"/>
          </w:rPr>
          <w:t> </w:t>
        </w:r>
        <w:r>
          <w:rPr>
            <w:rFonts w:ascii="Times New Roman" w:hAnsi="Times New Roman" w:cs="Times New Roman" w:eastAsia="Times New Roman" w:hint="default"/>
          </w:rPr>
          <w:t>33</w:t>
        </w:r>
        <w:r>
          <w:rPr/>
          <w:t>：</w:t>
        </w:r>
        <w:r>
          <w:rPr>
            <w:rFonts w:ascii="Times New Roman" w:hAnsi="Times New Roman" w:cs="Times New Roman" w:eastAsia="Times New Roman" w:hint="default"/>
          </w:rPr>
          <w:t>2020 </w:t>
        </w:r>
        <w:r>
          <w:rPr/>
          <w:t>年</w:t>
        </w:r>
        <w:r>
          <w:rPr>
            <w:spacing w:val="-53"/>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3"/>
          </w:rPr>
          <w:t> </w:t>
        </w:r>
        <w:r>
          <w:rPr/>
          <w:t>机型预测</w:t>
        </w:r>
        <w:r>
          <w:rPr>
            <w:rFonts w:ascii="Times New Roman" w:hAnsi="Times New Roman" w:cs="Times New Roman" w:eastAsia="Times New Roman" w:hint="default"/>
            <w:b/>
            <w:bCs/>
          </w:rPr>
          <w:tab/>
        </w:r>
        <w:r>
          <w:rPr>
            <w:rFonts w:ascii="Times New Roman" w:hAnsi="Times New Roman" w:cs="Times New Roman" w:eastAsia="Times New Roman" w:hint="default"/>
          </w:rPr>
          <w:t>20</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44">
        <w:r>
          <w:rPr/>
          <w:t>图</w:t>
        </w:r>
        <w:r>
          <w:rPr>
            <w:spacing w:val="-53"/>
          </w:rPr>
          <w:t> </w:t>
        </w:r>
        <w:r>
          <w:rPr>
            <w:rFonts w:ascii="Times New Roman" w:hAnsi="Times New Roman" w:cs="Times New Roman" w:eastAsia="Times New Roman" w:hint="default"/>
          </w:rPr>
          <w:t>34</w:t>
        </w:r>
        <w:r>
          <w:rPr/>
          <w:t>：苹果可穿戴、家居、智能配件收入</w:t>
        </w:r>
        <w:r>
          <w:rPr>
            <w:rFonts w:ascii="Times New Roman" w:hAnsi="Times New Roman" w:cs="Times New Roman" w:eastAsia="Times New Roman" w:hint="default"/>
            <w:b/>
            <w:bCs/>
          </w:rPr>
          <w:tab/>
        </w:r>
        <w:r>
          <w:rPr>
            <w:rFonts w:ascii="Times New Roman" w:hAnsi="Times New Roman" w:cs="Times New Roman" w:eastAsia="Times New Roman" w:hint="default"/>
          </w:rPr>
          <w:t>21</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45">
        <w:r>
          <w:rPr/>
          <w:t>图</w:t>
        </w:r>
        <w:r>
          <w:rPr>
            <w:spacing w:val="-53"/>
          </w:rPr>
          <w:t> </w:t>
        </w:r>
        <w:r>
          <w:rPr>
            <w:rFonts w:ascii="Times New Roman" w:hAnsi="Times New Roman" w:cs="Times New Roman" w:eastAsia="Times New Roman" w:hint="default"/>
          </w:rPr>
          <w:t>35</w:t>
        </w:r>
        <w:r>
          <w:rPr/>
          <w:t>：全球可穿戴市场份额</w:t>
        </w:r>
        <w:r>
          <w:rPr>
            <w:rFonts w:ascii="Times New Roman" w:hAnsi="Times New Roman" w:cs="Times New Roman" w:eastAsia="Times New Roman" w:hint="default"/>
            <w:b/>
            <w:bCs/>
          </w:rPr>
          <w:tab/>
        </w:r>
        <w:r>
          <w:rPr>
            <w:rFonts w:ascii="Times New Roman" w:hAnsi="Times New Roman" w:cs="Times New Roman" w:eastAsia="Times New Roman" w:hint="default"/>
          </w:rPr>
          <w:t>21</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49">
        <w:r>
          <w:rPr/>
          <w:t>图</w:t>
        </w:r>
        <w:r>
          <w:rPr>
            <w:spacing w:val="-54"/>
          </w:rPr>
          <w:t> </w:t>
        </w:r>
        <w:r>
          <w:rPr>
            <w:rFonts w:ascii="Times New Roman" w:hAnsi="Times New Roman" w:cs="Times New Roman" w:eastAsia="Times New Roman" w:hint="default"/>
          </w:rPr>
          <w:t>36</w:t>
        </w:r>
        <w:r>
          <w:rPr/>
          <w:t>：全球半导体各地区月销售额从</w:t>
        </w:r>
        <w:r>
          <w:rPr>
            <w:spacing w:val="-54"/>
          </w:rPr>
          <w:t> </w:t>
        </w:r>
        <w:r>
          <w:rPr>
            <w:rFonts w:ascii="Times New Roman" w:hAnsi="Times New Roman" w:cs="Times New Roman" w:eastAsia="Times New Roman" w:hint="default"/>
          </w:rPr>
          <w:t>19Q3</w:t>
        </w:r>
        <w:r>
          <w:rPr>
            <w:rFonts w:ascii="Times New Roman" w:hAnsi="Times New Roman" w:cs="Times New Roman" w:eastAsia="Times New Roman" w:hint="default"/>
            <w:spacing w:val="-4"/>
          </w:rPr>
          <w:t> </w:t>
        </w:r>
        <w:r>
          <w:rPr/>
          <w:t>逐渐反弹</w:t>
        </w:r>
        <w:r>
          <w:rPr>
            <w:rFonts w:ascii="Times New Roman" w:hAnsi="Times New Roman" w:cs="Times New Roman" w:eastAsia="Times New Roman" w:hint="default"/>
            <w:b/>
            <w:bCs/>
          </w:rPr>
          <w:tab/>
        </w:r>
        <w:r>
          <w:rPr>
            <w:rFonts w:ascii="Times New Roman" w:hAnsi="Times New Roman" w:cs="Times New Roman" w:eastAsia="Times New Roman" w:hint="default"/>
          </w:rPr>
          <w:t>22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50">
        <w:r>
          <w:rPr/>
          <w:t>图</w:t>
        </w:r>
        <w:r>
          <w:rPr>
            <w:spacing w:val="-54"/>
          </w:rPr>
          <w:t> </w:t>
        </w:r>
        <w:r>
          <w:rPr>
            <w:rFonts w:ascii="Times New Roman" w:hAnsi="Times New Roman" w:cs="Times New Roman" w:eastAsia="Times New Roman" w:hint="default"/>
          </w:rPr>
          <w:t>37</w:t>
        </w:r>
        <w:r>
          <w:rPr/>
          <w:t>：北美半导体设备制造商出货底部向上有所反弹</w:t>
        </w:r>
        <w:r>
          <w:rPr>
            <w:rFonts w:ascii="Times New Roman" w:hAnsi="Times New Roman" w:cs="Times New Roman" w:eastAsia="Times New Roman" w:hint="default"/>
            <w:b/>
            <w:bCs/>
          </w:rPr>
          <w:tab/>
        </w:r>
        <w:r>
          <w:rPr>
            <w:rFonts w:ascii="Times New Roman" w:hAnsi="Times New Roman" w:cs="Times New Roman" w:eastAsia="Times New Roman" w:hint="default"/>
          </w:rPr>
          <w:t>22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51">
        <w:r>
          <w:rPr/>
          <w:t>图</w:t>
        </w:r>
        <w:r>
          <w:rPr>
            <w:spacing w:val="-60"/>
          </w:rPr>
          <w:t> </w:t>
        </w:r>
        <w:r>
          <w:rPr>
            <w:rFonts w:ascii="Times New Roman" w:hAnsi="Times New Roman" w:cs="Times New Roman" w:eastAsia="Times New Roman" w:hint="default"/>
          </w:rPr>
          <w:t>38</w:t>
        </w:r>
        <w:r>
          <w:rPr/>
          <w:t>：</w:t>
        </w:r>
        <w:r>
          <w:rPr>
            <w:rFonts w:ascii="Times New Roman" w:hAnsi="Times New Roman" w:cs="Times New Roman" w:eastAsia="Times New Roman" w:hint="default"/>
          </w:rPr>
          <w:t>2GB 256M×8 1600MHz DRAM</w:t>
        </w:r>
        <w:r>
          <w:rPr>
            <w:rFonts w:ascii="Times New Roman" w:hAnsi="Times New Roman" w:cs="Times New Roman" w:eastAsia="Times New Roman" w:hint="default"/>
            <w:spacing w:val="1"/>
          </w:rPr>
          <w:t> </w:t>
        </w:r>
        <w:r>
          <w:rPr/>
          <w:t>价格（美元）</w:t>
        </w:r>
        <w:r>
          <w:rPr>
            <w:rFonts w:ascii="Times New Roman" w:hAnsi="Times New Roman" w:cs="Times New Roman" w:eastAsia="Times New Roman" w:hint="default"/>
            <w:b/>
            <w:bCs/>
          </w:rPr>
          <w:tab/>
        </w:r>
        <w:r>
          <w:rPr>
            <w:rFonts w:ascii="Times New Roman" w:hAnsi="Times New Roman" w:cs="Times New Roman" w:eastAsia="Times New Roman" w:hint="default"/>
          </w:rPr>
          <w:t>22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52">
        <w:r>
          <w:rPr/>
          <w:t>图</w:t>
        </w:r>
        <w:r>
          <w:rPr>
            <w:spacing w:val="-54"/>
          </w:rPr>
          <w:t> </w:t>
        </w:r>
        <w:r>
          <w:rPr>
            <w:rFonts w:ascii="Times New Roman" w:hAnsi="Times New Roman" w:cs="Times New Roman" w:eastAsia="Times New Roman" w:hint="default"/>
          </w:rPr>
          <w:t>39</w:t>
        </w:r>
        <w:r>
          <w:rPr/>
          <w:t>：</w:t>
        </w:r>
        <w:r>
          <w:rPr>
            <w:rFonts w:ascii="Times New Roman" w:hAnsi="Times New Roman" w:cs="Times New Roman" w:eastAsia="Times New Roman" w:hint="default"/>
          </w:rPr>
          <w:t>64GB 8G×8 MLC NAND</w:t>
        </w:r>
        <w:r>
          <w:rPr>
            <w:rFonts w:ascii="Times New Roman" w:hAnsi="Times New Roman" w:cs="Times New Roman" w:eastAsia="Times New Roman" w:hint="default"/>
            <w:spacing w:val="1"/>
          </w:rPr>
          <w:t> </w:t>
        </w:r>
        <w:r>
          <w:rPr/>
          <w:t>价格（美元）</w:t>
        </w:r>
        <w:r>
          <w:rPr>
            <w:rFonts w:ascii="Times New Roman" w:hAnsi="Times New Roman" w:cs="Times New Roman" w:eastAsia="Times New Roman" w:hint="default"/>
            <w:b/>
            <w:bCs/>
          </w:rPr>
          <w:tab/>
        </w:r>
        <w:r>
          <w:rPr>
            <w:rFonts w:ascii="Times New Roman" w:hAnsi="Times New Roman" w:cs="Times New Roman" w:eastAsia="Times New Roman" w:hint="default"/>
          </w:rPr>
          <w:t>22</w:t>
        </w:r>
      </w:hyperlink>
    </w:p>
    <w:p>
      <w:pPr>
        <w:spacing w:line="240" w:lineRule="auto" w:before="4" w:after="0"/>
        <w:ind w:right="0"/>
        <w:rPr>
          <w:rFonts w:ascii="Times New Roman" w:hAnsi="Times New Roman" w:cs="Times New Roman" w:eastAsia="Times New Roman" w:hint="default"/>
          <w:sz w:val="29"/>
          <w:szCs w:val="29"/>
        </w:rPr>
      </w:pPr>
    </w:p>
    <w:p>
      <w:pPr>
        <w:spacing w:line="20" w:lineRule="exact"/>
        <w:ind w:left="118"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Times New Roman" w:hAnsi="Times New Roman" w:cs="Times New Roman" w:eastAsia="Times New Roman" w:hint="default"/>
          <w:sz w:val="2"/>
          <w:szCs w:val="2"/>
        </w:rPr>
      </w:r>
    </w:p>
    <w:p>
      <w:pPr>
        <w:spacing w:after="0" w:line="20" w:lineRule="exact"/>
        <w:rPr>
          <w:rFonts w:ascii="Times New Roman" w:hAnsi="Times New Roman" w:cs="Times New Roman" w:eastAsia="Times New Roman" w:hint="default"/>
          <w:sz w:val="2"/>
          <w:szCs w:val="2"/>
        </w:rPr>
        <w:sectPr>
          <w:pgSz w:w="11910" w:h="16840"/>
          <w:pgMar w:header="851" w:footer="1009" w:top="1580" w:bottom="1200" w:left="1020" w:right="980"/>
        </w:sectPr>
      </w:pPr>
    </w:p>
    <w:p>
      <w:pPr>
        <w:spacing w:line="240" w:lineRule="auto" w:before="9"/>
        <w:ind w:right="0"/>
        <w:rPr>
          <w:rFonts w:ascii="Times New Roman" w:hAnsi="Times New Roman" w:cs="Times New Roman" w:eastAsia="Times New Roman" w:hint="default"/>
          <w:sz w:val="12"/>
          <w:szCs w:val="12"/>
        </w:rPr>
      </w:pPr>
    </w:p>
    <w:p>
      <w:pPr>
        <w:spacing w:before="0"/>
        <w:ind w:left="0" w:right="21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4"/>
        <w:ind w:right="0"/>
        <w:rPr>
          <w:rFonts w:ascii="宋体" w:hAnsi="宋体" w:cs="宋体" w:eastAsia="宋体" w:hint="default"/>
          <w:sz w:val="15"/>
          <w:szCs w:val="15"/>
        </w:rPr>
      </w:pPr>
    </w:p>
    <w:p>
      <w:pPr>
        <w:pStyle w:val="Heading4"/>
        <w:tabs>
          <w:tab w:pos="9743" w:val="right" w:leader="dot"/>
        </w:tabs>
        <w:spacing w:line="240" w:lineRule="auto" w:before="36"/>
        <w:ind w:right="0"/>
        <w:jc w:val="left"/>
        <w:rPr>
          <w:rFonts w:ascii="Times New Roman" w:hAnsi="Times New Roman" w:cs="Times New Roman" w:eastAsia="Times New Roman" w:hint="default"/>
        </w:rPr>
      </w:pPr>
      <w:hyperlink w:history="true" w:anchor="_bookmark53">
        <w:r>
          <w:rPr/>
          <w:t>图</w:t>
        </w:r>
        <w:r>
          <w:rPr>
            <w:spacing w:val="-54"/>
          </w:rPr>
          <w:t> </w:t>
        </w:r>
        <w:r>
          <w:rPr>
            <w:rFonts w:ascii="Times New Roman" w:hAnsi="Times New Roman" w:cs="Times New Roman" w:eastAsia="Times New Roman" w:hint="default"/>
          </w:rPr>
          <w:t>40</w:t>
        </w:r>
        <w:r>
          <w:rPr/>
          <w:t>：全球各地区半导体设备市场</w:t>
        </w:r>
        <w:r>
          <w:rPr>
            <w:spacing w:val="-54"/>
          </w:rPr>
          <w:t> </w:t>
        </w:r>
        <w:r>
          <w:rPr>
            <w:rFonts w:ascii="Times New Roman" w:hAnsi="Times New Roman" w:cs="Times New Roman" w:eastAsia="Times New Roman" w:hint="default"/>
          </w:rPr>
          <w:t>20</w:t>
        </w:r>
        <w:r>
          <w:rPr>
            <w:rFonts w:ascii="Times New Roman" w:hAnsi="Times New Roman" w:cs="Times New Roman" w:eastAsia="Times New Roman" w:hint="default"/>
            <w:spacing w:val="-1"/>
          </w:rPr>
          <w:t> </w:t>
        </w:r>
        <w:r>
          <w:rPr/>
          <w:t>年有望逐渐恢复增长</w:t>
        </w:r>
        <w:r>
          <w:rPr>
            <w:rFonts w:ascii="Times New Roman" w:hAnsi="Times New Roman" w:cs="Times New Roman" w:eastAsia="Times New Roman" w:hint="default"/>
            <w:b/>
            <w:bCs/>
          </w:rPr>
          <w:tab/>
        </w:r>
        <w:r>
          <w:rPr>
            <w:rFonts w:ascii="Times New Roman" w:hAnsi="Times New Roman" w:cs="Times New Roman" w:eastAsia="Times New Roman" w:hint="default"/>
          </w:rPr>
          <w:t>23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54">
        <w:r>
          <w:rPr/>
          <w:t>图</w:t>
        </w:r>
        <w:r>
          <w:rPr>
            <w:spacing w:val="-54"/>
          </w:rPr>
          <w:t> </w:t>
        </w:r>
        <w:r>
          <w:rPr>
            <w:rFonts w:ascii="Times New Roman" w:hAnsi="Times New Roman" w:cs="Times New Roman" w:eastAsia="Times New Roman" w:hint="default"/>
          </w:rPr>
          <w:t>41</w:t>
        </w:r>
        <w:r>
          <w:rPr/>
          <w:t>：全球各地区半导体设备市场，大陆有望升至第一</w:t>
        </w:r>
        <w:r>
          <w:rPr>
            <w:rFonts w:ascii="Times New Roman" w:hAnsi="Times New Roman" w:cs="Times New Roman" w:eastAsia="Times New Roman" w:hint="default"/>
            <w:b/>
            <w:bCs/>
          </w:rPr>
          <w:tab/>
        </w:r>
        <w:r>
          <w:rPr>
            <w:rFonts w:ascii="Times New Roman" w:hAnsi="Times New Roman" w:cs="Times New Roman" w:eastAsia="Times New Roman" w:hint="default"/>
          </w:rPr>
          <w:t>23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55">
        <w:r>
          <w:rPr/>
          <w:t>图</w:t>
        </w:r>
        <w:r>
          <w:rPr>
            <w:spacing w:val="-53"/>
          </w:rPr>
          <w:t> </w:t>
        </w:r>
        <w:r>
          <w:rPr>
            <w:rFonts w:ascii="Times New Roman" w:hAnsi="Times New Roman" w:cs="Times New Roman" w:eastAsia="Times New Roman" w:hint="default"/>
          </w:rPr>
          <w:t>42</w:t>
        </w:r>
        <w:r>
          <w:rPr/>
          <w:t>：全球</w:t>
        </w:r>
        <w:r>
          <w:rPr>
            <w:spacing w:val="-53"/>
          </w:rPr>
          <w:t> </w:t>
        </w:r>
        <w:r>
          <w:rPr>
            <w:rFonts w:ascii="Times New Roman" w:hAnsi="Times New Roman" w:cs="Times New Roman" w:eastAsia="Times New Roman" w:hint="default"/>
          </w:rPr>
          <w:t>2020-2021</w:t>
        </w:r>
        <w:r>
          <w:rPr>
            <w:rFonts w:ascii="Times New Roman" w:hAnsi="Times New Roman" w:cs="Times New Roman" w:eastAsia="Times New Roman" w:hint="default"/>
            <w:spacing w:val="-1"/>
          </w:rPr>
          <w:t> </w:t>
        </w:r>
        <w:r>
          <w:rPr/>
          <w:t>年半导体市场规模增速预测</w:t>
        </w:r>
        <w:r>
          <w:rPr>
            <w:rFonts w:ascii="Times New Roman" w:hAnsi="Times New Roman" w:cs="Times New Roman" w:eastAsia="Times New Roman" w:hint="default"/>
            <w:b/>
            <w:bCs/>
          </w:rPr>
          <w:tab/>
        </w:r>
        <w:r>
          <w:rPr>
            <w:rFonts w:ascii="Times New Roman" w:hAnsi="Times New Roman" w:cs="Times New Roman" w:eastAsia="Times New Roman" w:hint="default"/>
          </w:rPr>
          <w:t>23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56">
        <w:r>
          <w:rPr/>
          <w:t>图</w:t>
        </w:r>
        <w:r>
          <w:rPr>
            <w:spacing w:val="-54"/>
          </w:rPr>
          <w:t> </w:t>
        </w:r>
        <w:r>
          <w:rPr>
            <w:rFonts w:ascii="Times New Roman" w:hAnsi="Times New Roman" w:cs="Times New Roman" w:eastAsia="Times New Roman" w:hint="default"/>
          </w:rPr>
          <w:t>43</w:t>
        </w:r>
        <w:r>
          <w:rPr/>
          <w:t>：</w:t>
        </w:r>
        <w:r>
          <w:rPr>
            <w:rFonts w:ascii="Times New Roman" w:hAnsi="Times New Roman" w:cs="Times New Roman" w:eastAsia="Times New Roman" w:hint="default"/>
          </w:rPr>
          <w:t>5G </w:t>
        </w:r>
        <w:r>
          <w:rPr/>
          <w:t>有望加速</w:t>
        </w:r>
        <w:r>
          <w:rPr>
            <w:spacing w:val="-54"/>
          </w:rPr>
          <w:t> </w:t>
        </w:r>
        <w:r>
          <w:rPr>
            <w:rFonts w:ascii="Times New Roman" w:hAnsi="Times New Roman" w:cs="Times New Roman" w:eastAsia="Times New Roman" w:hint="default"/>
          </w:rPr>
          <w:t>IoT/</w:t>
        </w:r>
        <w:r>
          <w:rPr/>
          <w:t>汽车电子</w:t>
        </w:r>
        <w:r>
          <w:rPr>
            <w:rFonts w:ascii="Times New Roman" w:hAnsi="Times New Roman" w:cs="Times New Roman" w:eastAsia="Times New Roman" w:hint="default"/>
          </w:rPr>
          <w:t>/</w:t>
        </w:r>
        <w:r>
          <w:rPr/>
          <w:t>人工智能</w:t>
        </w:r>
        <w:r>
          <w:rPr>
            <w:rFonts w:ascii="Times New Roman" w:hAnsi="Times New Roman" w:cs="Times New Roman" w:eastAsia="Times New Roman" w:hint="default"/>
          </w:rPr>
          <w:t>/VR</w:t>
        </w:r>
        <w:r>
          <w:rPr>
            <w:rFonts w:ascii="Times New Roman" w:hAnsi="Times New Roman" w:cs="Times New Roman" w:eastAsia="Times New Roman" w:hint="default"/>
            <w:spacing w:val="-3"/>
          </w:rPr>
          <w:t> </w:t>
        </w:r>
        <w:r>
          <w:rPr/>
          <w:t>等应用发展，带来半导体行业增量</w:t>
        </w:r>
        <w:r>
          <w:rPr>
            <w:rFonts w:ascii="Times New Roman" w:hAnsi="Times New Roman" w:cs="Times New Roman" w:eastAsia="Times New Roman" w:hint="default"/>
            <w:b/>
            <w:bCs/>
          </w:rPr>
          <w:tab/>
        </w:r>
        <w:r>
          <w:rPr>
            <w:rFonts w:ascii="Times New Roman" w:hAnsi="Times New Roman" w:cs="Times New Roman" w:eastAsia="Times New Roman" w:hint="default"/>
          </w:rPr>
          <w:t>24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57">
        <w:r>
          <w:rPr/>
          <w:t>图</w:t>
        </w:r>
        <w:r>
          <w:rPr>
            <w:spacing w:val="-53"/>
          </w:rPr>
          <w:t> </w:t>
        </w:r>
        <w:r>
          <w:rPr>
            <w:rFonts w:ascii="Times New Roman" w:hAnsi="Times New Roman" w:cs="Times New Roman" w:eastAsia="Times New Roman" w:hint="default"/>
          </w:rPr>
          <w:t>44</w:t>
        </w:r>
        <w:r>
          <w:rPr/>
          <w:t>：</w:t>
        </w:r>
        <w:r>
          <w:rPr>
            <w:rFonts w:ascii="Times New Roman" w:hAnsi="Times New Roman" w:cs="Times New Roman" w:eastAsia="Times New Roman" w:hint="default"/>
          </w:rPr>
          <w:t>IoT </w:t>
        </w:r>
        <w:r>
          <w:rPr/>
          <w:t>与汽车电子驱动传感器高增长</w:t>
        </w:r>
        <w:r>
          <w:rPr>
            <w:spacing w:val="-2"/>
          </w:rPr>
          <w:t> </w:t>
        </w:r>
        <w:r>
          <w:rPr/>
          <w:t>单位</w:t>
        </w:r>
        <w:r>
          <w:rPr>
            <w:rFonts w:ascii="Times New Roman" w:hAnsi="Times New Roman" w:cs="Times New Roman" w:eastAsia="Times New Roman" w:hint="default"/>
          </w:rPr>
          <w:t>:</w:t>
        </w:r>
        <w:r>
          <w:rPr/>
          <w:t>十亿美金</w:t>
        </w:r>
        <w:r>
          <w:rPr>
            <w:rFonts w:ascii="Times New Roman" w:hAnsi="Times New Roman" w:cs="Times New Roman" w:eastAsia="Times New Roman" w:hint="default"/>
            <w:b/>
            <w:bCs/>
          </w:rPr>
          <w:tab/>
        </w:r>
        <w:r>
          <w:rPr>
            <w:rFonts w:ascii="Times New Roman" w:hAnsi="Times New Roman" w:cs="Times New Roman" w:eastAsia="Times New Roman" w:hint="default"/>
          </w:rPr>
          <w:t>24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58">
        <w:r>
          <w:rPr/>
          <w:t>图</w:t>
        </w:r>
        <w:r>
          <w:rPr>
            <w:spacing w:val="-54"/>
          </w:rPr>
          <w:t> </w:t>
        </w:r>
        <w:r>
          <w:rPr>
            <w:rFonts w:ascii="Times New Roman" w:hAnsi="Times New Roman" w:cs="Times New Roman" w:eastAsia="Times New Roman" w:hint="default"/>
          </w:rPr>
          <w:t>45</w:t>
        </w:r>
        <w:r>
          <w:rPr/>
          <w:t>：多摄</w:t>
        </w:r>
        <w:r>
          <w:rPr>
            <w:rFonts w:ascii="Times New Roman" w:hAnsi="Times New Roman" w:cs="Times New Roman" w:eastAsia="Times New Roman" w:hint="default"/>
          </w:rPr>
          <w:t>/ADAS/</w:t>
        </w:r>
        <w:r>
          <w:rPr/>
          <w:t>安防等驱动</w:t>
        </w:r>
        <w:r>
          <w:rPr>
            <w:spacing w:val="-56"/>
          </w:rPr>
          <w:t> </w:t>
        </w:r>
        <w:r>
          <w:rPr>
            <w:rFonts w:ascii="Times New Roman" w:hAnsi="Times New Roman" w:cs="Times New Roman" w:eastAsia="Times New Roman" w:hint="default"/>
          </w:rPr>
          <w:t>CIS</w:t>
        </w:r>
        <w:r>
          <w:rPr>
            <w:rFonts w:ascii="Times New Roman" w:hAnsi="Times New Roman" w:cs="Times New Roman" w:eastAsia="Times New Roman" w:hint="default"/>
            <w:spacing w:val="-1"/>
          </w:rPr>
          <w:t> </w:t>
        </w:r>
        <w:r>
          <w:rPr/>
          <w:t>高增长</w:t>
        </w:r>
        <w:r>
          <w:rPr>
            <w:spacing w:val="-1"/>
          </w:rPr>
          <w:t> </w:t>
        </w:r>
        <w:r>
          <w:rPr/>
          <w:t>单位</w:t>
        </w:r>
        <w:r>
          <w:rPr>
            <w:rFonts w:ascii="Times New Roman" w:hAnsi="Times New Roman" w:cs="Times New Roman" w:eastAsia="Times New Roman" w:hint="default"/>
          </w:rPr>
          <w:t>:</w:t>
        </w:r>
        <w:r>
          <w:rPr/>
          <w:t>十亿美金</w:t>
        </w:r>
        <w:r>
          <w:rPr>
            <w:rFonts w:ascii="Times New Roman" w:hAnsi="Times New Roman" w:cs="Times New Roman" w:eastAsia="Times New Roman" w:hint="default"/>
            <w:b/>
            <w:bCs/>
          </w:rPr>
          <w:tab/>
        </w:r>
        <w:r>
          <w:rPr>
            <w:rFonts w:ascii="Times New Roman" w:hAnsi="Times New Roman" w:cs="Times New Roman" w:eastAsia="Times New Roman" w:hint="default"/>
          </w:rPr>
          <w:t>24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59">
        <w:r>
          <w:rPr/>
          <w:t>图</w:t>
        </w:r>
        <w:r>
          <w:rPr>
            <w:spacing w:val="-53"/>
          </w:rPr>
          <w:t> </w:t>
        </w:r>
        <w:r>
          <w:rPr>
            <w:rFonts w:ascii="Times New Roman" w:hAnsi="Times New Roman" w:cs="Times New Roman" w:eastAsia="Times New Roman" w:hint="default"/>
          </w:rPr>
          <w:t>46</w:t>
        </w:r>
        <w:r>
          <w:rPr/>
          <w:t>：</w:t>
        </w:r>
        <w:r>
          <w:rPr>
            <w:rFonts w:ascii="Times New Roman" w:hAnsi="Times New Roman" w:cs="Times New Roman" w:eastAsia="Times New Roman" w:hint="default"/>
          </w:rPr>
          <w:t>IoT </w:t>
        </w:r>
        <w:r>
          <w:rPr/>
          <w:t>与汽车电子带动功率器件需求</w:t>
        </w:r>
        <w:r>
          <w:rPr>
            <w:spacing w:val="-2"/>
          </w:rPr>
          <w:t> </w:t>
        </w:r>
        <w:r>
          <w:rPr/>
          <w:t>单位：十亿美金</w:t>
        </w:r>
        <w:r>
          <w:rPr>
            <w:rFonts w:ascii="Times New Roman" w:hAnsi="Times New Roman" w:cs="Times New Roman" w:eastAsia="Times New Roman" w:hint="default"/>
            <w:b/>
            <w:bCs/>
          </w:rPr>
          <w:tab/>
        </w:r>
        <w:r>
          <w:rPr>
            <w:rFonts w:ascii="Times New Roman" w:hAnsi="Times New Roman" w:cs="Times New Roman" w:eastAsia="Times New Roman" w:hint="default"/>
          </w:rPr>
          <w:t>25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60">
        <w:r>
          <w:rPr/>
          <w:t>图</w:t>
        </w:r>
        <w:r>
          <w:rPr>
            <w:spacing w:val="-54"/>
          </w:rPr>
          <w:t> </w:t>
        </w:r>
        <w:r>
          <w:rPr>
            <w:rFonts w:ascii="Times New Roman" w:hAnsi="Times New Roman" w:cs="Times New Roman" w:eastAsia="Times New Roman" w:hint="default"/>
          </w:rPr>
          <w:t>47</w:t>
        </w:r>
        <w:r>
          <w:rPr/>
          <w:t>：物联网给射频器件带来明显增量</w:t>
        </w:r>
        <w:r>
          <w:rPr>
            <w:spacing w:val="-3"/>
          </w:rPr>
          <w:t> </w:t>
        </w:r>
        <w:r>
          <w:rPr/>
          <w:t>单位：十亿美金</w:t>
        </w:r>
        <w:r>
          <w:rPr>
            <w:rFonts w:ascii="Times New Roman" w:hAnsi="Times New Roman" w:cs="Times New Roman" w:eastAsia="Times New Roman" w:hint="default"/>
            <w:b/>
            <w:bCs/>
          </w:rPr>
          <w:tab/>
        </w:r>
        <w:r>
          <w:rPr>
            <w:rFonts w:ascii="Times New Roman" w:hAnsi="Times New Roman" w:cs="Times New Roman" w:eastAsia="Times New Roman" w:hint="default"/>
          </w:rPr>
          <w:t>25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63">
        <w:r>
          <w:rPr/>
          <w:t>图</w:t>
        </w:r>
        <w:r>
          <w:rPr>
            <w:spacing w:val="-53"/>
          </w:rPr>
          <w:t> </w:t>
        </w:r>
        <w:r>
          <w:rPr>
            <w:rFonts w:ascii="Times New Roman" w:hAnsi="Times New Roman" w:cs="Times New Roman" w:eastAsia="Times New Roman" w:hint="default"/>
          </w:rPr>
          <w:t>48</w:t>
        </w:r>
        <w:r>
          <w:rPr/>
          <w:t>：简化的射频前端示意图</w:t>
        </w:r>
        <w:r>
          <w:rPr>
            <w:rFonts w:ascii="Times New Roman" w:hAnsi="Times New Roman" w:cs="Times New Roman" w:eastAsia="Times New Roman" w:hint="default"/>
            <w:b/>
            <w:bCs/>
          </w:rPr>
          <w:tab/>
        </w:r>
        <w:r>
          <w:rPr>
            <w:rFonts w:ascii="Times New Roman" w:hAnsi="Times New Roman" w:cs="Times New Roman" w:eastAsia="Times New Roman" w:hint="default"/>
          </w:rPr>
          <w:t>26</w:t>
        </w:r>
      </w:hyperlink>
    </w:p>
    <w:p>
      <w:pPr>
        <w:pStyle w:val="Heading4"/>
        <w:tabs>
          <w:tab w:pos="9743" w:val="right" w:leader="dot"/>
        </w:tabs>
        <w:spacing w:line="240" w:lineRule="auto" w:before="22"/>
        <w:ind w:right="0"/>
        <w:jc w:val="left"/>
        <w:rPr>
          <w:rFonts w:ascii="Times New Roman" w:hAnsi="Times New Roman" w:cs="Times New Roman" w:eastAsia="Times New Roman" w:hint="default"/>
        </w:rPr>
      </w:pPr>
      <w:hyperlink w:history="true" w:anchor="_bookmark65">
        <w:r>
          <w:rPr/>
          <w:t>图</w:t>
        </w:r>
        <w:r>
          <w:rPr>
            <w:spacing w:val="-53"/>
          </w:rPr>
          <w:t> </w:t>
        </w:r>
        <w:r>
          <w:rPr>
            <w:rFonts w:ascii="Times New Roman" w:hAnsi="Times New Roman" w:cs="Times New Roman" w:eastAsia="Times New Roman" w:hint="default"/>
          </w:rPr>
          <w:t>49</w:t>
        </w:r>
        <w:r>
          <w:rPr/>
          <w:t>：滤波器市场空间价值及未来预测</w:t>
        </w:r>
        <w:r>
          <w:rPr>
            <w:rFonts w:ascii="Times New Roman" w:hAnsi="Times New Roman" w:cs="Times New Roman" w:eastAsia="Times New Roman" w:hint="default"/>
            <w:b/>
            <w:bCs/>
          </w:rPr>
          <w:tab/>
        </w:r>
        <w:r>
          <w:rPr>
            <w:rFonts w:ascii="Times New Roman" w:hAnsi="Times New Roman" w:cs="Times New Roman" w:eastAsia="Times New Roman" w:hint="default"/>
          </w:rPr>
          <w:t>27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66">
        <w:r>
          <w:rPr/>
          <w:t>图</w:t>
        </w:r>
        <w:r>
          <w:rPr>
            <w:spacing w:val="-53"/>
          </w:rPr>
          <w:t> </w:t>
        </w:r>
        <w:r>
          <w:rPr>
            <w:rFonts w:ascii="Times New Roman" w:hAnsi="Times New Roman" w:cs="Times New Roman" w:eastAsia="Times New Roman" w:hint="default"/>
          </w:rPr>
          <w:t>50</w:t>
        </w:r>
        <w:r>
          <w:rPr/>
          <w:t>：高端滤波器市场空间及单机需求量</w:t>
        </w:r>
        <w:r>
          <w:rPr>
            <w:rFonts w:ascii="Times New Roman" w:hAnsi="Times New Roman" w:cs="Times New Roman" w:eastAsia="Times New Roman" w:hint="default"/>
            <w:b/>
            <w:bCs/>
          </w:rPr>
          <w:tab/>
        </w:r>
        <w:r>
          <w:rPr>
            <w:rFonts w:ascii="Times New Roman" w:hAnsi="Times New Roman" w:cs="Times New Roman" w:eastAsia="Times New Roman" w:hint="default"/>
          </w:rPr>
          <w:t>27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67">
        <w:r>
          <w:rPr/>
          <w:t>图</w:t>
        </w:r>
        <w:r>
          <w:rPr>
            <w:spacing w:val="-53"/>
          </w:rPr>
          <w:t> </w:t>
        </w:r>
        <w:r>
          <w:rPr>
            <w:rFonts w:ascii="Times New Roman" w:hAnsi="Times New Roman" w:cs="Times New Roman" w:eastAsia="Times New Roman" w:hint="default"/>
            <w:spacing w:val="-4"/>
          </w:rPr>
          <w:t>51</w:t>
        </w:r>
        <w:r>
          <w:rPr>
            <w:spacing w:val="-4"/>
          </w:rPr>
          <w:t>：</w:t>
        </w:r>
        <w:r>
          <w:rPr>
            <w:rFonts w:ascii="Times New Roman" w:hAnsi="Times New Roman" w:cs="Times New Roman" w:eastAsia="Times New Roman" w:hint="default"/>
            <w:spacing w:val="-4"/>
          </w:rPr>
          <w:t>SAW</w:t>
        </w:r>
        <w:r>
          <w:rPr>
            <w:rFonts w:ascii="Times New Roman" w:hAnsi="Times New Roman" w:cs="Times New Roman" w:eastAsia="Times New Roman" w:hint="default"/>
            <w:spacing w:val="-3"/>
          </w:rPr>
          <w:t> </w:t>
        </w:r>
        <w:r>
          <w:rPr/>
          <w:t>滤波器市场格局</w:t>
        </w:r>
        <w:r>
          <w:rPr>
            <w:rFonts w:ascii="Times New Roman" w:hAnsi="Times New Roman" w:cs="Times New Roman" w:eastAsia="Times New Roman" w:hint="default"/>
            <w:b/>
            <w:bCs/>
          </w:rPr>
          <w:tab/>
        </w:r>
        <w:r>
          <w:rPr>
            <w:rFonts w:ascii="Times New Roman" w:hAnsi="Times New Roman" w:cs="Times New Roman" w:eastAsia="Times New Roman" w:hint="default"/>
          </w:rPr>
          <w:t>27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68">
        <w:r>
          <w:rPr/>
          <w:t>图</w:t>
        </w:r>
        <w:r>
          <w:rPr>
            <w:spacing w:val="-53"/>
          </w:rPr>
          <w:t> </w:t>
        </w:r>
        <w:r>
          <w:rPr>
            <w:rFonts w:ascii="Times New Roman" w:hAnsi="Times New Roman" w:cs="Times New Roman" w:eastAsia="Times New Roman" w:hint="default"/>
            <w:spacing w:val="-4"/>
          </w:rPr>
          <w:t>52</w:t>
        </w:r>
        <w:r>
          <w:rPr>
            <w:spacing w:val="-4"/>
          </w:rPr>
          <w:t>：</w:t>
        </w:r>
        <w:r>
          <w:rPr>
            <w:rFonts w:ascii="Times New Roman" w:hAnsi="Times New Roman" w:cs="Times New Roman" w:eastAsia="Times New Roman" w:hint="default"/>
            <w:spacing w:val="-4"/>
          </w:rPr>
          <w:t>BAW</w:t>
        </w:r>
        <w:r>
          <w:rPr>
            <w:rFonts w:ascii="Times New Roman" w:hAnsi="Times New Roman" w:cs="Times New Roman" w:eastAsia="Times New Roman" w:hint="default"/>
          </w:rPr>
          <w:t> </w:t>
        </w:r>
        <w:r>
          <w:rPr/>
          <w:t>滤波器市场格局</w:t>
        </w:r>
        <w:r>
          <w:rPr>
            <w:rFonts w:ascii="Times New Roman" w:hAnsi="Times New Roman" w:cs="Times New Roman" w:eastAsia="Times New Roman" w:hint="default"/>
            <w:b/>
            <w:bCs/>
          </w:rPr>
          <w:tab/>
        </w:r>
        <w:r>
          <w:rPr>
            <w:rFonts w:ascii="Times New Roman" w:hAnsi="Times New Roman" w:cs="Times New Roman" w:eastAsia="Times New Roman" w:hint="default"/>
          </w:rPr>
          <w:t>27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70">
        <w:r>
          <w:rPr/>
          <w:t>图</w:t>
        </w:r>
        <w:r>
          <w:rPr>
            <w:spacing w:val="-53"/>
          </w:rPr>
          <w:t> </w:t>
        </w:r>
        <w:r>
          <w:rPr>
            <w:rFonts w:ascii="Times New Roman" w:hAnsi="Times New Roman" w:cs="Times New Roman" w:eastAsia="Times New Roman" w:hint="default"/>
          </w:rPr>
          <w:t>53</w:t>
        </w:r>
        <w:r>
          <w:rPr/>
          <w:t>：多模多频带动</w:t>
        </w:r>
        <w:r>
          <w:rPr>
            <w:spacing w:val="-55"/>
          </w:rPr>
          <w:t> </w:t>
        </w:r>
        <w:r>
          <w:rPr>
            <w:rFonts w:ascii="Times New Roman" w:hAnsi="Times New Roman" w:cs="Times New Roman" w:eastAsia="Times New Roman" w:hint="default"/>
            <w:spacing w:val="-10"/>
          </w:rPr>
          <w:t>PA</w:t>
        </w:r>
        <w:r>
          <w:rPr>
            <w:rFonts w:ascii="Times New Roman" w:hAnsi="Times New Roman" w:cs="Times New Roman" w:eastAsia="Times New Roman" w:hint="default"/>
            <w:spacing w:val="-1"/>
          </w:rPr>
          <w:t> </w:t>
        </w:r>
        <w:r>
          <w:rPr/>
          <w:t>价值量不断提升</w:t>
        </w:r>
        <w:r>
          <w:rPr>
            <w:rFonts w:ascii="Times New Roman" w:hAnsi="Times New Roman" w:cs="Times New Roman" w:eastAsia="Times New Roman" w:hint="default"/>
            <w:b/>
            <w:bCs/>
          </w:rPr>
          <w:tab/>
        </w:r>
        <w:r>
          <w:rPr>
            <w:rFonts w:ascii="Times New Roman" w:hAnsi="Times New Roman" w:cs="Times New Roman" w:eastAsia="Times New Roman" w:hint="default"/>
          </w:rPr>
          <w:t>28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71">
        <w:r>
          <w:rPr/>
          <w:t>图</w:t>
        </w:r>
        <w:r>
          <w:rPr>
            <w:spacing w:val="-53"/>
          </w:rPr>
          <w:t> </w:t>
        </w:r>
        <w:r>
          <w:rPr>
            <w:rFonts w:ascii="Times New Roman" w:hAnsi="Times New Roman" w:cs="Times New Roman" w:eastAsia="Times New Roman" w:hint="default"/>
            <w:spacing w:val="-5"/>
          </w:rPr>
          <w:t>54</w:t>
        </w:r>
        <w:r>
          <w:rPr>
            <w:spacing w:val="-5"/>
          </w:rPr>
          <w:t>：</w:t>
        </w:r>
        <w:r>
          <w:rPr>
            <w:rFonts w:ascii="Times New Roman" w:hAnsi="Times New Roman" w:cs="Times New Roman" w:eastAsia="Times New Roman" w:hint="default"/>
            <w:spacing w:val="-5"/>
          </w:rPr>
          <w:t>PA</w:t>
        </w:r>
        <w:r>
          <w:rPr>
            <w:rFonts w:ascii="Times New Roman" w:hAnsi="Times New Roman" w:cs="Times New Roman" w:eastAsia="Times New Roman" w:hint="default"/>
            <w:spacing w:val="1"/>
          </w:rPr>
          <w:t> </w:t>
        </w:r>
        <w:r>
          <w:rPr/>
          <w:t>模组价值量不断提升</w:t>
        </w:r>
        <w:r>
          <w:rPr>
            <w:rFonts w:ascii="Times New Roman" w:hAnsi="Times New Roman" w:cs="Times New Roman" w:eastAsia="Times New Roman" w:hint="default"/>
            <w:b/>
            <w:bCs/>
          </w:rPr>
          <w:tab/>
        </w:r>
        <w:r>
          <w:rPr>
            <w:rFonts w:ascii="Times New Roman" w:hAnsi="Times New Roman" w:cs="Times New Roman" w:eastAsia="Times New Roman" w:hint="default"/>
          </w:rPr>
          <w:t>28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79">
        <w:r>
          <w:rPr/>
          <w:t>图</w:t>
        </w:r>
        <w:r>
          <w:rPr>
            <w:spacing w:val="-53"/>
          </w:rPr>
          <w:t> </w:t>
        </w:r>
        <w:r>
          <w:rPr>
            <w:rFonts w:ascii="Times New Roman" w:hAnsi="Times New Roman" w:cs="Times New Roman" w:eastAsia="Times New Roman" w:hint="default"/>
          </w:rPr>
          <w:t>55</w:t>
        </w:r>
        <w:r>
          <w:rPr/>
          <w:t>：</w:t>
        </w:r>
        <w:r>
          <w:rPr>
            <w:rFonts w:ascii="Times New Roman" w:hAnsi="Times New Roman" w:cs="Times New Roman" w:eastAsia="Times New Roman" w:hint="default"/>
          </w:rPr>
          <w:t>iPhone XS/XS Max</w:t>
        </w:r>
        <w:r>
          <w:rPr>
            <w:rFonts w:ascii="Times New Roman" w:hAnsi="Times New Roman" w:cs="Times New Roman" w:eastAsia="Times New Roman" w:hint="default"/>
            <w:spacing w:val="-2"/>
          </w:rPr>
          <w:t> </w:t>
        </w:r>
        <w:r>
          <w:rPr/>
          <w:t>使用的</w:t>
        </w:r>
        <w:r>
          <w:rPr>
            <w:spacing w:val="-53"/>
          </w:rPr>
          <w:t> </w:t>
        </w:r>
        <w:r>
          <w:rPr>
            <w:rFonts w:ascii="Times New Roman" w:hAnsi="Times New Roman" w:cs="Times New Roman" w:eastAsia="Times New Roman" w:hint="default"/>
          </w:rPr>
          <w:t>3</w:t>
        </w:r>
        <w:r>
          <w:rPr>
            <w:rFonts w:ascii="Times New Roman" w:hAnsi="Times New Roman" w:cs="Times New Roman" w:eastAsia="Times New Roman" w:hint="default"/>
            <w:spacing w:val="-3"/>
          </w:rPr>
          <w:t> </w:t>
        </w:r>
        <w:r>
          <w:rPr/>
          <w:t>片</w:t>
        </w:r>
        <w:r>
          <w:rPr>
            <w:spacing w:val="-53"/>
          </w:rPr>
          <w:t> </w:t>
        </w:r>
        <w:r>
          <w:rPr>
            <w:rFonts w:ascii="Times New Roman" w:hAnsi="Times New Roman" w:cs="Times New Roman" w:eastAsia="Times New Roman" w:hint="default"/>
          </w:rPr>
          <w:t>LCP </w:t>
        </w:r>
        <w:r>
          <w:rPr/>
          <w:t>天线</w:t>
        </w:r>
        <w:r>
          <w:rPr>
            <w:rFonts w:ascii="Times New Roman" w:hAnsi="Times New Roman" w:cs="Times New Roman" w:eastAsia="Times New Roman" w:hint="default"/>
            <w:b/>
            <w:bCs/>
          </w:rPr>
          <w:tab/>
        </w:r>
        <w:r>
          <w:rPr>
            <w:rFonts w:ascii="Times New Roman" w:hAnsi="Times New Roman" w:cs="Times New Roman" w:eastAsia="Times New Roman" w:hint="default"/>
          </w:rPr>
          <w:t>32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82">
        <w:r>
          <w:rPr/>
          <w:t>图</w:t>
        </w:r>
        <w:r>
          <w:rPr>
            <w:spacing w:val="-53"/>
          </w:rPr>
          <w:t> </w:t>
        </w:r>
        <w:r>
          <w:rPr>
            <w:rFonts w:ascii="Times New Roman" w:hAnsi="Times New Roman" w:cs="Times New Roman" w:eastAsia="Times New Roman" w:hint="default"/>
          </w:rPr>
          <w:t>56</w:t>
        </w:r>
        <w:r>
          <w:rPr/>
          <w:t>：</w:t>
        </w:r>
        <w:r>
          <w:rPr>
            <w:rFonts w:ascii="Times New Roman" w:hAnsi="Times New Roman" w:cs="Times New Roman" w:eastAsia="Times New Roman" w:hint="default"/>
          </w:rPr>
          <w:t>LCP/MPI</w:t>
        </w:r>
        <w:r>
          <w:rPr>
            <w:rFonts w:ascii="Times New Roman" w:hAnsi="Times New Roman" w:cs="Times New Roman" w:eastAsia="Times New Roman" w:hint="default"/>
            <w:spacing w:val="-3"/>
          </w:rPr>
          <w:t> </w:t>
        </w:r>
        <w:r>
          <w:rPr/>
          <w:t>电子元器件的价值提升路线</w:t>
        </w:r>
        <w:r>
          <w:rPr>
            <w:rFonts w:ascii="Times New Roman" w:hAnsi="Times New Roman" w:cs="Times New Roman" w:eastAsia="Times New Roman" w:hint="default"/>
            <w:b/>
            <w:bCs/>
          </w:rPr>
          <w:tab/>
        </w:r>
        <w:r>
          <w:rPr>
            <w:rFonts w:ascii="Times New Roman" w:hAnsi="Times New Roman" w:cs="Times New Roman" w:eastAsia="Times New Roman" w:hint="default"/>
          </w:rPr>
          <w:t>33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83">
        <w:r>
          <w:rPr/>
          <w:t>图</w:t>
        </w:r>
        <w:r>
          <w:rPr>
            <w:spacing w:val="-54"/>
          </w:rPr>
          <w:t> </w:t>
        </w:r>
        <w:r>
          <w:rPr>
            <w:rFonts w:ascii="Times New Roman" w:hAnsi="Times New Roman" w:cs="Times New Roman" w:eastAsia="Times New Roman" w:hint="default"/>
          </w:rPr>
          <w:t>57</w:t>
        </w:r>
        <w:r>
          <w:rPr/>
          <w:t>：</w:t>
        </w:r>
        <w:r>
          <w:rPr>
            <w:rFonts w:ascii="Times New Roman" w:hAnsi="Times New Roman" w:cs="Times New Roman" w:eastAsia="Times New Roman" w:hint="default"/>
          </w:rPr>
          <w:t>iPhone</w:t>
        </w:r>
        <w:r>
          <w:rPr>
            <w:rFonts w:ascii="Times New Roman" w:hAnsi="Times New Roman" w:cs="Times New Roman" w:eastAsia="Times New Roman" w:hint="default"/>
            <w:spacing w:val="-1"/>
          </w:rPr>
          <w:t> </w:t>
        </w:r>
        <w:r>
          <w:rPr/>
          <w:t>天线已从</w:t>
        </w:r>
        <w:r>
          <w:rPr>
            <w:rFonts w:ascii="Times New Roman" w:hAnsi="Times New Roman" w:cs="Times New Roman" w:eastAsia="Times New Roman" w:hint="default"/>
          </w:rPr>
          <w:t>“PI</w:t>
        </w:r>
        <w:r>
          <w:rPr>
            <w:rFonts w:ascii="Times New Roman" w:hAnsi="Times New Roman" w:cs="Times New Roman" w:eastAsia="Times New Roman" w:hint="default"/>
            <w:spacing w:val="-4"/>
          </w:rPr>
          <w:t> </w:t>
        </w:r>
        <w:r>
          <w:rPr/>
          <w:t>软板</w:t>
        </w:r>
        <w:r>
          <w:rPr>
            <w:rFonts w:ascii="Times New Roman" w:hAnsi="Times New Roman" w:cs="Times New Roman" w:eastAsia="Times New Roman" w:hint="default"/>
          </w:rPr>
          <w:t>+</w:t>
        </w:r>
        <w:r>
          <w:rPr/>
          <w:t>同轴电缆</w:t>
        </w:r>
        <w:r>
          <w:rPr>
            <w:rFonts w:ascii="Times New Roman" w:hAnsi="Times New Roman" w:cs="Times New Roman" w:eastAsia="Times New Roman" w:hint="default"/>
          </w:rPr>
          <w:t>”</w:t>
        </w:r>
        <w:r>
          <w:rPr/>
          <w:t>转向</w:t>
        </w:r>
        <w:r>
          <w:rPr>
            <w:rFonts w:ascii="Times New Roman" w:hAnsi="Times New Roman" w:cs="Times New Roman" w:eastAsia="Times New Roman" w:hint="default"/>
          </w:rPr>
          <w:t>“</w:t>
        </w:r>
        <w:r>
          <w:rPr/>
          <w:t>一体化</w:t>
        </w:r>
        <w:r>
          <w:rPr>
            <w:spacing w:val="-53"/>
          </w:rPr>
          <w:t> </w:t>
        </w:r>
        <w:r>
          <w:rPr>
            <w:rFonts w:ascii="Times New Roman" w:hAnsi="Times New Roman" w:cs="Times New Roman" w:eastAsia="Times New Roman" w:hint="default"/>
            <w:spacing w:val="-3"/>
          </w:rPr>
          <w:t>LCP</w:t>
        </w:r>
        <w:r>
          <w:rPr>
            <w:rFonts w:ascii="Times New Roman" w:hAnsi="Times New Roman" w:cs="Times New Roman" w:eastAsia="Times New Roman" w:hint="default"/>
            <w:spacing w:val="1"/>
          </w:rPr>
          <w:t> </w:t>
        </w:r>
        <w:r>
          <w:rPr/>
          <w:t>天线</w:t>
        </w:r>
        <w:r>
          <w:rPr>
            <w:rFonts w:ascii="Times New Roman" w:hAnsi="Times New Roman" w:cs="Times New Roman" w:eastAsia="Times New Roman" w:hint="default"/>
          </w:rPr>
          <w:t>”</w:t>
        </w:r>
        <w:r>
          <w:rPr/>
          <w:t>设计</w:t>
        </w:r>
        <w:r>
          <w:rPr>
            <w:rFonts w:ascii="Times New Roman" w:hAnsi="Times New Roman" w:cs="Times New Roman" w:eastAsia="Times New Roman" w:hint="default"/>
            <w:b/>
            <w:bCs/>
          </w:rPr>
          <w:tab/>
        </w:r>
        <w:r>
          <w:rPr>
            <w:rFonts w:ascii="Times New Roman" w:hAnsi="Times New Roman" w:cs="Times New Roman" w:eastAsia="Times New Roman" w:hint="default"/>
          </w:rPr>
          <w:t>33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84">
        <w:r>
          <w:rPr/>
          <w:t>图</w:t>
        </w:r>
        <w:r>
          <w:rPr>
            <w:spacing w:val="-53"/>
          </w:rPr>
          <w:t> </w:t>
        </w:r>
        <w:r>
          <w:rPr>
            <w:rFonts w:ascii="Times New Roman" w:hAnsi="Times New Roman" w:cs="Times New Roman" w:eastAsia="Times New Roman" w:hint="default"/>
          </w:rPr>
          <w:t>58</w:t>
        </w:r>
        <w:r>
          <w:rPr/>
          <w:t>：</w:t>
        </w:r>
        <w:r>
          <w:rPr>
            <w:rFonts w:ascii="Times New Roman" w:hAnsi="Times New Roman" w:cs="Times New Roman" w:eastAsia="Times New Roman" w:hint="default"/>
          </w:rPr>
          <w:t>LCP/MPI</w:t>
        </w:r>
        <w:r>
          <w:rPr>
            <w:rFonts w:ascii="Times New Roman" w:hAnsi="Times New Roman" w:cs="Times New Roman" w:eastAsia="Times New Roman" w:hint="default"/>
            <w:spacing w:val="-3"/>
          </w:rPr>
          <w:t> </w:t>
        </w:r>
        <w:r>
          <w:rPr/>
          <w:t>软板市场的短期、中期、长期需求逻辑</w:t>
        </w:r>
        <w:r>
          <w:rPr>
            <w:rFonts w:ascii="Times New Roman" w:hAnsi="Times New Roman" w:cs="Times New Roman" w:eastAsia="Times New Roman" w:hint="default"/>
            <w:b/>
            <w:bCs/>
          </w:rPr>
          <w:tab/>
        </w:r>
        <w:r>
          <w:rPr>
            <w:rFonts w:ascii="Times New Roman" w:hAnsi="Times New Roman" w:cs="Times New Roman" w:eastAsia="Times New Roman" w:hint="default"/>
          </w:rPr>
          <w:t>34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85">
        <w:r>
          <w:rPr/>
          <w:t>图</w:t>
        </w:r>
        <w:r>
          <w:rPr>
            <w:spacing w:val="-53"/>
          </w:rPr>
          <w:t> </w:t>
        </w:r>
        <w:r>
          <w:rPr>
            <w:rFonts w:ascii="Times New Roman" w:hAnsi="Times New Roman" w:cs="Times New Roman" w:eastAsia="Times New Roman" w:hint="default"/>
          </w:rPr>
          <w:t>59</w:t>
        </w:r>
        <w:r>
          <w:rPr/>
          <w:t>：智能手机出货量与</w:t>
        </w:r>
        <w:r>
          <w:rPr>
            <w:spacing w:val="-55"/>
          </w:rPr>
          <w:t> </w:t>
        </w:r>
        <w:r>
          <w:rPr>
            <w:rFonts w:ascii="Times New Roman" w:hAnsi="Times New Roman" w:cs="Times New Roman" w:eastAsia="Times New Roman" w:hint="default"/>
          </w:rPr>
          <w:t>LCP/MPI</w:t>
        </w:r>
        <w:r>
          <w:rPr>
            <w:rFonts w:ascii="Times New Roman" w:hAnsi="Times New Roman" w:cs="Times New Roman" w:eastAsia="Times New Roman" w:hint="default"/>
            <w:spacing w:val="-3"/>
          </w:rPr>
          <w:t> </w:t>
        </w:r>
        <w:r>
          <w:rPr/>
          <w:t>天线渗透率预测</w:t>
        </w:r>
        <w:r>
          <w:rPr>
            <w:rFonts w:ascii="Times New Roman" w:hAnsi="Times New Roman" w:cs="Times New Roman" w:eastAsia="Times New Roman" w:hint="default"/>
            <w:b/>
            <w:bCs/>
          </w:rPr>
          <w:tab/>
        </w:r>
        <w:r>
          <w:rPr>
            <w:rFonts w:ascii="Times New Roman" w:hAnsi="Times New Roman" w:cs="Times New Roman" w:eastAsia="Times New Roman" w:hint="default"/>
          </w:rPr>
          <w:t>34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86">
        <w:r>
          <w:rPr/>
          <w:t>图</w:t>
        </w:r>
        <w:r>
          <w:rPr>
            <w:spacing w:val="-53"/>
          </w:rPr>
          <w:t> </w:t>
        </w:r>
        <w:r>
          <w:rPr>
            <w:rFonts w:ascii="Times New Roman" w:hAnsi="Times New Roman" w:cs="Times New Roman" w:eastAsia="Times New Roman" w:hint="default"/>
          </w:rPr>
          <w:t>60</w:t>
        </w:r>
        <w:r>
          <w:rPr/>
          <w:t>：智能手机</w:t>
        </w:r>
        <w:r>
          <w:rPr>
            <w:spacing w:val="-53"/>
          </w:rPr>
          <w:t> </w:t>
        </w:r>
        <w:r>
          <w:rPr>
            <w:rFonts w:ascii="Times New Roman" w:hAnsi="Times New Roman" w:cs="Times New Roman" w:eastAsia="Times New Roman" w:hint="default"/>
          </w:rPr>
          <w:t>LCP/MPI</w:t>
        </w:r>
        <w:r>
          <w:rPr>
            <w:rFonts w:ascii="Times New Roman" w:hAnsi="Times New Roman" w:cs="Times New Roman" w:eastAsia="Times New Roman" w:hint="default"/>
            <w:spacing w:val="-2"/>
          </w:rPr>
          <w:t> </w:t>
        </w:r>
        <w:r>
          <w:rPr/>
          <w:t>天线市场空间预测（亿美元）</w:t>
        </w:r>
        <w:r>
          <w:rPr>
            <w:rFonts w:ascii="Times New Roman" w:hAnsi="Times New Roman" w:cs="Times New Roman" w:eastAsia="Times New Roman" w:hint="default"/>
            <w:b/>
            <w:bCs/>
          </w:rPr>
          <w:tab/>
        </w:r>
        <w:r>
          <w:rPr>
            <w:rFonts w:ascii="Times New Roman" w:hAnsi="Times New Roman" w:cs="Times New Roman" w:eastAsia="Times New Roman" w:hint="default"/>
          </w:rPr>
          <w:t>34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92">
        <w:r>
          <w:rPr/>
          <w:t>图</w:t>
        </w:r>
        <w:r>
          <w:rPr>
            <w:spacing w:val="-53"/>
          </w:rPr>
          <w:t> </w:t>
        </w:r>
        <w:r>
          <w:rPr>
            <w:rFonts w:ascii="Times New Roman" w:hAnsi="Times New Roman" w:cs="Times New Roman" w:eastAsia="Times New Roman" w:hint="default"/>
          </w:rPr>
          <w:t>61</w:t>
        </w:r>
        <w:r>
          <w:rPr/>
          <w:t>：散热占单机</w:t>
        </w:r>
        <w:r>
          <w:rPr>
            <w:spacing w:val="-55"/>
          </w:rPr>
          <w:t> </w:t>
        </w:r>
        <w:r>
          <w:rPr>
            <w:rFonts w:ascii="Times New Roman" w:hAnsi="Times New Roman" w:cs="Times New Roman" w:eastAsia="Times New Roman" w:hint="default"/>
          </w:rPr>
          <w:t>BOM</w:t>
        </w:r>
        <w:r>
          <w:rPr>
            <w:rFonts w:ascii="Times New Roman" w:hAnsi="Times New Roman" w:cs="Times New Roman" w:eastAsia="Times New Roman" w:hint="default"/>
            <w:spacing w:val="-2"/>
          </w:rPr>
          <w:t> </w:t>
        </w:r>
        <w:r>
          <w:rPr/>
          <w:t>价值占比有望提升</w:t>
        </w:r>
        <w:r>
          <w:rPr>
            <w:rFonts w:ascii="Times New Roman" w:hAnsi="Times New Roman" w:cs="Times New Roman" w:eastAsia="Times New Roman" w:hint="default"/>
            <w:b/>
            <w:bCs/>
          </w:rPr>
          <w:tab/>
        </w:r>
        <w:r>
          <w:rPr>
            <w:rFonts w:ascii="Times New Roman" w:hAnsi="Times New Roman" w:cs="Times New Roman" w:eastAsia="Times New Roman" w:hint="default"/>
          </w:rPr>
          <w:t>36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93">
        <w:r>
          <w:rPr/>
          <w:t>图</w:t>
        </w:r>
        <w:r>
          <w:rPr>
            <w:spacing w:val="-54"/>
          </w:rPr>
          <w:t> </w:t>
        </w:r>
        <w:r>
          <w:rPr>
            <w:rFonts w:ascii="Times New Roman" w:hAnsi="Times New Roman" w:cs="Times New Roman" w:eastAsia="Times New Roman" w:hint="default"/>
          </w:rPr>
          <w:t>62</w:t>
        </w:r>
        <w:r>
          <w:rPr/>
          <w:t>：</w:t>
        </w:r>
        <w:r>
          <w:rPr>
            <w:rFonts w:ascii="Times New Roman" w:hAnsi="Times New Roman" w:cs="Times New Roman" w:eastAsia="Times New Roman" w:hint="default"/>
          </w:rPr>
          <w:t>2016-2022</w:t>
        </w:r>
        <w:r>
          <w:rPr>
            <w:rFonts w:ascii="Times New Roman" w:hAnsi="Times New Roman" w:cs="Times New Roman" w:eastAsia="Times New Roman" w:hint="default"/>
            <w:spacing w:val="-1"/>
          </w:rPr>
          <w:t> </w:t>
        </w:r>
        <w:r>
          <w:rPr/>
          <w:t>年手机热管理市场迎来高增长</w:t>
        </w:r>
        <w:r>
          <w:rPr>
            <w:rFonts w:ascii="Times New Roman" w:hAnsi="Times New Roman" w:cs="Times New Roman" w:eastAsia="Times New Roman" w:hint="default"/>
            <w:b/>
            <w:bCs/>
          </w:rPr>
          <w:tab/>
        </w:r>
        <w:r>
          <w:rPr>
            <w:rFonts w:ascii="Times New Roman" w:hAnsi="Times New Roman" w:cs="Times New Roman" w:eastAsia="Times New Roman" w:hint="default"/>
          </w:rPr>
          <w:t>36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97">
        <w:r>
          <w:rPr/>
          <w:t>图</w:t>
        </w:r>
        <w:r>
          <w:rPr>
            <w:spacing w:val="-53"/>
          </w:rPr>
          <w:t> </w:t>
        </w:r>
        <w:r>
          <w:rPr>
            <w:rFonts w:ascii="Times New Roman" w:hAnsi="Times New Roman" w:cs="Times New Roman" w:eastAsia="Times New Roman" w:hint="default"/>
          </w:rPr>
          <w:t>63</w:t>
        </w:r>
        <w:r>
          <w:rPr/>
          <w:t>：电磁屏蔽体对电磁波的反射和吸收</w:t>
        </w:r>
        <w:r>
          <w:rPr>
            <w:rFonts w:ascii="Times New Roman" w:hAnsi="Times New Roman" w:cs="Times New Roman" w:eastAsia="Times New Roman" w:hint="default"/>
            <w:b/>
            <w:bCs/>
          </w:rPr>
          <w:tab/>
        </w:r>
        <w:r>
          <w:rPr>
            <w:rFonts w:ascii="Times New Roman" w:hAnsi="Times New Roman" w:cs="Times New Roman" w:eastAsia="Times New Roman" w:hint="default"/>
          </w:rPr>
          <w:t>38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98">
        <w:r>
          <w:rPr/>
          <w:t>图</w:t>
        </w:r>
        <w:r>
          <w:rPr>
            <w:spacing w:val="-53"/>
          </w:rPr>
          <w:t> </w:t>
        </w:r>
        <w:r>
          <w:rPr>
            <w:rFonts w:ascii="Times New Roman" w:hAnsi="Times New Roman" w:cs="Times New Roman" w:eastAsia="Times New Roman" w:hint="default"/>
          </w:rPr>
          <w:t>64</w:t>
        </w:r>
        <w:r>
          <w:rPr/>
          <w:t>：</w:t>
        </w:r>
        <w:r>
          <w:rPr>
            <w:rFonts w:ascii="Times New Roman" w:hAnsi="Times New Roman" w:cs="Times New Roman" w:eastAsia="Times New Roman" w:hint="default"/>
          </w:rPr>
          <w:t>2016-2021E</w:t>
        </w:r>
        <w:r>
          <w:rPr>
            <w:rFonts w:ascii="Times New Roman" w:hAnsi="Times New Roman" w:cs="Times New Roman" w:eastAsia="Times New Roman" w:hint="default"/>
            <w:spacing w:val="-2"/>
          </w:rPr>
          <w:t> </w:t>
        </w:r>
        <w:r>
          <w:rPr/>
          <w:t>全球</w:t>
        </w:r>
        <w:r>
          <w:rPr>
            <w:spacing w:val="-54"/>
          </w:rPr>
          <w:t> </w:t>
        </w:r>
        <w:r>
          <w:rPr>
            <w:rFonts w:ascii="Times New Roman" w:hAnsi="Times New Roman" w:cs="Times New Roman" w:eastAsia="Times New Roman" w:hint="default"/>
          </w:rPr>
          <w:t>EMI</w:t>
        </w:r>
        <w:r>
          <w:rPr>
            <w:rFonts w:ascii="Times New Roman" w:hAnsi="Times New Roman" w:cs="Times New Roman" w:eastAsia="Times New Roman" w:hint="default"/>
            <w:spacing w:val="-4"/>
          </w:rPr>
          <w:t> </w:t>
        </w:r>
        <w:r>
          <w:rPr/>
          <w:t>屏蔽材料市场规模及增速</w:t>
        </w:r>
        <w:r>
          <w:rPr>
            <w:rFonts w:ascii="Times New Roman" w:hAnsi="Times New Roman" w:cs="Times New Roman" w:eastAsia="Times New Roman" w:hint="default"/>
            <w:b/>
            <w:bCs/>
          </w:rPr>
          <w:tab/>
        </w:r>
        <w:r>
          <w:rPr>
            <w:rFonts w:ascii="Times New Roman" w:hAnsi="Times New Roman" w:cs="Times New Roman" w:eastAsia="Times New Roman" w:hint="default"/>
          </w:rPr>
          <w:t>38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99">
        <w:r>
          <w:rPr/>
          <w:t>图</w:t>
        </w:r>
        <w:r>
          <w:rPr>
            <w:spacing w:val="-53"/>
          </w:rPr>
          <w:t> </w:t>
        </w:r>
        <w:r>
          <w:rPr>
            <w:rFonts w:ascii="Times New Roman" w:hAnsi="Times New Roman" w:cs="Times New Roman" w:eastAsia="Times New Roman" w:hint="default"/>
          </w:rPr>
          <w:t>65</w:t>
        </w:r>
        <w:r>
          <w:rPr/>
          <w:t>：电磁屏蔽产业链与飞荣达所处位置</w:t>
        </w:r>
        <w:r>
          <w:rPr>
            <w:rFonts w:ascii="Times New Roman" w:hAnsi="Times New Roman" w:cs="Times New Roman" w:eastAsia="Times New Roman" w:hint="default"/>
            <w:b/>
            <w:bCs/>
          </w:rPr>
          <w:tab/>
        </w:r>
        <w:r>
          <w:rPr>
            <w:rFonts w:ascii="Times New Roman" w:hAnsi="Times New Roman" w:cs="Times New Roman" w:eastAsia="Times New Roman" w:hint="default"/>
          </w:rPr>
          <w:t>39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00">
        <w:r>
          <w:rPr/>
          <w:t>图</w:t>
        </w:r>
        <w:r>
          <w:rPr>
            <w:spacing w:val="-53"/>
          </w:rPr>
          <w:t> </w:t>
        </w:r>
        <w:r>
          <w:rPr>
            <w:rFonts w:ascii="Times New Roman" w:hAnsi="Times New Roman" w:cs="Times New Roman" w:eastAsia="Times New Roman" w:hint="default"/>
          </w:rPr>
          <w:t>66</w:t>
        </w:r>
        <w:r>
          <w:rPr/>
          <w:t>：电磁屏蔽器件的生产流程</w:t>
        </w:r>
        <w:r>
          <w:rPr>
            <w:rFonts w:ascii="Times New Roman" w:hAnsi="Times New Roman" w:cs="Times New Roman" w:eastAsia="Times New Roman" w:hint="default"/>
            <w:b/>
            <w:bCs/>
          </w:rPr>
          <w:tab/>
        </w:r>
        <w:r>
          <w:rPr>
            <w:rFonts w:ascii="Times New Roman" w:hAnsi="Times New Roman" w:cs="Times New Roman" w:eastAsia="Times New Roman" w:hint="default"/>
          </w:rPr>
          <w:t>39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01">
        <w:r>
          <w:rPr/>
          <w:t>图</w:t>
        </w:r>
        <w:r>
          <w:rPr>
            <w:spacing w:val="-53"/>
          </w:rPr>
          <w:t> </w:t>
        </w:r>
        <w:r>
          <w:rPr>
            <w:rFonts w:ascii="Times New Roman" w:hAnsi="Times New Roman" w:cs="Times New Roman" w:eastAsia="Times New Roman" w:hint="default"/>
          </w:rPr>
          <w:t>67</w:t>
        </w:r>
        <w:r>
          <w:rPr/>
          <w:t>：电磁屏蔽膜产业链</w:t>
        </w:r>
        <w:r>
          <w:rPr>
            <w:rFonts w:ascii="Times New Roman" w:hAnsi="Times New Roman" w:cs="Times New Roman" w:eastAsia="Times New Roman" w:hint="default"/>
            <w:b/>
            <w:bCs/>
          </w:rPr>
          <w:tab/>
        </w:r>
        <w:r>
          <w:rPr>
            <w:rFonts w:ascii="Times New Roman" w:hAnsi="Times New Roman" w:cs="Times New Roman" w:eastAsia="Times New Roman" w:hint="default"/>
          </w:rPr>
          <w:t>39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02">
        <w:r>
          <w:rPr/>
          <w:t>图</w:t>
        </w:r>
        <w:r>
          <w:rPr>
            <w:spacing w:val="-53"/>
          </w:rPr>
          <w:t> </w:t>
        </w:r>
        <w:r>
          <w:rPr>
            <w:rFonts w:ascii="Times New Roman" w:hAnsi="Times New Roman" w:cs="Times New Roman" w:eastAsia="Times New Roman" w:hint="default"/>
          </w:rPr>
          <w:t>68</w:t>
        </w:r>
        <w:r>
          <w:rPr/>
          <w:t>：中国与全球</w:t>
        </w:r>
        <w:r>
          <w:rPr>
            <w:spacing w:val="-53"/>
          </w:rPr>
          <w:t> </w:t>
        </w:r>
        <w:r>
          <w:rPr>
            <w:rFonts w:ascii="Times New Roman" w:hAnsi="Times New Roman" w:cs="Times New Roman" w:eastAsia="Times New Roman" w:hint="default"/>
          </w:rPr>
          <w:t>FPC </w:t>
        </w:r>
        <w:r>
          <w:rPr/>
          <w:t>产值（亿美元）</w:t>
        </w:r>
        <w:r>
          <w:rPr>
            <w:rFonts w:ascii="Times New Roman" w:hAnsi="Times New Roman" w:cs="Times New Roman" w:eastAsia="Times New Roman" w:hint="default"/>
            <w:b/>
            <w:bCs/>
          </w:rPr>
          <w:tab/>
        </w:r>
        <w:r>
          <w:rPr>
            <w:rFonts w:ascii="Times New Roman" w:hAnsi="Times New Roman" w:cs="Times New Roman" w:eastAsia="Times New Roman" w:hint="default"/>
          </w:rPr>
          <w:t>39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04">
        <w:r>
          <w:rPr/>
          <w:t>图</w:t>
        </w:r>
        <w:r>
          <w:rPr>
            <w:spacing w:val="-53"/>
          </w:rPr>
          <w:t> </w:t>
        </w:r>
        <w:r>
          <w:rPr>
            <w:rFonts w:ascii="Times New Roman" w:hAnsi="Times New Roman" w:cs="Times New Roman" w:eastAsia="Times New Roman" w:hint="default"/>
          </w:rPr>
          <w:t>69</w:t>
        </w:r>
        <w:r>
          <w:rPr/>
          <w:t>：手机各档位品牌路标图</w:t>
        </w:r>
        <w:r>
          <w:rPr>
            <w:rFonts w:ascii="Times New Roman" w:hAnsi="Times New Roman" w:cs="Times New Roman" w:eastAsia="Times New Roman" w:hint="default"/>
            <w:b/>
            <w:bCs/>
          </w:rPr>
          <w:tab/>
        </w:r>
        <w:r>
          <w:rPr>
            <w:rFonts w:ascii="Times New Roman" w:hAnsi="Times New Roman" w:cs="Times New Roman" w:eastAsia="Times New Roman" w:hint="default"/>
          </w:rPr>
          <w:t>40</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06">
        <w:r>
          <w:rPr/>
          <w:t>图</w:t>
        </w:r>
        <w:r>
          <w:rPr>
            <w:spacing w:val="-53"/>
          </w:rPr>
          <w:t> </w:t>
        </w:r>
        <w:r>
          <w:rPr>
            <w:rFonts w:ascii="Times New Roman" w:hAnsi="Times New Roman" w:cs="Times New Roman" w:eastAsia="Times New Roman" w:hint="default"/>
          </w:rPr>
          <w:t>70</w:t>
        </w:r>
        <w:r>
          <w:rPr/>
          <w:t>：全球三摄渗透率</w:t>
        </w:r>
        <w:r>
          <w:rPr>
            <w:rFonts w:ascii="Times New Roman" w:hAnsi="Times New Roman" w:cs="Times New Roman" w:eastAsia="Times New Roman" w:hint="default"/>
            <w:b/>
            <w:bCs/>
          </w:rPr>
          <w:tab/>
        </w:r>
        <w:r>
          <w:rPr>
            <w:rFonts w:ascii="Times New Roman" w:hAnsi="Times New Roman" w:cs="Times New Roman" w:eastAsia="Times New Roman" w:hint="default"/>
          </w:rPr>
          <w:t>41</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07">
        <w:r>
          <w:rPr/>
          <w:t>图</w:t>
        </w:r>
        <w:r>
          <w:rPr>
            <w:spacing w:val="-53"/>
          </w:rPr>
          <w:t> </w:t>
        </w:r>
        <w:r>
          <w:rPr>
            <w:rFonts w:ascii="Times New Roman" w:hAnsi="Times New Roman" w:cs="Times New Roman" w:eastAsia="Times New Roman" w:hint="default"/>
          </w:rPr>
          <w:t>71</w:t>
        </w:r>
        <w:r>
          <w:rPr/>
          <w:t>：智能手机旗舰机摄像头数量演进</w:t>
        </w:r>
        <w:r>
          <w:rPr>
            <w:rFonts w:ascii="Times New Roman" w:hAnsi="Times New Roman" w:cs="Times New Roman" w:eastAsia="Times New Roman" w:hint="default"/>
            <w:b/>
            <w:bCs/>
          </w:rPr>
          <w:tab/>
        </w:r>
        <w:r>
          <w:rPr>
            <w:rFonts w:ascii="Times New Roman" w:hAnsi="Times New Roman" w:cs="Times New Roman" w:eastAsia="Times New Roman" w:hint="default"/>
          </w:rPr>
          <w:t>41</w:t>
        </w:r>
      </w:hyperlink>
    </w:p>
    <w:p>
      <w:pPr>
        <w:pStyle w:val="Heading4"/>
        <w:tabs>
          <w:tab w:pos="9743" w:val="right" w:leader="dot"/>
        </w:tabs>
        <w:spacing w:line="240" w:lineRule="auto" w:before="22"/>
        <w:ind w:right="0"/>
        <w:jc w:val="left"/>
        <w:rPr>
          <w:rFonts w:ascii="Times New Roman" w:hAnsi="Times New Roman" w:cs="Times New Roman" w:eastAsia="Times New Roman" w:hint="default"/>
        </w:rPr>
      </w:pPr>
      <w:hyperlink w:history="true" w:anchor="_bookmark108">
        <w:r>
          <w:rPr/>
          <w:t>图</w:t>
        </w:r>
        <w:r>
          <w:rPr>
            <w:spacing w:val="-53"/>
          </w:rPr>
          <w:t> </w:t>
        </w:r>
        <w:r>
          <w:rPr>
            <w:rFonts w:ascii="Times New Roman" w:hAnsi="Times New Roman" w:cs="Times New Roman" w:eastAsia="Times New Roman" w:hint="default"/>
          </w:rPr>
          <w:t>72</w:t>
        </w:r>
        <w:r>
          <w:rPr/>
          <w:t>：</w:t>
        </w:r>
        <w:r>
          <w:rPr>
            <w:rFonts w:ascii="Times New Roman" w:hAnsi="Times New Roman" w:cs="Times New Roman" w:eastAsia="Times New Roman" w:hint="default"/>
          </w:rPr>
          <w:t>AR/VR</w:t>
        </w:r>
        <w:r>
          <w:rPr>
            <w:rFonts w:ascii="Times New Roman" w:hAnsi="Times New Roman" w:cs="Times New Roman" w:eastAsia="Times New Roman" w:hint="default"/>
            <w:spacing w:val="-1"/>
          </w:rPr>
          <w:t> </w:t>
        </w:r>
        <w:r>
          <w:rPr/>
          <w:t>技术成熟度曲线</w:t>
        </w:r>
        <w:r>
          <w:rPr>
            <w:rFonts w:ascii="Times New Roman" w:hAnsi="Times New Roman" w:cs="Times New Roman" w:eastAsia="Times New Roman" w:hint="default"/>
            <w:b/>
            <w:bCs/>
          </w:rPr>
          <w:tab/>
        </w:r>
        <w:r>
          <w:rPr>
            <w:rFonts w:ascii="Times New Roman" w:hAnsi="Times New Roman" w:cs="Times New Roman" w:eastAsia="Times New Roman" w:hint="default"/>
          </w:rPr>
          <w:t>41</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09">
        <w:r>
          <w:rPr/>
          <w:t>图</w:t>
        </w:r>
        <w:r>
          <w:rPr>
            <w:spacing w:val="-53"/>
          </w:rPr>
          <w:t> </w:t>
        </w:r>
        <w:r>
          <w:rPr>
            <w:rFonts w:ascii="Times New Roman" w:hAnsi="Times New Roman" w:cs="Times New Roman" w:eastAsia="Times New Roman" w:hint="default"/>
          </w:rPr>
          <w:t>73</w:t>
        </w:r>
        <w:r>
          <w:rPr/>
          <w:t>：结构光方案</w:t>
        </w:r>
        <w:r>
          <w:rPr>
            <w:rFonts w:ascii="Times New Roman" w:hAnsi="Times New Roman" w:cs="Times New Roman" w:eastAsia="Times New Roman" w:hint="default"/>
            <w:b/>
            <w:bCs/>
          </w:rPr>
          <w:tab/>
        </w:r>
        <w:r>
          <w:rPr>
            <w:rFonts w:ascii="Times New Roman" w:hAnsi="Times New Roman" w:cs="Times New Roman" w:eastAsia="Times New Roman" w:hint="default"/>
          </w:rPr>
          <w:t>42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0">
        <w:r>
          <w:rPr/>
          <w:t>图</w:t>
        </w:r>
        <w:r>
          <w:rPr>
            <w:spacing w:val="-53"/>
          </w:rPr>
          <w:t> </w:t>
        </w:r>
        <w:r>
          <w:rPr>
            <w:rFonts w:ascii="Times New Roman" w:hAnsi="Times New Roman" w:cs="Times New Roman" w:eastAsia="Times New Roman" w:hint="default"/>
          </w:rPr>
          <w:t>74</w:t>
        </w:r>
        <w:r>
          <w:rPr/>
          <w:t>：</w:t>
        </w:r>
        <w:r>
          <w:rPr>
            <w:rFonts w:ascii="Times New Roman" w:hAnsi="Times New Roman" w:cs="Times New Roman" w:eastAsia="Times New Roman" w:hint="default"/>
          </w:rPr>
          <w:t>TOF</w:t>
        </w:r>
        <w:r>
          <w:rPr>
            <w:rFonts w:ascii="Times New Roman" w:hAnsi="Times New Roman" w:cs="Times New Roman" w:eastAsia="Times New Roman" w:hint="default"/>
            <w:spacing w:val="-5"/>
          </w:rPr>
          <w:t> </w:t>
        </w:r>
        <w:r>
          <w:rPr/>
          <w:t>方案</w:t>
        </w:r>
        <w:r>
          <w:rPr>
            <w:rFonts w:ascii="Times New Roman" w:hAnsi="Times New Roman" w:cs="Times New Roman" w:eastAsia="Times New Roman" w:hint="default"/>
            <w:b/>
            <w:bCs/>
          </w:rPr>
          <w:tab/>
        </w:r>
        <w:r>
          <w:rPr>
            <w:rFonts w:ascii="Times New Roman" w:hAnsi="Times New Roman" w:cs="Times New Roman" w:eastAsia="Times New Roman" w:hint="default"/>
          </w:rPr>
          <w:t>42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1">
        <w:r>
          <w:rPr/>
          <w:t>图</w:t>
        </w:r>
        <w:r>
          <w:rPr>
            <w:spacing w:val="-53"/>
          </w:rPr>
          <w:t> </w:t>
        </w:r>
        <w:r>
          <w:rPr>
            <w:rFonts w:ascii="Times New Roman" w:hAnsi="Times New Roman" w:cs="Times New Roman" w:eastAsia="Times New Roman" w:hint="default"/>
          </w:rPr>
          <w:t>75</w:t>
        </w:r>
        <w:r>
          <w:rPr/>
          <w:t>：</w:t>
        </w:r>
        <w:r>
          <w:rPr>
            <w:rFonts w:ascii="Times New Roman" w:hAnsi="Times New Roman" w:cs="Times New Roman" w:eastAsia="Times New Roman" w:hint="default"/>
          </w:rPr>
          <w:t>ADAS</w:t>
        </w:r>
        <w:r>
          <w:rPr>
            <w:rFonts w:ascii="Times New Roman" w:hAnsi="Times New Roman" w:cs="Times New Roman" w:eastAsia="Times New Roman" w:hint="default"/>
            <w:spacing w:val="-2"/>
          </w:rPr>
          <w:t> </w:t>
        </w:r>
        <w:r>
          <w:rPr/>
          <w:t>车载摄像头配置</w:t>
        </w:r>
        <w:r>
          <w:rPr>
            <w:rFonts w:ascii="Times New Roman" w:hAnsi="Times New Roman" w:cs="Times New Roman" w:eastAsia="Times New Roman" w:hint="default"/>
            <w:b/>
            <w:bCs/>
          </w:rPr>
          <w:tab/>
        </w:r>
        <w:r>
          <w:rPr>
            <w:rFonts w:ascii="Times New Roman" w:hAnsi="Times New Roman" w:cs="Times New Roman" w:eastAsia="Times New Roman" w:hint="default"/>
          </w:rPr>
          <w:t>42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2">
        <w:r>
          <w:rPr/>
          <w:t>图</w:t>
        </w:r>
        <w:r>
          <w:rPr>
            <w:spacing w:val="-53"/>
          </w:rPr>
          <w:t> </w:t>
        </w:r>
        <w:r>
          <w:rPr>
            <w:rFonts w:ascii="Times New Roman" w:hAnsi="Times New Roman" w:cs="Times New Roman" w:eastAsia="Times New Roman" w:hint="default"/>
          </w:rPr>
          <w:t>76</w:t>
        </w:r>
        <w:r>
          <w:rPr/>
          <w:t>：全球车联网规模及渗透率</w:t>
        </w:r>
        <w:r>
          <w:rPr>
            <w:rFonts w:ascii="Times New Roman" w:hAnsi="Times New Roman" w:cs="Times New Roman" w:eastAsia="Times New Roman" w:hint="default"/>
            <w:b/>
            <w:bCs/>
          </w:rPr>
          <w:tab/>
        </w:r>
        <w:r>
          <w:rPr>
            <w:rFonts w:ascii="Times New Roman" w:hAnsi="Times New Roman" w:cs="Times New Roman" w:eastAsia="Times New Roman" w:hint="default"/>
          </w:rPr>
          <w:t>43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3">
        <w:r>
          <w:rPr/>
          <w:t>图</w:t>
        </w:r>
        <w:r>
          <w:rPr>
            <w:spacing w:val="-53"/>
          </w:rPr>
          <w:t> </w:t>
        </w:r>
        <w:r>
          <w:rPr>
            <w:rFonts w:ascii="Times New Roman" w:hAnsi="Times New Roman" w:cs="Times New Roman" w:eastAsia="Times New Roman" w:hint="default"/>
          </w:rPr>
          <w:t>77</w:t>
        </w:r>
        <w:r>
          <w:rPr/>
          <w:t>：全球车载摄像头模组出货量预测（</w:t>
        </w:r>
        <w:r>
          <w:rPr>
            <w:rFonts w:ascii="Times New Roman" w:hAnsi="Times New Roman" w:cs="Times New Roman" w:eastAsia="Times New Roman" w:hint="default"/>
          </w:rPr>
          <w:t>M</w:t>
        </w:r>
        <w:r>
          <w:rPr/>
          <w:t>）</w:t>
        </w:r>
        <w:r>
          <w:rPr>
            <w:rFonts w:ascii="Times New Roman" w:hAnsi="Times New Roman" w:cs="Times New Roman" w:eastAsia="Times New Roman" w:hint="default"/>
            <w:b/>
            <w:bCs/>
          </w:rPr>
          <w:tab/>
        </w:r>
        <w:r>
          <w:rPr>
            <w:rFonts w:ascii="Times New Roman" w:hAnsi="Times New Roman" w:cs="Times New Roman" w:eastAsia="Times New Roman" w:hint="default"/>
          </w:rPr>
          <w:t>43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4">
        <w:r>
          <w:rPr/>
          <w:t>图</w:t>
        </w:r>
        <w:r>
          <w:rPr>
            <w:spacing w:val="-53"/>
          </w:rPr>
          <w:t> </w:t>
        </w:r>
        <w:r>
          <w:rPr>
            <w:rFonts w:ascii="Times New Roman" w:hAnsi="Times New Roman" w:cs="Times New Roman" w:eastAsia="Times New Roman" w:hint="default"/>
          </w:rPr>
          <w:t>78</w:t>
        </w:r>
        <w:r>
          <w:rPr/>
          <w:t>：手机摄像头结构</w:t>
        </w:r>
        <w:r>
          <w:rPr>
            <w:rFonts w:ascii="Times New Roman" w:hAnsi="Times New Roman" w:cs="Times New Roman" w:eastAsia="Times New Roman" w:hint="default"/>
            <w:b/>
            <w:bCs/>
          </w:rPr>
          <w:tab/>
        </w:r>
        <w:r>
          <w:rPr>
            <w:rFonts w:ascii="Times New Roman" w:hAnsi="Times New Roman" w:cs="Times New Roman" w:eastAsia="Times New Roman" w:hint="default"/>
          </w:rPr>
          <w:t>43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5">
        <w:r>
          <w:rPr/>
          <w:t>图</w:t>
        </w:r>
        <w:r>
          <w:rPr>
            <w:spacing w:val="-53"/>
          </w:rPr>
          <w:t> </w:t>
        </w:r>
        <w:r>
          <w:rPr>
            <w:rFonts w:ascii="Times New Roman" w:hAnsi="Times New Roman" w:cs="Times New Roman" w:eastAsia="Times New Roman" w:hint="default"/>
          </w:rPr>
          <w:t>79</w:t>
        </w:r>
        <w:r>
          <w:rPr/>
          <w:t>：手机摄像头中各环节价值量占比</w:t>
        </w:r>
        <w:r>
          <w:rPr>
            <w:rFonts w:ascii="Times New Roman" w:hAnsi="Times New Roman" w:cs="Times New Roman" w:eastAsia="Times New Roman" w:hint="default"/>
            <w:b/>
            <w:bCs/>
          </w:rPr>
          <w:tab/>
        </w:r>
        <w:r>
          <w:rPr>
            <w:rFonts w:ascii="Times New Roman" w:hAnsi="Times New Roman" w:cs="Times New Roman" w:eastAsia="Times New Roman" w:hint="default"/>
          </w:rPr>
          <w:t>44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6">
        <w:r>
          <w:rPr/>
          <w:t>图</w:t>
        </w:r>
        <w:r>
          <w:rPr>
            <w:spacing w:val="-53"/>
          </w:rPr>
          <w:t> </w:t>
        </w:r>
        <w:r>
          <w:rPr>
            <w:rFonts w:ascii="Times New Roman" w:hAnsi="Times New Roman" w:cs="Times New Roman" w:eastAsia="Times New Roman" w:hint="default"/>
          </w:rPr>
          <w:t>80</w:t>
        </w:r>
        <w:r>
          <w:rPr/>
          <w:t>：摄像头产业市场空间</w:t>
        </w:r>
        <w:r>
          <w:rPr>
            <w:rFonts w:ascii="Times New Roman" w:hAnsi="Times New Roman" w:cs="Times New Roman" w:eastAsia="Times New Roman" w:hint="default"/>
            <w:b/>
            <w:bCs/>
          </w:rPr>
          <w:tab/>
        </w:r>
        <w:r>
          <w:rPr>
            <w:rFonts w:ascii="Times New Roman" w:hAnsi="Times New Roman" w:cs="Times New Roman" w:eastAsia="Times New Roman" w:hint="default"/>
          </w:rPr>
          <w:t>44</w:t>
        </w:r>
      </w:hyperlink>
    </w:p>
    <w:p>
      <w:pPr>
        <w:spacing w:after="0" w:line="240" w:lineRule="auto"/>
        <w:jc w:val="left"/>
        <w:rPr>
          <w:rFonts w:ascii="Times New Roman" w:hAnsi="Times New Roman" w:cs="Times New Roman" w:eastAsia="Times New Roman" w:hint="default"/>
        </w:rPr>
        <w:sectPr>
          <w:pgSz w:w="11910" w:h="16840"/>
          <w:pgMar w:header="851" w:footer="1009" w:top="1580" w:bottom="1200" w:left="1020" w:right="980"/>
        </w:sectPr>
      </w:pPr>
    </w:p>
    <w:p>
      <w:pPr>
        <w:spacing w:before="147"/>
        <w:ind w:left="0" w:right="21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pStyle w:val="Heading4"/>
        <w:tabs>
          <w:tab w:pos="9743" w:val="right" w:leader="dot"/>
        </w:tabs>
        <w:spacing w:line="240" w:lineRule="auto" w:before="236"/>
        <w:ind w:right="0"/>
        <w:jc w:val="left"/>
        <w:rPr>
          <w:rFonts w:ascii="Times New Roman" w:hAnsi="Times New Roman" w:cs="Times New Roman" w:eastAsia="Times New Roman" w:hint="default"/>
        </w:rPr>
      </w:pPr>
      <w:hyperlink w:history="true" w:anchor="_bookmark117">
        <w:r>
          <w:rPr/>
          <w:t>图</w:t>
        </w:r>
        <w:r>
          <w:rPr>
            <w:spacing w:val="-54"/>
          </w:rPr>
          <w:t> </w:t>
        </w:r>
        <w:r>
          <w:rPr>
            <w:rFonts w:ascii="Times New Roman" w:hAnsi="Times New Roman" w:cs="Times New Roman" w:eastAsia="Times New Roman" w:hint="default"/>
          </w:rPr>
          <w:t>81</w:t>
        </w:r>
        <w:r>
          <w:rPr/>
          <w:t>：</w:t>
        </w:r>
        <w:r>
          <w:rPr>
            <w:rFonts w:ascii="Times New Roman" w:hAnsi="Times New Roman" w:cs="Times New Roman" w:eastAsia="Times New Roman" w:hint="default"/>
          </w:rPr>
          <w:t>2011-2020</w:t>
        </w:r>
        <w:r>
          <w:rPr>
            <w:rFonts w:ascii="Times New Roman" w:hAnsi="Times New Roman" w:cs="Times New Roman" w:eastAsia="Times New Roman" w:hint="default"/>
            <w:spacing w:val="-1"/>
          </w:rPr>
          <w:t> </w:t>
        </w:r>
        <w:r>
          <w:rPr/>
          <w:t>年全球手机镜头市场销量情况预测</w:t>
        </w:r>
        <w:r>
          <w:rPr>
            <w:rFonts w:ascii="Times New Roman" w:hAnsi="Times New Roman" w:cs="Times New Roman" w:eastAsia="Times New Roman" w:hint="default"/>
            <w:b/>
            <w:bCs/>
          </w:rPr>
          <w:tab/>
        </w:r>
        <w:r>
          <w:rPr>
            <w:rFonts w:ascii="Times New Roman" w:hAnsi="Times New Roman" w:cs="Times New Roman" w:eastAsia="Times New Roman" w:hint="default"/>
          </w:rPr>
          <w:t>45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8">
        <w:r>
          <w:rPr/>
          <w:t>图</w:t>
        </w:r>
        <w:r>
          <w:rPr>
            <w:spacing w:val="-54"/>
          </w:rPr>
          <w:t> </w:t>
        </w:r>
        <w:r>
          <w:rPr>
            <w:rFonts w:ascii="Times New Roman" w:hAnsi="Times New Roman" w:cs="Times New Roman" w:eastAsia="Times New Roman" w:hint="default"/>
          </w:rPr>
          <w:t>82</w:t>
        </w:r>
        <w:r>
          <w:rPr/>
          <w:t>：</w:t>
        </w:r>
        <w:r>
          <w:rPr>
            <w:rFonts w:ascii="Times New Roman" w:hAnsi="Times New Roman" w:cs="Times New Roman" w:eastAsia="Times New Roman" w:hint="default"/>
          </w:rPr>
          <w:t>2011-2020</w:t>
        </w:r>
        <w:r>
          <w:rPr>
            <w:rFonts w:ascii="Times New Roman" w:hAnsi="Times New Roman" w:cs="Times New Roman" w:eastAsia="Times New Roman" w:hint="default"/>
            <w:spacing w:val="-1"/>
          </w:rPr>
          <w:t> </w:t>
        </w:r>
        <w:r>
          <w:rPr/>
          <w:t>年全球手机镜头市场金额情况及预测</w:t>
        </w:r>
        <w:r>
          <w:rPr>
            <w:rFonts w:ascii="Times New Roman" w:hAnsi="Times New Roman" w:cs="Times New Roman" w:eastAsia="Times New Roman" w:hint="default"/>
            <w:b/>
            <w:bCs/>
          </w:rPr>
          <w:tab/>
        </w:r>
        <w:r>
          <w:rPr>
            <w:rFonts w:ascii="Times New Roman" w:hAnsi="Times New Roman" w:cs="Times New Roman" w:eastAsia="Times New Roman" w:hint="default"/>
          </w:rPr>
          <w:t>45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19">
        <w:r>
          <w:rPr/>
          <w:t>图</w:t>
        </w:r>
        <w:r>
          <w:rPr>
            <w:spacing w:val="-54"/>
          </w:rPr>
          <w:t> </w:t>
        </w:r>
        <w:r>
          <w:rPr>
            <w:rFonts w:ascii="Times New Roman" w:hAnsi="Times New Roman" w:cs="Times New Roman" w:eastAsia="Times New Roman" w:hint="default"/>
          </w:rPr>
          <w:t>83</w:t>
        </w:r>
        <w:r>
          <w:rPr/>
          <w:t>：摄像头产业市场空间苹果镜头供应商份额</w:t>
        </w:r>
        <w:r>
          <w:rPr>
            <w:rFonts w:ascii="Times New Roman" w:hAnsi="Times New Roman" w:cs="Times New Roman" w:eastAsia="Times New Roman" w:hint="default"/>
            <w:b/>
            <w:bCs/>
          </w:rPr>
          <w:tab/>
        </w:r>
        <w:r>
          <w:rPr>
            <w:rFonts w:ascii="Times New Roman" w:hAnsi="Times New Roman" w:cs="Times New Roman" w:eastAsia="Times New Roman" w:hint="default"/>
          </w:rPr>
          <w:t>45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20">
        <w:r>
          <w:rPr/>
          <w:t>图</w:t>
        </w:r>
        <w:r>
          <w:rPr>
            <w:spacing w:val="-54"/>
          </w:rPr>
          <w:t> </w:t>
        </w:r>
        <w:r>
          <w:rPr>
            <w:rFonts w:ascii="Times New Roman" w:hAnsi="Times New Roman" w:cs="Times New Roman" w:eastAsia="Times New Roman" w:hint="default"/>
          </w:rPr>
          <w:t>84</w:t>
        </w:r>
        <w:r>
          <w:rPr/>
          <w:t>：摄像头产业市场空间国内安卓镜头供应商份额</w:t>
        </w:r>
        <w:r>
          <w:rPr>
            <w:rFonts w:ascii="Times New Roman" w:hAnsi="Times New Roman" w:cs="Times New Roman" w:eastAsia="Times New Roman" w:hint="default"/>
            <w:b/>
            <w:bCs/>
          </w:rPr>
          <w:tab/>
        </w:r>
        <w:r>
          <w:rPr>
            <w:rFonts w:ascii="Times New Roman" w:hAnsi="Times New Roman" w:cs="Times New Roman" w:eastAsia="Times New Roman" w:hint="default"/>
          </w:rPr>
          <w:t>45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21">
        <w:r>
          <w:rPr/>
          <w:t>图</w:t>
        </w:r>
        <w:r>
          <w:rPr>
            <w:spacing w:val="-53"/>
          </w:rPr>
          <w:t> </w:t>
        </w:r>
        <w:r>
          <w:rPr>
            <w:rFonts w:ascii="Times New Roman" w:hAnsi="Times New Roman" w:cs="Times New Roman" w:eastAsia="Times New Roman" w:hint="default"/>
          </w:rPr>
          <w:t>85</w:t>
        </w:r>
        <w:r>
          <w:rPr/>
          <w:t>：</w:t>
        </w:r>
        <w:r>
          <w:rPr>
            <w:rFonts w:ascii="Times New Roman" w:hAnsi="Times New Roman" w:cs="Times New Roman" w:eastAsia="Times New Roman" w:hint="default"/>
          </w:rPr>
          <w:t>2012-2019 </w:t>
        </w:r>
        <w:r>
          <w:rPr/>
          <w:t>年摄像头模组单价</w:t>
        </w:r>
        <w:r>
          <w:rPr>
            <w:rFonts w:ascii="Times New Roman" w:hAnsi="Times New Roman" w:cs="Times New Roman" w:eastAsia="Times New Roman" w:hint="default"/>
            <w:b/>
            <w:bCs/>
          </w:rPr>
          <w:tab/>
        </w:r>
        <w:r>
          <w:rPr>
            <w:rFonts w:ascii="Times New Roman" w:hAnsi="Times New Roman" w:cs="Times New Roman" w:eastAsia="Times New Roman" w:hint="default"/>
          </w:rPr>
          <w:t>46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22">
        <w:r>
          <w:rPr/>
          <w:t>图</w:t>
        </w:r>
        <w:r>
          <w:rPr>
            <w:spacing w:val="-54"/>
          </w:rPr>
          <w:t> </w:t>
        </w:r>
        <w:r>
          <w:rPr>
            <w:rFonts w:ascii="Times New Roman" w:hAnsi="Times New Roman" w:cs="Times New Roman" w:eastAsia="Times New Roman" w:hint="default"/>
          </w:rPr>
          <w:t>86</w:t>
        </w:r>
        <w:r>
          <w:rPr/>
          <w:t>：</w:t>
        </w:r>
        <w:r>
          <w:rPr>
            <w:rFonts w:ascii="Times New Roman" w:hAnsi="Times New Roman" w:cs="Times New Roman" w:eastAsia="Times New Roman" w:hint="default"/>
          </w:rPr>
          <w:t>2019</w:t>
        </w:r>
        <w:r>
          <w:rPr>
            <w:rFonts w:ascii="Times New Roman" w:hAnsi="Times New Roman" w:cs="Times New Roman" w:eastAsia="Times New Roman" w:hint="default"/>
            <w:spacing w:val="-1"/>
          </w:rPr>
          <w:t> </w:t>
        </w:r>
        <w:r>
          <w:rPr/>
          <w:t>年国内摄像头模组厂商出货情况（亿）</w:t>
        </w:r>
        <w:r>
          <w:rPr>
            <w:rFonts w:ascii="Times New Roman" w:hAnsi="Times New Roman" w:cs="Times New Roman" w:eastAsia="Times New Roman" w:hint="default"/>
            <w:b/>
            <w:bCs/>
          </w:rPr>
          <w:tab/>
        </w:r>
        <w:r>
          <w:rPr>
            <w:rFonts w:ascii="Times New Roman" w:hAnsi="Times New Roman" w:cs="Times New Roman" w:eastAsia="Times New Roman" w:hint="default"/>
          </w:rPr>
          <w:t>46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25">
        <w:r>
          <w:rPr/>
          <w:t>图</w:t>
        </w:r>
        <w:r>
          <w:rPr>
            <w:spacing w:val="-53"/>
          </w:rPr>
          <w:t> </w:t>
        </w:r>
        <w:r>
          <w:rPr>
            <w:rFonts w:ascii="Times New Roman" w:hAnsi="Times New Roman" w:cs="Times New Roman" w:eastAsia="Times New Roman" w:hint="default"/>
          </w:rPr>
          <w:t>87</w:t>
        </w:r>
        <w:r>
          <w:rPr/>
          <w:t>：</w:t>
        </w:r>
        <w:r>
          <w:rPr>
            <w:rFonts w:ascii="Times New Roman" w:hAnsi="Times New Roman" w:cs="Times New Roman" w:eastAsia="Times New Roman" w:hint="default"/>
          </w:rPr>
          <w:t>2018 </w:t>
        </w:r>
        <w:r>
          <w:rPr/>
          <w:t>年智能手机生产模式分布</w:t>
        </w:r>
        <w:r>
          <w:rPr>
            <w:rFonts w:ascii="Times New Roman" w:hAnsi="Times New Roman" w:cs="Times New Roman" w:eastAsia="Times New Roman" w:hint="default"/>
            <w:b/>
            <w:bCs/>
          </w:rPr>
          <w:tab/>
        </w:r>
        <w:r>
          <w:rPr>
            <w:rFonts w:ascii="Times New Roman" w:hAnsi="Times New Roman" w:cs="Times New Roman" w:eastAsia="Times New Roman" w:hint="default"/>
          </w:rPr>
          <w:t>47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26">
        <w:r>
          <w:rPr/>
          <w:t>图</w:t>
        </w:r>
        <w:r>
          <w:rPr>
            <w:spacing w:val="-53"/>
          </w:rPr>
          <w:t> </w:t>
        </w:r>
        <w:r>
          <w:rPr>
            <w:rFonts w:ascii="Times New Roman" w:hAnsi="Times New Roman" w:cs="Times New Roman" w:eastAsia="Times New Roman" w:hint="default"/>
          </w:rPr>
          <w:t>88</w:t>
        </w:r>
        <w:r>
          <w:rPr/>
          <w:t>：全球智能终端</w:t>
        </w:r>
        <w:r>
          <w:rPr>
            <w:spacing w:val="-53"/>
          </w:rPr>
          <w:t> </w:t>
        </w:r>
        <w:r>
          <w:rPr>
            <w:rFonts w:ascii="Times New Roman" w:hAnsi="Times New Roman" w:cs="Times New Roman" w:eastAsia="Times New Roman" w:hint="default"/>
          </w:rPr>
          <w:t>ODM/EMS/IDH</w:t>
        </w:r>
        <w:r>
          <w:rPr>
            <w:rFonts w:ascii="Times New Roman" w:hAnsi="Times New Roman" w:cs="Times New Roman" w:eastAsia="Times New Roman" w:hint="default"/>
            <w:spacing w:val="-1"/>
          </w:rPr>
          <w:t> </w:t>
        </w:r>
        <w:r>
          <w:rPr/>
          <w:t>份额分布</w:t>
        </w:r>
        <w:r>
          <w:rPr>
            <w:rFonts w:ascii="Times New Roman" w:hAnsi="Times New Roman" w:cs="Times New Roman" w:eastAsia="Times New Roman" w:hint="default"/>
            <w:b/>
            <w:bCs/>
          </w:rPr>
          <w:tab/>
        </w:r>
        <w:r>
          <w:rPr>
            <w:rFonts w:ascii="Times New Roman" w:hAnsi="Times New Roman" w:cs="Times New Roman" w:eastAsia="Times New Roman" w:hint="default"/>
          </w:rPr>
          <w:t>47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27">
        <w:r>
          <w:rPr/>
          <w:t>图</w:t>
        </w:r>
        <w:r>
          <w:rPr>
            <w:spacing w:val="-53"/>
          </w:rPr>
          <w:t> </w:t>
        </w:r>
        <w:r>
          <w:rPr>
            <w:rFonts w:ascii="Times New Roman" w:hAnsi="Times New Roman" w:cs="Times New Roman" w:eastAsia="Times New Roman" w:hint="default"/>
          </w:rPr>
          <w:t>89</w:t>
        </w:r>
        <w:r>
          <w:rPr/>
          <w:t>：</w:t>
        </w:r>
        <w:r>
          <w:rPr>
            <w:rFonts w:ascii="Times New Roman" w:hAnsi="Times New Roman" w:cs="Times New Roman" w:eastAsia="Times New Roman" w:hint="default"/>
          </w:rPr>
          <w:t>ODM/EMS</w:t>
        </w:r>
        <w:r>
          <w:rPr>
            <w:rFonts w:ascii="Times New Roman" w:hAnsi="Times New Roman" w:cs="Times New Roman" w:eastAsia="Times New Roman" w:hint="default"/>
            <w:spacing w:val="-2"/>
          </w:rPr>
          <w:t> </w:t>
        </w:r>
        <w:r>
          <w:rPr/>
          <w:t>厂商上下游产业链</w:t>
        </w:r>
        <w:r>
          <w:rPr>
            <w:rFonts w:ascii="Times New Roman" w:hAnsi="Times New Roman" w:cs="Times New Roman" w:eastAsia="Times New Roman" w:hint="default"/>
            <w:b/>
            <w:bCs/>
          </w:rPr>
          <w:tab/>
        </w:r>
        <w:r>
          <w:rPr>
            <w:rFonts w:ascii="Times New Roman" w:hAnsi="Times New Roman" w:cs="Times New Roman" w:eastAsia="Times New Roman" w:hint="default"/>
          </w:rPr>
          <w:t>47</w:t>
        </w:r>
      </w:hyperlink>
    </w:p>
    <w:p>
      <w:pPr>
        <w:pStyle w:val="Heading4"/>
        <w:tabs>
          <w:tab w:pos="9743" w:val="right" w:leader="dot"/>
        </w:tabs>
        <w:spacing w:line="240" w:lineRule="auto" w:before="22"/>
        <w:ind w:right="0"/>
        <w:jc w:val="left"/>
        <w:rPr>
          <w:rFonts w:ascii="Times New Roman" w:hAnsi="Times New Roman" w:cs="Times New Roman" w:eastAsia="Times New Roman" w:hint="default"/>
        </w:rPr>
      </w:pPr>
      <w:hyperlink w:history="true" w:anchor="_bookmark129">
        <w:r>
          <w:rPr/>
          <w:t>图</w:t>
        </w:r>
        <w:r>
          <w:rPr>
            <w:spacing w:val="-54"/>
          </w:rPr>
          <w:t> </w:t>
        </w:r>
        <w:r>
          <w:rPr>
            <w:rFonts w:ascii="Times New Roman" w:hAnsi="Times New Roman" w:cs="Times New Roman" w:eastAsia="Times New Roman" w:hint="default"/>
          </w:rPr>
          <w:t>90</w:t>
        </w:r>
        <w:r>
          <w:rPr/>
          <w:t>：国内手机市场分价格段销量</w:t>
        </w:r>
        <w:r>
          <w:rPr>
            <w:rFonts w:ascii="Times New Roman" w:hAnsi="Times New Roman" w:cs="Times New Roman" w:eastAsia="Times New Roman" w:hint="default"/>
          </w:rPr>
          <w:t>/</w:t>
        </w:r>
        <w:r>
          <w:rPr/>
          <w:t>销售额份额趋势</w:t>
        </w:r>
        <w:r>
          <w:rPr>
            <w:rFonts w:ascii="Times New Roman" w:hAnsi="Times New Roman" w:cs="Times New Roman" w:eastAsia="Times New Roman" w:hint="default"/>
            <w:b/>
            <w:bCs/>
          </w:rPr>
          <w:tab/>
        </w:r>
        <w:r>
          <w:rPr>
            <w:rFonts w:ascii="Times New Roman" w:hAnsi="Times New Roman" w:cs="Times New Roman" w:eastAsia="Times New Roman" w:hint="default"/>
          </w:rPr>
          <w:t>48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30">
        <w:r>
          <w:rPr/>
          <w:t>图</w:t>
        </w:r>
        <w:r>
          <w:rPr>
            <w:spacing w:val="-53"/>
          </w:rPr>
          <w:t> </w:t>
        </w:r>
        <w:r>
          <w:rPr>
            <w:rFonts w:ascii="Times New Roman" w:hAnsi="Times New Roman" w:cs="Times New Roman" w:eastAsia="Times New Roman" w:hint="default"/>
          </w:rPr>
          <w:t>91</w:t>
        </w:r>
        <w:r>
          <w:rPr/>
          <w:t>：</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手机发布情况</w:t>
        </w:r>
        <w:r>
          <w:rPr>
            <w:rFonts w:ascii="Times New Roman" w:hAnsi="Times New Roman" w:cs="Times New Roman" w:eastAsia="Times New Roman" w:hint="default"/>
            <w:b/>
            <w:bCs/>
          </w:rPr>
          <w:tab/>
        </w:r>
        <w:r>
          <w:rPr>
            <w:rFonts w:ascii="Times New Roman" w:hAnsi="Times New Roman" w:cs="Times New Roman" w:eastAsia="Times New Roman" w:hint="default"/>
          </w:rPr>
          <w:t>49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31">
        <w:r>
          <w:rPr/>
          <w:t>图</w:t>
        </w:r>
        <w:r>
          <w:rPr>
            <w:spacing w:val="-53"/>
          </w:rPr>
          <w:t> </w:t>
        </w:r>
        <w:r>
          <w:rPr>
            <w:rFonts w:ascii="Times New Roman" w:hAnsi="Times New Roman" w:cs="Times New Roman" w:eastAsia="Times New Roman" w:hint="default"/>
          </w:rPr>
          <w:t>92</w:t>
        </w:r>
        <w:r>
          <w:rPr/>
          <w:t>：全球</w:t>
        </w:r>
        <w:r>
          <w:rPr>
            <w:spacing w:val="-55"/>
          </w:rPr>
          <w:t> </w:t>
        </w:r>
        <w:r>
          <w:rPr>
            <w:rFonts w:ascii="Times New Roman" w:hAnsi="Times New Roman" w:cs="Times New Roman" w:eastAsia="Times New Roman" w:hint="default"/>
          </w:rPr>
          <w:t>ODM/EMS</w:t>
        </w:r>
        <w:r>
          <w:rPr>
            <w:rFonts w:ascii="Times New Roman" w:hAnsi="Times New Roman" w:cs="Times New Roman" w:eastAsia="Times New Roman" w:hint="default"/>
            <w:spacing w:val="-2"/>
          </w:rPr>
          <w:t> </w:t>
        </w:r>
        <w:r>
          <w:rPr/>
          <w:t>厂商收入预测（亿美金）</w:t>
        </w:r>
        <w:r>
          <w:rPr>
            <w:rFonts w:ascii="Times New Roman" w:hAnsi="Times New Roman" w:cs="Times New Roman" w:eastAsia="Times New Roman" w:hint="default"/>
            <w:b/>
            <w:bCs/>
          </w:rPr>
          <w:tab/>
        </w:r>
        <w:r>
          <w:rPr>
            <w:rFonts w:ascii="Times New Roman" w:hAnsi="Times New Roman" w:cs="Times New Roman" w:eastAsia="Times New Roman" w:hint="default"/>
          </w:rPr>
          <w:t>49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37">
        <w:r>
          <w:rPr/>
          <w:t>图</w:t>
        </w:r>
        <w:r>
          <w:rPr>
            <w:spacing w:val="-53"/>
          </w:rPr>
          <w:t> </w:t>
        </w:r>
        <w:r>
          <w:rPr>
            <w:rFonts w:ascii="Times New Roman" w:hAnsi="Times New Roman" w:cs="Times New Roman" w:eastAsia="Times New Roman" w:hint="default"/>
          </w:rPr>
          <w:t>93</w:t>
        </w:r>
        <w:r>
          <w:rPr/>
          <w:t>：覆铜板及</w:t>
        </w:r>
        <w:r>
          <w:rPr>
            <w:spacing w:val="-55"/>
          </w:rPr>
          <w:t> </w:t>
        </w:r>
        <w:r>
          <w:rPr>
            <w:rFonts w:ascii="Times New Roman" w:hAnsi="Times New Roman" w:cs="Times New Roman" w:eastAsia="Times New Roman" w:hint="default"/>
          </w:rPr>
          <w:t>PCB</w:t>
        </w:r>
        <w:r>
          <w:rPr>
            <w:rFonts w:ascii="Times New Roman" w:hAnsi="Times New Roman" w:cs="Times New Roman" w:eastAsia="Times New Roman" w:hint="default"/>
            <w:spacing w:val="-2"/>
          </w:rPr>
          <w:t> </w:t>
        </w:r>
        <w:r>
          <w:rPr/>
          <w:t>产业链上下游</w:t>
        </w:r>
        <w:r>
          <w:rPr>
            <w:rFonts w:ascii="Times New Roman" w:hAnsi="Times New Roman" w:cs="Times New Roman" w:eastAsia="Times New Roman" w:hint="default"/>
            <w:b/>
            <w:bCs/>
          </w:rPr>
          <w:tab/>
        </w:r>
        <w:r>
          <w:rPr>
            <w:rFonts w:ascii="Times New Roman" w:hAnsi="Times New Roman" w:cs="Times New Roman" w:eastAsia="Times New Roman" w:hint="default"/>
          </w:rPr>
          <w:t>51</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38">
        <w:r>
          <w:rPr/>
          <w:t>图</w:t>
        </w:r>
        <w:r>
          <w:rPr>
            <w:spacing w:val="-53"/>
          </w:rPr>
          <w:t> </w:t>
        </w:r>
        <w:r>
          <w:rPr>
            <w:rFonts w:ascii="Times New Roman" w:hAnsi="Times New Roman" w:cs="Times New Roman" w:eastAsia="Times New Roman" w:hint="default"/>
          </w:rPr>
          <w:t>94</w:t>
        </w:r>
        <w:r>
          <w:rPr/>
          <w:t>：</w:t>
        </w:r>
        <w:r>
          <w:rPr>
            <w:rFonts w:ascii="Times New Roman" w:hAnsi="Times New Roman" w:cs="Times New Roman" w:eastAsia="Times New Roman" w:hint="default"/>
          </w:rPr>
          <w:t>2010-2018</w:t>
        </w:r>
        <w:r>
          <w:rPr>
            <w:rFonts w:ascii="Times New Roman" w:hAnsi="Times New Roman" w:cs="Times New Roman" w:eastAsia="Times New Roman" w:hint="default"/>
            <w:spacing w:val="-1"/>
          </w:rPr>
          <w:t> </w:t>
        </w:r>
        <w:r>
          <w:rPr/>
          <w:t>年中国覆铜板进出口数量</w:t>
        </w:r>
        <w:r>
          <w:rPr>
            <w:rFonts w:ascii="Times New Roman" w:hAnsi="Times New Roman" w:cs="Times New Roman" w:eastAsia="Times New Roman" w:hint="default"/>
            <w:b/>
            <w:bCs/>
          </w:rPr>
          <w:tab/>
        </w:r>
        <w:r>
          <w:rPr>
            <w:rFonts w:ascii="Times New Roman" w:hAnsi="Times New Roman" w:cs="Times New Roman" w:eastAsia="Times New Roman" w:hint="default"/>
          </w:rPr>
          <w:t>52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39">
        <w:r>
          <w:rPr/>
          <w:t>图</w:t>
        </w:r>
        <w:r>
          <w:rPr>
            <w:spacing w:val="-53"/>
          </w:rPr>
          <w:t> </w:t>
        </w:r>
        <w:r>
          <w:rPr>
            <w:rFonts w:ascii="Times New Roman" w:hAnsi="Times New Roman" w:cs="Times New Roman" w:eastAsia="Times New Roman" w:hint="default"/>
          </w:rPr>
          <w:t>95</w:t>
        </w:r>
        <w:r>
          <w:rPr/>
          <w:t>：</w:t>
        </w:r>
        <w:r>
          <w:rPr>
            <w:rFonts w:ascii="Times New Roman" w:hAnsi="Times New Roman" w:cs="Times New Roman" w:eastAsia="Times New Roman" w:hint="default"/>
          </w:rPr>
          <w:t>2010-2018</w:t>
        </w:r>
        <w:r>
          <w:rPr>
            <w:rFonts w:ascii="Times New Roman" w:hAnsi="Times New Roman" w:cs="Times New Roman" w:eastAsia="Times New Roman" w:hint="default"/>
            <w:spacing w:val="-1"/>
          </w:rPr>
          <w:t> </w:t>
        </w:r>
        <w:r>
          <w:rPr/>
          <w:t>年中国覆铜板进出口金额</w:t>
        </w:r>
        <w:r>
          <w:rPr>
            <w:rFonts w:ascii="Times New Roman" w:hAnsi="Times New Roman" w:cs="Times New Roman" w:eastAsia="Times New Roman" w:hint="default"/>
            <w:b/>
            <w:bCs/>
          </w:rPr>
          <w:tab/>
        </w:r>
        <w:r>
          <w:rPr>
            <w:rFonts w:ascii="Times New Roman" w:hAnsi="Times New Roman" w:cs="Times New Roman" w:eastAsia="Times New Roman" w:hint="default"/>
          </w:rPr>
          <w:t>52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43">
        <w:r>
          <w:rPr/>
          <w:t>图</w:t>
        </w:r>
        <w:r>
          <w:rPr>
            <w:spacing w:val="-53"/>
          </w:rPr>
          <w:t> </w:t>
        </w:r>
        <w:r>
          <w:rPr>
            <w:rFonts w:ascii="Times New Roman" w:hAnsi="Times New Roman" w:cs="Times New Roman" w:eastAsia="Times New Roman" w:hint="default"/>
          </w:rPr>
          <w:t>96</w:t>
        </w:r>
        <w:r>
          <w:rPr/>
          <w:t>：</w:t>
        </w:r>
        <w:r>
          <w:rPr>
            <w:rFonts w:ascii="Times New Roman" w:hAnsi="Times New Roman" w:cs="Times New Roman" w:eastAsia="Times New Roman" w:hint="default"/>
          </w:rPr>
          <w:t>5G </w:t>
        </w:r>
        <w:r>
          <w:rPr/>
          <w:t>大规模阵列天线板（</w:t>
        </w:r>
        <w:r>
          <w:rPr>
            <w:rFonts w:ascii="Times New Roman" w:hAnsi="Times New Roman" w:cs="Times New Roman" w:eastAsia="Times New Roman" w:hint="default"/>
          </w:rPr>
          <w:t>64</w:t>
        </w:r>
        <w:r>
          <w:rPr>
            <w:rFonts w:ascii="Times New Roman" w:hAnsi="Times New Roman" w:cs="Times New Roman" w:eastAsia="Times New Roman" w:hint="default"/>
            <w:spacing w:val="-3"/>
          </w:rPr>
          <w:t> </w:t>
        </w:r>
        <w:r>
          <w:rPr/>
          <w:t>通道）产品图</w:t>
        </w:r>
        <w:r>
          <w:rPr>
            <w:rFonts w:ascii="Times New Roman" w:hAnsi="Times New Roman" w:cs="Times New Roman" w:eastAsia="Times New Roman" w:hint="default"/>
            <w:b/>
            <w:bCs/>
          </w:rPr>
          <w:tab/>
        </w:r>
        <w:r>
          <w:rPr>
            <w:rFonts w:ascii="Times New Roman" w:hAnsi="Times New Roman" w:cs="Times New Roman" w:eastAsia="Times New Roman" w:hint="default"/>
          </w:rPr>
          <w:t>54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44">
        <w:r>
          <w:rPr/>
          <w:t>图</w:t>
        </w:r>
        <w:r>
          <w:rPr>
            <w:spacing w:val="-53"/>
          </w:rPr>
          <w:t> </w:t>
        </w:r>
        <w:r>
          <w:rPr>
            <w:rFonts w:ascii="Times New Roman" w:hAnsi="Times New Roman" w:cs="Times New Roman" w:eastAsia="Times New Roman" w:hint="default"/>
          </w:rPr>
          <w:t>97</w:t>
        </w:r>
        <w:r>
          <w:rPr/>
          <w:t>：</w:t>
        </w:r>
        <w:r>
          <w:rPr>
            <w:rFonts w:ascii="Times New Roman" w:hAnsi="Times New Roman" w:cs="Times New Roman" w:eastAsia="Times New Roman" w:hint="default"/>
          </w:rPr>
          <w:t>5G </w:t>
        </w:r>
        <w:r>
          <w:rPr/>
          <w:t>有源天线结构图</w:t>
        </w:r>
        <w:r>
          <w:rPr>
            <w:rFonts w:ascii="Times New Roman" w:hAnsi="Times New Roman" w:cs="Times New Roman" w:eastAsia="Times New Roman" w:hint="default"/>
            <w:b/>
            <w:bCs/>
          </w:rPr>
          <w:tab/>
        </w:r>
        <w:r>
          <w:rPr>
            <w:rFonts w:ascii="Times New Roman" w:hAnsi="Times New Roman" w:cs="Times New Roman" w:eastAsia="Times New Roman" w:hint="default"/>
          </w:rPr>
          <w:t>54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45">
        <w:r>
          <w:rPr/>
          <w:t>图</w:t>
        </w:r>
        <w:r>
          <w:rPr>
            <w:spacing w:val="-53"/>
          </w:rPr>
          <w:t> </w:t>
        </w:r>
        <w:r>
          <w:rPr>
            <w:rFonts w:ascii="Times New Roman" w:hAnsi="Times New Roman" w:cs="Times New Roman" w:eastAsia="Times New Roman" w:hint="default"/>
          </w:rPr>
          <w:t>98</w:t>
        </w:r>
        <w:r>
          <w:rPr/>
          <w:t>：中国</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宏基站建设数量预测</w:t>
        </w:r>
        <w:r>
          <w:rPr>
            <w:rFonts w:ascii="Times New Roman" w:hAnsi="Times New Roman" w:cs="Times New Roman" w:eastAsia="Times New Roman" w:hint="default"/>
            <w:b/>
            <w:bCs/>
          </w:rPr>
          <w:tab/>
        </w:r>
        <w:r>
          <w:rPr>
            <w:rFonts w:ascii="Times New Roman" w:hAnsi="Times New Roman" w:cs="Times New Roman" w:eastAsia="Times New Roman" w:hint="default"/>
          </w:rPr>
          <w:t>55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48">
        <w:r>
          <w:rPr/>
          <w:t>图</w:t>
        </w:r>
        <w:r>
          <w:rPr>
            <w:spacing w:val="-53"/>
          </w:rPr>
          <w:t> </w:t>
        </w:r>
        <w:r>
          <w:rPr>
            <w:rFonts w:ascii="Times New Roman" w:hAnsi="Times New Roman" w:cs="Times New Roman" w:eastAsia="Times New Roman" w:hint="default"/>
          </w:rPr>
          <w:t>99</w:t>
        </w:r>
        <w:r>
          <w:rPr/>
          <w:t>：全球半导体月销售额</w:t>
        </w:r>
        <w:r>
          <w:rPr>
            <w:spacing w:val="-52"/>
          </w:rPr>
          <w:t> </w:t>
        </w:r>
        <w:r>
          <w:rPr>
            <w:rFonts w:ascii="Times New Roman" w:hAnsi="Times New Roman" w:cs="Times New Roman" w:eastAsia="Times New Roman" w:hint="default"/>
          </w:rPr>
          <w:t>19Q3</w:t>
        </w:r>
        <w:r>
          <w:rPr>
            <w:rFonts w:ascii="Times New Roman" w:hAnsi="Times New Roman" w:cs="Times New Roman" w:eastAsia="Times New Roman" w:hint="default"/>
            <w:spacing w:val="-2"/>
          </w:rPr>
          <w:t> </w:t>
        </w:r>
        <w:r>
          <w:rPr/>
          <w:t>反弹迹象明确</w:t>
        </w:r>
        <w:r>
          <w:rPr>
            <w:rFonts w:ascii="Times New Roman" w:hAnsi="Times New Roman" w:cs="Times New Roman" w:eastAsia="Times New Roman" w:hint="default"/>
            <w:b/>
            <w:bCs/>
          </w:rPr>
          <w:tab/>
        </w:r>
        <w:r>
          <w:rPr>
            <w:rFonts w:ascii="Times New Roman" w:hAnsi="Times New Roman" w:cs="Times New Roman" w:eastAsia="Times New Roman" w:hint="default"/>
          </w:rPr>
          <w:t>56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49">
        <w:r>
          <w:rPr/>
          <w:t>图</w:t>
        </w:r>
        <w:r>
          <w:rPr>
            <w:spacing w:val="-53"/>
          </w:rPr>
          <w:t> </w:t>
        </w:r>
        <w:r>
          <w:rPr>
            <w:rFonts w:ascii="Times New Roman" w:hAnsi="Times New Roman" w:cs="Times New Roman" w:eastAsia="Times New Roman" w:hint="default"/>
          </w:rPr>
          <w:t>100</w:t>
        </w:r>
        <w:r>
          <w:rPr/>
          <w:t>：半导体市场规模预计与</w:t>
        </w:r>
        <w:r>
          <w:rPr>
            <w:spacing w:val="-52"/>
          </w:rPr>
          <w:t> </w:t>
        </w:r>
        <w:r>
          <w:rPr>
            <w:rFonts w:ascii="Times New Roman" w:hAnsi="Times New Roman" w:cs="Times New Roman" w:eastAsia="Times New Roman" w:hint="default"/>
          </w:rPr>
          <w:t>2020 </w:t>
        </w:r>
        <w:r>
          <w:rPr/>
          <w:t>年重启增长</w:t>
        </w:r>
        <w:r>
          <w:rPr>
            <w:rFonts w:ascii="Times New Roman" w:hAnsi="Times New Roman" w:cs="Times New Roman" w:eastAsia="Times New Roman" w:hint="default"/>
            <w:b/>
            <w:bCs/>
          </w:rPr>
          <w:tab/>
        </w:r>
        <w:r>
          <w:rPr>
            <w:rFonts w:ascii="Times New Roman" w:hAnsi="Times New Roman" w:cs="Times New Roman" w:eastAsia="Times New Roman" w:hint="default"/>
          </w:rPr>
          <w:t>56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0">
        <w:r>
          <w:rPr/>
          <w:t>图</w:t>
        </w:r>
        <w:r>
          <w:rPr>
            <w:spacing w:val="-53"/>
          </w:rPr>
          <w:t> </w:t>
        </w:r>
        <w:r>
          <w:rPr>
            <w:rFonts w:ascii="Times New Roman" w:hAnsi="Times New Roman" w:cs="Times New Roman" w:eastAsia="Times New Roman" w:hint="default"/>
          </w:rPr>
          <w:t>101</w:t>
        </w:r>
        <w:r>
          <w:rPr/>
          <w:t>：台积电带动制造板块营收回暖</w:t>
        </w:r>
        <w:r>
          <w:rPr>
            <w:rFonts w:ascii="Times New Roman" w:hAnsi="Times New Roman" w:cs="Times New Roman" w:eastAsia="Times New Roman" w:hint="default"/>
            <w:b/>
            <w:bCs/>
          </w:rPr>
          <w:tab/>
        </w:r>
        <w:r>
          <w:rPr>
            <w:rFonts w:ascii="Times New Roman" w:hAnsi="Times New Roman" w:cs="Times New Roman" w:eastAsia="Times New Roman" w:hint="default"/>
          </w:rPr>
          <w:t>57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1">
        <w:r>
          <w:rPr/>
          <w:t>图</w:t>
        </w:r>
        <w:r>
          <w:rPr>
            <w:spacing w:val="-53"/>
          </w:rPr>
          <w:t> </w:t>
        </w:r>
        <w:r>
          <w:rPr>
            <w:rFonts w:ascii="Times New Roman" w:hAnsi="Times New Roman" w:cs="Times New Roman" w:eastAsia="Times New Roman" w:hint="default"/>
          </w:rPr>
          <w:t>102</w:t>
        </w:r>
        <w:r>
          <w:rPr/>
          <w:t>：净利润</w:t>
        </w:r>
        <w:r>
          <w:rPr>
            <w:spacing w:val="-55"/>
          </w:rPr>
          <w:t> </w:t>
        </w:r>
        <w:r>
          <w:rPr>
            <w:rFonts w:ascii="Times New Roman" w:hAnsi="Times New Roman" w:cs="Times New Roman" w:eastAsia="Times New Roman" w:hint="default"/>
          </w:rPr>
          <w:t>Q3 </w:t>
        </w:r>
        <w:r>
          <w:rPr/>
          <w:t>大幅增长系台积电业绩再创新高</w:t>
        </w:r>
        <w:r>
          <w:rPr>
            <w:rFonts w:ascii="Times New Roman" w:hAnsi="Times New Roman" w:cs="Times New Roman" w:eastAsia="Times New Roman" w:hint="default"/>
            <w:b/>
            <w:bCs/>
          </w:rPr>
          <w:tab/>
        </w:r>
        <w:r>
          <w:rPr>
            <w:rFonts w:ascii="Times New Roman" w:hAnsi="Times New Roman" w:cs="Times New Roman" w:eastAsia="Times New Roman" w:hint="default"/>
          </w:rPr>
          <w:t>57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2">
        <w:r>
          <w:rPr/>
          <w:t>图</w:t>
        </w:r>
        <w:r>
          <w:rPr>
            <w:spacing w:val="-53"/>
          </w:rPr>
          <w:t> </w:t>
        </w:r>
        <w:r>
          <w:rPr>
            <w:rFonts w:ascii="Times New Roman" w:hAnsi="Times New Roman" w:cs="Times New Roman" w:eastAsia="Times New Roman" w:hint="default"/>
          </w:rPr>
          <w:t>103</w:t>
        </w:r>
        <w:r>
          <w:rPr/>
          <w:t>：国内制造板块营收</w:t>
        </w:r>
        <w:r>
          <w:rPr>
            <w:spacing w:val="-52"/>
          </w:rPr>
          <w:t> </w:t>
        </w:r>
        <w:r>
          <w:rPr>
            <w:rFonts w:ascii="Times New Roman" w:hAnsi="Times New Roman" w:cs="Times New Roman" w:eastAsia="Times New Roman" w:hint="default"/>
          </w:rPr>
          <w:t>19Q2</w:t>
        </w:r>
        <w:r>
          <w:rPr>
            <w:rFonts w:ascii="Times New Roman" w:hAnsi="Times New Roman" w:cs="Times New Roman" w:eastAsia="Times New Roman" w:hint="default"/>
            <w:spacing w:val="-2"/>
          </w:rPr>
          <w:t> </w:t>
        </w:r>
        <w:r>
          <w:rPr/>
          <w:t>开始回升</w:t>
        </w:r>
        <w:r>
          <w:rPr>
            <w:rFonts w:ascii="Times New Roman" w:hAnsi="Times New Roman" w:cs="Times New Roman" w:eastAsia="Times New Roman" w:hint="default"/>
            <w:b/>
            <w:bCs/>
          </w:rPr>
          <w:tab/>
        </w:r>
        <w:r>
          <w:rPr>
            <w:rFonts w:ascii="Times New Roman" w:hAnsi="Times New Roman" w:cs="Times New Roman" w:eastAsia="Times New Roman" w:hint="default"/>
          </w:rPr>
          <w:t>57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3">
        <w:r>
          <w:rPr/>
          <w:t>图</w:t>
        </w:r>
        <w:r>
          <w:rPr>
            <w:spacing w:val="-53"/>
          </w:rPr>
          <w:t> </w:t>
        </w:r>
        <w:r>
          <w:rPr>
            <w:rFonts w:ascii="Times New Roman" w:hAnsi="Times New Roman" w:cs="Times New Roman" w:eastAsia="Times New Roman" w:hint="default"/>
          </w:rPr>
          <w:t>104</w:t>
        </w:r>
        <w:r>
          <w:rPr/>
          <w:t>：净利润</w:t>
        </w:r>
        <w:r>
          <w:rPr>
            <w:spacing w:val="-55"/>
          </w:rPr>
          <w:t> </w:t>
        </w:r>
        <w:r>
          <w:rPr>
            <w:rFonts w:ascii="Times New Roman" w:hAnsi="Times New Roman" w:cs="Times New Roman" w:eastAsia="Times New Roman" w:hint="default"/>
          </w:rPr>
          <w:t>Q2 </w:t>
        </w:r>
        <w:r>
          <w:rPr/>
          <w:t>小幅回升</w:t>
        </w:r>
        <w:r>
          <w:rPr>
            <w:spacing w:val="-52"/>
          </w:rPr>
          <w:t> </w:t>
        </w:r>
        <w:r>
          <w:rPr>
            <w:rFonts w:ascii="Times New Roman" w:hAnsi="Times New Roman" w:cs="Times New Roman" w:eastAsia="Times New Roman" w:hint="default"/>
          </w:rPr>
          <w:t>Q3 </w:t>
        </w:r>
        <w:r>
          <w:rPr/>
          <w:t>大幅增长</w:t>
        </w:r>
        <w:r>
          <w:rPr>
            <w:rFonts w:ascii="Times New Roman" w:hAnsi="Times New Roman" w:cs="Times New Roman" w:eastAsia="Times New Roman" w:hint="default"/>
            <w:b/>
            <w:bCs/>
          </w:rPr>
          <w:tab/>
        </w:r>
        <w:r>
          <w:rPr>
            <w:rFonts w:ascii="Times New Roman" w:hAnsi="Times New Roman" w:cs="Times New Roman" w:eastAsia="Times New Roman" w:hint="default"/>
          </w:rPr>
          <w:t>57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4">
        <w:r>
          <w:rPr/>
          <w:t>图</w:t>
        </w:r>
        <w:r>
          <w:rPr>
            <w:spacing w:val="-53"/>
          </w:rPr>
          <w:t> </w:t>
        </w:r>
        <w:r>
          <w:rPr>
            <w:rFonts w:ascii="Times New Roman" w:hAnsi="Times New Roman" w:cs="Times New Roman" w:eastAsia="Times New Roman" w:hint="default"/>
          </w:rPr>
          <w:t>105</w:t>
        </w:r>
        <w:r>
          <w:rPr/>
          <w:t>：毛利率稳中有升，行业环境改善</w:t>
        </w:r>
        <w:r>
          <w:rPr>
            <w:rFonts w:ascii="Times New Roman" w:hAnsi="Times New Roman" w:cs="Times New Roman" w:eastAsia="Times New Roman" w:hint="default"/>
            <w:b/>
            <w:bCs/>
          </w:rPr>
          <w:tab/>
        </w:r>
        <w:r>
          <w:rPr>
            <w:rFonts w:ascii="Times New Roman" w:hAnsi="Times New Roman" w:cs="Times New Roman" w:eastAsia="Times New Roman" w:hint="default"/>
          </w:rPr>
          <w:t>57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5">
        <w:r>
          <w:rPr/>
          <w:t>图</w:t>
        </w:r>
        <w:r>
          <w:rPr>
            <w:spacing w:val="-52"/>
          </w:rPr>
          <w:t> </w:t>
        </w:r>
        <w:r>
          <w:rPr>
            <w:rFonts w:ascii="Times New Roman" w:hAnsi="Times New Roman" w:cs="Times New Roman" w:eastAsia="Times New Roman" w:hint="default"/>
          </w:rPr>
          <w:t>106</w:t>
        </w:r>
        <w:r>
          <w:rPr/>
          <w:t>：</w:t>
        </w:r>
        <w:r>
          <w:rPr>
            <w:rFonts w:ascii="Times New Roman" w:hAnsi="Times New Roman" w:cs="Times New Roman" w:eastAsia="Times New Roman" w:hint="default"/>
          </w:rPr>
          <w:t>DOI19Q2 </w:t>
        </w:r>
        <w:r>
          <w:rPr/>
          <w:t>开始下降，</w:t>
        </w:r>
        <w:r>
          <w:rPr>
            <w:rFonts w:ascii="Times New Roman" w:hAnsi="Times New Roman" w:cs="Times New Roman" w:eastAsia="Times New Roman" w:hint="default"/>
          </w:rPr>
          <w:t>Q3</w:t>
        </w:r>
        <w:r>
          <w:rPr>
            <w:rFonts w:ascii="Times New Roman" w:hAnsi="Times New Roman" w:cs="Times New Roman" w:eastAsia="Times New Roman" w:hint="default"/>
            <w:spacing w:val="-3"/>
          </w:rPr>
          <w:t> </w:t>
        </w:r>
        <w:r>
          <w:rPr/>
          <w:t>延续下降趋势</w:t>
        </w:r>
        <w:r>
          <w:rPr>
            <w:rFonts w:ascii="Times New Roman" w:hAnsi="Times New Roman" w:cs="Times New Roman" w:eastAsia="Times New Roman" w:hint="default"/>
            <w:b/>
            <w:bCs/>
          </w:rPr>
          <w:tab/>
        </w:r>
        <w:r>
          <w:rPr>
            <w:rFonts w:ascii="Times New Roman" w:hAnsi="Times New Roman" w:cs="Times New Roman" w:eastAsia="Times New Roman" w:hint="default"/>
          </w:rPr>
          <w:t>57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6">
        <w:r>
          <w:rPr/>
          <w:t>图</w:t>
        </w:r>
        <w:r>
          <w:rPr>
            <w:spacing w:val="-53"/>
          </w:rPr>
          <w:t> </w:t>
        </w:r>
        <w:r>
          <w:rPr>
            <w:rFonts w:ascii="Times New Roman" w:hAnsi="Times New Roman" w:cs="Times New Roman" w:eastAsia="Times New Roman" w:hint="default"/>
          </w:rPr>
          <w:t>107</w:t>
        </w:r>
        <w:r>
          <w:rPr/>
          <w:t>：海外封测厂商整体</w:t>
        </w:r>
        <w:r>
          <w:rPr>
            <w:spacing w:val="-52"/>
          </w:rPr>
          <w:t> </w:t>
        </w:r>
        <w:r>
          <w:rPr>
            <w:rFonts w:ascii="Times New Roman" w:hAnsi="Times New Roman" w:cs="Times New Roman" w:eastAsia="Times New Roman" w:hint="default"/>
          </w:rPr>
          <w:t>19Q2</w:t>
        </w:r>
        <w:r>
          <w:rPr>
            <w:rFonts w:ascii="Times New Roman" w:hAnsi="Times New Roman" w:cs="Times New Roman" w:eastAsia="Times New Roman" w:hint="default"/>
            <w:spacing w:val="-2"/>
          </w:rPr>
          <w:t> </w:t>
        </w:r>
        <w:r>
          <w:rPr/>
          <w:t>营收回暖</w:t>
        </w:r>
        <w:r>
          <w:rPr>
            <w:rFonts w:ascii="Times New Roman" w:hAnsi="Times New Roman" w:cs="Times New Roman" w:eastAsia="Times New Roman" w:hint="default"/>
            <w:b/>
            <w:bCs/>
          </w:rPr>
          <w:tab/>
        </w:r>
        <w:r>
          <w:rPr>
            <w:rFonts w:ascii="Times New Roman" w:hAnsi="Times New Roman" w:cs="Times New Roman" w:eastAsia="Times New Roman" w:hint="default"/>
          </w:rPr>
          <w:t>58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7">
        <w:r>
          <w:rPr/>
          <w:t>图</w:t>
        </w:r>
        <w:r>
          <w:rPr>
            <w:spacing w:val="-53"/>
          </w:rPr>
          <w:t> </w:t>
        </w:r>
        <w:r>
          <w:rPr>
            <w:rFonts w:ascii="Times New Roman" w:hAnsi="Times New Roman" w:cs="Times New Roman" w:eastAsia="Times New Roman" w:hint="default"/>
          </w:rPr>
          <w:t>108</w:t>
        </w:r>
        <w:r>
          <w:rPr/>
          <w:t>：海外封测厂净利润</w:t>
        </w:r>
        <w:r>
          <w:rPr>
            <w:spacing w:val="-52"/>
          </w:rPr>
          <w:t> </w:t>
        </w:r>
        <w:r>
          <w:rPr>
            <w:rFonts w:ascii="Times New Roman" w:hAnsi="Times New Roman" w:cs="Times New Roman" w:eastAsia="Times New Roman" w:hint="default"/>
          </w:rPr>
          <w:t>Q2 </w:t>
        </w:r>
        <w:r>
          <w:rPr/>
          <w:t>环比大增</w:t>
        </w:r>
        <w:r>
          <w:rPr>
            <w:spacing w:val="-55"/>
          </w:rPr>
          <w:t> </w:t>
        </w:r>
        <w:r>
          <w:rPr>
            <w:rFonts w:ascii="Times New Roman" w:hAnsi="Times New Roman" w:cs="Times New Roman" w:eastAsia="Times New Roman" w:hint="default"/>
          </w:rPr>
          <w:t>Q3</w:t>
        </w:r>
        <w:r>
          <w:rPr>
            <w:rFonts w:ascii="Times New Roman" w:hAnsi="Times New Roman" w:cs="Times New Roman" w:eastAsia="Times New Roman" w:hint="default"/>
            <w:spacing w:val="-3"/>
          </w:rPr>
          <w:t> </w:t>
        </w:r>
        <w:r>
          <w:rPr/>
          <w:t>延续增长态势</w:t>
        </w:r>
        <w:r>
          <w:rPr>
            <w:rFonts w:ascii="Times New Roman" w:hAnsi="Times New Roman" w:cs="Times New Roman" w:eastAsia="Times New Roman" w:hint="default"/>
            <w:b/>
            <w:bCs/>
          </w:rPr>
          <w:tab/>
        </w:r>
        <w:r>
          <w:rPr>
            <w:rFonts w:ascii="Times New Roman" w:hAnsi="Times New Roman" w:cs="Times New Roman" w:eastAsia="Times New Roman" w:hint="default"/>
          </w:rPr>
          <w:t>58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8">
        <w:r>
          <w:rPr/>
          <w:t>图</w:t>
        </w:r>
        <w:r>
          <w:rPr>
            <w:spacing w:val="-53"/>
          </w:rPr>
          <w:t> </w:t>
        </w:r>
        <w:r>
          <w:rPr>
            <w:rFonts w:ascii="Times New Roman" w:hAnsi="Times New Roman" w:cs="Times New Roman" w:eastAsia="Times New Roman" w:hint="default"/>
          </w:rPr>
          <w:t>109</w:t>
        </w:r>
        <w:r>
          <w:rPr/>
          <w:t>：国内封测厂商营收</w:t>
        </w:r>
        <w:r>
          <w:rPr>
            <w:spacing w:val="-52"/>
          </w:rPr>
          <w:t> </w:t>
        </w:r>
        <w:r>
          <w:rPr>
            <w:rFonts w:ascii="Times New Roman" w:hAnsi="Times New Roman" w:cs="Times New Roman" w:eastAsia="Times New Roman" w:hint="default"/>
          </w:rPr>
          <w:t>19Q2</w:t>
        </w:r>
        <w:r>
          <w:rPr>
            <w:rFonts w:ascii="Times New Roman" w:hAnsi="Times New Roman" w:cs="Times New Roman" w:eastAsia="Times New Roman" w:hint="default"/>
            <w:spacing w:val="-2"/>
          </w:rPr>
          <w:t> </w:t>
        </w:r>
        <w:r>
          <w:rPr/>
          <w:t>回升，</w:t>
        </w:r>
        <w:r>
          <w:rPr>
            <w:rFonts w:ascii="Times New Roman" w:hAnsi="Times New Roman" w:cs="Times New Roman" w:eastAsia="Times New Roman" w:hint="default"/>
          </w:rPr>
          <w:t>Q3 </w:t>
        </w:r>
        <w:r>
          <w:rPr/>
          <w:t>大幅增长</w:t>
        </w:r>
        <w:r>
          <w:rPr>
            <w:rFonts w:ascii="Times New Roman" w:hAnsi="Times New Roman" w:cs="Times New Roman" w:eastAsia="Times New Roman" w:hint="default"/>
            <w:b/>
            <w:bCs/>
          </w:rPr>
          <w:tab/>
        </w:r>
        <w:r>
          <w:rPr>
            <w:rFonts w:ascii="Times New Roman" w:hAnsi="Times New Roman" w:cs="Times New Roman" w:eastAsia="Times New Roman" w:hint="default"/>
          </w:rPr>
          <w:t>58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59">
        <w:r>
          <w:rPr/>
          <w:t>图</w:t>
        </w:r>
        <w:r>
          <w:rPr>
            <w:spacing w:val="-53"/>
          </w:rPr>
          <w:t> </w:t>
        </w:r>
        <w:r>
          <w:rPr>
            <w:rFonts w:ascii="Times New Roman" w:hAnsi="Times New Roman" w:cs="Times New Roman" w:eastAsia="Times New Roman" w:hint="default"/>
            <w:spacing w:val="-3"/>
          </w:rPr>
          <w:t>110</w:t>
        </w:r>
        <w:r>
          <w:rPr>
            <w:spacing w:val="-3"/>
          </w:rPr>
          <w:t>：国内封测厂商净利润于</w:t>
        </w:r>
        <w:r>
          <w:rPr>
            <w:spacing w:val="-53"/>
          </w:rPr>
          <w:t> </w:t>
        </w:r>
        <w:r>
          <w:rPr>
            <w:rFonts w:ascii="Times New Roman" w:hAnsi="Times New Roman" w:cs="Times New Roman" w:eastAsia="Times New Roman" w:hint="default"/>
          </w:rPr>
          <w:t>19Q3</w:t>
        </w:r>
        <w:r>
          <w:rPr>
            <w:rFonts w:ascii="Times New Roman" w:hAnsi="Times New Roman" w:cs="Times New Roman" w:eastAsia="Times New Roman" w:hint="default"/>
            <w:spacing w:val="-2"/>
          </w:rPr>
          <w:t> </w:t>
        </w:r>
        <w:r>
          <w:rPr/>
          <w:t>大幅改善</w:t>
        </w:r>
        <w:r>
          <w:rPr>
            <w:rFonts w:ascii="Times New Roman" w:hAnsi="Times New Roman" w:cs="Times New Roman" w:eastAsia="Times New Roman" w:hint="default"/>
            <w:b/>
            <w:bCs/>
          </w:rPr>
          <w:tab/>
        </w:r>
        <w:r>
          <w:rPr>
            <w:rFonts w:ascii="Times New Roman" w:hAnsi="Times New Roman" w:cs="Times New Roman" w:eastAsia="Times New Roman" w:hint="default"/>
          </w:rPr>
          <w:t>58</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60">
        <w:r>
          <w:rPr/>
          <w:t>图</w:t>
        </w:r>
        <w:r>
          <w:rPr>
            <w:spacing w:val="-53"/>
          </w:rPr>
          <w:t> </w:t>
        </w:r>
        <w:r>
          <w:rPr>
            <w:rFonts w:ascii="Times New Roman" w:hAnsi="Times New Roman" w:cs="Times New Roman" w:eastAsia="Times New Roman" w:hint="default"/>
            <w:spacing w:val="-3"/>
          </w:rPr>
          <w:t>111</w:t>
        </w:r>
        <w:r>
          <w:rPr>
            <w:spacing w:val="-3"/>
          </w:rPr>
          <w:t>：受高通拖累，海外设计营收仍在承压</w:t>
        </w:r>
        <w:r>
          <w:rPr>
            <w:rFonts w:ascii="Times New Roman" w:hAnsi="Times New Roman" w:cs="Times New Roman" w:eastAsia="Times New Roman" w:hint="default"/>
            <w:b/>
            <w:bCs/>
            <w:spacing w:val="-3"/>
          </w:rPr>
          <w:tab/>
        </w:r>
        <w:r>
          <w:rPr>
            <w:rFonts w:ascii="Times New Roman" w:hAnsi="Times New Roman" w:cs="Times New Roman" w:eastAsia="Times New Roman" w:hint="default"/>
          </w:rPr>
          <w:t>59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61">
        <w:r>
          <w:rPr/>
          <w:t>图</w:t>
        </w:r>
        <w:r>
          <w:rPr>
            <w:spacing w:val="-54"/>
          </w:rPr>
          <w:t> </w:t>
        </w:r>
        <w:r>
          <w:rPr>
            <w:rFonts w:ascii="Times New Roman" w:hAnsi="Times New Roman" w:cs="Times New Roman" w:eastAsia="Times New Roman" w:hint="default"/>
          </w:rPr>
          <w:t>112</w:t>
        </w:r>
        <w:r>
          <w:rPr/>
          <w:t>：净利润同比增长但环比仍在下跌</w:t>
        </w:r>
        <w:r>
          <w:rPr>
            <w:rFonts w:ascii="Times New Roman" w:hAnsi="Times New Roman" w:cs="Times New Roman" w:eastAsia="Times New Roman" w:hint="default"/>
            <w:b/>
            <w:bCs/>
          </w:rPr>
          <w:tab/>
        </w:r>
        <w:r>
          <w:rPr>
            <w:rFonts w:ascii="Times New Roman" w:hAnsi="Times New Roman" w:cs="Times New Roman" w:eastAsia="Times New Roman" w:hint="default"/>
          </w:rPr>
          <w:t>59</w:t>
        </w:r>
      </w:hyperlink>
    </w:p>
    <w:p>
      <w:pPr>
        <w:pStyle w:val="Heading4"/>
        <w:tabs>
          <w:tab w:pos="9743" w:val="right" w:leader="dot"/>
        </w:tabs>
        <w:spacing w:line="240" w:lineRule="auto" w:before="22"/>
        <w:ind w:right="0"/>
        <w:jc w:val="left"/>
        <w:rPr>
          <w:rFonts w:ascii="Times New Roman" w:hAnsi="Times New Roman" w:cs="Times New Roman" w:eastAsia="Times New Roman" w:hint="default"/>
        </w:rPr>
      </w:pPr>
      <w:hyperlink w:history="true" w:anchor="_bookmark162">
        <w:r>
          <w:rPr/>
          <w:t>图</w:t>
        </w:r>
        <w:r>
          <w:rPr>
            <w:spacing w:val="-54"/>
          </w:rPr>
          <w:t> </w:t>
        </w:r>
        <w:r>
          <w:rPr>
            <w:rFonts w:ascii="Times New Roman" w:hAnsi="Times New Roman" w:cs="Times New Roman" w:eastAsia="Times New Roman" w:hint="default"/>
          </w:rPr>
          <w:t>113</w:t>
        </w:r>
        <w:r>
          <w:rPr/>
          <w:t>：国内设计公司表现优异</w:t>
        </w:r>
        <w:r>
          <w:rPr>
            <w:rFonts w:ascii="Times New Roman" w:hAnsi="Times New Roman" w:cs="Times New Roman" w:eastAsia="Times New Roman" w:hint="default"/>
            <w:b/>
            <w:bCs/>
          </w:rPr>
          <w:tab/>
        </w:r>
        <w:r>
          <w:rPr>
            <w:rFonts w:ascii="Times New Roman" w:hAnsi="Times New Roman" w:cs="Times New Roman" w:eastAsia="Times New Roman" w:hint="default"/>
          </w:rPr>
          <w:t>59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63">
        <w:r>
          <w:rPr/>
          <w:t>图</w:t>
        </w:r>
        <w:r>
          <w:rPr>
            <w:spacing w:val="-54"/>
          </w:rPr>
          <w:t> </w:t>
        </w:r>
        <w:r>
          <w:rPr>
            <w:rFonts w:ascii="Times New Roman" w:hAnsi="Times New Roman" w:cs="Times New Roman" w:eastAsia="Times New Roman" w:hint="default"/>
          </w:rPr>
          <w:t>114</w:t>
        </w:r>
        <w:r>
          <w:rPr/>
          <w:t>：净利润前三季度保持增长</w:t>
        </w:r>
        <w:r>
          <w:rPr>
            <w:rFonts w:ascii="Times New Roman" w:hAnsi="Times New Roman" w:cs="Times New Roman" w:eastAsia="Times New Roman" w:hint="default"/>
            <w:b/>
            <w:bCs/>
          </w:rPr>
          <w:tab/>
        </w:r>
        <w:r>
          <w:rPr>
            <w:rFonts w:ascii="Times New Roman" w:hAnsi="Times New Roman" w:cs="Times New Roman" w:eastAsia="Times New Roman" w:hint="default"/>
          </w:rPr>
          <w:t>59</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64">
        <w:r>
          <w:rPr/>
          <w:t>图</w:t>
        </w:r>
        <w:r>
          <w:rPr>
            <w:spacing w:val="-53"/>
          </w:rPr>
          <w:t> </w:t>
        </w:r>
        <w:r>
          <w:rPr>
            <w:rFonts w:ascii="Times New Roman" w:hAnsi="Times New Roman" w:cs="Times New Roman" w:eastAsia="Times New Roman" w:hint="default"/>
            <w:spacing w:val="-4"/>
          </w:rPr>
          <w:t>115</w:t>
        </w:r>
        <w:r>
          <w:rPr>
            <w:spacing w:val="-4"/>
          </w:rPr>
          <w:t>：</w:t>
        </w:r>
        <w:r>
          <w:rPr>
            <w:rFonts w:ascii="Times New Roman" w:hAnsi="Times New Roman" w:cs="Times New Roman" w:eastAsia="Times New Roman" w:hint="default"/>
            <w:spacing w:val="-4"/>
          </w:rPr>
          <w:t>KLA+AMAT</w:t>
        </w:r>
        <w:r>
          <w:rPr>
            <w:rFonts w:ascii="Times New Roman" w:hAnsi="Times New Roman" w:cs="Times New Roman" w:eastAsia="Times New Roman" w:hint="default"/>
            <w:spacing w:val="-2"/>
          </w:rPr>
          <w:t> </w:t>
        </w:r>
        <w:r>
          <w:rPr/>
          <w:t>营收</w:t>
        </w:r>
        <w:r>
          <w:rPr>
            <w:spacing w:val="-54"/>
          </w:rPr>
          <w:t> </w:t>
        </w:r>
        <w:r>
          <w:rPr>
            <w:rFonts w:ascii="Times New Roman" w:hAnsi="Times New Roman" w:cs="Times New Roman" w:eastAsia="Times New Roman" w:hint="default"/>
          </w:rPr>
          <w:t>19Q2 </w:t>
        </w:r>
        <w:r>
          <w:rPr/>
          <w:t>出现反转 单位：亿美元</w:t>
        </w:r>
        <w:r>
          <w:rPr>
            <w:rFonts w:ascii="Times New Roman" w:hAnsi="Times New Roman" w:cs="Times New Roman" w:eastAsia="Times New Roman" w:hint="default"/>
            <w:b/>
            <w:bCs/>
          </w:rPr>
          <w:tab/>
        </w:r>
        <w:r>
          <w:rPr>
            <w:rFonts w:ascii="Times New Roman" w:hAnsi="Times New Roman" w:cs="Times New Roman" w:eastAsia="Times New Roman" w:hint="default"/>
          </w:rPr>
          <w:t>60</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65">
        <w:r>
          <w:rPr/>
          <w:t>图</w:t>
        </w:r>
        <w:r>
          <w:rPr>
            <w:spacing w:val="-53"/>
          </w:rPr>
          <w:t> </w:t>
        </w:r>
        <w:r>
          <w:rPr>
            <w:rFonts w:ascii="Times New Roman" w:hAnsi="Times New Roman" w:cs="Times New Roman" w:eastAsia="Times New Roman" w:hint="default"/>
            <w:spacing w:val="-4"/>
          </w:rPr>
          <w:t>116</w:t>
        </w:r>
        <w:r>
          <w:rPr>
            <w:spacing w:val="-4"/>
          </w:rPr>
          <w:t>：</w:t>
        </w:r>
        <w:r>
          <w:rPr>
            <w:rFonts w:ascii="Times New Roman" w:hAnsi="Times New Roman" w:cs="Times New Roman" w:eastAsia="Times New Roman" w:hint="default"/>
            <w:spacing w:val="-4"/>
          </w:rPr>
          <w:t>KLA+AMAT</w:t>
        </w:r>
        <w:r>
          <w:rPr>
            <w:rFonts w:ascii="Times New Roman" w:hAnsi="Times New Roman" w:cs="Times New Roman" w:eastAsia="Times New Roman" w:hint="default"/>
            <w:spacing w:val="-2"/>
          </w:rPr>
          <w:t> </w:t>
        </w:r>
        <w:r>
          <w:rPr/>
          <w:t>净利润</w:t>
        </w:r>
        <w:r>
          <w:rPr>
            <w:spacing w:val="-52"/>
          </w:rPr>
          <w:t> </w:t>
        </w:r>
        <w:r>
          <w:rPr>
            <w:rFonts w:ascii="Times New Roman" w:hAnsi="Times New Roman" w:cs="Times New Roman" w:eastAsia="Times New Roman" w:hint="default"/>
          </w:rPr>
          <w:t>19Q2</w:t>
        </w:r>
        <w:r>
          <w:rPr>
            <w:rFonts w:ascii="Times New Roman" w:hAnsi="Times New Roman" w:cs="Times New Roman" w:eastAsia="Times New Roman" w:hint="default"/>
            <w:spacing w:val="-2"/>
          </w:rPr>
          <w:t> </w:t>
        </w:r>
        <w:r>
          <w:rPr/>
          <w:t>回升</w:t>
        </w:r>
        <w:r>
          <w:rPr>
            <w:spacing w:val="-2"/>
          </w:rPr>
          <w:t> </w:t>
        </w:r>
        <w:r>
          <w:rPr/>
          <w:t>单位：亿美元</w:t>
        </w:r>
        <w:r>
          <w:rPr>
            <w:rFonts w:ascii="Times New Roman" w:hAnsi="Times New Roman" w:cs="Times New Roman" w:eastAsia="Times New Roman" w:hint="default"/>
            <w:b/>
            <w:bCs/>
          </w:rPr>
          <w:tab/>
        </w:r>
        <w:r>
          <w:rPr>
            <w:rFonts w:ascii="Times New Roman" w:hAnsi="Times New Roman" w:cs="Times New Roman" w:eastAsia="Times New Roman" w:hint="default"/>
          </w:rPr>
          <w:t>60</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66">
        <w:r>
          <w:rPr/>
          <w:t>图</w:t>
        </w:r>
        <w:r>
          <w:rPr>
            <w:spacing w:val="-53"/>
          </w:rPr>
          <w:t> </w:t>
        </w:r>
        <w:r>
          <w:rPr>
            <w:rFonts w:ascii="Times New Roman" w:hAnsi="Times New Roman" w:cs="Times New Roman" w:eastAsia="Times New Roman" w:hint="default"/>
            <w:spacing w:val="-3"/>
          </w:rPr>
          <w:t>117</w:t>
        </w:r>
        <w:r>
          <w:rPr>
            <w:spacing w:val="-3"/>
          </w:rPr>
          <w:t>：国内设备厂商营收</w:t>
        </w:r>
        <w:r>
          <w:rPr>
            <w:spacing w:val="-52"/>
          </w:rPr>
          <w:t> </w:t>
        </w:r>
        <w:r>
          <w:rPr>
            <w:rFonts w:ascii="Times New Roman" w:hAnsi="Times New Roman" w:cs="Times New Roman" w:eastAsia="Times New Roman" w:hint="default"/>
          </w:rPr>
          <w:t>19Q2</w:t>
        </w:r>
        <w:r>
          <w:rPr>
            <w:rFonts w:ascii="Times New Roman" w:hAnsi="Times New Roman" w:cs="Times New Roman" w:eastAsia="Times New Roman" w:hint="default"/>
            <w:spacing w:val="-2"/>
          </w:rPr>
          <w:t> </w:t>
        </w:r>
        <w:r>
          <w:rPr/>
          <w:t>反转力度高于海外</w:t>
        </w:r>
        <w:r>
          <w:rPr>
            <w:rFonts w:ascii="Times New Roman" w:hAnsi="Times New Roman" w:cs="Times New Roman" w:eastAsia="Times New Roman" w:hint="default"/>
            <w:b/>
            <w:bCs/>
          </w:rPr>
          <w:tab/>
        </w:r>
        <w:r>
          <w:rPr>
            <w:rFonts w:ascii="Times New Roman" w:hAnsi="Times New Roman" w:cs="Times New Roman" w:eastAsia="Times New Roman" w:hint="default"/>
          </w:rPr>
          <w:t>60</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67">
        <w:r>
          <w:rPr/>
          <w:t>图</w:t>
        </w:r>
        <w:r>
          <w:rPr>
            <w:spacing w:val="-53"/>
          </w:rPr>
          <w:t> </w:t>
        </w:r>
        <w:r>
          <w:rPr>
            <w:rFonts w:ascii="Times New Roman" w:hAnsi="Times New Roman" w:cs="Times New Roman" w:eastAsia="Times New Roman" w:hint="default"/>
            <w:spacing w:val="-3"/>
          </w:rPr>
          <w:t>118</w:t>
        </w:r>
        <w:r>
          <w:rPr>
            <w:spacing w:val="-3"/>
          </w:rPr>
          <w:t>：国内设备厂商净利</w:t>
        </w:r>
        <w:r>
          <w:rPr>
            <w:spacing w:val="-52"/>
          </w:rPr>
          <w:t> </w:t>
        </w:r>
        <w:r>
          <w:rPr>
            <w:rFonts w:ascii="Times New Roman" w:hAnsi="Times New Roman" w:cs="Times New Roman" w:eastAsia="Times New Roman" w:hint="default"/>
          </w:rPr>
          <w:t>19Q2</w:t>
        </w:r>
        <w:r>
          <w:rPr>
            <w:rFonts w:ascii="Times New Roman" w:hAnsi="Times New Roman" w:cs="Times New Roman" w:eastAsia="Times New Roman" w:hint="default"/>
            <w:spacing w:val="-2"/>
          </w:rPr>
          <w:t> </w:t>
        </w:r>
        <w:r>
          <w:rPr/>
          <w:t>大幅回升</w:t>
        </w:r>
        <w:r>
          <w:rPr>
            <w:rFonts w:ascii="Times New Roman" w:hAnsi="Times New Roman" w:cs="Times New Roman" w:eastAsia="Times New Roman" w:hint="default"/>
            <w:b/>
            <w:bCs/>
          </w:rPr>
          <w:tab/>
        </w:r>
        <w:r>
          <w:rPr>
            <w:rFonts w:ascii="Times New Roman" w:hAnsi="Times New Roman" w:cs="Times New Roman" w:eastAsia="Times New Roman" w:hint="default"/>
          </w:rPr>
          <w:t>60</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68">
        <w:r>
          <w:rPr/>
          <w:t>图</w:t>
        </w:r>
        <w:r>
          <w:rPr>
            <w:spacing w:val="-54"/>
          </w:rPr>
          <w:t> </w:t>
        </w:r>
        <w:r>
          <w:rPr>
            <w:rFonts w:ascii="Times New Roman" w:hAnsi="Times New Roman" w:cs="Times New Roman" w:eastAsia="Times New Roman" w:hint="default"/>
          </w:rPr>
          <w:t>119</w:t>
        </w:r>
        <w:r>
          <w:rPr/>
          <w:t>：海康威视营收同比逐季向好</w:t>
        </w:r>
        <w:r>
          <w:rPr>
            <w:rFonts w:ascii="Times New Roman" w:hAnsi="Times New Roman" w:cs="Times New Roman" w:eastAsia="Times New Roman" w:hint="default"/>
            <w:b/>
            <w:bCs/>
          </w:rPr>
          <w:tab/>
        </w:r>
        <w:r>
          <w:rPr>
            <w:rFonts w:ascii="Times New Roman" w:hAnsi="Times New Roman" w:cs="Times New Roman" w:eastAsia="Times New Roman" w:hint="default"/>
          </w:rPr>
          <w:t>61</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69">
        <w:r>
          <w:rPr/>
          <w:t>图</w:t>
        </w:r>
        <w:r>
          <w:rPr>
            <w:spacing w:val="-53"/>
          </w:rPr>
          <w:t> </w:t>
        </w:r>
        <w:r>
          <w:rPr>
            <w:rFonts w:ascii="Times New Roman" w:hAnsi="Times New Roman" w:cs="Times New Roman" w:eastAsia="Times New Roman" w:hint="default"/>
          </w:rPr>
          <w:t>120</w:t>
        </w:r>
        <w:r>
          <w:rPr/>
          <w:t>：海康威视净利短期略有波动但长期稳定增长</w:t>
        </w:r>
        <w:r>
          <w:rPr>
            <w:rFonts w:ascii="Times New Roman" w:hAnsi="Times New Roman" w:cs="Times New Roman" w:eastAsia="Times New Roman" w:hint="default"/>
            <w:b/>
            <w:bCs/>
          </w:rPr>
          <w:tab/>
        </w:r>
        <w:r>
          <w:rPr>
            <w:rFonts w:ascii="Times New Roman" w:hAnsi="Times New Roman" w:cs="Times New Roman" w:eastAsia="Times New Roman" w:hint="default"/>
          </w:rPr>
          <w:t>61</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70">
        <w:r>
          <w:rPr/>
          <w:t>图</w:t>
        </w:r>
        <w:r>
          <w:rPr>
            <w:spacing w:val="-53"/>
          </w:rPr>
          <w:t> </w:t>
        </w:r>
        <w:r>
          <w:rPr>
            <w:rFonts w:ascii="Times New Roman" w:hAnsi="Times New Roman" w:cs="Times New Roman" w:eastAsia="Times New Roman" w:hint="default"/>
          </w:rPr>
          <w:t>121</w:t>
        </w:r>
        <w:r>
          <w:rPr/>
          <w:t>：大华季度营收环比保持增长</w:t>
        </w:r>
        <w:r>
          <w:rPr>
            <w:rFonts w:ascii="Times New Roman" w:hAnsi="Times New Roman" w:cs="Times New Roman" w:eastAsia="Times New Roman" w:hint="default"/>
            <w:b/>
            <w:bCs/>
          </w:rPr>
          <w:tab/>
        </w:r>
        <w:r>
          <w:rPr>
            <w:rFonts w:ascii="Times New Roman" w:hAnsi="Times New Roman" w:cs="Times New Roman" w:eastAsia="Times New Roman" w:hint="default"/>
          </w:rPr>
          <w:t>61</w:t>
        </w:r>
      </w:hyperlink>
    </w:p>
    <w:p>
      <w:pPr>
        <w:spacing w:after="0" w:line="240" w:lineRule="auto"/>
        <w:jc w:val="left"/>
        <w:rPr>
          <w:rFonts w:ascii="Times New Roman" w:hAnsi="Times New Roman" w:cs="Times New Roman" w:eastAsia="Times New Roman" w:hint="default"/>
        </w:rPr>
        <w:sectPr>
          <w:pgSz w:w="11910" w:h="16840"/>
          <w:pgMar w:header="851" w:footer="1009" w:top="1580" w:bottom="1200" w:left="1020" w:right="980"/>
        </w:sectPr>
      </w:pPr>
    </w:p>
    <w:p>
      <w:pPr>
        <w:spacing w:before="147"/>
        <w:ind w:left="0" w:right="21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pStyle w:val="Heading4"/>
        <w:tabs>
          <w:tab w:pos="9743" w:val="right" w:leader="dot"/>
        </w:tabs>
        <w:spacing w:line="240" w:lineRule="auto" w:before="236"/>
        <w:ind w:right="0"/>
        <w:jc w:val="left"/>
        <w:rPr>
          <w:rFonts w:ascii="Times New Roman" w:hAnsi="Times New Roman" w:cs="Times New Roman" w:eastAsia="Times New Roman" w:hint="default"/>
        </w:rPr>
      </w:pPr>
      <w:hyperlink w:history="true" w:anchor="_bookmark171">
        <w:r>
          <w:rPr/>
          <w:t>图</w:t>
        </w:r>
        <w:r>
          <w:rPr>
            <w:spacing w:val="-53"/>
          </w:rPr>
          <w:t> </w:t>
        </w:r>
        <w:r>
          <w:rPr>
            <w:rFonts w:ascii="Times New Roman" w:hAnsi="Times New Roman" w:cs="Times New Roman" w:eastAsia="Times New Roman" w:hint="default"/>
          </w:rPr>
          <w:t>122</w:t>
        </w:r>
        <w:r>
          <w:rPr/>
          <w:t>：大华净利增幅高于营收</w:t>
        </w:r>
        <w:r>
          <w:rPr>
            <w:rFonts w:ascii="Times New Roman" w:hAnsi="Times New Roman" w:cs="Times New Roman" w:eastAsia="Times New Roman" w:hint="default"/>
            <w:b/>
            <w:bCs/>
          </w:rPr>
          <w:tab/>
        </w:r>
        <w:r>
          <w:rPr>
            <w:rFonts w:ascii="Times New Roman" w:hAnsi="Times New Roman" w:cs="Times New Roman" w:eastAsia="Times New Roman" w:hint="default"/>
          </w:rPr>
          <w:t>61</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72">
        <w:r>
          <w:rPr/>
          <w:t>图</w:t>
        </w:r>
        <w:r>
          <w:rPr>
            <w:spacing w:val="-53"/>
          </w:rPr>
          <w:t> </w:t>
        </w:r>
        <w:r>
          <w:rPr>
            <w:rFonts w:ascii="Times New Roman" w:hAnsi="Times New Roman" w:cs="Times New Roman" w:eastAsia="Times New Roman" w:hint="default"/>
          </w:rPr>
          <w:t>123</w:t>
        </w:r>
        <w:r>
          <w:rPr/>
          <w:t>：国内安防整体毛利率稳中有升</w:t>
        </w:r>
        <w:r>
          <w:rPr>
            <w:rFonts w:ascii="Times New Roman" w:hAnsi="Times New Roman" w:cs="Times New Roman" w:eastAsia="Times New Roman" w:hint="default"/>
            <w:b/>
            <w:bCs/>
          </w:rPr>
          <w:tab/>
        </w:r>
        <w:r>
          <w:rPr>
            <w:rFonts w:ascii="Times New Roman" w:hAnsi="Times New Roman" w:cs="Times New Roman" w:eastAsia="Times New Roman" w:hint="default"/>
          </w:rPr>
          <w:t>62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73">
        <w:r>
          <w:rPr/>
          <w:t>图</w:t>
        </w:r>
        <w:r>
          <w:rPr>
            <w:spacing w:val="-53"/>
          </w:rPr>
          <w:t> </w:t>
        </w:r>
        <w:r>
          <w:rPr>
            <w:rFonts w:ascii="Times New Roman" w:hAnsi="Times New Roman" w:cs="Times New Roman" w:eastAsia="Times New Roman" w:hint="default"/>
          </w:rPr>
          <w:t>124</w:t>
        </w:r>
        <w:r>
          <w:rPr/>
          <w:t>：受不同因素影响，</w:t>
        </w:r>
        <w:r>
          <w:rPr>
            <w:rFonts w:ascii="Times New Roman" w:hAnsi="Times New Roman" w:cs="Times New Roman" w:eastAsia="Times New Roman" w:hint="default"/>
          </w:rPr>
          <w:t>DOI</w:t>
        </w:r>
        <w:r>
          <w:rPr>
            <w:rFonts w:ascii="Times New Roman" w:hAnsi="Times New Roman" w:cs="Times New Roman" w:eastAsia="Times New Roman" w:hint="default"/>
            <w:spacing w:val="-3"/>
          </w:rPr>
          <w:t> </w:t>
        </w:r>
        <w:r>
          <w:rPr/>
          <w:t>短期略有上升</w:t>
        </w:r>
        <w:r>
          <w:rPr>
            <w:rFonts w:ascii="Times New Roman" w:hAnsi="Times New Roman" w:cs="Times New Roman" w:eastAsia="Times New Roman" w:hint="default"/>
            <w:b/>
            <w:bCs/>
          </w:rPr>
          <w:tab/>
        </w:r>
        <w:r>
          <w:rPr>
            <w:rFonts w:ascii="Times New Roman" w:hAnsi="Times New Roman" w:cs="Times New Roman" w:eastAsia="Times New Roman" w:hint="default"/>
          </w:rPr>
          <w:t>62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75">
        <w:r>
          <w:rPr/>
          <w:t>图</w:t>
        </w:r>
        <w:r>
          <w:rPr>
            <w:spacing w:val="-54"/>
          </w:rPr>
          <w:t> </w:t>
        </w:r>
        <w:r>
          <w:rPr>
            <w:rFonts w:ascii="Times New Roman" w:hAnsi="Times New Roman" w:cs="Times New Roman" w:eastAsia="Times New Roman" w:hint="default"/>
          </w:rPr>
          <w:t>125</w:t>
        </w:r>
        <w:r>
          <w:rPr/>
          <w:t>：大陆</w:t>
        </w:r>
        <w:r>
          <w:rPr>
            <w:spacing w:val="-54"/>
          </w:rPr>
          <w:t> </w:t>
        </w:r>
        <w:r>
          <w:rPr>
            <w:rFonts w:ascii="Times New Roman" w:hAnsi="Times New Roman" w:cs="Times New Roman" w:eastAsia="Times New Roman" w:hint="default"/>
          </w:rPr>
          <w:t>17-21</w:t>
        </w:r>
        <w:r>
          <w:rPr>
            <w:rFonts w:ascii="Times New Roman" w:hAnsi="Times New Roman" w:cs="Times New Roman" w:eastAsia="Times New Roman" w:hint="default"/>
            <w:spacing w:val="-1"/>
          </w:rPr>
          <w:t> </w:t>
        </w:r>
        <w:r>
          <w:rPr/>
          <w:t>年规划产线带来的光刻</w:t>
        </w:r>
        <w:r>
          <w:rPr>
            <w:rFonts w:ascii="Times New Roman" w:hAnsi="Times New Roman" w:cs="Times New Roman" w:eastAsia="Times New Roman" w:hint="default"/>
          </w:rPr>
          <w:t>/</w:t>
        </w:r>
        <w:r>
          <w:rPr/>
          <w:t>刻蚀</w:t>
        </w:r>
        <w:r>
          <w:rPr>
            <w:rFonts w:ascii="Times New Roman" w:hAnsi="Times New Roman" w:cs="Times New Roman" w:eastAsia="Times New Roman" w:hint="default"/>
          </w:rPr>
          <w:t>/</w:t>
        </w:r>
        <w:r>
          <w:rPr/>
          <w:t>镀膜等各环节设备空间</w:t>
        </w:r>
        <w:r>
          <w:rPr>
            <w:spacing w:val="-3"/>
          </w:rPr>
          <w:t> </w:t>
        </w:r>
        <w:r>
          <w:rPr/>
          <w:t>单位：亿元人民币</w:t>
        </w:r>
        <w:r>
          <w:rPr>
            <w:rFonts w:ascii="Times New Roman" w:hAnsi="Times New Roman" w:cs="Times New Roman" w:eastAsia="Times New Roman" w:hint="default"/>
            <w:b/>
            <w:bCs/>
          </w:rPr>
          <w:tab/>
        </w:r>
        <w:r>
          <w:rPr>
            <w:rFonts w:ascii="Times New Roman" w:hAnsi="Times New Roman" w:cs="Times New Roman" w:eastAsia="Times New Roman" w:hint="default"/>
          </w:rPr>
          <w:t>62</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76">
        <w:r>
          <w:rPr/>
          <w:t>图</w:t>
        </w:r>
        <w:r>
          <w:rPr>
            <w:spacing w:val="-53"/>
          </w:rPr>
          <w:t> </w:t>
        </w:r>
        <w:r>
          <w:rPr>
            <w:rFonts w:ascii="Times New Roman" w:hAnsi="Times New Roman" w:cs="Times New Roman" w:eastAsia="Times New Roman" w:hint="default"/>
          </w:rPr>
          <w:t>126</w:t>
        </w:r>
        <w:r>
          <w:rPr/>
          <w:t>：国内封测公司市占率分列第</w:t>
        </w:r>
        <w:r>
          <w:rPr>
            <w:spacing w:val="-53"/>
          </w:rPr>
          <w:t> </w:t>
        </w:r>
        <w:r>
          <w:rPr>
            <w:rFonts w:ascii="Times New Roman" w:hAnsi="Times New Roman" w:cs="Times New Roman" w:eastAsia="Times New Roman" w:hint="default"/>
          </w:rPr>
          <w:t>3/7/8 </w:t>
        </w:r>
        <w:r>
          <w:rPr/>
          <w:t>位</w:t>
        </w:r>
        <w:r>
          <w:rPr>
            <w:rFonts w:ascii="Times New Roman" w:hAnsi="Times New Roman" w:cs="Times New Roman" w:eastAsia="Times New Roman" w:hint="default"/>
            <w:b/>
            <w:bCs/>
          </w:rPr>
          <w:tab/>
        </w:r>
        <w:r>
          <w:rPr>
            <w:rFonts w:ascii="Times New Roman" w:hAnsi="Times New Roman" w:cs="Times New Roman" w:eastAsia="Times New Roman" w:hint="default"/>
          </w:rPr>
          <w:t>63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77">
        <w:r>
          <w:rPr/>
          <w:t>图</w:t>
        </w:r>
        <w:r>
          <w:rPr>
            <w:spacing w:val="-53"/>
          </w:rPr>
          <w:t> </w:t>
        </w:r>
        <w:r>
          <w:rPr>
            <w:rFonts w:ascii="Times New Roman" w:hAnsi="Times New Roman" w:cs="Times New Roman" w:eastAsia="Times New Roman" w:hint="default"/>
          </w:rPr>
          <w:t>127</w:t>
        </w:r>
        <w:r>
          <w:rPr/>
          <w:t>：三家公司营收及先进封装占比</w:t>
        </w:r>
        <w:r>
          <w:rPr>
            <w:rFonts w:ascii="Times New Roman" w:hAnsi="Times New Roman" w:cs="Times New Roman" w:eastAsia="Times New Roman" w:hint="default"/>
            <w:b/>
            <w:bCs/>
          </w:rPr>
          <w:tab/>
        </w:r>
        <w:r>
          <w:rPr>
            <w:rFonts w:ascii="Times New Roman" w:hAnsi="Times New Roman" w:cs="Times New Roman" w:eastAsia="Times New Roman" w:hint="default"/>
          </w:rPr>
          <w:t>63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78">
        <w:r>
          <w:rPr/>
          <w:t>图</w:t>
        </w:r>
        <w:r>
          <w:rPr>
            <w:spacing w:val="-53"/>
          </w:rPr>
          <w:t> </w:t>
        </w:r>
        <w:r>
          <w:rPr>
            <w:rFonts w:ascii="Times New Roman" w:hAnsi="Times New Roman" w:cs="Times New Roman" w:eastAsia="Times New Roman" w:hint="default"/>
          </w:rPr>
          <w:t>128</w:t>
        </w:r>
        <w:r>
          <w:rPr/>
          <w:t>：海思订单向国内转移推动封测国产替代</w:t>
        </w:r>
        <w:r>
          <w:rPr>
            <w:rFonts w:ascii="Times New Roman" w:hAnsi="Times New Roman" w:cs="Times New Roman" w:eastAsia="Times New Roman" w:hint="default"/>
            <w:b/>
            <w:bCs/>
          </w:rPr>
          <w:tab/>
        </w:r>
        <w:r>
          <w:rPr>
            <w:rFonts w:ascii="Times New Roman" w:hAnsi="Times New Roman" w:cs="Times New Roman" w:eastAsia="Times New Roman" w:hint="default"/>
          </w:rPr>
          <w:t>63</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79">
        <w:r>
          <w:rPr/>
          <w:t>图</w:t>
        </w:r>
        <w:r>
          <w:rPr>
            <w:spacing w:val="-53"/>
          </w:rPr>
          <w:t> </w:t>
        </w:r>
        <w:r>
          <w:rPr>
            <w:rFonts w:ascii="Times New Roman" w:hAnsi="Times New Roman" w:cs="Times New Roman" w:eastAsia="Times New Roman" w:hint="default"/>
          </w:rPr>
          <w:t>129</w:t>
        </w:r>
        <w:r>
          <w:rPr/>
          <w:t>：利基型规模约</w:t>
        </w:r>
        <w:r>
          <w:rPr>
            <w:spacing w:val="-53"/>
          </w:rPr>
          <w:t> </w:t>
        </w:r>
        <w:r>
          <w:rPr>
            <w:rFonts w:ascii="Times New Roman" w:hAnsi="Times New Roman" w:cs="Times New Roman" w:eastAsia="Times New Roman" w:hint="default"/>
          </w:rPr>
          <w:t>68</w:t>
        </w:r>
        <w:r>
          <w:rPr>
            <w:rFonts w:ascii="Times New Roman" w:hAnsi="Times New Roman" w:cs="Times New Roman" w:eastAsia="Times New Roman" w:hint="default"/>
            <w:spacing w:val="-2"/>
          </w:rPr>
          <w:t> </w:t>
        </w:r>
        <w:r>
          <w:rPr/>
          <w:t>亿美金，</w:t>
        </w:r>
        <w:r>
          <w:rPr>
            <w:rFonts w:ascii="Times New Roman" w:hAnsi="Times New Roman" w:cs="Times New Roman" w:eastAsia="Times New Roman" w:hint="default"/>
          </w:rPr>
          <w:t>DRAM </w:t>
        </w:r>
        <w:r>
          <w:rPr/>
          <w:t>和</w:t>
        </w:r>
        <w:r>
          <w:rPr>
            <w:spacing w:val="-55"/>
          </w:rPr>
          <w:t> </w:t>
        </w:r>
        <w:r>
          <w:rPr>
            <w:rFonts w:ascii="Times New Roman" w:hAnsi="Times New Roman" w:cs="Times New Roman" w:eastAsia="Times New Roman" w:hint="default"/>
          </w:rPr>
          <w:t>Nor</w:t>
        </w:r>
        <w:r>
          <w:rPr>
            <w:rFonts w:ascii="Times New Roman" w:hAnsi="Times New Roman" w:cs="Times New Roman" w:eastAsia="Times New Roman" w:hint="default"/>
            <w:spacing w:val="-3"/>
          </w:rPr>
          <w:t> </w:t>
        </w:r>
        <w:r>
          <w:rPr/>
          <w:t>可有作为</w:t>
        </w:r>
        <w:r>
          <w:rPr>
            <w:rFonts w:ascii="Times New Roman" w:hAnsi="Times New Roman" w:cs="Times New Roman" w:eastAsia="Times New Roman" w:hint="default"/>
            <w:b/>
            <w:bCs/>
          </w:rPr>
          <w:tab/>
        </w:r>
        <w:r>
          <w:rPr>
            <w:rFonts w:ascii="Times New Roman" w:hAnsi="Times New Roman" w:cs="Times New Roman" w:eastAsia="Times New Roman" w:hint="default"/>
          </w:rPr>
          <w:t>64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80">
        <w:r>
          <w:rPr/>
          <w:t>图</w:t>
        </w:r>
        <w:r>
          <w:rPr>
            <w:spacing w:val="-53"/>
          </w:rPr>
          <w:t> </w:t>
        </w:r>
        <w:r>
          <w:rPr>
            <w:rFonts w:ascii="Times New Roman" w:hAnsi="Times New Roman" w:cs="Times New Roman" w:eastAsia="Times New Roman" w:hint="default"/>
          </w:rPr>
          <w:t>130</w:t>
        </w:r>
        <w:r>
          <w:rPr/>
          <w:t>：兆易与北京矽成在</w:t>
        </w:r>
        <w:r>
          <w:rPr>
            <w:spacing w:val="-52"/>
          </w:rPr>
          <w:t> </w:t>
        </w:r>
        <w:r>
          <w:rPr>
            <w:rFonts w:ascii="Times New Roman" w:hAnsi="Times New Roman" w:cs="Times New Roman" w:eastAsia="Times New Roman" w:hint="default"/>
          </w:rPr>
          <w:t>19</w:t>
        </w:r>
        <w:r>
          <w:rPr>
            <w:rFonts w:ascii="Times New Roman" w:hAnsi="Times New Roman" w:cs="Times New Roman" w:eastAsia="Times New Roman" w:hint="default"/>
            <w:spacing w:val="-3"/>
          </w:rPr>
          <w:t> </w:t>
        </w:r>
        <w:r>
          <w:rPr/>
          <w:t>年</w:t>
        </w:r>
        <w:r>
          <w:rPr>
            <w:spacing w:val="-55"/>
          </w:rPr>
          <w:t> </w:t>
        </w:r>
        <w:r>
          <w:rPr>
            <w:rFonts w:ascii="Times New Roman" w:hAnsi="Times New Roman" w:cs="Times New Roman" w:eastAsia="Times New Roman" w:hint="default"/>
          </w:rPr>
          <w:t>Nor</w:t>
        </w:r>
        <w:r>
          <w:rPr>
            <w:rFonts w:ascii="Times New Roman" w:hAnsi="Times New Roman" w:cs="Times New Roman" w:eastAsia="Times New Roman" w:hint="default"/>
            <w:spacing w:val="-1"/>
          </w:rPr>
          <w:t> </w:t>
        </w:r>
        <w:r>
          <w:rPr/>
          <w:t>市场逆势成长</w:t>
        </w:r>
        <w:r>
          <w:rPr>
            <w:rFonts w:ascii="Times New Roman" w:hAnsi="Times New Roman" w:cs="Times New Roman" w:eastAsia="Times New Roman" w:hint="default"/>
            <w:b/>
            <w:bCs/>
          </w:rPr>
          <w:tab/>
        </w:r>
        <w:r>
          <w:rPr>
            <w:rFonts w:ascii="Times New Roman" w:hAnsi="Times New Roman" w:cs="Times New Roman" w:eastAsia="Times New Roman" w:hint="default"/>
          </w:rPr>
          <w:t>64</w:t>
        </w:r>
      </w:hyperlink>
    </w:p>
    <w:p>
      <w:pPr>
        <w:pStyle w:val="Heading4"/>
        <w:tabs>
          <w:tab w:pos="9743" w:val="right" w:leader="dot"/>
        </w:tabs>
        <w:spacing w:line="240" w:lineRule="auto" w:before="22"/>
        <w:ind w:right="0"/>
        <w:jc w:val="left"/>
        <w:rPr>
          <w:rFonts w:ascii="Times New Roman" w:hAnsi="Times New Roman" w:cs="Times New Roman" w:eastAsia="Times New Roman" w:hint="default"/>
        </w:rPr>
      </w:pPr>
      <w:hyperlink w:history="true" w:anchor="_bookmark181">
        <w:r>
          <w:rPr/>
          <w:t>图</w:t>
        </w:r>
        <w:r>
          <w:rPr>
            <w:spacing w:val="-53"/>
          </w:rPr>
          <w:t> </w:t>
        </w:r>
        <w:r>
          <w:rPr>
            <w:rFonts w:ascii="Times New Roman" w:hAnsi="Times New Roman" w:cs="Times New Roman" w:eastAsia="Times New Roman" w:hint="default"/>
          </w:rPr>
          <w:t>131</w:t>
        </w:r>
        <w:r>
          <w:rPr/>
          <w:t>：</w:t>
        </w:r>
        <w:r>
          <w:rPr>
            <w:rFonts w:ascii="Times New Roman" w:hAnsi="Times New Roman" w:cs="Times New Roman" w:eastAsia="Times New Roman" w:hint="default"/>
          </w:rPr>
          <w:t>19Q1-Q3</w:t>
        </w:r>
        <w:r>
          <w:rPr>
            <w:rFonts w:ascii="Times New Roman" w:hAnsi="Times New Roman" w:cs="Times New Roman" w:eastAsia="Times New Roman" w:hint="default"/>
            <w:spacing w:val="-3"/>
          </w:rPr>
          <w:t> </w:t>
        </w:r>
        <w:r>
          <w:rPr/>
          <w:t>兆易创新、旺宏和华邦的存货周转率回升</w:t>
        </w:r>
        <w:r>
          <w:rPr>
            <w:rFonts w:ascii="Times New Roman" w:hAnsi="Times New Roman" w:cs="Times New Roman" w:eastAsia="Times New Roman" w:hint="default"/>
            <w:b/>
            <w:bCs/>
          </w:rPr>
          <w:tab/>
        </w:r>
        <w:r>
          <w:rPr>
            <w:rFonts w:ascii="Times New Roman" w:hAnsi="Times New Roman" w:cs="Times New Roman" w:eastAsia="Times New Roman" w:hint="default"/>
          </w:rPr>
          <w:t>64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82">
        <w:r>
          <w:rPr/>
          <w:t>图</w:t>
        </w:r>
        <w:r>
          <w:rPr>
            <w:spacing w:val="-53"/>
          </w:rPr>
          <w:t> </w:t>
        </w:r>
        <w:r>
          <w:rPr>
            <w:rFonts w:ascii="Times New Roman" w:hAnsi="Times New Roman" w:cs="Times New Roman" w:eastAsia="Times New Roman" w:hint="default"/>
          </w:rPr>
          <w:t>132</w:t>
        </w:r>
        <w:r>
          <w:rPr/>
          <w:t>：全球</w:t>
        </w:r>
        <w:r>
          <w:rPr>
            <w:spacing w:val="-56"/>
          </w:rPr>
          <w:t> </w:t>
        </w:r>
        <w:r>
          <w:rPr>
            <w:rFonts w:ascii="Times New Roman" w:hAnsi="Times New Roman" w:cs="Times New Roman" w:eastAsia="Times New Roman" w:hint="default"/>
          </w:rPr>
          <w:t>NOR</w:t>
        </w:r>
        <w:r>
          <w:rPr>
            <w:rFonts w:ascii="Times New Roman" w:hAnsi="Times New Roman" w:cs="Times New Roman" w:eastAsia="Times New Roman" w:hint="default"/>
            <w:spacing w:val="-1"/>
          </w:rPr>
          <w:t> </w:t>
        </w:r>
        <w:r>
          <w:rPr>
            <w:rFonts w:ascii="Times New Roman" w:hAnsi="Times New Roman" w:cs="Times New Roman" w:eastAsia="Times New Roman" w:hint="default"/>
          </w:rPr>
          <w:t>Flash </w:t>
        </w:r>
        <w:r>
          <w:rPr/>
          <w:t>供给过剩率或向供需偏紧发展</w:t>
        </w:r>
        <w:r>
          <w:rPr>
            <w:rFonts w:ascii="Times New Roman" w:hAnsi="Times New Roman" w:cs="Times New Roman" w:eastAsia="Times New Roman" w:hint="default"/>
            <w:b/>
            <w:bCs/>
          </w:rPr>
          <w:tab/>
        </w:r>
        <w:r>
          <w:rPr>
            <w:rFonts w:ascii="Times New Roman" w:hAnsi="Times New Roman" w:cs="Times New Roman" w:eastAsia="Times New Roman" w:hint="default"/>
          </w:rPr>
          <w:t>64</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83">
        <w:r>
          <w:rPr/>
          <w:t>图</w:t>
        </w:r>
        <w:r>
          <w:rPr>
            <w:spacing w:val="-53"/>
          </w:rPr>
          <w:t> </w:t>
        </w:r>
        <w:r>
          <w:rPr>
            <w:rFonts w:ascii="Times New Roman" w:hAnsi="Times New Roman" w:cs="Times New Roman" w:eastAsia="Times New Roman" w:hint="default"/>
          </w:rPr>
          <w:t>133</w:t>
        </w:r>
        <w:r>
          <w:rPr/>
          <w:t>：大陆功率器件的市场份额分布</w:t>
        </w:r>
        <w:r>
          <w:rPr>
            <w:rFonts w:ascii="Times New Roman" w:hAnsi="Times New Roman" w:cs="Times New Roman" w:eastAsia="Times New Roman" w:hint="default"/>
            <w:b/>
            <w:bCs/>
          </w:rPr>
          <w:tab/>
        </w:r>
        <w:r>
          <w:rPr>
            <w:rFonts w:ascii="Times New Roman" w:hAnsi="Times New Roman" w:cs="Times New Roman" w:eastAsia="Times New Roman" w:hint="default"/>
          </w:rPr>
          <w:t>65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84">
        <w:r>
          <w:rPr/>
          <w:t>图</w:t>
        </w:r>
        <w:r>
          <w:rPr>
            <w:spacing w:val="-53"/>
          </w:rPr>
          <w:t> </w:t>
        </w:r>
        <w:r>
          <w:rPr>
            <w:rFonts w:ascii="Times New Roman" w:hAnsi="Times New Roman" w:cs="Times New Roman" w:eastAsia="Times New Roman" w:hint="default"/>
          </w:rPr>
          <w:t>134</w:t>
        </w:r>
        <w:r>
          <w:rPr/>
          <w:t>：大陆</w:t>
        </w:r>
        <w:r>
          <w:rPr>
            <w:spacing w:val="-53"/>
          </w:rPr>
          <w:t> </w:t>
        </w:r>
        <w:r>
          <w:rPr>
            <w:rFonts w:ascii="Times New Roman" w:hAnsi="Times New Roman" w:cs="Times New Roman" w:eastAsia="Times New Roman" w:hint="default"/>
          </w:rPr>
          <w:t>MOS</w:t>
        </w:r>
        <w:r>
          <w:rPr>
            <w:rFonts w:ascii="Times New Roman" w:hAnsi="Times New Roman" w:cs="Times New Roman" w:eastAsia="Times New Roman" w:hint="default"/>
            <w:spacing w:val="-2"/>
          </w:rPr>
          <w:t> </w:t>
        </w:r>
        <w:r>
          <w:rPr/>
          <w:t>市场的份额分布</w:t>
        </w:r>
        <w:r>
          <w:rPr>
            <w:rFonts w:ascii="Times New Roman" w:hAnsi="Times New Roman" w:cs="Times New Roman" w:eastAsia="Times New Roman" w:hint="default"/>
            <w:b/>
            <w:bCs/>
          </w:rPr>
          <w:tab/>
        </w:r>
        <w:r>
          <w:rPr>
            <w:rFonts w:ascii="Times New Roman" w:hAnsi="Times New Roman" w:cs="Times New Roman" w:eastAsia="Times New Roman" w:hint="default"/>
          </w:rPr>
          <w:t>65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85">
        <w:r>
          <w:rPr/>
          <w:t>图</w:t>
        </w:r>
        <w:r>
          <w:rPr>
            <w:spacing w:val="-54"/>
          </w:rPr>
          <w:t> </w:t>
        </w:r>
        <w:r>
          <w:rPr>
            <w:rFonts w:ascii="Times New Roman" w:hAnsi="Times New Roman" w:cs="Times New Roman" w:eastAsia="Times New Roman" w:hint="default"/>
          </w:rPr>
          <w:t>135</w:t>
        </w:r>
        <w:r>
          <w:rPr/>
          <w:t>：扬杰科技</w:t>
        </w:r>
        <w:r>
          <w:rPr>
            <w:rFonts w:ascii="Times New Roman" w:hAnsi="Times New Roman" w:cs="Times New Roman" w:eastAsia="Times New Roman" w:hint="default"/>
          </w:rPr>
          <w:t>+</w:t>
        </w:r>
        <w:r>
          <w:rPr/>
          <w:t>捷捷微电</w:t>
        </w:r>
        <w:r>
          <w:rPr>
            <w:rFonts w:ascii="Times New Roman" w:hAnsi="Times New Roman" w:cs="Times New Roman" w:eastAsia="Times New Roman" w:hint="default"/>
          </w:rPr>
          <w:t>+</w:t>
        </w:r>
        <w:r>
          <w:rPr/>
          <w:t>华微电子季度营收总和</w:t>
        </w:r>
        <w:r>
          <w:rPr>
            <w:rFonts w:ascii="Times New Roman" w:hAnsi="Times New Roman" w:cs="Times New Roman" w:eastAsia="Times New Roman" w:hint="default"/>
            <w:b/>
            <w:bCs/>
          </w:rPr>
          <w:tab/>
        </w:r>
        <w:r>
          <w:rPr>
            <w:rFonts w:ascii="Times New Roman" w:hAnsi="Times New Roman" w:cs="Times New Roman" w:eastAsia="Times New Roman" w:hint="default"/>
          </w:rPr>
          <w:t>65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86">
        <w:r>
          <w:rPr/>
          <w:t>图</w:t>
        </w:r>
        <w:r>
          <w:rPr>
            <w:spacing w:val="-53"/>
          </w:rPr>
          <w:t> </w:t>
        </w:r>
        <w:r>
          <w:rPr>
            <w:rFonts w:ascii="Times New Roman" w:hAnsi="Times New Roman" w:cs="Times New Roman" w:eastAsia="Times New Roman" w:hint="default"/>
          </w:rPr>
          <w:t>136</w:t>
        </w:r>
        <w:r>
          <w:rPr/>
          <w:t>：国内功率器件厂商</w:t>
        </w:r>
        <w:r>
          <w:rPr>
            <w:spacing w:val="-52"/>
          </w:rPr>
          <w:t> </w:t>
        </w:r>
        <w:r>
          <w:rPr>
            <w:rFonts w:ascii="Times New Roman" w:hAnsi="Times New Roman" w:cs="Times New Roman" w:eastAsia="Times New Roman" w:hint="default"/>
          </w:rPr>
          <w:t>DOI</w:t>
        </w:r>
        <w:r>
          <w:rPr>
            <w:rFonts w:ascii="Times New Roman" w:hAnsi="Times New Roman" w:cs="Times New Roman" w:eastAsia="Times New Roman" w:hint="default"/>
            <w:spacing w:val="-3"/>
          </w:rPr>
          <w:t> </w:t>
        </w:r>
        <w:r>
          <w:rPr/>
          <w:t>在</w:t>
        </w:r>
        <w:r>
          <w:rPr>
            <w:spacing w:val="-53"/>
          </w:rPr>
          <w:t> </w:t>
        </w:r>
        <w:r>
          <w:rPr>
            <w:rFonts w:ascii="Times New Roman" w:hAnsi="Times New Roman" w:cs="Times New Roman" w:eastAsia="Times New Roman" w:hint="default"/>
          </w:rPr>
          <w:t>19Q3</w:t>
        </w:r>
        <w:r>
          <w:rPr>
            <w:rFonts w:ascii="Times New Roman" w:hAnsi="Times New Roman" w:cs="Times New Roman" w:eastAsia="Times New Roman" w:hint="default"/>
            <w:spacing w:val="-2"/>
          </w:rPr>
          <w:t> </w:t>
        </w:r>
        <w:r>
          <w:rPr/>
          <w:t>显著下降</w:t>
        </w:r>
        <w:r>
          <w:rPr>
            <w:rFonts w:ascii="Times New Roman" w:hAnsi="Times New Roman" w:cs="Times New Roman" w:eastAsia="Times New Roman" w:hint="default"/>
            <w:b/>
            <w:bCs/>
          </w:rPr>
          <w:tab/>
        </w:r>
        <w:r>
          <w:rPr>
            <w:rFonts w:ascii="Times New Roman" w:hAnsi="Times New Roman" w:cs="Times New Roman" w:eastAsia="Times New Roman" w:hint="default"/>
          </w:rPr>
          <w:t>65</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88">
        <w:r>
          <w:rPr/>
          <w:t>图</w:t>
        </w:r>
        <w:r>
          <w:rPr>
            <w:spacing w:val="-53"/>
          </w:rPr>
          <w:t> </w:t>
        </w:r>
        <w:r>
          <w:rPr>
            <w:rFonts w:ascii="Times New Roman" w:hAnsi="Times New Roman" w:cs="Times New Roman" w:eastAsia="Times New Roman" w:hint="default"/>
          </w:rPr>
          <w:t>137</w:t>
        </w:r>
        <w:r>
          <w:rPr/>
          <w:t>：四种指纹识别方案比较</w:t>
        </w:r>
        <w:r>
          <w:rPr>
            <w:rFonts w:ascii="Times New Roman" w:hAnsi="Times New Roman" w:cs="Times New Roman" w:eastAsia="Times New Roman" w:hint="default"/>
            <w:b/>
            <w:bCs/>
          </w:rPr>
          <w:tab/>
        </w:r>
        <w:r>
          <w:rPr>
            <w:rFonts w:ascii="Times New Roman" w:hAnsi="Times New Roman" w:cs="Times New Roman" w:eastAsia="Times New Roman" w:hint="default"/>
          </w:rPr>
          <w:t>66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89">
        <w:r>
          <w:rPr/>
          <w:t>图</w:t>
        </w:r>
        <w:r>
          <w:rPr>
            <w:spacing w:val="-53"/>
          </w:rPr>
          <w:t> </w:t>
        </w:r>
        <w:r>
          <w:rPr>
            <w:rFonts w:ascii="Times New Roman" w:hAnsi="Times New Roman" w:cs="Times New Roman" w:eastAsia="Times New Roman" w:hint="default"/>
          </w:rPr>
          <w:t>138</w:t>
        </w:r>
        <w:r>
          <w:rPr/>
          <w:t>：屏下指纹识别模组出货量快速增长（单位：百万个）</w:t>
        </w:r>
        <w:r>
          <w:rPr>
            <w:rFonts w:ascii="Times New Roman" w:hAnsi="Times New Roman" w:cs="Times New Roman" w:eastAsia="Times New Roman" w:hint="default"/>
            <w:b/>
            <w:bCs/>
          </w:rPr>
          <w:tab/>
        </w:r>
        <w:r>
          <w:rPr>
            <w:rFonts w:ascii="Times New Roman" w:hAnsi="Times New Roman" w:cs="Times New Roman" w:eastAsia="Times New Roman" w:hint="default"/>
          </w:rPr>
          <w:t>66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90">
        <w:r>
          <w:rPr/>
          <w:t>图</w:t>
        </w:r>
        <w:r>
          <w:rPr>
            <w:spacing w:val="-54"/>
          </w:rPr>
          <w:t> </w:t>
        </w:r>
        <w:r>
          <w:rPr>
            <w:rFonts w:ascii="Times New Roman" w:hAnsi="Times New Roman" w:cs="Times New Roman" w:eastAsia="Times New Roman" w:hint="default"/>
          </w:rPr>
          <w:t>139</w:t>
        </w:r>
        <w:r>
          <w:rPr/>
          <w:t>：</w:t>
        </w:r>
        <w:r>
          <w:rPr>
            <w:rFonts w:ascii="Times New Roman" w:hAnsi="Times New Roman" w:cs="Times New Roman" w:eastAsia="Times New Roman" w:hint="default"/>
          </w:rPr>
          <w:t>Mini LED</w:t>
        </w:r>
        <w:r>
          <w:rPr>
            <w:rFonts w:ascii="Times New Roman" w:hAnsi="Times New Roman" w:cs="Times New Roman" w:eastAsia="Times New Roman" w:hint="default"/>
            <w:spacing w:val="1"/>
          </w:rPr>
          <w:t> </w:t>
        </w:r>
        <w:r>
          <w:rPr/>
          <w:t>供应链厂商分布</w:t>
        </w:r>
        <w:r>
          <w:rPr>
            <w:rFonts w:ascii="Times New Roman" w:hAnsi="Times New Roman" w:cs="Times New Roman" w:eastAsia="Times New Roman" w:hint="default"/>
            <w:b/>
            <w:bCs/>
          </w:rPr>
          <w:tab/>
        </w:r>
        <w:r>
          <w:rPr>
            <w:rFonts w:ascii="Times New Roman" w:hAnsi="Times New Roman" w:cs="Times New Roman" w:eastAsia="Times New Roman" w:hint="default"/>
          </w:rPr>
          <w:t>66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91">
        <w:r>
          <w:rPr/>
          <w:t>图</w:t>
        </w:r>
        <w:r>
          <w:rPr>
            <w:spacing w:val="-54"/>
          </w:rPr>
          <w:t> </w:t>
        </w:r>
        <w:r>
          <w:rPr>
            <w:rFonts w:ascii="Times New Roman" w:hAnsi="Times New Roman" w:cs="Times New Roman" w:eastAsia="Times New Roman" w:hint="default"/>
          </w:rPr>
          <w:t>140</w:t>
        </w:r>
        <w:r>
          <w:rPr/>
          <w:t>：</w:t>
        </w:r>
        <w:r>
          <w:rPr>
            <w:rFonts w:ascii="Times New Roman" w:hAnsi="Times New Roman" w:cs="Times New Roman" w:eastAsia="Times New Roman" w:hint="default"/>
          </w:rPr>
          <w:t>Micro LED</w:t>
        </w:r>
        <w:r>
          <w:rPr>
            <w:rFonts w:ascii="Times New Roman" w:hAnsi="Times New Roman" w:cs="Times New Roman" w:eastAsia="Times New Roman" w:hint="default"/>
            <w:spacing w:val="-1"/>
          </w:rPr>
          <w:t> </w:t>
        </w:r>
        <w:r>
          <w:rPr/>
          <w:t>显示出货量预计增速明显</w:t>
        </w:r>
        <w:r>
          <w:rPr>
            <w:rFonts w:ascii="Times New Roman" w:hAnsi="Times New Roman" w:cs="Times New Roman" w:eastAsia="Times New Roman" w:hint="default"/>
            <w:b/>
            <w:bCs/>
          </w:rPr>
          <w:tab/>
        </w:r>
        <w:r>
          <w:rPr>
            <w:rFonts w:ascii="Times New Roman" w:hAnsi="Times New Roman" w:cs="Times New Roman" w:eastAsia="Times New Roman" w:hint="default"/>
          </w:rPr>
          <w:t>66</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92">
        <w:r>
          <w:rPr/>
          <w:t>图</w:t>
        </w:r>
        <w:r>
          <w:rPr>
            <w:spacing w:val="-53"/>
          </w:rPr>
          <w:t> </w:t>
        </w:r>
        <w:r>
          <w:rPr>
            <w:rFonts w:ascii="Times New Roman" w:hAnsi="Times New Roman" w:cs="Times New Roman" w:eastAsia="Times New Roman" w:hint="default"/>
          </w:rPr>
          <w:t>141</w:t>
        </w:r>
        <w:r>
          <w:rPr/>
          <w:t>：</w:t>
        </w:r>
        <w:r>
          <w:rPr>
            <w:rFonts w:ascii="Times New Roman" w:hAnsi="Times New Roman" w:cs="Times New Roman" w:eastAsia="Times New Roman" w:hint="default"/>
          </w:rPr>
          <w:t>TWS</w:t>
        </w:r>
        <w:r>
          <w:rPr>
            <w:rFonts w:ascii="Times New Roman" w:hAnsi="Times New Roman" w:cs="Times New Roman" w:eastAsia="Times New Roman" w:hint="default"/>
            <w:spacing w:val="-3"/>
          </w:rPr>
          <w:t> </w:t>
        </w:r>
        <w:r>
          <w:rPr/>
          <w:t>耳机零部件供应商</w:t>
        </w:r>
        <w:r>
          <w:rPr>
            <w:rFonts w:ascii="Times New Roman" w:hAnsi="Times New Roman" w:cs="Times New Roman" w:eastAsia="Times New Roman" w:hint="default"/>
            <w:b/>
            <w:bCs/>
          </w:rPr>
          <w:tab/>
        </w:r>
        <w:r>
          <w:rPr>
            <w:rFonts w:ascii="Times New Roman" w:hAnsi="Times New Roman" w:cs="Times New Roman" w:eastAsia="Times New Roman" w:hint="default"/>
          </w:rPr>
          <w:t>67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93">
        <w:r>
          <w:rPr/>
          <w:t>图</w:t>
        </w:r>
        <w:r>
          <w:rPr>
            <w:spacing w:val="-53"/>
          </w:rPr>
          <w:t> </w:t>
        </w:r>
        <w:r>
          <w:rPr>
            <w:rFonts w:ascii="Times New Roman" w:hAnsi="Times New Roman" w:cs="Times New Roman" w:eastAsia="Times New Roman" w:hint="default"/>
          </w:rPr>
          <w:t>142</w:t>
        </w:r>
        <w:r>
          <w:rPr/>
          <w:t>：</w:t>
        </w:r>
        <w:r>
          <w:rPr>
            <w:rFonts w:ascii="Times New Roman" w:hAnsi="Times New Roman" w:cs="Times New Roman" w:eastAsia="Times New Roman" w:hint="default"/>
          </w:rPr>
          <w:t>NOR flash</w:t>
        </w:r>
        <w:r>
          <w:rPr>
            <w:rFonts w:ascii="Times New Roman" w:hAnsi="Times New Roman" w:cs="Times New Roman" w:eastAsia="Times New Roman" w:hint="default"/>
            <w:spacing w:val="-2"/>
          </w:rPr>
          <w:t> </w:t>
        </w:r>
        <w:r>
          <w:rPr/>
          <w:t>市场增量预测</w:t>
        </w:r>
        <w:r>
          <w:rPr>
            <w:rFonts w:ascii="Times New Roman" w:hAnsi="Times New Roman" w:cs="Times New Roman" w:eastAsia="Times New Roman" w:hint="default"/>
            <w:b/>
            <w:bCs/>
          </w:rPr>
          <w:tab/>
        </w:r>
        <w:r>
          <w:rPr>
            <w:rFonts w:ascii="Times New Roman" w:hAnsi="Times New Roman" w:cs="Times New Roman" w:eastAsia="Times New Roman" w:hint="default"/>
          </w:rPr>
          <w:t>67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94">
        <w:r>
          <w:rPr/>
          <w:t>图</w:t>
        </w:r>
        <w:r>
          <w:rPr>
            <w:spacing w:val="-53"/>
          </w:rPr>
          <w:t> </w:t>
        </w:r>
        <w:r>
          <w:rPr>
            <w:rFonts w:ascii="Times New Roman" w:hAnsi="Times New Roman" w:cs="Times New Roman" w:eastAsia="Times New Roman" w:hint="default"/>
          </w:rPr>
          <w:t>143</w:t>
        </w:r>
        <w:r>
          <w:rPr/>
          <w:t>：典型的</w:t>
        </w:r>
        <w:r>
          <w:rPr>
            <w:spacing w:val="-55"/>
          </w:rPr>
          <w:t> </w:t>
        </w:r>
        <w:r>
          <w:rPr>
            <w:rFonts w:ascii="Times New Roman" w:hAnsi="Times New Roman" w:cs="Times New Roman" w:eastAsia="Times New Roman" w:hint="default"/>
          </w:rPr>
          <w:t>SiP</w:t>
        </w:r>
        <w:r>
          <w:rPr>
            <w:rFonts w:ascii="Times New Roman" w:hAnsi="Times New Roman" w:cs="Times New Roman" w:eastAsia="Times New Roman" w:hint="default"/>
            <w:spacing w:val="2"/>
          </w:rPr>
          <w:t> </w:t>
        </w:r>
        <w:r>
          <w:rPr/>
          <w:t>封装结构示意图</w:t>
        </w:r>
        <w:r>
          <w:rPr>
            <w:rFonts w:ascii="Times New Roman" w:hAnsi="Times New Roman" w:cs="Times New Roman" w:eastAsia="Times New Roman" w:hint="default"/>
            <w:b/>
            <w:bCs/>
          </w:rPr>
          <w:tab/>
        </w:r>
        <w:r>
          <w:rPr>
            <w:rFonts w:ascii="Times New Roman" w:hAnsi="Times New Roman" w:cs="Times New Roman" w:eastAsia="Times New Roman" w:hint="default"/>
          </w:rPr>
          <w:t>67</w:t>
        </w:r>
      </w:hyperlink>
    </w:p>
    <w:p>
      <w:pPr>
        <w:pStyle w:val="Heading4"/>
        <w:tabs>
          <w:tab w:pos="9743" w:val="right" w:leader="dot"/>
        </w:tabs>
        <w:spacing w:line="240" w:lineRule="auto"/>
        <w:ind w:right="0"/>
        <w:jc w:val="left"/>
        <w:rPr>
          <w:rFonts w:ascii="Times New Roman" w:hAnsi="Times New Roman" w:cs="Times New Roman" w:eastAsia="Times New Roman" w:hint="default"/>
        </w:rPr>
      </w:pPr>
      <w:hyperlink w:history="true" w:anchor="_bookmark195">
        <w:r>
          <w:rPr/>
          <w:t>图</w:t>
        </w:r>
        <w:r>
          <w:rPr>
            <w:spacing w:val="-53"/>
          </w:rPr>
          <w:t> </w:t>
        </w:r>
        <w:r>
          <w:rPr>
            <w:rFonts w:ascii="Times New Roman" w:hAnsi="Times New Roman" w:cs="Times New Roman" w:eastAsia="Times New Roman" w:hint="default"/>
          </w:rPr>
          <w:t>144</w:t>
        </w:r>
        <w:r>
          <w:rPr/>
          <w:t>：典型</w:t>
        </w:r>
        <w:r>
          <w:rPr>
            <w:spacing w:val="-55"/>
          </w:rPr>
          <w:t> </w:t>
        </w:r>
        <w:r>
          <w:rPr>
            <w:rFonts w:ascii="Times New Roman" w:hAnsi="Times New Roman" w:cs="Times New Roman" w:eastAsia="Times New Roman" w:hint="default"/>
          </w:rPr>
          <w:t>AiP</w:t>
        </w:r>
        <w:r>
          <w:rPr>
            <w:rFonts w:ascii="Times New Roman" w:hAnsi="Times New Roman" w:cs="Times New Roman" w:eastAsia="Times New Roman" w:hint="default"/>
            <w:spacing w:val="2"/>
          </w:rPr>
          <w:t> </w:t>
        </w:r>
        <w:r>
          <w:rPr/>
          <w:t>天线模块技术示意图</w:t>
        </w:r>
        <w:r>
          <w:rPr>
            <w:rFonts w:ascii="Times New Roman" w:hAnsi="Times New Roman" w:cs="Times New Roman" w:eastAsia="Times New Roman" w:hint="default"/>
            <w:b/>
            <w:bCs/>
          </w:rPr>
          <w:tab/>
        </w:r>
        <w:r>
          <w:rPr>
            <w:rFonts w:ascii="Times New Roman" w:hAnsi="Times New Roman" w:cs="Times New Roman" w:eastAsia="Times New Roman" w:hint="default"/>
          </w:rPr>
          <w:t>67</w:t>
        </w:r>
      </w:hyperlink>
    </w:p>
    <w:p>
      <w:pPr>
        <w:spacing w:after="0" w:line="240" w:lineRule="auto"/>
        <w:jc w:val="left"/>
        <w:rPr>
          <w:rFonts w:ascii="Times New Roman" w:hAnsi="Times New Roman" w:cs="Times New Roman" w:eastAsia="Times New Roman" w:hint="default"/>
        </w:rPr>
        <w:sectPr>
          <w:pgSz w:w="11910" w:h="16840"/>
          <w:pgMar w:header="851" w:footer="1009" w:top="1580" w:bottom="1200" w:left="1020" w:right="980"/>
        </w:sectPr>
      </w:pPr>
    </w:p>
    <w:p>
      <w:pPr>
        <w:spacing w:before="147"/>
        <w:ind w:left="0" w:right="21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before="245"/>
        <w:ind w:left="3293" w:right="3309" w:firstLine="0"/>
        <w:jc w:val="center"/>
        <w:rPr>
          <w:rFonts w:ascii="Microsoft JhengHei" w:hAnsi="Microsoft JhengHei" w:cs="Microsoft JhengHei" w:eastAsia="Microsoft JhengHei" w:hint="default"/>
          <w:sz w:val="28"/>
          <w:szCs w:val="28"/>
        </w:rPr>
      </w:pPr>
      <w:r>
        <w:rPr>
          <w:rFonts w:ascii="Microsoft JhengHei" w:hAnsi="Microsoft JhengHei" w:cs="Microsoft JhengHei" w:eastAsia="Microsoft JhengHei" w:hint="default"/>
          <w:b/>
          <w:bCs/>
          <w:color w:val="044E7D"/>
          <w:sz w:val="28"/>
          <w:szCs w:val="28"/>
        </w:rPr>
        <w:t>表目录</w:t>
      </w:r>
      <w:r>
        <w:rPr>
          <w:rFonts w:ascii="Microsoft JhengHei" w:hAnsi="Microsoft JhengHei" w:cs="Microsoft JhengHei" w:eastAsia="Microsoft JhengHei" w:hint="default"/>
          <w:sz w:val="28"/>
          <w:szCs w:val="28"/>
        </w:rPr>
      </w:r>
    </w:p>
    <w:p>
      <w:pPr>
        <w:pStyle w:val="Heading4"/>
        <w:tabs>
          <w:tab w:pos="9637" w:val="left" w:leader="dot"/>
        </w:tabs>
        <w:spacing w:line="240" w:lineRule="auto" w:before="127"/>
        <w:ind w:right="0"/>
        <w:jc w:val="left"/>
        <w:rPr>
          <w:rFonts w:ascii="Times New Roman" w:hAnsi="Times New Roman" w:cs="Times New Roman" w:eastAsia="Times New Roman" w:hint="default"/>
        </w:rPr>
      </w:pPr>
      <w:hyperlink w:history="true" w:anchor="_bookmark2">
        <w:r>
          <w:rPr/>
          <w:t>表</w:t>
        </w:r>
        <w:r>
          <w:rPr>
            <w:spacing w:val="-53"/>
          </w:rPr>
          <w:t> </w:t>
        </w:r>
        <w:r>
          <w:rPr>
            <w:rFonts w:ascii="Times New Roman" w:hAnsi="Times New Roman" w:cs="Times New Roman" w:eastAsia="Times New Roman" w:hint="default"/>
          </w:rPr>
          <w:t>1</w:t>
        </w:r>
        <w:r>
          <w:rPr/>
          <w:t>：</w:t>
        </w:r>
        <w:r>
          <w:rPr>
            <w:rFonts w:ascii="Times New Roman" w:hAnsi="Times New Roman" w:cs="Times New Roman" w:eastAsia="Times New Roman" w:hint="default"/>
          </w:rPr>
          <w:t>2017-2023</w:t>
        </w:r>
        <w:r>
          <w:rPr>
            <w:rFonts w:ascii="Times New Roman" w:hAnsi="Times New Roman" w:cs="Times New Roman" w:eastAsia="Times New Roman" w:hint="default"/>
            <w:spacing w:val="-3"/>
          </w:rPr>
          <w:t> </w:t>
        </w:r>
        <w:r>
          <w:rPr/>
          <w:t>年全球网络连接量和数据需求量</w:t>
        </w:r>
        <w:r>
          <w:rPr>
            <w:rFonts w:ascii="Times New Roman" w:hAnsi="Times New Roman" w:cs="Times New Roman" w:eastAsia="Times New Roman" w:hint="default"/>
            <w:b/>
            <w:bCs/>
          </w:rPr>
          <w:tab/>
        </w:r>
        <w:r>
          <w:rPr>
            <w:rFonts w:ascii="Times New Roman" w:hAnsi="Times New Roman" w:cs="Times New Roman" w:eastAsia="Times New Roman" w:hint="default"/>
          </w:rPr>
          <w:t>8</w:t>
        </w:r>
      </w:hyperlink>
    </w:p>
    <w:p>
      <w:pPr>
        <w:pStyle w:val="Heading4"/>
        <w:tabs>
          <w:tab w:pos="9637" w:val="left" w:leader="dot"/>
        </w:tabs>
        <w:spacing w:line="240" w:lineRule="auto"/>
        <w:ind w:right="0"/>
        <w:jc w:val="left"/>
        <w:rPr>
          <w:rFonts w:ascii="Times New Roman" w:hAnsi="Times New Roman" w:cs="Times New Roman" w:eastAsia="Times New Roman" w:hint="default"/>
        </w:rPr>
      </w:pPr>
      <w:hyperlink w:history="true" w:anchor="_bookmark5">
        <w:r>
          <w:rPr/>
          <w:t>表</w:t>
        </w:r>
        <w:r>
          <w:rPr>
            <w:spacing w:val="-53"/>
          </w:rPr>
          <w:t> </w:t>
        </w:r>
        <w:r>
          <w:rPr>
            <w:rFonts w:ascii="Times New Roman" w:hAnsi="Times New Roman" w:cs="Times New Roman" w:eastAsia="Times New Roman" w:hint="default"/>
          </w:rPr>
          <w:t>2</w:t>
        </w:r>
        <w:r>
          <w:rPr/>
          <w:t>：各国运营商</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进展和规划</w:t>
        </w:r>
        <w:r>
          <w:rPr>
            <w:rFonts w:ascii="Times New Roman" w:hAnsi="Times New Roman" w:cs="Times New Roman" w:eastAsia="Times New Roman" w:hint="default"/>
            <w:b/>
            <w:bCs/>
          </w:rPr>
          <w:tab/>
        </w:r>
        <w:r>
          <w:rPr>
            <w:rFonts w:ascii="Times New Roman" w:hAnsi="Times New Roman" w:cs="Times New Roman" w:eastAsia="Times New Roman" w:hint="default"/>
          </w:rPr>
          <w:t>9</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6">
        <w:r>
          <w:rPr/>
          <w:t>表</w:t>
        </w:r>
        <w:r>
          <w:rPr>
            <w:spacing w:val="-53"/>
          </w:rPr>
          <w:t> </w:t>
        </w:r>
        <w:r>
          <w:rPr>
            <w:rFonts w:ascii="Times New Roman" w:hAnsi="Times New Roman" w:cs="Times New Roman" w:eastAsia="Times New Roman" w:hint="default"/>
          </w:rPr>
          <w:t>3</w:t>
        </w:r>
        <w:r>
          <w:rPr/>
          <w:t>：主要基带处理器厂商的</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进展</w:t>
        </w:r>
        <w:r>
          <w:rPr>
            <w:rFonts w:ascii="Times New Roman" w:hAnsi="Times New Roman" w:cs="Times New Roman" w:eastAsia="Times New Roman" w:hint="default"/>
            <w:b/>
            <w:bCs/>
          </w:rPr>
          <w:tab/>
        </w:r>
        <w:r>
          <w:rPr>
            <w:rFonts w:ascii="Times New Roman" w:hAnsi="Times New Roman" w:cs="Times New Roman" w:eastAsia="Times New Roman" w:hint="default"/>
          </w:rPr>
          <w:t>10</w:t>
        </w:r>
      </w:hyperlink>
    </w:p>
    <w:p>
      <w:pPr>
        <w:pStyle w:val="Heading4"/>
        <w:tabs>
          <w:tab w:pos="9541" w:val="left" w:leader="dot"/>
        </w:tabs>
        <w:spacing w:line="240" w:lineRule="auto"/>
        <w:ind w:right="0"/>
        <w:jc w:val="left"/>
        <w:rPr>
          <w:rFonts w:ascii="Times New Roman" w:hAnsi="Times New Roman" w:cs="Times New Roman" w:eastAsia="Times New Roman" w:hint="default"/>
        </w:rPr>
      </w:pPr>
      <w:hyperlink w:history="true" w:anchor="_bookmark7">
        <w:r>
          <w:rPr/>
          <w:t>表</w:t>
        </w:r>
        <w:r>
          <w:rPr>
            <w:spacing w:val="-53"/>
          </w:rPr>
          <w:t> </w:t>
        </w:r>
        <w:r>
          <w:rPr>
            <w:rFonts w:ascii="Times New Roman" w:hAnsi="Times New Roman" w:cs="Times New Roman" w:eastAsia="Times New Roman" w:hint="default"/>
          </w:rPr>
          <w:t>4</w:t>
        </w:r>
        <w:r>
          <w:rPr/>
          <w:t>：主流手机处理器品牌及其参数对比</w:t>
        </w:r>
        <w:r>
          <w:rPr>
            <w:rFonts w:ascii="Times New Roman" w:hAnsi="Times New Roman" w:cs="Times New Roman" w:eastAsia="Times New Roman" w:hint="default"/>
            <w:b/>
            <w:bCs/>
          </w:rPr>
          <w:tab/>
        </w:r>
        <w:r>
          <w:rPr>
            <w:rFonts w:ascii="Times New Roman" w:hAnsi="Times New Roman" w:cs="Times New Roman" w:eastAsia="Times New Roman" w:hint="default"/>
            <w:spacing w:val="-8"/>
          </w:rPr>
          <w:t>11</w:t>
        </w:r>
        <w:r>
          <w:rPr>
            <w:rFonts w:ascii="Times New Roman" w:hAnsi="Times New Roman" w:cs="Times New Roman" w:eastAsia="Times New Roman" w:hint="default"/>
          </w:rPr>
        </w:r>
      </w:hyperlink>
    </w:p>
    <w:p>
      <w:pPr>
        <w:pStyle w:val="Heading4"/>
        <w:tabs>
          <w:tab w:pos="9541" w:val="left" w:leader="dot"/>
        </w:tabs>
        <w:spacing w:line="240" w:lineRule="auto"/>
        <w:ind w:right="0"/>
        <w:jc w:val="left"/>
        <w:rPr>
          <w:rFonts w:ascii="Times New Roman" w:hAnsi="Times New Roman" w:cs="Times New Roman" w:eastAsia="Times New Roman" w:hint="default"/>
        </w:rPr>
      </w:pPr>
      <w:hyperlink w:history="true" w:anchor="_bookmark8">
        <w:r>
          <w:rPr/>
          <w:t>表</w:t>
        </w:r>
        <w:r>
          <w:rPr>
            <w:spacing w:val="-53"/>
          </w:rPr>
          <w:t> </w:t>
        </w:r>
        <w:r>
          <w:rPr>
            <w:rFonts w:ascii="Times New Roman" w:hAnsi="Times New Roman" w:cs="Times New Roman" w:eastAsia="Times New Roman" w:hint="default"/>
          </w:rPr>
          <w:t>5</w:t>
        </w:r>
        <w:r>
          <w:rPr/>
          <w:t>：</w:t>
        </w:r>
        <w:r>
          <w:rPr>
            <w:rFonts w:ascii="Times New Roman" w:hAnsi="Times New Roman" w:cs="Times New Roman" w:eastAsia="Times New Roman" w:hint="default"/>
          </w:rPr>
          <w:t>2019</w:t>
        </w:r>
        <w:r>
          <w:rPr>
            <w:rFonts w:ascii="Times New Roman" w:hAnsi="Times New Roman" w:cs="Times New Roman" w:eastAsia="Times New Roman" w:hint="default"/>
            <w:spacing w:val="-3"/>
          </w:rPr>
          <w:t> </w:t>
        </w:r>
        <w:r>
          <w:rPr/>
          <w:t>年发布的</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手机及采用的基带芯片，高通和华为领先</w:t>
        </w:r>
        <w:r>
          <w:rPr>
            <w:rFonts w:ascii="Times New Roman" w:hAnsi="Times New Roman" w:cs="Times New Roman" w:eastAsia="Times New Roman" w:hint="default"/>
            <w:b/>
            <w:bCs/>
          </w:rPr>
          <w:tab/>
        </w:r>
        <w:r>
          <w:rPr>
            <w:rFonts w:ascii="Times New Roman" w:hAnsi="Times New Roman" w:cs="Times New Roman" w:eastAsia="Times New Roman" w:hint="default"/>
            <w:spacing w:val="-8"/>
          </w:rPr>
          <w:t>11</w:t>
        </w:r>
        <w:r>
          <w:rPr>
            <w:rFonts w:ascii="Times New Roman" w:hAnsi="Times New Roman" w:cs="Times New Roman" w:eastAsia="Times New Roman" w:hint="default"/>
          </w:rPr>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15">
        <w:r>
          <w:rPr/>
          <w:t>表</w:t>
        </w:r>
        <w:r>
          <w:rPr>
            <w:spacing w:val="-57"/>
          </w:rPr>
          <w:t> </w:t>
        </w:r>
        <w:r>
          <w:rPr>
            <w:rFonts w:ascii="Times New Roman" w:hAnsi="Times New Roman" w:cs="Times New Roman" w:eastAsia="Times New Roman" w:hint="default"/>
          </w:rPr>
          <w:t>6</w:t>
        </w:r>
        <w:r>
          <w:rPr/>
          <w:t>：</w:t>
        </w:r>
        <w:r>
          <w:rPr>
            <w:rFonts w:ascii="Times New Roman" w:hAnsi="Times New Roman" w:cs="Times New Roman" w:eastAsia="Times New Roman" w:hint="default"/>
          </w:rPr>
          <w:t>2019 </w:t>
        </w:r>
        <w:r>
          <w:rPr/>
          <w:t>年全球电子元器件产值和增长率预测（</w:t>
        </w:r>
        <w:r>
          <w:rPr>
            <w:rFonts w:ascii="Times New Roman" w:hAnsi="Times New Roman" w:cs="Times New Roman" w:eastAsia="Times New Roman" w:hint="default"/>
          </w:rPr>
          <w:t>10</w:t>
        </w:r>
        <w:r>
          <w:rPr>
            <w:rFonts w:ascii="Times New Roman" w:hAnsi="Times New Roman" w:cs="Times New Roman" w:eastAsia="Times New Roman" w:hint="default"/>
            <w:spacing w:val="-1"/>
          </w:rPr>
          <w:t> </w:t>
        </w:r>
        <w:r>
          <w:rPr/>
          <w:t>亿美元）</w:t>
        </w:r>
        <w:r>
          <w:rPr>
            <w:rFonts w:ascii="Times New Roman" w:hAnsi="Times New Roman" w:cs="Times New Roman" w:eastAsia="Times New Roman" w:hint="default"/>
            <w:b/>
            <w:bCs/>
          </w:rPr>
          <w:tab/>
        </w:r>
        <w:r>
          <w:rPr>
            <w:rFonts w:ascii="Times New Roman" w:hAnsi="Times New Roman" w:cs="Times New Roman" w:eastAsia="Times New Roman" w:hint="default"/>
          </w:rPr>
          <w:t>13</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31">
        <w:r>
          <w:rPr/>
          <w:t>表</w:t>
        </w:r>
        <w:r>
          <w:rPr>
            <w:spacing w:val="-54"/>
          </w:rPr>
          <w:t> </w:t>
        </w:r>
        <w:r>
          <w:rPr>
            <w:rFonts w:ascii="Times New Roman" w:hAnsi="Times New Roman" w:cs="Times New Roman" w:eastAsia="Times New Roman" w:hint="default"/>
          </w:rPr>
          <w:t>7</w:t>
        </w:r>
        <w:r>
          <w:rPr/>
          <w:t>：</w:t>
        </w:r>
        <w:r>
          <w:rPr>
            <w:rFonts w:ascii="Times New Roman" w:hAnsi="Times New Roman" w:cs="Times New Roman" w:eastAsia="Times New Roman" w:hint="default"/>
          </w:rPr>
          <w:t>5G </w:t>
        </w:r>
        <w:r>
          <w:rPr/>
          <w:t>设备连接量和</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2"/>
          </w:rPr>
          <w:t> </w:t>
        </w:r>
        <w:r>
          <w:rPr>
            <w:rFonts w:ascii="Times New Roman" w:hAnsi="Times New Roman" w:cs="Times New Roman" w:eastAsia="Times New Roman" w:hint="default"/>
          </w:rPr>
          <w:t>IoT</w:t>
        </w:r>
        <w:r>
          <w:rPr>
            <w:rFonts w:ascii="Times New Roman" w:hAnsi="Times New Roman" w:cs="Times New Roman" w:eastAsia="Times New Roman" w:hint="default"/>
            <w:spacing w:val="-1"/>
          </w:rPr>
          <w:t> </w:t>
        </w:r>
        <w:r>
          <w:rPr/>
          <w:t>连接量</w:t>
        </w:r>
        <w:r>
          <w:rPr>
            <w:rFonts w:ascii="Times New Roman" w:hAnsi="Times New Roman" w:cs="Times New Roman" w:eastAsia="Times New Roman" w:hint="default"/>
            <w:b/>
            <w:bCs/>
          </w:rPr>
          <w:tab/>
        </w:r>
        <w:r>
          <w:rPr>
            <w:rFonts w:ascii="Times New Roman" w:hAnsi="Times New Roman" w:cs="Times New Roman" w:eastAsia="Times New Roman" w:hint="default"/>
          </w:rPr>
          <w:t>17</w:t>
        </w:r>
      </w:hyperlink>
    </w:p>
    <w:p>
      <w:pPr>
        <w:pStyle w:val="Heading4"/>
        <w:tabs>
          <w:tab w:pos="9532" w:val="left" w:leader="dot"/>
        </w:tabs>
        <w:spacing w:line="240" w:lineRule="auto" w:before="22"/>
        <w:ind w:right="0"/>
        <w:jc w:val="left"/>
        <w:rPr>
          <w:rFonts w:ascii="Times New Roman" w:hAnsi="Times New Roman" w:cs="Times New Roman" w:eastAsia="Times New Roman" w:hint="default"/>
        </w:rPr>
      </w:pPr>
      <w:hyperlink w:history="true" w:anchor="_bookmark47">
        <w:r>
          <w:rPr/>
          <w:t>表</w:t>
        </w:r>
        <w:r>
          <w:rPr>
            <w:spacing w:val="-55"/>
          </w:rPr>
          <w:t> </w:t>
        </w:r>
        <w:r>
          <w:rPr>
            <w:rFonts w:ascii="Times New Roman" w:hAnsi="Times New Roman" w:cs="Times New Roman" w:eastAsia="Times New Roman" w:hint="default"/>
          </w:rPr>
          <w:t>8</w:t>
        </w:r>
        <w:r>
          <w:rPr/>
          <w:t>：</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智能手机配置变化</w:t>
        </w:r>
        <w:r>
          <w:rPr>
            <w:rFonts w:ascii="Times New Roman" w:hAnsi="Times New Roman" w:cs="Times New Roman" w:eastAsia="Times New Roman" w:hint="default"/>
            <w:b/>
            <w:bCs/>
          </w:rPr>
          <w:tab/>
        </w:r>
        <w:r>
          <w:rPr>
            <w:rFonts w:ascii="Times New Roman" w:hAnsi="Times New Roman" w:cs="Times New Roman" w:eastAsia="Times New Roman" w:hint="default"/>
          </w:rPr>
          <w:t>21</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64">
        <w:r>
          <w:rPr/>
          <w:t>表</w:t>
        </w:r>
        <w:r>
          <w:rPr>
            <w:spacing w:val="-55"/>
          </w:rPr>
          <w:t> </w:t>
        </w:r>
        <w:r>
          <w:rPr>
            <w:rFonts w:ascii="Times New Roman" w:hAnsi="Times New Roman" w:cs="Times New Roman" w:eastAsia="Times New Roman" w:hint="default"/>
          </w:rPr>
          <w:t>9</w:t>
        </w:r>
        <w:r>
          <w:rPr/>
          <w:t>：射频前端细分市场预测及其驱动因素（亿美元）</w:t>
        </w:r>
        <w:r>
          <w:rPr>
            <w:rFonts w:ascii="Times New Roman" w:hAnsi="Times New Roman" w:cs="Times New Roman" w:eastAsia="Times New Roman" w:hint="default"/>
            <w:b/>
            <w:bCs/>
          </w:rPr>
          <w:tab/>
        </w:r>
        <w:r>
          <w:rPr>
            <w:rFonts w:ascii="Times New Roman" w:hAnsi="Times New Roman" w:cs="Times New Roman" w:eastAsia="Times New Roman" w:hint="default"/>
          </w:rPr>
          <w:t>26</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69">
        <w:r>
          <w:rPr/>
          <w:t>表</w:t>
        </w:r>
        <w:r>
          <w:rPr>
            <w:spacing w:val="-57"/>
          </w:rPr>
          <w:t> </w:t>
        </w:r>
        <w:r>
          <w:rPr>
            <w:rFonts w:ascii="Times New Roman" w:hAnsi="Times New Roman" w:cs="Times New Roman" w:eastAsia="Times New Roman" w:hint="default"/>
          </w:rPr>
          <w:t>10</w:t>
        </w:r>
        <w:r>
          <w:rPr/>
          <w:t>：国产滤波器厂商概况</w:t>
        </w:r>
        <w:r>
          <w:rPr>
            <w:rFonts w:ascii="Times New Roman" w:hAnsi="Times New Roman" w:cs="Times New Roman" w:eastAsia="Times New Roman" w:hint="default"/>
            <w:b/>
            <w:bCs/>
          </w:rPr>
          <w:tab/>
        </w:r>
        <w:r>
          <w:rPr>
            <w:rFonts w:ascii="Times New Roman" w:hAnsi="Times New Roman" w:cs="Times New Roman" w:eastAsia="Times New Roman" w:hint="default"/>
          </w:rPr>
          <w:t>28</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72">
        <w:r>
          <w:rPr/>
          <w:t>表</w:t>
        </w:r>
        <w:r>
          <w:rPr>
            <w:spacing w:val="-45"/>
          </w:rPr>
          <w:t> </w:t>
        </w:r>
        <w:r>
          <w:rPr>
            <w:rFonts w:ascii="Times New Roman" w:hAnsi="Times New Roman" w:cs="Times New Roman" w:eastAsia="Times New Roman" w:hint="default"/>
            <w:spacing w:val="-3"/>
          </w:rPr>
          <w:t>11</w:t>
        </w:r>
        <w:r>
          <w:rPr>
            <w:spacing w:val="-3"/>
          </w:rPr>
          <w:t>：全球主要手机射频</w:t>
        </w:r>
        <w:r>
          <w:rPr>
            <w:spacing w:val="-47"/>
          </w:rPr>
          <w:t> </w:t>
        </w:r>
        <w:r>
          <w:rPr>
            <w:rFonts w:ascii="Times New Roman" w:hAnsi="Times New Roman" w:cs="Times New Roman" w:eastAsia="Times New Roman" w:hint="default"/>
            <w:spacing w:val="-10"/>
          </w:rPr>
          <w:t>PA</w:t>
        </w:r>
        <w:r>
          <w:rPr>
            <w:rFonts w:ascii="Times New Roman" w:hAnsi="Times New Roman" w:cs="Times New Roman" w:eastAsia="Times New Roman" w:hint="default"/>
            <w:spacing w:val="7"/>
          </w:rPr>
          <w:t> </w:t>
        </w:r>
        <w:r>
          <w:rPr/>
          <w:t>模组市场占有率</w:t>
        </w:r>
        <w:r>
          <w:rPr>
            <w:rFonts w:ascii="Times New Roman" w:hAnsi="Times New Roman" w:cs="Times New Roman" w:eastAsia="Times New Roman" w:hint="default"/>
            <w:b/>
            <w:bCs/>
          </w:rPr>
          <w:tab/>
        </w:r>
        <w:r>
          <w:rPr>
            <w:rFonts w:ascii="Times New Roman" w:hAnsi="Times New Roman" w:cs="Times New Roman" w:eastAsia="Times New Roman" w:hint="default"/>
          </w:rPr>
          <w:t>28</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73">
        <w:r>
          <w:rPr/>
          <w:t>表</w:t>
        </w:r>
        <w:r>
          <w:rPr>
            <w:spacing w:val="-53"/>
          </w:rPr>
          <w:t> </w:t>
        </w:r>
        <w:r>
          <w:rPr>
            <w:rFonts w:ascii="Times New Roman" w:hAnsi="Times New Roman" w:cs="Times New Roman" w:eastAsia="Times New Roman" w:hint="default"/>
          </w:rPr>
          <w:t>12</w:t>
        </w:r>
        <w:r>
          <w:rPr/>
          <w:t>：国内</w:t>
        </w:r>
        <w:r>
          <w:rPr>
            <w:spacing w:val="-55"/>
          </w:rPr>
          <w:t> </w:t>
        </w:r>
        <w:r>
          <w:rPr>
            <w:rFonts w:ascii="Times New Roman" w:hAnsi="Times New Roman" w:cs="Times New Roman" w:eastAsia="Times New Roman" w:hint="default"/>
            <w:spacing w:val="-10"/>
          </w:rPr>
          <w:t>PA</w:t>
        </w:r>
        <w:r>
          <w:rPr>
            <w:rFonts w:ascii="Times New Roman" w:hAnsi="Times New Roman" w:cs="Times New Roman" w:eastAsia="Times New Roman" w:hint="default"/>
            <w:spacing w:val="1"/>
          </w:rPr>
          <w:t> </w:t>
        </w:r>
        <w:r>
          <w:rPr/>
          <w:t>产业链从设计到代工已经完备</w:t>
        </w:r>
        <w:r>
          <w:rPr>
            <w:rFonts w:ascii="Times New Roman" w:hAnsi="Times New Roman" w:cs="Times New Roman" w:eastAsia="Times New Roman" w:hint="default"/>
            <w:b/>
            <w:bCs/>
          </w:rPr>
          <w:tab/>
        </w:r>
        <w:r>
          <w:rPr>
            <w:rFonts w:ascii="Times New Roman" w:hAnsi="Times New Roman" w:cs="Times New Roman" w:eastAsia="Times New Roman" w:hint="default"/>
          </w:rPr>
          <w:t>29</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74">
        <w:r>
          <w:rPr/>
          <w:t>表</w:t>
        </w:r>
        <w:r>
          <w:rPr>
            <w:spacing w:val="-53"/>
          </w:rPr>
          <w:t> </w:t>
        </w:r>
        <w:r>
          <w:rPr>
            <w:rFonts w:ascii="Times New Roman" w:hAnsi="Times New Roman" w:cs="Times New Roman" w:eastAsia="Times New Roman" w:hint="default"/>
          </w:rPr>
          <w:t>13</w:t>
        </w:r>
        <w:r>
          <w:rPr/>
          <w:t>：国内主要</w:t>
        </w:r>
        <w:r>
          <w:rPr>
            <w:spacing w:val="-55"/>
          </w:rPr>
          <w:t> </w:t>
        </w:r>
        <w:r>
          <w:rPr>
            <w:rFonts w:ascii="Times New Roman" w:hAnsi="Times New Roman" w:cs="Times New Roman" w:eastAsia="Times New Roman" w:hint="default"/>
            <w:spacing w:val="-10"/>
          </w:rPr>
          <w:t>PA</w:t>
        </w:r>
        <w:r>
          <w:rPr>
            <w:rFonts w:ascii="Times New Roman" w:hAnsi="Times New Roman" w:cs="Times New Roman" w:eastAsia="Times New Roman" w:hint="default"/>
            <w:spacing w:val="1"/>
          </w:rPr>
          <w:t> </w:t>
        </w:r>
        <w:r>
          <w:rPr/>
          <w:t>厂商产品及客户</w:t>
        </w:r>
        <w:r>
          <w:rPr>
            <w:rFonts w:ascii="Times New Roman" w:hAnsi="Times New Roman" w:cs="Times New Roman" w:eastAsia="Times New Roman" w:hint="default"/>
            <w:b/>
            <w:bCs/>
          </w:rPr>
          <w:tab/>
        </w:r>
        <w:r>
          <w:rPr>
            <w:rFonts w:ascii="Times New Roman" w:hAnsi="Times New Roman" w:cs="Times New Roman" w:eastAsia="Times New Roman" w:hint="default"/>
          </w:rPr>
          <w:t>29</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75">
        <w:r>
          <w:rPr/>
          <w:t>表</w:t>
        </w:r>
        <w:r>
          <w:rPr>
            <w:spacing w:val="-55"/>
          </w:rPr>
          <w:t> </w:t>
        </w:r>
        <w:r>
          <w:rPr>
            <w:rFonts w:ascii="Times New Roman" w:hAnsi="Times New Roman" w:cs="Times New Roman" w:eastAsia="Times New Roman" w:hint="default"/>
          </w:rPr>
          <w:t>14</w:t>
        </w:r>
        <w:r>
          <w:rPr/>
          <w:t>：全球前五大射频开关芯片公司</w:t>
        </w:r>
        <w:r>
          <w:rPr>
            <w:rFonts w:ascii="Times New Roman" w:hAnsi="Times New Roman" w:cs="Times New Roman" w:eastAsia="Times New Roman" w:hint="default"/>
            <w:b/>
            <w:bCs/>
          </w:rPr>
          <w:tab/>
        </w:r>
        <w:r>
          <w:rPr>
            <w:rFonts w:ascii="Times New Roman" w:hAnsi="Times New Roman" w:cs="Times New Roman" w:eastAsia="Times New Roman" w:hint="default"/>
          </w:rPr>
          <w:t>30</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76">
        <w:r>
          <w:rPr/>
          <w:t>表</w:t>
        </w:r>
        <w:r>
          <w:rPr>
            <w:spacing w:val="-58"/>
          </w:rPr>
          <w:t> </w:t>
        </w:r>
        <w:r>
          <w:rPr>
            <w:rFonts w:ascii="Times New Roman" w:hAnsi="Times New Roman" w:cs="Times New Roman" w:eastAsia="Times New Roman" w:hint="default"/>
          </w:rPr>
          <w:t>15</w:t>
        </w:r>
        <w:r>
          <w:rPr/>
          <w:t>：国内主要射频开关芯片公司业务概括</w:t>
        </w:r>
        <w:r>
          <w:rPr>
            <w:rFonts w:ascii="Times New Roman" w:hAnsi="Times New Roman" w:cs="Times New Roman" w:eastAsia="Times New Roman" w:hint="default"/>
            <w:b/>
            <w:bCs/>
          </w:rPr>
          <w:tab/>
        </w:r>
        <w:r>
          <w:rPr>
            <w:rFonts w:ascii="Times New Roman" w:hAnsi="Times New Roman" w:cs="Times New Roman" w:eastAsia="Times New Roman" w:hint="default"/>
          </w:rPr>
          <w:t>30</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77">
        <w:r>
          <w:rPr/>
          <w:t>表</w:t>
        </w:r>
        <w:r>
          <w:rPr>
            <w:spacing w:val="-57"/>
          </w:rPr>
          <w:t> </w:t>
        </w:r>
        <w:r>
          <w:rPr>
            <w:rFonts w:ascii="Times New Roman" w:hAnsi="Times New Roman" w:cs="Times New Roman" w:eastAsia="Times New Roman" w:hint="default"/>
          </w:rPr>
          <w:t>16</w:t>
        </w:r>
        <w:r>
          <w:rPr/>
          <w:t>：射频前端本土主要受益公司概况</w:t>
        </w:r>
        <w:r>
          <w:rPr>
            <w:rFonts w:ascii="Times New Roman" w:hAnsi="Times New Roman" w:cs="Times New Roman" w:eastAsia="Times New Roman" w:hint="default"/>
            <w:b/>
            <w:bCs/>
          </w:rPr>
          <w:tab/>
        </w:r>
        <w:r>
          <w:rPr>
            <w:rFonts w:ascii="Times New Roman" w:hAnsi="Times New Roman" w:cs="Times New Roman" w:eastAsia="Times New Roman" w:hint="default"/>
          </w:rPr>
          <w:t>31</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80">
        <w:r>
          <w:rPr/>
          <w:t>表</w:t>
        </w:r>
        <w:r>
          <w:rPr>
            <w:spacing w:val="-55"/>
          </w:rPr>
          <w:t> </w:t>
        </w:r>
        <w:r>
          <w:rPr>
            <w:rFonts w:ascii="Times New Roman" w:hAnsi="Times New Roman" w:cs="Times New Roman" w:eastAsia="Times New Roman" w:hint="default"/>
          </w:rPr>
          <w:t>17</w:t>
        </w:r>
        <w:r>
          <w:rPr/>
          <w:t>：</w:t>
        </w:r>
        <w:r>
          <w:rPr>
            <w:rFonts w:ascii="Times New Roman" w:hAnsi="Times New Roman" w:cs="Times New Roman" w:eastAsia="Times New Roman" w:hint="default"/>
          </w:rPr>
          <w:t>LCP/MPI</w:t>
        </w:r>
        <w:r>
          <w:rPr>
            <w:rFonts w:ascii="Times New Roman" w:hAnsi="Times New Roman" w:cs="Times New Roman" w:eastAsia="Times New Roman" w:hint="default"/>
            <w:spacing w:val="-5"/>
          </w:rPr>
          <w:t> </w:t>
        </w:r>
        <w:r>
          <w:rPr/>
          <w:t>软板更能满足高频高速和小型化需求</w:t>
        </w:r>
        <w:r>
          <w:rPr>
            <w:rFonts w:ascii="Times New Roman" w:hAnsi="Times New Roman" w:cs="Times New Roman" w:eastAsia="Times New Roman" w:hint="default"/>
            <w:b/>
            <w:bCs/>
          </w:rPr>
          <w:tab/>
        </w:r>
        <w:r>
          <w:rPr>
            <w:rFonts w:ascii="Times New Roman" w:hAnsi="Times New Roman" w:cs="Times New Roman" w:eastAsia="Times New Roman" w:hint="default"/>
          </w:rPr>
          <w:t>32</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81">
        <w:r>
          <w:rPr/>
          <w:t>表</w:t>
        </w:r>
        <w:r>
          <w:rPr>
            <w:spacing w:val="-54"/>
          </w:rPr>
          <w:t> </w:t>
        </w:r>
        <w:r>
          <w:rPr>
            <w:rFonts w:ascii="Times New Roman" w:hAnsi="Times New Roman" w:cs="Times New Roman" w:eastAsia="Times New Roman" w:hint="default"/>
          </w:rPr>
          <w:t>18</w:t>
        </w:r>
        <w:r>
          <w:rPr/>
          <w:t>：</w:t>
        </w:r>
        <w:r>
          <w:rPr>
            <w:rFonts w:ascii="Times New Roman" w:hAnsi="Times New Roman" w:cs="Times New Roman" w:eastAsia="Times New Roman" w:hint="default"/>
          </w:rPr>
          <w:t>LCP/MPI</w:t>
        </w:r>
        <w:r>
          <w:rPr>
            <w:rFonts w:ascii="Times New Roman" w:hAnsi="Times New Roman" w:cs="Times New Roman" w:eastAsia="Times New Roman" w:hint="default"/>
            <w:spacing w:val="-4"/>
          </w:rPr>
          <w:t> </w:t>
        </w:r>
        <w:r>
          <w:rPr/>
          <w:t>软板替代同轴电缆可实现更高的空间利用率</w:t>
        </w:r>
        <w:r>
          <w:rPr>
            <w:rFonts w:ascii="Times New Roman" w:hAnsi="Times New Roman" w:cs="Times New Roman" w:eastAsia="Times New Roman" w:hint="default"/>
            <w:b/>
            <w:bCs/>
          </w:rPr>
          <w:tab/>
        </w:r>
        <w:r>
          <w:rPr>
            <w:rFonts w:ascii="Times New Roman" w:hAnsi="Times New Roman" w:cs="Times New Roman" w:eastAsia="Times New Roman" w:hint="default"/>
          </w:rPr>
          <w:t>33</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87">
        <w:r>
          <w:rPr/>
          <w:t>表</w:t>
        </w:r>
        <w:r>
          <w:rPr>
            <w:spacing w:val="-55"/>
          </w:rPr>
          <w:t> </w:t>
        </w:r>
        <w:r>
          <w:rPr>
            <w:rFonts w:ascii="Times New Roman" w:hAnsi="Times New Roman" w:cs="Times New Roman" w:eastAsia="Times New Roman" w:hint="default"/>
          </w:rPr>
          <w:t>19</w:t>
        </w:r>
        <w:r>
          <w:rPr/>
          <w:t>：</w:t>
        </w:r>
        <w:r>
          <w:rPr>
            <w:rFonts w:ascii="Times New Roman" w:hAnsi="Times New Roman" w:cs="Times New Roman" w:eastAsia="Times New Roman" w:hint="default"/>
          </w:rPr>
          <w:t>2017-2019</w:t>
        </w:r>
        <w:r>
          <w:rPr>
            <w:rFonts w:ascii="Times New Roman" w:hAnsi="Times New Roman" w:cs="Times New Roman" w:eastAsia="Times New Roman" w:hint="default"/>
            <w:spacing w:val="-2"/>
          </w:rPr>
          <w:t> </w:t>
        </w:r>
        <w:r>
          <w:rPr/>
          <w:t>年</w:t>
        </w:r>
        <w:r>
          <w:rPr>
            <w:spacing w:val="-55"/>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2"/>
          </w:rPr>
          <w:t> </w:t>
        </w:r>
        <w:r>
          <w:rPr>
            <w:rFonts w:ascii="Times New Roman" w:hAnsi="Times New Roman" w:cs="Times New Roman" w:eastAsia="Times New Roman" w:hint="default"/>
          </w:rPr>
          <w:t>LCP/MPI</w:t>
        </w:r>
        <w:r>
          <w:rPr>
            <w:rFonts w:ascii="Times New Roman" w:hAnsi="Times New Roman" w:cs="Times New Roman" w:eastAsia="Times New Roman" w:hint="default"/>
            <w:spacing w:val="-4"/>
          </w:rPr>
          <w:t> </w:t>
        </w:r>
        <w:r>
          <w:rPr/>
          <w:t>天线价值链分布（亿美元）</w:t>
        </w:r>
        <w:r>
          <w:rPr>
            <w:rFonts w:ascii="Times New Roman" w:hAnsi="Times New Roman" w:cs="Times New Roman" w:eastAsia="Times New Roman" w:hint="default"/>
            <w:b/>
            <w:bCs/>
          </w:rPr>
          <w:tab/>
        </w:r>
        <w:r>
          <w:rPr>
            <w:rFonts w:ascii="Times New Roman" w:hAnsi="Times New Roman" w:cs="Times New Roman" w:eastAsia="Times New Roman" w:hint="default"/>
          </w:rPr>
          <w:t>35</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88">
        <w:r>
          <w:rPr/>
          <w:t>表</w:t>
        </w:r>
        <w:r>
          <w:rPr>
            <w:spacing w:val="-54"/>
          </w:rPr>
          <w:t> </w:t>
        </w:r>
        <w:r>
          <w:rPr>
            <w:rFonts w:ascii="Times New Roman" w:hAnsi="Times New Roman" w:cs="Times New Roman" w:eastAsia="Times New Roman" w:hint="default"/>
          </w:rPr>
          <w:t>20</w:t>
        </w:r>
        <w:r>
          <w:rPr/>
          <w:t>：苹果</w:t>
        </w:r>
        <w:r>
          <w:rPr>
            <w:spacing w:val="-54"/>
          </w:rPr>
          <w:t> </w:t>
        </w:r>
        <w:r>
          <w:rPr>
            <w:rFonts w:ascii="Times New Roman" w:hAnsi="Times New Roman" w:cs="Times New Roman" w:eastAsia="Times New Roman" w:hint="default"/>
          </w:rPr>
          <w:t>LCP</w:t>
        </w:r>
        <w:r>
          <w:rPr>
            <w:rFonts w:ascii="Times New Roman" w:hAnsi="Times New Roman" w:cs="Times New Roman" w:eastAsia="Times New Roman" w:hint="default"/>
            <w:spacing w:val="-1"/>
          </w:rPr>
          <w:t> </w:t>
        </w:r>
        <w:r>
          <w:rPr/>
          <w:t>天线供应链初步成型</w:t>
        </w:r>
        <w:r>
          <w:rPr>
            <w:rFonts w:ascii="Times New Roman" w:hAnsi="Times New Roman" w:cs="Times New Roman" w:eastAsia="Times New Roman" w:hint="default"/>
            <w:b/>
            <w:bCs/>
          </w:rPr>
          <w:tab/>
        </w:r>
        <w:r>
          <w:rPr>
            <w:rFonts w:ascii="Times New Roman" w:hAnsi="Times New Roman" w:cs="Times New Roman" w:eastAsia="Times New Roman" w:hint="default"/>
          </w:rPr>
          <w:t>35</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89">
        <w:r>
          <w:rPr/>
          <w:t>表</w:t>
        </w:r>
        <w:r>
          <w:rPr>
            <w:spacing w:val="-53"/>
          </w:rPr>
          <w:t> </w:t>
        </w:r>
        <w:r>
          <w:rPr>
            <w:rFonts w:ascii="Times New Roman" w:hAnsi="Times New Roman" w:cs="Times New Roman" w:eastAsia="Times New Roman" w:hint="default"/>
          </w:rPr>
          <w:t>21</w:t>
        </w:r>
        <w:r>
          <w:rPr/>
          <w:t>：</w:t>
        </w:r>
        <w:r>
          <w:rPr>
            <w:rFonts w:ascii="Times New Roman" w:hAnsi="Times New Roman" w:cs="Times New Roman" w:eastAsia="Times New Roman" w:hint="default"/>
          </w:rPr>
          <w:t>LCP/MPI</w:t>
        </w:r>
        <w:r>
          <w:rPr>
            <w:rFonts w:ascii="Times New Roman" w:hAnsi="Times New Roman" w:cs="Times New Roman" w:eastAsia="Times New Roman" w:hint="default"/>
            <w:spacing w:val="-3"/>
          </w:rPr>
          <w:t> </w:t>
        </w:r>
        <w:r>
          <w:rPr/>
          <w:t>产业链大陆公司业务进展</w:t>
        </w:r>
        <w:r>
          <w:rPr>
            <w:rFonts w:ascii="Times New Roman" w:hAnsi="Times New Roman" w:cs="Times New Roman" w:eastAsia="Times New Roman" w:hint="default"/>
            <w:b/>
            <w:bCs/>
          </w:rPr>
          <w:tab/>
        </w:r>
        <w:r>
          <w:rPr>
            <w:rFonts w:ascii="Times New Roman" w:hAnsi="Times New Roman" w:cs="Times New Roman" w:eastAsia="Times New Roman" w:hint="default"/>
          </w:rPr>
          <w:t>35</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91">
        <w:r>
          <w:rPr/>
          <w:t>表</w:t>
        </w:r>
        <w:r>
          <w:rPr>
            <w:spacing w:val="-55"/>
          </w:rPr>
          <w:t> </w:t>
        </w:r>
        <w:r>
          <w:rPr>
            <w:rFonts w:ascii="Times New Roman" w:hAnsi="Times New Roman" w:cs="Times New Roman" w:eastAsia="Times New Roman" w:hint="default"/>
          </w:rPr>
          <w:t>22</w:t>
        </w:r>
        <w:r>
          <w:rPr/>
          <w:t>：手机热源与散热影响因素分析</w:t>
        </w:r>
        <w:r>
          <w:rPr>
            <w:rFonts w:ascii="Times New Roman" w:hAnsi="Times New Roman" w:cs="Times New Roman" w:eastAsia="Times New Roman" w:hint="default"/>
            <w:b/>
            <w:bCs/>
          </w:rPr>
          <w:tab/>
        </w:r>
        <w:r>
          <w:rPr>
            <w:rFonts w:ascii="Times New Roman" w:hAnsi="Times New Roman" w:cs="Times New Roman" w:eastAsia="Times New Roman" w:hint="default"/>
          </w:rPr>
          <w:t>36</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94">
        <w:r>
          <w:rPr/>
          <w:t>表</w:t>
        </w:r>
        <w:r>
          <w:rPr>
            <w:spacing w:val="-55"/>
          </w:rPr>
          <w:t> </w:t>
        </w:r>
        <w:r>
          <w:rPr>
            <w:rFonts w:ascii="Times New Roman" w:hAnsi="Times New Roman" w:cs="Times New Roman" w:eastAsia="Times New Roman" w:hint="default"/>
          </w:rPr>
          <w:t>23</w:t>
        </w:r>
        <w:r>
          <w:rPr/>
          <w:t>：常见手机散热材料的特点</w:t>
        </w:r>
        <w:r>
          <w:rPr>
            <w:rFonts w:ascii="Times New Roman" w:hAnsi="Times New Roman" w:cs="Times New Roman" w:eastAsia="Times New Roman" w:hint="default"/>
            <w:b/>
            <w:bCs/>
          </w:rPr>
          <w:tab/>
        </w:r>
        <w:r>
          <w:rPr>
            <w:rFonts w:ascii="Times New Roman" w:hAnsi="Times New Roman" w:cs="Times New Roman" w:eastAsia="Times New Roman" w:hint="default"/>
          </w:rPr>
          <w:t>37</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95">
        <w:r>
          <w:rPr/>
          <w:t>表</w:t>
        </w:r>
        <w:r>
          <w:rPr>
            <w:spacing w:val="-59"/>
          </w:rPr>
          <w:t> </w:t>
        </w:r>
        <w:r>
          <w:rPr>
            <w:rFonts w:ascii="Times New Roman" w:hAnsi="Times New Roman" w:cs="Times New Roman" w:eastAsia="Times New Roman" w:hint="default"/>
          </w:rPr>
          <w:t>24</w:t>
        </w:r>
        <w:r>
          <w:rPr/>
          <w:t>：三家公司皆布局热管，但客户、产品各有侧重</w:t>
        </w:r>
        <w:r>
          <w:rPr>
            <w:rFonts w:ascii="Times New Roman" w:hAnsi="Times New Roman" w:cs="Times New Roman" w:eastAsia="Times New Roman" w:hint="default"/>
            <w:b/>
            <w:bCs/>
          </w:rPr>
          <w:tab/>
        </w:r>
        <w:r>
          <w:rPr>
            <w:rFonts w:ascii="Times New Roman" w:hAnsi="Times New Roman" w:cs="Times New Roman" w:eastAsia="Times New Roman" w:hint="default"/>
          </w:rPr>
          <w:t>37</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105">
        <w:r>
          <w:rPr/>
          <w:t>表</w:t>
        </w:r>
        <w:r>
          <w:rPr>
            <w:spacing w:val="-57"/>
          </w:rPr>
          <w:t> </w:t>
        </w:r>
        <w:r>
          <w:rPr>
            <w:rFonts w:ascii="Times New Roman" w:hAnsi="Times New Roman" w:cs="Times New Roman" w:eastAsia="Times New Roman" w:hint="default"/>
          </w:rPr>
          <w:t>25</w:t>
        </w:r>
        <w:r>
          <w:rPr/>
          <w:t>：当前搭载三摄</w:t>
        </w:r>
        <w:r>
          <w:rPr>
            <w:rFonts w:ascii="Times New Roman" w:hAnsi="Times New Roman" w:cs="Times New Roman" w:eastAsia="Times New Roman" w:hint="default"/>
          </w:rPr>
          <w:t>/</w:t>
        </w:r>
        <w:r>
          <w:rPr/>
          <w:t>四摄手机发布情况</w:t>
        </w:r>
        <w:r>
          <w:rPr>
            <w:rFonts w:ascii="Times New Roman" w:hAnsi="Times New Roman" w:cs="Times New Roman" w:eastAsia="Times New Roman" w:hint="default"/>
            <w:b/>
            <w:bCs/>
          </w:rPr>
          <w:tab/>
        </w:r>
        <w:r>
          <w:rPr>
            <w:rFonts w:ascii="Times New Roman" w:hAnsi="Times New Roman" w:cs="Times New Roman" w:eastAsia="Times New Roman" w:hint="default"/>
          </w:rPr>
          <w:t>40</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124">
        <w:r>
          <w:rPr/>
          <w:t>表</w:t>
        </w:r>
        <w:r>
          <w:rPr>
            <w:spacing w:val="-55"/>
          </w:rPr>
          <w:t> </w:t>
        </w:r>
        <w:r>
          <w:rPr>
            <w:rFonts w:ascii="Times New Roman" w:hAnsi="Times New Roman" w:cs="Times New Roman" w:eastAsia="Times New Roman" w:hint="default"/>
          </w:rPr>
          <w:t>26</w:t>
        </w:r>
        <w:r>
          <w:rPr/>
          <w:t>：代工类型对比</w:t>
        </w:r>
        <w:r>
          <w:rPr>
            <w:rFonts w:ascii="Times New Roman" w:hAnsi="Times New Roman" w:cs="Times New Roman" w:eastAsia="Times New Roman" w:hint="default"/>
            <w:b/>
            <w:bCs/>
          </w:rPr>
          <w:tab/>
        </w:r>
        <w:r>
          <w:rPr>
            <w:rFonts w:ascii="Times New Roman" w:hAnsi="Times New Roman" w:cs="Times New Roman" w:eastAsia="Times New Roman" w:hint="default"/>
          </w:rPr>
          <w:t>46</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128">
        <w:r>
          <w:rPr/>
          <w:t>表</w:t>
        </w:r>
        <w:r>
          <w:rPr>
            <w:spacing w:val="-52"/>
          </w:rPr>
          <w:t> </w:t>
        </w:r>
        <w:r>
          <w:rPr>
            <w:rFonts w:ascii="Times New Roman" w:hAnsi="Times New Roman" w:cs="Times New Roman" w:eastAsia="Times New Roman" w:hint="default"/>
          </w:rPr>
          <w:t>27</w:t>
        </w:r>
        <w:r>
          <w:rPr/>
          <w:t>：各手机厂商</w:t>
        </w:r>
        <w:r>
          <w:rPr>
            <w:spacing w:val="-54"/>
          </w:rPr>
          <w:t> </w:t>
        </w:r>
        <w:r>
          <w:rPr>
            <w:rFonts w:ascii="Times New Roman" w:hAnsi="Times New Roman" w:cs="Times New Roman" w:eastAsia="Times New Roman" w:hint="default"/>
          </w:rPr>
          <w:t>ODM</w:t>
        </w:r>
        <w:r>
          <w:rPr>
            <w:rFonts w:ascii="Times New Roman" w:hAnsi="Times New Roman" w:cs="Times New Roman" w:eastAsia="Times New Roman" w:hint="default"/>
            <w:spacing w:val="-1"/>
          </w:rPr>
          <w:t> </w:t>
        </w:r>
        <w:r>
          <w:rPr/>
          <w:t>比例</w:t>
        </w:r>
        <w:r>
          <w:rPr>
            <w:rFonts w:ascii="Times New Roman" w:hAnsi="Times New Roman" w:cs="Times New Roman" w:eastAsia="Times New Roman" w:hint="default"/>
            <w:b/>
            <w:bCs/>
          </w:rPr>
          <w:tab/>
        </w:r>
        <w:r>
          <w:rPr>
            <w:rFonts w:ascii="Times New Roman" w:hAnsi="Times New Roman" w:cs="Times New Roman" w:eastAsia="Times New Roman" w:hint="default"/>
          </w:rPr>
          <w:t>48</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133">
        <w:r>
          <w:rPr/>
          <w:t>表</w:t>
        </w:r>
        <w:r>
          <w:rPr>
            <w:spacing w:val="-54"/>
          </w:rPr>
          <w:t> </w:t>
        </w:r>
        <w:r>
          <w:rPr>
            <w:rFonts w:ascii="Times New Roman" w:hAnsi="Times New Roman" w:cs="Times New Roman" w:eastAsia="Times New Roman" w:hint="default"/>
          </w:rPr>
          <w:t>28</w:t>
        </w:r>
        <w:r>
          <w:rPr/>
          <w:t>：</w:t>
        </w:r>
        <w:r>
          <w:rPr>
            <w:rFonts w:ascii="Times New Roman" w:hAnsi="Times New Roman" w:cs="Times New Roman" w:eastAsia="Times New Roman" w:hint="default"/>
          </w:rPr>
          <w:t>MLCC </w:t>
        </w:r>
        <w:r>
          <w:rPr/>
          <w:t>厂商市占率</w:t>
        </w:r>
        <w:r>
          <w:rPr>
            <w:rFonts w:ascii="Times New Roman" w:hAnsi="Times New Roman" w:cs="Times New Roman" w:eastAsia="Times New Roman" w:hint="default"/>
            <w:b/>
            <w:bCs/>
          </w:rPr>
          <w:tab/>
        </w:r>
        <w:r>
          <w:rPr>
            <w:rFonts w:ascii="Times New Roman" w:hAnsi="Times New Roman" w:cs="Times New Roman" w:eastAsia="Times New Roman" w:hint="default"/>
          </w:rPr>
          <w:t>50</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134">
        <w:r>
          <w:rPr/>
          <w:t>表</w:t>
        </w:r>
        <w:r>
          <w:rPr>
            <w:spacing w:val="-53"/>
          </w:rPr>
          <w:t> </w:t>
        </w:r>
        <w:r>
          <w:rPr>
            <w:rFonts w:ascii="Times New Roman" w:hAnsi="Times New Roman" w:cs="Times New Roman" w:eastAsia="Times New Roman" w:hint="default"/>
          </w:rPr>
          <w:t>29</w:t>
        </w:r>
        <w:r>
          <w:rPr/>
          <w:t>：电感厂商市占率</w:t>
        </w:r>
        <w:r>
          <w:rPr>
            <w:rFonts w:ascii="Times New Roman" w:hAnsi="Times New Roman" w:cs="Times New Roman" w:eastAsia="Times New Roman" w:hint="default"/>
            <w:b/>
            <w:bCs/>
          </w:rPr>
          <w:tab/>
        </w:r>
        <w:r>
          <w:rPr>
            <w:rFonts w:ascii="Times New Roman" w:hAnsi="Times New Roman" w:cs="Times New Roman" w:eastAsia="Times New Roman" w:hint="default"/>
          </w:rPr>
          <w:t>50</w:t>
        </w:r>
      </w:hyperlink>
    </w:p>
    <w:p>
      <w:pPr>
        <w:pStyle w:val="Heading4"/>
        <w:tabs>
          <w:tab w:pos="9532" w:val="left" w:leader="dot"/>
        </w:tabs>
        <w:spacing w:line="240" w:lineRule="auto"/>
        <w:ind w:right="0"/>
        <w:jc w:val="left"/>
        <w:rPr>
          <w:rFonts w:ascii="Times New Roman" w:hAnsi="Times New Roman" w:cs="Times New Roman" w:eastAsia="Times New Roman" w:hint="default"/>
        </w:rPr>
      </w:pPr>
      <w:hyperlink w:history="true" w:anchor="_bookmark140">
        <w:r>
          <w:rPr/>
          <w:t>表</w:t>
        </w:r>
        <w:r>
          <w:rPr>
            <w:spacing w:val="-56"/>
          </w:rPr>
          <w:t> </w:t>
        </w:r>
        <w:r>
          <w:rPr>
            <w:rFonts w:ascii="Times New Roman" w:hAnsi="Times New Roman" w:cs="Times New Roman" w:eastAsia="Times New Roman" w:hint="default"/>
          </w:rPr>
          <w:t>30</w:t>
        </w:r>
        <w:r>
          <w:rPr/>
          <w:t>：高频基材与高速基材应用场景对比</w:t>
        </w:r>
        <w:r>
          <w:rPr>
            <w:rFonts w:ascii="Times New Roman" w:hAnsi="Times New Roman" w:cs="Times New Roman" w:eastAsia="Times New Roman" w:hint="default"/>
            <w:b/>
            <w:bCs/>
          </w:rPr>
          <w:tab/>
        </w:r>
        <w:r>
          <w:rPr>
            <w:rFonts w:ascii="Times New Roman" w:hAnsi="Times New Roman" w:cs="Times New Roman" w:eastAsia="Times New Roman" w:hint="default"/>
          </w:rPr>
          <w:t>52</w:t>
        </w:r>
      </w:hyperlink>
    </w:p>
    <w:p>
      <w:pPr>
        <w:pStyle w:val="Heading4"/>
        <w:tabs>
          <w:tab w:pos="9532" w:val="left" w:leader="dot"/>
        </w:tabs>
        <w:spacing w:line="240" w:lineRule="auto" w:before="22"/>
        <w:ind w:right="0"/>
        <w:jc w:val="left"/>
        <w:rPr>
          <w:rFonts w:ascii="Times New Roman" w:hAnsi="Times New Roman" w:cs="Times New Roman" w:eastAsia="Times New Roman" w:hint="default"/>
        </w:rPr>
      </w:pPr>
      <w:hyperlink w:history="true" w:anchor="_bookmark141">
        <w:r>
          <w:rPr/>
          <w:t>表</w:t>
        </w:r>
        <w:r>
          <w:rPr>
            <w:spacing w:val="-57"/>
          </w:rPr>
          <w:t> </w:t>
        </w:r>
        <w:r>
          <w:rPr>
            <w:rFonts w:ascii="Times New Roman" w:hAnsi="Times New Roman" w:cs="Times New Roman" w:eastAsia="Times New Roman" w:hint="default"/>
          </w:rPr>
          <w:t>31</w:t>
        </w:r>
        <w:r>
          <w:rPr/>
          <w:t>：高频基材价格远高于普通</w:t>
        </w:r>
        <w:r>
          <w:rPr>
            <w:spacing w:val="-57"/>
          </w:rPr>
          <w:t> </w:t>
        </w:r>
        <w:r>
          <w:rPr>
            <w:rFonts w:ascii="Times New Roman" w:hAnsi="Times New Roman" w:cs="Times New Roman" w:eastAsia="Times New Roman" w:hint="default"/>
          </w:rPr>
          <w:t>FR-4</w:t>
        </w:r>
        <w:r>
          <w:rPr>
            <w:rFonts w:ascii="Times New Roman" w:hAnsi="Times New Roman" w:cs="Times New Roman" w:eastAsia="Times New Roman" w:hint="default"/>
            <w:b/>
            <w:bCs/>
          </w:rPr>
          <w:tab/>
        </w:r>
        <w:r>
          <w:rPr>
            <w:rFonts w:ascii="Times New Roman" w:hAnsi="Times New Roman" w:cs="Times New Roman" w:eastAsia="Times New Roman" w:hint="default"/>
          </w:rPr>
          <w:t>53</w:t>
        </w:r>
      </w:hyperlink>
    </w:p>
    <w:p>
      <w:pPr>
        <w:spacing w:after="0" w:line="240" w:lineRule="auto"/>
        <w:jc w:val="left"/>
        <w:rPr>
          <w:rFonts w:ascii="Times New Roman" w:hAnsi="Times New Roman" w:cs="Times New Roman" w:eastAsia="Times New Roman" w:hint="default"/>
        </w:rPr>
        <w:sectPr>
          <w:pgSz w:w="11910" w:h="16840"/>
          <w:pgMar w:header="851" w:footer="1009" w:top="1580" w:bottom="1200" w:left="1020" w:right="980"/>
        </w:sectPr>
      </w:pPr>
    </w:p>
    <w:p>
      <w:pPr>
        <w:spacing w:line="240" w:lineRule="auto" w:before="9"/>
        <w:ind w:right="0"/>
        <w:rPr>
          <w:rFonts w:ascii="Times New Roman" w:hAnsi="Times New Roman" w:cs="Times New Roman" w:eastAsia="Times New Roman" w:hint="default"/>
          <w:sz w:val="12"/>
          <w:szCs w:val="12"/>
        </w:rPr>
      </w:pPr>
      <w:r>
        <w:rPr/>
        <w:pict>
          <v:group style="position:absolute;margin-left:56.549999pt;margin-top:792.825989pt;width:482.25pt;height:.1pt;mso-position-horizontal-relative:page;mso-position-vertical-relative:page;z-index:-431368"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1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2" w:after="0"/>
        <w:ind w:right="0"/>
        <w:rPr>
          <w:rFonts w:ascii="宋体" w:hAnsi="宋体" w:cs="宋体" w:eastAsia="宋体" w:hint="default"/>
          <w:sz w:val="21"/>
          <w:szCs w:val="21"/>
        </w:rPr>
      </w:pPr>
    </w:p>
    <w:p>
      <w:pPr>
        <w:spacing w:line="20" w:lineRule="exact"/>
        <w:ind w:left="114" w:right="0" w:firstLine="0"/>
        <w:rPr>
          <w:rFonts w:ascii="宋体" w:hAnsi="宋体" w:cs="宋体" w:eastAsia="宋体" w:hint="default"/>
          <w:sz w:val="2"/>
          <w:szCs w:val="2"/>
        </w:rPr>
      </w:pPr>
      <w:r>
        <w:rPr>
          <w:rFonts w:ascii="宋体" w:hAnsi="宋体" w:cs="宋体" w:eastAsia="宋体" w:hint="default"/>
          <w:sz w:val="2"/>
          <w:szCs w:val="2"/>
        </w:rPr>
        <w:pict>
          <v:group style="width:485.9pt;height:1pt;mso-position-horizontal-relative:char;mso-position-vertical-relative:line" coordorigin="0,0" coordsize="9718,20">
            <v:group style="position:absolute;left:10;top:10;width:9698;height:2" coordorigin="10,10" coordsize="9698,2">
              <v:shape style="position:absolute;left:10;top:10;width:9698;height:2" coordorigin="10,10" coordsize="9698,0" path="m10,10l9708,10e" filled="false" stroked="true" strokeweight=".96pt" strokecolor="#044e7d">
                <v:path arrowok="t"/>
              </v:shape>
            </v:group>
          </v:group>
        </w:pict>
      </w:r>
      <w:r>
        <w:rPr>
          <w:rFonts w:ascii="宋体" w:hAnsi="宋体" w:cs="宋体" w:eastAsia="宋体" w:hint="default"/>
          <w:sz w:val="2"/>
          <w:szCs w:val="2"/>
        </w:rPr>
      </w:r>
    </w:p>
    <w:p>
      <w:pPr>
        <w:spacing w:line="240" w:lineRule="auto" w:before="6"/>
        <w:ind w:right="0"/>
        <w:rPr>
          <w:rFonts w:ascii="宋体" w:hAnsi="宋体" w:cs="宋体" w:eastAsia="宋体" w:hint="default"/>
          <w:sz w:val="5"/>
          <w:szCs w:val="5"/>
        </w:rPr>
      </w:pPr>
    </w:p>
    <w:p>
      <w:pPr>
        <w:pStyle w:val="Heading1"/>
        <w:spacing w:line="456" w:lineRule="exact"/>
        <w:ind w:right="144"/>
        <w:jc w:val="left"/>
        <w:rPr>
          <w:b w:val="0"/>
          <w:bCs w:val="0"/>
        </w:rPr>
      </w:pPr>
      <w:bookmarkStart w:name="_bookmark0" w:id="1"/>
      <w:bookmarkEnd w:id="1"/>
      <w:r>
        <w:rPr>
          <w:b w:val="0"/>
          <w:bCs w:val="0"/>
        </w:rPr>
      </w:r>
      <w:r>
        <w:rPr>
          <w:color w:val="044E7D"/>
        </w:rPr>
        <w:t>一、</w:t>
      </w:r>
      <w:r>
        <w:rPr>
          <w:rFonts w:ascii="Arial" w:hAnsi="Arial" w:cs="Arial" w:eastAsia="Arial" w:hint="default"/>
          <w:color w:val="044E7D"/>
        </w:rPr>
        <w:t>5G</w:t>
      </w:r>
      <w:r>
        <w:rPr>
          <w:rFonts w:ascii="Arial" w:hAnsi="Arial" w:cs="Arial" w:eastAsia="Arial" w:hint="default"/>
          <w:color w:val="044E7D"/>
          <w:spacing w:val="12"/>
        </w:rPr>
        <w:t> </w:t>
      </w:r>
      <w:r>
        <w:rPr>
          <w:color w:val="044E7D"/>
        </w:rPr>
        <w:t>商用助推硬件创新，可穿戴等新型终端加速兴起</w:t>
      </w:r>
      <w:r>
        <w:rPr>
          <w:b w:val="0"/>
          <w:bCs w:val="0"/>
        </w:rPr>
      </w:r>
    </w:p>
    <w:p>
      <w:pPr>
        <w:spacing w:line="240" w:lineRule="auto" w:before="4"/>
        <w:ind w:right="0"/>
        <w:rPr>
          <w:rFonts w:ascii="Microsoft JhengHei" w:hAnsi="Microsoft JhengHei" w:cs="Microsoft JhengHei" w:eastAsia="Microsoft JhengHei" w:hint="default"/>
          <w:b/>
          <w:bCs/>
          <w:sz w:val="13"/>
          <w:szCs w:val="13"/>
        </w:rPr>
      </w:pPr>
    </w:p>
    <w:p>
      <w:pPr>
        <w:pStyle w:val="Heading2"/>
        <w:spacing w:line="413" w:lineRule="exact"/>
        <w:ind w:left="152" w:right="144"/>
        <w:jc w:val="left"/>
        <w:rPr>
          <w:b w:val="0"/>
          <w:bCs w:val="0"/>
        </w:rPr>
      </w:pPr>
      <w:bookmarkStart w:name="_bookmark1" w:id="2"/>
      <w:bookmarkEnd w:id="2"/>
      <w:r>
        <w:rPr>
          <w:b w:val="0"/>
          <w:bCs w:val="0"/>
        </w:rPr>
      </w:r>
      <w:r>
        <w:rPr>
          <w:rFonts w:ascii="Times New Roman" w:hAnsi="Times New Roman" w:cs="Times New Roman" w:eastAsia="Times New Roman" w:hint="default"/>
        </w:rPr>
        <w:t>1.1 5G</w:t>
      </w:r>
      <w:r>
        <w:rPr>
          <w:rFonts w:ascii="Times New Roman" w:hAnsi="Times New Roman" w:cs="Times New Roman" w:eastAsia="Times New Roman" w:hint="default"/>
          <w:spacing w:val="25"/>
        </w:rPr>
        <w:t> </w:t>
      </w:r>
      <w:r>
        <w:rPr/>
        <w:t>商用缩短换机周期，标准、运营商、芯片和终端进展加快</w:t>
      </w:r>
      <w:r>
        <w:rPr>
          <w:b w:val="0"/>
          <w:bCs w:val="0"/>
        </w:rPr>
      </w:r>
    </w:p>
    <w:p>
      <w:pPr>
        <w:pStyle w:val="Heading3"/>
        <w:spacing w:line="240" w:lineRule="auto" w:before="255"/>
        <w:ind w:left="152" w:right="144"/>
        <w:jc w:val="left"/>
      </w:pPr>
      <w:r>
        <w:rPr>
          <w:rFonts w:ascii="Arial" w:hAnsi="Arial" w:cs="Arial" w:eastAsia="Arial" w:hint="default"/>
          <w:color w:val="044E7D"/>
        </w:rPr>
        <w:t>1.1.1 5G</w:t>
      </w:r>
      <w:r>
        <w:rPr>
          <w:rFonts w:ascii="Arial" w:hAnsi="Arial" w:cs="Arial" w:eastAsia="Arial" w:hint="default"/>
          <w:color w:val="044E7D"/>
          <w:spacing w:val="-8"/>
        </w:rPr>
        <w:t> </w:t>
      </w:r>
      <w:r>
        <w:rPr>
          <w:color w:val="044E7D"/>
        </w:rPr>
        <w:t>标准、运营商、芯片、终端进展加快</w:t>
      </w:r>
      <w:r>
        <w:rPr/>
      </w:r>
    </w:p>
    <w:p>
      <w:pPr>
        <w:spacing w:line="264" w:lineRule="auto" w:before="105"/>
        <w:ind w:left="152" w:right="153" w:firstLine="403"/>
        <w:jc w:val="both"/>
        <w:rPr>
          <w:rFonts w:ascii="宋体" w:hAnsi="宋体" w:cs="宋体" w:eastAsia="宋体" w:hint="default"/>
          <w:sz w:val="20"/>
          <w:szCs w:val="20"/>
        </w:rPr>
      </w:pPr>
      <w:r>
        <w:rPr>
          <w:rFonts w:ascii="Times New Roman" w:hAnsi="Times New Roman" w:cs="Times New Roman" w:eastAsia="Times New Roman" w:hint="default"/>
          <w:b/>
          <w:bCs/>
          <w:sz w:val="20"/>
          <w:szCs w:val="20"/>
        </w:rPr>
        <w:t>Pre-5G </w:t>
      </w:r>
      <w:r>
        <w:rPr>
          <w:rFonts w:ascii="Microsoft JhengHei" w:hAnsi="Microsoft JhengHei" w:cs="Microsoft JhengHei" w:eastAsia="Microsoft JhengHei" w:hint="default"/>
          <w:b/>
          <w:bCs/>
          <w:sz w:val="20"/>
          <w:szCs w:val="20"/>
        </w:rPr>
        <w:t>时代到来，通信网络的升级将极大提高用户体验，拓展应用场景。</w:t>
      </w:r>
      <w:r>
        <w:rPr>
          <w:rFonts w:ascii="宋体" w:hAnsi="宋体" w:cs="宋体" w:eastAsia="宋体" w:hint="default"/>
          <w:sz w:val="20"/>
          <w:szCs w:val="20"/>
        </w:rPr>
        <w:t>根据</w:t>
      </w:r>
      <w:r>
        <w:rPr>
          <w:rFonts w:ascii="宋体" w:hAnsi="宋体" w:cs="宋体" w:eastAsia="宋体" w:hint="default"/>
          <w:spacing w:val="-84"/>
          <w:sz w:val="20"/>
          <w:szCs w:val="20"/>
        </w:rPr>
        <w:t> </w:t>
      </w:r>
      <w:r>
        <w:rPr>
          <w:rFonts w:ascii="Times New Roman" w:hAnsi="Times New Roman" w:cs="Times New Roman" w:eastAsia="Times New Roman" w:hint="default"/>
          <w:sz w:val="20"/>
          <w:szCs w:val="20"/>
        </w:rPr>
        <w:t>Ericsson </w:t>
      </w:r>
      <w:r>
        <w:rPr>
          <w:rFonts w:ascii="宋体" w:hAnsi="宋体" w:cs="宋体" w:eastAsia="宋体" w:hint="default"/>
          <w:sz w:val="20"/>
          <w:szCs w:val="20"/>
        </w:rPr>
        <w:t>预测，全球移动数 据流量正快速增长，预计</w:t>
      </w:r>
      <w:r>
        <w:rPr>
          <w:rFonts w:ascii="宋体" w:hAnsi="宋体" w:cs="宋体" w:eastAsia="宋体" w:hint="default"/>
          <w:spacing w:val="-46"/>
          <w:sz w:val="20"/>
          <w:szCs w:val="20"/>
        </w:rPr>
        <w:t> </w:t>
      </w:r>
      <w:r>
        <w:rPr>
          <w:rFonts w:ascii="Times New Roman" w:hAnsi="Times New Roman" w:cs="Times New Roman" w:eastAsia="Times New Roman" w:hint="default"/>
          <w:sz w:val="20"/>
          <w:szCs w:val="20"/>
        </w:rPr>
        <w:t>2017</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年至</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2022</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年的</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CAGR</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将超过</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40</w:t>
      </w:r>
      <w:r>
        <w:rPr>
          <w:rFonts w:ascii="宋体" w:hAnsi="宋体" w:cs="宋体" w:eastAsia="宋体" w:hint="default"/>
          <w:sz w:val="20"/>
          <w:szCs w:val="20"/>
        </w:rPr>
        <w:t>％。</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网络的升级将极大的提高网络速率，从 而促进高清视频、</w:t>
      </w:r>
      <w:r>
        <w:rPr>
          <w:rFonts w:ascii="Times New Roman" w:hAnsi="Times New Roman" w:cs="Times New Roman" w:eastAsia="Times New Roman" w:hint="default"/>
          <w:sz w:val="20"/>
          <w:szCs w:val="20"/>
        </w:rPr>
        <w:t>VR/AR </w:t>
      </w:r>
      <w:r>
        <w:rPr>
          <w:rFonts w:ascii="宋体" w:hAnsi="宋体" w:cs="宋体" w:eastAsia="宋体" w:hint="default"/>
          <w:sz w:val="20"/>
          <w:szCs w:val="20"/>
        </w:rPr>
        <w:t>等高流量需求的应用。此外，</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10"/>
          <w:sz w:val="20"/>
          <w:szCs w:val="20"/>
        </w:rPr>
        <w:t> </w:t>
      </w:r>
      <w:r>
        <w:rPr>
          <w:rFonts w:ascii="宋体" w:hAnsi="宋体" w:cs="宋体" w:eastAsia="宋体" w:hint="default"/>
          <w:sz w:val="20"/>
          <w:szCs w:val="20"/>
        </w:rPr>
        <w:t>还将在物联网和关键服务上扩展应用场景。</w:t>
      </w:r>
    </w:p>
    <w:p>
      <w:pPr>
        <w:spacing w:line="240" w:lineRule="auto" w:before="13"/>
        <w:ind w:right="0"/>
        <w:rPr>
          <w:rFonts w:ascii="宋体" w:hAnsi="宋体" w:cs="宋体" w:eastAsia="宋体" w:hint="default"/>
          <w:sz w:val="16"/>
          <w:szCs w:val="16"/>
        </w:rPr>
      </w:pPr>
    </w:p>
    <w:p>
      <w:pPr>
        <w:spacing w:before="0" w:after="55"/>
        <w:ind w:left="261" w:right="144" w:firstLine="0"/>
        <w:jc w:val="left"/>
        <w:rPr>
          <w:rFonts w:ascii="Microsoft JhengHei" w:hAnsi="Microsoft JhengHei" w:cs="Microsoft JhengHei" w:eastAsia="Microsoft JhengHei" w:hint="default"/>
          <w:sz w:val="18"/>
          <w:szCs w:val="18"/>
        </w:rPr>
      </w:pPr>
      <w:r>
        <w:rPr/>
        <w:pict>
          <v:group style="position:absolute;margin-left:56.639999pt;margin-top:18.175266pt;width:481.55pt;height:.1pt;mso-position-horizontal-relative:page;mso-position-vertical-relative:paragraph;z-index:1336" coordorigin="1133,364" coordsize="9631,2">
            <v:shape style="position:absolute;left:1133;top:364;width:9631;height:2" coordorigin="1133,364" coordsize="9631,0" path="m1133,364l10764,364e" filled="false" stroked="true" strokeweight=".47998pt" strokecolor="#367097">
              <v:path arrowok="t"/>
            </v:shape>
            <w10:wrap type="none"/>
          </v:group>
        </w:pict>
      </w:r>
      <w:bookmarkStart w:name="_bookmark2" w:id="3"/>
      <w:bookmarkEnd w:id="3"/>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1</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2017-2023 </w:t>
      </w:r>
      <w:r>
        <w:rPr>
          <w:rFonts w:ascii="Microsoft JhengHei" w:hAnsi="Microsoft JhengHei" w:cs="Microsoft JhengHei" w:eastAsia="Microsoft JhengHei" w:hint="default"/>
          <w:b/>
          <w:bCs/>
          <w:sz w:val="18"/>
          <w:szCs w:val="18"/>
        </w:rPr>
        <w:t>年全球网络连接量和数据需求量</w:t>
      </w:r>
      <w:r>
        <w:rPr>
          <w:rFonts w:ascii="Microsoft JhengHei" w:hAnsi="Microsoft JhengHei" w:cs="Microsoft JhengHei" w:eastAsia="Microsoft JhengHei" w:hint="default"/>
          <w:sz w:val="18"/>
          <w:szCs w:val="18"/>
        </w:rPr>
      </w:r>
    </w:p>
    <w:tbl>
      <w:tblPr>
        <w:tblW w:w="0" w:type="auto"/>
        <w:jc w:val="left"/>
        <w:tblInd w:w="256" w:type="dxa"/>
        <w:tblLayout w:type="fixed"/>
        <w:tblCellMar>
          <w:top w:w="0" w:type="dxa"/>
          <w:left w:w="0" w:type="dxa"/>
          <w:bottom w:w="0" w:type="dxa"/>
          <w:right w:w="0" w:type="dxa"/>
        </w:tblCellMar>
        <w:tblLook w:val="01E0"/>
      </w:tblPr>
      <w:tblGrid>
        <w:gridCol w:w="2153"/>
        <w:gridCol w:w="1560"/>
        <w:gridCol w:w="1937"/>
        <w:gridCol w:w="1895"/>
        <w:gridCol w:w="1869"/>
      </w:tblGrid>
      <w:tr>
        <w:trPr>
          <w:trHeight w:val="312" w:hRule="exact"/>
        </w:trPr>
        <w:tc>
          <w:tcPr>
            <w:tcW w:w="2153"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398"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全球统计数据</w:t>
            </w:r>
            <w:r>
              <w:rPr>
                <w:rFonts w:ascii="Microsoft JhengHei" w:hAnsi="Microsoft JhengHei" w:cs="Microsoft JhengHei" w:eastAsia="Microsoft JhengHei" w:hint="default"/>
                <w:sz w:val="18"/>
                <w:szCs w:val="18"/>
              </w:rPr>
            </w:r>
          </w:p>
        </w:tc>
        <w:tc>
          <w:tcPr>
            <w:tcW w:w="1560"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492"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单位</w:t>
            </w:r>
            <w:r>
              <w:rPr>
                <w:rFonts w:ascii="Microsoft JhengHei" w:hAnsi="Microsoft JhengHei" w:cs="Microsoft JhengHei" w:eastAsia="Microsoft JhengHei" w:hint="default"/>
                <w:sz w:val="18"/>
                <w:szCs w:val="18"/>
              </w:rPr>
            </w:r>
          </w:p>
        </w:tc>
        <w:tc>
          <w:tcPr>
            <w:tcW w:w="1937"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54" w:right="0"/>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2017</w:t>
            </w:r>
            <w:r>
              <w:rPr>
                <w:rFonts w:ascii="Times New Roman" w:hAnsi="Times New Roman" w:cs="Times New Roman" w:eastAsia="Times New Roman" w:hint="default"/>
                <w:b/>
                <w:bCs/>
                <w:spacing w:val="-1"/>
                <w:sz w:val="18"/>
                <w:szCs w:val="18"/>
              </w:rPr>
              <w:t> </w:t>
            </w:r>
            <w:r>
              <w:rPr>
                <w:rFonts w:ascii="Microsoft JhengHei" w:hAnsi="Microsoft JhengHei" w:cs="Microsoft JhengHei" w:eastAsia="Microsoft JhengHei" w:hint="default"/>
                <w:b/>
                <w:bCs/>
                <w:sz w:val="18"/>
                <w:szCs w:val="18"/>
              </w:rPr>
              <w:t>年</w:t>
            </w:r>
            <w:r>
              <w:rPr>
                <w:rFonts w:ascii="Microsoft JhengHei" w:hAnsi="Microsoft JhengHei" w:cs="Microsoft JhengHei" w:eastAsia="Microsoft JhengHei" w:hint="default"/>
                <w:sz w:val="18"/>
                <w:szCs w:val="18"/>
              </w:rPr>
            </w:r>
          </w:p>
        </w:tc>
        <w:tc>
          <w:tcPr>
            <w:tcW w:w="1895"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right="11"/>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2023</w:t>
            </w:r>
            <w:r>
              <w:rPr>
                <w:rFonts w:ascii="Times New Roman" w:hAnsi="Times New Roman" w:cs="Times New Roman" w:eastAsia="Times New Roman" w:hint="default"/>
                <w:b/>
                <w:bCs/>
                <w:spacing w:val="-1"/>
                <w:sz w:val="18"/>
                <w:szCs w:val="18"/>
              </w:rPr>
              <w:t> </w:t>
            </w:r>
            <w:r>
              <w:rPr>
                <w:rFonts w:ascii="Microsoft JhengHei" w:hAnsi="Microsoft JhengHei" w:cs="Microsoft JhengHei" w:eastAsia="Microsoft JhengHei" w:hint="default"/>
                <w:b/>
                <w:bCs/>
                <w:sz w:val="18"/>
                <w:szCs w:val="18"/>
              </w:rPr>
              <w:t>年</w:t>
            </w:r>
            <w:r>
              <w:rPr>
                <w:rFonts w:ascii="Microsoft JhengHei" w:hAnsi="Microsoft JhengHei" w:cs="Microsoft JhengHei" w:eastAsia="Microsoft JhengHei" w:hint="default"/>
                <w:sz w:val="18"/>
                <w:szCs w:val="18"/>
              </w:rPr>
            </w:r>
          </w:p>
        </w:tc>
        <w:tc>
          <w:tcPr>
            <w:tcW w:w="1869"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0" w:lineRule="auto" w:before="57"/>
              <w:ind w:right="15"/>
              <w:jc w:val="center"/>
              <w:rPr>
                <w:rFonts w:ascii="Times New Roman" w:hAnsi="Times New Roman" w:cs="Times New Roman" w:eastAsia="Times New Roman" w:hint="default"/>
                <w:sz w:val="18"/>
                <w:szCs w:val="18"/>
              </w:rPr>
            </w:pPr>
            <w:r>
              <w:rPr>
                <w:rFonts w:ascii="Times New Roman"/>
                <w:b/>
                <w:sz w:val="18"/>
              </w:rPr>
              <w:t>CAGR</w:t>
            </w:r>
            <w:r>
              <w:rPr>
                <w:rFonts w:ascii="Times New Roman"/>
                <w:sz w:val="18"/>
              </w:rPr>
            </w:r>
          </w:p>
        </w:tc>
      </w:tr>
      <w:tr>
        <w:trPr>
          <w:trHeight w:val="312" w:hRule="exact"/>
        </w:trPr>
        <w:tc>
          <w:tcPr>
            <w:tcW w:w="215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12" w:right="0"/>
              <w:jc w:val="left"/>
              <w:rPr>
                <w:rFonts w:ascii="宋体" w:hAnsi="宋体" w:cs="宋体" w:eastAsia="宋体" w:hint="default"/>
                <w:sz w:val="18"/>
                <w:szCs w:val="18"/>
              </w:rPr>
            </w:pPr>
            <w:r>
              <w:rPr>
                <w:rFonts w:ascii="宋体" w:hAnsi="宋体" w:cs="宋体" w:eastAsia="宋体" w:hint="default"/>
                <w:sz w:val="18"/>
                <w:szCs w:val="18"/>
              </w:rPr>
              <w:t>移动网络连接量</w:t>
            </w:r>
          </w:p>
        </w:tc>
        <w:tc>
          <w:tcPr>
            <w:tcW w:w="156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83" w:right="0"/>
              <w:jc w:val="left"/>
              <w:rPr>
                <w:rFonts w:ascii="宋体" w:hAnsi="宋体" w:cs="宋体" w:eastAsia="宋体" w:hint="default"/>
                <w:sz w:val="18"/>
                <w:szCs w:val="18"/>
              </w:rPr>
            </w:pPr>
            <w:r>
              <w:rPr>
                <w:rFonts w:ascii="宋体" w:hAnsi="宋体" w:cs="宋体" w:eastAsia="宋体" w:hint="default"/>
                <w:sz w:val="18"/>
                <w:szCs w:val="18"/>
              </w:rPr>
              <w:t>亿</w:t>
            </w:r>
          </w:p>
        </w:tc>
        <w:tc>
          <w:tcPr>
            <w:tcW w:w="1937" w:type="dxa"/>
            <w:tcBorders>
              <w:top w:val="nil" w:sz="6" w:space="0" w:color="auto"/>
              <w:left w:val="nil" w:sz="6" w:space="0" w:color="auto"/>
              <w:bottom w:val="nil" w:sz="6" w:space="0" w:color="auto"/>
              <w:right w:val="nil" w:sz="6" w:space="0" w:color="auto"/>
            </w:tcBorders>
          </w:tcPr>
          <w:p>
            <w:pPr>
              <w:pStyle w:val="TableParagraph"/>
              <w:spacing w:line="240" w:lineRule="auto" w:before="52"/>
              <w:ind w:left="54" w:right="0"/>
              <w:jc w:val="center"/>
              <w:rPr>
                <w:rFonts w:ascii="Times New Roman" w:hAnsi="Times New Roman" w:cs="Times New Roman" w:eastAsia="Times New Roman" w:hint="default"/>
                <w:sz w:val="18"/>
                <w:szCs w:val="18"/>
              </w:rPr>
            </w:pPr>
            <w:r>
              <w:rPr>
                <w:rFonts w:ascii="Times New Roman"/>
                <w:sz w:val="18"/>
              </w:rPr>
              <w:t>78</w:t>
            </w:r>
          </w:p>
        </w:tc>
        <w:tc>
          <w:tcPr>
            <w:tcW w:w="1895"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1"/>
              <w:jc w:val="center"/>
              <w:rPr>
                <w:rFonts w:ascii="Times New Roman" w:hAnsi="Times New Roman" w:cs="Times New Roman" w:eastAsia="Times New Roman" w:hint="default"/>
                <w:sz w:val="18"/>
                <w:szCs w:val="18"/>
              </w:rPr>
            </w:pPr>
            <w:r>
              <w:rPr>
                <w:rFonts w:ascii="Times New Roman"/>
                <w:sz w:val="18"/>
              </w:rPr>
              <w:t>89</w:t>
            </w:r>
          </w:p>
        </w:tc>
        <w:tc>
          <w:tcPr>
            <w:tcW w:w="1869"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8"/>
              <w:jc w:val="center"/>
              <w:rPr>
                <w:rFonts w:ascii="Times New Roman" w:hAnsi="Times New Roman" w:cs="Times New Roman" w:eastAsia="Times New Roman" w:hint="default"/>
                <w:sz w:val="18"/>
                <w:szCs w:val="18"/>
              </w:rPr>
            </w:pPr>
            <w:r>
              <w:rPr>
                <w:rFonts w:ascii="Times New Roman"/>
                <w:sz w:val="18"/>
              </w:rPr>
              <w:t>2%</w:t>
            </w:r>
          </w:p>
        </w:tc>
      </w:tr>
      <w:tr>
        <w:trPr>
          <w:trHeight w:val="312" w:hRule="exact"/>
        </w:trPr>
        <w:tc>
          <w:tcPr>
            <w:tcW w:w="215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312" w:right="0"/>
              <w:jc w:val="left"/>
              <w:rPr>
                <w:rFonts w:ascii="宋体" w:hAnsi="宋体" w:cs="宋体" w:eastAsia="宋体" w:hint="default"/>
                <w:sz w:val="18"/>
                <w:szCs w:val="18"/>
              </w:rPr>
            </w:pPr>
            <w:r>
              <w:rPr>
                <w:rFonts w:ascii="宋体" w:hAnsi="宋体" w:cs="宋体" w:eastAsia="宋体" w:hint="default"/>
                <w:sz w:val="18"/>
                <w:szCs w:val="18"/>
              </w:rPr>
              <w:t>智能手机连接量</w:t>
            </w:r>
          </w:p>
        </w:tc>
        <w:tc>
          <w:tcPr>
            <w:tcW w:w="156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583" w:right="0"/>
              <w:jc w:val="left"/>
              <w:rPr>
                <w:rFonts w:ascii="宋体" w:hAnsi="宋体" w:cs="宋体" w:eastAsia="宋体" w:hint="default"/>
                <w:sz w:val="18"/>
                <w:szCs w:val="18"/>
              </w:rPr>
            </w:pPr>
            <w:r>
              <w:rPr>
                <w:rFonts w:ascii="宋体" w:hAnsi="宋体" w:cs="宋体" w:eastAsia="宋体" w:hint="default"/>
                <w:sz w:val="18"/>
                <w:szCs w:val="18"/>
              </w:rPr>
              <w:t>亿</w:t>
            </w:r>
          </w:p>
        </w:tc>
        <w:tc>
          <w:tcPr>
            <w:tcW w:w="193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54" w:right="0"/>
              <w:jc w:val="center"/>
              <w:rPr>
                <w:rFonts w:ascii="Times New Roman" w:hAnsi="Times New Roman" w:cs="Times New Roman" w:eastAsia="Times New Roman" w:hint="default"/>
                <w:sz w:val="18"/>
                <w:szCs w:val="18"/>
              </w:rPr>
            </w:pPr>
            <w:r>
              <w:rPr>
                <w:rFonts w:ascii="Times New Roman"/>
                <w:sz w:val="18"/>
              </w:rPr>
              <w:t>43</w:t>
            </w:r>
          </w:p>
        </w:tc>
        <w:tc>
          <w:tcPr>
            <w:tcW w:w="1895"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11"/>
              <w:jc w:val="center"/>
              <w:rPr>
                <w:rFonts w:ascii="Times New Roman" w:hAnsi="Times New Roman" w:cs="Times New Roman" w:eastAsia="Times New Roman" w:hint="default"/>
                <w:sz w:val="18"/>
                <w:szCs w:val="18"/>
              </w:rPr>
            </w:pPr>
            <w:r>
              <w:rPr>
                <w:rFonts w:ascii="Times New Roman"/>
                <w:sz w:val="18"/>
              </w:rPr>
              <w:t>72</w:t>
            </w:r>
          </w:p>
        </w:tc>
        <w:tc>
          <w:tcPr>
            <w:tcW w:w="186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8"/>
              <w:jc w:val="center"/>
              <w:rPr>
                <w:rFonts w:ascii="Times New Roman" w:hAnsi="Times New Roman" w:cs="Times New Roman" w:eastAsia="Times New Roman" w:hint="default"/>
                <w:sz w:val="18"/>
                <w:szCs w:val="18"/>
              </w:rPr>
            </w:pPr>
            <w:r>
              <w:rPr>
                <w:rFonts w:ascii="Times New Roman"/>
                <w:sz w:val="18"/>
              </w:rPr>
              <w:t>9%</w:t>
            </w:r>
          </w:p>
        </w:tc>
      </w:tr>
      <w:tr>
        <w:trPr>
          <w:trHeight w:val="312" w:hRule="exact"/>
        </w:trPr>
        <w:tc>
          <w:tcPr>
            <w:tcW w:w="215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12" w:right="0"/>
              <w:jc w:val="left"/>
              <w:rPr>
                <w:rFonts w:ascii="宋体" w:hAnsi="宋体" w:cs="宋体" w:eastAsia="宋体" w:hint="default"/>
                <w:sz w:val="18"/>
                <w:szCs w:val="18"/>
              </w:rPr>
            </w:pPr>
            <w:r>
              <w:rPr>
                <w:rFonts w:ascii="宋体" w:hAnsi="宋体" w:cs="宋体" w:eastAsia="宋体" w:hint="default"/>
                <w:sz w:val="18"/>
                <w:szCs w:val="18"/>
              </w:rPr>
              <w:t>移动宽带连接量</w:t>
            </w:r>
          </w:p>
        </w:tc>
        <w:tc>
          <w:tcPr>
            <w:tcW w:w="156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83" w:right="0"/>
              <w:jc w:val="left"/>
              <w:rPr>
                <w:rFonts w:ascii="宋体" w:hAnsi="宋体" w:cs="宋体" w:eastAsia="宋体" w:hint="default"/>
                <w:sz w:val="18"/>
                <w:szCs w:val="18"/>
              </w:rPr>
            </w:pPr>
            <w:r>
              <w:rPr>
                <w:rFonts w:ascii="宋体" w:hAnsi="宋体" w:cs="宋体" w:eastAsia="宋体" w:hint="default"/>
                <w:sz w:val="18"/>
                <w:szCs w:val="18"/>
              </w:rPr>
              <w:t>亿</w:t>
            </w:r>
          </w:p>
        </w:tc>
        <w:tc>
          <w:tcPr>
            <w:tcW w:w="1937" w:type="dxa"/>
            <w:tcBorders>
              <w:top w:val="nil" w:sz="6" w:space="0" w:color="auto"/>
              <w:left w:val="nil" w:sz="6" w:space="0" w:color="auto"/>
              <w:bottom w:val="nil" w:sz="6" w:space="0" w:color="auto"/>
              <w:right w:val="nil" w:sz="6" w:space="0" w:color="auto"/>
            </w:tcBorders>
          </w:tcPr>
          <w:p>
            <w:pPr>
              <w:pStyle w:val="TableParagraph"/>
              <w:spacing w:line="240" w:lineRule="auto" w:before="52"/>
              <w:ind w:left="54" w:right="0"/>
              <w:jc w:val="center"/>
              <w:rPr>
                <w:rFonts w:ascii="Times New Roman" w:hAnsi="Times New Roman" w:cs="Times New Roman" w:eastAsia="Times New Roman" w:hint="default"/>
                <w:sz w:val="18"/>
                <w:szCs w:val="18"/>
              </w:rPr>
            </w:pPr>
            <w:r>
              <w:rPr>
                <w:rFonts w:ascii="Times New Roman"/>
                <w:sz w:val="18"/>
              </w:rPr>
              <w:t>53</w:t>
            </w:r>
          </w:p>
        </w:tc>
        <w:tc>
          <w:tcPr>
            <w:tcW w:w="1895"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1"/>
              <w:jc w:val="center"/>
              <w:rPr>
                <w:rFonts w:ascii="Times New Roman" w:hAnsi="Times New Roman" w:cs="Times New Roman" w:eastAsia="Times New Roman" w:hint="default"/>
                <w:sz w:val="18"/>
                <w:szCs w:val="18"/>
              </w:rPr>
            </w:pPr>
            <w:r>
              <w:rPr>
                <w:rFonts w:ascii="Times New Roman"/>
                <w:sz w:val="18"/>
              </w:rPr>
              <w:t>83</w:t>
            </w:r>
          </w:p>
        </w:tc>
        <w:tc>
          <w:tcPr>
            <w:tcW w:w="1869"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8"/>
              <w:jc w:val="center"/>
              <w:rPr>
                <w:rFonts w:ascii="Times New Roman" w:hAnsi="Times New Roman" w:cs="Times New Roman" w:eastAsia="Times New Roman" w:hint="default"/>
                <w:sz w:val="18"/>
                <w:szCs w:val="18"/>
              </w:rPr>
            </w:pPr>
            <w:r>
              <w:rPr>
                <w:rFonts w:ascii="Times New Roman"/>
                <w:sz w:val="18"/>
              </w:rPr>
              <w:t>8%</w:t>
            </w:r>
          </w:p>
        </w:tc>
      </w:tr>
      <w:tr>
        <w:trPr>
          <w:trHeight w:val="312" w:hRule="exact"/>
        </w:trPr>
        <w:tc>
          <w:tcPr>
            <w:tcW w:w="215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312" w:right="0"/>
              <w:jc w:val="left"/>
              <w:rPr>
                <w:rFonts w:ascii="宋体" w:hAnsi="宋体" w:cs="宋体" w:eastAsia="宋体" w:hint="default"/>
                <w:sz w:val="18"/>
                <w:szCs w:val="18"/>
              </w:rPr>
            </w:pPr>
            <w:r>
              <w:rPr>
                <w:rFonts w:ascii="Times New Roman" w:hAnsi="Times New Roman" w:cs="Times New Roman" w:eastAsia="Times New Roman" w:hint="default"/>
                <w:spacing w:val="-7"/>
                <w:sz w:val="18"/>
                <w:szCs w:val="18"/>
              </w:rPr>
              <w:t>LTE</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网络连接量</w:t>
            </w:r>
          </w:p>
        </w:tc>
        <w:tc>
          <w:tcPr>
            <w:tcW w:w="156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583" w:right="0"/>
              <w:jc w:val="left"/>
              <w:rPr>
                <w:rFonts w:ascii="宋体" w:hAnsi="宋体" w:cs="宋体" w:eastAsia="宋体" w:hint="default"/>
                <w:sz w:val="18"/>
                <w:szCs w:val="18"/>
              </w:rPr>
            </w:pPr>
            <w:r>
              <w:rPr>
                <w:rFonts w:ascii="宋体" w:hAnsi="宋体" w:cs="宋体" w:eastAsia="宋体" w:hint="default"/>
                <w:sz w:val="18"/>
                <w:szCs w:val="18"/>
              </w:rPr>
              <w:t>亿</w:t>
            </w:r>
          </w:p>
        </w:tc>
        <w:tc>
          <w:tcPr>
            <w:tcW w:w="193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54" w:right="0"/>
              <w:jc w:val="center"/>
              <w:rPr>
                <w:rFonts w:ascii="Times New Roman" w:hAnsi="Times New Roman" w:cs="Times New Roman" w:eastAsia="Times New Roman" w:hint="default"/>
                <w:sz w:val="18"/>
                <w:szCs w:val="18"/>
              </w:rPr>
            </w:pPr>
            <w:r>
              <w:rPr>
                <w:rFonts w:ascii="Times New Roman"/>
                <w:sz w:val="18"/>
              </w:rPr>
              <w:t>27</w:t>
            </w:r>
          </w:p>
        </w:tc>
        <w:tc>
          <w:tcPr>
            <w:tcW w:w="1895"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11"/>
              <w:jc w:val="center"/>
              <w:rPr>
                <w:rFonts w:ascii="Times New Roman" w:hAnsi="Times New Roman" w:cs="Times New Roman" w:eastAsia="Times New Roman" w:hint="default"/>
                <w:sz w:val="18"/>
                <w:szCs w:val="18"/>
              </w:rPr>
            </w:pPr>
            <w:r>
              <w:rPr>
                <w:rFonts w:ascii="Times New Roman"/>
                <w:sz w:val="18"/>
              </w:rPr>
              <w:t>55</w:t>
            </w:r>
          </w:p>
        </w:tc>
        <w:tc>
          <w:tcPr>
            <w:tcW w:w="186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8"/>
              <w:jc w:val="center"/>
              <w:rPr>
                <w:rFonts w:ascii="Times New Roman" w:hAnsi="Times New Roman" w:cs="Times New Roman" w:eastAsia="Times New Roman" w:hint="default"/>
                <w:sz w:val="18"/>
                <w:szCs w:val="18"/>
              </w:rPr>
            </w:pPr>
            <w:r>
              <w:rPr>
                <w:rFonts w:ascii="Times New Roman"/>
                <w:sz w:val="18"/>
              </w:rPr>
              <w:t>12%</w:t>
            </w:r>
          </w:p>
        </w:tc>
      </w:tr>
      <w:tr>
        <w:trPr>
          <w:trHeight w:val="312" w:hRule="exact"/>
        </w:trPr>
        <w:tc>
          <w:tcPr>
            <w:tcW w:w="215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85" w:right="0"/>
              <w:jc w:val="left"/>
              <w:rPr>
                <w:rFonts w:ascii="宋体" w:hAnsi="宋体" w:cs="宋体" w:eastAsia="宋体" w:hint="default"/>
                <w:sz w:val="18"/>
                <w:szCs w:val="18"/>
              </w:rPr>
            </w:pPr>
            <w:r>
              <w:rPr>
                <w:rFonts w:ascii="宋体" w:hAnsi="宋体" w:cs="宋体" w:eastAsia="宋体" w:hint="default"/>
                <w:sz w:val="18"/>
                <w:szCs w:val="18"/>
              </w:rPr>
              <w:t>月流量</w:t>
            </w:r>
            <w:r>
              <w:rPr>
                <w:rFonts w:ascii="Times New Roman" w:hAnsi="Times New Roman" w:cs="Times New Roman" w:eastAsia="Times New Roman" w:hint="default"/>
                <w:sz w:val="18"/>
                <w:szCs w:val="18"/>
              </w:rPr>
              <w:t>/</w:t>
            </w:r>
            <w:r>
              <w:rPr>
                <w:rFonts w:ascii="宋体" w:hAnsi="宋体" w:cs="宋体" w:eastAsia="宋体" w:hint="default"/>
                <w:sz w:val="18"/>
                <w:szCs w:val="18"/>
              </w:rPr>
              <w:t>智能手机</w:t>
            </w:r>
          </w:p>
        </w:tc>
        <w:tc>
          <w:tcPr>
            <w:tcW w:w="1560" w:type="dxa"/>
            <w:tcBorders>
              <w:top w:val="nil" w:sz="6" w:space="0" w:color="auto"/>
              <w:left w:val="nil" w:sz="6" w:space="0" w:color="auto"/>
              <w:bottom w:val="nil" w:sz="6" w:space="0" w:color="auto"/>
              <w:right w:val="nil" w:sz="6" w:space="0" w:color="auto"/>
            </w:tcBorders>
          </w:tcPr>
          <w:p>
            <w:pPr>
              <w:pStyle w:val="TableParagraph"/>
              <w:spacing w:line="240" w:lineRule="auto" w:before="52"/>
              <w:ind w:left="547" w:right="0"/>
              <w:jc w:val="left"/>
              <w:rPr>
                <w:rFonts w:ascii="Times New Roman" w:hAnsi="Times New Roman" w:cs="Times New Roman" w:eastAsia="Times New Roman" w:hint="default"/>
                <w:sz w:val="18"/>
                <w:szCs w:val="18"/>
              </w:rPr>
            </w:pPr>
            <w:r>
              <w:rPr>
                <w:rFonts w:ascii="Times New Roman"/>
                <w:spacing w:val="-3"/>
                <w:sz w:val="18"/>
              </w:rPr>
              <w:t>GB</w:t>
            </w:r>
            <w:r>
              <w:rPr>
                <w:rFonts w:ascii="Times New Roman"/>
                <w:sz w:val="18"/>
              </w:rPr>
            </w:r>
          </w:p>
        </w:tc>
        <w:tc>
          <w:tcPr>
            <w:tcW w:w="1937" w:type="dxa"/>
            <w:tcBorders>
              <w:top w:val="nil" w:sz="6" w:space="0" w:color="auto"/>
              <w:left w:val="nil" w:sz="6" w:space="0" w:color="auto"/>
              <w:bottom w:val="nil" w:sz="6" w:space="0" w:color="auto"/>
              <w:right w:val="nil" w:sz="6" w:space="0" w:color="auto"/>
            </w:tcBorders>
          </w:tcPr>
          <w:p>
            <w:pPr>
              <w:pStyle w:val="TableParagraph"/>
              <w:spacing w:line="240" w:lineRule="auto" w:before="52"/>
              <w:ind w:left="55" w:right="0"/>
              <w:jc w:val="center"/>
              <w:rPr>
                <w:rFonts w:ascii="Times New Roman" w:hAnsi="Times New Roman" w:cs="Times New Roman" w:eastAsia="Times New Roman" w:hint="default"/>
                <w:sz w:val="18"/>
                <w:szCs w:val="18"/>
              </w:rPr>
            </w:pPr>
            <w:r>
              <w:rPr>
                <w:rFonts w:ascii="Times New Roman"/>
                <w:sz w:val="18"/>
              </w:rPr>
              <w:t>3.4</w:t>
            </w:r>
          </w:p>
        </w:tc>
        <w:tc>
          <w:tcPr>
            <w:tcW w:w="1895"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1"/>
              <w:jc w:val="center"/>
              <w:rPr>
                <w:rFonts w:ascii="Times New Roman" w:hAnsi="Times New Roman" w:cs="Times New Roman" w:eastAsia="Times New Roman" w:hint="default"/>
                <w:sz w:val="18"/>
                <w:szCs w:val="18"/>
              </w:rPr>
            </w:pPr>
            <w:r>
              <w:rPr>
                <w:rFonts w:ascii="Times New Roman"/>
                <w:sz w:val="18"/>
              </w:rPr>
              <w:t>17</w:t>
            </w:r>
          </w:p>
        </w:tc>
        <w:tc>
          <w:tcPr>
            <w:tcW w:w="1869"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8"/>
              <w:jc w:val="center"/>
              <w:rPr>
                <w:rFonts w:ascii="Times New Roman" w:hAnsi="Times New Roman" w:cs="Times New Roman" w:eastAsia="Times New Roman" w:hint="default"/>
                <w:sz w:val="18"/>
                <w:szCs w:val="18"/>
              </w:rPr>
            </w:pPr>
            <w:r>
              <w:rPr>
                <w:rFonts w:ascii="Times New Roman"/>
                <w:sz w:val="18"/>
              </w:rPr>
              <w:t>31%</w:t>
            </w:r>
          </w:p>
        </w:tc>
      </w:tr>
      <w:tr>
        <w:trPr>
          <w:trHeight w:val="317" w:hRule="exact"/>
        </w:trPr>
        <w:tc>
          <w:tcPr>
            <w:tcW w:w="2153"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220" w:right="0"/>
              <w:jc w:val="left"/>
              <w:rPr>
                <w:rFonts w:ascii="宋体" w:hAnsi="宋体" w:cs="宋体" w:eastAsia="宋体" w:hint="default"/>
                <w:sz w:val="18"/>
                <w:szCs w:val="18"/>
              </w:rPr>
            </w:pPr>
            <w:r>
              <w:rPr>
                <w:rFonts w:ascii="宋体" w:hAnsi="宋体" w:cs="宋体" w:eastAsia="宋体" w:hint="default"/>
                <w:sz w:val="18"/>
                <w:szCs w:val="18"/>
              </w:rPr>
              <w:t>总移动数据月流量</w:t>
            </w:r>
          </w:p>
        </w:tc>
        <w:tc>
          <w:tcPr>
            <w:tcW w:w="1560"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2"/>
              <w:ind w:left="557" w:right="0"/>
              <w:jc w:val="left"/>
              <w:rPr>
                <w:rFonts w:ascii="Times New Roman" w:hAnsi="Times New Roman" w:cs="Times New Roman" w:eastAsia="Times New Roman" w:hint="default"/>
                <w:sz w:val="18"/>
                <w:szCs w:val="18"/>
              </w:rPr>
            </w:pPr>
            <w:r>
              <w:rPr>
                <w:rFonts w:ascii="Times New Roman"/>
                <w:sz w:val="18"/>
              </w:rPr>
              <w:t>EB</w:t>
            </w:r>
          </w:p>
        </w:tc>
        <w:tc>
          <w:tcPr>
            <w:tcW w:w="1937"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2"/>
              <w:ind w:left="54" w:right="0"/>
              <w:jc w:val="center"/>
              <w:rPr>
                <w:rFonts w:ascii="Times New Roman" w:hAnsi="Times New Roman" w:cs="Times New Roman" w:eastAsia="Times New Roman" w:hint="default"/>
                <w:sz w:val="18"/>
                <w:szCs w:val="18"/>
              </w:rPr>
            </w:pPr>
            <w:r>
              <w:rPr>
                <w:rFonts w:ascii="Times New Roman"/>
                <w:sz w:val="18"/>
              </w:rPr>
              <w:t>15</w:t>
            </w:r>
          </w:p>
        </w:tc>
        <w:tc>
          <w:tcPr>
            <w:tcW w:w="1895"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2"/>
              <w:ind w:right="11"/>
              <w:jc w:val="center"/>
              <w:rPr>
                <w:rFonts w:ascii="Times New Roman" w:hAnsi="Times New Roman" w:cs="Times New Roman" w:eastAsia="Times New Roman" w:hint="default"/>
                <w:sz w:val="18"/>
                <w:szCs w:val="18"/>
              </w:rPr>
            </w:pPr>
            <w:r>
              <w:rPr>
                <w:rFonts w:ascii="Times New Roman"/>
                <w:sz w:val="18"/>
              </w:rPr>
              <w:t>107</w:t>
            </w:r>
          </w:p>
        </w:tc>
        <w:tc>
          <w:tcPr>
            <w:tcW w:w="1869"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2"/>
              <w:ind w:right="8"/>
              <w:jc w:val="center"/>
              <w:rPr>
                <w:rFonts w:ascii="Times New Roman" w:hAnsi="Times New Roman" w:cs="Times New Roman" w:eastAsia="Times New Roman" w:hint="default"/>
                <w:sz w:val="18"/>
                <w:szCs w:val="18"/>
              </w:rPr>
            </w:pPr>
            <w:r>
              <w:rPr>
                <w:rFonts w:ascii="Times New Roman"/>
                <w:sz w:val="18"/>
              </w:rPr>
              <w:t>39%</w:t>
            </w:r>
          </w:p>
        </w:tc>
      </w:tr>
    </w:tbl>
    <w:p>
      <w:pPr>
        <w:spacing w:before="17"/>
        <w:ind w:left="256" w:right="144" w:firstLine="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Ericsson</w:t>
      </w:r>
      <w:r>
        <w:rPr>
          <w:rFonts w:ascii="宋体" w:hAnsi="宋体" w:cs="宋体" w:eastAsia="宋体" w:hint="default"/>
          <w:sz w:val="17"/>
          <w:szCs w:val="17"/>
        </w:rPr>
        <w:t>，中信建投证券研究发展部</w:t>
      </w:r>
    </w:p>
    <w:p>
      <w:pPr>
        <w:spacing w:line="240" w:lineRule="auto" w:before="0"/>
        <w:ind w:right="0"/>
        <w:rPr>
          <w:rFonts w:ascii="宋体" w:hAnsi="宋体" w:cs="宋体" w:eastAsia="宋体" w:hint="default"/>
          <w:sz w:val="20"/>
          <w:szCs w:val="20"/>
        </w:rPr>
      </w:pPr>
    </w:p>
    <w:p>
      <w:pPr>
        <w:spacing w:line="240" w:lineRule="auto" w:before="7" w:after="0"/>
        <w:ind w:right="0"/>
        <w:rPr>
          <w:rFonts w:ascii="宋体" w:hAnsi="宋体" w:cs="宋体" w:eastAsia="宋体" w:hint="default"/>
          <w:sz w:val="25"/>
          <w:szCs w:val="25"/>
        </w:rPr>
      </w:pPr>
    </w:p>
    <w:tbl>
      <w:tblPr>
        <w:tblW w:w="0" w:type="auto"/>
        <w:jc w:val="left"/>
        <w:tblInd w:w="152" w:type="dxa"/>
        <w:tblLayout w:type="fixed"/>
        <w:tblCellMar>
          <w:top w:w="0" w:type="dxa"/>
          <w:left w:w="0" w:type="dxa"/>
          <w:bottom w:w="0" w:type="dxa"/>
          <w:right w:w="0" w:type="dxa"/>
        </w:tblCellMar>
        <w:tblLook w:val="01E0"/>
      </w:tblPr>
      <w:tblGrid>
        <w:gridCol w:w="9631"/>
      </w:tblGrid>
      <w:tr>
        <w:trPr>
          <w:trHeight w:val="251" w:hRule="exact"/>
        </w:trPr>
        <w:tc>
          <w:tcPr>
            <w:tcW w:w="9631"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3" w:id="4"/>
            <w:bookmarkEnd w:id="4"/>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w:t>
            </w:r>
            <w:r>
              <w:rPr>
                <w:rFonts w:ascii="Microsoft JhengHei" w:hAnsi="Microsoft JhengHei" w:cs="Microsoft JhengHei" w:eastAsia="Microsoft JhengHei" w:hint="default"/>
                <w:b/>
                <w:bCs/>
                <w:sz w:val="18"/>
                <w:szCs w:val="18"/>
              </w:rPr>
              <w:t>：各国主要运营商 </w:t>
            </w:r>
            <w:r>
              <w:rPr>
                <w:rFonts w:ascii="Arial" w:hAnsi="Arial" w:cs="Arial" w:eastAsia="Arial" w:hint="default"/>
                <w:b/>
                <w:bCs/>
                <w:sz w:val="18"/>
                <w:szCs w:val="18"/>
              </w:rPr>
              <w:t>5G</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时间线</w:t>
            </w:r>
            <w:r>
              <w:rPr>
                <w:rFonts w:ascii="Microsoft JhengHei" w:hAnsi="Microsoft JhengHei" w:cs="Microsoft JhengHei" w:eastAsia="Microsoft JhengHei" w:hint="default"/>
                <w:sz w:val="18"/>
                <w:szCs w:val="18"/>
              </w:rPr>
            </w:r>
          </w:p>
        </w:tc>
      </w:tr>
      <w:tr>
        <w:trPr>
          <w:trHeight w:val="4930" w:hRule="exact"/>
        </w:trPr>
        <w:tc>
          <w:tcPr>
            <w:tcW w:w="9631" w:type="dxa"/>
            <w:tcBorders>
              <w:top w:val="single" w:sz="4" w:space="0" w:color="367097"/>
              <w:left w:val="nil" w:sz="6" w:space="0" w:color="auto"/>
              <w:bottom w:val="single" w:sz="4" w:space="0" w:color="367097"/>
              <w:right w:val="nil" w:sz="6" w:space="0" w:color="auto"/>
            </w:tcBorders>
          </w:tcPr>
          <w:p>
            <w:pPr>
              <w:pStyle w:val="TableParagraph"/>
              <w:spacing w:line="240" w:lineRule="auto" w:before="7"/>
              <w:ind w:right="0"/>
              <w:jc w:val="left"/>
              <w:rPr>
                <w:rFonts w:ascii="宋体" w:hAnsi="宋体" w:cs="宋体" w:eastAsia="宋体" w:hint="default"/>
                <w:sz w:val="15"/>
                <w:szCs w:val="15"/>
              </w:rPr>
            </w:pPr>
          </w:p>
          <w:p>
            <w:pPr>
              <w:pStyle w:val="TableParagraph"/>
              <w:spacing w:line="240" w:lineRule="auto"/>
              <w:ind w:left="1043"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785768" cy="2862072"/>
                  <wp:effectExtent l="0" t="0" r="0" b="0"/>
                  <wp:docPr id="3" name="image2.jpeg" descr=""/>
                  <wp:cNvGraphicFramePr>
                    <a:graphicFrameLocks noChangeAspect="1"/>
                  </wp:cNvGraphicFramePr>
                  <a:graphic>
                    <a:graphicData uri="http://schemas.openxmlformats.org/drawingml/2006/picture">
                      <pic:pic>
                        <pic:nvPicPr>
                          <pic:cNvPr id="4" name="image2.jpeg"/>
                          <pic:cNvPicPr/>
                        </pic:nvPicPr>
                        <pic:blipFill>
                          <a:blip r:embed="rId13" cstate="print"/>
                          <a:stretch>
                            <a:fillRect/>
                          </a:stretch>
                        </pic:blipFill>
                        <pic:spPr>
                          <a:xfrm>
                            <a:off x="0" y="0"/>
                            <a:ext cx="4785768" cy="2862072"/>
                          </a:xfrm>
                          <a:prstGeom prst="rect">
                            <a:avLst/>
                          </a:prstGeom>
                        </pic:spPr>
                      </pic:pic>
                    </a:graphicData>
                  </a:graphic>
                </wp:inline>
              </w:drawing>
            </w:r>
            <w:r>
              <w:rPr>
                <w:rFonts w:ascii="宋体" w:hAnsi="宋体" w:cs="宋体" w:eastAsia="宋体" w:hint="default"/>
                <w:sz w:val="20"/>
                <w:szCs w:val="20"/>
              </w:rPr>
            </w:r>
          </w:p>
          <w:p>
            <w:pPr>
              <w:pStyle w:val="TableParagraph"/>
              <w:spacing w:line="240" w:lineRule="auto" w:before="0"/>
              <w:ind w:right="0"/>
              <w:jc w:val="left"/>
              <w:rPr>
                <w:rFonts w:ascii="宋体" w:hAnsi="宋体" w:cs="宋体" w:eastAsia="宋体" w:hint="default"/>
                <w:sz w:val="16"/>
                <w:szCs w:val="16"/>
              </w:rPr>
            </w:pPr>
          </w:p>
        </w:tc>
      </w:tr>
      <w:tr>
        <w:trPr>
          <w:trHeight w:val="247" w:hRule="exact"/>
        </w:trPr>
        <w:tc>
          <w:tcPr>
            <w:tcW w:w="9631" w:type="dxa"/>
            <w:tcBorders>
              <w:top w:val="single" w:sz="4" w:space="0" w:color="367097"/>
              <w:left w:val="nil" w:sz="6" w:space="0" w:color="auto"/>
              <w:bottom w:val="nil" w:sz="6" w:space="0" w:color="auto"/>
              <w:right w:val="nil" w:sz="6" w:space="0" w:color="auto"/>
            </w:tcBorders>
          </w:tcPr>
          <w:p>
            <w:pPr>
              <w:pStyle w:val="TableParagraph"/>
              <w:spacing w:line="240" w:lineRule="auto" w:before="20"/>
              <w:ind w:left="103" w:right="0"/>
              <w:jc w:val="left"/>
              <w:rPr>
                <w:rFonts w:ascii="宋体" w:hAnsi="宋体" w:cs="宋体" w:eastAsia="宋体" w:hint="default"/>
                <w:sz w:val="17"/>
                <w:szCs w:val="17"/>
              </w:rPr>
            </w:pPr>
            <w:r>
              <w:rPr>
                <w:rFonts w:ascii="宋体" w:hAnsi="宋体" w:cs="宋体" w:eastAsia="宋体" w:hint="default"/>
                <w:sz w:val="17"/>
                <w:szCs w:val="17"/>
              </w:rPr>
              <w:t>资料来源：罗兰贝格，中信建投证券研究发展部</w:t>
            </w:r>
          </w:p>
        </w:tc>
      </w:tr>
    </w:tbl>
    <w:p>
      <w:pPr>
        <w:spacing w:line="240" w:lineRule="auto" w:before="2"/>
        <w:ind w:right="0"/>
        <w:rPr>
          <w:rFonts w:ascii="宋体" w:hAnsi="宋体" w:cs="宋体" w:eastAsia="宋体" w:hint="default"/>
          <w:sz w:val="14"/>
          <w:szCs w:val="14"/>
        </w:rPr>
      </w:pPr>
    </w:p>
    <w:p>
      <w:pPr>
        <w:spacing w:line="312" w:lineRule="exact" w:before="21"/>
        <w:ind w:left="152" w:right="144" w:firstLine="403"/>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网络标准和规范逐步完成，</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完整标准预计今年完成。</w:t>
      </w:r>
      <w:r>
        <w:rPr>
          <w:rFonts w:ascii="Times New Roman" w:hAnsi="Times New Roman" w:cs="Times New Roman" w:eastAsia="Times New Roman" w:hint="default"/>
          <w:sz w:val="20"/>
          <w:szCs w:val="20"/>
        </w:rPr>
        <w:t>5G </w:t>
      </w:r>
      <w:r>
        <w:rPr>
          <w:rFonts w:ascii="宋体" w:hAnsi="宋体" w:cs="宋体" w:eastAsia="宋体" w:hint="default"/>
          <w:sz w:val="20"/>
          <w:szCs w:val="20"/>
        </w:rPr>
        <w:t>标准由 </w:t>
      </w:r>
      <w:r>
        <w:rPr>
          <w:rFonts w:ascii="Times New Roman" w:hAnsi="Times New Roman" w:cs="Times New Roman" w:eastAsia="Times New Roman" w:hint="default"/>
          <w:sz w:val="20"/>
          <w:szCs w:val="20"/>
        </w:rPr>
        <w:t>ITU</w:t>
      </w:r>
      <w:r>
        <w:rPr>
          <w:rFonts w:ascii="宋体" w:hAnsi="宋体" w:cs="宋体" w:eastAsia="宋体" w:hint="default"/>
          <w:sz w:val="20"/>
          <w:szCs w:val="20"/>
        </w:rPr>
        <w:t>、</w:t>
      </w:r>
      <w:r>
        <w:rPr>
          <w:rFonts w:ascii="Times New Roman" w:hAnsi="Times New Roman" w:cs="Times New Roman" w:eastAsia="Times New Roman" w:hint="default"/>
          <w:sz w:val="20"/>
          <w:szCs w:val="20"/>
        </w:rPr>
        <w:t>3GPP</w:t>
      </w:r>
      <w:r>
        <w:rPr>
          <w:rFonts w:ascii="Times New Roman" w:hAnsi="Times New Roman" w:cs="Times New Roman" w:eastAsia="Times New Roman" w:hint="default"/>
          <w:spacing w:val="-29"/>
          <w:sz w:val="20"/>
          <w:szCs w:val="20"/>
        </w:rPr>
        <w:t> </w:t>
      </w:r>
      <w:r>
        <w:rPr>
          <w:rFonts w:ascii="宋体" w:hAnsi="宋体" w:cs="宋体" w:eastAsia="宋体" w:hint="default"/>
          <w:sz w:val="20"/>
          <w:szCs w:val="20"/>
        </w:rPr>
        <w:t>等通信行业组织制定。 按照</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3GPP</w:t>
      </w:r>
      <w:r>
        <w:rPr>
          <w:rFonts w:ascii="Times New Roman" w:hAnsi="Times New Roman" w:cs="Times New Roman" w:eastAsia="Times New Roman" w:hint="default"/>
          <w:spacing w:val="1"/>
          <w:sz w:val="20"/>
          <w:szCs w:val="20"/>
        </w:rPr>
        <w:t> </w:t>
      </w:r>
      <w:r>
        <w:rPr>
          <w:rFonts w:ascii="宋体" w:hAnsi="宋体" w:cs="宋体" w:eastAsia="宋体" w:hint="default"/>
          <w:spacing w:val="-7"/>
          <w:sz w:val="20"/>
          <w:szCs w:val="20"/>
        </w:rPr>
        <w:t>的时间规划表，</w:t>
      </w:r>
      <w:r>
        <w:rPr>
          <w:rFonts w:ascii="Times New Roman" w:hAnsi="Times New Roman" w:cs="Times New Roman" w:eastAsia="Times New Roman" w:hint="default"/>
          <w:spacing w:val="-7"/>
          <w:sz w:val="20"/>
          <w:szCs w:val="20"/>
        </w:rPr>
        <w:t>R16</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标准将会于</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2019 </w:t>
      </w:r>
      <w:r>
        <w:rPr>
          <w:rFonts w:ascii="宋体" w:hAnsi="宋体" w:cs="宋体" w:eastAsia="宋体" w:hint="default"/>
          <w:sz w:val="20"/>
          <w:szCs w:val="20"/>
        </w:rPr>
        <w:t>年</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12 </w:t>
      </w:r>
      <w:r>
        <w:rPr>
          <w:rFonts w:ascii="宋体" w:hAnsi="宋体" w:cs="宋体" w:eastAsia="宋体" w:hint="default"/>
          <w:spacing w:val="-11"/>
          <w:sz w:val="20"/>
          <w:szCs w:val="20"/>
        </w:rPr>
        <w:t>月完成，最终的</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完整标准到</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2020</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年初才会提交给</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ITU</w:t>
      </w:r>
    </w:p>
    <w:p>
      <w:pPr>
        <w:spacing w:line="240" w:lineRule="auto" w:before="0"/>
        <w:ind w:right="0"/>
        <w:rPr>
          <w:rFonts w:ascii="Times New Roman" w:hAnsi="Times New Roman" w:cs="Times New Roman" w:eastAsia="Times New Roman" w:hint="default"/>
          <w:sz w:val="20"/>
          <w:szCs w:val="20"/>
        </w:rPr>
      </w:pPr>
    </w:p>
    <w:p>
      <w:pPr>
        <w:spacing w:line="240" w:lineRule="auto" w:before="8" w:after="0"/>
        <w:ind w:right="0"/>
        <w:rPr>
          <w:rFonts w:ascii="Times New Roman" w:hAnsi="Times New Roman" w:cs="Times New Roman" w:eastAsia="Times New Roman" w:hint="default"/>
          <w:sz w:val="27"/>
          <w:szCs w:val="27"/>
        </w:rPr>
      </w:pPr>
    </w:p>
    <w:p>
      <w:pPr>
        <w:spacing w:line="20" w:lineRule="exact"/>
        <w:ind w:left="14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Times New Roman" w:hAnsi="Times New Roman" w:cs="Times New Roman" w:eastAsia="Times New Roman" w:hint="default"/>
          <w:sz w:val="2"/>
          <w:szCs w:val="2"/>
        </w:rPr>
      </w:r>
    </w:p>
    <w:p>
      <w:pPr>
        <w:spacing w:after="0" w:line="20" w:lineRule="exact"/>
        <w:rPr>
          <w:rFonts w:ascii="Times New Roman" w:hAnsi="Times New Roman" w:cs="Times New Roman" w:eastAsia="Times New Roman" w:hint="default"/>
          <w:sz w:val="2"/>
          <w:szCs w:val="2"/>
        </w:rPr>
        <w:sectPr>
          <w:footerReference w:type="default" r:id="rId12"/>
          <w:pgSz w:w="11910" w:h="16840"/>
          <w:pgMar w:footer="1011" w:header="851" w:top="1580" w:bottom="1200" w:left="980" w:right="980"/>
          <w:pgNumType w:start="8"/>
        </w:sectPr>
      </w:pPr>
    </w:p>
    <w:p>
      <w:pPr>
        <w:spacing w:line="240" w:lineRule="auto" w:before="9"/>
        <w:ind w:right="0"/>
        <w:rPr>
          <w:rFonts w:ascii="Times New Roman" w:hAnsi="Times New Roman" w:cs="Times New Roman" w:eastAsia="Times New Roman" w:hint="default"/>
          <w:sz w:val="12"/>
          <w:szCs w:val="12"/>
        </w:rPr>
      </w:pPr>
      <w:r>
        <w:rPr/>
        <w:pict>
          <v:group style="position:absolute;margin-left:56.549999pt;margin-top:792.825989pt;width:482.25pt;height:.1pt;mso-position-horizontal-relative:page;mso-position-vertical-relative:page;z-index:1648"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240" w:lineRule="auto" w:before="37"/>
        <w:ind w:left="536" w:right="0" w:hanging="404"/>
        <w:jc w:val="left"/>
      </w:pPr>
      <w:r>
        <w:rPr>
          <w:w w:val="99"/>
        </w:rPr>
        <w:t>（国际</w:t>
      </w:r>
      <w:r>
        <w:rPr>
          <w:spacing w:val="2"/>
          <w:w w:val="99"/>
        </w:rPr>
        <w:t>电</w:t>
      </w:r>
      <w:r>
        <w:rPr>
          <w:w w:val="99"/>
        </w:rPr>
        <w:t>信联</w:t>
      </w:r>
      <w:r>
        <w:rPr>
          <w:spacing w:val="2"/>
          <w:w w:val="99"/>
        </w:rPr>
        <w:t>盟</w:t>
      </w:r>
      <w:r>
        <w:rPr>
          <w:spacing w:val="-99"/>
          <w:w w:val="99"/>
        </w:rPr>
        <w:t>）</w:t>
      </w:r>
      <w:r>
        <w:rPr>
          <w:spacing w:val="-38"/>
          <w:w w:val="99"/>
        </w:rPr>
        <w:t>。</w:t>
      </w:r>
      <w:r>
        <w:rPr>
          <w:w w:val="99"/>
        </w:rPr>
        <w:t>因</w:t>
      </w:r>
      <w:r>
        <w:rPr>
          <w:spacing w:val="2"/>
          <w:w w:val="99"/>
        </w:rPr>
        <w:t>此</w:t>
      </w:r>
      <w:r>
        <w:rPr>
          <w:spacing w:val="-36"/>
          <w:w w:val="99"/>
        </w:rPr>
        <w:t>，</w:t>
      </w:r>
      <w:r>
        <w:rPr>
          <w:w w:val="99"/>
        </w:rPr>
        <w:t>自</w:t>
      </w:r>
      <w:r>
        <w:rPr>
          <w:spacing w:val="-50"/>
        </w:rPr>
        <w:t> </w:t>
      </w:r>
      <w:r>
        <w:rPr>
          <w:rFonts w:ascii="Times New Roman" w:hAnsi="Times New Roman" w:cs="Times New Roman" w:eastAsia="Times New Roman" w:hint="default"/>
          <w:spacing w:val="1"/>
          <w:w w:val="99"/>
        </w:rPr>
        <w:t>202</w:t>
      </w:r>
      <w:r>
        <w:rPr>
          <w:rFonts w:ascii="Times New Roman" w:hAnsi="Times New Roman" w:cs="Times New Roman" w:eastAsia="Times New Roman" w:hint="default"/>
          <w:w w:val="99"/>
        </w:rPr>
        <w:t>0</w:t>
      </w:r>
      <w:r>
        <w:rPr>
          <w:rFonts w:ascii="Times New Roman" w:hAnsi="Times New Roman" w:cs="Times New Roman" w:eastAsia="Times New Roman" w:hint="default"/>
          <w:spacing w:val="2"/>
        </w:rPr>
        <w:t> </w:t>
      </w:r>
      <w:r>
        <w:rPr>
          <w:w w:val="99"/>
        </w:rPr>
        <w:t>年起</w:t>
      </w:r>
      <w:r>
        <w:rPr>
          <w:spacing w:val="-39"/>
          <w:w w:val="99"/>
        </w:rPr>
        <w:t>，</w:t>
      </w:r>
      <w:r>
        <w:rPr>
          <w:rFonts w:ascii="Times New Roman" w:hAnsi="Times New Roman" w:cs="Times New Roman" w:eastAsia="Times New Roman" w:hint="default"/>
          <w:spacing w:val="1"/>
          <w:w w:val="99"/>
        </w:rPr>
        <w:t>5</w:t>
      </w:r>
      <w:r>
        <w:rPr>
          <w:rFonts w:ascii="Times New Roman" w:hAnsi="Times New Roman" w:cs="Times New Roman" w:eastAsia="Times New Roman" w:hint="default"/>
          <w:w w:val="99"/>
        </w:rPr>
        <w:t>G</w:t>
      </w:r>
      <w:r>
        <w:rPr>
          <w:rFonts w:ascii="Times New Roman" w:hAnsi="Times New Roman" w:cs="Times New Roman" w:eastAsia="Times New Roman" w:hint="default"/>
        </w:rPr>
        <w:t> </w:t>
      </w:r>
      <w:r>
        <w:rPr>
          <w:w w:val="99"/>
        </w:rPr>
        <w:t>标准制</w:t>
      </w:r>
      <w:r>
        <w:rPr>
          <w:spacing w:val="2"/>
          <w:w w:val="99"/>
        </w:rPr>
        <w:t>定</w:t>
      </w:r>
      <w:r>
        <w:rPr>
          <w:w w:val="99"/>
        </w:rPr>
        <w:t>完成及</w:t>
      </w:r>
      <w:r>
        <w:rPr>
          <w:spacing w:val="2"/>
          <w:w w:val="99"/>
        </w:rPr>
        <w:t>商</w:t>
      </w:r>
      <w:r>
        <w:rPr>
          <w:w w:val="99"/>
        </w:rPr>
        <w:t>用市</w:t>
      </w:r>
      <w:r>
        <w:rPr>
          <w:spacing w:val="2"/>
          <w:w w:val="99"/>
        </w:rPr>
        <w:t>场</w:t>
      </w:r>
      <w:r>
        <w:rPr>
          <w:w w:val="99"/>
        </w:rPr>
        <w:t>进一</w:t>
      </w:r>
      <w:r>
        <w:rPr>
          <w:spacing w:val="2"/>
          <w:w w:val="99"/>
        </w:rPr>
        <w:t>步</w:t>
      </w:r>
      <w:r>
        <w:rPr>
          <w:w w:val="99"/>
        </w:rPr>
        <w:t>成</w:t>
      </w:r>
      <w:r>
        <w:rPr>
          <w:spacing w:val="2"/>
          <w:w w:val="99"/>
        </w:rPr>
        <w:t>熟</w:t>
      </w:r>
      <w:r>
        <w:rPr>
          <w:w w:val="99"/>
        </w:rPr>
        <w:t>后</w:t>
      </w:r>
      <w:r>
        <w:rPr>
          <w:spacing w:val="-37"/>
          <w:w w:val="99"/>
        </w:rPr>
        <w:t>，</w:t>
      </w:r>
      <w:r>
        <w:rPr>
          <w:rFonts w:ascii="Times New Roman" w:hAnsi="Times New Roman" w:cs="Times New Roman" w:eastAsia="Times New Roman" w:hint="default"/>
          <w:spacing w:val="1"/>
          <w:w w:val="99"/>
        </w:rPr>
        <w:t>5</w:t>
      </w:r>
      <w:r>
        <w:rPr>
          <w:rFonts w:ascii="Times New Roman" w:hAnsi="Times New Roman" w:cs="Times New Roman" w:eastAsia="Times New Roman" w:hint="default"/>
          <w:w w:val="99"/>
        </w:rPr>
        <w:t>G</w:t>
      </w:r>
      <w:r>
        <w:rPr>
          <w:rFonts w:ascii="Times New Roman" w:hAnsi="Times New Roman" w:cs="Times New Roman" w:eastAsia="Times New Roman" w:hint="default"/>
          <w:spacing w:val="1"/>
        </w:rPr>
        <w:t> </w:t>
      </w:r>
      <w:r>
        <w:rPr>
          <w:w w:val="99"/>
        </w:rPr>
        <w:t>的</w:t>
      </w:r>
      <w:r>
        <w:rPr>
          <w:spacing w:val="2"/>
          <w:w w:val="99"/>
        </w:rPr>
        <w:t>爆</w:t>
      </w:r>
      <w:r>
        <w:rPr>
          <w:w w:val="99"/>
        </w:rPr>
        <w:t>发效</w:t>
      </w:r>
      <w:r>
        <w:rPr>
          <w:spacing w:val="2"/>
          <w:w w:val="99"/>
        </w:rPr>
        <w:t>应</w:t>
      </w:r>
      <w:r>
        <w:rPr>
          <w:w w:val="99"/>
        </w:rPr>
        <w:t>逐渐</w:t>
      </w:r>
      <w:r>
        <w:rPr>
          <w:spacing w:val="2"/>
          <w:w w:val="99"/>
        </w:rPr>
        <w:t>显</w:t>
      </w:r>
      <w:r>
        <w:rPr>
          <w:w w:val="99"/>
        </w:rPr>
        <w:t>现。</w:t>
      </w:r>
      <w:r>
        <w:rPr/>
      </w:r>
    </w:p>
    <w:p>
      <w:pPr>
        <w:spacing w:line="240" w:lineRule="auto" w:before="7"/>
        <w:ind w:right="0"/>
        <w:rPr>
          <w:rFonts w:ascii="宋体" w:hAnsi="宋体" w:cs="宋体" w:eastAsia="宋体" w:hint="default"/>
          <w:sz w:val="20"/>
          <w:szCs w:val="20"/>
        </w:rPr>
      </w:pPr>
    </w:p>
    <w:p>
      <w:pPr>
        <w:spacing w:line="312" w:lineRule="exact" w:before="0"/>
        <w:ind w:left="132" w:right="128" w:firstLine="403"/>
        <w:jc w:val="both"/>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全球 </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进展快速，中国市场稳中有进。</w:t>
      </w:r>
      <w:r>
        <w:rPr>
          <w:rFonts w:ascii="宋体" w:hAnsi="宋体" w:cs="宋体" w:eastAsia="宋体" w:hint="default"/>
          <w:sz w:val="20"/>
          <w:szCs w:val="20"/>
        </w:rPr>
        <w:t>各国的 </w:t>
      </w:r>
      <w:r>
        <w:rPr>
          <w:rFonts w:ascii="Times New Roman" w:hAnsi="Times New Roman" w:cs="Times New Roman" w:eastAsia="Times New Roman" w:hint="default"/>
          <w:sz w:val="20"/>
          <w:szCs w:val="20"/>
        </w:rPr>
        <w:t>5G </w:t>
      </w:r>
      <w:r>
        <w:rPr>
          <w:rFonts w:ascii="宋体" w:hAnsi="宋体" w:cs="宋体" w:eastAsia="宋体" w:hint="default"/>
          <w:sz w:val="20"/>
          <w:szCs w:val="20"/>
        </w:rPr>
        <w:t>建设周期将于</w:t>
      </w:r>
      <w:r>
        <w:rPr>
          <w:rFonts w:ascii="宋体" w:hAnsi="宋体" w:cs="宋体" w:eastAsia="宋体" w:hint="default"/>
          <w:spacing w:val="-74"/>
          <w:sz w:val="20"/>
          <w:szCs w:val="20"/>
        </w:rPr>
        <w:t> </w:t>
      </w:r>
      <w:r>
        <w:rPr>
          <w:rFonts w:ascii="Times New Roman" w:hAnsi="Times New Roman" w:cs="Times New Roman" w:eastAsia="Times New Roman" w:hint="default"/>
          <w:sz w:val="20"/>
          <w:szCs w:val="20"/>
        </w:rPr>
        <w:t>2020 </w:t>
      </w:r>
      <w:r>
        <w:rPr>
          <w:rFonts w:ascii="宋体" w:hAnsi="宋体" w:cs="宋体" w:eastAsia="宋体" w:hint="default"/>
          <w:sz w:val="20"/>
          <w:szCs w:val="20"/>
        </w:rPr>
        <w:t>年下半年开始。美国四大运营商持 续推进 </w:t>
      </w:r>
      <w:r>
        <w:rPr>
          <w:rFonts w:ascii="Times New Roman" w:hAnsi="Times New Roman" w:cs="Times New Roman" w:eastAsia="Times New Roman" w:hint="default"/>
          <w:sz w:val="20"/>
          <w:szCs w:val="20"/>
        </w:rPr>
        <w:t>5G </w:t>
      </w:r>
      <w:r>
        <w:rPr>
          <w:rFonts w:ascii="宋体" w:hAnsi="宋体" w:cs="宋体" w:eastAsia="宋体" w:hint="default"/>
          <w:sz w:val="20"/>
          <w:szCs w:val="20"/>
        </w:rPr>
        <w:t>网络部署，目前在多个城市推进毫米波部署；中国三大运营商在 </w:t>
      </w:r>
      <w:r>
        <w:rPr>
          <w:rFonts w:ascii="Times New Roman" w:hAnsi="Times New Roman" w:cs="Times New Roman" w:eastAsia="Times New Roman" w:hint="default"/>
          <w:sz w:val="20"/>
          <w:szCs w:val="20"/>
        </w:rPr>
        <w:t>2019 </w:t>
      </w:r>
      <w:r>
        <w:rPr>
          <w:rFonts w:ascii="宋体" w:hAnsi="宋体" w:cs="宋体" w:eastAsia="宋体" w:hint="default"/>
          <w:sz w:val="20"/>
          <w:szCs w:val="20"/>
        </w:rPr>
        <w:t>年 </w:t>
      </w:r>
      <w:r>
        <w:rPr>
          <w:rFonts w:ascii="Times New Roman" w:hAnsi="Times New Roman" w:cs="Times New Roman" w:eastAsia="Times New Roman" w:hint="default"/>
          <w:sz w:val="20"/>
          <w:szCs w:val="20"/>
        </w:rPr>
        <w:t>10 </w:t>
      </w:r>
      <w:r>
        <w:rPr>
          <w:rFonts w:ascii="宋体" w:hAnsi="宋体" w:cs="宋体" w:eastAsia="宋体" w:hint="default"/>
          <w:sz w:val="20"/>
          <w:szCs w:val="20"/>
        </w:rPr>
        <w:t>月宣布</w:t>
      </w:r>
      <w:r>
        <w:rPr>
          <w:rFonts w:ascii="宋体" w:hAnsi="宋体" w:cs="宋体" w:eastAsia="宋体" w:hint="default"/>
          <w:spacing w:val="-58"/>
          <w:sz w:val="20"/>
          <w:szCs w:val="20"/>
        </w:rPr>
        <w:t> </w:t>
      </w:r>
      <w:r>
        <w:rPr>
          <w:rFonts w:ascii="Times New Roman" w:hAnsi="Times New Roman" w:cs="Times New Roman" w:eastAsia="Times New Roman" w:hint="default"/>
          <w:sz w:val="20"/>
          <w:szCs w:val="20"/>
        </w:rPr>
        <w:t>5G </w:t>
      </w:r>
      <w:r>
        <w:rPr>
          <w:rFonts w:ascii="宋体" w:hAnsi="宋体" w:cs="宋体" w:eastAsia="宋体" w:hint="default"/>
          <w:sz w:val="20"/>
          <w:szCs w:val="20"/>
        </w:rPr>
        <w:t>提前正式商 用，预计</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套餐签约用户数超</w:t>
      </w:r>
      <w:r>
        <w:rPr>
          <w:rFonts w:ascii="宋体" w:hAnsi="宋体" w:cs="宋体" w:eastAsia="宋体" w:hint="default"/>
          <w:spacing w:val="-46"/>
          <w:sz w:val="20"/>
          <w:szCs w:val="20"/>
        </w:rPr>
        <w:t> </w:t>
      </w:r>
      <w:r>
        <w:rPr>
          <w:rFonts w:ascii="Times New Roman" w:hAnsi="Times New Roman" w:cs="Times New Roman" w:eastAsia="Times New Roman" w:hint="default"/>
          <w:sz w:val="20"/>
          <w:szCs w:val="20"/>
        </w:rPr>
        <w:t>300</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万，三大运营商同时部署</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50</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个</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商用城市，到</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2019</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年底总计建成</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14</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万 座</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2"/>
          <w:sz w:val="20"/>
          <w:szCs w:val="20"/>
        </w:rPr>
        <w:t> </w:t>
      </w:r>
      <w:r>
        <w:rPr>
          <w:rFonts w:ascii="宋体" w:hAnsi="宋体" w:cs="宋体" w:eastAsia="宋体" w:hint="default"/>
          <w:spacing w:val="-4"/>
          <w:sz w:val="20"/>
          <w:szCs w:val="20"/>
        </w:rPr>
        <w:t>基站，投资达到</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420</w:t>
      </w:r>
      <w:r>
        <w:rPr>
          <w:rFonts w:ascii="Times New Roman" w:hAnsi="Times New Roman" w:cs="Times New Roman" w:eastAsia="Times New Roman" w:hint="default"/>
          <w:spacing w:val="-1"/>
          <w:sz w:val="20"/>
          <w:szCs w:val="20"/>
        </w:rPr>
        <w:t> </w:t>
      </w:r>
      <w:r>
        <w:rPr>
          <w:rFonts w:ascii="宋体" w:hAnsi="宋体" w:cs="宋体" w:eastAsia="宋体" w:hint="default"/>
          <w:spacing w:val="-4"/>
          <w:sz w:val="20"/>
          <w:szCs w:val="20"/>
        </w:rPr>
        <w:t>亿元，目前技术以</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NSA</w:t>
      </w:r>
      <w:r>
        <w:rPr>
          <w:rFonts w:ascii="Times New Roman" w:hAnsi="Times New Roman" w:cs="Times New Roman" w:eastAsia="Times New Roman" w:hint="default"/>
          <w:spacing w:val="-2"/>
          <w:sz w:val="20"/>
          <w:szCs w:val="20"/>
        </w:rPr>
        <w:t> </w:t>
      </w:r>
      <w:r>
        <w:rPr>
          <w:rFonts w:ascii="宋体" w:hAnsi="宋体" w:cs="宋体" w:eastAsia="宋体" w:hint="default"/>
          <w:spacing w:val="-3"/>
          <w:sz w:val="20"/>
          <w:szCs w:val="20"/>
        </w:rPr>
        <w:t>单模为主，需求以</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eMBB </w:t>
      </w:r>
      <w:r>
        <w:rPr>
          <w:rFonts w:ascii="宋体" w:hAnsi="宋体" w:cs="宋体" w:eastAsia="宋体" w:hint="default"/>
          <w:spacing w:val="-5"/>
          <w:sz w:val="20"/>
          <w:szCs w:val="20"/>
        </w:rPr>
        <w:t>为主；韩国动作迅速，截至</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2019</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年 </w:t>
      </w:r>
      <w:r>
        <w:rPr>
          <w:rFonts w:ascii="Times New Roman" w:hAnsi="Times New Roman" w:cs="Times New Roman" w:eastAsia="Times New Roman" w:hint="default"/>
          <w:sz w:val="20"/>
          <w:szCs w:val="20"/>
        </w:rPr>
        <w:t>10</w:t>
      </w:r>
      <w:r>
        <w:rPr>
          <w:rFonts w:ascii="Times New Roman" w:hAnsi="Times New Roman" w:cs="Times New Roman" w:eastAsia="Times New Roman" w:hint="default"/>
          <w:spacing w:val="1"/>
          <w:sz w:val="20"/>
          <w:szCs w:val="20"/>
        </w:rPr>
        <w:t> </w:t>
      </w:r>
      <w:r>
        <w:rPr>
          <w:rFonts w:ascii="宋体" w:hAnsi="宋体" w:cs="宋体" w:eastAsia="宋体" w:hint="default"/>
          <w:spacing w:val="-10"/>
          <w:sz w:val="20"/>
          <w:szCs w:val="20"/>
        </w:rPr>
        <w:t>月，韩国</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用户数量已经达到</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350 </w:t>
      </w:r>
      <w:r>
        <w:rPr>
          <w:rFonts w:ascii="宋体" w:hAnsi="宋体" w:cs="宋体" w:eastAsia="宋体" w:hint="default"/>
          <w:spacing w:val="-10"/>
          <w:sz w:val="20"/>
          <w:szCs w:val="20"/>
        </w:rPr>
        <w:t>万，</w:t>
      </w:r>
      <w:r>
        <w:rPr>
          <w:rFonts w:ascii="Times New Roman" w:hAnsi="Times New Roman" w:cs="Times New Roman" w:eastAsia="Times New Roman" w:hint="default"/>
          <w:spacing w:val="-10"/>
          <w:sz w:val="20"/>
          <w:szCs w:val="20"/>
        </w:rPr>
        <w:t>5G</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基站已达</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9 </w:t>
      </w:r>
      <w:r>
        <w:rPr>
          <w:rFonts w:ascii="宋体" w:hAnsi="宋体" w:cs="宋体" w:eastAsia="宋体" w:hint="default"/>
          <w:spacing w:val="-8"/>
          <w:sz w:val="20"/>
          <w:szCs w:val="20"/>
        </w:rPr>
        <w:t>万座，</w:t>
      </w:r>
      <w:r>
        <w:rPr>
          <w:rFonts w:ascii="Times New Roman" w:hAnsi="Times New Roman" w:cs="Times New Roman" w:eastAsia="Times New Roman" w:hint="default"/>
          <w:spacing w:val="-8"/>
          <w:sz w:val="20"/>
          <w:szCs w:val="20"/>
        </w:rPr>
        <w:t>KT</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预计</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2019 </w:t>
      </w:r>
      <w:r>
        <w:rPr>
          <w:rFonts w:ascii="宋体" w:hAnsi="宋体" w:cs="宋体" w:eastAsia="宋体" w:hint="default"/>
          <w:sz w:val="20"/>
          <w:szCs w:val="20"/>
        </w:rPr>
        <w:t>年底</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服务将覆盖</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85 </w:t>
      </w:r>
      <w:r>
        <w:rPr>
          <w:rFonts w:ascii="宋体" w:hAnsi="宋体" w:cs="宋体" w:eastAsia="宋体" w:hint="default"/>
          <w:sz w:val="20"/>
          <w:szCs w:val="20"/>
        </w:rPr>
        <w:t>个城市， 覆盖地区人口达总人口的 </w:t>
      </w:r>
      <w:r>
        <w:rPr>
          <w:rFonts w:ascii="Times New Roman" w:hAnsi="Times New Roman" w:cs="Times New Roman" w:eastAsia="Times New Roman" w:hint="default"/>
          <w:sz w:val="20"/>
          <w:szCs w:val="20"/>
        </w:rPr>
        <w:t>80%</w:t>
      </w:r>
      <w:r>
        <w:rPr>
          <w:rFonts w:ascii="宋体" w:hAnsi="宋体" w:cs="宋体" w:eastAsia="宋体" w:hint="default"/>
          <w:sz w:val="20"/>
          <w:szCs w:val="20"/>
        </w:rPr>
        <w:t>。日本和欧洲等均已开始或计划于今年开始大规模商用</w:t>
      </w:r>
      <w:r>
        <w:rPr>
          <w:rFonts w:ascii="宋体" w:hAnsi="宋体" w:cs="宋体" w:eastAsia="宋体" w:hint="default"/>
          <w:spacing w:val="-74"/>
          <w:sz w:val="20"/>
          <w:szCs w:val="20"/>
        </w:rPr>
        <w:t> </w:t>
      </w:r>
      <w:r>
        <w:rPr>
          <w:rFonts w:ascii="Times New Roman" w:hAnsi="Times New Roman" w:cs="Times New Roman" w:eastAsia="Times New Roman" w:hint="default"/>
          <w:sz w:val="20"/>
          <w:szCs w:val="20"/>
        </w:rPr>
        <w:t>5G</w:t>
      </w:r>
      <w:r>
        <w:rPr>
          <w:rFonts w:ascii="宋体" w:hAnsi="宋体" w:cs="宋体" w:eastAsia="宋体" w:hint="default"/>
          <w:sz w:val="20"/>
          <w:szCs w:val="20"/>
        </w:rPr>
        <w:t>。</w:t>
      </w:r>
      <w:r>
        <w:rPr>
          <w:rFonts w:ascii="Times New Roman" w:hAnsi="Times New Roman" w:cs="Times New Roman" w:eastAsia="Times New Roman" w:hint="default"/>
          <w:sz w:val="20"/>
          <w:szCs w:val="20"/>
        </w:rPr>
        <w:t>5G </w:t>
      </w:r>
      <w:r>
        <w:rPr>
          <w:rFonts w:ascii="宋体" w:hAnsi="宋体" w:cs="宋体" w:eastAsia="宋体" w:hint="default"/>
          <w:sz w:val="20"/>
          <w:szCs w:val="20"/>
        </w:rPr>
        <w:t>商用下一波次预 </w:t>
      </w:r>
      <w:r>
        <w:rPr>
          <w:rFonts w:ascii="宋体" w:hAnsi="宋体" w:cs="宋体" w:eastAsia="宋体" w:hint="default"/>
          <w:spacing w:val="-3"/>
          <w:sz w:val="20"/>
          <w:szCs w:val="20"/>
        </w:rPr>
        <w:t>计为英德法等欧洲大国，西欧的 </w:t>
      </w:r>
      <w:r>
        <w:rPr>
          <w:rFonts w:ascii="Times New Roman" w:hAnsi="Times New Roman" w:cs="Times New Roman" w:eastAsia="Times New Roman" w:hint="default"/>
          <w:sz w:val="20"/>
          <w:szCs w:val="20"/>
        </w:rPr>
        <w:t>5G </w:t>
      </w:r>
      <w:r>
        <w:rPr>
          <w:rFonts w:ascii="宋体" w:hAnsi="宋体" w:cs="宋体" w:eastAsia="宋体" w:hint="default"/>
          <w:sz w:val="20"/>
          <w:szCs w:val="20"/>
        </w:rPr>
        <w:t>建设将于</w:t>
      </w:r>
      <w:r>
        <w:rPr>
          <w:rFonts w:ascii="宋体" w:hAnsi="宋体" w:cs="宋体" w:eastAsia="宋体" w:hint="default"/>
          <w:spacing w:val="-83"/>
          <w:sz w:val="20"/>
          <w:szCs w:val="20"/>
        </w:rPr>
        <w:t> </w:t>
      </w:r>
      <w:r>
        <w:rPr>
          <w:rFonts w:ascii="Times New Roman" w:hAnsi="Times New Roman" w:cs="Times New Roman" w:eastAsia="Times New Roman" w:hint="default"/>
          <w:sz w:val="20"/>
          <w:szCs w:val="20"/>
        </w:rPr>
        <w:t>2020 </w:t>
      </w:r>
      <w:r>
        <w:rPr>
          <w:rFonts w:ascii="宋体" w:hAnsi="宋体" w:cs="宋体" w:eastAsia="宋体" w:hint="default"/>
          <w:spacing w:val="-6"/>
          <w:sz w:val="20"/>
          <w:szCs w:val="20"/>
        </w:rPr>
        <w:t>年下半年开始。</w:t>
      </w:r>
      <w:r>
        <w:rPr>
          <w:rFonts w:ascii="Microsoft JhengHei" w:hAnsi="Microsoft JhengHei" w:cs="Microsoft JhengHei" w:eastAsia="Microsoft JhengHei" w:hint="default"/>
          <w:b/>
          <w:bCs/>
          <w:spacing w:val="-6"/>
          <w:sz w:val="20"/>
          <w:szCs w:val="20"/>
        </w:rPr>
        <w:t>我们认为，</w:t>
      </w:r>
      <w:r>
        <w:rPr>
          <w:rFonts w:ascii="Times New Roman" w:hAnsi="Times New Roman" w:cs="Times New Roman" w:eastAsia="Times New Roman" w:hint="default"/>
          <w:b/>
          <w:bCs/>
          <w:spacing w:val="-6"/>
          <w:sz w:val="20"/>
          <w:szCs w:val="20"/>
        </w:rPr>
        <w:t>5G </w:t>
      </w:r>
      <w:r>
        <w:rPr>
          <w:rFonts w:ascii="Microsoft JhengHei" w:hAnsi="Microsoft JhengHei" w:cs="Microsoft JhengHei" w:eastAsia="Microsoft JhengHei" w:hint="default"/>
          <w:b/>
          <w:bCs/>
          <w:sz w:val="20"/>
          <w:szCs w:val="20"/>
        </w:rPr>
        <w:t>商用将分阶段影响电子行业， </w:t>
      </w:r>
      <w:r>
        <w:rPr>
          <w:rFonts w:ascii="Microsoft JhengHei" w:hAnsi="Microsoft JhengHei" w:cs="Microsoft JhengHei" w:eastAsia="Microsoft JhengHei" w:hint="default"/>
          <w:b/>
          <w:bCs/>
          <w:w w:val="95"/>
          <w:sz w:val="20"/>
          <w:szCs w:val="20"/>
        </w:rPr>
        <w:t>从商用阶段来看，</w:t>
      </w:r>
      <w:r>
        <w:rPr>
          <w:rFonts w:ascii="Times New Roman" w:hAnsi="Times New Roman" w:cs="Times New Roman" w:eastAsia="Times New Roman" w:hint="default"/>
          <w:b/>
          <w:bCs/>
          <w:w w:val="95"/>
          <w:sz w:val="20"/>
          <w:szCs w:val="20"/>
        </w:rPr>
        <w:t>5G         </w:t>
      </w:r>
      <w:r>
        <w:rPr>
          <w:rFonts w:ascii="Times New Roman" w:hAnsi="Times New Roman" w:cs="Times New Roman" w:eastAsia="Times New Roman" w:hint="default"/>
          <w:b/>
          <w:bCs/>
          <w:spacing w:val="24"/>
          <w:w w:val="95"/>
          <w:sz w:val="20"/>
          <w:szCs w:val="20"/>
        </w:rPr>
        <w:t> </w:t>
      </w:r>
      <w:r>
        <w:rPr>
          <w:rFonts w:ascii="Microsoft JhengHei" w:hAnsi="Microsoft JhengHei" w:cs="Microsoft JhengHei" w:eastAsia="Microsoft JhengHei" w:hint="default"/>
          <w:b/>
          <w:bCs/>
          <w:spacing w:val="-1"/>
          <w:w w:val="95"/>
          <w:sz w:val="20"/>
          <w:szCs w:val="20"/>
        </w:rPr>
        <w:t>网络标准先行，芯片其后，终端的研发测试最后。目前阶段，运营商、终端厂商、芯片厂</w:t>
      </w:r>
      <w:r>
        <w:rPr>
          <w:rFonts w:ascii="Microsoft JhengHei" w:hAnsi="Microsoft JhengHei" w:cs="Microsoft JhengHei" w:eastAsia="Microsoft JhengHei" w:hint="default"/>
          <w:spacing w:val="-1"/>
          <w:sz w:val="20"/>
          <w:szCs w:val="20"/>
        </w:rPr>
      </w:r>
    </w:p>
    <w:p>
      <w:pPr>
        <w:pStyle w:val="Heading5"/>
        <w:spacing w:line="301" w:lineRule="exact"/>
        <w:ind w:right="0"/>
        <w:jc w:val="left"/>
        <w:rPr>
          <w:b w:val="0"/>
          <w:bCs w:val="0"/>
        </w:rPr>
      </w:pPr>
      <w:r>
        <w:rPr/>
        <w:t>商已经进入或完成原型测试密集期，</w:t>
      </w:r>
      <w:r>
        <w:rPr>
          <w:rFonts w:ascii="Times New Roman" w:hAnsi="Times New Roman" w:cs="Times New Roman" w:eastAsia="Times New Roman" w:hint="default"/>
        </w:rPr>
        <w:t>5G</w:t>
      </w:r>
      <w:r>
        <w:rPr>
          <w:rFonts w:ascii="Times New Roman" w:hAnsi="Times New Roman" w:cs="Times New Roman" w:eastAsia="Times New Roman" w:hint="default"/>
          <w:spacing w:val="16"/>
        </w:rPr>
        <w:t> </w:t>
      </w:r>
      <w:r>
        <w:rPr/>
        <w:t>商用进入全方位冲刺阶段。</w:t>
      </w:r>
      <w:r>
        <w:rPr>
          <w:b w:val="0"/>
          <w:bCs w:val="0"/>
        </w:rPr>
      </w:r>
    </w:p>
    <w:p>
      <w:pPr>
        <w:spacing w:line="240" w:lineRule="auto" w:before="10"/>
        <w:ind w:right="0"/>
        <w:rPr>
          <w:rFonts w:ascii="Microsoft JhengHei" w:hAnsi="Microsoft JhengHei" w:cs="Microsoft JhengHei" w:eastAsia="Microsoft JhengHei" w:hint="default"/>
          <w:b/>
          <w:bCs/>
          <w:sz w:val="13"/>
          <w:szCs w:val="13"/>
        </w:rPr>
      </w:pPr>
    </w:p>
    <w:p>
      <w:pPr>
        <w:spacing w:before="0" w:after="45"/>
        <w:ind w:left="241" w:right="0" w:firstLine="0"/>
        <w:jc w:val="left"/>
        <w:rPr>
          <w:rFonts w:ascii="Microsoft JhengHei" w:hAnsi="Microsoft JhengHei" w:cs="Microsoft JhengHei" w:eastAsia="Microsoft JhengHei" w:hint="default"/>
          <w:sz w:val="18"/>
          <w:szCs w:val="18"/>
        </w:rPr>
      </w:pPr>
      <w:bookmarkStart w:name="_bookmark4" w:id="5"/>
      <w:bookmarkEnd w:id="5"/>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5G</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标准制定时间规划</w:t>
      </w:r>
      <w:r>
        <w:rPr>
          <w:rFonts w:ascii="Microsoft JhengHei" w:hAnsi="Microsoft JhengHei" w:cs="Microsoft JhengHei" w:eastAsia="Microsoft JhengHei" w:hint="default"/>
          <w:sz w:val="18"/>
          <w:szCs w:val="18"/>
        </w:rPr>
      </w:r>
    </w:p>
    <w:p>
      <w:pPr>
        <w:spacing w:line="240" w:lineRule="auto"/>
        <w:ind w:left="127"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pict>
          <v:group style="width:482.55pt;height:32.5pt;mso-position-horizontal-relative:char;mso-position-vertical-relative:line" coordorigin="0,0" coordsize="9651,650">
            <v:group style="position:absolute;left:5;top:5;width:9641;height:2" coordorigin="5,5" coordsize="9641,2">
              <v:shape style="position:absolute;left:5;top:5;width:9641;height:2" coordorigin="5,5" coordsize="9641,0" path="m5,5l9645,5e" filled="false" stroked="true" strokeweight=".48001pt" strokecolor="#044e7d">
                <v:path arrowok="t"/>
              </v:shape>
            </v:group>
            <v:group style="position:absolute;left:391;top:38;width:8801;height:610" coordorigin="391,38" coordsize="8801,610">
              <v:shape style="position:absolute;left:391;top:38;width:8801;height:610" coordorigin="391,38" coordsize="8801,610" path="m8814,38l8814,190,391,190,391,495,8814,495,8814,647,9191,343,8814,38xe" filled="true" fillcolor="#b4c9d7" stroked="false">
                <v:path arrowok="t"/>
                <v:fill type="solid"/>
              </v:shape>
            </v:group>
            <v:group style="position:absolute;left:386;top:35;width:8809;height:615" coordorigin="386,35" coordsize="8809,615">
              <v:shape style="position:absolute;left:386;top:35;width:8809;height:615" coordorigin="386,35" coordsize="8809,615" path="m8809,495l8809,647,8818,650,8821,647,8819,647,8811,644,8819,638,8819,499,8814,499,8809,495xe" filled="true" fillcolor="#b4c9d7" stroked="false">
                <v:path arrowok="t"/>
                <v:fill type="solid"/>
              </v:shape>
              <v:shape style="position:absolute;left:386;top:35;width:8809;height:615" coordorigin="386,35" coordsize="8809,615" path="m8819,638l8811,644,8819,647,8819,638xe" filled="true" fillcolor="#b4c9d7" stroked="false">
                <v:path arrowok="t"/>
                <v:fill type="solid"/>
              </v:shape>
              <v:shape style="position:absolute;left:386;top:35;width:8809;height:615" coordorigin="386,35" coordsize="8809,615" path="m9184,343l8819,638,8819,647,8821,647,9194,345,9187,345,9184,343xe" filled="true" fillcolor="#b4c9d7" stroked="false">
                <v:path arrowok="t"/>
                <v:fill type="solid"/>
              </v:shape>
              <v:shape style="position:absolute;left:386;top:35;width:8809;height:615" coordorigin="386,35" coordsize="8809,615" path="m8809,186l391,186,386,190,386,495,391,499,8809,499,8809,495,396,495,391,491,396,491,396,194,391,194,396,190,8809,190,8809,186xe" filled="true" fillcolor="#b4c9d7" stroked="false">
                <v:path arrowok="t"/>
                <v:fill type="solid"/>
              </v:shape>
              <v:shape style="position:absolute;left:386;top:35;width:8809;height:615" coordorigin="386,35" coordsize="8809,615" path="m8814,491l396,491,396,495,8809,495,8814,499,8819,499,8819,495,8814,491xe" filled="true" fillcolor="#b4c9d7" stroked="false">
                <v:path arrowok="t"/>
                <v:fill type="solid"/>
              </v:shape>
              <v:shape style="position:absolute;left:386;top:35;width:8809;height:615" coordorigin="386,35" coordsize="8809,615" path="m396,491l391,491,396,495,396,491xe" filled="true" fillcolor="#b4c9d7" stroked="false">
                <v:path arrowok="t"/>
                <v:fill type="solid"/>
              </v:shape>
              <v:shape style="position:absolute;left:386;top:35;width:8809;height:615" coordorigin="386,35" coordsize="8809,615" path="m9187,340l9184,343,9187,345,9187,340xe" filled="true" fillcolor="#b4c9d7" stroked="false">
                <v:path arrowok="t"/>
                <v:fill type="solid"/>
              </v:shape>
              <v:shape style="position:absolute;left:386;top:35;width:8809;height:615" coordorigin="386,35" coordsize="8809,615" path="m9194,340l9187,340,9187,345,9194,345,9194,340xe" filled="true" fillcolor="#b4c9d7" stroked="false">
                <v:path arrowok="t"/>
                <v:fill type="solid"/>
              </v:shape>
              <v:shape style="position:absolute;left:386;top:35;width:8809;height:615" coordorigin="386,35" coordsize="8809,615" path="m8821,38l8819,38,8819,48,9184,343,9187,340,9194,340,8821,38xe" filled="true" fillcolor="#b4c9d7" stroked="false">
                <v:path arrowok="t"/>
                <v:fill type="solid"/>
              </v:shape>
              <v:shape style="position:absolute;left:386;top:35;width:8809;height:615" coordorigin="386,35" coordsize="8809,615" path="m396,190l391,194,396,194,396,190xe" filled="true" fillcolor="#b4c9d7" stroked="false">
                <v:path arrowok="t"/>
                <v:fill type="solid"/>
              </v:shape>
              <v:shape style="position:absolute;left:386;top:35;width:8809;height:615" coordorigin="386,35" coordsize="8809,615" path="m8819,186l8814,186,8809,190,396,190,396,194,8814,194,8819,190,8819,186xe" filled="true" fillcolor="#b4c9d7" stroked="false">
                <v:path arrowok="t"/>
                <v:fill type="solid"/>
              </v:shape>
              <v:shape style="position:absolute;left:386;top:35;width:8809;height:615" coordorigin="386,35" coordsize="8809,615" path="m8818,35l8809,38,8809,190,8814,186,8819,186,8819,48,8811,41,8819,38,8821,38,8818,35xe" filled="true" fillcolor="#b4c9d7" stroked="false">
                <v:path arrowok="t"/>
                <v:fill type="solid"/>
              </v:shape>
              <v:shape style="position:absolute;left:386;top:35;width:8809;height:615" coordorigin="386,35" coordsize="8809,615" path="m8819,38l8811,41,8819,48,8819,38xe" filled="true" fillcolor="#b4c9d7" stroked="false">
                <v:path arrowok="t"/>
                <v:fill type="solid"/>
              </v:shape>
            </v:group>
            <v:group style="position:absolute;left:668;top:294;width:77;height:94" coordorigin="668,294" coordsize="77,94">
              <v:shape style="position:absolute;left:668;top:294;width:77;height:94" coordorigin="668,294" coordsize="77,94" path="m737,303l714,303,719,305,727,311,729,315,729,324,727,328,722,333,718,338,710,344,697,353,689,358,683,363,679,367,675,371,672,375,670,379,668,382,668,384,668,387,744,387,744,376,687,376,689,374,691,372,693,370,696,368,701,364,710,358,720,351,727,346,731,342,736,338,739,334,741,331,743,327,743,323,743,312,740,306,737,303xe" filled="true" fillcolor="#000000" stroked="false">
                <v:path arrowok="t"/>
                <v:fill type="solid"/>
              </v:shape>
              <v:shape style="position:absolute;left:668;top:294;width:77;height:94" coordorigin="668,294" coordsize="77,94" path="m719,294l670,321,685,322,685,316,687,312,691,308,695,305,701,303,737,303,734,301,728,296,719,294xe" filled="true" fillcolor="#000000" stroked="false">
                <v:path arrowok="t"/>
                <v:fill type="solid"/>
              </v:shape>
            </v:group>
            <v:group style="position:absolute;left:759;top:294;width:75;height:95" coordorigin="759,294" coordsize="75,95">
              <v:shape style="position:absolute;left:759;top:294;width:75;height:95" coordorigin="759,294" coordsize="75,95" path="m802,294l788,294,781,296,775,299,770,303,766,308,763,315,760,322,759,330,759,359,763,371,770,379,777,386,785,389,805,389,812,387,817,383,823,380,790,380,784,377,780,372,775,367,773,357,773,326,776,316,780,310,785,305,789,303,822,303,821,302,817,299,812,297,808,295,802,294xe" filled="true" fillcolor="#000000" stroked="false">
                <v:path arrowok="t"/>
                <v:fill type="solid"/>
              </v:shape>
              <v:shape style="position:absolute;left:759;top:294;width:75;height:95" coordorigin="759,294" coordsize="75,95" path="m822,303l803,303,808,306,812,311,817,316,819,326,819,357,817,367,812,372,808,377,803,380,823,380,827,374,829,368,832,361,833,352,833,332,833,325,831,320,829,314,827,309,824,305,822,303xe" filled="true" fillcolor="#000000" stroked="false">
                <v:path arrowok="t"/>
                <v:fill type="solid"/>
              </v:shape>
            </v:group>
            <v:group style="position:absolute;left:859;top:294;width:43;height:94" coordorigin="859,294" coordsize="43,94">
              <v:shape style="position:absolute;left:859;top:294;width:43;height:94" coordorigin="859,294" coordsize="43,94" path="m901,315l887,315,887,387,901,387,901,315xe" filled="true" fillcolor="#000000" stroked="false">
                <v:path arrowok="t"/>
                <v:fill type="solid"/>
              </v:shape>
              <v:shape style="position:absolute;left:859;top:294;width:43;height:94" coordorigin="859,294" coordsize="43,94" path="m901,294l892,294,890,298,886,302,873,311,867,314,859,317,859,328,863,327,868,325,873,322,879,320,884,317,887,315,901,315,901,294xe" filled="true" fillcolor="#000000" stroked="false">
                <v:path arrowok="t"/>
                <v:fill type="solid"/>
              </v:shape>
            </v:group>
            <v:group style="position:absolute;left:936;top:294;width:77;height:95" coordorigin="936,294" coordsize="77,95">
              <v:shape style="position:absolute;left:936;top:294;width:77;height:95" coordorigin="936,294" coordsize="77,95" path="m987,294l937,331,936,344,936,360,940,371,955,385,965,389,983,389,989,387,995,385,1000,382,1003,380,972,380,968,379,965,376,961,375,958,372,956,368,954,365,953,361,953,351,955,346,959,343,963,339,951,339,951,330,952,323,954,318,957,313,960,309,965,306,968,304,972,303,1004,303,1000,300,994,296,987,294xe" filled="true" fillcolor="#000000" stroked="false">
                <v:path arrowok="t"/>
                <v:fill type="solid"/>
              </v:shape>
              <v:shape style="position:absolute;left:936;top:294;width:77;height:95" coordorigin="936,294" coordsize="77,95" path="m1004,337l982,337,987,339,992,343,996,346,998,351,998,364,996,370,991,373,987,377,982,380,1003,380,1005,378,1008,373,1011,368,1012,363,1012,348,1009,341,1004,337xe" filled="true" fillcolor="#000000" stroked="false">
                <v:path arrowok="t"/>
                <v:fill type="solid"/>
              </v:shape>
              <v:shape style="position:absolute;left:936;top:294;width:77;height:95" coordorigin="936,294" coordsize="77,95" path="m988,327l951,339,963,339,964,339,969,337,1004,337,1002,335,996,330,988,327xe" filled="true" fillcolor="#000000" stroked="false">
                <v:path arrowok="t"/>
                <v:fill type="solid"/>
              </v:shape>
              <v:shape style="position:absolute;left:936;top:294;width:77;height:95" coordorigin="936,294" coordsize="77,95" path="m1004,303l982,303,987,305,991,308,993,310,995,313,996,318,1010,317,1009,310,1006,304,1004,303xe" filled="true" fillcolor="#000000" stroked="false">
                <v:path arrowok="t"/>
                <v:fill type="solid"/>
              </v:shape>
            </v:group>
            <v:group style="position:absolute;left:1837;top:302;width:77;height:94" coordorigin="1837,302" coordsize="77,94">
              <v:shape style="position:absolute;left:1837;top:302;width:77;height:94" coordorigin="1837,302" coordsize="77,94" path="m1907,312l1884,312,1889,313,1893,316,1897,319,1899,323,1899,332,1897,337,1892,341,1888,346,1880,353,1859,366,1853,371,1849,375,1844,379,1841,383,1839,387,1838,390,1837,393,1837,395,1914,395,1914,384,1857,384,1859,382,1861,380,1863,378,1866,376,1871,372,1880,366,1889,359,1897,354,1901,350,1906,346,1909,342,1911,339,1912,335,1914,332,1914,320,1910,314,1907,312xe" filled="true" fillcolor="#000000" stroked="false">
                <v:path arrowok="t"/>
                <v:fill type="solid"/>
              </v:shape>
              <v:shape style="position:absolute;left:1837;top:302;width:77;height:94" coordorigin="1837,302" coordsize="77,94" path="m1889,302l1840,329,1855,330,1855,324,1857,320,1861,316,1865,313,1871,312,1907,312,1897,305,1889,302xe" filled="true" fillcolor="#000000" stroked="false">
                <v:path arrowok="t"/>
                <v:fill type="solid"/>
              </v:shape>
            </v:group>
            <v:group style="position:absolute;left:1929;top:302;width:75;height:95" coordorigin="1929,302" coordsize="75,95">
              <v:shape style="position:absolute;left:1929;top:302;width:75;height:95" coordorigin="1929,302" coordsize="75,95" path="m1972,302l1933,323,1930,330,1929,338,1929,367,1932,380,1940,387,1946,394,1955,397,1975,397,1981,395,1987,391,1992,388,1993,387,1959,387,1954,385,1950,380,1945,375,1943,365,1959,312,1992,312,1991,310,1987,307,1982,305,1978,303,1972,302xe" filled="true" fillcolor="#000000" stroked="false">
                <v:path arrowok="t"/>
                <v:fill type="solid"/>
              </v:shape>
              <v:shape style="position:absolute;left:1929;top:302;width:75;height:95" coordorigin="1929,302" coordsize="75,95" path="m1992,312l1972,312,1978,314,1982,319,1987,324,1989,334,1989,365,1987,375,1982,380,1978,385,1973,387,1993,387,1996,383,1999,376,2002,369,2004,360,2004,340,2003,333,2001,327,1999,322,1997,317,1992,312xe" filled="true" fillcolor="#000000" stroked="false">
                <v:path arrowok="t"/>
                <v:fill type="solid"/>
              </v:shape>
            </v:group>
            <v:group style="position:absolute;left:2028;top:302;width:43;height:94" coordorigin="2028,302" coordsize="43,94">
              <v:shape style="position:absolute;left:2028;top:302;width:43;height:94" coordorigin="2028,302" coordsize="43,94" path="m2071,323l2057,323,2057,395,2071,395,2071,323xe" filled="true" fillcolor="#000000" stroked="false">
                <v:path arrowok="t"/>
                <v:fill type="solid"/>
              </v:shape>
              <v:shape style="position:absolute;left:2028;top:302;width:43;height:94" coordorigin="2028,302" coordsize="43,94" path="m2071,302l2062,302,2059,306,2055,310,2049,314,2044,319,2036,322,2028,325,2028,336,2033,335,2057,323,2071,323,2071,302xe" filled="true" fillcolor="#000000" stroked="false">
                <v:path arrowok="t"/>
                <v:fill type="solid"/>
              </v:shape>
            </v:group>
            <v:group style="position:absolute;left:2108;top:304;width:75;height:92" coordorigin="2108,304" coordsize="75,92">
              <v:shape style="position:absolute;left:2108;top:304;width:75;height:92" coordorigin="2108,304" coordsize="75,92" path="m2182,304l2108,304,2108,315,2164,315,2157,321,2126,379,2124,395,2138,395,2139,386,2141,378,2175,319,2182,312,2182,304xe" filled="true" fillcolor="#000000" stroked="false">
                <v:path arrowok="t"/>
                <v:fill type="solid"/>
              </v:shape>
            </v:group>
            <v:group style="position:absolute;left:3025;top:298;width:76;height:94" coordorigin="3025,298" coordsize="76,94">
              <v:shape style="position:absolute;left:3025;top:298;width:76;height:94" coordorigin="3025,298" coordsize="76,94" path="m3094,307l3071,307,3076,309,3081,312,3084,315,3087,319,3087,328,3084,332,3075,342,3067,349,3055,357,3047,362,3040,367,3032,375,3029,379,3027,383,3026,386,3025,389,3025,391,3101,391,3101,380,3045,380,3046,378,3048,376,3051,374,3053,372,3059,368,3077,355,3084,350,3101,327,3101,316,3098,310,3094,307xe" filled="true" fillcolor="#000000" stroked="false">
                <v:path arrowok="t"/>
                <v:fill type="solid"/>
              </v:shape>
              <v:shape style="position:absolute;left:3025;top:298;width:76;height:94" coordorigin="3025,298" coordsize="76,94" path="m3076,298l3028,325,3042,326,3043,320,3044,316,3049,312,3053,309,3058,307,3094,307,3091,305,3085,300,3076,298xe" filled="true" fillcolor="#000000" stroked="false">
                <v:path arrowok="t"/>
                <v:fill type="solid"/>
              </v:shape>
            </v:group>
            <v:group style="position:absolute;left:3116;top:298;width:75;height:96" coordorigin="3116,298" coordsize="75,96">
              <v:shape style="position:absolute;left:3116;top:298;width:75;height:96" coordorigin="3116,298" coordsize="75,96" path="m3160,298l3145,298,3138,300,3133,303,3127,307,3123,312,3121,319,3117,326,3116,334,3116,363,3120,376,3128,383,3134,390,3142,393,3162,393,3169,391,3174,387,3180,384,3180,383,3147,383,3142,381,3137,376,3133,371,3131,361,3131,330,3133,320,3138,314,3142,310,3147,307,3179,307,3178,306,3174,303,3170,301,3165,299,3160,298xe" filled="true" fillcolor="#000000" stroked="false">
                <v:path arrowok="t"/>
                <v:fill type="solid"/>
              </v:shape>
              <v:shape style="position:absolute;left:3116;top:298;width:75;height:96" coordorigin="3116,298" coordsize="75,96" path="m3179,307l3160,307,3165,310,3170,315,3174,320,3177,330,3177,361,3174,371,3170,376,3165,381,3160,383,3180,383,3184,379,3187,372,3190,365,3191,356,3191,336,3190,329,3188,323,3187,318,3184,313,3181,310,3179,307xe" filled="true" fillcolor="#000000" stroked="false">
                <v:path arrowok="t"/>
                <v:fill type="solid"/>
              </v:shape>
            </v:group>
            <v:group style="position:absolute;left:3216;top:298;width:43;height:94" coordorigin="3216,298" coordsize="43,94">
              <v:shape style="position:absolute;left:3216;top:298;width:43;height:94" coordorigin="3216,298" coordsize="43,94" path="m3258,319l3244,319,3244,391,3258,391,3258,319xe" filled="true" fillcolor="#000000" stroked="false">
                <v:path arrowok="t"/>
                <v:fill type="solid"/>
              </v:shape>
              <v:shape style="position:absolute;left:3216;top:298;width:43;height:94" coordorigin="3216,298" coordsize="43,94" path="m3258,298l3249,298,3247,302,3243,306,3237,310,3231,315,3224,318,3216,321,3216,332,3244,319,3258,319,3258,298xe" filled="true" fillcolor="#000000" stroked="false">
                <v:path arrowok="t"/>
                <v:fill type="solid"/>
              </v:shape>
            </v:group>
            <v:group style="position:absolute;left:3294;top:298;width:76;height:96" coordorigin="3294,298" coordsize="76,96">
              <v:shape style="position:absolute;left:3294;top:298;width:76;height:96" coordorigin="3294,298" coordsize="76,96" path="m3342,298l3322,298,3314,300,3308,305,3302,309,3299,315,3299,326,3300,330,3303,334,3306,337,3310,339,3316,341,3309,342,3304,345,3300,349,3296,353,3294,358,3294,372,3298,379,3312,390,3321,393,3344,393,3353,390,3360,385,3361,383,3328,383,3324,383,3309,359,3311,355,3315,351,3320,348,3325,346,3361,346,3356,343,3348,341,3354,339,3358,337,3327,337,3322,335,3319,332,3315,330,3313,326,3313,318,3315,314,3319,312,3322,309,3327,307,3359,307,3356,305,3350,300,3342,298xe" filled="true" fillcolor="#000000" stroked="false">
                <v:path arrowok="t"/>
                <v:fill type="solid"/>
              </v:shape>
              <v:shape style="position:absolute;left:3294;top:298;width:76;height:96" coordorigin="3294,298" coordsize="76,96" path="m3361,346l3339,346,3344,348,3353,355,3356,359,3356,370,3353,375,3349,378,3345,382,3339,383,3361,383,3367,379,3370,372,3370,359,3368,354,3365,350,3361,346xe" filled="true" fillcolor="#000000" stroked="false">
                <v:path arrowok="t"/>
                <v:fill type="solid"/>
              </v:shape>
              <v:shape style="position:absolute;left:3294;top:298;width:76;height:96" coordorigin="3294,298" coordsize="76,96" path="m3359,307l3338,307,3342,309,3349,315,3351,318,3351,326,3349,330,3345,332,3342,335,3338,337,3358,337,3361,334,3364,330,3365,326,3365,316,3362,310,3359,307xe" filled="true" fillcolor="#000000" stroked="false">
                <v:path arrowok="t"/>
                <v:fill type="solid"/>
              </v:shape>
            </v:group>
            <v:group style="position:absolute;left:4373;top:286;width:77;height:94" coordorigin="4373,286" coordsize="77,94">
              <v:shape style="position:absolute;left:4373;top:286;width:77;height:94" coordorigin="4373,286" coordsize="77,94" path="m4441,295l4419,295,4424,297,4432,303,4434,307,4434,316,4432,320,4427,325,4423,330,4415,337,4394,350,4388,355,4380,363,4376,367,4374,371,4373,374,4373,376,4373,379,4449,379,4449,368,4392,368,4394,366,4396,364,4401,360,4425,343,4432,338,4436,334,4441,330,4444,326,4446,323,4448,319,4448,315,4448,304,4445,298,4441,295xe" filled="true" fillcolor="#000000" stroked="false">
                <v:path arrowok="t"/>
                <v:fill type="solid"/>
              </v:shape>
              <v:shape style="position:absolute;left:4373;top:286;width:77;height:94" coordorigin="4373,286" coordsize="77,94" path="m4424,286l4375,313,4390,314,4390,308,4392,303,4396,300,4400,297,4406,295,4441,295,4439,293,4432,288,4424,286xe" filled="true" fillcolor="#000000" stroked="false">
                <v:path arrowok="t"/>
                <v:fill type="solid"/>
              </v:shape>
            </v:group>
            <v:group style="position:absolute;left:4464;top:286;width:75;height:96" coordorigin="4464,286" coordsize="75,96">
              <v:shape style="position:absolute;left:4464;top:286;width:75;height:96" coordorigin="4464,286" coordsize="75,96" path="m4507,286l4493,286,4486,288,4480,291,4475,295,4471,300,4468,307,4465,313,4464,322,4464,351,4468,363,4475,371,4481,377,4490,381,4509,381,4517,379,4522,375,4528,372,4528,371,4495,371,4489,369,4485,364,4480,359,4478,348,4494,295,4527,295,4526,294,4522,291,4517,289,4513,287,4507,286xe" filled="true" fillcolor="#000000" stroked="false">
                <v:path arrowok="t"/>
                <v:fill type="solid"/>
              </v:shape>
              <v:shape style="position:absolute;left:4464;top:286;width:75;height:96" coordorigin="4464,286" coordsize="75,96" path="m4527,295l4508,295,4513,298,4517,303,4522,308,4524,318,4524,348,4522,358,4517,364,4513,369,4508,371,4528,371,4532,366,4534,360,4537,353,4538,344,4538,324,4538,317,4536,311,4534,306,4532,301,4529,298,4527,295xe" filled="true" fillcolor="#000000" stroked="false">
                <v:path arrowok="t"/>
                <v:fill type="solid"/>
              </v:shape>
            </v:group>
            <v:group style="position:absolute;left:4564;top:286;width:43;height:94" coordorigin="4564,286" coordsize="43,94">
              <v:shape style="position:absolute;left:4564;top:286;width:43;height:94" coordorigin="4564,286" coordsize="43,94" path="m4606,306l4592,306,4592,379,4606,379,4606,306xe" filled="true" fillcolor="#000000" stroked="false">
                <v:path arrowok="t"/>
                <v:fill type="solid"/>
              </v:shape>
              <v:shape style="position:absolute;left:4564;top:286;width:43;height:94" coordorigin="4564,286" coordsize="43,94" path="m4606,286l4597,286,4595,290,4590,294,4584,298,4578,302,4572,306,4564,309,4564,320,4592,306,4606,306,4606,286xe" filled="true" fillcolor="#000000" stroked="false">
                <v:path arrowok="t"/>
                <v:fill type="solid"/>
              </v:shape>
            </v:group>
            <v:group style="position:absolute;left:4642;top:286;width:76;height:96" coordorigin="4642,286" coordsize="76,96">
              <v:shape style="position:absolute;left:4642;top:286;width:76;height:96" coordorigin="4642,286" coordsize="76,96" path="m4658,357l4644,358,4645,365,4649,371,4660,379,4667,381,4685,381,4692,379,4705,372,4705,371,4671,371,4667,370,4664,368,4661,366,4659,362,4658,357xe" filled="true" fillcolor="#000000" stroked="false">
                <v:path arrowok="t"/>
                <v:fill type="solid"/>
              </v:shape>
              <v:shape style="position:absolute;left:4642;top:286;width:76;height:96" coordorigin="4642,286" coordsize="76,96" path="m4717,335l4703,335,4703,343,4703,347,4701,351,4700,356,4698,360,4696,362,4694,365,4691,367,4688,369,4685,370,4681,371,4705,371,4710,366,4713,359,4716,352,4717,343,4717,335xe" filled="true" fillcolor="#000000" stroked="false">
                <v:path arrowok="t"/>
                <v:fill type="solid"/>
              </v:shape>
              <v:shape style="position:absolute;left:4642;top:286;width:76;height:96" coordorigin="4642,286" coordsize="76,96" path="m4686,286l4668,286,4659,289,4652,295,4645,300,4642,308,4642,326,4645,334,4652,339,4658,345,4667,348,4682,348,4687,346,4697,342,4700,339,4702,337,4673,337,4668,336,4663,332,4659,328,4656,323,4656,311,4659,305,4664,302,4668,297,4674,295,4706,295,4705,294,4699,291,4693,288,4686,286xe" filled="true" fillcolor="#000000" stroked="false">
                <v:path arrowok="t"/>
                <v:fill type="solid"/>
              </v:shape>
              <v:shape style="position:absolute;left:4642;top:286;width:76;height:96" coordorigin="4642,286" coordsize="76,96" path="m4706,295l4686,295,4691,297,4696,301,4700,305,4702,310,4702,323,4700,328,4691,336,4686,337,4702,337,4703,335,4717,335,4717,319,4716,311,4713,305,4710,298,4706,295xe" filled="true" fillcolor="#000000" stroked="false">
                <v:path arrowok="t"/>
                <v:fill type="solid"/>
              </v:shape>
            </v:group>
            <v:group style="position:absolute;left:5635;top:294;width:77;height:94" coordorigin="5635,294" coordsize="77,94">
              <v:shape style="position:absolute;left:5635;top:294;width:77;height:94" coordorigin="5635,294" coordsize="77,94" path="m5704,303l5681,303,5686,305,5690,308,5694,311,5696,315,5696,324,5694,328,5690,333,5685,338,5677,344,5656,358,5650,363,5646,367,5642,371,5639,375,5637,379,5635,382,5635,384,5635,387,5711,387,5711,376,5655,376,5656,374,5660,370,5663,368,5668,364,5677,358,5687,351,5694,346,5698,342,5703,338,5706,334,5708,331,5710,327,5711,323,5711,312,5707,306,5704,303xe" filled="true" fillcolor="#000000" stroked="false">
                <v:path arrowok="t"/>
                <v:fill type="solid"/>
              </v:shape>
              <v:shape style="position:absolute;left:5635;top:294;width:77;height:94" coordorigin="5635,294" coordsize="77,94" path="m5686,294l5638,321,5652,322,5652,316,5654,312,5658,308,5662,305,5668,303,5704,303,5701,301,5695,296,5686,294xe" filled="true" fillcolor="#000000" stroked="false">
                <v:path arrowok="t"/>
                <v:fill type="solid"/>
              </v:shape>
            </v:group>
            <v:group style="position:absolute;left:5726;top:294;width:75;height:95" coordorigin="5726,294" coordsize="75,95">
              <v:shape style="position:absolute;left:5726;top:294;width:75;height:95" coordorigin="5726,294" coordsize="75,95" path="m5770,294l5726,330,5726,359,5772,389,5779,387,5784,383,5790,380,5757,380,5752,377,5747,372,5742,367,5740,357,5740,326,5743,316,5748,310,5752,305,5757,303,5789,303,5788,302,5784,299,5779,297,5775,295,5770,294xe" filled="true" fillcolor="#000000" stroked="false">
                <v:path arrowok="t"/>
                <v:fill type="solid"/>
              </v:shape>
              <v:shape style="position:absolute;left:5726;top:294;width:75;height:95" coordorigin="5726,294" coordsize="75,95" path="m5789,303l5770,303,5775,306,5780,311,5784,316,5786,326,5786,357,5784,367,5780,372,5775,377,5770,380,5790,380,5794,374,5797,368,5799,361,5801,352,5801,332,5791,305,5789,303xe" filled="true" fillcolor="#000000" stroked="false">
                <v:path arrowok="t"/>
                <v:fill type="solid"/>
              </v:shape>
            </v:group>
            <v:group style="position:absolute;left:5813;top:294;width:76;height:94" coordorigin="5813,294" coordsize="76,94">
              <v:shape style="position:absolute;left:5813;top:294;width:76;height:94" coordorigin="5813,294" coordsize="76,94" path="m5882,303l5859,303,5865,305,5869,308,5872,311,5875,315,5875,324,5872,328,5868,333,5863,338,5855,344,5834,358,5828,363,5824,367,5820,371,5817,375,5815,379,5814,382,5813,384,5813,387,5889,387,5889,376,5833,376,5834,374,5836,372,5839,370,5841,368,5846,364,5855,358,5865,351,5889,323,5889,312,5886,306,5882,303xe" filled="true" fillcolor="#000000" stroked="false">
                <v:path arrowok="t"/>
                <v:fill type="solid"/>
              </v:shape>
              <v:shape style="position:absolute;left:5813;top:294;width:76;height:94" coordorigin="5813,294" coordsize="76,94" path="m5864,294l5842,294,5834,296,5827,301,5820,305,5817,312,5816,321,5830,322,5831,316,5833,312,5837,308,5841,305,5846,303,5882,303,5879,301,5873,296,5864,294xe" filled="true" fillcolor="#000000" stroked="false">
                <v:path arrowok="t"/>
                <v:fill type="solid"/>
              </v:shape>
            </v:group>
            <v:group style="position:absolute;left:5904;top:294;width:75;height:95" coordorigin="5904,294" coordsize="75,95">
              <v:shape style="position:absolute;left:5904;top:294;width:75;height:95" coordorigin="5904,294" coordsize="75,95" path="m5948,294l5904,330,5904,359,5950,389,5957,387,5962,383,5968,380,5919,326,5921,316,5926,310,5930,305,5935,303,5967,303,5966,302,5962,299,5958,297,5953,295,5948,294xe" filled="true" fillcolor="#000000" stroked="false">
                <v:path arrowok="t"/>
                <v:fill type="solid"/>
              </v:shape>
              <v:shape style="position:absolute;left:5904;top:294;width:75;height:95" coordorigin="5904,294" coordsize="75,95" path="m5967,303l5948,303,5953,306,5958,311,5962,316,5965,326,5965,357,5962,367,5958,372,5953,377,5948,380,5968,380,5972,374,5978,361,5979,352,5979,332,5978,325,5976,320,5975,314,5972,309,5969,305,5967,303xe" filled="true" fillcolor="#000000" stroked="false">
                <v:path arrowok="t"/>
                <v:fill type="solid"/>
              </v:shape>
            </v:group>
            <v:group style="position:absolute;left:6834;top:286;width:76;height:94" coordorigin="6834,286" coordsize="76,94">
              <v:shape style="position:absolute;left:6834;top:286;width:76;height:94" coordorigin="6834,286" coordsize="76,94" path="m6903,295l6880,295,6885,297,6893,303,6895,307,6895,316,6893,320,6884,330,6876,337,6864,345,6855,350,6849,355,6841,363,6838,367,6836,371,6835,374,6834,376,6834,379,6910,379,6910,368,6854,368,6855,366,6857,364,6860,362,6862,360,6867,356,6876,350,6886,343,6910,315,6910,304,6906,298,6903,295xe" filled="true" fillcolor="#000000" stroked="false">
                <v:path arrowok="t"/>
                <v:fill type="solid"/>
              </v:shape>
              <v:shape style="position:absolute;left:6834;top:286;width:76;height:94" coordorigin="6834,286" coordsize="76,94" path="m6885,286l6863,286,6855,288,6848,293,6841,297,6838,304,6837,313,6851,314,6851,308,6853,303,6858,300,6862,297,6867,295,6903,295,6900,293,6894,288,6885,286xe" filled="true" fillcolor="#000000" stroked="false">
                <v:path arrowok="t"/>
                <v:fill type="solid"/>
              </v:shape>
            </v:group>
            <v:group style="position:absolute;left:6925;top:286;width:75;height:96" coordorigin="6925,286" coordsize="75,96">
              <v:shape style="position:absolute;left:6925;top:286;width:75;height:96" coordorigin="6925,286" coordsize="75,96" path="m6969,286l6925,322,6925,351,6971,381,6978,379,6983,375,6989,372,6989,371,6956,371,6951,369,6946,364,6942,359,6940,348,6940,318,6942,308,6947,302,6951,298,6956,295,6988,295,6987,294,6983,291,6979,289,6974,287,6969,286xe" filled="true" fillcolor="#000000" stroked="false">
                <v:path arrowok="t"/>
                <v:fill type="solid"/>
              </v:shape>
              <v:shape style="position:absolute;left:6925;top:286;width:75;height:96" coordorigin="6925,286" coordsize="75,96" path="m6988,295l6969,295,6974,298,6979,303,6983,308,6986,318,6986,348,6983,358,6979,364,6974,369,6969,371,6989,371,6993,366,6996,360,6998,353,7000,344,7000,324,6999,317,6997,311,6996,306,6993,301,6990,298,6988,295xe" filled="true" fillcolor="#000000" stroked="false">
                <v:path arrowok="t"/>
                <v:fill type="solid"/>
              </v:shape>
            </v:group>
            <v:group style="position:absolute;left:7012;top:286;width:77;height:94" coordorigin="7012,286" coordsize="77,94">
              <v:shape style="position:absolute;left:7012;top:286;width:77;height:94" coordorigin="7012,286" coordsize="77,94" path="m7081,295l7058,295,7064,297,7068,300,7072,303,7074,307,7074,316,7072,320,7067,325,7063,330,7054,337,7042,345,7034,350,7027,355,7019,363,7016,367,7014,371,7013,374,7012,376,7012,379,7088,379,7088,368,7032,368,7033,366,7036,364,7038,362,7040,360,7064,343,7072,338,7076,334,7081,330,7084,326,7085,323,7087,319,7088,315,7088,304,7085,298,7081,295xe" filled="true" fillcolor="#000000" stroked="false">
                <v:path arrowok="t"/>
                <v:fill type="solid"/>
              </v:shape>
              <v:shape style="position:absolute;left:7012;top:286;width:77;height:94" coordorigin="7012,286" coordsize="77,94" path="m7064,286l7015,313,7030,314,7030,308,7032,303,7036,300,7040,297,7045,295,7081,295,7079,293,7072,288,7064,286xe" filled="true" fillcolor="#000000" stroked="false">
                <v:path arrowok="t"/>
                <v:fill type="solid"/>
              </v:shape>
            </v:group>
            <v:group style="position:absolute;left:7114;top:286;width:43;height:94" coordorigin="7114,286" coordsize="43,94">
              <v:shape style="position:absolute;left:7114;top:286;width:43;height:94" coordorigin="7114,286" coordsize="43,94" path="m7157,306l7142,306,7142,379,7157,379,7157,306xe" filled="true" fillcolor="#000000" stroked="false">
                <v:path arrowok="t"/>
                <v:fill type="solid"/>
              </v:shape>
              <v:shape style="position:absolute;left:7114;top:286;width:43;height:94" coordorigin="7114,286" coordsize="43,94" path="m7157,286l7148,286,7145,290,7141,294,7135,298,7129,302,7122,306,7114,309,7114,320,7119,319,7129,314,7134,312,7139,309,7142,306,7157,306,7157,286xe" filled="true" fillcolor="#000000" stroked="false">
                <v:path arrowok="t"/>
                <v:fill type="solid"/>
              </v:shape>
            </v:group>
            <v:group style="position:absolute;left:8033;top:286;width:77;height:94" coordorigin="8033,286" coordsize="77,94">
              <v:shape style="position:absolute;left:8033;top:286;width:77;height:94" coordorigin="8033,286" coordsize="77,94" path="m8102,295l8079,295,8084,297,8089,300,8093,303,8095,307,8095,316,8092,320,8088,325,8084,330,8075,337,8063,345,8055,350,8048,355,8040,363,8037,367,8035,371,8034,374,8033,376,8033,379,8109,379,8109,368,8053,368,8054,366,8085,343,8092,338,8097,334,8101,330,8104,326,8106,323,8108,319,8109,315,8109,304,8106,298,8102,295xe" filled="true" fillcolor="#000000" stroked="false">
                <v:path arrowok="t"/>
                <v:fill type="solid"/>
              </v:shape>
              <v:shape style="position:absolute;left:8033;top:286;width:77;height:94" coordorigin="8033,286" coordsize="77,94" path="m8084,286l8036,313,8051,314,8051,308,8052,303,8057,300,8061,297,8066,295,8102,295,8100,293,8093,288,8084,286xe" filled="true" fillcolor="#000000" stroked="false">
                <v:path arrowok="t"/>
                <v:fill type="solid"/>
              </v:shape>
            </v:group>
            <v:group style="position:absolute;left:8124;top:286;width:75;height:96" coordorigin="8124,286" coordsize="75,96">
              <v:shape style="position:absolute;left:8124;top:286;width:75;height:96" coordorigin="8124,286" coordsize="75,96" path="m8168,286l8153,286,8146,288,8141,291,8135,295,8131,300,8129,307,8126,313,8124,322,8124,351,8128,363,8136,371,8142,377,8151,381,8170,381,8177,379,8182,375,8188,372,8188,371,8155,371,8150,369,8145,364,8141,359,8139,348,8155,295,8188,295,8187,294,8182,291,8178,289,8173,287,8168,286xe" filled="true" fillcolor="#000000" stroked="false">
                <v:path arrowok="t"/>
                <v:fill type="solid"/>
              </v:shape>
              <v:shape style="position:absolute;left:8124;top:286;width:75;height:96" coordorigin="8124,286" coordsize="75,96" path="m8188,295l8168,295,8174,298,8178,303,8182,308,8185,318,8185,348,8182,358,8178,364,8174,369,8168,371,8188,371,8192,366,8195,360,8198,353,8199,344,8199,324,8198,317,8197,311,8195,306,8193,301,8190,298,8188,295xe" filled="true" fillcolor="#000000" stroked="false">
                <v:path arrowok="t"/>
                <v:fill type="solid"/>
              </v:shape>
            </v:group>
            <v:group style="position:absolute;left:8211;top:286;width:77;height:94" coordorigin="8211,286" coordsize="77,94">
              <v:shape style="position:absolute;left:8211;top:286;width:77;height:94" coordorigin="8211,286" coordsize="77,94" path="m8280,295l8258,295,8263,297,8267,300,8271,303,8273,307,8273,316,8271,320,8233,350,8227,355,8223,359,8218,363,8215,367,8213,371,8212,374,8211,376,8211,379,8288,379,8288,368,8231,368,8233,366,8235,364,8237,362,8240,360,8245,356,8254,350,8263,343,8271,338,8275,334,8280,330,8283,326,8285,323,8286,319,8288,315,8288,304,8284,298,8280,295xe" filled="true" fillcolor="#000000" stroked="false">
                <v:path arrowok="t"/>
                <v:fill type="solid"/>
              </v:shape>
              <v:shape style="position:absolute;left:8211;top:286;width:77;height:94" coordorigin="8211,286" coordsize="77,94" path="m8263,286l8214,313,8229,314,8229,308,8231,303,8239,297,8245,295,8280,295,8278,293,8271,288,8263,286xe" filled="true" fillcolor="#000000" stroked="false">
                <v:path arrowok="t"/>
                <v:fill type="solid"/>
              </v:shape>
            </v:group>
            <v:group style="position:absolute;left:8301;top:286;width:77;height:94" coordorigin="8301,286" coordsize="77,94">
              <v:shape style="position:absolute;left:8301;top:286;width:77;height:94" coordorigin="8301,286" coordsize="77,94" path="m8369,295l8347,295,8352,297,8356,300,8360,303,8362,307,8362,316,8360,320,8355,325,8351,330,8343,337,8330,345,8322,350,8316,355,8308,363,8305,367,8303,371,8301,374,8301,376,8301,379,8377,379,8377,368,8320,368,8322,366,8353,343,8360,338,8376,315,8376,304,8373,298,8369,295xe" filled="true" fillcolor="#000000" stroked="false">
                <v:path arrowok="t"/>
                <v:fill type="solid"/>
              </v:shape>
              <v:shape style="position:absolute;left:8301;top:286;width:77;height:94" coordorigin="8301,286" coordsize="77,94" path="m8352,286l8303,313,8318,314,8318,308,8320,303,8324,300,8328,297,8333,295,8369,295,8367,293,8361,288,8352,286xe" filled="true" fillcolor="#000000" stroked="false">
                <v:path arrowok="t"/>
                <v:fill type="solid"/>
              </v:shape>
            </v:group>
          </v:group>
        </w:pict>
      </w:r>
      <w:r>
        <w:rPr>
          <w:rFonts w:ascii="Microsoft JhengHei" w:hAnsi="Microsoft JhengHei" w:cs="Microsoft JhengHei" w:eastAsia="Microsoft JhengHei" w:hint="default"/>
          <w:sz w:val="20"/>
          <w:szCs w:val="20"/>
        </w:rPr>
      </w:r>
    </w:p>
    <w:p>
      <w:pPr>
        <w:spacing w:line="240" w:lineRule="auto" w:before="16" w:after="0"/>
        <w:ind w:right="0"/>
        <w:rPr>
          <w:rFonts w:ascii="Microsoft JhengHei" w:hAnsi="Microsoft JhengHei" w:cs="Microsoft JhengHei" w:eastAsia="Microsoft JhengHei" w:hint="default"/>
          <w:b/>
          <w:bCs/>
          <w:sz w:val="19"/>
          <w:szCs w:val="19"/>
        </w:rPr>
      </w:pPr>
    </w:p>
    <w:p>
      <w:pPr>
        <w:pStyle w:val="BodyText"/>
        <w:tabs>
          <w:tab w:pos="2070" w:val="left" w:leader="none"/>
        </w:tabs>
        <w:spacing w:line="240" w:lineRule="auto"/>
        <w:ind w:left="574" w:right="0"/>
        <w:jc w:val="left"/>
        <w:rPr>
          <w:rFonts w:ascii="Microsoft JhengHei" w:hAnsi="Microsoft JhengHei" w:cs="Microsoft JhengHei" w:eastAsia="Microsoft JhengHei" w:hint="default"/>
        </w:rPr>
      </w:pPr>
      <w:r>
        <w:rPr>
          <w:rFonts w:ascii="Microsoft JhengHei"/>
        </w:rPr>
        <w:pict>
          <v:group style="width:59.3pt;height:25.2pt;mso-position-horizontal-relative:char;mso-position-vertical-relative:line" coordorigin="0,0" coordsize="1186,504">
            <v:shape style="position:absolute;left:0;top:0;width:1185;height:503" type="#_x0000_t75" stroked="false">
              <v:imagedata r:id="rId14" o:title=""/>
            </v:shape>
            <v:shape style="position:absolute;left:157;top:265;width:711;height:122" type="#_x0000_t75" stroked="false">
              <v:imagedata r:id="rId15" o:title=""/>
            </v:shape>
            <v:group style="position:absolute;left:910;top:273;width:94;height:109" coordorigin="910,273" coordsize="94,109">
              <v:shape style="position:absolute;left:910;top:273;width:94;height:109" coordorigin="910,273" coordsize="94,109" path="m910,273l910,277,910,376,910,381,921,381,920,376,920,372,920,368,1003,368,1003,362,920,362,920,339,1003,339,1003,332,920,332,920,309,1003,309,1003,303,920,303,920,280,1003,280,1003,277,1003,273,921,273,916,273,910,273xe" filled="true" fillcolor="#ffffff" stroked="false">
                <v:path arrowok="t"/>
                <v:fill type="solid"/>
              </v:shape>
              <v:shape style="position:absolute;left:910;top:273;width:94;height:109" coordorigin="910,273" coordsize="94,109" path="m1003,368l994,368,994,371,993,374,993,378,1004,378,1003,373,1003,368xe" filled="true" fillcolor="#ffffff" stroked="false">
                <v:path arrowok="t"/>
                <v:fill type="solid"/>
              </v:shape>
              <v:shape style="position:absolute;left:910;top:273;width:94;height:109" coordorigin="910,273" coordsize="94,109" path="m1003,339l994,339,994,362,1003,362,1003,339xe" filled="true" fillcolor="#ffffff" stroked="false">
                <v:path arrowok="t"/>
                <v:fill type="solid"/>
              </v:shape>
              <v:shape style="position:absolute;left:910;top:273;width:94;height:109" coordorigin="910,273" coordsize="94,109" path="m1003,309l994,309,994,332,1003,332,1003,309xe" filled="true" fillcolor="#ffffff" stroked="false">
                <v:path arrowok="t"/>
                <v:fill type="solid"/>
              </v:shape>
              <v:shape style="position:absolute;left:910;top:273;width:94;height:109" coordorigin="910,273" coordsize="94,109" path="m1003,280l994,280,994,303,1003,303,1003,281,1003,280xe" filled="true" fillcolor="#ffffff" stroked="false">
                <v:path arrowok="t"/>
                <v:fill type="solid"/>
              </v:shape>
              <v:shape style="position:absolute;left:910;top:273;width:94;height:109" coordorigin="910,273" coordsize="94,109" path="m1004,273l999,273,994,273,1003,273,1004,273xe" filled="true" fillcolor="#ffffff" stroked="false">
                <v:path arrowok="t"/>
                <v:fill type="solid"/>
              </v:shape>
            </v:group>
          </v:group>
        </w:pict>
      </w:r>
      <w:r>
        <w:rPr>
          <w:rFonts w:ascii="Microsoft JhengHei"/>
        </w:rPr>
      </w:r>
      <w:r>
        <w:rPr>
          <w:rFonts w:ascii="Microsoft JhengHei"/>
        </w:rPr>
        <w:tab/>
      </w:r>
      <w:r>
        <w:rPr>
          <w:rFonts w:ascii="Microsoft JhengHei"/>
        </w:rPr>
        <w:pict>
          <v:group style="width:369.1pt;height:25.6pt;mso-position-horizontal-relative:char;mso-position-vertical-relative:line" coordorigin="0,0" coordsize="7382,512">
            <v:shape style="position:absolute;left:0;top:0;width:2430;height:512" type="#_x0000_t75" stroked="false">
              <v:imagedata r:id="rId16" o:title=""/>
            </v:shape>
            <v:shape style="position:absolute;left:817;top:269;width:468;height:122" type="#_x0000_t75" stroked="false">
              <v:imagedata r:id="rId17" o:title=""/>
            </v:shape>
            <v:group style="position:absolute;left:1328;top:277;width:94;height:109" coordorigin="1328,277" coordsize="94,109">
              <v:shape style="position:absolute;left:1328;top:277;width:94;height:109" coordorigin="1328,277" coordsize="94,109" path="m1328,277l1328,281,1329,285,1329,376,1328,385,1339,385,1338,380,1338,376,1338,372,1421,372,1421,366,1338,366,1338,343,1421,343,1421,336,1338,336,1338,313,1421,313,1421,307,1338,307,1338,284,1421,284,1421,281,1422,278,1339,278,1334,277,1328,277xe" filled="true" fillcolor="#ffffff" stroked="false">
                <v:path arrowok="t"/>
                <v:fill type="solid"/>
              </v:shape>
              <v:shape style="position:absolute;left:1328;top:277;width:94;height:109" coordorigin="1328,277" coordsize="94,109" path="m1421,372l1412,372,1412,375,1412,378,1411,382,1422,382,1421,377,1421,372xe" filled="true" fillcolor="#ffffff" stroked="false">
                <v:path arrowok="t"/>
                <v:fill type="solid"/>
              </v:shape>
              <v:shape style="position:absolute;left:1328;top:277;width:94;height:109" coordorigin="1328,277" coordsize="94,109" path="m1421,343l1412,343,1412,366,1421,366,1421,343xe" filled="true" fillcolor="#ffffff" stroked="false">
                <v:path arrowok="t"/>
                <v:fill type="solid"/>
              </v:shape>
              <v:shape style="position:absolute;left:1328;top:277;width:94;height:109" coordorigin="1328,277" coordsize="94,109" path="m1421,313l1412,313,1412,336,1421,336,1421,313xe" filled="true" fillcolor="#ffffff" stroked="false">
                <v:path arrowok="t"/>
                <v:fill type="solid"/>
              </v:shape>
              <v:shape style="position:absolute;left:1328;top:277;width:94;height:109" coordorigin="1328,277" coordsize="94,109" path="m1421,284l1412,284,1412,307,1421,307,1421,285,1421,284xe" filled="true" fillcolor="#ffffff" stroked="false">
                <v:path arrowok="t"/>
                <v:fill type="solid"/>
              </v:shape>
              <v:shape style="position:absolute;left:1328;top:277;width:94;height:109" coordorigin="1328,277" coordsize="94,109" path="m1422,277l1417,277,1412,278,1422,278,1422,277xe" filled="true" fillcolor="#ffffff" stroked="false">
                <v:path arrowok="t"/>
                <v:fill type="solid"/>
              </v:shape>
              <v:shape style="position:absolute;left:2201;top:0;width:2177;height:512" type="#_x0000_t75" stroked="false">
                <v:imagedata r:id="rId18" o:title=""/>
              </v:shape>
              <v:shape style="position:absolute;left:2968;top:269;width:468;height:122" type="#_x0000_t75" stroked="false">
                <v:imagedata r:id="rId19" o:title=""/>
              </v:shape>
            </v:group>
            <v:group style="position:absolute;left:3478;top:277;width:94;height:109" coordorigin="3478,277" coordsize="94,109">
              <v:shape style="position:absolute;left:3478;top:277;width:94;height:109" coordorigin="3478,277" coordsize="94,109" path="m3478,277l3479,281,3479,285,3479,376,3478,385,3489,385,3488,380,3488,376,3488,372,3571,372,3571,366,3488,366,3488,343,3571,343,3571,336,3488,336,3488,313,3571,313,3571,307,3488,307,3488,284,3571,284,3572,281,3572,278,3489,278,3484,277,3478,277xe" filled="true" fillcolor="#ffffff" stroked="false">
                <v:path arrowok="t"/>
                <v:fill type="solid"/>
              </v:shape>
              <v:shape style="position:absolute;left:3478;top:277;width:94;height:109" coordorigin="3478,277" coordsize="94,109" path="m3571,372l3562,372,3562,375,3562,378,3561,382,3572,382,3572,377,3571,372xe" filled="true" fillcolor="#ffffff" stroked="false">
                <v:path arrowok="t"/>
                <v:fill type="solid"/>
              </v:shape>
              <v:shape style="position:absolute;left:3478;top:277;width:94;height:109" coordorigin="3478,277" coordsize="94,109" path="m3571,343l3562,343,3562,366,3571,366,3571,343xe" filled="true" fillcolor="#ffffff" stroked="false">
                <v:path arrowok="t"/>
                <v:fill type="solid"/>
              </v:shape>
              <v:shape style="position:absolute;left:3478;top:277;width:94;height:109" coordorigin="3478,277" coordsize="94,109" path="m3571,313l3562,313,3562,336,3571,336,3571,313xe" filled="true" fillcolor="#ffffff" stroked="false">
                <v:path arrowok="t"/>
                <v:fill type="solid"/>
              </v:shape>
              <v:shape style="position:absolute;left:3478;top:277;width:94;height:109" coordorigin="3478,277" coordsize="94,109" path="m3571,284l3562,284,3562,307,3571,307,3571,285,3571,284xe" filled="true" fillcolor="#ffffff" stroked="false">
                <v:path arrowok="t"/>
                <v:fill type="solid"/>
              </v:shape>
              <v:shape style="position:absolute;left:3478;top:277;width:94;height:109" coordorigin="3478,277" coordsize="94,109" path="m3572,277l3567,277,3562,278,3572,278,3572,277xe" filled="true" fillcolor="#ffffff" stroked="false">
                <v:path arrowok="t"/>
                <v:fill type="solid"/>
              </v:shape>
            </v:group>
            <v:group style="position:absolute;left:4124;top:4;width:3255;height:504" coordorigin="4124,4" coordsize="3255,504">
              <v:shape style="position:absolute;left:4124;top:4;width:3255;height:504" coordorigin="4124,4" coordsize="3255,504" path="m7067,4l4124,4,4435,256,4124,508,7067,508,7378,256,7067,4xe" filled="true" fillcolor="#ffd5d5" stroked="false">
                <v:path arrowok="t"/>
                <v:fill type="solid"/>
              </v:shape>
            </v:group>
            <v:group style="position:absolute;left:4120;top:0;width:3262;height:512" coordorigin="4120,0" coordsize="3262,512">
              <v:shape style="position:absolute;left:4120;top:0;width:3262;height:512" coordorigin="4120,0" coordsize="3262,512" path="m4428,256l4120,505,4124,512,7067,512,7071,510,4127,510,4124,504,4135,504,4439,259,4432,259,4428,256xe" filled="true" fillcolor="#bb5c5c" stroked="false">
                <v:path arrowok="t"/>
                <v:fill type="solid"/>
              </v:shape>
              <v:shape style="position:absolute;left:4120;top:0;width:3262;height:512" coordorigin="4120,0" coordsize="3262,512" path="m4135,504l4124,504,4127,510,4135,504xe" filled="true" fillcolor="#bb5c5c" stroked="false">
                <v:path arrowok="t"/>
                <v:fill type="solid"/>
              </v:shape>
              <v:shape style="position:absolute;left:4120;top:0;width:3262;height:512" coordorigin="4120,0" coordsize="3262,512" path="m7065,504l4135,504,4127,510,7071,510,7078,505,7064,505,7065,504xe" filled="true" fillcolor="#bb5c5c" stroked="false">
                <v:path arrowok="t"/>
                <v:fill type="solid"/>
              </v:shape>
              <v:shape style="position:absolute;left:4120;top:0;width:3262;height:512" coordorigin="4120,0" coordsize="3262,512" path="m7371,256l7064,505,7067,504,7079,504,7382,259,7375,259,7371,256xe" filled="true" fillcolor="#bb5c5c" stroked="false">
                <v:path arrowok="t"/>
                <v:fill type="solid"/>
              </v:shape>
              <v:shape style="position:absolute;left:4120;top:0;width:3262;height:512" coordorigin="4120,0" coordsize="3262,512" path="m7079,504l7067,504,7064,505,7078,505,7079,504xe" filled="true" fillcolor="#bb5c5c" stroked="false">
                <v:path arrowok="t"/>
                <v:fill type="solid"/>
              </v:shape>
              <v:shape style="position:absolute;left:4120;top:0;width:3262;height:512" coordorigin="4120,0" coordsize="3262,512" path="m4432,253l4428,256,4432,259,4432,253xe" filled="true" fillcolor="#bb5c5c" stroked="false">
                <v:path arrowok="t"/>
                <v:fill type="solid"/>
              </v:shape>
              <v:shape style="position:absolute;left:4120;top:0;width:3262;height:512" coordorigin="4120,0" coordsize="3262,512" path="m4439,253l4432,253,4432,259,4439,259,4439,253xe" filled="true" fillcolor="#bb5c5c" stroked="false">
                <v:path arrowok="t"/>
                <v:fill type="solid"/>
              </v:shape>
              <v:shape style="position:absolute;left:4120;top:0;width:3262;height:512" coordorigin="4120,0" coordsize="3262,512" path="m7375,253l7371,256,7375,259,7375,253xe" filled="true" fillcolor="#bb5c5c" stroked="false">
                <v:path arrowok="t"/>
                <v:fill type="solid"/>
              </v:shape>
              <v:shape style="position:absolute;left:4120;top:0;width:3262;height:512" coordorigin="4120,0" coordsize="3262,512" path="m7382,253l7375,253,7375,259,7382,259,7382,253xe" filled="true" fillcolor="#bb5c5c" stroked="false">
                <v:path arrowok="t"/>
                <v:fill type="solid"/>
              </v:shape>
              <v:shape style="position:absolute;left:4120;top:0;width:3262;height:512" coordorigin="4120,0" coordsize="3262,512" path="m7067,0l4124,0,4120,7,4428,256,4432,253,4439,253,4135,8,4124,8,4127,1,7071,1,7067,0xe" filled="true" fillcolor="#bb5c5c" stroked="false">
                <v:path arrowok="t"/>
                <v:fill type="solid"/>
              </v:shape>
              <v:shape style="position:absolute;left:4120;top:0;width:3262;height:512" coordorigin="4120,0" coordsize="3262,512" path="m7064,7l7371,256,7375,253,7382,253,7079,8,7067,8,7064,7xe" filled="true" fillcolor="#bb5c5c" stroked="false">
                <v:path arrowok="t"/>
                <v:fill type="solid"/>
              </v:shape>
              <v:shape style="position:absolute;left:4120;top:0;width:3262;height:512" coordorigin="4120,0" coordsize="3262,512" path="m4127,1l4124,8,4135,8,4127,1xe" filled="true" fillcolor="#bb5c5c" stroked="false">
                <v:path arrowok="t"/>
                <v:fill type="solid"/>
              </v:shape>
              <v:shape style="position:absolute;left:4120;top:0;width:3262;height:512" coordorigin="4120,0" coordsize="3262,512" path="m7071,1l4127,1,4135,8,7065,8,7064,7,7078,7,7071,1xe" filled="true" fillcolor="#bb5c5c" stroked="false">
                <v:path arrowok="t"/>
                <v:fill type="solid"/>
              </v:shape>
              <v:shape style="position:absolute;left:4120;top:0;width:3262;height:512" coordorigin="4120,0" coordsize="3262,512" path="m7078,7l7064,7,7067,8,7079,8,7078,7xe" filled="true" fillcolor="#bb5c5c" stroked="false">
                <v:path arrowok="t"/>
                <v:fill type="solid"/>
              </v:shape>
              <v:shape style="position:absolute;left:5338;top:189;width:816;height:123" type="#_x0000_t75" stroked="false">
                <v:imagedata r:id="rId20" o:title=""/>
              </v:shape>
            </v:group>
          </v:group>
        </w:pict>
      </w:r>
      <w:r>
        <w:rPr>
          <w:rFonts w:ascii="Microsoft JhengHei"/>
        </w:rPr>
      </w:r>
    </w:p>
    <w:p>
      <w:pPr>
        <w:spacing w:line="240" w:lineRule="auto" w:before="11"/>
        <w:ind w:right="0"/>
        <w:rPr>
          <w:rFonts w:ascii="Microsoft JhengHei" w:hAnsi="Microsoft JhengHei" w:cs="Microsoft JhengHei" w:eastAsia="Microsoft JhengHei" w:hint="default"/>
          <w:b/>
          <w:bCs/>
          <w:sz w:val="5"/>
          <w:szCs w:val="5"/>
        </w:rPr>
      </w:pPr>
    </w:p>
    <w:p>
      <w:pPr>
        <w:pStyle w:val="BodyText"/>
        <w:spacing w:line="240" w:lineRule="auto"/>
        <w:ind w:left="2809" w:right="0"/>
        <w:jc w:val="left"/>
        <w:rPr>
          <w:rFonts w:ascii="Microsoft JhengHei" w:hAnsi="Microsoft JhengHei" w:cs="Microsoft JhengHei" w:eastAsia="Microsoft JhengHei" w:hint="default"/>
        </w:rPr>
      </w:pPr>
      <w:r>
        <w:rPr>
          <w:rFonts w:ascii="Microsoft JhengHei"/>
          <w:position w:val="21"/>
        </w:rPr>
        <w:pict>
          <v:group style="width:128.6pt;height:14.8pt;mso-position-horizontal-relative:char;mso-position-vertical-relative:line" coordorigin="0,0" coordsize="2572,296">
            <v:group style="position:absolute;left:0;top:0;width:2572;height:296" coordorigin="0,0" coordsize="2572,296">
              <v:shape style="position:absolute;left:0;top:0;width:2572;height:296" coordorigin="0,0" coordsize="2572,296" path="m2511,247l2511,296,2562,275,2521,275,2521,267,2562,267,2511,247xe" filled="true" fillcolor="#ff8080" stroked="false">
                <v:path arrowok="t"/>
                <v:fill type="solid"/>
              </v:shape>
              <v:shape style="position:absolute;left:0;top:0;width:2572;height:296" coordorigin="0,0" coordsize="2572,296" path="m35,41l25,41,25,275,2511,275,2511,271,35,271,30,267,35,267,35,41xe" filled="true" fillcolor="#ff8080" stroked="false">
                <v:path arrowok="t"/>
                <v:fill type="solid"/>
              </v:shape>
              <v:shape style="position:absolute;left:0;top:0;width:2572;height:296" coordorigin="0,0" coordsize="2572,296" path="m2562,267l2521,267,2521,275,2562,275,2571,271,2562,267xe" filled="true" fillcolor="#ff8080" stroked="false">
                <v:path arrowok="t"/>
                <v:fill type="solid"/>
              </v:shape>
              <v:shape style="position:absolute;left:0;top:0;width:2572;height:296" coordorigin="0,0" coordsize="2572,296" path="m35,267l30,267,35,271,35,267xe" filled="true" fillcolor="#ff8080" stroked="false">
                <v:path arrowok="t"/>
                <v:fill type="solid"/>
              </v:shape>
              <v:shape style="position:absolute;left:0;top:0;width:2572;height:296" coordorigin="0,0" coordsize="2572,296" path="m2511,267l35,267,35,271,2511,271,2511,267xe" filled="true" fillcolor="#ff8080" stroked="false">
                <v:path arrowok="t"/>
                <v:fill type="solid"/>
              </v:shape>
              <v:shape style="position:absolute;left:0;top:0;width:2572;height:296" coordorigin="0,0" coordsize="2572,296" path="m30,0l0,49,25,49,25,41,55,41,30,0xe" filled="true" fillcolor="#ff8080" stroked="false">
                <v:path arrowok="t"/>
                <v:fill type="solid"/>
              </v:shape>
              <v:shape style="position:absolute;left:0;top:0;width:2572;height:296" coordorigin="0,0" coordsize="2572,296" path="m55,41l35,41,35,49,60,49,55,41xe" filled="true" fillcolor="#ff8080" stroked="false">
                <v:path arrowok="t"/>
                <v:fill type="solid"/>
              </v:shape>
            </v:group>
            <v:group style="position:absolute;left:251;top:200;width:12;height:2" coordorigin="251,200" coordsize="12,2">
              <v:shape style="position:absolute;left:251;top:200;width:12;height:2" coordorigin="251,200" coordsize="12,0" path="m251,200l263,200e" filled="false" stroked="true" strokeweight="1.569261pt" strokecolor="#000000">
                <v:path arrowok="t"/>
              </v:shape>
            </v:group>
            <v:group style="position:absolute;left:186;top:180;width:143;height:2" coordorigin="186,180" coordsize="143,2">
              <v:shape style="position:absolute;left:186;top:180;width:143;height:2" coordorigin="186,180" coordsize="143,0" path="m186,180l328,180e" filled="false" stroked="true" strokeweight=".44053pt" strokecolor="#000000">
                <v:path arrowok="t"/>
              </v:shape>
            </v:group>
            <v:group style="position:absolute;left:251;top:168;width:12;height:2" coordorigin="251,168" coordsize="12,2">
              <v:shape style="position:absolute;left:251;top:168;width:12;height:2" coordorigin="251,168" coordsize="12,0" path="m251,168l263,168e" filled="false" stroked="true" strokeweight=".791736pt" strokecolor="#000000">
                <v:path arrowok="t"/>
              </v:shape>
            </v:group>
            <v:group style="position:absolute;left:204;top:155;width:105;height:2" coordorigin="204,155" coordsize="105,2">
              <v:shape style="position:absolute;left:204;top:155;width:105;height:2" coordorigin="204,155" coordsize="105,0" path="m204,155l309,155e" filled="false" stroked="true" strokeweight=".447043pt" strokecolor="#000000">
                <v:path arrowok="t"/>
              </v:shape>
            </v:group>
            <v:group style="position:absolute;left:204;top:143;width:13;height:2" coordorigin="204,143" coordsize="13,2">
              <v:shape style="position:absolute;left:204;top:143;width:13;height:2" coordorigin="204,143" coordsize="13,0" path="m204,143l216,143e" filled="false" stroked="true" strokeweight=".804678pt" strokecolor="#000000">
                <v:path arrowok="t"/>
              </v:shape>
            </v:group>
            <v:group style="position:absolute;left:204;top:131;width:105;height:2" coordorigin="204,131" coordsize="105,2">
              <v:shape style="position:absolute;left:204;top:131;width:105;height:2" coordorigin="204,131" coordsize="105,0" path="m204,131l309,131e" filled="false" stroked="true" strokeweight=".357635pt" strokecolor="#000000">
                <v:path arrowok="t"/>
              </v:shape>
            </v:group>
            <v:group style="position:absolute;left:204;top:120;width:13;height:2" coordorigin="204,120" coordsize="13,2">
              <v:shape style="position:absolute;left:204;top:120;width:13;height:2" coordorigin="204,120" coordsize="13,0" path="m204,120l216,120e" filled="false" stroked="true" strokeweight=".804678pt" strokecolor="#000000">
                <v:path arrowok="t"/>
              </v:shape>
            </v:group>
            <v:group style="position:absolute;left:204;top:107;width:105;height:2" coordorigin="204,107" coordsize="105,2">
              <v:shape style="position:absolute;left:204;top:107;width:105;height:2" coordorigin="204,107" coordsize="105,0" path="m204,107l309,107e" filled="false" stroked="true" strokeweight=".447043pt" strokecolor="#000000">
                <v:path arrowok="t"/>
              </v:shape>
            </v:group>
            <v:group style="position:absolute;left:297;top:143;width:12;height:2" coordorigin="297,143" coordsize="12,2">
              <v:shape style="position:absolute;left:297;top:143;width:12;height:2" coordorigin="297,143" coordsize="12,0" path="m297,143l309,143e" filled="false" stroked="true" strokeweight=".805947pt" strokecolor="#000000">
                <v:path arrowok="t"/>
              </v:shape>
            </v:group>
            <v:group style="position:absolute;left:297;top:119;width:12;height:2" coordorigin="297,119" coordsize="12,2">
              <v:shape style="position:absolute;left:297;top:119;width:12;height:2" coordorigin="297,119" coordsize="12,0" path="m297,119l309,119e" filled="false" stroked="true" strokeweight=".791736pt" strokecolor="#000000">
                <v:path arrowok="t"/>
              </v:shape>
            </v:group>
            <v:group style="position:absolute;left:345;top:97;width:139;height:120" coordorigin="345,97" coordsize="139,120">
              <v:shape style="position:absolute;left:345;top:97;width:139;height:120" coordorigin="345,97" coordsize="139,120" path="m428,209l414,209,413,209,413,210,413,210,422,217,428,209xe" filled="true" fillcolor="#000000" stroked="false">
                <v:path arrowok="t"/>
                <v:fill type="solid"/>
              </v:shape>
              <v:shape style="position:absolute;left:345;top:97;width:139;height:120" coordorigin="345,97" coordsize="139,120" path="m365,188l360,196,353,204,345,210,354,216,362,209,369,201,375,191,365,188xe" filled="true" fillcolor="#000000" stroked="false">
                <v:path arrowok="t"/>
                <v:fill type="solid"/>
              </v:shape>
              <v:shape style="position:absolute;left:345;top:97;width:139;height:120" coordorigin="345,97" coordsize="139,120" path="m449,206l452,215,479,215,484,211,484,206,461,206,455,206,449,206xe" filled="true" fillcolor="#000000" stroked="false">
                <v:path arrowok="t"/>
                <v:fill type="solid"/>
              </v:shape>
              <v:shape style="position:absolute;left:345;top:97;width:139;height:120" coordorigin="345,97" coordsize="139,120" path="m397,188l388,192,395,200,401,207,405,214,414,209,428,209,428,208,414,208,410,203,404,196,397,188xe" filled="true" fillcolor="#000000" stroked="false">
                <v:path arrowok="t"/>
                <v:fill type="solid"/>
              </v:shape>
              <v:shape style="position:absolute;left:345;top:97;width:139;height:120" coordorigin="345,97" coordsize="139,120" path="m484,102l430,102,430,163,429,176,426,188,421,199,414,208,428,208,429,207,435,197,439,186,441,174,484,174,484,165,441,165,441,164,442,163,442,142,484,142,484,133,442,133,442,111,484,111,484,102xe" filled="true" fillcolor="#000000" stroked="false">
                <v:path arrowok="t"/>
                <v:fill type="solid"/>
              </v:shape>
              <v:shape style="position:absolute;left:345;top:97;width:139;height:120" coordorigin="345,97" coordsize="139,120" path="m484,174l472,174,472,204,470,206,484,206,484,174xe" filled="true" fillcolor="#000000" stroked="false">
                <v:path arrowok="t"/>
                <v:fill type="solid"/>
              </v:shape>
              <v:shape style="position:absolute;left:345;top:97;width:139;height:120" coordorigin="345,97" coordsize="139,120" path="m422,176l345,176,345,184,422,184,422,176xe" filled="true" fillcolor="#000000" stroked="false">
                <v:path arrowok="t"/>
                <v:fill type="solid"/>
              </v:shape>
              <v:shape style="position:absolute;left:345;top:97;width:139;height:120" coordorigin="345,97" coordsize="139,120" path="m368,121l357,121,357,176,368,176,368,163,411,163,411,155,368,155,368,142,411,142,411,134,368,134,368,121xe" filled="true" fillcolor="#000000" stroked="false">
                <v:path arrowok="t"/>
                <v:fill type="solid"/>
              </v:shape>
              <v:shape style="position:absolute;left:345;top:97;width:139;height:120" coordorigin="345,97" coordsize="139,120" path="m411,163l400,163,400,176,411,176,411,163xe" filled="true" fillcolor="#000000" stroked="false">
                <v:path arrowok="t"/>
                <v:fill type="solid"/>
              </v:shape>
              <v:shape style="position:absolute;left:345;top:97;width:139;height:120" coordorigin="345,97" coordsize="139,120" path="m484,142l472,142,472,165,484,165,484,142xe" filled="true" fillcolor="#000000" stroked="false">
                <v:path arrowok="t"/>
                <v:fill type="solid"/>
              </v:shape>
              <v:shape style="position:absolute;left:345;top:97;width:139;height:120" coordorigin="345,97" coordsize="139,120" path="m411,142l400,142,400,155,411,155,411,142xe" filled="true" fillcolor="#000000" stroked="false">
                <v:path arrowok="t"/>
                <v:fill type="solid"/>
              </v:shape>
              <v:shape style="position:absolute;left:345;top:97;width:139;height:120" coordorigin="345,97" coordsize="139,120" path="m411,121l400,121,400,134,411,134,411,121xe" filled="true" fillcolor="#000000" stroked="false">
                <v:path arrowok="t"/>
                <v:fill type="solid"/>
              </v:shape>
              <v:shape style="position:absolute;left:345;top:97;width:139;height:120" coordorigin="345,97" coordsize="139,120" path="m484,111l472,111,472,133,484,133,484,111xe" filled="true" fillcolor="#000000" stroked="false">
                <v:path arrowok="t"/>
                <v:fill type="solid"/>
              </v:shape>
              <v:shape style="position:absolute;left:345;top:97;width:139;height:120" coordorigin="345,97" coordsize="139,120" path="m421,112l347,112,347,121,421,121,421,112xe" filled="true" fillcolor="#000000" stroked="false">
                <v:path arrowok="t"/>
                <v:fill type="solid"/>
              </v:shape>
              <v:shape style="position:absolute;left:345;top:97;width:139;height:120" coordorigin="345,97" coordsize="139,120" path="m368,97l357,97,357,112,368,112,368,97xe" filled="true" fillcolor="#000000" stroked="false">
                <v:path arrowok="t"/>
                <v:fill type="solid"/>
              </v:shape>
              <v:shape style="position:absolute;left:345;top:97;width:139;height:120" coordorigin="345,97" coordsize="139,120" path="m411,98l400,98,400,112,411,112,411,98xe" filled="true" fillcolor="#000000" stroked="false">
                <v:path arrowok="t"/>
                <v:fill type="solid"/>
              </v:shape>
            </v:group>
            <v:group style="position:absolute;left:506;top:96;width:143;height:120" coordorigin="506,96" coordsize="143,120">
              <v:shape style="position:absolute;left:506;top:96;width:143;height:120" coordorigin="506,96" coordsize="143,120" path="m587,145l506,145,506,154,587,154,587,145xe" filled="true" fillcolor="#000000" stroked="false">
                <v:path arrowok="t"/>
                <v:fill type="solid"/>
              </v:shape>
              <v:shape style="position:absolute;left:506;top:96;width:143;height:120" coordorigin="506,96" coordsize="143,120" path="m528,124l518,127,521,132,525,139,528,145,539,145,536,137,532,129,528,124xe" filled="true" fillcolor="#000000" stroked="false">
                <v:path arrowok="t"/>
                <v:fill type="solid"/>
              </v:shape>
              <v:shape style="position:absolute;left:506;top:96;width:143;height:120" coordorigin="506,96" coordsize="143,120" path="m568,122l564,131,560,138,556,145,567,145,571,140,575,133,578,126,568,122xe" filled="true" fillcolor="#000000" stroked="false">
                <v:path arrowok="t"/>
                <v:fill type="solid"/>
              </v:shape>
              <v:shape style="position:absolute;left:506;top:96;width:143;height:120" coordorigin="506,96" coordsize="143,120" path="m646,103l594,103,594,216,605,216,605,111,646,111,646,110,646,103xe" filled="true" fillcolor="#000000" stroked="false">
                <v:path arrowok="t"/>
                <v:fill type="solid"/>
              </v:shape>
              <v:shape style="position:absolute;left:506;top:96;width:143;height:120" coordorigin="506,96" coordsize="143,120" path="m612,189l616,199,629,199,638,198,642,194,647,191,647,190,617,190,612,189xe" filled="true" fillcolor="#000000" stroked="false">
                <v:path arrowok="t"/>
                <v:fill type="solid"/>
              </v:shape>
              <v:shape style="position:absolute;left:506;top:96;width:143;height:120" coordorigin="506,96" coordsize="143,120" path="m646,111l634,111,629,125,623,137,618,148,631,160,637,170,629,190,647,190,649,186,649,170,642,160,631,148,635,139,639,129,643,120,646,111xe" filled="true" fillcolor="#000000" stroked="false">
                <v:path arrowok="t"/>
                <v:fill type="solid"/>
              </v:shape>
              <v:shape style="position:absolute;left:506;top:96;width:143;height:120" coordorigin="506,96" coordsize="143,120" path="m585,110l509,110,509,119,585,119,585,110xe" filled="true" fillcolor="#000000" stroked="false">
                <v:path arrowok="t"/>
                <v:fill type="solid"/>
              </v:shape>
              <v:shape style="position:absolute;left:506;top:96;width:143;height:120" coordorigin="506,96" coordsize="143,120" path="m547,96l535,98,538,101,539,105,541,110,553,110,551,105,549,100,547,96xe" filled="true" fillcolor="#000000" stroked="false">
                <v:path arrowok="t"/>
                <v:fill type="solid"/>
              </v:shape>
              <v:shape style="position:absolute;left:506;top:96;width:143;height:120" coordorigin="506,96" coordsize="143,120" path="m579,166l515,166,515,215,527,215,527,208,579,208,579,199,527,199,527,175,579,175,579,166xe" filled="true" fillcolor="#000000" stroked="false">
                <v:path arrowok="t"/>
                <v:fill type="solid"/>
              </v:shape>
              <v:shape style="position:absolute;left:506;top:96;width:143;height:120" coordorigin="506,96" coordsize="143,120" path="m579,208l568,208,568,215,579,215,579,208xe" filled="true" fillcolor="#000000" stroked="false">
                <v:path arrowok="t"/>
                <v:fill type="solid"/>
              </v:shape>
              <v:shape style="position:absolute;left:506;top:96;width:143;height:120" coordorigin="506,96" coordsize="143,120" path="m579,175l568,175,568,199,579,199,579,175xe" filled="true" fillcolor="#000000" stroked="false">
                <v:path arrowok="t"/>
                <v:fill type="solid"/>
              </v:shape>
            </v:group>
            <v:group style="position:absolute;left:668;top:102;width:143;height:115" coordorigin="668,102" coordsize="143,115">
              <v:shape style="position:absolute;left:668;top:102;width:143;height:115" coordorigin="668,102" coordsize="143,115" path="m710,178l699,178,699,217,710,217,710,211,790,211,790,203,710,203,710,194,790,194,790,187,710,187,710,178xe" filled="true" fillcolor="#000000" stroked="false">
                <v:path arrowok="t"/>
                <v:fill type="solid"/>
              </v:shape>
              <v:shape style="position:absolute;left:668;top:102;width:143;height:115" coordorigin="668,102" coordsize="143,115" path="m790,211l778,211,778,217,790,217,790,211xe" filled="true" fillcolor="#000000" stroked="false">
                <v:path arrowok="t"/>
                <v:fill type="solid"/>
              </v:shape>
              <v:shape style="position:absolute;left:668;top:102;width:143;height:115" coordorigin="668,102" coordsize="143,115" path="m790,194l778,194,778,203,790,203,790,194xe" filled="true" fillcolor="#000000" stroked="false">
                <v:path arrowok="t"/>
                <v:fill type="solid"/>
              </v:shape>
              <v:shape style="position:absolute;left:668;top:102;width:143;height:115" coordorigin="668,102" coordsize="143,115" path="m790,177l778,177,778,187,790,187,790,177xe" filled="true" fillcolor="#000000" stroked="false">
                <v:path arrowok="t"/>
                <v:fill type="solid"/>
              </v:shape>
              <v:shape style="position:absolute;left:668;top:102;width:143;height:115" coordorigin="668,102" coordsize="143,115" path="m759,160l741,160,724,165,707,169,688,172,668,174,674,182,691,179,699,178,710,178,710,177,790,177,790,169,733,169,743,167,751,163,759,160xe" filled="true" fillcolor="#000000" stroked="false">
                <v:path arrowok="t"/>
                <v:fill type="solid"/>
              </v:shape>
              <v:shape style="position:absolute;left:668;top:102;width:143;height:115" coordorigin="668,102" coordsize="143,115" path="m810,152l669,152,669,160,810,160,810,152xe" filled="true" fillcolor="#000000" stroked="false">
                <v:path arrowok="t"/>
                <v:fill type="solid"/>
              </v:shape>
              <v:shape style="position:absolute;left:668;top:102;width:143;height:115" coordorigin="668,102" coordsize="143,115" path="m740,143l728,143,728,152,740,152,740,143xe" filled="true" fillcolor="#000000" stroked="false">
                <v:path arrowok="t"/>
                <v:fill type="solid"/>
              </v:shape>
              <v:shape style="position:absolute;left:668;top:102;width:143;height:115" coordorigin="668,102" coordsize="143,115" path="m793,130l783,138,772,146,760,152,776,152,786,146,795,141,802,134,793,130xe" filled="true" fillcolor="#000000" stroked="false">
                <v:path arrowok="t"/>
                <v:fill type="solid"/>
              </v:shape>
              <v:shape style="position:absolute;left:668;top:102;width:143;height:115" coordorigin="668,102" coordsize="143,115" path="m773,135l686,135,686,143,773,143,773,135xe" filled="true" fillcolor="#000000" stroked="false">
                <v:path arrowok="t"/>
                <v:fill type="solid"/>
              </v:shape>
              <v:shape style="position:absolute;left:668;top:102;width:143;height:115" coordorigin="668,102" coordsize="143,115" path="m740,126l728,126,728,135,740,135,740,126xe" filled="true" fillcolor="#000000" stroked="false">
                <v:path arrowok="t"/>
                <v:fill type="solid"/>
              </v:shape>
              <v:shape style="position:absolute;left:668;top:102;width:143;height:115" coordorigin="668,102" coordsize="143,115" path="m795,102l682,102,682,126,795,126,795,120,693,120,693,109,795,109,795,102xe" filled="true" fillcolor="#000000" stroked="false">
                <v:path arrowok="t"/>
                <v:fill type="solid"/>
              </v:shape>
              <v:shape style="position:absolute;left:668;top:102;width:143;height:115" coordorigin="668,102" coordsize="143,115" path="m727,109l717,109,717,120,727,120,727,109xe" filled="true" fillcolor="#000000" stroked="false">
                <v:path arrowok="t"/>
                <v:fill type="solid"/>
              </v:shape>
              <v:shape style="position:absolute;left:668;top:102;width:143;height:115" coordorigin="668,102" coordsize="143,115" path="m761,109l750,109,750,120,761,120,761,109xe" filled="true" fillcolor="#000000" stroked="false">
                <v:path arrowok="t"/>
                <v:fill type="solid"/>
              </v:shape>
              <v:shape style="position:absolute;left:668;top:102;width:143;height:115" coordorigin="668,102" coordsize="143,115" path="m795,109l784,109,784,120,795,120,795,109xe" filled="true" fillcolor="#000000" stroked="false">
                <v:path arrowok="t"/>
                <v:fill type="solid"/>
              </v:shape>
            </v:group>
            <v:group style="position:absolute;left:827;top:97;width:135;height:118" coordorigin="827,97" coordsize="135,118">
              <v:shape style="position:absolute;left:827;top:97;width:135;height:118" coordorigin="827,97" coordsize="135,118" path="m885,205l888,214,893,214,898,214,923,214,936,211,942,206,942,206,898,206,892,206,885,205xe" filled="true" fillcolor="#000000" stroked="false">
                <v:path arrowok="t"/>
                <v:fill type="solid"/>
              </v:shape>
              <v:shape style="position:absolute;left:827;top:97;width:135;height:118" coordorigin="827,97" coordsize="135,118" path="m856,97l848,154,940,154,939,170,919,206,942,206,946,199,949,187,951,169,951,145,861,145,864,124,962,124,962,115,865,115,867,97,856,97xe" filled="true" fillcolor="#000000" stroked="false">
                <v:path arrowok="t"/>
                <v:fill type="solid"/>
              </v:shape>
              <v:shape style="position:absolute;left:827;top:97;width:135;height:118" coordorigin="827,97" coordsize="135,118" path="m918,175l827,175,827,183,918,183,918,175xe" filled="true" fillcolor="#000000" stroked="false">
                <v:path arrowok="t"/>
                <v:fill type="solid"/>
              </v:shape>
            </v:group>
            <v:group style="position:absolute;left:988;top:111;width:81;height:95" coordorigin="988,111" coordsize="81,95">
              <v:shape style="position:absolute;left:988;top:111;width:81;height:95" coordorigin="988,111" coordsize="81,95" path="m1001,178l988,178,989,187,993,193,1001,198,1008,203,1017,205,1039,205,1048,202,1056,196,1057,196,1021,196,1015,194,1010,192,1005,189,1002,184,1001,178xe" filled="true" fillcolor="#000000" stroked="false">
                <v:path arrowok="t"/>
                <v:fill type="solid"/>
              </v:shape>
              <v:shape style="position:absolute;left:988;top:111;width:81;height:95" coordorigin="988,111" coordsize="81,95" path="m1058,150l1037,150,1043,152,1048,157,1053,161,1055,166,1055,180,1053,186,1047,190,1042,194,1036,196,1057,196,1064,191,1068,183,1068,164,1065,156,1058,150xe" filled="true" fillcolor="#000000" stroked="false">
                <v:path arrowok="t"/>
                <v:fill type="solid"/>
              </v:shape>
              <v:shape style="position:absolute;left:988;top:111;width:81;height:95" coordorigin="988,111" coordsize="81,95" path="m1063,111l997,111,991,162,1003,162,1005,158,1009,155,1014,153,1018,151,1019,151,1004,151,1008,120,1063,120,1063,111xe" filled="true" fillcolor="#000000" stroked="false">
                <v:path arrowok="t"/>
                <v:fill type="solid"/>
              </v:shape>
              <v:shape style="position:absolute;left:988;top:111;width:81;height:95" coordorigin="988,111" coordsize="81,95" path="m1042,142l1026,142,1021,142,1017,144,1012,146,1008,148,1004,151,1019,151,1023,150,1058,150,1058,150,1051,144,1042,142xe" filled="true" fillcolor="#000000" stroked="false">
                <v:path arrowok="t"/>
                <v:fill type="solid"/>
              </v:shape>
            </v:group>
            <v:group style="position:absolute;left:1083;top:109;width:104;height:97" coordorigin="1083,109" coordsize="104,97">
              <v:shape style="position:absolute;left:1083;top:109;width:104;height:97" coordorigin="1083,109" coordsize="104,97" path="m1152,109l1088,132,1083,143,1083,171,1140,205,1149,205,1158,204,1166,202,1174,200,1181,197,1183,196,1126,196,1115,192,1107,185,1100,178,1097,169,1097,145,1100,136,1108,129,1115,122,1125,118,1173,118,1172,117,1163,111,1152,109xe" filled="true" fillcolor="#000000" stroked="false">
                <v:path arrowok="t"/>
                <v:fill type="solid"/>
              </v:shape>
              <v:shape style="position:absolute;left:1083;top:109;width:104;height:97" coordorigin="1083,109" coordsize="104,97" path="m1186,155l1137,155,1137,165,1173,165,1173,188,1169,190,1164,192,1159,193,1153,195,1147,196,1183,196,1186,193,1186,155xe" filled="true" fillcolor="#000000" stroked="false">
                <v:path arrowok="t"/>
                <v:fill type="solid"/>
              </v:shape>
              <v:shape style="position:absolute;left:1083;top:109;width:104;height:97" coordorigin="1083,109" coordsize="104,97" path="m1173,118l1147,118,1156,120,1168,128,1172,133,1173,140,1187,140,1184,130,1179,122,1173,118xe" filled="true" fillcolor="#000000" stroked="false">
                <v:path arrowok="t"/>
                <v:fill type="solid"/>
              </v:shape>
            </v:group>
            <v:group style="position:absolute;left:1263;top:111;width:93;height:93" coordorigin="1263,111" coordsize="93,93">
              <v:shape style="position:absolute;left:1263;top:111;width:93;height:93" coordorigin="1263,111" coordsize="93,93" path="m1277,111l1263,111,1263,203,1276,203,1276,127,1291,127,1277,111xe" filled="true" fillcolor="#000000" stroked="false">
                <v:path arrowok="t"/>
                <v:fill type="solid"/>
              </v:shape>
              <v:shape style="position:absolute;left:1263;top:111;width:93;height:93" coordorigin="1263,111" coordsize="93,93" path="m1291,127l1277,127,1342,203,1355,203,1355,186,1341,186,1291,127xe" filled="true" fillcolor="#000000" stroked="false">
                <v:path arrowok="t"/>
                <v:fill type="solid"/>
              </v:shape>
              <v:shape style="position:absolute;left:1263;top:111;width:93;height:93" coordorigin="1263,111" coordsize="93,93" path="m1355,111l1342,111,1342,186,1355,186,1355,111xe" filled="true" fillcolor="#000000" stroked="false">
                <v:path arrowok="t"/>
                <v:fill type="solid"/>
              </v:shape>
            </v:group>
            <v:group style="position:absolute;left:1378;top:111;width:92;height:93" coordorigin="1378,111" coordsize="92,93">
              <v:shape style="position:absolute;left:1378;top:111;width:92;height:93" coordorigin="1378,111" coordsize="92,93" path="m1439,111l1378,111,1378,203,1392,203,1392,163,1458,163,1455,160,1444,158,1444,158,1451,157,1456,154,1392,154,1392,120,1459,120,1455,117,1448,112,1439,111xe" filled="true" fillcolor="#000000" stroked="false">
                <v:path arrowok="t"/>
                <v:fill type="solid"/>
              </v:shape>
              <v:shape style="position:absolute;left:1378;top:111;width:92;height:93" coordorigin="1378,111" coordsize="92,93" path="m1458,163l1433,163,1439,164,1443,167,1452,196,1453,200,1456,203,1470,203,1467,200,1465,195,1464,189,1462,175,1461,166,1458,163xe" filled="true" fillcolor="#000000" stroked="false">
                <v:path arrowok="t"/>
                <v:fill type="solid"/>
              </v:shape>
              <v:shape style="position:absolute;left:1378;top:111;width:92;height:93" coordorigin="1378,111" coordsize="92,93" path="m1459,120l1435,120,1442,121,1446,124,1450,127,1452,131,1452,142,1450,146,1445,149,1441,152,1435,154,1456,154,1460,150,1463,146,1465,141,1465,128,1462,121,1459,120xe" filled="true" fillcolor="#000000" stroked="false">
                <v:path arrowok="t"/>
                <v:fill type="solid"/>
              </v:shape>
              <v:shape style="position:absolute;left:1542;top:97;width:574;height:118" type="#_x0000_t75" stroked="false">
                <v:imagedata r:id="rId21" o:title=""/>
              </v:shape>
            </v:group>
          </v:group>
        </w:pict>
      </w:r>
      <w:r>
        <w:rPr>
          <w:rFonts w:ascii="Microsoft JhengHei"/>
          <w:position w:val="21"/>
        </w:rPr>
      </w:r>
      <w:r>
        <w:rPr>
          <w:rFonts w:ascii="Times New Roman"/>
          <w:spacing w:val="117"/>
          <w:position w:val="21"/>
        </w:rPr>
        <w:t> </w:t>
      </w:r>
      <w:r>
        <w:rPr>
          <w:rFonts w:ascii="Microsoft JhengHei"/>
          <w:spacing w:val="117"/>
        </w:rPr>
        <w:pict>
          <v:group style="width:194.85pt;height:25.6pt;mso-position-horizontal-relative:char;mso-position-vertical-relative:line" coordorigin="0,0" coordsize="3897,512">
            <v:shape style="position:absolute;left:0;top:0;width:2691;height:512" type="#_x0000_t75" stroked="false">
              <v:imagedata r:id="rId22" o:title=""/>
            </v:shape>
            <v:shape style="position:absolute;left:1445;top:195;width:307;height:122" type="#_x0000_t75" stroked="false">
              <v:imagedata r:id="rId23" o:title=""/>
            </v:shape>
            <v:group style="position:absolute;left:2496;top:4;width:1397;height:504" coordorigin="2496,4" coordsize="1397,504">
              <v:shape style="position:absolute;left:2496;top:4;width:1397;height:504" coordorigin="2496,4" coordsize="1397,504" path="m3581,4l2496,4,2808,256,2496,508,3581,508,3893,256,3581,4xe" filled="true" fillcolor="#78accf" stroked="false">
                <v:path arrowok="t"/>
                <v:fill type="solid"/>
              </v:shape>
            </v:group>
            <v:group style="position:absolute;left:2493;top:0;width:1404;height:512" coordorigin="2493,0" coordsize="1404,512">
              <v:shape style="position:absolute;left:2493;top:0;width:1404;height:512" coordorigin="2493,0" coordsize="1404,512" path="m2801,256l2493,505,2496,511,3581,511,3585,510,2500,510,2496,503,2508,503,2811,259,2804,259,2801,256xe" filled="true" fillcolor="#a4c7df" stroked="false">
                <v:path arrowok="t"/>
                <v:fill type="solid"/>
              </v:shape>
              <v:shape style="position:absolute;left:2493;top:0;width:1404;height:512" coordorigin="2493,0" coordsize="1404,512" path="m2508,503l2496,503,2500,510,2508,503xe" filled="true" fillcolor="#a4c7df" stroked="false">
                <v:path arrowok="t"/>
                <v:fill type="solid"/>
              </v:shape>
              <v:shape style="position:absolute;left:2493;top:0;width:1404;height:512" coordorigin="2493,0" coordsize="1404,512" path="m3579,503l2508,503,2500,510,3585,510,3592,505,3578,505,3579,503xe" filled="true" fillcolor="#a4c7df" stroked="false">
                <v:path arrowok="t"/>
                <v:fill type="solid"/>
              </v:shape>
              <v:shape style="position:absolute;left:2493;top:0;width:1404;height:512" coordorigin="2493,0" coordsize="1404,512" path="m3886,256l3578,505,3581,503,3593,503,3896,259,3889,259,3886,256xe" filled="true" fillcolor="#a4c7df" stroked="false">
                <v:path arrowok="t"/>
                <v:fill type="solid"/>
              </v:shape>
              <v:shape style="position:absolute;left:2493;top:0;width:1404;height:512" coordorigin="2493,0" coordsize="1404,512" path="m3593,503l3581,503,3578,505,3592,505,3593,503xe" filled="true" fillcolor="#a4c7df" stroked="false">
                <v:path arrowok="t"/>
                <v:fill type="solid"/>
              </v:shape>
              <v:shape style="position:absolute;left:2493;top:0;width:1404;height:512" coordorigin="2493,0" coordsize="1404,512" path="m2804,253l2801,256,2804,259,2804,253xe" filled="true" fillcolor="#a4c7df" stroked="false">
                <v:path arrowok="t"/>
                <v:fill type="solid"/>
              </v:shape>
              <v:shape style="position:absolute;left:2493;top:0;width:1404;height:512" coordorigin="2493,0" coordsize="1404,512" path="m2811,253l2804,253,2804,259,2811,259,2811,253xe" filled="true" fillcolor="#a4c7df" stroked="false">
                <v:path arrowok="t"/>
                <v:fill type="solid"/>
              </v:shape>
              <v:shape style="position:absolute;left:2493;top:0;width:1404;height:512" coordorigin="2493,0" coordsize="1404,512" path="m3889,253l3886,256,3889,259,3889,253xe" filled="true" fillcolor="#a4c7df" stroked="false">
                <v:path arrowok="t"/>
                <v:fill type="solid"/>
              </v:shape>
              <v:shape style="position:absolute;left:2493;top:0;width:1404;height:512" coordorigin="2493,0" coordsize="1404,512" path="m3896,253l3889,253,3889,259,3896,259,3896,253xe" filled="true" fillcolor="#a4c7df" stroked="false">
                <v:path arrowok="t"/>
                <v:fill type="solid"/>
              </v:shape>
              <v:shape style="position:absolute;left:2493;top:0;width:1404;height:512" coordorigin="2493,0" coordsize="1404,512" path="m3581,0l2496,0,2493,7,2801,256,2804,253,2811,253,2508,8,2496,8,2500,1,3585,1,3581,0xe" filled="true" fillcolor="#a4c7df" stroked="false">
                <v:path arrowok="t"/>
                <v:fill type="solid"/>
              </v:shape>
              <v:shape style="position:absolute;left:2493;top:0;width:1404;height:512" coordorigin="2493,0" coordsize="1404,512" path="m3578,7l3886,256,3889,253,3896,253,3593,8,3581,8,3578,7xe" filled="true" fillcolor="#a4c7df" stroked="false">
                <v:path arrowok="t"/>
                <v:fill type="solid"/>
              </v:shape>
              <v:shape style="position:absolute;left:2493;top:0;width:1404;height:512" coordorigin="2493,0" coordsize="1404,512" path="m2500,1l2496,8,2508,8,2500,1xe" filled="true" fillcolor="#a4c7df" stroked="false">
                <v:path arrowok="t"/>
                <v:fill type="solid"/>
              </v:shape>
              <v:shape style="position:absolute;left:2493;top:0;width:1404;height:512" coordorigin="2493,0" coordsize="1404,512" path="m3585,1l2500,1,2508,8,3579,8,3578,7,3592,7,3585,1xe" filled="true" fillcolor="#a4c7df" stroked="false">
                <v:path arrowok="t"/>
                <v:fill type="solid"/>
              </v:shape>
              <v:shape style="position:absolute;left:2493;top:0;width:1404;height:512" coordorigin="2493,0" coordsize="1404,512" path="m3592,7l3578,7,3581,8,3593,8,3592,7xe" filled="true" fillcolor="#a4c7df" stroked="false">
                <v:path arrowok="t"/>
                <v:fill type="solid"/>
              </v:shape>
            </v:group>
            <v:group style="position:absolute;left:3019;top:136;width:64;height:85" coordorigin="3019,136" coordsize="64,85">
              <v:shape style="position:absolute;left:3019;top:136;width:64;height:85" coordorigin="3019,136" coordsize="64,85" path="m3022,205l3021,205,3020,205,3019,206,3019,207,3019,212,3019,213,3019,213,3020,214,3020,214,3020,214,3021,215,3021,215,3022,216,3053,221,3057,220,3066,217,3070,216,3073,214,3076,212,3076,211,3043,211,3040,211,3034,210,3031,209,3029,208,3027,207,3025,207,3024,206,3022,205,3022,205xe" filled="true" fillcolor="#000000" stroked="false">
                <v:path arrowok="t"/>
                <v:fill type="solid"/>
              </v:shape>
              <v:shape style="position:absolute;left:3019;top:136;width:64;height:85" coordorigin="3019,136" coordsize="64,85" path="m3074,145l3050,145,3052,145,3054,146,3056,147,3058,148,3059,149,3060,150,3062,151,3062,153,3063,154,3063,156,3063,160,3063,162,3062,164,3061,166,3059,168,3057,169,3056,170,3053,171,3050,172,3048,173,3045,173,3031,173,3031,173,3031,173,3030,174,3030,174,3030,175,3030,175,3029,176,3029,179,3030,179,3030,180,3030,180,3030,181,3030,181,3031,181,3031,181,3031,182,3046,182,3050,182,3053,183,3056,183,3059,184,3061,186,3063,187,3065,189,3066,191,3067,192,3068,195,3068,199,3067,201,3066,203,3065,204,3064,206,3062,207,3060,209,3058,210,3056,210,3053,211,3050,211,3076,211,3079,209,3082,203,3082,199,3082,193,3082,191,3081,189,3080,186,3078,184,3074,181,3071,179,3068,178,3065,177,3062,177,3059,176,3059,176,3078,159,3078,153,3077,150,3076,148,3075,146,3074,145xe" filled="true" fillcolor="#000000" stroked="false">
                <v:path arrowok="t"/>
                <v:fill type="solid"/>
              </v:shape>
              <v:shape style="position:absolute;left:3019;top:136;width:64;height:85" coordorigin="3019,136" coordsize="64,85" path="m3054,136l3030,139,3028,140,3027,141,3025,142,3024,142,3024,143,3023,143,3023,143,3023,144,3022,144,3022,144,3022,145,3022,146,3022,146,3022,149,3022,150,3022,151,3022,151,3022,152,3023,152,3023,152,3024,152,3025,152,3027,151,3028,150,3030,149,3031,149,3034,148,3036,147,3038,146,3041,145,3044,145,3074,145,3073,143,3068,140,3065,139,3062,138,3058,136,3054,136xe" filled="true" fillcolor="#000000" stroked="false">
                <v:path arrowok="t"/>
                <v:fill type="solid"/>
              </v:shape>
            </v:group>
            <v:group style="position:absolute;left:3100;top:136;width:83;height:85" coordorigin="3100,136" coordsize="83,85">
              <v:shape style="position:absolute;left:3100;top:136;width:83;height:85" coordorigin="3100,136" coordsize="83,85" path="m3154,136l3103,161,3101,167,3100,172,3100,185,3101,191,3103,196,3105,201,3108,205,3113,209,3117,213,3152,221,3155,220,3157,220,3165,219,3170,218,3172,217,3175,216,3177,216,3180,214,3181,214,3181,213,3182,212,3182,211,3144,211,3140,210,3135,209,3131,207,3127,205,3124,203,3121,199,3118,196,3117,192,3115,188,3114,183,3114,174,3115,169,3116,165,3118,161,3135,148,3139,146,3144,146,3182,146,3182,145,3176,141,3175,140,3173,139,3167,138,3164,137,3161,137,3158,136,3154,136xe" filled="true" fillcolor="#000000" stroked="false">
                <v:path arrowok="t"/>
                <v:fill type="solid"/>
              </v:shape>
              <v:shape style="position:absolute;left:3100;top:136;width:83;height:85" coordorigin="3100,136" coordsize="83,85" path="m3179,175l3144,175,3143,175,3143,175,3143,176,3143,176,3142,177,3142,180,3143,182,3143,182,3143,183,3144,183,3169,183,3169,207,3153,211,3182,211,3182,177,3181,177,3181,176,3181,176,3180,175,3180,175,3179,175,3179,175xe" filled="true" fillcolor="#000000" stroked="false">
                <v:path arrowok="t"/>
                <v:fill type="solid"/>
              </v:shape>
              <v:shape style="position:absolute;left:3100;top:136;width:83;height:85" coordorigin="3100,136" coordsize="83,85" path="m3182,146l3154,146,3158,146,3162,146,3176,152,3178,153,3179,153,3180,153,3181,153,3181,153,3181,153,3181,152,3182,152,3182,151,3182,150,3182,146,3182,146xe" filled="true" fillcolor="#000000" stroked="false">
                <v:path arrowok="t"/>
                <v:fill type="solid"/>
              </v:shape>
            </v:group>
            <v:group style="position:absolute;left:3208;top:137;width:63;height:83" coordorigin="3208,137" coordsize="63,83">
              <v:shape style="position:absolute;left:3208;top:137;width:63;height:83" coordorigin="3208,137" coordsize="63,83" path="m3219,219l3210,219,3211,220,3218,220,3219,219xe" filled="true" fillcolor="#000000" stroked="false">
                <v:path arrowok="t"/>
                <v:fill type="solid"/>
              </v:shape>
              <v:shape style="position:absolute;left:3208;top:137;width:63;height:83" coordorigin="3208,137" coordsize="63,83" path="m3220,219l3209,219,3210,219,3219,219,3220,219xe" filled="true" fillcolor="#000000" stroked="false">
                <v:path arrowok="t"/>
                <v:fill type="solid"/>
              </v:shape>
              <v:shape style="position:absolute;left:3208;top:137;width:63;height:83" coordorigin="3208,137" coordsize="63,83" path="m3241,137l3208,140,3208,218,3208,218,3208,219,3208,219,3220,219,3221,218,3221,188,3239,188,3263,179,3221,179,3221,146,3264,146,3262,144,3259,143,3256,141,3254,140,3251,139,3248,139,3245,138,3243,138,3241,137xe" filled="true" fillcolor="#000000" stroked="false">
                <v:path arrowok="t"/>
                <v:fill type="solid"/>
              </v:shape>
              <v:shape style="position:absolute;left:3208;top:137;width:63;height:83" coordorigin="3208,137" coordsize="63,83" path="m3264,146l3236,146,3238,146,3243,147,3245,148,3248,149,3250,150,3252,152,3253,154,3255,156,3256,159,3250,174,3248,176,3246,177,3244,178,3241,179,3238,179,3263,179,3263,178,3266,176,3267,172,3269,169,3270,165,3270,158,3270,155,3268,153,3267,150,3266,148,3264,146xe" filled="true" fillcolor="#000000" stroked="false">
                <v:path arrowok="t"/>
                <v:fill type="solid"/>
              </v:shape>
            </v:group>
            <v:group style="position:absolute;left:3291;top:137;width:63;height:83" coordorigin="3291,137" coordsize="63,83">
              <v:shape style="position:absolute;left:3291;top:137;width:63;height:83" coordorigin="3291,137" coordsize="63,83" path="m3302,219l3293,219,3294,220,3300,220,3302,219xe" filled="true" fillcolor="#000000" stroked="false">
                <v:path arrowok="t"/>
                <v:fill type="solid"/>
              </v:shape>
              <v:shape style="position:absolute;left:3291;top:137;width:63;height:83" coordorigin="3291,137" coordsize="63,83" path="m3303,219l3292,219,3293,219,3302,219,3303,219xe" filled="true" fillcolor="#000000" stroked="false">
                <v:path arrowok="t"/>
                <v:fill type="solid"/>
              </v:shape>
              <v:shape style="position:absolute;left:3291;top:137;width:63;height:83" coordorigin="3291,137" coordsize="63,83" path="m3324,137l3291,140,3291,218,3291,218,3291,219,3291,219,3303,219,3304,218,3304,188,3322,188,3346,179,3304,179,3304,146,3347,146,3344,144,3342,143,3340,141,3337,140,3334,139,3331,139,3328,138,3326,138,3324,137xe" filled="true" fillcolor="#000000" stroked="false">
                <v:path arrowok="t"/>
                <v:fill type="solid"/>
              </v:shape>
              <v:shape style="position:absolute;left:3291;top:137;width:63;height:83" coordorigin="3291,137" coordsize="63,83" path="m3347,146l3319,146,3321,146,3324,147,3326,147,3328,148,3331,149,3333,150,3335,152,3336,154,3338,156,3339,159,3339,164,3338,167,3337,169,3336,171,3335,173,3333,174,3331,176,3329,177,3326,178,3324,179,3320,179,3346,179,3353,165,3353,158,3352,155,3351,153,3350,150,3349,148,3347,146xe" filled="true" fillcolor="#000000" stroked="false">
                <v:path arrowok="t"/>
                <v:fill type="solid"/>
              </v:shape>
              <v:shape style="position:absolute;left:2912;top:272;width:551;height:122" type="#_x0000_t75" stroked="false">
                <v:imagedata r:id="rId24" o:title=""/>
              </v:shape>
            </v:group>
          </v:group>
        </w:pict>
      </w:r>
      <w:r>
        <w:rPr>
          <w:rFonts w:ascii="Microsoft JhengHei"/>
          <w:spacing w:val="117"/>
        </w:rPr>
      </w:r>
    </w:p>
    <w:p>
      <w:pPr>
        <w:spacing w:line="240" w:lineRule="auto" w:before="2"/>
        <w:ind w:right="0"/>
        <w:rPr>
          <w:rFonts w:ascii="Microsoft JhengHei" w:hAnsi="Microsoft JhengHei" w:cs="Microsoft JhengHei" w:eastAsia="Microsoft JhengHei" w:hint="default"/>
          <w:b/>
          <w:bCs/>
          <w:sz w:val="6"/>
          <w:szCs w:val="6"/>
        </w:rPr>
      </w:pPr>
    </w:p>
    <w:p>
      <w:pPr>
        <w:spacing w:line="240" w:lineRule="auto"/>
        <w:ind w:left="453"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pict>
          <v:group style="width:393.75pt;height:25.6pt;mso-position-horizontal-relative:char;mso-position-vertical-relative:line" coordorigin="0,0" coordsize="7875,512">
            <v:group style="position:absolute;left:5;top:4;width:3145;height:504" coordorigin="5,4" coordsize="3145,504">
              <v:shape style="position:absolute;left:5;top:4;width:3145;height:504" coordorigin="5,4" coordsize="3145,504" path="m2838,4l5,4,5,507,2838,507,3149,256,2838,4xe" filled="true" fillcolor="#ff6666" stroked="false">
                <v:path arrowok="t"/>
                <v:fill type="solid"/>
              </v:shape>
            </v:group>
            <v:group style="position:absolute;left:0;top:0;width:3153;height:512" coordorigin="0,0" coordsize="3153,512">
              <v:shape style="position:absolute;left:0;top:0;width:3153;height:512" coordorigin="0,0" coordsize="3153,512" path="m2838,0l5,0,0,4,0,507,5,511,2838,511,2841,510,2845,507,10,507,5,503,10,503,10,8,5,8,10,4,2845,4,2841,1,2838,0xe" filled="true" fillcolor="#bb5c5c" stroked="false">
                <v:path arrowok="t"/>
                <v:fill type="solid"/>
              </v:shape>
              <v:shape style="position:absolute;left:0;top:0;width:3153;height:512" coordorigin="0,0" coordsize="3153,512" path="m10,503l5,503,10,507,10,503xe" filled="true" fillcolor="#bb5c5c" stroked="false">
                <v:path arrowok="t"/>
                <v:fill type="solid"/>
              </v:shape>
              <v:shape style="position:absolute;left:0;top:0;width:3153;height:512" coordorigin="0,0" coordsize="3153,512" path="m2836,503l10,503,10,507,2845,507,2848,505,2834,505,2836,503xe" filled="true" fillcolor="#bb5c5c" stroked="false">
                <v:path arrowok="t"/>
                <v:fill type="solid"/>
              </v:shape>
              <v:shape style="position:absolute;left:0;top:0;width:3153;height:512" coordorigin="0,0" coordsize="3153,512" path="m3142,256l2834,505,2838,503,2850,503,3152,259,3145,259,3142,256xe" filled="true" fillcolor="#bb5c5c" stroked="false">
                <v:path arrowok="t"/>
                <v:fill type="solid"/>
              </v:shape>
              <v:shape style="position:absolute;left:0;top:0;width:3153;height:512" coordorigin="0,0" coordsize="3153,512" path="m2850,503l2838,503,2834,505,2848,505,2850,503xe" filled="true" fillcolor="#bb5c5c" stroked="false">
                <v:path arrowok="t"/>
                <v:fill type="solid"/>
              </v:shape>
              <v:shape style="position:absolute;left:0;top:0;width:3153;height:512" coordorigin="0,0" coordsize="3153,512" path="m3145,253l3142,256,3145,259,3145,253xe" filled="true" fillcolor="#bb5c5c" stroked="false">
                <v:path arrowok="t"/>
                <v:fill type="solid"/>
              </v:shape>
              <v:shape style="position:absolute;left:0;top:0;width:3153;height:512" coordorigin="0,0" coordsize="3153,512" path="m3152,253l3145,253,3145,259,3152,259,3152,253xe" filled="true" fillcolor="#bb5c5c" stroked="false">
                <v:path arrowok="t"/>
                <v:fill type="solid"/>
              </v:shape>
              <v:shape style="position:absolute;left:0;top:0;width:3153;height:512" coordorigin="0,0" coordsize="3153,512" path="m2834,7l3142,256,3145,253,3152,253,2850,8,2838,8,2834,7xe" filled="true" fillcolor="#bb5c5c" stroked="false">
                <v:path arrowok="t"/>
                <v:fill type="solid"/>
              </v:shape>
              <v:shape style="position:absolute;left:0;top:0;width:3153;height:512" coordorigin="0,0" coordsize="3153,512" path="m10,4l5,8,10,8,10,4xe" filled="true" fillcolor="#bb5c5c" stroked="false">
                <v:path arrowok="t"/>
                <v:fill type="solid"/>
              </v:shape>
              <v:shape style="position:absolute;left:0;top:0;width:3153;height:512" coordorigin="0,0" coordsize="3153,512" path="m2845,4l10,4,10,8,2836,8,2834,7,2848,7,2845,4xe" filled="true" fillcolor="#bb5c5c" stroked="false">
                <v:path arrowok="t"/>
                <v:fill type="solid"/>
              </v:shape>
              <v:shape style="position:absolute;left:0;top:0;width:3153;height:512" coordorigin="0,0" coordsize="3153,512" path="m2848,7l2834,7,2838,8,2850,8,2848,7xe" filled="true" fillcolor="#bb5c5c" stroked="false">
                <v:path arrowok="t"/>
                <v:fill type="solid"/>
              </v:shape>
              <v:shape style="position:absolute;left:1089;top:132;width:819;height:84" type="#_x0000_t75" stroked="false">
                <v:imagedata r:id="rId25" o:title=""/>
              </v:shape>
              <v:shape style="position:absolute;left:1344;top:269;width:304;height:121" type="#_x0000_t75" stroked="false">
                <v:imagedata r:id="rId26" o:title=""/>
              </v:shape>
              <v:shape style="position:absolute;left:2895;top:0;width:2126;height:511" type="#_x0000_t75" stroked="false">
                <v:imagedata r:id="rId27" o:title=""/>
              </v:shape>
              <v:shape style="position:absolute;left:3793;top:267;width:302;height:122" type="#_x0000_t75" stroked="false">
                <v:imagedata r:id="rId28" o:title=""/>
              </v:shape>
              <v:shape style="position:absolute;left:4763;top:0;width:3111;height:511" type="#_x0000_t75" stroked="false">
                <v:imagedata r:id="rId29" o:title=""/>
              </v:shape>
              <v:shape style="position:absolute;left:6783;top:268;width:309;height:120" type="#_x0000_t75" stroked="false">
                <v:imagedata r:id="rId30" o:title=""/>
              </v:shape>
            </v:group>
          </v:group>
        </w:pict>
      </w:r>
      <w:r>
        <w:rPr>
          <w:rFonts w:ascii="Microsoft JhengHei" w:hAnsi="Microsoft JhengHei" w:cs="Microsoft JhengHei" w:eastAsia="Microsoft JhengHei" w:hint="default"/>
          <w:sz w:val="20"/>
          <w:szCs w:val="20"/>
        </w:rPr>
      </w:r>
    </w:p>
    <w:p>
      <w:pPr>
        <w:spacing w:line="240" w:lineRule="auto" w:before="8"/>
        <w:ind w:right="0"/>
        <w:rPr>
          <w:rFonts w:ascii="Microsoft JhengHei" w:hAnsi="Microsoft JhengHei" w:cs="Microsoft JhengHei" w:eastAsia="Microsoft JhengHei" w:hint="default"/>
          <w:b/>
          <w:bCs/>
          <w:sz w:val="9"/>
          <w:szCs w:val="9"/>
        </w:rPr>
      </w:pPr>
    </w:p>
    <w:p>
      <w:pPr>
        <w:spacing w:line="240" w:lineRule="auto"/>
        <w:ind w:left="127"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pict>
          <v:group style="width:482.55pt;height:31.95pt;mso-position-horizontal-relative:char;mso-position-vertical-relative:line" coordorigin="0,0" coordsize="9651,639">
            <v:group style="position:absolute;left:5;top:633;width:9641;height:2" coordorigin="5,633" coordsize="9641,2">
              <v:shape style="position:absolute;left:5;top:633;width:9641;height:2" coordorigin="5,633" coordsize="9641,0" path="m5,633l9645,633e" filled="false" stroked="true" strokeweight=".48001pt" strokecolor="#044e7d">
                <v:path arrowok="t"/>
              </v:shape>
            </v:group>
            <v:group style="position:absolute;left:331;top:3;width:8861;height:577" coordorigin="331,3" coordsize="8861,577">
              <v:shape style="position:absolute;left:331;top:3;width:8861;height:577" coordorigin="331,3" coordsize="8861,577" path="m8834,3l8834,147,331,147,331,435,8834,435,8834,579,9191,291,8834,3xe" filled="true" fillcolor="#739cb6" stroked="false">
                <v:path arrowok="t"/>
                <v:fill type="solid"/>
              </v:shape>
            </v:group>
            <v:group style="position:absolute;left:326;top:0;width:8869;height:583" coordorigin="326,0" coordsize="8869,583">
              <v:shape style="position:absolute;left:326;top:0;width:8869;height:583" coordorigin="326,0" coordsize="8869,583" path="m8829,435l8829,579,8838,582,8841,579,8839,579,8831,577,8839,570,8839,439,8834,439,8829,435xe" filled="true" fillcolor="#739cb6" stroked="false">
                <v:path arrowok="t"/>
                <v:fill type="solid"/>
              </v:shape>
              <v:shape style="position:absolute;left:326;top:0;width:8869;height:583" coordorigin="326,0" coordsize="8869,583" path="m8839,570l8831,577,8839,579,8839,570xe" filled="true" fillcolor="#739cb6" stroked="false">
                <v:path arrowok="t"/>
                <v:fill type="solid"/>
              </v:shape>
              <v:shape style="position:absolute;left:326;top:0;width:8869;height:583" coordorigin="326,0" coordsize="8869,583" path="m9184,291l8839,570,8839,579,8841,579,9194,294,9187,294,9184,291xe" filled="true" fillcolor="#739cb6" stroked="false">
                <v:path arrowok="t"/>
                <v:fill type="solid"/>
              </v:shape>
              <v:shape style="position:absolute;left:326;top:0;width:8869;height:583" coordorigin="326,0" coordsize="8869,583" path="m8829,143l331,143,326,147,326,435,331,439,8829,439,8829,435,335,435,331,431,335,431,335,151,331,151,335,147,8829,147,8829,143xe" filled="true" fillcolor="#739cb6" stroked="false">
                <v:path arrowok="t"/>
                <v:fill type="solid"/>
              </v:shape>
              <v:shape style="position:absolute;left:326;top:0;width:8869;height:583" coordorigin="326,0" coordsize="8869,583" path="m8834,431l335,431,335,435,8829,435,8834,439,8839,439,8839,435,8834,431xe" filled="true" fillcolor="#739cb6" stroked="false">
                <v:path arrowok="t"/>
                <v:fill type="solid"/>
              </v:shape>
              <v:shape style="position:absolute;left:326;top:0;width:8869;height:583" coordorigin="326,0" coordsize="8869,583" path="m335,431l331,431,335,435,335,431xe" filled="true" fillcolor="#739cb6" stroked="false">
                <v:path arrowok="t"/>
                <v:fill type="solid"/>
              </v:shape>
              <v:shape style="position:absolute;left:326;top:0;width:8869;height:583" coordorigin="326,0" coordsize="8869,583" path="m9187,288l9184,291,9187,294,9187,288xe" filled="true" fillcolor="#739cb6" stroked="false">
                <v:path arrowok="t"/>
                <v:fill type="solid"/>
              </v:shape>
              <v:shape style="position:absolute;left:326;top:0;width:8869;height:583" coordorigin="326,0" coordsize="8869,583" path="m9194,288l9187,288,9187,294,9194,294,9194,288xe" filled="true" fillcolor="#739cb6" stroked="false">
                <v:path arrowok="t"/>
                <v:fill type="solid"/>
              </v:shape>
              <v:shape style="position:absolute;left:326;top:0;width:8869;height:583" coordorigin="326,0" coordsize="8869,583" path="m8841,3l8839,3,8839,12,9184,291,9187,288,9194,288,8841,3xe" filled="true" fillcolor="#739cb6" stroked="false">
                <v:path arrowok="t"/>
                <v:fill type="solid"/>
              </v:shape>
              <v:shape style="position:absolute;left:326;top:0;width:8869;height:583" coordorigin="326,0" coordsize="8869,583" path="m335,147l331,151,335,151,335,147xe" filled="true" fillcolor="#739cb6" stroked="false">
                <v:path arrowok="t"/>
                <v:fill type="solid"/>
              </v:shape>
              <v:shape style="position:absolute;left:326;top:0;width:8869;height:583" coordorigin="326,0" coordsize="8869,583" path="m8839,143l8834,143,8829,147,335,147,335,151,8834,151,8839,147,8839,143xe" filled="true" fillcolor="#739cb6" stroked="false">
                <v:path arrowok="t"/>
                <v:fill type="solid"/>
              </v:shape>
              <v:shape style="position:absolute;left:326;top:0;width:8869;height:583" coordorigin="326,0" coordsize="8869,583" path="m8838,0l8829,3,8829,147,8834,143,8839,143,8839,12,8831,6,8839,3,8841,3,8838,0xe" filled="true" fillcolor="#739cb6" stroked="false">
                <v:path arrowok="t"/>
                <v:fill type="solid"/>
              </v:shape>
              <v:shape style="position:absolute;left:326;top:0;width:8869;height:583" coordorigin="326,0" coordsize="8869,583" path="m8839,3l8831,6,8839,12,8839,3xe" filled="true" fillcolor="#739cb6" stroked="false">
                <v:path arrowok="t"/>
                <v:fill type="solid"/>
              </v:shape>
              <v:shape style="position:absolute;left:1978;top:225;width:1327;height:123" type="#_x0000_t75" stroked="false">
                <v:imagedata r:id="rId31" o:title=""/>
              </v:shape>
              <v:shape style="position:absolute;left:3446;top:225;width:1158;height:122" type="#_x0000_t75" stroked="false">
                <v:imagedata r:id="rId32" o:title=""/>
              </v:shape>
            </v:group>
            <v:group style="position:absolute;left:4621;top:292;width:123;height:2" coordorigin="4621,292" coordsize="123,2">
              <v:shape style="position:absolute;left:4621;top:292;width:123;height:2" coordorigin="4621,292" coordsize="123,0" path="m4621,292l4743,292e" filled="false" stroked="true" strokeweight=".456974pt" strokecolor="#ffffff">
                <v:path arrowok="t"/>
              </v:shape>
              <v:shape style="position:absolute;left:4762;top:228;width:892;height:118" type="#_x0000_t75" stroked="false">
                <v:imagedata r:id="rId33" o:title=""/>
              </v:shape>
              <v:shape style="position:absolute;left:5770;top:226;width:1596;height:123" type="#_x0000_t75" stroked="false">
                <v:imagedata r:id="rId34" o:title=""/>
              </v:shape>
            </v:group>
          </v:group>
        </w:pict>
      </w:r>
      <w:r>
        <w:rPr>
          <w:rFonts w:ascii="Microsoft JhengHei" w:hAnsi="Microsoft JhengHei" w:cs="Microsoft JhengHei" w:eastAsia="Microsoft JhengHei" w:hint="default"/>
          <w:sz w:val="20"/>
          <w:szCs w:val="20"/>
        </w:rPr>
      </w:r>
    </w:p>
    <w:p>
      <w:pPr>
        <w:spacing w:before="0"/>
        <w:ind w:left="236" w:right="0" w:firstLine="0"/>
        <w:jc w:val="left"/>
        <w:rPr>
          <w:rFonts w:ascii="宋体" w:hAnsi="宋体" w:cs="宋体" w:eastAsia="宋体" w:hint="default"/>
          <w:sz w:val="17"/>
          <w:szCs w:val="17"/>
        </w:rPr>
      </w:pPr>
      <w:r>
        <w:rPr>
          <w:rFonts w:ascii="宋体" w:hAnsi="宋体" w:cs="宋体" w:eastAsia="宋体" w:hint="default"/>
          <w:sz w:val="17"/>
          <w:szCs w:val="17"/>
        </w:rPr>
        <w:t>资料来源：中国信通院，中信建投证券研究发展部</w:t>
      </w:r>
    </w:p>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18"/>
          <w:szCs w:val="18"/>
        </w:rPr>
      </w:pPr>
    </w:p>
    <w:p>
      <w:pPr>
        <w:spacing w:line="300" w:lineRule="exact" w:before="0" w:after="45"/>
        <w:ind w:left="241" w:right="0" w:firstLine="0"/>
        <w:jc w:val="left"/>
        <w:rPr>
          <w:rFonts w:ascii="Microsoft JhengHei" w:hAnsi="Microsoft JhengHei" w:cs="Microsoft JhengHei" w:eastAsia="Microsoft JhengHei" w:hint="default"/>
          <w:sz w:val="18"/>
          <w:szCs w:val="18"/>
        </w:rPr>
      </w:pPr>
      <w:bookmarkStart w:name="_bookmark5" w:id="6"/>
      <w:bookmarkEnd w:id="6"/>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2</w:t>
      </w:r>
      <w:r>
        <w:rPr>
          <w:rFonts w:ascii="Microsoft JhengHei" w:hAnsi="Microsoft JhengHei" w:cs="Microsoft JhengHei" w:eastAsia="Microsoft JhengHei" w:hint="default"/>
          <w:b/>
          <w:bCs/>
          <w:sz w:val="18"/>
          <w:szCs w:val="18"/>
        </w:rPr>
        <w:t>：各国运营商 </w:t>
      </w:r>
      <w:r>
        <w:rPr>
          <w:rFonts w:ascii="Arial" w:hAnsi="Arial" w:cs="Arial" w:eastAsia="Arial" w:hint="default"/>
          <w:b/>
          <w:bCs/>
          <w:sz w:val="18"/>
          <w:szCs w:val="18"/>
        </w:rPr>
        <w:t>5G </w:t>
      </w:r>
      <w:r>
        <w:rPr>
          <w:rFonts w:ascii="Microsoft JhengHei" w:hAnsi="Microsoft JhengHei" w:cs="Microsoft JhengHei" w:eastAsia="Microsoft JhengHei" w:hint="default"/>
          <w:b/>
          <w:bCs/>
          <w:sz w:val="18"/>
          <w:szCs w:val="18"/>
        </w:rPr>
        <w:t>进展和规划</w:t>
      </w:r>
      <w:r>
        <w:rPr>
          <w:rFonts w:ascii="Microsoft JhengHei" w:hAnsi="Microsoft JhengHei" w:cs="Microsoft JhengHei" w:eastAsia="Microsoft JhengHei" w:hint="default"/>
          <w:sz w:val="18"/>
          <w:szCs w:val="18"/>
        </w:rPr>
      </w:r>
    </w:p>
    <w:tbl>
      <w:tblPr>
        <w:tblW w:w="0" w:type="auto"/>
        <w:jc w:val="left"/>
        <w:tblInd w:w="236" w:type="dxa"/>
        <w:tblLayout w:type="fixed"/>
        <w:tblCellMar>
          <w:top w:w="0" w:type="dxa"/>
          <w:left w:w="0" w:type="dxa"/>
          <w:bottom w:w="0" w:type="dxa"/>
          <w:right w:w="0" w:type="dxa"/>
        </w:tblCellMar>
        <w:tblLook w:val="01E0"/>
      </w:tblPr>
      <w:tblGrid>
        <w:gridCol w:w="992"/>
        <w:gridCol w:w="386"/>
        <w:gridCol w:w="8026"/>
      </w:tblGrid>
      <w:tr>
        <w:trPr>
          <w:trHeight w:val="317" w:hRule="exact"/>
        </w:trPr>
        <w:tc>
          <w:tcPr>
            <w:tcW w:w="992"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1"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国家</w:t>
            </w:r>
            <w:r>
              <w:rPr>
                <w:rFonts w:ascii="Times New Roman" w:hAnsi="Times New Roman" w:cs="Times New Roman" w:eastAsia="Times New Roman" w:hint="default"/>
                <w:b/>
                <w:bCs/>
                <w:sz w:val="18"/>
                <w:szCs w:val="18"/>
              </w:rPr>
              <w:t>/</w:t>
            </w:r>
            <w:r>
              <w:rPr>
                <w:rFonts w:ascii="Microsoft JhengHei" w:hAnsi="Microsoft JhengHei" w:cs="Microsoft JhengHei" w:eastAsia="Microsoft JhengHei" w:hint="default"/>
                <w:b/>
                <w:bCs/>
                <w:sz w:val="18"/>
                <w:szCs w:val="18"/>
              </w:rPr>
              <w:t>地区</w:t>
            </w:r>
            <w:r>
              <w:rPr>
                <w:rFonts w:ascii="Microsoft JhengHei" w:hAnsi="Microsoft JhengHei" w:cs="Microsoft JhengHei" w:eastAsia="Microsoft JhengHei" w:hint="default"/>
                <w:sz w:val="18"/>
                <w:szCs w:val="18"/>
              </w:rPr>
            </w:r>
          </w:p>
        </w:tc>
        <w:tc>
          <w:tcPr>
            <w:tcW w:w="386" w:type="dxa"/>
            <w:tcBorders>
              <w:top w:val="single" w:sz="4" w:space="0" w:color="367097"/>
              <w:left w:val="nil" w:sz="6" w:space="0" w:color="auto"/>
              <w:bottom w:val="nil" w:sz="6" w:space="0" w:color="auto"/>
              <w:right w:val="nil" w:sz="6" w:space="0" w:color="auto"/>
            </w:tcBorders>
            <w:shd w:val="clear" w:color="auto" w:fill="FFB1B1"/>
          </w:tcPr>
          <w:p>
            <w:pPr/>
          </w:p>
        </w:tc>
        <w:tc>
          <w:tcPr>
            <w:tcW w:w="8026"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383"/>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5G</w:t>
            </w:r>
            <w:r>
              <w:rPr>
                <w:rFonts w:ascii="Times New Roman" w:hAnsi="Times New Roman" w:cs="Times New Roman" w:eastAsia="Times New Roman" w:hint="default"/>
                <w:b/>
                <w:bCs/>
                <w:spacing w:val="2"/>
                <w:sz w:val="18"/>
                <w:szCs w:val="18"/>
              </w:rPr>
              <w:t> </w:t>
            </w:r>
            <w:r>
              <w:rPr>
                <w:rFonts w:ascii="Microsoft JhengHei" w:hAnsi="Microsoft JhengHei" w:cs="Microsoft JhengHei" w:eastAsia="Microsoft JhengHei" w:hint="default"/>
                <w:b/>
                <w:bCs/>
                <w:sz w:val="18"/>
                <w:szCs w:val="18"/>
              </w:rPr>
              <w:t>商用进展</w:t>
            </w:r>
            <w:r>
              <w:rPr>
                <w:rFonts w:ascii="Microsoft JhengHei" w:hAnsi="Microsoft JhengHei" w:cs="Microsoft JhengHei" w:eastAsia="Microsoft JhengHei" w:hint="default"/>
                <w:sz w:val="18"/>
                <w:szCs w:val="18"/>
              </w:rPr>
            </w:r>
          </w:p>
        </w:tc>
      </w:tr>
      <w:tr>
        <w:trPr>
          <w:trHeight w:val="317" w:hRule="exact"/>
        </w:trPr>
        <w:tc>
          <w:tcPr>
            <w:tcW w:w="992" w:type="dxa"/>
            <w:tcBorders>
              <w:top w:val="nil" w:sz="6" w:space="0" w:color="auto"/>
              <w:left w:val="nil" w:sz="6" w:space="0" w:color="auto"/>
              <w:bottom w:val="nil" w:sz="6" w:space="0" w:color="auto"/>
              <w:right w:val="nil" w:sz="6" w:space="0" w:color="auto"/>
            </w:tcBorders>
            <w:shd w:val="clear" w:color="auto" w:fill="D2E2EE"/>
          </w:tcPr>
          <w:p>
            <w:pPr/>
          </w:p>
        </w:tc>
        <w:tc>
          <w:tcPr>
            <w:tcW w:w="3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9"/>
              <w:ind w:left="109" w:right="0"/>
              <w:jc w:val="left"/>
              <w:rPr>
                <w:rFonts w:ascii="Wingdings" w:hAnsi="Wingdings" w:cs="Wingdings" w:eastAsia="Wingdings" w:hint="default"/>
                <w:sz w:val="18"/>
                <w:szCs w:val="18"/>
              </w:rPr>
            </w:pPr>
            <w:r>
              <w:rPr>
                <w:rFonts w:ascii="Wingdings" w:hAnsi="Wingdings" w:cs="Wingdings" w:eastAsia="Wingdings" w:hint="default"/>
                <w:sz w:val="18"/>
                <w:szCs w:val="18"/>
              </w:rPr>
              <w:t></w:t>
            </w:r>
          </w:p>
        </w:tc>
        <w:tc>
          <w:tcPr>
            <w:tcW w:w="802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42" w:right="0"/>
              <w:jc w:val="left"/>
              <w:rPr>
                <w:rFonts w:ascii="宋体" w:hAnsi="宋体" w:cs="宋体" w:eastAsia="宋体" w:hint="default"/>
                <w:sz w:val="18"/>
                <w:szCs w:val="18"/>
              </w:rPr>
            </w:pPr>
            <w:r>
              <w:rPr>
                <w:rFonts w:ascii="宋体" w:hAnsi="宋体" w:cs="宋体" w:eastAsia="宋体" w:hint="default"/>
                <w:sz w:val="18"/>
                <w:szCs w:val="18"/>
              </w:rPr>
              <w:t>中国移动</w:t>
            </w:r>
            <w:r>
              <w:rPr>
                <w:rFonts w:ascii="宋体" w:hAnsi="宋体" w:cs="宋体" w:eastAsia="宋体" w:hint="default"/>
                <w:spacing w:val="-39"/>
                <w:sz w:val="18"/>
                <w:szCs w:val="18"/>
              </w:rPr>
              <w:t> </w:t>
            </w: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8"/>
                <w:sz w:val="18"/>
                <w:szCs w:val="18"/>
              </w:rPr>
              <w:t> </w:t>
            </w:r>
            <w:r>
              <w:rPr>
                <w:rFonts w:ascii="宋体" w:hAnsi="宋体" w:cs="宋体" w:eastAsia="宋体" w:hint="default"/>
                <w:sz w:val="18"/>
                <w:szCs w:val="18"/>
              </w:rPr>
              <w:t>年</w:t>
            </w:r>
            <w:r>
              <w:rPr>
                <w:rFonts w:ascii="宋体" w:hAnsi="宋体" w:cs="宋体" w:eastAsia="宋体" w:hint="default"/>
                <w:spacing w:val="-39"/>
                <w:sz w:val="18"/>
                <w:szCs w:val="18"/>
              </w:rPr>
              <w:t> </w:t>
            </w:r>
            <w:r>
              <w:rPr>
                <w:rFonts w:ascii="Times New Roman" w:hAnsi="Times New Roman" w:cs="Times New Roman" w:eastAsia="Times New Roman" w:hint="default"/>
                <w:sz w:val="18"/>
                <w:szCs w:val="18"/>
              </w:rPr>
              <w:t>10</w:t>
            </w:r>
            <w:r>
              <w:rPr>
                <w:rFonts w:ascii="Times New Roman" w:hAnsi="Times New Roman" w:cs="Times New Roman" w:eastAsia="Times New Roman" w:hint="default"/>
                <w:spacing w:val="8"/>
                <w:sz w:val="18"/>
                <w:szCs w:val="18"/>
              </w:rPr>
              <w:t> </w:t>
            </w:r>
            <w:r>
              <w:rPr>
                <w:rFonts w:ascii="宋体" w:hAnsi="宋体" w:cs="宋体" w:eastAsia="宋体" w:hint="default"/>
                <w:sz w:val="18"/>
                <w:szCs w:val="18"/>
              </w:rPr>
              <w:t>月</w:t>
            </w:r>
            <w:r>
              <w:rPr>
                <w:rFonts w:ascii="宋体" w:hAnsi="宋体" w:cs="宋体" w:eastAsia="宋体" w:hint="default"/>
                <w:spacing w:val="-39"/>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正式商用，已在</w:t>
            </w:r>
            <w:r>
              <w:rPr>
                <w:rFonts w:ascii="宋体" w:hAnsi="宋体" w:cs="宋体" w:eastAsia="宋体" w:hint="default"/>
                <w:spacing w:val="-38"/>
                <w:sz w:val="18"/>
                <w:szCs w:val="18"/>
              </w:rPr>
              <w:t> </w:t>
            </w:r>
            <w:r>
              <w:rPr>
                <w:rFonts w:ascii="Times New Roman" w:hAnsi="Times New Roman" w:cs="Times New Roman" w:eastAsia="Times New Roman" w:hint="default"/>
                <w:sz w:val="18"/>
                <w:szCs w:val="18"/>
              </w:rPr>
              <w:t>50</w:t>
            </w:r>
            <w:r>
              <w:rPr>
                <w:rFonts w:ascii="Times New Roman" w:hAnsi="Times New Roman" w:cs="Times New Roman" w:eastAsia="Times New Roman" w:hint="default"/>
                <w:spacing w:val="8"/>
                <w:sz w:val="18"/>
                <w:szCs w:val="18"/>
              </w:rPr>
              <w:t> </w:t>
            </w:r>
            <w:r>
              <w:rPr>
                <w:rFonts w:ascii="宋体" w:hAnsi="宋体" w:cs="宋体" w:eastAsia="宋体" w:hint="default"/>
                <w:sz w:val="18"/>
                <w:szCs w:val="18"/>
              </w:rPr>
              <w:t>个城市开通</w:t>
            </w:r>
            <w:r>
              <w:rPr>
                <w:rFonts w:ascii="宋体" w:hAnsi="宋体" w:cs="宋体" w:eastAsia="宋体" w:hint="default"/>
                <w:spacing w:val="-39"/>
                <w:sz w:val="18"/>
                <w:szCs w:val="18"/>
              </w:rPr>
              <w:t> </w:t>
            </w:r>
            <w:r>
              <w:rPr>
                <w:rFonts w:ascii="Times New Roman" w:hAnsi="Times New Roman" w:cs="Times New Roman" w:eastAsia="Times New Roman" w:hint="default"/>
                <w:sz w:val="18"/>
                <w:szCs w:val="18"/>
              </w:rPr>
              <w:t>5G</w:t>
            </w:r>
            <w:r>
              <w:rPr>
                <w:rFonts w:ascii="宋体" w:hAnsi="宋体" w:cs="宋体" w:eastAsia="宋体" w:hint="default"/>
                <w:sz w:val="18"/>
                <w:szCs w:val="18"/>
              </w:rPr>
              <w:t>，目前已实现套餐用户</w:t>
            </w:r>
            <w:r>
              <w:rPr>
                <w:rFonts w:ascii="宋体" w:hAnsi="宋体" w:cs="宋体" w:eastAsia="宋体" w:hint="default"/>
                <w:spacing w:val="-38"/>
                <w:sz w:val="18"/>
                <w:szCs w:val="18"/>
              </w:rPr>
              <w:t> </w:t>
            </w:r>
            <w:r>
              <w:rPr>
                <w:rFonts w:ascii="Times New Roman" w:hAnsi="Times New Roman" w:cs="Times New Roman" w:eastAsia="Times New Roman" w:hint="default"/>
                <w:sz w:val="18"/>
                <w:szCs w:val="18"/>
              </w:rPr>
              <w:t>302</w:t>
            </w:r>
            <w:r>
              <w:rPr>
                <w:rFonts w:ascii="Times New Roman" w:hAnsi="Times New Roman" w:cs="Times New Roman" w:eastAsia="Times New Roman" w:hint="default"/>
                <w:spacing w:val="8"/>
                <w:sz w:val="18"/>
                <w:szCs w:val="18"/>
              </w:rPr>
              <w:t> </w:t>
            </w:r>
            <w:r>
              <w:rPr>
                <w:rFonts w:ascii="宋体" w:hAnsi="宋体" w:cs="宋体" w:eastAsia="宋体" w:hint="default"/>
                <w:sz w:val="18"/>
                <w:szCs w:val="18"/>
              </w:rPr>
              <w:t>万，国内</w:t>
            </w:r>
          </w:p>
        </w:tc>
      </w:tr>
      <w:tr>
        <w:trPr>
          <w:trHeight w:val="312" w:hRule="exact"/>
        </w:trPr>
        <w:tc>
          <w:tcPr>
            <w:tcW w:w="992" w:type="dxa"/>
            <w:tcBorders>
              <w:top w:val="nil" w:sz="6" w:space="0" w:color="auto"/>
              <w:left w:val="nil" w:sz="6" w:space="0" w:color="auto"/>
              <w:bottom w:val="nil" w:sz="6" w:space="0" w:color="auto"/>
              <w:right w:val="nil" w:sz="6" w:space="0" w:color="auto"/>
            </w:tcBorders>
            <w:shd w:val="clear" w:color="auto" w:fill="D2E2EE"/>
          </w:tcPr>
          <w:p>
            <w:pPr/>
          </w:p>
        </w:tc>
        <w:tc>
          <w:tcPr>
            <w:tcW w:w="386" w:type="dxa"/>
            <w:tcBorders>
              <w:top w:val="nil" w:sz="6" w:space="0" w:color="auto"/>
              <w:left w:val="nil" w:sz="6" w:space="0" w:color="auto"/>
              <w:bottom w:val="nil" w:sz="6" w:space="0" w:color="auto"/>
              <w:right w:val="nil" w:sz="6" w:space="0" w:color="auto"/>
            </w:tcBorders>
            <w:shd w:val="clear" w:color="auto" w:fill="D2E2EE"/>
          </w:tcPr>
          <w:p>
            <w:pPr/>
          </w:p>
        </w:tc>
        <w:tc>
          <w:tcPr>
            <w:tcW w:w="802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
              <w:ind w:left="142" w:right="0"/>
              <w:jc w:val="left"/>
              <w:rPr>
                <w:rFonts w:ascii="宋体" w:hAnsi="宋体" w:cs="宋体" w:eastAsia="宋体" w:hint="default"/>
                <w:sz w:val="18"/>
                <w:szCs w:val="18"/>
              </w:rPr>
            </w:pPr>
            <w:r>
              <w:rPr>
                <w:rFonts w:ascii="宋体" w:hAnsi="宋体" w:cs="宋体" w:eastAsia="宋体" w:hint="default"/>
                <w:sz w:val="18"/>
                <w:szCs w:val="18"/>
              </w:rPr>
              <w:t>激活</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手机</w:t>
            </w:r>
            <w:r>
              <w:rPr>
                <w:rFonts w:ascii="宋体" w:hAnsi="宋体" w:cs="宋体" w:eastAsia="宋体" w:hint="default"/>
                <w:spacing w:val="-44"/>
                <w:sz w:val="18"/>
                <w:szCs w:val="18"/>
              </w:rPr>
              <w:t> </w:t>
            </w:r>
            <w:r>
              <w:rPr>
                <w:rFonts w:ascii="Times New Roman" w:hAnsi="Times New Roman" w:cs="Times New Roman" w:eastAsia="Times New Roman" w:hint="default"/>
                <w:sz w:val="18"/>
                <w:szCs w:val="18"/>
              </w:rPr>
              <w:t>380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万，占比</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69%</w:t>
            </w:r>
            <w:r>
              <w:rPr>
                <w:rFonts w:ascii="宋体" w:hAnsi="宋体" w:cs="宋体" w:eastAsia="宋体" w:hint="default"/>
                <w:sz w:val="18"/>
                <w:szCs w:val="18"/>
              </w:rPr>
              <w:t>；</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特色业务体验用户累计超</w:t>
            </w:r>
            <w:r>
              <w:rPr>
                <w:rFonts w:ascii="宋体" w:hAnsi="宋体" w:cs="宋体" w:eastAsia="宋体" w:hint="default"/>
                <w:spacing w:val="-44"/>
                <w:sz w:val="18"/>
                <w:szCs w:val="18"/>
              </w:rPr>
              <w:t> </w:t>
            </w: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亿</w:t>
            </w:r>
          </w:p>
        </w:tc>
      </w:tr>
      <w:tr>
        <w:trPr>
          <w:trHeight w:val="312" w:hRule="exact"/>
        </w:trPr>
        <w:tc>
          <w:tcPr>
            <w:tcW w:w="99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
              <w:ind w:left="1" w:right="0"/>
              <w:jc w:val="center"/>
              <w:rPr>
                <w:rFonts w:ascii="宋体" w:hAnsi="宋体" w:cs="宋体" w:eastAsia="宋体" w:hint="default"/>
                <w:sz w:val="18"/>
                <w:szCs w:val="18"/>
              </w:rPr>
            </w:pPr>
            <w:r>
              <w:rPr>
                <w:rFonts w:ascii="宋体" w:hAnsi="宋体" w:cs="宋体" w:eastAsia="宋体" w:hint="default"/>
                <w:sz w:val="18"/>
                <w:szCs w:val="18"/>
              </w:rPr>
              <w:t>中国</w:t>
            </w:r>
          </w:p>
        </w:tc>
        <w:tc>
          <w:tcPr>
            <w:tcW w:w="3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4"/>
              <w:ind w:left="109" w:right="0"/>
              <w:jc w:val="left"/>
              <w:rPr>
                <w:rFonts w:ascii="Wingdings" w:hAnsi="Wingdings" w:cs="Wingdings" w:eastAsia="Wingdings" w:hint="default"/>
                <w:sz w:val="18"/>
                <w:szCs w:val="18"/>
              </w:rPr>
            </w:pPr>
            <w:r>
              <w:rPr>
                <w:rFonts w:ascii="Wingdings" w:hAnsi="Wingdings" w:cs="Wingdings" w:eastAsia="Wingdings" w:hint="default"/>
                <w:sz w:val="18"/>
                <w:szCs w:val="18"/>
              </w:rPr>
              <w:t></w:t>
            </w:r>
          </w:p>
        </w:tc>
        <w:tc>
          <w:tcPr>
            <w:tcW w:w="802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
              <w:ind w:left="142" w:right="0"/>
              <w:jc w:val="left"/>
              <w:rPr>
                <w:rFonts w:ascii="宋体" w:hAnsi="宋体" w:cs="宋体" w:eastAsia="宋体" w:hint="default"/>
                <w:sz w:val="18"/>
                <w:szCs w:val="18"/>
              </w:rPr>
            </w:pPr>
            <w:r>
              <w:rPr>
                <w:rFonts w:ascii="宋体" w:hAnsi="宋体" w:cs="宋体" w:eastAsia="宋体" w:hint="default"/>
                <w:sz w:val="18"/>
                <w:szCs w:val="18"/>
              </w:rPr>
              <w:t>中国联通、中国电信</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正式商用，两者开通共享基站超</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2.7 </w:t>
            </w:r>
            <w:r>
              <w:rPr>
                <w:rFonts w:ascii="宋体" w:hAnsi="宋体" w:cs="宋体" w:eastAsia="宋体" w:hint="default"/>
                <w:sz w:val="18"/>
                <w:szCs w:val="18"/>
              </w:rPr>
              <w:t>万个，</w:t>
            </w:r>
          </w:p>
        </w:tc>
      </w:tr>
      <w:tr>
        <w:trPr>
          <w:trHeight w:val="312" w:hRule="exact"/>
        </w:trPr>
        <w:tc>
          <w:tcPr>
            <w:tcW w:w="992" w:type="dxa"/>
            <w:tcBorders>
              <w:top w:val="nil" w:sz="6" w:space="0" w:color="auto"/>
              <w:left w:val="nil" w:sz="6" w:space="0" w:color="auto"/>
              <w:bottom w:val="nil" w:sz="6" w:space="0" w:color="auto"/>
              <w:right w:val="nil" w:sz="6" w:space="0" w:color="auto"/>
            </w:tcBorders>
            <w:shd w:val="clear" w:color="auto" w:fill="D2E2EE"/>
          </w:tcPr>
          <w:p>
            <w:pPr/>
          </w:p>
        </w:tc>
        <w:tc>
          <w:tcPr>
            <w:tcW w:w="3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4"/>
              <w:ind w:left="109" w:right="0"/>
              <w:jc w:val="left"/>
              <w:rPr>
                <w:rFonts w:ascii="Wingdings" w:hAnsi="Wingdings" w:cs="Wingdings" w:eastAsia="Wingdings" w:hint="default"/>
                <w:sz w:val="18"/>
                <w:szCs w:val="18"/>
              </w:rPr>
            </w:pPr>
            <w:r>
              <w:rPr>
                <w:rFonts w:ascii="Wingdings" w:hAnsi="Wingdings" w:cs="Wingdings" w:eastAsia="Wingdings" w:hint="default"/>
                <w:sz w:val="18"/>
                <w:szCs w:val="18"/>
              </w:rPr>
              <w:t></w:t>
            </w:r>
          </w:p>
        </w:tc>
        <w:tc>
          <w:tcPr>
            <w:tcW w:w="802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
              <w:ind w:left="142" w:right="0"/>
              <w:jc w:val="left"/>
              <w:rPr>
                <w:rFonts w:ascii="宋体" w:hAnsi="宋体" w:cs="宋体" w:eastAsia="宋体" w:hint="default"/>
                <w:sz w:val="18"/>
                <w:szCs w:val="18"/>
              </w:rPr>
            </w:pPr>
            <w:r>
              <w:rPr>
                <w:rFonts w:ascii="宋体" w:hAnsi="宋体" w:cs="宋体" w:eastAsia="宋体" w:hint="default"/>
                <w:sz w:val="18"/>
                <w:szCs w:val="18"/>
              </w:rPr>
              <w:t>中国信通院估计在</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19 </w:t>
            </w:r>
            <w:r>
              <w:rPr>
                <w:rFonts w:ascii="宋体" w:hAnsi="宋体" w:cs="宋体" w:eastAsia="宋体" w:hint="default"/>
                <w:sz w:val="18"/>
                <w:szCs w:val="18"/>
              </w:rPr>
              <w:t>年底</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套餐签约用户数将超</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300 </w:t>
            </w:r>
            <w:r>
              <w:rPr>
                <w:rFonts w:ascii="宋体" w:hAnsi="宋体" w:cs="宋体" w:eastAsia="宋体" w:hint="default"/>
                <w:sz w:val="18"/>
                <w:szCs w:val="18"/>
              </w:rPr>
              <w:t>万，基站数量将完成</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13 </w:t>
            </w:r>
            <w:r>
              <w:rPr>
                <w:rFonts w:ascii="宋体" w:hAnsi="宋体" w:cs="宋体" w:eastAsia="宋体" w:hint="default"/>
                <w:sz w:val="18"/>
                <w:szCs w:val="18"/>
              </w:rPr>
              <w:t>万的发展目标</w:t>
            </w:r>
          </w:p>
        </w:tc>
      </w:tr>
      <w:tr>
        <w:trPr>
          <w:trHeight w:val="307" w:hRule="exact"/>
        </w:trPr>
        <w:tc>
          <w:tcPr>
            <w:tcW w:w="992" w:type="dxa"/>
            <w:tcBorders>
              <w:top w:val="nil" w:sz="6" w:space="0" w:color="auto"/>
              <w:left w:val="nil" w:sz="6" w:space="0" w:color="auto"/>
              <w:bottom w:val="nil" w:sz="6" w:space="0" w:color="auto"/>
              <w:right w:val="nil" w:sz="6" w:space="0" w:color="auto"/>
            </w:tcBorders>
            <w:shd w:val="clear" w:color="auto" w:fill="D2E2EE"/>
          </w:tcPr>
          <w:p>
            <w:pPr/>
          </w:p>
        </w:tc>
        <w:tc>
          <w:tcPr>
            <w:tcW w:w="3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4"/>
              <w:ind w:left="109" w:right="0"/>
              <w:jc w:val="left"/>
              <w:rPr>
                <w:rFonts w:ascii="Wingdings" w:hAnsi="Wingdings" w:cs="Wingdings" w:eastAsia="Wingdings" w:hint="default"/>
                <w:sz w:val="18"/>
                <w:szCs w:val="18"/>
              </w:rPr>
            </w:pPr>
            <w:r>
              <w:rPr>
                <w:rFonts w:ascii="Wingdings" w:hAnsi="Wingdings" w:cs="Wingdings" w:eastAsia="Wingdings" w:hint="default"/>
                <w:sz w:val="18"/>
                <w:szCs w:val="18"/>
              </w:rPr>
              <w:t></w:t>
            </w:r>
          </w:p>
        </w:tc>
        <w:tc>
          <w:tcPr>
            <w:tcW w:w="802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6"/>
              <w:ind w:left="142" w:right="0"/>
              <w:jc w:val="left"/>
              <w:rPr>
                <w:rFonts w:ascii="宋体" w:hAnsi="宋体" w:cs="宋体" w:eastAsia="宋体" w:hint="default"/>
                <w:sz w:val="18"/>
                <w:szCs w:val="18"/>
              </w:rPr>
            </w:pPr>
            <w:r>
              <w:rPr>
                <w:rFonts w:ascii="宋体" w:hAnsi="宋体" w:cs="宋体" w:eastAsia="宋体" w:hint="default"/>
                <w:sz w:val="18"/>
                <w:szCs w:val="18"/>
              </w:rPr>
              <w:t>移动</w:t>
            </w:r>
            <w:r>
              <w:rPr>
                <w:rFonts w:ascii="Times New Roman" w:hAnsi="Times New Roman" w:cs="Times New Roman" w:eastAsia="Times New Roman" w:hint="default"/>
                <w:sz w:val="18"/>
                <w:szCs w:val="18"/>
              </w:rPr>
              <w:t>/</w:t>
            </w:r>
            <w:r>
              <w:rPr>
                <w:rFonts w:ascii="宋体" w:hAnsi="宋体" w:cs="宋体" w:eastAsia="宋体" w:hint="default"/>
                <w:sz w:val="18"/>
                <w:szCs w:val="18"/>
              </w:rPr>
              <w:t>电信</w:t>
            </w:r>
            <w:r>
              <w:rPr>
                <w:rFonts w:ascii="Times New Roman" w:hAnsi="Times New Roman" w:cs="Times New Roman" w:eastAsia="Times New Roman" w:hint="default"/>
                <w:sz w:val="18"/>
                <w:szCs w:val="18"/>
              </w:rPr>
              <w:t>/</w:t>
            </w:r>
            <w:r>
              <w:rPr>
                <w:rFonts w:ascii="宋体" w:hAnsi="宋体" w:cs="宋体" w:eastAsia="宋体" w:hint="default"/>
                <w:sz w:val="18"/>
                <w:szCs w:val="18"/>
              </w:rPr>
              <w:t>联通三大运营商</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年共建设</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15w</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站，</w:t>
            </w:r>
            <w:r>
              <w:rPr>
                <w:rFonts w:ascii="Times New Roman" w:hAnsi="Times New Roman" w:cs="Times New Roman" w:eastAsia="Times New Roman" w:hint="default"/>
                <w:sz w:val="18"/>
                <w:szCs w:val="18"/>
              </w:rPr>
              <w:t>2020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年预计建设</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60-70w</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站</w:t>
            </w:r>
          </w:p>
        </w:tc>
      </w:tr>
    </w:tbl>
    <w:p>
      <w:pPr>
        <w:tabs>
          <w:tab w:pos="1762" w:val="left" w:leader="none"/>
        </w:tabs>
        <w:spacing w:before="5"/>
        <w:ind w:left="1342" w:right="0" w:firstLine="0"/>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宋体" w:hAnsi="宋体" w:cs="宋体" w:eastAsia="宋体" w:hint="default"/>
          <w:sz w:val="18"/>
          <w:szCs w:val="18"/>
        </w:rPr>
        <w:t>于</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6 </w:t>
      </w:r>
      <w:r>
        <w:rPr>
          <w:rFonts w:ascii="宋体" w:hAnsi="宋体" w:cs="宋体" w:eastAsia="宋体" w:hint="default"/>
          <w:sz w:val="18"/>
          <w:szCs w:val="18"/>
        </w:rPr>
        <w:t>日</w:t>
      </w:r>
      <w:r>
        <w:rPr>
          <w:rFonts w:ascii="宋体" w:hAnsi="宋体" w:cs="宋体" w:eastAsia="宋体" w:hint="default"/>
          <w:spacing w:val="-3"/>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正式商用，计划</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10 </w:t>
      </w:r>
      <w:r>
        <w:rPr>
          <w:rFonts w:ascii="宋体" w:hAnsi="宋体" w:cs="宋体" w:eastAsia="宋体" w:hint="default"/>
          <w:sz w:val="18"/>
          <w:szCs w:val="18"/>
        </w:rPr>
        <w:t>年内投入</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204 </w:t>
      </w:r>
      <w:r>
        <w:rPr>
          <w:rFonts w:ascii="宋体" w:hAnsi="宋体" w:cs="宋体" w:eastAsia="宋体" w:hint="default"/>
          <w:sz w:val="18"/>
          <w:szCs w:val="18"/>
        </w:rPr>
        <w:t>亿美元用于</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的基础设施建设</w:t>
      </w:r>
    </w:p>
    <w:p>
      <w:pPr>
        <w:tabs>
          <w:tab w:pos="1762" w:val="left" w:leader="none"/>
        </w:tabs>
        <w:spacing w:before="63"/>
        <w:ind w:left="1342" w:right="0" w:firstLine="0"/>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Times New Roman" w:hAnsi="Times New Roman" w:cs="Times New Roman" w:eastAsia="Times New Roman" w:hint="default"/>
          <w:spacing w:val="-6"/>
          <w:sz w:val="18"/>
          <w:szCs w:val="18"/>
        </w:rPr>
        <w:t>AT&amp;T</w:t>
      </w:r>
      <w:r>
        <w:rPr>
          <w:rFonts w:ascii="Times New Roman" w:hAnsi="Times New Roman" w:cs="Times New Roman" w:eastAsia="Times New Roman" w:hint="default"/>
          <w:spacing w:val="-5"/>
          <w:sz w:val="18"/>
          <w:szCs w:val="18"/>
        </w:rPr>
        <w:t> </w:t>
      </w:r>
      <w:r>
        <w:rPr>
          <w:rFonts w:ascii="Times New Roman" w:hAnsi="Times New Roman" w:cs="Times New Roman" w:eastAsia="Times New Roman" w:hint="default"/>
          <w:sz w:val="18"/>
          <w:szCs w:val="18"/>
        </w:rPr>
        <w:t>1 </w:t>
      </w:r>
      <w:r>
        <w:rPr>
          <w:rFonts w:ascii="宋体" w:hAnsi="宋体" w:cs="宋体" w:eastAsia="宋体" w:hint="default"/>
          <w:sz w:val="18"/>
          <w:szCs w:val="18"/>
        </w:rPr>
        <w:t>月份最新在</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12 </w:t>
      </w:r>
      <w:r>
        <w:rPr>
          <w:rFonts w:ascii="宋体" w:hAnsi="宋体" w:cs="宋体" w:eastAsia="宋体" w:hint="default"/>
          <w:sz w:val="18"/>
          <w:szCs w:val="18"/>
        </w:rPr>
        <w:t>个城市部分地区推出了毫米波</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w:t>
      </w:r>
      <w:r>
        <w:rPr>
          <w:rFonts w:ascii="宋体" w:hAnsi="宋体" w:cs="宋体" w:eastAsia="宋体" w:hint="default"/>
          <w:sz w:val="18"/>
          <w:szCs w:val="18"/>
        </w:rPr>
        <w:t>，累计已在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31 </w:t>
      </w:r>
      <w:r>
        <w:rPr>
          <w:rFonts w:ascii="宋体" w:hAnsi="宋体" w:cs="宋体" w:eastAsia="宋体" w:hint="default"/>
          <w:sz w:val="18"/>
          <w:szCs w:val="18"/>
        </w:rPr>
        <w:t>个城市完成毫米波部署</w:t>
      </w:r>
    </w:p>
    <w:p>
      <w:pPr>
        <w:tabs>
          <w:tab w:pos="1762" w:val="left" w:leader="none"/>
        </w:tabs>
        <w:spacing w:line="203" w:lineRule="exact" w:before="63"/>
        <w:ind w:left="1342" w:right="0" w:firstLine="0"/>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Times New Roman" w:hAnsi="Times New Roman" w:cs="Times New Roman" w:eastAsia="Times New Roman" w:hint="default"/>
          <w:spacing w:val="-3"/>
          <w:sz w:val="18"/>
          <w:szCs w:val="18"/>
        </w:rPr>
        <w:t>Verizon</w:t>
      </w:r>
      <w:r>
        <w:rPr>
          <w:rFonts w:ascii="Times New Roman" w:hAnsi="Times New Roman" w:cs="Times New Roman" w:eastAsia="Times New Roman" w:hint="default"/>
          <w:sz w:val="18"/>
          <w:szCs w:val="18"/>
        </w:rPr>
        <w:t> </w:t>
      </w:r>
      <w:r>
        <w:rPr>
          <w:rFonts w:ascii="宋体" w:hAnsi="宋体" w:cs="宋体" w:eastAsia="宋体" w:hint="default"/>
          <w:sz w:val="18"/>
          <w:szCs w:val="18"/>
        </w:rPr>
        <w:t>计划</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19 </w:t>
      </w:r>
      <w:r>
        <w:rPr>
          <w:rFonts w:ascii="宋体" w:hAnsi="宋体" w:cs="宋体" w:eastAsia="宋体" w:hint="default"/>
          <w:sz w:val="18"/>
          <w:szCs w:val="18"/>
        </w:rPr>
        <w:t>年底在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30 </w:t>
      </w:r>
      <w:r>
        <w:rPr>
          <w:rFonts w:ascii="宋体" w:hAnsi="宋体" w:cs="宋体" w:eastAsia="宋体" w:hint="default"/>
          <w:sz w:val="18"/>
          <w:szCs w:val="18"/>
        </w:rPr>
        <w:t>个城市推出</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业务，目前已达成，在</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31 </w:t>
      </w:r>
      <w:r>
        <w:rPr>
          <w:rFonts w:ascii="宋体" w:hAnsi="宋体" w:cs="宋体" w:eastAsia="宋体" w:hint="default"/>
          <w:sz w:val="18"/>
          <w:szCs w:val="18"/>
        </w:rPr>
        <w:t>个城市完成毫米波部署</w:t>
      </w:r>
    </w:p>
    <w:p>
      <w:pPr>
        <w:spacing w:line="149" w:lineRule="exact" w:before="0"/>
        <w:ind w:left="558" w:right="0" w:firstLine="0"/>
        <w:jc w:val="left"/>
        <w:rPr>
          <w:rFonts w:ascii="宋体" w:hAnsi="宋体" w:cs="宋体" w:eastAsia="宋体" w:hint="default"/>
          <w:sz w:val="18"/>
          <w:szCs w:val="18"/>
        </w:rPr>
      </w:pPr>
      <w:r>
        <w:rPr>
          <w:rFonts w:ascii="宋体" w:hAnsi="宋体" w:cs="宋体" w:eastAsia="宋体" w:hint="default"/>
          <w:sz w:val="18"/>
          <w:szCs w:val="18"/>
        </w:rPr>
        <w:t>美国</w:t>
      </w:r>
    </w:p>
    <w:p>
      <w:pPr>
        <w:tabs>
          <w:tab w:pos="1762" w:val="left" w:leader="none"/>
        </w:tabs>
        <w:spacing w:line="209" w:lineRule="exact" w:before="0"/>
        <w:ind w:left="1762" w:right="0" w:hanging="420"/>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Times New Roman" w:hAnsi="Times New Roman" w:cs="Times New Roman" w:eastAsia="Times New Roman" w:hint="default"/>
          <w:spacing w:val="-3"/>
          <w:sz w:val="18"/>
          <w:szCs w:val="18"/>
        </w:rPr>
        <w:t>T-Mobile</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计划</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19 </w:t>
      </w:r>
      <w:r>
        <w:rPr>
          <w:rFonts w:ascii="宋体" w:hAnsi="宋体" w:cs="宋体" w:eastAsia="宋体" w:hint="default"/>
          <w:sz w:val="18"/>
          <w:szCs w:val="18"/>
        </w:rPr>
        <w:t>年部署，</w:t>
      </w:r>
      <w:r>
        <w:rPr>
          <w:rFonts w:ascii="Times New Roman" w:hAnsi="Times New Roman" w:cs="Times New Roman" w:eastAsia="Times New Roman" w:hint="default"/>
          <w:sz w:val="18"/>
          <w:szCs w:val="18"/>
        </w:rPr>
        <w:t>20</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年全国部署，</w:t>
      </w:r>
      <w:r>
        <w:rPr>
          <w:rFonts w:ascii="Times New Roman" w:hAnsi="Times New Roman" w:cs="Times New Roman" w:eastAsia="Times New Roman" w:hint="default"/>
          <w:sz w:val="18"/>
          <w:szCs w:val="18"/>
        </w:rPr>
        <w:t>19 </w:t>
      </w:r>
      <w:r>
        <w:rPr>
          <w:rFonts w:ascii="宋体" w:hAnsi="宋体" w:cs="宋体" w:eastAsia="宋体" w:hint="default"/>
          <w:sz w:val="18"/>
          <w:szCs w:val="18"/>
        </w:rPr>
        <w:t>年底宣布启用美国首个全国</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网络，覆盖</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5000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个社</w:t>
      </w:r>
    </w:p>
    <w:p>
      <w:pPr>
        <w:spacing w:before="63"/>
        <w:ind w:left="1762" w:right="0" w:firstLine="0"/>
        <w:jc w:val="left"/>
        <w:rPr>
          <w:rFonts w:ascii="Times New Roman" w:hAnsi="Times New Roman" w:cs="Times New Roman" w:eastAsia="Times New Roman" w:hint="default"/>
          <w:sz w:val="18"/>
          <w:szCs w:val="18"/>
        </w:rPr>
      </w:pPr>
      <w:r>
        <w:rPr>
          <w:rFonts w:ascii="宋体" w:hAnsi="宋体" w:cs="宋体" w:eastAsia="宋体" w:hint="default"/>
          <w:sz w:val="18"/>
          <w:szCs w:val="18"/>
        </w:rPr>
        <w:t>区</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1"/>
          <w:sz w:val="18"/>
          <w:szCs w:val="18"/>
        </w:rPr>
        <w:t> </w:t>
      </w:r>
      <w:r>
        <w:rPr>
          <w:rFonts w:ascii="宋体" w:hAnsi="宋体" w:cs="宋体" w:eastAsia="宋体" w:hint="default"/>
          <w:spacing w:val="-4"/>
          <w:sz w:val="18"/>
          <w:szCs w:val="18"/>
        </w:rPr>
        <w:t>亿人，</w:t>
      </w:r>
      <w:r>
        <w:rPr>
          <w:rFonts w:ascii="Times New Roman" w:hAnsi="Times New Roman" w:cs="Times New Roman" w:eastAsia="Times New Roman" w:hint="default"/>
          <w:spacing w:val="-4"/>
          <w:sz w:val="18"/>
          <w:szCs w:val="18"/>
        </w:rPr>
        <w:t>T-Mobile</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与</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Sprint</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合并后承诺</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年内部署</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3"/>
          <w:sz w:val="18"/>
          <w:szCs w:val="18"/>
        </w:rPr>
        <w:t> </w:t>
      </w:r>
      <w:r>
        <w:rPr>
          <w:rFonts w:ascii="宋体" w:hAnsi="宋体" w:cs="宋体" w:eastAsia="宋体" w:hint="default"/>
          <w:spacing w:val="-5"/>
          <w:sz w:val="18"/>
          <w:szCs w:val="18"/>
        </w:rPr>
        <w:t>服务，覆盖</w:t>
      </w:r>
      <w:r>
        <w:rPr>
          <w:rFonts w:ascii="宋体" w:hAnsi="宋体" w:cs="宋体" w:eastAsia="宋体" w:hint="default"/>
          <w:spacing w:val="-45"/>
          <w:sz w:val="18"/>
          <w:szCs w:val="18"/>
        </w:rPr>
        <w:t> </w:t>
      </w:r>
      <w:r>
        <w:rPr>
          <w:rFonts w:ascii="Times New Roman" w:hAnsi="Times New Roman" w:cs="Times New Roman" w:eastAsia="Times New Roman" w:hint="default"/>
          <w:spacing w:val="-3"/>
          <w:sz w:val="18"/>
          <w:szCs w:val="18"/>
        </w:rPr>
        <w:t>97%</w:t>
      </w:r>
      <w:r>
        <w:rPr>
          <w:rFonts w:ascii="宋体" w:hAnsi="宋体" w:cs="宋体" w:eastAsia="宋体" w:hint="default"/>
          <w:spacing w:val="-3"/>
          <w:sz w:val="18"/>
          <w:szCs w:val="18"/>
        </w:rPr>
        <w:t>美国人，</w:t>
      </w:r>
      <w:r>
        <w:rPr>
          <w:rFonts w:ascii="Times New Roman" w:hAnsi="Times New Roman" w:cs="Times New Roman" w:eastAsia="Times New Roman" w:hint="default"/>
          <w:spacing w:val="-3"/>
          <w:sz w:val="18"/>
          <w:szCs w:val="18"/>
        </w:rPr>
        <w:t>6</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年内覆盖超</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99%</w:t>
      </w:r>
    </w:p>
    <w:p>
      <w:pPr>
        <w:spacing w:before="63" w:after="66"/>
        <w:ind w:left="1762" w:right="0" w:firstLine="0"/>
        <w:jc w:val="left"/>
        <w:rPr>
          <w:rFonts w:ascii="宋体" w:hAnsi="宋体" w:cs="宋体" w:eastAsia="宋体" w:hint="default"/>
          <w:sz w:val="18"/>
          <w:szCs w:val="18"/>
        </w:rPr>
      </w:pPr>
      <w:r>
        <w:rPr>
          <w:rFonts w:ascii="宋体" w:hAnsi="宋体" w:cs="宋体" w:eastAsia="宋体" w:hint="default"/>
          <w:sz w:val="18"/>
          <w:szCs w:val="18"/>
        </w:rPr>
        <w:t>的美国人</w:t>
      </w:r>
    </w:p>
    <w:p>
      <w:pPr>
        <w:spacing w:line="240" w:lineRule="auto"/>
        <w:ind w:left="113" w:right="0" w:firstLine="0"/>
        <w:rPr>
          <w:rFonts w:ascii="宋体" w:hAnsi="宋体" w:cs="宋体" w:eastAsia="宋体" w:hint="default"/>
          <w:sz w:val="20"/>
          <w:szCs w:val="20"/>
        </w:rPr>
      </w:pPr>
      <w:r>
        <w:rPr>
          <w:rFonts w:ascii="宋体" w:hAnsi="宋体" w:cs="宋体" w:eastAsia="宋体" w:hint="default"/>
          <w:sz w:val="20"/>
          <w:szCs w:val="20"/>
        </w:rPr>
        <w:pict>
          <v:group style="width:482.8pt;height:31.7pt;mso-position-horizontal-relative:char;mso-position-vertical-relative:line" coordorigin="0,0" coordsize="9656,634">
            <v:group style="position:absolute;left:128;top:0;width:994;height:624" coordorigin="128,0" coordsize="994,624">
              <v:shape style="position:absolute;left:128;top:0;width:994;height:624" coordorigin="128,0" coordsize="994,624" path="m128,624l1121,624,1121,0,128,0,128,624xe" filled="true" fillcolor="#d2e2ee" stroked="false">
                <v:path arrowok="t"/>
                <v:fill type="solid"/>
              </v:shape>
            </v:group>
            <v:group style="position:absolute;left:236;top:156;width:778;height:312" coordorigin="236,156" coordsize="778,312">
              <v:shape style="position:absolute;left:236;top:156;width:778;height:312" coordorigin="236,156" coordsize="778,312" path="m236,468l1013,468,1013,156,236,156,236,468xe" filled="true" fillcolor="#d2e2ee" stroked="false">
                <v:path arrowok="t"/>
                <v:fill type="solid"/>
              </v:shape>
            </v:group>
            <v:group style="position:absolute;left:1121;top:0;width:8411;height:624" coordorigin="1121,0" coordsize="8411,624">
              <v:shape style="position:absolute;left:1121;top:0;width:8411;height:624" coordorigin="1121,0" coordsize="8411,624" path="m1121,624l9532,624,9532,0,1121,0,1121,624xe" filled="true" fillcolor="#d2e2ee" stroked="false">
                <v:path arrowok="t"/>
                <v:fill type="solid"/>
              </v:shape>
            </v:group>
            <v:group style="position:absolute;left:1229;top:0;width:8195;height:312" coordorigin="1229,0" coordsize="8195,312">
              <v:shape style="position:absolute;left:1229;top:0;width:8195;height:312" coordorigin="1229,0" coordsize="8195,312" path="m1229,312l9424,312,9424,0,1229,0,1229,312xe" filled="true" fillcolor="#d2e2ee" stroked="false">
                <v:path arrowok="t"/>
                <v:fill type="solid"/>
              </v:shape>
            </v:group>
            <v:group style="position:absolute;left:1229;top:312;width:8195;height:312" coordorigin="1229,312" coordsize="8195,312">
              <v:shape style="position:absolute;left:1229;top:312;width:8195;height:312" coordorigin="1229,312" coordsize="8195,312" path="m1229,624l9424,624,9424,312,1229,312,1229,624xe" filled="true" fillcolor="#d2e2ee" stroked="false">
                <v:path arrowok="t"/>
                <v:fill type="solid"/>
              </v:shape>
            </v:group>
            <v:group style="position:absolute;left:5;top:629;width:9646;height:2" coordorigin="5,629" coordsize="9646,2">
              <v:shape style="position:absolute;left:5;top:629;width:9646;height:2" coordorigin="5,629" coordsize="9646,0" path="m5,629l9650,629e" filled="false" stroked="true" strokeweight=".48004pt" strokecolor="#367097">
                <v:path arrowok="t"/>
              </v:shape>
              <v:shape style="position:absolute;left:1229;top:75;width:135;height:180" type="#_x0000_t202" filled="false" stroked="false">
                <v:textbox inset="0,0,0,0">
                  <w:txbxContent>
                    <w:p>
                      <w:pPr>
                        <w:spacing w:line="180" w:lineRule="exact" w:before="0"/>
                        <w:ind w:left="0" w:right="0" w:firstLine="0"/>
                        <w:jc w:val="left"/>
                        <w:rPr>
                          <w:rFonts w:ascii="Wingdings" w:hAnsi="Wingdings" w:cs="Wingdings" w:eastAsia="Wingdings" w:hint="default"/>
                          <w:sz w:val="18"/>
                          <w:szCs w:val="18"/>
                        </w:rPr>
                      </w:pPr>
                      <w:r>
                        <w:rPr>
                          <w:rFonts w:ascii="Wingdings" w:hAnsi="Wingdings" w:cs="Wingdings" w:eastAsia="Wingdings" w:hint="default"/>
                          <w:sz w:val="18"/>
                          <w:szCs w:val="18"/>
                        </w:rPr>
                        <w:t></w:t>
                      </w:r>
                    </w:p>
                  </w:txbxContent>
                </v:textbox>
                <w10:wrap type="none"/>
              </v:shape>
              <v:shape style="position:absolute;left:445;top:222;width:360;height:180" type="#_x0000_t202" filled="false" stroked="false">
                <v:textbox inset="0,0,0,0">
                  <w:txbxContent>
                    <w:p>
                      <w:pPr>
                        <w:spacing w:line="180" w:lineRule="exact" w:before="0"/>
                        <w:ind w:left="0" w:right="0" w:firstLine="0"/>
                        <w:jc w:val="left"/>
                        <w:rPr>
                          <w:rFonts w:ascii="宋体" w:hAnsi="宋体" w:cs="宋体" w:eastAsia="宋体" w:hint="default"/>
                          <w:sz w:val="18"/>
                          <w:szCs w:val="18"/>
                        </w:rPr>
                      </w:pPr>
                      <w:r>
                        <w:rPr>
                          <w:rFonts w:ascii="宋体" w:hAnsi="宋体" w:cs="宋体" w:eastAsia="宋体" w:hint="default"/>
                          <w:w w:val="95"/>
                          <w:sz w:val="18"/>
                          <w:szCs w:val="18"/>
                        </w:rPr>
                        <w:t>日本</w:t>
                      </w:r>
                    </w:p>
                  </w:txbxContent>
                </v:textbox>
                <w10:wrap type="none"/>
              </v:shape>
              <v:shape style="position:absolute;left:1649;top:66;width:7867;height:502" type="#_x0000_t202" filled="false" stroked="false">
                <v:textbox inset="0,0,0,0">
                  <w:txbxContent>
                    <w:p>
                      <w:pPr>
                        <w:spacing w:line="194" w:lineRule="exact" w:before="0"/>
                        <w:ind w:left="0" w:right="0" w:firstLine="0"/>
                        <w:jc w:val="left"/>
                        <w:rPr>
                          <w:rFonts w:ascii="宋体" w:hAnsi="宋体" w:cs="宋体" w:eastAsia="宋体" w:hint="default"/>
                          <w:sz w:val="18"/>
                          <w:szCs w:val="18"/>
                        </w:rPr>
                      </w:pPr>
                      <w:r>
                        <w:rPr>
                          <w:rFonts w:ascii="Times New Roman" w:hAnsi="Times New Roman" w:cs="Times New Roman" w:eastAsia="Times New Roman" w:hint="default"/>
                          <w:sz w:val="18"/>
                          <w:szCs w:val="18"/>
                        </w:rPr>
                        <w:t>KDDI</w:t>
                      </w:r>
                      <w:r>
                        <w:rPr>
                          <w:rFonts w:ascii="宋体" w:hAnsi="宋体" w:cs="宋体" w:eastAsia="宋体" w:hint="default"/>
                          <w:sz w:val="18"/>
                          <w:szCs w:val="18"/>
                        </w:rPr>
                        <w:t>、</w:t>
                      </w:r>
                      <w:r>
                        <w:rPr>
                          <w:rFonts w:ascii="Times New Roman" w:hAnsi="Times New Roman" w:cs="Times New Roman" w:eastAsia="Times New Roman" w:hint="default"/>
                          <w:sz w:val="18"/>
                          <w:szCs w:val="18"/>
                        </w:rPr>
                        <w:t>Softbank</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和</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NT</w:t>
                      </w:r>
                      <w:r>
                        <w:rPr>
                          <w:rFonts w:ascii="Times New Roman" w:hAnsi="Times New Roman" w:cs="Times New Roman" w:eastAsia="Times New Roman" w:hint="default"/>
                          <w:spacing w:val="-13"/>
                          <w:sz w:val="18"/>
                          <w:szCs w:val="18"/>
                        </w:rPr>
                        <w:t> </w:t>
                      </w:r>
                      <w:r>
                        <w:rPr>
                          <w:rFonts w:ascii="Times New Roman" w:hAnsi="Times New Roman" w:cs="Times New Roman" w:eastAsia="Times New Roman" w:hint="default"/>
                          <w:sz w:val="18"/>
                          <w:szCs w:val="18"/>
                        </w:rPr>
                        <w:t>T</w:t>
                      </w:r>
                      <w:r>
                        <w:rPr>
                          <w:rFonts w:ascii="Times New Roman" w:hAnsi="Times New Roman" w:cs="Times New Roman" w:eastAsia="Times New Roman" w:hint="default"/>
                          <w:spacing w:val="-12"/>
                          <w:sz w:val="18"/>
                          <w:szCs w:val="18"/>
                        </w:rPr>
                        <w:t> </w:t>
                      </w:r>
                      <w:r>
                        <w:rPr>
                          <w:rFonts w:ascii="Times New Roman" w:hAnsi="Times New Roman" w:cs="Times New Roman" w:eastAsia="Times New Roman" w:hint="default"/>
                          <w:sz w:val="18"/>
                          <w:szCs w:val="18"/>
                        </w:rPr>
                        <w:t>DoCoMo</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都计划在</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2020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年实施商业部署；预计</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2020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月</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正式商用，</w:t>
                      </w:r>
                    </w:p>
                    <w:p>
                      <w:pPr>
                        <w:spacing w:line="245" w:lineRule="exact" w:before="62"/>
                        <w:ind w:left="0" w:right="0" w:firstLine="0"/>
                        <w:jc w:val="left"/>
                        <w:rPr>
                          <w:rFonts w:ascii="宋体" w:hAnsi="宋体" w:cs="宋体" w:eastAsia="宋体" w:hint="default"/>
                          <w:sz w:val="18"/>
                          <w:szCs w:val="18"/>
                        </w:rPr>
                      </w:pPr>
                      <w:r>
                        <w:rPr>
                          <w:rFonts w:ascii="宋体" w:hAnsi="宋体" w:cs="宋体" w:eastAsia="宋体" w:hint="default"/>
                          <w:sz w:val="18"/>
                          <w:szCs w:val="18"/>
                        </w:rPr>
                        <w:t>计划用</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2-3</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年时间达到覆盖</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90%</w:t>
                      </w:r>
                      <w:r>
                        <w:rPr>
                          <w:rFonts w:ascii="宋体" w:hAnsi="宋体" w:cs="宋体" w:eastAsia="宋体" w:hint="default"/>
                          <w:sz w:val="18"/>
                          <w:szCs w:val="18"/>
                        </w:rPr>
                        <w:t>人口</w:t>
                      </w:r>
                    </w:p>
                  </w:txbxContent>
                </v:textbox>
                <w10:wrap type="none"/>
              </v:shape>
            </v:group>
          </v:group>
        </w:pict>
      </w:r>
      <w:r>
        <w:rPr>
          <w:rFonts w:ascii="宋体" w:hAnsi="宋体" w:cs="宋体" w:eastAsia="宋体" w:hint="default"/>
          <w:sz w:val="20"/>
          <w:szCs w:val="20"/>
        </w:rPr>
      </w:r>
    </w:p>
    <w:p>
      <w:pPr>
        <w:spacing w:line="240" w:lineRule="auto" w:before="10" w:after="0"/>
        <w:ind w:right="0"/>
        <w:rPr>
          <w:rFonts w:ascii="宋体" w:hAnsi="宋体" w:cs="宋体" w:eastAsia="宋体" w:hint="default"/>
          <w:sz w:val="21"/>
          <w:szCs w:val="21"/>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696" coordorigin="1131,15857" coordsize="9645,2">
            <v:shape style="position:absolute;left:1131;top:15857;width:9645;height:2" coordorigin="1131,15857" coordsize="9645,0" path="m1131,15857l10776,15857e" filled="false" stroked="true" strokeweight="2.050pt" strokecolor="#044e7d">
              <v:path arrowok="t"/>
            </v:shape>
            <w10:wrap type="none"/>
          </v:group>
        </w:pict>
      </w:r>
      <w:r>
        <w:rPr/>
        <w:pict>
          <v:group style="position:absolute;margin-left:62.063999pt;margin-top:495.309998pt;width:470.75pt;height:31.2pt;mso-position-horizontal-relative:page;mso-position-vertical-relative:page;z-index:-430864" coordorigin="1241,9906" coordsize="9415,624">
            <v:group style="position:absolute;left:1241;top:9906;width:1023;height:624" coordorigin="1241,9906" coordsize="1023,624">
              <v:shape style="position:absolute;left:1241;top:9906;width:1023;height:624" coordorigin="1241,9906" coordsize="1023,624" path="m1241,10530l2264,10530,2264,9906,1241,9906,1241,10530xe" filled="true" fillcolor="#d2e2ee" stroked="false">
                <v:path arrowok="t"/>
                <v:fill type="solid"/>
              </v:shape>
            </v:group>
            <v:group style="position:absolute;left:1299;top:10062;width:910;height:312" coordorigin="1299,10062" coordsize="910,312">
              <v:shape style="position:absolute;left:1299;top:10062;width:910;height:312" coordorigin="1299,10062" coordsize="910,312" path="m1299,10374l2208,10374,2208,10062,1299,10062,1299,10374xe" filled="true" fillcolor="#d2e2ee" stroked="false">
                <v:path arrowok="t"/>
                <v:fill type="solid"/>
              </v:shape>
            </v:group>
            <v:group style="position:absolute;left:2264;top:9906;width:1133;height:624" coordorigin="2264,9906" coordsize="1133,624">
              <v:shape style="position:absolute;left:2264;top:9906;width:1133;height:624" coordorigin="2264,9906" coordsize="1133,624" path="m2264,10530l3396,10530,3396,9906,2264,9906,2264,10530xe" filled="true" fillcolor="#d2e2ee" stroked="false">
                <v:path arrowok="t"/>
                <v:fill type="solid"/>
              </v:shape>
            </v:group>
            <v:group style="position:absolute;left:2321;top:10062;width:1020;height:312" coordorigin="2321,10062" coordsize="1020,312">
              <v:shape style="position:absolute;left:2321;top:10062;width:1020;height:312" coordorigin="2321,10062" coordsize="1020,312" path="m2321,10374l3341,10374,3341,10062,2321,10062,2321,10374xe" filled="true" fillcolor="#d2e2ee" stroked="false">
                <v:path arrowok="t"/>
                <v:fill type="solid"/>
              </v:shape>
            </v:group>
            <v:group style="position:absolute;left:3396;top:9906;width:1659;height:624" coordorigin="3396,9906" coordsize="1659,624">
              <v:shape style="position:absolute;left:3396;top:9906;width:1659;height:624" coordorigin="3396,9906" coordsize="1659,624" path="m3396,10530l5055,10530,5055,9906,3396,9906,3396,10530xe" filled="true" fillcolor="#d2e2ee" stroked="false">
                <v:path arrowok="t"/>
                <v:fill type="solid"/>
              </v:shape>
            </v:group>
            <v:group style="position:absolute;left:3454;top:10062;width:1544;height:312" coordorigin="3454,10062" coordsize="1544,312">
              <v:shape style="position:absolute;left:3454;top:10062;width:1544;height:312" coordorigin="3454,10062" coordsize="1544,312" path="m3454,10374l4998,10374,4998,10062,3454,10062,3454,10374xe" filled="true" fillcolor="#d2e2ee" stroked="false">
                <v:path arrowok="t"/>
                <v:fill type="solid"/>
              </v:shape>
            </v:group>
            <v:group style="position:absolute;left:5055;top:9906;width:1261;height:624" coordorigin="5055,9906" coordsize="1261,624">
              <v:shape style="position:absolute;left:5055;top:9906;width:1261;height:624" coordorigin="5055,9906" coordsize="1261,624" path="m5055,10530l6316,10530,6316,9906,5055,9906,5055,10530xe" filled="true" fillcolor="#d2e2ee" stroked="false">
                <v:path arrowok="t"/>
                <v:fill type="solid"/>
              </v:shape>
            </v:group>
            <v:group style="position:absolute;left:5113;top:10062;width:1148;height:312" coordorigin="5113,10062" coordsize="1148,312">
              <v:shape style="position:absolute;left:5113;top:10062;width:1148;height:312" coordorigin="5113,10062" coordsize="1148,312" path="m5113,10374l6261,10374,6261,10062,5113,10062,5113,10374xe" filled="true" fillcolor="#d2e2ee" stroked="false">
                <v:path arrowok="t"/>
                <v:fill type="solid"/>
              </v:shape>
            </v:group>
            <v:group style="position:absolute;left:6316;top:9906;width:1515;height:624" coordorigin="6316,9906" coordsize="1515,624">
              <v:shape style="position:absolute;left:6316;top:9906;width:1515;height:624" coordorigin="6316,9906" coordsize="1515,624" path="m6316,10530l7830,10530,7830,9906,6316,9906,6316,10530xe" filled="true" fillcolor="#d2e2ee" stroked="false">
                <v:path arrowok="t"/>
                <v:fill type="solid"/>
              </v:shape>
            </v:group>
            <v:group style="position:absolute;left:6373;top:9906;width:1402;height:312" coordorigin="6373,9906" coordsize="1402,312">
              <v:shape style="position:absolute;left:6373;top:9906;width:1402;height:312" coordorigin="6373,9906" coordsize="1402,312" path="m6373,10218l7775,10218,7775,9906,6373,9906,6373,10218xe" filled="true" fillcolor="#d2e2ee" stroked="false">
                <v:path arrowok="t"/>
                <v:fill type="solid"/>
              </v:shape>
            </v:group>
            <v:group style="position:absolute;left:6373;top:10218;width:1402;height:312" coordorigin="6373,10218" coordsize="1402,312">
              <v:shape style="position:absolute;left:6373;top:10218;width:1402;height:312" coordorigin="6373,10218" coordsize="1402,312" path="m6373,10530l7775,10530,7775,10218,6373,10218,6373,10530xe" filled="true" fillcolor="#d2e2ee" stroked="false">
                <v:path arrowok="t"/>
                <v:fill type="solid"/>
              </v:shape>
            </v:group>
            <v:group style="position:absolute;left:7830;top:9906;width:2826;height:624" coordorigin="7830,9906" coordsize="2826,624">
              <v:shape style="position:absolute;left:7830;top:9906;width:2826;height:624" coordorigin="7830,9906" coordsize="2826,624" path="m7830,10530l10655,10530,10655,9906,7830,9906,7830,10530xe" filled="true" fillcolor="#d2e2ee" stroked="false">
                <v:path arrowok="t"/>
                <v:fill type="solid"/>
              </v:shape>
            </v:group>
            <v:group style="position:absolute;left:7888;top:9906;width:2710;height:312" coordorigin="7888,9906" coordsize="2710,312">
              <v:shape style="position:absolute;left:7888;top:9906;width:2710;height:312" coordorigin="7888,9906" coordsize="2710,312" path="m7888,10218l10598,10218,10598,9906,7888,9906,7888,10218xe" filled="true" fillcolor="#d2e2ee" stroked="false">
                <v:path arrowok="t"/>
                <v:fill type="solid"/>
              </v:shape>
            </v:group>
            <v:group style="position:absolute;left:7888;top:10218;width:2710;height:312" coordorigin="7888,10218" coordsize="2710,312">
              <v:shape style="position:absolute;left:7888;top:10218;width:2710;height:312" coordorigin="7888,10218" coordsize="2710,312" path="m7888,10530l10598,10530,10598,10218,7888,10218,7888,10530xe" filled="true" fillcolor="#d2e2ee" stroked="false">
                <v:path arrowok="t"/>
                <v:fill type="solid"/>
              </v:shape>
            </v:group>
            <w10:wrap type="none"/>
          </v:group>
        </w:pict>
      </w:r>
    </w:p>
    <w:p>
      <w:pPr>
        <w:spacing w:before="0"/>
        <w:ind w:left="0" w:right="191" w:firstLine="0"/>
        <w:jc w:val="right"/>
        <w:rPr>
          <w:rFonts w:ascii="宋体" w:hAnsi="宋体" w:cs="宋体" w:eastAsia="宋体" w:hint="default"/>
          <w:sz w:val="16"/>
          <w:szCs w:val="16"/>
        </w:rPr>
      </w:pPr>
      <w:r>
        <w:rPr/>
        <w:pict>
          <v:group style="position:absolute;margin-left:62.063999pt;margin-top:23.263723pt;width:470.25pt;height:15.6pt;mso-position-horizontal-relative:page;mso-position-vertical-relative:paragraph;z-index:-430960" coordorigin="1241,465" coordsize="9405,312">
            <v:group style="position:absolute;left:2127;top:465;width:108;height:312" coordorigin="2127,465" coordsize="108,312">
              <v:shape style="position:absolute;left:2127;top:465;width:108;height:312" coordorigin="2127,465" coordsize="108,312" path="m2127,777l2235,777,2235,465,2127,465,2127,777xe" filled="true" fillcolor="#ffb1b1" stroked="false">
                <v:path arrowok="t"/>
                <v:fill type="solid"/>
              </v:shape>
            </v:group>
            <v:group style="position:absolute;left:1241;top:465;width:108;height:312" coordorigin="1241,465" coordsize="108,312">
              <v:shape style="position:absolute;left:1241;top:465;width:108;height:312" coordorigin="1241,465" coordsize="108,312" path="m1241,777l1349,777,1349,465,1241,465,1241,777xe" filled="true" fillcolor="#ffb1b1" stroked="false">
                <v:path arrowok="t"/>
                <v:fill type="solid"/>
              </v:shape>
            </v:group>
            <v:group style="position:absolute;left:1349;top:465;width:778;height:312" coordorigin="1349,465" coordsize="778,312">
              <v:shape style="position:absolute;left:1349;top:465;width:778;height:312" coordorigin="1349,465" coordsize="778,312" path="m1349,777l2127,777,2127,465,1349,465,1349,777xe" filled="true" fillcolor="#ffb1b1" stroked="false">
                <v:path arrowok="t"/>
                <v:fill type="solid"/>
              </v:shape>
            </v:group>
            <v:group style="position:absolute;left:2235;top:465;width:108;height:312" coordorigin="2235,465" coordsize="108,312">
              <v:shape style="position:absolute;left:2235;top:465;width:108;height:312" coordorigin="2235,465" coordsize="108,312" path="m2235,777l2343,777,2343,465,2235,465,2235,777xe" filled="true" fillcolor="#ffb1b1" stroked="false">
                <v:path arrowok="t"/>
                <v:fill type="solid"/>
              </v:shape>
            </v:group>
            <v:group style="position:absolute;left:10538;top:465;width:108;height:312" coordorigin="10538,465" coordsize="108,312">
              <v:shape style="position:absolute;left:10538;top:465;width:108;height:312" coordorigin="10538,465" coordsize="108,312" path="m10538,777l10646,777,10646,465,10538,465,10538,777xe" filled="true" fillcolor="#ffb1b1" stroked="false">
                <v:path arrowok="t"/>
                <v:fill type="solid"/>
              </v:shape>
            </v:group>
            <v:group style="position:absolute;left:2343;top:465;width:8195;height:312" coordorigin="2343,465" coordsize="8195,312">
              <v:shape style="position:absolute;left:2343;top:465;width:8195;height:312" coordorigin="2343,465" coordsize="8195,312" path="m2343,777l10538,777,10538,465,2343,465,2343,777xe" filled="true" fillcolor="#ffb1b1" stroked="false">
                <v:path arrowok="t"/>
                <v:fill type="solid"/>
              </v:shape>
            </v:group>
            <w10:wrap type="none"/>
          </v:group>
        </w:pict>
      </w: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2" w:after="0"/>
        <w:ind w:right="0"/>
        <w:rPr>
          <w:rFonts w:ascii="宋体" w:hAnsi="宋体" w:cs="宋体" w:eastAsia="宋体" w:hint="default"/>
          <w:sz w:val="19"/>
          <w:szCs w:val="19"/>
        </w:rPr>
      </w:pPr>
    </w:p>
    <w:tbl>
      <w:tblPr>
        <w:tblW w:w="0" w:type="auto"/>
        <w:jc w:val="left"/>
        <w:tblInd w:w="132" w:type="dxa"/>
        <w:tblLayout w:type="fixed"/>
        <w:tblCellMar>
          <w:top w:w="0" w:type="dxa"/>
          <w:left w:w="0" w:type="dxa"/>
          <w:bottom w:w="0" w:type="dxa"/>
          <w:right w:w="0" w:type="dxa"/>
        </w:tblCellMar>
        <w:tblLook w:val="01E0"/>
      </w:tblPr>
      <w:tblGrid>
        <w:gridCol w:w="1101"/>
        <w:gridCol w:w="8530"/>
      </w:tblGrid>
      <w:tr>
        <w:trPr>
          <w:trHeight w:val="312" w:hRule="exact"/>
        </w:trPr>
        <w:tc>
          <w:tcPr>
            <w:tcW w:w="110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109"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国家</w:t>
            </w:r>
            <w:r>
              <w:rPr>
                <w:rFonts w:ascii="Times New Roman" w:hAnsi="Times New Roman" w:cs="Times New Roman" w:eastAsia="Times New Roman" w:hint="default"/>
                <w:b/>
                <w:bCs/>
                <w:sz w:val="18"/>
                <w:szCs w:val="18"/>
              </w:rPr>
              <w:t>/</w:t>
            </w:r>
            <w:r>
              <w:rPr>
                <w:rFonts w:ascii="Microsoft JhengHei" w:hAnsi="Microsoft JhengHei" w:cs="Microsoft JhengHei" w:eastAsia="Microsoft JhengHei" w:hint="default"/>
                <w:b/>
                <w:bCs/>
                <w:sz w:val="18"/>
                <w:szCs w:val="18"/>
              </w:rPr>
              <w:t>地区</w:t>
            </w:r>
            <w:r>
              <w:rPr>
                <w:rFonts w:ascii="Microsoft JhengHei" w:hAnsi="Microsoft JhengHei" w:cs="Microsoft JhengHei" w:eastAsia="Microsoft JhengHei" w:hint="default"/>
                <w:sz w:val="18"/>
                <w:szCs w:val="18"/>
              </w:rPr>
            </w:r>
          </w:p>
        </w:tc>
        <w:tc>
          <w:tcPr>
            <w:tcW w:w="8530"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300" w:right="0"/>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5G</w:t>
            </w:r>
            <w:r>
              <w:rPr>
                <w:rFonts w:ascii="Times New Roman" w:hAnsi="Times New Roman" w:cs="Times New Roman" w:eastAsia="Times New Roman" w:hint="default"/>
                <w:b/>
                <w:bCs/>
                <w:spacing w:val="3"/>
                <w:sz w:val="18"/>
                <w:szCs w:val="18"/>
              </w:rPr>
              <w:t> </w:t>
            </w:r>
            <w:r>
              <w:rPr>
                <w:rFonts w:ascii="Microsoft JhengHei" w:hAnsi="Microsoft JhengHei" w:cs="Microsoft JhengHei" w:eastAsia="Microsoft JhengHei" w:hint="default"/>
                <w:b/>
                <w:bCs/>
                <w:sz w:val="18"/>
                <w:szCs w:val="18"/>
              </w:rPr>
              <w:t>商用进展</w:t>
            </w:r>
            <w:r>
              <w:rPr>
                <w:rFonts w:ascii="Microsoft JhengHei" w:hAnsi="Microsoft JhengHei" w:cs="Microsoft JhengHei" w:eastAsia="Microsoft JhengHei" w:hint="default"/>
                <w:sz w:val="18"/>
                <w:szCs w:val="18"/>
              </w:rPr>
            </w:r>
          </w:p>
        </w:tc>
      </w:tr>
      <w:tr>
        <w:trPr>
          <w:trHeight w:val="1248" w:hRule="exact"/>
        </w:trPr>
        <w:tc>
          <w:tcPr>
            <w:tcW w:w="110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7"/>
              <w:ind w:right="0"/>
              <w:jc w:val="left"/>
              <w:rPr>
                <w:rFonts w:ascii="宋体" w:hAnsi="宋体" w:cs="宋体" w:eastAsia="宋体" w:hint="default"/>
                <w:sz w:val="18"/>
                <w:szCs w:val="18"/>
              </w:rPr>
            </w:pPr>
          </w:p>
          <w:p>
            <w:pPr>
              <w:pStyle w:val="TableParagraph"/>
              <w:spacing w:line="240" w:lineRule="auto"/>
              <w:ind w:left="109" w:right="0"/>
              <w:jc w:val="center"/>
              <w:rPr>
                <w:rFonts w:ascii="宋体" w:hAnsi="宋体" w:cs="宋体" w:eastAsia="宋体" w:hint="default"/>
                <w:sz w:val="18"/>
                <w:szCs w:val="18"/>
              </w:rPr>
            </w:pPr>
            <w:r>
              <w:rPr>
                <w:rFonts w:ascii="宋体" w:hAnsi="宋体" w:cs="宋体" w:eastAsia="宋体" w:hint="default"/>
                <w:sz w:val="18"/>
                <w:szCs w:val="18"/>
              </w:rPr>
              <w:t>韩国</w:t>
            </w:r>
          </w:p>
        </w:tc>
        <w:tc>
          <w:tcPr>
            <w:tcW w:w="8530" w:type="dxa"/>
            <w:tcBorders>
              <w:top w:val="nil" w:sz="6" w:space="0" w:color="auto"/>
              <w:left w:val="nil" w:sz="6" w:space="0" w:color="auto"/>
              <w:bottom w:val="nil" w:sz="6" w:space="0" w:color="auto"/>
              <w:right w:val="nil" w:sz="6" w:space="0" w:color="auto"/>
            </w:tcBorders>
          </w:tcPr>
          <w:p>
            <w:pPr>
              <w:pStyle w:val="TableParagraph"/>
              <w:tabs>
                <w:tab w:pos="529" w:val="left" w:leader="none"/>
              </w:tabs>
              <w:spacing w:line="240" w:lineRule="auto" w:before="10"/>
              <w:ind w:left="109" w:right="0"/>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宋体" w:hAnsi="宋体" w:cs="宋体" w:eastAsia="宋体" w:hint="default"/>
                <w:sz w:val="18"/>
                <w:szCs w:val="18"/>
              </w:rPr>
              <w:t>于</w:t>
            </w:r>
            <w:r>
              <w:rPr>
                <w:rFonts w:ascii="宋体" w:hAnsi="宋体" w:cs="宋体" w:eastAsia="宋体" w:hint="default"/>
                <w:spacing w:val="-34"/>
                <w:sz w:val="18"/>
                <w:szCs w:val="18"/>
              </w:rPr>
              <w:t> </w:t>
            </w: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13"/>
                <w:sz w:val="18"/>
                <w:szCs w:val="18"/>
              </w:rPr>
              <w:t> </w:t>
            </w:r>
            <w:r>
              <w:rPr>
                <w:rFonts w:ascii="宋体" w:hAnsi="宋体" w:cs="宋体" w:eastAsia="宋体" w:hint="default"/>
                <w:sz w:val="18"/>
                <w:szCs w:val="18"/>
              </w:rPr>
              <w:t>年</w:t>
            </w:r>
            <w:r>
              <w:rPr>
                <w:rFonts w:ascii="宋体" w:hAnsi="宋体" w:cs="宋体" w:eastAsia="宋体" w:hint="default"/>
                <w:spacing w:val="-34"/>
                <w:sz w:val="18"/>
                <w:szCs w:val="18"/>
              </w:rPr>
              <w:t> </w:t>
            </w:r>
            <w:r>
              <w:rPr>
                <w:rFonts w:ascii="Times New Roman" w:hAnsi="Times New Roman" w:cs="Times New Roman" w:eastAsia="Times New Roman" w:hint="default"/>
                <w:sz w:val="18"/>
                <w:szCs w:val="18"/>
              </w:rPr>
              <w:t>4</w:t>
            </w:r>
            <w:r>
              <w:rPr>
                <w:rFonts w:ascii="Times New Roman" w:hAnsi="Times New Roman" w:cs="Times New Roman" w:eastAsia="Times New Roman" w:hint="default"/>
                <w:spacing w:val="13"/>
                <w:sz w:val="18"/>
                <w:szCs w:val="18"/>
              </w:rPr>
              <w:t> </w:t>
            </w:r>
            <w:r>
              <w:rPr>
                <w:rFonts w:ascii="宋体" w:hAnsi="宋体" w:cs="宋体" w:eastAsia="宋体" w:hint="default"/>
                <w:sz w:val="18"/>
                <w:szCs w:val="18"/>
              </w:rPr>
              <w:t>月</w:t>
            </w:r>
            <w:r>
              <w:rPr>
                <w:rFonts w:ascii="宋体" w:hAnsi="宋体" w:cs="宋体" w:eastAsia="宋体" w:hint="default"/>
                <w:spacing w:val="-36"/>
                <w:sz w:val="18"/>
                <w:szCs w:val="18"/>
              </w:rPr>
              <w:t> </w:t>
            </w:r>
            <w:r>
              <w:rPr>
                <w:rFonts w:ascii="Times New Roman" w:hAnsi="Times New Roman" w:cs="Times New Roman" w:eastAsia="Times New Roman" w:hint="default"/>
                <w:sz w:val="18"/>
                <w:szCs w:val="18"/>
              </w:rPr>
              <w:t>5</w:t>
            </w:r>
            <w:r>
              <w:rPr>
                <w:rFonts w:ascii="Times New Roman" w:hAnsi="Times New Roman" w:cs="Times New Roman" w:eastAsia="Times New Roman" w:hint="default"/>
                <w:spacing w:val="12"/>
                <w:sz w:val="18"/>
                <w:szCs w:val="18"/>
              </w:rPr>
              <w:t> </w:t>
            </w:r>
            <w:r>
              <w:rPr>
                <w:rFonts w:ascii="宋体" w:hAnsi="宋体" w:cs="宋体" w:eastAsia="宋体" w:hint="default"/>
                <w:sz w:val="18"/>
                <w:szCs w:val="18"/>
              </w:rPr>
              <w:t>日</w:t>
            </w:r>
            <w:r>
              <w:rPr>
                <w:rFonts w:ascii="宋体" w:hAnsi="宋体" w:cs="宋体" w:eastAsia="宋体" w:hint="default"/>
                <w:spacing w:val="-34"/>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8"/>
                <w:sz w:val="18"/>
                <w:szCs w:val="18"/>
              </w:rPr>
              <w:t> </w:t>
            </w:r>
            <w:r>
              <w:rPr>
                <w:rFonts w:ascii="宋体" w:hAnsi="宋体" w:cs="宋体" w:eastAsia="宋体" w:hint="default"/>
                <w:sz w:val="18"/>
                <w:szCs w:val="18"/>
              </w:rPr>
              <w:t>正式商用，</w:t>
            </w:r>
            <w:r>
              <w:rPr>
                <w:rFonts w:ascii="Times New Roman" w:hAnsi="Times New Roman" w:cs="Times New Roman" w:eastAsia="Times New Roman" w:hint="default"/>
                <w:sz w:val="18"/>
                <w:szCs w:val="18"/>
              </w:rPr>
              <w:t>SKT/KT/LGU+</w:t>
            </w:r>
            <w:r>
              <w:rPr>
                <w:rFonts w:ascii="宋体" w:hAnsi="宋体" w:cs="宋体" w:eastAsia="宋体" w:hint="default"/>
                <w:sz w:val="18"/>
                <w:szCs w:val="18"/>
              </w:rPr>
              <w:t>三大运营商</w:t>
            </w:r>
            <w:r>
              <w:rPr>
                <w:rFonts w:ascii="宋体" w:hAnsi="宋体" w:cs="宋体" w:eastAsia="宋体" w:hint="default"/>
                <w:spacing w:val="-34"/>
                <w:sz w:val="18"/>
                <w:szCs w:val="18"/>
              </w:rPr>
              <w:t> </w:t>
            </w: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13"/>
                <w:sz w:val="18"/>
                <w:szCs w:val="18"/>
              </w:rPr>
              <w:t> </w:t>
            </w:r>
            <w:r>
              <w:rPr>
                <w:rFonts w:ascii="宋体" w:hAnsi="宋体" w:cs="宋体" w:eastAsia="宋体" w:hint="default"/>
                <w:sz w:val="18"/>
                <w:szCs w:val="18"/>
              </w:rPr>
              <w:t>年计划建设</w:t>
            </w:r>
            <w:r>
              <w:rPr>
                <w:rFonts w:ascii="宋体" w:hAnsi="宋体" w:cs="宋体" w:eastAsia="宋体" w:hint="default"/>
                <w:spacing w:val="-33"/>
                <w:sz w:val="18"/>
                <w:szCs w:val="18"/>
              </w:rPr>
              <w:t> </w:t>
            </w:r>
            <w:r>
              <w:rPr>
                <w:rFonts w:ascii="Times New Roman" w:hAnsi="Times New Roman" w:cs="Times New Roman" w:eastAsia="Times New Roman" w:hint="default"/>
                <w:sz w:val="18"/>
                <w:szCs w:val="18"/>
              </w:rPr>
              <w:t>23w</w:t>
            </w:r>
            <w:r>
              <w:rPr>
                <w:rFonts w:ascii="Times New Roman" w:hAnsi="Times New Roman" w:cs="Times New Roman" w:eastAsia="Times New Roman" w:hint="default"/>
                <w:spacing w:val="9"/>
                <w:sz w:val="18"/>
                <w:szCs w:val="18"/>
              </w:rPr>
              <w:t> </w:t>
            </w:r>
            <w:r>
              <w:rPr>
                <w:rFonts w:ascii="宋体" w:hAnsi="宋体" w:cs="宋体" w:eastAsia="宋体" w:hint="default"/>
                <w:sz w:val="18"/>
                <w:szCs w:val="18"/>
              </w:rPr>
              <w:t>站，覆盖韩国</w:t>
            </w:r>
          </w:p>
          <w:p>
            <w:pPr>
              <w:pStyle w:val="TableParagraph"/>
              <w:spacing w:line="240" w:lineRule="auto" w:before="63"/>
              <w:ind w:left="529"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5100 </w:t>
            </w:r>
            <w:r>
              <w:rPr>
                <w:rFonts w:ascii="宋体" w:hAnsi="宋体" w:cs="宋体" w:eastAsia="宋体" w:hint="default"/>
                <w:sz w:val="18"/>
                <w:szCs w:val="18"/>
              </w:rPr>
              <w:t>万总人口的</w:t>
            </w:r>
            <w:r>
              <w:rPr>
                <w:rFonts w:ascii="宋体" w:hAnsi="宋体" w:cs="宋体" w:eastAsia="宋体" w:hint="default"/>
                <w:spacing w:val="-42"/>
                <w:sz w:val="18"/>
                <w:szCs w:val="18"/>
              </w:rPr>
              <w:t> </w:t>
            </w:r>
            <w:r>
              <w:rPr>
                <w:rFonts w:ascii="Times New Roman" w:hAnsi="Times New Roman" w:cs="Times New Roman" w:eastAsia="Times New Roman" w:hint="default"/>
                <w:sz w:val="18"/>
                <w:szCs w:val="18"/>
              </w:rPr>
              <w:t>93%</w:t>
            </w:r>
          </w:p>
          <w:p>
            <w:pPr>
              <w:pStyle w:val="TableParagraph"/>
              <w:tabs>
                <w:tab w:pos="529" w:val="left" w:leader="none"/>
              </w:tabs>
              <w:spacing w:line="300" w:lineRule="auto" w:before="63"/>
              <w:ind w:left="529" w:right="132" w:hanging="420"/>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宋体" w:hAnsi="宋体" w:cs="宋体" w:eastAsia="宋体" w:hint="default"/>
                <w:sz w:val="18"/>
                <w:szCs w:val="18"/>
              </w:rPr>
              <w:t>截至</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19</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w:t>
            </w:r>
            <w:r>
              <w:rPr>
                <w:rFonts w:ascii="宋体" w:hAnsi="宋体" w:cs="宋体" w:eastAsia="宋体" w:hint="default"/>
                <w:spacing w:val="-45"/>
                <w:sz w:val="18"/>
                <w:szCs w:val="18"/>
              </w:rPr>
              <w:t> </w:t>
            </w:r>
            <w:r>
              <w:rPr>
                <w:rFonts w:ascii="Times New Roman" w:hAnsi="Times New Roman" w:cs="Times New Roman" w:eastAsia="Times New Roman" w:hint="default"/>
                <w:spacing w:val="-4"/>
                <w:sz w:val="18"/>
                <w:szCs w:val="18"/>
              </w:rPr>
              <w:t>11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月，</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网络用户达</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430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万，人口占比</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9%</w:t>
            </w:r>
            <w:r>
              <w:rPr>
                <w:rFonts w:ascii="宋体" w:hAnsi="宋体" w:cs="宋体" w:eastAsia="宋体" w:hint="default"/>
                <w:sz w:val="18"/>
                <w:szCs w:val="18"/>
              </w:rPr>
              <w:t>，三大运营商</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SK</w:t>
            </w:r>
            <w:r>
              <w:rPr>
                <w:rFonts w:ascii="宋体" w:hAnsi="宋体" w:cs="宋体" w:eastAsia="宋体" w:hint="default"/>
                <w:sz w:val="18"/>
                <w:szCs w:val="18"/>
              </w:rPr>
              <w:t>、</w:t>
            </w:r>
            <w:r>
              <w:rPr>
                <w:rFonts w:ascii="Times New Roman" w:hAnsi="Times New Roman" w:cs="Times New Roman" w:eastAsia="Times New Roman" w:hint="default"/>
                <w:sz w:val="18"/>
                <w:szCs w:val="18"/>
              </w:rPr>
              <w:t>KT</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和</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LG</w:t>
            </w:r>
            <w:r>
              <w:rPr>
                <w:rFonts w:ascii="Times New Roman" w:hAnsi="Times New Roman" w:cs="Times New Roman" w:eastAsia="Times New Roman" w:hint="default"/>
                <w:spacing w:val="-14"/>
                <w:sz w:val="18"/>
                <w:szCs w:val="18"/>
              </w:rPr>
              <w:t> </w:t>
            </w:r>
            <w:r>
              <w:rPr>
                <w:rFonts w:ascii="Times New Roman" w:hAnsi="Times New Roman" w:cs="Times New Roman" w:eastAsia="Times New Roman" w:hint="default"/>
                <w:sz w:val="18"/>
                <w:szCs w:val="18"/>
              </w:rPr>
              <w:t>U+</w:t>
            </w:r>
            <w:r>
              <w:rPr>
                <w:rFonts w:ascii="宋体" w:hAnsi="宋体" w:cs="宋体" w:eastAsia="宋体" w:hint="default"/>
                <w:sz w:val="18"/>
                <w:szCs w:val="18"/>
              </w:rPr>
              <w:t>计划今年上</w:t>
            </w:r>
            <w:r>
              <w:rPr>
                <w:rFonts w:ascii="宋体" w:hAnsi="宋体" w:cs="宋体" w:eastAsia="宋体" w:hint="default"/>
                <w:w w:val="100"/>
                <w:sz w:val="18"/>
                <w:szCs w:val="18"/>
              </w:rPr>
              <w:t> </w:t>
            </w:r>
            <w:r>
              <w:rPr>
                <w:rFonts w:ascii="宋体" w:hAnsi="宋体" w:cs="宋体" w:eastAsia="宋体" w:hint="default"/>
                <w:sz w:val="18"/>
                <w:szCs w:val="18"/>
              </w:rPr>
              <w:t>半年建设</w:t>
            </w:r>
            <w:r>
              <w:rPr>
                <w:rFonts w:ascii="宋体" w:hAnsi="宋体" w:cs="宋体" w:eastAsia="宋体" w:hint="default"/>
                <w:spacing w:val="-44"/>
                <w:sz w:val="18"/>
                <w:szCs w:val="18"/>
              </w:rPr>
              <w:t> </w:t>
            </w:r>
            <w:r>
              <w:rPr>
                <w:rFonts w:ascii="Times New Roman" w:hAnsi="Times New Roman" w:cs="Times New Roman" w:eastAsia="Times New Roman" w:hint="default"/>
                <w:sz w:val="18"/>
                <w:szCs w:val="18"/>
              </w:rPr>
              <w:t>28GHz</w:t>
            </w:r>
            <w:r>
              <w:rPr>
                <w:rFonts w:ascii="Times New Roman" w:hAnsi="Times New Roman" w:cs="Times New Roman" w:eastAsia="Times New Roman" w:hint="default"/>
                <w:spacing w:val="1"/>
                <w:sz w:val="18"/>
                <w:szCs w:val="18"/>
              </w:rPr>
              <w:t> </w:t>
            </w:r>
            <w:r>
              <w:rPr>
                <w:rFonts w:ascii="宋体" w:hAnsi="宋体" w:cs="宋体" w:eastAsia="宋体" w:hint="default"/>
                <w:spacing w:val="-4"/>
                <w:sz w:val="18"/>
                <w:szCs w:val="18"/>
              </w:rPr>
              <w:t>频段通信网络，最高将比</w:t>
            </w:r>
            <w:r>
              <w:rPr>
                <w:rFonts w:ascii="宋体" w:hAnsi="宋体" w:cs="宋体" w:eastAsia="宋体" w:hint="default"/>
                <w:spacing w:val="-44"/>
                <w:sz w:val="18"/>
                <w:szCs w:val="18"/>
              </w:rPr>
              <w:t> </w:t>
            </w:r>
            <w:r>
              <w:rPr>
                <w:rFonts w:ascii="Times New Roman" w:hAnsi="Times New Roman" w:cs="Times New Roman" w:eastAsia="Times New Roman" w:hint="default"/>
                <w:spacing w:val="-7"/>
                <w:sz w:val="18"/>
                <w:szCs w:val="18"/>
              </w:rPr>
              <w:t>LTE</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快</w:t>
            </w:r>
            <w:r>
              <w:rPr>
                <w:rFonts w:ascii="宋体" w:hAnsi="宋体" w:cs="宋体" w:eastAsia="宋体" w:hint="default"/>
                <w:spacing w:val="-44"/>
                <w:sz w:val="18"/>
                <w:szCs w:val="18"/>
              </w:rPr>
              <w:t> </w:t>
            </w:r>
            <w:r>
              <w:rPr>
                <w:rFonts w:ascii="Times New Roman" w:hAnsi="Times New Roman" w:cs="Times New Roman" w:eastAsia="Times New Roman" w:hint="default"/>
                <w:sz w:val="18"/>
                <w:szCs w:val="18"/>
              </w:rPr>
              <w:t>20</w:t>
            </w:r>
            <w:r>
              <w:rPr>
                <w:rFonts w:ascii="Times New Roman" w:hAnsi="Times New Roman" w:cs="Times New Roman" w:eastAsia="Times New Roman" w:hint="default"/>
                <w:spacing w:val="2"/>
                <w:sz w:val="18"/>
                <w:szCs w:val="18"/>
              </w:rPr>
              <w:t> </w:t>
            </w:r>
            <w:r>
              <w:rPr>
                <w:rFonts w:ascii="宋体" w:hAnsi="宋体" w:cs="宋体" w:eastAsia="宋体" w:hint="default"/>
                <w:spacing w:val="-10"/>
                <w:sz w:val="18"/>
                <w:szCs w:val="18"/>
              </w:rPr>
              <w:t>倍。韩国</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频段为</w:t>
            </w:r>
            <w:r>
              <w:rPr>
                <w:rFonts w:ascii="宋体" w:hAnsi="宋体" w:cs="宋体" w:eastAsia="宋体" w:hint="default"/>
                <w:spacing w:val="-44"/>
                <w:sz w:val="18"/>
                <w:szCs w:val="18"/>
              </w:rPr>
              <w:t> </w:t>
            </w:r>
            <w:r>
              <w:rPr>
                <w:rFonts w:ascii="Times New Roman" w:hAnsi="Times New Roman" w:cs="Times New Roman" w:eastAsia="Times New Roman" w:hint="default"/>
                <w:spacing w:val="-6"/>
                <w:sz w:val="18"/>
                <w:szCs w:val="18"/>
              </w:rPr>
              <w:t>3.5GHz</w:t>
            </w:r>
            <w:r>
              <w:rPr>
                <w:rFonts w:ascii="宋体" w:hAnsi="宋体" w:cs="宋体" w:eastAsia="宋体" w:hint="default"/>
                <w:spacing w:val="-6"/>
                <w:sz w:val="18"/>
                <w:szCs w:val="18"/>
              </w:rPr>
              <w:t>，比</w:t>
            </w:r>
            <w:r>
              <w:rPr>
                <w:rFonts w:ascii="宋体" w:hAnsi="宋体" w:cs="宋体" w:eastAsia="宋体" w:hint="default"/>
                <w:spacing w:val="-41"/>
                <w:sz w:val="18"/>
                <w:szCs w:val="18"/>
              </w:rPr>
              <w:t> </w:t>
            </w:r>
            <w:r>
              <w:rPr>
                <w:rFonts w:ascii="Times New Roman" w:hAnsi="Times New Roman" w:cs="Times New Roman" w:eastAsia="Times New Roman" w:hint="default"/>
                <w:spacing w:val="-7"/>
                <w:sz w:val="18"/>
                <w:szCs w:val="18"/>
              </w:rPr>
              <w:t>LTE</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快</w:t>
            </w:r>
            <w:r>
              <w:rPr>
                <w:rFonts w:ascii="宋体" w:hAnsi="宋体" w:cs="宋体" w:eastAsia="宋体" w:hint="default"/>
                <w:spacing w:val="-44"/>
                <w:sz w:val="18"/>
                <w:szCs w:val="18"/>
              </w:rPr>
              <w:t> </w:t>
            </w:r>
            <w:r>
              <w:rPr>
                <w:rFonts w:ascii="Times New Roman" w:hAnsi="Times New Roman" w:cs="Times New Roman" w:eastAsia="Times New Roman" w:hint="default"/>
                <w:sz w:val="18"/>
                <w:szCs w:val="18"/>
              </w:rPr>
              <w:t>3-4</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倍。</w:t>
            </w:r>
          </w:p>
        </w:tc>
      </w:tr>
      <w:tr>
        <w:trPr>
          <w:trHeight w:val="624" w:hRule="exact"/>
        </w:trPr>
        <w:tc>
          <w:tcPr>
            <w:tcW w:w="1101"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left="109" w:right="0"/>
              <w:jc w:val="center"/>
              <w:rPr>
                <w:rFonts w:ascii="宋体" w:hAnsi="宋体" w:cs="宋体" w:eastAsia="宋体" w:hint="default"/>
                <w:sz w:val="18"/>
                <w:szCs w:val="18"/>
              </w:rPr>
            </w:pPr>
            <w:r>
              <w:rPr>
                <w:rFonts w:ascii="宋体" w:hAnsi="宋体" w:cs="宋体" w:eastAsia="宋体" w:hint="default"/>
                <w:sz w:val="18"/>
                <w:szCs w:val="18"/>
              </w:rPr>
              <w:t>欧洲</w:t>
            </w:r>
          </w:p>
        </w:tc>
        <w:tc>
          <w:tcPr>
            <w:tcW w:w="8530" w:type="dxa"/>
            <w:tcBorders>
              <w:top w:val="nil" w:sz="6" w:space="0" w:color="auto"/>
              <w:left w:val="nil" w:sz="6" w:space="0" w:color="auto"/>
              <w:bottom w:val="single" w:sz="4" w:space="0" w:color="367097"/>
              <w:right w:val="nil" w:sz="6" w:space="0" w:color="auto"/>
            </w:tcBorders>
            <w:shd w:val="clear" w:color="auto" w:fill="D2E2EE"/>
          </w:tcPr>
          <w:p>
            <w:pPr>
              <w:pStyle w:val="TableParagraph"/>
              <w:tabs>
                <w:tab w:pos="529" w:val="left" w:leader="none"/>
              </w:tabs>
              <w:spacing w:line="240" w:lineRule="auto" w:before="10"/>
              <w:ind w:left="109" w:right="0"/>
              <w:jc w:val="left"/>
              <w:rPr>
                <w:rFonts w:ascii="Times New Roman" w:hAnsi="Times New Roman" w:cs="Times New Roman" w:eastAsia="Times New Roman"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宋体" w:hAnsi="宋体" w:cs="宋体" w:eastAsia="宋体" w:hint="default"/>
                <w:sz w:val="18"/>
                <w:szCs w:val="18"/>
              </w:rPr>
              <w:t>大规模商业引入的计划在</w:t>
            </w:r>
            <w:r>
              <w:rPr>
                <w:rFonts w:ascii="宋体" w:hAnsi="宋体" w:cs="宋体" w:eastAsia="宋体" w:hint="default"/>
                <w:spacing w:val="-40"/>
                <w:sz w:val="18"/>
                <w:szCs w:val="18"/>
              </w:rPr>
              <w:t> </w:t>
            </w:r>
            <w:r>
              <w:rPr>
                <w:rFonts w:ascii="Times New Roman" w:hAnsi="Times New Roman" w:cs="Times New Roman" w:eastAsia="Times New Roman" w:hint="default"/>
                <w:sz w:val="18"/>
                <w:szCs w:val="18"/>
              </w:rPr>
              <w:t>2020</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年；法国最快于</w:t>
            </w:r>
            <w:r>
              <w:rPr>
                <w:rFonts w:ascii="宋体" w:hAnsi="宋体" w:cs="宋体" w:eastAsia="宋体" w:hint="default"/>
                <w:spacing w:val="-41"/>
                <w:sz w:val="18"/>
                <w:szCs w:val="18"/>
              </w:rPr>
              <w:t> </w:t>
            </w:r>
            <w:r>
              <w:rPr>
                <w:rFonts w:ascii="Times New Roman" w:hAnsi="Times New Roman" w:cs="Times New Roman" w:eastAsia="Times New Roman" w:hint="default"/>
                <w:sz w:val="18"/>
                <w:szCs w:val="18"/>
              </w:rPr>
              <w:t>2020</w:t>
            </w:r>
            <w:r>
              <w:rPr>
                <w:rFonts w:ascii="Times New Roman" w:hAnsi="Times New Roman" w:cs="Times New Roman" w:eastAsia="Times New Roman" w:hint="default"/>
                <w:spacing w:val="5"/>
                <w:sz w:val="18"/>
                <w:szCs w:val="18"/>
              </w:rPr>
              <w:t> </w:t>
            </w:r>
            <w:r>
              <w:rPr>
                <w:rFonts w:ascii="宋体" w:hAnsi="宋体" w:cs="宋体" w:eastAsia="宋体" w:hint="default"/>
                <w:sz w:val="18"/>
                <w:szCs w:val="18"/>
              </w:rPr>
              <w:t>年</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3</w:t>
            </w:r>
            <w:r>
              <w:rPr>
                <w:rFonts w:ascii="Times New Roman" w:hAnsi="Times New Roman" w:cs="Times New Roman" w:eastAsia="Times New Roman" w:hint="default"/>
                <w:spacing w:val="5"/>
                <w:sz w:val="18"/>
                <w:szCs w:val="18"/>
              </w:rPr>
              <w:t> </w:t>
            </w:r>
            <w:r>
              <w:rPr>
                <w:rFonts w:ascii="宋体" w:hAnsi="宋体" w:cs="宋体" w:eastAsia="宋体" w:hint="default"/>
                <w:sz w:val="18"/>
                <w:szCs w:val="18"/>
              </w:rPr>
              <w:t>月启动</w:t>
            </w:r>
            <w:r>
              <w:rPr>
                <w:rFonts w:ascii="宋体" w:hAnsi="宋体" w:cs="宋体" w:eastAsia="宋体" w:hint="default"/>
                <w:spacing w:val="-41"/>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频谱牌照的分配程序，到</w:t>
            </w:r>
            <w:r>
              <w:rPr>
                <w:rFonts w:ascii="宋体" w:hAnsi="宋体" w:cs="宋体" w:eastAsia="宋体" w:hint="default"/>
                <w:spacing w:val="-40"/>
                <w:sz w:val="18"/>
                <w:szCs w:val="18"/>
              </w:rPr>
              <w:t> </w:t>
            </w:r>
            <w:r>
              <w:rPr>
                <w:rFonts w:ascii="Times New Roman" w:hAnsi="Times New Roman" w:cs="Times New Roman" w:eastAsia="Times New Roman" w:hint="default"/>
                <w:sz w:val="18"/>
                <w:szCs w:val="18"/>
              </w:rPr>
              <w:t>2025</w:t>
            </w:r>
          </w:p>
          <w:p>
            <w:pPr>
              <w:pStyle w:val="TableParagraph"/>
              <w:spacing w:line="240" w:lineRule="auto" w:before="63"/>
              <w:ind w:left="529" w:right="0"/>
              <w:jc w:val="left"/>
              <w:rPr>
                <w:rFonts w:ascii="宋体" w:hAnsi="宋体" w:cs="宋体" w:eastAsia="宋体" w:hint="default"/>
                <w:sz w:val="18"/>
                <w:szCs w:val="18"/>
              </w:rPr>
            </w:pPr>
            <w:r>
              <w:rPr>
                <w:rFonts w:ascii="宋体" w:hAnsi="宋体" w:cs="宋体" w:eastAsia="宋体" w:hint="default"/>
                <w:sz w:val="18"/>
                <w:szCs w:val="18"/>
              </w:rPr>
              <w:t>年应有</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12000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个</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运营点，为</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2/3 </w:t>
            </w:r>
            <w:r>
              <w:rPr>
                <w:rFonts w:ascii="宋体" w:hAnsi="宋体" w:cs="宋体" w:eastAsia="宋体" w:hint="default"/>
                <w:sz w:val="18"/>
                <w:szCs w:val="18"/>
              </w:rPr>
              <w:t>法国人口提供</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服务</w:t>
            </w:r>
          </w:p>
        </w:tc>
      </w:tr>
    </w:tbl>
    <w:p>
      <w:pPr>
        <w:spacing w:before="22"/>
        <w:ind w:left="236" w:right="0" w:firstLine="0"/>
        <w:jc w:val="left"/>
        <w:rPr>
          <w:rFonts w:ascii="宋体" w:hAnsi="宋体" w:cs="宋体" w:eastAsia="宋体" w:hint="default"/>
          <w:sz w:val="17"/>
          <w:szCs w:val="17"/>
        </w:rPr>
      </w:pPr>
      <w:r>
        <w:rPr/>
        <w:pict>
          <v:group style="position:absolute;margin-left:62.063999pt;margin-top:-31.452255pt;width:470.25pt;height:31.2pt;mso-position-horizontal-relative:page;mso-position-vertical-relative:paragraph;z-index:-430936" coordorigin="1241,-629" coordsize="9405,624">
            <v:group style="position:absolute;left:1241;top:-629;width:994;height:624" coordorigin="1241,-629" coordsize="994,624">
              <v:shape style="position:absolute;left:1241;top:-629;width:994;height:624" coordorigin="1241,-629" coordsize="994,624" path="m1241,-5l2235,-5,2235,-629,1241,-629,1241,-5xe" filled="true" fillcolor="#d2e2ee" stroked="false">
                <v:path arrowok="t"/>
                <v:fill type="solid"/>
              </v:shape>
            </v:group>
            <v:group style="position:absolute;left:1349;top:-473;width:778;height:312" coordorigin="1349,-473" coordsize="778,312">
              <v:shape style="position:absolute;left:1349;top:-473;width:778;height:312" coordorigin="1349,-473" coordsize="778,312" path="m1349,-161l2127,-161,2127,-473,1349,-473,1349,-161xe" filled="true" fillcolor="#d2e2ee" stroked="false">
                <v:path arrowok="t"/>
                <v:fill type="solid"/>
              </v:shape>
            </v:group>
            <v:group style="position:absolute;left:2235;top:-629;width:8411;height:624" coordorigin="2235,-629" coordsize="8411,624">
              <v:shape style="position:absolute;left:2235;top:-629;width:8411;height:624" coordorigin="2235,-629" coordsize="8411,624" path="m2235,-5l10646,-5,10646,-629,2235,-629,2235,-5xe" filled="true" fillcolor="#d2e2ee" stroked="false">
                <v:path arrowok="t"/>
                <v:fill type="solid"/>
              </v:shape>
            </v:group>
            <v:group style="position:absolute;left:2343;top:-629;width:8195;height:312" coordorigin="2343,-629" coordsize="8195,312">
              <v:shape style="position:absolute;left:2343;top:-629;width:8195;height:312" coordorigin="2343,-629" coordsize="8195,312" path="m2343,-317l10538,-317,10538,-629,2343,-629,2343,-317xe" filled="true" fillcolor="#d2e2ee" stroked="false">
                <v:path arrowok="t"/>
                <v:fill type="solid"/>
              </v:shape>
            </v:group>
            <v:group style="position:absolute;left:2343;top:-317;width:8195;height:312" coordorigin="2343,-317" coordsize="8195,312">
              <v:shape style="position:absolute;left:2343;top:-317;width:8195;height:312" coordorigin="2343,-317" coordsize="8195,312" path="m2343,-5l10538,-5,10538,-317,2343,-317,2343,-5xe" filled="true" fillcolor="#d2e2ee" stroked="false">
                <v:path arrowok="t"/>
                <v:fill type="solid"/>
              </v:shape>
            </v:group>
            <w10:wrap type="none"/>
          </v:group>
        </w:pict>
      </w:r>
      <w:r>
        <w:rPr>
          <w:rFonts w:ascii="宋体" w:hAnsi="宋体" w:cs="宋体" w:eastAsia="宋体" w:hint="default"/>
          <w:sz w:val="17"/>
          <w:szCs w:val="17"/>
        </w:rPr>
        <w:t>资料来源：中国信通院，中信建投证券研究发展部</w:t>
      </w:r>
    </w:p>
    <w:p>
      <w:pPr>
        <w:spacing w:line="240" w:lineRule="auto" w:before="1"/>
        <w:ind w:right="0"/>
        <w:rPr>
          <w:rFonts w:ascii="宋体" w:hAnsi="宋体" w:cs="宋体" w:eastAsia="宋体" w:hint="default"/>
          <w:sz w:val="26"/>
          <w:szCs w:val="26"/>
        </w:rPr>
      </w:pPr>
    </w:p>
    <w:p>
      <w:pPr>
        <w:pStyle w:val="BodyText"/>
        <w:spacing w:line="312" w:lineRule="exact" w:before="21"/>
        <w:ind w:right="128" w:firstLine="403"/>
        <w:jc w:val="both"/>
      </w:pPr>
      <w:r>
        <w:rPr>
          <w:rFonts w:ascii="Times New Roman" w:hAnsi="Times New Roman" w:cs="Times New Roman" w:eastAsia="Times New Roman" w:hint="default"/>
          <w:b/>
          <w:bCs/>
        </w:rPr>
        <w:t>5G</w:t>
      </w:r>
      <w:r>
        <w:rPr>
          <w:rFonts w:ascii="Times New Roman" w:hAnsi="Times New Roman" w:cs="Times New Roman" w:eastAsia="Times New Roman" w:hint="default"/>
          <w:b/>
          <w:bCs/>
          <w:spacing w:val="-21"/>
        </w:rPr>
        <w:t> </w:t>
      </w:r>
      <w:r>
        <w:rPr>
          <w:rFonts w:ascii="Microsoft JhengHei" w:hAnsi="Microsoft JhengHei" w:cs="Microsoft JhengHei" w:eastAsia="Microsoft JhengHei" w:hint="default"/>
          <w:b/>
          <w:bCs/>
        </w:rPr>
        <w:t>基带芯片批量出货，高通和华为领先。</w:t>
      </w:r>
      <w:r>
        <w:rPr>
          <w:rFonts w:ascii="Times New Roman" w:hAnsi="Times New Roman" w:cs="Times New Roman" w:eastAsia="Times New Roman" w:hint="default"/>
        </w:rPr>
        <w:t>2019</w:t>
      </w:r>
      <w:r>
        <w:rPr>
          <w:rFonts w:ascii="Times New Roman" w:hAnsi="Times New Roman" w:cs="Times New Roman" w:eastAsia="Times New Roman" w:hint="default"/>
          <w:spacing w:val="-19"/>
        </w:rPr>
        <w:t> </w:t>
      </w:r>
      <w:r>
        <w:rPr/>
        <w:t>年，主要基带处理器厂商均发布了基带芯片，均支持</w:t>
      </w:r>
      <w:r>
        <w:rPr>
          <w:spacing w:val="-69"/>
        </w:rPr>
        <w:t> </w:t>
      </w:r>
      <w:r>
        <w:rPr>
          <w:rFonts w:ascii="Times New Roman" w:hAnsi="Times New Roman" w:cs="Times New Roman" w:eastAsia="Times New Roman" w:hint="default"/>
        </w:rPr>
        <w:t>SA</w:t>
      </w:r>
      <w:r>
        <w:rPr>
          <w:rFonts w:ascii="Times New Roman" w:hAnsi="Times New Roman" w:cs="Times New Roman" w:eastAsia="Times New Roman" w:hint="default"/>
          <w:spacing w:val="-21"/>
        </w:rPr>
        <w:t> </w:t>
      </w:r>
      <w:r>
        <w:rPr/>
        <w:t>和 </w:t>
      </w:r>
      <w:r>
        <w:rPr>
          <w:rFonts w:ascii="Times New Roman" w:hAnsi="Times New Roman" w:cs="Times New Roman" w:eastAsia="Times New Roman" w:hint="default"/>
        </w:rPr>
        <w:t>NSA</w:t>
      </w:r>
      <w:r>
        <w:rPr>
          <w:rFonts w:ascii="Times New Roman" w:hAnsi="Times New Roman" w:cs="Times New Roman" w:eastAsia="Times New Roman" w:hint="default"/>
          <w:spacing w:val="-5"/>
        </w:rPr>
        <w:t> </w:t>
      </w:r>
      <w:r>
        <w:rPr/>
        <w:t>组网方式，华为发布</w:t>
      </w:r>
      <w:r>
        <w:rPr>
          <w:spacing w:val="-53"/>
        </w:rPr>
        <w:t> </w:t>
      </w:r>
      <w:r>
        <w:rPr>
          <w:rFonts w:ascii="Times New Roman" w:hAnsi="Times New Roman" w:cs="Times New Roman" w:eastAsia="Times New Roman" w:hint="default"/>
        </w:rPr>
        <w:t>Balong</w:t>
      </w:r>
      <w:r>
        <w:rPr>
          <w:rFonts w:ascii="Times New Roman" w:hAnsi="Times New Roman" w:cs="Times New Roman" w:eastAsia="Times New Roman" w:hint="default"/>
          <w:spacing w:val="-15"/>
        </w:rPr>
        <w:t> </w:t>
      </w:r>
      <w:r>
        <w:rPr>
          <w:rFonts w:ascii="Times New Roman" w:hAnsi="Times New Roman" w:cs="Times New Roman" w:eastAsia="Times New Roman" w:hint="default"/>
        </w:rPr>
        <w:t>5000</w:t>
      </w:r>
      <w:r>
        <w:rPr/>
        <w:t>，实现量产并应用于其</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3"/>
        </w:rPr>
        <w:t> </w:t>
      </w:r>
      <w:r>
        <w:rPr/>
        <w:t>手机；高通继去年发布支持</w:t>
      </w:r>
      <w:r>
        <w:rPr>
          <w:spacing w:val="-53"/>
        </w:rPr>
        <w:t> </w:t>
      </w:r>
      <w:r>
        <w:rPr>
          <w:rFonts w:ascii="Times New Roman" w:hAnsi="Times New Roman" w:cs="Times New Roman" w:eastAsia="Times New Roman" w:hint="default"/>
        </w:rPr>
        <w:t>SA</w:t>
      </w:r>
      <w:r>
        <w:rPr>
          <w:rFonts w:ascii="Times New Roman" w:hAnsi="Times New Roman" w:cs="Times New Roman" w:eastAsia="Times New Roman" w:hint="default"/>
          <w:spacing w:val="-5"/>
        </w:rPr>
        <w:t> </w:t>
      </w:r>
      <w:r>
        <w:rPr/>
        <w:t>的</w:t>
      </w:r>
      <w:r>
        <w:rPr>
          <w:spacing w:val="-53"/>
        </w:rPr>
        <w:t> </w:t>
      </w:r>
      <w:r>
        <w:rPr>
          <w:rFonts w:ascii="Times New Roman" w:hAnsi="Times New Roman" w:cs="Times New Roman" w:eastAsia="Times New Roman" w:hint="default"/>
        </w:rPr>
        <w:t>X50</w:t>
      </w:r>
      <w:r>
        <w:rPr>
          <w:rFonts w:ascii="Times New Roman" w:hAnsi="Times New Roman" w:cs="Times New Roman" w:eastAsia="Times New Roman" w:hint="default"/>
          <w:spacing w:val="-3"/>
        </w:rPr>
        <w:t> </w:t>
      </w:r>
      <w:r>
        <w:rPr/>
        <w:t>后，又 发布支持</w:t>
      </w:r>
      <w:r>
        <w:rPr>
          <w:spacing w:val="-47"/>
        </w:rPr>
        <w:t> </w:t>
      </w:r>
      <w:r>
        <w:rPr>
          <w:rFonts w:ascii="Times New Roman" w:hAnsi="Times New Roman" w:cs="Times New Roman" w:eastAsia="Times New Roman" w:hint="default"/>
        </w:rPr>
        <w:t>SA </w:t>
      </w:r>
      <w:r>
        <w:rPr/>
        <w:t>和</w:t>
      </w:r>
      <w:r>
        <w:rPr>
          <w:spacing w:val="-47"/>
        </w:rPr>
        <w:t> </w:t>
      </w:r>
      <w:r>
        <w:rPr>
          <w:rFonts w:ascii="Times New Roman" w:hAnsi="Times New Roman" w:cs="Times New Roman" w:eastAsia="Times New Roman" w:hint="default"/>
        </w:rPr>
        <w:t>NSA </w:t>
      </w:r>
      <w:r>
        <w:rPr/>
        <w:t>的</w:t>
      </w:r>
      <w:r>
        <w:rPr>
          <w:spacing w:val="-47"/>
        </w:rPr>
        <w:t> </w:t>
      </w:r>
      <w:r>
        <w:rPr>
          <w:rFonts w:ascii="Times New Roman" w:hAnsi="Times New Roman" w:cs="Times New Roman" w:eastAsia="Times New Roman" w:hint="default"/>
        </w:rPr>
        <w:t>X55</w:t>
      </w:r>
      <w:r>
        <w:rPr/>
        <w:t>，目前除华为外的</w:t>
      </w:r>
      <w:r>
        <w:rPr>
          <w:spacing w:val="-46"/>
        </w:rPr>
        <w:t> </w:t>
      </w:r>
      <w:r>
        <w:rPr>
          <w:rFonts w:ascii="Times New Roman" w:hAnsi="Times New Roman" w:cs="Times New Roman" w:eastAsia="Times New Roman" w:hint="default"/>
        </w:rPr>
        <w:t>5G</w:t>
      </w:r>
      <w:r>
        <w:rPr>
          <w:rFonts w:ascii="Times New Roman" w:hAnsi="Times New Roman" w:cs="Times New Roman" w:eastAsia="Times New Roman" w:hint="default"/>
          <w:spacing w:val="3"/>
        </w:rPr>
        <w:t> </w:t>
      </w:r>
      <w:r>
        <w:rPr/>
        <w:t>手机基本均使用</w:t>
      </w:r>
      <w:r>
        <w:rPr>
          <w:spacing w:val="-47"/>
        </w:rPr>
        <w:t> </w:t>
      </w:r>
      <w:r>
        <w:rPr>
          <w:rFonts w:ascii="Times New Roman" w:hAnsi="Times New Roman" w:cs="Times New Roman" w:eastAsia="Times New Roman" w:hint="default"/>
        </w:rPr>
        <w:t>X50</w:t>
      </w:r>
      <w:r>
        <w:rPr>
          <w:rFonts w:ascii="Times New Roman" w:hAnsi="Times New Roman" w:cs="Times New Roman" w:eastAsia="Times New Roman" w:hint="default"/>
          <w:spacing w:val="4"/>
        </w:rPr>
        <w:t> </w:t>
      </w:r>
      <w:r>
        <w:rPr/>
        <w:t>基带芯片，预计</w:t>
      </w:r>
      <w:r>
        <w:rPr>
          <w:spacing w:val="-46"/>
        </w:rPr>
        <w:t> </w:t>
      </w:r>
      <w:r>
        <w:rPr>
          <w:rFonts w:ascii="Times New Roman" w:hAnsi="Times New Roman" w:cs="Times New Roman" w:eastAsia="Times New Roman" w:hint="default"/>
        </w:rPr>
        <w:t>X55</w:t>
      </w:r>
      <w:r>
        <w:rPr>
          <w:rFonts w:ascii="Times New Roman" w:hAnsi="Times New Roman" w:cs="Times New Roman" w:eastAsia="Times New Roman" w:hint="default"/>
          <w:spacing w:val="4"/>
        </w:rPr>
        <w:t> </w:t>
      </w:r>
      <w:r>
        <w:rPr/>
        <w:t>于</w:t>
      </w:r>
      <w:r>
        <w:rPr>
          <w:spacing w:val="-47"/>
        </w:rPr>
        <w:t> </w:t>
      </w:r>
      <w:r>
        <w:rPr>
          <w:rFonts w:ascii="Times New Roman" w:hAnsi="Times New Roman" w:cs="Times New Roman" w:eastAsia="Times New Roman" w:hint="default"/>
        </w:rPr>
        <w:t>2020</w:t>
      </w:r>
      <w:r>
        <w:rPr>
          <w:rFonts w:ascii="Times New Roman" w:hAnsi="Times New Roman" w:cs="Times New Roman" w:eastAsia="Times New Roman" w:hint="default"/>
          <w:spacing w:val="4"/>
        </w:rPr>
        <w:t> </w:t>
      </w:r>
      <w:r>
        <w:rPr/>
        <w:t>年实现商</w:t>
      </w:r>
    </w:p>
    <w:p>
      <w:pPr>
        <w:spacing w:line="285" w:lineRule="auto" w:before="16"/>
        <w:ind w:left="132" w:right="122" w:firstLine="0"/>
        <w:jc w:val="left"/>
        <w:rPr>
          <w:rFonts w:ascii="宋体" w:hAnsi="宋体" w:cs="宋体" w:eastAsia="宋体" w:hint="default"/>
          <w:sz w:val="18"/>
          <w:szCs w:val="18"/>
        </w:rPr>
      </w:pPr>
      <w:r>
        <w:rPr>
          <w:rFonts w:ascii="宋体" w:hAnsi="宋体" w:cs="宋体" w:eastAsia="宋体" w:hint="default"/>
          <w:sz w:val="20"/>
          <w:szCs w:val="20"/>
        </w:rPr>
        <w:t>用；</w:t>
      </w:r>
      <w:r>
        <w:rPr>
          <w:rFonts w:ascii="Times New Roman" w:hAnsi="Times New Roman" w:cs="Times New Roman" w:eastAsia="Times New Roman" w:hint="default"/>
          <w:sz w:val="20"/>
          <w:szCs w:val="20"/>
        </w:rPr>
        <w:t>MTK </w:t>
      </w:r>
      <w:r>
        <w:rPr>
          <w:rFonts w:ascii="宋体" w:hAnsi="宋体" w:cs="宋体" w:eastAsia="宋体" w:hint="default"/>
          <w:sz w:val="20"/>
          <w:szCs w:val="20"/>
        </w:rPr>
        <w:t>发布首款集成 </w:t>
      </w:r>
      <w:r>
        <w:rPr>
          <w:rFonts w:ascii="Times New Roman" w:hAnsi="Times New Roman" w:cs="Times New Roman" w:eastAsia="Times New Roman" w:hint="default"/>
          <w:sz w:val="20"/>
          <w:szCs w:val="20"/>
        </w:rPr>
        <w:t>Helio M70 </w:t>
      </w:r>
      <w:r>
        <w:rPr>
          <w:rFonts w:ascii="宋体" w:hAnsi="宋体" w:cs="宋体" w:eastAsia="宋体" w:hint="default"/>
          <w:sz w:val="20"/>
          <w:szCs w:val="20"/>
        </w:rPr>
        <w:t>基带芯片的处理器，预计</w:t>
      </w:r>
      <w:r>
        <w:rPr>
          <w:rFonts w:ascii="宋体" w:hAnsi="宋体" w:cs="宋体" w:eastAsia="宋体" w:hint="default"/>
          <w:spacing w:val="-79"/>
          <w:sz w:val="20"/>
          <w:szCs w:val="20"/>
        </w:rPr>
        <w:t> </w:t>
      </w:r>
      <w:r>
        <w:rPr>
          <w:rFonts w:ascii="Times New Roman" w:hAnsi="Times New Roman" w:cs="Times New Roman" w:eastAsia="Times New Roman" w:hint="default"/>
          <w:sz w:val="20"/>
          <w:szCs w:val="20"/>
        </w:rPr>
        <w:t>2020Q1 </w:t>
      </w:r>
      <w:r>
        <w:rPr>
          <w:rFonts w:ascii="宋体" w:hAnsi="宋体" w:cs="宋体" w:eastAsia="宋体" w:hint="default"/>
          <w:sz w:val="20"/>
          <w:szCs w:val="20"/>
        </w:rPr>
        <w:t>商用；紫光展锐发布</w:t>
      </w:r>
      <w:r>
        <w:rPr>
          <w:rFonts w:ascii="宋体" w:hAnsi="宋体" w:cs="宋体" w:eastAsia="宋体" w:hint="default"/>
          <w:sz w:val="18"/>
          <w:szCs w:val="18"/>
        </w:rPr>
        <w:t>春藤 </w:t>
      </w:r>
      <w:r>
        <w:rPr>
          <w:rFonts w:ascii="Times New Roman" w:hAnsi="Times New Roman" w:cs="Times New Roman" w:eastAsia="Times New Roman" w:hint="default"/>
          <w:sz w:val="18"/>
          <w:szCs w:val="18"/>
        </w:rPr>
        <w:t>510</w:t>
      </w:r>
      <w:r>
        <w:rPr>
          <w:rFonts w:ascii="宋体" w:hAnsi="宋体" w:cs="宋体" w:eastAsia="宋体" w:hint="default"/>
          <w:sz w:val="18"/>
          <w:szCs w:val="18"/>
        </w:rPr>
        <w:t>，已达可商用 状态；三星发布</w:t>
      </w:r>
      <w:r>
        <w:rPr>
          <w:rFonts w:ascii="宋体" w:hAnsi="宋体" w:cs="宋体" w:eastAsia="宋体" w:hint="default"/>
          <w:spacing w:val="-51"/>
          <w:sz w:val="18"/>
          <w:szCs w:val="18"/>
        </w:rPr>
        <w:t> </w:t>
      </w:r>
      <w:r>
        <w:rPr>
          <w:rFonts w:ascii="Times New Roman" w:hAnsi="Times New Roman" w:cs="Times New Roman" w:eastAsia="Times New Roman" w:hint="default"/>
          <w:sz w:val="18"/>
          <w:szCs w:val="18"/>
        </w:rPr>
        <w:t>Exynos</w:t>
      </w:r>
      <w:r>
        <w:rPr>
          <w:rFonts w:ascii="Times New Roman" w:hAnsi="Times New Roman" w:cs="Times New Roman" w:eastAsia="Times New Roman" w:hint="default"/>
          <w:spacing w:val="-16"/>
          <w:sz w:val="18"/>
          <w:szCs w:val="18"/>
        </w:rPr>
        <w:t> </w:t>
      </w:r>
      <w:r>
        <w:rPr>
          <w:rFonts w:ascii="Times New Roman" w:hAnsi="Times New Roman" w:cs="Times New Roman" w:eastAsia="Times New Roman" w:hint="default"/>
          <w:sz w:val="18"/>
          <w:szCs w:val="18"/>
        </w:rPr>
        <w:t>5123</w:t>
      </w:r>
      <w:r>
        <w:rPr>
          <w:rFonts w:ascii="宋体" w:hAnsi="宋体" w:cs="宋体" w:eastAsia="宋体" w:hint="default"/>
          <w:sz w:val="18"/>
          <w:szCs w:val="18"/>
        </w:rPr>
        <w:t>，</w:t>
      </w:r>
      <w:r>
        <w:rPr>
          <w:rFonts w:ascii="Times New Roman" w:hAnsi="Times New Roman" w:cs="Times New Roman" w:eastAsia="Times New Roman" w:hint="default"/>
          <w:sz w:val="18"/>
          <w:szCs w:val="18"/>
        </w:rPr>
        <w:t>2019</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年底批量生产，</w:t>
      </w:r>
      <w:r>
        <w:rPr>
          <w:rFonts w:ascii="Times New Roman" w:hAnsi="Times New Roman" w:cs="Times New Roman" w:eastAsia="Times New Roman" w:hint="default"/>
          <w:sz w:val="18"/>
          <w:szCs w:val="18"/>
        </w:rPr>
        <w:t>2020</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年将出现于</w:t>
      </w:r>
      <w:r>
        <w:rPr>
          <w:rFonts w:ascii="宋体" w:hAnsi="宋体" w:cs="宋体" w:eastAsia="宋体" w:hint="default"/>
          <w:spacing w:val="-51"/>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8"/>
          <w:sz w:val="18"/>
          <w:szCs w:val="18"/>
        </w:rPr>
        <w:t> </w:t>
      </w:r>
      <w:r>
        <w:rPr>
          <w:rFonts w:ascii="宋体" w:hAnsi="宋体" w:cs="宋体" w:eastAsia="宋体" w:hint="default"/>
          <w:sz w:val="18"/>
          <w:szCs w:val="18"/>
        </w:rPr>
        <w:t>手机中；英特尔基带芯片业务被苹果收购，由于技</w:t>
      </w:r>
    </w:p>
    <w:p>
      <w:pPr>
        <w:spacing w:line="275" w:lineRule="exact" w:before="0"/>
        <w:ind w:left="132" w:right="0" w:firstLine="0"/>
        <w:jc w:val="left"/>
        <w:rPr>
          <w:rFonts w:ascii="Microsoft JhengHei" w:hAnsi="Microsoft JhengHei" w:cs="Microsoft JhengHei" w:eastAsia="Microsoft JhengHei" w:hint="default"/>
          <w:sz w:val="20"/>
          <w:szCs w:val="20"/>
        </w:rPr>
      </w:pPr>
      <w:r>
        <w:rPr>
          <w:rFonts w:ascii="宋体" w:hAnsi="宋体" w:cs="宋体" w:eastAsia="宋体" w:hint="default"/>
          <w:sz w:val="18"/>
          <w:szCs w:val="18"/>
        </w:rPr>
        <w:t>术尚未成熟，短期内预计不会用于 </w:t>
      </w:r>
      <w:r>
        <w:rPr>
          <w:rFonts w:ascii="Times New Roman" w:hAnsi="Times New Roman" w:cs="Times New Roman" w:eastAsia="Times New Roman" w:hint="default"/>
          <w:sz w:val="18"/>
          <w:szCs w:val="18"/>
        </w:rPr>
        <w:t>iPhone</w:t>
      </w:r>
      <w:r>
        <w:rPr>
          <w:rFonts w:ascii="宋体" w:hAnsi="宋体" w:cs="宋体" w:eastAsia="宋体" w:hint="default"/>
          <w:sz w:val="18"/>
          <w:szCs w:val="18"/>
        </w:rPr>
        <w:t>。</w:t>
      </w:r>
      <w:r>
        <w:rPr>
          <w:rFonts w:ascii="Microsoft JhengHei" w:hAnsi="Microsoft JhengHei" w:cs="Microsoft JhengHei" w:eastAsia="Microsoft JhengHei" w:hint="default"/>
          <w:b/>
          <w:bCs/>
          <w:sz w:val="20"/>
          <w:szCs w:val="20"/>
        </w:rPr>
        <w:t>我们认为，各大基带厂商作为 </w:t>
      </w: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6"/>
          <w:sz w:val="20"/>
          <w:szCs w:val="20"/>
        </w:rPr>
        <w:t> </w:t>
      </w:r>
      <w:r>
        <w:rPr>
          <w:rFonts w:ascii="Microsoft JhengHei" w:hAnsi="Microsoft JhengHei" w:cs="Microsoft JhengHei" w:eastAsia="Microsoft JhengHei" w:hint="default"/>
          <w:b/>
          <w:bCs/>
          <w:sz w:val="20"/>
          <w:szCs w:val="20"/>
        </w:rPr>
        <w:t>终端设备的核心供应商进展顺利，目</w:t>
      </w:r>
      <w:r>
        <w:rPr>
          <w:rFonts w:ascii="Microsoft JhengHei" w:hAnsi="Microsoft JhengHei" w:cs="Microsoft JhengHei" w:eastAsia="Microsoft JhengHei" w:hint="default"/>
          <w:sz w:val="20"/>
          <w:szCs w:val="20"/>
        </w:rPr>
      </w:r>
    </w:p>
    <w:p>
      <w:pPr>
        <w:pStyle w:val="Heading5"/>
        <w:spacing w:line="330" w:lineRule="exact"/>
        <w:ind w:right="0"/>
        <w:jc w:val="left"/>
        <w:rPr>
          <w:b w:val="0"/>
          <w:bCs w:val="0"/>
        </w:rPr>
      </w:pPr>
      <w:r>
        <w:rPr>
          <w:spacing w:val="2"/>
          <w:w w:val="99"/>
        </w:rPr>
        <w:t>前市场</w:t>
      </w:r>
      <w:r>
        <w:rPr>
          <w:w w:val="99"/>
        </w:rPr>
        <w:t>集</w:t>
      </w:r>
      <w:r>
        <w:rPr>
          <w:spacing w:val="2"/>
          <w:w w:val="99"/>
        </w:rPr>
        <w:t>中于</w:t>
      </w:r>
      <w:r>
        <w:rPr>
          <w:w w:val="99"/>
        </w:rPr>
        <w:t>两</w:t>
      </w:r>
      <w:r>
        <w:rPr>
          <w:spacing w:val="3"/>
          <w:w w:val="99"/>
        </w:rPr>
        <w:t>家</w:t>
      </w:r>
      <w:r>
        <w:rPr>
          <w:spacing w:val="2"/>
          <w:w w:val="99"/>
        </w:rPr>
        <w:t>（</w:t>
      </w:r>
      <w:r>
        <w:rPr>
          <w:w w:val="99"/>
        </w:rPr>
        <w:t>华</w:t>
      </w:r>
      <w:r>
        <w:rPr>
          <w:spacing w:val="2"/>
          <w:w w:val="99"/>
        </w:rPr>
        <w:t>为</w:t>
      </w:r>
      <w:r>
        <w:rPr>
          <w:w w:val="99"/>
        </w:rPr>
        <w:t>和</w:t>
      </w:r>
      <w:r>
        <w:rPr>
          <w:spacing w:val="2"/>
          <w:w w:val="99"/>
        </w:rPr>
        <w:t>高通</w:t>
      </w:r>
      <w:r>
        <w:rPr>
          <w:spacing w:val="-97"/>
          <w:w w:val="99"/>
        </w:rPr>
        <w:t>）</w:t>
      </w:r>
      <w:r>
        <w:rPr>
          <w:w w:val="99"/>
        </w:rPr>
        <w:t>，</w:t>
      </w:r>
      <w:r>
        <w:rPr>
          <w:spacing w:val="2"/>
          <w:w w:val="99"/>
        </w:rPr>
        <w:t>今</w:t>
      </w:r>
      <w:r>
        <w:rPr>
          <w:w w:val="99"/>
        </w:rPr>
        <w:t>年</w:t>
      </w:r>
      <w:r>
        <w:rPr>
          <w:spacing w:val="3"/>
        </w:rPr>
        <w:t> </w:t>
      </w:r>
      <w:r>
        <w:rPr>
          <w:rFonts w:ascii="Times New Roman" w:hAnsi="Times New Roman" w:cs="Times New Roman" w:eastAsia="Times New Roman" w:hint="default"/>
          <w:spacing w:val="1"/>
          <w:w w:val="99"/>
        </w:rPr>
        <w:t>5</w:t>
      </w:r>
      <w:r>
        <w:rPr>
          <w:rFonts w:ascii="Times New Roman" w:hAnsi="Times New Roman" w:cs="Times New Roman" w:eastAsia="Times New Roman" w:hint="default"/>
          <w:w w:val="99"/>
        </w:rPr>
        <w:t>G</w:t>
      </w:r>
      <w:r>
        <w:rPr>
          <w:rFonts w:ascii="Times New Roman" w:hAnsi="Times New Roman" w:cs="Times New Roman" w:eastAsia="Times New Roman" w:hint="default"/>
          <w:spacing w:val="-1"/>
        </w:rPr>
        <w:t> </w:t>
      </w:r>
      <w:r>
        <w:rPr>
          <w:spacing w:val="2"/>
          <w:w w:val="99"/>
        </w:rPr>
        <w:t>手</w:t>
      </w:r>
      <w:r>
        <w:rPr>
          <w:w w:val="99"/>
        </w:rPr>
        <w:t>机</w:t>
      </w:r>
      <w:r>
        <w:rPr>
          <w:spacing w:val="2"/>
          <w:w w:val="99"/>
        </w:rPr>
        <w:t>进</w:t>
      </w:r>
      <w:r>
        <w:rPr>
          <w:w w:val="99"/>
        </w:rPr>
        <w:t>一</w:t>
      </w:r>
      <w:r>
        <w:rPr>
          <w:spacing w:val="2"/>
          <w:w w:val="99"/>
        </w:rPr>
        <w:t>步放量</w:t>
      </w:r>
      <w:r>
        <w:rPr>
          <w:w w:val="99"/>
        </w:rPr>
        <w:t>，</w:t>
      </w:r>
      <w:r>
        <w:rPr>
          <w:spacing w:val="2"/>
          <w:w w:val="99"/>
        </w:rPr>
        <w:t>其他</w:t>
      </w:r>
      <w:r>
        <w:rPr>
          <w:w w:val="99"/>
        </w:rPr>
        <w:t>厂</w:t>
      </w:r>
      <w:r>
        <w:rPr>
          <w:spacing w:val="2"/>
          <w:w w:val="99"/>
        </w:rPr>
        <w:t>商有</w:t>
      </w:r>
      <w:r>
        <w:rPr>
          <w:w w:val="99"/>
        </w:rPr>
        <w:t>望</w:t>
      </w:r>
      <w:r>
        <w:rPr>
          <w:spacing w:val="2"/>
          <w:w w:val="99"/>
        </w:rPr>
        <w:t>打</w:t>
      </w:r>
      <w:r>
        <w:rPr>
          <w:w w:val="99"/>
        </w:rPr>
        <w:t>破</w:t>
      </w:r>
      <w:r>
        <w:rPr>
          <w:spacing w:val="2"/>
          <w:w w:val="99"/>
        </w:rPr>
        <w:t>现有格</w:t>
      </w:r>
      <w:r>
        <w:rPr>
          <w:spacing w:val="3"/>
          <w:w w:val="99"/>
        </w:rPr>
        <w:t>局</w:t>
      </w:r>
      <w:r>
        <w:rPr>
          <w:w w:val="99"/>
        </w:rPr>
        <w:t>。</w:t>
      </w:r>
      <w:r>
        <w:rPr>
          <w:b w:val="0"/>
          <w:bCs w:val="0"/>
        </w:rPr>
      </w:r>
    </w:p>
    <w:p>
      <w:pPr>
        <w:spacing w:before="178" w:after="53"/>
        <w:ind w:left="241" w:right="0" w:firstLine="0"/>
        <w:jc w:val="left"/>
        <w:rPr>
          <w:rFonts w:ascii="Microsoft JhengHei" w:hAnsi="Microsoft JhengHei" w:cs="Microsoft JhengHei" w:eastAsia="Microsoft JhengHei" w:hint="default"/>
          <w:sz w:val="18"/>
          <w:szCs w:val="18"/>
        </w:rPr>
      </w:pPr>
      <w:r>
        <w:rPr/>
        <w:pict>
          <v:group style="position:absolute;margin-left:62.063999pt;margin-top:27.435226pt;width:470.75pt;height:15.6pt;mso-position-horizontal-relative:page;mso-position-vertical-relative:paragraph;z-index:-430912" coordorigin="1241,549" coordsize="9415,312">
            <v:group style="position:absolute;left:2208;top:549;width:56;height:312" coordorigin="2208,549" coordsize="56,312">
              <v:shape style="position:absolute;left:2208;top:549;width:56;height:312" coordorigin="2208,549" coordsize="56,312" path="m2208,861l2264,861,2264,549,2208,549,2208,861xe" filled="true" fillcolor="#ffb1b1" stroked="false">
                <v:path arrowok="t"/>
                <v:fill type="solid"/>
              </v:shape>
            </v:group>
            <v:group style="position:absolute;left:1241;top:549;width:58;height:312" coordorigin="1241,549" coordsize="58,312">
              <v:shape style="position:absolute;left:1241;top:549;width:58;height:312" coordorigin="1241,549" coordsize="58,312" path="m1241,861l1299,861,1299,549,1241,549,1241,861xe" filled="true" fillcolor="#ffb1b1" stroked="false">
                <v:path arrowok="t"/>
                <v:fill type="solid"/>
              </v:shape>
            </v:group>
            <v:group style="position:absolute;left:1299;top:549;width:910;height:312" coordorigin="1299,549" coordsize="910,312">
              <v:shape style="position:absolute;left:1299;top:549;width:910;height:312" coordorigin="1299,549" coordsize="910,312" path="m1299,861l2208,861,2208,549,1299,549,1299,861xe" filled="true" fillcolor="#ffb1b1" stroked="false">
                <v:path arrowok="t"/>
                <v:fill type="solid"/>
              </v:shape>
            </v:group>
            <v:group style="position:absolute;left:2264;top:549;width:58;height:312" coordorigin="2264,549" coordsize="58,312">
              <v:shape style="position:absolute;left:2264;top:549;width:58;height:312" coordorigin="2264,549" coordsize="58,312" path="m2264,861l2321,861,2321,549,2264,549,2264,861xe" filled="true" fillcolor="#ffb1b1" stroked="false">
                <v:path arrowok="t"/>
                <v:fill type="solid"/>
              </v:shape>
            </v:group>
            <v:group style="position:absolute;left:3341;top:549;width:56;height:312" coordorigin="3341,549" coordsize="56,312">
              <v:shape style="position:absolute;left:3341;top:549;width:56;height:312" coordorigin="3341,549" coordsize="56,312" path="m3341,861l3396,861,3396,549,3341,549,3341,861xe" filled="true" fillcolor="#ffb1b1" stroked="false">
                <v:path arrowok="t"/>
                <v:fill type="solid"/>
              </v:shape>
            </v:group>
            <v:group style="position:absolute;left:2321;top:549;width:1020;height:312" coordorigin="2321,549" coordsize="1020,312">
              <v:shape style="position:absolute;left:2321;top:549;width:1020;height:312" coordorigin="2321,549" coordsize="1020,312" path="m2321,861l3341,861,3341,549,2321,549,2321,861xe" filled="true" fillcolor="#ffb1b1" stroked="false">
                <v:path arrowok="t"/>
                <v:fill type="solid"/>
              </v:shape>
            </v:group>
            <v:group style="position:absolute;left:3396;top:549;width:58;height:312" coordorigin="3396,549" coordsize="58,312">
              <v:shape style="position:absolute;left:3396;top:549;width:58;height:312" coordorigin="3396,549" coordsize="58,312" path="m3396,861l3454,861,3454,549,3396,549,3396,861xe" filled="true" fillcolor="#ffb1b1" stroked="false">
                <v:path arrowok="t"/>
                <v:fill type="solid"/>
              </v:shape>
            </v:group>
            <v:group style="position:absolute;left:4998;top:549;width:58;height:312" coordorigin="4998,549" coordsize="58,312">
              <v:shape style="position:absolute;left:4998;top:549;width:58;height:312" coordorigin="4998,549" coordsize="58,312" path="m4998,861l5055,861,5055,549,4998,549,4998,861xe" filled="true" fillcolor="#ffb1b1" stroked="false">
                <v:path arrowok="t"/>
                <v:fill type="solid"/>
              </v:shape>
            </v:group>
            <v:group style="position:absolute;left:3454;top:549;width:1544;height:312" coordorigin="3454,549" coordsize="1544,312">
              <v:shape style="position:absolute;left:3454;top:549;width:1544;height:312" coordorigin="3454,549" coordsize="1544,312" path="m3454,861l4998,861,4998,549,3454,549,3454,861xe" filled="true" fillcolor="#ffb1b1" stroked="false">
                <v:path arrowok="t"/>
                <v:fill type="solid"/>
              </v:shape>
            </v:group>
            <v:group style="position:absolute;left:5055;top:549;width:58;height:312" coordorigin="5055,549" coordsize="58,312">
              <v:shape style="position:absolute;left:5055;top:549;width:58;height:312" coordorigin="5055,549" coordsize="58,312" path="m5055,861l5113,861,5113,549,5055,549,5055,861xe" filled="true" fillcolor="#ffb1b1" stroked="false">
                <v:path arrowok="t"/>
                <v:fill type="solid"/>
              </v:shape>
            </v:group>
            <v:group style="position:absolute;left:6261;top:549;width:56;height:312" coordorigin="6261,549" coordsize="56,312">
              <v:shape style="position:absolute;left:6261;top:549;width:56;height:312" coordorigin="6261,549" coordsize="56,312" path="m6261,861l6316,861,6316,549,6261,549,6261,861xe" filled="true" fillcolor="#ffb1b1" stroked="false">
                <v:path arrowok="t"/>
                <v:fill type="solid"/>
              </v:shape>
            </v:group>
            <v:group style="position:absolute;left:5113;top:549;width:1148;height:312" coordorigin="5113,549" coordsize="1148,312">
              <v:shape style="position:absolute;left:5113;top:549;width:1148;height:312" coordorigin="5113,549" coordsize="1148,312" path="m5113,861l6261,861,6261,549,5113,549,5113,861xe" filled="true" fillcolor="#ffb1b1" stroked="false">
                <v:path arrowok="t"/>
                <v:fill type="solid"/>
              </v:shape>
            </v:group>
            <v:group style="position:absolute;left:6316;top:549;width:58;height:312" coordorigin="6316,549" coordsize="58,312">
              <v:shape style="position:absolute;left:6316;top:549;width:58;height:312" coordorigin="6316,549" coordsize="58,312" path="m6316,861l6373,861,6373,549,6316,549,6316,861xe" filled="true" fillcolor="#ffb1b1" stroked="false">
                <v:path arrowok="t"/>
                <v:fill type="solid"/>
              </v:shape>
            </v:group>
            <v:group style="position:absolute;left:7775;top:549;width:56;height:312" coordorigin="7775,549" coordsize="56,312">
              <v:shape style="position:absolute;left:7775;top:549;width:56;height:312" coordorigin="7775,549" coordsize="56,312" path="m7775,861l7830,861,7830,549,7775,549,7775,861xe" filled="true" fillcolor="#ffb1b1" stroked="false">
                <v:path arrowok="t"/>
                <v:fill type="solid"/>
              </v:shape>
            </v:group>
            <v:group style="position:absolute;left:6373;top:549;width:1402;height:312" coordorigin="6373,549" coordsize="1402,312">
              <v:shape style="position:absolute;left:6373;top:549;width:1402;height:312" coordorigin="6373,549" coordsize="1402,312" path="m6373,861l7775,861,7775,549,6373,549,6373,861xe" filled="true" fillcolor="#ffb1b1" stroked="false">
                <v:path arrowok="t"/>
                <v:fill type="solid"/>
              </v:shape>
            </v:group>
            <v:group style="position:absolute;left:7830;top:549;width:58;height:312" coordorigin="7830,549" coordsize="58,312">
              <v:shape style="position:absolute;left:7830;top:549;width:58;height:312" coordorigin="7830,549" coordsize="58,312" path="m7830,861l7888,861,7888,549,7830,549,7830,861xe" filled="true" fillcolor="#ffb1b1" stroked="false">
                <v:path arrowok="t"/>
                <v:fill type="solid"/>
              </v:shape>
            </v:group>
            <v:group style="position:absolute;left:10598;top:549;width:58;height:312" coordorigin="10598,549" coordsize="58,312">
              <v:shape style="position:absolute;left:10598;top:549;width:58;height:312" coordorigin="10598,549" coordsize="58,312" path="m10598,861l10655,861,10655,549,10598,549,10598,861xe" filled="true" fillcolor="#ffb1b1" stroked="false">
                <v:path arrowok="t"/>
                <v:fill type="solid"/>
              </v:shape>
            </v:group>
            <v:group style="position:absolute;left:7888;top:549;width:2710;height:312" coordorigin="7888,549" coordsize="2710,312">
              <v:shape style="position:absolute;left:7888;top:549;width:2710;height:312" coordorigin="7888,549" coordsize="2710,312" path="m7888,861l10598,861,10598,549,7888,549,7888,861xe" filled="true" fillcolor="#ffb1b1" stroked="false">
                <v:path arrowok="t"/>
                <v:fill type="solid"/>
              </v:shape>
            </v:group>
            <w10:wrap type="none"/>
          </v:group>
        </w:pict>
      </w:r>
      <w:r>
        <w:rPr/>
        <w:pict>
          <v:group style="position:absolute;margin-left:62.063999pt;margin-top:74.231224pt;width:470.75pt;height:31.25pt;mso-position-horizontal-relative:page;mso-position-vertical-relative:paragraph;z-index:-430888" coordorigin="1241,1485" coordsize="9415,625">
            <v:group style="position:absolute;left:1241;top:1485;width:1023;height:625" coordorigin="1241,1485" coordsize="1023,625">
              <v:shape style="position:absolute;left:1241;top:1485;width:1023;height:625" coordorigin="1241,1485" coordsize="1023,625" path="m1241,2109l2264,2109,2264,1485,1241,1485,1241,2109xe" filled="true" fillcolor="#d2e2ee" stroked="false">
                <v:path arrowok="t"/>
                <v:fill type="solid"/>
              </v:shape>
            </v:group>
            <v:group style="position:absolute;left:1299;top:1641;width:910;height:312" coordorigin="1299,1641" coordsize="910,312">
              <v:shape style="position:absolute;left:1299;top:1641;width:910;height:312" coordorigin="1299,1641" coordsize="910,312" path="m1299,1953l2208,1953,2208,1641,1299,1641,1299,1953xe" filled="true" fillcolor="#d2e2ee" stroked="false">
                <v:path arrowok="t"/>
                <v:fill type="solid"/>
              </v:shape>
            </v:group>
            <v:group style="position:absolute;left:2264;top:1485;width:1133;height:625" coordorigin="2264,1485" coordsize="1133,625">
              <v:shape style="position:absolute;left:2264;top:1485;width:1133;height:625" coordorigin="2264,1485" coordsize="1133,625" path="m2264,2109l3396,2109,3396,1485,2264,1485,2264,2109xe" filled="true" fillcolor="#d2e2ee" stroked="false">
                <v:path arrowok="t"/>
                <v:fill type="solid"/>
              </v:shape>
            </v:group>
            <v:group style="position:absolute;left:2321;top:1641;width:1020;height:312" coordorigin="2321,1641" coordsize="1020,312">
              <v:shape style="position:absolute;left:2321;top:1641;width:1020;height:312" coordorigin="2321,1641" coordsize="1020,312" path="m2321,1953l3341,1953,3341,1641,2321,1641,2321,1953xe" filled="true" fillcolor="#d2e2ee" stroked="false">
                <v:path arrowok="t"/>
                <v:fill type="solid"/>
              </v:shape>
            </v:group>
            <v:group style="position:absolute;left:3396;top:1485;width:1659;height:625" coordorigin="3396,1485" coordsize="1659,625">
              <v:shape style="position:absolute;left:3396;top:1485;width:1659;height:625" coordorigin="3396,1485" coordsize="1659,625" path="m3396,2109l5055,2109,5055,1485,3396,1485,3396,2109xe" filled="true" fillcolor="#d2e2ee" stroked="false">
                <v:path arrowok="t"/>
                <v:fill type="solid"/>
              </v:shape>
            </v:group>
            <v:group style="position:absolute;left:3454;top:1641;width:1544;height:312" coordorigin="3454,1641" coordsize="1544,312">
              <v:shape style="position:absolute;left:3454;top:1641;width:1544;height:312" coordorigin="3454,1641" coordsize="1544,312" path="m3454,1953l4998,1953,4998,1641,3454,1641,3454,1953xe" filled="true" fillcolor="#d2e2ee" stroked="false">
                <v:path arrowok="t"/>
                <v:fill type="solid"/>
              </v:shape>
            </v:group>
            <v:group style="position:absolute;left:5055;top:1485;width:1261;height:625" coordorigin="5055,1485" coordsize="1261,625">
              <v:shape style="position:absolute;left:5055;top:1485;width:1261;height:625" coordorigin="5055,1485" coordsize="1261,625" path="m5055,2109l6316,2109,6316,1485,5055,1485,5055,2109xe" filled="true" fillcolor="#d2e2ee" stroked="false">
                <v:path arrowok="t"/>
                <v:fill type="solid"/>
              </v:shape>
            </v:group>
            <v:group style="position:absolute;left:5113;top:1641;width:1148;height:312" coordorigin="5113,1641" coordsize="1148,312">
              <v:shape style="position:absolute;left:5113;top:1641;width:1148;height:312" coordorigin="5113,1641" coordsize="1148,312" path="m5113,1953l6261,1953,6261,1641,5113,1641,5113,1953xe" filled="true" fillcolor="#d2e2ee" stroked="false">
                <v:path arrowok="t"/>
                <v:fill type="solid"/>
              </v:shape>
            </v:group>
            <v:group style="position:absolute;left:6316;top:1485;width:1515;height:625" coordorigin="6316,1485" coordsize="1515,625">
              <v:shape style="position:absolute;left:6316;top:1485;width:1515;height:625" coordorigin="6316,1485" coordsize="1515,625" path="m6316,2109l7830,2109,7830,1485,6316,1485,6316,2109xe" filled="true" fillcolor="#d2e2ee" stroked="false">
                <v:path arrowok="t"/>
                <v:fill type="solid"/>
              </v:shape>
            </v:group>
            <v:group style="position:absolute;left:6373;top:1641;width:1402;height:312" coordorigin="6373,1641" coordsize="1402,312">
              <v:shape style="position:absolute;left:6373;top:1641;width:1402;height:312" coordorigin="6373,1641" coordsize="1402,312" path="m6373,1953l7775,1953,7775,1641,6373,1641,6373,1953xe" filled="true" fillcolor="#d2e2ee" stroked="false">
                <v:path arrowok="t"/>
                <v:fill type="solid"/>
              </v:shape>
            </v:group>
            <v:group style="position:absolute;left:7830;top:1485;width:2826;height:625" coordorigin="7830,1485" coordsize="2826,625">
              <v:shape style="position:absolute;left:7830;top:1485;width:2826;height:625" coordorigin="7830,1485" coordsize="2826,625" path="m7830,2109l10655,2109,10655,1485,7830,1485,7830,2109xe" filled="true" fillcolor="#d2e2ee" stroked="false">
                <v:path arrowok="t"/>
                <v:fill type="solid"/>
              </v:shape>
            </v:group>
            <v:group style="position:absolute;left:7888;top:1485;width:2710;height:313" coordorigin="7888,1485" coordsize="2710,313">
              <v:shape style="position:absolute;left:7888;top:1485;width:2710;height:313" coordorigin="7888,1485" coordsize="2710,313" path="m7888,1797l10598,1797,10598,1485,7888,1485,7888,1797xe" filled="true" fillcolor="#d2e2ee" stroked="false">
                <v:path arrowok="t"/>
                <v:fill type="solid"/>
              </v:shape>
            </v:group>
            <v:group style="position:absolute;left:7888;top:1797;width:2710;height:312" coordorigin="7888,1797" coordsize="2710,312">
              <v:shape style="position:absolute;left:7888;top:1797;width:2710;height:312" coordorigin="7888,1797" coordsize="2710,312" path="m7888,2109l10598,2109,10598,1797,7888,1797,7888,2109xe" filled="true" fillcolor="#d2e2ee" stroked="false">
                <v:path arrowok="t"/>
                <v:fill type="solid"/>
              </v:shape>
            </v:group>
            <w10:wrap type="none"/>
          </v:group>
        </w:pict>
      </w:r>
      <w:bookmarkStart w:name="_bookmark6" w:id="7"/>
      <w:bookmarkEnd w:id="7"/>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3</w:t>
      </w:r>
      <w:r>
        <w:rPr>
          <w:rFonts w:ascii="Microsoft JhengHei" w:hAnsi="Microsoft JhengHei" w:cs="Microsoft JhengHei" w:eastAsia="Microsoft JhengHei" w:hint="default"/>
          <w:b/>
          <w:bCs/>
          <w:sz w:val="18"/>
          <w:szCs w:val="18"/>
        </w:rPr>
        <w:t>：主要基带处理器厂商的 </w:t>
      </w:r>
      <w:r>
        <w:rPr>
          <w:rFonts w:ascii="Arial" w:hAnsi="Arial" w:cs="Arial" w:eastAsia="Arial" w:hint="default"/>
          <w:b/>
          <w:bCs/>
          <w:sz w:val="18"/>
          <w:szCs w:val="18"/>
        </w:rPr>
        <w:t>5G</w:t>
      </w:r>
      <w:r>
        <w:rPr>
          <w:rFonts w:ascii="Arial" w:hAnsi="Arial" w:cs="Arial" w:eastAsia="Arial" w:hint="default"/>
          <w:b/>
          <w:bCs/>
          <w:spacing w:val="3"/>
          <w:sz w:val="18"/>
          <w:szCs w:val="18"/>
        </w:rPr>
        <w:t> </w:t>
      </w:r>
      <w:r>
        <w:rPr>
          <w:rFonts w:ascii="Microsoft JhengHei" w:hAnsi="Microsoft JhengHei" w:cs="Microsoft JhengHei" w:eastAsia="Microsoft JhengHei" w:hint="default"/>
          <w:b/>
          <w:bCs/>
          <w:sz w:val="18"/>
          <w:szCs w:val="18"/>
        </w:rPr>
        <w:t>进展</w:t>
      </w:r>
      <w:r>
        <w:rPr>
          <w:rFonts w:ascii="Microsoft JhengHei" w:hAnsi="Microsoft JhengHei" w:cs="Microsoft JhengHei" w:eastAsia="Microsoft JhengHei" w:hint="default"/>
          <w:sz w:val="18"/>
          <w:szCs w:val="18"/>
        </w:rPr>
      </w:r>
    </w:p>
    <w:tbl>
      <w:tblPr>
        <w:tblW w:w="0" w:type="auto"/>
        <w:jc w:val="left"/>
        <w:tblInd w:w="132" w:type="dxa"/>
        <w:tblLayout w:type="fixed"/>
        <w:tblCellMar>
          <w:top w:w="0" w:type="dxa"/>
          <w:left w:w="0" w:type="dxa"/>
          <w:bottom w:w="0" w:type="dxa"/>
          <w:right w:w="0" w:type="dxa"/>
        </w:tblCellMar>
        <w:tblLook w:val="01E0"/>
      </w:tblPr>
      <w:tblGrid>
        <w:gridCol w:w="1139"/>
        <w:gridCol w:w="1152"/>
        <w:gridCol w:w="1654"/>
        <w:gridCol w:w="1131"/>
        <w:gridCol w:w="1623"/>
        <w:gridCol w:w="2931"/>
      </w:tblGrid>
      <w:tr>
        <w:trPr>
          <w:trHeight w:val="312" w:hRule="exact"/>
        </w:trPr>
        <w:tc>
          <w:tcPr>
            <w:tcW w:w="1139"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right="157"/>
              <w:jc w:val="righ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发布时间</w:t>
            </w:r>
            <w:r>
              <w:rPr>
                <w:rFonts w:ascii="Microsoft JhengHei" w:hAnsi="Microsoft JhengHei" w:cs="Microsoft JhengHei" w:eastAsia="Microsoft JhengHei" w:hint="default"/>
                <w:sz w:val="18"/>
                <w:szCs w:val="18"/>
              </w:rPr>
            </w:r>
          </w:p>
        </w:tc>
        <w:tc>
          <w:tcPr>
            <w:tcW w:w="1152"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right="29"/>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厂商</w:t>
            </w:r>
            <w:r>
              <w:rPr>
                <w:rFonts w:ascii="Microsoft JhengHei" w:hAnsi="Microsoft JhengHei" w:cs="Microsoft JhengHei" w:eastAsia="Microsoft JhengHei" w:hint="default"/>
                <w:sz w:val="18"/>
                <w:szCs w:val="18"/>
              </w:rPr>
            </w:r>
          </w:p>
        </w:tc>
        <w:tc>
          <w:tcPr>
            <w:tcW w:w="1654"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right="46"/>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产品</w:t>
            </w:r>
            <w:r>
              <w:rPr>
                <w:rFonts w:ascii="Microsoft JhengHei" w:hAnsi="Microsoft JhengHei" w:cs="Microsoft JhengHei" w:eastAsia="Microsoft JhengHei" w:hint="default"/>
                <w:sz w:val="18"/>
                <w:szCs w:val="18"/>
              </w:rPr>
            </w:r>
          </w:p>
        </w:tc>
        <w:tc>
          <w:tcPr>
            <w:tcW w:w="113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left="82"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组网方式</w:t>
            </w:r>
            <w:r>
              <w:rPr>
                <w:rFonts w:ascii="Microsoft JhengHei" w:hAnsi="Microsoft JhengHei" w:cs="Microsoft JhengHei" w:eastAsia="Microsoft JhengHei" w:hint="default"/>
                <w:sz w:val="18"/>
                <w:szCs w:val="18"/>
              </w:rPr>
            </w:r>
          </w:p>
        </w:tc>
        <w:tc>
          <w:tcPr>
            <w:tcW w:w="1623"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left="103"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合作伙伴</w:t>
            </w:r>
            <w:r>
              <w:rPr>
                <w:rFonts w:ascii="Microsoft JhengHei" w:hAnsi="Microsoft JhengHei" w:cs="Microsoft JhengHei" w:eastAsia="Microsoft JhengHei" w:hint="default"/>
                <w:sz w:val="18"/>
                <w:szCs w:val="18"/>
              </w:rPr>
            </w:r>
          </w:p>
        </w:tc>
        <w:tc>
          <w:tcPr>
            <w:tcW w:w="293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right="112"/>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研发进度和生产计划</w:t>
            </w:r>
            <w:r>
              <w:rPr>
                <w:rFonts w:ascii="Microsoft JhengHei" w:hAnsi="Microsoft JhengHei" w:cs="Microsoft JhengHei" w:eastAsia="Microsoft JhengHei" w:hint="default"/>
                <w:sz w:val="18"/>
                <w:szCs w:val="18"/>
              </w:rPr>
            </w:r>
          </w:p>
        </w:tc>
      </w:tr>
      <w:tr>
        <w:trPr>
          <w:trHeight w:val="624" w:hRule="exact"/>
        </w:trPr>
        <w:tc>
          <w:tcPr>
            <w:tcW w:w="1139"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222"/>
              <w:jc w:val="right"/>
              <w:rPr>
                <w:rFonts w:ascii="Times New Roman" w:hAnsi="Times New Roman" w:cs="Times New Roman" w:eastAsia="Times New Roman" w:hint="default"/>
                <w:sz w:val="18"/>
                <w:szCs w:val="18"/>
              </w:rPr>
            </w:pPr>
            <w:r>
              <w:rPr>
                <w:rFonts w:ascii="Times New Roman"/>
                <w:sz w:val="18"/>
              </w:rPr>
              <w:t>2018.02</w:t>
            </w:r>
          </w:p>
        </w:tc>
        <w:tc>
          <w:tcPr>
            <w:tcW w:w="115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right="34"/>
              <w:jc w:val="center"/>
              <w:rPr>
                <w:rFonts w:ascii="宋体" w:hAnsi="宋体" w:cs="宋体" w:eastAsia="宋体" w:hint="default"/>
                <w:sz w:val="18"/>
                <w:szCs w:val="18"/>
              </w:rPr>
            </w:pPr>
            <w:r>
              <w:rPr>
                <w:rFonts w:ascii="宋体" w:hAnsi="宋体" w:cs="宋体" w:eastAsia="宋体" w:hint="default"/>
                <w:sz w:val="18"/>
                <w:szCs w:val="18"/>
              </w:rPr>
              <w:t>华为</w:t>
            </w:r>
          </w:p>
        </w:tc>
        <w:tc>
          <w:tcPr>
            <w:tcW w:w="1654"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50"/>
              <w:jc w:val="center"/>
              <w:rPr>
                <w:rFonts w:ascii="Times New Roman" w:hAnsi="Times New Roman" w:cs="Times New Roman" w:eastAsia="Times New Roman" w:hint="default"/>
                <w:sz w:val="18"/>
                <w:szCs w:val="18"/>
              </w:rPr>
            </w:pPr>
            <w:r>
              <w:rPr>
                <w:rFonts w:ascii="Times New Roman"/>
                <w:sz w:val="18"/>
              </w:rPr>
              <w:t>Balong</w:t>
            </w:r>
            <w:r>
              <w:rPr>
                <w:rFonts w:ascii="Times New Roman"/>
                <w:spacing w:val="-1"/>
                <w:sz w:val="18"/>
              </w:rPr>
              <w:t> </w:t>
            </w:r>
            <w:r>
              <w:rPr>
                <w:rFonts w:ascii="Times New Roman"/>
                <w:sz w:val="18"/>
              </w:rPr>
              <w:t>5G01</w:t>
            </w:r>
          </w:p>
        </w:tc>
        <w:tc>
          <w:tcPr>
            <w:tcW w:w="1131"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left="82" w:right="0"/>
              <w:jc w:val="center"/>
              <w:rPr>
                <w:rFonts w:ascii="Times New Roman" w:hAnsi="Times New Roman" w:cs="Times New Roman" w:eastAsia="Times New Roman" w:hint="default"/>
                <w:sz w:val="18"/>
                <w:szCs w:val="18"/>
              </w:rPr>
            </w:pPr>
            <w:r>
              <w:rPr>
                <w:rFonts w:ascii="Times New Roman"/>
                <w:sz w:val="18"/>
              </w:rPr>
              <w:t>NSA/SA</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05" w:right="0"/>
              <w:jc w:val="center"/>
              <w:rPr>
                <w:rFonts w:ascii="宋体" w:hAnsi="宋体" w:cs="宋体" w:eastAsia="宋体" w:hint="default"/>
                <w:sz w:val="18"/>
                <w:szCs w:val="18"/>
              </w:rPr>
            </w:pPr>
            <w:r>
              <w:rPr>
                <w:rFonts w:ascii="宋体" w:hAnsi="宋体" w:cs="宋体" w:eastAsia="宋体" w:hint="default"/>
                <w:sz w:val="18"/>
                <w:szCs w:val="18"/>
              </w:rPr>
              <w:t>华为</w:t>
            </w:r>
          </w:p>
        </w:tc>
        <w:tc>
          <w:tcPr>
            <w:tcW w:w="2931" w:type="dxa"/>
            <w:tcBorders>
              <w:top w:val="nil" w:sz="6" w:space="0" w:color="auto"/>
              <w:left w:val="nil" w:sz="6" w:space="0" w:color="auto"/>
              <w:bottom w:val="nil" w:sz="6" w:space="0" w:color="auto"/>
              <w:right w:val="nil" w:sz="6" w:space="0" w:color="auto"/>
            </w:tcBorders>
          </w:tcPr>
          <w:p>
            <w:pPr>
              <w:pStyle w:val="TableParagraph"/>
              <w:spacing w:line="300" w:lineRule="auto" w:before="10"/>
              <w:ind w:left="419" w:right="213" w:hanging="317"/>
              <w:jc w:val="left"/>
              <w:rPr>
                <w:rFonts w:ascii="宋体" w:hAnsi="宋体" w:cs="宋体" w:eastAsia="宋体" w:hint="default"/>
                <w:sz w:val="18"/>
                <w:szCs w:val="18"/>
              </w:rPr>
            </w:pPr>
            <w:r>
              <w:rPr>
                <w:rFonts w:ascii="Times New Roman" w:hAnsi="Times New Roman" w:cs="Times New Roman" w:eastAsia="Times New Roman" w:hint="default"/>
                <w:sz w:val="18"/>
                <w:szCs w:val="18"/>
              </w:rPr>
              <w:t>2019 </w:t>
            </w:r>
            <w:r>
              <w:rPr>
                <w:rFonts w:ascii="宋体" w:hAnsi="宋体" w:cs="宋体" w:eastAsia="宋体" w:hint="default"/>
                <w:sz w:val="18"/>
                <w:szCs w:val="18"/>
              </w:rPr>
              <w:t>年量产，</w:t>
            </w:r>
            <w:r>
              <w:rPr>
                <w:rFonts w:ascii="Times New Roman" w:hAnsi="Times New Roman" w:cs="Times New Roman" w:eastAsia="Times New Roman" w:hint="default"/>
                <w:sz w:val="18"/>
                <w:szCs w:val="18"/>
              </w:rPr>
              <w:t>2019 </w:t>
            </w:r>
            <w:r>
              <w:rPr>
                <w:rFonts w:ascii="宋体" w:hAnsi="宋体" w:cs="宋体" w:eastAsia="宋体" w:hint="default"/>
                <w:sz w:val="18"/>
                <w:szCs w:val="18"/>
              </w:rPr>
              <w:t>下半年搭载该 芯片的相关终端产品上市</w:t>
            </w:r>
          </w:p>
        </w:tc>
      </w:tr>
      <w:tr>
        <w:trPr>
          <w:trHeight w:val="624" w:hRule="exact"/>
        </w:trPr>
        <w:tc>
          <w:tcPr>
            <w:tcW w:w="113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0"/>
              <w:ind w:right="0"/>
              <w:jc w:val="left"/>
              <w:rPr>
                <w:rFonts w:ascii="Microsoft JhengHei" w:hAnsi="Microsoft JhengHei" w:cs="Microsoft JhengHei" w:eastAsia="Microsoft JhengHei" w:hint="default"/>
                <w:b/>
                <w:bCs/>
                <w:sz w:val="12"/>
                <w:szCs w:val="12"/>
              </w:rPr>
            </w:pPr>
          </w:p>
          <w:p>
            <w:pPr>
              <w:pStyle w:val="TableParagraph"/>
              <w:spacing w:line="240" w:lineRule="auto"/>
              <w:ind w:right="222"/>
              <w:jc w:val="right"/>
              <w:rPr>
                <w:rFonts w:ascii="Times New Roman" w:hAnsi="Times New Roman" w:cs="Times New Roman" w:eastAsia="Times New Roman" w:hint="default"/>
                <w:sz w:val="18"/>
                <w:szCs w:val="18"/>
              </w:rPr>
            </w:pPr>
            <w:r>
              <w:rPr>
                <w:rFonts w:ascii="Times New Roman"/>
                <w:sz w:val="18"/>
              </w:rPr>
              <w:t>2018.08</w:t>
            </w:r>
          </w:p>
        </w:tc>
        <w:tc>
          <w:tcPr>
            <w:tcW w:w="115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right="34"/>
              <w:jc w:val="center"/>
              <w:rPr>
                <w:rFonts w:ascii="宋体" w:hAnsi="宋体" w:cs="宋体" w:eastAsia="宋体" w:hint="default"/>
                <w:sz w:val="18"/>
                <w:szCs w:val="18"/>
              </w:rPr>
            </w:pPr>
            <w:r>
              <w:rPr>
                <w:rFonts w:ascii="宋体" w:hAnsi="宋体" w:cs="宋体" w:eastAsia="宋体" w:hint="default"/>
                <w:sz w:val="18"/>
                <w:szCs w:val="18"/>
              </w:rPr>
              <w:t>三星</w:t>
            </w:r>
          </w:p>
        </w:tc>
        <w:tc>
          <w:tcPr>
            <w:tcW w:w="165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0"/>
              <w:ind w:right="0"/>
              <w:jc w:val="left"/>
              <w:rPr>
                <w:rFonts w:ascii="Microsoft JhengHei" w:hAnsi="Microsoft JhengHei" w:cs="Microsoft JhengHei" w:eastAsia="Microsoft JhengHei" w:hint="default"/>
                <w:b/>
                <w:bCs/>
                <w:sz w:val="12"/>
                <w:szCs w:val="12"/>
              </w:rPr>
            </w:pPr>
          </w:p>
          <w:p>
            <w:pPr>
              <w:pStyle w:val="TableParagraph"/>
              <w:spacing w:line="240" w:lineRule="auto"/>
              <w:ind w:right="50"/>
              <w:jc w:val="center"/>
              <w:rPr>
                <w:rFonts w:ascii="Times New Roman" w:hAnsi="Times New Roman" w:cs="Times New Roman" w:eastAsia="Times New Roman" w:hint="default"/>
                <w:sz w:val="18"/>
                <w:szCs w:val="18"/>
              </w:rPr>
            </w:pPr>
            <w:r>
              <w:rPr>
                <w:rFonts w:ascii="Times New Roman"/>
                <w:sz w:val="18"/>
              </w:rPr>
              <w:t>Exynos</w:t>
            </w:r>
            <w:r>
              <w:rPr>
                <w:rFonts w:ascii="Times New Roman"/>
                <w:spacing w:val="-1"/>
                <w:sz w:val="18"/>
              </w:rPr>
              <w:t> </w:t>
            </w:r>
            <w:r>
              <w:rPr>
                <w:rFonts w:ascii="Times New Roman"/>
                <w:sz w:val="18"/>
              </w:rPr>
              <w:t>5100</w:t>
            </w:r>
          </w:p>
        </w:tc>
        <w:tc>
          <w:tcPr>
            <w:tcW w:w="1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0"/>
              <w:ind w:right="0"/>
              <w:jc w:val="left"/>
              <w:rPr>
                <w:rFonts w:ascii="Microsoft JhengHei" w:hAnsi="Microsoft JhengHei" w:cs="Microsoft JhengHei" w:eastAsia="Microsoft JhengHei" w:hint="default"/>
                <w:b/>
                <w:bCs/>
                <w:sz w:val="12"/>
                <w:szCs w:val="12"/>
              </w:rPr>
            </w:pPr>
          </w:p>
          <w:p>
            <w:pPr>
              <w:pStyle w:val="TableParagraph"/>
              <w:spacing w:line="240" w:lineRule="auto"/>
              <w:ind w:left="82" w:right="0"/>
              <w:jc w:val="center"/>
              <w:rPr>
                <w:rFonts w:ascii="Times New Roman" w:hAnsi="Times New Roman" w:cs="Times New Roman" w:eastAsia="Times New Roman" w:hint="default"/>
                <w:sz w:val="18"/>
                <w:szCs w:val="18"/>
              </w:rPr>
            </w:pPr>
            <w:r>
              <w:rPr>
                <w:rFonts w:ascii="Times New Roman"/>
                <w:sz w:val="18"/>
              </w:rPr>
              <w:t>NSA/SA</w:t>
            </w:r>
          </w:p>
        </w:tc>
        <w:tc>
          <w:tcPr>
            <w:tcW w:w="162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05" w:right="0"/>
              <w:jc w:val="center"/>
              <w:rPr>
                <w:rFonts w:ascii="宋体" w:hAnsi="宋体" w:cs="宋体" w:eastAsia="宋体" w:hint="default"/>
                <w:sz w:val="18"/>
                <w:szCs w:val="18"/>
              </w:rPr>
            </w:pPr>
            <w:r>
              <w:rPr>
                <w:rFonts w:ascii="宋体" w:hAnsi="宋体" w:cs="宋体" w:eastAsia="宋体" w:hint="default"/>
                <w:sz w:val="18"/>
                <w:szCs w:val="18"/>
              </w:rPr>
              <w:t>三星</w:t>
            </w:r>
          </w:p>
        </w:tc>
        <w:tc>
          <w:tcPr>
            <w:tcW w:w="29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0" w:lineRule="auto" w:before="11"/>
              <w:ind w:left="508" w:right="168" w:hanging="449"/>
              <w:jc w:val="left"/>
              <w:rPr>
                <w:rFonts w:ascii="宋体" w:hAnsi="宋体" w:cs="宋体" w:eastAsia="宋体" w:hint="default"/>
                <w:sz w:val="18"/>
                <w:szCs w:val="18"/>
              </w:rPr>
            </w:pPr>
            <w:r>
              <w:rPr>
                <w:rFonts w:ascii="Times New Roman" w:hAnsi="Times New Roman" w:cs="Times New Roman" w:eastAsia="Times New Roman" w:hint="default"/>
                <w:sz w:val="18"/>
                <w:szCs w:val="18"/>
              </w:rPr>
              <w:t>2018 </w:t>
            </w:r>
            <w:r>
              <w:rPr>
                <w:rFonts w:ascii="宋体" w:hAnsi="宋体" w:cs="宋体" w:eastAsia="宋体" w:hint="default"/>
                <w:sz w:val="18"/>
                <w:szCs w:val="18"/>
              </w:rPr>
              <w:t>年底前出货</w:t>
            </w:r>
            <w:r>
              <w:rPr>
                <w:rFonts w:ascii="Times New Roman" w:hAnsi="Times New Roman" w:cs="Times New Roman" w:eastAsia="Times New Roman" w:hint="default"/>
                <w:sz w:val="18"/>
                <w:szCs w:val="18"/>
              </w:rPr>
              <w:t>, 2019 </w:t>
            </w:r>
            <w:r>
              <w:rPr>
                <w:rFonts w:ascii="宋体" w:hAnsi="宋体" w:cs="宋体" w:eastAsia="宋体" w:hint="default"/>
                <w:sz w:val="18"/>
                <w:szCs w:val="18"/>
              </w:rPr>
              <w:t>一季度搭载 该芯片的终端产品上市</w:t>
            </w:r>
          </w:p>
        </w:tc>
      </w:tr>
      <w:tr>
        <w:trPr>
          <w:trHeight w:val="624" w:hRule="exact"/>
        </w:trPr>
        <w:tc>
          <w:tcPr>
            <w:tcW w:w="1139"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222"/>
              <w:jc w:val="right"/>
              <w:rPr>
                <w:rFonts w:ascii="Times New Roman" w:hAnsi="Times New Roman" w:cs="Times New Roman" w:eastAsia="Times New Roman" w:hint="default"/>
                <w:sz w:val="18"/>
                <w:szCs w:val="18"/>
              </w:rPr>
            </w:pPr>
            <w:r>
              <w:rPr>
                <w:rFonts w:ascii="Times New Roman"/>
                <w:sz w:val="18"/>
              </w:rPr>
              <w:t>2018.10</w:t>
            </w:r>
          </w:p>
        </w:tc>
        <w:tc>
          <w:tcPr>
            <w:tcW w:w="1152"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31"/>
              <w:jc w:val="center"/>
              <w:rPr>
                <w:rFonts w:ascii="Times New Roman" w:hAnsi="Times New Roman" w:cs="Times New Roman" w:eastAsia="Times New Roman" w:hint="default"/>
                <w:sz w:val="18"/>
                <w:szCs w:val="18"/>
              </w:rPr>
            </w:pPr>
            <w:r>
              <w:rPr>
                <w:rFonts w:ascii="Times New Roman"/>
                <w:sz w:val="18"/>
              </w:rPr>
              <w:t>Qualcomm</w:t>
            </w:r>
          </w:p>
        </w:tc>
        <w:tc>
          <w:tcPr>
            <w:tcW w:w="1654"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52"/>
              <w:jc w:val="center"/>
              <w:rPr>
                <w:rFonts w:ascii="Times New Roman" w:hAnsi="Times New Roman" w:cs="Times New Roman" w:eastAsia="Times New Roman" w:hint="default"/>
                <w:sz w:val="18"/>
                <w:szCs w:val="18"/>
              </w:rPr>
            </w:pPr>
            <w:r>
              <w:rPr>
                <w:rFonts w:ascii="Times New Roman"/>
                <w:sz w:val="18"/>
              </w:rPr>
              <w:t>Snapdragon</w:t>
            </w:r>
            <w:r>
              <w:rPr>
                <w:rFonts w:ascii="Times New Roman"/>
                <w:spacing w:val="-5"/>
                <w:sz w:val="18"/>
              </w:rPr>
              <w:t> </w:t>
            </w:r>
            <w:r>
              <w:rPr>
                <w:rFonts w:ascii="Times New Roman"/>
                <w:sz w:val="18"/>
              </w:rPr>
              <w:t>X50</w:t>
            </w:r>
          </w:p>
        </w:tc>
        <w:tc>
          <w:tcPr>
            <w:tcW w:w="1131"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left="85" w:right="0"/>
              <w:jc w:val="center"/>
              <w:rPr>
                <w:rFonts w:ascii="Times New Roman" w:hAnsi="Times New Roman" w:cs="Times New Roman" w:eastAsia="Times New Roman" w:hint="default"/>
                <w:sz w:val="18"/>
                <w:szCs w:val="18"/>
              </w:rPr>
            </w:pPr>
            <w:r>
              <w:rPr>
                <w:rFonts w:ascii="Times New Roman"/>
                <w:sz w:val="18"/>
              </w:rPr>
              <w:t>SA</w:t>
            </w:r>
          </w:p>
        </w:tc>
        <w:tc>
          <w:tcPr>
            <w:tcW w:w="1623" w:type="dxa"/>
            <w:tcBorders>
              <w:top w:val="nil" w:sz="6" w:space="0" w:color="auto"/>
              <w:left w:val="nil" w:sz="6" w:space="0" w:color="auto"/>
              <w:bottom w:val="nil" w:sz="6" w:space="0" w:color="auto"/>
              <w:right w:val="nil" w:sz="6" w:space="0" w:color="auto"/>
            </w:tcBorders>
          </w:tcPr>
          <w:p>
            <w:pPr>
              <w:pStyle w:val="TableParagraph"/>
              <w:spacing w:line="300" w:lineRule="auto" w:before="10"/>
              <w:ind w:left="367" w:right="59" w:hanging="204"/>
              <w:jc w:val="left"/>
              <w:rPr>
                <w:rFonts w:ascii="宋体" w:hAnsi="宋体" w:cs="宋体" w:eastAsia="宋体" w:hint="default"/>
                <w:sz w:val="18"/>
                <w:szCs w:val="18"/>
              </w:rPr>
            </w:pPr>
            <w:r>
              <w:rPr>
                <w:rFonts w:ascii="宋体" w:hAnsi="宋体" w:cs="宋体" w:eastAsia="宋体" w:hint="default"/>
                <w:spacing w:val="-1"/>
                <w:sz w:val="18"/>
                <w:szCs w:val="18"/>
              </w:rPr>
              <w:t>三星、</w:t>
            </w:r>
            <w:r>
              <w:rPr>
                <w:rFonts w:ascii="Times New Roman" w:hAnsi="Times New Roman" w:cs="Times New Roman" w:eastAsia="Times New Roman" w:hint="default"/>
                <w:spacing w:val="-1"/>
                <w:sz w:val="18"/>
                <w:szCs w:val="18"/>
              </w:rPr>
              <w:t>vivo</w:t>
            </w:r>
            <w:r>
              <w:rPr>
                <w:rFonts w:ascii="宋体" w:hAnsi="宋体" w:cs="宋体" w:eastAsia="宋体" w:hint="default"/>
                <w:spacing w:val="-1"/>
                <w:sz w:val="18"/>
                <w:szCs w:val="18"/>
              </w:rPr>
              <w:t>、小米</w:t>
            </w:r>
            <w:r>
              <w:rPr>
                <w:rFonts w:ascii="宋体" w:hAnsi="宋体" w:cs="宋体" w:eastAsia="宋体" w:hint="default"/>
                <w:sz w:val="18"/>
                <w:szCs w:val="18"/>
              </w:rPr>
              <w:t> 等</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18 </w:t>
            </w:r>
            <w:r>
              <w:rPr>
                <w:rFonts w:ascii="宋体" w:hAnsi="宋体" w:cs="宋体" w:eastAsia="宋体" w:hint="default"/>
                <w:sz w:val="18"/>
                <w:szCs w:val="18"/>
              </w:rPr>
              <w:t>家厂商</w:t>
            </w:r>
          </w:p>
        </w:tc>
        <w:tc>
          <w:tcPr>
            <w:tcW w:w="2931" w:type="dxa"/>
            <w:tcBorders>
              <w:top w:val="nil" w:sz="6" w:space="0" w:color="auto"/>
              <w:left w:val="nil" w:sz="6" w:space="0" w:color="auto"/>
              <w:bottom w:val="nil" w:sz="6" w:space="0" w:color="auto"/>
              <w:right w:val="nil" w:sz="6" w:space="0" w:color="auto"/>
            </w:tcBorders>
          </w:tcPr>
          <w:p>
            <w:pPr>
              <w:pStyle w:val="TableParagraph"/>
              <w:spacing w:line="300" w:lineRule="auto" w:before="10"/>
              <w:ind w:left="443" w:right="258" w:hanging="296"/>
              <w:jc w:val="left"/>
              <w:rPr>
                <w:rFonts w:ascii="宋体" w:hAnsi="宋体" w:cs="宋体" w:eastAsia="宋体" w:hint="default"/>
                <w:sz w:val="18"/>
                <w:szCs w:val="18"/>
              </w:rPr>
            </w:pPr>
            <w:r>
              <w:rPr>
                <w:rFonts w:ascii="宋体" w:hAnsi="宋体" w:cs="宋体" w:eastAsia="宋体" w:hint="default"/>
                <w:sz w:val="18"/>
                <w:szCs w:val="18"/>
              </w:rPr>
              <w:t>已规模应用于三星、小米、</w:t>
            </w:r>
            <w:r>
              <w:rPr>
                <w:rFonts w:ascii="Times New Roman" w:hAnsi="Times New Roman" w:cs="Times New Roman" w:eastAsia="Times New Roman" w:hint="default"/>
                <w:sz w:val="18"/>
                <w:szCs w:val="18"/>
              </w:rPr>
              <w:t>oppo </w:t>
            </w:r>
            <w:r>
              <w:rPr>
                <w:rFonts w:ascii="宋体" w:hAnsi="宋体" w:cs="宋体" w:eastAsia="宋体" w:hint="default"/>
                <w:sz w:val="18"/>
                <w:szCs w:val="18"/>
              </w:rPr>
              <w:t>等主流手机厂商</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 </w:t>
            </w:r>
            <w:r>
              <w:rPr>
                <w:rFonts w:ascii="宋体" w:hAnsi="宋体" w:cs="宋体" w:eastAsia="宋体" w:hint="default"/>
                <w:sz w:val="18"/>
                <w:szCs w:val="18"/>
              </w:rPr>
              <w:t>产品</w:t>
            </w:r>
          </w:p>
        </w:tc>
      </w:tr>
      <w:tr>
        <w:trPr>
          <w:trHeight w:val="624" w:hRule="exact"/>
        </w:trPr>
        <w:tc>
          <w:tcPr>
            <w:tcW w:w="113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left="329" w:right="0"/>
              <w:jc w:val="left"/>
              <w:rPr>
                <w:rFonts w:ascii="Times New Roman" w:hAnsi="Times New Roman" w:cs="Times New Roman" w:eastAsia="Times New Roman" w:hint="default"/>
                <w:sz w:val="18"/>
                <w:szCs w:val="18"/>
              </w:rPr>
            </w:pPr>
            <w:r>
              <w:rPr>
                <w:rFonts w:ascii="Times New Roman"/>
                <w:sz w:val="18"/>
              </w:rPr>
              <w:t>2018.11</w:t>
            </w:r>
          </w:p>
        </w:tc>
        <w:tc>
          <w:tcPr>
            <w:tcW w:w="115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29"/>
              <w:jc w:val="center"/>
              <w:rPr>
                <w:rFonts w:ascii="Times New Roman" w:hAnsi="Times New Roman" w:cs="Times New Roman" w:eastAsia="Times New Roman" w:hint="default"/>
                <w:sz w:val="18"/>
                <w:szCs w:val="18"/>
              </w:rPr>
            </w:pPr>
            <w:r>
              <w:rPr>
                <w:rFonts w:ascii="Times New Roman"/>
                <w:sz w:val="18"/>
              </w:rPr>
              <w:t>Intel</w:t>
            </w:r>
          </w:p>
        </w:tc>
        <w:tc>
          <w:tcPr>
            <w:tcW w:w="165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50"/>
              <w:jc w:val="center"/>
              <w:rPr>
                <w:rFonts w:ascii="Times New Roman" w:hAnsi="Times New Roman" w:cs="Times New Roman" w:eastAsia="Times New Roman" w:hint="default"/>
                <w:sz w:val="18"/>
                <w:szCs w:val="18"/>
              </w:rPr>
            </w:pPr>
            <w:r>
              <w:rPr>
                <w:rFonts w:ascii="Times New Roman"/>
                <w:sz w:val="18"/>
              </w:rPr>
              <w:t>XMM</w:t>
            </w:r>
            <w:r>
              <w:rPr>
                <w:rFonts w:ascii="Times New Roman"/>
                <w:spacing w:val="-5"/>
                <w:sz w:val="18"/>
              </w:rPr>
              <w:t> </w:t>
            </w:r>
            <w:r>
              <w:rPr>
                <w:rFonts w:ascii="Times New Roman"/>
                <w:sz w:val="18"/>
              </w:rPr>
              <w:t>8160</w:t>
            </w:r>
          </w:p>
        </w:tc>
        <w:tc>
          <w:tcPr>
            <w:tcW w:w="1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left="82" w:right="0"/>
              <w:jc w:val="center"/>
              <w:rPr>
                <w:rFonts w:ascii="Times New Roman" w:hAnsi="Times New Roman" w:cs="Times New Roman" w:eastAsia="Times New Roman" w:hint="default"/>
                <w:sz w:val="18"/>
                <w:szCs w:val="18"/>
              </w:rPr>
            </w:pPr>
            <w:r>
              <w:rPr>
                <w:rFonts w:ascii="Times New Roman"/>
                <w:sz w:val="18"/>
              </w:rPr>
              <w:t>NSA/SA</w:t>
            </w:r>
          </w:p>
        </w:tc>
        <w:tc>
          <w:tcPr>
            <w:tcW w:w="162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16" w:lineRule="auto" w:before="10"/>
              <w:ind w:left="593" w:right="127" w:hanging="360"/>
              <w:jc w:val="left"/>
              <w:rPr>
                <w:rFonts w:ascii="宋体" w:hAnsi="宋体" w:cs="宋体" w:eastAsia="宋体" w:hint="default"/>
                <w:sz w:val="18"/>
                <w:szCs w:val="18"/>
              </w:rPr>
            </w:pPr>
            <w:r>
              <w:rPr>
                <w:rFonts w:ascii="宋体" w:hAnsi="宋体" w:cs="宋体" w:eastAsia="宋体" w:hint="default"/>
                <w:sz w:val="18"/>
                <w:szCs w:val="18"/>
              </w:rPr>
              <w:t>苹果、诺基亚、 爱立信</w:t>
            </w:r>
          </w:p>
        </w:tc>
        <w:tc>
          <w:tcPr>
            <w:tcW w:w="29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16" w:lineRule="auto" w:before="10"/>
              <w:ind w:left="958" w:right="170" w:hanging="899"/>
              <w:jc w:val="left"/>
              <w:rPr>
                <w:rFonts w:ascii="Times New Roman" w:hAnsi="Times New Roman" w:cs="Times New Roman" w:eastAsia="Times New Roman" w:hint="default"/>
                <w:sz w:val="18"/>
                <w:szCs w:val="18"/>
              </w:rPr>
            </w:pPr>
            <w:r>
              <w:rPr>
                <w:rFonts w:ascii="宋体" w:hAnsi="宋体" w:cs="宋体" w:eastAsia="宋体" w:hint="default"/>
                <w:sz w:val="18"/>
                <w:szCs w:val="18"/>
              </w:rPr>
              <w:t>已出售给苹果，短期内预计不会被 用于</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iPhone</w:t>
            </w:r>
          </w:p>
        </w:tc>
      </w:tr>
      <w:tr>
        <w:trPr>
          <w:trHeight w:val="312" w:hRule="exact"/>
        </w:trPr>
        <w:tc>
          <w:tcPr>
            <w:tcW w:w="1139"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22"/>
              <w:jc w:val="right"/>
              <w:rPr>
                <w:rFonts w:ascii="Times New Roman" w:hAnsi="Times New Roman" w:cs="Times New Roman" w:eastAsia="Times New Roman" w:hint="default"/>
                <w:sz w:val="18"/>
                <w:szCs w:val="18"/>
              </w:rPr>
            </w:pPr>
            <w:r>
              <w:rPr>
                <w:rFonts w:ascii="Times New Roman"/>
                <w:sz w:val="18"/>
              </w:rPr>
              <w:t>2019.01</w:t>
            </w:r>
          </w:p>
        </w:tc>
        <w:tc>
          <w:tcPr>
            <w:tcW w:w="1152"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34"/>
              <w:jc w:val="center"/>
              <w:rPr>
                <w:rFonts w:ascii="宋体" w:hAnsi="宋体" w:cs="宋体" w:eastAsia="宋体" w:hint="default"/>
                <w:sz w:val="18"/>
                <w:szCs w:val="18"/>
              </w:rPr>
            </w:pPr>
            <w:r>
              <w:rPr>
                <w:rFonts w:ascii="宋体" w:hAnsi="宋体" w:cs="宋体" w:eastAsia="宋体" w:hint="default"/>
                <w:sz w:val="18"/>
                <w:szCs w:val="18"/>
              </w:rPr>
              <w:t>华为</w:t>
            </w:r>
          </w:p>
        </w:tc>
        <w:tc>
          <w:tcPr>
            <w:tcW w:w="1654"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47"/>
              <w:jc w:val="center"/>
              <w:rPr>
                <w:rFonts w:ascii="Times New Roman" w:hAnsi="Times New Roman" w:cs="Times New Roman" w:eastAsia="Times New Roman" w:hint="default"/>
                <w:sz w:val="18"/>
                <w:szCs w:val="18"/>
              </w:rPr>
            </w:pPr>
            <w:r>
              <w:rPr>
                <w:rFonts w:ascii="Times New Roman"/>
                <w:sz w:val="18"/>
              </w:rPr>
              <w:t>Balong</w:t>
            </w:r>
            <w:r>
              <w:rPr>
                <w:rFonts w:ascii="Times New Roman"/>
                <w:spacing w:val="-3"/>
                <w:sz w:val="18"/>
              </w:rPr>
              <w:t> </w:t>
            </w:r>
            <w:r>
              <w:rPr>
                <w:rFonts w:ascii="Times New Roman"/>
                <w:sz w:val="18"/>
              </w:rPr>
              <w:t>5000</w:t>
            </w:r>
          </w:p>
        </w:tc>
        <w:tc>
          <w:tcPr>
            <w:tcW w:w="1131" w:type="dxa"/>
            <w:tcBorders>
              <w:top w:val="nil" w:sz="6" w:space="0" w:color="auto"/>
              <w:left w:val="nil" w:sz="6" w:space="0" w:color="auto"/>
              <w:bottom w:val="nil" w:sz="6" w:space="0" w:color="auto"/>
              <w:right w:val="nil" w:sz="6" w:space="0" w:color="auto"/>
            </w:tcBorders>
          </w:tcPr>
          <w:p>
            <w:pPr>
              <w:pStyle w:val="TableParagraph"/>
              <w:spacing w:line="240" w:lineRule="auto" w:before="52"/>
              <w:ind w:left="82" w:right="0"/>
              <w:jc w:val="center"/>
              <w:rPr>
                <w:rFonts w:ascii="Times New Roman" w:hAnsi="Times New Roman" w:cs="Times New Roman" w:eastAsia="Times New Roman" w:hint="default"/>
                <w:sz w:val="18"/>
                <w:szCs w:val="18"/>
              </w:rPr>
            </w:pPr>
            <w:r>
              <w:rPr>
                <w:rFonts w:ascii="Times New Roman"/>
                <w:sz w:val="18"/>
              </w:rPr>
              <w:t>NSA/SA</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3" w:right="0"/>
              <w:jc w:val="center"/>
              <w:rPr>
                <w:rFonts w:ascii="宋体" w:hAnsi="宋体" w:cs="宋体" w:eastAsia="宋体" w:hint="default"/>
                <w:sz w:val="18"/>
                <w:szCs w:val="18"/>
              </w:rPr>
            </w:pPr>
            <w:r>
              <w:rPr>
                <w:rFonts w:ascii="宋体" w:hAnsi="宋体" w:cs="宋体" w:eastAsia="宋体" w:hint="default"/>
                <w:sz w:val="18"/>
                <w:szCs w:val="18"/>
              </w:rPr>
              <w:t>三大运营商</w:t>
            </w:r>
          </w:p>
        </w:tc>
        <w:tc>
          <w:tcPr>
            <w:tcW w:w="29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10"/>
              <w:jc w:val="center"/>
              <w:rPr>
                <w:rFonts w:ascii="宋体" w:hAnsi="宋体" w:cs="宋体" w:eastAsia="宋体" w:hint="default"/>
                <w:sz w:val="18"/>
                <w:szCs w:val="18"/>
              </w:rPr>
            </w:pPr>
            <w:r>
              <w:rPr>
                <w:rFonts w:ascii="宋体" w:hAnsi="宋体" w:cs="宋体" w:eastAsia="宋体" w:hint="default"/>
                <w:sz w:val="18"/>
                <w:szCs w:val="18"/>
              </w:rPr>
              <w:t>已规模量产，应用于华为</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 </w:t>
            </w:r>
            <w:r>
              <w:rPr>
                <w:rFonts w:ascii="宋体" w:hAnsi="宋体" w:cs="宋体" w:eastAsia="宋体" w:hint="default"/>
                <w:sz w:val="18"/>
                <w:szCs w:val="18"/>
              </w:rPr>
              <w:t>手机</w:t>
            </w:r>
          </w:p>
        </w:tc>
      </w:tr>
      <w:tr>
        <w:trPr>
          <w:trHeight w:val="312" w:hRule="exact"/>
        </w:trPr>
        <w:tc>
          <w:tcPr>
            <w:tcW w:w="113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222"/>
              <w:jc w:val="right"/>
              <w:rPr>
                <w:rFonts w:ascii="Times New Roman" w:hAnsi="Times New Roman" w:cs="Times New Roman" w:eastAsia="Times New Roman" w:hint="default"/>
                <w:sz w:val="18"/>
                <w:szCs w:val="18"/>
              </w:rPr>
            </w:pPr>
            <w:r>
              <w:rPr>
                <w:rFonts w:ascii="Times New Roman"/>
                <w:sz w:val="18"/>
              </w:rPr>
              <w:t>2019.02</w:t>
            </w:r>
          </w:p>
        </w:tc>
        <w:tc>
          <w:tcPr>
            <w:tcW w:w="115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34"/>
              <w:jc w:val="center"/>
              <w:rPr>
                <w:rFonts w:ascii="宋体" w:hAnsi="宋体" w:cs="宋体" w:eastAsia="宋体" w:hint="default"/>
                <w:sz w:val="18"/>
                <w:szCs w:val="18"/>
              </w:rPr>
            </w:pPr>
            <w:r>
              <w:rPr>
                <w:rFonts w:ascii="宋体" w:hAnsi="宋体" w:cs="宋体" w:eastAsia="宋体" w:hint="default"/>
                <w:sz w:val="18"/>
                <w:szCs w:val="18"/>
              </w:rPr>
              <w:t>紫光展锐</w:t>
            </w:r>
          </w:p>
        </w:tc>
        <w:tc>
          <w:tcPr>
            <w:tcW w:w="165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48"/>
              <w:jc w:val="center"/>
              <w:rPr>
                <w:rFonts w:ascii="Times New Roman" w:hAnsi="Times New Roman" w:cs="Times New Roman" w:eastAsia="Times New Roman" w:hint="default"/>
                <w:sz w:val="18"/>
                <w:szCs w:val="18"/>
              </w:rPr>
            </w:pPr>
            <w:r>
              <w:rPr>
                <w:rFonts w:ascii="宋体" w:hAnsi="宋体" w:cs="宋体" w:eastAsia="宋体" w:hint="default"/>
                <w:sz w:val="18"/>
                <w:szCs w:val="18"/>
              </w:rPr>
              <w:t>春藤</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510</w:t>
            </w:r>
          </w:p>
        </w:tc>
        <w:tc>
          <w:tcPr>
            <w:tcW w:w="1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82" w:right="0"/>
              <w:jc w:val="center"/>
              <w:rPr>
                <w:rFonts w:ascii="Times New Roman" w:hAnsi="Times New Roman" w:cs="Times New Roman" w:eastAsia="Times New Roman" w:hint="default"/>
                <w:sz w:val="18"/>
                <w:szCs w:val="18"/>
              </w:rPr>
            </w:pPr>
            <w:r>
              <w:rPr>
                <w:rFonts w:ascii="Times New Roman"/>
                <w:sz w:val="18"/>
              </w:rPr>
              <w:t>NSA/SA</w:t>
            </w:r>
          </w:p>
        </w:tc>
        <w:tc>
          <w:tcPr>
            <w:tcW w:w="162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03" w:right="0"/>
              <w:jc w:val="center"/>
              <w:rPr>
                <w:rFonts w:ascii="宋体" w:hAnsi="宋体" w:cs="宋体" w:eastAsia="宋体" w:hint="default"/>
                <w:sz w:val="18"/>
                <w:szCs w:val="18"/>
              </w:rPr>
            </w:pPr>
            <w:r>
              <w:rPr>
                <w:rFonts w:ascii="宋体" w:hAnsi="宋体" w:cs="宋体" w:eastAsia="宋体" w:hint="default"/>
                <w:sz w:val="18"/>
                <w:szCs w:val="18"/>
              </w:rPr>
              <w:t>三大运营商</w:t>
            </w:r>
          </w:p>
        </w:tc>
        <w:tc>
          <w:tcPr>
            <w:tcW w:w="29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111"/>
              <w:jc w:val="center"/>
              <w:rPr>
                <w:rFonts w:ascii="宋体" w:hAnsi="宋体" w:cs="宋体" w:eastAsia="宋体" w:hint="default"/>
                <w:sz w:val="18"/>
                <w:szCs w:val="18"/>
              </w:rPr>
            </w:pPr>
            <w:r>
              <w:rPr>
                <w:rFonts w:ascii="宋体" w:hAnsi="宋体" w:cs="宋体" w:eastAsia="宋体" w:hint="default"/>
                <w:sz w:val="18"/>
                <w:szCs w:val="18"/>
              </w:rPr>
              <w:t>已达到可商用状态</w:t>
            </w:r>
          </w:p>
        </w:tc>
      </w:tr>
      <w:tr>
        <w:trPr>
          <w:trHeight w:val="312" w:hRule="exact"/>
        </w:trPr>
        <w:tc>
          <w:tcPr>
            <w:tcW w:w="1139"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22"/>
              <w:jc w:val="right"/>
              <w:rPr>
                <w:rFonts w:ascii="Times New Roman" w:hAnsi="Times New Roman" w:cs="Times New Roman" w:eastAsia="Times New Roman" w:hint="default"/>
                <w:sz w:val="18"/>
                <w:szCs w:val="18"/>
              </w:rPr>
            </w:pPr>
            <w:r>
              <w:rPr>
                <w:rFonts w:ascii="Times New Roman"/>
                <w:sz w:val="18"/>
              </w:rPr>
              <w:t>2019.02</w:t>
            </w:r>
          </w:p>
        </w:tc>
        <w:tc>
          <w:tcPr>
            <w:tcW w:w="1152"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31"/>
              <w:jc w:val="center"/>
              <w:rPr>
                <w:rFonts w:ascii="Times New Roman" w:hAnsi="Times New Roman" w:cs="Times New Roman" w:eastAsia="Times New Roman" w:hint="default"/>
                <w:sz w:val="18"/>
                <w:szCs w:val="18"/>
              </w:rPr>
            </w:pPr>
            <w:r>
              <w:rPr>
                <w:rFonts w:ascii="Times New Roman"/>
                <w:sz w:val="18"/>
              </w:rPr>
              <w:t>Qualcomm</w:t>
            </w:r>
          </w:p>
        </w:tc>
        <w:tc>
          <w:tcPr>
            <w:tcW w:w="1654"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50"/>
              <w:jc w:val="center"/>
              <w:rPr>
                <w:rFonts w:ascii="Times New Roman" w:hAnsi="Times New Roman" w:cs="Times New Roman" w:eastAsia="Times New Roman" w:hint="default"/>
                <w:sz w:val="18"/>
                <w:szCs w:val="18"/>
              </w:rPr>
            </w:pPr>
            <w:r>
              <w:rPr>
                <w:rFonts w:ascii="Times New Roman"/>
                <w:sz w:val="18"/>
              </w:rPr>
              <w:t>Snapdragon</w:t>
            </w:r>
            <w:r>
              <w:rPr>
                <w:rFonts w:ascii="Times New Roman"/>
                <w:spacing w:val="-4"/>
                <w:sz w:val="18"/>
              </w:rPr>
              <w:t> </w:t>
            </w:r>
            <w:r>
              <w:rPr>
                <w:rFonts w:ascii="Times New Roman"/>
                <w:sz w:val="18"/>
              </w:rPr>
              <w:t>X55</w:t>
            </w:r>
          </w:p>
        </w:tc>
        <w:tc>
          <w:tcPr>
            <w:tcW w:w="1131" w:type="dxa"/>
            <w:tcBorders>
              <w:top w:val="nil" w:sz="6" w:space="0" w:color="auto"/>
              <w:left w:val="nil" w:sz="6" w:space="0" w:color="auto"/>
              <w:bottom w:val="nil" w:sz="6" w:space="0" w:color="auto"/>
              <w:right w:val="nil" w:sz="6" w:space="0" w:color="auto"/>
            </w:tcBorders>
          </w:tcPr>
          <w:p>
            <w:pPr>
              <w:pStyle w:val="TableParagraph"/>
              <w:spacing w:line="240" w:lineRule="auto" w:before="52"/>
              <w:ind w:left="82" w:right="0"/>
              <w:jc w:val="center"/>
              <w:rPr>
                <w:rFonts w:ascii="Times New Roman" w:hAnsi="Times New Roman" w:cs="Times New Roman" w:eastAsia="Times New Roman" w:hint="default"/>
                <w:sz w:val="18"/>
                <w:szCs w:val="18"/>
              </w:rPr>
            </w:pPr>
            <w:r>
              <w:rPr>
                <w:rFonts w:ascii="Times New Roman"/>
                <w:sz w:val="18"/>
              </w:rPr>
              <w:t>NSA/SA</w:t>
            </w:r>
          </w:p>
        </w:tc>
        <w:tc>
          <w:tcPr>
            <w:tcW w:w="162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8"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30</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余家厂商</w:t>
            </w:r>
          </w:p>
        </w:tc>
        <w:tc>
          <w:tcPr>
            <w:tcW w:w="293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07"/>
              <w:jc w:val="center"/>
              <w:rPr>
                <w:rFonts w:ascii="宋体" w:hAnsi="宋体" w:cs="宋体" w:eastAsia="宋体" w:hint="default"/>
                <w:sz w:val="18"/>
                <w:szCs w:val="18"/>
              </w:rPr>
            </w:pPr>
            <w:r>
              <w:rPr>
                <w:rFonts w:ascii="宋体" w:hAnsi="宋体" w:cs="宋体" w:eastAsia="宋体" w:hint="default"/>
                <w:sz w:val="18"/>
                <w:szCs w:val="18"/>
              </w:rPr>
              <w:t>预计</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2020 </w:t>
            </w:r>
            <w:r>
              <w:rPr>
                <w:rFonts w:ascii="宋体" w:hAnsi="宋体" w:cs="宋体" w:eastAsia="宋体" w:hint="default"/>
                <w:sz w:val="18"/>
                <w:szCs w:val="18"/>
              </w:rPr>
              <w:t>年商用</w:t>
            </w:r>
          </w:p>
        </w:tc>
      </w:tr>
      <w:tr>
        <w:trPr>
          <w:trHeight w:val="624" w:hRule="exact"/>
        </w:trPr>
        <w:tc>
          <w:tcPr>
            <w:tcW w:w="113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222"/>
              <w:jc w:val="right"/>
              <w:rPr>
                <w:rFonts w:ascii="Times New Roman" w:hAnsi="Times New Roman" w:cs="Times New Roman" w:eastAsia="Times New Roman" w:hint="default"/>
                <w:sz w:val="18"/>
                <w:szCs w:val="18"/>
              </w:rPr>
            </w:pPr>
            <w:r>
              <w:rPr>
                <w:rFonts w:ascii="Times New Roman"/>
                <w:sz w:val="18"/>
              </w:rPr>
              <w:t>2019.05</w:t>
            </w:r>
          </w:p>
        </w:tc>
        <w:tc>
          <w:tcPr>
            <w:tcW w:w="115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34"/>
              <w:jc w:val="center"/>
              <w:rPr>
                <w:rFonts w:ascii="Times New Roman" w:hAnsi="Times New Roman" w:cs="Times New Roman" w:eastAsia="Times New Roman" w:hint="default"/>
                <w:sz w:val="18"/>
                <w:szCs w:val="18"/>
              </w:rPr>
            </w:pPr>
            <w:r>
              <w:rPr>
                <w:rFonts w:ascii="Times New Roman"/>
                <w:sz w:val="18"/>
              </w:rPr>
              <w:t>MTK</w:t>
            </w:r>
          </w:p>
        </w:tc>
        <w:tc>
          <w:tcPr>
            <w:tcW w:w="165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48"/>
              <w:jc w:val="center"/>
              <w:rPr>
                <w:rFonts w:ascii="Times New Roman" w:hAnsi="Times New Roman" w:cs="Times New Roman" w:eastAsia="Times New Roman" w:hint="default"/>
                <w:sz w:val="18"/>
                <w:szCs w:val="18"/>
              </w:rPr>
            </w:pPr>
            <w:r>
              <w:rPr>
                <w:rFonts w:ascii="Times New Roman"/>
                <w:sz w:val="18"/>
              </w:rPr>
              <w:t>Helio</w:t>
            </w:r>
            <w:r>
              <w:rPr>
                <w:rFonts w:ascii="Times New Roman"/>
                <w:spacing w:val="-3"/>
                <w:sz w:val="18"/>
              </w:rPr>
              <w:t> </w:t>
            </w:r>
            <w:r>
              <w:rPr>
                <w:rFonts w:ascii="Times New Roman"/>
                <w:sz w:val="18"/>
              </w:rPr>
              <w:t>M70</w:t>
            </w:r>
          </w:p>
        </w:tc>
        <w:tc>
          <w:tcPr>
            <w:tcW w:w="1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left="82" w:right="0"/>
              <w:jc w:val="center"/>
              <w:rPr>
                <w:rFonts w:ascii="Times New Roman" w:hAnsi="Times New Roman" w:cs="Times New Roman" w:eastAsia="Times New Roman" w:hint="default"/>
                <w:sz w:val="18"/>
                <w:szCs w:val="18"/>
              </w:rPr>
            </w:pPr>
            <w:r>
              <w:rPr>
                <w:rFonts w:ascii="Times New Roman"/>
                <w:sz w:val="18"/>
              </w:rPr>
              <w:t>NSA/SA</w:t>
            </w:r>
          </w:p>
        </w:tc>
        <w:tc>
          <w:tcPr>
            <w:tcW w:w="162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08"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OPPO</w:t>
            </w:r>
            <w:r>
              <w:rPr>
                <w:rFonts w:ascii="宋体" w:hAnsi="宋体" w:cs="宋体" w:eastAsia="宋体" w:hint="default"/>
                <w:sz w:val="18"/>
                <w:szCs w:val="18"/>
              </w:rPr>
              <w:t>、</w:t>
            </w:r>
            <w:r>
              <w:rPr>
                <w:rFonts w:ascii="Times New Roman" w:hAnsi="Times New Roman" w:cs="Times New Roman" w:eastAsia="Times New Roman" w:hint="default"/>
                <w:sz w:val="18"/>
                <w:szCs w:val="18"/>
              </w:rPr>
              <w:t>vivo</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等</w:t>
            </w:r>
          </w:p>
        </w:tc>
        <w:tc>
          <w:tcPr>
            <w:tcW w:w="29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109"/>
              <w:jc w:val="center"/>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2019Q3 </w:t>
            </w:r>
            <w:r>
              <w:rPr>
                <w:rFonts w:ascii="宋体" w:hAnsi="宋体" w:cs="宋体" w:eastAsia="宋体" w:hint="default"/>
                <w:sz w:val="18"/>
                <w:szCs w:val="18"/>
              </w:rPr>
              <w:t>向主要客户送样</w:t>
            </w:r>
            <w:r>
              <w:rPr>
                <w:rFonts w:ascii="Times New Roman" w:hAnsi="Times New Roman" w:cs="Times New Roman" w:eastAsia="Times New Roman" w:hint="default"/>
                <w:sz w:val="18"/>
                <w:szCs w:val="18"/>
              </w:rPr>
              <w:t>,  </w:t>
            </w:r>
            <w:r>
              <w:rPr>
                <w:rFonts w:ascii="宋体" w:hAnsi="宋体" w:cs="宋体" w:eastAsia="宋体" w:hint="default"/>
                <w:sz w:val="18"/>
                <w:szCs w:val="18"/>
              </w:rPr>
              <w:t>首批</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5G</w:t>
            </w:r>
          </w:p>
          <w:p>
            <w:pPr>
              <w:pStyle w:val="TableParagraph"/>
              <w:spacing w:line="240" w:lineRule="auto" w:before="63"/>
              <w:ind w:right="108"/>
              <w:jc w:val="center"/>
              <w:rPr>
                <w:rFonts w:ascii="宋体" w:hAnsi="宋体" w:cs="宋体" w:eastAsia="宋体" w:hint="default"/>
                <w:sz w:val="18"/>
                <w:szCs w:val="18"/>
              </w:rPr>
            </w:pPr>
            <w:r>
              <w:rPr>
                <w:rFonts w:ascii="宋体" w:hAnsi="宋体" w:cs="宋体" w:eastAsia="宋体" w:hint="default"/>
                <w:sz w:val="18"/>
                <w:szCs w:val="18"/>
              </w:rPr>
              <w:t>终端最快在</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2020Q1 </w:t>
            </w:r>
            <w:r>
              <w:rPr>
                <w:rFonts w:ascii="宋体" w:hAnsi="宋体" w:cs="宋体" w:eastAsia="宋体" w:hint="default"/>
                <w:sz w:val="18"/>
                <w:szCs w:val="18"/>
              </w:rPr>
              <w:t>问市</w:t>
            </w:r>
          </w:p>
        </w:tc>
      </w:tr>
      <w:tr>
        <w:trPr>
          <w:trHeight w:val="629" w:hRule="exact"/>
        </w:trPr>
        <w:tc>
          <w:tcPr>
            <w:tcW w:w="1139" w:type="dxa"/>
            <w:tcBorders>
              <w:top w:val="nil" w:sz="6" w:space="0" w:color="auto"/>
              <w:left w:val="nil" w:sz="6" w:space="0" w:color="auto"/>
              <w:bottom w:val="single" w:sz="4" w:space="0" w:color="367097"/>
              <w:right w:val="nil" w:sz="6" w:space="0" w:color="auto"/>
            </w:tcBorders>
          </w:tcPr>
          <w:p>
            <w:pPr>
              <w:pStyle w:val="TableParagraph"/>
              <w:spacing w:line="240" w:lineRule="auto" w:before="0"/>
              <w:ind w:right="0"/>
              <w:jc w:val="left"/>
              <w:rPr>
                <w:rFonts w:ascii="Microsoft JhengHei" w:hAnsi="Microsoft JhengHei" w:cs="Microsoft JhengHei" w:eastAsia="Microsoft JhengHei" w:hint="default"/>
                <w:b/>
                <w:bCs/>
                <w:sz w:val="12"/>
                <w:szCs w:val="12"/>
              </w:rPr>
            </w:pPr>
          </w:p>
          <w:p>
            <w:pPr>
              <w:pStyle w:val="TableParagraph"/>
              <w:spacing w:line="240" w:lineRule="auto"/>
              <w:ind w:right="222"/>
              <w:jc w:val="right"/>
              <w:rPr>
                <w:rFonts w:ascii="Times New Roman" w:hAnsi="Times New Roman" w:cs="Times New Roman" w:eastAsia="Times New Roman" w:hint="default"/>
                <w:sz w:val="18"/>
                <w:szCs w:val="18"/>
              </w:rPr>
            </w:pPr>
            <w:r>
              <w:rPr>
                <w:rFonts w:ascii="Times New Roman"/>
                <w:sz w:val="18"/>
              </w:rPr>
              <w:t>2019.10</w:t>
            </w:r>
          </w:p>
        </w:tc>
        <w:tc>
          <w:tcPr>
            <w:tcW w:w="1152" w:type="dxa"/>
            <w:tcBorders>
              <w:top w:val="nil" w:sz="6" w:space="0" w:color="auto"/>
              <w:left w:val="nil" w:sz="6" w:space="0" w:color="auto"/>
              <w:bottom w:val="single" w:sz="4" w:space="0" w:color="367097"/>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9"/>
                <w:szCs w:val="9"/>
              </w:rPr>
            </w:pPr>
          </w:p>
          <w:p>
            <w:pPr>
              <w:pStyle w:val="TableParagraph"/>
              <w:spacing w:line="240" w:lineRule="auto"/>
              <w:ind w:right="34"/>
              <w:jc w:val="center"/>
              <w:rPr>
                <w:rFonts w:ascii="宋体" w:hAnsi="宋体" w:cs="宋体" w:eastAsia="宋体" w:hint="default"/>
                <w:sz w:val="18"/>
                <w:szCs w:val="18"/>
              </w:rPr>
            </w:pPr>
            <w:r>
              <w:rPr>
                <w:rFonts w:ascii="宋体" w:hAnsi="宋体" w:cs="宋体" w:eastAsia="宋体" w:hint="default"/>
                <w:sz w:val="18"/>
                <w:szCs w:val="18"/>
              </w:rPr>
              <w:t>三星</w:t>
            </w:r>
          </w:p>
        </w:tc>
        <w:tc>
          <w:tcPr>
            <w:tcW w:w="1654" w:type="dxa"/>
            <w:tcBorders>
              <w:top w:val="nil" w:sz="6" w:space="0" w:color="auto"/>
              <w:left w:val="nil" w:sz="6" w:space="0" w:color="auto"/>
              <w:bottom w:val="single" w:sz="4" w:space="0" w:color="367097"/>
              <w:right w:val="nil" w:sz="6" w:space="0" w:color="auto"/>
            </w:tcBorders>
          </w:tcPr>
          <w:p>
            <w:pPr>
              <w:pStyle w:val="TableParagraph"/>
              <w:spacing w:line="240" w:lineRule="auto" w:before="0"/>
              <w:ind w:right="0"/>
              <w:jc w:val="left"/>
              <w:rPr>
                <w:rFonts w:ascii="Microsoft JhengHei" w:hAnsi="Microsoft JhengHei" w:cs="Microsoft JhengHei" w:eastAsia="Microsoft JhengHei" w:hint="default"/>
                <w:b/>
                <w:bCs/>
                <w:sz w:val="12"/>
                <w:szCs w:val="12"/>
              </w:rPr>
            </w:pPr>
          </w:p>
          <w:p>
            <w:pPr>
              <w:pStyle w:val="TableParagraph"/>
              <w:spacing w:line="240" w:lineRule="auto"/>
              <w:ind w:right="50"/>
              <w:jc w:val="center"/>
              <w:rPr>
                <w:rFonts w:ascii="Times New Roman" w:hAnsi="Times New Roman" w:cs="Times New Roman" w:eastAsia="Times New Roman" w:hint="default"/>
                <w:sz w:val="18"/>
                <w:szCs w:val="18"/>
              </w:rPr>
            </w:pPr>
            <w:r>
              <w:rPr>
                <w:rFonts w:ascii="Times New Roman"/>
                <w:sz w:val="18"/>
              </w:rPr>
              <w:t>Exynos</w:t>
            </w:r>
            <w:r>
              <w:rPr>
                <w:rFonts w:ascii="Times New Roman"/>
                <w:spacing w:val="-1"/>
                <w:sz w:val="18"/>
              </w:rPr>
              <w:t> </w:t>
            </w:r>
            <w:r>
              <w:rPr>
                <w:rFonts w:ascii="Times New Roman"/>
                <w:sz w:val="18"/>
              </w:rPr>
              <w:t>5123</w:t>
            </w:r>
          </w:p>
        </w:tc>
        <w:tc>
          <w:tcPr>
            <w:tcW w:w="1131" w:type="dxa"/>
            <w:tcBorders>
              <w:top w:val="nil" w:sz="6" w:space="0" w:color="auto"/>
              <w:left w:val="nil" w:sz="6" w:space="0" w:color="auto"/>
              <w:bottom w:val="single" w:sz="4" w:space="0" w:color="367097"/>
              <w:right w:val="nil" w:sz="6" w:space="0" w:color="auto"/>
            </w:tcBorders>
          </w:tcPr>
          <w:p>
            <w:pPr>
              <w:pStyle w:val="TableParagraph"/>
              <w:spacing w:line="240" w:lineRule="auto" w:before="0"/>
              <w:ind w:right="0"/>
              <w:jc w:val="left"/>
              <w:rPr>
                <w:rFonts w:ascii="Microsoft JhengHei" w:hAnsi="Microsoft JhengHei" w:cs="Microsoft JhengHei" w:eastAsia="Microsoft JhengHei" w:hint="default"/>
                <w:b/>
                <w:bCs/>
                <w:sz w:val="12"/>
                <w:szCs w:val="12"/>
              </w:rPr>
            </w:pPr>
          </w:p>
          <w:p>
            <w:pPr>
              <w:pStyle w:val="TableParagraph"/>
              <w:spacing w:line="240" w:lineRule="auto"/>
              <w:ind w:left="82" w:right="0"/>
              <w:jc w:val="center"/>
              <w:rPr>
                <w:rFonts w:ascii="Times New Roman" w:hAnsi="Times New Roman" w:cs="Times New Roman" w:eastAsia="Times New Roman" w:hint="default"/>
                <w:sz w:val="18"/>
                <w:szCs w:val="18"/>
              </w:rPr>
            </w:pPr>
            <w:r>
              <w:rPr>
                <w:rFonts w:ascii="Times New Roman"/>
                <w:sz w:val="18"/>
              </w:rPr>
              <w:t>NSA/SA</w:t>
            </w:r>
          </w:p>
        </w:tc>
        <w:tc>
          <w:tcPr>
            <w:tcW w:w="1623" w:type="dxa"/>
            <w:tcBorders>
              <w:top w:val="nil" w:sz="6" w:space="0" w:color="auto"/>
              <w:left w:val="nil" w:sz="6" w:space="0" w:color="auto"/>
              <w:bottom w:val="single" w:sz="4" w:space="0" w:color="367097"/>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9"/>
                <w:szCs w:val="9"/>
              </w:rPr>
            </w:pPr>
          </w:p>
          <w:p>
            <w:pPr>
              <w:pStyle w:val="TableParagraph"/>
              <w:spacing w:line="240" w:lineRule="auto"/>
              <w:ind w:left="105" w:right="0"/>
              <w:jc w:val="center"/>
              <w:rPr>
                <w:rFonts w:ascii="宋体" w:hAnsi="宋体" w:cs="宋体" w:eastAsia="宋体" w:hint="default"/>
                <w:sz w:val="18"/>
                <w:szCs w:val="18"/>
              </w:rPr>
            </w:pPr>
            <w:r>
              <w:rPr>
                <w:rFonts w:ascii="宋体" w:hAnsi="宋体" w:cs="宋体" w:eastAsia="宋体" w:hint="default"/>
                <w:sz w:val="18"/>
                <w:szCs w:val="18"/>
              </w:rPr>
              <w:t>三星</w:t>
            </w:r>
          </w:p>
        </w:tc>
        <w:tc>
          <w:tcPr>
            <w:tcW w:w="2931" w:type="dxa"/>
            <w:tcBorders>
              <w:top w:val="nil" w:sz="6" w:space="0" w:color="auto"/>
              <w:left w:val="nil" w:sz="6" w:space="0" w:color="auto"/>
              <w:bottom w:val="single" w:sz="4" w:space="0" w:color="367097"/>
              <w:right w:val="nil" w:sz="6" w:space="0" w:color="auto"/>
            </w:tcBorders>
          </w:tcPr>
          <w:p>
            <w:pPr>
              <w:pStyle w:val="TableParagraph"/>
              <w:spacing w:line="300" w:lineRule="auto" w:before="10"/>
              <w:ind w:left="803" w:right="213" w:hanging="701"/>
              <w:jc w:val="left"/>
              <w:rPr>
                <w:rFonts w:ascii="宋体" w:hAnsi="宋体" w:cs="宋体" w:eastAsia="宋体" w:hint="default"/>
                <w:sz w:val="18"/>
                <w:szCs w:val="18"/>
              </w:rPr>
            </w:pPr>
            <w:r>
              <w:rPr>
                <w:rFonts w:ascii="Times New Roman" w:hAnsi="Times New Roman" w:cs="Times New Roman" w:eastAsia="Times New Roman" w:hint="default"/>
                <w:sz w:val="18"/>
                <w:szCs w:val="18"/>
              </w:rPr>
              <w:t>2019 </w:t>
            </w:r>
            <w:r>
              <w:rPr>
                <w:rFonts w:ascii="宋体" w:hAnsi="宋体" w:cs="宋体" w:eastAsia="宋体" w:hint="default"/>
                <w:sz w:val="18"/>
                <w:szCs w:val="18"/>
              </w:rPr>
              <w:t>年底批量生产，</w:t>
            </w:r>
            <w:r>
              <w:rPr>
                <w:rFonts w:ascii="Times New Roman" w:hAnsi="Times New Roman" w:cs="Times New Roman" w:eastAsia="Times New Roman" w:hint="default"/>
                <w:sz w:val="18"/>
                <w:szCs w:val="18"/>
              </w:rPr>
              <w:t>2020 </w:t>
            </w:r>
            <w:r>
              <w:rPr>
                <w:rFonts w:ascii="宋体" w:hAnsi="宋体" w:cs="宋体" w:eastAsia="宋体" w:hint="default"/>
                <w:sz w:val="18"/>
                <w:szCs w:val="18"/>
              </w:rPr>
              <w:t>年将出 现于</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5G </w:t>
            </w:r>
            <w:r>
              <w:rPr>
                <w:rFonts w:ascii="宋体" w:hAnsi="宋体" w:cs="宋体" w:eastAsia="宋体" w:hint="default"/>
                <w:sz w:val="18"/>
                <w:szCs w:val="18"/>
              </w:rPr>
              <w:t>手机中</w:t>
            </w:r>
          </w:p>
        </w:tc>
      </w:tr>
    </w:tbl>
    <w:p>
      <w:pPr>
        <w:spacing w:before="17"/>
        <w:ind w:left="236" w:right="0" w:firstLine="0"/>
        <w:jc w:val="left"/>
        <w:rPr>
          <w:rFonts w:ascii="宋体" w:hAnsi="宋体" w:cs="宋体" w:eastAsia="宋体" w:hint="default"/>
          <w:sz w:val="17"/>
          <w:szCs w:val="17"/>
        </w:rPr>
      </w:pPr>
      <w:r>
        <w:rPr/>
        <w:pict>
          <v:group style="position:absolute;margin-left:62.063999pt;margin-top:-94.132271pt;width:470.75pt;height:15.6pt;mso-position-horizontal-relative:page;mso-position-vertical-relative:paragraph;z-index:-430840" coordorigin="1241,-1883" coordsize="9415,312">
            <v:group style="position:absolute;left:2208;top:-1883;width:56;height:312" coordorigin="2208,-1883" coordsize="56,312">
              <v:shape style="position:absolute;left:2208;top:-1883;width:56;height:312" coordorigin="2208,-1883" coordsize="56,312" path="m2208,-1571l2264,-1571,2264,-1883,2208,-1883,2208,-1571xe" filled="true" fillcolor="#d2e2ee" stroked="false">
                <v:path arrowok="t"/>
                <v:fill type="solid"/>
              </v:shape>
            </v:group>
            <v:group style="position:absolute;left:1241;top:-1883;width:58;height:312" coordorigin="1241,-1883" coordsize="58,312">
              <v:shape style="position:absolute;left:1241;top:-1883;width:58;height:312" coordorigin="1241,-1883" coordsize="58,312" path="m1241,-1571l1299,-1571,1299,-1883,1241,-1883,1241,-1571xe" filled="true" fillcolor="#d2e2ee" stroked="false">
                <v:path arrowok="t"/>
                <v:fill type="solid"/>
              </v:shape>
            </v:group>
            <v:group style="position:absolute;left:1299;top:-1883;width:910;height:312" coordorigin="1299,-1883" coordsize="910,312">
              <v:shape style="position:absolute;left:1299;top:-1883;width:910;height:312" coordorigin="1299,-1883" coordsize="910,312" path="m1299,-1571l2208,-1571,2208,-1883,1299,-1883,1299,-1571xe" filled="true" fillcolor="#d2e2ee" stroked="false">
                <v:path arrowok="t"/>
                <v:fill type="solid"/>
              </v:shape>
            </v:group>
            <v:group style="position:absolute;left:2264;top:-1883;width:58;height:312" coordorigin="2264,-1883" coordsize="58,312">
              <v:shape style="position:absolute;left:2264;top:-1883;width:58;height:312" coordorigin="2264,-1883" coordsize="58,312" path="m2264,-1571l2321,-1571,2321,-1883,2264,-1883,2264,-1571xe" filled="true" fillcolor="#d2e2ee" stroked="false">
                <v:path arrowok="t"/>
                <v:fill type="solid"/>
              </v:shape>
            </v:group>
            <v:group style="position:absolute;left:3341;top:-1883;width:56;height:312" coordorigin="3341,-1883" coordsize="56,312">
              <v:shape style="position:absolute;left:3341;top:-1883;width:56;height:312" coordorigin="3341,-1883" coordsize="56,312" path="m3341,-1571l3396,-1571,3396,-1883,3341,-1883,3341,-1571xe" filled="true" fillcolor="#d2e2ee" stroked="false">
                <v:path arrowok="t"/>
                <v:fill type="solid"/>
              </v:shape>
            </v:group>
            <v:group style="position:absolute;left:2321;top:-1883;width:1020;height:312" coordorigin="2321,-1883" coordsize="1020,312">
              <v:shape style="position:absolute;left:2321;top:-1883;width:1020;height:312" coordorigin="2321,-1883" coordsize="1020,312" path="m2321,-1571l3341,-1571,3341,-1883,2321,-1883,2321,-1571xe" filled="true" fillcolor="#d2e2ee" stroked="false">
                <v:path arrowok="t"/>
                <v:fill type="solid"/>
              </v:shape>
            </v:group>
            <v:group style="position:absolute;left:3396;top:-1883;width:58;height:312" coordorigin="3396,-1883" coordsize="58,312">
              <v:shape style="position:absolute;left:3396;top:-1883;width:58;height:312" coordorigin="3396,-1883" coordsize="58,312" path="m3396,-1571l3454,-1571,3454,-1883,3396,-1883,3396,-1571xe" filled="true" fillcolor="#d2e2ee" stroked="false">
                <v:path arrowok="t"/>
                <v:fill type="solid"/>
              </v:shape>
            </v:group>
            <v:group style="position:absolute;left:4998;top:-1883;width:58;height:312" coordorigin="4998,-1883" coordsize="58,312">
              <v:shape style="position:absolute;left:4998;top:-1883;width:58;height:312" coordorigin="4998,-1883" coordsize="58,312" path="m4998,-1571l5055,-1571,5055,-1883,4998,-1883,4998,-1571xe" filled="true" fillcolor="#d2e2ee" stroked="false">
                <v:path arrowok="t"/>
                <v:fill type="solid"/>
              </v:shape>
            </v:group>
            <v:group style="position:absolute;left:3454;top:-1883;width:1544;height:312" coordorigin="3454,-1883" coordsize="1544,312">
              <v:shape style="position:absolute;left:3454;top:-1883;width:1544;height:312" coordorigin="3454,-1883" coordsize="1544,312" path="m3454,-1571l4998,-1571,4998,-1883,3454,-1883,3454,-1571xe" filled="true" fillcolor="#d2e2ee" stroked="false">
                <v:path arrowok="t"/>
                <v:fill type="solid"/>
              </v:shape>
            </v:group>
            <v:group style="position:absolute;left:5055;top:-1883;width:58;height:312" coordorigin="5055,-1883" coordsize="58,312">
              <v:shape style="position:absolute;left:5055;top:-1883;width:58;height:312" coordorigin="5055,-1883" coordsize="58,312" path="m5055,-1571l5113,-1571,5113,-1883,5055,-1883,5055,-1571xe" filled="true" fillcolor="#d2e2ee" stroked="false">
                <v:path arrowok="t"/>
                <v:fill type="solid"/>
              </v:shape>
            </v:group>
            <v:group style="position:absolute;left:6261;top:-1883;width:56;height:312" coordorigin="6261,-1883" coordsize="56,312">
              <v:shape style="position:absolute;left:6261;top:-1883;width:56;height:312" coordorigin="6261,-1883" coordsize="56,312" path="m6261,-1571l6316,-1571,6316,-1883,6261,-1883,6261,-1571xe" filled="true" fillcolor="#d2e2ee" stroked="false">
                <v:path arrowok="t"/>
                <v:fill type="solid"/>
              </v:shape>
            </v:group>
            <v:group style="position:absolute;left:5113;top:-1883;width:1148;height:312" coordorigin="5113,-1883" coordsize="1148,312">
              <v:shape style="position:absolute;left:5113;top:-1883;width:1148;height:312" coordorigin="5113,-1883" coordsize="1148,312" path="m5113,-1571l6261,-1571,6261,-1883,5113,-1883,5113,-1571xe" filled="true" fillcolor="#d2e2ee" stroked="false">
                <v:path arrowok="t"/>
                <v:fill type="solid"/>
              </v:shape>
            </v:group>
            <v:group style="position:absolute;left:6316;top:-1883;width:58;height:312" coordorigin="6316,-1883" coordsize="58,312">
              <v:shape style="position:absolute;left:6316;top:-1883;width:58;height:312" coordorigin="6316,-1883" coordsize="58,312" path="m6316,-1571l6373,-1571,6373,-1883,6316,-1883,6316,-1571xe" filled="true" fillcolor="#d2e2ee" stroked="false">
                <v:path arrowok="t"/>
                <v:fill type="solid"/>
              </v:shape>
            </v:group>
            <v:group style="position:absolute;left:7775;top:-1883;width:56;height:312" coordorigin="7775,-1883" coordsize="56,312">
              <v:shape style="position:absolute;left:7775;top:-1883;width:56;height:312" coordorigin="7775,-1883" coordsize="56,312" path="m7775,-1571l7830,-1571,7830,-1883,7775,-1883,7775,-1571xe" filled="true" fillcolor="#d2e2ee" stroked="false">
                <v:path arrowok="t"/>
                <v:fill type="solid"/>
              </v:shape>
            </v:group>
            <v:group style="position:absolute;left:6373;top:-1883;width:1402;height:312" coordorigin="6373,-1883" coordsize="1402,312">
              <v:shape style="position:absolute;left:6373;top:-1883;width:1402;height:312" coordorigin="6373,-1883" coordsize="1402,312" path="m6373,-1571l7775,-1571,7775,-1883,6373,-1883,6373,-1571xe" filled="true" fillcolor="#d2e2ee" stroked="false">
                <v:path arrowok="t"/>
                <v:fill type="solid"/>
              </v:shape>
            </v:group>
            <v:group style="position:absolute;left:7830;top:-1883;width:58;height:312" coordorigin="7830,-1883" coordsize="58,312">
              <v:shape style="position:absolute;left:7830;top:-1883;width:58;height:312" coordorigin="7830,-1883" coordsize="58,312" path="m7830,-1571l7888,-1571,7888,-1883,7830,-1883,7830,-1571xe" filled="true" fillcolor="#d2e2ee" stroked="false">
                <v:path arrowok="t"/>
                <v:fill type="solid"/>
              </v:shape>
            </v:group>
            <v:group style="position:absolute;left:10598;top:-1883;width:58;height:312" coordorigin="10598,-1883" coordsize="58,312">
              <v:shape style="position:absolute;left:10598;top:-1883;width:58;height:312" coordorigin="10598,-1883" coordsize="58,312" path="m10598,-1571l10655,-1571,10655,-1883,10598,-1883,10598,-1571xe" filled="true" fillcolor="#d2e2ee" stroked="false">
                <v:path arrowok="t"/>
                <v:fill type="solid"/>
              </v:shape>
            </v:group>
            <v:group style="position:absolute;left:7888;top:-1883;width:2710;height:312" coordorigin="7888,-1883" coordsize="2710,312">
              <v:shape style="position:absolute;left:7888;top:-1883;width:2710;height:312" coordorigin="7888,-1883" coordsize="2710,312" path="m7888,-1571l10598,-1571,10598,-1883,7888,-1883,7888,-1571xe" filled="true" fillcolor="#d2e2ee" stroked="false">
                <v:path arrowok="t"/>
                <v:fill type="solid"/>
              </v:shape>
            </v:group>
            <w10:wrap type="none"/>
          </v:group>
        </w:pict>
      </w:r>
      <w:r>
        <w:rPr/>
        <w:pict>
          <v:group style="position:absolute;margin-left:62.063999pt;margin-top:-62.93227pt;width:470.75pt;height:31.2pt;mso-position-horizontal-relative:page;mso-position-vertical-relative:paragraph;z-index:-430816" coordorigin="1241,-1259" coordsize="9415,624">
            <v:group style="position:absolute;left:1241;top:-1259;width:1023;height:624" coordorigin="1241,-1259" coordsize="1023,624">
              <v:shape style="position:absolute;left:1241;top:-1259;width:1023;height:624" coordorigin="1241,-1259" coordsize="1023,624" path="m1241,-635l2264,-635,2264,-1259,1241,-1259,1241,-635xe" filled="true" fillcolor="#d2e2ee" stroked="false">
                <v:path arrowok="t"/>
                <v:fill type="solid"/>
              </v:shape>
            </v:group>
            <v:group style="position:absolute;left:1299;top:-1103;width:910;height:312" coordorigin="1299,-1103" coordsize="910,312">
              <v:shape style="position:absolute;left:1299;top:-1103;width:910;height:312" coordorigin="1299,-1103" coordsize="910,312" path="m1299,-791l2208,-791,2208,-1103,1299,-1103,1299,-791xe" filled="true" fillcolor="#d2e2ee" stroked="false">
                <v:path arrowok="t"/>
                <v:fill type="solid"/>
              </v:shape>
            </v:group>
            <v:group style="position:absolute;left:2264;top:-1259;width:1133;height:624" coordorigin="2264,-1259" coordsize="1133,624">
              <v:shape style="position:absolute;left:2264;top:-1259;width:1133;height:624" coordorigin="2264,-1259" coordsize="1133,624" path="m2264,-635l3396,-635,3396,-1259,2264,-1259,2264,-635xe" filled="true" fillcolor="#d2e2ee" stroked="false">
                <v:path arrowok="t"/>
                <v:fill type="solid"/>
              </v:shape>
            </v:group>
            <v:group style="position:absolute;left:2321;top:-1103;width:1020;height:312" coordorigin="2321,-1103" coordsize="1020,312">
              <v:shape style="position:absolute;left:2321;top:-1103;width:1020;height:312" coordorigin="2321,-1103" coordsize="1020,312" path="m2321,-791l3341,-791,3341,-1103,2321,-1103,2321,-791xe" filled="true" fillcolor="#d2e2ee" stroked="false">
                <v:path arrowok="t"/>
                <v:fill type="solid"/>
              </v:shape>
            </v:group>
            <v:group style="position:absolute;left:3396;top:-1259;width:1659;height:624" coordorigin="3396,-1259" coordsize="1659,624">
              <v:shape style="position:absolute;left:3396;top:-1259;width:1659;height:624" coordorigin="3396,-1259" coordsize="1659,624" path="m3396,-635l5055,-635,5055,-1259,3396,-1259,3396,-635xe" filled="true" fillcolor="#d2e2ee" stroked="false">
                <v:path arrowok="t"/>
                <v:fill type="solid"/>
              </v:shape>
            </v:group>
            <v:group style="position:absolute;left:3454;top:-1103;width:1544;height:312" coordorigin="3454,-1103" coordsize="1544,312">
              <v:shape style="position:absolute;left:3454;top:-1103;width:1544;height:312" coordorigin="3454,-1103" coordsize="1544,312" path="m3454,-791l4998,-791,4998,-1103,3454,-1103,3454,-791xe" filled="true" fillcolor="#d2e2ee" stroked="false">
                <v:path arrowok="t"/>
                <v:fill type="solid"/>
              </v:shape>
            </v:group>
            <v:group style="position:absolute;left:5055;top:-1259;width:1261;height:624" coordorigin="5055,-1259" coordsize="1261,624">
              <v:shape style="position:absolute;left:5055;top:-1259;width:1261;height:624" coordorigin="5055,-1259" coordsize="1261,624" path="m5055,-635l6316,-635,6316,-1259,5055,-1259,5055,-635xe" filled="true" fillcolor="#d2e2ee" stroked="false">
                <v:path arrowok="t"/>
                <v:fill type="solid"/>
              </v:shape>
            </v:group>
            <v:group style="position:absolute;left:5113;top:-1103;width:1148;height:312" coordorigin="5113,-1103" coordsize="1148,312">
              <v:shape style="position:absolute;left:5113;top:-1103;width:1148;height:312" coordorigin="5113,-1103" coordsize="1148,312" path="m5113,-791l6261,-791,6261,-1103,5113,-1103,5113,-791xe" filled="true" fillcolor="#d2e2ee" stroked="false">
                <v:path arrowok="t"/>
                <v:fill type="solid"/>
              </v:shape>
            </v:group>
            <v:group style="position:absolute;left:6316;top:-1259;width:1515;height:624" coordorigin="6316,-1259" coordsize="1515,624">
              <v:shape style="position:absolute;left:6316;top:-1259;width:1515;height:624" coordorigin="6316,-1259" coordsize="1515,624" path="m6316,-635l7830,-635,7830,-1259,6316,-1259,6316,-635xe" filled="true" fillcolor="#d2e2ee" stroked="false">
                <v:path arrowok="t"/>
                <v:fill type="solid"/>
              </v:shape>
            </v:group>
            <v:group style="position:absolute;left:6373;top:-1103;width:1402;height:312" coordorigin="6373,-1103" coordsize="1402,312">
              <v:shape style="position:absolute;left:6373;top:-1103;width:1402;height:312" coordorigin="6373,-1103" coordsize="1402,312" path="m6373,-791l7775,-791,7775,-1103,6373,-1103,6373,-791xe" filled="true" fillcolor="#d2e2ee" stroked="false">
                <v:path arrowok="t"/>
                <v:fill type="solid"/>
              </v:shape>
            </v:group>
            <v:group style="position:absolute;left:7830;top:-1259;width:2826;height:624" coordorigin="7830,-1259" coordsize="2826,624">
              <v:shape style="position:absolute;left:7830;top:-1259;width:2826;height:624" coordorigin="7830,-1259" coordsize="2826,624" path="m7830,-635l10655,-635,10655,-1259,7830,-1259,7830,-635xe" filled="true" fillcolor="#d2e2ee" stroked="false">
                <v:path arrowok="t"/>
                <v:fill type="solid"/>
              </v:shape>
            </v:group>
            <v:group style="position:absolute;left:7888;top:-1259;width:2710;height:312" coordorigin="7888,-1259" coordsize="2710,312">
              <v:shape style="position:absolute;left:7888;top:-1259;width:2710;height:312" coordorigin="7888,-1259" coordsize="2710,312" path="m7888,-947l10598,-947,10598,-1259,7888,-1259,7888,-947xe" filled="true" fillcolor="#d2e2ee" stroked="false">
                <v:path arrowok="t"/>
                <v:fill type="solid"/>
              </v:shape>
            </v:group>
            <v:group style="position:absolute;left:7888;top:-947;width:2710;height:312" coordorigin="7888,-947" coordsize="2710,312">
              <v:shape style="position:absolute;left:7888;top:-947;width:2710;height:312" coordorigin="7888,-947" coordsize="2710,312" path="m7888,-635l10598,-635,10598,-947,7888,-947,7888,-635xe" filled="true" fillcolor="#d2e2ee" stroked="false">
                <v:path arrowok="t"/>
                <v:fill type="solid"/>
              </v:shape>
            </v:group>
            <w10:wrap type="none"/>
          </v:group>
        </w:pict>
      </w:r>
      <w:r>
        <w:rPr>
          <w:rFonts w:ascii="宋体" w:hAnsi="宋体" w:cs="宋体" w:eastAsia="宋体" w:hint="default"/>
          <w:sz w:val="17"/>
          <w:szCs w:val="17"/>
        </w:rPr>
        <w:t>资料来源：与非网，环球科技视界，中信建投证券研究发展部</w:t>
      </w:r>
    </w:p>
    <w:p>
      <w:pPr>
        <w:spacing w:line="240" w:lineRule="auto" w:before="2"/>
        <w:ind w:right="0"/>
        <w:rPr>
          <w:rFonts w:ascii="宋体" w:hAnsi="宋体" w:cs="宋体" w:eastAsia="宋体" w:hint="default"/>
          <w:sz w:val="14"/>
          <w:szCs w:val="14"/>
        </w:rPr>
      </w:pPr>
    </w:p>
    <w:p>
      <w:pPr>
        <w:pStyle w:val="BodyText"/>
        <w:spacing w:line="312" w:lineRule="exact" w:before="21"/>
        <w:ind w:right="132" w:firstLine="403"/>
        <w:jc w:val="both"/>
      </w:pPr>
      <w:r>
        <w:rPr>
          <w:rFonts w:ascii="Microsoft JhengHei" w:hAnsi="Microsoft JhengHei" w:cs="Microsoft JhengHei" w:eastAsia="Microsoft JhengHei" w:hint="default"/>
          <w:b/>
          <w:bCs/>
        </w:rPr>
        <w:t>目前，已有众多手机厂商推出 </w:t>
      </w:r>
      <w:r>
        <w:rPr>
          <w:rFonts w:ascii="Times New Roman" w:hAnsi="Times New Roman" w:cs="Times New Roman" w:eastAsia="Times New Roman" w:hint="default"/>
          <w:b/>
          <w:bCs/>
        </w:rPr>
        <w:t>5G </w:t>
      </w:r>
      <w:r>
        <w:rPr>
          <w:rFonts w:ascii="Microsoft JhengHei" w:hAnsi="Microsoft JhengHei" w:cs="Microsoft JhengHei" w:eastAsia="Microsoft JhengHei" w:hint="default"/>
          <w:b/>
          <w:bCs/>
        </w:rPr>
        <w:t>手机，基本使用华为和高通的基带芯片。</w:t>
      </w:r>
      <w:r>
        <w:rPr/>
        <w:t>三星、小米、</w:t>
      </w:r>
      <w:r>
        <w:rPr>
          <w:rFonts w:ascii="Times New Roman" w:hAnsi="Times New Roman" w:cs="Times New Roman" w:eastAsia="Times New Roman" w:hint="default"/>
        </w:rPr>
        <w:t>OPPO </w:t>
      </w:r>
      <w:r>
        <w:rPr/>
        <w:t>和 </w:t>
      </w:r>
      <w:r>
        <w:rPr>
          <w:rFonts w:ascii="Times New Roman" w:hAnsi="Times New Roman" w:cs="Times New Roman" w:eastAsia="Times New Roman" w:hint="default"/>
        </w:rPr>
        <w:t>vivo </w:t>
      </w:r>
      <w:r>
        <w:rPr/>
        <w:t>等 已发布多款 </w:t>
      </w:r>
      <w:r>
        <w:rPr>
          <w:rFonts w:ascii="Times New Roman" w:hAnsi="Times New Roman" w:cs="Times New Roman" w:eastAsia="Times New Roman" w:hint="default"/>
        </w:rPr>
        <w:t>5G </w:t>
      </w:r>
      <w:r>
        <w:rPr>
          <w:spacing w:val="2"/>
        </w:rPr>
        <w:t>手机，均采用高通 </w:t>
      </w:r>
      <w:r>
        <w:rPr>
          <w:rFonts w:ascii="Times New Roman" w:hAnsi="Times New Roman" w:cs="Times New Roman" w:eastAsia="Times New Roman" w:hint="default"/>
        </w:rPr>
        <w:t>X50 </w:t>
      </w:r>
      <w:r>
        <w:rPr>
          <w:spacing w:val="2"/>
        </w:rPr>
        <w:t>基带芯片，国内手机厂商目前仅支持 </w:t>
      </w:r>
      <w:r>
        <w:rPr>
          <w:rFonts w:ascii="Times New Roman" w:hAnsi="Times New Roman" w:cs="Times New Roman" w:eastAsia="Times New Roman" w:hint="default"/>
        </w:rPr>
        <w:t>Sub-6G</w:t>
      </w:r>
      <w:r>
        <w:rPr/>
        <w:t>，三星 </w:t>
      </w:r>
      <w:r>
        <w:rPr>
          <w:rFonts w:ascii="Times New Roman" w:hAnsi="Times New Roman" w:cs="Times New Roman" w:eastAsia="Times New Roman" w:hint="default"/>
        </w:rPr>
        <w:t>5G </w:t>
      </w:r>
      <w:r>
        <w:rPr>
          <w:spacing w:val="2"/>
        </w:rPr>
        <w:t>手机可支持 </w:t>
      </w:r>
      <w:r>
        <w:rPr>
          <w:rFonts w:ascii="Times New Roman" w:hAnsi="Times New Roman" w:cs="Times New Roman" w:eastAsia="Times New Roman" w:hint="default"/>
        </w:rPr>
        <w:t>28GHz/39GHz</w:t>
      </w:r>
      <w:r>
        <w:rPr>
          <w:rFonts w:ascii="Times New Roman" w:hAnsi="Times New Roman" w:cs="Times New Roman" w:eastAsia="Times New Roman" w:hint="default"/>
          <w:spacing w:val="-5"/>
        </w:rPr>
        <w:t> </w:t>
      </w:r>
      <w:r>
        <w:rPr/>
        <w:t>的毫米波通信。而华为</w:t>
      </w:r>
      <w:r>
        <w:rPr>
          <w:spacing w:val="-55"/>
        </w:rPr>
        <w:t> </w:t>
      </w:r>
      <w:r>
        <w:rPr>
          <w:rFonts w:ascii="Times New Roman" w:hAnsi="Times New Roman" w:cs="Times New Roman" w:eastAsia="Times New Roman" w:hint="default"/>
        </w:rPr>
        <w:t>5G</w:t>
      </w:r>
      <w:r>
        <w:rPr>
          <w:rFonts w:ascii="Times New Roman" w:hAnsi="Times New Roman" w:cs="Times New Roman" w:eastAsia="Times New Roman" w:hint="default"/>
          <w:spacing w:val="-5"/>
        </w:rPr>
        <w:t> </w:t>
      </w:r>
      <w:r>
        <w:rPr/>
        <w:t>手机采用自研的</w:t>
      </w:r>
      <w:r>
        <w:rPr>
          <w:spacing w:val="-55"/>
        </w:rPr>
        <w:t> </w:t>
      </w:r>
      <w:r>
        <w:rPr>
          <w:rFonts w:ascii="Times New Roman" w:hAnsi="Times New Roman" w:cs="Times New Roman" w:eastAsia="Times New Roman" w:hint="default"/>
        </w:rPr>
        <w:t>Balong</w:t>
      </w:r>
      <w:r>
        <w:rPr>
          <w:rFonts w:ascii="Times New Roman" w:hAnsi="Times New Roman" w:cs="Times New Roman" w:eastAsia="Times New Roman" w:hint="default"/>
          <w:spacing w:val="-17"/>
        </w:rPr>
        <w:t> </w:t>
      </w:r>
      <w:r>
        <w:rPr>
          <w:rFonts w:ascii="Times New Roman" w:hAnsi="Times New Roman" w:cs="Times New Roman" w:eastAsia="Times New Roman" w:hint="default"/>
        </w:rPr>
        <w:t>5000</w:t>
      </w:r>
      <w:r>
        <w:rPr/>
        <w:t>，暂不支持毫米波通信。</w:t>
      </w:r>
      <w:r>
        <w:rPr>
          <w:rFonts w:ascii="Times New Roman" w:hAnsi="Times New Roman" w:cs="Times New Roman" w:eastAsia="Times New Roman" w:hint="default"/>
        </w:rPr>
        <w:t>2020</w:t>
      </w:r>
      <w:r>
        <w:rPr>
          <w:rFonts w:ascii="Times New Roman" w:hAnsi="Times New Roman" w:cs="Times New Roman" w:eastAsia="Times New Roman" w:hint="default"/>
          <w:spacing w:val="-5"/>
        </w:rPr>
        <w:t> </w:t>
      </w:r>
      <w:r>
        <w:rPr/>
        <w:t>年</w:t>
      </w:r>
      <w:r>
        <w:rPr>
          <w:spacing w:val="-55"/>
        </w:rPr>
        <w:t> </w:t>
      </w:r>
      <w:r>
        <w:rPr>
          <w:rFonts w:ascii="Times New Roman" w:hAnsi="Times New Roman" w:cs="Times New Roman" w:eastAsia="Times New Roman" w:hint="default"/>
        </w:rPr>
        <w:t>5G</w:t>
      </w:r>
      <w:r>
        <w:rPr>
          <w:rFonts w:ascii="Times New Roman" w:hAnsi="Times New Roman" w:cs="Times New Roman" w:eastAsia="Times New Roman" w:hint="default"/>
          <w:spacing w:val="-7"/>
        </w:rPr>
        <w:t> </w:t>
      </w:r>
      <w:r>
        <w:rPr/>
        <w:t>手机 渗透将加速，或有更多基带芯片厂商和手机厂商入局，带动</w:t>
      </w:r>
      <w:r>
        <w:rPr>
          <w:spacing w:val="-54"/>
        </w:rPr>
        <w:t> </w:t>
      </w:r>
      <w:r>
        <w:rPr>
          <w:rFonts w:ascii="Times New Roman" w:hAnsi="Times New Roman" w:cs="Times New Roman" w:eastAsia="Times New Roman" w:hint="default"/>
        </w:rPr>
        <w:t>5G </w:t>
      </w:r>
      <w:r>
        <w:rPr/>
        <w:t>芯片需求。</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25"/>
          <w:szCs w:val="25"/>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912" coordorigin="1131,15857" coordsize="9645,2">
            <v:shape style="position:absolute;left:1131;top:15857;width:9645;height:2" coordorigin="1131,15857" coordsize="9645,0" path="m1131,15857l10776,15857e" filled="false" stroked="true" strokeweight="2.050pt" strokecolor="#044e7d">
              <v:path arrowok="t"/>
            </v:shape>
            <w10:wrap type="none"/>
          </v:group>
        </w:pict>
      </w:r>
      <w:r>
        <w:rPr/>
        <w:pict>
          <v:group style="position:absolute;margin-left:62.063999pt;margin-top:571.51001pt;width:469.55pt;height:15.6pt;mso-position-horizontal-relative:page;mso-position-vertical-relative:page;z-index:-430648" coordorigin="1241,11430" coordsize="9391,312">
            <v:group style="position:absolute;left:2919;top:11430;width:58;height:312" coordorigin="2919,11430" coordsize="58,312">
              <v:shape style="position:absolute;left:2919;top:11430;width:58;height:312" coordorigin="2919,11430" coordsize="58,312" path="m2919,11742l2976,11742,2976,11430,2919,11430,2919,11742xe" filled="true" fillcolor="#d2e2ee" stroked="false">
                <v:path arrowok="t"/>
                <v:fill type="solid"/>
              </v:shape>
            </v:group>
            <v:group style="position:absolute;left:1241;top:11430;width:58;height:312" coordorigin="1241,11430" coordsize="58,312">
              <v:shape style="position:absolute;left:1241;top:11430;width:58;height:312" coordorigin="1241,11430" coordsize="58,312" path="m1241,11742l1299,11742,1299,11430,1241,11430,1241,11742xe" filled="true" fillcolor="#d2e2ee" stroked="false">
                <v:path arrowok="t"/>
                <v:fill type="solid"/>
              </v:shape>
            </v:group>
            <v:group style="position:absolute;left:1299;top:11430;width:1620;height:312" coordorigin="1299,11430" coordsize="1620,312">
              <v:shape style="position:absolute;left:1299;top:11430;width:1620;height:312" coordorigin="1299,11430" coordsize="1620,312" path="m1299,11742l2919,11742,2919,11430,1299,11430,1299,11742xe" filled="true" fillcolor="#d2e2ee" stroked="false">
                <v:path arrowok="t"/>
                <v:fill type="solid"/>
              </v:shape>
            </v:group>
            <v:group style="position:absolute;left:2976;top:11430;width:56;height:312" coordorigin="2976,11430" coordsize="56,312">
              <v:shape style="position:absolute;left:2976;top:11430;width:56;height:312" coordorigin="2976,11430" coordsize="56,312" path="m2976,11742l3032,11742,3032,11430,2976,11430,2976,11742xe" filled="true" fillcolor="#d2e2ee" stroked="false">
                <v:path arrowok="t"/>
                <v:fill type="solid"/>
              </v:shape>
            </v:group>
            <v:group style="position:absolute;left:4196;top:11430;width:58;height:312" coordorigin="4196,11430" coordsize="58,312">
              <v:shape style="position:absolute;left:4196;top:11430;width:58;height:312" coordorigin="4196,11430" coordsize="58,312" path="m4196,11742l4254,11742,4254,11430,4196,11430,4196,11742xe" filled="true" fillcolor="#d2e2ee" stroked="false">
                <v:path arrowok="t"/>
                <v:fill type="solid"/>
              </v:shape>
            </v:group>
            <v:group style="position:absolute;left:3032;top:11430;width:1165;height:312" coordorigin="3032,11430" coordsize="1165,312">
              <v:shape style="position:absolute;left:3032;top:11430;width:1165;height:312" coordorigin="3032,11430" coordsize="1165,312" path="m3032,11742l4196,11742,4196,11430,3032,11430,3032,11742xe" filled="true" fillcolor="#d2e2ee" stroked="false">
                <v:path arrowok="t"/>
                <v:fill type="solid"/>
              </v:shape>
            </v:group>
            <v:group style="position:absolute;left:4254;top:11430;width:56;height:312" coordorigin="4254,11430" coordsize="56,312">
              <v:shape style="position:absolute;left:4254;top:11430;width:56;height:312" coordorigin="4254,11430" coordsize="56,312" path="m4254,11742l4309,11742,4309,11430,4254,11430,4254,11742xe" filled="true" fillcolor="#d2e2ee" stroked="false">
                <v:path arrowok="t"/>
                <v:fill type="solid"/>
              </v:shape>
            </v:group>
            <v:group style="position:absolute;left:6745;top:11430;width:58;height:312" coordorigin="6745,11430" coordsize="58,312">
              <v:shape style="position:absolute;left:6745;top:11430;width:58;height:312" coordorigin="6745,11430" coordsize="58,312" path="m6745,11742l6803,11742,6803,11430,6745,11430,6745,11742xe" filled="true" fillcolor="#d2e2ee" stroked="false">
                <v:path arrowok="t"/>
                <v:fill type="solid"/>
              </v:shape>
            </v:group>
            <v:group style="position:absolute;left:4309;top:11430;width:2437;height:312" coordorigin="4309,11430" coordsize="2437,312">
              <v:shape style="position:absolute;left:4309;top:11430;width:2437;height:312" coordorigin="4309,11430" coordsize="2437,312" path="m4309,11742l6745,11742,6745,11430,4309,11430,4309,11742xe" filled="true" fillcolor="#d2e2ee" stroked="false">
                <v:path arrowok="t"/>
                <v:fill type="solid"/>
              </v:shape>
            </v:group>
            <v:group style="position:absolute;left:6803;top:11430;width:58;height:312" coordorigin="6803,11430" coordsize="58,312">
              <v:shape style="position:absolute;left:6803;top:11430;width:58;height:312" coordorigin="6803,11430" coordsize="58,312" path="m6803,11742l6861,11742,6861,11430,6803,11430,6803,11742xe" filled="true" fillcolor="#d2e2ee" stroked="false">
                <v:path arrowok="t"/>
                <v:fill type="solid"/>
              </v:shape>
            </v:group>
            <v:group style="position:absolute;left:9016;top:11430;width:58;height:312" coordorigin="9016,11430" coordsize="58,312">
              <v:shape style="position:absolute;left:9016;top:11430;width:58;height:312" coordorigin="9016,11430" coordsize="58,312" path="m9016,11742l9074,11742,9074,11430,9016,11430,9016,11742xe" filled="true" fillcolor="#d2e2ee" stroked="false">
                <v:path arrowok="t"/>
                <v:fill type="solid"/>
              </v:shape>
            </v:group>
            <v:group style="position:absolute;left:6861;top:11430;width:2156;height:312" coordorigin="6861,11430" coordsize="2156,312">
              <v:shape style="position:absolute;left:6861;top:11430;width:2156;height:312" coordorigin="6861,11430" coordsize="2156,312" path="m6861,11742l9016,11742,9016,11430,6861,11430,6861,11742xe" filled="true" fillcolor="#d2e2ee" stroked="false">
                <v:path arrowok="t"/>
                <v:fill type="solid"/>
              </v:shape>
            </v:group>
            <v:group style="position:absolute;left:9074;top:11430;width:58;height:312" coordorigin="9074,11430" coordsize="58,312">
              <v:shape style="position:absolute;left:9074;top:11430;width:58;height:312" coordorigin="9074,11430" coordsize="58,312" path="m9074,11742l9132,11742,9132,11430,9074,11430,9074,11742xe" filled="true" fillcolor="#d2e2ee" stroked="false">
                <v:path arrowok="t"/>
                <v:fill type="solid"/>
              </v:shape>
            </v:group>
            <v:group style="position:absolute;left:10574;top:11430;width:58;height:312" coordorigin="10574,11430" coordsize="58,312">
              <v:shape style="position:absolute;left:10574;top:11430;width:58;height:312" coordorigin="10574,11430" coordsize="58,312" path="m10574,11742l10632,11742,10632,11430,10574,11430,10574,11742xe" filled="true" fillcolor="#d2e2ee" stroked="false">
                <v:path arrowok="t"/>
                <v:fill type="solid"/>
              </v:shape>
            </v:group>
            <v:group style="position:absolute;left:9132;top:11430;width:1443;height:312" coordorigin="9132,11430" coordsize="1443,312">
              <v:shape style="position:absolute;left:9132;top:11430;width:1443;height:312" coordorigin="9132,11430" coordsize="1443,312" path="m9132,11742l10574,11742,10574,11430,9132,11430,9132,11742xe" filled="true" fillcolor="#d2e2ee" stroked="false">
                <v:path arrowok="t"/>
                <v:fill type="solid"/>
              </v:shape>
            </v:group>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132" w:type="dxa"/>
        <w:tblLayout w:type="fixed"/>
        <w:tblCellMar>
          <w:top w:w="0" w:type="dxa"/>
          <w:left w:w="0" w:type="dxa"/>
          <w:bottom w:w="0" w:type="dxa"/>
          <w:right w:w="0" w:type="dxa"/>
        </w:tblCellMar>
        <w:tblLook w:val="01E0"/>
      </w:tblPr>
      <w:tblGrid>
        <w:gridCol w:w="9640"/>
      </w:tblGrid>
      <w:tr>
        <w:trPr>
          <w:trHeight w:val="251" w:hRule="exact"/>
        </w:trPr>
        <w:tc>
          <w:tcPr>
            <w:tcW w:w="9640"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7" w:id="8"/>
            <w:bookmarkEnd w:id="8"/>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4</w:t>
            </w:r>
            <w:r>
              <w:rPr>
                <w:rFonts w:ascii="Microsoft JhengHei" w:hAnsi="Microsoft JhengHei" w:cs="Microsoft JhengHei" w:eastAsia="Microsoft JhengHei" w:hint="default"/>
                <w:b/>
                <w:bCs/>
                <w:sz w:val="18"/>
                <w:szCs w:val="18"/>
              </w:rPr>
              <w:t>：主流手机处理器品牌及其参数对比</w:t>
            </w:r>
            <w:r>
              <w:rPr>
                <w:rFonts w:ascii="Microsoft JhengHei" w:hAnsi="Microsoft JhengHei" w:cs="Microsoft JhengHei" w:eastAsia="Microsoft JhengHei" w:hint="default"/>
                <w:sz w:val="18"/>
                <w:szCs w:val="18"/>
              </w:rPr>
            </w:r>
          </w:p>
        </w:tc>
      </w:tr>
      <w:tr>
        <w:trPr>
          <w:trHeight w:val="5314" w:hRule="exact"/>
        </w:trPr>
        <w:tc>
          <w:tcPr>
            <w:tcW w:w="9640" w:type="dxa"/>
            <w:tcBorders>
              <w:top w:val="single" w:sz="4" w:space="0" w:color="367097"/>
              <w:left w:val="nil" w:sz="6" w:space="0" w:color="auto"/>
              <w:bottom w:val="single" w:sz="4" w:space="0" w:color="367097"/>
              <w:right w:val="nil" w:sz="6" w:space="0" w:color="auto"/>
            </w:tcBorders>
          </w:tcPr>
          <w:p>
            <w:pPr>
              <w:pStyle w:val="TableParagraph"/>
              <w:spacing w:line="240" w:lineRule="auto" w:before="1"/>
              <w:ind w:right="0"/>
              <w:jc w:val="left"/>
              <w:rPr>
                <w:rFonts w:ascii="宋体" w:hAnsi="宋体" w:cs="宋体" w:eastAsia="宋体" w:hint="default"/>
                <w:sz w:val="2"/>
                <w:szCs w:val="2"/>
              </w:rPr>
            </w:pPr>
          </w:p>
          <w:p>
            <w:pPr>
              <w:pStyle w:val="TableParagraph"/>
              <w:spacing w:line="240" w:lineRule="auto"/>
              <w:ind w:left="166"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857410" cy="3292125"/>
                  <wp:effectExtent l="0" t="0" r="0" b="0"/>
                  <wp:docPr id="5" name="image24.png" descr=""/>
                  <wp:cNvGraphicFramePr>
                    <a:graphicFrameLocks noChangeAspect="1"/>
                  </wp:cNvGraphicFramePr>
                  <a:graphic>
                    <a:graphicData uri="http://schemas.openxmlformats.org/drawingml/2006/picture">
                      <pic:pic>
                        <pic:nvPicPr>
                          <pic:cNvPr id="6" name="image24.png"/>
                          <pic:cNvPicPr/>
                        </pic:nvPicPr>
                        <pic:blipFill>
                          <a:blip r:embed="rId35" cstate="print"/>
                          <a:stretch>
                            <a:fillRect/>
                          </a:stretch>
                        </pic:blipFill>
                        <pic:spPr>
                          <a:xfrm>
                            <a:off x="0" y="0"/>
                            <a:ext cx="5857410" cy="3292125"/>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640"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资料来源：芯智汇，</w:t>
            </w:r>
            <w:r>
              <w:rPr>
                <w:rFonts w:ascii="Times New Roman" w:hAnsi="Times New Roman" w:cs="Times New Roman" w:eastAsia="Times New Roman" w:hint="default"/>
                <w:i/>
                <w:sz w:val="16"/>
                <w:szCs w:val="16"/>
              </w:rPr>
              <w:t>ittbank</w:t>
            </w:r>
            <w:r>
              <w:rPr>
                <w:rFonts w:ascii="宋体" w:hAnsi="宋体" w:cs="宋体" w:eastAsia="宋体" w:hint="default"/>
                <w:sz w:val="17"/>
                <w:szCs w:val="17"/>
              </w:rPr>
              <w:t>，中信建投证券研究发展部</w:t>
            </w:r>
          </w:p>
        </w:tc>
      </w:tr>
    </w:tbl>
    <w:p>
      <w:pPr>
        <w:spacing w:line="240" w:lineRule="auto" w:before="0"/>
        <w:ind w:right="0"/>
        <w:rPr>
          <w:rFonts w:ascii="宋体" w:hAnsi="宋体" w:cs="宋体" w:eastAsia="宋体" w:hint="default"/>
          <w:sz w:val="20"/>
          <w:szCs w:val="20"/>
        </w:rPr>
      </w:pPr>
    </w:p>
    <w:p>
      <w:pPr>
        <w:spacing w:line="240" w:lineRule="auto" w:before="2"/>
        <w:ind w:right="0"/>
        <w:rPr>
          <w:rFonts w:ascii="宋体" w:hAnsi="宋体" w:cs="宋体" w:eastAsia="宋体" w:hint="default"/>
          <w:sz w:val="18"/>
          <w:szCs w:val="18"/>
        </w:rPr>
      </w:pPr>
    </w:p>
    <w:p>
      <w:pPr>
        <w:spacing w:line="300" w:lineRule="exact" w:before="0" w:after="53"/>
        <w:ind w:left="241" w:right="0" w:firstLine="0"/>
        <w:jc w:val="left"/>
        <w:rPr>
          <w:rFonts w:ascii="Microsoft JhengHei" w:hAnsi="Microsoft JhengHei" w:cs="Microsoft JhengHei" w:eastAsia="Microsoft JhengHei" w:hint="default"/>
          <w:sz w:val="18"/>
          <w:szCs w:val="18"/>
        </w:rPr>
      </w:pPr>
      <w:r>
        <w:rPr/>
        <w:pict>
          <v:group style="position:absolute;margin-left:62.063999pt;margin-top:17.894375pt;width:469.55pt;height:15.6pt;mso-position-horizontal-relative:page;mso-position-vertical-relative:paragraph;z-index:-430744" coordorigin="1241,358" coordsize="9391,312">
            <v:group style="position:absolute;left:2919;top:358;width:58;height:312" coordorigin="2919,358" coordsize="58,312">
              <v:shape style="position:absolute;left:2919;top:358;width:58;height:312" coordorigin="2919,358" coordsize="58,312" path="m2919,670l2976,670,2976,358,2919,358,2919,670xe" filled="true" fillcolor="#ffb1b1" stroked="false">
                <v:path arrowok="t"/>
                <v:fill type="solid"/>
              </v:shape>
            </v:group>
            <v:group style="position:absolute;left:1241;top:358;width:58;height:312" coordorigin="1241,358" coordsize="58,312">
              <v:shape style="position:absolute;left:1241;top:358;width:58;height:312" coordorigin="1241,358" coordsize="58,312" path="m1241,670l1299,670,1299,358,1241,358,1241,670xe" filled="true" fillcolor="#ffb1b1" stroked="false">
                <v:path arrowok="t"/>
                <v:fill type="solid"/>
              </v:shape>
            </v:group>
            <v:group style="position:absolute;left:1299;top:358;width:1620;height:312" coordorigin="1299,358" coordsize="1620,312">
              <v:shape style="position:absolute;left:1299;top:358;width:1620;height:312" coordorigin="1299,358" coordsize="1620,312" path="m1299,670l2919,670,2919,358,1299,358,1299,670xe" filled="true" fillcolor="#ffb1b1" stroked="false">
                <v:path arrowok="t"/>
                <v:fill type="solid"/>
              </v:shape>
            </v:group>
            <v:group style="position:absolute;left:2976;top:358;width:56;height:312" coordorigin="2976,358" coordsize="56,312">
              <v:shape style="position:absolute;left:2976;top:358;width:56;height:312" coordorigin="2976,358" coordsize="56,312" path="m2976,670l3032,670,3032,358,2976,358,2976,670xe" filled="true" fillcolor="#ffb1b1" stroked="false">
                <v:path arrowok="t"/>
                <v:fill type="solid"/>
              </v:shape>
            </v:group>
            <v:group style="position:absolute;left:4196;top:358;width:58;height:312" coordorigin="4196,358" coordsize="58,312">
              <v:shape style="position:absolute;left:4196;top:358;width:58;height:312" coordorigin="4196,358" coordsize="58,312" path="m4196,670l4254,670,4254,358,4196,358,4196,670xe" filled="true" fillcolor="#ffb1b1" stroked="false">
                <v:path arrowok="t"/>
                <v:fill type="solid"/>
              </v:shape>
            </v:group>
            <v:group style="position:absolute;left:3032;top:358;width:1165;height:312" coordorigin="3032,358" coordsize="1165,312">
              <v:shape style="position:absolute;left:3032;top:358;width:1165;height:312" coordorigin="3032,358" coordsize="1165,312" path="m3032,670l4196,670,4196,358,3032,358,3032,670xe" filled="true" fillcolor="#ffb1b1" stroked="false">
                <v:path arrowok="t"/>
                <v:fill type="solid"/>
              </v:shape>
            </v:group>
            <v:group style="position:absolute;left:4254;top:358;width:56;height:312" coordorigin="4254,358" coordsize="56,312">
              <v:shape style="position:absolute;left:4254;top:358;width:56;height:312" coordorigin="4254,358" coordsize="56,312" path="m4254,670l4309,670,4309,358,4254,358,4254,670xe" filled="true" fillcolor="#ffb1b1" stroked="false">
                <v:path arrowok="t"/>
                <v:fill type="solid"/>
              </v:shape>
            </v:group>
            <v:group style="position:absolute;left:6745;top:358;width:58;height:312" coordorigin="6745,358" coordsize="58,312">
              <v:shape style="position:absolute;left:6745;top:358;width:58;height:312" coordorigin="6745,358" coordsize="58,312" path="m6745,670l6803,670,6803,358,6745,358,6745,670xe" filled="true" fillcolor="#ffb1b1" stroked="false">
                <v:path arrowok="t"/>
                <v:fill type="solid"/>
              </v:shape>
            </v:group>
            <v:group style="position:absolute;left:4309;top:358;width:2437;height:312" coordorigin="4309,358" coordsize="2437,312">
              <v:shape style="position:absolute;left:4309;top:358;width:2437;height:312" coordorigin="4309,358" coordsize="2437,312" path="m4309,670l6745,670,6745,358,4309,358,4309,670xe" filled="true" fillcolor="#ffb1b1" stroked="false">
                <v:path arrowok="t"/>
                <v:fill type="solid"/>
              </v:shape>
            </v:group>
            <v:group style="position:absolute;left:6803;top:358;width:58;height:312" coordorigin="6803,358" coordsize="58,312">
              <v:shape style="position:absolute;left:6803;top:358;width:58;height:312" coordorigin="6803,358" coordsize="58,312" path="m6803,670l6861,670,6861,358,6803,358,6803,670xe" filled="true" fillcolor="#ffb1b1" stroked="false">
                <v:path arrowok="t"/>
                <v:fill type="solid"/>
              </v:shape>
            </v:group>
            <v:group style="position:absolute;left:9016;top:358;width:58;height:312" coordorigin="9016,358" coordsize="58,312">
              <v:shape style="position:absolute;left:9016;top:358;width:58;height:312" coordorigin="9016,358" coordsize="58,312" path="m9016,670l9074,670,9074,358,9016,358,9016,670xe" filled="true" fillcolor="#ffb1b1" stroked="false">
                <v:path arrowok="t"/>
                <v:fill type="solid"/>
              </v:shape>
            </v:group>
            <v:group style="position:absolute;left:6861;top:358;width:2156;height:312" coordorigin="6861,358" coordsize="2156,312">
              <v:shape style="position:absolute;left:6861;top:358;width:2156;height:312" coordorigin="6861,358" coordsize="2156,312" path="m6861,670l9016,670,9016,358,6861,358,6861,670xe" filled="true" fillcolor="#ffb1b1" stroked="false">
                <v:path arrowok="t"/>
                <v:fill type="solid"/>
              </v:shape>
            </v:group>
            <v:group style="position:absolute;left:9074;top:358;width:58;height:312" coordorigin="9074,358" coordsize="58,312">
              <v:shape style="position:absolute;left:9074;top:358;width:58;height:312" coordorigin="9074,358" coordsize="58,312" path="m9074,670l9132,670,9132,358,9074,358,9074,670xe" filled="true" fillcolor="#ffb1b1" stroked="false">
                <v:path arrowok="t"/>
                <v:fill type="solid"/>
              </v:shape>
            </v:group>
            <v:group style="position:absolute;left:10574;top:358;width:58;height:312" coordorigin="10574,358" coordsize="58,312">
              <v:shape style="position:absolute;left:10574;top:358;width:58;height:312" coordorigin="10574,358" coordsize="58,312" path="m10574,670l10632,670,10632,358,10574,358,10574,670xe" filled="true" fillcolor="#ffb1b1" stroked="false">
                <v:path arrowok="t"/>
                <v:fill type="solid"/>
              </v:shape>
            </v:group>
            <v:group style="position:absolute;left:9132;top:358;width:1443;height:312" coordorigin="9132,358" coordsize="1443,312">
              <v:shape style="position:absolute;left:9132;top:358;width:1443;height:312" coordorigin="9132,358" coordsize="1443,312" path="m9132,670l10574,670,10574,358,9132,358,9132,670xe" filled="true" fillcolor="#ffb1b1" stroked="false">
                <v:path arrowok="t"/>
                <v:fill type="solid"/>
              </v:shape>
            </v:group>
            <w10:wrap type="none"/>
          </v:group>
        </w:pict>
      </w:r>
      <w:r>
        <w:rPr/>
        <w:pict>
          <v:group style="position:absolute;margin-left:62.063999pt;margin-top:49.094376pt;width:469.55pt;height:15.6pt;mso-position-horizontal-relative:page;mso-position-vertical-relative:paragraph;z-index:-430720" coordorigin="1241,982" coordsize="9391,312">
            <v:group style="position:absolute;left:2919;top:982;width:58;height:312" coordorigin="2919,982" coordsize="58,312">
              <v:shape style="position:absolute;left:2919;top:982;width:58;height:312" coordorigin="2919,982" coordsize="58,312" path="m2919,1294l2976,1294,2976,982,2919,982,2919,1294xe" filled="true" fillcolor="#d2e2ee" stroked="false">
                <v:path arrowok="t"/>
                <v:fill type="solid"/>
              </v:shape>
            </v:group>
            <v:group style="position:absolute;left:1241;top:982;width:58;height:312" coordorigin="1241,982" coordsize="58,312">
              <v:shape style="position:absolute;left:1241;top:982;width:58;height:312" coordorigin="1241,982" coordsize="58,312" path="m1241,1294l1299,1294,1299,982,1241,982,1241,1294xe" filled="true" fillcolor="#d2e2ee" stroked="false">
                <v:path arrowok="t"/>
                <v:fill type="solid"/>
              </v:shape>
            </v:group>
            <v:group style="position:absolute;left:1299;top:982;width:1620;height:312" coordorigin="1299,982" coordsize="1620,312">
              <v:shape style="position:absolute;left:1299;top:982;width:1620;height:312" coordorigin="1299,982" coordsize="1620,312" path="m1299,1294l2919,1294,2919,982,1299,982,1299,1294xe" filled="true" fillcolor="#d2e2ee" stroked="false">
                <v:path arrowok="t"/>
                <v:fill type="solid"/>
              </v:shape>
            </v:group>
            <v:group style="position:absolute;left:2976;top:982;width:56;height:312" coordorigin="2976,982" coordsize="56,312">
              <v:shape style="position:absolute;left:2976;top:982;width:56;height:312" coordorigin="2976,982" coordsize="56,312" path="m2976,1294l3032,1294,3032,982,2976,982,2976,1294xe" filled="true" fillcolor="#d2e2ee" stroked="false">
                <v:path arrowok="t"/>
                <v:fill type="solid"/>
              </v:shape>
            </v:group>
            <v:group style="position:absolute;left:4196;top:982;width:58;height:312" coordorigin="4196,982" coordsize="58,312">
              <v:shape style="position:absolute;left:4196;top:982;width:58;height:312" coordorigin="4196,982" coordsize="58,312" path="m4196,1294l4254,1294,4254,982,4196,982,4196,1294xe" filled="true" fillcolor="#d2e2ee" stroked="false">
                <v:path arrowok="t"/>
                <v:fill type="solid"/>
              </v:shape>
            </v:group>
            <v:group style="position:absolute;left:3032;top:982;width:1165;height:312" coordorigin="3032,982" coordsize="1165,312">
              <v:shape style="position:absolute;left:3032;top:982;width:1165;height:312" coordorigin="3032,982" coordsize="1165,312" path="m3032,1294l4196,1294,4196,982,3032,982,3032,1294xe" filled="true" fillcolor="#d2e2ee" stroked="false">
                <v:path arrowok="t"/>
                <v:fill type="solid"/>
              </v:shape>
            </v:group>
            <v:group style="position:absolute;left:4254;top:982;width:56;height:312" coordorigin="4254,982" coordsize="56,312">
              <v:shape style="position:absolute;left:4254;top:982;width:56;height:312" coordorigin="4254,982" coordsize="56,312" path="m4254,1294l4309,1294,4309,982,4254,982,4254,1294xe" filled="true" fillcolor="#d2e2ee" stroked="false">
                <v:path arrowok="t"/>
                <v:fill type="solid"/>
              </v:shape>
            </v:group>
            <v:group style="position:absolute;left:6745;top:982;width:58;height:312" coordorigin="6745,982" coordsize="58,312">
              <v:shape style="position:absolute;left:6745;top:982;width:58;height:312" coordorigin="6745,982" coordsize="58,312" path="m6745,1294l6803,1294,6803,982,6745,982,6745,1294xe" filled="true" fillcolor="#d2e2ee" stroked="false">
                <v:path arrowok="t"/>
                <v:fill type="solid"/>
              </v:shape>
            </v:group>
            <v:group style="position:absolute;left:4309;top:982;width:2437;height:312" coordorigin="4309,982" coordsize="2437,312">
              <v:shape style="position:absolute;left:4309;top:982;width:2437;height:312" coordorigin="4309,982" coordsize="2437,312" path="m4309,1294l6745,1294,6745,982,4309,982,4309,1294xe" filled="true" fillcolor="#d2e2ee" stroked="false">
                <v:path arrowok="t"/>
                <v:fill type="solid"/>
              </v:shape>
            </v:group>
            <v:group style="position:absolute;left:6803;top:982;width:58;height:312" coordorigin="6803,982" coordsize="58,312">
              <v:shape style="position:absolute;left:6803;top:982;width:58;height:312" coordorigin="6803,982" coordsize="58,312" path="m6803,1294l6861,1294,6861,982,6803,982,6803,1294xe" filled="true" fillcolor="#d2e2ee" stroked="false">
                <v:path arrowok="t"/>
                <v:fill type="solid"/>
              </v:shape>
            </v:group>
            <v:group style="position:absolute;left:9016;top:982;width:58;height:312" coordorigin="9016,982" coordsize="58,312">
              <v:shape style="position:absolute;left:9016;top:982;width:58;height:312" coordorigin="9016,982" coordsize="58,312" path="m9016,1294l9074,1294,9074,982,9016,982,9016,1294xe" filled="true" fillcolor="#d2e2ee" stroked="false">
                <v:path arrowok="t"/>
                <v:fill type="solid"/>
              </v:shape>
            </v:group>
            <v:group style="position:absolute;left:6861;top:982;width:2156;height:312" coordorigin="6861,982" coordsize="2156,312">
              <v:shape style="position:absolute;left:6861;top:982;width:2156;height:312" coordorigin="6861,982" coordsize="2156,312" path="m6861,1294l9016,1294,9016,982,6861,982,6861,1294xe" filled="true" fillcolor="#d2e2ee" stroked="false">
                <v:path arrowok="t"/>
                <v:fill type="solid"/>
              </v:shape>
            </v:group>
            <v:group style="position:absolute;left:9074;top:982;width:58;height:312" coordorigin="9074,982" coordsize="58,312">
              <v:shape style="position:absolute;left:9074;top:982;width:58;height:312" coordorigin="9074,982" coordsize="58,312" path="m9074,1294l9132,1294,9132,982,9074,982,9074,1294xe" filled="true" fillcolor="#d2e2ee" stroked="false">
                <v:path arrowok="t"/>
                <v:fill type="solid"/>
              </v:shape>
            </v:group>
            <v:group style="position:absolute;left:10574;top:982;width:58;height:312" coordorigin="10574,982" coordsize="58,312">
              <v:shape style="position:absolute;left:10574;top:982;width:58;height:312" coordorigin="10574,982" coordsize="58,312" path="m10574,1294l10632,1294,10632,982,10574,982,10574,1294xe" filled="true" fillcolor="#d2e2ee" stroked="false">
                <v:path arrowok="t"/>
                <v:fill type="solid"/>
              </v:shape>
            </v:group>
            <v:group style="position:absolute;left:9132;top:982;width:1443;height:312" coordorigin="9132,982" coordsize="1443,312">
              <v:shape style="position:absolute;left:9132;top:982;width:1443;height:312" coordorigin="9132,982" coordsize="1443,312" path="m9132,1294l10574,1294,10574,982,9132,982,9132,1294xe" filled="true" fillcolor="#d2e2ee" stroked="false">
                <v:path arrowok="t"/>
                <v:fill type="solid"/>
              </v:shape>
            </v:group>
            <w10:wrap type="none"/>
          </v:group>
        </w:pict>
      </w:r>
      <w:r>
        <w:rPr/>
        <w:pict>
          <v:group style="position:absolute;margin-left:62.063999pt;margin-top:80.294373pt;width:469.55pt;height:15.6pt;mso-position-horizontal-relative:page;mso-position-vertical-relative:paragraph;z-index:-430696" coordorigin="1241,1606" coordsize="9391,312">
            <v:group style="position:absolute;left:2919;top:1606;width:58;height:312" coordorigin="2919,1606" coordsize="58,312">
              <v:shape style="position:absolute;left:2919;top:1606;width:58;height:312" coordorigin="2919,1606" coordsize="58,312" path="m2919,1918l2976,1918,2976,1606,2919,1606,2919,1918xe" filled="true" fillcolor="#d2e2ee" stroked="false">
                <v:path arrowok="t"/>
                <v:fill type="solid"/>
              </v:shape>
            </v:group>
            <v:group style="position:absolute;left:1241;top:1606;width:58;height:312" coordorigin="1241,1606" coordsize="58,312">
              <v:shape style="position:absolute;left:1241;top:1606;width:58;height:312" coordorigin="1241,1606" coordsize="58,312" path="m1241,1918l1299,1918,1299,1606,1241,1606,1241,1918xe" filled="true" fillcolor="#d2e2ee" stroked="false">
                <v:path arrowok="t"/>
                <v:fill type="solid"/>
              </v:shape>
            </v:group>
            <v:group style="position:absolute;left:1299;top:1606;width:1620;height:312" coordorigin="1299,1606" coordsize="1620,312">
              <v:shape style="position:absolute;left:1299;top:1606;width:1620;height:312" coordorigin="1299,1606" coordsize="1620,312" path="m1299,1918l2919,1918,2919,1606,1299,1606,1299,1918xe" filled="true" fillcolor="#d2e2ee" stroked="false">
                <v:path arrowok="t"/>
                <v:fill type="solid"/>
              </v:shape>
            </v:group>
            <v:group style="position:absolute;left:2976;top:1606;width:56;height:312" coordorigin="2976,1606" coordsize="56,312">
              <v:shape style="position:absolute;left:2976;top:1606;width:56;height:312" coordorigin="2976,1606" coordsize="56,312" path="m2976,1918l3032,1918,3032,1606,2976,1606,2976,1918xe" filled="true" fillcolor="#d2e2ee" stroked="false">
                <v:path arrowok="t"/>
                <v:fill type="solid"/>
              </v:shape>
            </v:group>
            <v:group style="position:absolute;left:4196;top:1606;width:58;height:312" coordorigin="4196,1606" coordsize="58,312">
              <v:shape style="position:absolute;left:4196;top:1606;width:58;height:312" coordorigin="4196,1606" coordsize="58,312" path="m4196,1918l4254,1918,4254,1606,4196,1606,4196,1918xe" filled="true" fillcolor="#d2e2ee" stroked="false">
                <v:path arrowok="t"/>
                <v:fill type="solid"/>
              </v:shape>
            </v:group>
            <v:group style="position:absolute;left:3032;top:1606;width:1165;height:312" coordorigin="3032,1606" coordsize="1165,312">
              <v:shape style="position:absolute;left:3032;top:1606;width:1165;height:312" coordorigin="3032,1606" coordsize="1165,312" path="m3032,1918l4196,1918,4196,1606,3032,1606,3032,1918xe" filled="true" fillcolor="#d2e2ee" stroked="false">
                <v:path arrowok="t"/>
                <v:fill type="solid"/>
              </v:shape>
            </v:group>
            <v:group style="position:absolute;left:4254;top:1606;width:56;height:312" coordorigin="4254,1606" coordsize="56,312">
              <v:shape style="position:absolute;left:4254;top:1606;width:56;height:312" coordorigin="4254,1606" coordsize="56,312" path="m4254,1918l4309,1918,4309,1606,4254,1606,4254,1918xe" filled="true" fillcolor="#d2e2ee" stroked="false">
                <v:path arrowok="t"/>
                <v:fill type="solid"/>
              </v:shape>
            </v:group>
            <v:group style="position:absolute;left:6745;top:1606;width:58;height:312" coordorigin="6745,1606" coordsize="58,312">
              <v:shape style="position:absolute;left:6745;top:1606;width:58;height:312" coordorigin="6745,1606" coordsize="58,312" path="m6745,1918l6803,1918,6803,1606,6745,1606,6745,1918xe" filled="true" fillcolor="#d2e2ee" stroked="false">
                <v:path arrowok="t"/>
                <v:fill type="solid"/>
              </v:shape>
            </v:group>
            <v:group style="position:absolute;left:4309;top:1606;width:2437;height:312" coordorigin="4309,1606" coordsize="2437,312">
              <v:shape style="position:absolute;left:4309;top:1606;width:2437;height:312" coordorigin="4309,1606" coordsize="2437,312" path="m4309,1918l6745,1918,6745,1606,4309,1606,4309,1918xe" filled="true" fillcolor="#d2e2ee" stroked="false">
                <v:path arrowok="t"/>
                <v:fill type="solid"/>
              </v:shape>
            </v:group>
            <v:group style="position:absolute;left:6803;top:1606;width:58;height:312" coordorigin="6803,1606" coordsize="58,312">
              <v:shape style="position:absolute;left:6803;top:1606;width:58;height:312" coordorigin="6803,1606" coordsize="58,312" path="m6803,1918l6861,1918,6861,1606,6803,1606,6803,1918xe" filled="true" fillcolor="#d2e2ee" stroked="false">
                <v:path arrowok="t"/>
                <v:fill type="solid"/>
              </v:shape>
            </v:group>
            <v:group style="position:absolute;left:9016;top:1606;width:58;height:312" coordorigin="9016,1606" coordsize="58,312">
              <v:shape style="position:absolute;left:9016;top:1606;width:58;height:312" coordorigin="9016,1606" coordsize="58,312" path="m9016,1918l9074,1918,9074,1606,9016,1606,9016,1918xe" filled="true" fillcolor="#d2e2ee" stroked="false">
                <v:path arrowok="t"/>
                <v:fill type="solid"/>
              </v:shape>
            </v:group>
            <v:group style="position:absolute;left:6861;top:1606;width:2156;height:312" coordorigin="6861,1606" coordsize="2156,312">
              <v:shape style="position:absolute;left:6861;top:1606;width:2156;height:312" coordorigin="6861,1606" coordsize="2156,312" path="m6861,1918l9016,1918,9016,1606,6861,1606,6861,1918xe" filled="true" fillcolor="#d2e2ee" stroked="false">
                <v:path arrowok="t"/>
                <v:fill type="solid"/>
              </v:shape>
            </v:group>
            <v:group style="position:absolute;left:9074;top:1606;width:58;height:312" coordorigin="9074,1606" coordsize="58,312">
              <v:shape style="position:absolute;left:9074;top:1606;width:58;height:312" coordorigin="9074,1606" coordsize="58,312" path="m9074,1918l9132,1918,9132,1606,9074,1606,9074,1918xe" filled="true" fillcolor="#d2e2ee" stroked="false">
                <v:path arrowok="t"/>
                <v:fill type="solid"/>
              </v:shape>
            </v:group>
            <v:group style="position:absolute;left:10574;top:1606;width:58;height:312" coordorigin="10574,1606" coordsize="58,312">
              <v:shape style="position:absolute;left:10574;top:1606;width:58;height:312" coordorigin="10574,1606" coordsize="58,312" path="m10574,1918l10632,1918,10632,1606,10574,1606,10574,1918xe" filled="true" fillcolor="#d2e2ee" stroked="false">
                <v:path arrowok="t"/>
                <v:fill type="solid"/>
              </v:shape>
            </v:group>
            <v:group style="position:absolute;left:9132;top:1606;width:1443;height:312" coordorigin="9132,1606" coordsize="1443,312">
              <v:shape style="position:absolute;left:9132;top:1606;width:1443;height:312" coordorigin="9132,1606" coordsize="1443,312" path="m9132,1918l10574,1918,10574,1606,9132,1606,9132,1918xe" filled="true" fillcolor="#d2e2ee" stroked="false">
                <v:path arrowok="t"/>
                <v:fill type="solid"/>
              </v:shape>
            </v:group>
            <w10:wrap type="none"/>
          </v:group>
        </w:pict>
      </w:r>
      <w:r>
        <w:rPr/>
        <w:pict>
          <v:group style="position:absolute;margin-left:62.063999pt;margin-top:111.494377pt;width:469.55pt;height:15.6pt;mso-position-horizontal-relative:page;mso-position-vertical-relative:paragraph;z-index:-430672" coordorigin="1241,2230" coordsize="9391,312">
            <v:group style="position:absolute;left:2919;top:2230;width:58;height:312" coordorigin="2919,2230" coordsize="58,312">
              <v:shape style="position:absolute;left:2919;top:2230;width:58;height:312" coordorigin="2919,2230" coordsize="58,312" path="m2919,2542l2976,2542,2976,2230,2919,2230,2919,2542xe" filled="true" fillcolor="#d2e2ee" stroked="false">
                <v:path arrowok="t"/>
                <v:fill type="solid"/>
              </v:shape>
            </v:group>
            <v:group style="position:absolute;left:1241;top:2230;width:58;height:312" coordorigin="1241,2230" coordsize="58,312">
              <v:shape style="position:absolute;left:1241;top:2230;width:58;height:312" coordorigin="1241,2230" coordsize="58,312" path="m1241,2542l1299,2542,1299,2230,1241,2230,1241,2542xe" filled="true" fillcolor="#d2e2ee" stroked="false">
                <v:path arrowok="t"/>
                <v:fill type="solid"/>
              </v:shape>
            </v:group>
            <v:group style="position:absolute;left:1299;top:2230;width:1620;height:312" coordorigin="1299,2230" coordsize="1620,312">
              <v:shape style="position:absolute;left:1299;top:2230;width:1620;height:312" coordorigin="1299,2230" coordsize="1620,312" path="m1299,2542l2919,2542,2919,2230,1299,2230,1299,2542xe" filled="true" fillcolor="#d2e2ee" stroked="false">
                <v:path arrowok="t"/>
                <v:fill type="solid"/>
              </v:shape>
            </v:group>
            <v:group style="position:absolute;left:2976;top:2230;width:56;height:312" coordorigin="2976,2230" coordsize="56,312">
              <v:shape style="position:absolute;left:2976;top:2230;width:56;height:312" coordorigin="2976,2230" coordsize="56,312" path="m2976,2542l3032,2542,3032,2230,2976,2230,2976,2542xe" filled="true" fillcolor="#d2e2ee" stroked="false">
                <v:path arrowok="t"/>
                <v:fill type="solid"/>
              </v:shape>
            </v:group>
            <v:group style="position:absolute;left:4196;top:2230;width:58;height:312" coordorigin="4196,2230" coordsize="58,312">
              <v:shape style="position:absolute;left:4196;top:2230;width:58;height:312" coordorigin="4196,2230" coordsize="58,312" path="m4196,2542l4254,2542,4254,2230,4196,2230,4196,2542xe" filled="true" fillcolor="#d2e2ee" stroked="false">
                <v:path arrowok="t"/>
                <v:fill type="solid"/>
              </v:shape>
            </v:group>
            <v:group style="position:absolute;left:3032;top:2230;width:1165;height:312" coordorigin="3032,2230" coordsize="1165,312">
              <v:shape style="position:absolute;left:3032;top:2230;width:1165;height:312" coordorigin="3032,2230" coordsize="1165,312" path="m3032,2542l4196,2542,4196,2230,3032,2230,3032,2542xe" filled="true" fillcolor="#d2e2ee" stroked="false">
                <v:path arrowok="t"/>
                <v:fill type="solid"/>
              </v:shape>
            </v:group>
            <v:group style="position:absolute;left:4254;top:2230;width:56;height:312" coordorigin="4254,2230" coordsize="56,312">
              <v:shape style="position:absolute;left:4254;top:2230;width:56;height:312" coordorigin="4254,2230" coordsize="56,312" path="m4254,2542l4309,2542,4309,2230,4254,2230,4254,2542xe" filled="true" fillcolor="#d2e2ee" stroked="false">
                <v:path arrowok="t"/>
                <v:fill type="solid"/>
              </v:shape>
            </v:group>
            <v:group style="position:absolute;left:6745;top:2230;width:58;height:312" coordorigin="6745,2230" coordsize="58,312">
              <v:shape style="position:absolute;left:6745;top:2230;width:58;height:312" coordorigin="6745,2230" coordsize="58,312" path="m6745,2542l6803,2542,6803,2230,6745,2230,6745,2542xe" filled="true" fillcolor="#d2e2ee" stroked="false">
                <v:path arrowok="t"/>
                <v:fill type="solid"/>
              </v:shape>
            </v:group>
            <v:group style="position:absolute;left:4309;top:2230;width:2437;height:312" coordorigin="4309,2230" coordsize="2437,312">
              <v:shape style="position:absolute;left:4309;top:2230;width:2437;height:312" coordorigin="4309,2230" coordsize="2437,312" path="m4309,2542l6745,2542,6745,2230,4309,2230,4309,2542xe" filled="true" fillcolor="#d2e2ee" stroked="false">
                <v:path arrowok="t"/>
                <v:fill type="solid"/>
              </v:shape>
            </v:group>
            <v:group style="position:absolute;left:6803;top:2230;width:58;height:312" coordorigin="6803,2230" coordsize="58,312">
              <v:shape style="position:absolute;left:6803;top:2230;width:58;height:312" coordorigin="6803,2230" coordsize="58,312" path="m6803,2542l6861,2542,6861,2230,6803,2230,6803,2542xe" filled="true" fillcolor="#d2e2ee" stroked="false">
                <v:path arrowok="t"/>
                <v:fill type="solid"/>
              </v:shape>
            </v:group>
            <v:group style="position:absolute;left:9016;top:2230;width:58;height:312" coordorigin="9016,2230" coordsize="58,312">
              <v:shape style="position:absolute;left:9016;top:2230;width:58;height:312" coordorigin="9016,2230" coordsize="58,312" path="m9016,2542l9074,2542,9074,2230,9016,2230,9016,2542xe" filled="true" fillcolor="#d2e2ee" stroked="false">
                <v:path arrowok="t"/>
                <v:fill type="solid"/>
              </v:shape>
            </v:group>
            <v:group style="position:absolute;left:6861;top:2230;width:2156;height:312" coordorigin="6861,2230" coordsize="2156,312">
              <v:shape style="position:absolute;left:6861;top:2230;width:2156;height:312" coordorigin="6861,2230" coordsize="2156,312" path="m6861,2542l9016,2542,9016,2230,6861,2230,6861,2542xe" filled="true" fillcolor="#d2e2ee" stroked="false">
                <v:path arrowok="t"/>
                <v:fill type="solid"/>
              </v:shape>
            </v:group>
            <v:group style="position:absolute;left:9074;top:2230;width:58;height:312" coordorigin="9074,2230" coordsize="58,312">
              <v:shape style="position:absolute;left:9074;top:2230;width:58;height:312" coordorigin="9074,2230" coordsize="58,312" path="m9074,2542l9132,2542,9132,2230,9074,2230,9074,2542xe" filled="true" fillcolor="#d2e2ee" stroked="false">
                <v:path arrowok="t"/>
                <v:fill type="solid"/>
              </v:shape>
            </v:group>
            <v:group style="position:absolute;left:10574;top:2230;width:58;height:312" coordorigin="10574,2230" coordsize="58,312">
              <v:shape style="position:absolute;left:10574;top:2230;width:58;height:312" coordorigin="10574,2230" coordsize="58,312" path="m10574,2542l10632,2542,10632,2230,10574,2230,10574,2542xe" filled="true" fillcolor="#d2e2ee" stroked="false">
                <v:path arrowok="t"/>
                <v:fill type="solid"/>
              </v:shape>
            </v:group>
            <v:group style="position:absolute;left:9132;top:2230;width:1443;height:312" coordorigin="9132,2230" coordsize="1443,312">
              <v:shape style="position:absolute;left:9132;top:2230;width:1443;height:312" coordorigin="9132,2230" coordsize="1443,312" path="m9132,2542l10574,2542,10574,2230,9132,2230,9132,2542xe" filled="true" fillcolor="#d2e2ee" stroked="false">
                <v:path arrowok="t"/>
                <v:fill type="solid"/>
              </v:shape>
            </v:group>
            <w10:wrap type="none"/>
          </v:group>
        </w:pict>
      </w:r>
      <w:bookmarkStart w:name="_bookmark8" w:id="9"/>
      <w:bookmarkEnd w:id="9"/>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5</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2019 </w:t>
      </w:r>
      <w:r>
        <w:rPr>
          <w:rFonts w:ascii="Microsoft JhengHei" w:hAnsi="Microsoft JhengHei" w:cs="Microsoft JhengHei" w:eastAsia="Microsoft JhengHei" w:hint="default"/>
          <w:b/>
          <w:bCs/>
          <w:sz w:val="18"/>
          <w:szCs w:val="18"/>
        </w:rPr>
        <w:t>年发布的 </w:t>
      </w:r>
      <w:r>
        <w:rPr>
          <w:rFonts w:ascii="Arial" w:hAnsi="Arial" w:cs="Arial" w:eastAsia="Arial" w:hint="default"/>
          <w:b/>
          <w:bCs/>
          <w:sz w:val="18"/>
          <w:szCs w:val="18"/>
        </w:rPr>
        <w:t>5G</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手机及采用的基带芯片，高通和华为领先</w:t>
      </w:r>
      <w:r>
        <w:rPr>
          <w:rFonts w:ascii="Microsoft JhengHei" w:hAnsi="Microsoft JhengHei" w:cs="Microsoft JhengHei" w:eastAsia="Microsoft JhengHei" w:hint="default"/>
          <w:sz w:val="18"/>
          <w:szCs w:val="18"/>
        </w:rPr>
      </w:r>
    </w:p>
    <w:tbl>
      <w:tblPr>
        <w:tblW w:w="0" w:type="auto"/>
        <w:jc w:val="left"/>
        <w:tblInd w:w="132" w:type="dxa"/>
        <w:tblLayout w:type="fixed"/>
        <w:tblCellMar>
          <w:top w:w="0" w:type="dxa"/>
          <w:left w:w="0" w:type="dxa"/>
          <w:bottom w:w="0" w:type="dxa"/>
          <w:right w:w="0" w:type="dxa"/>
        </w:tblCellMar>
        <w:tblLook w:val="01E0"/>
      </w:tblPr>
      <w:tblGrid>
        <w:gridCol w:w="1793"/>
        <w:gridCol w:w="1383"/>
        <w:gridCol w:w="2483"/>
        <w:gridCol w:w="2188"/>
        <w:gridCol w:w="1784"/>
      </w:tblGrid>
      <w:tr>
        <w:trPr>
          <w:trHeight w:val="312" w:hRule="exact"/>
        </w:trPr>
        <w:tc>
          <w:tcPr>
            <w:tcW w:w="1793"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right="454"/>
              <w:jc w:val="righ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发布时间</w:t>
            </w:r>
            <w:r>
              <w:rPr>
                <w:rFonts w:ascii="Microsoft JhengHei" w:hAnsi="Microsoft JhengHei" w:cs="Microsoft JhengHei" w:eastAsia="Microsoft JhengHei" w:hint="default"/>
                <w:sz w:val="18"/>
                <w:szCs w:val="18"/>
              </w:rPr>
            </w:r>
          </w:p>
        </w:tc>
        <w:tc>
          <w:tcPr>
            <w:tcW w:w="1383"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right="3"/>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厂商</w:t>
            </w:r>
            <w:r>
              <w:rPr>
                <w:rFonts w:ascii="Microsoft JhengHei" w:hAnsi="Microsoft JhengHei" w:cs="Microsoft JhengHei" w:eastAsia="Microsoft JhengHei" w:hint="default"/>
                <w:sz w:val="18"/>
                <w:szCs w:val="18"/>
              </w:rPr>
            </w:r>
          </w:p>
        </w:tc>
        <w:tc>
          <w:tcPr>
            <w:tcW w:w="2483"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right="44"/>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手机型号</w:t>
            </w:r>
            <w:r>
              <w:rPr>
                <w:rFonts w:ascii="Microsoft JhengHei" w:hAnsi="Microsoft JhengHei" w:cs="Microsoft JhengHei" w:eastAsia="Microsoft JhengHei" w:hint="default"/>
                <w:sz w:val="18"/>
                <w:szCs w:val="18"/>
              </w:rPr>
            </w:r>
          </w:p>
        </w:tc>
        <w:tc>
          <w:tcPr>
            <w:tcW w:w="2188"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left="101"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是否支持毫米波</w:t>
            </w:r>
            <w:r>
              <w:rPr>
                <w:rFonts w:ascii="Microsoft JhengHei" w:hAnsi="Microsoft JhengHei" w:cs="Microsoft JhengHei" w:eastAsia="Microsoft JhengHei" w:hint="default"/>
                <w:sz w:val="18"/>
                <w:szCs w:val="18"/>
              </w:rPr>
            </w:r>
          </w:p>
        </w:tc>
        <w:tc>
          <w:tcPr>
            <w:tcW w:w="1784"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9" w:lineRule="exact"/>
              <w:ind w:right="36"/>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基带芯片</w:t>
            </w:r>
            <w:r>
              <w:rPr>
                <w:rFonts w:ascii="Microsoft JhengHei" w:hAnsi="Microsoft JhengHei" w:cs="Microsoft JhengHei" w:eastAsia="Microsoft JhengHei" w:hint="default"/>
                <w:sz w:val="18"/>
                <w:szCs w:val="18"/>
              </w:rPr>
            </w:r>
          </w:p>
        </w:tc>
      </w:tr>
      <w:tr>
        <w:trPr>
          <w:trHeight w:val="312" w:hRule="exact"/>
        </w:trPr>
        <w:tc>
          <w:tcPr>
            <w:tcW w:w="179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2019.02</w:t>
            </w:r>
          </w:p>
        </w:tc>
        <w:tc>
          <w:tcPr>
            <w:tcW w:w="138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三星</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44"/>
              <w:jc w:val="center"/>
              <w:rPr>
                <w:rFonts w:ascii="Times New Roman" w:hAnsi="Times New Roman" w:cs="Times New Roman" w:eastAsia="Times New Roman" w:hint="default"/>
                <w:sz w:val="18"/>
                <w:szCs w:val="18"/>
              </w:rPr>
            </w:pPr>
            <w:r>
              <w:rPr>
                <w:rFonts w:ascii="Times New Roman"/>
                <w:sz w:val="18"/>
              </w:rPr>
              <w:t>Galaxy S10</w:t>
            </w:r>
            <w:r>
              <w:rPr>
                <w:rFonts w:ascii="Times New Roman"/>
                <w:spacing w:val="-2"/>
                <w:sz w:val="18"/>
              </w:rPr>
              <w:t> </w:t>
            </w:r>
            <w:r>
              <w:rPr>
                <w:rFonts w:ascii="Times New Roman"/>
                <w:sz w:val="18"/>
              </w:rPr>
              <w:t>5G</w:t>
            </w:r>
          </w:p>
        </w:tc>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52"/>
              <w:ind w:left="103" w:right="0"/>
              <w:jc w:val="center"/>
              <w:rPr>
                <w:rFonts w:ascii="Times New Roman" w:hAnsi="Times New Roman" w:cs="Times New Roman" w:eastAsia="Times New Roman" w:hint="default"/>
                <w:sz w:val="18"/>
                <w:szCs w:val="18"/>
              </w:rPr>
            </w:pPr>
            <w:r>
              <w:rPr>
                <w:rFonts w:ascii="Times New Roman"/>
                <w:sz w:val="18"/>
              </w:rPr>
              <w:t>28GHz/39GHz</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2" w:hRule="exact"/>
        </w:trPr>
        <w:tc>
          <w:tcPr>
            <w:tcW w:w="179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2019.02</w:t>
            </w:r>
          </w:p>
        </w:tc>
        <w:tc>
          <w:tcPr>
            <w:tcW w:w="13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三星</w:t>
            </w:r>
          </w:p>
        </w:tc>
        <w:tc>
          <w:tcPr>
            <w:tcW w:w="24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46"/>
              <w:jc w:val="center"/>
              <w:rPr>
                <w:rFonts w:ascii="Times New Roman" w:hAnsi="Times New Roman" w:cs="Times New Roman" w:eastAsia="Times New Roman" w:hint="default"/>
                <w:sz w:val="18"/>
                <w:szCs w:val="18"/>
              </w:rPr>
            </w:pPr>
            <w:r>
              <w:rPr>
                <w:rFonts w:ascii="Times New Roman"/>
                <w:sz w:val="18"/>
              </w:rPr>
              <w:t>Galaxy</w:t>
            </w:r>
            <w:r>
              <w:rPr>
                <w:rFonts w:ascii="Times New Roman"/>
                <w:spacing w:val="-4"/>
                <w:sz w:val="18"/>
              </w:rPr>
              <w:t> </w:t>
            </w:r>
            <w:r>
              <w:rPr>
                <w:rFonts w:ascii="Times New Roman"/>
                <w:sz w:val="18"/>
              </w:rPr>
              <w:t>Fold</w:t>
            </w:r>
          </w:p>
        </w:tc>
        <w:tc>
          <w:tcPr>
            <w:tcW w:w="21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2" w:hRule="exact"/>
        </w:trPr>
        <w:tc>
          <w:tcPr>
            <w:tcW w:w="179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2019.02</w:t>
            </w:r>
          </w:p>
        </w:tc>
        <w:tc>
          <w:tcPr>
            <w:tcW w:w="138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华为</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44"/>
              <w:jc w:val="center"/>
              <w:rPr>
                <w:rFonts w:ascii="Times New Roman" w:hAnsi="Times New Roman" w:cs="Times New Roman" w:eastAsia="Times New Roman" w:hint="default"/>
                <w:sz w:val="18"/>
                <w:szCs w:val="18"/>
              </w:rPr>
            </w:pPr>
            <w:r>
              <w:rPr>
                <w:rFonts w:ascii="Times New Roman"/>
                <w:sz w:val="18"/>
              </w:rPr>
              <w:t>Mate</w:t>
            </w:r>
            <w:r>
              <w:rPr>
                <w:rFonts w:ascii="Times New Roman"/>
                <w:spacing w:val="-1"/>
                <w:sz w:val="18"/>
              </w:rPr>
              <w:t> </w:t>
            </w:r>
            <w:r>
              <w:rPr>
                <w:rFonts w:ascii="Times New Roman"/>
                <w:sz w:val="18"/>
              </w:rPr>
              <w:t>X</w:t>
            </w:r>
          </w:p>
        </w:tc>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34"/>
              <w:jc w:val="center"/>
              <w:rPr>
                <w:rFonts w:ascii="Times New Roman" w:hAnsi="Times New Roman" w:cs="Times New Roman" w:eastAsia="Times New Roman" w:hint="default"/>
                <w:sz w:val="18"/>
                <w:szCs w:val="18"/>
              </w:rPr>
            </w:pPr>
            <w:r>
              <w:rPr>
                <w:rFonts w:ascii="Times New Roman"/>
                <w:sz w:val="18"/>
              </w:rPr>
              <w:t>Balong</w:t>
            </w:r>
            <w:r>
              <w:rPr>
                <w:rFonts w:ascii="Times New Roman"/>
                <w:spacing w:val="-3"/>
                <w:sz w:val="18"/>
              </w:rPr>
              <w:t> </w:t>
            </w:r>
            <w:r>
              <w:rPr>
                <w:rFonts w:ascii="Times New Roman"/>
                <w:sz w:val="18"/>
              </w:rPr>
              <w:t>5000</w:t>
            </w:r>
          </w:p>
        </w:tc>
      </w:tr>
      <w:tr>
        <w:trPr>
          <w:trHeight w:val="312" w:hRule="exact"/>
        </w:trPr>
        <w:tc>
          <w:tcPr>
            <w:tcW w:w="179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2019.02</w:t>
            </w:r>
          </w:p>
        </w:tc>
        <w:tc>
          <w:tcPr>
            <w:tcW w:w="13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小米</w:t>
            </w:r>
          </w:p>
        </w:tc>
        <w:tc>
          <w:tcPr>
            <w:tcW w:w="24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44"/>
              <w:jc w:val="center"/>
              <w:rPr>
                <w:rFonts w:ascii="Times New Roman" w:hAnsi="Times New Roman" w:cs="Times New Roman" w:eastAsia="Times New Roman" w:hint="default"/>
                <w:sz w:val="18"/>
                <w:szCs w:val="18"/>
              </w:rPr>
            </w:pPr>
            <w:r>
              <w:rPr>
                <w:rFonts w:ascii="Times New Roman"/>
                <w:sz w:val="18"/>
              </w:rPr>
              <w:t>MIX 3</w:t>
            </w:r>
            <w:r>
              <w:rPr>
                <w:rFonts w:ascii="Times New Roman"/>
                <w:spacing w:val="-1"/>
                <w:sz w:val="18"/>
              </w:rPr>
              <w:t> </w:t>
            </w:r>
            <w:r>
              <w:rPr>
                <w:rFonts w:ascii="Times New Roman"/>
                <w:sz w:val="18"/>
              </w:rPr>
              <w:t>5G</w:t>
            </w:r>
          </w:p>
        </w:tc>
        <w:tc>
          <w:tcPr>
            <w:tcW w:w="21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2" w:hRule="exact"/>
        </w:trPr>
        <w:tc>
          <w:tcPr>
            <w:tcW w:w="179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2019.02</w:t>
            </w:r>
          </w:p>
        </w:tc>
        <w:tc>
          <w:tcPr>
            <w:tcW w:w="138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中兴</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42"/>
              <w:jc w:val="center"/>
              <w:rPr>
                <w:rFonts w:ascii="Times New Roman" w:hAnsi="Times New Roman" w:cs="Times New Roman" w:eastAsia="Times New Roman" w:hint="default"/>
                <w:sz w:val="18"/>
                <w:szCs w:val="18"/>
              </w:rPr>
            </w:pPr>
            <w:r>
              <w:rPr>
                <w:rFonts w:ascii="Times New Roman"/>
                <w:sz w:val="18"/>
              </w:rPr>
              <w:t>Axon 10 Pro</w:t>
            </w:r>
            <w:r>
              <w:rPr>
                <w:rFonts w:ascii="Times New Roman"/>
                <w:spacing w:val="-1"/>
                <w:sz w:val="18"/>
              </w:rPr>
              <w:t> </w:t>
            </w:r>
            <w:r>
              <w:rPr>
                <w:rFonts w:ascii="Times New Roman"/>
                <w:sz w:val="18"/>
              </w:rPr>
              <w:t>5G</w:t>
            </w:r>
          </w:p>
        </w:tc>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2" w:hRule="exact"/>
        </w:trPr>
        <w:tc>
          <w:tcPr>
            <w:tcW w:w="179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2019.02</w:t>
            </w:r>
          </w:p>
        </w:tc>
        <w:tc>
          <w:tcPr>
            <w:tcW w:w="13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7"/>
              <w:jc w:val="center"/>
              <w:rPr>
                <w:rFonts w:ascii="Times New Roman" w:hAnsi="Times New Roman" w:cs="Times New Roman" w:eastAsia="Times New Roman" w:hint="default"/>
                <w:sz w:val="18"/>
                <w:szCs w:val="18"/>
              </w:rPr>
            </w:pPr>
            <w:r>
              <w:rPr>
                <w:rFonts w:ascii="Times New Roman"/>
                <w:sz w:val="18"/>
              </w:rPr>
              <w:t>LG</w:t>
            </w:r>
          </w:p>
        </w:tc>
        <w:tc>
          <w:tcPr>
            <w:tcW w:w="24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42"/>
              <w:jc w:val="center"/>
              <w:rPr>
                <w:rFonts w:ascii="Times New Roman" w:hAnsi="Times New Roman" w:cs="Times New Roman" w:eastAsia="Times New Roman" w:hint="default"/>
                <w:sz w:val="18"/>
                <w:szCs w:val="18"/>
              </w:rPr>
            </w:pPr>
            <w:r>
              <w:rPr>
                <w:rFonts w:ascii="Times New Roman"/>
                <w:sz w:val="18"/>
              </w:rPr>
              <w:t>V50 Thinq</w:t>
            </w:r>
            <w:r>
              <w:rPr>
                <w:rFonts w:ascii="Times New Roman"/>
                <w:spacing w:val="-2"/>
                <w:sz w:val="18"/>
              </w:rPr>
              <w:t> </w:t>
            </w:r>
            <w:r>
              <w:rPr>
                <w:rFonts w:ascii="Times New Roman"/>
                <w:sz w:val="18"/>
              </w:rPr>
              <w:t>5G</w:t>
            </w:r>
          </w:p>
        </w:tc>
        <w:tc>
          <w:tcPr>
            <w:tcW w:w="21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103" w:right="0"/>
              <w:jc w:val="center"/>
              <w:rPr>
                <w:rFonts w:ascii="Times New Roman" w:hAnsi="Times New Roman" w:cs="Times New Roman" w:eastAsia="Times New Roman" w:hint="default"/>
                <w:sz w:val="18"/>
                <w:szCs w:val="18"/>
              </w:rPr>
            </w:pPr>
            <w:r>
              <w:rPr>
                <w:rFonts w:ascii="Times New Roman"/>
                <w:sz w:val="18"/>
              </w:rPr>
              <w:t>28GHz/39GHz</w:t>
            </w:r>
          </w:p>
        </w:tc>
        <w:tc>
          <w:tcPr>
            <w:tcW w:w="17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2" w:hRule="exact"/>
        </w:trPr>
        <w:tc>
          <w:tcPr>
            <w:tcW w:w="179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2019.07</w:t>
            </w:r>
          </w:p>
        </w:tc>
        <w:tc>
          <w:tcPr>
            <w:tcW w:w="138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华为</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44"/>
              <w:jc w:val="center"/>
              <w:rPr>
                <w:rFonts w:ascii="Times New Roman" w:hAnsi="Times New Roman" w:cs="Times New Roman" w:eastAsia="Times New Roman" w:hint="default"/>
                <w:sz w:val="18"/>
                <w:szCs w:val="18"/>
              </w:rPr>
            </w:pPr>
            <w:r>
              <w:rPr>
                <w:rFonts w:ascii="Times New Roman"/>
                <w:sz w:val="18"/>
              </w:rPr>
              <w:t>Mate 20X</w:t>
            </w:r>
            <w:r>
              <w:rPr>
                <w:rFonts w:ascii="Times New Roman"/>
                <w:spacing w:val="-1"/>
                <w:sz w:val="18"/>
              </w:rPr>
              <w:t> </w:t>
            </w:r>
            <w:r>
              <w:rPr>
                <w:rFonts w:ascii="Times New Roman"/>
                <w:sz w:val="18"/>
              </w:rPr>
              <w:t>5G</w:t>
            </w:r>
          </w:p>
        </w:tc>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34"/>
              <w:jc w:val="center"/>
              <w:rPr>
                <w:rFonts w:ascii="Times New Roman" w:hAnsi="Times New Roman" w:cs="Times New Roman" w:eastAsia="Times New Roman" w:hint="default"/>
                <w:sz w:val="18"/>
                <w:szCs w:val="18"/>
              </w:rPr>
            </w:pPr>
            <w:r>
              <w:rPr>
                <w:rFonts w:ascii="Times New Roman"/>
                <w:sz w:val="18"/>
              </w:rPr>
              <w:t>Balong</w:t>
            </w:r>
            <w:r>
              <w:rPr>
                <w:rFonts w:ascii="Times New Roman"/>
                <w:spacing w:val="-3"/>
                <w:sz w:val="18"/>
              </w:rPr>
              <w:t> </w:t>
            </w:r>
            <w:r>
              <w:rPr>
                <w:rFonts w:ascii="Times New Roman"/>
                <w:sz w:val="18"/>
              </w:rPr>
              <w:t>5000</w:t>
            </w:r>
          </w:p>
        </w:tc>
      </w:tr>
      <w:tr>
        <w:trPr>
          <w:trHeight w:val="312" w:hRule="exact"/>
        </w:trPr>
        <w:tc>
          <w:tcPr>
            <w:tcW w:w="179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2019.07</w:t>
            </w:r>
          </w:p>
        </w:tc>
        <w:tc>
          <w:tcPr>
            <w:tcW w:w="13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5"/>
              <w:jc w:val="center"/>
              <w:rPr>
                <w:rFonts w:ascii="Times New Roman" w:hAnsi="Times New Roman" w:cs="Times New Roman" w:eastAsia="Times New Roman" w:hint="default"/>
                <w:sz w:val="18"/>
                <w:szCs w:val="18"/>
              </w:rPr>
            </w:pPr>
            <w:r>
              <w:rPr>
                <w:rFonts w:ascii="Times New Roman"/>
                <w:sz w:val="18"/>
              </w:rPr>
              <w:t>OPPO</w:t>
            </w:r>
          </w:p>
        </w:tc>
        <w:tc>
          <w:tcPr>
            <w:tcW w:w="24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42"/>
              <w:jc w:val="center"/>
              <w:rPr>
                <w:rFonts w:ascii="Times New Roman" w:hAnsi="Times New Roman" w:cs="Times New Roman" w:eastAsia="Times New Roman" w:hint="default"/>
                <w:sz w:val="18"/>
                <w:szCs w:val="18"/>
              </w:rPr>
            </w:pPr>
            <w:r>
              <w:rPr>
                <w:rFonts w:ascii="Times New Roman"/>
                <w:sz w:val="18"/>
              </w:rPr>
              <w:t>Reno</w:t>
            </w:r>
            <w:r>
              <w:rPr>
                <w:rFonts w:ascii="Times New Roman"/>
                <w:spacing w:val="1"/>
                <w:sz w:val="18"/>
              </w:rPr>
              <w:t> </w:t>
            </w:r>
            <w:r>
              <w:rPr>
                <w:rFonts w:ascii="Times New Roman"/>
                <w:sz w:val="18"/>
              </w:rPr>
              <w:t>5G</w:t>
            </w:r>
          </w:p>
        </w:tc>
        <w:tc>
          <w:tcPr>
            <w:tcW w:w="21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2" w:hRule="exact"/>
        </w:trPr>
        <w:tc>
          <w:tcPr>
            <w:tcW w:w="179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2019.08</w:t>
            </w:r>
          </w:p>
        </w:tc>
        <w:tc>
          <w:tcPr>
            <w:tcW w:w="138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6"/>
              <w:jc w:val="center"/>
              <w:rPr>
                <w:rFonts w:ascii="Times New Roman" w:hAnsi="Times New Roman" w:cs="Times New Roman" w:eastAsia="Times New Roman" w:hint="default"/>
                <w:sz w:val="18"/>
                <w:szCs w:val="18"/>
              </w:rPr>
            </w:pPr>
            <w:r>
              <w:rPr>
                <w:rFonts w:ascii="Times New Roman"/>
                <w:sz w:val="18"/>
              </w:rPr>
              <w:t>vivo</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42"/>
              <w:jc w:val="center"/>
              <w:rPr>
                <w:rFonts w:ascii="Times New Roman" w:hAnsi="Times New Roman" w:cs="Times New Roman" w:eastAsia="Times New Roman" w:hint="default"/>
                <w:sz w:val="18"/>
                <w:szCs w:val="18"/>
              </w:rPr>
            </w:pPr>
            <w:r>
              <w:rPr>
                <w:rFonts w:ascii="Times New Roman"/>
                <w:sz w:val="18"/>
              </w:rPr>
              <w:t>iQOO Pro 5G</w:t>
            </w:r>
          </w:p>
        </w:tc>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2" w:hRule="exact"/>
        </w:trPr>
        <w:tc>
          <w:tcPr>
            <w:tcW w:w="179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2019.08</w:t>
            </w:r>
          </w:p>
        </w:tc>
        <w:tc>
          <w:tcPr>
            <w:tcW w:w="13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三星</w:t>
            </w:r>
          </w:p>
        </w:tc>
        <w:tc>
          <w:tcPr>
            <w:tcW w:w="24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47"/>
              <w:jc w:val="center"/>
              <w:rPr>
                <w:rFonts w:ascii="Times New Roman" w:hAnsi="Times New Roman" w:cs="Times New Roman" w:eastAsia="Times New Roman" w:hint="default"/>
                <w:sz w:val="18"/>
                <w:szCs w:val="18"/>
              </w:rPr>
            </w:pPr>
            <w:r>
              <w:rPr>
                <w:rFonts w:ascii="Times New Roman"/>
                <w:sz w:val="18"/>
              </w:rPr>
              <w:t>Galaxy Note 10+</w:t>
            </w:r>
            <w:r>
              <w:rPr>
                <w:rFonts w:ascii="Times New Roman"/>
                <w:spacing w:val="-3"/>
                <w:sz w:val="18"/>
              </w:rPr>
              <w:t> </w:t>
            </w:r>
            <w:r>
              <w:rPr>
                <w:rFonts w:ascii="Times New Roman"/>
                <w:sz w:val="18"/>
              </w:rPr>
              <w:t>5G</w:t>
            </w:r>
          </w:p>
        </w:tc>
        <w:tc>
          <w:tcPr>
            <w:tcW w:w="21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103" w:right="0"/>
              <w:jc w:val="center"/>
              <w:rPr>
                <w:rFonts w:ascii="Times New Roman" w:hAnsi="Times New Roman" w:cs="Times New Roman" w:eastAsia="Times New Roman" w:hint="default"/>
                <w:sz w:val="18"/>
                <w:szCs w:val="18"/>
              </w:rPr>
            </w:pPr>
            <w:r>
              <w:rPr>
                <w:rFonts w:ascii="Times New Roman"/>
                <w:sz w:val="18"/>
              </w:rPr>
              <w:t>28GHz/39GHz</w:t>
            </w:r>
          </w:p>
        </w:tc>
        <w:tc>
          <w:tcPr>
            <w:tcW w:w="17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2" w:hRule="exact"/>
        </w:trPr>
        <w:tc>
          <w:tcPr>
            <w:tcW w:w="179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2019.09</w:t>
            </w:r>
          </w:p>
        </w:tc>
        <w:tc>
          <w:tcPr>
            <w:tcW w:w="138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华为</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42"/>
              <w:jc w:val="center"/>
              <w:rPr>
                <w:rFonts w:ascii="Times New Roman" w:hAnsi="Times New Roman" w:cs="Times New Roman" w:eastAsia="Times New Roman" w:hint="default"/>
                <w:sz w:val="18"/>
                <w:szCs w:val="18"/>
              </w:rPr>
            </w:pPr>
            <w:r>
              <w:rPr>
                <w:rFonts w:ascii="Times New Roman"/>
                <w:sz w:val="18"/>
              </w:rPr>
              <w:t>Mate 30 Pro</w:t>
            </w:r>
            <w:r>
              <w:rPr>
                <w:rFonts w:ascii="Times New Roman"/>
                <w:spacing w:val="-1"/>
                <w:sz w:val="18"/>
              </w:rPr>
              <w:t> </w:t>
            </w:r>
            <w:r>
              <w:rPr>
                <w:rFonts w:ascii="Times New Roman"/>
                <w:sz w:val="18"/>
              </w:rPr>
              <w:t>5G</w:t>
            </w:r>
          </w:p>
        </w:tc>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34"/>
              <w:jc w:val="center"/>
              <w:rPr>
                <w:rFonts w:ascii="Times New Roman" w:hAnsi="Times New Roman" w:cs="Times New Roman" w:eastAsia="Times New Roman" w:hint="default"/>
                <w:sz w:val="18"/>
                <w:szCs w:val="18"/>
              </w:rPr>
            </w:pPr>
            <w:r>
              <w:rPr>
                <w:rFonts w:ascii="Times New Roman"/>
                <w:sz w:val="18"/>
              </w:rPr>
              <w:t>Balong</w:t>
            </w:r>
            <w:r>
              <w:rPr>
                <w:rFonts w:ascii="Times New Roman"/>
                <w:spacing w:val="-3"/>
                <w:sz w:val="18"/>
              </w:rPr>
              <w:t> </w:t>
            </w:r>
            <w:r>
              <w:rPr>
                <w:rFonts w:ascii="Times New Roman"/>
                <w:sz w:val="18"/>
              </w:rPr>
              <w:t>5000</w:t>
            </w:r>
          </w:p>
        </w:tc>
      </w:tr>
      <w:tr>
        <w:trPr>
          <w:trHeight w:val="312" w:hRule="exact"/>
        </w:trPr>
        <w:tc>
          <w:tcPr>
            <w:tcW w:w="179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2019.09</w:t>
            </w:r>
          </w:p>
        </w:tc>
        <w:tc>
          <w:tcPr>
            <w:tcW w:w="13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华为</w:t>
            </w:r>
          </w:p>
        </w:tc>
        <w:tc>
          <w:tcPr>
            <w:tcW w:w="24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44"/>
              <w:jc w:val="center"/>
              <w:rPr>
                <w:rFonts w:ascii="Times New Roman" w:hAnsi="Times New Roman" w:cs="Times New Roman" w:eastAsia="Times New Roman" w:hint="default"/>
                <w:sz w:val="18"/>
                <w:szCs w:val="18"/>
              </w:rPr>
            </w:pPr>
            <w:r>
              <w:rPr>
                <w:rFonts w:ascii="Times New Roman"/>
                <w:sz w:val="18"/>
              </w:rPr>
              <w:t>Mate 30 5G</w:t>
            </w:r>
          </w:p>
        </w:tc>
        <w:tc>
          <w:tcPr>
            <w:tcW w:w="21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34"/>
              <w:jc w:val="center"/>
              <w:rPr>
                <w:rFonts w:ascii="Times New Roman" w:hAnsi="Times New Roman" w:cs="Times New Roman" w:eastAsia="Times New Roman" w:hint="default"/>
                <w:sz w:val="18"/>
                <w:szCs w:val="18"/>
              </w:rPr>
            </w:pPr>
            <w:r>
              <w:rPr>
                <w:rFonts w:ascii="Times New Roman"/>
                <w:sz w:val="18"/>
              </w:rPr>
              <w:t>Balong</w:t>
            </w:r>
            <w:r>
              <w:rPr>
                <w:rFonts w:ascii="Times New Roman"/>
                <w:spacing w:val="-3"/>
                <w:sz w:val="18"/>
              </w:rPr>
              <w:t> </w:t>
            </w:r>
            <w:r>
              <w:rPr>
                <w:rFonts w:ascii="Times New Roman"/>
                <w:sz w:val="18"/>
              </w:rPr>
              <w:t>5000</w:t>
            </w:r>
          </w:p>
        </w:tc>
      </w:tr>
      <w:tr>
        <w:trPr>
          <w:trHeight w:val="312" w:hRule="exact"/>
        </w:trPr>
        <w:tc>
          <w:tcPr>
            <w:tcW w:w="179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2019.09</w:t>
            </w:r>
          </w:p>
        </w:tc>
        <w:tc>
          <w:tcPr>
            <w:tcW w:w="138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6"/>
              <w:jc w:val="center"/>
              <w:rPr>
                <w:rFonts w:ascii="Times New Roman" w:hAnsi="Times New Roman" w:cs="Times New Roman" w:eastAsia="Times New Roman" w:hint="default"/>
                <w:sz w:val="18"/>
                <w:szCs w:val="18"/>
              </w:rPr>
            </w:pPr>
            <w:r>
              <w:rPr>
                <w:rFonts w:ascii="Times New Roman"/>
                <w:sz w:val="18"/>
              </w:rPr>
              <w:t>vivo</w:t>
            </w:r>
          </w:p>
        </w:tc>
        <w:tc>
          <w:tcPr>
            <w:tcW w:w="248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42"/>
              <w:jc w:val="center"/>
              <w:rPr>
                <w:rFonts w:ascii="Times New Roman" w:hAnsi="Times New Roman" w:cs="Times New Roman" w:eastAsia="Times New Roman" w:hint="default"/>
                <w:sz w:val="18"/>
                <w:szCs w:val="18"/>
              </w:rPr>
            </w:pPr>
            <w:r>
              <w:rPr>
                <w:rFonts w:ascii="Times New Roman"/>
                <w:sz w:val="18"/>
              </w:rPr>
              <w:t>NEX 3 5G</w:t>
            </w:r>
          </w:p>
        </w:tc>
        <w:tc>
          <w:tcPr>
            <w:tcW w:w="21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2" w:hRule="exact"/>
        </w:trPr>
        <w:tc>
          <w:tcPr>
            <w:tcW w:w="179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2019.09</w:t>
            </w:r>
          </w:p>
        </w:tc>
        <w:tc>
          <w:tcPr>
            <w:tcW w:w="13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小米</w:t>
            </w:r>
          </w:p>
        </w:tc>
        <w:tc>
          <w:tcPr>
            <w:tcW w:w="24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41"/>
              <w:jc w:val="center"/>
              <w:rPr>
                <w:rFonts w:ascii="Times New Roman" w:hAnsi="Times New Roman" w:cs="Times New Roman" w:eastAsia="Times New Roman" w:hint="default"/>
                <w:sz w:val="18"/>
                <w:szCs w:val="18"/>
              </w:rPr>
            </w:pPr>
            <w:r>
              <w:rPr>
                <w:rFonts w:ascii="宋体" w:hAnsi="宋体" w:cs="宋体" w:eastAsia="宋体" w:hint="default"/>
                <w:sz w:val="18"/>
                <w:szCs w:val="18"/>
              </w:rPr>
              <w:t>小米 </w:t>
            </w:r>
            <w:r>
              <w:rPr>
                <w:rFonts w:ascii="Times New Roman" w:hAnsi="Times New Roman" w:cs="Times New Roman" w:eastAsia="Times New Roman" w:hint="default"/>
                <w:sz w:val="18"/>
                <w:szCs w:val="18"/>
              </w:rPr>
              <w:t>9 5G</w:t>
            </w:r>
          </w:p>
        </w:tc>
        <w:tc>
          <w:tcPr>
            <w:tcW w:w="21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r>
        <w:trPr>
          <w:trHeight w:val="317" w:hRule="exact"/>
        </w:trPr>
        <w:tc>
          <w:tcPr>
            <w:tcW w:w="1793" w:type="dxa"/>
            <w:tcBorders>
              <w:top w:val="nil" w:sz="6" w:space="0" w:color="auto"/>
              <w:left w:val="nil" w:sz="6" w:space="0" w:color="auto"/>
              <w:bottom w:val="single" w:sz="4" w:space="0" w:color="367097"/>
              <w:right w:val="nil" w:sz="6" w:space="0" w:color="auto"/>
            </w:tcBorders>
          </w:tcPr>
          <w:p>
            <w:pPr>
              <w:pStyle w:val="TableParagraph"/>
              <w:spacing w:line="240" w:lineRule="auto" w:before="52"/>
              <w:ind w:right="522"/>
              <w:jc w:val="right"/>
              <w:rPr>
                <w:rFonts w:ascii="Times New Roman" w:hAnsi="Times New Roman" w:cs="Times New Roman" w:eastAsia="Times New Roman" w:hint="default"/>
                <w:sz w:val="18"/>
                <w:szCs w:val="18"/>
              </w:rPr>
            </w:pPr>
            <w:r>
              <w:rPr>
                <w:rFonts w:ascii="Times New Roman"/>
                <w:sz w:val="18"/>
              </w:rPr>
              <w:t>2019.10</w:t>
            </w:r>
          </w:p>
        </w:tc>
        <w:tc>
          <w:tcPr>
            <w:tcW w:w="1383" w:type="dxa"/>
            <w:tcBorders>
              <w:top w:val="nil" w:sz="6" w:space="0" w:color="auto"/>
              <w:left w:val="nil" w:sz="6" w:space="0" w:color="auto"/>
              <w:bottom w:val="single" w:sz="4" w:space="0" w:color="367097"/>
              <w:right w:val="nil" w:sz="6" w:space="0" w:color="auto"/>
            </w:tcBorders>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三星</w:t>
            </w:r>
          </w:p>
        </w:tc>
        <w:tc>
          <w:tcPr>
            <w:tcW w:w="2483" w:type="dxa"/>
            <w:tcBorders>
              <w:top w:val="nil" w:sz="6" w:space="0" w:color="auto"/>
              <w:left w:val="nil" w:sz="6" w:space="0" w:color="auto"/>
              <w:bottom w:val="single" w:sz="4" w:space="0" w:color="367097"/>
              <w:right w:val="nil" w:sz="6" w:space="0" w:color="auto"/>
            </w:tcBorders>
          </w:tcPr>
          <w:p>
            <w:pPr>
              <w:pStyle w:val="TableParagraph"/>
              <w:spacing w:line="240" w:lineRule="auto" w:before="52"/>
              <w:ind w:right="45"/>
              <w:jc w:val="center"/>
              <w:rPr>
                <w:rFonts w:ascii="Times New Roman" w:hAnsi="Times New Roman" w:cs="Times New Roman" w:eastAsia="Times New Roman" w:hint="default"/>
                <w:sz w:val="18"/>
                <w:szCs w:val="18"/>
              </w:rPr>
            </w:pPr>
            <w:r>
              <w:rPr>
                <w:rFonts w:ascii="Times New Roman"/>
                <w:sz w:val="18"/>
              </w:rPr>
              <w:t>A90 5G</w:t>
            </w:r>
          </w:p>
        </w:tc>
        <w:tc>
          <w:tcPr>
            <w:tcW w:w="2188" w:type="dxa"/>
            <w:tcBorders>
              <w:top w:val="nil" w:sz="6" w:space="0" w:color="auto"/>
              <w:left w:val="nil" w:sz="6" w:space="0" w:color="auto"/>
              <w:bottom w:val="single" w:sz="4" w:space="0" w:color="367097"/>
              <w:right w:val="nil" w:sz="6" w:space="0" w:color="auto"/>
            </w:tcBorders>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不支持</w:t>
            </w:r>
          </w:p>
        </w:tc>
        <w:tc>
          <w:tcPr>
            <w:tcW w:w="1784" w:type="dxa"/>
            <w:tcBorders>
              <w:top w:val="nil" w:sz="6" w:space="0" w:color="auto"/>
              <w:left w:val="nil" w:sz="6" w:space="0" w:color="auto"/>
              <w:bottom w:val="single" w:sz="4" w:space="0" w:color="367097"/>
              <w:right w:val="nil" w:sz="6" w:space="0" w:color="auto"/>
            </w:tcBorders>
          </w:tcPr>
          <w:p>
            <w:pPr>
              <w:pStyle w:val="TableParagraph"/>
              <w:spacing w:line="240" w:lineRule="auto" w:before="10"/>
              <w:ind w:right="32"/>
              <w:jc w:val="center"/>
              <w:rPr>
                <w:rFonts w:ascii="Times New Roman" w:hAnsi="Times New Roman" w:cs="Times New Roman" w:eastAsia="Times New Roman" w:hint="default"/>
                <w:sz w:val="18"/>
                <w:szCs w:val="18"/>
              </w:rPr>
            </w:pPr>
            <w:r>
              <w:rPr>
                <w:rFonts w:ascii="宋体" w:hAnsi="宋体" w:cs="宋体" w:eastAsia="宋体" w:hint="default"/>
                <w:sz w:val="18"/>
                <w:szCs w:val="18"/>
              </w:rPr>
              <w:t>高通</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X50</w:t>
            </w:r>
          </w:p>
        </w:tc>
      </w:tr>
    </w:tbl>
    <w:p>
      <w:pPr>
        <w:spacing w:before="17"/>
        <w:ind w:left="236" w:right="0" w:firstLine="0"/>
        <w:jc w:val="left"/>
        <w:rPr>
          <w:rFonts w:ascii="宋体" w:hAnsi="宋体" w:cs="宋体" w:eastAsia="宋体" w:hint="default"/>
          <w:sz w:val="17"/>
          <w:szCs w:val="17"/>
        </w:rPr>
      </w:pPr>
      <w:r>
        <w:rPr/>
        <w:pict>
          <v:group style="position:absolute;margin-left:62.063999pt;margin-top:-94.126259pt;width:469.55pt;height:15.65pt;mso-position-horizontal-relative:page;mso-position-vertical-relative:paragraph;z-index:-430624" coordorigin="1241,-1883" coordsize="9391,313">
            <v:group style="position:absolute;left:2919;top:-1883;width:58;height:313" coordorigin="2919,-1883" coordsize="58,313">
              <v:shape style="position:absolute;left:2919;top:-1883;width:58;height:313" coordorigin="2919,-1883" coordsize="58,313" path="m2919,-1570l2976,-1570,2976,-1883,2919,-1883,2919,-1570xe" filled="true" fillcolor="#d2e2ee" stroked="false">
                <v:path arrowok="t"/>
                <v:fill type="solid"/>
              </v:shape>
            </v:group>
            <v:group style="position:absolute;left:1241;top:-1883;width:58;height:313" coordorigin="1241,-1883" coordsize="58,313">
              <v:shape style="position:absolute;left:1241;top:-1883;width:58;height:313" coordorigin="1241,-1883" coordsize="58,313" path="m1241,-1570l1299,-1570,1299,-1883,1241,-1883,1241,-1570xe" filled="true" fillcolor="#d2e2ee" stroked="false">
                <v:path arrowok="t"/>
                <v:fill type="solid"/>
              </v:shape>
            </v:group>
            <v:group style="position:absolute;left:1299;top:-1883;width:1620;height:313" coordorigin="1299,-1883" coordsize="1620,313">
              <v:shape style="position:absolute;left:1299;top:-1883;width:1620;height:313" coordorigin="1299,-1883" coordsize="1620,313" path="m1299,-1570l2919,-1570,2919,-1883,1299,-1883,1299,-1570xe" filled="true" fillcolor="#d2e2ee" stroked="false">
                <v:path arrowok="t"/>
                <v:fill type="solid"/>
              </v:shape>
            </v:group>
            <v:group style="position:absolute;left:2976;top:-1883;width:56;height:313" coordorigin="2976,-1883" coordsize="56,313">
              <v:shape style="position:absolute;left:2976;top:-1883;width:56;height:313" coordorigin="2976,-1883" coordsize="56,313" path="m2976,-1570l3032,-1570,3032,-1883,2976,-1883,2976,-1570xe" filled="true" fillcolor="#d2e2ee" stroked="false">
                <v:path arrowok="t"/>
                <v:fill type="solid"/>
              </v:shape>
            </v:group>
            <v:group style="position:absolute;left:4196;top:-1883;width:58;height:313" coordorigin="4196,-1883" coordsize="58,313">
              <v:shape style="position:absolute;left:4196;top:-1883;width:58;height:313" coordorigin="4196,-1883" coordsize="58,313" path="m4196,-1570l4254,-1570,4254,-1883,4196,-1883,4196,-1570xe" filled="true" fillcolor="#d2e2ee" stroked="false">
                <v:path arrowok="t"/>
                <v:fill type="solid"/>
              </v:shape>
            </v:group>
            <v:group style="position:absolute;left:3032;top:-1883;width:1165;height:313" coordorigin="3032,-1883" coordsize="1165,313">
              <v:shape style="position:absolute;left:3032;top:-1883;width:1165;height:313" coordorigin="3032,-1883" coordsize="1165,313" path="m3032,-1570l4196,-1570,4196,-1883,3032,-1883,3032,-1570xe" filled="true" fillcolor="#d2e2ee" stroked="false">
                <v:path arrowok="t"/>
                <v:fill type="solid"/>
              </v:shape>
            </v:group>
            <v:group style="position:absolute;left:4254;top:-1883;width:56;height:313" coordorigin="4254,-1883" coordsize="56,313">
              <v:shape style="position:absolute;left:4254;top:-1883;width:56;height:313" coordorigin="4254,-1883" coordsize="56,313" path="m4254,-1570l4309,-1570,4309,-1883,4254,-1883,4254,-1570xe" filled="true" fillcolor="#d2e2ee" stroked="false">
                <v:path arrowok="t"/>
                <v:fill type="solid"/>
              </v:shape>
            </v:group>
            <v:group style="position:absolute;left:6745;top:-1883;width:58;height:313" coordorigin="6745,-1883" coordsize="58,313">
              <v:shape style="position:absolute;left:6745;top:-1883;width:58;height:313" coordorigin="6745,-1883" coordsize="58,313" path="m6745,-1570l6803,-1570,6803,-1883,6745,-1883,6745,-1570xe" filled="true" fillcolor="#d2e2ee" stroked="false">
                <v:path arrowok="t"/>
                <v:fill type="solid"/>
              </v:shape>
            </v:group>
            <v:group style="position:absolute;left:4309;top:-1883;width:2437;height:313" coordorigin="4309,-1883" coordsize="2437,313">
              <v:shape style="position:absolute;left:4309;top:-1883;width:2437;height:313" coordorigin="4309,-1883" coordsize="2437,313" path="m4309,-1570l6745,-1570,6745,-1883,4309,-1883,4309,-1570xe" filled="true" fillcolor="#d2e2ee" stroked="false">
                <v:path arrowok="t"/>
                <v:fill type="solid"/>
              </v:shape>
            </v:group>
            <v:group style="position:absolute;left:6803;top:-1883;width:58;height:313" coordorigin="6803,-1883" coordsize="58,313">
              <v:shape style="position:absolute;left:6803;top:-1883;width:58;height:313" coordorigin="6803,-1883" coordsize="58,313" path="m6803,-1570l6861,-1570,6861,-1883,6803,-1883,6803,-1570xe" filled="true" fillcolor="#d2e2ee" stroked="false">
                <v:path arrowok="t"/>
                <v:fill type="solid"/>
              </v:shape>
            </v:group>
            <v:group style="position:absolute;left:9016;top:-1883;width:58;height:313" coordorigin="9016,-1883" coordsize="58,313">
              <v:shape style="position:absolute;left:9016;top:-1883;width:58;height:313" coordorigin="9016,-1883" coordsize="58,313" path="m9016,-1570l9074,-1570,9074,-1883,9016,-1883,9016,-1570xe" filled="true" fillcolor="#d2e2ee" stroked="false">
                <v:path arrowok="t"/>
                <v:fill type="solid"/>
              </v:shape>
            </v:group>
            <v:group style="position:absolute;left:6861;top:-1883;width:2156;height:313" coordorigin="6861,-1883" coordsize="2156,313">
              <v:shape style="position:absolute;left:6861;top:-1883;width:2156;height:313" coordorigin="6861,-1883" coordsize="2156,313" path="m6861,-1570l9016,-1570,9016,-1883,6861,-1883,6861,-1570xe" filled="true" fillcolor="#d2e2ee" stroked="false">
                <v:path arrowok="t"/>
                <v:fill type="solid"/>
              </v:shape>
            </v:group>
            <v:group style="position:absolute;left:9074;top:-1883;width:58;height:313" coordorigin="9074,-1883" coordsize="58,313">
              <v:shape style="position:absolute;left:9074;top:-1883;width:58;height:313" coordorigin="9074,-1883" coordsize="58,313" path="m9074,-1570l9132,-1570,9132,-1883,9074,-1883,9074,-1570xe" filled="true" fillcolor="#d2e2ee" stroked="false">
                <v:path arrowok="t"/>
                <v:fill type="solid"/>
              </v:shape>
            </v:group>
            <v:group style="position:absolute;left:10574;top:-1883;width:58;height:313" coordorigin="10574,-1883" coordsize="58,313">
              <v:shape style="position:absolute;left:10574;top:-1883;width:58;height:313" coordorigin="10574,-1883" coordsize="58,313" path="m10574,-1570l10632,-1570,10632,-1883,10574,-1883,10574,-1570xe" filled="true" fillcolor="#d2e2ee" stroked="false">
                <v:path arrowok="t"/>
                <v:fill type="solid"/>
              </v:shape>
            </v:group>
            <v:group style="position:absolute;left:9132;top:-1883;width:1443;height:313" coordorigin="9132,-1883" coordsize="1443,313">
              <v:shape style="position:absolute;left:9132;top:-1883;width:1443;height:313" coordorigin="9132,-1883" coordsize="1443,313" path="m9132,-1570l10574,-1570,10574,-1883,9132,-1883,9132,-1570xe" filled="true" fillcolor="#d2e2ee" stroked="false">
                <v:path arrowok="t"/>
                <v:fill type="solid"/>
              </v:shape>
            </v:group>
            <w10:wrap type="none"/>
          </v:group>
        </w:pict>
      </w:r>
      <w:r>
        <w:rPr/>
        <w:pict>
          <v:group style="position:absolute;margin-left:62.063999pt;margin-top:-62.902264pt;width:469.55pt;height:15.6pt;mso-position-horizontal-relative:page;mso-position-vertical-relative:paragraph;z-index:-430600" coordorigin="1241,-1258" coordsize="9391,312">
            <v:group style="position:absolute;left:2919;top:-1258;width:58;height:312" coordorigin="2919,-1258" coordsize="58,312">
              <v:shape style="position:absolute;left:2919;top:-1258;width:58;height:312" coordorigin="2919,-1258" coordsize="58,312" path="m2919,-946l2976,-946,2976,-1258,2919,-1258,2919,-946xe" filled="true" fillcolor="#d2e2ee" stroked="false">
                <v:path arrowok="t"/>
                <v:fill type="solid"/>
              </v:shape>
            </v:group>
            <v:group style="position:absolute;left:1241;top:-1258;width:58;height:312" coordorigin="1241,-1258" coordsize="58,312">
              <v:shape style="position:absolute;left:1241;top:-1258;width:58;height:312" coordorigin="1241,-1258" coordsize="58,312" path="m1241,-946l1299,-946,1299,-1258,1241,-1258,1241,-946xe" filled="true" fillcolor="#d2e2ee" stroked="false">
                <v:path arrowok="t"/>
                <v:fill type="solid"/>
              </v:shape>
            </v:group>
            <v:group style="position:absolute;left:1299;top:-1258;width:1620;height:312" coordorigin="1299,-1258" coordsize="1620,312">
              <v:shape style="position:absolute;left:1299;top:-1258;width:1620;height:312" coordorigin="1299,-1258" coordsize="1620,312" path="m1299,-946l2919,-946,2919,-1258,1299,-1258,1299,-946xe" filled="true" fillcolor="#d2e2ee" stroked="false">
                <v:path arrowok="t"/>
                <v:fill type="solid"/>
              </v:shape>
            </v:group>
            <v:group style="position:absolute;left:2976;top:-1258;width:56;height:312" coordorigin="2976,-1258" coordsize="56,312">
              <v:shape style="position:absolute;left:2976;top:-1258;width:56;height:312" coordorigin="2976,-1258" coordsize="56,312" path="m2976,-946l3032,-946,3032,-1258,2976,-1258,2976,-946xe" filled="true" fillcolor="#d2e2ee" stroked="false">
                <v:path arrowok="t"/>
                <v:fill type="solid"/>
              </v:shape>
            </v:group>
            <v:group style="position:absolute;left:4196;top:-1258;width:58;height:312" coordorigin="4196,-1258" coordsize="58,312">
              <v:shape style="position:absolute;left:4196;top:-1258;width:58;height:312" coordorigin="4196,-1258" coordsize="58,312" path="m4196,-946l4254,-946,4254,-1258,4196,-1258,4196,-946xe" filled="true" fillcolor="#d2e2ee" stroked="false">
                <v:path arrowok="t"/>
                <v:fill type="solid"/>
              </v:shape>
            </v:group>
            <v:group style="position:absolute;left:3032;top:-1258;width:1165;height:312" coordorigin="3032,-1258" coordsize="1165,312">
              <v:shape style="position:absolute;left:3032;top:-1258;width:1165;height:312" coordorigin="3032,-1258" coordsize="1165,312" path="m3032,-946l4196,-946,4196,-1258,3032,-1258,3032,-946xe" filled="true" fillcolor="#d2e2ee" stroked="false">
                <v:path arrowok="t"/>
                <v:fill type="solid"/>
              </v:shape>
            </v:group>
            <v:group style="position:absolute;left:4254;top:-1258;width:56;height:312" coordorigin="4254,-1258" coordsize="56,312">
              <v:shape style="position:absolute;left:4254;top:-1258;width:56;height:312" coordorigin="4254,-1258" coordsize="56,312" path="m4254,-946l4309,-946,4309,-1258,4254,-1258,4254,-946xe" filled="true" fillcolor="#d2e2ee" stroked="false">
                <v:path arrowok="t"/>
                <v:fill type="solid"/>
              </v:shape>
            </v:group>
            <v:group style="position:absolute;left:6745;top:-1258;width:58;height:312" coordorigin="6745,-1258" coordsize="58,312">
              <v:shape style="position:absolute;left:6745;top:-1258;width:58;height:312" coordorigin="6745,-1258" coordsize="58,312" path="m6745,-946l6803,-946,6803,-1258,6745,-1258,6745,-946xe" filled="true" fillcolor="#d2e2ee" stroked="false">
                <v:path arrowok="t"/>
                <v:fill type="solid"/>
              </v:shape>
            </v:group>
            <v:group style="position:absolute;left:4309;top:-1258;width:2437;height:312" coordorigin="4309,-1258" coordsize="2437,312">
              <v:shape style="position:absolute;left:4309;top:-1258;width:2437;height:312" coordorigin="4309,-1258" coordsize="2437,312" path="m4309,-946l6745,-946,6745,-1258,4309,-1258,4309,-946xe" filled="true" fillcolor="#d2e2ee" stroked="false">
                <v:path arrowok="t"/>
                <v:fill type="solid"/>
              </v:shape>
            </v:group>
            <v:group style="position:absolute;left:6803;top:-1258;width:58;height:312" coordorigin="6803,-1258" coordsize="58,312">
              <v:shape style="position:absolute;left:6803;top:-1258;width:58;height:312" coordorigin="6803,-1258" coordsize="58,312" path="m6803,-946l6861,-946,6861,-1258,6803,-1258,6803,-946xe" filled="true" fillcolor="#d2e2ee" stroked="false">
                <v:path arrowok="t"/>
                <v:fill type="solid"/>
              </v:shape>
            </v:group>
            <v:group style="position:absolute;left:9016;top:-1258;width:58;height:312" coordorigin="9016,-1258" coordsize="58,312">
              <v:shape style="position:absolute;left:9016;top:-1258;width:58;height:312" coordorigin="9016,-1258" coordsize="58,312" path="m9016,-946l9074,-946,9074,-1258,9016,-1258,9016,-946xe" filled="true" fillcolor="#d2e2ee" stroked="false">
                <v:path arrowok="t"/>
                <v:fill type="solid"/>
              </v:shape>
            </v:group>
            <v:group style="position:absolute;left:6861;top:-1258;width:2156;height:312" coordorigin="6861,-1258" coordsize="2156,312">
              <v:shape style="position:absolute;left:6861;top:-1258;width:2156;height:312" coordorigin="6861,-1258" coordsize="2156,312" path="m6861,-946l9016,-946,9016,-1258,6861,-1258,6861,-946xe" filled="true" fillcolor="#d2e2ee" stroked="false">
                <v:path arrowok="t"/>
                <v:fill type="solid"/>
              </v:shape>
            </v:group>
            <v:group style="position:absolute;left:9074;top:-1258;width:58;height:312" coordorigin="9074,-1258" coordsize="58,312">
              <v:shape style="position:absolute;left:9074;top:-1258;width:58;height:312" coordorigin="9074,-1258" coordsize="58,312" path="m9074,-946l9132,-946,9132,-1258,9074,-1258,9074,-946xe" filled="true" fillcolor="#d2e2ee" stroked="false">
                <v:path arrowok="t"/>
                <v:fill type="solid"/>
              </v:shape>
            </v:group>
            <v:group style="position:absolute;left:10574;top:-1258;width:58;height:312" coordorigin="10574,-1258" coordsize="58,312">
              <v:shape style="position:absolute;left:10574;top:-1258;width:58;height:312" coordorigin="10574,-1258" coordsize="58,312" path="m10574,-946l10632,-946,10632,-1258,10574,-1258,10574,-946xe" filled="true" fillcolor="#d2e2ee" stroked="false">
                <v:path arrowok="t"/>
                <v:fill type="solid"/>
              </v:shape>
            </v:group>
            <v:group style="position:absolute;left:9132;top:-1258;width:1443;height:312" coordorigin="9132,-1258" coordsize="1443,312">
              <v:shape style="position:absolute;left:9132;top:-1258;width:1443;height:312" coordorigin="9132,-1258" coordsize="1443,312" path="m9132,-946l10574,-946,10574,-1258,9132,-1258,9132,-946xe" filled="true" fillcolor="#d2e2ee" stroked="false">
                <v:path arrowok="t"/>
                <v:fill type="solid"/>
              </v:shape>
            </v:group>
            <w10:wrap type="none"/>
          </v:group>
        </w:pict>
      </w:r>
      <w:r>
        <w:rPr/>
        <w:pict>
          <v:group style="position:absolute;margin-left:62.063999pt;margin-top:-31.702263pt;width:469.55pt;height:15.6pt;mso-position-horizontal-relative:page;mso-position-vertical-relative:paragraph;z-index:-430576" coordorigin="1241,-634" coordsize="9391,312">
            <v:group style="position:absolute;left:2919;top:-634;width:58;height:312" coordorigin="2919,-634" coordsize="58,312">
              <v:shape style="position:absolute;left:2919;top:-634;width:58;height:312" coordorigin="2919,-634" coordsize="58,312" path="m2919,-322l2976,-322,2976,-634,2919,-634,2919,-322xe" filled="true" fillcolor="#d2e2ee" stroked="false">
                <v:path arrowok="t"/>
                <v:fill type="solid"/>
              </v:shape>
            </v:group>
            <v:group style="position:absolute;left:1241;top:-634;width:58;height:312" coordorigin="1241,-634" coordsize="58,312">
              <v:shape style="position:absolute;left:1241;top:-634;width:58;height:312" coordorigin="1241,-634" coordsize="58,312" path="m1241,-322l1299,-322,1299,-634,1241,-634,1241,-322xe" filled="true" fillcolor="#d2e2ee" stroked="false">
                <v:path arrowok="t"/>
                <v:fill type="solid"/>
              </v:shape>
            </v:group>
            <v:group style="position:absolute;left:1299;top:-634;width:1620;height:312" coordorigin="1299,-634" coordsize="1620,312">
              <v:shape style="position:absolute;left:1299;top:-634;width:1620;height:312" coordorigin="1299,-634" coordsize="1620,312" path="m1299,-322l2919,-322,2919,-634,1299,-634,1299,-322xe" filled="true" fillcolor="#d2e2ee" stroked="false">
                <v:path arrowok="t"/>
                <v:fill type="solid"/>
              </v:shape>
            </v:group>
            <v:group style="position:absolute;left:2976;top:-634;width:56;height:312" coordorigin="2976,-634" coordsize="56,312">
              <v:shape style="position:absolute;left:2976;top:-634;width:56;height:312" coordorigin="2976,-634" coordsize="56,312" path="m2976,-322l3032,-322,3032,-634,2976,-634,2976,-322xe" filled="true" fillcolor="#d2e2ee" stroked="false">
                <v:path arrowok="t"/>
                <v:fill type="solid"/>
              </v:shape>
            </v:group>
            <v:group style="position:absolute;left:4196;top:-634;width:58;height:312" coordorigin="4196,-634" coordsize="58,312">
              <v:shape style="position:absolute;left:4196;top:-634;width:58;height:312" coordorigin="4196,-634" coordsize="58,312" path="m4196,-322l4254,-322,4254,-634,4196,-634,4196,-322xe" filled="true" fillcolor="#d2e2ee" stroked="false">
                <v:path arrowok="t"/>
                <v:fill type="solid"/>
              </v:shape>
            </v:group>
            <v:group style="position:absolute;left:3032;top:-634;width:1165;height:312" coordorigin="3032,-634" coordsize="1165,312">
              <v:shape style="position:absolute;left:3032;top:-634;width:1165;height:312" coordorigin="3032,-634" coordsize="1165,312" path="m3032,-322l4196,-322,4196,-634,3032,-634,3032,-322xe" filled="true" fillcolor="#d2e2ee" stroked="false">
                <v:path arrowok="t"/>
                <v:fill type="solid"/>
              </v:shape>
            </v:group>
            <v:group style="position:absolute;left:4254;top:-634;width:56;height:312" coordorigin="4254,-634" coordsize="56,312">
              <v:shape style="position:absolute;left:4254;top:-634;width:56;height:312" coordorigin="4254,-634" coordsize="56,312" path="m4254,-322l4309,-322,4309,-634,4254,-634,4254,-322xe" filled="true" fillcolor="#d2e2ee" stroked="false">
                <v:path arrowok="t"/>
                <v:fill type="solid"/>
              </v:shape>
            </v:group>
            <v:group style="position:absolute;left:6745;top:-634;width:58;height:312" coordorigin="6745,-634" coordsize="58,312">
              <v:shape style="position:absolute;left:6745;top:-634;width:58;height:312" coordorigin="6745,-634" coordsize="58,312" path="m6745,-322l6803,-322,6803,-634,6745,-634,6745,-322xe" filled="true" fillcolor="#d2e2ee" stroked="false">
                <v:path arrowok="t"/>
                <v:fill type="solid"/>
              </v:shape>
            </v:group>
            <v:group style="position:absolute;left:4309;top:-634;width:2437;height:312" coordorigin="4309,-634" coordsize="2437,312">
              <v:shape style="position:absolute;left:4309;top:-634;width:2437;height:312" coordorigin="4309,-634" coordsize="2437,312" path="m4309,-322l6745,-322,6745,-634,4309,-634,4309,-322xe" filled="true" fillcolor="#d2e2ee" stroked="false">
                <v:path arrowok="t"/>
                <v:fill type="solid"/>
              </v:shape>
            </v:group>
            <v:group style="position:absolute;left:6803;top:-634;width:58;height:312" coordorigin="6803,-634" coordsize="58,312">
              <v:shape style="position:absolute;left:6803;top:-634;width:58;height:312" coordorigin="6803,-634" coordsize="58,312" path="m6803,-322l6861,-322,6861,-634,6803,-634,6803,-322xe" filled="true" fillcolor="#d2e2ee" stroked="false">
                <v:path arrowok="t"/>
                <v:fill type="solid"/>
              </v:shape>
            </v:group>
            <v:group style="position:absolute;left:9016;top:-634;width:58;height:312" coordorigin="9016,-634" coordsize="58,312">
              <v:shape style="position:absolute;left:9016;top:-634;width:58;height:312" coordorigin="9016,-634" coordsize="58,312" path="m9016,-322l9074,-322,9074,-634,9016,-634,9016,-322xe" filled="true" fillcolor="#d2e2ee" stroked="false">
                <v:path arrowok="t"/>
                <v:fill type="solid"/>
              </v:shape>
            </v:group>
            <v:group style="position:absolute;left:6861;top:-634;width:2156;height:312" coordorigin="6861,-634" coordsize="2156,312">
              <v:shape style="position:absolute;left:6861;top:-634;width:2156;height:312" coordorigin="6861,-634" coordsize="2156,312" path="m6861,-322l9016,-322,9016,-634,6861,-634,6861,-322xe" filled="true" fillcolor="#d2e2ee" stroked="false">
                <v:path arrowok="t"/>
                <v:fill type="solid"/>
              </v:shape>
            </v:group>
            <v:group style="position:absolute;left:9074;top:-634;width:58;height:312" coordorigin="9074,-634" coordsize="58,312">
              <v:shape style="position:absolute;left:9074;top:-634;width:58;height:312" coordorigin="9074,-634" coordsize="58,312" path="m9074,-322l9132,-322,9132,-634,9074,-634,9074,-322xe" filled="true" fillcolor="#d2e2ee" stroked="false">
                <v:path arrowok="t"/>
                <v:fill type="solid"/>
              </v:shape>
            </v:group>
            <v:group style="position:absolute;left:10574;top:-634;width:58;height:312" coordorigin="10574,-634" coordsize="58,312">
              <v:shape style="position:absolute;left:10574;top:-634;width:58;height:312" coordorigin="10574,-634" coordsize="58,312" path="m10574,-322l10632,-322,10632,-634,10574,-634,10574,-322xe" filled="true" fillcolor="#d2e2ee" stroked="false">
                <v:path arrowok="t"/>
                <v:fill type="solid"/>
              </v:shape>
            </v:group>
            <v:group style="position:absolute;left:9132;top:-634;width:1443;height:312" coordorigin="9132,-634" coordsize="1443,312">
              <v:shape style="position:absolute;left:9132;top:-634;width:1443;height:312" coordorigin="9132,-634" coordsize="1443,312" path="m9132,-322l10574,-322,10574,-634,9132,-634,9132,-322xe" filled="true" fillcolor="#d2e2ee" stroked="false">
                <v:path arrowok="t"/>
                <v:fill type="solid"/>
              </v:shape>
            </v:group>
            <w10:wrap type="none"/>
          </v:group>
        </w:pict>
      </w:r>
      <w:r>
        <w:rPr>
          <w:rFonts w:ascii="宋体" w:hAnsi="宋体" w:cs="宋体" w:eastAsia="宋体" w:hint="default"/>
          <w:sz w:val="17"/>
          <w:szCs w:val="17"/>
        </w:rPr>
        <w:t>资料来源：集微网，</w:t>
      </w:r>
      <w:r>
        <w:rPr>
          <w:rFonts w:ascii="Times New Roman" w:hAnsi="Times New Roman" w:cs="Times New Roman" w:eastAsia="Times New Roman" w:hint="default"/>
          <w:i/>
          <w:sz w:val="16"/>
          <w:szCs w:val="16"/>
        </w:rPr>
        <w:t>Wind</w:t>
      </w:r>
      <w:r>
        <w:rPr>
          <w:rFonts w:ascii="宋体" w:hAnsi="宋体" w:cs="宋体" w:eastAsia="宋体" w:hint="default"/>
          <w:sz w:val="17"/>
          <w:szCs w:val="17"/>
        </w:rPr>
        <w:t>，中信建投证券研究发展部</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6" w:after="0"/>
        <w:ind w:right="0"/>
        <w:rPr>
          <w:rFonts w:ascii="宋体" w:hAnsi="宋体" w:cs="宋体" w:eastAsia="宋体" w:hint="default"/>
          <w:sz w:val="23"/>
          <w:szCs w:val="23"/>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275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2"/>
        <w:ind w:right="0"/>
        <w:rPr>
          <w:rFonts w:ascii="宋体" w:hAnsi="宋体" w:cs="宋体" w:eastAsia="宋体" w:hint="default"/>
          <w:sz w:val="13"/>
          <w:szCs w:val="13"/>
        </w:rPr>
      </w:pPr>
    </w:p>
    <w:p>
      <w:pPr>
        <w:pStyle w:val="Heading3"/>
        <w:spacing w:line="240" w:lineRule="auto"/>
        <w:ind w:right="110"/>
        <w:jc w:val="left"/>
      </w:pPr>
      <w:r>
        <w:rPr>
          <w:rFonts w:ascii="Arial" w:hAnsi="Arial" w:cs="Arial" w:eastAsia="Arial" w:hint="default"/>
          <w:color w:val="044E7D"/>
        </w:rPr>
        <w:t>1.1.2 5G </w:t>
      </w:r>
      <w:r>
        <w:rPr>
          <w:color w:val="044E7D"/>
        </w:rPr>
        <w:t>商用将缩短换机周期，预计</w:t>
      </w:r>
      <w:r>
        <w:rPr>
          <w:color w:val="044E7D"/>
          <w:spacing w:val="-85"/>
        </w:rPr>
        <w:t> </w:t>
      </w:r>
      <w:r>
        <w:rPr>
          <w:rFonts w:ascii="Arial" w:hAnsi="Arial" w:cs="Arial" w:eastAsia="Arial" w:hint="default"/>
          <w:color w:val="044E7D"/>
        </w:rPr>
        <w:t>2020-2023 </w:t>
      </w:r>
      <w:r>
        <w:rPr>
          <w:color w:val="044E7D"/>
        </w:rPr>
        <w:t>年开启新一轮换机潮</w:t>
      </w:r>
      <w:r>
        <w:rPr/>
      </w:r>
    </w:p>
    <w:p>
      <w:pPr>
        <w:pStyle w:val="BodyText"/>
        <w:spacing w:line="268" w:lineRule="auto" w:before="105"/>
        <w:ind w:right="110" w:firstLine="403"/>
        <w:jc w:val="left"/>
      </w:pPr>
      <w:r>
        <w:rPr>
          <w:rFonts w:ascii="Microsoft JhengHei" w:hAnsi="Microsoft JhengHei" w:cs="Microsoft JhengHei" w:eastAsia="Microsoft JhengHei" w:hint="default"/>
          <w:b/>
          <w:bCs/>
        </w:rPr>
        <w:t>回顾历代通信终端升级历史，我们发现在新一代通信终端首次投入使用后的第 </w:t>
      </w:r>
      <w:r>
        <w:rPr>
          <w:rFonts w:ascii="Times New Roman" w:hAnsi="Times New Roman" w:cs="Times New Roman" w:eastAsia="Times New Roman" w:hint="default"/>
          <w:b/>
          <w:bCs/>
        </w:rPr>
        <w:t>2-5</w:t>
      </w:r>
      <w:r>
        <w:rPr>
          <w:rFonts w:ascii="Times New Roman" w:hAnsi="Times New Roman" w:cs="Times New Roman" w:eastAsia="Times New Roman" w:hint="default"/>
          <w:b/>
          <w:bCs/>
          <w:spacing w:val="-33"/>
        </w:rPr>
        <w:t> </w:t>
      </w:r>
      <w:r>
        <w:rPr>
          <w:rFonts w:ascii="Microsoft JhengHei" w:hAnsi="Microsoft JhengHei" w:cs="Microsoft JhengHei" w:eastAsia="Microsoft JhengHei" w:hint="default"/>
          <w:b/>
          <w:bCs/>
        </w:rPr>
        <w:t>年是其增长最快的时期。 </w:t>
      </w:r>
      <w:r>
        <w:rPr>
          <w:rFonts w:ascii="Times New Roman" w:hAnsi="Times New Roman" w:cs="Times New Roman" w:eastAsia="Times New Roman" w:hint="default"/>
        </w:rPr>
        <w:t>2008 </w:t>
      </w:r>
      <w:r>
        <w:rPr/>
        <w:t>年 </w:t>
      </w:r>
      <w:r>
        <w:rPr>
          <w:rFonts w:ascii="Times New Roman" w:hAnsi="Times New Roman" w:cs="Times New Roman" w:eastAsia="Times New Roman" w:hint="default"/>
        </w:rPr>
        <w:t>3G </w:t>
      </w:r>
      <w:r>
        <w:rPr/>
        <w:t>手机首次商用，手机终端进入互联网时代，文字、图片和基础互联网服务成为消费者关注热点。在 </w:t>
      </w:r>
      <w:r>
        <w:rPr>
          <w:w w:val="99"/>
        </w:rPr>
        <w:t>其后的</w:t>
      </w:r>
      <w:r>
        <w:rPr>
          <w:spacing w:val="-48"/>
          <w:w w:val="99"/>
        </w:rPr>
        <w:t> </w:t>
      </w:r>
      <w:r>
        <w:rPr>
          <w:rFonts w:ascii="Times New Roman" w:hAnsi="Times New Roman" w:cs="Times New Roman" w:eastAsia="Times New Roman" w:hint="default"/>
          <w:w w:val="99"/>
        </w:rPr>
        <w:t>2009-2012</w:t>
      </w:r>
      <w:r>
        <w:rPr>
          <w:rFonts w:ascii="Times New Roman" w:hAnsi="Times New Roman" w:cs="Times New Roman" w:eastAsia="Times New Roman" w:hint="default"/>
          <w:spacing w:val="3"/>
          <w:w w:val="99"/>
        </w:rPr>
        <w:t> </w:t>
      </w:r>
      <w:r>
        <w:rPr>
          <w:spacing w:val="-16"/>
          <w:w w:val="99"/>
        </w:rPr>
        <w:t>年间，</w:t>
      </w:r>
      <w:r>
        <w:rPr>
          <w:rFonts w:ascii="Times New Roman" w:hAnsi="Times New Roman" w:cs="Times New Roman" w:eastAsia="Times New Roman" w:hint="default"/>
          <w:spacing w:val="-16"/>
          <w:w w:val="99"/>
        </w:rPr>
        <w:t>3G</w:t>
      </w:r>
      <w:r>
        <w:rPr>
          <w:rFonts w:ascii="Times New Roman" w:hAnsi="Times New Roman" w:cs="Times New Roman" w:eastAsia="Times New Roman" w:hint="default"/>
          <w:spacing w:val="2"/>
          <w:w w:val="99"/>
        </w:rPr>
        <w:t> </w:t>
      </w:r>
      <w:r>
        <w:rPr>
          <w:spacing w:val="-5"/>
          <w:w w:val="99"/>
        </w:rPr>
        <w:t>手机渗透率快速提升，</w:t>
      </w:r>
      <w:r>
        <w:rPr>
          <w:rFonts w:ascii="Times New Roman" w:hAnsi="Times New Roman" w:cs="Times New Roman" w:eastAsia="Times New Roman" w:hint="default"/>
          <w:spacing w:val="-5"/>
          <w:w w:val="99"/>
        </w:rPr>
        <w:t>2012</w:t>
      </w:r>
      <w:r>
        <w:rPr>
          <w:rFonts w:ascii="Times New Roman" w:hAnsi="Times New Roman" w:cs="Times New Roman" w:eastAsia="Times New Roman" w:hint="default"/>
          <w:spacing w:val="1"/>
          <w:w w:val="99"/>
        </w:rPr>
        <w:t> </w:t>
      </w:r>
      <w:r>
        <w:rPr>
          <w:w w:val="99"/>
        </w:rPr>
        <w:t>年渗透率达到最高值</w:t>
      </w:r>
      <w:r>
        <w:rPr>
          <w:spacing w:val="-47"/>
          <w:w w:val="99"/>
        </w:rPr>
        <w:t> </w:t>
      </w:r>
      <w:r>
        <w:rPr>
          <w:rFonts w:ascii="Times New Roman" w:hAnsi="Times New Roman" w:cs="Times New Roman" w:eastAsia="Times New Roman" w:hint="default"/>
          <w:spacing w:val="-8"/>
          <w:w w:val="99"/>
        </w:rPr>
        <w:t>73.9%</w:t>
      </w:r>
      <w:r>
        <w:rPr>
          <w:spacing w:val="-8"/>
          <w:w w:val="99"/>
        </w:rPr>
        <w:t>。</w:t>
      </w:r>
      <w:r>
        <w:rPr>
          <w:rFonts w:ascii="Times New Roman" w:hAnsi="Times New Roman" w:cs="Times New Roman" w:eastAsia="Times New Roman" w:hint="default"/>
          <w:spacing w:val="-8"/>
          <w:w w:val="99"/>
        </w:rPr>
        <w:t>2010</w:t>
      </w:r>
      <w:r>
        <w:rPr>
          <w:rFonts w:ascii="Times New Roman" w:hAnsi="Times New Roman" w:cs="Times New Roman" w:eastAsia="Times New Roman" w:hint="default"/>
          <w:spacing w:val="4"/>
          <w:w w:val="99"/>
        </w:rPr>
        <w:t> </w:t>
      </w:r>
      <w:r>
        <w:rPr>
          <w:w w:val="99"/>
        </w:rPr>
        <w:t>年</w:t>
      </w:r>
      <w:r>
        <w:rPr>
          <w:spacing w:val="-48"/>
          <w:w w:val="99"/>
        </w:rPr>
        <w:t> </w:t>
      </w:r>
      <w:r>
        <w:rPr>
          <w:rFonts w:ascii="Times New Roman" w:hAnsi="Times New Roman" w:cs="Times New Roman" w:eastAsia="Times New Roman" w:hint="default"/>
          <w:w w:val="99"/>
        </w:rPr>
        <w:t>4G</w:t>
      </w:r>
      <w:r>
        <w:rPr>
          <w:rFonts w:ascii="Times New Roman" w:hAnsi="Times New Roman" w:cs="Times New Roman" w:eastAsia="Times New Roman" w:hint="default"/>
          <w:spacing w:val="2"/>
          <w:w w:val="99"/>
        </w:rPr>
        <w:t> </w:t>
      </w:r>
      <w:r>
        <w:rPr>
          <w:w w:val="99"/>
        </w:rPr>
        <w:t>手机首次商用， </w:t>
      </w:r>
      <w:r>
        <w:rPr>
          <w:spacing w:val="-3"/>
        </w:rPr>
        <w:t>手机终端进入互联网</w:t>
      </w:r>
      <w:r>
        <w:rPr>
          <w:rFonts w:ascii="Times New Roman" w:hAnsi="Times New Roman" w:cs="Times New Roman" w:eastAsia="Times New Roman" w:hint="default"/>
          <w:spacing w:val="-3"/>
        </w:rPr>
        <w:t>+</w:t>
      </w:r>
      <w:r>
        <w:rPr>
          <w:spacing w:val="-3"/>
        </w:rPr>
        <w:t>时代，更高速度和无处不在的网络连接使视频、互联网服务、</w:t>
      </w:r>
      <w:r>
        <w:rPr>
          <w:rFonts w:ascii="Times New Roman" w:hAnsi="Times New Roman" w:cs="Times New Roman" w:eastAsia="Times New Roman" w:hint="default"/>
          <w:spacing w:val="-3"/>
        </w:rPr>
        <w:t>O2O </w:t>
      </w:r>
      <w:r>
        <w:rPr/>
        <w:t>成为消费者关注热点。 </w:t>
      </w:r>
      <w:r>
        <w:rPr>
          <w:rFonts w:ascii="Times New Roman" w:hAnsi="Times New Roman" w:cs="Times New Roman" w:eastAsia="Times New Roman" w:hint="default"/>
        </w:rPr>
        <w:t>2011-2014 </w:t>
      </w:r>
      <w:r>
        <w:rPr/>
        <w:t>年间，</w:t>
      </w:r>
      <w:r>
        <w:rPr>
          <w:rFonts w:ascii="Times New Roman" w:hAnsi="Times New Roman" w:cs="Times New Roman" w:eastAsia="Times New Roman" w:hint="default"/>
        </w:rPr>
        <w:t>4G </w:t>
      </w:r>
      <w:r>
        <w:rPr/>
        <w:t>手机渗透率快速提升，</w:t>
      </w:r>
      <w:r>
        <w:rPr>
          <w:rFonts w:ascii="Times New Roman" w:hAnsi="Times New Roman" w:cs="Times New Roman" w:eastAsia="Times New Roman" w:hint="default"/>
        </w:rPr>
        <w:t>2014 </w:t>
      </w:r>
      <w:r>
        <w:rPr/>
        <w:t>年渗透率达到 </w:t>
      </w:r>
      <w:r>
        <w:rPr>
          <w:rFonts w:ascii="Times New Roman" w:hAnsi="Times New Roman" w:cs="Times New Roman" w:eastAsia="Times New Roman" w:hint="default"/>
        </w:rPr>
        <w:t>37.9%</w:t>
      </w:r>
      <w:r>
        <w:rPr/>
        <w:t>。我们认为，换机潮的本质是网络应用生 态的完善和服务体验的提升，其背后动力则来自运营商、设备商、终端商、芯片商和配套厂商的协力创新。</w:t>
      </w:r>
    </w:p>
    <w:p>
      <w:pPr>
        <w:spacing w:line="240" w:lineRule="auto" w:before="7" w:after="0"/>
        <w:ind w:right="0"/>
        <w:rPr>
          <w:rFonts w:ascii="宋体" w:hAnsi="宋体" w:cs="宋体" w:eastAsia="宋体" w:hint="default"/>
          <w:sz w:val="26"/>
          <w:szCs w:val="26"/>
        </w:rPr>
      </w:pPr>
    </w:p>
    <w:tbl>
      <w:tblPr>
        <w:tblW w:w="0" w:type="auto"/>
        <w:jc w:val="left"/>
        <w:tblInd w:w="132" w:type="dxa"/>
        <w:tblLayout w:type="fixed"/>
        <w:tblCellMar>
          <w:top w:w="0" w:type="dxa"/>
          <w:left w:w="0" w:type="dxa"/>
          <w:bottom w:w="0" w:type="dxa"/>
          <w:right w:w="0" w:type="dxa"/>
        </w:tblCellMar>
        <w:tblLook w:val="01E0"/>
      </w:tblPr>
      <w:tblGrid>
        <w:gridCol w:w="9631"/>
      </w:tblGrid>
      <w:tr>
        <w:trPr>
          <w:trHeight w:val="251" w:hRule="exact"/>
        </w:trPr>
        <w:tc>
          <w:tcPr>
            <w:tcW w:w="9631"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9" w:id="10"/>
            <w:bookmarkEnd w:id="1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3</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2007-2018</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年全球智能手机出货量</w:t>
            </w:r>
            <w:r>
              <w:rPr>
                <w:rFonts w:ascii="Microsoft JhengHei" w:hAnsi="Microsoft JhengHei" w:cs="Microsoft JhengHei" w:eastAsia="Microsoft JhengHei" w:hint="default"/>
                <w:sz w:val="18"/>
                <w:szCs w:val="18"/>
              </w:rPr>
            </w:r>
          </w:p>
        </w:tc>
      </w:tr>
      <w:tr>
        <w:trPr>
          <w:trHeight w:val="2374" w:hRule="exact"/>
        </w:trPr>
        <w:tc>
          <w:tcPr>
            <w:tcW w:w="9631" w:type="dxa"/>
            <w:tcBorders>
              <w:top w:val="single" w:sz="4" w:space="0" w:color="044E7D"/>
              <w:left w:val="nil" w:sz="6" w:space="0" w:color="auto"/>
              <w:bottom w:val="single" w:sz="4" w:space="0" w:color="044E7D"/>
              <w:right w:val="nil" w:sz="6" w:space="0" w:color="auto"/>
            </w:tcBorders>
          </w:tcPr>
          <w:p>
            <w:pPr>
              <w:pStyle w:val="TableParagraph"/>
              <w:spacing w:line="240" w:lineRule="auto"/>
              <w:ind w:left="1603"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077483" cy="1474470"/>
                  <wp:effectExtent l="0" t="0" r="0" b="0"/>
                  <wp:docPr id="7" name="image25.png" descr=""/>
                  <wp:cNvGraphicFramePr>
                    <a:graphicFrameLocks noChangeAspect="1"/>
                  </wp:cNvGraphicFramePr>
                  <a:graphic>
                    <a:graphicData uri="http://schemas.openxmlformats.org/drawingml/2006/picture">
                      <pic:pic>
                        <pic:nvPicPr>
                          <pic:cNvPr id="8" name="image25.png"/>
                          <pic:cNvPicPr/>
                        </pic:nvPicPr>
                        <pic:blipFill>
                          <a:blip r:embed="rId36" cstate="print"/>
                          <a:stretch>
                            <a:fillRect/>
                          </a:stretch>
                        </pic:blipFill>
                        <pic:spPr>
                          <a:xfrm>
                            <a:off x="0" y="0"/>
                            <a:ext cx="4077483" cy="1474470"/>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631"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IHS</w:t>
            </w:r>
            <w:r>
              <w:rPr>
                <w:rFonts w:ascii="宋体" w:hAnsi="宋体" w:cs="宋体" w:eastAsia="宋体" w:hint="default"/>
                <w:sz w:val="17"/>
                <w:szCs w:val="17"/>
              </w:rPr>
              <w:t>，中信建投证券研究发展部</w:t>
            </w:r>
          </w:p>
        </w:tc>
      </w:tr>
    </w:tbl>
    <w:p>
      <w:pPr>
        <w:spacing w:line="240" w:lineRule="auto" w:before="7"/>
        <w:ind w:right="0"/>
        <w:rPr>
          <w:rFonts w:ascii="宋体" w:hAnsi="宋体" w:cs="宋体" w:eastAsia="宋体" w:hint="default"/>
          <w:sz w:val="13"/>
          <w:szCs w:val="13"/>
        </w:rPr>
      </w:pPr>
    </w:p>
    <w:p>
      <w:pPr>
        <w:pStyle w:val="BodyText"/>
        <w:spacing w:line="312" w:lineRule="exact" w:before="21"/>
        <w:ind w:right="212" w:firstLine="403"/>
        <w:jc w:val="both"/>
      </w:pPr>
      <w:r>
        <w:rPr>
          <w:rFonts w:ascii="Microsoft JhengHei" w:hAnsi="Microsoft JhengHei" w:cs="Microsoft JhengHei" w:eastAsia="Microsoft JhengHei" w:hint="default"/>
          <w:b/>
          <w:bCs/>
        </w:rPr>
        <w:t>后 </w:t>
      </w:r>
      <w:r>
        <w:rPr>
          <w:rFonts w:ascii="Times New Roman" w:hAnsi="Times New Roman" w:cs="Times New Roman" w:eastAsia="Times New Roman" w:hint="default"/>
          <w:b/>
          <w:bCs/>
        </w:rPr>
        <w:t>4G </w:t>
      </w:r>
      <w:r>
        <w:rPr>
          <w:rFonts w:ascii="Microsoft JhengHei" w:hAnsi="Microsoft JhengHei" w:cs="Microsoft JhengHei" w:eastAsia="Microsoft JhengHei" w:hint="default"/>
          <w:b/>
          <w:bCs/>
        </w:rPr>
        <w:t>时代换机周期延长，而 </w:t>
      </w:r>
      <w:r>
        <w:rPr>
          <w:rFonts w:ascii="Times New Roman" w:hAnsi="Times New Roman" w:cs="Times New Roman" w:eastAsia="Times New Roman" w:hint="default"/>
          <w:b/>
          <w:bCs/>
        </w:rPr>
        <w:t>5G </w:t>
      </w:r>
      <w:r>
        <w:rPr>
          <w:rFonts w:ascii="Microsoft JhengHei" w:hAnsi="Microsoft JhengHei" w:cs="Microsoft JhengHei" w:eastAsia="Microsoft JhengHei" w:hint="default"/>
          <w:b/>
          <w:bCs/>
        </w:rPr>
        <w:t>将缩短换机周期。</w:t>
      </w:r>
      <w:r>
        <w:rPr/>
        <w:t>据 </w:t>
      </w:r>
      <w:r>
        <w:rPr>
          <w:rFonts w:ascii="Times New Roman" w:hAnsi="Times New Roman" w:cs="Times New Roman" w:eastAsia="Times New Roman" w:hint="default"/>
        </w:rPr>
        <w:t>IDC </w:t>
      </w:r>
      <w:r>
        <w:rPr/>
        <w:t>统计，</w:t>
      </w:r>
      <w:r>
        <w:rPr>
          <w:rFonts w:ascii="Times New Roman" w:hAnsi="Times New Roman" w:cs="Times New Roman" w:eastAsia="Times New Roman" w:hint="default"/>
        </w:rPr>
        <w:t>2014</w:t>
      </w:r>
      <w:r>
        <w:rPr>
          <w:rFonts w:ascii="Times New Roman" w:hAnsi="Times New Roman" w:cs="Times New Roman" w:eastAsia="Times New Roman" w:hint="default"/>
          <w:spacing w:val="-30"/>
        </w:rPr>
        <w:t> </w:t>
      </w:r>
      <w:r>
        <w:rPr/>
        <w:t>年以来，换机周期不断延长，内部 原因在于手机质量提高和寿命延长，外部原因在于 </w:t>
      </w:r>
      <w:r>
        <w:rPr>
          <w:rFonts w:ascii="Times New Roman" w:hAnsi="Times New Roman" w:cs="Times New Roman" w:eastAsia="Times New Roman" w:hint="default"/>
        </w:rPr>
        <w:t>4G </w:t>
      </w:r>
      <w:r>
        <w:rPr/>
        <w:t>所能承载的应用创新和服务创新逐渐饱和，而非革命性 的局部创新难以刺激用户换机需求。随着</w:t>
      </w:r>
      <w:r>
        <w:rPr>
          <w:spacing w:val="-80"/>
        </w:rPr>
        <w:t> </w:t>
      </w:r>
      <w:r>
        <w:rPr>
          <w:rFonts w:ascii="Times New Roman" w:hAnsi="Times New Roman" w:cs="Times New Roman" w:eastAsia="Times New Roman" w:hint="default"/>
        </w:rPr>
        <w:t>5G </w:t>
      </w:r>
      <w:r>
        <w:rPr>
          <w:spacing w:val="-3"/>
        </w:rPr>
        <w:t>商用加速，高清大视频、</w:t>
      </w:r>
      <w:r>
        <w:rPr>
          <w:rFonts w:ascii="Times New Roman" w:hAnsi="Times New Roman" w:cs="Times New Roman" w:eastAsia="Times New Roman" w:hint="default"/>
          <w:spacing w:val="-3"/>
        </w:rPr>
        <w:t>VR/AR</w:t>
      </w:r>
      <w:r>
        <w:rPr>
          <w:spacing w:val="-3"/>
        </w:rPr>
        <w:t>、海量物联和无人驾驶等创新应用</w:t>
      </w:r>
    </w:p>
    <w:p>
      <w:pPr>
        <w:pStyle w:val="BodyText"/>
        <w:spacing w:line="271" w:lineRule="auto" w:before="16"/>
        <w:ind w:right="211"/>
        <w:jc w:val="both"/>
      </w:pPr>
      <w:r>
        <w:rPr/>
        <w:t>和创新生态的兴起，应用和服务体验创新必将大幅提升用户体验，对现有 </w:t>
      </w:r>
      <w:r>
        <w:rPr>
          <w:rFonts w:ascii="Times New Roman" w:hAnsi="Times New Roman" w:cs="Times New Roman" w:eastAsia="Times New Roman" w:hint="default"/>
        </w:rPr>
        <w:t>4G </w:t>
      </w:r>
      <w:r>
        <w:rPr/>
        <w:t>内容有着巨大颠覆。我们认为， </w:t>
      </w:r>
      <w:r>
        <w:rPr>
          <w:rFonts w:ascii="Times New Roman" w:hAnsi="Times New Roman" w:cs="Times New Roman" w:eastAsia="Times New Roman" w:hint="default"/>
        </w:rPr>
        <w:t>2019 </w:t>
      </w:r>
      <w:r>
        <w:rPr/>
        <w:t>年是 </w:t>
      </w:r>
      <w:r>
        <w:rPr>
          <w:rFonts w:ascii="Times New Roman" w:hAnsi="Times New Roman" w:cs="Times New Roman" w:eastAsia="Times New Roman" w:hint="default"/>
        </w:rPr>
        <w:t>5G </w:t>
      </w:r>
      <w:r>
        <w:rPr/>
        <w:t>手机创新元年，</w:t>
      </w:r>
      <w:r>
        <w:rPr>
          <w:rFonts w:ascii="Times New Roman" w:hAnsi="Times New Roman" w:cs="Times New Roman" w:eastAsia="Times New Roman" w:hint="default"/>
        </w:rPr>
        <w:t>5G + AI + </w:t>
      </w:r>
      <w:r>
        <w:rPr/>
        <w:t>折叠屏创新将燃起新一轮换机需求，</w:t>
      </w:r>
      <w:r>
        <w:rPr>
          <w:rFonts w:ascii="Times New Roman" w:hAnsi="Times New Roman" w:cs="Times New Roman" w:eastAsia="Times New Roman" w:hint="default"/>
        </w:rPr>
        <w:t>eMBB</w:t>
      </w:r>
      <w:r>
        <w:rPr/>
        <w:t>、</w:t>
      </w:r>
      <w:r>
        <w:rPr>
          <w:rFonts w:ascii="Times New Roman" w:hAnsi="Times New Roman" w:cs="Times New Roman" w:eastAsia="Times New Roman" w:hint="default"/>
        </w:rPr>
        <w:t>uRLLC </w:t>
      </w:r>
      <w:r>
        <w:rPr/>
        <w:t>与 </w:t>
      </w:r>
      <w:r>
        <w:rPr>
          <w:rFonts w:ascii="Times New Roman" w:hAnsi="Times New Roman" w:cs="Times New Roman" w:eastAsia="Times New Roman" w:hint="default"/>
        </w:rPr>
        <w:t>mMTC</w:t>
      </w:r>
      <w:r>
        <w:rPr>
          <w:rFonts w:ascii="Times New Roman" w:hAnsi="Times New Roman" w:cs="Times New Roman" w:eastAsia="Times New Roman" w:hint="default"/>
          <w:spacing w:val="-33"/>
        </w:rPr>
        <w:t> </w:t>
      </w:r>
      <w:r>
        <w:rPr/>
        <w:t>陆续落 </w:t>
      </w:r>
      <w:r>
        <w:rPr>
          <w:spacing w:val="-7"/>
        </w:rPr>
        <w:t>地，缩短</w:t>
      </w:r>
      <w:r>
        <w:rPr>
          <w:spacing w:val="-60"/>
        </w:rPr>
        <w:t> </w:t>
      </w:r>
      <w:r>
        <w:rPr>
          <w:rFonts w:ascii="Times New Roman" w:hAnsi="Times New Roman" w:cs="Times New Roman" w:eastAsia="Times New Roman" w:hint="default"/>
        </w:rPr>
        <w:t>5G</w:t>
      </w:r>
      <w:r>
        <w:rPr>
          <w:rFonts w:ascii="Times New Roman" w:hAnsi="Times New Roman" w:cs="Times New Roman" w:eastAsia="Times New Roman" w:hint="default"/>
          <w:spacing w:val="-10"/>
        </w:rPr>
        <w:t> </w:t>
      </w:r>
      <w:r>
        <w:rPr/>
        <w:t>智能手机换机周期。由于</w:t>
      </w:r>
      <w:r>
        <w:rPr>
          <w:spacing w:val="-59"/>
        </w:rPr>
        <w:t> </w:t>
      </w:r>
      <w:r>
        <w:rPr>
          <w:rFonts w:ascii="Times New Roman" w:hAnsi="Times New Roman" w:cs="Times New Roman" w:eastAsia="Times New Roman" w:hint="default"/>
        </w:rPr>
        <w:t>2019</w:t>
      </w:r>
      <w:r>
        <w:rPr>
          <w:rFonts w:ascii="Times New Roman" w:hAnsi="Times New Roman" w:cs="Times New Roman" w:eastAsia="Times New Roman" w:hint="default"/>
          <w:spacing w:val="-9"/>
        </w:rPr>
        <w:t> </w:t>
      </w:r>
      <w:r>
        <w:rPr/>
        <w:t>年处于</w:t>
      </w:r>
      <w:r>
        <w:rPr>
          <w:spacing w:val="-60"/>
        </w:rPr>
        <w:t> </w:t>
      </w:r>
      <w:r>
        <w:rPr>
          <w:rFonts w:ascii="Times New Roman" w:hAnsi="Times New Roman" w:cs="Times New Roman" w:eastAsia="Times New Roman" w:hint="default"/>
        </w:rPr>
        <w:t>5G</w:t>
      </w:r>
      <w:r>
        <w:rPr>
          <w:rFonts w:ascii="Times New Roman" w:hAnsi="Times New Roman" w:cs="Times New Roman" w:eastAsia="Times New Roman" w:hint="default"/>
          <w:spacing w:val="-10"/>
        </w:rPr>
        <w:t> </w:t>
      </w:r>
      <w:r>
        <w:rPr/>
        <w:t>预商用阶段，技术和服务尚在摸索阶段，因此</w:t>
      </w:r>
      <w:r>
        <w:rPr>
          <w:spacing w:val="-58"/>
        </w:rPr>
        <w:t> </w:t>
      </w:r>
      <w:r>
        <w:rPr>
          <w:rFonts w:ascii="Times New Roman" w:hAnsi="Times New Roman" w:cs="Times New Roman" w:eastAsia="Times New Roman" w:hint="default"/>
        </w:rPr>
        <w:t>5G</w:t>
      </w:r>
      <w:r>
        <w:rPr>
          <w:rFonts w:ascii="Times New Roman" w:hAnsi="Times New Roman" w:cs="Times New Roman" w:eastAsia="Times New Roman" w:hint="default"/>
          <w:spacing w:val="-10"/>
        </w:rPr>
        <w:t> </w:t>
      </w:r>
      <w:r>
        <w:rPr/>
        <w:t>手机出 货量有限，</w:t>
      </w:r>
      <w:r>
        <w:rPr>
          <w:rFonts w:ascii="Times New Roman" w:hAnsi="Times New Roman" w:cs="Times New Roman" w:eastAsia="Times New Roman" w:hint="default"/>
        </w:rPr>
        <w:t>2020</w:t>
      </w:r>
      <w:r>
        <w:rPr>
          <w:rFonts w:ascii="Times New Roman" w:hAnsi="Times New Roman" w:cs="Times New Roman" w:eastAsia="Times New Roman" w:hint="default"/>
          <w:spacing w:val="-2"/>
        </w:rPr>
        <w:t> </w:t>
      </w:r>
      <w:r>
        <w:rPr/>
        <w:t>年</w:t>
      </w:r>
      <w:r>
        <w:rPr>
          <w:spacing w:val="-53"/>
        </w:rPr>
        <w:t> </w:t>
      </w:r>
      <w:r>
        <w:rPr>
          <w:rFonts w:ascii="Times New Roman" w:hAnsi="Times New Roman" w:cs="Times New Roman" w:eastAsia="Times New Roman" w:hint="default"/>
        </w:rPr>
        <w:t>5G</w:t>
      </w:r>
      <w:r>
        <w:rPr>
          <w:rFonts w:ascii="Times New Roman" w:hAnsi="Times New Roman" w:cs="Times New Roman" w:eastAsia="Times New Roman" w:hint="default"/>
          <w:spacing w:val="-3"/>
        </w:rPr>
        <w:t> </w:t>
      </w:r>
      <w:r>
        <w:rPr/>
        <w:t>智能手机将加速放量，我们预计</w:t>
      </w:r>
      <w:r>
        <w:rPr>
          <w:spacing w:val="-50"/>
        </w:rPr>
        <w:t> </w:t>
      </w:r>
      <w:r>
        <w:rPr>
          <w:rFonts w:ascii="Times New Roman" w:hAnsi="Times New Roman" w:cs="Times New Roman" w:eastAsia="Times New Roman" w:hint="default"/>
        </w:rPr>
        <w:t>2020-2023</w:t>
      </w:r>
      <w:r>
        <w:rPr>
          <w:rFonts w:ascii="Times New Roman" w:hAnsi="Times New Roman" w:cs="Times New Roman" w:eastAsia="Times New Roman" w:hint="default"/>
          <w:spacing w:val="-1"/>
        </w:rPr>
        <w:t> </w:t>
      </w:r>
      <w:r>
        <w:rPr/>
        <w:t>年将开启新一轮换机潮。</w:t>
      </w:r>
    </w:p>
    <w:p>
      <w:pPr>
        <w:spacing w:line="240" w:lineRule="auto" w:before="7"/>
        <w:ind w:right="0"/>
        <w:rPr>
          <w:rFonts w:ascii="宋体" w:hAnsi="宋体" w:cs="宋体" w:eastAsia="宋体" w:hint="default"/>
          <w:sz w:val="19"/>
          <w:szCs w:val="19"/>
        </w:rPr>
      </w:pPr>
    </w:p>
    <w:p>
      <w:pPr>
        <w:pStyle w:val="BodyText"/>
        <w:spacing w:line="263" w:lineRule="exact"/>
        <w:ind w:left="534" w:right="110"/>
        <w:jc w:val="left"/>
      </w:pPr>
      <w:r>
        <w:rPr>
          <w:rFonts w:ascii="Times New Roman" w:hAnsi="Times New Roman" w:cs="Times New Roman" w:eastAsia="Times New Roman" w:hint="default"/>
        </w:rPr>
        <w:t>2019 </w:t>
      </w:r>
      <w:r>
        <w:rPr/>
        <w:t>年是 </w:t>
      </w:r>
      <w:r>
        <w:rPr>
          <w:rFonts w:ascii="Times New Roman" w:hAnsi="Times New Roman" w:cs="Times New Roman" w:eastAsia="Times New Roman" w:hint="default"/>
        </w:rPr>
        <w:t>5G </w:t>
      </w:r>
      <w:r>
        <w:rPr/>
        <w:t>商用元年，已经有十几款 </w:t>
      </w:r>
      <w:r>
        <w:rPr>
          <w:rFonts w:ascii="Times New Roman" w:hAnsi="Times New Roman" w:cs="Times New Roman" w:eastAsia="Times New Roman" w:hint="default"/>
        </w:rPr>
        <w:t>5G </w:t>
      </w:r>
      <w:r>
        <w:rPr/>
        <w:t>手机发布，但整体 </w:t>
      </w:r>
      <w:r>
        <w:rPr>
          <w:rFonts w:ascii="Times New Roman" w:hAnsi="Times New Roman" w:cs="Times New Roman" w:eastAsia="Times New Roman" w:hint="default"/>
        </w:rPr>
        <w:t>5G </w:t>
      </w:r>
      <w:r>
        <w:rPr/>
        <w:t>手机出货量有限（国内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手机出货量</w:t>
      </w:r>
    </w:p>
    <w:p>
      <w:pPr>
        <w:spacing w:line="312" w:lineRule="exact" w:before="33"/>
        <w:ind w:left="132" w:right="206" w:firstLine="0"/>
        <w:jc w:val="both"/>
        <w:rPr>
          <w:rFonts w:ascii="Microsoft JhengHei" w:hAnsi="Microsoft JhengHei" w:cs="Microsoft JhengHei" w:eastAsia="Microsoft JhengHei" w:hint="default"/>
          <w:sz w:val="20"/>
          <w:szCs w:val="20"/>
        </w:rPr>
      </w:pPr>
      <w:r>
        <w:rPr>
          <w:rFonts w:ascii="Times New Roman" w:hAnsi="Times New Roman" w:cs="Times New Roman" w:eastAsia="Times New Roman" w:hint="default"/>
          <w:w w:val="99"/>
          <w:sz w:val="20"/>
          <w:szCs w:val="20"/>
        </w:rPr>
        <w:t>1377 </w:t>
      </w:r>
      <w:r>
        <w:rPr>
          <w:rFonts w:ascii="宋体" w:hAnsi="宋体" w:cs="宋体" w:eastAsia="宋体" w:hint="default"/>
          <w:spacing w:val="-18"/>
          <w:w w:val="99"/>
          <w:sz w:val="20"/>
          <w:szCs w:val="20"/>
        </w:rPr>
        <w:t>万部），预计</w:t>
      </w:r>
      <w:r>
        <w:rPr>
          <w:rFonts w:ascii="宋体" w:hAnsi="宋体" w:cs="宋体" w:eastAsia="宋体" w:hint="default"/>
          <w:w w:val="99"/>
          <w:sz w:val="20"/>
          <w:szCs w:val="20"/>
        </w:rPr>
        <w:t> </w:t>
      </w:r>
      <w:r>
        <w:rPr>
          <w:rFonts w:ascii="Times New Roman" w:hAnsi="Times New Roman" w:cs="Times New Roman" w:eastAsia="Times New Roman" w:hint="default"/>
          <w:w w:val="99"/>
          <w:sz w:val="20"/>
          <w:szCs w:val="20"/>
        </w:rPr>
        <w:t>2020-2023 </w:t>
      </w:r>
      <w:r>
        <w:rPr>
          <w:rFonts w:ascii="宋体" w:hAnsi="宋体" w:cs="宋体" w:eastAsia="宋体" w:hint="default"/>
          <w:w w:val="99"/>
          <w:sz w:val="20"/>
          <w:szCs w:val="20"/>
        </w:rPr>
        <w:t>年将开启新一轮换机潮。</w:t>
      </w:r>
      <w:r>
        <w:rPr>
          <w:rFonts w:ascii="Microsoft JhengHei" w:hAnsi="Microsoft JhengHei" w:cs="Microsoft JhengHei" w:eastAsia="Microsoft JhengHei" w:hint="default"/>
          <w:b/>
          <w:bCs/>
          <w:w w:val="99"/>
          <w:sz w:val="20"/>
          <w:szCs w:val="20"/>
        </w:rPr>
        <w:t>结合 </w:t>
      </w:r>
      <w:r>
        <w:rPr>
          <w:rFonts w:ascii="Times New Roman" w:hAnsi="Times New Roman" w:cs="Times New Roman" w:eastAsia="Times New Roman" w:hint="default"/>
          <w:b/>
          <w:bCs/>
          <w:spacing w:val="-1"/>
          <w:w w:val="99"/>
          <w:sz w:val="20"/>
          <w:szCs w:val="20"/>
        </w:rPr>
        <w:t>IDC</w:t>
      </w:r>
      <w:r>
        <w:rPr>
          <w:rFonts w:ascii="Times New Roman" w:hAnsi="Times New Roman" w:cs="Times New Roman" w:eastAsia="Times New Roman" w:hint="default"/>
          <w:b/>
          <w:bCs/>
          <w:w w:val="99"/>
          <w:sz w:val="20"/>
          <w:szCs w:val="20"/>
        </w:rPr>
        <w:t> </w:t>
      </w:r>
      <w:r>
        <w:rPr>
          <w:rFonts w:ascii="Microsoft JhengHei" w:hAnsi="Microsoft JhengHei" w:cs="Microsoft JhengHei" w:eastAsia="Microsoft JhengHei" w:hint="default"/>
          <w:b/>
          <w:bCs/>
          <w:w w:val="99"/>
          <w:sz w:val="20"/>
          <w:szCs w:val="20"/>
        </w:rPr>
        <w:t>和高通预测，我们认为 </w:t>
      </w:r>
      <w:r>
        <w:rPr>
          <w:rFonts w:ascii="Times New Roman" w:hAnsi="Times New Roman" w:cs="Times New Roman" w:eastAsia="Times New Roman" w:hint="default"/>
          <w:b/>
          <w:bCs/>
          <w:w w:val="99"/>
          <w:sz w:val="20"/>
          <w:szCs w:val="20"/>
        </w:rPr>
        <w:t>2020 </w:t>
      </w:r>
      <w:r>
        <w:rPr>
          <w:rFonts w:ascii="Microsoft JhengHei" w:hAnsi="Microsoft JhengHei" w:cs="Microsoft JhengHei" w:eastAsia="Microsoft JhengHei" w:hint="default"/>
          <w:b/>
          <w:bCs/>
          <w:w w:val="99"/>
          <w:sz w:val="20"/>
          <w:szCs w:val="20"/>
        </w:rPr>
        <w:t>年全球 </w:t>
      </w:r>
      <w:r>
        <w:rPr>
          <w:rFonts w:ascii="Times New Roman" w:hAnsi="Times New Roman" w:cs="Times New Roman" w:eastAsia="Times New Roman" w:hint="default"/>
          <w:b/>
          <w:bCs/>
          <w:w w:val="99"/>
          <w:sz w:val="20"/>
          <w:szCs w:val="20"/>
        </w:rPr>
        <w:t>5G </w:t>
      </w:r>
      <w:r>
        <w:rPr>
          <w:rFonts w:ascii="Microsoft JhengHei" w:hAnsi="Microsoft JhengHei" w:cs="Microsoft JhengHei" w:eastAsia="Microsoft JhengHei" w:hint="default"/>
          <w:b/>
          <w:bCs/>
          <w:w w:val="99"/>
          <w:sz w:val="20"/>
          <w:szCs w:val="20"/>
        </w:rPr>
        <w:t>智能手 </w:t>
      </w:r>
      <w:r>
        <w:rPr>
          <w:rFonts w:ascii="Microsoft JhengHei" w:hAnsi="Microsoft JhengHei" w:cs="Microsoft JhengHei" w:eastAsia="Microsoft JhengHei" w:hint="default"/>
          <w:b/>
          <w:bCs/>
          <w:sz w:val="20"/>
          <w:szCs w:val="20"/>
        </w:rPr>
        <w:t>机将达 </w:t>
      </w:r>
      <w:r>
        <w:rPr>
          <w:rFonts w:ascii="Times New Roman" w:hAnsi="Times New Roman" w:cs="Times New Roman" w:eastAsia="Times New Roman" w:hint="default"/>
          <w:b/>
          <w:bCs/>
          <w:sz w:val="20"/>
          <w:szCs w:val="20"/>
        </w:rPr>
        <w:t>2 </w:t>
      </w:r>
      <w:r>
        <w:rPr>
          <w:rFonts w:ascii="Microsoft JhengHei" w:hAnsi="Microsoft JhengHei" w:cs="Microsoft JhengHei" w:eastAsia="Microsoft JhengHei" w:hint="default"/>
          <w:b/>
          <w:bCs/>
          <w:sz w:val="20"/>
          <w:szCs w:val="20"/>
        </w:rPr>
        <w:t>亿部，渗透率接近 </w:t>
      </w:r>
      <w:r>
        <w:rPr>
          <w:rFonts w:ascii="Times New Roman" w:hAnsi="Times New Roman" w:cs="Times New Roman" w:eastAsia="Times New Roman" w:hint="default"/>
          <w:b/>
          <w:bCs/>
          <w:sz w:val="20"/>
          <w:szCs w:val="20"/>
        </w:rPr>
        <w:t>15%</w:t>
      </w:r>
      <w:r>
        <w:rPr>
          <w:rFonts w:ascii="Microsoft JhengHei" w:hAnsi="Microsoft JhengHei" w:cs="Microsoft JhengHei" w:eastAsia="Microsoft JhengHei" w:hint="default"/>
          <w:b/>
          <w:bCs/>
          <w:sz w:val="20"/>
          <w:szCs w:val="20"/>
        </w:rPr>
        <w:t>，</w:t>
      </w:r>
      <w:r>
        <w:rPr>
          <w:rFonts w:ascii="Times New Roman" w:hAnsi="Times New Roman" w:cs="Times New Roman" w:eastAsia="Times New Roman" w:hint="default"/>
          <w:b/>
          <w:bCs/>
          <w:sz w:val="20"/>
          <w:szCs w:val="20"/>
        </w:rPr>
        <w:t>2021 </w:t>
      </w:r>
      <w:r>
        <w:rPr>
          <w:rFonts w:ascii="Microsoft JhengHei" w:hAnsi="Microsoft JhengHei" w:cs="Microsoft JhengHei" w:eastAsia="Microsoft JhengHei" w:hint="default"/>
          <w:b/>
          <w:bCs/>
          <w:sz w:val="20"/>
          <w:szCs w:val="20"/>
        </w:rPr>
        <w:t>年有望达到 </w:t>
      </w:r>
      <w:r>
        <w:rPr>
          <w:rFonts w:ascii="Times New Roman" w:hAnsi="Times New Roman" w:cs="Times New Roman" w:eastAsia="Times New Roman" w:hint="default"/>
          <w:b/>
          <w:bCs/>
          <w:sz w:val="20"/>
          <w:szCs w:val="20"/>
        </w:rPr>
        <w:t>4.5 </w:t>
      </w:r>
      <w:r>
        <w:rPr>
          <w:rFonts w:ascii="Microsoft JhengHei" w:hAnsi="Microsoft JhengHei" w:cs="Microsoft JhengHei" w:eastAsia="Microsoft JhengHei" w:hint="default"/>
          <w:b/>
          <w:bCs/>
          <w:sz w:val="20"/>
          <w:szCs w:val="20"/>
        </w:rPr>
        <w:t>亿部，</w:t>
      </w:r>
      <w:r>
        <w:rPr>
          <w:rFonts w:ascii="Times New Roman" w:hAnsi="Times New Roman" w:cs="Times New Roman" w:eastAsia="Times New Roman" w:hint="default"/>
          <w:b/>
          <w:bCs/>
          <w:sz w:val="20"/>
          <w:szCs w:val="20"/>
        </w:rPr>
        <w:t>2022 </w:t>
      </w:r>
      <w:r>
        <w:rPr>
          <w:rFonts w:ascii="Microsoft JhengHei" w:hAnsi="Microsoft JhengHei" w:cs="Microsoft JhengHei" w:eastAsia="Microsoft JhengHei" w:hint="default"/>
          <w:b/>
          <w:bCs/>
          <w:sz w:val="20"/>
          <w:szCs w:val="20"/>
        </w:rPr>
        <w:t>年有望达到 </w:t>
      </w:r>
      <w:r>
        <w:rPr>
          <w:rFonts w:ascii="Times New Roman" w:hAnsi="Times New Roman" w:cs="Times New Roman" w:eastAsia="Times New Roman" w:hint="default"/>
          <w:b/>
          <w:bCs/>
          <w:sz w:val="20"/>
          <w:szCs w:val="20"/>
        </w:rPr>
        <w:t>7.5 </w:t>
      </w:r>
      <w:r>
        <w:rPr>
          <w:rFonts w:ascii="Microsoft JhengHei" w:hAnsi="Microsoft JhengHei" w:cs="Microsoft JhengHei" w:eastAsia="Microsoft JhengHei" w:hint="default"/>
          <w:b/>
          <w:bCs/>
          <w:sz w:val="20"/>
          <w:szCs w:val="20"/>
        </w:rPr>
        <w:t>亿部，</w:t>
      </w:r>
      <w:r>
        <w:rPr>
          <w:rFonts w:ascii="Times New Roman" w:hAnsi="Times New Roman" w:cs="Times New Roman" w:eastAsia="Times New Roman" w:hint="default"/>
          <w:b/>
          <w:bCs/>
          <w:sz w:val="20"/>
          <w:szCs w:val="20"/>
        </w:rPr>
        <w:t>2023 </w:t>
      </w:r>
      <w:r>
        <w:rPr>
          <w:rFonts w:ascii="Microsoft JhengHei" w:hAnsi="Microsoft JhengHei" w:cs="Microsoft JhengHei" w:eastAsia="Microsoft JhengHei" w:hint="default"/>
          <w:b/>
          <w:bCs/>
          <w:sz w:val="20"/>
          <w:szCs w:val="20"/>
        </w:rPr>
        <w:t>年有望接近 </w:t>
      </w:r>
      <w:r>
        <w:rPr>
          <w:rFonts w:ascii="Times New Roman" w:hAnsi="Times New Roman" w:cs="Times New Roman" w:eastAsia="Times New Roman" w:hint="default"/>
          <w:b/>
          <w:bCs/>
          <w:sz w:val="20"/>
          <w:szCs w:val="20"/>
        </w:rPr>
        <w:t>10 </w:t>
      </w:r>
      <w:r>
        <w:rPr>
          <w:rFonts w:ascii="Microsoft JhengHei" w:hAnsi="Microsoft JhengHei" w:cs="Microsoft JhengHei" w:eastAsia="Microsoft JhengHei" w:hint="default"/>
          <w:b/>
          <w:bCs/>
          <w:sz w:val="20"/>
          <w:szCs w:val="20"/>
        </w:rPr>
        <w:t>亿部 </w:t>
      </w: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5"/>
          <w:sz w:val="20"/>
          <w:szCs w:val="20"/>
        </w:rPr>
        <w:t> </w:t>
      </w:r>
      <w:r>
        <w:rPr>
          <w:rFonts w:ascii="Microsoft JhengHei" w:hAnsi="Microsoft JhengHei" w:cs="Microsoft JhengHei" w:eastAsia="Microsoft JhengHei" w:hint="default"/>
          <w:b/>
          <w:bCs/>
          <w:sz w:val="20"/>
          <w:szCs w:val="20"/>
        </w:rPr>
        <w:t>手机出货量。</w:t>
      </w:r>
      <w:r>
        <w:rPr>
          <w:rFonts w:ascii="Microsoft JhengHei" w:hAnsi="Microsoft JhengHei" w:cs="Microsoft JhengHei" w:eastAsia="Microsoft JhengHei" w:hint="default"/>
          <w:sz w:val="20"/>
          <w:szCs w:val="20"/>
        </w:rPr>
      </w:r>
    </w:p>
    <w:p>
      <w:pPr>
        <w:spacing w:line="240" w:lineRule="auto" w:before="13"/>
        <w:ind w:right="0"/>
        <w:rPr>
          <w:rFonts w:ascii="Microsoft JhengHei" w:hAnsi="Microsoft JhengHei" w:cs="Microsoft JhengHei" w:eastAsia="Microsoft JhengHei" w:hint="default"/>
          <w:b/>
          <w:bCs/>
          <w:sz w:val="12"/>
          <w:szCs w:val="12"/>
        </w:rPr>
      </w:pPr>
    </w:p>
    <w:p>
      <w:pPr>
        <w:tabs>
          <w:tab w:pos="5056" w:val="left" w:leader="none"/>
        </w:tabs>
        <w:spacing w:before="0" w:after="45"/>
        <w:ind w:left="241" w:right="110" w:firstLine="0"/>
        <w:jc w:val="left"/>
        <w:rPr>
          <w:rFonts w:ascii="Microsoft JhengHei" w:hAnsi="Microsoft JhengHei" w:cs="Microsoft JhengHei" w:eastAsia="Microsoft JhengHei" w:hint="default"/>
          <w:sz w:val="18"/>
          <w:szCs w:val="18"/>
        </w:rPr>
      </w:pPr>
      <w:bookmarkStart w:name="_bookmark10" w:id="11"/>
      <w:bookmarkEnd w:id="11"/>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2"/>
          <w:sz w:val="18"/>
          <w:szCs w:val="18"/>
        </w:rPr>
        <w:t> </w:t>
      </w:r>
      <w:r>
        <w:rPr>
          <w:rFonts w:ascii="Arial" w:hAnsi="Arial" w:cs="Arial" w:eastAsia="Arial" w:hint="default"/>
          <w:b/>
          <w:bCs/>
          <w:sz w:val="18"/>
          <w:szCs w:val="18"/>
        </w:rPr>
        <w:t>4</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2013-2020</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z w:val="18"/>
          <w:szCs w:val="18"/>
        </w:rPr>
        <w:t>年换机周期预测</w:t>
        <w:tab/>
      </w:r>
      <w:bookmarkStart w:name="_bookmark11" w:id="12"/>
      <w:bookmarkEnd w:id="12"/>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5</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2017-2022</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年全球智能手机出货量预测</w:t>
      </w:r>
      <w:r>
        <w:rPr>
          <w:rFonts w:ascii="Microsoft JhengHei" w:hAnsi="Microsoft JhengHei" w:cs="Microsoft JhengHei" w:eastAsia="Microsoft JhengHei" w:hint="default"/>
          <w:sz w:val="18"/>
          <w:szCs w:val="18"/>
        </w:rPr>
      </w:r>
    </w:p>
    <w:p>
      <w:pPr>
        <w:spacing w:line="240" w:lineRule="auto"/>
        <w:ind w:left="127"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pict>
          <v:group style="width:482.05pt;height:129.0500pt;mso-position-horizontal-relative:char;mso-position-vertical-relative:line" coordorigin="0,0" coordsize="9641,2581">
            <v:group style="position:absolute;left:5;top:5;width:4816;height:2" coordorigin="5,5" coordsize="4816,2">
              <v:shape style="position:absolute;left:5;top:5;width:4816;height:2" coordorigin="5,5" coordsize="4816,0" path="m5,5l4820,5e" filled="false" stroked="true" strokeweight=".47998pt" strokecolor="#044e7d">
                <v:path arrowok="t"/>
              </v:shape>
            </v:group>
            <v:group style="position:absolute;left:4820;top:5;width:10;height:2" coordorigin="4820,5" coordsize="10,2">
              <v:shape style="position:absolute;left:4820;top:5;width:10;height:2" coordorigin="4820,5" coordsize="10,0" path="m4820,5l4830,5e" filled="false" stroked="true" strokeweight=".47998pt" strokecolor="#044e7d">
                <v:path arrowok="t"/>
              </v:shape>
            </v:group>
            <v:group style="position:absolute;left:4830;top:5;width:4806;height:2" coordorigin="4830,5" coordsize="4806,2">
              <v:shape style="position:absolute;left:4830;top:5;width:4806;height:2" coordorigin="4830,5" coordsize="4806,0" path="m4830,5l9636,5e" filled="false" stroked="true" strokeweight=".47998pt" strokecolor="#044e7d">
                <v:path arrowok="t"/>
              </v:shape>
            </v:group>
            <v:group style="position:absolute;left:5;top:2576;width:4816;height:2" coordorigin="5,2576" coordsize="4816,2">
              <v:shape style="position:absolute;left:5;top:2576;width:4816;height:2" coordorigin="5,2576" coordsize="4816,0" path="m5,2576l4820,2576e" filled="false" stroked="true" strokeweight=".47998pt" strokecolor="#044e7d">
                <v:path arrowok="t"/>
              </v:shape>
            </v:group>
            <v:group style="position:absolute;left:4820;top:2576;width:10;height:2" coordorigin="4820,2576" coordsize="10,2">
              <v:shape style="position:absolute;left:4820;top:2576;width:10;height:2" coordorigin="4820,2576" coordsize="10,0" path="m4820,2576l4830,2576e" filled="false" stroked="true" strokeweight=".47998pt" strokecolor="#044e7d">
                <v:path arrowok="t"/>
              </v:shape>
            </v:group>
            <v:group style="position:absolute;left:4830;top:2576;width:4806;height:2" coordorigin="4830,2576" coordsize="4806,2">
              <v:shape style="position:absolute;left:4830;top:2576;width:4806;height:2" coordorigin="4830,2576" coordsize="4806,0" path="m4830,2576l9636,2576e" filled="false" stroked="true" strokeweight=".47998pt" strokecolor="#044e7d">
                <v:path arrowok="t"/>
              </v:shape>
              <v:shape style="position:absolute;left:549;top:43;width:3729;height:2493" type="#_x0000_t75" stroked="false">
                <v:imagedata r:id="rId37" o:title=""/>
              </v:shape>
            </v:group>
            <v:group style="position:absolute;left:8678;top:1661;width:161;height:2" coordorigin="8678,1661" coordsize="161,2">
              <v:shape style="position:absolute;left:8678;top:1661;width:161;height:2" coordorigin="8678,1661" coordsize="161,0" path="m8678,1661l8838,1661e" filled="false" stroked="true" strokeweight=".18335pt" strokecolor="#000000">
                <v:path arrowok="t"/>
                <v:stroke dashstyle="dash"/>
              </v:shape>
            </v:group>
            <v:group style="position:absolute;left:5672;top:1661;width:2796;height:2" coordorigin="5672,1661" coordsize="2796,2">
              <v:shape style="position:absolute;left:5672;top:1661;width:2796;height:2" coordorigin="5672,1661" coordsize="2796,0" path="m5672,1661l8468,1661e" filled="false" stroked="true" strokeweight=".18335pt" strokecolor="#000000">
                <v:path arrowok="t"/>
                <v:stroke dashstyle="dash"/>
              </v:shape>
            </v:group>
            <v:group style="position:absolute;left:8678;top:1354;width:161;height:2" coordorigin="8678,1354" coordsize="161,2">
              <v:shape style="position:absolute;left:8678;top:1354;width:161;height:2" coordorigin="8678,1354" coordsize="161,0" path="m8678,1354l8838,1354e" filled="false" stroked="true" strokeweight=".18335pt" strokecolor="#000000">
                <v:path arrowok="t"/>
                <v:stroke dashstyle="dash"/>
              </v:shape>
            </v:group>
            <v:group style="position:absolute;left:8151;top:1354;width:318;height:2" coordorigin="8151,1354" coordsize="318,2">
              <v:shape style="position:absolute;left:8151;top:1354;width:318;height:2" coordorigin="8151,1354" coordsize="318,0" path="m8151,1354l8468,1354e" filled="false" stroked="true" strokeweight=".18335pt" strokecolor="#000000">
                <v:path arrowok="t"/>
                <v:stroke dashstyle="dash"/>
              </v:shape>
            </v:group>
            <v:group style="position:absolute;left:5672;top:1354;width:2269;height:2" coordorigin="5672,1354" coordsize="2269,2">
              <v:shape style="position:absolute;left:5672;top:1354;width:2269;height:2" coordorigin="5672,1354" coordsize="2269,0" path="m5672,1354l7941,1354e" filled="false" stroked="true" strokeweight=".18335pt" strokecolor="#000000">
                <v:path arrowok="t"/>
                <v:stroke dashstyle="dash"/>
              </v:shape>
            </v:group>
            <v:group style="position:absolute;left:8678;top:1046;width:161;height:2" coordorigin="8678,1046" coordsize="161,2">
              <v:shape style="position:absolute;left:8678;top:1046;width:161;height:2" coordorigin="8678,1046" coordsize="161,0" path="m8678,1046l8838,1046e" filled="false" stroked="true" strokeweight=".18335pt" strokecolor="#000000">
                <v:path arrowok="t"/>
                <v:stroke dashstyle="dash"/>
              </v:shape>
            </v:group>
            <v:group style="position:absolute;left:5672;top:1046;width:2796;height:2" coordorigin="5672,1046" coordsize="2796,2">
              <v:shape style="position:absolute;left:5672;top:1046;width:2796;height:2" coordorigin="5672,1046" coordsize="2796,0" path="m5672,1046l8468,1046e" filled="false" stroked="true" strokeweight=".18335pt" strokecolor="#000000">
                <v:path arrowok="t"/>
                <v:stroke dashstyle="dash"/>
              </v:shape>
            </v:group>
            <v:group style="position:absolute;left:8678;top:738;width:161;height:2" coordorigin="8678,738" coordsize="161,2">
              <v:shape style="position:absolute;left:8678;top:738;width:161;height:2" coordorigin="8678,738" coordsize="161,0" path="m8678,738l8838,738e" filled="false" stroked="true" strokeweight=".18335pt" strokecolor="#000000">
                <v:path arrowok="t"/>
                <v:stroke dashstyle="dash"/>
              </v:shape>
            </v:group>
            <v:group style="position:absolute;left:5672;top:738;width:2796;height:2" coordorigin="5672,738" coordsize="2796,2">
              <v:shape style="position:absolute;left:5672;top:738;width:2796;height:2" coordorigin="5672,738" coordsize="2796,0" path="m5672,738l8468,738e" filled="false" stroked="true" strokeweight=".18335pt" strokecolor="#000000">
                <v:path arrowok="t"/>
                <v:stroke dashstyle="dash"/>
              </v:shape>
            </v:group>
            <v:group style="position:absolute;left:5672;top:434;width:3167;height:2" coordorigin="5672,434" coordsize="3167,2">
              <v:shape style="position:absolute;left:5672;top:434;width:3167;height:2" coordorigin="5672,434" coordsize="3167,0" path="m5672,434l8838,434e" filled="false" stroked="true" strokeweight=".18335pt" strokecolor="#000000">
                <v:path arrowok="t"/>
                <v:stroke dashstyle="dash"/>
              </v:shape>
            </v:group>
            <v:group style="position:absolute;left:5672;top:127;width:3167;height:2" coordorigin="5672,127" coordsize="3167,2">
              <v:shape style="position:absolute;left:5672;top:127;width:3167;height:2" coordorigin="5672,127" coordsize="3167,0" path="m5672,127l8838,127e" filled="false" stroked="true" strokeweight=".18335pt" strokecolor="#000000">
                <v:path arrowok="t"/>
                <v:stroke dashstyle="dash"/>
              </v:shape>
            </v:group>
            <v:group style="position:absolute;left:6359;top:1966;width:210;height:2" coordorigin="6359,1966" coordsize="210,2">
              <v:shape style="position:absolute;left:6359;top:1966;width:210;height:2" coordorigin="6359,1966" coordsize="210,0" path="m6359,1966l6569,1966e" filled="false" stroked="true" strokeweight=".183166pt" strokecolor="#ff0000">
                <v:path arrowok="t"/>
              </v:shape>
            </v:group>
            <v:group style="position:absolute;left:6887;top:1901;width:210;height:66" coordorigin="6887,1901" coordsize="210,66">
              <v:shape style="position:absolute;left:6887;top:1901;width:210;height:66" coordorigin="6887,1901" coordsize="210,66" path="m6887,1967l7096,1967,7096,1901,6887,1901,6887,1967xe" filled="true" fillcolor="#ff0000" stroked="false">
                <v:path arrowok="t"/>
                <v:fill type="solid"/>
              </v:shape>
            </v:group>
            <v:group style="position:absolute;left:7414;top:1821;width:210;height:147" coordorigin="7414,1821" coordsize="210,147">
              <v:shape style="position:absolute;left:7414;top:1821;width:210;height:147" coordorigin="7414,1821" coordsize="210,147" path="m7624,1821l7414,1821,7414,1967,7624,1967,7624,1821xe" filled="true" fillcolor="#ff0000" stroked="false">
                <v:path arrowok="t"/>
                <v:fill type="solid"/>
              </v:shape>
            </v:group>
            <v:group style="position:absolute;left:7941;top:1685;width:210;height:283" coordorigin="7941,1685" coordsize="210,283">
              <v:shape style="position:absolute;left:7941;top:1685;width:210;height:283" coordorigin="7941,1685" coordsize="210,283" path="m8151,1685l7941,1685,7941,1967,8151,1967,8151,1685xe" filled="true" fillcolor="#ff0000" stroked="false">
                <v:path arrowok="t"/>
                <v:fill type="solid"/>
              </v:shape>
            </v:group>
            <v:group style="position:absolute;left:8468;top:1619;width:210;height:349" coordorigin="8468,1619" coordsize="210,349">
              <v:shape style="position:absolute;left:8468;top:1619;width:210;height:349" coordorigin="8468,1619" coordsize="210,349" path="m8678,1619l8468,1619,8468,1967,8678,1967,8678,1619xe" filled="true" fillcolor="#ff0000" stroked="false">
                <v:path arrowok="t"/>
                <v:fill type="solid"/>
              </v:shape>
            </v:group>
            <v:group style="position:absolute;left:6359;top:1960;width:210;height:2" coordorigin="6359,1960" coordsize="210,2">
              <v:shape style="position:absolute;left:6359;top:1960;width:210;height:2" coordorigin="6359,1960" coordsize="210,0" path="m6359,1960l6569,1960e" filled="false" stroked="true" strokeweight=".366333pt" strokecolor="#044e7d">
                <v:path arrowok="t"/>
              </v:shape>
            </v:group>
            <v:group style="position:absolute;left:6887;top:1839;width:210;height:63" coordorigin="6887,1839" coordsize="210,63">
              <v:shape style="position:absolute;left:6887;top:1839;width:210;height:63" coordorigin="6887,1839" coordsize="210,63" path="m6887,1901l7096,1901,7096,1839,6887,1839,6887,1901xe" filled="true" fillcolor="#044e7d" stroked="false">
                <v:path arrowok="t"/>
                <v:fill type="solid"/>
              </v:shape>
            </v:group>
            <v:group style="position:absolute;left:7414;top:1667;width:210;height:154" coordorigin="7414,1667" coordsize="210,154">
              <v:shape style="position:absolute;left:7414;top:1667;width:210;height:154" coordorigin="7414,1667" coordsize="210,154" path="m7624,1667l7414,1667,7414,1821,7624,1821,7624,1667xe" filled="true" fillcolor="#044e7d" stroked="false">
                <v:path arrowok="t"/>
                <v:fill type="solid"/>
              </v:shape>
            </v:group>
            <v:group style="position:absolute;left:7941;top:1389;width:210;height:297" coordorigin="7941,1389" coordsize="210,297">
              <v:shape style="position:absolute;left:7941;top:1389;width:210;height:297" coordorigin="7941,1389" coordsize="210,297" path="m8151,1389l7941,1389,7941,1685,8151,1685,8151,1389xe" filled="true" fillcolor="#044e7d" stroked="false">
                <v:path arrowok="t"/>
                <v:fill type="solid"/>
              </v:shape>
            </v:group>
            <v:group style="position:absolute;left:8468;top:1235;width:210;height:385" coordorigin="8468,1235" coordsize="210,385">
              <v:shape style="position:absolute;left:8468;top:1235;width:210;height:385" coordorigin="8468,1235" coordsize="210,385" path="m8678,1235l8468,1235,8468,1619,8678,1619,8678,1235xe" filled="true" fillcolor="#044e7d" stroked="false">
                <v:path arrowok="t"/>
                <v:fill type="solid"/>
              </v:shape>
            </v:group>
            <v:group style="position:absolute;left:6887;top:1773;width:210;height:66" coordorigin="6887,1773" coordsize="210,66">
              <v:shape style="position:absolute;left:6887;top:1773;width:210;height:66" coordorigin="6887,1773" coordsize="210,66" path="m6887,1839l7096,1839,7096,1773,6887,1773,6887,1839xe" filled="true" fillcolor="#ff8080" stroked="false">
                <v:path arrowok="t"/>
                <v:fill type="solid"/>
              </v:shape>
            </v:group>
            <v:group style="position:absolute;left:7414;top:1465;width:210;height:202" coordorigin="7414,1465" coordsize="210,202">
              <v:shape style="position:absolute;left:7414;top:1465;width:210;height:202" coordorigin="7414,1465" coordsize="210,202" path="m7624,1465l7414,1465,7414,1667,7624,1667,7624,1465xe" filled="true" fillcolor="#ff8080" stroked="false">
                <v:path arrowok="t"/>
                <v:fill type="solid"/>
              </v:shape>
            </v:group>
            <v:group style="position:absolute;left:7941;top:1114;width:210;height:275" coordorigin="7941,1114" coordsize="210,275">
              <v:shape style="position:absolute;left:7941;top:1114;width:210;height:275" coordorigin="7941,1114" coordsize="210,275" path="m8151,1114l7941,1114,7941,1389,8151,1389,8151,1114xe" filled="true" fillcolor="#ff8080" stroked="false">
                <v:path arrowok="t"/>
                <v:fill type="solid"/>
              </v:shape>
            </v:group>
            <v:group style="position:absolute;left:8468;top:945;width:210;height:290" coordorigin="8468,945" coordsize="210,290">
              <v:shape style="position:absolute;left:8468;top:945;width:210;height:290" coordorigin="8468,945" coordsize="210,290" path="m8678,945l8468,945,8468,1235,8678,1235,8678,945xe" filled="true" fillcolor="#ff8080" stroked="false">
                <v:path arrowok="t"/>
                <v:fill type="solid"/>
              </v:shape>
            </v:group>
            <v:group style="position:absolute;left:6359;top:1955;width:210;height:2" coordorigin="6359,1955" coordsize="210,2">
              <v:shape style="position:absolute;left:6359;top:1955;width:210;height:2" coordorigin="6359,1955" coordsize="210,0" path="m6359,1955l6569,1955e" filled="false" stroked="true" strokeweight=".183166pt" strokecolor="#81a6bd">
                <v:path arrowok="t"/>
              </v:shape>
            </v:group>
            <v:group style="position:absolute;left:6887;top:1737;width:210;height:37" coordorigin="6887,1737" coordsize="210,37">
              <v:shape style="position:absolute;left:6887;top:1737;width:210;height:37" coordorigin="6887,1737" coordsize="210,37" path="m6887,1773l7096,1773,7096,1737,6887,1737,6887,1773xe" filled="true" fillcolor="#81a6bd" stroked="false">
                <v:path arrowok="t"/>
                <v:fill type="solid"/>
              </v:shape>
            </v:group>
            <v:group style="position:absolute;left:7414;top:1411;width:210;height:55" coordorigin="7414,1411" coordsize="210,55">
              <v:shape style="position:absolute;left:7414;top:1411;width:210;height:55" coordorigin="7414,1411" coordsize="210,55" path="m7414,1465l7624,1465,7624,1411,7414,1411,7414,1465xe" filled="true" fillcolor="#81a6bd" stroked="false">
                <v:path arrowok="t"/>
                <v:fill type="solid"/>
              </v:shape>
            </v:group>
            <v:group style="position:absolute;left:7941;top:1033;width:210;height:81" coordorigin="7941,1033" coordsize="210,81">
              <v:shape style="position:absolute;left:7941;top:1033;width:210;height:81" coordorigin="7941,1033" coordsize="210,81" path="m7941,1114l8151,1114,8151,1033,7941,1033,7941,1114xe" filled="true" fillcolor="#81a6bd" stroked="false">
                <v:path arrowok="t"/>
                <v:fill type="solid"/>
              </v:shape>
            </v:group>
            <v:group style="position:absolute;left:8468;top:832;width:210;height:114" coordorigin="8468,832" coordsize="210,114">
              <v:shape style="position:absolute;left:8468;top:832;width:210;height:114" coordorigin="8468,832" coordsize="210,114" path="m8678,832l8468,832,8468,945,8678,945,8678,832xe" filled="true" fillcolor="#81a6bd" stroked="false">
                <v:path arrowok="t"/>
                <v:fill type="solid"/>
              </v:shape>
            </v:group>
            <v:group style="position:absolute;left:6359;top:1951;width:210;height:2" coordorigin="6359,1951" coordsize="210,2">
              <v:shape style="position:absolute;left:6359;top:1951;width:210;height:2" coordorigin="6359,1951" coordsize="210,0" path="m6359,1951l6569,1951e" filled="false" stroked="true" strokeweight=".183166pt" strokecolor="#ffb1b1">
                <v:path arrowok="t"/>
              </v:shape>
            </v:group>
            <v:group style="position:absolute;left:6887;top:1693;width:210;height:44" coordorigin="6887,1693" coordsize="210,44">
              <v:shape style="position:absolute;left:6887;top:1693;width:210;height:44" coordorigin="6887,1693" coordsize="210,44" path="m6887,1737l7096,1737,7096,1693,6887,1693,6887,1737xe" filled="true" fillcolor="#ffb1b1" stroked="false">
                <v:path arrowok="t"/>
                <v:fill type="solid"/>
              </v:shape>
            </v:group>
            <v:group style="position:absolute;left:7414;top:1341;width:210;height:70" coordorigin="7414,1341" coordsize="210,70">
              <v:shape style="position:absolute;left:7414;top:1341;width:210;height:70" coordorigin="7414,1341" coordsize="210,70" path="m7414,1411l7624,1411,7624,1341,7414,1341,7414,1411xe" filled="true" fillcolor="#ffb1b1" stroked="false">
                <v:path arrowok="t"/>
                <v:fill type="solid"/>
              </v:shape>
            </v:group>
            <v:group style="position:absolute;left:7941;top:920;width:210;height:114" coordorigin="7941,920" coordsize="210,114">
              <v:shape style="position:absolute;left:7941;top:920;width:210;height:114" coordorigin="7941,920" coordsize="210,114" path="m8151,920l7941,920,7941,1033,8151,1033,8151,920xe" filled="true" fillcolor="#ffb1b1" stroked="false">
                <v:path arrowok="t"/>
                <v:fill type="solid"/>
              </v:shape>
            </v:group>
            <v:group style="position:absolute;left:8468;top:689;width:210;height:143" coordorigin="8468,689" coordsize="210,143">
              <v:shape style="position:absolute;left:8468;top:689;width:210;height:143" coordorigin="8468,689" coordsize="210,143" path="m8678,689l8468,689,8468,832,8678,832,8678,689xe" filled="true" fillcolor="#ffb1b1" stroked="false">
                <v:path arrowok="t"/>
                <v:fill type="solid"/>
              </v:shape>
            </v:group>
            <v:group style="position:absolute;left:6359;top:1951;width:210;height:2" coordorigin="6359,1951" coordsize="210,2">
              <v:shape style="position:absolute;left:6359;top:1951;width:210;height:2" coordorigin="6359,1951" coordsize="210,0" path="m6359,1951l6569,1951e" filled="false" stroked="true" strokeweight=".183166pt" strokecolor="#b4c9d7">
                <v:path arrowok="t"/>
              </v:shape>
            </v:group>
            <v:group style="position:absolute;left:6887;top:1660;width:210;height:33" coordorigin="6887,1660" coordsize="210,33">
              <v:shape style="position:absolute;left:6887;top:1660;width:210;height:33" coordorigin="6887,1660" coordsize="210,33" path="m6887,1693l7096,1693,7096,1660,6887,1660,6887,1693xe" filled="true" fillcolor="#b4c9d7" stroked="false">
                <v:path arrowok="t"/>
                <v:fill type="solid"/>
              </v:shape>
            </v:group>
            <v:group style="position:absolute;left:7414;top:1275;width:210;height:66" coordorigin="7414,1275" coordsize="210,66">
              <v:shape style="position:absolute;left:7414;top:1275;width:210;height:66" coordorigin="7414,1275" coordsize="210,66" path="m7414,1341l7624,1341,7624,1275,7414,1275,7414,1341xe" filled="true" fillcolor="#b4c9d7" stroked="false">
                <v:path arrowok="t"/>
                <v:fill type="solid"/>
              </v:shape>
            </v:group>
            <v:group style="position:absolute;left:7941;top:817;width:210;height:103" coordorigin="7941,817" coordsize="210,103">
              <v:shape style="position:absolute;left:7941;top:817;width:210;height:103" coordorigin="7941,817" coordsize="210,103" path="m8151,817l7941,817,7941,920,8151,920,8151,817xe" filled="true" fillcolor="#b4c9d7" stroked="false">
                <v:path arrowok="t"/>
                <v:fill type="solid"/>
              </v:shape>
            </v:group>
            <v:group style="position:absolute;left:8468;top:473;width:210;height:217" coordorigin="8468,473" coordsize="210,217">
              <v:shape style="position:absolute;left:8468;top:473;width:210;height:217" coordorigin="8468,473" coordsize="210,217" path="m8678,473l8468,473,8468,689,8678,689,8678,473xe" filled="true" fillcolor="#b4c9d7" stroked="false">
                <v:path arrowok="t"/>
                <v:fill type="solid"/>
              </v:shape>
            </v:group>
            <v:group style="position:absolute;left:5672;top:127;width:2;height:1839" coordorigin="5672,127" coordsize="2,1839">
              <v:shape style="position:absolute;left:5672;top:127;width:2;height:1839" coordorigin="5672,127" coordsize="0,1839" path="m5672,1966l5672,127e" filled="false" stroked="true" strokeweight=".214464pt" strokecolor="#000000">
                <v:path arrowok="t"/>
              </v:shape>
            </v:group>
            <v:group style="position:absolute;left:5637;top:1966;width:35;height:2" coordorigin="5637,1966" coordsize="35,2">
              <v:shape style="position:absolute;left:5637;top:1966;width:35;height:2" coordorigin="5637,1966" coordsize="35,0" path="m5637,1966l5672,1966e" filled="false" stroked="true" strokeweight=".18335pt" strokecolor="#000000">
                <v:path arrowok="t"/>
              </v:shape>
            </v:group>
            <v:group style="position:absolute;left:5637;top:1661;width:35;height:2" coordorigin="5637,1661" coordsize="35,2">
              <v:shape style="position:absolute;left:5637;top:1661;width:35;height:2" coordorigin="5637,1661" coordsize="35,0" path="m5637,1661l5672,1661e" filled="false" stroked="true" strokeweight=".18335pt" strokecolor="#000000">
                <v:path arrowok="t"/>
              </v:shape>
            </v:group>
            <v:group style="position:absolute;left:5637;top:1354;width:35;height:2" coordorigin="5637,1354" coordsize="35,2">
              <v:shape style="position:absolute;left:5637;top:1354;width:35;height:2" coordorigin="5637,1354" coordsize="35,0" path="m5637,1354l5672,1354e" filled="false" stroked="true" strokeweight=".18335pt" strokecolor="#000000">
                <v:path arrowok="t"/>
              </v:shape>
            </v:group>
            <v:group style="position:absolute;left:5637;top:1046;width:35;height:2" coordorigin="5637,1046" coordsize="35,2">
              <v:shape style="position:absolute;left:5637;top:1046;width:35;height:2" coordorigin="5637,1046" coordsize="35,0" path="m5637,1046l5672,1046e" filled="false" stroked="true" strokeweight=".18335pt" strokecolor="#000000">
                <v:path arrowok="t"/>
              </v:shape>
            </v:group>
            <v:group style="position:absolute;left:5637;top:738;width:35;height:2" coordorigin="5637,738" coordsize="35,2">
              <v:shape style="position:absolute;left:5637;top:738;width:35;height:2" coordorigin="5637,738" coordsize="35,0" path="m5637,738l5672,738e" filled="false" stroked="true" strokeweight=".18335pt" strokecolor="#000000">
                <v:path arrowok="t"/>
              </v:shape>
            </v:group>
            <v:group style="position:absolute;left:5637;top:434;width:35;height:2" coordorigin="5637,434" coordsize="35,2">
              <v:shape style="position:absolute;left:5637;top:434;width:35;height:2" coordorigin="5637,434" coordsize="35,0" path="m5637,434l5672,434e" filled="false" stroked="true" strokeweight=".18335pt" strokecolor="#000000">
                <v:path arrowok="t"/>
              </v:shape>
            </v:group>
            <v:group style="position:absolute;left:5637;top:127;width:35;height:2" coordorigin="5637,127" coordsize="35,2">
              <v:shape style="position:absolute;left:5637;top:127;width:35;height:2" coordorigin="5637,127" coordsize="35,0" path="m5637,127l5672,127e" filled="false" stroked="true" strokeweight=".18335pt" strokecolor="#000000">
                <v:path arrowok="t"/>
              </v:shape>
            </v:group>
            <v:group style="position:absolute;left:5672;top:1966;width:3167;height:2" coordorigin="5672,1966" coordsize="3167,2">
              <v:shape style="position:absolute;left:5672;top:1966;width:3167;height:2" coordorigin="5672,1966" coordsize="3167,0" path="m5672,1966l8838,1966e" filled="false" stroked="true" strokeweight=".18335pt" strokecolor="#000000">
                <v:path arrowok="t"/>
              </v:shape>
            </v:group>
            <v:group style="position:absolute;left:5672;top:1966;width:2;height:33" coordorigin="5672,1966" coordsize="2,33">
              <v:shape style="position:absolute;left:5672;top:1966;width:2;height:33" coordorigin="5672,1966" coordsize="0,33" path="m5672,1966l5672,1999e" filled="false" stroked="true" strokeweight=".214464pt" strokecolor="#000000">
                <v:path arrowok="t"/>
              </v:shape>
            </v:group>
            <v:group style="position:absolute;left:6199;top:1966;width:2;height:33" coordorigin="6199,1966" coordsize="2,33">
              <v:shape style="position:absolute;left:6199;top:1966;width:2;height:33" coordorigin="6199,1966" coordsize="0,33" path="m6199,1966l6199,1999e" filled="false" stroked="true" strokeweight=".214464pt" strokecolor="#000000">
                <v:path arrowok="t"/>
              </v:shape>
            </v:group>
            <v:group style="position:absolute;left:6726;top:1966;width:2;height:33" coordorigin="6726,1966" coordsize="2,33">
              <v:shape style="position:absolute;left:6726;top:1966;width:2;height:33" coordorigin="6726,1966" coordsize="0,33" path="m6726,1966l6726,1999e" filled="false" stroked="true" strokeweight=".214464pt" strokecolor="#000000">
                <v:path arrowok="t"/>
              </v:shape>
            </v:group>
            <v:group style="position:absolute;left:7253;top:1966;width:2;height:33" coordorigin="7253,1966" coordsize="2,33">
              <v:shape style="position:absolute;left:7253;top:1966;width:2;height:33" coordorigin="7253,1966" coordsize="0,33" path="m7253,1966l7253,1999e" filled="false" stroked="true" strokeweight=".214464pt" strokecolor="#000000">
                <v:path arrowok="t"/>
              </v:shape>
            </v:group>
            <v:group style="position:absolute;left:7784;top:1966;width:2;height:33" coordorigin="7784,1966" coordsize="2,33">
              <v:shape style="position:absolute;left:7784;top:1966;width:2;height:33" coordorigin="7784,1966" coordsize="0,33" path="m7784,1966l7784,1999e" filled="false" stroked="true" strokeweight=".214464pt" strokecolor="#000000">
                <v:path arrowok="t"/>
              </v:shape>
            </v:group>
            <v:group style="position:absolute;left:8311;top:1966;width:2;height:33" coordorigin="8311,1966" coordsize="2,33">
              <v:shape style="position:absolute;left:8311;top:1966;width:2;height:33" coordorigin="8311,1966" coordsize="0,33" path="m8311,1966l8311,1999e" filled="false" stroked="true" strokeweight=".214464pt" strokecolor="#000000">
                <v:path arrowok="t"/>
              </v:shape>
            </v:group>
            <v:group style="position:absolute;left:8838;top:1966;width:2;height:33" coordorigin="8838,1966" coordsize="2,33">
              <v:shape style="position:absolute;left:8838;top:1966;width:2;height:33" coordorigin="8838,1966" coordsize="0,33" path="m8838,1966l8838,1999e" filled="false" stroked="true" strokeweight=".214464pt" strokecolor="#000000">
                <v:path arrowok="t"/>
              </v:shape>
            </v:group>
            <v:group style="position:absolute;left:5937;top:390;width:2636;height:1576" coordorigin="5937,390" coordsize="2636,1576">
              <v:shape style="position:absolute;left:5937;top:390;width:2636;height:1576" coordorigin="5937,390" coordsize="2636,1576" path="m5937,1966l6464,1944,6991,1588,7519,1149,8046,676,8573,390e" filled="false" stroked="true" strokeweight=".956746pt" strokecolor="#ff0000">
                <v:path arrowok="t"/>
              </v:shape>
            </v:group>
            <v:group style="position:absolute;left:5421;top:2251;width:163;height:2" coordorigin="5421,2251" coordsize="163,2">
              <v:shape style="position:absolute;left:5421;top:2251;width:163;height:2" coordorigin="5421,2251" coordsize="163,0" path="m5421,2251l5584,2251e" filled="false" stroked="true" strokeweight="2.747497pt" strokecolor="#ff0000">
                <v:path arrowok="t"/>
              </v:shape>
            </v:group>
            <v:group style="position:absolute;left:6702;top:2251;width:168;height:2" coordorigin="6702,2251" coordsize="168,2">
              <v:shape style="position:absolute;left:6702;top:2251;width:168;height:2" coordorigin="6702,2251" coordsize="168,0" path="m6702,2251l6869,2251e" filled="false" stroked="true" strokeweight="2.747497pt" strokecolor="#044e7d">
                <v:path arrowok="t"/>
              </v:shape>
            </v:group>
            <v:group style="position:absolute;left:7988;top:2251;width:168;height:2" coordorigin="7988,2251" coordsize="168,2">
              <v:shape style="position:absolute;left:7988;top:2251;width:168;height:2" coordorigin="7988,2251" coordsize="168,0" path="m7988,2251l8155,2251e" filled="false" stroked="true" strokeweight="2.747497pt" strokecolor="#ff8080">
                <v:path arrowok="t"/>
              </v:shape>
            </v:group>
            <v:group style="position:absolute;left:5421;top:2367;width:163;height:2" coordorigin="5421,2367" coordsize="163,2">
              <v:shape style="position:absolute;left:5421;top:2367;width:163;height:2" coordorigin="5421,2367" coordsize="163,0" path="m5421,2367l5584,2367e" filled="false" stroked="true" strokeweight="2.564331pt" strokecolor="#81a6bd">
                <v:path arrowok="t"/>
              </v:shape>
            </v:group>
            <v:group style="position:absolute;left:6702;top:2367;width:168;height:2" coordorigin="6702,2367" coordsize="168,2">
              <v:shape style="position:absolute;left:6702;top:2367;width:168;height:2" coordorigin="6702,2367" coordsize="168,0" path="m6702,2367l6869,2367e" filled="false" stroked="true" strokeweight="2.564331pt" strokecolor="#ffb1b1">
                <v:path arrowok="t"/>
              </v:shape>
            </v:group>
            <v:group style="position:absolute;left:7988;top:2367;width:168;height:2" coordorigin="7988,2367" coordsize="168,2">
              <v:shape style="position:absolute;left:7988;top:2367;width:168;height:2" coordorigin="7988,2367" coordsize="168,0" path="m7988,2367l8155,2367e" filled="false" stroked="true" strokeweight="2.564331pt" strokecolor="#b4c9d7">
                <v:path arrowok="t"/>
              </v:shape>
            </v:group>
            <v:group style="position:absolute;left:5419;top:2478;width:168;height:2" coordorigin="5419,2478" coordsize="168,2">
              <v:shape style="position:absolute;left:5419;top:2478;width:168;height:2" coordorigin="5419,2478" coordsize="168,0" path="m5419,2478l5586,2478e" filled="false" stroked="true" strokeweight=".915832pt" strokecolor="#ff0000">
                <v:path arrowok="t"/>
              </v:shape>
              <v:shape style="position:absolute;left:8122;top:640;width:320;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b/>
                          <w:w w:val="115"/>
                          <w:sz w:val="9"/>
                        </w:rPr>
                        <w:t>49.1%</w:t>
                      </w:r>
                      <w:r>
                        <w:rPr>
                          <w:rFonts w:ascii="微软雅黑"/>
                          <w:sz w:val="9"/>
                        </w:rPr>
                      </w:r>
                    </w:p>
                  </w:txbxContent>
                </v:textbox>
                <w10:wrap type="none"/>
              </v:shape>
              <v:shape style="position:absolute;left:5272;top:82;width:266;height:88" type="#_x0000_t202" filled="false" stroked="false">
                <v:textbox inset="0,0,0,0">
                  <w:txbxContent>
                    <w:p>
                      <w:pPr>
                        <w:spacing w:line="88" w:lineRule="exact" w:before="0"/>
                        <w:ind w:left="0" w:right="0" w:firstLine="0"/>
                        <w:jc w:val="left"/>
                        <w:rPr>
                          <w:rFonts w:ascii="微软雅黑" w:hAnsi="微软雅黑" w:cs="微软雅黑" w:eastAsia="微软雅黑" w:hint="default"/>
                          <w:sz w:val="8"/>
                          <w:szCs w:val="8"/>
                        </w:rPr>
                      </w:pPr>
                      <w:r>
                        <w:rPr>
                          <w:rFonts w:ascii="微软雅黑"/>
                          <w:spacing w:val="-1"/>
                          <w:w w:val="130"/>
                          <w:sz w:val="8"/>
                        </w:rPr>
                        <w:t>1,200</w:t>
                      </w:r>
                      <w:r>
                        <w:rPr>
                          <w:rFonts w:ascii="微软雅黑"/>
                          <w:spacing w:val="-1"/>
                          <w:sz w:val="8"/>
                        </w:rPr>
                      </w:r>
                    </w:p>
                  </w:txbxContent>
                </v:textbox>
                <w10:wrap type="none"/>
              </v:shape>
              <v:shape style="position:absolute;left:8945;top:82;width:212;height:88" type="#_x0000_t202" filled="false" stroked="false">
                <v:textbox inset="0,0,0,0">
                  <w:txbxContent>
                    <w:p>
                      <w:pPr>
                        <w:spacing w:line="88" w:lineRule="exact" w:before="0"/>
                        <w:ind w:left="0" w:right="0" w:firstLine="0"/>
                        <w:jc w:val="left"/>
                        <w:rPr>
                          <w:rFonts w:ascii="微软雅黑" w:hAnsi="微软雅黑" w:cs="微软雅黑" w:eastAsia="微软雅黑" w:hint="default"/>
                          <w:sz w:val="8"/>
                          <w:szCs w:val="8"/>
                        </w:rPr>
                      </w:pPr>
                      <w:r>
                        <w:rPr>
                          <w:rFonts w:ascii="微软雅黑"/>
                          <w:spacing w:val="-1"/>
                          <w:w w:val="125"/>
                          <w:sz w:val="8"/>
                        </w:rPr>
                        <w:t>70%</w:t>
                      </w:r>
                      <w:r>
                        <w:rPr>
                          <w:rFonts w:ascii="微软雅黑"/>
                          <w:sz w:val="8"/>
                        </w:rPr>
                      </w:r>
                    </w:p>
                  </w:txbxContent>
                </v:textbox>
                <w10:wrap type="none"/>
              </v:shape>
              <v:shape style="position:absolute;left:8427;top:253;width:319;height:88" type="#_x0000_t202" filled="false" stroked="false">
                <v:textbox inset="0,0,0,0">
                  <w:txbxContent>
                    <w:p>
                      <w:pPr>
                        <w:spacing w:line="88" w:lineRule="exact" w:before="0"/>
                        <w:ind w:left="0" w:right="0" w:firstLine="0"/>
                        <w:jc w:val="left"/>
                        <w:rPr>
                          <w:rFonts w:ascii="微软雅黑" w:hAnsi="微软雅黑" w:cs="微软雅黑" w:eastAsia="微软雅黑" w:hint="default"/>
                          <w:sz w:val="8"/>
                          <w:szCs w:val="8"/>
                        </w:rPr>
                      </w:pPr>
                      <w:r>
                        <w:rPr>
                          <w:rFonts w:ascii="微软雅黑"/>
                          <w:b/>
                          <w:w w:val="125"/>
                          <w:sz w:val="8"/>
                        </w:rPr>
                        <w:t>59.9%</w:t>
                      </w:r>
                      <w:r>
                        <w:rPr>
                          <w:rFonts w:ascii="微软雅黑"/>
                          <w:sz w:val="8"/>
                        </w:rPr>
                      </w:r>
                    </w:p>
                  </w:txbxContent>
                </v:textbox>
                <w10:wrap type="none"/>
              </v:shape>
              <v:shape style="position:absolute;left:5272;top:389;width:266;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1,000</w:t>
                      </w:r>
                      <w:r>
                        <w:rPr>
                          <w:rFonts w:ascii="微软雅黑"/>
                          <w:spacing w:val="-1"/>
                          <w:sz w:val="9"/>
                        </w:rPr>
                      </w:r>
                    </w:p>
                  </w:txbxContent>
                </v:textbox>
                <w10:wrap type="none"/>
              </v:shape>
              <v:shape style="position:absolute;left:8945;top:345;width:212;height:352" type="#_x0000_t202" filled="false" stroked="false">
                <v:textbox inset="0,0,0,0">
                  <w:txbxContent>
                    <w:p>
                      <w:pPr>
                        <w:spacing w:line="91" w:lineRule="exact" w:before="0"/>
                        <w:ind w:left="0" w:right="0" w:firstLine="0"/>
                        <w:jc w:val="left"/>
                        <w:rPr>
                          <w:rFonts w:ascii="微软雅黑" w:hAnsi="微软雅黑" w:cs="微软雅黑" w:eastAsia="微软雅黑" w:hint="default"/>
                          <w:sz w:val="8"/>
                          <w:szCs w:val="8"/>
                        </w:rPr>
                      </w:pPr>
                      <w:r>
                        <w:rPr>
                          <w:rFonts w:ascii="微软雅黑"/>
                          <w:spacing w:val="-1"/>
                          <w:w w:val="125"/>
                          <w:sz w:val="8"/>
                        </w:rPr>
                        <w:t>60%</w:t>
                      </w:r>
                      <w:r>
                        <w:rPr>
                          <w:rFonts w:ascii="微软雅黑"/>
                          <w:sz w:val="8"/>
                        </w:rPr>
                      </w:r>
                    </w:p>
                    <w:p>
                      <w:pPr>
                        <w:spacing w:line="240" w:lineRule="auto" w:before="6"/>
                        <w:rPr>
                          <w:rFonts w:ascii="Microsoft JhengHei" w:hAnsi="Microsoft JhengHei" w:cs="Microsoft JhengHei" w:eastAsia="Microsoft JhengHei" w:hint="default"/>
                          <w:b/>
                          <w:bCs/>
                          <w:sz w:val="6"/>
                          <w:szCs w:val="6"/>
                        </w:rPr>
                      </w:pPr>
                    </w:p>
                    <w:p>
                      <w:pPr>
                        <w:spacing w:line="149"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50%</w:t>
                      </w:r>
                      <w:r>
                        <w:rPr>
                          <w:rFonts w:ascii="微软雅黑"/>
                          <w:sz w:val="9"/>
                        </w:rPr>
                      </w:r>
                    </w:p>
                  </w:txbxContent>
                </v:textbox>
                <w10:wrap type="none"/>
              </v:shape>
              <v:shape style="position:absolute;left:5357;top:697;width:181;height:88" type="#_x0000_t202" filled="false" stroked="false">
                <v:textbox inset="0,0,0,0">
                  <w:txbxContent>
                    <w:p>
                      <w:pPr>
                        <w:spacing w:line="88" w:lineRule="exact" w:before="0"/>
                        <w:ind w:left="0" w:right="0" w:firstLine="0"/>
                        <w:jc w:val="left"/>
                        <w:rPr>
                          <w:rFonts w:ascii="微软雅黑" w:hAnsi="微软雅黑" w:cs="微软雅黑" w:eastAsia="微软雅黑" w:hint="default"/>
                          <w:sz w:val="8"/>
                          <w:szCs w:val="8"/>
                        </w:rPr>
                      </w:pPr>
                      <w:r>
                        <w:rPr>
                          <w:rFonts w:ascii="微软雅黑"/>
                          <w:spacing w:val="-1"/>
                          <w:w w:val="125"/>
                          <w:sz w:val="8"/>
                        </w:rPr>
                        <w:t>800</w:t>
                      </w:r>
                      <w:r>
                        <w:rPr>
                          <w:rFonts w:ascii="微软雅黑"/>
                          <w:sz w:val="8"/>
                        </w:rPr>
                      </w:r>
                    </w:p>
                  </w:txbxContent>
                </v:textbox>
                <w10:wrap type="none"/>
              </v:shape>
              <v:shape style="position:absolute;left:8945;top:872;width:212;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40%</w:t>
                      </w:r>
                      <w:r>
                        <w:rPr>
                          <w:rFonts w:ascii="微软雅黑"/>
                          <w:sz w:val="9"/>
                        </w:rPr>
                      </w:r>
                    </w:p>
                  </w:txbxContent>
                </v:textbox>
                <w10:wrap type="none"/>
              </v:shape>
              <v:shape style="position:absolute;left:5357;top:1004;width:181;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600</w:t>
                      </w:r>
                      <w:r>
                        <w:rPr>
                          <w:rFonts w:ascii="微软雅黑"/>
                          <w:sz w:val="9"/>
                        </w:rPr>
                      </w:r>
                    </w:p>
                  </w:txbxContent>
                </v:textbox>
                <w10:wrap type="none"/>
              </v:shape>
              <v:shape style="position:absolute;left:7594;top:1113;width:319;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b/>
                          <w:w w:val="115"/>
                          <w:sz w:val="9"/>
                        </w:rPr>
                        <w:t>31.2%</w:t>
                      </w:r>
                      <w:r>
                        <w:rPr>
                          <w:rFonts w:ascii="微软雅黑"/>
                          <w:sz w:val="9"/>
                        </w:rPr>
                      </w:r>
                    </w:p>
                  </w:txbxContent>
                </v:textbox>
                <w10:wrap type="none"/>
              </v:shape>
              <v:shape style="position:absolute;left:8945;top:1135;width:212;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30%</w:t>
                      </w:r>
                      <w:r>
                        <w:rPr>
                          <w:rFonts w:ascii="微软雅黑"/>
                          <w:sz w:val="9"/>
                        </w:rPr>
                      </w:r>
                    </w:p>
                  </w:txbxContent>
                </v:textbox>
                <w10:wrap type="none"/>
              </v:shape>
              <v:shape style="position:absolute;left:5357;top:1311;width:181;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400</w:t>
                      </w:r>
                      <w:r>
                        <w:rPr>
                          <w:rFonts w:ascii="微软雅黑"/>
                          <w:sz w:val="9"/>
                        </w:rPr>
                      </w:r>
                    </w:p>
                  </w:txbxContent>
                </v:textbox>
                <w10:wrap type="none"/>
              </v:shape>
              <v:shape style="position:absolute;left:8945;top:1399;width:212;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20%</w:t>
                      </w:r>
                      <w:r>
                        <w:rPr>
                          <w:rFonts w:ascii="微软雅黑"/>
                          <w:sz w:val="9"/>
                        </w:rPr>
                      </w:r>
                    </w:p>
                  </w:txbxContent>
                </v:textbox>
                <w10:wrap type="none"/>
              </v:shape>
              <v:shape style="position:absolute;left:7066;top:1555;width:319;height:88" type="#_x0000_t202" filled="false" stroked="false">
                <v:textbox inset="0,0,0,0">
                  <w:txbxContent>
                    <w:p>
                      <w:pPr>
                        <w:spacing w:line="88" w:lineRule="exact" w:before="0"/>
                        <w:ind w:left="0" w:right="0" w:firstLine="0"/>
                        <w:jc w:val="left"/>
                        <w:rPr>
                          <w:rFonts w:ascii="微软雅黑" w:hAnsi="微软雅黑" w:cs="微软雅黑" w:eastAsia="微软雅黑" w:hint="default"/>
                          <w:sz w:val="8"/>
                          <w:szCs w:val="8"/>
                        </w:rPr>
                      </w:pPr>
                      <w:r>
                        <w:rPr>
                          <w:rFonts w:ascii="微软雅黑"/>
                          <w:b/>
                          <w:w w:val="125"/>
                          <w:sz w:val="8"/>
                        </w:rPr>
                        <w:t>14.4%</w:t>
                      </w:r>
                      <w:r>
                        <w:rPr>
                          <w:rFonts w:ascii="微软雅黑"/>
                          <w:sz w:val="8"/>
                        </w:rPr>
                      </w:r>
                    </w:p>
                  </w:txbxContent>
                </v:textbox>
                <w10:wrap type="none"/>
              </v:shape>
              <v:shape style="position:absolute;left:5357;top:1618;width:181;height:88" type="#_x0000_t202" filled="false" stroked="false">
                <v:textbox inset="0,0,0,0">
                  <w:txbxContent>
                    <w:p>
                      <w:pPr>
                        <w:spacing w:line="88" w:lineRule="exact" w:before="0"/>
                        <w:ind w:left="0" w:right="0" w:firstLine="0"/>
                        <w:jc w:val="left"/>
                        <w:rPr>
                          <w:rFonts w:ascii="微软雅黑" w:hAnsi="微软雅黑" w:cs="微软雅黑" w:eastAsia="微软雅黑" w:hint="default"/>
                          <w:sz w:val="8"/>
                          <w:szCs w:val="8"/>
                        </w:rPr>
                      </w:pPr>
                      <w:r>
                        <w:rPr>
                          <w:rFonts w:ascii="微软雅黑"/>
                          <w:spacing w:val="-1"/>
                          <w:w w:val="125"/>
                          <w:sz w:val="8"/>
                        </w:rPr>
                        <w:t>200</w:t>
                      </w:r>
                      <w:r>
                        <w:rPr>
                          <w:rFonts w:ascii="微软雅黑"/>
                          <w:sz w:val="8"/>
                        </w:rPr>
                      </w:r>
                    </w:p>
                  </w:txbxContent>
                </v:textbox>
                <w10:wrap type="none"/>
              </v:shape>
              <v:shape style="position:absolute;left:8945;top:1662;width:212;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10%</w:t>
                      </w:r>
                      <w:r>
                        <w:rPr>
                          <w:rFonts w:ascii="微软雅黑"/>
                          <w:sz w:val="9"/>
                        </w:rPr>
                      </w:r>
                    </w:p>
                  </w:txbxContent>
                </v:textbox>
                <w10:wrap type="none"/>
              </v:shape>
              <v:shape style="position:absolute;left:5478;top:1926;width:61;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w w:val="110"/>
                          <w:sz w:val="9"/>
                        </w:rPr>
                        <w:t>0</w:t>
                      </w:r>
                      <w:r>
                        <w:rPr>
                          <w:rFonts w:ascii="微软雅黑"/>
                          <w:sz w:val="9"/>
                        </w:rPr>
                      </w:r>
                    </w:p>
                  </w:txbxContent>
                </v:textbox>
                <w10:wrap type="none"/>
              </v:shape>
              <v:shape style="position:absolute;left:5602;top:1934;width:661;height:481" type="#_x0000_t202" filled="false" stroked="false">
                <v:textbox inset="0,0,0,0">
                  <w:txbxContent>
                    <w:p>
                      <w:pPr>
                        <w:spacing w:line="75" w:lineRule="exact" w:before="0"/>
                        <w:ind w:left="406" w:right="0" w:firstLine="0"/>
                        <w:jc w:val="left"/>
                        <w:rPr>
                          <w:rFonts w:ascii="微软雅黑" w:hAnsi="微软雅黑" w:cs="微软雅黑" w:eastAsia="微软雅黑" w:hint="default"/>
                          <w:sz w:val="8"/>
                          <w:szCs w:val="8"/>
                        </w:rPr>
                      </w:pPr>
                      <w:r>
                        <w:rPr>
                          <w:rFonts w:ascii="微软雅黑"/>
                          <w:b/>
                          <w:w w:val="125"/>
                          <w:sz w:val="8"/>
                        </w:rPr>
                        <w:t>0.0%</w:t>
                      </w:r>
                      <w:r>
                        <w:rPr>
                          <w:rFonts w:ascii="微软雅黑"/>
                          <w:sz w:val="8"/>
                        </w:rPr>
                      </w:r>
                    </w:p>
                    <w:p>
                      <w:pPr>
                        <w:spacing w:line="139" w:lineRule="exact" w:before="0"/>
                        <w:ind w:left="8" w:right="0" w:firstLine="0"/>
                        <w:jc w:val="center"/>
                        <w:rPr>
                          <w:rFonts w:ascii="微软雅黑" w:hAnsi="微软雅黑" w:cs="微软雅黑" w:eastAsia="微软雅黑" w:hint="default"/>
                          <w:sz w:val="9"/>
                          <w:szCs w:val="9"/>
                        </w:rPr>
                      </w:pPr>
                      <w:r>
                        <w:rPr>
                          <w:rFonts w:ascii="微软雅黑"/>
                          <w:w w:val="115"/>
                          <w:sz w:val="9"/>
                        </w:rPr>
                        <w:t>2018</w:t>
                      </w:r>
                      <w:r>
                        <w:rPr>
                          <w:rFonts w:ascii="微软雅黑"/>
                          <w:sz w:val="9"/>
                        </w:rPr>
                      </w:r>
                    </w:p>
                    <w:p>
                      <w:pPr>
                        <w:spacing w:line="177" w:lineRule="auto" w:before="37"/>
                        <w:ind w:left="-1" w:right="109" w:firstLine="0"/>
                        <w:jc w:val="center"/>
                        <w:rPr>
                          <w:rFonts w:ascii="微软雅黑" w:hAnsi="微软雅黑" w:cs="微软雅黑" w:eastAsia="微软雅黑" w:hint="default"/>
                          <w:sz w:val="9"/>
                          <w:szCs w:val="9"/>
                        </w:rPr>
                      </w:pPr>
                      <w:r>
                        <w:rPr>
                          <w:rFonts w:ascii="微软雅黑" w:hAnsi="微软雅黑" w:cs="微软雅黑" w:eastAsia="微软雅黑" w:hint="default"/>
                          <w:spacing w:val="-1"/>
                          <w:w w:val="115"/>
                          <w:sz w:val="9"/>
                          <w:szCs w:val="9"/>
                        </w:rPr>
                        <w:t>三星</w:t>
                      </w:r>
                      <w:r>
                        <w:rPr>
                          <w:rFonts w:ascii="微软雅黑" w:hAnsi="微软雅黑" w:cs="微软雅黑" w:eastAsia="微软雅黑" w:hint="default"/>
                          <w:spacing w:val="-1"/>
                          <w:w w:val="115"/>
                          <w:sz w:val="9"/>
                          <w:szCs w:val="9"/>
                        </w:rPr>
                        <w:t>5G</w:t>
                      </w:r>
                      <w:r>
                        <w:rPr>
                          <w:rFonts w:ascii="微软雅黑" w:hAnsi="微软雅黑" w:cs="微软雅黑" w:eastAsia="微软雅黑" w:hint="default"/>
                          <w:spacing w:val="-1"/>
                          <w:w w:val="115"/>
                          <w:sz w:val="9"/>
                          <w:szCs w:val="9"/>
                        </w:rPr>
                        <w:t>手机 小米</w:t>
                      </w:r>
                      <w:r>
                        <w:rPr>
                          <w:rFonts w:ascii="微软雅黑" w:hAnsi="微软雅黑" w:cs="微软雅黑" w:eastAsia="微软雅黑" w:hint="default"/>
                          <w:spacing w:val="-1"/>
                          <w:w w:val="115"/>
                          <w:sz w:val="9"/>
                          <w:szCs w:val="9"/>
                        </w:rPr>
                        <w:t>5G</w:t>
                      </w:r>
                      <w:r>
                        <w:rPr>
                          <w:rFonts w:ascii="微软雅黑" w:hAnsi="微软雅黑" w:cs="微软雅黑" w:eastAsia="微软雅黑" w:hint="default"/>
                          <w:spacing w:val="-1"/>
                          <w:w w:val="115"/>
                          <w:sz w:val="9"/>
                          <w:szCs w:val="9"/>
                        </w:rPr>
                        <w:t>手机</w:t>
                      </w:r>
                      <w:r>
                        <w:rPr>
                          <w:rFonts w:ascii="微软雅黑" w:hAnsi="微软雅黑" w:cs="微软雅黑" w:eastAsia="微软雅黑" w:hint="default"/>
                          <w:sz w:val="9"/>
                          <w:szCs w:val="9"/>
                        </w:rPr>
                      </w:r>
                    </w:p>
                  </w:txbxContent>
                </v:textbox>
                <w10:wrap type="none"/>
              </v:shape>
              <v:shape style="position:absolute;left:6316;top:1909;width:475;height:232" type="#_x0000_t202" filled="false" stroked="false">
                <v:textbox inset="0,0,0,0">
                  <w:txbxContent>
                    <w:p>
                      <w:pPr>
                        <w:spacing w:line="87" w:lineRule="exact" w:before="0"/>
                        <w:ind w:left="220" w:right="0" w:firstLine="0"/>
                        <w:jc w:val="left"/>
                        <w:rPr>
                          <w:rFonts w:ascii="微软雅黑" w:hAnsi="微软雅黑" w:cs="微软雅黑" w:eastAsia="微软雅黑" w:hint="default"/>
                          <w:sz w:val="8"/>
                          <w:szCs w:val="8"/>
                        </w:rPr>
                      </w:pPr>
                      <w:r>
                        <w:rPr>
                          <w:rFonts w:ascii="微软雅黑"/>
                          <w:b/>
                          <w:w w:val="125"/>
                          <w:sz w:val="8"/>
                        </w:rPr>
                        <w:t>0.9%</w:t>
                      </w:r>
                      <w:r>
                        <w:rPr>
                          <w:rFonts w:ascii="微软雅黑"/>
                          <w:sz w:val="8"/>
                        </w:rPr>
                      </w:r>
                    </w:p>
                    <w:p>
                      <w:pPr>
                        <w:spacing w:line="145" w:lineRule="exact" w:before="0"/>
                        <w:ind w:left="0" w:right="0" w:firstLine="0"/>
                        <w:jc w:val="left"/>
                        <w:rPr>
                          <w:rFonts w:ascii="微软雅黑" w:hAnsi="微软雅黑" w:cs="微软雅黑" w:eastAsia="微软雅黑" w:hint="default"/>
                          <w:sz w:val="9"/>
                          <w:szCs w:val="9"/>
                        </w:rPr>
                      </w:pPr>
                      <w:r>
                        <w:rPr>
                          <w:rFonts w:ascii="微软雅黑"/>
                          <w:w w:val="115"/>
                          <w:sz w:val="9"/>
                        </w:rPr>
                        <w:t>2019E</w:t>
                      </w:r>
                      <w:r>
                        <w:rPr>
                          <w:rFonts w:ascii="微软雅黑"/>
                          <w:sz w:val="9"/>
                        </w:rPr>
                      </w:r>
                    </w:p>
                  </w:txbxContent>
                </v:textbox>
                <w10:wrap type="none"/>
              </v:shape>
              <v:shape style="position:absolute;left:8945;top:1926;width:152;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0%</w:t>
                      </w:r>
                      <w:r>
                        <w:rPr>
                          <w:rFonts w:ascii="微软雅黑"/>
                          <w:sz w:val="9"/>
                        </w:rPr>
                      </w:r>
                    </w:p>
                  </w:txbxContent>
                </v:textbox>
                <w10:wrap type="none"/>
              </v:shape>
              <v:shape style="position:absolute;left:6844;top:2053;width:825;height:362" type="#_x0000_t202" filled="false" stroked="false">
                <v:textbox inset="0,0,0,0">
                  <w:txbxContent>
                    <w:p>
                      <w:pPr>
                        <w:tabs>
                          <w:tab w:pos="528" w:val="left" w:leader="none"/>
                        </w:tabs>
                        <w:spacing w:line="94" w:lineRule="exact" w:before="0"/>
                        <w:ind w:left="0" w:right="0" w:firstLine="0"/>
                        <w:jc w:val="left"/>
                        <w:rPr>
                          <w:rFonts w:ascii="微软雅黑" w:hAnsi="微软雅黑" w:cs="微软雅黑" w:eastAsia="微软雅黑" w:hint="default"/>
                          <w:sz w:val="9"/>
                          <w:szCs w:val="9"/>
                        </w:rPr>
                      </w:pPr>
                      <w:r>
                        <w:rPr>
                          <w:rFonts w:ascii="微软雅黑"/>
                          <w:spacing w:val="-1"/>
                          <w:w w:val="110"/>
                          <w:sz w:val="9"/>
                        </w:rPr>
                        <w:t>2020E</w:t>
                        <w:tab/>
                      </w:r>
                      <w:r>
                        <w:rPr>
                          <w:rFonts w:ascii="微软雅黑"/>
                          <w:spacing w:val="-1"/>
                          <w:w w:val="115"/>
                          <w:sz w:val="9"/>
                        </w:rPr>
                        <w:t>2021E</w:t>
                      </w:r>
                      <w:r>
                        <w:rPr>
                          <w:rFonts w:ascii="微软雅黑"/>
                          <w:sz w:val="9"/>
                        </w:rPr>
                      </w:r>
                    </w:p>
                    <w:p>
                      <w:pPr>
                        <w:spacing w:line="177" w:lineRule="auto" w:before="37"/>
                        <w:ind w:left="43" w:right="109" w:firstLine="0"/>
                        <w:jc w:val="left"/>
                        <w:rPr>
                          <w:rFonts w:ascii="微软雅黑" w:hAnsi="微软雅黑" w:cs="微软雅黑" w:eastAsia="微软雅黑" w:hint="default"/>
                          <w:sz w:val="9"/>
                          <w:szCs w:val="9"/>
                        </w:rPr>
                      </w:pPr>
                      <w:r>
                        <w:rPr>
                          <w:rFonts w:ascii="微软雅黑" w:hAnsi="微软雅黑" w:cs="微软雅黑" w:eastAsia="微软雅黑" w:hint="default"/>
                          <w:w w:val="115"/>
                          <w:sz w:val="9"/>
                          <w:szCs w:val="9"/>
                        </w:rPr>
                        <w:t>华为</w:t>
                      </w:r>
                      <w:r>
                        <w:rPr>
                          <w:rFonts w:ascii="微软雅黑" w:hAnsi="微软雅黑" w:cs="微软雅黑" w:eastAsia="微软雅黑" w:hint="default"/>
                          <w:w w:val="115"/>
                          <w:sz w:val="9"/>
                          <w:szCs w:val="9"/>
                        </w:rPr>
                        <w:t>5G</w:t>
                      </w:r>
                      <w:r>
                        <w:rPr>
                          <w:rFonts w:ascii="微软雅黑" w:hAnsi="微软雅黑" w:cs="微软雅黑" w:eastAsia="微软雅黑" w:hint="default"/>
                          <w:w w:val="115"/>
                          <w:sz w:val="9"/>
                          <w:szCs w:val="9"/>
                        </w:rPr>
                        <w:t>手机 </w:t>
                      </w:r>
                      <w:r>
                        <w:rPr>
                          <w:rFonts w:ascii="微软雅黑" w:hAnsi="微软雅黑" w:cs="微软雅黑" w:eastAsia="微软雅黑" w:hint="default"/>
                          <w:w w:val="115"/>
                          <w:sz w:val="9"/>
                          <w:szCs w:val="9"/>
                        </w:rPr>
                        <w:t>OPPO</w:t>
                      </w:r>
                      <w:r>
                        <w:rPr>
                          <w:rFonts w:ascii="微软雅黑" w:hAnsi="微软雅黑" w:cs="微软雅黑" w:eastAsia="微软雅黑" w:hint="default"/>
                          <w:spacing w:val="-5"/>
                          <w:w w:val="115"/>
                          <w:sz w:val="9"/>
                          <w:szCs w:val="9"/>
                        </w:rPr>
                        <w:t> </w:t>
                      </w:r>
                      <w:r>
                        <w:rPr>
                          <w:rFonts w:ascii="微软雅黑" w:hAnsi="微软雅黑" w:cs="微软雅黑" w:eastAsia="微软雅黑" w:hint="default"/>
                          <w:w w:val="115"/>
                          <w:sz w:val="9"/>
                          <w:szCs w:val="9"/>
                        </w:rPr>
                        <w:t>5G</w:t>
                      </w:r>
                      <w:r>
                        <w:rPr>
                          <w:rFonts w:ascii="微软雅黑" w:hAnsi="微软雅黑" w:cs="微软雅黑" w:eastAsia="微软雅黑" w:hint="default"/>
                          <w:w w:val="115"/>
                          <w:sz w:val="9"/>
                          <w:szCs w:val="9"/>
                        </w:rPr>
                        <w:t>手机</w:t>
                      </w:r>
                      <w:r>
                        <w:rPr>
                          <w:rFonts w:ascii="微软雅黑" w:hAnsi="微软雅黑" w:cs="微软雅黑" w:eastAsia="微软雅黑" w:hint="default"/>
                          <w:sz w:val="9"/>
                          <w:szCs w:val="9"/>
                        </w:rPr>
                      </w:r>
                    </w:p>
                  </w:txbxContent>
                </v:textbox>
                <w10:wrap type="none"/>
              </v:shape>
              <v:shape style="position:absolute;left:7900;top:2053;width:297;height:89" type="#_x0000_t202" filled="false" stroked="false">
                <v:textbox inset="0,0,0,0">
                  <w:txbxContent>
                    <w:p>
                      <w:pPr>
                        <w:spacing w:line="88" w:lineRule="exact" w:before="0"/>
                        <w:ind w:left="0" w:right="0" w:firstLine="0"/>
                        <w:jc w:val="left"/>
                        <w:rPr>
                          <w:rFonts w:ascii="微软雅黑" w:hAnsi="微软雅黑" w:cs="微软雅黑" w:eastAsia="微软雅黑" w:hint="default"/>
                          <w:sz w:val="9"/>
                          <w:szCs w:val="9"/>
                        </w:rPr>
                      </w:pPr>
                      <w:r>
                        <w:rPr>
                          <w:rFonts w:ascii="微软雅黑"/>
                          <w:spacing w:val="-1"/>
                          <w:w w:val="115"/>
                          <w:sz w:val="9"/>
                        </w:rPr>
                        <w:t>2022E</w:t>
                      </w:r>
                      <w:r>
                        <w:rPr>
                          <w:rFonts w:ascii="微软雅黑"/>
                          <w:sz w:val="9"/>
                        </w:rPr>
                      </w:r>
                    </w:p>
                  </w:txbxContent>
                </v:textbox>
                <w10:wrap type="none"/>
              </v:shape>
              <v:shape style="position:absolute;left:8173;top:2053;width:552;height:362" type="#_x0000_t202" filled="false" stroked="false">
                <v:textbox inset="0,0,0,0">
                  <w:txbxContent>
                    <w:p>
                      <w:pPr>
                        <w:spacing w:line="94" w:lineRule="exact" w:before="0"/>
                        <w:ind w:left="254" w:right="0" w:firstLine="0"/>
                        <w:jc w:val="left"/>
                        <w:rPr>
                          <w:rFonts w:ascii="微软雅黑" w:hAnsi="微软雅黑" w:cs="微软雅黑" w:eastAsia="微软雅黑" w:hint="default"/>
                          <w:sz w:val="9"/>
                          <w:szCs w:val="9"/>
                        </w:rPr>
                      </w:pPr>
                      <w:r>
                        <w:rPr>
                          <w:rFonts w:ascii="微软雅黑"/>
                          <w:spacing w:val="-1"/>
                          <w:w w:val="115"/>
                          <w:sz w:val="9"/>
                        </w:rPr>
                        <w:t>2023E</w:t>
                      </w:r>
                      <w:r>
                        <w:rPr>
                          <w:rFonts w:ascii="微软雅黑"/>
                          <w:sz w:val="9"/>
                        </w:rPr>
                      </w:r>
                    </w:p>
                    <w:p>
                      <w:pPr>
                        <w:spacing w:line="177" w:lineRule="auto" w:before="37"/>
                        <w:ind w:left="0" w:right="0" w:firstLine="0"/>
                        <w:jc w:val="left"/>
                        <w:rPr>
                          <w:rFonts w:ascii="微软雅黑" w:hAnsi="微软雅黑" w:cs="微软雅黑" w:eastAsia="微软雅黑" w:hint="default"/>
                          <w:sz w:val="9"/>
                          <w:szCs w:val="9"/>
                        </w:rPr>
                      </w:pPr>
                      <w:r>
                        <w:rPr>
                          <w:rFonts w:ascii="微软雅黑" w:hAnsi="微软雅黑" w:cs="微软雅黑" w:eastAsia="微软雅黑" w:hint="default"/>
                          <w:w w:val="110"/>
                          <w:sz w:val="9"/>
                          <w:szCs w:val="9"/>
                        </w:rPr>
                        <w:t>苹果</w:t>
                      </w:r>
                      <w:r>
                        <w:rPr>
                          <w:rFonts w:ascii="微软雅黑" w:hAnsi="微软雅黑" w:cs="微软雅黑" w:eastAsia="微软雅黑" w:hint="default"/>
                          <w:w w:val="110"/>
                          <w:sz w:val="9"/>
                          <w:szCs w:val="9"/>
                        </w:rPr>
                        <w:t>5G</w:t>
                      </w:r>
                      <w:r>
                        <w:rPr>
                          <w:rFonts w:ascii="微软雅黑" w:hAnsi="微软雅黑" w:cs="微软雅黑" w:eastAsia="微软雅黑" w:hint="default"/>
                          <w:w w:val="110"/>
                          <w:sz w:val="9"/>
                          <w:szCs w:val="9"/>
                        </w:rPr>
                        <w:t>手机 其他</w:t>
                      </w:r>
                      <w:r>
                        <w:rPr>
                          <w:rFonts w:ascii="微软雅黑" w:hAnsi="微软雅黑" w:cs="微软雅黑" w:eastAsia="微软雅黑" w:hint="default"/>
                          <w:w w:val="110"/>
                          <w:sz w:val="9"/>
                          <w:szCs w:val="9"/>
                        </w:rPr>
                        <w:t>5G</w:t>
                      </w:r>
                      <w:r>
                        <w:rPr>
                          <w:rFonts w:ascii="微软雅黑" w:hAnsi="微软雅黑" w:cs="微软雅黑" w:eastAsia="微软雅黑" w:hint="default"/>
                          <w:w w:val="110"/>
                          <w:sz w:val="9"/>
                          <w:szCs w:val="9"/>
                        </w:rPr>
                        <w:t>手机</w:t>
                      </w:r>
                      <w:r>
                        <w:rPr>
                          <w:rFonts w:ascii="微软雅黑" w:hAnsi="微软雅黑" w:cs="微软雅黑" w:eastAsia="微软雅黑" w:hint="default"/>
                          <w:sz w:val="9"/>
                          <w:szCs w:val="9"/>
                        </w:rPr>
                      </w:r>
                    </w:p>
                  </w:txbxContent>
                </v:textbox>
                <w10:wrap type="none"/>
              </v:shape>
              <v:shape style="position:absolute;left:5602;top:2440;width:859;height:88" type="#_x0000_t202" filled="false" stroked="false">
                <v:textbox inset="0,0,0,0">
                  <w:txbxContent>
                    <w:p>
                      <w:pPr>
                        <w:spacing w:line="88" w:lineRule="exact" w:before="0"/>
                        <w:ind w:left="0" w:right="0" w:firstLine="0"/>
                        <w:jc w:val="left"/>
                        <w:rPr>
                          <w:rFonts w:ascii="微软雅黑" w:hAnsi="微软雅黑" w:cs="微软雅黑" w:eastAsia="微软雅黑" w:hint="default"/>
                          <w:sz w:val="8"/>
                          <w:szCs w:val="8"/>
                        </w:rPr>
                      </w:pPr>
                      <w:r>
                        <w:rPr>
                          <w:rFonts w:ascii="微软雅黑" w:hAnsi="微软雅黑" w:cs="微软雅黑" w:eastAsia="微软雅黑" w:hint="default"/>
                          <w:w w:val="125"/>
                          <w:sz w:val="8"/>
                          <w:szCs w:val="8"/>
                        </w:rPr>
                        <w:t>5G</w:t>
                      </w:r>
                      <w:r>
                        <w:rPr>
                          <w:rFonts w:ascii="微软雅黑" w:hAnsi="微软雅黑" w:cs="微软雅黑" w:eastAsia="微软雅黑" w:hint="default"/>
                          <w:w w:val="125"/>
                          <w:sz w:val="8"/>
                          <w:szCs w:val="8"/>
                        </w:rPr>
                        <w:t>在智能机渗透率</w:t>
                      </w:r>
                      <w:r>
                        <w:rPr>
                          <w:rFonts w:ascii="微软雅黑" w:hAnsi="微软雅黑" w:cs="微软雅黑" w:eastAsia="微软雅黑" w:hint="default"/>
                          <w:sz w:val="8"/>
                          <w:szCs w:val="8"/>
                        </w:rPr>
                      </w:r>
                    </w:p>
                  </w:txbxContent>
                </v:textbox>
                <w10:wrap type="none"/>
              </v:shape>
            </v:group>
          </v:group>
        </w:pict>
      </w:r>
      <w:r>
        <w:rPr>
          <w:rFonts w:ascii="Microsoft JhengHei" w:hAnsi="Microsoft JhengHei" w:cs="Microsoft JhengHei" w:eastAsia="Microsoft JhengHei" w:hint="default"/>
          <w:sz w:val="20"/>
          <w:szCs w:val="20"/>
        </w:rPr>
      </w:r>
    </w:p>
    <w:p>
      <w:pPr>
        <w:tabs>
          <w:tab w:pos="5051" w:val="left" w:leader="none"/>
        </w:tabs>
        <w:spacing w:before="3"/>
        <w:ind w:left="236" w:right="110" w:firstLine="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IDC</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1"/>
          <w:sz w:val="17"/>
          <w:szCs w:val="17"/>
        </w:rPr>
        <w:t>资料来源：</w:t>
      </w:r>
      <w:r>
        <w:rPr>
          <w:rFonts w:ascii="Times New Roman" w:hAnsi="Times New Roman" w:cs="Times New Roman" w:eastAsia="Times New Roman" w:hint="default"/>
          <w:i/>
          <w:spacing w:val="-1"/>
          <w:sz w:val="16"/>
          <w:szCs w:val="16"/>
        </w:rPr>
        <w:t>IDC</w:t>
      </w:r>
      <w:r>
        <w:rPr>
          <w:rFonts w:ascii="宋体" w:hAnsi="宋体" w:cs="宋体" w:eastAsia="宋体" w:hint="default"/>
          <w:spacing w:val="-1"/>
          <w:sz w:val="17"/>
          <w:szCs w:val="17"/>
        </w:rPr>
        <w:t>，中信建投证券研究发展部</w:t>
      </w:r>
    </w:p>
    <w:p>
      <w:pPr>
        <w:spacing w:line="240" w:lineRule="auto" w:before="0"/>
        <w:ind w:right="0"/>
        <w:rPr>
          <w:rFonts w:ascii="宋体" w:hAnsi="宋体" w:cs="宋体" w:eastAsia="宋体" w:hint="default"/>
          <w:sz w:val="20"/>
          <w:szCs w:val="20"/>
        </w:rPr>
      </w:pPr>
    </w:p>
    <w:p>
      <w:pPr>
        <w:spacing w:line="240" w:lineRule="auto" w:before="11" w:after="0"/>
        <w:ind w:right="0"/>
        <w:rPr>
          <w:rFonts w:ascii="宋体" w:hAnsi="宋体" w:cs="宋体" w:eastAsia="宋体" w:hint="default"/>
          <w:sz w:val="19"/>
          <w:szCs w:val="19"/>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p>
    <w:p>
      <w:pPr>
        <w:spacing w:before="0"/>
        <w:ind w:left="0" w:right="113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spacing w:line="312" w:lineRule="exact" w:before="21"/>
        <w:ind w:left="135" w:right="1069" w:firstLine="374"/>
        <w:jc w:val="both"/>
        <w:rPr>
          <w:rFonts w:ascii="Microsoft JhengHei" w:hAnsi="Microsoft JhengHei" w:cs="Microsoft JhengHei" w:eastAsia="Microsoft JhengHei" w:hint="default"/>
          <w:sz w:val="20"/>
          <w:szCs w:val="20"/>
        </w:rPr>
      </w:pPr>
      <w:r>
        <w:rPr>
          <w:rFonts w:ascii="Times New Roman" w:hAnsi="Times New Roman" w:cs="Times New Roman" w:eastAsia="Times New Roman" w:hint="default"/>
          <w:b/>
          <w:bCs/>
          <w:w w:val="99"/>
          <w:sz w:val="20"/>
          <w:szCs w:val="20"/>
        </w:rPr>
        <w:t>5G </w:t>
      </w:r>
      <w:r>
        <w:rPr>
          <w:rFonts w:ascii="Microsoft JhengHei" w:hAnsi="Microsoft JhengHei" w:cs="Microsoft JhengHei" w:eastAsia="Microsoft JhengHei" w:hint="default"/>
          <w:b/>
          <w:bCs/>
          <w:spacing w:val="1"/>
          <w:w w:val="99"/>
          <w:sz w:val="20"/>
          <w:szCs w:val="20"/>
        </w:rPr>
        <w:t>手机整体价位较高，未来有进一步降低空间。</w:t>
      </w:r>
      <w:r>
        <w:rPr>
          <w:rFonts w:ascii="宋体" w:hAnsi="宋体" w:cs="宋体" w:eastAsia="宋体" w:hint="default"/>
          <w:spacing w:val="1"/>
          <w:w w:val="99"/>
          <w:sz w:val="20"/>
          <w:szCs w:val="20"/>
        </w:rPr>
        <w:t>根据</w:t>
      </w:r>
      <w:r>
        <w:rPr>
          <w:rFonts w:ascii="宋体" w:hAnsi="宋体" w:cs="宋体" w:eastAsia="宋体" w:hint="default"/>
          <w:w w:val="99"/>
          <w:sz w:val="20"/>
          <w:szCs w:val="20"/>
        </w:rPr>
        <w:t> </w:t>
      </w:r>
      <w:r>
        <w:rPr>
          <w:rFonts w:ascii="Times New Roman" w:hAnsi="Times New Roman" w:cs="Times New Roman" w:eastAsia="Times New Roman" w:hint="default"/>
          <w:w w:val="99"/>
          <w:sz w:val="20"/>
          <w:szCs w:val="20"/>
        </w:rPr>
        <w:t>19Q3 </w:t>
      </w:r>
      <w:r>
        <w:rPr>
          <w:rFonts w:ascii="宋体" w:hAnsi="宋体" w:cs="宋体" w:eastAsia="宋体" w:hint="default"/>
          <w:w w:val="99"/>
          <w:sz w:val="20"/>
          <w:szCs w:val="20"/>
        </w:rPr>
        <w:t>中国地区</w:t>
      </w:r>
      <w:r>
        <w:rPr>
          <w:rFonts w:ascii="宋体" w:hAnsi="宋体" w:cs="宋体" w:eastAsia="宋体" w:hint="default"/>
          <w:spacing w:val="-33"/>
          <w:w w:val="99"/>
          <w:sz w:val="20"/>
          <w:szCs w:val="20"/>
        </w:rPr>
        <w:t> </w:t>
      </w:r>
      <w:r>
        <w:rPr>
          <w:rFonts w:ascii="Times New Roman" w:hAnsi="Times New Roman" w:cs="Times New Roman" w:eastAsia="Times New Roman" w:hint="default"/>
          <w:w w:val="99"/>
          <w:sz w:val="20"/>
          <w:szCs w:val="20"/>
        </w:rPr>
        <w:t>5G </w:t>
      </w:r>
      <w:r>
        <w:rPr>
          <w:rFonts w:ascii="宋体" w:hAnsi="宋体" w:cs="宋体" w:eastAsia="宋体" w:hint="default"/>
          <w:spacing w:val="-6"/>
          <w:w w:val="99"/>
          <w:sz w:val="20"/>
          <w:szCs w:val="20"/>
        </w:rPr>
        <w:t>手机价格分布区间看，（</w:t>
      </w:r>
      <w:r>
        <w:rPr>
          <w:rFonts w:ascii="Times New Roman" w:hAnsi="Times New Roman" w:cs="Times New Roman" w:eastAsia="Times New Roman" w:hint="default"/>
          <w:spacing w:val="-6"/>
          <w:w w:val="99"/>
          <w:sz w:val="20"/>
          <w:szCs w:val="20"/>
        </w:rPr>
        <w:t>1</w:t>
      </w:r>
      <w:r>
        <w:rPr>
          <w:rFonts w:ascii="宋体" w:hAnsi="宋体" w:cs="宋体" w:eastAsia="宋体" w:hint="default"/>
          <w:spacing w:val="-6"/>
          <w:w w:val="99"/>
          <w:sz w:val="20"/>
          <w:szCs w:val="20"/>
        </w:rPr>
        <w:t>）整体</w:t>
      </w:r>
      <w:r>
        <w:rPr>
          <w:rFonts w:ascii="宋体" w:hAnsi="宋体" w:cs="宋体" w:eastAsia="宋体" w:hint="default"/>
          <w:w w:val="99"/>
          <w:sz w:val="20"/>
          <w:szCs w:val="20"/>
        </w:rPr>
        <w:t> </w:t>
      </w:r>
      <w:r>
        <w:rPr>
          <w:rFonts w:ascii="宋体" w:hAnsi="宋体" w:cs="宋体" w:eastAsia="宋体" w:hint="default"/>
          <w:w w:val="99"/>
          <w:sz w:val="20"/>
          <w:szCs w:val="20"/>
        </w:rPr>
        <w:t>价格位于 </w:t>
      </w:r>
      <w:r>
        <w:rPr>
          <w:rFonts w:ascii="Times New Roman" w:hAnsi="Times New Roman" w:cs="Times New Roman" w:eastAsia="Times New Roman" w:hint="default"/>
          <w:w w:val="99"/>
          <w:sz w:val="20"/>
          <w:szCs w:val="20"/>
        </w:rPr>
        <w:t>3000 </w:t>
      </w:r>
      <w:r>
        <w:rPr>
          <w:rFonts w:ascii="宋体" w:hAnsi="宋体" w:cs="宋体" w:eastAsia="宋体" w:hint="default"/>
          <w:spacing w:val="-4"/>
          <w:w w:val="99"/>
          <w:sz w:val="20"/>
          <w:szCs w:val="20"/>
        </w:rPr>
        <w:t>元人民币以上，价格较高；（</w:t>
      </w:r>
      <w:r>
        <w:rPr>
          <w:rFonts w:ascii="Times New Roman" w:hAnsi="Times New Roman" w:cs="Times New Roman" w:eastAsia="Times New Roman" w:hint="default"/>
          <w:spacing w:val="-4"/>
          <w:w w:val="99"/>
          <w:sz w:val="20"/>
          <w:szCs w:val="20"/>
        </w:rPr>
        <w:t>2</w:t>
      </w:r>
      <w:r>
        <w:rPr>
          <w:rFonts w:ascii="宋体" w:hAnsi="宋体" w:cs="宋体" w:eastAsia="宋体" w:hint="default"/>
          <w:spacing w:val="-4"/>
          <w:w w:val="99"/>
          <w:sz w:val="20"/>
          <w:szCs w:val="20"/>
        </w:rPr>
        <w:t>）品牌看，</w:t>
      </w:r>
      <w:r>
        <w:rPr>
          <w:rFonts w:ascii="Times New Roman" w:hAnsi="Times New Roman" w:cs="Times New Roman" w:eastAsia="Times New Roman" w:hint="default"/>
          <w:spacing w:val="-4"/>
          <w:w w:val="99"/>
          <w:sz w:val="20"/>
          <w:szCs w:val="20"/>
        </w:rPr>
        <w:t>vivo</w:t>
      </w:r>
      <w:r>
        <w:rPr>
          <w:rFonts w:ascii="Times New Roman" w:hAnsi="Times New Roman" w:cs="Times New Roman" w:eastAsia="Times New Roman" w:hint="default"/>
          <w:w w:val="99"/>
          <w:sz w:val="20"/>
          <w:szCs w:val="20"/>
        </w:rPr>
        <w:t> </w:t>
      </w:r>
      <w:r>
        <w:rPr>
          <w:rFonts w:ascii="宋体" w:hAnsi="宋体" w:cs="宋体" w:eastAsia="宋体" w:hint="default"/>
          <w:spacing w:val="1"/>
          <w:w w:val="99"/>
          <w:sz w:val="20"/>
          <w:szCs w:val="20"/>
        </w:rPr>
        <w:t>和小米在</w:t>
      </w:r>
      <w:r>
        <w:rPr>
          <w:rFonts w:ascii="宋体" w:hAnsi="宋体" w:cs="宋体" w:eastAsia="宋体" w:hint="default"/>
          <w:spacing w:val="-54"/>
          <w:w w:val="99"/>
          <w:sz w:val="20"/>
          <w:szCs w:val="20"/>
        </w:rPr>
        <w:t> </w:t>
      </w:r>
      <w:r>
        <w:rPr>
          <w:rFonts w:ascii="Times New Roman" w:hAnsi="Times New Roman" w:cs="Times New Roman" w:eastAsia="Times New Roman" w:hint="default"/>
          <w:w w:val="99"/>
          <w:sz w:val="20"/>
          <w:szCs w:val="20"/>
        </w:rPr>
        <w:t>4000 </w:t>
      </w:r>
      <w:r>
        <w:rPr>
          <w:rFonts w:ascii="宋体" w:hAnsi="宋体" w:cs="宋体" w:eastAsia="宋体" w:hint="default"/>
          <w:w w:val="99"/>
          <w:sz w:val="20"/>
          <w:szCs w:val="20"/>
        </w:rPr>
        <w:t>元以下区间出货占比较高，尤其以 </w:t>
      </w:r>
      <w:r>
        <w:rPr>
          <w:rFonts w:ascii="Times New Roman" w:hAnsi="Times New Roman" w:cs="Times New Roman" w:eastAsia="Times New Roman" w:hint="default"/>
          <w:sz w:val="20"/>
          <w:szCs w:val="20"/>
        </w:rPr>
        <w:t>vivo</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为主；在</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5000</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元以上区间，三星出货占比最高，华为也占据约</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20%</w:t>
      </w:r>
      <w:r>
        <w:rPr>
          <w:rFonts w:ascii="宋体" w:hAnsi="宋体" w:cs="宋体" w:eastAsia="宋体" w:hint="default"/>
          <w:sz w:val="20"/>
          <w:szCs w:val="20"/>
        </w:rPr>
        <w:t>份额。从</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19Q3</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整体</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5G </w:t>
      </w:r>
      <w:r>
        <w:rPr>
          <w:rFonts w:ascii="宋体" w:hAnsi="宋体" w:cs="宋体" w:eastAsia="宋体" w:hint="default"/>
          <w:sz w:val="20"/>
          <w:szCs w:val="20"/>
        </w:rPr>
        <w:t>手机出货看， </w:t>
      </w:r>
      <w:r>
        <w:rPr>
          <w:rFonts w:ascii="Times New Roman" w:hAnsi="Times New Roman" w:cs="Times New Roman" w:eastAsia="Times New Roman" w:hint="default"/>
          <w:sz w:val="20"/>
          <w:szCs w:val="20"/>
        </w:rPr>
        <w:t>vivo </w:t>
      </w:r>
      <w:r>
        <w:rPr>
          <w:rFonts w:ascii="宋体" w:hAnsi="宋体" w:cs="宋体" w:eastAsia="宋体" w:hint="default"/>
          <w:sz w:val="20"/>
          <w:szCs w:val="20"/>
        </w:rPr>
        <w:t>和三星出货占比较高，主要与华为</w:t>
      </w:r>
      <w:r>
        <w:rPr>
          <w:rFonts w:ascii="宋体" w:hAnsi="宋体" w:cs="宋体" w:eastAsia="宋体" w:hint="default"/>
          <w:spacing w:val="-70"/>
          <w:sz w:val="20"/>
          <w:szCs w:val="20"/>
        </w:rPr>
        <w:t> </w:t>
      </w:r>
      <w:r>
        <w:rPr>
          <w:rFonts w:ascii="Times New Roman" w:hAnsi="Times New Roman" w:cs="Times New Roman" w:eastAsia="Times New Roman" w:hint="default"/>
          <w:sz w:val="20"/>
          <w:szCs w:val="20"/>
        </w:rPr>
        <w:t>5G </w:t>
      </w:r>
      <w:r>
        <w:rPr>
          <w:rFonts w:ascii="宋体" w:hAnsi="宋体" w:cs="宋体" w:eastAsia="宋体" w:hint="default"/>
          <w:spacing w:val="-3"/>
          <w:sz w:val="20"/>
          <w:szCs w:val="20"/>
        </w:rPr>
        <w:t>手机价格过于昂贵有关。</w:t>
      </w:r>
      <w:r>
        <w:rPr>
          <w:rFonts w:ascii="Microsoft JhengHei" w:hAnsi="Microsoft JhengHei" w:cs="Microsoft JhengHei" w:eastAsia="Microsoft JhengHei" w:hint="default"/>
          <w:b/>
          <w:bCs/>
          <w:spacing w:val="-3"/>
          <w:sz w:val="20"/>
          <w:szCs w:val="20"/>
        </w:rPr>
        <w:t>我们认为，未来 </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手机价格有进一步降低 空间，促进销量的需求，要求供应链对于 </w:t>
      </w: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17"/>
          <w:sz w:val="20"/>
          <w:szCs w:val="20"/>
        </w:rPr>
        <w:t> </w:t>
      </w:r>
      <w:r>
        <w:rPr>
          <w:rFonts w:ascii="Microsoft JhengHei" w:hAnsi="Microsoft JhengHei" w:cs="Microsoft JhengHei" w:eastAsia="Microsoft JhengHei" w:hint="default"/>
          <w:b/>
          <w:bCs/>
          <w:sz w:val="20"/>
          <w:szCs w:val="20"/>
        </w:rPr>
        <w:t>技术逐渐成熟并降低成本。</w:t>
      </w:r>
      <w:r>
        <w:rPr>
          <w:rFonts w:ascii="Microsoft JhengHei" w:hAnsi="Microsoft JhengHei" w:cs="Microsoft JhengHei" w:eastAsia="Microsoft JhengHei" w:hint="default"/>
          <w:sz w:val="20"/>
          <w:szCs w:val="20"/>
        </w:rPr>
      </w:r>
    </w:p>
    <w:p>
      <w:pPr>
        <w:tabs>
          <w:tab w:pos="5056" w:val="left" w:leader="none"/>
        </w:tabs>
        <w:spacing w:before="131"/>
        <w:ind w:left="241" w:right="0" w:firstLine="0"/>
        <w:jc w:val="left"/>
        <w:rPr>
          <w:rFonts w:ascii="Microsoft JhengHei" w:hAnsi="Microsoft JhengHei" w:cs="Microsoft JhengHei" w:eastAsia="Microsoft JhengHei" w:hint="default"/>
          <w:sz w:val="18"/>
          <w:szCs w:val="18"/>
        </w:rPr>
      </w:pPr>
      <w:r>
        <w:rPr/>
        <w:pict>
          <v:group style="position:absolute;margin-left:56.389999pt;margin-top:24.475241pt;width:482.05pt;height:145pt;mso-position-horizontal-relative:page;mso-position-vertical-relative:paragraph;z-index:-429544" coordorigin="1128,490" coordsize="9641,2900">
            <v:group style="position:absolute;left:1133;top:495;width:4816;height:2" coordorigin="1133,495" coordsize="4816,2">
              <v:shape style="position:absolute;left:1133;top:495;width:4816;height:2" coordorigin="1133,495" coordsize="4816,0" path="m1133,495l5948,495e" filled="false" stroked="true" strokeweight=".48pt" strokecolor="#044e7d">
                <v:path arrowok="t"/>
              </v:shape>
            </v:group>
            <v:group style="position:absolute;left:5948;top:495;width:10;height:2" coordorigin="5948,495" coordsize="10,2">
              <v:shape style="position:absolute;left:5948;top:495;width:10;height:2" coordorigin="5948,495" coordsize="10,0" path="m5948,495l5958,495e" filled="false" stroked="true" strokeweight=".48pt" strokecolor="#044e7d">
                <v:path arrowok="t"/>
              </v:shape>
            </v:group>
            <v:group style="position:absolute;left:5958;top:495;width:4806;height:2" coordorigin="5958,495" coordsize="4806,2">
              <v:shape style="position:absolute;left:5958;top:495;width:4806;height:2" coordorigin="5958,495" coordsize="4806,0" path="m5958,495l10764,495e" filled="false" stroked="true" strokeweight=".48pt" strokecolor="#044e7d">
                <v:path arrowok="t"/>
              </v:shape>
            </v:group>
            <v:group style="position:absolute;left:8092;top:1086;width:1461;height:2303" coordorigin="8092,1086" coordsize="1461,2303">
              <v:shape style="position:absolute;left:8092;top:1086;width:1461;height:2303" coordorigin="8092,1086" coordsize="1461,2303" path="m8400,1086l8400,2238,8092,3347,8143,3360,8245,3379,8348,3388,8400,3389,8453,3388,8557,3379,8657,3360,8755,3334,8849,3299,8939,3256,9024,3206,9105,3149,9180,3086,9249,3016,9313,2941,9370,2861,9420,2776,9462,2686,9497,2592,9524,2495,9542,2394,9552,2290,9553,2238,9552,2185,9542,2081,9524,1981,9497,1883,9462,1790,9420,1700,9370,1614,9313,1534,9249,1459,9180,1390,9105,1326,9024,1269,8939,1219,8849,1177,8755,1142,8657,1115,8557,1097,8453,1087,8400,1086xe" filled="true" fillcolor="#ff8080" stroked="false">
                <v:path arrowok="t"/>
                <v:fill type="solid"/>
              </v:shape>
            </v:group>
            <v:group style="position:absolute;left:7247;top:1664;width:1154;height:1684" coordorigin="7247,1664" coordsize="1154,1684">
              <v:shape style="position:absolute;left:7247;top:1664;width:1154;height:1684" coordorigin="7247,1664" coordsize="1154,1684" path="m7401,1664l7348,1767,7306,1875,7276,1981,7258,2084,7248,2186,7247,2236,7248,2287,7257,2386,7274,2484,7299,2580,7333,2672,7374,2762,7422,2847,7478,2928,7540,3005,7609,3076,7684,3141,7765,3199,7852,3251,7944,3296,8042,3332,8092,3347,8400,2238,7401,1664xe" filled="true" fillcolor="#81a6bd" stroked="false">
                <v:path arrowok="t"/>
                <v:fill type="solid"/>
              </v:shape>
            </v:group>
            <v:group style="position:absolute;left:7247;top:1664;width:1154;height:1684" coordorigin="7247,1664" coordsize="1154,1684">
              <v:shape style="position:absolute;left:7247;top:1664;width:1154;height:1684" coordorigin="7247,1664" coordsize="1154,1684" path="m8092,3347l7993,3315,7898,3274,7808,3226,7724,3171,7646,3109,7574,3041,7508,2967,7449,2888,7397,2805,7352,2718,7315,2627,7286,2532,7264,2436,7251,2337,7247,2236,7248,2186,7258,2084,7276,1981,7306,1875,7348,1767,7401,1664,8400,2238,8092,3347xe" filled="false" stroked="true" strokeweight="1.081298pt" strokecolor="#ffffff">
                <v:path arrowok="t"/>
              </v:shape>
            </v:group>
            <v:group style="position:absolute;left:7401;top:1202;width:1000;height:1036" coordorigin="7401,1202" coordsize="1000,1036">
              <v:shape style="position:absolute;left:7401;top:1202;width:1000;height:1036" coordorigin="7401,1202" coordsize="1000,1036" path="m7896,1202l7803,1253,7715,1312,7633,1378,7558,1452,7489,1532,7428,1619,7401,1664,8400,2238,7896,1202xe" filled="true" fillcolor="#ffb1b1" stroked="false">
                <v:path arrowok="t"/>
                <v:fill type="solid"/>
              </v:shape>
            </v:group>
            <v:group style="position:absolute;left:7401;top:1202;width:1000;height:1036" coordorigin="7401,1202" coordsize="1000,1036">
              <v:shape style="position:absolute;left:7401;top:1202;width:1000;height:1036" coordorigin="7401,1202" coordsize="1000,1036" path="m7401,1664l7458,1575,7523,1491,7595,1414,7673,1344,7758,1281,7849,1226,7896,1202,8400,2238,7401,1664xe" filled="false" stroked="true" strokeweight="1.081101pt" strokecolor="#ffffff">
                <v:path arrowok="t"/>
              </v:shape>
            </v:group>
            <v:group style="position:absolute;left:7896;top:1102;width:504;height:1137" coordorigin="7896,1102" coordsize="504,1137">
              <v:shape style="position:absolute;left:7896;top:1102;width:504;height:1137" coordorigin="7896,1102" coordsize="504,1137" path="m8213,1102l8104,1125,7998,1158,7896,1202,8400,2238,8213,1102xe" filled="true" fillcolor="#b4c9d7" stroked="false">
                <v:path arrowok="t"/>
                <v:fill type="solid"/>
              </v:shape>
            </v:group>
            <v:group style="position:absolute;left:7896;top:1102;width:504;height:1137" coordorigin="7896,1102" coordsize="504,1137">
              <v:shape style="position:absolute;left:7896;top:1102;width:504;height:1137" coordorigin="7896,1102" coordsize="504,1137" path="m7896,1202l7998,1158,8104,1125,8213,1102,8400,2238,7896,1202xe" filled="false" stroked="true" strokeweight="1.081485pt" strokecolor="#ffffff">
                <v:path arrowok="t"/>
              </v:shape>
            </v:group>
            <v:group style="position:absolute;left:8213;top:1089;width:188;height:1149" coordorigin="8213,1089" coordsize="188,1149">
              <v:shape style="position:absolute;left:8213;top:1089;width:188;height:1149" coordorigin="8213,1089" coordsize="188,1149" path="m8321,1089l8293,1091,8266,1094,8239,1097,8213,1102,8400,2238,8321,1089xe" filled="true" fillcolor="#ff3333" stroked="false">
                <v:path arrowok="t"/>
                <v:fill type="solid"/>
              </v:shape>
            </v:group>
            <v:group style="position:absolute;left:8213;top:1089;width:188;height:1149" coordorigin="8213,1089" coordsize="188,1149">
              <v:shape style="position:absolute;left:8213;top:1089;width:188;height:1149" coordorigin="8213,1089" coordsize="188,1149" path="m8213,1102l8239,1097,8266,1094,8293,1091,8321,1089,8400,2238,8213,1102xe" filled="false" stroked="true" strokeweight="1.081652pt" strokecolor="#ffffff">
                <v:path arrowok="t"/>
              </v:shape>
            </v:group>
            <v:group style="position:absolute;left:8321;top:1086;width:80;height:1152" coordorigin="8321,1086" coordsize="80,1152">
              <v:shape style="position:absolute;left:8321;top:1086;width:80;height:1152" coordorigin="8321,1086" coordsize="80,1152" path="m8400,1086l8380,1086,8360,1087,8340,1088,8321,1089,8400,2238,8400,1086xe" filled="true" fillcolor="#367097" stroked="false">
                <v:path arrowok="t"/>
                <v:fill type="solid"/>
              </v:shape>
            </v:group>
            <v:group style="position:absolute;left:8321;top:1086;width:80;height:1152" coordorigin="8321,1086" coordsize="80,1152">
              <v:shape style="position:absolute;left:8321;top:1086;width:80;height:1152" coordorigin="8321,1086" coordsize="80,1152" path="m8321,1089l8340,1088,8360,1087,8380,1086,8400,1086,8400,2238,8321,1089xe" filled="false" stroked="true" strokeweight="1.081678pt" strokecolor="#ffffff">
                <v:path arrowok="t"/>
              </v:shape>
            </v:group>
            <v:group style="position:absolute;left:6874;top:2531;width:461;height:547" coordorigin="6874,2531" coordsize="461,547">
              <v:shape style="position:absolute;left:6874;top:2531;width:461;height:547" coordorigin="6874,2531" coordsize="461,547" path="m7276,2531l6874,2531,6874,3078,7276,3078,7276,2759,7335,2675,7276,2622,7276,2531xe" filled="true" fillcolor="#ffffff" stroked="false">
                <v:path arrowok="t"/>
                <v:fill type="solid"/>
              </v:shape>
            </v:group>
            <v:group style="position:absolute;left:7168;top:880;width:446;height:546" coordorigin="7168,880" coordsize="446,546">
              <v:shape style="position:absolute;left:7168;top:880;width:446;height:546" coordorigin="7168,880" coordsize="446,546" path="m7546,880l7168,880,7168,1426,7546,1426,7546,1335,7593,1335,7546,1198,7546,880xe" filled="true" fillcolor="#ffffff" stroked="false">
                <v:path arrowok="t"/>
                <v:fill type="solid"/>
              </v:shape>
              <v:shape style="position:absolute;left:7168;top:880;width:446;height:546" coordorigin="7168,880" coordsize="446,546" path="m7593,1335l7546,1335,7614,1395,7593,1335xe" filled="true" fillcolor="#ffffff" stroked="false">
                <v:path arrowok="t"/>
                <v:fill type="solid"/>
              </v:shape>
            </v:group>
            <v:group style="position:absolute;left:7611;top:583;width:441;height:558" coordorigin="7611,583" coordsize="441,558">
              <v:shape style="position:absolute;left:7611;top:583;width:441;height:558" coordorigin="7611,583" coordsize="441,558" path="m8025,1037l7990,1037,8052,1140,8025,1037xe" filled="true" fillcolor="#ffffff" stroked="false">
                <v:path arrowok="t"/>
                <v:fill type="solid"/>
              </v:shape>
              <v:shape style="position:absolute;left:7611;top:583;width:441;height:558" coordorigin="7611,583" coordsize="441,558" path="m7990,583l7611,583,7611,1128,7990,1128,7990,1037,8025,1037,7990,901,7990,583xe" filled="true" fillcolor="#ffffff" stroked="false">
                <v:path arrowok="t"/>
                <v:fill type="solid"/>
              </v:shape>
            </v:group>
            <v:group style="position:absolute;left:8002;top:520;width:380;height:574" coordorigin="8002,520" coordsize="380,574">
              <v:shape style="position:absolute;left:8002;top:520;width:380;height:574" coordorigin="8002,520" coordsize="380,574" path="m8318,1065l8223,1065,8266,1093,8318,1065xe" filled="true" fillcolor="#ffffff" stroked="false">
                <v:path arrowok="t"/>
                <v:fill type="solid"/>
              </v:shape>
              <v:shape style="position:absolute;left:8002;top:520;width:380;height:574" coordorigin="8002,520" coordsize="380,574" path="m8381,520l8002,520,8002,1065,8381,1065,8381,520xe" filled="true" fillcolor="#ffffff" stroked="false">
                <v:path arrowok="t"/>
                <v:fill type="solid"/>
              </v:shape>
            </v:group>
            <v:group style="position:absolute;left:8361;top:565;width:808;height:547" coordorigin="8361,565" coordsize="808,547">
              <v:shape style="position:absolute;left:8361;top:565;width:808;height:547" coordorigin="8361,565" coordsize="808,547" path="m9168,1020l8494,1020,8494,1111,9168,1111,9168,1020xe" filled="true" fillcolor="#ffffff" stroked="false">
                <v:path arrowok="t"/>
                <v:fill type="solid"/>
              </v:shape>
              <v:shape style="position:absolute;left:8361;top:565;width:808;height:547" coordorigin="8361,565" coordsize="808,547" path="m9168,565l8494,565,8494,884,8361,1087,8494,1020,9168,1020,9168,565xe" filled="true" fillcolor="#ffffff" stroked="false">
                <v:path arrowok="t"/>
                <v:fill type="solid"/>
              </v:shape>
              <v:shape style="position:absolute;left:7652;top:663;width:297;height:147" type="#_x0000_t202" filled="false" stroked="false">
                <v:textbox inset="0,0,0,0">
                  <w:txbxContent>
                    <w:p>
                      <w:pPr>
                        <w:spacing w:line="146" w:lineRule="exact" w:before="0"/>
                        <w:ind w:left="0" w:right="0" w:firstLine="0"/>
                        <w:jc w:val="left"/>
                        <w:rPr>
                          <w:rFonts w:ascii="Microsoft JhengHei" w:hAnsi="Microsoft JhengHei" w:cs="Microsoft JhengHei" w:eastAsia="Microsoft JhengHei" w:hint="default"/>
                          <w:sz w:val="14"/>
                          <w:szCs w:val="14"/>
                        </w:rPr>
                      </w:pPr>
                      <w:r>
                        <w:rPr>
                          <w:rFonts w:ascii="Microsoft JhengHei" w:hAnsi="Microsoft JhengHei" w:cs="Microsoft JhengHei" w:eastAsia="Microsoft JhengHei" w:hint="default"/>
                          <w:b/>
                          <w:bCs/>
                          <w:w w:val="105"/>
                          <w:sz w:val="14"/>
                          <w:szCs w:val="14"/>
                        </w:rPr>
                        <w:t>小米</w:t>
                      </w:r>
                      <w:r>
                        <w:rPr>
                          <w:rFonts w:ascii="Microsoft JhengHei" w:hAnsi="Microsoft JhengHei" w:cs="Microsoft JhengHei" w:eastAsia="Microsoft JhengHei" w:hint="default"/>
                          <w:sz w:val="14"/>
                          <w:szCs w:val="14"/>
                        </w:rPr>
                      </w:r>
                    </w:p>
                  </w:txbxContent>
                </v:textbox>
                <w10:wrap type="none"/>
              </v:shape>
              <v:shape style="position:absolute;left:1711;top:990;width:367;height:141" type="#_x0000_t202" filled="false" stroked="false">
                <v:textbox inset="0,0,0,0">
                  <w:txbxContent>
                    <w:p>
                      <w:pPr>
                        <w:spacing w:line="140" w:lineRule="exact" w:before="0"/>
                        <w:ind w:left="0" w:right="0" w:firstLine="0"/>
                        <w:jc w:val="left"/>
                        <w:rPr>
                          <w:rFonts w:ascii="微软雅黑" w:hAnsi="微软雅黑" w:cs="微软雅黑" w:eastAsia="微软雅黑" w:hint="default"/>
                          <w:sz w:val="14"/>
                          <w:szCs w:val="14"/>
                        </w:rPr>
                      </w:pPr>
                      <w:r>
                        <w:rPr>
                          <w:rFonts w:ascii="微软雅黑"/>
                          <w:b/>
                          <w:spacing w:val="-1"/>
                          <w:sz w:val="14"/>
                        </w:rPr>
                        <w:t>700+</w:t>
                      </w:r>
                      <w:r>
                        <w:rPr>
                          <w:rFonts w:ascii="微软雅黑"/>
                          <w:sz w:val="14"/>
                        </w:rPr>
                      </w:r>
                    </w:p>
                  </w:txbxContent>
                </v:textbox>
                <w10:wrap type="none"/>
              </v:shape>
              <v:shape style="position:absolute;left:5767;top:1009;width:185;height:120" type="#_x0000_t202" filled="false" stroked="false">
                <v:textbox inset="0,0,0,0">
                  <w:txbxContent>
                    <w:p>
                      <w:pPr>
                        <w:spacing w:line="120" w:lineRule="exact" w:before="0"/>
                        <w:ind w:left="0" w:right="0" w:firstLine="0"/>
                        <w:jc w:val="left"/>
                        <w:rPr>
                          <w:rFonts w:ascii="微软雅黑" w:hAnsi="微软雅黑" w:cs="微软雅黑" w:eastAsia="微软雅黑" w:hint="default"/>
                          <w:sz w:val="12"/>
                          <w:szCs w:val="12"/>
                        </w:rPr>
                      </w:pPr>
                      <w:r>
                        <w:rPr>
                          <w:rFonts w:ascii="微软雅黑"/>
                          <w:b/>
                          <w:spacing w:val="-1"/>
                          <w:sz w:val="12"/>
                        </w:rPr>
                        <w:t>2%</w:t>
                      </w:r>
                      <w:r>
                        <w:rPr>
                          <w:rFonts w:ascii="微软雅黑"/>
                          <w:spacing w:val="-1"/>
                          <w:sz w:val="12"/>
                        </w:rPr>
                      </w:r>
                    </w:p>
                  </w:txbxContent>
                </v:textbox>
                <w10:wrap type="none"/>
              </v:shape>
              <v:shape style="position:absolute;left:7209;top:970;width:294;height:396" type="#_x0000_t202" filled="false" stroked="false">
                <v:textbox inset="0,0,0,0">
                  <w:txbxContent>
                    <w:p>
                      <w:pPr>
                        <w:spacing w:line="154" w:lineRule="exact" w:before="0"/>
                        <w:ind w:left="33" w:right="0" w:hanging="34"/>
                        <w:jc w:val="left"/>
                        <w:rPr>
                          <w:rFonts w:ascii="微软雅黑" w:hAnsi="微软雅黑" w:cs="微软雅黑" w:eastAsia="微软雅黑" w:hint="default"/>
                          <w:sz w:val="14"/>
                          <w:szCs w:val="14"/>
                        </w:rPr>
                      </w:pPr>
                      <w:r>
                        <w:rPr>
                          <w:rFonts w:ascii="微软雅黑" w:hAnsi="微软雅黑" w:cs="微软雅黑" w:eastAsia="微软雅黑" w:hint="default"/>
                          <w:b/>
                          <w:bCs/>
                          <w:sz w:val="14"/>
                          <w:szCs w:val="14"/>
                        </w:rPr>
                        <w:t>华为</w:t>
                      </w:r>
                      <w:r>
                        <w:rPr>
                          <w:rFonts w:ascii="微软雅黑" w:hAnsi="微软雅黑" w:cs="微软雅黑" w:eastAsia="微软雅黑" w:hint="default"/>
                          <w:sz w:val="14"/>
                          <w:szCs w:val="14"/>
                        </w:rPr>
                      </w:r>
                    </w:p>
                    <w:p>
                      <w:pPr>
                        <w:spacing w:line="234" w:lineRule="exact" w:before="7"/>
                        <w:ind w:left="33" w:right="0" w:firstLine="0"/>
                        <w:jc w:val="left"/>
                        <w:rPr>
                          <w:rFonts w:ascii="微软雅黑" w:hAnsi="微软雅黑" w:cs="微软雅黑" w:eastAsia="微软雅黑" w:hint="default"/>
                          <w:sz w:val="14"/>
                          <w:szCs w:val="14"/>
                        </w:rPr>
                      </w:pPr>
                      <w:r>
                        <w:rPr>
                          <w:rFonts w:ascii="微软雅黑"/>
                          <w:b/>
                          <w:w w:val="105"/>
                          <w:sz w:val="14"/>
                        </w:rPr>
                        <w:t>9%</w:t>
                      </w:r>
                      <w:r>
                        <w:rPr>
                          <w:rFonts w:ascii="微软雅黑"/>
                          <w:sz w:val="14"/>
                        </w:rPr>
                      </w:r>
                    </w:p>
                  </w:txbxContent>
                </v:textbox>
                <w10:wrap type="none"/>
              </v:shape>
              <v:shape style="position:absolute;left:7687;top:921;width:226;height:147" type="#_x0000_t202" filled="false" stroked="false">
                <v:textbox inset="0,0,0,0">
                  <w:txbxContent>
                    <w:p>
                      <w:pPr>
                        <w:spacing w:line="146" w:lineRule="exact" w:before="0"/>
                        <w:ind w:left="0" w:right="0" w:firstLine="0"/>
                        <w:jc w:val="left"/>
                        <w:rPr>
                          <w:rFonts w:ascii="微软雅黑" w:hAnsi="微软雅黑" w:cs="微软雅黑" w:eastAsia="微软雅黑" w:hint="default"/>
                          <w:sz w:val="14"/>
                          <w:szCs w:val="14"/>
                        </w:rPr>
                      </w:pPr>
                      <w:r>
                        <w:rPr>
                          <w:rFonts w:ascii="微软雅黑"/>
                          <w:b/>
                          <w:spacing w:val="-1"/>
                          <w:sz w:val="14"/>
                        </w:rPr>
                        <w:t>5%</w:t>
                      </w:r>
                      <w:r>
                        <w:rPr>
                          <w:rFonts w:ascii="微软雅黑"/>
                          <w:sz w:val="14"/>
                        </w:rPr>
                      </w:r>
                    </w:p>
                  </w:txbxContent>
                </v:textbox>
                <w10:wrap type="none"/>
              </v:shape>
              <v:shape style="position:absolute;left:8045;top:600;width:297;height:405" type="#_x0000_t202" filled="false" stroked="false">
                <v:textbox inset="0,0,0,0">
                  <w:txbxContent>
                    <w:p>
                      <w:pPr>
                        <w:spacing w:line="162" w:lineRule="exact" w:before="0"/>
                        <w:ind w:left="34" w:right="0" w:hanging="35"/>
                        <w:jc w:val="left"/>
                        <w:rPr>
                          <w:rFonts w:ascii="Microsoft JhengHei" w:hAnsi="Microsoft JhengHei" w:cs="Microsoft JhengHei" w:eastAsia="Microsoft JhengHei" w:hint="default"/>
                          <w:sz w:val="14"/>
                          <w:szCs w:val="14"/>
                        </w:rPr>
                      </w:pPr>
                      <w:r>
                        <w:rPr>
                          <w:rFonts w:ascii="Microsoft JhengHei" w:hAnsi="Microsoft JhengHei" w:cs="Microsoft JhengHei" w:eastAsia="Microsoft JhengHei" w:hint="default"/>
                          <w:b/>
                          <w:bCs/>
                          <w:w w:val="105"/>
                          <w:sz w:val="14"/>
                          <w:szCs w:val="14"/>
                        </w:rPr>
                        <w:t>中兴</w:t>
                      </w:r>
                      <w:r>
                        <w:rPr>
                          <w:rFonts w:ascii="Microsoft JhengHei" w:hAnsi="Microsoft JhengHei" w:cs="Microsoft JhengHei" w:eastAsia="Microsoft JhengHei" w:hint="default"/>
                          <w:sz w:val="14"/>
                          <w:szCs w:val="14"/>
                        </w:rPr>
                      </w:r>
                    </w:p>
                    <w:p>
                      <w:pPr>
                        <w:spacing w:line="234" w:lineRule="exact" w:before="9"/>
                        <w:ind w:left="34" w:right="0" w:firstLine="0"/>
                        <w:jc w:val="left"/>
                        <w:rPr>
                          <w:rFonts w:ascii="微软雅黑" w:hAnsi="微软雅黑" w:cs="微软雅黑" w:eastAsia="微软雅黑" w:hint="default"/>
                          <w:sz w:val="14"/>
                          <w:szCs w:val="14"/>
                        </w:rPr>
                      </w:pPr>
                      <w:r>
                        <w:rPr>
                          <w:rFonts w:ascii="微软雅黑"/>
                          <w:b/>
                          <w:w w:val="105"/>
                          <w:sz w:val="14"/>
                        </w:rPr>
                        <w:t>2%</w:t>
                      </w:r>
                      <w:r>
                        <w:rPr>
                          <w:rFonts w:ascii="微软雅黑"/>
                          <w:sz w:val="14"/>
                        </w:rPr>
                      </w:r>
                    </w:p>
                  </w:txbxContent>
                </v:textbox>
                <w10:wrap type="none"/>
              </v:shape>
              <v:shape style="position:absolute;left:8536;top:646;width:590;height:405" type="#_x0000_t202" filled="false" stroked="false">
                <v:textbox inset="0,0,0,0">
                  <w:txbxContent>
                    <w:p>
                      <w:pPr>
                        <w:spacing w:line="162" w:lineRule="exact" w:before="0"/>
                        <w:ind w:left="-1" w:right="0" w:firstLine="0"/>
                        <w:jc w:val="center"/>
                        <w:rPr>
                          <w:rFonts w:ascii="Microsoft JhengHei" w:hAnsi="Microsoft JhengHei" w:cs="Microsoft JhengHei" w:eastAsia="Microsoft JhengHei" w:hint="default"/>
                          <w:sz w:val="14"/>
                          <w:szCs w:val="14"/>
                        </w:rPr>
                      </w:pPr>
                      <w:r>
                        <w:rPr>
                          <w:rFonts w:ascii="Microsoft JhengHei" w:hAnsi="Microsoft JhengHei" w:cs="Microsoft JhengHei" w:eastAsia="Microsoft JhengHei" w:hint="default"/>
                          <w:b/>
                          <w:bCs/>
                          <w:w w:val="105"/>
                          <w:sz w:val="14"/>
                          <w:szCs w:val="14"/>
                        </w:rPr>
                        <w:t>中国移动</w:t>
                      </w:r>
                      <w:r>
                        <w:rPr>
                          <w:rFonts w:ascii="Microsoft JhengHei" w:hAnsi="Microsoft JhengHei" w:cs="Microsoft JhengHei" w:eastAsia="Microsoft JhengHei" w:hint="default"/>
                          <w:sz w:val="14"/>
                          <w:szCs w:val="14"/>
                        </w:rPr>
                      </w:r>
                    </w:p>
                    <w:p>
                      <w:pPr>
                        <w:spacing w:line="234" w:lineRule="exact" w:before="9"/>
                        <w:ind w:left="0" w:right="0" w:firstLine="0"/>
                        <w:jc w:val="center"/>
                        <w:rPr>
                          <w:rFonts w:ascii="微软雅黑" w:hAnsi="微软雅黑" w:cs="微软雅黑" w:eastAsia="微软雅黑" w:hint="default"/>
                          <w:sz w:val="14"/>
                          <w:szCs w:val="14"/>
                        </w:rPr>
                      </w:pPr>
                      <w:r>
                        <w:rPr>
                          <w:rFonts w:ascii="微软雅黑"/>
                          <w:b/>
                          <w:w w:val="105"/>
                          <w:sz w:val="14"/>
                        </w:rPr>
                        <w:t>1%</w:t>
                      </w:r>
                      <w:r>
                        <w:rPr>
                          <w:rFonts w:ascii="微软雅黑"/>
                          <w:sz w:val="14"/>
                        </w:rPr>
                      </w:r>
                    </w:p>
                  </w:txbxContent>
                </v:textbox>
                <w10:wrap type="none"/>
              </v:shape>
              <v:shape style="position:absolute;left:1498;top:1630;width:579;height:141" type="#_x0000_t202" filled="false" stroked="false">
                <v:textbox inset="0,0,0,0">
                  <w:txbxContent>
                    <w:p>
                      <w:pPr>
                        <w:spacing w:line="140" w:lineRule="exact" w:before="0"/>
                        <w:ind w:left="0" w:right="0" w:firstLine="0"/>
                        <w:jc w:val="left"/>
                        <w:rPr>
                          <w:rFonts w:ascii="微软雅黑" w:hAnsi="微软雅黑" w:cs="微软雅黑" w:eastAsia="微软雅黑" w:hint="default"/>
                          <w:sz w:val="14"/>
                          <w:szCs w:val="14"/>
                        </w:rPr>
                      </w:pPr>
                      <w:r>
                        <w:rPr>
                          <w:rFonts w:ascii="微软雅黑"/>
                          <w:b/>
                          <w:spacing w:val="-1"/>
                          <w:sz w:val="14"/>
                        </w:rPr>
                        <w:t>600-650</w:t>
                      </w:r>
                      <w:r>
                        <w:rPr>
                          <w:rFonts w:ascii="微软雅黑"/>
                          <w:spacing w:val="-1"/>
                          <w:sz w:val="14"/>
                        </w:rPr>
                      </w:r>
                    </w:p>
                  </w:txbxContent>
                </v:textbox>
                <w10:wrap type="none"/>
              </v:shape>
              <v:shape style="position:absolute;left:1498;top:2270;width:579;height:141" type="#_x0000_t202" filled="false" stroked="false">
                <v:textbox inset="0,0,0,0">
                  <w:txbxContent>
                    <w:p>
                      <w:pPr>
                        <w:spacing w:line="140" w:lineRule="exact" w:before="0"/>
                        <w:ind w:left="0" w:right="0" w:firstLine="0"/>
                        <w:jc w:val="left"/>
                        <w:rPr>
                          <w:rFonts w:ascii="微软雅黑" w:hAnsi="微软雅黑" w:cs="微软雅黑" w:eastAsia="微软雅黑" w:hint="default"/>
                          <w:sz w:val="14"/>
                          <w:szCs w:val="14"/>
                        </w:rPr>
                      </w:pPr>
                      <w:r>
                        <w:rPr>
                          <w:rFonts w:ascii="微软雅黑"/>
                          <w:b/>
                          <w:spacing w:val="-1"/>
                          <w:sz w:val="14"/>
                        </w:rPr>
                        <w:t>500-550</w:t>
                      </w:r>
                      <w:r>
                        <w:rPr>
                          <w:rFonts w:ascii="微软雅黑"/>
                          <w:spacing w:val="-1"/>
                          <w:sz w:val="14"/>
                        </w:rPr>
                      </w:r>
                    </w:p>
                  </w:txbxContent>
                </v:textbox>
                <w10:wrap type="none"/>
              </v:shape>
              <v:shape style="position:absolute;left:9648;top:2253;width:329;height:396" type="#_x0000_t202" filled="false" stroked="false">
                <v:textbox inset="0,0,0,0">
                  <w:txbxContent>
                    <w:p>
                      <w:pPr>
                        <w:spacing w:line="154" w:lineRule="exact" w:before="0"/>
                        <w:ind w:left="6" w:right="0" w:hanging="7"/>
                        <w:jc w:val="left"/>
                        <w:rPr>
                          <w:rFonts w:ascii="微软雅黑" w:hAnsi="微软雅黑" w:cs="微软雅黑" w:eastAsia="微软雅黑" w:hint="default"/>
                          <w:sz w:val="14"/>
                          <w:szCs w:val="14"/>
                        </w:rPr>
                      </w:pPr>
                      <w:r>
                        <w:rPr>
                          <w:rFonts w:ascii="微软雅黑"/>
                          <w:b/>
                          <w:sz w:val="14"/>
                        </w:rPr>
                        <w:t>Vivo</w:t>
                      </w:r>
                      <w:r>
                        <w:rPr>
                          <w:rFonts w:ascii="微软雅黑"/>
                          <w:sz w:val="14"/>
                        </w:rPr>
                      </w:r>
                    </w:p>
                    <w:p>
                      <w:pPr>
                        <w:spacing w:line="234" w:lineRule="exact" w:before="7"/>
                        <w:ind w:left="6" w:right="0" w:firstLine="0"/>
                        <w:jc w:val="left"/>
                        <w:rPr>
                          <w:rFonts w:ascii="微软雅黑" w:hAnsi="微软雅黑" w:cs="微软雅黑" w:eastAsia="微软雅黑" w:hint="default"/>
                          <w:sz w:val="14"/>
                          <w:szCs w:val="14"/>
                        </w:rPr>
                      </w:pPr>
                      <w:r>
                        <w:rPr>
                          <w:rFonts w:ascii="微软雅黑"/>
                          <w:b/>
                          <w:w w:val="105"/>
                          <w:sz w:val="14"/>
                        </w:rPr>
                        <w:t>54%</w:t>
                      </w:r>
                      <w:r>
                        <w:rPr>
                          <w:rFonts w:ascii="微软雅黑"/>
                          <w:sz w:val="14"/>
                        </w:rPr>
                      </w:r>
                    </w:p>
                  </w:txbxContent>
                </v:textbox>
                <w10:wrap type="none"/>
              </v:shape>
              <v:shape style="position:absolute;left:1498;top:2910;width:579;height:141" type="#_x0000_t202" filled="false" stroked="false">
                <v:textbox inset="0,0,0,0">
                  <w:txbxContent>
                    <w:p>
                      <w:pPr>
                        <w:spacing w:line="140" w:lineRule="exact" w:before="0"/>
                        <w:ind w:left="0" w:right="0" w:firstLine="0"/>
                        <w:jc w:val="left"/>
                        <w:rPr>
                          <w:rFonts w:ascii="微软雅黑" w:hAnsi="微软雅黑" w:cs="微软雅黑" w:eastAsia="微软雅黑" w:hint="default"/>
                          <w:sz w:val="14"/>
                          <w:szCs w:val="14"/>
                        </w:rPr>
                      </w:pPr>
                      <w:r>
                        <w:rPr>
                          <w:rFonts w:ascii="微软雅黑"/>
                          <w:b/>
                          <w:spacing w:val="-1"/>
                          <w:sz w:val="14"/>
                        </w:rPr>
                        <w:t>450-500</w:t>
                      </w:r>
                      <w:r>
                        <w:rPr>
                          <w:rFonts w:ascii="微软雅黑"/>
                          <w:spacing w:val="-1"/>
                          <w:sz w:val="14"/>
                        </w:rPr>
                      </w:r>
                    </w:p>
                  </w:txbxContent>
                </v:textbox>
                <w10:wrap type="none"/>
              </v:shape>
              <v:shape style="position:absolute;left:6917;top:2613;width:316;height:405" type="#_x0000_t202" filled="false" stroked="false">
                <v:textbox inset="0,0,0,0">
                  <w:txbxContent>
                    <w:p>
                      <w:pPr>
                        <w:spacing w:line="161" w:lineRule="exact" w:before="0"/>
                        <w:ind w:left="0" w:right="0" w:firstLine="10"/>
                        <w:jc w:val="left"/>
                        <w:rPr>
                          <w:rFonts w:ascii="Microsoft JhengHei" w:hAnsi="Microsoft JhengHei" w:cs="Microsoft JhengHei" w:eastAsia="Microsoft JhengHei" w:hint="default"/>
                          <w:sz w:val="14"/>
                          <w:szCs w:val="14"/>
                        </w:rPr>
                      </w:pPr>
                      <w:r>
                        <w:rPr>
                          <w:rFonts w:ascii="Microsoft JhengHei" w:hAnsi="Microsoft JhengHei" w:cs="Microsoft JhengHei" w:eastAsia="Microsoft JhengHei" w:hint="default"/>
                          <w:b/>
                          <w:bCs/>
                          <w:w w:val="105"/>
                          <w:sz w:val="14"/>
                          <w:szCs w:val="14"/>
                        </w:rPr>
                        <w:t>三星</w:t>
                      </w:r>
                      <w:r>
                        <w:rPr>
                          <w:rFonts w:ascii="Microsoft JhengHei" w:hAnsi="Microsoft JhengHei" w:cs="Microsoft JhengHei" w:eastAsia="Microsoft JhengHei" w:hint="default"/>
                          <w:sz w:val="14"/>
                          <w:szCs w:val="14"/>
                        </w:rPr>
                      </w:r>
                    </w:p>
                    <w:p>
                      <w:pPr>
                        <w:spacing w:line="234" w:lineRule="exact" w:before="8"/>
                        <w:ind w:left="0" w:right="0" w:firstLine="0"/>
                        <w:jc w:val="left"/>
                        <w:rPr>
                          <w:rFonts w:ascii="微软雅黑" w:hAnsi="微软雅黑" w:cs="微软雅黑" w:eastAsia="微软雅黑" w:hint="default"/>
                          <w:sz w:val="14"/>
                          <w:szCs w:val="14"/>
                        </w:rPr>
                      </w:pPr>
                      <w:r>
                        <w:rPr>
                          <w:rFonts w:ascii="微软雅黑"/>
                          <w:b/>
                          <w:spacing w:val="-1"/>
                          <w:w w:val="105"/>
                          <w:sz w:val="14"/>
                        </w:rPr>
                        <w:t>29%</w:t>
                      </w:r>
                      <w:r>
                        <w:rPr>
                          <w:rFonts w:ascii="微软雅黑"/>
                          <w:sz w:val="14"/>
                        </w:rPr>
                      </w:r>
                    </w:p>
                  </w:txbxContent>
                </v:textbox>
                <w10:wrap type="none"/>
              </v:shape>
            </v:group>
            <w10:wrap type="none"/>
          </v:group>
        </w:pict>
      </w:r>
      <w:bookmarkStart w:name="_bookmark12" w:id="13"/>
      <w:bookmarkEnd w:id="13"/>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6</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19Q3 </w:t>
      </w:r>
      <w:r>
        <w:rPr>
          <w:rFonts w:ascii="Microsoft JhengHei" w:hAnsi="Microsoft JhengHei" w:cs="Microsoft JhengHei" w:eastAsia="Microsoft JhengHei" w:hint="default"/>
          <w:b/>
          <w:bCs/>
          <w:sz w:val="18"/>
          <w:szCs w:val="18"/>
        </w:rPr>
        <w:t>中国</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5G</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z w:val="18"/>
          <w:szCs w:val="18"/>
        </w:rPr>
        <w:t>智能手机价格区间和出货量占比</w:t>
        <w:tab/>
      </w:r>
      <w:bookmarkStart w:name="_bookmark13" w:id="14"/>
      <w:bookmarkEnd w:id="14"/>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7</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19Q3 </w:t>
      </w:r>
      <w:r>
        <w:rPr>
          <w:rFonts w:ascii="Microsoft JhengHei" w:hAnsi="Microsoft JhengHei" w:cs="Microsoft JhengHei" w:eastAsia="Microsoft JhengHei" w:hint="default"/>
          <w:b/>
          <w:bCs/>
          <w:sz w:val="18"/>
          <w:szCs w:val="18"/>
        </w:rPr>
        <w:t>中国 </w:t>
      </w:r>
      <w:r>
        <w:rPr>
          <w:rFonts w:ascii="Arial" w:hAnsi="Arial" w:cs="Arial" w:eastAsia="Arial" w:hint="default"/>
          <w:b/>
          <w:bCs/>
          <w:sz w:val="18"/>
          <w:szCs w:val="18"/>
        </w:rPr>
        <w:t>5G</w:t>
      </w:r>
      <w:r>
        <w:rPr>
          <w:rFonts w:ascii="Arial" w:hAnsi="Arial" w:cs="Arial" w:eastAsia="Arial" w:hint="default"/>
          <w:b/>
          <w:bCs/>
          <w:spacing w:val="-5"/>
          <w:sz w:val="18"/>
          <w:szCs w:val="18"/>
        </w:rPr>
        <w:t> </w:t>
      </w:r>
      <w:r>
        <w:rPr>
          <w:rFonts w:ascii="Microsoft JhengHei" w:hAnsi="Microsoft JhengHei" w:cs="Microsoft JhengHei" w:eastAsia="Microsoft JhengHei" w:hint="default"/>
          <w:b/>
          <w:bCs/>
          <w:sz w:val="18"/>
          <w:szCs w:val="18"/>
        </w:rPr>
        <w:t>智能手机出货量各公司占比</w:t>
      </w:r>
      <w:r>
        <w:rPr>
          <w:rFonts w:ascii="Microsoft JhengHei" w:hAnsi="Microsoft JhengHei" w:cs="Microsoft JhengHei" w:eastAsia="Microsoft JhengHei" w:hint="default"/>
          <w:sz w:val="18"/>
          <w:szCs w:val="18"/>
        </w:rPr>
      </w:r>
    </w:p>
    <w:p>
      <w:pPr>
        <w:spacing w:line="240" w:lineRule="auto" w:before="15" w:after="0"/>
        <w:ind w:right="0"/>
        <w:rPr>
          <w:rFonts w:ascii="Microsoft JhengHei" w:hAnsi="Microsoft JhengHei" w:cs="Microsoft JhengHei" w:eastAsia="Microsoft JhengHei" w:hint="default"/>
          <w:b/>
          <w:bCs/>
          <w:sz w:val="16"/>
          <w:szCs w:val="16"/>
        </w:rPr>
      </w:pPr>
    </w:p>
    <w:tbl>
      <w:tblPr>
        <w:tblW w:w="0" w:type="auto"/>
        <w:jc w:val="left"/>
        <w:tblInd w:w="1213" w:type="dxa"/>
        <w:tblLayout w:type="fixed"/>
        <w:tblCellMar>
          <w:top w:w="0" w:type="dxa"/>
          <w:left w:w="0" w:type="dxa"/>
          <w:bottom w:w="0" w:type="dxa"/>
          <w:right w:w="0" w:type="dxa"/>
        </w:tblCellMar>
        <w:tblLook w:val="01E0"/>
      </w:tblPr>
      <w:tblGrid>
        <w:gridCol w:w="715"/>
        <w:gridCol w:w="364"/>
        <w:gridCol w:w="160"/>
        <w:gridCol w:w="192"/>
        <w:gridCol w:w="715"/>
        <w:gridCol w:w="715"/>
        <w:gridCol w:w="167"/>
        <w:gridCol w:w="549"/>
      </w:tblGrid>
      <w:tr>
        <w:trPr>
          <w:trHeight w:val="192" w:hRule="exact"/>
        </w:trPr>
        <w:tc>
          <w:tcPr>
            <w:tcW w:w="1431" w:type="dxa"/>
            <w:gridSpan w:val="4"/>
            <w:tcBorders>
              <w:top w:val="nil" w:sz="6" w:space="0" w:color="auto"/>
              <w:left w:val="single" w:sz="3" w:space="0" w:color="000000"/>
              <w:bottom w:val="nil" w:sz="6" w:space="0" w:color="auto"/>
              <w:right w:val="single" w:sz="4" w:space="0" w:color="D9D9D9"/>
            </w:tcBorders>
          </w:tcPr>
          <w:p>
            <w:pPr/>
          </w:p>
        </w:tc>
        <w:tc>
          <w:tcPr>
            <w:tcW w:w="715" w:type="dxa"/>
            <w:tcBorders>
              <w:top w:val="nil" w:sz="6" w:space="0" w:color="auto"/>
              <w:left w:val="single" w:sz="4" w:space="0" w:color="D9D9D9"/>
              <w:bottom w:val="nil" w:sz="6" w:space="0" w:color="auto"/>
              <w:right w:val="single" w:sz="4" w:space="0" w:color="D9D9D9"/>
            </w:tcBorders>
          </w:tcPr>
          <w:p>
            <w:pPr/>
          </w:p>
        </w:tc>
        <w:tc>
          <w:tcPr>
            <w:tcW w:w="715" w:type="dxa"/>
            <w:tcBorders>
              <w:top w:val="nil" w:sz="6" w:space="0" w:color="auto"/>
              <w:left w:val="single" w:sz="4" w:space="0" w:color="D9D9D9"/>
              <w:bottom w:val="nil" w:sz="6" w:space="0" w:color="auto"/>
              <w:right w:val="single" w:sz="4" w:space="0" w:color="D9D9D9"/>
            </w:tcBorders>
          </w:tcPr>
          <w:p>
            <w:pPr/>
          </w:p>
        </w:tc>
        <w:tc>
          <w:tcPr>
            <w:tcW w:w="716" w:type="dxa"/>
            <w:gridSpan w:val="2"/>
            <w:tcBorders>
              <w:top w:val="nil" w:sz="6" w:space="0" w:color="auto"/>
              <w:left w:val="single" w:sz="4" w:space="0" w:color="D9D9D9"/>
              <w:bottom w:val="nil" w:sz="6" w:space="0" w:color="auto"/>
              <w:right w:val="single" w:sz="4" w:space="0" w:color="D9D9D9"/>
            </w:tcBorders>
          </w:tcPr>
          <w:p>
            <w:pPr/>
          </w:p>
        </w:tc>
      </w:tr>
      <w:tr>
        <w:trPr>
          <w:trHeight w:val="255" w:hRule="exact"/>
        </w:trPr>
        <w:tc>
          <w:tcPr>
            <w:tcW w:w="1078" w:type="dxa"/>
            <w:gridSpan w:val="2"/>
            <w:tcBorders>
              <w:top w:val="nil" w:sz="6" w:space="0" w:color="auto"/>
              <w:left w:val="single" w:sz="3" w:space="0" w:color="000000"/>
              <w:bottom w:val="nil" w:sz="6" w:space="0" w:color="auto"/>
              <w:right w:val="nil" w:sz="6" w:space="0" w:color="auto"/>
            </w:tcBorders>
            <w:shd w:val="clear" w:color="auto" w:fill="FF8080"/>
          </w:tcPr>
          <w:p>
            <w:pPr>
              <w:pStyle w:val="TableParagraph"/>
              <w:spacing w:line="207" w:lineRule="exact"/>
              <w:ind w:left="317" w:right="0"/>
              <w:jc w:val="left"/>
              <w:rPr>
                <w:rFonts w:ascii="微软雅黑" w:hAnsi="微软雅黑" w:cs="微软雅黑" w:eastAsia="微软雅黑" w:hint="default"/>
                <w:sz w:val="12"/>
                <w:szCs w:val="12"/>
              </w:rPr>
            </w:pPr>
            <w:r>
              <w:rPr>
                <w:rFonts w:ascii="微软雅黑"/>
                <w:b/>
                <w:sz w:val="12"/>
              </w:rPr>
              <w:t>30.18%</w:t>
            </w:r>
            <w:r>
              <w:rPr>
                <w:rFonts w:ascii="微软雅黑"/>
                <w:sz w:val="12"/>
              </w:rPr>
            </w:r>
          </w:p>
        </w:tc>
        <w:tc>
          <w:tcPr>
            <w:tcW w:w="1782" w:type="dxa"/>
            <w:gridSpan w:val="4"/>
            <w:tcBorders>
              <w:top w:val="nil" w:sz="6" w:space="0" w:color="auto"/>
              <w:left w:val="nil" w:sz="6" w:space="0" w:color="auto"/>
              <w:bottom w:val="nil" w:sz="6" w:space="0" w:color="auto"/>
              <w:right w:val="single" w:sz="4" w:space="0" w:color="D9D9D9"/>
            </w:tcBorders>
            <w:shd w:val="clear" w:color="auto" w:fill="81A6BD"/>
          </w:tcPr>
          <w:p>
            <w:pPr>
              <w:pStyle w:val="TableParagraph"/>
              <w:spacing w:line="207" w:lineRule="exact"/>
              <w:ind w:left="24" w:right="0"/>
              <w:jc w:val="center"/>
              <w:rPr>
                <w:rFonts w:ascii="微软雅黑" w:hAnsi="微软雅黑" w:cs="微软雅黑" w:eastAsia="微软雅黑" w:hint="default"/>
                <w:sz w:val="12"/>
                <w:szCs w:val="12"/>
              </w:rPr>
            </w:pPr>
            <w:r>
              <w:rPr>
                <w:rFonts w:ascii="微软雅黑"/>
                <w:b/>
                <w:sz w:val="12"/>
              </w:rPr>
              <w:t>50.30%</w:t>
            </w:r>
            <w:r>
              <w:rPr>
                <w:rFonts w:ascii="微软雅黑"/>
                <w:sz w:val="12"/>
              </w:rPr>
            </w:r>
          </w:p>
        </w:tc>
        <w:tc>
          <w:tcPr>
            <w:tcW w:w="716" w:type="dxa"/>
            <w:gridSpan w:val="2"/>
            <w:tcBorders>
              <w:top w:val="nil" w:sz="6" w:space="0" w:color="auto"/>
              <w:left w:val="single" w:sz="4" w:space="0" w:color="D9D9D9"/>
              <w:bottom w:val="nil" w:sz="6" w:space="0" w:color="auto"/>
              <w:right w:val="single" w:sz="19" w:space="0" w:color="FF3333"/>
            </w:tcBorders>
            <w:shd w:val="clear" w:color="auto" w:fill="FFB1B1"/>
          </w:tcPr>
          <w:p>
            <w:pPr>
              <w:pStyle w:val="TableParagraph"/>
              <w:spacing w:line="207" w:lineRule="exact"/>
              <w:ind w:left="120" w:right="0"/>
              <w:jc w:val="left"/>
              <w:rPr>
                <w:rFonts w:ascii="微软雅黑" w:hAnsi="微软雅黑" w:cs="微软雅黑" w:eastAsia="微软雅黑" w:hint="default"/>
                <w:sz w:val="12"/>
                <w:szCs w:val="12"/>
              </w:rPr>
            </w:pPr>
            <w:r>
              <w:rPr>
                <w:rFonts w:ascii="微软雅黑"/>
                <w:b/>
                <w:spacing w:val="-1"/>
                <w:w w:val="99"/>
                <w:sz w:val="12"/>
              </w:rPr>
              <w:t>18.20</w:t>
            </w:r>
            <w:r>
              <w:rPr>
                <w:rFonts w:ascii="微软雅黑"/>
                <w:b/>
                <w:spacing w:val="-53"/>
                <w:w w:val="99"/>
                <w:sz w:val="12"/>
              </w:rPr>
              <w:t>%</w:t>
            </w:r>
            <w:r>
              <w:rPr>
                <w:rFonts w:ascii="微软雅黑"/>
                <w:b/>
                <w:spacing w:val="-1"/>
                <w:w w:val="99"/>
                <w:sz w:val="12"/>
              </w:rPr>
              <w:t>1.</w:t>
            </w:r>
            <w:r>
              <w:rPr>
                <w:rFonts w:ascii="微软雅黑"/>
                <w:b/>
                <w:w w:val="99"/>
                <w:sz w:val="12"/>
              </w:rPr>
              <w:t>3</w:t>
            </w:r>
            <w:r>
              <w:rPr>
                <w:rFonts w:ascii="微软雅黑"/>
                <w:sz w:val="12"/>
              </w:rPr>
            </w:r>
          </w:p>
        </w:tc>
      </w:tr>
      <w:tr>
        <w:trPr>
          <w:trHeight w:val="385" w:hRule="exact"/>
        </w:trPr>
        <w:tc>
          <w:tcPr>
            <w:tcW w:w="1431" w:type="dxa"/>
            <w:gridSpan w:val="4"/>
            <w:tcBorders>
              <w:top w:val="nil" w:sz="6" w:space="0" w:color="auto"/>
              <w:left w:val="single" w:sz="3" w:space="0" w:color="000000"/>
              <w:bottom w:val="nil" w:sz="6" w:space="0" w:color="auto"/>
              <w:right w:val="single" w:sz="4" w:space="0" w:color="D9D9D9"/>
            </w:tcBorders>
          </w:tcPr>
          <w:p>
            <w:pPr/>
          </w:p>
        </w:tc>
        <w:tc>
          <w:tcPr>
            <w:tcW w:w="715" w:type="dxa"/>
            <w:tcBorders>
              <w:top w:val="nil" w:sz="6" w:space="0" w:color="auto"/>
              <w:left w:val="single" w:sz="4" w:space="0" w:color="D9D9D9"/>
              <w:bottom w:val="nil" w:sz="6" w:space="0" w:color="auto"/>
              <w:right w:val="single" w:sz="4" w:space="0" w:color="D9D9D9"/>
            </w:tcBorders>
          </w:tcPr>
          <w:p>
            <w:pPr/>
          </w:p>
        </w:tc>
        <w:tc>
          <w:tcPr>
            <w:tcW w:w="715" w:type="dxa"/>
            <w:tcBorders>
              <w:top w:val="nil" w:sz="6" w:space="0" w:color="auto"/>
              <w:left w:val="single" w:sz="4" w:space="0" w:color="D9D9D9"/>
              <w:bottom w:val="nil" w:sz="6" w:space="0" w:color="auto"/>
              <w:right w:val="single" w:sz="4" w:space="0" w:color="D9D9D9"/>
            </w:tcBorders>
          </w:tcPr>
          <w:p>
            <w:pPr/>
          </w:p>
        </w:tc>
        <w:tc>
          <w:tcPr>
            <w:tcW w:w="716" w:type="dxa"/>
            <w:gridSpan w:val="2"/>
            <w:tcBorders>
              <w:top w:val="nil" w:sz="6" w:space="0" w:color="auto"/>
              <w:left w:val="single" w:sz="4" w:space="0" w:color="D9D9D9"/>
              <w:bottom w:val="nil" w:sz="6" w:space="0" w:color="auto"/>
              <w:right w:val="single" w:sz="4" w:space="0" w:color="D9D9D9"/>
            </w:tcBorders>
          </w:tcPr>
          <w:p>
            <w:pPr/>
          </w:p>
        </w:tc>
      </w:tr>
      <w:tr>
        <w:trPr>
          <w:trHeight w:val="459" w:hRule="exact"/>
        </w:trPr>
        <w:tc>
          <w:tcPr>
            <w:tcW w:w="715" w:type="dxa"/>
            <w:vMerge w:val="restart"/>
            <w:tcBorders>
              <w:top w:val="nil" w:sz="6" w:space="0" w:color="auto"/>
              <w:left w:val="single" w:sz="3" w:space="0" w:color="000000"/>
              <w:right w:val="nil" w:sz="6" w:space="0" w:color="auto"/>
            </w:tcBorders>
          </w:tcPr>
          <w:p>
            <w:pPr/>
          </w:p>
        </w:tc>
        <w:tc>
          <w:tcPr>
            <w:tcW w:w="524" w:type="dxa"/>
            <w:gridSpan w:val="2"/>
            <w:tcBorders>
              <w:top w:val="nil" w:sz="6" w:space="0" w:color="auto"/>
              <w:left w:val="nil" w:sz="6" w:space="0" w:color="auto"/>
              <w:bottom w:val="nil" w:sz="6" w:space="0" w:color="auto"/>
              <w:right w:val="nil" w:sz="6" w:space="0" w:color="auto"/>
            </w:tcBorders>
          </w:tcPr>
          <w:p>
            <w:pPr>
              <w:pStyle w:val="TableParagraph"/>
              <w:spacing w:line="207" w:lineRule="exact"/>
              <w:ind w:left="50" w:right="0"/>
              <w:jc w:val="left"/>
              <w:rPr>
                <w:rFonts w:ascii="微软雅黑" w:hAnsi="微软雅黑" w:cs="微软雅黑" w:eastAsia="微软雅黑" w:hint="default"/>
                <w:sz w:val="12"/>
                <w:szCs w:val="12"/>
              </w:rPr>
            </w:pPr>
            <w:r>
              <w:rPr>
                <w:rFonts w:ascii="微软雅黑"/>
                <w:b/>
                <w:sz w:val="12"/>
              </w:rPr>
              <w:t>55.03%</w:t>
            </w:r>
            <w:r>
              <w:rPr>
                <w:rFonts w:ascii="微软雅黑"/>
                <w:sz w:val="12"/>
              </w:rPr>
            </w:r>
          </w:p>
        </w:tc>
        <w:tc>
          <w:tcPr>
            <w:tcW w:w="907" w:type="dxa"/>
            <w:gridSpan w:val="2"/>
            <w:tcBorders>
              <w:top w:val="nil" w:sz="6" w:space="0" w:color="auto"/>
              <w:left w:val="nil" w:sz="6" w:space="0" w:color="auto"/>
              <w:bottom w:val="nil" w:sz="6" w:space="0" w:color="auto"/>
              <w:right w:val="nil" w:sz="6" w:space="0" w:color="auto"/>
            </w:tcBorders>
          </w:tcPr>
          <w:p>
            <w:pPr/>
          </w:p>
        </w:tc>
        <w:tc>
          <w:tcPr>
            <w:tcW w:w="881" w:type="dxa"/>
            <w:gridSpan w:val="2"/>
            <w:tcBorders>
              <w:top w:val="nil" w:sz="6" w:space="0" w:color="auto"/>
              <w:left w:val="nil" w:sz="6" w:space="0" w:color="auto"/>
              <w:bottom w:val="nil" w:sz="6" w:space="0" w:color="auto"/>
              <w:right w:val="nil" w:sz="6" w:space="0" w:color="auto"/>
            </w:tcBorders>
          </w:tcPr>
          <w:p>
            <w:pPr>
              <w:pStyle w:val="TableParagraph"/>
              <w:spacing w:line="207" w:lineRule="exact"/>
              <w:ind w:left="408" w:right="0"/>
              <w:jc w:val="left"/>
              <w:rPr>
                <w:rFonts w:ascii="微软雅黑" w:hAnsi="微软雅黑" w:cs="微软雅黑" w:eastAsia="微软雅黑" w:hint="default"/>
                <w:sz w:val="12"/>
                <w:szCs w:val="12"/>
              </w:rPr>
            </w:pPr>
            <w:r>
              <w:rPr>
                <w:rFonts w:ascii="微软雅黑"/>
                <w:b/>
                <w:sz w:val="12"/>
              </w:rPr>
              <w:t>44.97%</w:t>
            </w:r>
            <w:r>
              <w:rPr>
                <w:rFonts w:ascii="微软雅黑"/>
                <w:sz w:val="12"/>
              </w:rPr>
            </w:r>
          </w:p>
        </w:tc>
        <w:tc>
          <w:tcPr>
            <w:tcW w:w="549" w:type="dxa"/>
            <w:tcBorders>
              <w:top w:val="nil" w:sz="6" w:space="0" w:color="auto"/>
              <w:left w:val="nil" w:sz="6" w:space="0" w:color="auto"/>
              <w:bottom w:val="nil" w:sz="6" w:space="0" w:color="auto"/>
              <w:right w:val="single" w:sz="4" w:space="0" w:color="D9D9D9"/>
            </w:tcBorders>
          </w:tcPr>
          <w:p>
            <w:pPr/>
          </w:p>
        </w:tc>
      </w:tr>
      <w:tr>
        <w:trPr>
          <w:trHeight w:val="640" w:hRule="exact"/>
        </w:trPr>
        <w:tc>
          <w:tcPr>
            <w:tcW w:w="715" w:type="dxa"/>
            <w:vMerge/>
            <w:tcBorders>
              <w:left w:val="single" w:sz="3" w:space="0" w:color="000000"/>
              <w:right w:val="nil" w:sz="6" w:space="0" w:color="auto"/>
            </w:tcBorders>
          </w:tcPr>
          <w:p>
            <w:pPr/>
          </w:p>
        </w:tc>
        <w:tc>
          <w:tcPr>
            <w:tcW w:w="524" w:type="dxa"/>
            <w:gridSpan w:val="2"/>
            <w:tcBorders>
              <w:top w:val="nil" w:sz="6" w:space="0" w:color="auto"/>
              <w:left w:val="nil" w:sz="6" w:space="0" w:color="auto"/>
              <w:bottom w:val="nil" w:sz="6" w:space="0" w:color="auto"/>
              <w:right w:val="nil" w:sz="6" w:space="0" w:color="auto"/>
            </w:tcBorders>
          </w:tcPr>
          <w:p>
            <w:pPr/>
          </w:p>
        </w:tc>
        <w:tc>
          <w:tcPr>
            <w:tcW w:w="90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Microsoft JhengHei" w:hAnsi="Microsoft JhengHei" w:cs="Microsoft JhengHei" w:eastAsia="Microsoft JhengHei" w:hint="default"/>
                <w:b/>
                <w:bCs/>
                <w:sz w:val="10"/>
                <w:szCs w:val="10"/>
              </w:rPr>
            </w:pPr>
          </w:p>
          <w:p>
            <w:pPr>
              <w:pStyle w:val="TableParagraph"/>
              <w:spacing w:line="240" w:lineRule="auto"/>
              <w:ind w:left="172" w:right="0"/>
              <w:jc w:val="left"/>
              <w:rPr>
                <w:rFonts w:ascii="微软雅黑" w:hAnsi="微软雅黑" w:cs="微软雅黑" w:eastAsia="微软雅黑" w:hint="default"/>
                <w:sz w:val="12"/>
                <w:szCs w:val="12"/>
              </w:rPr>
            </w:pPr>
            <w:r>
              <w:rPr>
                <w:rFonts w:ascii="微软雅黑"/>
                <w:b/>
                <w:sz w:val="12"/>
              </w:rPr>
              <w:t>91.13%</w:t>
            </w:r>
            <w:r>
              <w:rPr>
                <w:rFonts w:ascii="微软雅黑"/>
                <w:sz w:val="12"/>
              </w:rPr>
            </w:r>
          </w:p>
        </w:tc>
        <w:tc>
          <w:tcPr>
            <w:tcW w:w="881" w:type="dxa"/>
            <w:gridSpan w:val="2"/>
            <w:tcBorders>
              <w:top w:val="nil" w:sz="6" w:space="0" w:color="auto"/>
              <w:left w:val="nil" w:sz="6" w:space="0" w:color="auto"/>
              <w:bottom w:val="nil" w:sz="6" w:space="0" w:color="auto"/>
              <w:right w:val="nil" w:sz="6" w:space="0" w:color="auto"/>
            </w:tcBorders>
          </w:tcPr>
          <w:p>
            <w:pPr/>
          </w:p>
        </w:tc>
        <w:tc>
          <w:tcPr>
            <w:tcW w:w="549" w:type="dxa"/>
            <w:tcBorders>
              <w:top w:val="nil" w:sz="6" w:space="0" w:color="auto"/>
              <w:left w:val="nil" w:sz="6" w:space="0" w:color="auto"/>
              <w:bottom w:val="nil" w:sz="6" w:space="0" w:color="auto"/>
              <w:right w:val="single" w:sz="4" w:space="0" w:color="D9D9D9"/>
            </w:tcBorders>
          </w:tcPr>
          <w:p>
            <w:pPr>
              <w:pStyle w:val="TableParagraph"/>
              <w:spacing w:line="240" w:lineRule="auto" w:before="6"/>
              <w:ind w:right="0"/>
              <w:jc w:val="left"/>
              <w:rPr>
                <w:rFonts w:ascii="Microsoft JhengHei" w:hAnsi="Microsoft JhengHei" w:cs="Microsoft JhengHei" w:eastAsia="Microsoft JhengHei" w:hint="default"/>
                <w:b/>
                <w:bCs/>
                <w:sz w:val="10"/>
                <w:szCs w:val="10"/>
              </w:rPr>
            </w:pPr>
          </w:p>
          <w:p>
            <w:pPr>
              <w:pStyle w:val="TableParagraph"/>
              <w:spacing w:line="240" w:lineRule="auto"/>
              <w:ind w:left="209" w:right="-30"/>
              <w:jc w:val="left"/>
              <w:rPr>
                <w:rFonts w:ascii="微软雅黑" w:hAnsi="微软雅黑" w:cs="微软雅黑" w:eastAsia="微软雅黑" w:hint="default"/>
                <w:sz w:val="12"/>
                <w:szCs w:val="12"/>
              </w:rPr>
            </w:pPr>
            <w:r>
              <w:rPr>
                <w:rFonts w:ascii="微软雅黑"/>
                <w:b/>
                <w:spacing w:val="-1"/>
                <w:sz w:val="12"/>
              </w:rPr>
              <w:t>8.87%</w:t>
            </w:r>
            <w:r>
              <w:rPr>
                <w:rFonts w:ascii="微软雅黑"/>
                <w:spacing w:val="-1"/>
                <w:sz w:val="12"/>
              </w:rPr>
            </w:r>
          </w:p>
        </w:tc>
      </w:tr>
      <w:tr>
        <w:trPr>
          <w:trHeight w:val="436" w:hRule="exact"/>
        </w:trPr>
        <w:tc>
          <w:tcPr>
            <w:tcW w:w="715" w:type="dxa"/>
            <w:vMerge/>
            <w:tcBorders>
              <w:left w:val="single" w:sz="3" w:space="0" w:color="000000"/>
              <w:bottom w:val="nil" w:sz="6" w:space="0" w:color="auto"/>
              <w:right w:val="nil" w:sz="6" w:space="0" w:color="auto"/>
            </w:tcBorders>
          </w:tcPr>
          <w:p>
            <w:pPr/>
          </w:p>
        </w:tc>
        <w:tc>
          <w:tcPr>
            <w:tcW w:w="524" w:type="dxa"/>
            <w:gridSpan w:val="2"/>
            <w:tcBorders>
              <w:top w:val="nil" w:sz="6" w:space="0" w:color="auto"/>
              <w:left w:val="nil" w:sz="6" w:space="0" w:color="auto"/>
              <w:bottom w:val="nil" w:sz="6" w:space="0" w:color="auto"/>
              <w:right w:val="nil" w:sz="6" w:space="0" w:color="auto"/>
            </w:tcBorders>
          </w:tcPr>
          <w:p>
            <w:pPr/>
          </w:p>
        </w:tc>
        <w:tc>
          <w:tcPr>
            <w:tcW w:w="907" w:type="dxa"/>
            <w:gridSpan w:val="2"/>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Microsoft JhengHei" w:hAnsi="Microsoft JhengHei" w:cs="Microsoft JhengHei" w:eastAsia="Microsoft JhengHei" w:hint="default"/>
                <w:b/>
                <w:bCs/>
                <w:sz w:val="10"/>
                <w:szCs w:val="10"/>
              </w:rPr>
            </w:pPr>
          </w:p>
          <w:p>
            <w:pPr>
              <w:pStyle w:val="TableParagraph"/>
              <w:spacing w:line="240" w:lineRule="auto"/>
              <w:ind w:left="34" w:right="0"/>
              <w:jc w:val="left"/>
              <w:rPr>
                <w:rFonts w:ascii="微软雅黑" w:hAnsi="微软雅黑" w:cs="微软雅黑" w:eastAsia="微软雅黑" w:hint="default"/>
                <w:sz w:val="12"/>
                <w:szCs w:val="12"/>
              </w:rPr>
            </w:pPr>
            <w:r>
              <w:rPr>
                <w:rFonts w:ascii="微软雅黑"/>
                <w:b/>
                <w:sz w:val="12"/>
              </w:rPr>
              <w:t>83.43%</w:t>
            </w:r>
            <w:r>
              <w:rPr>
                <w:rFonts w:ascii="微软雅黑"/>
                <w:sz w:val="12"/>
              </w:rPr>
            </w:r>
          </w:p>
        </w:tc>
        <w:tc>
          <w:tcPr>
            <w:tcW w:w="881" w:type="dxa"/>
            <w:gridSpan w:val="2"/>
            <w:tcBorders>
              <w:top w:val="nil" w:sz="6" w:space="0" w:color="auto"/>
              <w:left w:val="nil" w:sz="6" w:space="0" w:color="auto"/>
              <w:bottom w:val="nil" w:sz="6" w:space="0" w:color="auto"/>
              <w:right w:val="nil" w:sz="6" w:space="0" w:color="auto"/>
            </w:tcBorders>
          </w:tcPr>
          <w:p>
            <w:pPr/>
          </w:p>
        </w:tc>
        <w:tc>
          <w:tcPr>
            <w:tcW w:w="549" w:type="dxa"/>
            <w:tcBorders>
              <w:top w:val="nil" w:sz="6" w:space="0" w:color="auto"/>
              <w:left w:val="nil" w:sz="6" w:space="0" w:color="auto"/>
              <w:bottom w:val="nil" w:sz="6" w:space="0" w:color="auto"/>
              <w:right w:val="single" w:sz="4" w:space="0" w:color="D9D9D9"/>
            </w:tcBorders>
          </w:tcPr>
          <w:p>
            <w:pPr>
              <w:pStyle w:val="TableParagraph"/>
              <w:spacing w:line="240" w:lineRule="auto" w:before="6"/>
              <w:ind w:right="0"/>
              <w:jc w:val="left"/>
              <w:rPr>
                <w:rFonts w:ascii="Microsoft JhengHei" w:hAnsi="Microsoft JhengHei" w:cs="Microsoft JhengHei" w:eastAsia="Microsoft JhengHei" w:hint="default"/>
                <w:b/>
                <w:bCs/>
                <w:sz w:val="10"/>
                <w:szCs w:val="10"/>
              </w:rPr>
            </w:pPr>
          </w:p>
          <w:p>
            <w:pPr>
              <w:pStyle w:val="TableParagraph"/>
              <w:spacing w:line="240" w:lineRule="auto"/>
              <w:ind w:left="34" w:right="0"/>
              <w:jc w:val="left"/>
              <w:rPr>
                <w:rFonts w:ascii="微软雅黑" w:hAnsi="微软雅黑" w:cs="微软雅黑" w:eastAsia="微软雅黑" w:hint="default"/>
                <w:sz w:val="12"/>
                <w:szCs w:val="12"/>
              </w:rPr>
            </w:pPr>
            <w:r>
              <w:rPr>
                <w:rFonts w:ascii="微软雅黑"/>
                <w:b/>
                <w:sz w:val="12"/>
              </w:rPr>
              <w:t>16.57%</w:t>
            </w:r>
            <w:r>
              <w:rPr>
                <w:rFonts w:ascii="微软雅黑"/>
                <w:sz w:val="12"/>
              </w:rPr>
            </w:r>
          </w:p>
        </w:tc>
      </w:tr>
      <w:tr>
        <w:trPr>
          <w:trHeight w:val="192" w:hRule="exact"/>
        </w:trPr>
        <w:tc>
          <w:tcPr>
            <w:tcW w:w="715" w:type="dxa"/>
            <w:tcBorders>
              <w:top w:val="nil" w:sz="6" w:space="0" w:color="auto"/>
              <w:left w:val="single" w:sz="3" w:space="0" w:color="000000"/>
              <w:bottom w:val="single" w:sz="3" w:space="0" w:color="000000"/>
              <w:right w:val="single" w:sz="4" w:space="0" w:color="D9D9D9"/>
            </w:tcBorders>
          </w:tcPr>
          <w:p>
            <w:pPr/>
          </w:p>
        </w:tc>
        <w:tc>
          <w:tcPr>
            <w:tcW w:w="716" w:type="dxa"/>
            <w:gridSpan w:val="3"/>
            <w:tcBorders>
              <w:top w:val="nil" w:sz="6" w:space="0" w:color="auto"/>
              <w:left w:val="single" w:sz="4" w:space="0" w:color="D9D9D9"/>
              <w:bottom w:val="single" w:sz="3" w:space="0" w:color="000000"/>
              <w:right w:val="single" w:sz="4" w:space="0" w:color="D9D9D9"/>
            </w:tcBorders>
          </w:tcPr>
          <w:p>
            <w:pPr/>
          </w:p>
        </w:tc>
        <w:tc>
          <w:tcPr>
            <w:tcW w:w="715" w:type="dxa"/>
            <w:tcBorders>
              <w:top w:val="nil" w:sz="6" w:space="0" w:color="auto"/>
              <w:left w:val="single" w:sz="4" w:space="0" w:color="D9D9D9"/>
              <w:bottom w:val="single" w:sz="3" w:space="0" w:color="000000"/>
              <w:right w:val="single" w:sz="4" w:space="0" w:color="D9D9D9"/>
            </w:tcBorders>
          </w:tcPr>
          <w:p>
            <w:pPr/>
          </w:p>
        </w:tc>
        <w:tc>
          <w:tcPr>
            <w:tcW w:w="715" w:type="dxa"/>
            <w:tcBorders>
              <w:top w:val="nil" w:sz="6" w:space="0" w:color="auto"/>
              <w:left w:val="single" w:sz="4" w:space="0" w:color="D9D9D9"/>
              <w:bottom w:val="single" w:sz="3" w:space="0" w:color="000000"/>
              <w:right w:val="single" w:sz="4" w:space="0" w:color="D9D9D9"/>
            </w:tcBorders>
          </w:tcPr>
          <w:p>
            <w:pPr/>
          </w:p>
        </w:tc>
        <w:tc>
          <w:tcPr>
            <w:tcW w:w="716" w:type="dxa"/>
            <w:gridSpan w:val="2"/>
            <w:tcBorders>
              <w:top w:val="nil" w:sz="6" w:space="0" w:color="auto"/>
              <w:left w:val="single" w:sz="4" w:space="0" w:color="D9D9D9"/>
              <w:bottom w:val="single" w:sz="3" w:space="0" w:color="000000"/>
              <w:right w:val="single" w:sz="4" w:space="0" w:color="D9D9D9"/>
            </w:tcBorders>
          </w:tcPr>
          <w:p>
            <w:pPr/>
          </w:p>
        </w:tc>
      </w:tr>
    </w:tbl>
    <w:p>
      <w:pPr>
        <w:spacing w:after="0"/>
        <w:sectPr>
          <w:pgSz w:w="11910" w:h="16840"/>
          <w:pgMar w:header="851" w:footer="1011" w:top="1580" w:bottom="1200" w:left="1000" w:right="60"/>
        </w:sectPr>
      </w:pPr>
    </w:p>
    <w:p>
      <w:pPr>
        <w:tabs>
          <w:tab w:pos="1781" w:val="left" w:leader="none"/>
          <w:tab w:pos="2496" w:val="left" w:leader="none"/>
          <w:tab w:pos="3211" w:val="left" w:leader="none"/>
          <w:tab w:pos="3926" w:val="left" w:leader="none"/>
          <w:tab w:pos="4599" w:val="left" w:leader="none"/>
        </w:tabs>
        <w:spacing w:before="40"/>
        <w:ind w:left="1108" w:right="0" w:firstLine="0"/>
        <w:jc w:val="center"/>
        <w:rPr>
          <w:rFonts w:ascii="微软雅黑" w:hAnsi="微软雅黑" w:cs="微软雅黑" w:eastAsia="微软雅黑" w:hint="default"/>
          <w:sz w:val="14"/>
          <w:szCs w:val="14"/>
        </w:rPr>
      </w:pPr>
      <w:r>
        <w:rPr/>
        <w:pict>
          <v:shape style="position:absolute;margin-left:65.266853pt;margin-top:-96.020805pt;width:9.050pt;height:68.350pt;mso-position-horizontal-relative:page;mso-position-vertical-relative:paragraph;z-index:3448"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hAnsi="微软雅黑" w:cs="微软雅黑" w:eastAsia="微软雅黑" w:hint="default"/>
                      <w:b/>
                      <w:bCs/>
                      <w:w w:val="100"/>
                      <w:sz w:val="14"/>
                      <w:szCs w:val="14"/>
                    </w:rPr>
                    <w:t>价格区间（美</w:t>
                  </w:r>
                  <w:r>
                    <w:rPr>
                      <w:rFonts w:ascii="微软雅黑" w:hAnsi="微软雅黑" w:cs="微软雅黑" w:eastAsia="微软雅黑" w:hint="default"/>
                      <w:b/>
                      <w:bCs/>
                      <w:spacing w:val="-2"/>
                      <w:w w:val="100"/>
                      <w:sz w:val="14"/>
                      <w:szCs w:val="14"/>
                    </w:rPr>
                    <w:t>元</w:t>
                  </w:r>
                  <w:r>
                    <w:rPr>
                      <w:rFonts w:ascii="微软雅黑" w:hAnsi="微软雅黑" w:cs="微软雅黑" w:eastAsia="微软雅黑" w:hint="default"/>
                      <w:b/>
                      <w:bCs/>
                      <w:w w:val="100"/>
                      <w:sz w:val="14"/>
                      <w:szCs w:val="14"/>
                    </w:rPr>
                    <w:t>/</w:t>
                  </w:r>
                  <w:r>
                    <w:rPr>
                      <w:rFonts w:ascii="微软雅黑" w:hAnsi="微软雅黑" w:cs="微软雅黑" w:eastAsia="微软雅黑" w:hint="default"/>
                      <w:b/>
                      <w:bCs/>
                      <w:spacing w:val="-2"/>
                      <w:w w:val="100"/>
                      <w:sz w:val="14"/>
                      <w:szCs w:val="14"/>
                    </w:rPr>
                    <w:t>部）</w:t>
                  </w:r>
                  <w:r>
                    <w:rPr>
                      <w:rFonts w:ascii="微软雅黑" w:hAnsi="微软雅黑" w:cs="微软雅黑" w:eastAsia="微软雅黑" w:hint="default"/>
                      <w:w w:val="100"/>
                      <w:sz w:val="14"/>
                      <w:szCs w:val="14"/>
                    </w:rPr>
                  </w:r>
                </w:p>
              </w:txbxContent>
            </v:textbox>
            <w10:wrap type="none"/>
          </v:shape>
        </w:pict>
      </w:r>
      <w:r>
        <w:rPr/>
        <w:pict>
          <v:shape style="position:absolute;margin-left:110.826134pt;margin-top:-128.09462pt;width:178.8pt;height:118.4pt;mso-position-horizontal-relative:page;mso-position-vertical-relative:paragraph;z-index:347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715"/>
                    <w:gridCol w:w="364"/>
                    <w:gridCol w:w="352"/>
                    <w:gridCol w:w="536"/>
                    <w:gridCol w:w="179"/>
                    <w:gridCol w:w="715"/>
                    <w:gridCol w:w="123"/>
                    <w:gridCol w:w="276"/>
                    <w:gridCol w:w="317"/>
                  </w:tblGrid>
                  <w:tr>
                    <w:trPr>
                      <w:trHeight w:val="192" w:hRule="exact"/>
                    </w:trPr>
                    <w:tc>
                      <w:tcPr>
                        <w:tcW w:w="715" w:type="dxa"/>
                        <w:tcBorders>
                          <w:top w:val="nil" w:sz="6" w:space="0" w:color="auto"/>
                          <w:left w:val="nil" w:sz="6" w:space="0" w:color="auto"/>
                          <w:bottom w:val="nil" w:sz="6" w:space="0" w:color="auto"/>
                          <w:right w:val="single" w:sz="4" w:space="0" w:color="D9D9D9"/>
                        </w:tcBorders>
                      </w:tcPr>
                      <w:p>
                        <w:pPr/>
                      </w:p>
                    </w:tc>
                    <w:tc>
                      <w:tcPr>
                        <w:tcW w:w="2861" w:type="dxa"/>
                        <w:gridSpan w:val="8"/>
                        <w:tcBorders>
                          <w:top w:val="nil" w:sz="6" w:space="0" w:color="auto"/>
                          <w:left w:val="single" w:sz="4" w:space="0" w:color="D9D9D9"/>
                          <w:bottom w:val="nil" w:sz="6" w:space="0" w:color="auto"/>
                          <w:right w:val="nil" w:sz="6" w:space="0" w:color="auto"/>
                        </w:tcBorders>
                      </w:tcPr>
                      <w:p>
                        <w:pPr/>
                      </w:p>
                    </w:tc>
                  </w:tr>
                  <w:tr>
                    <w:trPr>
                      <w:trHeight w:val="255" w:hRule="exact"/>
                    </w:trPr>
                    <w:tc>
                      <w:tcPr>
                        <w:tcW w:w="1078" w:type="dxa"/>
                        <w:gridSpan w:val="2"/>
                        <w:tcBorders>
                          <w:top w:val="nil" w:sz="6" w:space="0" w:color="auto"/>
                          <w:left w:val="nil" w:sz="6" w:space="0" w:color="auto"/>
                          <w:bottom w:val="nil" w:sz="6" w:space="0" w:color="auto"/>
                          <w:right w:val="nil" w:sz="6" w:space="0" w:color="auto"/>
                        </w:tcBorders>
                        <w:shd w:val="clear" w:color="auto" w:fill="FF8080"/>
                      </w:tcPr>
                      <w:p>
                        <w:pPr/>
                      </w:p>
                    </w:tc>
                    <w:tc>
                      <w:tcPr>
                        <w:tcW w:w="2498" w:type="dxa"/>
                        <w:gridSpan w:val="7"/>
                        <w:tcBorders>
                          <w:top w:val="nil" w:sz="6" w:space="0" w:color="auto"/>
                          <w:left w:val="nil" w:sz="6" w:space="0" w:color="auto"/>
                          <w:bottom w:val="nil" w:sz="6" w:space="0" w:color="auto"/>
                          <w:right w:val="nil" w:sz="6" w:space="0" w:color="auto"/>
                        </w:tcBorders>
                      </w:tcPr>
                      <w:p>
                        <w:pPr/>
                      </w:p>
                    </w:tc>
                  </w:tr>
                  <w:tr>
                    <w:trPr>
                      <w:trHeight w:val="385" w:hRule="exact"/>
                    </w:trPr>
                    <w:tc>
                      <w:tcPr>
                        <w:tcW w:w="715" w:type="dxa"/>
                        <w:tcBorders>
                          <w:top w:val="nil" w:sz="6" w:space="0" w:color="auto"/>
                          <w:left w:val="nil" w:sz="6" w:space="0" w:color="auto"/>
                          <w:bottom w:val="nil" w:sz="6" w:space="0" w:color="auto"/>
                          <w:right w:val="single" w:sz="4" w:space="0" w:color="D9D9D9"/>
                        </w:tcBorders>
                      </w:tcPr>
                      <w:p>
                        <w:pPr/>
                      </w:p>
                    </w:tc>
                    <w:tc>
                      <w:tcPr>
                        <w:tcW w:w="2861" w:type="dxa"/>
                        <w:gridSpan w:val="8"/>
                        <w:tcBorders>
                          <w:top w:val="nil" w:sz="6" w:space="0" w:color="auto"/>
                          <w:left w:val="single" w:sz="4" w:space="0" w:color="D9D9D9"/>
                          <w:bottom w:val="nil" w:sz="6" w:space="0" w:color="auto"/>
                          <w:right w:val="nil" w:sz="6" w:space="0" w:color="auto"/>
                        </w:tcBorders>
                      </w:tcPr>
                      <w:p>
                        <w:pPr/>
                      </w:p>
                    </w:tc>
                  </w:tr>
                  <w:tr>
                    <w:trPr>
                      <w:trHeight w:val="255" w:hRule="exact"/>
                    </w:trPr>
                    <w:tc>
                      <w:tcPr>
                        <w:tcW w:w="1967" w:type="dxa"/>
                        <w:gridSpan w:val="4"/>
                        <w:tcBorders>
                          <w:top w:val="nil" w:sz="6" w:space="0" w:color="auto"/>
                          <w:left w:val="nil" w:sz="6" w:space="0" w:color="auto"/>
                          <w:bottom w:val="nil" w:sz="6" w:space="0" w:color="auto"/>
                          <w:right w:val="nil" w:sz="6" w:space="0" w:color="auto"/>
                        </w:tcBorders>
                        <w:shd w:val="clear" w:color="auto" w:fill="FF3333"/>
                      </w:tcPr>
                      <w:p>
                        <w:pPr/>
                      </w:p>
                    </w:tc>
                    <w:tc>
                      <w:tcPr>
                        <w:tcW w:w="1609" w:type="dxa"/>
                        <w:gridSpan w:val="5"/>
                        <w:tcBorders>
                          <w:top w:val="nil" w:sz="6" w:space="0" w:color="auto"/>
                          <w:left w:val="nil" w:sz="6" w:space="0" w:color="auto"/>
                          <w:bottom w:val="nil" w:sz="6" w:space="0" w:color="auto"/>
                          <w:right w:val="nil" w:sz="6" w:space="0" w:color="auto"/>
                        </w:tcBorders>
                        <w:shd w:val="clear" w:color="auto" w:fill="D9D9D9"/>
                      </w:tcPr>
                      <w:p>
                        <w:pPr/>
                      </w:p>
                    </w:tc>
                  </w:tr>
                  <w:tr>
                    <w:trPr>
                      <w:trHeight w:val="385" w:hRule="exact"/>
                    </w:trPr>
                    <w:tc>
                      <w:tcPr>
                        <w:tcW w:w="715" w:type="dxa"/>
                        <w:tcBorders>
                          <w:top w:val="nil" w:sz="6" w:space="0" w:color="auto"/>
                          <w:left w:val="nil" w:sz="6" w:space="0" w:color="auto"/>
                          <w:bottom w:val="nil" w:sz="6" w:space="0" w:color="auto"/>
                          <w:right w:val="single" w:sz="4" w:space="0" w:color="D9D9D9"/>
                        </w:tcBorders>
                      </w:tcPr>
                      <w:p>
                        <w:pPr/>
                      </w:p>
                    </w:tc>
                    <w:tc>
                      <w:tcPr>
                        <w:tcW w:w="716" w:type="dxa"/>
                        <w:gridSpan w:val="2"/>
                        <w:tcBorders>
                          <w:top w:val="nil" w:sz="6" w:space="0" w:color="auto"/>
                          <w:left w:val="single" w:sz="4" w:space="0" w:color="D9D9D9"/>
                          <w:bottom w:val="nil" w:sz="6" w:space="0" w:color="auto"/>
                          <w:right w:val="single" w:sz="4" w:space="0" w:color="D9D9D9"/>
                        </w:tcBorders>
                      </w:tcPr>
                      <w:p>
                        <w:pPr/>
                      </w:p>
                    </w:tc>
                    <w:tc>
                      <w:tcPr>
                        <w:tcW w:w="715" w:type="dxa"/>
                        <w:gridSpan w:val="2"/>
                        <w:tcBorders>
                          <w:top w:val="nil" w:sz="6" w:space="0" w:color="auto"/>
                          <w:left w:val="single" w:sz="4" w:space="0" w:color="D9D9D9"/>
                          <w:bottom w:val="nil" w:sz="6" w:space="0" w:color="auto"/>
                          <w:right w:val="single" w:sz="4" w:space="0" w:color="D9D9D9"/>
                        </w:tcBorders>
                      </w:tcPr>
                      <w:p>
                        <w:pPr/>
                      </w:p>
                    </w:tc>
                    <w:tc>
                      <w:tcPr>
                        <w:tcW w:w="715" w:type="dxa"/>
                        <w:tcBorders>
                          <w:top w:val="nil" w:sz="6" w:space="0" w:color="auto"/>
                          <w:left w:val="single" w:sz="4" w:space="0" w:color="D9D9D9"/>
                          <w:bottom w:val="nil" w:sz="6" w:space="0" w:color="auto"/>
                          <w:right w:val="single" w:sz="4" w:space="0" w:color="D9D9D9"/>
                        </w:tcBorders>
                      </w:tcPr>
                      <w:p>
                        <w:pPr/>
                      </w:p>
                    </w:tc>
                    <w:tc>
                      <w:tcPr>
                        <w:tcW w:w="716" w:type="dxa"/>
                        <w:gridSpan w:val="3"/>
                        <w:tcBorders>
                          <w:top w:val="nil" w:sz="6" w:space="0" w:color="auto"/>
                          <w:left w:val="single" w:sz="4" w:space="0" w:color="D9D9D9"/>
                          <w:bottom w:val="nil" w:sz="6" w:space="0" w:color="auto"/>
                          <w:right w:val="nil" w:sz="6" w:space="0" w:color="auto"/>
                        </w:tcBorders>
                      </w:tcPr>
                      <w:p>
                        <w:pPr/>
                      </w:p>
                    </w:tc>
                  </w:tr>
                  <w:tr>
                    <w:trPr>
                      <w:trHeight w:val="255" w:hRule="exact"/>
                    </w:trPr>
                    <w:tc>
                      <w:tcPr>
                        <w:tcW w:w="3259" w:type="dxa"/>
                        <w:gridSpan w:val="8"/>
                        <w:tcBorders>
                          <w:top w:val="nil" w:sz="6" w:space="0" w:color="auto"/>
                          <w:left w:val="nil" w:sz="6" w:space="0" w:color="auto"/>
                          <w:bottom w:val="nil" w:sz="6" w:space="0" w:color="auto"/>
                          <w:right w:val="nil" w:sz="6" w:space="0" w:color="auto"/>
                        </w:tcBorders>
                        <w:shd w:val="clear" w:color="auto" w:fill="FF8080"/>
                      </w:tcPr>
                      <w:p>
                        <w:pPr/>
                      </w:p>
                    </w:tc>
                    <w:tc>
                      <w:tcPr>
                        <w:tcW w:w="317" w:type="dxa"/>
                        <w:tcBorders>
                          <w:top w:val="nil" w:sz="6" w:space="0" w:color="auto"/>
                          <w:left w:val="nil" w:sz="6" w:space="0" w:color="auto"/>
                          <w:bottom w:val="nil" w:sz="6" w:space="0" w:color="auto"/>
                          <w:right w:val="nil" w:sz="6" w:space="0" w:color="auto"/>
                        </w:tcBorders>
                        <w:shd w:val="clear" w:color="auto" w:fill="B4C9D7"/>
                      </w:tcPr>
                      <w:p>
                        <w:pPr/>
                      </w:p>
                    </w:tc>
                  </w:tr>
                  <w:tr>
                    <w:trPr>
                      <w:trHeight w:val="383" w:hRule="exact"/>
                    </w:trPr>
                    <w:tc>
                      <w:tcPr>
                        <w:tcW w:w="715" w:type="dxa"/>
                        <w:tcBorders>
                          <w:top w:val="nil" w:sz="6" w:space="0" w:color="auto"/>
                          <w:left w:val="nil" w:sz="6" w:space="0" w:color="auto"/>
                          <w:bottom w:val="nil" w:sz="6" w:space="0" w:color="auto"/>
                          <w:right w:val="single" w:sz="4" w:space="0" w:color="D9D9D9"/>
                        </w:tcBorders>
                      </w:tcPr>
                      <w:p>
                        <w:pPr/>
                      </w:p>
                    </w:tc>
                    <w:tc>
                      <w:tcPr>
                        <w:tcW w:w="716" w:type="dxa"/>
                        <w:gridSpan w:val="2"/>
                        <w:tcBorders>
                          <w:top w:val="nil" w:sz="6" w:space="0" w:color="auto"/>
                          <w:left w:val="single" w:sz="4" w:space="0" w:color="D9D9D9"/>
                          <w:bottom w:val="nil" w:sz="6" w:space="0" w:color="auto"/>
                          <w:right w:val="single" w:sz="4" w:space="0" w:color="D9D9D9"/>
                        </w:tcBorders>
                      </w:tcPr>
                      <w:p>
                        <w:pPr/>
                      </w:p>
                    </w:tc>
                    <w:tc>
                      <w:tcPr>
                        <w:tcW w:w="715" w:type="dxa"/>
                        <w:gridSpan w:val="2"/>
                        <w:tcBorders>
                          <w:top w:val="nil" w:sz="6" w:space="0" w:color="auto"/>
                          <w:left w:val="single" w:sz="4" w:space="0" w:color="D9D9D9"/>
                          <w:bottom w:val="nil" w:sz="6" w:space="0" w:color="auto"/>
                          <w:right w:val="single" w:sz="4" w:space="0" w:color="D9D9D9"/>
                        </w:tcBorders>
                      </w:tcPr>
                      <w:p>
                        <w:pPr/>
                      </w:p>
                    </w:tc>
                    <w:tc>
                      <w:tcPr>
                        <w:tcW w:w="715" w:type="dxa"/>
                        <w:tcBorders>
                          <w:top w:val="nil" w:sz="6" w:space="0" w:color="auto"/>
                          <w:left w:val="single" w:sz="4" w:space="0" w:color="D9D9D9"/>
                          <w:bottom w:val="nil" w:sz="6" w:space="0" w:color="auto"/>
                          <w:right w:val="single" w:sz="4" w:space="0" w:color="D9D9D9"/>
                        </w:tcBorders>
                      </w:tcPr>
                      <w:p>
                        <w:pPr/>
                      </w:p>
                    </w:tc>
                    <w:tc>
                      <w:tcPr>
                        <w:tcW w:w="716" w:type="dxa"/>
                        <w:gridSpan w:val="3"/>
                        <w:tcBorders>
                          <w:top w:val="nil" w:sz="6" w:space="0" w:color="auto"/>
                          <w:left w:val="single" w:sz="4" w:space="0" w:color="D9D9D9"/>
                          <w:bottom w:val="nil" w:sz="6" w:space="0" w:color="auto"/>
                          <w:right w:val="nil" w:sz="6" w:space="0" w:color="auto"/>
                        </w:tcBorders>
                      </w:tcPr>
                      <w:p>
                        <w:pPr/>
                      </w:p>
                    </w:tc>
                  </w:tr>
                  <w:tr>
                    <w:trPr>
                      <w:trHeight w:val="257" w:hRule="exact"/>
                    </w:trPr>
                    <w:tc>
                      <w:tcPr>
                        <w:tcW w:w="2983" w:type="dxa"/>
                        <w:gridSpan w:val="7"/>
                        <w:tcBorders>
                          <w:top w:val="nil" w:sz="6" w:space="0" w:color="auto"/>
                          <w:left w:val="nil" w:sz="6" w:space="0" w:color="auto"/>
                          <w:bottom w:val="nil" w:sz="6" w:space="0" w:color="auto"/>
                          <w:right w:val="nil" w:sz="6" w:space="0" w:color="auto"/>
                        </w:tcBorders>
                        <w:shd w:val="clear" w:color="auto" w:fill="FF8080"/>
                      </w:tcPr>
                      <w:p>
                        <w:pPr/>
                      </w:p>
                    </w:tc>
                    <w:tc>
                      <w:tcPr>
                        <w:tcW w:w="593" w:type="dxa"/>
                        <w:gridSpan w:val="2"/>
                        <w:tcBorders>
                          <w:top w:val="nil" w:sz="6" w:space="0" w:color="auto"/>
                          <w:left w:val="nil" w:sz="6" w:space="0" w:color="auto"/>
                          <w:bottom w:val="nil" w:sz="6" w:space="0" w:color="auto"/>
                          <w:right w:val="nil" w:sz="6" w:space="0" w:color="auto"/>
                        </w:tcBorders>
                        <w:shd w:val="clear" w:color="auto" w:fill="B4C9D7"/>
                      </w:tcPr>
                      <w:p>
                        <w:pPr/>
                      </w:p>
                    </w:tc>
                  </w:tr>
                </w:tbl>
                <w:p>
                  <w:pPr/>
                </w:p>
              </w:txbxContent>
            </v:textbox>
            <w10:wrap type="none"/>
          </v:shape>
        </w:pict>
      </w:r>
      <w:r>
        <w:rPr>
          <w:rFonts w:ascii="微软雅黑"/>
          <w:b/>
          <w:spacing w:val="-1"/>
          <w:sz w:val="14"/>
        </w:rPr>
        <w:t>0%</w:t>
        <w:tab/>
        <w:t>20%</w:t>
        <w:tab/>
        <w:t>40%</w:t>
        <w:tab/>
        <w:t>60%</w:t>
        <w:tab/>
        <w:t>80%</w:t>
        <w:tab/>
        <w:t>100%</w:t>
      </w:r>
      <w:r>
        <w:rPr>
          <w:rFonts w:ascii="微软雅黑"/>
          <w:sz w:val="14"/>
        </w:rPr>
      </w:r>
    </w:p>
    <w:p>
      <w:pPr>
        <w:tabs>
          <w:tab w:pos="1730" w:val="left" w:leader="none"/>
          <w:tab w:pos="2265" w:val="left" w:leader="none"/>
          <w:tab w:pos="2800" w:val="left" w:leader="none"/>
          <w:tab w:pos="3335" w:val="left" w:leader="none"/>
          <w:tab w:pos="3870" w:val="left" w:leader="none"/>
        </w:tabs>
        <w:spacing w:before="1"/>
        <w:ind w:left="1161" w:right="0" w:firstLine="0"/>
        <w:jc w:val="center"/>
        <w:rPr>
          <w:rFonts w:ascii="微软雅黑" w:hAnsi="微软雅黑" w:cs="微软雅黑" w:eastAsia="微软雅黑" w:hint="default"/>
          <w:sz w:val="14"/>
          <w:szCs w:val="14"/>
        </w:rPr>
      </w:pPr>
      <w:r>
        <w:rPr/>
        <w:pict>
          <v:group style="position:absolute;margin-left:116.009766pt;margin-top:7.977375pt;width:4.150pt;height:.1pt;mso-position-horizontal-relative:page;mso-position-vertical-relative:paragraph;z-index:3160" coordorigin="2320,160" coordsize="83,2">
            <v:shape style="position:absolute;left:2320;top:160;width:83;height:2" coordorigin="2320,160" coordsize="83,0" path="m2320,160l2403,160e" filled="false" stroked="true" strokeweight="4.150017pt" strokecolor="#ff8080">
              <v:path arrowok="t"/>
            </v:shape>
            <w10:wrap type="none"/>
          </v:group>
        </w:pict>
      </w:r>
      <w:r>
        <w:rPr/>
        <w:pict>
          <v:group style="position:absolute;margin-left:144.400116pt;margin-top:7.977381pt;width:4.150pt;height:.1pt;mso-position-horizontal-relative:page;mso-position-vertical-relative:paragraph;z-index:-429496" coordorigin="2888,160" coordsize="83,2">
            <v:shape style="position:absolute;left:2888;top:160;width:83;height:2" coordorigin="2888,160" coordsize="83,0" path="m2888,160l2971,160e" filled="false" stroked="true" strokeweight="4.150017pt" strokecolor="#81a6bd">
              <v:path arrowok="t"/>
            </v:shape>
            <w10:wrap type="none"/>
          </v:group>
        </w:pict>
      </w:r>
      <w:r>
        <w:rPr/>
        <w:pict>
          <v:group style="position:absolute;margin-left:171.195496pt;margin-top:7.977387pt;width:4.150pt;height:.1pt;mso-position-horizontal-relative:page;mso-position-vertical-relative:paragraph;z-index:-429472" coordorigin="3424,160" coordsize="83,2">
            <v:shape style="position:absolute;left:3424;top:160;width:83;height:2" coordorigin="3424,160" coordsize="83,0" path="m3424,160l3507,160e" filled="false" stroked="true" strokeweight="4.150017pt" strokecolor="#ffb1b1">
              <v:path arrowok="t"/>
            </v:shape>
            <w10:wrap type="none"/>
          </v:group>
        </w:pict>
      </w:r>
      <w:r>
        <w:rPr/>
        <w:pict>
          <v:group style="position:absolute;margin-left:197.911148pt;margin-top:7.977393pt;width:4.150pt;height:.1pt;mso-position-horizontal-relative:page;mso-position-vertical-relative:paragraph;z-index:-429448" coordorigin="3958,160" coordsize="83,2">
            <v:shape style="position:absolute;left:3958;top:160;width:83;height:2" coordorigin="3958,160" coordsize="83,0" path="m3958,160l4041,160e" filled="false" stroked="true" strokeweight="4.150017pt" strokecolor="#b4c9d7">
              <v:path arrowok="t"/>
            </v:shape>
            <w10:wrap type="none"/>
          </v:group>
        </w:pict>
      </w:r>
      <w:r>
        <w:rPr/>
        <w:pict>
          <v:group style="position:absolute;margin-left:224.626785pt;margin-top:7.977399pt;width:4.150pt;height:.1pt;mso-position-horizontal-relative:page;mso-position-vertical-relative:paragraph;z-index:-429424" coordorigin="4493,160" coordsize="83,2">
            <v:shape style="position:absolute;left:4493;top:160;width:83;height:2" coordorigin="4493,160" coordsize="83,0" path="m4493,160l4575,160e" filled="false" stroked="true" strokeweight="4.150017pt" strokecolor="#ff3333">
              <v:path arrowok="t"/>
            </v:shape>
            <w10:wrap type="none"/>
          </v:group>
        </w:pict>
      </w:r>
      <w:r>
        <w:rPr/>
        <w:pict>
          <v:group style="position:absolute;margin-left:251.422165pt;margin-top:7.977405pt;width:4.150pt;height:.1pt;mso-position-horizontal-relative:page;mso-position-vertical-relative:paragraph;z-index:-429400" coordorigin="5028,160" coordsize="83,2">
            <v:shape style="position:absolute;left:5028;top:160;width:83;height:2" coordorigin="5028,160" coordsize="83,0" path="m5028,160l5111,160e" filled="false" stroked="true" strokeweight="4.150017pt" strokecolor="#d9d9d9">
              <v:path arrowok="t"/>
            </v:shape>
            <w10:wrap type="none"/>
          </v:group>
        </w:pict>
      </w:r>
      <w:r>
        <w:rPr>
          <w:rFonts w:ascii="微软雅黑" w:hAnsi="微软雅黑" w:cs="微软雅黑" w:eastAsia="微软雅黑" w:hint="default"/>
          <w:b/>
          <w:bCs/>
          <w:spacing w:val="-1"/>
          <w:sz w:val="14"/>
          <w:szCs w:val="14"/>
        </w:rPr>
        <w:t>Vivo</w:t>
        <w:tab/>
      </w:r>
      <w:r>
        <w:rPr>
          <w:rFonts w:ascii="微软雅黑" w:hAnsi="微软雅黑" w:cs="微软雅黑" w:eastAsia="微软雅黑" w:hint="default"/>
          <w:b/>
          <w:bCs/>
          <w:sz w:val="14"/>
          <w:szCs w:val="14"/>
        </w:rPr>
        <w:t>三星</w:t>
        <w:tab/>
        <w:t>华为</w:t>
        <w:tab/>
        <w:t>小米</w:t>
        <w:tab/>
        <w:t>中兴</w:t>
        <w:tab/>
        <w:t>中国移动</w:t>
      </w:r>
      <w:r>
        <w:rPr>
          <w:rFonts w:ascii="微软雅黑" w:hAnsi="微软雅黑" w:cs="微软雅黑" w:eastAsia="微软雅黑" w:hint="default"/>
          <w:sz w:val="14"/>
          <w:szCs w:val="14"/>
        </w:rPr>
      </w:r>
    </w:p>
    <w:p>
      <w:pPr>
        <w:spacing w:line="240" w:lineRule="auto" w:before="17"/>
        <w:ind w:right="0"/>
        <w:rPr>
          <w:rFonts w:ascii="微软雅黑" w:hAnsi="微软雅黑" w:cs="微软雅黑" w:eastAsia="微软雅黑" w:hint="default"/>
          <w:b/>
          <w:bCs/>
          <w:sz w:val="15"/>
          <w:szCs w:val="15"/>
        </w:rPr>
      </w:pPr>
      <w:r>
        <w:rPr/>
        <w:br w:type="column"/>
      </w:r>
      <w:r>
        <w:rPr>
          <w:rFonts w:ascii="微软雅黑"/>
          <w:b/>
          <w:sz w:val="15"/>
        </w:rPr>
      </w:r>
    </w:p>
    <w:p>
      <w:pPr>
        <w:tabs>
          <w:tab w:pos="1312" w:val="left" w:leader="none"/>
          <w:tab w:pos="1866" w:val="left" w:leader="none"/>
          <w:tab w:pos="2421" w:val="left" w:leader="none"/>
          <w:tab w:pos="2976" w:val="left" w:leader="none"/>
          <w:tab w:pos="3531" w:val="left" w:leader="none"/>
        </w:tabs>
        <w:spacing w:before="0"/>
        <w:ind w:left="723" w:right="0" w:firstLine="0"/>
        <w:jc w:val="left"/>
        <w:rPr>
          <w:rFonts w:ascii="Microsoft JhengHei" w:hAnsi="Microsoft JhengHei" w:cs="Microsoft JhengHei" w:eastAsia="Microsoft JhengHei" w:hint="default"/>
          <w:sz w:val="14"/>
          <w:szCs w:val="14"/>
        </w:rPr>
      </w:pPr>
      <w:r>
        <w:rPr/>
        <w:pict>
          <v:group style="position:absolute;margin-left:331.322235pt;margin-top:7.984344pt;width:4.350pt;height:.1pt;mso-position-horizontal-relative:page;mso-position-vertical-relative:paragraph;z-index:3304" coordorigin="6626,160" coordsize="87,2">
            <v:shape style="position:absolute;left:6626;top:160;width:87;height:2" coordorigin="6626,160" coordsize="87,0" path="m6626,160l6713,160e" filled="false" stroked="true" strokeweight="4.321908pt" strokecolor="#ff8080">
              <v:path arrowok="t"/>
            </v:shape>
            <w10:wrap type="none"/>
          </v:group>
        </w:pict>
      </w:r>
      <w:r>
        <w:rPr/>
        <w:pict>
          <v:group style="position:absolute;margin-left:360.777283pt;margin-top:7.984351pt;width:4.350pt;height:.1pt;mso-position-horizontal-relative:page;mso-position-vertical-relative:paragraph;z-index:-429352" coordorigin="7216,160" coordsize="87,2">
            <v:shape style="position:absolute;left:7216;top:160;width:87;height:2" coordorigin="7216,160" coordsize="87,0" path="m7216,160l7302,160e" filled="false" stroked="true" strokeweight="4.321908pt" strokecolor="#81a6bd">
              <v:path arrowok="t"/>
            </v:shape>
            <w10:wrap type="none"/>
          </v:group>
        </w:pict>
      </w:r>
      <w:r>
        <w:rPr/>
        <w:pict>
          <v:group style="position:absolute;margin-left:388.485016pt;margin-top:7.984358pt;width:4.350pt;height:.1pt;mso-position-horizontal-relative:page;mso-position-vertical-relative:paragraph;z-index:-429328" coordorigin="7770,160" coordsize="87,2">
            <v:shape style="position:absolute;left:7770;top:160;width:87;height:2" coordorigin="7770,160" coordsize="87,0" path="m7770,160l7856,160e" filled="false" stroked="true" strokeweight="4.321908pt" strokecolor="#ffb1b1">
              <v:path arrowok="t"/>
            </v:shape>
            <w10:wrap type="none"/>
          </v:group>
        </w:pict>
      </w:r>
      <w:r>
        <w:rPr/>
        <w:pict>
          <v:group style="position:absolute;margin-left:416.192749pt;margin-top:7.984365pt;width:4.350pt;height:.1pt;mso-position-horizontal-relative:page;mso-position-vertical-relative:paragraph;z-index:-429304" coordorigin="8324,160" coordsize="87,2">
            <v:shape style="position:absolute;left:8324;top:160;width:87;height:2" coordorigin="8324,160" coordsize="87,0" path="m8324,160l8410,160e" filled="false" stroked="true" strokeweight="4.321908pt" strokecolor="#b4c9d7">
              <v:path arrowok="t"/>
            </v:shape>
            <w10:wrap type="none"/>
          </v:group>
        </w:pict>
      </w:r>
      <w:r>
        <w:rPr/>
        <w:pict>
          <v:group style="position:absolute;margin-left:443.900482pt;margin-top:7.984371pt;width:4.350pt;height:.1pt;mso-position-horizontal-relative:page;mso-position-vertical-relative:paragraph;z-index:-429280" coordorigin="8878,160" coordsize="87,2">
            <v:shape style="position:absolute;left:8878;top:160;width:87;height:2" coordorigin="8878,160" coordsize="87,0" path="m8878,160l8965,160e" filled="false" stroked="true" strokeweight="4.321908pt" strokecolor="#ff3333">
              <v:path arrowok="t"/>
            </v:shape>
            <w10:wrap type="none"/>
          </v:group>
        </w:pict>
      </w:r>
      <w:r>
        <w:rPr/>
        <w:pict>
          <v:group style="position:absolute;margin-left:471.691437pt;margin-top:7.984378pt;width:4.350pt;height:.1pt;mso-position-horizontal-relative:page;mso-position-vertical-relative:paragraph;z-index:-429256" coordorigin="9434,160" coordsize="87,2">
            <v:shape style="position:absolute;left:9434;top:160;width:87;height:2" coordorigin="9434,160" coordsize="87,0" path="m9434,160l9520,160e" filled="false" stroked="true" strokeweight="4.321908pt" strokecolor="#367097">
              <v:path arrowok="t"/>
            </v:shape>
            <w10:wrap type="none"/>
          </v:group>
        </w:pict>
      </w:r>
      <w:r>
        <w:rPr>
          <w:rFonts w:ascii="微软雅黑" w:hAnsi="微软雅黑" w:cs="微软雅黑" w:eastAsia="微软雅黑" w:hint="default"/>
          <w:b/>
          <w:bCs/>
          <w:spacing w:val="-1"/>
          <w:sz w:val="14"/>
          <w:szCs w:val="14"/>
        </w:rPr>
        <w:t>Vivo</w:t>
        <w:tab/>
      </w:r>
      <w:r>
        <w:rPr>
          <w:rFonts w:ascii="Microsoft JhengHei" w:hAnsi="Microsoft JhengHei" w:cs="Microsoft JhengHei" w:eastAsia="Microsoft JhengHei" w:hint="default"/>
          <w:b/>
          <w:bCs/>
          <w:sz w:val="14"/>
          <w:szCs w:val="14"/>
        </w:rPr>
        <w:t>三星</w:t>
        <w:tab/>
      </w:r>
      <w:r>
        <w:rPr>
          <w:rFonts w:ascii="Microsoft JhengHei" w:hAnsi="Microsoft JhengHei" w:cs="Microsoft JhengHei" w:eastAsia="Microsoft JhengHei" w:hint="default"/>
          <w:b/>
          <w:bCs/>
          <w:w w:val="105"/>
          <w:sz w:val="14"/>
          <w:szCs w:val="14"/>
        </w:rPr>
        <w:t>华为</w:t>
        <w:tab/>
      </w:r>
      <w:r>
        <w:rPr>
          <w:rFonts w:ascii="Microsoft JhengHei" w:hAnsi="Microsoft JhengHei" w:cs="Microsoft JhengHei" w:eastAsia="Microsoft JhengHei" w:hint="default"/>
          <w:b/>
          <w:bCs/>
          <w:sz w:val="14"/>
          <w:szCs w:val="14"/>
        </w:rPr>
        <w:t>小米</w:t>
        <w:tab/>
      </w:r>
      <w:r>
        <w:rPr>
          <w:rFonts w:ascii="Microsoft JhengHei" w:hAnsi="Microsoft JhengHei" w:cs="Microsoft JhengHei" w:eastAsia="Microsoft JhengHei" w:hint="default"/>
          <w:b/>
          <w:bCs/>
          <w:w w:val="105"/>
          <w:sz w:val="14"/>
          <w:szCs w:val="14"/>
        </w:rPr>
        <w:t>中兴</w:t>
        <w:tab/>
        <w:t>中国移动</w:t>
      </w:r>
      <w:r>
        <w:rPr>
          <w:rFonts w:ascii="Microsoft JhengHei" w:hAnsi="Microsoft JhengHei" w:cs="Microsoft JhengHei" w:eastAsia="Microsoft JhengHei" w:hint="default"/>
          <w:sz w:val="14"/>
          <w:szCs w:val="14"/>
        </w:rPr>
      </w:r>
    </w:p>
    <w:p>
      <w:pPr>
        <w:spacing w:after="0"/>
        <w:jc w:val="left"/>
        <w:rPr>
          <w:rFonts w:ascii="Microsoft JhengHei" w:hAnsi="Microsoft JhengHei" w:cs="Microsoft JhengHei" w:eastAsia="Microsoft JhengHei" w:hint="default"/>
          <w:sz w:val="14"/>
          <w:szCs w:val="14"/>
        </w:rPr>
        <w:sectPr>
          <w:type w:val="continuous"/>
          <w:pgSz w:w="11910" w:h="16840"/>
          <w:pgMar w:top="720" w:bottom="1200" w:left="1000" w:right="60"/>
          <w:cols w:num="2" w:equalWidth="0">
            <w:col w:w="4989" w:space="40"/>
            <w:col w:w="5821"/>
          </w:cols>
        </w:sectPr>
      </w:pPr>
    </w:p>
    <w:p>
      <w:pPr>
        <w:spacing w:line="240" w:lineRule="auto" w:before="13"/>
        <w:ind w:right="0"/>
        <w:rPr>
          <w:rFonts w:ascii="Microsoft JhengHei" w:hAnsi="Microsoft JhengHei" w:cs="Microsoft JhengHei" w:eastAsia="Microsoft JhengHei" w:hint="default"/>
          <w:b/>
          <w:bCs/>
          <w:sz w:val="8"/>
          <w:szCs w:val="8"/>
        </w:rPr>
      </w:pPr>
      <w:r>
        <w:rPr/>
        <w:pict>
          <v:group style="position:absolute;margin-left:56.549999pt;margin-top:792.825989pt;width:482.25pt;height:.1pt;mso-position-horizontal-relative:page;mso-position-vertical-relative:page;z-index:282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05pt;height:.5pt;mso-position-horizontal-relative:char;mso-position-vertical-relative:line" coordorigin="0,0" coordsize="9641,10">
            <v:group style="position:absolute;left:5;top:5;width:4816;height:2" coordorigin="5,5" coordsize="4816,2">
              <v:shape style="position:absolute;left:5;top:5;width:4816;height:2" coordorigin="5,5" coordsize="4816,0" path="m5,5l4820,5e" filled="false" stroked="true" strokeweight=".48001pt" strokecolor="#044e7d">
                <v:path arrowok="t"/>
              </v:shape>
            </v:group>
            <v:group style="position:absolute;left:4820;top:5;width:10;height:2" coordorigin="4820,5" coordsize="10,2">
              <v:shape style="position:absolute;left:4820;top:5;width:10;height:2" coordorigin="4820,5" coordsize="10,0" path="m4820,5l4830,5e" filled="false" stroked="true" strokeweight=".48001pt" strokecolor="#044e7d">
                <v:path arrowok="t"/>
              </v:shape>
            </v:group>
            <v:group style="position:absolute;left:4830;top:5;width:4806;height:2" coordorigin="4830,5" coordsize="4806,2">
              <v:shape style="position:absolute;left:4830;top:5;width:4806;height:2" coordorigin="4830,5" coordsize="4806,0" path="m4830,5l9636,5e" filled="false" stroked="true" strokeweight=".48001pt" strokecolor="#044e7d">
                <v:path arrowok="t"/>
              </v:shape>
            </v:group>
          </v:group>
        </w:pict>
      </w:r>
      <w:r>
        <w:rPr>
          <w:rFonts w:ascii="Microsoft JhengHei" w:hAnsi="Microsoft JhengHei" w:cs="Microsoft JhengHei" w:eastAsia="Microsoft JhengHei" w:hint="default"/>
          <w:sz w:val="2"/>
          <w:szCs w:val="2"/>
        </w:rPr>
      </w:r>
    </w:p>
    <w:p>
      <w:pPr>
        <w:tabs>
          <w:tab w:pos="5051" w:val="left" w:leader="none"/>
        </w:tabs>
        <w:spacing w:before="7"/>
        <w:ind w:left="236" w:right="0" w:firstLine="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IDC</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1"/>
          <w:sz w:val="17"/>
          <w:szCs w:val="17"/>
        </w:rPr>
        <w:t>资料来源：</w:t>
      </w:r>
      <w:r>
        <w:rPr>
          <w:rFonts w:ascii="Times New Roman" w:hAnsi="Times New Roman" w:cs="Times New Roman" w:eastAsia="Times New Roman" w:hint="default"/>
          <w:i/>
          <w:spacing w:val="-1"/>
          <w:sz w:val="16"/>
          <w:szCs w:val="16"/>
        </w:rPr>
        <w:t>IDC</w:t>
      </w:r>
      <w:r>
        <w:rPr>
          <w:rFonts w:ascii="宋体" w:hAnsi="宋体" w:cs="宋体" w:eastAsia="宋体" w:hint="default"/>
          <w:spacing w:val="-1"/>
          <w:sz w:val="17"/>
          <w:szCs w:val="17"/>
        </w:rPr>
        <w:t>，中信建投证券研究发展部</w:t>
      </w:r>
    </w:p>
    <w:p>
      <w:pPr>
        <w:spacing w:line="240" w:lineRule="auto" w:before="5"/>
        <w:ind w:right="0"/>
        <w:rPr>
          <w:rFonts w:ascii="宋体" w:hAnsi="宋体" w:cs="宋体" w:eastAsia="宋体" w:hint="default"/>
          <w:sz w:val="25"/>
          <w:szCs w:val="25"/>
        </w:rPr>
      </w:pPr>
    </w:p>
    <w:p>
      <w:pPr>
        <w:pStyle w:val="Heading2"/>
        <w:spacing w:line="413" w:lineRule="exact"/>
        <w:ind w:right="0"/>
        <w:jc w:val="left"/>
        <w:rPr>
          <w:b w:val="0"/>
          <w:bCs w:val="0"/>
        </w:rPr>
      </w:pPr>
      <w:bookmarkStart w:name="_bookmark14" w:id="15"/>
      <w:bookmarkEnd w:id="15"/>
      <w:r>
        <w:rPr>
          <w:b w:val="0"/>
          <w:bCs w:val="0"/>
        </w:rPr>
      </w:r>
      <w:r>
        <w:rPr>
          <w:rFonts w:ascii="Times New Roman" w:hAnsi="Times New Roman" w:cs="Times New Roman" w:eastAsia="Times New Roman" w:hint="default"/>
        </w:rPr>
        <w:t>1.2  </w:t>
      </w:r>
      <w:r>
        <w:rPr/>
        <w:t>以可穿戴</w:t>
      </w:r>
      <w:r>
        <w:rPr>
          <w:rFonts w:ascii="Times New Roman" w:hAnsi="Times New Roman" w:cs="Times New Roman" w:eastAsia="Times New Roman" w:hint="default"/>
        </w:rPr>
        <w:t>/IoT </w:t>
      </w:r>
      <w:r>
        <w:rPr/>
        <w:t>为代表，新型终端凭借 </w:t>
      </w:r>
      <w:r>
        <w:rPr>
          <w:rFonts w:ascii="Times New Roman" w:hAnsi="Times New Roman" w:cs="Times New Roman" w:eastAsia="Times New Roman" w:hint="default"/>
        </w:rPr>
        <w:t>5G</w:t>
      </w:r>
      <w:r>
        <w:rPr>
          <w:rFonts w:ascii="Times New Roman" w:hAnsi="Times New Roman" w:cs="Times New Roman" w:eastAsia="Times New Roman" w:hint="default"/>
          <w:spacing w:val="14"/>
        </w:rPr>
        <w:t> </w:t>
      </w:r>
      <w:r>
        <w:rPr/>
        <w:t>加速兴起</w:t>
      </w:r>
      <w:r>
        <w:rPr>
          <w:b w:val="0"/>
          <w:bCs w:val="0"/>
        </w:rPr>
      </w:r>
    </w:p>
    <w:p>
      <w:pPr>
        <w:pStyle w:val="Heading3"/>
        <w:spacing w:line="240" w:lineRule="auto" w:before="253"/>
        <w:ind w:right="0"/>
        <w:jc w:val="left"/>
      </w:pPr>
      <w:r>
        <w:rPr>
          <w:rFonts w:ascii="Arial" w:hAnsi="Arial" w:cs="Arial" w:eastAsia="Arial" w:hint="default"/>
          <w:color w:val="044E7D"/>
        </w:rPr>
        <w:t>1.2.1 5G</w:t>
      </w:r>
      <w:r>
        <w:rPr>
          <w:rFonts w:ascii="Arial" w:hAnsi="Arial" w:cs="Arial" w:eastAsia="Arial" w:hint="default"/>
          <w:color w:val="044E7D"/>
          <w:spacing w:val="-10"/>
        </w:rPr>
        <w:t> </w:t>
      </w:r>
      <w:r>
        <w:rPr>
          <w:color w:val="044E7D"/>
        </w:rPr>
        <w:t>将成电子行业长期增长引擎</w:t>
      </w:r>
      <w:r>
        <w:rPr/>
      </w:r>
    </w:p>
    <w:p>
      <w:pPr>
        <w:spacing w:before="105"/>
        <w:ind w:left="536" w:right="0" w:firstLine="0"/>
        <w:jc w:val="left"/>
        <w:rPr>
          <w:rFonts w:ascii="宋体" w:hAnsi="宋体" w:cs="宋体" w:eastAsia="宋体" w:hint="default"/>
          <w:sz w:val="20"/>
          <w:szCs w:val="20"/>
        </w:rPr>
      </w:pP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24"/>
          <w:sz w:val="20"/>
          <w:szCs w:val="20"/>
        </w:rPr>
        <w:t> </w:t>
      </w:r>
      <w:r>
        <w:rPr>
          <w:rFonts w:ascii="Microsoft JhengHei" w:hAnsi="Microsoft JhengHei" w:cs="Microsoft JhengHei" w:eastAsia="Microsoft JhengHei" w:hint="default"/>
          <w:b/>
          <w:bCs/>
          <w:sz w:val="20"/>
          <w:szCs w:val="20"/>
        </w:rPr>
        <w:t>将成电子行业长期增长引擎，看好汽车电子、</w:t>
      </w:r>
      <w:r>
        <w:rPr>
          <w:rFonts w:ascii="Times New Roman" w:hAnsi="Times New Roman" w:cs="Times New Roman" w:eastAsia="Times New Roman" w:hint="default"/>
          <w:b/>
          <w:bCs/>
          <w:sz w:val="20"/>
          <w:szCs w:val="20"/>
        </w:rPr>
        <w:t>VR/AR</w:t>
      </w:r>
      <w:r>
        <w:rPr>
          <w:rFonts w:ascii="Microsoft JhengHei" w:hAnsi="Microsoft JhengHei" w:cs="Microsoft JhengHei" w:eastAsia="Microsoft JhengHei" w:hint="default"/>
          <w:b/>
          <w:bCs/>
          <w:sz w:val="20"/>
          <w:szCs w:val="20"/>
        </w:rPr>
        <w:t>、物联网电子等细分市场。</w:t>
      </w:r>
      <w:r>
        <w:rPr>
          <w:rFonts w:ascii="宋体" w:hAnsi="宋体" w:cs="宋体" w:eastAsia="宋体" w:hint="default"/>
          <w:sz w:val="20"/>
          <w:szCs w:val="20"/>
        </w:rPr>
        <w:t>根据</w:t>
      </w:r>
      <w:r>
        <w:rPr>
          <w:rFonts w:ascii="宋体" w:hAnsi="宋体" w:cs="宋体" w:eastAsia="宋体" w:hint="default"/>
          <w:spacing w:val="-73"/>
          <w:sz w:val="20"/>
          <w:szCs w:val="20"/>
        </w:rPr>
        <w:t> </w:t>
      </w:r>
      <w:r>
        <w:rPr>
          <w:rFonts w:ascii="Times New Roman" w:hAnsi="Times New Roman" w:cs="Times New Roman" w:eastAsia="Times New Roman" w:hint="default"/>
          <w:sz w:val="20"/>
          <w:szCs w:val="20"/>
        </w:rPr>
        <w:t>IC</w:t>
      </w:r>
      <w:r>
        <w:rPr>
          <w:rFonts w:ascii="Times New Roman" w:hAnsi="Times New Roman" w:cs="Times New Roman" w:eastAsia="Times New Roman" w:hint="default"/>
          <w:spacing w:val="-30"/>
          <w:sz w:val="20"/>
          <w:szCs w:val="20"/>
        </w:rPr>
        <w:t> </w:t>
      </w:r>
      <w:r>
        <w:rPr>
          <w:rFonts w:ascii="Times New Roman" w:hAnsi="Times New Roman" w:cs="Times New Roman" w:eastAsia="Times New Roman" w:hint="default"/>
          <w:sz w:val="20"/>
          <w:szCs w:val="20"/>
        </w:rPr>
        <w:t>Insights</w:t>
      </w:r>
      <w:r>
        <w:rPr>
          <w:rFonts w:ascii="Times New Roman" w:hAnsi="Times New Roman" w:cs="Times New Roman" w:eastAsia="Times New Roman" w:hint="default"/>
          <w:spacing w:val="-23"/>
          <w:sz w:val="20"/>
          <w:szCs w:val="20"/>
        </w:rPr>
        <w:t> </w:t>
      </w:r>
      <w:r>
        <w:rPr>
          <w:rFonts w:ascii="宋体" w:hAnsi="宋体" w:cs="宋体" w:eastAsia="宋体" w:hint="default"/>
          <w:sz w:val="20"/>
          <w:szCs w:val="20"/>
        </w:rPr>
        <w:t>数据，</w:t>
      </w:r>
    </w:p>
    <w:p>
      <w:pPr>
        <w:pStyle w:val="BodyText"/>
        <w:spacing w:line="240" w:lineRule="auto" w:before="27"/>
        <w:ind w:right="0"/>
        <w:jc w:val="left"/>
      </w:pPr>
      <w:r>
        <w:rPr>
          <w:rFonts w:ascii="Times New Roman" w:hAnsi="Times New Roman" w:cs="Times New Roman" w:eastAsia="Times New Roman" w:hint="default"/>
        </w:rPr>
        <w:t>2019</w:t>
      </w:r>
      <w:r>
        <w:rPr>
          <w:rFonts w:ascii="Times New Roman" w:hAnsi="Times New Roman" w:cs="Times New Roman" w:eastAsia="Times New Roman" w:hint="default"/>
          <w:spacing w:val="-4"/>
        </w:rPr>
        <w:t> </w:t>
      </w:r>
      <w:r>
        <w:rPr/>
        <w:t>年全球电子元器件产值将达到</w:t>
      </w:r>
      <w:r>
        <w:rPr>
          <w:spacing w:val="-55"/>
        </w:rPr>
        <w:t> </w:t>
      </w:r>
      <w:r>
        <w:rPr>
          <w:rFonts w:ascii="Times New Roman" w:hAnsi="Times New Roman" w:cs="Times New Roman" w:eastAsia="Times New Roman" w:hint="default"/>
        </w:rPr>
        <w:t>1.68</w:t>
      </w:r>
      <w:r>
        <w:rPr>
          <w:rFonts w:ascii="Times New Roman" w:hAnsi="Times New Roman" w:cs="Times New Roman" w:eastAsia="Times New Roman" w:hint="default"/>
          <w:spacing w:val="-4"/>
        </w:rPr>
        <w:t> </w:t>
      </w:r>
      <w:r>
        <w:rPr>
          <w:spacing w:val="-3"/>
        </w:rPr>
        <w:t>万亿美元，同比增长</w:t>
      </w:r>
      <w:r>
        <w:rPr>
          <w:spacing w:val="-55"/>
        </w:rPr>
        <w:t> </w:t>
      </w:r>
      <w:r>
        <w:rPr>
          <w:rFonts w:ascii="Times New Roman" w:hAnsi="Times New Roman" w:cs="Times New Roman" w:eastAsia="Times New Roman" w:hint="default"/>
          <w:spacing w:val="-4"/>
        </w:rPr>
        <w:t>3.5%</w:t>
      </w:r>
      <w:r>
        <w:rPr>
          <w:spacing w:val="-4"/>
        </w:rPr>
        <w:t>。就应用市场而言，汽车电子、通信电子、工</w:t>
      </w:r>
    </w:p>
    <w:p>
      <w:pPr>
        <w:pStyle w:val="BodyText"/>
        <w:spacing w:line="271" w:lineRule="auto" w:before="35"/>
        <w:ind w:right="1063"/>
        <w:jc w:val="left"/>
      </w:pPr>
      <w:r>
        <w:rPr>
          <w:w w:val="99"/>
        </w:rPr>
        <w:t>业</w:t>
      </w:r>
      <w:r>
        <w:rPr>
          <w:rFonts w:ascii="Times New Roman" w:hAnsi="Times New Roman" w:cs="Times New Roman" w:eastAsia="Times New Roman" w:hint="default"/>
          <w:w w:val="99"/>
        </w:rPr>
        <w:t>/</w:t>
      </w:r>
      <w:r>
        <w:rPr>
          <w:w w:val="99"/>
        </w:rPr>
        <w:t>医疗电子将是 </w:t>
      </w:r>
      <w:r>
        <w:rPr>
          <w:rFonts w:ascii="Times New Roman" w:hAnsi="Times New Roman" w:cs="Times New Roman" w:eastAsia="Times New Roman" w:hint="default"/>
          <w:w w:val="99"/>
        </w:rPr>
        <w:t>2019 </w:t>
      </w:r>
      <w:r>
        <w:rPr>
          <w:w w:val="99"/>
        </w:rPr>
        <w:t>年和未来</w:t>
      </w:r>
      <w:r>
        <w:rPr>
          <w:spacing w:val="-63"/>
          <w:w w:val="99"/>
        </w:rPr>
        <w:t> </w:t>
      </w:r>
      <w:r>
        <w:rPr>
          <w:rFonts w:ascii="Times New Roman" w:hAnsi="Times New Roman" w:cs="Times New Roman" w:eastAsia="Times New Roman" w:hint="default"/>
          <w:w w:val="99"/>
        </w:rPr>
        <w:t>3 </w:t>
      </w:r>
      <w:r>
        <w:rPr>
          <w:spacing w:val="-9"/>
          <w:w w:val="99"/>
        </w:rPr>
        <w:t>年增长最快应用市场。从细分看，除智能手机外，我们认为汽车电子、</w:t>
      </w:r>
      <w:r>
        <w:rPr>
          <w:rFonts w:ascii="Times New Roman" w:hAnsi="Times New Roman" w:cs="Times New Roman" w:eastAsia="Times New Roman" w:hint="default"/>
          <w:spacing w:val="-9"/>
          <w:w w:val="99"/>
        </w:rPr>
        <w:t>VR/AR</w:t>
      </w:r>
      <w:r>
        <w:rPr>
          <w:spacing w:val="-9"/>
          <w:w w:val="99"/>
        </w:rPr>
        <w:t>、</w:t>
      </w:r>
      <w:r>
        <w:rPr>
          <w:w w:val="99"/>
        </w:rPr>
        <w:t> </w:t>
      </w:r>
      <w:r>
        <w:rPr/>
        <w:t>物联网电子将是</w:t>
      </w:r>
      <w:r>
        <w:rPr>
          <w:spacing w:val="-56"/>
        </w:rPr>
        <w:t> </w:t>
      </w:r>
      <w:r>
        <w:rPr>
          <w:rFonts w:ascii="Times New Roman" w:hAnsi="Times New Roman" w:cs="Times New Roman" w:eastAsia="Times New Roman" w:hint="default"/>
        </w:rPr>
        <w:t>5G </w:t>
      </w:r>
      <w:r>
        <w:rPr/>
        <w:t>优先受益行业，有望带动上游相关配套的电子元器件市场。</w:t>
      </w:r>
    </w:p>
    <w:p>
      <w:pPr>
        <w:spacing w:line="240" w:lineRule="auto" w:before="5"/>
        <w:ind w:right="0"/>
        <w:rPr>
          <w:rFonts w:ascii="宋体" w:hAnsi="宋体" w:cs="宋体" w:eastAsia="宋体" w:hint="default"/>
          <w:sz w:val="16"/>
          <w:szCs w:val="16"/>
        </w:rPr>
      </w:pPr>
    </w:p>
    <w:p>
      <w:pPr>
        <w:spacing w:before="0" w:after="51"/>
        <w:ind w:left="241" w:right="0" w:firstLine="0"/>
        <w:jc w:val="left"/>
        <w:rPr>
          <w:rFonts w:ascii="Microsoft JhengHei" w:hAnsi="Microsoft JhengHei" w:cs="Microsoft JhengHei" w:eastAsia="Microsoft JhengHei" w:hint="default"/>
          <w:sz w:val="18"/>
          <w:szCs w:val="18"/>
        </w:rPr>
      </w:pPr>
      <w:bookmarkStart w:name="_bookmark15" w:id="16"/>
      <w:bookmarkEnd w:id="16"/>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6</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2019 </w:t>
      </w:r>
      <w:r>
        <w:rPr>
          <w:rFonts w:ascii="Microsoft JhengHei" w:hAnsi="Microsoft JhengHei" w:cs="Microsoft JhengHei" w:eastAsia="Microsoft JhengHei" w:hint="default"/>
          <w:b/>
          <w:bCs/>
          <w:sz w:val="18"/>
          <w:szCs w:val="18"/>
        </w:rPr>
        <w:t>年全球电子元器件产值和增长率预测（</w:t>
      </w:r>
      <w:r>
        <w:rPr>
          <w:rFonts w:ascii="Arial" w:hAnsi="Arial" w:cs="Arial" w:eastAsia="Arial" w:hint="default"/>
          <w:b/>
          <w:bCs/>
          <w:sz w:val="18"/>
          <w:szCs w:val="18"/>
        </w:rPr>
        <w:t>10</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亿美元）</w:t>
      </w:r>
      <w:r>
        <w:rPr>
          <w:rFonts w:ascii="Microsoft JhengHei" w:hAnsi="Microsoft JhengHei" w:cs="Microsoft JhengHei" w:eastAsia="Microsoft JhengHei" w:hint="default"/>
          <w:sz w:val="18"/>
          <w:szCs w:val="18"/>
        </w:rPr>
      </w:r>
    </w:p>
    <w:tbl>
      <w:tblPr>
        <w:tblW w:w="0" w:type="auto"/>
        <w:jc w:val="left"/>
        <w:tblInd w:w="231" w:type="dxa"/>
        <w:tblLayout w:type="fixed"/>
        <w:tblCellMar>
          <w:top w:w="0" w:type="dxa"/>
          <w:left w:w="0" w:type="dxa"/>
          <w:bottom w:w="0" w:type="dxa"/>
          <w:right w:w="0" w:type="dxa"/>
        </w:tblCellMar>
        <w:tblLook w:val="01E0"/>
      </w:tblPr>
      <w:tblGrid>
        <w:gridCol w:w="1457"/>
        <w:gridCol w:w="939"/>
        <w:gridCol w:w="952"/>
        <w:gridCol w:w="951"/>
        <w:gridCol w:w="952"/>
        <w:gridCol w:w="951"/>
        <w:gridCol w:w="953"/>
        <w:gridCol w:w="951"/>
        <w:gridCol w:w="1298"/>
      </w:tblGrid>
      <w:tr>
        <w:trPr>
          <w:trHeight w:val="294" w:hRule="exact"/>
        </w:trPr>
        <w:tc>
          <w:tcPr>
            <w:tcW w:w="1457" w:type="dxa"/>
            <w:tcBorders>
              <w:top w:val="single" w:sz="8" w:space="0" w:color="367097"/>
              <w:left w:val="nil" w:sz="6" w:space="0" w:color="auto"/>
              <w:bottom w:val="single" w:sz="4" w:space="0" w:color="367097"/>
              <w:right w:val="nil" w:sz="6" w:space="0" w:color="auto"/>
            </w:tcBorders>
            <w:shd w:val="clear" w:color="auto" w:fill="FFB1B1"/>
          </w:tcPr>
          <w:p>
            <w:pPr>
              <w:pStyle w:val="TableParagraph"/>
              <w:spacing w:line="253" w:lineRule="exact"/>
              <w:ind w:right="12"/>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应用市场</w:t>
            </w:r>
            <w:r>
              <w:rPr>
                <w:rFonts w:ascii="Microsoft JhengHei" w:hAnsi="Microsoft JhengHei" w:cs="Microsoft JhengHei" w:eastAsia="Microsoft JhengHei" w:hint="default"/>
                <w:sz w:val="18"/>
                <w:szCs w:val="18"/>
              </w:rPr>
            </w:r>
          </w:p>
        </w:tc>
        <w:tc>
          <w:tcPr>
            <w:tcW w:w="939" w:type="dxa"/>
            <w:tcBorders>
              <w:top w:val="single" w:sz="8" w:space="0" w:color="367097"/>
              <w:left w:val="nil" w:sz="6" w:space="0" w:color="auto"/>
              <w:bottom w:val="single" w:sz="4" w:space="0" w:color="367097"/>
              <w:right w:val="nil" w:sz="6" w:space="0" w:color="auto"/>
            </w:tcBorders>
            <w:shd w:val="clear" w:color="auto" w:fill="FFB1B1"/>
          </w:tcPr>
          <w:p>
            <w:pPr>
              <w:pStyle w:val="TableParagraph"/>
              <w:spacing w:line="240" w:lineRule="auto" w:before="39"/>
              <w:ind w:right="10"/>
              <w:jc w:val="center"/>
              <w:rPr>
                <w:rFonts w:ascii="Times New Roman" w:hAnsi="Times New Roman" w:cs="Times New Roman" w:eastAsia="Times New Roman" w:hint="default"/>
                <w:sz w:val="18"/>
                <w:szCs w:val="18"/>
              </w:rPr>
            </w:pPr>
            <w:r>
              <w:rPr>
                <w:rFonts w:ascii="Times New Roman"/>
                <w:b/>
                <w:sz w:val="18"/>
              </w:rPr>
              <w:t>16</w:t>
            </w:r>
            <w:r>
              <w:rPr>
                <w:rFonts w:ascii="Times New Roman"/>
                <w:sz w:val="18"/>
              </w:rPr>
            </w:r>
          </w:p>
        </w:tc>
        <w:tc>
          <w:tcPr>
            <w:tcW w:w="952" w:type="dxa"/>
            <w:tcBorders>
              <w:top w:val="single" w:sz="8" w:space="0" w:color="367097"/>
              <w:left w:val="nil" w:sz="6" w:space="0" w:color="auto"/>
              <w:bottom w:val="single" w:sz="4" w:space="0" w:color="367097"/>
              <w:right w:val="nil" w:sz="6" w:space="0" w:color="auto"/>
            </w:tcBorders>
            <w:shd w:val="clear" w:color="auto" w:fill="FFB1B1"/>
          </w:tcPr>
          <w:p>
            <w:pPr>
              <w:pStyle w:val="TableParagraph"/>
              <w:spacing w:line="240" w:lineRule="auto" w:before="39"/>
              <w:ind w:left="3" w:right="0"/>
              <w:jc w:val="center"/>
              <w:rPr>
                <w:rFonts w:ascii="Times New Roman" w:hAnsi="Times New Roman" w:cs="Times New Roman" w:eastAsia="Times New Roman" w:hint="default"/>
                <w:sz w:val="18"/>
                <w:szCs w:val="18"/>
              </w:rPr>
            </w:pPr>
            <w:r>
              <w:rPr>
                <w:rFonts w:ascii="Times New Roman"/>
                <w:b/>
                <w:sz w:val="18"/>
              </w:rPr>
              <w:t>17</w:t>
            </w:r>
            <w:r>
              <w:rPr>
                <w:rFonts w:ascii="Times New Roman"/>
                <w:sz w:val="18"/>
              </w:rPr>
            </w:r>
          </w:p>
        </w:tc>
        <w:tc>
          <w:tcPr>
            <w:tcW w:w="951" w:type="dxa"/>
            <w:tcBorders>
              <w:top w:val="single" w:sz="8" w:space="0" w:color="367097"/>
              <w:left w:val="nil" w:sz="6" w:space="0" w:color="auto"/>
              <w:bottom w:val="single" w:sz="4" w:space="0" w:color="367097"/>
              <w:right w:val="single" w:sz="4" w:space="0" w:color="367097"/>
            </w:tcBorders>
            <w:shd w:val="clear" w:color="auto" w:fill="FFB1B1"/>
          </w:tcPr>
          <w:p>
            <w:pPr>
              <w:pStyle w:val="TableParagraph"/>
              <w:spacing w:line="240" w:lineRule="auto" w:before="39"/>
              <w:ind w:right="1"/>
              <w:jc w:val="center"/>
              <w:rPr>
                <w:rFonts w:ascii="Times New Roman" w:hAnsi="Times New Roman" w:cs="Times New Roman" w:eastAsia="Times New Roman" w:hint="default"/>
                <w:sz w:val="18"/>
                <w:szCs w:val="18"/>
              </w:rPr>
            </w:pPr>
            <w:r>
              <w:rPr>
                <w:rFonts w:ascii="Times New Roman"/>
                <w:b/>
                <w:sz w:val="18"/>
              </w:rPr>
              <w:t>YoY</w:t>
            </w:r>
            <w:r>
              <w:rPr>
                <w:rFonts w:ascii="Times New Roman"/>
                <w:sz w:val="18"/>
              </w:rPr>
            </w:r>
          </w:p>
        </w:tc>
        <w:tc>
          <w:tcPr>
            <w:tcW w:w="952" w:type="dxa"/>
            <w:tcBorders>
              <w:top w:val="single" w:sz="8" w:space="0" w:color="367097"/>
              <w:left w:val="single" w:sz="4" w:space="0" w:color="367097"/>
              <w:bottom w:val="single" w:sz="4" w:space="0" w:color="367097"/>
              <w:right w:val="nil" w:sz="6" w:space="0" w:color="auto"/>
            </w:tcBorders>
            <w:shd w:val="clear" w:color="auto" w:fill="FFB1B1"/>
          </w:tcPr>
          <w:p>
            <w:pPr>
              <w:pStyle w:val="TableParagraph"/>
              <w:spacing w:line="240" w:lineRule="auto" w:before="39"/>
              <w:ind w:right="0"/>
              <w:jc w:val="center"/>
              <w:rPr>
                <w:rFonts w:ascii="Times New Roman" w:hAnsi="Times New Roman" w:cs="Times New Roman" w:eastAsia="Times New Roman" w:hint="default"/>
                <w:sz w:val="18"/>
                <w:szCs w:val="18"/>
              </w:rPr>
            </w:pPr>
            <w:r>
              <w:rPr>
                <w:rFonts w:ascii="Times New Roman"/>
                <w:b/>
                <w:sz w:val="18"/>
              </w:rPr>
              <w:t>18E</w:t>
            </w:r>
            <w:r>
              <w:rPr>
                <w:rFonts w:ascii="Times New Roman"/>
                <w:sz w:val="18"/>
              </w:rPr>
            </w:r>
          </w:p>
        </w:tc>
        <w:tc>
          <w:tcPr>
            <w:tcW w:w="951" w:type="dxa"/>
            <w:tcBorders>
              <w:top w:val="single" w:sz="8" w:space="0" w:color="367097"/>
              <w:left w:val="nil" w:sz="6" w:space="0" w:color="auto"/>
              <w:bottom w:val="single" w:sz="4" w:space="0" w:color="367097"/>
              <w:right w:val="single" w:sz="4" w:space="0" w:color="367097"/>
            </w:tcBorders>
            <w:shd w:val="clear" w:color="auto" w:fill="FFB1B1"/>
          </w:tcPr>
          <w:p>
            <w:pPr>
              <w:pStyle w:val="TableParagraph"/>
              <w:spacing w:line="240" w:lineRule="auto" w:before="39"/>
              <w:ind w:right="1"/>
              <w:jc w:val="center"/>
              <w:rPr>
                <w:rFonts w:ascii="Times New Roman" w:hAnsi="Times New Roman" w:cs="Times New Roman" w:eastAsia="Times New Roman" w:hint="default"/>
                <w:sz w:val="18"/>
                <w:szCs w:val="18"/>
              </w:rPr>
            </w:pPr>
            <w:r>
              <w:rPr>
                <w:rFonts w:ascii="Times New Roman"/>
                <w:b/>
                <w:sz w:val="18"/>
              </w:rPr>
              <w:t>YoY</w:t>
            </w:r>
            <w:r>
              <w:rPr>
                <w:rFonts w:ascii="Times New Roman"/>
                <w:sz w:val="18"/>
              </w:rPr>
            </w:r>
          </w:p>
        </w:tc>
        <w:tc>
          <w:tcPr>
            <w:tcW w:w="953" w:type="dxa"/>
            <w:tcBorders>
              <w:top w:val="single" w:sz="8" w:space="0" w:color="367097"/>
              <w:left w:val="single" w:sz="4" w:space="0" w:color="367097"/>
              <w:bottom w:val="single" w:sz="4" w:space="0" w:color="367097"/>
              <w:right w:val="nil" w:sz="6" w:space="0" w:color="auto"/>
            </w:tcBorders>
            <w:shd w:val="clear" w:color="auto" w:fill="FFB1B1"/>
          </w:tcPr>
          <w:p>
            <w:pPr>
              <w:pStyle w:val="TableParagraph"/>
              <w:spacing w:line="240" w:lineRule="auto" w:before="39"/>
              <w:ind w:right="1"/>
              <w:jc w:val="center"/>
              <w:rPr>
                <w:rFonts w:ascii="Times New Roman" w:hAnsi="Times New Roman" w:cs="Times New Roman" w:eastAsia="Times New Roman" w:hint="default"/>
                <w:sz w:val="18"/>
                <w:szCs w:val="18"/>
              </w:rPr>
            </w:pPr>
            <w:r>
              <w:rPr>
                <w:rFonts w:ascii="Times New Roman"/>
                <w:b/>
                <w:sz w:val="18"/>
              </w:rPr>
              <w:t>19E</w:t>
            </w:r>
            <w:r>
              <w:rPr>
                <w:rFonts w:ascii="Times New Roman"/>
                <w:sz w:val="18"/>
              </w:rPr>
            </w:r>
          </w:p>
        </w:tc>
        <w:tc>
          <w:tcPr>
            <w:tcW w:w="951" w:type="dxa"/>
            <w:tcBorders>
              <w:top w:val="single" w:sz="8" w:space="0" w:color="367097"/>
              <w:left w:val="nil" w:sz="6" w:space="0" w:color="auto"/>
              <w:bottom w:val="single" w:sz="4" w:space="0" w:color="367097"/>
              <w:right w:val="single" w:sz="4" w:space="0" w:color="367097"/>
            </w:tcBorders>
            <w:shd w:val="clear" w:color="auto" w:fill="FFB1B1"/>
          </w:tcPr>
          <w:p>
            <w:pPr>
              <w:pStyle w:val="TableParagraph"/>
              <w:spacing w:line="240" w:lineRule="auto" w:before="39"/>
              <w:ind w:left="299" w:right="0"/>
              <w:jc w:val="left"/>
              <w:rPr>
                <w:rFonts w:ascii="Times New Roman" w:hAnsi="Times New Roman" w:cs="Times New Roman" w:eastAsia="Times New Roman" w:hint="default"/>
                <w:sz w:val="18"/>
                <w:szCs w:val="18"/>
              </w:rPr>
            </w:pPr>
            <w:r>
              <w:rPr>
                <w:rFonts w:ascii="Times New Roman"/>
                <w:b/>
                <w:sz w:val="18"/>
              </w:rPr>
              <w:t>YoY</w:t>
            </w:r>
            <w:r>
              <w:rPr>
                <w:rFonts w:ascii="Times New Roman"/>
                <w:sz w:val="18"/>
              </w:rPr>
            </w:r>
          </w:p>
        </w:tc>
        <w:tc>
          <w:tcPr>
            <w:tcW w:w="1298" w:type="dxa"/>
            <w:tcBorders>
              <w:top w:val="single" w:sz="8" w:space="0" w:color="367097"/>
              <w:left w:val="single" w:sz="4" w:space="0" w:color="367097"/>
              <w:bottom w:val="single" w:sz="4" w:space="0" w:color="367097"/>
              <w:right w:val="nil" w:sz="6" w:space="0" w:color="auto"/>
            </w:tcBorders>
            <w:shd w:val="clear" w:color="auto" w:fill="FFB1B1"/>
          </w:tcPr>
          <w:p>
            <w:pPr>
              <w:pStyle w:val="TableParagraph"/>
              <w:spacing w:line="240" w:lineRule="auto" w:before="39"/>
              <w:ind w:right="2"/>
              <w:jc w:val="center"/>
              <w:rPr>
                <w:rFonts w:ascii="Times New Roman" w:hAnsi="Times New Roman" w:cs="Times New Roman" w:eastAsia="Times New Roman" w:hint="default"/>
                <w:sz w:val="18"/>
                <w:szCs w:val="18"/>
              </w:rPr>
            </w:pPr>
            <w:r>
              <w:rPr>
                <w:rFonts w:ascii="Times New Roman"/>
                <w:b/>
                <w:sz w:val="18"/>
              </w:rPr>
              <w:t>17-21</w:t>
            </w:r>
            <w:r>
              <w:rPr>
                <w:rFonts w:ascii="Times New Roman"/>
                <w:b/>
                <w:spacing w:val="-2"/>
                <w:sz w:val="18"/>
              </w:rPr>
              <w:t> </w:t>
            </w:r>
            <w:r>
              <w:rPr>
                <w:rFonts w:ascii="Times New Roman"/>
                <w:b/>
                <w:sz w:val="18"/>
              </w:rPr>
              <w:t>CAGR</w:t>
            </w:r>
            <w:r>
              <w:rPr>
                <w:rFonts w:ascii="Times New Roman"/>
                <w:sz w:val="18"/>
              </w:rPr>
            </w:r>
          </w:p>
        </w:tc>
      </w:tr>
      <w:tr>
        <w:trPr>
          <w:trHeight w:val="278" w:hRule="exact"/>
        </w:trPr>
        <w:tc>
          <w:tcPr>
            <w:tcW w:w="1457" w:type="dxa"/>
            <w:tcBorders>
              <w:top w:val="single" w:sz="4" w:space="0" w:color="367097"/>
              <w:left w:val="nil" w:sz="6" w:space="0" w:color="auto"/>
              <w:bottom w:val="nil" w:sz="6" w:space="0" w:color="auto"/>
              <w:right w:val="nil" w:sz="6" w:space="0" w:color="auto"/>
            </w:tcBorders>
            <w:shd w:val="clear" w:color="auto" w:fill="D2E2EE"/>
          </w:tcPr>
          <w:p>
            <w:pPr>
              <w:pStyle w:val="TableParagraph"/>
              <w:spacing w:line="227" w:lineRule="exact"/>
              <w:ind w:right="9"/>
              <w:jc w:val="center"/>
              <w:rPr>
                <w:rFonts w:ascii="宋体" w:hAnsi="宋体" w:cs="宋体" w:eastAsia="宋体" w:hint="default"/>
                <w:sz w:val="18"/>
                <w:szCs w:val="18"/>
              </w:rPr>
            </w:pPr>
            <w:r>
              <w:rPr>
                <w:rFonts w:ascii="宋体" w:hAnsi="宋体" w:cs="宋体" w:eastAsia="宋体" w:hint="default"/>
                <w:sz w:val="18"/>
                <w:szCs w:val="18"/>
              </w:rPr>
              <w:t>汽车</w:t>
            </w:r>
          </w:p>
        </w:tc>
        <w:tc>
          <w:tcPr>
            <w:tcW w:w="939" w:type="dxa"/>
            <w:tcBorders>
              <w:top w:val="single" w:sz="4" w:space="0" w:color="367097"/>
              <w:left w:val="nil" w:sz="6" w:space="0" w:color="auto"/>
              <w:bottom w:val="nil" w:sz="6" w:space="0" w:color="auto"/>
              <w:right w:val="nil" w:sz="6" w:space="0" w:color="auto"/>
            </w:tcBorders>
            <w:shd w:val="clear" w:color="auto" w:fill="D2E2EE"/>
          </w:tcPr>
          <w:p>
            <w:pPr>
              <w:pStyle w:val="TableParagraph"/>
              <w:spacing w:line="240" w:lineRule="auto" w:before="28"/>
              <w:ind w:right="10"/>
              <w:jc w:val="center"/>
              <w:rPr>
                <w:rFonts w:ascii="Times New Roman" w:hAnsi="Times New Roman" w:cs="Times New Roman" w:eastAsia="Times New Roman" w:hint="default"/>
                <w:sz w:val="18"/>
                <w:szCs w:val="18"/>
              </w:rPr>
            </w:pPr>
            <w:r>
              <w:rPr>
                <w:rFonts w:ascii="Times New Roman"/>
                <w:sz w:val="18"/>
              </w:rPr>
              <w:t>131</w:t>
            </w:r>
          </w:p>
        </w:tc>
        <w:tc>
          <w:tcPr>
            <w:tcW w:w="952" w:type="dxa"/>
            <w:tcBorders>
              <w:top w:val="single" w:sz="4" w:space="0" w:color="367097"/>
              <w:left w:val="nil" w:sz="6" w:space="0" w:color="auto"/>
              <w:bottom w:val="nil" w:sz="6" w:space="0" w:color="auto"/>
              <w:right w:val="nil" w:sz="6" w:space="0" w:color="auto"/>
            </w:tcBorders>
            <w:shd w:val="clear" w:color="auto" w:fill="D2E2EE"/>
          </w:tcPr>
          <w:p>
            <w:pPr>
              <w:pStyle w:val="TableParagraph"/>
              <w:spacing w:line="240" w:lineRule="auto" w:before="28"/>
              <w:ind w:left="3" w:right="0"/>
              <w:jc w:val="center"/>
              <w:rPr>
                <w:rFonts w:ascii="Times New Roman" w:hAnsi="Times New Roman" w:cs="Times New Roman" w:eastAsia="Times New Roman" w:hint="default"/>
                <w:sz w:val="18"/>
                <w:szCs w:val="18"/>
              </w:rPr>
            </w:pPr>
            <w:r>
              <w:rPr>
                <w:rFonts w:ascii="Times New Roman"/>
                <w:sz w:val="18"/>
              </w:rPr>
              <w:t>142</w:t>
            </w:r>
          </w:p>
        </w:tc>
        <w:tc>
          <w:tcPr>
            <w:tcW w:w="951" w:type="dxa"/>
            <w:tcBorders>
              <w:top w:val="single" w:sz="4" w:space="0" w:color="367097"/>
              <w:left w:val="nil" w:sz="6" w:space="0" w:color="auto"/>
              <w:bottom w:val="nil" w:sz="6" w:space="0" w:color="auto"/>
              <w:right w:val="single" w:sz="4" w:space="0" w:color="367097"/>
            </w:tcBorders>
            <w:shd w:val="clear" w:color="auto" w:fill="D2E2EE"/>
          </w:tcPr>
          <w:p>
            <w:pPr>
              <w:pStyle w:val="TableParagraph"/>
              <w:spacing w:line="240" w:lineRule="auto" w:before="28"/>
              <w:ind w:left="3" w:right="0"/>
              <w:jc w:val="center"/>
              <w:rPr>
                <w:rFonts w:ascii="Times New Roman" w:hAnsi="Times New Roman" w:cs="Times New Roman" w:eastAsia="Times New Roman" w:hint="default"/>
                <w:sz w:val="18"/>
                <w:szCs w:val="18"/>
              </w:rPr>
            </w:pPr>
            <w:r>
              <w:rPr>
                <w:rFonts w:ascii="Times New Roman"/>
                <w:sz w:val="18"/>
              </w:rPr>
              <w:t>8.4%</w:t>
            </w:r>
          </w:p>
        </w:tc>
        <w:tc>
          <w:tcPr>
            <w:tcW w:w="952" w:type="dxa"/>
            <w:tcBorders>
              <w:top w:val="single" w:sz="4" w:space="0" w:color="367097"/>
              <w:left w:val="single" w:sz="4" w:space="0" w:color="367097"/>
              <w:bottom w:val="nil" w:sz="6" w:space="0" w:color="auto"/>
              <w:right w:val="nil" w:sz="6" w:space="0" w:color="auto"/>
            </w:tcBorders>
            <w:shd w:val="clear" w:color="auto" w:fill="D2E2EE"/>
          </w:tcPr>
          <w:p>
            <w:pPr>
              <w:pStyle w:val="TableParagraph"/>
              <w:spacing w:line="240" w:lineRule="auto" w:before="28"/>
              <w:ind w:right="1"/>
              <w:jc w:val="center"/>
              <w:rPr>
                <w:rFonts w:ascii="Times New Roman" w:hAnsi="Times New Roman" w:cs="Times New Roman" w:eastAsia="Times New Roman" w:hint="default"/>
                <w:sz w:val="18"/>
                <w:szCs w:val="18"/>
              </w:rPr>
            </w:pPr>
            <w:r>
              <w:rPr>
                <w:rFonts w:ascii="Times New Roman"/>
                <w:sz w:val="18"/>
              </w:rPr>
              <w:t>152</w:t>
            </w:r>
          </w:p>
        </w:tc>
        <w:tc>
          <w:tcPr>
            <w:tcW w:w="951" w:type="dxa"/>
            <w:tcBorders>
              <w:top w:val="single" w:sz="4" w:space="0" w:color="367097"/>
              <w:left w:val="nil" w:sz="6" w:space="0" w:color="auto"/>
              <w:bottom w:val="nil" w:sz="6" w:space="0" w:color="auto"/>
              <w:right w:val="single" w:sz="4" w:space="0" w:color="367097"/>
            </w:tcBorders>
            <w:shd w:val="clear" w:color="auto" w:fill="D2E2EE"/>
          </w:tcPr>
          <w:p>
            <w:pPr>
              <w:pStyle w:val="TableParagraph"/>
              <w:spacing w:line="240" w:lineRule="auto" w:before="28"/>
              <w:ind w:left="4" w:right="0"/>
              <w:jc w:val="center"/>
              <w:rPr>
                <w:rFonts w:ascii="Times New Roman" w:hAnsi="Times New Roman" w:cs="Times New Roman" w:eastAsia="Times New Roman" w:hint="default"/>
                <w:sz w:val="18"/>
                <w:szCs w:val="18"/>
              </w:rPr>
            </w:pPr>
            <w:r>
              <w:rPr>
                <w:rFonts w:ascii="Times New Roman"/>
                <w:sz w:val="18"/>
              </w:rPr>
              <w:t>7.0%</w:t>
            </w:r>
          </w:p>
        </w:tc>
        <w:tc>
          <w:tcPr>
            <w:tcW w:w="953" w:type="dxa"/>
            <w:tcBorders>
              <w:top w:val="single" w:sz="4" w:space="0" w:color="367097"/>
              <w:left w:val="single" w:sz="4" w:space="0" w:color="367097"/>
              <w:bottom w:val="nil" w:sz="6" w:space="0" w:color="auto"/>
              <w:right w:val="nil" w:sz="6" w:space="0" w:color="auto"/>
            </w:tcBorders>
            <w:shd w:val="clear" w:color="auto" w:fill="D2E2EE"/>
          </w:tcPr>
          <w:p>
            <w:pPr>
              <w:pStyle w:val="TableParagraph"/>
              <w:spacing w:line="240" w:lineRule="auto" w:before="28"/>
              <w:ind w:right="0"/>
              <w:jc w:val="center"/>
              <w:rPr>
                <w:rFonts w:ascii="Times New Roman" w:hAnsi="Times New Roman" w:cs="Times New Roman" w:eastAsia="Times New Roman" w:hint="default"/>
                <w:sz w:val="18"/>
                <w:szCs w:val="18"/>
              </w:rPr>
            </w:pPr>
            <w:r>
              <w:rPr>
                <w:rFonts w:ascii="Times New Roman"/>
                <w:sz w:val="18"/>
              </w:rPr>
              <w:t>162</w:t>
            </w:r>
          </w:p>
        </w:tc>
        <w:tc>
          <w:tcPr>
            <w:tcW w:w="951" w:type="dxa"/>
            <w:tcBorders>
              <w:top w:val="single" w:sz="4" w:space="0" w:color="367097"/>
              <w:left w:val="nil" w:sz="6" w:space="0" w:color="auto"/>
              <w:bottom w:val="nil" w:sz="6" w:space="0" w:color="auto"/>
              <w:right w:val="single" w:sz="4" w:space="0" w:color="367097"/>
            </w:tcBorders>
            <w:shd w:val="clear" w:color="auto" w:fill="D2E2EE"/>
          </w:tcPr>
          <w:p>
            <w:pPr>
              <w:pStyle w:val="TableParagraph"/>
              <w:spacing w:line="240" w:lineRule="auto" w:before="28"/>
              <w:ind w:left="287" w:right="0"/>
              <w:jc w:val="left"/>
              <w:rPr>
                <w:rFonts w:ascii="Times New Roman" w:hAnsi="Times New Roman" w:cs="Times New Roman" w:eastAsia="Times New Roman" w:hint="default"/>
                <w:sz w:val="18"/>
                <w:szCs w:val="18"/>
              </w:rPr>
            </w:pPr>
            <w:r>
              <w:rPr>
                <w:rFonts w:ascii="Times New Roman"/>
                <w:sz w:val="18"/>
              </w:rPr>
              <w:t>6.3%</w:t>
            </w:r>
          </w:p>
        </w:tc>
        <w:tc>
          <w:tcPr>
            <w:tcW w:w="1298" w:type="dxa"/>
            <w:tcBorders>
              <w:top w:val="single" w:sz="4" w:space="0" w:color="367097"/>
              <w:left w:val="single" w:sz="4" w:space="0" w:color="367097"/>
              <w:bottom w:val="nil" w:sz="6" w:space="0" w:color="auto"/>
              <w:right w:val="nil" w:sz="6" w:space="0" w:color="auto"/>
            </w:tcBorders>
            <w:shd w:val="clear" w:color="auto" w:fill="D2E2EE"/>
          </w:tcPr>
          <w:p>
            <w:pPr>
              <w:pStyle w:val="TableParagraph"/>
              <w:spacing w:line="240" w:lineRule="auto" w:before="28"/>
              <w:ind w:right="2"/>
              <w:jc w:val="center"/>
              <w:rPr>
                <w:rFonts w:ascii="Times New Roman" w:hAnsi="Times New Roman" w:cs="Times New Roman" w:eastAsia="Times New Roman" w:hint="default"/>
                <w:sz w:val="18"/>
                <w:szCs w:val="18"/>
              </w:rPr>
            </w:pPr>
            <w:r>
              <w:rPr>
                <w:rFonts w:ascii="Times New Roman"/>
                <w:sz w:val="18"/>
              </w:rPr>
              <w:t>6.4%</w:t>
            </w:r>
          </w:p>
        </w:tc>
      </w:tr>
      <w:tr>
        <w:trPr>
          <w:trHeight w:val="274" w:hRule="exact"/>
        </w:trPr>
        <w:tc>
          <w:tcPr>
            <w:tcW w:w="1457" w:type="dxa"/>
            <w:tcBorders>
              <w:top w:val="nil" w:sz="6" w:space="0" w:color="auto"/>
              <w:left w:val="nil" w:sz="6" w:space="0" w:color="auto"/>
              <w:bottom w:val="nil" w:sz="6" w:space="0" w:color="auto"/>
              <w:right w:val="nil" w:sz="6" w:space="0" w:color="auto"/>
            </w:tcBorders>
          </w:tcPr>
          <w:p>
            <w:pPr>
              <w:pStyle w:val="TableParagraph"/>
              <w:spacing w:line="227" w:lineRule="exact"/>
              <w:ind w:right="9"/>
              <w:jc w:val="center"/>
              <w:rPr>
                <w:rFonts w:ascii="宋体" w:hAnsi="宋体" w:cs="宋体" w:eastAsia="宋体" w:hint="default"/>
                <w:sz w:val="18"/>
                <w:szCs w:val="18"/>
              </w:rPr>
            </w:pPr>
            <w:r>
              <w:rPr>
                <w:rFonts w:ascii="宋体" w:hAnsi="宋体" w:cs="宋体" w:eastAsia="宋体" w:hint="default"/>
                <w:sz w:val="18"/>
                <w:szCs w:val="18"/>
              </w:rPr>
              <w:t>通信</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28"/>
              <w:ind w:right="10"/>
              <w:jc w:val="center"/>
              <w:rPr>
                <w:rFonts w:ascii="Times New Roman" w:hAnsi="Times New Roman" w:cs="Times New Roman" w:eastAsia="Times New Roman" w:hint="default"/>
                <w:sz w:val="18"/>
                <w:szCs w:val="18"/>
              </w:rPr>
            </w:pPr>
            <w:r>
              <w:rPr>
                <w:rFonts w:ascii="Times New Roman"/>
                <w:sz w:val="18"/>
              </w:rPr>
              <w:t>460</w:t>
            </w:r>
          </w:p>
        </w:tc>
        <w:tc>
          <w:tcPr>
            <w:tcW w:w="952" w:type="dxa"/>
            <w:tcBorders>
              <w:top w:val="nil" w:sz="6" w:space="0" w:color="auto"/>
              <w:left w:val="nil" w:sz="6" w:space="0" w:color="auto"/>
              <w:bottom w:val="nil" w:sz="6" w:space="0" w:color="auto"/>
              <w:right w:val="nil" w:sz="6" w:space="0" w:color="auto"/>
            </w:tcBorders>
          </w:tcPr>
          <w:p>
            <w:pPr>
              <w:pStyle w:val="TableParagraph"/>
              <w:spacing w:line="240" w:lineRule="auto" w:before="28"/>
              <w:ind w:left="2" w:right="0"/>
              <w:jc w:val="center"/>
              <w:rPr>
                <w:rFonts w:ascii="Times New Roman" w:hAnsi="Times New Roman" w:cs="Times New Roman" w:eastAsia="Times New Roman" w:hint="default"/>
                <w:sz w:val="18"/>
                <w:szCs w:val="18"/>
              </w:rPr>
            </w:pPr>
            <w:r>
              <w:rPr>
                <w:rFonts w:ascii="Times New Roman"/>
                <w:sz w:val="18"/>
              </w:rPr>
              <w:t>490</w:t>
            </w:r>
          </w:p>
        </w:tc>
        <w:tc>
          <w:tcPr>
            <w:tcW w:w="951" w:type="dxa"/>
            <w:tcBorders>
              <w:top w:val="nil" w:sz="6" w:space="0" w:color="auto"/>
              <w:left w:val="nil" w:sz="6" w:space="0" w:color="auto"/>
              <w:bottom w:val="nil" w:sz="6" w:space="0" w:color="auto"/>
              <w:right w:val="single" w:sz="4" w:space="0" w:color="367097"/>
            </w:tcBorders>
          </w:tcPr>
          <w:p>
            <w:pPr>
              <w:pStyle w:val="TableParagraph"/>
              <w:spacing w:line="240" w:lineRule="auto" w:before="28"/>
              <w:ind w:left="3" w:right="0"/>
              <w:jc w:val="center"/>
              <w:rPr>
                <w:rFonts w:ascii="Times New Roman" w:hAnsi="Times New Roman" w:cs="Times New Roman" w:eastAsia="Times New Roman" w:hint="default"/>
                <w:sz w:val="18"/>
                <w:szCs w:val="18"/>
              </w:rPr>
            </w:pPr>
            <w:r>
              <w:rPr>
                <w:rFonts w:ascii="Times New Roman"/>
                <w:sz w:val="18"/>
              </w:rPr>
              <w:t>6.5%</w:t>
            </w:r>
          </w:p>
        </w:tc>
        <w:tc>
          <w:tcPr>
            <w:tcW w:w="952" w:type="dxa"/>
            <w:tcBorders>
              <w:top w:val="nil" w:sz="6" w:space="0" w:color="auto"/>
              <w:left w:val="single" w:sz="4" w:space="0" w:color="367097"/>
              <w:bottom w:val="nil" w:sz="6" w:space="0" w:color="auto"/>
              <w:right w:val="nil" w:sz="6" w:space="0" w:color="auto"/>
            </w:tcBorders>
          </w:tcPr>
          <w:p>
            <w:pPr>
              <w:pStyle w:val="TableParagraph"/>
              <w:spacing w:line="240" w:lineRule="auto" w:before="28"/>
              <w:ind w:right="1"/>
              <w:jc w:val="center"/>
              <w:rPr>
                <w:rFonts w:ascii="Times New Roman" w:hAnsi="Times New Roman" w:cs="Times New Roman" w:eastAsia="Times New Roman" w:hint="default"/>
                <w:sz w:val="18"/>
                <w:szCs w:val="18"/>
              </w:rPr>
            </w:pPr>
            <w:r>
              <w:rPr>
                <w:rFonts w:ascii="Times New Roman"/>
                <w:sz w:val="18"/>
              </w:rPr>
              <w:t>515</w:t>
            </w:r>
          </w:p>
        </w:tc>
        <w:tc>
          <w:tcPr>
            <w:tcW w:w="951" w:type="dxa"/>
            <w:tcBorders>
              <w:top w:val="nil" w:sz="6" w:space="0" w:color="auto"/>
              <w:left w:val="nil" w:sz="6" w:space="0" w:color="auto"/>
              <w:bottom w:val="nil" w:sz="6" w:space="0" w:color="auto"/>
              <w:right w:val="single" w:sz="4" w:space="0" w:color="367097"/>
            </w:tcBorders>
          </w:tcPr>
          <w:p>
            <w:pPr>
              <w:pStyle w:val="TableParagraph"/>
              <w:spacing w:line="240" w:lineRule="auto" w:before="28"/>
              <w:ind w:left="4" w:right="0"/>
              <w:jc w:val="center"/>
              <w:rPr>
                <w:rFonts w:ascii="Times New Roman" w:hAnsi="Times New Roman" w:cs="Times New Roman" w:eastAsia="Times New Roman" w:hint="default"/>
                <w:sz w:val="18"/>
                <w:szCs w:val="18"/>
              </w:rPr>
            </w:pPr>
            <w:r>
              <w:rPr>
                <w:rFonts w:ascii="Times New Roman"/>
                <w:sz w:val="18"/>
              </w:rPr>
              <w:t>5.1%</w:t>
            </w:r>
          </w:p>
        </w:tc>
        <w:tc>
          <w:tcPr>
            <w:tcW w:w="953" w:type="dxa"/>
            <w:tcBorders>
              <w:top w:val="nil" w:sz="6" w:space="0" w:color="auto"/>
              <w:left w:val="single" w:sz="4" w:space="0" w:color="367097"/>
              <w:bottom w:val="nil" w:sz="6" w:space="0" w:color="auto"/>
              <w:right w:val="nil" w:sz="6" w:space="0" w:color="auto"/>
            </w:tcBorders>
          </w:tcPr>
          <w:p>
            <w:pPr>
              <w:pStyle w:val="TableParagraph"/>
              <w:spacing w:line="240" w:lineRule="auto" w:before="28"/>
              <w:ind w:right="0"/>
              <w:jc w:val="center"/>
              <w:rPr>
                <w:rFonts w:ascii="Times New Roman" w:hAnsi="Times New Roman" w:cs="Times New Roman" w:eastAsia="Times New Roman" w:hint="default"/>
                <w:sz w:val="18"/>
                <w:szCs w:val="18"/>
              </w:rPr>
            </w:pPr>
            <w:r>
              <w:rPr>
                <w:rFonts w:ascii="Times New Roman"/>
                <w:sz w:val="18"/>
              </w:rPr>
              <w:t>535</w:t>
            </w:r>
          </w:p>
        </w:tc>
        <w:tc>
          <w:tcPr>
            <w:tcW w:w="951" w:type="dxa"/>
            <w:tcBorders>
              <w:top w:val="nil" w:sz="6" w:space="0" w:color="auto"/>
              <w:left w:val="nil" w:sz="6" w:space="0" w:color="auto"/>
              <w:bottom w:val="nil" w:sz="6" w:space="0" w:color="auto"/>
              <w:right w:val="single" w:sz="4" w:space="0" w:color="367097"/>
            </w:tcBorders>
          </w:tcPr>
          <w:p>
            <w:pPr>
              <w:pStyle w:val="TableParagraph"/>
              <w:spacing w:line="240" w:lineRule="auto" w:before="28"/>
              <w:ind w:left="287" w:right="0"/>
              <w:jc w:val="left"/>
              <w:rPr>
                <w:rFonts w:ascii="Times New Roman" w:hAnsi="Times New Roman" w:cs="Times New Roman" w:eastAsia="Times New Roman" w:hint="default"/>
                <w:sz w:val="18"/>
                <w:szCs w:val="18"/>
              </w:rPr>
            </w:pPr>
            <w:r>
              <w:rPr>
                <w:rFonts w:ascii="Times New Roman"/>
                <w:sz w:val="18"/>
              </w:rPr>
              <w:t>3.9%</w:t>
            </w:r>
          </w:p>
        </w:tc>
        <w:tc>
          <w:tcPr>
            <w:tcW w:w="1298" w:type="dxa"/>
            <w:tcBorders>
              <w:top w:val="nil" w:sz="6" w:space="0" w:color="auto"/>
              <w:left w:val="single" w:sz="4" w:space="0" w:color="367097"/>
              <w:bottom w:val="nil" w:sz="6" w:space="0" w:color="auto"/>
              <w:right w:val="nil" w:sz="6" w:space="0" w:color="auto"/>
            </w:tcBorders>
          </w:tcPr>
          <w:p>
            <w:pPr>
              <w:pStyle w:val="TableParagraph"/>
              <w:spacing w:line="240" w:lineRule="auto" w:before="28"/>
              <w:ind w:right="2"/>
              <w:jc w:val="center"/>
              <w:rPr>
                <w:rFonts w:ascii="Times New Roman" w:hAnsi="Times New Roman" w:cs="Times New Roman" w:eastAsia="Times New Roman" w:hint="default"/>
                <w:sz w:val="18"/>
                <w:szCs w:val="18"/>
              </w:rPr>
            </w:pPr>
            <w:r>
              <w:rPr>
                <w:rFonts w:ascii="Times New Roman"/>
                <w:sz w:val="18"/>
              </w:rPr>
              <w:t>4.8%</w:t>
            </w:r>
          </w:p>
        </w:tc>
      </w:tr>
      <w:tr>
        <w:trPr>
          <w:trHeight w:val="274" w:hRule="exact"/>
        </w:trPr>
        <w:tc>
          <w:tcPr>
            <w:tcW w:w="145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exact"/>
              <w:ind w:right="11"/>
              <w:jc w:val="center"/>
              <w:rPr>
                <w:rFonts w:ascii="宋体" w:hAnsi="宋体" w:cs="宋体" w:eastAsia="宋体" w:hint="default"/>
                <w:sz w:val="18"/>
                <w:szCs w:val="18"/>
              </w:rPr>
            </w:pPr>
            <w:r>
              <w:rPr>
                <w:rFonts w:ascii="宋体" w:hAnsi="宋体" w:cs="宋体" w:eastAsia="宋体" w:hint="default"/>
                <w:sz w:val="18"/>
                <w:szCs w:val="18"/>
              </w:rPr>
              <w:t>工业</w:t>
            </w:r>
            <w:r>
              <w:rPr>
                <w:rFonts w:ascii="Times New Roman" w:hAnsi="Times New Roman" w:cs="Times New Roman" w:eastAsia="Times New Roman" w:hint="default"/>
                <w:sz w:val="18"/>
                <w:szCs w:val="18"/>
              </w:rPr>
              <w:t>/</w:t>
            </w:r>
            <w:r>
              <w:rPr>
                <w:rFonts w:ascii="宋体" w:hAnsi="宋体" w:cs="宋体" w:eastAsia="宋体" w:hint="default"/>
                <w:sz w:val="18"/>
                <w:szCs w:val="18"/>
              </w:rPr>
              <w:t>医疗等</w:t>
            </w:r>
          </w:p>
        </w:tc>
        <w:tc>
          <w:tcPr>
            <w:tcW w:w="93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28"/>
              <w:ind w:right="10"/>
              <w:jc w:val="center"/>
              <w:rPr>
                <w:rFonts w:ascii="Times New Roman" w:hAnsi="Times New Roman" w:cs="Times New Roman" w:eastAsia="Times New Roman" w:hint="default"/>
                <w:sz w:val="18"/>
                <w:szCs w:val="18"/>
              </w:rPr>
            </w:pPr>
            <w:r>
              <w:rPr>
                <w:rFonts w:ascii="Times New Roman"/>
                <w:sz w:val="18"/>
              </w:rPr>
              <w:t>210</w:t>
            </w:r>
          </w:p>
        </w:tc>
        <w:tc>
          <w:tcPr>
            <w:tcW w:w="95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28"/>
              <w:ind w:left="3" w:right="0"/>
              <w:jc w:val="center"/>
              <w:rPr>
                <w:rFonts w:ascii="Times New Roman" w:hAnsi="Times New Roman" w:cs="Times New Roman" w:eastAsia="Times New Roman" w:hint="default"/>
                <w:sz w:val="18"/>
                <w:szCs w:val="18"/>
              </w:rPr>
            </w:pPr>
            <w:r>
              <w:rPr>
                <w:rFonts w:ascii="Times New Roman"/>
                <w:sz w:val="18"/>
              </w:rPr>
              <w:t>223</w:t>
            </w:r>
          </w:p>
        </w:tc>
        <w:tc>
          <w:tcPr>
            <w:tcW w:w="951" w:type="dxa"/>
            <w:tcBorders>
              <w:top w:val="nil" w:sz="6" w:space="0" w:color="auto"/>
              <w:left w:val="nil" w:sz="6" w:space="0" w:color="auto"/>
              <w:bottom w:val="nil" w:sz="6" w:space="0" w:color="auto"/>
              <w:right w:val="single" w:sz="4" w:space="0" w:color="367097"/>
            </w:tcBorders>
            <w:shd w:val="clear" w:color="auto" w:fill="D2E2EE"/>
          </w:tcPr>
          <w:p>
            <w:pPr>
              <w:pStyle w:val="TableParagraph"/>
              <w:spacing w:line="240" w:lineRule="auto" w:before="28"/>
              <w:ind w:left="3" w:right="0"/>
              <w:jc w:val="center"/>
              <w:rPr>
                <w:rFonts w:ascii="Times New Roman" w:hAnsi="Times New Roman" w:cs="Times New Roman" w:eastAsia="Times New Roman" w:hint="default"/>
                <w:sz w:val="18"/>
                <w:szCs w:val="18"/>
              </w:rPr>
            </w:pPr>
            <w:r>
              <w:rPr>
                <w:rFonts w:ascii="Times New Roman"/>
                <w:sz w:val="18"/>
              </w:rPr>
              <w:t>6.2%</w:t>
            </w:r>
          </w:p>
        </w:tc>
        <w:tc>
          <w:tcPr>
            <w:tcW w:w="952" w:type="dxa"/>
            <w:tcBorders>
              <w:top w:val="nil" w:sz="6" w:space="0" w:color="auto"/>
              <w:left w:val="single" w:sz="4" w:space="0" w:color="367097"/>
              <w:bottom w:val="nil" w:sz="6" w:space="0" w:color="auto"/>
              <w:right w:val="nil" w:sz="6" w:space="0" w:color="auto"/>
            </w:tcBorders>
            <w:shd w:val="clear" w:color="auto" w:fill="D2E2EE"/>
          </w:tcPr>
          <w:p>
            <w:pPr>
              <w:pStyle w:val="TableParagraph"/>
              <w:spacing w:line="240" w:lineRule="auto" w:before="28"/>
              <w:ind w:right="1"/>
              <w:jc w:val="center"/>
              <w:rPr>
                <w:rFonts w:ascii="Times New Roman" w:hAnsi="Times New Roman" w:cs="Times New Roman" w:eastAsia="Times New Roman" w:hint="default"/>
                <w:sz w:val="18"/>
                <w:szCs w:val="18"/>
              </w:rPr>
            </w:pPr>
            <w:r>
              <w:rPr>
                <w:rFonts w:ascii="Times New Roman"/>
                <w:sz w:val="18"/>
              </w:rPr>
              <w:t>236</w:t>
            </w:r>
          </w:p>
        </w:tc>
        <w:tc>
          <w:tcPr>
            <w:tcW w:w="951" w:type="dxa"/>
            <w:tcBorders>
              <w:top w:val="nil" w:sz="6" w:space="0" w:color="auto"/>
              <w:left w:val="nil" w:sz="6" w:space="0" w:color="auto"/>
              <w:bottom w:val="nil" w:sz="6" w:space="0" w:color="auto"/>
              <w:right w:val="single" w:sz="4" w:space="0" w:color="367097"/>
            </w:tcBorders>
            <w:shd w:val="clear" w:color="auto" w:fill="D2E2EE"/>
          </w:tcPr>
          <w:p>
            <w:pPr>
              <w:pStyle w:val="TableParagraph"/>
              <w:spacing w:line="240" w:lineRule="auto" w:before="28"/>
              <w:ind w:left="4" w:right="0"/>
              <w:jc w:val="center"/>
              <w:rPr>
                <w:rFonts w:ascii="Times New Roman" w:hAnsi="Times New Roman" w:cs="Times New Roman" w:eastAsia="Times New Roman" w:hint="default"/>
                <w:sz w:val="18"/>
                <w:szCs w:val="18"/>
              </w:rPr>
            </w:pPr>
            <w:r>
              <w:rPr>
                <w:rFonts w:ascii="Times New Roman"/>
                <w:sz w:val="18"/>
              </w:rPr>
              <w:t>5.8%</w:t>
            </w:r>
          </w:p>
        </w:tc>
        <w:tc>
          <w:tcPr>
            <w:tcW w:w="953" w:type="dxa"/>
            <w:tcBorders>
              <w:top w:val="nil" w:sz="6" w:space="0" w:color="auto"/>
              <w:left w:val="single" w:sz="4" w:space="0" w:color="367097"/>
              <w:bottom w:val="nil" w:sz="6" w:space="0" w:color="auto"/>
              <w:right w:val="nil" w:sz="6" w:space="0" w:color="auto"/>
            </w:tcBorders>
            <w:shd w:val="clear" w:color="auto" w:fill="D2E2EE"/>
          </w:tcPr>
          <w:p>
            <w:pPr>
              <w:pStyle w:val="TableParagraph"/>
              <w:spacing w:line="240" w:lineRule="auto" w:before="28"/>
              <w:ind w:right="0"/>
              <w:jc w:val="center"/>
              <w:rPr>
                <w:rFonts w:ascii="Times New Roman" w:hAnsi="Times New Roman" w:cs="Times New Roman" w:eastAsia="Times New Roman" w:hint="default"/>
                <w:sz w:val="18"/>
                <w:szCs w:val="18"/>
              </w:rPr>
            </w:pPr>
            <w:r>
              <w:rPr>
                <w:rFonts w:ascii="Times New Roman"/>
                <w:sz w:val="18"/>
              </w:rPr>
              <w:t>245</w:t>
            </w:r>
          </w:p>
        </w:tc>
        <w:tc>
          <w:tcPr>
            <w:tcW w:w="951" w:type="dxa"/>
            <w:tcBorders>
              <w:top w:val="nil" w:sz="6" w:space="0" w:color="auto"/>
              <w:left w:val="nil" w:sz="6" w:space="0" w:color="auto"/>
              <w:bottom w:val="nil" w:sz="6" w:space="0" w:color="auto"/>
              <w:right w:val="single" w:sz="4" w:space="0" w:color="367097"/>
            </w:tcBorders>
            <w:shd w:val="clear" w:color="auto" w:fill="D2E2EE"/>
          </w:tcPr>
          <w:p>
            <w:pPr>
              <w:pStyle w:val="TableParagraph"/>
              <w:spacing w:line="240" w:lineRule="auto" w:before="28"/>
              <w:ind w:left="287" w:right="0"/>
              <w:jc w:val="left"/>
              <w:rPr>
                <w:rFonts w:ascii="Times New Roman" w:hAnsi="Times New Roman" w:cs="Times New Roman" w:eastAsia="Times New Roman" w:hint="default"/>
                <w:sz w:val="18"/>
                <w:szCs w:val="18"/>
              </w:rPr>
            </w:pPr>
            <w:r>
              <w:rPr>
                <w:rFonts w:ascii="Times New Roman"/>
                <w:sz w:val="18"/>
              </w:rPr>
              <w:t>3.8%</w:t>
            </w:r>
          </w:p>
        </w:tc>
        <w:tc>
          <w:tcPr>
            <w:tcW w:w="1298" w:type="dxa"/>
            <w:tcBorders>
              <w:top w:val="nil" w:sz="6" w:space="0" w:color="auto"/>
              <w:left w:val="single" w:sz="4" w:space="0" w:color="367097"/>
              <w:bottom w:val="nil" w:sz="6" w:space="0" w:color="auto"/>
              <w:right w:val="nil" w:sz="6" w:space="0" w:color="auto"/>
            </w:tcBorders>
            <w:shd w:val="clear" w:color="auto" w:fill="D2E2EE"/>
          </w:tcPr>
          <w:p>
            <w:pPr>
              <w:pStyle w:val="TableParagraph"/>
              <w:spacing w:line="240" w:lineRule="auto" w:before="28"/>
              <w:ind w:right="2"/>
              <w:jc w:val="center"/>
              <w:rPr>
                <w:rFonts w:ascii="Times New Roman" w:hAnsi="Times New Roman" w:cs="Times New Roman" w:eastAsia="Times New Roman" w:hint="default"/>
                <w:sz w:val="18"/>
                <w:szCs w:val="18"/>
              </w:rPr>
            </w:pPr>
            <w:r>
              <w:rPr>
                <w:rFonts w:ascii="Times New Roman"/>
                <w:sz w:val="18"/>
              </w:rPr>
              <w:t>5.4%</w:t>
            </w:r>
          </w:p>
        </w:tc>
      </w:tr>
      <w:tr>
        <w:trPr>
          <w:trHeight w:val="274" w:hRule="exact"/>
        </w:trPr>
        <w:tc>
          <w:tcPr>
            <w:tcW w:w="1457" w:type="dxa"/>
            <w:tcBorders>
              <w:top w:val="nil" w:sz="6" w:space="0" w:color="auto"/>
              <w:left w:val="nil" w:sz="6" w:space="0" w:color="auto"/>
              <w:bottom w:val="nil" w:sz="6" w:space="0" w:color="auto"/>
              <w:right w:val="nil" w:sz="6" w:space="0" w:color="auto"/>
            </w:tcBorders>
          </w:tcPr>
          <w:p>
            <w:pPr>
              <w:pStyle w:val="TableParagraph"/>
              <w:spacing w:line="227" w:lineRule="exact"/>
              <w:ind w:right="9"/>
              <w:jc w:val="center"/>
              <w:rPr>
                <w:rFonts w:ascii="宋体" w:hAnsi="宋体" w:cs="宋体" w:eastAsia="宋体" w:hint="default"/>
                <w:sz w:val="18"/>
                <w:szCs w:val="18"/>
              </w:rPr>
            </w:pPr>
            <w:r>
              <w:rPr>
                <w:rFonts w:ascii="宋体" w:hAnsi="宋体" w:cs="宋体" w:eastAsia="宋体" w:hint="default"/>
                <w:sz w:val="18"/>
                <w:szCs w:val="18"/>
              </w:rPr>
              <w:t>消费</w:t>
            </w:r>
          </w:p>
        </w:tc>
        <w:tc>
          <w:tcPr>
            <w:tcW w:w="939" w:type="dxa"/>
            <w:tcBorders>
              <w:top w:val="nil" w:sz="6" w:space="0" w:color="auto"/>
              <w:left w:val="nil" w:sz="6" w:space="0" w:color="auto"/>
              <w:bottom w:val="nil" w:sz="6" w:space="0" w:color="auto"/>
              <w:right w:val="nil" w:sz="6" w:space="0" w:color="auto"/>
            </w:tcBorders>
          </w:tcPr>
          <w:p>
            <w:pPr>
              <w:pStyle w:val="TableParagraph"/>
              <w:spacing w:line="240" w:lineRule="auto" w:before="28"/>
              <w:ind w:right="10"/>
              <w:jc w:val="center"/>
              <w:rPr>
                <w:rFonts w:ascii="Times New Roman" w:hAnsi="Times New Roman" w:cs="Times New Roman" w:eastAsia="Times New Roman" w:hint="default"/>
                <w:sz w:val="18"/>
                <w:szCs w:val="18"/>
              </w:rPr>
            </w:pPr>
            <w:r>
              <w:rPr>
                <w:rFonts w:ascii="Times New Roman"/>
                <w:sz w:val="18"/>
              </w:rPr>
              <w:t>174</w:t>
            </w:r>
          </w:p>
        </w:tc>
        <w:tc>
          <w:tcPr>
            <w:tcW w:w="952" w:type="dxa"/>
            <w:tcBorders>
              <w:top w:val="nil" w:sz="6" w:space="0" w:color="auto"/>
              <w:left w:val="nil" w:sz="6" w:space="0" w:color="auto"/>
              <w:bottom w:val="nil" w:sz="6" w:space="0" w:color="auto"/>
              <w:right w:val="nil" w:sz="6" w:space="0" w:color="auto"/>
            </w:tcBorders>
          </w:tcPr>
          <w:p>
            <w:pPr>
              <w:pStyle w:val="TableParagraph"/>
              <w:spacing w:line="240" w:lineRule="auto" w:before="28"/>
              <w:ind w:left="3" w:right="0"/>
              <w:jc w:val="center"/>
              <w:rPr>
                <w:rFonts w:ascii="Times New Roman" w:hAnsi="Times New Roman" w:cs="Times New Roman" w:eastAsia="Times New Roman" w:hint="default"/>
                <w:sz w:val="18"/>
                <w:szCs w:val="18"/>
              </w:rPr>
            </w:pPr>
            <w:r>
              <w:rPr>
                <w:rFonts w:ascii="Times New Roman"/>
                <w:sz w:val="18"/>
              </w:rPr>
              <w:t>185</w:t>
            </w:r>
          </w:p>
        </w:tc>
        <w:tc>
          <w:tcPr>
            <w:tcW w:w="951" w:type="dxa"/>
            <w:tcBorders>
              <w:top w:val="nil" w:sz="6" w:space="0" w:color="auto"/>
              <w:left w:val="nil" w:sz="6" w:space="0" w:color="auto"/>
              <w:bottom w:val="nil" w:sz="6" w:space="0" w:color="auto"/>
              <w:right w:val="single" w:sz="4" w:space="0" w:color="367097"/>
            </w:tcBorders>
          </w:tcPr>
          <w:p>
            <w:pPr>
              <w:pStyle w:val="TableParagraph"/>
              <w:spacing w:line="240" w:lineRule="auto" w:before="28"/>
              <w:ind w:left="3" w:right="0"/>
              <w:jc w:val="center"/>
              <w:rPr>
                <w:rFonts w:ascii="Times New Roman" w:hAnsi="Times New Roman" w:cs="Times New Roman" w:eastAsia="Times New Roman" w:hint="default"/>
                <w:sz w:val="18"/>
                <w:szCs w:val="18"/>
              </w:rPr>
            </w:pPr>
            <w:r>
              <w:rPr>
                <w:rFonts w:ascii="Times New Roman"/>
                <w:sz w:val="18"/>
              </w:rPr>
              <w:t>6.3%</w:t>
            </w:r>
          </w:p>
        </w:tc>
        <w:tc>
          <w:tcPr>
            <w:tcW w:w="952" w:type="dxa"/>
            <w:tcBorders>
              <w:top w:val="nil" w:sz="6" w:space="0" w:color="auto"/>
              <w:left w:val="single" w:sz="4" w:space="0" w:color="367097"/>
              <w:bottom w:val="nil" w:sz="6" w:space="0" w:color="auto"/>
              <w:right w:val="nil" w:sz="6" w:space="0" w:color="auto"/>
            </w:tcBorders>
          </w:tcPr>
          <w:p>
            <w:pPr>
              <w:pStyle w:val="TableParagraph"/>
              <w:spacing w:line="240" w:lineRule="auto" w:before="28"/>
              <w:ind w:right="1"/>
              <w:jc w:val="center"/>
              <w:rPr>
                <w:rFonts w:ascii="Times New Roman" w:hAnsi="Times New Roman" w:cs="Times New Roman" w:eastAsia="Times New Roman" w:hint="default"/>
                <w:sz w:val="18"/>
                <w:szCs w:val="18"/>
              </w:rPr>
            </w:pPr>
            <w:r>
              <w:rPr>
                <w:rFonts w:ascii="Times New Roman"/>
                <w:sz w:val="18"/>
              </w:rPr>
              <w:t>197</w:t>
            </w:r>
          </w:p>
        </w:tc>
        <w:tc>
          <w:tcPr>
            <w:tcW w:w="951" w:type="dxa"/>
            <w:tcBorders>
              <w:top w:val="nil" w:sz="6" w:space="0" w:color="auto"/>
              <w:left w:val="nil" w:sz="6" w:space="0" w:color="auto"/>
              <w:bottom w:val="nil" w:sz="6" w:space="0" w:color="auto"/>
              <w:right w:val="single" w:sz="4" w:space="0" w:color="367097"/>
            </w:tcBorders>
          </w:tcPr>
          <w:p>
            <w:pPr>
              <w:pStyle w:val="TableParagraph"/>
              <w:spacing w:line="240" w:lineRule="auto" w:before="28"/>
              <w:ind w:left="4" w:right="0"/>
              <w:jc w:val="center"/>
              <w:rPr>
                <w:rFonts w:ascii="Times New Roman" w:hAnsi="Times New Roman" w:cs="Times New Roman" w:eastAsia="Times New Roman" w:hint="default"/>
                <w:sz w:val="18"/>
                <w:szCs w:val="18"/>
              </w:rPr>
            </w:pPr>
            <w:r>
              <w:rPr>
                <w:rFonts w:ascii="Times New Roman"/>
                <w:sz w:val="18"/>
              </w:rPr>
              <w:t>6.5%</w:t>
            </w:r>
          </w:p>
        </w:tc>
        <w:tc>
          <w:tcPr>
            <w:tcW w:w="953" w:type="dxa"/>
            <w:tcBorders>
              <w:top w:val="nil" w:sz="6" w:space="0" w:color="auto"/>
              <w:left w:val="single" w:sz="4" w:space="0" w:color="367097"/>
              <w:bottom w:val="nil" w:sz="6" w:space="0" w:color="auto"/>
              <w:right w:val="nil" w:sz="6" w:space="0" w:color="auto"/>
            </w:tcBorders>
          </w:tcPr>
          <w:p>
            <w:pPr>
              <w:pStyle w:val="TableParagraph"/>
              <w:spacing w:line="240" w:lineRule="auto" w:before="28"/>
              <w:ind w:right="0"/>
              <w:jc w:val="center"/>
              <w:rPr>
                <w:rFonts w:ascii="Times New Roman" w:hAnsi="Times New Roman" w:cs="Times New Roman" w:eastAsia="Times New Roman" w:hint="default"/>
                <w:sz w:val="18"/>
                <w:szCs w:val="18"/>
              </w:rPr>
            </w:pPr>
            <w:r>
              <w:rPr>
                <w:rFonts w:ascii="Times New Roman"/>
                <w:sz w:val="18"/>
              </w:rPr>
              <w:t>204</w:t>
            </w:r>
          </w:p>
        </w:tc>
        <w:tc>
          <w:tcPr>
            <w:tcW w:w="951" w:type="dxa"/>
            <w:tcBorders>
              <w:top w:val="nil" w:sz="6" w:space="0" w:color="auto"/>
              <w:left w:val="nil" w:sz="6" w:space="0" w:color="auto"/>
              <w:bottom w:val="nil" w:sz="6" w:space="0" w:color="auto"/>
              <w:right w:val="single" w:sz="4" w:space="0" w:color="367097"/>
            </w:tcBorders>
          </w:tcPr>
          <w:p>
            <w:pPr>
              <w:pStyle w:val="TableParagraph"/>
              <w:spacing w:line="240" w:lineRule="auto" w:before="28"/>
              <w:ind w:left="287" w:right="0"/>
              <w:jc w:val="left"/>
              <w:rPr>
                <w:rFonts w:ascii="Times New Roman" w:hAnsi="Times New Roman" w:cs="Times New Roman" w:eastAsia="Times New Roman" w:hint="default"/>
                <w:sz w:val="18"/>
                <w:szCs w:val="18"/>
              </w:rPr>
            </w:pPr>
            <w:r>
              <w:rPr>
                <w:rFonts w:ascii="Times New Roman"/>
                <w:sz w:val="18"/>
              </w:rPr>
              <w:t>3.6%</w:t>
            </w:r>
          </w:p>
        </w:tc>
        <w:tc>
          <w:tcPr>
            <w:tcW w:w="1298" w:type="dxa"/>
            <w:tcBorders>
              <w:top w:val="nil" w:sz="6" w:space="0" w:color="auto"/>
              <w:left w:val="single" w:sz="4" w:space="0" w:color="367097"/>
              <w:bottom w:val="nil" w:sz="6" w:space="0" w:color="auto"/>
              <w:right w:val="nil" w:sz="6" w:space="0" w:color="auto"/>
            </w:tcBorders>
          </w:tcPr>
          <w:p>
            <w:pPr>
              <w:pStyle w:val="TableParagraph"/>
              <w:spacing w:line="240" w:lineRule="auto" w:before="28"/>
              <w:ind w:right="2"/>
              <w:jc w:val="center"/>
              <w:rPr>
                <w:rFonts w:ascii="Times New Roman" w:hAnsi="Times New Roman" w:cs="Times New Roman" w:eastAsia="Times New Roman" w:hint="default"/>
                <w:sz w:val="18"/>
                <w:szCs w:val="18"/>
              </w:rPr>
            </w:pPr>
            <w:r>
              <w:rPr>
                <w:rFonts w:ascii="Times New Roman"/>
                <w:sz w:val="18"/>
              </w:rPr>
              <w:t>4.5%</w:t>
            </w:r>
          </w:p>
        </w:tc>
      </w:tr>
      <w:tr>
        <w:trPr>
          <w:trHeight w:val="271" w:hRule="exact"/>
        </w:trPr>
        <w:tc>
          <w:tcPr>
            <w:tcW w:w="145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1" w:lineRule="exact"/>
              <w:ind w:right="12"/>
              <w:jc w:val="center"/>
              <w:rPr>
                <w:rFonts w:ascii="宋体" w:hAnsi="宋体" w:cs="宋体" w:eastAsia="宋体" w:hint="default"/>
                <w:sz w:val="18"/>
                <w:szCs w:val="18"/>
              </w:rPr>
            </w:pPr>
            <w:r>
              <w:rPr>
                <w:rFonts w:ascii="宋体" w:hAnsi="宋体" w:cs="宋体" w:eastAsia="宋体" w:hint="default"/>
                <w:sz w:val="18"/>
                <w:szCs w:val="18"/>
              </w:rPr>
              <w:t>政府</w:t>
            </w:r>
            <w:r>
              <w:rPr>
                <w:rFonts w:ascii="Times New Roman" w:hAnsi="Times New Roman" w:cs="Times New Roman" w:eastAsia="Times New Roman" w:hint="default"/>
                <w:sz w:val="18"/>
                <w:szCs w:val="18"/>
              </w:rPr>
              <w:t>/</w:t>
            </w:r>
            <w:r>
              <w:rPr>
                <w:rFonts w:ascii="宋体" w:hAnsi="宋体" w:cs="宋体" w:eastAsia="宋体" w:hint="default"/>
                <w:sz w:val="18"/>
                <w:szCs w:val="18"/>
              </w:rPr>
              <w:t>军用</w:t>
            </w:r>
          </w:p>
        </w:tc>
        <w:tc>
          <w:tcPr>
            <w:tcW w:w="93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28"/>
              <w:ind w:right="10"/>
              <w:jc w:val="center"/>
              <w:rPr>
                <w:rFonts w:ascii="Times New Roman" w:hAnsi="Times New Roman" w:cs="Times New Roman" w:eastAsia="Times New Roman" w:hint="default"/>
                <w:sz w:val="18"/>
                <w:szCs w:val="18"/>
              </w:rPr>
            </w:pPr>
            <w:r>
              <w:rPr>
                <w:rFonts w:ascii="Times New Roman"/>
                <w:sz w:val="18"/>
              </w:rPr>
              <w:t>95</w:t>
            </w:r>
          </w:p>
        </w:tc>
        <w:tc>
          <w:tcPr>
            <w:tcW w:w="95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28"/>
              <w:ind w:left="3" w:right="0"/>
              <w:jc w:val="center"/>
              <w:rPr>
                <w:rFonts w:ascii="Times New Roman" w:hAnsi="Times New Roman" w:cs="Times New Roman" w:eastAsia="Times New Roman" w:hint="default"/>
                <w:sz w:val="18"/>
                <w:szCs w:val="18"/>
              </w:rPr>
            </w:pPr>
            <w:r>
              <w:rPr>
                <w:rFonts w:ascii="Times New Roman"/>
                <w:sz w:val="18"/>
              </w:rPr>
              <w:t>99</w:t>
            </w:r>
          </w:p>
        </w:tc>
        <w:tc>
          <w:tcPr>
            <w:tcW w:w="951" w:type="dxa"/>
            <w:tcBorders>
              <w:top w:val="nil" w:sz="6" w:space="0" w:color="auto"/>
              <w:left w:val="nil" w:sz="6" w:space="0" w:color="auto"/>
              <w:bottom w:val="nil" w:sz="6" w:space="0" w:color="auto"/>
              <w:right w:val="single" w:sz="4" w:space="0" w:color="367097"/>
            </w:tcBorders>
            <w:shd w:val="clear" w:color="auto" w:fill="D2E2EE"/>
          </w:tcPr>
          <w:p>
            <w:pPr>
              <w:pStyle w:val="TableParagraph"/>
              <w:spacing w:line="240" w:lineRule="auto" w:before="28"/>
              <w:ind w:left="3" w:right="0"/>
              <w:jc w:val="center"/>
              <w:rPr>
                <w:rFonts w:ascii="Times New Roman" w:hAnsi="Times New Roman" w:cs="Times New Roman" w:eastAsia="Times New Roman" w:hint="default"/>
                <w:sz w:val="18"/>
                <w:szCs w:val="18"/>
              </w:rPr>
            </w:pPr>
            <w:r>
              <w:rPr>
                <w:rFonts w:ascii="Times New Roman"/>
                <w:sz w:val="18"/>
              </w:rPr>
              <w:t>4.2%</w:t>
            </w:r>
          </w:p>
        </w:tc>
        <w:tc>
          <w:tcPr>
            <w:tcW w:w="952" w:type="dxa"/>
            <w:tcBorders>
              <w:top w:val="nil" w:sz="6" w:space="0" w:color="auto"/>
              <w:left w:val="single" w:sz="4" w:space="0" w:color="367097"/>
              <w:bottom w:val="nil" w:sz="6" w:space="0" w:color="auto"/>
              <w:right w:val="nil" w:sz="6" w:space="0" w:color="auto"/>
            </w:tcBorders>
            <w:shd w:val="clear" w:color="auto" w:fill="D2E2EE"/>
          </w:tcPr>
          <w:p>
            <w:pPr>
              <w:pStyle w:val="TableParagraph"/>
              <w:spacing w:line="240" w:lineRule="auto" w:before="28"/>
              <w:ind w:right="1"/>
              <w:jc w:val="center"/>
              <w:rPr>
                <w:rFonts w:ascii="Times New Roman" w:hAnsi="Times New Roman" w:cs="Times New Roman" w:eastAsia="Times New Roman" w:hint="default"/>
                <w:sz w:val="18"/>
                <w:szCs w:val="18"/>
              </w:rPr>
            </w:pPr>
            <w:r>
              <w:rPr>
                <w:rFonts w:ascii="Times New Roman"/>
                <w:sz w:val="18"/>
              </w:rPr>
              <w:t>104</w:t>
            </w:r>
          </w:p>
        </w:tc>
        <w:tc>
          <w:tcPr>
            <w:tcW w:w="951" w:type="dxa"/>
            <w:tcBorders>
              <w:top w:val="nil" w:sz="6" w:space="0" w:color="auto"/>
              <w:left w:val="nil" w:sz="6" w:space="0" w:color="auto"/>
              <w:bottom w:val="nil" w:sz="6" w:space="0" w:color="auto"/>
              <w:right w:val="single" w:sz="4" w:space="0" w:color="367097"/>
            </w:tcBorders>
            <w:shd w:val="clear" w:color="auto" w:fill="D2E2EE"/>
          </w:tcPr>
          <w:p>
            <w:pPr>
              <w:pStyle w:val="TableParagraph"/>
              <w:spacing w:line="240" w:lineRule="auto" w:before="28"/>
              <w:ind w:left="4" w:right="0"/>
              <w:jc w:val="center"/>
              <w:rPr>
                <w:rFonts w:ascii="Times New Roman" w:hAnsi="Times New Roman" w:cs="Times New Roman" w:eastAsia="Times New Roman" w:hint="default"/>
                <w:sz w:val="18"/>
                <w:szCs w:val="18"/>
              </w:rPr>
            </w:pPr>
            <w:r>
              <w:rPr>
                <w:rFonts w:ascii="Times New Roman"/>
                <w:sz w:val="18"/>
              </w:rPr>
              <w:t>5.1%</w:t>
            </w:r>
          </w:p>
        </w:tc>
        <w:tc>
          <w:tcPr>
            <w:tcW w:w="953" w:type="dxa"/>
            <w:tcBorders>
              <w:top w:val="nil" w:sz="6" w:space="0" w:color="auto"/>
              <w:left w:val="single" w:sz="4" w:space="0" w:color="367097"/>
              <w:bottom w:val="nil" w:sz="6" w:space="0" w:color="auto"/>
              <w:right w:val="nil" w:sz="6" w:space="0" w:color="auto"/>
            </w:tcBorders>
            <w:shd w:val="clear" w:color="auto" w:fill="D2E2EE"/>
          </w:tcPr>
          <w:p>
            <w:pPr>
              <w:pStyle w:val="TableParagraph"/>
              <w:spacing w:line="240" w:lineRule="auto" w:before="28"/>
              <w:ind w:right="0"/>
              <w:jc w:val="center"/>
              <w:rPr>
                <w:rFonts w:ascii="Times New Roman" w:hAnsi="Times New Roman" w:cs="Times New Roman" w:eastAsia="Times New Roman" w:hint="default"/>
                <w:sz w:val="18"/>
                <w:szCs w:val="18"/>
              </w:rPr>
            </w:pPr>
            <w:r>
              <w:rPr>
                <w:rFonts w:ascii="Times New Roman"/>
                <w:sz w:val="18"/>
              </w:rPr>
              <w:t>107</w:t>
            </w:r>
          </w:p>
        </w:tc>
        <w:tc>
          <w:tcPr>
            <w:tcW w:w="951" w:type="dxa"/>
            <w:tcBorders>
              <w:top w:val="nil" w:sz="6" w:space="0" w:color="auto"/>
              <w:left w:val="nil" w:sz="6" w:space="0" w:color="auto"/>
              <w:bottom w:val="nil" w:sz="6" w:space="0" w:color="auto"/>
              <w:right w:val="single" w:sz="4" w:space="0" w:color="367097"/>
            </w:tcBorders>
            <w:shd w:val="clear" w:color="auto" w:fill="D2E2EE"/>
          </w:tcPr>
          <w:p>
            <w:pPr>
              <w:pStyle w:val="TableParagraph"/>
              <w:spacing w:line="240" w:lineRule="auto" w:before="28"/>
              <w:ind w:left="287" w:right="0"/>
              <w:jc w:val="left"/>
              <w:rPr>
                <w:rFonts w:ascii="Times New Roman" w:hAnsi="Times New Roman" w:cs="Times New Roman" w:eastAsia="Times New Roman" w:hint="default"/>
                <w:sz w:val="18"/>
                <w:szCs w:val="18"/>
              </w:rPr>
            </w:pPr>
            <w:r>
              <w:rPr>
                <w:rFonts w:ascii="Times New Roman"/>
                <w:sz w:val="18"/>
              </w:rPr>
              <w:t>2.9%</w:t>
            </w:r>
          </w:p>
        </w:tc>
        <w:tc>
          <w:tcPr>
            <w:tcW w:w="1298" w:type="dxa"/>
            <w:tcBorders>
              <w:top w:val="nil" w:sz="6" w:space="0" w:color="auto"/>
              <w:left w:val="single" w:sz="4" w:space="0" w:color="367097"/>
              <w:bottom w:val="nil" w:sz="6" w:space="0" w:color="auto"/>
              <w:right w:val="nil" w:sz="6" w:space="0" w:color="auto"/>
            </w:tcBorders>
            <w:shd w:val="clear" w:color="auto" w:fill="D2E2EE"/>
          </w:tcPr>
          <w:p>
            <w:pPr>
              <w:pStyle w:val="TableParagraph"/>
              <w:spacing w:line="240" w:lineRule="auto" w:before="28"/>
              <w:ind w:right="2"/>
              <w:jc w:val="center"/>
              <w:rPr>
                <w:rFonts w:ascii="Times New Roman" w:hAnsi="Times New Roman" w:cs="Times New Roman" w:eastAsia="Times New Roman" w:hint="default"/>
                <w:sz w:val="18"/>
                <w:szCs w:val="18"/>
              </w:rPr>
            </w:pPr>
            <w:r>
              <w:rPr>
                <w:rFonts w:ascii="Times New Roman"/>
                <w:sz w:val="18"/>
              </w:rPr>
              <w:t>3.8%</w:t>
            </w:r>
          </w:p>
        </w:tc>
      </w:tr>
      <w:tr>
        <w:trPr>
          <w:trHeight w:val="280" w:hRule="exact"/>
        </w:trPr>
        <w:tc>
          <w:tcPr>
            <w:tcW w:w="1457" w:type="dxa"/>
            <w:tcBorders>
              <w:top w:val="nil" w:sz="6" w:space="0" w:color="auto"/>
              <w:left w:val="nil" w:sz="6" w:space="0" w:color="auto"/>
              <w:bottom w:val="single" w:sz="4" w:space="0" w:color="367097"/>
              <w:right w:val="nil" w:sz="6" w:space="0" w:color="auto"/>
            </w:tcBorders>
          </w:tcPr>
          <w:p>
            <w:pPr>
              <w:pStyle w:val="TableParagraph"/>
              <w:spacing w:line="241" w:lineRule="exact"/>
              <w:ind w:right="11"/>
              <w:jc w:val="center"/>
              <w:rPr>
                <w:rFonts w:ascii="Times New Roman" w:hAnsi="Times New Roman" w:cs="Times New Roman" w:eastAsia="Times New Roman" w:hint="default"/>
                <w:sz w:val="18"/>
                <w:szCs w:val="18"/>
              </w:rPr>
            </w:pPr>
            <w:r>
              <w:rPr>
                <w:rFonts w:ascii="宋体" w:hAnsi="宋体" w:cs="宋体" w:eastAsia="宋体" w:hint="default"/>
                <w:sz w:val="18"/>
                <w:szCs w:val="18"/>
              </w:rPr>
              <w:t>计算机</w:t>
            </w:r>
            <w:r>
              <w:rPr>
                <w:rFonts w:ascii="Times New Roman" w:hAnsi="Times New Roman" w:cs="Times New Roman" w:eastAsia="Times New Roman" w:hint="default"/>
                <w:sz w:val="18"/>
                <w:szCs w:val="18"/>
              </w:rPr>
              <w:t>*</w:t>
            </w:r>
          </w:p>
        </w:tc>
        <w:tc>
          <w:tcPr>
            <w:tcW w:w="939" w:type="dxa"/>
            <w:tcBorders>
              <w:top w:val="nil" w:sz="6" w:space="0" w:color="auto"/>
              <w:left w:val="nil" w:sz="6" w:space="0" w:color="auto"/>
              <w:bottom w:val="single" w:sz="4" w:space="0" w:color="367097"/>
              <w:right w:val="nil" w:sz="6" w:space="0" w:color="auto"/>
            </w:tcBorders>
          </w:tcPr>
          <w:p>
            <w:pPr>
              <w:pStyle w:val="TableParagraph"/>
              <w:spacing w:line="240" w:lineRule="auto" w:before="31"/>
              <w:ind w:right="10"/>
              <w:jc w:val="center"/>
              <w:rPr>
                <w:rFonts w:ascii="Times New Roman" w:hAnsi="Times New Roman" w:cs="Times New Roman" w:eastAsia="Times New Roman" w:hint="default"/>
                <w:sz w:val="18"/>
                <w:szCs w:val="18"/>
              </w:rPr>
            </w:pPr>
            <w:r>
              <w:rPr>
                <w:rFonts w:ascii="Times New Roman"/>
                <w:sz w:val="18"/>
              </w:rPr>
              <w:t>387</w:t>
            </w:r>
          </w:p>
        </w:tc>
        <w:tc>
          <w:tcPr>
            <w:tcW w:w="952" w:type="dxa"/>
            <w:tcBorders>
              <w:top w:val="nil" w:sz="6" w:space="0" w:color="auto"/>
              <w:left w:val="nil" w:sz="6" w:space="0" w:color="auto"/>
              <w:bottom w:val="single" w:sz="4" w:space="0" w:color="367097"/>
              <w:right w:val="nil" w:sz="6" w:space="0" w:color="auto"/>
            </w:tcBorders>
          </w:tcPr>
          <w:p>
            <w:pPr>
              <w:pStyle w:val="TableParagraph"/>
              <w:spacing w:line="240" w:lineRule="auto" w:before="31"/>
              <w:ind w:left="3" w:right="0"/>
              <w:jc w:val="center"/>
              <w:rPr>
                <w:rFonts w:ascii="Times New Roman" w:hAnsi="Times New Roman" w:cs="Times New Roman" w:eastAsia="Times New Roman" w:hint="default"/>
                <w:sz w:val="18"/>
                <w:szCs w:val="18"/>
              </w:rPr>
            </w:pPr>
            <w:r>
              <w:rPr>
                <w:rFonts w:ascii="Times New Roman"/>
                <w:sz w:val="18"/>
              </w:rPr>
              <w:t>404</w:t>
            </w:r>
          </w:p>
        </w:tc>
        <w:tc>
          <w:tcPr>
            <w:tcW w:w="951" w:type="dxa"/>
            <w:tcBorders>
              <w:top w:val="nil" w:sz="6" w:space="0" w:color="auto"/>
              <w:left w:val="nil" w:sz="6" w:space="0" w:color="auto"/>
              <w:bottom w:val="single" w:sz="4" w:space="0" w:color="367097"/>
              <w:right w:val="single" w:sz="4" w:space="0" w:color="367097"/>
            </w:tcBorders>
          </w:tcPr>
          <w:p>
            <w:pPr>
              <w:pStyle w:val="TableParagraph"/>
              <w:spacing w:line="240" w:lineRule="auto" w:before="31"/>
              <w:ind w:left="3" w:right="0"/>
              <w:jc w:val="center"/>
              <w:rPr>
                <w:rFonts w:ascii="Times New Roman" w:hAnsi="Times New Roman" w:cs="Times New Roman" w:eastAsia="Times New Roman" w:hint="default"/>
                <w:sz w:val="18"/>
                <w:szCs w:val="18"/>
              </w:rPr>
            </w:pPr>
            <w:r>
              <w:rPr>
                <w:rFonts w:ascii="Times New Roman"/>
                <w:sz w:val="18"/>
              </w:rPr>
              <w:t>4.4%</w:t>
            </w:r>
          </w:p>
        </w:tc>
        <w:tc>
          <w:tcPr>
            <w:tcW w:w="952" w:type="dxa"/>
            <w:tcBorders>
              <w:top w:val="nil" w:sz="6" w:space="0" w:color="auto"/>
              <w:left w:val="single" w:sz="4" w:space="0" w:color="367097"/>
              <w:bottom w:val="single" w:sz="4" w:space="0" w:color="367097"/>
              <w:right w:val="nil" w:sz="6" w:space="0" w:color="auto"/>
            </w:tcBorders>
          </w:tcPr>
          <w:p>
            <w:pPr>
              <w:pStyle w:val="TableParagraph"/>
              <w:spacing w:line="240" w:lineRule="auto" w:before="31"/>
              <w:ind w:right="1"/>
              <w:jc w:val="center"/>
              <w:rPr>
                <w:rFonts w:ascii="Times New Roman" w:hAnsi="Times New Roman" w:cs="Times New Roman" w:eastAsia="Times New Roman" w:hint="default"/>
                <w:sz w:val="18"/>
                <w:szCs w:val="18"/>
              </w:rPr>
            </w:pPr>
            <w:r>
              <w:rPr>
                <w:rFonts w:ascii="Times New Roman"/>
                <w:sz w:val="18"/>
              </w:rPr>
              <w:t>418</w:t>
            </w:r>
          </w:p>
        </w:tc>
        <w:tc>
          <w:tcPr>
            <w:tcW w:w="951" w:type="dxa"/>
            <w:tcBorders>
              <w:top w:val="nil" w:sz="6" w:space="0" w:color="auto"/>
              <w:left w:val="nil" w:sz="6" w:space="0" w:color="auto"/>
              <w:bottom w:val="single" w:sz="4" w:space="0" w:color="367097"/>
              <w:right w:val="single" w:sz="4" w:space="0" w:color="367097"/>
            </w:tcBorders>
          </w:tcPr>
          <w:p>
            <w:pPr>
              <w:pStyle w:val="TableParagraph"/>
              <w:spacing w:line="240" w:lineRule="auto" w:before="31"/>
              <w:ind w:left="4" w:right="0"/>
              <w:jc w:val="center"/>
              <w:rPr>
                <w:rFonts w:ascii="Times New Roman" w:hAnsi="Times New Roman" w:cs="Times New Roman" w:eastAsia="Times New Roman" w:hint="default"/>
                <w:sz w:val="18"/>
                <w:szCs w:val="18"/>
              </w:rPr>
            </w:pPr>
            <w:r>
              <w:rPr>
                <w:rFonts w:ascii="Times New Roman"/>
                <w:sz w:val="18"/>
              </w:rPr>
              <w:t>3.5%</w:t>
            </w:r>
          </w:p>
        </w:tc>
        <w:tc>
          <w:tcPr>
            <w:tcW w:w="953" w:type="dxa"/>
            <w:tcBorders>
              <w:top w:val="nil" w:sz="6" w:space="0" w:color="auto"/>
              <w:left w:val="single" w:sz="4" w:space="0" w:color="367097"/>
              <w:bottom w:val="single" w:sz="4" w:space="0" w:color="367097"/>
              <w:right w:val="nil" w:sz="6" w:space="0" w:color="auto"/>
            </w:tcBorders>
          </w:tcPr>
          <w:p>
            <w:pPr>
              <w:pStyle w:val="TableParagraph"/>
              <w:spacing w:line="240" w:lineRule="auto" w:before="31"/>
              <w:ind w:right="0"/>
              <w:jc w:val="center"/>
              <w:rPr>
                <w:rFonts w:ascii="Times New Roman" w:hAnsi="Times New Roman" w:cs="Times New Roman" w:eastAsia="Times New Roman" w:hint="default"/>
                <w:sz w:val="18"/>
                <w:szCs w:val="18"/>
              </w:rPr>
            </w:pPr>
            <w:r>
              <w:rPr>
                <w:rFonts w:ascii="Times New Roman"/>
                <w:sz w:val="18"/>
              </w:rPr>
              <w:t>427</w:t>
            </w:r>
          </w:p>
        </w:tc>
        <w:tc>
          <w:tcPr>
            <w:tcW w:w="951" w:type="dxa"/>
            <w:tcBorders>
              <w:top w:val="nil" w:sz="6" w:space="0" w:color="auto"/>
              <w:left w:val="nil" w:sz="6" w:space="0" w:color="auto"/>
              <w:bottom w:val="single" w:sz="4" w:space="0" w:color="367097"/>
              <w:right w:val="single" w:sz="4" w:space="0" w:color="367097"/>
            </w:tcBorders>
          </w:tcPr>
          <w:p>
            <w:pPr>
              <w:pStyle w:val="TableParagraph"/>
              <w:spacing w:line="240" w:lineRule="auto" w:before="31"/>
              <w:ind w:left="287" w:right="0"/>
              <w:jc w:val="left"/>
              <w:rPr>
                <w:rFonts w:ascii="Times New Roman" w:hAnsi="Times New Roman" w:cs="Times New Roman" w:eastAsia="Times New Roman" w:hint="default"/>
                <w:sz w:val="18"/>
                <w:szCs w:val="18"/>
              </w:rPr>
            </w:pPr>
            <w:r>
              <w:rPr>
                <w:rFonts w:ascii="Times New Roman"/>
                <w:sz w:val="18"/>
              </w:rPr>
              <w:t>2.2%</w:t>
            </w:r>
          </w:p>
        </w:tc>
        <w:tc>
          <w:tcPr>
            <w:tcW w:w="1298" w:type="dxa"/>
            <w:tcBorders>
              <w:top w:val="nil" w:sz="6" w:space="0" w:color="auto"/>
              <w:left w:val="single" w:sz="4" w:space="0" w:color="367097"/>
              <w:bottom w:val="single" w:sz="4" w:space="0" w:color="367097"/>
              <w:right w:val="nil" w:sz="6" w:space="0" w:color="auto"/>
            </w:tcBorders>
          </w:tcPr>
          <w:p>
            <w:pPr>
              <w:pStyle w:val="TableParagraph"/>
              <w:spacing w:line="240" w:lineRule="auto" w:before="31"/>
              <w:ind w:right="2"/>
              <w:jc w:val="center"/>
              <w:rPr>
                <w:rFonts w:ascii="Times New Roman" w:hAnsi="Times New Roman" w:cs="Times New Roman" w:eastAsia="Times New Roman" w:hint="default"/>
                <w:sz w:val="18"/>
                <w:szCs w:val="18"/>
              </w:rPr>
            </w:pPr>
            <w:r>
              <w:rPr>
                <w:rFonts w:ascii="Times New Roman"/>
                <w:sz w:val="18"/>
              </w:rPr>
              <w:t>3.3%</w:t>
            </w:r>
          </w:p>
        </w:tc>
      </w:tr>
      <w:tr>
        <w:trPr>
          <w:trHeight w:val="294" w:hRule="exact"/>
        </w:trPr>
        <w:tc>
          <w:tcPr>
            <w:tcW w:w="1457" w:type="dxa"/>
            <w:tcBorders>
              <w:top w:val="single" w:sz="4" w:space="0" w:color="367097"/>
              <w:left w:val="nil" w:sz="6" w:space="0" w:color="auto"/>
              <w:bottom w:val="single" w:sz="8" w:space="0" w:color="367097"/>
              <w:right w:val="nil" w:sz="6" w:space="0" w:color="auto"/>
            </w:tcBorders>
            <w:shd w:val="clear" w:color="auto" w:fill="D2E2EE"/>
          </w:tcPr>
          <w:p>
            <w:pPr>
              <w:pStyle w:val="TableParagraph"/>
              <w:spacing w:line="249" w:lineRule="exact"/>
              <w:ind w:right="9"/>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合计</w:t>
            </w:r>
            <w:r>
              <w:rPr>
                <w:rFonts w:ascii="Microsoft JhengHei" w:hAnsi="Microsoft JhengHei" w:cs="Microsoft JhengHei" w:eastAsia="Microsoft JhengHei" w:hint="default"/>
                <w:sz w:val="18"/>
                <w:szCs w:val="18"/>
              </w:rPr>
            </w:r>
          </w:p>
        </w:tc>
        <w:tc>
          <w:tcPr>
            <w:tcW w:w="939" w:type="dxa"/>
            <w:tcBorders>
              <w:top w:val="single" w:sz="4" w:space="0" w:color="367097"/>
              <w:left w:val="nil" w:sz="6" w:space="0" w:color="auto"/>
              <w:bottom w:val="single" w:sz="8" w:space="0" w:color="367097"/>
              <w:right w:val="nil" w:sz="6" w:space="0" w:color="auto"/>
            </w:tcBorders>
            <w:shd w:val="clear" w:color="auto" w:fill="D2E2EE"/>
          </w:tcPr>
          <w:p>
            <w:pPr>
              <w:pStyle w:val="TableParagraph"/>
              <w:spacing w:line="240" w:lineRule="auto" w:before="34"/>
              <w:ind w:right="12"/>
              <w:jc w:val="center"/>
              <w:rPr>
                <w:rFonts w:ascii="Times New Roman" w:hAnsi="Times New Roman" w:cs="Times New Roman" w:eastAsia="Times New Roman" w:hint="default"/>
                <w:sz w:val="18"/>
                <w:szCs w:val="18"/>
              </w:rPr>
            </w:pPr>
            <w:r>
              <w:rPr>
                <w:rFonts w:ascii="Times New Roman"/>
                <w:b/>
                <w:sz w:val="18"/>
              </w:rPr>
              <w:t>1,457</w:t>
            </w:r>
            <w:r>
              <w:rPr>
                <w:rFonts w:ascii="Times New Roman"/>
                <w:sz w:val="18"/>
              </w:rPr>
            </w:r>
          </w:p>
        </w:tc>
        <w:tc>
          <w:tcPr>
            <w:tcW w:w="952" w:type="dxa"/>
            <w:tcBorders>
              <w:top w:val="single" w:sz="4" w:space="0" w:color="367097"/>
              <w:left w:val="nil" w:sz="6" w:space="0" w:color="auto"/>
              <w:bottom w:val="single" w:sz="8" w:space="0" w:color="367097"/>
              <w:right w:val="nil" w:sz="6" w:space="0" w:color="auto"/>
            </w:tcBorders>
            <w:shd w:val="clear" w:color="auto" w:fill="D2E2EE"/>
          </w:tcPr>
          <w:p>
            <w:pPr>
              <w:pStyle w:val="TableParagraph"/>
              <w:spacing w:line="240" w:lineRule="auto" w:before="34"/>
              <w:ind w:left="1" w:right="0"/>
              <w:jc w:val="center"/>
              <w:rPr>
                <w:rFonts w:ascii="Times New Roman" w:hAnsi="Times New Roman" w:cs="Times New Roman" w:eastAsia="Times New Roman" w:hint="default"/>
                <w:sz w:val="18"/>
                <w:szCs w:val="18"/>
              </w:rPr>
            </w:pPr>
            <w:r>
              <w:rPr>
                <w:rFonts w:ascii="Times New Roman"/>
                <w:b/>
                <w:sz w:val="18"/>
              </w:rPr>
              <w:t>1,543</w:t>
            </w:r>
            <w:r>
              <w:rPr>
                <w:rFonts w:ascii="Times New Roman"/>
                <w:sz w:val="18"/>
              </w:rPr>
            </w:r>
          </w:p>
        </w:tc>
        <w:tc>
          <w:tcPr>
            <w:tcW w:w="951" w:type="dxa"/>
            <w:tcBorders>
              <w:top w:val="single" w:sz="4" w:space="0" w:color="367097"/>
              <w:left w:val="nil" w:sz="6" w:space="0" w:color="auto"/>
              <w:bottom w:val="single" w:sz="8" w:space="0" w:color="367097"/>
              <w:right w:val="single" w:sz="4" w:space="0" w:color="367097"/>
            </w:tcBorders>
            <w:shd w:val="clear" w:color="auto" w:fill="D2E2EE"/>
          </w:tcPr>
          <w:p>
            <w:pPr>
              <w:pStyle w:val="TableParagraph"/>
              <w:spacing w:line="240" w:lineRule="auto" w:before="34"/>
              <w:ind w:left="5" w:right="0"/>
              <w:jc w:val="center"/>
              <w:rPr>
                <w:rFonts w:ascii="Times New Roman" w:hAnsi="Times New Roman" w:cs="Times New Roman" w:eastAsia="Times New Roman" w:hint="default"/>
                <w:sz w:val="18"/>
                <w:szCs w:val="18"/>
              </w:rPr>
            </w:pPr>
            <w:r>
              <w:rPr>
                <w:rFonts w:ascii="Times New Roman"/>
                <w:b/>
                <w:sz w:val="18"/>
              </w:rPr>
              <w:t>5.9%</w:t>
            </w:r>
            <w:r>
              <w:rPr>
                <w:rFonts w:ascii="Times New Roman"/>
                <w:sz w:val="18"/>
              </w:rPr>
            </w:r>
          </w:p>
        </w:tc>
        <w:tc>
          <w:tcPr>
            <w:tcW w:w="952" w:type="dxa"/>
            <w:tcBorders>
              <w:top w:val="single" w:sz="4" w:space="0" w:color="367097"/>
              <w:left w:val="single" w:sz="4" w:space="0" w:color="367097"/>
              <w:bottom w:val="single" w:sz="8" w:space="0" w:color="367097"/>
              <w:right w:val="nil" w:sz="6" w:space="0" w:color="auto"/>
            </w:tcBorders>
            <w:shd w:val="clear" w:color="auto" w:fill="D2E2EE"/>
          </w:tcPr>
          <w:p>
            <w:pPr>
              <w:pStyle w:val="TableParagraph"/>
              <w:spacing w:line="240" w:lineRule="auto" w:before="34"/>
              <w:ind w:right="1"/>
              <w:jc w:val="center"/>
              <w:rPr>
                <w:rFonts w:ascii="Times New Roman" w:hAnsi="Times New Roman" w:cs="Times New Roman" w:eastAsia="Times New Roman" w:hint="default"/>
                <w:sz w:val="18"/>
                <w:szCs w:val="18"/>
              </w:rPr>
            </w:pPr>
            <w:r>
              <w:rPr>
                <w:rFonts w:ascii="Times New Roman"/>
                <w:b/>
                <w:sz w:val="18"/>
              </w:rPr>
              <w:t>1,622</w:t>
            </w:r>
            <w:r>
              <w:rPr>
                <w:rFonts w:ascii="Times New Roman"/>
                <w:sz w:val="18"/>
              </w:rPr>
            </w:r>
          </w:p>
        </w:tc>
        <w:tc>
          <w:tcPr>
            <w:tcW w:w="951" w:type="dxa"/>
            <w:tcBorders>
              <w:top w:val="single" w:sz="4" w:space="0" w:color="367097"/>
              <w:left w:val="nil" w:sz="6" w:space="0" w:color="auto"/>
              <w:bottom w:val="single" w:sz="8" w:space="0" w:color="367097"/>
              <w:right w:val="single" w:sz="4" w:space="0" w:color="367097"/>
            </w:tcBorders>
            <w:shd w:val="clear" w:color="auto" w:fill="D2E2EE"/>
          </w:tcPr>
          <w:p>
            <w:pPr>
              <w:pStyle w:val="TableParagraph"/>
              <w:spacing w:line="240" w:lineRule="auto" w:before="34"/>
              <w:ind w:left="5" w:right="0"/>
              <w:jc w:val="center"/>
              <w:rPr>
                <w:rFonts w:ascii="Times New Roman" w:hAnsi="Times New Roman" w:cs="Times New Roman" w:eastAsia="Times New Roman" w:hint="default"/>
                <w:sz w:val="18"/>
                <w:szCs w:val="18"/>
              </w:rPr>
            </w:pPr>
            <w:r>
              <w:rPr>
                <w:rFonts w:ascii="Times New Roman"/>
                <w:b/>
                <w:sz w:val="18"/>
              </w:rPr>
              <w:t>5.1%</w:t>
            </w:r>
            <w:r>
              <w:rPr>
                <w:rFonts w:ascii="Times New Roman"/>
                <w:sz w:val="18"/>
              </w:rPr>
            </w:r>
          </w:p>
        </w:tc>
        <w:tc>
          <w:tcPr>
            <w:tcW w:w="953" w:type="dxa"/>
            <w:tcBorders>
              <w:top w:val="single" w:sz="4" w:space="0" w:color="367097"/>
              <w:left w:val="single" w:sz="4" w:space="0" w:color="367097"/>
              <w:bottom w:val="single" w:sz="8" w:space="0" w:color="367097"/>
              <w:right w:val="nil" w:sz="6" w:space="0" w:color="auto"/>
            </w:tcBorders>
            <w:shd w:val="clear" w:color="auto" w:fill="D2E2EE"/>
          </w:tcPr>
          <w:p>
            <w:pPr>
              <w:pStyle w:val="TableParagraph"/>
              <w:spacing w:line="240" w:lineRule="auto" w:before="34"/>
              <w:ind w:right="2"/>
              <w:jc w:val="center"/>
              <w:rPr>
                <w:rFonts w:ascii="Times New Roman" w:hAnsi="Times New Roman" w:cs="Times New Roman" w:eastAsia="Times New Roman" w:hint="default"/>
                <w:sz w:val="18"/>
                <w:szCs w:val="18"/>
              </w:rPr>
            </w:pPr>
            <w:r>
              <w:rPr>
                <w:rFonts w:ascii="Times New Roman"/>
                <w:b/>
                <w:sz w:val="18"/>
              </w:rPr>
              <w:t>1,680</w:t>
            </w:r>
            <w:r>
              <w:rPr>
                <w:rFonts w:ascii="Times New Roman"/>
                <w:sz w:val="18"/>
              </w:rPr>
            </w:r>
          </w:p>
        </w:tc>
        <w:tc>
          <w:tcPr>
            <w:tcW w:w="951" w:type="dxa"/>
            <w:tcBorders>
              <w:top w:val="single" w:sz="4" w:space="0" w:color="367097"/>
              <w:left w:val="nil" w:sz="6" w:space="0" w:color="auto"/>
              <w:bottom w:val="single" w:sz="8" w:space="0" w:color="367097"/>
              <w:right w:val="single" w:sz="4" w:space="0" w:color="367097"/>
            </w:tcBorders>
            <w:shd w:val="clear" w:color="auto" w:fill="D2E2EE"/>
          </w:tcPr>
          <w:p>
            <w:pPr>
              <w:pStyle w:val="TableParagraph"/>
              <w:spacing w:line="240" w:lineRule="auto" w:before="34"/>
              <w:ind w:left="273" w:right="0"/>
              <w:jc w:val="left"/>
              <w:rPr>
                <w:rFonts w:ascii="Times New Roman" w:hAnsi="Times New Roman" w:cs="Times New Roman" w:eastAsia="Times New Roman" w:hint="default"/>
                <w:sz w:val="18"/>
                <w:szCs w:val="18"/>
              </w:rPr>
            </w:pPr>
            <w:r>
              <w:rPr>
                <w:rFonts w:ascii="Times New Roman"/>
                <w:b/>
                <w:sz w:val="18"/>
              </w:rPr>
              <w:t>3.5%</w:t>
            </w:r>
            <w:r>
              <w:rPr>
                <w:rFonts w:ascii="Times New Roman"/>
                <w:sz w:val="18"/>
              </w:rPr>
            </w:r>
          </w:p>
        </w:tc>
        <w:tc>
          <w:tcPr>
            <w:tcW w:w="1298" w:type="dxa"/>
            <w:tcBorders>
              <w:top w:val="single" w:sz="4" w:space="0" w:color="367097"/>
              <w:left w:val="single" w:sz="4" w:space="0" w:color="367097"/>
              <w:bottom w:val="single" w:sz="8" w:space="0" w:color="367097"/>
              <w:right w:val="nil" w:sz="6" w:space="0" w:color="auto"/>
            </w:tcBorders>
            <w:shd w:val="clear" w:color="auto" w:fill="D2E2EE"/>
          </w:tcPr>
          <w:p>
            <w:pPr>
              <w:pStyle w:val="TableParagraph"/>
              <w:spacing w:line="240" w:lineRule="auto" w:before="34"/>
              <w:ind w:right="0"/>
              <w:jc w:val="center"/>
              <w:rPr>
                <w:rFonts w:ascii="Times New Roman" w:hAnsi="Times New Roman" w:cs="Times New Roman" w:eastAsia="Times New Roman" w:hint="default"/>
                <w:sz w:val="18"/>
                <w:szCs w:val="18"/>
              </w:rPr>
            </w:pPr>
            <w:r>
              <w:rPr>
                <w:rFonts w:ascii="Times New Roman"/>
                <w:b/>
                <w:sz w:val="18"/>
              </w:rPr>
              <w:t>4.6%</w:t>
            </w:r>
            <w:r>
              <w:rPr>
                <w:rFonts w:ascii="Times New Roman"/>
                <w:sz w:val="18"/>
              </w:rPr>
            </w:r>
          </w:p>
        </w:tc>
      </w:tr>
    </w:tbl>
    <w:p>
      <w:pPr>
        <w:tabs>
          <w:tab w:pos="7504" w:val="left" w:leader="none"/>
        </w:tabs>
        <w:spacing w:before="22"/>
        <w:ind w:left="236" w:right="0" w:firstLine="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IC</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11"/>
          <w:w w:val="95"/>
          <w:sz w:val="16"/>
          <w:szCs w:val="16"/>
        </w:rPr>
        <w:t> </w:t>
      </w:r>
      <w:r>
        <w:rPr>
          <w:rFonts w:ascii="Times New Roman" w:hAnsi="Times New Roman" w:cs="Times New Roman" w:eastAsia="Times New Roman" w:hint="default"/>
          <w:i/>
          <w:spacing w:val="-2"/>
          <w:w w:val="95"/>
          <w:sz w:val="16"/>
          <w:szCs w:val="16"/>
        </w:rPr>
        <w:t>Insights</w:t>
      </w:r>
      <w:r>
        <w:rPr>
          <w:rFonts w:ascii="宋体" w:hAnsi="宋体" w:cs="宋体" w:eastAsia="宋体" w:hint="default"/>
          <w:spacing w:val="-2"/>
          <w:w w:val="95"/>
          <w:sz w:val="17"/>
          <w:szCs w:val="17"/>
        </w:rPr>
        <w:t>，中信建投证券研究发展部</w:t>
        <w:tab/>
      </w:r>
      <w:r>
        <w:rPr>
          <w:rFonts w:ascii="宋体" w:hAnsi="宋体" w:cs="宋体" w:eastAsia="宋体" w:hint="default"/>
          <w:spacing w:val="-1"/>
          <w:sz w:val="17"/>
          <w:szCs w:val="17"/>
        </w:rPr>
        <w:t>备注：</w:t>
      </w:r>
      <w:r>
        <w:rPr>
          <w:rFonts w:ascii="Times New Roman" w:hAnsi="Times New Roman" w:cs="Times New Roman" w:eastAsia="Times New Roman" w:hint="default"/>
          <w:i/>
          <w:spacing w:val="-1"/>
          <w:sz w:val="16"/>
          <w:szCs w:val="16"/>
        </w:rPr>
        <w:t>*</w:t>
      </w:r>
      <w:r>
        <w:rPr>
          <w:rFonts w:ascii="宋体" w:hAnsi="宋体" w:cs="宋体" w:eastAsia="宋体" w:hint="default"/>
          <w:spacing w:val="-1"/>
          <w:sz w:val="17"/>
          <w:szCs w:val="17"/>
        </w:rPr>
        <w:t>计算机包含平板电脑</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1"/>
        <w:ind w:right="0"/>
        <w:rPr>
          <w:rFonts w:ascii="宋体" w:hAnsi="宋体" w:cs="宋体" w:eastAsia="宋体" w:hint="default"/>
          <w:sz w:val="12"/>
          <w:szCs w:val="12"/>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type w:val="continuous"/>
          <w:pgSz w:w="11910" w:h="16840"/>
          <w:pgMar w:top="720" w:bottom="1200" w:left="1000" w:right="6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366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tabs>
          <w:tab w:pos="5060" w:val="left" w:leader="none"/>
        </w:tabs>
        <w:spacing w:line="300" w:lineRule="exact" w:before="0" w:after="45"/>
        <w:ind w:left="248" w:right="0" w:firstLine="0"/>
        <w:jc w:val="left"/>
        <w:rPr>
          <w:rFonts w:ascii="Microsoft JhengHei" w:hAnsi="Microsoft JhengHei" w:cs="Microsoft JhengHei" w:eastAsia="Microsoft JhengHei" w:hint="default"/>
          <w:sz w:val="18"/>
          <w:szCs w:val="18"/>
        </w:rPr>
      </w:pPr>
      <w:r>
        <w:rPr/>
        <w:pict>
          <v:group style="position:absolute;margin-left:91.482903pt;margin-top:44.045055pt;width:186.75pt;height:89.1pt;mso-position-horizontal-relative:page;mso-position-vertical-relative:paragraph;z-index:3688" coordorigin="1830,881" coordsize="3735,1782">
            <v:group style="position:absolute;left:1983;top:1292;width:94;height:1317" coordorigin="1983,1292" coordsize="94,1317">
              <v:shape style="position:absolute;left:1983;top:1292;width:94;height:1317" coordorigin="1983,1292" coordsize="94,1317" path="m2077,1292l1983,1292,1983,2609,2077,2609,2077,1292xe" filled="true" fillcolor="#ff8080" stroked="false">
                <v:path arrowok="t"/>
                <v:fill type="solid"/>
              </v:shape>
            </v:group>
            <v:group style="position:absolute;left:2112;top:1504;width:94;height:1105" coordorigin="2112,1504" coordsize="94,1105">
              <v:shape style="position:absolute;left:2112;top:1504;width:94;height:1105" coordorigin="2112,1504" coordsize="94,1105" path="m2206,1504l2112,1504,2112,2609,2206,2609,2206,1504xe" filled="true" fillcolor="#81a6bd" stroked="false">
                <v:path arrowok="t"/>
                <v:fill type="solid"/>
              </v:shape>
            </v:group>
            <v:group style="position:absolute;left:2229;top:2009;width:94;height:600" coordorigin="2229,2009" coordsize="94,600">
              <v:shape style="position:absolute;left:2229;top:2009;width:94;height:600" coordorigin="2229,2009" coordsize="94,600" path="m2323,2009l2229,2009,2229,2609,2323,2609,2323,2009xe" filled="true" fillcolor="#ffb1b1" stroked="false">
                <v:path arrowok="t"/>
                <v:fill type="solid"/>
              </v:shape>
            </v:group>
            <v:group style="position:absolute;left:2346;top:2115;width:106;height:494" coordorigin="2346,2115" coordsize="106,494">
              <v:shape style="position:absolute;left:2346;top:2115;width:106;height:494" coordorigin="2346,2115" coordsize="106,494" path="m2452,2115l2346,2115,2346,2609,2452,2609,2452,2115xe" filled="true" fillcolor="#b4c9d7" stroked="false">
                <v:path arrowok="t"/>
                <v:fill type="solid"/>
              </v:shape>
            </v:group>
            <v:group style="position:absolute;left:2476;top:2232;width:94;height:377" coordorigin="2476,2232" coordsize="94,377">
              <v:shape style="position:absolute;left:2476;top:2232;width:94;height:377" coordorigin="2476,2232" coordsize="94,377" path="m2570,2232l2476,2232,2476,2609,2570,2609,2570,2232xe" filled="true" fillcolor="#ff3333" stroked="false">
                <v:path arrowok="t"/>
                <v:fill type="solid"/>
              </v:shape>
            </v:group>
            <v:group style="position:absolute;left:2593;top:2338;width:95;height:271" coordorigin="2593,2338" coordsize="95,271">
              <v:shape style="position:absolute;left:2593;top:2338;width:95;height:271" coordorigin="2593,2338" coordsize="95,271" path="m2687,2338l2593,2338,2593,2609,2687,2609,2687,2338xe" filled="true" fillcolor="#367097" stroked="false">
                <v:path arrowok="t"/>
                <v:fill type="solid"/>
              </v:shape>
            </v:group>
            <v:group style="position:absolute;left:2899;top:1210;width:94;height:1399" coordorigin="2899,1210" coordsize="94,1399">
              <v:shape style="position:absolute;left:2899;top:1210;width:94;height:1399" coordorigin="2899,1210" coordsize="94,1399" path="m2992,1210l2899,1210,2899,2609,2992,2609,2992,1210xe" filled="true" fillcolor="#ff8080" stroked="false">
                <v:path arrowok="t"/>
                <v:fill type="solid"/>
              </v:shape>
            </v:group>
            <v:group style="position:absolute;left:3016;top:1457;width:106;height:1152" coordorigin="3016,1457" coordsize="106,1152">
              <v:shape style="position:absolute;left:3016;top:1457;width:106;height:1152" coordorigin="3016,1457" coordsize="106,1152" path="m3121,1457l3016,1457,3016,2609,3121,2609,3121,1457xe" filled="true" fillcolor="#81a6bd" stroked="false">
                <v:path arrowok="t"/>
                <v:fill type="solid"/>
              </v:shape>
            </v:group>
            <v:group style="position:absolute;left:3145;top:1974;width:94;height:635" coordorigin="3145,1974" coordsize="94,635">
              <v:shape style="position:absolute;left:3145;top:1974;width:94;height:635" coordorigin="3145,1974" coordsize="94,635" path="m3239,1974l3145,1974,3145,2609,3239,2609,3239,1974xe" filled="true" fillcolor="#ffb1b1" stroked="false">
                <v:path arrowok="t"/>
                <v:fill type="solid"/>
              </v:shape>
            </v:group>
            <v:group style="position:absolute;left:3262;top:2080;width:95;height:529" coordorigin="3262,2080" coordsize="95,529">
              <v:shape style="position:absolute;left:3262;top:2080;width:95;height:529" coordorigin="3262,2080" coordsize="95,529" path="m3357,2080l3262,2080,3262,2609,3357,2609,3357,2080xe" filled="true" fillcolor="#b4c9d7" stroked="false">
                <v:path arrowok="t"/>
                <v:fill type="solid"/>
              </v:shape>
            </v:group>
            <v:group style="position:absolute;left:3392;top:2209;width:94;height:400" coordorigin="3392,2209" coordsize="94,400">
              <v:shape style="position:absolute;left:3392;top:2209;width:94;height:400" coordorigin="3392,2209" coordsize="94,400" path="m3486,2209l3392,2209,3392,2609,3486,2609,3486,2209xe" filled="true" fillcolor="#ff3333" stroked="false">
                <v:path arrowok="t"/>
                <v:fill type="solid"/>
              </v:shape>
            </v:group>
            <v:group style="position:absolute;left:3509;top:2327;width:95;height:283" coordorigin="3509,2327" coordsize="95,283">
              <v:shape style="position:absolute;left:3509;top:2327;width:95;height:283" coordorigin="3509,2327" coordsize="95,283" path="m3603,2327l3509,2327,3509,2609,3603,2609,3603,2327xe" filled="true" fillcolor="#367097" stroked="false">
                <v:path arrowok="t"/>
                <v:fill type="solid"/>
              </v:shape>
            </v:group>
            <v:group style="position:absolute;left:3814;top:1139;width:94;height:1470" coordorigin="3814,1139" coordsize="94,1470">
              <v:shape style="position:absolute;left:3814;top:1139;width:94;height:1470" coordorigin="3814,1139" coordsize="94,1470" path="m3908,1139l3814,1139,3814,2609,3908,2609,3908,1139xe" filled="true" fillcolor="#ff8080" stroked="false">
                <v:path arrowok="t"/>
                <v:fill type="solid"/>
              </v:shape>
            </v:group>
            <v:group style="position:absolute;left:3932;top:1410;width:95;height:1199" coordorigin="3932,1410" coordsize="95,1199">
              <v:shape style="position:absolute;left:3932;top:1410;width:95;height:1199" coordorigin="3932,1410" coordsize="95,1199" path="m4026,1410l3932,1410,3932,2609,4026,2609,4026,1410xe" filled="true" fillcolor="#81a6bd" stroked="false">
                <v:path arrowok="t"/>
                <v:fill type="solid"/>
              </v:shape>
            </v:group>
            <v:group style="position:absolute;left:4061;top:1939;width:94;height:670" coordorigin="4061,1939" coordsize="94,670">
              <v:shape style="position:absolute;left:4061;top:1939;width:94;height:670" coordorigin="4061,1939" coordsize="94,670" path="m4155,1939l4061,1939,4061,2609,4155,2609,4155,1939xe" filled="true" fillcolor="#ffb1b1" stroked="false">
                <v:path arrowok="t"/>
                <v:fill type="solid"/>
              </v:shape>
            </v:group>
            <v:group style="position:absolute;left:4178;top:2045;width:95;height:565" coordorigin="4178,2045" coordsize="95,565">
              <v:shape style="position:absolute;left:4178;top:2045;width:95;height:565" coordorigin="4178,2045" coordsize="95,565" path="m4272,2045l4178,2045,4178,2609,4272,2609,4272,2045xe" filled="true" fillcolor="#b4c9d7" stroked="false">
                <v:path arrowok="t"/>
                <v:fill type="solid"/>
              </v:shape>
            </v:group>
            <v:group style="position:absolute;left:4296;top:2174;width:94;height:435" coordorigin="4296,2174" coordsize="94,435">
              <v:shape style="position:absolute;left:4296;top:2174;width:94;height:435" coordorigin="4296,2174" coordsize="94,435" path="m4390,2174l4296,2174,4296,2609,4390,2609,4390,2174xe" filled="true" fillcolor="#ff3333" stroked="false">
                <v:path arrowok="t"/>
                <v:fill type="solid"/>
              </v:shape>
            </v:group>
            <v:group style="position:absolute;left:4425;top:2315;width:95;height:294" coordorigin="4425,2315" coordsize="95,294">
              <v:shape style="position:absolute;left:4425;top:2315;width:95;height:294" coordorigin="4425,2315" coordsize="95,294" path="m4519,2315l4425,2315,4425,2609,4519,2609,4519,2315xe" filled="true" fillcolor="#367097" stroked="false">
                <v:path arrowok="t"/>
                <v:fill type="solid"/>
              </v:shape>
            </v:group>
            <v:group style="position:absolute;left:4730;top:1081;width:94;height:1528" coordorigin="4730,1081" coordsize="94,1528">
              <v:shape style="position:absolute;left:4730;top:1081;width:94;height:1528" coordorigin="4730,1081" coordsize="94,1528" path="m4824,1081l4730,1081,4730,2609,4824,2609,4824,1081xe" filled="true" fillcolor="#ff8080" stroked="false">
                <v:path arrowok="t"/>
                <v:fill type="solid"/>
              </v:shape>
            </v:group>
            <v:group style="position:absolute;left:4848;top:1386;width:95;height:1223" coordorigin="4848,1386" coordsize="95,1223">
              <v:shape style="position:absolute;left:4848;top:1386;width:95;height:1223" coordorigin="4848,1386" coordsize="95,1223" path="m4942,1386l4848,1386,4848,2609,4942,2609,4942,1386xe" filled="true" fillcolor="#81a6bd" stroked="false">
                <v:path arrowok="t"/>
                <v:fill type="solid"/>
              </v:shape>
            </v:group>
            <v:group style="position:absolute;left:4965;top:1915;width:106;height:694" coordorigin="4965,1915" coordsize="106,694">
              <v:shape style="position:absolute;left:4965;top:1915;width:106;height:694" coordorigin="4965,1915" coordsize="106,694" path="m5071,1915l4965,1915,4965,2609,5071,2609,5071,1915xe" filled="true" fillcolor="#ffb1b1" stroked="false">
                <v:path arrowok="t"/>
                <v:fill type="solid"/>
              </v:shape>
            </v:group>
            <v:group style="position:absolute;left:5094;top:2033;width:95;height:576" coordorigin="5094,2033" coordsize="95,576">
              <v:shape style="position:absolute;left:5094;top:2033;width:95;height:576" coordorigin="5094,2033" coordsize="95,576" path="m5188,2033l5094,2033,5094,2609,5188,2609,5188,2033xe" filled="true" fillcolor="#b4c9d7" stroked="false">
                <v:path arrowok="t"/>
                <v:fill type="solid"/>
              </v:shape>
            </v:group>
            <v:group style="position:absolute;left:5212;top:2150;width:94;height:459" coordorigin="5212,2150" coordsize="94,459">
              <v:shape style="position:absolute;left:5212;top:2150;width:94;height:459" coordorigin="5212,2150" coordsize="94,459" path="m5305,2150l5212,2150,5212,2609,5305,2609,5305,2150xe" filled="true" fillcolor="#ff3333" stroked="false">
                <v:path arrowok="t"/>
                <v:fill type="solid"/>
              </v:shape>
            </v:group>
            <v:group style="position:absolute;left:5329;top:2303;width:106;height:306" coordorigin="5329,2303" coordsize="106,306">
              <v:shape style="position:absolute;left:5329;top:2303;width:106;height:306" coordorigin="5329,2303" coordsize="106,306" path="m5435,2303l5329,2303,5329,2609,5435,2609,5435,2303xe" filled="true" fillcolor="#367097" stroked="false">
                <v:path arrowok="t"/>
                <v:fill type="solid"/>
              </v:shape>
            </v:group>
            <v:group style="position:absolute;left:1883;top:887;width:2;height:1728" coordorigin="1883,887" coordsize="2,1728">
              <v:shape style="position:absolute;left:1883;top:887;width:2;height:1728" coordorigin="1883,887" coordsize="0,1728" path="m1883,2615l1883,2615,1883,887e" filled="false" stroked="true" strokeweight=".572423pt" strokecolor="#000000">
                <v:path arrowok="t"/>
              </v:shape>
            </v:group>
            <v:group style="position:absolute;left:1836;top:2615;width:48;height:2" coordorigin="1836,2615" coordsize="48,2">
              <v:shape style="position:absolute;left:1836;top:2615;width:48;height:2" coordorigin="1836,2615" coordsize="48,0" path="m1836,2615l1836,2615,1883,2615e" filled="false" stroked="true" strokeweight=".572941pt" strokecolor="#000000">
                <v:path arrowok="t"/>
              </v:shape>
            </v:group>
            <v:group style="position:absolute;left:1836;top:2321;width:48;height:2" coordorigin="1836,2321" coordsize="48,2">
              <v:shape style="position:absolute;left:1836;top:2321;width:48;height:2" coordorigin="1836,2321" coordsize="48,0" path="m1836,2321l1836,2321,1883,2321e" filled="false" stroked="true" strokeweight=".572941pt" strokecolor="#000000">
                <v:path arrowok="t"/>
              </v:shape>
            </v:group>
            <v:group style="position:absolute;left:1836;top:2038;width:48;height:2" coordorigin="1836,2038" coordsize="48,2">
              <v:shape style="position:absolute;left:1836;top:2038;width:48;height:2" coordorigin="1836,2038" coordsize="48,0" path="m1836,2038l1836,2038,1883,2038e" filled="false" stroked="true" strokeweight=".572941pt" strokecolor="#000000">
                <v:path arrowok="t"/>
              </v:shape>
            </v:group>
            <v:group style="position:absolute;left:1836;top:1756;width:48;height:2" coordorigin="1836,1756" coordsize="48,2">
              <v:shape style="position:absolute;left:1836;top:1756;width:48;height:2" coordorigin="1836,1756" coordsize="48,0" path="m1836,1756l1836,1756,1883,1756e" filled="false" stroked="true" strokeweight=".572941pt" strokecolor="#000000">
                <v:path arrowok="t"/>
              </v:shape>
            </v:group>
            <v:group style="position:absolute;left:1836;top:1462;width:48;height:2" coordorigin="1836,1462" coordsize="48,2">
              <v:shape style="position:absolute;left:1836;top:1462;width:48;height:2" coordorigin="1836,1462" coordsize="48,0" path="m1836,1462l1836,1462,1883,1462e" filled="false" stroked="true" strokeweight=".572941pt" strokecolor="#000000">
                <v:path arrowok="t"/>
              </v:shape>
            </v:group>
            <v:group style="position:absolute;left:1836;top:1181;width:48;height:2" coordorigin="1836,1181" coordsize="48,2">
              <v:shape style="position:absolute;left:1836;top:1181;width:48;height:2" coordorigin="1836,1181" coordsize="48,0" path="m1836,1181l1836,1181,1883,1181e" filled="false" stroked="true" strokeweight=".572941pt" strokecolor="#000000">
                <v:path arrowok="t"/>
              </v:shape>
            </v:group>
            <v:group style="position:absolute;left:1836;top:887;width:48;height:2" coordorigin="1836,887" coordsize="48,2">
              <v:shape style="position:absolute;left:1836;top:887;width:48;height:2" coordorigin="1836,887" coordsize="48,0" path="m1836,887l1836,887,1883,887e" filled="false" stroked="true" strokeweight=".572941pt" strokecolor="#000000">
                <v:path arrowok="t"/>
              </v:shape>
            </v:group>
            <v:group style="position:absolute;left:1883;top:2615;width:3652;height:2" coordorigin="1883,2615" coordsize="3652,2">
              <v:shape style="position:absolute;left:1883;top:2615;width:3652;height:2" coordorigin="1883,2615" coordsize="3652,0" path="m1883,2615l1883,2615,5534,2615e" filled="false" stroked="true" strokeweight=".572941pt" strokecolor="#000000">
                <v:path arrowok="t"/>
              </v:shape>
            </v:group>
            <v:group style="position:absolute;left:1877;top:2638;width:12;height:2" coordorigin="1877,2638" coordsize="12,2">
              <v:shape style="position:absolute;left:1877;top:2638;width:12;height:2" coordorigin="1877,2638" coordsize="12,0" path="m1877,2638l1888,2638e" filled="false" stroked="true" strokeweight="2.357685pt" strokecolor="#000000">
                <v:path arrowok="t"/>
              </v:shape>
            </v:group>
            <v:group style="position:absolute;left:2793;top:2638;width:12;height:2" coordorigin="2793,2638" coordsize="12,2">
              <v:shape style="position:absolute;left:2793;top:2638;width:12;height:2" coordorigin="2793,2638" coordsize="12,0" path="m2793,2638l2804,2638e" filled="false" stroked="true" strokeweight="2.357685pt" strokecolor="#000000">
                <v:path arrowok="t"/>
              </v:shape>
            </v:group>
            <v:group style="position:absolute;left:3697;top:2638;width:12;height:2" coordorigin="3697,2638" coordsize="12,2">
              <v:shape style="position:absolute;left:3697;top:2638;width:12;height:2" coordorigin="3697,2638" coordsize="12,0" path="m3697,2638l3708,2638e" filled="false" stroked="true" strokeweight="2.357685pt" strokecolor="#000000">
                <v:path arrowok="t"/>
              </v:shape>
            </v:group>
            <v:group style="position:absolute;left:4613;top:2638;width:12;height:2" coordorigin="4613,2638" coordsize="12,2">
              <v:shape style="position:absolute;left:4613;top:2638;width:12;height:2" coordorigin="4613,2638" coordsize="12,0" path="m4613,2638l4624,2638e" filled="false" stroked="true" strokeweight="2.357685pt" strokecolor="#000000">
                <v:path arrowok="t"/>
              </v:shape>
            </v:group>
            <v:group style="position:absolute;left:5529;top:2638;width:12;height:2" coordorigin="5529,2638" coordsize="12,2">
              <v:shape style="position:absolute;left:5529;top:2638;width:12;height:2" coordorigin="5529,2638" coordsize="12,0" path="m5529,2638l5540,2638e" filled="false" stroked="true" strokeweight="2.357685pt" strokecolor="#000000">
                <v:path arrowok="t"/>
              </v:shape>
            </v:group>
            <w10:wrap type="none"/>
          </v:group>
        </w:pict>
      </w:r>
      <w:r>
        <w:rPr/>
        <w:pict>
          <v:group style="position:absolute;margin-left:75.799141pt;margin-top:70.788956pt;width:11.05pt;height:4.8pt;mso-position-horizontal-relative:page;mso-position-vertical-relative:paragraph;z-index:3808" coordorigin="1516,1416" coordsize="221,96">
            <v:group style="position:absolute;left:1516;top:1418;width:72;height:93" coordorigin="1516,1418" coordsize="72,93">
              <v:shape style="position:absolute;left:1516;top:1418;width:72;height:93" coordorigin="1516,1418" coordsize="72,93" path="m1572,1489l1562,1489,1562,1510,1572,1510,1572,1489xe" filled="true" fillcolor="#000000" stroked="false">
                <v:path arrowok="t"/>
                <v:fill type="solid"/>
              </v:shape>
              <v:shape style="position:absolute;left:1516;top:1418;width:72;height:93" coordorigin="1516,1418" coordsize="72,93" path="m1572,1418l1563,1418,1516,1479,1516,1489,1587,1489,1587,1480,1525,1480,1562,1431,1572,1431,1572,1418xe" filled="true" fillcolor="#000000" stroked="false">
                <v:path arrowok="t"/>
                <v:fill type="solid"/>
              </v:shape>
              <v:shape style="position:absolute;left:1516;top:1418;width:72;height:93" coordorigin="1516,1418" coordsize="72,93" path="m1572,1431l1562,1431,1562,1480,1572,1480,1572,1431xe" filled="true" fillcolor="#000000" stroked="false">
                <v:path arrowok="t"/>
                <v:fill type="solid"/>
              </v:shape>
            </v:group>
            <v:group style="position:absolute;left:1602;top:1416;width:65;height:96" coordorigin="1602,1416" coordsize="65,96">
              <v:shape style="position:absolute;left:1602;top:1416;width:65;height:96" coordorigin="1602,1416" coordsize="65,96" path="m1645,1416l1623,1416,1615,1421,1609,1430,1604,1439,1602,1450,1602,1477,1604,1489,1609,1497,1615,1507,1623,1511,1645,1511,1653,1507,1655,1503,1626,1503,1620,1498,1616,1489,1613,1483,1612,1474,1612,1453,1613,1444,1616,1438,1620,1429,1626,1425,1655,1425,1653,1421,1645,1416xe" filled="true" fillcolor="#000000" stroked="false">
                <v:path arrowok="t"/>
                <v:fill type="solid"/>
              </v:shape>
              <v:shape style="position:absolute;left:1602;top:1416;width:65;height:96" coordorigin="1602,1416" coordsize="65,96" path="m1655,1425l1642,1425,1648,1429,1652,1438,1654,1444,1656,1453,1656,1474,1654,1483,1652,1489,1648,1498,1642,1503,1655,1503,1659,1497,1663,1489,1666,1477,1666,1450,1663,1439,1659,1430,1655,1425xe" filled="true" fillcolor="#000000" stroked="false">
                <v:path arrowok="t"/>
                <v:fill type="solid"/>
              </v:shape>
            </v:group>
            <v:group style="position:absolute;left:1672;top:1416;width:65;height:96" coordorigin="1672,1416" coordsize="65,96">
              <v:shape style="position:absolute;left:1672;top:1416;width:65;height:96" coordorigin="1672,1416" coordsize="65,96" path="m1715,1416l1693,1416,1685,1421,1679,1430,1675,1439,1672,1450,1672,1477,1675,1489,1679,1497,1685,1507,1693,1511,1715,1511,1723,1507,1726,1503,1696,1503,1690,1498,1686,1489,1684,1483,1682,1474,1682,1453,1684,1444,1686,1438,1690,1429,1696,1425,1726,1425,1723,1421,1715,1416xe" filled="true" fillcolor="#000000" stroked="false">
                <v:path arrowok="t"/>
                <v:fill type="solid"/>
              </v:shape>
              <v:shape style="position:absolute;left:1672;top:1416;width:65;height:96" coordorigin="1672,1416" coordsize="65,96" path="m1726,1425l1712,1425,1719,1429,1722,1438,1725,1444,1726,1453,1726,1474,1725,1483,1722,1489,1719,1498,1712,1503,1726,1503,1729,1497,1734,1489,1737,1477,1737,1450,1734,1439,1729,1430,1726,1425xe" filled="true" fillcolor="#000000" stroked="false">
                <v:path arrowok="t"/>
                <v:fill type="solid"/>
              </v:shape>
            </v:group>
            <w10:wrap type="none"/>
          </v:group>
        </w:pict>
      </w:r>
      <w:r>
        <w:rPr/>
        <w:pict>
          <v:group style="position:absolute;margin-left:75.975235pt;margin-top:56.400795pt;width:10.9pt;height:4.8pt;mso-position-horizontal-relative:page;mso-position-vertical-relative:paragraph;z-index:3832" coordorigin="1520,1128" coordsize="218,96">
            <v:group style="position:absolute;left:1520;top:1130;width:65;height:94" coordorigin="1520,1130" coordsize="65,94">
              <v:shape style="position:absolute;left:1520;top:1130;width:65;height:94" coordorigin="1520,1130" coordsize="65,94" path="m1530,1197l1520,1197,1520,1206,1523,1212,1530,1217,1536,1221,1543,1224,1560,1224,1568,1221,1574,1215,1575,1214,1545,1214,1541,1213,1537,1210,1533,1207,1531,1203,1530,1197xe" filled="true" fillcolor="#000000" stroked="false">
                <v:path arrowok="t"/>
                <v:fill type="solid"/>
              </v:shape>
              <v:shape style="position:absolute;left:1520;top:1130;width:65;height:94" coordorigin="1520,1130" coordsize="65,94" path="m1576,1169l1558,1169,1564,1171,1568,1176,1571,1180,1573,1185,1573,1199,1571,1204,1563,1213,1557,1214,1575,1214,1580,1209,1584,1202,1584,1182,1581,1175,1576,1169xe" filled="true" fillcolor="#000000" stroked="false">
                <v:path arrowok="t"/>
                <v:fill type="solid"/>
              </v:shape>
              <v:shape style="position:absolute;left:1520;top:1130;width:65;height:94" coordorigin="1520,1130" coordsize="65,94" path="m1580,1130l1527,1130,1522,1180,1532,1180,1534,1177,1536,1174,1543,1170,1545,1170,1532,1170,1535,1139,1580,1139,1580,1130xe" filled="true" fillcolor="#000000" stroked="false">
                <v:path arrowok="t"/>
                <v:fill type="solid"/>
              </v:shape>
              <v:shape style="position:absolute;left:1520;top:1130;width:65;height:94" coordorigin="1520,1130" coordsize="65,94" path="m1563,1161l1550,1161,1546,1162,1542,1163,1538,1165,1535,1167,1533,1170,1545,1170,1547,1169,1576,1169,1575,1169,1570,1163,1563,1161xe" filled="true" fillcolor="#000000" stroked="false">
                <v:path arrowok="t"/>
                <v:fill type="solid"/>
              </v:shape>
            </v:group>
            <v:group style="position:absolute;left:1602;top:1128;width:65;height:96" coordorigin="1602,1128" coordsize="65,96">
              <v:shape style="position:absolute;left:1602;top:1128;width:65;height:96" coordorigin="1602,1128" coordsize="65,96" path="m1645,1128l1623,1128,1615,1132,1609,1143,1604,1150,1602,1162,1602,1190,1604,1201,1609,1209,1615,1219,1623,1224,1645,1224,1653,1219,1656,1214,1626,1214,1620,1210,1616,1201,1613,1195,1612,1187,1612,1165,1613,1156,1616,1150,1620,1141,1626,1137,1655,1137,1653,1132,1645,1128xe" filled="true" fillcolor="#000000" stroked="false">
                <v:path arrowok="t"/>
                <v:fill type="solid"/>
              </v:shape>
              <v:shape style="position:absolute;left:1602;top:1128;width:65;height:96" coordorigin="1602,1128" coordsize="65,96" path="m1655,1137l1642,1137,1648,1141,1652,1150,1654,1156,1656,1165,1656,1187,1654,1195,1652,1201,1648,1210,1642,1214,1656,1214,1659,1209,1663,1201,1666,1190,1666,1162,1663,1150,1659,1143,1655,1137xe" filled="true" fillcolor="#000000" stroked="false">
                <v:path arrowok="t"/>
                <v:fill type="solid"/>
              </v:shape>
            </v:group>
            <v:group style="position:absolute;left:1672;top:1128;width:65;height:96" coordorigin="1672,1128" coordsize="65,96">
              <v:shape style="position:absolute;left:1672;top:1128;width:65;height:96" coordorigin="1672,1128" coordsize="65,96" path="m1715,1128l1693,1128,1685,1132,1679,1143,1675,1150,1672,1162,1672,1190,1675,1201,1679,1209,1685,1219,1693,1224,1715,1224,1723,1219,1726,1214,1696,1214,1690,1210,1686,1201,1684,1195,1682,1187,1682,1165,1684,1156,1686,1150,1690,1141,1696,1137,1726,1137,1723,1132,1715,1128xe" filled="true" fillcolor="#000000" stroked="false">
                <v:path arrowok="t"/>
                <v:fill type="solid"/>
              </v:shape>
              <v:shape style="position:absolute;left:1672;top:1128;width:65;height:96" coordorigin="1672,1128" coordsize="65,96" path="m1726,1137l1712,1137,1719,1141,1722,1150,1725,1156,1726,1165,1726,1187,1725,1195,1722,1201,1719,1210,1712,1214,1726,1214,1729,1209,1734,1201,1737,1190,1737,1162,1734,1150,1729,1143,1726,1137xe" filled="true" fillcolor="#000000" stroked="false">
                <v:path arrowok="t"/>
                <v:fill type="solid"/>
              </v:shape>
            </v:group>
            <w10:wrap type="none"/>
          </v:group>
        </w:pict>
      </w:r>
      <w:r>
        <w:rPr/>
        <w:pict>
          <v:group style="position:absolute;margin-left:75.975235pt;margin-top:41.989136pt;width:10.9pt;height:4.850pt;mso-position-horizontal-relative:page;mso-position-vertical-relative:paragraph;z-index:3856" coordorigin="1520,840" coordsize="218,97">
            <v:group style="position:absolute;left:1520;top:840;width:65;height:97" coordorigin="1520,840" coordsize="65,97">
              <v:shape style="position:absolute;left:1520;top:840;width:65;height:97" coordorigin="1520,840" coordsize="65,97" path="m1570,840l1542,840,1534,845,1528,854,1523,864,1520,875,1520,904,1522,915,1527,923,1533,931,1542,936,1562,936,1569,933,1575,927,1546,927,1541,924,1537,920,1533,916,1531,911,1531,898,1534,893,1538,889,1530,889,1530,887,1530,875,1532,866,1536,860,1540,852,1545,849,1580,849,1580,848,1570,840xe" filled="true" fillcolor="#000000" stroked="false">
                <v:path arrowok="t"/>
                <v:fill type="solid"/>
              </v:shape>
              <v:shape style="position:absolute;left:1520;top:840;width:65;height:97" coordorigin="1520,840" coordsize="65,97" path="m1576,882l1559,882,1564,884,1568,888,1571,892,1574,897,1574,911,1571,916,1568,920,1564,924,1559,927,1575,927,1581,921,1584,913,1584,895,1581,888,1576,882xe" filled="true" fillcolor="#000000" stroked="false">
                <v:path arrowok="t"/>
                <v:fill type="solid"/>
              </v:shape>
              <v:shape style="position:absolute;left:1520;top:840;width:65;height:97" coordorigin="1520,840" coordsize="65,97" path="m1564,874l1549,874,1545,875,1536,880,1533,884,1531,889,1538,889,1542,884,1546,882,1576,882,1571,876,1564,874xe" filled="true" fillcolor="#000000" stroked="false">
                <v:path arrowok="t"/>
                <v:fill type="solid"/>
              </v:shape>
              <v:shape style="position:absolute;left:1520;top:840;width:65;height:97" coordorigin="1520,840" coordsize="65,97" path="m1580,849l1564,849,1570,854,1572,864,1582,864,1580,849xe" filled="true" fillcolor="#000000" stroked="false">
                <v:path arrowok="t"/>
                <v:fill type="solid"/>
              </v:shape>
            </v:group>
            <v:group style="position:absolute;left:1602;top:840;width:65;height:97" coordorigin="1602,840" coordsize="65,97">
              <v:shape style="position:absolute;left:1602;top:840;width:65;height:97" coordorigin="1602,840" coordsize="65,97" path="m1645,840l1623,840,1615,845,1609,854,1604,863,1602,874,1602,902,1604,913,1609,921,1615,931,1623,936,1645,936,1653,931,1655,927,1626,927,1620,922,1616,913,1613,907,1612,898,1612,877,1613,868,1616,862,1620,853,1626,849,1656,849,1653,845,1645,840xe" filled="true" fillcolor="#000000" stroked="false">
                <v:path arrowok="t"/>
                <v:fill type="solid"/>
              </v:shape>
              <v:shape style="position:absolute;left:1602;top:840;width:65;height:97" coordorigin="1602,840" coordsize="65,97" path="m1656,849l1642,849,1648,853,1652,862,1654,868,1656,877,1656,898,1654,907,1652,913,1648,922,1642,927,1655,927,1659,921,1663,913,1666,902,1666,874,1663,863,1659,854,1656,849xe" filled="true" fillcolor="#000000" stroked="false">
                <v:path arrowok="t"/>
                <v:fill type="solid"/>
              </v:shape>
            </v:group>
            <v:group style="position:absolute;left:1672;top:840;width:65;height:97" coordorigin="1672,840" coordsize="65,97">
              <v:shape style="position:absolute;left:1672;top:840;width:65;height:97" coordorigin="1672,840" coordsize="65,97" path="m1715,840l1693,840,1685,845,1679,854,1675,863,1672,874,1672,902,1675,913,1679,921,1685,931,1693,936,1715,936,1723,931,1726,927,1696,927,1690,922,1686,913,1684,907,1682,898,1682,877,1684,868,1686,862,1690,853,1696,849,1726,849,1723,845,1715,840xe" filled="true" fillcolor="#000000" stroked="false">
                <v:path arrowok="t"/>
                <v:fill type="solid"/>
              </v:shape>
              <v:shape style="position:absolute;left:1672;top:840;width:65;height:97" coordorigin="1672,840" coordsize="65,97" path="m1726,849l1712,849,1719,853,1722,862,1725,868,1726,877,1726,898,1725,907,1722,913,1719,922,1712,927,1726,927,1729,921,1734,913,1737,902,1737,874,1734,863,1729,854,1726,849xe" filled="true" fillcolor="#000000" stroked="false">
                <v:path arrowok="t"/>
                <v:fill type="solid"/>
              </v:shape>
            </v:group>
            <w10:wrap type="none"/>
          </v:group>
        </w:pict>
      </w:r>
      <w:r>
        <w:rPr/>
        <w:pict>
          <v:group style="position:absolute;margin-left:327.341309pt;margin-top:42.634682pt;width:194.1pt;height:63.95pt;mso-position-horizontal-relative:page;mso-position-vertical-relative:paragraph;z-index:3976" coordorigin="6547,853" coordsize="3882,1279">
            <v:group style="position:absolute;left:6766;top:1120;width:134;height:963" coordorigin="6766,1120" coordsize="134,963">
              <v:shape style="position:absolute;left:6766;top:1120;width:134;height:963" coordorigin="6766,1120" coordsize="134,963" path="m6900,1120l6766,1120,6766,2083,6900,2083,6900,1120xe" filled="true" fillcolor="#ff8080" stroked="false">
                <v:path arrowok="t"/>
                <v:fill type="solid"/>
              </v:shape>
            </v:group>
            <v:group style="position:absolute;left:6948;top:1109;width:134;height:975" coordorigin="6948,1109" coordsize="134,975">
              <v:shape style="position:absolute;left:6948;top:1109;width:134;height:975" coordorigin="6948,1109" coordsize="134,975" path="m7082,1109l6948,1109,6948,2083,7082,2083,7082,1109xe" filled="true" fillcolor="#81a6bd" stroked="false">
                <v:path arrowok="t"/>
                <v:fill type="solid"/>
              </v:shape>
            </v:group>
            <v:group style="position:absolute;left:7399;top:1486;width:146;height:597" coordorigin="7399,1486" coordsize="146,597">
              <v:shape style="position:absolute;left:7399;top:1486;width:146;height:597" coordorigin="7399,1486" coordsize="146,597" path="m7545,1486l7399,1486,7399,2083,7545,2083,7545,1486xe" filled="true" fillcolor="#ff8080" stroked="false">
                <v:path arrowok="t"/>
                <v:fill type="solid"/>
              </v:shape>
            </v:group>
            <v:group style="position:absolute;left:7581;top:1352;width:147;height:731" coordorigin="7581,1352" coordsize="147,731">
              <v:shape style="position:absolute;left:7581;top:1352;width:147;height:731" coordorigin="7581,1352" coordsize="147,731" path="m7727,1352l7581,1352,7581,2083,7727,2083,7727,1352xe" filled="true" fillcolor="#81a6bd" stroked="false">
                <v:path arrowok="t"/>
                <v:fill type="solid"/>
              </v:shape>
            </v:group>
            <v:group style="position:absolute;left:8031;top:1510;width:146;height:573" coordorigin="8031,1510" coordsize="146,573">
              <v:shape style="position:absolute;left:8031;top:1510;width:146;height:573" coordorigin="8031,1510" coordsize="146,573" path="m8177,1510l8031,1510,8031,2083,8177,2083,8177,1510xe" filled="true" fillcolor="#ff8080" stroked="false">
                <v:path arrowok="t"/>
                <v:fill type="solid"/>
              </v:shape>
            </v:group>
            <v:group style="position:absolute;left:8214;top:1255;width:147;height:828" coordorigin="8214,1255" coordsize="147,828">
              <v:shape style="position:absolute;left:8214;top:1255;width:147;height:828" coordorigin="8214,1255" coordsize="147,828" path="m8360,1255l8214,1255,8214,2083,8360,2083,8360,1255xe" filled="true" fillcolor="#81a6bd" stroked="false">
                <v:path arrowok="t"/>
                <v:fill type="solid"/>
              </v:shape>
            </v:group>
            <v:group style="position:absolute;left:8676;top:1535;width:134;height:549" coordorigin="8676,1535" coordsize="134,549">
              <v:shape style="position:absolute;left:8676;top:1535;width:134;height:549" coordorigin="8676,1535" coordsize="134,549" path="m8810,1535l8676,1535,8676,2083,8810,2083,8810,1535xe" filled="true" fillcolor="#ff8080" stroked="false">
                <v:path arrowok="t"/>
                <v:fill type="solid"/>
              </v:shape>
            </v:group>
            <v:group style="position:absolute;left:8847;top:1401;width:147;height:682" coordorigin="8847,1401" coordsize="147,682">
              <v:shape style="position:absolute;left:8847;top:1401;width:147;height:682" coordorigin="8847,1401" coordsize="147,682" path="m8993,1401l8847,1401,8847,2083,8993,2083,8993,1401xe" filled="true" fillcolor="#81a6bd" stroked="false">
                <v:path arrowok="t"/>
                <v:fill type="solid"/>
              </v:shape>
            </v:group>
            <v:group style="position:absolute;left:9309;top:1644;width:147;height:439" coordorigin="9309,1644" coordsize="147,439">
              <v:shape style="position:absolute;left:9309;top:1644;width:147;height:439" coordorigin="9309,1644" coordsize="147,439" path="m9455,1644l9309,1644,9309,2083,9455,2083,9455,1644xe" filled="true" fillcolor="#ff8080" stroked="false">
                <v:path arrowok="t"/>
                <v:fill type="solid"/>
              </v:shape>
            </v:group>
            <v:group style="position:absolute;left:9491;top:1510;width:135;height:573" coordorigin="9491,1510" coordsize="135,573">
              <v:shape style="position:absolute;left:9491;top:1510;width:135;height:573" coordorigin="9491,1510" coordsize="135,573" path="m9625,1510l9491,1510,9491,2083,9625,2083,9625,1510xe" filled="true" fillcolor="#81a6bd" stroked="false">
                <v:path arrowok="t"/>
                <v:fill type="solid"/>
              </v:shape>
            </v:group>
            <v:group style="position:absolute;left:9942;top:1754;width:146;height:329" coordorigin="9942,1754" coordsize="146,329">
              <v:shape style="position:absolute;left:9942;top:1754;width:146;height:329" coordorigin="9942,1754" coordsize="146,329" path="m10088,1754l9942,1754,9942,2083,10088,2083,10088,1754xe" filled="true" fillcolor="#ff8080" stroked="false">
                <v:path arrowok="t"/>
                <v:fill type="solid"/>
              </v:shape>
            </v:group>
            <v:group style="position:absolute;left:10124;top:1583;width:146;height:500" coordorigin="10124,1583" coordsize="146,500">
              <v:shape style="position:absolute;left:10124;top:1583;width:146;height:500" coordorigin="10124,1583" coordsize="146,500" path="m10270,1583l10124,1583,10124,2083,10270,2083,10270,1583xe" filled="true" fillcolor="#81a6bd" stroked="false">
                <v:path arrowok="t"/>
                <v:fill type="solid"/>
              </v:shape>
            </v:group>
            <v:group style="position:absolute;left:6602;top:859;width:2;height:1230" coordorigin="6602,859" coordsize="2,1230">
              <v:shape style="position:absolute;left:6602;top:859;width:2;height:1230" coordorigin="6602,859" coordsize="0,1230" path="m6602,2089l6602,859e" filled="false" stroked="true" strokeweight=".593175pt" strokecolor="#000000">
                <v:path arrowok="t"/>
              </v:shape>
            </v:group>
            <v:group style="position:absolute;left:6553;top:2089;width:49;height:2" coordorigin="6553,2089" coordsize="49,2">
              <v:shape style="position:absolute;left:6553;top:2089;width:49;height:2" coordorigin="6553,2089" coordsize="49,0" path="m6553,2089l6602,2089e" filled="false" stroked="true" strokeweight=".593714pt" strokecolor="#000000">
                <v:path arrowok="t"/>
              </v:shape>
            </v:group>
            <v:group style="position:absolute;left:6553;top:1784;width:49;height:2" coordorigin="6553,1784" coordsize="49,2">
              <v:shape style="position:absolute;left:6553;top:1784;width:49;height:2" coordorigin="6553,1784" coordsize="49,0" path="m6553,1784l6602,1784e" filled="false" stroked="true" strokeweight=".593714pt" strokecolor="#000000">
                <v:path arrowok="t"/>
              </v:shape>
            </v:group>
            <v:group style="position:absolute;left:6553;top:1480;width:49;height:2" coordorigin="6553,1480" coordsize="49,2">
              <v:shape style="position:absolute;left:6553;top:1480;width:49;height:2" coordorigin="6553,1480" coordsize="49,0" path="m6553,1480l6602,1480e" filled="false" stroked="true" strokeweight=".593714pt" strokecolor="#000000">
                <v:path arrowok="t"/>
              </v:shape>
            </v:group>
            <v:group style="position:absolute;left:6553;top:1163;width:49;height:2" coordorigin="6553,1163" coordsize="49,2">
              <v:shape style="position:absolute;left:6553;top:1163;width:49;height:2" coordorigin="6553,1163" coordsize="49,0" path="m6553,1163l6602,1163e" filled="false" stroked="true" strokeweight=".593714pt" strokecolor="#000000">
                <v:path arrowok="t"/>
              </v:shape>
            </v:group>
            <v:group style="position:absolute;left:6553;top:859;width:49;height:2" coordorigin="6553,859" coordsize="49,2">
              <v:shape style="position:absolute;left:6553;top:859;width:49;height:2" coordorigin="6553,859" coordsize="49,0" path="m6553,859l6602,859e" filled="false" stroked="true" strokeweight=".593714pt" strokecolor="#000000">
                <v:path arrowok="t"/>
              </v:shape>
            </v:group>
            <v:group style="position:absolute;left:6602;top:2089;width:3821;height:2" coordorigin="6602,2089" coordsize="3821,2">
              <v:shape style="position:absolute;left:6602;top:2089;width:3821;height:2" coordorigin="6602,2089" coordsize="3821,0" path="m6602,2089l10422,2089e" filled="false" stroked="true" strokeweight=".593714pt" strokecolor="#000000">
                <v:path arrowok="t"/>
              </v:shape>
            </v:group>
            <v:group style="position:absolute;left:6602;top:2089;width:2;height:37" coordorigin="6602,2089" coordsize="2,37">
              <v:shape style="position:absolute;left:6602;top:2089;width:2;height:37" coordorigin="6602,2089" coordsize="0,37" path="m6602,2089l6602,2125e" filled="false" stroked="true" strokeweight=".593175pt" strokecolor="#000000">
                <v:path arrowok="t"/>
              </v:shape>
            </v:group>
            <v:group style="position:absolute;left:7246;top:2089;width:2;height:37" coordorigin="7246,2089" coordsize="2,37">
              <v:shape style="position:absolute;left:7246;top:2089;width:2;height:37" coordorigin="7246,2089" coordsize="0,37" path="m7246,2089l7246,2125e" filled="false" stroked="true" strokeweight=".593175pt" strokecolor="#000000">
                <v:path arrowok="t"/>
              </v:shape>
            </v:group>
            <v:group style="position:absolute;left:7879;top:2089;width:2;height:37" coordorigin="7879,2089" coordsize="2,37">
              <v:shape style="position:absolute;left:7879;top:2089;width:2;height:37" coordorigin="7879,2089" coordsize="0,37" path="m7879,2089l7879,2125e" filled="false" stroked="true" strokeweight=".593175pt" strokecolor="#000000">
                <v:path arrowok="t"/>
              </v:shape>
            </v:group>
            <v:group style="position:absolute;left:8512;top:2089;width:2;height:37" coordorigin="8512,2089" coordsize="2,37">
              <v:shape style="position:absolute;left:8512;top:2089;width:2;height:37" coordorigin="8512,2089" coordsize="0,37" path="m8512,2089l8512,2125e" filled="false" stroked="true" strokeweight=".593175pt" strokecolor="#000000">
                <v:path arrowok="t"/>
              </v:shape>
            </v:group>
            <v:group style="position:absolute;left:9145;top:2089;width:2;height:37" coordorigin="9145,2089" coordsize="2,37">
              <v:shape style="position:absolute;left:9145;top:2089;width:2;height:37" coordorigin="9145,2089" coordsize="0,37" path="m9145,2089l9145,2125e" filled="false" stroked="true" strokeweight=".593175pt" strokecolor="#000000">
                <v:path arrowok="t"/>
              </v:shape>
            </v:group>
            <v:group style="position:absolute;left:9790;top:2089;width:2;height:37" coordorigin="9790,2089" coordsize="2,37">
              <v:shape style="position:absolute;left:9790;top:2089;width:2;height:37" coordorigin="9790,2089" coordsize="0,37" path="m9790,2089l9790,2125e" filled="false" stroked="true" strokeweight=".593175pt" strokecolor="#000000">
                <v:path arrowok="t"/>
              </v:shape>
            </v:group>
            <v:group style="position:absolute;left:10422;top:2089;width:2;height:37" coordorigin="10422,2089" coordsize="2,37">
              <v:shape style="position:absolute;left:10422;top:2089;width:2;height:37" coordorigin="10422,2089" coordsize="0,37" path="m10422,2089l10422,2125e" filled="false" stroked="true" strokeweight=".593175pt" strokecolor="#000000">
                <v:path arrowok="t"/>
              </v:shape>
            </v:group>
            <w10:wrap type="none"/>
          </v:group>
        </w:pict>
      </w:r>
      <w:r>
        <w:rPr/>
        <w:pict>
          <v:group style="position:absolute;margin-left:312.903168pt;margin-top:71.250534pt;width:10.15pt;height:5pt;mso-position-horizontal-relative:page;mso-position-vertical-relative:paragraph;z-index:4048" coordorigin="6258,1425" coordsize="203,100">
            <v:group style="position:absolute;left:6258;top:1427;width:74;height:96" coordorigin="6258,1427" coordsize="74,96">
              <v:shape style="position:absolute;left:6258;top:1427;width:74;height:96" coordorigin="6258,1427" coordsize="74,96" path="m6316,1501l6306,1501,6306,1522,6316,1522,6316,1501xe" filled="true" fillcolor="#000000" stroked="false">
                <v:path arrowok="t"/>
                <v:fill type="solid"/>
              </v:shape>
              <v:shape style="position:absolute;left:6258;top:1427;width:74;height:96" coordorigin="6258,1427" coordsize="74,96" path="m6316,1427l6306,1427,6258,1490,6258,1501,6332,1501,6332,1492,6267,1492,6306,1441,6316,1441,6316,1427xe" filled="true" fillcolor="#000000" stroked="false">
                <v:path arrowok="t"/>
                <v:fill type="solid"/>
              </v:shape>
              <v:shape style="position:absolute;left:6258;top:1427;width:74;height:96" coordorigin="6258,1427" coordsize="74,96" path="m6316,1441l6306,1441,6306,1492,6316,1492,6316,1441xe" filled="true" fillcolor="#000000" stroked="false">
                <v:path arrowok="t"/>
                <v:fill type="solid"/>
              </v:shape>
            </v:group>
            <v:group style="position:absolute;left:6349;top:1425;width:112;height:100" coordorigin="6349,1425" coordsize="112,100">
              <v:shape style="position:absolute;left:6349;top:1425;width:112;height:100" coordorigin="6349,1425" coordsize="112,100" path="m6436,1425l6427,1425,6374,1524,6383,1524,6436,1425xe" filled="true" fillcolor="#000000" stroked="false">
                <v:path arrowok="t"/>
                <v:fill type="solid"/>
              </v:shape>
              <v:shape style="position:absolute;left:6349;top:1425;width:112;height:100" coordorigin="6349,1425" coordsize="112,100" path="m6446,1470l6417,1489,6417,1504,6446,1522,6452,1520,6455,1515,6435,1515,6432,1513,6430,1510,6428,1506,6427,1502,6427,1490,6428,1486,6430,1483,6432,1479,6435,1477,6455,1477,6452,1472,6446,1470xe" filled="true" fillcolor="#000000" stroked="false">
                <v:path arrowok="t"/>
                <v:fill type="solid"/>
              </v:shape>
              <v:shape style="position:absolute;left:6349;top:1425;width:112;height:100" coordorigin="6349,1425" coordsize="112,100" path="m6455,1477l6443,1477,6446,1479,6448,1483,6450,1486,6451,1491,6451,1502,6450,1506,6448,1509,6446,1513,6443,1515,6455,1515,6455,1515,6459,1510,6461,1504,6461,1489,6459,1483,6455,1478,6455,1477xe" filled="true" fillcolor="#000000" stroked="false">
                <v:path arrowok="t"/>
                <v:fill type="solid"/>
              </v:shape>
              <v:shape style="position:absolute;left:6349;top:1425;width:112;height:100" coordorigin="6349,1425" coordsize="112,100" path="m6378,1427l6349,1446,6349,1461,6378,1479,6384,1477,6387,1472,6367,1472,6364,1470,6362,1466,6360,1463,6359,1458,6359,1447,6360,1443,6362,1440,6364,1436,6367,1434,6387,1434,6384,1430,6378,1427xe" filled="true" fillcolor="#000000" stroked="false">
                <v:path arrowok="t"/>
                <v:fill type="solid"/>
              </v:shape>
              <v:shape style="position:absolute;left:6349;top:1425;width:112;height:100" coordorigin="6349,1425" coordsize="112,100" path="m6387,1434l6375,1434,6378,1436,6380,1440,6382,1443,6383,1447,6383,1458,6382,1463,6380,1466,6378,1470,6375,1472,6387,1472,6388,1472,6391,1467,6393,1461,6393,1446,6391,1439,6388,1435,6387,1434xe" filled="true" fillcolor="#000000" stroked="false">
                <v:path arrowok="t"/>
                <v:fill type="solid"/>
              </v:shape>
            </v:group>
            <w10:wrap type="none"/>
          </v:group>
        </w:pict>
      </w:r>
      <w:r>
        <w:rPr/>
        <w:pict>
          <v:group style="position:absolute;margin-left:313.085663pt;margin-top:55.722778pt;width:9.950pt;height:5pt;mso-position-horizontal-relative:page;mso-position-vertical-relative:paragraph;z-index:4072" coordorigin="6262,1114" coordsize="199,100">
            <v:group style="position:absolute;left:6262;top:1114;width:67;height:100" coordorigin="6262,1114" coordsize="67,100">
              <v:shape style="position:absolute;left:6262;top:1114;width:67;height:100" coordorigin="6262,1114" coordsize="67,100" path="m6314,1114l6285,1114,6277,1120,6271,1130,6265,1139,6262,1151,6262,1181,6264,1193,6270,1201,6276,1209,6285,1214,6306,1214,6313,1210,6319,1204,6289,1204,6284,1202,6280,1198,6276,1193,6274,1188,6274,1174,6276,1169,6280,1165,6273,1165,6272,1163,6272,1151,6274,1142,6283,1127,6289,1124,6324,1124,6324,1123,6314,1114xe" filled="true" fillcolor="#000000" stroked="false">
                <v:path arrowok="t"/>
                <v:fill type="solid"/>
              </v:shape>
              <v:shape style="position:absolute;left:6262;top:1114;width:67;height:100" coordorigin="6262,1114" coordsize="67,100" path="m6320,1158l6302,1158,6308,1161,6312,1165,6316,1169,6318,1174,6318,1188,6316,1193,6308,1202,6302,1204,6319,1204,6326,1198,6328,1190,6328,1172,6326,1164,6320,1158xe" filled="true" fillcolor="#000000" stroked="false">
                <v:path arrowok="t"/>
                <v:fill type="solid"/>
              </v:shape>
              <v:shape style="position:absolute;left:6262;top:1114;width:67;height:100" coordorigin="6262,1114" coordsize="67,100" path="m6307,1149l6273,1165,6280,1165,6280,1165,6285,1161,6290,1158,6320,1158,6315,1152,6307,1149xe" filled="true" fillcolor="#000000" stroked="false">
                <v:path arrowok="t"/>
                <v:fill type="solid"/>
              </v:shape>
              <v:shape style="position:absolute;left:6262;top:1114;width:67;height:100" coordorigin="6262,1114" coordsize="67,100" path="m6324,1124l6307,1124,6314,1129,6316,1140,6327,1140,6324,1124xe" filled="true" fillcolor="#000000" stroked="false">
                <v:path arrowok="t"/>
                <v:fill type="solid"/>
              </v:shape>
            </v:group>
            <v:group style="position:absolute;left:6349;top:1114;width:112;height:100" coordorigin="6349,1114" coordsize="112,100">
              <v:shape style="position:absolute;left:6349;top:1114;width:112;height:100" coordorigin="6349,1114" coordsize="112,100" path="m6436,1114l6427,1114,6374,1214,6383,1214,6436,1114xe" filled="true" fillcolor="#000000" stroked="false">
                <v:path arrowok="t"/>
                <v:fill type="solid"/>
              </v:shape>
              <v:shape style="position:absolute;left:6349;top:1114;width:112;height:100" coordorigin="6349,1114" coordsize="112,100" path="m6446,1160l6417,1178,6417,1193,6446,1212,6452,1209,6455,1204,6435,1204,6432,1203,6430,1199,6428,1196,6427,1191,6427,1180,6428,1176,6430,1172,6432,1169,6435,1167,6455,1167,6452,1162,6446,1160xe" filled="true" fillcolor="#000000" stroked="false">
                <v:path arrowok="t"/>
                <v:fill type="solid"/>
              </v:shape>
              <v:shape style="position:absolute;left:6349;top:1114;width:112;height:100" coordorigin="6349,1114" coordsize="112,100" path="m6455,1167l6443,1167,6446,1169,6448,1172,6450,1176,6451,1180,6451,1191,6450,1195,6448,1198,6446,1203,6443,1204,6455,1204,6455,1204,6459,1199,6461,1193,6461,1178,6459,1172,6455,1167,6455,1167xe" filled="true" fillcolor="#000000" stroked="false">
                <v:path arrowok="t"/>
                <v:fill type="solid"/>
              </v:shape>
              <v:shape style="position:absolute;left:6349;top:1114;width:112;height:100" coordorigin="6349,1114" coordsize="112,100" path="m6378,1116l6349,1135,6349,1150,6378,1169,6384,1166,6387,1162,6367,1162,6364,1159,6362,1156,6360,1152,6359,1148,6359,1137,6360,1132,6362,1129,6364,1125,6367,1124,6387,1124,6384,1119,6378,1116xe" filled="true" fillcolor="#000000" stroked="false">
                <v:path arrowok="t"/>
                <v:fill type="solid"/>
              </v:shape>
              <v:shape style="position:absolute;left:6349;top:1114;width:112;height:100" coordorigin="6349,1114" coordsize="112,100" path="m6387,1124l6375,1124,6378,1125,6380,1129,6382,1132,6383,1137,6383,1148,6382,1152,6380,1156,6378,1159,6375,1162,6387,1162,6388,1161,6391,1156,6393,1150,6393,1135,6391,1129,6388,1124,6387,1124xe" filled="true" fillcolor="#000000" stroked="false">
                <v:path arrowok="t"/>
                <v:fill type="solid"/>
              </v:shape>
            </v:group>
            <w10:wrap type="none"/>
          </v:group>
        </w:pict>
      </w:r>
      <w:r>
        <w:rPr/>
        <w:pict>
          <v:group style="position:absolute;margin-left:313.017212pt;margin-top:40.493343pt;width:10.050pt;height:5pt;mso-position-horizontal-relative:page;mso-position-vertical-relative:paragraph;z-index:4096" coordorigin="6260,810" coordsize="201,100">
            <v:group style="position:absolute;left:6260;top:810;width:70;height:100" coordorigin="6260,810" coordsize="70,100">
              <v:shape style="position:absolute;left:6260;top:810;width:70;height:100" coordorigin="6260,810" coordsize="70,100" path="m6305,810l6285,810,6277,813,6272,818,6266,822,6264,828,6264,840,6265,845,6268,848,6270,852,6274,855,6279,856,6274,858,6269,861,6266,865,6263,870,6260,875,6260,889,6264,896,6269,901,6275,907,6284,909,6306,909,6315,907,6321,901,6322,900,6271,875,6273,871,6281,863,6287,861,6321,861,6321,861,6316,858,6311,856,6316,855,6319,853,6288,853,6282,851,6276,845,6274,840,6274,831,6276,827,6279,824,6283,821,6288,819,6320,819,6313,813,6305,810xe" filled="true" fillcolor="#000000" stroked="false">
                <v:path arrowok="t"/>
                <v:fill type="solid"/>
              </v:shape>
              <v:shape style="position:absolute;left:6260;top:810;width:70;height:100" coordorigin="6260,810" coordsize="70,100" path="m6321,861l6303,861,6309,863,6317,871,6319,875,6319,887,6317,891,6309,898,6303,900,6322,900,6327,896,6330,889,6330,875,6328,870,6324,865,6321,861xe" filled="true" fillcolor="#000000" stroked="false">
                <v:path arrowok="t"/>
                <v:fill type="solid"/>
              </v:shape>
              <v:shape style="position:absolute;left:6260;top:810;width:70;height:100" coordorigin="6260,810" coordsize="70,100" path="m6320,819l6302,819,6307,821,6311,824,6314,827,6316,831,6316,840,6315,845,6311,847,6308,851,6302,853,6319,853,6320,852,6322,848,6325,845,6326,840,6326,828,6323,822,6320,819xe" filled="true" fillcolor="#000000" stroked="false">
                <v:path arrowok="t"/>
                <v:fill type="solid"/>
              </v:shape>
            </v:group>
            <v:group style="position:absolute;left:6349;top:810;width:112;height:100" coordorigin="6349,810" coordsize="112,100">
              <v:shape style="position:absolute;left:6349;top:810;width:112;height:100" coordorigin="6349,810" coordsize="112,100" path="m6436,810l6427,810,6374,909,6383,909,6436,810xe" filled="true" fillcolor="#000000" stroked="false">
                <v:path arrowok="t"/>
                <v:fill type="solid"/>
              </v:shape>
              <v:shape style="position:absolute;left:6349;top:810;width:112;height:100" coordorigin="6349,810" coordsize="112,100" path="m6446,855l6417,874,6417,889,6446,908,6452,905,6455,900,6435,900,6432,898,6430,894,6428,891,6427,887,6427,876,6428,871,6430,868,6432,864,6435,862,6455,862,6452,858,6446,855xe" filled="true" fillcolor="#000000" stroked="false">
                <v:path arrowok="t"/>
                <v:fill type="solid"/>
              </v:shape>
              <v:shape style="position:absolute;left:6349;top:810;width:112;height:100" coordorigin="6349,810" coordsize="112,100" path="m6455,862l6443,862,6446,864,6448,868,6450,871,6451,876,6451,887,6450,891,6448,894,6446,898,6443,900,6455,900,6459,895,6461,889,6461,874,6459,867,6455,863,6455,862xe" filled="true" fillcolor="#000000" stroked="false">
                <v:path arrowok="t"/>
                <v:fill type="solid"/>
              </v:shape>
              <v:shape style="position:absolute;left:6349;top:810;width:112;height:100" coordorigin="6349,810" coordsize="112,100" path="m6378,812l6349,830,6349,845,6378,864,6384,861,6387,857,6367,857,6364,855,6362,851,6360,848,6359,844,6359,832,6360,828,6362,824,6364,821,6367,819,6387,819,6384,814,6378,812xe" filled="true" fillcolor="#000000" stroked="false">
                <v:path arrowok="t"/>
                <v:fill type="solid"/>
              </v:shape>
              <v:shape style="position:absolute;left:6349;top:810;width:112;height:100" coordorigin="6349,810" coordsize="112,100" path="m6387,819l6375,819,6378,821,6380,825,6382,828,6383,832,6383,844,6382,848,6380,851,6378,855,6375,857,6387,857,6388,856,6391,852,6393,845,6393,830,6391,824,6388,820,6387,819xe" filled="true" fillcolor="#000000" stroked="false">
                <v:path arrowok="t"/>
                <v:fill type="solid"/>
              </v:shape>
            </v:group>
            <w10:wrap type="none"/>
          </v:group>
        </w:pict>
      </w:r>
      <w:bookmarkStart w:name="_bookmark16" w:id="17"/>
      <w:bookmarkEnd w:id="17"/>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7"/>
          <w:sz w:val="18"/>
          <w:szCs w:val="18"/>
        </w:rPr>
        <w:t> </w:t>
      </w:r>
      <w:r>
        <w:rPr>
          <w:rFonts w:ascii="Arial" w:hAnsi="Arial" w:cs="Arial" w:eastAsia="Arial" w:hint="default"/>
          <w:b/>
          <w:bCs/>
          <w:sz w:val="18"/>
          <w:szCs w:val="18"/>
        </w:rPr>
        <w:t>8</w:t>
      </w:r>
      <w:r>
        <w:rPr>
          <w:rFonts w:ascii="Microsoft JhengHei" w:hAnsi="Microsoft JhengHei" w:cs="Microsoft JhengHei" w:eastAsia="Microsoft JhengHei" w:hint="default"/>
          <w:b/>
          <w:bCs/>
          <w:sz w:val="18"/>
          <w:szCs w:val="18"/>
        </w:rPr>
        <w:t>：全球电子元器件产值预测（</w:t>
      </w:r>
      <w:r>
        <w:rPr>
          <w:rFonts w:ascii="Arial" w:hAnsi="Arial" w:cs="Arial" w:eastAsia="Arial" w:hint="default"/>
          <w:b/>
          <w:bCs/>
          <w:sz w:val="18"/>
          <w:szCs w:val="18"/>
        </w:rPr>
        <w:t>10</w:t>
      </w:r>
      <w:r>
        <w:rPr>
          <w:rFonts w:ascii="Arial" w:hAnsi="Arial" w:cs="Arial" w:eastAsia="Arial" w:hint="default"/>
          <w:b/>
          <w:bCs/>
          <w:spacing w:val="-3"/>
          <w:sz w:val="18"/>
          <w:szCs w:val="18"/>
        </w:rPr>
        <w:t> </w:t>
      </w:r>
      <w:r>
        <w:rPr>
          <w:rFonts w:ascii="Microsoft JhengHei" w:hAnsi="Microsoft JhengHei" w:cs="Microsoft JhengHei" w:eastAsia="Microsoft JhengHei" w:hint="default"/>
          <w:b/>
          <w:bCs/>
          <w:sz w:val="18"/>
          <w:szCs w:val="18"/>
        </w:rPr>
        <w:t>亿美元）</w:t>
        <w:tab/>
      </w:r>
      <w:bookmarkStart w:name="_bookmark17" w:id="18"/>
      <w:bookmarkEnd w:id="18"/>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9</w:t>
      </w:r>
      <w:r>
        <w:rPr>
          <w:rFonts w:ascii="Microsoft JhengHei" w:hAnsi="Microsoft JhengHei" w:cs="Microsoft JhengHei" w:eastAsia="Microsoft JhengHei" w:hint="default"/>
          <w:b/>
          <w:bCs/>
          <w:sz w:val="18"/>
          <w:szCs w:val="18"/>
        </w:rPr>
        <w:t>：全球电子元器件产值增长率</w:t>
      </w:r>
      <w:r>
        <w:rPr>
          <w:rFonts w:ascii="Microsoft JhengHei" w:hAnsi="Microsoft JhengHei" w:cs="Microsoft JhengHei" w:eastAsia="Microsoft JhengHei" w:hint="default"/>
          <w:sz w:val="18"/>
          <w:szCs w:val="18"/>
        </w:rPr>
      </w:r>
    </w:p>
    <w:p>
      <w:pPr>
        <w:spacing w:line="20" w:lineRule="exact"/>
        <w:ind w:left="135"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05pt;height:.5pt;mso-position-horizontal-relative:char;mso-position-vertical-relative:line" coordorigin="0,0" coordsize="9641,10">
            <v:group style="position:absolute;left:5;top:5;width:4816;height:2" coordorigin="5,5" coordsize="4816,2">
              <v:shape style="position:absolute;left:5;top:5;width:4816;height:2" coordorigin="5,5" coordsize="4816,0" path="m5,5l4820,5e" filled="false" stroked="true" strokeweight=".48pt" strokecolor="#044e7d">
                <v:path arrowok="t"/>
              </v:shape>
            </v:group>
            <v:group style="position:absolute;left:4820;top:5;width:10;height:2" coordorigin="4820,5" coordsize="10,2">
              <v:shape style="position:absolute;left:4820;top:5;width:10;height:2" coordorigin="4820,5" coordsize="10,0" path="m4820,5l4830,5e" filled="false" stroked="true" strokeweight=".48pt" strokecolor="#044e7d">
                <v:path arrowok="t"/>
              </v:shape>
            </v:group>
            <v:group style="position:absolute;left:4830;top:5;width:4806;height:2" coordorigin="4830,5" coordsize="4806,2">
              <v:shape style="position:absolute;left:4830;top:5;width:4806;height:2" coordorigin="4830,5" coordsize="4806,0" path="m4830,5l9636,5e" filled="false" stroked="true" strokeweight=".48pt" strokecolor="#044e7d">
                <v:path arrowok="t"/>
              </v:shape>
            </v:group>
          </v:group>
        </w:pict>
      </w:r>
      <w:r>
        <w:rPr>
          <w:rFonts w:ascii="Microsoft JhengHei" w:hAnsi="Microsoft JhengHei" w:cs="Microsoft JhengHei" w:eastAsia="Microsoft JhengHei" w:hint="default"/>
          <w:sz w:val="2"/>
          <w:szCs w:val="2"/>
        </w:rPr>
      </w:r>
    </w:p>
    <w:p>
      <w:pPr>
        <w:spacing w:line="240" w:lineRule="auto" w:before="13"/>
        <w:ind w:right="0"/>
        <w:rPr>
          <w:rFonts w:ascii="Microsoft JhengHei" w:hAnsi="Microsoft JhengHei" w:cs="Microsoft JhengHei" w:eastAsia="Microsoft JhengHei" w:hint="default"/>
          <w:b/>
          <w:bCs/>
          <w:sz w:val="8"/>
          <w:szCs w:val="8"/>
        </w:rPr>
      </w:pPr>
    </w:p>
    <w:p>
      <w:pPr>
        <w:tabs>
          <w:tab w:pos="6502" w:val="left" w:leader="none"/>
        </w:tabs>
        <w:spacing w:line="153" w:lineRule="exact"/>
        <w:ind w:left="683" w:right="0" w:firstLine="0"/>
        <w:rPr>
          <w:rFonts w:ascii="Microsoft JhengHei" w:hAnsi="Microsoft JhengHei" w:cs="Microsoft JhengHei" w:eastAsia="Microsoft JhengHei" w:hint="default"/>
          <w:sz w:val="9"/>
          <w:szCs w:val="9"/>
        </w:rPr>
      </w:pPr>
      <w:r>
        <w:rPr>
          <w:rFonts w:ascii="Microsoft JhengHei"/>
          <w:position w:val="-2"/>
          <w:sz w:val="11"/>
        </w:rPr>
        <w:pict>
          <v:group style="width:49.35pt;height:6pt;mso-position-horizontal-relative:char;mso-position-vertical-relative:line" coordorigin="0,0" coordsize="987,120">
            <v:shape style="position:absolute;left:0;top:0;width:411;height:120" type="#_x0000_t75" stroked="false">
              <v:imagedata r:id="rId38" o:title=""/>
            </v:shape>
            <v:shape style="position:absolute;left:446;top:0;width:541;height:120" type="#_x0000_t75" stroked="false">
              <v:imagedata r:id="rId39" o:title=""/>
            </v:shape>
          </v:group>
        </w:pict>
      </w:r>
      <w:r>
        <w:rPr>
          <w:rFonts w:ascii="Microsoft JhengHei"/>
          <w:position w:val="-2"/>
          <w:sz w:val="11"/>
        </w:rPr>
      </w:r>
      <w:r>
        <w:rPr>
          <w:rFonts w:ascii="Times New Roman"/>
          <w:spacing w:val="4"/>
          <w:position w:val="-2"/>
          <w:sz w:val="12"/>
        </w:rPr>
        <w:t> </w:t>
      </w:r>
      <w:r>
        <w:rPr>
          <w:rFonts w:ascii="Microsoft JhengHei"/>
          <w:spacing w:val="4"/>
          <w:position w:val="-2"/>
          <w:sz w:val="12"/>
        </w:rPr>
        <w:pict>
          <v:group style="width:135.65pt;height:6.05pt;mso-position-horizontal-relative:char;mso-position-vertical-relative:line" coordorigin="0,0" coordsize="2713,121">
            <v:group style="position:absolute;left:42;top:66;width:83;height:2" coordorigin="42,66" coordsize="83,2">
              <v:shape style="position:absolute;left:42;top:66;width:83;height:2" coordorigin="42,66" coordsize="83,0" path="m42,66l124,66e" filled="false" stroked="true" strokeweight="4.121395pt" strokecolor="#ffb1b1">
                <v:path arrowok="t"/>
              </v:shape>
            </v:group>
            <v:group style="position:absolute;left:166;top:11;width:116;height:100" coordorigin="166,11" coordsize="116,100">
              <v:shape style="position:absolute;left:166;top:11;width:116;height:100" coordorigin="166,11" coordsize="116,100" path="m281,102l166,102,166,111,281,111,281,102xe" filled="true" fillcolor="#000000" stroked="false">
                <v:path arrowok="t"/>
                <v:fill type="solid"/>
              </v:shape>
              <v:shape style="position:absolute;left:166;top:11;width:116;height:100" coordorigin="166,11" coordsize="116,100" path="m229,20l219,20,219,102,229,102,229,20xe" filled="true" fillcolor="#000000" stroked="false">
                <v:path arrowok="t"/>
                <v:fill type="solid"/>
              </v:shape>
              <v:shape style="position:absolute;left:166;top:11;width:116;height:100" coordorigin="166,11" coordsize="116,100" path="m273,11l175,11,175,20,273,20,273,11xe" filled="true" fillcolor="#000000" stroked="false">
                <v:path arrowok="t"/>
                <v:fill type="solid"/>
              </v:shape>
            </v:group>
            <v:group style="position:absolute;left:296;top:3;width:114;height:112" coordorigin="296,3" coordsize="114,112">
              <v:shape style="position:absolute;left:296;top:3;width:114;height:112" coordorigin="296,3" coordsize="114,112" path="m410,105l296,105,296,115,410,115,410,105xe" filled="true" fillcolor="#000000" stroked="false">
                <v:path arrowok="t"/>
                <v:fill type="solid"/>
              </v:shape>
              <v:shape style="position:absolute;left:296;top:3;width:114;height:112" coordorigin="296,3" coordsize="114,112" path="m344,3l334,3,334,105,344,105,344,3xe" filled="true" fillcolor="#000000" stroked="false">
                <v:path arrowok="t"/>
                <v:fill type="solid"/>
              </v:shape>
              <v:shape style="position:absolute;left:296;top:3;width:114;height:112" coordorigin="296,3" coordsize="114,112" path="m371,3l362,3,362,105,371,105,371,3xe" filled="true" fillcolor="#000000" stroked="false">
                <v:path arrowok="t"/>
                <v:fill type="solid"/>
              </v:shape>
              <v:shape style="position:absolute;left:296;top:3;width:114;height:112" coordorigin="296,3" coordsize="114,112" path="m307,26l299,29,304,43,309,58,313,73,317,88,325,86,321,70,317,54,312,40,307,26xe" filled="true" fillcolor="#000000" stroked="false">
                <v:path arrowok="t"/>
                <v:fill type="solid"/>
              </v:shape>
              <v:shape style="position:absolute;left:296;top:3;width:114;height:112" coordorigin="296,3" coordsize="114,112" path="m399,26l394,43,389,59,384,72,379,85,387,88,393,75,398,60,403,45,406,29,399,26xe" filled="true" fillcolor="#000000" stroked="false">
                <v:path arrowok="t"/>
                <v:fill type="solid"/>
              </v:shape>
            </v:group>
            <v:group style="position:absolute;left:422;top:1;width:55;height:119" coordorigin="422,1" coordsize="55,119">
              <v:shape style="position:absolute;left:422;top:1;width:55;height:119" coordorigin="422,1" coordsize="55,119" path="m477,1l468,1,422,120,432,120,477,1xe" filled="true" fillcolor="#000000" stroked="false">
                <v:path arrowok="t"/>
                <v:fill type="solid"/>
              </v:shape>
            </v:group>
            <v:group style="position:absolute;left:497;top:6;width:107;height:110" coordorigin="497,6" coordsize="107,110">
              <v:shape style="position:absolute;left:497;top:6;width:107;height:110" coordorigin="497,6" coordsize="107,110" path="m599,6l497,6,497,115,603,115,603,107,506,107,506,15,599,15,599,6xe" filled="true" fillcolor="#000000" stroked="false">
                <v:path arrowok="t"/>
                <v:fill type="solid"/>
              </v:shape>
              <v:shape style="position:absolute;left:497;top:6;width:107;height:110" coordorigin="497,6" coordsize="107,110" path="m558,67l549,67,548,71,546,74,544,77,538,84,528,90,513,94,519,102,534,97,544,91,550,83,554,78,557,73,558,67xe" filled="true" fillcolor="#000000" stroked="false">
                <v:path arrowok="t"/>
                <v:fill type="solid"/>
              </v:shape>
              <v:shape style="position:absolute;left:497;top:6;width:107;height:110" coordorigin="497,6" coordsize="107,110" path="m562,73l558,80,566,84,575,90,584,95,592,102,597,94,589,88,580,83,572,78,562,73xe" filled="true" fillcolor="#000000" stroked="false">
                <v:path arrowok="t"/>
                <v:fill type="solid"/>
              </v:shape>
              <v:shape style="position:absolute;left:497;top:6;width:107;height:110" coordorigin="497,6" coordsize="107,110" path="m597,58l514,58,514,67,597,67,597,58xe" filled="true" fillcolor="#000000" stroked="false">
                <v:path arrowok="t"/>
                <v:fill type="solid"/>
              </v:shape>
              <v:shape style="position:absolute;left:497;top:6;width:107;height:110" coordorigin="497,6" coordsize="107,110" path="m562,40l552,40,552,51,552,55,551,58,561,58,561,55,561,51,561,48,562,40xe" filled="true" fillcolor="#000000" stroked="false">
                <v:path arrowok="t"/>
                <v:fill type="solid"/>
              </v:shape>
              <v:shape style="position:absolute;left:497;top:6;width:107;height:110" coordorigin="497,6" coordsize="107,110" path="m533,19l529,30,523,40,514,48,521,54,525,50,529,45,533,40,589,40,589,31,538,31,539,28,540,25,542,22,533,19xe" filled="true" fillcolor="#000000" stroked="false">
                <v:path arrowok="t"/>
                <v:fill type="solid"/>
              </v:shape>
            </v:group>
            <v:group style="position:absolute;left:616;top:0;width:116;height:120" coordorigin="616,0" coordsize="116,120">
              <v:shape style="position:absolute;left:616;top:0;width:116;height:120" coordorigin="616,0" coordsize="116,120" path="m672,112l668,112,670,120,694,120,698,115,698,112,677,112,672,112xe" filled="true" fillcolor="#000000" stroked="false">
                <v:path arrowok="t"/>
                <v:fill type="solid"/>
              </v:shape>
              <v:shape style="position:absolute;left:616;top:0;width:116;height:120" coordorigin="616,0" coordsize="116,120" path="m647,69l638,69,636,82,633,93,629,104,624,113,631,119,638,106,643,91,646,73,647,69xe" filled="true" fillcolor="#000000" stroked="false">
                <v:path arrowok="t"/>
                <v:fill type="solid"/>
              </v:shape>
              <v:shape style="position:absolute;left:616;top:0;width:116;height:120" coordorigin="616,0" coordsize="116,120" path="m726,34l658,34,658,43,713,43,705,50,698,56,689,60,689,109,687,112,698,112,698,65,709,58,718,51,726,43,726,34xe" filled="true" fillcolor="#000000" stroked="false">
                <v:path arrowok="t"/>
                <v:fill type="solid"/>
              </v:shape>
              <v:shape style="position:absolute;left:616;top:0;width:116;height:120" coordorigin="616,0" coordsize="116,120" path="m731,12l639,12,639,58,632,64,624,69,616,74,618,82,625,78,632,74,638,69,647,69,648,54,648,21,731,21,731,12xe" filled="true" fillcolor="#000000" stroked="false">
                <v:path arrowok="t"/>
                <v:fill type="solid"/>
              </v:shape>
              <v:shape style="position:absolute;left:616;top:0;width:116;height:120" coordorigin="616,0" coordsize="116,120" path="m625,23l617,26,621,33,625,42,628,51,636,48,633,39,629,31,625,23xe" filled="true" fillcolor="#000000" stroked="false">
                <v:path arrowok="t"/>
                <v:fill type="solid"/>
              </v:shape>
              <v:shape style="position:absolute;left:616;top:0;width:116;height:120" coordorigin="616,0" coordsize="116,120" path="m687,0l678,2,679,5,681,8,682,12,691,12,690,7,689,4,687,0xe" filled="true" fillcolor="#000000" stroked="false">
                <v:path arrowok="t"/>
                <v:fill type="solid"/>
              </v:shape>
            </v:group>
            <v:group style="position:absolute;left:745;top:1;width:56;height:119" coordorigin="745,1" coordsize="56,119">
              <v:shape style="position:absolute;left:745;top:1;width:56;height:119" coordorigin="745,1" coordsize="56,119" path="m800,1l791,1,745,120,755,120,800,1xe" filled="true" fillcolor="#000000" stroked="false">
                <v:path arrowok="t"/>
                <v:fill type="solid"/>
              </v:shape>
            </v:group>
            <v:group style="position:absolute;left:812;top:1;width:116;height:119" coordorigin="812,1" coordsize="116,119">
              <v:shape style="position:absolute;left:812;top:1;width:116;height:119" coordorigin="812,1" coordsize="116,119" path="m927,81l812,81,812,89,927,89,927,81xe" filled="true" fillcolor="#000000" stroked="false">
                <v:path arrowok="t"/>
                <v:fill type="solid"/>
              </v:shape>
              <v:shape style="position:absolute;left:812;top:1;width:116;height:119" coordorigin="812,1" coordsize="116,119" path="m846,22l836,22,836,81,846,81,846,66,903,66,903,58,846,58,846,44,903,44,903,36,846,36,846,22xe" filled="true" fillcolor="#000000" stroked="false">
                <v:path arrowok="t"/>
                <v:fill type="solid"/>
              </v:shape>
              <v:shape style="position:absolute;left:812;top:1;width:116;height:119" coordorigin="812,1" coordsize="116,119" path="m903,66l894,66,894,81,903,81,903,66xe" filled="true" fillcolor="#000000" stroked="false">
                <v:path arrowok="t"/>
                <v:fill type="solid"/>
              </v:shape>
              <v:shape style="position:absolute;left:812;top:1;width:116;height:119" coordorigin="812,1" coordsize="116,119" path="m903,44l894,44,894,58,903,58,903,44xe" filled="true" fillcolor="#000000" stroked="false">
                <v:path arrowok="t"/>
                <v:fill type="solid"/>
              </v:shape>
              <v:shape style="position:absolute;left:812;top:1;width:116;height:119" coordorigin="812,1" coordsize="116,119" path="m903,22l894,22,894,36,903,36,903,22xe" filled="true" fillcolor="#000000" stroked="false">
                <v:path arrowok="t"/>
                <v:fill type="solid"/>
              </v:shape>
              <v:shape style="position:absolute;left:812;top:1;width:116;height:119" coordorigin="812,1" coordsize="116,119" path="m925,13l814,13,814,22,925,22,925,13xe" filled="true" fillcolor="#000000" stroked="false">
                <v:path arrowok="t"/>
                <v:fill type="solid"/>
              </v:shape>
              <v:shape style="position:absolute;left:812;top:1;width:116;height:119" coordorigin="812,1" coordsize="116,119" path="m846,1l836,1,836,13,846,13,846,1xe" filled="true" fillcolor="#000000" stroked="false">
                <v:path arrowok="t"/>
                <v:fill type="solid"/>
              </v:shape>
              <v:shape style="position:absolute;left:812;top:1;width:116;height:119" coordorigin="812,1" coordsize="116,119" path="m903,1l894,1,894,13,903,13,903,1xe" filled="true" fillcolor="#000000" stroked="false">
                <v:path arrowok="t"/>
                <v:fill type="solid"/>
              </v:shape>
              <v:shape style="position:absolute;left:812;top:1;width:116;height:119" coordorigin="812,1" coordsize="116,119" path="m852,93l844,98,835,103,825,108,814,112,820,119,831,115,841,110,850,104,859,98,852,93xe" filled="true" fillcolor="#000000" stroked="false">
                <v:path arrowok="t"/>
                <v:fill type="solid"/>
              </v:shape>
              <v:shape style="position:absolute;left:812;top:1;width:116;height:119" coordorigin="812,1" coordsize="116,119" path="m886,93l882,100,892,104,901,109,911,114,920,119,926,112,916,106,907,102,897,97,886,93xe" filled="true" fillcolor="#000000" stroked="false">
                <v:path arrowok="t"/>
                <v:fill type="solid"/>
              </v:shape>
            </v:group>
            <v:group style="position:absolute;left:938;top:1;width:119;height:120" coordorigin="938,1" coordsize="119,120">
              <v:shape style="position:absolute;left:938;top:1;width:119;height:120" coordorigin="938,1" coordsize="119,120" path="m964,47l955,47,955,120,964,120,964,47xe" filled="true" fillcolor="#000000" stroked="false">
                <v:path arrowok="t"/>
                <v:fill type="solid"/>
              </v:shape>
              <v:shape style="position:absolute;left:938;top:1;width:119;height:120" coordorigin="938,1" coordsize="119,120" path="m991,52l982,52,982,113,986,118,1046,118,1050,116,1052,113,1055,110,1055,108,993,108,991,107,991,52xe" filled="true" fillcolor="#000000" stroked="false">
                <v:path arrowok="t"/>
                <v:fill type="solid"/>
              </v:shape>
              <v:shape style="position:absolute;left:938;top:1;width:119;height:120" coordorigin="938,1" coordsize="119,120" path="m1048,85l1041,108,1055,108,1056,102,1057,89,1048,85xe" filled="true" fillcolor="#000000" stroked="false">
                <v:path arrowok="t"/>
                <v:fill type="solid"/>
              </v:shape>
              <v:shape style="position:absolute;left:938;top:1;width:119;height:120" coordorigin="938,1" coordsize="119,120" path="m1020,43l1010,43,1010,91,1020,91,1020,43xe" filled="true" fillcolor="#000000" stroked="false">
                <v:path arrowok="t"/>
                <v:fill type="solid"/>
              </v:shape>
              <v:shape style="position:absolute;left:938;top:1;width:119;height:120" coordorigin="938,1" coordsize="119,120" path="m1028,70l1026,70,1029,79,1040,79,1045,76,1046,71,1030,71,1028,70xe" filled="true" fillcolor="#000000" stroked="false">
                <v:path arrowok="t"/>
                <v:fill type="solid"/>
              </v:shape>
              <v:shape style="position:absolute;left:938;top:1;width:119;height:120" coordorigin="938,1" coordsize="119,120" path="m1048,33l1039,33,1038,52,1038,63,1038,66,1037,69,1035,71,1046,71,1047,64,1048,54,1048,39,1048,33xe" filled="true" fillcolor="#000000" stroked="false">
                <v:path arrowok="t"/>
                <v:fill type="solid"/>
              </v:shape>
              <v:shape style="position:absolute;left:938;top:1;width:119;height:120" coordorigin="938,1" coordsize="119,120" path="m967,1l962,15,956,29,948,42,938,55,942,64,946,59,951,53,955,47,964,47,964,32,969,23,972,14,975,4,967,1xe" filled="true" fillcolor="#000000" stroked="false">
                <v:path arrowok="t"/>
                <v:fill type="solid"/>
              </v:shape>
              <v:shape style="position:absolute;left:938;top:1;width:119;height:120" coordorigin="938,1" coordsize="119,120" path="m991,13l982,13,982,42,970,46,970,56,982,52,991,52,991,48,1010,43,1020,43,1020,40,1021,39,991,39,991,13xe" filled="true" fillcolor="#000000" stroked="false">
                <v:path arrowok="t"/>
                <v:fill type="solid"/>
              </v:shape>
              <v:shape style="position:absolute;left:938;top:1;width:119;height:120" coordorigin="938,1" coordsize="119,120" path="m1020,1l1010,1,1010,33,991,39,1021,39,1039,33,1048,33,1048,30,1020,30,1020,1xe" filled="true" fillcolor="#000000" stroked="false">
                <v:path arrowok="t"/>
                <v:fill type="solid"/>
              </v:shape>
              <v:shape style="position:absolute;left:938;top:1;width:119;height:120" coordorigin="938,1" coordsize="119,120" path="m1048,21l1020,30,1048,30,1048,21xe" filled="true" fillcolor="#000000" stroked="false">
                <v:path arrowok="t"/>
                <v:fill type="solid"/>
              </v:shape>
              <v:shape style="position:absolute;left:1092;top:1;width:408;height:119" type="#_x0000_t75" stroked="false">
                <v:imagedata r:id="rId40" o:title=""/>
              </v:shape>
              <v:shape style="position:absolute;left:1538;top:1;width:409;height:120" type="#_x0000_t75" stroked="false">
                <v:imagedata r:id="rId41" o:title=""/>
              </v:shape>
              <v:shape style="position:absolute;left:1985;top:0;width:727;height:120" type="#_x0000_t75" stroked="false">
                <v:imagedata r:id="rId42" o:title=""/>
              </v:shape>
            </v:group>
          </v:group>
        </w:pict>
      </w:r>
      <w:r>
        <w:rPr>
          <w:rFonts w:ascii="Microsoft JhengHei"/>
          <w:spacing w:val="4"/>
          <w:position w:val="-2"/>
          <w:sz w:val="12"/>
        </w:rPr>
      </w:r>
      <w:r>
        <w:rPr>
          <w:rFonts w:ascii="Microsoft JhengHei"/>
          <w:spacing w:val="4"/>
          <w:position w:val="-2"/>
          <w:sz w:val="12"/>
        </w:rPr>
        <w:tab/>
      </w:r>
      <w:r>
        <w:rPr>
          <w:rFonts w:ascii="Microsoft JhengHei"/>
          <w:spacing w:val="4"/>
          <w:sz w:val="12"/>
        </w:rPr>
        <w:drawing>
          <wp:inline distT="0" distB="0" distL="0" distR="0">
            <wp:extent cx="472160" cy="77724"/>
            <wp:effectExtent l="0" t="0" r="0" b="0"/>
            <wp:docPr id="9" name="image32.png" descr=""/>
            <wp:cNvGraphicFramePr>
              <a:graphicFrameLocks noChangeAspect="1"/>
            </wp:cNvGraphicFramePr>
            <a:graphic>
              <a:graphicData uri="http://schemas.openxmlformats.org/drawingml/2006/picture">
                <pic:pic>
                  <pic:nvPicPr>
                    <pic:cNvPr id="10" name="image32.png"/>
                    <pic:cNvPicPr/>
                  </pic:nvPicPr>
                  <pic:blipFill>
                    <a:blip r:embed="rId43" cstate="print"/>
                    <a:stretch>
                      <a:fillRect/>
                    </a:stretch>
                  </pic:blipFill>
                  <pic:spPr>
                    <a:xfrm>
                      <a:off x="0" y="0"/>
                      <a:ext cx="472160" cy="77724"/>
                    </a:xfrm>
                    <a:prstGeom prst="rect">
                      <a:avLst/>
                    </a:prstGeom>
                  </pic:spPr>
                </pic:pic>
              </a:graphicData>
            </a:graphic>
          </wp:inline>
        </w:drawing>
      </w:r>
      <w:r>
        <w:rPr>
          <w:rFonts w:ascii="Microsoft JhengHei"/>
          <w:spacing w:val="4"/>
          <w:sz w:val="12"/>
        </w:rPr>
      </w:r>
      <w:r>
        <w:rPr>
          <w:rFonts w:ascii="Times New Roman"/>
          <w:spacing w:val="97"/>
          <w:sz w:val="9"/>
        </w:rPr>
        <w:t> </w:t>
      </w:r>
      <w:r>
        <w:rPr>
          <w:rFonts w:ascii="Microsoft JhengHei"/>
          <w:spacing w:val="97"/>
          <w:position w:val="1"/>
          <w:sz w:val="9"/>
        </w:rPr>
        <w:pict>
          <v:group style="width:44.2pt;height:5pt;mso-position-horizontal-relative:char;mso-position-vertical-relative:line" coordorigin="0,0" coordsize="884,100">
            <v:group style="position:absolute;left:43;top:49;width:86;height:2" coordorigin="43,49" coordsize="86,2">
              <v:shape style="position:absolute;left:43;top:49;width:86;height:2" coordorigin="43,49" coordsize="86,0" path="m43,49l128,49e" filled="false" stroked="true" strokeweight="4.270818pt" strokecolor="#81a6bd">
                <v:path arrowok="t"/>
              </v:shape>
            </v:group>
            <v:group style="position:absolute;left:171;top:2;width:34;height:96" coordorigin="171,2" coordsize="34,96">
              <v:shape style="position:absolute;left:171;top:2;width:34;height:96" coordorigin="171,2" coordsize="34,96" path="m204,15l193,15,193,97,204,97,204,15xe" filled="true" fillcolor="#000000" stroked="false">
                <v:path arrowok="t"/>
                <v:fill type="solid"/>
              </v:shape>
              <v:shape style="position:absolute;left:171;top:2;width:34;height:96" coordorigin="171,2" coordsize="34,96" path="m204,2l195,2,192,5,189,9,179,14,175,16,171,17,171,28,180,26,187,21,193,15,204,15,204,2xe" filled="true" fillcolor="#000000" stroked="false">
                <v:path arrowok="t"/>
                <v:fill type="solid"/>
              </v:shape>
            </v:group>
            <v:group style="position:absolute;left:218;top:2;width:63;height:96" coordorigin="218,2" coordsize="63,96">
              <v:shape style="position:absolute;left:218;top:2;width:63;height:96" coordorigin="218,2" coordsize="63,96" path="m281,2l218,2,218,12,270,12,234,97,246,97,281,11,281,2xe" filled="true" fillcolor="#000000" stroked="false">
                <v:path arrowok="t"/>
                <v:fill type="solid"/>
              </v:shape>
            </v:group>
            <v:group style="position:absolute;left:293;top:63;width:68;height:2" coordorigin="293,63" coordsize="68,2">
              <v:shape style="position:absolute;left:293;top:63;width:68;height:2" coordorigin="293,63" coordsize="68,0" path="m293,63l361,63e" filled="false" stroked="true" strokeweight=".45661pt" strokecolor="#000000">
                <v:path arrowok="t"/>
              </v:shape>
            </v:group>
            <v:group style="position:absolute;left:380;top:0;width:64;height:98" coordorigin="380,0" coordsize="64,98">
              <v:shape style="position:absolute;left:380;top:0;width:64;height:98" coordorigin="380,0" coordsize="64,98" path="m436,9l419,9,424,11,427,14,431,17,433,22,433,34,430,40,425,45,423,48,418,51,410,57,400,63,393,69,390,74,383,81,380,89,380,97,444,97,444,88,393,88,395,81,402,74,414,66,424,59,431,54,434,50,440,43,444,36,444,20,440,13,436,9xe" filled="true" fillcolor="#000000" stroked="false">
                <v:path arrowok="t"/>
                <v:fill type="solid"/>
              </v:shape>
              <v:shape style="position:absolute;left:380;top:0;width:64;height:98" coordorigin="380,0" coordsize="64,98" path="m422,0l403,0,396,3,390,10,384,16,381,24,381,35,392,35,392,27,394,20,397,16,401,11,406,9,436,9,435,8,429,2,422,0xe" filled="true" fillcolor="#000000" stroked="false">
                <v:path arrowok="t"/>
                <v:fill type="solid"/>
              </v:shape>
            </v:group>
            <v:group style="position:absolute;left:463;top:2;width:34;height:96" coordorigin="463,2" coordsize="34,96">
              <v:shape style="position:absolute;left:463;top:2;width:34;height:96" coordorigin="463,2" coordsize="34,96" path="m496,15l485,15,485,97,496,97,496,15xe" filled="true" fillcolor="#000000" stroked="false">
                <v:path arrowok="t"/>
                <v:fill type="solid"/>
              </v:shape>
              <v:shape style="position:absolute;left:463;top:2;width:34;height:96" coordorigin="463,2" coordsize="34,96" path="m496,2l488,2,485,5,481,9,476,11,472,14,467,16,463,17,463,28,472,26,479,21,485,15,496,15,496,2xe" filled="true" fillcolor="#000000" stroked="false">
                <v:path arrowok="t"/>
                <v:fill type="solid"/>
              </v:shape>
            </v:group>
            <v:group style="position:absolute;left:511;top:0;width:87;height:100" coordorigin="511,0" coordsize="87,100">
              <v:shape style="position:absolute;left:511;top:0;width:87;height:100" coordorigin="511,0" coordsize="87,100" path="m567,0l511,36,511,64,515,76,522,85,530,94,541,99,566,99,575,96,582,90,584,90,525,71,522,38,525,29,531,21,537,14,545,10,585,10,583,8,576,3,567,0xe" filled="true" fillcolor="#000000" stroked="false">
                <v:path arrowok="t"/>
                <v:fill type="solid"/>
              </v:shape>
              <v:shape style="position:absolute;left:511;top:0;width:87;height:100" coordorigin="511,0" coordsize="87,100" path="m597,64l587,64,585,73,581,79,575,84,570,87,564,90,584,90,590,85,595,76,597,64xe" filled="true" fillcolor="#000000" stroked="false">
                <v:path arrowok="t"/>
                <v:fill type="solid"/>
              </v:shape>
              <v:shape style="position:absolute;left:511;top:0;width:87;height:100" coordorigin="511,0" coordsize="87,100" path="m585,10l564,10,570,11,575,15,580,19,584,24,586,31,596,31,595,21,591,14,585,10xe" filled="true" fillcolor="#000000" stroked="false">
                <v:path arrowok="t"/>
                <v:fill type="solid"/>
              </v:shape>
            </v:group>
            <v:group style="position:absolute;left:603;top:2;width:89;height:96" coordorigin="603,2" coordsize="89,96">
              <v:shape style="position:absolute;left:603;top:2;width:89;height:96" coordorigin="603,2" coordsize="89,96" path="m654,2l641,2,603,97,615,97,625,71,681,71,677,61,628,61,647,14,658,14,654,2xe" filled="true" fillcolor="#000000" stroked="false">
                <v:path arrowok="t"/>
                <v:fill type="solid"/>
              </v:shape>
              <v:shape style="position:absolute;left:603;top:2;width:89;height:96" coordorigin="603,2" coordsize="89,96" path="m681,71l669,71,679,97,691,97,681,71xe" filled="true" fillcolor="#000000" stroked="false">
                <v:path arrowok="t"/>
                <v:fill type="solid"/>
              </v:shape>
              <v:shape style="position:absolute;left:603;top:2;width:89;height:96" coordorigin="603,2" coordsize="89,96" path="m658,14l647,14,665,61,677,61,658,14xe" filled="true" fillcolor="#000000" stroked="false">
                <v:path arrowok="t"/>
                <v:fill type="solid"/>
              </v:shape>
            </v:group>
            <v:group style="position:absolute;left:694;top:0;width:87;height:100" coordorigin="694,0" coordsize="87,100">
              <v:shape style="position:absolute;left:694;top:0;width:87;height:100" coordorigin="694,0" coordsize="87,100" path="m751,0l725,0,713,5,706,15,698,24,694,36,694,64,698,76,714,95,726,99,748,99,756,98,763,96,769,94,775,91,777,90,729,90,720,86,714,79,708,72,705,62,705,38,708,28,714,21,720,13,728,10,768,10,767,9,760,3,751,0xe" filled="true" fillcolor="#000000" stroked="false">
                <v:path arrowok="t"/>
                <v:fill type="solid"/>
              </v:shape>
              <v:shape style="position:absolute;left:694;top:0;width:87;height:100" coordorigin="694,0" coordsize="87,100" path="m779,48l739,48,739,58,768,58,768,82,765,84,761,86,757,87,752,89,747,90,777,90,779,87,779,48xe" filled="true" fillcolor="#000000" stroked="false">
                <v:path arrowok="t"/>
                <v:fill type="solid"/>
              </v:shape>
              <v:shape style="position:absolute;left:694;top:0;width:87;height:100" coordorigin="694,0" coordsize="87,100" path="m768,10l747,10,754,12,759,16,764,20,767,25,768,32,780,32,778,22,774,14,768,10xe" filled="true" fillcolor="#000000" stroked="false">
                <v:path arrowok="t"/>
                <v:fill type="solid"/>
              </v:shape>
            </v:group>
            <v:group style="position:absolute;left:807;top:2;width:77;height:96" coordorigin="807,2" coordsize="77,96">
              <v:shape style="position:absolute;left:807;top:2;width:77;height:96" coordorigin="807,2" coordsize="77,96" path="m858,2l807,2,807,97,818,97,818,56,874,56,871,53,862,51,862,51,867,50,872,47,872,47,818,47,818,11,875,11,871,8,866,4,858,2xe" filled="true" fillcolor="#000000" stroked="false">
                <v:path arrowok="t"/>
                <v:fill type="solid"/>
              </v:shape>
              <v:shape style="position:absolute;left:807;top:2;width:77;height:96" coordorigin="807,2" coordsize="77,96" path="m874,56l853,56,858,58,861,60,864,62,867,66,867,72,868,85,869,90,870,94,872,97,884,97,881,94,879,89,879,83,878,69,876,59,874,56xe" filled="true" fillcolor="#000000" stroked="false">
                <v:path arrowok="t"/>
                <v:fill type="solid"/>
              </v:shape>
              <v:shape style="position:absolute;left:807;top:2;width:77;height:96" coordorigin="807,2" coordsize="77,96" path="m875,11l855,11,860,13,863,16,867,19,868,23,868,34,867,39,863,42,860,45,854,47,872,47,875,42,878,38,880,34,880,20,877,13,875,11xe" filled="true" fillcolor="#000000" stroked="false">
                <v:path arrowok="t"/>
                <v:fill type="solid"/>
              </v:shape>
            </v:group>
          </v:group>
        </w:pict>
      </w:r>
      <w:r>
        <w:rPr>
          <w:rFonts w:ascii="Microsoft JhengHei"/>
          <w:spacing w:val="97"/>
          <w:position w:val="1"/>
          <w:sz w:val="9"/>
        </w:rPr>
      </w: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5" w:after="0"/>
        <w:ind w:right="0"/>
        <w:rPr>
          <w:rFonts w:ascii="Microsoft JhengHei" w:hAnsi="Microsoft JhengHei" w:cs="Microsoft JhengHei" w:eastAsia="Microsoft JhengHei" w:hint="default"/>
          <w:b/>
          <w:bCs/>
          <w:sz w:val="29"/>
          <w:szCs w:val="29"/>
        </w:rPr>
      </w:pPr>
    </w:p>
    <w:p>
      <w:pPr>
        <w:pStyle w:val="BodyText"/>
        <w:tabs>
          <w:tab w:pos="7636" w:val="left" w:leader="none"/>
          <w:tab w:pos="8780" w:val="left" w:leader="none"/>
        </w:tabs>
        <w:spacing w:line="240" w:lineRule="auto"/>
        <w:ind w:left="6363" w:right="0"/>
        <w:jc w:val="left"/>
        <w:rPr>
          <w:rFonts w:ascii="Microsoft JhengHei" w:hAnsi="Microsoft JhengHei" w:cs="Microsoft JhengHei" w:eastAsia="Microsoft JhengHei" w:hint="default"/>
        </w:rPr>
      </w:pPr>
      <w:r>
        <w:rPr>
          <w:rFonts w:ascii="Microsoft JhengHei"/>
        </w:rPr>
        <w:pict>
          <v:group style="width:43.15pt;height:32.950pt;mso-position-horizontal-relative:char;mso-position-vertical-relative:line" coordorigin="0,0" coordsize="863,659">
            <v:shape style="position:absolute;left:0;top:0;width:229;height:227" type="#_x0000_t75" stroked="false">
              <v:imagedata r:id="rId44" o:title=""/>
            </v:shape>
            <v:shape style="position:absolute;left:211;top:8;width:652;height:650" type="#_x0000_t75" stroked="false">
              <v:imagedata r:id="rId45" o:title=""/>
            </v:shape>
          </v:group>
        </w:pict>
      </w:r>
      <w:r>
        <w:rPr>
          <w:rFonts w:ascii="Microsoft JhengHei"/>
        </w:rPr>
      </w:r>
      <w:r>
        <w:rPr>
          <w:rFonts w:ascii="Microsoft JhengHei"/>
        </w:rPr>
        <w:tab/>
      </w:r>
      <w:r>
        <w:rPr>
          <w:rFonts w:ascii="Microsoft JhengHei"/>
          <w:position w:val="43"/>
        </w:rPr>
        <w:drawing>
          <wp:inline distT="0" distB="0" distL="0" distR="0">
            <wp:extent cx="144482" cy="142875"/>
            <wp:effectExtent l="0" t="0" r="0" b="0"/>
            <wp:docPr id="11" name="image35.png" descr=""/>
            <wp:cNvGraphicFramePr>
              <a:graphicFrameLocks noChangeAspect="1"/>
            </wp:cNvGraphicFramePr>
            <a:graphic>
              <a:graphicData uri="http://schemas.openxmlformats.org/drawingml/2006/picture">
                <pic:pic>
                  <pic:nvPicPr>
                    <pic:cNvPr id="12" name="image35.png"/>
                    <pic:cNvPicPr/>
                  </pic:nvPicPr>
                  <pic:blipFill>
                    <a:blip r:embed="rId46" cstate="print"/>
                    <a:stretch>
                      <a:fillRect/>
                    </a:stretch>
                  </pic:blipFill>
                  <pic:spPr>
                    <a:xfrm>
                      <a:off x="0" y="0"/>
                      <a:ext cx="144482" cy="142875"/>
                    </a:xfrm>
                    <a:prstGeom prst="rect">
                      <a:avLst/>
                    </a:prstGeom>
                  </pic:spPr>
                </pic:pic>
              </a:graphicData>
            </a:graphic>
          </wp:inline>
        </w:drawing>
      </w:r>
      <w:r>
        <w:rPr>
          <w:rFonts w:ascii="Microsoft JhengHei"/>
          <w:position w:val="43"/>
        </w:rPr>
      </w:r>
      <w:r>
        <w:rPr>
          <w:rFonts w:ascii="Times New Roman"/>
          <w:spacing w:val="144"/>
          <w:position w:val="43"/>
        </w:rPr>
        <w:t> </w:t>
      </w:r>
      <w:r>
        <w:rPr>
          <w:rFonts w:ascii="Microsoft JhengHei"/>
          <w:spacing w:val="144"/>
          <w:position w:val="22"/>
        </w:rPr>
        <w:drawing>
          <wp:inline distT="0" distB="0" distL="0" distR="0">
            <wp:extent cx="275094" cy="276225"/>
            <wp:effectExtent l="0" t="0" r="0" b="0"/>
            <wp:docPr id="13" name="image36.png" descr=""/>
            <wp:cNvGraphicFramePr>
              <a:graphicFrameLocks noChangeAspect="1"/>
            </wp:cNvGraphicFramePr>
            <a:graphic>
              <a:graphicData uri="http://schemas.openxmlformats.org/drawingml/2006/picture">
                <pic:pic>
                  <pic:nvPicPr>
                    <pic:cNvPr id="14" name="image36.png"/>
                    <pic:cNvPicPr/>
                  </pic:nvPicPr>
                  <pic:blipFill>
                    <a:blip r:embed="rId47" cstate="print"/>
                    <a:stretch>
                      <a:fillRect/>
                    </a:stretch>
                  </pic:blipFill>
                  <pic:spPr>
                    <a:xfrm>
                      <a:off x="0" y="0"/>
                      <a:ext cx="275094" cy="276225"/>
                    </a:xfrm>
                    <a:prstGeom prst="rect">
                      <a:avLst/>
                    </a:prstGeom>
                  </pic:spPr>
                </pic:pic>
              </a:graphicData>
            </a:graphic>
          </wp:inline>
        </w:drawing>
      </w:r>
      <w:r>
        <w:rPr>
          <w:rFonts w:ascii="Microsoft JhengHei"/>
          <w:spacing w:val="144"/>
          <w:position w:val="22"/>
        </w:rPr>
      </w:r>
      <w:r>
        <w:rPr>
          <w:rFonts w:ascii="Microsoft JhengHei"/>
          <w:spacing w:val="144"/>
          <w:position w:val="22"/>
        </w:rPr>
        <w:tab/>
      </w:r>
      <w:r>
        <w:rPr>
          <w:rFonts w:ascii="Microsoft JhengHei"/>
          <w:spacing w:val="144"/>
          <w:position w:val="31"/>
        </w:rPr>
        <w:drawing>
          <wp:inline distT="0" distB="0" distL="0" distR="0">
            <wp:extent cx="206775" cy="214312"/>
            <wp:effectExtent l="0" t="0" r="0" b="0"/>
            <wp:docPr id="15" name="image37.png" descr=""/>
            <wp:cNvGraphicFramePr>
              <a:graphicFrameLocks noChangeAspect="1"/>
            </wp:cNvGraphicFramePr>
            <a:graphic>
              <a:graphicData uri="http://schemas.openxmlformats.org/drawingml/2006/picture">
                <pic:pic>
                  <pic:nvPicPr>
                    <pic:cNvPr id="16" name="image37.png"/>
                    <pic:cNvPicPr/>
                  </pic:nvPicPr>
                  <pic:blipFill>
                    <a:blip r:embed="rId48" cstate="print"/>
                    <a:stretch>
                      <a:fillRect/>
                    </a:stretch>
                  </pic:blipFill>
                  <pic:spPr>
                    <a:xfrm>
                      <a:off x="0" y="0"/>
                      <a:ext cx="206775" cy="214312"/>
                    </a:xfrm>
                    <a:prstGeom prst="rect">
                      <a:avLst/>
                    </a:prstGeom>
                  </pic:spPr>
                </pic:pic>
              </a:graphicData>
            </a:graphic>
          </wp:inline>
        </w:drawing>
      </w:r>
      <w:r>
        <w:rPr>
          <w:rFonts w:ascii="Microsoft JhengHei"/>
          <w:spacing w:val="144"/>
          <w:position w:val="31"/>
        </w:rPr>
      </w:r>
    </w:p>
    <w:p>
      <w:pPr>
        <w:spacing w:line="240" w:lineRule="auto" w:before="7"/>
        <w:ind w:right="0"/>
        <w:rPr>
          <w:rFonts w:ascii="Microsoft JhengHei" w:hAnsi="Microsoft JhengHei" w:cs="Microsoft JhengHei" w:eastAsia="Microsoft JhengHei" w:hint="default"/>
          <w:b/>
          <w:bCs/>
          <w:sz w:val="8"/>
          <w:szCs w:val="8"/>
        </w:rPr>
      </w:pPr>
    </w:p>
    <w:p>
      <w:pPr>
        <w:spacing w:line="20" w:lineRule="exact"/>
        <w:ind w:left="135"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05pt;height:.5pt;mso-position-horizontal-relative:char;mso-position-vertical-relative:line" coordorigin="0,0" coordsize="9641,10">
            <v:group style="position:absolute;left:5;top:5;width:4816;height:2" coordorigin="5,5" coordsize="4816,2">
              <v:shape style="position:absolute;left:5;top:5;width:4816;height:2" coordorigin="5,5" coordsize="4816,0" path="m5,5l4820,5e" filled="false" stroked="true" strokeweight=".48001pt" strokecolor="#044e7d">
                <v:path arrowok="t"/>
              </v:shape>
            </v:group>
            <v:group style="position:absolute;left:4820;top:5;width:10;height:2" coordorigin="4820,5" coordsize="10,2">
              <v:shape style="position:absolute;left:4820;top:5;width:10;height:2" coordorigin="4820,5" coordsize="10,0" path="m4820,5l4830,5e" filled="false" stroked="true" strokeweight=".48001pt" strokecolor="#044e7d">
                <v:path arrowok="t"/>
              </v:shape>
            </v:group>
            <v:group style="position:absolute;left:4830;top:5;width:4806;height:2" coordorigin="4830,5" coordsize="4806,2">
              <v:shape style="position:absolute;left:4830;top:5;width:4806;height:2" coordorigin="4830,5" coordsize="4806,0" path="m4830,5l9636,5e" filled="false" stroked="true" strokeweight=".48001pt" strokecolor="#044e7d">
                <v:path arrowok="t"/>
              </v:shape>
            </v:group>
          </v:group>
        </w:pict>
      </w:r>
      <w:r>
        <w:rPr>
          <w:rFonts w:ascii="Microsoft JhengHei" w:hAnsi="Microsoft JhengHei" w:cs="Microsoft JhengHei" w:eastAsia="Microsoft JhengHei" w:hint="default"/>
          <w:sz w:val="2"/>
          <w:szCs w:val="2"/>
        </w:rPr>
      </w:r>
    </w:p>
    <w:p>
      <w:pPr>
        <w:tabs>
          <w:tab w:pos="5056" w:val="left" w:leader="none"/>
        </w:tabs>
        <w:spacing w:before="8"/>
        <w:ind w:left="243" w:right="0" w:firstLine="0"/>
        <w:jc w:val="left"/>
        <w:rPr>
          <w:rFonts w:ascii="宋体" w:hAnsi="宋体" w:cs="宋体" w:eastAsia="宋体" w:hint="default"/>
          <w:sz w:val="17"/>
          <w:szCs w:val="17"/>
        </w:rPr>
      </w:pPr>
      <w:r>
        <w:rPr/>
        <w:pict>
          <v:group style="position:absolute;margin-left:83.725136pt;margin-top:-24.955608pt;width:3.25pt;height:4.8pt;mso-position-horizontal-relative:page;mso-position-vertical-relative:paragraph;z-index:3712" coordorigin="1675,-499" coordsize="65,96">
            <v:shape style="position:absolute;left:1675;top:-499;width:65;height:96" coordorigin="1675,-499" coordsize="65,96" path="m1718,-499l1696,-499,1687,-494,1682,-485,1677,-476,1675,-465,1675,-437,1677,-426,1682,-418,1687,-408,1696,-403,1718,-403,1726,-408,1728,-412,1698,-412,1693,-417,1686,-432,1685,-440,1685,-462,1686,-470,1689,-477,1693,-486,1698,-490,1728,-490,1726,-494,1718,-499xe" filled="true" fillcolor="#000000" stroked="false">
              <v:path arrowok="t"/>
              <v:fill type="solid"/>
            </v:shape>
            <v:shape style="position:absolute;left:1675;top:-499;width:65;height:96" coordorigin="1675,-499" coordsize="65,96" path="m1728,-490l1715,-490,1721,-486,1724,-477,1727,-470,1729,-462,1729,-440,1727,-432,1721,-417,1715,-412,1728,-412,1732,-418,1737,-426,1739,-437,1739,-465,1737,-476,1732,-485,1728,-490xe" filled="true" fillcolor="#000000" stroked="false">
              <v:path arrowok="t"/>
              <v:fill type="solid"/>
            </v:shape>
            <w10:wrap type="none"/>
          </v:group>
        </w:pict>
      </w:r>
      <w:r>
        <w:rPr/>
        <w:pict>
          <v:group style="position:absolute;margin-left:77.208191pt;margin-top:-39.34465pt;width:9.75pt;height:4.8pt;mso-position-horizontal-relative:page;mso-position-vertical-relative:paragraph;z-index:3736" coordorigin="1544,-787" coordsize="195,96">
            <v:group style="position:absolute;left:1544;top:-785;width:33;height:93" coordorigin="1544,-785" coordsize="33,93">
              <v:shape style="position:absolute;left:1544;top:-785;width:33;height:93" coordorigin="1544,-785" coordsize="33,93" path="m1577,-772l1566,-772,1566,-693,1577,-693,1577,-772xe" filled="true" fillcolor="#000000" stroked="false">
                <v:path arrowok="t"/>
                <v:fill type="solid"/>
              </v:shape>
              <v:shape style="position:absolute;left:1544;top:-785;width:33;height:93" coordorigin="1544,-785" coordsize="33,93" path="m1577,-785l1568,-785,1565,-782,1562,-779,1557,-776,1553,-773,1549,-771,1544,-770,1544,-760,1553,-762,1560,-767,1566,-772,1577,-772,1577,-785xe" filled="true" fillcolor="#000000" stroked="false">
                <v:path arrowok="t"/>
                <v:fill type="solid"/>
              </v:shape>
            </v:group>
            <v:group style="position:absolute;left:1592;top:-787;width:65;height:96" coordorigin="1592,-787" coordsize="65,96">
              <v:shape style="position:absolute;left:1592;top:-787;width:65;height:96" coordorigin="1592,-787" coordsize="65,96" path="m1635,-787l1613,-787,1605,-782,1600,-772,1594,-764,1592,-753,1592,-725,1594,-714,1600,-706,1605,-696,1613,-691,1635,-691,1644,-696,1646,-701,1616,-701,1610,-705,1607,-714,1604,-720,1603,-728,1603,-750,1604,-759,1607,-765,1610,-774,1616,-778,1646,-778,1644,-782,1635,-787xe" filled="true" fillcolor="#000000" stroked="false">
                <v:path arrowok="t"/>
                <v:fill type="solid"/>
              </v:shape>
              <v:shape style="position:absolute;left:1592;top:-787;width:65;height:96" coordorigin="1592,-787" coordsize="65,96" path="m1646,-778l1633,-778,1638,-774,1642,-765,1645,-759,1646,-750,1646,-728,1645,-720,1642,-714,1638,-705,1633,-701,1646,-701,1649,-706,1654,-714,1656,-725,1656,-753,1654,-764,1649,-772,1646,-778xe" filled="true" fillcolor="#000000" stroked="false">
                <v:path arrowok="t"/>
                <v:fill type="solid"/>
              </v:shape>
            </v:group>
            <v:group style="position:absolute;left:1675;top:-787;width:65;height:96" coordorigin="1675,-787" coordsize="65,96">
              <v:shape style="position:absolute;left:1675;top:-787;width:65;height:96" coordorigin="1675,-787" coordsize="65,96" path="m1718,-787l1696,-787,1687,-782,1682,-772,1677,-764,1675,-753,1675,-725,1677,-714,1682,-706,1687,-696,1696,-691,1718,-691,1726,-696,1728,-701,1698,-701,1693,-705,1689,-714,1686,-720,1685,-728,1685,-750,1686,-759,1689,-765,1693,-774,1698,-778,1728,-778,1726,-782,1718,-787xe" filled="true" fillcolor="#000000" stroked="false">
                <v:path arrowok="t"/>
                <v:fill type="solid"/>
              </v:shape>
              <v:shape style="position:absolute;left:1675;top:-787;width:65;height:96" coordorigin="1675,-787" coordsize="65,96" path="m1728,-778l1715,-778,1721,-774,1724,-765,1727,-759,1728,-750,1728,-728,1727,-720,1724,-714,1721,-705,1715,-701,1728,-701,1731,-706,1737,-714,1739,-725,1739,-753,1737,-764,1731,-772,1728,-778xe" filled="true" fillcolor="#000000" stroked="false">
                <v:path arrowok="t"/>
                <v:fill type="solid"/>
              </v:shape>
            </v:group>
            <w10:wrap type="none"/>
          </v:group>
        </w:pict>
      </w:r>
      <w:r>
        <w:rPr/>
        <w:pict>
          <v:group style="position:absolute;margin-left:76.041275pt;margin-top:-53.447868pt;width:10.8pt;height:4.8pt;mso-position-horizontal-relative:page;mso-position-vertical-relative:paragraph;z-index:3760" coordorigin="1521,-1069" coordsize="216,96">
            <v:group style="position:absolute;left:1521;top:-1069;width:62;height:94" coordorigin="1521,-1069" coordsize="62,94">
              <v:shape style="position:absolute;left:1521;top:-1069;width:62;height:94" coordorigin="1521,-1069" coordsize="62,94" path="m1576,-1060l1559,-1060,1563,-1058,1567,-1055,1570,-1052,1571,-1048,1571,-1036,1569,-1031,1564,-1026,1562,-1023,1557,-1020,1550,-1014,1540,-1008,1534,-1002,1524,-991,1521,-983,1521,-975,1582,-975,1582,-985,1534,-985,1536,-991,1542,-998,1564,-1012,1570,-1017,1573,-1020,1579,-1027,1582,-1034,1582,-1050,1579,-1057,1576,-1060xe" filled="true" fillcolor="#000000" stroked="false">
                <v:path arrowok="t"/>
                <v:fill type="solid"/>
              </v:shape>
              <v:shape style="position:absolute;left:1521;top:-1069;width:62;height:94" coordorigin="1521,-1069" coordsize="62,94" path="m1561,-1069l1544,-1069,1536,-1066,1531,-1060,1525,-1054,1522,-1046,1522,-1035,1532,-1035,1532,-1043,1534,-1050,1538,-1054,1542,-1058,1546,-1060,1576,-1060,1574,-1062,1568,-1067,1561,-1069xe" filled="true" fillcolor="#000000" stroked="false">
                <v:path arrowok="t"/>
                <v:fill type="solid"/>
              </v:shape>
            </v:group>
            <v:group style="position:absolute;left:1602;top:-1069;width:65;height:96" coordorigin="1602,-1069" coordsize="65,96">
              <v:shape style="position:absolute;left:1602;top:-1069;width:65;height:96" coordorigin="1602,-1069" coordsize="65,96" path="m1645,-1069l1623,-1069,1615,-1065,1609,-1054,1604,-1046,1602,-1035,1602,-1007,1604,-996,1609,-988,1615,-978,1623,-973,1645,-973,1653,-978,1656,-983,1626,-983,1620,-987,1616,-996,1613,-1002,1612,-1010,1612,-1032,1613,-1041,1616,-1047,1620,-1056,1626,-1060,1655,-1060,1653,-1065,1645,-1069xe" filled="true" fillcolor="#000000" stroked="false">
                <v:path arrowok="t"/>
                <v:fill type="solid"/>
              </v:shape>
              <v:shape style="position:absolute;left:1602;top:-1069;width:65;height:96" coordorigin="1602,-1069" coordsize="65,96" path="m1655,-1060l1642,-1060,1648,-1056,1652,-1047,1654,-1041,1656,-1032,1656,-1010,1654,-1002,1652,-996,1648,-987,1642,-983,1656,-983,1659,-988,1663,-996,1666,-1007,1666,-1035,1663,-1046,1659,-1054,1655,-1060xe" filled="true" fillcolor="#000000" stroked="false">
                <v:path arrowok="t"/>
                <v:fill type="solid"/>
              </v:shape>
            </v:group>
            <v:group style="position:absolute;left:1672;top:-1069;width:65;height:96" coordorigin="1672,-1069" coordsize="65,96">
              <v:shape style="position:absolute;left:1672;top:-1069;width:65;height:96" coordorigin="1672,-1069" coordsize="65,96" path="m1715,-1069l1693,-1069,1685,-1065,1679,-1054,1675,-1046,1672,-1035,1672,-1007,1675,-996,1679,-988,1685,-978,1693,-973,1715,-973,1723,-978,1726,-983,1696,-983,1690,-987,1686,-996,1684,-1002,1682,-1010,1682,-1032,1684,-1041,1686,-1047,1690,-1056,1696,-1060,1726,-1060,1723,-1065,1715,-1069xe" filled="true" fillcolor="#000000" stroked="false">
                <v:path arrowok="t"/>
                <v:fill type="solid"/>
              </v:shape>
              <v:shape style="position:absolute;left:1672;top:-1069;width:65;height:96" coordorigin="1672,-1069" coordsize="65,96" path="m1726,-1060l1712,-1060,1719,-1056,1722,-1047,1725,-1041,1726,-1032,1726,-1010,1725,-1002,1722,-996,1719,-987,1712,-983,1726,-983,1729,-988,1734,-996,1737,-1007,1737,-1035,1734,-1046,1729,-1054,1726,-1060xe" filled="true" fillcolor="#000000" stroked="false">
                <v:path arrowok="t"/>
                <v:fill type="solid"/>
              </v:shape>
            </v:group>
            <w10:wrap type="none"/>
          </v:group>
        </w:pict>
      </w:r>
      <w:r>
        <w:rPr/>
        <w:pict>
          <v:group style="position:absolute;margin-left:75.975243pt;margin-top:-67.859535pt;width:10.9pt;height:4.850pt;mso-position-horizontal-relative:page;mso-position-vertical-relative:paragraph;z-index:3784" coordorigin="1520,-1357" coordsize="218,97">
            <v:group style="position:absolute;left:1520;top:-1357;width:65;height:97" coordorigin="1520,-1357" coordsize="65,97">
              <v:shape style="position:absolute;left:1520;top:-1357;width:65;height:97" coordorigin="1520,-1357" coordsize="65,97" path="m1530,-1292l1520,-1292,1520,-1281,1524,-1273,1531,-1268,1536,-1264,1543,-1261,1561,-1261,1569,-1264,1575,-1269,1576,-1270,1546,-1270,1542,-1272,1538,-1275,1533,-1279,1531,-1284,1530,-1292xe" filled="true" fillcolor="#000000" stroked="false">
                <v:path arrowok="t"/>
                <v:fill type="solid"/>
              </v:shape>
              <v:shape style="position:absolute;left:1520;top:-1357;width:65;height:97" coordorigin="1520,-1357" coordsize="65,97" path="m1577,-1348l1559,-1348,1564,-1347,1567,-1344,1570,-1340,1571,-1336,1571,-1326,1570,-1322,1567,-1319,1564,-1317,1559,-1315,1545,-1315,1545,-1307,1560,-1307,1564,-1306,1568,-1303,1571,-1299,1573,-1295,1573,-1284,1571,-1280,1564,-1272,1559,-1270,1576,-1270,1581,-1275,1584,-1281,1584,-1296,1582,-1300,1576,-1307,1572,-1310,1567,-1311,1577,-1315,1582,-1322,1582,-1340,1579,-1346,1577,-1348xe" filled="true" fillcolor="#000000" stroked="false">
                <v:path arrowok="t"/>
                <v:fill type="solid"/>
              </v:shape>
              <v:shape style="position:absolute;left:1520;top:-1357;width:65;height:97" coordorigin="1520,-1357" coordsize="65,97" path="m1561,-1357l1544,-1357,1537,-1355,1526,-1344,1522,-1338,1522,-1329,1532,-1329,1533,-1335,1534,-1340,1538,-1343,1542,-1346,1546,-1348,1577,-1348,1574,-1351,1568,-1355,1561,-1357xe" filled="true" fillcolor="#000000" stroked="false">
                <v:path arrowok="t"/>
                <v:fill type="solid"/>
              </v:shape>
            </v:group>
            <v:group style="position:absolute;left:1602;top:-1357;width:65;height:97" coordorigin="1602,-1357" coordsize="65,97">
              <v:shape style="position:absolute;left:1602;top:-1357;width:65;height:97" coordorigin="1602,-1357" coordsize="65,97" path="m1645,-1357l1623,-1357,1615,-1352,1609,-1343,1604,-1334,1602,-1323,1602,-1295,1604,-1284,1609,-1276,1615,-1266,1623,-1261,1645,-1261,1653,-1266,1655,-1270,1626,-1270,1620,-1275,1616,-1284,1613,-1290,1612,-1299,1612,-1320,1613,-1329,1616,-1335,1620,-1344,1626,-1348,1656,-1348,1653,-1352,1645,-1357xe" filled="true" fillcolor="#000000" stroked="false">
                <v:path arrowok="t"/>
                <v:fill type="solid"/>
              </v:shape>
              <v:shape style="position:absolute;left:1602;top:-1357;width:65;height:97" coordorigin="1602,-1357" coordsize="65,97" path="m1656,-1348l1642,-1348,1648,-1344,1652,-1335,1654,-1329,1656,-1320,1656,-1299,1654,-1290,1652,-1284,1648,-1275,1642,-1270,1655,-1270,1659,-1276,1663,-1284,1666,-1295,1666,-1323,1663,-1334,1659,-1343,1656,-1348xe" filled="true" fillcolor="#000000" stroked="false">
                <v:path arrowok="t"/>
                <v:fill type="solid"/>
              </v:shape>
            </v:group>
            <v:group style="position:absolute;left:1672;top:-1357;width:65;height:97" coordorigin="1672,-1357" coordsize="65,97">
              <v:shape style="position:absolute;left:1672;top:-1357;width:65;height:97" coordorigin="1672,-1357" coordsize="65,97" path="m1715,-1357l1693,-1357,1685,-1352,1679,-1343,1675,-1334,1672,-1323,1672,-1295,1675,-1284,1679,-1276,1685,-1266,1693,-1261,1715,-1261,1723,-1266,1726,-1270,1696,-1270,1690,-1275,1686,-1284,1684,-1290,1682,-1299,1682,-1320,1684,-1329,1686,-1335,1690,-1344,1696,-1348,1726,-1348,1723,-1352,1715,-1357xe" filled="true" fillcolor="#000000" stroked="false">
                <v:path arrowok="t"/>
                <v:fill type="solid"/>
              </v:shape>
              <v:shape style="position:absolute;left:1672;top:-1357;width:65;height:97" coordorigin="1672,-1357" coordsize="65,97" path="m1726,-1348l1712,-1348,1719,-1344,1722,-1335,1725,-1329,1726,-1320,1726,-1299,1725,-1290,1722,-1284,1719,-1275,1712,-1270,1726,-1270,1729,-1276,1734,-1284,1737,-1295,1737,-1323,1734,-1334,1729,-1343,1726,-1348xe" filled="true" fillcolor="#000000" stroked="false">
                <v:path arrowok="t"/>
                <v:fill type="solid"/>
              </v:shape>
            </v:group>
            <w10:wrap type="none"/>
          </v:group>
        </w:pict>
      </w:r>
      <w:r>
        <w:rPr/>
        <w:pict>
          <v:group style="position:absolute;margin-left:110.211433pt;margin-top:-15.546313pt;width:13.7pt;height:4.8pt;mso-position-horizontal-relative:page;mso-position-vertical-relative:paragraph;z-index:3880" coordorigin="2204,-311" coordsize="274,96">
            <v:group style="position:absolute;left:2204;top:-311;width:62;height:94" coordorigin="2204,-311" coordsize="62,94">
              <v:shape style="position:absolute;left:2204;top:-311;width:62;height:94" coordorigin="2204,-311" coordsize="62,94" path="m2259,-302l2242,-302,2246,-300,2250,-297,2253,-294,2255,-290,2255,-278,2252,-273,2248,-268,2245,-265,2240,-262,2233,-256,2204,-225,2204,-217,2265,-217,2265,-227,2217,-227,2219,-233,2225,-240,2237,-248,2247,-254,2253,-259,2256,-262,2262,-269,2265,-276,2265,-292,2262,-299,2259,-302xe" filled="true" fillcolor="#000000" stroked="false">
                <v:path arrowok="t"/>
                <v:fill type="solid"/>
              </v:shape>
              <v:shape style="position:absolute;left:2204;top:-311;width:62;height:94" coordorigin="2204,-311" coordsize="62,94" path="m2245,-311l2227,-311,2219,-308,2213,-302,2208,-296,2205,-288,2205,-277,2215,-277,2216,-285,2217,-292,2221,-296,2224,-300,2229,-302,2259,-302,2257,-304,2251,-309,2245,-311xe" filled="true" fillcolor="#000000" stroked="false">
                <v:path arrowok="t"/>
                <v:fill type="solid"/>
              </v:shape>
            </v:group>
            <v:group style="position:absolute;left:2285;top:-311;width:65;height:96" coordorigin="2285,-311" coordsize="65,96">
              <v:shape style="position:absolute;left:2285;top:-311;width:65;height:96" coordorigin="2285,-311" coordsize="65,96" path="m2328,-311l2306,-311,2298,-307,2292,-296,2287,-288,2285,-277,2285,-249,2287,-238,2292,-230,2298,-220,2306,-215,2328,-215,2336,-220,2339,-225,2309,-225,2303,-229,2299,-238,2297,-244,2295,-252,2295,-274,2297,-283,2299,-289,2303,-298,2309,-302,2339,-302,2336,-307,2328,-311xe" filled="true" fillcolor="#000000" stroked="false">
                <v:path arrowok="t"/>
                <v:fill type="solid"/>
              </v:shape>
              <v:shape style="position:absolute;left:2285;top:-311;width:65;height:96" coordorigin="2285,-311" coordsize="65,96" path="m2339,-302l2325,-302,2331,-298,2335,-289,2337,-283,2339,-274,2339,-252,2337,-244,2335,-238,2331,-229,2325,-225,2339,-225,2342,-230,2347,-238,2349,-249,2349,-277,2347,-288,2342,-296,2339,-302xe" filled="true" fillcolor="#000000" stroked="false">
                <v:path arrowok="t"/>
                <v:fill type="solid"/>
              </v:shape>
            </v:group>
            <v:group style="position:absolute;left:2354;top:-309;width:33;height:93" coordorigin="2354,-309" coordsize="33,93">
              <v:shape style="position:absolute;left:2354;top:-309;width:33;height:93" coordorigin="2354,-309" coordsize="33,93" path="m2386,-296l2376,-296,2376,-217,2386,-217,2386,-296xe" filled="true" fillcolor="#000000" stroked="false">
                <v:path arrowok="t"/>
                <v:fill type="solid"/>
              </v:shape>
              <v:shape style="position:absolute;left:2354;top:-309;width:33;height:93" coordorigin="2354,-309" coordsize="33,93" path="m2386,-309l2378,-309,2375,-306,2372,-303,2363,-297,2358,-296,2354,-294,2354,-284,2363,-286,2370,-291,2376,-296,2386,-296,2386,-309xe" filled="true" fillcolor="#000000" stroked="false">
                <v:path arrowok="t"/>
                <v:fill type="solid"/>
              </v:shape>
            </v:group>
            <v:group style="position:absolute;left:2414;top:-311;width:65;height:96" coordorigin="2414,-311" coordsize="65,96">
              <v:shape style="position:absolute;left:2414;top:-311;width:65;height:96" coordorigin="2414,-311" coordsize="65,96" path="m2464,-311l2437,-311,2429,-307,2423,-297,2417,-288,2414,-276,2414,-247,2416,-236,2422,-228,2427,-220,2436,-215,2456,-215,2464,-218,2469,-224,2441,-224,2435,-226,2431,-231,2428,-235,2426,-240,2426,-253,2428,-258,2432,-262,2424,-262,2424,-264,2424,-276,2426,-285,2430,-292,2435,-299,2440,-302,2474,-302,2474,-303,2464,-311xe" filled="true" fillcolor="#000000" stroked="false">
                <v:path arrowok="t"/>
                <v:fill type="solid"/>
              </v:shape>
              <v:shape style="position:absolute;left:2414;top:-311;width:65;height:96" coordorigin="2414,-311" coordsize="65,96" path="m2471,-269l2453,-269,2458,-267,2462,-262,2466,-259,2468,-254,2468,-240,2466,-235,2462,-231,2458,-226,2453,-224,2469,-224,2475,-230,2478,-238,2478,-256,2475,-263,2471,-269xe" filled="true" fillcolor="#000000" stroked="false">
                <v:path arrowok="t"/>
                <v:fill type="solid"/>
              </v:shape>
              <v:shape style="position:absolute;left:2414;top:-311;width:65;height:96" coordorigin="2414,-311" coordsize="65,96" path="m2458,-277l2444,-277,2439,-276,2430,-271,2427,-267,2425,-262,2432,-262,2436,-266,2441,-269,2471,-269,2465,-275,2458,-277xe" filled="true" fillcolor="#000000" stroked="false">
                <v:path arrowok="t"/>
                <v:fill type="solid"/>
              </v:shape>
              <v:shape style="position:absolute;left:2414;top:-311;width:65;height:96" coordorigin="2414,-311" coordsize="65,96" path="m2474,-302l2458,-302,2464,-297,2466,-287,2477,-287,2474,-302xe" filled="true" fillcolor="#000000" stroked="false">
                <v:path arrowok="t"/>
                <v:fill type="solid"/>
              </v:shape>
            </v:group>
            <w10:wrap type="none"/>
          </v:group>
        </w:pict>
      </w:r>
      <w:r>
        <w:rPr/>
        <w:pict>
          <v:group style="position:absolute;margin-left:156.025223pt;margin-top:-15.546313pt;width:13.45pt;height:4.8pt;mso-position-horizontal-relative:page;mso-position-vertical-relative:paragraph;z-index:3904" coordorigin="3121,-311" coordsize="269,96">
            <v:group style="position:absolute;left:3121;top:-311;width:62;height:94" coordorigin="3121,-311" coordsize="62,94">
              <v:shape style="position:absolute;left:3121;top:-311;width:62;height:94" coordorigin="3121,-311" coordsize="62,94" path="m3176,-302l3158,-302,3163,-300,3166,-297,3170,-294,3172,-290,3172,-278,3169,-273,3164,-268,3162,-265,3157,-262,3150,-256,3140,-250,3133,-244,3130,-240,3124,-233,3121,-225,3121,-217,3182,-217,3182,-227,3134,-227,3136,-233,3142,-240,3163,-254,3170,-259,3173,-262,3179,-269,3182,-276,3182,-292,3179,-299,3176,-302xe" filled="true" fillcolor="#000000" stroked="false">
                <v:path arrowok="t"/>
                <v:fill type="solid"/>
              </v:shape>
              <v:shape style="position:absolute;left:3121;top:-311;width:62;height:94" coordorigin="3121,-311" coordsize="62,94" path="m3161,-311l3143,-311,3136,-308,3130,-302,3124,-296,3121,-288,3121,-277,3132,-277,3132,-285,3134,-292,3138,-296,3141,-300,3146,-302,3176,-302,3174,-304,3168,-309,3161,-311xe" filled="true" fillcolor="#000000" stroked="false">
                <v:path arrowok="t"/>
                <v:fill type="solid"/>
              </v:shape>
            </v:group>
            <v:group style="position:absolute;left:3202;top:-311;width:65;height:96" coordorigin="3202,-311" coordsize="65,96">
              <v:shape style="position:absolute;left:3202;top:-311;width:65;height:96" coordorigin="3202,-311" coordsize="65,96" path="m3245,-311l3223,-311,3214,-307,3209,-296,3204,-288,3202,-277,3202,-249,3204,-238,3209,-230,3214,-220,3223,-215,3245,-215,3253,-220,3255,-225,3225,-225,3220,-229,3216,-238,3213,-244,3212,-252,3212,-274,3213,-283,3216,-289,3220,-298,3225,-302,3255,-302,3253,-307,3245,-311xe" filled="true" fillcolor="#000000" stroked="false">
                <v:path arrowok="t"/>
                <v:fill type="solid"/>
              </v:shape>
              <v:shape style="position:absolute;left:3202;top:-311;width:65;height:96" coordorigin="3202,-311" coordsize="65,96" path="m3255,-302l3242,-302,3248,-298,3251,-289,3254,-283,3255,-274,3255,-252,3254,-244,3251,-238,3248,-229,3242,-225,3255,-225,3258,-230,3264,-238,3266,-249,3266,-277,3264,-288,3258,-296,3255,-302xe" filled="true" fillcolor="#000000" stroked="false">
                <v:path arrowok="t"/>
                <v:fill type="solid"/>
              </v:shape>
            </v:group>
            <v:group style="position:absolute;left:3271;top:-309;width:33;height:93" coordorigin="3271,-309" coordsize="33,93">
              <v:shape style="position:absolute;left:3271;top:-309;width:33;height:93" coordorigin="3271,-309" coordsize="33,93" path="m3303,-296l3293,-296,3293,-217,3303,-217,3303,-296xe" filled="true" fillcolor="#000000" stroked="false">
                <v:path arrowok="t"/>
                <v:fill type="solid"/>
              </v:shape>
              <v:shape style="position:absolute;left:3271;top:-309;width:33;height:93" coordorigin="3271,-309" coordsize="33,93" path="m3303,-309l3295,-309,3292,-306,3288,-303,3280,-297,3275,-296,3271,-294,3271,-284,3280,-286,3287,-291,3293,-296,3303,-296,3303,-309xe" filled="true" fillcolor="#000000" stroked="false">
                <v:path arrowok="t"/>
                <v:fill type="solid"/>
              </v:shape>
            </v:group>
            <v:group style="position:absolute;left:3328;top:-309;width:61;height:93" coordorigin="3328,-309" coordsize="61,93">
              <v:shape style="position:absolute;left:3328;top:-309;width:61;height:93" coordorigin="3328,-309" coordsize="61,93" path="m3389,-309l3328,-309,3328,-299,3378,-299,3344,-217,3355,-217,3389,-301,3389,-309xe" filled="true" fillcolor="#000000" stroked="false">
                <v:path arrowok="t"/>
                <v:fill type="solid"/>
              </v:shape>
            </v:group>
            <w10:wrap type="none"/>
          </v:group>
        </w:pict>
      </w:r>
      <w:r>
        <w:rPr/>
        <w:pict>
          <v:group style="position:absolute;margin-left:199.464676pt;margin-top:-15.546313pt;width:17.55pt;height:4.8pt;mso-position-horizontal-relative:page;mso-position-vertical-relative:paragraph;z-index:3928" coordorigin="3989,-311" coordsize="351,96">
            <v:group style="position:absolute;left:3989;top:-311;width:62;height:94" coordorigin="3989,-311" coordsize="62,94">
              <v:shape style="position:absolute;left:3989;top:-311;width:62;height:94" coordorigin="3989,-311" coordsize="62,94" path="m4045,-302l4027,-302,4032,-300,4039,-294,4040,-290,4040,-278,4038,-273,4033,-268,4031,-265,4026,-262,4019,-256,4009,-250,4002,-244,3999,-240,3992,-233,3989,-225,3989,-217,4051,-217,4051,-227,4003,-227,4004,-233,4011,-240,4032,-254,4039,-259,4042,-262,4047,-269,4051,-276,4051,-292,4048,-299,4045,-302xe" filled="true" fillcolor="#000000" stroked="false">
                <v:path arrowok="t"/>
                <v:fill type="solid"/>
              </v:shape>
              <v:shape style="position:absolute;left:3989;top:-311;width:62;height:94" coordorigin="3989,-311" coordsize="62,94" path="m4030,-311l4012,-311,4005,-308,3999,-302,3993,-296,3990,-288,3990,-277,4001,-277,4001,-285,4003,-292,4006,-296,4010,-300,4015,-302,4045,-302,4043,-304,4037,-309,4030,-311xe" filled="true" fillcolor="#000000" stroked="false">
                <v:path arrowok="t"/>
                <v:fill type="solid"/>
              </v:shape>
            </v:group>
            <v:group style="position:absolute;left:4070;top:-311;width:65;height:96" coordorigin="4070,-311" coordsize="65,96">
              <v:shape style="position:absolute;left:4070;top:-311;width:65;height:96" coordorigin="4070,-311" coordsize="65,96" path="m4113,-311l4091,-311,4083,-307,4077,-296,4073,-288,4070,-277,4070,-249,4073,-238,4077,-230,4083,-220,4091,-215,4113,-215,4121,-220,4124,-225,4094,-225,4088,-229,4084,-238,4082,-244,4081,-252,4081,-274,4082,-283,4084,-289,4088,-298,4094,-302,4124,-302,4121,-307,4113,-311xe" filled="true" fillcolor="#000000" stroked="false">
                <v:path arrowok="t"/>
                <v:fill type="solid"/>
              </v:shape>
              <v:shape style="position:absolute;left:4070;top:-311;width:65;height:96" coordorigin="4070,-311" coordsize="65,96" path="m4124,-302l4111,-302,4117,-298,4120,-289,4123,-283,4124,-274,4124,-252,4123,-244,4120,-238,4117,-229,4111,-225,4124,-225,4127,-230,4132,-238,4135,-249,4135,-277,4132,-288,4127,-296,4124,-302xe" filled="true" fillcolor="#000000" stroked="false">
                <v:path arrowok="t"/>
                <v:fill type="solid"/>
              </v:shape>
            </v:group>
            <v:group style="position:absolute;left:4140;top:-309;width:33;height:93" coordorigin="4140,-309" coordsize="33,93">
              <v:shape style="position:absolute;left:4140;top:-309;width:33;height:93" coordorigin="4140,-309" coordsize="33,93" path="m4172,-296l4161,-296,4161,-217,4172,-217,4172,-296xe" filled="true" fillcolor="#000000" stroked="false">
                <v:path arrowok="t"/>
                <v:fill type="solid"/>
              </v:shape>
              <v:shape style="position:absolute;left:4140;top:-309;width:33;height:93" coordorigin="4140,-309" coordsize="33,93" path="m4172,-309l4164,-309,4161,-306,4157,-303,4148,-297,4144,-296,4140,-294,4140,-284,4148,-286,4156,-291,4161,-296,4172,-296,4172,-309xe" filled="true" fillcolor="#000000" stroked="false">
                <v:path arrowok="t"/>
                <v:fill type="solid"/>
              </v:shape>
            </v:group>
            <v:group style="position:absolute;left:4198;top:-311;width:67;height:96" coordorigin="4198,-311" coordsize="67,96">
              <v:shape style="position:absolute;left:4198;top:-311;width:67;height:96" coordorigin="4198,-311" coordsize="67,96" path="m4241,-311l4222,-311,4214,-309,4209,-303,4204,-299,4202,-293,4202,-282,4202,-278,4205,-274,4207,-271,4211,-268,4216,-266,4216,-266,4211,-265,4207,-262,4204,-258,4200,-254,4198,-248,4198,-234,4201,-228,4213,-218,4221,-215,4242,-215,4250,-218,4258,-224,4224,-224,4218,-226,4214,-229,4210,-232,4209,-237,4209,-248,4210,-253,4214,-256,4218,-260,4224,-262,4256,-262,4256,-262,4252,-265,4247,-266,4247,-266,4252,-268,4254,-270,4224,-270,4219,-272,4216,-275,4213,-278,4211,-282,4211,-291,4213,-295,4216,-297,4220,-301,4225,-303,4255,-303,4254,-303,4249,-309,4241,-311xe" filled="true" fillcolor="#000000" stroked="false">
                <v:path arrowok="t"/>
                <v:fill type="solid"/>
              </v:shape>
              <v:shape style="position:absolute;left:4198;top:-311;width:67;height:96" coordorigin="4198,-311" coordsize="67,96" path="m4256,-262l4239,-262,4245,-260,4249,-256,4252,-253,4254,-248,4254,-237,4252,-233,4249,-229,4245,-226,4239,-224,4258,-224,4262,-228,4265,-234,4265,-248,4263,-254,4259,-258,4256,-262xe" filled="true" fillcolor="#000000" stroked="false">
                <v:path arrowok="t"/>
                <v:fill type="solid"/>
              </v:shape>
              <v:shape style="position:absolute;left:4198;top:-311;width:67;height:96" coordorigin="4198,-311" coordsize="67,96" path="m4255,-303l4238,-303,4243,-301,4247,-297,4250,-295,4252,-291,4252,-282,4250,-278,4247,-275,4244,-272,4239,-270,4254,-270,4256,-271,4258,-274,4261,-278,4261,-282,4261,-293,4259,-299,4255,-303xe" filled="true" fillcolor="#000000" stroked="false">
                <v:path arrowok="t"/>
                <v:fill type="solid"/>
              </v:shape>
            </v:group>
            <v:group style="position:absolute;left:4272;top:-309;width:68;height:93" coordorigin="4272,-309" coordsize="68,93">
              <v:shape style="position:absolute;left:4272;top:-309;width:68;height:93" coordorigin="4272,-309" coordsize="68,93" path="m4338,-309l4272,-309,4272,-217,4340,-217,4340,-226,4283,-226,4283,-260,4334,-260,4334,-270,4283,-270,4283,-300,4338,-300,4338,-309xe" filled="true" fillcolor="#000000" stroked="false">
                <v:path arrowok="t"/>
                <v:fill type="solid"/>
              </v:shape>
            </v:group>
            <w10:wrap type="none"/>
          </v:group>
        </w:pict>
      </w:r>
      <w:r>
        <w:rPr/>
        <w:pict>
          <v:group style="position:absolute;margin-left:245.125854pt;margin-top:-15.546313pt;width:17.55pt;height:4.8pt;mso-position-horizontal-relative:page;mso-position-vertical-relative:paragraph;z-index:3952" coordorigin="4903,-311" coordsize="351,96">
            <v:group style="position:absolute;left:4903;top:-311;width:62;height:94" coordorigin="4903,-311" coordsize="62,94">
              <v:shape style="position:absolute;left:4903;top:-311;width:62;height:94" coordorigin="4903,-311" coordsize="62,94" path="m4958,-302l4940,-302,4945,-300,4948,-297,4952,-294,4954,-290,4954,-278,4951,-273,4946,-268,4944,-265,4939,-262,4932,-256,4922,-250,4915,-244,4912,-240,4906,-233,4903,-225,4903,-217,4964,-217,4964,-227,4916,-227,4917,-233,4924,-240,4945,-254,4952,-259,4955,-262,4961,-269,4964,-276,4964,-292,4961,-299,4958,-302xe" filled="true" fillcolor="#000000" stroked="false">
                <v:path arrowok="t"/>
                <v:fill type="solid"/>
              </v:shape>
              <v:shape style="position:absolute;left:4903;top:-311;width:62;height:94" coordorigin="4903,-311" coordsize="62,94" path="m4943,-311l4925,-311,4918,-308,4912,-302,4907,-296,4903,-288,4903,-277,4914,-277,4914,-285,4916,-292,4920,-296,4923,-300,4928,-302,4958,-302,4956,-304,4950,-309,4943,-311xe" filled="true" fillcolor="#000000" stroked="false">
                <v:path arrowok="t"/>
                <v:fill type="solid"/>
              </v:shape>
            </v:group>
            <v:group style="position:absolute;left:4984;top:-311;width:65;height:96" coordorigin="4984,-311" coordsize="65,96">
              <v:shape style="position:absolute;left:4984;top:-311;width:65;height:96" coordorigin="4984,-311" coordsize="65,96" path="m5027,-311l5005,-311,4996,-307,4991,-296,4986,-288,4984,-277,4984,-249,4986,-238,4991,-230,4996,-220,5005,-215,5027,-215,5035,-220,5037,-225,5007,-225,5002,-229,4998,-238,4995,-244,4994,-252,4994,-274,4995,-283,4998,-289,5002,-298,5007,-302,5037,-302,5035,-307,5027,-311xe" filled="true" fillcolor="#000000" stroked="false">
                <v:path arrowok="t"/>
                <v:fill type="solid"/>
              </v:shape>
              <v:shape style="position:absolute;left:4984;top:-311;width:65;height:96" coordorigin="4984,-311" coordsize="65,96" path="m5037,-302l5024,-302,5030,-298,5033,-289,5036,-283,5037,-274,5037,-252,5036,-244,5033,-238,5030,-229,5024,-225,5037,-225,5040,-230,5046,-238,5048,-249,5048,-277,5046,-288,5040,-296,5037,-302xe" filled="true" fillcolor="#000000" stroked="false">
                <v:path arrowok="t"/>
                <v:fill type="solid"/>
              </v:shape>
            </v:group>
            <v:group style="position:absolute;left:5053;top:-309;width:33;height:93" coordorigin="5053,-309" coordsize="33,93">
              <v:shape style="position:absolute;left:5053;top:-309;width:33;height:93" coordorigin="5053,-309" coordsize="33,93" path="m5085,-296l5075,-296,5075,-217,5085,-217,5085,-296xe" filled="true" fillcolor="#000000" stroked="false">
                <v:path arrowok="t"/>
                <v:fill type="solid"/>
              </v:shape>
              <v:shape style="position:absolute;left:5053;top:-309;width:33;height:93" coordorigin="5053,-309" coordsize="33,93" path="m5085,-309l5077,-309,5074,-306,5070,-303,5061,-297,5057,-296,5053,-294,5053,-284,5061,-286,5069,-291,5075,-296,5085,-296,5085,-309xe" filled="true" fillcolor="#000000" stroked="false">
                <v:path arrowok="t"/>
                <v:fill type="solid"/>
              </v:shape>
            </v:group>
            <v:group style="position:absolute;left:5113;top:-311;width:65;height:96" coordorigin="5113,-311" coordsize="65,96">
              <v:shape style="position:absolute;left:5113;top:-311;width:65;height:96" coordorigin="5113,-311" coordsize="65,96" path="m5124,-240l5114,-240,5117,-224,5127,-215,5154,-215,5162,-220,5165,-224,5133,-224,5127,-229,5124,-240xe" filled="true" fillcolor="#000000" stroked="false">
                <v:path arrowok="t"/>
                <v:fill type="solid"/>
              </v:shape>
              <v:shape style="position:absolute;left:5113;top:-311;width:65;height:96" coordorigin="5113,-311" coordsize="65,96" path="m5177,-264l5167,-264,5167,-251,5165,-242,5161,-235,5157,-228,5151,-224,5165,-224,5168,-230,5174,-239,5177,-251,5177,-264xe" filled="true" fillcolor="#000000" stroked="false">
                <v:path arrowok="t"/>
                <v:fill type="solid"/>
              </v:shape>
              <v:shape style="position:absolute;left:5113;top:-311;width:65;height:96" coordorigin="5113,-311" coordsize="65,96" path="m5155,-311l5135,-311,5127,-308,5121,-302,5116,-296,5113,-288,5113,-270,5115,-263,5126,-252,5133,-249,5147,-249,5152,-251,5156,-253,5161,-256,5162,-258,5138,-258,5132,-260,5129,-264,5125,-268,5123,-273,5138,-302,5167,-302,5163,-307,5155,-311xe" filled="true" fillcolor="#000000" stroked="false">
                <v:path arrowok="t"/>
                <v:fill type="solid"/>
              </v:shape>
              <v:shape style="position:absolute;left:5113;top:-311;width:65;height:96" coordorigin="5113,-311" coordsize="65,96" path="m5167,-302l5150,-302,5155,-300,5159,-296,5163,-292,5165,-286,5165,-273,5163,-268,5159,-264,5155,-260,5150,-258,5162,-258,5164,-259,5166,-264,5177,-264,5177,-280,5174,-291,5169,-299,5167,-302xe" filled="true" fillcolor="#000000" stroked="false">
                <v:path arrowok="t"/>
                <v:fill type="solid"/>
              </v:shape>
            </v:group>
            <v:group style="position:absolute;left:5186;top:-309;width:68;height:93" coordorigin="5186,-309" coordsize="68,93">
              <v:shape style="position:absolute;left:5186;top:-309;width:68;height:93" coordorigin="5186,-309" coordsize="68,93" path="m5251,-309l5186,-309,5186,-217,5253,-217,5253,-226,5196,-226,5196,-260,5248,-260,5248,-270,5196,-270,5196,-300,5251,-300,5251,-309xe" filled="true" fillcolor="#000000" stroked="false">
                <v:path arrowok="t"/>
                <v:fill type="solid"/>
              </v:shape>
            </v:group>
            <w10:wrap type="none"/>
          </v:group>
        </w:pict>
      </w:r>
      <w:r>
        <w:rPr/>
        <w:pict>
          <v:group style="position:absolute;margin-left:313.085663pt;margin-top:-51.348557pt;width:9.950pt;height:5pt;mso-position-horizontal-relative:page;mso-position-vertical-relative:paragraph;z-index:4000" coordorigin="6262,-1027" coordsize="199,100">
            <v:group style="position:absolute;left:6262;top:-1027;width:67;height:100" coordorigin="6262,-1027" coordsize="67,100">
              <v:shape style="position:absolute;left:6262;top:-1027;width:67;height:100" coordorigin="6262,-1027" coordsize="67,100" path="m6306,-1027l6284,-1027,6275,-1022,6269,-1012,6264,-1003,6262,-992,6262,-963,6264,-951,6269,-942,6275,-933,6284,-927,6306,-927,6315,-933,6318,-937,6286,-937,6280,-942,6277,-951,6274,-957,6273,-966,6273,-989,6274,-997,6277,-1004,6280,-1013,6286,-1017,6318,-1017,6315,-1022,6306,-1027xe" filled="true" fillcolor="#000000" stroked="false">
                <v:path arrowok="t"/>
                <v:fill type="solid"/>
              </v:shape>
              <v:shape style="position:absolute;left:6262;top:-1027;width:67;height:100" coordorigin="6262,-1027" coordsize="67,100" path="m6318,-1017l6304,-1017,6310,-1013,6313,-1004,6316,-997,6318,-989,6318,-966,6316,-957,6313,-951,6310,-942,6304,-937,6318,-937,6321,-942,6326,-951,6328,-963,6328,-992,6326,-1003,6321,-1012,6318,-1017xe" filled="true" fillcolor="#000000" stroked="false">
                <v:path arrowok="t"/>
                <v:fill type="solid"/>
              </v:shape>
            </v:group>
            <v:group style="position:absolute;left:6349;top:-1027;width:112;height:100" coordorigin="6349,-1027" coordsize="112,100">
              <v:shape style="position:absolute;left:6349;top:-1027;width:112;height:100" coordorigin="6349,-1027" coordsize="112,100" path="m6436,-1027l6427,-1027,6374,-927,6383,-927,6436,-1027xe" filled="true" fillcolor="#000000" stroked="false">
                <v:path arrowok="t"/>
                <v:fill type="solid"/>
              </v:shape>
              <v:shape style="position:absolute;left:6349;top:-1027;width:112;height:100" coordorigin="6349,-1027" coordsize="112,100" path="m6446,-982l6417,-963,6417,-948,6446,-929,6452,-932,6455,-937,6435,-937,6432,-939,6430,-942,6428,-946,6427,-950,6427,-961,6428,-966,6430,-969,6432,-973,6435,-974,6455,-974,6452,-979,6446,-982xe" filled="true" fillcolor="#000000" stroked="false">
                <v:path arrowok="t"/>
                <v:fill type="solid"/>
              </v:shape>
              <v:shape style="position:absolute;left:6349;top:-1027;width:112;height:100" coordorigin="6349,-1027" coordsize="112,100" path="m6455,-974l6443,-974,6446,-973,6448,-969,6450,-966,6451,-961,6451,-950,6450,-946,6448,-942,6446,-939,6443,-937,6455,-937,6459,-942,6461,-948,6461,-963,6459,-969,6455,-974,6455,-974xe" filled="true" fillcolor="#000000" stroked="false">
                <v:path arrowok="t"/>
                <v:fill type="solid"/>
              </v:shape>
              <v:shape style="position:absolute;left:6349;top:-1027;width:112;height:100" coordorigin="6349,-1027" coordsize="112,100" path="m6378,-1025l6349,-1006,6349,-991,6378,-973,6384,-975,6387,-980,6367,-980,6364,-982,6362,-986,6360,-989,6359,-993,6359,-1005,6360,-1009,6362,-1012,6364,-1016,6367,-1018,6387,-1018,6384,-1022,6378,-1025xe" filled="true" fillcolor="#000000" stroked="false">
                <v:path arrowok="t"/>
                <v:fill type="solid"/>
              </v:shape>
              <v:shape style="position:absolute;left:6349;top:-1027;width:112;height:100" coordorigin="6349,-1027" coordsize="112,100" path="m6387,-1018l6375,-1018,6378,-1016,6380,-1012,6382,-1009,6383,-1005,6383,-993,6382,-989,6380,-986,6378,-982,6375,-980,6387,-980,6388,-980,6391,-985,6393,-991,6393,-1006,6391,-1012,6388,-1017,6387,-1018xe" filled="true" fillcolor="#000000" stroked="false">
                <v:path arrowok="t"/>
                <v:fill type="solid"/>
              </v:shape>
            </v:group>
            <w10:wrap type="none"/>
          </v:group>
        </w:pict>
      </w:r>
      <w:r>
        <w:rPr/>
        <w:pict>
          <v:group style="position:absolute;margin-left:313.154083pt;margin-top:-66.556686pt;width:9.9pt;height:5pt;mso-position-horizontal-relative:page;mso-position-vertical-relative:paragraph;z-index:4024" coordorigin="6263,-1331" coordsize="198,100">
            <v:group style="position:absolute;left:6263;top:-1331;width:64;height:98" coordorigin="6263,-1331" coordsize="64,98">
              <v:shape style="position:absolute;left:6263;top:-1331;width:64;height:98" coordorigin="6263,-1331" coordsize="64,98" path="m6320,-1322l6302,-1322,6307,-1320,6311,-1317,6314,-1314,6316,-1310,6316,-1297,6313,-1292,6308,-1286,6306,-1284,6301,-1280,6294,-1274,6283,-1268,6276,-1262,6273,-1258,6266,-1250,6263,-1242,6263,-1234,6327,-1234,6327,-1244,6277,-1244,6279,-1250,6285,-1258,6307,-1272,6314,-1278,6317,-1281,6323,-1288,6327,-1295,6327,-1312,6324,-1319,6320,-1322xe" filled="true" fillcolor="#000000" stroked="false">
                <v:path arrowok="t"/>
                <v:fill type="solid"/>
              </v:shape>
              <v:shape style="position:absolute;left:6263;top:-1331;width:64;height:98" coordorigin="6263,-1331" coordsize="64,98" path="m6305,-1331l6287,-1331,6279,-1328,6273,-1322,6267,-1316,6264,-1307,6264,-1296,6275,-1296,6275,-1305,6277,-1311,6281,-1315,6285,-1320,6290,-1322,6320,-1322,6318,-1324,6312,-1329,6305,-1331xe" filled="true" fillcolor="#000000" stroked="false">
                <v:path arrowok="t"/>
                <v:fill type="solid"/>
              </v:shape>
            </v:group>
            <v:group style="position:absolute;left:6349;top:-1331;width:112;height:100" coordorigin="6349,-1331" coordsize="112,100">
              <v:shape style="position:absolute;left:6349;top:-1331;width:112;height:100" coordorigin="6349,-1331" coordsize="112,100" path="m6436,-1331l6427,-1331,6374,-1232,6383,-1232,6436,-1331xe" filled="true" fillcolor="#000000" stroked="false">
                <v:path arrowok="t"/>
                <v:fill type="solid"/>
              </v:shape>
              <v:shape style="position:absolute;left:6349;top:-1331;width:112;height:100" coordorigin="6349,-1331" coordsize="112,100" path="m6446,-1286l6417,-1268,6417,-1253,6446,-1234,6452,-1237,6455,-1241,6435,-1241,6432,-1243,6430,-1247,6428,-1250,6427,-1254,6427,-1266,6428,-1270,6430,-1274,6432,-1277,6435,-1279,6455,-1279,6452,-1284,6446,-1286xe" filled="true" fillcolor="#000000" stroked="false">
                <v:path arrowok="t"/>
                <v:fill type="solid"/>
              </v:shape>
              <v:shape style="position:absolute;left:6349;top:-1331;width:112;height:100" coordorigin="6349,-1331" coordsize="112,100" path="m6455,-1279l6443,-1279,6446,-1277,6448,-1273,6450,-1270,6451,-1266,6451,-1254,6450,-1250,6448,-1247,6446,-1243,6443,-1241,6455,-1241,6455,-1242,6459,-1246,6461,-1253,6461,-1268,6459,-1274,6455,-1278,6455,-1279xe" filled="true" fillcolor="#000000" stroked="false">
                <v:path arrowok="t"/>
                <v:fill type="solid"/>
              </v:shape>
              <v:shape style="position:absolute;left:6349;top:-1331;width:112;height:100" coordorigin="6349,-1331" coordsize="112,100" path="m6378,-1329l6349,-1311,6349,-1296,6378,-1277,6384,-1280,6387,-1285,6367,-1285,6364,-1286,6362,-1290,6360,-1293,6359,-1298,6359,-1309,6360,-1313,6362,-1317,6364,-1320,6367,-1322,6387,-1322,6384,-1327,6378,-1329xe" filled="true" fillcolor="#000000" stroked="false">
                <v:path arrowok="t"/>
                <v:fill type="solid"/>
              </v:shape>
              <v:shape style="position:absolute;left:6349;top:-1331;width:112;height:100" coordorigin="6349,-1331" coordsize="112,100" path="m6387,-1322l6375,-1322,6378,-1320,6380,-1317,6382,-1313,6383,-1309,6383,-1298,6382,-1294,6380,-1290,6378,-1286,6375,-1285,6387,-1285,6388,-1285,6391,-1290,6393,-1296,6393,-1311,6391,-1317,6388,-1322,6387,-1322xe" filled="true" fillcolor="#000000" stroked="false">
                <v:path arrowok="t"/>
                <v:fill type="solid"/>
              </v:shape>
            </v:group>
            <w10:wrap type="none"/>
          </v:group>
        </w:pict>
      </w:r>
      <w:r>
        <w:rPr/>
        <w:pict>
          <v:shape style="position:absolute;margin-left:336.379303pt;margin-top:-41.507103pt;width:10.781754pt;height:11.25pt;mso-position-horizontal-relative:page;mso-position-vertical-relative:paragraph;z-index:4120" type="#_x0000_t75" stroked="false">
            <v:imagedata r:id="rId49" o:title=""/>
          </v:shape>
        </w:pict>
      </w: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IC</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11"/>
          <w:w w:val="95"/>
          <w:sz w:val="16"/>
          <w:szCs w:val="16"/>
        </w:rPr>
        <w:t> </w:t>
      </w:r>
      <w:r>
        <w:rPr>
          <w:rFonts w:ascii="Times New Roman" w:hAnsi="Times New Roman" w:cs="Times New Roman" w:eastAsia="Times New Roman" w:hint="default"/>
          <w:i/>
          <w:spacing w:val="-2"/>
          <w:w w:val="95"/>
          <w:sz w:val="16"/>
          <w:szCs w:val="16"/>
        </w:rPr>
        <w:t>Insights</w:t>
      </w:r>
      <w:r>
        <w:rPr>
          <w:rFonts w:ascii="宋体" w:hAnsi="宋体" w:cs="宋体" w:eastAsia="宋体" w:hint="default"/>
          <w:spacing w:val="-2"/>
          <w:w w:val="95"/>
          <w:sz w:val="17"/>
          <w:szCs w:val="17"/>
        </w:rPr>
        <w:t>，中信建投证券研究发展部</w:t>
        <w:tab/>
      </w: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IC</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12"/>
          <w:w w:val="95"/>
          <w:sz w:val="16"/>
          <w:szCs w:val="16"/>
        </w:rPr>
        <w:t> </w:t>
      </w:r>
      <w:r>
        <w:rPr>
          <w:rFonts w:ascii="Times New Roman" w:hAnsi="Times New Roman" w:cs="Times New Roman" w:eastAsia="Times New Roman" w:hint="default"/>
          <w:i/>
          <w:spacing w:val="-2"/>
          <w:w w:val="95"/>
          <w:sz w:val="16"/>
          <w:szCs w:val="16"/>
        </w:rPr>
        <w:t>Insights</w:t>
      </w:r>
      <w:r>
        <w:rPr>
          <w:rFonts w:ascii="宋体" w:hAnsi="宋体" w:cs="宋体" w:eastAsia="宋体" w:hint="default"/>
          <w:spacing w:val="-2"/>
          <w:w w:val="95"/>
          <w:sz w:val="17"/>
          <w:szCs w:val="17"/>
        </w:rPr>
        <w:t>，中信建投证券研究发展部</w:t>
      </w:r>
      <w:r>
        <w:rPr>
          <w:rFonts w:ascii="宋体" w:hAnsi="宋体" w:cs="宋体" w:eastAsia="宋体" w:hint="default"/>
          <w:spacing w:val="-2"/>
          <w:sz w:val="17"/>
          <w:szCs w:val="17"/>
        </w:rPr>
      </w:r>
    </w:p>
    <w:p>
      <w:pPr>
        <w:spacing w:line="240" w:lineRule="auto" w:before="9"/>
        <w:ind w:right="0"/>
        <w:rPr>
          <w:rFonts w:ascii="宋体" w:hAnsi="宋体" w:cs="宋体" w:eastAsia="宋体" w:hint="default"/>
          <w:sz w:val="23"/>
          <w:szCs w:val="23"/>
        </w:rPr>
      </w:pPr>
    </w:p>
    <w:p>
      <w:pPr>
        <w:pStyle w:val="Heading3"/>
        <w:spacing w:line="240" w:lineRule="auto"/>
        <w:ind w:right="0"/>
        <w:jc w:val="left"/>
      </w:pPr>
      <w:r>
        <w:rPr>
          <w:rFonts w:ascii="Arial" w:hAnsi="Arial" w:cs="Arial" w:eastAsia="Arial" w:hint="default"/>
          <w:color w:val="044E7D"/>
        </w:rPr>
        <w:t>1.2.2 </w:t>
      </w:r>
      <w:r>
        <w:rPr>
          <w:color w:val="044E7D"/>
        </w:rPr>
        <w:t>以 </w:t>
      </w:r>
      <w:r>
        <w:rPr>
          <w:rFonts w:ascii="Arial" w:hAnsi="Arial" w:cs="Arial" w:eastAsia="Arial" w:hint="default"/>
          <w:color w:val="044E7D"/>
        </w:rPr>
        <w:t>TWS</w:t>
      </w:r>
      <w:r>
        <w:rPr>
          <w:rFonts w:ascii="Arial" w:hAnsi="Arial" w:cs="Arial" w:eastAsia="Arial" w:hint="default"/>
          <w:color w:val="044E7D"/>
          <w:spacing w:val="-18"/>
        </w:rPr>
        <w:t> </w:t>
      </w:r>
      <w:r>
        <w:rPr>
          <w:color w:val="044E7D"/>
        </w:rPr>
        <w:t>耳机为代表，可穿戴市场快速成长</w:t>
      </w:r>
      <w:r>
        <w:rPr/>
      </w:r>
    </w:p>
    <w:p>
      <w:pPr>
        <w:spacing w:line="312" w:lineRule="exact" w:before="153"/>
        <w:ind w:left="135" w:right="131" w:firstLine="401"/>
        <w:jc w:val="right"/>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用户的对设备全面智能化的需求提升，智能手表、智能手环、智能耳机等产品进入用户视野且迅速获得认 可。</w:t>
      </w:r>
      <w:r>
        <w:rPr>
          <w:rFonts w:ascii="Times New Roman" w:hAnsi="Times New Roman" w:cs="Times New Roman" w:eastAsia="Times New Roman" w:hint="default"/>
          <w:sz w:val="20"/>
          <w:szCs w:val="20"/>
        </w:rPr>
        <w:t>2018</w:t>
      </w:r>
      <w:r>
        <w:rPr>
          <w:rFonts w:ascii="Times New Roman" w:hAnsi="Times New Roman" w:cs="Times New Roman" w:eastAsia="Times New Roman" w:hint="default"/>
          <w:spacing w:val="-23"/>
          <w:sz w:val="20"/>
          <w:szCs w:val="20"/>
        </w:rPr>
        <w:t> </w:t>
      </w:r>
      <w:r>
        <w:rPr>
          <w:rFonts w:ascii="宋体" w:hAnsi="宋体" w:cs="宋体" w:eastAsia="宋体" w:hint="default"/>
          <w:sz w:val="20"/>
          <w:szCs w:val="20"/>
        </w:rPr>
        <w:t>年，中国可穿戴设备市场的主要产品形态中，耳机和手表的市场发展最快。在应用场景方面，健康监</w:t>
      </w:r>
      <w:r>
        <w:rPr>
          <w:rFonts w:ascii="宋体" w:hAnsi="宋体" w:cs="宋体" w:eastAsia="宋体" w:hint="default"/>
          <w:w w:val="99"/>
          <w:sz w:val="20"/>
          <w:szCs w:val="20"/>
        </w:rPr>
        <w:t> </w:t>
      </w:r>
      <w:r>
        <w:rPr>
          <w:rFonts w:ascii="宋体" w:hAnsi="宋体" w:cs="宋体" w:eastAsia="宋体" w:hint="default"/>
          <w:spacing w:val="-1"/>
          <w:w w:val="95"/>
          <w:sz w:val="20"/>
          <w:szCs w:val="20"/>
        </w:rPr>
        <w:t>测（智能手环</w:t>
      </w:r>
      <w:r>
        <w:rPr>
          <w:rFonts w:ascii="Times New Roman" w:hAnsi="Times New Roman" w:cs="Times New Roman" w:eastAsia="Times New Roman" w:hint="default"/>
          <w:spacing w:val="-1"/>
          <w:w w:val="95"/>
          <w:sz w:val="20"/>
          <w:szCs w:val="20"/>
        </w:rPr>
        <w:t>/</w:t>
      </w:r>
      <w:r>
        <w:rPr>
          <w:rFonts w:ascii="宋体" w:hAnsi="宋体" w:cs="宋体" w:eastAsia="宋体" w:hint="default"/>
          <w:spacing w:val="-1"/>
          <w:w w:val="95"/>
          <w:sz w:val="20"/>
          <w:szCs w:val="20"/>
        </w:rPr>
        <w:t>手表</w:t>
      </w:r>
      <w:r>
        <w:rPr>
          <w:rFonts w:ascii="Times New Roman" w:hAnsi="Times New Roman" w:cs="Times New Roman" w:eastAsia="Times New Roman" w:hint="default"/>
          <w:spacing w:val="-1"/>
          <w:w w:val="95"/>
          <w:sz w:val="20"/>
          <w:szCs w:val="20"/>
        </w:rPr>
        <w:t>/</w:t>
      </w:r>
      <w:r>
        <w:rPr>
          <w:rFonts w:ascii="宋体" w:hAnsi="宋体" w:cs="宋体" w:eastAsia="宋体" w:hint="default"/>
          <w:spacing w:val="-1"/>
          <w:w w:val="95"/>
          <w:sz w:val="20"/>
          <w:szCs w:val="20"/>
        </w:rPr>
        <w:t>手机）将成为未来的重要发展机会。移动数据除通话方面可作为手机的补充外，将成为更全</w:t>
      </w:r>
      <w:r>
        <w:rPr>
          <w:rFonts w:ascii="宋体" w:hAnsi="宋体" w:cs="宋体" w:eastAsia="宋体" w:hint="default"/>
          <w:w w:val="95"/>
          <w:sz w:val="20"/>
          <w:szCs w:val="20"/>
        </w:rPr>
        <w:t> </w:t>
      </w:r>
      <w:r>
        <w:rPr>
          <w:rFonts w:ascii="宋体" w:hAnsi="宋体" w:cs="宋体" w:eastAsia="宋体" w:hint="default"/>
          <w:w w:val="95"/>
          <w:sz w:val="20"/>
          <w:szCs w:val="20"/>
        </w:rPr>
        <w:t>面的人体数据采集以及相关服务生态建立的重要基础。此外，语音交互也将成为可穿戴设备的又一升级方向。</w:t>
      </w:r>
      <w:r>
        <w:rPr>
          <w:rFonts w:ascii="宋体" w:hAnsi="宋体" w:cs="宋体" w:eastAsia="宋体" w:hint="default"/>
          <w:sz w:val="20"/>
          <w:szCs w:val="20"/>
        </w:rPr>
      </w:r>
    </w:p>
    <w:p>
      <w:pPr>
        <w:pStyle w:val="BodyText"/>
        <w:spacing w:line="266" w:lineRule="auto" w:before="108"/>
        <w:ind w:left="135" w:right="131" w:firstLine="401"/>
        <w:jc w:val="both"/>
      </w:pPr>
      <w:r>
        <w:rPr/>
        <w:pict>
          <v:group style="position:absolute;margin-left:104.993454pt;margin-top:104.885323pt;width:158.1pt;height:100.95pt;mso-position-horizontal-relative:page;mso-position-vertical-relative:paragraph;z-index:-428536" coordorigin="2100,2098" coordsize="3162,2019">
            <v:group style="position:absolute;left:2329;top:3443;width:246;height:631" coordorigin="2329,3443" coordsize="246,631">
              <v:shape style="position:absolute;left:2329;top:3443;width:246;height:631" coordorigin="2329,3443" coordsize="246,631" path="m2575,3443l2329,3443,2329,4074,2575,4074,2575,3443xe" filled="true" fillcolor="#ff8080" stroked="false">
                <v:path arrowok="t"/>
                <v:fill type="solid"/>
              </v:shape>
            </v:group>
            <v:group style="position:absolute;left:2329;top:3181;width:246;height:263" coordorigin="2329,3181" coordsize="246,263">
              <v:shape style="position:absolute;left:2329;top:3181;width:246;height:263" coordorigin="2329,3181" coordsize="246,263" path="m2575,3181l2329,3181,2329,3443,2575,3443,2575,3181xe" filled="true" fillcolor="#81a6bd" stroked="false">
                <v:path arrowok="t"/>
                <v:fill type="solid"/>
              </v:shape>
            </v:group>
            <v:group style="position:absolute;left:2944;top:3301;width:246;height:773" coordorigin="2944,3301" coordsize="246,773">
              <v:shape style="position:absolute;left:2944;top:3301;width:246;height:773" coordorigin="2944,3301" coordsize="246,773" path="m3189,3301l2944,3301,2944,4074,3189,4074,3189,3301xe" filled="true" fillcolor="#ff8080" stroked="false">
                <v:path arrowok="t"/>
                <v:fill type="solid"/>
              </v:shape>
            </v:group>
            <v:group style="position:absolute;left:2944;top:2985;width:246;height:316" coordorigin="2944,2985" coordsize="246,316">
              <v:shape style="position:absolute;left:2944;top:2985;width:246;height:316" coordorigin="2944,2985" coordsize="246,316" path="m3189,2985l2944,2985,2944,3301,3189,3301,3189,2985xe" filled="true" fillcolor="#81a6bd" stroked="false">
                <v:path arrowok="t"/>
                <v:fill type="solid"/>
              </v:shape>
            </v:group>
            <v:group style="position:absolute;left:3558;top:3183;width:246;height:892" coordorigin="3558,3183" coordsize="246,892">
              <v:shape style="position:absolute;left:3558;top:3183;width:246;height:892" coordorigin="3558,3183" coordsize="246,892" path="m3803,3183l3558,3183,3558,4074,3803,4074,3803,3183xe" filled="true" fillcolor="#ff8080" stroked="false">
                <v:path arrowok="t"/>
                <v:fill type="solid"/>
              </v:shape>
            </v:group>
            <v:group style="position:absolute;left:3558;top:2780;width:246;height:403" coordorigin="3558,2780" coordsize="246,403">
              <v:shape style="position:absolute;left:3558;top:2780;width:246;height:403" coordorigin="3558,2780" coordsize="246,403" path="m3803,2780l3558,2780,3558,3183,3803,3183,3803,2780xe" filled="true" fillcolor="#81a6bd" stroked="false">
                <v:path arrowok="t"/>
                <v:fill type="solid"/>
              </v:shape>
            </v:group>
            <v:group style="position:absolute;left:4173;top:3040;width:246;height:1034" coordorigin="4173,3040" coordsize="246,1034">
              <v:shape style="position:absolute;left:4173;top:3040;width:246;height:1034" coordorigin="4173,3040" coordsize="246,1034" path="m4418,3040l4173,3040,4173,4074,4418,4074,4418,3040xe" filled="true" fillcolor="#ff8080" stroked="false">
                <v:path arrowok="t"/>
                <v:fill type="solid"/>
              </v:shape>
            </v:group>
            <v:group style="position:absolute;left:4173;top:2566;width:246;height:474" coordorigin="4173,2566" coordsize="246,474">
              <v:shape style="position:absolute;left:4173;top:2566;width:246;height:474" coordorigin="4173,2566" coordsize="246,474" path="m4418,2566l4173,2566,4173,3040,4418,3040,4418,2566xe" filled="true" fillcolor="#81a6bd" stroked="false">
                <v:path arrowok="t"/>
                <v:fill type="solid"/>
              </v:shape>
            </v:group>
            <v:group style="position:absolute;left:4787;top:2922;width:246;height:1153" coordorigin="4787,2922" coordsize="246,1153">
              <v:shape style="position:absolute;left:4787;top:2922;width:246;height:1153" coordorigin="4787,2922" coordsize="246,1153" path="m5032,2922l4787,2922,4787,4074,5032,4074,5032,2922xe" filled="true" fillcolor="#ff8080" stroked="false">
                <v:path arrowok="t"/>
                <v:fill type="solid"/>
              </v:shape>
            </v:group>
            <v:group style="position:absolute;left:4787;top:2320;width:246;height:602" coordorigin="4787,2320" coordsize="246,602">
              <v:shape style="position:absolute;left:4787;top:2320;width:246;height:602" coordorigin="4787,2320" coordsize="246,602" path="m5032,2320l4787,2320,4787,2922,5032,2922,5032,2320xe" filled="true" fillcolor="#81a6bd" stroked="false">
                <v:path arrowok="t"/>
                <v:fill type="solid"/>
              </v:shape>
            </v:group>
            <v:group style="position:absolute;left:5217;top:2101;width:2;height:1973" coordorigin="5217,2101" coordsize="2,1973">
              <v:shape style="position:absolute;left:5217;top:2101;width:2;height:1973" coordorigin="5217,2101" coordsize="0,1973" path="m5217,4074l5217,2101e" filled="false" stroked="true" strokeweight=".310318pt" strokecolor="#000000">
                <v:path arrowok="t"/>
              </v:shape>
            </v:group>
            <v:group style="position:absolute;left:5217;top:4074;width:42;height:2" coordorigin="5217,4074" coordsize="42,2">
              <v:shape style="position:absolute;left:5217;top:4074;width:42;height:2" coordorigin="5217,4074" coordsize="42,0" path="m5217,4074l5259,4074e" filled="false" stroked="true" strokeweight=".289899pt" strokecolor="#000000">
                <v:path arrowok="t"/>
              </v:shape>
            </v:group>
            <v:group style="position:absolute;left:5217;top:3793;width:42;height:2" coordorigin="5217,3793" coordsize="42,2">
              <v:shape style="position:absolute;left:5217;top:3793;width:42;height:2" coordorigin="5217,3793" coordsize="42,0" path="m5217,3793l5259,3793e" filled="false" stroked="true" strokeweight=".289899pt" strokecolor="#000000">
                <v:path arrowok="t"/>
              </v:shape>
            </v:group>
            <v:group style="position:absolute;left:5217;top:3510;width:42;height:2" coordorigin="5217,3510" coordsize="42,2">
              <v:shape style="position:absolute;left:5217;top:3510;width:42;height:2" coordorigin="5217,3510" coordsize="42,0" path="m5217,3510l5259,3510e" filled="false" stroked="true" strokeweight=".289899pt" strokecolor="#000000">
                <v:path arrowok="t"/>
              </v:shape>
            </v:group>
            <v:group style="position:absolute;left:5217;top:3229;width:42;height:2" coordorigin="5217,3229" coordsize="42,2">
              <v:shape style="position:absolute;left:5217;top:3229;width:42;height:2" coordorigin="5217,3229" coordsize="42,0" path="m5217,3229l5259,3229e" filled="false" stroked="true" strokeweight=".289899pt" strokecolor="#000000">
                <v:path arrowok="t"/>
              </v:shape>
            </v:group>
            <v:group style="position:absolute;left:5217;top:2948;width:42;height:2" coordorigin="5217,2948" coordsize="42,2">
              <v:shape style="position:absolute;left:5217;top:2948;width:42;height:2" coordorigin="5217,2948" coordsize="42,0" path="m5217,2948l5259,2948e" filled="false" stroked="true" strokeweight=".289899pt" strokecolor="#000000">
                <v:path arrowok="t"/>
              </v:shape>
            </v:group>
            <v:group style="position:absolute;left:5217;top:2665;width:42;height:2" coordorigin="5217,2665" coordsize="42,2">
              <v:shape style="position:absolute;left:5217;top:2665;width:42;height:2" coordorigin="5217,2665" coordsize="42,0" path="m5217,2665l5259,2665e" filled="false" stroked="true" strokeweight=".289899pt" strokecolor="#000000">
                <v:path arrowok="t"/>
              </v:shape>
            </v:group>
            <v:group style="position:absolute;left:5217;top:2384;width:42;height:2" coordorigin="5217,2384" coordsize="42,2">
              <v:shape style="position:absolute;left:5217;top:2384;width:42;height:2" coordorigin="5217,2384" coordsize="42,0" path="m5217,2384l5259,2384e" filled="false" stroked="true" strokeweight=".289899pt" strokecolor="#000000">
                <v:path arrowok="t"/>
              </v:shape>
            </v:group>
            <v:group style="position:absolute;left:5217;top:2101;width:42;height:2" coordorigin="5217,2101" coordsize="42,2">
              <v:shape style="position:absolute;left:5217;top:2101;width:42;height:2" coordorigin="5217,2101" coordsize="42,0" path="m5217,2101l5259,2101e" filled="false" stroked="true" strokeweight=".289899pt" strokecolor="#000000">
                <v:path arrowok="t"/>
              </v:shape>
            </v:group>
            <v:group style="position:absolute;left:2145;top:2101;width:2;height:1973" coordorigin="2145,2101" coordsize="2,1973">
              <v:shape style="position:absolute;left:2145;top:2101;width:2;height:1973" coordorigin="2145,2101" coordsize="0,1973" path="m2145,4074l2145,2101e" filled="false" stroked="true" strokeweight=".310318pt" strokecolor="#000000">
                <v:path arrowok="t"/>
              </v:shape>
            </v:group>
            <v:group style="position:absolute;left:2103;top:4074;width:42;height:2" coordorigin="2103,4074" coordsize="42,2">
              <v:shape style="position:absolute;left:2103;top:4074;width:42;height:2" coordorigin="2103,4074" coordsize="42,0" path="m2103,4074l2145,4074e" filled="false" stroked="true" strokeweight=".289899pt" strokecolor="#000000">
                <v:path arrowok="t"/>
              </v:shape>
            </v:group>
            <v:group style="position:absolute;left:2103;top:3680;width:42;height:2" coordorigin="2103,3680" coordsize="42,2">
              <v:shape style="position:absolute;left:2103;top:3680;width:42;height:2" coordorigin="2103,3680" coordsize="42,0" path="m2103,3680l2145,3680e" filled="false" stroked="true" strokeweight=".289899pt" strokecolor="#000000">
                <v:path arrowok="t"/>
              </v:shape>
            </v:group>
            <v:group style="position:absolute;left:2103;top:3285;width:42;height:2" coordorigin="2103,3285" coordsize="42,2">
              <v:shape style="position:absolute;left:2103;top:3285;width:42;height:2" coordorigin="2103,3285" coordsize="42,0" path="m2103,3285l2145,3285e" filled="false" stroked="true" strokeweight=".289899pt" strokecolor="#000000">
                <v:path arrowok="t"/>
              </v:shape>
            </v:group>
            <v:group style="position:absolute;left:2103;top:2891;width:42;height:2" coordorigin="2103,2891" coordsize="42,2">
              <v:shape style="position:absolute;left:2103;top:2891;width:42;height:2" coordorigin="2103,2891" coordsize="42,0" path="m2103,2891l2145,2891e" filled="false" stroked="true" strokeweight=".289899pt" strokecolor="#000000">
                <v:path arrowok="t"/>
              </v:shape>
            </v:group>
            <v:group style="position:absolute;left:2103;top:2495;width:42;height:2" coordorigin="2103,2495" coordsize="42,2">
              <v:shape style="position:absolute;left:2103;top:2495;width:42;height:2" coordorigin="2103,2495" coordsize="42,0" path="m2103,2495l2145,2495e" filled="false" stroked="true" strokeweight=".289899pt" strokecolor="#000000">
                <v:path arrowok="t"/>
              </v:shape>
            </v:group>
            <v:group style="position:absolute;left:2103;top:2101;width:42;height:2" coordorigin="2103,2101" coordsize="42,2">
              <v:shape style="position:absolute;left:2103;top:2101;width:42;height:2" coordorigin="2103,2101" coordsize="42,0" path="m2103,2101l2145,2101e" filled="false" stroked="true" strokeweight=".289899pt" strokecolor="#000000">
                <v:path arrowok="t"/>
              </v:shape>
            </v:group>
            <v:group style="position:absolute;left:2145;top:4074;width:3073;height:2" coordorigin="2145,4074" coordsize="3073,2">
              <v:shape style="position:absolute;left:2145;top:4074;width:3073;height:2" coordorigin="2145,4074" coordsize="3073,0" path="m2145,4074l5217,4074e" filled="false" stroked="true" strokeweight=".289899pt" strokecolor="#000000">
                <v:path arrowok="t"/>
              </v:shape>
            </v:group>
            <v:group style="position:absolute;left:2145;top:4074;width:2;height:40" coordorigin="2145,4074" coordsize="2,40">
              <v:shape style="position:absolute;left:2145;top:4074;width:2;height:40" coordorigin="2145,4074" coordsize="0,40" path="m2145,4074l2145,4113e" filled="false" stroked="true" strokeweight=".310318pt" strokecolor="#000000">
                <v:path arrowok="t"/>
              </v:shape>
            </v:group>
            <v:group style="position:absolute;left:2759;top:4074;width:2;height:40" coordorigin="2759,4074" coordsize="2,40">
              <v:shape style="position:absolute;left:2759;top:4074;width:2;height:40" coordorigin="2759,4074" coordsize="0,40" path="m2759,4074l2759,4113e" filled="false" stroked="true" strokeweight=".310318pt" strokecolor="#000000">
                <v:path arrowok="t"/>
              </v:shape>
            </v:group>
            <v:group style="position:absolute;left:3374;top:4074;width:2;height:40" coordorigin="3374,4074" coordsize="2,40">
              <v:shape style="position:absolute;left:3374;top:4074;width:2;height:40" coordorigin="3374,4074" coordsize="0,40" path="m3374,4074l3374,4113e" filled="false" stroked="true" strokeweight=".310318pt" strokecolor="#000000">
                <v:path arrowok="t"/>
              </v:shape>
            </v:group>
            <v:group style="position:absolute;left:3988;top:4074;width:2;height:40" coordorigin="3988,4074" coordsize="2,40">
              <v:shape style="position:absolute;left:3988;top:4074;width:2;height:40" coordorigin="3988,4074" coordsize="0,40" path="m3988,4074l3988,4113e" filled="false" stroked="true" strokeweight=".310318pt" strokecolor="#000000">
                <v:path arrowok="t"/>
              </v:shape>
            </v:group>
            <v:group style="position:absolute;left:4602;top:4074;width:2;height:40" coordorigin="4602,4074" coordsize="2,40">
              <v:shape style="position:absolute;left:4602;top:4074;width:2;height:40" coordorigin="4602,4074" coordsize="0,40" path="m4602,4074l4602,4113e" filled="false" stroked="true" strokeweight=".310318pt" strokecolor="#000000">
                <v:path arrowok="t"/>
              </v:shape>
            </v:group>
            <v:group style="position:absolute;left:5217;top:4074;width:2;height:40" coordorigin="5217,4074" coordsize="2,40">
              <v:shape style="position:absolute;left:5217;top:4074;width:2;height:40" coordorigin="5217,4074" coordsize="0,40" path="m5217,4074l5217,4113e" filled="false" stroked="true" strokeweight=".310318pt" strokecolor="#000000">
                <v:path arrowok="t"/>
              </v:shape>
            </v:group>
            <v:group style="position:absolute;left:3066;top:2383;width:616;height:451" coordorigin="3066,2383" coordsize="616,451">
              <v:shape style="position:absolute;left:3066;top:2383;width:616;height:451" coordorigin="3066,2383" coordsize="616,451" path="m3066,2834l3148,2767,3230,2696,3271,2661,3312,2625,3394,2557,3476,2494,3558,2440,3641,2398,3682,2383e" filled="false" stroked="true" strokeweight="1.113827pt" strokecolor="#ff3333">
                <v:path arrowok="t"/>
              </v:shape>
            </v:group>
            <v:group style="position:absolute;left:2451;top:2834;width:615;height:507" coordorigin="2451,2834" coordsize="615,507">
              <v:shape style="position:absolute;left:2451;top:2834;width:615;height:507" coordorigin="2451,2834" coordsize="615,507" path="m2451,3341l2528,3277,2605,3213,2682,3149,2720,3116,2797,3052,2874,2989,2951,2926,3028,2864,3066,2834e" filled="false" stroked="true" strokeweight="1.118111pt" strokecolor="#ff3333">
                <v:path arrowok="t"/>
              </v:shape>
            </v:group>
            <v:group style="position:absolute;left:3681;top:2358;width:1230;height:308" coordorigin="3681,2358" coordsize="1230,308">
              <v:shape style="position:absolute;left:3681;top:2358;width:1230;height:308" coordorigin="3681,2358" coordsize="1230,308" path="m3681,2384l3728,2371,3775,2363,3823,2359,3870,2358,3917,2361,4012,2374,4106,2394,4201,2417,4248,2429,4343,2452,4438,2480,4532,2514,4627,2552,4721,2590,4769,2610,4816,2629,4863,2648,4910,2665e" filled="false" stroked="true" strokeweight="1.091621pt" strokecolor="#ff3333">
                <v:path arrowok="t"/>
              </v:shape>
            </v:group>
            <w10:wrap type="none"/>
          </v:group>
        </w:pict>
      </w:r>
      <w:r>
        <w:rPr/>
        <w:pict>
          <v:group style="position:absolute;margin-left:339.578796pt;margin-top:102.860733pt;width:168.85pt;height:98.6pt;mso-position-horizontal-relative:page;mso-position-vertical-relative:paragraph;z-index:-428440" coordorigin="6792,2057" coordsize="3377,1972">
            <v:group style="position:absolute;left:6835;top:3312;width:1367;height:385" coordorigin="6835,3312" coordsize="1367,385">
              <v:shape style="position:absolute;left:6835;top:3312;width:1367;height:385" coordorigin="6835,3312" coordsize="1367,385" path="m8201,3312l6835,3312,6835,3697,8201,3697,8201,3312xe" filled="true" fillcolor="#ff8080" stroked="false">
                <v:path arrowok="t"/>
                <v:fill type="solid"/>
              </v:shape>
            </v:group>
            <v:group style="position:absolute;left:8201;top:3312;width:1065;height:385" coordorigin="8201,3312" coordsize="1065,385">
              <v:shape style="position:absolute;left:8201;top:3312;width:1065;height:385" coordorigin="8201,3312" coordsize="1065,385" path="m9266,3312l8201,3312,8201,3697,9266,3697,9266,3312xe" filled="true" fillcolor="#81a6bd" stroked="false">
                <v:path arrowok="t"/>
                <v:fill type="solid"/>
              </v:shape>
            </v:group>
            <v:group style="position:absolute;left:9266;top:3312;width:866;height:385" coordorigin="9266,3312" coordsize="866,385">
              <v:shape style="position:absolute;left:9266;top:3312;width:866;height:385" coordorigin="9266,3312" coordsize="866,385" path="m10132,3312l9266,3312,9266,3697,10132,3697,10132,3312xe" filled="true" fillcolor="#ffb1b1" stroked="false">
                <v:path arrowok="t"/>
                <v:fill type="solid"/>
              </v:shape>
            </v:group>
            <v:group style="position:absolute;left:10148;top:3312;width:2;height:385" coordorigin="10148,3312" coordsize="2,385">
              <v:shape style="position:absolute;left:10148;top:3312;width:2;height:385" coordorigin="10148,3312" coordsize="0,385" path="m10148,3312l10148,3697e" filled="false" stroked="true" strokeweight="1.623011pt" strokecolor="#ff3333">
                <v:path arrowok="t"/>
              </v:shape>
            </v:group>
            <v:group style="position:absolute;left:6835;top:2350;width:1433;height:386" coordorigin="6835,2350" coordsize="1433,386">
              <v:shape style="position:absolute;left:6835;top:2350;width:1433;height:386" coordorigin="6835,2350" coordsize="1433,386" path="m8268,2350l6835,2350,6835,2735,8268,2735,8268,2350xe" filled="true" fillcolor="#ff8080" stroked="false">
                <v:path arrowok="t"/>
                <v:fill type="solid"/>
              </v:shape>
            </v:group>
            <v:group style="position:absolute;left:8268;top:2350;width:1198;height:386" coordorigin="8268,2350" coordsize="1198,386">
              <v:shape style="position:absolute;left:8268;top:2350;width:1198;height:386" coordorigin="8268,2350" coordsize="1198,386" path="m9466,2350l8268,2350,8268,2735,9466,2735,9466,2350xe" filled="true" fillcolor="#81a6bd" stroked="false">
                <v:path arrowok="t"/>
                <v:fill type="solid"/>
              </v:shape>
            </v:group>
            <v:group style="position:absolute;left:9466;top:2350;width:633;height:386" coordorigin="9466,2350" coordsize="633,386">
              <v:shape style="position:absolute;left:9466;top:2350;width:633;height:386" coordorigin="9466,2350" coordsize="633,386" path="m10098,2350l9466,2350,9466,2735,10098,2735,10098,2350xe" filled="true" fillcolor="#ffb1b1" stroked="false">
                <v:path arrowok="t"/>
                <v:fill type="solid"/>
              </v:shape>
            </v:group>
            <v:group style="position:absolute;left:10131;top:2350;width:2;height:386" coordorigin="10131,2350" coordsize="2,386">
              <v:shape style="position:absolute;left:10131;top:2350;width:2;height:386" coordorigin="10131,2350" coordsize="0,386" path="m10131,2350l10131,2735e" filled="false" stroked="true" strokeweight="3.323303pt" strokecolor="#ff3333">
                <v:path arrowok="t"/>
              </v:shape>
            </v:group>
            <v:group style="position:absolute;left:6835;top:3984;width:3330;height:2" coordorigin="6835,3984" coordsize="3330,2">
              <v:shape style="position:absolute;left:6835;top:3984;width:3330;height:2" coordorigin="6835,3984" coordsize="3330,0" path="m6835,3984l10164,3984e" filled="false" stroked="true" strokeweight=".299658pt" strokecolor="#000000">
                <v:path arrowok="t"/>
              </v:shape>
            </v:group>
            <v:group style="position:absolute;left:6835;top:3984;width:2;height:41" coordorigin="6835,3984" coordsize="2,41">
              <v:shape style="position:absolute;left:6835;top:3984;width:2;height:41" coordorigin="6835,3984" coordsize="0,41" path="m6835,3984l6835,4025e" filled="false" stroked="true" strokeweight=".309144pt" strokecolor="#000000">
                <v:path arrowok="t"/>
              </v:shape>
            </v:group>
            <v:group style="position:absolute;left:7501;top:3984;width:2;height:41" coordorigin="7501,3984" coordsize="2,41">
              <v:shape style="position:absolute;left:7501;top:3984;width:2;height:41" coordorigin="7501,3984" coordsize="0,41" path="m7501,3984l7501,4025e" filled="false" stroked="true" strokeweight=".309144pt" strokecolor="#000000">
                <v:path arrowok="t"/>
              </v:shape>
            </v:group>
            <v:group style="position:absolute;left:8167;top:3984;width:2;height:41" coordorigin="8167,3984" coordsize="2,41">
              <v:shape style="position:absolute;left:8167;top:3984;width:2;height:41" coordorigin="8167,3984" coordsize="0,41" path="m8167,3984l8167,4025e" filled="false" stroked="true" strokeweight=".309144pt" strokecolor="#000000">
                <v:path arrowok="t"/>
              </v:shape>
            </v:group>
            <v:group style="position:absolute;left:8833;top:3984;width:2;height:41" coordorigin="8833,3984" coordsize="2,41">
              <v:shape style="position:absolute;left:8833;top:3984;width:2;height:41" coordorigin="8833,3984" coordsize="0,41" path="m8833,3984l8833,4025e" filled="false" stroked="true" strokeweight=".309144pt" strokecolor="#000000">
                <v:path arrowok="t"/>
              </v:shape>
            </v:group>
            <v:group style="position:absolute;left:9498;top:3984;width:2;height:41" coordorigin="9498,3984" coordsize="2,41">
              <v:shape style="position:absolute;left:9498;top:3984;width:2;height:41" coordorigin="9498,3984" coordsize="0,41" path="m9498,3984l9498,4025e" filled="false" stroked="true" strokeweight=".309144pt" strokecolor="#000000">
                <v:path arrowok="t"/>
              </v:shape>
            </v:group>
            <v:group style="position:absolute;left:10164;top:3984;width:2;height:41" coordorigin="10164,3984" coordsize="2,41">
              <v:shape style="position:absolute;left:10164;top:3984;width:2;height:41" coordorigin="10164,3984" coordsize="0,41" path="m10164,3984l10164,4025e" filled="false" stroked="true" strokeweight=".309144pt" strokecolor="#000000">
                <v:path arrowok="t"/>
              </v:shape>
            </v:group>
            <v:group style="position:absolute;left:6835;top:2061;width:2;height:1924" coordorigin="6835,2061" coordsize="2,1924">
              <v:shape style="position:absolute;left:6835;top:2061;width:2;height:1924" coordorigin="6835,2061" coordsize="0,1924" path="m6835,3984l6835,2061e" filled="false" stroked="true" strokeweight=".309144pt" strokecolor="#000000">
                <v:path arrowok="t"/>
              </v:shape>
            </v:group>
            <v:group style="position:absolute;left:6795;top:3984;width:41;height:2" coordorigin="6795,3984" coordsize="41,2">
              <v:shape style="position:absolute;left:6795;top:3984;width:41;height:2" coordorigin="6795,3984" coordsize="41,0" path="m6795,3984l6835,3984e" filled="false" stroked="true" strokeweight=".299658pt" strokecolor="#000000">
                <v:path arrowok="t"/>
              </v:shape>
            </v:group>
            <v:group style="position:absolute;left:6795;top:3023;width:41;height:2" coordorigin="6795,3023" coordsize="41,2">
              <v:shape style="position:absolute;left:6795;top:3023;width:41;height:2" coordorigin="6795,3023" coordsize="41,0" path="m6795,3023l6835,3023e" filled="false" stroked="true" strokeweight=".299658pt" strokecolor="#000000">
                <v:path arrowok="t"/>
              </v:shape>
            </v:group>
            <v:group style="position:absolute;left:6795;top:2061;width:41;height:2" coordorigin="6795,2061" coordsize="41,2">
              <v:shape style="position:absolute;left:6795;top:2061;width:41;height:2" coordorigin="6795,2061" coordsize="41,0" path="m6795,2061l6835,2061e" filled="false" stroked="true" strokeweight=".299658pt" strokecolor="#000000">
                <v:path arrowok="t"/>
              </v:shape>
            </v:group>
            <w10:wrap type="none"/>
          </v:group>
        </w:pict>
      </w:r>
      <w:r>
        <w:rPr/>
        <w:pict>
          <v:shape style="position:absolute;margin-left:79.524315pt;margin-top:122.975906pt;width:8.450pt;height:63pt;mso-position-horizontal-relative:page;mso-position-vertical-relative:paragraph;z-index:-428320" type="#_x0000_t202" filled="false" stroked="false">
            <v:textbox inset="0,0,0,0" style="layout-flow:vertical;mso-layout-flow-alt:bottom-to-top">
              <w:txbxContent>
                <w:p>
                  <w:pPr>
                    <w:spacing w:line="157" w:lineRule="exact" w:before="0"/>
                    <w:ind w:left="20" w:right="0" w:firstLine="0"/>
                    <w:jc w:val="left"/>
                    <w:rPr>
                      <w:rFonts w:ascii="微软雅黑" w:hAnsi="微软雅黑" w:cs="微软雅黑" w:eastAsia="微软雅黑" w:hint="default"/>
                      <w:sz w:val="13"/>
                      <w:szCs w:val="13"/>
                    </w:rPr>
                  </w:pPr>
                  <w:r>
                    <w:rPr>
                      <w:rFonts w:ascii="微软雅黑"/>
                      <w:b/>
                      <w:w w:val="92"/>
                      <w:sz w:val="13"/>
                    </w:rPr>
                    <w:t>Shi</w:t>
                  </w:r>
                  <w:r>
                    <w:rPr>
                      <w:rFonts w:ascii="微软雅黑"/>
                      <w:b/>
                      <w:spacing w:val="-1"/>
                      <w:w w:val="92"/>
                      <w:sz w:val="13"/>
                    </w:rPr>
                    <w:t>p</w:t>
                  </w:r>
                  <w:r>
                    <w:rPr>
                      <w:rFonts w:ascii="微软雅黑"/>
                      <w:b/>
                      <w:w w:val="92"/>
                      <w:sz w:val="13"/>
                    </w:rPr>
                    <w:t>m</w:t>
                  </w:r>
                  <w:r>
                    <w:rPr>
                      <w:rFonts w:ascii="微软雅黑"/>
                      <w:b/>
                      <w:spacing w:val="-1"/>
                      <w:w w:val="92"/>
                      <w:sz w:val="13"/>
                    </w:rPr>
                    <w:t>e</w:t>
                  </w:r>
                  <w:r>
                    <w:rPr>
                      <w:rFonts w:ascii="微软雅黑"/>
                      <w:b/>
                      <w:w w:val="92"/>
                      <w:sz w:val="13"/>
                    </w:rPr>
                    <w:t>nts</w:t>
                  </w:r>
                  <w:r>
                    <w:rPr>
                      <w:rFonts w:ascii="微软雅黑"/>
                      <w:b/>
                      <w:spacing w:val="-1"/>
                      <w:w w:val="92"/>
                      <w:sz w:val="13"/>
                    </w:rPr>
                    <w:t>(M</w:t>
                  </w:r>
                  <w:r>
                    <w:rPr>
                      <w:rFonts w:ascii="微软雅黑"/>
                      <w:b/>
                      <w:w w:val="92"/>
                      <w:sz w:val="13"/>
                    </w:rPr>
                    <w:t>illions)</w:t>
                  </w:r>
                  <w:r>
                    <w:rPr>
                      <w:rFonts w:ascii="微软雅黑"/>
                      <w:sz w:val="13"/>
                    </w:rPr>
                  </w:r>
                </w:p>
              </w:txbxContent>
            </v:textbox>
            <w10:wrap type="none"/>
          </v:shape>
        </w:pict>
      </w:r>
      <w:r>
        <w:rPr>
          <w:rFonts w:ascii="Microsoft JhengHei" w:hAnsi="Microsoft JhengHei" w:cs="Microsoft JhengHei" w:eastAsia="Microsoft JhengHei" w:hint="default"/>
          <w:b/>
          <w:bCs/>
        </w:rPr>
        <w:t>全球可穿戴市场迅速扩大，智能手表和智能耳机占比较大。</w:t>
      </w:r>
      <w:r>
        <w:rPr/>
        <w:t>根据</w:t>
      </w:r>
      <w:r>
        <w:rPr>
          <w:spacing w:val="-69"/>
        </w:rPr>
        <w:t> </w:t>
      </w:r>
      <w:r>
        <w:rPr>
          <w:rFonts w:ascii="Times New Roman" w:hAnsi="Times New Roman" w:cs="Times New Roman" w:eastAsia="Times New Roman" w:hint="default"/>
        </w:rPr>
        <w:t>IDC</w:t>
      </w:r>
      <w:r>
        <w:rPr>
          <w:rFonts w:ascii="Times New Roman" w:hAnsi="Times New Roman" w:cs="Times New Roman" w:eastAsia="Times New Roman" w:hint="default"/>
          <w:spacing w:val="-20"/>
        </w:rPr>
        <w:t> </w:t>
      </w:r>
      <w:r>
        <w:rPr>
          <w:spacing w:val="-3"/>
        </w:rPr>
        <w:t>估计，全球可穿戴出货量将从</w:t>
      </w:r>
      <w:r>
        <w:rPr>
          <w:spacing w:val="-69"/>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9"/>
        </w:rPr>
        <w:t> </w:t>
      </w:r>
      <w:r>
        <w:rPr/>
        <w:t>年 的</w:t>
      </w:r>
      <w:r>
        <w:rPr>
          <w:spacing w:val="-53"/>
        </w:rPr>
        <w:t> </w:t>
      </w:r>
      <w:r>
        <w:rPr>
          <w:rFonts w:ascii="Times New Roman" w:hAnsi="Times New Roman" w:cs="Times New Roman" w:eastAsia="Times New Roman" w:hint="default"/>
        </w:rPr>
        <w:t>1.13</w:t>
      </w:r>
      <w:r>
        <w:rPr>
          <w:rFonts w:ascii="Times New Roman" w:hAnsi="Times New Roman" w:cs="Times New Roman" w:eastAsia="Times New Roman" w:hint="default"/>
          <w:spacing w:val="-1"/>
        </w:rPr>
        <w:t> </w:t>
      </w:r>
      <w:r>
        <w:rPr/>
        <w:t>亿个增长到</w:t>
      </w:r>
      <w:r>
        <w:rPr>
          <w:spacing w:val="-53"/>
        </w:rPr>
        <w:t> </w:t>
      </w:r>
      <w:r>
        <w:rPr>
          <w:rFonts w:ascii="Times New Roman" w:hAnsi="Times New Roman" w:cs="Times New Roman" w:eastAsia="Times New Roman" w:hint="default"/>
        </w:rPr>
        <w:t>2021</w:t>
      </w:r>
      <w:r>
        <w:rPr>
          <w:rFonts w:ascii="Times New Roman" w:hAnsi="Times New Roman" w:cs="Times New Roman" w:eastAsia="Times New Roman" w:hint="default"/>
          <w:spacing w:val="-2"/>
        </w:rPr>
        <w:t> </w:t>
      </w:r>
      <w:r>
        <w:rPr/>
        <w:t>年的</w:t>
      </w:r>
      <w:r>
        <w:rPr>
          <w:spacing w:val="-52"/>
        </w:rPr>
        <w:t> </w:t>
      </w:r>
      <w:r>
        <w:rPr>
          <w:rFonts w:ascii="Times New Roman" w:hAnsi="Times New Roman" w:cs="Times New Roman" w:eastAsia="Times New Roman" w:hint="default"/>
        </w:rPr>
        <w:t>2.22</w:t>
      </w:r>
      <w:r>
        <w:rPr>
          <w:rFonts w:ascii="Times New Roman" w:hAnsi="Times New Roman" w:cs="Times New Roman" w:eastAsia="Times New Roman" w:hint="default"/>
          <w:spacing w:val="-1"/>
        </w:rPr>
        <w:t> </w:t>
      </w:r>
      <w:r>
        <w:rPr/>
        <w:t>亿个，</w:t>
      </w:r>
      <w:r>
        <w:rPr>
          <w:rFonts w:ascii="Times New Roman" w:hAnsi="Times New Roman" w:cs="Times New Roman" w:eastAsia="Times New Roman" w:hint="default"/>
        </w:rPr>
        <w:t>CAGR=18.4%</w:t>
      </w:r>
      <w:r>
        <w:rPr/>
        <w:t>。其中，</w:t>
      </w:r>
      <w:r>
        <w:rPr>
          <w:rFonts w:ascii="Times New Roman" w:hAnsi="Times New Roman" w:cs="Times New Roman" w:eastAsia="Times New Roman" w:hint="default"/>
        </w:rPr>
        <w:t>2019</w:t>
      </w:r>
      <w:r>
        <w:rPr>
          <w:rFonts w:ascii="Times New Roman" w:hAnsi="Times New Roman" w:cs="Times New Roman" w:eastAsia="Times New Roman" w:hint="default"/>
          <w:spacing w:val="-2"/>
        </w:rPr>
        <w:t> </w:t>
      </w:r>
      <w:r>
        <w:rPr/>
        <w:t>年可穿戴市场，智能手表、智能耳机和智 能手环分别占据</w:t>
      </w:r>
      <w:r>
        <w:rPr>
          <w:spacing w:val="-55"/>
        </w:rPr>
        <w:t> </w:t>
      </w:r>
      <w:r>
        <w:rPr>
          <w:rFonts w:ascii="Times New Roman" w:hAnsi="Times New Roman" w:cs="Times New Roman" w:eastAsia="Times New Roman" w:hint="default"/>
        </w:rPr>
        <w:t>41%</w:t>
      </w:r>
      <w:r>
        <w:rPr/>
        <w:t>、</w:t>
      </w:r>
      <w:r>
        <w:rPr>
          <w:rFonts w:ascii="Times New Roman" w:hAnsi="Times New Roman" w:cs="Times New Roman" w:eastAsia="Times New Roman" w:hint="default"/>
        </w:rPr>
        <w:t>32%</w:t>
      </w:r>
      <w:r>
        <w:rPr/>
        <w:t>和</w:t>
      </w:r>
      <w:r>
        <w:rPr>
          <w:spacing w:val="-55"/>
        </w:rPr>
        <w:t> </w:t>
      </w:r>
      <w:r>
        <w:rPr>
          <w:rFonts w:ascii="Times New Roman" w:hAnsi="Times New Roman" w:cs="Times New Roman" w:eastAsia="Times New Roman" w:hint="default"/>
        </w:rPr>
        <w:t>26%</w:t>
      </w:r>
      <w:r>
        <w:rPr/>
        <w:t>的市场，到</w:t>
      </w:r>
      <w:r>
        <w:rPr>
          <w:spacing w:val="-56"/>
        </w:rPr>
        <w:t> </w:t>
      </w:r>
      <w:r>
        <w:rPr>
          <w:rFonts w:ascii="Times New Roman" w:hAnsi="Times New Roman" w:cs="Times New Roman" w:eastAsia="Times New Roman" w:hint="default"/>
        </w:rPr>
        <w:t>2023</w:t>
      </w:r>
      <w:r>
        <w:rPr>
          <w:rFonts w:ascii="Times New Roman" w:hAnsi="Times New Roman" w:cs="Times New Roman" w:eastAsia="Times New Roman" w:hint="default"/>
          <w:spacing w:val="-5"/>
        </w:rPr>
        <w:t> </w:t>
      </w:r>
      <w:r>
        <w:rPr/>
        <w:t>年，其占比将分别达到</w:t>
      </w:r>
      <w:r>
        <w:rPr>
          <w:spacing w:val="-55"/>
        </w:rPr>
        <w:t> </w:t>
      </w:r>
      <w:r>
        <w:rPr>
          <w:rFonts w:ascii="Times New Roman" w:hAnsi="Times New Roman" w:cs="Times New Roman" w:eastAsia="Times New Roman" w:hint="default"/>
        </w:rPr>
        <w:t>43%</w:t>
      </w:r>
      <w:r>
        <w:rPr/>
        <w:t>、</w:t>
      </w:r>
      <w:r>
        <w:rPr>
          <w:rFonts w:ascii="Times New Roman" w:hAnsi="Times New Roman" w:cs="Times New Roman" w:eastAsia="Times New Roman" w:hint="default"/>
        </w:rPr>
        <w:t>36%</w:t>
      </w:r>
      <w:r>
        <w:rPr/>
        <w:t>、</w:t>
      </w:r>
      <w:r>
        <w:rPr>
          <w:rFonts w:ascii="Times New Roman" w:hAnsi="Times New Roman" w:cs="Times New Roman" w:eastAsia="Times New Roman" w:hint="default"/>
        </w:rPr>
        <w:t>19%</w:t>
      </w:r>
      <w:r>
        <w:rPr/>
        <w:t>，智能手表和智能 耳机将扩大。</w:t>
      </w:r>
    </w:p>
    <w:p>
      <w:pPr>
        <w:spacing w:line="240" w:lineRule="auto" w:before="7" w:after="0"/>
        <w:ind w:right="0"/>
        <w:rPr>
          <w:rFonts w:ascii="宋体" w:hAnsi="宋体" w:cs="宋体" w:eastAsia="宋体" w:hint="default"/>
          <w:sz w:val="19"/>
          <w:szCs w:val="19"/>
        </w:rPr>
      </w:pPr>
    </w:p>
    <w:tbl>
      <w:tblPr>
        <w:tblW w:w="0" w:type="auto"/>
        <w:jc w:val="left"/>
        <w:tblInd w:w="140" w:type="dxa"/>
        <w:tblLayout w:type="fixed"/>
        <w:tblCellMar>
          <w:top w:w="0" w:type="dxa"/>
          <w:left w:w="0" w:type="dxa"/>
          <w:bottom w:w="0" w:type="dxa"/>
          <w:right w:w="0" w:type="dxa"/>
        </w:tblCellMar>
        <w:tblLook w:val="01E0"/>
      </w:tblPr>
      <w:tblGrid>
        <w:gridCol w:w="4700"/>
        <w:gridCol w:w="4931"/>
      </w:tblGrid>
      <w:tr>
        <w:trPr>
          <w:trHeight w:val="251" w:hRule="exact"/>
        </w:trPr>
        <w:tc>
          <w:tcPr>
            <w:tcW w:w="4700"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8" w:id="19"/>
            <w:bookmarkEnd w:id="19"/>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10</w:t>
            </w:r>
            <w:r>
              <w:rPr>
                <w:rFonts w:ascii="Microsoft JhengHei" w:hAnsi="Microsoft JhengHei" w:cs="Microsoft JhengHei" w:eastAsia="Microsoft JhengHei" w:hint="default"/>
                <w:b/>
                <w:bCs/>
                <w:sz w:val="18"/>
                <w:szCs w:val="18"/>
              </w:rPr>
              <w:t>：可穿戴设备出货量、市场规模和 </w:t>
            </w:r>
            <w:r>
              <w:rPr>
                <w:rFonts w:ascii="Arial" w:hAnsi="Arial" w:cs="Arial" w:eastAsia="Arial" w:hint="default"/>
                <w:b/>
                <w:bCs/>
                <w:sz w:val="18"/>
                <w:szCs w:val="18"/>
              </w:rPr>
              <w:t>ASP</w:t>
            </w:r>
            <w:r>
              <w:rPr>
                <w:rFonts w:ascii="Arial" w:hAnsi="Arial" w:cs="Arial" w:eastAsia="Arial" w:hint="default"/>
                <w:b/>
                <w:bCs/>
                <w:spacing w:val="8"/>
                <w:sz w:val="18"/>
                <w:szCs w:val="18"/>
              </w:rPr>
              <w:t> </w:t>
            </w:r>
            <w:r>
              <w:rPr>
                <w:rFonts w:ascii="Microsoft JhengHei" w:hAnsi="Microsoft JhengHei" w:cs="Microsoft JhengHei" w:eastAsia="Microsoft JhengHei" w:hint="default"/>
                <w:b/>
                <w:bCs/>
                <w:sz w:val="18"/>
                <w:szCs w:val="18"/>
              </w:rPr>
              <w:t>预测</w:t>
            </w:r>
            <w:r>
              <w:rPr>
                <w:rFonts w:ascii="Microsoft JhengHei" w:hAnsi="Microsoft JhengHei" w:cs="Microsoft JhengHei" w:eastAsia="Microsoft JhengHei" w:hint="default"/>
                <w:sz w:val="18"/>
                <w:szCs w:val="18"/>
              </w:rPr>
            </w:r>
          </w:p>
        </w:tc>
        <w:tc>
          <w:tcPr>
            <w:tcW w:w="4931" w:type="dxa"/>
            <w:tcBorders>
              <w:top w:val="nil" w:sz="6" w:space="0" w:color="auto"/>
              <w:left w:val="nil" w:sz="6" w:space="0" w:color="auto"/>
              <w:bottom w:val="single" w:sz="4" w:space="0" w:color="044E7D"/>
              <w:right w:val="nil" w:sz="6" w:space="0" w:color="auto"/>
            </w:tcBorders>
          </w:tcPr>
          <w:p>
            <w:pPr>
              <w:pStyle w:val="TableParagraph"/>
              <w:spacing w:line="200" w:lineRule="exact"/>
              <w:ind w:left="220" w:right="0"/>
              <w:jc w:val="left"/>
              <w:rPr>
                <w:rFonts w:ascii="Microsoft JhengHei" w:hAnsi="Microsoft JhengHei" w:cs="Microsoft JhengHei" w:eastAsia="Microsoft JhengHei" w:hint="default"/>
                <w:sz w:val="18"/>
                <w:szCs w:val="18"/>
              </w:rPr>
            </w:pPr>
            <w:bookmarkStart w:name="_bookmark19" w:id="20"/>
            <w:bookmarkEnd w:id="2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11</w:t>
            </w:r>
            <w:r>
              <w:rPr>
                <w:rFonts w:ascii="Microsoft JhengHei" w:hAnsi="Microsoft JhengHei" w:cs="Microsoft JhengHei" w:eastAsia="Microsoft JhengHei" w:hint="default"/>
                <w:b/>
                <w:bCs/>
                <w:sz w:val="18"/>
                <w:szCs w:val="18"/>
              </w:rPr>
              <w:t>：可穿戴设备市场划分（按设备种类）</w:t>
            </w:r>
            <w:r>
              <w:rPr>
                <w:rFonts w:ascii="Microsoft JhengHei" w:hAnsi="Microsoft JhengHei" w:cs="Microsoft JhengHei" w:eastAsia="Microsoft JhengHei" w:hint="default"/>
                <w:sz w:val="18"/>
                <w:szCs w:val="18"/>
              </w:rPr>
            </w:r>
          </w:p>
        </w:tc>
      </w:tr>
      <w:tr>
        <w:trPr>
          <w:trHeight w:val="2519" w:hRule="exact"/>
        </w:trPr>
        <w:tc>
          <w:tcPr>
            <w:tcW w:w="4700" w:type="dxa"/>
            <w:tcBorders>
              <w:top w:val="single" w:sz="4" w:space="0" w:color="044E7D"/>
              <w:left w:val="nil" w:sz="6" w:space="0" w:color="auto"/>
              <w:bottom w:val="nil" w:sz="6" w:space="0" w:color="auto"/>
              <w:right w:val="nil" w:sz="6" w:space="0" w:color="auto"/>
            </w:tcBorders>
          </w:tcPr>
          <w:p>
            <w:pPr>
              <w:pStyle w:val="TableParagraph"/>
              <w:tabs>
                <w:tab w:pos="3525" w:val="left" w:leader="none"/>
              </w:tabs>
              <w:spacing w:line="240" w:lineRule="auto" w:before="71"/>
              <w:ind w:right="215"/>
              <w:jc w:val="right"/>
              <w:rPr>
                <w:rFonts w:ascii="微软雅黑" w:hAnsi="微软雅黑" w:cs="微软雅黑" w:eastAsia="微软雅黑" w:hint="default"/>
                <w:sz w:val="11"/>
                <w:szCs w:val="11"/>
              </w:rPr>
            </w:pPr>
            <w:r>
              <w:rPr>
                <w:rFonts w:ascii="微软雅黑"/>
                <w:b/>
                <w:spacing w:val="-1"/>
                <w:w w:val="105"/>
                <w:sz w:val="11"/>
              </w:rPr>
              <w:t>250</w:t>
              <w:tab/>
              <w:t>$195</w:t>
            </w:r>
            <w:r>
              <w:rPr>
                <w:rFonts w:ascii="微软雅黑"/>
                <w:spacing w:val="-1"/>
                <w:sz w:val="11"/>
              </w:rPr>
            </w:r>
          </w:p>
          <w:p>
            <w:pPr>
              <w:pStyle w:val="TableParagraph"/>
              <w:spacing w:line="240" w:lineRule="auto" w:before="0"/>
              <w:ind w:right="0"/>
              <w:jc w:val="left"/>
              <w:rPr>
                <w:rFonts w:ascii="宋体" w:hAnsi="宋体" w:cs="宋体" w:eastAsia="宋体" w:hint="default"/>
                <w:sz w:val="7"/>
                <w:szCs w:val="7"/>
              </w:rPr>
            </w:pPr>
          </w:p>
          <w:p>
            <w:pPr>
              <w:pStyle w:val="TableParagraph"/>
              <w:spacing w:line="151" w:lineRule="exact"/>
              <w:ind w:right="214"/>
              <w:jc w:val="right"/>
              <w:rPr>
                <w:rFonts w:ascii="微软雅黑" w:hAnsi="微软雅黑" w:cs="微软雅黑" w:eastAsia="微软雅黑" w:hint="default"/>
                <w:sz w:val="11"/>
                <w:szCs w:val="11"/>
              </w:rPr>
            </w:pPr>
            <w:r>
              <w:rPr>
                <w:rFonts w:ascii="微软雅黑"/>
                <w:b/>
                <w:spacing w:val="-1"/>
                <w:w w:val="105"/>
                <w:sz w:val="11"/>
              </w:rPr>
              <w:t>$190</w:t>
            </w:r>
            <w:r>
              <w:rPr>
                <w:rFonts w:ascii="微软雅黑"/>
                <w:spacing w:val="-1"/>
                <w:sz w:val="11"/>
              </w:rPr>
            </w:r>
          </w:p>
          <w:p>
            <w:pPr>
              <w:pStyle w:val="TableParagraph"/>
              <w:spacing w:line="141" w:lineRule="exact"/>
              <w:ind w:left="671" w:right="0"/>
              <w:jc w:val="left"/>
              <w:rPr>
                <w:rFonts w:ascii="微软雅黑" w:hAnsi="微软雅黑" w:cs="微软雅黑" w:eastAsia="微软雅黑" w:hint="default"/>
                <w:sz w:val="11"/>
                <w:szCs w:val="11"/>
              </w:rPr>
            </w:pPr>
            <w:r>
              <w:rPr>
                <w:rFonts w:ascii="微软雅黑"/>
                <w:b/>
                <w:w w:val="105"/>
                <w:sz w:val="11"/>
              </w:rPr>
              <w:t>200</w:t>
            </w:r>
            <w:r>
              <w:rPr>
                <w:rFonts w:ascii="微软雅黑"/>
                <w:sz w:val="11"/>
              </w:rPr>
            </w:r>
          </w:p>
          <w:p>
            <w:pPr>
              <w:pStyle w:val="TableParagraph"/>
              <w:spacing w:line="180" w:lineRule="exact"/>
              <w:ind w:right="214"/>
              <w:jc w:val="right"/>
              <w:rPr>
                <w:rFonts w:ascii="微软雅黑" w:hAnsi="微软雅黑" w:cs="微软雅黑" w:eastAsia="微软雅黑" w:hint="default"/>
                <w:sz w:val="11"/>
                <w:szCs w:val="11"/>
              </w:rPr>
            </w:pPr>
            <w:r>
              <w:rPr>
                <w:rFonts w:ascii="微软雅黑"/>
                <w:b/>
                <w:spacing w:val="-1"/>
                <w:w w:val="105"/>
                <w:sz w:val="11"/>
              </w:rPr>
              <w:t>$185</w:t>
            </w:r>
            <w:r>
              <w:rPr>
                <w:rFonts w:ascii="微软雅黑"/>
                <w:spacing w:val="-1"/>
                <w:sz w:val="11"/>
              </w:rPr>
            </w:r>
          </w:p>
          <w:p>
            <w:pPr>
              <w:pStyle w:val="TableParagraph"/>
              <w:tabs>
                <w:tab w:pos="3525" w:val="left" w:leader="none"/>
              </w:tabs>
              <w:spacing w:line="240" w:lineRule="auto" w:before="32"/>
              <w:ind w:right="214"/>
              <w:jc w:val="right"/>
              <w:rPr>
                <w:rFonts w:ascii="微软雅黑" w:hAnsi="微软雅黑" w:cs="微软雅黑" w:eastAsia="微软雅黑" w:hint="default"/>
                <w:sz w:val="11"/>
                <w:szCs w:val="11"/>
              </w:rPr>
            </w:pPr>
            <w:r>
              <w:rPr>
                <w:rFonts w:ascii="微软雅黑"/>
                <w:b/>
                <w:spacing w:val="-1"/>
                <w:w w:val="105"/>
                <w:position w:val="6"/>
                <w:sz w:val="11"/>
              </w:rPr>
              <w:t>150</w:t>
              <w:tab/>
            </w:r>
            <w:r>
              <w:rPr>
                <w:rFonts w:ascii="微软雅黑"/>
                <w:b/>
                <w:spacing w:val="-1"/>
                <w:w w:val="105"/>
                <w:sz w:val="11"/>
              </w:rPr>
              <w:t>$180</w:t>
            </w:r>
            <w:r>
              <w:rPr>
                <w:rFonts w:ascii="微软雅黑"/>
                <w:spacing w:val="-1"/>
                <w:sz w:val="11"/>
              </w:rPr>
            </w:r>
          </w:p>
          <w:p>
            <w:pPr>
              <w:pStyle w:val="TableParagraph"/>
              <w:tabs>
                <w:tab w:pos="3525" w:val="left" w:leader="none"/>
              </w:tabs>
              <w:spacing w:line="240" w:lineRule="auto" w:before="92"/>
              <w:ind w:right="214"/>
              <w:jc w:val="right"/>
              <w:rPr>
                <w:rFonts w:ascii="微软雅黑" w:hAnsi="微软雅黑" w:cs="微软雅黑" w:eastAsia="微软雅黑" w:hint="default"/>
                <w:sz w:val="11"/>
                <w:szCs w:val="11"/>
              </w:rPr>
            </w:pPr>
            <w:r>
              <w:rPr>
                <w:rFonts w:ascii="微软雅黑"/>
                <w:b/>
                <w:spacing w:val="-1"/>
                <w:w w:val="105"/>
                <w:position w:val="-5"/>
                <w:sz w:val="11"/>
              </w:rPr>
              <w:t>100</w:t>
              <w:tab/>
            </w:r>
            <w:r>
              <w:rPr>
                <w:rFonts w:ascii="微软雅黑"/>
                <w:b/>
                <w:spacing w:val="-1"/>
                <w:w w:val="105"/>
                <w:sz w:val="11"/>
              </w:rPr>
              <w:t>$175</w:t>
            </w:r>
            <w:r>
              <w:rPr>
                <w:rFonts w:ascii="微软雅黑"/>
                <w:spacing w:val="-1"/>
                <w:sz w:val="11"/>
              </w:rPr>
            </w:r>
          </w:p>
          <w:p>
            <w:pPr>
              <w:pStyle w:val="TableParagraph"/>
              <w:spacing w:line="179" w:lineRule="exact" w:before="32"/>
              <w:ind w:right="214"/>
              <w:jc w:val="right"/>
              <w:rPr>
                <w:rFonts w:ascii="微软雅黑" w:hAnsi="微软雅黑" w:cs="微软雅黑" w:eastAsia="微软雅黑" w:hint="default"/>
                <w:sz w:val="11"/>
                <w:szCs w:val="11"/>
              </w:rPr>
            </w:pPr>
            <w:r>
              <w:rPr>
                <w:rFonts w:ascii="微软雅黑"/>
                <w:b/>
                <w:spacing w:val="-1"/>
                <w:w w:val="105"/>
                <w:sz w:val="11"/>
              </w:rPr>
              <w:t>$170</w:t>
            </w:r>
            <w:r>
              <w:rPr>
                <w:rFonts w:ascii="微软雅黑"/>
                <w:spacing w:val="-1"/>
                <w:sz w:val="11"/>
              </w:rPr>
            </w:r>
          </w:p>
          <w:p>
            <w:pPr>
              <w:pStyle w:val="TableParagraph"/>
              <w:spacing w:line="141" w:lineRule="exact"/>
              <w:ind w:left="743" w:right="0"/>
              <w:jc w:val="left"/>
              <w:rPr>
                <w:rFonts w:ascii="微软雅黑" w:hAnsi="微软雅黑" w:cs="微软雅黑" w:eastAsia="微软雅黑" w:hint="default"/>
                <w:sz w:val="11"/>
                <w:szCs w:val="11"/>
              </w:rPr>
            </w:pPr>
            <w:r>
              <w:rPr>
                <w:rFonts w:ascii="微软雅黑"/>
                <w:b/>
                <w:w w:val="105"/>
                <w:sz w:val="11"/>
              </w:rPr>
              <w:t>50</w:t>
            </w:r>
            <w:r>
              <w:rPr>
                <w:rFonts w:ascii="微软雅黑"/>
                <w:sz w:val="11"/>
              </w:rPr>
            </w:r>
          </w:p>
          <w:p>
            <w:pPr>
              <w:pStyle w:val="TableParagraph"/>
              <w:spacing w:line="152" w:lineRule="exact"/>
              <w:ind w:right="214"/>
              <w:jc w:val="right"/>
              <w:rPr>
                <w:rFonts w:ascii="微软雅黑" w:hAnsi="微软雅黑" w:cs="微软雅黑" w:eastAsia="微软雅黑" w:hint="default"/>
                <w:sz w:val="11"/>
                <w:szCs w:val="11"/>
              </w:rPr>
            </w:pPr>
            <w:r>
              <w:rPr>
                <w:rFonts w:ascii="微软雅黑"/>
                <w:b/>
                <w:spacing w:val="-1"/>
                <w:w w:val="105"/>
                <w:sz w:val="11"/>
              </w:rPr>
              <w:t>$165</w:t>
            </w:r>
            <w:r>
              <w:rPr>
                <w:rFonts w:ascii="微软雅黑"/>
                <w:spacing w:val="-1"/>
                <w:sz w:val="11"/>
              </w:rPr>
            </w:r>
          </w:p>
          <w:p>
            <w:pPr>
              <w:pStyle w:val="TableParagraph"/>
              <w:spacing w:line="240" w:lineRule="auto" w:before="0"/>
              <w:ind w:right="0"/>
              <w:jc w:val="left"/>
              <w:rPr>
                <w:rFonts w:ascii="宋体" w:hAnsi="宋体" w:cs="宋体" w:eastAsia="宋体" w:hint="default"/>
                <w:sz w:val="7"/>
                <w:szCs w:val="7"/>
              </w:rPr>
            </w:pPr>
          </w:p>
          <w:p>
            <w:pPr>
              <w:pStyle w:val="TableParagraph"/>
              <w:tabs>
                <w:tab w:pos="3381" w:val="left" w:leader="none"/>
              </w:tabs>
              <w:spacing w:line="174" w:lineRule="exact"/>
              <w:ind w:right="215"/>
              <w:jc w:val="right"/>
              <w:rPr>
                <w:rFonts w:ascii="微软雅黑" w:hAnsi="微软雅黑" w:cs="微软雅黑" w:eastAsia="微软雅黑" w:hint="default"/>
                <w:sz w:val="11"/>
                <w:szCs w:val="11"/>
              </w:rPr>
            </w:pPr>
            <w:r>
              <w:rPr>
                <w:rFonts w:ascii="微软雅黑"/>
                <w:b/>
                <w:w w:val="105"/>
                <w:sz w:val="11"/>
              </w:rPr>
              <w:t>0</w:t>
              <w:tab/>
            </w:r>
            <w:r>
              <w:rPr>
                <w:rFonts w:ascii="微软雅黑"/>
                <w:b/>
                <w:spacing w:val="-1"/>
                <w:w w:val="105"/>
                <w:sz w:val="11"/>
              </w:rPr>
              <w:t>$160</w:t>
            </w:r>
            <w:r>
              <w:rPr>
                <w:rFonts w:ascii="微软雅黑"/>
                <w:spacing w:val="-1"/>
                <w:sz w:val="11"/>
              </w:rPr>
            </w:r>
          </w:p>
          <w:p>
            <w:pPr>
              <w:pStyle w:val="TableParagraph"/>
              <w:tabs>
                <w:tab w:pos="1031" w:val="left" w:leader="none"/>
                <w:tab w:pos="1612" w:val="left" w:leader="none"/>
                <w:tab w:pos="2227" w:val="left" w:leader="none"/>
                <w:tab w:pos="2842" w:val="left" w:leader="none"/>
              </w:tabs>
              <w:spacing w:line="174" w:lineRule="exact"/>
              <w:ind w:left="416" w:right="0"/>
              <w:jc w:val="center"/>
              <w:rPr>
                <w:rFonts w:ascii="微软雅黑" w:hAnsi="微软雅黑" w:cs="微软雅黑" w:eastAsia="微软雅黑" w:hint="default"/>
                <w:sz w:val="11"/>
                <w:szCs w:val="11"/>
              </w:rPr>
            </w:pPr>
            <w:r>
              <w:rPr>
                <w:rFonts w:ascii="微软雅黑"/>
                <w:b/>
                <w:spacing w:val="-1"/>
                <w:w w:val="105"/>
                <w:sz w:val="11"/>
              </w:rPr>
              <w:t>2017</w:t>
              <w:tab/>
              <w:t>2018</w:t>
              <w:tab/>
              <w:t>2019E</w:t>
              <w:tab/>
              <w:t>2020E</w:t>
              <w:tab/>
              <w:t>2021E</w:t>
            </w:r>
            <w:r>
              <w:rPr>
                <w:rFonts w:ascii="微软雅黑"/>
                <w:spacing w:val="-1"/>
                <w:sz w:val="11"/>
              </w:rPr>
            </w:r>
          </w:p>
        </w:tc>
        <w:tc>
          <w:tcPr>
            <w:tcW w:w="4931" w:type="dxa"/>
            <w:tcBorders>
              <w:top w:val="single" w:sz="4" w:space="0" w:color="044E7D"/>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0"/>
                <w:szCs w:val="10"/>
              </w:rPr>
            </w:pP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before="2"/>
              <w:ind w:right="0"/>
              <w:jc w:val="left"/>
              <w:rPr>
                <w:rFonts w:ascii="宋体" w:hAnsi="宋体" w:cs="宋体" w:eastAsia="宋体" w:hint="default"/>
                <w:sz w:val="9"/>
                <w:szCs w:val="9"/>
              </w:rPr>
            </w:pPr>
          </w:p>
          <w:p>
            <w:pPr>
              <w:pStyle w:val="TableParagraph"/>
              <w:spacing w:line="240" w:lineRule="auto"/>
              <w:ind w:left="525" w:right="0"/>
              <w:jc w:val="left"/>
              <w:rPr>
                <w:rFonts w:ascii="微软雅黑" w:hAnsi="微软雅黑" w:cs="微软雅黑" w:eastAsia="微软雅黑" w:hint="default"/>
                <w:sz w:val="11"/>
                <w:szCs w:val="11"/>
              </w:rPr>
            </w:pPr>
            <w:r>
              <w:rPr>
                <w:rFonts w:ascii="微软雅黑"/>
                <w:b/>
                <w:w w:val="105"/>
                <w:sz w:val="11"/>
              </w:rPr>
              <w:t>2023E</w:t>
            </w:r>
            <w:r>
              <w:rPr>
                <w:rFonts w:ascii="微软雅黑"/>
                <w:sz w:val="11"/>
              </w:rPr>
            </w: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before="0"/>
              <w:ind w:right="0"/>
              <w:jc w:val="left"/>
              <w:rPr>
                <w:rFonts w:ascii="宋体" w:hAnsi="宋体" w:cs="宋体" w:eastAsia="宋体" w:hint="default"/>
                <w:sz w:val="9"/>
                <w:szCs w:val="9"/>
              </w:rPr>
            </w:pPr>
          </w:p>
          <w:p>
            <w:pPr>
              <w:pStyle w:val="TableParagraph"/>
              <w:spacing w:line="240" w:lineRule="auto"/>
              <w:ind w:left="525" w:right="0"/>
              <w:jc w:val="left"/>
              <w:rPr>
                <w:rFonts w:ascii="微软雅黑" w:hAnsi="微软雅黑" w:cs="微软雅黑" w:eastAsia="微软雅黑" w:hint="default"/>
                <w:sz w:val="11"/>
                <w:szCs w:val="11"/>
              </w:rPr>
            </w:pPr>
            <w:r>
              <w:rPr>
                <w:rFonts w:ascii="微软雅黑"/>
                <w:b/>
                <w:w w:val="105"/>
                <w:sz w:val="11"/>
              </w:rPr>
              <w:t>2019E</w:t>
            </w:r>
            <w:r>
              <w:rPr>
                <w:rFonts w:ascii="微软雅黑"/>
                <w:sz w:val="11"/>
              </w:rPr>
            </w: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before="9"/>
              <w:ind w:right="0"/>
              <w:jc w:val="left"/>
              <w:rPr>
                <w:rFonts w:ascii="宋体" w:hAnsi="宋体" w:cs="宋体" w:eastAsia="宋体" w:hint="default"/>
                <w:sz w:val="14"/>
                <w:szCs w:val="14"/>
              </w:rPr>
            </w:pPr>
          </w:p>
          <w:p>
            <w:pPr>
              <w:pStyle w:val="TableParagraph"/>
              <w:tabs>
                <w:tab w:pos="1536" w:val="left" w:leader="none"/>
                <w:tab w:pos="2201" w:val="left" w:leader="none"/>
                <w:tab w:pos="2868" w:val="left" w:leader="none"/>
                <w:tab w:pos="3534" w:val="left" w:leader="none"/>
                <w:tab w:pos="4164" w:val="left" w:leader="none"/>
              </w:tabs>
              <w:spacing w:line="240" w:lineRule="auto"/>
              <w:ind w:left="905" w:right="0"/>
              <w:jc w:val="left"/>
              <w:rPr>
                <w:rFonts w:ascii="微软雅黑" w:hAnsi="微软雅黑" w:cs="微软雅黑" w:eastAsia="微软雅黑" w:hint="default"/>
                <w:sz w:val="11"/>
                <w:szCs w:val="11"/>
              </w:rPr>
            </w:pPr>
            <w:r>
              <w:rPr>
                <w:rFonts w:ascii="微软雅黑"/>
                <w:b/>
                <w:spacing w:val="-1"/>
                <w:w w:val="105"/>
                <w:sz w:val="11"/>
              </w:rPr>
              <w:t>0%</w:t>
              <w:tab/>
            </w:r>
            <w:r>
              <w:rPr>
                <w:rFonts w:ascii="微软雅黑"/>
                <w:b/>
                <w:w w:val="105"/>
                <w:sz w:val="11"/>
              </w:rPr>
              <w:t>20%</w:t>
              <w:tab/>
              <w:t>40%</w:t>
              <w:tab/>
              <w:t>60%</w:t>
              <w:tab/>
              <w:t>80%</w:t>
              <w:tab/>
            </w:r>
            <w:r>
              <w:rPr>
                <w:rFonts w:ascii="微软雅黑"/>
                <w:b/>
                <w:spacing w:val="-1"/>
                <w:w w:val="105"/>
                <w:sz w:val="11"/>
              </w:rPr>
              <w:t>100%</w:t>
            </w:r>
            <w:r>
              <w:rPr>
                <w:rFonts w:ascii="微软雅黑"/>
                <w:spacing w:val="-1"/>
                <w:sz w:val="11"/>
              </w:rPr>
            </w:r>
          </w:p>
          <w:p>
            <w:pPr>
              <w:pStyle w:val="TableParagraph"/>
              <w:tabs>
                <w:tab w:pos="2133" w:val="left" w:leader="none"/>
                <w:tab w:pos="2822" w:val="left" w:leader="none"/>
                <w:tab w:pos="3511" w:val="left" w:leader="none"/>
              </w:tabs>
              <w:spacing w:line="177" w:lineRule="exact" w:before="67"/>
              <w:ind w:left="1445" w:right="0"/>
              <w:jc w:val="left"/>
              <w:rPr>
                <w:rFonts w:ascii="微软雅黑" w:hAnsi="微软雅黑" w:cs="微软雅黑" w:eastAsia="微软雅黑" w:hint="default"/>
                <w:sz w:val="11"/>
                <w:szCs w:val="11"/>
              </w:rPr>
            </w:pPr>
            <w:r>
              <w:rPr>
                <w:rFonts w:ascii="微软雅黑" w:hAnsi="微软雅黑" w:cs="微软雅黑" w:eastAsia="微软雅黑" w:hint="default"/>
                <w:b/>
                <w:bCs/>
                <w:w w:val="105"/>
                <w:sz w:val="11"/>
                <w:szCs w:val="11"/>
              </w:rPr>
              <w:t>智能手表</w:t>
              <w:tab/>
              <w:t>智能耳机</w:t>
              <w:tab/>
              <w:t>智能手环</w:t>
              <w:tab/>
              <w:t>其他</w:t>
            </w:r>
            <w:r>
              <w:rPr>
                <w:rFonts w:ascii="微软雅黑" w:hAnsi="微软雅黑" w:cs="微软雅黑" w:eastAsia="微软雅黑" w:hint="default"/>
                <w:sz w:val="11"/>
                <w:szCs w:val="11"/>
              </w:rPr>
            </w:r>
          </w:p>
        </w:tc>
      </w:tr>
      <w:tr>
        <w:trPr>
          <w:trHeight w:val="202" w:hRule="exact"/>
        </w:trPr>
        <w:tc>
          <w:tcPr>
            <w:tcW w:w="4700" w:type="dxa"/>
            <w:tcBorders>
              <w:top w:val="nil" w:sz="6" w:space="0" w:color="auto"/>
              <w:left w:val="nil" w:sz="6" w:space="0" w:color="auto"/>
              <w:bottom w:val="single" w:sz="4" w:space="0" w:color="044E7D"/>
              <w:right w:val="nil" w:sz="6" w:space="0" w:color="auto"/>
            </w:tcBorders>
          </w:tcPr>
          <w:p>
            <w:pPr>
              <w:pStyle w:val="TableParagraph"/>
              <w:tabs>
                <w:tab w:pos="2408" w:val="left" w:leader="none"/>
                <w:tab w:pos="3776" w:val="left" w:leader="none"/>
              </w:tabs>
              <w:spacing w:line="69" w:lineRule="exact"/>
              <w:ind w:left="1090" w:right="0"/>
              <w:jc w:val="left"/>
              <w:rPr>
                <w:rFonts w:ascii="微软雅黑" w:hAnsi="微软雅黑" w:cs="微软雅黑" w:eastAsia="微软雅黑" w:hint="default"/>
                <w:sz w:val="11"/>
                <w:szCs w:val="11"/>
              </w:rPr>
            </w:pPr>
            <w:r>
              <w:rPr>
                <w:rFonts w:ascii="微软雅黑"/>
                <w:b/>
                <w:w w:val="105"/>
                <w:sz w:val="11"/>
              </w:rPr>
              <w:t>Basic Wearable</w:t>
              <w:tab/>
              <w:t>Smart</w:t>
            </w:r>
            <w:r>
              <w:rPr>
                <w:rFonts w:ascii="微软雅黑"/>
                <w:b/>
                <w:spacing w:val="4"/>
                <w:w w:val="105"/>
                <w:sz w:val="11"/>
              </w:rPr>
              <w:t> </w:t>
            </w:r>
            <w:r>
              <w:rPr>
                <w:rFonts w:ascii="微软雅黑"/>
                <w:b/>
                <w:w w:val="105"/>
                <w:sz w:val="11"/>
              </w:rPr>
              <w:t>Wearable</w:t>
              <w:tab/>
              <w:t>ASP</w:t>
            </w:r>
            <w:r>
              <w:rPr>
                <w:rFonts w:ascii="微软雅黑"/>
                <w:sz w:val="11"/>
              </w:rPr>
            </w:r>
          </w:p>
        </w:tc>
        <w:tc>
          <w:tcPr>
            <w:tcW w:w="4931" w:type="dxa"/>
            <w:tcBorders>
              <w:top w:val="nil" w:sz="6" w:space="0" w:color="auto"/>
              <w:left w:val="nil" w:sz="6" w:space="0" w:color="auto"/>
              <w:bottom w:val="single" w:sz="4" w:space="0" w:color="044E7D"/>
              <w:right w:val="nil" w:sz="6" w:space="0" w:color="auto"/>
            </w:tcBorders>
          </w:tcPr>
          <w:p>
            <w:pPr/>
          </w:p>
        </w:tc>
      </w:tr>
      <w:tr>
        <w:trPr>
          <w:trHeight w:val="253" w:hRule="exact"/>
        </w:trPr>
        <w:tc>
          <w:tcPr>
            <w:tcW w:w="4700" w:type="dxa"/>
            <w:tcBorders>
              <w:top w:val="single" w:sz="4" w:space="0" w:color="044E7D"/>
              <w:left w:val="nil" w:sz="6" w:space="0" w:color="auto"/>
              <w:bottom w:val="nil" w:sz="6" w:space="0" w:color="auto"/>
              <w:right w:val="nil" w:sz="6" w:space="0" w:color="auto"/>
            </w:tcBorders>
          </w:tcPr>
          <w:p>
            <w:pPr>
              <w:pStyle w:val="TableParagraph"/>
              <w:spacing w:line="240" w:lineRule="auto" w:before="18"/>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CINNO</w:t>
            </w:r>
            <w:r>
              <w:rPr>
                <w:rFonts w:ascii="宋体" w:hAnsi="宋体" w:cs="宋体" w:eastAsia="宋体" w:hint="default"/>
                <w:sz w:val="17"/>
                <w:szCs w:val="17"/>
              </w:rPr>
              <w:t>，</w:t>
            </w:r>
            <w:r>
              <w:rPr>
                <w:rFonts w:ascii="Times New Roman" w:hAnsi="Times New Roman" w:cs="Times New Roman" w:eastAsia="Times New Roman" w:hint="default"/>
                <w:i/>
                <w:sz w:val="16"/>
                <w:szCs w:val="16"/>
              </w:rPr>
              <w:t>Gartner</w:t>
            </w:r>
            <w:r>
              <w:rPr>
                <w:rFonts w:ascii="宋体" w:hAnsi="宋体" w:cs="宋体" w:eastAsia="宋体" w:hint="default"/>
                <w:sz w:val="17"/>
                <w:szCs w:val="17"/>
              </w:rPr>
              <w:t>，中信建投证券研究发展部</w:t>
            </w:r>
          </w:p>
        </w:tc>
        <w:tc>
          <w:tcPr>
            <w:tcW w:w="4931" w:type="dxa"/>
            <w:tcBorders>
              <w:top w:val="single" w:sz="4" w:space="0" w:color="044E7D"/>
              <w:left w:val="nil" w:sz="6" w:space="0" w:color="auto"/>
              <w:bottom w:val="nil" w:sz="6" w:space="0" w:color="auto"/>
              <w:right w:val="nil" w:sz="6" w:space="0" w:color="auto"/>
            </w:tcBorders>
          </w:tcPr>
          <w:p>
            <w:pPr>
              <w:pStyle w:val="TableParagraph"/>
              <w:spacing w:line="240" w:lineRule="auto" w:before="18"/>
              <w:ind w:left="215"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Gartner</w:t>
            </w:r>
            <w:r>
              <w:rPr>
                <w:rFonts w:ascii="宋体" w:hAnsi="宋体" w:cs="宋体" w:eastAsia="宋体" w:hint="default"/>
                <w:sz w:val="17"/>
                <w:szCs w:val="17"/>
              </w:rPr>
              <w:t>，中信建投证券研究发展部</w:t>
            </w:r>
          </w:p>
        </w:tc>
      </w:tr>
    </w:tbl>
    <w:p>
      <w:pPr>
        <w:spacing w:line="240" w:lineRule="auto" w:before="7"/>
        <w:ind w:right="0"/>
        <w:rPr>
          <w:rFonts w:ascii="宋体" w:hAnsi="宋体" w:cs="宋体" w:eastAsia="宋体" w:hint="default"/>
          <w:sz w:val="13"/>
          <w:szCs w:val="13"/>
        </w:rPr>
      </w:pPr>
    </w:p>
    <w:p>
      <w:pPr>
        <w:pStyle w:val="BodyText"/>
        <w:spacing w:line="312" w:lineRule="exact" w:before="21"/>
        <w:ind w:right="128" w:firstLine="403"/>
        <w:jc w:val="both"/>
      </w:pPr>
      <w:r>
        <w:rPr/>
        <w:pict>
          <v:group style="position:absolute;margin-left:97.773415pt;margin-top:-31.448668pt;width:12.45pt;height:.1pt;mso-position-horizontal-relative:page;mso-position-vertical-relative:paragraph;z-index:-428512" coordorigin="1955,-629" coordsize="249,2">
            <v:shape style="position:absolute;left:1955;top:-629;width:249;height:2" coordorigin="1955,-629" coordsize="249,0" path="m1955,-629l2204,-629e" filled="false" stroked="true" strokeweight="3.188891pt" strokecolor="#ff8080">
              <v:path arrowok="t"/>
            </v:shape>
            <w10:wrap type="none"/>
          </v:group>
        </w:pict>
      </w:r>
      <w:r>
        <w:rPr/>
        <w:pict>
          <v:group style="position:absolute;margin-left:163.638306pt;margin-top:-31.448658pt;width:12.45pt;height:.1pt;mso-position-horizontal-relative:page;mso-position-vertical-relative:paragraph;z-index:-428488" coordorigin="3273,-629" coordsize="249,2">
            <v:shape style="position:absolute;left:3273;top:-629;width:249;height:2" coordorigin="3273,-629" coordsize="249,0" path="m3273,-629l3521,-629e" filled="false" stroked="true" strokeweight="3.188891pt" strokecolor="#81a6bd">
              <v:path arrowok="t"/>
            </v:shape>
            <w10:wrap type="none"/>
          </v:group>
        </w:pict>
      </w:r>
      <w:r>
        <w:rPr/>
        <w:pict>
          <v:group style="position:absolute;margin-left:232.024521pt;margin-top:-31.412413pt;width:12.45pt;height:.1pt;mso-position-horizontal-relative:page;mso-position-vertical-relative:paragraph;z-index:-428464" coordorigin="4640,-628" coordsize="249,2">
            <v:shape style="position:absolute;left:4640;top:-628;width:249;height:2" coordorigin="4640,-628" coordsize="249,0" path="m4640,-628l4889,-628e" filled="false" stroked="true" strokeweight="1.087121pt" strokecolor="#ff3333">
              <v:path arrowok="t"/>
            </v:shape>
            <w10:wrap type="none"/>
          </v:group>
        </w:pict>
      </w:r>
      <w:r>
        <w:rPr/>
        <w:pict>
          <v:group style="position:absolute;margin-left:359.359467pt;margin-top:-32.305061pt;width:3.4pt;height:.1pt;mso-position-horizontal-relative:page;mso-position-vertical-relative:paragraph;z-index:-428416" coordorigin="7187,-646" coordsize="68,2">
            <v:shape style="position:absolute;left:7187;top:-646;width:68;height:2" coordorigin="7187,-646" coordsize="68,0" path="m7187,-646l7255,-646e" filled="false" stroked="true" strokeweight="3.371151pt" strokecolor="#ff8080">
              <v:path arrowok="t"/>
            </v:shape>
            <w10:wrap type="none"/>
          </v:group>
        </w:pict>
      </w:r>
      <w:r>
        <w:rPr/>
        <w:pict>
          <v:group style="position:absolute;margin-left:393.75174pt;margin-top:-32.305061pt;width:3.5pt;height:.1pt;mso-position-horizontal-relative:page;mso-position-vertical-relative:paragraph;z-index:-428392" coordorigin="7875,-646" coordsize="70,2">
            <v:shape style="position:absolute;left:7875;top:-646;width:70;height:2" coordorigin="7875,-646" coordsize="70,0" path="m7875,-646l7945,-646e" filled="false" stroked="true" strokeweight="3.371151pt" strokecolor="#81a6bd">
              <v:path arrowok="t"/>
            </v:shape>
            <w10:wrap type="none"/>
          </v:group>
        </w:pict>
      </w:r>
      <w:r>
        <w:rPr/>
        <w:pict>
          <v:group style="position:absolute;margin-left:428.144043pt;margin-top:-32.305061pt;width:3.5pt;height:.1pt;mso-position-horizontal-relative:page;mso-position-vertical-relative:paragraph;z-index:-428368" coordorigin="8563,-646" coordsize="70,2">
            <v:shape style="position:absolute;left:8563;top:-646;width:70;height:2" coordorigin="8563,-646" coordsize="70,0" path="m8563,-646l8632,-646e" filled="false" stroked="true" strokeweight="3.371151pt" strokecolor="#ffb1b1">
              <v:path arrowok="t"/>
            </v:shape>
            <w10:wrap type="none"/>
          </v:group>
        </w:pict>
      </w:r>
      <w:r>
        <w:rPr/>
        <w:pict>
          <v:group style="position:absolute;margin-left:462.613586pt;margin-top:-32.305061pt;width:3.4pt;height:.1pt;mso-position-horizontal-relative:page;mso-position-vertical-relative:paragraph;z-index:-428344" coordorigin="9252,-646" coordsize="68,2">
            <v:shape style="position:absolute;left:9252;top:-646;width:68;height:2" coordorigin="9252,-646" coordsize="68,0" path="m9252,-646l9320,-646e" filled="false" stroked="true" strokeweight="3.371151pt" strokecolor="#ff3333">
              <v:path arrowok="t"/>
            </v:shape>
            <w10:wrap type="none"/>
          </v:group>
        </w:pict>
      </w:r>
      <w:r>
        <w:rPr>
          <w:rFonts w:ascii="Times New Roman" w:hAnsi="Times New Roman" w:cs="Times New Roman" w:eastAsia="Times New Roman" w:hint="default"/>
          <w:b/>
          <w:bCs/>
        </w:rPr>
        <w:t>2019Q3 </w:t>
      </w:r>
      <w:r>
        <w:rPr>
          <w:rFonts w:ascii="Microsoft JhengHei" w:hAnsi="Microsoft JhengHei" w:cs="Microsoft JhengHei" w:eastAsia="Microsoft JhengHei" w:hint="default"/>
          <w:b/>
          <w:bCs/>
        </w:rPr>
        <w:t>全球可穿戴高速增长，可穿戴市场空间正在被打开。</w:t>
      </w:r>
      <w:r>
        <w:rPr/>
        <w:t>根据 </w:t>
      </w:r>
      <w:r>
        <w:rPr>
          <w:rFonts w:ascii="Times New Roman" w:hAnsi="Times New Roman" w:cs="Times New Roman" w:eastAsia="Times New Roman" w:hint="default"/>
        </w:rPr>
        <w:t>IDC </w:t>
      </w:r>
      <w:r>
        <w:rPr/>
        <w:t>第三季度全球可穿戴设备市场的报 告，</w:t>
      </w:r>
      <w:r>
        <w:rPr>
          <w:rFonts w:ascii="Times New Roman" w:hAnsi="Times New Roman" w:cs="Times New Roman" w:eastAsia="Times New Roman" w:hint="default"/>
        </w:rPr>
        <w:t>Q3 </w:t>
      </w:r>
      <w:r>
        <w:rPr/>
        <w:t>全球可穿戴设备市场出货量为 </w:t>
      </w:r>
      <w:r>
        <w:rPr>
          <w:rFonts w:ascii="Times New Roman" w:hAnsi="Times New Roman" w:cs="Times New Roman" w:eastAsia="Times New Roman" w:hint="default"/>
        </w:rPr>
        <w:t>8450 </w:t>
      </w:r>
      <w:r>
        <w:rPr/>
        <w:t>万台，同比增长</w:t>
      </w:r>
      <w:r>
        <w:rPr>
          <w:spacing w:val="-31"/>
        </w:rPr>
        <w:t> </w:t>
      </w:r>
      <w:r>
        <w:rPr>
          <w:rFonts w:ascii="Times New Roman" w:hAnsi="Times New Roman" w:cs="Times New Roman" w:eastAsia="Times New Roman" w:hint="default"/>
        </w:rPr>
        <w:t>94.6%</w:t>
      </w:r>
      <w:r>
        <w:rPr/>
        <w:t>。本季度可穿戴设备的大幅增长主要是由于 </w:t>
      </w:r>
      <w:r>
        <w:rPr>
          <w:spacing w:val="-6"/>
        </w:rPr>
        <w:t>音频设备（</w:t>
      </w:r>
      <w:r>
        <w:rPr>
          <w:rFonts w:ascii="Times New Roman" w:hAnsi="Times New Roman" w:cs="Times New Roman" w:eastAsia="Times New Roman" w:hint="default"/>
          <w:spacing w:val="-6"/>
        </w:rPr>
        <w:t>TWS </w:t>
      </w:r>
      <w:r>
        <w:rPr>
          <w:spacing w:val="-6"/>
        </w:rPr>
        <w:t>耳机等）所驱动，从总量上看，音频设备占据市场的一半，其次是智能手环和智能手表。在</w:t>
      </w:r>
      <w:r>
        <w:rPr>
          <w:spacing w:val="-63"/>
        </w:rPr>
        <w:t> </w:t>
      </w:r>
      <w:r>
        <w:rPr>
          <w:rFonts w:ascii="Times New Roman" w:hAnsi="Times New Roman" w:cs="Times New Roman" w:eastAsia="Times New Roman" w:hint="default"/>
        </w:rPr>
        <w:t>TWS </w:t>
      </w:r>
      <w:r>
        <w:rPr/>
        <w:t>耳机的推动下，凭借多种外形和智能助手的加入，可穿戴设备市场正逐步成为大众市场设备类别，而不仅仅满 足健康需求。</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5" w:after="0"/>
        <w:ind w:right="0"/>
        <w:rPr>
          <w:rFonts w:ascii="宋体" w:hAnsi="宋体" w:cs="宋体" w:eastAsia="宋体" w:hint="default"/>
          <w:sz w:val="25"/>
          <w:szCs w:val="25"/>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tabs>
          <w:tab w:pos="5056" w:val="left" w:leader="none"/>
        </w:tabs>
        <w:spacing w:line="300" w:lineRule="exact" w:before="0" w:after="45"/>
        <w:ind w:left="241" w:right="110" w:firstLine="0"/>
        <w:jc w:val="left"/>
        <w:rPr>
          <w:rFonts w:ascii="Microsoft JhengHei" w:hAnsi="Microsoft JhengHei" w:cs="Microsoft JhengHei" w:eastAsia="Microsoft JhengHei" w:hint="default"/>
          <w:sz w:val="18"/>
          <w:szCs w:val="18"/>
        </w:rPr>
      </w:pPr>
      <w:bookmarkStart w:name="_bookmark20" w:id="21"/>
      <w:bookmarkEnd w:id="21"/>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5"/>
          <w:sz w:val="18"/>
          <w:szCs w:val="18"/>
        </w:rPr>
        <w:t> </w:t>
      </w:r>
      <w:r>
        <w:rPr>
          <w:rFonts w:ascii="Arial" w:hAnsi="Arial" w:cs="Arial" w:eastAsia="Arial" w:hint="default"/>
          <w:b/>
          <w:bCs/>
          <w:sz w:val="18"/>
          <w:szCs w:val="18"/>
        </w:rPr>
        <w:t>12</w:t>
      </w:r>
      <w:r>
        <w:rPr>
          <w:rFonts w:ascii="Microsoft JhengHei" w:hAnsi="Microsoft JhengHei" w:cs="Microsoft JhengHei" w:eastAsia="Microsoft JhengHei" w:hint="default"/>
          <w:b/>
          <w:bCs/>
          <w:sz w:val="18"/>
          <w:szCs w:val="18"/>
        </w:rPr>
        <w:t>：全球可穿戴设备市场空间（出货量 </w:t>
      </w:r>
      <w:r>
        <w:rPr>
          <w:rFonts w:ascii="Microsoft JhengHei" w:hAnsi="Microsoft JhengHei" w:cs="Microsoft JhengHei" w:eastAsia="Microsoft JhengHei" w:hint="default"/>
          <w:b/>
          <w:bCs/>
          <w:spacing w:val="7"/>
          <w:sz w:val="18"/>
          <w:szCs w:val="18"/>
        </w:rPr>
        <w:t> </w:t>
      </w:r>
      <w:r>
        <w:rPr>
          <w:rFonts w:ascii="Microsoft JhengHei" w:hAnsi="Microsoft JhengHei" w:cs="Microsoft JhengHei" w:eastAsia="Microsoft JhengHei" w:hint="default"/>
          <w:b/>
          <w:bCs/>
          <w:sz w:val="18"/>
          <w:szCs w:val="18"/>
        </w:rPr>
        <w:t>百万）</w:t>
        <w:tab/>
      </w:r>
      <w:bookmarkStart w:name="_bookmark21" w:id="22"/>
      <w:bookmarkEnd w:id="22"/>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13</w:t>
      </w:r>
      <w:r>
        <w:rPr>
          <w:rFonts w:ascii="Microsoft JhengHei" w:hAnsi="Microsoft JhengHei" w:cs="Microsoft JhengHei" w:eastAsia="Microsoft JhengHei" w:hint="default"/>
          <w:b/>
          <w:bCs/>
          <w:sz w:val="18"/>
          <w:szCs w:val="18"/>
        </w:rPr>
        <w:t>：中国可穿戴设备市场空间（出货量 </w:t>
      </w:r>
      <w:r>
        <w:rPr>
          <w:rFonts w:ascii="Microsoft JhengHei" w:hAnsi="Microsoft JhengHei" w:cs="Microsoft JhengHei" w:eastAsia="Microsoft JhengHei" w:hint="default"/>
          <w:b/>
          <w:bCs/>
          <w:spacing w:val="12"/>
          <w:sz w:val="18"/>
          <w:szCs w:val="18"/>
        </w:rPr>
        <w:t> </w:t>
      </w:r>
      <w:r>
        <w:rPr>
          <w:rFonts w:ascii="Microsoft JhengHei" w:hAnsi="Microsoft JhengHei" w:cs="Microsoft JhengHei" w:eastAsia="Microsoft JhengHei" w:hint="default"/>
          <w:b/>
          <w:bCs/>
          <w:sz w:val="18"/>
          <w:szCs w:val="18"/>
        </w:rPr>
        <w:t>百万）</w:t>
      </w:r>
      <w:r>
        <w:rPr>
          <w:rFonts w:ascii="Microsoft JhengHei" w:hAnsi="Microsoft JhengHei" w:cs="Microsoft JhengHei" w:eastAsia="Microsoft JhengHei" w:hint="default"/>
          <w:sz w:val="18"/>
          <w:szCs w:val="18"/>
        </w:rPr>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05pt;height:.5pt;mso-position-horizontal-relative:char;mso-position-vertical-relative:line" coordorigin="0,0" coordsize="9641,10">
            <v:group style="position:absolute;left:5;top:5;width:4816;height:2" coordorigin="5,5" coordsize="4816,2">
              <v:shape style="position:absolute;left:5;top:5;width:4816;height:2" coordorigin="5,5" coordsize="4816,0" path="m5,5l4820,5e" filled="false" stroked="true" strokeweight=".48pt" strokecolor="#044e7d">
                <v:path arrowok="t"/>
              </v:shape>
            </v:group>
            <v:group style="position:absolute;left:4820;top:5;width:10;height:2" coordorigin="4820,5" coordsize="10,2">
              <v:shape style="position:absolute;left:4820;top:5;width:10;height:2" coordorigin="4820,5" coordsize="10,0" path="m4820,5l4830,5e" filled="false" stroked="true" strokeweight=".48pt" strokecolor="#044e7d">
                <v:path arrowok="t"/>
              </v:shape>
            </v:group>
            <v:group style="position:absolute;left:4830;top:5;width:4806;height:2" coordorigin="4830,5" coordsize="4806,2">
              <v:shape style="position:absolute;left:4830;top:5;width:4806;height:2" coordorigin="4830,5" coordsize="4806,0" path="m4830,5l9636,5e" filled="false" stroked="true" strokeweight=".48pt" strokecolor="#044e7d">
                <v:path arrowok="t"/>
              </v:shape>
            </v:group>
          </v:group>
        </w:pict>
      </w:r>
      <w:r>
        <w:rPr>
          <w:rFonts w:ascii="Microsoft JhengHei" w:hAnsi="Microsoft JhengHei" w:cs="Microsoft JhengHei" w:eastAsia="Microsoft JhengHei" w:hint="default"/>
          <w:sz w:val="2"/>
          <w:szCs w:val="2"/>
        </w:rPr>
      </w:r>
    </w:p>
    <w:p>
      <w:pPr>
        <w:spacing w:line="240" w:lineRule="auto" w:before="3"/>
        <w:ind w:right="0"/>
        <w:rPr>
          <w:rFonts w:ascii="Microsoft JhengHei" w:hAnsi="Microsoft JhengHei" w:cs="Microsoft JhengHei" w:eastAsia="Microsoft JhengHei" w:hint="default"/>
          <w:b/>
          <w:bCs/>
          <w:sz w:val="4"/>
          <w:szCs w:val="4"/>
        </w:rPr>
      </w:pPr>
    </w:p>
    <w:p>
      <w:pPr>
        <w:tabs>
          <w:tab w:pos="5190" w:val="left" w:leader="none"/>
          <w:tab w:pos="9459" w:val="left" w:leader="none"/>
        </w:tabs>
        <w:spacing w:before="20"/>
        <w:ind w:left="372" w:right="110" w:firstLine="0"/>
        <w:jc w:val="left"/>
        <w:rPr>
          <w:rFonts w:ascii="微软雅黑" w:hAnsi="微软雅黑" w:cs="微软雅黑" w:eastAsia="微软雅黑" w:hint="default"/>
          <w:sz w:val="12"/>
          <w:szCs w:val="12"/>
        </w:rPr>
      </w:pPr>
      <w:r>
        <w:rPr/>
        <w:pict>
          <v:group style="position:absolute;margin-left:81.341003pt;margin-top:7.737372pt;width:202.55pt;height:110.65pt;mso-position-horizontal-relative:page;mso-position-vertical-relative:paragraph;z-index:-428152" coordorigin="1627,155" coordsize="4051,2213">
            <v:group style="position:absolute;left:5518;top:2084;width:153;height:2" coordorigin="5518,2084" coordsize="153,2">
              <v:shape style="position:absolute;left:5518;top:2084;width:153;height:2" coordorigin="5518,2084" coordsize="153,0" path="m5518,2084l5670,2084e" filled="false" stroked="true" strokeweight=".25pt" strokecolor="#000000">
                <v:path arrowok="t"/>
                <v:stroke dashstyle="dash"/>
              </v:shape>
            </v:group>
            <v:group style="position:absolute;left:5014;top:2084;width:303;height:2" coordorigin="5014,2084" coordsize="303,2">
              <v:shape style="position:absolute;left:5014;top:2084;width:303;height:2" coordorigin="5014,2084" coordsize="303,0" path="m5014,2084l5316,2084e" filled="false" stroked="true" strokeweight=".25pt" strokecolor="#000000">
                <v:path arrowok="t"/>
                <v:stroke dashstyle="dash"/>
              </v:shape>
            </v:group>
            <v:group style="position:absolute;left:4510;top:2084;width:303;height:2" coordorigin="4510,2084" coordsize="303,2">
              <v:shape style="position:absolute;left:4510;top:2084;width:303;height:2" coordorigin="4510,2084" coordsize="303,0" path="m4510,2084l4812,2084e" filled="false" stroked="true" strokeweight=".25pt" strokecolor="#000000">
                <v:path arrowok="t"/>
                <v:stroke dashstyle="dash"/>
              </v:shape>
            </v:group>
            <v:group style="position:absolute;left:4006;top:2084;width:303;height:2" coordorigin="4006,2084" coordsize="303,2">
              <v:shape style="position:absolute;left:4006;top:2084;width:303;height:2" coordorigin="4006,2084" coordsize="303,0" path="m4006,2084l4308,2084e" filled="false" stroked="true" strokeweight=".25pt" strokecolor="#000000">
                <v:path arrowok="t"/>
                <v:stroke dashstyle="dash"/>
              </v:shape>
            </v:group>
            <v:group style="position:absolute;left:3502;top:2084;width:303;height:2" coordorigin="3502,2084" coordsize="303,2">
              <v:shape style="position:absolute;left:3502;top:2084;width:303;height:2" coordorigin="3502,2084" coordsize="303,0" path="m3502,2084l3804,2084e" filled="false" stroked="true" strokeweight=".25pt" strokecolor="#000000">
                <v:path arrowok="t"/>
                <v:stroke dashstyle="dash"/>
              </v:shape>
            </v:group>
            <v:group style="position:absolute;left:2995;top:2084;width:305;height:2" coordorigin="2995,2084" coordsize="305,2">
              <v:shape style="position:absolute;left:2995;top:2084;width:305;height:2" coordorigin="2995,2084" coordsize="305,0" path="m2995,2084l3300,2084e" filled="false" stroked="true" strokeweight=".25pt" strokecolor="#000000">
                <v:path arrowok="t"/>
                <v:stroke dashstyle="dash"/>
              </v:shape>
            </v:group>
            <v:group style="position:absolute;left:2491;top:2084;width:303;height:2" coordorigin="2491,2084" coordsize="303,2">
              <v:shape style="position:absolute;left:2491;top:2084;width:303;height:2" coordorigin="2491,2084" coordsize="303,0" path="m2491,2084l2794,2084e" filled="false" stroked="true" strokeweight=".25pt" strokecolor="#000000">
                <v:path arrowok="t"/>
                <v:stroke dashstyle="dash"/>
              </v:shape>
            </v:group>
            <v:group style="position:absolute;left:1987;top:2084;width:303;height:2" coordorigin="1987,2084" coordsize="303,2">
              <v:shape style="position:absolute;left:1987;top:2084;width:303;height:2" coordorigin="1987,2084" coordsize="303,0" path="m1987,2084l2290,2084e" filled="false" stroked="true" strokeweight=".25pt" strokecolor="#000000">
                <v:path arrowok="t"/>
                <v:stroke dashstyle="dash"/>
              </v:shape>
            </v:group>
            <v:group style="position:absolute;left:1634;top:2084;width:152;height:2" coordorigin="1634,2084" coordsize="152,2">
              <v:shape style="position:absolute;left:1634;top:2084;width:152;height:2" coordorigin="1634,2084" coordsize="152,0" path="m1634,2084l1786,2084e" filled="false" stroked="true" strokeweight=".25pt" strokecolor="#000000">
                <v:path arrowok="t"/>
                <v:stroke dashstyle="dash"/>
              </v:shape>
            </v:group>
            <v:group style="position:absolute;left:1987;top:1810;width:303;height:2" coordorigin="1987,1810" coordsize="303,2">
              <v:shape style="position:absolute;left:1987;top:1810;width:303;height:2" coordorigin="1987,1810" coordsize="303,0" path="m1987,1810l2290,1810e" filled="false" stroked="true" strokeweight=".25pt" strokecolor="#000000">
                <v:path arrowok="t"/>
                <v:stroke dashstyle="dash"/>
              </v:shape>
            </v:group>
            <v:group style="position:absolute;left:1634;top:1810;width:152;height:2" coordorigin="1634,1810" coordsize="152,2">
              <v:shape style="position:absolute;left:1634;top:1810;width:152;height:2" coordorigin="1634,1810" coordsize="152,0" path="m1634,1810l1786,1810e" filled="false" stroked="true" strokeweight=".25pt" strokecolor="#000000">
                <v:path arrowok="t"/>
                <v:stroke dashstyle="dash"/>
              </v:shape>
            </v:group>
            <v:group style="position:absolute;left:1987;top:1534;width:303;height:2" coordorigin="1987,1534" coordsize="303,2">
              <v:shape style="position:absolute;left:1987;top:1534;width:303;height:2" coordorigin="1987,1534" coordsize="303,0" path="m1987,1534l2290,1534e" filled="false" stroked="true" strokeweight=".25pt" strokecolor="#000000">
                <v:path arrowok="t"/>
                <v:stroke dashstyle="dash"/>
              </v:shape>
            </v:group>
            <v:group style="position:absolute;left:1634;top:1534;width:152;height:2" coordorigin="1634,1534" coordsize="152,2">
              <v:shape style="position:absolute;left:1634;top:1534;width:152;height:2" coordorigin="1634,1534" coordsize="152,0" path="m1634,1534l1786,1534e" filled="false" stroked="true" strokeweight=".25pt" strokecolor="#000000">
                <v:path arrowok="t"/>
                <v:stroke dashstyle="dash"/>
              </v:shape>
            </v:group>
            <v:group style="position:absolute;left:1987;top:1258;width:1313;height:2" coordorigin="1987,1258" coordsize="1313,2">
              <v:shape style="position:absolute;left:1987;top:1258;width:1313;height:2" coordorigin="1987,1258" coordsize="1313,0" path="m1987,1258l3300,1258e" filled="false" stroked="true" strokeweight=".25pt" strokecolor="#000000">
                <v:path arrowok="t"/>
                <v:stroke dashstyle="dash"/>
              </v:shape>
            </v:group>
            <v:group style="position:absolute;left:1634;top:1258;width:152;height:2" coordorigin="1634,1258" coordsize="152,2">
              <v:shape style="position:absolute;left:1634;top:1258;width:152;height:2" coordorigin="1634,1258" coordsize="152,0" path="m1634,1258l1786,1258e" filled="false" stroked="true" strokeweight=".25pt" strokecolor="#000000">
                <v:path arrowok="t"/>
                <v:stroke dashstyle="dash"/>
              </v:shape>
            </v:group>
            <v:group style="position:absolute;left:1786;top:1119;width:202;height:1242" coordorigin="1786,1119" coordsize="202,1242">
              <v:shape style="position:absolute;left:1786;top:1119;width:202;height:1242" coordorigin="1786,1119" coordsize="202,1242" path="m1987,1119l1786,1119,1786,2360,1987,2360,1987,1119xe" filled="true" fillcolor="#ff8080" stroked="false">
                <v:path arrowok="t"/>
                <v:fill type="solid"/>
              </v:shape>
            </v:group>
            <v:group style="position:absolute;left:2491;top:1810;width:303;height:2" coordorigin="2491,1810" coordsize="303,2">
              <v:shape style="position:absolute;left:2491;top:1810;width:303;height:2" coordorigin="2491,1810" coordsize="303,0" path="m2491,1810l2794,1810e" filled="false" stroked="true" strokeweight=".25pt" strokecolor="#000000">
                <v:path arrowok="t"/>
                <v:stroke dashstyle="dash"/>
              </v:shape>
            </v:group>
            <v:group style="position:absolute;left:2491;top:1534;width:809;height:2" coordorigin="2491,1534" coordsize="809,2">
              <v:shape style="position:absolute;left:2491;top:1534;width:809;height:2" coordorigin="2491,1534" coordsize="809,0" path="m2491,1534l3300,1534e" filled="false" stroked="true" strokeweight=".25pt" strokecolor="#000000">
                <v:path arrowok="t"/>
                <v:stroke dashstyle="dash"/>
              </v:shape>
            </v:group>
            <v:group style="position:absolute;left:2290;top:1481;width:202;height:879" coordorigin="2290,1481" coordsize="202,879">
              <v:shape style="position:absolute;left:2290;top:1481;width:202;height:879" coordorigin="2290,1481" coordsize="202,879" path="m2491,1481l2290,1481,2290,2360,2491,2360,2491,1481xe" filled="true" fillcolor="#ff8080" stroked="false">
                <v:path arrowok="t"/>
                <v:fill type="solid"/>
              </v:shape>
            </v:group>
            <v:group style="position:absolute;left:2995;top:1810;width:305;height:2" coordorigin="2995,1810" coordsize="305,2">
              <v:shape style="position:absolute;left:2995;top:1810;width:305;height:2" coordorigin="2995,1810" coordsize="305,0" path="m2995,1810l3300,1810e" filled="false" stroked="true" strokeweight=".25pt" strokecolor="#000000">
                <v:path arrowok="t"/>
                <v:stroke dashstyle="dash"/>
              </v:shape>
            </v:group>
            <v:group style="position:absolute;left:2794;top:1628;width:202;height:733" coordorigin="2794,1628" coordsize="202,733">
              <v:shape style="position:absolute;left:2794;top:1628;width:202;height:733" coordorigin="2794,1628" coordsize="202,733" path="m2995,1628l2794,1628,2794,2360,2995,2360,2995,1628xe" filled="true" fillcolor="#ff8080" stroked="false">
                <v:path arrowok="t"/>
                <v:fill type="solid"/>
              </v:shape>
            </v:group>
            <v:group style="position:absolute;left:3502;top:1810;width:303;height:2" coordorigin="3502,1810" coordsize="303,2">
              <v:shape style="position:absolute;left:3502;top:1810;width:303;height:2" coordorigin="3502,1810" coordsize="303,0" path="m3502,1810l3804,1810e" filled="false" stroked="true" strokeweight=".25pt" strokecolor="#000000">
                <v:path arrowok="t"/>
                <v:stroke dashstyle="dash"/>
              </v:shape>
            </v:group>
            <v:group style="position:absolute;left:3502;top:1534;width:303;height:2" coordorigin="3502,1534" coordsize="303,2">
              <v:shape style="position:absolute;left:3502;top:1534;width:303;height:2" coordorigin="3502,1534" coordsize="303,0" path="m3502,1534l3804,1534e" filled="false" stroked="true" strokeweight=".25pt" strokecolor="#000000">
                <v:path arrowok="t"/>
                <v:stroke dashstyle="dash"/>
              </v:shape>
            </v:group>
            <v:group style="position:absolute;left:3502;top:1258;width:303;height:2" coordorigin="3502,1258" coordsize="303,2">
              <v:shape style="position:absolute;left:3502;top:1258;width:303;height:2" coordorigin="3502,1258" coordsize="303,0" path="m3502,1258l3804,1258e" filled="false" stroked="true" strokeweight=".25pt" strokecolor="#000000">
                <v:path arrowok="t"/>
                <v:stroke dashstyle="dash"/>
              </v:shape>
            </v:group>
            <v:group style="position:absolute;left:3300;top:1164;width:202;height:1196" coordorigin="3300,1164" coordsize="202,1196">
              <v:shape style="position:absolute;left:3300;top:1164;width:202;height:1196" coordorigin="3300,1164" coordsize="202,1196" path="m3502,1164l3300,1164,3300,2360,3502,2360,3502,1164xe" filled="true" fillcolor="#ff8080" stroked="false">
                <v:path arrowok="t"/>
                <v:fill type="solid"/>
              </v:shape>
            </v:group>
            <v:group style="position:absolute;left:4006;top:1810;width:303;height:2" coordorigin="4006,1810" coordsize="303,2">
              <v:shape style="position:absolute;left:4006;top:1810;width:303;height:2" coordorigin="4006,1810" coordsize="303,0" path="m4006,1810l4308,1810e" filled="false" stroked="true" strokeweight=".25pt" strokecolor="#000000">
                <v:path arrowok="t"/>
                <v:stroke dashstyle="dash"/>
              </v:shape>
            </v:group>
            <v:group style="position:absolute;left:4006;top:1534;width:303;height:2" coordorigin="4006,1534" coordsize="303,2">
              <v:shape style="position:absolute;left:4006;top:1534;width:303;height:2" coordorigin="4006,1534" coordsize="303,0" path="m4006,1534l4308,1534e" filled="false" stroked="true" strokeweight=".25pt" strokecolor="#000000">
                <v:path arrowok="t"/>
                <v:stroke dashstyle="dash"/>
              </v:shape>
            </v:group>
            <v:group style="position:absolute;left:4006;top:1258;width:303;height:2" coordorigin="4006,1258" coordsize="303,2">
              <v:shape style="position:absolute;left:4006;top:1258;width:303;height:2" coordorigin="4006,1258" coordsize="303,0" path="m4006,1258l4308,1258e" filled="false" stroked="true" strokeweight=".25pt" strokecolor="#000000">
                <v:path arrowok="t"/>
                <v:stroke dashstyle="dash"/>
              </v:shape>
            </v:group>
            <v:group style="position:absolute;left:4006;top:984;width:1311;height:2" coordorigin="4006,984" coordsize="1311,2">
              <v:shape style="position:absolute;left:4006;top:984;width:1311;height:2" coordorigin="4006,984" coordsize="1311,0" path="m4006,984l5316,984e" filled="false" stroked="true" strokeweight=".25pt" strokecolor="#000000">
                <v:path arrowok="t"/>
                <v:stroke dashstyle="dash"/>
              </v:shape>
            </v:group>
            <v:group style="position:absolute;left:1634;top:984;width:2170;height:2" coordorigin="1634,984" coordsize="2170,2">
              <v:shape style="position:absolute;left:1634;top:984;width:2170;height:2" coordorigin="1634,984" coordsize="2170,0" path="m1634,984l3804,984e" filled="false" stroked="true" strokeweight=".25pt" strokecolor="#000000">
                <v:path arrowok="t"/>
                <v:stroke dashstyle="dash"/>
              </v:shape>
            </v:group>
            <v:group style="position:absolute;left:1634;top:708;width:3682;height:2" coordorigin="1634,708" coordsize="3682,2">
              <v:shape style="position:absolute;left:1634;top:708;width:3682;height:2" coordorigin="1634,708" coordsize="3682,0" path="m1634,708l5316,708e" filled="false" stroked="true" strokeweight=".25pt" strokecolor="#000000">
                <v:path arrowok="t"/>
                <v:stroke dashstyle="dash"/>
              </v:shape>
            </v:group>
            <v:group style="position:absolute;left:3804;top:728;width:202;height:1633" coordorigin="3804,728" coordsize="202,1633">
              <v:shape style="position:absolute;left:3804;top:728;width:202;height:1633" coordorigin="3804,728" coordsize="202,1633" path="m4006,728l3804,728,3804,2360,4006,2360,4006,728xe" filled="true" fillcolor="#ff8080" stroked="false">
                <v:path arrowok="t"/>
                <v:fill type="solid"/>
              </v:shape>
            </v:group>
            <v:group style="position:absolute;left:4510;top:1810;width:303;height:2" coordorigin="4510,1810" coordsize="303,2">
              <v:shape style="position:absolute;left:4510;top:1810;width:303;height:2" coordorigin="4510,1810" coordsize="303,0" path="m4510,1810l4812,1810e" filled="false" stroked="true" strokeweight=".25pt" strokecolor="#000000">
                <v:path arrowok="t"/>
                <v:stroke dashstyle="dash"/>
              </v:shape>
            </v:group>
            <v:group style="position:absolute;left:4510;top:1534;width:303;height:2" coordorigin="4510,1534" coordsize="303,2">
              <v:shape style="position:absolute;left:4510;top:1534;width:303;height:2" coordorigin="4510,1534" coordsize="303,0" path="m4510,1534l4812,1534e" filled="false" stroked="true" strokeweight=".25pt" strokecolor="#000000">
                <v:path arrowok="t"/>
                <v:stroke dashstyle="dash"/>
              </v:shape>
            </v:group>
            <v:group style="position:absolute;left:4510;top:1258;width:807;height:2" coordorigin="4510,1258" coordsize="807,2">
              <v:shape style="position:absolute;left:4510;top:1258;width:807;height:2" coordorigin="4510,1258" coordsize="807,0" path="m4510,1258l5316,1258e" filled="false" stroked="true" strokeweight=".25pt" strokecolor="#000000">
                <v:path arrowok="t"/>
                <v:stroke dashstyle="dash"/>
              </v:shape>
            </v:group>
            <v:group style="position:absolute;left:4308;top:994;width:202;height:1367" coordorigin="4308,994" coordsize="202,1367">
              <v:shape style="position:absolute;left:4308;top:994;width:202;height:1367" coordorigin="4308,994" coordsize="202,1367" path="m4510,994l4308,994,4308,2360,4510,2360,4510,994xe" filled="true" fillcolor="#ff8080" stroked="false">
                <v:path arrowok="t"/>
                <v:fill type="solid"/>
              </v:shape>
            </v:group>
            <v:group style="position:absolute;left:5014;top:1810;width:303;height:2" coordorigin="5014,1810" coordsize="303,2">
              <v:shape style="position:absolute;left:5014;top:1810;width:303;height:2" coordorigin="5014,1810" coordsize="303,0" path="m5014,1810l5316,1810e" filled="false" stroked="true" strokeweight=".25pt" strokecolor="#000000">
                <v:path arrowok="t"/>
                <v:stroke dashstyle="dash"/>
              </v:shape>
            </v:group>
            <v:group style="position:absolute;left:5014;top:1534;width:303;height:2" coordorigin="5014,1534" coordsize="303,2">
              <v:shape style="position:absolute;left:5014;top:1534;width:303;height:2" coordorigin="5014,1534" coordsize="303,0" path="m5014,1534l5316,1534e" filled="false" stroked="true" strokeweight=".25pt" strokecolor="#000000">
                <v:path arrowok="t"/>
                <v:stroke dashstyle="dash"/>
              </v:shape>
            </v:group>
            <v:group style="position:absolute;left:4812;top:1419;width:202;height:942" coordorigin="4812,1419" coordsize="202,942">
              <v:shape style="position:absolute;left:4812;top:1419;width:202;height:942" coordorigin="4812,1419" coordsize="202,942" path="m5014,1419l4812,1419,4812,2360,5014,2360,5014,1419xe" filled="true" fillcolor="#ff8080" stroked="false">
                <v:path arrowok="t"/>
                <v:fill type="solid"/>
              </v:shape>
            </v:group>
            <v:group style="position:absolute;left:5518;top:1810;width:153;height:2" coordorigin="5518,1810" coordsize="153,2">
              <v:shape style="position:absolute;left:5518;top:1810;width:153;height:2" coordorigin="5518,1810" coordsize="153,0" path="m5518,1810l5670,1810e" filled="false" stroked="true" strokeweight=".25pt" strokecolor="#000000">
                <v:path arrowok="t"/>
                <v:stroke dashstyle="dash"/>
              </v:shape>
            </v:group>
            <v:group style="position:absolute;left:5518;top:1534;width:153;height:2" coordorigin="5518,1534" coordsize="153,2">
              <v:shape style="position:absolute;left:5518;top:1534;width:153;height:2" coordorigin="5518,1534" coordsize="153,0" path="m5518,1534l5670,1534e" filled="false" stroked="true" strokeweight=".25pt" strokecolor="#000000">
                <v:path arrowok="t"/>
                <v:stroke dashstyle="dash"/>
              </v:shape>
            </v:group>
            <v:group style="position:absolute;left:5518;top:1258;width:153;height:2" coordorigin="5518,1258" coordsize="153,2">
              <v:shape style="position:absolute;left:5518;top:1258;width:153;height:2" coordorigin="5518,1258" coordsize="153,0" path="m5518,1258l5670,1258e" filled="false" stroked="true" strokeweight=".25pt" strokecolor="#000000">
                <v:path arrowok="t"/>
                <v:stroke dashstyle="dash"/>
              </v:shape>
            </v:group>
            <v:group style="position:absolute;left:5518;top:984;width:153;height:2" coordorigin="5518,984" coordsize="153,2">
              <v:shape style="position:absolute;left:5518;top:984;width:153;height:2" coordorigin="5518,984" coordsize="153,0" path="m5518,984l5670,984e" filled="false" stroked="true" strokeweight=".25pt" strokecolor="#000000">
                <v:path arrowok="t"/>
                <v:stroke dashstyle="dash"/>
              </v:shape>
            </v:group>
            <v:group style="position:absolute;left:5518;top:708;width:153;height:2" coordorigin="5518,708" coordsize="153,2">
              <v:shape style="position:absolute;left:5518;top:708;width:153;height:2" coordorigin="5518,708" coordsize="153,0" path="m5518,708l5670,708e" filled="false" stroked="true" strokeweight=".25pt" strokecolor="#000000">
                <v:path arrowok="t"/>
                <v:stroke dashstyle="dash"/>
              </v:shape>
            </v:group>
            <v:group style="position:absolute;left:5518;top:432;width:153;height:2" coordorigin="5518,432" coordsize="153,2">
              <v:shape style="position:absolute;left:5518;top:432;width:153;height:2" coordorigin="5518,432" coordsize="153,0" path="m5518,432l5670,432e" filled="false" stroked="true" strokeweight=".25pt" strokecolor="#000000">
                <v:path arrowok="t"/>
                <v:stroke dashstyle="dash"/>
              </v:shape>
            </v:group>
            <v:group style="position:absolute;left:1634;top:432;width:3682;height:2" coordorigin="1634,432" coordsize="3682,2">
              <v:shape style="position:absolute;left:1634;top:432;width:3682;height:2" coordorigin="1634,432" coordsize="3682,0" path="m1634,432l5316,432e" filled="false" stroked="true" strokeweight=".25pt" strokecolor="#000000">
                <v:path arrowok="t"/>
                <v:stroke dashstyle="dash"/>
              </v:shape>
            </v:group>
            <v:group style="position:absolute;left:1634;top:157;width:4036;height:2" coordorigin="1634,157" coordsize="4036,2">
              <v:shape style="position:absolute;left:1634;top:157;width:4036;height:2" coordorigin="1634,157" coordsize="4036,0" path="m1634,157l5670,157e" filled="false" stroked="true" strokeweight=".25pt" strokecolor="#000000">
                <v:path arrowok="t"/>
                <v:stroke dashstyle="dash"/>
              </v:shape>
            </v:group>
            <v:group style="position:absolute;left:5316;top:156;width:202;height:2204" coordorigin="5316,156" coordsize="202,2204">
              <v:shape style="position:absolute;left:5316;top:156;width:202;height:2204" coordorigin="5316,156" coordsize="202,2204" path="m5518,156l5316,156,5316,2360,5518,2360,5518,156xe" filled="true" fillcolor="#ff8080" stroked="false">
                <v:path arrowok="t"/>
                <v:fill type="solid"/>
              </v:shape>
            </v:group>
            <v:group style="position:absolute;left:1634;top:2360;width:4036;height:2" coordorigin="1634,2360" coordsize="4036,2">
              <v:shape style="position:absolute;left:1634;top:2360;width:4036;height:2" coordorigin="1634,2360" coordsize="4036,0" path="m1634,2360l5670,2360e" filled="false" stroked="true" strokeweight=".75pt" strokecolor="#d9d9d9">
                <v:path arrowok="t"/>
              </v:shape>
            </v:group>
            <w10:wrap type="none"/>
          </v:group>
        </w:pict>
      </w:r>
      <w:r>
        <w:rPr/>
        <w:pict>
          <v:group style="position:absolute;margin-left:324.390015pt;margin-top:7.862372pt;width:197.15pt;height:.1pt;mso-position-horizontal-relative:page;mso-position-vertical-relative:paragraph;z-index:-428104" coordorigin="6488,157" coordsize="3943,2">
            <v:shape style="position:absolute;left:6488;top:157;width:3943;height:2" coordorigin="6488,157" coordsize="3943,0" path="m6488,157l10430,157e" filled="false" stroked="true" strokeweight=".25pt" strokecolor="#000000">
              <v:path arrowok="t"/>
              <v:stroke dashstyle="dash"/>
            </v:shape>
            <w10:wrap type="none"/>
          </v:group>
        </w:pict>
      </w:r>
      <w:r>
        <w:rPr>
          <w:rFonts w:ascii="微软雅黑"/>
          <w:spacing w:val="-1"/>
          <w:sz w:val="12"/>
        </w:rPr>
        <w:t>80</w:t>
        <w:tab/>
        <w:t>30   </w:t>
      </w:r>
      <w:r>
        <w:rPr>
          <w:rFonts w:ascii="微软雅黑"/>
          <w:spacing w:val="14"/>
          <w:sz w:val="12"/>
        </w:rPr>
        <w:t> </w:t>
      </w:r>
      <w:r>
        <w:rPr>
          <w:rFonts w:ascii="微软雅黑"/>
          <w:w w:val="100"/>
          <w:sz w:val="12"/>
        </w:rPr>
        <w:t> </w:t>
      </w:r>
      <w:r>
        <w:rPr>
          <w:rFonts w:ascii="微软雅黑"/>
          <w:sz w:val="12"/>
        </w:rPr>
        <w:tab/>
      </w:r>
    </w:p>
    <w:p>
      <w:pPr>
        <w:spacing w:line="150" w:lineRule="exact" w:before="68"/>
        <w:ind w:left="372" w:right="110" w:firstLine="0"/>
        <w:jc w:val="left"/>
        <w:rPr>
          <w:rFonts w:ascii="微软雅黑" w:hAnsi="微软雅黑" w:cs="微软雅黑" w:eastAsia="微软雅黑" w:hint="default"/>
          <w:sz w:val="12"/>
          <w:szCs w:val="12"/>
        </w:rPr>
      </w:pPr>
      <w:r>
        <w:rPr/>
        <w:pict>
          <v:group style="position:absolute;margin-left:324.015015pt;margin-top:7.012353pt;width:197.9pt;height:100.05pt;mso-position-horizontal-relative:page;mso-position-vertical-relative:paragraph;z-index:4552" coordorigin="6480,140" coordsize="3958,2001">
            <v:group style="position:absolute;left:10234;top:1765;width:197;height:2" coordorigin="10234,1765" coordsize="197,2">
              <v:shape style="position:absolute;left:10234;top:1765;width:197;height:2" coordorigin="10234,1765" coordsize="197,0" path="m10234,1765l10430,1765e" filled="false" stroked="true" strokeweight=".25pt" strokecolor="#000000">
                <v:path arrowok="t"/>
                <v:stroke dashstyle="dash"/>
              </v:shape>
            </v:group>
            <v:group style="position:absolute;left:9576;top:1765;width:394;height:2" coordorigin="9576,1765" coordsize="394,2">
              <v:shape style="position:absolute;left:9576;top:1765;width:394;height:2" coordorigin="9576,1765" coordsize="394,0" path="m9576,1765l9970,1765e" filled="false" stroked="true" strokeweight=".25pt" strokecolor="#000000">
                <v:path arrowok="t"/>
                <v:stroke dashstyle="dash"/>
              </v:shape>
            </v:group>
            <v:group style="position:absolute;left:8918;top:1765;width:394;height:2" coordorigin="8918,1765" coordsize="394,2">
              <v:shape style="position:absolute;left:8918;top:1765;width:394;height:2" coordorigin="8918,1765" coordsize="394,0" path="m8918,1765l9312,1765e" filled="false" stroked="true" strokeweight=".25pt" strokecolor="#000000">
                <v:path arrowok="t"/>
                <v:stroke dashstyle="dash"/>
              </v:shape>
            </v:group>
            <v:group style="position:absolute;left:8261;top:1765;width:396;height:2" coordorigin="8261,1765" coordsize="396,2">
              <v:shape style="position:absolute;left:8261;top:1765;width:396;height:2" coordorigin="8261,1765" coordsize="396,0" path="m8261,1765l8657,1765e" filled="false" stroked="true" strokeweight=".25pt" strokecolor="#000000">
                <v:path arrowok="t"/>
                <v:stroke dashstyle="dash"/>
              </v:shape>
            </v:group>
            <v:group style="position:absolute;left:7606;top:1765;width:394;height:2" coordorigin="7606,1765" coordsize="394,2">
              <v:shape style="position:absolute;left:7606;top:1765;width:394;height:2" coordorigin="7606,1765" coordsize="394,0" path="m7606,1765l7999,1765e" filled="false" stroked="true" strokeweight=".25pt" strokecolor="#000000">
                <v:path arrowok="t"/>
                <v:stroke dashstyle="dash"/>
              </v:shape>
            </v:group>
            <v:group style="position:absolute;left:6948;top:1765;width:394;height:2" coordorigin="6948,1765" coordsize="394,2">
              <v:shape style="position:absolute;left:6948;top:1765;width:394;height:2" coordorigin="6948,1765" coordsize="394,0" path="m6948,1765l7342,1765e" filled="false" stroked="true" strokeweight=".25pt" strokecolor="#000000">
                <v:path arrowok="t"/>
                <v:stroke dashstyle="dash"/>
              </v:shape>
            </v:group>
            <v:group style="position:absolute;left:6488;top:1765;width:197;height:2" coordorigin="6488,1765" coordsize="197,2">
              <v:shape style="position:absolute;left:6488;top:1765;width:197;height:2" coordorigin="6488,1765" coordsize="197,0" path="m6488,1765l6684,1765e" filled="false" stroked="true" strokeweight=".25pt" strokecolor="#000000">
                <v:path arrowok="t"/>
                <v:stroke dashstyle="dash"/>
              </v:shape>
            </v:group>
            <v:group style="position:absolute;left:6948;top:1398;width:394;height:2" coordorigin="6948,1398" coordsize="394,2">
              <v:shape style="position:absolute;left:6948;top:1398;width:394;height:2" coordorigin="6948,1398" coordsize="394,0" path="m6948,1398l7342,1398e" filled="false" stroked="true" strokeweight=".25pt" strokecolor="#000000">
                <v:path arrowok="t"/>
                <v:stroke dashstyle="dash"/>
              </v:shape>
            </v:group>
            <v:group style="position:absolute;left:6488;top:1398;width:197;height:2" coordorigin="6488,1398" coordsize="197,2">
              <v:shape style="position:absolute;left:6488;top:1398;width:197;height:2" coordorigin="6488,1398" coordsize="197,0" path="m6488,1398l6684,1398e" filled="false" stroked="true" strokeweight=".25pt" strokecolor="#000000">
                <v:path arrowok="t"/>
                <v:stroke dashstyle="dash"/>
              </v:shape>
            </v:group>
            <v:group style="position:absolute;left:6948;top:1031;width:394;height:2" coordorigin="6948,1031" coordsize="394,2">
              <v:shape style="position:absolute;left:6948;top:1031;width:394;height:2" coordorigin="6948,1031" coordsize="394,0" path="m6948,1031l7342,1031e" filled="false" stroked="true" strokeweight=".25pt" strokecolor="#000000">
                <v:path arrowok="t"/>
                <v:stroke dashstyle="dash"/>
              </v:shape>
            </v:group>
            <v:group style="position:absolute;left:6488;top:1031;width:197;height:2" coordorigin="6488,1031" coordsize="197,2">
              <v:shape style="position:absolute;left:6488;top:1031;width:197;height:2" coordorigin="6488,1031" coordsize="197,0" path="m6488,1031l6684,1031e" filled="false" stroked="true" strokeweight=".25pt" strokecolor="#000000">
                <v:path arrowok="t"/>
                <v:stroke dashstyle="dash"/>
              </v:shape>
            </v:group>
            <v:group style="position:absolute;left:6684;top:872;width:264;height:1261" coordorigin="6684,872" coordsize="264,1261">
              <v:shape style="position:absolute;left:6684;top:872;width:264;height:1261" coordorigin="6684,872" coordsize="264,1261" path="m6948,872l6684,872,6684,2133,6948,2133,6948,872xe" filled="true" fillcolor="#ff8080" stroked="false">
                <v:path arrowok="t"/>
                <v:fill type="solid"/>
              </v:shape>
            </v:group>
            <v:group style="position:absolute;left:7606;top:1398;width:394;height:2" coordorigin="7606,1398" coordsize="394,2">
              <v:shape style="position:absolute;left:7606;top:1398;width:394;height:2" coordorigin="7606,1398" coordsize="394,0" path="m7606,1398l7999,1398e" filled="false" stroked="true" strokeweight=".25pt" strokecolor="#000000">
                <v:path arrowok="t"/>
                <v:stroke dashstyle="dash"/>
              </v:shape>
            </v:group>
            <v:group style="position:absolute;left:7606;top:1031;width:394;height:2" coordorigin="7606,1031" coordsize="394,2">
              <v:shape style="position:absolute;left:7606;top:1031;width:394;height:2" coordorigin="7606,1031" coordsize="394,0" path="m7606,1031l7999,1031e" filled="false" stroked="true" strokeweight=".25pt" strokecolor="#000000">
                <v:path arrowok="t"/>
                <v:stroke dashstyle="dash"/>
              </v:shape>
            </v:group>
            <v:group style="position:absolute;left:7342;top:759;width:264;height:1374" coordorigin="7342,759" coordsize="264,1374">
              <v:shape style="position:absolute;left:7342;top:759;width:264;height:1374" coordorigin="7342,759" coordsize="264,1374" path="m7606,759l7342,759,7342,2133,7606,2133,7606,759xe" filled="true" fillcolor="#ff8080" stroked="false">
                <v:path arrowok="t"/>
                <v:fill type="solid"/>
              </v:shape>
            </v:group>
            <v:group style="position:absolute;left:8261;top:1398;width:396;height:2" coordorigin="8261,1398" coordsize="396,2">
              <v:shape style="position:absolute;left:8261;top:1398;width:396;height:2" coordorigin="8261,1398" coordsize="396,0" path="m8261,1398l8657,1398e" filled="false" stroked="true" strokeweight=".25pt" strokecolor="#000000">
                <v:path arrowok="t"/>
                <v:stroke dashstyle="dash"/>
              </v:shape>
            </v:group>
            <v:group style="position:absolute;left:8261;top:1031;width:396;height:2" coordorigin="8261,1031" coordsize="396,2">
              <v:shape style="position:absolute;left:8261;top:1031;width:396;height:2" coordorigin="8261,1031" coordsize="396,0" path="m8261,1031l8657,1031e" filled="false" stroked="true" strokeweight=".25pt" strokecolor="#000000">
                <v:path arrowok="t"/>
                <v:stroke dashstyle="dash"/>
              </v:shape>
            </v:group>
            <v:group style="position:absolute;left:8261;top:663;width:1052;height:2" coordorigin="8261,663" coordsize="1052,2">
              <v:shape style="position:absolute;left:8261;top:663;width:1052;height:2" coordorigin="8261,663" coordsize="1052,0" path="m8261,663l9312,663e" filled="false" stroked="true" strokeweight=".25pt" strokecolor="#000000">
                <v:path arrowok="t"/>
                <v:stroke dashstyle="dash"/>
              </v:shape>
            </v:group>
            <v:group style="position:absolute;left:6488;top:663;width:1512;height:2" coordorigin="6488,663" coordsize="1512,2">
              <v:shape style="position:absolute;left:6488;top:663;width:1512;height:2" coordorigin="6488,663" coordsize="1512,0" path="m6488,663l7999,663e" filled="false" stroked="true" strokeweight=".25pt" strokecolor="#000000">
                <v:path arrowok="t"/>
                <v:stroke dashstyle="dash"/>
              </v:shape>
            </v:group>
            <v:group style="position:absolute;left:7999;top:515;width:262;height:1619" coordorigin="7999,515" coordsize="262,1619">
              <v:shape style="position:absolute;left:7999;top:515;width:262;height:1619" coordorigin="7999,515" coordsize="262,1619" path="m8261,515l7999,515,7999,2133,8261,2133,8261,515xe" filled="true" fillcolor="#ff8080" stroked="false">
                <v:path arrowok="t"/>
                <v:fill type="solid"/>
              </v:shape>
            </v:group>
            <v:group style="position:absolute;left:8918;top:1398;width:394;height:2" coordorigin="8918,1398" coordsize="394,2">
              <v:shape style="position:absolute;left:8918;top:1398;width:394;height:2" coordorigin="8918,1398" coordsize="394,0" path="m8918,1398l9312,1398e" filled="false" stroked="true" strokeweight=".25pt" strokecolor="#000000">
                <v:path arrowok="t"/>
                <v:stroke dashstyle="dash"/>
              </v:shape>
            </v:group>
            <v:group style="position:absolute;left:8918;top:1031;width:394;height:2" coordorigin="8918,1031" coordsize="394,2">
              <v:shape style="position:absolute;left:8918;top:1031;width:394;height:2" coordorigin="8918,1031" coordsize="394,0" path="m8918,1031l9312,1031e" filled="false" stroked="true" strokeweight=".25pt" strokecolor="#000000">
                <v:path arrowok="t"/>
                <v:stroke dashstyle="dash"/>
              </v:shape>
            </v:group>
            <v:group style="position:absolute;left:8657;top:702;width:262;height:1431" coordorigin="8657,702" coordsize="262,1431">
              <v:shape style="position:absolute;left:8657;top:702;width:262;height:1431" coordorigin="8657,702" coordsize="262,1431" path="m8918,702l8657,702,8657,2133,8918,2133,8918,702xe" filled="true" fillcolor="#ff8080" stroked="false">
                <v:path arrowok="t"/>
                <v:fill type="solid"/>
              </v:shape>
            </v:group>
            <v:group style="position:absolute;left:9576;top:1398;width:394;height:2" coordorigin="9576,1398" coordsize="394,2">
              <v:shape style="position:absolute;left:9576;top:1398;width:394;height:2" coordorigin="9576,1398" coordsize="394,0" path="m9576,1398l9970,1398e" filled="false" stroked="true" strokeweight=".25pt" strokecolor="#000000">
                <v:path arrowok="t"/>
                <v:stroke dashstyle="dash"/>
              </v:shape>
            </v:group>
            <v:group style="position:absolute;left:9576;top:1031;width:394;height:2" coordorigin="9576,1031" coordsize="394,2">
              <v:shape style="position:absolute;left:9576;top:1031;width:394;height:2" coordorigin="9576,1031" coordsize="394,0" path="m9576,1031l9970,1031e" filled="false" stroked="true" strokeweight=".25pt" strokecolor="#000000">
                <v:path arrowok="t"/>
                <v:stroke dashstyle="dash"/>
              </v:shape>
            </v:group>
            <v:group style="position:absolute;left:9576;top:663;width:394;height:2" coordorigin="9576,663" coordsize="394,2">
              <v:shape style="position:absolute;left:9576;top:663;width:394;height:2" coordorigin="9576,663" coordsize="394,0" path="m9576,663l9970,663e" filled="false" stroked="true" strokeweight=".25pt" strokecolor="#000000">
                <v:path arrowok="t"/>
                <v:stroke dashstyle="dash"/>
              </v:shape>
            </v:group>
            <v:group style="position:absolute;left:9312;top:438;width:264;height:1695" coordorigin="9312,438" coordsize="264,1695">
              <v:shape style="position:absolute;left:9312;top:438;width:264;height:1695" coordorigin="9312,438" coordsize="264,1695" path="m9576,438l9312,438,9312,2133,9576,2133,9576,438xe" filled="true" fillcolor="#ff8080" stroked="false">
                <v:path arrowok="t"/>
                <v:fill type="solid"/>
              </v:shape>
            </v:group>
            <v:group style="position:absolute;left:10234;top:1398;width:197;height:2" coordorigin="10234,1398" coordsize="197,2">
              <v:shape style="position:absolute;left:10234;top:1398;width:197;height:2" coordorigin="10234,1398" coordsize="197,0" path="m10234,1398l10430,1398e" filled="false" stroked="true" strokeweight=".25pt" strokecolor="#000000">
                <v:path arrowok="t"/>
                <v:stroke dashstyle="dash"/>
              </v:shape>
            </v:group>
            <v:group style="position:absolute;left:10234;top:1031;width:197;height:2" coordorigin="10234,1031" coordsize="197,2">
              <v:shape style="position:absolute;left:10234;top:1031;width:197;height:2" coordorigin="10234,1031" coordsize="197,0" path="m10234,1031l10430,1031e" filled="false" stroked="true" strokeweight=".25pt" strokecolor="#000000">
                <v:path arrowok="t"/>
                <v:stroke dashstyle="dash"/>
              </v:shape>
            </v:group>
            <v:group style="position:absolute;left:10234;top:663;width:197;height:2" coordorigin="10234,663" coordsize="197,2">
              <v:shape style="position:absolute;left:10234;top:663;width:197;height:2" coordorigin="10234,663" coordsize="197,0" path="m10234,663l10430,663e" filled="false" stroked="true" strokeweight=".25pt" strokecolor="#000000">
                <v:path arrowok="t"/>
                <v:stroke dashstyle="dash"/>
              </v:shape>
            </v:group>
            <v:group style="position:absolute;left:10234;top:296;width:197;height:2" coordorigin="10234,296" coordsize="197,2">
              <v:shape style="position:absolute;left:10234;top:296;width:197;height:2" coordorigin="10234,296" coordsize="197,0" path="m10234,296l10430,296e" filled="false" stroked="true" strokeweight=".25pt" strokecolor="#000000">
                <v:path arrowok="t"/>
                <v:stroke dashstyle="dash"/>
              </v:shape>
            </v:group>
            <v:group style="position:absolute;left:6488;top:296;width:3482;height:2" coordorigin="6488,296" coordsize="3482,2">
              <v:shape style="position:absolute;left:6488;top:296;width:3482;height:2" coordorigin="6488,296" coordsize="3482,0" path="m6488,296l9970,296e" filled="false" stroked="true" strokeweight=".25pt" strokecolor="#000000">
                <v:path arrowok="t"/>
                <v:stroke dashstyle="dash"/>
              </v:shape>
            </v:group>
            <v:group style="position:absolute;left:9970;top:140;width:264;height:1993" coordorigin="9970,140" coordsize="264,1993">
              <v:shape style="position:absolute;left:9970;top:140;width:264;height:1993" coordorigin="9970,140" coordsize="264,1993" path="m10234,140l9970,140,9970,2133,10234,2133,10234,140xe" filled="true" fillcolor="#ff8080" stroked="false">
                <v:path arrowok="t"/>
                <v:fill type="solid"/>
              </v:shape>
            </v:group>
            <v:group style="position:absolute;left:6488;top:2133;width:3943;height:2" coordorigin="6488,2133" coordsize="3943,2">
              <v:shape style="position:absolute;left:6488;top:2133;width:3943;height:2" coordorigin="6488,2133" coordsize="3943,0" path="m6488,2133l10430,2133e" filled="false" stroked="true" strokeweight=".75pt" strokecolor="#d9d9d9">
                <v:path arrowok="t"/>
              </v:shape>
            </v:group>
            <w10:wrap type="none"/>
          </v:group>
        </w:pict>
      </w:r>
      <w:r>
        <w:rPr>
          <w:rFonts w:ascii="微软雅黑"/>
          <w:sz w:val="12"/>
        </w:rPr>
        <w:t>70</w:t>
      </w:r>
    </w:p>
    <w:p>
      <w:pPr>
        <w:spacing w:line="138" w:lineRule="exact" w:before="0"/>
        <w:ind w:left="5109" w:right="4575" w:firstLine="0"/>
        <w:jc w:val="center"/>
        <w:rPr>
          <w:rFonts w:ascii="微软雅黑" w:hAnsi="微软雅黑" w:cs="微软雅黑" w:eastAsia="微软雅黑" w:hint="default"/>
          <w:sz w:val="12"/>
          <w:szCs w:val="12"/>
        </w:rPr>
      </w:pPr>
      <w:r>
        <w:rPr>
          <w:rFonts w:ascii="微软雅黑"/>
          <w:sz w:val="12"/>
        </w:rPr>
        <w:t>25</w:t>
      </w:r>
    </w:p>
    <w:p>
      <w:pPr>
        <w:spacing w:line="184" w:lineRule="exact" w:before="0"/>
        <w:ind w:left="372" w:right="110" w:firstLine="0"/>
        <w:jc w:val="left"/>
        <w:rPr>
          <w:rFonts w:ascii="微软雅黑" w:hAnsi="微软雅黑" w:cs="微软雅黑" w:eastAsia="微软雅黑" w:hint="default"/>
          <w:sz w:val="12"/>
          <w:szCs w:val="12"/>
        </w:rPr>
      </w:pPr>
      <w:r>
        <w:rPr>
          <w:rFonts w:ascii="微软雅黑"/>
          <w:sz w:val="12"/>
        </w:rPr>
        <w:t>60</w:t>
      </w:r>
    </w:p>
    <w:p>
      <w:pPr>
        <w:spacing w:line="138" w:lineRule="exact" w:before="0"/>
        <w:ind w:left="5109" w:right="4575" w:firstLine="0"/>
        <w:jc w:val="center"/>
        <w:rPr>
          <w:rFonts w:ascii="微软雅黑" w:hAnsi="微软雅黑" w:cs="微软雅黑" w:eastAsia="微软雅黑" w:hint="default"/>
          <w:sz w:val="12"/>
          <w:szCs w:val="12"/>
        </w:rPr>
      </w:pPr>
      <w:r>
        <w:rPr>
          <w:rFonts w:ascii="微软雅黑"/>
          <w:sz w:val="12"/>
        </w:rPr>
        <w:t>20</w:t>
      </w:r>
    </w:p>
    <w:p>
      <w:pPr>
        <w:spacing w:line="150" w:lineRule="exact" w:before="0"/>
        <w:ind w:left="372" w:right="110" w:firstLine="0"/>
        <w:jc w:val="left"/>
        <w:rPr>
          <w:rFonts w:ascii="微软雅黑" w:hAnsi="微软雅黑" w:cs="微软雅黑" w:eastAsia="微软雅黑" w:hint="default"/>
          <w:sz w:val="12"/>
          <w:szCs w:val="12"/>
        </w:rPr>
      </w:pPr>
      <w:r>
        <w:rPr>
          <w:rFonts w:ascii="微软雅黑"/>
          <w:sz w:val="12"/>
        </w:rPr>
        <w:t>50</w:t>
      </w:r>
    </w:p>
    <w:p>
      <w:pPr>
        <w:tabs>
          <w:tab w:pos="5190" w:val="left" w:leader="none"/>
        </w:tabs>
        <w:spacing w:before="68"/>
        <w:ind w:left="372" w:right="110" w:firstLine="0"/>
        <w:jc w:val="left"/>
        <w:rPr>
          <w:rFonts w:ascii="微软雅黑" w:hAnsi="微软雅黑" w:cs="微软雅黑" w:eastAsia="微软雅黑" w:hint="default"/>
          <w:sz w:val="12"/>
          <w:szCs w:val="12"/>
        </w:rPr>
      </w:pPr>
      <w:r>
        <w:rPr>
          <w:rFonts w:ascii="微软雅黑"/>
          <w:spacing w:val="-1"/>
          <w:sz w:val="12"/>
        </w:rPr>
        <w:t>40</w:t>
        <w:tab/>
        <w:t>15</w:t>
      </w:r>
      <w:r>
        <w:rPr>
          <w:rFonts w:ascii="微软雅黑"/>
          <w:sz w:val="12"/>
        </w:rPr>
      </w:r>
    </w:p>
    <w:p>
      <w:pPr>
        <w:spacing w:line="150" w:lineRule="exact" w:before="67"/>
        <w:ind w:left="372" w:right="110" w:firstLine="0"/>
        <w:jc w:val="left"/>
        <w:rPr>
          <w:rFonts w:ascii="微软雅黑" w:hAnsi="微软雅黑" w:cs="微软雅黑" w:eastAsia="微软雅黑" w:hint="default"/>
          <w:sz w:val="12"/>
          <w:szCs w:val="12"/>
        </w:rPr>
      </w:pPr>
      <w:r>
        <w:rPr>
          <w:rFonts w:ascii="微软雅黑"/>
          <w:sz w:val="12"/>
        </w:rPr>
        <w:t>30</w:t>
      </w:r>
    </w:p>
    <w:p>
      <w:pPr>
        <w:spacing w:line="138" w:lineRule="exact" w:before="0"/>
        <w:ind w:left="5109" w:right="4575" w:firstLine="0"/>
        <w:jc w:val="center"/>
        <w:rPr>
          <w:rFonts w:ascii="微软雅黑" w:hAnsi="微软雅黑" w:cs="微软雅黑" w:eastAsia="微软雅黑" w:hint="default"/>
          <w:sz w:val="12"/>
          <w:szCs w:val="12"/>
        </w:rPr>
      </w:pPr>
      <w:r>
        <w:rPr>
          <w:rFonts w:ascii="微软雅黑"/>
          <w:sz w:val="12"/>
        </w:rPr>
        <w:t>10</w:t>
      </w:r>
    </w:p>
    <w:p>
      <w:pPr>
        <w:spacing w:line="184" w:lineRule="exact" w:before="0"/>
        <w:ind w:left="372" w:right="110" w:firstLine="0"/>
        <w:jc w:val="left"/>
        <w:rPr>
          <w:rFonts w:ascii="微软雅黑" w:hAnsi="微软雅黑" w:cs="微软雅黑" w:eastAsia="微软雅黑" w:hint="default"/>
          <w:sz w:val="12"/>
          <w:szCs w:val="12"/>
        </w:rPr>
      </w:pPr>
      <w:r>
        <w:rPr>
          <w:rFonts w:ascii="微软雅黑"/>
          <w:sz w:val="12"/>
        </w:rPr>
        <w:t>20</w:t>
      </w:r>
    </w:p>
    <w:p>
      <w:pPr>
        <w:spacing w:line="138" w:lineRule="exact" w:before="0"/>
        <w:ind w:left="5169" w:right="4562" w:firstLine="0"/>
        <w:jc w:val="center"/>
        <w:rPr>
          <w:rFonts w:ascii="微软雅黑" w:hAnsi="微软雅黑" w:cs="微软雅黑" w:eastAsia="微软雅黑" w:hint="default"/>
          <w:sz w:val="12"/>
          <w:szCs w:val="12"/>
        </w:rPr>
      </w:pPr>
      <w:r>
        <w:rPr>
          <w:rFonts w:ascii="微软雅黑"/>
          <w:sz w:val="12"/>
        </w:rPr>
        <w:t>5</w:t>
      </w:r>
    </w:p>
    <w:p>
      <w:pPr>
        <w:spacing w:line="150" w:lineRule="exact" w:before="0"/>
        <w:ind w:left="372" w:right="110" w:firstLine="0"/>
        <w:jc w:val="left"/>
        <w:rPr>
          <w:rFonts w:ascii="微软雅黑" w:hAnsi="微软雅黑" w:cs="微软雅黑" w:eastAsia="微软雅黑" w:hint="default"/>
          <w:sz w:val="12"/>
          <w:szCs w:val="12"/>
        </w:rPr>
      </w:pPr>
      <w:r>
        <w:rPr>
          <w:rFonts w:ascii="微软雅黑"/>
          <w:sz w:val="12"/>
        </w:rPr>
        <w:t>10</w:t>
      </w:r>
    </w:p>
    <w:p>
      <w:pPr>
        <w:spacing w:after="0" w:line="150" w:lineRule="exact"/>
        <w:jc w:val="left"/>
        <w:rPr>
          <w:rFonts w:ascii="微软雅黑" w:hAnsi="微软雅黑" w:cs="微软雅黑" w:eastAsia="微软雅黑" w:hint="default"/>
          <w:sz w:val="12"/>
          <w:szCs w:val="12"/>
        </w:rPr>
        <w:sectPr>
          <w:pgSz w:w="11910" w:h="16840"/>
          <w:pgMar w:header="851" w:footer="1011" w:top="1580" w:bottom="1200" w:left="1000" w:right="920"/>
        </w:sectPr>
      </w:pPr>
    </w:p>
    <w:p>
      <w:pPr>
        <w:spacing w:line="190" w:lineRule="exact" w:before="68"/>
        <w:ind w:left="442" w:right="-4" w:firstLine="0"/>
        <w:jc w:val="left"/>
        <w:rPr>
          <w:rFonts w:ascii="微软雅黑" w:hAnsi="微软雅黑" w:cs="微软雅黑" w:eastAsia="微软雅黑" w:hint="default"/>
          <w:sz w:val="12"/>
          <w:szCs w:val="12"/>
        </w:rPr>
      </w:pPr>
      <w:r>
        <w:rPr>
          <w:rFonts w:ascii="微软雅黑"/>
          <w:sz w:val="12"/>
        </w:rPr>
        <w:t>0</w:t>
      </w:r>
    </w:p>
    <w:p>
      <w:pPr>
        <w:spacing w:line="190" w:lineRule="exact" w:before="0"/>
        <w:ind w:left="661" w:right="-4" w:firstLine="0"/>
        <w:jc w:val="left"/>
        <w:rPr>
          <w:rFonts w:ascii="微软雅黑" w:hAnsi="微软雅黑" w:cs="微软雅黑" w:eastAsia="微软雅黑" w:hint="default"/>
          <w:sz w:val="12"/>
          <w:szCs w:val="12"/>
        </w:rPr>
      </w:pPr>
      <w:r>
        <w:rPr>
          <w:rFonts w:ascii="微软雅黑"/>
          <w:sz w:val="12"/>
        </w:rPr>
        <w:t>2017Q4 2018Q1 2018Q2 2018Q3 2018Q4 2019Q1 2019Q2   </w:t>
      </w:r>
      <w:r>
        <w:rPr>
          <w:rFonts w:ascii="微软雅黑"/>
          <w:spacing w:val="14"/>
          <w:sz w:val="12"/>
        </w:rPr>
        <w:t> </w:t>
      </w:r>
      <w:r>
        <w:rPr>
          <w:rFonts w:ascii="微软雅黑"/>
          <w:sz w:val="12"/>
        </w:rPr>
        <w:t>2019Q3</w:t>
      </w:r>
    </w:p>
    <w:p>
      <w:pPr>
        <w:spacing w:line="190" w:lineRule="exact" w:before="68"/>
        <w:ind w:left="442" w:right="0" w:firstLine="0"/>
        <w:jc w:val="left"/>
        <w:rPr>
          <w:rFonts w:ascii="微软雅黑" w:hAnsi="微软雅黑" w:cs="微软雅黑" w:eastAsia="微软雅黑" w:hint="default"/>
          <w:sz w:val="12"/>
          <w:szCs w:val="12"/>
        </w:rPr>
      </w:pPr>
      <w:r>
        <w:rPr/>
        <w:br w:type="column"/>
      </w:r>
      <w:r>
        <w:rPr>
          <w:rFonts w:ascii="微软雅黑"/>
          <w:sz w:val="12"/>
        </w:rPr>
        <w:t>0</w:t>
      </w:r>
    </w:p>
    <w:p>
      <w:pPr>
        <w:tabs>
          <w:tab w:pos="1431" w:val="left" w:leader="none"/>
          <w:tab w:pos="2088" w:val="left" w:leader="none"/>
          <w:tab w:pos="2745" w:val="left" w:leader="none"/>
          <w:tab w:pos="3402" w:val="left" w:leader="none"/>
          <w:tab w:pos="4059" w:val="left" w:leader="none"/>
        </w:tabs>
        <w:spacing w:line="190" w:lineRule="exact" w:before="0"/>
        <w:ind w:left="774" w:right="0" w:firstLine="0"/>
        <w:jc w:val="left"/>
        <w:rPr>
          <w:rFonts w:ascii="微软雅黑" w:hAnsi="微软雅黑" w:cs="微软雅黑" w:eastAsia="微软雅黑" w:hint="default"/>
          <w:sz w:val="12"/>
          <w:szCs w:val="12"/>
        </w:rPr>
      </w:pPr>
      <w:r>
        <w:rPr>
          <w:rFonts w:ascii="微软雅黑"/>
          <w:spacing w:val="-1"/>
          <w:sz w:val="12"/>
        </w:rPr>
        <w:t>2018Q2</w:t>
        <w:tab/>
        <w:t>2018Q3</w:t>
        <w:tab/>
        <w:t>2018Q4</w:t>
        <w:tab/>
        <w:t>2019Q1</w:t>
        <w:tab/>
        <w:t>2019Q2</w:t>
        <w:tab/>
        <w:t>2019Q3</w:t>
      </w:r>
    </w:p>
    <w:p>
      <w:pPr>
        <w:spacing w:after="0" w:line="190" w:lineRule="exact"/>
        <w:jc w:val="left"/>
        <w:rPr>
          <w:rFonts w:ascii="微软雅黑" w:hAnsi="微软雅黑" w:cs="微软雅黑" w:eastAsia="微软雅黑" w:hint="default"/>
          <w:sz w:val="12"/>
          <w:szCs w:val="12"/>
        </w:rPr>
        <w:sectPr>
          <w:type w:val="continuous"/>
          <w:pgSz w:w="11910" w:h="16840"/>
          <w:pgMar w:top="720" w:bottom="1200" w:left="1000" w:right="920"/>
          <w:cols w:num="2" w:equalWidth="0">
            <w:col w:w="4644" w:space="175"/>
            <w:col w:w="5171"/>
          </w:cols>
        </w:sectPr>
      </w:pPr>
    </w:p>
    <w:p>
      <w:pPr>
        <w:spacing w:line="240" w:lineRule="auto" w:before="12"/>
        <w:ind w:right="0"/>
        <w:rPr>
          <w:rFonts w:ascii="微软雅黑" w:hAnsi="微软雅黑" w:cs="微软雅黑" w:eastAsia="微软雅黑" w:hint="default"/>
          <w:sz w:val="8"/>
          <w:szCs w:val="8"/>
        </w:rPr>
      </w:pPr>
      <w:r>
        <w:rPr/>
        <w:pict>
          <v:group style="position:absolute;margin-left:56.549999pt;margin-top:792.825989pt;width:482.25pt;height:.1pt;mso-position-horizontal-relative:page;mso-position-vertical-relative:page;z-index:450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line="20" w:lineRule="exact"/>
        <w:ind w:left="127"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82.05pt;height:.5pt;mso-position-horizontal-relative:char;mso-position-vertical-relative:line" coordorigin="0,0" coordsize="9641,10">
            <v:group style="position:absolute;left:5;top:5;width:4816;height:2" coordorigin="5,5" coordsize="4816,2">
              <v:shape style="position:absolute;left:5;top:5;width:4816;height:2" coordorigin="5,5" coordsize="4816,0" path="m5,5l4820,5e" filled="false" stroked="true" strokeweight=".47998pt" strokecolor="#044e7d">
                <v:path arrowok="t"/>
              </v:shape>
            </v:group>
            <v:group style="position:absolute;left:4820;top:5;width:10;height:2" coordorigin="4820,5" coordsize="10,2">
              <v:shape style="position:absolute;left:4820;top:5;width:10;height:2" coordorigin="4820,5" coordsize="10,0" path="m4820,5l4830,5e" filled="false" stroked="true" strokeweight=".47998pt" strokecolor="#044e7d">
                <v:path arrowok="t"/>
              </v:shape>
            </v:group>
            <v:group style="position:absolute;left:4830;top:5;width:4806;height:2" coordorigin="4830,5" coordsize="4806,2">
              <v:shape style="position:absolute;left:4830;top:5;width:4806;height:2" coordorigin="4830,5" coordsize="4806,0" path="m4830,5l9636,5e" filled="false" stroked="true" strokeweight=".47998pt" strokecolor="#044e7d">
                <v:path arrowok="t"/>
              </v:shape>
            </v:group>
          </v:group>
        </w:pict>
      </w:r>
      <w:r>
        <w:rPr>
          <w:rFonts w:ascii="微软雅黑" w:hAnsi="微软雅黑" w:cs="微软雅黑" w:eastAsia="微软雅黑" w:hint="default"/>
          <w:sz w:val="2"/>
          <w:szCs w:val="2"/>
        </w:rPr>
      </w:r>
    </w:p>
    <w:p>
      <w:pPr>
        <w:tabs>
          <w:tab w:pos="5051" w:val="left" w:leader="none"/>
        </w:tabs>
        <w:spacing w:before="7"/>
        <w:ind w:left="236" w:right="110" w:firstLine="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IDC</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1"/>
          <w:sz w:val="17"/>
          <w:szCs w:val="17"/>
        </w:rPr>
        <w:t>资料来源：</w:t>
      </w:r>
      <w:r>
        <w:rPr>
          <w:rFonts w:ascii="Times New Roman" w:hAnsi="Times New Roman" w:cs="Times New Roman" w:eastAsia="Times New Roman" w:hint="default"/>
          <w:i/>
          <w:spacing w:val="-1"/>
          <w:sz w:val="16"/>
          <w:szCs w:val="16"/>
        </w:rPr>
        <w:t>IDC</w:t>
      </w:r>
      <w:r>
        <w:rPr>
          <w:rFonts w:ascii="宋体" w:hAnsi="宋体" w:cs="宋体" w:eastAsia="宋体" w:hint="default"/>
          <w:spacing w:val="-1"/>
          <w:sz w:val="17"/>
          <w:szCs w:val="17"/>
        </w:rPr>
        <w:t>，中信建投证券研究发展部</w:t>
      </w:r>
    </w:p>
    <w:p>
      <w:pPr>
        <w:spacing w:line="240" w:lineRule="auto" w:before="4"/>
        <w:ind w:right="0"/>
        <w:rPr>
          <w:rFonts w:ascii="宋体" w:hAnsi="宋体" w:cs="宋体" w:eastAsia="宋体" w:hint="default"/>
          <w:sz w:val="13"/>
          <w:szCs w:val="13"/>
        </w:rPr>
      </w:pPr>
    </w:p>
    <w:p>
      <w:pPr>
        <w:pStyle w:val="BodyText"/>
        <w:spacing w:line="312" w:lineRule="exact" w:before="21"/>
        <w:ind w:right="210" w:firstLine="403"/>
        <w:jc w:val="both"/>
      </w:pPr>
      <w:r>
        <w:rPr>
          <w:rFonts w:ascii="Times New Roman" w:hAnsi="Times New Roman" w:cs="Times New Roman" w:eastAsia="Times New Roman" w:hint="default"/>
          <w:b/>
          <w:bCs/>
          <w:w w:val="99"/>
        </w:rPr>
        <w:t>Airpods </w:t>
      </w:r>
      <w:r>
        <w:rPr>
          <w:rFonts w:ascii="Microsoft JhengHei" w:hAnsi="Microsoft JhengHei" w:cs="Microsoft JhengHei" w:eastAsia="Microsoft JhengHei" w:hint="default"/>
          <w:b/>
          <w:bCs/>
          <w:spacing w:val="-5"/>
          <w:w w:val="99"/>
        </w:rPr>
        <w:t>大获成功，手机厂商和耳机厂商相继推出</w:t>
      </w:r>
      <w:r>
        <w:rPr>
          <w:rFonts w:ascii="Microsoft JhengHei" w:hAnsi="Microsoft JhengHei" w:cs="Microsoft JhengHei" w:eastAsia="Microsoft JhengHei" w:hint="default"/>
          <w:b/>
          <w:bCs/>
          <w:w w:val="99"/>
        </w:rPr>
        <w:t> </w:t>
      </w:r>
      <w:r>
        <w:rPr>
          <w:rFonts w:ascii="Times New Roman" w:hAnsi="Times New Roman" w:cs="Times New Roman" w:eastAsia="Times New Roman" w:hint="default"/>
          <w:b/>
          <w:bCs/>
          <w:spacing w:val="-1"/>
          <w:w w:val="99"/>
        </w:rPr>
        <w:t>TWS</w:t>
      </w:r>
      <w:r>
        <w:rPr>
          <w:rFonts w:ascii="Times New Roman" w:hAnsi="Times New Roman" w:cs="Times New Roman" w:eastAsia="Times New Roman" w:hint="default"/>
          <w:b/>
          <w:bCs/>
          <w:w w:val="99"/>
        </w:rPr>
        <w:t> </w:t>
      </w:r>
      <w:r>
        <w:rPr>
          <w:rFonts w:ascii="Microsoft JhengHei" w:hAnsi="Microsoft JhengHei" w:cs="Microsoft JhengHei" w:eastAsia="Microsoft JhengHei" w:hint="default"/>
          <w:b/>
          <w:bCs/>
          <w:spacing w:val="-10"/>
          <w:w w:val="99"/>
        </w:rPr>
        <w:t>耳机。</w:t>
      </w:r>
      <w:r>
        <w:rPr>
          <w:spacing w:val="-10"/>
          <w:w w:val="99"/>
        </w:rPr>
        <w:t>苹果发布的几代</w:t>
      </w:r>
      <w:r>
        <w:rPr>
          <w:w w:val="99"/>
        </w:rPr>
        <w:t> </w:t>
      </w:r>
      <w:r>
        <w:rPr>
          <w:rFonts w:ascii="Times New Roman" w:hAnsi="Times New Roman" w:cs="Times New Roman" w:eastAsia="Times New Roman" w:hint="default"/>
          <w:w w:val="99"/>
        </w:rPr>
        <w:t>AirPods </w:t>
      </w:r>
      <w:r>
        <w:rPr>
          <w:spacing w:val="-17"/>
          <w:w w:val="99"/>
        </w:rPr>
        <w:t>大获成功，以</w:t>
      </w:r>
      <w:r>
        <w:rPr>
          <w:spacing w:val="-73"/>
          <w:w w:val="99"/>
        </w:rPr>
        <w:t> </w:t>
      </w:r>
      <w:r>
        <w:rPr>
          <w:rFonts w:ascii="Times New Roman" w:hAnsi="Times New Roman" w:cs="Times New Roman" w:eastAsia="Times New Roman" w:hint="default"/>
          <w:w w:val="99"/>
        </w:rPr>
        <w:t>Airpods </w:t>
      </w:r>
      <w:r>
        <w:rPr>
          <w:rFonts w:ascii="Times New Roman" w:hAnsi="Times New Roman" w:cs="Times New Roman" w:eastAsia="Times New Roman" w:hint="default"/>
        </w:rPr>
        <w:t>Pro </w:t>
      </w:r>
      <w:r>
        <w:rPr/>
        <w:t>最为明显，国内 </w:t>
      </w:r>
      <w:r>
        <w:rPr>
          <w:rFonts w:ascii="Times New Roman" w:hAnsi="Times New Roman" w:cs="Times New Roman" w:eastAsia="Times New Roman" w:hint="default"/>
        </w:rPr>
        <w:t>TWS </w:t>
      </w:r>
      <w:r>
        <w:rPr/>
        <w:t>耳机市场跟随着</w:t>
      </w:r>
      <w:r>
        <w:rPr>
          <w:spacing w:val="-77"/>
        </w:rPr>
        <w:t> </w:t>
      </w:r>
      <w:r>
        <w:rPr>
          <w:rFonts w:ascii="Times New Roman" w:hAnsi="Times New Roman" w:cs="Times New Roman" w:eastAsia="Times New Roman" w:hint="default"/>
        </w:rPr>
        <w:t>AirPods </w:t>
      </w:r>
      <w:r>
        <w:rPr/>
        <w:t>引发的市场热潮在高速发展，目前线上和线下销售额均处于 </w:t>
      </w:r>
      <w:r>
        <w:rPr>
          <w:spacing w:val="-3"/>
        </w:rPr>
        <w:t>迅速增高的状态，华为、小米、</w:t>
      </w:r>
      <w:r>
        <w:rPr>
          <w:rFonts w:ascii="Times New Roman" w:hAnsi="Times New Roman" w:cs="Times New Roman" w:eastAsia="Times New Roman" w:hint="default"/>
          <w:spacing w:val="-3"/>
        </w:rPr>
        <w:t>vivo </w:t>
      </w:r>
      <w:r>
        <w:rPr/>
        <w:t>等手机厂商相继发布自己的</w:t>
      </w:r>
      <w:r>
        <w:rPr>
          <w:spacing w:val="-87"/>
        </w:rPr>
        <w:t> </w:t>
      </w:r>
      <w:r>
        <w:rPr>
          <w:rFonts w:ascii="Times New Roman" w:hAnsi="Times New Roman" w:cs="Times New Roman" w:eastAsia="Times New Roman" w:hint="default"/>
        </w:rPr>
        <w:t>TWS </w:t>
      </w:r>
      <w:r>
        <w:rPr/>
        <w:t>耳机，索尼、漫步者等传统耳机厂商也推 出相关产品。</w:t>
      </w:r>
    </w:p>
    <w:p>
      <w:pPr>
        <w:spacing w:line="240" w:lineRule="auto" w:before="1"/>
        <w:ind w:right="0"/>
        <w:rPr>
          <w:rFonts w:ascii="宋体" w:hAnsi="宋体" w:cs="宋体" w:eastAsia="宋体" w:hint="default"/>
          <w:sz w:val="19"/>
          <w:szCs w:val="19"/>
        </w:rPr>
      </w:pPr>
    </w:p>
    <w:p>
      <w:pPr>
        <w:spacing w:line="312" w:lineRule="exact" w:before="0"/>
        <w:ind w:left="132" w:right="212" w:firstLine="403"/>
        <w:jc w:val="both"/>
        <w:rPr>
          <w:rFonts w:ascii="Microsoft JhengHei" w:hAnsi="Microsoft JhengHei" w:cs="Microsoft JhengHei" w:eastAsia="Microsoft JhengHei" w:hint="default"/>
          <w:sz w:val="20"/>
          <w:szCs w:val="20"/>
        </w:rPr>
      </w:pPr>
      <w:r>
        <w:rPr>
          <w:rFonts w:ascii="Times New Roman" w:hAnsi="Times New Roman" w:cs="Times New Roman" w:eastAsia="Times New Roman" w:hint="default"/>
          <w:b/>
          <w:bCs/>
          <w:sz w:val="20"/>
          <w:szCs w:val="20"/>
        </w:rPr>
        <w:t>TWS </w:t>
      </w:r>
      <w:r>
        <w:rPr>
          <w:rFonts w:ascii="Microsoft JhengHei" w:hAnsi="Microsoft JhengHei" w:cs="Microsoft JhengHei" w:eastAsia="Microsoft JhengHei" w:hint="default"/>
          <w:b/>
          <w:bCs/>
          <w:sz w:val="20"/>
          <w:szCs w:val="20"/>
        </w:rPr>
        <w:t>市场空间广阔，安卓 </w:t>
      </w:r>
      <w:r>
        <w:rPr>
          <w:rFonts w:ascii="Times New Roman" w:hAnsi="Times New Roman" w:cs="Times New Roman" w:eastAsia="Times New Roman" w:hint="default"/>
          <w:b/>
          <w:bCs/>
          <w:sz w:val="20"/>
          <w:szCs w:val="20"/>
        </w:rPr>
        <w:t>TWS </w:t>
      </w:r>
      <w:r>
        <w:rPr>
          <w:rFonts w:ascii="Microsoft JhengHei" w:hAnsi="Microsoft JhengHei" w:cs="Microsoft JhengHei" w:eastAsia="Microsoft JhengHei" w:hint="default"/>
          <w:b/>
          <w:bCs/>
          <w:sz w:val="20"/>
          <w:szCs w:val="20"/>
        </w:rPr>
        <w:t>份额将获得提升。</w:t>
      </w:r>
      <w:r>
        <w:rPr>
          <w:rFonts w:ascii="Times New Roman" w:hAnsi="Times New Roman" w:cs="Times New Roman" w:eastAsia="Times New Roman" w:hint="default"/>
          <w:sz w:val="20"/>
          <w:szCs w:val="20"/>
        </w:rPr>
        <w:t>2020 </w:t>
      </w:r>
      <w:r>
        <w:rPr>
          <w:rFonts w:ascii="宋体" w:hAnsi="宋体" w:cs="宋体" w:eastAsia="宋体" w:hint="default"/>
          <w:sz w:val="20"/>
          <w:szCs w:val="20"/>
        </w:rPr>
        <w:t>年</w:t>
      </w:r>
      <w:r>
        <w:rPr>
          <w:rFonts w:ascii="宋体" w:hAnsi="宋体" w:cs="宋体" w:eastAsia="宋体" w:hint="default"/>
          <w:spacing w:val="-36"/>
          <w:sz w:val="20"/>
          <w:szCs w:val="20"/>
        </w:rPr>
        <w:t> </w:t>
      </w:r>
      <w:r>
        <w:rPr>
          <w:rFonts w:ascii="Times New Roman" w:hAnsi="Times New Roman" w:cs="Times New Roman" w:eastAsia="Times New Roman" w:hint="default"/>
          <w:sz w:val="20"/>
          <w:szCs w:val="20"/>
        </w:rPr>
        <w:t>TWS </w:t>
      </w:r>
      <w:r>
        <w:rPr>
          <w:rFonts w:ascii="宋体" w:hAnsi="宋体" w:cs="宋体" w:eastAsia="宋体" w:hint="default"/>
          <w:sz w:val="20"/>
          <w:szCs w:val="20"/>
        </w:rPr>
        <w:t>耳机将继续加速渗透，主要受益于各手机 厂商在全面屏趋势下纷纷取消 </w:t>
      </w:r>
      <w:r>
        <w:rPr>
          <w:rFonts w:ascii="Times New Roman" w:hAnsi="Times New Roman" w:cs="Times New Roman" w:eastAsia="Times New Roman" w:hint="default"/>
          <w:sz w:val="20"/>
          <w:szCs w:val="20"/>
        </w:rPr>
        <w:t>3.5mm </w:t>
      </w:r>
      <w:r>
        <w:rPr>
          <w:rFonts w:ascii="宋体" w:hAnsi="宋体" w:cs="宋体" w:eastAsia="宋体" w:hint="default"/>
          <w:sz w:val="20"/>
          <w:szCs w:val="20"/>
        </w:rPr>
        <w:t>耳机接口、安卓</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TWS </w:t>
      </w:r>
      <w:r>
        <w:rPr>
          <w:rFonts w:ascii="宋体" w:hAnsi="宋体" w:cs="宋体" w:eastAsia="宋体" w:hint="default"/>
          <w:sz w:val="20"/>
          <w:szCs w:val="20"/>
        </w:rPr>
        <w:t>厂商在蓝牙连接技术上实现突破，解决了传统困扰 安卓</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TWS</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耳机的连接稳定性和低时延的问题，推动价格继续下探，以及</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TWS</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耳机本身在外观和技术上的不断 创新，</w:t>
      </w:r>
      <w:r>
        <w:rPr>
          <w:rFonts w:ascii="Microsoft JhengHei" w:hAnsi="Microsoft JhengHei" w:cs="Microsoft JhengHei" w:eastAsia="Microsoft JhengHei" w:hint="default"/>
          <w:b/>
          <w:bCs/>
          <w:sz w:val="20"/>
          <w:szCs w:val="20"/>
        </w:rPr>
        <w:t>我们认为明年将是安卓  </w:t>
      </w:r>
      <w:r>
        <w:rPr>
          <w:rFonts w:ascii="Times New Roman" w:hAnsi="Times New Roman" w:cs="Times New Roman" w:eastAsia="Times New Roman" w:hint="default"/>
          <w:b/>
          <w:bCs/>
          <w:sz w:val="20"/>
          <w:szCs w:val="20"/>
        </w:rPr>
        <w:t>TWS</w:t>
      </w:r>
      <w:r>
        <w:rPr>
          <w:rFonts w:ascii="Times New Roman" w:hAnsi="Times New Roman" w:cs="Times New Roman" w:eastAsia="Times New Roman" w:hint="default"/>
          <w:b/>
          <w:bCs/>
          <w:spacing w:val="32"/>
          <w:sz w:val="20"/>
          <w:szCs w:val="20"/>
        </w:rPr>
        <w:t> </w:t>
      </w:r>
      <w:r>
        <w:rPr>
          <w:rFonts w:ascii="Microsoft JhengHei" w:hAnsi="Microsoft JhengHei" w:cs="Microsoft JhengHei" w:eastAsia="Microsoft JhengHei" w:hint="default"/>
          <w:b/>
          <w:bCs/>
          <w:sz w:val="20"/>
          <w:szCs w:val="20"/>
        </w:rPr>
        <w:t>爆发大年，低价“山寨”产品与品牌产品均将迎来广阔发展空间，品牌厂</w:t>
      </w:r>
      <w:r>
        <w:rPr>
          <w:rFonts w:ascii="Microsoft JhengHei" w:hAnsi="Microsoft JhengHei" w:cs="Microsoft JhengHei" w:eastAsia="Microsoft JhengHei" w:hint="default"/>
          <w:sz w:val="20"/>
          <w:szCs w:val="20"/>
        </w:rPr>
      </w:r>
    </w:p>
    <w:p>
      <w:pPr>
        <w:pStyle w:val="Heading5"/>
        <w:spacing w:line="301" w:lineRule="exact"/>
        <w:ind w:right="110"/>
        <w:jc w:val="left"/>
        <w:rPr>
          <w:b w:val="0"/>
          <w:bCs w:val="0"/>
        </w:rPr>
      </w:pPr>
      <w:r>
        <w:rPr/>
        <w:t>商、零部件厂商及组装厂商均将受益。</w:t>
      </w:r>
      <w:r>
        <w:rPr>
          <w:b w:val="0"/>
          <w:bCs w:val="0"/>
        </w:rPr>
      </w: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10" w:after="0"/>
        <w:ind w:right="0"/>
        <w:rPr>
          <w:rFonts w:ascii="Microsoft JhengHei" w:hAnsi="Microsoft JhengHei" w:cs="Microsoft JhengHei" w:eastAsia="Microsoft JhengHei" w:hint="default"/>
          <w:b/>
          <w:bCs/>
          <w:sz w:val="28"/>
          <w:szCs w:val="28"/>
        </w:rPr>
      </w:pPr>
    </w:p>
    <w:p>
      <w:pPr>
        <w:pStyle w:val="BodyText"/>
        <w:tabs>
          <w:tab w:pos="5691" w:val="left" w:leader="none"/>
        </w:tabs>
        <w:spacing w:line="240" w:lineRule="auto"/>
        <w:ind w:left="877" w:right="0"/>
        <w:jc w:val="left"/>
        <w:rPr>
          <w:rFonts w:ascii="Microsoft JhengHei" w:hAnsi="Microsoft JhengHei" w:cs="Microsoft JhengHei" w:eastAsia="Microsoft JhengHei" w:hint="default"/>
        </w:rPr>
      </w:pPr>
      <w:r>
        <w:rPr>
          <w:rFonts w:ascii="Microsoft JhengHei"/>
          <w:position w:val="1"/>
        </w:rPr>
        <w:pict>
          <v:group style="width:190.05pt;height:91.2pt;mso-position-horizontal-relative:char;mso-position-vertical-relative:line" coordorigin="0,0" coordsize="3801,1824">
            <v:group style="position:absolute;left:3604;top:1452;width:189;height:2" coordorigin="3604,1452" coordsize="189,2">
              <v:shape style="position:absolute;left:3604;top:1452;width:189;height:2" coordorigin="3604,1452" coordsize="189,0" path="m3604,1452l3793,1452e" filled="false" stroked="true" strokeweight=".25pt" strokecolor="#000000">
                <v:path arrowok="t"/>
                <v:stroke dashstyle="dash"/>
              </v:shape>
            </v:group>
            <v:group style="position:absolute;left:2973;top:1452;width:377;height:2" coordorigin="2973,1452" coordsize="377,2">
              <v:shape style="position:absolute;left:2973;top:1452;width:377;height:2" coordorigin="2973,1452" coordsize="377,0" path="m2973,1452l3350,1452e" filled="false" stroked="true" strokeweight=".25pt" strokecolor="#000000">
                <v:path arrowok="t"/>
                <v:stroke dashstyle="dash"/>
              </v:shape>
            </v:group>
            <v:group style="position:absolute;left:2342;top:1452;width:380;height:2" coordorigin="2342,1452" coordsize="380,2">
              <v:shape style="position:absolute;left:2342;top:1452;width:380;height:2" coordorigin="2342,1452" coordsize="380,0" path="m2342,1452l2721,1452e" filled="false" stroked="true" strokeweight=".25pt" strokecolor="#000000">
                <v:path arrowok="t"/>
                <v:stroke dashstyle="dash"/>
              </v:shape>
            </v:group>
            <v:group style="position:absolute;left:1711;top:1452;width:380;height:2" coordorigin="1711,1452" coordsize="380,2">
              <v:shape style="position:absolute;left:1711;top:1452;width:380;height:2" coordorigin="1711,1452" coordsize="380,0" path="m1711,1452l2090,1452e" filled="false" stroked="true" strokeweight=".25pt" strokecolor="#000000">
                <v:path arrowok="t"/>
                <v:stroke dashstyle="dash"/>
              </v:shape>
            </v:group>
            <v:group style="position:absolute;left:1080;top:1452;width:380;height:2" coordorigin="1080,1452" coordsize="380,2">
              <v:shape style="position:absolute;left:1080;top:1452;width:380;height:2" coordorigin="1080,1452" coordsize="380,0" path="m1080,1452l1459,1452e" filled="false" stroked="true" strokeweight=".25pt" strokecolor="#000000">
                <v:path arrowok="t"/>
                <v:stroke dashstyle="dash"/>
              </v:shape>
            </v:group>
            <v:group style="position:absolute;left:448;top:1452;width:380;height:2" coordorigin="448,1452" coordsize="380,2">
              <v:shape style="position:absolute;left:448;top:1452;width:380;height:2" coordorigin="448,1452" coordsize="380,0" path="m448,1452l828,1452e" filled="false" stroked="true" strokeweight=".25pt" strokecolor="#000000">
                <v:path arrowok="t"/>
                <v:stroke dashstyle="dash"/>
              </v:shape>
            </v:group>
            <v:group style="position:absolute;left:8;top:1452;width:189;height:2" coordorigin="8,1452" coordsize="189,2">
              <v:shape style="position:absolute;left:8;top:1452;width:189;height:2" coordorigin="8,1452" coordsize="189,0" path="m8,1452l196,1452e" filled="false" stroked="true" strokeweight=".25pt" strokecolor="#000000">
                <v:path arrowok="t"/>
                <v:stroke dashstyle="dash"/>
              </v:shape>
            </v:group>
            <v:group style="position:absolute;left:448;top:1090;width:380;height:2" coordorigin="448,1090" coordsize="380,2">
              <v:shape style="position:absolute;left:448;top:1090;width:380;height:2" coordorigin="448,1090" coordsize="380,0" path="m448,1090l828,1090e" filled="false" stroked="true" strokeweight=".25pt" strokecolor="#000000">
                <v:path arrowok="t"/>
                <v:stroke dashstyle="dash"/>
              </v:shape>
            </v:group>
            <v:group style="position:absolute;left:8;top:1090;width:189;height:2" coordorigin="8,1090" coordsize="189,2">
              <v:shape style="position:absolute;left:8;top:1090;width:189;height:2" coordorigin="8,1090" coordsize="189,0" path="m8,1090l196,1090e" filled="false" stroked="true" strokeweight=".25pt" strokecolor="#000000">
                <v:path arrowok="t"/>
                <v:stroke dashstyle="dash"/>
              </v:shape>
            </v:group>
            <v:group style="position:absolute;left:448;top:728;width:1011;height:2" coordorigin="448,728" coordsize="1011,2">
              <v:shape style="position:absolute;left:448;top:728;width:1011;height:2" coordorigin="448,728" coordsize="1011,0" path="m448,728l1459,728e" filled="false" stroked="true" strokeweight=".25pt" strokecolor="#000000">
                <v:path arrowok="t"/>
                <v:stroke dashstyle="dash"/>
              </v:shape>
            </v:group>
            <v:group style="position:absolute;left:8;top:728;width:189;height:2" coordorigin="8,728" coordsize="189,2">
              <v:shape style="position:absolute;left:8;top:728;width:189;height:2" coordorigin="8,728" coordsize="189,0" path="m8,728l196,728e" filled="false" stroked="true" strokeweight=".25pt" strokecolor="#000000">
                <v:path arrowok="t"/>
                <v:stroke dashstyle="dash"/>
              </v:shape>
            </v:group>
            <v:group style="position:absolute;left:196;top:471;width:252;height:1346" coordorigin="196,471" coordsize="252,1346">
              <v:shape style="position:absolute;left:196;top:471;width:252;height:1346" coordorigin="196,471" coordsize="252,1346" path="m448,471l196,471,196,1816,448,1816,448,471xe" filled="true" fillcolor="#ff8080" stroked="false">
                <v:path arrowok="t"/>
                <v:fill type="solid"/>
              </v:shape>
            </v:group>
            <v:group style="position:absolute;left:1080;top:1090;width:380;height:2" coordorigin="1080,1090" coordsize="380,2">
              <v:shape style="position:absolute;left:1080;top:1090;width:380;height:2" coordorigin="1080,1090" coordsize="380,0" path="m1080,1090l1459,1090e" filled="false" stroked="true" strokeweight=".25pt" strokecolor="#000000">
                <v:path arrowok="t"/>
                <v:stroke dashstyle="dash"/>
              </v:shape>
            </v:group>
            <v:group style="position:absolute;left:828;top:706;width:252;height:1111" coordorigin="828,706" coordsize="252,1111">
              <v:shape style="position:absolute;left:828;top:706;width:252;height:1111" coordorigin="828,706" coordsize="252,1111" path="m1080,706l828,706,828,1816,1080,1816,1080,706xe" filled="true" fillcolor="#ff8080" stroked="false">
                <v:path arrowok="t"/>
                <v:fill type="solid"/>
              </v:shape>
            </v:group>
            <v:group style="position:absolute;left:1711;top:1090;width:380;height:2" coordorigin="1711,1090" coordsize="380,2">
              <v:shape style="position:absolute;left:1711;top:1090;width:380;height:2" coordorigin="1711,1090" coordsize="380,0" path="m1711,1090l2090,1090e" filled="false" stroked="true" strokeweight=".25pt" strokecolor="#000000">
                <v:path arrowok="t"/>
                <v:stroke dashstyle="dash"/>
              </v:shape>
            </v:group>
            <v:group style="position:absolute;left:1459;top:859;width:252;height:957" coordorigin="1459,859" coordsize="252,957">
              <v:shape style="position:absolute;left:1459;top:859;width:252;height:957" coordorigin="1459,859" coordsize="252,957" path="m1711,859l1459,859,1459,1816,1711,1816,1711,859xe" filled="true" fillcolor="#ff8080" stroked="false">
                <v:path arrowok="t"/>
                <v:fill type="solid"/>
              </v:shape>
            </v:group>
            <v:group style="position:absolute;left:2342;top:1090;width:380;height:2" coordorigin="2342,1090" coordsize="380,2">
              <v:shape style="position:absolute;left:2342;top:1090;width:380;height:2" coordorigin="2342,1090" coordsize="380,0" path="m2342,1090l2721,1090e" filled="false" stroked="true" strokeweight=".25pt" strokecolor="#000000">
                <v:path arrowok="t"/>
                <v:stroke dashstyle="dash"/>
              </v:shape>
            </v:group>
            <v:group style="position:absolute;left:2090;top:999;width:252;height:818" coordorigin="2090,999" coordsize="252,818">
              <v:shape style="position:absolute;left:2090;top:999;width:252;height:818" coordorigin="2090,999" coordsize="252,818" path="m2342,999l2090,999,2090,1816,2342,1816,2342,999xe" filled="true" fillcolor="#ff8080" stroked="false">
                <v:path arrowok="t"/>
                <v:fill type="solid"/>
              </v:shape>
            </v:group>
            <v:group style="position:absolute;left:2973;top:1090;width:377;height:2" coordorigin="2973,1090" coordsize="377,2">
              <v:shape style="position:absolute;left:2973;top:1090;width:377;height:2" coordorigin="2973,1090" coordsize="377,0" path="m2973,1090l3350,1090e" filled="false" stroked="true" strokeweight=".25pt" strokecolor="#000000">
                <v:path arrowok="t"/>
                <v:stroke dashstyle="dash"/>
              </v:shape>
            </v:group>
            <v:group style="position:absolute;left:2721;top:975;width:252;height:842" coordorigin="2721,975" coordsize="252,842">
              <v:shape style="position:absolute;left:2721;top:975;width:252;height:842" coordorigin="2721,975" coordsize="252,842" path="m2973,975l2721,975,2721,1816,2973,1816,2973,975xe" filled="true" fillcolor="#ff8080" stroked="false">
                <v:path arrowok="t"/>
                <v:fill type="solid"/>
              </v:shape>
            </v:group>
            <v:group style="position:absolute;left:3604;top:1090;width:189;height:2" coordorigin="3604,1090" coordsize="189,2">
              <v:shape style="position:absolute;left:3604;top:1090;width:189;height:2" coordorigin="3604,1090" coordsize="189,0" path="m3604,1090l3793,1090e" filled="false" stroked="true" strokeweight=".25pt" strokecolor="#000000">
                <v:path arrowok="t"/>
                <v:stroke dashstyle="dash"/>
              </v:shape>
            </v:group>
            <v:group style="position:absolute;left:3350;top:1028;width:255;height:789" coordorigin="3350,1028" coordsize="255,789">
              <v:shape style="position:absolute;left:3350;top:1028;width:255;height:789" coordorigin="3350,1028" coordsize="255,789" path="m3604,1028l3350,1028,3350,1816,3604,1816,3604,1028xe" filled="true" fillcolor="#ff8080" stroked="false">
                <v:path arrowok="t"/>
                <v:fill type="solid"/>
              </v:shape>
            </v:group>
            <v:group style="position:absolute;left:2090;top:850;width:252;height:149" coordorigin="2090,850" coordsize="252,149">
              <v:shape style="position:absolute;left:2090;top:850;width:252;height:149" coordorigin="2090,850" coordsize="252,149" path="m2342,850l2090,850,2090,999,2342,999,2342,850xe" filled="true" fillcolor="#81a6bd" stroked="false">
                <v:path arrowok="t"/>
                <v:fill type="solid"/>
              </v:shape>
            </v:group>
            <v:group style="position:absolute;left:2342;top:728;width:1008;height:2" coordorigin="2342,728" coordsize="1008,2">
              <v:shape style="position:absolute;left:2342;top:728;width:1008;height:2" coordorigin="2342,728" coordsize="1008,0" path="m2342,728l3350,728e" filled="false" stroked="true" strokeweight=".25pt" strokecolor="#000000">
                <v:path arrowok="t"/>
                <v:stroke dashstyle="dash"/>
              </v:shape>
            </v:group>
            <v:group style="position:absolute;left:2721;top:749;width:252;height:226" coordorigin="2721,749" coordsize="252,226">
              <v:shape style="position:absolute;left:2721;top:749;width:252;height:226" coordorigin="2721,749" coordsize="252,226" path="m2973,749l2721,749,2721,975,2973,975,2973,749xe" filled="true" fillcolor="#81a6bd" stroked="false">
                <v:path arrowok="t"/>
                <v:fill type="solid"/>
              </v:shape>
            </v:group>
            <v:group style="position:absolute;left:3604;top:728;width:189;height:2" coordorigin="3604,728" coordsize="189,2">
              <v:shape style="position:absolute;left:3604;top:728;width:189;height:2" coordorigin="3604,728" coordsize="189,0" path="m3604,728l3793,728e" filled="false" stroked="true" strokeweight=".25pt" strokecolor="#000000">
                <v:path arrowok="t"/>
                <v:stroke dashstyle="dash"/>
              </v:shape>
            </v:group>
            <v:group style="position:absolute;left:3350;top:545;width:255;height:483" coordorigin="3350,545" coordsize="255,483">
              <v:shape style="position:absolute;left:3350;top:545;width:255;height:483" coordorigin="3350,545" coordsize="255,483" path="m3604,545l3350,545,3350,1027,3604,1027,3604,545xe" filled="true" fillcolor="#81a6bd" stroked="false">
                <v:path arrowok="t"/>
                <v:fill type="solid"/>
              </v:shape>
            </v:group>
            <v:group style="position:absolute;left:828;top:579;width:252;height:128" coordorigin="828,579" coordsize="252,128">
              <v:shape style="position:absolute;left:828;top:579;width:252;height:128" coordorigin="828,579" coordsize="252,128" path="m1080,579l828,579,828,706,1080,706,1080,579xe" filled="true" fillcolor="#ffb1b1" stroked="false">
                <v:path arrowok="t"/>
                <v:fill type="solid"/>
              </v:shape>
            </v:group>
            <v:group style="position:absolute;left:1711;top:728;width:380;height:2" coordorigin="1711,728" coordsize="380,2">
              <v:shape style="position:absolute;left:1711;top:728;width:380;height:2" coordorigin="1711,728" coordsize="380,0" path="m1711,728l2090,728e" filled="false" stroked="true" strokeweight=".25pt" strokecolor="#000000">
                <v:path arrowok="t"/>
                <v:stroke dashstyle="dash"/>
              </v:shape>
            </v:group>
            <v:group style="position:absolute;left:1459;top:504;width:252;height:356" coordorigin="1459,504" coordsize="252,356">
              <v:shape style="position:absolute;left:1459;top:504;width:252;height:356" coordorigin="1459,504" coordsize="252,356" path="m1711,504l1459,504,1459,860,1711,860,1711,504xe" filled="true" fillcolor="#ffb1b1" stroked="false">
                <v:path arrowok="t"/>
                <v:fill type="solid"/>
              </v:shape>
            </v:group>
            <v:group style="position:absolute;left:2090;top:512;width:252;height:339" coordorigin="2090,512" coordsize="252,339">
              <v:shape style="position:absolute;left:2090;top:512;width:252;height:339" coordorigin="2090,512" coordsize="252,339" path="m2342,512l2090,512,2090,850,2342,850,2342,512xe" filled="true" fillcolor="#ffb1b1" stroked="false">
                <v:path arrowok="t"/>
                <v:fill type="solid"/>
              </v:shape>
            </v:group>
            <v:group style="position:absolute;left:2721;top:478;width:252;height:272" coordorigin="2721,478" coordsize="252,272">
              <v:shape style="position:absolute;left:2721;top:478;width:252;height:272" coordorigin="2721,478" coordsize="252,272" path="m2973,478l2721,478,2721,749,2973,749,2973,478xe" filled="true" fillcolor="#ffb1b1" stroked="false">
                <v:path arrowok="t"/>
                <v:fill type="solid"/>
              </v:shape>
            </v:group>
            <v:group style="position:absolute;left:2342;top:365;width:1451;height:2" coordorigin="2342,365" coordsize="1451,2">
              <v:shape style="position:absolute;left:2342;top:365;width:1451;height:2" coordorigin="2342,365" coordsize="1451,0" path="m2342,365l3793,365e" filled="false" stroked="true" strokeweight=".25pt" strokecolor="#000000">
                <v:path arrowok="t"/>
                <v:stroke dashstyle="dash"/>
              </v:shape>
            </v:group>
            <v:group style="position:absolute;left:3350;top:368;width:255;height:178" coordorigin="3350,368" coordsize="255,178">
              <v:shape style="position:absolute;left:3350;top:368;width:255;height:178" coordorigin="3350,368" coordsize="255,178" path="m3604,368l3350,368,3350,545,3604,545,3604,368xe" filled="true" fillcolor="#ffb1b1" stroked="false">
                <v:path arrowok="t"/>
                <v:fill type="solid"/>
              </v:shape>
            </v:group>
            <v:group style="position:absolute;left:2090;top:440;width:252;height:72" coordorigin="2090,440" coordsize="252,72">
              <v:shape style="position:absolute;left:2090;top:440;width:252;height:72" coordorigin="2090,440" coordsize="252,72" path="m2090,512l2342,512,2342,440,2090,440,2090,512xe" filled="true" fillcolor="#b4c9d7" stroked="false">
                <v:path arrowok="t"/>
                <v:fill type="solid"/>
              </v:shape>
            </v:group>
            <v:group style="position:absolute;left:2721;top:377;width:252;height:101" coordorigin="2721,377" coordsize="252,101">
              <v:shape style="position:absolute;left:2721;top:377;width:252;height:101" coordorigin="2721,377" coordsize="252,101" path="m2973,377l2721,377,2721,478,2973,478,2973,377xe" filled="true" fillcolor="#b4c9d7" stroked="false">
                <v:path arrowok="t"/>
                <v:fill type="solid"/>
              </v:shape>
            </v:group>
            <v:group style="position:absolute;left:3350;top:312;width:255;height:56" coordorigin="3350,312" coordsize="255,56">
              <v:shape style="position:absolute;left:3350;top:312;width:255;height:56" coordorigin="3350,312" coordsize="255,56" path="m3350,367l3604,367,3604,312,3350,312,3350,367xe" filled="true" fillcolor="#b4c9d7" stroked="false">
                <v:path arrowok="t"/>
                <v:fill type="solid"/>
              </v:shape>
            </v:group>
            <v:group style="position:absolute;left:448;top:365;width:380;height:2" coordorigin="448,365" coordsize="380,2">
              <v:shape style="position:absolute;left:448;top:365;width:380;height:2" coordorigin="448,365" coordsize="380,0" path="m448,365l828,365e" filled="false" stroked="true" strokeweight=".25pt" strokecolor="#000000">
                <v:path arrowok="t"/>
                <v:stroke dashstyle="dash"/>
              </v:shape>
            </v:group>
            <v:group style="position:absolute;left:8;top:365;width:189;height:2" coordorigin="8,365" coordsize="189,2">
              <v:shape style="position:absolute;left:8;top:365;width:189;height:2" coordorigin="8,365" coordsize="189,0" path="m8,365l196,365e" filled="false" stroked="true" strokeweight=".25pt" strokecolor="#000000">
                <v:path arrowok="t"/>
                <v:stroke dashstyle="dash"/>
              </v:shape>
            </v:group>
            <v:group style="position:absolute;left:196;top:279;width:252;height:192" coordorigin="196,279" coordsize="252,192">
              <v:shape style="position:absolute;left:196;top:279;width:252;height:192" coordorigin="196,279" coordsize="252,192" path="m448,279l196,279,196,471,448,471,448,279xe" filled="true" fillcolor="#ff3333" stroked="false">
                <v:path arrowok="t"/>
                <v:fill type="solid"/>
              </v:shape>
            </v:group>
            <v:group style="position:absolute;left:828;top:454;width:252;height:125" coordorigin="828,454" coordsize="252,125">
              <v:shape style="position:absolute;left:828;top:454;width:252;height:125" coordorigin="828,454" coordsize="252,125" path="m1080,454l828,454,828,579,1080,579,1080,454xe" filled="true" fillcolor="#ff3333" stroked="false">
                <v:path arrowok="t"/>
                <v:fill type="solid"/>
              </v:shape>
            </v:group>
            <v:group style="position:absolute;left:1080;top:365;width:1011;height:2" coordorigin="1080,365" coordsize="1011,2">
              <v:shape style="position:absolute;left:1080;top:365;width:1011;height:2" coordorigin="1080,365" coordsize="1011,0" path="m1080,365l2090,365e" filled="false" stroked="true" strokeweight=".25pt" strokecolor="#000000">
                <v:path arrowok="t"/>
                <v:stroke dashstyle="dash"/>
              </v:shape>
            </v:group>
            <v:group style="position:absolute;left:1459;top:372;width:252;height:132" coordorigin="1459,372" coordsize="252,132">
              <v:shape style="position:absolute;left:1459;top:372;width:252;height:132" coordorigin="1459,372" coordsize="252,132" path="m1711,372l1459,372,1459,504,1711,504,1711,372xe" filled="true" fillcolor="#ff3333" stroked="false">
                <v:path arrowok="t"/>
                <v:fill type="solid"/>
              </v:shape>
            </v:group>
            <v:group style="position:absolute;left:2090;top:327;width:252;height:113" coordorigin="2090,327" coordsize="252,113">
              <v:shape style="position:absolute;left:2090;top:327;width:252;height:113" coordorigin="2090,327" coordsize="252,113" path="m2342,327l2090,327,2090,439,2342,439,2342,327xe" filled="true" fillcolor="#ff3333" stroked="false">
                <v:path arrowok="t"/>
                <v:fill type="solid"/>
              </v:shape>
            </v:group>
            <v:group style="position:absolute;left:2721;top:293;width:252;height:84" coordorigin="2721,293" coordsize="252,84">
              <v:shape style="position:absolute;left:2721;top:293;width:252;height:84" coordorigin="2721,293" coordsize="252,84" path="m2721,377l2973,377,2973,293,2721,293,2721,377xe" filled="true" fillcolor="#ff3333" stroked="false">
                <v:path arrowok="t"/>
                <v:fill type="solid"/>
              </v:shape>
            </v:group>
            <v:group style="position:absolute;left:3350;top:264;width:255;height:48" coordorigin="3350,264" coordsize="255,48">
              <v:shape style="position:absolute;left:3350;top:264;width:255;height:48" coordorigin="3350,264" coordsize="255,48" path="m3350,312l3604,312,3604,264,3350,264,3350,312xe" filled="true" fillcolor="#ff3333" stroked="false">
                <v:path arrowok="t"/>
                <v:fill type="solid"/>
              </v:shape>
            </v:group>
            <v:group style="position:absolute;left:8;top:3;width:3786;height:2" coordorigin="8,3" coordsize="3786,2">
              <v:shape style="position:absolute;left:8;top:3;width:3786;height:2" coordorigin="8,3" coordsize="3786,0" path="m8,3l3793,3e" filled="false" stroked="true" strokeweight=".25pt" strokecolor="#000000">
                <v:path arrowok="t"/>
                <v:stroke dashstyle="dash"/>
              </v:shape>
            </v:group>
            <v:group style="position:absolute;left:196;top:3;width:252;height:277" coordorigin="196,3" coordsize="252,277">
              <v:shape style="position:absolute;left:196;top:3;width:252;height:277" coordorigin="196,3" coordsize="252,277" path="m448,3l196,3,196,279,448,279,448,3xe" filled="true" fillcolor="#367097" stroked="false">
                <v:path arrowok="t"/>
                <v:fill type="solid"/>
              </v:shape>
            </v:group>
            <v:group style="position:absolute;left:828;top:3;width:252;height:452" coordorigin="828,3" coordsize="252,452">
              <v:shape style="position:absolute;left:828;top:3;width:252;height:452" coordorigin="828,3" coordsize="252,452" path="m1080,3l828,3,828,454,1080,454,1080,3xe" filled="true" fillcolor="#367097" stroked="false">
                <v:path arrowok="t"/>
                <v:fill type="solid"/>
              </v:shape>
            </v:group>
            <v:group style="position:absolute;left:1459;top:3;width:252;height:370" coordorigin="1459,3" coordsize="252,370">
              <v:shape style="position:absolute;left:1459;top:3;width:252;height:370" coordorigin="1459,3" coordsize="252,370" path="m1711,3l1459,3,1459,372,1711,372,1711,3xe" filled="true" fillcolor="#367097" stroked="false">
                <v:path arrowok="t"/>
                <v:fill type="solid"/>
              </v:shape>
            </v:group>
            <v:group style="position:absolute;left:2090;top:3;width:252;height:325" coordorigin="2090,3" coordsize="252,325">
              <v:shape style="position:absolute;left:2090;top:3;width:252;height:325" coordorigin="2090,3" coordsize="252,325" path="m2342,3l2090,3,2090,327,2342,327,2342,3xe" filled="true" fillcolor="#367097" stroked="false">
                <v:path arrowok="t"/>
                <v:fill type="solid"/>
              </v:shape>
            </v:group>
            <v:group style="position:absolute;left:2721;top:3;width:252;height:291" coordorigin="2721,3" coordsize="252,291">
              <v:shape style="position:absolute;left:2721;top:3;width:252;height:291" coordorigin="2721,3" coordsize="252,291" path="m2973,3l2721,3,2721,293,2973,293,2973,3xe" filled="true" fillcolor="#367097" stroked="false">
                <v:path arrowok="t"/>
                <v:fill type="solid"/>
              </v:shape>
            </v:group>
            <v:group style="position:absolute;left:3350;top:3;width:255;height:262" coordorigin="3350,3" coordsize="255,262">
              <v:shape style="position:absolute;left:3350;top:3;width:255;height:262" coordorigin="3350,3" coordsize="255,262" path="m3604,3l3350,3,3350,264,3604,264,3604,3xe" filled="true" fillcolor="#367097" stroked="false">
                <v:path arrowok="t"/>
                <v:fill type="solid"/>
              </v:shape>
            </v:group>
            <v:group style="position:absolute;left:8;top:1816;width:3786;height:2" coordorigin="8,1816" coordsize="3786,2">
              <v:shape style="position:absolute;left:8;top:1816;width:3786;height:2" coordorigin="8,1816" coordsize="3786,0" path="m8,1816l3793,1816e" filled="false" stroked="true" strokeweight=".75pt" strokecolor="#d9d9d9">
                <v:path arrowok="t"/>
              </v:shape>
            </v:group>
          </v:group>
        </w:pict>
      </w:r>
      <w:r>
        <w:rPr>
          <w:rFonts w:ascii="Microsoft JhengHei"/>
          <w:position w:val="1"/>
        </w:rPr>
      </w:r>
      <w:r>
        <w:rPr>
          <w:rFonts w:ascii="Microsoft JhengHei"/>
          <w:position w:val="1"/>
        </w:rPr>
        <w:tab/>
      </w:r>
      <w:r>
        <w:rPr>
          <w:rFonts w:ascii="Microsoft JhengHei"/>
        </w:rPr>
        <w:pict>
          <v:group style="width:193.15pt;height:91.7pt;mso-position-horizontal-relative:char;mso-position-vertical-relative:line" coordorigin="0,0" coordsize="3863,1834">
            <v:group style="position:absolute;left:3624;top:1462;width:231;height:2" coordorigin="3624,1462" coordsize="231,2">
              <v:shape style="position:absolute;left:3624;top:1462;width:231;height:2" coordorigin="3624,1462" coordsize="231,0" path="m3624,1462l3855,1462e" filled="false" stroked="true" strokeweight=".25pt" strokecolor="#000000">
                <v:path arrowok="t"/>
                <v:stroke dashstyle="dash"/>
              </v:shape>
            </v:group>
            <v:group style="position:absolute;left:2086;top:1462;width:1232;height:2" coordorigin="2086,1462" coordsize="1232,2">
              <v:shape style="position:absolute;left:2086;top:1462;width:1232;height:2" coordorigin="2086,1462" coordsize="1232,0" path="m2086,1462l3317,1462e" filled="false" stroked="true" strokeweight=".25pt" strokecolor="#000000">
                <v:path arrowok="t"/>
                <v:stroke dashstyle="dash"/>
              </v:shape>
            </v:group>
            <v:group style="position:absolute;left:1315;top:1462;width:464;height:2" coordorigin="1315,1462" coordsize="464,2">
              <v:shape style="position:absolute;left:1315;top:1462;width:464;height:2" coordorigin="1315,1462" coordsize="464,0" path="m1315,1462l1778,1462e" filled="false" stroked="true" strokeweight=".25pt" strokecolor="#000000">
                <v:path arrowok="t"/>
                <v:stroke dashstyle="dash"/>
              </v:shape>
            </v:group>
            <v:group style="position:absolute;left:1779;top:1519;width:308;height:307" coordorigin="1779,1519" coordsize="308,307">
              <v:shape style="position:absolute;left:1779;top:1519;width:308;height:307" coordorigin="1779,1519" coordsize="308,307" path="m2086,1519l1779,1519,1779,1826,2086,1826,2086,1519xe" filled="true" fillcolor="#ff8080" stroked="false">
                <v:path arrowok="t"/>
                <v:fill type="solid"/>
              </v:shape>
            </v:group>
            <v:group style="position:absolute;left:2546;top:1452;width:308;height:374" coordorigin="2546,1452" coordsize="308,374">
              <v:shape style="position:absolute;left:2546;top:1452;width:308;height:374" coordorigin="2546,1452" coordsize="308,374" path="m2854,1452l2546,1452,2546,1826,2854,1826,2854,1452xe" filled="true" fillcolor="#ff8080" stroked="false">
                <v:path arrowok="t"/>
                <v:fill type="solid"/>
              </v:shape>
            </v:group>
            <v:group style="position:absolute;left:3317;top:1275;width:308;height:552" coordorigin="3317,1275" coordsize="308,552">
              <v:shape style="position:absolute;left:3317;top:1275;width:308;height:552" coordorigin="3317,1275" coordsize="308,552" path="m3624,1275l3317,1275,3317,1826,3624,1826,3624,1275xe" filled="true" fillcolor="#ff8080" stroked="false">
                <v:path arrowok="t"/>
                <v:fill type="solid"/>
              </v:shape>
            </v:group>
            <v:group style="position:absolute;left:547;top:1462;width:461;height:2" coordorigin="547,1462" coordsize="461,2">
              <v:shape style="position:absolute;left:547;top:1462;width:461;height:2" coordorigin="547,1462" coordsize="461,0" path="m547,1462l1008,1462e" filled="false" stroked="true" strokeweight=".25pt" strokecolor="#000000">
                <v:path arrowok="t"/>
                <v:stroke dashstyle="dash"/>
              </v:shape>
            </v:group>
            <v:group style="position:absolute;left:8;top:1462;width:231;height:2" coordorigin="8,1462" coordsize="231,2">
              <v:shape style="position:absolute;left:8;top:1462;width:231;height:2" coordorigin="8,1462" coordsize="231,0" path="m8,1462l238,1462e" filled="false" stroked="true" strokeweight=".25pt" strokecolor="#000000">
                <v:path arrowok="t"/>
                <v:stroke dashstyle="dash"/>
              </v:shape>
            </v:group>
            <v:group style="position:absolute;left:547;top:1097;width:461;height:2" coordorigin="547,1097" coordsize="461,2">
              <v:shape style="position:absolute;left:547;top:1097;width:461;height:2" coordorigin="547,1097" coordsize="461,0" path="m547,1097l1008,1097e" filled="false" stroked="true" strokeweight=".25pt" strokecolor="#000000">
                <v:path arrowok="t"/>
                <v:stroke dashstyle="dash"/>
              </v:shape>
            </v:group>
            <v:group style="position:absolute;left:8;top:1097;width:231;height:2" coordorigin="8,1097" coordsize="231,2">
              <v:shape style="position:absolute;left:8;top:1097;width:231;height:2" coordorigin="8,1097" coordsize="231,0" path="m8,1097l238,1097e" filled="false" stroked="true" strokeweight=".25pt" strokecolor="#000000">
                <v:path arrowok="t"/>
                <v:stroke dashstyle="dash"/>
              </v:shape>
            </v:group>
            <v:group style="position:absolute;left:238;top:1692;width:310;height:134" coordorigin="238,1692" coordsize="310,134">
              <v:shape style="position:absolute;left:238;top:1692;width:310;height:134" coordorigin="238,1692" coordsize="310,134" path="m547,1692l238,1692,238,1826,547,1826,547,1692xe" filled="true" fillcolor="#ff8080" stroked="false">
                <v:path arrowok="t"/>
                <v:fill type="solid"/>
              </v:shape>
            </v:group>
            <v:group style="position:absolute;left:238;top:1037;width:310;height:656" coordorigin="238,1037" coordsize="310,656">
              <v:shape style="position:absolute;left:238;top:1037;width:310;height:656" coordorigin="238,1037" coordsize="310,656" path="m547,1037l238,1037,238,1692,547,1692,547,1037xe" filled="true" fillcolor="#81a6bd" stroked="false">
                <v:path arrowok="t"/>
                <v:fill type="solid"/>
              </v:shape>
            </v:group>
            <v:group style="position:absolute;left:1008;top:1685;width:308;height:141" coordorigin="1008,1685" coordsize="308,141">
              <v:shape style="position:absolute;left:1008;top:1685;width:308;height:141" coordorigin="1008,1685" coordsize="308,141" path="m1315,1685l1008,1685,1008,1826,1315,1826,1315,1685xe" filled="true" fillcolor="#ff8080" stroked="false">
                <v:path arrowok="t"/>
                <v:fill type="solid"/>
              </v:shape>
            </v:group>
            <v:group style="position:absolute;left:1008;top:1193;width:308;height:492" coordorigin="1008,1193" coordsize="308,492">
              <v:shape style="position:absolute;left:1008;top:1193;width:308;height:492" coordorigin="1008,1193" coordsize="308,492" path="m1315,1193l1008,1193,1008,1685,1315,1685,1315,1193xe" filled="true" fillcolor="#81a6bd" stroked="false">
                <v:path arrowok="t"/>
                <v:fill type="solid"/>
              </v:shape>
            </v:group>
            <v:group style="position:absolute;left:2086;top:1097;width:461;height:2" coordorigin="2086,1097" coordsize="461,2">
              <v:shape style="position:absolute;left:2086;top:1097;width:461;height:2" coordorigin="2086,1097" coordsize="461,0" path="m2086,1097l2547,1097e" filled="false" stroked="true" strokeweight=".25pt" strokecolor="#000000">
                <v:path arrowok="t"/>
                <v:stroke dashstyle="dash"/>
              </v:shape>
            </v:group>
            <v:group style="position:absolute;left:1315;top:1097;width:464;height:2" coordorigin="1315,1097" coordsize="464,2">
              <v:shape style="position:absolute;left:1315;top:1097;width:464;height:2" coordorigin="1315,1097" coordsize="464,0" path="m1315,1097l1778,1097e" filled="false" stroked="true" strokeweight=".25pt" strokecolor="#000000">
                <v:path arrowok="t"/>
                <v:stroke dashstyle="dash"/>
              </v:shape>
            </v:group>
            <v:group style="position:absolute;left:1779;top:1138;width:308;height:382" coordorigin="1779,1138" coordsize="308,382">
              <v:shape style="position:absolute;left:1779;top:1138;width:308;height:382" coordorigin="1779,1138" coordsize="308,382" path="m2086,1138l1779,1138,1779,1520,2086,1520,2086,1138xe" filled="true" fillcolor="#81a6bd" stroked="false">
                <v:path arrowok="t"/>
                <v:fill type="solid"/>
              </v:shape>
            </v:group>
            <v:group style="position:absolute;left:2546;top:1193;width:308;height:260" coordorigin="2546,1193" coordsize="308,260">
              <v:shape style="position:absolute;left:2546;top:1193;width:308;height:260" coordorigin="2546,1193" coordsize="308,260" path="m2854,1193l2546,1193,2546,1452,2854,1452,2854,1193xe" filled="true" fillcolor="#81a6bd" stroked="false">
                <v:path arrowok="t"/>
                <v:fill type="solid"/>
              </v:shape>
            </v:group>
            <v:group style="position:absolute;left:3624;top:1097;width:231;height:2" coordorigin="3624,1097" coordsize="231,2">
              <v:shape style="position:absolute;left:3624;top:1097;width:231;height:2" coordorigin="3624,1097" coordsize="231,0" path="m3624,1097l3855,1097e" filled="false" stroked="true" strokeweight=".25pt" strokecolor="#000000">
                <v:path arrowok="t"/>
                <v:stroke dashstyle="dash"/>
              </v:shape>
            </v:group>
            <v:group style="position:absolute;left:2854;top:1097;width:464;height:2" coordorigin="2854,1097" coordsize="464,2">
              <v:shape style="position:absolute;left:2854;top:1097;width:464;height:2" coordorigin="2854,1097" coordsize="464,0" path="m2854,1097l3317,1097e" filled="false" stroked="true" strokeweight=".25pt" strokecolor="#000000">
                <v:path arrowok="t"/>
                <v:stroke dashstyle="dash"/>
              </v:shape>
            </v:group>
            <v:group style="position:absolute;left:3317;top:819;width:308;height:456" coordorigin="3317,819" coordsize="308,456">
              <v:shape style="position:absolute;left:3317;top:819;width:308;height:456" coordorigin="3317,819" coordsize="308,456" path="m3624,819l3317,819,3317,1275,3624,1275,3624,819xe" filled="true" fillcolor="#81a6bd" stroked="false">
                <v:path arrowok="t"/>
                <v:fill type="solid"/>
              </v:shape>
            </v:group>
            <v:group style="position:absolute;left:547;top:732;width:461;height:2" coordorigin="547,732" coordsize="461,2">
              <v:shape style="position:absolute;left:547;top:732;width:461;height:2" coordorigin="547,732" coordsize="461,0" path="m547,732l1008,732e" filled="false" stroked="true" strokeweight=".25pt" strokecolor="#000000">
                <v:path arrowok="t"/>
                <v:stroke dashstyle="dash"/>
              </v:shape>
            </v:group>
            <v:group style="position:absolute;left:8;top:732;width:231;height:2" coordorigin="8,732" coordsize="231,2">
              <v:shape style="position:absolute;left:8;top:732;width:231;height:2" coordorigin="8,732" coordsize="231,0" path="m8,732l238,732e" filled="false" stroked="true" strokeweight=".25pt" strokecolor="#000000">
                <v:path arrowok="t"/>
                <v:stroke dashstyle="dash"/>
              </v:shape>
            </v:group>
            <v:group style="position:absolute;left:238;top:684;width:310;height:353" coordorigin="238,684" coordsize="310,353">
              <v:shape style="position:absolute;left:238;top:684;width:310;height:353" coordorigin="238,684" coordsize="310,353" path="m547,684l238,684,238,1037,547,1037,547,684xe" filled="true" fillcolor="#ffb1b1" stroked="false">
                <v:path arrowok="t"/>
                <v:fill type="solid"/>
              </v:shape>
            </v:group>
            <v:group style="position:absolute;left:1008;top:845;width:308;height:348" coordorigin="1008,845" coordsize="308,348">
              <v:shape style="position:absolute;left:1008;top:845;width:308;height:348" coordorigin="1008,845" coordsize="308,348" path="m1315,845l1008,845,1008,1193,1315,1193,1315,845xe" filled="true" fillcolor="#ffb1b1" stroked="false">
                <v:path arrowok="t"/>
                <v:fill type="solid"/>
              </v:shape>
            </v:group>
            <v:group style="position:absolute;left:1779;top:826;width:308;height:312" coordorigin="1779,826" coordsize="308,312">
              <v:shape style="position:absolute;left:1779;top:826;width:308;height:312" coordorigin="1779,826" coordsize="308,312" path="m2086,826l1779,826,1779,1138,2086,1138,2086,826xe" filled="true" fillcolor="#ffb1b1" stroked="false">
                <v:path arrowok="t"/>
                <v:fill type="solid"/>
              </v:shape>
            </v:group>
            <v:group style="position:absolute;left:2546;top:881;width:308;height:312" coordorigin="2546,881" coordsize="308,312">
              <v:shape style="position:absolute;left:2546;top:881;width:308;height:312" coordorigin="2546,881" coordsize="308,312" path="m2854,881l2546,881,2546,1193,2854,1193,2854,881xe" filled="true" fillcolor="#ffb1b1" stroked="false">
                <v:path arrowok="t"/>
                <v:fill type="solid"/>
              </v:shape>
            </v:group>
            <v:group style="position:absolute;left:3624;top:732;width:231;height:2" coordorigin="3624,732" coordsize="231,2">
              <v:shape style="position:absolute;left:3624;top:732;width:231;height:2" coordorigin="3624,732" coordsize="231,0" path="m3624,732l3855,732e" filled="false" stroked="true" strokeweight=".25pt" strokecolor="#000000">
                <v:path arrowok="t"/>
                <v:stroke dashstyle="dash"/>
              </v:shape>
            </v:group>
            <v:group style="position:absolute;left:2086;top:732;width:1232;height:2" coordorigin="2086,732" coordsize="1232,2">
              <v:shape style="position:absolute;left:2086;top:732;width:1232;height:2" coordorigin="2086,732" coordsize="1232,0" path="m2086,732l3317,732e" filled="false" stroked="true" strokeweight=".25pt" strokecolor="#000000">
                <v:path arrowok="t"/>
                <v:stroke dashstyle="dash"/>
              </v:shape>
            </v:group>
            <v:group style="position:absolute;left:3317;top:639;width:308;height:180" coordorigin="3317,639" coordsize="308,180">
              <v:shape style="position:absolute;left:3317;top:639;width:308;height:180" coordorigin="3317,639" coordsize="308,180" path="m3624,639l3317,639,3317,819,3624,819,3624,639xe" filled="true" fillcolor="#ffb1b1" stroked="false">
                <v:path arrowok="t"/>
                <v:fill type="solid"/>
              </v:shape>
            </v:group>
            <v:group style="position:absolute;left:238;top:519;width:310;height:166" coordorigin="238,519" coordsize="310,166">
              <v:shape style="position:absolute;left:238;top:519;width:310;height:166" coordorigin="238,519" coordsize="310,166" path="m547,519l238,519,238,684,547,684,547,519xe" filled="true" fillcolor="#b4c9d7" stroked="false">
                <v:path arrowok="t"/>
                <v:fill type="solid"/>
              </v:shape>
            </v:group>
            <v:group style="position:absolute;left:1315;top:732;width:464;height:2" coordorigin="1315,732" coordsize="464,2">
              <v:shape style="position:absolute;left:1315;top:732;width:464;height:2" coordorigin="1315,732" coordsize="464,0" path="m1315,732l1778,732e" filled="false" stroked="true" strokeweight=".25pt" strokecolor="#000000">
                <v:path arrowok="t"/>
                <v:stroke dashstyle="dash"/>
              </v:shape>
            </v:group>
            <v:group style="position:absolute;left:1008;top:684;width:308;height:161" coordorigin="1008,684" coordsize="308,161">
              <v:shape style="position:absolute;left:1008;top:684;width:308;height:161" coordorigin="1008,684" coordsize="308,161" path="m1315,684l1008,684,1008,845,1315,845,1315,684xe" filled="true" fillcolor="#b4c9d7" stroked="false">
                <v:path arrowok="t"/>
                <v:fill type="solid"/>
              </v:shape>
            </v:group>
            <v:group style="position:absolute;left:1779;top:682;width:308;height:144" coordorigin="1779,682" coordsize="308,144">
              <v:shape style="position:absolute;left:1779;top:682;width:308;height:144" coordorigin="1779,682" coordsize="308,144" path="m2086,682l1779,682,1779,826,2086,826,2086,682xe" filled="true" fillcolor="#b4c9d7" stroked="false">
                <v:path arrowok="t"/>
                <v:fill type="solid"/>
              </v:shape>
            </v:group>
            <v:group style="position:absolute;left:2546;top:763;width:308;height:118" coordorigin="2546,763" coordsize="308,118">
              <v:shape style="position:absolute;left:2546;top:763;width:308;height:118" coordorigin="2546,763" coordsize="308,118" path="m2854,763l2546,763,2546,881,2854,881,2854,763xe" filled="true" fillcolor="#b4c9d7" stroked="false">
                <v:path arrowok="t"/>
                <v:fill type="solid"/>
              </v:shape>
            </v:group>
            <v:group style="position:absolute;left:3317;top:562;width:308;height:77" coordorigin="3317,562" coordsize="308,77">
              <v:shape style="position:absolute;left:3317;top:562;width:308;height:77" coordorigin="3317,562" coordsize="308,77" path="m3317,639l3624,639,3624,562,3317,562,3317,639xe" filled="true" fillcolor="#b4c9d7" stroked="false">
                <v:path arrowok="t"/>
                <v:fill type="solid"/>
              </v:shape>
            </v:group>
            <v:group style="position:absolute;left:238;top:461;width:310;height:58" coordorigin="238,461" coordsize="310,58">
              <v:shape style="position:absolute;left:238;top:461;width:310;height:58" coordorigin="238,461" coordsize="310,58" path="m238,519l547,519,547,461,238,461,238,519xe" filled="true" fillcolor="#ff3333" stroked="false">
                <v:path arrowok="t"/>
                <v:fill type="solid"/>
              </v:shape>
            </v:group>
            <v:group style="position:absolute;left:1008;top:641;width:308;height:44" coordorigin="1008,641" coordsize="308,44">
              <v:shape style="position:absolute;left:1008;top:641;width:308;height:44" coordorigin="1008,641" coordsize="308,44" path="m1008,684l1315,684,1315,641,1008,641,1008,684xe" filled="true" fillcolor="#ff3333" stroked="false">
                <v:path arrowok="t"/>
                <v:fill type="solid"/>
              </v:shape>
            </v:group>
            <v:group style="position:absolute;left:1779;top:636;width:308;height:46" coordorigin="1779,636" coordsize="308,46">
              <v:shape style="position:absolute;left:1779;top:636;width:308;height:46" coordorigin="1779,636" coordsize="308,46" path="m1779,682l2086,682,2086,636,1779,636,1779,682xe" filled="true" fillcolor="#ff3333" stroked="false">
                <v:path arrowok="t"/>
                <v:fill type="solid"/>
              </v:shape>
            </v:group>
            <v:group style="position:absolute;left:2546;top:708;width:308;height:56" coordorigin="2546,708" coordsize="308,56">
              <v:shape style="position:absolute;left:2546;top:708;width:308;height:56" coordorigin="2546,708" coordsize="308,56" path="m2546,764l2854,764,2854,708,2546,708,2546,764xe" filled="true" fillcolor="#ff3333" stroked="false">
                <v:path arrowok="t"/>
                <v:fill type="solid"/>
              </v:shape>
            </v:group>
            <v:group style="position:absolute;left:3317;top:509;width:308;height:53" coordorigin="3317,509" coordsize="308,53">
              <v:shape style="position:absolute;left:3317;top:509;width:308;height:53" coordorigin="3317,509" coordsize="308,53" path="m3317,562l3624,562,3624,509,3317,509,3317,562xe" filled="true" fillcolor="#ff3333" stroked="false">
                <v:path arrowok="t"/>
                <v:fill type="solid"/>
              </v:shape>
            </v:group>
            <v:group style="position:absolute;left:547;top:368;width:461;height:2" coordorigin="547,368" coordsize="461,2">
              <v:shape style="position:absolute;left:547;top:368;width:461;height:2" coordorigin="547,368" coordsize="461,0" path="m547,368l1008,368e" filled="false" stroked="true" strokeweight=".25pt" strokecolor="#000000">
                <v:path arrowok="t"/>
                <v:stroke dashstyle="dash"/>
              </v:shape>
            </v:group>
            <v:group style="position:absolute;left:8;top:368;width:231;height:2" coordorigin="8,368" coordsize="231,2">
              <v:shape style="position:absolute;left:8;top:368;width:231;height:2" coordorigin="8,368" coordsize="231,0" path="m8,368l238,368e" filled="false" stroked="true" strokeweight=".25pt" strokecolor="#000000">
                <v:path arrowok="t"/>
                <v:stroke dashstyle="dash"/>
              </v:shape>
            </v:group>
            <v:group style="position:absolute;left:8;top:3;width:3848;height:2" coordorigin="8,3" coordsize="3848,2">
              <v:shape style="position:absolute;left:8;top:3;width:3848;height:2" coordorigin="8,3" coordsize="3848,0" path="m8,3l3855,3e" filled="false" stroked="true" strokeweight=".25pt" strokecolor="#000000">
                <v:path arrowok="t"/>
                <v:stroke dashstyle="dash"/>
              </v:shape>
            </v:group>
            <v:group style="position:absolute;left:238;top:3;width:310;height:459" coordorigin="238,3" coordsize="310,459">
              <v:shape style="position:absolute;left:238;top:3;width:310;height:459" coordorigin="238,3" coordsize="310,459" path="m547,3l238,3,238,461,547,461,547,3xe" filled="true" fillcolor="#367097" stroked="false">
                <v:path arrowok="t"/>
                <v:fill type="solid"/>
              </v:shape>
            </v:group>
            <v:group style="position:absolute;left:1315;top:368;width:464;height:2" coordorigin="1315,368" coordsize="464,2">
              <v:shape style="position:absolute;left:1315;top:368;width:464;height:2" coordorigin="1315,368" coordsize="464,0" path="m1315,368l1778,368e" filled="false" stroked="true" strokeweight=".25pt" strokecolor="#000000">
                <v:path arrowok="t"/>
                <v:stroke dashstyle="dash"/>
              </v:shape>
            </v:group>
            <v:group style="position:absolute;left:1008;top:3;width:308;height:639" coordorigin="1008,3" coordsize="308,639">
              <v:shape style="position:absolute;left:1008;top:3;width:308;height:639" coordorigin="1008,3" coordsize="308,639" path="m1315,3l1008,3,1008,641,1315,641,1315,3xe" filled="true" fillcolor="#367097" stroked="false">
                <v:path arrowok="t"/>
                <v:fill type="solid"/>
              </v:shape>
            </v:group>
            <v:group style="position:absolute;left:2086;top:368;width:461;height:2" coordorigin="2086,368" coordsize="461,2">
              <v:shape style="position:absolute;left:2086;top:368;width:461;height:2" coordorigin="2086,368" coordsize="461,0" path="m2086,368l2547,368e" filled="false" stroked="true" strokeweight=".25pt" strokecolor="#000000">
                <v:path arrowok="t"/>
                <v:stroke dashstyle="dash"/>
              </v:shape>
            </v:group>
            <v:group style="position:absolute;left:1779;top:3;width:308;height:634" coordorigin="1779,3" coordsize="308,634">
              <v:shape style="position:absolute;left:1779;top:3;width:308;height:634" coordorigin="1779,3" coordsize="308,634" path="m2086,3l1779,3,1779,636,2086,636,2086,3xe" filled="true" fillcolor="#367097" stroked="false">
                <v:path arrowok="t"/>
                <v:fill type="solid"/>
              </v:shape>
            </v:group>
            <v:group style="position:absolute;left:2854;top:368;width:464;height:2" coordorigin="2854,368" coordsize="464,2">
              <v:shape style="position:absolute;left:2854;top:368;width:464;height:2" coordorigin="2854,368" coordsize="464,0" path="m2854,368l3317,368e" filled="false" stroked="true" strokeweight=".25pt" strokecolor="#000000">
                <v:path arrowok="t"/>
                <v:stroke dashstyle="dash"/>
              </v:shape>
            </v:group>
            <v:group style="position:absolute;left:2546;top:3;width:308;height:706" coordorigin="2546,3" coordsize="308,706">
              <v:shape style="position:absolute;left:2546;top:3;width:308;height:706" coordorigin="2546,3" coordsize="308,706" path="m2854,3l2546,3,2546,708,2854,708,2854,3xe" filled="true" fillcolor="#367097" stroked="false">
                <v:path arrowok="t"/>
                <v:fill type="solid"/>
              </v:shape>
            </v:group>
            <v:group style="position:absolute;left:3624;top:368;width:231;height:2" coordorigin="3624,368" coordsize="231,2">
              <v:shape style="position:absolute;left:3624;top:368;width:231;height:2" coordorigin="3624,368" coordsize="231,0" path="m3624,368l3855,368e" filled="false" stroked="true" strokeweight=".25pt" strokecolor="#000000">
                <v:path arrowok="t"/>
                <v:stroke dashstyle="dash"/>
              </v:shape>
            </v:group>
            <v:group style="position:absolute;left:3317;top:3;width:308;height:507" coordorigin="3317,3" coordsize="308,507">
              <v:shape style="position:absolute;left:3317;top:3;width:308;height:507" coordorigin="3317,3" coordsize="308,507" path="m3624,3l3317,3,3317,509,3624,509,3624,3xe" filled="true" fillcolor="#367097" stroked="false">
                <v:path arrowok="t"/>
                <v:fill type="solid"/>
              </v:shape>
            </v:group>
            <v:group style="position:absolute;left:8;top:1826;width:3848;height:2" coordorigin="8,1826" coordsize="3848,2">
              <v:shape style="position:absolute;left:8;top:1826;width:3848;height:2" coordorigin="8,1826" coordsize="3848,0" path="m8,1826l3855,1826e" filled="false" stroked="true" strokeweight=".75pt" strokecolor="#d9d9d9">
                <v:path arrowok="t"/>
              </v:shape>
            </v:group>
          </v:group>
        </w:pict>
      </w:r>
      <w:r>
        <w:rPr>
          <w:rFonts w:ascii="Microsoft JhengHei"/>
        </w:rPr>
      </w:r>
    </w:p>
    <w:p>
      <w:pPr>
        <w:spacing w:line="240" w:lineRule="auto" w:before="1"/>
        <w:ind w:right="0"/>
        <w:rPr>
          <w:rFonts w:ascii="Microsoft JhengHei" w:hAnsi="Microsoft JhengHei" w:cs="Microsoft JhengHei" w:eastAsia="Microsoft JhengHei" w:hint="default"/>
          <w:b/>
          <w:bCs/>
          <w:sz w:val="21"/>
          <w:szCs w:val="21"/>
        </w:rPr>
      </w:pPr>
    </w:p>
    <w:p>
      <w:pPr>
        <w:tabs>
          <w:tab w:pos="1389" w:val="left" w:leader="none"/>
          <w:tab w:pos="2108" w:val="left" w:leader="none"/>
          <w:tab w:pos="2864" w:val="left" w:leader="none"/>
          <w:tab w:pos="3547" w:val="left" w:leader="none"/>
          <w:tab w:pos="4125" w:val="left" w:leader="none"/>
        </w:tabs>
        <w:spacing w:before="6"/>
        <w:ind w:left="739" w:right="110" w:firstLine="0"/>
        <w:jc w:val="left"/>
        <w:rPr>
          <w:rFonts w:ascii="微软雅黑" w:hAnsi="微软雅黑" w:cs="微软雅黑" w:eastAsia="微软雅黑" w:hint="default"/>
          <w:sz w:val="14"/>
          <w:szCs w:val="14"/>
        </w:rPr>
      </w:pPr>
      <w:r>
        <w:rPr/>
        <w:pict>
          <v:group style="position:absolute;margin-left:81.068001pt;margin-top:8.199870pt;width:4.2pt;height:.1pt;mso-position-horizontal-relative:page;mso-position-vertical-relative:paragraph;z-index:4600" coordorigin="1621,164" coordsize="84,2">
            <v:shape style="position:absolute;left:1621;top:164;width:84;height:2" coordorigin="1621,164" coordsize="84,0" path="m1621,164l1704,164e" filled="false" stroked="true" strokeweight="4.1558pt" strokecolor="#ff8080">
              <v:path arrowok="t"/>
            </v:shape>
            <w10:wrap type="none"/>
          </v:group>
        </w:pict>
      </w:r>
      <w:r>
        <w:rPr/>
        <w:pict>
          <v:group style="position:absolute;margin-left:113.599998pt;margin-top:8.199870pt;width:4.2pt;height:.1pt;mso-position-horizontal-relative:page;mso-position-vertical-relative:paragraph;z-index:-428056" coordorigin="2272,164" coordsize="84,2">
            <v:shape style="position:absolute;left:2272;top:164;width:84;height:2" coordorigin="2272,164" coordsize="84,0" path="m2272,164l2355,164e" filled="false" stroked="true" strokeweight="4.1558pt" strokecolor="#81a6bd">
              <v:path arrowok="t"/>
            </v:shape>
            <w10:wrap type="none"/>
          </v:group>
        </w:pict>
      </w:r>
      <w:r>
        <w:rPr/>
        <w:pict>
          <v:group style="position:absolute;margin-left:149.559998pt;margin-top:8.199870pt;width:4.2pt;height:.1pt;mso-position-horizontal-relative:page;mso-position-vertical-relative:paragraph;z-index:-428032" coordorigin="2991,164" coordsize="84,2">
            <v:shape style="position:absolute;left:2991;top:164;width:84;height:2" coordorigin="2991,164" coordsize="84,0" path="m2991,164l3074,164e" filled="false" stroked="true" strokeweight="4.1558pt" strokecolor="#ffb1b1">
              <v:path arrowok="t"/>
            </v:shape>
            <w10:wrap type="none"/>
          </v:group>
        </w:pict>
      </w:r>
      <w:r>
        <w:rPr/>
        <w:pict>
          <v:group style="position:absolute;margin-left:187.350006pt;margin-top:8.199870pt;width:4.2pt;height:.1pt;mso-position-horizontal-relative:page;mso-position-vertical-relative:paragraph;z-index:-428008" coordorigin="3747,164" coordsize="84,2">
            <v:shape style="position:absolute;left:3747;top:164;width:84;height:2" coordorigin="3747,164" coordsize="84,0" path="m3747,164l3830,164e" filled="false" stroked="true" strokeweight="4.1558pt" strokecolor="#b4c9d7">
              <v:path arrowok="t"/>
            </v:shape>
            <w10:wrap type="none"/>
          </v:group>
        </w:pict>
      </w:r>
      <w:r>
        <w:rPr/>
        <w:pict>
          <v:group style="position:absolute;margin-left:221.479996pt;margin-top:8.199870pt;width:4.2pt;height:.1pt;mso-position-horizontal-relative:page;mso-position-vertical-relative:paragraph;z-index:-427984" coordorigin="4430,164" coordsize="84,2">
            <v:shape style="position:absolute;left:4430;top:164;width:84;height:2" coordorigin="4430,164" coordsize="84,0" path="m4430,164l4513,164e" filled="false" stroked="true" strokeweight="4.1558pt" strokecolor="#ff3333">
              <v:path arrowok="t"/>
            </v:shape>
            <w10:wrap type="none"/>
          </v:group>
        </w:pict>
      </w:r>
      <w:r>
        <w:rPr/>
        <w:pict>
          <v:group style="position:absolute;margin-left:250.369995pt;margin-top:8.199870pt;width:4.2pt;height:.1pt;mso-position-horizontal-relative:page;mso-position-vertical-relative:paragraph;z-index:-427960" coordorigin="5007,164" coordsize="84,2">
            <v:shape style="position:absolute;left:5007;top:164;width:84;height:2" coordorigin="5007,164" coordsize="84,0" path="m5007,164l5091,164e" filled="false" stroked="true" strokeweight="4.1558pt" strokecolor="#367097">
              <v:path arrowok="t"/>
            </v:shape>
            <w10:wrap type="none"/>
          </v:group>
        </w:pict>
      </w:r>
      <w:r>
        <w:rPr/>
        <w:pict>
          <v:group style="position:absolute;margin-left:320.109985pt;margin-top:8.699870pt;width:4.2pt;height:.1pt;mso-position-horizontal-relative:page;mso-position-vertical-relative:paragraph;z-index:4744" coordorigin="6402,174" coordsize="84,2">
            <v:shape style="position:absolute;left:6402;top:174;width:84;height:2" coordorigin="6402,174" coordsize="84,0" path="m6402,174l6485,174e" filled="false" stroked="true" strokeweight="4.1558pt" strokecolor="#ff8080">
              <v:path arrowok="t"/>
            </v:shape>
            <w10:wrap type="none"/>
          </v:group>
        </w:pict>
      </w:r>
      <w:r>
        <w:rPr/>
        <w:pict>
          <v:group style="position:absolute;margin-left:356.100006pt;margin-top:8.699870pt;width:4.2pt;height:.1pt;mso-position-horizontal-relative:page;mso-position-vertical-relative:paragraph;z-index:4768" coordorigin="7122,174" coordsize="84,2">
            <v:shape style="position:absolute;left:7122;top:174;width:84;height:2" coordorigin="7122,174" coordsize="84,0" path="m7122,174l7205,174e" filled="false" stroked="true" strokeweight="4.1558pt" strokecolor="#81a6bd">
              <v:path arrowok="t"/>
            </v:shape>
            <w10:wrap type="none"/>
          </v:group>
        </w:pict>
      </w:r>
      <w:r>
        <w:rPr/>
        <w:pict>
          <v:group style="position:absolute;margin-left:386.820007pt;margin-top:8.699870pt;width:4.2pt;height:.1pt;mso-position-horizontal-relative:page;mso-position-vertical-relative:paragraph;z-index:4792" coordorigin="7736,174" coordsize="84,2">
            <v:shape style="position:absolute;left:7736;top:174;width:84;height:2" coordorigin="7736,174" coordsize="84,0" path="m7736,174l7820,174e" filled="false" stroked="true" strokeweight="4.1558pt" strokecolor="#ffb1b1">
              <v:path arrowok="t"/>
            </v:shape>
            <w10:wrap type="none"/>
          </v:group>
        </w:pict>
      </w:r>
      <w:r>
        <w:rPr/>
        <w:pict>
          <v:group style="position:absolute;margin-left:423.540009pt;margin-top:8.699870pt;width:4.2pt;height:.1pt;mso-position-horizontal-relative:page;mso-position-vertical-relative:paragraph;z-index:4816" coordorigin="8471,174" coordsize="84,2">
            <v:shape style="position:absolute;left:8471;top:174;width:84;height:2" coordorigin="8471,174" coordsize="84,0" path="m8471,174l8554,174e" filled="false" stroked="true" strokeweight="4.1558pt" strokecolor="#b4c9d7">
              <v:path arrowok="t"/>
            </v:shape>
            <w10:wrap type="none"/>
          </v:group>
        </w:pict>
      </w:r>
      <w:r>
        <w:rPr/>
        <w:pict>
          <v:group style="position:absolute;margin-left:459.049988pt;margin-top:8.699870pt;width:4.2pt;height:.1pt;mso-position-horizontal-relative:page;mso-position-vertical-relative:paragraph;z-index:4840" coordorigin="9181,174" coordsize="84,2">
            <v:shape style="position:absolute;left:9181;top:174;width:84;height:2" coordorigin="9181,174" coordsize="84,0" path="m9181,174l9264,174e" filled="false" stroked="true" strokeweight="4.1558pt" strokecolor="#ff3333">
              <v:path arrowok="t"/>
            </v:shape>
            <w10:wrap type="none"/>
          </v:group>
        </w:pict>
      </w:r>
      <w:r>
        <w:rPr/>
        <w:pict>
          <v:group style="position:absolute;margin-left:495.820007pt;margin-top:8.699870pt;width:4.2pt;height:.1pt;mso-position-horizontal-relative:page;mso-position-vertical-relative:paragraph;z-index:4864" coordorigin="9916,174" coordsize="84,2">
            <v:shape style="position:absolute;left:9916;top:174;width:84;height:2" coordorigin="9916,174" coordsize="84,0" path="m9916,174l10000,174e" filled="false" stroked="true" strokeweight="4.1558pt" strokecolor="#367097">
              <v:path arrowok="t"/>
            </v:shape>
            <w10:wrap type="none"/>
          </v:group>
        </w:pict>
      </w:r>
      <w:r>
        <w:rPr/>
        <w:pict>
          <v:shape style="position:absolute;margin-left:56.639999pt;margin-top:-135.656601pt;width:481.55pt;height:172.2pt;mso-position-horizontal-relative:page;mso-position-vertical-relative:paragraph;z-index:488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701"/>
                    <w:gridCol w:w="4930"/>
                  </w:tblGrid>
                  <w:tr>
                    <w:trPr>
                      <w:trHeight w:val="251" w:hRule="exact"/>
                    </w:trPr>
                    <w:tc>
                      <w:tcPr>
                        <w:tcW w:w="4701"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14</w:t>
                        </w:r>
                        <w:r>
                          <w:rPr>
                            <w:rFonts w:ascii="Microsoft JhengHei" w:hAnsi="Microsoft JhengHei" w:cs="Microsoft JhengHei" w:eastAsia="Microsoft JhengHei" w:hint="default"/>
                            <w:b/>
                            <w:bCs/>
                            <w:sz w:val="18"/>
                            <w:szCs w:val="18"/>
                          </w:rPr>
                          <w:t>：全球 </w:t>
                        </w:r>
                        <w:r>
                          <w:rPr>
                            <w:rFonts w:ascii="Arial" w:hAnsi="Arial" w:cs="Arial" w:eastAsia="Arial" w:hint="default"/>
                            <w:b/>
                            <w:bCs/>
                            <w:sz w:val="18"/>
                            <w:szCs w:val="18"/>
                          </w:rPr>
                          <w:t>TWS</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耳机市场份额</w:t>
                        </w:r>
                        <w:r>
                          <w:rPr>
                            <w:rFonts w:ascii="Microsoft JhengHei" w:hAnsi="Microsoft JhengHei" w:cs="Microsoft JhengHei" w:eastAsia="Microsoft JhengHei" w:hint="default"/>
                            <w:sz w:val="18"/>
                            <w:szCs w:val="18"/>
                          </w:rPr>
                        </w:r>
                      </w:p>
                    </w:tc>
                    <w:tc>
                      <w:tcPr>
                        <w:tcW w:w="4930" w:type="dxa"/>
                        <w:tcBorders>
                          <w:top w:val="nil" w:sz="6" w:space="0" w:color="auto"/>
                          <w:left w:val="nil" w:sz="6" w:space="0" w:color="auto"/>
                          <w:bottom w:val="single" w:sz="4" w:space="0" w:color="044E7D"/>
                          <w:right w:val="nil" w:sz="6" w:space="0" w:color="auto"/>
                        </w:tcBorders>
                      </w:tcPr>
                      <w:p>
                        <w:pPr>
                          <w:pStyle w:val="TableParagraph"/>
                          <w:spacing w:line="200" w:lineRule="exact"/>
                          <w:ind w:left="222"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15</w:t>
                        </w:r>
                        <w:r>
                          <w:rPr>
                            <w:rFonts w:ascii="Microsoft JhengHei" w:hAnsi="Microsoft JhengHei" w:cs="Microsoft JhengHei" w:eastAsia="Microsoft JhengHei" w:hint="default"/>
                            <w:b/>
                            <w:bCs/>
                            <w:sz w:val="18"/>
                            <w:szCs w:val="18"/>
                          </w:rPr>
                          <w:t>：全球智能手表市场份额</w:t>
                        </w:r>
                        <w:r>
                          <w:rPr>
                            <w:rFonts w:ascii="Microsoft JhengHei" w:hAnsi="Microsoft JhengHei" w:cs="Microsoft JhengHei" w:eastAsia="Microsoft JhengHei" w:hint="default"/>
                            <w:sz w:val="18"/>
                            <w:szCs w:val="18"/>
                          </w:rPr>
                        </w:r>
                      </w:p>
                    </w:tc>
                  </w:tr>
                  <w:tr>
                    <w:trPr>
                      <w:trHeight w:val="2631" w:hRule="exact"/>
                    </w:trPr>
                    <w:tc>
                      <w:tcPr>
                        <w:tcW w:w="4701" w:type="dxa"/>
                        <w:tcBorders>
                          <w:top w:val="single" w:sz="4" w:space="0" w:color="044E7D"/>
                          <w:left w:val="nil" w:sz="6" w:space="0" w:color="auto"/>
                          <w:bottom w:val="nil" w:sz="6" w:space="0" w:color="auto"/>
                          <w:right w:val="nil" w:sz="6" w:space="0" w:color="auto"/>
                        </w:tcBorders>
                      </w:tcPr>
                      <w:p>
                        <w:pPr>
                          <w:pStyle w:val="TableParagraph"/>
                          <w:spacing w:line="240" w:lineRule="auto" w:before="85"/>
                          <w:ind w:right="3849"/>
                          <w:jc w:val="center"/>
                          <w:rPr>
                            <w:rFonts w:ascii="微软雅黑" w:hAnsi="微软雅黑" w:cs="微软雅黑" w:eastAsia="微软雅黑" w:hint="default"/>
                            <w:sz w:val="14"/>
                            <w:szCs w:val="14"/>
                          </w:rPr>
                        </w:pPr>
                        <w:r>
                          <w:rPr>
                            <w:rFonts w:ascii="微软雅黑"/>
                            <w:sz w:val="14"/>
                          </w:rPr>
                          <w:t>100%</w:t>
                        </w:r>
                      </w:p>
                      <w:p>
                        <w:pPr>
                          <w:pStyle w:val="TableParagraph"/>
                          <w:spacing w:line="240" w:lineRule="auto" w:before="120"/>
                          <w:ind w:left="321" w:right="0"/>
                          <w:jc w:val="left"/>
                          <w:rPr>
                            <w:rFonts w:ascii="微软雅黑" w:hAnsi="微软雅黑" w:cs="微软雅黑" w:eastAsia="微软雅黑" w:hint="default"/>
                            <w:sz w:val="14"/>
                            <w:szCs w:val="14"/>
                          </w:rPr>
                        </w:pPr>
                        <w:r>
                          <w:rPr>
                            <w:rFonts w:ascii="微软雅黑"/>
                            <w:sz w:val="14"/>
                          </w:rPr>
                          <w:t>80%</w:t>
                        </w:r>
                      </w:p>
                      <w:p>
                        <w:pPr>
                          <w:pStyle w:val="TableParagraph"/>
                          <w:spacing w:line="240" w:lineRule="auto" w:before="121"/>
                          <w:ind w:left="321" w:right="0"/>
                          <w:jc w:val="left"/>
                          <w:rPr>
                            <w:rFonts w:ascii="微软雅黑" w:hAnsi="微软雅黑" w:cs="微软雅黑" w:eastAsia="微软雅黑" w:hint="default"/>
                            <w:sz w:val="14"/>
                            <w:szCs w:val="14"/>
                          </w:rPr>
                        </w:pPr>
                        <w:r>
                          <w:rPr>
                            <w:rFonts w:ascii="微软雅黑"/>
                            <w:sz w:val="14"/>
                          </w:rPr>
                          <w:t>60%</w:t>
                        </w:r>
                      </w:p>
                      <w:p>
                        <w:pPr>
                          <w:pStyle w:val="TableParagraph"/>
                          <w:spacing w:line="240" w:lineRule="auto" w:before="121"/>
                          <w:ind w:left="321" w:right="0"/>
                          <w:jc w:val="left"/>
                          <w:rPr>
                            <w:rFonts w:ascii="微软雅黑" w:hAnsi="微软雅黑" w:cs="微软雅黑" w:eastAsia="微软雅黑" w:hint="default"/>
                            <w:sz w:val="14"/>
                            <w:szCs w:val="14"/>
                          </w:rPr>
                        </w:pPr>
                        <w:r>
                          <w:rPr>
                            <w:rFonts w:ascii="微软雅黑"/>
                            <w:sz w:val="14"/>
                          </w:rPr>
                          <w:t>40%</w:t>
                        </w:r>
                      </w:p>
                      <w:p>
                        <w:pPr>
                          <w:pStyle w:val="TableParagraph"/>
                          <w:spacing w:line="240" w:lineRule="auto" w:before="121"/>
                          <w:ind w:left="321" w:right="0"/>
                          <w:jc w:val="left"/>
                          <w:rPr>
                            <w:rFonts w:ascii="微软雅黑" w:hAnsi="微软雅黑" w:cs="微软雅黑" w:eastAsia="微软雅黑" w:hint="default"/>
                            <w:sz w:val="14"/>
                            <w:szCs w:val="14"/>
                          </w:rPr>
                        </w:pPr>
                        <w:r>
                          <w:rPr>
                            <w:rFonts w:ascii="微软雅黑"/>
                            <w:sz w:val="14"/>
                          </w:rPr>
                          <w:t>20%</w:t>
                        </w:r>
                      </w:p>
                      <w:p>
                        <w:pPr>
                          <w:pStyle w:val="TableParagraph"/>
                          <w:spacing w:line="222" w:lineRule="exact" w:before="121"/>
                          <w:ind w:right="3686"/>
                          <w:jc w:val="center"/>
                          <w:rPr>
                            <w:rFonts w:ascii="微软雅黑" w:hAnsi="微软雅黑" w:cs="微软雅黑" w:eastAsia="微软雅黑" w:hint="default"/>
                            <w:sz w:val="14"/>
                            <w:szCs w:val="14"/>
                          </w:rPr>
                        </w:pPr>
                        <w:r>
                          <w:rPr>
                            <w:rFonts w:ascii="微软雅黑"/>
                            <w:sz w:val="14"/>
                          </w:rPr>
                          <w:t>0%</w:t>
                        </w:r>
                      </w:p>
                      <w:p>
                        <w:pPr>
                          <w:pStyle w:val="TableParagraph"/>
                          <w:spacing w:line="222" w:lineRule="exact"/>
                          <w:ind w:left="805" w:right="0"/>
                          <w:jc w:val="left"/>
                          <w:rPr>
                            <w:rFonts w:ascii="微软雅黑" w:hAnsi="微软雅黑" w:cs="微软雅黑" w:eastAsia="微软雅黑" w:hint="default"/>
                            <w:sz w:val="14"/>
                            <w:szCs w:val="14"/>
                          </w:rPr>
                        </w:pPr>
                        <w:r>
                          <w:rPr>
                            <w:rFonts w:ascii="微软雅黑"/>
                            <w:sz w:val="14"/>
                          </w:rPr>
                          <w:t>2018Q1  2018Q2  2018Q3  2018Q4  2019Q1   </w:t>
                        </w:r>
                        <w:r>
                          <w:rPr>
                            <w:rFonts w:ascii="微软雅黑"/>
                            <w:spacing w:val="9"/>
                            <w:sz w:val="14"/>
                          </w:rPr>
                          <w:t> </w:t>
                        </w:r>
                        <w:r>
                          <w:rPr>
                            <w:rFonts w:ascii="微软雅黑"/>
                            <w:sz w:val="14"/>
                          </w:rPr>
                          <w:t>2019Q2</w:t>
                        </w:r>
                      </w:p>
                    </w:tc>
                    <w:tc>
                      <w:tcPr>
                        <w:tcW w:w="4930" w:type="dxa"/>
                        <w:tcBorders>
                          <w:top w:val="single" w:sz="4" w:space="0" w:color="044E7D"/>
                          <w:left w:val="nil" w:sz="6" w:space="0" w:color="auto"/>
                          <w:bottom w:val="nil" w:sz="6" w:space="0" w:color="auto"/>
                          <w:right w:val="nil" w:sz="6" w:space="0" w:color="auto"/>
                        </w:tcBorders>
                      </w:tcPr>
                      <w:p>
                        <w:pPr>
                          <w:pStyle w:val="TableParagraph"/>
                          <w:spacing w:line="240" w:lineRule="auto" w:before="85"/>
                          <w:ind w:right="3850"/>
                          <w:jc w:val="center"/>
                          <w:rPr>
                            <w:rFonts w:ascii="微软雅黑" w:hAnsi="微软雅黑" w:cs="微软雅黑" w:eastAsia="微软雅黑" w:hint="default"/>
                            <w:sz w:val="14"/>
                            <w:szCs w:val="14"/>
                          </w:rPr>
                        </w:pPr>
                        <w:r>
                          <w:rPr>
                            <w:rFonts w:ascii="微软雅黑"/>
                            <w:sz w:val="14"/>
                          </w:rPr>
                          <w:t>100%</w:t>
                        </w:r>
                      </w:p>
                      <w:p>
                        <w:pPr>
                          <w:pStyle w:val="TableParagraph"/>
                          <w:spacing w:line="240" w:lineRule="auto" w:before="123"/>
                          <w:ind w:left="435" w:right="0"/>
                          <w:jc w:val="left"/>
                          <w:rPr>
                            <w:rFonts w:ascii="微软雅黑" w:hAnsi="微软雅黑" w:cs="微软雅黑" w:eastAsia="微软雅黑" w:hint="default"/>
                            <w:sz w:val="14"/>
                            <w:szCs w:val="14"/>
                          </w:rPr>
                        </w:pPr>
                        <w:r>
                          <w:rPr>
                            <w:rFonts w:ascii="微软雅黑"/>
                            <w:sz w:val="14"/>
                          </w:rPr>
                          <w:t>80%</w:t>
                        </w:r>
                      </w:p>
                      <w:p>
                        <w:pPr>
                          <w:pStyle w:val="TableParagraph"/>
                          <w:spacing w:line="240" w:lineRule="auto" w:before="123"/>
                          <w:ind w:left="435" w:right="0"/>
                          <w:jc w:val="left"/>
                          <w:rPr>
                            <w:rFonts w:ascii="微软雅黑" w:hAnsi="微软雅黑" w:cs="微软雅黑" w:eastAsia="微软雅黑" w:hint="default"/>
                            <w:sz w:val="14"/>
                            <w:szCs w:val="14"/>
                          </w:rPr>
                        </w:pPr>
                        <w:r>
                          <w:rPr>
                            <w:rFonts w:ascii="微软雅黑"/>
                            <w:sz w:val="14"/>
                          </w:rPr>
                          <w:t>60%</w:t>
                        </w:r>
                      </w:p>
                      <w:p>
                        <w:pPr>
                          <w:pStyle w:val="TableParagraph"/>
                          <w:spacing w:line="240" w:lineRule="auto" w:before="122"/>
                          <w:ind w:left="435" w:right="0"/>
                          <w:jc w:val="left"/>
                          <w:rPr>
                            <w:rFonts w:ascii="微软雅黑" w:hAnsi="微软雅黑" w:cs="微软雅黑" w:eastAsia="微软雅黑" w:hint="default"/>
                            <w:sz w:val="14"/>
                            <w:szCs w:val="14"/>
                          </w:rPr>
                        </w:pPr>
                        <w:r>
                          <w:rPr>
                            <w:rFonts w:ascii="微软雅黑"/>
                            <w:sz w:val="14"/>
                          </w:rPr>
                          <w:t>40%</w:t>
                        </w:r>
                      </w:p>
                      <w:p>
                        <w:pPr>
                          <w:pStyle w:val="TableParagraph"/>
                          <w:spacing w:line="240" w:lineRule="auto" w:before="123"/>
                          <w:ind w:left="435" w:right="0"/>
                          <w:jc w:val="left"/>
                          <w:rPr>
                            <w:rFonts w:ascii="微软雅黑" w:hAnsi="微软雅黑" w:cs="微软雅黑" w:eastAsia="微软雅黑" w:hint="default"/>
                            <w:sz w:val="14"/>
                            <w:szCs w:val="14"/>
                          </w:rPr>
                        </w:pPr>
                        <w:r>
                          <w:rPr>
                            <w:rFonts w:ascii="微软雅黑"/>
                            <w:sz w:val="14"/>
                          </w:rPr>
                          <w:t>20%</w:t>
                        </w:r>
                      </w:p>
                      <w:p>
                        <w:pPr>
                          <w:pStyle w:val="TableParagraph"/>
                          <w:spacing w:line="222" w:lineRule="exact" w:before="123"/>
                          <w:ind w:right="3687"/>
                          <w:jc w:val="center"/>
                          <w:rPr>
                            <w:rFonts w:ascii="微软雅黑" w:hAnsi="微软雅黑" w:cs="微软雅黑" w:eastAsia="微软雅黑" w:hint="default"/>
                            <w:sz w:val="14"/>
                            <w:szCs w:val="14"/>
                          </w:rPr>
                        </w:pPr>
                        <w:r>
                          <w:rPr>
                            <w:rFonts w:ascii="微软雅黑"/>
                            <w:sz w:val="14"/>
                          </w:rPr>
                          <w:t>0%</w:t>
                        </w:r>
                      </w:p>
                      <w:p>
                        <w:pPr>
                          <w:pStyle w:val="TableParagraph"/>
                          <w:tabs>
                            <w:tab w:pos="1758" w:val="left" w:leader="none"/>
                            <w:tab w:pos="2527" w:val="left" w:leader="none"/>
                            <w:tab w:pos="3297" w:val="left" w:leader="none"/>
                            <w:tab w:pos="4067" w:val="left" w:leader="none"/>
                          </w:tabs>
                          <w:spacing w:line="222" w:lineRule="exact"/>
                          <w:ind w:left="988" w:right="0"/>
                          <w:jc w:val="left"/>
                          <w:rPr>
                            <w:rFonts w:ascii="微软雅黑" w:hAnsi="微软雅黑" w:cs="微软雅黑" w:eastAsia="微软雅黑" w:hint="default"/>
                            <w:sz w:val="14"/>
                            <w:szCs w:val="14"/>
                          </w:rPr>
                        </w:pPr>
                        <w:r>
                          <w:rPr>
                            <w:rFonts w:ascii="微软雅黑"/>
                            <w:spacing w:val="-1"/>
                            <w:sz w:val="14"/>
                          </w:rPr>
                          <w:t>2018Q2</w:t>
                          <w:tab/>
                          <w:t>2018Q3</w:t>
                          <w:tab/>
                          <w:t>2018Q4</w:t>
                          <w:tab/>
                          <w:t>2019Q1</w:t>
                          <w:tab/>
                          <w:t>2019Q2</w:t>
                        </w:r>
                      </w:p>
                    </w:tc>
                  </w:tr>
                  <w:tr>
                    <w:trPr>
                      <w:trHeight w:val="309" w:hRule="exact"/>
                    </w:trPr>
                    <w:tc>
                      <w:tcPr>
                        <w:tcW w:w="4701" w:type="dxa"/>
                        <w:tcBorders>
                          <w:top w:val="nil" w:sz="6" w:space="0" w:color="auto"/>
                          <w:left w:val="nil" w:sz="6" w:space="0" w:color="auto"/>
                          <w:bottom w:val="single" w:sz="4" w:space="0" w:color="044E7D"/>
                          <w:right w:val="nil" w:sz="6" w:space="0" w:color="auto"/>
                        </w:tcBorders>
                      </w:tcPr>
                      <w:p>
                        <w:pPr/>
                      </w:p>
                    </w:tc>
                    <w:tc>
                      <w:tcPr>
                        <w:tcW w:w="4930" w:type="dxa"/>
                        <w:tcBorders>
                          <w:top w:val="nil" w:sz="6" w:space="0" w:color="auto"/>
                          <w:left w:val="nil" w:sz="6" w:space="0" w:color="auto"/>
                          <w:bottom w:val="single" w:sz="4" w:space="0" w:color="044E7D"/>
                          <w:right w:val="nil" w:sz="6" w:space="0" w:color="auto"/>
                        </w:tcBorders>
                      </w:tcPr>
                      <w:p>
                        <w:pPr>
                          <w:pStyle w:val="TableParagraph"/>
                          <w:tabs>
                            <w:tab w:pos="1406" w:val="left" w:leader="none"/>
                            <w:tab w:pos="2021" w:val="left" w:leader="none"/>
                            <w:tab w:pos="2755" w:val="left" w:leader="none"/>
                            <w:tab w:pos="3466" w:val="left" w:leader="none"/>
                            <w:tab w:pos="4201" w:val="left" w:leader="none"/>
                          </w:tabs>
                          <w:spacing w:line="88" w:lineRule="exact"/>
                          <w:ind w:left="686" w:right="0"/>
                          <w:jc w:val="left"/>
                          <w:rPr>
                            <w:rFonts w:ascii="微软雅黑" w:hAnsi="微软雅黑" w:cs="微软雅黑" w:eastAsia="微软雅黑" w:hint="default"/>
                            <w:sz w:val="14"/>
                            <w:szCs w:val="14"/>
                          </w:rPr>
                        </w:pPr>
                        <w:r>
                          <w:rPr>
                            <w:rFonts w:ascii="微软雅黑"/>
                            <w:spacing w:val="-1"/>
                            <w:sz w:val="14"/>
                          </w:rPr>
                          <w:t>Huawei</w:t>
                          <w:tab/>
                        </w:r>
                        <w:r>
                          <w:rPr>
                            <w:rFonts w:ascii="微软雅黑"/>
                            <w:w w:val="95"/>
                            <w:sz w:val="14"/>
                          </w:rPr>
                          <w:t>Apple</w:t>
                          <w:tab/>
                        </w:r>
                        <w:r>
                          <w:rPr>
                            <w:rFonts w:ascii="微软雅黑"/>
                            <w:spacing w:val="-1"/>
                            <w:sz w:val="14"/>
                          </w:rPr>
                          <w:t>Amazfit</w:t>
                          <w:tab/>
                        </w:r>
                        <w:r>
                          <w:rPr>
                            <w:rFonts w:ascii="微软雅黑"/>
                            <w:w w:val="95"/>
                            <w:sz w:val="14"/>
                          </w:rPr>
                          <w:t>Garmin</w:t>
                          <w:tab/>
                          <w:t>Mobvoi</w:t>
                          <w:tab/>
                        </w:r>
                        <w:r>
                          <w:rPr>
                            <w:rFonts w:ascii="微软雅黑"/>
                            <w:sz w:val="14"/>
                          </w:rPr>
                          <w:t>Others</w:t>
                        </w:r>
                      </w:p>
                    </w:tc>
                  </w:tr>
                  <w:tr>
                    <w:trPr>
                      <w:trHeight w:val="252" w:hRule="exact"/>
                    </w:trPr>
                    <w:tc>
                      <w:tcPr>
                        <w:tcW w:w="4701"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IDC</w:t>
                        </w:r>
                        <w:r>
                          <w:rPr>
                            <w:rFonts w:ascii="宋体" w:hAnsi="宋体" w:cs="宋体" w:eastAsia="宋体" w:hint="default"/>
                            <w:sz w:val="17"/>
                            <w:szCs w:val="17"/>
                          </w:rPr>
                          <w:t>，中信建投证券研究发展部</w:t>
                        </w:r>
                      </w:p>
                    </w:tc>
                    <w:tc>
                      <w:tcPr>
                        <w:tcW w:w="4930"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217"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IDC</w:t>
                        </w:r>
                        <w:r>
                          <w:rPr>
                            <w:rFonts w:ascii="宋体" w:hAnsi="宋体" w:cs="宋体" w:eastAsia="宋体" w:hint="default"/>
                            <w:sz w:val="17"/>
                            <w:szCs w:val="17"/>
                          </w:rPr>
                          <w:t>，中信建投证券研究发展部</w:t>
                        </w:r>
                      </w:p>
                    </w:tc>
                  </w:tr>
                </w:tbl>
                <w:p>
                  <w:pPr/>
                </w:p>
              </w:txbxContent>
            </v:textbox>
            <w10:wrap type="none"/>
          </v:shape>
        </w:pict>
      </w:r>
      <w:bookmarkStart w:name="_bookmark22" w:id="23"/>
      <w:bookmarkEnd w:id="23"/>
      <w:r>
        <w:rPr/>
      </w:r>
      <w:r>
        <w:rPr>
          <w:rFonts w:ascii="微软雅黑"/>
          <w:w w:val="95"/>
          <w:sz w:val="14"/>
        </w:rPr>
        <w:t>Apple</w:t>
        <w:tab/>
        <w:t>Xiaomi</w:t>
        <w:tab/>
      </w:r>
      <w:r>
        <w:rPr>
          <w:rFonts w:ascii="微软雅黑"/>
          <w:spacing w:val="-1"/>
          <w:sz w:val="14"/>
        </w:rPr>
        <w:t>Huawei</w:t>
        <w:tab/>
        <w:t>Honor</w:t>
        <w:tab/>
      </w:r>
      <w:r>
        <w:rPr>
          <w:rFonts w:ascii="微软雅黑"/>
          <w:w w:val="95"/>
          <w:sz w:val="14"/>
        </w:rPr>
        <w:t>Bose</w:t>
        <w:tab/>
      </w:r>
      <w:r>
        <w:rPr>
          <w:rFonts w:ascii="微软雅黑"/>
          <w:sz w:val="14"/>
        </w:rPr>
        <w:t>Others</w:t>
      </w:r>
    </w:p>
    <w:p>
      <w:pPr>
        <w:spacing w:line="240" w:lineRule="auto" w:before="0"/>
        <w:ind w:right="0"/>
        <w:rPr>
          <w:rFonts w:ascii="微软雅黑" w:hAnsi="微软雅黑" w:cs="微软雅黑" w:eastAsia="微软雅黑" w:hint="default"/>
          <w:sz w:val="20"/>
          <w:szCs w:val="20"/>
        </w:rPr>
      </w:pPr>
    </w:p>
    <w:p>
      <w:pPr>
        <w:spacing w:line="240" w:lineRule="auto" w:before="4"/>
        <w:ind w:right="0"/>
        <w:rPr>
          <w:rFonts w:ascii="微软雅黑" w:hAnsi="微软雅黑" w:cs="微软雅黑" w:eastAsia="微软雅黑" w:hint="default"/>
          <w:sz w:val="18"/>
          <w:szCs w:val="18"/>
        </w:rPr>
      </w:pPr>
    </w:p>
    <w:p>
      <w:pPr>
        <w:pStyle w:val="BodyText"/>
        <w:spacing w:line="312" w:lineRule="exact" w:before="21"/>
        <w:ind w:right="104" w:firstLine="403"/>
        <w:jc w:val="left"/>
      </w:pPr>
      <w:r>
        <w:rPr>
          <w:rFonts w:ascii="Times New Roman" w:hAnsi="Times New Roman" w:cs="Times New Roman" w:eastAsia="Times New Roman" w:hint="default"/>
          <w:b/>
          <w:bCs/>
        </w:rPr>
        <w:t>TWS</w:t>
      </w:r>
      <w:r>
        <w:rPr>
          <w:rFonts w:ascii="Times New Roman" w:hAnsi="Times New Roman" w:cs="Times New Roman" w:eastAsia="Times New Roman" w:hint="default"/>
          <w:b/>
          <w:bCs/>
          <w:spacing w:val="-7"/>
        </w:rPr>
        <w:t> </w:t>
      </w:r>
      <w:r>
        <w:rPr>
          <w:rFonts w:ascii="Microsoft JhengHei" w:hAnsi="Microsoft JhengHei" w:cs="Microsoft JhengHei" w:eastAsia="Microsoft JhengHei" w:hint="default"/>
          <w:b/>
          <w:bCs/>
        </w:rPr>
        <w:t>耳机需求高速增长，</w:t>
      </w:r>
      <w:r>
        <w:rPr>
          <w:rFonts w:ascii="Times New Roman" w:hAnsi="Times New Roman" w:cs="Times New Roman" w:eastAsia="Times New Roman" w:hint="default"/>
          <w:b/>
          <w:bCs/>
        </w:rPr>
        <w:t>2020</w:t>
      </w:r>
      <w:r>
        <w:rPr>
          <w:rFonts w:ascii="Times New Roman" w:hAnsi="Times New Roman" w:cs="Times New Roman" w:eastAsia="Times New Roman" w:hint="default"/>
          <w:b/>
          <w:bCs/>
          <w:spacing w:val="-4"/>
        </w:rPr>
        <w:t> </w:t>
      </w:r>
      <w:r>
        <w:rPr>
          <w:rFonts w:ascii="Microsoft JhengHei" w:hAnsi="Microsoft JhengHei" w:cs="Microsoft JhengHei" w:eastAsia="Microsoft JhengHei" w:hint="default"/>
          <w:b/>
          <w:bCs/>
        </w:rPr>
        <w:t>年有望继续拉动相</w:t>
      </w:r>
      <w:bookmarkStart w:name="_bookmark23" w:id="24"/>
      <w:bookmarkEnd w:id="24"/>
      <w:r>
        <w:rPr>
          <w:rFonts w:ascii="Microsoft JhengHei" w:hAnsi="Microsoft JhengHei" w:cs="Microsoft JhengHei" w:eastAsia="Microsoft JhengHei" w:hint="default"/>
          <w:b/>
          <w:bCs/>
        </w:rPr>
        <w:t>关</w:t>
      </w:r>
      <w:r>
        <w:rPr>
          <w:rFonts w:ascii="Microsoft JhengHei" w:hAnsi="Microsoft JhengHei" w:cs="Microsoft JhengHei" w:eastAsia="Microsoft JhengHei" w:hint="default"/>
          <w:b/>
          <w:bCs/>
        </w:rPr>
        <w:t>供应商业绩向好。</w:t>
      </w:r>
      <w:r>
        <w:rPr/>
        <w:t>根据</w:t>
      </w:r>
      <w:r>
        <w:rPr>
          <w:spacing w:val="-56"/>
        </w:rPr>
        <w:t> </w:t>
      </w:r>
      <w:r>
        <w:rPr>
          <w:rFonts w:ascii="Times New Roman" w:hAnsi="Times New Roman" w:cs="Times New Roman" w:eastAsia="Times New Roman" w:hint="default"/>
        </w:rPr>
        <w:t>Counter</w:t>
      </w:r>
      <w:r>
        <w:rPr>
          <w:rFonts w:ascii="Times New Roman" w:hAnsi="Times New Roman" w:cs="Times New Roman" w:eastAsia="Times New Roman" w:hint="default"/>
          <w:spacing w:val="-16"/>
        </w:rPr>
        <w:t> </w:t>
      </w:r>
      <w:r>
        <w:rPr>
          <w:rFonts w:ascii="Times New Roman" w:hAnsi="Times New Roman" w:cs="Times New Roman" w:eastAsia="Times New Roman" w:hint="default"/>
        </w:rPr>
        <w:t>Point</w:t>
      </w:r>
      <w:r>
        <w:rPr/>
        <w:t>，</w:t>
      </w:r>
      <w:r>
        <w:rPr>
          <w:rFonts w:ascii="Times New Roman" w:hAnsi="Times New Roman" w:cs="Times New Roman" w:eastAsia="Times New Roman" w:hint="default"/>
        </w:rPr>
        <w:t>2019</w:t>
      </w:r>
      <w:r>
        <w:rPr>
          <w:rFonts w:ascii="Times New Roman" w:hAnsi="Times New Roman" w:cs="Times New Roman" w:eastAsia="Times New Roman" w:hint="default"/>
          <w:spacing w:val="-5"/>
        </w:rPr>
        <w:t> </w:t>
      </w:r>
      <w:r>
        <w:rPr/>
        <w:t>年</w:t>
      </w:r>
      <w:r>
        <w:rPr>
          <w:spacing w:val="-56"/>
        </w:rPr>
        <w:t> </w:t>
      </w:r>
      <w:r>
        <w:rPr>
          <w:rFonts w:ascii="Times New Roman" w:hAnsi="Times New Roman" w:cs="Times New Roman" w:eastAsia="Times New Roman" w:hint="default"/>
        </w:rPr>
        <w:t>TWS</w:t>
      </w:r>
      <w:r>
        <w:rPr>
          <w:rFonts w:ascii="Times New Roman" w:hAnsi="Times New Roman" w:cs="Times New Roman" w:eastAsia="Times New Roman" w:hint="default"/>
          <w:spacing w:val="-6"/>
        </w:rPr>
        <w:t> </w:t>
      </w:r>
      <w:r>
        <w:rPr/>
        <w:t>出 货量可达到</w:t>
      </w:r>
      <w:r>
        <w:rPr>
          <w:spacing w:val="-57"/>
        </w:rPr>
        <w:t> </w:t>
      </w:r>
      <w:r>
        <w:rPr>
          <w:rFonts w:ascii="Times New Roman" w:hAnsi="Times New Roman" w:cs="Times New Roman" w:eastAsia="Times New Roman" w:hint="default"/>
        </w:rPr>
        <w:t>1.2</w:t>
      </w:r>
      <w:r>
        <w:rPr>
          <w:rFonts w:ascii="Times New Roman" w:hAnsi="Times New Roman" w:cs="Times New Roman" w:eastAsia="Times New Roman" w:hint="default"/>
          <w:spacing w:val="-6"/>
        </w:rPr>
        <w:t> </w:t>
      </w:r>
      <w:r>
        <w:rPr>
          <w:spacing w:val="-6"/>
        </w:rPr>
        <w:t>亿，增长</w:t>
      </w:r>
      <w:r>
        <w:rPr>
          <w:spacing w:val="-58"/>
        </w:rPr>
        <w:t> </w:t>
      </w:r>
      <w:r>
        <w:rPr>
          <w:rFonts w:ascii="Times New Roman" w:hAnsi="Times New Roman" w:cs="Times New Roman" w:eastAsia="Times New Roman" w:hint="default"/>
        </w:rPr>
        <w:t>160%</w:t>
      </w:r>
      <w:r>
        <w:rPr/>
        <w:t>，</w:t>
      </w:r>
      <w:r>
        <w:rPr>
          <w:rFonts w:ascii="Times New Roman" w:hAnsi="Times New Roman" w:cs="Times New Roman" w:eastAsia="Times New Roman" w:hint="default"/>
        </w:rPr>
        <w:t>2020</w:t>
      </w:r>
      <w:r>
        <w:rPr>
          <w:rFonts w:ascii="Times New Roman" w:hAnsi="Times New Roman" w:cs="Times New Roman" w:eastAsia="Times New Roman" w:hint="default"/>
          <w:spacing w:val="-7"/>
        </w:rPr>
        <w:t> </w:t>
      </w:r>
      <w:r>
        <w:rPr/>
        <w:t>年乐观估计可达到</w:t>
      </w:r>
      <w:r>
        <w:rPr>
          <w:spacing w:val="-58"/>
        </w:rPr>
        <w:t> </w:t>
      </w:r>
      <w:r>
        <w:rPr>
          <w:rFonts w:ascii="Times New Roman" w:hAnsi="Times New Roman" w:cs="Times New Roman" w:eastAsia="Times New Roman" w:hint="default"/>
        </w:rPr>
        <w:t>2.4</w:t>
      </w:r>
      <w:r>
        <w:rPr>
          <w:rFonts w:ascii="Times New Roman" w:hAnsi="Times New Roman" w:cs="Times New Roman" w:eastAsia="Times New Roman" w:hint="default"/>
          <w:spacing w:val="-6"/>
        </w:rPr>
        <w:t> </w:t>
      </w:r>
      <w:r>
        <w:rPr>
          <w:spacing w:val="-4"/>
        </w:rPr>
        <w:t>亿。</w:t>
      </w:r>
      <w:r>
        <w:rPr>
          <w:rFonts w:ascii="Times New Roman" w:hAnsi="Times New Roman" w:cs="Times New Roman" w:eastAsia="Times New Roman" w:hint="default"/>
          <w:spacing w:val="-4"/>
        </w:rPr>
        <w:t>TWS</w:t>
      </w:r>
      <w:r>
        <w:rPr>
          <w:rFonts w:ascii="Times New Roman" w:hAnsi="Times New Roman" w:cs="Times New Roman" w:eastAsia="Times New Roman" w:hint="default"/>
          <w:spacing w:val="-8"/>
        </w:rPr>
        <w:t> </w:t>
      </w:r>
      <w:r>
        <w:rPr/>
        <w:t>耳机供应链，已有许多本土厂商布局，立 </w:t>
      </w:r>
      <w:r>
        <w:rPr>
          <w:spacing w:val="-4"/>
        </w:rPr>
        <w:t>讯精密、环旭电子和歌尔股份做模组代工，兆易创新供应</w:t>
      </w:r>
      <w:r>
        <w:rPr>
          <w:spacing w:val="-51"/>
        </w:rPr>
        <w:t> </w:t>
      </w:r>
      <w:r>
        <w:rPr>
          <w:rFonts w:ascii="Times New Roman" w:hAnsi="Times New Roman" w:cs="Times New Roman" w:eastAsia="Times New Roman" w:hint="default"/>
        </w:rPr>
        <w:t>NOR</w:t>
      </w:r>
      <w:r>
        <w:rPr>
          <w:rFonts w:ascii="Times New Roman" w:hAnsi="Times New Roman" w:cs="Times New Roman" w:eastAsia="Times New Roman" w:hint="default"/>
          <w:spacing w:val="-12"/>
        </w:rPr>
        <w:t> </w:t>
      </w:r>
      <w:r>
        <w:rPr>
          <w:rFonts w:ascii="Times New Roman" w:hAnsi="Times New Roman" w:cs="Times New Roman" w:eastAsia="Times New Roman" w:hint="default"/>
          <w:spacing w:val="-3"/>
        </w:rPr>
        <w:t>flash</w:t>
      </w:r>
      <w:r>
        <w:rPr>
          <w:spacing w:val="-3"/>
        </w:rPr>
        <w:t>，歌尔股份和瑞声科技供应</w:t>
      </w:r>
      <w:r>
        <w:rPr>
          <w:spacing w:val="-53"/>
        </w:rPr>
        <w:t> </w:t>
      </w:r>
      <w:r>
        <w:rPr>
          <w:rFonts w:ascii="Times New Roman" w:hAnsi="Times New Roman" w:cs="Times New Roman" w:eastAsia="Times New Roman" w:hint="default"/>
        </w:rPr>
        <w:t>MEMS</w:t>
      </w:r>
      <w:r>
        <w:rPr>
          <w:rFonts w:ascii="Times New Roman" w:hAnsi="Times New Roman" w:cs="Times New Roman" w:eastAsia="Times New Roman" w:hint="default"/>
          <w:spacing w:val="-3"/>
        </w:rPr>
        <w:t> </w:t>
      </w:r>
      <w:r>
        <w:rPr/>
        <w:t>麦克风， 韦尔股份可供应过流保护 </w:t>
      </w:r>
      <w:r>
        <w:rPr>
          <w:rFonts w:ascii="Times New Roman" w:hAnsi="Times New Roman" w:cs="Times New Roman" w:eastAsia="Times New Roman" w:hint="default"/>
        </w:rPr>
        <w:t>IC</w:t>
      </w:r>
      <w:r>
        <w:rPr/>
        <w:t>，圣邦股份和矽力杰供应电源管理</w:t>
      </w:r>
      <w:r>
        <w:rPr>
          <w:spacing w:val="-70"/>
        </w:rPr>
        <w:t> </w:t>
      </w:r>
      <w:r>
        <w:rPr>
          <w:rFonts w:ascii="Times New Roman" w:hAnsi="Times New Roman" w:cs="Times New Roman" w:eastAsia="Times New Roman" w:hint="default"/>
        </w:rPr>
        <w:t>IC</w:t>
      </w:r>
      <w:r>
        <w:rPr/>
        <w:t>。此外，汇顶科技提出了业界占用空间最小、 功耗最低的入耳检测加触控二合一方案，相较于传统的光学方案具有更高的准确率。</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9" w:after="0"/>
        <w:ind w:right="0"/>
        <w:rPr>
          <w:rFonts w:ascii="宋体" w:hAnsi="宋体" w:cs="宋体" w:eastAsia="宋体" w:hint="default"/>
          <w:sz w:val="26"/>
          <w:szCs w:val="26"/>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type w:val="continuous"/>
          <w:pgSz w:w="11910" w:h="16840"/>
          <w:pgMar w:top="72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498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tabs>
          <w:tab w:pos="5056" w:val="left" w:leader="none"/>
        </w:tabs>
        <w:spacing w:line="300" w:lineRule="exact" w:before="0" w:after="79"/>
        <w:ind w:left="241" w:right="110" w:firstLine="0"/>
        <w:jc w:val="left"/>
        <w:rPr>
          <w:rFonts w:ascii="Microsoft JhengHei" w:hAnsi="Microsoft JhengHei" w:cs="Microsoft JhengHei" w:eastAsia="Microsoft JhengHei" w:hint="default"/>
          <w:sz w:val="18"/>
          <w:szCs w:val="18"/>
        </w:rPr>
      </w:pPr>
      <w:r>
        <w:rPr/>
        <w:pict>
          <v:group style="position:absolute;margin-left:56.389999pt;margin-top:17.284374pt;width:482.05pt;height:157.5pt;mso-position-horizontal-relative:page;mso-position-vertical-relative:paragraph;z-index:-427480" coordorigin="1128,346" coordsize="9641,3150">
            <v:group style="position:absolute;left:1133;top:351;width:4816;height:2" coordorigin="1133,351" coordsize="4816,2">
              <v:shape style="position:absolute;left:1133;top:351;width:4816;height:2" coordorigin="1133,351" coordsize="4816,0" path="m1133,351l5948,351e" filled="false" stroked="true" strokeweight=".48pt" strokecolor="#044e7d">
                <v:path arrowok="t"/>
              </v:shape>
            </v:group>
            <v:group style="position:absolute;left:5948;top:351;width:10;height:2" coordorigin="5948,351" coordsize="10,2">
              <v:shape style="position:absolute;left:5948;top:351;width:10;height:2" coordorigin="5948,351" coordsize="10,0" path="m5948,351l5958,351e" filled="false" stroked="true" strokeweight=".48pt" strokecolor="#044e7d">
                <v:path arrowok="t"/>
              </v:shape>
            </v:group>
            <v:group style="position:absolute;left:5958;top:351;width:4806;height:2" coordorigin="5958,351" coordsize="4806,2">
              <v:shape style="position:absolute;left:5958;top:351;width:4806;height:2" coordorigin="5958,351" coordsize="4806,0" path="m5958,351l10764,351e" filled="false" stroked="true" strokeweight=".48pt" strokecolor="#044e7d">
                <v:path arrowok="t"/>
              </v:shape>
            </v:group>
            <v:group style="position:absolute;left:6242;top:383;width:4232;height:213" coordorigin="6242,383" coordsize="4232,213">
              <v:shape style="position:absolute;left:6242;top:383;width:4232;height:213" coordorigin="6242,383" coordsize="4232,213" path="m10474,595l10474,383,6242,383,6242,595,10474,595xe" filled="true" fillcolor="#ff8080" stroked="false">
                <v:path arrowok="t"/>
                <v:fill type="solid"/>
              </v:shape>
            </v:group>
            <v:group style="position:absolute;left:6246;top:379;width:4226;height:2" coordorigin="6246,379" coordsize="4226,2">
              <v:shape style="position:absolute;left:6246;top:379;width:4226;height:2" coordorigin="6246,379" coordsize="4226,0" path="m6246,379l10471,379e" filled="false" stroked="true" strokeweight=".352546pt" strokecolor="#367097">
                <v:path arrowok="t"/>
              </v:shape>
            </v:group>
            <v:group style="position:absolute;left:6242;top:379;width:4233;height:2" coordorigin="6242,379" coordsize="4233,2">
              <v:shape style="position:absolute;left:6242;top:379;width:4233;height:2" coordorigin="6242,379" coordsize="4233,0" path="m6242,379l10474,379e" filled="false" stroked="true" strokeweight=".35260pt" strokecolor="#367097">
                <v:path arrowok="t"/>
              </v:shape>
            </v:group>
            <v:group style="position:absolute;left:6246;top:592;width:4226;height:2" coordorigin="6246,592" coordsize="4226,2">
              <v:shape style="position:absolute;left:6246;top:592;width:4226;height:2" coordorigin="6246,592" coordsize="4226,0" path="m6246,592l10471,592e" filled="false" stroked="true" strokeweight=".352546pt" strokecolor="#367097">
                <v:path arrowok="t"/>
              </v:shape>
            </v:group>
            <v:group style="position:absolute;left:6242;top:592;width:4233;height:2" coordorigin="6242,592" coordsize="4233,2">
              <v:shape style="position:absolute;left:6242;top:592;width:4233;height:2" coordorigin="6242,592" coordsize="4233,0" path="m6242,592l10474,592e" filled="false" stroked="true" strokeweight=".35260pt" strokecolor="#367097">
                <v:path arrowok="t"/>
              </v:shape>
            </v:group>
            <v:group style="position:absolute;left:1133;top:3490;width:4816;height:2" coordorigin="1133,3490" coordsize="4816,2">
              <v:shape style="position:absolute;left:1133;top:3490;width:4816;height:2" coordorigin="1133,3490" coordsize="4816,0" path="m1133,3490l5948,3490e" filled="false" stroked="true" strokeweight=".48001pt" strokecolor="#044e7d">
                <v:path arrowok="t"/>
              </v:shape>
            </v:group>
            <v:group style="position:absolute;left:5948;top:3490;width:10;height:2" coordorigin="5948,3490" coordsize="10,2">
              <v:shape style="position:absolute;left:5948;top:3490;width:10;height:2" coordorigin="5948,3490" coordsize="10,0" path="m5948,3490l5958,3490e" filled="false" stroked="true" strokeweight=".48001pt" strokecolor="#044e7d">
                <v:path arrowok="t"/>
              </v:shape>
            </v:group>
            <v:group style="position:absolute;left:5958;top:3490;width:4806;height:2" coordorigin="5958,3490" coordsize="4806,2">
              <v:shape style="position:absolute;left:5958;top:3490;width:4806;height:2" coordorigin="5958,3490" coordsize="4806,0" path="m5958,3490l10764,3490e" filled="false" stroked="true" strokeweight=".48001pt" strokecolor="#044e7d">
                <v:path arrowok="t"/>
              </v:shape>
            </v:group>
            <v:group style="position:absolute;left:6242;top:3295;width:4232;height:163" coordorigin="6242,3295" coordsize="4232,163">
              <v:shape style="position:absolute;left:6242;top:3295;width:4232;height:163" coordorigin="6242,3295" coordsize="4232,163" path="m6242,3457l10474,3457,10474,3295,6242,3295,6242,3457xe" filled="true" fillcolor="#d5e1ea" stroked="false">
                <v:path arrowok="t"/>
                <v:fill type="solid"/>
              </v:shape>
            </v:group>
            <v:group style="position:absolute;left:6246;top:3298;width:4226;height:2" coordorigin="6246,3298" coordsize="4226,2">
              <v:shape style="position:absolute;left:6246;top:3298;width:4226;height:2" coordorigin="6246,3298" coordsize="4226,0" path="m6246,3298l10471,3298e" filled="false" stroked="true" strokeweight=".352546pt" strokecolor="#367097">
                <v:path arrowok="t"/>
              </v:shape>
            </v:group>
            <v:group style="position:absolute;left:6242;top:3298;width:4233;height:2" coordorigin="6242,3298" coordsize="4233,2">
              <v:shape style="position:absolute;left:6242;top:3298;width:4233;height:2" coordorigin="6242,3298" coordsize="4233,0" path="m6242,3298l10474,3298e" filled="false" stroked="true" strokeweight=".352606pt" strokecolor="#367097">
                <v:path arrowok="t"/>
              </v:shape>
            </v:group>
            <v:group style="position:absolute;left:6242;top:800;width:4232;height:220" coordorigin="6242,800" coordsize="4232,220">
              <v:shape style="position:absolute;left:6242;top:800;width:4232;height:220" coordorigin="6242,800" coordsize="4232,220" path="m6242,800l6242,1019,10474,1019,10474,800,6242,800xe" filled="true" fillcolor="#d5e1ea" stroked="false">
                <v:path arrowok="t"/>
                <v:fill type="solid"/>
              </v:shape>
            </v:group>
            <v:group style="position:absolute;left:6246;top:803;width:4226;height:2" coordorigin="6246,803" coordsize="4226,2">
              <v:shape style="position:absolute;left:6246;top:803;width:4226;height:2" coordorigin="6246,803" coordsize="4226,0" path="m6246,803l10471,803e" filled="false" stroked="true" strokeweight=".352546pt" strokecolor="#367097">
                <v:path arrowok="t"/>
              </v:shape>
            </v:group>
            <v:group style="position:absolute;left:6242;top:803;width:4233;height:2" coordorigin="6242,803" coordsize="4233,2">
              <v:shape style="position:absolute;left:6242;top:803;width:4233;height:2" coordorigin="6242,803" coordsize="4233,0" path="m6242,803l10474,803e" filled="false" stroked="true" strokeweight=".35260pt" strokecolor="#367097">
                <v:path arrowok="t"/>
              </v:shape>
            </v:group>
            <v:group style="position:absolute;left:6246;top:1015;width:4226;height:2" coordorigin="6246,1015" coordsize="4226,2">
              <v:shape style="position:absolute;left:6246;top:1015;width:4226;height:2" coordorigin="6246,1015" coordsize="4226,0" path="m6246,1015l10471,1015e" filled="false" stroked="true" strokeweight=".352546pt" strokecolor="#367097">
                <v:path arrowok="t"/>
              </v:shape>
            </v:group>
            <v:group style="position:absolute;left:6242;top:1015;width:4233;height:2" coordorigin="6242,1015" coordsize="4233,2">
              <v:shape style="position:absolute;left:6242;top:1015;width:4233;height:2" coordorigin="6242,1015" coordsize="4233,0" path="m6242,1015l10474,1015e" filled="false" stroked="true" strokeweight=".35260pt" strokecolor="#367097">
                <v:path arrowok="t"/>
              </v:shape>
            </v:group>
            <v:group style="position:absolute;left:6242;top:1224;width:4232;height:220" coordorigin="6242,1224" coordsize="4232,220">
              <v:shape style="position:absolute;left:6242;top:1224;width:4232;height:220" coordorigin="6242,1224" coordsize="4232,220" path="m6242,1224l6242,1443,10474,1443,10474,1224,6242,1224xe" filled="true" fillcolor="#d5e1ea" stroked="false">
                <v:path arrowok="t"/>
                <v:fill type="solid"/>
              </v:shape>
            </v:group>
            <v:group style="position:absolute;left:6246;top:1228;width:4226;height:2" coordorigin="6246,1228" coordsize="4226,2">
              <v:shape style="position:absolute;left:6246;top:1228;width:4226;height:2" coordorigin="6246,1228" coordsize="4226,0" path="m6246,1228l10471,1228e" filled="false" stroked="true" strokeweight=".352546pt" strokecolor="#367097">
                <v:path arrowok="t"/>
              </v:shape>
            </v:group>
            <v:group style="position:absolute;left:6242;top:1228;width:4233;height:2" coordorigin="6242,1228" coordsize="4233,2">
              <v:shape style="position:absolute;left:6242;top:1228;width:4233;height:2" coordorigin="6242,1228" coordsize="4233,0" path="m6242,1228l10474,1228e" filled="false" stroked="true" strokeweight=".35260pt" strokecolor="#367097">
                <v:path arrowok="t"/>
              </v:shape>
            </v:group>
            <v:group style="position:absolute;left:6246;top:1440;width:4226;height:2" coordorigin="6246,1440" coordsize="4226,2">
              <v:shape style="position:absolute;left:6246;top:1440;width:4226;height:2" coordorigin="6246,1440" coordsize="4226,0" path="m6246,1440l10471,1440e" filled="false" stroked="true" strokeweight=".352546pt" strokecolor="#367097">
                <v:path arrowok="t"/>
              </v:shape>
            </v:group>
            <v:group style="position:absolute;left:6242;top:1440;width:4233;height:2" coordorigin="6242,1440" coordsize="4233,2">
              <v:shape style="position:absolute;left:6242;top:1440;width:4233;height:2" coordorigin="6242,1440" coordsize="4233,0" path="m6242,1440l10474,1440e" filled="false" stroked="true" strokeweight=".352606pt" strokecolor="#367097">
                <v:path arrowok="t"/>
              </v:shape>
            </v:group>
            <v:group style="position:absolute;left:6242;top:1648;width:4232;height:220" coordorigin="6242,1648" coordsize="4232,220">
              <v:shape style="position:absolute;left:6242;top:1648;width:4232;height:220" coordorigin="6242,1648" coordsize="4232,220" path="m6242,1648l6242,1867,10474,1867,10474,1648,6242,1648xe" filled="true" fillcolor="#d5e1ea" stroked="false">
                <v:path arrowok="t"/>
                <v:fill type="solid"/>
              </v:shape>
            </v:group>
            <v:group style="position:absolute;left:6246;top:1651;width:4226;height:2" coordorigin="6246,1651" coordsize="4226,2">
              <v:shape style="position:absolute;left:6246;top:1651;width:4226;height:2" coordorigin="6246,1651" coordsize="4226,0" path="m6246,1651l10471,1651e" filled="false" stroked="true" strokeweight=".352546pt" strokecolor="#367097">
                <v:path arrowok="t"/>
              </v:shape>
            </v:group>
            <v:group style="position:absolute;left:6242;top:1651;width:4233;height:2" coordorigin="6242,1651" coordsize="4233,2">
              <v:shape style="position:absolute;left:6242;top:1651;width:4233;height:2" coordorigin="6242,1651" coordsize="4233,0" path="m6242,1651l10474,1651e" filled="false" stroked="true" strokeweight=".35260pt" strokecolor="#367097">
                <v:path arrowok="t"/>
              </v:shape>
            </v:group>
            <v:group style="position:absolute;left:6246;top:1864;width:4226;height:2" coordorigin="6246,1864" coordsize="4226,2">
              <v:shape style="position:absolute;left:6246;top:1864;width:4226;height:2" coordorigin="6246,1864" coordsize="4226,0" path="m6246,1864l10471,1864e" filled="false" stroked="true" strokeweight=".352546pt" strokecolor="#367097">
                <v:path arrowok="t"/>
              </v:shape>
            </v:group>
            <v:group style="position:absolute;left:6242;top:1864;width:4233;height:2" coordorigin="6242,1864" coordsize="4233,2">
              <v:shape style="position:absolute;left:6242;top:1864;width:4233;height:2" coordorigin="6242,1864" coordsize="4233,0" path="m6242,1864l10474,1864e" filled="false" stroked="true" strokeweight=".35260pt" strokecolor="#367097">
                <v:path arrowok="t"/>
              </v:shape>
            </v:group>
            <v:group style="position:absolute;left:6242;top:2072;width:4232;height:219" coordorigin="6242,2072" coordsize="4232,219">
              <v:shape style="position:absolute;left:6242;top:2072;width:4232;height:219" coordorigin="6242,2072" coordsize="4232,219" path="m6242,2072l6242,2291,10474,2291,10474,2072,6242,2072xe" filled="true" fillcolor="#d5e1ea" stroked="false">
                <v:path arrowok="t"/>
                <v:fill type="solid"/>
              </v:shape>
            </v:group>
            <v:group style="position:absolute;left:6246;top:2076;width:4226;height:2" coordorigin="6246,2076" coordsize="4226,2">
              <v:shape style="position:absolute;left:6246;top:2076;width:4226;height:2" coordorigin="6246,2076" coordsize="4226,0" path="m6246,2076l10471,2076e" filled="false" stroked="true" strokeweight=".352546pt" strokecolor="#367097">
                <v:path arrowok="t"/>
              </v:shape>
            </v:group>
            <v:group style="position:absolute;left:6242;top:2076;width:4233;height:2" coordorigin="6242,2076" coordsize="4233,2">
              <v:shape style="position:absolute;left:6242;top:2076;width:4233;height:2" coordorigin="6242,2076" coordsize="4233,0" path="m6242,2076l10474,2076e" filled="false" stroked="true" strokeweight=".352594pt" strokecolor="#367097">
                <v:path arrowok="t"/>
              </v:shape>
            </v:group>
            <v:group style="position:absolute;left:6246;top:2288;width:4226;height:2" coordorigin="6246,2288" coordsize="4226,2">
              <v:shape style="position:absolute;left:6246;top:2288;width:4226;height:2" coordorigin="6246,2288" coordsize="4226,0" path="m6246,2288l10471,2288e" filled="false" stroked="true" strokeweight=".352546pt" strokecolor="#367097">
                <v:path arrowok="t"/>
              </v:shape>
            </v:group>
            <v:group style="position:absolute;left:6242;top:2288;width:4233;height:2" coordorigin="6242,2288" coordsize="4233,2">
              <v:shape style="position:absolute;left:6242;top:2288;width:4233;height:2" coordorigin="6242,2288" coordsize="4233,0" path="m6242,2288l10474,2288e" filled="false" stroked="true" strokeweight=".352606pt" strokecolor="#367097">
                <v:path arrowok="t"/>
              </v:shape>
            </v:group>
            <v:group style="position:absolute;left:6242;top:2496;width:4232;height:220" coordorigin="6242,2496" coordsize="4232,220">
              <v:shape style="position:absolute;left:6242;top:2496;width:4232;height:220" coordorigin="6242,2496" coordsize="4232,220" path="m6242,2496l6242,2715,10474,2715,10474,2496,6242,2496xe" filled="true" fillcolor="#d5e1ea" stroked="false">
                <v:path arrowok="t"/>
                <v:fill type="solid"/>
              </v:shape>
            </v:group>
            <v:group style="position:absolute;left:6246;top:2500;width:4226;height:2" coordorigin="6246,2500" coordsize="4226,2">
              <v:shape style="position:absolute;left:6246;top:2500;width:4226;height:2" coordorigin="6246,2500" coordsize="4226,0" path="m6246,2500l10471,2500e" filled="false" stroked="true" strokeweight=".352546pt" strokecolor="#367097">
                <v:path arrowok="t"/>
              </v:shape>
            </v:group>
            <v:group style="position:absolute;left:6242;top:2500;width:4233;height:2" coordorigin="6242,2500" coordsize="4233,2">
              <v:shape style="position:absolute;left:6242;top:2500;width:4233;height:2" coordorigin="6242,2500" coordsize="4233,0" path="m6242,2500l10474,2500e" filled="false" stroked="true" strokeweight=".352606pt" strokecolor="#367097">
                <v:path arrowok="t"/>
              </v:shape>
            </v:group>
            <v:group style="position:absolute;left:6246;top:2712;width:4226;height:2" coordorigin="6246,2712" coordsize="4226,2">
              <v:shape style="position:absolute;left:6246;top:2712;width:4226;height:2" coordorigin="6246,2712" coordsize="4226,0" path="m6246,2712l10471,2712e" filled="false" stroked="true" strokeweight=".352546pt" strokecolor="#367097">
                <v:path arrowok="t"/>
              </v:shape>
            </v:group>
            <v:group style="position:absolute;left:6242;top:2712;width:4233;height:2" coordorigin="6242,2712" coordsize="4233,2">
              <v:shape style="position:absolute;left:6242;top:2712;width:4233;height:2" coordorigin="6242,2712" coordsize="4233,0" path="m6242,2712l10474,2712e" filled="false" stroked="true" strokeweight=".352594pt" strokecolor="#367097">
                <v:path arrowok="t"/>
              </v:shape>
            </v:group>
            <v:group style="position:absolute;left:6242;top:2899;width:4232;height:198" coordorigin="6242,2899" coordsize="4232,198">
              <v:shape style="position:absolute;left:6242;top:2899;width:4232;height:198" coordorigin="6242,2899" coordsize="4232,198" path="m6242,2899l6242,3097,10474,3097,10474,2899,6242,2899xe" filled="true" fillcolor="#d5e1ea" stroked="false">
                <v:path arrowok="t"/>
                <v:fill type="solid"/>
              </v:shape>
            </v:group>
            <v:group style="position:absolute;left:6246;top:2902;width:4226;height:2" coordorigin="6246,2902" coordsize="4226,2">
              <v:shape style="position:absolute;left:6246;top:2902;width:4226;height:2" coordorigin="6246,2902" coordsize="4226,0" path="m6246,2902l10471,2902e" filled="false" stroked="true" strokeweight=".352546pt" strokecolor="#367097">
                <v:path arrowok="t"/>
              </v:shape>
            </v:group>
            <v:group style="position:absolute;left:6242;top:2902;width:4233;height:2" coordorigin="6242,2902" coordsize="4233,2">
              <v:shape style="position:absolute;left:6242;top:2902;width:4233;height:2" coordorigin="6242,2902" coordsize="4233,0" path="m6242,2902l10474,2902e" filled="false" stroked="true" strokeweight=".352606pt" strokecolor="#367097">
                <v:path arrowok="t"/>
              </v:shape>
            </v:group>
            <v:group style="position:absolute;left:6246;top:3093;width:4226;height:2" coordorigin="6246,3093" coordsize="4226,2">
              <v:shape style="position:absolute;left:6246;top:3093;width:4226;height:2" coordorigin="6246,3093" coordsize="4226,0" path="m6246,3093l10471,3093e" filled="false" stroked="true" strokeweight=".352546pt" strokecolor="#367097">
                <v:path arrowok="t"/>
              </v:shape>
            </v:group>
            <v:group style="position:absolute;left:6242;top:3093;width:4233;height:2" coordorigin="6242,3093" coordsize="4233,2">
              <v:shape style="position:absolute;left:6242;top:3093;width:4233;height:2" coordorigin="6242,3093" coordsize="4233,0" path="m6242,3093l10474,3093e" filled="false" stroked="true" strokeweight=".352606pt" strokecolor="#367097">
                <v:path arrowok="t"/>
              </v:shape>
            </v:group>
            <v:group style="position:absolute;left:6239;top:379;width:2;height:3075" coordorigin="6239,379" coordsize="2,3075">
              <v:shape style="position:absolute;left:6239;top:379;width:2;height:3075" coordorigin="6239,379" coordsize="0,3075" path="m6239,379l6239,3454e" filled="false" stroked="true" strokeweight=".352078pt" strokecolor="#367097">
                <v:path arrowok="t"/>
              </v:shape>
            </v:group>
            <v:group style="position:absolute;left:6239;top:376;width:2;height:3082" coordorigin="6239,376" coordsize="2,3082">
              <v:shape style="position:absolute;left:6239;top:376;width:2;height:3082" coordorigin="6239,376" coordsize="0,3082" path="m6239,376l6239,3457e" filled="false" stroked="true" strokeweight=".352105pt" strokecolor="#367097">
                <v:path arrowok="t"/>
              </v:shape>
            </v:group>
            <v:group style="position:absolute;left:7388;top:386;width:2;height:3068" coordorigin="7388,386" coordsize="2,3068">
              <v:shape style="position:absolute;left:7388;top:386;width:2;height:3068" coordorigin="7388,386" coordsize="0,3068" path="m7388,386l7388,3454e" filled="false" stroked="true" strokeweight=".352078pt" strokecolor="#367097">
                <v:path arrowok="t"/>
              </v:shape>
            </v:group>
            <v:group style="position:absolute;left:7388;top:383;width:2;height:3075" coordorigin="7388,383" coordsize="2,3075">
              <v:shape style="position:absolute;left:7388;top:383;width:2;height:3075" coordorigin="7388,383" coordsize="0,3075" path="m7388,383l7388,3457e" filled="false" stroked="true" strokeweight=".352111pt" strokecolor="#367097">
                <v:path arrowok="t"/>
              </v:shape>
            </v:group>
            <v:group style="position:absolute;left:6246;top:3454;width:4226;height:2" coordorigin="6246,3454" coordsize="4226,2">
              <v:shape style="position:absolute;left:6246;top:3454;width:4226;height:2" coordorigin="6246,3454" coordsize="4226,0" path="m6246,3454l10471,3454e" filled="false" stroked="true" strokeweight=".352546pt" strokecolor="#367097">
                <v:path arrowok="t"/>
              </v:shape>
            </v:group>
            <v:group style="position:absolute;left:6242;top:3454;width:4233;height:2" coordorigin="6242,3454" coordsize="4233,2">
              <v:shape style="position:absolute;left:6242;top:3454;width:4233;height:2" coordorigin="6242,3454" coordsize="4233,0" path="m6242,3454l10474,3454e" filled="false" stroked="true" strokeweight=".352606pt" strokecolor="#367097">
                <v:path arrowok="t"/>
              </v:shape>
            </v:group>
            <v:group style="position:absolute;left:10471;top:386;width:2;height:3068" coordorigin="10471,386" coordsize="2,3068">
              <v:shape style="position:absolute;left:10471;top:386;width:2;height:3068" coordorigin="10471,386" coordsize="0,3068" path="m10471,386l10471,3454e" filled="false" stroked="true" strokeweight=".352078pt" strokecolor="#367097">
                <v:path arrowok="t"/>
              </v:shape>
            </v:group>
            <v:group style="position:absolute;left:10471;top:383;width:2;height:3075" coordorigin="10471,383" coordsize="2,3075">
              <v:shape style="position:absolute;left:10471;top:383;width:2;height:3075" coordorigin="10471,383" coordsize="0,3075" path="m10471,383l10471,3457e" filled="false" stroked="true" strokeweight=".352111pt" strokecolor="#367097">
                <v:path arrowok="t"/>
              </v:shape>
            </v:group>
            <v:group style="position:absolute;left:10478;top:379;width:2;height:2" coordorigin="10478,379" coordsize="2,2">
              <v:shape style="position:absolute;left:10478;top:379;width:2;height:2" coordorigin="10478,379" coordsize="0,0" path="m10478,379l10478,379e" filled="false" stroked="true" strokeweight=".352546pt" strokecolor="#d3d3d3">
                <v:path arrowok="t"/>
              </v:shape>
            </v:group>
            <v:group style="position:absolute;left:10478;top:592;width:2;height:2" coordorigin="10478,592" coordsize="2,2">
              <v:shape style="position:absolute;left:10478;top:592;width:2;height:2" coordorigin="10478,592" coordsize="0,0" path="m10478,592l10478,592e" filled="false" stroked="true" strokeweight=".352546pt" strokecolor="#d3d3d3">
                <v:path arrowok="t"/>
              </v:shape>
            </v:group>
            <v:group style="position:absolute;left:10478;top:803;width:2;height:2" coordorigin="10478,803" coordsize="2,2">
              <v:shape style="position:absolute;left:10478;top:803;width:2;height:2" coordorigin="10478,803" coordsize="0,0" path="m10478,803l10478,803e" filled="false" stroked="true" strokeweight=".352546pt" strokecolor="#d3d3d3">
                <v:path arrowok="t"/>
              </v:shape>
            </v:group>
            <v:group style="position:absolute;left:10478;top:1015;width:2;height:2" coordorigin="10478,1015" coordsize="2,2">
              <v:shape style="position:absolute;left:10478;top:1015;width:2;height:2" coordorigin="10478,1015" coordsize="0,0" path="m10478,1015l10478,1015e" filled="false" stroked="true" strokeweight=".352546pt" strokecolor="#d3d3d3">
                <v:path arrowok="t"/>
              </v:shape>
            </v:group>
            <v:group style="position:absolute;left:10478;top:1228;width:2;height:2" coordorigin="10478,1228" coordsize="2,2">
              <v:shape style="position:absolute;left:10478;top:1228;width:2;height:2" coordorigin="10478,1228" coordsize="0,0" path="m10478,1228l10478,1228e" filled="false" stroked="true" strokeweight=".352546pt" strokecolor="#d3d3d3">
                <v:path arrowok="t"/>
              </v:shape>
            </v:group>
            <v:group style="position:absolute;left:10478;top:1440;width:2;height:2" coordorigin="10478,1440" coordsize="2,2">
              <v:shape style="position:absolute;left:10478;top:1440;width:2;height:2" coordorigin="10478,1440" coordsize="0,0" path="m10478,1440l10478,1440e" filled="false" stroked="true" strokeweight=".352546pt" strokecolor="#d3d3d3">
                <v:path arrowok="t"/>
              </v:shape>
            </v:group>
            <v:group style="position:absolute;left:10478;top:1651;width:2;height:2" coordorigin="10478,1651" coordsize="2,2">
              <v:shape style="position:absolute;left:10478;top:1651;width:2;height:2" coordorigin="10478,1651" coordsize="0,0" path="m10478,1651l10478,1651e" filled="false" stroked="true" strokeweight=".352546pt" strokecolor="#d3d3d3">
                <v:path arrowok="t"/>
              </v:shape>
            </v:group>
            <v:group style="position:absolute;left:10478;top:1864;width:2;height:2" coordorigin="10478,1864" coordsize="2,2">
              <v:shape style="position:absolute;left:10478;top:1864;width:2;height:2" coordorigin="10478,1864" coordsize="0,0" path="m10478,1864l10478,1864e" filled="false" stroked="true" strokeweight=".352546pt" strokecolor="#d3d3d3">
                <v:path arrowok="t"/>
              </v:shape>
            </v:group>
            <v:group style="position:absolute;left:10478;top:2076;width:2;height:2" coordorigin="10478,2076" coordsize="2,2">
              <v:shape style="position:absolute;left:10478;top:2076;width:2;height:2" coordorigin="10478,2076" coordsize="0,0" path="m10478,2076l10478,2076e" filled="false" stroked="true" strokeweight=".352546pt" strokecolor="#d3d3d3">
                <v:path arrowok="t"/>
              </v:shape>
            </v:group>
            <v:group style="position:absolute;left:10478;top:2288;width:2;height:2" coordorigin="10478,2288" coordsize="2,2">
              <v:shape style="position:absolute;left:10478;top:2288;width:2;height:2" coordorigin="10478,2288" coordsize="0,0" path="m10478,2288l10478,2288e" filled="false" stroked="true" strokeweight=".352546pt" strokecolor="#d3d3d3">
                <v:path arrowok="t"/>
              </v:shape>
            </v:group>
            <v:group style="position:absolute;left:10478;top:2500;width:2;height:2" coordorigin="10478,2500" coordsize="2,2">
              <v:shape style="position:absolute;left:10478;top:2500;width:2;height:2" coordorigin="10478,2500" coordsize="0,0" path="m10478,2500l10478,2500e" filled="false" stroked="true" strokeweight=".352546pt" strokecolor="#d3d3d3">
                <v:path arrowok="t"/>
              </v:shape>
            </v:group>
            <v:group style="position:absolute;left:10478;top:2712;width:2;height:2" coordorigin="10478,2712" coordsize="2,2">
              <v:shape style="position:absolute;left:10478;top:2712;width:2;height:2" coordorigin="10478,2712" coordsize="0,0" path="m10478,2712l10478,2712e" filled="false" stroked="true" strokeweight=".352546pt" strokecolor="#d3d3d3">
                <v:path arrowok="t"/>
              </v:shape>
            </v:group>
            <v:group style="position:absolute;left:10478;top:2902;width:2;height:2" coordorigin="10478,2902" coordsize="2,2">
              <v:shape style="position:absolute;left:10478;top:2902;width:2;height:2" coordorigin="10478,2902" coordsize="0,0" path="m10478,2902l10478,2902e" filled="false" stroked="true" strokeweight=".352546pt" strokecolor="#d3d3d3">
                <v:path arrowok="t"/>
              </v:shape>
            </v:group>
            <v:group style="position:absolute;left:10478;top:3093;width:2;height:2" coordorigin="10478,3093" coordsize="2,2">
              <v:shape style="position:absolute;left:10478;top:3093;width:2;height:2" coordorigin="10478,3093" coordsize="0,0" path="m10478,3093l10478,3093e" filled="false" stroked="true" strokeweight=".352546pt" strokecolor="#d3d3d3">
                <v:path arrowok="t"/>
              </v:shape>
            </v:group>
            <v:group style="position:absolute;left:10478;top:3298;width:2;height:2" coordorigin="10478,3298" coordsize="2,2">
              <v:shape style="position:absolute;left:10478;top:3298;width:2;height:2" coordorigin="10478,3298" coordsize="0,0" path="m10478,3298l10478,3298e" filled="false" stroked="true" strokeweight=".352546pt" strokecolor="#d3d3d3">
                <v:path arrowok="t"/>
              </v:shape>
            </v:group>
            <v:group style="position:absolute;left:10478;top:3454;width:2;height:2" coordorigin="10478,3454" coordsize="2,2">
              <v:shape style="position:absolute;left:10478;top:3454;width:2;height:2" coordorigin="10478,3454" coordsize="0,0" path="m10478,3454l10478,3454e" filled="false" stroked="true" strokeweight=".352546pt" strokecolor="#d3d3d3">
                <v:path arrowok="t"/>
              </v:shape>
              <v:shape style="position:absolute;left:1310;top:1844;width:215;height:122" type="#_x0000_t202" filled="false" stroked="false">
                <v:textbox inset="0,0,0,0">
                  <w:txbxContent>
                    <w:p>
                      <w:pPr>
                        <w:spacing w:line="121" w:lineRule="exact" w:before="0"/>
                        <w:ind w:left="0" w:right="0" w:firstLine="0"/>
                        <w:jc w:val="left"/>
                        <w:rPr>
                          <w:rFonts w:ascii="微软雅黑" w:hAnsi="微软雅黑" w:cs="微软雅黑" w:eastAsia="微软雅黑" w:hint="default"/>
                          <w:sz w:val="12"/>
                          <w:szCs w:val="12"/>
                        </w:rPr>
                      </w:pPr>
                      <w:r>
                        <w:rPr>
                          <w:rFonts w:ascii="微软雅黑"/>
                          <w:b/>
                          <w:w w:val="95"/>
                          <w:sz w:val="12"/>
                        </w:rPr>
                        <w:t>150</w:t>
                      </w:r>
                      <w:r>
                        <w:rPr>
                          <w:rFonts w:ascii="微软雅黑"/>
                          <w:sz w:val="12"/>
                        </w:rPr>
                      </w:r>
                    </w:p>
                  </w:txbxContent>
                </v:textbox>
                <w10:wrap type="none"/>
              </v:shape>
              <v:shape style="position:absolute;left:5451;top:2067;width:322;height:122" type="#_x0000_t202" filled="false" stroked="false">
                <v:textbox inset="0,0,0,0">
                  <w:txbxContent>
                    <w:p>
                      <w:pPr>
                        <w:spacing w:line="121" w:lineRule="exact" w:before="0"/>
                        <w:ind w:left="0" w:right="0" w:firstLine="0"/>
                        <w:jc w:val="left"/>
                        <w:rPr>
                          <w:rFonts w:ascii="微软雅黑" w:hAnsi="微软雅黑" w:cs="微软雅黑" w:eastAsia="微软雅黑" w:hint="default"/>
                          <w:sz w:val="12"/>
                          <w:szCs w:val="12"/>
                        </w:rPr>
                      </w:pPr>
                      <w:r>
                        <w:rPr>
                          <w:rFonts w:ascii="微软雅黑"/>
                          <w:b/>
                          <w:spacing w:val="-1"/>
                          <w:w w:val="95"/>
                          <w:sz w:val="12"/>
                        </w:rPr>
                        <w:t>100%</w:t>
                      </w:r>
                      <w:r>
                        <w:rPr>
                          <w:rFonts w:ascii="微软雅黑"/>
                          <w:spacing w:val="-1"/>
                          <w:sz w:val="12"/>
                        </w:rPr>
                      </w:r>
                    </w:p>
                  </w:txbxContent>
                </v:textbox>
                <w10:wrap type="none"/>
              </v:shape>
              <v:shape style="position:absolute;left:1310;top:2178;width:215;height:456" type="#_x0000_t202" filled="false" stroked="false">
                <v:textbox inset="0,0,0,0">
                  <w:txbxContent>
                    <w:p>
                      <w:pPr>
                        <w:spacing w:line="129" w:lineRule="exact" w:before="0"/>
                        <w:ind w:left="0" w:right="0" w:firstLine="0"/>
                        <w:jc w:val="left"/>
                        <w:rPr>
                          <w:rFonts w:ascii="微软雅黑" w:hAnsi="微软雅黑" w:cs="微软雅黑" w:eastAsia="微软雅黑" w:hint="default"/>
                          <w:sz w:val="12"/>
                          <w:szCs w:val="12"/>
                        </w:rPr>
                      </w:pPr>
                      <w:r>
                        <w:rPr>
                          <w:rFonts w:ascii="微软雅黑"/>
                          <w:b/>
                          <w:w w:val="95"/>
                          <w:sz w:val="12"/>
                        </w:rPr>
                        <w:t>100</w:t>
                      </w:r>
                      <w:r>
                        <w:rPr>
                          <w:rFonts w:ascii="微软雅黑"/>
                          <w:sz w:val="12"/>
                        </w:rPr>
                      </w:r>
                    </w:p>
                    <w:p>
                      <w:pPr>
                        <w:spacing w:line="240" w:lineRule="auto" w:before="9"/>
                        <w:rPr>
                          <w:rFonts w:ascii="宋体" w:hAnsi="宋体" w:cs="宋体" w:eastAsia="宋体" w:hint="default"/>
                          <w:sz w:val="9"/>
                          <w:szCs w:val="9"/>
                        </w:rPr>
                      </w:pPr>
                    </w:p>
                    <w:p>
                      <w:pPr>
                        <w:spacing w:line="200" w:lineRule="exact" w:before="0"/>
                        <w:ind w:left="71" w:right="0" w:firstLine="0"/>
                        <w:jc w:val="left"/>
                        <w:rPr>
                          <w:rFonts w:ascii="微软雅黑" w:hAnsi="微软雅黑" w:cs="微软雅黑" w:eastAsia="微软雅黑" w:hint="default"/>
                          <w:sz w:val="12"/>
                          <w:szCs w:val="12"/>
                        </w:rPr>
                      </w:pPr>
                      <w:r>
                        <w:rPr>
                          <w:rFonts w:ascii="微软雅黑"/>
                          <w:b/>
                          <w:spacing w:val="-2"/>
                          <w:w w:val="95"/>
                          <w:sz w:val="12"/>
                        </w:rPr>
                        <w:t>50</w:t>
                      </w:r>
                      <w:r>
                        <w:rPr>
                          <w:rFonts w:ascii="微软雅黑"/>
                          <w:sz w:val="12"/>
                        </w:rPr>
                      </w:r>
                    </w:p>
                  </w:txbxContent>
                </v:textbox>
                <w10:wrap type="none"/>
              </v:shape>
              <v:shape style="position:absolute;left:5451;top:2457;width:251;height:122" type="#_x0000_t202" filled="false" stroked="false">
                <v:textbox inset="0,0,0,0">
                  <w:txbxContent>
                    <w:p>
                      <w:pPr>
                        <w:spacing w:line="121" w:lineRule="exact" w:before="0"/>
                        <w:ind w:left="0" w:right="0" w:firstLine="0"/>
                        <w:jc w:val="left"/>
                        <w:rPr>
                          <w:rFonts w:ascii="微软雅黑" w:hAnsi="微软雅黑" w:cs="微软雅黑" w:eastAsia="微软雅黑" w:hint="default"/>
                          <w:sz w:val="12"/>
                          <w:szCs w:val="12"/>
                        </w:rPr>
                      </w:pPr>
                      <w:r>
                        <w:rPr>
                          <w:rFonts w:ascii="微软雅黑"/>
                          <w:b/>
                          <w:w w:val="95"/>
                          <w:sz w:val="12"/>
                        </w:rPr>
                        <w:t>50%</w:t>
                      </w:r>
                      <w:r>
                        <w:rPr>
                          <w:rFonts w:ascii="微软雅黑"/>
                          <w:sz w:val="12"/>
                        </w:rPr>
                      </w:r>
                    </w:p>
                  </w:txbxContent>
                </v:textbox>
                <w10:wrap type="none"/>
              </v:shape>
              <v:shape style="position:absolute;left:1453;top:2846;width:72;height:122" type="#_x0000_t202" filled="false" stroked="false">
                <v:textbox inset="0,0,0,0">
                  <w:txbxContent>
                    <w:p>
                      <w:pPr>
                        <w:spacing w:line="121" w:lineRule="exact" w:before="0"/>
                        <w:ind w:left="0" w:right="0" w:firstLine="0"/>
                        <w:jc w:val="left"/>
                        <w:rPr>
                          <w:rFonts w:ascii="微软雅黑" w:hAnsi="微软雅黑" w:cs="微软雅黑" w:eastAsia="微软雅黑" w:hint="default"/>
                          <w:sz w:val="12"/>
                          <w:szCs w:val="12"/>
                        </w:rPr>
                      </w:pPr>
                      <w:r>
                        <w:rPr>
                          <w:rFonts w:ascii="微软雅黑"/>
                          <w:b/>
                          <w:w w:val="95"/>
                          <w:sz w:val="12"/>
                        </w:rPr>
                        <w:t>0</w:t>
                      </w:r>
                      <w:r>
                        <w:rPr>
                          <w:rFonts w:ascii="微软雅黑"/>
                          <w:sz w:val="12"/>
                        </w:rPr>
                      </w:r>
                    </w:p>
                  </w:txbxContent>
                </v:textbox>
                <w10:wrap type="none"/>
              </v:shape>
              <v:shape style="position:absolute;left:5451;top:2846;width:179;height:122" type="#_x0000_t202" filled="false" stroked="false">
                <v:textbox inset="0,0,0,0">
                  <w:txbxContent>
                    <w:p>
                      <w:pPr>
                        <w:spacing w:line="121" w:lineRule="exact" w:before="0"/>
                        <w:ind w:left="0" w:right="0" w:firstLine="0"/>
                        <w:jc w:val="left"/>
                        <w:rPr>
                          <w:rFonts w:ascii="微软雅黑" w:hAnsi="微软雅黑" w:cs="微软雅黑" w:eastAsia="微软雅黑" w:hint="default"/>
                          <w:sz w:val="12"/>
                          <w:szCs w:val="12"/>
                        </w:rPr>
                      </w:pPr>
                      <w:r>
                        <w:rPr>
                          <w:rFonts w:ascii="微软雅黑"/>
                          <w:b/>
                          <w:spacing w:val="-2"/>
                          <w:w w:val="95"/>
                          <w:sz w:val="12"/>
                        </w:rPr>
                        <w:t>0%</w:t>
                      </w:r>
                      <w:r>
                        <w:rPr>
                          <w:rFonts w:ascii="微软雅黑"/>
                          <w:sz w:val="12"/>
                        </w:rPr>
                      </w:r>
                    </w:p>
                  </w:txbxContent>
                </v:textbox>
                <w10:wrap type="none"/>
              </v:shape>
              <v:shape style="position:absolute;left:1838;top:3022;width:3366;height:382" type="#_x0000_t202" filled="false" stroked="false">
                <v:textbox inset="0,0,0,0">
                  <w:txbxContent>
                    <w:p>
                      <w:pPr>
                        <w:tabs>
                          <w:tab w:pos="609" w:val="left" w:leader="none"/>
                          <w:tab w:pos="1187" w:val="left" w:leader="none"/>
                          <w:tab w:pos="1796" w:val="left" w:leader="none"/>
                          <w:tab w:pos="2406" w:val="left" w:leader="none"/>
                          <w:tab w:pos="3015" w:val="left" w:leader="none"/>
                        </w:tabs>
                        <w:spacing w:line="129" w:lineRule="exact" w:before="0"/>
                        <w:ind w:left="0" w:right="0" w:firstLine="0"/>
                        <w:jc w:val="left"/>
                        <w:rPr>
                          <w:rFonts w:ascii="微软雅黑" w:hAnsi="微软雅黑" w:cs="微软雅黑" w:eastAsia="微软雅黑" w:hint="default"/>
                          <w:sz w:val="12"/>
                          <w:szCs w:val="12"/>
                        </w:rPr>
                      </w:pPr>
                      <w:r>
                        <w:rPr>
                          <w:rFonts w:ascii="微软雅黑"/>
                          <w:b/>
                          <w:spacing w:val="-1"/>
                          <w:w w:val="95"/>
                          <w:sz w:val="12"/>
                        </w:rPr>
                        <w:t>2017</w:t>
                        <w:tab/>
                        <w:t>2018</w:t>
                        <w:tab/>
                        <w:t>2019F</w:t>
                        <w:tab/>
                        <w:t>2020F</w:t>
                        <w:tab/>
                        <w:t>2021F</w:t>
                        <w:tab/>
                        <w:t>2022F</w:t>
                      </w:r>
                      <w:r>
                        <w:rPr>
                          <w:rFonts w:ascii="微软雅黑"/>
                          <w:spacing w:val="-1"/>
                          <w:sz w:val="12"/>
                        </w:rPr>
                      </w:r>
                    </w:p>
                    <w:p>
                      <w:pPr>
                        <w:tabs>
                          <w:tab w:pos="2694" w:val="left" w:leader="none"/>
                        </w:tabs>
                        <w:spacing w:line="181" w:lineRule="exact" w:before="72"/>
                        <w:ind w:left="693" w:right="0" w:firstLine="0"/>
                        <w:jc w:val="left"/>
                        <w:rPr>
                          <w:rFonts w:ascii="等线" w:hAnsi="等线" w:cs="等线" w:eastAsia="等线" w:hint="default"/>
                          <w:sz w:val="13"/>
                          <w:szCs w:val="13"/>
                        </w:rPr>
                      </w:pPr>
                      <w:r>
                        <w:rPr>
                          <w:rFonts w:ascii="Calibri" w:hAnsi="Calibri" w:cs="Calibri" w:eastAsia="Calibri" w:hint="default"/>
                          <w:b/>
                          <w:bCs/>
                          <w:spacing w:val="-1"/>
                          <w:w w:val="95"/>
                          <w:sz w:val="13"/>
                          <w:szCs w:val="13"/>
                        </w:rPr>
                        <w:t>TWS</w:t>
                      </w:r>
                      <w:r>
                        <w:rPr>
                          <w:rFonts w:ascii="等线" w:hAnsi="等线" w:cs="等线" w:eastAsia="等线" w:hint="default"/>
                          <w:b/>
                          <w:bCs/>
                          <w:spacing w:val="-1"/>
                          <w:w w:val="95"/>
                          <w:sz w:val="13"/>
                          <w:szCs w:val="13"/>
                        </w:rPr>
                        <w:t>耳机销量（百万副）</w:t>
                        <w:tab/>
                      </w:r>
                      <w:r>
                        <w:rPr>
                          <w:rFonts w:ascii="等线" w:hAnsi="等线" w:cs="等线" w:eastAsia="等线" w:hint="default"/>
                          <w:b/>
                          <w:bCs/>
                          <w:sz w:val="13"/>
                          <w:szCs w:val="13"/>
                        </w:rPr>
                        <w:t>增长率</w:t>
                      </w:r>
                      <w:r>
                        <w:rPr>
                          <w:rFonts w:ascii="等线" w:hAnsi="等线" w:cs="等线" w:eastAsia="等线" w:hint="default"/>
                          <w:sz w:val="13"/>
                          <w:szCs w:val="13"/>
                        </w:rPr>
                      </w:r>
                    </w:p>
                  </w:txbxContent>
                </v:textbox>
                <w10:wrap type="none"/>
              </v:shape>
              <v:shape style="position:absolute;left:6263;top:1923;width:3901;height:1513" type="#_x0000_t202" filled="false" stroked="false">
                <v:textbox inset="0,0,0,0">
                  <w:txbxContent>
                    <w:p>
                      <w:pPr>
                        <w:tabs>
                          <w:tab w:pos="1149" w:val="left" w:leader="none"/>
                        </w:tabs>
                        <w:spacing w:line="111" w:lineRule="exact" w:before="0"/>
                        <w:ind w:left="0" w:right="0" w:firstLine="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音频解码器</w:t>
                        <w:tab/>
                        <w:t>美信</w:t>
                      </w:r>
                      <w:r>
                        <w:rPr>
                          <w:rFonts w:ascii="微软雅黑" w:hAnsi="微软雅黑" w:cs="微软雅黑" w:eastAsia="微软雅黑" w:hint="default"/>
                          <w:sz w:val="10"/>
                          <w:szCs w:val="10"/>
                        </w:rPr>
                      </w:r>
                    </w:p>
                    <w:p>
                      <w:pPr>
                        <w:tabs>
                          <w:tab w:pos="1149" w:val="left" w:leader="none"/>
                        </w:tabs>
                        <w:spacing w:before="39"/>
                        <w:ind w:left="0" w:right="0" w:firstLine="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MEMS麦克风</w:t>
                        <w:tab/>
                        <w:t>AAC、</w:t>
                      </w:r>
                      <w:r>
                        <w:rPr>
                          <w:rFonts w:ascii="微软雅黑" w:hAnsi="微软雅黑" w:cs="微软雅黑" w:eastAsia="微软雅黑" w:hint="default"/>
                          <w:b/>
                          <w:bCs/>
                          <w:color w:val="FF0000"/>
                          <w:w w:val="105"/>
                          <w:sz w:val="10"/>
                          <w:szCs w:val="10"/>
                        </w:rPr>
                        <w:t>歌尔股份、瑞声科技</w:t>
                      </w:r>
                      <w:r>
                        <w:rPr>
                          <w:rFonts w:ascii="微软雅黑" w:hAnsi="微软雅黑" w:cs="微软雅黑" w:eastAsia="微软雅黑" w:hint="default"/>
                          <w:sz w:val="10"/>
                          <w:szCs w:val="10"/>
                        </w:rPr>
                      </w:r>
                    </w:p>
                    <w:p>
                      <w:pPr>
                        <w:tabs>
                          <w:tab w:pos="1149" w:val="left" w:leader="none"/>
                        </w:tabs>
                        <w:spacing w:before="39"/>
                        <w:ind w:left="0" w:right="0" w:firstLine="0"/>
                        <w:jc w:val="left"/>
                        <w:rPr>
                          <w:rFonts w:ascii="微软雅黑" w:hAnsi="微软雅黑" w:cs="微软雅黑" w:eastAsia="微软雅黑" w:hint="default"/>
                          <w:sz w:val="10"/>
                          <w:szCs w:val="10"/>
                        </w:rPr>
                      </w:pPr>
                      <w:r>
                        <w:rPr>
                          <w:rFonts w:ascii="微软雅黑" w:hAnsi="微软雅黑" w:cs="微软雅黑" w:eastAsia="微软雅黑" w:hint="default"/>
                          <w:spacing w:val="-1"/>
                          <w:w w:val="105"/>
                          <w:sz w:val="10"/>
                          <w:szCs w:val="10"/>
                        </w:rPr>
                        <w:t>过流保护IC</w:t>
                        <w:tab/>
                      </w:r>
                      <w:r>
                        <w:rPr>
                          <w:rFonts w:ascii="微软雅黑" w:hAnsi="微软雅黑" w:cs="微软雅黑" w:eastAsia="微软雅黑" w:hint="default"/>
                          <w:b/>
                          <w:bCs/>
                          <w:color w:val="FF0000"/>
                          <w:w w:val="105"/>
                          <w:sz w:val="10"/>
                          <w:szCs w:val="10"/>
                        </w:rPr>
                        <w:t>韦尔股份</w:t>
                      </w:r>
                      <w:r>
                        <w:rPr>
                          <w:rFonts w:ascii="微软雅黑" w:hAnsi="微软雅黑" w:cs="微软雅黑" w:eastAsia="微软雅黑" w:hint="default"/>
                          <w:sz w:val="10"/>
                          <w:szCs w:val="10"/>
                        </w:rPr>
                      </w:r>
                    </w:p>
                    <w:p>
                      <w:pPr>
                        <w:tabs>
                          <w:tab w:pos="1149" w:val="left" w:leader="none"/>
                        </w:tabs>
                        <w:spacing w:before="39"/>
                        <w:ind w:left="0" w:right="0" w:firstLine="0"/>
                        <w:jc w:val="left"/>
                        <w:rPr>
                          <w:rFonts w:ascii="微软雅黑" w:hAnsi="微软雅黑" w:cs="微软雅黑" w:eastAsia="微软雅黑" w:hint="default"/>
                          <w:sz w:val="10"/>
                          <w:szCs w:val="10"/>
                        </w:rPr>
                      </w:pPr>
                      <w:r>
                        <w:rPr>
                          <w:rFonts w:ascii="微软雅黑" w:hAnsi="微软雅黑" w:cs="微软雅黑" w:eastAsia="微软雅黑" w:hint="default"/>
                          <w:spacing w:val="-1"/>
                          <w:w w:val="105"/>
                          <w:sz w:val="10"/>
                          <w:szCs w:val="10"/>
                        </w:rPr>
                        <w:t>VCSEL</w:t>
                        <w:tab/>
                      </w:r>
                      <w:r>
                        <w:rPr>
                          <w:rFonts w:ascii="微软雅黑" w:hAnsi="微软雅黑" w:cs="微软雅黑" w:eastAsia="微软雅黑" w:hint="default"/>
                          <w:w w:val="105"/>
                          <w:sz w:val="10"/>
                          <w:szCs w:val="10"/>
                        </w:rPr>
                        <w:t>华立捷</w:t>
                      </w:r>
                      <w:r>
                        <w:rPr>
                          <w:rFonts w:ascii="微软雅黑" w:hAnsi="微软雅黑" w:cs="微软雅黑" w:eastAsia="微软雅黑" w:hint="default"/>
                          <w:sz w:val="10"/>
                          <w:szCs w:val="10"/>
                        </w:rPr>
                      </w:r>
                    </w:p>
                    <w:p>
                      <w:pPr>
                        <w:tabs>
                          <w:tab w:pos="1149" w:val="left" w:leader="none"/>
                        </w:tabs>
                        <w:spacing w:before="25"/>
                        <w:ind w:left="0" w:right="0" w:firstLine="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电池RF</w:t>
                      </w:r>
                      <w:r>
                        <w:rPr>
                          <w:rFonts w:ascii="微软雅黑" w:hAnsi="微软雅黑" w:cs="微软雅黑" w:eastAsia="微软雅黑" w:hint="default"/>
                          <w:spacing w:val="-1"/>
                          <w:w w:val="105"/>
                          <w:sz w:val="10"/>
                          <w:szCs w:val="10"/>
                        </w:rPr>
                        <w:t> </w:t>
                      </w:r>
                      <w:r>
                        <w:rPr>
                          <w:rFonts w:ascii="微软雅黑" w:hAnsi="微软雅黑" w:cs="微软雅黑" w:eastAsia="微软雅黑" w:hint="default"/>
                          <w:w w:val="105"/>
                          <w:sz w:val="10"/>
                          <w:szCs w:val="10"/>
                        </w:rPr>
                        <w:t>PCB</w:t>
                        <w:tab/>
                        <w:t>Unitech、Compeq</w:t>
                      </w:r>
                      <w:r>
                        <w:rPr>
                          <w:rFonts w:ascii="微软雅黑" w:hAnsi="微软雅黑" w:cs="微软雅黑" w:eastAsia="微软雅黑" w:hint="default"/>
                          <w:sz w:val="10"/>
                          <w:szCs w:val="10"/>
                        </w:rPr>
                      </w:r>
                    </w:p>
                    <w:p>
                      <w:pPr>
                        <w:tabs>
                          <w:tab w:pos="1149" w:val="left" w:leader="none"/>
                        </w:tabs>
                        <w:spacing w:before="18"/>
                        <w:ind w:left="0" w:right="0" w:firstLine="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电池</w:t>
                        <w:tab/>
                        <w:t>欣旺达、德国VARTA、紫建电子、曙鹏科技</w:t>
                      </w:r>
                      <w:r>
                        <w:rPr>
                          <w:rFonts w:ascii="微软雅黑" w:hAnsi="微软雅黑" w:cs="微软雅黑" w:eastAsia="微软雅黑" w:hint="default"/>
                          <w:sz w:val="10"/>
                          <w:szCs w:val="10"/>
                        </w:rPr>
                      </w:r>
                    </w:p>
                    <w:p>
                      <w:pPr>
                        <w:tabs>
                          <w:tab w:pos="1149" w:val="left" w:leader="none"/>
                        </w:tabs>
                        <w:spacing w:line="254" w:lineRule="auto" w:before="25"/>
                        <w:ind w:left="0" w:right="0" w:firstLine="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电源管理</w:t>
                        <w:tab/>
                      </w:r>
                      <w:r>
                        <w:rPr>
                          <w:rFonts w:ascii="微软雅黑" w:hAnsi="微软雅黑" w:cs="微软雅黑" w:eastAsia="微软雅黑" w:hint="default"/>
                          <w:spacing w:val="-1"/>
                          <w:w w:val="105"/>
                          <w:sz w:val="10"/>
                          <w:szCs w:val="10"/>
                        </w:rPr>
                        <w:t>德州仪器、恩智浦、意法半导体、</w:t>
                      </w:r>
                      <w:r>
                        <w:rPr>
                          <w:rFonts w:ascii="微软雅黑" w:hAnsi="微软雅黑" w:cs="微软雅黑" w:eastAsia="微软雅黑" w:hint="default"/>
                          <w:b/>
                          <w:bCs/>
                          <w:color w:val="FF0000"/>
                          <w:spacing w:val="-1"/>
                          <w:w w:val="105"/>
                          <w:sz w:val="10"/>
                          <w:szCs w:val="10"/>
                        </w:rPr>
                        <w:t>圣邦股份</w:t>
                      </w:r>
                      <w:r>
                        <w:rPr>
                          <w:rFonts w:ascii="微软雅黑" w:hAnsi="微软雅黑" w:cs="微软雅黑" w:eastAsia="微软雅黑" w:hint="default"/>
                          <w:spacing w:val="-1"/>
                          <w:w w:val="105"/>
                          <w:sz w:val="10"/>
                          <w:szCs w:val="10"/>
                        </w:rPr>
                        <w:t>、美信、</w:t>
                      </w:r>
                      <w:r>
                        <w:rPr>
                          <w:rFonts w:ascii="微软雅黑" w:hAnsi="微软雅黑" w:cs="微软雅黑" w:eastAsia="微软雅黑" w:hint="default"/>
                          <w:b/>
                          <w:bCs/>
                          <w:color w:val="FF3333"/>
                          <w:spacing w:val="-1"/>
                          <w:w w:val="105"/>
                          <w:sz w:val="10"/>
                          <w:szCs w:val="10"/>
                        </w:rPr>
                        <w:t>矽力杰</w:t>
                      </w:r>
                      <w:r>
                        <w:rPr>
                          <w:rFonts w:ascii="微软雅黑" w:hAnsi="微软雅黑" w:cs="微软雅黑" w:eastAsia="微软雅黑" w:hint="default"/>
                          <w:b/>
                          <w:bCs/>
                          <w:color w:val="FF3333"/>
                          <w:w w:val="105"/>
                          <w:sz w:val="10"/>
                          <w:szCs w:val="10"/>
                        </w:rPr>
                        <w:t> </w:t>
                      </w:r>
                      <w:r>
                        <w:rPr>
                          <w:rFonts w:ascii="微软雅黑" w:hAnsi="微软雅黑" w:cs="微软雅黑" w:eastAsia="微软雅黑" w:hint="default"/>
                          <w:w w:val="105"/>
                          <w:sz w:val="10"/>
                          <w:szCs w:val="10"/>
                        </w:rPr>
                        <w:t>传感器/入耳检测方案    </w:t>
                      </w:r>
                      <w:r>
                        <w:rPr>
                          <w:rFonts w:ascii="微软雅黑" w:hAnsi="微软雅黑" w:cs="微软雅黑" w:eastAsia="微软雅黑" w:hint="default"/>
                          <w:spacing w:val="7"/>
                          <w:w w:val="105"/>
                          <w:sz w:val="10"/>
                          <w:szCs w:val="10"/>
                        </w:rPr>
                        <w:t> </w:t>
                      </w:r>
                      <w:r>
                        <w:rPr>
                          <w:rFonts w:ascii="微软雅黑" w:hAnsi="微软雅黑" w:cs="微软雅黑" w:eastAsia="微软雅黑" w:hint="default"/>
                          <w:b/>
                          <w:bCs/>
                          <w:color w:val="FF3333"/>
                          <w:w w:val="105"/>
                          <w:sz w:val="10"/>
                          <w:szCs w:val="10"/>
                        </w:rPr>
                        <w:t>汇顶科技</w:t>
                      </w:r>
                      <w:r>
                        <w:rPr>
                          <w:rFonts w:ascii="微软雅黑" w:hAnsi="微软雅黑" w:cs="微软雅黑" w:eastAsia="微软雅黑" w:hint="default"/>
                          <w:sz w:val="10"/>
                          <w:szCs w:val="10"/>
                        </w:rPr>
                      </w:r>
                    </w:p>
                  </w:txbxContent>
                </v:textbox>
                <w10:wrap type="none"/>
              </v:shape>
            </v:group>
            <w10:wrap type="none"/>
          </v:group>
        </w:pict>
      </w:r>
      <w:r>
        <w:rPr/>
        <w:pict>
          <v:group style="position:absolute;margin-left:81.565567pt;margin-top:28.148882pt;width:187.3pt;height:119.45pt;mso-position-horizontal-relative:page;mso-position-vertical-relative:paragraph;z-index:-427456" coordorigin="1631,563" coordsize="3746,2389">
            <v:group style="position:absolute;left:1858;top:2813;width:244;height:91" coordorigin="1858,2813" coordsize="244,91">
              <v:shape style="position:absolute;left:1858;top:2813;width:244;height:91" coordorigin="1858,2813" coordsize="244,91" path="m2102,2813l1858,2813,1858,2904,2102,2904,2102,2813xe" filled="true" fillcolor="#ff8080" stroked="false">
                <v:path arrowok="t"/>
                <v:fill type="solid"/>
              </v:shape>
            </v:group>
            <v:group style="position:absolute;left:1858;top:2813;width:244;height:91" coordorigin="1858,2813" coordsize="244,91">
              <v:shape style="position:absolute;left:1858;top:2813;width:244;height:91" coordorigin="1858,2813" coordsize="244,91" path="m1858,2813l2102,2813,2102,2904,1858,2904,1858,2813xe" filled="false" stroked="true" strokeweight=".481951pt" strokecolor="#ff8080">
                <v:path arrowok="t"/>
              </v:shape>
            </v:group>
            <v:group style="position:absolute;left:2467;top:2597;width:244;height:307" coordorigin="2467,2597" coordsize="244,307">
              <v:shape style="position:absolute;left:2467;top:2597;width:244;height:307" coordorigin="2467,2597" coordsize="244,307" path="m2711,2597l2467,2597,2467,2904,2711,2904,2711,2597xe" filled="true" fillcolor="#ff8080" stroked="false">
                <v:path arrowok="t"/>
                <v:fill type="solid"/>
              </v:shape>
            </v:group>
            <v:group style="position:absolute;left:2467;top:2597;width:244;height:307" coordorigin="2467,2597" coordsize="244,307">
              <v:shape style="position:absolute;left:2467;top:2597;width:244;height:307" coordorigin="2467,2597" coordsize="244,307" path="m2467,2597l2711,2597,2711,2904,2467,2904,2467,2597xe" filled="false" stroked="true" strokeweight=".471068pt" strokecolor="#ff8080">
                <v:path arrowok="t"/>
              </v:shape>
            </v:group>
            <v:group style="position:absolute;left:3078;top:2103;width:244;height:802" coordorigin="3078,2103" coordsize="244,802">
              <v:shape style="position:absolute;left:3078;top:2103;width:244;height:802" coordorigin="3078,2103" coordsize="244,802" path="m3321,2103l3078,2103,3078,2904,3321,2904,3321,2103xe" filled="true" fillcolor="#ff8080" stroked="false">
                <v:path arrowok="t"/>
                <v:fill type="solid"/>
              </v:shape>
            </v:group>
            <v:group style="position:absolute;left:3078;top:2103;width:244;height:802" coordorigin="3078,2103" coordsize="244,802">
              <v:shape style="position:absolute;left:3078;top:2103;width:244;height:802" coordorigin="3078,2103" coordsize="244,802" path="m3078,2103l3321,2103,3321,2904,3078,2904,3078,2103xe" filled="false" stroked="true" strokeweight=".464397pt" strokecolor="#ff8080">
                <v:path arrowok="t"/>
              </v:shape>
            </v:group>
            <v:group style="position:absolute;left:3687;top:1568;width:244;height:1336" coordorigin="3687,1568" coordsize="244,1336">
              <v:shape style="position:absolute;left:3687;top:1568;width:244;height:1336" coordorigin="3687,1568" coordsize="244,1336" path="m3930,1568l3687,1568,3687,2904,3930,2904,3930,1568xe" filled="true" fillcolor="#ff8080" stroked="false">
                <v:path arrowok="t"/>
                <v:fill type="solid"/>
              </v:shape>
            </v:group>
            <v:group style="position:absolute;left:3687;top:1568;width:244;height:1336" coordorigin="3687,1568" coordsize="244,1336">
              <v:shape style="position:absolute;left:3687;top:1568;width:244;height:1336" coordorigin="3687,1568" coordsize="244,1336" path="m3687,1568l3930,1568,3930,2904,3687,2904,3687,1568xe" filled="false" stroked="true" strokeweight=".463238pt" strokecolor="#ff8080">
                <v:path arrowok="t"/>
              </v:shape>
            </v:group>
            <v:group style="position:absolute;left:4296;top:1167;width:244;height:1737" coordorigin="4296,1167" coordsize="244,1737">
              <v:shape style="position:absolute;left:4296;top:1167;width:244;height:1737" coordorigin="4296,1167" coordsize="244,1737" path="m4539,1167l4296,1167,4296,2904,4539,2904,4539,1167xe" filled="true" fillcolor="#ff8080" stroked="false">
                <v:path arrowok="t"/>
                <v:fill type="solid"/>
              </v:shape>
            </v:group>
            <v:group style="position:absolute;left:4296;top:1167;width:244;height:1737" coordorigin="4296,1167" coordsize="244,1737">
              <v:shape style="position:absolute;left:4296;top:1167;width:244;height:1737" coordorigin="4296,1167" coordsize="244,1737" path="m4296,1167l4539,1167,4539,2904,4296,2904,4296,1167xe" filled="false" stroked="true" strokeweight=".462953pt" strokecolor="#ff8080">
                <v:path arrowok="t"/>
              </v:shape>
            </v:group>
            <v:group style="position:absolute;left:4905;top:901;width:246;height:2004" coordorigin="4905,901" coordsize="246,2004">
              <v:shape style="position:absolute;left:4905;top:901;width:246;height:2004" coordorigin="4905,901" coordsize="246,2004" path="m5150,901l4905,901,4905,2904,5150,2904,5150,901xe" filled="true" fillcolor="#ff8080" stroked="false">
                <v:path arrowok="t"/>
                <v:fill type="solid"/>
              </v:shape>
            </v:group>
            <v:group style="position:absolute;left:4905;top:901;width:246;height:2004" coordorigin="4905,901" coordsize="246,2004">
              <v:shape style="position:absolute;left:4905;top:901;width:246;height:2004" coordorigin="4905,901" coordsize="246,2004" path="m4905,901l5150,901,5150,2904,4905,2904,4905,901xe" filled="false" stroked="true" strokeweight=".462853pt" strokecolor="#ff8080">
                <v:path arrowok="t"/>
              </v:shape>
            </v:group>
            <v:group style="position:absolute;left:5332;top:566;width:2;height:2338" coordorigin="5332,566" coordsize="2,2338">
              <v:shape style="position:absolute;left:5332;top:566;width:2;height:2338" coordorigin="5332,566" coordsize="0,2338" path="m5332,2904l5332,566e" filled="false" stroked="true" strokeweight=".308351pt" strokecolor="#000000">
                <v:path arrowok="t"/>
              </v:shape>
            </v:group>
            <v:group style="position:absolute;left:5332;top:2904;width:42;height:2" coordorigin="5332,2904" coordsize="42,2">
              <v:shape style="position:absolute;left:5332;top:2904;width:42;height:2" coordorigin="5332,2904" coordsize="42,0" path="m5332,2904l5374,2904e" filled="false" stroked="true" strokeweight=".323086pt" strokecolor="#000000">
                <v:path arrowok="t"/>
              </v:shape>
            </v:group>
            <v:group style="position:absolute;left:5332;top:2515;width:42;height:2" coordorigin="5332,2515" coordsize="42,2">
              <v:shape style="position:absolute;left:5332;top:2515;width:42;height:2" coordorigin="5332,2515" coordsize="42,0" path="m5332,2515l5374,2515e" filled="false" stroked="true" strokeweight=".323086pt" strokecolor="#000000">
                <v:path arrowok="t"/>
              </v:shape>
            </v:group>
            <v:group style="position:absolute;left:5332;top:2125;width:42;height:2" coordorigin="5332,2125" coordsize="42,2">
              <v:shape style="position:absolute;left:5332;top:2125;width:42;height:2" coordorigin="5332,2125" coordsize="42,0" path="m5332,2125l5374,2125e" filled="false" stroked="true" strokeweight=".323086pt" strokecolor="#000000">
                <v:path arrowok="t"/>
              </v:shape>
            </v:group>
            <v:group style="position:absolute;left:5332;top:1736;width:42;height:2" coordorigin="5332,1736" coordsize="42,2">
              <v:shape style="position:absolute;left:5332;top:1736;width:42;height:2" coordorigin="5332,1736" coordsize="42,0" path="m5332,1736l5374,1736e" filled="false" stroked="true" strokeweight=".323086pt" strokecolor="#000000">
                <v:path arrowok="t"/>
              </v:shape>
            </v:group>
            <v:group style="position:absolute;left:5332;top:1345;width:42;height:2" coordorigin="5332,1345" coordsize="42,2">
              <v:shape style="position:absolute;left:5332;top:1345;width:42;height:2" coordorigin="5332,1345" coordsize="42,0" path="m5332,1345l5374,1345e" filled="false" stroked="true" strokeweight=".323086pt" strokecolor="#000000">
                <v:path arrowok="t"/>
              </v:shape>
            </v:group>
            <v:group style="position:absolute;left:5332;top:956;width:42;height:2" coordorigin="5332,956" coordsize="42,2">
              <v:shape style="position:absolute;left:5332;top:956;width:42;height:2" coordorigin="5332,956" coordsize="42,0" path="m5332,956l5374,956e" filled="false" stroked="true" strokeweight=".323086pt" strokecolor="#000000">
                <v:path arrowok="t"/>
              </v:shape>
            </v:group>
            <v:group style="position:absolute;left:5332;top:566;width:42;height:2" coordorigin="5332,566" coordsize="42,2">
              <v:shape style="position:absolute;left:5332;top:566;width:42;height:2" coordorigin="5332,566" coordsize="42,0" path="m5332,566l5374,566e" filled="false" stroked="true" strokeweight=".323086pt" strokecolor="#000000">
                <v:path arrowok="t"/>
              </v:shape>
            </v:group>
            <v:group style="position:absolute;left:1675;top:566;width:2;height:2338" coordorigin="1675,566" coordsize="2,2338">
              <v:shape style="position:absolute;left:1675;top:566;width:2;height:2338" coordorigin="1675,566" coordsize="0,2338" path="m1675,2904l1675,566e" filled="false" stroked="true" strokeweight=".308351pt" strokecolor="#000000">
                <v:path arrowok="t"/>
              </v:shape>
            </v:group>
            <v:group style="position:absolute;left:1635;top:2904;width:41;height:2" coordorigin="1635,2904" coordsize="41,2">
              <v:shape style="position:absolute;left:1635;top:2904;width:41;height:2" coordorigin="1635,2904" coordsize="41,0" path="m1635,2904l1675,2904e" filled="false" stroked="true" strokeweight=".323086pt" strokecolor="#000000">
                <v:path arrowok="t"/>
              </v:shape>
            </v:group>
            <v:group style="position:absolute;left:1635;top:2570;width:41;height:2" coordorigin="1635,2570" coordsize="41,2">
              <v:shape style="position:absolute;left:1635;top:2570;width:41;height:2" coordorigin="1635,2570" coordsize="41,0" path="m1635,2570l1675,2570e" filled="false" stroked="true" strokeweight=".323086pt" strokecolor="#000000">
                <v:path arrowok="t"/>
              </v:shape>
            </v:group>
            <v:group style="position:absolute;left:1635;top:2237;width:41;height:2" coordorigin="1635,2237" coordsize="41,2">
              <v:shape style="position:absolute;left:1635;top:2237;width:41;height:2" coordorigin="1635,2237" coordsize="41,0" path="m1635,2237l1675,2237e" filled="false" stroked="true" strokeweight=".323086pt" strokecolor="#000000">
                <v:path arrowok="t"/>
              </v:shape>
            </v:group>
            <v:group style="position:absolute;left:1635;top:1902;width:41;height:2" coordorigin="1635,1902" coordsize="41,2">
              <v:shape style="position:absolute;left:1635;top:1902;width:41;height:2" coordorigin="1635,1902" coordsize="41,0" path="m1635,1902l1675,1902e" filled="false" stroked="true" strokeweight=".323086pt" strokecolor="#000000">
                <v:path arrowok="t"/>
              </v:shape>
            </v:group>
            <v:group style="position:absolute;left:1635;top:1568;width:41;height:2" coordorigin="1635,1568" coordsize="41,2">
              <v:shape style="position:absolute;left:1635;top:1568;width:41;height:2" coordorigin="1635,1568" coordsize="41,0" path="m1635,1568l1675,1568e" filled="false" stroked="true" strokeweight=".323086pt" strokecolor="#000000">
                <v:path arrowok="t"/>
              </v:shape>
            </v:group>
            <v:group style="position:absolute;left:1635;top:1234;width:41;height:2" coordorigin="1635,1234" coordsize="41,2">
              <v:shape style="position:absolute;left:1635;top:1234;width:41;height:2" coordorigin="1635,1234" coordsize="41,0" path="m1635,1234l1675,1234e" filled="false" stroked="true" strokeweight=".323086pt" strokecolor="#000000">
                <v:path arrowok="t"/>
              </v:shape>
            </v:group>
            <v:group style="position:absolute;left:1635;top:901;width:41;height:2" coordorigin="1635,901" coordsize="41,2">
              <v:shape style="position:absolute;left:1635;top:901;width:41;height:2" coordorigin="1635,901" coordsize="41,0" path="m1635,901l1675,901e" filled="false" stroked="true" strokeweight=".323086pt" strokecolor="#000000">
                <v:path arrowok="t"/>
              </v:shape>
            </v:group>
            <v:group style="position:absolute;left:1635;top:566;width:41;height:2" coordorigin="1635,566" coordsize="41,2">
              <v:shape style="position:absolute;left:1635;top:566;width:41;height:2" coordorigin="1635,566" coordsize="41,0" path="m1635,566l1675,566e" filled="false" stroked="true" strokeweight=".323086pt" strokecolor="#000000">
                <v:path arrowok="t"/>
              </v:shape>
            </v:group>
            <v:group style="position:absolute;left:1675;top:2904;width:3658;height:2" coordorigin="1675,2904" coordsize="3658,2">
              <v:shape style="position:absolute;left:1675;top:2904;width:3658;height:2" coordorigin="1675,2904" coordsize="3658,0" path="m1675,2904l5332,2904e" filled="false" stroked="true" strokeweight=".323086pt" strokecolor="#000000">
                <v:path arrowok="t"/>
              </v:shape>
            </v:group>
            <v:group style="position:absolute;left:1675;top:2904;width:2;height:44" coordorigin="1675,2904" coordsize="2,44">
              <v:shape style="position:absolute;left:1675;top:2904;width:2;height:44" coordorigin="1675,2904" coordsize="0,44" path="m1675,2904l1675,2948e" filled="false" stroked="true" strokeweight=".308351pt" strokecolor="#000000">
                <v:path arrowok="t"/>
              </v:shape>
            </v:group>
            <v:group style="position:absolute;left:2285;top:2904;width:2;height:44" coordorigin="2285,2904" coordsize="2,44">
              <v:shape style="position:absolute;left:2285;top:2904;width:2;height:44" coordorigin="2285,2904" coordsize="0,44" path="m2285,2904l2285,2948e" filled="false" stroked="true" strokeweight=".308351pt" strokecolor="#000000">
                <v:path arrowok="t"/>
              </v:shape>
            </v:group>
            <v:group style="position:absolute;left:2894;top:2904;width:2;height:44" coordorigin="2894,2904" coordsize="2,44">
              <v:shape style="position:absolute;left:2894;top:2904;width:2;height:44" coordorigin="2894,2904" coordsize="0,44" path="m2894,2904l2894,2948e" filled="false" stroked="true" strokeweight=".308351pt" strokecolor="#000000">
                <v:path arrowok="t"/>
              </v:shape>
            </v:group>
            <v:group style="position:absolute;left:3503;top:2904;width:2;height:44" coordorigin="3503,2904" coordsize="2,44">
              <v:shape style="position:absolute;left:3503;top:2904;width:2;height:44" coordorigin="3503,2904" coordsize="0,44" path="m3503,2904l3503,2948e" filled="false" stroked="true" strokeweight=".308351pt" strokecolor="#000000">
                <v:path arrowok="t"/>
              </v:shape>
            </v:group>
            <v:group style="position:absolute;left:4114;top:2904;width:2;height:44" coordorigin="4114,2904" coordsize="2,44">
              <v:shape style="position:absolute;left:4114;top:2904;width:2;height:44" coordorigin="4114,2904" coordsize="0,44" path="m4114,2904l4114,2948e" filled="false" stroked="true" strokeweight=".308351pt" strokecolor="#000000">
                <v:path arrowok="t"/>
              </v:shape>
            </v:group>
            <v:group style="position:absolute;left:4723;top:2904;width:2;height:44" coordorigin="4723,2904" coordsize="2,44">
              <v:shape style="position:absolute;left:4723;top:2904;width:2;height:44" coordorigin="4723,2904" coordsize="0,44" path="m4723,2904l4723,2948e" filled="false" stroked="true" strokeweight=".308351pt" strokecolor="#000000">
                <v:path arrowok="t"/>
              </v:shape>
            </v:group>
            <v:group style="position:absolute;left:5332;top:2904;width:2;height:44" coordorigin="5332,2904" coordsize="2,44">
              <v:shape style="position:absolute;left:5332;top:2904;width:2;height:44" coordorigin="5332,2904" coordsize="0,44" path="m5332,2904l5332,2948e" filled="false" stroked="true" strokeweight=".308351pt" strokecolor="#000000">
                <v:path arrowok="t"/>
              </v:shape>
            </v:group>
            <v:group style="position:absolute;left:2590;top:1028;width:2438;height:1756" coordorigin="2590,1028" coordsize="2438,1756">
              <v:shape style="position:absolute;left:2590;top:1028;width:2438;height:1756" coordorigin="2590,1028" coordsize="2438,1756" path="m2590,1028l2634,1072,2691,1129,2724,1162,2760,1197,2836,1273,2918,1355,3001,1440,3084,1525,3162,1609,3233,1689,3301,1771,3369,1858,3436,1948,3470,1993,3504,2038,3572,2126,3639,2209,3707,2286,3775,2354,3856,2421,3949,2484,4043,2534,4137,2575,4231,2609,4324,2640,4371,2655,4418,2670,4520,2699,4621,2720,4723,2737,4824,2752,4875,2759,4926,2767,4977,2775,5027,2784e" filled="false" stroked="true" strokeweight="1.033669pt" strokecolor="#ff0000">
                <v:path arrowok="t"/>
              </v:shape>
            </v:group>
            <w10:wrap type="none"/>
          </v:group>
        </w:pict>
      </w:r>
      <w:bookmarkStart w:name="_bookmark24" w:id="25"/>
      <w:bookmarkEnd w:id="25"/>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5"/>
          <w:sz w:val="18"/>
          <w:szCs w:val="18"/>
        </w:rPr>
        <w:t> </w:t>
      </w:r>
      <w:r>
        <w:rPr>
          <w:rFonts w:ascii="Arial" w:hAnsi="Arial" w:cs="Arial" w:eastAsia="Arial" w:hint="default"/>
          <w:b/>
          <w:bCs/>
          <w:sz w:val="18"/>
          <w:szCs w:val="18"/>
        </w:rPr>
        <w:t>16</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TWS</w:t>
      </w:r>
      <w:r>
        <w:rPr>
          <w:rFonts w:ascii="Arial" w:hAnsi="Arial" w:cs="Arial" w:eastAsia="Arial" w:hint="default"/>
          <w:b/>
          <w:bCs/>
          <w:spacing w:val="-5"/>
          <w:sz w:val="18"/>
          <w:szCs w:val="18"/>
        </w:rPr>
        <w:t> </w:t>
      </w:r>
      <w:r>
        <w:rPr>
          <w:rFonts w:ascii="Microsoft JhengHei" w:hAnsi="Microsoft JhengHei" w:cs="Microsoft JhengHei" w:eastAsia="Microsoft JhengHei" w:hint="default"/>
          <w:b/>
          <w:bCs/>
          <w:sz w:val="18"/>
          <w:szCs w:val="18"/>
        </w:rPr>
        <w:t>耳机出货量预计快速增长</w:t>
        <w:tab/>
      </w:r>
      <w:bookmarkStart w:name="_bookmark25" w:id="26"/>
      <w:bookmarkEnd w:id="26"/>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17</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TWS</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耳机零部件供应商</w:t>
      </w:r>
      <w:r>
        <w:rPr>
          <w:rFonts w:ascii="Microsoft JhengHei" w:hAnsi="Microsoft JhengHei" w:cs="Microsoft JhengHei" w:eastAsia="Microsoft JhengHei" w:hint="default"/>
          <w:sz w:val="18"/>
          <w:szCs w:val="18"/>
        </w:rPr>
      </w:r>
    </w:p>
    <w:tbl>
      <w:tblPr>
        <w:tblW w:w="0" w:type="auto"/>
        <w:jc w:val="left"/>
        <w:tblInd w:w="132" w:type="dxa"/>
        <w:tblLayout w:type="fixed"/>
        <w:tblCellMar>
          <w:top w:w="0" w:type="dxa"/>
          <w:left w:w="0" w:type="dxa"/>
          <w:bottom w:w="0" w:type="dxa"/>
          <w:right w:w="0" w:type="dxa"/>
        </w:tblCellMar>
        <w:tblLook w:val="01E0"/>
      </w:tblPr>
      <w:tblGrid>
        <w:gridCol w:w="2549"/>
        <w:gridCol w:w="253"/>
        <w:gridCol w:w="356"/>
        <w:gridCol w:w="253"/>
        <w:gridCol w:w="356"/>
        <w:gridCol w:w="254"/>
        <w:gridCol w:w="1084"/>
        <w:gridCol w:w="1150"/>
        <w:gridCol w:w="3082"/>
      </w:tblGrid>
      <w:tr>
        <w:trPr>
          <w:trHeight w:val="424" w:hRule="exact"/>
        </w:trPr>
        <w:tc>
          <w:tcPr>
            <w:tcW w:w="2549" w:type="dxa"/>
            <w:tcBorders>
              <w:top w:val="nil" w:sz="6" w:space="0" w:color="auto"/>
              <w:left w:val="nil" w:sz="6" w:space="0" w:color="auto"/>
              <w:bottom w:val="nil" w:sz="6" w:space="0" w:color="auto"/>
              <w:right w:val="nil" w:sz="6" w:space="0" w:color="auto"/>
            </w:tcBorders>
          </w:tcPr>
          <w:p>
            <w:pPr>
              <w:pStyle w:val="TableParagraph"/>
              <w:spacing w:line="240" w:lineRule="auto" w:before="49"/>
              <w:ind w:left="177" w:right="0"/>
              <w:jc w:val="left"/>
              <w:rPr>
                <w:rFonts w:ascii="微软雅黑" w:hAnsi="微软雅黑" w:cs="微软雅黑" w:eastAsia="微软雅黑" w:hint="default"/>
                <w:sz w:val="12"/>
                <w:szCs w:val="12"/>
              </w:rPr>
            </w:pPr>
            <w:r>
              <w:rPr>
                <w:rFonts w:ascii="微软雅黑"/>
                <w:b/>
                <w:sz w:val="12"/>
              </w:rPr>
              <w:t>350</w:t>
            </w:r>
            <w:r>
              <w:rPr>
                <w:rFonts w:ascii="微软雅黑"/>
                <w:sz w:val="12"/>
              </w:rPr>
            </w:r>
          </w:p>
        </w:tc>
        <w:tc>
          <w:tcPr>
            <w:tcW w:w="253" w:type="dxa"/>
            <w:tcBorders>
              <w:top w:val="nil" w:sz="6" w:space="0" w:color="auto"/>
              <w:left w:val="nil" w:sz="6" w:space="0" w:color="auto"/>
              <w:bottom w:val="nil" w:sz="6" w:space="0" w:color="auto"/>
              <w:right w:val="nil" w:sz="6" w:space="0" w:color="auto"/>
            </w:tcBorders>
          </w:tcPr>
          <w:p>
            <w:pPr/>
          </w:p>
        </w:tc>
        <w:tc>
          <w:tcPr>
            <w:tcW w:w="356"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tcPr>
          <w:p>
            <w:pPr/>
          </w:p>
        </w:tc>
        <w:tc>
          <w:tcPr>
            <w:tcW w:w="356" w:type="dxa"/>
            <w:tcBorders>
              <w:top w:val="nil" w:sz="6" w:space="0" w:color="auto"/>
              <w:left w:val="nil" w:sz="6" w:space="0" w:color="auto"/>
              <w:bottom w:val="nil" w:sz="6" w:space="0" w:color="auto"/>
              <w:right w:val="nil" w:sz="6" w:space="0" w:color="auto"/>
            </w:tcBorders>
          </w:tcPr>
          <w:p>
            <w:pPr/>
          </w:p>
        </w:tc>
        <w:tc>
          <w:tcPr>
            <w:tcW w:w="254" w:type="dxa"/>
            <w:tcBorders>
              <w:top w:val="nil" w:sz="6" w:space="0" w:color="auto"/>
              <w:left w:val="nil" w:sz="6" w:space="0" w:color="auto"/>
              <w:bottom w:val="nil" w:sz="6" w:space="0" w:color="auto"/>
              <w:right w:val="nil" w:sz="6" w:space="0" w:color="auto"/>
            </w:tcBorders>
          </w:tcPr>
          <w:p>
            <w:pPr/>
          </w:p>
        </w:tc>
        <w:tc>
          <w:tcPr>
            <w:tcW w:w="1084" w:type="dxa"/>
            <w:tcBorders>
              <w:top w:val="nil" w:sz="6" w:space="0" w:color="auto"/>
              <w:left w:val="nil" w:sz="6" w:space="0" w:color="auto"/>
              <w:bottom w:val="nil" w:sz="6" w:space="0" w:color="auto"/>
              <w:right w:val="nil" w:sz="6" w:space="0" w:color="auto"/>
            </w:tcBorders>
          </w:tcPr>
          <w:p>
            <w:pPr>
              <w:pStyle w:val="TableParagraph"/>
              <w:spacing w:line="240" w:lineRule="auto" w:before="49"/>
              <w:ind w:left="296" w:right="0"/>
              <w:jc w:val="left"/>
              <w:rPr>
                <w:rFonts w:ascii="微软雅黑" w:hAnsi="微软雅黑" w:cs="微软雅黑" w:eastAsia="微软雅黑" w:hint="default"/>
                <w:sz w:val="12"/>
                <w:szCs w:val="12"/>
              </w:rPr>
            </w:pPr>
            <w:r>
              <w:rPr>
                <w:rFonts w:ascii="微软雅黑"/>
                <w:b/>
                <w:sz w:val="12"/>
              </w:rPr>
              <w:t>300%</w:t>
            </w:r>
            <w:r>
              <w:rPr>
                <w:rFonts w:ascii="微软雅黑"/>
                <w:sz w:val="12"/>
              </w:rPr>
            </w:r>
          </w:p>
        </w:tc>
        <w:tc>
          <w:tcPr>
            <w:tcW w:w="1150" w:type="dxa"/>
            <w:tcBorders>
              <w:top w:val="nil" w:sz="6" w:space="0" w:color="auto"/>
              <w:left w:val="nil" w:sz="6" w:space="0" w:color="auto"/>
              <w:bottom w:val="nil" w:sz="6" w:space="0" w:color="auto"/>
              <w:right w:val="nil" w:sz="6" w:space="0" w:color="auto"/>
            </w:tcBorders>
          </w:tcPr>
          <w:p>
            <w:pPr>
              <w:pStyle w:val="TableParagraph"/>
              <w:spacing w:line="171" w:lineRule="exact"/>
              <w:ind w:left="7" w:right="0"/>
              <w:jc w:val="center"/>
              <w:rPr>
                <w:rFonts w:ascii="微软雅黑" w:hAnsi="微软雅黑" w:cs="微软雅黑" w:eastAsia="微软雅黑" w:hint="default"/>
                <w:sz w:val="10"/>
                <w:szCs w:val="10"/>
              </w:rPr>
            </w:pPr>
            <w:r>
              <w:rPr>
                <w:rFonts w:ascii="微软雅黑" w:hAnsi="微软雅黑" w:cs="微软雅黑" w:eastAsia="微软雅黑" w:hint="default"/>
                <w:b/>
                <w:bCs/>
                <w:color w:val="FFFFFF"/>
                <w:w w:val="105"/>
                <w:sz w:val="10"/>
                <w:szCs w:val="10"/>
              </w:rPr>
              <w:t>元器件</w:t>
            </w:r>
            <w:r>
              <w:rPr>
                <w:rFonts w:ascii="微软雅黑" w:hAnsi="微软雅黑" w:cs="微软雅黑" w:eastAsia="微软雅黑" w:hint="default"/>
                <w:sz w:val="10"/>
                <w:szCs w:val="10"/>
              </w:rPr>
            </w:r>
          </w:p>
          <w:p>
            <w:pPr>
              <w:pStyle w:val="TableParagraph"/>
              <w:spacing w:line="240" w:lineRule="auto" w:before="39"/>
              <w:ind w:left="24" w:right="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模组代工/SiP</w:t>
            </w:r>
            <w:r>
              <w:rPr>
                <w:rFonts w:ascii="微软雅黑" w:hAnsi="微软雅黑" w:cs="微软雅黑" w:eastAsia="微软雅黑" w:hint="default"/>
                <w:sz w:val="10"/>
                <w:szCs w:val="10"/>
              </w:rPr>
            </w:r>
          </w:p>
        </w:tc>
        <w:tc>
          <w:tcPr>
            <w:tcW w:w="3082" w:type="dxa"/>
            <w:tcBorders>
              <w:top w:val="nil" w:sz="6" w:space="0" w:color="auto"/>
              <w:left w:val="nil" w:sz="6" w:space="0" w:color="auto"/>
              <w:bottom w:val="nil" w:sz="6" w:space="0" w:color="auto"/>
              <w:right w:val="nil" w:sz="6" w:space="0" w:color="auto"/>
            </w:tcBorders>
          </w:tcPr>
          <w:p>
            <w:pPr>
              <w:pStyle w:val="TableParagraph"/>
              <w:spacing w:line="295" w:lineRule="auto"/>
              <w:ind w:left="24" w:right="1045" w:firstLine="1361"/>
              <w:jc w:val="left"/>
              <w:rPr>
                <w:rFonts w:ascii="微软雅黑" w:hAnsi="微软雅黑" w:cs="微软雅黑" w:eastAsia="微软雅黑" w:hint="default"/>
                <w:sz w:val="10"/>
                <w:szCs w:val="10"/>
              </w:rPr>
            </w:pPr>
            <w:r>
              <w:rPr>
                <w:rFonts w:ascii="微软雅黑" w:hAnsi="微软雅黑" w:cs="微软雅黑" w:eastAsia="微软雅黑" w:hint="default"/>
                <w:b/>
                <w:bCs/>
                <w:color w:val="FFFFFF"/>
                <w:w w:val="105"/>
                <w:sz w:val="10"/>
                <w:szCs w:val="10"/>
              </w:rPr>
              <w:t>供应商 </w:t>
            </w:r>
            <w:r>
              <w:rPr>
                <w:rFonts w:ascii="微软雅黑" w:hAnsi="微软雅黑" w:cs="微软雅黑" w:eastAsia="微软雅黑" w:hint="default"/>
                <w:b/>
                <w:bCs/>
                <w:color w:val="FF0000"/>
                <w:spacing w:val="-1"/>
                <w:w w:val="105"/>
                <w:sz w:val="10"/>
                <w:szCs w:val="10"/>
              </w:rPr>
              <w:t>立讯</w:t>
            </w:r>
            <w:r>
              <w:rPr>
                <w:rFonts w:ascii="微软雅黑" w:hAnsi="微软雅黑" w:cs="微软雅黑" w:eastAsia="微软雅黑" w:hint="default"/>
                <w:spacing w:val="-1"/>
                <w:w w:val="105"/>
                <w:sz w:val="10"/>
                <w:szCs w:val="10"/>
              </w:rPr>
              <w:t>、英业达、</w:t>
            </w:r>
            <w:r>
              <w:rPr>
                <w:rFonts w:ascii="微软雅黑" w:hAnsi="微软雅黑" w:cs="微软雅黑" w:eastAsia="微软雅黑" w:hint="default"/>
                <w:b/>
                <w:bCs/>
                <w:color w:val="FF0000"/>
                <w:spacing w:val="-1"/>
                <w:w w:val="105"/>
                <w:sz w:val="10"/>
                <w:szCs w:val="10"/>
              </w:rPr>
              <w:t>歌尔股份、环旭电子</w:t>
            </w:r>
            <w:r>
              <w:rPr>
                <w:rFonts w:ascii="微软雅黑" w:hAnsi="微软雅黑" w:cs="微软雅黑" w:eastAsia="微软雅黑" w:hint="default"/>
                <w:spacing w:val="-1"/>
                <w:w w:val="105"/>
                <w:sz w:val="10"/>
                <w:szCs w:val="10"/>
              </w:rPr>
              <w:t>、安靠</w:t>
            </w:r>
            <w:r>
              <w:rPr>
                <w:rFonts w:ascii="微软雅黑" w:hAnsi="微软雅黑" w:cs="微软雅黑" w:eastAsia="微软雅黑" w:hint="default"/>
                <w:spacing w:val="-1"/>
                <w:sz w:val="10"/>
                <w:szCs w:val="10"/>
              </w:rPr>
            </w:r>
          </w:p>
        </w:tc>
      </w:tr>
      <w:tr>
        <w:trPr>
          <w:trHeight w:val="215" w:hRule="exact"/>
        </w:trPr>
        <w:tc>
          <w:tcPr>
            <w:tcW w:w="2549" w:type="dxa"/>
            <w:tcBorders>
              <w:top w:val="nil" w:sz="6" w:space="0" w:color="auto"/>
              <w:left w:val="nil" w:sz="6" w:space="0" w:color="auto"/>
              <w:bottom w:val="nil" w:sz="6" w:space="0" w:color="auto"/>
              <w:right w:val="nil" w:sz="6" w:space="0" w:color="auto"/>
            </w:tcBorders>
          </w:tcPr>
          <w:p>
            <w:pPr>
              <w:pStyle w:val="TableParagraph"/>
              <w:spacing w:line="167" w:lineRule="exact"/>
              <w:ind w:left="177" w:right="0"/>
              <w:jc w:val="left"/>
              <w:rPr>
                <w:rFonts w:ascii="微软雅黑" w:hAnsi="微软雅黑" w:cs="微软雅黑" w:eastAsia="微软雅黑" w:hint="default"/>
                <w:sz w:val="12"/>
                <w:szCs w:val="12"/>
              </w:rPr>
            </w:pPr>
            <w:r>
              <w:rPr>
                <w:rFonts w:ascii="微软雅黑"/>
                <w:b/>
                <w:sz w:val="12"/>
              </w:rPr>
              <w:t>300</w:t>
            </w:r>
            <w:r>
              <w:rPr>
                <w:rFonts w:ascii="微软雅黑"/>
                <w:sz w:val="12"/>
              </w:rPr>
            </w:r>
          </w:p>
        </w:tc>
        <w:tc>
          <w:tcPr>
            <w:tcW w:w="253" w:type="dxa"/>
            <w:tcBorders>
              <w:top w:val="nil" w:sz="6" w:space="0" w:color="auto"/>
              <w:left w:val="nil" w:sz="6" w:space="0" w:color="auto"/>
              <w:bottom w:val="nil" w:sz="6" w:space="0" w:color="auto"/>
              <w:right w:val="nil" w:sz="6" w:space="0" w:color="auto"/>
            </w:tcBorders>
          </w:tcPr>
          <w:p>
            <w:pPr/>
          </w:p>
        </w:tc>
        <w:tc>
          <w:tcPr>
            <w:tcW w:w="356"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tcPr>
          <w:p>
            <w:pPr/>
          </w:p>
        </w:tc>
        <w:tc>
          <w:tcPr>
            <w:tcW w:w="356" w:type="dxa"/>
            <w:tcBorders>
              <w:top w:val="nil" w:sz="6" w:space="0" w:color="auto"/>
              <w:left w:val="nil" w:sz="6" w:space="0" w:color="auto"/>
              <w:bottom w:val="nil" w:sz="6" w:space="0" w:color="auto"/>
              <w:right w:val="nil" w:sz="6" w:space="0" w:color="auto"/>
            </w:tcBorders>
          </w:tcPr>
          <w:p>
            <w:pPr/>
          </w:p>
        </w:tc>
        <w:tc>
          <w:tcPr>
            <w:tcW w:w="254" w:type="dxa"/>
            <w:tcBorders>
              <w:top w:val="nil" w:sz="6" w:space="0" w:color="auto"/>
              <w:left w:val="nil" w:sz="6" w:space="0" w:color="auto"/>
              <w:bottom w:val="nil" w:sz="6" w:space="0" w:color="auto"/>
              <w:right w:val="nil" w:sz="6" w:space="0" w:color="auto"/>
            </w:tcBorders>
          </w:tcPr>
          <w:p>
            <w:pPr/>
          </w:p>
        </w:tc>
        <w:tc>
          <w:tcPr>
            <w:tcW w:w="1084" w:type="dxa"/>
            <w:tcBorders>
              <w:top w:val="nil" w:sz="6" w:space="0" w:color="auto"/>
              <w:left w:val="nil" w:sz="6" w:space="0" w:color="auto"/>
              <w:bottom w:val="nil" w:sz="6" w:space="0" w:color="auto"/>
              <w:right w:val="nil" w:sz="6" w:space="0" w:color="auto"/>
            </w:tcBorders>
          </w:tcPr>
          <w:p>
            <w:pPr>
              <w:pStyle w:val="TableParagraph"/>
              <w:spacing w:line="240" w:lineRule="auto" w:before="15"/>
              <w:ind w:left="296" w:right="0"/>
              <w:jc w:val="left"/>
              <w:rPr>
                <w:rFonts w:ascii="微软雅黑" w:hAnsi="微软雅黑" w:cs="微软雅黑" w:eastAsia="微软雅黑" w:hint="default"/>
                <w:sz w:val="12"/>
                <w:szCs w:val="12"/>
              </w:rPr>
            </w:pPr>
            <w:r>
              <w:rPr>
                <w:rFonts w:ascii="微软雅黑"/>
                <w:b/>
                <w:sz w:val="12"/>
              </w:rPr>
              <w:t>250%</w:t>
            </w:r>
            <w:r>
              <w:rPr>
                <w:rFonts w:ascii="微软雅黑"/>
                <w:sz w:val="12"/>
              </w:rPr>
            </w:r>
          </w:p>
        </w:tc>
        <w:tc>
          <w:tcPr>
            <w:tcW w:w="1150" w:type="dxa"/>
            <w:tcBorders>
              <w:top w:val="nil" w:sz="6" w:space="0" w:color="auto"/>
              <w:left w:val="nil" w:sz="6" w:space="0" w:color="auto"/>
              <w:bottom w:val="nil" w:sz="6" w:space="0" w:color="auto"/>
              <w:right w:val="nil" w:sz="6" w:space="0" w:color="auto"/>
            </w:tcBorders>
            <w:shd w:val="clear" w:color="auto" w:fill="D5E1EA"/>
          </w:tcPr>
          <w:p>
            <w:pPr>
              <w:pStyle w:val="TableParagraph"/>
              <w:spacing w:line="171" w:lineRule="exact"/>
              <w:ind w:left="24" w:right="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主控芯片</w:t>
            </w:r>
            <w:r>
              <w:rPr>
                <w:rFonts w:ascii="微软雅黑" w:hAnsi="微软雅黑" w:cs="微软雅黑" w:eastAsia="微软雅黑" w:hint="default"/>
                <w:sz w:val="10"/>
                <w:szCs w:val="10"/>
              </w:rPr>
            </w:r>
          </w:p>
        </w:tc>
        <w:tc>
          <w:tcPr>
            <w:tcW w:w="3082" w:type="dxa"/>
            <w:tcBorders>
              <w:top w:val="nil" w:sz="6" w:space="0" w:color="auto"/>
              <w:left w:val="nil" w:sz="6" w:space="0" w:color="auto"/>
              <w:bottom w:val="nil" w:sz="6" w:space="0" w:color="auto"/>
              <w:right w:val="nil" w:sz="6" w:space="0" w:color="auto"/>
            </w:tcBorders>
            <w:shd w:val="clear" w:color="auto" w:fill="D5E1EA"/>
          </w:tcPr>
          <w:p>
            <w:pPr>
              <w:pStyle w:val="TableParagraph"/>
              <w:spacing w:line="171" w:lineRule="exact"/>
              <w:ind w:left="24" w:right="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苹果、高通、恒玄、瑞昱、络达、博通集成</w:t>
            </w:r>
            <w:r>
              <w:rPr>
                <w:rFonts w:ascii="微软雅黑" w:hAnsi="微软雅黑" w:cs="微软雅黑" w:eastAsia="微软雅黑" w:hint="default"/>
                <w:sz w:val="10"/>
                <w:szCs w:val="10"/>
              </w:rPr>
            </w:r>
          </w:p>
        </w:tc>
      </w:tr>
      <w:tr>
        <w:trPr>
          <w:trHeight w:val="160" w:hRule="exact"/>
        </w:trPr>
        <w:tc>
          <w:tcPr>
            <w:tcW w:w="2549"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tcPr>
          <w:p>
            <w:pPr/>
          </w:p>
        </w:tc>
        <w:tc>
          <w:tcPr>
            <w:tcW w:w="356"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tcPr>
          <w:p>
            <w:pPr/>
          </w:p>
        </w:tc>
        <w:tc>
          <w:tcPr>
            <w:tcW w:w="356" w:type="dxa"/>
            <w:tcBorders>
              <w:top w:val="nil" w:sz="6" w:space="0" w:color="auto"/>
              <w:left w:val="nil" w:sz="6" w:space="0" w:color="auto"/>
              <w:bottom w:val="nil" w:sz="6" w:space="0" w:color="auto"/>
              <w:right w:val="nil" w:sz="6" w:space="0" w:color="auto"/>
            </w:tcBorders>
          </w:tcPr>
          <w:p>
            <w:pPr/>
          </w:p>
        </w:tc>
        <w:tc>
          <w:tcPr>
            <w:tcW w:w="254" w:type="dxa"/>
            <w:tcBorders>
              <w:top w:val="nil" w:sz="6" w:space="0" w:color="auto"/>
              <w:left w:val="nil" w:sz="6" w:space="0" w:color="auto"/>
              <w:bottom w:val="nil" w:sz="6" w:space="0" w:color="auto"/>
              <w:right w:val="nil" w:sz="6" w:space="0" w:color="auto"/>
            </w:tcBorders>
            <w:shd w:val="clear" w:color="auto" w:fill="FF8080"/>
          </w:tcPr>
          <w:p>
            <w:pPr/>
          </w:p>
        </w:tc>
        <w:tc>
          <w:tcPr>
            <w:tcW w:w="1084" w:type="dxa"/>
            <w:tcBorders>
              <w:top w:val="nil" w:sz="6" w:space="0" w:color="auto"/>
              <w:left w:val="nil" w:sz="6" w:space="0" w:color="auto"/>
              <w:bottom w:val="nil" w:sz="6" w:space="0" w:color="auto"/>
              <w:right w:val="nil" w:sz="6" w:space="0" w:color="auto"/>
            </w:tcBorders>
          </w:tcPr>
          <w:p>
            <w:pPr/>
          </w:p>
        </w:tc>
        <w:tc>
          <w:tcPr>
            <w:tcW w:w="1150" w:type="dxa"/>
            <w:tcBorders>
              <w:top w:val="nil" w:sz="6" w:space="0" w:color="auto"/>
              <w:left w:val="nil" w:sz="6" w:space="0" w:color="auto"/>
              <w:bottom w:val="nil" w:sz="6" w:space="0" w:color="auto"/>
              <w:right w:val="nil" w:sz="6" w:space="0" w:color="auto"/>
            </w:tcBorders>
          </w:tcPr>
          <w:p>
            <w:pPr>
              <w:pStyle w:val="TableParagraph"/>
              <w:spacing w:line="168" w:lineRule="exact"/>
              <w:ind w:left="24" w:right="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存储</w:t>
            </w:r>
            <w:r>
              <w:rPr>
                <w:rFonts w:ascii="微软雅黑" w:hAnsi="微软雅黑" w:cs="微软雅黑" w:eastAsia="微软雅黑" w:hint="default"/>
                <w:sz w:val="10"/>
                <w:szCs w:val="10"/>
              </w:rPr>
            </w:r>
          </w:p>
        </w:tc>
        <w:tc>
          <w:tcPr>
            <w:tcW w:w="3082" w:type="dxa"/>
            <w:tcBorders>
              <w:top w:val="nil" w:sz="6" w:space="0" w:color="auto"/>
              <w:left w:val="nil" w:sz="6" w:space="0" w:color="auto"/>
              <w:bottom w:val="nil" w:sz="6" w:space="0" w:color="auto"/>
              <w:right w:val="nil" w:sz="6" w:space="0" w:color="auto"/>
            </w:tcBorders>
          </w:tcPr>
          <w:p>
            <w:pPr>
              <w:pStyle w:val="TableParagraph"/>
              <w:spacing w:line="168" w:lineRule="exact"/>
              <w:ind w:left="24" w:right="0"/>
              <w:jc w:val="left"/>
              <w:rPr>
                <w:rFonts w:ascii="微软雅黑" w:hAnsi="微软雅黑" w:cs="微软雅黑" w:eastAsia="微软雅黑" w:hint="default"/>
                <w:sz w:val="10"/>
                <w:szCs w:val="10"/>
              </w:rPr>
            </w:pPr>
            <w:r>
              <w:rPr>
                <w:rFonts w:ascii="微软雅黑" w:hAnsi="微软雅黑" w:cs="微软雅黑" w:eastAsia="微软雅黑" w:hint="default"/>
                <w:b/>
                <w:bCs/>
                <w:color w:val="FF0000"/>
                <w:w w:val="105"/>
                <w:sz w:val="10"/>
                <w:szCs w:val="10"/>
              </w:rPr>
              <w:t>兆易</w:t>
            </w:r>
            <w:r>
              <w:rPr>
                <w:rFonts w:ascii="微软雅黑" w:hAnsi="微软雅黑" w:cs="微软雅黑" w:eastAsia="微软雅黑" w:hint="default"/>
                <w:w w:val="105"/>
                <w:sz w:val="10"/>
                <w:szCs w:val="10"/>
              </w:rPr>
              <w:t>、华邦、Adesto、旺宏、Cypress</w:t>
            </w:r>
            <w:r>
              <w:rPr>
                <w:rFonts w:ascii="微软雅黑" w:hAnsi="微软雅黑" w:cs="微软雅黑" w:eastAsia="微软雅黑" w:hint="default"/>
                <w:sz w:val="10"/>
                <w:szCs w:val="10"/>
              </w:rPr>
            </w:r>
          </w:p>
        </w:tc>
      </w:tr>
      <w:tr>
        <w:trPr>
          <w:trHeight w:val="114" w:hRule="exact"/>
        </w:trPr>
        <w:tc>
          <w:tcPr>
            <w:tcW w:w="2549" w:type="dxa"/>
            <w:tcBorders>
              <w:top w:val="nil" w:sz="6" w:space="0" w:color="auto"/>
              <w:left w:val="nil" w:sz="6" w:space="0" w:color="auto"/>
              <w:bottom w:val="nil" w:sz="6" w:space="0" w:color="auto"/>
              <w:right w:val="nil" w:sz="6" w:space="0" w:color="auto"/>
            </w:tcBorders>
          </w:tcPr>
          <w:p>
            <w:pPr>
              <w:pStyle w:val="TableParagraph"/>
              <w:spacing w:line="126" w:lineRule="exact"/>
              <w:ind w:left="177" w:right="0"/>
              <w:jc w:val="left"/>
              <w:rPr>
                <w:rFonts w:ascii="微软雅黑" w:hAnsi="微软雅黑" w:cs="微软雅黑" w:eastAsia="微软雅黑" w:hint="default"/>
                <w:sz w:val="12"/>
                <w:szCs w:val="12"/>
              </w:rPr>
            </w:pPr>
            <w:r>
              <w:rPr>
                <w:rFonts w:ascii="微软雅黑"/>
                <w:b/>
                <w:sz w:val="12"/>
              </w:rPr>
              <w:t>250</w:t>
            </w:r>
            <w:r>
              <w:rPr>
                <w:rFonts w:ascii="微软雅黑"/>
                <w:sz w:val="12"/>
              </w:rPr>
            </w:r>
          </w:p>
        </w:tc>
        <w:tc>
          <w:tcPr>
            <w:tcW w:w="253" w:type="dxa"/>
            <w:tcBorders>
              <w:top w:val="nil" w:sz="6" w:space="0" w:color="auto"/>
              <w:left w:val="nil" w:sz="6" w:space="0" w:color="auto"/>
              <w:bottom w:val="nil" w:sz="6" w:space="0" w:color="auto"/>
              <w:right w:val="nil" w:sz="6" w:space="0" w:color="auto"/>
            </w:tcBorders>
          </w:tcPr>
          <w:p>
            <w:pPr/>
          </w:p>
        </w:tc>
        <w:tc>
          <w:tcPr>
            <w:tcW w:w="356"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shd w:val="clear" w:color="auto" w:fill="FF8080"/>
          </w:tcPr>
          <w:p>
            <w:pPr/>
          </w:p>
        </w:tc>
        <w:tc>
          <w:tcPr>
            <w:tcW w:w="356" w:type="dxa"/>
            <w:tcBorders>
              <w:top w:val="nil" w:sz="6" w:space="0" w:color="auto"/>
              <w:left w:val="nil" w:sz="6" w:space="0" w:color="auto"/>
              <w:bottom w:val="nil" w:sz="6" w:space="0" w:color="auto"/>
              <w:right w:val="nil" w:sz="6" w:space="0" w:color="auto"/>
            </w:tcBorders>
          </w:tcPr>
          <w:p>
            <w:pPr/>
          </w:p>
        </w:tc>
        <w:tc>
          <w:tcPr>
            <w:tcW w:w="254" w:type="dxa"/>
            <w:tcBorders>
              <w:top w:val="nil" w:sz="6" w:space="0" w:color="auto"/>
              <w:left w:val="nil" w:sz="6" w:space="0" w:color="auto"/>
              <w:bottom w:val="nil" w:sz="6" w:space="0" w:color="auto"/>
              <w:right w:val="nil" w:sz="6" w:space="0" w:color="auto"/>
            </w:tcBorders>
            <w:shd w:val="clear" w:color="auto" w:fill="FF8080"/>
          </w:tcPr>
          <w:p>
            <w:pPr/>
          </w:p>
        </w:tc>
        <w:tc>
          <w:tcPr>
            <w:tcW w:w="1084" w:type="dxa"/>
            <w:tcBorders>
              <w:top w:val="nil" w:sz="6" w:space="0" w:color="auto"/>
              <w:left w:val="nil" w:sz="6" w:space="0" w:color="auto"/>
              <w:bottom w:val="nil" w:sz="6" w:space="0" w:color="auto"/>
              <w:right w:val="nil" w:sz="6" w:space="0" w:color="auto"/>
            </w:tcBorders>
          </w:tcPr>
          <w:p>
            <w:pPr/>
          </w:p>
        </w:tc>
        <w:tc>
          <w:tcPr>
            <w:tcW w:w="1150" w:type="dxa"/>
            <w:tcBorders>
              <w:top w:val="nil" w:sz="6" w:space="0" w:color="auto"/>
              <w:left w:val="nil" w:sz="6" w:space="0" w:color="auto"/>
              <w:bottom w:val="nil" w:sz="6" w:space="0" w:color="auto"/>
              <w:right w:val="nil" w:sz="6" w:space="0" w:color="auto"/>
            </w:tcBorders>
          </w:tcPr>
          <w:p>
            <w:pPr/>
          </w:p>
        </w:tc>
        <w:tc>
          <w:tcPr>
            <w:tcW w:w="3082" w:type="dxa"/>
            <w:tcBorders>
              <w:top w:val="nil" w:sz="6" w:space="0" w:color="auto"/>
              <w:left w:val="nil" w:sz="6" w:space="0" w:color="auto"/>
              <w:bottom w:val="nil" w:sz="6" w:space="0" w:color="auto"/>
              <w:right w:val="nil" w:sz="6" w:space="0" w:color="auto"/>
            </w:tcBorders>
          </w:tcPr>
          <w:p>
            <w:pPr/>
          </w:p>
        </w:tc>
      </w:tr>
      <w:tr>
        <w:trPr>
          <w:trHeight w:val="148" w:hRule="exact"/>
        </w:trPr>
        <w:tc>
          <w:tcPr>
            <w:tcW w:w="2549"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tcPr>
          <w:p>
            <w:pPr/>
          </w:p>
        </w:tc>
        <w:tc>
          <w:tcPr>
            <w:tcW w:w="356"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shd w:val="clear" w:color="auto" w:fill="FF8080"/>
          </w:tcPr>
          <w:p>
            <w:pPr/>
          </w:p>
        </w:tc>
        <w:tc>
          <w:tcPr>
            <w:tcW w:w="356" w:type="dxa"/>
            <w:tcBorders>
              <w:top w:val="nil" w:sz="6" w:space="0" w:color="auto"/>
              <w:left w:val="nil" w:sz="6" w:space="0" w:color="auto"/>
              <w:bottom w:val="nil" w:sz="6" w:space="0" w:color="auto"/>
              <w:right w:val="nil" w:sz="6" w:space="0" w:color="auto"/>
            </w:tcBorders>
          </w:tcPr>
          <w:p>
            <w:pPr/>
          </w:p>
        </w:tc>
        <w:tc>
          <w:tcPr>
            <w:tcW w:w="254" w:type="dxa"/>
            <w:tcBorders>
              <w:top w:val="nil" w:sz="6" w:space="0" w:color="auto"/>
              <w:left w:val="nil" w:sz="6" w:space="0" w:color="auto"/>
              <w:bottom w:val="nil" w:sz="6" w:space="0" w:color="auto"/>
              <w:right w:val="nil" w:sz="6" w:space="0" w:color="auto"/>
            </w:tcBorders>
            <w:shd w:val="clear" w:color="auto" w:fill="FF8080"/>
          </w:tcPr>
          <w:p>
            <w:pPr/>
          </w:p>
        </w:tc>
        <w:tc>
          <w:tcPr>
            <w:tcW w:w="1084" w:type="dxa"/>
            <w:tcBorders>
              <w:top w:val="nil" w:sz="6" w:space="0" w:color="auto"/>
              <w:left w:val="nil" w:sz="6" w:space="0" w:color="auto"/>
              <w:bottom w:val="nil" w:sz="6" w:space="0" w:color="auto"/>
              <w:right w:val="nil" w:sz="6" w:space="0" w:color="auto"/>
            </w:tcBorders>
          </w:tcPr>
          <w:p>
            <w:pPr>
              <w:pStyle w:val="TableParagraph"/>
              <w:spacing w:line="124" w:lineRule="exact"/>
              <w:ind w:left="296" w:right="0"/>
              <w:jc w:val="left"/>
              <w:rPr>
                <w:rFonts w:ascii="微软雅黑" w:hAnsi="微软雅黑" w:cs="微软雅黑" w:eastAsia="微软雅黑" w:hint="default"/>
                <w:sz w:val="12"/>
                <w:szCs w:val="12"/>
              </w:rPr>
            </w:pPr>
            <w:r>
              <w:rPr>
                <w:rFonts w:ascii="微软雅黑"/>
                <w:b/>
                <w:sz w:val="12"/>
              </w:rPr>
              <w:t>200%</w:t>
            </w:r>
            <w:r>
              <w:rPr>
                <w:rFonts w:ascii="微软雅黑"/>
                <w:sz w:val="12"/>
              </w:rPr>
            </w:r>
          </w:p>
        </w:tc>
        <w:tc>
          <w:tcPr>
            <w:tcW w:w="1150" w:type="dxa"/>
            <w:tcBorders>
              <w:top w:val="nil" w:sz="6" w:space="0" w:color="auto"/>
              <w:left w:val="nil" w:sz="6" w:space="0" w:color="auto"/>
              <w:bottom w:val="nil" w:sz="6" w:space="0" w:color="auto"/>
              <w:right w:val="nil" w:sz="6" w:space="0" w:color="auto"/>
            </w:tcBorders>
            <w:shd w:val="clear" w:color="auto" w:fill="D5E1EA"/>
          </w:tcPr>
          <w:p>
            <w:pPr>
              <w:pStyle w:val="TableParagraph"/>
              <w:spacing w:line="107" w:lineRule="exact"/>
              <w:ind w:left="24" w:right="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可编程SOC</w:t>
            </w:r>
            <w:r>
              <w:rPr>
                <w:rFonts w:ascii="微软雅黑" w:hAnsi="微软雅黑" w:cs="微软雅黑" w:eastAsia="微软雅黑" w:hint="default"/>
                <w:sz w:val="10"/>
                <w:szCs w:val="10"/>
              </w:rPr>
            </w:r>
          </w:p>
        </w:tc>
        <w:tc>
          <w:tcPr>
            <w:tcW w:w="3082" w:type="dxa"/>
            <w:tcBorders>
              <w:top w:val="nil" w:sz="6" w:space="0" w:color="auto"/>
              <w:left w:val="nil" w:sz="6" w:space="0" w:color="auto"/>
              <w:bottom w:val="nil" w:sz="6" w:space="0" w:color="auto"/>
              <w:right w:val="nil" w:sz="6" w:space="0" w:color="auto"/>
            </w:tcBorders>
            <w:shd w:val="clear" w:color="auto" w:fill="D5E1EA"/>
          </w:tcPr>
          <w:p>
            <w:pPr>
              <w:pStyle w:val="TableParagraph"/>
              <w:spacing w:line="107" w:lineRule="exact"/>
              <w:ind w:left="24" w:right="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赛普拉斯</w:t>
            </w:r>
            <w:r>
              <w:rPr>
                <w:rFonts w:ascii="微软雅黑" w:hAnsi="微软雅黑" w:cs="微软雅黑" w:eastAsia="微软雅黑" w:hint="default"/>
                <w:sz w:val="10"/>
                <w:szCs w:val="10"/>
              </w:rPr>
            </w:r>
          </w:p>
        </w:tc>
      </w:tr>
      <w:tr>
        <w:trPr>
          <w:trHeight w:val="212" w:hRule="exact"/>
        </w:trPr>
        <w:tc>
          <w:tcPr>
            <w:tcW w:w="2549" w:type="dxa"/>
            <w:tcBorders>
              <w:top w:val="nil" w:sz="6" w:space="0" w:color="auto"/>
              <w:left w:val="nil" w:sz="6" w:space="0" w:color="auto"/>
              <w:bottom w:val="nil" w:sz="6" w:space="0" w:color="auto"/>
              <w:right w:val="nil" w:sz="6" w:space="0" w:color="auto"/>
            </w:tcBorders>
          </w:tcPr>
          <w:p>
            <w:pPr>
              <w:pStyle w:val="TableParagraph"/>
              <w:spacing w:line="199" w:lineRule="exact"/>
              <w:ind w:left="177" w:right="0"/>
              <w:jc w:val="left"/>
              <w:rPr>
                <w:rFonts w:ascii="微软雅黑" w:hAnsi="微软雅黑" w:cs="微软雅黑" w:eastAsia="微软雅黑" w:hint="default"/>
                <w:sz w:val="12"/>
                <w:szCs w:val="12"/>
              </w:rPr>
            </w:pPr>
            <w:r>
              <w:rPr>
                <w:rFonts w:ascii="微软雅黑"/>
                <w:b/>
                <w:sz w:val="12"/>
              </w:rPr>
              <w:t>200</w:t>
            </w:r>
            <w:r>
              <w:rPr>
                <w:rFonts w:ascii="微软雅黑"/>
                <w:sz w:val="12"/>
              </w:rPr>
            </w:r>
          </w:p>
        </w:tc>
        <w:tc>
          <w:tcPr>
            <w:tcW w:w="253" w:type="dxa"/>
            <w:tcBorders>
              <w:top w:val="nil" w:sz="6" w:space="0" w:color="auto"/>
              <w:left w:val="nil" w:sz="6" w:space="0" w:color="auto"/>
              <w:bottom w:val="nil" w:sz="6" w:space="0" w:color="auto"/>
              <w:right w:val="nil" w:sz="6" w:space="0" w:color="auto"/>
            </w:tcBorders>
          </w:tcPr>
          <w:p>
            <w:pPr/>
          </w:p>
        </w:tc>
        <w:tc>
          <w:tcPr>
            <w:tcW w:w="356"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shd w:val="clear" w:color="auto" w:fill="FF8080"/>
          </w:tcPr>
          <w:p>
            <w:pPr/>
          </w:p>
        </w:tc>
        <w:tc>
          <w:tcPr>
            <w:tcW w:w="356" w:type="dxa"/>
            <w:tcBorders>
              <w:top w:val="nil" w:sz="6" w:space="0" w:color="auto"/>
              <w:left w:val="nil" w:sz="6" w:space="0" w:color="auto"/>
              <w:bottom w:val="nil" w:sz="6" w:space="0" w:color="auto"/>
              <w:right w:val="nil" w:sz="6" w:space="0" w:color="auto"/>
            </w:tcBorders>
          </w:tcPr>
          <w:p>
            <w:pPr/>
          </w:p>
        </w:tc>
        <w:tc>
          <w:tcPr>
            <w:tcW w:w="254" w:type="dxa"/>
            <w:tcBorders>
              <w:top w:val="nil" w:sz="6" w:space="0" w:color="auto"/>
              <w:left w:val="nil" w:sz="6" w:space="0" w:color="auto"/>
              <w:bottom w:val="nil" w:sz="6" w:space="0" w:color="auto"/>
              <w:right w:val="nil" w:sz="6" w:space="0" w:color="auto"/>
            </w:tcBorders>
            <w:shd w:val="clear" w:color="auto" w:fill="FF8080"/>
          </w:tcPr>
          <w:p>
            <w:pPr/>
          </w:p>
        </w:tc>
        <w:tc>
          <w:tcPr>
            <w:tcW w:w="1084" w:type="dxa"/>
            <w:tcBorders>
              <w:top w:val="nil" w:sz="6" w:space="0" w:color="auto"/>
              <w:left w:val="nil" w:sz="6" w:space="0" w:color="auto"/>
              <w:bottom w:val="nil" w:sz="6" w:space="0" w:color="auto"/>
              <w:right w:val="nil" w:sz="6" w:space="0" w:color="auto"/>
            </w:tcBorders>
          </w:tcPr>
          <w:p>
            <w:pPr/>
          </w:p>
        </w:tc>
        <w:tc>
          <w:tcPr>
            <w:tcW w:w="1150" w:type="dxa"/>
            <w:tcBorders>
              <w:top w:val="nil" w:sz="6" w:space="0" w:color="auto"/>
              <w:left w:val="nil" w:sz="6" w:space="0" w:color="auto"/>
              <w:bottom w:val="nil" w:sz="6" w:space="0" w:color="auto"/>
              <w:right w:val="nil" w:sz="6" w:space="0" w:color="auto"/>
            </w:tcBorders>
          </w:tcPr>
          <w:p>
            <w:pPr>
              <w:pStyle w:val="TableParagraph"/>
              <w:spacing w:line="171" w:lineRule="exact"/>
              <w:ind w:left="24" w:right="0"/>
              <w:jc w:val="left"/>
              <w:rPr>
                <w:rFonts w:ascii="微软雅黑" w:hAnsi="微软雅黑" w:cs="微软雅黑" w:eastAsia="微软雅黑" w:hint="default"/>
                <w:sz w:val="10"/>
                <w:szCs w:val="10"/>
              </w:rPr>
            </w:pPr>
            <w:r>
              <w:rPr>
                <w:rFonts w:ascii="微软雅黑"/>
                <w:w w:val="105"/>
                <w:sz w:val="10"/>
              </w:rPr>
              <w:t>FPC</w:t>
            </w:r>
            <w:r>
              <w:rPr>
                <w:rFonts w:ascii="微软雅黑"/>
                <w:sz w:val="10"/>
              </w:rPr>
            </w:r>
          </w:p>
        </w:tc>
        <w:tc>
          <w:tcPr>
            <w:tcW w:w="3082" w:type="dxa"/>
            <w:tcBorders>
              <w:top w:val="nil" w:sz="6" w:space="0" w:color="auto"/>
              <w:left w:val="nil" w:sz="6" w:space="0" w:color="auto"/>
              <w:bottom w:val="nil" w:sz="6" w:space="0" w:color="auto"/>
              <w:right w:val="nil" w:sz="6" w:space="0" w:color="auto"/>
            </w:tcBorders>
          </w:tcPr>
          <w:p>
            <w:pPr>
              <w:pStyle w:val="TableParagraph"/>
              <w:spacing w:line="171" w:lineRule="exact"/>
              <w:ind w:left="24" w:right="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鹏鼎、华通电脑、耀华电子、苏州弗莱盈</w:t>
            </w:r>
            <w:r>
              <w:rPr>
                <w:rFonts w:ascii="微软雅黑" w:hAnsi="微软雅黑" w:cs="微软雅黑" w:eastAsia="微软雅黑" w:hint="default"/>
                <w:sz w:val="10"/>
                <w:szCs w:val="10"/>
              </w:rPr>
            </w:r>
          </w:p>
        </w:tc>
      </w:tr>
      <w:tr>
        <w:trPr>
          <w:trHeight w:val="212" w:hRule="exact"/>
        </w:trPr>
        <w:tc>
          <w:tcPr>
            <w:tcW w:w="2549"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shd w:val="clear" w:color="auto" w:fill="FF8080"/>
          </w:tcPr>
          <w:p>
            <w:pPr/>
          </w:p>
        </w:tc>
        <w:tc>
          <w:tcPr>
            <w:tcW w:w="356" w:type="dxa"/>
            <w:tcBorders>
              <w:top w:val="nil" w:sz="6" w:space="0" w:color="auto"/>
              <w:left w:val="nil" w:sz="6" w:space="0" w:color="auto"/>
              <w:bottom w:val="nil" w:sz="6" w:space="0" w:color="auto"/>
              <w:right w:val="nil" w:sz="6" w:space="0" w:color="auto"/>
            </w:tcBorders>
          </w:tcPr>
          <w:p>
            <w:pPr/>
          </w:p>
        </w:tc>
        <w:tc>
          <w:tcPr>
            <w:tcW w:w="253" w:type="dxa"/>
            <w:tcBorders>
              <w:top w:val="nil" w:sz="6" w:space="0" w:color="auto"/>
              <w:left w:val="nil" w:sz="6" w:space="0" w:color="auto"/>
              <w:bottom w:val="nil" w:sz="6" w:space="0" w:color="auto"/>
              <w:right w:val="nil" w:sz="6" w:space="0" w:color="auto"/>
            </w:tcBorders>
            <w:shd w:val="clear" w:color="auto" w:fill="FF8080"/>
          </w:tcPr>
          <w:p>
            <w:pPr/>
          </w:p>
        </w:tc>
        <w:tc>
          <w:tcPr>
            <w:tcW w:w="356" w:type="dxa"/>
            <w:tcBorders>
              <w:top w:val="nil" w:sz="6" w:space="0" w:color="auto"/>
              <w:left w:val="nil" w:sz="6" w:space="0" w:color="auto"/>
              <w:bottom w:val="nil" w:sz="6" w:space="0" w:color="auto"/>
              <w:right w:val="nil" w:sz="6" w:space="0" w:color="auto"/>
            </w:tcBorders>
          </w:tcPr>
          <w:p>
            <w:pPr/>
          </w:p>
        </w:tc>
        <w:tc>
          <w:tcPr>
            <w:tcW w:w="254" w:type="dxa"/>
            <w:tcBorders>
              <w:top w:val="nil" w:sz="6" w:space="0" w:color="auto"/>
              <w:left w:val="nil" w:sz="6" w:space="0" w:color="auto"/>
              <w:bottom w:val="nil" w:sz="6" w:space="0" w:color="auto"/>
              <w:right w:val="nil" w:sz="6" w:space="0" w:color="auto"/>
            </w:tcBorders>
            <w:shd w:val="clear" w:color="auto" w:fill="FF8080"/>
          </w:tcPr>
          <w:p>
            <w:pPr/>
          </w:p>
        </w:tc>
        <w:tc>
          <w:tcPr>
            <w:tcW w:w="1084" w:type="dxa"/>
            <w:tcBorders>
              <w:top w:val="nil" w:sz="6" w:space="0" w:color="auto"/>
              <w:left w:val="nil" w:sz="6" w:space="0" w:color="auto"/>
              <w:bottom w:val="nil" w:sz="6" w:space="0" w:color="auto"/>
              <w:right w:val="nil" w:sz="6" w:space="0" w:color="auto"/>
            </w:tcBorders>
          </w:tcPr>
          <w:p>
            <w:pPr>
              <w:pStyle w:val="TableParagraph"/>
              <w:spacing w:line="154" w:lineRule="exact"/>
              <w:ind w:left="296" w:right="0"/>
              <w:jc w:val="left"/>
              <w:rPr>
                <w:rFonts w:ascii="微软雅黑" w:hAnsi="微软雅黑" w:cs="微软雅黑" w:eastAsia="微软雅黑" w:hint="default"/>
                <w:sz w:val="12"/>
                <w:szCs w:val="12"/>
              </w:rPr>
            </w:pPr>
            <w:r>
              <w:rPr>
                <w:rFonts w:ascii="微软雅黑"/>
                <w:b/>
                <w:sz w:val="12"/>
              </w:rPr>
              <w:t>150%</w:t>
            </w:r>
            <w:r>
              <w:rPr>
                <w:rFonts w:ascii="微软雅黑"/>
                <w:sz w:val="12"/>
              </w:rPr>
            </w:r>
          </w:p>
        </w:tc>
        <w:tc>
          <w:tcPr>
            <w:tcW w:w="1150" w:type="dxa"/>
            <w:tcBorders>
              <w:top w:val="nil" w:sz="6" w:space="0" w:color="auto"/>
              <w:left w:val="nil" w:sz="6" w:space="0" w:color="auto"/>
              <w:bottom w:val="nil" w:sz="6" w:space="0" w:color="auto"/>
              <w:right w:val="nil" w:sz="6" w:space="0" w:color="auto"/>
            </w:tcBorders>
            <w:shd w:val="clear" w:color="auto" w:fill="D5E1EA"/>
          </w:tcPr>
          <w:p>
            <w:pPr>
              <w:pStyle w:val="TableParagraph"/>
              <w:spacing w:line="171" w:lineRule="exact"/>
              <w:ind w:left="24" w:right="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语音加速感应器</w:t>
            </w:r>
            <w:r>
              <w:rPr>
                <w:rFonts w:ascii="微软雅黑" w:hAnsi="微软雅黑" w:cs="微软雅黑" w:eastAsia="微软雅黑" w:hint="default"/>
                <w:sz w:val="10"/>
                <w:szCs w:val="10"/>
              </w:rPr>
            </w:r>
          </w:p>
        </w:tc>
        <w:tc>
          <w:tcPr>
            <w:tcW w:w="3082" w:type="dxa"/>
            <w:tcBorders>
              <w:top w:val="nil" w:sz="6" w:space="0" w:color="auto"/>
              <w:left w:val="nil" w:sz="6" w:space="0" w:color="auto"/>
              <w:bottom w:val="nil" w:sz="6" w:space="0" w:color="auto"/>
              <w:right w:val="nil" w:sz="6" w:space="0" w:color="auto"/>
            </w:tcBorders>
            <w:shd w:val="clear" w:color="auto" w:fill="D5E1EA"/>
          </w:tcPr>
          <w:p>
            <w:pPr>
              <w:pStyle w:val="TableParagraph"/>
              <w:spacing w:line="171" w:lineRule="exact"/>
              <w:ind w:left="24" w:right="0"/>
              <w:jc w:val="left"/>
              <w:rPr>
                <w:rFonts w:ascii="微软雅黑" w:hAnsi="微软雅黑" w:cs="微软雅黑" w:eastAsia="微软雅黑" w:hint="default"/>
                <w:sz w:val="10"/>
                <w:szCs w:val="10"/>
              </w:rPr>
            </w:pPr>
            <w:r>
              <w:rPr>
                <w:rFonts w:ascii="微软雅黑" w:hAnsi="微软雅黑" w:cs="微软雅黑" w:eastAsia="微软雅黑" w:hint="default"/>
                <w:w w:val="105"/>
                <w:sz w:val="10"/>
                <w:szCs w:val="10"/>
              </w:rPr>
              <w:t>意法半导体</w:t>
            </w:r>
            <w:r>
              <w:rPr>
                <w:rFonts w:ascii="微软雅黑" w:hAnsi="微软雅黑" w:cs="微软雅黑" w:eastAsia="微软雅黑" w:hint="default"/>
                <w:sz w:val="10"/>
                <w:szCs w:val="10"/>
              </w:rPr>
            </w:r>
          </w:p>
        </w:tc>
      </w:tr>
    </w:tbl>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2" w:after="0"/>
        <w:ind w:right="0"/>
        <w:rPr>
          <w:rFonts w:ascii="Microsoft JhengHei" w:hAnsi="Microsoft JhengHei" w:cs="Microsoft JhengHei" w:eastAsia="Microsoft JhengHei" w:hint="default"/>
          <w:b/>
          <w:bCs/>
          <w:sz w:val="22"/>
          <w:szCs w:val="22"/>
        </w:rPr>
      </w:pPr>
    </w:p>
    <w:p>
      <w:pPr>
        <w:tabs>
          <w:tab w:pos="3249" w:val="left" w:leader="none"/>
        </w:tabs>
        <w:spacing w:line="84" w:lineRule="exact"/>
        <w:ind w:left="1220" w:right="0" w:firstLine="0"/>
        <w:rPr>
          <w:rFonts w:ascii="Microsoft JhengHei" w:hAnsi="Microsoft JhengHei" w:cs="Microsoft JhengHei" w:eastAsia="Microsoft JhengHei" w:hint="default"/>
          <w:sz w:val="2"/>
          <w:szCs w:val="2"/>
        </w:rPr>
      </w:pPr>
      <w:r>
        <w:rPr>
          <w:rFonts w:ascii="Microsoft JhengHei"/>
          <w:position w:val="-1"/>
          <w:sz w:val="8"/>
        </w:rPr>
        <w:pict>
          <v:group style="width:16.1pt;height:4.25pt;mso-position-horizontal-relative:char;mso-position-vertical-relative:line" coordorigin="0,0" coordsize="322,85">
            <v:group style="position:absolute;left:38;top:42;width:247;height:2" coordorigin="38,42" coordsize="247,2">
              <v:shape style="position:absolute;left:38;top:42;width:247;height:2" coordorigin="38,42" coordsize="247,0" path="m38,42l284,42e" filled="false" stroked="true" strokeweight="3.715495pt" strokecolor="#ff8080">
                <v:path arrowok="t"/>
              </v:shape>
            </v:group>
            <v:group style="position:absolute;left:38;top:5;width:247;height:75" coordorigin="38,5" coordsize="247,75">
              <v:shape style="position:absolute;left:38;top:5;width:247;height:75" coordorigin="38,5" coordsize="247,75" path="m38,79l284,79,284,5,38,5,38,79xe" filled="false" stroked="true" strokeweight=".48279pt" strokecolor="#ff8080">
                <v:path arrowok="t"/>
              </v:shape>
            </v:group>
          </v:group>
        </w:pict>
      </w:r>
      <w:r>
        <w:rPr>
          <w:rFonts w:ascii="Microsoft JhengHei"/>
          <w:position w:val="-1"/>
          <w:sz w:val="8"/>
        </w:rPr>
      </w:r>
      <w:r>
        <w:rPr>
          <w:rFonts w:ascii="Microsoft JhengHei"/>
          <w:position w:val="-1"/>
          <w:sz w:val="8"/>
        </w:rPr>
        <w:tab/>
      </w:r>
      <w:r>
        <w:rPr>
          <w:rFonts w:ascii="Microsoft JhengHei"/>
          <w:position w:val="1"/>
          <w:sz w:val="2"/>
        </w:rPr>
        <w:pict>
          <v:group style="width:13.4pt;height:1.05pt;mso-position-horizontal-relative:char;mso-position-vertical-relative:line" coordorigin="0,0" coordsize="268,21">
            <v:group style="position:absolute;left:10;top:10;width:247;height:2" coordorigin="10,10" coordsize="247,2">
              <v:shape style="position:absolute;left:10;top:10;width:247;height:2" coordorigin="10,10" coordsize="247,0" path="m10,10l257,11e" filled="false" stroked="true" strokeweight="1.05003pt" strokecolor="#ff0000">
                <v:path arrowok="t"/>
              </v:shape>
            </v:group>
          </v:group>
        </w:pict>
      </w:r>
      <w:r>
        <w:rPr>
          <w:rFonts w:ascii="Microsoft JhengHei"/>
          <w:position w:val="1"/>
          <w:sz w:val="2"/>
        </w:rPr>
      </w:r>
    </w:p>
    <w:p>
      <w:pPr>
        <w:spacing w:line="240" w:lineRule="auto" w:before="4"/>
        <w:ind w:right="0"/>
        <w:rPr>
          <w:rFonts w:ascii="Microsoft JhengHei" w:hAnsi="Microsoft JhengHei" w:cs="Microsoft JhengHei" w:eastAsia="Microsoft JhengHei" w:hint="default"/>
          <w:b/>
          <w:bCs/>
          <w:sz w:val="5"/>
          <w:szCs w:val="5"/>
        </w:rPr>
      </w:pPr>
    </w:p>
    <w:p>
      <w:pPr>
        <w:tabs>
          <w:tab w:pos="5051" w:val="left" w:leader="none"/>
        </w:tabs>
        <w:spacing w:before="47"/>
        <w:ind w:left="236" w:right="110" w:firstLine="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Counterpoint</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1"/>
          <w:sz w:val="17"/>
          <w:szCs w:val="17"/>
        </w:rPr>
        <w:t>资料来源：我爱音频网，中信建投证券研究发展部</w:t>
      </w:r>
    </w:p>
    <w:p>
      <w:pPr>
        <w:spacing w:line="240" w:lineRule="auto" w:before="4"/>
        <w:ind w:right="0"/>
        <w:rPr>
          <w:rFonts w:ascii="宋体" w:hAnsi="宋体" w:cs="宋体" w:eastAsia="宋体" w:hint="default"/>
          <w:sz w:val="13"/>
          <w:szCs w:val="13"/>
        </w:rPr>
      </w:pPr>
    </w:p>
    <w:p>
      <w:pPr>
        <w:pStyle w:val="BodyText"/>
        <w:spacing w:line="312" w:lineRule="exact" w:before="21"/>
        <w:ind w:right="113" w:firstLine="403"/>
        <w:jc w:val="both"/>
      </w:pPr>
      <w:r>
        <w:rPr>
          <w:rFonts w:ascii="Microsoft JhengHei" w:hAnsi="Microsoft JhengHei" w:cs="Microsoft JhengHei" w:eastAsia="Microsoft JhengHei" w:hint="default"/>
          <w:b/>
          <w:bCs/>
        </w:rPr>
        <w:t>智能手表有望成为下一个增长空间较大的可穿戴终端。</w:t>
      </w:r>
      <w:r>
        <w:rPr/>
        <w:t>除</w:t>
      </w:r>
      <w:r>
        <w:rPr>
          <w:spacing w:val="-54"/>
        </w:rPr>
        <w:t> </w:t>
      </w:r>
      <w:r>
        <w:rPr>
          <w:rFonts w:ascii="Times New Roman" w:hAnsi="Times New Roman" w:cs="Times New Roman" w:eastAsia="Times New Roman" w:hint="default"/>
        </w:rPr>
        <w:t>TWS</w:t>
      </w:r>
      <w:r>
        <w:rPr>
          <w:rFonts w:ascii="Times New Roman" w:hAnsi="Times New Roman" w:cs="Times New Roman" w:eastAsia="Times New Roman" w:hint="default"/>
          <w:spacing w:val="-4"/>
        </w:rPr>
        <w:t> </w:t>
      </w:r>
      <w:r>
        <w:rPr>
          <w:spacing w:val="-5"/>
        </w:rPr>
        <w:t>外，智能手表在</w:t>
      </w:r>
      <w:r>
        <w:rPr>
          <w:spacing w:val="-54"/>
        </w:rPr>
        <w:t> </w:t>
      </w:r>
      <w:r>
        <w:rPr>
          <w:rFonts w:ascii="Times New Roman" w:hAnsi="Times New Roman" w:cs="Times New Roman" w:eastAsia="Times New Roman" w:hint="default"/>
        </w:rPr>
        <w:t>2019Q3</w:t>
      </w:r>
      <w:r>
        <w:rPr>
          <w:rFonts w:ascii="Times New Roman" w:hAnsi="Times New Roman" w:cs="Times New Roman" w:eastAsia="Times New Roman" w:hint="default"/>
          <w:spacing w:val="-3"/>
        </w:rPr>
        <w:t> </w:t>
      </w:r>
      <w:r>
        <w:rPr/>
        <w:t>也取得了</w:t>
      </w:r>
      <w:r>
        <w:rPr>
          <w:spacing w:val="-54"/>
        </w:rPr>
        <w:t> </w:t>
      </w:r>
      <w:r>
        <w:rPr>
          <w:rFonts w:ascii="Times New Roman" w:hAnsi="Times New Roman" w:cs="Times New Roman" w:eastAsia="Times New Roman" w:hint="default"/>
        </w:rPr>
        <w:t>48%</w:t>
      </w:r>
      <w:r>
        <w:rPr/>
        <w:t>的同 比增长。智能手表在过去始终面临着产品定位、功能、体验和技术等多个方面的问题，作为手机的辅助外设， 类似于配件而非刚需的独立产品，同时在体验上存在交互设计不够流畅、电池使用时间短、成本较高等问题。 </w:t>
      </w:r>
      <w:r>
        <w:rPr>
          <w:spacing w:val="-2"/>
          <w:w w:val="99"/>
        </w:rPr>
        <w:t>这些问题正逐步得到解决，由于</w:t>
      </w:r>
      <w:r>
        <w:rPr>
          <w:w w:val="99"/>
        </w:rPr>
        <w:t> </w:t>
      </w:r>
      <w:r>
        <w:rPr>
          <w:rFonts w:ascii="Times New Roman" w:hAnsi="Times New Roman" w:cs="Times New Roman" w:eastAsia="Times New Roman" w:hint="default"/>
          <w:spacing w:val="1"/>
          <w:w w:val="99"/>
        </w:rPr>
        <w:t>TWS</w:t>
      </w:r>
      <w:r>
        <w:rPr>
          <w:rFonts w:ascii="Times New Roman" w:hAnsi="Times New Roman" w:cs="Times New Roman" w:eastAsia="Times New Roman" w:hint="default"/>
          <w:w w:val="99"/>
        </w:rPr>
        <w:t> </w:t>
      </w:r>
      <w:r>
        <w:rPr>
          <w:spacing w:val="-5"/>
          <w:w w:val="99"/>
        </w:rPr>
        <w:t>耳机的加速渗透，“手表</w:t>
      </w:r>
      <w:r>
        <w:rPr>
          <w:rFonts w:ascii="Times New Roman" w:hAnsi="Times New Roman" w:cs="Times New Roman" w:eastAsia="Times New Roman" w:hint="default"/>
          <w:spacing w:val="-5"/>
          <w:w w:val="99"/>
        </w:rPr>
        <w:t>+</w:t>
      </w:r>
      <w:r>
        <w:rPr>
          <w:spacing w:val="-5"/>
          <w:w w:val="99"/>
        </w:rPr>
        <w:t>耳机”的模式能够在多数场景下替代手机，尤其</w:t>
      </w:r>
      <w:r>
        <w:rPr>
          <w:w w:val="99"/>
        </w:rPr>
        <w:t> </w:t>
      </w:r>
      <w:r>
        <w:rPr>
          <w:w w:val="99"/>
        </w:rPr>
      </w:r>
      <w:r>
        <w:rPr/>
        <w:t>是在跑步、开车等场景中，同时，续航能力显著改善，有望成为</w:t>
      </w:r>
      <w:r>
        <w:rPr>
          <w:spacing w:val="-40"/>
        </w:rPr>
        <w:t> </w:t>
      </w:r>
      <w:r>
        <w:rPr>
          <w:rFonts w:ascii="Times New Roman" w:hAnsi="Times New Roman" w:cs="Times New Roman" w:eastAsia="Times New Roman" w:hint="default"/>
        </w:rPr>
        <w:t>TWS </w:t>
      </w:r>
      <w:r>
        <w:rPr/>
        <w:t>后的下一个广阔成长空间的可穿戴终端。</w:t>
      </w:r>
    </w:p>
    <w:p>
      <w:pPr>
        <w:spacing w:line="240" w:lineRule="auto" w:before="3"/>
        <w:ind w:right="0"/>
        <w:rPr>
          <w:rFonts w:ascii="宋体" w:hAnsi="宋体" w:cs="宋体" w:eastAsia="宋体" w:hint="default"/>
          <w:sz w:val="15"/>
          <w:szCs w:val="15"/>
        </w:rPr>
      </w:pPr>
    </w:p>
    <w:p>
      <w:pPr>
        <w:spacing w:line="266" w:lineRule="auto" w:before="0"/>
        <w:ind w:left="132" w:right="110" w:firstLine="403"/>
        <w:jc w:val="left"/>
        <w:rPr>
          <w:rFonts w:ascii="宋体" w:hAnsi="宋体" w:cs="宋体" w:eastAsia="宋体" w:hint="default"/>
          <w:sz w:val="20"/>
          <w:szCs w:val="20"/>
        </w:rPr>
      </w:pPr>
      <w:r>
        <w:rPr>
          <w:rFonts w:ascii="Times New Roman" w:hAnsi="Times New Roman" w:cs="Times New Roman" w:eastAsia="Times New Roman" w:hint="default"/>
          <w:b/>
          <w:bCs/>
          <w:sz w:val="20"/>
          <w:szCs w:val="20"/>
        </w:rPr>
        <w:t>VR/AR </w:t>
      </w:r>
      <w:r>
        <w:rPr>
          <w:rFonts w:ascii="Microsoft JhengHei" w:hAnsi="Microsoft JhengHei" w:cs="Microsoft JhengHei" w:eastAsia="Microsoft JhengHei" w:hint="default"/>
          <w:b/>
          <w:bCs/>
          <w:sz w:val="20"/>
          <w:szCs w:val="20"/>
        </w:rPr>
        <w:t>通过虚拟现实增强用户体验，在游戏、影音、教育、展示、营销、测绘、导航等应用上极有前景。 </w:t>
      </w:r>
      <w:r>
        <w:rPr>
          <w:rFonts w:ascii="Times New Roman" w:hAnsi="Times New Roman" w:cs="Times New Roman" w:eastAsia="Times New Roman" w:hint="default"/>
          <w:sz w:val="20"/>
          <w:szCs w:val="20"/>
        </w:rPr>
        <w:t>VR/AR </w:t>
      </w:r>
      <w:r>
        <w:rPr>
          <w:rFonts w:ascii="宋体" w:hAnsi="宋体" w:cs="宋体" w:eastAsia="宋体" w:hint="default"/>
          <w:sz w:val="20"/>
          <w:szCs w:val="20"/>
        </w:rPr>
        <w:t>与低时延和高速率的 </w:t>
      </w:r>
      <w:r>
        <w:rPr>
          <w:rFonts w:ascii="Times New Roman" w:hAnsi="Times New Roman" w:cs="Times New Roman" w:eastAsia="Times New Roman" w:hint="default"/>
          <w:sz w:val="20"/>
          <w:szCs w:val="20"/>
        </w:rPr>
        <w:t>5G </w:t>
      </w:r>
      <w:r>
        <w:rPr>
          <w:rFonts w:ascii="宋体" w:hAnsi="宋体" w:cs="宋体" w:eastAsia="宋体" w:hint="default"/>
          <w:sz w:val="20"/>
          <w:szCs w:val="20"/>
        </w:rPr>
        <w:t>网络的结合，可以进一步拓展其交互性和沉浸式体验，有望被各行各业的通用 型应用广泛使用。根据</w:t>
      </w:r>
      <w:r>
        <w:rPr>
          <w:rFonts w:ascii="宋体" w:hAnsi="宋体" w:cs="宋体" w:eastAsia="宋体" w:hint="default"/>
          <w:spacing w:val="-49"/>
          <w:sz w:val="20"/>
          <w:szCs w:val="20"/>
        </w:rPr>
        <w:t> </w:t>
      </w:r>
      <w:r>
        <w:rPr>
          <w:rFonts w:ascii="Times New Roman" w:hAnsi="Times New Roman" w:cs="Times New Roman" w:eastAsia="Times New Roman" w:hint="default"/>
          <w:sz w:val="20"/>
          <w:szCs w:val="20"/>
        </w:rPr>
        <w:t>ABI</w:t>
      </w:r>
      <w:r>
        <w:rPr>
          <w:rFonts w:ascii="Times New Roman" w:hAnsi="Times New Roman" w:cs="Times New Roman" w:eastAsia="Times New Roman" w:hint="default"/>
          <w:spacing w:val="5"/>
          <w:sz w:val="20"/>
          <w:szCs w:val="20"/>
        </w:rPr>
        <w:t> </w:t>
      </w:r>
      <w:r>
        <w:rPr>
          <w:rFonts w:ascii="Times New Roman" w:hAnsi="Times New Roman" w:cs="Times New Roman" w:eastAsia="Times New Roman" w:hint="default"/>
          <w:sz w:val="20"/>
          <w:szCs w:val="20"/>
        </w:rPr>
        <w:t>Research</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预计，</w:t>
      </w:r>
      <w:r>
        <w:rPr>
          <w:rFonts w:ascii="Times New Roman" w:hAnsi="Times New Roman" w:cs="Times New Roman" w:eastAsia="Times New Roman" w:hint="default"/>
          <w:sz w:val="20"/>
          <w:szCs w:val="20"/>
        </w:rPr>
        <w:t>VR</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在未来几年将不断普及，到</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2022</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年，</w:t>
      </w:r>
      <w:r>
        <w:rPr>
          <w:rFonts w:ascii="Times New Roman" w:hAnsi="Times New Roman" w:cs="Times New Roman" w:eastAsia="Times New Roman" w:hint="default"/>
          <w:sz w:val="20"/>
          <w:szCs w:val="20"/>
        </w:rPr>
        <w:t>VR </w:t>
      </w:r>
      <w:r>
        <w:rPr>
          <w:rFonts w:ascii="宋体" w:hAnsi="宋体" w:cs="宋体" w:eastAsia="宋体" w:hint="default"/>
          <w:sz w:val="20"/>
          <w:szCs w:val="20"/>
        </w:rPr>
        <w:t>用户将达到</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2.56 </w:t>
      </w:r>
      <w:r>
        <w:rPr>
          <w:rFonts w:ascii="宋体" w:hAnsi="宋体" w:cs="宋体" w:eastAsia="宋体" w:hint="default"/>
          <w:sz w:val="20"/>
          <w:szCs w:val="20"/>
        </w:rPr>
        <w:t>亿， </w:t>
      </w:r>
      <w:r>
        <w:rPr>
          <w:rFonts w:ascii="Times New Roman" w:hAnsi="Times New Roman" w:cs="Times New Roman" w:eastAsia="Times New Roman" w:hint="default"/>
          <w:sz w:val="20"/>
          <w:szCs w:val="20"/>
        </w:rPr>
        <w:t>VR</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市场规模也将超过</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600</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亿美金，此外</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VR/AR</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未来将不断融合。</w:t>
      </w:r>
    </w:p>
    <w:p>
      <w:pPr>
        <w:spacing w:line="240" w:lineRule="auto" w:before="5"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9631"/>
      </w:tblGrid>
      <w:tr>
        <w:trPr>
          <w:trHeight w:val="251" w:hRule="exact"/>
        </w:trPr>
        <w:tc>
          <w:tcPr>
            <w:tcW w:w="9631"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26" w:id="27"/>
            <w:bookmarkEnd w:id="27"/>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18</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VR/AR </w:t>
            </w:r>
            <w:r>
              <w:rPr>
                <w:rFonts w:ascii="Microsoft JhengHei" w:hAnsi="Microsoft JhengHei" w:cs="Microsoft JhengHei" w:eastAsia="Microsoft JhengHei" w:hint="default"/>
                <w:b/>
                <w:bCs/>
                <w:sz w:val="18"/>
                <w:szCs w:val="18"/>
              </w:rPr>
              <w:t>的应用将扩大光学、传感、</w:t>
            </w:r>
            <w:r>
              <w:rPr>
                <w:rFonts w:ascii="Arial" w:hAnsi="Arial" w:cs="Arial" w:eastAsia="Arial" w:hint="default"/>
                <w:b/>
                <w:bCs/>
                <w:sz w:val="18"/>
                <w:szCs w:val="18"/>
              </w:rPr>
              <w:t>OLED</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等电子元器件需求</w:t>
            </w:r>
            <w:r>
              <w:rPr>
                <w:rFonts w:ascii="Microsoft JhengHei" w:hAnsi="Microsoft JhengHei" w:cs="Microsoft JhengHei" w:eastAsia="Microsoft JhengHei" w:hint="default"/>
                <w:sz w:val="18"/>
                <w:szCs w:val="18"/>
              </w:rPr>
            </w:r>
          </w:p>
        </w:tc>
      </w:tr>
      <w:tr>
        <w:trPr>
          <w:trHeight w:val="2900" w:hRule="exact"/>
        </w:trPr>
        <w:tc>
          <w:tcPr>
            <w:tcW w:w="9631" w:type="dxa"/>
            <w:tcBorders>
              <w:top w:val="single" w:sz="4" w:space="0" w:color="044E7D"/>
              <w:left w:val="nil" w:sz="6" w:space="0" w:color="auto"/>
              <w:bottom w:val="single" w:sz="4" w:space="0" w:color="044E7D"/>
              <w:right w:val="nil" w:sz="6" w:space="0" w:color="auto"/>
            </w:tcBorders>
          </w:tcPr>
          <w:p>
            <w:pPr>
              <w:pStyle w:val="TableParagraph"/>
              <w:spacing w:line="240" w:lineRule="auto"/>
              <w:ind w:left="151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212887" cy="1818894"/>
                  <wp:effectExtent l="0" t="0" r="0" b="0"/>
                  <wp:docPr id="17" name="image39.jpeg" descr=""/>
                  <wp:cNvGraphicFramePr>
                    <a:graphicFrameLocks noChangeAspect="1"/>
                  </wp:cNvGraphicFramePr>
                  <a:graphic>
                    <a:graphicData uri="http://schemas.openxmlformats.org/drawingml/2006/picture">
                      <pic:pic>
                        <pic:nvPicPr>
                          <pic:cNvPr id="18" name="image39.jpeg"/>
                          <pic:cNvPicPr/>
                        </pic:nvPicPr>
                        <pic:blipFill>
                          <a:blip r:embed="rId50" cstate="print"/>
                          <a:stretch>
                            <a:fillRect/>
                          </a:stretch>
                        </pic:blipFill>
                        <pic:spPr>
                          <a:xfrm>
                            <a:off x="0" y="0"/>
                            <a:ext cx="4212887" cy="1818894"/>
                          </a:xfrm>
                          <a:prstGeom prst="rect">
                            <a:avLst/>
                          </a:prstGeom>
                        </pic:spPr>
                      </pic:pic>
                    </a:graphicData>
                  </a:graphic>
                </wp:inline>
              </w:drawing>
            </w:r>
            <w:r>
              <w:rPr>
                <w:rFonts w:ascii="宋体" w:hAnsi="宋体" w:cs="宋体" w:eastAsia="宋体" w:hint="default"/>
                <w:sz w:val="20"/>
                <w:szCs w:val="20"/>
              </w:rPr>
            </w:r>
          </w:p>
        </w:tc>
      </w:tr>
      <w:tr>
        <w:trPr>
          <w:trHeight w:val="255" w:hRule="exact"/>
        </w:trPr>
        <w:tc>
          <w:tcPr>
            <w:tcW w:w="9631" w:type="dxa"/>
            <w:tcBorders>
              <w:top w:val="single" w:sz="4" w:space="0" w:color="044E7D"/>
              <w:left w:val="nil" w:sz="6" w:space="0" w:color="auto"/>
              <w:bottom w:val="nil" w:sz="6" w:space="0" w:color="auto"/>
              <w:right w:val="nil" w:sz="6" w:space="0" w:color="auto"/>
            </w:tcBorders>
          </w:tcPr>
          <w:p>
            <w:pPr>
              <w:pStyle w:val="TableParagraph"/>
              <w:spacing w:line="240" w:lineRule="auto" w:before="20"/>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Qualcomm</w:t>
            </w:r>
            <w:r>
              <w:rPr>
                <w:rFonts w:ascii="宋体" w:hAnsi="宋体" w:cs="宋体" w:eastAsia="宋体" w:hint="default"/>
                <w:sz w:val="17"/>
                <w:szCs w:val="17"/>
              </w:rPr>
              <w:t>，中信建投证券研究发展部</w:t>
            </w:r>
          </w:p>
        </w:tc>
      </w:tr>
    </w:tbl>
    <w:p>
      <w:pPr>
        <w:spacing w:line="240" w:lineRule="auto" w:before="7"/>
        <w:ind w:right="0"/>
        <w:rPr>
          <w:rFonts w:ascii="宋体" w:hAnsi="宋体" w:cs="宋体" w:eastAsia="宋体" w:hint="default"/>
          <w:sz w:val="13"/>
          <w:szCs w:val="13"/>
        </w:rPr>
      </w:pPr>
    </w:p>
    <w:p>
      <w:pPr>
        <w:spacing w:line="312" w:lineRule="exact" w:before="21"/>
        <w:ind w:left="132" w:right="211" w:firstLine="403"/>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随着</w:t>
      </w:r>
      <w:r>
        <w:rPr>
          <w:rFonts w:ascii="Microsoft JhengHei" w:hAnsi="Microsoft JhengHei" w:cs="Microsoft JhengHei" w:eastAsia="Microsoft JhengHei" w:hint="default"/>
          <w:b/>
          <w:bCs/>
          <w:spacing w:val="-33"/>
          <w:sz w:val="20"/>
          <w:szCs w:val="20"/>
        </w:rPr>
        <w:t> </w:t>
      </w:r>
      <w:r>
        <w:rPr>
          <w:rFonts w:ascii="Times New Roman" w:hAnsi="Times New Roman" w:cs="Times New Roman" w:eastAsia="Times New Roman" w:hint="default"/>
          <w:b/>
          <w:bCs/>
          <w:sz w:val="20"/>
          <w:szCs w:val="20"/>
        </w:rPr>
        <w:t>VR/AR</w:t>
      </w:r>
      <w:r>
        <w:rPr>
          <w:rFonts w:ascii="Times New Roman" w:hAnsi="Times New Roman" w:cs="Times New Roman" w:eastAsia="Times New Roman" w:hint="default"/>
          <w:b/>
          <w:bCs/>
          <w:spacing w:val="-33"/>
          <w:sz w:val="20"/>
          <w:szCs w:val="20"/>
        </w:rPr>
        <w:t> </w:t>
      </w:r>
      <w:r>
        <w:rPr>
          <w:rFonts w:ascii="Microsoft JhengHei" w:hAnsi="Microsoft JhengHei" w:cs="Microsoft JhengHei" w:eastAsia="Microsoft JhengHei" w:hint="default"/>
          <w:b/>
          <w:bCs/>
          <w:sz w:val="20"/>
          <w:szCs w:val="20"/>
        </w:rPr>
        <w:t>市场兴起，其对电子元器件的需求亦将释放，处理器、存储器、</w:t>
      </w:r>
      <w:r>
        <w:rPr>
          <w:rFonts w:ascii="Times New Roman" w:hAnsi="Times New Roman" w:cs="Times New Roman" w:eastAsia="Times New Roman" w:hint="default"/>
          <w:b/>
          <w:bCs/>
          <w:sz w:val="20"/>
          <w:szCs w:val="20"/>
        </w:rPr>
        <w:t>PCB</w:t>
      </w:r>
      <w:r>
        <w:rPr>
          <w:rFonts w:ascii="Microsoft JhengHei" w:hAnsi="Microsoft JhengHei" w:cs="Microsoft JhengHei" w:eastAsia="Microsoft JhengHei" w:hint="default"/>
          <w:b/>
          <w:bCs/>
          <w:sz w:val="20"/>
          <w:szCs w:val="20"/>
        </w:rPr>
        <w:t>、摄像头、</w:t>
      </w:r>
      <w:r>
        <w:rPr>
          <w:rFonts w:ascii="Times New Roman" w:hAnsi="Times New Roman" w:cs="Times New Roman" w:eastAsia="Times New Roman" w:hint="default"/>
          <w:b/>
          <w:bCs/>
          <w:sz w:val="20"/>
          <w:szCs w:val="20"/>
        </w:rPr>
        <w:t>OLED</w:t>
      </w:r>
      <w:r>
        <w:rPr>
          <w:rFonts w:ascii="Microsoft JhengHei" w:hAnsi="Microsoft JhengHei" w:cs="Microsoft JhengHei" w:eastAsia="Microsoft JhengHei" w:hint="default"/>
          <w:b/>
          <w:bCs/>
          <w:sz w:val="20"/>
          <w:szCs w:val="20"/>
        </w:rPr>
        <w:t>、声学 器件、光学器件、传感器等的需求将实现增长。</w:t>
      </w:r>
      <w:r>
        <w:rPr>
          <w:rFonts w:ascii="宋体" w:hAnsi="宋体" w:cs="宋体" w:eastAsia="宋体" w:hint="default"/>
          <w:sz w:val="20"/>
          <w:szCs w:val="20"/>
        </w:rPr>
        <w:t>对于</w:t>
      </w:r>
      <w:r>
        <w:rPr>
          <w:rFonts w:ascii="宋体" w:hAnsi="宋体" w:cs="宋体" w:eastAsia="宋体" w:hint="default"/>
          <w:spacing w:val="-67"/>
          <w:sz w:val="20"/>
          <w:szCs w:val="20"/>
        </w:rPr>
        <w:t> </w:t>
      </w:r>
      <w:r>
        <w:rPr>
          <w:rFonts w:ascii="Times New Roman" w:hAnsi="Times New Roman" w:cs="Times New Roman" w:eastAsia="Times New Roman" w:hint="default"/>
          <w:sz w:val="20"/>
          <w:szCs w:val="20"/>
        </w:rPr>
        <w:t>VR</w:t>
      </w:r>
      <w:r>
        <w:rPr>
          <w:rFonts w:ascii="Times New Roman" w:hAnsi="Times New Roman" w:cs="Times New Roman" w:eastAsia="Times New Roman" w:hint="default"/>
          <w:spacing w:val="-18"/>
          <w:sz w:val="20"/>
          <w:szCs w:val="20"/>
        </w:rPr>
        <w:t> </w:t>
      </w:r>
      <w:r>
        <w:rPr>
          <w:rFonts w:ascii="宋体" w:hAnsi="宋体" w:cs="宋体" w:eastAsia="宋体" w:hint="default"/>
          <w:sz w:val="20"/>
          <w:szCs w:val="20"/>
        </w:rPr>
        <w:t>显示屏，</w:t>
      </w:r>
      <w:r>
        <w:rPr>
          <w:rFonts w:ascii="Times New Roman" w:hAnsi="Times New Roman" w:cs="Times New Roman" w:eastAsia="Times New Roman" w:hint="default"/>
          <w:sz w:val="20"/>
          <w:szCs w:val="20"/>
        </w:rPr>
        <w:t>AMOLED</w:t>
      </w:r>
      <w:r>
        <w:rPr>
          <w:rFonts w:ascii="Times New Roman" w:hAnsi="Times New Roman" w:cs="Times New Roman" w:eastAsia="Times New Roman" w:hint="default"/>
          <w:spacing w:val="-17"/>
          <w:sz w:val="20"/>
          <w:szCs w:val="20"/>
        </w:rPr>
        <w:t> </w:t>
      </w:r>
      <w:r>
        <w:rPr>
          <w:rFonts w:ascii="宋体" w:hAnsi="宋体" w:cs="宋体" w:eastAsia="宋体" w:hint="default"/>
          <w:sz w:val="20"/>
          <w:szCs w:val="20"/>
        </w:rPr>
        <w:t>以其特有优势正加速替代传统液晶 屏，</w:t>
      </w:r>
      <w:r>
        <w:rPr>
          <w:rFonts w:ascii="Times New Roman" w:hAnsi="Times New Roman" w:cs="Times New Roman" w:eastAsia="Times New Roman" w:hint="default"/>
          <w:sz w:val="20"/>
          <w:szCs w:val="20"/>
        </w:rPr>
        <w:t>VR/AR</w:t>
      </w:r>
      <w:r>
        <w:rPr>
          <w:rFonts w:ascii="Times New Roman" w:hAnsi="Times New Roman" w:cs="Times New Roman" w:eastAsia="Times New Roman" w:hint="default"/>
          <w:spacing w:val="20"/>
          <w:sz w:val="20"/>
          <w:szCs w:val="20"/>
        </w:rPr>
        <w:t> </w:t>
      </w:r>
      <w:r>
        <w:rPr>
          <w:rFonts w:ascii="Times New Roman" w:hAnsi="Times New Roman" w:cs="Times New Roman" w:eastAsia="Times New Roman" w:hint="default"/>
          <w:sz w:val="20"/>
          <w:szCs w:val="20"/>
        </w:rPr>
        <w:t>OLED</w:t>
      </w:r>
      <w:r>
        <w:rPr>
          <w:rFonts w:ascii="Times New Roman" w:hAnsi="Times New Roman" w:cs="Times New Roman" w:eastAsia="Times New Roman" w:hint="default"/>
          <w:spacing w:val="7"/>
          <w:sz w:val="20"/>
          <w:szCs w:val="20"/>
        </w:rPr>
        <w:t> </w:t>
      </w:r>
      <w:r>
        <w:rPr>
          <w:rFonts w:ascii="宋体" w:hAnsi="宋体" w:cs="宋体" w:eastAsia="宋体" w:hint="default"/>
          <w:sz w:val="20"/>
          <w:szCs w:val="20"/>
        </w:rPr>
        <w:t>需求量将在</w:t>
      </w:r>
      <w:r>
        <w:rPr>
          <w:rFonts w:ascii="宋体" w:hAnsi="宋体" w:cs="宋体" w:eastAsia="宋体" w:hint="default"/>
          <w:spacing w:val="-44"/>
          <w:sz w:val="20"/>
          <w:szCs w:val="20"/>
        </w:rPr>
        <w:t> </w:t>
      </w:r>
      <w:r>
        <w:rPr>
          <w:rFonts w:ascii="Times New Roman" w:hAnsi="Times New Roman" w:cs="Times New Roman" w:eastAsia="Times New Roman" w:hint="default"/>
          <w:sz w:val="20"/>
          <w:szCs w:val="20"/>
        </w:rPr>
        <w:t>2017-2021</w:t>
      </w:r>
      <w:r>
        <w:rPr>
          <w:rFonts w:ascii="Times New Roman" w:hAnsi="Times New Roman" w:cs="Times New Roman" w:eastAsia="Times New Roman" w:hint="default"/>
          <w:spacing w:val="7"/>
          <w:sz w:val="20"/>
          <w:szCs w:val="20"/>
        </w:rPr>
        <w:t> </w:t>
      </w:r>
      <w:r>
        <w:rPr>
          <w:rFonts w:ascii="宋体" w:hAnsi="宋体" w:cs="宋体" w:eastAsia="宋体" w:hint="default"/>
          <w:sz w:val="20"/>
          <w:szCs w:val="20"/>
        </w:rPr>
        <w:t>年将实现</w:t>
      </w:r>
      <w:r>
        <w:rPr>
          <w:rFonts w:ascii="宋体" w:hAnsi="宋体" w:cs="宋体" w:eastAsia="宋体" w:hint="default"/>
          <w:spacing w:val="-44"/>
          <w:sz w:val="20"/>
          <w:szCs w:val="20"/>
        </w:rPr>
        <w:t> </w:t>
      </w:r>
      <w:r>
        <w:rPr>
          <w:rFonts w:ascii="Times New Roman" w:hAnsi="Times New Roman" w:cs="Times New Roman" w:eastAsia="Times New Roman" w:hint="default"/>
          <w:sz w:val="20"/>
          <w:szCs w:val="20"/>
        </w:rPr>
        <w:t>112%</w:t>
      </w:r>
      <w:r>
        <w:rPr>
          <w:rFonts w:ascii="宋体" w:hAnsi="宋体" w:cs="宋体" w:eastAsia="宋体" w:hint="default"/>
          <w:sz w:val="20"/>
          <w:szCs w:val="20"/>
        </w:rPr>
        <w:t>的年均复合增长。对于</w:t>
      </w:r>
      <w:r>
        <w:rPr>
          <w:rFonts w:ascii="宋体" w:hAnsi="宋体" w:cs="宋体" w:eastAsia="宋体" w:hint="default"/>
          <w:spacing w:val="-41"/>
          <w:sz w:val="20"/>
          <w:szCs w:val="20"/>
        </w:rPr>
        <w:t> </w:t>
      </w:r>
      <w:r>
        <w:rPr>
          <w:rFonts w:ascii="Times New Roman" w:hAnsi="Times New Roman" w:cs="Times New Roman" w:eastAsia="Times New Roman" w:hint="default"/>
          <w:sz w:val="20"/>
          <w:szCs w:val="20"/>
        </w:rPr>
        <w:t>VR/AR</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和</w:t>
      </w:r>
      <w:r>
        <w:rPr>
          <w:rFonts w:ascii="宋体" w:hAnsi="宋体" w:cs="宋体" w:eastAsia="宋体" w:hint="default"/>
          <w:spacing w:val="-42"/>
          <w:sz w:val="20"/>
          <w:szCs w:val="20"/>
        </w:rPr>
        <w:t> </w:t>
      </w:r>
      <w:r>
        <w:rPr>
          <w:rFonts w:ascii="Times New Roman" w:hAnsi="Times New Roman" w:cs="Times New Roman" w:eastAsia="Times New Roman" w:hint="default"/>
          <w:sz w:val="20"/>
          <w:szCs w:val="20"/>
        </w:rPr>
        <w:t>AI</w:t>
      </w:r>
      <w:r>
        <w:rPr>
          <w:rFonts w:ascii="Times New Roman" w:hAnsi="Times New Roman" w:cs="Times New Roman" w:eastAsia="Times New Roman" w:hint="default"/>
          <w:spacing w:val="6"/>
          <w:sz w:val="20"/>
          <w:szCs w:val="20"/>
        </w:rPr>
        <w:t> </w:t>
      </w:r>
      <w:r>
        <w:rPr>
          <w:rFonts w:ascii="宋体" w:hAnsi="宋体" w:cs="宋体" w:eastAsia="宋体" w:hint="default"/>
          <w:sz w:val="20"/>
          <w:szCs w:val="20"/>
        </w:rPr>
        <w:t>应用的传感器， </w:t>
      </w:r>
      <w:r>
        <w:rPr>
          <w:rFonts w:ascii="Times New Roman" w:hAnsi="Times New Roman" w:cs="Times New Roman" w:eastAsia="Times New Roman" w:hint="default"/>
          <w:sz w:val="20"/>
          <w:szCs w:val="20"/>
        </w:rPr>
        <w:t>2017</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年市场空间约为</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970</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亿美元，</w:t>
      </w:r>
      <w:r>
        <w:rPr>
          <w:rFonts w:ascii="Times New Roman" w:hAnsi="Times New Roman" w:cs="Times New Roman" w:eastAsia="Times New Roman" w:hint="default"/>
          <w:sz w:val="20"/>
          <w:szCs w:val="20"/>
        </w:rPr>
        <w:t>2017-2022</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年市场空间将实现</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11%</w:t>
      </w:r>
      <w:r>
        <w:rPr>
          <w:rFonts w:ascii="宋体" w:hAnsi="宋体" w:cs="宋体" w:eastAsia="宋体" w:hint="default"/>
          <w:sz w:val="20"/>
          <w:szCs w:val="20"/>
        </w:rPr>
        <w:t>的年均复合增长，</w:t>
      </w:r>
      <w:r>
        <w:rPr>
          <w:rFonts w:ascii="Times New Roman" w:hAnsi="Times New Roman" w:cs="Times New Roman" w:eastAsia="Times New Roman" w:hint="default"/>
          <w:sz w:val="20"/>
          <w:szCs w:val="20"/>
        </w:rPr>
        <w:t>2022</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年</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VR/AR</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和</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AI</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应 用的传感器市场空间可达</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1600 </w:t>
      </w:r>
      <w:r>
        <w:rPr>
          <w:rFonts w:ascii="宋体" w:hAnsi="宋体" w:cs="宋体" w:eastAsia="宋体" w:hint="default"/>
          <w:sz w:val="20"/>
          <w:szCs w:val="20"/>
        </w:rPr>
        <w:t>亿美元。</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3" w:after="0"/>
        <w:ind w:right="0"/>
        <w:rPr>
          <w:rFonts w:ascii="宋体" w:hAnsi="宋体" w:cs="宋体" w:eastAsia="宋体" w:hint="default"/>
          <w:sz w:val="27"/>
          <w:szCs w:val="27"/>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5272" coordorigin="1131,15857" coordsize="9645,2">
            <v:shape style="position:absolute;left:1131;top:15857;width:9645;height:2" coordorigin="1131,15857" coordsize="9645,0" path="m1131,15857l10776,15857e" filled="false" stroked="true" strokeweight="2.050pt" strokecolor="#044e7d">
              <v:path arrowok="t"/>
            </v:shape>
            <w10:wrap type="none"/>
          </v:group>
        </w:pict>
      </w:r>
      <w:r>
        <w:rPr/>
        <w:pict>
          <v:shape style="position:absolute;margin-left:506.193359pt;margin-top:227.222504pt;width:7.443643pt;height:3.9pt;mso-position-horizontal-relative:page;mso-position-vertical-relative:page;z-index:5320" type="#_x0000_t75" stroked="false">
            <v:imagedata r:id="rId51" o:title=""/>
          </v:shape>
        </w:pict>
      </w:r>
      <w:r>
        <w:rPr/>
        <w:pict>
          <v:shape style="position:absolute;margin-left:506.279358pt;margin-top:210.161362pt;width:10.379565pt;height:3.96pt;mso-position-horizontal-relative:page;mso-position-vertical-relative:page;z-index:5344" type="#_x0000_t75" stroked="false">
            <v:imagedata r:id="rId52" o:title=""/>
          </v:shape>
        </w:pict>
      </w:r>
      <w:r>
        <w:rPr/>
        <w:pict>
          <v:group style="position:absolute;margin-left:321.962006pt;margin-top:227.282455pt;width:2.8pt;height:3.85pt;mso-position-horizontal-relative:page;mso-position-vertical-relative:page;z-index:-427216" coordorigin="6439,4546" coordsize="56,77">
            <v:shape style="position:absolute;left:6439;top:4546;width:56;height:77" coordorigin="6439,4546" coordsize="56,77" path="m6473,4546l6446,4556,6444,4560,6442,4564,6441,4568,6440,4573,6439,4578,6439,4590,6440,4595,6441,4605,6443,4609,6445,4612,6447,4615,6450,4618,6457,4621,6461,4622,6472,4622,6476,4621,6479,4619,6483,4617,6486,4614,6486,4614,6464,4614,6461,4613,6450,4579,6450,4575,6451,4568,6452,4565,6453,4562,6455,4560,6456,4558,6461,4554,6463,4554,6488,4554,6487,4552,6484,4550,6480,4548,6477,4546,6473,4546xe" filled="true" fillcolor="#000000" stroked="false">
              <v:path arrowok="t"/>
              <v:fill type="solid"/>
            </v:shape>
            <v:shape style="position:absolute;left:6439;top:4546;width:56;height:77" coordorigin="6439,4546" coordsize="56,77" path="m6488,4554l6469,4554,6474,4555,6475,4556,6477,4557,6478,4558,6481,4562,6481,4564,6482,4566,6483,4571,6483,4574,6484,4577,6484,4590,6483,4592,6483,4595,6483,4597,6482,4601,6480,4605,6480,4607,6478,4608,6477,4610,6476,4611,6475,4612,6471,4614,6486,4614,6494,4577,6494,4572,6493,4567,6492,4563,6491,4559,6489,4556,6488,4554xe" filled="true" fillcolor="#000000" stroked="false">
              <v:path arrowok="t"/>
              <v:fill type="solid"/>
            </v:shape>
            <w10:wrap type="none"/>
          </v:group>
        </w:pict>
      </w:r>
      <w:r>
        <w:rPr/>
        <w:pict>
          <v:shape style="position:absolute;margin-left:341.682037pt;margin-top:235.022491pt;width:12.424679pt;height:3.825pt;mso-position-horizontal-relative:page;mso-position-vertical-relative:page;z-index:5488" type="#_x0000_t75" stroked="false">
            <v:imagedata r:id="rId53" o:title=""/>
          </v:shape>
        </w:pict>
      </w:r>
      <w:r>
        <w:rPr/>
        <w:pict>
          <v:shape style="position:absolute;margin-left:375.552124pt;margin-top:235.022491pt;width:12.381402pt;height:3.825pt;mso-position-horizontal-relative:page;mso-position-vertical-relative:page;z-index:5512" type="#_x0000_t75" stroked="false">
            <v:imagedata r:id="rId54" o:title=""/>
          </v:shape>
        </w:pict>
      </w:r>
      <w:r>
        <w:rPr/>
        <w:pict>
          <v:shape style="position:absolute;margin-left:407.874146pt;margin-top:235.022507pt;width:15.108133pt;height:3.825pt;mso-position-horizontal-relative:page;mso-position-vertical-relative:page;z-index:5536" type="#_x0000_t75" stroked="false">
            <v:imagedata r:id="rId55" o:title=""/>
          </v:shape>
        </w:pict>
      </w:r>
      <w:r>
        <w:rPr/>
        <w:pict>
          <v:shape style="position:absolute;margin-left:441.744202pt;margin-top:235.022522pt;width:15.108133pt;height:3.825pt;mso-position-horizontal-relative:page;mso-position-vertical-relative:page;z-index:5560" type="#_x0000_t75" stroked="false">
            <v:imagedata r:id="rId56" o:title=""/>
          </v:shape>
        </w:pict>
      </w:r>
      <w:r>
        <w:rPr/>
        <w:pict>
          <v:shape style="position:absolute;margin-left:475.614258pt;margin-top:235.022522pt;width:15.108133pt;height:3.825pt;mso-position-horizontal-relative:page;mso-position-vertical-relative:page;z-index:5584" type="#_x0000_t75" stroked="false">
            <v:imagedata r:id="rId57" o:title=""/>
          </v:shape>
        </w:pict>
      </w:r>
    </w:p>
    <w:p>
      <w:pPr>
        <w:spacing w:before="0"/>
        <w:ind w:left="0" w:right="191" w:firstLine="0"/>
        <w:jc w:val="right"/>
        <w:rPr>
          <w:rFonts w:ascii="宋体" w:hAnsi="宋体" w:cs="宋体" w:eastAsia="宋体" w:hint="default"/>
          <w:sz w:val="16"/>
          <w:szCs w:val="16"/>
        </w:rPr>
      </w:pPr>
      <w:r>
        <w:rPr/>
        <w:pict>
          <v:group style="position:absolute;margin-left:315.876282pt;margin-top:46.625935pt;width:186.7pt;height:98.35pt;mso-position-horizontal-relative:page;mso-position-vertical-relative:paragraph;z-index:-427384" coordorigin="6318,933" coordsize="3734,1967">
            <v:group style="position:absolute;left:6817;top:2851;width:276;height:2" coordorigin="6817,2851" coordsize="276,2">
              <v:shape style="position:absolute;left:6817;top:2851;width:276;height:2" coordorigin="6817,2851" coordsize="276,0" path="m6817,2851l7093,2851e" filled="false" stroked="true" strokeweight=".519916pt" strokecolor="#ff8080">
                <v:path arrowok="t"/>
              </v:shape>
            </v:group>
            <v:group style="position:absolute;left:6817;top:2824;width:276;height:2" coordorigin="6817,2824" coordsize="276,2">
              <v:shape style="position:absolute;left:6817;top:2824;width:276;height:2" coordorigin="6817,2824" coordsize="276,0" path="m6817,2824l7093,2824e" filled="false" stroked="true" strokeweight="2.140178pt" strokecolor="#81a6bd">
                <v:path arrowok="t"/>
              </v:shape>
            </v:group>
            <v:group style="position:absolute;left:7494;top:2829;width:276;height:2" coordorigin="7494,2829" coordsize="276,2">
              <v:shape style="position:absolute;left:7494;top:2829;width:276;height:2" coordorigin="7494,2829" coordsize="276,0" path="m7494,2829l7769,2829e" filled="false" stroked="true" strokeweight="2.660091pt" strokecolor="#ff8080">
                <v:path arrowok="t"/>
              </v:shape>
            </v:group>
            <v:group style="position:absolute;left:7494;top:2685;width:276;height:118" coordorigin="7494,2685" coordsize="276,118">
              <v:shape style="position:absolute;left:7494;top:2685;width:276;height:118" coordorigin="7494,2685" coordsize="276,118" path="m7769,2685l7494,2685,7494,2803,7769,2803,7769,2685xe" filled="true" fillcolor="#81a6bd" stroked="false">
                <v:path arrowok="t"/>
                <v:fill type="solid"/>
              </v:shape>
            </v:group>
            <v:group style="position:absolute;left:8171;top:2664;width:276;height:192" coordorigin="8171,2664" coordsize="276,192">
              <v:shape style="position:absolute;left:8171;top:2664;width:276;height:192" coordorigin="8171,2664" coordsize="276,192" path="m8446,2664l8171,2664,8171,2856,8446,2856,8446,2664xe" filled="true" fillcolor="#ff8080" stroked="false">
                <v:path arrowok="t"/>
                <v:fill type="solid"/>
              </v:shape>
            </v:group>
            <v:group style="position:absolute;left:8171;top:2451;width:276;height:214" coordorigin="8171,2451" coordsize="276,214">
              <v:shape style="position:absolute;left:8171;top:2451;width:276;height:214" coordorigin="8171,2451" coordsize="276,214" path="m8446,2451l8171,2451,8171,2664,8446,2664,8446,2451xe" filled="true" fillcolor="#81a6bd" stroked="false">
                <v:path arrowok="t"/>
                <v:fill type="solid"/>
              </v:shape>
            </v:group>
            <v:group style="position:absolute;left:8847;top:2248;width:276;height:608" coordorigin="8847,2248" coordsize="276,608">
              <v:shape style="position:absolute;left:8847;top:2248;width:276;height:608" coordorigin="8847,2248" coordsize="276,608" path="m9123,2248l8847,2248,8847,2856,9123,2856,9123,2248xe" filled="true" fillcolor="#ff8080" stroked="false">
                <v:path arrowok="t"/>
                <v:fill type="solid"/>
              </v:shape>
            </v:group>
            <v:group style="position:absolute;left:8847;top:1971;width:276;height:278" coordorigin="8847,1971" coordsize="276,278">
              <v:shape style="position:absolute;left:8847;top:1971;width:276;height:278" coordorigin="8847,1971" coordsize="276,278" path="m9123,1971l8847,1971,8847,2248,9123,2248,9123,1971xe" filled="true" fillcolor="#81a6bd" stroked="false">
                <v:path arrowok="t"/>
                <v:fill type="solid"/>
              </v:shape>
            </v:group>
            <v:group style="position:absolute;left:9524;top:1757;width:276;height:1099" coordorigin="9524,1757" coordsize="276,1099">
              <v:shape style="position:absolute;left:9524;top:1757;width:276;height:1099" coordorigin="9524,1757" coordsize="276,1099" path="m9799,1757l9524,1757,9524,2856,9799,2856,9799,1757xe" filled="true" fillcolor="#ff8080" stroked="false">
                <v:path arrowok="t"/>
                <v:fill type="solid"/>
              </v:shape>
            </v:group>
            <v:group style="position:absolute;left:9524;top:1395;width:276;height:363" coordorigin="9524,1395" coordsize="276,363">
              <v:shape style="position:absolute;left:9524;top:1395;width:276;height:363" coordorigin="9524,1395" coordsize="276,363" path="m9799,1395l9524,1395,9524,1757,9799,1757,9799,1395xe" filled="true" fillcolor="#81a6bd" stroked="false">
                <v:path arrowok="t"/>
                <v:fill type="solid"/>
              </v:shape>
            </v:group>
            <v:group style="position:absolute;left:10000;top:1155;width:2;height:1696" coordorigin="10000,1155" coordsize="2,1696">
              <v:shape style="position:absolute;left:10000;top:1155;width:2;height:1696" coordorigin="10000,1155" coordsize="0,1696" path="m10000,2851l10000,1155e" filled="false" stroked="true" strokeweight=".559121pt" strokecolor="#000000">
                <v:path arrowok="t"/>
              </v:shape>
            </v:group>
            <v:group style="position:absolute;left:10000;top:2851;width:47;height:2" coordorigin="10000,2851" coordsize="47,2">
              <v:shape style="position:absolute;left:10000;top:2851;width:47;height:2" coordorigin="10000,2851" coordsize="47,0" path="m10000,2851l10046,2851e" filled="false" stroked="true" strokeweight=".520020pt" strokecolor="#000000">
                <v:path arrowok="t"/>
              </v:shape>
            </v:group>
            <v:group style="position:absolute;left:10000;top:2520;width:47;height:2" coordorigin="10000,2520" coordsize="47,2">
              <v:shape style="position:absolute;left:10000;top:2520;width:47;height:2" coordorigin="10000,2520" coordsize="47,0" path="m10000,2520l10046,2520e" filled="false" stroked="true" strokeweight=".520020pt" strokecolor="#000000">
                <v:path arrowok="t"/>
              </v:shape>
            </v:group>
            <v:group style="position:absolute;left:10000;top:2179;width:47;height:2" coordorigin="10000,2179" coordsize="47,2">
              <v:shape style="position:absolute;left:10000;top:2179;width:47;height:2" coordorigin="10000,2179" coordsize="47,0" path="m10000,2179l10046,2179e" filled="false" stroked="true" strokeweight=".520020pt" strokecolor="#000000">
                <v:path arrowok="t"/>
              </v:shape>
            </v:group>
            <v:group style="position:absolute;left:10000;top:1837;width:47;height:2" coordorigin="10000,1837" coordsize="47,2">
              <v:shape style="position:absolute;left:10000;top:1837;width:47;height:2" coordorigin="10000,1837" coordsize="47,0" path="m10000,1837l10046,1837e" filled="false" stroked="true" strokeweight=".520020pt" strokecolor="#000000">
                <v:path arrowok="t"/>
              </v:shape>
            </v:group>
            <v:group style="position:absolute;left:10000;top:1496;width:47;height:2" coordorigin="10000,1496" coordsize="47,2">
              <v:shape style="position:absolute;left:10000;top:1496;width:47;height:2" coordorigin="10000,1496" coordsize="47,0" path="m10000,1496l10046,1496e" filled="false" stroked="true" strokeweight=".520020pt" strokecolor="#000000">
                <v:path arrowok="t"/>
              </v:shape>
            </v:group>
            <v:group style="position:absolute;left:10000;top:1155;width:47;height:2" coordorigin="10000,1155" coordsize="47,2">
              <v:shape style="position:absolute;left:10000;top:1155;width:47;height:2" coordorigin="10000,1155" coordsize="47,0" path="m10000,1155l10046,1155e" filled="false" stroked="true" strokeweight=".520020pt" strokecolor="#000000">
                <v:path arrowok="t"/>
              </v:shape>
            </v:group>
            <v:group style="position:absolute;left:6616;top:1155;width:2;height:1696" coordorigin="6616,1155" coordsize="2,1696">
              <v:shape style="position:absolute;left:6616;top:1155;width:2;height:1696" coordorigin="6616,1155" coordsize="1,1696" path="m6616,2851l6617,1155e" filled="false" stroked="true" strokeweight=".559121pt" strokecolor="#000000">
                <v:path arrowok="t"/>
              </v:shape>
            </v:group>
            <v:group style="position:absolute;left:6571;top:2851;width:46;height:2" coordorigin="6571,2851" coordsize="46,2">
              <v:shape style="position:absolute;left:6571;top:2851;width:46;height:2" coordorigin="6571,2851" coordsize="46,0" path="m6571,2851l6616,2851e" filled="false" stroked="true" strokeweight=".520020pt" strokecolor="#000000">
                <v:path arrowok="t"/>
              </v:shape>
            </v:group>
            <v:group style="position:absolute;left:6571;top:2616;width:46;height:2" coordorigin="6571,2616" coordsize="46,2">
              <v:shape style="position:absolute;left:6571;top:2616;width:46;height:2" coordorigin="6571,2616" coordsize="46,0" path="m6571,2616l6616,2616e" filled="false" stroked="true" strokeweight=".520020pt" strokecolor="#000000">
                <v:path arrowok="t"/>
              </v:shape>
            </v:group>
            <v:group style="position:absolute;left:6571;top:2371;width:46;height:2" coordorigin="6571,2371" coordsize="46,2">
              <v:shape style="position:absolute;left:6571;top:2371;width:46;height:2" coordorigin="6571,2371" coordsize="46,0" path="m6571,2371l6616,2371e" filled="false" stroked="true" strokeweight=".520020pt" strokecolor="#000000">
                <v:path arrowok="t"/>
              </v:shape>
            </v:group>
            <v:group style="position:absolute;left:6571;top:2125;width:46;height:2" coordorigin="6571,2125" coordsize="46,2">
              <v:shape style="position:absolute;left:6571;top:2125;width:46;height:2" coordorigin="6571,2125" coordsize="46,0" path="m6571,2125l6616,2125e" filled="false" stroked="true" strokeweight=".520020pt" strokecolor="#000000">
                <v:path arrowok="t"/>
              </v:shape>
            </v:group>
            <v:group style="position:absolute;left:6571;top:1880;width:46;height:2" coordorigin="6571,1880" coordsize="46,2">
              <v:shape style="position:absolute;left:6571;top:1880;width:46;height:2" coordorigin="6571,1880" coordsize="46,0" path="m6571,1880l6616,1880e" filled="false" stroked="true" strokeweight=".520020pt" strokecolor="#000000">
                <v:path arrowok="t"/>
              </v:shape>
            </v:group>
            <v:group style="position:absolute;left:6571;top:1645;width:46;height:2" coordorigin="6571,1645" coordsize="46,2">
              <v:shape style="position:absolute;left:6571;top:1645;width:46;height:2" coordorigin="6571,1645" coordsize="46,0" path="m6571,1645l6616,1645e" filled="false" stroked="true" strokeweight=".520020pt" strokecolor="#000000">
                <v:path arrowok="t"/>
              </v:shape>
            </v:group>
            <v:group style="position:absolute;left:6571;top:1400;width:46;height:2" coordorigin="6571,1400" coordsize="46,2">
              <v:shape style="position:absolute;left:6571;top:1400;width:46;height:2" coordorigin="6571,1400" coordsize="46,0" path="m6571,1400l6616,1400e" filled="false" stroked="true" strokeweight=".520020pt" strokecolor="#000000">
                <v:path arrowok="t"/>
              </v:shape>
            </v:group>
            <v:group style="position:absolute;left:6571;top:1155;width:46;height:2" coordorigin="6571,1155" coordsize="46,2">
              <v:shape style="position:absolute;left:6571;top:1155;width:46;height:2" coordorigin="6571,1155" coordsize="46,0" path="m6571,1155l6616,1155e" filled="false" stroked="true" strokeweight=".520020pt" strokecolor="#000000">
                <v:path arrowok="t"/>
              </v:shape>
            </v:group>
            <v:group style="position:absolute;left:6616;top:2851;width:3384;height:2" coordorigin="6616,2851" coordsize="3384,2">
              <v:shape style="position:absolute;left:6616;top:2851;width:3384;height:2" coordorigin="6616,2851" coordsize="3384,0" path="m6616,2851l10000,2851e" filled="false" stroked="true" strokeweight=".520020pt" strokecolor="#000000">
                <v:path arrowok="t"/>
              </v:shape>
            </v:group>
            <v:group style="position:absolute;left:6616;top:2851;width:2;height:43" coordorigin="6616,2851" coordsize="2,43">
              <v:shape style="position:absolute;left:6616;top:2851;width:2;height:43" coordorigin="6616,2851" coordsize="0,43" path="m6616,2851l6616,2893e" filled="false" stroked="true" strokeweight=".559121pt" strokecolor="#000000">
                <v:path arrowok="t"/>
              </v:shape>
            </v:group>
            <v:group style="position:absolute;left:7293;top:2851;width:2;height:43" coordorigin="7293,2851" coordsize="2,43">
              <v:shape style="position:absolute;left:7293;top:2851;width:2;height:43" coordorigin="7293,2851" coordsize="0,43" path="m7293,2851l7293,2893e" filled="false" stroked="true" strokeweight=".559121pt" strokecolor="#000000">
                <v:path arrowok="t"/>
              </v:shape>
            </v:group>
            <v:group style="position:absolute;left:7970;top:2851;width:2;height:43" coordorigin="7970,2851" coordsize="2,43">
              <v:shape style="position:absolute;left:7970;top:2851;width:2;height:43" coordorigin="7970,2851" coordsize="0,43" path="m7970,2851l7970,2893e" filled="false" stroked="true" strokeweight=".559121pt" strokecolor="#000000">
                <v:path arrowok="t"/>
              </v:shape>
            </v:group>
            <v:group style="position:absolute;left:8646;top:2851;width:2;height:43" coordorigin="8646,2851" coordsize="2,43">
              <v:shape style="position:absolute;left:8646;top:2851;width:2;height:43" coordorigin="8646,2851" coordsize="0,43" path="m8646,2851l8646,2893e" filled="false" stroked="true" strokeweight=".559121pt" strokecolor="#000000">
                <v:path arrowok="t"/>
              </v:shape>
            </v:group>
            <v:group style="position:absolute;left:9323;top:2851;width:2;height:43" coordorigin="9323,2851" coordsize="2,43">
              <v:shape style="position:absolute;left:9323;top:2851;width:2;height:43" coordorigin="9323,2851" coordsize="0,43" path="m9323,2851l9323,2893e" filled="false" stroked="true" strokeweight=".559121pt" strokecolor="#000000">
                <v:path arrowok="t"/>
              </v:shape>
            </v:group>
            <v:group style="position:absolute;left:10000;top:2851;width:2;height:43" coordorigin="10000,2851" coordsize="2,43">
              <v:shape style="position:absolute;left:10000;top:2851;width:2;height:43" coordorigin="10000,2851" coordsize="0,43" path="m10000,2851l10000,2893e" filled="false" stroked="true" strokeweight=".559121pt" strokecolor="#000000">
                <v:path arrowok="t"/>
              </v:shape>
            </v:group>
            <v:group style="position:absolute;left:7631;top:1416;width:2031;height:1003" coordorigin="7631,1416" coordsize="2031,1003">
              <v:shape style="position:absolute;left:7631;top:1416;width:2031;height:1003" coordorigin="7631,1416" coordsize="2031,1003" path="m7631,1416l7641,1423,7651,1431,7698,1471,7757,1522,7773,1536,7790,1550,7843,1595,7899,1643,7957,1691,8017,1740,8078,1786,8138,1830,8197,1869,8254,1904,8308,1931,8372,1955,8435,1971,8499,1981,8562,1986,8626,1988,8668,1989,8689,1989,8752,1991,8816,1995,8879,2003,8943,2017,9004,2037,9062,2062,9120,2089,9178,2120,9236,2153,9294,2188,9352,2224,9410,2262,9449,2287,9468,2299,9526,2336,9584,2372,9642,2407,9662,2419e" filled="false" stroked="true" strokeweight="1.075669pt" strokecolor="#ff0000">
                <v:path arrowok="t"/>
              </v:shape>
            </v:group>
            <v:group style="position:absolute;left:6378;top:2562;width:50;height:76" coordorigin="6378,2562" coordsize="50,76">
              <v:shape style="position:absolute;left:6378;top:2562;width:50;height:76" coordorigin="6378,2562" coordsize="50,76" path="m6421,2571l6401,2571,6403,2571,6405,2572,6407,2572,6408,2573,6409,2574,6411,2577,6411,2578,6412,2580,6380,2627,6379,2628,6379,2628,6379,2629,6379,2629,6379,2629,6378,2630,6378,2631,6378,2632,6378,2634,6378,2635,6378,2636,6379,2636,6379,2636,6379,2637,6379,2637,6380,2637,6381,2637,6426,2637,6427,2637,6427,2637,6427,2636,6428,2635,6428,2631,6427,2630,6427,2630,6426,2629,6391,2629,6404,2617,6408,2612,6412,2609,6414,2605,6417,2602,6423,2588,6424,2586,6424,2584,6424,2579,6424,2576,6423,2574,6422,2571,6421,2571xe" filled="true" fillcolor="#000000" stroked="false">
                <v:path arrowok="t"/>
                <v:fill type="solid"/>
              </v:shape>
              <v:shape style="position:absolute;left:6378;top:2562;width:50;height:76" coordorigin="6378,2562" coordsize="50,76" path="m6405,2562l6396,2562,6394,2563,6392,2563,6390,2564,6388,2565,6386,2565,6384,2567,6382,2567,6382,2568,6381,2568,6380,2569,6380,2569,6380,2570,6379,2570,6379,2575,6380,2576,6380,2576,6381,2577,6382,2577,6382,2577,6383,2576,6385,2575,6388,2573,6391,2572,6392,2572,6395,2571,6397,2571,6421,2571,6420,2569,6408,2563,6405,2562xe" filled="true" fillcolor="#000000" stroked="false">
                <v:path arrowok="t"/>
                <v:fill type="solid"/>
              </v:shape>
            </v:group>
            <v:group style="position:absolute;left:6444;top:2562;width:56;height:76" coordorigin="6444,2562" coordsize="56,76">
              <v:shape style="position:absolute;left:6444;top:2562;width:56;height:76" coordorigin="6444,2562" coordsize="56,76" path="m6478,2562l6467,2562,6463,2563,6459,2565,6456,2567,6446,2585,6445,2589,6444,2595,6444,2607,6444,2612,6446,2617,6447,2621,6476,2638,6481,2637,6484,2635,6488,2634,6491,2631,6491,2630,6468,2630,6466,2630,6464,2629,6462,2627,6460,2626,6459,2623,6457,2621,6456,2618,6456,2614,6455,2610,6463,2573,6465,2571,6468,2570,6492,2570,6491,2569,6489,2566,6482,2563,6478,2562xe" filled="true" fillcolor="#000000" stroked="false">
                <v:path arrowok="t"/>
                <v:fill type="solid"/>
              </v:shape>
              <v:shape style="position:absolute;left:6444;top:2562;width:56;height:76" coordorigin="6444,2562" coordsize="56,76" path="m6492,2570l6476,2570,6477,2571,6479,2571,6481,2573,6487,2583,6487,2585,6488,2588,6488,2591,6488,2594,6483,2625,6482,2626,6481,2627,6479,2629,6478,2629,6476,2630,6474,2630,6491,2630,6493,2628,6495,2624,6497,2620,6498,2615,6499,2611,6499,2606,6499,2594,6499,2589,6497,2579,6496,2575,6492,2570xe" filled="true" fillcolor="#000000" stroked="false">
                <v:path arrowok="t"/>
                <v:fill type="solid"/>
              </v:shape>
            </v:group>
            <v:group style="position:absolute;left:6374;top:2323;width:58;height:75" coordorigin="6374,2323" coordsize="58,75">
              <v:shape style="position:absolute;left:6374;top:2323;width:58;height:75" coordorigin="6374,2323" coordsize="58,75" path="m6419,2397l6410,2397,6411,2397,6418,2397,6419,2397xe" filled="true" fillcolor="#000000" stroked="false">
                <v:path arrowok="t"/>
                <v:fill type="solid"/>
              </v:shape>
              <v:shape style="position:absolute;left:6374;top:2323;width:58;height:75" coordorigin="6374,2323" coordsize="58,75" path="m6420,2380l6410,2380,6410,2396,6410,2397,6410,2397,6419,2397,6419,2397,6420,2396,6420,2380xe" filled="true" fillcolor="#000000" stroked="false">
                <v:path arrowok="t"/>
                <v:fill type="solid"/>
              </v:shape>
              <v:shape style="position:absolute;left:6374;top:2323;width:58;height:75" coordorigin="6374,2323" coordsize="58,75" path="m6419,2323l6405,2323,6405,2324,6404,2324,6404,2324,6376,2369,6375,2370,6375,2371,6375,2371,6374,2371,6374,2372,6374,2373,6374,2378,6374,2379,6374,2379,6375,2379,6375,2380,6375,2380,6376,2380,6430,2380,6430,2380,6431,2378,6431,2374,6431,2373,6430,2373,6429,2372,6383,2372,6410,2331,6420,2331,6420,2324,6419,2324,6419,2324,6419,2323xe" filled="true" fillcolor="#000000" stroked="false">
                <v:path arrowok="t"/>
                <v:fill type="solid"/>
              </v:shape>
              <v:shape style="position:absolute;left:6374;top:2323;width:58;height:75" coordorigin="6374,2323" coordsize="58,75" path="m6420,2331l6410,2331,6410,2372,6420,2372,6420,2331xe" filled="true" fillcolor="#000000" stroked="false">
                <v:path arrowok="t"/>
                <v:fill type="solid"/>
              </v:shape>
              <v:shape style="position:absolute;left:6374;top:2323;width:58;height:75" coordorigin="6374,2323" coordsize="58,75" path="m6417,2323l6407,2323,6407,2323,6418,2323,6417,2323xe" filled="true" fillcolor="#000000" stroked="false">
                <v:path arrowok="t"/>
                <v:fill type="solid"/>
              </v:shape>
            </v:group>
            <v:group style="position:absolute;left:6444;top:2322;width:56;height:77" coordorigin="6444,2322" coordsize="56,77">
              <v:shape style="position:absolute;left:6444;top:2322;width:56;height:77" coordorigin="6444,2322" coordsize="56,77" path="m6478,2322l6467,2322,6463,2323,6459,2325,6456,2327,6446,2345,6445,2349,6444,2355,6444,2367,6444,2372,6446,2377,6447,2381,6476,2398,6481,2397,6484,2395,6488,2394,6491,2391,6491,2390,6468,2390,6466,2390,6464,2389,6462,2387,6460,2386,6459,2383,6457,2381,6456,2378,6456,2374,6455,2370,6463,2333,6465,2331,6468,2330,6492,2330,6491,2328,6489,2326,6482,2323,6478,2322xe" filled="true" fillcolor="#000000" stroked="false">
                <v:path arrowok="t"/>
                <v:fill type="solid"/>
              </v:shape>
              <v:shape style="position:absolute;left:6444;top:2322;width:56;height:77" coordorigin="6444,2322" coordsize="56,77" path="m6492,2330l6476,2330,6477,2331,6479,2331,6481,2333,6487,2343,6487,2345,6488,2348,6488,2351,6488,2354,6483,2385,6482,2386,6481,2387,6479,2389,6478,2389,6476,2390,6474,2390,6491,2390,6493,2388,6495,2384,6497,2380,6498,2375,6499,2371,6499,2366,6499,2354,6499,2349,6497,2339,6496,2335,6493,2332,6492,2330xe" filled="true" fillcolor="#000000" stroked="false">
                <v:path arrowok="t"/>
                <v:fill type="solid"/>
              </v:shape>
              <v:shape style="position:absolute;left:6377;top:2077;width:122;height:76" type="#_x0000_t75" stroked="false">
                <v:imagedata r:id="rId58" o:title=""/>
              </v:shape>
              <v:shape style="position:absolute;left:6376;top:1837;width:123;height:76" type="#_x0000_t75" stroked="false">
                <v:imagedata r:id="rId59" o:title=""/>
              </v:shape>
            </v:group>
            <v:group style="position:absolute;left:6318;top:1592;width:47;height:75" coordorigin="6318,1592" coordsize="47,75">
              <v:shape style="position:absolute;left:6318;top:1592;width:47;height:75" coordorigin="6318,1592" coordsize="47,75" path="m6362,1659l6320,1659,6319,1659,6319,1659,6319,1660,6318,1660,6318,1661,6318,1661,6318,1664,6318,1665,6318,1665,6319,1666,6319,1666,6320,1667,6362,1667,6363,1666,6363,1666,6363,1666,6364,1666,6364,1665,6364,1665,6364,1660,6364,1660,6363,1659,6363,1659,6363,1659,6362,1659xe" filled="true" fillcolor="#000000" stroked="false">
                <v:path arrowok="t"/>
                <v:fill type="solid"/>
              </v:shape>
              <v:shape style="position:absolute;left:6318;top:1592;width:47;height:75" coordorigin="6318,1592" coordsize="47,75" path="m6347,1602l6337,1602,6337,1659,6347,1659,6347,1602xe" filled="true" fillcolor="#000000" stroked="false">
                <v:path arrowok="t"/>
                <v:fill type="solid"/>
              </v:shape>
              <v:shape style="position:absolute;left:6318;top:1592;width:47;height:75" coordorigin="6318,1592" coordsize="47,75" path="m6320,1611l6319,1611,6319,1612,6320,1611xe" filled="true" fillcolor="#000000" stroked="false">
                <v:path arrowok="t"/>
                <v:fill type="solid"/>
              </v:shape>
              <v:shape style="position:absolute;left:6318;top:1592;width:47;height:75" coordorigin="6318,1592" coordsize="47,75" path="m6347,1593l6338,1593,6320,1603,6319,1604,6319,1604,6318,1604,6318,1605,6318,1605,6318,1606,6318,1607,6318,1609,6318,1610,6318,1611,6318,1611,6321,1611,6321,1611,6337,1602,6347,1602,6347,1593xe" filled="true" fillcolor="#000000" stroked="false">
                <v:path arrowok="t"/>
                <v:fill type="solid"/>
              </v:shape>
              <v:shape style="position:absolute;left:6318;top:1592;width:47;height:75" coordorigin="6318,1592" coordsize="47,75" path="m6346,1592l6339,1592,6338,1593,6347,1593,6346,1592xe" filled="true" fillcolor="#000000" stroked="false">
                <v:path arrowok="t"/>
                <v:fill type="solid"/>
              </v:shape>
              <v:shape style="position:absolute;left:6318;top:1592;width:47;height:75" coordorigin="6318,1592" coordsize="47,75" path="m6343,1592l6341,1592,6340,1592,6344,1592,6343,1592xe" filled="true" fillcolor="#000000" stroked="false">
                <v:path arrowok="t"/>
                <v:fill type="solid"/>
              </v:shape>
            </v:group>
            <v:group style="position:absolute;left:6380;top:1591;width:55;height:77" coordorigin="6380,1591" coordsize="55,77">
              <v:shape style="position:absolute;left:6380;top:1591;width:55;height:77" coordorigin="6380,1591" coordsize="55,77" path="m6413,1591l6403,1591,6399,1592,6395,1594,6392,1596,6380,1624,6380,1636,6412,1668,6417,1667,6420,1665,6424,1663,6427,1660,6427,1659,6404,1659,6402,1659,6391,1625,6392,1621,6404,1599,6428,1599,6428,1598,6425,1595,6418,1592,6413,1591xe" filled="true" fillcolor="#000000" stroked="false">
                <v:path arrowok="t"/>
                <v:fill type="solid"/>
              </v:shape>
              <v:shape style="position:absolute;left:6380;top:1591;width:55;height:77" coordorigin="6380,1591" coordsize="55,77" path="m6428,1599l6410,1599,6412,1600,6413,1600,6415,1601,6416,1601,6417,1603,6419,1603,6420,1605,6422,1608,6422,1610,6423,1612,6424,1617,6424,1620,6424,1623,6425,1626,6425,1633,6424,1635,6424,1641,6418,1655,6417,1657,6412,1659,6427,1659,6429,1657,6432,1654,6433,1649,6434,1645,6435,1640,6435,1635,6435,1623,6435,1618,6434,1613,6433,1609,6432,1605,6429,1601,6428,1599xe" filled="true" fillcolor="#000000" stroked="false">
                <v:path arrowok="t"/>
                <v:fill type="solid"/>
              </v:shape>
            </v:group>
            <v:group style="position:absolute;left:6438;top:1591;width:55;height:77" coordorigin="6438,1591" coordsize="55,77">
              <v:shape style="position:absolute;left:6438;top:1591;width:55;height:77" coordorigin="6438,1591" coordsize="55,77" path="m6471,1591l6444,1602,6442,1605,6440,1609,6439,1614,6438,1619,6438,1624,6438,1636,6438,1641,6440,1651,6441,1655,6444,1658,6445,1661,6448,1663,6455,1667,6459,1668,6470,1668,6474,1667,6478,1665,6481,1663,6484,1660,6485,1659,6462,1659,6459,1659,6448,1625,6449,1621,6450,1614,6450,1611,6452,1608,6453,1605,6455,1603,6459,1600,6462,1599,6486,1599,6485,1598,6482,1595,6478,1594,6475,1592,6471,1591xe" filled="true" fillcolor="#000000" stroked="false">
                <v:path arrowok="t"/>
                <v:fill type="solid"/>
              </v:shape>
              <v:shape style="position:absolute;left:6438;top:1591;width:55;height:77" coordorigin="6438,1591" coordsize="55,77" path="m6486,1599l6467,1599,6469,1600,6471,1600,6472,1601,6474,1601,6475,1603,6476,1603,6481,1620,6482,1623,6482,1635,6481,1638,6481,1641,6481,1643,6480,1647,6479,1649,6478,1651,6478,1653,6477,1654,6475,1655,6474,1657,6473,1658,6469,1659,6485,1659,6493,1623,6492,1618,6491,1613,6490,1609,6489,1605,6487,1601,6486,1599xe" filled="true" fillcolor="#000000" stroked="false">
                <v:path arrowok="t"/>
                <v:fill type="solid"/>
              </v:shape>
              <v:shape style="position:absolute;left:6318;top:1351;width:175;height:76" type="#_x0000_t75" stroked="false">
                <v:imagedata r:id="rId60" o:title=""/>
              </v:shape>
            </v:group>
            <v:group style="position:absolute;left:6318;top:1107;width:47;height:75" coordorigin="6318,1107" coordsize="47,75">
              <v:shape style="position:absolute;left:6318;top:1107;width:47;height:75" coordorigin="6318,1107" coordsize="47,75" path="m6362,1181l6320,1181,6320,1181,6362,1181,6362,1181xe" filled="true" fillcolor="#000000" stroked="false">
                <v:path arrowok="t"/>
                <v:fill type="solid"/>
              </v:shape>
              <v:shape style="position:absolute;left:6318;top:1107;width:47;height:75" coordorigin="6318,1107" coordsize="47,75" path="m6363,1173l6319,1173,6319,1174,6319,1174,6319,1174,6318,1175,6318,1175,6318,1176,6318,1179,6318,1179,6318,1180,6319,1180,6319,1181,6319,1181,6363,1181,6363,1181,6364,1180,6364,1180,6364,1179,6364,1175,6364,1175,6364,1174,6363,1174,6363,1173xe" filled="true" fillcolor="#000000" stroked="false">
                <v:path arrowok="t"/>
                <v:fill type="solid"/>
              </v:shape>
              <v:shape style="position:absolute;left:6318;top:1107;width:47;height:75" coordorigin="6318,1107" coordsize="47,75" path="m6347,1117l6337,1117,6337,1173,6347,1173,6347,1117xe" filled="true" fillcolor="#000000" stroked="false">
                <v:path arrowok="t"/>
                <v:fill type="solid"/>
              </v:shape>
              <v:shape style="position:absolute;left:6318;top:1107;width:47;height:75" coordorigin="6318,1107" coordsize="47,75" path="m6347,1107l6338,1107,6320,1118,6319,1119,6319,1119,6318,1119,6318,1119,6318,1120,6318,1121,6318,1121,6318,1124,6318,1125,6318,1126,6318,1126,6319,1126,6320,1126,6321,1126,6321,1125,6337,1117,6347,1117,6347,1107xe" filled="true" fillcolor="#000000" stroked="false">
                <v:path arrowok="t"/>
                <v:fill type="solid"/>
              </v:shape>
              <v:shape style="position:absolute;left:6318;top:1107;width:47;height:75" coordorigin="6318,1107" coordsize="47,75" path="m6346,1107l6338,1107,6338,1107,6347,1107,6346,1107xe" filled="true" fillcolor="#000000" stroked="false">
                <v:path arrowok="t"/>
                <v:fill type="solid"/>
              </v:shape>
              <v:shape style="position:absolute;left:6318;top:1107;width:47;height:75" coordorigin="6318,1107" coordsize="47,75" path="m6345,1107l6340,1107,6339,1107,6345,1107,6345,1107xe" filled="true" fillcolor="#000000" stroked="false">
                <v:path arrowok="t"/>
                <v:fill type="solid"/>
              </v:shape>
            </v:group>
            <v:group style="position:absolute;left:6379;top:1107;width:58;height:75" coordorigin="6379,1107" coordsize="58,75">
              <v:shape style="position:absolute;left:6379;top:1107;width:58;height:75" coordorigin="6379,1107" coordsize="58,75" path="m6424,1181l6416,1181,6416,1181,6423,1181,6424,1181xe" filled="true" fillcolor="#000000" stroked="false">
                <v:path arrowok="t"/>
                <v:fill type="solid"/>
              </v:shape>
              <v:shape style="position:absolute;left:6379;top:1107;width:58;height:75" coordorigin="6379,1107" coordsize="58,75" path="m6425,1164l6414,1164,6414,1180,6415,1180,6415,1181,6415,1181,6424,1181,6424,1181,6425,1181,6425,1164xe" filled="true" fillcolor="#000000" stroked="false">
                <v:path arrowok="t"/>
                <v:fill type="solid"/>
              </v:shape>
              <v:shape style="position:absolute;left:6379;top:1107;width:58;height:75" coordorigin="6379,1107" coordsize="58,75" path="m6423,1107l6410,1107,6410,1108,6410,1108,6409,1108,6409,1109,6380,1153,6380,1154,6380,1155,6379,1155,6379,1155,6379,1156,6379,1158,6379,1159,6379,1161,6379,1162,6379,1163,6379,1163,6380,1164,6380,1164,6435,1164,6435,1164,6436,1161,6436,1159,6435,1157,6435,1157,6435,1156,6388,1156,6414,1115,6425,1115,6425,1108,6424,1108,6424,1108,6423,1107xe" filled="true" fillcolor="#000000" stroked="false">
                <v:path arrowok="t"/>
                <v:fill type="solid"/>
              </v:shape>
              <v:shape style="position:absolute;left:6379;top:1107;width:58;height:75" coordorigin="6379,1107" coordsize="58,75" path="m6425,1115l6414,1115,6414,1156,6425,1156,6425,1115xe" filled="true" fillcolor="#000000" stroked="false">
                <v:path arrowok="t"/>
                <v:fill type="solid"/>
              </v:shape>
              <v:shape style="position:absolute;left:6379;top:1107;width:58;height:75" coordorigin="6379,1107" coordsize="58,75" path="m6422,1107l6412,1107,6411,1107,6423,1107,6422,1107xe" filled="true" fillcolor="#000000" stroked="false">
                <v:path arrowok="t"/>
                <v:fill type="solid"/>
              </v:shape>
            </v:group>
            <v:group style="position:absolute;left:6438;top:1106;width:56;height:76" coordorigin="6438,1106" coordsize="56,76">
              <v:shape style="position:absolute;left:6438;top:1106;width:56;height:76" coordorigin="6438,1106" coordsize="56,76" path="m6471,1106l6461,1106,6456,1107,6453,1109,6449,1111,6439,1129,6438,1133,6438,1139,6438,1151,6438,1156,6440,1165,6441,1169,6444,1173,6445,1176,6448,1178,6455,1181,6459,1182,6470,1182,6474,1181,6478,1179,6481,1178,6484,1175,6485,1174,6462,1174,6459,1174,6448,1139,6450,1129,6457,1117,6459,1115,6462,1114,6486,1114,6485,1113,6482,1110,6478,1109,6475,1107,6471,1106xe" filled="true" fillcolor="#000000" stroked="false">
                <v:path arrowok="t"/>
                <v:fill type="solid"/>
              </v:shape>
              <v:shape style="position:absolute;left:6438;top:1106;width:56;height:76" coordorigin="6438,1106" coordsize="56,76" path="m6486,1114l6469,1114,6471,1115,6472,1115,6475,1117,6482,1150,6481,1153,6481,1155,6481,1160,6480,1162,6479,1164,6478,1166,6478,1167,6477,1169,6475,1170,6474,1171,6473,1173,6471,1173,6469,1174,6467,1174,6491,1159,6492,1155,6493,1150,6493,1138,6492,1133,6490,1123,6489,1119,6486,1114xe" filled="true" fillcolor="#000000" stroked="false">
                <v:path arrowok="t"/>
                <v:fill type="solid"/>
              </v:shape>
              <v:shape style="position:absolute;left:6743;top:1043;width:591;height:132" type="#_x0000_t75" stroked="false">
                <v:imagedata r:id="rId61" o:title=""/>
              </v:shape>
            </v:group>
            <v:group style="position:absolute;left:7666;top:1000;width:219;height:2" coordorigin="7666,1000" coordsize="219,2">
              <v:shape style="position:absolute;left:7666;top:1000;width:219;height:2" coordorigin="7666,1000" coordsize="219,0" path="m7666,1000l7884,1000e" filled="false" stroked="true" strokeweight="3.199467pt" strokecolor="#ff8080">
                <v:path arrowok="t"/>
              </v:shape>
            </v:group>
            <v:group style="position:absolute;left:7909;top:947;width:69;height:75" coordorigin="7909,947" coordsize="69,75">
              <v:shape style="position:absolute;left:7909;top:947;width:69;height:75" coordorigin="7909,947" coordsize="69,75" path="m7919,1021l7910,1021,7911,1021,7918,1021,7919,1021xe" filled="true" fillcolor="#000000" stroked="false">
                <v:path arrowok="t"/>
                <v:fill type="solid"/>
              </v:shape>
              <v:shape style="position:absolute;left:7909;top:947;width:69;height:75" coordorigin="7909,947" coordsize="69,75" path="m7977,1021l7968,1021,7968,1021,7976,1021,7977,1021xe" filled="true" fillcolor="#000000" stroked="false">
                <v:path arrowok="t"/>
                <v:fill type="solid"/>
              </v:shape>
              <v:shape style="position:absolute;left:7909;top:947;width:69;height:75" coordorigin="7909,947" coordsize="69,75" path="m7950,947l7937,947,7937,948,7937,948,7937,949,7936,949,7910,1018,7909,1019,7909,1021,7910,1021,7919,1021,7919,1021,7920,1021,7920,1020,7920,1020,7920,1019,7926,1002,7971,1002,7968,994,7929,994,7943,957,7954,957,7951,949,7951,949,7950,948,7950,948,7950,947xe" filled="true" fillcolor="#000000" stroked="false">
                <v:path arrowok="t"/>
                <v:fill type="solid"/>
              </v:shape>
              <v:shape style="position:absolute;left:7909;top:947;width:69;height:75" coordorigin="7909,947" coordsize="69,75" path="m7971,1002l7960,1002,7967,1020,7967,1020,7967,1021,7967,1021,7977,1021,7978,1021,7978,1019,7977,1018,7971,1002xe" filled="true" fillcolor="#000000" stroked="false">
                <v:path arrowok="t"/>
                <v:fill type="solid"/>
              </v:shape>
              <v:shape style="position:absolute;left:7909;top:947;width:69;height:75" coordorigin="7909,947" coordsize="69,75" path="m7954,957l7943,957,7957,994,7968,994,7954,957xe" filled="true" fillcolor="#000000" stroked="false">
                <v:path arrowok="t"/>
                <v:fill type="solid"/>
              </v:shape>
              <v:shape style="position:absolute;left:7909;top:947;width:69;height:75" coordorigin="7909,947" coordsize="69,75" path="m7948,947l7939,947,7938,947,7948,947,7948,947xe" filled="true" fillcolor="#000000" stroked="false">
                <v:path arrowok="t"/>
                <v:fill type="solid"/>
              </v:shape>
            </v:group>
            <v:group style="position:absolute;left:7986;top:947;width:54;height:75" coordorigin="7986,947" coordsize="54,75">
              <v:shape style="position:absolute;left:7986;top:947;width:54;height:75" coordorigin="7986,947" coordsize="54,75" path="m7995,1021l7988,1021,7988,1021,7995,1021,7995,1021xe" filled="true" fillcolor="#000000" stroked="false">
                <v:path arrowok="t"/>
                <v:fill type="solid"/>
              </v:shape>
              <v:shape style="position:absolute;left:7986;top:947;width:54;height:75" coordorigin="7986,947" coordsize="54,75" path="m8039,1021l8030,1021,8030,1021,8038,1021,8039,1021xe" filled="true" fillcolor="#000000" stroked="false">
                <v:path arrowok="t"/>
                <v:fill type="solid"/>
              </v:shape>
              <v:shape style="position:absolute;left:7986;top:947;width:54;height:75" coordorigin="7986,947" coordsize="54,75" path="m8010,947l7989,947,7988,947,7988,948,7987,949,7986,950,7986,1020,7987,1020,7987,1021,7987,1021,7996,1021,7997,1021,7997,1020,7997,988,8024,988,8023,987,8022,987,8021,986,8019,985,8022,985,8024,983,8026,983,8028,981,8029,980,7997,980,7997,955,8031,955,8030,954,8028,952,8026,951,8024,950,8019,948,8016,948,8015,947,8011,947,8010,947xe" filled="true" fillcolor="#000000" stroked="false">
                <v:path arrowok="t"/>
                <v:fill type="solid"/>
              </v:shape>
              <v:shape style="position:absolute;left:7986;top:947;width:54;height:75" coordorigin="7986,947" coordsize="54,75" path="m8024,988l8007,988,8009,989,8010,989,8028,1019,8028,1020,8028,1020,8029,1020,8029,1021,8029,1021,8039,1021,8039,1021,8040,1020,8040,1019,8039,1019,8039,1018,8039,1017,8038,1015,8031,999,8030,997,8028,993,8027,991,8026,990,8025,989,8024,988xe" filled="true" fillcolor="#000000" stroked="false">
                <v:path arrowok="t"/>
                <v:fill type="solid"/>
              </v:shape>
              <v:shape style="position:absolute;left:7986;top:947;width:54;height:75" coordorigin="7986,947" coordsize="54,75" path="m8031,955l8013,955,8013,956,8015,956,8018,957,8020,958,8022,960,8023,962,8024,965,8024,969,8023,971,8023,973,8013,980,8010,980,8029,980,8031,979,8032,977,8033,975,8034,973,8034,971,8035,969,8035,964,8034,962,8034,960,8033,957,8031,956,8031,955xe" filled="true" fillcolor="#000000" stroked="false">
                <v:path arrowok="t"/>
                <v:fill type="solid"/>
              </v:shape>
            </v:group>
            <v:group style="position:absolute;left:8113;top:1000;width:230;height:2" coordorigin="8113,1000" coordsize="230,2">
              <v:shape style="position:absolute;left:8113;top:1000;width:230;height:2" coordorigin="8113,1000" coordsize="230,0" path="m8113,1000l8343,1000e" filled="false" stroked="true" strokeweight="3.199467pt" strokecolor="#81a6bd">
                <v:path arrowok="t"/>
              </v:shape>
            </v:group>
            <v:group style="position:absolute;left:8364;top:947;width:68;height:75" coordorigin="8364,947" coordsize="68,75">
              <v:shape style="position:absolute;left:8364;top:947;width:68;height:75" coordorigin="8364,947" coordsize="68,75" path="m8403,1021l8393,1021,8393,1021,8403,1021,8403,1021xe" filled="true" fillcolor="#000000" stroked="false">
                <v:path arrowok="t"/>
                <v:fill type="solid"/>
              </v:shape>
              <v:shape style="position:absolute;left:8364;top:947;width:68;height:75" coordorigin="8364,947" coordsize="68,75" path="m8404,1021l8392,1021,8392,1021,8404,1021,8404,1021xe" filled="true" fillcolor="#000000" stroked="false">
                <v:path arrowok="t"/>
                <v:fill type="solid"/>
              </v:shape>
              <v:shape style="position:absolute;left:8364;top:947;width:68;height:75" coordorigin="8364,947" coordsize="68,75" path="m8374,947l8365,947,8364,948,8364,950,8365,951,8391,1019,8391,1020,8391,1020,8391,1021,8404,1021,8404,1020,8405,1020,8405,1019,8408,1011,8398,1011,8376,949,8376,948,8375,948,8375,948,8375,947,8374,947,8374,947xe" filled="true" fillcolor="#000000" stroked="false">
                <v:path arrowok="t"/>
                <v:fill type="solid"/>
              </v:shape>
              <v:shape style="position:absolute;left:8364;top:947;width:68;height:75" coordorigin="8364,947" coordsize="68,75" path="m8430,947l8422,947,8422,947,8421,947,8421,948,8421,948,8421,949,8398,1011,8408,1011,8431,951,8431,950,8431,949,8431,948,8431,947,8430,947xe" filled="true" fillcolor="#000000" stroked="false">
                <v:path arrowok="t"/>
                <v:fill type="solid"/>
              </v:shape>
            </v:group>
            <v:group style="position:absolute;left:8441;top:947;width:54;height:75" coordorigin="8441,947" coordsize="54,75">
              <v:shape style="position:absolute;left:8441;top:947;width:54;height:75" coordorigin="8441,947" coordsize="54,75" path="m8450,1021l8443,1021,8443,1021,8450,1021,8450,1021xe" filled="true" fillcolor="#000000" stroked="false">
                <v:path arrowok="t"/>
                <v:fill type="solid"/>
              </v:shape>
              <v:shape style="position:absolute;left:8441;top:947;width:54;height:75" coordorigin="8441,947" coordsize="54,75" path="m8494,1021l8485,1021,8485,1021,8493,1021,8494,1021xe" filled="true" fillcolor="#000000" stroked="false">
                <v:path arrowok="t"/>
                <v:fill type="solid"/>
              </v:shape>
              <v:shape style="position:absolute;left:8441;top:947;width:54;height:75" coordorigin="8441,947" coordsize="54,75" path="m8465,947l8444,947,8443,947,8443,948,8442,949,8441,950,8441,1020,8442,1020,8442,1021,8442,1021,8451,1021,8452,1020,8452,988,8479,988,8478,987,8477,987,8476,986,8474,985,8477,985,8479,983,8481,983,8483,981,8484,980,8452,980,8452,955,8486,955,8485,954,8471,948,8470,947,8466,947,8465,947xe" filled="true" fillcolor="#000000" stroked="false">
                <v:path arrowok="t"/>
                <v:fill type="solid"/>
              </v:shape>
              <v:shape style="position:absolute;left:8441;top:947;width:54;height:75" coordorigin="8441,947" coordsize="54,75" path="m8479,988l8462,988,8464,989,8465,989,8483,1019,8483,1020,8483,1020,8484,1020,8484,1021,8484,1021,8494,1021,8494,1021,8495,1020,8495,1019,8494,1019,8494,1018,8494,1017,8493,1015,8486,999,8485,997,8483,994,8483,993,8482,991,8481,990,8480,989,8479,988xe" filled="true" fillcolor="#000000" stroked="false">
                <v:path arrowok="t"/>
                <v:fill type="solid"/>
              </v:shape>
              <v:shape style="position:absolute;left:8441;top:947;width:54;height:75" coordorigin="8441,947" coordsize="54,75" path="m8486,955l8468,955,8468,956,8470,956,8473,957,8475,958,8477,960,8478,962,8479,965,8479,969,8478,971,8468,980,8465,980,8484,980,8486,979,8487,977,8488,975,8489,973,8490,971,8490,969,8490,964,8490,962,8489,960,8488,957,8486,956,8486,955xe" filled="true" fillcolor="#000000" stroked="false">
                <v:path arrowok="t"/>
                <v:fill type="solid"/>
              </v:shape>
              <v:shape style="position:absolute;left:8561;top:933;width:626;height:112" type="#_x0000_t75" stroked="false">
                <v:imagedata r:id="rId62" o:title=""/>
              </v:shape>
            </v:group>
            <w10:wrap type="none"/>
          </v:group>
        </w:pict>
      </w:r>
      <w:r>
        <w:rPr/>
        <w:pict>
          <v:shape style="position:absolute;margin-left:506.514435pt;margin-top:106.165306pt;width:13.409286pt;height:3.9pt;mso-position-horizontal-relative:page;mso-position-vertical-relative:paragraph;z-index:5368" type="#_x0000_t75" stroked="false">
            <v:imagedata r:id="rId63" o:title=""/>
          </v:shape>
        </w:pict>
      </w:r>
      <w:r>
        <w:rPr/>
        <w:pict>
          <v:shape style="position:absolute;margin-left:506.514404pt;margin-top:89.365456pt;width:13.418408pt;height:3.9pt;mso-position-horizontal-relative:page;mso-position-vertical-relative:paragraph;z-index:5392" type="#_x0000_t75" stroked="false">
            <v:imagedata r:id="rId64" o:title=""/>
          </v:shape>
        </w:pict>
      </w:r>
      <w:r>
        <w:rPr/>
        <w:pict>
          <v:shape style="position:absolute;margin-left:506.322357pt;margin-top:72.306984pt;width:13.818905pt;height:3.96pt;mso-position-horizontal-relative:page;mso-position-vertical-relative:paragraph;z-index:5416" type="#_x0000_t75" stroked="false">
            <v:imagedata r:id="rId65" o:title=""/>
          </v:shape>
        </w:pict>
      </w:r>
      <w:r>
        <w:rPr/>
        <w:pict>
          <v:shape style="position:absolute;margin-left:506.322327pt;margin-top:55.245842pt;width:13.609528pt;height:3.9pt;mso-position-horizontal-relative:page;mso-position-vertical-relative:paragraph;z-index:5440" type="#_x0000_t75" stroked="false">
            <v:imagedata r:id="rId66" o:title=""/>
          </v:shape>
        </w:pict>
      </w: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140" w:type="dxa"/>
        <w:tblLayout w:type="fixed"/>
        <w:tblCellMar>
          <w:top w:w="0" w:type="dxa"/>
          <w:left w:w="0" w:type="dxa"/>
          <w:bottom w:w="0" w:type="dxa"/>
          <w:right w:w="0" w:type="dxa"/>
        </w:tblCellMar>
        <w:tblLook w:val="01E0"/>
      </w:tblPr>
      <w:tblGrid>
        <w:gridCol w:w="4136"/>
        <w:gridCol w:w="5495"/>
      </w:tblGrid>
      <w:tr>
        <w:trPr>
          <w:trHeight w:val="251" w:hRule="exact"/>
        </w:trPr>
        <w:tc>
          <w:tcPr>
            <w:tcW w:w="4136"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27" w:id="28"/>
            <w:bookmarkEnd w:id="28"/>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19</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2017-2022 </w:t>
            </w:r>
            <w:r>
              <w:rPr>
                <w:rFonts w:ascii="Microsoft JhengHei" w:hAnsi="Microsoft JhengHei" w:cs="Microsoft JhengHei" w:eastAsia="Microsoft JhengHei" w:hint="default"/>
                <w:b/>
                <w:bCs/>
                <w:sz w:val="18"/>
                <w:szCs w:val="18"/>
              </w:rPr>
              <w:t>年 </w:t>
            </w:r>
            <w:r>
              <w:rPr>
                <w:rFonts w:ascii="Arial" w:hAnsi="Arial" w:cs="Arial" w:eastAsia="Arial" w:hint="default"/>
                <w:b/>
                <w:bCs/>
                <w:sz w:val="18"/>
                <w:szCs w:val="18"/>
              </w:rPr>
              <w:t>VR/AR</w:t>
            </w:r>
            <w:r>
              <w:rPr>
                <w:rFonts w:ascii="Arial" w:hAnsi="Arial" w:cs="Arial" w:eastAsia="Arial" w:hint="default"/>
                <w:b/>
                <w:bCs/>
                <w:spacing w:val="-12"/>
                <w:sz w:val="18"/>
                <w:szCs w:val="18"/>
              </w:rPr>
              <w:t> </w:t>
            </w:r>
            <w:r>
              <w:rPr>
                <w:rFonts w:ascii="Microsoft JhengHei" w:hAnsi="Microsoft JhengHei" w:cs="Microsoft JhengHei" w:eastAsia="Microsoft JhengHei" w:hint="default"/>
                <w:b/>
                <w:bCs/>
                <w:sz w:val="18"/>
                <w:szCs w:val="18"/>
              </w:rPr>
              <w:t>出货量预测</w:t>
            </w:r>
            <w:r>
              <w:rPr>
                <w:rFonts w:ascii="Microsoft JhengHei" w:hAnsi="Microsoft JhengHei" w:cs="Microsoft JhengHei" w:eastAsia="Microsoft JhengHei" w:hint="default"/>
                <w:sz w:val="18"/>
                <w:szCs w:val="18"/>
              </w:rPr>
            </w:r>
          </w:p>
        </w:tc>
        <w:tc>
          <w:tcPr>
            <w:tcW w:w="5495" w:type="dxa"/>
            <w:tcBorders>
              <w:top w:val="nil" w:sz="6" w:space="0" w:color="auto"/>
              <w:left w:val="nil" w:sz="6" w:space="0" w:color="auto"/>
              <w:bottom w:val="single" w:sz="4" w:space="0" w:color="044E7D"/>
              <w:right w:val="nil" w:sz="6" w:space="0" w:color="auto"/>
            </w:tcBorders>
          </w:tcPr>
          <w:p>
            <w:pPr>
              <w:pStyle w:val="TableParagraph"/>
              <w:spacing w:line="200" w:lineRule="exact"/>
              <w:ind w:left="785" w:right="0"/>
              <w:jc w:val="left"/>
              <w:rPr>
                <w:rFonts w:ascii="Microsoft JhengHei" w:hAnsi="Microsoft JhengHei" w:cs="Microsoft JhengHei" w:eastAsia="Microsoft JhengHei" w:hint="default"/>
                <w:sz w:val="18"/>
                <w:szCs w:val="18"/>
              </w:rPr>
            </w:pPr>
            <w:bookmarkStart w:name="_bookmark28" w:id="29"/>
            <w:bookmarkEnd w:id="29"/>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20</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2016-2020 </w:t>
            </w:r>
            <w:r>
              <w:rPr>
                <w:rFonts w:ascii="Microsoft JhengHei" w:hAnsi="Microsoft JhengHei" w:cs="Microsoft JhengHei" w:eastAsia="Microsoft JhengHei" w:hint="default"/>
                <w:b/>
                <w:bCs/>
                <w:sz w:val="18"/>
                <w:szCs w:val="18"/>
              </w:rPr>
              <w:t>年 </w:t>
            </w:r>
            <w:r>
              <w:rPr>
                <w:rFonts w:ascii="Arial" w:hAnsi="Arial" w:cs="Arial" w:eastAsia="Arial" w:hint="default"/>
                <w:b/>
                <w:bCs/>
                <w:sz w:val="18"/>
                <w:szCs w:val="18"/>
              </w:rPr>
              <w:t>VR/AR</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z w:val="18"/>
                <w:szCs w:val="18"/>
              </w:rPr>
              <w:t>市场空间及其增长率</w:t>
            </w:r>
            <w:r>
              <w:rPr>
                <w:rFonts w:ascii="Microsoft JhengHei" w:hAnsi="Microsoft JhengHei" w:cs="Microsoft JhengHei" w:eastAsia="Microsoft JhengHei" w:hint="default"/>
                <w:sz w:val="18"/>
                <w:szCs w:val="18"/>
              </w:rPr>
            </w:r>
          </w:p>
        </w:tc>
      </w:tr>
      <w:tr>
        <w:trPr>
          <w:trHeight w:val="2359" w:hRule="exact"/>
        </w:trPr>
        <w:tc>
          <w:tcPr>
            <w:tcW w:w="9631" w:type="dxa"/>
            <w:gridSpan w:val="2"/>
            <w:tcBorders>
              <w:top w:val="single" w:sz="4" w:space="0" w:color="044E7D"/>
              <w:left w:val="nil" w:sz="6" w:space="0" w:color="auto"/>
              <w:bottom w:val="single" w:sz="4" w:space="0" w:color="044E7D"/>
              <w:right w:val="nil" w:sz="6" w:space="0" w:color="auto"/>
            </w:tcBorders>
          </w:tcPr>
          <w:p>
            <w:pPr>
              <w:pStyle w:val="TableParagraph"/>
              <w:spacing w:line="240" w:lineRule="auto"/>
              <w:ind w:left="231"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776391" cy="1474470"/>
                  <wp:effectExtent l="0" t="0" r="0" b="0"/>
                  <wp:docPr id="19" name="image56.png" descr=""/>
                  <wp:cNvGraphicFramePr>
                    <a:graphicFrameLocks noChangeAspect="1"/>
                  </wp:cNvGraphicFramePr>
                  <a:graphic>
                    <a:graphicData uri="http://schemas.openxmlformats.org/drawingml/2006/picture">
                      <pic:pic>
                        <pic:nvPicPr>
                          <pic:cNvPr id="20" name="image56.png"/>
                          <pic:cNvPicPr/>
                        </pic:nvPicPr>
                        <pic:blipFill>
                          <a:blip r:embed="rId67" cstate="print"/>
                          <a:stretch>
                            <a:fillRect/>
                          </a:stretch>
                        </pic:blipFill>
                        <pic:spPr>
                          <a:xfrm>
                            <a:off x="0" y="0"/>
                            <a:ext cx="2776391" cy="1474470"/>
                          </a:xfrm>
                          <a:prstGeom prst="rect">
                            <a:avLst/>
                          </a:prstGeom>
                        </pic:spPr>
                      </pic:pic>
                    </a:graphicData>
                  </a:graphic>
                </wp:inline>
              </w:drawing>
            </w:r>
            <w:r>
              <w:rPr>
                <w:rFonts w:ascii="宋体" w:hAnsi="宋体" w:cs="宋体" w:eastAsia="宋体" w:hint="default"/>
                <w:sz w:val="20"/>
                <w:szCs w:val="20"/>
              </w:rPr>
            </w:r>
          </w:p>
        </w:tc>
      </w:tr>
      <w:tr>
        <w:trPr>
          <w:trHeight w:val="255" w:hRule="exact"/>
        </w:trPr>
        <w:tc>
          <w:tcPr>
            <w:tcW w:w="4136" w:type="dxa"/>
            <w:tcBorders>
              <w:top w:val="single" w:sz="4" w:space="0" w:color="044E7D"/>
              <w:left w:val="nil" w:sz="6" w:space="0" w:color="auto"/>
              <w:bottom w:val="nil" w:sz="6" w:space="0" w:color="auto"/>
              <w:right w:val="nil" w:sz="6" w:space="0" w:color="auto"/>
            </w:tcBorders>
          </w:tcPr>
          <w:p>
            <w:pPr>
              <w:pStyle w:val="TableParagraph"/>
              <w:spacing w:line="240" w:lineRule="auto" w:before="20"/>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IDC</w:t>
            </w:r>
            <w:r>
              <w:rPr>
                <w:rFonts w:ascii="宋体" w:hAnsi="宋体" w:cs="宋体" w:eastAsia="宋体" w:hint="default"/>
                <w:sz w:val="17"/>
                <w:szCs w:val="17"/>
              </w:rPr>
              <w:t>，中信建投证券研究发展部</w:t>
            </w:r>
          </w:p>
        </w:tc>
        <w:tc>
          <w:tcPr>
            <w:tcW w:w="5495" w:type="dxa"/>
            <w:tcBorders>
              <w:top w:val="single" w:sz="4" w:space="0" w:color="044E7D"/>
              <w:left w:val="nil" w:sz="6" w:space="0" w:color="auto"/>
              <w:bottom w:val="nil" w:sz="6" w:space="0" w:color="auto"/>
              <w:right w:val="nil" w:sz="6" w:space="0" w:color="auto"/>
            </w:tcBorders>
          </w:tcPr>
          <w:p>
            <w:pPr>
              <w:pStyle w:val="TableParagraph"/>
              <w:spacing w:line="240" w:lineRule="auto" w:before="20"/>
              <w:ind w:left="780"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IDC</w:t>
            </w:r>
            <w:r>
              <w:rPr>
                <w:rFonts w:ascii="宋体" w:hAnsi="宋体" w:cs="宋体" w:eastAsia="宋体" w:hint="default"/>
                <w:sz w:val="17"/>
                <w:szCs w:val="17"/>
              </w:rPr>
              <w:t>，中信建投证券研究发展部</w:t>
            </w:r>
          </w:p>
        </w:tc>
      </w:tr>
    </w:tbl>
    <w:p>
      <w:pPr>
        <w:spacing w:line="240" w:lineRule="auto" w:before="0"/>
        <w:ind w:right="0"/>
        <w:rPr>
          <w:rFonts w:ascii="宋体" w:hAnsi="宋体" w:cs="宋体" w:eastAsia="宋体" w:hint="default"/>
          <w:sz w:val="20"/>
          <w:szCs w:val="20"/>
        </w:rPr>
      </w:pPr>
    </w:p>
    <w:p>
      <w:pPr>
        <w:spacing w:line="240" w:lineRule="auto" w:before="11" w:after="0"/>
        <w:ind w:right="0"/>
        <w:rPr>
          <w:rFonts w:ascii="宋体" w:hAnsi="宋体" w:cs="宋体" w:eastAsia="宋体" w:hint="default"/>
          <w:sz w:val="13"/>
          <w:szCs w:val="13"/>
        </w:rPr>
      </w:pPr>
    </w:p>
    <w:tbl>
      <w:tblPr>
        <w:tblW w:w="0" w:type="auto"/>
        <w:jc w:val="left"/>
        <w:tblInd w:w="132" w:type="dxa"/>
        <w:tblLayout w:type="fixed"/>
        <w:tblCellMar>
          <w:top w:w="0" w:type="dxa"/>
          <w:left w:w="0" w:type="dxa"/>
          <w:bottom w:w="0" w:type="dxa"/>
          <w:right w:w="0" w:type="dxa"/>
        </w:tblCellMar>
        <w:tblLook w:val="01E0"/>
      </w:tblPr>
      <w:tblGrid>
        <w:gridCol w:w="4655"/>
        <w:gridCol w:w="4976"/>
      </w:tblGrid>
      <w:tr>
        <w:trPr>
          <w:trHeight w:val="251" w:hRule="exact"/>
        </w:trPr>
        <w:tc>
          <w:tcPr>
            <w:tcW w:w="4655"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29" w:id="30"/>
            <w:bookmarkEnd w:id="3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21</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2017-2022 </w:t>
            </w:r>
            <w:r>
              <w:rPr>
                <w:rFonts w:ascii="Microsoft JhengHei" w:hAnsi="Microsoft JhengHei" w:cs="Microsoft JhengHei" w:eastAsia="Microsoft JhengHei" w:hint="default"/>
                <w:b/>
                <w:bCs/>
                <w:sz w:val="18"/>
                <w:szCs w:val="18"/>
              </w:rPr>
              <w:t>年 </w:t>
            </w:r>
            <w:r>
              <w:rPr>
                <w:rFonts w:ascii="Arial" w:hAnsi="Arial" w:cs="Arial" w:eastAsia="Arial" w:hint="default"/>
                <w:b/>
                <w:bCs/>
                <w:sz w:val="18"/>
                <w:szCs w:val="18"/>
              </w:rPr>
              <w:t>VR/AR</w:t>
            </w:r>
            <w:r>
              <w:rPr>
                <w:rFonts w:ascii="Arial" w:hAnsi="Arial" w:cs="Arial" w:eastAsia="Arial" w:hint="default"/>
                <w:b/>
                <w:bCs/>
                <w:spacing w:val="-10"/>
                <w:sz w:val="18"/>
                <w:szCs w:val="18"/>
              </w:rPr>
              <w:t> </w:t>
            </w:r>
            <w:r>
              <w:rPr>
                <w:rFonts w:ascii="Microsoft JhengHei" w:hAnsi="Microsoft JhengHei" w:cs="Microsoft JhengHei" w:eastAsia="Microsoft JhengHei" w:hint="default"/>
                <w:b/>
                <w:bCs/>
                <w:sz w:val="18"/>
                <w:szCs w:val="18"/>
              </w:rPr>
              <w:t>传感器市场空间</w:t>
            </w:r>
            <w:r>
              <w:rPr>
                <w:rFonts w:ascii="Microsoft JhengHei" w:hAnsi="Microsoft JhengHei" w:cs="Microsoft JhengHei" w:eastAsia="Microsoft JhengHei" w:hint="default"/>
                <w:sz w:val="18"/>
                <w:szCs w:val="18"/>
              </w:rPr>
            </w:r>
          </w:p>
        </w:tc>
        <w:tc>
          <w:tcPr>
            <w:tcW w:w="4976" w:type="dxa"/>
            <w:tcBorders>
              <w:top w:val="nil" w:sz="6" w:space="0" w:color="auto"/>
              <w:left w:val="nil" w:sz="6" w:space="0" w:color="auto"/>
              <w:bottom w:val="single" w:sz="4" w:space="0" w:color="044E7D"/>
              <w:right w:val="nil" w:sz="6" w:space="0" w:color="auto"/>
            </w:tcBorders>
          </w:tcPr>
          <w:p>
            <w:pPr>
              <w:pStyle w:val="TableParagraph"/>
              <w:spacing w:line="200" w:lineRule="exact"/>
              <w:ind w:left="268" w:right="0"/>
              <w:jc w:val="left"/>
              <w:rPr>
                <w:rFonts w:ascii="Microsoft JhengHei" w:hAnsi="Microsoft JhengHei" w:cs="Microsoft JhengHei" w:eastAsia="Microsoft JhengHei" w:hint="default"/>
                <w:sz w:val="18"/>
                <w:szCs w:val="18"/>
              </w:rPr>
            </w:pPr>
            <w:bookmarkStart w:name="_bookmark30" w:id="31"/>
            <w:bookmarkEnd w:id="31"/>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22</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2017-2021 </w:t>
            </w:r>
            <w:r>
              <w:rPr>
                <w:rFonts w:ascii="Microsoft JhengHei" w:hAnsi="Microsoft JhengHei" w:cs="Microsoft JhengHei" w:eastAsia="Microsoft JhengHei" w:hint="default"/>
                <w:b/>
                <w:bCs/>
                <w:sz w:val="18"/>
                <w:szCs w:val="18"/>
              </w:rPr>
              <w:t>年 </w:t>
            </w:r>
            <w:r>
              <w:rPr>
                <w:rFonts w:ascii="Arial" w:hAnsi="Arial" w:cs="Arial" w:eastAsia="Arial" w:hint="default"/>
                <w:b/>
                <w:bCs/>
                <w:sz w:val="18"/>
                <w:szCs w:val="18"/>
              </w:rPr>
              <w:t>VR/AR OLED</w:t>
            </w:r>
            <w:r>
              <w:rPr>
                <w:rFonts w:ascii="Arial" w:hAnsi="Arial" w:cs="Arial" w:eastAsia="Arial" w:hint="default"/>
                <w:b/>
                <w:bCs/>
                <w:spacing w:val="-12"/>
                <w:sz w:val="18"/>
                <w:szCs w:val="18"/>
              </w:rPr>
              <w:t> </w:t>
            </w:r>
            <w:r>
              <w:rPr>
                <w:rFonts w:ascii="Microsoft JhengHei" w:hAnsi="Microsoft JhengHei" w:cs="Microsoft JhengHei" w:eastAsia="Microsoft JhengHei" w:hint="default"/>
                <w:b/>
                <w:bCs/>
                <w:sz w:val="18"/>
                <w:szCs w:val="18"/>
              </w:rPr>
              <w:t>市场需求</w:t>
            </w:r>
            <w:r>
              <w:rPr>
                <w:rFonts w:ascii="Microsoft JhengHei" w:hAnsi="Microsoft JhengHei" w:cs="Microsoft JhengHei" w:eastAsia="Microsoft JhengHei" w:hint="default"/>
                <w:sz w:val="18"/>
                <w:szCs w:val="18"/>
              </w:rPr>
            </w:r>
          </w:p>
        </w:tc>
      </w:tr>
      <w:tr>
        <w:trPr>
          <w:trHeight w:val="2304" w:hRule="exact"/>
        </w:trPr>
        <w:tc>
          <w:tcPr>
            <w:tcW w:w="4655" w:type="dxa"/>
            <w:tcBorders>
              <w:top w:val="single" w:sz="4" w:space="0" w:color="044E7D"/>
              <w:left w:val="nil" w:sz="6" w:space="0" w:color="auto"/>
              <w:bottom w:val="single" w:sz="4" w:space="0" w:color="044E7D"/>
              <w:right w:val="nil" w:sz="6" w:space="0" w:color="auto"/>
            </w:tcBorders>
          </w:tcPr>
          <w:p>
            <w:pPr>
              <w:pStyle w:val="TableParagraph"/>
              <w:spacing w:line="240" w:lineRule="auto"/>
              <w:ind w:left="417"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528156" cy="1404842"/>
                  <wp:effectExtent l="0" t="0" r="0" b="0"/>
                  <wp:docPr id="21" name="image57.png" descr=""/>
                  <wp:cNvGraphicFramePr>
                    <a:graphicFrameLocks noChangeAspect="1"/>
                  </wp:cNvGraphicFramePr>
                  <a:graphic>
                    <a:graphicData uri="http://schemas.openxmlformats.org/drawingml/2006/picture">
                      <pic:pic>
                        <pic:nvPicPr>
                          <pic:cNvPr id="22" name="image57.png"/>
                          <pic:cNvPicPr/>
                        </pic:nvPicPr>
                        <pic:blipFill>
                          <a:blip r:embed="rId68" cstate="print"/>
                          <a:stretch>
                            <a:fillRect/>
                          </a:stretch>
                        </pic:blipFill>
                        <pic:spPr>
                          <a:xfrm>
                            <a:off x="0" y="0"/>
                            <a:ext cx="2528156" cy="1404842"/>
                          </a:xfrm>
                          <a:prstGeom prst="rect">
                            <a:avLst/>
                          </a:prstGeom>
                        </pic:spPr>
                      </pic:pic>
                    </a:graphicData>
                  </a:graphic>
                </wp:inline>
              </w:drawing>
            </w:r>
            <w:r>
              <w:rPr>
                <w:rFonts w:ascii="宋体" w:hAnsi="宋体" w:cs="宋体" w:eastAsia="宋体" w:hint="default"/>
                <w:sz w:val="20"/>
                <w:szCs w:val="20"/>
              </w:rPr>
            </w:r>
          </w:p>
        </w:tc>
        <w:tc>
          <w:tcPr>
            <w:tcW w:w="4976" w:type="dxa"/>
            <w:tcBorders>
              <w:top w:val="single" w:sz="4" w:space="0" w:color="044E7D"/>
              <w:left w:val="nil" w:sz="6" w:space="0" w:color="auto"/>
              <w:bottom w:val="single" w:sz="4" w:space="0" w:color="044E7D"/>
              <w:right w:val="nil" w:sz="6" w:space="0" w:color="auto"/>
            </w:tcBorders>
          </w:tcPr>
          <w:p>
            <w:pPr>
              <w:pStyle w:val="TableParagraph"/>
              <w:spacing w:line="240" w:lineRule="auto"/>
              <w:ind w:left="587"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470494" cy="1412176"/>
                  <wp:effectExtent l="0" t="0" r="0" b="0"/>
                  <wp:docPr id="23" name="image58.jpeg" descr=""/>
                  <wp:cNvGraphicFramePr>
                    <a:graphicFrameLocks noChangeAspect="1"/>
                  </wp:cNvGraphicFramePr>
                  <a:graphic>
                    <a:graphicData uri="http://schemas.openxmlformats.org/drawingml/2006/picture">
                      <pic:pic>
                        <pic:nvPicPr>
                          <pic:cNvPr id="24" name="image58.jpeg"/>
                          <pic:cNvPicPr/>
                        </pic:nvPicPr>
                        <pic:blipFill>
                          <a:blip r:embed="rId69" cstate="print"/>
                          <a:stretch>
                            <a:fillRect/>
                          </a:stretch>
                        </pic:blipFill>
                        <pic:spPr>
                          <a:xfrm>
                            <a:off x="0" y="0"/>
                            <a:ext cx="2470494" cy="1412176"/>
                          </a:xfrm>
                          <a:prstGeom prst="rect">
                            <a:avLst/>
                          </a:prstGeom>
                        </pic:spPr>
                      </pic:pic>
                    </a:graphicData>
                  </a:graphic>
                </wp:inline>
              </w:drawing>
            </w:r>
            <w:r>
              <w:rPr>
                <w:rFonts w:ascii="宋体" w:hAnsi="宋体" w:cs="宋体" w:eastAsia="宋体" w:hint="default"/>
                <w:sz w:val="20"/>
                <w:szCs w:val="20"/>
              </w:rPr>
            </w:r>
          </w:p>
        </w:tc>
      </w:tr>
      <w:tr>
        <w:trPr>
          <w:trHeight w:val="255" w:hRule="exact"/>
        </w:trPr>
        <w:tc>
          <w:tcPr>
            <w:tcW w:w="4655" w:type="dxa"/>
            <w:tcBorders>
              <w:top w:val="single" w:sz="4" w:space="0" w:color="044E7D"/>
              <w:left w:val="nil" w:sz="6" w:space="0" w:color="auto"/>
              <w:bottom w:val="nil" w:sz="6" w:space="0" w:color="auto"/>
              <w:right w:val="nil" w:sz="6" w:space="0" w:color="auto"/>
            </w:tcBorders>
          </w:tcPr>
          <w:p>
            <w:pPr>
              <w:pStyle w:val="TableParagraph"/>
              <w:spacing w:line="240" w:lineRule="auto" w:before="20"/>
              <w:ind w:left="103" w:right="0"/>
              <w:jc w:val="left"/>
              <w:rPr>
                <w:rFonts w:ascii="宋体" w:hAnsi="宋体" w:cs="宋体" w:eastAsia="宋体" w:hint="default"/>
                <w:sz w:val="17"/>
                <w:szCs w:val="17"/>
              </w:rPr>
            </w:pPr>
            <w:r>
              <w:rPr>
                <w:rFonts w:ascii="宋体" w:hAnsi="宋体" w:cs="宋体" w:eastAsia="宋体" w:hint="default"/>
                <w:spacing w:val="-3"/>
                <w:w w:val="95"/>
                <w:sz w:val="17"/>
                <w:szCs w:val="17"/>
              </w:rPr>
              <w:t>资料来源：</w:t>
            </w:r>
            <w:r>
              <w:rPr>
                <w:rFonts w:ascii="Times New Roman" w:hAnsi="Times New Roman" w:cs="Times New Roman" w:eastAsia="Times New Roman" w:hint="default"/>
                <w:i/>
                <w:spacing w:val="-3"/>
                <w:w w:val="95"/>
                <w:sz w:val="16"/>
                <w:szCs w:val="16"/>
              </w:rPr>
              <w:t>Touch</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2"/>
                <w:w w:val="95"/>
                <w:sz w:val="16"/>
                <w:szCs w:val="16"/>
              </w:rPr>
              <w:t>Display</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29"/>
                <w:w w:val="95"/>
                <w:sz w:val="16"/>
                <w:szCs w:val="16"/>
              </w:rPr>
              <w:t> </w:t>
            </w:r>
            <w:r>
              <w:rPr>
                <w:rFonts w:ascii="Times New Roman" w:hAnsi="Times New Roman" w:cs="Times New Roman" w:eastAsia="Times New Roman" w:hint="default"/>
                <w:i/>
                <w:spacing w:val="-2"/>
                <w:w w:val="95"/>
                <w:sz w:val="16"/>
                <w:szCs w:val="16"/>
              </w:rPr>
              <w:t>Research</w:t>
            </w:r>
            <w:r>
              <w:rPr>
                <w:rFonts w:ascii="宋体" w:hAnsi="宋体" w:cs="宋体" w:eastAsia="宋体" w:hint="default"/>
                <w:spacing w:val="-2"/>
                <w:w w:val="95"/>
                <w:sz w:val="17"/>
                <w:szCs w:val="17"/>
              </w:rPr>
              <w:t>，中信建投证券研究发展部</w:t>
            </w:r>
            <w:r>
              <w:rPr>
                <w:rFonts w:ascii="宋体" w:hAnsi="宋体" w:cs="宋体" w:eastAsia="宋体" w:hint="default"/>
                <w:spacing w:val="-2"/>
                <w:sz w:val="17"/>
                <w:szCs w:val="17"/>
              </w:rPr>
            </w:r>
          </w:p>
        </w:tc>
        <w:tc>
          <w:tcPr>
            <w:tcW w:w="4976" w:type="dxa"/>
            <w:tcBorders>
              <w:top w:val="single" w:sz="4" w:space="0" w:color="044E7D"/>
              <w:left w:val="nil" w:sz="6" w:space="0" w:color="auto"/>
              <w:bottom w:val="nil" w:sz="6" w:space="0" w:color="auto"/>
              <w:right w:val="nil" w:sz="6" w:space="0" w:color="auto"/>
            </w:tcBorders>
          </w:tcPr>
          <w:p>
            <w:pPr>
              <w:pStyle w:val="TableParagraph"/>
              <w:spacing w:line="240" w:lineRule="auto" w:before="20"/>
              <w:ind w:left="26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OLED-Info</w:t>
            </w:r>
            <w:r>
              <w:rPr>
                <w:rFonts w:ascii="宋体" w:hAnsi="宋体" w:cs="宋体" w:eastAsia="宋体" w:hint="default"/>
                <w:sz w:val="17"/>
                <w:szCs w:val="17"/>
              </w:rPr>
              <w:t>，中信建投证券研究发展部</w:t>
            </w:r>
          </w:p>
        </w:tc>
      </w:tr>
    </w:tbl>
    <w:p>
      <w:pPr>
        <w:spacing w:line="240" w:lineRule="auto" w:before="12"/>
        <w:ind w:right="0"/>
        <w:rPr>
          <w:rFonts w:ascii="宋体" w:hAnsi="宋体" w:cs="宋体" w:eastAsia="宋体" w:hint="default"/>
          <w:sz w:val="23"/>
          <w:szCs w:val="23"/>
        </w:rPr>
      </w:pPr>
    </w:p>
    <w:p>
      <w:pPr>
        <w:pStyle w:val="Heading3"/>
        <w:spacing w:line="240" w:lineRule="auto"/>
        <w:ind w:right="0"/>
        <w:jc w:val="left"/>
      </w:pPr>
      <w:r>
        <w:rPr>
          <w:rFonts w:ascii="Arial" w:hAnsi="Arial" w:cs="Arial" w:eastAsia="Arial" w:hint="default"/>
          <w:color w:val="044E7D"/>
        </w:rPr>
        <w:t>1.2.3 5G IoT</w:t>
      </w:r>
      <w:r>
        <w:rPr>
          <w:rFonts w:ascii="Arial" w:hAnsi="Arial" w:cs="Arial" w:eastAsia="Arial" w:hint="default"/>
          <w:color w:val="044E7D"/>
          <w:spacing w:val="-11"/>
        </w:rPr>
        <w:t> </w:t>
      </w:r>
      <w:r>
        <w:rPr>
          <w:color w:val="044E7D"/>
        </w:rPr>
        <w:t>将驱动电子</w:t>
      </w:r>
      <w:r>
        <w:rPr>
          <w:rFonts w:ascii="Arial" w:hAnsi="Arial" w:cs="Arial" w:eastAsia="Arial" w:hint="default"/>
          <w:color w:val="044E7D"/>
        </w:rPr>
        <w:t>/</w:t>
      </w:r>
      <w:r>
        <w:rPr>
          <w:color w:val="044E7D"/>
        </w:rPr>
        <w:t>半导体行业长期增长</w:t>
      </w:r>
      <w:r>
        <w:rPr/>
      </w:r>
    </w:p>
    <w:p>
      <w:pPr>
        <w:spacing w:line="240" w:lineRule="auto" w:before="1"/>
        <w:ind w:right="0"/>
        <w:rPr>
          <w:rFonts w:ascii="宋体" w:hAnsi="宋体" w:cs="宋体" w:eastAsia="宋体" w:hint="default"/>
          <w:sz w:val="10"/>
          <w:szCs w:val="10"/>
        </w:rPr>
      </w:pPr>
    </w:p>
    <w:p>
      <w:pPr>
        <w:pStyle w:val="BodyText"/>
        <w:spacing w:line="312" w:lineRule="exact" w:before="21"/>
        <w:ind w:right="131" w:firstLine="403"/>
        <w:jc w:val="both"/>
      </w:pPr>
      <w:r>
        <w:rPr>
          <w:rFonts w:ascii="Times New Roman" w:hAnsi="Times New Roman" w:cs="Times New Roman" w:eastAsia="Times New Roman" w:hint="default"/>
          <w:b/>
          <w:bCs/>
        </w:rPr>
        <w:t>5G IoT </w:t>
      </w:r>
      <w:r>
        <w:rPr>
          <w:rFonts w:ascii="Microsoft JhengHei" w:hAnsi="Microsoft JhengHei" w:cs="Microsoft JhengHei" w:eastAsia="Microsoft JhengHei" w:hint="default"/>
          <w:b/>
          <w:bCs/>
        </w:rPr>
        <w:t>可较好满足低功耗、低成本，且网络速率较慢的物联网应用，将深度受益于 </w:t>
      </w:r>
      <w:r>
        <w:rPr>
          <w:rFonts w:ascii="Times New Roman" w:hAnsi="Times New Roman" w:cs="Times New Roman" w:eastAsia="Times New Roman" w:hint="default"/>
          <w:b/>
          <w:bCs/>
        </w:rPr>
        <w:t>5G Sub-1GHz </w:t>
      </w:r>
      <w:r>
        <w:rPr>
          <w:rFonts w:ascii="Microsoft JhengHei" w:hAnsi="Microsoft JhengHei" w:cs="Microsoft JhengHei" w:eastAsia="Microsoft JhengHei" w:hint="default"/>
          <w:b/>
          <w:bCs/>
          <w:spacing w:val="2"/>
        </w:rPr>
        <w:t>网络连 </w:t>
      </w:r>
      <w:r>
        <w:rPr>
          <w:rFonts w:ascii="Microsoft JhengHei" w:hAnsi="Microsoft JhengHei" w:cs="Microsoft JhengHei" w:eastAsia="Microsoft JhengHei" w:hint="default"/>
          <w:b/>
          <w:bCs/>
          <w:spacing w:val="-17"/>
        </w:rPr>
        <w:t>接。</w:t>
      </w:r>
      <w:r>
        <w:rPr>
          <w:rFonts w:ascii="Times New Roman" w:hAnsi="Times New Roman" w:cs="Times New Roman" w:eastAsia="Times New Roman" w:hint="default"/>
          <w:spacing w:val="-17"/>
        </w:rPr>
        <w:t>5G </w:t>
      </w:r>
      <w:r>
        <w:rPr>
          <w:rFonts w:ascii="Times New Roman" w:hAnsi="Times New Roman" w:cs="Times New Roman" w:eastAsia="Times New Roman" w:hint="default"/>
        </w:rPr>
        <w:t>IoT</w:t>
      </w:r>
      <w:r>
        <w:rPr>
          <w:rFonts w:ascii="Times New Roman" w:hAnsi="Times New Roman" w:cs="Times New Roman" w:eastAsia="Times New Roman" w:hint="default"/>
          <w:spacing w:val="-1"/>
        </w:rPr>
        <w:t> </w:t>
      </w:r>
      <w:r>
        <w:rPr>
          <w:spacing w:val="-3"/>
        </w:rPr>
        <w:t>正加速在全球范围内的部署，目前全球已经商用部署</w:t>
      </w:r>
      <w:r>
        <w:rPr>
          <w:spacing w:val="-52"/>
        </w:rPr>
        <w:t> </w:t>
      </w:r>
      <w:r>
        <w:rPr>
          <w:rFonts w:ascii="Times New Roman" w:hAnsi="Times New Roman" w:cs="Times New Roman" w:eastAsia="Times New Roman" w:hint="default"/>
        </w:rPr>
        <w:t>60</w:t>
      </w:r>
      <w:r>
        <w:rPr>
          <w:rFonts w:ascii="Times New Roman" w:hAnsi="Times New Roman" w:cs="Times New Roman" w:eastAsia="Times New Roman" w:hint="default"/>
          <w:spacing w:val="-3"/>
        </w:rPr>
        <w:t> </w:t>
      </w:r>
      <w:r>
        <w:rPr/>
        <w:t>多个</w:t>
      </w:r>
      <w:r>
        <w:rPr>
          <w:spacing w:val="-54"/>
        </w:rPr>
        <w:t> </w:t>
      </w:r>
      <w:r>
        <w:rPr>
          <w:rFonts w:ascii="Times New Roman" w:hAnsi="Times New Roman" w:cs="Times New Roman" w:eastAsia="Times New Roman" w:hint="default"/>
        </w:rPr>
        <w:t>Cat-M1 </w:t>
      </w:r>
      <w:r>
        <w:rPr/>
        <w:t>和</w:t>
      </w:r>
      <w:r>
        <w:rPr>
          <w:spacing w:val="-54"/>
        </w:rPr>
        <w:t> </w:t>
      </w:r>
      <w:r>
        <w:rPr>
          <w:rFonts w:ascii="Times New Roman" w:hAnsi="Times New Roman" w:cs="Times New Roman" w:eastAsia="Times New Roman" w:hint="default"/>
        </w:rPr>
        <w:t>NB-IoT </w:t>
      </w:r>
      <w:r>
        <w:rPr/>
        <w:t>标准的蜂窝物联网。 </w:t>
      </w:r>
      <w:r>
        <w:rPr>
          <w:w w:val="95"/>
        </w:rPr>
        <w:t>例如在中国，</w:t>
      </w:r>
      <w:r>
        <w:rPr>
          <w:rFonts w:ascii="Times New Roman" w:hAnsi="Times New Roman" w:cs="Times New Roman" w:eastAsia="Times New Roman" w:hint="default"/>
          <w:w w:val="95"/>
        </w:rPr>
        <w:t>NB-IoT </w:t>
      </w:r>
      <w:r>
        <w:rPr>
          <w:w w:val="95"/>
        </w:rPr>
        <w:t>技术已在全国部署，并支持智能城市和智能农业等用例。我们认为，这两种物联网技术的 </w:t>
      </w:r>
      <w:r>
        <w:rPr/>
        <w:t>大规模部署以及由此产生的大批量芯片组预计将降低芯片组价格，并进一步加速蜂窝物联网连接。随着</w:t>
      </w:r>
      <w:r>
        <w:rPr>
          <w:spacing w:val="-48"/>
        </w:rPr>
        <w:t> </w:t>
      </w:r>
      <w:r>
        <w:rPr>
          <w:rFonts w:ascii="Times New Roman" w:hAnsi="Times New Roman" w:cs="Times New Roman" w:eastAsia="Times New Roman" w:hint="default"/>
        </w:rPr>
        <w:t>5G IoT </w:t>
      </w:r>
      <w:r>
        <w:rPr/>
        <w:t>标准逐渐落地，芯片逐渐完善，成本不断降低，蜂窝物联网连接数有望在 </w:t>
      </w:r>
      <w:r>
        <w:rPr>
          <w:rFonts w:ascii="Times New Roman" w:hAnsi="Times New Roman" w:cs="Times New Roman" w:eastAsia="Times New Roman" w:hint="default"/>
        </w:rPr>
        <w:t>2019-2023 </w:t>
      </w:r>
      <w:r>
        <w:rPr/>
        <w:t>年迎来爆发式增长。根据 </w:t>
      </w:r>
      <w:r>
        <w:rPr>
          <w:rFonts w:ascii="Times New Roman" w:hAnsi="Times New Roman" w:cs="Times New Roman" w:eastAsia="Times New Roman" w:hint="default"/>
        </w:rPr>
        <w:t>Ericsson</w:t>
      </w:r>
      <w:r>
        <w:rPr>
          <w:rFonts w:ascii="Times New Roman" w:hAnsi="Times New Roman" w:cs="Times New Roman" w:eastAsia="Times New Roman" w:hint="default"/>
          <w:spacing w:val="-3"/>
        </w:rPr>
        <w:t> </w:t>
      </w:r>
      <w:r>
        <w:rPr/>
        <w:t>预测，</w:t>
      </w:r>
      <w:r>
        <w:rPr>
          <w:rFonts w:ascii="Times New Roman" w:hAnsi="Times New Roman" w:cs="Times New Roman" w:eastAsia="Times New Roman" w:hint="default"/>
        </w:rPr>
        <w:t>2017</w:t>
      </w:r>
      <w:r>
        <w:rPr>
          <w:rFonts w:ascii="Times New Roman" w:hAnsi="Times New Roman" w:cs="Times New Roman" w:eastAsia="Times New Roman" w:hint="default"/>
          <w:spacing w:val="-2"/>
        </w:rPr>
        <w:t> </w:t>
      </w:r>
      <w:r>
        <w:rPr/>
        <w:t>年蜂窝物联网连接数量为</w:t>
      </w:r>
      <w:r>
        <w:rPr>
          <w:spacing w:val="-52"/>
        </w:rPr>
        <w:t> </w:t>
      </w:r>
      <w:r>
        <w:rPr>
          <w:rFonts w:ascii="Times New Roman" w:hAnsi="Times New Roman" w:cs="Times New Roman" w:eastAsia="Times New Roman" w:hint="default"/>
        </w:rPr>
        <w:t>7</w:t>
      </w:r>
      <w:r>
        <w:rPr>
          <w:rFonts w:ascii="Times New Roman" w:hAnsi="Times New Roman" w:cs="Times New Roman" w:eastAsia="Times New Roman" w:hint="default"/>
          <w:spacing w:val="-2"/>
        </w:rPr>
        <w:t> </w:t>
      </w:r>
      <w:r>
        <w:rPr/>
        <w:t>亿个，</w:t>
      </w:r>
      <w:r>
        <w:rPr>
          <w:rFonts w:ascii="Times New Roman" w:hAnsi="Times New Roman" w:cs="Times New Roman" w:eastAsia="Times New Roman" w:hint="default"/>
        </w:rPr>
        <w:t>2023</w:t>
      </w:r>
      <w:r>
        <w:rPr>
          <w:rFonts w:ascii="Times New Roman" w:hAnsi="Times New Roman" w:cs="Times New Roman" w:eastAsia="Times New Roman" w:hint="default"/>
          <w:spacing w:val="-1"/>
        </w:rPr>
        <w:t> </w:t>
      </w:r>
      <w:r>
        <w:rPr/>
        <w:t>年则有望达</w:t>
      </w:r>
      <w:r>
        <w:rPr>
          <w:spacing w:val="-53"/>
        </w:rPr>
        <w:t> </w:t>
      </w:r>
      <w:r>
        <w:rPr>
          <w:rFonts w:ascii="Times New Roman" w:hAnsi="Times New Roman" w:cs="Times New Roman" w:eastAsia="Times New Roman" w:hint="default"/>
        </w:rPr>
        <w:t>35</w:t>
      </w:r>
      <w:r>
        <w:rPr>
          <w:rFonts w:ascii="Times New Roman" w:hAnsi="Times New Roman" w:cs="Times New Roman" w:eastAsia="Times New Roman" w:hint="default"/>
          <w:spacing w:val="-2"/>
        </w:rPr>
        <w:t> </w:t>
      </w:r>
      <w:r>
        <w:rPr/>
        <w:t>亿，复合年均增长率达</w:t>
      </w:r>
      <w:r>
        <w:rPr>
          <w:spacing w:val="-52"/>
        </w:rPr>
        <w:t> </w:t>
      </w:r>
      <w:r>
        <w:rPr>
          <w:rFonts w:ascii="Times New Roman" w:hAnsi="Times New Roman" w:cs="Times New Roman" w:eastAsia="Times New Roman" w:hint="default"/>
        </w:rPr>
        <w:t>30</w:t>
      </w:r>
      <w:r>
        <w:rPr/>
        <w:t>％。</w:t>
      </w:r>
    </w:p>
    <w:p>
      <w:pPr>
        <w:spacing w:before="66" w:after="47"/>
        <w:ind w:left="241" w:right="0" w:firstLine="0"/>
        <w:jc w:val="left"/>
        <w:rPr>
          <w:rFonts w:ascii="Microsoft JhengHei" w:hAnsi="Microsoft JhengHei" w:cs="Microsoft JhengHei" w:eastAsia="Microsoft JhengHei" w:hint="default"/>
          <w:sz w:val="18"/>
          <w:szCs w:val="18"/>
        </w:rPr>
      </w:pPr>
      <w:bookmarkStart w:name="_bookmark31" w:id="32"/>
      <w:bookmarkEnd w:id="32"/>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7</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5G </w:t>
      </w:r>
      <w:r>
        <w:rPr>
          <w:rFonts w:ascii="Microsoft JhengHei" w:hAnsi="Microsoft JhengHei" w:cs="Microsoft JhengHei" w:eastAsia="Microsoft JhengHei" w:hint="default"/>
          <w:b/>
          <w:bCs/>
          <w:sz w:val="18"/>
          <w:szCs w:val="18"/>
        </w:rPr>
        <w:t>设备连接量和 </w:t>
      </w:r>
      <w:r>
        <w:rPr>
          <w:rFonts w:ascii="Arial" w:hAnsi="Arial" w:cs="Arial" w:eastAsia="Arial" w:hint="default"/>
          <w:b/>
          <w:bCs/>
          <w:sz w:val="18"/>
          <w:szCs w:val="18"/>
        </w:rPr>
        <w:t>5G IoT</w:t>
      </w:r>
      <w:r>
        <w:rPr>
          <w:rFonts w:ascii="Arial" w:hAnsi="Arial" w:cs="Arial" w:eastAsia="Arial" w:hint="default"/>
          <w:b/>
          <w:bCs/>
          <w:spacing w:val="-9"/>
          <w:sz w:val="18"/>
          <w:szCs w:val="18"/>
        </w:rPr>
        <w:t> </w:t>
      </w:r>
      <w:r>
        <w:rPr>
          <w:rFonts w:ascii="Microsoft JhengHei" w:hAnsi="Microsoft JhengHei" w:cs="Microsoft JhengHei" w:eastAsia="Microsoft JhengHei" w:hint="default"/>
          <w:b/>
          <w:bCs/>
          <w:spacing w:val="2"/>
          <w:sz w:val="18"/>
          <w:szCs w:val="18"/>
        </w:rPr>
        <w:t>连接量</w:t>
      </w:r>
      <w:r>
        <w:rPr>
          <w:rFonts w:ascii="Microsoft JhengHei" w:hAnsi="Microsoft JhengHei" w:cs="Microsoft JhengHei" w:eastAsia="Microsoft JhengHei" w:hint="default"/>
          <w:sz w:val="18"/>
          <w:szCs w:val="18"/>
        </w:rPr>
      </w:r>
    </w:p>
    <w:tbl>
      <w:tblPr>
        <w:tblW w:w="0" w:type="auto"/>
        <w:jc w:val="left"/>
        <w:tblInd w:w="236" w:type="dxa"/>
        <w:tblLayout w:type="fixed"/>
        <w:tblCellMar>
          <w:top w:w="0" w:type="dxa"/>
          <w:left w:w="0" w:type="dxa"/>
          <w:bottom w:w="0" w:type="dxa"/>
          <w:right w:w="0" w:type="dxa"/>
        </w:tblCellMar>
        <w:tblLook w:val="01E0"/>
      </w:tblPr>
      <w:tblGrid>
        <w:gridCol w:w="2358"/>
        <w:gridCol w:w="2345"/>
        <w:gridCol w:w="2308"/>
        <w:gridCol w:w="2394"/>
      </w:tblGrid>
      <w:tr>
        <w:trPr>
          <w:trHeight w:val="323" w:hRule="exact"/>
        </w:trPr>
        <w:tc>
          <w:tcPr>
            <w:tcW w:w="2358" w:type="dxa"/>
            <w:tcBorders>
              <w:top w:val="single" w:sz="4" w:space="0" w:color="044E7D"/>
              <w:left w:val="nil" w:sz="6" w:space="0" w:color="auto"/>
              <w:bottom w:val="single" w:sz="4" w:space="0" w:color="367097"/>
              <w:right w:val="nil" w:sz="6" w:space="0" w:color="auto"/>
            </w:tcBorders>
            <w:shd w:val="clear" w:color="auto" w:fill="FFB1B1"/>
          </w:tcPr>
          <w:p>
            <w:pPr>
              <w:pStyle w:val="TableParagraph"/>
              <w:spacing w:line="268" w:lineRule="exact"/>
              <w:ind w:left="107"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单位（亿个）</w:t>
            </w:r>
            <w:r>
              <w:rPr>
                <w:rFonts w:ascii="Microsoft JhengHei" w:hAnsi="Microsoft JhengHei" w:cs="Microsoft JhengHei" w:eastAsia="Microsoft JhengHei" w:hint="default"/>
                <w:sz w:val="18"/>
                <w:szCs w:val="18"/>
              </w:rPr>
            </w:r>
          </w:p>
        </w:tc>
        <w:tc>
          <w:tcPr>
            <w:tcW w:w="2345" w:type="dxa"/>
            <w:tcBorders>
              <w:top w:val="single" w:sz="4" w:space="0" w:color="044E7D"/>
              <w:left w:val="nil" w:sz="6" w:space="0" w:color="auto"/>
              <w:bottom w:val="single" w:sz="4" w:space="0" w:color="367097"/>
              <w:right w:val="nil" w:sz="6" w:space="0" w:color="auto"/>
            </w:tcBorders>
            <w:shd w:val="clear" w:color="auto" w:fill="FFB1B1"/>
          </w:tcPr>
          <w:p>
            <w:pPr>
              <w:pStyle w:val="TableParagraph"/>
              <w:spacing w:line="240" w:lineRule="auto" w:before="58"/>
              <w:ind w:right="993"/>
              <w:jc w:val="right"/>
              <w:rPr>
                <w:rFonts w:ascii="Times New Roman" w:hAnsi="Times New Roman" w:cs="Times New Roman" w:eastAsia="Times New Roman" w:hint="default"/>
                <w:sz w:val="18"/>
                <w:szCs w:val="18"/>
              </w:rPr>
            </w:pPr>
            <w:r>
              <w:rPr>
                <w:rFonts w:ascii="Times New Roman"/>
                <w:b/>
                <w:sz w:val="18"/>
              </w:rPr>
              <w:t>2017</w:t>
            </w:r>
            <w:r>
              <w:rPr>
                <w:rFonts w:ascii="Times New Roman"/>
                <w:sz w:val="18"/>
              </w:rPr>
            </w:r>
          </w:p>
        </w:tc>
        <w:tc>
          <w:tcPr>
            <w:tcW w:w="2308" w:type="dxa"/>
            <w:tcBorders>
              <w:top w:val="single" w:sz="4" w:space="0" w:color="044E7D"/>
              <w:left w:val="nil" w:sz="6" w:space="0" w:color="auto"/>
              <w:bottom w:val="single" w:sz="4" w:space="0" w:color="367097"/>
              <w:right w:val="nil" w:sz="6" w:space="0" w:color="auto"/>
            </w:tcBorders>
            <w:shd w:val="clear" w:color="auto" w:fill="FFB1B1"/>
          </w:tcPr>
          <w:p>
            <w:pPr>
              <w:pStyle w:val="TableParagraph"/>
              <w:spacing w:line="240" w:lineRule="auto" w:before="58"/>
              <w:ind w:left="995" w:right="0"/>
              <w:jc w:val="left"/>
              <w:rPr>
                <w:rFonts w:ascii="Times New Roman" w:hAnsi="Times New Roman" w:cs="Times New Roman" w:eastAsia="Times New Roman" w:hint="default"/>
                <w:sz w:val="18"/>
                <w:szCs w:val="18"/>
              </w:rPr>
            </w:pPr>
            <w:r>
              <w:rPr>
                <w:rFonts w:ascii="Times New Roman"/>
                <w:b/>
                <w:sz w:val="18"/>
              </w:rPr>
              <w:t>2023</w:t>
            </w:r>
            <w:r>
              <w:rPr>
                <w:rFonts w:ascii="Times New Roman"/>
                <w:sz w:val="18"/>
              </w:rPr>
            </w:r>
          </w:p>
        </w:tc>
        <w:tc>
          <w:tcPr>
            <w:tcW w:w="2394" w:type="dxa"/>
            <w:tcBorders>
              <w:top w:val="single" w:sz="4" w:space="0" w:color="044E7D"/>
              <w:left w:val="nil" w:sz="6" w:space="0" w:color="auto"/>
              <w:bottom w:val="single" w:sz="4" w:space="0" w:color="367097"/>
              <w:right w:val="nil" w:sz="6" w:space="0" w:color="auto"/>
            </w:tcBorders>
            <w:shd w:val="clear" w:color="auto" w:fill="FFB1B1"/>
          </w:tcPr>
          <w:p>
            <w:pPr>
              <w:pStyle w:val="TableParagraph"/>
              <w:spacing w:line="240" w:lineRule="auto" w:before="58"/>
              <w:ind w:left="37" w:right="0"/>
              <w:jc w:val="center"/>
              <w:rPr>
                <w:rFonts w:ascii="Times New Roman" w:hAnsi="Times New Roman" w:cs="Times New Roman" w:eastAsia="Times New Roman" w:hint="default"/>
                <w:sz w:val="18"/>
                <w:szCs w:val="18"/>
              </w:rPr>
            </w:pPr>
            <w:r>
              <w:rPr>
                <w:rFonts w:ascii="Times New Roman"/>
                <w:b/>
                <w:sz w:val="18"/>
              </w:rPr>
              <w:t>CAGR</w:t>
            </w:r>
            <w:r>
              <w:rPr>
                <w:rFonts w:ascii="Times New Roman"/>
                <w:sz w:val="18"/>
              </w:rPr>
            </w:r>
          </w:p>
        </w:tc>
      </w:tr>
      <w:tr>
        <w:trPr>
          <w:trHeight w:val="322" w:hRule="exact"/>
        </w:trPr>
        <w:tc>
          <w:tcPr>
            <w:tcW w:w="2358" w:type="dxa"/>
            <w:tcBorders>
              <w:top w:val="single" w:sz="4" w:space="0" w:color="367097"/>
              <w:left w:val="nil" w:sz="6" w:space="0" w:color="auto"/>
              <w:bottom w:val="single" w:sz="4" w:space="0" w:color="367097"/>
              <w:right w:val="nil" w:sz="6" w:space="0" w:color="auto"/>
            </w:tcBorders>
            <w:shd w:val="clear" w:color="auto" w:fill="D2E2EE"/>
          </w:tcPr>
          <w:p>
            <w:pPr>
              <w:pStyle w:val="TableParagraph"/>
              <w:spacing w:line="267" w:lineRule="exact"/>
              <w:ind w:left="107" w:right="0"/>
              <w:jc w:val="left"/>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IoT</w:t>
            </w:r>
            <w:r>
              <w:rPr>
                <w:rFonts w:ascii="Times New Roman" w:hAnsi="Times New Roman" w:cs="Times New Roman" w:eastAsia="Times New Roman" w:hint="default"/>
                <w:b/>
                <w:bCs/>
                <w:spacing w:val="1"/>
                <w:sz w:val="18"/>
                <w:szCs w:val="18"/>
              </w:rPr>
              <w:t> </w:t>
            </w:r>
            <w:r>
              <w:rPr>
                <w:rFonts w:ascii="Microsoft JhengHei" w:hAnsi="Microsoft JhengHei" w:cs="Microsoft JhengHei" w:eastAsia="Microsoft JhengHei" w:hint="default"/>
                <w:b/>
                <w:bCs/>
                <w:sz w:val="18"/>
                <w:szCs w:val="18"/>
              </w:rPr>
              <w:t>设备</w:t>
            </w:r>
            <w:r>
              <w:rPr>
                <w:rFonts w:ascii="Microsoft JhengHei" w:hAnsi="Microsoft JhengHei" w:cs="Microsoft JhengHei" w:eastAsia="Microsoft JhengHei" w:hint="default"/>
                <w:sz w:val="18"/>
                <w:szCs w:val="18"/>
              </w:rPr>
            </w:r>
          </w:p>
        </w:tc>
        <w:tc>
          <w:tcPr>
            <w:tcW w:w="2345" w:type="dxa"/>
            <w:tcBorders>
              <w:top w:val="single" w:sz="4" w:space="0" w:color="367097"/>
              <w:left w:val="nil" w:sz="6" w:space="0" w:color="auto"/>
              <w:bottom w:val="single" w:sz="4" w:space="0" w:color="367097"/>
              <w:right w:val="nil" w:sz="6" w:space="0" w:color="auto"/>
            </w:tcBorders>
            <w:shd w:val="clear" w:color="auto" w:fill="D2E2EE"/>
          </w:tcPr>
          <w:p>
            <w:pPr/>
          </w:p>
        </w:tc>
        <w:tc>
          <w:tcPr>
            <w:tcW w:w="2308" w:type="dxa"/>
            <w:tcBorders>
              <w:top w:val="single" w:sz="4" w:space="0" w:color="367097"/>
              <w:left w:val="nil" w:sz="6" w:space="0" w:color="auto"/>
              <w:bottom w:val="single" w:sz="4" w:space="0" w:color="367097"/>
              <w:right w:val="nil" w:sz="6" w:space="0" w:color="auto"/>
            </w:tcBorders>
            <w:shd w:val="clear" w:color="auto" w:fill="D2E2EE"/>
          </w:tcPr>
          <w:p>
            <w:pPr/>
          </w:p>
        </w:tc>
        <w:tc>
          <w:tcPr>
            <w:tcW w:w="2394" w:type="dxa"/>
            <w:tcBorders>
              <w:top w:val="single" w:sz="4" w:space="0" w:color="367097"/>
              <w:left w:val="nil" w:sz="6" w:space="0" w:color="auto"/>
              <w:bottom w:val="single" w:sz="4" w:space="0" w:color="367097"/>
              <w:right w:val="nil" w:sz="6" w:space="0" w:color="auto"/>
            </w:tcBorders>
            <w:shd w:val="clear" w:color="auto" w:fill="D2E2EE"/>
          </w:tcPr>
          <w:p>
            <w:pPr/>
          </w:p>
        </w:tc>
      </w:tr>
      <w:tr>
        <w:trPr>
          <w:trHeight w:val="322" w:hRule="exact"/>
        </w:trPr>
        <w:tc>
          <w:tcPr>
            <w:tcW w:w="2358" w:type="dxa"/>
            <w:tcBorders>
              <w:top w:val="single" w:sz="4" w:space="0" w:color="367097"/>
              <w:left w:val="nil" w:sz="6" w:space="0" w:color="auto"/>
              <w:bottom w:val="single" w:sz="4" w:space="0" w:color="367097"/>
              <w:right w:val="nil" w:sz="6" w:space="0" w:color="auto"/>
            </w:tcBorders>
          </w:tcPr>
          <w:p>
            <w:pPr>
              <w:pStyle w:val="TableParagraph"/>
              <w:spacing w:line="240" w:lineRule="auto" w:before="11"/>
              <w:ind w:left="107" w:right="0"/>
              <w:jc w:val="left"/>
              <w:rPr>
                <w:rFonts w:ascii="宋体" w:hAnsi="宋体" w:cs="宋体" w:eastAsia="宋体" w:hint="default"/>
                <w:sz w:val="18"/>
                <w:szCs w:val="18"/>
              </w:rPr>
            </w:pPr>
            <w:r>
              <w:rPr>
                <w:rFonts w:ascii="宋体" w:hAnsi="宋体" w:cs="宋体" w:eastAsia="宋体" w:hint="default"/>
                <w:sz w:val="18"/>
                <w:szCs w:val="18"/>
              </w:rPr>
              <w:t>广域物联网</w:t>
            </w:r>
          </w:p>
        </w:tc>
        <w:tc>
          <w:tcPr>
            <w:tcW w:w="2345" w:type="dxa"/>
            <w:tcBorders>
              <w:top w:val="single" w:sz="4" w:space="0" w:color="367097"/>
              <w:left w:val="nil" w:sz="6" w:space="0" w:color="auto"/>
              <w:bottom w:val="single" w:sz="4" w:space="0" w:color="367097"/>
              <w:right w:val="nil" w:sz="6" w:space="0" w:color="auto"/>
            </w:tcBorders>
          </w:tcPr>
          <w:p>
            <w:pPr>
              <w:pStyle w:val="TableParagraph"/>
              <w:spacing w:line="240" w:lineRule="auto" w:before="53"/>
              <w:ind w:right="9"/>
              <w:jc w:val="center"/>
              <w:rPr>
                <w:rFonts w:ascii="Times New Roman" w:hAnsi="Times New Roman" w:cs="Times New Roman" w:eastAsia="Times New Roman" w:hint="default"/>
                <w:sz w:val="18"/>
                <w:szCs w:val="18"/>
              </w:rPr>
            </w:pPr>
            <w:r>
              <w:rPr>
                <w:rFonts w:ascii="Times New Roman"/>
                <w:sz w:val="18"/>
              </w:rPr>
              <w:t>8</w:t>
            </w:r>
          </w:p>
        </w:tc>
        <w:tc>
          <w:tcPr>
            <w:tcW w:w="2308" w:type="dxa"/>
            <w:tcBorders>
              <w:top w:val="single" w:sz="4" w:space="0" w:color="367097"/>
              <w:left w:val="nil" w:sz="6" w:space="0" w:color="auto"/>
              <w:bottom w:val="single" w:sz="4" w:space="0" w:color="367097"/>
              <w:right w:val="nil" w:sz="6" w:space="0" w:color="auto"/>
            </w:tcBorders>
          </w:tcPr>
          <w:p>
            <w:pPr>
              <w:pStyle w:val="TableParagraph"/>
              <w:spacing w:line="240" w:lineRule="auto" w:before="53"/>
              <w:ind w:left="1084" w:right="0"/>
              <w:jc w:val="left"/>
              <w:rPr>
                <w:rFonts w:ascii="Times New Roman" w:hAnsi="Times New Roman" w:cs="Times New Roman" w:eastAsia="Times New Roman" w:hint="default"/>
                <w:sz w:val="18"/>
                <w:szCs w:val="18"/>
              </w:rPr>
            </w:pPr>
            <w:r>
              <w:rPr>
                <w:rFonts w:ascii="Times New Roman"/>
                <w:sz w:val="18"/>
              </w:rPr>
              <w:t>41</w:t>
            </w:r>
          </w:p>
        </w:tc>
        <w:tc>
          <w:tcPr>
            <w:tcW w:w="2394" w:type="dxa"/>
            <w:tcBorders>
              <w:top w:val="single" w:sz="4" w:space="0" w:color="367097"/>
              <w:left w:val="nil" w:sz="6" w:space="0" w:color="auto"/>
              <w:bottom w:val="single" w:sz="4" w:space="0" w:color="367097"/>
              <w:right w:val="nil" w:sz="6" w:space="0" w:color="auto"/>
            </w:tcBorders>
          </w:tcPr>
          <w:p>
            <w:pPr>
              <w:pStyle w:val="TableParagraph"/>
              <w:spacing w:line="240" w:lineRule="auto" w:before="53"/>
              <w:ind w:left="44" w:right="0"/>
              <w:jc w:val="center"/>
              <w:rPr>
                <w:rFonts w:ascii="Times New Roman" w:hAnsi="Times New Roman" w:cs="Times New Roman" w:eastAsia="Times New Roman" w:hint="default"/>
                <w:sz w:val="18"/>
                <w:szCs w:val="18"/>
              </w:rPr>
            </w:pPr>
            <w:r>
              <w:rPr>
                <w:rFonts w:ascii="Times New Roman"/>
                <w:sz w:val="18"/>
              </w:rPr>
              <w:t>30%</w:t>
            </w:r>
          </w:p>
        </w:tc>
      </w:tr>
      <w:tr>
        <w:trPr>
          <w:trHeight w:val="322" w:hRule="exact"/>
        </w:trPr>
        <w:tc>
          <w:tcPr>
            <w:tcW w:w="2358" w:type="dxa"/>
            <w:tcBorders>
              <w:top w:val="single" w:sz="4" w:space="0" w:color="367097"/>
              <w:left w:val="nil" w:sz="6" w:space="0" w:color="auto"/>
              <w:bottom w:val="single" w:sz="4" w:space="0" w:color="367097"/>
              <w:right w:val="nil" w:sz="6" w:space="0" w:color="auto"/>
            </w:tcBorders>
          </w:tcPr>
          <w:p>
            <w:pPr>
              <w:pStyle w:val="TableParagraph"/>
              <w:spacing w:line="240" w:lineRule="auto" w:before="10"/>
              <w:ind w:left="470" w:right="0"/>
              <w:jc w:val="left"/>
              <w:rPr>
                <w:rFonts w:ascii="宋体" w:hAnsi="宋体" w:cs="宋体" w:eastAsia="宋体" w:hint="default"/>
                <w:sz w:val="18"/>
                <w:szCs w:val="18"/>
              </w:rPr>
            </w:pPr>
            <w:r>
              <w:rPr>
                <w:rFonts w:ascii="宋体" w:hAnsi="宋体" w:cs="宋体" w:eastAsia="宋体" w:hint="default"/>
                <w:sz w:val="18"/>
                <w:szCs w:val="18"/>
              </w:rPr>
              <w:t>蜂窝物联网</w:t>
            </w:r>
          </w:p>
        </w:tc>
        <w:tc>
          <w:tcPr>
            <w:tcW w:w="2345"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right="9"/>
              <w:jc w:val="center"/>
              <w:rPr>
                <w:rFonts w:ascii="Times New Roman" w:hAnsi="Times New Roman" w:cs="Times New Roman" w:eastAsia="Times New Roman" w:hint="default"/>
                <w:sz w:val="18"/>
                <w:szCs w:val="18"/>
              </w:rPr>
            </w:pPr>
            <w:r>
              <w:rPr>
                <w:rFonts w:ascii="Times New Roman"/>
                <w:sz w:val="18"/>
              </w:rPr>
              <w:t>7</w:t>
            </w:r>
          </w:p>
        </w:tc>
        <w:tc>
          <w:tcPr>
            <w:tcW w:w="2308"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left="1084" w:right="0"/>
              <w:jc w:val="left"/>
              <w:rPr>
                <w:rFonts w:ascii="Times New Roman" w:hAnsi="Times New Roman" w:cs="Times New Roman" w:eastAsia="Times New Roman" w:hint="default"/>
                <w:sz w:val="18"/>
                <w:szCs w:val="18"/>
              </w:rPr>
            </w:pPr>
            <w:r>
              <w:rPr>
                <w:rFonts w:ascii="Times New Roman"/>
                <w:sz w:val="18"/>
              </w:rPr>
              <w:t>35</w:t>
            </w:r>
          </w:p>
        </w:tc>
        <w:tc>
          <w:tcPr>
            <w:tcW w:w="2394"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left="44" w:right="0"/>
              <w:jc w:val="center"/>
              <w:rPr>
                <w:rFonts w:ascii="Times New Roman" w:hAnsi="Times New Roman" w:cs="Times New Roman" w:eastAsia="Times New Roman" w:hint="default"/>
                <w:sz w:val="18"/>
                <w:szCs w:val="18"/>
              </w:rPr>
            </w:pPr>
            <w:r>
              <w:rPr>
                <w:rFonts w:ascii="Times New Roman"/>
                <w:sz w:val="18"/>
              </w:rPr>
              <w:t>30%</w:t>
            </w:r>
          </w:p>
        </w:tc>
      </w:tr>
      <w:tr>
        <w:trPr>
          <w:trHeight w:val="322" w:hRule="exact"/>
        </w:trPr>
        <w:tc>
          <w:tcPr>
            <w:tcW w:w="2358" w:type="dxa"/>
            <w:tcBorders>
              <w:top w:val="single" w:sz="4" w:space="0" w:color="367097"/>
              <w:left w:val="nil" w:sz="6" w:space="0" w:color="auto"/>
              <w:bottom w:val="single" w:sz="4" w:space="0" w:color="367097"/>
              <w:right w:val="nil" w:sz="6" w:space="0" w:color="auto"/>
            </w:tcBorders>
          </w:tcPr>
          <w:p>
            <w:pPr>
              <w:pStyle w:val="TableParagraph"/>
              <w:spacing w:line="240" w:lineRule="auto" w:before="10"/>
              <w:ind w:left="107" w:right="0"/>
              <w:jc w:val="left"/>
              <w:rPr>
                <w:rFonts w:ascii="宋体" w:hAnsi="宋体" w:cs="宋体" w:eastAsia="宋体" w:hint="default"/>
                <w:sz w:val="18"/>
                <w:szCs w:val="18"/>
              </w:rPr>
            </w:pPr>
            <w:r>
              <w:rPr>
                <w:rFonts w:ascii="宋体" w:hAnsi="宋体" w:cs="宋体" w:eastAsia="宋体" w:hint="default"/>
                <w:sz w:val="18"/>
                <w:szCs w:val="18"/>
              </w:rPr>
              <w:t>短程物联网</w:t>
            </w:r>
          </w:p>
        </w:tc>
        <w:tc>
          <w:tcPr>
            <w:tcW w:w="2345"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right="3"/>
              <w:jc w:val="center"/>
              <w:rPr>
                <w:rFonts w:ascii="Times New Roman" w:hAnsi="Times New Roman" w:cs="Times New Roman" w:eastAsia="Times New Roman" w:hint="default"/>
                <w:sz w:val="18"/>
                <w:szCs w:val="18"/>
              </w:rPr>
            </w:pPr>
            <w:r>
              <w:rPr>
                <w:rFonts w:ascii="Times New Roman"/>
                <w:sz w:val="18"/>
              </w:rPr>
              <w:t>62</w:t>
            </w:r>
          </w:p>
        </w:tc>
        <w:tc>
          <w:tcPr>
            <w:tcW w:w="2308"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left="1038" w:right="0"/>
              <w:jc w:val="left"/>
              <w:rPr>
                <w:rFonts w:ascii="Times New Roman" w:hAnsi="Times New Roman" w:cs="Times New Roman" w:eastAsia="Times New Roman" w:hint="default"/>
                <w:sz w:val="18"/>
                <w:szCs w:val="18"/>
              </w:rPr>
            </w:pPr>
            <w:r>
              <w:rPr>
                <w:rFonts w:ascii="Times New Roman"/>
                <w:sz w:val="18"/>
              </w:rPr>
              <w:t>157</w:t>
            </w:r>
          </w:p>
        </w:tc>
        <w:tc>
          <w:tcPr>
            <w:tcW w:w="2394"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left="44" w:right="0"/>
              <w:jc w:val="center"/>
              <w:rPr>
                <w:rFonts w:ascii="Times New Roman" w:hAnsi="Times New Roman" w:cs="Times New Roman" w:eastAsia="Times New Roman" w:hint="default"/>
                <w:sz w:val="18"/>
                <w:szCs w:val="18"/>
              </w:rPr>
            </w:pPr>
            <w:r>
              <w:rPr>
                <w:rFonts w:ascii="Times New Roman"/>
                <w:sz w:val="18"/>
              </w:rPr>
              <w:t>17%</w:t>
            </w:r>
          </w:p>
        </w:tc>
      </w:tr>
      <w:tr>
        <w:trPr>
          <w:trHeight w:val="322" w:hRule="exact"/>
        </w:trPr>
        <w:tc>
          <w:tcPr>
            <w:tcW w:w="2358" w:type="dxa"/>
            <w:tcBorders>
              <w:top w:val="single" w:sz="4" w:space="0" w:color="367097"/>
              <w:left w:val="nil" w:sz="6" w:space="0" w:color="auto"/>
              <w:bottom w:val="single" w:sz="4" w:space="0" w:color="367097"/>
              <w:right w:val="nil" w:sz="6" w:space="0" w:color="auto"/>
            </w:tcBorders>
            <w:shd w:val="clear" w:color="auto" w:fill="D2E2EE"/>
          </w:tcPr>
          <w:p>
            <w:pPr>
              <w:pStyle w:val="TableParagraph"/>
              <w:spacing w:line="267" w:lineRule="exact"/>
              <w:ind w:left="107"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其他设备</w:t>
            </w:r>
            <w:r>
              <w:rPr>
                <w:rFonts w:ascii="Microsoft JhengHei" w:hAnsi="Microsoft JhengHei" w:cs="Microsoft JhengHei" w:eastAsia="Microsoft JhengHei" w:hint="default"/>
                <w:sz w:val="18"/>
                <w:szCs w:val="18"/>
              </w:rPr>
            </w:r>
          </w:p>
        </w:tc>
        <w:tc>
          <w:tcPr>
            <w:tcW w:w="2345" w:type="dxa"/>
            <w:tcBorders>
              <w:top w:val="single" w:sz="4" w:space="0" w:color="367097"/>
              <w:left w:val="nil" w:sz="6" w:space="0" w:color="auto"/>
              <w:bottom w:val="single" w:sz="4" w:space="0" w:color="367097"/>
              <w:right w:val="nil" w:sz="6" w:space="0" w:color="auto"/>
            </w:tcBorders>
            <w:shd w:val="clear" w:color="auto" w:fill="D2E2EE"/>
          </w:tcPr>
          <w:p>
            <w:pPr/>
          </w:p>
        </w:tc>
        <w:tc>
          <w:tcPr>
            <w:tcW w:w="2308" w:type="dxa"/>
            <w:tcBorders>
              <w:top w:val="single" w:sz="4" w:space="0" w:color="367097"/>
              <w:left w:val="nil" w:sz="6" w:space="0" w:color="auto"/>
              <w:bottom w:val="single" w:sz="4" w:space="0" w:color="367097"/>
              <w:right w:val="nil" w:sz="6" w:space="0" w:color="auto"/>
            </w:tcBorders>
            <w:shd w:val="clear" w:color="auto" w:fill="D2E2EE"/>
          </w:tcPr>
          <w:p>
            <w:pPr/>
          </w:p>
        </w:tc>
        <w:tc>
          <w:tcPr>
            <w:tcW w:w="2394" w:type="dxa"/>
            <w:tcBorders>
              <w:top w:val="single" w:sz="4" w:space="0" w:color="367097"/>
              <w:left w:val="nil" w:sz="6" w:space="0" w:color="auto"/>
              <w:bottom w:val="single" w:sz="4" w:space="0" w:color="367097"/>
              <w:right w:val="nil" w:sz="6" w:space="0" w:color="auto"/>
            </w:tcBorders>
            <w:shd w:val="clear" w:color="auto" w:fill="D2E2EE"/>
          </w:tcPr>
          <w:p>
            <w:pPr/>
          </w:p>
        </w:tc>
      </w:tr>
      <w:tr>
        <w:trPr>
          <w:trHeight w:val="324" w:hRule="exact"/>
        </w:trPr>
        <w:tc>
          <w:tcPr>
            <w:tcW w:w="2358" w:type="dxa"/>
            <w:tcBorders>
              <w:top w:val="single" w:sz="4" w:space="0" w:color="367097"/>
              <w:left w:val="nil" w:sz="6" w:space="0" w:color="auto"/>
              <w:bottom w:val="single" w:sz="4" w:space="0" w:color="367097"/>
              <w:right w:val="nil" w:sz="6" w:space="0" w:color="auto"/>
            </w:tcBorders>
          </w:tcPr>
          <w:p>
            <w:pPr>
              <w:pStyle w:val="TableParagraph"/>
              <w:spacing w:line="240" w:lineRule="auto" w:before="13"/>
              <w:ind w:left="107"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PC/</w:t>
            </w:r>
            <w:r>
              <w:rPr>
                <w:rFonts w:ascii="宋体" w:hAnsi="宋体" w:cs="宋体" w:eastAsia="宋体" w:hint="default"/>
                <w:sz w:val="18"/>
                <w:szCs w:val="18"/>
              </w:rPr>
              <w:t>笔记本</w:t>
            </w:r>
            <w:r>
              <w:rPr>
                <w:rFonts w:ascii="Times New Roman" w:hAnsi="Times New Roman" w:cs="Times New Roman" w:eastAsia="Times New Roman" w:hint="default"/>
                <w:sz w:val="18"/>
                <w:szCs w:val="18"/>
              </w:rPr>
              <w:t>/</w:t>
            </w:r>
            <w:r>
              <w:rPr>
                <w:rFonts w:ascii="宋体" w:hAnsi="宋体" w:cs="宋体" w:eastAsia="宋体" w:hint="default"/>
                <w:sz w:val="18"/>
                <w:szCs w:val="18"/>
              </w:rPr>
              <w:t>平板</w:t>
            </w:r>
          </w:p>
        </w:tc>
        <w:tc>
          <w:tcPr>
            <w:tcW w:w="2345" w:type="dxa"/>
            <w:tcBorders>
              <w:top w:val="single" w:sz="4" w:space="0" w:color="367097"/>
              <w:left w:val="nil" w:sz="6" w:space="0" w:color="auto"/>
              <w:bottom w:val="single" w:sz="4" w:space="0" w:color="367097"/>
              <w:right w:val="nil" w:sz="6" w:space="0" w:color="auto"/>
            </w:tcBorders>
          </w:tcPr>
          <w:p>
            <w:pPr>
              <w:pStyle w:val="TableParagraph"/>
              <w:spacing w:line="240" w:lineRule="auto" w:before="55"/>
              <w:ind w:right="3"/>
              <w:jc w:val="center"/>
              <w:rPr>
                <w:rFonts w:ascii="Times New Roman" w:hAnsi="Times New Roman" w:cs="Times New Roman" w:eastAsia="Times New Roman" w:hint="default"/>
                <w:sz w:val="18"/>
                <w:szCs w:val="18"/>
              </w:rPr>
            </w:pPr>
            <w:r>
              <w:rPr>
                <w:rFonts w:ascii="Times New Roman"/>
                <w:sz w:val="18"/>
              </w:rPr>
              <w:t>16</w:t>
            </w:r>
          </w:p>
        </w:tc>
        <w:tc>
          <w:tcPr>
            <w:tcW w:w="2308" w:type="dxa"/>
            <w:tcBorders>
              <w:top w:val="single" w:sz="4" w:space="0" w:color="367097"/>
              <w:left w:val="nil" w:sz="6" w:space="0" w:color="auto"/>
              <w:bottom w:val="single" w:sz="4" w:space="0" w:color="367097"/>
              <w:right w:val="nil" w:sz="6" w:space="0" w:color="auto"/>
            </w:tcBorders>
          </w:tcPr>
          <w:p>
            <w:pPr>
              <w:pStyle w:val="TableParagraph"/>
              <w:spacing w:line="240" w:lineRule="auto" w:before="55"/>
              <w:ind w:left="1084" w:right="0"/>
              <w:jc w:val="left"/>
              <w:rPr>
                <w:rFonts w:ascii="Times New Roman" w:hAnsi="Times New Roman" w:cs="Times New Roman" w:eastAsia="Times New Roman" w:hint="default"/>
                <w:sz w:val="18"/>
                <w:szCs w:val="18"/>
              </w:rPr>
            </w:pPr>
            <w:r>
              <w:rPr>
                <w:rFonts w:ascii="Times New Roman"/>
                <w:sz w:val="18"/>
              </w:rPr>
              <w:t>17</w:t>
            </w:r>
          </w:p>
        </w:tc>
        <w:tc>
          <w:tcPr>
            <w:tcW w:w="2394" w:type="dxa"/>
            <w:tcBorders>
              <w:top w:val="single" w:sz="4" w:space="0" w:color="367097"/>
              <w:left w:val="nil" w:sz="6" w:space="0" w:color="auto"/>
              <w:bottom w:val="single" w:sz="4" w:space="0" w:color="367097"/>
              <w:right w:val="nil" w:sz="6" w:space="0" w:color="auto"/>
            </w:tcBorders>
          </w:tcPr>
          <w:p>
            <w:pPr>
              <w:pStyle w:val="TableParagraph"/>
              <w:spacing w:line="240" w:lineRule="auto" w:before="55"/>
              <w:ind w:left="44" w:right="0"/>
              <w:jc w:val="center"/>
              <w:rPr>
                <w:rFonts w:ascii="Times New Roman" w:hAnsi="Times New Roman" w:cs="Times New Roman" w:eastAsia="Times New Roman" w:hint="default"/>
                <w:sz w:val="18"/>
                <w:szCs w:val="18"/>
              </w:rPr>
            </w:pPr>
            <w:r>
              <w:rPr>
                <w:rFonts w:ascii="Times New Roman"/>
                <w:sz w:val="18"/>
              </w:rPr>
              <w:t>0%</w:t>
            </w:r>
          </w:p>
        </w:tc>
      </w:tr>
      <w:tr>
        <w:trPr>
          <w:trHeight w:val="322" w:hRule="exact"/>
        </w:trPr>
        <w:tc>
          <w:tcPr>
            <w:tcW w:w="2358" w:type="dxa"/>
            <w:tcBorders>
              <w:top w:val="single" w:sz="4" w:space="0" w:color="367097"/>
              <w:left w:val="nil" w:sz="6" w:space="0" w:color="auto"/>
              <w:bottom w:val="single" w:sz="4" w:space="0" w:color="367097"/>
              <w:right w:val="nil" w:sz="6" w:space="0" w:color="auto"/>
            </w:tcBorders>
          </w:tcPr>
          <w:p>
            <w:pPr>
              <w:pStyle w:val="TableParagraph"/>
              <w:spacing w:line="240" w:lineRule="auto" w:before="10"/>
              <w:ind w:left="107" w:right="0"/>
              <w:jc w:val="left"/>
              <w:rPr>
                <w:rFonts w:ascii="宋体" w:hAnsi="宋体" w:cs="宋体" w:eastAsia="宋体" w:hint="default"/>
                <w:sz w:val="18"/>
                <w:szCs w:val="18"/>
              </w:rPr>
            </w:pPr>
            <w:r>
              <w:rPr>
                <w:rFonts w:ascii="宋体" w:hAnsi="宋体" w:cs="宋体" w:eastAsia="宋体" w:hint="default"/>
                <w:sz w:val="18"/>
                <w:szCs w:val="18"/>
              </w:rPr>
              <w:t>移动手机</w:t>
            </w:r>
          </w:p>
        </w:tc>
        <w:tc>
          <w:tcPr>
            <w:tcW w:w="2345"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right="3"/>
              <w:jc w:val="center"/>
              <w:rPr>
                <w:rFonts w:ascii="Times New Roman" w:hAnsi="Times New Roman" w:cs="Times New Roman" w:eastAsia="Times New Roman" w:hint="default"/>
                <w:sz w:val="18"/>
                <w:szCs w:val="18"/>
              </w:rPr>
            </w:pPr>
            <w:r>
              <w:rPr>
                <w:rFonts w:ascii="Times New Roman"/>
                <w:sz w:val="18"/>
              </w:rPr>
              <w:t>75</w:t>
            </w:r>
          </w:p>
        </w:tc>
        <w:tc>
          <w:tcPr>
            <w:tcW w:w="2308"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left="1084" w:right="0"/>
              <w:jc w:val="left"/>
              <w:rPr>
                <w:rFonts w:ascii="Times New Roman" w:hAnsi="Times New Roman" w:cs="Times New Roman" w:eastAsia="Times New Roman" w:hint="default"/>
                <w:sz w:val="18"/>
                <w:szCs w:val="18"/>
              </w:rPr>
            </w:pPr>
            <w:r>
              <w:rPr>
                <w:rFonts w:ascii="Times New Roman"/>
                <w:sz w:val="18"/>
              </w:rPr>
              <w:t>86</w:t>
            </w:r>
          </w:p>
        </w:tc>
        <w:tc>
          <w:tcPr>
            <w:tcW w:w="2394"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left="44" w:right="0"/>
              <w:jc w:val="center"/>
              <w:rPr>
                <w:rFonts w:ascii="Times New Roman" w:hAnsi="Times New Roman" w:cs="Times New Roman" w:eastAsia="Times New Roman" w:hint="default"/>
                <w:sz w:val="18"/>
                <w:szCs w:val="18"/>
              </w:rPr>
            </w:pPr>
            <w:r>
              <w:rPr>
                <w:rFonts w:ascii="Times New Roman"/>
                <w:sz w:val="18"/>
              </w:rPr>
              <w:t>2%</w:t>
            </w:r>
          </w:p>
        </w:tc>
      </w:tr>
      <w:tr>
        <w:trPr>
          <w:trHeight w:val="322" w:hRule="exact"/>
        </w:trPr>
        <w:tc>
          <w:tcPr>
            <w:tcW w:w="2358" w:type="dxa"/>
            <w:tcBorders>
              <w:top w:val="single" w:sz="4" w:space="0" w:color="367097"/>
              <w:left w:val="nil" w:sz="6" w:space="0" w:color="auto"/>
              <w:bottom w:val="single" w:sz="4" w:space="0" w:color="367097"/>
              <w:right w:val="nil" w:sz="6" w:space="0" w:color="auto"/>
            </w:tcBorders>
          </w:tcPr>
          <w:p>
            <w:pPr>
              <w:pStyle w:val="TableParagraph"/>
              <w:spacing w:line="240" w:lineRule="auto" w:before="10"/>
              <w:ind w:left="107" w:right="0"/>
              <w:jc w:val="left"/>
              <w:rPr>
                <w:rFonts w:ascii="宋体" w:hAnsi="宋体" w:cs="宋体" w:eastAsia="宋体" w:hint="default"/>
                <w:sz w:val="18"/>
                <w:szCs w:val="18"/>
              </w:rPr>
            </w:pPr>
            <w:r>
              <w:rPr>
                <w:rFonts w:ascii="宋体" w:hAnsi="宋体" w:cs="宋体" w:eastAsia="宋体" w:hint="default"/>
                <w:sz w:val="18"/>
                <w:szCs w:val="18"/>
              </w:rPr>
              <w:t>固定电话</w:t>
            </w:r>
          </w:p>
        </w:tc>
        <w:tc>
          <w:tcPr>
            <w:tcW w:w="2345"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right="3"/>
              <w:jc w:val="center"/>
              <w:rPr>
                <w:rFonts w:ascii="Times New Roman" w:hAnsi="Times New Roman" w:cs="Times New Roman" w:eastAsia="Times New Roman" w:hint="default"/>
                <w:sz w:val="18"/>
                <w:szCs w:val="18"/>
              </w:rPr>
            </w:pPr>
            <w:r>
              <w:rPr>
                <w:rFonts w:ascii="Times New Roman"/>
                <w:sz w:val="18"/>
              </w:rPr>
              <w:t>14</w:t>
            </w:r>
          </w:p>
        </w:tc>
        <w:tc>
          <w:tcPr>
            <w:tcW w:w="2308"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left="1084" w:right="0"/>
              <w:jc w:val="left"/>
              <w:rPr>
                <w:rFonts w:ascii="Times New Roman" w:hAnsi="Times New Roman" w:cs="Times New Roman" w:eastAsia="Times New Roman" w:hint="default"/>
                <w:sz w:val="18"/>
                <w:szCs w:val="18"/>
              </w:rPr>
            </w:pPr>
            <w:r>
              <w:rPr>
                <w:rFonts w:ascii="Times New Roman"/>
                <w:sz w:val="18"/>
              </w:rPr>
              <w:t>13</w:t>
            </w:r>
          </w:p>
        </w:tc>
        <w:tc>
          <w:tcPr>
            <w:tcW w:w="2394" w:type="dxa"/>
            <w:tcBorders>
              <w:top w:val="single" w:sz="4" w:space="0" w:color="367097"/>
              <w:left w:val="nil" w:sz="6" w:space="0" w:color="auto"/>
              <w:bottom w:val="single" w:sz="4" w:space="0" w:color="367097"/>
              <w:right w:val="nil" w:sz="6" w:space="0" w:color="auto"/>
            </w:tcBorders>
          </w:tcPr>
          <w:p>
            <w:pPr>
              <w:pStyle w:val="TableParagraph"/>
              <w:spacing w:line="240" w:lineRule="auto" w:before="52"/>
              <w:ind w:left="44" w:right="0"/>
              <w:jc w:val="center"/>
              <w:rPr>
                <w:rFonts w:ascii="Times New Roman" w:hAnsi="Times New Roman" w:cs="Times New Roman" w:eastAsia="Times New Roman" w:hint="default"/>
                <w:sz w:val="18"/>
                <w:szCs w:val="18"/>
              </w:rPr>
            </w:pPr>
            <w:r>
              <w:rPr>
                <w:rFonts w:ascii="Times New Roman"/>
                <w:sz w:val="18"/>
              </w:rPr>
              <w:t>0%</w:t>
            </w:r>
          </w:p>
        </w:tc>
      </w:tr>
      <w:tr>
        <w:trPr>
          <w:trHeight w:val="322" w:hRule="exact"/>
        </w:trPr>
        <w:tc>
          <w:tcPr>
            <w:tcW w:w="2358" w:type="dxa"/>
            <w:tcBorders>
              <w:top w:val="single" w:sz="4" w:space="0" w:color="367097"/>
              <w:left w:val="nil" w:sz="6" w:space="0" w:color="auto"/>
              <w:bottom w:val="single" w:sz="4" w:space="0" w:color="044E7D"/>
              <w:right w:val="nil" w:sz="6" w:space="0" w:color="auto"/>
            </w:tcBorders>
            <w:shd w:val="clear" w:color="auto" w:fill="D2E2EE"/>
          </w:tcPr>
          <w:p>
            <w:pPr>
              <w:pStyle w:val="TableParagraph"/>
              <w:spacing w:line="267" w:lineRule="exact"/>
              <w:ind w:left="107"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连接总量</w:t>
            </w:r>
            <w:r>
              <w:rPr>
                <w:rFonts w:ascii="Microsoft JhengHei" w:hAnsi="Microsoft JhengHei" w:cs="Microsoft JhengHei" w:eastAsia="Microsoft JhengHei" w:hint="default"/>
                <w:sz w:val="18"/>
                <w:szCs w:val="18"/>
              </w:rPr>
            </w:r>
          </w:p>
        </w:tc>
        <w:tc>
          <w:tcPr>
            <w:tcW w:w="2345" w:type="dxa"/>
            <w:tcBorders>
              <w:top w:val="single" w:sz="4" w:space="0" w:color="367097"/>
              <w:left w:val="nil" w:sz="6" w:space="0" w:color="auto"/>
              <w:bottom w:val="single" w:sz="4" w:space="0" w:color="044E7D"/>
              <w:right w:val="nil" w:sz="6" w:space="0" w:color="auto"/>
            </w:tcBorders>
            <w:shd w:val="clear" w:color="auto" w:fill="D2E2EE"/>
          </w:tcPr>
          <w:p>
            <w:pPr>
              <w:pStyle w:val="TableParagraph"/>
              <w:spacing w:line="240" w:lineRule="auto" w:before="57"/>
              <w:ind w:right="1035"/>
              <w:jc w:val="right"/>
              <w:rPr>
                <w:rFonts w:ascii="Times New Roman" w:hAnsi="Times New Roman" w:cs="Times New Roman" w:eastAsia="Times New Roman" w:hint="default"/>
                <w:sz w:val="18"/>
                <w:szCs w:val="18"/>
              </w:rPr>
            </w:pPr>
            <w:r>
              <w:rPr>
                <w:rFonts w:ascii="Times New Roman"/>
                <w:b/>
                <w:sz w:val="18"/>
              </w:rPr>
              <w:t>175</w:t>
            </w:r>
            <w:r>
              <w:rPr>
                <w:rFonts w:ascii="Times New Roman"/>
                <w:sz w:val="18"/>
              </w:rPr>
            </w:r>
          </w:p>
        </w:tc>
        <w:tc>
          <w:tcPr>
            <w:tcW w:w="2308" w:type="dxa"/>
            <w:tcBorders>
              <w:top w:val="single" w:sz="4" w:space="0" w:color="367097"/>
              <w:left w:val="nil" w:sz="6" w:space="0" w:color="auto"/>
              <w:bottom w:val="single" w:sz="4" w:space="0" w:color="044E7D"/>
              <w:right w:val="nil" w:sz="6" w:space="0" w:color="auto"/>
            </w:tcBorders>
            <w:shd w:val="clear" w:color="auto" w:fill="D2E2EE"/>
          </w:tcPr>
          <w:p>
            <w:pPr>
              <w:pStyle w:val="TableParagraph"/>
              <w:spacing w:line="240" w:lineRule="auto" w:before="57"/>
              <w:ind w:left="1038" w:right="0"/>
              <w:jc w:val="left"/>
              <w:rPr>
                <w:rFonts w:ascii="Times New Roman" w:hAnsi="Times New Roman" w:cs="Times New Roman" w:eastAsia="Times New Roman" w:hint="default"/>
                <w:sz w:val="18"/>
                <w:szCs w:val="18"/>
              </w:rPr>
            </w:pPr>
            <w:r>
              <w:rPr>
                <w:rFonts w:ascii="Times New Roman"/>
                <w:b/>
                <w:sz w:val="18"/>
              </w:rPr>
              <w:t>314</w:t>
            </w:r>
            <w:r>
              <w:rPr>
                <w:rFonts w:ascii="Times New Roman"/>
                <w:sz w:val="18"/>
              </w:rPr>
            </w:r>
          </w:p>
        </w:tc>
        <w:tc>
          <w:tcPr>
            <w:tcW w:w="2394" w:type="dxa"/>
            <w:tcBorders>
              <w:top w:val="single" w:sz="4" w:space="0" w:color="367097"/>
              <w:left w:val="nil" w:sz="6" w:space="0" w:color="auto"/>
              <w:bottom w:val="single" w:sz="4" w:space="0" w:color="044E7D"/>
              <w:right w:val="nil" w:sz="6" w:space="0" w:color="auto"/>
            </w:tcBorders>
            <w:shd w:val="clear" w:color="auto" w:fill="D2E2EE"/>
          </w:tcPr>
          <w:p>
            <w:pPr>
              <w:pStyle w:val="TableParagraph"/>
              <w:spacing w:line="240" w:lineRule="auto" w:before="57"/>
              <w:ind w:left="44" w:right="0"/>
              <w:jc w:val="center"/>
              <w:rPr>
                <w:rFonts w:ascii="Times New Roman" w:hAnsi="Times New Roman" w:cs="Times New Roman" w:eastAsia="Times New Roman" w:hint="default"/>
                <w:sz w:val="18"/>
                <w:szCs w:val="18"/>
              </w:rPr>
            </w:pPr>
            <w:r>
              <w:rPr>
                <w:rFonts w:ascii="Times New Roman"/>
                <w:b/>
                <w:spacing w:val="-3"/>
                <w:sz w:val="18"/>
              </w:rPr>
              <w:t>11%</w:t>
            </w:r>
            <w:r>
              <w:rPr>
                <w:rFonts w:ascii="Times New Roman"/>
                <w:spacing w:val="-3"/>
                <w:sz w:val="18"/>
              </w:rPr>
            </w:r>
          </w:p>
        </w:tc>
      </w:tr>
    </w:tbl>
    <w:p>
      <w:pPr>
        <w:tabs>
          <w:tab w:pos="7038" w:val="left" w:leader="none"/>
        </w:tabs>
        <w:spacing w:before="17"/>
        <w:ind w:left="236" w:right="0" w:firstLine="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Ericsson</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1"/>
          <w:sz w:val="17"/>
          <w:szCs w:val="17"/>
        </w:rPr>
        <w:t>备注：蜂窝</w:t>
      </w:r>
      <w:r>
        <w:rPr>
          <w:rFonts w:ascii="宋体" w:hAnsi="宋体" w:cs="宋体" w:eastAsia="宋体" w:hint="default"/>
          <w:spacing w:val="-69"/>
          <w:sz w:val="17"/>
          <w:szCs w:val="17"/>
        </w:rPr>
        <w:t> </w:t>
      </w:r>
      <w:r>
        <w:rPr>
          <w:rFonts w:ascii="Times New Roman" w:hAnsi="Times New Roman" w:cs="Times New Roman" w:eastAsia="Times New Roman" w:hint="default"/>
          <w:i/>
          <w:spacing w:val="-2"/>
          <w:sz w:val="16"/>
          <w:szCs w:val="16"/>
        </w:rPr>
        <w:t>IoT</w:t>
      </w:r>
      <w:r>
        <w:rPr>
          <w:rFonts w:ascii="Times New Roman" w:hAnsi="Times New Roman" w:cs="Times New Roman" w:eastAsia="Times New Roman" w:hint="default"/>
          <w:i/>
          <w:spacing w:val="-25"/>
          <w:sz w:val="16"/>
          <w:szCs w:val="16"/>
        </w:rPr>
        <w:t> </w:t>
      </w:r>
      <w:r>
        <w:rPr>
          <w:rFonts w:ascii="宋体" w:hAnsi="宋体" w:cs="宋体" w:eastAsia="宋体" w:hint="default"/>
          <w:spacing w:val="-2"/>
          <w:sz w:val="17"/>
          <w:szCs w:val="17"/>
        </w:rPr>
        <w:t>是广域</w:t>
      </w:r>
      <w:r>
        <w:rPr>
          <w:rFonts w:ascii="宋体" w:hAnsi="宋体" w:cs="宋体" w:eastAsia="宋体" w:hint="default"/>
          <w:spacing w:val="-70"/>
          <w:sz w:val="17"/>
          <w:szCs w:val="17"/>
        </w:rPr>
        <w:t> </w:t>
      </w:r>
      <w:r>
        <w:rPr>
          <w:rFonts w:ascii="Times New Roman" w:hAnsi="Times New Roman" w:cs="Times New Roman" w:eastAsia="Times New Roman" w:hint="default"/>
          <w:i/>
          <w:spacing w:val="-2"/>
          <w:sz w:val="16"/>
          <w:szCs w:val="16"/>
        </w:rPr>
        <w:t>IoT</w:t>
      </w:r>
      <w:r>
        <w:rPr>
          <w:rFonts w:ascii="Times New Roman" w:hAnsi="Times New Roman" w:cs="Times New Roman" w:eastAsia="Times New Roman" w:hint="default"/>
          <w:i/>
          <w:spacing w:val="-25"/>
          <w:sz w:val="16"/>
          <w:szCs w:val="16"/>
        </w:rPr>
        <w:t> </w:t>
      </w:r>
      <w:r>
        <w:rPr>
          <w:rFonts w:ascii="宋体" w:hAnsi="宋体" w:cs="宋体" w:eastAsia="宋体" w:hint="default"/>
          <w:spacing w:val="-1"/>
          <w:sz w:val="17"/>
          <w:szCs w:val="17"/>
        </w:rPr>
        <w:t>的一部分</w:t>
      </w:r>
    </w:p>
    <w:p>
      <w:pPr>
        <w:spacing w:line="240" w:lineRule="auto" w:before="0"/>
        <w:ind w:right="0"/>
        <w:rPr>
          <w:rFonts w:ascii="宋体" w:hAnsi="宋体" w:cs="宋体" w:eastAsia="宋体" w:hint="default"/>
          <w:sz w:val="20"/>
          <w:szCs w:val="20"/>
        </w:rPr>
      </w:pPr>
    </w:p>
    <w:p>
      <w:pPr>
        <w:spacing w:line="240" w:lineRule="auto" w:before="12" w:after="0"/>
        <w:ind w:right="0"/>
        <w:rPr>
          <w:rFonts w:ascii="宋体" w:hAnsi="宋体" w:cs="宋体" w:eastAsia="宋体" w:hint="default"/>
          <w:sz w:val="22"/>
          <w:szCs w:val="22"/>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5968" coordorigin="1131,15857" coordsize="9645,2">
            <v:shape style="position:absolute;left:1131;top:15857;width:9645;height:2" coordorigin="1131,15857" coordsize="9645,0" path="m1131,15857l10776,15857e" filled="false" stroked="true" strokeweight="2.050pt" strokecolor="#044e7d">
              <v:path arrowok="t"/>
            </v:shape>
            <w10:wrap type="none"/>
          </v:group>
        </w:pict>
      </w:r>
      <w:r>
        <w:rPr/>
        <w:pict>
          <v:group style="position:absolute;margin-left:275.817383pt;margin-top:514.416687pt;width:2.2pt;height:.1pt;mso-position-horizontal-relative:page;mso-position-vertical-relative:page;z-index:-426616" coordorigin="5516,10288" coordsize="44,2">
            <v:shape style="position:absolute;left:5516;top:10288;width:44;height:2" coordorigin="5516,10288" coordsize="44,0" path="m5516,10288l5516,10288,5560,10288e" filled="false" stroked="true" strokeweight=".531806pt" strokecolor="#000000">
              <v:path arrowok="t"/>
            </v:shape>
            <w10:wrap type="none"/>
          </v:group>
        </w:pict>
      </w:r>
      <w:r>
        <w:rPr/>
        <w:pict>
          <v:group style="position:absolute;margin-left:275.817383pt;margin-top:497.500549pt;width:2.2pt;height:.1pt;mso-position-horizontal-relative:page;mso-position-vertical-relative:page;z-index:-426592" coordorigin="5516,9950" coordsize="44,2">
            <v:shape style="position:absolute;left:5516;top:9950;width:44;height:2" coordorigin="5516,9950" coordsize="44,0" path="m5516,9950l5516,9950,5560,9950e" filled="false" stroked="true" strokeweight=".531806pt" strokecolor="#000000">
              <v:path arrowok="t"/>
            </v:shape>
            <w10:wrap type="none"/>
          </v:group>
        </w:pict>
      </w:r>
      <w:r>
        <w:rPr/>
        <w:pict>
          <v:group style="position:absolute;margin-left:275.817383pt;margin-top:480.052734pt;width:2.2pt;height:.1pt;mso-position-horizontal-relative:page;mso-position-vertical-relative:page;z-index:-426568" coordorigin="5516,9601" coordsize="44,2">
            <v:shape style="position:absolute;left:5516;top:9601;width:44;height:2" coordorigin="5516,9601" coordsize="44,0" path="m5516,9601l5516,9601,5560,9601e" filled="false" stroked="true" strokeweight=".531806pt" strokecolor="#000000">
              <v:path arrowok="t"/>
            </v:shape>
            <w10:wrap type="none"/>
          </v:group>
        </w:pict>
      </w:r>
      <w:r>
        <w:rPr/>
        <w:pict>
          <v:group style="position:absolute;margin-left:275.817383pt;margin-top:463.139313pt;width:2.2pt;height:.1pt;mso-position-horizontal-relative:page;mso-position-vertical-relative:page;z-index:-426544" coordorigin="5516,9263" coordsize="44,2">
            <v:shape style="position:absolute;left:5516;top:9263;width:44;height:2" coordorigin="5516,9263" coordsize="44,0" path="m5516,9263l5516,9263,5560,9263e" filled="false" stroked="true" strokeweight=".531806pt" strokecolor="#000000">
              <v:path arrowok="t"/>
            </v:shape>
            <w10:wrap type="none"/>
          </v:group>
        </w:pict>
      </w:r>
      <w:r>
        <w:rPr/>
        <w:pict>
          <v:shape style="position:absolute;margin-left:348.739166pt;margin-top:442.748138pt;width:38.694905pt;height:5.07pt;mso-position-horizontal-relative:page;mso-position-vertical-relative:page;z-index:6208" type="#_x0000_t75" stroked="false">
            <v:imagedata r:id="rId70" o:title=""/>
          </v:shape>
        </w:pict>
      </w:r>
      <w:r>
        <w:rPr/>
        <w:pict>
          <v:group style="position:absolute;margin-left:390.058014pt;margin-top:442.784607pt;width:27.75pt;height:5pt;mso-position-horizontal-relative:page;mso-position-vertical-relative:page;z-index:-426448" coordorigin="7801,8856" coordsize="555,100">
            <v:group style="position:absolute;left:7836;top:8910;width:185;height:2" coordorigin="7836,8910" coordsize="185,2">
              <v:shape style="position:absolute;left:7836;top:8910;width:185;height:2" coordorigin="7836,8910" coordsize="185,0" path="m7836,8910l8021,8910e" filled="false" stroked="true" strokeweight="3.411178pt" strokecolor="#81a6bd">
                <v:path arrowok="t"/>
              </v:shape>
            </v:group>
            <v:group style="position:absolute;left:8041;top:8856;width:101;height:100" coordorigin="8041,8856" coordsize="101,100">
              <v:shape style="position:absolute;left:8041;top:8856;width:101;height:100" coordorigin="8041,8856" coordsize="101,100" path="m8088,8926l8083,8935,8093,8939,8103,8944,8113,8950,8123,8956,8129,8946,8125,8944,8121,8941,8117,8939,8123,8934,8107,8934,8101,8932,8095,8929,8088,8926xe" filled="true" fillcolor="#000000" stroked="false">
                <v:path arrowok="t"/>
                <v:fill type="solid"/>
              </v:shape>
              <v:shape style="position:absolute;left:8041;top:8856;width:101;height:100" coordorigin="8041,8856" coordsize="101,100" path="m8066,8899l8054,8899,8054,8955,8066,8955,8066,8899xe" filled="true" fillcolor="#000000" stroked="false">
                <v:path arrowok="t"/>
                <v:fill type="solid"/>
              </v:shape>
              <v:shape style="position:absolute;left:8041;top:8856;width:101;height:100" coordorigin="8041,8856" coordsize="101,100" path="m8098,8899l8087,8899,8085,8906,8082,8913,8079,8920,8124,8920,8120,8925,8114,8929,8107,8934,8123,8934,8125,8932,8132,8926,8136,8919,8136,8909,8094,8909,8095,8906,8098,8899xe" filled="true" fillcolor="#000000" stroked="false">
                <v:path arrowok="t"/>
                <v:fill type="solid"/>
              </v:shape>
              <v:shape style="position:absolute;left:8041;top:8856;width:101;height:100" coordorigin="8041,8856" coordsize="101,100" path="m8065,8856l8061,8868,8056,8879,8049,8889,8041,8898,8045,8910,8052,8903,8054,8899,8066,8899,8066,8884,8070,8877,8073,8869,8076,8861,8065,8856xe" filled="true" fillcolor="#000000" stroked="false">
                <v:path arrowok="t"/>
                <v:fill type="solid"/>
              </v:shape>
              <v:shape style="position:absolute;left:8041;top:8856;width:101;height:100" coordorigin="8041,8856" coordsize="101,100" path="m8142,8889l8071,8889,8071,8899,8142,8899,8142,8889xe" filled="true" fillcolor="#000000" stroked="false">
                <v:path arrowok="t"/>
                <v:fill type="solid"/>
              </v:shape>
              <v:shape style="position:absolute;left:8041;top:8856;width:101;height:100" coordorigin="8041,8856" coordsize="101,100" path="m8104,8879l8093,8879,8092,8882,8091,8885,8091,8889,8101,8889,8102,8886,8103,8882,8104,8879xe" filled="true" fillcolor="#000000" stroked="false">
                <v:path arrowok="t"/>
                <v:fill type="solid"/>
              </v:shape>
              <v:shape style="position:absolute;left:8041;top:8856;width:101;height:100" coordorigin="8041,8856" coordsize="101,100" path="m8137,8868l8075,8868,8075,8879,8137,8879,8137,8868xe" filled="true" fillcolor="#000000" stroked="false">
                <v:path arrowok="t"/>
                <v:fill type="solid"/>
              </v:shape>
              <v:shape style="position:absolute;left:8041;top:8856;width:101;height:100" coordorigin="8041,8856" coordsize="101,100" path="m8099,8856l8096,8868,8107,8868,8108,8865,8108,8861,8110,8857,8099,8856xe" filled="true" fillcolor="#000000" stroked="false">
                <v:path arrowok="t"/>
                <v:fill type="solid"/>
              </v:shape>
            </v:group>
            <v:group style="position:absolute;left:8149;top:8856;width:100;height:98" coordorigin="8149,8856" coordsize="100,98">
              <v:shape style="position:absolute;left:8149;top:8856;width:100;height:98" coordorigin="8149,8856" coordsize="100,98" path="m8187,8922l8176,8922,8176,8949,8179,8953,8217,8953,8226,8943,8188,8943,8187,8941,8187,8922xe" filled="true" fillcolor="#000000" stroked="false">
                <v:path arrowok="t"/>
                <v:fill type="solid"/>
              </v:shape>
              <v:shape style="position:absolute;left:8149;top:8856;width:100;height:98" coordorigin="8149,8856" coordsize="100,98" path="m8161,8923l8158,8931,8155,8939,8150,8945,8159,8952,8164,8944,8168,8935,8171,8925,8161,8923xe" filled="true" fillcolor="#000000" stroked="false">
                <v:path arrowok="t"/>
                <v:fill type="solid"/>
              </v:shape>
              <v:shape style="position:absolute;left:8149;top:8856;width:100;height:98" coordorigin="8149,8856" coordsize="100,98" path="m8235,8924l8226,8930,8232,8937,8236,8944,8239,8949,8249,8943,8245,8938,8241,8932,8235,8924xe" filled="true" fillcolor="#000000" stroked="false">
                <v:path arrowok="t"/>
                <v:fill type="solid"/>
              </v:shape>
              <v:shape style="position:absolute;left:8149;top:8856;width:100;height:98" coordorigin="8149,8856" coordsize="100,98" path="m8216,8932l8216,8937,8215,8940,8215,8941,8214,8942,8213,8943,8226,8943,8227,8935,8216,8932xe" filled="true" fillcolor="#000000" stroked="false">
                <v:path arrowok="t"/>
                <v:fill type="solid"/>
              </v:shape>
              <v:shape style="position:absolute;left:8149;top:8856;width:100;height:98" coordorigin="8149,8856" coordsize="100,98" path="m8201,8920l8192,8925,8197,8930,8200,8935,8203,8939,8211,8933,8209,8930,8205,8925,8201,8920xe" filled="true" fillcolor="#000000" stroked="false">
                <v:path arrowok="t"/>
                <v:fill type="solid"/>
              </v:shape>
              <v:shape style="position:absolute;left:8149;top:8856;width:100;height:98" coordorigin="8149,8856" coordsize="100,98" path="m8220,8874l8210,8874,8211,8883,8212,8890,8213,8895,8214,8899,8216,8903,8217,8906,8214,8909,8211,8912,8207,8914,8213,8923,8216,8921,8219,8918,8223,8915,8245,8915,8246,8912,8232,8912,8231,8910,8229,8907,8233,8901,8235,8896,8224,8896,8224,8894,8223,8892,8223,8890,8222,8886,8221,8880,8220,8874xe" filled="true" fillcolor="#000000" stroked="false">
                <v:path arrowok="t"/>
                <v:fill type="solid"/>
              </v:shape>
              <v:shape style="position:absolute;left:8149;top:8856;width:100;height:98" coordorigin="8149,8856" coordsize="100,98" path="m8245,8915l8223,8915,8223,8916,8223,8916,8223,8916,8227,8920,8231,8922,8240,8922,8245,8917,8245,8915xe" filled="true" fillcolor="#000000" stroked="false">
                <v:path arrowok="t"/>
                <v:fill type="solid"/>
              </v:shape>
              <v:shape style="position:absolute;left:8149;top:8856;width:100;height:98" coordorigin="8149,8856" coordsize="100,98" path="m8244,8864l8158,8864,8158,8898,8155,8907,8149,8914,8158,8922,8165,8913,8169,8901,8169,8886,8169,8874,8244,8874,8244,8864xe" filled="true" fillcolor="#000000" stroked="false">
                <v:path arrowok="t"/>
                <v:fill type="solid"/>
              </v:shape>
              <v:shape style="position:absolute;left:8149;top:8856;width:100;height:98" coordorigin="8149,8856" coordsize="100,98" path="m8206,8894l8174,8894,8174,8918,8206,8918,8206,8909,8184,8909,8184,8903,8206,8903,8206,8894xe" filled="true" fillcolor="#000000" stroked="false">
                <v:path arrowok="t"/>
                <v:fill type="solid"/>
              </v:shape>
              <v:shape style="position:absolute;left:8149;top:8856;width:100;height:98" coordorigin="8149,8856" coordsize="100,98" path="m8240,8900l8238,8908,8236,8912,8246,8912,8249,8905,8240,8900xe" filled="true" fillcolor="#000000" stroked="false">
                <v:path arrowok="t"/>
                <v:fill type="solid"/>
              </v:shape>
              <v:shape style="position:absolute;left:8149;top:8856;width:100;height:98" coordorigin="8149,8856" coordsize="100,98" path="m8206,8903l8196,8903,8196,8909,8206,8909,8206,8903xe" filled="true" fillcolor="#000000" stroked="false">
                <v:path arrowok="t"/>
                <v:fill type="solid"/>
              </v:shape>
              <v:shape style="position:absolute;left:8149;top:8856;width:100;height:98" coordorigin="8149,8856" coordsize="100,98" path="m8232,8878l8229,8885,8227,8891,8224,8896,8235,8896,8237,8893,8240,8883,8232,8878xe" filled="true" fillcolor="#000000" stroked="false">
                <v:path arrowok="t"/>
                <v:fill type="solid"/>
              </v:shape>
              <v:shape style="position:absolute;left:8149;top:8856;width:100;height:98" coordorigin="8149,8856" coordsize="100,98" path="m8208,8880l8172,8880,8172,8889,8208,8889,8208,8880xe" filled="true" fillcolor="#000000" stroked="false">
                <v:path arrowok="t"/>
                <v:fill type="solid"/>
              </v:shape>
              <v:shape style="position:absolute;left:8149;top:8856;width:100;height:98" coordorigin="8149,8856" coordsize="100,98" path="m8220,8856l8209,8856,8209,8864,8220,8864,8220,8856xe" filled="true" fillcolor="#000000" stroked="false">
                <v:path arrowok="t"/>
                <v:fill type="solid"/>
              </v:shape>
              <v:shape style="position:absolute;left:8149;top:8856;width:100;height:98" coordorigin="8149,8856" coordsize="100,98" path="m8236,8856l8226,8858,8227,8862,8228,8864,8237,8864,8237,8861,8236,8858,8236,8856xe" filled="true" fillcolor="#000000" stroked="false">
                <v:path arrowok="t"/>
                <v:fill type="solid"/>
              </v:shape>
            </v:group>
            <v:group style="position:absolute;left:8256;top:8859;width:100;height:96" coordorigin="8256,8859" coordsize="100,96">
              <v:shape style="position:absolute;left:8256;top:8859;width:100;height:96" coordorigin="8256,8859" coordsize="100,96" path="m8302,8924l8268,8924,8268,8955,8277,8955,8277,8951,8302,8951,8302,8941,8277,8941,8277,8929,8302,8929,8302,8924xe" filled="true" fillcolor="#000000" stroked="false">
                <v:path arrowok="t"/>
                <v:fill type="solid"/>
              </v:shape>
              <v:shape style="position:absolute;left:8256;top:8859;width:100;height:96" coordorigin="8256,8859" coordsize="100,96" path="m8302,8951l8292,8951,8292,8955,8302,8955,8302,8951xe" filled="true" fillcolor="#000000" stroked="false">
                <v:path arrowok="t"/>
                <v:fill type="solid"/>
              </v:shape>
              <v:shape style="position:absolute;left:8256;top:8859;width:100;height:96" coordorigin="8256,8859" coordsize="100,96" path="m8328,8906l8316,8906,8320,8911,8326,8916,8334,8920,8310,8920,8310,8955,8320,8955,8320,8951,8345,8951,8345,8941,8320,8941,8320,8929,8345,8929,8345,8925,8352,8925,8355,8917,8344,8914,8335,8910,8328,8906xe" filled="true" fillcolor="#000000" stroked="false">
                <v:path arrowok="t"/>
                <v:fill type="solid"/>
              </v:shape>
              <v:shape style="position:absolute;left:8256;top:8859;width:100;height:96" coordorigin="8256,8859" coordsize="100,96" path="m8345,8951l8336,8951,8336,8955,8345,8955,8345,8951xe" filled="true" fillcolor="#000000" stroked="false">
                <v:path arrowok="t"/>
                <v:fill type="solid"/>
              </v:shape>
              <v:shape style="position:absolute;left:8256;top:8859;width:100;height:96" coordorigin="8256,8859" coordsize="100,96" path="m8302,8929l8292,8929,8292,8941,8302,8941,8302,8929xe" filled="true" fillcolor="#000000" stroked="false">
                <v:path arrowok="t"/>
                <v:fill type="solid"/>
              </v:shape>
              <v:shape style="position:absolute;left:8256;top:8859;width:100;height:96" coordorigin="8256,8859" coordsize="100,96" path="m8345,8929l8336,8929,8336,8941,8345,8941,8345,8929xe" filled="true" fillcolor="#000000" stroked="false">
                <v:path arrowok="t"/>
                <v:fill type="solid"/>
              </v:shape>
              <v:shape style="position:absolute;left:8256;top:8859;width:100;height:96" coordorigin="8256,8859" coordsize="100,96" path="m8352,8925l8345,8925,8347,8925,8349,8926,8351,8927,8352,8925xe" filled="true" fillcolor="#000000" stroked="false">
                <v:path arrowok="t"/>
                <v:fill type="solid"/>
              </v:shape>
              <v:shape style="position:absolute;left:8256;top:8859;width:100;height:96" coordorigin="8256,8859" coordsize="100,96" path="m8298,8906l8284,8906,8277,8910,8267,8914,8256,8917,8261,8926,8263,8926,8266,8925,8268,8924,8302,8924,8302,8920,8279,8920,8287,8916,8293,8911,8298,8906xe" filled="true" fillcolor="#000000" stroked="false">
                <v:path arrowok="t"/>
                <v:fill type="solid"/>
              </v:shape>
              <v:shape style="position:absolute;left:8256;top:8859;width:100;height:96" coordorigin="8256,8859" coordsize="100,96" path="m8353,8896l8258,8896,8258,8906,8353,8906,8353,8896xe" filled="true" fillcolor="#000000" stroked="false">
                <v:path arrowok="t"/>
                <v:fill type="solid"/>
              </v:shape>
              <v:shape style="position:absolute;left:8256;top:8859;width:100;height:96" coordorigin="8256,8859" coordsize="100,96" path="m8298,8889l8297,8891,8296,8893,8294,8896,8306,8896,8307,8894,8308,8892,8309,8890,8298,8889xe" filled="true" fillcolor="#000000" stroked="false">
                <v:path arrowok="t"/>
                <v:fill type="solid"/>
              </v:shape>
              <v:shape style="position:absolute;left:8256;top:8859;width:100;height:96" coordorigin="8256,8859" coordsize="100,96" path="m8334,8888l8331,8888,8324,8890,8325,8892,8327,8894,8328,8896,8339,8896,8337,8893,8336,8890,8334,8888xe" filled="true" fillcolor="#000000" stroked="false">
                <v:path arrowok="t"/>
                <v:fill type="solid"/>
              </v:shape>
              <v:shape style="position:absolute;left:8256;top:8859;width:100;height:96" coordorigin="8256,8859" coordsize="100,96" path="m8301,8859l8266,8859,8266,8888,8301,8888,8301,8879,8276,8879,8276,8869,8301,8869,8301,8859xe" filled="true" fillcolor="#000000" stroked="false">
                <v:path arrowok="t"/>
                <v:fill type="solid"/>
              </v:shape>
              <v:shape style="position:absolute;left:8256;top:8859;width:100;height:96" coordorigin="8256,8859" coordsize="100,96" path="m8347,8859l8310,8859,8310,8888,8347,8888,8347,8879,8320,8879,8320,8869,8347,8869,8347,8859xe" filled="true" fillcolor="#000000" stroked="false">
                <v:path arrowok="t"/>
                <v:fill type="solid"/>
              </v:shape>
              <v:shape style="position:absolute;left:8256;top:8859;width:100;height:96" coordorigin="8256,8859" coordsize="100,96" path="m8301,8869l8291,8869,8291,8879,8301,8879,8301,8869xe" filled="true" fillcolor="#000000" stroked="false">
                <v:path arrowok="t"/>
                <v:fill type="solid"/>
              </v:shape>
              <v:shape style="position:absolute;left:8256;top:8859;width:100;height:96" coordorigin="8256,8859" coordsize="100,96" path="m8347,8869l8336,8869,8336,8879,8347,8879,8347,8869xe" filled="true" fillcolor="#000000" stroked="false">
                <v:path arrowok="t"/>
                <v:fill type="solid"/>
              </v:shape>
            </v:group>
            <w10:wrap type="none"/>
          </v:group>
        </w:pict>
      </w:r>
      <w:r>
        <w:rPr/>
        <w:pict>
          <v:group style="position:absolute;margin-left:432.664307pt;margin-top:442.804047pt;width:15.7pt;height:4.95pt;mso-position-horizontal-relative:page;mso-position-vertical-relative:page;z-index:-426424" coordorigin="8653,8856" coordsize="314,99">
            <v:group style="position:absolute;left:8653;top:8856;width:101;height:99" coordorigin="8653,8856" coordsize="101,99">
              <v:shape style="position:absolute;left:8653;top:8856;width:101;height:99" coordorigin="8653,8856" coordsize="101,99" path="m8679,8905l8669,8905,8672,8912,8674,8919,8677,8925,8671,8933,8663,8939,8655,8944,8661,8954,8670,8949,8677,8943,8684,8936,8699,8936,8696,8933,8694,8932,8692,8930,8690,8927,8695,8917,8696,8915,8684,8915,8681,8909,8679,8905xe" filled="true" fillcolor="#000000" stroked="false">
                <v:path arrowok="t"/>
                <v:fill type="solid"/>
              </v:shape>
              <v:shape style="position:absolute;left:8653;top:8856;width:101;height:99" coordorigin="8653,8856" coordsize="101,99" path="m8699,8936l8684,8936,8686,8938,8688,8940,8739,8953,8750,8953,8753,8943,8733,8943,8716,8942,8704,8939,8699,8936xe" filled="true" fillcolor="#000000" stroked="false">
                <v:path arrowok="t"/>
                <v:fill type="solid"/>
              </v:shape>
              <v:shape style="position:absolute;left:8653;top:8856;width:101;height:99" coordorigin="8653,8856" coordsize="101,99" path="m8753,8941l8746,8942,8739,8943,8753,8943,8753,8941xe" filled="true" fillcolor="#000000" stroked="false">
                <v:path arrowok="t"/>
                <v:fill type="solid"/>
              </v:shape>
              <v:shape style="position:absolute;left:8653;top:8856;width:101;height:99" coordorigin="8653,8856" coordsize="101,99" path="m8728,8856l8716,8856,8716,8936,8728,8936,8728,8895,8743,8895,8736,8890,8728,8884,8728,8856xe" filled="true" fillcolor="#000000" stroked="false">
                <v:path arrowok="t"/>
                <v:fill type="solid"/>
              </v:shape>
              <v:shape style="position:absolute;left:8653;top:8856;width:101;height:99" coordorigin="8653,8856" coordsize="101,99" path="m8674,8856l8671,8871,8666,8884,8660,8896,8653,8906,8661,8916,8664,8912,8666,8909,8669,8905,8679,8905,8678,8901,8676,8892,8677,8889,8678,8885,8679,8882,8705,8882,8705,8881,8705,8871,8682,8871,8683,8867,8684,8863,8685,8858,8674,8856xe" filled="true" fillcolor="#000000" stroked="false">
                <v:path arrowok="t"/>
                <v:fill type="solid"/>
              </v:shape>
              <v:shape style="position:absolute;left:8653;top:8856;width:101;height:99" coordorigin="8653,8856" coordsize="101,99" path="m8705,8882l8695,8882,8692,8894,8689,8906,8684,8915,8696,8915,8700,8906,8703,8894,8705,8882xe" filled="true" fillcolor="#000000" stroked="false">
                <v:path arrowok="t"/>
                <v:fill type="solid"/>
              </v:shape>
              <v:shape style="position:absolute;left:8653;top:8856;width:101;height:99" coordorigin="8653,8856" coordsize="101,99" path="m8743,8895l8728,8895,8733,8900,8739,8906,8747,8914,8754,8904,8745,8897,8743,8895xe" filled="true" fillcolor="#000000" stroked="false">
                <v:path arrowok="t"/>
                <v:fill type="solid"/>
              </v:shape>
            </v:group>
            <v:group style="position:absolute;left:8761;top:8859;width:100;height:93" coordorigin="8761,8859" coordsize="100,93">
              <v:shape style="position:absolute;left:8761;top:8859;width:100;height:93" coordorigin="8761,8859" coordsize="100,93" path="m8860,8941l8795,8941,8795,8952,8860,8952,8860,8941xe" filled="true" fillcolor="#000000" stroked="false">
                <v:path arrowok="t"/>
                <v:fill type="solid"/>
              </v:shape>
              <v:shape style="position:absolute;left:8761;top:8859;width:100;height:93" coordorigin="8761,8859" coordsize="100,93" path="m8785,8905l8773,8905,8773,8929,8769,8930,8761,8931,8763,8942,8774,8939,8785,8936,8795,8932,8795,8925,8785,8925,8785,8905xe" filled="true" fillcolor="#000000" stroked="false">
                <v:path arrowok="t"/>
                <v:fill type="solid"/>
              </v:shape>
              <v:shape style="position:absolute;left:8761;top:8859;width:100;height:93" coordorigin="8761,8859" coordsize="100,93" path="m8833,8932l8822,8932,8822,8941,8833,8941,8833,8932xe" filled="true" fillcolor="#000000" stroked="false">
                <v:path arrowok="t"/>
                <v:fill type="solid"/>
              </v:shape>
              <v:shape style="position:absolute;left:8761;top:8859;width:100;height:93" coordorigin="8761,8859" coordsize="100,93" path="m8856,8921l8799,8921,8799,8932,8856,8932,8856,8921xe" filled="true" fillcolor="#000000" stroked="false">
                <v:path arrowok="t"/>
                <v:fill type="solid"/>
              </v:shape>
              <v:shape style="position:absolute;left:8761;top:8859;width:100;height:93" coordorigin="8761,8859" coordsize="100,93" path="m8795,8921l8788,8924,8785,8925,8795,8925,8795,8921xe" filled="true" fillcolor="#000000" stroked="false">
                <v:path arrowok="t"/>
                <v:fill type="solid"/>
              </v:shape>
              <v:shape style="position:absolute;left:8761;top:8859;width:100;height:93" coordorigin="8761,8859" coordsize="100,93" path="m8833,8911l8822,8911,8822,8921,8833,8921,8833,8911xe" filled="true" fillcolor="#000000" stroked="false">
                <v:path arrowok="t"/>
                <v:fill type="solid"/>
              </v:shape>
              <v:shape style="position:absolute;left:8761;top:8859;width:100;height:93" coordorigin="8761,8859" coordsize="100,93" path="m8855,8859l8800,8859,8800,8911,8855,8911,8855,8901,8810,8901,8810,8890,8855,8890,8855,8880,8810,8880,8810,8869,8855,8869,8855,8859xe" filled="true" fillcolor="#000000" stroked="false">
                <v:path arrowok="t"/>
                <v:fill type="solid"/>
              </v:shape>
              <v:shape style="position:absolute;left:8761;top:8859;width:100;height:93" coordorigin="8761,8859" coordsize="100,93" path="m8795,8894l8763,8894,8763,8905,8795,8905,8795,8894xe" filled="true" fillcolor="#000000" stroked="false">
                <v:path arrowok="t"/>
                <v:fill type="solid"/>
              </v:shape>
              <v:shape style="position:absolute;left:8761;top:8859;width:100;height:93" coordorigin="8761,8859" coordsize="100,93" path="m8833,8890l8822,8890,8822,8901,8833,8901,8833,8890xe" filled="true" fillcolor="#000000" stroked="false">
                <v:path arrowok="t"/>
                <v:fill type="solid"/>
              </v:shape>
              <v:shape style="position:absolute;left:8761;top:8859;width:100;height:93" coordorigin="8761,8859" coordsize="100,93" path="m8855,8890l8844,8890,8844,8901,8855,8901,8855,8890xe" filled="true" fillcolor="#000000" stroked="false">
                <v:path arrowok="t"/>
                <v:fill type="solid"/>
              </v:shape>
              <v:shape style="position:absolute;left:8761;top:8859;width:100;height:93" coordorigin="8761,8859" coordsize="100,93" path="m8785,8872l8773,8872,8773,8894,8785,8894,8785,8872xe" filled="true" fillcolor="#000000" stroked="false">
                <v:path arrowok="t"/>
                <v:fill type="solid"/>
              </v:shape>
              <v:shape style="position:absolute;left:8761;top:8859;width:100;height:93" coordorigin="8761,8859" coordsize="100,93" path="m8833,8869l8822,8869,8822,8880,8833,8880,8833,8869xe" filled="true" fillcolor="#000000" stroked="false">
                <v:path arrowok="t"/>
                <v:fill type="solid"/>
              </v:shape>
              <v:shape style="position:absolute;left:8761;top:8859;width:100;height:93" coordorigin="8761,8859" coordsize="100,93" path="m8855,8869l8844,8869,8844,8880,8855,8880,8855,8869xe" filled="true" fillcolor="#000000" stroked="false">
                <v:path arrowok="t"/>
                <v:fill type="solid"/>
              </v:shape>
              <v:shape style="position:absolute;left:8761;top:8859;width:100;height:93" coordorigin="8761,8859" coordsize="100,93" path="m8796,8862l8762,8862,8762,8872,8796,8872,8796,8862xe" filled="true" fillcolor="#000000" stroked="false">
                <v:path arrowok="t"/>
                <v:fill type="solid"/>
              </v:shape>
            </v:group>
            <v:group style="position:absolute;left:8868;top:8859;width:100;height:96" coordorigin="8868,8859" coordsize="100,96">
              <v:shape style="position:absolute;left:8868;top:8859;width:100;height:96" coordorigin="8868,8859" coordsize="100,96" path="m8913,8924l8879,8924,8879,8955,8889,8955,8889,8951,8913,8951,8913,8941,8889,8941,8889,8929,8913,8929,8913,8924xe" filled="true" fillcolor="#000000" stroked="false">
                <v:path arrowok="t"/>
                <v:fill type="solid"/>
              </v:shape>
              <v:shape style="position:absolute;left:8868;top:8859;width:100;height:96" coordorigin="8868,8859" coordsize="100,96" path="m8913,8951l8903,8951,8903,8955,8913,8955,8913,8951xe" filled="true" fillcolor="#000000" stroked="false">
                <v:path arrowok="t"/>
                <v:fill type="solid"/>
              </v:shape>
              <v:shape style="position:absolute;left:8868;top:8859;width:100;height:96" coordorigin="8868,8859" coordsize="100,96" path="m8940,8906l8927,8906,8932,8911,8938,8916,8945,8920,8921,8920,8921,8955,8931,8955,8931,8951,8957,8951,8957,8941,8931,8941,8931,8929,8957,8929,8957,8925,8963,8925,8967,8917,8955,8914,8946,8910,8940,8906xe" filled="true" fillcolor="#000000" stroked="false">
                <v:path arrowok="t"/>
                <v:fill type="solid"/>
              </v:shape>
              <v:shape style="position:absolute;left:8868;top:8859;width:100;height:96" coordorigin="8868,8859" coordsize="100,96" path="m8957,8951l8947,8951,8947,8955,8957,8955,8957,8951xe" filled="true" fillcolor="#000000" stroked="false">
                <v:path arrowok="t"/>
                <v:fill type="solid"/>
              </v:shape>
              <v:shape style="position:absolute;left:8868;top:8859;width:100;height:96" coordorigin="8868,8859" coordsize="100,96" path="m8913,8929l8903,8929,8903,8941,8913,8941,8913,8929xe" filled="true" fillcolor="#000000" stroked="false">
                <v:path arrowok="t"/>
                <v:fill type="solid"/>
              </v:shape>
              <v:shape style="position:absolute;left:8868;top:8859;width:100;height:96" coordorigin="8868,8859" coordsize="100,96" path="m8957,8929l8947,8929,8947,8941,8957,8941,8957,8929xe" filled="true" fillcolor="#000000" stroked="false">
                <v:path arrowok="t"/>
                <v:fill type="solid"/>
              </v:shape>
              <v:shape style="position:absolute;left:8868;top:8859;width:100;height:96" coordorigin="8868,8859" coordsize="100,96" path="m8963,8925l8957,8925,8959,8925,8960,8926,8962,8927,8963,8925xe" filled="true" fillcolor="#000000" stroked="false">
                <v:path arrowok="t"/>
                <v:fill type="solid"/>
              </v:shape>
              <v:shape style="position:absolute;left:8868;top:8859;width:100;height:96" coordorigin="8868,8859" coordsize="100,96" path="m8910,8906l8895,8906,8888,8910,8879,8914,8868,8917,8873,8926,8875,8926,8877,8925,8879,8924,8913,8924,8913,8920,8891,8920,8898,8916,8905,8911,8910,8906xe" filled="true" fillcolor="#000000" stroked="false">
                <v:path arrowok="t"/>
                <v:fill type="solid"/>
              </v:shape>
              <v:shape style="position:absolute;left:8868;top:8859;width:100;height:96" coordorigin="8868,8859" coordsize="100,96" path="m8965,8896l8870,8896,8870,8906,8965,8906,8965,8896xe" filled="true" fillcolor="#000000" stroked="false">
                <v:path arrowok="t"/>
                <v:fill type="solid"/>
              </v:shape>
              <v:shape style="position:absolute;left:8868;top:8859;width:100;height:96" coordorigin="8868,8859" coordsize="100,96" path="m8909,8889l8908,8891,8907,8893,8905,8896,8917,8896,8918,8894,8919,8892,8920,8890,8909,8889xe" filled="true" fillcolor="#000000" stroked="false">
                <v:path arrowok="t"/>
                <v:fill type="solid"/>
              </v:shape>
              <v:shape style="position:absolute;left:8868;top:8859;width:100;height:96" coordorigin="8868,8859" coordsize="100,96" path="m8946,8888l8943,8888,8936,8890,8937,8892,8938,8894,8940,8896,8950,8896,8949,8893,8947,8890,8946,8888xe" filled="true" fillcolor="#000000" stroked="false">
                <v:path arrowok="t"/>
                <v:fill type="solid"/>
              </v:shape>
              <v:shape style="position:absolute;left:8868;top:8859;width:100;height:96" coordorigin="8868,8859" coordsize="100,96" path="m8913,8859l8878,8859,8878,8888,8913,8888,8913,8879,8888,8879,8888,8869,8913,8869,8913,8859xe" filled="true" fillcolor="#000000" stroked="false">
                <v:path arrowok="t"/>
                <v:fill type="solid"/>
              </v:shape>
              <v:shape style="position:absolute;left:8868;top:8859;width:100;height:96" coordorigin="8868,8859" coordsize="100,96" path="m8958,8859l8922,8859,8922,8888,8958,8888,8958,8879,8932,8879,8932,8869,8958,8869,8958,8859xe" filled="true" fillcolor="#000000" stroked="false">
                <v:path arrowok="t"/>
                <v:fill type="solid"/>
              </v:shape>
              <v:shape style="position:absolute;left:8868;top:8859;width:100;height:96" coordorigin="8868,8859" coordsize="100,96" path="m8913,8869l8903,8869,8903,8879,8913,8879,8913,8869xe" filled="true" fillcolor="#000000" stroked="false">
                <v:path arrowok="t"/>
                <v:fill type="solid"/>
              </v:shape>
              <v:shape style="position:absolute;left:8868;top:8859;width:100;height:96" coordorigin="8868,8859" coordsize="100,96" path="m8958,8869l8948,8869,8948,8879,8958,8879,8958,8869xe" filled="true" fillcolor="#000000" stroked="false">
                <v:path arrowok="t"/>
                <v:fill type="solid"/>
              </v:shape>
            </v:group>
            <w10:wrap type="none"/>
          </v:group>
        </w:pict>
      </w:r>
      <w:r>
        <w:rPr/>
        <w:pict>
          <v:shape style="position:absolute;margin-left:452.074677pt;margin-top:442.73111pt;width:26.871191pt;height:5.04pt;mso-position-horizontal-relative:page;mso-position-vertical-relative:page;z-index:6280" type="#_x0000_t75" stroked="false">
            <v:imagedata r:id="rId71" o:title=""/>
          </v:shape>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312" w:lineRule="exact" w:before="21"/>
        <w:ind w:right="211" w:firstLine="403"/>
        <w:jc w:val="both"/>
      </w:pPr>
      <w:r>
        <w:rPr>
          <w:rFonts w:ascii="Times New Roman" w:hAnsi="Times New Roman" w:cs="Times New Roman" w:eastAsia="Times New Roman" w:hint="default"/>
          <w:b/>
          <w:bCs/>
        </w:rPr>
        <w:t>IoT </w:t>
      </w:r>
      <w:r>
        <w:rPr>
          <w:rFonts w:ascii="Microsoft JhengHei" w:hAnsi="Microsoft JhengHei" w:cs="Microsoft JhengHei" w:eastAsia="Microsoft JhengHei" w:hint="default"/>
          <w:b/>
          <w:bCs/>
        </w:rPr>
        <w:t>器件作为半导体子行业，具有典型的规模经济特征。</w:t>
      </w:r>
      <w:r>
        <w:rPr/>
        <w:t>我们认为，技术成熟度提高和应用生态的完善将 显著降低物联网器件的成本，加速物联网从当前大而散的应用生态转向规模经济。我们认为，</w:t>
      </w:r>
      <w:r>
        <w:rPr>
          <w:rFonts w:ascii="Times New Roman" w:hAnsi="Times New Roman" w:cs="Times New Roman" w:eastAsia="Times New Roman" w:hint="default"/>
        </w:rPr>
        <w:t>5G IoT </w:t>
      </w:r>
      <w:r>
        <w:rPr/>
        <w:t>将驱动半 </w:t>
      </w:r>
      <w:r>
        <w:rPr>
          <w:w w:val="99"/>
        </w:rPr>
        <w:t>导体行业长期增长，主要受益器件包括连接类器件（无线通信和有线通信器件）、传感类器件和处理器（</w:t>
      </w:r>
      <w:r>
        <w:rPr>
          <w:rFonts w:ascii="Times New Roman" w:hAnsi="Times New Roman" w:cs="Times New Roman" w:eastAsia="Times New Roman" w:hint="default"/>
          <w:w w:val="99"/>
        </w:rPr>
        <w:t>AP</w:t>
      </w:r>
      <w:r>
        <w:rPr>
          <w:w w:val="99"/>
        </w:rPr>
        <w:t>、 </w:t>
      </w:r>
      <w:r>
        <w:rPr>
          <w:rFonts w:ascii="Times New Roman" w:hAnsi="Times New Roman" w:cs="Times New Roman" w:eastAsia="Times New Roman" w:hint="default"/>
          <w:spacing w:val="-4"/>
          <w:w w:val="99"/>
        </w:rPr>
        <w:t>MCU</w:t>
      </w:r>
      <w:r>
        <w:rPr>
          <w:spacing w:val="-4"/>
          <w:w w:val="99"/>
        </w:rPr>
        <w:t>、</w:t>
      </w:r>
      <w:r>
        <w:rPr>
          <w:rFonts w:ascii="Times New Roman" w:hAnsi="Times New Roman" w:cs="Times New Roman" w:eastAsia="Times New Roman" w:hint="default"/>
          <w:spacing w:val="-4"/>
          <w:w w:val="99"/>
        </w:rPr>
        <w:t>DSP</w:t>
      </w:r>
      <w:r>
        <w:rPr>
          <w:rFonts w:ascii="Times New Roman" w:hAnsi="Times New Roman" w:cs="Times New Roman" w:eastAsia="Times New Roman" w:hint="default"/>
          <w:spacing w:val="4"/>
          <w:w w:val="99"/>
        </w:rPr>
        <w:t> </w:t>
      </w:r>
      <w:r>
        <w:rPr>
          <w:spacing w:val="-25"/>
          <w:w w:val="99"/>
        </w:rPr>
        <w:t>等）。根据</w:t>
      </w:r>
      <w:r>
        <w:rPr>
          <w:spacing w:val="-48"/>
          <w:w w:val="99"/>
        </w:rPr>
        <w:t> </w:t>
      </w:r>
      <w:r>
        <w:rPr>
          <w:rFonts w:ascii="Times New Roman" w:hAnsi="Times New Roman" w:cs="Times New Roman" w:eastAsia="Times New Roman" w:hint="default"/>
          <w:w w:val="99"/>
        </w:rPr>
        <w:t>IHS</w:t>
      </w:r>
      <w:r>
        <w:rPr>
          <w:rFonts w:ascii="Times New Roman" w:hAnsi="Times New Roman" w:cs="Times New Roman" w:eastAsia="Times New Roman" w:hint="default"/>
          <w:spacing w:val="4"/>
          <w:w w:val="99"/>
        </w:rPr>
        <w:t> </w:t>
      </w:r>
      <w:r>
        <w:rPr>
          <w:spacing w:val="-4"/>
          <w:w w:val="99"/>
        </w:rPr>
        <w:t>数据，</w:t>
      </w:r>
      <w:r>
        <w:rPr>
          <w:rFonts w:ascii="Times New Roman" w:hAnsi="Times New Roman" w:cs="Times New Roman" w:eastAsia="Times New Roman" w:hint="default"/>
          <w:spacing w:val="-4"/>
          <w:w w:val="99"/>
        </w:rPr>
        <w:t>IoT</w:t>
      </w:r>
      <w:r>
        <w:rPr>
          <w:rFonts w:ascii="Times New Roman" w:hAnsi="Times New Roman" w:cs="Times New Roman" w:eastAsia="Times New Roman" w:hint="default"/>
          <w:spacing w:val="5"/>
          <w:w w:val="99"/>
        </w:rPr>
        <w:t> </w:t>
      </w:r>
      <w:r>
        <w:rPr>
          <w:w w:val="99"/>
        </w:rPr>
        <w:t>半导体器件出货量将从</w:t>
      </w:r>
      <w:r>
        <w:rPr>
          <w:spacing w:val="-47"/>
          <w:w w:val="99"/>
        </w:rPr>
        <w:t> </w:t>
      </w:r>
      <w:r>
        <w:rPr>
          <w:rFonts w:ascii="Times New Roman" w:hAnsi="Times New Roman" w:cs="Times New Roman" w:eastAsia="Times New Roman" w:hint="default"/>
          <w:w w:val="99"/>
        </w:rPr>
        <w:t>2016</w:t>
      </w:r>
      <w:r>
        <w:rPr>
          <w:rFonts w:ascii="Times New Roman" w:hAnsi="Times New Roman" w:cs="Times New Roman" w:eastAsia="Times New Roman" w:hint="default"/>
          <w:spacing w:val="3"/>
          <w:w w:val="99"/>
        </w:rPr>
        <w:t> </w:t>
      </w:r>
      <w:r>
        <w:rPr>
          <w:w w:val="99"/>
        </w:rPr>
        <w:t>年的</w:t>
      </w:r>
      <w:r>
        <w:rPr>
          <w:spacing w:val="-48"/>
          <w:w w:val="99"/>
        </w:rPr>
        <w:t> </w:t>
      </w:r>
      <w:r>
        <w:rPr>
          <w:rFonts w:ascii="Times New Roman" w:hAnsi="Times New Roman" w:cs="Times New Roman" w:eastAsia="Times New Roman" w:hint="default"/>
          <w:w w:val="99"/>
        </w:rPr>
        <w:t>324</w:t>
      </w:r>
      <w:r>
        <w:rPr>
          <w:rFonts w:ascii="Times New Roman" w:hAnsi="Times New Roman" w:cs="Times New Roman" w:eastAsia="Times New Roman" w:hint="default"/>
          <w:spacing w:val="3"/>
          <w:w w:val="99"/>
        </w:rPr>
        <w:t> </w:t>
      </w:r>
      <w:r>
        <w:rPr>
          <w:spacing w:val="-1"/>
          <w:w w:val="99"/>
        </w:rPr>
        <w:t>亿增长到</w:t>
      </w:r>
      <w:r>
        <w:rPr>
          <w:spacing w:val="-48"/>
          <w:w w:val="99"/>
        </w:rPr>
        <w:t> </w:t>
      </w:r>
      <w:r>
        <w:rPr>
          <w:rFonts w:ascii="Times New Roman" w:hAnsi="Times New Roman" w:cs="Times New Roman" w:eastAsia="Times New Roman" w:hint="default"/>
          <w:w w:val="99"/>
        </w:rPr>
        <w:t>2025</w:t>
      </w:r>
      <w:r>
        <w:rPr>
          <w:rFonts w:ascii="Times New Roman" w:hAnsi="Times New Roman" w:cs="Times New Roman" w:eastAsia="Times New Roman" w:hint="default"/>
          <w:spacing w:val="4"/>
          <w:w w:val="99"/>
        </w:rPr>
        <w:t> </w:t>
      </w:r>
      <w:r>
        <w:rPr>
          <w:w w:val="99"/>
        </w:rPr>
        <w:t>的</w:t>
      </w:r>
      <w:r>
        <w:rPr>
          <w:spacing w:val="-48"/>
          <w:w w:val="99"/>
        </w:rPr>
        <w:t> </w:t>
      </w:r>
      <w:r>
        <w:rPr>
          <w:rFonts w:ascii="Times New Roman" w:hAnsi="Times New Roman" w:cs="Times New Roman" w:eastAsia="Times New Roman" w:hint="default"/>
          <w:spacing w:val="-1"/>
          <w:w w:val="99"/>
        </w:rPr>
        <w:t>741</w:t>
      </w:r>
      <w:r>
        <w:rPr>
          <w:rFonts w:ascii="Times New Roman" w:hAnsi="Times New Roman" w:cs="Times New Roman" w:eastAsia="Times New Roman" w:hint="default"/>
          <w:spacing w:val="3"/>
          <w:w w:val="99"/>
        </w:rPr>
        <w:t> </w:t>
      </w:r>
      <w:r>
        <w:rPr>
          <w:spacing w:val="-4"/>
          <w:w w:val="99"/>
        </w:rPr>
        <w:t>亿，年均复合</w:t>
      </w:r>
      <w:r>
        <w:rPr>
          <w:spacing w:val="-4"/>
        </w:rPr>
      </w:r>
    </w:p>
    <w:p>
      <w:pPr>
        <w:pStyle w:val="BodyText"/>
        <w:spacing w:line="240" w:lineRule="auto" w:before="16"/>
        <w:ind w:right="110"/>
        <w:jc w:val="left"/>
      </w:pPr>
      <w:r>
        <w:rPr/>
        <w:t>增长</w:t>
      </w:r>
      <w:r>
        <w:rPr>
          <w:spacing w:val="-53"/>
        </w:rPr>
        <w:t> </w:t>
      </w:r>
      <w:r>
        <w:rPr>
          <w:rFonts w:ascii="Times New Roman" w:hAnsi="Times New Roman" w:cs="Times New Roman" w:eastAsia="Times New Roman" w:hint="default"/>
        </w:rPr>
        <w:t>9.6</w:t>
      </w:r>
      <w:r>
        <w:rPr/>
        <w:t>％。市场价值方面，</w:t>
      </w:r>
      <w:r>
        <w:rPr>
          <w:rFonts w:ascii="Times New Roman" w:hAnsi="Times New Roman" w:cs="Times New Roman" w:eastAsia="Times New Roman" w:hint="default"/>
        </w:rPr>
        <w:t>IoT</w:t>
      </w:r>
      <w:r>
        <w:rPr>
          <w:rFonts w:ascii="Times New Roman" w:hAnsi="Times New Roman" w:cs="Times New Roman" w:eastAsia="Times New Roman" w:hint="default"/>
          <w:spacing w:val="1"/>
        </w:rPr>
        <w:t> </w:t>
      </w:r>
      <w:r>
        <w:rPr/>
        <w:t>半导体器件市场将从</w:t>
      </w:r>
      <w:r>
        <w:rPr>
          <w:spacing w:val="-51"/>
        </w:rPr>
        <w:t> </w:t>
      </w:r>
      <w:r>
        <w:rPr>
          <w:rFonts w:ascii="Times New Roman" w:hAnsi="Times New Roman" w:cs="Times New Roman" w:eastAsia="Times New Roman" w:hint="default"/>
        </w:rPr>
        <w:t>2016</w:t>
      </w:r>
      <w:r>
        <w:rPr>
          <w:rFonts w:ascii="Times New Roman" w:hAnsi="Times New Roman" w:cs="Times New Roman" w:eastAsia="Times New Roman" w:hint="default"/>
          <w:spacing w:val="-1"/>
        </w:rPr>
        <w:t> </w:t>
      </w:r>
      <w:r>
        <w:rPr/>
        <w:t>年的</w:t>
      </w:r>
      <w:r>
        <w:rPr>
          <w:spacing w:val="-53"/>
        </w:rPr>
        <w:t> </w:t>
      </w:r>
      <w:r>
        <w:rPr>
          <w:rFonts w:ascii="Times New Roman" w:hAnsi="Times New Roman" w:cs="Times New Roman" w:eastAsia="Times New Roman" w:hint="default"/>
        </w:rPr>
        <w:t>940</w:t>
      </w:r>
      <w:r>
        <w:rPr>
          <w:rFonts w:ascii="Times New Roman" w:hAnsi="Times New Roman" w:cs="Times New Roman" w:eastAsia="Times New Roman" w:hint="default"/>
          <w:spacing w:val="-2"/>
        </w:rPr>
        <w:t> </w:t>
      </w:r>
      <w:r>
        <w:rPr/>
        <w:t>亿美元增长到</w:t>
      </w:r>
      <w:r>
        <w:rPr>
          <w:spacing w:val="-53"/>
        </w:rPr>
        <w:t> </w:t>
      </w:r>
      <w:r>
        <w:rPr>
          <w:rFonts w:ascii="Times New Roman" w:hAnsi="Times New Roman" w:cs="Times New Roman" w:eastAsia="Times New Roman" w:hint="default"/>
        </w:rPr>
        <w:t>2025</w:t>
      </w:r>
      <w:r>
        <w:rPr>
          <w:rFonts w:ascii="Times New Roman" w:hAnsi="Times New Roman" w:cs="Times New Roman" w:eastAsia="Times New Roman" w:hint="default"/>
          <w:spacing w:val="-1"/>
        </w:rPr>
        <w:t> </w:t>
      </w:r>
      <w:r>
        <w:rPr/>
        <w:t>年的</w:t>
      </w:r>
      <w:r>
        <w:rPr>
          <w:spacing w:val="-53"/>
        </w:rPr>
        <w:t> </w:t>
      </w:r>
      <w:r>
        <w:rPr>
          <w:rFonts w:ascii="Times New Roman" w:hAnsi="Times New Roman" w:cs="Times New Roman" w:eastAsia="Times New Roman" w:hint="default"/>
        </w:rPr>
        <w:t>1728</w:t>
      </w:r>
      <w:r>
        <w:rPr>
          <w:rFonts w:ascii="Times New Roman" w:hAnsi="Times New Roman" w:cs="Times New Roman" w:eastAsia="Times New Roman" w:hint="default"/>
          <w:spacing w:val="-1"/>
        </w:rPr>
        <w:t> </w:t>
      </w:r>
      <w:r>
        <w:rPr/>
        <w:t>亿美元。</w:t>
      </w:r>
    </w:p>
    <w:p>
      <w:pPr>
        <w:spacing w:line="240" w:lineRule="auto" w:before="3" w:after="0"/>
        <w:ind w:right="0"/>
        <w:rPr>
          <w:rFonts w:ascii="宋体" w:hAnsi="宋体" w:cs="宋体" w:eastAsia="宋体" w:hint="default"/>
          <w:sz w:val="27"/>
          <w:szCs w:val="27"/>
        </w:rPr>
      </w:pPr>
    </w:p>
    <w:tbl>
      <w:tblPr>
        <w:tblW w:w="0" w:type="auto"/>
        <w:jc w:val="left"/>
        <w:tblInd w:w="132" w:type="dxa"/>
        <w:tblLayout w:type="fixed"/>
        <w:tblCellMar>
          <w:top w:w="0" w:type="dxa"/>
          <w:left w:w="0" w:type="dxa"/>
          <w:bottom w:w="0" w:type="dxa"/>
          <w:right w:w="0" w:type="dxa"/>
        </w:tblCellMar>
        <w:tblLook w:val="01E0"/>
      </w:tblPr>
      <w:tblGrid>
        <w:gridCol w:w="4782"/>
        <w:gridCol w:w="4848"/>
      </w:tblGrid>
      <w:tr>
        <w:trPr>
          <w:trHeight w:val="251" w:hRule="exact"/>
        </w:trPr>
        <w:tc>
          <w:tcPr>
            <w:tcW w:w="4782"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32" w:id="33"/>
            <w:bookmarkEnd w:id="33"/>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23</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5G IoT </w:t>
            </w:r>
            <w:r>
              <w:rPr>
                <w:rFonts w:ascii="Microsoft JhengHei" w:hAnsi="Microsoft JhengHei" w:cs="Microsoft JhengHei" w:eastAsia="Microsoft JhengHei" w:hint="default"/>
                <w:b/>
                <w:bCs/>
                <w:sz w:val="18"/>
                <w:szCs w:val="18"/>
              </w:rPr>
              <w:t>使用的电子元器件</w:t>
            </w:r>
            <w:r>
              <w:rPr>
                <w:rFonts w:ascii="Microsoft JhengHei" w:hAnsi="Microsoft JhengHei" w:cs="Microsoft JhengHei" w:eastAsia="Microsoft JhengHei" w:hint="default"/>
                <w:sz w:val="18"/>
                <w:szCs w:val="18"/>
              </w:rPr>
            </w:r>
          </w:p>
        </w:tc>
        <w:tc>
          <w:tcPr>
            <w:tcW w:w="4848" w:type="dxa"/>
            <w:tcBorders>
              <w:top w:val="nil" w:sz="6" w:space="0" w:color="auto"/>
              <w:left w:val="nil" w:sz="6" w:space="0" w:color="auto"/>
              <w:bottom w:val="single" w:sz="4" w:space="0" w:color="044E7D"/>
              <w:right w:val="nil" w:sz="6" w:space="0" w:color="auto"/>
            </w:tcBorders>
          </w:tcPr>
          <w:p>
            <w:pPr>
              <w:pStyle w:val="TableParagraph"/>
              <w:spacing w:line="200" w:lineRule="exact"/>
              <w:ind w:left="140" w:right="0"/>
              <w:jc w:val="left"/>
              <w:rPr>
                <w:rFonts w:ascii="Microsoft JhengHei" w:hAnsi="Microsoft JhengHei" w:cs="Microsoft JhengHei" w:eastAsia="Microsoft JhengHei" w:hint="default"/>
                <w:sz w:val="18"/>
                <w:szCs w:val="18"/>
              </w:rPr>
            </w:pPr>
            <w:bookmarkStart w:name="_bookmark33" w:id="34"/>
            <w:bookmarkEnd w:id="34"/>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24</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IoT</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器件呈现低价高量趋势</w:t>
            </w:r>
            <w:r>
              <w:rPr>
                <w:rFonts w:ascii="Microsoft JhengHei" w:hAnsi="Microsoft JhengHei" w:cs="Microsoft JhengHei" w:eastAsia="Microsoft JhengHei" w:hint="default"/>
                <w:sz w:val="18"/>
                <w:szCs w:val="18"/>
              </w:rPr>
            </w:r>
          </w:p>
        </w:tc>
      </w:tr>
      <w:tr>
        <w:trPr>
          <w:trHeight w:val="3310" w:hRule="exact"/>
        </w:trPr>
        <w:tc>
          <w:tcPr>
            <w:tcW w:w="4782" w:type="dxa"/>
            <w:tcBorders>
              <w:top w:val="single" w:sz="4" w:space="0" w:color="044E7D"/>
              <w:left w:val="nil" w:sz="6" w:space="0" w:color="auto"/>
              <w:bottom w:val="single" w:sz="4" w:space="0" w:color="044E7D"/>
              <w:right w:val="nil" w:sz="6" w:space="0" w:color="auto"/>
            </w:tcBorders>
          </w:tcPr>
          <w:p>
            <w:pPr>
              <w:pStyle w:val="TableParagraph"/>
              <w:spacing w:line="240" w:lineRule="auto" w:before="3"/>
              <w:ind w:right="0"/>
              <w:jc w:val="left"/>
              <w:rPr>
                <w:rFonts w:ascii="宋体" w:hAnsi="宋体" w:cs="宋体" w:eastAsia="宋体" w:hint="default"/>
                <w:sz w:val="25"/>
                <w:szCs w:val="25"/>
              </w:rPr>
            </w:pPr>
          </w:p>
          <w:p>
            <w:pPr>
              <w:pStyle w:val="TableParagraph"/>
              <w:spacing w:line="240" w:lineRule="auto"/>
              <w:ind w:left="170"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842259" cy="1676400"/>
                  <wp:effectExtent l="0" t="0" r="0" b="0"/>
                  <wp:docPr id="25" name="image61.jpeg" descr=""/>
                  <wp:cNvGraphicFramePr>
                    <a:graphicFrameLocks noChangeAspect="1"/>
                  </wp:cNvGraphicFramePr>
                  <a:graphic>
                    <a:graphicData uri="http://schemas.openxmlformats.org/drawingml/2006/picture">
                      <pic:pic>
                        <pic:nvPicPr>
                          <pic:cNvPr id="26" name="image61.jpeg"/>
                          <pic:cNvPicPr/>
                        </pic:nvPicPr>
                        <pic:blipFill>
                          <a:blip r:embed="rId72" cstate="print"/>
                          <a:stretch>
                            <a:fillRect/>
                          </a:stretch>
                        </pic:blipFill>
                        <pic:spPr>
                          <a:xfrm>
                            <a:off x="0" y="0"/>
                            <a:ext cx="2842259" cy="1676400"/>
                          </a:xfrm>
                          <a:prstGeom prst="rect">
                            <a:avLst/>
                          </a:prstGeom>
                        </pic:spPr>
                      </pic:pic>
                    </a:graphicData>
                  </a:graphic>
                </wp:inline>
              </w:drawing>
            </w:r>
            <w:r>
              <w:rPr>
                <w:rFonts w:ascii="宋体" w:hAnsi="宋体" w:cs="宋体" w:eastAsia="宋体" w:hint="default"/>
                <w:sz w:val="20"/>
                <w:szCs w:val="20"/>
              </w:rPr>
            </w:r>
          </w:p>
          <w:p>
            <w:pPr>
              <w:pStyle w:val="TableParagraph"/>
              <w:spacing w:line="240" w:lineRule="auto" w:before="4"/>
              <w:ind w:right="0"/>
              <w:jc w:val="left"/>
              <w:rPr>
                <w:rFonts w:ascii="宋体" w:hAnsi="宋体" w:cs="宋体" w:eastAsia="宋体" w:hint="default"/>
                <w:sz w:val="25"/>
                <w:szCs w:val="25"/>
              </w:rPr>
            </w:pPr>
          </w:p>
        </w:tc>
        <w:tc>
          <w:tcPr>
            <w:tcW w:w="4848" w:type="dxa"/>
            <w:tcBorders>
              <w:top w:val="single" w:sz="4" w:space="0" w:color="044E7D"/>
              <w:left w:val="nil" w:sz="6" w:space="0" w:color="auto"/>
              <w:bottom w:val="single" w:sz="4" w:space="0" w:color="044E7D"/>
              <w:right w:val="nil" w:sz="6" w:space="0" w:color="auto"/>
            </w:tcBorders>
          </w:tcPr>
          <w:p>
            <w:pPr>
              <w:pStyle w:val="TableParagraph"/>
              <w:spacing w:line="240" w:lineRule="auto" w:before="2"/>
              <w:ind w:right="0"/>
              <w:jc w:val="left"/>
              <w:rPr>
                <w:rFonts w:ascii="宋体" w:hAnsi="宋体" w:cs="宋体" w:eastAsia="宋体" w:hint="default"/>
                <w:sz w:val="9"/>
                <w:szCs w:val="9"/>
              </w:rPr>
            </w:pPr>
          </w:p>
          <w:p>
            <w:pPr>
              <w:pStyle w:val="TableParagraph"/>
              <w:spacing w:line="240" w:lineRule="auto"/>
              <w:ind w:left="140" w:right="0"/>
              <w:jc w:val="left"/>
              <w:rPr>
                <w:rFonts w:ascii="宋体" w:hAnsi="宋体" w:cs="宋体" w:eastAsia="宋体" w:hint="default"/>
                <w:sz w:val="20"/>
                <w:szCs w:val="20"/>
              </w:rPr>
            </w:pPr>
            <w:r>
              <w:rPr>
                <w:rFonts w:ascii="宋体" w:hAnsi="宋体" w:cs="宋体" w:eastAsia="宋体" w:hint="default"/>
                <w:sz w:val="20"/>
                <w:szCs w:val="20"/>
              </w:rPr>
              <w:pict>
                <v:group style="width:231pt;height:150pt;mso-position-horizontal-relative:char;mso-position-vertical-relative:line" coordorigin="0,0" coordsize="4620,3000">
                  <v:shape style="position:absolute;left:0;top:0;width:4620;height:3000" type="#_x0000_t75" stroked="false">
                    <v:imagedata r:id="rId73" o:title=""/>
                  </v:shape>
                  <v:shape style="position:absolute;left:431;top:66;width:527;height:116" type="#_x0000_t75" stroked="false">
                    <v:imagedata r:id="rId74" o:title=""/>
                  </v:shape>
                  <v:shape style="position:absolute;left:2612;top:66;width:885;height:115" type="#_x0000_t75" stroked="false">
                    <v:imagedata r:id="rId75" o:title=""/>
                  </v:shape>
                  <v:group style="position:absolute;left:881;top:820;width:905;height:176" coordorigin="881,820" coordsize="905,176">
                    <v:shape style="position:absolute;left:881;top:820;width:905;height:176" coordorigin="881,820" coordsize="905,176" path="m881,820l1786,820,1786,995,881,995,881,820xe" filled="true" fillcolor="#ffffff" stroked="false">
                      <v:path arrowok="t"/>
                      <v:fill type="solid"/>
                    </v:shape>
                    <v:shape style="position:absolute;left:1106;top:853;width:462;height:115" type="#_x0000_t75" stroked="false">
                      <v:imagedata r:id="rId76" o:title=""/>
                    </v:shape>
                    <v:shape style="position:absolute;left:1088;top:2565;width:971;height:175" type="#_x0000_t75" stroked="false">
                      <v:imagedata r:id="rId77" o:title=""/>
                    </v:shape>
                  </v:group>
                  <v:group style="position:absolute;left:1288;top:2154;width:971;height:200" coordorigin="1288,2154" coordsize="971,200">
                    <v:shape style="position:absolute;left:1288;top:2154;width:971;height:200" coordorigin="1288,2154" coordsize="971,200" path="m1288,2154l2259,2154,2259,2354,1288,2354,1288,2154xe" filled="true" fillcolor="#ffffff" stroked="false">
                      <v:path arrowok="t"/>
                      <v:fill type="solid"/>
                    </v:shape>
                    <v:shape style="position:absolute;left:1426;top:2197;width:697;height:102" type="#_x0000_t75" stroked="false">
                      <v:imagedata r:id="rId78" o:title=""/>
                    </v:shape>
                  </v:group>
                  <v:group style="position:absolute;left:2016;top:1798;width:971;height:200" coordorigin="2016,1798" coordsize="971,200">
                    <v:shape style="position:absolute;left:2016;top:1798;width:971;height:200" coordorigin="2016,1798" coordsize="971,200" path="m2016,1798l2987,1798,2987,1997,2016,1997,2016,1798xe" filled="true" fillcolor="#ffffff" stroked="false">
                      <v:path arrowok="t"/>
                      <v:fill type="solid"/>
                    </v:shape>
                    <v:shape style="position:absolute;left:2154;top:1838;width:697;height:102" type="#_x0000_t75" stroked="false">
                      <v:imagedata r:id="rId79" o:title=""/>
                    </v:shape>
                  </v:group>
                  <v:group style="position:absolute;left:2259;top:1424;width:972;height:200" coordorigin="2259,1424" coordsize="972,200">
                    <v:shape style="position:absolute;left:2259;top:1424;width:972;height:200" coordorigin="2259,1424" coordsize="972,200" path="m2259,1424l3230,1424,3230,1623,2259,1623,2259,1424xe" filled="true" fillcolor="#ffffff" stroked="false">
                      <v:path arrowok="t"/>
                      <v:fill type="solid"/>
                    </v:shape>
                    <v:shape style="position:absolute;left:2449;top:1463;width:590;height:102" type="#_x0000_t75" stroked="false">
                      <v:imagedata r:id="rId80" o:title=""/>
                    </v:shape>
                    <v:shape style="position:absolute;left:2793;top:693;width:971;height:199" type="#_x0000_t75" stroked="false">
                      <v:imagedata r:id="rId81" o:title=""/>
                    </v:shape>
                  </v:group>
                  <v:group style="position:absolute;left:3358;top:283;width:516;height:200" coordorigin="3358,283" coordsize="516,200">
                    <v:shape style="position:absolute;left:3358;top:283;width:516;height:200" coordorigin="3358,283" coordsize="516,200" path="m3358,283l3874,283,3874,482,3358,482,3358,283xe" filled="true" fillcolor="#ffffff" stroked="false">
                      <v:path arrowok="t"/>
                      <v:fill type="solid"/>
                    </v:shape>
                    <v:shape style="position:absolute;left:3516;top:257;width:204;height:101" type="#_x0000_t75" stroked="false">
                      <v:imagedata r:id="rId82" o:title=""/>
                    </v:shape>
                  </v:group>
                  <v:group style="position:absolute;left:3522;top:390;width:94;height:99" coordorigin="3522,390" coordsize="94,99">
                    <v:shape style="position:absolute;left:3522;top:390;width:94;height:99" coordorigin="3522,390" coordsize="94,99" path="m3568,460l3556,460,3556,483,3561,488,3605,488,3609,487,3611,486,3613,484,3614,478,3570,478,3568,475,3568,460xe" filled="true" fillcolor="#000000" stroked="false">
                      <v:path arrowok="t"/>
                      <v:fill type="solid"/>
                    </v:shape>
                    <v:shape style="position:absolute;left:3522;top:390;width:94;height:99" coordorigin="3522,390" coordsize="94,99" path="m3604,465l3600,478,3614,478,3614,478,3615,468,3604,465xe" filled="true" fillcolor="#000000" stroked="false">
                      <v:path arrowok="t"/>
                      <v:fill type="solid"/>
                    </v:shape>
                    <v:shape style="position:absolute;left:3522;top:390;width:94;height:99" coordorigin="3522,390" coordsize="94,99" path="m3603,404l3522,404,3522,468,3533,468,3533,460,3603,460,3603,450,3533,450,3533,437,3603,437,3603,427,3533,427,3533,414,3603,414,3603,404xe" filled="true" fillcolor="#000000" stroked="false">
                      <v:path arrowok="t"/>
                      <v:fill type="solid"/>
                    </v:shape>
                    <v:shape style="position:absolute;left:3522;top:390;width:94;height:99" coordorigin="3522,390" coordsize="94,99" path="m3568,437l3556,437,3556,450,3568,450,3568,437xe" filled="true" fillcolor="#000000" stroked="false">
                      <v:path arrowok="t"/>
                      <v:fill type="solid"/>
                    </v:shape>
                    <v:shape style="position:absolute;left:3522;top:390;width:94;height:99" coordorigin="3522,390" coordsize="94,99" path="m3603,437l3591,437,3591,450,3603,450,3603,437xe" filled="true" fillcolor="#000000" stroked="false">
                      <v:path arrowok="t"/>
                      <v:fill type="solid"/>
                    </v:shape>
                    <v:shape style="position:absolute;left:3522;top:390;width:94;height:99" coordorigin="3522,390" coordsize="94,99" path="m3568,414l3556,414,3556,427,3568,427,3568,414xe" filled="true" fillcolor="#000000" stroked="false">
                      <v:path arrowok="t"/>
                      <v:fill type="solid"/>
                    </v:shape>
                    <v:shape style="position:absolute;left:3522;top:390;width:94;height:99" coordorigin="3522,390" coordsize="94,99" path="m3603,414l3591,414,3591,427,3603,427,3603,414xe" filled="true" fillcolor="#000000" stroked="false">
                      <v:path arrowok="t"/>
                      <v:fill type="solid"/>
                    </v:shape>
                    <v:shape style="position:absolute;left:3522;top:390;width:94;height:99" coordorigin="3522,390" coordsize="94,99" path="m3568,390l3556,390,3556,404,3568,404,3568,390xe" filled="true" fillcolor="#000000" stroked="false">
                      <v:path arrowok="t"/>
                      <v:fill type="solid"/>
                    </v:shape>
                  </v:group>
                  <v:group style="position:absolute;left:3625;top:394;width:97;height:96" coordorigin="3625,394" coordsize="97,96">
                    <v:shape style="position:absolute;left:3625;top:394;width:97;height:96" coordorigin="3625,394" coordsize="97,96" path="m3648,478l3651,489,3677,489,3681,486,3681,479,3653,479,3648,478xe" filled="true" fillcolor="#000000" stroked="false">
                      <v:path arrowok="t"/>
                      <v:fill type="solid"/>
                    </v:shape>
                    <v:shape style="position:absolute;left:3625;top:394;width:97;height:96" coordorigin="3625,394" coordsize="97,96" path="m3681,446l3669,446,3669,477,3668,479,3681,479,3681,446xe" filled="true" fillcolor="#000000" stroked="false">
                      <v:path arrowok="t"/>
                      <v:fill type="solid"/>
                    </v:shape>
                    <v:shape style="position:absolute;left:3625;top:394;width:97;height:96" coordorigin="3625,394" coordsize="97,96" path="m3721,435l3625,435,3625,446,3721,446,3721,435xe" filled="true" fillcolor="#000000" stroked="false">
                      <v:path arrowok="t"/>
                      <v:fill type="solid"/>
                    </v:shape>
                    <v:shape style="position:absolute;left:3625;top:394;width:97;height:96" coordorigin="3625,394" coordsize="97,96" path="m3709,394l3636,394,3636,404,3694,404,3686,411,3678,417,3669,421,3669,435,3681,435,3681,427,3691,420,3701,412,3709,404,3709,394xe" filled="true" fillcolor="#000000" stroked="false">
                      <v:path arrowok="t"/>
                      <v:fill type="solid"/>
                    </v:shape>
                    <v:shape style="position:absolute;left:3355;top:1061;width:518;height:151" type="#_x0000_t75" stroked="false">
                      <v:imagedata r:id="rId83" o:title=""/>
                    </v:shape>
                  </v:group>
                  <v:group style="position:absolute;left:3224;top:995;width:620;height:230" coordorigin="3224,995" coordsize="620,230">
                    <v:shape style="position:absolute;left:3224;top:995;width:620;height:230" coordorigin="3224,995" coordsize="620,230" path="m3224,995l3843,995,3843,1224,3224,1224,3224,995xe" filled="true" fillcolor="#ffffff" stroked="false">
                      <v:path arrowok="t"/>
                      <v:fill type="solid"/>
                    </v:shape>
                    <v:shape style="position:absolute;left:3318;top:1050;width:429;height:102" type="#_x0000_t75" stroked="false">
                      <v:imagedata r:id="rId84" o:title=""/>
                    </v:shape>
                    <v:shape style="position:absolute;left:0;top:138;width:286;height:169" type="#_x0000_t75" stroked="false">
                      <v:imagedata r:id="rId85" o:title=""/>
                    </v:shape>
                    <v:shape style="position:absolute;left:0;top:566;width:280;height:193" type="#_x0000_t75" stroked="false">
                      <v:imagedata r:id="rId86" o:title=""/>
                    </v:shape>
                    <v:shape style="position:absolute;left:0;top:995;width:286;height:169" type="#_x0000_t75" stroked="false">
                      <v:imagedata r:id="rId87" o:title=""/>
                    </v:shape>
                    <v:shape style="position:absolute;left:0;top:1418;width:280;height:169" type="#_x0000_t75" stroked="false">
                      <v:imagedata r:id="rId88" o:title=""/>
                    </v:shape>
                    <v:shape style="position:absolute;left:0;top:1810;width:280;height:169" type="#_x0000_t75" stroked="false">
                      <v:imagedata r:id="rId89" o:title=""/>
                    </v:shape>
                    <v:shape style="position:absolute;left:0;top:2209;width:286;height:169" type="#_x0000_t75" stroked="false">
                      <v:imagedata r:id="rId90" o:title=""/>
                    </v:shape>
                    <v:shape style="position:absolute;left:0;top:2631;width:299;height:169" type="#_x0000_t75" stroked="false">
                      <v:imagedata r:id="rId91" o:title=""/>
                    </v:shape>
                    <v:shape style="position:absolute;left:523;top:2818;width:340;height:175" type="#_x0000_t75" stroked="false">
                      <v:imagedata r:id="rId92" o:title=""/>
                    </v:shape>
                    <v:shape style="position:absolute;left:1676;top:2818;width:340;height:169" type="#_x0000_t75" stroked="false">
                      <v:imagedata r:id="rId93" o:title=""/>
                    </v:shape>
                    <v:shape style="position:absolute;left:2271;top:2825;width:346;height:169" type="#_x0000_t75" stroked="false">
                      <v:imagedata r:id="rId94" o:title=""/>
                    </v:shape>
                    <v:shape style="position:absolute;left:2872;top:2825;width:346;height:169" type="#_x0000_t75" stroked="false">
                      <v:imagedata r:id="rId95" o:title=""/>
                    </v:shape>
                    <v:shape style="position:absolute;left:3534;top:2818;width:346;height:175" type="#_x0000_t75" stroked="false">
                      <v:imagedata r:id="rId96" o:title=""/>
                    </v:shape>
                    <v:shape style="position:absolute;left:1148;top:2830;width:346;height:169" type="#_x0000_t75" stroked="false">
                      <v:imagedata r:id="rId97" o:title=""/>
                    </v:shape>
                    <v:shape style="position:absolute;left:3946;top:2631;width:346;height:169" type="#_x0000_t75" stroked="false">
                      <v:imagedata r:id="rId98" o:title=""/>
                    </v:shape>
                    <v:shape style="position:absolute;left:3910;top:2209;width:552;height:169" type="#_x0000_t75" stroked="false">
                      <v:imagedata r:id="rId99" o:title=""/>
                    </v:shape>
                    <v:shape style="position:absolute;left:3910;top:1810;width:552;height:169" type="#_x0000_t75" stroked="false">
                      <v:imagedata r:id="rId100" o:title=""/>
                    </v:shape>
                    <v:shape style="position:absolute;left:3910;top:1430;width:631;height:169" type="#_x0000_t75" stroked="false">
                      <v:imagedata r:id="rId101" o:title=""/>
                    </v:shape>
                    <v:shape style="position:absolute;left:3910;top:995;width:625;height:169" type="#_x0000_t75" stroked="false">
                      <v:imagedata r:id="rId102" o:title=""/>
                    </v:shape>
                    <v:shape style="position:absolute;left:3910;top:566;width:649;height:169" type="#_x0000_t75" stroked="false">
                      <v:imagedata r:id="rId103" o:title=""/>
                    </v:shape>
                    <v:shape style="position:absolute;left:3910;top:144;width:704;height:175" type="#_x0000_t75" stroked="false">
                      <v:imagedata r:id="rId104" o:title=""/>
                    </v:shape>
                  </v:group>
                </v:group>
              </w:pict>
            </w:r>
            <w:r>
              <w:rPr>
                <w:rFonts w:ascii="宋体" w:hAnsi="宋体" w:cs="宋体" w:eastAsia="宋体" w:hint="default"/>
                <w:sz w:val="20"/>
                <w:szCs w:val="20"/>
              </w:rPr>
            </w:r>
          </w:p>
        </w:tc>
      </w:tr>
      <w:tr>
        <w:trPr>
          <w:trHeight w:val="252" w:hRule="exact"/>
        </w:trPr>
        <w:tc>
          <w:tcPr>
            <w:tcW w:w="4782"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Yole</w:t>
            </w:r>
            <w:r>
              <w:rPr>
                <w:rFonts w:ascii="宋体" w:hAnsi="宋体" w:cs="宋体" w:eastAsia="宋体" w:hint="default"/>
                <w:sz w:val="17"/>
                <w:szCs w:val="17"/>
              </w:rPr>
              <w:t>，中信建投证券研究发展部</w:t>
            </w:r>
          </w:p>
        </w:tc>
        <w:tc>
          <w:tcPr>
            <w:tcW w:w="4848"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36"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Yole</w:t>
            </w:r>
            <w:r>
              <w:rPr>
                <w:rFonts w:ascii="宋体" w:hAnsi="宋体" w:cs="宋体" w:eastAsia="宋体" w:hint="default"/>
                <w:sz w:val="17"/>
                <w:szCs w:val="17"/>
              </w:rPr>
              <w:t>，中信建投证券研究发展部</w:t>
            </w:r>
          </w:p>
        </w:tc>
      </w:tr>
    </w:tbl>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4068"/>
        <w:gridCol w:w="196"/>
        <w:gridCol w:w="120"/>
        <w:gridCol w:w="5247"/>
      </w:tblGrid>
      <w:tr>
        <w:trPr>
          <w:trHeight w:val="251" w:hRule="exact"/>
        </w:trPr>
        <w:tc>
          <w:tcPr>
            <w:tcW w:w="4068"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34" w:id="35"/>
            <w:bookmarkEnd w:id="35"/>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25</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2014-2025 </w:t>
            </w:r>
            <w:r>
              <w:rPr>
                <w:rFonts w:ascii="Microsoft JhengHei" w:hAnsi="Microsoft JhengHei" w:cs="Microsoft JhengHei" w:eastAsia="Microsoft JhengHei" w:hint="default"/>
                <w:b/>
                <w:bCs/>
                <w:sz w:val="18"/>
                <w:szCs w:val="18"/>
              </w:rPr>
              <w:t>年 </w:t>
            </w:r>
            <w:r>
              <w:rPr>
                <w:rFonts w:ascii="Arial" w:hAnsi="Arial" w:cs="Arial" w:eastAsia="Arial" w:hint="default"/>
                <w:b/>
                <w:bCs/>
                <w:sz w:val="18"/>
                <w:szCs w:val="18"/>
              </w:rPr>
              <w:t>IoT</w:t>
            </w:r>
            <w:r>
              <w:rPr>
                <w:rFonts w:ascii="Arial" w:hAnsi="Arial" w:cs="Arial" w:eastAsia="Arial" w:hint="default"/>
                <w:b/>
                <w:bCs/>
                <w:spacing w:val="-11"/>
                <w:sz w:val="18"/>
                <w:szCs w:val="18"/>
              </w:rPr>
              <w:t> </w:t>
            </w:r>
            <w:r>
              <w:rPr>
                <w:rFonts w:ascii="Microsoft JhengHei" w:hAnsi="Microsoft JhengHei" w:cs="Microsoft JhengHei" w:eastAsia="Microsoft JhengHei" w:hint="default"/>
                <w:b/>
                <w:bCs/>
                <w:sz w:val="18"/>
                <w:szCs w:val="18"/>
              </w:rPr>
              <w:t>半导体器件出货量预测</w:t>
            </w:r>
            <w:r>
              <w:rPr>
                <w:rFonts w:ascii="Microsoft JhengHei" w:hAnsi="Microsoft JhengHei" w:cs="Microsoft JhengHei" w:eastAsia="Microsoft JhengHei" w:hint="default"/>
                <w:sz w:val="18"/>
                <w:szCs w:val="18"/>
              </w:rPr>
            </w:r>
          </w:p>
        </w:tc>
        <w:tc>
          <w:tcPr>
            <w:tcW w:w="196" w:type="dxa"/>
            <w:tcBorders>
              <w:top w:val="nil" w:sz="6" w:space="0" w:color="auto"/>
              <w:left w:val="nil" w:sz="6" w:space="0" w:color="auto"/>
              <w:bottom w:val="single" w:sz="4" w:space="0" w:color="044E7D"/>
              <w:right w:val="nil" w:sz="6" w:space="0" w:color="auto"/>
            </w:tcBorders>
          </w:tcPr>
          <w:p>
            <w:pPr/>
          </w:p>
        </w:tc>
        <w:tc>
          <w:tcPr>
            <w:tcW w:w="120" w:type="dxa"/>
            <w:tcBorders>
              <w:top w:val="nil" w:sz="6" w:space="0" w:color="auto"/>
              <w:left w:val="nil" w:sz="6" w:space="0" w:color="auto"/>
              <w:bottom w:val="single" w:sz="4" w:space="0" w:color="044E7D"/>
              <w:right w:val="nil" w:sz="6" w:space="0" w:color="auto"/>
            </w:tcBorders>
          </w:tcPr>
          <w:p>
            <w:pPr/>
          </w:p>
        </w:tc>
        <w:tc>
          <w:tcPr>
            <w:tcW w:w="5247" w:type="dxa"/>
            <w:tcBorders>
              <w:top w:val="nil" w:sz="6" w:space="0" w:color="auto"/>
              <w:left w:val="nil" w:sz="6" w:space="0" w:color="auto"/>
              <w:bottom w:val="single" w:sz="4" w:space="0" w:color="044E7D"/>
              <w:right w:val="nil" w:sz="6" w:space="0" w:color="auto"/>
            </w:tcBorders>
          </w:tcPr>
          <w:p>
            <w:pPr>
              <w:pStyle w:val="TableParagraph"/>
              <w:spacing w:line="200" w:lineRule="exact"/>
              <w:ind w:left="539" w:right="0"/>
              <w:jc w:val="left"/>
              <w:rPr>
                <w:rFonts w:ascii="Microsoft JhengHei" w:hAnsi="Microsoft JhengHei" w:cs="Microsoft JhengHei" w:eastAsia="Microsoft JhengHei" w:hint="default"/>
                <w:sz w:val="18"/>
                <w:szCs w:val="18"/>
              </w:rPr>
            </w:pPr>
            <w:bookmarkStart w:name="_bookmark35" w:id="36"/>
            <w:bookmarkEnd w:id="36"/>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26</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2014-2025 </w:t>
            </w:r>
            <w:r>
              <w:rPr>
                <w:rFonts w:ascii="Microsoft JhengHei" w:hAnsi="Microsoft JhengHei" w:cs="Microsoft JhengHei" w:eastAsia="Microsoft JhengHei" w:hint="default"/>
                <w:b/>
                <w:bCs/>
                <w:sz w:val="18"/>
                <w:szCs w:val="18"/>
              </w:rPr>
              <w:t>年 </w:t>
            </w:r>
            <w:r>
              <w:rPr>
                <w:rFonts w:ascii="Arial" w:hAnsi="Arial" w:cs="Arial" w:eastAsia="Arial" w:hint="default"/>
                <w:b/>
                <w:bCs/>
                <w:sz w:val="18"/>
                <w:szCs w:val="18"/>
              </w:rPr>
              <w:t>IoT</w:t>
            </w:r>
            <w:r>
              <w:rPr>
                <w:rFonts w:ascii="Arial" w:hAnsi="Arial" w:cs="Arial" w:eastAsia="Arial" w:hint="default"/>
                <w:b/>
                <w:bCs/>
                <w:spacing w:val="-8"/>
                <w:sz w:val="18"/>
                <w:szCs w:val="18"/>
              </w:rPr>
              <w:t> </w:t>
            </w:r>
            <w:r>
              <w:rPr>
                <w:rFonts w:ascii="Microsoft JhengHei" w:hAnsi="Microsoft JhengHei" w:cs="Microsoft JhengHei" w:eastAsia="Microsoft JhengHei" w:hint="default"/>
                <w:b/>
                <w:bCs/>
                <w:sz w:val="18"/>
                <w:szCs w:val="18"/>
              </w:rPr>
              <w:t>半导体器件市场空间预测</w:t>
            </w:r>
            <w:r>
              <w:rPr>
                <w:rFonts w:ascii="Microsoft JhengHei" w:hAnsi="Microsoft JhengHei" w:cs="Microsoft JhengHei" w:eastAsia="Microsoft JhengHei" w:hint="default"/>
                <w:sz w:val="18"/>
                <w:szCs w:val="18"/>
              </w:rPr>
            </w:r>
          </w:p>
        </w:tc>
      </w:tr>
      <w:tr>
        <w:trPr>
          <w:trHeight w:val="178" w:hRule="exact"/>
        </w:trPr>
        <w:tc>
          <w:tcPr>
            <w:tcW w:w="4068" w:type="dxa"/>
            <w:tcBorders>
              <w:top w:val="single" w:sz="4" w:space="0" w:color="044E7D"/>
              <w:left w:val="nil" w:sz="6" w:space="0" w:color="auto"/>
              <w:bottom w:val="nil" w:sz="6" w:space="0" w:color="auto"/>
              <w:right w:val="nil" w:sz="6" w:space="0" w:color="auto"/>
            </w:tcBorders>
          </w:tcPr>
          <w:p>
            <w:pPr/>
          </w:p>
        </w:tc>
        <w:tc>
          <w:tcPr>
            <w:tcW w:w="196" w:type="dxa"/>
            <w:tcBorders>
              <w:top w:val="single" w:sz="4" w:space="0" w:color="044E7D"/>
              <w:left w:val="nil" w:sz="6" w:space="0" w:color="auto"/>
              <w:bottom w:val="nil" w:sz="6" w:space="0" w:color="auto"/>
              <w:right w:val="nil" w:sz="6" w:space="0" w:color="auto"/>
            </w:tcBorders>
          </w:tcPr>
          <w:p>
            <w:pPr/>
          </w:p>
        </w:tc>
        <w:tc>
          <w:tcPr>
            <w:tcW w:w="120" w:type="dxa"/>
            <w:tcBorders>
              <w:top w:val="single" w:sz="4" w:space="0" w:color="044E7D"/>
              <w:left w:val="nil" w:sz="6" w:space="0" w:color="auto"/>
              <w:bottom w:val="nil" w:sz="6" w:space="0" w:color="auto"/>
              <w:right w:val="nil" w:sz="6" w:space="0" w:color="auto"/>
            </w:tcBorders>
          </w:tcPr>
          <w:p>
            <w:pPr/>
          </w:p>
        </w:tc>
        <w:tc>
          <w:tcPr>
            <w:tcW w:w="5247" w:type="dxa"/>
            <w:tcBorders>
              <w:top w:val="single" w:sz="4" w:space="0" w:color="044E7D"/>
              <w:left w:val="nil" w:sz="6" w:space="0" w:color="auto"/>
              <w:bottom w:val="nil" w:sz="6" w:space="0" w:color="auto"/>
              <w:right w:val="nil" w:sz="6" w:space="0" w:color="auto"/>
            </w:tcBorders>
          </w:tcPr>
          <w:p>
            <w:pPr/>
          </w:p>
        </w:tc>
      </w:tr>
      <w:tr>
        <w:trPr>
          <w:trHeight w:val="2422" w:hRule="exact"/>
        </w:trPr>
        <w:tc>
          <w:tcPr>
            <w:tcW w:w="4068" w:type="dxa"/>
            <w:tcBorders>
              <w:top w:val="nil" w:sz="6" w:space="0" w:color="auto"/>
              <w:left w:val="nil" w:sz="6" w:space="0" w:color="auto"/>
              <w:bottom w:val="nil" w:sz="6" w:space="0" w:color="auto"/>
              <w:right w:val="single" w:sz="30" w:space="0" w:color="81A6BD"/>
            </w:tcBorders>
          </w:tcPr>
          <w:p>
            <w:pPr>
              <w:pStyle w:val="TableParagraph"/>
              <w:spacing w:line="240" w:lineRule="auto" w:before="4"/>
              <w:ind w:right="0"/>
              <w:jc w:val="left"/>
              <w:rPr>
                <w:rFonts w:ascii="宋体" w:hAnsi="宋体" w:cs="宋体" w:eastAsia="宋体" w:hint="default"/>
                <w:sz w:val="4"/>
                <w:szCs w:val="4"/>
              </w:rPr>
            </w:pPr>
          </w:p>
          <w:p>
            <w:pPr>
              <w:pStyle w:val="TableParagraph"/>
              <w:spacing w:line="113" w:lineRule="exact"/>
              <w:ind w:left="909" w:right="0"/>
              <w:jc w:val="left"/>
              <w:rPr>
                <w:rFonts w:ascii="宋体" w:hAnsi="宋体" w:cs="宋体" w:eastAsia="宋体" w:hint="default"/>
                <w:sz w:val="11"/>
                <w:szCs w:val="11"/>
              </w:rPr>
            </w:pPr>
            <w:r>
              <w:rPr>
                <w:rFonts w:ascii="宋体"/>
                <w:position w:val="-1"/>
                <w:sz w:val="11"/>
              </w:rPr>
              <w:drawing>
                <wp:inline distT="0" distB="0" distL="0" distR="0">
                  <wp:extent cx="547770" cy="71437"/>
                  <wp:effectExtent l="0" t="0" r="0" b="0"/>
                  <wp:docPr id="27" name="image94.png" descr=""/>
                  <wp:cNvGraphicFramePr>
                    <a:graphicFrameLocks noChangeAspect="1"/>
                  </wp:cNvGraphicFramePr>
                  <a:graphic>
                    <a:graphicData uri="http://schemas.openxmlformats.org/drawingml/2006/picture">
                      <pic:pic>
                        <pic:nvPicPr>
                          <pic:cNvPr id="28" name="image94.png"/>
                          <pic:cNvPicPr/>
                        </pic:nvPicPr>
                        <pic:blipFill>
                          <a:blip r:embed="rId105" cstate="print"/>
                          <a:stretch>
                            <a:fillRect/>
                          </a:stretch>
                        </pic:blipFill>
                        <pic:spPr>
                          <a:xfrm>
                            <a:off x="0" y="0"/>
                            <a:ext cx="547770" cy="71437"/>
                          </a:xfrm>
                          <a:prstGeom prst="rect">
                            <a:avLst/>
                          </a:prstGeom>
                        </pic:spPr>
                      </pic:pic>
                    </a:graphicData>
                  </a:graphic>
                </wp:inline>
              </w:drawing>
            </w:r>
            <w:r>
              <w:rPr>
                <w:rFonts w:ascii="宋体"/>
                <w:position w:val="-1"/>
                <w:sz w:val="11"/>
              </w:rPr>
            </w:r>
            <w:r>
              <w:rPr>
                <w:rFonts w:ascii="Times New Roman"/>
                <w:spacing w:val="24"/>
                <w:position w:val="-1"/>
                <w:sz w:val="11"/>
              </w:rPr>
              <w:t> </w:t>
            </w:r>
            <w:r>
              <w:rPr>
                <w:rFonts w:ascii="宋体"/>
                <w:spacing w:val="24"/>
                <w:position w:val="-1"/>
                <w:sz w:val="11"/>
              </w:rPr>
              <w:drawing>
                <wp:inline distT="0" distB="0" distL="0" distR="0">
                  <wp:extent cx="397157" cy="71437"/>
                  <wp:effectExtent l="0" t="0" r="0" b="0"/>
                  <wp:docPr id="29" name="image95.png" descr=""/>
                  <wp:cNvGraphicFramePr>
                    <a:graphicFrameLocks noChangeAspect="1"/>
                  </wp:cNvGraphicFramePr>
                  <a:graphic>
                    <a:graphicData uri="http://schemas.openxmlformats.org/drawingml/2006/picture">
                      <pic:pic>
                        <pic:nvPicPr>
                          <pic:cNvPr id="30" name="image95.png"/>
                          <pic:cNvPicPr/>
                        </pic:nvPicPr>
                        <pic:blipFill>
                          <a:blip r:embed="rId106" cstate="print"/>
                          <a:stretch>
                            <a:fillRect/>
                          </a:stretch>
                        </pic:blipFill>
                        <pic:spPr>
                          <a:xfrm>
                            <a:off x="0" y="0"/>
                            <a:ext cx="397157" cy="71437"/>
                          </a:xfrm>
                          <a:prstGeom prst="rect">
                            <a:avLst/>
                          </a:prstGeom>
                        </pic:spPr>
                      </pic:pic>
                    </a:graphicData>
                  </a:graphic>
                </wp:inline>
              </w:drawing>
            </w:r>
            <w:r>
              <w:rPr>
                <w:rFonts w:ascii="宋体"/>
                <w:spacing w:val="24"/>
                <w:position w:val="-1"/>
                <w:sz w:val="11"/>
              </w:rPr>
            </w:r>
            <w:r>
              <w:rPr>
                <w:rFonts w:ascii="Times New Roman"/>
                <w:spacing w:val="22"/>
                <w:position w:val="-1"/>
                <w:sz w:val="11"/>
              </w:rPr>
              <w:t> </w:t>
            </w:r>
            <w:r>
              <w:rPr>
                <w:rFonts w:ascii="宋体"/>
                <w:spacing w:val="22"/>
                <w:position w:val="-1"/>
                <w:sz w:val="11"/>
              </w:rPr>
              <w:drawing>
                <wp:inline distT="0" distB="0" distL="0" distR="0">
                  <wp:extent cx="397920" cy="70675"/>
                  <wp:effectExtent l="0" t="0" r="0" b="0"/>
                  <wp:docPr id="31" name="image96.png" descr=""/>
                  <wp:cNvGraphicFramePr>
                    <a:graphicFrameLocks noChangeAspect="1"/>
                  </wp:cNvGraphicFramePr>
                  <a:graphic>
                    <a:graphicData uri="http://schemas.openxmlformats.org/drawingml/2006/picture">
                      <pic:pic>
                        <pic:nvPicPr>
                          <pic:cNvPr id="32" name="image96.png"/>
                          <pic:cNvPicPr/>
                        </pic:nvPicPr>
                        <pic:blipFill>
                          <a:blip r:embed="rId107" cstate="print"/>
                          <a:stretch>
                            <a:fillRect/>
                          </a:stretch>
                        </pic:blipFill>
                        <pic:spPr>
                          <a:xfrm>
                            <a:off x="0" y="0"/>
                            <a:ext cx="397920" cy="70675"/>
                          </a:xfrm>
                          <a:prstGeom prst="rect">
                            <a:avLst/>
                          </a:prstGeom>
                        </pic:spPr>
                      </pic:pic>
                    </a:graphicData>
                  </a:graphic>
                </wp:inline>
              </w:drawing>
            </w:r>
            <w:r>
              <w:rPr>
                <w:rFonts w:ascii="宋体"/>
                <w:spacing w:val="22"/>
                <w:position w:val="-1"/>
                <w:sz w:val="11"/>
              </w:rPr>
            </w:r>
            <w:r>
              <w:rPr>
                <w:rFonts w:ascii="Times New Roman"/>
                <w:spacing w:val="48"/>
                <w:position w:val="-1"/>
                <w:sz w:val="11"/>
              </w:rPr>
              <w:t> </w:t>
            </w:r>
            <w:r>
              <w:rPr>
                <w:rFonts w:ascii="宋体"/>
                <w:spacing w:val="48"/>
                <w:position w:val="-1"/>
                <w:sz w:val="11"/>
              </w:rPr>
              <w:drawing>
                <wp:inline distT="0" distB="0" distL="0" distR="0">
                  <wp:extent cx="376673" cy="71437"/>
                  <wp:effectExtent l="0" t="0" r="0" b="0"/>
                  <wp:docPr id="33" name="image97.png" descr=""/>
                  <wp:cNvGraphicFramePr>
                    <a:graphicFrameLocks noChangeAspect="1"/>
                  </wp:cNvGraphicFramePr>
                  <a:graphic>
                    <a:graphicData uri="http://schemas.openxmlformats.org/drawingml/2006/picture">
                      <pic:pic>
                        <pic:nvPicPr>
                          <pic:cNvPr id="34" name="image97.png"/>
                          <pic:cNvPicPr/>
                        </pic:nvPicPr>
                        <pic:blipFill>
                          <a:blip r:embed="rId108" cstate="print"/>
                          <a:stretch>
                            <a:fillRect/>
                          </a:stretch>
                        </pic:blipFill>
                        <pic:spPr>
                          <a:xfrm>
                            <a:off x="0" y="0"/>
                            <a:ext cx="376673" cy="71437"/>
                          </a:xfrm>
                          <a:prstGeom prst="rect">
                            <a:avLst/>
                          </a:prstGeom>
                        </pic:spPr>
                      </pic:pic>
                    </a:graphicData>
                  </a:graphic>
                </wp:inline>
              </w:drawing>
            </w:r>
            <w:r>
              <w:rPr>
                <w:rFonts w:ascii="宋体"/>
                <w:spacing w:val="48"/>
                <w:position w:val="-1"/>
                <w:sz w:val="11"/>
              </w:rPr>
            </w:r>
          </w:p>
          <w:p>
            <w:pPr>
              <w:pStyle w:val="TableParagraph"/>
              <w:spacing w:line="240" w:lineRule="auto" w:before="1"/>
              <w:ind w:right="0"/>
              <w:jc w:val="left"/>
              <w:rPr>
                <w:rFonts w:ascii="宋体" w:hAnsi="宋体" w:cs="宋体" w:eastAsia="宋体" w:hint="default"/>
                <w:sz w:val="11"/>
                <w:szCs w:val="11"/>
              </w:rPr>
            </w:pPr>
          </w:p>
          <w:p>
            <w:pPr>
              <w:pStyle w:val="TableParagraph"/>
              <w:spacing w:line="88" w:lineRule="exact"/>
              <w:ind w:left="147" w:right="0"/>
              <w:jc w:val="left"/>
              <w:rPr>
                <w:rFonts w:ascii="宋体" w:hAnsi="宋体" w:cs="宋体" w:eastAsia="宋体" w:hint="default"/>
                <w:sz w:val="8"/>
                <w:szCs w:val="8"/>
              </w:rPr>
            </w:pPr>
            <w:r>
              <w:rPr>
                <w:rFonts w:ascii="宋体" w:hAnsi="宋体" w:cs="宋体" w:eastAsia="宋体" w:hint="default"/>
                <w:position w:val="-1"/>
                <w:sz w:val="8"/>
                <w:szCs w:val="8"/>
              </w:rPr>
              <w:pict>
                <v:group style="width:6.95pt;height:4.45pt;mso-position-horizontal-relative:char;mso-position-vertical-relative:line" coordorigin="0,0" coordsize="139,89">
                  <v:group style="position:absolute;left:0;top:0;width:63;height:89" coordorigin="0,0" coordsize="63,89">
                    <v:shape style="position:absolute;left:0;top:0;width:63;height:89" coordorigin="0,0" coordsize="63,89" path="m14,60l0,60,1,70,4,77,10,82,16,87,22,89,41,89,48,86,54,81,59,77,27,77,22,76,20,73,16,70,14,65,14,60xe" filled="true" fillcolor="#000000" stroked="false">
                      <v:path arrowok="t"/>
                      <v:fill type="solid"/>
                    </v:shape>
                    <v:shape style="position:absolute;left:0;top:0;width:63;height:89" coordorigin="0,0" coordsize="63,89" path="m59,12l37,12,41,13,43,15,45,17,47,20,47,29,45,32,43,34,40,36,36,38,25,38,25,48,37,48,41,49,44,52,47,54,48,57,48,66,47,70,44,72,41,75,37,77,59,77,60,76,62,70,62,56,61,52,58,49,56,46,51,44,47,42,56,39,60,33,60,16,59,12xe" filled="true" fillcolor="#000000" stroked="false">
                      <v:path arrowok="t"/>
                      <v:fill type="solid"/>
                    </v:shape>
                    <v:shape style="position:absolute;left:0;top:0;width:63;height:89" coordorigin="0,0" coordsize="63,89" path="m40,0l24,0,17,2,5,12,2,18,2,27,16,27,16,22,18,18,23,13,27,12,59,12,58,10,53,6,48,2,40,0xe" filled="true" fillcolor="#000000" stroked="false">
                      <v:path arrowok="t"/>
                      <v:fill type="solid"/>
                    </v:shape>
                  </v:group>
                  <v:group style="position:absolute;left:76;top:0;width:63;height:89" coordorigin="76,0" coordsize="63,89">
                    <v:shape style="position:absolute;left:76;top:0;width:63;height:89" coordorigin="76,0" coordsize="63,89" path="m117,0l97,0,89,4,79,20,76,31,76,58,79,68,89,85,97,89,117,89,125,85,130,77,100,77,96,73,93,65,91,61,90,53,90,36,91,28,93,23,96,16,100,12,130,12,125,4,117,0xe" filled="true" fillcolor="#000000" stroked="false">
                      <v:path arrowok="t"/>
                      <v:fill type="solid"/>
                    </v:shape>
                    <v:shape style="position:absolute;left:76;top:0;width:63;height:89" coordorigin="76,0" coordsize="63,89" path="m130,12l114,12,119,16,122,23,124,28,125,36,125,53,124,61,122,65,119,73,114,77,130,77,131,77,136,68,138,58,138,31,136,20,131,12,130,12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2"/>
              <w:ind w:right="0"/>
              <w:jc w:val="left"/>
              <w:rPr>
                <w:rFonts w:ascii="宋体" w:hAnsi="宋体" w:cs="宋体" w:eastAsia="宋体" w:hint="default"/>
                <w:sz w:val="19"/>
                <w:szCs w:val="19"/>
              </w:rPr>
            </w:pPr>
          </w:p>
          <w:p>
            <w:pPr>
              <w:pStyle w:val="TableParagraph"/>
              <w:spacing w:line="88" w:lineRule="exact"/>
              <w:ind w:left="148" w:right="0"/>
              <w:jc w:val="left"/>
              <w:rPr>
                <w:rFonts w:ascii="宋体" w:hAnsi="宋体" w:cs="宋体" w:eastAsia="宋体" w:hint="default"/>
                <w:sz w:val="8"/>
                <w:szCs w:val="8"/>
              </w:rPr>
            </w:pPr>
            <w:r>
              <w:rPr>
                <w:rFonts w:ascii="宋体" w:hAnsi="宋体" w:cs="宋体" w:eastAsia="宋体" w:hint="default"/>
                <w:position w:val="-1"/>
                <w:sz w:val="8"/>
                <w:szCs w:val="8"/>
              </w:rPr>
              <w:pict>
                <v:group style="width:6.9pt;height:4.45pt;mso-position-horizontal-relative:char;mso-position-vertical-relative:line" coordorigin="0,0" coordsize="138,89">
                  <v:group style="position:absolute;left:0;top:0;width:60;height:88" coordorigin="0,0" coordsize="60,88">
                    <v:shape style="position:absolute;left:0;top:0;width:60;height:88" coordorigin="0,0" coordsize="60,88" path="m57,12l36,12,39,13,42,15,44,17,45,21,45,30,44,35,18,55,12,61,9,64,3,71,0,78,0,87,60,87,60,75,18,75,20,70,25,65,33,60,42,54,48,49,51,46,57,40,60,33,60,18,57,12xe" filled="true" fillcolor="#000000" stroked="false">
                      <v:path arrowok="t"/>
                      <v:fill type="solid"/>
                    </v:shape>
                    <v:shape style="position:absolute;left:0;top:0;width:60;height:88" coordorigin="0,0" coordsize="60,88" path="m40,0l22,0,15,3,3,15,1,22,0,32,15,32,15,26,16,20,19,17,22,13,25,12,57,12,46,2,40,0xe" filled="true" fillcolor="#000000" stroked="false">
                      <v:path arrowok="t"/>
                      <v:fill type="solid"/>
                    </v:shape>
                  </v:group>
                  <v:group style="position:absolute;left:75;top:2;width:63;height:88" coordorigin="75,2" coordsize="63,88">
                    <v:shape style="position:absolute;left:75;top:2;width:63;height:88" coordorigin="75,2" coordsize="63,88" path="m89,63l75,63,76,71,79,78,85,82,91,87,97,89,114,89,121,86,127,81,132,77,100,77,97,76,94,74,91,72,89,68,89,63xe" filled="true" fillcolor="#000000" stroked="false">
                      <v:path arrowok="t"/>
                      <v:fill type="solid"/>
                    </v:shape>
                    <v:shape style="position:absolute;left:75;top:2;width:63;height:88" coordorigin="75,2" coordsize="63,88" path="m133,41l111,41,116,43,119,46,122,49,123,54,123,65,121,69,118,72,115,75,110,77,132,77,134,76,137,68,137,50,135,43,133,41xe" filled="true" fillcolor="#000000" stroked="false">
                      <v:path arrowok="t"/>
                      <v:fill type="solid"/>
                    </v:shape>
                    <v:shape style="position:absolute;left:75;top:2;width:63;height:88" coordorigin="75,2" coordsize="63,88" path="m133,2l81,2,76,49,89,49,91,47,94,45,96,43,99,42,102,41,133,41,129,38,129,37,90,37,92,14,133,14,133,2xe" filled="true" fillcolor="#000000" stroked="false">
                      <v:path arrowok="t"/>
                      <v:fill type="solid"/>
                    </v:shape>
                    <v:shape style="position:absolute;left:75;top:2;width:63;height:88" coordorigin="75,2" coordsize="63,88" path="m118,30l106,30,102,30,100,31,96,33,93,35,90,37,129,37,125,32,118,30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1"/>
              <w:ind w:right="0"/>
              <w:jc w:val="left"/>
              <w:rPr>
                <w:rFonts w:ascii="宋体" w:hAnsi="宋体" w:cs="宋体" w:eastAsia="宋体" w:hint="default"/>
                <w:sz w:val="19"/>
                <w:szCs w:val="19"/>
              </w:rPr>
            </w:pPr>
          </w:p>
          <w:p>
            <w:pPr>
              <w:pStyle w:val="TableParagraph"/>
              <w:spacing w:line="89" w:lineRule="exact"/>
              <w:ind w:left="148" w:right="0"/>
              <w:jc w:val="left"/>
              <w:rPr>
                <w:rFonts w:ascii="宋体" w:hAnsi="宋体" w:cs="宋体" w:eastAsia="宋体" w:hint="default"/>
                <w:sz w:val="8"/>
                <w:szCs w:val="8"/>
              </w:rPr>
            </w:pPr>
            <w:r>
              <w:rPr>
                <w:rFonts w:ascii="宋体" w:hAnsi="宋体" w:cs="宋体" w:eastAsia="宋体" w:hint="default"/>
                <w:position w:val="-1"/>
                <w:sz w:val="8"/>
                <w:szCs w:val="8"/>
              </w:rPr>
              <w:pict>
                <v:group style="width:6.9pt;height:4.5pt;mso-position-horizontal-relative:char;mso-position-vertical-relative:line" coordorigin="0,0" coordsize="138,90">
                  <v:group style="position:absolute;left:0;top:0;width:60;height:88" coordorigin="0,0" coordsize="60,88">
                    <v:shape style="position:absolute;left:0;top:0;width:60;height:88" coordorigin="0,0" coordsize="60,88" path="m56,12l36,12,39,13,42,15,44,18,45,21,45,31,44,35,40,39,38,42,33,45,18,56,12,61,9,65,3,71,0,79,0,88,60,88,60,75,18,75,20,71,25,65,33,60,42,54,48,50,51,46,57,40,60,33,60,18,57,12,56,12xe" filled="true" fillcolor="#000000" stroked="false">
                      <v:path arrowok="t"/>
                      <v:fill type="solid"/>
                    </v:shape>
                    <v:shape style="position:absolute;left:0;top:0;width:60;height:88" coordorigin="0,0" coordsize="60,88" path="m40,0l22,0,15,3,9,9,3,15,1,23,0,33,15,33,15,26,16,21,19,17,22,14,25,12,56,12,46,2,40,0xe" filled="true" fillcolor="#000000" stroked="false">
                      <v:path arrowok="t"/>
                      <v:fill type="solid"/>
                    </v:shape>
                  </v:group>
                  <v:group style="position:absolute;left:75;top:0;width:63;height:90" coordorigin="75,0" coordsize="63,90">
                    <v:shape style="position:absolute;left:75;top:0;width:63;height:90" coordorigin="75,0" coordsize="63,90" path="m116,0l96,0,88,4,83,13,78,20,75,31,75,58,78,69,83,77,88,85,96,89,116,89,124,85,129,77,99,77,94,73,92,66,90,61,89,54,89,36,90,29,92,23,94,16,99,12,129,12,124,4,116,0xe" filled="true" fillcolor="#000000" stroked="false">
                      <v:path arrowok="t"/>
                      <v:fill type="solid"/>
                    </v:shape>
                    <v:shape style="position:absolute;left:75;top:0;width:63;height:90" coordorigin="75,0" coordsize="63,90" path="m129,12l113,12,118,16,120,23,123,29,123,36,123,54,123,61,120,66,118,73,113,77,129,77,129,77,135,69,137,58,137,31,135,20,129,13,129,12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2"/>
              <w:ind w:right="0"/>
              <w:jc w:val="left"/>
              <w:rPr>
                <w:rFonts w:ascii="宋体" w:hAnsi="宋体" w:cs="宋体" w:eastAsia="宋体" w:hint="default"/>
                <w:sz w:val="19"/>
                <w:szCs w:val="19"/>
              </w:rPr>
            </w:pPr>
          </w:p>
          <w:p>
            <w:pPr>
              <w:pStyle w:val="TableParagraph"/>
              <w:spacing w:line="87" w:lineRule="exact"/>
              <w:ind w:left="170" w:right="0"/>
              <w:jc w:val="left"/>
              <w:rPr>
                <w:rFonts w:ascii="宋体" w:hAnsi="宋体" w:cs="宋体" w:eastAsia="宋体" w:hint="default"/>
                <w:sz w:val="8"/>
                <w:szCs w:val="8"/>
              </w:rPr>
            </w:pPr>
            <w:r>
              <w:rPr>
                <w:rFonts w:ascii="宋体" w:hAnsi="宋体" w:cs="宋体" w:eastAsia="宋体" w:hint="default"/>
                <w:position w:val="-1"/>
                <w:sz w:val="8"/>
                <w:szCs w:val="8"/>
              </w:rPr>
              <w:pict>
                <v:group style="width:5.85pt;height:4.4pt;mso-position-horizontal-relative:char;mso-position-vertical-relative:line" coordorigin="0,0" coordsize="117,88">
                  <v:group style="position:absolute;left:0;top:0;width:34;height:86" coordorigin="0,0" coordsize="34,86">
                    <v:shape style="position:absolute;left:0;top:0;width:34;height:86" coordorigin="0,0" coordsize="34,86" path="m33,17l19,17,19,86,33,86,33,17xe" filled="true" fillcolor="#000000" stroked="false">
                      <v:path arrowok="t"/>
                      <v:fill type="solid"/>
                    </v:shape>
                    <v:shape style="position:absolute;left:0;top:0;width:34;height:86" coordorigin="0,0" coordsize="34,86" path="m33,0l23,0,20,3,16,6,12,8,8,11,4,12,0,14,0,27,8,25,14,22,19,17,33,17,33,0xe" filled="true" fillcolor="#000000" stroked="false">
                      <v:path arrowok="t"/>
                      <v:fill type="solid"/>
                    </v:shape>
                  </v:group>
                  <v:group style="position:absolute;left:54;top:0;width:63;height:88" coordorigin="54,0" coordsize="63,88">
                    <v:shape style="position:absolute;left:54;top:0;width:63;height:88" coordorigin="54,0" coordsize="63,88" path="m68,62l54,62,55,70,58,76,65,81,70,85,77,87,93,87,100,85,107,80,112,75,80,75,76,74,73,72,71,70,69,67,68,62xe" filled="true" fillcolor="#000000" stroked="false">
                      <v:path arrowok="t"/>
                      <v:fill type="solid"/>
                    </v:shape>
                    <v:shape style="position:absolute;left:54;top:0;width:63;height:88" coordorigin="54,0" coordsize="63,88" path="m112,40l91,40,95,41,101,48,102,52,102,63,101,68,94,74,89,75,112,75,113,74,116,67,116,49,114,41,112,40xe" filled="true" fillcolor="#000000" stroked="false">
                      <v:path arrowok="t"/>
                      <v:fill type="solid"/>
                    </v:shape>
                    <v:shape style="position:absolute;left:54;top:0;width:63;height:88" coordorigin="54,0" coordsize="63,88" path="m113,0l60,0,56,48,69,48,71,45,73,43,76,42,78,40,82,40,112,40,109,36,69,36,72,12,113,12,113,0xe" filled="true" fillcolor="#000000" stroked="false">
                      <v:path arrowok="t"/>
                      <v:fill type="solid"/>
                    </v:shape>
                    <v:shape style="position:absolute;left:54;top:0;width:63;height:88" coordorigin="54,0" coordsize="63,88" path="m97,28l85,28,82,29,79,30,76,31,72,33,70,36,109,36,104,31,97,28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6"/>
              <w:ind w:right="0"/>
              <w:jc w:val="left"/>
              <w:rPr>
                <w:rFonts w:ascii="宋体" w:hAnsi="宋体" w:cs="宋体" w:eastAsia="宋体" w:hint="default"/>
                <w:sz w:val="19"/>
                <w:szCs w:val="19"/>
              </w:rPr>
            </w:pPr>
          </w:p>
          <w:p>
            <w:pPr>
              <w:pStyle w:val="TableParagraph"/>
              <w:spacing w:line="88" w:lineRule="exact"/>
              <w:ind w:left="170" w:right="0"/>
              <w:jc w:val="left"/>
              <w:rPr>
                <w:rFonts w:ascii="宋体" w:hAnsi="宋体" w:cs="宋体" w:eastAsia="宋体" w:hint="default"/>
                <w:sz w:val="8"/>
                <w:szCs w:val="8"/>
              </w:rPr>
            </w:pPr>
            <w:r>
              <w:rPr>
                <w:rFonts w:ascii="宋体" w:hAnsi="宋体" w:cs="宋体" w:eastAsia="宋体" w:hint="default"/>
                <w:position w:val="-1"/>
                <w:sz w:val="8"/>
                <w:szCs w:val="8"/>
              </w:rPr>
              <w:pict>
                <v:group style="width:5.85pt;height:4.45pt;mso-position-horizontal-relative:char;mso-position-vertical-relative:line" coordorigin="0,0" coordsize="117,89">
                  <v:group style="position:absolute;left:0;top:2;width:34;height:86" coordorigin="0,2" coordsize="34,86">
                    <v:shape style="position:absolute;left:0;top:2;width:34;height:86" coordorigin="0,2" coordsize="34,86" path="m33,18l19,18,19,87,33,87,33,18xe" filled="true" fillcolor="#000000" stroked="false">
                      <v:path arrowok="t"/>
                      <v:fill type="solid"/>
                    </v:shape>
                    <v:shape style="position:absolute;left:0;top:2;width:34;height:86" coordorigin="0,2" coordsize="34,86" path="m33,2l23,2,20,4,16,7,12,10,8,12,4,14,0,15,0,29,8,27,14,23,19,18,33,18,33,2xe" filled="true" fillcolor="#000000" stroked="false">
                      <v:path arrowok="t"/>
                      <v:fill type="solid"/>
                    </v:shape>
                  </v:group>
                  <v:group style="position:absolute;left:54;top:0;width:63;height:89" coordorigin="54,0" coordsize="63,89">
                    <v:shape style="position:absolute;left:54;top:0;width:63;height:89" coordorigin="54,0" coordsize="63,89" path="m95,0l76,0,67,4,57,20,54,31,54,58,57,68,67,85,76,89,95,89,103,85,108,77,78,77,74,73,71,65,69,61,68,53,68,36,69,28,71,23,74,16,78,12,108,12,103,4,95,0xe" filled="true" fillcolor="#000000" stroked="false">
                      <v:path arrowok="t"/>
                      <v:fill type="solid"/>
                    </v:shape>
                    <v:shape style="position:absolute;left:54;top:0;width:63;height:89" coordorigin="54,0" coordsize="63,89" path="m108,12l92,12,97,16,100,23,102,28,102,36,102,53,102,61,100,65,97,73,92,77,108,77,114,68,117,58,117,31,114,20,108,12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3"/>
              <w:ind w:right="0"/>
              <w:jc w:val="left"/>
              <w:rPr>
                <w:rFonts w:ascii="宋体" w:hAnsi="宋体" w:cs="宋体" w:eastAsia="宋体" w:hint="default"/>
                <w:sz w:val="19"/>
                <w:szCs w:val="19"/>
              </w:rPr>
            </w:pPr>
          </w:p>
          <w:p>
            <w:pPr>
              <w:pStyle w:val="TableParagraph"/>
              <w:spacing w:line="87" w:lineRule="exact"/>
              <w:ind w:left="219" w:right="0"/>
              <w:jc w:val="left"/>
              <w:rPr>
                <w:rFonts w:ascii="宋体" w:hAnsi="宋体" w:cs="宋体" w:eastAsia="宋体" w:hint="default"/>
                <w:sz w:val="8"/>
                <w:szCs w:val="8"/>
              </w:rPr>
            </w:pPr>
            <w:r>
              <w:rPr>
                <w:rFonts w:ascii="宋体" w:hAnsi="宋体" w:cs="宋体" w:eastAsia="宋体" w:hint="default"/>
                <w:position w:val="-1"/>
                <w:sz w:val="8"/>
                <w:szCs w:val="8"/>
              </w:rPr>
              <w:pict>
                <v:group style="width:3.15pt;height:4.4pt;mso-position-horizontal-relative:char;mso-position-vertical-relative:line" coordorigin="0,0" coordsize="63,88">
                  <v:group style="position:absolute;left:0;top:0;width:63;height:88" coordorigin="0,0" coordsize="63,88">
                    <v:shape style="position:absolute;left:0;top:0;width:63;height:88" coordorigin="0,0" coordsize="63,88" path="m14,62l0,62,0,70,4,76,10,81,16,85,22,87,39,87,46,85,57,75,26,75,22,74,19,72,16,70,14,67,14,62xe" filled="true" fillcolor="#000000" stroked="false">
                      <v:path arrowok="t"/>
                      <v:fill type="solid"/>
                    </v:shape>
                    <v:shape style="position:absolute;left:0;top:0;width:63;height:88" coordorigin="0,0" coordsize="63,88" path="m58,40l37,40,41,41,44,45,47,48,48,52,48,63,47,68,43,71,40,74,35,75,57,75,59,74,62,67,62,49,60,41,58,40xe" filled="true" fillcolor="#000000" stroked="false">
                      <v:path arrowok="t"/>
                      <v:fill type="solid"/>
                    </v:shape>
                    <v:shape style="position:absolute;left:0;top:0;width:63;height:88" coordorigin="0,0" coordsize="63,88" path="m58,0l6,0,2,48,15,48,16,45,18,43,22,41,24,40,27,40,58,40,55,36,54,36,15,36,18,12,58,12,58,0xe" filled="true" fillcolor="#000000" stroked="false">
                      <v:path arrowok="t"/>
                      <v:fill type="solid"/>
                    </v:shape>
                    <v:shape style="position:absolute;left:0;top:0;width:63;height:88" coordorigin="0,0" coordsize="63,88" path="m43,28l31,28,28,29,25,30,21,31,18,33,16,36,54,36,49,31,43,28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1"/>
              <w:ind w:right="0"/>
              <w:jc w:val="left"/>
              <w:rPr>
                <w:rFonts w:ascii="宋体" w:hAnsi="宋体" w:cs="宋体" w:eastAsia="宋体" w:hint="default"/>
                <w:sz w:val="19"/>
                <w:szCs w:val="19"/>
              </w:rPr>
            </w:pPr>
          </w:p>
          <w:p>
            <w:pPr>
              <w:pStyle w:val="TableParagraph"/>
              <w:spacing w:line="89" w:lineRule="exact"/>
              <w:ind w:left="219" w:right="0"/>
              <w:jc w:val="left"/>
              <w:rPr>
                <w:rFonts w:ascii="宋体" w:hAnsi="宋体" w:cs="宋体" w:eastAsia="宋体" w:hint="default"/>
                <w:sz w:val="8"/>
                <w:szCs w:val="8"/>
              </w:rPr>
            </w:pPr>
            <w:r>
              <w:rPr>
                <w:rFonts w:ascii="宋体" w:hAnsi="宋体" w:cs="宋体" w:eastAsia="宋体" w:hint="default"/>
                <w:position w:val="-1"/>
                <w:sz w:val="8"/>
                <w:szCs w:val="8"/>
              </w:rPr>
              <w:pict>
                <v:group style="width:3.15pt;height:4.5pt;mso-position-horizontal-relative:char;mso-position-vertical-relative:line" coordorigin="0,0" coordsize="63,90">
                  <v:group style="position:absolute;left:0;top:0;width:63;height:90" coordorigin="0,0" coordsize="63,90">
                    <v:shape style="position:absolute;left:0;top:0;width:63;height:90" coordorigin="0,0" coordsize="63,90" path="m41,0l21,0,13,4,8,13,2,20,0,31,0,58,2,69,8,76,13,85,21,89,41,89,49,85,54,77,24,77,20,73,17,66,15,61,14,54,14,36,15,29,17,23,20,16,24,12,54,12,49,4,41,0xe" filled="true" fillcolor="#000000" stroked="false">
                      <v:path arrowok="t"/>
                      <v:fill type="solid"/>
                    </v:shape>
                    <v:shape style="position:absolute;left:0;top:0;width:63;height:90" coordorigin="0,0" coordsize="63,90" path="m54,12l38,12,42,16,45,23,47,29,48,36,48,54,47,61,45,66,42,73,38,77,54,77,54,76,60,69,62,58,62,31,60,20,54,13,54,12xe" filled="true" fillcolor="#000000" stroked="false">
                      <v:path arrowok="t"/>
                      <v:fill type="solid"/>
                    </v:shape>
                  </v:group>
                </v:group>
              </w:pict>
            </w:r>
            <w:r>
              <w:rPr>
                <w:rFonts w:ascii="宋体" w:hAnsi="宋体" w:cs="宋体" w:eastAsia="宋体" w:hint="default"/>
                <w:position w:val="-1"/>
                <w:sz w:val="8"/>
                <w:szCs w:val="8"/>
              </w:rPr>
            </w:r>
          </w:p>
        </w:tc>
        <w:tc>
          <w:tcPr>
            <w:tcW w:w="196" w:type="dxa"/>
            <w:tcBorders>
              <w:top w:val="nil" w:sz="6" w:space="0" w:color="auto"/>
              <w:left w:val="single" w:sz="30" w:space="0" w:color="81A6BD"/>
              <w:bottom w:val="nil" w:sz="6" w:space="0" w:color="auto"/>
              <w:right w:val="single" w:sz="30" w:space="0" w:color="FFB1B1"/>
            </w:tcBorders>
          </w:tcPr>
          <w:p>
            <w:pPr/>
          </w:p>
        </w:tc>
        <w:tc>
          <w:tcPr>
            <w:tcW w:w="120" w:type="dxa"/>
            <w:tcBorders>
              <w:top w:val="nil" w:sz="6" w:space="0" w:color="auto"/>
              <w:left w:val="single" w:sz="30" w:space="0" w:color="FFB1B1"/>
              <w:bottom w:val="nil" w:sz="6" w:space="0" w:color="auto"/>
              <w:right w:val="single" w:sz="4" w:space="0" w:color="000000"/>
            </w:tcBorders>
          </w:tcPr>
          <w:p>
            <w:pPr/>
          </w:p>
        </w:tc>
        <w:tc>
          <w:tcPr>
            <w:tcW w:w="5247" w:type="dxa"/>
            <w:tcBorders>
              <w:top w:val="nil" w:sz="6" w:space="0" w:color="auto"/>
              <w:left w:val="single" w:sz="4" w:space="0" w:color="000000"/>
              <w:bottom w:val="single" w:sz="4" w:space="0" w:color="000000"/>
              <w:right w:val="nil" w:sz="6" w:space="0" w:color="auto"/>
            </w:tcBorders>
          </w:tcPr>
          <w:p>
            <w:pPr>
              <w:pStyle w:val="TableParagraph"/>
              <w:spacing w:line="240" w:lineRule="auto" w:before="1"/>
              <w:ind w:right="0"/>
              <w:jc w:val="left"/>
              <w:rPr>
                <w:rFonts w:ascii="宋体" w:hAnsi="宋体" w:cs="宋体" w:eastAsia="宋体" w:hint="default"/>
                <w:sz w:val="24"/>
                <w:szCs w:val="24"/>
              </w:rPr>
            </w:pPr>
          </w:p>
          <w:p>
            <w:pPr>
              <w:pStyle w:val="TableParagraph"/>
              <w:spacing w:line="88" w:lineRule="exact"/>
              <w:ind w:left="125" w:right="0"/>
              <w:jc w:val="left"/>
              <w:rPr>
                <w:rFonts w:ascii="宋体" w:hAnsi="宋体" w:cs="宋体" w:eastAsia="宋体" w:hint="default"/>
                <w:sz w:val="8"/>
                <w:szCs w:val="8"/>
              </w:rPr>
            </w:pPr>
            <w:r>
              <w:rPr>
                <w:rFonts w:ascii="宋体" w:hAnsi="宋体" w:cs="宋体" w:eastAsia="宋体" w:hint="default"/>
                <w:position w:val="-1"/>
                <w:sz w:val="8"/>
                <w:szCs w:val="8"/>
              </w:rPr>
              <w:pict>
                <v:group style="width:11.3pt;height:4.45pt;mso-position-horizontal-relative:char;mso-position-vertical-relative:line" coordorigin="0,0" coordsize="226,89">
                  <v:group style="position:absolute;left:0;top:2;width:34;height:86" coordorigin="0,2" coordsize="34,86">
                    <v:shape style="position:absolute;left:0;top:2;width:34;height:86" coordorigin="0,2" coordsize="34,86" path="m33,18l19,18,19,87,33,87,33,18xe" filled="true" fillcolor="#000000" stroked="false">
                      <v:path arrowok="t"/>
                      <v:fill type="solid"/>
                    </v:shape>
                    <v:shape style="position:absolute;left:0;top:2;width:34;height:86" coordorigin="0,2" coordsize="34,86" path="m33,2l23,2,20,5,16,7,12,10,8,12,4,14,0,15,0,29,8,27,14,23,19,18,33,18,33,2xe" filled="true" fillcolor="#000000" stroked="false">
                      <v:path arrowok="t"/>
                      <v:fill type="solid"/>
                    </v:shape>
                  </v:group>
                  <v:group style="position:absolute;left:56;top:0;width:60;height:88" coordorigin="56,0" coordsize="60,88">
                    <v:shape style="position:absolute;left:56;top:0;width:60;height:88" coordorigin="56,0" coordsize="60,88" path="m112,12l91,12,95,13,97,15,100,18,101,21,101,30,99,35,96,39,93,42,89,45,84,49,74,56,67,61,64,64,58,71,56,79,56,87,115,87,115,75,73,75,75,70,80,65,89,60,97,54,103,50,107,46,112,40,115,33,115,18,112,12xe" filled="true" fillcolor="#000000" stroked="false">
                      <v:path arrowok="t"/>
                      <v:fill type="solid"/>
                    </v:shape>
                    <v:shape style="position:absolute;left:56;top:0;width:60;height:88" coordorigin="56,0" coordsize="60,88" path="m95,0l78,0,70,3,65,9,59,15,56,23,56,32,70,32,70,26,72,20,74,17,77,14,81,12,112,12,107,7,102,2,95,0xe" filled="true" fillcolor="#000000" stroked="false">
                      <v:path arrowok="t"/>
                      <v:fill type="solid"/>
                    </v:shape>
                  </v:group>
                  <v:group style="position:absolute;left:123;top:0;width:103;height:89" coordorigin="123,0" coordsize="103,89">
                    <v:shape style="position:absolute;left:123;top:0;width:103;height:89" coordorigin="123,0" coordsize="103,89" path="m204,0l193,0,145,89,156,89,204,0xe" filled="true" fillcolor="#000000" stroked="false">
                      <v:path arrowok="t"/>
                      <v:fill type="solid"/>
                    </v:shape>
                    <v:shape style="position:absolute;left:123;top:0;width:103;height:89" coordorigin="123,0" coordsize="103,89" path="m212,41l199,41,194,43,190,47,187,52,185,57,185,70,187,76,190,80,194,85,199,87,212,87,217,85,221,80,222,79,203,79,200,77,199,74,198,71,198,68,198,59,198,56,199,54,200,51,203,49,222,49,221,47,217,43,212,41xe" filled="true" fillcolor="#000000" stroked="false">
                      <v:path arrowok="t"/>
                      <v:fill type="solid"/>
                    </v:shape>
                    <v:shape style="position:absolute;left:123;top:0;width:103;height:89" coordorigin="123,0" coordsize="103,89" path="m222,49l208,49,210,51,211,54,212,56,213,59,213,68,212,71,211,74,210,77,208,79,222,79,224,76,226,70,226,57,224,52,222,49xe" filled="true" fillcolor="#000000" stroked="false">
                      <v:path arrowok="t"/>
                      <v:fill type="solid"/>
                    </v:shape>
                    <v:shape style="position:absolute;left:123;top:0;width:103;height:89" coordorigin="123,0" coordsize="103,89" path="m150,2l137,2,132,4,128,9,125,13,123,18,123,32,125,37,128,42,132,46,137,49,150,49,156,46,159,42,161,40,141,40,138,38,137,35,136,33,136,29,136,21,136,18,137,15,138,12,141,10,160,10,159,9,156,4,150,2xe" filled="true" fillcolor="#000000" stroked="false">
                      <v:path arrowok="t"/>
                      <v:fill type="solid"/>
                    </v:shape>
                    <v:shape style="position:absolute;left:123;top:0;width:103;height:89" coordorigin="123,0" coordsize="103,89" path="m160,10l147,10,149,12,150,15,151,18,151,21,151,29,151,32,150,35,149,38,147,40,161,40,162,37,164,32,164,18,162,13,160,10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2"/>
              <w:ind w:right="0"/>
              <w:jc w:val="left"/>
              <w:rPr>
                <w:rFonts w:ascii="宋体" w:hAnsi="宋体" w:cs="宋体" w:eastAsia="宋体" w:hint="default"/>
                <w:sz w:val="19"/>
                <w:szCs w:val="19"/>
              </w:rPr>
            </w:pPr>
          </w:p>
          <w:p>
            <w:pPr>
              <w:pStyle w:val="TableParagraph"/>
              <w:spacing w:line="88" w:lineRule="exact"/>
              <w:ind w:left="125" w:right="0"/>
              <w:jc w:val="left"/>
              <w:rPr>
                <w:rFonts w:ascii="宋体" w:hAnsi="宋体" w:cs="宋体" w:eastAsia="宋体" w:hint="default"/>
                <w:sz w:val="8"/>
                <w:szCs w:val="8"/>
              </w:rPr>
            </w:pPr>
            <w:r>
              <w:rPr>
                <w:rFonts w:ascii="宋体" w:hAnsi="宋体" w:cs="宋体" w:eastAsia="宋体" w:hint="default"/>
                <w:position w:val="-1"/>
                <w:sz w:val="8"/>
                <w:szCs w:val="8"/>
              </w:rPr>
              <w:pict>
                <v:group style="width:11.3pt;height:4.45pt;mso-position-horizontal-relative:char;mso-position-vertical-relative:line" coordorigin="0,0" coordsize="226,89">
                  <v:group style="position:absolute;left:0;top:2;width:34;height:86" coordorigin="0,2" coordsize="34,86">
                    <v:shape style="position:absolute;left:0;top:2;width:34;height:86" coordorigin="0,2" coordsize="34,86" path="m33,18l19,18,19,87,33,87,33,18xe" filled="true" fillcolor="#000000" stroked="false">
                      <v:path arrowok="t"/>
                      <v:fill type="solid"/>
                    </v:shape>
                    <v:shape style="position:absolute;left:0;top:2;width:34;height:86" coordorigin="0,2" coordsize="34,86" path="m33,2l23,2,20,4,16,7,12,10,8,12,4,14,0,15,0,29,8,27,14,23,19,18,33,18,33,2xe" filled="true" fillcolor="#000000" stroked="false">
                      <v:path arrowok="t"/>
                      <v:fill type="solid"/>
                    </v:shape>
                  </v:group>
                  <v:group style="position:absolute;left:54;top:0;width:63;height:89" coordorigin="54,0" coordsize="63,89">
                    <v:shape style="position:absolute;left:54;top:0;width:63;height:89" coordorigin="54,0" coordsize="63,89" path="m95,0l76,0,67,4,62,12,57,20,54,31,54,58,57,68,62,76,67,85,76,89,95,89,103,85,108,77,78,77,74,73,71,65,69,60,68,53,68,35,69,28,71,23,74,16,78,12,108,12,103,4,95,0xe" filled="true" fillcolor="#000000" stroked="false">
                      <v:path arrowok="t"/>
                      <v:fill type="solid"/>
                    </v:shape>
                    <v:shape style="position:absolute;left:54;top:0;width:63;height:89" coordorigin="54,0" coordsize="63,89" path="m108,12l92,12,97,16,100,23,102,28,102,35,102,53,102,60,100,65,97,73,92,77,108,77,109,76,114,68,117,58,117,31,114,20,109,12,108,12xe" filled="true" fillcolor="#000000" stroked="false">
                      <v:path arrowok="t"/>
                      <v:fill type="solid"/>
                    </v:shape>
                  </v:group>
                  <v:group style="position:absolute;left:123;top:0;width:103;height:89" coordorigin="123,0" coordsize="103,89">
                    <v:shape style="position:absolute;left:123;top:0;width:103;height:89" coordorigin="123,0" coordsize="103,89" path="m204,0l193,0,145,89,156,89,204,0xe" filled="true" fillcolor="#000000" stroked="false">
                      <v:path arrowok="t"/>
                      <v:fill type="solid"/>
                    </v:shape>
                    <v:shape style="position:absolute;left:123;top:0;width:103;height:89" coordorigin="123,0" coordsize="103,89" path="m212,40l199,40,194,43,190,47,187,52,185,57,185,70,187,76,190,80,194,85,199,87,212,87,217,85,221,80,222,78,203,78,200,77,199,74,198,71,198,68,198,59,198,56,199,54,200,50,203,49,222,49,221,47,217,43,212,40xe" filled="true" fillcolor="#000000" stroked="false">
                      <v:path arrowok="t"/>
                      <v:fill type="solid"/>
                    </v:shape>
                    <v:shape style="position:absolute;left:123;top:0;width:103;height:89" coordorigin="123,0" coordsize="103,89" path="m222,49l208,49,210,50,211,54,212,56,213,59,213,68,212,71,211,73,210,77,208,78,222,78,224,76,226,70,226,57,224,52,222,49xe" filled="true" fillcolor="#000000" stroked="false">
                      <v:path arrowok="t"/>
                      <v:fill type="solid"/>
                    </v:shape>
                    <v:shape style="position:absolute;left:123;top:0;width:103;height:89" coordorigin="123,0" coordsize="103,89" path="m150,2l137,2,132,4,128,9,125,13,123,18,123,31,125,37,128,41,132,46,137,48,150,48,156,46,159,41,160,40,141,40,138,38,137,35,136,33,136,29,141,10,160,10,159,9,156,4,150,2xe" filled="true" fillcolor="#000000" stroked="false">
                      <v:path arrowok="t"/>
                      <v:fill type="solid"/>
                    </v:shape>
                    <v:shape style="position:absolute;left:123;top:0;width:103;height:89" coordorigin="123,0" coordsize="103,89" path="m160,10l147,10,149,12,150,15,151,18,151,21,151,29,151,32,150,35,149,38,147,40,160,40,162,37,164,31,164,18,162,13,160,10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1"/>
              <w:ind w:right="0"/>
              <w:jc w:val="left"/>
              <w:rPr>
                <w:rFonts w:ascii="宋体" w:hAnsi="宋体" w:cs="宋体" w:eastAsia="宋体" w:hint="default"/>
                <w:sz w:val="19"/>
                <w:szCs w:val="19"/>
              </w:rPr>
            </w:pPr>
          </w:p>
          <w:p>
            <w:pPr>
              <w:pStyle w:val="TableParagraph"/>
              <w:spacing w:line="89" w:lineRule="exact"/>
              <w:ind w:left="124" w:right="0"/>
              <w:jc w:val="left"/>
              <w:rPr>
                <w:rFonts w:ascii="宋体" w:hAnsi="宋体" w:cs="宋体" w:eastAsia="宋体" w:hint="default"/>
                <w:sz w:val="8"/>
                <w:szCs w:val="8"/>
              </w:rPr>
            </w:pPr>
            <w:r>
              <w:rPr>
                <w:rFonts w:ascii="宋体" w:hAnsi="宋体" w:cs="宋体" w:eastAsia="宋体" w:hint="default"/>
                <w:position w:val="-1"/>
                <w:sz w:val="8"/>
                <w:szCs w:val="8"/>
              </w:rPr>
              <w:pict>
                <v:group style="width:9.2pt;height:4.5pt;mso-position-horizontal-relative:char;mso-position-vertical-relative:line" coordorigin="0,0" coordsize="184,90">
                  <v:group style="position:absolute;left:0;top:0;width:65;height:90" coordorigin="0,0" coordsize="65,90">
                    <v:shape style="position:absolute;left:0;top:0;width:65;height:90" coordorigin="0,0" coordsize="65,90" path="m41,0l23,0,16,2,10,7,5,12,3,17,3,28,4,31,6,35,8,38,11,40,16,42,16,42,11,43,8,46,5,50,2,54,0,58,0,71,3,77,9,82,14,87,22,89,42,89,50,87,56,82,61,78,26,78,22,77,19,74,16,71,14,68,14,59,16,55,18,52,22,50,26,48,58,48,56,46,53,43,49,42,49,42,53,40,56,38,26,38,22,36,19,34,17,31,16,28,16,20,18,18,20,15,23,13,27,11,58,11,54,7,49,2,41,0xe" filled="true" fillcolor="#000000" stroked="false">
                      <v:path arrowok="t"/>
                      <v:fill type="solid"/>
                    </v:shape>
                    <v:shape style="position:absolute;left:0;top:0;width:65;height:90" coordorigin="0,0" coordsize="65,90" path="m58,48l38,48,43,50,46,52,49,55,50,59,50,68,49,71,46,74,42,77,38,78,61,78,61,77,64,71,64,58,62,54,59,50,58,48xe" filled="true" fillcolor="#000000" stroked="false">
                      <v:path arrowok="t"/>
                      <v:fill type="solid"/>
                    </v:shape>
                    <v:shape style="position:absolute;left:0;top:0;width:65;height:90" coordorigin="0,0" coordsize="65,90" path="m58,11l37,11,41,13,44,15,47,18,48,20,48,28,47,31,45,34,42,36,38,38,56,38,58,35,60,31,61,28,61,17,59,12,58,11xe" filled="true" fillcolor="#000000" stroked="false">
                      <v:path arrowok="t"/>
                      <v:fill type="solid"/>
                    </v:shape>
                  </v:group>
                  <v:group style="position:absolute;left:81;top:0;width:103;height:90" coordorigin="81,0" coordsize="103,90">
                    <v:shape style="position:absolute;left:81;top:0;width:103;height:90" coordorigin="81,0" coordsize="103,90" path="m161,0l151,0,103,89,113,89,161,0xe" filled="true" fillcolor="#000000" stroked="false">
                      <v:path arrowok="t"/>
                      <v:fill type="solid"/>
                    </v:shape>
                    <v:shape style="position:absolute;left:81;top:0;width:103;height:90" coordorigin="81,0" coordsize="103,90" path="m170,40l156,40,151,43,147,47,144,52,143,57,143,71,144,76,147,81,151,85,156,88,170,88,175,85,178,81,180,79,160,79,158,77,157,74,156,72,155,68,155,60,156,56,157,54,158,51,160,49,180,49,178,47,175,43,170,40xe" filled="true" fillcolor="#000000" stroked="false">
                      <v:path arrowok="t"/>
                      <v:fill type="solid"/>
                    </v:shape>
                    <v:shape style="position:absolute;left:81;top:0;width:103;height:90" coordorigin="81,0" coordsize="103,90" path="m180,49l166,49,168,51,169,54,170,56,171,60,171,68,170,71,169,74,168,77,166,79,180,79,182,76,183,71,183,57,182,52,180,49xe" filled="true" fillcolor="#000000" stroked="false">
                      <v:path arrowok="t"/>
                      <v:fill type="solid"/>
                    </v:shape>
                    <v:shape style="position:absolute;left:81;top:0;width:103;height:90" coordorigin="81,0" coordsize="103,90" path="m108,2l95,2,89,4,86,9,82,13,81,18,81,32,82,37,86,42,89,46,95,49,108,49,113,46,117,42,118,40,98,40,96,38,95,35,94,33,94,29,94,21,94,18,95,15,96,12,98,11,118,11,117,9,113,4,108,2xe" filled="true" fillcolor="#000000" stroked="false">
                      <v:path arrowok="t"/>
                      <v:fill type="solid"/>
                    </v:shape>
                    <v:shape style="position:absolute;left:81;top:0;width:103;height:90" coordorigin="81,0" coordsize="103,90" path="m118,11l104,11,106,12,107,15,109,18,109,21,109,29,109,33,107,35,106,38,104,40,118,40,120,38,122,32,122,18,120,13,118,11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1"/>
              <w:ind w:right="0"/>
              <w:jc w:val="left"/>
              <w:rPr>
                <w:rFonts w:ascii="宋体" w:hAnsi="宋体" w:cs="宋体" w:eastAsia="宋体" w:hint="default"/>
                <w:sz w:val="19"/>
                <w:szCs w:val="19"/>
              </w:rPr>
            </w:pPr>
          </w:p>
          <w:p>
            <w:pPr>
              <w:pStyle w:val="TableParagraph"/>
              <w:spacing w:line="88" w:lineRule="exact"/>
              <w:ind w:left="125" w:right="0"/>
              <w:jc w:val="left"/>
              <w:rPr>
                <w:rFonts w:ascii="宋体" w:hAnsi="宋体" w:cs="宋体" w:eastAsia="宋体" w:hint="default"/>
                <w:sz w:val="8"/>
                <w:szCs w:val="8"/>
              </w:rPr>
            </w:pPr>
            <w:r>
              <w:rPr>
                <w:rFonts w:ascii="宋体" w:hAnsi="宋体" w:cs="宋体" w:eastAsia="宋体" w:hint="default"/>
                <w:position w:val="-1"/>
                <w:sz w:val="8"/>
                <w:szCs w:val="8"/>
              </w:rPr>
              <w:pict>
                <v:group style="width:9.15pt;height:4.45pt;mso-position-horizontal-relative:char;mso-position-vertical-relative:line" coordorigin="0,0" coordsize="183,89">
                  <v:group style="position:absolute;left:0;top:0;width:63;height:89" coordorigin="0,0" coordsize="63,89">
                    <v:shape style="position:absolute;left:0;top:0;width:63;height:89" coordorigin="0,0" coordsize="63,89" path="m49,0l22,0,14,4,9,13,3,22,0,33,0,60,2,70,8,77,13,85,22,89,40,89,48,86,53,81,57,77,27,77,23,76,20,72,16,70,15,65,26,42,58,42,57,41,13,41,13,32,15,25,18,20,22,14,26,11,59,11,58,8,49,0xe" filled="true" fillcolor="#000000" stroked="false">
                      <v:path arrowok="t"/>
                      <v:fill type="solid"/>
                    </v:shape>
                    <v:shape style="position:absolute;left:0;top:0;width:63;height:89" coordorigin="0,0" coordsize="63,89" path="m58,42l37,42,41,43,44,47,47,50,48,54,48,65,47,69,44,72,40,76,37,77,57,77,59,75,62,68,62,51,60,44,58,42xe" filled="true" fillcolor="#000000" stroked="false">
                      <v:path arrowok="t"/>
                      <v:fill type="solid"/>
                    </v:shape>
                    <v:shape style="position:absolute;left:0;top:0;width:63;height:89" coordorigin="0,0" coordsize="63,89" path="m43,31l30,31,27,31,23,33,20,35,16,37,14,41,57,41,55,39,50,33,43,31xe" filled="true" fillcolor="#000000" stroked="false">
                      <v:path arrowok="t"/>
                      <v:fill type="solid"/>
                    </v:shape>
                    <v:shape style="position:absolute;left:0;top:0;width:63;height:89" coordorigin="0,0" coordsize="63,89" path="m59,11l40,11,45,16,47,23,60,23,59,11xe" filled="true" fillcolor="#000000" stroked="false">
                      <v:path arrowok="t"/>
                      <v:fill type="solid"/>
                    </v:shape>
                  </v:group>
                  <v:group style="position:absolute;left:80;top:0;width:103;height:89" coordorigin="80,0" coordsize="103,89">
                    <v:shape style="position:absolute;left:80;top:0;width:103;height:89" coordorigin="80,0" coordsize="103,89" path="m160,0l150,0,102,89,112,89,160,0xe" filled="true" fillcolor="#000000" stroked="false">
                      <v:path arrowok="t"/>
                      <v:fill type="solid"/>
                    </v:shape>
                    <v:shape style="position:absolute;left:80;top:0;width:103;height:89" coordorigin="80,0" coordsize="103,89" path="m169,41l155,41,150,43,146,47,143,52,141,57,141,70,143,76,146,80,150,85,155,87,169,87,174,85,177,80,178,79,159,79,157,77,156,74,155,71,154,68,154,59,155,56,156,54,157,51,159,49,178,49,177,47,174,43,169,41xe" filled="true" fillcolor="#000000" stroked="false">
                      <v:path arrowok="t"/>
                      <v:fill type="solid"/>
                    </v:shape>
                    <v:shape style="position:absolute;left:80;top:0;width:103;height:89" coordorigin="80,0" coordsize="103,89" path="m178,49l165,49,167,51,168,54,169,56,169,59,169,68,169,71,168,74,167,77,165,79,178,79,180,76,182,70,182,57,180,52,178,49xe" filled="true" fillcolor="#000000" stroked="false">
                      <v:path arrowok="t"/>
                      <v:fill type="solid"/>
                    </v:shape>
                    <v:shape style="position:absolute;left:80;top:0;width:103;height:89" coordorigin="80,0" coordsize="103,89" path="m107,2l93,2,88,4,84,9,81,13,80,18,80,32,81,37,84,42,88,46,93,49,107,49,112,46,116,42,117,40,97,40,95,38,94,35,93,33,92,30,92,21,93,18,94,15,95,12,97,10,117,10,116,9,112,4,107,2xe" filled="true" fillcolor="#000000" stroked="false">
                      <v:path arrowok="t"/>
                      <v:fill type="solid"/>
                    </v:shape>
                    <v:shape style="position:absolute;left:80;top:0;width:103;height:89" coordorigin="80,0" coordsize="103,89" path="m117,10l103,10,105,12,106,15,107,18,108,21,108,29,107,32,106,35,105,38,103,40,117,40,119,37,120,32,120,18,119,13,117,10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7"/>
              <w:ind w:right="0"/>
              <w:jc w:val="left"/>
              <w:rPr>
                <w:rFonts w:ascii="宋体" w:hAnsi="宋体" w:cs="宋体" w:eastAsia="宋体" w:hint="default"/>
                <w:sz w:val="19"/>
                <w:szCs w:val="19"/>
              </w:rPr>
            </w:pPr>
          </w:p>
          <w:p>
            <w:pPr>
              <w:pStyle w:val="TableParagraph"/>
              <w:spacing w:line="88" w:lineRule="exact"/>
              <w:ind w:left="122" w:right="0"/>
              <w:jc w:val="left"/>
              <w:rPr>
                <w:rFonts w:ascii="宋体" w:hAnsi="宋体" w:cs="宋体" w:eastAsia="宋体" w:hint="default"/>
                <w:sz w:val="8"/>
                <w:szCs w:val="8"/>
              </w:rPr>
            </w:pPr>
            <w:r>
              <w:rPr>
                <w:rFonts w:ascii="宋体" w:hAnsi="宋体" w:cs="宋体" w:eastAsia="宋体" w:hint="default"/>
                <w:position w:val="-1"/>
                <w:sz w:val="8"/>
                <w:szCs w:val="8"/>
              </w:rPr>
              <w:pict>
                <v:group style="width:9.25pt;height:4.45pt;mso-position-horizontal-relative:char;mso-position-vertical-relative:line" coordorigin="0,0" coordsize="185,89">
                  <v:group style="position:absolute;left:0;top:2;width:68;height:86" coordorigin="0,2" coordsize="68,86">
                    <v:shape style="position:absolute;left:0;top:2;width:68;height:86" coordorigin="0,2" coordsize="68,86" path="m55,69l42,69,42,87,55,87,55,69xe" filled="true" fillcolor="#000000" stroked="false">
                      <v:path arrowok="t"/>
                      <v:fill type="solid"/>
                    </v:shape>
                    <v:shape style="position:absolute;left:0;top:2;width:68;height:86" coordorigin="0,2" coordsize="68,86" path="m55,2l42,2,0,56,0,69,67,69,67,58,11,58,41,19,55,19,55,2xe" filled="true" fillcolor="#000000" stroked="false">
                      <v:path arrowok="t"/>
                      <v:fill type="solid"/>
                    </v:shape>
                    <v:shape style="position:absolute;left:0;top:2;width:68;height:86" coordorigin="0,2" coordsize="68,86" path="m55,19l42,19,42,58,55,58,55,19xe" filled="true" fillcolor="#000000" stroked="false">
                      <v:path arrowok="t"/>
                      <v:fill type="solid"/>
                    </v:shape>
                  </v:group>
                  <v:group style="position:absolute;left:82;top:0;width:103;height:89" coordorigin="82,0" coordsize="103,89">
                    <v:shape style="position:absolute;left:82;top:0;width:103;height:89" coordorigin="82,0" coordsize="103,89" path="m163,0l153,0,105,89,115,89,163,0xe" filled="true" fillcolor="#000000" stroked="false">
                      <v:path arrowok="t"/>
                      <v:fill type="solid"/>
                    </v:shape>
                    <v:shape style="position:absolute;left:82;top:0;width:103;height:89" coordorigin="82,0" coordsize="103,89" path="m172,40l158,40,153,43,149,47,146,52,144,57,144,70,146,76,149,80,153,85,158,87,172,87,176,85,180,80,181,79,162,79,160,77,158,74,158,71,157,68,157,59,158,56,158,54,160,51,162,49,181,49,180,47,176,43,172,40xe" filled="true" fillcolor="#000000" stroked="false">
                      <v:path arrowok="t"/>
                      <v:fill type="solid"/>
                    </v:shape>
                    <v:shape style="position:absolute;left:82;top:0;width:103;height:89" coordorigin="82,0" coordsize="103,89" path="m181,49l167,49,169,51,171,54,172,56,172,59,172,68,172,71,171,74,169,77,167,79,181,79,183,76,185,70,185,57,183,52,181,49xe" filled="true" fillcolor="#000000" stroked="false">
                      <v:path arrowok="t"/>
                      <v:fill type="solid"/>
                    </v:shape>
                    <v:shape style="position:absolute;left:82;top:0;width:103;height:89" coordorigin="82,0" coordsize="103,89" path="m110,2l96,2,91,4,87,9,84,13,82,18,82,32,84,37,87,42,91,46,96,49,110,49,115,46,118,42,120,40,100,40,98,38,97,35,96,33,95,29,95,21,96,18,97,15,98,12,100,10,120,10,118,9,115,4,110,2xe" filled="true" fillcolor="#000000" stroked="false">
                      <v:path arrowok="t"/>
                      <v:fill type="solid"/>
                    </v:shape>
                    <v:shape style="position:absolute;left:82;top:0;width:103;height:89" coordorigin="82,0" coordsize="103,89" path="m120,10l106,10,108,12,109,15,110,18,111,21,111,29,110,32,109,35,108,38,106,40,120,40,122,37,123,32,123,18,122,13,120,10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2"/>
              <w:ind w:right="0"/>
              <w:jc w:val="left"/>
              <w:rPr>
                <w:rFonts w:ascii="宋体" w:hAnsi="宋体" w:cs="宋体" w:eastAsia="宋体" w:hint="default"/>
                <w:sz w:val="19"/>
                <w:szCs w:val="19"/>
              </w:rPr>
            </w:pPr>
          </w:p>
          <w:p>
            <w:pPr>
              <w:pStyle w:val="TableParagraph"/>
              <w:spacing w:line="88" w:lineRule="exact"/>
              <w:ind w:left="126" w:right="0"/>
              <w:jc w:val="left"/>
              <w:rPr>
                <w:rFonts w:ascii="宋体" w:hAnsi="宋体" w:cs="宋体" w:eastAsia="宋体" w:hint="default"/>
                <w:sz w:val="8"/>
                <w:szCs w:val="8"/>
              </w:rPr>
            </w:pPr>
            <w:r>
              <w:rPr>
                <w:rFonts w:ascii="宋体" w:hAnsi="宋体" w:cs="宋体" w:eastAsia="宋体" w:hint="default"/>
                <w:position w:val="-1"/>
                <w:sz w:val="8"/>
                <w:szCs w:val="8"/>
              </w:rPr>
              <w:pict>
                <v:group style="width:9.050pt;height:4.45pt;mso-position-horizontal-relative:char;mso-position-vertical-relative:line" coordorigin="0,0" coordsize="181,89">
                  <v:group style="position:absolute;left:0;top:0;width:60;height:88" coordorigin="0,0" coordsize="60,88">
                    <v:shape style="position:absolute;left:0;top:0;width:60;height:88" coordorigin="0,0" coordsize="60,88" path="m57,12l36,12,39,13,42,15,44,17,45,21,45,30,44,35,40,39,38,41,33,45,28,49,18,55,11,61,9,64,3,71,0,78,0,87,60,87,60,75,18,75,19,70,24,65,33,60,42,54,48,50,51,46,56,40,59,33,59,18,57,12xe" filled="true" fillcolor="#000000" stroked="false">
                      <v:path arrowok="t"/>
                      <v:fill type="solid"/>
                    </v:shape>
                    <v:shape style="position:absolute;left:0;top:0;width:60;height:88" coordorigin="0,0" coordsize="60,88" path="m39,0l22,0,14,3,9,9,3,15,0,23,0,32,14,32,15,26,16,20,19,17,21,14,25,12,57,12,46,2,39,0xe" filled="true" fillcolor="#000000" stroked="false">
                      <v:path arrowok="t"/>
                      <v:fill type="solid"/>
                    </v:shape>
                  </v:group>
                  <v:group style="position:absolute;left:78;top:0;width:103;height:89" coordorigin="78,0" coordsize="103,89">
                    <v:shape style="position:absolute;left:78;top:0;width:103;height:89" coordorigin="78,0" coordsize="103,89" path="m159,0l149,0,100,89,111,89,159,0xe" filled="true" fillcolor="#000000" stroked="false">
                      <v:path arrowok="t"/>
                      <v:fill type="solid"/>
                    </v:shape>
                    <v:shape style="position:absolute;left:78;top:0;width:103;height:89" coordorigin="78,0" coordsize="103,89" path="m167,40l154,40,149,43,145,47,142,52,140,57,140,70,142,76,145,80,149,85,154,87,167,87,172,85,176,80,178,78,158,78,156,77,154,74,154,71,153,68,153,59,154,56,154,54,156,50,158,49,177,49,176,47,172,43,167,40xe" filled="true" fillcolor="#000000" stroked="false">
                      <v:path arrowok="t"/>
                      <v:fill type="solid"/>
                    </v:shape>
                    <v:shape style="position:absolute;left:78;top:0;width:103;height:89" coordorigin="78,0" coordsize="103,89" path="m177,49l163,49,165,50,167,54,168,56,168,59,168,68,168,71,167,73,165,77,163,78,178,78,179,76,181,70,181,57,179,52,177,49xe" filled="true" fillcolor="#000000" stroked="false">
                      <v:path arrowok="t"/>
                      <v:fill type="solid"/>
                    </v:shape>
                    <v:shape style="position:absolute;left:78;top:0;width:103;height:89" coordorigin="78,0" coordsize="103,89" path="m106,2l92,2,87,4,83,9,80,13,78,18,78,32,80,37,83,41,87,46,92,48,106,48,111,46,114,41,116,40,96,40,94,38,93,35,91,33,91,29,91,21,91,17,93,15,94,12,96,10,116,10,114,9,111,4,106,2xe" filled="true" fillcolor="#000000" stroked="false">
                      <v:path arrowok="t"/>
                      <v:fill type="solid"/>
                    </v:shape>
                    <v:shape style="position:absolute;left:78;top:0;width:103;height:89" coordorigin="78,0" coordsize="103,89" path="m116,10l102,10,104,12,105,15,106,18,107,21,107,29,106,32,105,35,104,38,102,40,116,40,118,37,119,32,119,18,118,13,116,10xe" filled="true" fillcolor="#000000" stroked="false">
                      <v:path arrowok="t"/>
                      <v:fill type="solid"/>
                    </v:shape>
                  </v:group>
                </v:group>
              </w:pict>
            </w:r>
            <w:r>
              <w:rPr>
                <w:rFonts w:ascii="宋体" w:hAnsi="宋体" w:cs="宋体" w:eastAsia="宋体" w:hint="default"/>
                <w:position w:val="-1"/>
                <w:sz w:val="8"/>
                <w:szCs w:val="8"/>
              </w:rPr>
            </w:r>
          </w:p>
          <w:p>
            <w:pPr>
              <w:pStyle w:val="TableParagraph"/>
              <w:spacing w:line="240" w:lineRule="auto" w:before="4"/>
              <w:ind w:right="0"/>
              <w:jc w:val="left"/>
              <w:rPr>
                <w:rFonts w:ascii="宋体" w:hAnsi="宋体" w:cs="宋体" w:eastAsia="宋体" w:hint="default"/>
                <w:sz w:val="24"/>
                <w:szCs w:val="24"/>
              </w:rPr>
            </w:pPr>
          </w:p>
        </w:tc>
      </w:tr>
      <w:tr>
        <w:trPr>
          <w:trHeight w:val="286" w:hRule="exact"/>
        </w:trPr>
        <w:tc>
          <w:tcPr>
            <w:tcW w:w="4068" w:type="dxa"/>
            <w:tcBorders>
              <w:top w:val="nil" w:sz="6" w:space="0" w:color="auto"/>
              <w:left w:val="nil" w:sz="6" w:space="0" w:color="auto"/>
              <w:bottom w:val="single" w:sz="4" w:space="0" w:color="044E7D"/>
              <w:right w:val="nil" w:sz="6" w:space="0" w:color="auto"/>
            </w:tcBorders>
          </w:tcPr>
          <w:p>
            <w:pPr/>
          </w:p>
        </w:tc>
        <w:tc>
          <w:tcPr>
            <w:tcW w:w="196" w:type="dxa"/>
            <w:tcBorders>
              <w:top w:val="nil" w:sz="6" w:space="0" w:color="auto"/>
              <w:left w:val="nil" w:sz="6" w:space="0" w:color="auto"/>
              <w:bottom w:val="single" w:sz="4" w:space="0" w:color="044E7D"/>
              <w:right w:val="nil" w:sz="6" w:space="0" w:color="auto"/>
            </w:tcBorders>
          </w:tcPr>
          <w:p>
            <w:pPr/>
          </w:p>
        </w:tc>
        <w:tc>
          <w:tcPr>
            <w:tcW w:w="120" w:type="dxa"/>
            <w:tcBorders>
              <w:top w:val="nil" w:sz="6" w:space="0" w:color="auto"/>
              <w:left w:val="nil" w:sz="6" w:space="0" w:color="auto"/>
              <w:bottom w:val="single" w:sz="4" w:space="0" w:color="044E7D"/>
              <w:right w:val="nil" w:sz="6" w:space="0" w:color="auto"/>
            </w:tcBorders>
          </w:tcPr>
          <w:p>
            <w:pPr/>
          </w:p>
        </w:tc>
        <w:tc>
          <w:tcPr>
            <w:tcW w:w="5247" w:type="dxa"/>
            <w:tcBorders>
              <w:top w:val="single" w:sz="4" w:space="0" w:color="000000"/>
              <w:left w:val="nil" w:sz="6" w:space="0" w:color="auto"/>
              <w:bottom w:val="single" w:sz="4" w:space="0" w:color="044E7D"/>
              <w:right w:val="nil" w:sz="6" w:space="0" w:color="auto"/>
            </w:tcBorders>
          </w:tcPr>
          <w:p>
            <w:pPr/>
          </w:p>
        </w:tc>
      </w:tr>
      <w:tr>
        <w:trPr>
          <w:trHeight w:val="252" w:hRule="exact"/>
        </w:trPr>
        <w:tc>
          <w:tcPr>
            <w:tcW w:w="4068"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IHS</w:t>
            </w:r>
            <w:r>
              <w:rPr>
                <w:rFonts w:ascii="宋体" w:hAnsi="宋体" w:cs="宋体" w:eastAsia="宋体" w:hint="default"/>
                <w:sz w:val="17"/>
                <w:szCs w:val="17"/>
              </w:rPr>
              <w:t>，中信建投证券研究发展部</w:t>
            </w:r>
          </w:p>
        </w:tc>
        <w:tc>
          <w:tcPr>
            <w:tcW w:w="196" w:type="dxa"/>
            <w:tcBorders>
              <w:top w:val="single" w:sz="4" w:space="0" w:color="044E7D"/>
              <w:left w:val="nil" w:sz="6" w:space="0" w:color="auto"/>
              <w:bottom w:val="nil" w:sz="6" w:space="0" w:color="auto"/>
              <w:right w:val="nil" w:sz="6" w:space="0" w:color="auto"/>
            </w:tcBorders>
          </w:tcPr>
          <w:p>
            <w:pPr/>
          </w:p>
        </w:tc>
        <w:tc>
          <w:tcPr>
            <w:tcW w:w="120" w:type="dxa"/>
            <w:tcBorders>
              <w:top w:val="single" w:sz="4" w:space="0" w:color="044E7D"/>
              <w:left w:val="nil" w:sz="6" w:space="0" w:color="auto"/>
              <w:bottom w:val="nil" w:sz="6" w:space="0" w:color="auto"/>
              <w:right w:val="nil" w:sz="6" w:space="0" w:color="auto"/>
            </w:tcBorders>
          </w:tcPr>
          <w:p>
            <w:pPr/>
          </w:p>
        </w:tc>
        <w:tc>
          <w:tcPr>
            <w:tcW w:w="5247"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534"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IHS</w:t>
            </w:r>
            <w:r>
              <w:rPr>
                <w:rFonts w:ascii="宋体" w:hAnsi="宋体" w:cs="宋体" w:eastAsia="宋体" w:hint="default"/>
                <w:sz w:val="17"/>
                <w:szCs w:val="17"/>
              </w:rPr>
              <w:t>，中信建投证券研究发展部</w:t>
            </w:r>
          </w:p>
        </w:tc>
      </w:tr>
    </w:tbl>
    <w:p>
      <w:pPr>
        <w:spacing w:line="240" w:lineRule="auto" w:before="0"/>
        <w:ind w:right="0"/>
        <w:rPr>
          <w:rFonts w:ascii="宋体" w:hAnsi="宋体" w:cs="宋体" w:eastAsia="宋体" w:hint="default"/>
          <w:sz w:val="20"/>
          <w:szCs w:val="20"/>
        </w:rPr>
      </w:pPr>
    </w:p>
    <w:p>
      <w:pPr>
        <w:spacing w:line="240" w:lineRule="auto" w:before="10"/>
        <w:ind w:right="0"/>
        <w:rPr>
          <w:rFonts w:ascii="宋体" w:hAnsi="宋体" w:cs="宋体" w:eastAsia="宋体" w:hint="default"/>
          <w:sz w:val="27"/>
          <w:szCs w:val="27"/>
        </w:rPr>
      </w:pPr>
    </w:p>
    <w:p>
      <w:pPr>
        <w:pStyle w:val="Heading3"/>
        <w:spacing w:line="240" w:lineRule="auto"/>
        <w:ind w:right="110"/>
        <w:jc w:val="left"/>
        <w:rPr>
          <w:rFonts w:ascii="Arial" w:hAnsi="Arial" w:cs="Arial" w:eastAsia="Arial" w:hint="default"/>
        </w:rPr>
      </w:pPr>
      <w:r>
        <w:rPr/>
        <w:pict>
          <v:group style="position:absolute;margin-left:74.637802pt;margin-top:-162.28125pt;width:203.65pt;height:113.4pt;mso-position-horizontal-relative:page;mso-position-vertical-relative:paragraph;z-index:-426688" coordorigin="1493,-3246" coordsize="4073,2268">
            <v:group style="position:absolute;left:1673;top:-1809;width:2;height:612" coordorigin="1673,-1809" coordsize="2,612">
              <v:shape style="position:absolute;left:1673;top:-1809;width:2;height:612" coordorigin="1673,-1809" coordsize="0,612" path="m1673,-1809l1673,-1197e" filled="false" stroked="true" strokeweight="3.79771pt" strokecolor="#ff8080">
                <v:path arrowok="t"/>
              </v:shape>
            </v:group>
            <v:group style="position:absolute;left:1771;top:-2103;width:2;height:906" coordorigin="1771,-2103" coordsize="2,906">
              <v:shape style="position:absolute;left:1771;top:-2103;width:2;height:906" coordorigin="1771,-2103" coordsize="0,906" path="m1771,-2103l1771,-1197e" filled="false" stroked="true" strokeweight="3.7988pt" strokecolor="#81a6bd">
                <v:path arrowok="t"/>
              </v:shape>
            </v:group>
            <v:group style="position:absolute;left:1869;top:-1568;width:2;height:371" coordorigin="1869,-1568" coordsize="2,371">
              <v:shape style="position:absolute;left:1869;top:-1568;width:2;height:371" coordorigin="1869,-1568" coordsize="0,371" path="m1869,-1568l1869,-1197e" filled="false" stroked="true" strokeweight="3.796893pt" strokecolor="#ffb1b1">
                <v:path arrowok="t"/>
              </v:shape>
            </v:group>
            <v:group style="position:absolute;left:2108;top:-1874;width:2;height:677" coordorigin="2108,-1874" coordsize="2,677">
              <v:shape style="position:absolute;left:2108;top:-1874;width:2;height:677" coordorigin="2108,-1874" coordsize="0,677" path="m2108,-1874l2108,-1197e" filled="false" stroked="true" strokeweight="3.818668pt" strokecolor="#ff8080">
                <v:path arrowok="t"/>
              </v:shape>
            </v:group>
            <v:group style="position:absolute;left:2206;top:-2212;width:2;height:1015" coordorigin="2206,-2212" coordsize="2,1015">
              <v:shape style="position:absolute;left:2206;top:-2212;width:2;height:1015" coordorigin="2206,-2212" coordsize="0,1015" path="m2206,-2212l2206,-1197e" filled="false" stroked="true" strokeweight="3.818669pt" strokecolor="#81a6bd">
                <v:path arrowok="t"/>
              </v:shape>
            </v:group>
            <v:group style="position:absolute;left:2304;top:-1590;width:2;height:393" coordorigin="2304,-1590" coordsize="2,393">
              <v:shape style="position:absolute;left:2304;top:-1590;width:2;height:393" coordorigin="2304,-1590" coordsize="0,393" path="m2304,-1590l2304,-1197e" filled="false" stroked="true" strokeweight="3.818667pt" strokecolor="#ffb1b1">
                <v:path arrowok="t"/>
              </v:shape>
            </v:group>
            <v:group style="position:absolute;left:2555;top:-1907;width:2;height:710" coordorigin="2555,-1907" coordsize="2,710">
              <v:shape style="position:absolute;left:2555;top:-1907;width:2;height:710" coordorigin="2555,-1907" coordsize="0,710" path="m2555,-1907l2555,-1197e" filled="false" stroked="true" strokeweight="3.796894pt" strokecolor="#ff8080">
                <v:path arrowok="t"/>
              </v:shape>
            </v:group>
            <v:group style="position:absolute;left:2653;top:-2256;width:2;height:1059" coordorigin="2653,-2256" coordsize="2,1059">
              <v:shape style="position:absolute;left:2653;top:-2256;width:2;height:1059" coordorigin="2653,-2256" coordsize="0,1059" path="m2653,-2256l2653,-1197e" filled="false" stroked="true" strokeweight="3.799616pt" strokecolor="#81a6bd">
                <v:path arrowok="t"/>
              </v:shape>
            </v:group>
            <v:group style="position:absolute;left:2751;top:-1612;width:2;height:415" coordorigin="2751,-1612" coordsize="2,415">
              <v:shape style="position:absolute;left:2751;top:-1612;width:2;height:415" coordorigin="2751,-1612" coordsize="0,415" path="m2751,-1612l2751,-1197e" filled="false" stroked="true" strokeweight="3.796893pt" strokecolor="#ffb1b1">
                <v:path arrowok="t"/>
              </v:shape>
            </v:group>
            <v:group style="position:absolute;left:2990;top:-1961;width:2;height:764" coordorigin="2990,-1961" coordsize="2,764">
              <v:shape style="position:absolute;left:2990;top:-1961;width:2;height:764" coordorigin="2990,-1961" coordsize="0,764" path="m2990,-1961l2990,-1197e" filled="false" stroked="true" strokeweight="3.818668pt" strokecolor="#ff8080">
                <v:path arrowok="t"/>
              </v:shape>
            </v:group>
            <v:group style="position:absolute;left:3088;top:-2310;width:2;height:1113" coordorigin="3088,-2310" coordsize="2,1113">
              <v:shape style="position:absolute;left:3088;top:-2310;width:2;height:1113" coordorigin="3088,-2310" coordsize="0,1113" path="m3088,-2310l3088,-1197e" filled="false" stroked="true" strokeweight="3.818669pt" strokecolor="#81a6bd">
                <v:path arrowok="t"/>
              </v:shape>
            </v:group>
            <v:group style="position:absolute;left:3186;top:-1645;width:2;height:448" coordorigin="3186,-1645" coordsize="2,448">
              <v:shape style="position:absolute;left:3186;top:-1645;width:2;height:448" coordorigin="3186,-1645" coordsize="0,448" path="m3186,-1645l3186,-1197e" filled="false" stroked="true" strokeweight="3.818668pt" strokecolor="#ffb1b1">
                <v:path arrowok="t"/>
              </v:shape>
            </v:group>
            <v:group style="position:absolute;left:3437;top:-2038;width:2;height:841" coordorigin="3437,-2038" coordsize="2,841">
              <v:shape style="position:absolute;left:3437;top:-2038;width:2;height:841" coordorigin="3437,-2038" coordsize="0,841" path="m3437,-2038l3437,-1197e" filled="false" stroked="true" strokeweight="3.796894pt" strokecolor="#ff8080">
                <v:path arrowok="t"/>
              </v:shape>
            </v:group>
            <v:group style="position:absolute;left:3535;top:-2375;width:2;height:1179" coordorigin="3535,-2375" coordsize="2,1179">
              <v:shape style="position:absolute;left:3535;top:-2375;width:2;height:1179" coordorigin="3535,-2375" coordsize="0,1179" path="m3535,-2375l3535,-1197e" filled="false" stroked="true" strokeweight="3.799617pt" strokecolor="#81a6bd">
                <v:path arrowok="t"/>
              </v:shape>
            </v:group>
            <v:group style="position:absolute;left:3633;top:-1678;width:2;height:481" coordorigin="3633,-1678" coordsize="2,481">
              <v:shape style="position:absolute;left:3633;top:-1678;width:2;height:481" coordorigin="3633,-1678" coordsize="0,481" path="m3633,-1678l3633,-1197e" filled="false" stroked="true" strokeweight="3.796893pt" strokecolor="#ffb1b1">
                <v:path arrowok="t"/>
              </v:shape>
            </v:group>
            <v:group style="position:absolute;left:3872;top:-2103;width:2;height:906" coordorigin="3872,-2103" coordsize="2,906">
              <v:shape style="position:absolute;left:3872;top:-2103;width:2;height:906" coordorigin="3872,-2103" coordsize="0,906" path="m3872,-2103l3872,-1197e" filled="false" stroked="true" strokeweight="3.818669pt" strokecolor="#ff8080">
                <v:path arrowok="t"/>
              </v:shape>
            </v:group>
            <v:group style="position:absolute;left:3970;top:-2430;width:2;height:1233" coordorigin="3970,-2430" coordsize="2,1233">
              <v:shape style="position:absolute;left:3970;top:-2430;width:2;height:1233" coordorigin="3970,-2430" coordsize="0,1233" path="m3970,-2430l3970,-1197e" filled="false" stroked="true" strokeweight="3.818669pt" strokecolor="#81a6bd">
                <v:path arrowok="t"/>
              </v:shape>
            </v:group>
            <v:group style="position:absolute;left:4068;top:-1743;width:2;height:546" coordorigin="4068,-1743" coordsize="2,546">
              <v:shape style="position:absolute;left:4068;top:-1743;width:2;height:546" coordorigin="4068,-1743" coordsize="0,546" path="m4068,-1743l4068,-1197e" filled="false" stroked="true" strokeweight="3.818668pt" strokecolor="#ffb1b1">
                <v:path arrowok="t"/>
              </v:shape>
            </v:group>
            <v:group style="position:absolute;left:4319;top:-2169;width:2;height:972" coordorigin="4319,-2169" coordsize="2,972">
              <v:shape style="position:absolute;left:4319;top:-2169;width:2;height:972" coordorigin="4319,-2169" coordsize="0,972" path="m4319,-2169l4319,-1197e" filled="false" stroked="true" strokeweight="3.796894pt" strokecolor="#ff8080">
                <v:path arrowok="t"/>
              </v:shape>
            </v:group>
            <v:group style="position:absolute;left:4417;top:-2506;width:2;height:1310" coordorigin="4417,-2506" coordsize="2,1310">
              <v:shape style="position:absolute;left:4417;top:-2506;width:2;height:1310" coordorigin="4417,-2506" coordsize="0,1310" path="m4417,-2506l4417,-1197e" filled="false" stroked="true" strokeweight="3.799617pt" strokecolor="#81a6bd">
                <v:path arrowok="t"/>
              </v:shape>
            </v:group>
            <v:group style="position:absolute;left:4515;top:-1841;width:2;height:644" coordorigin="4515,-1841" coordsize="2,644">
              <v:shape style="position:absolute;left:4515;top:-1841;width:2;height:644" coordorigin="4515,-1841" coordsize="0,644" path="m4515,-1841l4515,-1197e" filled="false" stroked="true" strokeweight="3.796894pt" strokecolor="#ffb1b1">
                <v:path arrowok="t"/>
              </v:shape>
            </v:group>
            <v:group style="position:absolute;left:4754;top:-2256;width:2;height:1059" coordorigin="4754,-2256" coordsize="2,1059">
              <v:shape style="position:absolute;left:4754;top:-2256;width:2;height:1059" coordorigin="4754,-2256" coordsize="0,1059" path="m4754,-2256l4754,-1197e" filled="false" stroked="true" strokeweight="3.818669pt" strokecolor="#ff8080">
                <v:path arrowok="t"/>
              </v:shape>
            </v:group>
            <v:group style="position:absolute;left:4852;top:-2583;width:2;height:1386" coordorigin="4852,-2583" coordsize="2,1386">
              <v:shape style="position:absolute;left:4852;top:-2583;width:2;height:1386" coordorigin="4852,-2583" coordsize="0,1386" path="m4852,-2583l4852,-1197e" filled="false" stroked="true" strokeweight="3.815948pt" strokecolor="#81a6bd">
                <v:path arrowok="t"/>
              </v:shape>
            </v:group>
            <v:group style="position:absolute;left:4950;top:-1939;width:2;height:743" coordorigin="4950,-1939" coordsize="2,743">
              <v:shape style="position:absolute;left:4950;top:-1939;width:2;height:743" coordorigin="4950,-1939" coordsize="0,743" path="m4950,-1939l4950,-1197e" filled="false" stroked="true" strokeweight="3.818668pt" strokecolor="#ffb1b1">
                <v:path arrowok="t"/>
              </v:shape>
            </v:group>
            <v:group style="position:absolute;left:5201;top:-3107;width:2;height:1910" coordorigin="5201,-3107" coordsize="2,1910">
              <v:shape style="position:absolute;left:5201;top:-3107;width:2;height:1910" coordorigin="5201,-3107" coordsize="0,1910" path="m5201,-3107l5201,-1197e" filled="false" stroked="true" strokeweight="3.796897pt" strokecolor="#ff8080">
                <v:path arrowok="t"/>
              </v:shape>
            </v:group>
            <v:group style="position:absolute;left:5516;top:-1192;width:44;height:2" coordorigin="5516,-1192" coordsize="44,2">
              <v:shape style="position:absolute;left:5516;top:-1192;width:44;height:2" coordorigin="5516,-1192" coordsize="44,0" path="m5516,-1192l5516,-1192,5560,-1192e" filled="false" stroked="true" strokeweight=".531806pt" strokecolor="#000000">
                <v:path arrowok="t"/>
              </v:shape>
            </v:group>
            <v:group style="position:absolute;left:1542;top:-3232;width:2;height:2040" coordorigin="1542,-3232" coordsize="2,2040">
              <v:shape style="position:absolute;left:1542;top:-3232;width:2;height:2040" coordorigin="1542,-3232" coordsize="0,2040" path="m1542,-1192l1542,-1192,1542,-3232e" filled="false" stroked="true" strokeweight=".530857pt" strokecolor="#000000">
                <v:path arrowok="t"/>
              </v:shape>
            </v:group>
            <v:group style="position:absolute;left:1498;top:-1192;width:44;height:2" coordorigin="1498,-1192" coordsize="44,2">
              <v:shape style="position:absolute;left:1498;top:-1192;width:44;height:2" coordorigin="1498,-1192" coordsize="44,0" path="m1498,-1192l1498,-1192,1542,-1192e" filled="false" stroked="true" strokeweight=".531806pt" strokecolor="#000000">
                <v:path arrowok="t"/>
              </v:shape>
            </v:group>
            <v:group style="position:absolute;left:1498;top:-1530;width:44;height:2" coordorigin="1498,-1530" coordsize="44,2">
              <v:shape style="position:absolute;left:1498;top:-1530;width:44;height:2" coordorigin="1498,-1530" coordsize="44,0" path="m1498,-1530l1498,-1530,1542,-1530e" filled="false" stroked="true" strokeweight=".531806pt" strokecolor="#000000">
                <v:path arrowok="t"/>
              </v:shape>
            </v:group>
            <v:group style="position:absolute;left:1498;top:-1869;width:44;height:2" coordorigin="1498,-1869" coordsize="44,2">
              <v:shape style="position:absolute;left:1498;top:-1869;width:44;height:2" coordorigin="1498,-1869" coordsize="44,0" path="m1498,-1869l1498,-1869,1542,-1869e" filled="false" stroked="true" strokeweight=".531806pt" strokecolor="#000000">
                <v:path arrowok="t"/>
              </v:shape>
            </v:group>
            <v:group style="position:absolute;left:1498;top:-2207;width:44;height:2" coordorigin="1498,-2207" coordsize="44,2">
              <v:shape style="position:absolute;left:1498;top:-2207;width:44;height:2" coordorigin="1498,-2207" coordsize="44,0" path="m1498,-2207l1498,-2207,1542,-2207e" filled="false" stroked="true" strokeweight=".531806pt" strokecolor="#000000">
                <v:path arrowok="t"/>
              </v:shape>
            </v:group>
            <v:group style="position:absolute;left:1498;top:-2545;width:44;height:2" coordorigin="1498,-2545" coordsize="44,2">
              <v:shape style="position:absolute;left:1498;top:-2545;width:44;height:2" coordorigin="1498,-2545" coordsize="44,0" path="m1498,-2545l1498,-2545,1542,-2545e" filled="false" stroked="true" strokeweight=".531806pt" strokecolor="#000000">
                <v:path arrowok="t"/>
              </v:shape>
            </v:group>
            <v:group style="position:absolute;left:1498;top:-2894;width:44;height:2" coordorigin="1498,-2894" coordsize="44,2">
              <v:shape style="position:absolute;left:1498;top:-2894;width:44;height:2" coordorigin="1498,-2894" coordsize="44,0" path="m1498,-2894l1498,-2894,1542,-2894e" filled="false" stroked="true" strokeweight=".531806pt" strokecolor="#000000">
                <v:path arrowok="t"/>
              </v:shape>
            </v:group>
            <v:group style="position:absolute;left:1498;top:-3232;width:44;height:2" coordorigin="1498,-3232" coordsize="44,2">
              <v:shape style="position:absolute;left:1498;top:-3232;width:44;height:2" coordorigin="1498,-3232" coordsize="44,0" path="m1498,-3232l1498,-3232,1542,-3232e" filled="false" stroked="true" strokeweight=".531806pt" strokecolor="#000000">
                <v:path arrowok="t"/>
              </v:shape>
              <v:shape style="position:absolute;left:1515;top:-1197;width:4029;height:220" type="#_x0000_t75" stroked="false">
                <v:imagedata r:id="rId109" o:title=""/>
              </v:shape>
            </v:group>
            <v:group style="position:absolute;left:2212;top:-2877;width:2647;height:891" coordorigin="2212,-2877" coordsize="2647,891">
              <v:shape style="position:absolute;left:2212;top:-2877;width:2647;height:891" coordorigin="2212,-2877" coordsize="2647,891" path="m2212,-2877l2217,-2867,2222,-2856,2247,-2799,2278,-2727,2304,-2665,2313,-2643,2342,-2575,2373,-2504,2405,-2432,2437,-2360,2471,-2290,2504,-2224,2538,-2164,2570,-2110,2613,-2052,2668,-2004,2729,-1987,2744,-1988,2805,-2008,2866,-2047,2926,-2099,2957,-2127,2972,-2141,3018,-2181,3078,-2227,3111,-2247,3129,-2258,3182,-2295,3235,-2336,3270,-2364,3288,-2378,3341,-2418,3394,-2455,3446,-2487,3517,-2516,3573,-2524,3592,-2524,3669,-2508,3726,-2488,3765,-2472,3784,-2464,3841,-2442,3918,-2423,3956,-2422,3976,-2423,4052,-2444,4110,-2470,4167,-2502,4225,-2537,4244,-2549,4263,-2560,4321,-2594,4378,-2622,4438,-2644,4507,-2662,4580,-2677,4653,-2690,4722,-2700,4783,-2708,4801,-2711,4818,-2713,4833,-2715,4846,-2717,4858,-2719e" filled="false" stroked="true" strokeweight="1.083837pt" strokecolor="#ff0000">
                <v:path arrowok="t"/>
              </v:shape>
              <v:shape style="position:absolute;left:1617;top:-3246;width:273;height:132" type="#_x0000_t75" stroked="false">
                <v:imagedata r:id="rId110" o:title=""/>
              </v:shape>
            </v:group>
            <w10:wrap type="none"/>
          </v:group>
        </w:pict>
      </w:r>
      <w:r>
        <w:rPr/>
        <w:pict>
          <v:group style="position:absolute;margin-left:275.817383pt;margin-top:-76.519936pt;width:2.2pt;height:.1pt;mso-position-horizontal-relative:page;mso-position-vertical-relative:paragraph;z-index:-426664" coordorigin="5516,-1530" coordsize="44,2">
            <v:shape style="position:absolute;left:5516;top:-1530;width:44;height:2" coordorigin="5516,-1530" coordsize="44,0" path="m5516,-1530l5516,-1530,5560,-1530e" filled="false" stroked="true" strokeweight=".531806pt" strokecolor="#000000">
              <v:path arrowok="t"/>
            </v:shape>
            <w10:wrap type="none"/>
          </v:group>
        </w:pict>
      </w:r>
      <w:r>
        <w:rPr/>
        <w:pict>
          <v:group style="position:absolute;margin-left:275.817383pt;margin-top:-93.433342pt;width:2.2pt;height:.1pt;mso-position-horizontal-relative:page;mso-position-vertical-relative:paragraph;z-index:-426640" coordorigin="5516,-1869" coordsize="44,2">
            <v:shape style="position:absolute;left:5516;top:-1869;width:44;height:2" coordorigin="5516,-1869" coordsize="44,0" path="m5516,-1869l5516,-1869,5560,-1869e" filled="false" stroked="true" strokeweight=".531806pt" strokecolor="#000000">
              <v:path arrowok="t"/>
            </v:shape>
            <w10:wrap type="none"/>
          </v:group>
        </w:pict>
      </w:r>
      <w:r>
        <w:rPr/>
        <w:pict>
          <v:group style="position:absolute;margin-left:282.37146pt;margin-top:-61.792751pt;width:9.15pt;height:4.5pt;mso-position-horizontal-relative:page;mso-position-vertical-relative:paragraph;z-index:-426520" coordorigin="5647,-1236" coordsize="183,90">
            <v:group style="position:absolute;left:5647;top:-1236;width:63;height:90" coordorigin="5647,-1236" coordsize="63,90">
              <v:shape style="position:absolute;left:5647;top:-1236;width:63;height:90" coordorigin="5647,-1236" coordsize="63,90" path="m5689,-1236l5669,-1236,5661,-1232,5656,-1223,5650,-1215,5647,-1205,5647,-1178,5650,-1167,5656,-1159,5661,-1151,5669,-1147,5689,-1147,5696,-1151,5702,-1159,5672,-1159,5667,-1163,5665,-1170,5663,-1175,5662,-1182,5662,-1200,5663,-1207,5665,-1213,5667,-1220,5672,-1224,5702,-1224,5696,-1232,5689,-1236xe" filled="true" fillcolor="#000000" stroked="false">
                <v:path arrowok="t"/>
                <v:fill type="solid"/>
              </v:shape>
              <v:shape style="position:absolute;left:5647;top:-1236;width:63;height:90" coordorigin="5647,-1236" coordsize="63,90" path="m5702,-1224l5685,-1224,5690,-1220,5693,-1213,5695,-1207,5696,-1200,5696,-1182,5695,-1175,5693,-1170,5690,-1163,5685,-1159,5702,-1159,5702,-1159,5707,-1167,5710,-1178,5710,-1205,5707,-1215,5702,-1223,5702,-1224xe" filled="true" fillcolor="#000000" stroked="false">
                <v:path arrowok="t"/>
                <v:fill type="solid"/>
              </v:shape>
            </v:group>
            <v:group style="position:absolute;left:5727;top:-1236;width:103;height:90" coordorigin="5727,-1236" coordsize="103,90">
              <v:shape style="position:absolute;left:5727;top:-1236;width:103;height:90" coordorigin="5727,-1236" coordsize="103,90" path="m5808,-1236l5798,-1236,5749,-1147,5760,-1147,5808,-1236xe" filled="true" fillcolor="#000000" stroked="false">
                <v:path arrowok="t"/>
                <v:fill type="solid"/>
              </v:shape>
              <v:shape style="position:absolute;left:5727;top:-1236;width:103;height:90" coordorigin="5727,-1236" coordsize="103,90" path="m5817,-1195l5803,-1195,5798,-1193,5794,-1188,5791,-1184,5789,-1179,5789,-1165,5791,-1160,5794,-1155,5798,-1151,5803,-1148,5817,-1148,5821,-1151,5825,-1155,5827,-1157,5807,-1157,5805,-1159,5803,-1162,5803,-1164,5802,-1168,5802,-1176,5803,-1179,5803,-1182,5805,-1185,5807,-1187,5826,-1187,5825,-1188,5821,-1193,5817,-1195xe" filled="true" fillcolor="#000000" stroked="false">
                <v:path arrowok="t"/>
                <v:fill type="solid"/>
              </v:shape>
              <v:shape style="position:absolute;left:5727;top:-1236;width:103;height:90" coordorigin="5727,-1236" coordsize="103,90" path="m5826,-1187l5812,-1187,5814,-1185,5816,-1182,5817,-1179,5817,-1176,5817,-1168,5817,-1165,5816,-1162,5814,-1159,5812,-1157,5827,-1157,5828,-1160,5830,-1165,5830,-1179,5828,-1184,5826,-1187xe" filled="true" fillcolor="#000000" stroked="false">
                <v:path arrowok="t"/>
                <v:fill type="solid"/>
              </v:shape>
              <v:shape style="position:absolute;left:5727;top:-1236;width:103;height:90" coordorigin="5727,-1236" coordsize="103,90" path="m5755,-1234l5741,-1234,5736,-1232,5732,-1227,5729,-1223,5727,-1217,5727,-1204,5729,-1199,5732,-1194,5736,-1190,5741,-1187,5755,-1187,5760,-1190,5763,-1194,5765,-1196,5745,-1196,5743,-1197,5742,-1201,5741,-1203,5740,-1206,5740,-1215,5741,-1218,5742,-1221,5743,-1224,5745,-1225,5765,-1225,5763,-1227,5760,-1232,5755,-1234xe" filled="true" fillcolor="#000000" stroked="false">
                <v:path arrowok="t"/>
                <v:fill type="solid"/>
              </v:shape>
              <v:shape style="position:absolute;left:5727;top:-1236;width:103;height:90" coordorigin="5727,-1236" coordsize="103,90" path="m5765,-1225l5751,-1225,5753,-1224,5754,-1221,5755,-1218,5756,-1215,5756,-1206,5755,-1203,5754,-1201,5753,-1198,5751,-1196,5765,-1196,5767,-1198,5768,-1204,5768,-1217,5767,-1223,5765,-1225xe" filled="true" fillcolor="#000000" stroked="false">
                <v:path arrowok="t"/>
                <v:fill type="solid"/>
              </v:shape>
            </v:group>
            <w10:wrap type="none"/>
          </v:group>
        </w:pict>
      </w:r>
      <w:r>
        <w:rPr/>
        <w:pict>
          <v:group style="position:absolute;margin-left:313.300842pt;margin-top:-169.173309pt;width:208.5pt;height:120.85pt;mso-position-horizontal-relative:page;mso-position-vertical-relative:paragraph;z-index:-426496" coordorigin="6266,-3383" coordsize="4170,2417">
            <v:group style="position:absolute;left:6615;top:-2403;width:2;height:1246" coordorigin="6615,-2403" coordsize="2,1246">
              <v:shape style="position:absolute;left:6615;top:-2403;width:2;height:1246" coordorigin="6615,-2403" coordsize="0,1246" path="m6615,-2403l6615,-1158e" filled="false" stroked="true" strokeweight="3.410918pt" strokecolor="#ff8080">
                <v:path arrowok="t"/>
              </v:shape>
            </v:group>
            <v:group style="position:absolute;left:6703;top:-1450;width:2;height:292" coordorigin="6703,-1450" coordsize="2,292">
              <v:shape style="position:absolute;left:6703;top:-1450;width:2;height:292" coordorigin="6703,-1450" coordsize="0,292" path="m6703,-1450l6703,-1158e" filled="false" stroked="true" strokeweight="3.410423pt" strokecolor="#81a6bd">
                <v:path arrowok="t"/>
              </v:shape>
            </v:group>
            <v:group style="position:absolute;left:6795;top:-1635;width:2;height:477" coordorigin="6795,-1635" coordsize="2,477">
              <v:shape style="position:absolute;left:6795;top:-1635;width:2;height:477" coordorigin="6795,-1635" coordsize="0,477" path="m6795,-1635l6795,-1158e" filled="false" stroked="true" strokeweight="3.882001pt" strokecolor="#ffb1b1">
                <v:path arrowok="t"/>
              </v:shape>
            </v:group>
            <v:group style="position:absolute;left:7019;top:-2539;width:2;height:1382" coordorigin="7019,-2539" coordsize="2,1382">
              <v:shape style="position:absolute;left:7019;top:-2539;width:2;height:1382" coordorigin="7019,-2539" coordsize="0,1382" path="m7019,-2539l7019,-1158e" filled="false" stroked="true" strokeweight="3.901456pt" strokecolor="#ff8080">
                <v:path arrowok="t"/>
              </v:shape>
            </v:group>
            <v:group style="position:absolute;left:7106;top:-1460;width:2;height:302" coordorigin="7106,-1460" coordsize="2,302">
              <v:shape style="position:absolute;left:7106;top:-1460;width:2;height:302" coordorigin="7106,-1460" coordsize="0,302" path="m7106,-1460l7106,-1158e" filled="false" stroked="true" strokeweight="3.903876pt" strokecolor="#81a6bd">
                <v:path arrowok="t"/>
              </v:shape>
            </v:group>
            <v:group style="position:absolute;left:7199;top:-1664;width:2;height:506" coordorigin="7199,-1664" coordsize="2,506">
              <v:shape style="position:absolute;left:7199;top:-1664;width:2;height:506" coordorigin="7199,-1664" coordsize="0,506" path="m7199,-1664l7199,-1158e" filled="false" stroked="true" strokeweight="3.410425pt" strokecolor="#ffb1b1">
                <v:path arrowok="t"/>
              </v:shape>
            </v:group>
            <v:group style="position:absolute;left:7422;top:-2608;width:2;height:1450" coordorigin="7422,-2608" coordsize="2,1450">
              <v:shape style="position:absolute;left:7422;top:-2608;width:2;height:1450" coordorigin="7422,-2608" coordsize="0,1450" path="m7422,-2608l7422,-1158e" filled="false" stroked="true" strokeweight="3.408003pt" strokecolor="#ff8080">
                <v:path arrowok="t"/>
              </v:shape>
            </v:group>
            <v:group style="position:absolute;left:7510;top:-1460;width:2;height:302" coordorigin="7510,-1460" coordsize="2,302">
              <v:shape style="position:absolute;left:7510;top:-1460;width:2;height:302" coordorigin="7510,-1460" coordsize="0,302" path="m7510,-1460l7510,-1158e" filled="false" stroked="true" strokeweight="3.410423pt" strokecolor="#81a6bd">
                <v:path arrowok="t"/>
              </v:shape>
            </v:group>
            <v:group style="position:absolute;left:7597;top:-1683;width:2;height:526" coordorigin="7597,-1683" coordsize="2,526">
              <v:shape style="position:absolute;left:7597;top:-1683;width:2;height:526" coordorigin="7597,-1683" coordsize="0,526" path="m7597,-1683l7597,-1158e" filled="false" stroked="true" strokeweight="3.410425pt" strokecolor="#ffb1b1">
                <v:path arrowok="t"/>
              </v:shape>
            </v:group>
            <v:group style="position:absolute;left:7821;top:-2685;width:2;height:1528" coordorigin="7821,-2685" coordsize="2,1528">
              <v:shape style="position:absolute;left:7821;top:-2685;width:2;height:1528" coordorigin="7821,-2685" coordsize="0,1528" path="m7821,-2685l7821,-1158e" filled="false" stroked="true" strokeweight="3.390988pt" strokecolor="#ff8080">
                <v:path arrowok="t"/>
              </v:shape>
            </v:group>
            <v:group style="position:absolute;left:7909;top:-1460;width:2;height:302" coordorigin="7909,-1460" coordsize="2,302">
              <v:shape style="position:absolute;left:7909;top:-1460;width:2;height:302" coordorigin="7909,-1460" coordsize="0,302" path="m7909,-1460l7909,-1158e" filled="false" stroked="true" strokeweight="3.390976pt" strokecolor="#81a6bd">
                <v:path arrowok="t"/>
              </v:shape>
            </v:group>
            <v:group style="position:absolute;left:7996;top:-1712;width:2;height:555" coordorigin="7996,-1712" coordsize="2,555">
              <v:shape style="position:absolute;left:7996;top:-1712;width:2;height:555" coordorigin="7996,-1712" coordsize="0,555" path="m7996,-1712l7996,-1158e" filled="false" stroked="true" strokeweight="3.390979pt" strokecolor="#ffb1b1">
                <v:path arrowok="t"/>
              </v:shape>
            </v:group>
            <v:group style="position:absolute;left:8220;top:-2744;width:2;height:1586" coordorigin="8220,-2744" coordsize="2,1586">
              <v:shape style="position:absolute;left:8220;top:-2744;width:2;height:1586" coordorigin="8220,-2744" coordsize="0,1586" path="m8220,-2744l8220,-1158e" filled="false" stroked="true" strokeweight="3.410435pt" strokecolor="#ff8080">
                <v:path arrowok="t"/>
              </v:shape>
            </v:group>
            <v:group style="position:absolute;left:8307;top:-1470;width:2;height:312" coordorigin="8307,-1470" coordsize="2,312">
              <v:shape style="position:absolute;left:8307;top:-1470;width:2;height:312" coordorigin="8307,-1470" coordsize="0,312" path="m8307,-1470l8307,-1158e" filled="false" stroked="true" strokeweight="3.407992pt" strokecolor="#81a6bd">
                <v:path arrowok="t"/>
              </v:shape>
            </v:group>
            <v:group style="position:absolute;left:8400;top:-1742;width:2;height:584" coordorigin="8400,-1742" coordsize="2,584">
              <v:shape style="position:absolute;left:8400;top:-1742;width:2;height:584" coordorigin="8400,-1742" coordsize="0,584" path="m8400,-1742l8400,-1158e" filled="false" stroked="true" strokeweight="3.884432pt" strokecolor="#ffb1b1">
                <v:path arrowok="t"/>
              </v:shape>
            </v:group>
            <v:group style="position:absolute;left:8623;top:-2783;width:2;height:1625" coordorigin="8623,-2783" coordsize="2,1625">
              <v:shape style="position:absolute;left:8623;top:-2783;width:2;height:1625" coordorigin="8623,-2783" coordsize="0,1625" path="m8623,-2783l8623,-1158e" filled="false" stroked="true" strokeweight="3.903889pt" strokecolor="#ff8080">
                <v:path arrowok="t"/>
              </v:shape>
            </v:group>
            <v:group style="position:absolute;left:8716;top:-1470;width:2;height:312" coordorigin="8716,-1470" coordsize="2,312">
              <v:shape style="position:absolute;left:8716;top:-1470;width:2;height:312" coordorigin="8716,-1470" coordsize="0,312" path="m8716,-1470l8716,-1158e" filled="false" stroked="true" strokeweight="3.410423pt" strokecolor="#81a6bd">
                <v:path arrowok="t"/>
              </v:shape>
            </v:group>
            <v:group style="position:absolute;left:8803;top:-1800;width:2;height:643" coordorigin="8803,-1800" coordsize="2,643">
              <v:shape style="position:absolute;left:8803;top:-1800;width:2;height:643" coordorigin="8803,-1800" coordsize="0,643" path="m8803,-1800l8803,-1158e" filled="false" stroked="true" strokeweight="3.407995pt" strokecolor="#ffb1b1">
                <v:path arrowok="t"/>
              </v:shape>
            </v:group>
            <v:group style="position:absolute;left:9027;top:-2783;width:2;height:1625" coordorigin="9027,-2783" coordsize="2,1625">
              <v:shape style="position:absolute;left:9027;top:-2783;width:2;height:1625" coordorigin="9027,-2783" coordsize="0,1625" path="m9027,-2783l9027,-1158e" filled="false" stroked="true" strokeweight="3.410435pt" strokecolor="#ff8080">
                <v:path arrowok="t"/>
              </v:shape>
            </v:group>
            <v:group style="position:absolute;left:9114;top:-1479;width:2;height:321" coordorigin="9114,-1479" coordsize="2,321">
              <v:shape style="position:absolute;left:9114;top:-1479;width:2;height:321" coordorigin="9114,-1479" coordsize="0,321" path="m9114,-1479l9114,-1158e" filled="false" stroked="true" strokeweight="3.410423pt" strokecolor="#81a6bd">
                <v:path arrowok="t"/>
              </v:shape>
            </v:group>
            <v:group style="position:absolute;left:9202;top:-1907;width:2;height:750" coordorigin="9202,-1907" coordsize="2,750">
              <v:shape style="position:absolute;left:9202;top:-1907;width:2;height:750" coordorigin="9202,-1907" coordsize="0,750" path="m9202,-1907l9202,-1158e" filled="false" stroked="true" strokeweight="3.410427pt" strokecolor="#ffb1b1">
                <v:path arrowok="t"/>
              </v:shape>
            </v:group>
            <v:group style="position:absolute;left:9426;top:-2792;width:2;height:1635" coordorigin="9426,-2792" coordsize="2,1635">
              <v:shape style="position:absolute;left:9426;top:-2792;width:2;height:1635" coordorigin="9426,-2792" coordsize="0,1635" path="m9426,-2792l9426,-1158e" filled="false" stroked="true" strokeweight="3.390989pt" strokecolor="#ff8080">
                <v:path arrowok="t"/>
              </v:shape>
            </v:group>
            <v:group style="position:absolute;left:9513;top:-1489;width:2;height:331" coordorigin="9513,-1489" coordsize="2,331">
              <v:shape style="position:absolute;left:9513;top:-1489;width:2;height:331" coordorigin="9513,-1489" coordsize="0,331" path="m9513,-1489l9513,-1158e" filled="false" stroked="true" strokeweight="3.390977pt" strokecolor="#81a6bd">
                <v:path arrowok="t"/>
              </v:shape>
            </v:group>
            <v:group style="position:absolute;left:9601;top:-2024;width:2;height:866" coordorigin="9601,-2024" coordsize="2,866">
              <v:shape style="position:absolute;left:9601;top:-2024;width:2;height:866" coordorigin="9601,-2024" coordsize="0,866" path="m9601,-2024l9601,-1158e" filled="false" stroked="true" strokeweight="3.393412pt" strokecolor="#ffb1b1">
                <v:path arrowok="t"/>
              </v:shape>
            </v:group>
            <v:group style="position:absolute;left:9825;top:-2977;width:2;height:1820" coordorigin="9825,-2977" coordsize="2,1820">
              <v:shape style="position:absolute;left:9825;top:-2977;width:2;height:1820" coordorigin="9825,-2977" coordsize="0,1820" path="m9825,-2977l9825,-1158e" filled="false" stroked="true" strokeweight="3.410437pt" strokecolor="#ff8080">
                <v:path arrowok="t"/>
              </v:shape>
            </v:group>
            <v:group style="position:absolute;left:9917;top:-1518;width:2;height:361" coordorigin="9917,-1518" coordsize="2,361">
              <v:shape style="position:absolute;left:9917;top:-1518;width:2;height:361" coordorigin="9917,-1518" coordsize="0,361" path="m9917,-1518l9917,-1158e" filled="false" stroked="true" strokeweight="3.88443pt" strokecolor="#81a6bd">
                <v:path arrowok="t"/>
              </v:shape>
            </v:group>
            <v:group style="position:absolute;left:10004;top:-3162;width:2;height:2005" coordorigin="10004,-3162" coordsize="2,2005">
              <v:shape style="position:absolute;left:10004;top:-3162;width:2;height:2005" coordorigin="10004,-3162" coordsize="0,2005" path="m10004,-3162l10004,-1158e" filled="false" stroked="true" strokeweight="3.882015pt" strokecolor="#ffb1b1">
                <v:path arrowok="t"/>
              </v:shape>
            </v:group>
            <v:group style="position:absolute;left:10116;top:-3332;width:2;height:2169" coordorigin="10116,-3332" coordsize="2,2169">
              <v:shape style="position:absolute;left:10116;top:-3332;width:2;height:2169" coordorigin="10116,-3332" coordsize="0,2169" path="m10116,-3332l10116,-1163e" filled="false" stroked="true" strokeweight=".016995pt" strokecolor="#000000">
                <v:path arrowok="t"/>
              </v:shape>
            </v:group>
            <v:group style="position:absolute;left:10116;top:-1601;width:39;height:2" coordorigin="10116,-1601" coordsize="39,2">
              <v:shape style="position:absolute;left:10116;top:-1601;width:39;height:2" coordorigin="10116,-1601" coordsize="39,0" path="m10116,-1601l10116,-1601,10155,-1601e" filled="false" stroked="true" strokeweight=".47421pt" strokecolor="#000000">
                <v:path arrowok="t"/>
              </v:shape>
            </v:group>
            <v:group style="position:absolute;left:10116;top:-2029;width:39;height:2" coordorigin="10116,-2029" coordsize="39,2">
              <v:shape style="position:absolute;left:10116;top:-2029;width:39;height:2" coordorigin="10116,-2029" coordsize="39,0" path="m10116,-2029l10116,-2029,10155,-2029e" filled="false" stroked="true" strokeweight=".47421pt" strokecolor="#000000">
                <v:path arrowok="t"/>
              </v:shape>
            </v:group>
            <v:group style="position:absolute;left:10116;top:-2466;width:39;height:2" coordorigin="10116,-2466" coordsize="39,2">
              <v:shape style="position:absolute;left:10116;top:-2466;width:39;height:2" coordorigin="10116,-2466" coordsize="39,0" path="m10116,-2466l10116,-2466,10155,-2466e" filled="false" stroked="true" strokeweight=".47421pt" strokecolor="#000000">
                <v:path arrowok="t"/>
              </v:shape>
            </v:group>
            <v:group style="position:absolute;left:10116;top:-2904;width:39;height:2" coordorigin="10116,-2904" coordsize="39,2">
              <v:shape style="position:absolute;left:10116;top:-2904;width:39;height:2" coordorigin="10116,-2904" coordsize="39,0" path="m10116,-2904l10116,-2904,10155,-2904e" filled="false" stroked="true" strokeweight=".47421pt" strokecolor="#000000">
                <v:path arrowok="t"/>
              </v:shape>
            </v:group>
            <v:group style="position:absolute;left:10116;top:-3332;width:39;height:2" coordorigin="10116,-3332" coordsize="39,2">
              <v:shape style="position:absolute;left:10116;top:-3332;width:39;height:2" coordorigin="10116,-3332" coordsize="39,0" path="m10116,-3332l10116,-3332,10155,-3332e" filled="false" stroked="true" strokeweight=".47421pt" strokecolor="#000000">
                <v:path arrowok="t"/>
              </v:shape>
            </v:group>
            <v:group style="position:absolute;left:6508;top:-3332;width:2;height:2169" coordorigin="6508,-3332" coordsize="2,2169">
              <v:shape style="position:absolute;left:6508;top:-3332;width:2;height:2169" coordorigin="6508,-3332" coordsize="0,2169" path="m6508,-1163l6508,-1163,6508,-3332e" filled="false" stroked="true" strokeweight=".474104pt" strokecolor="#000000">
                <v:path arrowok="t"/>
              </v:shape>
            </v:group>
            <v:group style="position:absolute;left:6469;top:-1406;width:39;height:2" coordorigin="6469,-1406" coordsize="39,2">
              <v:shape style="position:absolute;left:6469;top:-1406;width:39;height:2" coordorigin="6469,-1406" coordsize="39,0" path="m6469,-1406l6469,-1406,6508,-1406e" filled="false" stroked="true" strokeweight=".47421pt" strokecolor="#000000">
                <v:path arrowok="t"/>
              </v:shape>
            </v:group>
            <v:group style="position:absolute;left:6469;top:-1649;width:39;height:2" coordorigin="6469,-1649" coordsize="39,2">
              <v:shape style="position:absolute;left:6469;top:-1649;width:39;height:2" coordorigin="6469,-1649" coordsize="39,0" path="m6469,-1649l6469,-1649,6508,-1649e" filled="false" stroked="true" strokeweight=".47421pt" strokecolor="#000000">
                <v:path arrowok="t"/>
              </v:shape>
            </v:group>
            <v:group style="position:absolute;left:6469;top:-1883;width:39;height:2" coordorigin="6469,-1883" coordsize="39,2">
              <v:shape style="position:absolute;left:6469;top:-1883;width:39;height:2" coordorigin="6469,-1883" coordsize="39,0" path="m6469,-1883l6469,-1883,6508,-1883e" filled="false" stroked="true" strokeweight=".47421pt" strokecolor="#000000">
                <v:path arrowok="t"/>
              </v:shape>
            </v:group>
            <v:group style="position:absolute;left:6469;top:-2126;width:39;height:2" coordorigin="6469,-2126" coordsize="39,2">
              <v:shape style="position:absolute;left:6469;top:-2126;width:39;height:2" coordorigin="6469,-2126" coordsize="39,0" path="m6469,-2126l6469,-2126,6508,-2126e" filled="false" stroked="true" strokeweight=".47421pt" strokecolor="#000000">
                <v:path arrowok="t"/>
              </v:shape>
            </v:group>
            <v:group style="position:absolute;left:6469;top:-2369;width:39;height:2" coordorigin="6469,-2369" coordsize="39,2">
              <v:shape style="position:absolute;left:6469;top:-2369;width:39;height:2" coordorigin="6469,-2369" coordsize="39,0" path="m6469,-2369l6469,-2369,6508,-2369e" filled="false" stroked="true" strokeweight=".47421pt" strokecolor="#000000">
                <v:path arrowok="t"/>
              </v:shape>
            </v:group>
            <v:group style="position:absolute;left:6469;top:-2612;width:39;height:2" coordorigin="6469,-2612" coordsize="39,2">
              <v:shape style="position:absolute;left:6469;top:-2612;width:39;height:2" coordorigin="6469,-2612" coordsize="39,0" path="m6469,-2612l6469,-2612,6508,-2612e" filled="false" stroked="true" strokeweight=".47421pt" strokecolor="#000000">
                <v:path arrowok="t"/>
              </v:shape>
            </v:group>
            <v:group style="position:absolute;left:6469;top:-2856;width:39;height:2" coordorigin="6469,-2856" coordsize="39,2">
              <v:shape style="position:absolute;left:6469;top:-2856;width:39;height:2" coordorigin="6469,-2856" coordsize="39,0" path="m6469,-2856l6469,-2856,6508,-2856e" filled="false" stroked="true" strokeweight=".47421pt" strokecolor="#000000">
                <v:path arrowok="t"/>
              </v:shape>
            </v:group>
            <v:group style="position:absolute;left:6469;top:-3099;width:39;height:2" coordorigin="6469,-3099" coordsize="39,2">
              <v:shape style="position:absolute;left:6469;top:-3099;width:39;height:2" coordorigin="6469,-3099" coordsize="39,0" path="m6469,-3099l6469,-3099,6508,-3099e" filled="false" stroked="true" strokeweight=".47421pt" strokecolor="#000000">
                <v:path arrowok="t"/>
              </v:shape>
            </v:group>
            <v:group style="position:absolute;left:6469;top:-3332;width:39;height:2" coordorigin="6469,-3332" coordsize="39,2">
              <v:shape style="position:absolute;left:6469;top:-3332;width:39;height:2" coordorigin="6469,-3332" coordsize="39,0" path="m6469,-3332l6469,-3332,6508,-3332e" filled="false" stroked="true" strokeweight=".47421pt" strokecolor="#000000">
                <v:path arrowok="t"/>
              </v:shape>
              <v:shape style="position:absolute;left:6332;top:-1202;width:4064;height:235" type="#_x0000_t75" stroked="false">
                <v:imagedata r:id="rId111" o:title=""/>
              </v:shape>
            </v:group>
            <v:group style="position:absolute;left:7106;top:-3133;width:2412;height:1157" coordorigin="7106,-3133" coordsize="2412,1157">
              <v:shape style="position:absolute;left:7106;top:-3133;width:2412;height:1157" coordorigin="7106,-3133" coordsize="2412,1157" path="m7106,-3133l7110,-3123,7113,-3113,7134,-3049,7154,-2985,7177,-2911,7189,-2872,7195,-2851,7215,-2788,7235,-2722,7257,-2655,7278,-2586,7301,-2518,7324,-2450,7347,-2384,7370,-2321,7393,-2261,7415,-2205,7445,-2138,7474,-2082,7508,-2030,7558,-1988,7608,-1977,7620,-1978,7684,-2002,7735,-2036,7773,-2065,7786,-2074,7836,-2108,7898,-2134,7949,-2137,7968,-2137,8044,-2132,8121,-2121,8159,-2115,8178,-2112,8255,-2100,8331,-2093,8408,-2087,8485,-2083,8561,-2079,8638,-2077,8676,-2077,8695,-2077,8772,-2078,8848,-2079,8925,-2083,9001,-2088,9078,-2096,9156,-2108,9221,-2122,9287,-2138,9353,-2155,9414,-2171,9450,-2181,9467,-2186,9482,-2190,9495,-2194,9508,-2197,9518,-2199e" filled="false" stroked="true" strokeweight=".966614pt" strokecolor="#ff0000">
                <v:path arrowok="t"/>
              </v:shape>
            </v:group>
            <v:group style="position:absolute;left:10235;top:-1635;width:54;height:78" coordorigin="10235,-1635" coordsize="54,78">
              <v:shape style="position:absolute;left:10235;top:-1635;width:54;height:78" coordorigin="10235,-1635" coordsize="54,78" path="m10286,-1624l10266,-1624,10270,-1623,10272,-1621,10274,-1619,10275,-1616,10275,-1608,10274,-1604,10270,-1600,10268,-1598,10265,-1595,10260,-1591,10251,-1585,10245,-1580,10242,-1578,10237,-1572,10235,-1565,10235,-1557,10288,-1557,10288,-1568,10250,-1568,10252,-1572,10257,-1576,10272,-1587,10277,-1591,10280,-1594,10285,-1599,10288,-1605,10288,-1619,10286,-1624xe" filled="true" fillcolor="#000000" stroked="false">
                <v:path arrowok="t"/>
                <v:fill type="solid"/>
              </v:shape>
              <v:shape style="position:absolute;left:10235;top:-1635;width:54;height:78" coordorigin="10235,-1635" coordsize="54,78" path="m10270,-1635l10254,-1635,10248,-1632,10243,-1626,10238,-1621,10235,-1614,10235,-1606,10248,-1606,10248,-1612,10249,-1617,10251,-1619,10254,-1623,10257,-1624,10286,-1624,10281,-1629,10276,-1633,10270,-1635xe" filled="true" fillcolor="#000000" stroked="false">
                <v:path arrowok="t"/>
                <v:fill type="solid"/>
              </v:shape>
            </v:group>
            <v:group style="position:absolute;left:10305;top:-1635;width:92;height:80" coordorigin="10305,-1635" coordsize="92,80">
              <v:shape style="position:absolute;left:10305;top:-1635;width:92;height:80" coordorigin="10305,-1635" coordsize="92,80" path="m10376,-1635l10367,-1635,10325,-1556,10334,-1556,10376,-1635xe" filled="true" fillcolor="#000000" stroked="false">
                <v:path arrowok="t"/>
                <v:fill type="solid"/>
              </v:shape>
              <v:shape style="position:absolute;left:10305;top:-1635;width:92;height:80" coordorigin="10305,-1635" coordsize="92,80" path="m10384,-1599l10372,-1599,10368,-1597,10364,-1592,10362,-1589,10360,-1584,10360,-1572,10362,-1567,10364,-1563,10368,-1559,10372,-1557,10384,-1557,10389,-1559,10392,-1563,10393,-1565,10376,-1565,10374,-1566,10372,-1569,10372,-1571,10371,-1574,10371,-1582,10372,-1585,10372,-1587,10374,-1590,10376,-1591,10393,-1591,10392,-1592,10389,-1597,10384,-1599xe" filled="true" fillcolor="#000000" stroked="false">
                <v:path arrowok="t"/>
                <v:fill type="solid"/>
              </v:shape>
              <v:shape style="position:absolute;left:10305;top:-1635;width:92;height:80" coordorigin="10305,-1635" coordsize="92,80" path="m10393,-1591l10381,-1591,10383,-1590,10384,-1587,10385,-1584,10385,-1582,10385,-1574,10385,-1571,10384,-1569,10383,-1566,10381,-1565,10393,-1565,10395,-1567,10396,-1572,10396,-1584,10395,-1589,10393,-1591xe" filled="true" fillcolor="#000000" stroked="false">
                <v:path arrowok="t"/>
                <v:fill type="solid"/>
              </v:shape>
              <v:shape style="position:absolute;left:10305;top:-1635;width:92;height:80" coordorigin="10305,-1635" coordsize="92,80" path="m10329,-1633l10317,-1633,10312,-1631,10309,-1627,10306,-1623,10305,-1618,10305,-1606,10306,-1602,10309,-1598,10312,-1594,10317,-1591,10329,-1591,10334,-1594,10337,-1598,10338,-1599,10320,-1599,10318,-1601,10317,-1603,10317,-1606,10316,-1608,10316,-1616,10317,-1619,10317,-1621,10318,-1624,10320,-1626,10338,-1626,10337,-1627,10334,-1631,10329,-1633xe" filled="true" fillcolor="#000000" stroked="false">
                <v:path arrowok="t"/>
                <v:fill type="solid"/>
              </v:shape>
              <v:shape style="position:absolute;left:10305;top:-1635;width:92;height:80" coordorigin="10305,-1635" coordsize="92,80" path="m10338,-1626l10326,-1626,10328,-1624,10329,-1621,10329,-1619,10330,-1616,10330,-1609,10329,-1606,10329,-1604,10328,-1601,10326,-1599,10338,-1599,10340,-1602,10341,-1606,10341,-1618,10340,-1623,10338,-1626xe" filled="true" fillcolor="#000000" stroked="false">
                <v:path arrowok="t"/>
                <v:fill type="solid"/>
              </v:shape>
            </v:group>
            <v:group style="position:absolute;left:10231;top:-2066;width:61;height:77" coordorigin="10231,-2066" coordsize="61,77">
              <v:shape style="position:absolute;left:10231;top:-2066;width:61;height:77" coordorigin="10231,-2066" coordsize="61,77" path="m10280,-2006l10268,-2006,10268,-1990,10280,-1990,10280,-2006xe" filled="true" fillcolor="#000000" stroked="false">
                <v:path arrowok="t"/>
                <v:fill type="solid"/>
              </v:shape>
              <v:shape style="position:absolute;left:10231;top:-2066;width:61;height:77" coordorigin="10231,-2066" coordsize="61,77" path="m10280,-2066l10269,-2066,10231,-2018,10231,-2006,10292,-2006,10292,-2016,10242,-2016,10268,-2050,10280,-2050,10280,-2066xe" filled="true" fillcolor="#000000" stroked="false">
                <v:path arrowok="t"/>
                <v:fill type="solid"/>
              </v:shape>
              <v:shape style="position:absolute;left:10231;top:-2066;width:61;height:77" coordorigin="10231,-2066" coordsize="61,77" path="m10280,-2050l10268,-2050,10268,-2016,10280,-2016,10280,-2050xe" filled="true" fillcolor="#000000" stroked="false">
                <v:path arrowok="t"/>
                <v:fill type="solid"/>
              </v:shape>
            </v:group>
            <v:group style="position:absolute;left:10305;top:-2068;width:92;height:80" coordorigin="10305,-2068" coordsize="92,80">
              <v:shape style="position:absolute;left:10305;top:-2068;width:92;height:80" coordorigin="10305,-2068" coordsize="92,80" path="m10376,-2068l10367,-2068,10325,-1988,10334,-1988,10376,-2068xe" filled="true" fillcolor="#000000" stroked="false">
                <v:path arrowok="t"/>
                <v:fill type="solid"/>
              </v:shape>
              <v:shape style="position:absolute;left:10305;top:-2068;width:92;height:80" coordorigin="10305,-2068" coordsize="92,80" path="m10384,-2032l10372,-2032,10368,-2029,10364,-2025,10362,-2022,10360,-2017,10360,-2005,10362,-2000,10364,-1996,10368,-1992,10372,-1990,10384,-1990,10389,-1992,10392,-1996,10393,-1998,10376,-1998,10374,-1999,10372,-2002,10372,-2004,10371,-2007,10371,-2014,10372,-2017,10372,-2020,10374,-2022,10376,-2024,10393,-2024,10392,-2025,10389,-2029,10384,-2032xe" filled="true" fillcolor="#000000" stroked="false">
                <v:path arrowok="t"/>
                <v:fill type="solid"/>
              </v:shape>
              <v:shape style="position:absolute;left:10305;top:-2068;width:92;height:80" coordorigin="10305,-2068" coordsize="92,80" path="m10393,-2024l10381,-2024,10383,-2022,10384,-2020,10385,-2017,10385,-2014,10385,-2007,10385,-2004,10384,-2002,10383,-1999,10381,-1998,10393,-1998,10395,-2000,10396,-2005,10396,-2017,10395,-2022,10393,-2024xe" filled="true" fillcolor="#000000" stroked="false">
                <v:path arrowok="t"/>
                <v:fill type="solid"/>
              </v:shape>
              <v:shape style="position:absolute;left:10305;top:-2068;width:92;height:80" coordorigin="10305,-2068" coordsize="92,80" path="m10329,-2066l10317,-2066,10312,-2064,10309,-2060,10306,-2056,10305,-2051,10305,-2039,10306,-2035,10309,-2031,10312,-2027,10317,-2024,10329,-2024,10334,-2027,10337,-2031,10338,-2032,10320,-2032,10318,-2033,10317,-2036,10317,-2039,10316,-2041,10316,-2049,10317,-2052,10317,-2054,10318,-2057,10320,-2058,10338,-2058,10337,-2060,10334,-2064,10329,-2066xe" filled="true" fillcolor="#000000" stroked="false">
                <v:path arrowok="t"/>
                <v:fill type="solid"/>
              </v:shape>
              <v:shape style="position:absolute;left:10305;top:-2068;width:92;height:80" coordorigin="10305,-2068" coordsize="92,80" path="m10338,-2058l10326,-2058,10328,-2057,10329,-2054,10329,-2052,10330,-2049,10330,-2041,10329,-2039,10329,-2037,10328,-2034,10326,-2032,10338,-2032,10340,-2034,10341,-2039,10341,-2051,10340,-2056,10338,-2058xe" filled="true" fillcolor="#000000" stroked="false">
                <v:path arrowok="t"/>
                <v:fill type="solid"/>
              </v:shape>
            </v:group>
            <v:group style="position:absolute;left:10234;top:-2505;width:56;height:80" coordorigin="10234,-2505" coordsize="56,80">
              <v:shape style="position:absolute;left:10234;top:-2505;width:56;height:80" coordorigin="10234,-2505" coordsize="56,80" path="m10277,-2505l10254,-2505,10247,-2501,10242,-2494,10236,-2486,10234,-2476,10234,-2452,10236,-2443,10241,-2436,10246,-2430,10253,-2426,10270,-2426,10276,-2428,10281,-2434,10284,-2437,10258,-2437,10254,-2438,10251,-2441,10248,-2443,10247,-2447,10247,-2457,10248,-2461,10251,-2464,10254,-2466,10257,-2468,10285,-2468,10284,-2469,10246,-2469,10246,-2477,10247,-2483,10250,-2488,10253,-2493,10257,-2495,10286,-2495,10286,-2499,10277,-2505xe" filled="true" fillcolor="#000000" stroked="false">
                <v:path arrowok="t"/>
                <v:fill type="solid"/>
              </v:shape>
              <v:shape style="position:absolute;left:10234;top:-2505;width:56;height:80" coordorigin="10234,-2505" coordsize="56,80" path="m10285,-2468l10266,-2468,10270,-2466,10273,-2464,10275,-2461,10277,-2457,10277,-2448,10275,-2444,10273,-2441,10270,-2438,10266,-2437,10284,-2437,10286,-2438,10289,-2445,10289,-2460,10287,-2466,10285,-2468xe" filled="true" fillcolor="#000000" stroked="false">
                <v:path arrowok="t"/>
                <v:fill type="solid"/>
              </v:shape>
              <v:shape style="position:absolute;left:10234;top:-2505;width:56;height:80" coordorigin="10234,-2505" coordsize="56,80" path="m10272,-2478l10261,-2478,10257,-2477,10254,-2476,10251,-2474,10248,-2472,10246,-2469,10284,-2469,10282,-2471,10278,-2476,10272,-2478xe" filled="true" fillcolor="#000000" stroked="false">
                <v:path arrowok="t"/>
                <v:fill type="solid"/>
              </v:shape>
              <v:shape style="position:absolute;left:10234;top:-2505;width:56;height:80" coordorigin="10234,-2505" coordsize="56,80" path="m10286,-2495l10270,-2495,10274,-2492,10275,-2485,10288,-2485,10286,-2495xe" filled="true" fillcolor="#000000" stroked="false">
                <v:path arrowok="t"/>
                <v:fill type="solid"/>
              </v:shape>
            </v:group>
            <v:group style="position:absolute;left:10305;top:-2505;width:92;height:80" coordorigin="10305,-2505" coordsize="92,80">
              <v:shape style="position:absolute;left:10305;top:-2505;width:92;height:80" coordorigin="10305,-2505" coordsize="92,80" path="m10376,-2505l10367,-2505,10325,-2426,10334,-2426,10376,-2505xe" filled="true" fillcolor="#000000" stroked="false">
                <v:path arrowok="t"/>
                <v:fill type="solid"/>
              </v:shape>
              <v:shape style="position:absolute;left:10305;top:-2505;width:92;height:80" coordorigin="10305,-2505" coordsize="92,80" path="m10384,-2469l10372,-2469,10368,-2467,10364,-2463,10362,-2460,10360,-2454,10360,-2442,10362,-2438,10364,-2434,10368,-2430,10372,-2427,10384,-2427,10389,-2430,10392,-2434,10393,-2435,10376,-2435,10374,-2437,10372,-2439,10372,-2442,10371,-2445,10371,-2452,10372,-2455,10372,-2457,10374,-2460,10376,-2462,10393,-2462,10392,-2463,10389,-2467,10384,-2469xe" filled="true" fillcolor="#000000" stroked="false">
                <v:path arrowok="t"/>
                <v:fill type="solid"/>
              </v:shape>
              <v:shape style="position:absolute;left:10305;top:-2505;width:92;height:80" coordorigin="10305,-2505" coordsize="92,80" path="m10393,-2462l10381,-2462,10383,-2460,10384,-2457,10385,-2455,10385,-2452,10385,-2445,10385,-2442,10384,-2440,10383,-2437,10381,-2435,10393,-2435,10395,-2438,10396,-2442,10396,-2454,10395,-2460,10393,-2462xe" filled="true" fillcolor="#000000" stroked="false">
                <v:path arrowok="t"/>
                <v:fill type="solid"/>
              </v:shape>
              <v:shape style="position:absolute;left:10305;top:-2505;width:92;height:80" coordorigin="10305,-2505" coordsize="92,80" path="m10329,-2504l10317,-2504,10312,-2502,10309,-2497,10306,-2494,10305,-2489,10305,-2477,10306,-2472,10309,-2468,10312,-2464,10317,-2462,10329,-2462,10334,-2464,10337,-2468,10338,-2470,10320,-2470,10318,-2471,10317,-2474,10317,-2476,10316,-2479,10316,-2487,10317,-2490,10317,-2492,10318,-2495,10320,-2496,10338,-2496,10337,-2497,10334,-2502,10329,-2504xe" filled="true" fillcolor="#000000" stroked="false">
                <v:path arrowok="t"/>
                <v:fill type="solid"/>
              </v:shape>
              <v:shape style="position:absolute;left:10305;top:-2505;width:92;height:80" coordorigin="10305,-2505" coordsize="92,80" path="m10338,-2496l10326,-2496,10328,-2495,10329,-2492,10329,-2490,10330,-2487,10330,-2479,10329,-2476,10329,-2474,10328,-2472,10326,-2470,10338,-2470,10340,-2472,10341,-2477,10341,-2489,10340,-2494,10338,-2496xe" filled="true" fillcolor="#000000" stroked="false">
                <v:path arrowok="t"/>
                <v:fill type="solid"/>
              </v:shape>
            </v:group>
            <v:group style="position:absolute;left:10233;top:-2938;width:58;height:80" coordorigin="10233,-2938" coordsize="58,80">
              <v:shape style="position:absolute;left:10233;top:-2938;width:58;height:80" coordorigin="10233,-2938" coordsize="58,80" path="m10270,-2938l10253,-2938,10247,-2936,10242,-2932,10238,-2928,10235,-2923,10235,-2913,10236,-2910,10238,-2907,10240,-2905,10242,-2902,10246,-2901,10243,-2900,10240,-2898,10237,-2894,10234,-2891,10233,-2887,10233,-2875,10235,-2870,10240,-2865,10245,-2861,10252,-2859,10270,-2859,10278,-2861,10287,-2869,10256,-2869,10252,-2870,10249,-2872,10247,-2875,10245,-2878,10245,-2886,10246,-2889,10249,-2892,10252,-2894,10256,-2895,10285,-2895,10283,-2898,10280,-2900,10277,-2901,10280,-2902,10283,-2905,10283,-2905,10256,-2905,10252,-2906,10250,-2909,10248,-2911,10247,-2913,10247,-2920,10248,-2922,10251,-2925,10253,-2927,10257,-2928,10285,-2928,10281,-2932,10276,-2936,10270,-2938xe" filled="true" fillcolor="#000000" stroked="false">
                <v:path arrowok="t"/>
                <v:fill type="solid"/>
              </v:shape>
              <v:shape style="position:absolute;left:10233;top:-2938;width:58;height:80" coordorigin="10233,-2938" coordsize="58,80" path="m10285,-2895l10267,-2895,10271,-2894,10274,-2891,10276,-2889,10278,-2886,10278,-2878,10276,-2875,10274,-2873,10271,-2870,10266,-2869,10287,-2869,10287,-2870,10290,-2875,10290,-2887,10289,-2891,10286,-2894,10285,-2895xe" filled="true" fillcolor="#000000" stroked="false">
                <v:path arrowok="t"/>
                <v:fill type="solid"/>
              </v:shape>
              <v:shape style="position:absolute;left:10233;top:-2938;width:58;height:80" coordorigin="10233,-2938" coordsize="58,80" path="m10285,-2928l10266,-2928,10269,-2927,10272,-2925,10274,-2922,10276,-2920,10276,-2913,10275,-2911,10273,-2909,10270,-2906,10267,-2905,10283,-2905,10285,-2907,10286,-2910,10287,-2913,10287,-2923,10285,-2928,10285,-2928xe" filled="true" fillcolor="#000000" stroked="false">
                <v:path arrowok="t"/>
                <v:fill type="solid"/>
              </v:shape>
            </v:group>
            <v:group style="position:absolute;left:10305;top:-2938;width:92;height:80" coordorigin="10305,-2938" coordsize="92,80">
              <v:shape style="position:absolute;left:10305;top:-2938;width:92;height:80" coordorigin="10305,-2938" coordsize="92,80" path="m10376,-2938l10367,-2938,10325,-2859,10334,-2859,10376,-2938xe" filled="true" fillcolor="#000000" stroked="false">
                <v:path arrowok="t"/>
                <v:fill type="solid"/>
              </v:shape>
              <v:shape style="position:absolute;left:10305;top:-2938;width:92;height:80" coordorigin="10305,-2938" coordsize="92,80" path="m10384,-2902l10372,-2902,10368,-2900,10364,-2896,10362,-2892,10360,-2887,10360,-2875,10362,-2871,10364,-2867,10368,-2863,10372,-2860,10384,-2860,10389,-2863,10392,-2867,10393,-2868,10376,-2868,10374,-2870,10372,-2872,10372,-2875,10371,-2878,10371,-2885,10372,-2888,10372,-2890,10374,-2893,10376,-2894,10393,-2894,10392,-2896,10389,-2900,10384,-2902xe" filled="true" fillcolor="#000000" stroked="false">
                <v:path arrowok="t"/>
                <v:fill type="solid"/>
              </v:shape>
              <v:shape style="position:absolute;left:10305;top:-2938;width:92;height:80" coordorigin="10305,-2938" coordsize="92,80" path="m10393,-2894l10381,-2894,10383,-2893,10384,-2890,10385,-2888,10385,-2885,10385,-2878,10385,-2875,10384,-2873,10383,-2870,10381,-2868,10393,-2868,10395,-2870,10396,-2875,10396,-2887,10395,-2892,10393,-2894xe" filled="true" fillcolor="#000000" stroked="false">
                <v:path arrowok="t"/>
                <v:fill type="solid"/>
              </v:shape>
              <v:shape style="position:absolute;left:10305;top:-2938;width:92;height:80" coordorigin="10305,-2938" coordsize="92,80" path="m10329,-2937l10317,-2937,10312,-2935,10309,-2930,10306,-2927,10305,-2922,10305,-2910,10306,-2905,10309,-2901,10312,-2897,10317,-2895,10329,-2895,10334,-2897,10337,-2901,10338,-2903,10320,-2903,10318,-2904,10317,-2907,10317,-2909,10316,-2912,10316,-2919,10317,-2923,10317,-2925,10318,-2927,10320,-2929,10338,-2929,10337,-2930,10334,-2935,10329,-2937xe" filled="true" fillcolor="#000000" stroked="false">
                <v:path arrowok="t"/>
                <v:fill type="solid"/>
              </v:shape>
              <v:shape style="position:absolute;left:10305;top:-2938;width:92;height:80" coordorigin="10305,-2938" coordsize="92,80" path="m10338,-2929l10326,-2929,10328,-2927,10329,-2925,10329,-2922,10330,-2919,10330,-2912,10329,-2909,10329,-2907,10328,-2904,10326,-2903,10338,-2903,10340,-2905,10341,-2910,10341,-2922,10340,-2927,10338,-2929xe" filled="true" fillcolor="#000000" stroked="false">
                <v:path arrowok="t"/>
                <v:fill type="solid"/>
              </v:shape>
            </v:group>
            <v:group style="position:absolute;left:10234;top:-3374;width:30;height:77" coordorigin="10234,-3374" coordsize="30,77">
              <v:shape style="position:absolute;left:10234;top:-3374;width:30;height:77" coordorigin="10234,-3374" coordsize="30,77" path="m10263,-3359l10251,-3359,10251,-3298,10263,-3298,10263,-3359xe" filled="true" fillcolor="#000000" stroked="false">
                <v:path arrowok="t"/>
                <v:fill type="solid"/>
              </v:shape>
              <v:shape style="position:absolute;left:10234;top:-3374;width:30;height:77" coordorigin="10234,-3374" coordsize="30,77" path="m10263,-3374l10254,-3374,10251,-3372,10248,-3369,10240,-3365,10237,-3363,10234,-3363,10234,-3350,10240,-3352,10246,-3355,10251,-3359,10263,-3359,10263,-3374xe" filled="true" fillcolor="#000000" stroked="false">
                <v:path arrowok="t"/>
                <v:fill type="solid"/>
              </v:shape>
            </v:group>
            <v:group style="position:absolute;left:10282;top:-3376;width:56;height:80" coordorigin="10282,-3376" coordsize="56,80">
              <v:shape style="position:absolute;left:10282;top:-3376;width:56;height:80" coordorigin="10282,-3376" coordsize="56,80" path="m10319,-3376l10301,-3376,10294,-3373,10289,-3365,10285,-3358,10282,-3348,10282,-3324,10285,-3315,10289,-3308,10294,-3300,10301,-3297,10319,-3297,10326,-3300,10330,-3307,10304,-3307,10300,-3311,10297,-3317,10295,-3322,10294,-3328,10294,-3344,10295,-3351,10297,-3355,10300,-3362,10304,-3365,10331,-3365,10326,-3373,10319,-3376xe" filled="true" fillcolor="#000000" stroked="false">
                <v:path arrowok="t"/>
                <v:fill type="solid"/>
              </v:shape>
              <v:shape style="position:absolute;left:10282;top:-3376;width:56;height:80" coordorigin="10282,-3376" coordsize="56,80" path="m10331,-3365l10316,-3365,10320,-3362,10323,-3355,10324,-3351,10325,-3344,10325,-3328,10324,-3322,10323,-3317,10320,-3311,10316,-3307,10330,-3307,10331,-3308,10336,-3315,10338,-3324,10338,-3348,10336,-3358,10331,-3365xe" filled="true" fillcolor="#000000" stroked="false">
                <v:path arrowok="t"/>
                <v:fill type="solid"/>
              </v:shape>
            </v:group>
            <v:group style="position:absolute;left:10344;top:-3376;width:92;height:80" coordorigin="10344,-3376" coordsize="92,80">
              <v:shape style="position:absolute;left:10344;top:-3376;width:92;height:80" coordorigin="10344,-3376" coordsize="92,80" path="m10415,-3376l10406,-3376,10363,-3297,10373,-3297,10415,-3376xe" filled="true" fillcolor="#000000" stroked="false">
                <v:path arrowok="t"/>
                <v:fill type="solid"/>
              </v:shape>
              <v:shape style="position:absolute;left:10344;top:-3376;width:92;height:80" coordorigin="10344,-3376" coordsize="92,80" path="m10423,-3340l10411,-3340,10406,-3338,10403,-3334,10400,-3330,10399,-3325,10399,-3313,10400,-3308,10403,-3304,10406,-3300,10411,-3298,10423,-3298,10428,-3300,10431,-3304,10432,-3306,10414,-3306,10413,-3307,10411,-3310,10411,-3312,10410,-3315,10410,-3323,10411,-3326,10411,-3328,10413,-3331,10414,-3332,10432,-3332,10431,-3334,10428,-3338,10423,-3340xe" filled="true" fillcolor="#000000" stroked="false">
                <v:path arrowok="t"/>
                <v:fill type="solid"/>
              </v:shape>
              <v:shape style="position:absolute;left:10344;top:-3376;width:92;height:80" coordorigin="10344,-3376" coordsize="92,80" path="m10432,-3332l10420,-3332,10422,-3331,10422,-3328,10423,-3326,10424,-3323,10424,-3315,10423,-3312,10423,-3311,10422,-3308,10420,-3306,10432,-3306,10434,-3308,10435,-3313,10435,-3325,10434,-3330,10432,-3332xe" filled="true" fillcolor="#000000" stroked="false">
                <v:path arrowok="t"/>
                <v:fill type="solid"/>
              </v:shape>
              <v:shape style="position:absolute;left:10344;top:-3376;width:92;height:80" coordorigin="10344,-3376" coordsize="92,80" path="m10368,-3374l10356,-3374,10351,-3373,10348,-3368,10345,-3365,10344,-3360,10344,-3348,10345,-3343,10348,-3339,10351,-3335,10356,-3333,10368,-3333,10372,-3335,10376,-3339,10377,-3340,10359,-3340,10358,-3342,10356,-3345,10355,-3347,10355,-3350,10355,-3357,10355,-3361,10356,-3363,10358,-3365,10359,-3367,10377,-3367,10376,-3368,10372,-3373,10368,-3374xe" filled="true" fillcolor="#000000" stroked="false">
                <v:path arrowok="t"/>
                <v:fill type="solid"/>
              </v:shape>
              <v:shape style="position:absolute;left:10344;top:-3376;width:92;height:80" coordorigin="10344,-3376" coordsize="92,80" path="m10377,-3367l10364,-3367,10366,-3365,10367,-3362,10368,-3360,10369,-3357,10369,-3350,10368,-3347,10368,-3345,10366,-3342,10364,-3340,10377,-3340,10379,-3343,10380,-3348,10380,-3360,10379,-3365,10377,-3367xe" filled="true" fillcolor="#000000" stroked="false">
                <v:path arrowok="t"/>
                <v:fill type="solid"/>
              </v:shape>
            </v:group>
            <v:group style="position:absolute;left:6289;top:-1439;width:30;height:77" coordorigin="6289,-1439" coordsize="30,77">
              <v:shape style="position:absolute;left:6289;top:-1439;width:30;height:77" coordorigin="6289,-1439" coordsize="30,77" path="m6319,-1424l6306,-1424,6306,-1362,6319,-1362,6319,-1424xe" filled="true" fillcolor="#000000" stroked="false">
                <v:path arrowok="t"/>
                <v:fill type="solid"/>
              </v:shape>
              <v:shape style="position:absolute;left:6289;top:-1439;width:30;height:77" coordorigin="6289,-1439" coordsize="30,77" path="m6319,-1439l6309,-1439,6307,-1436,6304,-1434,6300,-1431,6296,-1429,6292,-1428,6289,-1427,6289,-1414,6296,-1416,6301,-1420,6306,-1424,6319,-1424,6319,-1439xe" filled="true" fillcolor="#000000" stroked="false">
                <v:path arrowok="t"/>
                <v:fill type="solid"/>
              </v:shape>
            </v:group>
            <v:group style="position:absolute;left:6337;top:-1440;width:56;height:80" coordorigin="6337,-1440" coordsize="56,80">
              <v:shape style="position:absolute;left:6337;top:-1440;width:56;height:80" coordorigin="6337,-1440" coordsize="56,80" path="m6374,-1440l6356,-1440,6349,-1437,6344,-1429,6340,-1422,6337,-1413,6337,-1389,6340,-1379,6344,-1372,6349,-1365,6356,-1361,6374,-1361,6381,-1365,6385,-1371,6359,-1371,6355,-1375,6352,-1382,6351,-1386,6350,-1393,6350,-1409,6351,-1415,6352,-1420,6355,-1426,6359,-1430,6386,-1430,6381,-1437,6374,-1440xe" filled="true" fillcolor="#000000" stroked="false">
                <v:path arrowok="t"/>
                <v:fill type="solid"/>
              </v:shape>
              <v:shape style="position:absolute;left:6337;top:-1440;width:56;height:80" coordorigin="6337,-1440" coordsize="56,80" path="m6386,-1430l6371,-1430,6375,-1426,6378,-1420,6380,-1415,6381,-1409,6381,-1393,6380,-1386,6378,-1382,6375,-1375,6371,-1371,6385,-1371,6386,-1372,6391,-1379,6393,-1389,6393,-1413,6391,-1422,6386,-1429,6386,-1430xe" filled="true" fillcolor="#000000" stroked="false">
                <v:path arrowok="t"/>
                <v:fill type="solid"/>
              </v:shape>
            </v:group>
            <v:group style="position:absolute;left:6270;top:-1683;width:54;height:78" coordorigin="6270,-1683" coordsize="54,78">
              <v:shape style="position:absolute;left:6270;top:-1683;width:54;height:78" coordorigin="6270,-1683" coordsize="54,78" path="m6320,-1673l6301,-1673,6305,-1672,6307,-1670,6309,-1668,6310,-1665,6310,-1656,6308,-1652,6286,-1634,6280,-1629,6277,-1626,6272,-1620,6270,-1614,6270,-1606,6323,-1606,6323,-1617,6285,-1617,6287,-1621,6292,-1625,6300,-1630,6307,-1635,6312,-1639,6315,-1642,6320,-1648,6323,-1654,6323,-1667,6320,-1673xe" filled="true" fillcolor="#000000" stroked="false">
                <v:path arrowok="t"/>
                <v:fill type="solid"/>
              </v:shape>
              <v:shape style="position:absolute;left:6270;top:-1683;width:54;height:78" coordorigin="6270,-1683" coordsize="54,78" path="m6305,-1683l6289,-1683,6282,-1681,6277,-1675,6273,-1670,6270,-1663,6270,-1654,6282,-1654,6283,-1660,6284,-1665,6286,-1668,6289,-1671,6292,-1673,6320,-1673,6311,-1681,6305,-1683xe" filled="true" fillcolor="#000000" stroked="false">
                <v:path arrowok="t"/>
                <v:fill type="solid"/>
              </v:shape>
            </v:group>
            <v:group style="position:absolute;left:6336;top:-1683;width:56;height:80" coordorigin="6336,-1683" coordsize="56,80">
              <v:shape style="position:absolute;left:6336;top:-1683;width:56;height:80" coordorigin="6336,-1683" coordsize="56,80" path="m6373,-1683l6355,-1683,6348,-1680,6343,-1672,6339,-1665,6336,-1656,6336,-1632,6339,-1622,6343,-1615,6348,-1608,6355,-1604,6373,-1604,6380,-1608,6385,-1615,6358,-1615,6354,-1618,6351,-1625,6350,-1630,6349,-1636,6349,-1652,6350,-1658,6351,-1663,6354,-1669,6358,-1673,6385,-1673,6380,-1680,6373,-1683xe" filled="true" fillcolor="#000000" stroked="false">
                <v:path arrowok="t"/>
                <v:fill type="solid"/>
              </v:shape>
              <v:shape style="position:absolute;left:6336;top:-1683;width:56;height:80" coordorigin="6336,-1683" coordsize="56,80" path="m6385,-1673l6370,-1673,6375,-1669,6377,-1663,6379,-1658,6380,-1652,6380,-1636,6379,-1630,6377,-1625,6375,-1618,6370,-1615,6385,-1615,6385,-1615,6390,-1622,6392,-1632,6392,-1656,6390,-1665,6385,-1672,6385,-1673xe" filled="true" fillcolor="#000000" stroked="false">
                <v:path arrowok="t"/>
                <v:fill type="solid"/>
              </v:shape>
            </v:group>
            <v:group style="position:absolute;left:6269;top:-1927;width:56;height:80" coordorigin="6269,-1927" coordsize="56,80">
              <v:shape style="position:absolute;left:6269;top:-1927;width:56;height:80" coordorigin="6269,-1927" coordsize="56,80" path="m6281,-1873l6269,-1873,6269,-1865,6272,-1858,6277,-1853,6282,-1849,6289,-1847,6305,-1847,6312,-1850,6321,-1858,6292,-1858,6289,-1859,6286,-1862,6283,-1864,6281,-1868,6281,-1873xe" filled="true" fillcolor="#000000" stroked="false">
                <v:path arrowok="t"/>
                <v:fill type="solid"/>
              </v:shape>
              <v:shape style="position:absolute;left:6269;top:-1927;width:56;height:80" coordorigin="6269,-1927" coordsize="56,80" path="m6321,-1916l6301,-1916,6305,-1915,6307,-1913,6309,-1911,6310,-1908,6310,-1901,6309,-1898,6306,-1896,6304,-1894,6301,-1893,6291,-1893,6291,-1884,6301,-1884,6305,-1883,6308,-1881,6310,-1879,6312,-1875,6312,-1867,6310,-1865,6308,-1862,6305,-1859,6301,-1858,6321,-1858,6321,-1859,6324,-1865,6324,-1876,6310,-1889,6318,-1892,6323,-1897,6323,-1912,6321,-1916xe" filled="true" fillcolor="#000000" stroked="false">
                <v:path arrowok="t"/>
                <v:fill type="solid"/>
              </v:shape>
              <v:shape style="position:absolute;left:6269;top:-1927;width:56;height:80" coordorigin="6269,-1927" coordsize="56,80" path="m6305,-1927l6289,-1927,6283,-1925,6278,-1920,6273,-1916,6270,-1910,6270,-1902,6282,-1902,6283,-1907,6284,-1911,6287,-1913,6289,-1915,6293,-1916,6321,-1916,6320,-1917,6311,-1925,6305,-1927xe" filled="true" fillcolor="#000000" stroked="false">
                <v:path arrowok="t"/>
                <v:fill type="solid"/>
              </v:shape>
            </v:group>
            <v:group style="position:absolute;left:6336;top:-1927;width:56;height:80" coordorigin="6336,-1927" coordsize="56,80">
              <v:shape style="position:absolute;left:6336;top:-1927;width:56;height:80" coordorigin="6336,-1927" coordsize="56,80" path="m6373,-1927l6355,-1927,6348,-1923,6343,-1916,6339,-1908,6336,-1899,6336,-1875,6339,-1866,6343,-1858,6348,-1851,6355,-1847,6373,-1847,6380,-1851,6385,-1858,6358,-1858,6354,-1861,6351,-1868,6350,-1873,6349,-1879,6349,-1895,6350,-1901,6351,-1906,6354,-1913,6358,-1916,6385,-1916,6380,-1923,6373,-1927xe" filled="true" fillcolor="#000000" stroked="false">
                <v:path arrowok="t"/>
                <v:fill type="solid"/>
              </v:shape>
              <v:shape style="position:absolute;left:6336;top:-1927;width:56;height:80" coordorigin="6336,-1927" coordsize="56,80" path="m6385,-1916l6370,-1916,6375,-1913,6377,-1906,6379,-1901,6380,-1895,6380,-1879,6379,-1873,6377,-1868,6375,-1861,6370,-1858,6385,-1858,6385,-1858,6390,-1866,6392,-1875,6392,-1899,6390,-1908,6385,-1916,6385,-1916xe" filled="true" fillcolor="#000000" stroked="false">
                <v:path arrowok="t"/>
                <v:fill type="solid"/>
              </v:shape>
            </v:group>
            <v:group style="position:absolute;left:6266;top:-2163;width:61;height:77" coordorigin="6266,-2163" coordsize="61,77">
              <v:shape style="position:absolute;left:6266;top:-2163;width:61;height:77" coordorigin="6266,-2163" coordsize="61,77" path="m6315,-2104l6303,-2104,6303,-2087,6315,-2087,6315,-2104xe" filled="true" fillcolor="#000000" stroked="false">
                <v:path arrowok="t"/>
                <v:fill type="solid"/>
              </v:shape>
              <v:shape style="position:absolute;left:6266;top:-2163;width:61;height:77" coordorigin="6266,-2163" coordsize="61,77" path="m6315,-2163l6304,-2163,6266,-2116,6266,-2104,6326,-2104,6326,-2113,6276,-2113,6303,-2148,6315,-2148,6315,-2163xe" filled="true" fillcolor="#000000" stroked="false">
                <v:path arrowok="t"/>
                <v:fill type="solid"/>
              </v:shape>
              <v:shape style="position:absolute;left:6266;top:-2163;width:61;height:77" coordorigin="6266,-2163" coordsize="61,77" path="m6315,-2148l6303,-2148,6303,-2113,6315,-2113,6315,-2148xe" filled="true" fillcolor="#000000" stroked="false">
                <v:path arrowok="t"/>
                <v:fill type="solid"/>
              </v:shape>
            </v:group>
            <v:group style="position:absolute;left:6336;top:-2165;width:56;height:80" coordorigin="6336,-2165" coordsize="56,80">
              <v:shape style="position:absolute;left:6336;top:-2165;width:56;height:80" coordorigin="6336,-2165" coordsize="56,80" path="m6373,-2165l6355,-2165,6348,-2161,6343,-2154,6339,-2147,6336,-2137,6336,-2113,6339,-2104,6343,-2097,6348,-2089,6355,-2086,6373,-2086,6380,-2089,6385,-2096,6358,-2096,6354,-2099,6351,-2106,6350,-2111,6349,-2117,6349,-2133,6350,-2140,6351,-2144,6354,-2151,6358,-2154,6385,-2154,6380,-2161,6373,-2165xe" filled="true" fillcolor="#000000" stroked="false">
                <v:path arrowok="t"/>
                <v:fill type="solid"/>
              </v:shape>
              <v:shape style="position:absolute;left:6336;top:-2165;width:56;height:80" coordorigin="6336,-2165" coordsize="56,80" path="m6385,-2154l6370,-2154,6375,-2151,6377,-2144,6379,-2140,6380,-2133,6380,-2117,6379,-2111,6377,-2106,6375,-2099,6370,-2096,6385,-2096,6385,-2097,6390,-2104,6392,-2113,6392,-2137,6390,-2147,6385,-2154,6385,-2154xe" filled="true" fillcolor="#000000" stroked="false">
                <v:path arrowok="t"/>
                <v:fill type="solid"/>
              </v:shape>
            </v:group>
            <v:group style="position:absolute;left:6269;top:-2407;width:56;height:78" coordorigin="6269,-2407" coordsize="56,78">
              <v:shape style="position:absolute;left:6269;top:-2407;width:56;height:78" coordorigin="6269,-2407" coordsize="56,78" path="m6281,-2352l6269,-2352,6269,-2344,6272,-2339,6277,-2334,6282,-2331,6288,-2329,6303,-2329,6309,-2331,6315,-2336,6320,-2339,6291,-2339,6288,-2340,6286,-2342,6283,-2344,6281,-2347,6281,-2352xe" filled="true" fillcolor="#000000" stroked="false">
                <v:path arrowok="t"/>
                <v:fill type="solid"/>
              </v:shape>
              <v:shape style="position:absolute;left:6269;top:-2407;width:56;height:78" coordorigin="6269,-2407" coordsize="56,78" path="m6320,-2371l6301,-2371,6305,-2370,6310,-2364,6312,-2360,6312,-2350,6310,-2346,6307,-2344,6304,-2341,6300,-2339,6320,-2339,6321,-2341,6324,-2347,6324,-2363,6321,-2370,6320,-2371xe" filled="true" fillcolor="#000000" stroked="false">
                <v:path arrowok="t"/>
                <v:fill type="solid"/>
              </v:shape>
              <v:shape style="position:absolute;left:6269;top:-2407;width:56;height:78" coordorigin="6269,-2407" coordsize="56,78" path="m6320,-2407l6274,-2407,6270,-2364,6281,-2364,6283,-2366,6285,-2368,6288,-2369,6290,-2371,6293,-2371,6320,-2371,6317,-2375,6282,-2375,6284,-2396,6320,-2396,6320,-2407xe" filled="true" fillcolor="#000000" stroked="false">
                <v:path arrowok="t"/>
                <v:fill type="solid"/>
              </v:shape>
              <v:shape style="position:absolute;left:6269;top:-2407;width:56;height:78" coordorigin="6269,-2407" coordsize="56,78" path="m6307,-2381l6296,-2381,6293,-2381,6290,-2380,6287,-2379,6285,-2377,6282,-2375,6317,-2375,6313,-2379,6307,-2381xe" filled="true" fillcolor="#000000" stroked="false">
                <v:path arrowok="t"/>
                <v:fill type="solid"/>
              </v:shape>
            </v:group>
            <v:group style="position:absolute;left:6336;top:-2408;width:56;height:80" coordorigin="6336,-2408" coordsize="56,80">
              <v:shape style="position:absolute;left:6336;top:-2408;width:56;height:80" coordorigin="6336,-2408" coordsize="56,80" path="m6373,-2408l6355,-2408,6348,-2404,6343,-2397,6339,-2390,6336,-2380,6336,-2357,6339,-2347,6343,-2340,6348,-2333,6355,-2329,6373,-2329,6380,-2333,6385,-2339,6358,-2339,6354,-2343,6351,-2350,6350,-2354,6349,-2361,6349,-2376,6350,-2383,6351,-2387,6354,-2394,6358,-2398,6385,-2398,6380,-2404,6373,-2408xe" filled="true" fillcolor="#000000" stroked="false">
                <v:path arrowok="t"/>
                <v:fill type="solid"/>
              </v:shape>
              <v:shape style="position:absolute;left:6336;top:-2408;width:56;height:80" coordorigin="6336,-2408" coordsize="56,80" path="m6385,-2398l6370,-2398,6375,-2394,6377,-2387,6379,-2383,6380,-2376,6380,-2361,6379,-2354,6377,-2350,6375,-2343,6370,-2339,6385,-2339,6385,-2340,6390,-2347,6392,-2357,6392,-2380,6390,-2390,6385,-2397,6385,-2398xe" filled="true" fillcolor="#000000" stroked="false">
                <v:path arrowok="t"/>
                <v:fill type="solid"/>
              </v:shape>
            </v:group>
            <v:group style="position:absolute;left:6269;top:-2651;width:56;height:80" coordorigin="6269,-2651" coordsize="56,80">
              <v:shape style="position:absolute;left:6269;top:-2651;width:56;height:80" coordorigin="6269,-2651" coordsize="56,80" path="m6312,-2651l6288,-2651,6281,-2647,6271,-2632,6269,-2622,6269,-2598,6271,-2589,6276,-2582,6281,-2576,6288,-2572,6305,-2572,6311,-2574,6316,-2580,6319,-2582,6292,-2582,6289,-2584,6286,-2586,6283,-2589,6282,-2593,6282,-2603,6283,-2607,6286,-2610,6288,-2612,6292,-2614,6320,-2614,6319,-2615,6281,-2615,6281,-2623,6282,-2629,6285,-2633,6288,-2639,6292,-2641,6321,-2641,6321,-2644,6312,-2651xe" filled="true" fillcolor="#000000" stroked="false">
                <v:path arrowok="t"/>
                <v:fill type="solid"/>
              </v:shape>
              <v:shape style="position:absolute;left:6269;top:-2651;width:56;height:80" coordorigin="6269,-2651" coordsize="56,80" path="m6320,-2614l6301,-2614,6305,-2612,6308,-2610,6310,-2607,6312,-2603,6312,-2594,6310,-2590,6308,-2587,6305,-2584,6301,-2582,6319,-2582,6321,-2584,6324,-2591,6324,-2606,6322,-2612,6320,-2614xe" filled="true" fillcolor="#000000" stroked="false">
                <v:path arrowok="t"/>
                <v:fill type="solid"/>
              </v:shape>
              <v:shape style="position:absolute;left:6269;top:-2651;width:56;height:80" coordorigin="6269,-2651" coordsize="56,80" path="m6307,-2624l6296,-2624,6292,-2623,6289,-2622,6286,-2620,6283,-2618,6281,-2615,6319,-2615,6313,-2622,6307,-2624xe" filled="true" fillcolor="#000000" stroked="false">
                <v:path arrowok="t"/>
                <v:fill type="solid"/>
              </v:shape>
              <v:shape style="position:absolute;left:6269;top:-2651;width:56;height:80" coordorigin="6269,-2651" coordsize="56,80" path="m6321,-2641l6304,-2641,6309,-2638,6311,-2631,6323,-2631,6321,-2641xe" filled="true" fillcolor="#000000" stroked="false">
                <v:path arrowok="t"/>
                <v:fill type="solid"/>
              </v:shape>
            </v:group>
            <v:group style="position:absolute;left:6336;top:-2651;width:56;height:80" coordorigin="6336,-2651" coordsize="56,80">
              <v:shape style="position:absolute;left:6336;top:-2651;width:56;height:80" coordorigin="6336,-2651" coordsize="56,80" path="m6373,-2651l6355,-2651,6348,-2648,6343,-2640,6339,-2633,6336,-2624,6336,-2600,6339,-2590,6343,-2583,6348,-2576,6355,-2572,6373,-2572,6380,-2576,6385,-2582,6358,-2582,6354,-2586,6351,-2593,6350,-2597,6349,-2604,6349,-2620,6350,-2626,6351,-2631,6354,-2638,6358,-2641,6385,-2641,6380,-2648,6373,-2651xe" filled="true" fillcolor="#000000" stroked="false">
                <v:path arrowok="t"/>
                <v:fill type="solid"/>
              </v:shape>
              <v:shape style="position:absolute;left:6336;top:-2651;width:56;height:80" coordorigin="6336,-2651" coordsize="56,80" path="m6385,-2641l6370,-2641,6375,-2638,6377,-2631,6379,-2626,6380,-2620,6380,-2604,6379,-2597,6377,-2593,6375,-2586,6370,-2582,6385,-2582,6385,-2583,6390,-2590,6392,-2600,6392,-2624,6390,-2633,6385,-2640,6385,-2641xe" filled="true" fillcolor="#000000" stroked="false">
                <v:path arrowok="t"/>
                <v:fill type="solid"/>
              </v:shape>
            </v:group>
            <v:group style="position:absolute;left:6272;top:-2888;width:52;height:77" coordorigin="6272,-2888" coordsize="52,77">
              <v:shape style="position:absolute;left:6272;top:-2888;width:52;height:77" coordorigin="6272,-2888" coordsize="52,77" path="m6324,-2888l6272,-2888,6272,-2877,6311,-2877,6284,-2812,6297,-2812,6324,-2878,6324,-2888xe" filled="true" fillcolor="#000000" stroked="false">
                <v:path arrowok="t"/>
                <v:fill type="solid"/>
              </v:shape>
            </v:group>
            <v:group style="position:absolute;left:6332;top:-2890;width:56;height:80" coordorigin="6332,-2890" coordsize="56,80">
              <v:shape style="position:absolute;left:6332;top:-2890;width:56;height:80" coordorigin="6332,-2890" coordsize="56,80" path="m6368,-2890l6351,-2890,6344,-2886,6339,-2879,6334,-2871,6332,-2862,6332,-2838,6334,-2829,6339,-2821,6344,-2814,6351,-2810,6368,-2810,6375,-2814,6380,-2821,6354,-2821,6349,-2824,6347,-2831,6345,-2836,6344,-2842,6344,-2858,6345,-2864,6347,-2869,6349,-2876,6354,-2879,6380,-2879,6375,-2886,6368,-2890xe" filled="true" fillcolor="#000000" stroked="false">
                <v:path arrowok="t"/>
                <v:fill type="solid"/>
              </v:shape>
              <v:shape style="position:absolute;left:6332;top:-2890;width:56;height:80" coordorigin="6332,-2890" coordsize="56,80" path="m6380,-2879l6366,-2879,6370,-2876,6373,-2869,6374,-2864,6375,-2858,6375,-2842,6374,-2836,6373,-2831,6370,-2824,6366,-2821,6380,-2821,6381,-2821,6385,-2829,6387,-2838,6387,-2862,6385,-2871,6381,-2879,6380,-2879xe" filled="true" fillcolor="#000000" stroked="false">
                <v:path arrowok="t"/>
                <v:fill type="solid"/>
              </v:shape>
            </v:group>
            <v:group style="position:absolute;left:6267;top:-3133;width:58;height:80" coordorigin="6267,-3133" coordsize="58,80">
              <v:shape style="position:absolute;left:6267;top:-3133;width:58;height:80" coordorigin="6267,-3133" coordsize="58,80" path="m6304,-3133l6288,-3133,6281,-3131,6272,-3122,6270,-3118,6270,-3108,6281,-3096,6281,-3095,6277,-3094,6274,-3092,6272,-3089,6269,-3085,6267,-3081,6267,-3069,6270,-3064,6275,-3060,6280,-3056,6287,-3053,6305,-3053,6312,-3056,6317,-3060,6322,-3064,6291,-3064,6287,-3065,6284,-3067,6281,-3069,6280,-3073,6280,-3080,6281,-3084,6284,-3086,6287,-3089,6291,-3090,6319,-3090,6318,-3092,6315,-3094,6311,-3095,6311,-3096,6315,-3097,6318,-3099,6291,-3099,6287,-3101,6285,-3103,6283,-3105,6282,-3108,6282,-3115,6283,-3117,6285,-3119,6288,-3122,6292,-3123,6319,-3123,6311,-3131,6304,-3133xe" filled="true" fillcolor="#000000" stroked="false">
                <v:path arrowok="t"/>
                <v:fill type="solid"/>
              </v:shape>
              <v:shape style="position:absolute;left:6267;top:-3133;width:58;height:80" coordorigin="6267,-3133" coordsize="58,80" path="m6319,-3090l6301,-3090,6306,-3089,6308,-3086,6311,-3084,6312,-3080,6312,-3073,6311,-3069,6308,-3067,6305,-3065,6301,-3064,6322,-3064,6322,-3064,6325,-3069,6325,-3081,6323,-3085,6320,-3089,6319,-3090xe" filled="true" fillcolor="#000000" stroked="false">
                <v:path arrowok="t"/>
                <v:fill type="solid"/>
              </v:shape>
              <v:shape style="position:absolute;left:6267;top:-3133;width:58;height:80" coordorigin="6267,-3133" coordsize="58,80" path="m6319,-3123l6301,-3123,6304,-3122,6309,-3117,6311,-3115,6311,-3108,6309,-3105,6308,-3103,6305,-3101,6301,-3099,6318,-3099,6320,-3102,6321,-3105,6322,-3108,6322,-3118,6320,-3122,6319,-3123xe" filled="true" fillcolor="#000000" stroked="false">
                <v:path arrowok="t"/>
                <v:fill type="solid"/>
              </v:shape>
            </v:group>
            <v:group style="position:absolute;left:6336;top:-3133;width:56;height:80" coordorigin="6336,-3133" coordsize="56,80">
              <v:shape style="position:absolute;left:6336;top:-3133;width:56;height:80" coordorigin="6336,-3133" coordsize="56,80" path="m6373,-3133l6355,-3133,6348,-3129,6343,-3122,6339,-3115,6336,-3105,6336,-3081,6339,-3072,6343,-3065,6348,-3057,6355,-3053,6373,-3053,6380,-3057,6385,-3064,6358,-3064,6354,-3068,6351,-3074,6350,-3079,6349,-3085,6349,-3101,6350,-3107,6351,-3112,6354,-3119,6358,-3122,6385,-3122,6380,-3129,6373,-3133xe" filled="true" fillcolor="#000000" stroked="false">
                <v:path arrowok="t"/>
                <v:fill type="solid"/>
              </v:shape>
              <v:shape style="position:absolute;left:6336;top:-3133;width:56;height:80" coordorigin="6336,-3133" coordsize="56,80" path="m6385,-3122l6370,-3122,6375,-3119,6377,-3112,6379,-3107,6380,-3101,6380,-3085,6379,-3079,6377,-3074,6375,-3068,6370,-3064,6385,-3064,6385,-3065,6390,-3072,6392,-3081,6392,-3105,6390,-3115,6385,-3122,6385,-3122xe" filled="true" fillcolor="#000000" stroked="false">
                <v:path arrowok="t"/>
                <v:fill type="solid"/>
              </v:shape>
            </v:group>
            <v:group style="position:absolute;left:6269;top:-3376;width:56;height:80" coordorigin="6269,-3376" coordsize="56,80">
              <v:shape style="position:absolute;left:6269;top:-3376;width:56;height:80" coordorigin="6269,-3376" coordsize="56,80" path="m6282,-3317l6270,-3317,6272,-3304,6280,-3297,6304,-3297,6311,-3301,6315,-3307,6288,-3307,6284,-3311,6282,-3317xe" filled="true" fillcolor="#000000" stroked="false">
                <v:path arrowok="t"/>
                <v:fill type="solid"/>
              </v:shape>
              <v:shape style="position:absolute;left:6269;top:-3376;width:56;height:80" coordorigin="6269,-3376" coordsize="56,80" path="m6324,-3333l6312,-3333,6312,-3325,6311,-3319,6308,-3315,6304,-3309,6300,-3307,6315,-3307,6316,-3308,6321,-3316,6324,-3326,6324,-3333xe" filled="true" fillcolor="#000000" stroked="false">
                <v:path arrowok="t"/>
                <v:fill type="solid"/>
              </v:shape>
              <v:shape style="position:absolute;left:6269;top:-3376;width:56;height:80" coordorigin="6269,-3376" coordsize="56,80" path="m6305,-3376l6288,-3376,6281,-3374,6271,-3363,6269,-3357,6269,-3342,6270,-3336,6275,-3331,6280,-3327,6286,-3324,6297,-3324,6300,-3325,6303,-3326,6306,-3328,6309,-3330,6311,-3333,6324,-3333,6324,-3334,6291,-3334,6288,-3336,6282,-3341,6281,-3345,6281,-3354,6282,-3358,6285,-3361,6288,-3364,6291,-3366,6317,-3366,6312,-3373,6305,-3376xe" filled="true" fillcolor="#000000" stroked="false">
                <v:path arrowok="t"/>
                <v:fill type="solid"/>
              </v:shape>
              <v:shape style="position:absolute;left:6269;top:-3376;width:56;height:80" coordorigin="6269,-3376" coordsize="56,80" path="m6317,-3366l6300,-3366,6304,-3364,6306,-3362,6309,-3359,6311,-3355,6311,-3345,6309,-3341,6306,-3338,6304,-3336,6300,-3334,6324,-3334,6324,-3350,6321,-3359,6317,-3366xe" filled="true" fillcolor="#000000" stroked="false">
                <v:path arrowok="t"/>
                <v:fill type="solid"/>
              </v:shape>
            </v:group>
            <v:group style="position:absolute;left:6336;top:-3376;width:56;height:80" coordorigin="6336,-3376" coordsize="56,80">
              <v:shape style="position:absolute;left:6336;top:-3376;width:56;height:80" coordorigin="6336,-3376" coordsize="56,80" path="m6373,-3376l6355,-3376,6348,-3373,6343,-3365,6339,-3358,6336,-3348,6336,-3324,6339,-3315,6343,-3308,6348,-3300,6355,-3297,6373,-3297,6380,-3300,6385,-3307,6358,-3307,6354,-3311,6351,-3317,6350,-3322,6349,-3328,6349,-3344,6350,-3351,6351,-3355,6354,-3362,6358,-3365,6385,-3365,6380,-3373,6373,-3376xe" filled="true" fillcolor="#000000" stroked="false">
                <v:path arrowok="t"/>
                <v:fill type="solid"/>
              </v:shape>
              <v:shape style="position:absolute;left:6336;top:-3376;width:56;height:80" coordorigin="6336,-3376" coordsize="56,80" path="m6385,-3365l6370,-3365,6375,-3362,6377,-3355,6379,-3351,6380,-3344,6380,-3328,6379,-3322,6377,-3317,6375,-3311,6370,-3307,6385,-3307,6385,-3308,6390,-3315,6392,-3324,6392,-3348,6390,-3358,6385,-3365,6385,-3365xe" filled="true" fillcolor="#000000" stroked="false">
                <v:path arrowok="t"/>
                <v:fill type="solid"/>
              </v:shape>
              <v:shape style="position:absolute;left:6555;top:-3383;width:498;height:119" type="#_x0000_t75" stroked="false">
                <v:imagedata r:id="rId112" o:title=""/>
              </v:shape>
            </v:group>
            <w10:wrap type="none"/>
          </v:group>
        </w:pict>
      </w:r>
      <w:r>
        <w:rPr>
          <w:rFonts w:ascii="Arial" w:hAnsi="Arial" w:cs="Arial" w:eastAsia="Arial" w:hint="default"/>
          <w:color w:val="044E7D"/>
        </w:rPr>
        <w:t>1.2.4 5G </w:t>
      </w:r>
      <w:r>
        <w:rPr>
          <w:color w:val="044E7D"/>
        </w:rPr>
        <w:t>加速汽车电子化，有望提升汽车电子和汽车半导体</w:t>
      </w:r>
      <w:r>
        <w:rPr>
          <w:color w:val="044E7D"/>
          <w:spacing w:val="-70"/>
        </w:rPr>
        <w:t> </w:t>
      </w:r>
      <w:r>
        <w:rPr>
          <w:rFonts w:ascii="Arial" w:hAnsi="Arial" w:cs="Arial" w:eastAsia="Arial" w:hint="default"/>
          <w:color w:val="044E7D"/>
        </w:rPr>
        <w:t>ASP</w:t>
      </w:r>
      <w:r>
        <w:rPr>
          <w:rFonts w:ascii="Arial" w:hAnsi="Arial" w:cs="Arial" w:eastAsia="Arial" w:hint="default"/>
        </w:rPr>
      </w:r>
    </w:p>
    <w:p>
      <w:pPr>
        <w:spacing w:line="240" w:lineRule="auto" w:before="5"/>
        <w:ind w:right="0"/>
        <w:rPr>
          <w:rFonts w:ascii="Arial" w:hAnsi="Arial" w:cs="Arial" w:eastAsia="Arial" w:hint="default"/>
          <w:sz w:val="11"/>
          <w:szCs w:val="11"/>
        </w:rPr>
      </w:pPr>
    </w:p>
    <w:p>
      <w:pPr>
        <w:spacing w:line="312" w:lineRule="exact" w:before="21"/>
        <w:ind w:left="132" w:right="106" w:firstLine="403"/>
        <w:jc w:val="left"/>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汽车产业正处于智能化发展初期，而其终极目标是实现完全自动化、联网化的智能汽车。高速低延迟的 </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将加速车联网、智能驾驶、无人驾驶、汽车娱乐、电动汽车趋势，并通过智能化提高汽车电</w:t>
      </w:r>
      <w:r>
        <w:rPr>
          <w:rFonts w:ascii="宋体" w:hAnsi="宋体" w:cs="宋体" w:eastAsia="宋体" w:hint="default"/>
          <w:sz w:val="20"/>
          <w:szCs w:val="20"/>
        </w:rPr>
        <w:t>子化程度和汽车电 子</w:t>
      </w:r>
      <w:r>
        <w:rPr>
          <w:rFonts w:ascii="宋体" w:hAnsi="宋体" w:cs="宋体" w:eastAsia="宋体" w:hint="default"/>
          <w:spacing w:val="-40"/>
          <w:sz w:val="20"/>
          <w:szCs w:val="20"/>
        </w:rPr>
        <w:t> </w:t>
      </w:r>
      <w:r>
        <w:rPr>
          <w:rFonts w:ascii="Times New Roman" w:hAnsi="Times New Roman" w:cs="Times New Roman" w:eastAsia="Times New Roman" w:hint="default"/>
          <w:sz w:val="20"/>
          <w:szCs w:val="20"/>
        </w:rPr>
        <w:t>ASP</w:t>
      </w:r>
      <w:r>
        <w:rPr>
          <w:rFonts w:ascii="宋体" w:hAnsi="宋体" w:cs="宋体" w:eastAsia="宋体" w:hint="default"/>
          <w:sz w:val="20"/>
          <w:szCs w:val="20"/>
        </w:rPr>
        <w:t>。我们认为</w:t>
      </w:r>
      <w:r>
        <w:rPr>
          <w:rFonts w:ascii="宋体" w:hAnsi="宋体" w:cs="宋体" w:eastAsia="宋体" w:hint="default"/>
          <w:spacing w:val="-41"/>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9"/>
          <w:sz w:val="20"/>
          <w:szCs w:val="20"/>
        </w:rPr>
        <w:t> </w:t>
      </w:r>
      <w:r>
        <w:rPr>
          <w:rFonts w:ascii="宋体" w:hAnsi="宋体" w:cs="宋体" w:eastAsia="宋体" w:hint="default"/>
          <w:sz w:val="20"/>
          <w:szCs w:val="20"/>
        </w:rPr>
        <w:t>汽车电子的受益是全方位的，包括</w:t>
      </w:r>
      <w:r>
        <w:rPr>
          <w:rFonts w:ascii="宋体" w:hAnsi="宋体" w:cs="宋体" w:eastAsia="宋体" w:hint="default"/>
          <w:spacing w:val="-39"/>
          <w:sz w:val="20"/>
          <w:szCs w:val="20"/>
        </w:rPr>
        <w:t> </w:t>
      </w:r>
      <w:r>
        <w:rPr>
          <w:rFonts w:ascii="Times New Roman" w:hAnsi="Times New Roman" w:cs="Times New Roman" w:eastAsia="Times New Roman" w:hint="default"/>
          <w:sz w:val="20"/>
          <w:szCs w:val="20"/>
        </w:rPr>
        <w:t>Wi-Fi</w:t>
      </w:r>
      <w:r>
        <w:rPr>
          <w:rFonts w:ascii="宋体" w:hAnsi="宋体" w:cs="宋体" w:eastAsia="宋体" w:hint="default"/>
          <w:sz w:val="20"/>
          <w:szCs w:val="20"/>
        </w:rPr>
        <w:t>、蓝牙、蜂窝模块、毫米波雷达、毫米波天线、 无线充电等射频电子，以及显示器、摄像头、声学器件、传感器、控制器、功率器件、无源器件、</w:t>
      </w:r>
      <w:r>
        <w:rPr>
          <w:rFonts w:ascii="Times New Roman" w:hAnsi="Times New Roman" w:cs="Times New Roman" w:eastAsia="Times New Roman" w:hint="default"/>
          <w:sz w:val="20"/>
          <w:szCs w:val="20"/>
        </w:rPr>
        <w:t>PCB</w:t>
      </w:r>
      <w:r>
        <w:rPr>
          <w:rFonts w:ascii="Times New Roman" w:hAnsi="Times New Roman" w:cs="Times New Roman" w:eastAsia="Times New Roman" w:hint="default"/>
          <w:spacing w:val="-6"/>
          <w:sz w:val="20"/>
          <w:szCs w:val="20"/>
        </w:rPr>
        <w:t> </w:t>
      </w:r>
      <w:r>
        <w:rPr>
          <w:rFonts w:ascii="宋体" w:hAnsi="宋体" w:cs="宋体" w:eastAsia="宋体" w:hint="default"/>
          <w:sz w:val="20"/>
          <w:szCs w:val="20"/>
        </w:rPr>
        <w:t>等。</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5" w:after="0"/>
        <w:ind w:right="0"/>
        <w:rPr>
          <w:rFonts w:ascii="宋体" w:hAnsi="宋体" w:cs="宋体" w:eastAsia="宋体" w:hint="default"/>
          <w:sz w:val="18"/>
          <w:szCs w:val="18"/>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6520" coordorigin="1131,15857" coordsize="9645,2">
            <v:shape style="position:absolute;left:1131;top:15857;width:9645;height:2" coordorigin="1131,15857" coordsize="9645,0" path="m1131,15857l10776,15857e" filled="false" stroked="true" strokeweight="2.050pt" strokecolor="#044e7d">
              <v:path arrowok="t"/>
            </v:shape>
            <w10:wrap type="none"/>
          </v:group>
        </w:pict>
      </w:r>
      <w:r>
        <w:rPr/>
        <w:pict>
          <v:shape style="position:absolute;margin-left:192.260452pt;margin-top:294.111633pt;width:17.540712pt;height:5.625pt;mso-position-horizontal-relative:page;mso-position-vertical-relative:page;z-index:-425920" type="#_x0000_t75" stroked="false">
            <v:imagedata r:id="rId113" o:title=""/>
          </v:shape>
        </w:pict>
      </w:r>
      <w:r>
        <w:rPr/>
        <w:pict>
          <v:group style="position:absolute;margin-left:112.385132pt;margin-top:294.098114pt;width:37.550pt;height:5.7pt;mso-position-horizontal-relative:page;mso-position-vertical-relative:page;z-index:-425896" coordorigin="2248,5882" coordsize="751,114">
            <v:group style="position:absolute;left:2282;top:5956;width:271;height:2" coordorigin="2282,5956" coordsize="271,2">
              <v:shape style="position:absolute;left:2282;top:5956;width:271;height:2" coordorigin="2282,5956" coordsize="271,0" path="m2282,5956l2552,5956e" filled="false" stroked="true" strokeweight="3.385539pt" strokecolor="#ff8080">
                <v:path arrowok="t"/>
              </v:shape>
              <v:shape style="position:absolute;left:2645;top:5882;width:353;height:113" type="#_x0000_t75" stroked="false">
                <v:imagedata r:id="rId114" o:title=""/>
              </v:shape>
            </v:group>
            <w10:wrap type="none"/>
          </v:group>
        </w:pict>
      </w:r>
      <w:r>
        <w:rPr/>
        <w:pict>
          <v:shape style="position:absolute;margin-left:507.569458pt;margin-top:350.093658pt;width:12.072897pt;height:3.525pt;mso-position-horizontal-relative:page;mso-position-vertical-relative:page;z-index:-425824" type="#_x0000_t75" stroked="false">
            <v:imagedata r:id="rId115" o:title=""/>
          </v:shape>
        </w:pict>
      </w:r>
      <w:r>
        <w:rPr/>
        <w:pict>
          <v:shape style="position:absolute;margin-left:507.569458pt;margin-top:339.807373pt;width:12.058676pt;height:3.51pt;mso-position-horizontal-relative:page;mso-position-vertical-relative:page;z-index:-425800" type="#_x0000_t75" stroked="false">
            <v:imagedata r:id="rId116" o:title=""/>
          </v:shape>
        </w:pict>
      </w:r>
      <w:r>
        <w:rPr/>
        <w:pict>
          <v:shape style="position:absolute;margin-left:332.695496pt;margin-top:294.937225pt;width:91.62480pt;height:12.1275pt;mso-position-horizontal-relative:page;mso-position-vertical-relative:page;z-index:-425752" type="#_x0000_t75" stroked="false">
            <v:imagedata r:id="rId117" o:title=""/>
          </v:shape>
        </w:pict>
      </w:r>
      <w:r>
        <w:rPr/>
        <w:pict>
          <v:shape style="position:absolute;margin-left:442.593292pt;margin-top:294.95993pt;width:54.17278pt;height:12.1275pt;mso-position-horizontal-relative:page;mso-position-vertical-relative:page;z-index:-425728" type="#_x0000_t75" stroked="false">
            <v:imagedata r:id="rId118" o:title=""/>
          </v:shape>
        </w:pict>
      </w:r>
      <w:r>
        <w:rPr/>
        <w:pict>
          <v:group style="position:absolute;margin-left:325.631561pt;margin-top:723.330688pt;width:2.8pt;height:3.85pt;mso-position-horizontal-relative:page;mso-position-vertical-relative:page;z-index:-425680" coordorigin="6513,14467" coordsize="56,77">
            <v:shape style="position:absolute;left:6513;top:14467;width:56;height:77" coordorigin="6513,14467" coordsize="56,77" path="m6546,14467l6536,14467,6531,14468,6513,14499,6513,14511,6527,14541,6530,14543,6535,14543,6545,14543,6560,14535,6537,14535,6535,14535,6532,14534,6531,14533,6529,14531,6527,14528,6526,14526,6524,14500,6524,14493,6537,14475,6561,14475,6560,14473,6557,14471,6554,14469,6551,14468,6546,14467xe" filled="true" fillcolor="#000000" stroked="false">
              <v:path arrowok="t"/>
              <v:fill type="solid"/>
            </v:shape>
            <v:shape style="position:absolute;left:6513;top:14467;width:56;height:77" coordorigin="6513,14467" coordsize="56,77" path="m6561,14475l6542,14475,6544,14475,6546,14475,6557,14511,6557,14514,6556,14519,6556,14521,6555,14523,6555,14525,6554,14527,6553,14529,6542,14535,6560,14535,6562,14533,6564,14529,6566,14525,6568,14516,6568,14511,6568,14499,6568,14493,6567,14489,6566,14484,6564,14480,6562,14476,6561,14475xe" filled="true" fillcolor="#000000" stroked="false">
              <v:path arrowok="t"/>
              <v:fill type="solid"/>
            </v:shape>
            <w10:wrap type="none"/>
          </v:group>
        </w:pict>
      </w:r>
      <w:r>
        <w:rPr/>
        <w:pict>
          <v:group style="position:absolute;margin-left:325.714966pt;margin-top:711.686523pt;width:2.550pt;height:3.8pt;mso-position-horizontal-relative:page;mso-position-vertical-relative:page;z-index:-425656" coordorigin="6514,14234" coordsize="51,76">
            <v:shape style="position:absolute;left:6514;top:14234;width:51;height:76" coordorigin="6514,14234" coordsize="51,76" path="m6517,14297l6516,14297,6516,14297,6515,14297,6515,14297,6515,14297,6515,14298,6515,14298,6515,14299,6514,14300,6514,14302,6515,14303,6515,14304,6515,14304,6515,14305,6515,14305,6515,14305,6515,14305,6516,14305,6516,14306,6517,14306,6518,14307,6519,14307,6520,14307,6522,14308,6524,14309,6526,14309,6528,14309,6530,14309,6533,14310,6540,14310,6544,14309,6547,14308,6551,14307,6554,14305,6557,14303,6559,14301,6532,14301,6529,14301,6527,14301,6525,14300,6523,14300,6522,14299,6520,14299,6518,14298,6517,14297,6517,14297xe" filled="true" fillcolor="#000000" stroked="false">
              <v:path arrowok="t"/>
              <v:fill type="solid"/>
            </v:shape>
            <v:shape style="position:absolute;left:6514;top:14234;width:51;height:76" coordorigin="6514,14234" coordsize="51,76" path="m6560,14271l6537,14271,6540,14271,6542,14272,6545,14272,6547,14273,6549,14275,6551,14276,6554,14288,6553,14291,6538,14301,6559,14301,6559,14301,6561,14298,6564,14292,6565,14289,6565,14281,6564,14278,6563,14276,6562,14273,6560,14271xe" filled="true" fillcolor="#000000" stroked="false">
              <v:path arrowok="t"/>
              <v:fill type="solid"/>
            </v:shape>
            <v:shape style="position:absolute;left:6514;top:14234;width:51;height:76" coordorigin="6514,14234" coordsize="51,76" path="m6558,14234l6521,14234,6520,14234,6520,14235,6519,14235,6519,14236,6519,14269,6519,14270,6519,14271,6520,14271,6520,14272,6523,14272,6525,14271,6527,14271,6529,14271,6560,14271,6560,14271,6556,14267,6553,14266,6550,14265,6546,14263,6528,14263,6528,14242,6558,14242,6559,14242,6560,14241,6560,14241,6560,14240,6560,14237,6560,14236,6560,14236,6560,14235,6560,14235,6559,14235,6559,14234,6559,14234,6558,14234,6558,14234xe" filled="true" fillcolor="#000000" stroked="false">
              <v:path arrowok="t"/>
              <v:fill type="solid"/>
            </v:shape>
            <v:shape style="position:absolute;left:6514;top:14234;width:51;height:76" coordorigin="6514,14234" coordsize="51,76" path="m6542,14263l6532,14263,6531,14263,6529,14263,6528,14263,6546,14263,6542,14263xe" filled="true" fillcolor="#000000" stroked="false">
              <v:path arrowok="t"/>
              <v:fill type="solid"/>
            </v:shape>
            <w10:wrap type="none"/>
          </v:group>
        </w:pict>
      </w:r>
      <w:r>
        <w:rPr/>
        <w:pict>
          <v:group style="position:absolute;margin-left:322.723907pt;margin-top:700.086182pt;width:5.65pt;height:3.9pt;mso-position-horizontal-relative:page;mso-position-vertical-relative:page;z-index:-425632" coordorigin="6454,14002" coordsize="113,78">
            <v:group style="position:absolute;left:6454;top:14002;width:47;height:76" coordorigin="6454,14002" coordsize="47,76">
              <v:shape style="position:absolute;left:6454;top:14002;width:47;height:76" coordorigin="6454,14002" coordsize="47,76" path="m6500,14077l6456,14077,6456,14078,6500,14078,6500,14077xe" filled="true" fillcolor="#000000" stroked="false">
                <v:path arrowok="t"/>
                <v:fill type="solid"/>
              </v:shape>
              <v:shape style="position:absolute;left:6454;top:14002;width:47;height:76" coordorigin="6454,14002" coordsize="47,76" path="m6500,14070l6456,14070,6456,14070,6456,14070,6455,14071,6455,14071,6455,14071,6455,14072,6455,14073,6455,14073,6455,14075,6455,14075,6455,14076,6455,14076,6455,14077,6455,14077,6456,14077,6456,14077,6500,14077,6500,14077,6500,14077,6501,14077,6501,14076,6501,14076,6501,14075,6501,14073,6501,14072,6501,14071,6501,14071,6501,14071,6500,14070,6500,14070,6500,14070xe" filled="true" fillcolor="#000000" stroked="false">
                <v:path arrowok="t"/>
                <v:fill type="solid"/>
              </v:shape>
              <v:shape style="position:absolute;left:6454;top:14002;width:47;height:76" coordorigin="6454,14002" coordsize="47,76" path="m6499,14070l6457,14070,6456,14070,6500,14070,6499,14070xe" filled="true" fillcolor="#000000" stroked="false">
                <v:path arrowok="t"/>
                <v:fill type="solid"/>
              </v:shape>
              <v:shape style="position:absolute;left:6454;top:14002;width:47;height:76" coordorigin="6454,14002" coordsize="47,76" path="m6485,14013l6474,14013,6474,14070,6485,14070,6485,14013xe" filled="true" fillcolor="#000000" stroked="false">
                <v:path arrowok="t"/>
                <v:fill type="solid"/>
              </v:shape>
              <v:shape style="position:absolute;left:6454;top:14002;width:47;height:76" coordorigin="6454,14002" coordsize="47,76" path="m6484,14003l6475,14003,6456,14014,6456,14014,6456,14015,6455,14015,6455,14015,6455,14015,6455,14016,6455,14016,6455,14016,6454,14017,6454,14020,6455,14021,6455,14021,6455,14022,6455,14022,6455,14022,6457,14022,6458,14022,6458,14021,6474,14013,6485,14013,6485,14004,6484,14003,6484,14003,6484,14003xe" filled="true" fillcolor="#000000" stroked="false">
                <v:path arrowok="t"/>
                <v:fill type="solid"/>
              </v:shape>
              <v:shape style="position:absolute;left:6454;top:14002;width:47;height:76" coordorigin="6454,14002" coordsize="47,76" path="m6483,14003l6476,14003,6476,14003,6475,14003,6475,14003,6484,14003,6484,14003,6483,14003xe" filled="true" fillcolor="#000000" stroked="false">
                <v:path arrowok="t"/>
                <v:fill type="solid"/>
              </v:shape>
              <v:shape style="position:absolute;left:6454;top:14002;width:47;height:76" coordorigin="6454,14002" coordsize="47,76" path="m6481,14002l6477,14002,6476,14003,6482,14003,6481,14002xe" filled="true" fillcolor="#000000" stroked="false">
                <v:path arrowok="t"/>
                <v:fill type="solid"/>
              </v:shape>
            </v:group>
            <v:group style="position:absolute;left:6512;top:14002;width:56;height:78" coordorigin="6512,14002" coordsize="56,78">
              <v:shape style="position:absolute;left:6512;top:14002;width:56;height:78" coordorigin="6512,14002" coordsize="56,78" path="m6545,14002l6535,14002,6531,14003,6527,14005,6523,14006,6520,14009,6518,14013,6516,14016,6514,14020,6513,14025,6512,14029,6512,14035,6512,14047,6512,14052,6513,14057,6514,14062,6515,14066,6518,14069,6520,14072,6522,14075,6526,14076,6529,14078,6534,14079,6544,14079,6548,14078,6552,14076,6556,14074,6559,14071,6559,14071,6536,14071,6534,14070,6524,14054,6523,14050,6523,14046,6523,14036,6523,14032,6524,14025,6525,14021,6526,14019,6527,14016,6529,14014,6531,14012,6533,14011,6536,14010,6560,14010,6559,14008,6556,14006,6553,14004,6550,14003,6545,14002xe" filled="true" fillcolor="#000000" stroked="false">
                <v:path arrowok="t"/>
                <v:fill type="solid"/>
              </v:shape>
              <v:shape style="position:absolute;left:6512;top:14002;width:56;height:78" coordorigin="6512,14002" coordsize="56,78" path="m6560,14010l6542,14010,6543,14010,6545,14011,6556,14031,6556,14034,6556,14047,6556,14049,6556,14051,6556,14054,6555,14058,6554,14060,6553,14062,6552,14064,6551,14065,6550,14067,6549,14068,6547,14069,6545,14070,6544,14070,6541,14071,6559,14071,6567,14046,6567,14034,6567,14029,6566,14024,6565,14019,6563,14015,6561,14012,6560,14010xe" filled="true" fillcolor="#000000" stroked="false">
                <v:path arrowok="t"/>
                <v:fill type="solid"/>
              </v:shape>
            </v:group>
            <w10:wrap type="none"/>
          </v:group>
        </w:pict>
      </w:r>
      <w:r>
        <w:rPr/>
        <w:pict>
          <v:group style="position:absolute;margin-left:322.723907pt;margin-top:688.429565pt;width:5.5pt;height:3.85pt;mso-position-horizontal-relative:page;mso-position-vertical-relative:page;z-index:-425608" coordorigin="6454,13769" coordsize="110,77">
            <v:group style="position:absolute;left:6454;top:13769;width:47;height:76" coordorigin="6454,13769" coordsize="47,76">
              <v:shape style="position:absolute;left:6454;top:13769;width:47;height:76" coordorigin="6454,13769" coordsize="47,76" path="m6500,13836l6456,13836,6456,13836,6456,13836,6456,13837,6455,13837,6455,13837,6455,13838,6455,13838,6455,13839,6455,13839,6455,13841,6455,13841,6455,13842,6455,13842,6455,13843,6455,13843,6456,13843,6456,13843,6456,13844,6456,13844,6500,13844,6500,13844,6500,13843,6500,13843,6500,13843,6501,13843,6501,13842,6501,13842,6501,13841,6501,13839,6501,13838,6501,13838,6501,13837,6501,13837,6500,13837,6500,13836,6500,13836,6500,13836xe" filled="true" fillcolor="#000000" stroked="false">
                <v:path arrowok="t"/>
                <v:fill type="solid"/>
              </v:shape>
              <v:shape style="position:absolute;left:6454;top:13769;width:47;height:76" coordorigin="6454,13769" coordsize="47,76" path="m6485,13779l6474,13779,6474,13836,6485,13836,6485,13779xe" filled="true" fillcolor="#000000" stroked="false">
                <v:path arrowok="t"/>
                <v:fill type="solid"/>
              </v:shape>
              <v:shape style="position:absolute;left:6454;top:13769;width:47;height:76" coordorigin="6454,13769" coordsize="47,76" path="m6484,13769l6475,13769,6475,13769,6456,13780,6456,13781,6456,13781,6455,13781,6455,13781,6455,13781,6455,13782,6455,13782,6455,13782,6454,13783,6454,13786,6455,13787,6455,13787,6455,13788,6455,13788,6455,13788,6456,13788,6457,13788,6458,13788,6458,13788,6474,13779,6485,13779,6485,13770,6484,13770,6484,13769,6484,13769,6484,13769xe" filled="true" fillcolor="#000000" stroked="false">
                <v:path arrowok="t"/>
                <v:fill type="solid"/>
              </v:shape>
              <v:shape style="position:absolute;left:6454;top:13769;width:47;height:76" coordorigin="6454,13769" coordsize="47,76" path="m6483,13769l6476,13769,6475,13769,6484,13769,6483,13769xe" filled="true" fillcolor="#000000" stroked="false">
                <v:path arrowok="t"/>
                <v:fill type="solid"/>
              </v:shape>
              <v:shape style="position:absolute;left:6454;top:13769;width:47;height:76" coordorigin="6454,13769" coordsize="47,76" path="m6482,13769l6477,13769,6476,13769,6483,13769,6482,13769xe" filled="true" fillcolor="#000000" stroked="false">
                <v:path arrowok="t"/>
                <v:fill type="solid"/>
              </v:shape>
            </v:group>
            <v:group style="position:absolute;left:6514;top:13769;width:51;height:76" coordorigin="6514,13769" coordsize="51,76">
              <v:shape style="position:absolute;left:6514;top:13769;width:51;height:76" coordorigin="6514,13769" coordsize="51,76" path="m6516,13832l6515,13832,6515,13832,6514,13833,6514,13833,6514,13833,6514,13834,6514,13839,6514,13839,6514,13839,6514,13840,6514,13840,6514,13840,6515,13841,6515,13841,6515,13841,6516,13841,6532,13845,6539,13845,6556,13838,6558,13837,6531,13837,6528,13837,6526,13836,6524,13835,6522,13835,6521,13834,6519,13834,6518,13833,6517,13833,6516,13832,6516,13832xe" filled="true" fillcolor="#000000" stroked="false">
                <v:path arrowok="t"/>
                <v:fill type="solid"/>
              </v:shape>
              <v:shape style="position:absolute;left:6514;top:13769;width:51;height:76" coordorigin="6514,13769" coordsize="51,76" path="m6560,13806l6536,13806,6539,13807,6542,13807,6544,13808,6546,13809,6548,13810,6550,13811,6551,13813,6552,13816,6553,13818,6553,13824,6552,13826,6537,13837,6558,13837,6559,13836,6561,13834,6563,13827,6564,13824,6564,13817,6564,13814,6561,13808,6560,13806xe" filled="true" fillcolor="#000000" stroked="false">
                <v:path arrowok="t"/>
                <v:fill type="solid"/>
              </v:shape>
              <v:shape style="position:absolute;left:6514;top:13769;width:51;height:76" coordorigin="6514,13769" coordsize="51,76" path="m6557,13769l6520,13769,6519,13769,6519,13770,6518,13771,6518,13771,6518,13805,6518,13806,6519,13807,6520,13807,6522,13807,6524,13807,6526,13807,6528,13806,6530,13806,6560,13806,6557,13804,6555,13802,6552,13801,6549,13800,6545,13799,6527,13799,6527,13778,6558,13778,6558,13777,6559,13777,6559,13776,6559,13775,6559,13773,6559,13772,6559,13771,6559,13771,6559,13770,6559,13770,6558,13770,6558,13769,6558,13769,6557,13769xe" filled="true" fillcolor="#000000" stroked="false">
                <v:path arrowok="t"/>
                <v:fill type="solid"/>
              </v:shape>
              <v:shape style="position:absolute;left:6514;top:13769;width:51;height:76" coordorigin="6514,13769" coordsize="51,76" path="m6541,13798l6530,13798,6528,13799,6527,13799,6545,13799,6541,13798xe" filled="true" fillcolor="#000000" stroked="false">
                <v:path arrowok="t"/>
                <v:fill type="solid"/>
              </v:shape>
            </v:group>
            <w10:wrap type="none"/>
          </v:group>
        </w:pict>
      </w:r>
      <w:r>
        <w:rPr/>
        <w:pict>
          <v:group style="position:absolute;margin-left:322.533295pt;margin-top:676.707825pt;width:5.85pt;height:3.85pt;mso-position-horizontal-relative:page;mso-position-vertical-relative:page;z-index:-425584" coordorigin="6451,13534" coordsize="117,77">
            <v:group style="position:absolute;left:6451;top:13534;width:51;height:76" coordorigin="6451,13534" coordsize="51,76">
              <v:shape style="position:absolute;left:6451;top:13534;width:51;height:76" coordorigin="6451,13534" coordsize="51,76" path="m6494,13543l6474,13543,6476,13543,6478,13544,6480,13545,6481,13545,6482,13547,6483,13548,6484,13549,6485,13550,6485,13552,6485,13553,6485,13557,6485,13559,6485,13560,6485,13562,6484,13564,6483,13567,6481,13569,6480,13572,6477,13574,6475,13577,6472,13580,6469,13584,6453,13599,6452,13600,6452,13601,6452,13601,6451,13602,6451,13602,6451,13603,6451,13604,6451,13605,6451,13607,6451,13607,6451,13608,6452,13609,6452,13609,6452,13610,6453,13610,6453,13610,6454,13610,6499,13610,6499,13610,6500,13610,6500,13610,6500,13609,6500,13609,6501,13609,6501,13608,6501,13608,6501,13604,6500,13603,6500,13603,6500,13602,6500,13602,6500,13602,6499,13602,6464,13602,6481,13585,6485,13581,6487,13577,6490,13574,6492,13571,6495,13566,6496,13563,6497,13561,6497,13558,6497,13556,6497,13551,6497,13548,6496,13546,6495,13544,6494,13543xe" filled="true" fillcolor="#000000" stroked="false">
                <v:path arrowok="t"/>
                <v:fill type="solid"/>
              </v:shape>
              <v:shape style="position:absolute;left:6451;top:13534;width:51;height:76" coordorigin="6451,13534" coordsize="51,76" path="m6478,13534l6472,13534,6469,13534,6467,13535,6465,13535,6463,13536,6461,13537,6459,13537,6458,13538,6457,13539,6455,13539,6454,13540,6453,13541,6453,13541,6453,13541,6453,13542,6453,13542,6452,13542,6452,13547,6453,13547,6453,13548,6453,13548,6453,13549,6453,13549,6453,13549,6454,13549,6454,13549,6455,13549,6456,13548,6457,13547,6459,13547,6460,13546,6462,13545,6463,13545,6465,13544,6467,13543,6470,13543,6494,13543,6494,13542,6490,13538,6487,13537,6484,13536,6481,13535,6478,13534xe" filled="true" fillcolor="#000000" stroked="false">
                <v:path arrowok="t"/>
                <v:fill type="solid"/>
              </v:shape>
            </v:group>
            <v:group style="position:absolute;left:6512;top:13534;width:56;height:77" coordorigin="6512,13534" coordsize="56,77">
              <v:shape style="position:absolute;left:6512;top:13534;width:56;height:77" coordorigin="6512,13534" coordsize="56,77" path="m6545,13534l6535,13534,6531,13535,6527,13537,6523,13539,6520,13541,6518,13545,6516,13548,6514,13552,6513,13557,6512,13562,6512,13567,6512,13579,6512,13584,6513,13589,6514,13594,6515,13598,6518,13601,6520,13604,6522,13607,6526,13609,6529,13610,6534,13611,6544,13611,6559,13603,6536,13603,6534,13602,6532,13601,6530,13600,6528,13598,6526,13596,6525,13593,6524,13590,6524,13586,6523,13582,6523,13578,6523,13568,6523,13564,6523,13560,6524,13557,6525,13554,6526,13551,6527,13548,6529,13546,6531,13545,6533,13543,6536,13542,6560,13542,6559,13541,6556,13538,6553,13537,6550,13535,6545,13534xe" filled="true" fillcolor="#000000" stroked="false">
                <v:path arrowok="t"/>
                <v:fill type="solid"/>
              </v:shape>
              <v:shape style="position:absolute;left:6512;top:13534;width:56;height:77" coordorigin="6512,13534" coordsize="56,77" path="m6560,13542l6542,13542,6545,13543,6546,13543,6556,13563,6556,13566,6553,13594,6552,13596,6551,13598,6550,13599,6549,13600,6547,13601,6545,13602,6544,13603,6541,13603,6559,13603,6567,13578,6567,13566,6567,13561,6566,13556,6565,13551,6563,13547,6561,13544,6560,13542xe" filled="true" fillcolor="#000000" stroked="false">
                <v:path arrowok="t"/>
                <v:fill type="solid"/>
              </v:shape>
            </v:group>
            <w10:wrap type="none"/>
          </v:group>
        </w:pict>
      </w:r>
      <w:r>
        <w:rPr/>
        <w:pict>
          <v:shape style="position:absolute;margin-left:322.533295pt;margin-top:665.006836pt;width:5.709689pt;height:3.8775pt;mso-position-horizontal-relative:page;mso-position-vertical-relative:page;z-index:7120" type="#_x0000_t75" stroked="false">
            <v:imagedata r:id="rId119" o:title=""/>
          </v:shape>
        </w:pict>
      </w:r>
      <w:r>
        <w:rPr/>
        <w:pict>
          <v:shape style="position:absolute;margin-left:322.50946pt;margin-top:653.317627pt;width:5.808885pt;height:3.825pt;mso-position-horizontal-relative:page;mso-position-vertical-relative:page;z-index:7144" type="#_x0000_t75" stroked="false">
            <v:imagedata r:id="rId120" o:title=""/>
          </v:shape>
        </w:pict>
      </w:r>
      <w:r>
        <w:rPr/>
        <w:pict>
          <v:shape style="position:absolute;margin-left:342.862091pt;margin-top:731.023621pt;width:12.187428pt;height:3.8775pt;mso-position-horizontal-relative:page;mso-position-vertical-relative:page;z-index:7264" type="#_x0000_t75" stroked="false">
            <v:imagedata r:id="rId121" o:title=""/>
          </v:shape>
        </w:pict>
      </w:r>
      <w:r>
        <w:rPr/>
        <w:pict>
          <v:shape style="position:absolute;margin-left:371.723969pt;margin-top:731.023621pt;width:12.22421pt;height:3.8775pt;mso-position-horizontal-relative:page;mso-position-vertical-relative:page;z-index:7288" type="#_x0000_t75" stroked="false">
            <v:imagedata r:id="rId122" o:title=""/>
          </v:shape>
        </w:pict>
      </w:r>
      <w:r>
        <w:rPr/>
        <w:pict>
          <v:shape style="position:absolute;margin-left:400.585815pt;margin-top:731.023621pt;width:12.150647pt;height:3.8775pt;mso-position-horizontal-relative:page;mso-position-vertical-relative:page;z-index:7312" type="#_x0000_t75" stroked="false">
            <v:imagedata r:id="rId123" o:title=""/>
          </v:shape>
        </w:pict>
      </w:r>
      <w:r>
        <w:rPr/>
        <w:pict>
          <v:shape style="position:absolute;margin-left:429.446106pt;margin-top:731.023621pt;width:12.258433pt;height:3.8775pt;mso-position-horizontal-relative:page;mso-position-vertical-relative:page;z-index:7336" type="#_x0000_t75" stroked="false">
            <v:imagedata r:id="rId124" o:title=""/>
          </v:shape>
        </w:pict>
      </w:r>
      <w:r>
        <w:rPr/>
        <w:pict>
          <v:shape style="position:absolute;margin-left:458.307953pt;margin-top:731.023621pt;width:12.128259pt;height:3.8775pt;mso-position-horizontal-relative:page;mso-position-vertical-relative:page;z-index:7360" type="#_x0000_t75" stroked="false">
            <v:imagedata r:id="rId125" o:title=""/>
          </v:shape>
        </w:pict>
      </w:r>
      <w:r>
        <w:rPr/>
        <w:pict>
          <v:shape style="position:absolute;margin-left:487.16983pt;margin-top:731.023621pt;width:12.115465pt;height:3.8775pt;mso-position-horizontal-relative:page;mso-position-vertical-relative:page;z-index:7384" type="#_x0000_t75" stroked="false">
            <v:imagedata r:id="rId126" o:title=""/>
          </v:shape>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132" w:type="dxa"/>
        <w:tblLayout w:type="fixed"/>
        <w:tblCellMar>
          <w:top w:w="0" w:type="dxa"/>
          <w:left w:w="0" w:type="dxa"/>
          <w:bottom w:w="0" w:type="dxa"/>
          <w:right w:w="0" w:type="dxa"/>
        </w:tblCellMar>
        <w:tblLook w:val="01E0"/>
      </w:tblPr>
      <w:tblGrid>
        <w:gridCol w:w="9631"/>
      </w:tblGrid>
      <w:tr>
        <w:trPr>
          <w:trHeight w:val="251" w:hRule="exact"/>
        </w:trPr>
        <w:tc>
          <w:tcPr>
            <w:tcW w:w="9631"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36" w:id="37"/>
            <w:bookmarkEnd w:id="37"/>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27</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5G </w:t>
            </w:r>
            <w:r>
              <w:rPr>
                <w:rFonts w:ascii="Microsoft JhengHei" w:hAnsi="Microsoft JhengHei" w:cs="Microsoft JhengHei" w:eastAsia="Microsoft JhengHei" w:hint="default"/>
                <w:b/>
                <w:bCs/>
                <w:sz w:val="18"/>
                <w:szCs w:val="18"/>
              </w:rPr>
              <w:t>将进一步提升汽车电子化程度</w:t>
            </w:r>
            <w:r>
              <w:rPr>
                <w:rFonts w:ascii="Microsoft JhengHei" w:hAnsi="Microsoft JhengHei" w:cs="Microsoft JhengHei" w:eastAsia="Microsoft JhengHei" w:hint="default"/>
                <w:sz w:val="18"/>
                <w:szCs w:val="18"/>
              </w:rPr>
            </w:r>
          </w:p>
        </w:tc>
      </w:tr>
      <w:tr>
        <w:trPr>
          <w:trHeight w:val="2390" w:hRule="exact"/>
        </w:trPr>
        <w:tc>
          <w:tcPr>
            <w:tcW w:w="9631" w:type="dxa"/>
            <w:tcBorders>
              <w:top w:val="single" w:sz="4" w:space="0" w:color="044E7D"/>
              <w:left w:val="nil" w:sz="6" w:space="0" w:color="auto"/>
              <w:bottom w:val="single" w:sz="4" w:space="0" w:color="044E7D"/>
              <w:right w:val="nil" w:sz="6" w:space="0" w:color="auto"/>
            </w:tcBorders>
          </w:tcPr>
          <w:p>
            <w:pPr>
              <w:pStyle w:val="TableParagraph"/>
              <w:spacing w:line="240" w:lineRule="auto"/>
              <w:ind w:left="88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994770" cy="1483614"/>
                  <wp:effectExtent l="0" t="0" r="0" b="0"/>
                  <wp:docPr id="35" name="image116.jpeg" descr=""/>
                  <wp:cNvGraphicFramePr>
                    <a:graphicFrameLocks noChangeAspect="1"/>
                  </wp:cNvGraphicFramePr>
                  <a:graphic>
                    <a:graphicData uri="http://schemas.openxmlformats.org/drawingml/2006/picture">
                      <pic:pic>
                        <pic:nvPicPr>
                          <pic:cNvPr id="36" name="image116.jpeg"/>
                          <pic:cNvPicPr/>
                        </pic:nvPicPr>
                        <pic:blipFill>
                          <a:blip r:embed="rId127" cstate="print"/>
                          <a:stretch>
                            <a:fillRect/>
                          </a:stretch>
                        </pic:blipFill>
                        <pic:spPr>
                          <a:xfrm>
                            <a:off x="0" y="0"/>
                            <a:ext cx="4994770" cy="1483614"/>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631"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Qualcomm</w:t>
            </w:r>
            <w:r>
              <w:rPr>
                <w:rFonts w:ascii="宋体" w:hAnsi="宋体" w:cs="宋体" w:eastAsia="宋体" w:hint="default"/>
                <w:sz w:val="17"/>
                <w:szCs w:val="17"/>
              </w:rPr>
              <w:t>，中信建投证券研究发展部</w:t>
            </w:r>
          </w:p>
        </w:tc>
      </w:tr>
    </w:tbl>
    <w:p>
      <w:pPr>
        <w:spacing w:line="240" w:lineRule="auto" w:before="0"/>
        <w:ind w:right="0"/>
        <w:rPr>
          <w:rFonts w:ascii="宋体" w:hAnsi="宋体" w:cs="宋体" w:eastAsia="宋体" w:hint="default"/>
          <w:sz w:val="20"/>
          <w:szCs w:val="20"/>
        </w:rPr>
      </w:pPr>
    </w:p>
    <w:p>
      <w:pPr>
        <w:spacing w:line="240" w:lineRule="auto" w:before="2"/>
        <w:ind w:right="0"/>
        <w:rPr>
          <w:rFonts w:ascii="宋体" w:hAnsi="宋体" w:cs="宋体" w:eastAsia="宋体" w:hint="default"/>
          <w:sz w:val="11"/>
          <w:szCs w:val="11"/>
        </w:rPr>
      </w:pPr>
    </w:p>
    <w:tbl>
      <w:tblPr>
        <w:tblW w:w="0" w:type="auto"/>
        <w:jc w:val="left"/>
        <w:tblInd w:w="132" w:type="dxa"/>
        <w:tblLayout w:type="fixed"/>
        <w:tblCellMar>
          <w:top w:w="0" w:type="dxa"/>
          <w:left w:w="0" w:type="dxa"/>
          <w:bottom w:w="0" w:type="dxa"/>
          <w:right w:w="0" w:type="dxa"/>
        </w:tblCellMar>
        <w:tblLook w:val="01E0"/>
      </w:tblPr>
      <w:tblGrid>
        <w:gridCol w:w="3138"/>
        <w:gridCol w:w="223"/>
        <w:gridCol w:w="338"/>
        <w:gridCol w:w="223"/>
        <w:gridCol w:w="173"/>
        <w:gridCol w:w="5535"/>
      </w:tblGrid>
      <w:tr>
        <w:trPr>
          <w:trHeight w:val="251" w:hRule="exact"/>
        </w:trPr>
        <w:tc>
          <w:tcPr>
            <w:tcW w:w="3138"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37" w:id="38"/>
            <w:bookmarkEnd w:id="38"/>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28</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2017-2022</w:t>
            </w:r>
            <w:r>
              <w:rPr>
                <w:rFonts w:ascii="Arial" w:hAnsi="Arial" w:cs="Arial" w:eastAsia="Arial" w:hint="default"/>
                <w:b/>
                <w:bCs/>
                <w:spacing w:val="-5"/>
                <w:sz w:val="18"/>
                <w:szCs w:val="18"/>
              </w:rPr>
              <w:t> </w:t>
            </w:r>
            <w:r>
              <w:rPr>
                <w:rFonts w:ascii="Microsoft JhengHei" w:hAnsi="Microsoft JhengHei" w:cs="Microsoft JhengHei" w:eastAsia="Microsoft JhengHei" w:hint="default"/>
                <w:b/>
                <w:bCs/>
                <w:sz w:val="18"/>
                <w:szCs w:val="18"/>
              </w:rPr>
              <w:t>年汽车产量预测</w:t>
            </w:r>
            <w:r>
              <w:rPr>
                <w:rFonts w:ascii="Microsoft JhengHei" w:hAnsi="Microsoft JhengHei" w:cs="Microsoft JhengHei" w:eastAsia="Microsoft JhengHei" w:hint="default"/>
                <w:sz w:val="18"/>
                <w:szCs w:val="18"/>
              </w:rPr>
            </w:r>
          </w:p>
        </w:tc>
        <w:tc>
          <w:tcPr>
            <w:tcW w:w="223" w:type="dxa"/>
            <w:tcBorders>
              <w:top w:val="nil" w:sz="6" w:space="0" w:color="auto"/>
              <w:left w:val="nil" w:sz="6" w:space="0" w:color="auto"/>
              <w:bottom w:val="single" w:sz="4" w:space="0" w:color="367097"/>
              <w:right w:val="nil" w:sz="6" w:space="0" w:color="auto"/>
            </w:tcBorders>
          </w:tcPr>
          <w:p>
            <w:pPr/>
          </w:p>
        </w:tc>
        <w:tc>
          <w:tcPr>
            <w:tcW w:w="338" w:type="dxa"/>
            <w:tcBorders>
              <w:top w:val="nil" w:sz="6" w:space="0" w:color="auto"/>
              <w:left w:val="nil" w:sz="6" w:space="0" w:color="auto"/>
              <w:bottom w:val="single" w:sz="4" w:space="0" w:color="367097"/>
              <w:right w:val="nil" w:sz="6" w:space="0" w:color="auto"/>
            </w:tcBorders>
          </w:tcPr>
          <w:p>
            <w:pPr/>
          </w:p>
        </w:tc>
        <w:tc>
          <w:tcPr>
            <w:tcW w:w="223" w:type="dxa"/>
            <w:tcBorders>
              <w:top w:val="nil" w:sz="6" w:space="0" w:color="auto"/>
              <w:left w:val="nil" w:sz="6" w:space="0" w:color="auto"/>
              <w:bottom w:val="single" w:sz="4" w:space="0" w:color="367097"/>
              <w:right w:val="nil" w:sz="6" w:space="0" w:color="auto"/>
            </w:tcBorders>
          </w:tcPr>
          <w:p>
            <w:pPr/>
          </w:p>
        </w:tc>
        <w:tc>
          <w:tcPr>
            <w:tcW w:w="173" w:type="dxa"/>
            <w:tcBorders>
              <w:top w:val="nil" w:sz="6" w:space="0" w:color="auto"/>
              <w:left w:val="nil" w:sz="6" w:space="0" w:color="auto"/>
              <w:bottom w:val="single" w:sz="4" w:space="0" w:color="367097"/>
              <w:right w:val="nil" w:sz="6" w:space="0" w:color="auto"/>
            </w:tcBorders>
          </w:tcPr>
          <w:p>
            <w:pPr/>
          </w:p>
        </w:tc>
        <w:tc>
          <w:tcPr>
            <w:tcW w:w="5535" w:type="dxa"/>
            <w:tcBorders>
              <w:top w:val="nil" w:sz="6" w:space="0" w:color="auto"/>
              <w:left w:val="nil" w:sz="6" w:space="0" w:color="auto"/>
              <w:bottom w:val="single" w:sz="4" w:space="0" w:color="367097"/>
              <w:right w:val="nil" w:sz="6" w:space="0" w:color="auto"/>
            </w:tcBorders>
          </w:tcPr>
          <w:p>
            <w:pPr>
              <w:pStyle w:val="TableParagraph"/>
              <w:spacing w:line="200" w:lineRule="exact"/>
              <w:ind w:left="827" w:right="0"/>
              <w:jc w:val="left"/>
              <w:rPr>
                <w:rFonts w:ascii="Microsoft JhengHei" w:hAnsi="Microsoft JhengHei" w:cs="Microsoft JhengHei" w:eastAsia="Microsoft JhengHei" w:hint="default"/>
                <w:sz w:val="18"/>
                <w:szCs w:val="18"/>
              </w:rPr>
            </w:pPr>
            <w:bookmarkStart w:name="_bookmark38" w:id="39"/>
            <w:bookmarkEnd w:id="39"/>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29</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2017-2022 </w:t>
            </w:r>
            <w:r>
              <w:rPr>
                <w:rFonts w:ascii="Microsoft JhengHei" w:hAnsi="Microsoft JhengHei" w:cs="Microsoft JhengHei" w:eastAsia="Microsoft JhengHei" w:hint="default"/>
                <w:b/>
                <w:bCs/>
                <w:sz w:val="18"/>
                <w:szCs w:val="18"/>
              </w:rPr>
              <w:t>年汽车电子市场空间和 </w:t>
            </w:r>
            <w:r>
              <w:rPr>
                <w:rFonts w:ascii="Arial" w:hAnsi="Arial" w:cs="Arial" w:eastAsia="Arial" w:hint="default"/>
                <w:b/>
                <w:bCs/>
                <w:sz w:val="18"/>
                <w:szCs w:val="18"/>
              </w:rPr>
              <w:t>ASP</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预测</w:t>
            </w:r>
            <w:r>
              <w:rPr>
                <w:rFonts w:ascii="Microsoft JhengHei" w:hAnsi="Microsoft JhengHei" w:cs="Microsoft JhengHei" w:eastAsia="Microsoft JhengHei" w:hint="default"/>
                <w:sz w:val="18"/>
                <w:szCs w:val="18"/>
              </w:rPr>
            </w:r>
          </w:p>
        </w:tc>
      </w:tr>
      <w:tr>
        <w:trPr>
          <w:trHeight w:val="148" w:hRule="exact"/>
        </w:trPr>
        <w:tc>
          <w:tcPr>
            <w:tcW w:w="3138" w:type="dxa"/>
            <w:tcBorders>
              <w:top w:val="single" w:sz="4" w:space="0" w:color="367097"/>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0"/>
                <w:szCs w:val="10"/>
              </w:rPr>
            </w:pPr>
          </w:p>
          <w:p>
            <w:pPr>
              <w:pStyle w:val="TableParagraph"/>
              <w:spacing w:line="20" w:lineRule="exact"/>
              <w:ind w:left="2373" w:right="0"/>
              <w:jc w:val="left"/>
              <w:rPr>
                <w:rFonts w:ascii="宋体" w:hAnsi="宋体" w:cs="宋体" w:eastAsia="宋体" w:hint="default"/>
                <w:sz w:val="2"/>
                <w:szCs w:val="2"/>
              </w:rPr>
            </w:pPr>
            <w:r>
              <w:rPr>
                <w:rFonts w:ascii="宋体" w:hAnsi="宋体" w:cs="宋体" w:eastAsia="宋体" w:hint="default"/>
                <w:sz w:val="2"/>
                <w:szCs w:val="2"/>
              </w:rPr>
              <w:pict>
                <v:group style="width:12.25pt;height:.7pt;mso-position-horizontal-relative:char;mso-position-vertical-relative:line" coordorigin="0,0" coordsize="245,14">
                  <v:group style="position:absolute;left:7;top:7;width:231;height:2" coordorigin="7,7" coordsize="231,2">
                    <v:shape style="position:absolute;left:7;top:7;width:231;height:2" coordorigin="7,7" coordsize="231,0" path="m7,7l237,7e" filled="false" stroked="true" strokeweight=".671986pt" strokecolor="#ff0000">
                      <v:path arrowok="t"/>
                    </v:shape>
                  </v:group>
                </v:group>
              </w:pict>
            </w:r>
            <w:r>
              <w:rPr>
                <w:rFonts w:ascii="宋体" w:hAnsi="宋体" w:cs="宋体" w:eastAsia="宋体" w:hint="default"/>
                <w:sz w:val="2"/>
                <w:szCs w:val="2"/>
              </w:rPr>
            </w:r>
          </w:p>
        </w:tc>
        <w:tc>
          <w:tcPr>
            <w:tcW w:w="223" w:type="dxa"/>
            <w:tcBorders>
              <w:top w:val="single" w:sz="4" w:space="0" w:color="367097"/>
              <w:left w:val="nil" w:sz="6" w:space="0" w:color="auto"/>
              <w:bottom w:val="nil" w:sz="6" w:space="0" w:color="auto"/>
              <w:right w:val="nil" w:sz="6" w:space="0" w:color="auto"/>
            </w:tcBorders>
          </w:tcPr>
          <w:p>
            <w:pPr/>
          </w:p>
        </w:tc>
        <w:tc>
          <w:tcPr>
            <w:tcW w:w="338" w:type="dxa"/>
            <w:tcBorders>
              <w:top w:val="single" w:sz="4" w:space="0" w:color="367097"/>
              <w:left w:val="nil" w:sz="6" w:space="0" w:color="auto"/>
              <w:bottom w:val="nil" w:sz="6" w:space="0" w:color="auto"/>
              <w:right w:val="nil" w:sz="6" w:space="0" w:color="auto"/>
            </w:tcBorders>
          </w:tcPr>
          <w:p>
            <w:pPr/>
          </w:p>
        </w:tc>
        <w:tc>
          <w:tcPr>
            <w:tcW w:w="223" w:type="dxa"/>
            <w:tcBorders>
              <w:top w:val="single" w:sz="4" w:space="0" w:color="367097"/>
              <w:left w:val="nil" w:sz="6" w:space="0" w:color="auto"/>
              <w:bottom w:val="nil" w:sz="6" w:space="0" w:color="auto"/>
              <w:right w:val="nil" w:sz="6" w:space="0" w:color="auto"/>
            </w:tcBorders>
          </w:tcPr>
          <w:p>
            <w:pPr/>
          </w:p>
        </w:tc>
        <w:tc>
          <w:tcPr>
            <w:tcW w:w="173" w:type="dxa"/>
            <w:tcBorders>
              <w:top w:val="single" w:sz="4" w:space="0" w:color="367097"/>
              <w:left w:val="nil" w:sz="6" w:space="0" w:color="auto"/>
              <w:bottom w:val="nil" w:sz="6" w:space="0" w:color="auto"/>
              <w:right w:val="nil" w:sz="6" w:space="0" w:color="auto"/>
            </w:tcBorders>
          </w:tcPr>
          <w:p>
            <w:pPr/>
          </w:p>
        </w:tc>
        <w:tc>
          <w:tcPr>
            <w:tcW w:w="5535" w:type="dxa"/>
            <w:tcBorders>
              <w:top w:val="single" w:sz="4" w:space="0" w:color="367097"/>
              <w:left w:val="nil" w:sz="6" w:space="0" w:color="auto"/>
              <w:bottom w:val="nil" w:sz="6" w:space="0" w:color="auto"/>
              <w:right w:val="nil" w:sz="6" w:space="0" w:color="auto"/>
            </w:tcBorders>
          </w:tcPr>
          <w:p>
            <w:pPr/>
          </w:p>
        </w:tc>
      </w:tr>
      <w:tr>
        <w:trPr>
          <w:trHeight w:val="718" w:hRule="exact"/>
        </w:trPr>
        <w:tc>
          <w:tcPr>
            <w:tcW w:w="3138" w:type="dxa"/>
            <w:tcBorders>
              <w:top w:val="nil" w:sz="6" w:space="0" w:color="auto"/>
              <w:left w:val="nil" w:sz="6" w:space="0" w:color="auto"/>
              <w:bottom w:val="nil" w:sz="6" w:space="0" w:color="auto"/>
              <w:right w:val="nil" w:sz="6" w:space="0" w:color="auto"/>
            </w:tcBorders>
          </w:tcPr>
          <w:p>
            <w:pPr>
              <w:pStyle w:val="TableParagraph"/>
              <w:spacing w:line="240" w:lineRule="auto" w:before="8"/>
              <w:ind w:right="0"/>
              <w:jc w:val="left"/>
              <w:rPr>
                <w:rFonts w:ascii="宋体" w:hAnsi="宋体" w:cs="宋体" w:eastAsia="宋体" w:hint="default"/>
                <w:sz w:val="19"/>
                <w:szCs w:val="19"/>
              </w:rPr>
            </w:pPr>
          </w:p>
          <w:p>
            <w:pPr>
              <w:pStyle w:val="TableParagraph"/>
              <w:spacing w:line="79" w:lineRule="exact"/>
              <w:ind w:left="426" w:right="0"/>
              <w:jc w:val="left"/>
              <w:rPr>
                <w:rFonts w:ascii="宋体" w:hAnsi="宋体" w:cs="宋体" w:eastAsia="宋体" w:hint="default"/>
                <w:sz w:val="7"/>
                <w:szCs w:val="7"/>
              </w:rPr>
            </w:pPr>
            <w:r>
              <w:rPr>
                <w:rFonts w:ascii="宋体" w:hAnsi="宋体" w:cs="宋体" w:eastAsia="宋体" w:hint="default"/>
                <w:position w:val="-1"/>
                <w:sz w:val="7"/>
                <w:szCs w:val="7"/>
              </w:rPr>
              <w:drawing>
                <wp:inline distT="0" distB="0" distL="0" distR="0">
                  <wp:extent cx="107622" cy="50482"/>
                  <wp:effectExtent l="0" t="0" r="0" b="0"/>
                  <wp:docPr id="37" name="image117.png" descr=""/>
                  <wp:cNvGraphicFramePr>
                    <a:graphicFrameLocks noChangeAspect="1"/>
                  </wp:cNvGraphicFramePr>
                  <a:graphic>
                    <a:graphicData uri="http://schemas.openxmlformats.org/drawingml/2006/picture">
                      <pic:pic>
                        <pic:nvPicPr>
                          <pic:cNvPr id="38" name="image117.png"/>
                          <pic:cNvPicPr/>
                        </pic:nvPicPr>
                        <pic:blipFill>
                          <a:blip r:embed="rId128" cstate="print"/>
                          <a:stretch>
                            <a:fillRect/>
                          </a:stretch>
                        </pic:blipFill>
                        <pic:spPr>
                          <a:xfrm>
                            <a:off x="0" y="0"/>
                            <a:ext cx="107622" cy="50482"/>
                          </a:xfrm>
                          <a:prstGeom prst="rect">
                            <a:avLst/>
                          </a:prstGeom>
                        </pic:spPr>
                      </pic:pic>
                    </a:graphicData>
                  </a:graphic>
                </wp:inline>
              </w:drawing>
            </w:r>
            <w:r>
              <w:rPr>
                <w:rFonts w:ascii="宋体" w:hAnsi="宋体" w:cs="宋体" w:eastAsia="宋体" w:hint="default"/>
                <w:position w:val="-1"/>
                <w:sz w:val="7"/>
                <w:szCs w:val="7"/>
              </w:rPr>
            </w:r>
          </w:p>
          <w:p>
            <w:pPr>
              <w:pStyle w:val="TableParagraph"/>
              <w:spacing w:line="240" w:lineRule="auto" w:before="8"/>
              <w:ind w:right="0"/>
              <w:jc w:val="left"/>
              <w:rPr>
                <w:rFonts w:ascii="宋体" w:hAnsi="宋体" w:cs="宋体" w:eastAsia="宋体" w:hint="default"/>
                <w:sz w:val="20"/>
                <w:szCs w:val="20"/>
              </w:rPr>
            </w:pPr>
          </w:p>
          <w:p>
            <w:pPr>
              <w:pStyle w:val="TableParagraph"/>
              <w:spacing w:line="79" w:lineRule="exact"/>
              <w:ind w:left="426" w:right="0"/>
              <w:jc w:val="left"/>
              <w:rPr>
                <w:rFonts w:ascii="宋体" w:hAnsi="宋体" w:cs="宋体" w:eastAsia="宋体" w:hint="default"/>
                <w:sz w:val="7"/>
                <w:szCs w:val="7"/>
              </w:rPr>
            </w:pPr>
            <w:r>
              <w:rPr>
                <w:rFonts w:ascii="宋体" w:hAnsi="宋体" w:cs="宋体" w:eastAsia="宋体" w:hint="default"/>
                <w:position w:val="-1"/>
                <w:sz w:val="7"/>
                <w:szCs w:val="7"/>
              </w:rPr>
              <w:drawing>
                <wp:inline distT="0" distB="0" distL="0" distR="0">
                  <wp:extent cx="107597" cy="50291"/>
                  <wp:effectExtent l="0" t="0" r="0" b="0"/>
                  <wp:docPr id="39" name="image118.png" descr=""/>
                  <wp:cNvGraphicFramePr>
                    <a:graphicFrameLocks noChangeAspect="1"/>
                  </wp:cNvGraphicFramePr>
                  <a:graphic>
                    <a:graphicData uri="http://schemas.openxmlformats.org/drawingml/2006/picture">
                      <pic:pic>
                        <pic:nvPicPr>
                          <pic:cNvPr id="40" name="image118.png"/>
                          <pic:cNvPicPr/>
                        </pic:nvPicPr>
                        <pic:blipFill>
                          <a:blip r:embed="rId129" cstate="print"/>
                          <a:stretch>
                            <a:fillRect/>
                          </a:stretch>
                        </pic:blipFill>
                        <pic:spPr>
                          <a:xfrm>
                            <a:off x="0" y="0"/>
                            <a:ext cx="107597" cy="50291"/>
                          </a:xfrm>
                          <a:prstGeom prst="rect">
                            <a:avLst/>
                          </a:prstGeom>
                        </pic:spPr>
                      </pic:pic>
                    </a:graphicData>
                  </a:graphic>
                </wp:inline>
              </w:drawing>
            </w:r>
            <w:r>
              <w:rPr>
                <w:rFonts w:ascii="宋体" w:hAnsi="宋体" w:cs="宋体" w:eastAsia="宋体" w:hint="default"/>
                <w:position w:val="-1"/>
                <w:sz w:val="7"/>
                <w:szCs w:val="7"/>
              </w:rPr>
            </w:r>
          </w:p>
        </w:tc>
        <w:tc>
          <w:tcPr>
            <w:tcW w:w="223" w:type="dxa"/>
            <w:tcBorders>
              <w:top w:val="nil" w:sz="6" w:space="0" w:color="auto"/>
              <w:left w:val="nil" w:sz="6" w:space="0" w:color="auto"/>
              <w:bottom w:val="nil" w:sz="6" w:space="0" w:color="auto"/>
              <w:right w:val="nil" w:sz="6" w:space="0" w:color="auto"/>
            </w:tcBorders>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spacing w:line="240" w:lineRule="auto" w:before="6"/>
              <w:ind w:right="0"/>
              <w:jc w:val="left"/>
              <w:rPr>
                <w:rFonts w:ascii="宋体" w:hAnsi="宋体" w:cs="宋体" w:eastAsia="宋体" w:hint="default"/>
                <w:sz w:val="22"/>
                <w:szCs w:val="22"/>
              </w:rPr>
            </w:pPr>
          </w:p>
          <w:p>
            <w:pPr>
              <w:pStyle w:val="TableParagraph"/>
              <w:spacing w:line="20" w:lineRule="exact"/>
              <w:ind w:left="-7" w:right="0"/>
              <w:jc w:val="left"/>
              <w:rPr>
                <w:rFonts w:ascii="宋体" w:hAnsi="宋体" w:cs="宋体" w:eastAsia="宋体" w:hint="default"/>
                <w:sz w:val="2"/>
                <w:szCs w:val="2"/>
              </w:rPr>
            </w:pPr>
            <w:r>
              <w:rPr>
                <w:rFonts w:ascii="宋体" w:hAnsi="宋体" w:cs="宋体" w:eastAsia="宋体" w:hint="default"/>
                <w:sz w:val="2"/>
                <w:szCs w:val="2"/>
              </w:rPr>
              <w:pict>
                <v:group style="width:2.4pt;height:.35pt;mso-position-horizontal-relative:char;mso-position-vertical-relative:line" coordorigin="0,0" coordsize="48,7">
                  <v:group style="position:absolute;left:3;top:3;width:41;height:2" coordorigin="3,3" coordsize="41,2">
                    <v:shape style="position:absolute;left:3;top:3;width:41;height:2" coordorigin="3,3" coordsize="41,0" path="m3,3l3,3,44,3e" filled="false" stroked="true" strokeweight=".329646pt" strokecolor="#000000">
                      <v:path arrowok="t"/>
                    </v:shape>
                  </v:group>
                </v:group>
              </w:pict>
            </w:r>
            <w:r>
              <w:rPr>
                <w:rFonts w:ascii="宋体" w:hAnsi="宋体" w:cs="宋体" w:eastAsia="宋体" w:hint="default"/>
                <w:sz w:val="2"/>
                <w:szCs w:val="2"/>
              </w:rPr>
            </w:r>
          </w:p>
          <w:p>
            <w:pPr>
              <w:pStyle w:val="TableParagraph"/>
              <w:spacing w:line="240" w:lineRule="auto" w:before="3"/>
              <w:ind w:right="0"/>
              <w:jc w:val="left"/>
              <w:rPr>
                <w:rFonts w:ascii="宋体" w:hAnsi="宋体" w:cs="宋体" w:eastAsia="宋体" w:hint="default"/>
                <w:sz w:val="8"/>
                <w:szCs w:val="8"/>
              </w:rPr>
            </w:pPr>
          </w:p>
          <w:p>
            <w:pPr>
              <w:pStyle w:val="TableParagraph"/>
              <w:tabs>
                <w:tab w:pos="4919" w:val="left" w:leader="none"/>
              </w:tabs>
              <w:spacing w:line="70" w:lineRule="exact"/>
              <w:ind w:left="1079" w:right="0"/>
              <w:jc w:val="left"/>
              <w:rPr>
                <w:rFonts w:ascii="宋体" w:hAnsi="宋体" w:cs="宋体" w:eastAsia="宋体" w:hint="default"/>
                <w:sz w:val="7"/>
                <w:szCs w:val="7"/>
              </w:rPr>
            </w:pPr>
            <w:r>
              <w:rPr>
                <w:rFonts w:ascii="宋体"/>
                <w:position w:val="0"/>
                <w:sz w:val="7"/>
              </w:rPr>
              <w:drawing>
                <wp:inline distT="0" distB="0" distL="0" distR="0">
                  <wp:extent cx="112357" cy="44576"/>
                  <wp:effectExtent l="0" t="0" r="0" b="0"/>
                  <wp:docPr id="41" name="image119.png" descr=""/>
                  <wp:cNvGraphicFramePr>
                    <a:graphicFrameLocks noChangeAspect="1"/>
                  </wp:cNvGraphicFramePr>
                  <a:graphic>
                    <a:graphicData uri="http://schemas.openxmlformats.org/drawingml/2006/picture">
                      <pic:pic>
                        <pic:nvPicPr>
                          <pic:cNvPr id="42" name="image119.png"/>
                          <pic:cNvPicPr/>
                        </pic:nvPicPr>
                        <pic:blipFill>
                          <a:blip r:embed="rId130" cstate="print"/>
                          <a:stretch>
                            <a:fillRect/>
                          </a:stretch>
                        </pic:blipFill>
                        <pic:spPr>
                          <a:xfrm>
                            <a:off x="0" y="0"/>
                            <a:ext cx="112357" cy="44576"/>
                          </a:xfrm>
                          <a:prstGeom prst="rect">
                            <a:avLst/>
                          </a:prstGeom>
                        </pic:spPr>
                      </pic:pic>
                    </a:graphicData>
                  </a:graphic>
                </wp:inline>
              </w:drawing>
            </w:r>
            <w:r>
              <w:rPr>
                <w:rFonts w:ascii="宋体"/>
                <w:position w:val="0"/>
                <w:sz w:val="7"/>
              </w:rPr>
            </w:r>
            <w:r>
              <w:rPr>
                <w:rFonts w:ascii="宋体"/>
                <w:position w:val="0"/>
                <w:sz w:val="7"/>
              </w:rPr>
              <w:tab/>
            </w:r>
            <w:r>
              <w:rPr>
                <w:rFonts w:ascii="宋体"/>
                <w:position w:val="0"/>
                <w:sz w:val="7"/>
              </w:rPr>
              <w:drawing>
                <wp:inline distT="0" distB="0" distL="0" distR="0">
                  <wp:extent cx="152687" cy="44576"/>
                  <wp:effectExtent l="0" t="0" r="0" b="0"/>
                  <wp:docPr id="43" name="image120.png" descr=""/>
                  <wp:cNvGraphicFramePr>
                    <a:graphicFrameLocks noChangeAspect="1"/>
                  </wp:cNvGraphicFramePr>
                  <a:graphic>
                    <a:graphicData uri="http://schemas.openxmlformats.org/drawingml/2006/picture">
                      <pic:pic>
                        <pic:nvPicPr>
                          <pic:cNvPr id="44" name="image120.png"/>
                          <pic:cNvPicPr/>
                        </pic:nvPicPr>
                        <pic:blipFill>
                          <a:blip r:embed="rId131" cstate="print"/>
                          <a:stretch>
                            <a:fillRect/>
                          </a:stretch>
                        </pic:blipFill>
                        <pic:spPr>
                          <a:xfrm>
                            <a:off x="0" y="0"/>
                            <a:ext cx="152687" cy="44576"/>
                          </a:xfrm>
                          <a:prstGeom prst="rect">
                            <a:avLst/>
                          </a:prstGeom>
                        </pic:spPr>
                      </pic:pic>
                    </a:graphicData>
                  </a:graphic>
                </wp:inline>
              </w:drawing>
            </w:r>
            <w:r>
              <w:rPr>
                <w:rFonts w:ascii="宋体"/>
                <w:position w:val="0"/>
                <w:sz w:val="7"/>
              </w:rPr>
            </w:r>
          </w:p>
          <w:p>
            <w:pPr>
              <w:pStyle w:val="TableParagraph"/>
              <w:spacing w:line="240" w:lineRule="auto" w:before="5"/>
              <w:ind w:right="0"/>
              <w:jc w:val="left"/>
              <w:rPr>
                <w:rFonts w:ascii="宋体" w:hAnsi="宋体" w:cs="宋体" w:eastAsia="宋体" w:hint="default"/>
                <w:sz w:val="10"/>
                <w:szCs w:val="10"/>
              </w:rPr>
            </w:pPr>
          </w:p>
          <w:p>
            <w:pPr>
              <w:pStyle w:val="TableParagraph"/>
              <w:tabs>
                <w:tab w:pos="4919" w:val="left" w:leader="none"/>
              </w:tabs>
              <w:spacing w:line="93" w:lineRule="exact"/>
              <w:ind w:left="1079" w:right="0"/>
              <w:jc w:val="left"/>
              <w:rPr>
                <w:rFonts w:ascii="宋体" w:hAnsi="宋体" w:cs="宋体" w:eastAsia="宋体" w:hint="default"/>
                <w:sz w:val="7"/>
                <w:szCs w:val="7"/>
              </w:rPr>
            </w:pPr>
            <w:r>
              <w:rPr>
                <w:rFonts w:ascii="宋体"/>
                <w:position w:val="-1"/>
                <w:sz w:val="6"/>
              </w:rPr>
              <w:drawing>
                <wp:inline distT="0" distB="0" distL="0" distR="0">
                  <wp:extent cx="110423" cy="43814"/>
                  <wp:effectExtent l="0" t="0" r="0" b="0"/>
                  <wp:docPr id="45" name="image121.png" descr=""/>
                  <wp:cNvGraphicFramePr>
                    <a:graphicFrameLocks noChangeAspect="1"/>
                  </wp:cNvGraphicFramePr>
                  <a:graphic>
                    <a:graphicData uri="http://schemas.openxmlformats.org/drawingml/2006/picture">
                      <pic:pic>
                        <pic:nvPicPr>
                          <pic:cNvPr id="46" name="image121.png"/>
                          <pic:cNvPicPr/>
                        </pic:nvPicPr>
                        <pic:blipFill>
                          <a:blip r:embed="rId132" cstate="print"/>
                          <a:stretch>
                            <a:fillRect/>
                          </a:stretch>
                        </pic:blipFill>
                        <pic:spPr>
                          <a:xfrm>
                            <a:off x="0" y="0"/>
                            <a:ext cx="110423" cy="43814"/>
                          </a:xfrm>
                          <a:prstGeom prst="rect">
                            <a:avLst/>
                          </a:prstGeom>
                        </pic:spPr>
                      </pic:pic>
                    </a:graphicData>
                  </a:graphic>
                </wp:inline>
              </w:drawing>
            </w:r>
            <w:r>
              <w:rPr>
                <w:rFonts w:ascii="宋体"/>
                <w:position w:val="-1"/>
                <w:sz w:val="6"/>
              </w:rPr>
            </w:r>
            <w:r>
              <w:rPr>
                <w:rFonts w:ascii="宋体"/>
                <w:position w:val="-1"/>
                <w:sz w:val="6"/>
              </w:rPr>
              <w:tab/>
            </w:r>
            <w:r>
              <w:rPr>
                <w:rFonts w:ascii="宋体"/>
                <w:sz w:val="7"/>
              </w:rPr>
              <w:drawing>
                <wp:inline distT="0" distB="0" distL="0" distR="0">
                  <wp:extent cx="153865" cy="44767"/>
                  <wp:effectExtent l="0" t="0" r="0" b="0"/>
                  <wp:docPr id="47" name="image122.png" descr=""/>
                  <wp:cNvGraphicFramePr>
                    <a:graphicFrameLocks noChangeAspect="1"/>
                  </wp:cNvGraphicFramePr>
                  <a:graphic>
                    <a:graphicData uri="http://schemas.openxmlformats.org/drawingml/2006/picture">
                      <pic:pic>
                        <pic:nvPicPr>
                          <pic:cNvPr id="48" name="image122.png"/>
                          <pic:cNvPicPr/>
                        </pic:nvPicPr>
                        <pic:blipFill>
                          <a:blip r:embed="rId133" cstate="print"/>
                          <a:stretch>
                            <a:fillRect/>
                          </a:stretch>
                        </pic:blipFill>
                        <pic:spPr>
                          <a:xfrm>
                            <a:off x="0" y="0"/>
                            <a:ext cx="153865" cy="44767"/>
                          </a:xfrm>
                          <a:prstGeom prst="rect">
                            <a:avLst/>
                          </a:prstGeom>
                        </pic:spPr>
                      </pic:pic>
                    </a:graphicData>
                  </a:graphic>
                </wp:inline>
              </w:drawing>
            </w:r>
            <w:r>
              <w:rPr>
                <w:rFonts w:ascii="宋体"/>
                <w:sz w:val="7"/>
              </w:rPr>
            </w:r>
          </w:p>
        </w:tc>
      </w:tr>
      <w:tr>
        <w:trPr>
          <w:trHeight w:val="168" w:hRule="exact"/>
        </w:trPr>
        <w:tc>
          <w:tcPr>
            <w:tcW w:w="31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spacing w:line="240" w:lineRule="auto" w:before="5"/>
              <w:ind w:right="0"/>
              <w:jc w:val="left"/>
              <w:rPr>
                <w:rFonts w:ascii="宋体" w:hAnsi="宋体" w:cs="宋体" w:eastAsia="宋体" w:hint="default"/>
                <w:sz w:val="7"/>
                <w:szCs w:val="7"/>
              </w:rPr>
            </w:pPr>
          </w:p>
          <w:p>
            <w:pPr>
              <w:pStyle w:val="TableParagraph"/>
              <w:spacing w:line="20" w:lineRule="exact"/>
              <w:ind w:left="-7" w:right="0"/>
              <w:jc w:val="left"/>
              <w:rPr>
                <w:rFonts w:ascii="宋体" w:hAnsi="宋体" w:cs="宋体" w:eastAsia="宋体" w:hint="default"/>
                <w:sz w:val="2"/>
                <w:szCs w:val="2"/>
              </w:rPr>
            </w:pPr>
            <w:r>
              <w:rPr>
                <w:rFonts w:ascii="宋体" w:hAnsi="宋体" w:cs="宋体" w:eastAsia="宋体" w:hint="default"/>
                <w:sz w:val="2"/>
                <w:szCs w:val="2"/>
              </w:rPr>
              <w:pict>
                <v:group style="width:2.4pt;height:.35pt;mso-position-horizontal-relative:char;mso-position-vertical-relative:line" coordorigin="0,0" coordsize="48,7">
                  <v:group style="position:absolute;left:3;top:3;width:41;height:2" coordorigin="3,3" coordsize="41,2">
                    <v:shape style="position:absolute;left:3;top:3;width:41;height:2" coordorigin="3,3" coordsize="41,0" path="m3,3l3,3,44,3e" filled="false" stroked="true" strokeweight=".329646pt" strokecolor="#000000">
                      <v:path arrowok="t"/>
                    </v:shape>
                  </v:group>
                </v:group>
              </w:pict>
            </w:r>
            <w:r>
              <w:rPr>
                <w:rFonts w:ascii="宋体" w:hAnsi="宋体" w:cs="宋体" w:eastAsia="宋体" w:hint="default"/>
                <w:sz w:val="2"/>
                <w:szCs w:val="2"/>
              </w:rPr>
            </w:r>
          </w:p>
        </w:tc>
      </w:tr>
      <w:tr>
        <w:trPr>
          <w:trHeight w:val="195" w:hRule="exact"/>
        </w:trPr>
        <w:tc>
          <w:tcPr>
            <w:tcW w:w="3138"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4"/>
                <w:szCs w:val="4"/>
              </w:rPr>
            </w:pPr>
          </w:p>
          <w:p>
            <w:pPr>
              <w:pStyle w:val="TableParagraph"/>
              <w:spacing w:line="79" w:lineRule="exact"/>
              <w:ind w:left="482" w:right="0"/>
              <w:jc w:val="left"/>
              <w:rPr>
                <w:rFonts w:ascii="宋体" w:hAnsi="宋体" w:cs="宋体" w:eastAsia="宋体" w:hint="default"/>
                <w:sz w:val="7"/>
                <w:szCs w:val="7"/>
              </w:rPr>
            </w:pPr>
            <w:r>
              <w:rPr>
                <w:rFonts w:ascii="宋体" w:hAnsi="宋体" w:cs="宋体" w:eastAsia="宋体" w:hint="default"/>
                <w:position w:val="-1"/>
                <w:sz w:val="7"/>
                <w:szCs w:val="7"/>
              </w:rPr>
              <w:drawing>
                <wp:inline distT="0" distB="0" distL="0" distR="0">
                  <wp:extent cx="72318" cy="50291"/>
                  <wp:effectExtent l="0" t="0" r="0" b="0"/>
                  <wp:docPr id="49" name="image123.png" descr=""/>
                  <wp:cNvGraphicFramePr>
                    <a:graphicFrameLocks noChangeAspect="1"/>
                  </wp:cNvGraphicFramePr>
                  <a:graphic>
                    <a:graphicData uri="http://schemas.openxmlformats.org/drawingml/2006/picture">
                      <pic:pic>
                        <pic:nvPicPr>
                          <pic:cNvPr id="50" name="image123.png"/>
                          <pic:cNvPicPr/>
                        </pic:nvPicPr>
                        <pic:blipFill>
                          <a:blip r:embed="rId134" cstate="print"/>
                          <a:stretch>
                            <a:fillRect/>
                          </a:stretch>
                        </pic:blipFill>
                        <pic:spPr>
                          <a:xfrm>
                            <a:off x="0" y="0"/>
                            <a:ext cx="72318" cy="50291"/>
                          </a:xfrm>
                          <a:prstGeom prst="rect">
                            <a:avLst/>
                          </a:prstGeom>
                        </pic:spPr>
                      </pic:pic>
                    </a:graphicData>
                  </a:graphic>
                </wp:inline>
              </w:drawing>
            </w:r>
            <w:r>
              <w:rPr>
                <w:rFonts w:ascii="宋体" w:hAnsi="宋体" w:cs="宋体" w:eastAsia="宋体" w:hint="default"/>
                <w:position w:val="-1"/>
                <w:sz w:val="7"/>
                <w:szCs w:val="7"/>
              </w:rPr>
            </w: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spacing w:line="70" w:lineRule="exact"/>
              <w:ind w:left="1079" w:right="0"/>
              <w:jc w:val="left"/>
              <w:rPr>
                <w:rFonts w:ascii="宋体" w:hAnsi="宋体" w:cs="宋体" w:eastAsia="宋体" w:hint="default"/>
                <w:sz w:val="7"/>
                <w:szCs w:val="7"/>
              </w:rPr>
            </w:pPr>
            <w:r>
              <w:rPr>
                <w:rFonts w:ascii="宋体" w:hAnsi="宋体" w:cs="宋体" w:eastAsia="宋体" w:hint="default"/>
                <w:position w:val="0"/>
                <w:sz w:val="7"/>
                <w:szCs w:val="7"/>
              </w:rPr>
              <w:pict>
                <v:group style="width:8.950pt;height:3.55pt;mso-position-horizontal-relative:char;mso-position-vertical-relative:line" coordorigin="0,0" coordsize="179,71">
                  <v:group style="position:absolute;left:0;top:0;width:48;height:70" coordorigin="0,0" coordsize="48,70">
                    <v:shape style="position:absolute;left:0;top:0;width:48;height:70" coordorigin="0,0" coordsize="48,70" path="m46,69l2,69,2,69,2,70,46,70,46,69,46,69xe" filled="true" fillcolor="#000000" stroked="false">
                      <v:path arrowok="t"/>
                      <v:fill type="solid"/>
                    </v:shape>
                    <v:shape style="position:absolute;left:0;top:0;width:48;height:70" coordorigin="0,0" coordsize="48,70" path="m46,63l1,63,1,63,1,63,1,64,1,64,1,64,0,65,0,67,1,68,1,68,1,69,1,69,1,69,46,69,47,69,47,69,47,68,47,68,47,67,47,64,47,64,47,64,47,63,46,63,46,63xe" filled="true" fillcolor="#000000" stroked="false">
                      <v:path arrowok="t"/>
                      <v:fill type="solid"/>
                    </v:shape>
                    <v:shape style="position:absolute;left:0;top:0;width:48;height:70" coordorigin="0,0" coordsize="48,70" path="m46,62l2,62,2,63,46,63,46,62xe" filled="true" fillcolor="#000000" stroked="false">
                      <v:path arrowok="t"/>
                      <v:fill type="solid"/>
                    </v:shape>
                    <v:shape style="position:absolute;left:0;top:0;width:48;height:70" coordorigin="0,0" coordsize="48,70" path="m30,10l20,10,20,62,30,62,30,10xe" filled="true" fillcolor="#000000" stroked="false">
                      <v:path arrowok="t"/>
                      <v:fill type="solid"/>
                    </v:shape>
                    <v:shape style="position:absolute;left:0;top:0;width:48;height:70" coordorigin="0,0" coordsize="48,70" path="m30,1l21,1,21,1,2,11,1,11,1,12,1,12,1,12,1,12,0,13,0,13,0,14,0,17,0,17,0,18,1,18,1,18,1,19,2,19,3,18,4,18,20,10,30,10,30,2,30,1,30,1,30,1xe" filled="true" fillcolor="#000000" stroked="false">
                      <v:path arrowok="t"/>
                      <v:fill type="solid"/>
                    </v:shape>
                    <v:shape style="position:absolute;left:0;top:0;width:48;height:70" coordorigin="0,0" coordsize="48,70" path="m29,1l21,1,21,1,29,1,29,1xe" filled="true" fillcolor="#000000" stroked="false">
                      <v:path arrowok="t"/>
                      <v:fill type="solid"/>
                    </v:shape>
                    <v:shape style="position:absolute;left:0;top:0;width:48;height:70" coordorigin="0,0" coordsize="48,70" path="m27,0l23,0,22,1,28,1,27,0xe" filled="true" fillcolor="#000000" stroked="false">
                      <v:path arrowok="t"/>
                      <v:fill type="solid"/>
                    </v:shape>
                  </v:group>
                  <v:group style="position:absolute;left:57;top:1;width:59;height:70" coordorigin="57,1" coordsize="59,70">
                    <v:shape style="position:absolute;left:57;top:1;width:59;height:70" coordorigin="57,1" coordsize="59,70" path="m101,70l95,70,95,70,101,70,101,70xe" filled="true" fillcolor="#000000" stroked="false">
                      <v:path arrowok="t"/>
                      <v:fill type="solid"/>
                    </v:shape>
                    <v:shape style="position:absolute;left:57;top:1;width:59;height:70" coordorigin="57,1" coordsize="59,70" path="m102,69l94,69,94,70,102,70,102,69xe" filled="true" fillcolor="#000000" stroked="false">
                      <v:path arrowok="t"/>
                      <v:fill type="solid"/>
                    </v:shape>
                    <v:shape style="position:absolute;left:57;top:1;width:59;height:70" coordorigin="57,1" coordsize="59,70" path="m103,54l93,54,93,69,93,69,93,69,94,69,103,69,103,69,103,69,103,69,103,54xe" filled="true" fillcolor="#000000" stroked="false">
                      <v:path arrowok="t"/>
                      <v:fill type="solid"/>
                    </v:shape>
                    <v:shape style="position:absolute;left:57;top:1;width:59;height:70" coordorigin="57,1" coordsize="59,70" path="m101,1l90,1,89,1,88,1,88,2,88,2,87,2,87,2,58,44,57,45,57,45,57,46,57,46,57,47,57,47,57,52,57,52,57,53,57,53,57,53,58,54,58,54,113,54,114,54,114,53,115,52,115,49,114,48,114,47,113,46,66,46,93,9,103,9,103,2,103,2,102,1,102,1,101,1,101,1xe" filled="true" fillcolor="#000000" stroked="false">
                      <v:path arrowok="t"/>
                      <v:fill type="solid"/>
                    </v:shape>
                    <v:shape style="position:absolute;left:57;top:1;width:59;height:70" coordorigin="57,1" coordsize="59,70" path="m103,9l93,9,93,46,103,46,103,9xe" filled="true" fillcolor="#000000" stroked="false">
                      <v:path arrowok="t"/>
                      <v:fill type="solid"/>
                    </v:shape>
                    <v:shape style="position:absolute;left:57;top:1;width:59;height:70" coordorigin="57,1" coordsize="59,70" path="m99,1l91,1,90,1,100,1,99,1xe" filled="true" fillcolor="#000000" stroked="false">
                      <v:path arrowok="t"/>
                      <v:fill type="solid"/>
                    </v:shape>
                  </v:group>
                  <v:group style="position:absolute;left:122;top:0;width:57;height:71" coordorigin="122,0" coordsize="57,71">
                    <v:shape style="position:absolute;left:122;top:0;width:57;height:71" coordorigin="122,0" coordsize="57,71" path="m156,0l124,21,123,25,122,30,122,41,123,46,155,71,160,70,163,68,167,66,170,64,170,63,147,63,144,63,133,31,134,27,134,24,135,21,135,18,137,15,138,13,140,11,144,8,147,7,171,7,170,6,168,4,164,2,161,1,156,0xe" filled="true" fillcolor="#000000" stroked="false">
                      <v:path arrowok="t"/>
                      <v:fill type="solid"/>
                    </v:shape>
                    <v:shape style="position:absolute;left:122;top:0;width:57;height:71" coordorigin="122,0" coordsize="57,71" path="m171,7l153,7,154,8,158,9,159,9,160,10,161,11,162,13,164,14,164,15,165,17,166,19,166,21,167,24,167,29,167,41,167,43,167,45,166,48,166,50,166,52,165,54,164,55,163,57,162,58,161,59,160,61,158,62,156,62,154,63,153,63,170,63,172,61,174,58,176,54,177,49,178,45,179,40,179,29,178,25,177,20,176,16,175,12,173,9,171,7xe" filled="true" fillcolor="#000000" stroked="false">
                      <v:path arrowok="t"/>
                      <v:fill type="solid"/>
                    </v:shape>
                  </v:group>
                </v:group>
              </w:pict>
            </w:r>
            <w:r>
              <w:rPr>
                <w:rFonts w:ascii="宋体" w:hAnsi="宋体" w:cs="宋体" w:eastAsia="宋体" w:hint="default"/>
                <w:position w:val="0"/>
                <w:sz w:val="7"/>
                <w:szCs w:val="7"/>
              </w:rPr>
            </w:r>
          </w:p>
        </w:tc>
      </w:tr>
      <w:tr>
        <w:trPr>
          <w:trHeight w:val="141" w:hRule="exact"/>
        </w:trPr>
        <w:tc>
          <w:tcPr>
            <w:tcW w:w="31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spacing w:line="240" w:lineRule="auto" w:before="3"/>
              <w:ind w:right="0"/>
              <w:jc w:val="left"/>
              <w:rPr>
                <w:rFonts w:ascii="宋体" w:hAnsi="宋体" w:cs="宋体" w:eastAsia="宋体" w:hint="default"/>
                <w:sz w:val="2"/>
                <w:szCs w:val="2"/>
              </w:rPr>
            </w:pPr>
          </w:p>
          <w:p>
            <w:pPr>
              <w:pStyle w:val="TableParagraph"/>
              <w:spacing w:line="70" w:lineRule="exact"/>
              <w:ind w:left="1079" w:right="0"/>
              <w:jc w:val="left"/>
              <w:rPr>
                <w:rFonts w:ascii="宋体" w:hAnsi="宋体" w:cs="宋体" w:eastAsia="宋体" w:hint="default"/>
                <w:sz w:val="7"/>
                <w:szCs w:val="7"/>
              </w:rPr>
            </w:pPr>
            <w:r>
              <w:rPr>
                <w:rFonts w:ascii="宋体" w:hAnsi="宋体" w:cs="宋体" w:eastAsia="宋体" w:hint="default"/>
                <w:position w:val="0"/>
                <w:sz w:val="7"/>
                <w:szCs w:val="7"/>
              </w:rPr>
              <w:drawing>
                <wp:inline distT="0" distB="0" distL="0" distR="0">
                  <wp:extent cx="113176" cy="44767"/>
                  <wp:effectExtent l="0" t="0" r="0" b="0"/>
                  <wp:docPr id="51" name="image124.png" descr=""/>
                  <wp:cNvGraphicFramePr>
                    <a:graphicFrameLocks noChangeAspect="1"/>
                  </wp:cNvGraphicFramePr>
                  <a:graphic>
                    <a:graphicData uri="http://schemas.openxmlformats.org/drawingml/2006/picture">
                      <pic:pic>
                        <pic:nvPicPr>
                          <pic:cNvPr id="52" name="image124.png"/>
                          <pic:cNvPicPr/>
                        </pic:nvPicPr>
                        <pic:blipFill>
                          <a:blip r:embed="rId135" cstate="print"/>
                          <a:stretch>
                            <a:fillRect/>
                          </a:stretch>
                        </pic:blipFill>
                        <pic:spPr>
                          <a:xfrm>
                            <a:off x="0" y="0"/>
                            <a:ext cx="113176" cy="44767"/>
                          </a:xfrm>
                          <a:prstGeom prst="rect">
                            <a:avLst/>
                          </a:prstGeom>
                        </pic:spPr>
                      </pic:pic>
                    </a:graphicData>
                  </a:graphic>
                </wp:inline>
              </w:drawing>
            </w:r>
            <w:r>
              <w:rPr>
                <w:rFonts w:ascii="宋体" w:hAnsi="宋体" w:cs="宋体" w:eastAsia="宋体" w:hint="default"/>
                <w:position w:val="0"/>
                <w:sz w:val="7"/>
                <w:szCs w:val="7"/>
              </w:rPr>
            </w:r>
          </w:p>
        </w:tc>
      </w:tr>
      <w:tr>
        <w:trPr>
          <w:trHeight w:val="183" w:hRule="exact"/>
        </w:trPr>
        <w:tc>
          <w:tcPr>
            <w:tcW w:w="3138"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宋体" w:hAnsi="宋体" w:cs="宋体" w:eastAsia="宋体" w:hint="default"/>
                <w:sz w:val="5"/>
                <w:szCs w:val="5"/>
              </w:rPr>
            </w:pPr>
          </w:p>
          <w:p>
            <w:pPr>
              <w:pStyle w:val="TableParagraph"/>
              <w:spacing w:line="79" w:lineRule="exact"/>
              <w:ind w:left="484" w:right="0"/>
              <w:jc w:val="left"/>
              <w:rPr>
                <w:rFonts w:ascii="宋体" w:hAnsi="宋体" w:cs="宋体" w:eastAsia="宋体" w:hint="default"/>
                <w:sz w:val="7"/>
                <w:szCs w:val="7"/>
              </w:rPr>
            </w:pPr>
            <w:r>
              <w:rPr>
                <w:rFonts w:ascii="宋体" w:hAnsi="宋体" w:cs="宋体" w:eastAsia="宋体" w:hint="default"/>
                <w:position w:val="-1"/>
                <w:sz w:val="7"/>
                <w:szCs w:val="7"/>
              </w:rPr>
              <w:drawing>
                <wp:inline distT="0" distB="0" distL="0" distR="0">
                  <wp:extent cx="71371" cy="50482"/>
                  <wp:effectExtent l="0" t="0" r="0" b="0"/>
                  <wp:docPr id="53" name="image125.png" descr=""/>
                  <wp:cNvGraphicFramePr>
                    <a:graphicFrameLocks noChangeAspect="1"/>
                  </wp:cNvGraphicFramePr>
                  <a:graphic>
                    <a:graphicData uri="http://schemas.openxmlformats.org/drawingml/2006/picture">
                      <pic:pic>
                        <pic:nvPicPr>
                          <pic:cNvPr id="54" name="image125.png"/>
                          <pic:cNvPicPr/>
                        </pic:nvPicPr>
                        <pic:blipFill>
                          <a:blip r:embed="rId136" cstate="print"/>
                          <a:stretch>
                            <a:fillRect/>
                          </a:stretch>
                        </pic:blipFill>
                        <pic:spPr>
                          <a:xfrm>
                            <a:off x="0" y="0"/>
                            <a:ext cx="71371" cy="50482"/>
                          </a:xfrm>
                          <a:prstGeom prst="rect">
                            <a:avLst/>
                          </a:prstGeom>
                        </pic:spPr>
                      </pic:pic>
                    </a:graphicData>
                  </a:graphic>
                </wp:inline>
              </w:drawing>
            </w:r>
            <w:r>
              <w:rPr>
                <w:rFonts w:ascii="宋体" w:hAnsi="宋体" w:cs="宋体" w:eastAsia="宋体" w:hint="default"/>
                <w:position w:val="-1"/>
                <w:sz w:val="7"/>
                <w:szCs w:val="7"/>
              </w:rPr>
            </w: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spacing w:line="240" w:lineRule="auto" w:before="1"/>
              <w:ind w:right="0"/>
              <w:jc w:val="left"/>
              <w:rPr>
                <w:rFonts w:ascii="宋体" w:hAnsi="宋体" w:cs="宋体" w:eastAsia="宋体" w:hint="default"/>
                <w:sz w:val="2"/>
                <w:szCs w:val="2"/>
              </w:rPr>
            </w:pPr>
          </w:p>
          <w:p>
            <w:pPr>
              <w:pStyle w:val="TableParagraph"/>
              <w:spacing w:line="70" w:lineRule="exact" w:after="17"/>
              <w:ind w:left="4919" w:right="0"/>
              <w:jc w:val="left"/>
              <w:rPr>
                <w:rFonts w:ascii="宋体" w:hAnsi="宋体" w:cs="宋体" w:eastAsia="宋体" w:hint="default"/>
                <w:sz w:val="7"/>
                <w:szCs w:val="7"/>
              </w:rPr>
            </w:pPr>
            <w:r>
              <w:rPr>
                <w:rFonts w:ascii="宋体" w:hAnsi="宋体" w:cs="宋体" w:eastAsia="宋体" w:hint="default"/>
                <w:position w:val="0"/>
                <w:sz w:val="7"/>
                <w:szCs w:val="7"/>
              </w:rPr>
              <w:drawing>
                <wp:inline distT="0" distB="0" distL="0" distR="0">
                  <wp:extent cx="152621" cy="44576"/>
                  <wp:effectExtent l="0" t="0" r="0" b="0"/>
                  <wp:docPr id="55" name="image126.png" descr=""/>
                  <wp:cNvGraphicFramePr>
                    <a:graphicFrameLocks noChangeAspect="1"/>
                  </wp:cNvGraphicFramePr>
                  <a:graphic>
                    <a:graphicData uri="http://schemas.openxmlformats.org/drawingml/2006/picture">
                      <pic:pic>
                        <pic:nvPicPr>
                          <pic:cNvPr id="56" name="image126.png"/>
                          <pic:cNvPicPr/>
                        </pic:nvPicPr>
                        <pic:blipFill>
                          <a:blip r:embed="rId137" cstate="print"/>
                          <a:stretch>
                            <a:fillRect/>
                          </a:stretch>
                        </pic:blipFill>
                        <pic:spPr>
                          <a:xfrm>
                            <a:off x="0" y="0"/>
                            <a:ext cx="152621" cy="44576"/>
                          </a:xfrm>
                          <a:prstGeom prst="rect">
                            <a:avLst/>
                          </a:prstGeom>
                        </pic:spPr>
                      </pic:pic>
                    </a:graphicData>
                  </a:graphic>
                </wp:inline>
              </w:drawing>
            </w:r>
            <w:r>
              <w:rPr>
                <w:rFonts w:ascii="宋体" w:hAnsi="宋体" w:cs="宋体" w:eastAsia="宋体" w:hint="default"/>
                <w:position w:val="0"/>
                <w:sz w:val="7"/>
                <w:szCs w:val="7"/>
              </w:rPr>
            </w:r>
          </w:p>
          <w:p>
            <w:pPr>
              <w:pStyle w:val="TableParagraph"/>
              <w:tabs>
                <w:tab w:pos="1079" w:val="left" w:leader="none"/>
              </w:tabs>
              <w:spacing w:line="73" w:lineRule="exact"/>
              <w:ind w:left="-7" w:right="0"/>
              <w:jc w:val="left"/>
              <w:rPr>
                <w:rFonts w:ascii="宋体" w:hAnsi="宋体" w:cs="宋体" w:eastAsia="宋体" w:hint="default"/>
                <w:sz w:val="6"/>
                <w:szCs w:val="6"/>
              </w:rPr>
            </w:pPr>
            <w:r>
              <w:rPr>
                <w:rFonts w:ascii="宋体"/>
                <w:position w:val="5"/>
                <w:sz w:val="2"/>
              </w:rPr>
              <w:pict>
                <v:group style="width:2.4pt;height:.35pt;mso-position-horizontal-relative:char;mso-position-vertical-relative:line" coordorigin="0,0" coordsize="48,7">
                  <v:group style="position:absolute;left:3;top:3;width:41;height:2" coordorigin="3,3" coordsize="41,2">
                    <v:shape style="position:absolute;left:3;top:3;width:41;height:2" coordorigin="3,3" coordsize="41,0" path="m3,3l3,3,44,3e" filled="false" stroked="true" strokeweight=".329646pt" strokecolor="#000000">
                      <v:path arrowok="t"/>
                    </v:shape>
                  </v:group>
                </v:group>
              </w:pict>
            </w:r>
            <w:r>
              <w:rPr>
                <w:rFonts w:ascii="宋体"/>
                <w:position w:val="5"/>
                <w:sz w:val="2"/>
              </w:rPr>
            </w:r>
            <w:r>
              <w:rPr>
                <w:rFonts w:ascii="宋体"/>
                <w:position w:val="5"/>
                <w:sz w:val="2"/>
              </w:rPr>
              <w:tab/>
            </w:r>
            <w:r>
              <w:rPr>
                <w:rFonts w:ascii="宋体"/>
                <w:position w:val="0"/>
                <w:sz w:val="6"/>
              </w:rPr>
              <w:drawing>
                <wp:inline distT="0" distB="0" distL="0" distR="0">
                  <wp:extent cx="110196" cy="43719"/>
                  <wp:effectExtent l="0" t="0" r="0" b="0"/>
                  <wp:docPr id="57" name="image127.png" descr=""/>
                  <wp:cNvGraphicFramePr>
                    <a:graphicFrameLocks noChangeAspect="1"/>
                  </wp:cNvGraphicFramePr>
                  <a:graphic>
                    <a:graphicData uri="http://schemas.openxmlformats.org/drawingml/2006/picture">
                      <pic:pic>
                        <pic:nvPicPr>
                          <pic:cNvPr id="58" name="image127.png"/>
                          <pic:cNvPicPr/>
                        </pic:nvPicPr>
                        <pic:blipFill>
                          <a:blip r:embed="rId138" cstate="print"/>
                          <a:stretch>
                            <a:fillRect/>
                          </a:stretch>
                        </pic:blipFill>
                        <pic:spPr>
                          <a:xfrm>
                            <a:off x="0" y="0"/>
                            <a:ext cx="110196" cy="43719"/>
                          </a:xfrm>
                          <a:prstGeom prst="rect">
                            <a:avLst/>
                          </a:prstGeom>
                        </pic:spPr>
                      </pic:pic>
                    </a:graphicData>
                  </a:graphic>
                </wp:inline>
              </w:drawing>
            </w:r>
            <w:r>
              <w:rPr>
                <w:rFonts w:ascii="宋体"/>
                <w:position w:val="0"/>
                <w:sz w:val="6"/>
              </w:rPr>
            </w:r>
          </w:p>
        </w:tc>
      </w:tr>
      <w:tr>
        <w:trPr>
          <w:trHeight w:val="110" w:hRule="exact"/>
        </w:trPr>
        <w:tc>
          <w:tcPr>
            <w:tcW w:w="31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spacing w:line="240" w:lineRule="auto" w:before="11"/>
              <w:ind w:right="0"/>
              <w:jc w:val="left"/>
              <w:rPr>
                <w:rFonts w:ascii="宋体" w:hAnsi="宋体" w:cs="宋体" w:eastAsia="宋体" w:hint="default"/>
                <w:sz w:val="3"/>
                <w:szCs w:val="3"/>
              </w:rPr>
            </w:pPr>
          </w:p>
          <w:p>
            <w:pPr>
              <w:pStyle w:val="TableParagraph"/>
              <w:spacing w:line="69" w:lineRule="exact"/>
              <w:ind w:left="4919" w:right="0"/>
              <w:jc w:val="left"/>
              <w:rPr>
                <w:rFonts w:ascii="宋体" w:hAnsi="宋体" w:cs="宋体" w:eastAsia="宋体" w:hint="default"/>
                <w:sz w:val="6"/>
                <w:szCs w:val="6"/>
              </w:rPr>
            </w:pPr>
            <w:r>
              <w:rPr>
                <w:rFonts w:ascii="宋体" w:hAnsi="宋体" w:cs="宋体" w:eastAsia="宋体" w:hint="default"/>
                <w:position w:val="0"/>
                <w:sz w:val="6"/>
                <w:szCs w:val="6"/>
              </w:rPr>
              <w:drawing>
                <wp:inline distT="0" distB="0" distL="0" distR="0">
                  <wp:extent cx="150527" cy="43814"/>
                  <wp:effectExtent l="0" t="0" r="0" b="0"/>
                  <wp:docPr id="59" name="image128.png" descr=""/>
                  <wp:cNvGraphicFramePr>
                    <a:graphicFrameLocks noChangeAspect="1"/>
                  </wp:cNvGraphicFramePr>
                  <a:graphic>
                    <a:graphicData uri="http://schemas.openxmlformats.org/drawingml/2006/picture">
                      <pic:pic>
                        <pic:nvPicPr>
                          <pic:cNvPr id="60" name="image128.png"/>
                          <pic:cNvPicPr/>
                        </pic:nvPicPr>
                        <pic:blipFill>
                          <a:blip r:embed="rId139" cstate="print"/>
                          <a:stretch>
                            <a:fillRect/>
                          </a:stretch>
                        </pic:blipFill>
                        <pic:spPr>
                          <a:xfrm>
                            <a:off x="0" y="0"/>
                            <a:ext cx="150527" cy="43814"/>
                          </a:xfrm>
                          <a:prstGeom prst="rect">
                            <a:avLst/>
                          </a:prstGeom>
                        </pic:spPr>
                      </pic:pic>
                    </a:graphicData>
                  </a:graphic>
                </wp:inline>
              </w:drawing>
            </w:r>
            <w:r>
              <w:rPr>
                <w:rFonts w:ascii="宋体" w:hAnsi="宋体" w:cs="宋体" w:eastAsia="宋体" w:hint="default"/>
                <w:position w:val="0"/>
                <w:sz w:val="6"/>
                <w:szCs w:val="6"/>
              </w:rPr>
            </w:r>
          </w:p>
        </w:tc>
      </w:tr>
      <w:tr>
        <w:trPr>
          <w:trHeight w:val="133" w:hRule="exact"/>
        </w:trPr>
        <w:tc>
          <w:tcPr>
            <w:tcW w:w="31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spacing w:line="240" w:lineRule="auto" w:before="2"/>
              <w:ind w:right="0"/>
              <w:jc w:val="left"/>
              <w:rPr>
                <w:rFonts w:ascii="宋体" w:hAnsi="宋体" w:cs="宋体" w:eastAsia="宋体" w:hint="default"/>
                <w:sz w:val="4"/>
                <w:szCs w:val="4"/>
              </w:rPr>
            </w:pPr>
          </w:p>
          <w:p>
            <w:pPr>
              <w:pStyle w:val="TableParagraph"/>
              <w:spacing w:line="70" w:lineRule="exact"/>
              <w:ind w:left="1139" w:right="0"/>
              <w:jc w:val="left"/>
              <w:rPr>
                <w:rFonts w:ascii="宋体" w:hAnsi="宋体" w:cs="宋体" w:eastAsia="宋体" w:hint="default"/>
                <w:sz w:val="7"/>
                <w:szCs w:val="7"/>
              </w:rPr>
            </w:pPr>
            <w:r>
              <w:rPr>
                <w:rFonts w:ascii="宋体" w:hAnsi="宋体" w:cs="宋体" w:eastAsia="宋体" w:hint="default"/>
                <w:position w:val="0"/>
                <w:sz w:val="7"/>
                <w:szCs w:val="7"/>
              </w:rPr>
              <w:drawing>
                <wp:inline distT="0" distB="0" distL="0" distR="0">
                  <wp:extent cx="75396" cy="44576"/>
                  <wp:effectExtent l="0" t="0" r="0" b="0"/>
                  <wp:docPr id="61" name="image129.png" descr=""/>
                  <wp:cNvGraphicFramePr>
                    <a:graphicFrameLocks noChangeAspect="1"/>
                  </wp:cNvGraphicFramePr>
                  <a:graphic>
                    <a:graphicData uri="http://schemas.openxmlformats.org/drawingml/2006/picture">
                      <pic:pic>
                        <pic:nvPicPr>
                          <pic:cNvPr id="62" name="image129.png"/>
                          <pic:cNvPicPr/>
                        </pic:nvPicPr>
                        <pic:blipFill>
                          <a:blip r:embed="rId140" cstate="print"/>
                          <a:stretch>
                            <a:fillRect/>
                          </a:stretch>
                        </pic:blipFill>
                        <pic:spPr>
                          <a:xfrm>
                            <a:off x="0" y="0"/>
                            <a:ext cx="75396" cy="44576"/>
                          </a:xfrm>
                          <a:prstGeom prst="rect">
                            <a:avLst/>
                          </a:prstGeom>
                        </pic:spPr>
                      </pic:pic>
                    </a:graphicData>
                  </a:graphic>
                </wp:inline>
              </w:drawing>
            </w:r>
            <w:r>
              <w:rPr>
                <w:rFonts w:ascii="宋体" w:hAnsi="宋体" w:cs="宋体" w:eastAsia="宋体" w:hint="default"/>
                <w:position w:val="0"/>
                <w:sz w:val="7"/>
                <w:szCs w:val="7"/>
              </w:rPr>
            </w:r>
          </w:p>
        </w:tc>
      </w:tr>
      <w:tr>
        <w:trPr>
          <w:trHeight w:val="390" w:hRule="exact"/>
        </w:trPr>
        <w:tc>
          <w:tcPr>
            <w:tcW w:w="3138" w:type="dxa"/>
            <w:tcBorders>
              <w:top w:val="nil" w:sz="6" w:space="0" w:color="auto"/>
              <w:left w:val="nil" w:sz="6" w:space="0" w:color="auto"/>
              <w:bottom w:val="nil" w:sz="6" w:space="0" w:color="auto"/>
              <w:right w:val="nil" w:sz="6" w:space="0" w:color="auto"/>
            </w:tcBorders>
          </w:tcPr>
          <w:p>
            <w:pPr>
              <w:pStyle w:val="TableParagraph"/>
              <w:spacing w:line="79" w:lineRule="exact"/>
              <w:ind w:left="480" w:right="0"/>
              <w:jc w:val="left"/>
              <w:rPr>
                <w:rFonts w:ascii="宋体" w:hAnsi="宋体" w:cs="宋体" w:eastAsia="宋体" w:hint="default"/>
                <w:sz w:val="7"/>
                <w:szCs w:val="7"/>
              </w:rPr>
            </w:pPr>
            <w:r>
              <w:rPr>
                <w:rFonts w:ascii="宋体" w:hAnsi="宋体" w:cs="宋体" w:eastAsia="宋体" w:hint="default"/>
                <w:position w:val="-1"/>
                <w:sz w:val="7"/>
                <w:szCs w:val="7"/>
              </w:rPr>
              <w:pict>
                <v:group style="width:5.8pt;height:4pt;mso-position-horizontal-relative:char;mso-position-vertical-relative:line" coordorigin="0,0" coordsize="116,80">
                  <v:group style="position:absolute;left:0;top:1;width:56;height:78" coordorigin="0,1" coordsize="56,78">
                    <v:shape style="position:absolute;left:0;top:1;width:56;height:78" coordorigin="0,1" coordsize="56,78" path="m42,78l37,78,37,78,41,78,42,78xe" filled="true" fillcolor="#000000" stroked="false">
                      <v:path arrowok="t"/>
                      <v:fill type="solid"/>
                    </v:shape>
                    <v:shape style="position:absolute;left:0;top:1;width:56;height:78" coordorigin="0,1" coordsize="56,78" path="m44,78l35,78,35,78,36,78,43,78,43,78,44,78xe" filled="true" fillcolor="#000000" stroked="false">
                      <v:path arrowok="t"/>
                      <v:fill type="solid"/>
                    </v:shape>
                    <v:shape style="position:absolute;left:0;top:1;width:56;height:78" coordorigin="0,1" coordsize="56,78" path="m44,60l34,60,34,77,35,77,35,78,44,78,44,77,44,77,44,60xe" filled="true" fillcolor="#000000" stroked="false">
                      <v:path arrowok="t"/>
                      <v:fill type="solid"/>
                    </v:shape>
                    <v:shape style="position:absolute;left:0;top:1;width:56;height:78" coordorigin="0,1" coordsize="56,78" path="m43,2l30,2,30,2,29,2,29,2,29,3,1,49,1,50,1,50,1,51,0,52,0,52,0,53,0,59,0,59,1,60,1,60,1,60,2,60,2,60,54,60,54,60,55,59,55,59,55,58,55,55,55,54,55,53,54,52,54,52,9,52,34,10,44,10,44,2,44,2,43,2,43,2xe" filled="true" fillcolor="#000000" stroked="false">
                      <v:path arrowok="t"/>
                      <v:fill type="solid"/>
                    </v:shape>
                    <v:shape style="position:absolute;left:0;top:1;width:56;height:78" coordorigin="0,1" coordsize="56,78" path="m44,10l34,10,34,52,44,52,44,10xe" filled="true" fillcolor="#000000" stroked="false">
                      <v:path arrowok="t"/>
                      <v:fill type="solid"/>
                    </v:shape>
                    <v:shape style="position:absolute;left:0;top:1;width:56;height:78" coordorigin="0,1" coordsize="56,78" path="m41,1l32,1,31,1,31,2,42,2,42,1,41,1xe" filled="true" fillcolor="#000000" stroked="false">
                      <v:path arrowok="t"/>
                      <v:fill type="solid"/>
                    </v:shape>
                    <v:shape style="position:absolute;left:0;top:1;width:56;height:78" coordorigin="0,1" coordsize="56,78" path="m38,1l36,1,35,1,39,1,38,1xe" filled="true" fillcolor="#000000" stroked="false">
                      <v:path arrowok="t"/>
                      <v:fill type="solid"/>
                    </v:shape>
                  </v:group>
                  <v:group style="position:absolute;left:62;top:0;width:53;height:80" coordorigin="62,0" coordsize="53,80">
                    <v:shape style="position:absolute;left:62;top:0;width:53;height:80" coordorigin="62,0" coordsize="53,80" path="m94,0l84,0,80,1,77,3,73,5,70,8,66,15,64,19,64,24,63,29,62,34,62,46,63,52,64,61,66,66,68,69,70,72,73,75,76,77,79,78,83,79,93,79,108,71,86,71,83,70,81,69,79,68,78,66,75,61,74,58,74,54,73,50,73,45,73,35,73,31,73,27,74,23,75,20,76,17,77,15,79,12,83,9,86,8,108,8,108,7,105,4,102,3,98,1,94,0xe" filled="true" fillcolor="#000000" stroked="false">
                      <v:path arrowok="t"/>
                      <v:fill type="solid"/>
                    </v:shape>
                    <v:shape style="position:absolute;left:62;top:0;width:53;height:80" coordorigin="62,0" coordsize="53,80" path="m108,8l91,8,93,9,96,10,97,10,98,12,99,13,103,22,104,24,104,27,105,33,105,46,105,48,105,51,104,54,104,56,103,58,103,60,102,62,101,64,100,65,91,71,108,71,115,33,115,27,114,23,113,18,112,14,110,10,108,8xe" filled="true" fillcolor="#000000" stroked="false">
                      <v:path arrowok="t"/>
                      <v:fill type="solid"/>
                    </v:shape>
                  </v:group>
                </v:group>
              </w:pict>
            </w:r>
            <w:r>
              <w:rPr>
                <w:rFonts w:ascii="宋体" w:hAnsi="宋体" w:cs="宋体" w:eastAsia="宋体" w:hint="default"/>
                <w:position w:val="-1"/>
                <w:sz w:val="7"/>
                <w:szCs w:val="7"/>
              </w:rPr>
            </w:r>
          </w:p>
          <w:p>
            <w:pPr>
              <w:pStyle w:val="TableParagraph"/>
              <w:spacing w:line="240" w:lineRule="auto" w:before="12"/>
              <w:ind w:right="0"/>
              <w:jc w:val="left"/>
              <w:rPr>
                <w:rFonts w:ascii="宋体" w:hAnsi="宋体" w:cs="宋体" w:eastAsia="宋体" w:hint="default"/>
                <w:sz w:val="23"/>
                <w:szCs w:val="23"/>
              </w:rPr>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spacing w:line="70" w:lineRule="exact"/>
              <w:ind w:left="4919" w:right="0"/>
              <w:jc w:val="left"/>
              <w:rPr>
                <w:rFonts w:ascii="宋体" w:hAnsi="宋体" w:cs="宋体" w:eastAsia="宋体" w:hint="default"/>
                <w:sz w:val="7"/>
                <w:szCs w:val="7"/>
              </w:rPr>
            </w:pPr>
            <w:r>
              <w:rPr>
                <w:rFonts w:ascii="宋体" w:hAnsi="宋体" w:cs="宋体" w:eastAsia="宋体" w:hint="default"/>
                <w:position w:val="0"/>
                <w:sz w:val="7"/>
                <w:szCs w:val="7"/>
              </w:rPr>
              <w:drawing>
                <wp:inline distT="0" distB="0" distL="0" distR="0">
                  <wp:extent cx="152671" cy="44576"/>
                  <wp:effectExtent l="0" t="0" r="0" b="0"/>
                  <wp:docPr id="63" name="image130.png" descr=""/>
                  <wp:cNvGraphicFramePr>
                    <a:graphicFrameLocks noChangeAspect="1"/>
                  </wp:cNvGraphicFramePr>
                  <a:graphic>
                    <a:graphicData uri="http://schemas.openxmlformats.org/drawingml/2006/picture">
                      <pic:pic>
                        <pic:nvPicPr>
                          <pic:cNvPr id="64" name="image130.png"/>
                          <pic:cNvPicPr/>
                        </pic:nvPicPr>
                        <pic:blipFill>
                          <a:blip r:embed="rId141" cstate="print"/>
                          <a:stretch>
                            <a:fillRect/>
                          </a:stretch>
                        </pic:blipFill>
                        <pic:spPr>
                          <a:xfrm>
                            <a:off x="0" y="0"/>
                            <a:ext cx="152671" cy="44576"/>
                          </a:xfrm>
                          <a:prstGeom prst="rect">
                            <a:avLst/>
                          </a:prstGeom>
                        </pic:spPr>
                      </pic:pic>
                    </a:graphicData>
                  </a:graphic>
                </wp:inline>
              </w:drawing>
            </w:r>
            <w:r>
              <w:rPr>
                <w:rFonts w:ascii="宋体" w:hAnsi="宋体" w:cs="宋体" w:eastAsia="宋体" w:hint="default"/>
                <w:position w:val="0"/>
                <w:sz w:val="7"/>
                <w:szCs w:val="7"/>
              </w:rPr>
            </w:r>
          </w:p>
          <w:p>
            <w:pPr>
              <w:pStyle w:val="TableParagraph"/>
              <w:spacing w:line="240" w:lineRule="auto" w:before="3"/>
              <w:ind w:right="0"/>
              <w:jc w:val="left"/>
              <w:rPr>
                <w:rFonts w:ascii="宋体" w:hAnsi="宋体" w:cs="宋体" w:eastAsia="宋体" w:hint="default"/>
                <w:sz w:val="6"/>
                <w:szCs w:val="6"/>
              </w:rPr>
            </w:pPr>
          </w:p>
          <w:p>
            <w:pPr>
              <w:pStyle w:val="TableParagraph"/>
              <w:tabs>
                <w:tab w:pos="1140" w:val="left" w:leader="none"/>
                <w:tab w:pos="4919" w:val="left" w:leader="none"/>
              </w:tabs>
              <w:spacing w:line="139" w:lineRule="exact"/>
              <w:ind w:left="-7" w:right="0"/>
              <w:jc w:val="left"/>
              <w:rPr>
                <w:rFonts w:ascii="宋体" w:hAnsi="宋体" w:cs="宋体" w:eastAsia="宋体" w:hint="default"/>
                <w:sz w:val="7"/>
                <w:szCs w:val="7"/>
              </w:rPr>
            </w:pPr>
            <w:r>
              <w:rPr>
                <w:rFonts w:ascii="宋体"/>
                <w:position w:val="5"/>
                <w:sz w:val="2"/>
              </w:rPr>
              <w:pict>
                <v:group style="width:2.4pt;height:.35pt;mso-position-horizontal-relative:char;mso-position-vertical-relative:line" coordorigin="0,0" coordsize="48,7">
                  <v:group style="position:absolute;left:3;top:3;width:41;height:2" coordorigin="3,3" coordsize="41,2">
                    <v:shape style="position:absolute;left:3;top:3;width:41;height:2" coordorigin="3,3" coordsize="41,0" path="m3,3l3,3,44,3e" filled="false" stroked="true" strokeweight=".329646pt" strokecolor="#000000">
                      <v:path arrowok="t"/>
                    </v:shape>
                  </v:group>
                </v:group>
              </w:pict>
            </w:r>
            <w:r>
              <w:rPr>
                <w:rFonts w:ascii="宋体"/>
                <w:position w:val="5"/>
                <w:sz w:val="2"/>
              </w:rPr>
            </w:r>
            <w:r>
              <w:rPr>
                <w:rFonts w:ascii="宋体"/>
                <w:position w:val="5"/>
                <w:sz w:val="2"/>
              </w:rPr>
              <w:tab/>
            </w:r>
            <w:r>
              <w:rPr>
                <w:rFonts w:ascii="宋体"/>
                <w:position w:val="4"/>
                <w:sz w:val="7"/>
              </w:rPr>
              <w:drawing>
                <wp:inline distT="0" distB="0" distL="0" distR="0">
                  <wp:extent cx="74940" cy="44767"/>
                  <wp:effectExtent l="0" t="0" r="0" b="0"/>
                  <wp:docPr id="65" name="image131.png" descr=""/>
                  <wp:cNvGraphicFramePr>
                    <a:graphicFrameLocks noChangeAspect="1"/>
                  </wp:cNvGraphicFramePr>
                  <a:graphic>
                    <a:graphicData uri="http://schemas.openxmlformats.org/drawingml/2006/picture">
                      <pic:pic>
                        <pic:nvPicPr>
                          <pic:cNvPr id="66" name="image131.png"/>
                          <pic:cNvPicPr/>
                        </pic:nvPicPr>
                        <pic:blipFill>
                          <a:blip r:embed="rId142" cstate="print"/>
                          <a:stretch>
                            <a:fillRect/>
                          </a:stretch>
                        </pic:blipFill>
                        <pic:spPr>
                          <a:xfrm>
                            <a:off x="0" y="0"/>
                            <a:ext cx="74940" cy="44767"/>
                          </a:xfrm>
                          <a:prstGeom prst="rect">
                            <a:avLst/>
                          </a:prstGeom>
                        </pic:spPr>
                      </pic:pic>
                    </a:graphicData>
                  </a:graphic>
                </wp:inline>
              </w:drawing>
            </w:r>
            <w:r>
              <w:rPr>
                <w:rFonts w:ascii="宋体"/>
                <w:position w:val="4"/>
                <w:sz w:val="7"/>
              </w:rPr>
            </w:r>
            <w:r>
              <w:rPr>
                <w:rFonts w:ascii="宋体"/>
                <w:position w:val="4"/>
                <w:sz w:val="7"/>
              </w:rPr>
              <w:tab/>
            </w:r>
            <w:r>
              <w:rPr>
                <w:rFonts w:ascii="宋体"/>
                <w:position w:val="-2"/>
                <w:sz w:val="7"/>
              </w:rPr>
              <w:drawing>
                <wp:inline distT="0" distB="0" distL="0" distR="0">
                  <wp:extent cx="152606" cy="44576"/>
                  <wp:effectExtent l="0" t="0" r="0" b="0"/>
                  <wp:docPr id="67" name="image132.png" descr=""/>
                  <wp:cNvGraphicFramePr>
                    <a:graphicFrameLocks noChangeAspect="1"/>
                  </wp:cNvGraphicFramePr>
                  <a:graphic>
                    <a:graphicData uri="http://schemas.openxmlformats.org/drawingml/2006/picture">
                      <pic:pic>
                        <pic:nvPicPr>
                          <pic:cNvPr id="68" name="image132.png"/>
                          <pic:cNvPicPr/>
                        </pic:nvPicPr>
                        <pic:blipFill>
                          <a:blip r:embed="rId143" cstate="print"/>
                          <a:stretch>
                            <a:fillRect/>
                          </a:stretch>
                        </pic:blipFill>
                        <pic:spPr>
                          <a:xfrm>
                            <a:off x="0" y="0"/>
                            <a:ext cx="152606" cy="44576"/>
                          </a:xfrm>
                          <a:prstGeom prst="rect">
                            <a:avLst/>
                          </a:prstGeom>
                        </pic:spPr>
                      </pic:pic>
                    </a:graphicData>
                  </a:graphic>
                </wp:inline>
              </w:drawing>
            </w:r>
            <w:r>
              <w:rPr>
                <w:rFonts w:ascii="宋体"/>
                <w:position w:val="-2"/>
                <w:sz w:val="7"/>
              </w:rPr>
            </w:r>
          </w:p>
        </w:tc>
      </w:tr>
      <w:tr>
        <w:trPr>
          <w:trHeight w:val="131" w:hRule="exact"/>
        </w:trPr>
        <w:tc>
          <w:tcPr>
            <w:tcW w:w="31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tabs>
                <w:tab w:pos="4919" w:val="left" w:leader="none"/>
              </w:tabs>
              <w:spacing w:line="115" w:lineRule="exact"/>
              <w:ind w:left="1136" w:right="0"/>
              <w:jc w:val="left"/>
              <w:rPr>
                <w:rFonts w:ascii="宋体" w:hAnsi="宋体" w:cs="宋体" w:eastAsia="宋体" w:hint="default"/>
                <w:sz w:val="7"/>
                <w:szCs w:val="7"/>
              </w:rPr>
            </w:pPr>
            <w:r>
              <w:rPr>
                <w:rFonts w:ascii="宋体"/>
                <w:position w:val="2"/>
                <w:sz w:val="7"/>
              </w:rPr>
              <w:pict>
                <v:group style="width:6.1pt;height:3.55pt;mso-position-horizontal-relative:char;mso-position-vertical-relative:line" coordorigin="0,0" coordsize="122,71">
                  <v:group style="position:absolute;left:0;top:1;width:59;height:70" coordorigin="0,1" coordsize="59,70">
                    <v:shape style="position:absolute;left:0;top:1;width:59;height:70" coordorigin="0,1" coordsize="59,70" path="m43,70l40,70,40,70,43,70,43,70xe" filled="true" fillcolor="#000000" stroked="false">
                      <v:path arrowok="t"/>
                      <v:fill type="solid"/>
                    </v:shape>
                    <v:shape style="position:absolute;left:0;top:1;width:59;height:70" coordorigin="0,1" coordsize="59,70" path="m45,70l38,70,38,70,45,70,45,70xe" filled="true" fillcolor="#000000" stroked="false">
                      <v:path arrowok="t"/>
                      <v:fill type="solid"/>
                    </v:shape>
                    <v:shape style="position:absolute;left:0;top:1;width:59;height:70" coordorigin="0,1" coordsize="59,70" path="m47,54l36,54,36,69,37,69,37,69,37,70,46,70,46,69,46,69,47,69,47,69,47,54xe" filled="true" fillcolor="#000000" stroked="false">
                      <v:path arrowok="t"/>
                      <v:fill type="solid"/>
                    </v:shape>
                    <v:shape style="position:absolute;left:0;top:1;width:59;height:70" coordorigin="0,1" coordsize="59,70" path="m45,1l33,1,32,1,32,2,31,2,31,2,31,2,2,44,1,46,1,46,0,47,0,47,0,48,0,52,0,52,0,52,1,53,1,53,1,54,1,54,2,54,2,54,57,54,57,54,58,53,58,52,58,51,58,49,58,48,58,47,57,47,57,46,10,46,36,9,47,9,47,2,47,2,46,2,46,2,46,1,45,1xe" filled="true" fillcolor="#000000" stroked="false">
                      <v:path arrowok="t"/>
                      <v:fill type="solid"/>
                    </v:shape>
                    <v:shape style="position:absolute;left:0;top:1;width:59;height:70" coordorigin="0,1" coordsize="59,70" path="m47,9l36,9,36,46,47,46,47,9xe" filled="true" fillcolor="#000000" stroked="false">
                      <v:path arrowok="t"/>
                      <v:fill type="solid"/>
                    </v:shape>
                    <v:shape style="position:absolute;left:0;top:1;width:59;height:70" coordorigin="0,1" coordsize="59,70" path="m43,1l34,1,33,1,44,1,43,1xe" filled="true" fillcolor="#000000" stroked="false">
                      <v:path arrowok="t"/>
                      <v:fill type="solid"/>
                    </v:shape>
                    <v:shape style="position:absolute;left:0;top:1;width:59;height:70" coordorigin="0,1" coordsize="59,70" path="m41,1l36,1,35,1,42,1,41,1xe" filled="true" fillcolor="#000000" stroked="false">
                      <v:path arrowok="t"/>
                      <v:fill type="solid"/>
                    </v:shape>
                  </v:group>
                  <v:group style="position:absolute;left:66;top:0;width:57;height:71" coordorigin="66,0" coordsize="57,71">
                    <v:shape style="position:absolute;left:66;top:0;width:57;height:71" coordorigin="66,0" coordsize="57,71" path="m100,0l66,30,66,41,66,46,67,51,68,55,70,59,72,62,74,65,77,67,80,68,84,70,88,71,98,71,103,70,107,68,110,67,113,64,114,63,91,63,88,63,77,31,77,27,77,24,78,21,79,18,80,15,81,13,83,11,86,10,88,8,91,7,115,7,114,6,111,4,107,2,104,1,100,0xe" filled="true" fillcolor="#000000" stroked="false">
                      <v:path arrowok="t"/>
                      <v:fill type="solid"/>
                    </v:shape>
                    <v:shape style="position:absolute;left:66;top:0;width:57;height:71" coordorigin="66,0" coordsize="57,71" path="m115,7l96,7,98,8,101,9,107,14,108,15,111,38,111,41,111,43,110,46,110,48,110,50,109,52,107,55,107,57,106,58,104,59,103,61,102,62,100,62,98,63,96,63,114,63,116,61,118,58,120,54,120,50,121,45,122,40,122,29,121,25,121,20,120,16,118,12,116,9,115,7xe" filled="true" fillcolor="#000000" stroked="false">
                      <v:path arrowok="t"/>
                      <v:fill type="solid"/>
                    </v:shape>
                  </v:group>
                </v:group>
              </w:pict>
            </w:r>
            <w:r>
              <w:rPr>
                <w:rFonts w:ascii="宋体"/>
                <w:position w:val="2"/>
                <w:sz w:val="7"/>
              </w:rPr>
            </w:r>
            <w:r>
              <w:rPr>
                <w:rFonts w:ascii="宋体"/>
                <w:position w:val="2"/>
                <w:sz w:val="7"/>
              </w:rPr>
              <w:tab/>
            </w:r>
            <w:r>
              <w:rPr>
                <w:rFonts w:ascii="宋体"/>
                <w:position w:val="-1"/>
                <w:sz w:val="7"/>
              </w:rPr>
              <w:drawing>
                <wp:inline distT="0" distB="0" distL="0" distR="0">
                  <wp:extent cx="153339" cy="44767"/>
                  <wp:effectExtent l="0" t="0" r="0" b="0"/>
                  <wp:docPr id="69" name="image133.png" descr=""/>
                  <wp:cNvGraphicFramePr>
                    <a:graphicFrameLocks noChangeAspect="1"/>
                  </wp:cNvGraphicFramePr>
                  <a:graphic>
                    <a:graphicData uri="http://schemas.openxmlformats.org/drawingml/2006/picture">
                      <pic:pic>
                        <pic:nvPicPr>
                          <pic:cNvPr id="70" name="image133.png"/>
                          <pic:cNvPicPr/>
                        </pic:nvPicPr>
                        <pic:blipFill>
                          <a:blip r:embed="rId144" cstate="print"/>
                          <a:stretch>
                            <a:fillRect/>
                          </a:stretch>
                        </pic:blipFill>
                        <pic:spPr>
                          <a:xfrm>
                            <a:off x="0" y="0"/>
                            <a:ext cx="153339" cy="44767"/>
                          </a:xfrm>
                          <a:prstGeom prst="rect">
                            <a:avLst/>
                          </a:prstGeom>
                        </pic:spPr>
                      </pic:pic>
                    </a:graphicData>
                  </a:graphic>
                </wp:inline>
              </w:drawing>
            </w:r>
            <w:r>
              <w:rPr>
                <w:rFonts w:ascii="宋体"/>
                <w:position w:val="-1"/>
                <w:sz w:val="7"/>
              </w:rPr>
            </w:r>
          </w:p>
        </w:tc>
      </w:tr>
      <w:tr>
        <w:trPr>
          <w:trHeight w:val="208" w:hRule="exact"/>
        </w:trPr>
        <w:tc>
          <w:tcPr>
            <w:tcW w:w="31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shd w:val="clear" w:color="auto" w:fill="FF8080"/>
          </w:tcPr>
          <w:p>
            <w:pPr/>
          </w:p>
        </w:tc>
        <w:tc>
          <w:tcPr>
            <w:tcW w:w="173" w:type="dxa"/>
            <w:tcBorders>
              <w:top w:val="nil" w:sz="6" w:space="0" w:color="auto"/>
              <w:left w:val="nil" w:sz="6" w:space="0" w:color="auto"/>
              <w:bottom w:val="nil" w:sz="6" w:space="0" w:color="auto"/>
              <w:right w:val="single" w:sz="3" w:space="0" w:color="000000"/>
            </w:tcBorders>
          </w:tcPr>
          <w:p>
            <w:pPr/>
          </w:p>
        </w:tc>
        <w:tc>
          <w:tcPr>
            <w:tcW w:w="5535" w:type="dxa"/>
            <w:tcBorders>
              <w:top w:val="nil" w:sz="6" w:space="0" w:color="auto"/>
              <w:left w:val="single" w:sz="3" w:space="0" w:color="000000"/>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6"/>
                <w:szCs w:val="6"/>
              </w:rPr>
            </w:pPr>
          </w:p>
          <w:p>
            <w:pPr>
              <w:pStyle w:val="TableParagraph"/>
              <w:tabs>
                <w:tab w:pos="4919" w:val="left" w:leader="none"/>
              </w:tabs>
              <w:spacing w:line="94" w:lineRule="exact"/>
              <w:ind w:left="1140" w:right="0"/>
              <w:jc w:val="left"/>
              <w:rPr>
                <w:rFonts w:ascii="宋体" w:hAnsi="宋体" w:cs="宋体" w:eastAsia="宋体" w:hint="default"/>
                <w:sz w:val="7"/>
                <w:szCs w:val="7"/>
              </w:rPr>
            </w:pPr>
            <w:r>
              <w:rPr>
                <w:rFonts w:ascii="宋体"/>
                <w:position w:val="1"/>
                <w:sz w:val="7"/>
              </w:rPr>
              <w:drawing>
                <wp:inline distT="0" distB="0" distL="0" distR="0">
                  <wp:extent cx="74546" cy="44767"/>
                  <wp:effectExtent l="0" t="0" r="0" b="0"/>
                  <wp:docPr id="71" name="image134.png" descr=""/>
                  <wp:cNvGraphicFramePr>
                    <a:graphicFrameLocks noChangeAspect="1"/>
                  </wp:cNvGraphicFramePr>
                  <a:graphic>
                    <a:graphicData uri="http://schemas.openxmlformats.org/drawingml/2006/picture">
                      <pic:pic>
                        <pic:nvPicPr>
                          <pic:cNvPr id="72" name="image134.png"/>
                          <pic:cNvPicPr/>
                        </pic:nvPicPr>
                        <pic:blipFill>
                          <a:blip r:embed="rId145" cstate="print"/>
                          <a:stretch>
                            <a:fillRect/>
                          </a:stretch>
                        </pic:blipFill>
                        <pic:spPr>
                          <a:xfrm>
                            <a:off x="0" y="0"/>
                            <a:ext cx="74546" cy="44767"/>
                          </a:xfrm>
                          <a:prstGeom prst="rect">
                            <a:avLst/>
                          </a:prstGeom>
                        </pic:spPr>
                      </pic:pic>
                    </a:graphicData>
                  </a:graphic>
                </wp:inline>
              </w:drawing>
            </w:r>
            <w:r>
              <w:rPr>
                <w:rFonts w:ascii="宋体"/>
                <w:position w:val="1"/>
                <w:sz w:val="7"/>
              </w:rPr>
            </w:r>
            <w:r>
              <w:rPr>
                <w:rFonts w:ascii="宋体"/>
                <w:position w:val="1"/>
                <w:sz w:val="7"/>
              </w:rPr>
              <w:tab/>
            </w:r>
            <w:r>
              <w:rPr>
                <w:rFonts w:ascii="宋体"/>
                <w:position w:val="-1"/>
                <w:sz w:val="7"/>
              </w:rPr>
              <w:drawing>
                <wp:inline distT="0" distB="0" distL="0" distR="0">
                  <wp:extent cx="153145" cy="44576"/>
                  <wp:effectExtent l="0" t="0" r="0" b="0"/>
                  <wp:docPr id="73" name="image135.png" descr=""/>
                  <wp:cNvGraphicFramePr>
                    <a:graphicFrameLocks noChangeAspect="1"/>
                  </wp:cNvGraphicFramePr>
                  <a:graphic>
                    <a:graphicData uri="http://schemas.openxmlformats.org/drawingml/2006/picture">
                      <pic:pic>
                        <pic:nvPicPr>
                          <pic:cNvPr id="74" name="image135.png"/>
                          <pic:cNvPicPr/>
                        </pic:nvPicPr>
                        <pic:blipFill>
                          <a:blip r:embed="rId146" cstate="print"/>
                          <a:stretch>
                            <a:fillRect/>
                          </a:stretch>
                        </pic:blipFill>
                        <pic:spPr>
                          <a:xfrm>
                            <a:off x="0" y="0"/>
                            <a:ext cx="153145" cy="44576"/>
                          </a:xfrm>
                          <a:prstGeom prst="rect">
                            <a:avLst/>
                          </a:prstGeom>
                        </pic:spPr>
                      </pic:pic>
                    </a:graphicData>
                  </a:graphic>
                </wp:inline>
              </w:drawing>
            </w:r>
            <w:r>
              <w:rPr>
                <w:rFonts w:ascii="宋体"/>
                <w:position w:val="-1"/>
                <w:sz w:val="7"/>
              </w:rPr>
            </w:r>
          </w:p>
        </w:tc>
      </w:tr>
      <w:tr>
        <w:trPr>
          <w:trHeight w:val="146" w:hRule="exact"/>
        </w:trPr>
        <w:tc>
          <w:tcPr>
            <w:tcW w:w="31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tcPr>
          <w:p>
            <w:pPr/>
          </w:p>
        </w:tc>
        <w:tc>
          <w:tcPr>
            <w:tcW w:w="338" w:type="dxa"/>
            <w:tcBorders>
              <w:top w:val="nil" w:sz="6" w:space="0" w:color="auto"/>
              <w:left w:val="nil" w:sz="6" w:space="0" w:color="auto"/>
              <w:bottom w:val="nil" w:sz="6" w:space="0" w:color="auto"/>
              <w:right w:val="nil" w:sz="6" w:space="0" w:color="auto"/>
            </w:tcBorders>
          </w:tcPr>
          <w:p>
            <w:pPr/>
          </w:p>
        </w:tc>
        <w:tc>
          <w:tcPr>
            <w:tcW w:w="223" w:type="dxa"/>
            <w:tcBorders>
              <w:top w:val="nil" w:sz="6" w:space="0" w:color="auto"/>
              <w:left w:val="nil" w:sz="6" w:space="0" w:color="auto"/>
              <w:bottom w:val="nil" w:sz="6" w:space="0" w:color="auto"/>
              <w:right w:val="nil" w:sz="6" w:space="0" w:color="auto"/>
            </w:tcBorders>
          </w:tcPr>
          <w:p>
            <w:pPr/>
          </w:p>
        </w:tc>
        <w:tc>
          <w:tcPr>
            <w:tcW w:w="173" w:type="dxa"/>
            <w:tcBorders>
              <w:top w:val="nil" w:sz="6" w:space="0" w:color="auto"/>
              <w:left w:val="nil" w:sz="6" w:space="0" w:color="auto"/>
              <w:bottom w:val="nil" w:sz="6" w:space="0" w:color="auto"/>
              <w:right w:val="nil" w:sz="6" w:space="0" w:color="auto"/>
            </w:tcBorders>
          </w:tcPr>
          <w:p>
            <w:pPr/>
          </w:p>
        </w:tc>
        <w:tc>
          <w:tcPr>
            <w:tcW w:w="5535" w:type="dxa"/>
            <w:tcBorders>
              <w:top w:val="nil" w:sz="6" w:space="0" w:color="auto"/>
              <w:left w:val="nil" w:sz="6" w:space="0" w:color="auto"/>
              <w:bottom w:val="nil" w:sz="6" w:space="0" w:color="auto"/>
              <w:right w:val="nil" w:sz="6" w:space="0" w:color="auto"/>
            </w:tcBorders>
          </w:tcPr>
          <w:p>
            <w:pPr/>
          </w:p>
        </w:tc>
      </w:tr>
      <w:tr>
        <w:trPr>
          <w:trHeight w:val="252" w:hRule="exact"/>
        </w:trPr>
        <w:tc>
          <w:tcPr>
            <w:tcW w:w="3138" w:type="dxa"/>
            <w:tcBorders>
              <w:top w:val="nil" w:sz="6" w:space="0" w:color="auto"/>
              <w:left w:val="nil" w:sz="6" w:space="0" w:color="auto"/>
              <w:bottom w:val="single" w:sz="4" w:space="0" w:color="367097"/>
              <w:right w:val="nil" w:sz="6" w:space="0" w:color="auto"/>
            </w:tcBorders>
          </w:tcPr>
          <w:p>
            <w:pPr/>
          </w:p>
        </w:tc>
        <w:tc>
          <w:tcPr>
            <w:tcW w:w="223" w:type="dxa"/>
            <w:tcBorders>
              <w:top w:val="nil" w:sz="6" w:space="0" w:color="auto"/>
              <w:left w:val="nil" w:sz="6" w:space="0" w:color="auto"/>
              <w:bottom w:val="single" w:sz="4" w:space="0" w:color="367097"/>
              <w:right w:val="nil" w:sz="6" w:space="0" w:color="auto"/>
            </w:tcBorders>
          </w:tcPr>
          <w:p>
            <w:pPr/>
          </w:p>
        </w:tc>
        <w:tc>
          <w:tcPr>
            <w:tcW w:w="338" w:type="dxa"/>
            <w:tcBorders>
              <w:top w:val="nil" w:sz="6" w:space="0" w:color="auto"/>
              <w:left w:val="nil" w:sz="6" w:space="0" w:color="auto"/>
              <w:bottom w:val="single" w:sz="4" w:space="0" w:color="367097"/>
              <w:right w:val="nil" w:sz="6" w:space="0" w:color="auto"/>
            </w:tcBorders>
          </w:tcPr>
          <w:p>
            <w:pPr/>
          </w:p>
        </w:tc>
        <w:tc>
          <w:tcPr>
            <w:tcW w:w="223" w:type="dxa"/>
            <w:tcBorders>
              <w:top w:val="nil" w:sz="6" w:space="0" w:color="auto"/>
              <w:left w:val="nil" w:sz="6" w:space="0" w:color="auto"/>
              <w:bottom w:val="single" w:sz="4" w:space="0" w:color="367097"/>
              <w:right w:val="nil" w:sz="6" w:space="0" w:color="auto"/>
            </w:tcBorders>
          </w:tcPr>
          <w:p>
            <w:pPr/>
          </w:p>
        </w:tc>
        <w:tc>
          <w:tcPr>
            <w:tcW w:w="173" w:type="dxa"/>
            <w:tcBorders>
              <w:top w:val="nil" w:sz="6" w:space="0" w:color="auto"/>
              <w:left w:val="nil" w:sz="6" w:space="0" w:color="auto"/>
              <w:bottom w:val="single" w:sz="4" w:space="0" w:color="367097"/>
              <w:right w:val="nil" w:sz="6" w:space="0" w:color="auto"/>
            </w:tcBorders>
          </w:tcPr>
          <w:p>
            <w:pPr/>
          </w:p>
        </w:tc>
        <w:tc>
          <w:tcPr>
            <w:tcW w:w="5535" w:type="dxa"/>
            <w:tcBorders>
              <w:top w:val="nil" w:sz="6" w:space="0" w:color="auto"/>
              <w:left w:val="nil" w:sz="6" w:space="0" w:color="auto"/>
              <w:bottom w:val="single" w:sz="4" w:space="0" w:color="367097"/>
              <w:right w:val="nil" w:sz="6" w:space="0" w:color="auto"/>
            </w:tcBorders>
          </w:tcPr>
          <w:p>
            <w:pPr/>
          </w:p>
        </w:tc>
      </w:tr>
      <w:tr>
        <w:trPr>
          <w:trHeight w:val="253" w:hRule="exact"/>
        </w:trPr>
        <w:tc>
          <w:tcPr>
            <w:tcW w:w="3138" w:type="dxa"/>
            <w:tcBorders>
              <w:top w:val="single" w:sz="4" w:space="0" w:color="367097"/>
              <w:left w:val="nil" w:sz="6" w:space="0" w:color="auto"/>
              <w:bottom w:val="nil" w:sz="6" w:space="0" w:color="auto"/>
              <w:right w:val="nil" w:sz="6" w:space="0" w:color="auto"/>
            </w:tcBorders>
          </w:tcPr>
          <w:p>
            <w:pPr>
              <w:pStyle w:val="TableParagraph"/>
              <w:spacing w:line="240" w:lineRule="auto" w:before="18"/>
              <w:ind w:left="103"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IHS</w:t>
            </w:r>
            <w:r>
              <w:rPr>
                <w:rFonts w:ascii="宋体" w:hAnsi="宋体" w:cs="宋体" w:eastAsia="宋体" w:hint="default"/>
                <w:w w:val="95"/>
                <w:sz w:val="17"/>
                <w:szCs w:val="17"/>
              </w:rPr>
              <w:t>，中信建投证券研究发展部</w:t>
            </w:r>
            <w:r>
              <w:rPr>
                <w:rFonts w:ascii="宋体" w:hAnsi="宋体" w:cs="宋体" w:eastAsia="宋体" w:hint="default"/>
                <w:sz w:val="17"/>
                <w:szCs w:val="17"/>
              </w:rPr>
            </w:r>
          </w:p>
        </w:tc>
        <w:tc>
          <w:tcPr>
            <w:tcW w:w="223" w:type="dxa"/>
            <w:tcBorders>
              <w:top w:val="single" w:sz="4" w:space="0" w:color="367097"/>
              <w:left w:val="nil" w:sz="6" w:space="0" w:color="auto"/>
              <w:bottom w:val="nil" w:sz="6" w:space="0" w:color="auto"/>
              <w:right w:val="nil" w:sz="6" w:space="0" w:color="auto"/>
            </w:tcBorders>
          </w:tcPr>
          <w:p>
            <w:pPr/>
          </w:p>
        </w:tc>
        <w:tc>
          <w:tcPr>
            <w:tcW w:w="338" w:type="dxa"/>
            <w:tcBorders>
              <w:top w:val="single" w:sz="4" w:space="0" w:color="367097"/>
              <w:left w:val="nil" w:sz="6" w:space="0" w:color="auto"/>
              <w:bottom w:val="nil" w:sz="6" w:space="0" w:color="auto"/>
              <w:right w:val="nil" w:sz="6" w:space="0" w:color="auto"/>
            </w:tcBorders>
          </w:tcPr>
          <w:p>
            <w:pPr/>
          </w:p>
        </w:tc>
        <w:tc>
          <w:tcPr>
            <w:tcW w:w="223" w:type="dxa"/>
            <w:tcBorders>
              <w:top w:val="single" w:sz="4" w:space="0" w:color="367097"/>
              <w:left w:val="nil" w:sz="6" w:space="0" w:color="auto"/>
              <w:bottom w:val="nil" w:sz="6" w:space="0" w:color="auto"/>
              <w:right w:val="nil" w:sz="6" w:space="0" w:color="auto"/>
            </w:tcBorders>
          </w:tcPr>
          <w:p>
            <w:pPr/>
          </w:p>
        </w:tc>
        <w:tc>
          <w:tcPr>
            <w:tcW w:w="173" w:type="dxa"/>
            <w:tcBorders>
              <w:top w:val="single" w:sz="4" w:space="0" w:color="367097"/>
              <w:left w:val="nil" w:sz="6" w:space="0" w:color="auto"/>
              <w:bottom w:val="nil" w:sz="6" w:space="0" w:color="auto"/>
              <w:right w:val="nil" w:sz="6" w:space="0" w:color="auto"/>
            </w:tcBorders>
          </w:tcPr>
          <w:p>
            <w:pPr/>
          </w:p>
        </w:tc>
        <w:tc>
          <w:tcPr>
            <w:tcW w:w="5535" w:type="dxa"/>
            <w:tcBorders>
              <w:top w:val="single" w:sz="4" w:space="0" w:color="367097"/>
              <w:left w:val="nil" w:sz="6" w:space="0" w:color="auto"/>
              <w:bottom w:val="nil" w:sz="6" w:space="0" w:color="auto"/>
              <w:right w:val="nil" w:sz="6" w:space="0" w:color="auto"/>
            </w:tcBorders>
          </w:tcPr>
          <w:p>
            <w:pPr>
              <w:pStyle w:val="TableParagraph"/>
              <w:spacing w:line="240" w:lineRule="auto" w:before="18"/>
              <w:ind w:left="82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IHS</w:t>
            </w:r>
            <w:r>
              <w:rPr>
                <w:rFonts w:ascii="宋体" w:hAnsi="宋体" w:cs="宋体" w:eastAsia="宋体" w:hint="default"/>
                <w:sz w:val="17"/>
                <w:szCs w:val="17"/>
              </w:rPr>
              <w:t>，中信建投证券研究发展部</w:t>
            </w:r>
          </w:p>
        </w:tc>
      </w:tr>
    </w:tbl>
    <w:p>
      <w:pPr>
        <w:spacing w:line="240" w:lineRule="auto" w:before="7"/>
        <w:ind w:right="0"/>
        <w:rPr>
          <w:rFonts w:ascii="宋体" w:hAnsi="宋体" w:cs="宋体" w:eastAsia="宋体" w:hint="default"/>
          <w:sz w:val="13"/>
          <w:szCs w:val="13"/>
        </w:rPr>
      </w:pPr>
    </w:p>
    <w:p>
      <w:pPr>
        <w:spacing w:line="312" w:lineRule="exact" w:before="21"/>
        <w:ind w:left="132" w:right="131" w:firstLine="403"/>
        <w:jc w:val="both"/>
        <w:rPr>
          <w:rFonts w:ascii="Microsoft JhengHei" w:hAnsi="Microsoft JhengHei" w:cs="Microsoft JhengHei" w:eastAsia="Microsoft JhengHei" w:hint="default"/>
          <w:sz w:val="20"/>
          <w:szCs w:val="20"/>
        </w:rPr>
      </w:pPr>
      <w:r>
        <w:rPr/>
        <w:pict>
          <v:group style="position:absolute;margin-left:90.388695pt;margin-top:-148.706375pt;width:183.8pt;height:109.5pt;mso-position-horizontal-relative:page;mso-position-vertical-relative:paragraph;z-index:-426136" coordorigin="1808,-2974" coordsize="3676,2190">
            <v:group style="position:absolute;left:2018;top:-2452;width:224;height:1630" coordorigin="2018,-2452" coordsize="224,1630">
              <v:shape style="position:absolute;left:2018;top:-2452;width:224;height:1630" coordorigin="2018,-2452" coordsize="224,1630" path="m2241,-2452l2018,-2452,2018,-822,2241,-822,2241,-2452xe" filled="true" fillcolor="#ff8080" stroked="false">
                <v:path arrowok="t"/>
                <v:fill type="solid"/>
              </v:shape>
            </v:group>
            <v:group style="position:absolute;left:2579;top:-2506;width:224;height:1684" coordorigin="2579,-2506" coordsize="224,1684">
              <v:shape style="position:absolute;left:2579;top:-2506;width:224;height:1684" coordorigin="2579,-2506" coordsize="224,1684" path="m2803,-2506l2579,-2506,2579,-822,2803,-822,2803,-2506xe" filled="true" fillcolor="#ff8080" stroked="false">
                <v:path arrowok="t"/>
                <v:fill type="solid"/>
              </v:shape>
            </v:group>
            <v:group style="position:absolute;left:3141;top:-2540;width:231;height:1718" coordorigin="3141,-2540" coordsize="231,1718">
              <v:shape style="position:absolute;left:3141;top:-2540;width:231;height:1718" coordorigin="3141,-2540" coordsize="231,1718" path="m3371,-2540l3141,-2540,3141,-822,3371,-822,3371,-2540xe" filled="true" fillcolor="#ff8080" stroked="false">
                <v:path arrowok="t"/>
                <v:fill type="solid"/>
              </v:shape>
            </v:group>
            <v:group style="position:absolute;left:3709;top:-2574;width:224;height:1752" coordorigin="3709,-2574" coordsize="224,1752">
              <v:shape style="position:absolute;left:3709;top:-2574;width:224;height:1752" coordorigin="3709,-2574" coordsize="224,1752" path="m3932,-2574l3709,-2574,3709,-822,3932,-822,3932,-2574xe" filled="true" fillcolor="#ff8080" stroked="false">
                <v:path arrowok="t"/>
                <v:fill type="solid"/>
              </v:shape>
            </v:group>
            <v:group style="position:absolute;left:5228;top:-826;width:41;height:2" coordorigin="5228,-826" coordsize="41,2">
              <v:shape style="position:absolute;left:5228;top:-826;width:41;height:2" coordorigin="5228,-826" coordsize="41,0" path="m5228,-826l5228,-826,5269,-826e" filled="false" stroked="true" strokeweight=".329646pt" strokecolor="#000000">
                <v:path arrowok="t"/>
              </v:shape>
            </v:group>
            <v:group style="position:absolute;left:1845;top:-2908;width:2;height:2083" coordorigin="1845,-2908" coordsize="2,2083">
              <v:shape style="position:absolute;left:1845;top:-2908;width:2;height:2083" coordorigin="1845,-2908" coordsize="0,2083" path="m1845,-826l1845,-826,1845,-2908e" filled="false" stroked="true" strokeweight=".329862pt" strokecolor="#000000">
                <v:path arrowok="t"/>
              </v:shape>
            </v:group>
            <v:group style="position:absolute;left:1811;top:-826;width:34;height:2" coordorigin="1811,-826" coordsize="34,2">
              <v:shape style="position:absolute;left:1811;top:-826;width:34;height:2" coordorigin="1811,-826" coordsize="34,0" path="m1811,-826l1811,-826,1845,-826e" filled="false" stroked="true" strokeweight=".329646pt" strokecolor="#000000">
                <v:path arrowok="t"/>
              </v:shape>
            </v:group>
            <v:group style="position:absolute;left:1811;top:-1171;width:34;height:2" coordorigin="1811,-1171" coordsize="34,2">
              <v:shape style="position:absolute;left:1811;top:-1171;width:34;height:2" coordorigin="1811,-1171" coordsize="34,0" path="m1811,-1171l1811,-1171,1845,-1171e" filled="false" stroked="true" strokeweight=".329646pt" strokecolor="#000000">
                <v:path arrowok="t"/>
              </v:shape>
            </v:group>
            <v:group style="position:absolute;left:1811;top:-1516;width:34;height:2" coordorigin="1811,-1516" coordsize="34,2">
              <v:shape style="position:absolute;left:1811;top:-1516;width:34;height:2" coordorigin="1811,-1516" coordsize="34,0" path="m1811,-1516l1811,-1516,1845,-1516e" filled="false" stroked="true" strokeweight=".329646pt" strokecolor="#000000">
                <v:path arrowok="t"/>
              </v:shape>
            </v:group>
            <v:group style="position:absolute;left:1811;top:-1867;width:34;height:2" coordorigin="1811,-1867" coordsize="34,2">
              <v:shape style="position:absolute;left:1811;top:-1867;width:34;height:2" coordorigin="1811,-1867" coordsize="34,0" path="m1811,-1867l1811,-1867,1845,-1867e" filled="false" stroked="true" strokeweight=".329646pt" strokecolor="#000000">
                <v:path arrowok="t"/>
              </v:shape>
            </v:group>
            <v:group style="position:absolute;left:1811;top:-2212;width:34;height:2" coordorigin="1811,-2212" coordsize="34,2">
              <v:shape style="position:absolute;left:1811;top:-2212;width:34;height:2" coordorigin="1811,-2212" coordsize="34,0" path="m1811,-2212l1811,-2212,1845,-2212e" filled="false" stroked="true" strokeweight=".329646pt" strokecolor="#000000">
                <v:path arrowok="t"/>
              </v:shape>
            </v:group>
            <v:group style="position:absolute;left:1811;top:-2557;width:34;height:2" coordorigin="1811,-2557" coordsize="34,2">
              <v:shape style="position:absolute;left:1811;top:-2557;width:34;height:2" coordorigin="1811,-2557" coordsize="34,0" path="m1811,-2557l1811,-2557,1845,-2557e" filled="false" stroked="true" strokeweight=".329646pt" strokecolor="#000000">
                <v:path arrowok="t"/>
              </v:shape>
            </v:group>
            <v:group style="position:absolute;left:1811;top:-2908;width:34;height:2" coordorigin="1811,-2908" coordsize="34,2">
              <v:shape style="position:absolute;left:1811;top:-2908;width:34;height:2" coordorigin="1811,-2908" coordsize="34,0" path="m1811,-2908l1811,-2908,1845,-2908e" filled="false" stroked="true" strokeweight=".329646pt" strokecolor="#000000">
                <v:path arrowok="t"/>
              </v:shape>
            </v:group>
            <v:group style="position:absolute;left:1845;top:-826;width:3384;height:2" coordorigin="1845,-826" coordsize="3384,2">
              <v:shape style="position:absolute;left:1845;top:-826;width:3384;height:2" coordorigin="1845,-826" coordsize="3384,0" path="m1845,-826l1845,-826,5228,-826e" filled="false" stroked="true" strokeweight=".329646pt" strokecolor="#000000">
                <v:path arrowok="t"/>
              </v:shape>
            </v:group>
            <v:group style="position:absolute;left:1842;top:-805;width:7;height:2" coordorigin="1842,-805" coordsize="7,2">
              <v:shape style="position:absolute;left:1842;top:-805;width:7;height:2" coordorigin="1842,-805" coordsize="7,0" path="m1842,-805l1849,-805e" filled="false" stroked="true" strokeweight="2.027943pt" strokecolor="#000000">
                <v:path arrowok="t"/>
              </v:shape>
            </v:group>
            <v:group style="position:absolute;left:2410;top:-805;width:7;height:2" coordorigin="2410,-805" coordsize="7,2">
              <v:shape style="position:absolute;left:2410;top:-805;width:7;height:2" coordorigin="2410,-805" coordsize="7,0" path="m2410,-805l2417,-805e" filled="false" stroked="true" strokeweight="2.027943pt" strokecolor="#000000">
                <v:path arrowok="t"/>
              </v:shape>
            </v:group>
            <v:group style="position:absolute;left:2972;top:-805;width:7;height:2" coordorigin="2972,-805" coordsize="7,2">
              <v:shape style="position:absolute;left:2972;top:-805;width:7;height:2" coordorigin="2972,-805" coordsize="7,0" path="m2972,-805l2978,-805e" filled="false" stroked="true" strokeweight="2.027943pt" strokecolor="#000000">
                <v:path arrowok="t"/>
              </v:shape>
            </v:group>
            <v:group style="position:absolute;left:3533;top:-805;width:7;height:2" coordorigin="3533,-805" coordsize="7,2">
              <v:shape style="position:absolute;left:3533;top:-805;width:7;height:2" coordorigin="3533,-805" coordsize="7,0" path="m3533,-805l3540,-805e" filled="false" stroked="true" strokeweight="2.027943pt" strokecolor="#000000">
                <v:path arrowok="t"/>
              </v:shape>
            </v:group>
            <v:group style="position:absolute;left:4095;top:-805;width:7;height:2" coordorigin="4095,-805" coordsize="7,2">
              <v:shape style="position:absolute;left:4095;top:-805;width:7;height:2" coordorigin="4095,-805" coordsize="7,0" path="m4095,-805l4102,-805e" filled="false" stroked="true" strokeweight="2.027943pt" strokecolor="#000000">
                <v:path arrowok="t"/>
              </v:shape>
            </v:group>
            <v:group style="position:absolute;left:4663;top:-805;width:7;height:2" coordorigin="4663,-805" coordsize="7,2">
              <v:shape style="position:absolute;left:4663;top:-805;width:7;height:2" coordorigin="4663,-805" coordsize="7,0" path="m4663,-805l4670,-805e" filled="false" stroked="true" strokeweight="2.027943pt" strokecolor="#000000">
                <v:path arrowok="t"/>
              </v:shape>
              <v:shape style="position:absolute;left:5205;top:-868;width:279;height:82" type="#_x0000_t75" stroked="false">
                <v:imagedata r:id="rId147" o:title=""/>
              </v:shape>
            </v:group>
            <v:group style="position:absolute;left:2694;top:-2486;width:2254;height:651" coordorigin="2694,-2486" coordsize="2254,651">
              <v:shape style="position:absolute;left:2694;top:-2486;width:2254;height:651" coordorigin="2694,-2486" coordsize="2254,651" path="m2694,-2486l2699,-2481,2704,-2475,2747,-2425,2793,-2369,2810,-2349,2819,-2338,2865,-2282,2905,-2235,2946,-2187,2988,-2139,3031,-2092,3074,-2048,3127,-1996,3179,-1951,3229,-1915,3283,-1885,3345,-1863,3408,-1851,3470,-1848,3483,-1849,3545,-1852,3608,-1860,3646,-1864,3658,-1866,3721,-1873,3783,-1877,3796,-1877,3808,-1877,3821,-1877,3834,-1876,3848,-1876,3915,-1873,3982,-1871,4049,-1868,4116,-1866,4183,-1863,4250,-1861,4317,-1859,4330,-1858,4344,-1858,4357,-1857,4371,-1857,4384,-1856,4398,-1856,4411,-1855,4478,-1853,4545,-1850,4612,-1848,4666,-1846,4679,-1845,4746,-1843,4813,-1840,4880,-1838,4934,-1836,4947,-1835e" filled="false" stroked="true" strokeweight=".67202pt" strokecolor="#ff0000">
                <v:path arrowok="t"/>
              </v:shape>
              <v:shape style="position:absolute;left:5350;top:-1388;width:133;height:81" type="#_x0000_t75" stroked="false">
                <v:imagedata r:id="rId148" o:title=""/>
              </v:shape>
              <v:shape style="position:absolute;left:5347;top:-1909;width:137;height:81" type="#_x0000_t75" stroked="false">
                <v:imagedata r:id="rId149" o:title=""/>
              </v:shape>
              <v:shape style="position:absolute;left:5346;top:-2430;width:138;height:81" type="#_x0000_t75" stroked="false">
                <v:imagedata r:id="rId150" o:title=""/>
              </v:shape>
              <v:shape style="position:absolute;left:5343;top:-2950;width:141;height:81" type="#_x0000_t75" stroked="false">
                <v:imagedata r:id="rId151" o:title=""/>
              </v:shape>
              <v:shape style="position:absolute;left:1954;top:-2974;width:352;height:112" type="#_x0000_t75" stroked="false">
                <v:imagedata r:id="rId152" o:title=""/>
              </v:shape>
            </v:group>
            <w10:wrap type="none"/>
          </v:group>
        </w:pict>
      </w:r>
      <w:r>
        <w:rPr/>
        <w:pict>
          <v:group style="position:absolute;margin-left:83.826935pt;margin-top:-43.318588pt;width:2.7pt;height:3.95pt;mso-position-horizontal-relative:page;mso-position-vertical-relative:paragraph;z-index:-426112" coordorigin="1677,-866" coordsize="54,79">
            <v:shape style="position:absolute;left:1677;top:-866;width:54;height:79" coordorigin="1677,-866" coordsize="54,79" path="m1709,-866l1699,-866,1695,-865,1678,-843,1677,-838,1677,-833,1677,-820,1677,-815,1678,-810,1679,-805,1680,-801,1682,-798,1684,-794,1687,-792,1694,-788,1698,-787,1707,-787,1722,-796,1700,-796,1698,-796,1687,-836,1688,-839,1700,-858,1723,-858,1722,-860,1719,-862,1716,-864,1713,-866,1709,-866xe" filled="true" fillcolor="#000000" stroked="false">
              <v:path arrowok="t"/>
              <v:fill type="solid"/>
            </v:shape>
            <v:shape style="position:absolute;left:1677;top:-866;width:54;height:79" coordorigin="1677,-866" coordsize="54,79" path="m1723,-858l1705,-858,1707,-858,1710,-857,1718,-845,1718,-843,1719,-840,1719,-833,1719,-830,1719,-824,1719,-821,1719,-818,1719,-813,1718,-811,1718,-809,1717,-807,1716,-805,1715,-803,1714,-801,1713,-800,1712,-799,1711,-798,1709,-797,1707,-796,1705,-796,1722,-796,1724,-798,1726,-802,1728,-806,1728,-811,1729,-816,1730,-821,1730,-834,1729,-839,1729,-844,1728,-849,1726,-853,1724,-856,1723,-858xe" filled="true" fillcolor="#000000" stroked="false">
              <v:path arrowok="t"/>
              <v:fill type="solid"/>
            </v:shape>
            <w10:wrap type="none"/>
          </v:group>
        </w:pict>
      </w:r>
      <w:r>
        <w:rPr/>
        <w:pict>
          <v:group style="position:absolute;margin-left:80.870979pt;margin-top:-60.73814pt;width:5.6pt;height:4pt;mso-position-horizontal-relative:page;mso-position-vertical-relative:paragraph;z-index:-426088" coordorigin="1617,-1215" coordsize="112,80">
            <v:group style="position:absolute;left:1617;top:-1215;width:48;height:79" coordorigin="1617,-1215" coordsize="48,79">
              <v:shape style="position:absolute;left:1617;top:-1215;width:48;height:79" coordorigin="1617,-1215" coordsize="48,79" path="m1659,-1206l1640,-1206,1642,-1205,1643,-1205,1645,-1204,1646,-1203,1647,-1202,1648,-1201,1649,-1200,1650,-1197,1650,-1195,1650,-1190,1650,-1188,1650,-1186,1641,-1170,1638,-1167,1635,-1164,1620,-1148,1619,-1147,1619,-1147,1618,-1145,1618,-1145,1618,-1144,1617,-1143,1617,-1140,1618,-1139,1618,-1138,1619,-1137,1620,-1137,1620,-1137,1664,-1137,1664,-1137,1664,-1137,1665,-1137,1665,-1137,1665,-1138,1665,-1138,1665,-1139,1665,-1139,1665,-1143,1665,-1144,1665,-1144,1665,-1144,1665,-1145,1664,-1145,1664,-1145,1664,-1145,1664,-1146,1630,-1146,1642,-1158,1646,-1163,1650,-1167,1652,-1170,1655,-1173,1657,-1177,1659,-1180,1660,-1182,1661,-1185,1661,-1187,1662,-1190,1662,-1192,1662,-1198,1662,-1200,1661,-1202,1660,-1205,1659,-1206xe" filled="true" fillcolor="#000000" stroked="false">
                <v:path arrowok="t"/>
                <v:fill type="solid"/>
              </v:shape>
              <v:shape style="position:absolute;left:1617;top:-1215;width:48;height:79" coordorigin="1617,-1215" coordsize="48,79" path="m1644,-1215l1637,-1215,1635,-1215,1633,-1214,1631,-1214,1629,-1213,1627,-1212,1626,-1211,1624,-1211,1623,-1210,1622,-1209,1621,-1209,1620,-1208,1620,-1208,1619,-1207,1619,-1207,1619,-1206,1619,-1206,1619,-1201,1619,-1201,1619,-1200,1619,-1200,1620,-1200,1620,-1199,1621,-1199,1622,-1200,1623,-1200,1624,-1201,1625,-1202,1626,-1202,1628,-1203,1629,-1204,1631,-1205,1633,-1205,1635,-1206,1659,-1206,1658,-1207,1656,-1209,1655,-1211,1652,-1212,1650,-1213,1647,-1214,1644,-1215xe" filled="true" fillcolor="#000000" stroked="false">
                <v:path arrowok="t"/>
                <v:fill type="solid"/>
              </v:shape>
            </v:group>
            <v:group style="position:absolute;left:1676;top:-1215;width:53;height:80" coordorigin="1676,-1215" coordsize="53,80">
              <v:shape style="position:absolute;left:1676;top:-1215;width:53;height:80" coordorigin="1676,-1215" coordsize="53,80" path="m1708,-1215l1698,-1215,1694,-1214,1690,-1212,1687,-1210,1684,-1207,1680,-1200,1678,-1196,1677,-1191,1676,-1186,1676,-1181,1676,-1169,1676,-1163,1697,-1136,1707,-1136,1721,-1144,1699,-1144,1697,-1145,1695,-1146,1693,-1147,1691,-1149,1689,-1154,1688,-1157,1687,-1161,1686,-1165,1686,-1169,1686,-1180,1686,-1184,1687,-1188,1687,-1191,1688,-1195,1689,-1198,1690,-1200,1692,-1202,1696,-1205,1699,-1206,1722,-1206,1721,-1208,1719,-1210,1715,-1212,1712,-1214,1708,-1215xe" filled="true" fillcolor="#000000" stroked="false">
                <v:path arrowok="t"/>
                <v:fill type="solid"/>
              </v:shape>
              <v:shape style="position:absolute;left:1676;top:-1215;width:53;height:80" coordorigin="1676,-1215" coordsize="53,80" path="m1722,-1206l1704,-1206,1706,-1206,1709,-1205,1711,-1204,1712,-1203,1713,-1202,1717,-1193,1717,-1191,1718,-1188,1718,-1182,1718,-1169,1718,-1166,1718,-1164,1718,-1161,1717,-1159,1717,-1157,1716,-1155,1715,-1153,1715,-1151,1714,-1149,1712,-1148,1711,-1147,1710,-1146,1708,-1145,1706,-1144,1704,-1144,1721,-1144,1723,-1147,1725,-1150,1727,-1154,1728,-1159,1729,-1164,1729,-1169,1729,-1182,1729,-1187,1728,-1192,1727,-1197,1725,-1201,1723,-1204,1722,-1206xe" filled="true" fillcolor="#000000" stroked="false">
                <v:path arrowok="t"/>
                <v:fill type="solid"/>
              </v:shape>
            </v:group>
            <w10:wrap type="none"/>
          </v:group>
        </w:pict>
      </w:r>
      <w:r>
        <w:rPr/>
        <w:pict>
          <v:shape style="position:absolute;margin-left:100.598412pt;margin-top:-35.545708pt;width:11.608054pt;height:3.96pt;mso-position-horizontal-relative:page;mso-position-vertical-relative:paragraph;z-index:-426064" type="#_x0000_t75" stroked="false">
            <v:imagedata r:id="rId153" o:title=""/>
          </v:shape>
        </w:pict>
      </w:r>
      <w:r>
        <w:rPr/>
        <w:pict>
          <v:shape style="position:absolute;margin-left:128.762573pt;margin-top:-35.545708pt;width:11.646996pt;height:3.96pt;mso-position-horizontal-relative:page;mso-position-vertical-relative:paragraph;z-index:-426040" type="#_x0000_t75" stroked="false">
            <v:imagedata r:id="rId154" o:title=""/>
          </v:shape>
        </w:pict>
      </w:r>
      <w:r>
        <w:rPr/>
        <w:pict>
          <v:shape style="position:absolute;margin-left:156.940262pt;margin-top:-35.545708pt;width:11.570805pt;height:3.96pt;mso-position-horizontal-relative:page;mso-position-vertical-relative:paragraph;z-index:-426016" type="#_x0000_t75" stroked="false">
            <v:imagedata r:id="rId155" o:title=""/>
          </v:shape>
        </w:pict>
      </w:r>
      <w:r>
        <w:rPr/>
        <w:pict>
          <v:shape style="position:absolute;margin-left:185.104416pt;margin-top:-35.545708pt;width:11.672392pt;height:3.96pt;mso-position-horizontal-relative:page;mso-position-vertical-relative:paragraph;z-index:-425992" type="#_x0000_t75" stroked="false">
            <v:imagedata r:id="rId156" o:title=""/>
          </v:shape>
        </w:pict>
      </w:r>
      <w:r>
        <w:rPr/>
        <w:pict>
          <v:shape style="position:absolute;margin-left:213.270264pt;margin-top:-35.545708pt;width:11.555567pt;height:3.96pt;mso-position-horizontal-relative:page;mso-position-vertical-relative:paragraph;z-index:-425968" type="#_x0000_t75" stroked="false">
            <v:imagedata r:id="rId157" o:title=""/>
          </v:shape>
        </w:pict>
      </w:r>
      <w:r>
        <w:rPr/>
        <w:pict>
          <v:shape style="position:absolute;margin-left:241.434418pt;margin-top:-35.545708pt;width:11.543715pt;height:3.96pt;mso-position-horizontal-relative:page;mso-position-vertical-relative:paragraph;z-index:-425944" type="#_x0000_t75" stroked="false">
            <v:imagedata r:id="rId158" o:title=""/>
          </v:shape>
        </w:pict>
      </w:r>
      <w:r>
        <w:rPr/>
        <w:pict>
          <v:group style="position:absolute;margin-left:328.678314pt;margin-top:-139.594345pt;width:174.75pt;height:114.3pt;mso-position-horizontal-relative:page;mso-position-vertical-relative:paragraph;z-index:-425872" coordorigin="6574,-2792" coordsize="3495,2286">
            <v:group style="position:absolute;left:6787;top:-782;width:229;height:103" coordorigin="6787,-782" coordsize="229,103">
              <v:shape style="position:absolute;left:6787;top:-782;width:229;height:103" coordorigin="6787,-782" coordsize="229,103" path="m7016,-782l6787,-782,6787,-680,7016,-680,7016,-782xe" filled="true" fillcolor="#ff8080" stroked="false">
                <v:path arrowok="t"/>
                <v:fill type="solid"/>
              </v:shape>
            </v:group>
            <v:group style="position:absolute;left:6787;top:-1037;width:229;height:255" coordorigin="6787,-1037" coordsize="229,255">
              <v:shape style="position:absolute;left:6787;top:-1037;width:229;height:255" coordorigin="6787,-1037" coordsize="229,255" path="m7016,-1037l6787,-1037,6787,-782,7016,-782,7016,-1037xe" filled="true" fillcolor="#81a6bd" stroked="false">
                <v:path arrowok="t"/>
                <v:fill type="solid"/>
              </v:shape>
            </v:group>
            <v:group style="position:absolute;left:6787;top:-1527;width:229;height:491" coordorigin="6787,-1527" coordsize="229,491">
              <v:shape style="position:absolute;left:6787;top:-1527;width:229;height:491" coordorigin="6787,-1527" coordsize="229,491" path="m7016,-1527l6787,-1527,6787,-1037,7016,-1037,7016,-1527xe" filled="true" fillcolor="#ffb1b1" stroked="false">
                <v:path arrowok="t"/>
                <v:fill type="solid"/>
              </v:shape>
            </v:group>
            <v:group style="position:absolute;left:6787;top:-1782;width:229;height:255" coordorigin="6787,-1782" coordsize="229,255">
              <v:shape style="position:absolute;left:6787;top:-1782;width:229;height:255" coordorigin="6787,-1782" coordsize="229,255" path="m7016,-1782l6787,-1782,6787,-1527,7016,-1527,7016,-1782xe" filled="true" fillcolor="#b4c9d7" stroked="false">
                <v:path arrowok="t"/>
                <v:fill type="solid"/>
              </v:shape>
            </v:group>
            <v:group style="position:absolute;left:6787;top:-2078;width:229;height:297" coordorigin="6787,-2078" coordsize="229,297">
              <v:shape style="position:absolute;left:6787;top:-2078;width:229;height:297" coordorigin="6787,-2078" coordsize="229,297" path="m7016,-2078l6787,-2078,6787,-1782,7016,-1782,7016,-2078xe" filled="true" fillcolor="#ffc5c5" stroked="false">
                <v:path arrowok="t"/>
                <v:fill type="solid"/>
              </v:shape>
            </v:group>
            <v:group style="position:absolute;left:7352;top:-819;width:229;height:140" coordorigin="7352,-819" coordsize="229,140">
              <v:shape style="position:absolute;left:7352;top:-819;width:229;height:140" coordorigin="7352,-819" coordsize="229,140" path="m7581,-819l7352,-819,7352,-680,7581,-680,7581,-819xe" filled="true" fillcolor="#ff8080" stroked="false">
                <v:path arrowok="t"/>
                <v:fill type="solid"/>
              </v:shape>
            </v:group>
            <v:group style="position:absolute;left:7352;top:-1091;width:229;height:273" coordorigin="7352,-1091" coordsize="229,273">
              <v:shape style="position:absolute;left:7352;top:-1091;width:229;height:273" coordorigin="7352,-1091" coordsize="229,273" path="m7581,-1091l7352,-1091,7352,-819,7581,-819,7581,-1091xe" filled="true" fillcolor="#81a6bd" stroked="false">
                <v:path arrowok="t"/>
                <v:fill type="solid"/>
              </v:shape>
            </v:group>
            <v:group style="position:absolute;left:7352;top:-1588;width:229;height:497" coordorigin="7352,-1588" coordsize="229,497">
              <v:shape style="position:absolute;left:7352;top:-1588;width:229;height:497" coordorigin="7352,-1588" coordsize="229,497" path="m7581,-1588l7352,-1588,7352,-1091,7581,-1091,7581,-1588xe" filled="true" fillcolor="#ffb1b1" stroked="false">
                <v:path arrowok="t"/>
                <v:fill type="solid"/>
              </v:shape>
            </v:group>
            <v:group style="position:absolute;left:7352;top:-1836;width:229;height:249" coordorigin="7352,-1836" coordsize="229,249">
              <v:shape style="position:absolute;left:7352;top:-1836;width:229;height:249" coordorigin="7352,-1836" coordsize="229,249" path="m7581,-1836l7352,-1836,7352,-1588,7581,-1588,7581,-1836xe" filled="true" fillcolor="#b4c9d7" stroked="false">
                <v:path arrowok="t"/>
                <v:fill type="solid"/>
              </v:shape>
            </v:group>
            <v:group style="position:absolute;left:7352;top:-2181;width:229;height:346" coordorigin="7352,-2181" coordsize="229,346">
              <v:shape style="position:absolute;left:7352;top:-2181;width:229;height:346" coordorigin="7352,-2181" coordsize="229,346" path="m7581,-2181l7352,-2181,7352,-1836,7581,-1836,7581,-2181xe" filled="true" fillcolor="#ffc5c5" stroked="false">
                <v:path arrowok="t"/>
                <v:fill type="solid"/>
              </v:shape>
            </v:group>
            <v:group style="position:absolute;left:7924;top:-843;width:222;height:164" coordorigin="7924,-843" coordsize="222,164">
              <v:shape style="position:absolute;left:7924;top:-843;width:222;height:164" coordorigin="7924,-843" coordsize="222,164" path="m8146,-843l7924,-843,7924,-680,8146,-680,8146,-843xe" filled="true" fillcolor="#ff8080" stroked="false">
                <v:path arrowok="t"/>
                <v:fill type="solid"/>
              </v:shape>
            </v:group>
            <v:group style="position:absolute;left:7924;top:-1128;width:222;height:285" coordorigin="7924,-1128" coordsize="222,285">
              <v:shape style="position:absolute;left:7924;top:-1128;width:222;height:285" coordorigin="7924,-1128" coordsize="222,285" path="m8146,-1128l7924,-1128,7924,-843,8146,-843,8146,-1128xe" filled="true" fillcolor="#81a6bd" stroked="false">
                <v:path arrowok="t"/>
                <v:fill type="solid"/>
              </v:shape>
            </v:group>
            <v:group style="position:absolute;left:7924;top:-1691;width:222;height:564" coordorigin="7924,-1691" coordsize="222,564">
              <v:shape style="position:absolute;left:7924;top:-1691;width:222;height:564" coordorigin="7924,-1691" coordsize="222,564" path="m8146,-1691l7924,-1691,7924,-1128,8146,-1128,8146,-1691xe" filled="true" fillcolor="#ffb1b1" stroked="false">
                <v:path arrowok="t"/>
                <v:fill type="solid"/>
              </v:shape>
            </v:group>
            <v:group style="position:absolute;left:7924;top:-1975;width:222;height:285" coordorigin="7924,-1975" coordsize="222,285">
              <v:shape style="position:absolute;left:7924;top:-1975;width:222;height:285" coordorigin="7924,-1975" coordsize="222,285" path="m8146,-1975l7924,-1975,7924,-1691,8146,-1691,8146,-1975xe" filled="true" fillcolor="#b4c9d7" stroked="false">
                <v:path arrowok="t"/>
                <v:fill type="solid"/>
              </v:shape>
            </v:group>
            <v:group style="position:absolute;left:7924;top:-2284;width:222;height:309" coordorigin="7924,-2284" coordsize="222,309">
              <v:shape style="position:absolute;left:7924;top:-2284;width:222;height:309" coordorigin="7924,-2284" coordsize="222,309" path="m8146,-2284l7924,-2284,7924,-1975,8146,-1975,8146,-2284xe" filled="true" fillcolor="#ffc5c5" stroked="false">
                <v:path arrowok="t"/>
                <v:fill type="solid"/>
              </v:shape>
            </v:group>
            <v:group style="position:absolute;left:8489;top:-885;width:229;height:206" coordorigin="8489,-885" coordsize="229,206">
              <v:shape style="position:absolute;left:8489;top:-885;width:229;height:206" coordorigin="8489,-885" coordsize="229,206" path="m8717,-885l8489,-885,8489,-680,8717,-680,8717,-885xe" filled="true" fillcolor="#ff8080" stroked="false">
                <v:path arrowok="t"/>
                <v:fill type="solid"/>
              </v:shape>
            </v:group>
            <v:group style="position:absolute;left:8489;top:-1176;width:229;height:291" coordorigin="8489,-1176" coordsize="229,291">
              <v:shape style="position:absolute;left:8489;top:-1176;width:229;height:291" coordorigin="8489,-1176" coordsize="229,291" path="m8717,-1176l8489,-1176,8489,-885,8717,-885,8717,-1176xe" filled="true" fillcolor="#81a6bd" stroked="false">
                <v:path arrowok="t"/>
                <v:fill type="solid"/>
              </v:shape>
            </v:group>
            <v:group style="position:absolute;left:8489;top:-1757;width:229;height:582" coordorigin="8489,-1757" coordsize="229,582">
              <v:shape style="position:absolute;left:8489;top:-1757;width:229;height:582" coordorigin="8489,-1757" coordsize="229,582" path="m8717,-1757l8489,-1757,8489,-1176,8717,-1176,8717,-1757xe" filled="true" fillcolor="#ffb1b1" stroked="false">
                <v:path arrowok="t"/>
                <v:fill type="solid"/>
              </v:shape>
            </v:group>
            <v:group style="position:absolute;left:8489;top:-2036;width:229;height:279" coordorigin="8489,-2036" coordsize="229,279">
              <v:shape style="position:absolute;left:8489;top:-2036;width:229;height:279" coordorigin="8489,-2036" coordsize="229,279" path="m8717,-2036l8489,-2036,8489,-1757,8717,-1757,8717,-2036xe" filled="true" fillcolor="#b4c9d7" stroked="false">
                <v:path arrowok="t"/>
                <v:fill type="solid"/>
              </v:shape>
            </v:group>
            <v:group style="position:absolute;left:8489;top:-2357;width:229;height:321" coordorigin="8489,-2357" coordsize="229,321">
              <v:shape style="position:absolute;left:8489;top:-2357;width:229;height:321" coordorigin="8489,-2357" coordsize="229,321" path="m8717,-2357l8489,-2357,8489,-2036,8717,-2036,8717,-2357xe" filled="true" fillcolor="#ffc5c5" stroked="false">
                <v:path arrowok="t"/>
                <v:fill type="solid"/>
              </v:shape>
            </v:group>
            <v:group style="position:absolute;left:9054;top:-898;width:229;height:218" coordorigin="9054,-898" coordsize="229,218">
              <v:shape style="position:absolute;left:9054;top:-898;width:229;height:218" coordorigin="9054,-898" coordsize="229,218" path="m9282,-898l9054,-898,9054,-680,9282,-680,9282,-898xe" filled="true" fillcolor="#ff8080" stroked="false">
                <v:path arrowok="t"/>
                <v:fill type="solid"/>
              </v:shape>
            </v:group>
            <v:group style="position:absolute;left:9054;top:-1231;width:229;height:333" coordorigin="9054,-1231" coordsize="229,333">
              <v:shape style="position:absolute;left:9054;top:-1231;width:229;height:333" coordorigin="9054,-1231" coordsize="229,333" path="m9282,-1231l9054,-1231,9054,-898,9282,-898,9282,-1231xe" filled="true" fillcolor="#81a6bd" stroked="false">
                <v:path arrowok="t"/>
                <v:fill type="solid"/>
              </v:shape>
            </v:group>
            <v:group style="position:absolute;left:9054;top:-1848;width:229;height:618" coordorigin="9054,-1848" coordsize="229,618">
              <v:shape style="position:absolute;left:9054;top:-1848;width:229;height:618" coordorigin="9054,-1848" coordsize="229,618" path="m9282,-1848l9054,-1848,9054,-1231,9282,-1231,9282,-1848xe" filled="true" fillcolor="#ffb1b1" stroked="false">
                <v:path arrowok="t"/>
                <v:fill type="solid"/>
              </v:shape>
            </v:group>
            <v:group style="position:absolute;left:9054;top:-2127;width:229;height:279" coordorigin="9054,-2127" coordsize="229,279">
              <v:shape style="position:absolute;left:9054;top:-2127;width:229;height:279" coordorigin="9054,-2127" coordsize="229,279" path="m9282,-2127l9054,-2127,9054,-1848,9282,-1848,9282,-2127xe" filled="true" fillcolor="#b4c9d7" stroked="false">
                <v:path arrowok="t"/>
                <v:fill type="solid"/>
              </v:shape>
            </v:group>
            <v:group style="position:absolute;left:9054;top:-2448;width:229;height:321" coordorigin="9054,-2448" coordsize="229,321">
              <v:shape style="position:absolute;left:9054;top:-2448;width:229;height:321" coordorigin="9054,-2448" coordsize="229,321" path="m9282,-2448l9054,-2448,9054,-2127,9282,-2127,9282,-2448xe" filled="true" fillcolor="#ffc5c5" stroked="false">
                <v:path arrowok="t"/>
                <v:fill type="solid"/>
              </v:shape>
            </v:group>
            <v:group style="position:absolute;left:9625;top:-934;width:229;height:255" coordorigin="9625,-934" coordsize="229,255">
              <v:shape style="position:absolute;left:9625;top:-934;width:229;height:255" coordorigin="9625,-934" coordsize="229,255" path="m9854,-934l9625,-934,9625,-680,9854,-680,9854,-934xe" filled="true" fillcolor="#ff8080" stroked="false">
                <v:path arrowok="t"/>
                <v:fill type="solid"/>
              </v:shape>
            </v:group>
            <v:group style="position:absolute;left:9625;top:-1279;width:229;height:346" coordorigin="9625,-1279" coordsize="229,346">
              <v:shape style="position:absolute;left:9625;top:-1279;width:229;height:346" coordorigin="9625,-1279" coordsize="229,346" path="m9854,-1279l9625,-1279,9625,-934,9854,-934,9854,-1279xe" filled="true" fillcolor="#81a6bd" stroked="false">
                <v:path arrowok="t"/>
                <v:fill type="solid"/>
              </v:shape>
            </v:group>
            <v:group style="position:absolute;left:9625;top:-1921;width:229;height:642" coordorigin="9625,-1921" coordsize="229,642">
              <v:shape style="position:absolute;left:9625;top:-1921;width:229;height:642" coordorigin="9625,-1921" coordsize="229,642" path="m9854,-1921l9625,-1921,9625,-1279,9854,-1279,9854,-1921xe" filled="true" fillcolor="#ffb1b1" stroked="false">
                <v:path arrowok="t"/>
                <v:fill type="solid"/>
              </v:shape>
            </v:group>
            <v:group style="position:absolute;left:9625;top:-2193;width:229;height:273" coordorigin="9625,-2193" coordsize="229,273">
              <v:shape style="position:absolute;left:9625;top:-2193;width:229;height:273" coordorigin="9625,-2193" coordsize="229,273" path="m9854,-2193l9625,-2193,9625,-1921,9854,-1921,9854,-2193xe" filled="true" fillcolor="#b4c9d7" stroked="false">
                <v:path arrowok="t"/>
                <v:fill type="solid"/>
              </v:shape>
            </v:group>
            <v:group style="position:absolute;left:9625;top:-2514;width:229;height:322" coordorigin="9625,-2514" coordsize="229,322">
              <v:shape style="position:absolute;left:9625;top:-2514;width:229;height:322" coordorigin="9625,-2514" coordsize="229,322" path="m9854,-2514l9625,-2514,9625,-2193,9854,-2193,9854,-2514xe" filled="true" fillcolor="#ffc5c5" stroked="false">
                <v:path arrowok="t"/>
                <v:fill type="solid"/>
              </v:shape>
            </v:group>
            <v:group style="position:absolute;left:10022;top:-2747;width:2;height:2065" coordorigin="10022,-2747" coordsize="2,2065">
              <v:shape style="position:absolute;left:10022;top:-2747;width:2;height:2065" coordorigin="10022,-2747" coordsize="0,2065" path="m10022,-683l10022,-683,10022,-2747e" filled="false" stroked="true" strokeweight=".348505pt" strokecolor="#000000">
                <v:path arrowok="t"/>
              </v:shape>
            </v:group>
            <v:group style="position:absolute;left:10022;top:-683;width:43;height:2" coordorigin="10022,-683" coordsize="43,2">
              <v:shape style="position:absolute;left:10022;top:-683;width:43;height:2" coordorigin="10022,-683" coordsize="43,0" path="m10022,-683l10022,-683,10065,-683e" filled="false" stroked="true" strokeweight=".295194pt" strokecolor="#000000">
                <v:path arrowok="t"/>
              </v:shape>
            </v:group>
            <v:group style="position:absolute;left:10022;top:-889;width:43;height:2" coordorigin="10022,-889" coordsize="43,2">
              <v:shape style="position:absolute;left:10022;top:-889;width:43;height:2" coordorigin="10022,-889" coordsize="43,0" path="m10022,-889l10022,-889,10065,-889e" filled="false" stroked="true" strokeweight=".295194pt" strokecolor="#000000">
                <v:path arrowok="t"/>
              </v:shape>
            </v:group>
            <v:group style="position:absolute;left:10022;top:-1094;width:43;height:2" coordorigin="10022,-1094" coordsize="43,2">
              <v:shape style="position:absolute;left:10022;top:-1094;width:43;height:2" coordorigin="10022,-1094" coordsize="43,0" path="m10022,-1094l10022,-1094,10065,-1094e" filled="false" stroked="true" strokeweight=".295194pt" strokecolor="#000000">
                <v:path arrowok="t"/>
              </v:shape>
            </v:group>
            <v:group style="position:absolute;left:10022;top:-1300;width:43;height:2" coordorigin="10022,-1300" coordsize="43,2">
              <v:shape style="position:absolute;left:10022;top:-1300;width:43;height:2" coordorigin="10022,-1300" coordsize="43,0" path="m10022,-1300l10022,-1300,10065,-1300e" filled="false" stroked="true" strokeweight=".295194pt" strokecolor="#000000">
                <v:path arrowok="t"/>
              </v:shape>
            </v:group>
            <v:group style="position:absolute;left:10022;top:-1506;width:43;height:2" coordorigin="10022,-1506" coordsize="43,2">
              <v:shape style="position:absolute;left:10022;top:-1506;width:43;height:2" coordorigin="10022,-1506" coordsize="43,0" path="m10022,-1506l10022,-1506,10065,-1506e" filled="false" stroked="true" strokeweight=".295194pt" strokecolor="#000000">
                <v:path arrowok="t"/>
              </v:shape>
            </v:group>
            <v:group style="position:absolute;left:10022;top:-1712;width:43;height:2" coordorigin="10022,-1712" coordsize="43,2">
              <v:shape style="position:absolute;left:10022;top:-1712;width:43;height:2" coordorigin="10022,-1712" coordsize="43,0" path="m10022,-1712l10022,-1712,10065,-1712e" filled="false" stroked="true" strokeweight=".295194pt" strokecolor="#000000">
                <v:path arrowok="t"/>
              </v:shape>
            </v:group>
            <v:group style="position:absolute;left:10022;top:-1918;width:43;height:2" coordorigin="10022,-1918" coordsize="43,2">
              <v:shape style="position:absolute;left:10022;top:-1918;width:43;height:2" coordorigin="10022,-1918" coordsize="43,0" path="m10022,-1918l10022,-1918,10065,-1918e" filled="false" stroked="true" strokeweight=".295194pt" strokecolor="#000000">
                <v:path arrowok="t"/>
              </v:shape>
            </v:group>
            <v:group style="position:absolute;left:10022;top:-2124;width:43;height:2" coordorigin="10022,-2124" coordsize="43,2">
              <v:shape style="position:absolute;left:10022;top:-2124;width:43;height:2" coordorigin="10022,-2124" coordsize="43,0" path="m10022,-2124l10022,-2124,10065,-2124e" filled="false" stroked="true" strokeweight=".295194pt" strokecolor="#000000">
                <v:path arrowok="t"/>
              </v:shape>
            </v:group>
            <v:group style="position:absolute;left:10022;top:-2330;width:43;height:2" coordorigin="10022,-2330" coordsize="43,2">
              <v:shape style="position:absolute;left:10022;top:-2330;width:43;height:2" coordorigin="10022,-2330" coordsize="43,0" path="m10022,-2330l10022,-2330,10065,-2330e" filled="false" stroked="true" strokeweight=".295194pt" strokecolor="#000000">
                <v:path arrowok="t"/>
              </v:shape>
            </v:group>
            <v:group style="position:absolute;left:10022;top:-2542;width:43;height:2" coordorigin="10022,-2542" coordsize="43,2">
              <v:shape style="position:absolute;left:10022;top:-2542;width:43;height:2" coordorigin="10022,-2542" coordsize="43,0" path="m10022,-2542l10022,-2542,10065,-2542e" filled="false" stroked="true" strokeweight=".295194pt" strokecolor="#000000">
                <v:path arrowok="t"/>
              </v:shape>
            </v:group>
            <v:group style="position:absolute;left:10022;top:-2747;width:43;height:2" coordorigin="10022,-2747" coordsize="43,2">
              <v:shape style="position:absolute;left:10022;top:-2747;width:43;height:2" coordorigin="10022,-2747" coordsize="43,0" path="m10022,-2747l10022,-2747,10065,-2747e" filled="false" stroked="true" strokeweight=".295194pt" strokecolor="#000000">
                <v:path arrowok="t"/>
              </v:shape>
            </v:group>
            <v:group style="position:absolute;left:6612;top:-2747;width:2;height:2065" coordorigin="6612,-2747" coordsize="2,2065">
              <v:shape style="position:absolute;left:6612;top:-2747;width:2;height:2065" coordorigin="6612,-2747" coordsize="0,2065" path="m6612,-683l6612,-683,6612,-2747e" filled="false" stroked="true" strokeweight=".348505pt" strokecolor="#000000">
                <v:path arrowok="t"/>
              </v:shape>
            </v:group>
            <v:group style="position:absolute;left:6577;top:-683;width:36;height:2" coordorigin="6577,-683" coordsize="36,2">
              <v:shape style="position:absolute;left:6577;top:-683;width:36;height:2" coordorigin="6577,-683" coordsize="36,0" path="m6577,-683l6577,-683,6612,-683e" filled="false" stroked="true" strokeweight=".295194pt" strokecolor="#000000">
                <v:path arrowok="t"/>
              </v:shape>
            </v:group>
            <v:group style="position:absolute;left:6577;top:-907;width:36;height:2" coordorigin="6577,-907" coordsize="36,2">
              <v:shape style="position:absolute;left:6577;top:-907;width:36;height:2" coordorigin="6577,-907" coordsize="36,0" path="m6577,-907l6577,-907,6612,-907e" filled="false" stroked="true" strokeweight=".295194pt" strokecolor="#000000">
                <v:path arrowok="t"/>
              </v:shape>
            </v:group>
            <v:group style="position:absolute;left:6577;top:-1137;width:36;height:2" coordorigin="6577,-1137" coordsize="36,2">
              <v:shape style="position:absolute;left:6577;top:-1137;width:36;height:2" coordorigin="6577,-1137" coordsize="36,0" path="m6577,-1137l6577,-1137,6612,-1137e" filled="false" stroked="true" strokeweight=".295194pt" strokecolor="#000000">
                <v:path arrowok="t"/>
              </v:shape>
            </v:group>
            <v:group style="position:absolute;left:6577;top:-1367;width:36;height:2" coordorigin="6577,-1367" coordsize="36,2">
              <v:shape style="position:absolute;left:6577;top:-1367;width:36;height:2" coordorigin="6577,-1367" coordsize="36,0" path="m6577,-1367l6577,-1367,6612,-1367e" filled="false" stroked="true" strokeweight=".295194pt" strokecolor="#000000">
                <v:path arrowok="t"/>
              </v:shape>
            </v:group>
            <v:group style="position:absolute;left:6577;top:-1597;width:36;height:2" coordorigin="6577,-1597" coordsize="36,2">
              <v:shape style="position:absolute;left:6577;top:-1597;width:36;height:2" coordorigin="6577,-1597" coordsize="36,0" path="m6577,-1597l6577,-1597,6612,-1597e" filled="false" stroked="true" strokeweight=".295194pt" strokecolor="#000000">
                <v:path arrowok="t"/>
              </v:shape>
            </v:group>
            <v:group style="position:absolute;left:6577;top:-1827;width:36;height:2" coordorigin="6577,-1827" coordsize="36,2">
              <v:shape style="position:absolute;left:6577;top:-1827;width:36;height:2" coordorigin="6577,-1827" coordsize="36,0" path="m6577,-1827l6577,-1827,6612,-1827e" filled="false" stroked="true" strokeweight=".295194pt" strokecolor="#000000">
                <v:path arrowok="t"/>
              </v:shape>
            </v:group>
            <v:group style="position:absolute;left:6577;top:-2057;width:36;height:2" coordorigin="6577,-2057" coordsize="36,2">
              <v:shape style="position:absolute;left:6577;top:-2057;width:36;height:2" coordorigin="6577,-2057" coordsize="36,0" path="m6577,-2057l6577,-2057,6612,-2057e" filled="false" stroked="true" strokeweight=".295194pt" strokecolor="#000000">
                <v:path arrowok="t"/>
              </v:shape>
            </v:group>
            <v:group style="position:absolute;left:6577;top:-2287;width:36;height:2" coordorigin="6577,-2287" coordsize="36,2">
              <v:shape style="position:absolute;left:6577;top:-2287;width:36;height:2" coordorigin="6577,-2287" coordsize="36,0" path="m6577,-2287l6577,-2287,6612,-2287e" filled="false" stroked="true" strokeweight=".295194pt" strokecolor="#000000">
                <v:path arrowok="t"/>
              </v:shape>
            </v:group>
            <v:group style="position:absolute;left:6577;top:-2517;width:36;height:2" coordorigin="6577,-2517" coordsize="36,2">
              <v:shape style="position:absolute;left:6577;top:-2517;width:36;height:2" coordorigin="6577,-2517" coordsize="36,0" path="m6577,-2517l6577,-2517,6612,-2517e" filled="false" stroked="true" strokeweight=".295194pt" strokecolor="#000000">
                <v:path arrowok="t"/>
              </v:shape>
            </v:group>
            <v:group style="position:absolute;left:6577;top:-2747;width:36;height:2" coordorigin="6577,-2747" coordsize="36,2">
              <v:shape style="position:absolute;left:6577;top:-2747;width:36;height:2" coordorigin="6577,-2747" coordsize="36,0" path="m6577,-2747l6577,-2747,6612,-2747e" filled="false" stroked="true" strokeweight=".295194pt" strokecolor="#000000">
                <v:path arrowok="t"/>
              </v:shape>
            </v:group>
            <v:group style="position:absolute;left:6612;top:-683;width:3410;height:2" coordorigin="6612,-683" coordsize="3410,2">
              <v:shape style="position:absolute;left:6612;top:-683;width:3410;height:2" coordorigin="6612,-683" coordsize="3410,0" path="m6612,-683l6612,-683,10022,-683e" filled="false" stroked="true" strokeweight=".295194pt" strokecolor="#000000">
                <v:path arrowok="t"/>
              </v:shape>
            </v:group>
            <v:group style="position:absolute;left:6609;top:-664;width:7;height:2" coordorigin="6609,-664" coordsize="7,2">
              <v:shape style="position:absolute;left:6609;top:-664;width:7;height:2" coordorigin="6609,-664" coordsize="7,0" path="m6609,-664l6616,-664e" filled="false" stroked="true" strokeweight="1.8166pt" strokecolor="#000000">
                <v:path arrowok="t"/>
              </v:shape>
            </v:group>
            <v:group style="position:absolute;left:7181;top:-664;width:7;height:2" coordorigin="7181,-664" coordsize="7,2">
              <v:shape style="position:absolute;left:7181;top:-664;width:7;height:2" coordorigin="7181,-664" coordsize="7,0" path="m7181,-664l7188,-664e" filled="false" stroked="true" strokeweight="1.8166pt" strokecolor="#000000">
                <v:path arrowok="t"/>
              </v:shape>
            </v:group>
            <v:group style="position:absolute;left:7745;top:-664;width:7;height:2" coordorigin="7745,-664" coordsize="7,2">
              <v:shape style="position:absolute;left:7745;top:-664;width:7;height:2" coordorigin="7745,-664" coordsize="7,0" path="m7745,-664l7752,-664e" filled="false" stroked="true" strokeweight="1.8166pt" strokecolor="#000000">
                <v:path arrowok="t"/>
              </v:shape>
            </v:group>
            <v:group style="position:absolute;left:8317;top:-664;width:7;height:2" coordorigin="8317,-664" coordsize="7,2">
              <v:shape style="position:absolute;left:8317;top:-664;width:7;height:2" coordorigin="8317,-664" coordsize="7,0" path="m8317,-664l8324,-664e" filled="false" stroked="true" strokeweight="1.8166pt" strokecolor="#000000">
                <v:path arrowok="t"/>
              </v:shape>
            </v:group>
            <v:group style="position:absolute;left:8882;top:-664;width:7;height:2" coordorigin="8882,-664" coordsize="7,2">
              <v:shape style="position:absolute;left:8882;top:-664;width:7;height:2" coordorigin="8882,-664" coordsize="7,0" path="m8882,-664l8889,-664e" filled="false" stroked="true" strokeweight="1.8166pt" strokecolor="#000000">
                <v:path arrowok="t"/>
              </v:shape>
            </v:group>
            <v:group style="position:absolute;left:9447;top:-664;width:7;height:2" coordorigin="9447,-664" coordsize="7,2">
              <v:shape style="position:absolute;left:9447;top:-664;width:7;height:2" coordorigin="9447,-664" coordsize="7,0" path="m9447,-664l9454,-664e" filled="false" stroked="true" strokeweight="1.8166pt" strokecolor="#000000">
                <v:path arrowok="t"/>
              </v:shape>
            </v:group>
            <v:group style="position:absolute;left:10019;top:-664;width:7;height:2" coordorigin="10019,-664" coordsize="7,2">
              <v:shape style="position:absolute;left:10019;top:-664;width:7;height:2" coordorigin="10019,-664" coordsize="7,0" path="m10019,-664l10026,-664e" filled="false" stroked="true" strokeweight="1.8166pt" strokecolor="#000000">
                <v:path arrowok="t"/>
              </v:shape>
            </v:group>
            <v:group style="position:absolute;left:6902;top:-2436;width:2839;height:866" coordorigin="6902,-2436" coordsize="2839,866">
              <v:shape style="position:absolute;left:6902;top:-2436;width:2839;height:866" coordorigin="6902,-2436" coordsize="2839,866" path="m6902,-1570l6915,-1575,6928,-1580,6992,-1606,7057,-1632,7095,-1648,7108,-1653,7173,-1679,7237,-1705,7302,-1731,7366,-1757,7431,-1782,7482,-1802,7496,-1807,7562,-1832,7601,-1848,7615,-1853,7681,-1878,7747,-1904,7813,-1928,7879,-1952,7945,-1974,8011,-1995,8079,-2014,8148,-2031,8217,-2045,8286,-2058,8328,-2066,8342,-2068,8411,-2081,8480,-2095,8549,-2111,8618,-2130,8684,-2152,8750,-2176,8816,-2201,8882,-2228,8895,-2233,8961,-2260,9027,-2285,9093,-2308,9159,-2329,9228,-2347,9297,-2362,9366,-2375,9435,-2387,9504,-2398,9560,-2406,9574,-2409,9643,-2419,9712,-2431,9726,-2433,9740,-2436e" filled="false" stroked="true" strokeweight=".610992pt" strokecolor="#ff0000">
                <v:path arrowok="t"/>
              </v:shape>
              <v:shape style="position:absolute;left:6776;top:-577;width:245;height:71" type="#_x0000_t75" stroked="false">
                <v:imagedata r:id="rId159" o:title=""/>
              </v:shape>
              <v:shape style="position:absolute;left:7344;top:-577;width:246;height:71" type="#_x0000_t75" stroked="false">
                <v:imagedata r:id="rId160" o:title=""/>
              </v:shape>
              <v:shape style="position:absolute;left:7911;top:-577;width:244;height:71" type="#_x0000_t75" stroked="false">
                <v:imagedata r:id="rId161" o:title=""/>
              </v:shape>
              <v:shape style="position:absolute;left:8479;top:-577;width:247;height:71" type="#_x0000_t75" stroked="false">
                <v:imagedata r:id="rId162" o:title=""/>
              </v:shape>
              <v:shape style="position:absolute;left:9046;top:-577;width:244;height:71" type="#_x0000_t75" stroked="false">
                <v:imagedata r:id="rId163" o:title=""/>
              </v:shape>
              <v:shape style="position:absolute;left:9614;top:-577;width:244;height:71" type="#_x0000_t75" stroked="false">
                <v:imagedata r:id="rId164" o:title=""/>
              </v:shape>
              <v:shape style="position:absolute;left:9600;top:-2773;width:240;height:102" type="#_x0000_t75" stroked="false">
                <v:imagedata r:id="rId165" o:title=""/>
              </v:shape>
              <v:shape style="position:absolute;left:6717;top:-2792;width:501;height:101" type="#_x0000_t75" stroked="false">
                <v:imagedata r:id="rId166" o:title=""/>
              </v:shape>
            </v:group>
            <w10:wrap type="none"/>
          </v:group>
        </w:pict>
      </w:r>
      <w:r>
        <w:rPr/>
        <w:pict>
          <v:shape style="position:absolute;margin-left:507.569489pt;margin-top:-35.957275pt;width:12.019393pt;height:3.51pt;mso-position-horizontal-relative:page;mso-position-vertical-relative:paragraph;z-index:-425848" type="#_x0000_t75" stroked="false">
            <v:imagedata r:id="rId167" o:title=""/>
          </v:shape>
        </w:pict>
      </w:r>
      <w:r>
        <w:rPr/>
        <w:pict>
          <v:group style="position:absolute;margin-left:321.764435pt;margin-top:-35.957302pt;width:2.8pt;height:3.55pt;mso-position-horizontal-relative:page;mso-position-vertical-relative:paragraph;z-index:-425776" coordorigin="6435,-719" coordsize="56,71">
            <v:shape style="position:absolute;left:6435;top:-719;width:56;height:71" coordorigin="6435,-719" coordsize="56,71" path="m6469,-719l6459,-719,6454,-718,6451,-716,6447,-715,6444,-712,6442,-709,6439,-706,6438,-702,6437,-698,6436,-693,6435,-689,6435,-678,6468,-648,6472,-649,6476,-651,6480,-653,6483,-655,6483,-656,6460,-656,6458,-656,6455,-657,6453,-658,6452,-660,6449,-665,6448,-667,6447,-671,6447,-675,6446,-678,6446,-688,6447,-692,6447,-695,6447,-698,6460,-712,6484,-712,6483,-713,6481,-715,6477,-717,6474,-718,6469,-719xe" filled="true" fillcolor="#000000" stroked="false">
              <v:path arrowok="t"/>
              <v:fill type="solid"/>
            </v:shape>
            <v:shape style="position:absolute;left:6435;top:-719;width:56;height:71" coordorigin="6435,-719" coordsize="56,71" path="m6484,-712l6466,-712,6467,-711,6470,-711,6472,-710,6473,-709,6474,-708,6476,-707,6476,-705,6477,-703,6478,-702,6479,-700,6479,-698,6480,-695,6480,-689,6480,-687,6480,-678,6480,-676,6480,-671,6479,-669,6478,-667,6478,-665,6465,-656,6483,-656,6485,-658,6487,-661,6489,-665,6490,-669,6491,-674,6491,-678,6491,-690,6491,-695,6490,-699,6489,-703,6488,-707,6485,-710,6484,-712xe" filled="true" fillcolor="#000000" stroked="false">
              <v:path arrowok="t"/>
              <v:fill type="solid"/>
            </v:shape>
            <w10:wrap type="none"/>
          </v:group>
        </w:pict>
      </w:r>
      <w:r>
        <w:rPr/>
        <w:pict>
          <v:group style="position:absolute;margin-left:332.452820pt;margin-top:150.279160pt;width:176.45pt;height:118.9pt;mso-position-horizontal-relative:page;mso-position-vertical-relative:paragraph;z-index:-425704" coordorigin="6649,3006" coordsize="3529,2378">
            <v:group style="position:absolute;left:6865;top:4830;width:229;height:516" coordorigin="6865,4830" coordsize="229,516">
              <v:shape style="position:absolute;left:6865;top:4830;width:229;height:516" coordorigin="6865,4830" coordsize="229,516" path="m7094,4830l6865,4830,6865,5345,7094,5345,7094,4830xe" filled="true" fillcolor="#ff8080" stroked="false">
                <v:path arrowok="t"/>
                <v:fill type="solid"/>
              </v:shape>
            </v:group>
            <v:group style="position:absolute;left:6865;top:4504;width:229;height:326" coordorigin="6865,4504" coordsize="229,326">
              <v:shape style="position:absolute;left:6865;top:4504;width:229;height:326" coordorigin="6865,4504" coordsize="229,326" path="m7094,4504l6865,4504,6865,4830,7094,4830,7094,4504xe" filled="true" fillcolor="#81a6bd" stroked="false">
                <v:path arrowok="t"/>
                <v:fill type="solid"/>
              </v:shape>
            </v:group>
            <v:group style="position:absolute;left:6865;top:4267;width:229;height:237" coordorigin="6865,4267" coordsize="229,237">
              <v:shape style="position:absolute;left:6865;top:4267;width:229;height:237" coordorigin="6865,4267" coordsize="229,237" path="m7094,4267l6865,4267,6865,4504,7094,4504,7094,4267xe" filled="true" fillcolor="#ffb1b1" stroked="false">
                <v:path arrowok="t"/>
                <v:fill type="solid"/>
              </v:shape>
            </v:group>
            <v:group style="position:absolute;left:6865;top:4060;width:229;height:208" coordorigin="6865,4060" coordsize="229,208">
              <v:shape style="position:absolute;left:6865;top:4060;width:229;height:208" coordorigin="6865,4060" coordsize="229,208" path="m7094,4060l6865,4060,6865,4267,7094,4267,7094,4060xe" filled="true" fillcolor="#b4c9d7" stroked="false">
                <v:path arrowok="t"/>
                <v:fill type="solid"/>
              </v:shape>
            </v:group>
            <v:group style="position:absolute;left:6865;top:3942;width:229;height:119" coordorigin="6865,3942" coordsize="229,119">
              <v:shape style="position:absolute;left:6865;top:3942;width:229;height:119" coordorigin="6865,3942" coordsize="229,119" path="m7094,3942l6865,3942,6865,4060,7094,4060,7094,3942xe" filled="true" fillcolor="#ff0000" stroked="false">
                <v:path arrowok="t"/>
                <v:fill type="solid"/>
              </v:shape>
            </v:group>
            <v:group style="position:absolute;left:6865;top:3823;width:229;height:119" coordorigin="6865,3823" coordsize="229,119">
              <v:shape style="position:absolute;left:6865;top:3823;width:229;height:119" coordorigin="6865,3823" coordsize="229,119" path="m7094,3823l6865,3823,6865,3942,7094,3942,7094,3823xe" filled="true" fillcolor="#367097" stroked="false">
                <v:path arrowok="t"/>
                <v:fill type="solid"/>
              </v:shape>
            </v:group>
            <v:group style="position:absolute;left:6865;top:3752;width:229;height:72" coordorigin="6865,3752" coordsize="229,72">
              <v:shape style="position:absolute;left:6865;top:3752;width:229;height:72" coordorigin="6865,3752" coordsize="229,72" path="m6865,3823l7094,3823,7094,3752,6865,3752,6865,3823xe" filled="true" fillcolor="#ffc5c5" stroked="false">
                <v:path arrowok="t"/>
                <v:fill type="solid"/>
              </v:shape>
            </v:group>
            <v:group style="position:absolute;left:7443;top:4782;width:229;height:563" coordorigin="7443,4782" coordsize="229,563">
              <v:shape style="position:absolute;left:7443;top:4782;width:229;height:563" coordorigin="7443,4782" coordsize="229,563" path="m7672,4782l7443,4782,7443,5345,7672,5345,7672,4782xe" filled="true" fillcolor="#ff8080" stroked="false">
                <v:path arrowok="t"/>
                <v:fill type="solid"/>
              </v:shape>
            </v:group>
            <v:group style="position:absolute;left:7443;top:4457;width:229;height:326" coordorigin="7443,4457" coordsize="229,326">
              <v:shape style="position:absolute;left:7443;top:4457;width:229;height:326" coordorigin="7443,4457" coordsize="229,326" path="m7672,4457l7443,4457,7443,4782,7672,4782,7672,4457xe" filled="true" fillcolor="#81a6bd" stroked="false">
                <v:path arrowok="t"/>
                <v:fill type="solid"/>
              </v:shape>
            </v:group>
            <v:group style="position:absolute;left:7443;top:4220;width:229;height:237" coordorigin="7443,4220" coordsize="229,237">
              <v:shape style="position:absolute;left:7443;top:4220;width:229;height:237" coordorigin="7443,4220" coordsize="229,237" path="m7672,4220l7443,4220,7443,4457,7672,4457,7672,4220xe" filled="true" fillcolor="#ffb1b1" stroked="false">
                <v:path arrowok="t"/>
                <v:fill type="solid"/>
              </v:shape>
            </v:group>
            <v:group style="position:absolute;left:7443;top:3989;width:229;height:231" coordorigin="7443,3989" coordsize="229,231">
              <v:shape style="position:absolute;left:7443;top:3989;width:229;height:231" coordorigin="7443,3989" coordsize="229,231" path="m7672,3989l7443,3989,7443,4220,7672,4220,7672,3989xe" filled="true" fillcolor="#b4c9d7" stroked="false">
                <v:path arrowok="t"/>
                <v:fill type="solid"/>
              </v:shape>
            </v:group>
            <v:group style="position:absolute;left:7443;top:3847;width:229;height:143" coordorigin="7443,3847" coordsize="229,143">
              <v:shape style="position:absolute;left:7443;top:3847;width:229;height:143" coordorigin="7443,3847" coordsize="229,143" path="m7672,3847l7443,3847,7443,3989,7672,3989,7672,3847xe" filled="true" fillcolor="#ff0000" stroked="false">
                <v:path arrowok="t"/>
                <v:fill type="solid"/>
              </v:shape>
            </v:group>
            <v:group style="position:absolute;left:7443;top:3728;width:229;height:119" coordorigin="7443,3728" coordsize="229,119">
              <v:shape style="position:absolute;left:7443;top:3728;width:229;height:119" coordorigin="7443,3728" coordsize="229,119" path="m7672,3728l7443,3728,7443,3847,7672,3847,7672,3728xe" filled="true" fillcolor="#367097" stroked="false">
                <v:path arrowok="t"/>
                <v:fill type="solid"/>
              </v:shape>
            </v:group>
            <v:group style="position:absolute;left:7443;top:3592;width:229;height:137" coordorigin="7443,3592" coordsize="229,137">
              <v:shape style="position:absolute;left:7443;top:3592;width:229;height:137" coordorigin="7443,3592" coordsize="229,137" path="m7672,3592l7443,3592,7443,3728,7672,3728,7672,3592xe" filled="true" fillcolor="#ffc5c5" stroked="false">
                <v:path arrowok="t"/>
                <v:fill type="solid"/>
              </v:shape>
            </v:group>
            <v:group style="position:absolute;left:8015;top:4735;width:236;height:610" coordorigin="8015,4735" coordsize="236,610">
              <v:shape style="position:absolute;left:8015;top:4735;width:236;height:610" coordorigin="8015,4735" coordsize="236,610" path="m8251,4735l8015,4735,8015,5345,8251,5345,8251,4735xe" filled="true" fillcolor="#ff8080" stroked="false">
                <v:path arrowok="t"/>
                <v:fill type="solid"/>
              </v:shape>
            </v:group>
            <v:group style="position:absolute;left:8015;top:4315;width:236;height:421" coordorigin="8015,4315" coordsize="236,421">
              <v:shape style="position:absolute;left:8015;top:4315;width:236;height:421" coordorigin="8015,4315" coordsize="236,421" path="m8251,4315l8015,4315,8015,4735,8251,4735,8251,4315xe" filled="true" fillcolor="#81a6bd" stroked="false">
                <v:path arrowok="t"/>
                <v:fill type="solid"/>
              </v:shape>
            </v:group>
            <v:group style="position:absolute;left:8015;top:4107;width:236;height:208" coordorigin="8015,4107" coordsize="236,208">
              <v:shape style="position:absolute;left:8015;top:4107;width:236;height:208" coordorigin="8015,4107" coordsize="236,208" path="m8251,4107l8015,4107,8015,4315,8251,4315,8251,4107xe" filled="true" fillcolor="#ffb1b1" stroked="false">
                <v:path arrowok="t"/>
                <v:fill type="solid"/>
              </v:shape>
            </v:group>
            <v:group style="position:absolute;left:8015;top:3847;width:236;height:261" coordorigin="8015,3847" coordsize="236,261">
              <v:shape style="position:absolute;left:8015;top:3847;width:236;height:261" coordorigin="8015,3847" coordsize="236,261" path="m8251,3847l8015,3847,8015,4107,8251,4107,8251,3847xe" filled="true" fillcolor="#b4c9d7" stroked="false">
                <v:path arrowok="t"/>
                <v:fill type="solid"/>
              </v:shape>
            </v:group>
            <v:group style="position:absolute;left:8015;top:3705;width:236;height:143" coordorigin="8015,3705" coordsize="236,143">
              <v:shape style="position:absolute;left:8015;top:3705;width:236;height:143" coordorigin="8015,3705" coordsize="236,143" path="m8251,3705l8015,3705,8015,3847,8251,3847,8251,3705xe" filled="true" fillcolor="#ff0000" stroked="false">
                <v:path arrowok="t"/>
                <v:fill type="solid"/>
              </v:shape>
            </v:group>
            <v:group style="position:absolute;left:8015;top:3569;width:236;height:137" coordorigin="8015,3569" coordsize="236,137">
              <v:shape style="position:absolute;left:8015;top:3569;width:236;height:137" coordorigin="8015,3569" coordsize="236,137" path="m8251,3569l8015,3569,8015,3705,8251,3705,8251,3569xe" filled="true" fillcolor="#367097" stroked="false">
                <v:path arrowok="t"/>
                <v:fill type="solid"/>
              </v:shape>
            </v:group>
            <v:group style="position:absolute;left:8015;top:3450;width:236;height:119" coordorigin="8015,3450" coordsize="236,119">
              <v:shape style="position:absolute;left:8015;top:3450;width:236;height:119" coordorigin="8015,3450" coordsize="236,119" path="m8251,3450l8015,3450,8015,3569,8251,3569,8251,3450xe" filled="true" fillcolor="#ffc5c5" stroked="false">
                <v:path arrowok="t"/>
                <v:fill type="solid"/>
              </v:shape>
            </v:group>
            <v:group style="position:absolute;left:8594;top:4711;width:235;height:634" coordorigin="8594,4711" coordsize="235,634">
              <v:shape style="position:absolute;left:8594;top:4711;width:235;height:634" coordorigin="8594,4711" coordsize="235,634" path="m8829,4711l8594,4711,8594,5345,8829,5345,8829,4711xe" filled="true" fillcolor="#ff8080" stroked="false">
                <v:path arrowok="t"/>
                <v:fill type="solid"/>
              </v:shape>
            </v:group>
            <v:group style="position:absolute;left:8594;top:4267;width:235;height:445" coordorigin="8594,4267" coordsize="235,445">
              <v:shape style="position:absolute;left:8594;top:4267;width:235;height:445" coordorigin="8594,4267" coordsize="235,445" path="m8829,4267l8594,4267,8594,4711,8829,4711,8829,4267xe" filled="true" fillcolor="#81a6bd" stroked="false">
                <v:path arrowok="t"/>
                <v:fill type="solid"/>
              </v:shape>
            </v:group>
            <v:group style="position:absolute;left:8594;top:4013;width:235;height:255" coordorigin="8594,4013" coordsize="235,255">
              <v:shape style="position:absolute;left:8594;top:4013;width:235;height:255" coordorigin="8594,4013" coordsize="235,255" path="m8829,4013l8594,4013,8594,4267,8829,4267,8829,4013xe" filled="true" fillcolor="#ffb1b1" stroked="false">
                <v:path arrowok="t"/>
                <v:fill type="solid"/>
              </v:shape>
            </v:group>
            <v:group style="position:absolute;left:8594;top:3752;width:235;height:261" coordorigin="8594,3752" coordsize="235,261">
              <v:shape style="position:absolute;left:8594;top:3752;width:235;height:261" coordorigin="8594,3752" coordsize="235,261" path="m8829,3752l8594,3752,8594,4013,8829,4013,8829,3752xe" filled="true" fillcolor="#b4c9d7" stroked="false">
                <v:path arrowok="t"/>
                <v:fill type="solid"/>
              </v:shape>
            </v:group>
            <v:group style="position:absolute;left:8594;top:3592;width:235;height:160" coordorigin="8594,3592" coordsize="235,160">
              <v:shape style="position:absolute;left:8594;top:3592;width:235;height:160" coordorigin="8594,3592" coordsize="235,160" path="m8829,3592l8594,3592,8594,3752,8829,3752,8829,3592xe" filled="true" fillcolor="#ff0000" stroked="false">
                <v:path arrowok="t"/>
                <v:fill type="solid"/>
              </v:shape>
            </v:group>
            <v:group style="position:absolute;left:8594;top:3426;width:235;height:166" coordorigin="8594,3426" coordsize="235,166">
              <v:shape style="position:absolute;left:8594;top:3426;width:235;height:166" coordorigin="8594,3426" coordsize="235,166" path="m8829,3426l8594,3426,8594,3592,8829,3592,8829,3426xe" filled="true" fillcolor="#367097" stroked="false">
                <v:path arrowok="t"/>
                <v:fill type="solid"/>
              </v:shape>
            </v:group>
            <v:group style="position:absolute;left:8594;top:3284;width:235;height:143" coordorigin="8594,3284" coordsize="235,143">
              <v:shape style="position:absolute;left:8594;top:3284;width:235;height:143" coordorigin="8594,3284" coordsize="235,143" path="m8829,3284l8594,3284,8594,3426,8829,3426,8829,3284xe" filled="true" fillcolor="#ffc5c5" stroked="false">
                <v:path arrowok="t"/>
                <v:fill type="solid"/>
              </v:shape>
            </v:group>
            <v:group style="position:absolute;left:9172;top:4688;width:229;height:658" coordorigin="9172,4688" coordsize="229,658">
              <v:shape style="position:absolute;left:9172;top:4688;width:229;height:658" coordorigin="9172,4688" coordsize="229,658" path="m9401,4688l9172,4688,9172,5345,9401,5345,9401,4688xe" filled="true" fillcolor="#ff8080" stroked="false">
                <v:path arrowok="t"/>
                <v:fill type="solid"/>
              </v:shape>
            </v:group>
            <v:group style="position:absolute;left:9172;top:4220;width:229;height:468" coordorigin="9172,4220" coordsize="229,468">
              <v:shape style="position:absolute;left:9172;top:4220;width:229;height:468" coordorigin="9172,4220" coordsize="229,468" path="m9401,4220l9172,4220,9172,4688,9401,4688,9401,4220xe" filled="true" fillcolor="#81a6bd" stroked="false">
                <v:path arrowok="t"/>
                <v:fill type="solid"/>
              </v:shape>
            </v:group>
            <v:group style="position:absolute;left:9172;top:3894;width:229;height:326" coordorigin="9172,3894" coordsize="229,326">
              <v:shape style="position:absolute;left:9172;top:3894;width:229;height:326" coordorigin="9172,3894" coordsize="229,326" path="m9401,3894l9172,3894,9172,4220,9401,4220,9401,3894xe" filled="true" fillcolor="#ffb1b1" stroked="false">
                <v:path arrowok="t"/>
                <v:fill type="solid"/>
              </v:shape>
            </v:group>
            <v:group style="position:absolute;left:9172;top:3640;width:229;height:255" coordorigin="9172,3640" coordsize="229,255">
              <v:shape style="position:absolute;left:9172;top:3640;width:229;height:255" coordorigin="9172,3640" coordsize="229,255" path="m9401,3640l9172,3640,9172,3894,9401,3894,9401,3640xe" filled="true" fillcolor="#b4c9d7" stroked="false">
                <v:path arrowok="t"/>
                <v:fill type="solid"/>
              </v:shape>
            </v:group>
            <v:group style="position:absolute;left:9172;top:3474;width:229;height:166" coordorigin="9172,3474" coordsize="229,166">
              <v:shape style="position:absolute;left:9172;top:3474;width:229;height:166" coordorigin="9172,3474" coordsize="229,166" path="m9401,3474l9172,3474,9172,3640,9401,3640,9401,3474xe" filled="true" fillcolor="#ff0000" stroked="false">
                <v:path arrowok="t"/>
                <v:fill type="solid"/>
              </v:shape>
            </v:group>
            <v:group style="position:absolute;left:9172;top:3267;width:229;height:208" coordorigin="9172,3267" coordsize="229,208">
              <v:shape style="position:absolute;left:9172;top:3267;width:229;height:208" coordorigin="9172,3267" coordsize="229,208" path="m9401,3267l9172,3267,9172,3474,9401,3474,9401,3267xe" filled="true" fillcolor="#367097" stroked="false">
                <v:path arrowok="t"/>
                <v:fill type="solid"/>
              </v:shape>
            </v:group>
            <v:group style="position:absolute;left:9172;top:3196;width:229;height:72" coordorigin="9172,3196" coordsize="229,72">
              <v:shape style="position:absolute;left:9172;top:3196;width:229;height:72" coordorigin="9172,3196" coordsize="229,72" path="m9172,3267l9401,3267,9401,3196,9172,3196,9172,3267xe" filled="true" fillcolor="#ffc5c5" stroked="false">
                <v:path arrowok="t"/>
                <v:fill type="solid"/>
              </v:shape>
            </v:group>
            <v:group style="position:absolute;left:9750;top:4640;width:229;height:705" coordorigin="9750,4640" coordsize="229,705">
              <v:shape style="position:absolute;left:9750;top:4640;width:229;height:705" coordorigin="9750,4640" coordsize="229,705" path="m9979,4640l9750,4640,9750,5345,9979,5345,9979,4640xe" filled="true" fillcolor="#ff8080" stroked="false">
                <v:path arrowok="t"/>
                <v:fill type="solid"/>
              </v:shape>
            </v:group>
            <v:group style="position:absolute;left:9750;top:4149;width:229;height:492" coordorigin="9750,4149" coordsize="229,492">
              <v:shape style="position:absolute;left:9750;top:4149;width:229;height:492" coordorigin="9750,4149" coordsize="229,492" path="m9979,4149l9750,4149,9750,4640,9979,4640,9979,4149xe" filled="true" fillcolor="#81a6bd" stroked="false">
                <v:path arrowok="t"/>
                <v:fill type="solid"/>
              </v:shape>
            </v:group>
            <v:group style="position:absolute;left:9750;top:3847;width:229;height:302" coordorigin="9750,3847" coordsize="229,302">
              <v:shape style="position:absolute;left:9750;top:3847;width:229;height:302" coordorigin="9750,3847" coordsize="229,302" path="m9979,3847l9750,3847,9750,4149,9979,4149,9979,3847xe" filled="true" fillcolor="#ffb1b1" stroked="false">
                <v:path arrowok="t"/>
                <v:fill type="solid"/>
              </v:shape>
            </v:group>
            <v:group style="position:absolute;left:9750;top:3569;width:229;height:279" coordorigin="9750,3569" coordsize="229,279">
              <v:shape style="position:absolute;left:9750;top:3569;width:229;height:279" coordorigin="9750,3569" coordsize="229,279" path="m9979,3569l9750,3569,9750,3847,9979,3847,9979,3569xe" filled="true" fillcolor="#b4c9d7" stroked="false">
                <v:path arrowok="t"/>
                <v:fill type="solid"/>
              </v:shape>
            </v:group>
            <v:group style="position:absolute;left:9750;top:3332;width:229;height:237" coordorigin="9750,3332" coordsize="229,237">
              <v:shape style="position:absolute;left:9750;top:3332;width:229;height:237" coordorigin="9750,3332" coordsize="229,237" path="m9979,3332l9750,3332,9750,3569,9979,3569,9979,3332xe" filled="true" fillcolor="#ff0000" stroked="false">
                <v:path arrowok="t"/>
                <v:fill type="solid"/>
              </v:shape>
            </v:group>
            <v:group style="position:absolute;left:9750;top:3196;width:229;height:137" coordorigin="9750,3196" coordsize="229,137">
              <v:shape style="position:absolute;left:9750;top:3196;width:229;height:137" coordorigin="9750,3196" coordsize="229,137" path="m9979,3196l9750,3196,9750,3332,9979,3332,9979,3196xe" filled="true" fillcolor="#367097" stroked="false">
                <v:path arrowok="t"/>
                <v:fill type="solid"/>
              </v:shape>
            </v:group>
            <v:group style="position:absolute;left:9750;top:3101;width:229;height:95" coordorigin="9750,3101" coordsize="229,95">
              <v:shape style="position:absolute;left:9750;top:3101;width:229;height:95" coordorigin="9750,3101" coordsize="229,95" path="m9979,3101l9750,3101,9750,3196,9979,3196,9979,3101xe" filled="true" fillcolor="#ffc5c5" stroked="false">
                <v:path arrowok="t"/>
                <v:fill type="solid"/>
              </v:shape>
            </v:group>
            <v:group style="position:absolute;left:6690;top:3009;width:2;height:2333" coordorigin="6690,3009" coordsize="2,2333">
              <v:shape style="position:absolute;left:6690;top:3009;width:2;height:2333" coordorigin="6690,3009" coordsize="0,2333" path="m6690,5342l6690,5342,6690,3009e" filled="false" stroked="true" strokeweight=".309842pt" strokecolor="#000000">
                <v:path arrowok="t"/>
              </v:shape>
            </v:group>
            <v:group style="position:absolute;left:6652;top:5342;width:39;height:2" coordorigin="6652,5342" coordsize="39,2">
              <v:shape style="position:absolute;left:6652;top:5342;width:39;height:2" coordorigin="6652,5342" coordsize="39,0" path="m6652,5342l6652,5342,6690,5342e" filled="false" stroked="true" strokeweight=".288626pt" strokecolor="#000000">
                <v:path arrowok="t"/>
              </v:shape>
            </v:group>
            <v:group style="position:absolute;left:6652;top:5111;width:39;height:2" coordorigin="6652,5111" coordsize="39,2">
              <v:shape style="position:absolute;left:6652;top:5111;width:39;height:2" coordorigin="6652,5111" coordsize="39,0" path="m6652,5111l6652,5111,6690,5111e" filled="false" stroked="true" strokeweight=".288626pt" strokecolor="#000000">
                <v:path arrowok="t"/>
              </v:shape>
            </v:group>
            <v:group style="position:absolute;left:6652;top:4874;width:39;height:2" coordorigin="6652,4874" coordsize="39,2">
              <v:shape style="position:absolute;left:6652;top:4874;width:39;height:2" coordorigin="6652,4874" coordsize="39,0" path="m6652,4874l6652,4874,6690,4874e" filled="false" stroked="true" strokeweight=".288626pt" strokecolor="#000000">
                <v:path arrowok="t"/>
              </v:shape>
            </v:group>
            <v:group style="position:absolute;left:6652;top:4643;width:39;height:2" coordorigin="6652,4643" coordsize="39,2">
              <v:shape style="position:absolute;left:6652;top:4643;width:39;height:2" coordorigin="6652,4643" coordsize="39,0" path="m6652,4643l6652,4643,6690,4643e" filled="false" stroked="true" strokeweight=".288626pt" strokecolor="#000000">
                <v:path arrowok="t"/>
              </v:shape>
            </v:group>
            <v:group style="position:absolute;left:6652;top:4406;width:39;height:2" coordorigin="6652,4406" coordsize="39,2">
              <v:shape style="position:absolute;left:6652;top:4406;width:39;height:2" coordorigin="6652,4406" coordsize="39,0" path="m6652,4406l6652,4406,6690,4406e" filled="false" stroked="true" strokeweight=".288626pt" strokecolor="#000000">
                <v:path arrowok="t"/>
              </v:shape>
            </v:group>
            <v:group style="position:absolute;left:6652;top:4175;width:39;height:2" coordorigin="6652,4175" coordsize="39,2">
              <v:shape style="position:absolute;left:6652;top:4175;width:39;height:2" coordorigin="6652,4175" coordsize="39,0" path="m6652,4175l6652,4175,6690,4175e" filled="false" stroked="true" strokeweight=".288626pt" strokecolor="#000000">
                <v:path arrowok="t"/>
              </v:shape>
            </v:group>
            <v:group style="position:absolute;left:6652;top:3938;width:39;height:2" coordorigin="6652,3938" coordsize="39,2">
              <v:shape style="position:absolute;left:6652;top:3938;width:39;height:2" coordorigin="6652,3938" coordsize="39,0" path="m6652,3938l6652,3938,6690,3938e" filled="false" stroked="true" strokeweight=".288626pt" strokecolor="#000000">
                <v:path arrowok="t"/>
              </v:shape>
            </v:group>
            <v:group style="position:absolute;left:6652;top:3708;width:39;height:2" coordorigin="6652,3708" coordsize="39,2">
              <v:shape style="position:absolute;left:6652;top:3708;width:39;height:2" coordorigin="6652,3708" coordsize="39,0" path="m6652,3708l6652,3708,6690,3708e" filled="false" stroked="true" strokeweight=".288626pt" strokecolor="#000000">
                <v:path arrowok="t"/>
              </v:shape>
            </v:group>
            <v:group style="position:absolute;left:6652;top:3477;width:39;height:2" coordorigin="6652,3477" coordsize="39,2">
              <v:shape style="position:absolute;left:6652;top:3477;width:39;height:2" coordorigin="6652,3477" coordsize="39,0" path="m6652,3477l6652,3477,6690,3477e" filled="false" stroked="true" strokeweight=".288626pt" strokecolor="#000000">
                <v:path arrowok="t"/>
              </v:shape>
            </v:group>
            <v:group style="position:absolute;left:6652;top:3240;width:39;height:2" coordorigin="6652,3240" coordsize="39,2">
              <v:shape style="position:absolute;left:6652;top:3240;width:39;height:2" coordorigin="6652,3240" coordsize="39,0" path="m6652,3240l6652,3240,6690,3240e" filled="false" stroked="true" strokeweight=".288626pt" strokecolor="#000000">
                <v:path arrowok="t"/>
              </v:shape>
            </v:group>
            <v:group style="position:absolute;left:6652;top:3009;width:39;height:2" coordorigin="6652,3009" coordsize="39,2">
              <v:shape style="position:absolute;left:6652;top:3009;width:39;height:2" coordorigin="6652,3009" coordsize="39,0" path="m6652,3009l6652,3009,6690,3009e" filled="false" stroked="true" strokeweight=".288626pt" strokecolor="#000000">
                <v:path arrowok="t"/>
              </v:shape>
            </v:group>
            <v:group style="position:absolute;left:6690;top:5342;width:3464;height:2" coordorigin="6690,5342" coordsize="3464,2">
              <v:shape style="position:absolute;left:6690;top:5342;width:3464;height:2" coordorigin="6690,5342" coordsize="3464,0" path="m6690,5342l6690,5342,10154,5342e" filled="false" stroked="true" strokeweight=".288626pt" strokecolor="#000000">
                <v:path arrowok="t"/>
              </v:shape>
            </v:group>
            <v:group style="position:absolute;left:6687;top:5362;width:7;height:2" coordorigin="6687,5362" coordsize="7,2">
              <v:shape style="position:absolute;left:6687;top:5362;width:7;height:2" coordorigin="6687,5362" coordsize="7,0" path="m6687,5362l6693,5362e" filled="false" stroked="true" strokeweight="2.064805pt" strokecolor="#000000">
                <v:path arrowok="t"/>
              </v:shape>
            </v:group>
            <v:group style="position:absolute;left:7265;top:5362;width:7;height:2" coordorigin="7265,5362" coordsize="7,2">
              <v:shape style="position:absolute;left:7265;top:5362;width:7;height:2" coordorigin="7265,5362" coordsize="7,0" path="m7265,5362l7272,5362e" filled="false" stroked="true" strokeweight="2.064805pt" strokecolor="#000000">
                <v:path arrowok="t"/>
              </v:shape>
            </v:group>
            <v:group style="position:absolute;left:7844;top:5362;width:7;height:2" coordorigin="7844,5362" coordsize="7,2">
              <v:shape style="position:absolute;left:7844;top:5362;width:7;height:2" coordorigin="7844,5362" coordsize="7,0" path="m7844,5362l7850,5362e" filled="false" stroked="true" strokeweight="2.064805pt" strokecolor="#000000">
                <v:path arrowok="t"/>
              </v:shape>
            </v:group>
            <v:group style="position:absolute;left:8416;top:5362;width:7;height:2" coordorigin="8416,5362" coordsize="7,2">
              <v:shape style="position:absolute;left:8416;top:5362;width:7;height:2" coordorigin="8416,5362" coordsize="7,0" path="m8416,5362l8422,5362e" filled="false" stroked="true" strokeweight="2.064805pt" strokecolor="#000000">
                <v:path arrowok="t"/>
              </v:shape>
            </v:group>
            <v:group style="position:absolute;left:8994;top:5362;width:7;height:2" coordorigin="8994,5362" coordsize="7,2">
              <v:shape style="position:absolute;left:8994;top:5362;width:7;height:2" coordorigin="8994,5362" coordsize="7,0" path="m8994,5362l9000,5362e" filled="false" stroked="true" strokeweight="2.064805pt" strokecolor="#000000">
                <v:path arrowok="t"/>
              </v:shape>
            </v:group>
            <v:group style="position:absolute;left:9573;top:5362;width:7;height:2" coordorigin="9573,5362" coordsize="7,2">
              <v:shape style="position:absolute;left:9573;top:5362;width:7;height:2" coordorigin="9573,5362" coordsize="7,0" path="m9573,5362l9579,5362e" filled="false" stroked="true" strokeweight="2.064805pt" strokecolor="#000000">
                <v:path arrowok="t"/>
              </v:shape>
            </v:group>
            <v:group style="position:absolute;left:10151;top:5362;width:7;height:2" coordorigin="10151,5362" coordsize="7,2">
              <v:shape style="position:absolute;left:10151;top:5362;width:7;height:2" coordorigin="10151,5362" coordsize="7,0" path="m10151,5362l10157,5362e" filled="false" stroked="true" strokeweight="2.064805pt" strokecolor="#000000">
                <v:path arrowok="t"/>
              </v:shape>
              <v:shape style="position:absolute;left:6817;top:3009;width:490;height:110" type="#_x0000_t75" stroked="false">
                <v:imagedata r:id="rId168" o:title=""/>
              </v:shape>
            </v:group>
            <w10:wrap type="none"/>
          </v:group>
        </w:pict>
      </w:r>
      <w:r>
        <w:rPr/>
        <w:pict>
          <v:shape style="position:absolute;margin-left:322.50946pt;margin-top:183.3685pt;width:5.671296pt;height:3.825pt;mso-position-horizontal-relative:page;mso-position-vertical-relative:paragraph;z-index:7168" type="#_x0000_t75" stroked="false">
            <v:imagedata r:id="rId169" o:title=""/>
          </v:shape>
        </w:pict>
      </w:r>
      <w:r>
        <w:rPr/>
        <w:pict>
          <v:group style="position:absolute;margin-left:322.330719pt;margin-top:171.668976pt;width:6.05pt;height:3.9pt;mso-position-horizontal-relative:page;mso-position-vertical-relative:paragraph;z-index:-425488" coordorigin="6447,3433" coordsize="121,78">
            <v:group style="position:absolute;left:6447;top:3434;width:58;height:76" coordorigin="6447,3434" coordsize="58,76">
              <v:shape style="position:absolute;left:6447;top:3434;width:58;height:76" coordorigin="6447,3434" coordsize="58,76" path="m6490,3510l6485,3510,6486,3510,6490,3510,6490,3510xe" filled="true" fillcolor="#000000" stroked="false">
                <v:path arrowok="t"/>
                <v:fill type="solid"/>
              </v:shape>
              <v:shape style="position:absolute;left:6447;top:3434;width:58;height:76" coordorigin="6447,3434" coordsize="58,76" path="m6491,3509l6484,3509,6485,3510,6491,3510,6491,3509xe" filled="true" fillcolor="#000000" stroked="false">
                <v:path arrowok="t"/>
                <v:fill type="solid"/>
              </v:shape>
              <v:shape style="position:absolute;left:6447;top:3434;width:58;height:76" coordorigin="6447,3434" coordsize="58,76" path="m6493,3492l6483,3492,6483,3508,6483,3508,6483,3509,6483,3509,6483,3509,6484,3509,6492,3509,6492,3509,6493,3509,6493,3509,6493,3508,6493,3508,6493,3492xe" filled="true" fillcolor="#000000" stroked="false">
                <v:path arrowok="t"/>
                <v:fill type="solid"/>
              </v:shape>
              <v:shape style="position:absolute;left:6447;top:3434;width:58;height:76" coordorigin="6447,3434" coordsize="58,76" path="m6489,3434l6481,3434,6480,3434,6480,3435,6479,3435,6478,3435,6478,3435,6478,3435,6477,3436,6477,3436,6448,3481,6448,3482,6447,3484,6447,3484,6447,3485,6447,3486,6447,3486,6447,3490,6447,3490,6447,3491,6447,3491,6447,3491,6448,3492,6448,3492,6448,3492,6449,3492,6503,3492,6503,3492,6504,3491,6504,3490,6505,3489,6505,3487,6504,3486,6504,3485,6503,3484,6503,3484,6456,3484,6483,3443,6493,3443,6493,3436,6493,3436,6493,3435,6492,3435,6492,3435,6491,3435,6490,3434,6490,3434,6489,3434xe" filled="true" fillcolor="#000000" stroked="false">
                <v:path arrowok="t"/>
                <v:fill type="solid"/>
              </v:shape>
              <v:shape style="position:absolute;left:6447;top:3434;width:58;height:76" coordorigin="6447,3434" coordsize="58,76" path="m6493,3443l6483,3443,6483,3484,6493,3484,6493,3443xe" filled="true" fillcolor="#000000" stroked="false">
                <v:path arrowok="t"/>
                <v:fill type="solid"/>
              </v:shape>
            </v:group>
            <v:group style="position:absolute;left:6512;top:3433;width:56;height:78" coordorigin="6512,3433" coordsize="56,78">
              <v:shape style="position:absolute;left:6512;top:3433;width:56;height:78" coordorigin="6512,3433" coordsize="56,78" path="m6545,3433l6535,3433,6531,3434,6527,3436,6523,3438,6520,3441,6518,3444,6516,3448,6514,3452,6513,3456,6512,3461,6512,3466,6512,3478,6512,3484,6513,3488,6514,3493,6515,3497,6518,3500,6520,3504,6522,3506,6526,3508,6529,3510,6534,3510,6544,3510,6548,3510,6552,3508,6556,3506,6559,3503,6559,3502,6536,3502,6534,3502,6524,3486,6523,3482,6523,3478,6523,3467,6523,3463,6524,3456,6525,3453,6526,3450,6527,3448,6529,3445,6531,3444,6533,3442,6536,3442,6560,3442,6559,3440,6556,3438,6553,3436,6550,3434,6545,3433xe" filled="true" fillcolor="#000000" stroked="false">
                <v:path arrowok="t"/>
                <v:fill type="solid"/>
              </v:shape>
              <v:shape style="position:absolute;left:6512;top:3433;width:56;height:78" coordorigin="6512,3433" coordsize="56,78" path="m6560,3442l6542,3442,6543,3442,6545,3442,6556,3462,6556,3465,6556,3478,6556,3480,6556,3483,6556,3485,6555,3490,6554,3492,6553,3494,6552,3496,6551,3497,6550,3498,6549,3500,6547,3501,6545,3501,6544,3502,6541,3502,6559,3502,6567,3478,6567,3465,6567,3460,6566,3455,6565,3451,6563,3447,6561,3443,6560,3442xe" filled="true" fillcolor="#000000" stroked="false">
                <v:path arrowok="t"/>
                <v:fill type="solid"/>
              </v:shape>
            </v:group>
            <w10:wrap type="none"/>
          </v:group>
        </w:pict>
      </w:r>
      <w:r>
        <w:rPr/>
        <w:pict>
          <v:group style="position:absolute;margin-left:322.330719pt;margin-top:160.0242pt;width:5.9pt;height:3.85pt;mso-position-horizontal-relative:page;mso-position-vertical-relative:paragraph;z-index:-425464" coordorigin="6447,3200" coordsize="118,77">
            <v:group style="position:absolute;left:6447;top:3200;width:58;height:76" coordorigin="6447,3200" coordsize="58,76">
              <v:shape style="position:absolute;left:6447;top:3200;width:58;height:76" coordorigin="6447,3200" coordsize="58,76" path="m6492,3275l6484,3275,6484,3276,6485,3276,6491,3276,6491,3276,6492,3275xe" filled="true" fillcolor="#000000" stroked="false">
                <v:path arrowok="t"/>
                <v:fill type="solid"/>
              </v:shape>
              <v:shape style="position:absolute;left:6447;top:3200;width:58;height:76" coordorigin="6447,3200" coordsize="58,76" path="m6493,3258l6483,3258,6483,3274,6483,3275,6483,3275,6483,3275,6483,3275,6492,3275,6493,3275,6493,3275,6493,3275,6493,3274,6493,3258xe" filled="true" fillcolor="#000000" stroked="false">
                <v:path arrowok="t"/>
                <v:fill type="solid"/>
              </v:shape>
              <v:shape style="position:absolute;left:6447;top:3200;width:58;height:76" coordorigin="6447,3200" coordsize="58,76" path="m6490,3201l6480,3201,6479,3201,6478,3201,6478,3201,6478,3202,6477,3202,6477,3202,6448,3248,6448,3248,6448,3249,6448,3249,6447,3250,6447,3250,6447,3250,6447,3251,6447,3252,6447,3253,6447,3256,6447,3256,6447,3257,6447,3257,6447,3258,6448,3258,6448,3258,6448,3258,6449,3258,6449,3258,6503,3258,6503,3258,6504,3257,6504,3256,6505,3256,6505,3253,6504,3252,6504,3251,6503,3250,6503,3250,6456,3250,6483,3209,6493,3209,6493,3202,6493,3202,6493,3202,6492,3201,6492,3201,6491,3201,6490,3201xe" filled="true" fillcolor="#000000" stroked="false">
                <v:path arrowok="t"/>
                <v:fill type="solid"/>
              </v:shape>
              <v:shape style="position:absolute;left:6447;top:3200;width:58;height:76" coordorigin="6447,3200" coordsize="58,76" path="m6493,3209l6483,3209,6483,3250,6493,3250,6493,3209xe" filled="true" fillcolor="#000000" stroked="false">
                <v:path arrowok="t"/>
                <v:fill type="solid"/>
              </v:shape>
              <v:shape style="position:absolute;left:6447;top:3200;width:58;height:76" coordorigin="6447,3200" coordsize="58,76" path="m6489,3200l6481,3200,6480,3201,6490,3201,6489,3200xe" filled="true" fillcolor="#000000" stroked="false">
                <v:path arrowok="t"/>
                <v:fill type="solid"/>
              </v:shape>
            </v:group>
            <v:group style="position:absolute;left:6514;top:3201;width:51;height:76" coordorigin="6514,3201" coordsize="51,76">
              <v:shape style="position:absolute;left:6514;top:3201;width:51;height:76" coordorigin="6514,3201" coordsize="51,76" path="m6516,3264l6515,3264,6515,3264,6514,3264,6514,3264,6514,3265,6514,3266,6514,3270,6514,3271,6514,3271,6514,3271,6514,3272,6514,3272,6515,3272,6515,3272,6515,3273,6516,3273,6532,3277,6539,3277,6556,3270,6558,3268,6531,3268,6528,3268,6526,3268,6524,3267,6522,3267,6521,3266,6519,3266,6518,3265,6517,3264,6516,3264,6516,3264xe" filled="true" fillcolor="#000000" stroked="false">
                <v:path arrowok="t"/>
                <v:fill type="solid"/>
              </v:shape>
              <v:shape style="position:absolute;left:6514;top:3201;width:51;height:76" coordorigin="6514,3201" coordsize="51,76" path="m6560,3238l6536,3238,6539,3238,6542,3239,6544,3239,6546,3240,6548,3242,6550,3243,6551,3244,6552,3248,6553,3250,6553,3255,6552,3258,6551,3260,6551,3262,6537,3268,6558,3268,6559,3268,6561,3265,6563,3259,6564,3256,6564,3248,6564,3245,6561,3240,6560,3238xe" filled="true" fillcolor="#000000" stroked="false">
                <v:path arrowok="t"/>
                <v:fill type="solid"/>
              </v:shape>
              <v:shape style="position:absolute;left:6514;top:3201;width:51;height:76" coordorigin="6514,3201" coordsize="51,76" path="m6557,3201l6520,3201,6519,3201,6519,3202,6518,3202,6518,3203,6518,3236,6518,3237,6519,3238,6520,3239,6522,3239,6524,3238,6526,3238,6528,3238,6530,3238,6560,3238,6557,3236,6555,3234,6552,3232,6549,3232,6545,3230,6527,3230,6527,3209,6558,3209,6558,3209,6559,3208,6559,3207,6559,3206,6559,3204,6559,3204,6559,3203,6559,3202,6559,3202,6559,3202,6558,3201,6558,3201,6558,3201,6557,3201xe" filled="true" fillcolor="#000000" stroked="false">
                <v:path arrowok="t"/>
                <v:fill type="solid"/>
              </v:shape>
              <v:shape style="position:absolute;left:6514;top:3201;width:51;height:76" coordorigin="6514,3201" coordsize="51,76" path="m6541,3230l6530,3230,6528,3230,6527,3230,6545,3230,6541,3230xe" filled="true" fillcolor="#000000" stroked="false">
                <v:path arrowok="t"/>
                <v:fill type="solid"/>
              </v:shape>
            </v:group>
            <w10:wrap type="none"/>
          </v:group>
        </w:pict>
      </w:r>
      <w:r>
        <w:rPr/>
        <w:pict>
          <v:group style="position:absolute;margin-left:322.497528pt;margin-top:148.290649pt;width:5.9pt;height:3.85pt;mso-position-horizontal-relative:page;mso-position-vertical-relative:paragraph;z-index:-425440" coordorigin="6450,2966" coordsize="118,77">
            <v:group style="position:absolute;left:6450;top:2967;width:51;height:76" coordorigin="6450,2967" coordsize="51,76">
              <v:shape style="position:absolute;left:6450;top:2967;width:51;height:76" coordorigin="6450,2967" coordsize="51,76" path="m6452,3030l6451,3030,6451,3030,6451,3030,6451,3031,6450,3031,6450,3031,6450,3032,6450,3032,6450,3036,6450,3037,6450,3037,6450,3037,6450,3038,6451,3038,6451,3038,6451,3038,6451,3038,6452,3039,6452,3039,6453,3040,6454,3040,6456,3041,6458,3041,6461,3042,6464,3042,6466,3043,6475,3043,6479,3042,6486,3040,6490,3038,6494,3034,6467,3034,6465,3034,6460,3033,6459,3033,6457,3032,6456,3032,6454,3031,6454,3031,6453,3030,6452,3030xe" filled="true" fillcolor="#000000" stroked="false">
                <v:path arrowok="t"/>
                <v:fill type="solid"/>
              </v:shape>
              <v:shape style="position:absolute;left:6450;top:2967;width:51;height:76" coordorigin="6450,2967" coordsize="51,76" path="m6496,3004l6472,3004,6475,3004,6478,3005,6488,3012,6489,3014,6489,3016,6489,3021,6489,3024,6488,3026,6487,3028,6486,3029,6482,3032,6480,3033,6478,3034,6476,3034,6473,3034,6494,3034,6495,3034,6497,3031,6500,3025,6501,3022,6501,3014,6500,3011,6498,3006,6496,3004xe" filled="true" fillcolor="#000000" stroked="false">
                <v:path arrowok="t"/>
                <v:fill type="solid"/>
              </v:shape>
              <v:shape style="position:absolute;left:6450;top:2967;width:51;height:76" coordorigin="6450,2967" coordsize="51,76" path="m6494,2967l6457,2967,6456,2967,6455,2968,6454,2968,6454,2969,6454,3002,6454,3004,6455,3004,6456,3005,6460,3005,6462,3004,6464,3004,6466,3004,6496,3004,6496,3004,6494,3002,6491,3000,6489,2999,6485,2998,6482,2997,6480,2996,6463,2996,6463,2976,6494,2976,6495,2975,6495,2974,6495,2974,6496,2972,6496,2970,6495,2969,6495,2969,6495,2968,6495,2968,6495,2967,6494,2967,6494,2967xe" filled="true" fillcolor="#000000" stroked="false">
                <v:path arrowok="t"/>
                <v:fill type="solid"/>
              </v:shape>
              <v:shape style="position:absolute;left:6450;top:2967;width:51;height:76" coordorigin="6450,2967" coordsize="51,76" path="m6478,2996l6471,2996,6469,2996,6465,2996,6463,2996,6480,2996,6478,2996xe" filled="true" fillcolor="#000000" stroked="false">
                <v:path arrowok="t"/>
                <v:fill type="solid"/>
              </v:shape>
            </v:group>
            <v:group style="position:absolute;left:6512;top:2966;width:56;height:77" coordorigin="6512,2966" coordsize="56,77">
              <v:shape style="position:absolute;left:6512;top:2966;width:56;height:77" coordorigin="6512,2966" coordsize="56,77" path="m6545,2966l6535,2966,6531,2967,6527,2968,6523,2970,6520,2973,6518,2976,6516,2980,6514,2984,6513,2989,6512,2994,6512,2999,6512,3011,6512,3016,6513,3021,6514,3026,6515,3030,6518,3033,6520,3036,6522,3039,6526,3040,6529,3042,6534,3043,6544,3043,6559,3035,6536,3035,6534,3034,6532,3033,6530,3032,6528,3030,6526,3028,6525,3025,6524,3022,6524,3018,6523,3014,6523,3010,6523,3000,6523,2996,6523,2992,6524,2988,6525,2985,6526,2983,6527,2980,6529,2978,6531,2976,6533,2975,6536,2974,6560,2974,6559,2972,6556,2970,6553,2968,6550,2967,6545,2966xe" filled="true" fillcolor="#000000" stroked="false">
                <v:path arrowok="t"/>
                <v:fill type="solid"/>
              </v:shape>
              <v:shape style="position:absolute;left:6512;top:2966;width:56;height:77" coordorigin="6512,2966" coordsize="56,77" path="m6560,2974l6542,2974,6545,2975,6546,2975,6556,2995,6556,2998,6553,3026,6552,3028,6551,3029,6550,3031,6549,3032,6547,3033,6545,3034,6544,3034,6541,3035,6559,3035,6567,3010,6567,2998,6567,2992,6566,2988,6565,2983,6563,2979,6561,2976,6560,2974xe" filled="true" fillcolor="#000000" stroked="false">
                <v:path arrowok="t"/>
                <v:fill type="solid"/>
              </v:shape>
            </v:group>
            <w10:wrap type="none"/>
          </v:group>
        </w:pict>
      </w:r>
      <w:r>
        <w:rPr/>
        <w:pict>
          <v:group style="position:absolute;margin-left:478.560089pt;margin-top:128.164978pt;width:29.65pt;height:4.95pt;mso-position-horizontal-relative:page;mso-position-vertical-relative:paragraph;z-index:-425272" coordorigin="9571,2563" coordsize="593,99">
            <v:group style="position:absolute;left:9604;top:2612;width:77;height:2" coordorigin="9604,2612" coordsize="77,2">
              <v:shape style="position:absolute;left:9604;top:2612;width:77;height:2" coordorigin="9604,2612" coordsize="77,0" path="m9604,2612l9680,2612e" filled="false" stroked="true" strokeweight="3.252663pt" strokecolor="#b4c9d7">
                <v:path arrowok="t"/>
              </v:shape>
            </v:group>
            <v:group style="position:absolute;left:9717;top:2565;width:104;height:97" coordorigin="9717,2565" coordsize="104,97">
              <v:shape style="position:absolute;left:9717;top:2565;width:104;height:97" coordorigin="9717,2565" coordsize="104,97" path="m9765,2614l9757,2614,9754,2624,9751,2632,9746,2638,9741,2644,9733,2650,9722,2655,9727,2662,9762,2625,9765,2614xe" filled="true" fillcolor="#000000" stroked="false">
                <v:path arrowok="t"/>
                <v:fill type="solid"/>
              </v:shape>
              <v:shape style="position:absolute;left:9717;top:2565;width:104;height:97" coordorigin="9717,2565" coordsize="104,97" path="m9759,2653l9761,2661,9782,2661,9787,2660,9792,2659,9794,2656,9796,2653,9765,2653,9759,2653xe" filled="true" fillcolor="#000000" stroked="false">
                <v:path arrowok="t"/>
                <v:fill type="solid"/>
              </v:shape>
              <v:shape style="position:absolute;left:9717;top:2565;width:104;height:97" coordorigin="9717,2565" coordsize="104,97" path="m9802,2606l9734,2606,9734,2614,9793,2614,9793,2630,9792,2641,9790,2646,9788,2651,9784,2653,9796,2653,9802,2620,9802,2606xe" filled="true" fillcolor="#000000" stroked="false">
                <v:path arrowok="t"/>
                <v:fill type="solid"/>
              </v:shape>
              <v:shape style="position:absolute;left:9717;top:2565;width:104;height:97" coordorigin="9717,2565" coordsize="104,97" path="m9753,2566l9717,2603,9721,2610,9731,2604,9738,2598,9744,2592,9749,2586,9755,2579,9760,2570,9753,2566xe" filled="true" fillcolor="#000000" stroked="false">
                <v:path arrowok="t"/>
                <v:fill type="solid"/>
              </v:shape>
              <v:shape style="position:absolute;left:9717;top:2565;width:104;height:97" coordorigin="9717,2565" coordsize="104,97" path="m9785,2565l9778,2569,9783,2578,9789,2587,9796,2595,9805,2603,9815,2610,9821,2604,9809,2596,9799,2587,9791,2576,9785,2565xe" filled="true" fillcolor="#000000" stroked="false">
                <v:path arrowok="t"/>
                <v:fill type="solid"/>
              </v:shape>
            </v:group>
            <v:group style="position:absolute;left:9832;top:2564;width:104;height:92" coordorigin="9832,2564" coordsize="104,92">
              <v:shape style="position:absolute;left:9832;top:2564;width:104;height:92" coordorigin="9832,2564" coordsize="104,92" path="m9931,2581l9836,2581,9836,2589,9931,2589,9931,2581xe" filled="true" fillcolor="#000000" stroked="false">
                <v:path arrowok="t"/>
                <v:fill type="solid"/>
              </v:shape>
              <v:shape style="position:absolute;left:9832;top:2564;width:104;height:92" coordorigin="9832,2564" coordsize="104,92" path="m9883,2564l9874,2566,9876,2570,9878,2575,9879,2581,9888,2581,9887,2575,9885,2569,9883,2564xe" filled="true" fillcolor="#000000" stroked="false">
                <v:path arrowok="t"/>
                <v:fill type="solid"/>
              </v:shape>
              <v:shape style="position:absolute;left:9832;top:2564;width:104;height:92" coordorigin="9832,2564" coordsize="104,92" path="m9935,2648l9832,2648,9832,2655,9935,2655,9935,2648xe" filled="true" fillcolor="#000000" stroked="false">
                <v:path arrowok="t"/>
                <v:fill type="solid"/>
              </v:shape>
              <v:shape style="position:absolute;left:9832;top:2564;width:104;height:92" coordorigin="9832,2564" coordsize="104,92" path="m9907,2595l9888,2648,9898,2648,9915,2597,9907,2595xe" filled="true" fillcolor="#000000" stroked="false">
                <v:path arrowok="t"/>
                <v:fill type="solid"/>
              </v:shape>
              <v:shape style="position:absolute;left:9832;top:2564;width:104;height:92" coordorigin="9832,2564" coordsize="104,92" path="m9860,2595l9852,2598,9855,2609,9859,2621,9862,2633,9865,2645,9874,2643,9871,2630,9867,2617,9864,2606,9860,2595xe" filled="true" fillcolor="#000000" stroked="false">
                <v:path arrowok="t"/>
                <v:fill type="solid"/>
              </v:shape>
            </v:group>
            <v:group style="position:absolute;left:9945;top:2568;width:106;height:94" coordorigin="9945,2568" coordsize="106,94">
              <v:shape style="position:absolute;left:9945;top:2568;width:106;height:94" coordorigin="9945,2568" coordsize="106,94" path="m9991,2568l9956,2568,9956,2594,9991,2594,9991,2587,9964,2587,9964,2575,9991,2575,9991,2568xe" filled="true" fillcolor="#000000" stroked="false">
                <v:path arrowok="t"/>
                <v:fill type="solid"/>
              </v:shape>
              <v:shape style="position:absolute;left:9945;top:2568;width:106;height:94" coordorigin="9945,2568" coordsize="106,94" path="m9991,2575l9984,2575,9984,2587,9991,2587,9991,2575xe" filled="true" fillcolor="#000000" stroked="false">
                <v:path arrowok="t"/>
                <v:fill type="solid"/>
              </v:shape>
              <v:shape style="position:absolute;left:9945;top:2568;width:106;height:94" coordorigin="9945,2568" coordsize="106,94" path="m10039,2568l10004,2568,10004,2594,10039,2594,10039,2587,10011,2587,10011,2575,10039,2575,10039,2568xe" filled="true" fillcolor="#000000" stroked="false">
                <v:path arrowok="t"/>
                <v:fill type="solid"/>
              </v:shape>
              <v:shape style="position:absolute;left:9945;top:2568;width:106;height:94" coordorigin="9945,2568" coordsize="106,94" path="m10039,2575l10032,2575,10032,2587,10039,2587,10039,2575xe" filled="true" fillcolor="#000000" stroked="false">
                <v:path arrowok="t"/>
                <v:fill type="solid"/>
              </v:shape>
              <v:shape style="position:absolute;left:9945;top:2568;width:106;height:94" coordorigin="9945,2568" coordsize="106,94" path="m9992,2630l9958,2630,9958,2662,9965,2662,9965,2657,9992,2657,9992,2651,9965,2651,9965,2635,9992,2635,9992,2630xe" filled="true" fillcolor="#000000" stroked="false">
                <v:path arrowok="t"/>
                <v:fill type="solid"/>
              </v:shape>
              <v:shape style="position:absolute;left:9945;top:2568;width:106;height:94" coordorigin="9945,2568" coordsize="106,94" path="m9992,2657l9985,2657,9985,2662,9992,2662,9992,2657xe" filled="true" fillcolor="#000000" stroked="false">
                <v:path arrowok="t"/>
                <v:fill type="solid"/>
              </v:shape>
              <v:shape style="position:absolute;left:9945;top:2568;width:106;height:94" coordorigin="9945,2568" coordsize="106,94" path="m10017,2611l10008,2611,10014,2618,10022,2623,10033,2628,10003,2628,10003,2662,10010,2662,10010,2657,10039,2657,10039,2651,10010,2651,10010,2635,10039,2635,10039,2630,10048,2630,10050,2627,10036,2623,10025,2618,10017,2611xe" filled="true" fillcolor="#000000" stroked="false">
                <v:path arrowok="t"/>
                <v:fill type="solid"/>
              </v:shape>
              <v:shape style="position:absolute;left:9945;top:2568;width:106;height:94" coordorigin="9945,2568" coordsize="106,94" path="m10039,2657l10032,2657,10032,2662,10039,2662,10039,2657xe" filled="true" fillcolor="#000000" stroked="false">
                <v:path arrowok="t"/>
                <v:fill type="solid"/>
              </v:shape>
              <v:shape style="position:absolute;left:9945;top:2568;width:106;height:94" coordorigin="9945,2568" coordsize="106,94" path="m9992,2635l9985,2635,9985,2651,9992,2651,9992,2635xe" filled="true" fillcolor="#000000" stroked="false">
                <v:path arrowok="t"/>
                <v:fill type="solid"/>
              </v:shape>
              <v:shape style="position:absolute;left:9945;top:2568;width:106;height:94" coordorigin="9945,2568" coordsize="106,94" path="m10039,2635l10032,2635,10032,2651,10039,2651,10039,2635xe" filled="true" fillcolor="#000000" stroked="false">
                <v:path arrowok="t"/>
                <v:fill type="solid"/>
              </v:shape>
              <v:shape style="position:absolute;left:9945;top:2568;width:106;height:94" coordorigin="9945,2568" coordsize="106,94" path="m9989,2611l9979,2611,9971,2618,9960,2623,9945,2627,9949,2633,9952,2632,9955,2631,9958,2630,9992,2630,9992,2628,9963,2628,9974,2624,9983,2618,9989,2611xe" filled="true" fillcolor="#000000" stroked="false">
                <v:path arrowok="t"/>
                <v:fill type="solid"/>
              </v:shape>
              <v:shape style="position:absolute;left:9945;top:2568;width:106;height:94" coordorigin="9945,2568" coordsize="106,94" path="m10048,2630l10039,2630,10044,2632,10047,2633,10048,2630xe" filled="true" fillcolor="#000000" stroked="false">
                <v:path arrowok="t"/>
                <v:fill type="solid"/>
              </v:shape>
              <v:shape style="position:absolute;left:9945;top:2568;width:106;height:94" coordorigin="9945,2568" coordsize="106,94" path="m10048,2605l9947,2605,9947,2611,10048,2611,10048,2605xe" filled="true" fillcolor="#000000" stroked="false">
                <v:path arrowok="t"/>
                <v:fill type="solid"/>
              </v:shape>
              <v:shape style="position:absolute;left:9945;top:2568;width:106;height:94" coordorigin="9945,2568" coordsize="106,94" path="m9991,2596l9990,2599,9988,2602,9986,2605,9995,2605,9996,2602,9998,2599,9999,2597,9991,2596xe" filled="true" fillcolor="#000000" stroked="false">
                <v:path arrowok="t"/>
                <v:fill type="solid"/>
              </v:shape>
              <v:shape style="position:absolute;left:9945;top:2568;width:106;height:94" coordorigin="9945,2568" coordsize="106,94" path="m10026,2595l10019,2597,10021,2599,10022,2602,10024,2605,10032,2605,10030,2601,10028,2598,10026,2595xe" filled="true" fillcolor="#000000" stroked="false">
                <v:path arrowok="t"/>
                <v:fill type="solid"/>
              </v:shape>
            </v:group>
            <v:group style="position:absolute;left:10058;top:2563;width:106;height:99" coordorigin="10058,2563" coordsize="106,99">
              <v:shape style="position:absolute;left:10058;top:2563;width:106;height:99" coordorigin="10058,2563" coordsize="106,99" path="m10081,2602l10073,2602,10073,2662,10081,2662,10081,2602xe" filled="true" fillcolor="#000000" stroked="false">
                <v:path arrowok="t"/>
                <v:fill type="solid"/>
              </v:shape>
              <v:shape style="position:absolute;left:10058;top:2563;width:106;height:99" coordorigin="10058,2563" coordsize="106,99" path="m10133,2627l10125,2627,10125,2661,10133,2661,10133,2627xe" filled="true" fillcolor="#000000" stroked="false">
                <v:path arrowok="t"/>
                <v:fill type="solid"/>
              </v:shape>
              <v:shape style="position:absolute;left:10058;top:2563;width:106;height:99" coordorigin="10058,2563" coordsize="106,99" path="m10164,2619l10092,2619,10092,2627,10164,2627,10164,2619xe" filled="true" fillcolor="#000000" stroked="false">
                <v:path arrowok="t"/>
                <v:fill type="solid"/>
              </v:shape>
              <v:shape style="position:absolute;left:10058;top:2563;width:106;height:99" coordorigin="10058,2563" coordsize="106,99" path="m10133,2594l10125,2594,10125,2619,10133,2619,10133,2594xe" filled="true" fillcolor="#000000" stroked="false">
                <v:path arrowok="t"/>
                <v:fill type="solid"/>
              </v:shape>
              <v:shape style="position:absolute;left:10058;top:2563;width:106;height:99" coordorigin="10058,2563" coordsize="106,99" path="m10085,2563l10080,2575,10074,2587,10067,2598,10058,2607,10061,2616,10066,2611,10069,2607,10073,2602,10081,2602,10081,2591,10086,2583,10090,2575,10093,2567,10085,2563xe" filled="true" fillcolor="#000000" stroked="false">
                <v:path arrowok="t"/>
                <v:fill type="solid"/>
              </v:shape>
              <v:shape style="position:absolute;left:10058;top:2563;width:106;height:99" coordorigin="10058,2563" coordsize="106,99" path="m10104,2570l10101,2585,10097,2597,10090,2606,10095,2613,10099,2607,10103,2601,10106,2594,10160,2594,10160,2586,10108,2586,10110,2582,10111,2577,10112,2571,10104,2570xe" filled="true" fillcolor="#000000" stroked="false">
                <v:path arrowok="t"/>
                <v:fill type="solid"/>
              </v:shape>
              <v:shape style="position:absolute;left:10058;top:2563;width:106;height:99" coordorigin="10058,2563" coordsize="106,99" path="m10133,2564l10125,2564,10125,2586,10133,2586,10133,2564xe" filled="true" fillcolor="#000000" stroked="false">
                <v:path arrowok="t"/>
                <v:fill type="solid"/>
              </v:shape>
            </v:group>
            <w10:wrap type="none"/>
          </v:group>
        </w:pict>
      </w:r>
      <w:r>
        <w:rPr>
          <w:rFonts w:ascii="Microsoft JhengHei" w:hAnsi="Microsoft JhengHei" w:cs="Microsoft JhengHei" w:eastAsia="Microsoft JhengHei" w:hint="default"/>
          <w:b/>
          <w:bCs/>
          <w:sz w:val="20"/>
          <w:szCs w:val="20"/>
        </w:rPr>
        <w:t>电动车和自动驾驶逐渐成熟，汽车电子</w:t>
      </w:r>
      <w:r>
        <w:rPr>
          <w:rFonts w:ascii="Times New Roman" w:hAnsi="Times New Roman" w:cs="Times New Roman" w:eastAsia="Times New Roman" w:hint="default"/>
          <w:b/>
          <w:bCs/>
          <w:sz w:val="20"/>
          <w:szCs w:val="20"/>
        </w:rPr>
        <w:t>/</w:t>
      </w:r>
      <w:r>
        <w:rPr>
          <w:rFonts w:ascii="Microsoft JhengHei" w:hAnsi="Microsoft JhengHei" w:cs="Microsoft JhengHei" w:eastAsia="Microsoft JhengHei" w:hint="default"/>
          <w:b/>
          <w:bCs/>
          <w:sz w:val="20"/>
          <w:szCs w:val="20"/>
        </w:rPr>
        <w:t>汽车半导体加速成长。</w:t>
      </w:r>
      <w:r>
        <w:rPr>
          <w:rFonts w:ascii="宋体" w:hAnsi="宋体" w:cs="宋体" w:eastAsia="宋体" w:hint="default"/>
          <w:sz w:val="20"/>
          <w:szCs w:val="20"/>
        </w:rPr>
        <w:t>根据</w:t>
      </w:r>
      <w:r>
        <w:rPr>
          <w:rFonts w:ascii="宋体" w:hAnsi="宋体" w:cs="宋体" w:eastAsia="宋体" w:hint="default"/>
          <w:spacing w:val="-49"/>
          <w:sz w:val="20"/>
          <w:szCs w:val="20"/>
        </w:rPr>
        <w:t> </w:t>
      </w:r>
      <w:r>
        <w:rPr>
          <w:rFonts w:ascii="Times New Roman" w:hAnsi="Times New Roman" w:cs="Times New Roman" w:eastAsia="Times New Roman" w:hint="default"/>
          <w:sz w:val="20"/>
          <w:szCs w:val="20"/>
        </w:rPr>
        <w:t>IHS</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数据，</w:t>
      </w:r>
      <w:r>
        <w:rPr>
          <w:rFonts w:ascii="Times New Roman" w:hAnsi="Times New Roman" w:cs="Times New Roman" w:eastAsia="Times New Roman" w:hint="default"/>
          <w:sz w:val="20"/>
          <w:szCs w:val="20"/>
        </w:rPr>
        <w:t>2016-2022</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年汽车电子</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ASP </w:t>
      </w:r>
      <w:r>
        <w:rPr>
          <w:rFonts w:ascii="宋体" w:hAnsi="宋体" w:cs="宋体" w:eastAsia="宋体" w:hint="default"/>
          <w:sz w:val="20"/>
          <w:szCs w:val="20"/>
        </w:rPr>
        <w:t>保持</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5.6%</w:t>
      </w:r>
      <w:r>
        <w:rPr>
          <w:rFonts w:ascii="宋体" w:hAnsi="宋体" w:cs="宋体" w:eastAsia="宋体" w:hint="default"/>
          <w:sz w:val="20"/>
          <w:szCs w:val="20"/>
        </w:rPr>
        <w:t>年均增长，</w:t>
      </w:r>
      <w:r>
        <w:rPr>
          <w:rFonts w:ascii="Times New Roman" w:hAnsi="Times New Roman" w:cs="Times New Roman" w:eastAsia="Times New Roman" w:hint="default"/>
          <w:sz w:val="20"/>
          <w:szCs w:val="20"/>
        </w:rPr>
        <w:t>2022</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年汽车电子</w:t>
      </w:r>
      <w:r>
        <w:rPr>
          <w:rFonts w:ascii="宋体" w:hAnsi="宋体" w:cs="宋体" w:eastAsia="宋体" w:hint="default"/>
          <w:spacing w:val="-49"/>
          <w:sz w:val="20"/>
          <w:szCs w:val="20"/>
        </w:rPr>
        <w:t> </w:t>
      </w:r>
      <w:r>
        <w:rPr>
          <w:rFonts w:ascii="Times New Roman" w:hAnsi="Times New Roman" w:cs="Times New Roman" w:eastAsia="Times New Roman" w:hint="default"/>
          <w:sz w:val="20"/>
          <w:szCs w:val="20"/>
        </w:rPr>
        <w:t>ASP </w:t>
      </w:r>
      <w:r>
        <w:rPr>
          <w:rFonts w:ascii="宋体" w:hAnsi="宋体" w:cs="宋体" w:eastAsia="宋体" w:hint="default"/>
          <w:sz w:val="20"/>
          <w:szCs w:val="20"/>
        </w:rPr>
        <w:t>达</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1500</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美元，</w:t>
      </w:r>
      <w:r>
        <w:rPr>
          <w:rFonts w:ascii="Times New Roman" w:hAnsi="Times New Roman" w:cs="Times New Roman" w:eastAsia="Times New Roman" w:hint="default"/>
          <w:sz w:val="20"/>
          <w:szCs w:val="20"/>
        </w:rPr>
        <w:t>2022</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年全球汽车电子价值达</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1600 </w:t>
      </w:r>
      <w:r>
        <w:rPr>
          <w:rFonts w:ascii="宋体" w:hAnsi="宋体" w:cs="宋体" w:eastAsia="宋体" w:hint="default"/>
          <w:sz w:val="20"/>
          <w:szCs w:val="20"/>
        </w:rPr>
        <w:t>亿美元。具体到汽 车半导体，</w:t>
      </w:r>
      <w:r>
        <w:rPr>
          <w:rFonts w:ascii="Times New Roman" w:hAnsi="Times New Roman" w:cs="Times New Roman" w:eastAsia="Times New Roman" w:hint="default"/>
          <w:sz w:val="20"/>
          <w:szCs w:val="20"/>
        </w:rPr>
        <w:t>2016-2022 </w:t>
      </w:r>
      <w:r>
        <w:rPr>
          <w:rFonts w:ascii="宋体" w:hAnsi="宋体" w:cs="宋体" w:eastAsia="宋体" w:hint="default"/>
          <w:sz w:val="20"/>
          <w:szCs w:val="20"/>
        </w:rPr>
        <w:t>年汽车半导体市场保持 </w:t>
      </w:r>
      <w:r>
        <w:rPr>
          <w:rFonts w:ascii="Times New Roman" w:hAnsi="Times New Roman" w:cs="Times New Roman" w:eastAsia="Times New Roman" w:hint="default"/>
          <w:sz w:val="20"/>
          <w:szCs w:val="20"/>
        </w:rPr>
        <w:t>7.1%</w:t>
      </w:r>
      <w:r>
        <w:rPr>
          <w:rFonts w:ascii="宋体" w:hAnsi="宋体" w:cs="宋体" w:eastAsia="宋体" w:hint="default"/>
          <w:sz w:val="20"/>
          <w:szCs w:val="20"/>
        </w:rPr>
        <w:t>年均增长，</w:t>
      </w:r>
      <w:r>
        <w:rPr>
          <w:rFonts w:ascii="Times New Roman" w:hAnsi="Times New Roman" w:cs="Times New Roman" w:eastAsia="Times New Roman" w:hint="default"/>
          <w:sz w:val="20"/>
          <w:szCs w:val="20"/>
        </w:rPr>
        <w:t>2022 </w:t>
      </w:r>
      <w:r>
        <w:rPr>
          <w:rFonts w:ascii="宋体" w:hAnsi="宋体" w:cs="宋体" w:eastAsia="宋体" w:hint="default"/>
          <w:sz w:val="20"/>
          <w:szCs w:val="20"/>
        </w:rPr>
        <w:t>年市场空间达 </w:t>
      </w:r>
      <w:r>
        <w:rPr>
          <w:rFonts w:ascii="Times New Roman" w:hAnsi="Times New Roman" w:cs="Times New Roman" w:eastAsia="Times New Roman" w:hint="default"/>
          <w:sz w:val="20"/>
          <w:szCs w:val="20"/>
        </w:rPr>
        <w:t>580 </w:t>
      </w:r>
      <w:r>
        <w:rPr>
          <w:rFonts w:ascii="宋体" w:hAnsi="宋体" w:cs="宋体" w:eastAsia="宋体" w:hint="default"/>
          <w:sz w:val="20"/>
          <w:szCs w:val="20"/>
        </w:rPr>
        <w:t>亿美元，占汽车电子的 </w:t>
      </w:r>
      <w:r>
        <w:rPr>
          <w:rFonts w:ascii="Times New Roman" w:hAnsi="Times New Roman" w:cs="Times New Roman" w:eastAsia="Times New Roman" w:hint="default"/>
          <w:sz w:val="20"/>
          <w:szCs w:val="20"/>
        </w:rPr>
        <w:t>36%</w:t>
      </w:r>
      <w:r>
        <w:rPr>
          <w:rFonts w:ascii="宋体" w:hAnsi="宋体" w:cs="宋体" w:eastAsia="宋体" w:hint="default"/>
          <w:sz w:val="20"/>
          <w:szCs w:val="20"/>
        </w:rPr>
        <w:t>。根据</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McKinsey </w:t>
      </w:r>
      <w:r>
        <w:rPr>
          <w:rFonts w:ascii="宋体" w:hAnsi="宋体" w:cs="宋体" w:eastAsia="宋体" w:hint="default"/>
          <w:sz w:val="20"/>
          <w:szCs w:val="20"/>
        </w:rPr>
        <w:t>数据，典型中等汽车的汽车半导体</w:t>
      </w:r>
      <w:r>
        <w:rPr>
          <w:rFonts w:ascii="宋体" w:hAnsi="宋体" w:cs="宋体" w:eastAsia="宋体" w:hint="default"/>
          <w:spacing w:val="-48"/>
          <w:sz w:val="20"/>
          <w:szCs w:val="20"/>
        </w:rPr>
        <w:t> </w:t>
      </w:r>
      <w:r>
        <w:rPr>
          <w:rFonts w:ascii="Times New Roman" w:hAnsi="Times New Roman" w:cs="Times New Roman" w:eastAsia="Times New Roman" w:hint="default"/>
          <w:sz w:val="20"/>
          <w:szCs w:val="20"/>
        </w:rPr>
        <w:t>ASP</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为</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350</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美元，对于混合动力</w:t>
      </w:r>
      <w:r>
        <w:rPr>
          <w:rFonts w:ascii="Times New Roman" w:hAnsi="Times New Roman" w:cs="Times New Roman" w:eastAsia="Times New Roman" w:hint="default"/>
          <w:sz w:val="20"/>
          <w:szCs w:val="20"/>
        </w:rPr>
        <w:t>/</w:t>
      </w:r>
      <w:r>
        <w:rPr>
          <w:rFonts w:ascii="宋体" w:hAnsi="宋体" w:cs="宋体" w:eastAsia="宋体" w:hint="default"/>
          <w:sz w:val="20"/>
          <w:szCs w:val="20"/>
        </w:rPr>
        <w:t>豪华汽车其汽车半导 体</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ASP</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可高达</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600-1000</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美元。</w:t>
      </w:r>
      <w:r>
        <w:rPr>
          <w:rFonts w:ascii="Microsoft JhengHei" w:hAnsi="Microsoft JhengHei" w:cs="Microsoft JhengHei" w:eastAsia="Microsoft JhengHei" w:hint="default"/>
          <w:b/>
          <w:bCs/>
          <w:sz w:val="20"/>
          <w:szCs w:val="20"/>
        </w:rPr>
        <w:t>我们预计，随着电动汽车产量增长和自动驾驶逐渐成熟，</w:t>
      </w:r>
      <w:r>
        <w:rPr>
          <w:rFonts w:ascii="Times New Roman" w:hAnsi="Times New Roman" w:cs="Times New Roman" w:eastAsia="Times New Roman" w:hint="default"/>
          <w:b/>
          <w:bCs/>
          <w:sz w:val="20"/>
          <w:szCs w:val="20"/>
        </w:rPr>
        <w:t>2020</w:t>
      </w:r>
      <w:r>
        <w:rPr>
          <w:rFonts w:ascii="Times New Roman" w:hAnsi="Times New Roman" w:cs="Times New Roman" w:eastAsia="Times New Roman" w:hint="default"/>
          <w:b/>
          <w:bCs/>
          <w:spacing w:val="-2"/>
          <w:sz w:val="20"/>
          <w:szCs w:val="20"/>
        </w:rPr>
        <w:t> </w:t>
      </w:r>
      <w:r>
        <w:rPr>
          <w:rFonts w:ascii="Microsoft JhengHei" w:hAnsi="Microsoft JhengHei" w:cs="Microsoft JhengHei" w:eastAsia="Microsoft JhengHei" w:hint="default"/>
          <w:b/>
          <w:bCs/>
          <w:sz w:val="20"/>
          <w:szCs w:val="20"/>
        </w:rPr>
        <w:t>年后汽车电子</w:t>
      </w:r>
      <w:r>
        <w:rPr>
          <w:rFonts w:ascii="Times New Roman" w:hAnsi="Times New Roman" w:cs="Times New Roman" w:eastAsia="Times New Roman" w:hint="default"/>
          <w:b/>
          <w:bCs/>
          <w:sz w:val="20"/>
          <w:szCs w:val="20"/>
        </w:rPr>
        <w:t>/</w:t>
      </w:r>
      <w:r>
        <w:rPr>
          <w:rFonts w:ascii="Microsoft JhengHei" w:hAnsi="Microsoft JhengHei" w:cs="Microsoft JhengHei" w:eastAsia="Microsoft JhengHei" w:hint="default"/>
          <w:b/>
          <w:bCs/>
          <w:sz w:val="20"/>
          <w:szCs w:val="20"/>
        </w:rPr>
        <w:t>汽 车半导体市场将加速增长，看好 </w:t>
      </w:r>
      <w:r>
        <w:rPr>
          <w:rFonts w:ascii="Times New Roman" w:hAnsi="Times New Roman" w:cs="Times New Roman" w:eastAsia="Times New Roman" w:hint="default"/>
          <w:b/>
          <w:bCs/>
          <w:sz w:val="20"/>
          <w:szCs w:val="20"/>
        </w:rPr>
        <w:t>MCU</w:t>
      </w:r>
      <w:r>
        <w:rPr>
          <w:rFonts w:ascii="Microsoft JhengHei" w:hAnsi="Microsoft JhengHei" w:cs="Microsoft JhengHei" w:eastAsia="Microsoft JhengHei" w:hint="default"/>
          <w:b/>
          <w:bCs/>
          <w:sz w:val="20"/>
          <w:szCs w:val="20"/>
        </w:rPr>
        <w:t>、模拟 </w:t>
      </w:r>
      <w:r>
        <w:rPr>
          <w:rFonts w:ascii="Times New Roman" w:hAnsi="Times New Roman" w:cs="Times New Roman" w:eastAsia="Times New Roman" w:hint="default"/>
          <w:b/>
          <w:bCs/>
          <w:sz w:val="20"/>
          <w:szCs w:val="20"/>
        </w:rPr>
        <w:t>IC</w:t>
      </w:r>
      <w:r>
        <w:rPr>
          <w:rFonts w:ascii="Times New Roman" w:hAnsi="Times New Roman" w:cs="Times New Roman" w:eastAsia="Times New Roman" w:hint="default"/>
          <w:b/>
          <w:bCs/>
          <w:spacing w:val="14"/>
          <w:sz w:val="20"/>
          <w:szCs w:val="20"/>
        </w:rPr>
        <w:t> </w:t>
      </w:r>
      <w:r>
        <w:rPr>
          <w:rFonts w:ascii="Microsoft JhengHei" w:hAnsi="Microsoft JhengHei" w:cs="Microsoft JhengHei" w:eastAsia="Microsoft JhengHei" w:hint="default"/>
          <w:b/>
          <w:bCs/>
          <w:sz w:val="20"/>
          <w:szCs w:val="20"/>
        </w:rPr>
        <w:t>等细分行业。</w:t>
      </w:r>
      <w:r>
        <w:rPr>
          <w:rFonts w:ascii="Microsoft JhengHei" w:hAnsi="Microsoft JhengHei" w:cs="Microsoft JhengHei" w:eastAsia="Microsoft JhengHei" w:hint="default"/>
          <w:sz w:val="20"/>
          <w:szCs w:val="20"/>
        </w:rPr>
      </w:r>
    </w:p>
    <w:p>
      <w:pPr>
        <w:spacing w:line="240" w:lineRule="auto" w:before="7" w:after="0"/>
        <w:ind w:right="0"/>
        <w:rPr>
          <w:rFonts w:ascii="Microsoft JhengHei" w:hAnsi="Microsoft JhengHei" w:cs="Microsoft JhengHei" w:eastAsia="Microsoft JhengHei" w:hint="default"/>
          <w:b/>
          <w:bCs/>
          <w:sz w:val="19"/>
          <w:szCs w:val="19"/>
        </w:rPr>
      </w:pPr>
    </w:p>
    <w:tbl>
      <w:tblPr>
        <w:tblW w:w="0" w:type="auto"/>
        <w:jc w:val="left"/>
        <w:tblInd w:w="132" w:type="dxa"/>
        <w:tblLayout w:type="fixed"/>
        <w:tblCellMar>
          <w:top w:w="0" w:type="dxa"/>
          <w:left w:w="0" w:type="dxa"/>
          <w:bottom w:w="0" w:type="dxa"/>
          <w:right w:w="0" w:type="dxa"/>
        </w:tblCellMar>
        <w:tblLook w:val="01E0"/>
      </w:tblPr>
      <w:tblGrid>
        <w:gridCol w:w="4485"/>
        <w:gridCol w:w="5146"/>
      </w:tblGrid>
      <w:tr>
        <w:trPr>
          <w:trHeight w:val="251" w:hRule="exact"/>
        </w:trPr>
        <w:tc>
          <w:tcPr>
            <w:tcW w:w="4485"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39" w:id="40"/>
            <w:bookmarkEnd w:id="4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30</w:t>
            </w:r>
            <w:r>
              <w:rPr>
                <w:rFonts w:ascii="Microsoft JhengHei" w:hAnsi="Microsoft JhengHei" w:cs="Microsoft JhengHei" w:eastAsia="Microsoft JhengHei" w:hint="default"/>
                <w:b/>
                <w:bCs/>
                <w:sz w:val="18"/>
                <w:szCs w:val="18"/>
              </w:rPr>
              <w:t>：汽车半导体价值分布（</w:t>
            </w:r>
            <w:r>
              <w:rPr>
                <w:rFonts w:ascii="Arial" w:hAnsi="Arial" w:cs="Arial" w:eastAsia="Arial" w:hint="default"/>
                <w:b/>
                <w:bCs/>
                <w:sz w:val="18"/>
                <w:szCs w:val="18"/>
              </w:rPr>
              <w:t>ASP </w:t>
            </w:r>
            <w:r>
              <w:rPr>
                <w:rFonts w:ascii="Microsoft JhengHei" w:hAnsi="Microsoft JhengHei" w:cs="Microsoft JhengHei" w:eastAsia="Microsoft JhengHei" w:hint="default"/>
                <w:b/>
                <w:bCs/>
                <w:sz w:val="18"/>
                <w:szCs w:val="18"/>
              </w:rPr>
              <w:t>为 </w:t>
            </w:r>
            <w:r>
              <w:rPr>
                <w:rFonts w:ascii="Arial" w:hAnsi="Arial" w:cs="Arial" w:eastAsia="Arial" w:hint="default"/>
                <w:b/>
                <w:bCs/>
                <w:sz w:val="18"/>
                <w:szCs w:val="18"/>
              </w:rPr>
              <w:t>350</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美元）</w:t>
            </w:r>
            <w:r>
              <w:rPr>
                <w:rFonts w:ascii="Microsoft JhengHei" w:hAnsi="Microsoft JhengHei" w:cs="Microsoft JhengHei" w:eastAsia="Microsoft JhengHei" w:hint="default"/>
                <w:sz w:val="18"/>
                <w:szCs w:val="18"/>
              </w:rPr>
            </w:r>
          </w:p>
        </w:tc>
        <w:tc>
          <w:tcPr>
            <w:tcW w:w="5146" w:type="dxa"/>
            <w:tcBorders>
              <w:top w:val="nil" w:sz="6" w:space="0" w:color="auto"/>
              <w:left w:val="nil" w:sz="6" w:space="0" w:color="auto"/>
              <w:bottom w:val="single" w:sz="4" w:space="0" w:color="367097"/>
              <w:right w:val="nil" w:sz="6" w:space="0" w:color="auto"/>
            </w:tcBorders>
          </w:tcPr>
          <w:p>
            <w:pPr>
              <w:pStyle w:val="TableParagraph"/>
              <w:spacing w:line="200" w:lineRule="exact"/>
              <w:ind w:left="438" w:right="0"/>
              <w:jc w:val="left"/>
              <w:rPr>
                <w:rFonts w:ascii="Microsoft JhengHei" w:hAnsi="Microsoft JhengHei" w:cs="Microsoft JhengHei" w:eastAsia="Microsoft JhengHei" w:hint="default"/>
                <w:sz w:val="18"/>
                <w:szCs w:val="18"/>
              </w:rPr>
            </w:pPr>
            <w:bookmarkStart w:name="_bookmark40" w:id="41"/>
            <w:bookmarkEnd w:id="41"/>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31</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2017-2022</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年汽车半导体市场预测</w:t>
            </w:r>
            <w:r>
              <w:rPr>
                <w:rFonts w:ascii="Microsoft JhengHei" w:hAnsi="Microsoft JhengHei" w:cs="Microsoft JhengHei" w:eastAsia="Microsoft JhengHei" w:hint="default"/>
                <w:sz w:val="18"/>
                <w:szCs w:val="18"/>
              </w:rPr>
            </w:r>
          </w:p>
        </w:tc>
      </w:tr>
      <w:tr>
        <w:trPr>
          <w:trHeight w:val="3109" w:hRule="exact"/>
        </w:trPr>
        <w:tc>
          <w:tcPr>
            <w:tcW w:w="9631" w:type="dxa"/>
            <w:gridSpan w:val="2"/>
            <w:tcBorders>
              <w:top w:val="single" w:sz="4" w:space="0" w:color="367097"/>
              <w:left w:val="nil" w:sz="6" w:space="0" w:color="auto"/>
              <w:bottom w:val="single" w:sz="4" w:space="0" w:color="367097"/>
              <w:right w:val="nil" w:sz="6" w:space="0" w:color="auto"/>
            </w:tcBorders>
          </w:tcPr>
          <w:p>
            <w:pPr>
              <w:pStyle w:val="TableParagraph"/>
              <w:tabs>
                <w:tab w:pos="5546" w:val="left" w:leader="none"/>
                <w:tab w:pos="6513" w:val="left" w:leader="none"/>
                <w:tab w:pos="7479" w:val="left" w:leader="none"/>
              </w:tabs>
              <w:spacing w:line="240" w:lineRule="auto"/>
              <w:ind w:left="158" w:right="0"/>
              <w:jc w:val="left"/>
              <w:rPr>
                <w:rFonts w:ascii="Microsoft JhengHei" w:hAnsi="Microsoft JhengHei" w:cs="Microsoft JhengHei" w:eastAsia="Microsoft JhengHei" w:hint="default"/>
                <w:sz w:val="20"/>
                <w:szCs w:val="20"/>
              </w:rPr>
            </w:pPr>
            <w:r>
              <w:rPr>
                <w:rFonts w:ascii="Microsoft JhengHei"/>
                <w:sz w:val="20"/>
              </w:rPr>
              <w:drawing>
                <wp:inline distT="0" distB="0" distL="0" distR="0">
                  <wp:extent cx="2823336" cy="1925002"/>
                  <wp:effectExtent l="0" t="0" r="0" b="0"/>
                  <wp:docPr id="75" name="image159.png" descr=""/>
                  <wp:cNvGraphicFramePr>
                    <a:graphicFrameLocks noChangeAspect="1"/>
                  </wp:cNvGraphicFramePr>
                  <a:graphic>
                    <a:graphicData uri="http://schemas.openxmlformats.org/drawingml/2006/picture">
                      <pic:pic>
                        <pic:nvPicPr>
                          <pic:cNvPr id="76" name="image159.png"/>
                          <pic:cNvPicPr/>
                        </pic:nvPicPr>
                        <pic:blipFill>
                          <a:blip r:embed="rId170" cstate="print"/>
                          <a:stretch>
                            <a:fillRect/>
                          </a:stretch>
                        </pic:blipFill>
                        <pic:spPr>
                          <a:xfrm>
                            <a:off x="0" y="0"/>
                            <a:ext cx="2823336" cy="1925002"/>
                          </a:xfrm>
                          <a:prstGeom prst="rect">
                            <a:avLst/>
                          </a:prstGeom>
                        </pic:spPr>
                      </pic:pic>
                    </a:graphicData>
                  </a:graphic>
                </wp:inline>
              </w:drawing>
            </w:r>
            <w:r>
              <w:rPr>
                <w:rFonts w:ascii="Microsoft JhengHei"/>
                <w:sz w:val="20"/>
              </w:rPr>
            </w:r>
            <w:r>
              <w:rPr>
                <w:rFonts w:ascii="Microsoft JhengHei"/>
                <w:sz w:val="20"/>
              </w:rPr>
              <w:tab/>
            </w:r>
            <w:r>
              <w:rPr>
                <w:rFonts w:ascii="Microsoft JhengHei"/>
                <w:position w:val="269"/>
                <w:sz w:val="20"/>
              </w:rPr>
              <w:drawing>
                <wp:inline distT="0" distB="0" distL="0" distR="0">
                  <wp:extent cx="378416" cy="179736"/>
                  <wp:effectExtent l="0" t="0" r="0" b="0"/>
                  <wp:docPr id="77" name="image160.png" descr=""/>
                  <wp:cNvGraphicFramePr>
                    <a:graphicFrameLocks noChangeAspect="1"/>
                  </wp:cNvGraphicFramePr>
                  <a:graphic>
                    <a:graphicData uri="http://schemas.openxmlformats.org/drawingml/2006/picture">
                      <pic:pic>
                        <pic:nvPicPr>
                          <pic:cNvPr id="78" name="image160.png"/>
                          <pic:cNvPicPr/>
                        </pic:nvPicPr>
                        <pic:blipFill>
                          <a:blip r:embed="rId171" cstate="print"/>
                          <a:stretch>
                            <a:fillRect/>
                          </a:stretch>
                        </pic:blipFill>
                        <pic:spPr>
                          <a:xfrm>
                            <a:off x="0" y="0"/>
                            <a:ext cx="378416" cy="179736"/>
                          </a:xfrm>
                          <a:prstGeom prst="rect">
                            <a:avLst/>
                          </a:prstGeom>
                        </pic:spPr>
                      </pic:pic>
                    </a:graphicData>
                  </a:graphic>
                </wp:inline>
              </w:drawing>
            </w:r>
            <w:r>
              <w:rPr>
                <w:rFonts w:ascii="Microsoft JhengHei"/>
                <w:position w:val="269"/>
                <w:sz w:val="20"/>
              </w:rPr>
            </w:r>
            <w:r>
              <w:rPr>
                <w:rFonts w:ascii="Microsoft JhengHei"/>
                <w:position w:val="269"/>
                <w:sz w:val="20"/>
              </w:rPr>
              <w:tab/>
            </w:r>
            <w:r>
              <w:rPr>
                <w:rFonts w:ascii="Microsoft JhengHei"/>
                <w:position w:val="269"/>
                <w:sz w:val="20"/>
              </w:rPr>
              <w:drawing>
                <wp:inline distT="0" distB="0" distL="0" distR="0">
                  <wp:extent cx="376185" cy="179736"/>
                  <wp:effectExtent l="0" t="0" r="0" b="0"/>
                  <wp:docPr id="79" name="image161.png" descr=""/>
                  <wp:cNvGraphicFramePr>
                    <a:graphicFrameLocks noChangeAspect="1"/>
                  </wp:cNvGraphicFramePr>
                  <a:graphic>
                    <a:graphicData uri="http://schemas.openxmlformats.org/drawingml/2006/picture">
                      <pic:pic>
                        <pic:nvPicPr>
                          <pic:cNvPr id="80" name="image161.png"/>
                          <pic:cNvPicPr/>
                        </pic:nvPicPr>
                        <pic:blipFill>
                          <a:blip r:embed="rId172" cstate="print"/>
                          <a:stretch>
                            <a:fillRect/>
                          </a:stretch>
                        </pic:blipFill>
                        <pic:spPr>
                          <a:xfrm>
                            <a:off x="0" y="0"/>
                            <a:ext cx="376185" cy="179736"/>
                          </a:xfrm>
                          <a:prstGeom prst="rect">
                            <a:avLst/>
                          </a:prstGeom>
                        </pic:spPr>
                      </pic:pic>
                    </a:graphicData>
                  </a:graphic>
                </wp:inline>
              </w:drawing>
            </w:r>
            <w:r>
              <w:rPr>
                <w:rFonts w:ascii="Microsoft JhengHei"/>
                <w:position w:val="269"/>
                <w:sz w:val="20"/>
              </w:rPr>
            </w:r>
            <w:r>
              <w:rPr>
                <w:rFonts w:ascii="Microsoft JhengHei"/>
                <w:position w:val="269"/>
                <w:sz w:val="20"/>
              </w:rPr>
              <w:tab/>
            </w:r>
            <w:r>
              <w:rPr>
                <w:rFonts w:ascii="Microsoft JhengHei"/>
                <w:position w:val="269"/>
                <w:sz w:val="20"/>
              </w:rPr>
              <w:drawing>
                <wp:inline distT="0" distB="0" distL="0" distR="0">
                  <wp:extent cx="485027" cy="179736"/>
                  <wp:effectExtent l="0" t="0" r="0" b="0"/>
                  <wp:docPr id="81" name="image162.png" descr=""/>
                  <wp:cNvGraphicFramePr>
                    <a:graphicFrameLocks noChangeAspect="1"/>
                  </wp:cNvGraphicFramePr>
                  <a:graphic>
                    <a:graphicData uri="http://schemas.openxmlformats.org/drawingml/2006/picture">
                      <pic:pic>
                        <pic:nvPicPr>
                          <pic:cNvPr id="82" name="image162.png"/>
                          <pic:cNvPicPr/>
                        </pic:nvPicPr>
                        <pic:blipFill>
                          <a:blip r:embed="rId173" cstate="print"/>
                          <a:stretch>
                            <a:fillRect/>
                          </a:stretch>
                        </pic:blipFill>
                        <pic:spPr>
                          <a:xfrm>
                            <a:off x="0" y="0"/>
                            <a:ext cx="485027" cy="179736"/>
                          </a:xfrm>
                          <a:prstGeom prst="rect">
                            <a:avLst/>
                          </a:prstGeom>
                        </pic:spPr>
                      </pic:pic>
                    </a:graphicData>
                  </a:graphic>
                </wp:inline>
              </w:drawing>
            </w:r>
            <w:r>
              <w:rPr>
                <w:rFonts w:ascii="Microsoft JhengHei"/>
                <w:position w:val="269"/>
                <w:sz w:val="20"/>
              </w:rPr>
            </w:r>
          </w:p>
        </w:tc>
      </w:tr>
      <w:tr>
        <w:trPr>
          <w:trHeight w:val="255" w:hRule="exact"/>
        </w:trPr>
        <w:tc>
          <w:tcPr>
            <w:tcW w:w="4485" w:type="dxa"/>
            <w:tcBorders>
              <w:top w:val="single" w:sz="4" w:space="0" w:color="367097"/>
              <w:left w:val="nil" w:sz="6" w:space="0" w:color="auto"/>
              <w:bottom w:val="nil" w:sz="6" w:space="0" w:color="auto"/>
              <w:right w:val="nil" w:sz="6" w:space="0" w:color="auto"/>
            </w:tcBorders>
          </w:tcPr>
          <w:p>
            <w:pPr>
              <w:pStyle w:val="TableParagraph"/>
              <w:spacing w:line="240" w:lineRule="auto" w:before="19"/>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McKinsey</w:t>
            </w:r>
            <w:r>
              <w:rPr>
                <w:rFonts w:ascii="宋体" w:hAnsi="宋体" w:cs="宋体" w:eastAsia="宋体" w:hint="default"/>
                <w:sz w:val="17"/>
                <w:szCs w:val="17"/>
              </w:rPr>
              <w:t>，中信建投证券研究发展部</w:t>
            </w:r>
          </w:p>
        </w:tc>
        <w:tc>
          <w:tcPr>
            <w:tcW w:w="5146" w:type="dxa"/>
            <w:tcBorders>
              <w:top w:val="single" w:sz="4" w:space="0" w:color="367097"/>
              <w:left w:val="nil" w:sz="6" w:space="0" w:color="auto"/>
              <w:bottom w:val="nil" w:sz="6" w:space="0" w:color="auto"/>
              <w:right w:val="nil" w:sz="6" w:space="0" w:color="auto"/>
            </w:tcBorders>
          </w:tcPr>
          <w:p>
            <w:pPr>
              <w:pStyle w:val="TableParagraph"/>
              <w:spacing w:line="240" w:lineRule="auto" w:before="19"/>
              <w:ind w:left="43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IHS</w:t>
            </w:r>
            <w:r>
              <w:rPr>
                <w:rFonts w:ascii="宋体" w:hAnsi="宋体" w:cs="宋体" w:eastAsia="宋体" w:hint="default"/>
                <w:sz w:val="17"/>
                <w:szCs w:val="17"/>
              </w:rPr>
              <w:t>，中信建投证券研究发展部</w:t>
            </w:r>
          </w:p>
        </w:tc>
      </w:tr>
    </w:tbl>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10" w:after="0"/>
        <w:ind w:right="0"/>
        <w:rPr>
          <w:rFonts w:ascii="Microsoft JhengHei" w:hAnsi="Microsoft JhengHei" w:cs="Microsoft JhengHei" w:eastAsia="Microsoft JhengHei" w:hint="default"/>
          <w:b/>
          <w:bCs/>
          <w:sz w:val="10"/>
          <w:szCs w:val="10"/>
        </w:rPr>
      </w:pPr>
    </w:p>
    <w:p>
      <w:pPr>
        <w:spacing w:line="20" w:lineRule="exact"/>
        <w:ind w:left="123"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Microsoft JhengHei" w:hAnsi="Microsoft JhengHei" w:cs="Microsoft JhengHei" w:eastAsia="Microsoft JhengHei" w:hint="default"/>
          <w:sz w:val="2"/>
          <w:szCs w:val="2"/>
        </w:rPr>
      </w:r>
    </w:p>
    <w:p>
      <w:pPr>
        <w:spacing w:after="0" w:line="20" w:lineRule="exact"/>
        <w:rPr>
          <w:rFonts w:ascii="Microsoft JhengHei" w:hAnsi="Microsoft JhengHei" w:cs="Microsoft JhengHei" w:eastAsia="Microsoft JhengHei" w:hint="default"/>
          <w:sz w:val="2"/>
          <w:szCs w:val="2"/>
        </w:rPr>
        <w:sectPr>
          <w:pgSz w:w="11910" w:h="16840"/>
          <w:pgMar w:header="851" w:footer="1011" w:top="1580" w:bottom="1200" w:left="1000" w:right="1000"/>
        </w:sectPr>
      </w:pPr>
    </w:p>
    <w:p>
      <w:pPr>
        <w:spacing w:line="240" w:lineRule="auto" w:before="8"/>
        <w:ind w:right="0"/>
        <w:rPr>
          <w:rFonts w:ascii="Microsoft JhengHei" w:hAnsi="Microsoft JhengHei" w:cs="Microsoft JhengHei" w:eastAsia="Microsoft JhengHei" w:hint="default"/>
          <w:b/>
          <w:bCs/>
          <w:sz w:val="8"/>
          <w:szCs w:val="8"/>
        </w:rPr>
      </w:pPr>
      <w:r>
        <w:rPr/>
        <w:pict>
          <v:group style="position:absolute;margin-left:56.549999pt;margin-top:792.825989pt;width:482.25pt;height:.1pt;mso-position-horizontal-relative:page;mso-position-vertical-relative:page;z-index:748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4"/>
          <w:szCs w:val="24"/>
        </w:rPr>
      </w:pPr>
    </w:p>
    <w:p>
      <w:pPr>
        <w:pStyle w:val="Heading2"/>
        <w:spacing w:line="413" w:lineRule="exact"/>
        <w:ind w:right="110"/>
        <w:jc w:val="left"/>
        <w:rPr>
          <w:b w:val="0"/>
          <w:bCs w:val="0"/>
        </w:rPr>
      </w:pPr>
      <w:bookmarkStart w:name="_bookmark41" w:id="42"/>
      <w:bookmarkEnd w:id="42"/>
      <w:r>
        <w:rPr>
          <w:b w:val="0"/>
          <w:bCs w:val="0"/>
        </w:rPr>
      </w:r>
      <w:r>
        <w:rPr>
          <w:rFonts w:ascii="Times New Roman" w:hAnsi="Times New Roman" w:cs="Times New Roman" w:eastAsia="Times New Roman" w:hint="default"/>
        </w:rPr>
        <w:t>1.3 </w:t>
      </w:r>
      <w:r>
        <w:rPr>
          <w:rFonts w:ascii="Times New Roman" w:hAnsi="Times New Roman" w:cs="Times New Roman" w:eastAsia="Times New Roman" w:hint="default"/>
          <w:spacing w:val="20"/>
        </w:rPr>
        <w:t> </w:t>
      </w:r>
      <w:r>
        <w:rPr/>
        <w:t>苹果引领创新周期，苹果产业链迎来量价修复</w:t>
      </w:r>
      <w:r>
        <w:rPr>
          <w:b w:val="0"/>
          <w:bCs w:val="0"/>
        </w:rPr>
      </w:r>
    </w:p>
    <w:p>
      <w:pPr>
        <w:pStyle w:val="Heading5"/>
        <w:spacing w:line="312" w:lineRule="exact" w:before="116"/>
        <w:ind w:right="209" w:firstLine="403"/>
        <w:jc w:val="both"/>
        <w:rPr>
          <w:b w:val="0"/>
          <w:bCs w:val="0"/>
        </w:rPr>
      </w:pPr>
      <w:r>
        <w:rPr/>
        <w:t>苹果公司的硬件产品 </w:t>
      </w:r>
      <w:r>
        <w:rPr>
          <w:rFonts w:ascii="Times New Roman" w:hAnsi="Times New Roman" w:cs="Times New Roman" w:eastAsia="Times New Roman" w:hint="default"/>
        </w:rPr>
        <w:t>iPhone</w:t>
      </w:r>
      <w:r>
        <w:rPr/>
        <w:t>、</w:t>
      </w:r>
      <w:r>
        <w:rPr>
          <w:rFonts w:ascii="Times New Roman" w:hAnsi="Times New Roman" w:cs="Times New Roman" w:eastAsia="Times New Roman" w:hint="default"/>
        </w:rPr>
        <w:t>Airpods</w:t>
      </w:r>
      <w:r>
        <w:rPr/>
        <w:t>、</w:t>
      </w:r>
      <w:r>
        <w:rPr>
          <w:rFonts w:ascii="Times New Roman" w:hAnsi="Times New Roman" w:cs="Times New Roman" w:eastAsia="Times New Roman" w:hint="default"/>
        </w:rPr>
        <w:t>Apple watch </w:t>
      </w:r>
      <w:r>
        <w:rPr/>
        <w:t>均预计有较高增长，将引领 </w:t>
      </w:r>
      <w:r>
        <w:rPr>
          <w:rFonts w:ascii="Times New Roman" w:hAnsi="Times New Roman" w:cs="Times New Roman" w:eastAsia="Times New Roman" w:hint="default"/>
        </w:rPr>
        <w:t>2020 </w:t>
      </w:r>
      <w:r>
        <w:rPr/>
        <w:t>年消费电子市场创 新周期，苹果核心供应商也将迎来量价修复。</w:t>
      </w:r>
      <w:r>
        <w:rPr>
          <w:b w:val="0"/>
          <w:bCs w:val="0"/>
        </w:rPr>
      </w:r>
    </w:p>
    <w:p>
      <w:pPr>
        <w:spacing w:line="240" w:lineRule="auto" w:before="5"/>
        <w:ind w:right="0"/>
        <w:rPr>
          <w:rFonts w:ascii="Microsoft JhengHei" w:hAnsi="Microsoft JhengHei" w:cs="Microsoft JhengHei" w:eastAsia="Microsoft JhengHei" w:hint="default"/>
          <w:b/>
          <w:bCs/>
          <w:sz w:val="15"/>
          <w:szCs w:val="15"/>
        </w:rPr>
      </w:pPr>
    </w:p>
    <w:p>
      <w:pPr>
        <w:pStyle w:val="BodyText"/>
        <w:spacing w:line="271" w:lineRule="auto"/>
        <w:ind w:right="211" w:firstLine="401"/>
        <w:jc w:val="both"/>
      </w:pPr>
      <w:r>
        <w:rPr/>
        <w:t>由于</w:t>
      </w:r>
      <w:r>
        <w:rPr>
          <w:spacing w:val="-51"/>
        </w:rPr>
        <w:t> </w:t>
      </w:r>
      <w:r>
        <w:rPr>
          <w:rFonts w:ascii="Times New Roman" w:hAnsi="Times New Roman" w:cs="Times New Roman" w:eastAsia="Times New Roman" w:hint="default"/>
        </w:rPr>
        <w:t>2020 </w:t>
      </w:r>
      <w:r>
        <w:rPr/>
        <w:t>年华为新机型无法得到</w:t>
      </w:r>
      <w:r>
        <w:rPr>
          <w:spacing w:val="-50"/>
        </w:rPr>
        <w:t> </w:t>
      </w:r>
      <w:r>
        <w:rPr>
          <w:rFonts w:ascii="Times New Roman" w:hAnsi="Times New Roman" w:cs="Times New Roman" w:eastAsia="Times New Roman" w:hint="default"/>
        </w:rPr>
        <w:t>GMS </w:t>
      </w:r>
      <w:r>
        <w:rPr>
          <w:spacing w:val="-4"/>
        </w:rPr>
        <w:t>授权，影响海外市场出货，由于不能够安装谷歌服务，华为</w:t>
      </w:r>
      <w:r>
        <w:rPr>
          <w:spacing w:val="-49"/>
        </w:rPr>
        <w:t> </w:t>
      </w:r>
      <w:r>
        <w:rPr>
          <w:rFonts w:ascii="Times New Roman" w:hAnsi="Times New Roman" w:cs="Times New Roman" w:eastAsia="Times New Roman" w:hint="default"/>
        </w:rPr>
        <w:t>2020 </w:t>
      </w:r>
      <w:r>
        <w:rPr/>
        <w:t>年 将在海外减少</w:t>
      </w:r>
      <w:r>
        <w:rPr>
          <w:spacing w:val="-81"/>
        </w:rPr>
        <w:t> </w:t>
      </w:r>
      <w:r>
        <w:rPr>
          <w:rFonts w:ascii="Times New Roman" w:hAnsi="Times New Roman" w:cs="Times New Roman" w:eastAsia="Times New Roman" w:hint="default"/>
        </w:rPr>
        <w:t>5000</w:t>
      </w:r>
      <w:r>
        <w:rPr>
          <w:rFonts w:ascii="Times New Roman" w:hAnsi="Times New Roman" w:cs="Times New Roman" w:eastAsia="Times New Roman" w:hint="default"/>
          <w:spacing w:val="-31"/>
        </w:rPr>
        <w:t> </w:t>
      </w:r>
      <w:r>
        <w:rPr/>
        <w:t>万以上的出货，华为在海外尤其西欧等高端市场的份额将有较大程度的下降，苹果与三星将 是最大受益者。从格局来看，苹果在海外及国内高端市场都将获得更加优势的竞争地位和发展空间。</w:t>
      </w:r>
    </w:p>
    <w:p>
      <w:pPr>
        <w:spacing w:line="240" w:lineRule="auto" w:before="12"/>
        <w:ind w:right="0"/>
        <w:rPr>
          <w:rFonts w:ascii="宋体" w:hAnsi="宋体" w:cs="宋体" w:eastAsia="宋体" w:hint="default"/>
          <w:sz w:val="20"/>
          <w:szCs w:val="20"/>
        </w:rPr>
      </w:pPr>
    </w:p>
    <w:p>
      <w:pPr>
        <w:pStyle w:val="BodyText"/>
        <w:spacing w:line="240" w:lineRule="auto"/>
        <w:ind w:left="534" w:right="110"/>
        <w:jc w:val="left"/>
      </w:pPr>
      <w:r>
        <w:rPr/>
        <w:t>苹果预计将在</w:t>
      </w:r>
      <w:r>
        <w:rPr>
          <w:spacing w:val="-52"/>
        </w:rPr>
        <w:t> </w:t>
      </w:r>
      <w:r>
        <w:rPr>
          <w:rFonts w:ascii="Times New Roman" w:hAnsi="Times New Roman" w:cs="Times New Roman" w:eastAsia="Times New Roman" w:hint="default"/>
        </w:rPr>
        <w:t>2020</w:t>
      </w:r>
      <w:r>
        <w:rPr>
          <w:rFonts w:ascii="Times New Roman" w:hAnsi="Times New Roman" w:cs="Times New Roman" w:eastAsia="Times New Roman" w:hint="default"/>
          <w:spacing w:val="-1"/>
        </w:rPr>
        <w:t> </w:t>
      </w:r>
      <w:r>
        <w:rPr/>
        <w:t>年发布</w:t>
      </w:r>
      <w:r>
        <w:rPr>
          <w:spacing w:val="-51"/>
        </w:rPr>
        <w:t> </w:t>
      </w:r>
      <w:r>
        <w:rPr>
          <w:rFonts w:ascii="Times New Roman" w:hAnsi="Times New Roman" w:cs="Times New Roman" w:eastAsia="Times New Roman" w:hint="default"/>
        </w:rPr>
        <w:t>6</w:t>
      </w:r>
      <w:r>
        <w:rPr>
          <w:rFonts w:ascii="Times New Roman" w:hAnsi="Times New Roman" w:cs="Times New Roman" w:eastAsia="Times New Roman" w:hint="default"/>
          <w:spacing w:val="-1"/>
        </w:rPr>
        <w:t> </w:t>
      </w:r>
      <w:r>
        <w:rPr/>
        <w:t>款手机，包括</w:t>
      </w:r>
      <w:r>
        <w:rPr>
          <w:spacing w:val="-52"/>
        </w:rPr>
        <w:t> </w:t>
      </w:r>
      <w:r>
        <w:rPr>
          <w:rFonts w:ascii="Times New Roman" w:hAnsi="Times New Roman" w:cs="Times New Roman" w:eastAsia="Times New Roman" w:hint="default"/>
        </w:rPr>
        <w:t>3</w:t>
      </w:r>
      <w:r>
        <w:rPr>
          <w:rFonts w:ascii="Times New Roman" w:hAnsi="Times New Roman" w:cs="Times New Roman" w:eastAsia="Times New Roman" w:hint="default"/>
          <w:spacing w:val="-1"/>
        </w:rPr>
        <w:t> </w:t>
      </w:r>
      <w:r>
        <w:rPr/>
        <w:t>月份两款型号的</w:t>
      </w:r>
      <w:r>
        <w:rPr>
          <w:spacing w:val="-51"/>
        </w:rPr>
        <w:t> </w:t>
      </w:r>
      <w:r>
        <w:rPr>
          <w:rFonts w:ascii="Times New Roman" w:hAnsi="Times New Roman" w:cs="Times New Roman" w:eastAsia="Times New Roman" w:hint="default"/>
        </w:rPr>
        <w:t>SE2</w:t>
      </w:r>
      <w:r>
        <w:rPr/>
        <w:t>，以及四季度</w:t>
      </w:r>
      <w:r>
        <w:rPr>
          <w:spacing w:val="-52"/>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2"/>
        </w:rPr>
        <w:t> </w:t>
      </w:r>
      <w:r>
        <w:rPr>
          <w:rFonts w:ascii="Times New Roman" w:hAnsi="Times New Roman" w:cs="Times New Roman" w:eastAsia="Times New Roman" w:hint="default"/>
        </w:rPr>
        <w:t>12</w:t>
      </w:r>
      <w:r>
        <w:rPr/>
        <w:t>：</w:t>
      </w:r>
    </w:p>
    <w:p>
      <w:pPr>
        <w:spacing w:line="240" w:lineRule="auto" w:before="8"/>
        <w:ind w:right="0"/>
        <w:rPr>
          <w:rFonts w:ascii="宋体" w:hAnsi="宋体" w:cs="宋体" w:eastAsia="宋体" w:hint="default"/>
          <w:sz w:val="21"/>
          <w:szCs w:val="21"/>
        </w:rPr>
      </w:pPr>
    </w:p>
    <w:p>
      <w:pPr>
        <w:pStyle w:val="BodyText"/>
        <w:spacing w:line="271" w:lineRule="auto"/>
        <w:ind w:left="954" w:right="211" w:hanging="420"/>
        <w:jc w:val="both"/>
      </w:pPr>
      <w:r>
        <w:rPr>
          <w:rFonts w:ascii="Wingdings" w:hAnsi="Wingdings" w:cs="Wingdings" w:eastAsia="Wingdings" w:hint="default"/>
        </w:rPr>
        <w:t></w:t>
      </w:r>
      <w:r>
        <w:rPr>
          <w:rFonts w:ascii="Times New Roman" w:hAnsi="Times New Roman" w:cs="Times New Roman" w:eastAsia="Times New Roman" w:hint="default"/>
          <w:spacing w:val="48"/>
        </w:rPr>
        <w:t> </w:t>
      </w:r>
      <w:r>
        <w:rPr>
          <w:rFonts w:ascii="Times New Roman" w:hAnsi="Times New Roman" w:cs="Times New Roman" w:eastAsia="Times New Roman" w:hint="default"/>
          <w:spacing w:val="48"/>
        </w:rPr>
      </w:r>
      <w:r>
        <w:rPr>
          <w:rFonts w:ascii="Times New Roman" w:hAnsi="Times New Roman" w:cs="Times New Roman" w:eastAsia="Times New Roman" w:hint="default"/>
          <w:u w:val="single" w:color="000000"/>
        </w:rPr>
        <w:t>2020 Q1 </w:t>
      </w:r>
      <w:r>
        <w:rPr>
          <w:u w:val="single" w:color="000000"/>
        </w:rPr>
        <w:t>发售 </w:t>
      </w:r>
      <w:r>
        <w:rPr>
          <w:rFonts w:ascii="Times New Roman" w:hAnsi="Times New Roman" w:cs="Times New Roman" w:eastAsia="Times New Roman" w:hint="default"/>
          <w:u w:val="single" w:color="000000"/>
        </w:rPr>
        <w:t>4.7 </w:t>
      </w:r>
      <w:r>
        <w:rPr>
          <w:u w:val="single" w:color="000000"/>
        </w:rPr>
        <w:t>吋 </w:t>
      </w:r>
      <w:r>
        <w:rPr>
          <w:rFonts w:ascii="Times New Roman" w:hAnsi="Times New Roman" w:cs="Times New Roman" w:eastAsia="Times New Roman" w:hint="default"/>
          <w:u w:val="single" w:color="000000"/>
        </w:rPr>
        <w:t>iPhone SE2</w:t>
      </w:r>
      <w:r>
        <w:rPr>
          <w:u w:val="single" w:color="000000"/>
        </w:rPr>
        <w:t>：</w:t>
      </w:r>
      <w:r>
        <w:rPr/>
      </w:r>
      <w:r>
        <w:rPr>
          <w:rFonts w:ascii="Times New Roman" w:hAnsi="Times New Roman" w:cs="Times New Roman" w:eastAsia="Times New Roman" w:hint="default"/>
        </w:rPr>
        <w:t>4.7 </w:t>
      </w:r>
      <w:r>
        <w:rPr/>
        <w:t>吋屏幕，采用 </w:t>
      </w:r>
      <w:r>
        <w:rPr>
          <w:rFonts w:ascii="Times New Roman" w:hAnsi="Times New Roman" w:cs="Times New Roman" w:eastAsia="Times New Roman" w:hint="default"/>
        </w:rPr>
        <w:t>iPhone8 </w:t>
      </w:r>
      <w:r>
        <w:rPr/>
        <w:t>一样的外观设计，保留 </w:t>
      </w:r>
      <w:r>
        <w:rPr>
          <w:rFonts w:ascii="Times New Roman" w:hAnsi="Times New Roman" w:cs="Times New Roman" w:eastAsia="Times New Roman" w:hint="default"/>
        </w:rPr>
        <w:t>Home </w:t>
      </w:r>
      <w:r>
        <w:rPr/>
        <w:t>键和指纹解 </w:t>
      </w:r>
      <w:r>
        <w:rPr>
          <w:spacing w:val="-9"/>
        </w:rPr>
        <w:t>锁，搭载</w:t>
      </w:r>
      <w:r>
        <w:rPr>
          <w:spacing w:val="-50"/>
        </w:rPr>
        <w:t> </w:t>
      </w:r>
      <w:r>
        <w:rPr>
          <w:rFonts w:ascii="Times New Roman" w:hAnsi="Times New Roman" w:cs="Times New Roman" w:eastAsia="Times New Roman" w:hint="default"/>
        </w:rPr>
        <w:t>A13</w:t>
      </w:r>
      <w:r>
        <w:rPr>
          <w:rFonts w:ascii="Times New Roman" w:hAnsi="Times New Roman" w:cs="Times New Roman" w:eastAsia="Times New Roman" w:hint="default"/>
          <w:spacing w:val="-1"/>
        </w:rPr>
        <w:t> </w:t>
      </w:r>
      <w:r>
        <w:rPr>
          <w:spacing w:val="-6"/>
        </w:rPr>
        <w:t>处理器，售价</w:t>
      </w:r>
      <w:r>
        <w:rPr>
          <w:spacing w:val="-49"/>
        </w:rPr>
        <w:t> </w:t>
      </w:r>
      <w:r>
        <w:rPr>
          <w:rFonts w:ascii="Times New Roman" w:hAnsi="Times New Roman" w:cs="Times New Roman" w:eastAsia="Times New Roman" w:hint="default"/>
        </w:rPr>
        <w:t>399</w:t>
      </w:r>
      <w:r>
        <w:rPr>
          <w:rFonts w:ascii="Times New Roman" w:hAnsi="Times New Roman" w:cs="Times New Roman" w:eastAsia="Times New Roman" w:hint="default"/>
          <w:spacing w:val="-1"/>
        </w:rPr>
        <w:t> </w:t>
      </w:r>
      <w:r>
        <w:rPr>
          <w:spacing w:val="-6"/>
        </w:rPr>
        <w:t>美元起。预计</w:t>
      </w:r>
      <w:r>
        <w:rPr>
          <w:spacing w:val="-52"/>
        </w:rPr>
        <w:t> </w:t>
      </w:r>
      <w:r>
        <w:rPr>
          <w:rFonts w:ascii="Times New Roman" w:hAnsi="Times New Roman" w:cs="Times New Roman" w:eastAsia="Times New Roman" w:hint="default"/>
        </w:rPr>
        <w:t>2020 </w:t>
      </w:r>
      <w:r>
        <w:rPr/>
        <w:t>年销量</w:t>
      </w:r>
      <w:r>
        <w:rPr>
          <w:spacing w:val="-52"/>
        </w:rPr>
        <w:t> </w:t>
      </w:r>
      <w:r>
        <w:rPr>
          <w:rFonts w:ascii="Times New Roman" w:hAnsi="Times New Roman" w:cs="Times New Roman" w:eastAsia="Times New Roman" w:hint="default"/>
        </w:rPr>
        <w:t>2000w</w:t>
      </w:r>
      <w:r>
        <w:rPr>
          <w:rFonts w:ascii="Times New Roman" w:hAnsi="Times New Roman" w:cs="Times New Roman" w:eastAsia="Times New Roman" w:hint="default"/>
          <w:spacing w:val="-7"/>
        </w:rPr>
        <w:t> </w:t>
      </w:r>
      <w:r>
        <w:rPr>
          <w:spacing w:val="-4"/>
        </w:rPr>
        <w:t>以上。承接既有约</w:t>
      </w:r>
      <w:r>
        <w:rPr>
          <w:spacing w:val="-51"/>
        </w:rPr>
        <w:t> </w:t>
      </w:r>
      <w:r>
        <w:rPr>
          <w:rFonts w:ascii="Times New Roman" w:hAnsi="Times New Roman" w:cs="Times New Roman" w:eastAsia="Times New Roman" w:hint="default"/>
        </w:rPr>
        <w:t>1.7~2 </w:t>
      </w:r>
      <w:r>
        <w:rPr/>
        <w:t>亿的</w:t>
      </w:r>
      <w:r>
        <w:rPr>
          <w:spacing w:val="-52"/>
        </w:rPr>
        <w:t> </w:t>
      </w:r>
      <w:r>
        <w:rPr>
          <w:rFonts w:ascii="Times New Roman" w:hAnsi="Times New Roman" w:cs="Times New Roman" w:eastAsia="Times New Roman" w:hint="default"/>
        </w:rPr>
        <w:t>iPhone 6 </w:t>
      </w:r>
      <w:r>
        <w:rPr/>
        <w:t>与</w:t>
      </w:r>
      <w:r>
        <w:rPr>
          <w:spacing w:val="-55"/>
        </w:rPr>
        <w:t> </w:t>
      </w:r>
      <w:r>
        <w:rPr>
          <w:rFonts w:ascii="Times New Roman" w:hAnsi="Times New Roman" w:cs="Times New Roman" w:eastAsia="Times New Roman" w:hint="default"/>
        </w:rPr>
        <w:t>6S </w:t>
      </w:r>
      <w:r>
        <w:rPr/>
        <w:t>系列用户换机需求，同时有望以较低的价位冲击国内下沉市场；</w:t>
      </w:r>
    </w:p>
    <w:p>
      <w:pPr>
        <w:spacing w:line="240" w:lineRule="auto" w:before="7"/>
        <w:ind w:right="0"/>
        <w:rPr>
          <w:rFonts w:ascii="宋体" w:hAnsi="宋体" w:cs="宋体" w:eastAsia="宋体" w:hint="default"/>
          <w:sz w:val="19"/>
          <w:szCs w:val="19"/>
        </w:rPr>
      </w:pPr>
    </w:p>
    <w:p>
      <w:pPr>
        <w:pStyle w:val="BodyText"/>
        <w:spacing w:line="271" w:lineRule="auto"/>
        <w:ind w:left="954" w:right="212" w:hanging="420"/>
        <w:jc w:val="both"/>
      </w:pPr>
      <w:r>
        <w:rPr/>
        <w:pict>
          <v:group style="position:absolute;margin-left:84.440002pt;margin-top:96.159698pt;width:189pt;height:106.1pt;mso-position-horizontal-relative:page;mso-position-vertical-relative:paragraph;z-index:-425176" coordorigin="1689,1923" coordsize="3780,2122">
            <v:group style="position:absolute;left:1748;top:1979;width:3665;height:2006" coordorigin="1748,1979" coordsize="3665,2006">
              <v:shape style="position:absolute;left:1748;top:1979;width:3665;height:2006" coordorigin="1748,1979" coordsize="3665,2006" path="m1748,3985l2081,3768,2414,3324,2748,2909,3079,2738,3413,2357,3746,1979,4080,2136,4414,2117,4747,2244,5078,2364,5412,2184e" filled="false" stroked="true" strokeweight="1.5pt" strokecolor="#ff8080">
                <v:path arrowok="t"/>
              </v:shape>
              <v:shape style="position:absolute;left:1689;top:3930;width:115;height:115" type="#_x0000_t75" stroked="false">
                <v:imagedata r:id="rId174" o:title=""/>
              </v:shape>
              <v:shape style="position:absolute;left:2022;top:3711;width:115;height:115" type="#_x0000_t75" stroked="false">
                <v:imagedata r:id="rId175" o:title=""/>
              </v:shape>
              <v:shape style="position:absolute;left:2356;top:3267;width:115;height:115" type="#_x0000_t75" stroked="false">
                <v:imagedata r:id="rId175" o:title=""/>
              </v:shape>
              <v:shape style="position:absolute;left:2690;top:2852;width:115;height:115" type="#_x0000_t75" stroked="false">
                <v:imagedata r:id="rId176" o:title=""/>
              </v:shape>
              <v:shape style="position:absolute;left:3021;top:2682;width:115;height:115" type="#_x0000_t75" stroked="false">
                <v:imagedata r:id="rId175" o:title=""/>
              </v:shape>
              <v:shape style="position:absolute;left:3354;top:2300;width:115;height:115" type="#_x0000_t75" stroked="false">
                <v:imagedata r:id="rId177" o:title=""/>
              </v:shape>
              <v:shape style="position:absolute;left:3688;top:1923;width:115;height:115" type="#_x0000_t75" stroked="false">
                <v:imagedata r:id="rId178" o:title=""/>
              </v:shape>
              <v:shape style="position:absolute;left:4022;top:2079;width:115;height:115" type="#_x0000_t75" stroked="false">
                <v:imagedata r:id="rId179" o:title=""/>
              </v:shape>
              <v:shape style="position:absolute;left:4355;top:2060;width:115;height:115" type="#_x0000_t75" stroked="false">
                <v:imagedata r:id="rId180" o:title=""/>
              </v:shape>
              <v:shape style="position:absolute;left:4689;top:2187;width:115;height:115" type="#_x0000_t75" stroked="false">
                <v:imagedata r:id="rId177" o:title=""/>
              </v:shape>
              <v:shape style="position:absolute;left:5020;top:2307;width:115;height:115" type="#_x0000_t75" stroked="false">
                <v:imagedata r:id="rId177" o:title=""/>
              </v:shape>
              <v:shape style="position:absolute;left:5354;top:2127;width:115;height:115" type="#_x0000_t75" stroked="false">
                <v:imagedata r:id="rId181" o:title=""/>
              </v:shape>
            </v:group>
            <w10:wrap type="none"/>
          </v:group>
        </w:pict>
      </w:r>
      <w:r>
        <w:rPr>
          <w:rFonts w:ascii="Wingdings" w:hAnsi="Wingdings" w:cs="Wingdings" w:eastAsia="Wingdings" w:hint="default"/>
        </w:rPr>
        <w:t></w:t>
      </w:r>
      <w:r>
        <w:rPr>
          <w:rFonts w:ascii="Times New Roman" w:hAnsi="Times New Roman" w:cs="Times New Roman" w:eastAsia="Times New Roman" w:hint="default"/>
          <w:spacing w:val="19"/>
        </w:rPr>
        <w:t> </w:t>
      </w:r>
      <w:r>
        <w:rPr>
          <w:rFonts w:ascii="Times New Roman" w:hAnsi="Times New Roman" w:cs="Times New Roman" w:eastAsia="Times New Roman" w:hint="default"/>
          <w:spacing w:val="19"/>
        </w:rPr>
      </w:r>
      <w:r>
        <w:rPr>
          <w:rFonts w:ascii="Times New Roman" w:hAnsi="Times New Roman" w:cs="Times New Roman" w:eastAsia="Times New Roman" w:hint="default"/>
          <w:u w:val="single" w:color="000000"/>
        </w:rPr>
        <w:t>2020 H2 </w:t>
      </w:r>
      <w:r>
        <w:rPr>
          <w:u w:val="single" w:color="000000"/>
        </w:rPr>
        <w:t>发布 </w:t>
      </w:r>
      <w:r>
        <w:rPr>
          <w:rFonts w:ascii="Times New Roman" w:hAnsi="Times New Roman" w:cs="Times New Roman" w:eastAsia="Times New Roman" w:hint="default"/>
          <w:u w:val="single" w:color="000000"/>
        </w:rPr>
        <w:t>4 </w:t>
      </w:r>
      <w:r>
        <w:rPr>
          <w:u w:val="single" w:color="000000"/>
        </w:rPr>
        <w:t>款新 </w:t>
      </w:r>
      <w:r>
        <w:rPr>
          <w:rFonts w:ascii="Times New Roman" w:hAnsi="Times New Roman" w:cs="Times New Roman" w:eastAsia="Times New Roman" w:hint="default"/>
          <w:u w:val="single" w:color="000000"/>
        </w:rPr>
        <w:t>iPhone </w:t>
      </w:r>
      <w:r>
        <w:rPr>
          <w:u w:val="single" w:color="000000"/>
        </w:rPr>
        <w:t>机型：</w:t>
      </w:r>
      <w:r>
        <w:rPr/>
        <w:t>配备 </w:t>
      </w:r>
      <w:r>
        <w:rPr>
          <w:rFonts w:ascii="Times New Roman" w:hAnsi="Times New Roman" w:cs="Times New Roman" w:eastAsia="Times New Roman" w:hint="default"/>
        </w:rPr>
        <w:t>Qualcomm </w:t>
      </w:r>
      <w:r>
        <w:rPr/>
        <w:t>的 </w:t>
      </w:r>
      <w:r>
        <w:rPr>
          <w:rFonts w:ascii="Times New Roman" w:hAnsi="Times New Roman" w:cs="Times New Roman" w:eastAsia="Times New Roman" w:hint="default"/>
        </w:rPr>
        <w:t>X55</w:t>
      </w:r>
      <w:r>
        <w:rPr/>
        <w:t>，根据不同国家发售仅支持 </w:t>
      </w:r>
      <w:r>
        <w:rPr>
          <w:rFonts w:ascii="Times New Roman" w:hAnsi="Times New Roman" w:cs="Times New Roman" w:eastAsia="Times New Roman" w:hint="default"/>
        </w:rPr>
        <w:t>Sub-6G </w:t>
      </w:r>
      <w:r>
        <w:rPr/>
        <w:t>或支持 </w:t>
      </w:r>
      <w:r>
        <w:rPr>
          <w:rFonts w:ascii="Times New Roman" w:hAnsi="Times New Roman" w:cs="Times New Roman" w:eastAsia="Times New Roman" w:hint="default"/>
        </w:rPr>
        <w:t>Sub-6G</w:t>
      </w:r>
      <w:r>
        <w:rPr>
          <w:rFonts w:ascii="Times New Roman" w:hAnsi="Times New Roman" w:cs="Times New Roman" w:eastAsia="Times New Roman" w:hint="default"/>
          <w:spacing w:val="-14"/>
        </w:rPr>
        <w:t> </w:t>
      </w:r>
      <w:r>
        <w:rPr>
          <w:rFonts w:ascii="Times New Roman" w:hAnsi="Times New Roman" w:cs="Times New Roman" w:eastAsia="Times New Roman" w:hint="default"/>
        </w:rPr>
        <w:t>+</w:t>
      </w:r>
      <w:r>
        <w:rPr>
          <w:rFonts w:ascii="Times New Roman" w:hAnsi="Times New Roman" w:cs="Times New Roman" w:eastAsia="Times New Roman" w:hint="default"/>
          <w:spacing w:val="-11"/>
        </w:rPr>
        <w:t> </w:t>
      </w:r>
      <w:r>
        <w:rPr>
          <w:rFonts w:ascii="Times New Roman" w:hAnsi="Times New Roman" w:cs="Times New Roman" w:eastAsia="Times New Roman" w:hint="default"/>
          <w:spacing w:val="-4"/>
        </w:rPr>
        <w:t>mmWave</w:t>
      </w:r>
      <w:r>
        <w:rPr>
          <w:rFonts w:ascii="Times New Roman" w:hAnsi="Times New Roman" w:cs="Times New Roman" w:eastAsia="Times New Roman" w:hint="default"/>
          <w:spacing w:val="-2"/>
        </w:rPr>
        <w:t> </w:t>
      </w:r>
      <w:r>
        <w:rPr/>
        <w:t>的机型。包括</w:t>
      </w:r>
      <w:r>
        <w:rPr>
          <w:spacing w:val="-52"/>
        </w:rPr>
        <w:t> </w:t>
      </w:r>
      <w:r>
        <w:rPr>
          <w:rFonts w:ascii="Times New Roman" w:hAnsi="Times New Roman" w:cs="Times New Roman" w:eastAsia="Times New Roman" w:hint="default"/>
        </w:rPr>
        <w:t>5.4</w:t>
      </w:r>
      <w:r>
        <w:rPr>
          <w:rFonts w:ascii="Times New Roman" w:hAnsi="Times New Roman" w:cs="Times New Roman" w:eastAsia="Times New Roman" w:hint="default"/>
          <w:spacing w:val="-1"/>
        </w:rPr>
        <w:t> </w:t>
      </w:r>
      <w:r>
        <w:rPr/>
        <w:t>吋</w:t>
      </w:r>
      <w:r>
        <w:rPr>
          <w:spacing w:val="-53"/>
        </w:rPr>
        <w:t> </w:t>
      </w:r>
      <w:r>
        <w:rPr>
          <w:rFonts w:ascii="Times New Roman" w:hAnsi="Times New Roman" w:cs="Times New Roman" w:eastAsia="Times New Roman" w:hint="default"/>
        </w:rPr>
        <w:t>OLED</w:t>
      </w:r>
      <w:r>
        <w:rPr>
          <w:rFonts w:ascii="Times New Roman" w:hAnsi="Times New Roman" w:cs="Times New Roman" w:eastAsia="Times New Roman" w:hint="default"/>
          <w:spacing w:val="-14"/>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14"/>
        </w:rPr>
        <w:t> </w:t>
      </w:r>
      <w:r>
        <w:rPr>
          <w:rFonts w:ascii="Times New Roman" w:hAnsi="Times New Roman" w:cs="Times New Roman" w:eastAsia="Times New Roman" w:hint="default"/>
        </w:rPr>
        <w:t>(</w:t>
      </w:r>
      <w:r>
        <w:rPr/>
        <w:t>后置双摄</w:t>
      </w:r>
      <w:r>
        <w:rPr>
          <w:rFonts w:ascii="Times New Roman" w:hAnsi="Times New Roman" w:cs="Times New Roman" w:eastAsia="Times New Roman" w:hint="default"/>
        </w:rPr>
        <w:t>)</w:t>
      </w:r>
      <w:r>
        <w:rPr/>
        <w:t>、</w:t>
      </w:r>
      <w:r>
        <w:rPr>
          <w:rFonts w:ascii="Times New Roman" w:hAnsi="Times New Roman" w:cs="Times New Roman" w:eastAsia="Times New Roman" w:hint="default"/>
        </w:rPr>
        <w:t>6.1</w:t>
      </w:r>
      <w:r>
        <w:rPr>
          <w:rFonts w:ascii="Times New Roman" w:hAnsi="Times New Roman" w:cs="Times New Roman" w:eastAsia="Times New Roman" w:hint="default"/>
          <w:spacing w:val="-1"/>
        </w:rPr>
        <w:t> </w:t>
      </w:r>
      <w:r>
        <w:rPr/>
        <w:t>吋</w:t>
      </w:r>
      <w:r>
        <w:rPr>
          <w:spacing w:val="-53"/>
        </w:rPr>
        <w:t> </w:t>
      </w:r>
      <w:r>
        <w:rPr>
          <w:rFonts w:ascii="Times New Roman" w:hAnsi="Times New Roman" w:cs="Times New Roman" w:eastAsia="Times New Roman" w:hint="default"/>
        </w:rPr>
        <w:t>OLED</w:t>
      </w:r>
      <w:r>
        <w:rPr>
          <w:rFonts w:ascii="Times New Roman" w:hAnsi="Times New Roman" w:cs="Times New Roman" w:eastAsia="Times New Roman" w:hint="default"/>
          <w:spacing w:val="-14"/>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12"/>
        </w:rPr>
        <w:t> </w:t>
      </w:r>
      <w:r>
        <w:rPr>
          <w:rFonts w:ascii="Times New Roman" w:hAnsi="Times New Roman" w:cs="Times New Roman" w:eastAsia="Times New Roman" w:hint="default"/>
        </w:rPr>
        <w:t>(</w:t>
      </w:r>
      <w:r>
        <w:rPr/>
        <w:t>后置双摄</w:t>
      </w:r>
      <w:r>
        <w:rPr>
          <w:rFonts w:ascii="Times New Roman" w:hAnsi="Times New Roman" w:cs="Times New Roman" w:eastAsia="Times New Roman" w:hint="default"/>
        </w:rPr>
        <w:t>)</w:t>
      </w:r>
      <w:r>
        <w:rPr/>
        <w:t>、</w:t>
      </w:r>
      <w:r>
        <w:rPr>
          <w:rFonts w:ascii="Times New Roman" w:hAnsi="Times New Roman" w:cs="Times New Roman" w:eastAsia="Times New Roman" w:hint="default"/>
        </w:rPr>
        <w:t>6.1 </w:t>
      </w:r>
      <w:r>
        <w:rPr/>
        <w:t>吋</w:t>
      </w:r>
      <w:r>
        <w:rPr>
          <w:spacing w:val="-55"/>
        </w:rPr>
        <w:t> </w:t>
      </w:r>
      <w:r>
        <w:rPr>
          <w:rFonts w:ascii="Times New Roman" w:hAnsi="Times New Roman" w:cs="Times New Roman" w:eastAsia="Times New Roman" w:hint="default"/>
        </w:rPr>
        <w:t>OLED</w:t>
      </w:r>
      <w:r>
        <w:rPr>
          <w:rFonts w:ascii="Times New Roman" w:hAnsi="Times New Roman" w:cs="Times New Roman" w:eastAsia="Times New Roman" w:hint="default"/>
          <w:spacing w:val="-5"/>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5"/>
        </w:rPr>
        <w:t> </w:t>
      </w:r>
      <w:r>
        <w:rPr>
          <w:rFonts w:ascii="Times New Roman" w:hAnsi="Times New Roman" w:cs="Times New Roman" w:eastAsia="Times New Roman" w:hint="default"/>
        </w:rPr>
        <w:t>(</w:t>
      </w:r>
      <w:r>
        <w:rPr/>
        <w:t>后置三摄</w:t>
      </w:r>
      <w:r>
        <w:rPr>
          <w:rFonts w:ascii="Times New Roman" w:hAnsi="Times New Roman" w:cs="Times New Roman" w:eastAsia="Times New Roman" w:hint="default"/>
        </w:rPr>
        <w:t>+ToF)</w:t>
      </w:r>
      <w:r>
        <w:rPr>
          <w:rFonts w:ascii="Times New Roman" w:hAnsi="Times New Roman" w:cs="Times New Roman" w:eastAsia="Times New Roman" w:hint="default"/>
          <w:spacing w:val="42"/>
        </w:rPr>
        <w:t> </w:t>
      </w:r>
      <w:r>
        <w:rPr/>
        <w:t>与</w:t>
      </w:r>
      <w:r>
        <w:rPr>
          <w:spacing w:val="-56"/>
        </w:rPr>
        <w:t> </w:t>
      </w:r>
      <w:r>
        <w:rPr>
          <w:rFonts w:ascii="Times New Roman" w:hAnsi="Times New Roman" w:cs="Times New Roman" w:eastAsia="Times New Roman" w:hint="default"/>
        </w:rPr>
        <w:t>6.7</w:t>
      </w:r>
      <w:r>
        <w:rPr>
          <w:rFonts w:ascii="Times New Roman" w:hAnsi="Times New Roman" w:cs="Times New Roman" w:eastAsia="Times New Roman" w:hint="default"/>
          <w:spacing w:val="-3"/>
        </w:rPr>
        <w:t> </w:t>
      </w:r>
      <w:r>
        <w:rPr/>
        <w:t>吋</w:t>
      </w:r>
      <w:r>
        <w:rPr>
          <w:spacing w:val="-55"/>
        </w:rPr>
        <w:t> </w:t>
      </w:r>
      <w:r>
        <w:rPr>
          <w:rFonts w:ascii="Times New Roman" w:hAnsi="Times New Roman" w:cs="Times New Roman" w:eastAsia="Times New Roman" w:hint="default"/>
        </w:rPr>
        <w:t>OLED</w:t>
      </w:r>
      <w:r>
        <w:rPr>
          <w:rFonts w:ascii="Times New Roman" w:hAnsi="Times New Roman" w:cs="Times New Roman" w:eastAsia="Times New Roman" w:hint="default"/>
          <w:spacing w:val="-5"/>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5"/>
        </w:rPr>
        <w:t> </w:t>
      </w:r>
      <w:r>
        <w:rPr>
          <w:rFonts w:ascii="Times New Roman" w:hAnsi="Times New Roman" w:cs="Times New Roman" w:eastAsia="Times New Roman" w:hint="default"/>
        </w:rPr>
        <w:t>(</w:t>
      </w:r>
      <w:r>
        <w:rPr/>
        <w:t>后置三摄</w:t>
      </w:r>
      <w:r>
        <w:rPr>
          <w:rFonts w:ascii="Times New Roman" w:hAnsi="Times New Roman" w:cs="Times New Roman" w:eastAsia="Times New Roman" w:hint="default"/>
        </w:rPr>
        <w:t>+ToF)</w:t>
      </w:r>
      <w:r>
        <w:rPr/>
        <w:t>。</w:t>
      </w:r>
    </w:p>
    <w:p>
      <w:pPr>
        <w:spacing w:line="240" w:lineRule="auto" w:before="1"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4660"/>
        <w:gridCol w:w="4970"/>
      </w:tblGrid>
      <w:tr>
        <w:trPr>
          <w:trHeight w:val="251" w:hRule="exact"/>
        </w:trPr>
        <w:tc>
          <w:tcPr>
            <w:tcW w:w="4660"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42" w:id="43"/>
            <w:bookmarkEnd w:id="43"/>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32</w:t>
            </w:r>
            <w:r>
              <w:rPr>
                <w:rFonts w:ascii="Microsoft JhengHei" w:hAnsi="Microsoft JhengHei" w:cs="Microsoft JhengHei" w:eastAsia="Microsoft JhengHei" w:hint="default"/>
                <w:b/>
                <w:bCs/>
                <w:sz w:val="18"/>
                <w:szCs w:val="18"/>
              </w:rPr>
              <w:t>：苹果手机历年发货量（百万台）</w:t>
            </w:r>
            <w:r>
              <w:rPr>
                <w:rFonts w:ascii="Microsoft JhengHei" w:hAnsi="Microsoft JhengHei" w:cs="Microsoft JhengHei" w:eastAsia="Microsoft JhengHei" w:hint="default"/>
                <w:sz w:val="18"/>
                <w:szCs w:val="18"/>
              </w:rPr>
            </w:r>
          </w:p>
        </w:tc>
        <w:tc>
          <w:tcPr>
            <w:tcW w:w="4970" w:type="dxa"/>
            <w:tcBorders>
              <w:top w:val="nil" w:sz="6" w:space="0" w:color="auto"/>
              <w:left w:val="nil" w:sz="6" w:space="0" w:color="auto"/>
              <w:bottom w:val="single" w:sz="4" w:space="0" w:color="044E7D"/>
              <w:right w:val="nil" w:sz="6" w:space="0" w:color="auto"/>
            </w:tcBorders>
          </w:tcPr>
          <w:p>
            <w:pPr>
              <w:pStyle w:val="TableParagraph"/>
              <w:spacing w:line="200" w:lineRule="exact"/>
              <w:ind w:left="263" w:right="0"/>
              <w:jc w:val="left"/>
              <w:rPr>
                <w:rFonts w:ascii="Microsoft JhengHei" w:hAnsi="Microsoft JhengHei" w:cs="Microsoft JhengHei" w:eastAsia="Microsoft JhengHei" w:hint="default"/>
                <w:sz w:val="18"/>
                <w:szCs w:val="18"/>
              </w:rPr>
            </w:pPr>
            <w:bookmarkStart w:name="_bookmark43" w:id="44"/>
            <w:bookmarkEnd w:id="44"/>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33</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2020 </w:t>
            </w:r>
            <w:r>
              <w:rPr>
                <w:rFonts w:ascii="Microsoft JhengHei" w:hAnsi="Microsoft JhengHei" w:cs="Microsoft JhengHei" w:eastAsia="Microsoft JhengHei" w:hint="default"/>
                <w:b/>
                <w:bCs/>
                <w:sz w:val="18"/>
                <w:szCs w:val="18"/>
              </w:rPr>
              <w:t>年 </w:t>
            </w:r>
            <w:r>
              <w:rPr>
                <w:rFonts w:ascii="Arial" w:hAnsi="Arial" w:cs="Arial" w:eastAsia="Arial" w:hint="default"/>
                <w:b/>
                <w:bCs/>
                <w:sz w:val="18"/>
                <w:szCs w:val="18"/>
              </w:rPr>
              <w:t>iPhone</w:t>
            </w:r>
            <w:r>
              <w:rPr>
                <w:rFonts w:ascii="Arial" w:hAnsi="Arial" w:cs="Arial" w:eastAsia="Arial" w:hint="default"/>
                <w:b/>
                <w:bCs/>
                <w:spacing w:val="-10"/>
                <w:sz w:val="18"/>
                <w:szCs w:val="18"/>
              </w:rPr>
              <w:t> </w:t>
            </w:r>
            <w:r>
              <w:rPr>
                <w:rFonts w:ascii="Microsoft JhengHei" w:hAnsi="Microsoft JhengHei" w:cs="Microsoft JhengHei" w:eastAsia="Microsoft JhengHei" w:hint="default"/>
                <w:b/>
                <w:bCs/>
                <w:sz w:val="18"/>
                <w:szCs w:val="18"/>
              </w:rPr>
              <w:t>机型预测</w:t>
            </w:r>
            <w:r>
              <w:rPr>
                <w:rFonts w:ascii="Microsoft JhengHei" w:hAnsi="Microsoft JhengHei" w:cs="Microsoft JhengHei" w:eastAsia="Microsoft JhengHei" w:hint="default"/>
                <w:sz w:val="18"/>
                <w:szCs w:val="18"/>
              </w:rPr>
            </w:r>
          </w:p>
        </w:tc>
      </w:tr>
      <w:tr>
        <w:trPr>
          <w:trHeight w:val="3471" w:hRule="exact"/>
        </w:trPr>
        <w:tc>
          <w:tcPr>
            <w:tcW w:w="4660" w:type="dxa"/>
            <w:tcBorders>
              <w:top w:val="single" w:sz="4" w:space="0" w:color="044E7D"/>
              <w:left w:val="nil" w:sz="6" w:space="0" w:color="auto"/>
              <w:bottom w:val="single" w:sz="4" w:space="0" w:color="044E7D"/>
              <w:right w:val="nil" w:sz="6" w:space="0" w:color="auto"/>
            </w:tcBorders>
          </w:tcPr>
          <w:p>
            <w:pPr>
              <w:pStyle w:val="TableParagraph"/>
              <w:spacing w:line="189" w:lineRule="exact" w:before="57"/>
              <w:ind w:left="566" w:right="0"/>
              <w:jc w:val="center"/>
              <w:rPr>
                <w:rFonts w:ascii="微软雅黑" w:hAnsi="微软雅黑" w:cs="微软雅黑" w:eastAsia="微软雅黑" w:hint="default"/>
                <w:sz w:val="14"/>
                <w:szCs w:val="14"/>
              </w:rPr>
            </w:pPr>
            <w:r>
              <w:rPr>
                <w:rFonts w:ascii="微软雅黑"/>
                <w:sz w:val="14"/>
              </w:rPr>
              <w:t>232</w:t>
            </w:r>
          </w:p>
          <w:p>
            <w:pPr>
              <w:pStyle w:val="TableParagraph"/>
              <w:tabs>
                <w:tab w:pos="4157" w:val="left" w:leader="none"/>
              </w:tabs>
              <w:spacing w:line="252" w:lineRule="exact"/>
              <w:ind w:left="2824" w:right="0"/>
              <w:jc w:val="left"/>
              <w:rPr>
                <w:rFonts w:ascii="微软雅黑" w:hAnsi="微软雅黑" w:cs="微软雅黑" w:eastAsia="微软雅黑" w:hint="default"/>
                <w:sz w:val="14"/>
                <w:szCs w:val="14"/>
              </w:rPr>
            </w:pPr>
            <w:r>
              <w:rPr>
                <w:rFonts w:ascii="微软雅黑"/>
                <w:position w:val="-1"/>
                <w:sz w:val="14"/>
              </w:rPr>
              <w:t>215  </w:t>
            </w:r>
            <w:r>
              <w:rPr>
                <w:rFonts w:ascii="微软雅黑"/>
                <w:sz w:val="14"/>
              </w:rPr>
              <w:t>218  </w:t>
            </w:r>
            <w:r>
              <w:rPr>
                <w:rFonts w:ascii="微软雅黑"/>
                <w:position w:val="-12"/>
                <w:sz w:val="14"/>
              </w:rPr>
              <w:t>204</w:t>
              <w:tab/>
            </w:r>
            <w:r>
              <w:rPr>
                <w:rFonts w:ascii="微软雅黑"/>
                <w:position w:val="-6"/>
                <w:sz w:val="14"/>
              </w:rPr>
              <w:t>211</w:t>
            </w:r>
            <w:r>
              <w:rPr>
                <w:rFonts w:ascii="微软雅黑"/>
                <w:sz w:val="14"/>
              </w:rPr>
            </w:r>
          </w:p>
          <w:p>
            <w:pPr>
              <w:pStyle w:val="TableParagraph"/>
              <w:tabs>
                <w:tab w:pos="3824" w:val="left" w:leader="none"/>
              </w:tabs>
              <w:spacing w:line="185" w:lineRule="exact"/>
              <w:ind w:left="2157" w:right="0"/>
              <w:jc w:val="left"/>
              <w:rPr>
                <w:rFonts w:ascii="微软雅黑" w:hAnsi="微软雅黑" w:cs="微软雅黑" w:eastAsia="微软雅黑" w:hint="default"/>
                <w:sz w:val="14"/>
                <w:szCs w:val="14"/>
              </w:rPr>
            </w:pPr>
            <w:r>
              <w:rPr>
                <w:rFonts w:ascii="微软雅黑"/>
                <w:spacing w:val="-1"/>
                <w:w w:val="95"/>
                <w:position w:val="1"/>
                <w:sz w:val="14"/>
              </w:rPr>
              <w:t>193</w:t>
              <w:tab/>
            </w:r>
            <w:r>
              <w:rPr>
                <w:rFonts w:ascii="微软雅黑"/>
                <w:spacing w:val="-1"/>
                <w:sz w:val="14"/>
              </w:rPr>
              <w:t>192</w:t>
            </w:r>
            <w:r>
              <w:rPr>
                <w:rFonts w:ascii="微软雅黑"/>
                <w:sz w:val="14"/>
              </w:rPr>
            </w:r>
          </w:p>
          <w:p>
            <w:pPr>
              <w:pStyle w:val="TableParagraph"/>
              <w:spacing w:line="240" w:lineRule="auto" w:before="1"/>
              <w:ind w:right="0"/>
              <w:jc w:val="left"/>
              <w:rPr>
                <w:rFonts w:ascii="宋体" w:hAnsi="宋体" w:cs="宋体" w:eastAsia="宋体" w:hint="default"/>
                <w:sz w:val="10"/>
                <w:szCs w:val="10"/>
              </w:rPr>
            </w:pPr>
          </w:p>
          <w:p>
            <w:pPr>
              <w:pStyle w:val="TableParagraph"/>
              <w:spacing w:line="207" w:lineRule="exact"/>
              <w:ind w:right="764"/>
              <w:jc w:val="center"/>
              <w:rPr>
                <w:rFonts w:ascii="微软雅黑" w:hAnsi="微软雅黑" w:cs="微软雅黑" w:eastAsia="微软雅黑" w:hint="default"/>
                <w:sz w:val="14"/>
                <w:szCs w:val="14"/>
              </w:rPr>
            </w:pPr>
            <w:r>
              <w:rPr>
                <w:rFonts w:ascii="微软雅黑"/>
                <w:sz w:val="14"/>
              </w:rPr>
              <w:t>153</w:t>
            </w:r>
          </w:p>
          <w:p>
            <w:pPr>
              <w:pStyle w:val="TableParagraph"/>
              <w:spacing w:line="207" w:lineRule="exact"/>
              <w:ind w:left="1491" w:right="0"/>
              <w:jc w:val="left"/>
              <w:rPr>
                <w:rFonts w:ascii="微软雅黑" w:hAnsi="微软雅黑" w:cs="微软雅黑" w:eastAsia="微软雅黑" w:hint="default"/>
                <w:sz w:val="14"/>
                <w:szCs w:val="14"/>
              </w:rPr>
            </w:pPr>
            <w:r>
              <w:rPr>
                <w:rFonts w:ascii="微软雅黑"/>
                <w:sz w:val="14"/>
              </w:rPr>
              <w:t>136</w:t>
            </w:r>
          </w:p>
          <w:p>
            <w:pPr>
              <w:pStyle w:val="TableParagraph"/>
              <w:spacing w:line="240" w:lineRule="auto" w:before="3"/>
              <w:ind w:right="0"/>
              <w:jc w:val="left"/>
              <w:rPr>
                <w:rFonts w:ascii="宋体" w:hAnsi="宋体" w:cs="宋体" w:eastAsia="宋体" w:hint="default"/>
                <w:sz w:val="13"/>
                <w:szCs w:val="13"/>
              </w:rPr>
            </w:pPr>
          </w:p>
          <w:p>
            <w:pPr>
              <w:pStyle w:val="TableParagraph"/>
              <w:spacing w:line="240" w:lineRule="auto"/>
              <w:ind w:left="1199" w:right="0"/>
              <w:jc w:val="left"/>
              <w:rPr>
                <w:rFonts w:ascii="微软雅黑" w:hAnsi="微软雅黑" w:cs="微软雅黑" w:eastAsia="微软雅黑" w:hint="default"/>
                <w:sz w:val="14"/>
                <w:szCs w:val="14"/>
              </w:rPr>
            </w:pPr>
            <w:r>
              <w:rPr>
                <w:rFonts w:ascii="微软雅黑"/>
                <w:sz w:val="14"/>
              </w:rPr>
              <w:t>93</w:t>
            </w:r>
          </w:p>
          <w:p>
            <w:pPr>
              <w:pStyle w:val="TableParagraph"/>
              <w:spacing w:line="240" w:lineRule="auto" w:before="5"/>
              <w:ind w:right="0"/>
              <w:jc w:val="left"/>
              <w:rPr>
                <w:rFonts w:ascii="宋体" w:hAnsi="宋体" w:cs="宋体" w:eastAsia="宋体" w:hint="default"/>
                <w:sz w:val="15"/>
                <w:szCs w:val="15"/>
              </w:rPr>
            </w:pPr>
          </w:p>
          <w:p>
            <w:pPr>
              <w:pStyle w:val="TableParagraph"/>
              <w:spacing w:line="230" w:lineRule="exact"/>
              <w:ind w:left="865" w:right="0"/>
              <w:jc w:val="left"/>
              <w:rPr>
                <w:rFonts w:ascii="微软雅黑" w:hAnsi="微软雅黑" w:cs="微软雅黑" w:eastAsia="微软雅黑" w:hint="default"/>
                <w:sz w:val="14"/>
                <w:szCs w:val="14"/>
              </w:rPr>
            </w:pPr>
            <w:r>
              <w:rPr>
                <w:rFonts w:ascii="微软雅黑"/>
                <w:sz w:val="14"/>
              </w:rPr>
              <w:t>47</w:t>
            </w:r>
          </w:p>
          <w:p>
            <w:pPr>
              <w:pStyle w:val="TableParagraph"/>
              <w:spacing w:line="230" w:lineRule="exact"/>
              <w:ind w:left="532" w:right="0"/>
              <w:jc w:val="left"/>
              <w:rPr>
                <w:rFonts w:ascii="微软雅黑" w:hAnsi="微软雅黑" w:cs="微软雅黑" w:eastAsia="微软雅黑" w:hint="default"/>
                <w:sz w:val="14"/>
                <w:szCs w:val="14"/>
              </w:rPr>
            </w:pPr>
            <w:r>
              <w:rPr>
                <w:rFonts w:ascii="微软雅黑"/>
                <w:sz w:val="14"/>
              </w:rPr>
              <w:t>25</w:t>
            </w: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11"/>
                <w:szCs w:val="11"/>
              </w:rPr>
            </w:pPr>
          </w:p>
          <w:p>
            <w:pPr>
              <w:pStyle w:val="TableParagraph"/>
              <w:spacing w:line="66" w:lineRule="exact"/>
              <w:ind w:left="443" w:right="0"/>
              <w:jc w:val="left"/>
              <w:rPr>
                <w:rFonts w:ascii="宋体" w:hAnsi="宋体" w:cs="宋体" w:eastAsia="宋体" w:hint="default"/>
                <w:sz w:val="6"/>
                <w:szCs w:val="6"/>
              </w:rPr>
            </w:pPr>
            <w:r>
              <w:rPr>
                <w:rFonts w:ascii="宋体" w:hAnsi="宋体" w:cs="宋体" w:eastAsia="宋体" w:hint="default"/>
                <w:position w:val="0"/>
                <w:sz w:val="6"/>
                <w:szCs w:val="6"/>
              </w:rPr>
              <w:pict>
                <v:group style="width:200.4pt;height:3.35pt;mso-position-horizontal-relative:char;mso-position-vertical-relative:line" coordorigin="0,0" coordsize="4008,67">
                  <v:group style="position:absolute;left:5;top:5;width:3998;height:2" coordorigin="5,5" coordsize="3998,2">
                    <v:shape style="position:absolute;left:5;top:5;width:3998;height:2" coordorigin="5,5" coordsize="3998,0" path="m5,5l4003,5e" filled="false" stroked="true" strokeweight=".5pt" strokecolor="#000000">
                      <v:path arrowok="t"/>
                    </v:shape>
                  </v:group>
                  <v:group style="position:absolute;left:5;top:5;width:2;height:57" coordorigin="5,5" coordsize="2,57">
                    <v:shape style="position:absolute;left:5;top:5;width:2;height:57" coordorigin="5,5" coordsize="0,57" path="m5,5l5,61e" filled="false" stroked="true" strokeweight=".5pt" strokecolor="#000000">
                      <v:path arrowok="t"/>
                    </v:shape>
                  </v:group>
                  <v:group style="position:absolute;left:339;top:5;width:2;height:57" coordorigin="339,5" coordsize="2,57">
                    <v:shape style="position:absolute;left:339;top:5;width:2;height:57" coordorigin="339,5" coordsize="0,57" path="m339,5l339,61e" filled="false" stroked="true" strokeweight=".5pt" strokecolor="#000000">
                      <v:path arrowok="t"/>
                    </v:shape>
                  </v:group>
                  <v:group style="position:absolute;left:670;top:5;width:2;height:57" coordorigin="670,5" coordsize="2,57">
                    <v:shape style="position:absolute;left:670;top:5;width:2;height:57" coordorigin="670,5" coordsize="0,57" path="m670,5l670,61e" filled="false" stroked="true" strokeweight=".5pt" strokecolor="#000000">
                      <v:path arrowok="t"/>
                    </v:shape>
                  </v:group>
                  <v:group style="position:absolute;left:1004;top:5;width:2;height:57" coordorigin="1004,5" coordsize="2,57">
                    <v:shape style="position:absolute;left:1004;top:5;width:2;height:57" coordorigin="1004,5" coordsize="0,57" path="m1004,5l1004,61e" filled="false" stroked="true" strokeweight=".5pt" strokecolor="#000000">
                      <v:path arrowok="t"/>
                    </v:shape>
                  </v:group>
                  <v:group style="position:absolute;left:1337;top:5;width:2;height:57" coordorigin="1337,5" coordsize="2,57">
                    <v:shape style="position:absolute;left:1337;top:5;width:2;height:57" coordorigin="1337,5" coordsize="0,57" path="m1337,5l1337,61e" filled="false" stroked="true" strokeweight=".5pt" strokecolor="#000000">
                      <v:path arrowok="t"/>
                    </v:shape>
                  </v:group>
                  <v:group style="position:absolute;left:1671;top:5;width:2;height:57" coordorigin="1671,5" coordsize="2,57">
                    <v:shape style="position:absolute;left:1671;top:5;width:2;height:57" coordorigin="1671,5" coordsize="0,57" path="m1671,5l1671,61e" filled="false" stroked="true" strokeweight=".5pt" strokecolor="#000000">
                      <v:path arrowok="t"/>
                    </v:shape>
                  </v:group>
                  <v:group style="position:absolute;left:2005;top:5;width:2;height:57" coordorigin="2005,5" coordsize="2,57">
                    <v:shape style="position:absolute;left:2005;top:5;width:2;height:57" coordorigin="2005,5" coordsize="0,57" path="m2005,5l2005,61e" filled="false" stroked="true" strokeweight=".5pt" strokecolor="#000000">
                      <v:path arrowok="t"/>
                    </v:shape>
                  </v:group>
                  <v:group style="position:absolute;left:2338;top:5;width:2;height:57" coordorigin="2338,5" coordsize="2,57">
                    <v:shape style="position:absolute;left:2338;top:5;width:2;height:57" coordorigin="2338,5" coordsize="0,57" path="m2338,5l2338,61e" filled="false" stroked="true" strokeweight=".5pt" strokecolor="#000000">
                      <v:path arrowok="t"/>
                    </v:shape>
                  </v:group>
                  <v:group style="position:absolute;left:2669;top:5;width:2;height:57" coordorigin="2669,5" coordsize="2,57">
                    <v:shape style="position:absolute;left:2669;top:5;width:2;height:57" coordorigin="2669,5" coordsize="0,57" path="m2669,5l2669,61e" filled="false" stroked="true" strokeweight=".5pt" strokecolor="#000000">
                      <v:path arrowok="t"/>
                    </v:shape>
                  </v:group>
                  <v:group style="position:absolute;left:3003;top:5;width:2;height:57" coordorigin="3003,5" coordsize="2,57">
                    <v:shape style="position:absolute;left:3003;top:5;width:2;height:57" coordorigin="3003,5" coordsize="0,57" path="m3003,5l3003,61e" filled="false" stroked="true" strokeweight=".5pt" strokecolor="#000000">
                      <v:path arrowok="t"/>
                    </v:shape>
                  </v:group>
                  <v:group style="position:absolute;left:3337;top:5;width:2;height:57" coordorigin="3337,5" coordsize="2,57">
                    <v:shape style="position:absolute;left:3337;top:5;width:2;height:57" coordorigin="3337,5" coordsize="0,57" path="m3337,5l3337,61e" filled="false" stroked="true" strokeweight=".5pt" strokecolor="#000000">
                      <v:path arrowok="t"/>
                    </v:shape>
                  </v:group>
                  <v:group style="position:absolute;left:3670;top:5;width:2;height:57" coordorigin="3670,5" coordsize="2,57">
                    <v:shape style="position:absolute;left:3670;top:5;width:2;height:57" coordorigin="3670,5" coordsize="0,57" path="m3670,5l3670,61e" filled="false" stroked="true" strokeweight=".5pt" strokecolor="#000000">
                      <v:path arrowok="t"/>
                    </v:shape>
                  </v:group>
                  <v:group style="position:absolute;left:4003;top:5;width:2;height:57" coordorigin="4003,5" coordsize="2,57">
                    <v:shape style="position:absolute;left:4003;top:5;width:2;height:57" coordorigin="4003,5" coordsize="0,57" path="m4003,5l4003,61e" filled="false" stroked="true" strokeweight=".5pt" strokecolor="#000000">
                      <v:path arrowok="t"/>
                    </v:shape>
                  </v:group>
                </v:group>
              </w:pict>
            </w:r>
            <w:r>
              <w:rPr>
                <w:rFonts w:ascii="宋体" w:hAnsi="宋体" w:cs="宋体" w:eastAsia="宋体" w:hint="default"/>
                <w:position w:val="0"/>
                <w:sz w:val="6"/>
                <w:szCs w:val="6"/>
              </w:rPr>
            </w:r>
          </w:p>
          <w:p>
            <w:pPr>
              <w:pStyle w:val="TableParagraph"/>
              <w:spacing w:line="240" w:lineRule="auto"/>
              <w:ind w:right="0"/>
              <w:jc w:val="left"/>
              <w:rPr>
                <w:rFonts w:ascii="宋体" w:hAnsi="宋体" w:cs="宋体" w:eastAsia="宋体" w:hint="default"/>
                <w:sz w:val="7"/>
                <w:szCs w:val="7"/>
              </w:rPr>
            </w:pPr>
          </w:p>
          <w:p>
            <w:pPr>
              <w:pStyle w:val="TableParagraph"/>
              <w:spacing w:line="240" w:lineRule="auto"/>
              <w:ind w:left="326"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513956" cy="214693"/>
                  <wp:effectExtent l="0" t="0" r="0" b="0"/>
                  <wp:docPr id="83" name="image171.png" descr=""/>
                  <wp:cNvGraphicFramePr>
                    <a:graphicFrameLocks noChangeAspect="1"/>
                  </wp:cNvGraphicFramePr>
                  <a:graphic>
                    <a:graphicData uri="http://schemas.openxmlformats.org/drawingml/2006/picture">
                      <pic:pic>
                        <pic:nvPicPr>
                          <pic:cNvPr id="84" name="image171.png"/>
                          <pic:cNvPicPr/>
                        </pic:nvPicPr>
                        <pic:blipFill>
                          <a:blip r:embed="rId182" cstate="print"/>
                          <a:stretch>
                            <a:fillRect/>
                          </a:stretch>
                        </pic:blipFill>
                        <pic:spPr>
                          <a:xfrm>
                            <a:off x="0" y="0"/>
                            <a:ext cx="2513956" cy="214693"/>
                          </a:xfrm>
                          <a:prstGeom prst="rect">
                            <a:avLst/>
                          </a:prstGeom>
                        </pic:spPr>
                      </pic:pic>
                    </a:graphicData>
                  </a:graphic>
                </wp:inline>
              </w:drawing>
            </w:r>
            <w:r>
              <w:rPr>
                <w:rFonts w:ascii="宋体" w:hAnsi="宋体" w:cs="宋体" w:eastAsia="宋体" w:hint="default"/>
                <w:sz w:val="20"/>
                <w:szCs w:val="20"/>
              </w:rPr>
            </w:r>
          </w:p>
          <w:p>
            <w:pPr>
              <w:pStyle w:val="TableParagraph"/>
              <w:spacing w:line="240" w:lineRule="auto" w:before="5"/>
              <w:ind w:right="0"/>
              <w:jc w:val="left"/>
              <w:rPr>
                <w:rFonts w:ascii="宋体" w:hAnsi="宋体" w:cs="宋体" w:eastAsia="宋体" w:hint="default"/>
                <w:sz w:val="19"/>
                <w:szCs w:val="19"/>
              </w:rPr>
            </w:pPr>
          </w:p>
        </w:tc>
        <w:tc>
          <w:tcPr>
            <w:tcW w:w="4970" w:type="dxa"/>
            <w:tcBorders>
              <w:top w:val="single" w:sz="4" w:space="0" w:color="044E7D"/>
              <w:left w:val="nil" w:sz="6" w:space="0" w:color="auto"/>
              <w:bottom w:val="single" w:sz="4" w:space="0" w:color="044E7D"/>
              <w:right w:val="nil" w:sz="6" w:space="0" w:color="auto"/>
            </w:tcBorders>
          </w:tcPr>
          <w:p>
            <w:pPr>
              <w:pStyle w:val="TableParagraph"/>
              <w:spacing w:line="240" w:lineRule="auto" w:before="5"/>
              <w:ind w:right="0"/>
              <w:jc w:val="left"/>
              <w:rPr>
                <w:rFonts w:ascii="宋体" w:hAnsi="宋体" w:cs="宋体" w:eastAsia="宋体" w:hint="default"/>
                <w:sz w:val="2"/>
                <w:szCs w:val="2"/>
              </w:rPr>
            </w:pPr>
          </w:p>
          <w:p>
            <w:pPr>
              <w:pStyle w:val="TableParagraph"/>
              <w:spacing w:line="240" w:lineRule="auto"/>
              <w:ind w:left="262"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923072" cy="2148268"/>
                  <wp:effectExtent l="0" t="0" r="0" b="0"/>
                  <wp:docPr id="85" name="image172.jpeg" descr=""/>
                  <wp:cNvGraphicFramePr>
                    <a:graphicFrameLocks noChangeAspect="1"/>
                  </wp:cNvGraphicFramePr>
                  <a:graphic>
                    <a:graphicData uri="http://schemas.openxmlformats.org/drawingml/2006/picture">
                      <pic:pic>
                        <pic:nvPicPr>
                          <pic:cNvPr id="86" name="image172.jpeg"/>
                          <pic:cNvPicPr/>
                        </pic:nvPicPr>
                        <pic:blipFill>
                          <a:blip r:embed="rId183" cstate="print"/>
                          <a:stretch>
                            <a:fillRect/>
                          </a:stretch>
                        </pic:blipFill>
                        <pic:spPr>
                          <a:xfrm>
                            <a:off x="0" y="0"/>
                            <a:ext cx="2923072" cy="2148268"/>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4660"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Apple</w:t>
            </w:r>
            <w:r>
              <w:rPr>
                <w:rFonts w:ascii="Times New Roman" w:hAnsi="Times New Roman" w:cs="Times New Roman" w:eastAsia="Times New Roman" w:hint="default"/>
                <w:i/>
                <w:spacing w:val="11"/>
                <w:w w:val="95"/>
                <w:sz w:val="16"/>
                <w:szCs w:val="16"/>
              </w:rPr>
              <w:t> </w:t>
            </w:r>
            <w:r>
              <w:rPr>
                <w:rFonts w:ascii="宋体" w:hAnsi="宋体" w:cs="宋体" w:eastAsia="宋体" w:hint="default"/>
                <w:spacing w:val="-1"/>
                <w:w w:val="95"/>
                <w:sz w:val="17"/>
                <w:szCs w:val="17"/>
              </w:rPr>
              <w:t>财报，中信建投证券研究发展部</w:t>
            </w:r>
            <w:r>
              <w:rPr>
                <w:rFonts w:ascii="宋体" w:hAnsi="宋体" w:cs="宋体" w:eastAsia="宋体" w:hint="default"/>
                <w:spacing w:val="-1"/>
                <w:sz w:val="17"/>
                <w:szCs w:val="17"/>
              </w:rPr>
            </w:r>
          </w:p>
        </w:tc>
        <w:tc>
          <w:tcPr>
            <w:tcW w:w="4970"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258" w:right="0"/>
              <w:jc w:val="left"/>
              <w:rPr>
                <w:rFonts w:ascii="宋体" w:hAnsi="宋体" w:cs="宋体" w:eastAsia="宋体" w:hint="default"/>
                <w:sz w:val="17"/>
                <w:szCs w:val="17"/>
              </w:rPr>
            </w:pPr>
            <w:r>
              <w:rPr>
                <w:rFonts w:ascii="宋体" w:hAnsi="宋体" w:cs="宋体" w:eastAsia="宋体" w:hint="default"/>
                <w:sz w:val="17"/>
                <w:szCs w:val="17"/>
              </w:rPr>
              <w:t>资料来源：手机中国，中信建投证券研究发展部</w:t>
            </w:r>
          </w:p>
        </w:tc>
      </w:tr>
    </w:tbl>
    <w:p>
      <w:pPr>
        <w:spacing w:line="240" w:lineRule="auto" w:before="7"/>
        <w:ind w:right="0"/>
        <w:rPr>
          <w:rFonts w:ascii="宋体" w:hAnsi="宋体" w:cs="宋体" w:eastAsia="宋体" w:hint="default"/>
          <w:sz w:val="13"/>
          <w:szCs w:val="13"/>
        </w:rPr>
      </w:pPr>
    </w:p>
    <w:p>
      <w:pPr>
        <w:pStyle w:val="Heading5"/>
        <w:spacing w:line="322" w:lineRule="exact"/>
        <w:ind w:left="536" w:right="110"/>
        <w:jc w:val="left"/>
        <w:rPr>
          <w:rFonts w:ascii="宋体" w:hAnsi="宋体" w:cs="宋体" w:eastAsia="宋体" w:hint="default"/>
          <w:b w:val="0"/>
          <w:bCs w:val="0"/>
        </w:rPr>
      </w:pPr>
      <w:r>
        <w:rPr/>
        <w:t>除  </w:t>
      </w:r>
      <w:r>
        <w:rPr>
          <w:rFonts w:ascii="Times New Roman" w:hAnsi="Times New Roman" w:cs="Times New Roman" w:eastAsia="Times New Roman" w:hint="default"/>
        </w:rPr>
        <w:t>iPhone </w:t>
      </w:r>
      <w:r>
        <w:rPr/>
        <w:t>外，苹果可穿戴业务同样具备较大增长潜力，</w:t>
      </w:r>
      <w:r>
        <w:rPr>
          <w:rFonts w:ascii="Times New Roman" w:hAnsi="Times New Roman" w:cs="Times New Roman" w:eastAsia="Times New Roman" w:hint="default"/>
        </w:rPr>
        <w:t>AirPods  (Pro)/Apple </w:t>
      </w:r>
      <w:r>
        <w:rPr>
          <w:rFonts w:ascii="Times New Roman" w:hAnsi="Times New Roman" w:cs="Times New Roman" w:eastAsia="Times New Roman" w:hint="default"/>
          <w:spacing w:val="-3"/>
        </w:rPr>
        <w:t>Watch</w:t>
      </w:r>
      <w:r>
        <w:rPr>
          <w:rFonts w:ascii="Times New Roman" w:hAnsi="Times New Roman" w:cs="Times New Roman" w:eastAsia="Times New Roman" w:hint="default"/>
          <w:spacing w:val="26"/>
        </w:rPr>
        <w:t> </w:t>
      </w:r>
      <w:r>
        <w:rPr/>
        <w:t>持续放量。</w:t>
      </w:r>
      <w:r>
        <w:rPr>
          <w:rFonts w:ascii="宋体" w:hAnsi="宋体" w:cs="宋体" w:eastAsia="宋体" w:hint="default"/>
          <w:b w:val="0"/>
          <w:bCs w:val="0"/>
        </w:rPr>
        <w:t>苹果公司</w:t>
      </w:r>
    </w:p>
    <w:p>
      <w:pPr>
        <w:pStyle w:val="BodyText"/>
        <w:spacing w:line="271" w:lineRule="auto" w:before="28"/>
        <w:ind w:right="103"/>
        <w:jc w:val="left"/>
      </w:pPr>
      <w:r>
        <w:rPr>
          <w:rFonts w:ascii="Times New Roman" w:hAnsi="Times New Roman" w:cs="Times New Roman" w:eastAsia="Times New Roman" w:hint="default"/>
          <w:w w:val="99"/>
        </w:rPr>
        <w:t>FY19</w:t>
      </w:r>
      <w:r>
        <w:rPr>
          <w:rFonts w:ascii="Times New Roman" w:hAnsi="Times New Roman" w:cs="Times New Roman" w:eastAsia="Times New Roman" w:hint="default"/>
          <w:spacing w:val="-9"/>
          <w:w w:val="99"/>
        </w:rPr>
        <w:t> </w:t>
      </w:r>
      <w:r>
        <w:rPr>
          <w:rFonts w:ascii="Times New Roman" w:hAnsi="Times New Roman" w:cs="Times New Roman" w:eastAsia="Times New Roman" w:hint="default"/>
          <w:w w:val="99"/>
        </w:rPr>
        <w:t>Q4</w:t>
      </w:r>
      <w:r>
        <w:rPr>
          <w:rFonts w:ascii="Times New Roman" w:hAnsi="Times New Roman" w:cs="Times New Roman" w:eastAsia="Times New Roman" w:hint="default"/>
          <w:spacing w:val="5"/>
          <w:w w:val="99"/>
        </w:rPr>
        <w:t> </w:t>
      </w:r>
      <w:r>
        <w:rPr>
          <w:spacing w:val="-8"/>
          <w:w w:val="99"/>
        </w:rPr>
        <w:t>可穿戴设备、家居和配件营收</w:t>
      </w:r>
      <w:r>
        <w:rPr>
          <w:spacing w:val="-46"/>
          <w:w w:val="99"/>
        </w:rPr>
        <w:t> </w:t>
      </w:r>
      <w:r>
        <w:rPr>
          <w:rFonts w:ascii="Times New Roman" w:hAnsi="Times New Roman" w:cs="Times New Roman" w:eastAsia="Times New Roman" w:hint="default"/>
          <w:w w:val="99"/>
        </w:rPr>
        <w:t>65</w:t>
      </w:r>
      <w:r>
        <w:rPr>
          <w:rFonts w:ascii="Times New Roman" w:hAnsi="Times New Roman" w:cs="Times New Roman" w:eastAsia="Times New Roman" w:hint="default"/>
          <w:spacing w:val="4"/>
          <w:w w:val="99"/>
        </w:rPr>
        <w:t> </w:t>
      </w:r>
      <w:r>
        <w:rPr>
          <w:spacing w:val="-10"/>
          <w:w w:val="99"/>
        </w:rPr>
        <w:t>亿美元，同比大幅增长</w:t>
      </w:r>
      <w:r>
        <w:rPr>
          <w:spacing w:val="-46"/>
          <w:w w:val="99"/>
        </w:rPr>
        <w:t> </w:t>
      </w:r>
      <w:r>
        <w:rPr>
          <w:rFonts w:ascii="Times New Roman" w:hAnsi="Times New Roman" w:cs="Times New Roman" w:eastAsia="Times New Roman" w:hint="default"/>
          <w:spacing w:val="-8"/>
          <w:w w:val="99"/>
        </w:rPr>
        <w:t>54%</w:t>
      </w:r>
      <w:r>
        <w:rPr>
          <w:spacing w:val="-8"/>
          <w:w w:val="99"/>
        </w:rPr>
        <w:t>，收入占比由去年同期</w:t>
      </w:r>
      <w:r>
        <w:rPr>
          <w:spacing w:val="-46"/>
          <w:w w:val="99"/>
        </w:rPr>
        <w:t> </w:t>
      </w:r>
      <w:r>
        <w:rPr>
          <w:rFonts w:ascii="Times New Roman" w:hAnsi="Times New Roman" w:cs="Times New Roman" w:eastAsia="Times New Roman" w:hint="default"/>
          <w:w w:val="99"/>
        </w:rPr>
        <w:t>6.7%</w:t>
      </w:r>
      <w:r>
        <w:rPr>
          <w:w w:val="99"/>
        </w:rPr>
        <w:t>提升至</w:t>
      </w:r>
      <w:r>
        <w:rPr>
          <w:spacing w:val="-47"/>
          <w:w w:val="99"/>
        </w:rPr>
        <w:t> </w:t>
      </w:r>
      <w:r>
        <w:rPr>
          <w:rFonts w:ascii="Times New Roman" w:hAnsi="Times New Roman" w:cs="Times New Roman" w:eastAsia="Times New Roman" w:hint="default"/>
          <w:w w:val="99"/>
        </w:rPr>
        <w:t>10.2%</w:t>
      </w:r>
      <w:r>
        <w:rPr>
          <w:w w:val="99"/>
        </w:rPr>
        <w:t>。 </w:t>
      </w:r>
      <w:r>
        <w:rPr>
          <w:rFonts w:ascii="Times New Roman" w:hAnsi="Times New Roman" w:cs="Times New Roman" w:eastAsia="Times New Roman" w:hint="default"/>
        </w:rPr>
        <w:t>AirPods </w:t>
      </w:r>
      <w:r>
        <w:rPr/>
        <w:t>在本季度收入创下新高，</w:t>
      </w:r>
      <w:r>
        <w:rPr>
          <w:rFonts w:ascii="Times New Roman" w:hAnsi="Times New Roman" w:cs="Times New Roman" w:eastAsia="Times New Roman" w:hint="default"/>
        </w:rPr>
        <w:t>Apple </w:t>
      </w:r>
      <w:r>
        <w:rPr>
          <w:rFonts w:ascii="Times New Roman" w:hAnsi="Times New Roman" w:cs="Times New Roman" w:eastAsia="Times New Roman" w:hint="default"/>
          <w:spacing w:val="-4"/>
        </w:rPr>
        <w:t>Watch </w:t>
      </w:r>
      <w:r>
        <w:rPr/>
        <w:t>也取得良好表现。</w:t>
      </w:r>
      <w:r>
        <w:rPr>
          <w:rFonts w:ascii="Times New Roman" w:hAnsi="Times New Roman" w:cs="Times New Roman" w:eastAsia="Times New Roman" w:hint="default"/>
        </w:rPr>
        <w:t>10 </w:t>
      </w:r>
      <w:r>
        <w:rPr/>
        <w:t>月，具备全新降噪功能的</w:t>
      </w:r>
      <w:r>
        <w:rPr>
          <w:spacing w:val="-48"/>
        </w:rPr>
        <w:t> </w:t>
      </w:r>
      <w:r>
        <w:rPr>
          <w:rFonts w:ascii="Times New Roman" w:hAnsi="Times New Roman" w:cs="Times New Roman" w:eastAsia="Times New Roman" w:hint="default"/>
        </w:rPr>
        <w:t>AirPods Pro </w:t>
      </w:r>
      <w:r>
        <w:rPr/>
        <w:t>开售， 带动该板块业绩持续增长，调研机构</w:t>
      </w:r>
      <w:r>
        <w:rPr>
          <w:spacing w:val="-48"/>
        </w:rPr>
        <w:t> </w:t>
      </w:r>
      <w:r>
        <w:rPr>
          <w:rFonts w:ascii="Times New Roman" w:hAnsi="Times New Roman" w:cs="Times New Roman" w:eastAsia="Times New Roman" w:hint="default"/>
        </w:rPr>
        <w:t>Strategy</w:t>
      </w:r>
      <w:r>
        <w:rPr>
          <w:rFonts w:ascii="Times New Roman" w:hAnsi="Times New Roman" w:cs="Times New Roman" w:eastAsia="Times New Roman" w:hint="default"/>
          <w:spacing w:val="-3"/>
        </w:rPr>
        <w:t> </w:t>
      </w:r>
      <w:r>
        <w:rPr>
          <w:rFonts w:ascii="Times New Roman" w:hAnsi="Times New Roman" w:cs="Times New Roman" w:eastAsia="Times New Roman" w:hint="default"/>
        </w:rPr>
        <w:t>Analytics</w:t>
      </w:r>
      <w:r>
        <w:rPr>
          <w:rFonts w:ascii="Times New Roman" w:hAnsi="Times New Roman" w:cs="Times New Roman" w:eastAsia="Times New Roman" w:hint="default"/>
          <w:spacing w:val="1"/>
        </w:rPr>
        <w:t> </w:t>
      </w:r>
      <w:r>
        <w:rPr/>
        <w:t>在报告中表示</w:t>
      </w:r>
      <w:r>
        <w:rPr>
          <w:spacing w:val="-51"/>
        </w:rPr>
        <w:t> </w:t>
      </w:r>
      <w:r>
        <w:rPr>
          <w:rFonts w:ascii="Times New Roman" w:hAnsi="Times New Roman" w:cs="Times New Roman" w:eastAsia="Times New Roman" w:hint="default"/>
        </w:rPr>
        <w:t>2019</w:t>
      </w:r>
      <w:r>
        <w:rPr>
          <w:rFonts w:ascii="Times New Roman" w:hAnsi="Times New Roman" w:cs="Times New Roman" w:eastAsia="Times New Roman" w:hint="default"/>
          <w:spacing w:val="-1"/>
        </w:rPr>
        <w:t> </w:t>
      </w:r>
      <w:r>
        <w:rPr/>
        <w:t>年</w:t>
      </w:r>
      <w:r>
        <w:rPr>
          <w:spacing w:val="-52"/>
        </w:rPr>
        <w:t> </w:t>
      </w:r>
      <w:r>
        <w:rPr>
          <w:rFonts w:ascii="Times New Roman" w:hAnsi="Times New Roman" w:cs="Times New Roman" w:eastAsia="Times New Roman" w:hint="default"/>
        </w:rPr>
        <w:t>AirPods</w:t>
      </w:r>
      <w:r>
        <w:rPr>
          <w:rFonts w:ascii="Times New Roman" w:hAnsi="Times New Roman" w:cs="Times New Roman" w:eastAsia="Times New Roman" w:hint="default"/>
          <w:spacing w:val="-2"/>
        </w:rPr>
        <w:t> </w:t>
      </w:r>
      <w:r>
        <w:rPr/>
        <w:t>的销量达到了近</w:t>
      </w:r>
      <w:r>
        <w:rPr>
          <w:spacing w:val="-51"/>
        </w:rPr>
        <w:t> </w:t>
      </w:r>
      <w:r>
        <w:rPr>
          <w:rFonts w:ascii="Times New Roman" w:hAnsi="Times New Roman" w:cs="Times New Roman" w:eastAsia="Times New Roman" w:hint="default"/>
        </w:rPr>
        <w:t>6000</w:t>
      </w:r>
      <w:r>
        <w:rPr>
          <w:rFonts w:ascii="Times New Roman" w:hAnsi="Times New Roman" w:cs="Times New Roman" w:eastAsia="Times New Roman" w:hint="default"/>
          <w:spacing w:val="-1"/>
        </w:rPr>
        <w:t> </w:t>
      </w:r>
      <w:r>
        <w:rPr/>
        <w:t>万， 市场份额近 </w:t>
      </w:r>
      <w:r>
        <w:rPr>
          <w:rFonts w:ascii="Times New Roman" w:hAnsi="Times New Roman" w:cs="Times New Roman" w:eastAsia="Times New Roman" w:hint="default"/>
        </w:rPr>
        <w:t>50%</w:t>
      </w:r>
      <w:r>
        <w:rPr/>
        <w:t>。</w:t>
      </w:r>
      <w:r>
        <w:rPr>
          <w:rFonts w:ascii="Times New Roman" w:hAnsi="Times New Roman" w:cs="Times New Roman" w:eastAsia="Times New Roman" w:hint="default"/>
        </w:rPr>
        <w:t>TWS </w:t>
      </w:r>
      <w:r>
        <w:rPr/>
        <w:t>耳机及智能手表已经成为苹果收入的重要驱动力，</w:t>
      </w:r>
      <w:r>
        <w:rPr>
          <w:rFonts w:ascii="Times New Roman" w:hAnsi="Times New Roman" w:cs="Times New Roman" w:eastAsia="Times New Roman" w:hint="default"/>
        </w:rPr>
        <w:t>2020 </w:t>
      </w:r>
      <w:r>
        <w:rPr/>
        <w:t>年整体可穿戴市场的空间都会 迎来较大增长，拉动苹果产业链的业绩。</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7" w:after="0"/>
        <w:ind w:right="0"/>
        <w:rPr>
          <w:rFonts w:ascii="宋体" w:hAnsi="宋体" w:cs="宋体" w:eastAsia="宋体" w:hint="default"/>
          <w:sz w:val="24"/>
          <w:szCs w:val="24"/>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762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pict>
          <v:group style="position:absolute;margin-left:88.492996pt;margin-top:44.253723pt;width:186.65pt;height:98.8pt;mso-position-horizontal-relative:page;mso-position-vertical-relative:paragraph;z-index:-425008" coordorigin="1770,885" coordsize="3733,1976">
            <v:group style="position:absolute;left:5393;top:2423;width:105;height:2" coordorigin="5393,2423" coordsize="105,2">
              <v:shape style="position:absolute;left:5393;top:2423;width:105;height:2" coordorigin="5393,2423" coordsize="105,0" path="m5393,2423l5498,2423e" filled="false" stroked="true" strokeweight=".25pt" strokecolor="#000000">
                <v:path arrowok="t"/>
                <v:stroke dashstyle="dash"/>
              </v:shape>
            </v:group>
            <v:group style="position:absolute;left:5086;top:2423;width:212;height:2" coordorigin="5086,2423" coordsize="212,2">
              <v:shape style="position:absolute;left:5086;top:2423;width:212;height:2" coordorigin="5086,2423" coordsize="212,0" path="m5086,2423l5297,2423e" filled="false" stroked="true" strokeweight=".25pt" strokecolor="#000000">
                <v:path arrowok="t"/>
                <v:stroke dashstyle="dash"/>
              </v:shape>
            </v:group>
            <v:group style="position:absolute;left:4781;top:2423;width:209;height:2" coordorigin="4781,2423" coordsize="209,2">
              <v:shape style="position:absolute;left:4781;top:2423;width:209;height:2" coordorigin="4781,2423" coordsize="209,0" path="m4781,2423l4990,2423e" filled="false" stroked="true" strokeweight=".25pt" strokecolor="#000000">
                <v:path arrowok="t"/>
                <v:stroke dashstyle="dash"/>
              </v:shape>
            </v:group>
            <v:group style="position:absolute;left:4474;top:2423;width:212;height:2" coordorigin="4474,2423" coordsize="212,2">
              <v:shape style="position:absolute;left:4474;top:2423;width:212;height:2" coordorigin="4474,2423" coordsize="212,0" path="m4474,2423l4685,2423e" filled="false" stroked="true" strokeweight=".25pt" strokecolor="#000000">
                <v:path arrowok="t"/>
                <v:stroke dashstyle="dash"/>
              </v:shape>
            </v:group>
            <v:group style="position:absolute;left:4169;top:2423;width:209;height:2" coordorigin="4169,2423" coordsize="209,2">
              <v:shape style="position:absolute;left:4169;top:2423;width:209;height:2" coordorigin="4169,2423" coordsize="209,0" path="m4169,2423l4378,2423e" filled="false" stroked="true" strokeweight=".25pt" strokecolor="#000000">
                <v:path arrowok="t"/>
                <v:stroke dashstyle="dash"/>
              </v:shape>
            </v:group>
            <v:group style="position:absolute;left:3862;top:2423;width:212;height:2" coordorigin="3862,2423" coordsize="212,2">
              <v:shape style="position:absolute;left:3862;top:2423;width:212;height:2" coordorigin="3862,2423" coordsize="212,0" path="m3862,2423l4073,2423e" filled="false" stroked="true" strokeweight=".25pt" strokecolor="#000000">
                <v:path arrowok="t"/>
                <v:stroke dashstyle="dash"/>
              </v:shape>
            </v:group>
            <v:group style="position:absolute;left:3557;top:2423;width:209;height:2" coordorigin="3557,2423" coordsize="209,2">
              <v:shape style="position:absolute;left:3557;top:2423;width:209;height:2" coordorigin="3557,2423" coordsize="209,0" path="m3557,2423l3766,2423e" filled="false" stroked="true" strokeweight=".25pt" strokecolor="#000000">
                <v:path arrowok="t"/>
                <v:stroke dashstyle="dash"/>
              </v:shape>
            </v:group>
            <v:group style="position:absolute;left:3250;top:2423;width:212;height:2" coordorigin="3250,2423" coordsize="212,2">
              <v:shape style="position:absolute;left:3250;top:2423;width:212;height:2" coordorigin="3250,2423" coordsize="212,0" path="m3250,2423l3461,2423e" filled="false" stroked="true" strokeweight=".25pt" strokecolor="#000000">
                <v:path arrowok="t"/>
                <v:stroke dashstyle="dash"/>
              </v:shape>
            </v:group>
            <v:group style="position:absolute;left:2942;top:2423;width:212;height:2" coordorigin="2942,2423" coordsize="212,2">
              <v:shape style="position:absolute;left:2942;top:2423;width:212;height:2" coordorigin="2942,2423" coordsize="212,0" path="m2942,2423l3154,2423e" filled="false" stroked="true" strokeweight=".25pt" strokecolor="#000000">
                <v:path arrowok="t"/>
                <v:stroke dashstyle="dash"/>
              </v:shape>
            </v:group>
            <v:group style="position:absolute;left:2638;top:2423;width:212;height:2" coordorigin="2638,2423" coordsize="212,2">
              <v:shape style="position:absolute;left:2638;top:2423;width:212;height:2" coordorigin="2638,2423" coordsize="212,0" path="m2638,2423l2849,2423e" filled="false" stroked="true" strokeweight=".25pt" strokecolor="#000000">
                <v:path arrowok="t"/>
                <v:stroke dashstyle="dash"/>
              </v:shape>
            </v:group>
            <v:group style="position:absolute;left:2330;top:2423;width:212;height:2" coordorigin="2330,2423" coordsize="212,2">
              <v:shape style="position:absolute;left:2330;top:2423;width:212;height:2" coordorigin="2330,2423" coordsize="212,0" path="m2330,2423l2542,2423e" filled="false" stroked="true" strokeweight=".25pt" strokecolor="#000000">
                <v:path arrowok="t"/>
                <v:stroke dashstyle="dash"/>
              </v:shape>
            </v:group>
            <v:group style="position:absolute;left:2026;top:2423;width:209;height:2" coordorigin="2026,2423" coordsize="209,2">
              <v:shape style="position:absolute;left:2026;top:2423;width:209;height:2" coordorigin="2026,2423" coordsize="209,0" path="m2026,2423l2234,2423e" filled="false" stroked="true" strokeweight=".25pt" strokecolor="#000000">
                <v:path arrowok="t"/>
                <v:stroke dashstyle="dash"/>
              </v:shape>
            </v:group>
            <v:group style="position:absolute;left:1824;top:2423;width:106;height:2" coordorigin="1824,2423" coordsize="106,2">
              <v:shape style="position:absolute;left:1824;top:2423;width:106;height:2" coordorigin="1824,2423" coordsize="106,0" path="m1824,2423l1930,2423e" filled="false" stroked="true" strokeweight=".25pt" strokecolor="#000000">
                <v:path arrowok="t"/>
                <v:stroke dashstyle="dash"/>
              </v:shape>
            </v:group>
            <v:group style="position:absolute;left:2026;top:2039;width:824;height:2" coordorigin="2026,2039" coordsize="824,2">
              <v:shape style="position:absolute;left:2026;top:2039;width:824;height:2" coordorigin="2026,2039" coordsize="824,0" path="m2026,2039l2849,2039e" filled="false" stroked="true" strokeweight=".25pt" strokecolor="#000000">
                <v:path arrowok="t"/>
                <v:stroke dashstyle="dash"/>
              </v:shape>
            </v:group>
            <v:group style="position:absolute;left:1824;top:2039;width:106;height:2" coordorigin="1824,2039" coordsize="106,2">
              <v:shape style="position:absolute;left:1824;top:2039;width:106;height:2" coordorigin="1824,2039" coordsize="106,0" path="m1824,2039l1930,2039e" filled="false" stroked="true" strokeweight=".25pt" strokecolor="#000000">
                <v:path arrowok="t"/>
                <v:stroke dashstyle="dash"/>
              </v:shape>
            </v:group>
            <v:group style="position:absolute;left:1930;top:1756;width:96;height:1051" coordorigin="1930,1756" coordsize="96,1051">
              <v:shape style="position:absolute;left:1930;top:1756;width:96;height:1051" coordorigin="1930,1756" coordsize="96,1051" path="m2026,1756l1930,1756,1930,2807,2026,2807,2026,1756xe" filled="true" fillcolor="#ff8080" stroked="false">
                <v:path arrowok="t"/>
                <v:fill type="solid"/>
              </v:shape>
            </v:group>
            <v:group style="position:absolute;left:2234;top:2051;width:96;height:756" coordorigin="2234,2051" coordsize="96,756">
              <v:shape style="position:absolute;left:2234;top:2051;width:96;height:756" coordorigin="2234,2051" coordsize="96,756" path="m2330,2051l2234,2051,2234,2807,2330,2807,2330,2051xe" filled="true" fillcolor="#ff8080" stroked="false">
                <v:path arrowok="t"/>
                <v:fill type="solid"/>
              </v:shape>
            </v:group>
            <v:group style="position:absolute;left:2542;top:2092;width:96;height:715" coordorigin="2542,2092" coordsize="96,715">
              <v:shape style="position:absolute;left:2542;top:2092;width:96;height:715" coordorigin="2542,2092" coordsize="96,715" path="m2638,2092l2542,2092,2542,2807,2638,2807,2638,2092xe" filled="true" fillcolor="#ff8080" stroked="false">
                <v:path arrowok="t"/>
                <v:fill type="solid"/>
              </v:shape>
            </v:group>
            <v:group style="position:absolute;left:2942;top:2039;width:212;height:2" coordorigin="2942,2039" coordsize="212,2">
              <v:shape style="position:absolute;left:2942;top:2039;width:212;height:2" coordorigin="2942,2039" coordsize="212,0" path="m2942,2039l3154,2039e" filled="false" stroked="true" strokeweight=".25pt" strokecolor="#000000">
                <v:path arrowok="t"/>
                <v:stroke dashstyle="dash"/>
              </v:shape>
            </v:group>
            <v:group style="position:absolute;left:2849;top:1998;width:94;height:809" coordorigin="2849,1998" coordsize="94,809">
              <v:shape style="position:absolute;left:2849;top:1998;width:94;height:809" coordorigin="2849,1998" coordsize="94,809" path="m2942,1998l2849,1998,2849,2807,2942,2807,2942,1998xe" filled="true" fillcolor="#ff8080" stroked="false">
                <v:path arrowok="t"/>
                <v:fill type="solid"/>
              </v:shape>
            </v:group>
            <v:group style="position:absolute;left:3250;top:2039;width:212;height:2" coordorigin="3250,2039" coordsize="212,2">
              <v:shape style="position:absolute;left:3250;top:2039;width:212;height:2" coordorigin="3250,2039" coordsize="212,0" path="m3250,2039l3461,2039e" filled="false" stroked="true" strokeweight=".25pt" strokecolor="#000000">
                <v:path arrowok="t"/>
                <v:stroke dashstyle="dash"/>
              </v:shape>
            </v:group>
            <v:group style="position:absolute;left:3250;top:1658;width:824;height:2" coordorigin="3250,1658" coordsize="824,2">
              <v:shape style="position:absolute;left:3250;top:1658;width:824;height:2" coordorigin="3250,1658" coordsize="824,0" path="m3250,1658l4073,1658e" filled="false" stroked="true" strokeweight=".25pt" strokecolor="#000000">
                <v:path arrowok="t"/>
                <v:stroke dashstyle="dash"/>
              </v:shape>
            </v:group>
            <v:group style="position:absolute;left:1824;top:1658;width:1330;height:2" coordorigin="1824,1658" coordsize="1330,2">
              <v:shape style="position:absolute;left:1824;top:1658;width:1330;height:2" coordorigin="1824,1658" coordsize="1330,0" path="m1824,1658l3154,1658e" filled="false" stroked="true" strokeweight=".25pt" strokecolor="#000000">
                <v:path arrowok="t"/>
                <v:stroke dashstyle="dash"/>
              </v:shape>
            </v:group>
            <v:group style="position:absolute;left:3154;top:1406;width:96;height:1401" coordorigin="3154,1406" coordsize="96,1401">
              <v:shape style="position:absolute;left:3154;top:1406;width:96;height:1401" coordorigin="3154,1406" coordsize="96,1401" path="m3250,1406l3154,1406,3154,2807,3250,2807,3250,1406xe" filled="true" fillcolor="#ff8080" stroked="false">
                <v:path arrowok="t"/>
                <v:fill type="solid"/>
              </v:shape>
            </v:group>
            <v:group style="position:absolute;left:3557;top:2039;width:209;height:2" coordorigin="3557,2039" coordsize="209,2">
              <v:shape style="position:absolute;left:3557;top:2039;width:209;height:2" coordorigin="3557,2039" coordsize="209,0" path="m3557,2039l3766,2039e" filled="false" stroked="true" strokeweight=".25pt" strokecolor="#000000">
                <v:path arrowok="t"/>
                <v:stroke dashstyle="dash"/>
              </v:shape>
            </v:group>
            <v:group style="position:absolute;left:3461;top:1823;width:96;height:984" coordorigin="3461,1823" coordsize="96,984">
              <v:shape style="position:absolute;left:3461;top:1823;width:96;height:984" coordorigin="3461,1823" coordsize="96,984" path="m3557,1823l3461,1823,3461,2807,3557,2807,3557,1823xe" filled="true" fillcolor="#ff8080" stroked="false">
                <v:path arrowok="t"/>
                <v:fill type="solid"/>
              </v:shape>
            </v:group>
            <v:group style="position:absolute;left:3862;top:2039;width:212;height:2" coordorigin="3862,2039" coordsize="212,2">
              <v:shape style="position:absolute;left:3862;top:2039;width:212;height:2" coordorigin="3862,2039" coordsize="212,0" path="m3862,2039l4073,2039e" filled="false" stroked="true" strokeweight=".25pt" strokecolor="#000000">
                <v:path arrowok="t"/>
                <v:stroke dashstyle="dash"/>
              </v:shape>
            </v:group>
            <v:group style="position:absolute;left:3766;top:1749;width:96;height:1058" coordorigin="3766,1749" coordsize="96,1058">
              <v:shape style="position:absolute;left:3766;top:1749;width:96;height:1058" coordorigin="3766,1749" coordsize="96,1058" path="m3862,1749l3766,1749,3766,2807,3862,2807,3862,1749xe" filled="true" fillcolor="#ff8080" stroked="false">
                <v:path arrowok="t"/>
                <v:fill type="solid"/>
              </v:shape>
            </v:group>
            <v:group style="position:absolute;left:4169;top:2039;width:209;height:2" coordorigin="4169,2039" coordsize="209,2">
              <v:shape style="position:absolute;left:4169;top:2039;width:209;height:2" coordorigin="4169,2039" coordsize="209,0" path="m4169,2039l4378,2039e" filled="false" stroked="true" strokeweight=".25pt" strokecolor="#000000">
                <v:path arrowok="t"/>
                <v:stroke dashstyle="dash"/>
              </v:shape>
            </v:group>
            <v:group style="position:absolute;left:4169;top:1658;width:209;height:2" coordorigin="4169,1658" coordsize="209,2">
              <v:shape style="position:absolute;left:4169;top:1658;width:209;height:2" coordorigin="4169,1658" coordsize="209,0" path="m4169,1658l4378,1658e" filled="false" stroked="true" strokeweight=".25pt" strokecolor="#000000">
                <v:path arrowok="t"/>
                <v:stroke dashstyle="dash"/>
              </v:shape>
            </v:group>
            <v:group style="position:absolute;left:4073;top:1557;width:96;height:1250" coordorigin="4073,1557" coordsize="96,1250">
              <v:shape style="position:absolute;left:4073;top:1557;width:96;height:1250" coordorigin="4073,1557" coordsize="96,1250" path="m4169,1557l4073,1557,4073,2807,4169,2807,4169,1557xe" filled="true" fillcolor="#ff8080" stroked="false">
                <v:path arrowok="t"/>
                <v:fill type="solid"/>
              </v:shape>
            </v:group>
            <v:group style="position:absolute;left:4474;top:2039;width:212;height:2" coordorigin="4474,2039" coordsize="212,2">
              <v:shape style="position:absolute;left:4474;top:2039;width:212;height:2" coordorigin="4474,2039" coordsize="212,0" path="m4474,2039l4685,2039e" filled="false" stroked="true" strokeweight=".25pt" strokecolor="#000000">
                <v:path arrowok="t"/>
                <v:stroke dashstyle="dash"/>
              </v:shape>
            </v:group>
            <v:group style="position:absolute;left:4474;top:1658;width:212;height:2" coordorigin="4474,1658" coordsize="212,2">
              <v:shape style="position:absolute;left:4474;top:1658;width:212;height:2" coordorigin="4474,1658" coordsize="212,0" path="m4474,1658l4685,1658e" filled="false" stroked="true" strokeweight=".25pt" strokecolor="#000000">
                <v:path arrowok="t"/>
                <v:stroke dashstyle="dash"/>
              </v:shape>
            </v:group>
            <v:group style="position:absolute;left:4474;top:1274;width:1024;height:2" coordorigin="4474,1274" coordsize="1024,2">
              <v:shape style="position:absolute;left:4474;top:1274;width:1024;height:2" coordorigin="4474,1274" coordsize="1024,0" path="m4474,1274l5498,1274e" filled="false" stroked="true" strokeweight=".25pt" strokecolor="#000000">
                <v:path arrowok="t"/>
                <v:stroke dashstyle="dash"/>
              </v:shape>
            </v:group>
            <v:group style="position:absolute;left:1824;top:1274;width:2554;height:2" coordorigin="1824,1274" coordsize="2554,2">
              <v:shape style="position:absolute;left:1824;top:1274;width:2554;height:2" coordorigin="1824,1274" coordsize="2554,0" path="m1824,1274l4378,1274e" filled="false" stroked="true" strokeweight=".25pt" strokecolor="#000000">
                <v:path arrowok="t"/>
                <v:stroke dashstyle="dash"/>
              </v:shape>
            </v:group>
            <v:group style="position:absolute;left:4378;top:1062;width:96;height:1745" coordorigin="4378,1062" coordsize="96,1745">
              <v:shape style="position:absolute;left:4378;top:1062;width:96;height:1745" coordorigin="4378,1062" coordsize="96,1745" path="m4474,1062l4378,1062,4378,2807,4474,2807,4474,1062xe" filled="true" fillcolor="#ff8080" stroked="false">
                <v:path arrowok="t"/>
                <v:fill type="solid"/>
              </v:shape>
            </v:group>
            <v:group style="position:absolute;left:4781;top:2039;width:209;height:2" coordorigin="4781,2039" coordsize="209,2">
              <v:shape style="position:absolute;left:4781;top:2039;width:209;height:2" coordorigin="4781,2039" coordsize="209,0" path="m4781,2039l4990,2039e" filled="false" stroked="true" strokeweight=".25pt" strokecolor="#000000">
                <v:path arrowok="t"/>
                <v:stroke dashstyle="dash"/>
              </v:shape>
            </v:group>
            <v:group style="position:absolute;left:4781;top:1658;width:516;height:2" coordorigin="4781,1658" coordsize="516,2">
              <v:shape style="position:absolute;left:4781;top:1658;width:516;height:2" coordorigin="4781,1658" coordsize="516,0" path="m4781,1658l5297,1658e" filled="false" stroked="true" strokeweight=".25pt" strokecolor="#000000">
                <v:path arrowok="t"/>
                <v:stroke dashstyle="dash"/>
              </v:shape>
            </v:group>
            <v:group style="position:absolute;left:4685;top:1598;width:96;height:1209" coordorigin="4685,1598" coordsize="96,1209">
              <v:shape style="position:absolute;left:4685;top:1598;width:96;height:1209" coordorigin="4685,1598" coordsize="96,1209" path="m4781,1598l4685,1598,4685,2807,4781,2807,4781,1598xe" filled="true" fillcolor="#ff8080" stroked="false">
                <v:path arrowok="t"/>
                <v:fill type="solid"/>
              </v:shape>
            </v:group>
            <v:group style="position:absolute;left:5086;top:2039;width:212;height:2" coordorigin="5086,2039" coordsize="212,2">
              <v:shape style="position:absolute;left:5086;top:2039;width:212;height:2" coordorigin="5086,2039" coordsize="212,0" path="m5086,2039l5297,2039e" filled="false" stroked="true" strokeweight=".25pt" strokecolor="#000000">
                <v:path arrowok="t"/>
                <v:stroke dashstyle="dash"/>
              </v:shape>
            </v:group>
            <v:group style="position:absolute;left:4990;top:1634;width:96;height:1173" coordorigin="4990,1634" coordsize="96,1173">
              <v:shape style="position:absolute;left:4990;top:1634;width:96;height:1173" coordorigin="4990,1634" coordsize="96,1173" path="m5086,1634l4990,1634,4990,2807,5086,2807,5086,1634xe" filled="true" fillcolor="#ff8080" stroked="false">
                <v:path arrowok="t"/>
                <v:fill type="solid"/>
              </v:shape>
            </v:group>
            <v:group style="position:absolute;left:5393;top:2039;width:105;height:2" coordorigin="5393,2039" coordsize="105,2">
              <v:shape style="position:absolute;left:5393;top:2039;width:105;height:2" coordorigin="5393,2039" coordsize="105,0" path="m5393,2039l5498,2039e" filled="false" stroked="true" strokeweight=".25pt" strokecolor="#000000">
                <v:path arrowok="t"/>
                <v:stroke dashstyle="dash"/>
              </v:shape>
            </v:group>
            <v:group style="position:absolute;left:5393;top:1658;width:105;height:2" coordorigin="5393,1658" coordsize="105,2">
              <v:shape style="position:absolute;left:5393;top:1658;width:105;height:2" coordorigin="5393,1658" coordsize="105,0" path="m5393,1658l5498,1658e" filled="false" stroked="true" strokeweight=".25pt" strokecolor="#000000">
                <v:path arrowok="t"/>
                <v:stroke dashstyle="dash"/>
              </v:shape>
            </v:group>
            <v:group style="position:absolute;left:5297;top:1530;width:96;height:1277" coordorigin="5297,1530" coordsize="96,1277">
              <v:shape style="position:absolute;left:5297;top:1530;width:96;height:1277" coordorigin="5297,1530" coordsize="96,1277" path="m5393,1530l5297,1530,5297,2807,5393,2807,5393,1530xe" filled="true" fillcolor="#ff8080" stroked="false">
                <v:path arrowok="t"/>
                <v:fill type="solid"/>
              </v:shape>
            </v:group>
            <v:group style="position:absolute;left:1824;top:890;width:3674;height:2" coordorigin="1824,890" coordsize="3674,2">
              <v:shape style="position:absolute;left:1824;top:890;width:3674;height:2" coordorigin="1824,890" coordsize="3674,0" path="m1824,890l5498,890e" filled="false" stroked="true" strokeweight=".25pt" strokecolor="#000000">
                <v:path arrowok="t"/>
                <v:stroke dashstyle="dash"/>
              </v:shape>
            </v:group>
            <v:group style="position:absolute;left:1824;top:890;width:2;height:1917" coordorigin="1824,890" coordsize="2,1917">
              <v:shape style="position:absolute;left:1824;top:890;width:2;height:1917" coordorigin="1824,890" coordsize="0,1917" path="m1824,2807l1824,890e" filled="false" stroked="true" strokeweight=".5pt" strokecolor="#000000">
                <v:path arrowok="t"/>
              </v:shape>
            </v:group>
            <v:group style="position:absolute;left:1775;top:2807;width:50;height:2" coordorigin="1775,2807" coordsize="50,2">
              <v:shape style="position:absolute;left:1775;top:2807;width:50;height:2" coordorigin="1775,2807" coordsize="50,0" path="m1775,2807l1824,2807e" filled="false" stroked="true" strokeweight=".5pt" strokecolor="#000000">
                <v:path arrowok="t"/>
              </v:shape>
            </v:group>
            <v:group style="position:absolute;left:1775;top:2423;width:50;height:2" coordorigin="1775,2423" coordsize="50,2">
              <v:shape style="position:absolute;left:1775;top:2423;width:50;height:2" coordorigin="1775,2423" coordsize="50,0" path="m1775,2423l1824,2423e" filled="false" stroked="true" strokeweight=".5pt" strokecolor="#000000">
                <v:path arrowok="t"/>
              </v:shape>
            </v:group>
            <v:group style="position:absolute;left:1775;top:2039;width:50;height:2" coordorigin="1775,2039" coordsize="50,2">
              <v:shape style="position:absolute;left:1775;top:2039;width:50;height:2" coordorigin="1775,2039" coordsize="50,0" path="m1775,2039l1824,2039e" filled="false" stroked="true" strokeweight=".5pt" strokecolor="#000000">
                <v:path arrowok="t"/>
              </v:shape>
            </v:group>
            <v:group style="position:absolute;left:1775;top:1658;width:50;height:2" coordorigin="1775,1658" coordsize="50,2">
              <v:shape style="position:absolute;left:1775;top:1658;width:50;height:2" coordorigin="1775,1658" coordsize="50,0" path="m1775,1658l1824,1658e" filled="false" stroked="true" strokeweight=".5pt" strokecolor="#000000">
                <v:path arrowok="t"/>
              </v:shape>
            </v:group>
            <v:group style="position:absolute;left:1775;top:1274;width:50;height:2" coordorigin="1775,1274" coordsize="50,2">
              <v:shape style="position:absolute;left:1775;top:1274;width:50;height:2" coordorigin="1775,1274" coordsize="50,0" path="m1775,1274l1824,1274e" filled="false" stroked="true" strokeweight=".5pt" strokecolor="#000000">
                <v:path arrowok="t"/>
              </v:shape>
            </v:group>
            <v:group style="position:absolute;left:1775;top:890;width:50;height:2" coordorigin="1775,890" coordsize="50,2">
              <v:shape style="position:absolute;left:1775;top:890;width:50;height:2" coordorigin="1775,890" coordsize="50,0" path="m1775,890l1824,890e" filled="false" stroked="true" strokeweight=".5pt" strokecolor="#000000">
                <v:path arrowok="t"/>
              </v:shape>
            </v:group>
            <v:group style="position:absolute;left:1824;top:2807;width:3674;height:2" coordorigin="1824,2807" coordsize="3674,2">
              <v:shape style="position:absolute;left:1824;top:2807;width:3674;height:2" coordorigin="1824,2807" coordsize="3674,0" path="m1824,2807l5498,2807e" filled="false" stroked="true" strokeweight=".5pt" strokecolor="#000000">
                <v:path arrowok="t"/>
              </v:shape>
            </v:group>
            <v:group style="position:absolute;left:1824;top:2807;width:2;height:50" coordorigin="1824,2807" coordsize="2,50">
              <v:shape style="position:absolute;left:1824;top:2807;width:2;height:50" coordorigin="1824,2807" coordsize="0,50" path="m1824,2807l1824,2856e" filled="false" stroked="true" strokeweight=".5pt" strokecolor="#000000">
                <v:path arrowok="t"/>
              </v:shape>
            </v:group>
            <v:group style="position:absolute;left:2131;top:2807;width:2;height:50" coordorigin="2131,2807" coordsize="2,50">
              <v:shape style="position:absolute;left:2131;top:2807;width:2;height:50" coordorigin="2131,2807" coordsize="0,50" path="m2131,2807l2131,2856e" filled="false" stroked="true" strokeweight=".5pt" strokecolor="#000000">
                <v:path arrowok="t"/>
              </v:shape>
            </v:group>
            <v:group style="position:absolute;left:2436;top:2807;width:2;height:50" coordorigin="2436,2807" coordsize="2,50">
              <v:shape style="position:absolute;left:2436;top:2807;width:2;height:50" coordorigin="2436,2807" coordsize="0,50" path="m2436,2807l2436,2856e" filled="false" stroked="true" strokeweight=".5pt" strokecolor="#000000">
                <v:path arrowok="t"/>
              </v:shape>
            </v:group>
            <v:group style="position:absolute;left:2743;top:2807;width:2;height:50" coordorigin="2743,2807" coordsize="2,50">
              <v:shape style="position:absolute;left:2743;top:2807;width:2;height:50" coordorigin="2743,2807" coordsize="0,50" path="m2743,2807l2743,2856e" filled="false" stroked="true" strokeweight=".5pt" strokecolor="#000000">
                <v:path arrowok="t"/>
              </v:shape>
            </v:group>
            <v:group style="position:absolute;left:3048;top:2807;width:2;height:50" coordorigin="3048,2807" coordsize="2,50">
              <v:shape style="position:absolute;left:3048;top:2807;width:2;height:50" coordorigin="3048,2807" coordsize="0,50" path="m3048,2807l3048,2856e" filled="false" stroked="true" strokeweight=".5pt" strokecolor="#000000">
                <v:path arrowok="t"/>
              </v:shape>
            </v:group>
            <v:group style="position:absolute;left:3355;top:2807;width:2;height:50" coordorigin="3355,2807" coordsize="2,50">
              <v:shape style="position:absolute;left:3355;top:2807;width:2;height:50" coordorigin="3355,2807" coordsize="0,50" path="m3355,2807l3355,2856e" filled="false" stroked="true" strokeweight=".5pt" strokecolor="#000000">
                <v:path arrowok="t"/>
              </v:shape>
            </v:group>
            <v:group style="position:absolute;left:3660;top:2807;width:2;height:50" coordorigin="3660,2807" coordsize="2,50">
              <v:shape style="position:absolute;left:3660;top:2807;width:2;height:50" coordorigin="3660,2807" coordsize="0,50" path="m3660,2807l3660,2856e" filled="false" stroked="true" strokeweight=".5pt" strokecolor="#000000">
                <v:path arrowok="t"/>
              </v:shape>
            </v:group>
            <v:group style="position:absolute;left:3967;top:2807;width:2;height:50" coordorigin="3967,2807" coordsize="2,50">
              <v:shape style="position:absolute;left:3967;top:2807;width:2;height:50" coordorigin="3967,2807" coordsize="0,50" path="m3967,2807l3967,2856e" filled="false" stroked="true" strokeweight=".5pt" strokecolor="#000000">
                <v:path arrowok="t"/>
              </v:shape>
            </v:group>
            <v:group style="position:absolute;left:4272;top:2807;width:2;height:50" coordorigin="4272,2807" coordsize="2,50">
              <v:shape style="position:absolute;left:4272;top:2807;width:2;height:50" coordorigin="4272,2807" coordsize="0,50" path="m4272,2807l4272,2856e" filled="false" stroked="true" strokeweight=".5pt" strokecolor="#000000">
                <v:path arrowok="t"/>
              </v:shape>
            </v:group>
            <v:group style="position:absolute;left:4579;top:2807;width:2;height:50" coordorigin="4579,2807" coordsize="2,50">
              <v:shape style="position:absolute;left:4579;top:2807;width:2;height:50" coordorigin="4579,2807" coordsize="0,50" path="m4579,2807l4579,2856e" filled="false" stroked="true" strokeweight=".5pt" strokecolor="#000000">
                <v:path arrowok="t"/>
              </v:shape>
            </v:group>
            <v:group style="position:absolute;left:4886;top:2807;width:2;height:50" coordorigin="4886,2807" coordsize="2,50">
              <v:shape style="position:absolute;left:4886;top:2807;width:2;height:50" coordorigin="4886,2807" coordsize="0,50" path="m4886,2807l4886,2856e" filled="false" stroked="true" strokeweight=".5pt" strokecolor="#000000">
                <v:path arrowok="t"/>
              </v:shape>
            </v:group>
            <v:group style="position:absolute;left:5191;top:2807;width:2;height:50" coordorigin="5191,2807" coordsize="2,50">
              <v:shape style="position:absolute;left:5191;top:2807;width:2;height:50" coordorigin="5191,2807" coordsize="0,50" path="m5191,2807l5191,2856e" filled="false" stroked="true" strokeweight=".5pt" strokecolor="#000000">
                <v:path arrowok="t"/>
              </v:shape>
            </v:group>
            <v:group style="position:absolute;left:5498;top:2807;width:2;height:50" coordorigin="5498,2807" coordsize="2,50">
              <v:shape style="position:absolute;left:5498;top:2807;width:2;height:50" coordorigin="5498,2807" coordsize="0,50" path="m5498,2807l5498,2856e" filled="false" stroked="true" strokeweight=".5pt" strokecolor="#000000">
                <v:path arrowok="t"/>
              </v:shape>
            </v:group>
            <v:group style="position:absolute;left:1977;top:1038;width:3368;height:777" coordorigin="1977,1038" coordsize="3368,777">
              <v:shape style="position:absolute;left:1977;top:1038;width:3368;height:777" coordorigin="1977,1038" coordsize="3368,777" path="m1977,1815l2282,1775,2590,1686,2897,1734,3202,1422,3509,1394,3814,1166,4121,1180,4426,1038,4733,1146,5038,1077,5344,1190e" filled="false" stroked="true" strokeweight="1.25pt" strokecolor="#ff0000">
                <v:path arrowok="t"/>
              </v:shape>
            </v:group>
            <w10:wrap type="none"/>
          </v:group>
        </w:pict>
      </w:r>
      <w:r>
        <w:rPr/>
        <w:pict>
          <v:group style="position:absolute;margin-left:330.279999pt;margin-top:45.503723pt;width:196.95pt;height:96.95pt;mso-position-horizontal-relative:page;mso-position-vertical-relative:paragraph;z-index:-424984" coordorigin="6606,910" coordsize="3939,1939">
            <v:group style="position:absolute;left:10394;top:2418;width:145;height:2" coordorigin="10394,2418" coordsize="145,2">
              <v:shape style="position:absolute;left:10394;top:2418;width:145;height:2" coordorigin="10394,2418" coordsize="145,0" path="m10394,2418l10539,2418e" filled="false" stroked="true" strokeweight=".25pt" strokecolor="#000000">
                <v:path arrowok="t"/>
                <v:stroke dashstyle="dash"/>
              </v:shape>
            </v:group>
            <v:group style="position:absolute;left:9910;top:2418;width:291;height:2" coordorigin="9910,2418" coordsize="291,2">
              <v:shape style="position:absolute;left:9910;top:2418;width:291;height:2" coordorigin="9910,2418" coordsize="291,0" path="m9910,2418l10200,2418e" filled="false" stroked="true" strokeweight=".25pt" strokecolor="#000000">
                <v:path arrowok="t"/>
                <v:stroke dashstyle="dash"/>
              </v:shape>
            </v:group>
            <v:group style="position:absolute;left:10200;top:2138;width:195;height:657" coordorigin="10200,2138" coordsize="195,657">
              <v:shape style="position:absolute;left:10200;top:2138;width:195;height:657" coordorigin="10200,2138" coordsize="195,657" path="m10394,2138l10200,2138,10200,2794,10394,2794,10394,2138xe" filled="true" fillcolor="#ff8080" stroked="false">
                <v:path arrowok="t"/>
                <v:fill type="solid"/>
              </v:shape>
            </v:group>
            <v:group style="position:absolute;left:9425;top:2418;width:291;height:2" coordorigin="9425,2418" coordsize="291,2">
              <v:shape style="position:absolute;left:9425;top:2418;width:291;height:2" coordorigin="9425,2418" coordsize="291,0" path="m9425,2418l9715,2418e" filled="false" stroked="true" strokeweight=".25pt" strokecolor="#000000">
                <v:path arrowok="t"/>
                <v:stroke dashstyle="dash"/>
              </v:shape>
            </v:group>
            <v:group style="position:absolute;left:8940;top:2418;width:291;height:2" coordorigin="8940,2418" coordsize="291,2">
              <v:shape style="position:absolute;left:8940;top:2418;width:291;height:2" coordorigin="8940,2418" coordsize="291,0" path="m8940,2418l9230,2418e" filled="false" stroked="true" strokeweight=".25pt" strokecolor="#000000">
                <v:path arrowok="t"/>
                <v:stroke dashstyle="dash"/>
              </v:shape>
            </v:group>
            <v:group style="position:absolute;left:8455;top:2418;width:291;height:2" coordorigin="8455,2418" coordsize="291,2">
              <v:shape style="position:absolute;left:8455;top:2418;width:291;height:2" coordorigin="8455,2418" coordsize="291,0" path="m8455,2418l8746,2418e" filled="false" stroked="true" strokeweight=".25pt" strokecolor="#000000">
                <v:path arrowok="t"/>
                <v:stroke dashstyle="dash"/>
              </v:shape>
            </v:group>
            <v:group style="position:absolute;left:7970;top:2418;width:291;height:2" coordorigin="7970,2418" coordsize="291,2">
              <v:shape style="position:absolute;left:7970;top:2418;width:291;height:2" coordorigin="7970,2418" coordsize="291,0" path="m7970,2418l8261,2418e" filled="false" stroked="true" strokeweight=".25pt" strokecolor="#000000">
                <v:path arrowok="t"/>
                <v:stroke dashstyle="dash"/>
              </v:shape>
            </v:group>
            <v:group style="position:absolute;left:7483;top:2418;width:293;height:2" coordorigin="7483,2418" coordsize="293,2">
              <v:shape style="position:absolute;left:7483;top:2418;width:293;height:2" coordorigin="7483,2418" coordsize="293,0" path="m7483,2418l7776,2418e" filled="false" stroked="true" strokeweight=".25pt" strokecolor="#000000">
                <v:path arrowok="t"/>
                <v:stroke dashstyle="dash"/>
              </v:shape>
            </v:group>
            <v:group style="position:absolute;left:6998;top:2418;width:293;height:2" coordorigin="6998,2418" coordsize="293,2">
              <v:shape style="position:absolute;left:6998;top:2418;width:293;height:2" coordorigin="6998,2418" coordsize="293,0" path="m6998,2418l7291,2418e" filled="false" stroked="true" strokeweight=".25pt" strokecolor="#000000">
                <v:path arrowok="t"/>
                <v:stroke dashstyle="dash"/>
              </v:shape>
            </v:group>
            <v:group style="position:absolute;left:6660;top:2418;width:147;height:2" coordorigin="6660,2418" coordsize="147,2">
              <v:shape style="position:absolute;left:6660;top:2418;width:147;height:2" coordorigin="6660,2418" coordsize="147,0" path="m6660,2418l6806,2418e" filled="false" stroked="true" strokeweight=".25pt" strokecolor="#000000">
                <v:path arrowok="t"/>
                <v:stroke dashstyle="dash"/>
              </v:shape>
            </v:group>
            <v:group style="position:absolute;left:6806;top:2241;width:192;height:554" coordorigin="6806,2241" coordsize="192,554">
              <v:shape style="position:absolute;left:6806;top:2241;width:192;height:554" coordorigin="6806,2241" coordsize="192,554" path="m6998,2241l6806,2241,6806,2794,6998,2794,6998,2241xe" filled="true" fillcolor="#ff8080" stroked="false">
                <v:path arrowok="t"/>
                <v:fill type="solid"/>
              </v:shape>
            </v:group>
            <v:group style="position:absolute;left:7291;top:2286;width:192;height:508" coordorigin="7291,2286" coordsize="192,508">
              <v:shape style="position:absolute;left:7291;top:2286;width:192;height:508" coordorigin="7291,2286" coordsize="192,508" path="m7483,2286l7291,2286,7291,2794,7483,2794,7483,2286xe" filled="true" fillcolor="#ff8080" stroked="false">
                <v:path arrowok="t"/>
                <v:fill type="solid"/>
              </v:shape>
            </v:group>
            <v:group style="position:absolute;left:7776;top:2462;width:195;height:333" coordorigin="7776,2462" coordsize="195,333">
              <v:shape style="position:absolute;left:7776;top:2462;width:195;height:333" coordorigin="7776,2462" coordsize="195,333" path="m7970,2462l7776,2462,7776,2794,7970,2794,7970,2462xe" filled="true" fillcolor="#ff8080" stroked="false">
                <v:path arrowok="t"/>
                <v:fill type="solid"/>
              </v:shape>
            </v:group>
            <v:group style="position:absolute;left:8261;top:2361;width:195;height:434" coordorigin="8261,2361" coordsize="195,434">
              <v:shape style="position:absolute;left:8261;top:2361;width:195;height:434" coordorigin="8261,2361" coordsize="195,434" path="m8455,2361l8261,2361,8261,2794,8455,2794,8455,2361xe" filled="true" fillcolor="#ff8080" stroked="false">
                <v:path arrowok="t"/>
                <v:fill type="solid"/>
              </v:shape>
            </v:group>
            <v:group style="position:absolute;left:8746;top:2282;width:195;height:513" coordorigin="8746,2282" coordsize="195,513">
              <v:shape style="position:absolute;left:8746;top:2282;width:195;height:513" coordorigin="8746,2282" coordsize="195,513" path="m8940,2282l8746,2282,8746,2794,8940,2794,8940,2282xe" filled="true" fillcolor="#ff8080" stroked="false">
                <v:path arrowok="t"/>
                <v:fill type="solid"/>
              </v:shape>
            </v:group>
            <v:group style="position:absolute;left:9230;top:2308;width:195;height:486" coordorigin="9230,2308" coordsize="195,486">
              <v:shape style="position:absolute;left:9230;top:2308;width:195;height:486" coordorigin="9230,2308" coordsize="195,486" path="m9425,2308l9230,2308,9230,2794,9425,2794,9425,2308xe" filled="true" fillcolor="#ff8080" stroked="false">
                <v:path arrowok="t"/>
                <v:fill type="solid"/>
              </v:shape>
            </v:group>
            <v:group style="position:absolute;left:9715;top:2514;width:195;height:280" coordorigin="9715,2514" coordsize="195,280">
              <v:shape style="position:absolute;left:9715;top:2514;width:195;height:280" coordorigin="9715,2514" coordsize="195,280" path="m9910,2514l9715,2514,9715,2794,9910,2794,9910,2514xe" filled="true" fillcolor="#ff8080" stroked="false">
                <v:path arrowok="t"/>
                <v:fill type="solid"/>
              </v:shape>
            </v:group>
            <v:group style="position:absolute;left:6660;top:2042;width:1116;height:2" coordorigin="6660,2042" coordsize="1116,2">
              <v:shape style="position:absolute;left:6660;top:2042;width:1116;height:2" coordorigin="6660,2042" coordsize="1116,0" path="m6660,2042l7776,2042e" filled="false" stroked="true" strokeweight=".25pt" strokecolor="#000000">
                <v:path arrowok="t"/>
                <v:stroke dashstyle="dash"/>
              </v:shape>
            </v:group>
            <v:group style="position:absolute;left:6806;top:2022;width:192;height:219" coordorigin="6806,2022" coordsize="192,219">
              <v:shape style="position:absolute;left:6806;top:2022;width:192;height:219" coordorigin="6806,2022" coordsize="192,219" path="m6998,2022l6806,2022,6806,2241,6998,2241,6998,2022xe" filled="true" fillcolor="#81a6bd" stroked="false">
                <v:path arrowok="t"/>
                <v:fill type="solid"/>
              </v:shape>
            </v:group>
            <v:group style="position:absolute;left:7291;top:2058;width:192;height:228" coordorigin="7291,2058" coordsize="192,228">
              <v:shape style="position:absolute;left:7291;top:2058;width:192;height:228" coordorigin="7291,2058" coordsize="192,228" path="m7483,2058l7291,2058,7291,2286,7483,2286,7483,2058xe" filled="true" fillcolor="#81a6bd" stroked="false">
                <v:path arrowok="t"/>
                <v:fill type="solid"/>
              </v:shape>
            </v:group>
            <v:group style="position:absolute;left:7776;top:2166;width:195;height:296" coordorigin="7776,2166" coordsize="195,296">
              <v:shape style="position:absolute;left:7776;top:2166;width:195;height:296" coordorigin="7776,2166" coordsize="195,296" path="m7970,2166l7776,2166,7776,2462,7970,2462,7970,2166xe" filled="true" fillcolor="#81a6bd" stroked="false">
                <v:path arrowok="t"/>
                <v:fill type="solid"/>
              </v:shape>
            </v:group>
            <v:group style="position:absolute;left:7970;top:2042;width:1745;height:2" coordorigin="7970,2042" coordsize="1745,2">
              <v:shape style="position:absolute;left:7970;top:2042;width:1745;height:2" coordorigin="7970,2042" coordsize="1745,0" path="m7970,2042l9715,2042e" filled="false" stroked="true" strokeweight=".25pt" strokecolor="#000000">
                <v:path arrowok="t"/>
                <v:stroke dashstyle="dash"/>
              </v:shape>
            </v:group>
            <v:group style="position:absolute;left:8261;top:2042;width:195;height:320" coordorigin="8261,2042" coordsize="195,320">
              <v:shape style="position:absolute;left:8261;top:2042;width:195;height:320" coordorigin="8261,2042" coordsize="195,320" path="m8455,2042l8261,2042,8261,2361,8455,2361,8455,2042xe" filled="true" fillcolor="#81a6bd" stroked="false">
                <v:path arrowok="t"/>
                <v:fill type="solid"/>
              </v:shape>
            </v:group>
            <v:group style="position:absolute;left:8746;top:2044;width:195;height:238" coordorigin="8746,2044" coordsize="195,238">
              <v:shape style="position:absolute;left:8746;top:2044;width:195;height:238" coordorigin="8746,2044" coordsize="195,238" path="m8940,2044l8746,2044,8746,2282,8940,2282,8940,2044xe" filled="true" fillcolor="#81a6bd" stroked="false">
                <v:path arrowok="t"/>
                <v:fill type="solid"/>
              </v:shape>
            </v:group>
            <v:group style="position:absolute;left:9230;top:2058;width:195;height:250" coordorigin="9230,2058" coordsize="195,250">
              <v:shape style="position:absolute;left:9230;top:2058;width:195;height:250" coordorigin="9230,2058" coordsize="195,250" path="m9425,2058l9230,2058,9230,2308,9425,2308,9425,2058xe" filled="true" fillcolor="#81a6bd" stroked="false">
                <v:path arrowok="t"/>
                <v:fill type="solid"/>
              </v:shape>
            </v:group>
            <v:group style="position:absolute;left:9715;top:2190;width:195;height:324" coordorigin="9715,2190" coordsize="195,324">
              <v:shape style="position:absolute;left:9715;top:2190;width:195;height:324" coordorigin="9715,2190" coordsize="195,324" path="m9910,2190l9715,2190,9715,2514,9910,2514,9910,2190xe" filled="true" fillcolor="#81a6bd" stroked="false">
                <v:path arrowok="t"/>
                <v:fill type="solid"/>
              </v:shape>
            </v:group>
            <v:group style="position:absolute;left:10394;top:2042;width:145;height:2" coordorigin="10394,2042" coordsize="145,2">
              <v:shape style="position:absolute;left:10394;top:2042;width:145;height:2" coordorigin="10394,2042" coordsize="145,0" path="m10394,2042l10539,2042e" filled="false" stroked="true" strokeweight=".25pt" strokecolor="#000000">
                <v:path arrowok="t"/>
                <v:stroke dashstyle="dash"/>
              </v:shape>
            </v:group>
            <v:group style="position:absolute;left:9910;top:2042;width:291;height:2" coordorigin="9910,2042" coordsize="291,2">
              <v:shape style="position:absolute;left:9910;top:2042;width:291;height:2" coordorigin="9910,2042" coordsize="291,0" path="m9910,2042l10200,2042e" filled="false" stroked="true" strokeweight=".25pt" strokecolor="#000000">
                <v:path arrowok="t"/>
                <v:stroke dashstyle="dash"/>
              </v:shape>
            </v:group>
            <v:group style="position:absolute;left:10200;top:1862;width:195;height:276" coordorigin="10200,1862" coordsize="195,276">
              <v:shape style="position:absolute;left:10200;top:1862;width:195;height:276" coordorigin="10200,1862" coordsize="195,276" path="m10394,1862l10200,1862,10200,2138,10394,2138,10394,1862xe" filled="true" fillcolor="#81a6bd" stroked="false">
                <v:path arrowok="t"/>
                <v:fill type="solid"/>
              </v:shape>
            </v:group>
            <v:group style="position:absolute;left:6806;top:1941;width:192;height:82" coordorigin="6806,1941" coordsize="192,82">
              <v:shape style="position:absolute;left:6806;top:1941;width:192;height:82" coordorigin="6806,1941" coordsize="192,82" path="m6806,2022l6998,2022,6998,1941,6806,1941,6806,2022xe" filled="true" fillcolor="#ffb1b1" stroked="false">
                <v:path arrowok="t"/>
                <v:fill type="solid"/>
              </v:shape>
            </v:group>
            <v:group style="position:absolute;left:7291;top:1958;width:192;height:101" coordorigin="7291,1958" coordsize="192,101">
              <v:shape style="position:absolute;left:7291;top:1958;width:192;height:101" coordorigin="7291,1958" coordsize="192,101" path="m7483,1958l7291,1958,7291,2058,7483,2058,7483,1958xe" filled="true" fillcolor="#ffb1b1" stroked="false">
                <v:path arrowok="t"/>
                <v:fill type="solid"/>
              </v:shape>
            </v:group>
            <v:group style="position:absolute;left:7776;top:2087;width:195;height:80" coordorigin="7776,2087" coordsize="195,80">
              <v:shape style="position:absolute;left:7776;top:2087;width:195;height:80" coordorigin="7776,2087" coordsize="195,80" path="m7776,2166l7970,2166,7970,2087,7776,2087,7776,2166xe" filled="true" fillcolor="#ffb1b1" stroked="false">
                <v:path arrowok="t"/>
                <v:fill type="solid"/>
              </v:shape>
            </v:group>
            <v:group style="position:absolute;left:8261;top:1902;width:195;height:140" coordorigin="8261,1902" coordsize="195,140">
              <v:shape style="position:absolute;left:8261;top:1902;width:195;height:140" coordorigin="8261,1902" coordsize="195,140" path="m8455,1902l8261,1902,8261,2042,8455,2042,8455,1902xe" filled="true" fillcolor="#ffb1b1" stroked="false">
                <v:path arrowok="t"/>
                <v:fill type="solid"/>
              </v:shape>
            </v:group>
            <v:group style="position:absolute;left:8746;top:1862;width:195;height:183" coordorigin="8746,1862" coordsize="195,183">
              <v:shape style="position:absolute;left:8746;top:1862;width:195;height:183" coordorigin="8746,1862" coordsize="195,183" path="m8940,1862l8746,1862,8746,2044,8940,2044,8940,1862xe" filled="true" fillcolor="#ffb1b1" stroked="false">
                <v:path arrowok="t"/>
                <v:fill type="solid"/>
              </v:shape>
            </v:group>
            <v:group style="position:absolute;left:9230;top:1895;width:195;height:164" coordorigin="9230,1895" coordsize="195,164">
              <v:shape style="position:absolute;left:9230;top:1895;width:195;height:164" coordorigin="9230,1895" coordsize="195,164" path="m9425,1895l9230,1895,9230,2058,9425,2058,9425,1895xe" filled="true" fillcolor="#ffb1b1" stroked="false">
                <v:path arrowok="t"/>
                <v:fill type="solid"/>
              </v:shape>
            </v:group>
            <v:group style="position:absolute;left:9715;top:2013;width:195;height:178" coordorigin="9715,2013" coordsize="195,178">
              <v:shape style="position:absolute;left:9715;top:2013;width:195;height:178" coordorigin="9715,2013" coordsize="195,178" path="m9910,2013l9715,2013,9715,2190,9910,2190,9910,2013xe" filled="true" fillcolor="#ffb1b1" stroked="false">
                <v:path arrowok="t"/>
                <v:fill type="solid"/>
              </v:shape>
            </v:group>
            <v:group style="position:absolute;left:9910;top:1667;width:630;height:2" coordorigin="9910,1667" coordsize="630,2">
              <v:shape style="position:absolute;left:9910;top:1667;width:630;height:2" coordorigin="9910,1667" coordsize="630,0" path="m9910,1667l10539,1667e" filled="false" stroked="true" strokeweight=".25pt" strokecolor="#000000">
                <v:path arrowok="t"/>
                <v:stroke dashstyle="dash"/>
              </v:shape>
            </v:group>
            <v:group style="position:absolute;left:10200;top:1677;width:195;height:185" coordorigin="10200,1677" coordsize="195,185">
              <v:shape style="position:absolute;left:10200;top:1677;width:195;height:185" coordorigin="10200,1677" coordsize="195,185" path="m10394,1677l10200,1677,10200,1862,10394,1862,10394,1677xe" filled="true" fillcolor="#ffb1b1" stroked="false">
                <v:path arrowok="t"/>
                <v:fill type="solid"/>
              </v:shape>
            </v:group>
            <v:group style="position:absolute;left:6806;top:1874;width:192;height:68" coordorigin="6806,1874" coordsize="192,68">
              <v:shape style="position:absolute;left:6806;top:1874;width:192;height:68" coordorigin="6806,1874" coordsize="192,68" path="m6806,1941l6998,1941,6998,1874,6806,1874,6806,1941xe" filled="true" fillcolor="#b4c9d7" stroked="false">
                <v:path arrowok="t"/>
                <v:fill type="solid"/>
              </v:shape>
            </v:group>
            <v:group style="position:absolute;left:7291;top:1881;width:192;height:77" coordorigin="7291,1881" coordsize="192,77">
              <v:shape style="position:absolute;left:7291;top:1881;width:192;height:77" coordorigin="7291,1881" coordsize="192,77" path="m7291,1958l7483,1958,7483,1881,7291,1881,7291,1958xe" filled="true" fillcolor="#b4c9d7" stroked="false">
                <v:path arrowok="t"/>
                <v:fill type="solid"/>
              </v:shape>
            </v:group>
            <v:group style="position:absolute;left:7776;top:1967;width:195;height:120" coordorigin="7776,1967" coordsize="195,120">
              <v:shape style="position:absolute;left:7776;top:1967;width:195;height:120" coordorigin="7776,1967" coordsize="195,120" path="m7970,1967l7776,1967,7776,2087,7970,2087,7970,1967xe" filled="true" fillcolor="#b4c9d7" stroked="false">
                <v:path arrowok="t"/>
                <v:fill type="solid"/>
              </v:shape>
            </v:group>
            <v:group style="position:absolute;left:8261;top:1802;width:195;height:101" coordorigin="8261,1802" coordsize="195,101">
              <v:shape style="position:absolute;left:8261;top:1802;width:195;height:101" coordorigin="8261,1802" coordsize="195,101" path="m8455,1802l8261,1802,8261,1902,8455,1902,8455,1802xe" filled="true" fillcolor="#b4c9d7" stroked="false">
                <v:path arrowok="t"/>
                <v:fill type="solid"/>
              </v:shape>
            </v:group>
            <v:group style="position:absolute;left:7970;top:1667;width:1260;height:2" coordorigin="7970,1667" coordsize="1260,2">
              <v:shape style="position:absolute;left:7970;top:1667;width:1260;height:2" coordorigin="7970,1667" coordsize="1260,0" path="m7970,1667l9230,1667e" filled="false" stroked="true" strokeweight=".25pt" strokecolor="#000000">
                <v:path arrowok="t"/>
                <v:stroke dashstyle="dash"/>
              </v:shape>
            </v:group>
            <v:group style="position:absolute;left:8746;top:1689;width:195;height:173" coordorigin="8746,1689" coordsize="195,173">
              <v:shape style="position:absolute;left:8746;top:1689;width:195;height:173" coordorigin="8746,1689" coordsize="195,173" path="m8940,1689l8746,1689,8746,1862,8940,1862,8940,1689xe" filled="true" fillcolor="#b4c9d7" stroked="false">
                <v:path arrowok="t"/>
                <v:fill type="solid"/>
              </v:shape>
            </v:group>
            <v:group style="position:absolute;left:9425;top:1667;width:291;height:2" coordorigin="9425,1667" coordsize="291,2">
              <v:shape style="position:absolute;left:9425;top:1667;width:291;height:2" coordorigin="9425,1667" coordsize="291,0" path="m9425,1667l9715,1667e" filled="false" stroked="true" strokeweight=".25pt" strokecolor="#000000">
                <v:path arrowok="t"/>
                <v:stroke dashstyle="dash"/>
              </v:shape>
            </v:group>
            <v:group style="position:absolute;left:9230;top:1706;width:195;height:190" coordorigin="9230,1706" coordsize="195,190">
              <v:shape style="position:absolute;left:9230;top:1706;width:195;height:190" coordorigin="9230,1706" coordsize="195,190" path="m9425,1706l9230,1706,9230,1895,9425,1895,9425,1706xe" filled="true" fillcolor="#b4c9d7" stroked="false">
                <v:path arrowok="t"/>
                <v:fill type="solid"/>
              </v:shape>
            </v:group>
            <v:group style="position:absolute;left:9715;top:1751;width:195;height:262" coordorigin="9715,1751" coordsize="195,262">
              <v:shape style="position:absolute;left:9715;top:1751;width:195;height:262" coordorigin="9715,1751" coordsize="195,262" path="m9910,1751l9715,1751,9715,2013,9910,2013,9910,1751xe" filled="true" fillcolor="#b4c9d7" stroked="false">
                <v:path arrowok="t"/>
                <v:fill type="solid"/>
              </v:shape>
            </v:group>
            <v:group style="position:absolute;left:10200;top:1521;width:195;height:156" coordorigin="10200,1521" coordsize="195,156">
              <v:shape style="position:absolute;left:10200;top:1521;width:195;height:156" coordorigin="10200,1521" coordsize="195,156" path="m10394,1521l10200,1521,10200,1677,10394,1677,10394,1521xe" filled="true" fillcolor="#b4c9d7" stroked="false">
                <v:path arrowok="t"/>
                <v:fill type="solid"/>
              </v:shape>
            </v:group>
            <v:group style="position:absolute;left:6660;top:1667;width:632;height:2" coordorigin="6660,1667" coordsize="632,2">
              <v:shape style="position:absolute;left:6660;top:1667;width:632;height:2" coordorigin="6660,1667" coordsize="632,0" path="m6660,1667l7291,1667e" filled="false" stroked="true" strokeweight=".25pt" strokecolor="#000000">
                <v:path arrowok="t"/>
                <v:stroke dashstyle="dash"/>
              </v:shape>
            </v:group>
            <v:group style="position:absolute;left:6806;top:1648;width:192;height:226" coordorigin="6806,1648" coordsize="192,226">
              <v:shape style="position:absolute;left:6806;top:1648;width:192;height:226" coordorigin="6806,1648" coordsize="192,226" path="m6998,1648l6806,1648,6806,1874,6998,1874,6998,1648xe" filled="true" fillcolor="#ff3333" stroked="false">
                <v:path arrowok="t"/>
                <v:fill type="solid"/>
              </v:shape>
            </v:group>
            <v:group style="position:absolute;left:7291;top:1751;width:192;height:130" coordorigin="7291,1751" coordsize="192,130">
              <v:shape style="position:absolute;left:7291;top:1751;width:192;height:130" coordorigin="7291,1751" coordsize="192,130" path="m7483,1751l7291,1751,7291,1881,7483,1881,7483,1751xe" filled="true" fillcolor="#ff3333" stroked="false">
                <v:path arrowok="t"/>
                <v:fill type="solid"/>
              </v:shape>
            </v:group>
            <v:group style="position:absolute;left:7776;top:1785;width:195;height:183" coordorigin="7776,1785" coordsize="195,183">
              <v:shape style="position:absolute;left:7776;top:1785;width:195;height:183" coordorigin="7776,1785" coordsize="195,183" path="m7970,1785l7776,1785,7776,1967,7970,1967,7970,1785xe" filled="true" fillcolor="#ff3333" stroked="false">
                <v:path arrowok="t"/>
                <v:fill type="solid"/>
              </v:shape>
            </v:group>
            <v:group style="position:absolute;left:8261;top:1650;width:195;height:152" coordorigin="8261,1650" coordsize="195,152">
              <v:shape style="position:absolute;left:8261;top:1650;width:195;height:152" coordorigin="8261,1650" coordsize="195,152" path="m8455,1650l8261,1650,8261,1802,8455,1802,8455,1650xe" filled="true" fillcolor="#ff3333" stroked="false">
                <v:path arrowok="t"/>
                <v:fill type="solid"/>
              </v:shape>
            </v:group>
            <v:group style="position:absolute;left:8746;top:1562;width:195;height:128" coordorigin="8746,1562" coordsize="195,128">
              <v:shape style="position:absolute;left:8746;top:1562;width:195;height:128" coordorigin="8746,1562" coordsize="195,128" path="m8940,1562l8746,1562,8746,1689,8940,1689,8940,1562xe" filled="true" fillcolor="#ff3333" stroked="false">
                <v:path arrowok="t"/>
                <v:fill type="solid"/>
              </v:shape>
            </v:group>
            <v:group style="position:absolute;left:9230;top:1598;width:195;height:108" coordorigin="9230,1598" coordsize="195,108">
              <v:shape style="position:absolute;left:9230;top:1598;width:195;height:108" coordorigin="9230,1598" coordsize="195,108" path="m9425,1598l9230,1598,9230,1706,9425,1706,9425,1598xe" filled="true" fillcolor="#ff3333" stroked="false">
                <v:path arrowok="t"/>
                <v:fill type="solid"/>
              </v:shape>
            </v:group>
            <v:group style="position:absolute;left:9715;top:1557;width:195;height:195" coordorigin="9715,1557" coordsize="195,195">
              <v:shape style="position:absolute;left:9715;top:1557;width:195;height:195" coordorigin="9715,1557" coordsize="195,195" path="m9910,1557l9715,1557,9715,1751,9910,1751,9910,1557xe" filled="true" fillcolor="#ff3333" stroked="false">
                <v:path arrowok="t"/>
                <v:fill type="solid"/>
              </v:shape>
            </v:group>
            <v:group style="position:absolute;left:10200;top:1442;width:195;height:80" coordorigin="10200,1442" coordsize="195,80">
              <v:shape style="position:absolute;left:10200;top:1442;width:195;height:80" coordorigin="10200,1442" coordsize="195,80" path="m10200,1521l10394,1521,10394,1442,10200,1442,10200,1521xe" filled="true" fillcolor="#ff3333" stroked="false">
                <v:path arrowok="t"/>
                <v:fill type="solid"/>
              </v:shape>
            </v:group>
            <v:group style="position:absolute;left:6998;top:1290;width:293;height:2" coordorigin="6998,1290" coordsize="293,2">
              <v:shape style="position:absolute;left:6998;top:1290;width:293;height:2" coordorigin="6998,1290" coordsize="293,0" path="m6998,1290l7291,1290e" filled="false" stroked="true" strokeweight=".25pt" strokecolor="#000000">
                <v:path arrowok="t"/>
                <v:stroke dashstyle="dash"/>
              </v:shape>
            </v:group>
            <v:group style="position:absolute;left:6660;top:1290;width:147;height:2" coordorigin="6660,1290" coordsize="147,2">
              <v:shape style="position:absolute;left:6660;top:1290;width:147;height:2" coordorigin="6660,1290" coordsize="147,0" path="m6660,1290l6806,1290e" filled="false" stroked="true" strokeweight=".25pt" strokecolor="#000000">
                <v:path arrowok="t"/>
                <v:stroke dashstyle="dash"/>
              </v:shape>
            </v:group>
            <v:group style="position:absolute;left:6660;top:915;width:3880;height:2" coordorigin="6660,915" coordsize="3880,2">
              <v:shape style="position:absolute;left:6660;top:915;width:3880;height:2" coordorigin="6660,915" coordsize="3880,0" path="m6660,915l10539,915e" filled="false" stroked="true" strokeweight=".25pt" strokecolor="#000000">
                <v:path arrowok="t"/>
                <v:stroke dashstyle="dash"/>
              </v:shape>
            </v:group>
            <v:group style="position:absolute;left:6806;top:916;width:192;height:732" coordorigin="6806,916" coordsize="192,732">
              <v:shape style="position:absolute;left:6806;top:916;width:192;height:732" coordorigin="6806,916" coordsize="192,732" path="m6998,916l6806,916,6806,1648,6998,1648,6998,916xe" filled="true" fillcolor="#367097" stroked="false">
                <v:path arrowok="t"/>
                <v:fill type="solid"/>
              </v:shape>
            </v:group>
            <v:group style="position:absolute;left:7483;top:1667;width:293;height:2" coordorigin="7483,1667" coordsize="293,2">
              <v:shape style="position:absolute;left:7483;top:1667;width:293;height:2" coordorigin="7483,1667" coordsize="293,0" path="m7483,1667l7776,1667e" filled="false" stroked="true" strokeweight=".25pt" strokecolor="#000000">
                <v:path arrowok="t"/>
                <v:stroke dashstyle="dash"/>
              </v:shape>
            </v:group>
            <v:group style="position:absolute;left:7483;top:1290;width:293;height:2" coordorigin="7483,1290" coordsize="293,2">
              <v:shape style="position:absolute;left:7483;top:1290;width:293;height:2" coordorigin="7483,1290" coordsize="293,0" path="m7483,1290l7776,1290e" filled="false" stroked="true" strokeweight=".25pt" strokecolor="#000000">
                <v:path arrowok="t"/>
                <v:stroke dashstyle="dash"/>
              </v:shape>
            </v:group>
            <v:group style="position:absolute;left:7291;top:914;width:192;height:838" coordorigin="7291,914" coordsize="192,838">
              <v:shape style="position:absolute;left:7291;top:914;width:192;height:838" coordorigin="7291,914" coordsize="192,838" path="m7483,914l7291,914,7291,1751,7483,1751,7483,914xe" filled="true" fillcolor="#367097" stroked="false">
                <v:path arrowok="t"/>
                <v:fill type="solid"/>
              </v:shape>
            </v:group>
            <v:group style="position:absolute;left:7970;top:1290;width:291;height:2" coordorigin="7970,1290" coordsize="291,2">
              <v:shape style="position:absolute;left:7970;top:1290;width:291;height:2" coordorigin="7970,1290" coordsize="291,0" path="m7970,1290l8261,1290e" filled="false" stroked="true" strokeweight=".25pt" strokecolor="#000000">
                <v:path arrowok="t"/>
                <v:stroke dashstyle="dash"/>
              </v:shape>
            </v:group>
            <v:group style="position:absolute;left:7776;top:923;width:195;height:862" coordorigin="7776,923" coordsize="195,862">
              <v:shape style="position:absolute;left:7776;top:923;width:195;height:862" coordorigin="7776,923" coordsize="195,862" path="m7970,923l7776,923,7776,1785,7970,1785,7970,923xe" filled="true" fillcolor="#367097" stroked="false">
                <v:path arrowok="t"/>
                <v:fill type="solid"/>
              </v:shape>
            </v:group>
            <v:group style="position:absolute;left:8455;top:1290;width:291;height:2" coordorigin="8455,1290" coordsize="291,2">
              <v:shape style="position:absolute;left:8455;top:1290;width:291;height:2" coordorigin="8455,1290" coordsize="291,0" path="m8455,1290l8746,1290e" filled="false" stroked="true" strokeweight=".25pt" strokecolor="#000000">
                <v:path arrowok="t"/>
                <v:stroke dashstyle="dash"/>
              </v:shape>
            </v:group>
            <v:group style="position:absolute;left:8261;top:918;width:195;height:732" coordorigin="8261,918" coordsize="195,732">
              <v:shape style="position:absolute;left:8261;top:918;width:195;height:732" coordorigin="8261,918" coordsize="195,732" path="m8455,918l8261,918,8261,1650,8455,1650,8455,918xe" filled="true" fillcolor="#367097" stroked="false">
                <v:path arrowok="t"/>
                <v:fill type="solid"/>
              </v:shape>
            </v:group>
            <v:group style="position:absolute;left:8940;top:1290;width:291;height:2" coordorigin="8940,1290" coordsize="291,2">
              <v:shape style="position:absolute;left:8940;top:1290;width:291;height:2" coordorigin="8940,1290" coordsize="291,0" path="m8940,1290l9230,1290e" filled="false" stroked="true" strokeweight=".25pt" strokecolor="#000000">
                <v:path arrowok="t"/>
                <v:stroke dashstyle="dash"/>
              </v:shape>
            </v:group>
            <v:group style="position:absolute;left:8746;top:918;width:195;height:644" coordorigin="8746,918" coordsize="195,644">
              <v:shape style="position:absolute;left:8746;top:918;width:195;height:644" coordorigin="8746,918" coordsize="195,644" path="m8940,918l8746,918,8746,1562,8940,1562,8940,918xe" filled="true" fillcolor="#367097" stroked="false">
                <v:path arrowok="t"/>
                <v:fill type="solid"/>
              </v:shape>
            </v:group>
            <v:group style="position:absolute;left:9425;top:1290;width:291;height:2" coordorigin="9425,1290" coordsize="291,2">
              <v:shape style="position:absolute;left:9425;top:1290;width:291;height:2" coordorigin="9425,1290" coordsize="291,0" path="m9425,1290l9715,1290e" filled="false" stroked="true" strokeweight=".25pt" strokecolor="#000000">
                <v:path arrowok="t"/>
                <v:stroke dashstyle="dash"/>
              </v:shape>
            </v:group>
            <v:group style="position:absolute;left:9230;top:916;width:195;height:682" coordorigin="9230,916" coordsize="195,682">
              <v:shape style="position:absolute;left:9230;top:916;width:195;height:682" coordorigin="9230,916" coordsize="195,682" path="m9425,916l9230,916,9230,1598,9425,1598,9425,916xe" filled="true" fillcolor="#367097" stroked="false">
                <v:path arrowok="t"/>
                <v:fill type="solid"/>
              </v:shape>
            </v:group>
            <v:group style="position:absolute;left:9910;top:1290;width:291;height:2" coordorigin="9910,1290" coordsize="291,2">
              <v:shape style="position:absolute;left:9910;top:1290;width:291;height:2" coordorigin="9910,1290" coordsize="291,0" path="m9910,1290l10200,1290e" filled="false" stroked="true" strokeweight=".25pt" strokecolor="#000000">
                <v:path arrowok="t"/>
                <v:stroke dashstyle="dash"/>
              </v:shape>
            </v:group>
            <v:group style="position:absolute;left:9715;top:916;width:195;height:641" coordorigin="9715,916" coordsize="195,641">
              <v:shape style="position:absolute;left:9715;top:916;width:195;height:641" coordorigin="9715,916" coordsize="195,641" path="m9910,916l9715,916,9715,1557,9910,1557,9910,916xe" filled="true" fillcolor="#367097" stroked="false">
                <v:path arrowok="t"/>
                <v:fill type="solid"/>
              </v:shape>
            </v:group>
            <v:group style="position:absolute;left:10394;top:1290;width:145;height:2" coordorigin="10394,1290" coordsize="145,2">
              <v:shape style="position:absolute;left:10394;top:1290;width:145;height:2" coordorigin="10394,1290" coordsize="145,0" path="m10394,1290l10539,1290e" filled="false" stroked="true" strokeweight=".25pt" strokecolor="#000000">
                <v:path arrowok="t"/>
                <v:stroke dashstyle="dash"/>
              </v:shape>
            </v:group>
            <v:group style="position:absolute;left:10200;top:914;width:195;height:528" coordorigin="10200,914" coordsize="195,528">
              <v:shape style="position:absolute;left:10200;top:914;width:195;height:528" coordorigin="10200,914" coordsize="195,528" path="m10394,914l10200,914,10200,1442,10394,1442,10394,914xe" filled="true" fillcolor="#367097" stroked="false">
                <v:path arrowok="t"/>
                <v:fill type="solid"/>
              </v:shape>
            </v:group>
            <v:group style="position:absolute;left:6660;top:915;width:2;height:1879" coordorigin="6660,915" coordsize="2,1879">
              <v:shape style="position:absolute;left:6660;top:915;width:2;height:1879" coordorigin="6660,915" coordsize="0,1879" path="m6660,2794l6660,915e" filled="false" stroked="true" strokeweight=".5pt" strokecolor="#000000">
                <v:path arrowok="t"/>
              </v:shape>
            </v:group>
            <v:group style="position:absolute;left:6611;top:2794;width:50;height:2" coordorigin="6611,2794" coordsize="50,2">
              <v:shape style="position:absolute;left:6611;top:2794;width:50;height:2" coordorigin="6611,2794" coordsize="50,0" path="m6611,2794l6660,2794e" filled="false" stroked="true" strokeweight=".5pt" strokecolor="#000000">
                <v:path arrowok="t"/>
              </v:shape>
            </v:group>
            <v:group style="position:absolute;left:6611;top:2418;width:50;height:2" coordorigin="6611,2418" coordsize="50,2">
              <v:shape style="position:absolute;left:6611;top:2418;width:50;height:2" coordorigin="6611,2418" coordsize="50,0" path="m6611,2418l6660,2418e" filled="false" stroked="true" strokeweight=".5pt" strokecolor="#000000">
                <v:path arrowok="t"/>
              </v:shape>
            </v:group>
            <v:group style="position:absolute;left:6611;top:2042;width:50;height:2" coordorigin="6611,2042" coordsize="50,2">
              <v:shape style="position:absolute;left:6611;top:2042;width:50;height:2" coordorigin="6611,2042" coordsize="50,0" path="m6611,2042l6660,2042e" filled="false" stroked="true" strokeweight=".5pt" strokecolor="#000000">
                <v:path arrowok="t"/>
              </v:shape>
            </v:group>
            <v:group style="position:absolute;left:6611;top:1667;width:50;height:2" coordorigin="6611,1667" coordsize="50,2">
              <v:shape style="position:absolute;left:6611;top:1667;width:50;height:2" coordorigin="6611,1667" coordsize="50,0" path="m6611,1667l6660,1667e" filled="false" stroked="true" strokeweight=".5pt" strokecolor="#000000">
                <v:path arrowok="t"/>
              </v:shape>
            </v:group>
            <v:group style="position:absolute;left:6611;top:1290;width:50;height:2" coordorigin="6611,1290" coordsize="50,2">
              <v:shape style="position:absolute;left:6611;top:1290;width:50;height:2" coordorigin="6611,1290" coordsize="50,0" path="m6611,1290l6660,1290e" filled="false" stroked="true" strokeweight=".5pt" strokecolor="#000000">
                <v:path arrowok="t"/>
              </v:shape>
            </v:group>
            <v:group style="position:absolute;left:6611;top:915;width:50;height:2" coordorigin="6611,915" coordsize="50,2">
              <v:shape style="position:absolute;left:6611;top:915;width:50;height:2" coordorigin="6611,915" coordsize="50,0" path="m6611,915l6660,915e" filled="false" stroked="true" strokeweight=".5pt" strokecolor="#000000">
                <v:path arrowok="t"/>
              </v:shape>
            </v:group>
            <v:group style="position:absolute;left:6660;top:2794;width:3880;height:2" coordorigin="6660,2794" coordsize="3880,2">
              <v:shape style="position:absolute;left:6660;top:2794;width:3880;height:2" coordorigin="6660,2794" coordsize="3880,0" path="m6660,2794l10539,2794e" filled="false" stroked="true" strokeweight=".5pt" strokecolor="#000000">
                <v:path arrowok="t"/>
              </v:shape>
            </v:group>
            <v:group style="position:absolute;left:6660;top:2794;width:2;height:50" coordorigin="6660,2794" coordsize="2,50">
              <v:shape style="position:absolute;left:6660;top:2794;width:2;height:50" coordorigin="6660,2794" coordsize="0,50" path="m6660,2794l6660,2843e" filled="false" stroked="true" strokeweight=".5pt" strokecolor="#000000">
                <v:path arrowok="t"/>
              </v:shape>
            </v:group>
            <v:group style="position:absolute;left:7145;top:2794;width:2;height:50" coordorigin="7145,2794" coordsize="2,50">
              <v:shape style="position:absolute;left:7145;top:2794;width:2;height:50" coordorigin="7145,2794" coordsize="0,50" path="m7145,2794l7145,2843e" filled="false" stroked="true" strokeweight=".5pt" strokecolor="#000000">
                <v:path arrowok="t"/>
              </v:shape>
            </v:group>
            <v:group style="position:absolute;left:7630;top:2794;width:2;height:50" coordorigin="7630,2794" coordsize="2,50">
              <v:shape style="position:absolute;left:7630;top:2794;width:2;height:50" coordorigin="7630,2794" coordsize="0,50" path="m7630,2794l7630,2843e" filled="false" stroked="true" strokeweight=".5pt" strokecolor="#000000">
                <v:path arrowok="t"/>
              </v:shape>
            </v:group>
            <v:group style="position:absolute;left:8114;top:2794;width:2;height:50" coordorigin="8114,2794" coordsize="2,50">
              <v:shape style="position:absolute;left:8114;top:2794;width:2;height:50" coordorigin="8114,2794" coordsize="0,50" path="m8114,2794l8114,2843e" filled="false" stroked="true" strokeweight=".5pt" strokecolor="#000000">
                <v:path arrowok="t"/>
              </v:shape>
            </v:group>
            <v:group style="position:absolute;left:8599;top:2794;width:2;height:50" coordorigin="8599,2794" coordsize="2,50">
              <v:shape style="position:absolute;left:8599;top:2794;width:2;height:50" coordorigin="8599,2794" coordsize="0,50" path="m8599,2794l8599,2843e" filled="false" stroked="true" strokeweight=".5pt" strokecolor="#000000">
                <v:path arrowok="t"/>
              </v:shape>
            </v:group>
            <v:group style="position:absolute;left:9084;top:2794;width:2;height:50" coordorigin="9084,2794" coordsize="2,50">
              <v:shape style="position:absolute;left:9084;top:2794;width:2;height:50" coordorigin="9084,2794" coordsize="0,50" path="m9084,2794l9084,2843e" filled="false" stroked="true" strokeweight=".5pt" strokecolor="#000000">
                <v:path arrowok="t"/>
              </v:shape>
            </v:group>
            <v:group style="position:absolute;left:9569;top:2794;width:2;height:50" coordorigin="9569,2794" coordsize="2,50">
              <v:shape style="position:absolute;left:9569;top:2794;width:2;height:50" coordorigin="9569,2794" coordsize="0,50" path="m9569,2794l9569,2843e" filled="false" stroked="true" strokeweight=".5pt" strokecolor="#000000">
                <v:path arrowok="t"/>
              </v:shape>
            </v:group>
            <v:group style="position:absolute;left:10054;top:2794;width:2;height:50" coordorigin="10054,2794" coordsize="2,50">
              <v:shape style="position:absolute;left:10054;top:2794;width:2;height:50" coordorigin="10054,2794" coordsize="0,50" path="m10054,2794l10054,2843e" filled="false" stroked="true" strokeweight=".5pt" strokecolor="#000000">
                <v:path arrowok="t"/>
              </v:shape>
            </v:group>
            <v:group style="position:absolute;left:10539;top:2794;width:2;height:50" coordorigin="10539,2794" coordsize="2,50">
              <v:shape style="position:absolute;left:10539;top:2794;width:2;height:50" coordorigin="10539,2794" coordsize="0,50" path="m10539,2794l10539,2843e" filled="false" stroked="true" strokeweight=".5pt" strokecolor="#000000">
                <v:path arrowok="t"/>
              </v:shape>
            </v:group>
            <w10:wrap type="none"/>
          </v:group>
        </w:pict>
      </w: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132" w:type="dxa"/>
        <w:tblLayout w:type="fixed"/>
        <w:tblCellMar>
          <w:top w:w="0" w:type="dxa"/>
          <w:left w:w="0" w:type="dxa"/>
          <w:bottom w:w="0" w:type="dxa"/>
          <w:right w:w="0" w:type="dxa"/>
        </w:tblCellMar>
        <w:tblLook w:val="01E0"/>
      </w:tblPr>
      <w:tblGrid>
        <w:gridCol w:w="4857"/>
        <w:gridCol w:w="4774"/>
      </w:tblGrid>
      <w:tr>
        <w:trPr>
          <w:trHeight w:val="251" w:hRule="exact"/>
        </w:trPr>
        <w:tc>
          <w:tcPr>
            <w:tcW w:w="4857"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44" w:id="45"/>
            <w:bookmarkEnd w:id="45"/>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34</w:t>
            </w:r>
            <w:r>
              <w:rPr>
                <w:rFonts w:ascii="Microsoft JhengHei" w:hAnsi="Microsoft JhengHei" w:cs="Microsoft JhengHei" w:eastAsia="Microsoft JhengHei" w:hint="default"/>
                <w:b/>
                <w:bCs/>
                <w:sz w:val="18"/>
                <w:szCs w:val="18"/>
              </w:rPr>
              <w:t>：苹果可穿戴、家居、智能配件收入</w:t>
            </w:r>
            <w:r>
              <w:rPr>
                <w:rFonts w:ascii="Microsoft JhengHei" w:hAnsi="Microsoft JhengHei" w:cs="Microsoft JhengHei" w:eastAsia="Microsoft JhengHei" w:hint="default"/>
                <w:sz w:val="18"/>
                <w:szCs w:val="18"/>
              </w:rPr>
            </w:r>
          </w:p>
        </w:tc>
        <w:tc>
          <w:tcPr>
            <w:tcW w:w="4774" w:type="dxa"/>
            <w:tcBorders>
              <w:top w:val="nil" w:sz="6" w:space="0" w:color="auto"/>
              <w:left w:val="nil" w:sz="6" w:space="0" w:color="auto"/>
              <w:bottom w:val="single" w:sz="4" w:space="0" w:color="044E7D"/>
              <w:right w:val="nil" w:sz="6" w:space="0" w:color="auto"/>
            </w:tcBorders>
          </w:tcPr>
          <w:p>
            <w:pPr>
              <w:pStyle w:val="TableParagraph"/>
              <w:spacing w:line="200" w:lineRule="exact"/>
              <w:ind w:left="66" w:right="0"/>
              <w:jc w:val="left"/>
              <w:rPr>
                <w:rFonts w:ascii="Microsoft JhengHei" w:hAnsi="Microsoft JhengHei" w:cs="Microsoft JhengHei" w:eastAsia="Microsoft JhengHei" w:hint="default"/>
                <w:sz w:val="18"/>
                <w:szCs w:val="18"/>
              </w:rPr>
            </w:pPr>
            <w:bookmarkStart w:name="_bookmark45" w:id="46"/>
            <w:bookmarkEnd w:id="46"/>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35</w:t>
            </w:r>
            <w:r>
              <w:rPr>
                <w:rFonts w:ascii="Microsoft JhengHei" w:hAnsi="Microsoft JhengHei" w:cs="Microsoft JhengHei" w:eastAsia="Microsoft JhengHei" w:hint="default"/>
                <w:b/>
                <w:bCs/>
                <w:sz w:val="18"/>
                <w:szCs w:val="18"/>
              </w:rPr>
              <w:t>：全球可穿戴市场份额</w:t>
            </w:r>
            <w:r>
              <w:rPr>
                <w:rFonts w:ascii="Microsoft JhengHei" w:hAnsi="Microsoft JhengHei" w:cs="Microsoft JhengHei" w:eastAsia="Microsoft JhengHei" w:hint="default"/>
                <w:sz w:val="18"/>
                <w:szCs w:val="18"/>
              </w:rPr>
            </w:r>
          </w:p>
        </w:tc>
      </w:tr>
      <w:tr>
        <w:trPr>
          <w:trHeight w:val="2726" w:hRule="exact"/>
        </w:trPr>
        <w:tc>
          <w:tcPr>
            <w:tcW w:w="4857" w:type="dxa"/>
            <w:tcBorders>
              <w:top w:val="single" w:sz="4" w:space="0" w:color="044E7D"/>
              <w:left w:val="nil" w:sz="6" w:space="0" w:color="auto"/>
              <w:bottom w:val="nil" w:sz="6" w:space="0" w:color="auto"/>
              <w:right w:val="nil" w:sz="6" w:space="0" w:color="auto"/>
            </w:tcBorders>
          </w:tcPr>
          <w:p>
            <w:pPr>
              <w:pStyle w:val="TableParagraph"/>
              <w:tabs>
                <w:tab w:pos="4367" w:val="left" w:leader="none"/>
              </w:tabs>
              <w:spacing w:line="195" w:lineRule="exact"/>
              <w:ind w:right="61"/>
              <w:jc w:val="right"/>
              <w:rPr>
                <w:rFonts w:ascii="微软雅黑" w:hAnsi="微软雅黑" w:cs="微软雅黑" w:eastAsia="微软雅黑" w:hint="default"/>
                <w:sz w:val="14"/>
                <w:szCs w:val="14"/>
              </w:rPr>
            </w:pPr>
            <w:r>
              <w:rPr>
                <w:rFonts w:ascii="微软雅黑"/>
                <w:spacing w:val="-1"/>
                <w:sz w:val="14"/>
              </w:rPr>
              <w:t>10000</w:t>
              <w:tab/>
            </w:r>
            <w:r>
              <w:rPr>
                <w:rFonts w:ascii="微软雅黑"/>
                <w:spacing w:val="-1"/>
                <w:w w:val="95"/>
                <w:sz w:val="14"/>
              </w:rPr>
              <w:t>12%</w:t>
            </w:r>
            <w:r>
              <w:rPr>
                <w:rFonts w:ascii="微软雅黑"/>
                <w:sz w:val="14"/>
              </w:rPr>
            </w:r>
          </w:p>
          <w:p>
            <w:pPr>
              <w:pStyle w:val="TableParagraph"/>
              <w:tabs>
                <w:tab w:pos="4285" w:val="left" w:leader="none"/>
              </w:tabs>
              <w:spacing w:line="240" w:lineRule="auto" w:before="82"/>
              <w:ind w:right="61"/>
              <w:jc w:val="right"/>
              <w:rPr>
                <w:rFonts w:ascii="微软雅黑" w:hAnsi="微软雅黑" w:cs="微软雅黑" w:eastAsia="微软雅黑" w:hint="default"/>
                <w:sz w:val="14"/>
                <w:szCs w:val="14"/>
              </w:rPr>
            </w:pPr>
            <w:r>
              <w:rPr>
                <w:rFonts w:ascii="微软雅黑"/>
                <w:w w:val="95"/>
                <w:sz w:val="14"/>
              </w:rPr>
              <w:t>8000</w:t>
              <w:tab/>
            </w:r>
            <w:r>
              <w:rPr>
                <w:rFonts w:ascii="微软雅黑"/>
                <w:spacing w:val="-1"/>
                <w:w w:val="95"/>
                <w:position w:val="6"/>
                <w:sz w:val="14"/>
              </w:rPr>
              <w:t>10%</w:t>
            </w:r>
            <w:r>
              <w:rPr>
                <w:rFonts w:ascii="微软雅黑"/>
                <w:sz w:val="14"/>
              </w:rPr>
            </w:r>
          </w:p>
          <w:p>
            <w:pPr>
              <w:pStyle w:val="TableParagraph"/>
              <w:spacing w:line="185" w:lineRule="exact" w:before="13"/>
              <w:ind w:right="141"/>
              <w:jc w:val="right"/>
              <w:rPr>
                <w:rFonts w:ascii="微软雅黑" w:hAnsi="微软雅黑" w:cs="微软雅黑" w:eastAsia="微软雅黑" w:hint="default"/>
                <w:sz w:val="14"/>
                <w:szCs w:val="14"/>
              </w:rPr>
            </w:pPr>
            <w:r>
              <w:rPr>
                <w:rFonts w:ascii="微软雅黑"/>
                <w:spacing w:val="-1"/>
                <w:w w:val="95"/>
                <w:sz w:val="14"/>
              </w:rPr>
              <w:t>8%</w:t>
            </w:r>
            <w:r>
              <w:rPr>
                <w:rFonts w:ascii="微软雅黑"/>
                <w:sz w:val="14"/>
              </w:rPr>
            </w:r>
          </w:p>
          <w:p>
            <w:pPr>
              <w:pStyle w:val="TableParagraph"/>
              <w:spacing w:line="160" w:lineRule="exact"/>
              <w:ind w:left="221" w:right="0"/>
              <w:jc w:val="left"/>
              <w:rPr>
                <w:rFonts w:ascii="微软雅黑" w:hAnsi="微软雅黑" w:cs="微软雅黑" w:eastAsia="微软雅黑" w:hint="default"/>
                <w:sz w:val="14"/>
                <w:szCs w:val="14"/>
              </w:rPr>
            </w:pPr>
            <w:r>
              <w:rPr>
                <w:rFonts w:ascii="微软雅黑"/>
                <w:sz w:val="14"/>
              </w:rPr>
              <w:t>6000</w:t>
            </w:r>
          </w:p>
          <w:p>
            <w:pPr>
              <w:pStyle w:val="TableParagraph"/>
              <w:spacing w:line="192" w:lineRule="exact"/>
              <w:ind w:right="141"/>
              <w:jc w:val="right"/>
              <w:rPr>
                <w:rFonts w:ascii="微软雅黑" w:hAnsi="微软雅黑" w:cs="微软雅黑" w:eastAsia="微软雅黑" w:hint="default"/>
                <w:sz w:val="14"/>
                <w:szCs w:val="14"/>
              </w:rPr>
            </w:pPr>
            <w:r>
              <w:rPr>
                <w:rFonts w:ascii="微软雅黑"/>
                <w:spacing w:val="-1"/>
                <w:w w:val="95"/>
                <w:sz w:val="14"/>
              </w:rPr>
              <w:t>6%</w:t>
            </w:r>
            <w:r>
              <w:rPr>
                <w:rFonts w:ascii="微软雅黑"/>
                <w:sz w:val="14"/>
              </w:rPr>
            </w:r>
          </w:p>
          <w:p>
            <w:pPr>
              <w:pStyle w:val="TableParagraph"/>
              <w:spacing w:line="160" w:lineRule="exact"/>
              <w:ind w:left="221" w:right="0"/>
              <w:jc w:val="left"/>
              <w:rPr>
                <w:rFonts w:ascii="微软雅黑" w:hAnsi="微软雅黑" w:cs="微软雅黑" w:eastAsia="微软雅黑" w:hint="default"/>
                <w:sz w:val="14"/>
                <w:szCs w:val="14"/>
              </w:rPr>
            </w:pPr>
            <w:r>
              <w:rPr>
                <w:rFonts w:ascii="微软雅黑"/>
                <w:sz w:val="14"/>
              </w:rPr>
              <w:t>4000</w:t>
            </w:r>
          </w:p>
          <w:p>
            <w:pPr>
              <w:pStyle w:val="TableParagraph"/>
              <w:spacing w:line="185" w:lineRule="exact"/>
              <w:ind w:right="141"/>
              <w:jc w:val="right"/>
              <w:rPr>
                <w:rFonts w:ascii="微软雅黑" w:hAnsi="微软雅黑" w:cs="微软雅黑" w:eastAsia="微软雅黑" w:hint="default"/>
                <w:sz w:val="14"/>
                <w:szCs w:val="14"/>
              </w:rPr>
            </w:pPr>
            <w:r>
              <w:rPr>
                <w:rFonts w:ascii="微软雅黑"/>
                <w:spacing w:val="-1"/>
                <w:w w:val="95"/>
                <w:sz w:val="14"/>
              </w:rPr>
              <w:t>4%</w:t>
            </w:r>
            <w:r>
              <w:rPr>
                <w:rFonts w:ascii="微软雅黑"/>
                <w:sz w:val="14"/>
              </w:rPr>
            </w:r>
          </w:p>
          <w:p>
            <w:pPr>
              <w:pStyle w:val="TableParagraph"/>
              <w:tabs>
                <w:tab w:pos="4285" w:val="left" w:leader="none"/>
              </w:tabs>
              <w:spacing w:line="240" w:lineRule="auto" w:before="14"/>
              <w:ind w:right="141"/>
              <w:jc w:val="right"/>
              <w:rPr>
                <w:rFonts w:ascii="微软雅黑" w:hAnsi="微软雅黑" w:cs="微软雅黑" w:eastAsia="微软雅黑" w:hint="default"/>
                <w:sz w:val="14"/>
                <w:szCs w:val="14"/>
              </w:rPr>
            </w:pPr>
            <w:r>
              <w:rPr>
                <w:rFonts w:ascii="微软雅黑"/>
                <w:w w:val="95"/>
                <w:sz w:val="14"/>
              </w:rPr>
              <w:t>2000</w:t>
              <w:tab/>
            </w:r>
            <w:r>
              <w:rPr>
                <w:rFonts w:ascii="微软雅黑"/>
                <w:spacing w:val="-1"/>
                <w:w w:val="95"/>
                <w:position w:val="-5"/>
                <w:sz w:val="14"/>
              </w:rPr>
              <w:t>2%</w:t>
            </w:r>
            <w:r>
              <w:rPr>
                <w:rFonts w:ascii="微软雅黑"/>
                <w:sz w:val="14"/>
              </w:rPr>
            </w:r>
          </w:p>
          <w:p>
            <w:pPr>
              <w:pStyle w:val="TableParagraph"/>
              <w:tabs>
                <w:tab w:pos="4039" w:val="left" w:leader="none"/>
              </w:tabs>
              <w:spacing w:line="240" w:lineRule="auto" w:before="82"/>
              <w:ind w:right="141"/>
              <w:jc w:val="right"/>
              <w:rPr>
                <w:rFonts w:ascii="微软雅黑" w:hAnsi="微软雅黑" w:cs="微软雅黑" w:eastAsia="微软雅黑" w:hint="default"/>
                <w:sz w:val="14"/>
                <w:szCs w:val="14"/>
              </w:rPr>
            </w:pPr>
            <w:r>
              <w:rPr>
                <w:rFonts w:ascii="微软雅黑"/>
                <w:w w:val="95"/>
                <w:sz w:val="14"/>
              </w:rPr>
              <w:t>0</w:t>
              <w:tab/>
            </w:r>
            <w:r>
              <w:rPr>
                <w:rFonts w:ascii="微软雅黑"/>
                <w:spacing w:val="-1"/>
                <w:w w:val="95"/>
                <w:sz w:val="14"/>
              </w:rPr>
              <w:t>0%</w:t>
            </w:r>
            <w:r>
              <w:rPr>
                <w:rFonts w:ascii="微软雅黑"/>
                <w:sz w:val="14"/>
              </w:rPr>
            </w:r>
          </w:p>
          <w:p>
            <w:pPr>
              <w:pStyle w:val="TableParagraph"/>
              <w:spacing w:line="240" w:lineRule="auto" w:before="5"/>
              <w:ind w:right="0"/>
              <w:jc w:val="left"/>
              <w:rPr>
                <w:rFonts w:ascii="宋体" w:hAnsi="宋体" w:cs="宋体" w:eastAsia="宋体" w:hint="default"/>
                <w:sz w:val="6"/>
                <w:szCs w:val="6"/>
              </w:rPr>
            </w:pPr>
          </w:p>
          <w:p>
            <w:pPr>
              <w:pStyle w:val="TableParagraph"/>
              <w:spacing w:line="240" w:lineRule="auto"/>
              <w:ind w:left="523"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364254" cy="242887"/>
                  <wp:effectExtent l="0" t="0" r="0" b="0"/>
                  <wp:docPr id="87" name="image173.png" descr=""/>
                  <wp:cNvGraphicFramePr>
                    <a:graphicFrameLocks noChangeAspect="1"/>
                  </wp:cNvGraphicFramePr>
                  <a:graphic>
                    <a:graphicData uri="http://schemas.openxmlformats.org/drawingml/2006/picture">
                      <pic:pic>
                        <pic:nvPicPr>
                          <pic:cNvPr id="88" name="image173.png"/>
                          <pic:cNvPicPr/>
                        </pic:nvPicPr>
                        <pic:blipFill>
                          <a:blip r:embed="rId184" cstate="print"/>
                          <a:stretch>
                            <a:fillRect/>
                          </a:stretch>
                        </pic:blipFill>
                        <pic:spPr>
                          <a:xfrm>
                            <a:off x="0" y="0"/>
                            <a:ext cx="2364254" cy="242887"/>
                          </a:xfrm>
                          <a:prstGeom prst="rect">
                            <a:avLst/>
                          </a:prstGeom>
                        </pic:spPr>
                      </pic:pic>
                    </a:graphicData>
                  </a:graphic>
                </wp:inline>
              </w:drawing>
            </w:r>
            <w:r>
              <w:rPr>
                <w:rFonts w:ascii="宋体" w:hAnsi="宋体" w:cs="宋体" w:eastAsia="宋体" w:hint="default"/>
                <w:sz w:val="20"/>
                <w:szCs w:val="20"/>
              </w:rPr>
            </w:r>
          </w:p>
          <w:p>
            <w:pPr>
              <w:pStyle w:val="TableParagraph"/>
              <w:spacing w:line="240" w:lineRule="auto" w:before="13"/>
              <w:ind w:right="0"/>
              <w:jc w:val="left"/>
              <w:rPr>
                <w:rFonts w:ascii="宋体" w:hAnsi="宋体" w:cs="宋体" w:eastAsia="宋体" w:hint="default"/>
                <w:sz w:val="9"/>
                <w:szCs w:val="9"/>
              </w:rPr>
            </w:pPr>
          </w:p>
          <w:p>
            <w:pPr>
              <w:pStyle w:val="TableParagraph"/>
              <w:spacing w:line="25" w:lineRule="exact"/>
              <w:ind w:left="2901" w:right="0"/>
              <w:jc w:val="left"/>
              <w:rPr>
                <w:rFonts w:ascii="宋体" w:hAnsi="宋体" w:cs="宋体" w:eastAsia="宋体" w:hint="default"/>
                <w:sz w:val="2"/>
                <w:szCs w:val="2"/>
              </w:rPr>
            </w:pPr>
            <w:r>
              <w:rPr>
                <w:rFonts w:ascii="宋体" w:hAnsi="宋体" w:cs="宋体" w:eastAsia="宋体" w:hint="default"/>
                <w:position w:val="0"/>
                <w:sz w:val="2"/>
                <w:szCs w:val="2"/>
              </w:rPr>
              <w:pict>
                <v:group style="width:20.45pt;height:1.25pt;mso-position-horizontal-relative:char;mso-position-vertical-relative:line" coordorigin="0,0" coordsize="409,25">
                  <v:group style="position:absolute;left:13;top:13;width:384;height:2" coordorigin="13,13" coordsize="384,2">
                    <v:shape style="position:absolute;left:13;top:13;width:384;height:2" coordorigin="13,13" coordsize="384,0" path="m13,13l396,13e" filled="false" stroked="true" strokeweight="1.25pt" strokecolor="#ff0000">
                      <v:path arrowok="t"/>
                    </v:shape>
                  </v:group>
                </v:group>
              </w:pict>
            </w:r>
            <w:r>
              <w:rPr>
                <w:rFonts w:ascii="宋体" w:hAnsi="宋体" w:cs="宋体" w:eastAsia="宋体" w:hint="default"/>
                <w:position w:val="0"/>
                <w:sz w:val="2"/>
                <w:szCs w:val="2"/>
              </w:rPr>
            </w:r>
          </w:p>
        </w:tc>
        <w:tc>
          <w:tcPr>
            <w:tcW w:w="4774" w:type="dxa"/>
            <w:tcBorders>
              <w:top w:val="single" w:sz="4" w:space="0" w:color="044E7D"/>
              <w:left w:val="nil" w:sz="6" w:space="0" w:color="auto"/>
              <w:bottom w:val="nil" w:sz="6" w:space="0" w:color="auto"/>
              <w:right w:val="nil" w:sz="6" w:space="0" w:color="auto"/>
            </w:tcBorders>
          </w:tcPr>
          <w:p>
            <w:pPr>
              <w:pStyle w:val="TableParagraph"/>
              <w:spacing w:line="220" w:lineRule="exact"/>
              <w:ind w:right="4082"/>
              <w:jc w:val="center"/>
              <w:rPr>
                <w:rFonts w:ascii="微软雅黑" w:hAnsi="微软雅黑" w:cs="微软雅黑" w:eastAsia="微软雅黑" w:hint="default"/>
                <w:sz w:val="14"/>
                <w:szCs w:val="14"/>
              </w:rPr>
            </w:pPr>
            <w:r>
              <w:rPr>
                <w:rFonts w:ascii="微软雅黑"/>
                <w:sz w:val="14"/>
              </w:rPr>
              <w:t>100%</w:t>
            </w:r>
          </w:p>
          <w:p>
            <w:pPr>
              <w:pStyle w:val="TableParagraph"/>
              <w:spacing w:line="240" w:lineRule="auto" w:before="3"/>
              <w:ind w:right="0"/>
              <w:jc w:val="left"/>
              <w:rPr>
                <w:rFonts w:ascii="宋体" w:hAnsi="宋体" w:cs="宋体" w:eastAsia="宋体" w:hint="default"/>
                <w:sz w:val="10"/>
                <w:szCs w:val="10"/>
              </w:rPr>
            </w:pPr>
          </w:p>
          <w:p>
            <w:pPr>
              <w:pStyle w:val="TableParagraph"/>
              <w:spacing w:line="240" w:lineRule="auto"/>
              <w:ind w:left="241" w:right="0"/>
              <w:jc w:val="left"/>
              <w:rPr>
                <w:rFonts w:ascii="微软雅黑" w:hAnsi="微软雅黑" w:cs="微软雅黑" w:eastAsia="微软雅黑" w:hint="default"/>
                <w:sz w:val="14"/>
                <w:szCs w:val="14"/>
              </w:rPr>
            </w:pPr>
            <w:r>
              <w:rPr>
                <w:rFonts w:ascii="微软雅黑"/>
                <w:sz w:val="14"/>
              </w:rPr>
              <w:t>80%</w:t>
            </w:r>
          </w:p>
          <w:p>
            <w:pPr>
              <w:pStyle w:val="TableParagraph"/>
              <w:spacing w:line="240" w:lineRule="auto" w:before="3"/>
              <w:ind w:right="0"/>
              <w:jc w:val="left"/>
              <w:rPr>
                <w:rFonts w:ascii="宋体" w:hAnsi="宋体" w:cs="宋体" w:eastAsia="宋体" w:hint="default"/>
                <w:sz w:val="10"/>
                <w:szCs w:val="10"/>
              </w:rPr>
            </w:pPr>
          </w:p>
          <w:p>
            <w:pPr>
              <w:pStyle w:val="TableParagraph"/>
              <w:spacing w:line="240" w:lineRule="auto"/>
              <w:ind w:left="241" w:right="0"/>
              <w:jc w:val="left"/>
              <w:rPr>
                <w:rFonts w:ascii="微软雅黑" w:hAnsi="微软雅黑" w:cs="微软雅黑" w:eastAsia="微软雅黑" w:hint="default"/>
                <w:sz w:val="14"/>
                <w:szCs w:val="14"/>
              </w:rPr>
            </w:pPr>
            <w:r>
              <w:rPr>
                <w:rFonts w:ascii="微软雅黑"/>
                <w:sz w:val="14"/>
              </w:rPr>
              <w:t>60%</w:t>
            </w:r>
          </w:p>
          <w:p>
            <w:pPr>
              <w:pStyle w:val="TableParagraph"/>
              <w:spacing w:line="240" w:lineRule="auto" w:before="3"/>
              <w:ind w:right="0"/>
              <w:jc w:val="left"/>
              <w:rPr>
                <w:rFonts w:ascii="宋体" w:hAnsi="宋体" w:cs="宋体" w:eastAsia="宋体" w:hint="default"/>
                <w:sz w:val="10"/>
                <w:szCs w:val="10"/>
              </w:rPr>
            </w:pPr>
          </w:p>
          <w:p>
            <w:pPr>
              <w:pStyle w:val="TableParagraph"/>
              <w:spacing w:line="240" w:lineRule="auto"/>
              <w:ind w:left="241" w:right="0"/>
              <w:jc w:val="left"/>
              <w:rPr>
                <w:rFonts w:ascii="微软雅黑" w:hAnsi="微软雅黑" w:cs="微软雅黑" w:eastAsia="微软雅黑" w:hint="default"/>
                <w:sz w:val="14"/>
                <w:szCs w:val="14"/>
              </w:rPr>
            </w:pPr>
            <w:r>
              <w:rPr>
                <w:rFonts w:ascii="微软雅黑"/>
                <w:sz w:val="14"/>
              </w:rPr>
              <w:t>40%</w:t>
            </w:r>
          </w:p>
          <w:p>
            <w:pPr>
              <w:pStyle w:val="TableParagraph"/>
              <w:spacing w:line="240" w:lineRule="auto" w:before="3"/>
              <w:ind w:right="0"/>
              <w:jc w:val="left"/>
              <w:rPr>
                <w:rFonts w:ascii="宋体" w:hAnsi="宋体" w:cs="宋体" w:eastAsia="宋体" w:hint="default"/>
                <w:sz w:val="10"/>
                <w:szCs w:val="10"/>
              </w:rPr>
            </w:pPr>
          </w:p>
          <w:p>
            <w:pPr>
              <w:pStyle w:val="TableParagraph"/>
              <w:spacing w:line="148" w:lineRule="exact"/>
              <w:ind w:left="241" w:right="0"/>
              <w:jc w:val="left"/>
              <w:rPr>
                <w:rFonts w:ascii="微软雅黑" w:hAnsi="微软雅黑" w:cs="微软雅黑" w:eastAsia="微软雅黑" w:hint="default"/>
                <w:sz w:val="14"/>
                <w:szCs w:val="14"/>
              </w:rPr>
            </w:pPr>
            <w:r>
              <w:rPr>
                <w:rFonts w:ascii="微软雅黑"/>
                <w:sz w:val="14"/>
              </w:rPr>
              <w:t>20%</w:t>
            </w:r>
          </w:p>
          <w:p>
            <w:pPr>
              <w:pStyle w:val="TableParagraph"/>
              <w:tabs>
                <w:tab w:pos="2386" w:val="left" w:leader="none"/>
                <w:tab w:pos="3841" w:val="left" w:leader="none"/>
              </w:tabs>
              <w:spacing w:line="130" w:lineRule="exact"/>
              <w:ind w:left="446" w:right="0"/>
              <w:jc w:val="center"/>
              <w:rPr>
                <w:rFonts w:ascii="微软雅黑" w:hAnsi="微软雅黑" w:cs="微软雅黑" w:eastAsia="微软雅黑" w:hint="default"/>
                <w:sz w:val="14"/>
                <w:szCs w:val="14"/>
              </w:rPr>
            </w:pPr>
            <w:r>
              <w:rPr>
                <w:rFonts w:ascii="微软雅黑"/>
                <w:position w:val="4"/>
                <w:sz w:val="14"/>
              </w:rPr>
              <w:t>29.5%</w:t>
            </w:r>
            <w:r>
              <w:rPr>
                <w:rFonts w:ascii="微软雅黑"/>
                <w:spacing w:val="29"/>
                <w:position w:val="4"/>
                <w:sz w:val="14"/>
              </w:rPr>
              <w:t> </w:t>
            </w:r>
            <w:r>
              <w:rPr>
                <w:rFonts w:ascii="微软雅黑"/>
                <w:position w:val="1"/>
                <w:sz w:val="14"/>
              </w:rPr>
              <w:t>27.0%</w:t>
              <w:tab/>
              <w:t>27.3%</w:t>
            </w:r>
            <w:r>
              <w:rPr>
                <w:rFonts w:ascii="微软雅黑"/>
                <w:spacing w:val="28"/>
                <w:position w:val="1"/>
                <w:sz w:val="14"/>
              </w:rPr>
              <w:t> </w:t>
            </w:r>
            <w:r>
              <w:rPr>
                <w:rFonts w:ascii="微软雅黑"/>
                <w:sz w:val="14"/>
              </w:rPr>
              <w:t>25.8%</w:t>
              <w:tab/>
            </w:r>
            <w:r>
              <w:rPr>
                <w:rFonts w:ascii="微软雅黑"/>
                <w:position w:val="9"/>
                <w:sz w:val="14"/>
              </w:rPr>
              <w:t>34.9%</w:t>
            </w:r>
            <w:r>
              <w:rPr>
                <w:rFonts w:ascii="微软雅黑"/>
                <w:sz w:val="14"/>
              </w:rPr>
            </w:r>
          </w:p>
          <w:p>
            <w:pPr>
              <w:pStyle w:val="TableParagraph"/>
              <w:tabs>
                <w:tab w:pos="3621" w:val="left" w:leader="none"/>
              </w:tabs>
              <w:spacing w:line="156" w:lineRule="exact"/>
              <w:ind w:left="1681" w:right="0"/>
              <w:jc w:val="left"/>
              <w:rPr>
                <w:rFonts w:ascii="微软雅黑" w:hAnsi="微软雅黑" w:cs="微软雅黑" w:eastAsia="微软雅黑" w:hint="default"/>
                <w:sz w:val="14"/>
                <w:szCs w:val="14"/>
              </w:rPr>
            </w:pPr>
            <w:r>
              <w:rPr>
                <w:rFonts w:ascii="微软雅黑"/>
                <w:position w:val="-4"/>
                <w:sz w:val="14"/>
              </w:rPr>
              <w:t>17.7%</w:t>
            </w:r>
            <w:r>
              <w:rPr>
                <w:rFonts w:ascii="微软雅黑"/>
                <w:spacing w:val="27"/>
                <w:position w:val="-4"/>
                <w:sz w:val="14"/>
              </w:rPr>
              <w:t> </w:t>
            </w:r>
            <w:r>
              <w:rPr>
                <w:rFonts w:ascii="微软雅黑"/>
                <w:sz w:val="14"/>
              </w:rPr>
              <w:t>23.0%</w:t>
              <w:tab/>
            </w:r>
            <w:r>
              <w:rPr>
                <w:rFonts w:ascii="微软雅黑"/>
                <w:position w:val="-7"/>
                <w:sz w:val="14"/>
              </w:rPr>
              <w:t>14.9%</w:t>
            </w:r>
            <w:r>
              <w:rPr>
                <w:rFonts w:ascii="微软雅黑"/>
                <w:sz w:val="14"/>
              </w:rPr>
            </w:r>
          </w:p>
          <w:p>
            <w:pPr>
              <w:pStyle w:val="TableParagraph"/>
              <w:spacing w:line="184" w:lineRule="exact" w:after="61"/>
              <w:ind w:right="3919"/>
              <w:jc w:val="center"/>
              <w:rPr>
                <w:rFonts w:ascii="微软雅黑" w:hAnsi="微软雅黑" w:cs="微软雅黑" w:eastAsia="微软雅黑" w:hint="default"/>
                <w:sz w:val="14"/>
                <w:szCs w:val="14"/>
              </w:rPr>
            </w:pPr>
            <w:r>
              <w:rPr>
                <w:rFonts w:ascii="微软雅黑"/>
                <w:sz w:val="14"/>
              </w:rPr>
              <w:t>0%</w:t>
            </w:r>
          </w:p>
          <w:p>
            <w:pPr>
              <w:pStyle w:val="TableParagraph"/>
              <w:spacing w:line="240" w:lineRule="auto"/>
              <w:ind w:left="522" w:right="0"/>
              <w:jc w:val="left"/>
              <w:rPr>
                <w:rFonts w:ascii="宋体" w:hAnsi="宋体" w:cs="宋体" w:eastAsia="宋体" w:hint="default"/>
                <w:sz w:val="20"/>
                <w:szCs w:val="20"/>
              </w:rPr>
            </w:pPr>
            <w:r>
              <w:rPr>
                <w:rFonts w:ascii="宋体"/>
                <w:sz w:val="20"/>
              </w:rPr>
              <w:pict>
                <v:group style="width:93.3pt;height:21.35pt;mso-position-horizontal-relative:char;mso-position-vertical-relative:line" coordorigin="0,0" coordsize="1866,427">
                  <v:group style="position:absolute;left:0;top:0;width:417;height:427" coordorigin="0,0" coordsize="417,427">
                    <v:shape style="position:absolute;left:0;top:0;width:417;height:427" coordorigin="0,0" coordsize="417,427" path="m59,329l38,329,43,331,51,339,53,343,55,349,56,354,57,363,57,418,65,426,85,407,68,407,68,373,68,359,67,349,63,335,60,329,59,329xe" filled="true" fillcolor="#000000" stroked="false">
                      <v:path arrowok="t"/>
                      <v:fill type="solid"/>
                    </v:shape>
                    <v:shape style="position:absolute;left:0;top:0;width:417;height:427" coordorigin="0,0" coordsize="417,427" path="m102,373l68,407,85,407,110,381,102,373xe" filled="true" fillcolor="#000000" stroked="false">
                      <v:path arrowok="t"/>
                      <v:fill type="solid"/>
                    </v:shape>
                    <v:shape style="position:absolute;left:0;top:0;width:417;height:427" coordorigin="0,0" coordsize="417,427" path="m42,316l0,353,10,363,10,351,13,342,20,335,25,331,29,329,34,329,38,329,59,329,49,318,42,316xe" filled="true" fillcolor="#000000" stroked="false">
                      <v:path arrowok="t"/>
                      <v:fill type="solid"/>
                    </v:shape>
                    <v:shape style="position:absolute;left:0;top:0;width:417;height:427" coordorigin="0,0" coordsize="417,427" path="m99,260l85,260,72,268,64,276,61,286,63,297,110,353,131,357,140,354,151,343,132,343,121,342,76,296,74,285,79,276,87,272,121,272,115,267,99,260xe" filled="true" fillcolor="#000000" stroked="false">
                      <v:path arrowok="t"/>
                      <v:fill type="solid"/>
                    </v:shape>
                    <v:shape style="position:absolute;left:0;top:0;width:417;height:427" coordorigin="0,0" coordsize="417,427" path="m121,272l87,272,98,273,110,280,125,293,137,307,144,319,145,330,140,338,132,343,151,343,155,339,158,330,158,329,156,318,153,310,149,301,142,292,134,283,121,272xe" filled="true" fillcolor="#000000" stroked="false">
                      <v:path arrowok="t"/>
                      <v:fill type="solid"/>
                    </v:shape>
                    <v:shape style="position:absolute;left:0;top:0;width:417;height:427" coordorigin="0,0" coordsize="417,427" path="m155,226l137,226,193,282,176,299,184,307,219,273,202,273,155,226xe" filled="true" fillcolor="#000000" stroked="false">
                      <v:path arrowok="t"/>
                      <v:fill type="solid"/>
                    </v:shape>
                    <v:shape style="position:absolute;left:0;top:0;width:417;height:427" coordorigin="0,0" coordsize="417,427" path="m219,256l202,273,219,273,227,264,219,256xe" filled="true" fillcolor="#000000" stroked="false">
                      <v:path arrowok="t"/>
                      <v:fill type="solid"/>
                    </v:shape>
                    <v:shape style="position:absolute;left:0;top:0;width:417;height:427" coordorigin="0,0" coordsize="417,427" path="m134,205l116,239,124,248,137,226,155,226,134,205xe" filled="true" fillcolor="#000000" stroked="false">
                      <v:path arrowok="t"/>
                      <v:fill type="solid"/>
                    </v:shape>
                    <v:shape style="position:absolute;left:0;top:0;width:417;height:427" coordorigin="0,0" coordsize="417,427" path="m223,149l210,149,249,242,259,233,223,149xe" filled="true" fillcolor="#000000" stroked="false">
                      <v:path arrowok="t"/>
                      <v:fill type="solid"/>
                    </v:shape>
                    <v:shape style="position:absolute;left:0;top:0;width:417;height:427" coordorigin="0,0" coordsize="417,427" path="m213,129l165,178,173,186,210,149,223,149,217,132,213,129xe" filled="true" fillcolor="#000000" stroked="false">
                      <v:path arrowok="t"/>
                      <v:fill type="solid"/>
                    </v:shape>
                    <v:shape style="position:absolute;left:0;top:0;width:417;height:427" coordorigin="0,0" coordsize="417,427" path="m280,67l242,119,244,129,288,173,311,176,323,171,331,162,309,162,289,161,255,108,258,99,274,84,282,80,324,80,321,78,312,72,303,69,293,68,280,67xe" filled="true" fillcolor="#000000" stroked="false">
                      <v:path arrowok="t"/>
                      <v:fill type="solid"/>
                    </v:shape>
                    <v:shape style="position:absolute;left:0;top:0;width:417;height:427" coordorigin="0,0" coordsize="417,427" path="m324,80l282,80,302,82,311,87,321,97,330,106,335,115,336,125,337,135,333,144,318,159,309,162,331,162,333,161,361,161,366,160,372,158,378,155,383,149,351,149,342,149,348,139,350,128,348,117,346,106,340,95,330,85,324,80xe" filled="true" fillcolor="#000000" stroked="false">
                      <v:path arrowok="t"/>
                      <v:fill type="solid"/>
                    </v:shape>
                    <v:shape style="position:absolute;left:0;top:0;width:417;height:427" coordorigin="0,0" coordsize="417,427" path="m361,161l333,161,348,162,359,162,361,161xe" filled="true" fillcolor="#000000" stroked="false">
                      <v:path arrowok="t"/>
                      <v:fill type="solid"/>
                    </v:shape>
                    <v:shape style="position:absolute;left:0;top:0;width:417;height:427" coordorigin="0,0" coordsize="417,427" path="m380,131l351,149,383,149,385,147,388,144,389,141,380,131xe" filled="true" fillcolor="#000000" stroked="false">
                      <v:path arrowok="t"/>
                      <v:fill type="solid"/>
                    </v:shape>
                    <v:shape style="position:absolute;left:0;top:0;width:417;height:427" coordorigin="0,0" coordsize="417,427" path="m343,0l332,11,348,93,354,99,371,82,356,82,345,26,344,22,343,20,342,18,360,18,343,0xe" filled="true" fillcolor="#000000" stroked="false">
                      <v:path arrowok="t"/>
                      <v:fill type="solid"/>
                    </v:shape>
                    <v:shape style="position:absolute;left:0;top:0;width:417;height:427" coordorigin="0,0" coordsize="417,427" path="m407,64l389,64,408,83,417,74,407,64xe" filled="true" fillcolor="#000000" stroked="false">
                      <v:path arrowok="t"/>
                      <v:fill type="solid"/>
                    </v:shape>
                    <v:shape style="position:absolute;left:0;top:0;width:417;height:427" coordorigin="0,0" coordsize="417,427" path="m360,18l342,18,345,21,348,23,381,57,356,82,371,82,389,64,407,64,398,55,405,48,390,48,360,18xe" filled="true" fillcolor="#000000" stroked="false">
                      <v:path arrowok="t"/>
                      <v:fill type="solid"/>
                    </v:shape>
                    <v:shape style="position:absolute;left:0;top:0;width:417;height:427" coordorigin="0,0" coordsize="417,427" path="m400,38l390,48,405,48,407,46,400,38xe" filled="true" fillcolor="#000000" stroked="false">
                      <v:path arrowok="t"/>
                      <v:fill type="solid"/>
                    </v:shape>
                  </v:group>
                  <v:group style="position:absolute;left:485;top:8;width:425;height:419" coordorigin="485,8" coordsize="425,419">
                    <v:shape style="position:absolute;left:485;top:8;width:425;height:419" coordorigin="485,8" coordsize="425,419" path="m544,329l523,329,528,331,532,335,536,339,538,343,540,349,541,354,542,363,542,418,550,426,570,407,553,407,553,381,545,329,544,329xe" filled="true" fillcolor="#000000" stroked="false">
                      <v:path arrowok="t"/>
                      <v:fill type="solid"/>
                    </v:shape>
                    <v:shape style="position:absolute;left:485;top:8;width:425;height:419" coordorigin="485,8" coordsize="425,419" path="m587,373l553,407,570,407,595,381,587,373xe" filled="true" fillcolor="#000000" stroked="false">
                      <v:path arrowok="t"/>
                      <v:fill type="solid"/>
                    </v:shape>
                    <v:shape style="position:absolute;left:485;top:8;width:425;height:419" coordorigin="485,8" coordsize="425,419" path="m527,316l485,353,494,363,495,351,498,342,509,331,514,329,519,329,523,329,544,329,540,325,534,318,527,316xe" filled="true" fillcolor="#000000" stroked="false">
                      <v:path arrowok="t"/>
                      <v:fill type="solid"/>
                    </v:shape>
                    <v:shape style="position:absolute;left:485;top:8;width:425;height:419" coordorigin="485,8" coordsize="425,419" path="m584,260l570,260,557,268,548,276,546,286,548,297,589,348,615,357,624,354,636,343,617,343,606,342,560,296,559,285,564,276,572,272,606,272,600,267,584,260xe" filled="true" fillcolor="#000000" stroked="false">
                      <v:path arrowok="t"/>
                      <v:fill type="solid"/>
                    </v:shape>
                    <v:shape style="position:absolute;left:485;top:8;width:425;height:419" coordorigin="485,8" coordsize="425,419" path="m606,272l572,272,583,273,595,280,610,293,622,307,629,319,630,330,625,338,617,343,636,343,640,339,643,330,643,329,641,318,638,310,634,301,627,292,619,283,606,272xe" filled="true" fillcolor="#000000" stroked="false">
                      <v:path arrowok="t"/>
                      <v:fill type="solid"/>
                    </v:shape>
                    <v:shape style="position:absolute;left:485;top:8;width:425;height:419" coordorigin="485,8" coordsize="425,419" path="m640,226l621,226,678,282,661,299,669,307,704,273,687,273,640,226xe" filled="true" fillcolor="#000000" stroked="false">
                      <v:path arrowok="t"/>
                      <v:fill type="solid"/>
                    </v:shape>
                    <v:shape style="position:absolute;left:485;top:8;width:425;height:419" coordorigin="485,8" coordsize="425,419" path="m704,256l687,273,704,273,712,264,704,256xe" filled="true" fillcolor="#000000" stroked="false">
                      <v:path arrowok="t"/>
                      <v:fill type="solid"/>
                    </v:shape>
                    <v:shape style="position:absolute;left:485;top:8;width:425;height:419" coordorigin="485,8" coordsize="425,419" path="m619,205l601,239,609,248,621,226,640,226,619,205xe" filled="true" fillcolor="#000000" stroked="false">
                      <v:path arrowok="t"/>
                      <v:fill type="solid"/>
                    </v:shape>
                    <v:shape style="position:absolute;left:485;top:8;width:425;height:419" coordorigin="485,8" coordsize="425,419" path="m712,196l702,196,702,196,698,207,719,242,727,241,735,241,742,237,748,230,750,228,723,228,719,227,709,216,708,206,712,196xe" filled="true" fillcolor="#000000" stroked="false">
                      <v:path arrowok="t"/>
                      <v:fill type="solid"/>
                    </v:shape>
                    <v:shape style="position:absolute;left:485;top:8;width:425;height:419" coordorigin="485,8" coordsize="425,419" path="m756,187l727,187,737,188,748,198,750,202,749,212,747,217,742,221,738,225,733,228,723,228,750,228,756,222,761,214,762,198,760,191,756,187xe" filled="true" fillcolor="#000000" stroked="false">
                      <v:path arrowok="t"/>
                      <v:fill type="solid"/>
                    </v:shape>
                    <v:shape style="position:absolute;left:485;top:8;width:425;height:419" coordorigin="485,8" coordsize="425,419" path="m701,140l663,172,662,180,665,186,670,192,678,199,689,201,702,196,712,196,713,193,723,189,695,189,686,188,680,182,677,179,675,175,675,172,676,170,688,154,692,154,696,154,717,154,712,148,707,143,701,140xe" filled="true" fillcolor="#000000" stroked="false">
                      <v:path arrowok="t"/>
                      <v:fill type="solid"/>
                    </v:shape>
                    <v:shape style="position:absolute;left:485;top:8;width:425;height:419" coordorigin="485,8" coordsize="425,419" path="m717,154l696,154,700,155,703,158,709,165,710,170,710,173,706,184,695,189,723,189,727,187,756,187,753,185,748,181,717,181,722,167,720,156,717,154xe" filled="true" fillcolor="#000000" stroked="false">
                      <v:path arrowok="t"/>
                      <v:fill type="solid"/>
                    </v:shape>
                    <v:shape style="position:absolute;left:485;top:8;width:425;height:419" coordorigin="485,8" coordsize="425,419" path="m737,177l728,177,717,181,748,181,746,179,737,177xe" filled="true" fillcolor="#000000" stroked="false">
                      <v:path arrowok="t"/>
                      <v:fill type="solid"/>
                    </v:shape>
                    <v:shape style="position:absolute;left:485;top:8;width:425;height:419" coordorigin="485,8" coordsize="425,419" path="m765,67l727,119,728,129,773,173,796,176,808,171,816,162,794,162,774,161,764,156,746,138,741,128,740,108,743,99,751,91,758,84,767,80,809,80,806,78,797,72,788,69,778,68,765,67xe" filled="true" fillcolor="#000000" stroked="false">
                      <v:path arrowok="t"/>
                      <v:fill type="solid"/>
                    </v:shape>
                    <v:shape style="position:absolute;left:485;top:8;width:425;height:419" coordorigin="485,8" coordsize="425,419" path="m809,80l767,80,787,82,796,87,806,97,815,106,820,115,821,135,818,144,802,159,794,162,816,162,818,161,846,161,851,160,857,158,862,155,867,150,868,149,836,149,827,149,833,139,835,128,831,106,825,95,815,85,809,80xe" filled="true" fillcolor="#000000" stroked="false">
                      <v:path arrowok="t"/>
                      <v:fill type="solid"/>
                    </v:shape>
                    <v:shape style="position:absolute;left:485;top:8;width:425;height:419" coordorigin="485,8" coordsize="425,419" path="m846,161l818,161,833,162,844,162,846,161xe" filled="true" fillcolor="#000000" stroked="false">
                      <v:path arrowok="t"/>
                      <v:fill type="solid"/>
                    </v:shape>
                    <v:shape style="position:absolute;left:485;top:8;width:425;height:419" coordorigin="485,8" coordsize="425,419" path="m865,131l836,149,868,149,870,147,873,144,874,141,865,131xe" filled="true" fillcolor="#000000" stroked="false">
                      <v:path arrowok="t"/>
                      <v:fill type="solid"/>
                    </v:shape>
                    <v:shape style="position:absolute;left:485;top:8;width:425;height:419" coordorigin="485,8" coordsize="425,419" path="m837,29l818,29,875,85,858,102,866,110,900,76,884,76,837,29xe" filled="true" fillcolor="#000000" stroked="false">
                      <v:path arrowok="t"/>
                      <v:fill type="solid"/>
                    </v:shape>
                    <v:shape style="position:absolute;left:485;top:8;width:425;height:419" coordorigin="485,8" coordsize="425,419" path="m901,59l884,76,900,76,909,67,901,59xe" filled="true" fillcolor="#000000" stroked="false">
                      <v:path arrowok="t"/>
                      <v:fill type="solid"/>
                    </v:shape>
                    <v:shape style="position:absolute;left:485;top:8;width:425;height:419" coordorigin="485,8" coordsize="425,419" path="m816,8l797,42,806,51,818,29,837,29,816,8xe" filled="true" fillcolor="#000000" stroked="false">
                      <v:path arrowok="t"/>
                      <v:fill type="solid"/>
                    </v:shape>
                  </v:group>
                  <v:group style="position:absolute;left:970;top:4;width:423;height:422" coordorigin="970,4" coordsize="423,422">
                    <v:shape style="position:absolute;left:970;top:4;width:423;height:422" coordorigin="970,4" coordsize="423,422" path="m1030,330l1008,330,1013,332,1021,340,1023,344,1025,350,1026,354,1027,364,1027,418,1035,426,1053,408,1038,408,1038,374,1038,364,1038,358,1037,350,1035,342,1033,336,1030,330xe" filled="true" fillcolor="#000000" stroked="false">
                      <v:path arrowok="t"/>
                      <v:fill type="solid"/>
                    </v:shape>
                    <v:shape style="position:absolute;left:970;top:4;width:423;height:422" coordorigin="970,4" coordsize="423,422" path="m1072,374l1038,408,1053,408,1080,382,1072,374xe" filled="true" fillcolor="#000000" stroked="false">
                      <v:path arrowok="t"/>
                      <v:fill type="solid"/>
                    </v:shape>
                    <v:shape style="position:absolute;left:970;top:4;width:423;height:422" coordorigin="970,4" coordsize="423,422" path="m1012,316l997,316,990,320,983,326,976,334,971,344,970,354,979,364,980,352,983,342,990,336,994,332,999,330,1030,330,1019,320,1012,316xe" filled="true" fillcolor="#000000" stroked="false">
                      <v:path arrowok="t"/>
                      <v:fill type="solid"/>
                    </v:shape>
                    <v:shape style="position:absolute;left:970;top:4;width:423;height:422" coordorigin="970,4" coordsize="423,422" path="m1069,260l1054,260,1042,268,1033,278,1030,286,1033,298,1079,354,1100,358,1109,354,1121,344,1102,344,1091,342,1045,296,1044,286,1049,278,1057,272,1090,272,1085,268,1069,260xe" filled="true" fillcolor="#000000" stroked="false">
                      <v:path arrowok="t"/>
                      <v:fill type="solid"/>
                    </v:shape>
                    <v:shape style="position:absolute;left:970;top:4;width:423;height:422" coordorigin="970,4" coordsize="423,422" path="m1090,272l1057,272,1068,274,1080,282,1095,294,1107,308,1114,320,1115,330,1110,338,1102,344,1121,344,1125,340,1128,330,1126,318,1123,310,1118,302,1112,292,1103,284,1090,272xe" filled="true" fillcolor="#000000" stroked="false">
                      <v:path arrowok="t"/>
                      <v:fill type="solid"/>
                    </v:shape>
                    <v:shape style="position:absolute;left:970;top:4;width:423;height:422" coordorigin="970,4" coordsize="423,422" path="m1124,226l1106,226,1163,282,1146,300,1154,308,1187,274,1172,274,1124,226xe" filled="true" fillcolor="#000000" stroked="false">
                      <v:path arrowok="t"/>
                      <v:fill type="solid"/>
                    </v:shape>
                    <v:shape style="position:absolute;left:970;top:4;width:423;height:422" coordorigin="970,4" coordsize="423,422" path="m1189,256l1172,274,1187,274,1197,264,1189,256xe" filled="true" fillcolor="#000000" stroked="false">
                      <v:path arrowok="t"/>
                      <v:fill type="solid"/>
                    </v:shape>
                    <v:shape style="position:absolute;left:970;top:4;width:423;height:422" coordorigin="970,4" coordsize="423,422" path="m1104,206l1086,240,1094,248,1106,226,1124,226,1104,206xe" filled="true" fillcolor="#000000" stroked="false">
                      <v:path arrowok="t"/>
                      <v:fill type="solid"/>
                    </v:shape>
                    <v:shape style="position:absolute;left:970;top:4;width:423;height:422" coordorigin="970,4" coordsize="423,422" path="m1197,196l1186,196,1187,198,1183,208,1204,242,1219,242,1227,238,1235,230,1208,230,1204,228,1200,224,1194,216,1193,208,1197,196xe" filled="true" fillcolor="#000000" stroked="false">
                      <v:path arrowok="t"/>
                      <v:fill type="solid"/>
                    </v:shape>
                    <v:shape style="position:absolute;left:970;top:4;width:423;height:422" coordorigin="970,4" coordsize="423,422" path="m1240,188l1222,188,1233,198,1234,204,1234,208,1234,212,1231,218,1223,226,1218,228,1208,230,1235,230,1241,224,1246,216,1247,198,1245,192,1240,188xe" filled="true" fillcolor="#000000" stroked="false">
                      <v:path arrowok="t"/>
                      <v:fill type="solid"/>
                    </v:shape>
                    <v:shape style="position:absolute;left:970;top:4;width:423;height:422" coordorigin="970,4" coordsize="423,422" path="m1185,142l1171,142,1165,146,1159,152,1152,158,1149,166,1148,172,1147,180,1150,186,1163,200,1173,202,1186,196,1197,196,1198,194,1207,190,1179,190,1171,188,1161,180,1160,176,1161,168,1163,164,1169,156,1173,154,1203,154,1192,144,1185,142xe" filled="true" fillcolor="#000000" stroked="false">
                      <v:path arrowok="t"/>
                      <v:fill type="solid"/>
                    </v:shape>
                    <v:shape style="position:absolute;left:970;top:4;width:423;height:422" coordorigin="970,4" coordsize="423,422" path="m1203,154l1181,154,1185,156,1188,160,1194,166,1195,174,1190,186,1179,190,1207,190,1212,188,1240,188,1238,186,1233,182,1202,182,1207,168,1205,156,1203,154xe" filled="true" fillcolor="#000000" stroked="false">
                      <v:path arrowok="t"/>
                      <v:fill type="solid"/>
                    </v:shape>
                    <v:shape style="position:absolute;left:970;top:4;width:423;height:422" coordorigin="970,4" coordsize="423,422" path="m1222,178l1213,178,1202,182,1233,182,1231,180,1222,178xe" filled="true" fillcolor="#000000" stroked="false">
                      <v:path arrowok="t"/>
                      <v:fill type="solid"/>
                    </v:shape>
                    <v:shape style="position:absolute;left:970;top:4;width:423;height:422" coordorigin="970,4" coordsize="423,422" path="m1263,68l1250,68,1238,72,1212,120,1213,130,1257,174,1267,176,1281,176,1293,172,1301,164,1279,164,1259,162,1225,108,1228,100,1243,84,1252,80,1293,80,1291,78,1282,74,1273,70,1263,68xe" filled="true" fillcolor="#000000" stroked="false">
                      <v:path arrowok="t"/>
                      <v:fill type="solid"/>
                    </v:shape>
                    <v:shape style="position:absolute;left:970;top:4;width:423;height:422" coordorigin="970,4" coordsize="423,422" path="m1293,80l1252,80,1271,82,1281,88,1291,98,1300,106,1305,116,1306,126,1306,136,1303,144,1287,160,1279,164,1301,164,1303,162,1329,162,1335,160,1342,158,1347,156,1353,150,1312,150,1318,140,1320,128,1318,118,1316,106,1310,96,1300,86,1293,80xe" filled="true" fillcolor="#000000" stroked="false">
                      <v:path arrowok="t"/>
                      <v:fill type="solid"/>
                    </v:shape>
                    <v:shape style="position:absolute;left:970;top:4;width:423;height:422" coordorigin="970,4" coordsize="423,422" path="m1350,132l1327,150,1353,150,1355,148,1358,144,1359,142,1350,132xe" filled="true" fillcolor="#000000" stroked="false">
                      <v:path arrowok="t"/>
                      <v:fill type="solid"/>
                    </v:shape>
                    <v:shape style="position:absolute;left:970;top:4;width:423;height:422" coordorigin="970,4" coordsize="423,422" path="m1342,18l1320,18,1325,20,1333,28,1335,32,1337,38,1338,42,1339,52,1339,106,1347,114,1366,96,1350,96,1350,48,1349,38,1347,30,1345,24,1342,18xe" filled="true" fillcolor="#000000" stroked="false">
                      <v:path arrowok="t"/>
                      <v:fill type="solid"/>
                    </v:shape>
                    <v:shape style="position:absolute;left:970;top:4;width:423;height:422" coordorigin="970,4" coordsize="423,422" path="m1384,62l1350,96,1366,96,1392,70,1384,62xe" filled="true" fillcolor="#000000" stroked="false">
                      <v:path arrowok="t"/>
                      <v:fill type="solid"/>
                    </v:shape>
                    <v:shape style="position:absolute;left:970;top:4;width:423;height:422" coordorigin="970,4" coordsize="423,422" path="m1325,4l1310,4,1302,8,1296,14,1288,22,1283,32,1282,42,1292,52,1292,40,1295,30,1302,24,1307,20,1311,18,1342,18,1337,14,1331,6,1325,4xe" filled="true" fillcolor="#000000" stroked="false">
                      <v:path arrowok="t"/>
                      <v:fill type="solid"/>
                    </v:shape>
                  </v:group>
                  <v:group style="position:absolute;left:1455;top:6;width:412;height:420" coordorigin="1455,6" coordsize="412,420">
                    <v:shape style="position:absolute;left:1455;top:6;width:412;height:420" coordorigin="1455,6" coordsize="412,420" path="m1515,330l1493,330,1498,332,1502,336,1505,340,1508,344,1510,350,1511,354,1512,364,1512,418,1520,426,1538,408,1522,408,1523,382,1523,358,1522,350,1520,342,1518,336,1515,330xe" filled="true" fillcolor="#000000" stroked="false">
                      <v:path arrowok="t"/>
                      <v:fill type="solid"/>
                    </v:shape>
                    <v:shape style="position:absolute;left:1455;top:6;width:412;height:420" coordorigin="1455,6" coordsize="412,420" path="m1557,374l1523,408,1538,408,1565,382,1557,374xe" filled="true" fillcolor="#000000" stroked="false">
                      <v:path arrowok="t"/>
                      <v:fill type="solid"/>
                    </v:shape>
                    <v:shape style="position:absolute;left:1455;top:6;width:412;height:420" coordorigin="1455,6" coordsize="412,420" path="m1497,316l1482,316,1475,320,1461,334,1456,344,1455,354,1464,364,1465,352,1468,342,1479,332,1484,330,1515,330,1504,320,1497,316xe" filled="true" fillcolor="#000000" stroked="false">
                      <v:path arrowok="t"/>
                      <v:fill type="solid"/>
                    </v:shape>
                    <v:shape style="position:absolute;left:1455;top:6;width:412;height:420" coordorigin="1455,6" coordsize="412,420" path="m1554,260l1539,260,1527,268,1518,278,1515,286,1518,298,1559,348,1567,354,1575,356,1585,358,1594,354,1605,344,1586,344,1576,342,1530,296,1529,286,1534,278,1542,272,1575,272,1570,268,1554,260xe" filled="true" fillcolor="#000000" stroked="false">
                      <v:path arrowok="t"/>
                      <v:fill type="solid"/>
                    </v:shape>
                    <v:shape style="position:absolute;left:1455;top:6;width:412;height:420" coordorigin="1455,6" coordsize="412,420" path="m1575,272l1542,272,1553,274,1565,282,1580,294,1592,308,1598,320,1600,330,1595,338,1586,344,1605,344,1610,340,1613,330,1611,318,1608,310,1603,302,1597,292,1588,284,1575,272xe" filled="true" fillcolor="#000000" stroked="false">
                      <v:path arrowok="t"/>
                      <v:fill type="solid"/>
                    </v:shape>
                    <v:shape style="position:absolute;left:1455;top:6;width:412;height:420" coordorigin="1455,6" coordsize="412,420" path="m1609,226l1591,226,1648,282,1631,300,1639,308,1672,274,1657,274,1609,226xe" filled="true" fillcolor="#000000" stroked="false">
                      <v:path arrowok="t"/>
                      <v:fill type="solid"/>
                    </v:shape>
                    <v:shape style="position:absolute;left:1455;top:6;width:412;height:420" coordorigin="1455,6" coordsize="412,420" path="m1674,256l1657,274,1672,274,1682,264,1674,256xe" filled="true" fillcolor="#000000" stroked="false">
                      <v:path arrowok="t"/>
                      <v:fill type="solid"/>
                    </v:shape>
                    <v:shape style="position:absolute;left:1455;top:6;width:412;height:420" coordorigin="1455,6" coordsize="412,420" path="m1589,206l1570,240,1579,248,1591,226,1609,226,1589,206xe" filled="true" fillcolor="#000000" stroked="false">
                      <v:path arrowok="t"/>
                      <v:fill type="solid"/>
                    </v:shape>
                    <v:shape style="position:absolute;left:1455;top:6;width:412;height:420" coordorigin="1455,6" coordsize="412,420" path="m1682,196l1671,196,1672,198,1668,208,1689,242,1704,242,1712,238,1720,230,1693,230,1689,228,1678,216,1678,208,1682,196xe" filled="true" fillcolor="#000000" stroked="false">
                      <v:path arrowok="t"/>
                      <v:fill type="solid"/>
                    </v:shape>
                    <v:shape style="position:absolute;left:1455;top:6;width:412;height:420" coordorigin="1455,6" coordsize="412,420" path="m1725,188l1707,188,1718,198,1719,204,1693,230,1720,230,1726,224,1731,216,1732,198,1729,192,1725,188xe" filled="true" fillcolor="#000000" stroked="false">
                      <v:path arrowok="t"/>
                      <v:fill type="solid"/>
                    </v:shape>
                    <v:shape style="position:absolute;left:1455;top:6;width:412;height:420" coordorigin="1455,6" coordsize="412,420" path="m1670,142l1656,142,1650,146,1637,158,1634,166,1632,180,1635,186,1640,192,1648,200,1658,202,1671,196,1682,196,1683,194,1692,190,1664,190,1656,188,1649,182,1646,180,1645,176,1645,172,1646,168,1647,164,1651,160,1654,156,1658,154,1688,154,1682,148,1676,144,1670,142xe" filled="true" fillcolor="#000000" stroked="false">
                      <v:path arrowok="t"/>
                      <v:fill type="solid"/>
                    </v:shape>
                    <v:shape style="position:absolute;left:1455;top:6;width:412;height:420" coordorigin="1455,6" coordsize="412,420" path="m1688,154l1666,154,1670,156,1673,160,1679,166,1680,174,1675,186,1664,190,1692,190,1697,188,1725,188,1723,186,1718,182,1687,182,1692,168,1690,156,1688,154xe" filled="true" fillcolor="#000000" stroked="false">
                      <v:path arrowok="t"/>
                      <v:fill type="solid"/>
                    </v:shape>
                    <v:shape style="position:absolute;left:1455;top:6;width:412;height:420" coordorigin="1455,6" coordsize="412,420" path="m1707,178l1698,178,1687,182,1718,182,1716,180,1707,178xe" filled="true" fillcolor="#000000" stroked="false">
                      <v:path arrowok="t"/>
                      <v:fill type="solid"/>
                    </v:shape>
                    <v:shape style="position:absolute;left:1455;top:6;width:412;height:420" coordorigin="1455,6" coordsize="412,420" path="m1748,68l1735,68,1723,72,1697,120,1698,130,1742,174,1752,176,1766,176,1778,172,1785,164,1764,164,1744,162,1710,108,1713,100,1728,84,1737,80,1778,80,1776,78,1767,74,1758,70,1748,68xe" filled="true" fillcolor="#000000" stroked="false">
                      <v:path arrowok="t"/>
                      <v:fill type="solid"/>
                    </v:shape>
                    <v:shape style="position:absolute;left:1455;top:6;width:412;height:420" coordorigin="1455,6" coordsize="412,420" path="m1778,80l1737,80,1756,82,1766,88,1776,98,1785,106,1790,116,1791,136,1788,144,1780,152,1772,160,1764,164,1785,164,1787,162,1814,162,1827,158,1832,156,1837,150,1797,150,1803,140,1805,128,1801,106,1794,96,1785,86,1778,80xe" filled="true" fillcolor="#000000" stroked="false">
                      <v:path arrowok="t"/>
                      <v:fill type="solid"/>
                    </v:shape>
                    <v:shape style="position:absolute;left:1455;top:6;width:412;height:420" coordorigin="1455,6" coordsize="412,420" path="m1835,132l1812,150,1837,150,1840,148,1843,144,1844,142,1835,132xe" filled="true" fillcolor="#000000" stroked="false">
                      <v:path arrowok="t"/>
                      <v:fill type="solid"/>
                    </v:shape>
                    <v:shape style="position:absolute;left:1455;top:6;width:412;height:420" coordorigin="1455,6" coordsize="412,420" path="m1863,54l1840,54,1847,58,1852,62,1853,68,1853,74,1852,78,1850,84,1845,90,1838,96,1830,100,1821,100,1831,110,1866,62,1863,54xe" filled="true" fillcolor="#000000" stroked="false">
                      <v:path arrowok="t"/>
                      <v:fill type="solid"/>
                    </v:shape>
                    <v:shape style="position:absolute;left:1455;top:6;width:412;height:420" coordorigin="1455,6" coordsize="412,420" path="m1821,18l1801,18,1818,34,1817,46,1805,58,1799,64,1807,70,1813,64,1823,56,1832,54,1863,54,1856,48,1821,48,1828,36,1827,24,1821,18xe" filled="true" fillcolor="#000000" stroked="false">
                      <v:path arrowok="t"/>
                      <v:fill type="solid"/>
                    </v:shape>
                    <v:shape style="position:absolute;left:1455;top:6;width:412;height:420" coordorigin="1455,6" coordsize="412,420" path="m1806,6l1765,38,1774,48,1775,40,1778,32,1784,28,1793,18,1821,18,1817,14,1812,8,1806,6xe" filled="true" fillcolor="#000000" stroked="false">
                      <v:path arrowok="t"/>
                      <v:fill type="solid"/>
                    </v:shape>
                    <v:shape style="position:absolute;left:1455;top:6;width:412;height:420" coordorigin="1455,6" coordsize="412,420" path="m1846,40l1833,40,1827,44,1821,48,1856,48,1851,44,1846,40xe" filled="true" fillcolor="#000000" stroked="false">
                      <v:path arrowok="t"/>
                      <v:fill type="solid"/>
                    </v:shape>
                  </v:group>
                </v:group>
              </w:pict>
            </w:r>
            <w:r>
              <w:rPr>
                <w:rFonts w:ascii="宋体"/>
                <w:sz w:val="20"/>
              </w:rPr>
            </w:r>
            <w:r>
              <w:rPr>
                <w:rFonts w:ascii="Times New Roman"/>
                <w:spacing w:val="14"/>
                <w:sz w:val="20"/>
              </w:rPr>
              <w:t> </w:t>
            </w:r>
            <w:r>
              <w:rPr>
                <w:rFonts w:ascii="宋体"/>
                <w:spacing w:val="14"/>
                <w:sz w:val="20"/>
              </w:rPr>
              <w:pict>
                <v:group style="width:93.3pt;height:21.35pt;mso-position-horizontal-relative:char;mso-position-vertical-relative:line" coordorigin="0,0" coordsize="1866,427">
                  <v:group style="position:absolute;left:0;top:0;width:417;height:427" coordorigin="0,0" coordsize="417,427">
                    <v:shape style="position:absolute;left:0;top:0;width:417;height:427" coordorigin="0,0" coordsize="417,427" path="m59,329l38,329,43,331,51,339,53,343,55,349,56,354,57,363,57,418,65,426,85,407,68,407,68,359,67,349,65,342,63,335,60,329,59,329xe" filled="true" fillcolor="#000000" stroked="false">
                      <v:path arrowok="t"/>
                      <v:fill type="solid"/>
                    </v:shape>
                    <v:shape style="position:absolute;left:0;top:0;width:417;height:427" coordorigin="0,0" coordsize="417,427" path="m102,373l68,407,85,407,110,381,102,373xe" filled="true" fillcolor="#000000" stroked="false">
                      <v:path arrowok="t"/>
                      <v:fill type="solid"/>
                    </v:shape>
                    <v:shape style="position:absolute;left:0;top:0;width:417;height:427" coordorigin="0,0" coordsize="417,427" path="m42,316l0,353,10,363,10,351,13,342,20,335,25,331,29,329,34,329,38,329,59,329,49,318,42,316xe" filled="true" fillcolor="#000000" stroked="false">
                      <v:path arrowok="t"/>
                      <v:fill type="solid"/>
                    </v:shape>
                    <v:shape style="position:absolute;left:0;top:0;width:417;height:427" coordorigin="0,0" coordsize="417,427" path="m99,260l85,260,72,268,64,276,61,286,63,297,110,353,131,357,140,354,151,343,132,343,121,342,76,296,74,285,79,276,87,272,121,272,115,267,99,260xe" filled="true" fillcolor="#000000" stroked="false">
                      <v:path arrowok="t"/>
                      <v:fill type="solid"/>
                    </v:shape>
                    <v:shape style="position:absolute;left:0;top:0;width:417;height:427" coordorigin="0,0" coordsize="417,427" path="m121,272l87,272,98,273,110,280,125,293,137,307,144,319,145,330,140,338,132,343,151,343,155,339,158,330,158,329,156,318,153,310,149,301,142,292,134,283,121,272xe" filled="true" fillcolor="#000000" stroked="false">
                      <v:path arrowok="t"/>
                      <v:fill type="solid"/>
                    </v:shape>
                    <v:shape style="position:absolute;left:0;top:0;width:417;height:427" coordorigin="0,0" coordsize="417,427" path="m155,226l137,226,193,282,176,299,185,307,219,273,202,273,155,226xe" filled="true" fillcolor="#000000" stroked="false">
                      <v:path arrowok="t"/>
                      <v:fill type="solid"/>
                    </v:shape>
                    <v:shape style="position:absolute;left:0;top:0;width:417;height:427" coordorigin="0,0" coordsize="417,427" path="m219,256l202,273,219,273,227,264,219,256xe" filled="true" fillcolor="#000000" stroked="false">
                      <v:path arrowok="t"/>
                      <v:fill type="solid"/>
                    </v:shape>
                    <v:shape style="position:absolute;left:0;top:0;width:417;height:427" coordorigin="0,0" coordsize="417,427" path="m135,205l116,239,124,248,137,226,155,226,135,205xe" filled="true" fillcolor="#000000" stroked="false">
                      <v:path arrowok="t"/>
                      <v:fill type="solid"/>
                    </v:shape>
                    <v:shape style="position:absolute;left:0;top:0;width:417;height:427" coordorigin="0,0" coordsize="417,427" path="m227,196l217,196,214,207,234,242,242,241,250,241,257,237,265,228,239,228,234,227,231,223,224,216,223,206,227,196xe" filled="true" fillcolor="#000000" stroked="false">
                      <v:path arrowok="t"/>
                      <v:fill type="solid"/>
                    </v:shape>
                    <v:shape style="position:absolute;left:0;top:0;width:417;height:427" coordorigin="0,0" coordsize="417,427" path="m271,187l242,187,252,188,263,198,265,202,264,207,264,212,239,228,265,228,271,222,276,214,277,198,275,191,271,187xe" filled="true" fillcolor="#000000" stroked="false">
                      <v:path arrowok="t"/>
                      <v:fill type="solid"/>
                    </v:shape>
                    <v:shape style="position:absolute;left:0;top:0;width:417;height:427" coordorigin="0,0" coordsize="417,427" path="m216,140l178,180,180,186,193,199,204,201,217,196,227,196,228,193,238,189,210,189,201,188,192,179,190,175,191,166,193,163,200,156,203,154,207,154,211,154,233,154,222,143,216,140xe" filled="true" fillcolor="#000000" stroked="false">
                      <v:path arrowok="t"/>
                      <v:fill type="solid"/>
                    </v:shape>
                    <v:shape style="position:absolute;left:0;top:0;width:417;height:427" coordorigin="0,0" coordsize="417,427" path="m233,154l211,154,215,155,225,165,225,170,225,173,221,184,210,189,238,189,242,187,271,187,269,185,263,181,232,181,232,181,237,167,235,156,233,154xe" filled="true" fillcolor="#000000" stroked="false">
                      <v:path arrowok="t"/>
                      <v:fill type="solid"/>
                    </v:shape>
                    <v:shape style="position:absolute;left:0;top:0;width:417;height:427" coordorigin="0,0" coordsize="417,427" path="m252,177l243,177,232,181,263,181,261,179,252,177xe" filled="true" fillcolor="#000000" stroked="false">
                      <v:path arrowok="t"/>
                      <v:fill type="solid"/>
                    </v:shape>
                    <v:shape style="position:absolute;left:0;top:0;width:417;height:427" coordorigin="0,0" coordsize="417,427" path="m280,67l242,119,244,129,288,173,311,176,323,171,331,162,309,162,289,161,279,156,261,138,257,128,255,108,258,99,274,84,282,80,324,80,321,78,312,72,303,69,293,68,280,67xe" filled="true" fillcolor="#000000" stroked="false">
                      <v:path arrowok="t"/>
                      <v:fill type="solid"/>
                    </v:shape>
                    <v:shape style="position:absolute;left:0;top:0;width:417;height:427" coordorigin="0,0" coordsize="417,427" path="m324,80l282,80,302,82,311,87,321,97,330,106,335,115,336,125,337,135,333,144,318,159,309,162,331,162,333,161,361,161,366,160,372,158,378,155,383,149,351,149,342,149,348,139,350,128,348,117,346,106,340,95,330,85,324,80xe" filled="true" fillcolor="#000000" stroked="false">
                      <v:path arrowok="t"/>
                      <v:fill type="solid"/>
                    </v:shape>
                    <v:shape style="position:absolute;left:0;top:0;width:417;height:427" coordorigin="0,0" coordsize="417,427" path="m361,161l333,161,348,162,359,162,361,161xe" filled="true" fillcolor="#000000" stroked="false">
                      <v:path arrowok="t"/>
                      <v:fill type="solid"/>
                    </v:shape>
                    <v:shape style="position:absolute;left:0;top:0;width:417;height:427" coordorigin="0,0" coordsize="417,427" path="m380,131l351,149,383,149,385,147,388,144,389,141,380,131xe" filled="true" fillcolor="#000000" stroked="false">
                      <v:path arrowok="t"/>
                      <v:fill type="solid"/>
                    </v:shape>
                    <v:shape style="position:absolute;left:0;top:0;width:417;height:427" coordorigin="0,0" coordsize="417,427" path="m343,0l332,11,348,93,354,99,371,82,356,82,345,26,344,22,343,20,342,18,360,18,343,0xe" filled="true" fillcolor="#000000" stroked="false">
                      <v:path arrowok="t"/>
                      <v:fill type="solid"/>
                    </v:shape>
                    <v:shape style="position:absolute;left:0;top:0;width:417;height:427" coordorigin="0,0" coordsize="417,427" path="m407,64l389,64,408,83,417,74,407,64xe" filled="true" fillcolor="#000000" stroked="false">
                      <v:path arrowok="t"/>
                      <v:fill type="solid"/>
                    </v:shape>
                    <v:shape style="position:absolute;left:0;top:0;width:417;height:427" coordorigin="0,0" coordsize="417,427" path="m360,18l342,18,345,21,348,23,381,57,356,82,371,82,389,64,407,64,398,55,405,48,390,48,360,18xe" filled="true" fillcolor="#000000" stroked="false">
                      <v:path arrowok="t"/>
                      <v:fill type="solid"/>
                    </v:shape>
                    <v:shape style="position:absolute;left:0;top:0;width:417;height:427" coordorigin="0,0" coordsize="417,427" path="m400,38l390,48,405,48,407,46,400,38xe" filled="true" fillcolor="#000000" stroked="false">
                      <v:path arrowok="t"/>
                      <v:fill type="solid"/>
                    </v:shape>
                  </v:group>
                  <v:group style="position:absolute;left:485;top:8;width:425;height:419" coordorigin="485,8" coordsize="425,419">
                    <v:shape style="position:absolute;left:485;top:8;width:425;height:419" coordorigin="485,8" coordsize="425,419" path="m544,329l523,329,528,331,532,335,542,363,542,418,550,426,570,407,553,407,553,381,553,357,552,349,548,335,545,329,544,329xe" filled="true" fillcolor="#000000" stroked="false">
                      <v:path arrowok="t"/>
                      <v:fill type="solid"/>
                    </v:shape>
                    <v:shape style="position:absolute;left:485;top:8;width:425;height:419" coordorigin="485,8" coordsize="425,419" path="m587,373l553,407,570,407,595,381,587,373xe" filled="true" fillcolor="#000000" stroked="false">
                      <v:path arrowok="t"/>
                      <v:fill type="solid"/>
                    </v:shape>
                    <v:shape style="position:absolute;left:485;top:8;width:425;height:419" coordorigin="485,8" coordsize="425,419" path="m527,316l485,353,494,363,495,351,498,342,509,331,514,329,519,329,523,329,544,329,534,318,527,316xe" filled="true" fillcolor="#000000" stroked="false">
                      <v:path arrowok="t"/>
                      <v:fill type="solid"/>
                    </v:shape>
                    <v:shape style="position:absolute;left:485;top:8;width:425;height:419" coordorigin="485,8" coordsize="425,419" path="m584,260l570,260,557,268,549,276,546,286,548,297,589,348,615,357,624,354,636,343,617,343,606,342,560,296,559,285,564,276,572,272,606,272,600,267,584,260xe" filled="true" fillcolor="#000000" stroked="false">
                      <v:path arrowok="t"/>
                      <v:fill type="solid"/>
                    </v:shape>
                    <v:shape style="position:absolute;left:485;top:8;width:425;height:419" coordorigin="485,8" coordsize="425,419" path="m606,272l572,272,583,273,595,280,610,293,622,307,629,319,630,330,625,338,617,343,636,343,640,339,643,330,643,329,641,318,638,310,634,301,627,292,619,283,606,272xe" filled="true" fillcolor="#000000" stroked="false">
                      <v:path arrowok="t"/>
                      <v:fill type="solid"/>
                    </v:shape>
                    <v:shape style="position:absolute;left:485;top:8;width:425;height:419" coordorigin="485,8" coordsize="425,419" path="m640,226l621,226,678,282,661,299,669,307,704,273,687,273,640,226xe" filled="true" fillcolor="#000000" stroked="false">
                      <v:path arrowok="t"/>
                      <v:fill type="solid"/>
                    </v:shape>
                    <v:shape style="position:absolute;left:485;top:8;width:425;height:419" coordorigin="485,8" coordsize="425,419" path="m704,256l687,273,704,273,712,264,704,256xe" filled="true" fillcolor="#000000" stroked="false">
                      <v:path arrowok="t"/>
                      <v:fill type="solid"/>
                    </v:shape>
                    <v:shape style="position:absolute;left:485;top:8;width:425;height:419" coordorigin="485,8" coordsize="425,419" path="m619,205l601,239,609,248,621,226,640,226,619,205xe" filled="true" fillcolor="#000000" stroked="false">
                      <v:path arrowok="t"/>
                      <v:fill type="solid"/>
                    </v:shape>
                    <v:shape style="position:absolute;left:485;top:8;width:425;height:419" coordorigin="485,8" coordsize="425,419" path="m743,177l726,177,736,186,741,196,745,213,742,221,731,233,725,236,719,238,727,246,756,215,754,202,752,193,747,183,743,177xe" filled="true" fillcolor="#000000" stroked="false">
                      <v:path arrowok="t"/>
                      <v:fill type="solid"/>
                    </v:shape>
                    <v:shape style="position:absolute;left:485;top:8;width:425;height:419" coordorigin="485,8" coordsize="425,419" path="m689,142l680,144,666,159,662,167,663,185,667,194,681,208,688,211,705,212,712,209,719,203,723,199,703,199,692,198,674,169,676,164,680,160,684,156,690,154,723,154,720,151,709,145,689,142xe" filled="true" fillcolor="#000000" stroked="false">
                      <v:path arrowok="t"/>
                      <v:fill type="solid"/>
                    </v:shape>
                    <v:shape style="position:absolute;left:485;top:8;width:425;height:419" coordorigin="485,8" coordsize="425,419" path="m723,154l690,154,696,155,702,156,708,159,717,168,719,173,719,184,717,188,713,192,708,197,703,199,723,199,726,195,729,186,726,177,726,177,743,177,740,173,731,162,723,154xe" filled="true" fillcolor="#000000" stroked="false">
                      <v:path arrowok="t"/>
                      <v:fill type="solid"/>
                    </v:shape>
                    <v:shape style="position:absolute;left:485;top:8;width:425;height:419" coordorigin="485,8" coordsize="425,419" path="m765,67l727,119,728,129,773,173,796,176,808,171,816,162,794,162,774,161,764,156,746,138,741,128,740,108,743,99,759,84,767,80,809,80,806,78,797,72,788,69,778,68,765,67xe" filled="true" fillcolor="#000000" stroked="false">
                      <v:path arrowok="t"/>
                      <v:fill type="solid"/>
                    </v:shape>
                    <v:shape style="position:absolute;left:485;top:8;width:425;height:419" coordorigin="485,8" coordsize="425,419" path="m809,80l767,80,787,82,796,87,806,97,815,106,820,115,794,162,816,162,818,161,846,161,851,160,857,158,862,155,867,150,868,149,836,149,827,149,833,139,835,128,833,117,831,106,825,95,815,85,809,80xe" filled="true" fillcolor="#000000" stroked="false">
                      <v:path arrowok="t"/>
                      <v:fill type="solid"/>
                    </v:shape>
                    <v:shape style="position:absolute;left:485;top:8;width:425;height:419" coordorigin="485,8" coordsize="425,419" path="m846,161l818,161,833,162,844,162,846,161xe" filled="true" fillcolor="#000000" stroked="false">
                      <v:path arrowok="t"/>
                      <v:fill type="solid"/>
                    </v:shape>
                    <v:shape style="position:absolute;left:485;top:8;width:425;height:419" coordorigin="485,8" coordsize="425,419" path="m865,131l836,149,868,149,870,147,873,144,874,141,865,131xe" filled="true" fillcolor="#000000" stroked="false">
                      <v:path arrowok="t"/>
                      <v:fill type="solid"/>
                    </v:shape>
                    <v:shape style="position:absolute;left:485;top:8;width:425;height:419" coordorigin="485,8" coordsize="425,419" path="m837,29l818,29,875,85,858,102,866,110,900,76,884,76,837,29xe" filled="true" fillcolor="#000000" stroked="false">
                      <v:path arrowok="t"/>
                      <v:fill type="solid"/>
                    </v:shape>
                    <v:shape style="position:absolute;left:485;top:8;width:425;height:419" coordorigin="485,8" coordsize="425,419" path="m901,59l884,76,900,76,909,67,901,59xe" filled="true" fillcolor="#000000" stroked="false">
                      <v:path arrowok="t"/>
                      <v:fill type="solid"/>
                    </v:shape>
                    <v:shape style="position:absolute;left:485;top:8;width:425;height:419" coordorigin="485,8" coordsize="425,419" path="m816,8l797,42,806,51,818,29,837,29,816,8xe" filled="true" fillcolor="#000000" stroked="false">
                      <v:path arrowok="t"/>
                      <v:fill type="solid"/>
                    </v:shape>
                  </v:group>
                  <v:group style="position:absolute;left:970;top:3;width:423;height:423" coordorigin="970,3" coordsize="423,423">
                    <v:shape style="position:absolute;left:970;top:3;width:423;height:423" coordorigin="970,3" coordsize="423,423" path="m1029,329l1008,329,1013,331,1021,339,1023,343,1025,349,1026,354,1027,363,1027,418,1035,426,1055,407,1038,407,1038,381,1038,359,1037,349,1035,342,1033,335,1030,329,1029,329xe" filled="true" fillcolor="#000000" stroked="false">
                      <v:path arrowok="t"/>
                      <v:fill type="solid"/>
                    </v:shape>
                    <v:shape style="position:absolute;left:970;top:3;width:423;height:423" coordorigin="970,3" coordsize="423,423" path="m1072,373l1038,407,1055,407,1080,381,1072,373xe" filled="true" fillcolor="#000000" stroked="false">
                      <v:path arrowok="t"/>
                      <v:fill type="solid"/>
                    </v:shape>
                    <v:shape style="position:absolute;left:970;top:3;width:423;height:423" coordorigin="970,3" coordsize="423,423" path="m1012,316l970,353,979,363,980,351,983,342,990,335,994,331,999,329,1004,329,1008,329,1029,329,1019,318,1012,316xe" filled="true" fillcolor="#000000" stroked="false">
                      <v:path arrowok="t"/>
                      <v:fill type="solid"/>
                    </v:shape>
                    <v:shape style="position:absolute;left:970;top:3;width:423;height:423" coordorigin="970,3" coordsize="423,423" path="m1069,260l1054,260,1042,268,1033,276,1030,286,1033,297,1074,348,1100,357,1109,354,1121,343,1102,343,1091,342,1045,296,1044,285,1049,276,1057,272,1091,272,1085,267,1069,260xe" filled="true" fillcolor="#000000" stroked="false">
                      <v:path arrowok="t"/>
                      <v:fill type="solid"/>
                    </v:shape>
                    <v:shape style="position:absolute;left:970;top:3;width:423;height:423" coordorigin="970,3" coordsize="423,423" path="m1091,272l1057,272,1068,273,1080,280,1095,293,1107,307,1114,319,1115,330,1110,338,1102,343,1121,343,1125,339,1128,330,1128,329,1126,318,1123,310,1118,301,1112,292,1103,283,1091,272xe" filled="true" fillcolor="#000000" stroked="false">
                      <v:path arrowok="t"/>
                      <v:fill type="solid"/>
                    </v:shape>
                    <v:shape style="position:absolute;left:970;top:3;width:423;height:423" coordorigin="970,3" coordsize="423,423" path="m1125,226l1106,226,1163,282,1146,299,1154,307,1189,273,1172,273,1125,226xe" filled="true" fillcolor="#000000" stroked="false">
                      <v:path arrowok="t"/>
                      <v:fill type="solid"/>
                    </v:shape>
                    <v:shape style="position:absolute;left:970;top:3;width:423;height:423" coordorigin="970,3" coordsize="423,423" path="m1189,256l1172,273,1189,273,1197,264,1189,256xe" filled="true" fillcolor="#000000" stroked="false">
                      <v:path arrowok="t"/>
                      <v:fill type="solid"/>
                    </v:shape>
                    <v:shape style="position:absolute;left:970;top:3;width:423;height:423" coordorigin="970,3" coordsize="423,423" path="m1104,205l1086,239,1094,248,1106,226,1125,226,1104,205xe" filled="true" fillcolor="#000000" stroked="false">
                      <v:path arrowok="t"/>
                      <v:fill type="solid"/>
                    </v:shape>
                    <v:shape style="position:absolute;left:970;top:3;width:423;height:423" coordorigin="970,3" coordsize="423,423" path="m1228,177l1211,177,1221,186,1226,196,1229,213,1227,221,1220,228,1216,233,1210,236,1203,238,1212,246,1218,244,1223,241,1238,226,1241,215,1239,202,1237,193,1232,183,1228,177xe" filled="true" fillcolor="#000000" stroked="false">
                      <v:path arrowok="t"/>
                      <v:fill type="solid"/>
                    </v:shape>
                    <v:shape style="position:absolute;left:970;top:3;width:423;height:423" coordorigin="970,3" coordsize="423,423" path="m1174,142l1165,144,1151,159,1147,167,1148,176,1148,185,1151,194,1159,201,1166,208,1173,211,1190,212,1197,209,1207,199,1188,199,1177,198,1159,169,1161,164,1165,160,1169,156,1175,154,1208,154,1205,151,1194,145,1174,142xe" filled="true" fillcolor="#000000" stroked="false">
                      <v:path arrowok="t"/>
                      <v:fill type="solid"/>
                    </v:shape>
                    <v:shape style="position:absolute;left:970;top:3;width:423;height:423" coordorigin="970,3" coordsize="423,423" path="m1208,154l1175,154,1181,155,1187,156,1193,159,1202,168,1204,173,1204,184,1202,188,1193,197,1188,199,1207,199,1211,195,1214,186,1211,177,1211,177,1228,177,1225,173,1216,162,1208,154xe" filled="true" fillcolor="#000000" stroked="false">
                      <v:path arrowok="t"/>
                      <v:fill type="solid"/>
                    </v:shape>
                    <v:shape style="position:absolute;left:970;top:3;width:423;height:423" coordorigin="970,3" coordsize="423,423" path="m1250,67l1212,119,1213,129,1257,173,1281,176,1293,171,1301,162,1279,162,1259,161,1249,156,1231,138,1226,128,1225,108,1228,99,1236,91,1243,84,1252,80,1294,80,1291,78,1282,72,1273,69,1263,68,1250,67xe" filled="true" fillcolor="#000000" stroked="false">
                      <v:path arrowok="t"/>
                      <v:fill type="solid"/>
                    </v:shape>
                    <v:shape style="position:absolute;left:970;top:3;width:423;height:423" coordorigin="970,3" coordsize="423,423" path="m1294,80l1252,80,1271,82,1281,87,1291,97,1300,106,1305,115,1306,125,1306,135,1303,144,1287,159,1279,162,1301,162,1303,161,1331,161,1336,160,1342,158,1347,155,1353,149,1321,149,1312,149,1318,139,1320,128,1318,117,1316,106,1310,95,1300,85,1294,80xe" filled="true" fillcolor="#000000" stroked="false">
                      <v:path arrowok="t"/>
                      <v:fill type="solid"/>
                    </v:shape>
                    <v:shape style="position:absolute;left:970;top:3;width:423;height:423" coordorigin="970,3" coordsize="423,423" path="m1331,161l1303,161,1318,162,1329,162,1331,161xe" filled="true" fillcolor="#000000" stroked="false">
                      <v:path arrowok="t"/>
                      <v:fill type="solid"/>
                    </v:shape>
                    <v:shape style="position:absolute;left:970;top:3;width:423;height:423" coordorigin="970,3" coordsize="423,423" path="m1350,131l1321,149,1353,149,1355,147,1358,144,1359,141,1350,131xe" filled="true" fillcolor="#000000" stroked="false">
                      <v:path arrowok="t"/>
                      <v:fill type="solid"/>
                    </v:shape>
                    <v:shape style="position:absolute;left:970;top:3;width:423;height:423" coordorigin="970,3" coordsize="423,423" path="m1341,16l1320,16,1325,18,1329,23,1333,26,1335,31,1337,37,1338,42,1339,51,1339,106,1347,114,1367,94,1350,94,1350,47,1349,37,1347,30,1345,23,1342,17,1341,16xe" filled="true" fillcolor="#000000" stroked="false">
                      <v:path arrowok="t"/>
                      <v:fill type="solid"/>
                    </v:shape>
                    <v:shape style="position:absolute;left:970;top:3;width:423;height:423" coordorigin="970,3" coordsize="423,423" path="m1384,60l1350,94,1367,94,1392,69,1384,60xe" filled="true" fillcolor="#000000" stroked="false">
                      <v:path arrowok="t"/>
                      <v:fill type="solid"/>
                    </v:shape>
                    <v:shape style="position:absolute;left:970;top:3;width:423;height:423" coordorigin="970,3" coordsize="423,423" path="m1325,3l1317,4,1310,4,1302,7,1296,14,1288,22,1283,31,1282,41,1292,51,1292,39,1296,30,1303,23,1307,19,1311,17,1320,16,1341,16,1337,12,1331,6,1325,3xe" filled="true" fillcolor="#000000" stroked="false">
                      <v:path arrowok="t"/>
                      <v:fill type="solid"/>
                    </v:shape>
                  </v:group>
                  <v:group style="position:absolute;left:1455;top:6;width:412;height:420" coordorigin="1455,6" coordsize="412,420">
                    <v:shape style="position:absolute;left:1455;top:6;width:412;height:420" coordorigin="1455,6" coordsize="412,420" path="m1515,330l1493,330,1498,332,1502,336,1505,340,1508,344,1510,350,1511,354,1511,360,1512,418,1520,426,1538,408,1522,408,1523,382,1523,358,1522,350,1520,342,1518,336,1515,330xe" filled="true" fillcolor="#000000" stroked="false">
                      <v:path arrowok="t"/>
                      <v:fill type="solid"/>
                    </v:shape>
                    <v:shape style="position:absolute;left:1455;top:6;width:412;height:420" coordorigin="1455,6" coordsize="412,420" path="m1557,374l1523,408,1538,408,1565,382,1557,374xe" filled="true" fillcolor="#000000" stroked="false">
                      <v:path arrowok="t"/>
                      <v:fill type="solid"/>
                    </v:shape>
                    <v:shape style="position:absolute;left:1455;top:6;width:412;height:420" coordorigin="1455,6" coordsize="412,420" path="m1497,316l1482,316,1475,320,1468,326,1461,334,1456,344,1455,354,1464,364,1465,352,1468,342,1479,332,1484,330,1515,330,1504,320,1497,316xe" filled="true" fillcolor="#000000" stroked="false">
                      <v:path arrowok="t"/>
                      <v:fill type="solid"/>
                    </v:shape>
                    <v:shape style="position:absolute;left:1455;top:6;width:412;height:420" coordorigin="1455,6" coordsize="412,420" path="m1554,260l1539,260,1527,268,1518,278,1515,286,1518,298,1559,348,1567,354,1575,356,1585,358,1594,354,1605,344,1587,344,1576,342,1530,296,1529,286,1534,278,1542,272,1575,272,1570,268,1554,260xe" filled="true" fillcolor="#000000" stroked="false">
                      <v:path arrowok="t"/>
                      <v:fill type="solid"/>
                    </v:shape>
                    <v:shape style="position:absolute;left:1455;top:6;width:412;height:420" coordorigin="1455,6" coordsize="412,420" path="m1575,272l1542,272,1553,274,1565,282,1580,294,1592,308,1598,320,1600,330,1595,338,1587,344,1605,344,1610,340,1613,330,1611,318,1608,310,1603,302,1597,292,1588,284,1575,272xe" filled="true" fillcolor="#000000" stroked="false">
                      <v:path arrowok="t"/>
                      <v:fill type="solid"/>
                    </v:shape>
                    <v:shape style="position:absolute;left:1455;top:6;width:412;height:420" coordorigin="1455,6" coordsize="412,420" path="m1609,226l1591,226,1648,282,1631,300,1639,308,1672,274,1657,274,1609,226xe" filled="true" fillcolor="#000000" stroked="false">
                      <v:path arrowok="t"/>
                      <v:fill type="solid"/>
                    </v:shape>
                    <v:shape style="position:absolute;left:1455;top:6;width:412;height:420" coordorigin="1455,6" coordsize="412,420" path="m1674,256l1657,274,1672,274,1682,264,1674,256xe" filled="true" fillcolor="#000000" stroked="false">
                      <v:path arrowok="t"/>
                      <v:fill type="solid"/>
                    </v:shape>
                    <v:shape style="position:absolute;left:1455;top:6;width:412;height:420" coordorigin="1455,6" coordsize="412,420" path="m1589,206l1570,240,1579,248,1591,226,1609,226,1589,206xe" filled="true" fillcolor="#000000" stroked="false">
                      <v:path arrowok="t"/>
                      <v:fill type="solid"/>
                    </v:shape>
                    <v:shape style="position:absolute;left:1455;top:6;width:412;height:420" coordorigin="1455,6" coordsize="412,420" path="m1713,178l1696,178,1706,186,1711,196,1714,214,1712,222,1700,234,1695,236,1688,238,1697,248,1702,246,1708,242,1713,236,1722,226,1726,216,1724,202,1722,194,1717,184,1713,178xe" filled="true" fillcolor="#000000" stroked="false">
                      <v:path arrowok="t"/>
                      <v:fill type="solid"/>
                    </v:shape>
                    <v:shape style="position:absolute;left:1455;top:6;width:412;height:420" coordorigin="1455,6" coordsize="412,420" path="m1659,142l1650,146,1636,160,1632,168,1633,186,1636,194,1651,208,1658,212,1675,212,1682,210,1689,204,1692,200,1673,200,1662,198,1645,176,1644,170,1646,166,1650,162,1654,156,1693,156,1689,152,1679,146,1659,142xe" filled="true" fillcolor="#000000" stroked="false">
                      <v:path arrowok="t"/>
                      <v:fill type="solid"/>
                    </v:shape>
                    <v:shape style="position:absolute;left:1455;top:6;width:412;height:420" coordorigin="1455,6" coordsize="412,420" path="m1693,156l1672,156,1678,160,1683,166,1687,170,1689,174,1689,184,1687,188,1683,192,1678,198,1673,200,1692,200,1696,196,1699,186,1696,178,1713,178,1710,174,1701,164,1693,156xe" filled="true" fillcolor="#000000" stroked="false">
                      <v:path arrowok="t"/>
                      <v:fill type="solid"/>
                    </v:shape>
                    <v:shape style="position:absolute;left:1455;top:6;width:412;height:420" coordorigin="1455,6" coordsize="412,420" path="m1748,68l1735,68,1723,72,1697,120,1698,130,1742,174,1752,176,1766,176,1778,172,1786,164,1764,164,1744,162,1710,108,1713,100,1728,84,1737,80,1778,80,1776,78,1767,74,1758,70,1748,68xe" filled="true" fillcolor="#000000" stroked="false">
                      <v:path arrowok="t"/>
                      <v:fill type="solid"/>
                    </v:shape>
                    <v:shape style="position:absolute;left:1455;top:6;width:412;height:420" coordorigin="1455,6" coordsize="412,420" path="m1778,80l1737,80,1756,82,1766,88,1776,98,1785,106,1790,116,1791,126,1791,136,1788,144,1780,152,1772,160,1764,164,1786,164,1788,162,1814,162,1827,158,1832,156,1837,150,1797,150,1803,140,1805,128,1803,118,1801,106,1794,96,1785,86,1778,80xe" filled="true" fillcolor="#000000" stroked="false">
                      <v:path arrowok="t"/>
                      <v:fill type="solid"/>
                    </v:shape>
                    <v:shape style="position:absolute;left:1455;top:6;width:412;height:420" coordorigin="1455,6" coordsize="412,420" path="m1835,132l1834,136,1832,138,1829,140,1825,144,1821,146,1812,150,1837,150,1840,148,1843,144,1844,142,1835,132xe" filled="true" fillcolor="#000000" stroked="false">
                      <v:path arrowok="t"/>
                      <v:fill type="solid"/>
                    </v:shape>
                    <v:shape style="position:absolute;left:1455;top:6;width:412;height:420" coordorigin="1455,6" coordsize="412,420" path="m1863,54l1840,54,1847,58,1852,62,1853,68,1853,78,1850,84,1838,96,1830,100,1821,100,1831,110,1866,62,1863,54xe" filled="true" fillcolor="#000000" stroked="false">
                      <v:path arrowok="t"/>
                      <v:fill type="solid"/>
                    </v:shape>
                    <v:shape style="position:absolute;left:1455;top:6;width:412;height:420" coordorigin="1455,6" coordsize="412,420" path="m1821,18l1801,18,1818,34,1817,46,1805,58,1799,64,1807,70,1813,64,1823,56,1832,54,1863,54,1856,48,1821,48,1828,36,1827,24,1821,18xe" filled="true" fillcolor="#000000" stroked="false">
                      <v:path arrowok="t"/>
                      <v:fill type="solid"/>
                    </v:shape>
                    <v:shape style="position:absolute;left:1455;top:6;width:412;height:420" coordorigin="1455,6" coordsize="412,420" path="m1806,6l1791,8,1784,10,1778,18,1772,24,1767,30,1765,38,1774,48,1775,40,1778,32,1784,28,1793,18,1821,18,1817,14,1812,8,1806,6xe" filled="true" fillcolor="#000000" stroked="false">
                      <v:path arrowok="t"/>
                      <v:fill type="solid"/>
                    </v:shape>
                    <v:shape style="position:absolute;left:1455;top:6;width:412;height:420" coordorigin="1455,6" coordsize="412,420" path="m1846,40l1833,40,1827,44,1821,48,1856,48,1852,44,1846,40xe" filled="true" fillcolor="#000000" stroked="false">
                      <v:path arrowok="t"/>
                      <v:fill type="solid"/>
                    </v:shape>
                  </v:group>
                </v:group>
              </w:pict>
            </w:r>
            <w:r>
              <w:rPr>
                <w:rFonts w:ascii="宋体"/>
                <w:spacing w:val="14"/>
                <w:sz w:val="20"/>
              </w:rPr>
            </w:r>
          </w:p>
          <w:p>
            <w:pPr>
              <w:pStyle w:val="TableParagraph"/>
              <w:tabs>
                <w:tab w:pos="757" w:val="left" w:leader="none"/>
                <w:tab w:pos="1252" w:val="left" w:leader="none"/>
                <w:tab w:pos="1748" w:val="left" w:leader="none"/>
                <w:tab w:pos="2243" w:val="left" w:leader="none"/>
                <w:tab w:pos="2749" w:val="left" w:leader="none"/>
              </w:tabs>
              <w:spacing w:line="156" w:lineRule="exact"/>
              <w:ind w:left="261" w:right="0"/>
              <w:jc w:val="center"/>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苹果</w:t>
              <w:tab/>
              <w:t>小米</w:t>
              <w:tab/>
              <w:t>三星</w:t>
              <w:tab/>
              <w:t>华为</w:t>
              <w:tab/>
            </w:r>
            <w:r>
              <w:rPr>
                <w:rFonts w:ascii="微软雅黑" w:hAnsi="微软雅黑" w:cs="微软雅黑" w:eastAsia="微软雅黑" w:hint="default"/>
                <w:spacing w:val="-1"/>
                <w:position w:val="1"/>
                <w:sz w:val="14"/>
                <w:szCs w:val="14"/>
              </w:rPr>
              <w:t>Fibit</w:t>
              <w:tab/>
            </w:r>
            <w:r>
              <w:rPr>
                <w:rFonts w:ascii="微软雅黑" w:hAnsi="微软雅黑" w:cs="微软雅黑" w:eastAsia="微软雅黑" w:hint="default"/>
                <w:sz w:val="14"/>
                <w:szCs w:val="14"/>
              </w:rPr>
              <w:t>其他</w:t>
            </w:r>
          </w:p>
        </w:tc>
      </w:tr>
      <w:tr>
        <w:trPr>
          <w:trHeight w:val="157" w:hRule="exact"/>
        </w:trPr>
        <w:tc>
          <w:tcPr>
            <w:tcW w:w="4857" w:type="dxa"/>
            <w:tcBorders>
              <w:top w:val="nil" w:sz="6" w:space="0" w:color="auto"/>
              <w:left w:val="nil" w:sz="6" w:space="0" w:color="auto"/>
              <w:bottom w:val="single" w:sz="4" w:space="0" w:color="044E7D"/>
              <w:right w:val="nil" w:sz="6" w:space="0" w:color="auto"/>
            </w:tcBorders>
          </w:tcPr>
          <w:p>
            <w:pPr>
              <w:pStyle w:val="TableParagraph"/>
              <w:tabs>
                <w:tab w:pos="3339" w:val="left" w:leader="none"/>
              </w:tabs>
              <w:spacing w:line="90" w:lineRule="exact"/>
              <w:ind w:left="1537" w:right="0"/>
              <w:jc w:val="left"/>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收入（百万美金）</w:t>
              <w:tab/>
            </w:r>
            <w:r>
              <w:rPr>
                <w:rFonts w:ascii="微软雅黑" w:hAnsi="微软雅黑" w:cs="微软雅黑" w:eastAsia="微软雅黑" w:hint="default"/>
                <w:sz w:val="14"/>
                <w:szCs w:val="14"/>
              </w:rPr>
              <w:t>收入占比</w:t>
            </w:r>
            <w:r>
              <w:rPr>
                <w:rFonts w:ascii="微软雅黑" w:hAnsi="微软雅黑" w:cs="微软雅黑" w:eastAsia="微软雅黑" w:hint="default"/>
                <w:sz w:val="14"/>
                <w:szCs w:val="14"/>
              </w:rPr>
              <w:t>%</w:t>
            </w:r>
          </w:p>
        </w:tc>
        <w:tc>
          <w:tcPr>
            <w:tcW w:w="4774" w:type="dxa"/>
            <w:tcBorders>
              <w:top w:val="nil" w:sz="6" w:space="0" w:color="auto"/>
              <w:left w:val="nil" w:sz="6" w:space="0" w:color="auto"/>
              <w:bottom w:val="single" w:sz="4" w:space="0" w:color="044E7D"/>
              <w:right w:val="nil" w:sz="6" w:space="0" w:color="auto"/>
            </w:tcBorders>
          </w:tcPr>
          <w:p>
            <w:pPr/>
          </w:p>
        </w:tc>
      </w:tr>
      <w:tr>
        <w:trPr>
          <w:trHeight w:val="252" w:hRule="exact"/>
        </w:trPr>
        <w:tc>
          <w:tcPr>
            <w:tcW w:w="4857"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Apple</w:t>
            </w:r>
            <w:r>
              <w:rPr>
                <w:rFonts w:ascii="Times New Roman" w:hAnsi="Times New Roman" w:cs="Times New Roman" w:eastAsia="Times New Roman" w:hint="default"/>
                <w:i/>
                <w:spacing w:val="11"/>
                <w:w w:val="95"/>
                <w:sz w:val="16"/>
                <w:szCs w:val="16"/>
              </w:rPr>
              <w:t> </w:t>
            </w:r>
            <w:r>
              <w:rPr>
                <w:rFonts w:ascii="宋体" w:hAnsi="宋体" w:cs="宋体" w:eastAsia="宋体" w:hint="default"/>
                <w:spacing w:val="-1"/>
                <w:w w:val="95"/>
                <w:sz w:val="17"/>
                <w:szCs w:val="17"/>
              </w:rPr>
              <w:t>财报，中信建投证券研究发展部</w:t>
            </w:r>
            <w:r>
              <w:rPr>
                <w:rFonts w:ascii="宋体" w:hAnsi="宋体" w:cs="宋体" w:eastAsia="宋体" w:hint="default"/>
                <w:spacing w:val="-1"/>
                <w:sz w:val="17"/>
                <w:szCs w:val="17"/>
              </w:rPr>
            </w:r>
          </w:p>
        </w:tc>
        <w:tc>
          <w:tcPr>
            <w:tcW w:w="4774"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61" w:right="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OFweek</w:t>
            </w:r>
            <w:r>
              <w:rPr>
                <w:rFonts w:ascii="Times New Roman" w:hAnsi="Times New Roman" w:cs="Times New Roman" w:eastAsia="Times New Roman" w:hint="default"/>
                <w:i/>
                <w:spacing w:val="36"/>
                <w:w w:val="95"/>
                <w:sz w:val="16"/>
                <w:szCs w:val="16"/>
              </w:rPr>
              <w:t> </w:t>
            </w:r>
            <w:r>
              <w:rPr>
                <w:rFonts w:ascii="宋体" w:hAnsi="宋体" w:cs="宋体" w:eastAsia="宋体" w:hint="default"/>
                <w:spacing w:val="-2"/>
                <w:w w:val="95"/>
                <w:sz w:val="17"/>
                <w:szCs w:val="17"/>
              </w:rPr>
              <w:t>可穿戴设备，中信建投证券研究发展部</w:t>
            </w:r>
            <w:r>
              <w:rPr>
                <w:rFonts w:ascii="宋体" w:hAnsi="宋体" w:cs="宋体" w:eastAsia="宋体" w:hint="default"/>
                <w:spacing w:val="-2"/>
                <w:sz w:val="17"/>
                <w:szCs w:val="17"/>
              </w:rPr>
            </w:r>
          </w:p>
        </w:tc>
      </w:tr>
    </w:tbl>
    <w:p>
      <w:pPr>
        <w:spacing w:line="240" w:lineRule="auto" w:before="8"/>
        <w:ind w:right="0"/>
        <w:rPr>
          <w:rFonts w:ascii="宋体" w:hAnsi="宋体" w:cs="宋体" w:eastAsia="宋体" w:hint="default"/>
          <w:sz w:val="25"/>
          <w:szCs w:val="25"/>
        </w:rPr>
      </w:pPr>
    </w:p>
    <w:p>
      <w:pPr>
        <w:pStyle w:val="Heading2"/>
        <w:spacing w:line="413" w:lineRule="exact"/>
        <w:ind w:right="0"/>
        <w:jc w:val="left"/>
        <w:rPr>
          <w:b w:val="0"/>
          <w:bCs w:val="0"/>
        </w:rPr>
      </w:pPr>
      <w:r>
        <w:rPr/>
        <w:pict>
          <v:group style="position:absolute;margin-left:350.290009pt;margin-top:-38.462276pt;width:4.2pt;height:.1pt;mso-position-horizontal-relative:page;mso-position-vertical-relative:paragraph;z-index:-424960" coordorigin="7006,-769" coordsize="84,2">
            <v:shape style="position:absolute;left:7006;top:-769;width:84;height:2" coordorigin="7006,-769" coordsize="84,0" path="m7006,-769l7089,-769e" filled="false" stroked="true" strokeweight="4.1558pt" strokecolor="#ff8080">
              <v:path arrowok="t"/>
            </v:shape>
            <w10:wrap type="none"/>
          </v:group>
        </w:pict>
      </w:r>
      <w:r>
        <w:rPr/>
        <w:pict>
          <v:group style="position:absolute;margin-left:375.059998pt;margin-top:-38.462276pt;width:4.2pt;height:.1pt;mso-position-horizontal-relative:page;mso-position-vertical-relative:paragraph;z-index:-424936" coordorigin="7501,-769" coordsize="84,2">
            <v:shape style="position:absolute;left:7501;top:-769;width:84;height:2" coordorigin="7501,-769" coordsize="84,0" path="m7501,-769l7584,-769e" filled="false" stroked="true" strokeweight="4.1558pt" strokecolor="#81a6bd">
              <v:path arrowok="t"/>
            </v:shape>
            <w10:wrap type="none"/>
          </v:group>
        </w:pict>
      </w:r>
      <w:r>
        <w:rPr/>
        <w:pict>
          <v:group style="position:absolute;margin-left:399.820007pt;margin-top:-38.462276pt;width:4.2pt;height:.1pt;mso-position-horizontal-relative:page;mso-position-vertical-relative:paragraph;z-index:-424912" coordorigin="7996,-769" coordsize="84,2">
            <v:shape style="position:absolute;left:7996;top:-769;width:84;height:2" coordorigin="7996,-769" coordsize="84,0" path="m7996,-769l8080,-769e" filled="false" stroked="true" strokeweight="4.1558pt" strokecolor="#ffb1b1">
              <v:path arrowok="t"/>
            </v:shape>
            <w10:wrap type="none"/>
          </v:group>
        </w:pict>
      </w:r>
      <w:r>
        <w:rPr/>
        <w:pict>
          <v:group style="position:absolute;margin-left:424.589996pt;margin-top:-38.462276pt;width:4.2pt;height:.1pt;mso-position-horizontal-relative:page;mso-position-vertical-relative:paragraph;z-index:-424888" coordorigin="8492,-769" coordsize="84,2">
            <v:shape style="position:absolute;left:8492;top:-769;width:84;height:2" coordorigin="8492,-769" coordsize="84,0" path="m8492,-769l8575,-769e" filled="false" stroked="true" strokeweight="4.1558pt" strokecolor="#b4c9d7">
              <v:path arrowok="t"/>
            </v:shape>
            <w10:wrap type="none"/>
          </v:group>
        </w:pict>
      </w:r>
      <w:r>
        <w:rPr/>
        <w:pict>
          <v:group style="position:absolute;margin-left:449.359985pt;margin-top:-38.462276pt;width:4.2pt;height:.1pt;mso-position-horizontal-relative:page;mso-position-vertical-relative:paragraph;z-index:-424864" coordorigin="8987,-769" coordsize="84,2">
            <v:shape style="position:absolute;left:8987;top:-769;width:84;height:2" coordorigin="8987,-769" coordsize="84,0" path="m8987,-769l9070,-769e" filled="false" stroked="true" strokeweight="4.1558pt" strokecolor="#ff3333">
              <v:path arrowok="t"/>
            </v:shape>
            <w10:wrap type="none"/>
          </v:group>
        </w:pict>
      </w:r>
      <w:r>
        <w:rPr/>
        <w:pict>
          <v:group style="position:absolute;margin-left:474.649994pt;margin-top:-38.462276pt;width:4.2pt;height:.1pt;mso-position-horizontal-relative:page;mso-position-vertical-relative:paragraph;z-index:-424840" coordorigin="9493,-769" coordsize="84,2">
            <v:shape style="position:absolute;left:9493;top:-769;width:84;height:2" coordorigin="9493,-769" coordsize="84,0" path="m9493,-769l9576,-769e" filled="false" stroked="true" strokeweight="4.1558pt" strokecolor="#367097">
              <v:path arrowok="t"/>
            </v:shape>
            <w10:wrap type="none"/>
          </v:group>
        </w:pict>
      </w:r>
      <w:bookmarkStart w:name="_bookmark46" w:id="47"/>
      <w:bookmarkEnd w:id="47"/>
      <w:r>
        <w:rPr>
          <w:b w:val="0"/>
          <w:bCs w:val="0"/>
        </w:rPr>
      </w:r>
      <w:r>
        <w:rPr>
          <w:rFonts w:ascii="Times New Roman" w:hAnsi="Times New Roman" w:cs="Times New Roman" w:eastAsia="Times New Roman" w:hint="default"/>
        </w:rPr>
        <w:t>1.4 5G</w:t>
      </w:r>
      <w:r>
        <w:rPr>
          <w:rFonts w:ascii="Times New Roman" w:hAnsi="Times New Roman" w:cs="Times New Roman" w:eastAsia="Times New Roman" w:hint="default"/>
          <w:spacing w:val="20"/>
        </w:rPr>
        <w:t> </w:t>
      </w:r>
      <w:r>
        <w:rPr/>
        <w:t>商用助推硬件创新，零组件龙头公司持续受益</w:t>
      </w:r>
      <w:r>
        <w:rPr>
          <w:b w:val="0"/>
          <w:bCs w:val="0"/>
        </w:rPr>
      </w:r>
    </w:p>
    <w:p>
      <w:pPr>
        <w:pStyle w:val="BodyText"/>
        <w:spacing w:line="240" w:lineRule="auto" w:before="132"/>
        <w:ind w:left="534" w:right="0"/>
        <w:jc w:val="left"/>
      </w:pPr>
      <w:r>
        <w:rPr>
          <w:rFonts w:ascii="Times New Roman" w:hAnsi="Times New Roman" w:cs="Times New Roman" w:eastAsia="Times New Roman" w:hint="default"/>
        </w:rPr>
        <w:t>2019 </w:t>
      </w:r>
      <w:r>
        <w:rPr/>
        <w:t>年为</w:t>
      </w:r>
      <w:r>
        <w:rPr>
          <w:spacing w:val="-51"/>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spacing w:val="-12"/>
        </w:rPr>
        <w:t>创新元年，而</w:t>
      </w:r>
      <w:r>
        <w:rPr>
          <w:spacing w:val="-48"/>
        </w:rPr>
        <w:t> </w:t>
      </w:r>
      <w:r>
        <w:rPr>
          <w:rFonts w:ascii="Times New Roman" w:hAnsi="Times New Roman" w:cs="Times New Roman" w:eastAsia="Times New Roman" w:hint="default"/>
        </w:rPr>
        <w:t>2020 </w:t>
      </w:r>
      <w:r>
        <w:rPr/>
        <w:t>年则是</w:t>
      </w:r>
      <w:r>
        <w:rPr>
          <w:spacing w:val="-51"/>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spacing w:val="-5"/>
        </w:rPr>
        <w:t>爆发年，随着产业成熟度提升，初期价格过高的问题逐步解决，</w:t>
      </w:r>
    </w:p>
    <w:p>
      <w:pPr>
        <w:pStyle w:val="BodyText"/>
        <w:spacing w:line="292" w:lineRule="auto" w:before="35" w:after="2"/>
        <w:ind w:right="127"/>
        <w:jc w:val="left"/>
        <w:rPr>
          <w:rFonts w:ascii="Microsoft JhengHei" w:hAnsi="Microsoft JhengHei" w:cs="Microsoft JhengHei" w:eastAsia="Microsoft JhengHei" w:hint="default"/>
          <w:sz w:val="18"/>
          <w:szCs w:val="18"/>
        </w:rPr>
      </w:pPr>
      <w:r>
        <w:rPr/>
        <w:pict>
          <v:group style="position:absolute;margin-left:56.639999pt;margin-top:53.749702pt;width:481.55pt;height:.1pt;mso-position-horizontal-relative:page;mso-position-vertical-relative:paragraph;z-index:-425032" coordorigin="1133,1075" coordsize="9631,2">
            <v:shape style="position:absolute;left:1133;top:1075;width:9631;height:2" coordorigin="1133,1075" coordsize="9631,0" path="m1133,1075l10764,1075e" filled="false" stroked="true" strokeweight=".47998pt" strokecolor="#367097">
              <v:path arrowok="t"/>
            </v:shape>
            <w10:wrap type="none"/>
          </v:group>
        </w:pict>
      </w:r>
      <w:r>
        <w:rPr>
          <w:rFonts w:ascii="Times New Roman" w:hAnsi="Times New Roman" w:cs="Times New Roman" w:eastAsia="Times New Roman" w:hint="default"/>
        </w:rPr>
        <w:t>5G </w:t>
      </w:r>
      <w:r>
        <w:rPr/>
        <w:t>设备渗透率进入快速提升阶段，围绕</w:t>
      </w:r>
      <w:r>
        <w:rPr>
          <w:spacing w:val="-56"/>
        </w:rPr>
        <w:t> </w:t>
      </w:r>
      <w:r>
        <w:rPr>
          <w:rFonts w:ascii="Times New Roman" w:hAnsi="Times New Roman" w:cs="Times New Roman" w:eastAsia="Times New Roman" w:hint="default"/>
        </w:rPr>
        <w:t>5G </w:t>
      </w:r>
      <w:r>
        <w:rPr/>
        <w:t>硬件升级的电子零组件龙头有望持续受益，业绩弹性逐步显现。目 </w:t>
      </w:r>
      <w:r>
        <w:rPr>
          <w:w w:val="99"/>
        </w:rPr>
        <w:t>前来看，</w:t>
      </w:r>
      <w:r>
        <w:rPr>
          <w:rFonts w:ascii="Times New Roman" w:hAnsi="Times New Roman" w:cs="Times New Roman" w:eastAsia="Times New Roman" w:hint="default"/>
          <w:w w:val="99"/>
        </w:rPr>
        <w:t>5G  </w:t>
      </w:r>
      <w:r>
        <w:rPr>
          <w:spacing w:val="-4"/>
          <w:w w:val="99"/>
        </w:rPr>
        <w:t>手机的配置变化主要来自射频（射频前端</w:t>
      </w:r>
      <w:r>
        <w:rPr>
          <w:rFonts w:ascii="Times New Roman" w:hAnsi="Times New Roman" w:cs="Times New Roman" w:eastAsia="Times New Roman" w:hint="default"/>
          <w:spacing w:val="-4"/>
          <w:w w:val="99"/>
        </w:rPr>
        <w:t>/</w:t>
      </w:r>
      <w:r>
        <w:rPr>
          <w:spacing w:val="-4"/>
          <w:w w:val="99"/>
        </w:rPr>
        <w:t>天线）、光学（摄像头）、材料（机壳</w:t>
      </w:r>
      <w:r>
        <w:rPr>
          <w:rFonts w:ascii="Times New Roman" w:hAnsi="Times New Roman" w:cs="Times New Roman" w:eastAsia="Times New Roman" w:hint="default"/>
          <w:spacing w:val="-4"/>
          <w:w w:val="99"/>
        </w:rPr>
        <w:t>/PCB/</w:t>
      </w:r>
      <w:r>
        <w:rPr>
          <w:spacing w:val="-4"/>
          <w:w w:val="99"/>
        </w:rPr>
        <w:t>散热）等。</w:t>
      </w:r>
      <w:r>
        <w:rPr>
          <w:w w:val="99"/>
        </w:rPr>
        <w:t> </w:t>
      </w:r>
      <w:r>
        <w:rPr>
          <w:w w:val="99"/>
        </w:rPr>
      </w:r>
      <w:bookmarkStart w:name="_bookmark47" w:id="48"/>
      <w:bookmarkEnd w:id="48"/>
      <w:r>
        <w:rPr>
          <w:w w:val="99"/>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8</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5G</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智能手机配置变化</w:t>
      </w:r>
      <w:r>
        <w:rPr>
          <w:rFonts w:ascii="Microsoft JhengHei" w:hAnsi="Microsoft JhengHei" w:cs="Microsoft JhengHei" w:eastAsia="Microsoft JhengHei" w:hint="default"/>
          <w:sz w:val="18"/>
          <w:szCs w:val="18"/>
        </w:rPr>
      </w:r>
    </w:p>
    <w:tbl>
      <w:tblPr>
        <w:tblW w:w="0" w:type="auto"/>
        <w:jc w:val="left"/>
        <w:tblInd w:w="236" w:type="dxa"/>
        <w:tblLayout w:type="fixed"/>
        <w:tblCellMar>
          <w:top w:w="0" w:type="dxa"/>
          <w:left w:w="0" w:type="dxa"/>
          <w:bottom w:w="0" w:type="dxa"/>
          <w:right w:w="0" w:type="dxa"/>
        </w:tblCellMar>
        <w:tblLook w:val="01E0"/>
      </w:tblPr>
      <w:tblGrid>
        <w:gridCol w:w="1016"/>
        <w:gridCol w:w="1954"/>
        <w:gridCol w:w="1317"/>
        <w:gridCol w:w="2083"/>
        <w:gridCol w:w="1201"/>
        <w:gridCol w:w="162"/>
        <w:gridCol w:w="1681"/>
      </w:tblGrid>
      <w:tr>
        <w:trPr>
          <w:trHeight w:val="312" w:hRule="exact"/>
        </w:trPr>
        <w:tc>
          <w:tcPr>
            <w:tcW w:w="1016"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9" w:lineRule="exact"/>
              <w:ind w:left="20" w:right="0"/>
              <w:jc w:val="center"/>
              <w:rPr>
                <w:rFonts w:ascii="Microsoft JhengHei" w:hAnsi="Microsoft JhengHei" w:cs="Microsoft JhengHei" w:eastAsia="Microsoft JhengHei" w:hint="default"/>
                <w:sz w:val="15"/>
                <w:szCs w:val="15"/>
              </w:rPr>
            </w:pPr>
            <w:r>
              <w:rPr>
                <w:rFonts w:ascii="Microsoft JhengHei" w:hAnsi="Microsoft JhengHei" w:cs="Microsoft JhengHei" w:eastAsia="Microsoft JhengHei" w:hint="default"/>
                <w:b/>
                <w:bCs/>
                <w:sz w:val="15"/>
                <w:szCs w:val="15"/>
              </w:rPr>
              <w:t>应用领域</w:t>
            </w:r>
            <w:r>
              <w:rPr>
                <w:rFonts w:ascii="Microsoft JhengHei" w:hAnsi="Microsoft JhengHei" w:cs="Microsoft JhengHei" w:eastAsia="Microsoft JhengHei" w:hint="default"/>
                <w:sz w:val="15"/>
                <w:szCs w:val="15"/>
              </w:rPr>
            </w:r>
          </w:p>
        </w:tc>
        <w:tc>
          <w:tcPr>
            <w:tcW w:w="1954"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9" w:lineRule="exact"/>
              <w:ind w:right="0"/>
              <w:jc w:val="center"/>
              <w:rPr>
                <w:rFonts w:ascii="Microsoft JhengHei" w:hAnsi="Microsoft JhengHei" w:cs="Microsoft JhengHei" w:eastAsia="Microsoft JhengHei" w:hint="default"/>
                <w:sz w:val="15"/>
                <w:szCs w:val="15"/>
              </w:rPr>
            </w:pPr>
            <w:r>
              <w:rPr>
                <w:rFonts w:ascii="Times New Roman" w:hAnsi="Times New Roman" w:cs="Times New Roman" w:eastAsia="Times New Roman" w:hint="default"/>
                <w:b/>
                <w:bCs/>
                <w:sz w:val="15"/>
                <w:szCs w:val="15"/>
              </w:rPr>
              <w:t>4G</w:t>
            </w:r>
            <w:r>
              <w:rPr>
                <w:rFonts w:ascii="Times New Roman" w:hAnsi="Times New Roman" w:cs="Times New Roman" w:eastAsia="Times New Roman" w:hint="default"/>
                <w:b/>
                <w:bCs/>
                <w:spacing w:val="5"/>
                <w:sz w:val="15"/>
                <w:szCs w:val="15"/>
              </w:rPr>
              <w:t> </w:t>
            </w:r>
            <w:r>
              <w:rPr>
                <w:rFonts w:ascii="Microsoft JhengHei" w:hAnsi="Microsoft JhengHei" w:cs="Microsoft JhengHei" w:eastAsia="Microsoft JhengHei" w:hint="default"/>
                <w:b/>
                <w:bCs/>
                <w:sz w:val="15"/>
                <w:szCs w:val="15"/>
              </w:rPr>
              <w:t>手机配置</w:t>
            </w:r>
            <w:r>
              <w:rPr>
                <w:rFonts w:ascii="Microsoft JhengHei" w:hAnsi="Microsoft JhengHei" w:cs="Microsoft JhengHei" w:eastAsia="Microsoft JhengHei" w:hint="default"/>
                <w:sz w:val="15"/>
                <w:szCs w:val="15"/>
              </w:rPr>
            </w:r>
          </w:p>
        </w:tc>
        <w:tc>
          <w:tcPr>
            <w:tcW w:w="1317"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9" w:lineRule="exact"/>
              <w:ind w:right="1"/>
              <w:jc w:val="center"/>
              <w:rPr>
                <w:rFonts w:ascii="Microsoft JhengHei" w:hAnsi="Microsoft JhengHei" w:cs="Microsoft JhengHei" w:eastAsia="Microsoft JhengHei" w:hint="default"/>
                <w:sz w:val="15"/>
                <w:szCs w:val="15"/>
              </w:rPr>
            </w:pPr>
            <w:r>
              <w:rPr>
                <w:rFonts w:ascii="Times New Roman" w:hAnsi="Times New Roman" w:cs="Times New Roman" w:eastAsia="Times New Roman" w:hint="default"/>
                <w:b/>
                <w:bCs/>
                <w:sz w:val="15"/>
                <w:szCs w:val="15"/>
              </w:rPr>
              <w:t>4G</w:t>
            </w:r>
            <w:r>
              <w:rPr>
                <w:rFonts w:ascii="Times New Roman" w:hAnsi="Times New Roman" w:cs="Times New Roman" w:eastAsia="Times New Roman" w:hint="default"/>
                <w:b/>
                <w:bCs/>
                <w:spacing w:val="3"/>
                <w:sz w:val="15"/>
                <w:szCs w:val="15"/>
              </w:rPr>
              <w:t> </w:t>
            </w:r>
            <w:r>
              <w:rPr>
                <w:rFonts w:ascii="Microsoft JhengHei" w:hAnsi="Microsoft JhengHei" w:cs="Microsoft JhengHei" w:eastAsia="Microsoft JhengHei" w:hint="default"/>
                <w:b/>
                <w:bCs/>
                <w:sz w:val="15"/>
                <w:szCs w:val="15"/>
              </w:rPr>
              <w:t>手机价值量</w:t>
            </w:r>
            <w:r>
              <w:rPr>
                <w:rFonts w:ascii="Microsoft JhengHei" w:hAnsi="Microsoft JhengHei" w:cs="Microsoft JhengHei" w:eastAsia="Microsoft JhengHei" w:hint="default"/>
                <w:sz w:val="15"/>
                <w:szCs w:val="15"/>
              </w:rPr>
            </w:r>
          </w:p>
        </w:tc>
        <w:tc>
          <w:tcPr>
            <w:tcW w:w="2083"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9" w:lineRule="exact"/>
              <w:ind w:left="659" w:right="0"/>
              <w:jc w:val="left"/>
              <w:rPr>
                <w:rFonts w:ascii="Microsoft JhengHei" w:hAnsi="Microsoft JhengHei" w:cs="Microsoft JhengHei" w:eastAsia="Microsoft JhengHei" w:hint="default"/>
                <w:sz w:val="15"/>
                <w:szCs w:val="15"/>
              </w:rPr>
            </w:pPr>
            <w:r>
              <w:rPr>
                <w:rFonts w:ascii="Times New Roman" w:hAnsi="Times New Roman" w:cs="Times New Roman" w:eastAsia="Times New Roman" w:hint="default"/>
                <w:b/>
                <w:bCs/>
                <w:sz w:val="15"/>
                <w:szCs w:val="15"/>
              </w:rPr>
              <w:t>5G</w:t>
            </w:r>
            <w:r>
              <w:rPr>
                <w:rFonts w:ascii="Times New Roman" w:hAnsi="Times New Roman" w:cs="Times New Roman" w:eastAsia="Times New Roman" w:hint="default"/>
                <w:b/>
                <w:bCs/>
                <w:spacing w:val="5"/>
                <w:sz w:val="15"/>
                <w:szCs w:val="15"/>
              </w:rPr>
              <w:t> </w:t>
            </w:r>
            <w:r>
              <w:rPr>
                <w:rFonts w:ascii="Microsoft JhengHei" w:hAnsi="Microsoft JhengHei" w:cs="Microsoft JhengHei" w:eastAsia="Microsoft JhengHei" w:hint="default"/>
                <w:b/>
                <w:bCs/>
                <w:sz w:val="15"/>
                <w:szCs w:val="15"/>
              </w:rPr>
              <w:t>手机配置</w:t>
            </w:r>
            <w:r>
              <w:rPr>
                <w:rFonts w:ascii="Microsoft JhengHei" w:hAnsi="Microsoft JhengHei" w:cs="Microsoft JhengHei" w:eastAsia="Microsoft JhengHei" w:hint="default"/>
                <w:sz w:val="15"/>
                <w:szCs w:val="15"/>
              </w:rPr>
            </w:r>
          </w:p>
        </w:tc>
        <w:tc>
          <w:tcPr>
            <w:tcW w:w="1201"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9" w:lineRule="exact"/>
              <w:ind w:left="192" w:right="0"/>
              <w:jc w:val="center"/>
              <w:rPr>
                <w:rFonts w:ascii="Microsoft JhengHei" w:hAnsi="Microsoft JhengHei" w:cs="Microsoft JhengHei" w:eastAsia="Microsoft JhengHei" w:hint="default"/>
                <w:sz w:val="15"/>
                <w:szCs w:val="15"/>
              </w:rPr>
            </w:pPr>
            <w:r>
              <w:rPr>
                <w:rFonts w:ascii="Times New Roman" w:hAnsi="Times New Roman" w:cs="Times New Roman" w:eastAsia="Times New Roman" w:hint="default"/>
                <w:b/>
                <w:bCs/>
                <w:sz w:val="15"/>
                <w:szCs w:val="15"/>
              </w:rPr>
              <w:t>5G</w:t>
            </w:r>
            <w:r>
              <w:rPr>
                <w:rFonts w:ascii="Times New Roman" w:hAnsi="Times New Roman" w:cs="Times New Roman" w:eastAsia="Times New Roman" w:hint="default"/>
                <w:b/>
                <w:bCs/>
                <w:spacing w:val="3"/>
                <w:sz w:val="15"/>
                <w:szCs w:val="15"/>
              </w:rPr>
              <w:t> </w:t>
            </w:r>
            <w:r>
              <w:rPr>
                <w:rFonts w:ascii="Microsoft JhengHei" w:hAnsi="Microsoft JhengHei" w:cs="Microsoft JhengHei" w:eastAsia="Microsoft JhengHei" w:hint="default"/>
                <w:b/>
                <w:bCs/>
                <w:sz w:val="15"/>
                <w:szCs w:val="15"/>
              </w:rPr>
              <w:t>手机价值量</w:t>
            </w:r>
            <w:r>
              <w:rPr>
                <w:rFonts w:ascii="Microsoft JhengHei" w:hAnsi="Microsoft JhengHei" w:cs="Microsoft JhengHei" w:eastAsia="Microsoft JhengHei" w:hint="default"/>
                <w:sz w:val="15"/>
                <w:szCs w:val="15"/>
              </w:rPr>
            </w:r>
          </w:p>
        </w:tc>
        <w:tc>
          <w:tcPr>
            <w:tcW w:w="162" w:type="dxa"/>
            <w:tcBorders>
              <w:top w:val="nil" w:sz="6" w:space="0" w:color="auto"/>
              <w:left w:val="nil" w:sz="6" w:space="0" w:color="auto"/>
              <w:bottom w:val="nil" w:sz="6" w:space="0" w:color="auto"/>
              <w:right w:val="nil" w:sz="6" w:space="0" w:color="auto"/>
            </w:tcBorders>
            <w:shd w:val="clear" w:color="auto" w:fill="FFB1B1"/>
          </w:tcPr>
          <w:p>
            <w:pPr/>
          </w:p>
        </w:tc>
        <w:tc>
          <w:tcPr>
            <w:tcW w:w="1681"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9" w:lineRule="exact"/>
              <w:ind w:right="25"/>
              <w:jc w:val="center"/>
              <w:rPr>
                <w:rFonts w:ascii="Microsoft JhengHei" w:hAnsi="Microsoft JhengHei" w:cs="Microsoft JhengHei" w:eastAsia="Microsoft JhengHei" w:hint="default"/>
                <w:sz w:val="15"/>
                <w:szCs w:val="15"/>
              </w:rPr>
            </w:pPr>
            <w:r>
              <w:rPr>
                <w:rFonts w:ascii="Times New Roman" w:hAnsi="Times New Roman" w:cs="Times New Roman" w:eastAsia="Times New Roman" w:hint="default"/>
                <w:b/>
                <w:bCs/>
                <w:sz w:val="15"/>
                <w:szCs w:val="15"/>
              </w:rPr>
              <w:t>5G</w:t>
            </w:r>
            <w:r>
              <w:rPr>
                <w:rFonts w:ascii="Times New Roman" w:hAnsi="Times New Roman" w:cs="Times New Roman" w:eastAsia="Times New Roman" w:hint="default"/>
                <w:b/>
                <w:bCs/>
                <w:spacing w:val="5"/>
                <w:sz w:val="15"/>
                <w:szCs w:val="15"/>
              </w:rPr>
              <w:t> </w:t>
            </w:r>
            <w:r>
              <w:rPr>
                <w:rFonts w:ascii="Microsoft JhengHei" w:hAnsi="Microsoft JhengHei" w:cs="Microsoft JhengHei" w:eastAsia="Microsoft JhengHei" w:hint="default"/>
                <w:b/>
                <w:bCs/>
                <w:sz w:val="15"/>
                <w:szCs w:val="15"/>
              </w:rPr>
              <w:t>手机相关供应商</w:t>
            </w:r>
            <w:r>
              <w:rPr>
                <w:rFonts w:ascii="Microsoft JhengHei" w:hAnsi="Microsoft JhengHei" w:cs="Microsoft JhengHei" w:eastAsia="Microsoft JhengHei" w:hint="default"/>
                <w:sz w:val="15"/>
                <w:szCs w:val="15"/>
              </w:rPr>
            </w:r>
          </w:p>
        </w:tc>
      </w:tr>
      <w:tr>
        <w:trPr>
          <w:trHeight w:val="624"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240" w:lineRule="auto" w:before="5"/>
              <w:ind w:right="0"/>
              <w:jc w:val="left"/>
              <w:rPr>
                <w:rFonts w:ascii="Microsoft JhengHei" w:hAnsi="Microsoft JhengHei" w:cs="Microsoft JhengHei" w:eastAsia="Microsoft JhengHei" w:hint="default"/>
                <w:b/>
                <w:bCs/>
                <w:sz w:val="8"/>
                <w:szCs w:val="8"/>
              </w:rPr>
            </w:pPr>
          </w:p>
          <w:p>
            <w:pPr>
              <w:pStyle w:val="TableParagraph"/>
              <w:spacing w:line="240" w:lineRule="auto"/>
              <w:ind w:left="18" w:right="0"/>
              <w:jc w:val="center"/>
              <w:rPr>
                <w:rFonts w:ascii="Microsoft JhengHei" w:hAnsi="Microsoft JhengHei" w:cs="Microsoft JhengHei" w:eastAsia="Microsoft JhengHei" w:hint="default"/>
                <w:sz w:val="15"/>
                <w:szCs w:val="15"/>
              </w:rPr>
            </w:pPr>
            <w:r>
              <w:rPr>
                <w:rFonts w:ascii="Microsoft JhengHei" w:hAnsi="Microsoft JhengHei" w:cs="Microsoft JhengHei" w:eastAsia="Microsoft JhengHei" w:hint="default"/>
                <w:b/>
                <w:bCs/>
                <w:sz w:val="15"/>
                <w:szCs w:val="15"/>
              </w:rPr>
              <w:t>处理器芯片</w:t>
            </w:r>
            <w:r>
              <w:rPr>
                <w:rFonts w:ascii="Microsoft JhengHei" w:hAnsi="Microsoft JhengHei" w:cs="Microsoft JhengHei" w:eastAsia="Microsoft JhengHei" w:hint="default"/>
                <w:sz w:val="15"/>
                <w:szCs w:val="15"/>
              </w:rPr>
            </w:r>
          </w:p>
        </w:tc>
        <w:tc>
          <w:tcPr>
            <w:tcW w:w="1954"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right="0"/>
              <w:jc w:val="center"/>
              <w:rPr>
                <w:rFonts w:ascii="Times New Roman" w:hAnsi="Times New Roman" w:cs="Times New Roman" w:eastAsia="Times New Roman" w:hint="default"/>
                <w:sz w:val="15"/>
                <w:szCs w:val="15"/>
              </w:rPr>
            </w:pPr>
            <w:r>
              <w:rPr>
                <w:rFonts w:ascii="宋体" w:hAnsi="宋体" w:cs="宋体" w:eastAsia="宋体" w:hint="default"/>
                <w:sz w:val="15"/>
                <w:szCs w:val="15"/>
              </w:rPr>
              <w:t>全档位处理器，</w:t>
            </w:r>
            <w:r>
              <w:rPr>
                <w:rFonts w:ascii="Times New Roman" w:hAnsi="Times New Roman" w:cs="Times New Roman" w:eastAsia="Times New Roman" w:hint="default"/>
                <w:sz w:val="15"/>
                <w:szCs w:val="15"/>
              </w:rPr>
              <w:t>SOC</w:t>
            </w:r>
          </w:p>
        </w:tc>
        <w:tc>
          <w:tcPr>
            <w:tcW w:w="1317"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Microsoft JhengHei" w:hAnsi="Microsoft JhengHei" w:cs="Microsoft JhengHei" w:eastAsia="Microsoft JhengHei" w:hint="default"/>
                <w:b/>
                <w:bCs/>
                <w:sz w:val="13"/>
                <w:szCs w:val="13"/>
              </w:rPr>
            </w:pPr>
          </w:p>
          <w:p>
            <w:pPr>
              <w:pStyle w:val="TableParagraph"/>
              <w:spacing w:line="240" w:lineRule="auto"/>
              <w:ind w:right="2"/>
              <w:jc w:val="center"/>
              <w:rPr>
                <w:rFonts w:ascii="Times New Roman" w:hAnsi="Times New Roman" w:cs="Times New Roman" w:eastAsia="Times New Roman" w:hint="default"/>
                <w:sz w:val="15"/>
                <w:szCs w:val="15"/>
              </w:rPr>
            </w:pPr>
            <w:r>
              <w:rPr>
                <w:rFonts w:ascii="Times New Roman"/>
                <w:sz w:val="15"/>
              </w:rPr>
              <w:t>/</w:t>
            </w:r>
          </w:p>
        </w:tc>
        <w:tc>
          <w:tcPr>
            <w:tcW w:w="2083"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left="477" w:right="0"/>
              <w:jc w:val="left"/>
              <w:rPr>
                <w:rFonts w:ascii="宋体" w:hAnsi="宋体" w:cs="宋体" w:eastAsia="宋体" w:hint="default"/>
                <w:sz w:val="15"/>
                <w:szCs w:val="15"/>
              </w:rPr>
            </w:pPr>
            <w:r>
              <w:rPr>
                <w:rFonts w:ascii="宋体" w:hAnsi="宋体" w:cs="宋体" w:eastAsia="宋体" w:hint="default"/>
                <w:sz w:val="15"/>
                <w:szCs w:val="15"/>
              </w:rPr>
              <w:t>优先配高端处理器</w:t>
            </w:r>
          </w:p>
        </w:tc>
        <w:tc>
          <w:tcPr>
            <w:tcW w:w="1201"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left="189" w:right="0"/>
              <w:jc w:val="center"/>
              <w:rPr>
                <w:rFonts w:ascii="宋体" w:hAnsi="宋体" w:cs="宋体" w:eastAsia="宋体" w:hint="default"/>
                <w:sz w:val="15"/>
                <w:szCs w:val="15"/>
              </w:rPr>
            </w:pPr>
            <w:r>
              <w:rPr>
                <w:rFonts w:ascii="Times New Roman" w:hAnsi="Times New Roman" w:cs="Times New Roman" w:eastAsia="Times New Roman" w:hint="default"/>
                <w:sz w:val="15"/>
                <w:szCs w:val="15"/>
              </w:rPr>
              <w:t>ASP</w:t>
            </w:r>
            <w:r>
              <w:rPr>
                <w:rFonts w:ascii="Times New Roman" w:hAnsi="Times New Roman" w:cs="Times New Roman" w:eastAsia="Times New Roman" w:hint="default"/>
                <w:spacing w:val="2"/>
                <w:sz w:val="15"/>
                <w:szCs w:val="15"/>
              </w:rPr>
              <w:t> </w:t>
            </w:r>
            <w:r>
              <w:rPr>
                <w:rFonts w:ascii="宋体" w:hAnsi="宋体" w:cs="宋体" w:eastAsia="宋体" w:hint="default"/>
                <w:spacing w:val="-3"/>
                <w:sz w:val="15"/>
                <w:szCs w:val="15"/>
              </w:rPr>
              <w:t>提升</w:t>
            </w:r>
            <w:r>
              <w:rPr>
                <w:rFonts w:ascii="宋体" w:hAnsi="宋体" w:cs="宋体" w:eastAsia="宋体" w:hint="default"/>
                <w:sz w:val="15"/>
                <w:szCs w:val="15"/>
              </w:rPr>
            </w:r>
          </w:p>
        </w:tc>
        <w:tc>
          <w:tcPr>
            <w:tcW w:w="162" w:type="dxa"/>
            <w:tcBorders>
              <w:top w:val="nil" w:sz="6" w:space="0" w:color="auto"/>
              <w:left w:val="nil" w:sz="6" w:space="0" w:color="auto"/>
              <w:bottom w:val="nil" w:sz="6" w:space="0" w:color="auto"/>
              <w:right w:val="nil" w:sz="6" w:space="0" w:color="auto"/>
            </w:tcBorders>
          </w:tcPr>
          <w:p>
            <w:pPr/>
          </w:p>
        </w:tc>
        <w:tc>
          <w:tcPr>
            <w:tcW w:w="1681" w:type="dxa"/>
            <w:tcBorders>
              <w:top w:val="nil" w:sz="6" w:space="0" w:color="auto"/>
              <w:left w:val="nil" w:sz="6" w:space="0" w:color="auto"/>
              <w:bottom w:val="nil" w:sz="6" w:space="0" w:color="auto"/>
              <w:right w:val="nil" w:sz="6" w:space="0" w:color="auto"/>
            </w:tcBorders>
          </w:tcPr>
          <w:p>
            <w:pPr>
              <w:pStyle w:val="TableParagraph"/>
              <w:spacing w:line="360" w:lineRule="auto" w:before="36"/>
              <w:ind w:left="675" w:right="84" w:hanging="617"/>
              <w:jc w:val="left"/>
              <w:rPr>
                <w:rFonts w:ascii="宋体" w:hAnsi="宋体" w:cs="宋体" w:eastAsia="宋体" w:hint="default"/>
                <w:sz w:val="15"/>
                <w:szCs w:val="15"/>
              </w:rPr>
            </w:pPr>
            <w:r>
              <w:rPr>
                <w:rFonts w:ascii="宋体" w:hAnsi="宋体" w:cs="宋体" w:eastAsia="宋体" w:hint="default"/>
                <w:spacing w:val="-2"/>
                <w:sz w:val="15"/>
                <w:szCs w:val="15"/>
              </w:rPr>
              <w:t>高通、</w:t>
            </w:r>
            <w:r>
              <w:rPr>
                <w:rFonts w:ascii="Times New Roman" w:hAnsi="Times New Roman" w:cs="Times New Roman" w:eastAsia="Times New Roman" w:hint="default"/>
                <w:spacing w:val="-2"/>
                <w:sz w:val="15"/>
                <w:szCs w:val="15"/>
              </w:rPr>
              <w:t>MTK</w:t>
            </w:r>
            <w:r>
              <w:rPr>
                <w:rFonts w:ascii="宋体" w:hAnsi="宋体" w:cs="宋体" w:eastAsia="宋体" w:hint="default"/>
                <w:spacing w:val="-2"/>
                <w:sz w:val="15"/>
                <w:szCs w:val="15"/>
              </w:rPr>
              <w:t>、三星、华</w:t>
            </w:r>
            <w:r>
              <w:rPr>
                <w:rFonts w:ascii="宋体" w:hAnsi="宋体" w:cs="宋体" w:eastAsia="宋体" w:hint="default"/>
                <w:sz w:val="15"/>
                <w:szCs w:val="15"/>
              </w:rPr>
              <w:t> </w:t>
            </w:r>
            <w:r>
              <w:rPr>
                <w:rFonts w:ascii="宋体" w:hAnsi="宋体" w:cs="宋体" w:eastAsia="宋体" w:hint="default"/>
                <w:sz w:val="15"/>
                <w:szCs w:val="15"/>
              </w:rPr>
              <w:t>为等</w:t>
            </w:r>
          </w:p>
        </w:tc>
      </w:tr>
      <w:tr>
        <w:trPr>
          <w:trHeight w:val="624"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
              <w:ind w:right="0"/>
              <w:jc w:val="left"/>
              <w:rPr>
                <w:rFonts w:ascii="Microsoft JhengHei" w:hAnsi="Microsoft JhengHei" w:cs="Microsoft JhengHei" w:eastAsia="Microsoft JhengHei" w:hint="default"/>
                <w:b/>
                <w:bCs/>
                <w:sz w:val="8"/>
                <w:szCs w:val="8"/>
              </w:rPr>
            </w:pPr>
          </w:p>
          <w:p>
            <w:pPr>
              <w:pStyle w:val="TableParagraph"/>
              <w:spacing w:line="240" w:lineRule="auto"/>
              <w:ind w:left="20" w:right="0"/>
              <w:jc w:val="center"/>
              <w:rPr>
                <w:rFonts w:ascii="Microsoft JhengHei" w:hAnsi="Microsoft JhengHei" w:cs="Microsoft JhengHei" w:eastAsia="Microsoft JhengHei" w:hint="default"/>
                <w:sz w:val="15"/>
                <w:szCs w:val="15"/>
              </w:rPr>
            </w:pPr>
            <w:r>
              <w:rPr>
                <w:rFonts w:ascii="Microsoft JhengHei" w:hAnsi="Microsoft JhengHei" w:cs="Microsoft JhengHei" w:eastAsia="Microsoft JhengHei" w:hint="default"/>
                <w:b/>
                <w:bCs/>
                <w:sz w:val="15"/>
                <w:szCs w:val="15"/>
              </w:rPr>
              <w:t>基带芯片</w:t>
            </w:r>
            <w:r>
              <w:rPr>
                <w:rFonts w:ascii="Microsoft JhengHei" w:hAnsi="Microsoft JhengHei" w:cs="Microsoft JhengHei" w:eastAsia="Microsoft JhengHei" w:hint="default"/>
                <w:sz w:val="15"/>
                <w:szCs w:val="15"/>
              </w:rPr>
            </w:r>
          </w:p>
        </w:tc>
        <w:tc>
          <w:tcPr>
            <w:tcW w:w="195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right="0"/>
              <w:jc w:val="center"/>
              <w:rPr>
                <w:rFonts w:ascii="Times New Roman" w:hAnsi="Times New Roman" w:cs="Times New Roman" w:eastAsia="Times New Roman" w:hint="default"/>
                <w:sz w:val="15"/>
                <w:szCs w:val="15"/>
              </w:rPr>
            </w:pPr>
            <w:r>
              <w:rPr>
                <w:rFonts w:ascii="宋体" w:hAnsi="宋体" w:cs="宋体" w:eastAsia="宋体" w:hint="default"/>
                <w:sz w:val="15"/>
                <w:szCs w:val="15"/>
              </w:rPr>
              <w:t>集成</w:t>
            </w:r>
            <w:r>
              <w:rPr>
                <w:rFonts w:ascii="宋体" w:hAnsi="宋体" w:cs="宋体" w:eastAsia="宋体" w:hint="default"/>
                <w:spacing w:val="-37"/>
                <w:sz w:val="15"/>
                <w:szCs w:val="15"/>
              </w:rPr>
              <w:t> </w:t>
            </w:r>
            <w:r>
              <w:rPr>
                <w:rFonts w:ascii="Times New Roman" w:hAnsi="Times New Roman" w:cs="Times New Roman" w:eastAsia="Times New Roman" w:hint="default"/>
                <w:sz w:val="15"/>
                <w:szCs w:val="15"/>
              </w:rPr>
              <w:t>SOC</w:t>
            </w:r>
          </w:p>
        </w:tc>
        <w:tc>
          <w:tcPr>
            <w:tcW w:w="131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
              <w:ind w:right="0"/>
              <w:jc w:val="left"/>
              <w:rPr>
                <w:rFonts w:ascii="Microsoft JhengHei" w:hAnsi="Microsoft JhengHei" w:cs="Microsoft JhengHei" w:eastAsia="Microsoft JhengHei" w:hint="default"/>
                <w:b/>
                <w:bCs/>
                <w:sz w:val="13"/>
                <w:szCs w:val="13"/>
              </w:rPr>
            </w:pPr>
          </w:p>
          <w:p>
            <w:pPr>
              <w:pStyle w:val="TableParagraph"/>
              <w:spacing w:line="240" w:lineRule="auto"/>
              <w:ind w:right="2"/>
              <w:jc w:val="center"/>
              <w:rPr>
                <w:rFonts w:ascii="Times New Roman" w:hAnsi="Times New Roman" w:cs="Times New Roman" w:eastAsia="Times New Roman" w:hint="default"/>
                <w:sz w:val="15"/>
                <w:szCs w:val="15"/>
              </w:rPr>
            </w:pPr>
            <w:r>
              <w:rPr>
                <w:rFonts w:ascii="Times New Roman"/>
                <w:sz w:val="15"/>
              </w:rPr>
              <w:t>/</w:t>
            </w:r>
          </w:p>
        </w:tc>
        <w:tc>
          <w:tcPr>
            <w:tcW w:w="20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36"/>
              <w:ind w:left="72" w:right="0"/>
              <w:jc w:val="center"/>
              <w:rPr>
                <w:rFonts w:ascii="宋体" w:hAnsi="宋体" w:cs="宋体" w:eastAsia="宋体" w:hint="default"/>
                <w:sz w:val="15"/>
                <w:szCs w:val="15"/>
              </w:rPr>
            </w:pPr>
            <w:r>
              <w:rPr>
                <w:rFonts w:ascii="Times New Roman" w:hAnsi="Times New Roman" w:cs="Times New Roman" w:eastAsia="Times New Roman" w:hint="default"/>
                <w:sz w:val="15"/>
                <w:szCs w:val="15"/>
              </w:rPr>
              <w:t>5G</w:t>
            </w:r>
            <w:r>
              <w:rPr>
                <w:rFonts w:ascii="Times New Roman" w:hAnsi="Times New Roman" w:cs="Times New Roman" w:eastAsia="Times New Roman" w:hint="default"/>
                <w:spacing w:val="-7"/>
                <w:sz w:val="15"/>
                <w:szCs w:val="15"/>
              </w:rPr>
              <w:t> </w:t>
            </w:r>
            <w:r>
              <w:rPr>
                <w:rFonts w:ascii="Times New Roman" w:hAnsi="Times New Roman" w:cs="Times New Roman" w:eastAsia="Times New Roman" w:hint="default"/>
                <w:sz w:val="15"/>
                <w:szCs w:val="15"/>
              </w:rPr>
              <w:t>Modem+WTR</w:t>
            </w:r>
            <w:r>
              <w:rPr>
                <w:rFonts w:ascii="宋体" w:hAnsi="宋体" w:cs="宋体" w:eastAsia="宋体" w:hint="default"/>
                <w:sz w:val="15"/>
                <w:szCs w:val="15"/>
              </w:rPr>
              <w:t>（</w:t>
            </w:r>
            <w:r>
              <w:rPr>
                <w:rFonts w:ascii="Times New Roman" w:hAnsi="Times New Roman" w:cs="Times New Roman" w:eastAsia="Times New Roman" w:hint="default"/>
                <w:sz w:val="15"/>
                <w:szCs w:val="15"/>
              </w:rPr>
              <w:t>Sub6G</w:t>
            </w:r>
            <w:r>
              <w:rPr>
                <w:rFonts w:ascii="宋体" w:hAnsi="宋体" w:cs="宋体" w:eastAsia="宋体" w:hint="default"/>
                <w:sz w:val="15"/>
                <w:szCs w:val="15"/>
              </w:rPr>
              <w:t>）</w:t>
            </w:r>
          </w:p>
          <w:p>
            <w:pPr>
              <w:pStyle w:val="TableParagraph"/>
              <w:spacing w:line="240" w:lineRule="auto" w:before="139"/>
              <w:ind w:left="74" w:right="0"/>
              <w:jc w:val="center"/>
              <w:rPr>
                <w:rFonts w:ascii="Times New Roman" w:hAnsi="Times New Roman" w:cs="Times New Roman" w:eastAsia="Times New Roman" w:hint="default"/>
                <w:sz w:val="15"/>
                <w:szCs w:val="15"/>
              </w:rPr>
            </w:pPr>
            <w:r>
              <w:rPr>
                <w:rFonts w:ascii="Times New Roman"/>
                <w:sz w:val="15"/>
              </w:rPr>
              <w:t>+PMICs</w:t>
            </w:r>
          </w:p>
        </w:tc>
        <w:tc>
          <w:tcPr>
            <w:tcW w:w="1364" w:type="dxa"/>
            <w:gridSpan w:val="2"/>
            <w:tcBorders>
              <w:top w:val="nil" w:sz="6" w:space="0" w:color="auto"/>
              <w:left w:val="nil" w:sz="6" w:space="0" w:color="auto"/>
              <w:bottom w:val="nil" w:sz="6" w:space="0" w:color="auto"/>
              <w:right w:val="nil" w:sz="6" w:space="0" w:color="auto"/>
            </w:tcBorders>
            <w:shd w:val="clear" w:color="auto" w:fill="D2E2EE"/>
          </w:tcPr>
          <w:p>
            <w:pPr>
              <w:pStyle w:val="TableParagraph"/>
              <w:spacing w:line="360" w:lineRule="auto" w:before="36"/>
              <w:ind w:left="620" w:right="56" w:hanging="531"/>
              <w:jc w:val="left"/>
              <w:rPr>
                <w:rFonts w:ascii="宋体" w:hAnsi="宋体" w:cs="宋体" w:eastAsia="宋体" w:hint="default"/>
                <w:sz w:val="15"/>
                <w:szCs w:val="15"/>
              </w:rPr>
            </w:pPr>
            <w:r>
              <w:rPr>
                <w:rFonts w:ascii="宋体" w:hAnsi="宋体" w:cs="宋体" w:eastAsia="宋体" w:hint="default"/>
                <w:sz w:val="15"/>
                <w:szCs w:val="15"/>
              </w:rPr>
              <w:t>较难设计，</w:t>
            </w:r>
            <w:r>
              <w:rPr>
                <w:rFonts w:ascii="Times New Roman" w:hAnsi="Times New Roman" w:cs="Times New Roman" w:eastAsia="Times New Roman" w:hint="default"/>
                <w:sz w:val="15"/>
                <w:szCs w:val="15"/>
              </w:rPr>
              <w:t>ASP </w:t>
            </w:r>
            <w:r>
              <w:rPr>
                <w:rFonts w:ascii="宋体" w:hAnsi="宋体" w:cs="宋体" w:eastAsia="宋体" w:hint="default"/>
                <w:sz w:val="15"/>
                <w:szCs w:val="15"/>
              </w:rPr>
              <w:t>提 升</w:t>
            </w:r>
          </w:p>
        </w:tc>
        <w:tc>
          <w:tcPr>
            <w:tcW w:w="168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60" w:lineRule="auto" w:before="36"/>
              <w:ind w:left="675" w:right="84" w:hanging="617"/>
              <w:jc w:val="left"/>
              <w:rPr>
                <w:rFonts w:ascii="宋体" w:hAnsi="宋体" w:cs="宋体" w:eastAsia="宋体" w:hint="default"/>
                <w:sz w:val="15"/>
                <w:szCs w:val="15"/>
              </w:rPr>
            </w:pPr>
            <w:r>
              <w:rPr>
                <w:rFonts w:ascii="宋体" w:hAnsi="宋体" w:cs="宋体" w:eastAsia="宋体" w:hint="default"/>
                <w:spacing w:val="-2"/>
                <w:sz w:val="15"/>
                <w:szCs w:val="15"/>
              </w:rPr>
              <w:t>高通、</w:t>
            </w:r>
            <w:r>
              <w:rPr>
                <w:rFonts w:ascii="Times New Roman" w:hAnsi="Times New Roman" w:cs="Times New Roman" w:eastAsia="Times New Roman" w:hint="default"/>
                <w:spacing w:val="-2"/>
                <w:sz w:val="15"/>
                <w:szCs w:val="15"/>
              </w:rPr>
              <w:t>MTK</w:t>
            </w:r>
            <w:r>
              <w:rPr>
                <w:rFonts w:ascii="宋体" w:hAnsi="宋体" w:cs="宋体" w:eastAsia="宋体" w:hint="default"/>
                <w:spacing w:val="-2"/>
                <w:sz w:val="15"/>
                <w:szCs w:val="15"/>
              </w:rPr>
              <w:t>、三星、华</w:t>
            </w:r>
            <w:r>
              <w:rPr>
                <w:rFonts w:ascii="宋体" w:hAnsi="宋体" w:cs="宋体" w:eastAsia="宋体" w:hint="default"/>
                <w:sz w:val="15"/>
                <w:szCs w:val="15"/>
              </w:rPr>
              <w:t> </w:t>
            </w:r>
            <w:r>
              <w:rPr>
                <w:rFonts w:ascii="宋体" w:hAnsi="宋体" w:cs="宋体" w:eastAsia="宋体" w:hint="default"/>
                <w:sz w:val="15"/>
                <w:szCs w:val="15"/>
              </w:rPr>
              <w:t>为等</w:t>
            </w:r>
          </w:p>
        </w:tc>
      </w:tr>
      <w:tr>
        <w:trPr>
          <w:trHeight w:val="1248"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Microsoft JhengHei" w:hAnsi="Microsoft JhengHei" w:cs="Microsoft JhengHei" w:eastAsia="Microsoft JhengHei" w:hint="default"/>
                <w:b/>
                <w:bCs/>
                <w:sz w:val="14"/>
                <w:szCs w:val="14"/>
              </w:rPr>
            </w:pPr>
          </w:p>
          <w:p>
            <w:pPr>
              <w:pStyle w:val="TableParagraph"/>
              <w:spacing w:line="240" w:lineRule="auto" w:before="4"/>
              <w:ind w:right="0"/>
              <w:jc w:val="left"/>
              <w:rPr>
                <w:rFonts w:ascii="Microsoft JhengHei" w:hAnsi="Microsoft JhengHei" w:cs="Microsoft JhengHei" w:eastAsia="Microsoft JhengHei" w:hint="default"/>
                <w:b/>
                <w:bCs/>
                <w:sz w:val="12"/>
                <w:szCs w:val="12"/>
              </w:rPr>
            </w:pPr>
          </w:p>
          <w:p>
            <w:pPr>
              <w:pStyle w:val="TableParagraph"/>
              <w:spacing w:line="240" w:lineRule="auto"/>
              <w:ind w:left="20" w:right="0"/>
              <w:jc w:val="center"/>
              <w:rPr>
                <w:rFonts w:ascii="Microsoft JhengHei" w:hAnsi="Microsoft JhengHei" w:cs="Microsoft JhengHei" w:eastAsia="Microsoft JhengHei" w:hint="default"/>
                <w:sz w:val="15"/>
                <w:szCs w:val="15"/>
              </w:rPr>
            </w:pPr>
            <w:r>
              <w:rPr>
                <w:rFonts w:ascii="Microsoft JhengHei" w:hAnsi="Microsoft JhengHei" w:cs="Microsoft JhengHei" w:eastAsia="Microsoft JhengHei" w:hint="default"/>
                <w:b/>
                <w:bCs/>
                <w:sz w:val="15"/>
                <w:szCs w:val="15"/>
              </w:rPr>
              <w:t>射频前端</w:t>
            </w:r>
            <w:r>
              <w:rPr>
                <w:rFonts w:ascii="Microsoft JhengHei" w:hAnsi="Microsoft JhengHei" w:cs="Microsoft JhengHei" w:eastAsia="Microsoft JhengHei" w:hint="default"/>
                <w:sz w:val="15"/>
                <w:szCs w:val="15"/>
              </w:rPr>
            </w:r>
          </w:p>
        </w:tc>
        <w:tc>
          <w:tcPr>
            <w:tcW w:w="1954" w:type="dxa"/>
            <w:tcBorders>
              <w:top w:val="nil" w:sz="6" w:space="0" w:color="auto"/>
              <w:left w:val="nil" w:sz="6" w:space="0" w:color="auto"/>
              <w:bottom w:val="nil" w:sz="6" w:space="0" w:color="auto"/>
              <w:right w:val="nil" w:sz="6" w:space="0" w:color="auto"/>
            </w:tcBorders>
          </w:tcPr>
          <w:p>
            <w:pPr>
              <w:pStyle w:val="TableParagraph"/>
              <w:spacing w:line="381" w:lineRule="auto" w:before="36"/>
              <w:ind w:left="63" w:right="61" w:hanging="1"/>
              <w:jc w:val="center"/>
              <w:rPr>
                <w:rFonts w:ascii="Times New Roman" w:hAnsi="Times New Roman" w:cs="Times New Roman" w:eastAsia="Times New Roman" w:hint="default"/>
                <w:sz w:val="15"/>
                <w:szCs w:val="15"/>
              </w:rPr>
            </w:pPr>
            <w:r>
              <w:rPr>
                <w:rFonts w:ascii="宋体" w:hAnsi="宋体" w:cs="宋体" w:eastAsia="宋体" w:hint="default"/>
                <w:spacing w:val="-2"/>
                <w:sz w:val="15"/>
                <w:szCs w:val="15"/>
              </w:rPr>
              <w:t>典型中高端智能手机数量：</w:t>
            </w:r>
            <w:r>
              <w:rPr>
                <w:rFonts w:ascii="宋体" w:hAnsi="宋体" w:cs="宋体" w:eastAsia="宋体" w:hint="default"/>
                <w:sz w:val="15"/>
                <w:szCs w:val="15"/>
              </w:rPr>
              <w:t> </w:t>
            </w:r>
            <w:r>
              <w:rPr>
                <w:rFonts w:ascii="宋体" w:hAnsi="宋体" w:cs="宋体" w:eastAsia="宋体" w:hint="default"/>
                <w:sz w:val="15"/>
                <w:szCs w:val="15"/>
              </w:rPr>
              <w:t>滤波器</w:t>
            </w:r>
            <w:r>
              <w:rPr>
                <w:rFonts w:ascii="宋体" w:hAnsi="宋体" w:cs="宋体" w:eastAsia="宋体" w:hint="default"/>
                <w:spacing w:val="-39"/>
                <w:sz w:val="15"/>
                <w:szCs w:val="15"/>
              </w:rPr>
              <w:t> </w:t>
            </w:r>
            <w:r>
              <w:rPr>
                <w:rFonts w:ascii="Times New Roman" w:hAnsi="Times New Roman" w:cs="Times New Roman" w:eastAsia="Times New Roman" w:hint="default"/>
                <w:spacing w:val="-3"/>
                <w:sz w:val="15"/>
                <w:szCs w:val="15"/>
              </w:rPr>
              <w:t>40-100</w:t>
            </w:r>
            <w:r>
              <w:rPr>
                <w:rFonts w:ascii="宋体" w:hAnsi="宋体" w:cs="宋体" w:eastAsia="宋体" w:hint="default"/>
                <w:spacing w:val="-3"/>
                <w:sz w:val="15"/>
                <w:szCs w:val="15"/>
              </w:rPr>
              <w:t>，</w:t>
            </w:r>
            <w:r>
              <w:rPr>
                <w:rFonts w:ascii="Times New Roman" w:hAnsi="Times New Roman" w:cs="Times New Roman" w:eastAsia="Times New Roman" w:hint="default"/>
                <w:spacing w:val="-3"/>
                <w:sz w:val="15"/>
                <w:szCs w:val="15"/>
              </w:rPr>
              <w:t>PA </w:t>
            </w:r>
            <w:r>
              <w:rPr>
                <w:rFonts w:ascii="Times New Roman" w:hAnsi="Times New Roman" w:cs="Times New Roman" w:eastAsia="Times New Roman" w:hint="default"/>
                <w:sz w:val="15"/>
                <w:szCs w:val="15"/>
              </w:rPr>
              <w:t>2-5</w:t>
            </w:r>
            <w:r>
              <w:rPr>
                <w:rFonts w:ascii="宋体" w:hAnsi="宋体" w:cs="宋体" w:eastAsia="宋体" w:hint="default"/>
                <w:sz w:val="15"/>
                <w:szCs w:val="15"/>
              </w:rPr>
              <w:t>，射 频开关</w:t>
            </w:r>
            <w:r>
              <w:rPr>
                <w:rFonts w:ascii="宋体" w:hAnsi="宋体" w:cs="宋体" w:eastAsia="宋体" w:hint="default"/>
                <w:spacing w:val="-39"/>
                <w:sz w:val="15"/>
                <w:szCs w:val="15"/>
              </w:rPr>
              <w:t> </w:t>
            </w:r>
            <w:r>
              <w:rPr>
                <w:rFonts w:ascii="Times New Roman" w:hAnsi="Times New Roman" w:cs="Times New Roman" w:eastAsia="Times New Roman" w:hint="default"/>
                <w:sz w:val="15"/>
                <w:szCs w:val="15"/>
              </w:rPr>
              <w:t>2-8</w:t>
            </w:r>
            <w:r>
              <w:rPr>
                <w:rFonts w:ascii="宋体" w:hAnsi="宋体" w:cs="宋体" w:eastAsia="宋体" w:hint="default"/>
                <w:sz w:val="15"/>
                <w:szCs w:val="15"/>
              </w:rPr>
              <w:t>，天线调谐</w:t>
            </w:r>
            <w:r>
              <w:rPr>
                <w:rFonts w:ascii="宋体" w:hAnsi="宋体" w:cs="宋体" w:eastAsia="宋体" w:hint="default"/>
                <w:spacing w:val="-39"/>
                <w:sz w:val="15"/>
                <w:szCs w:val="15"/>
              </w:rPr>
              <w:t> </w:t>
            </w:r>
            <w:r>
              <w:rPr>
                <w:rFonts w:ascii="Times New Roman" w:hAnsi="Times New Roman" w:cs="Times New Roman" w:eastAsia="Times New Roman" w:hint="default"/>
                <w:sz w:val="15"/>
                <w:szCs w:val="15"/>
              </w:rPr>
              <w:t>2-4</w:t>
            </w:r>
            <w:r>
              <w:rPr>
                <w:rFonts w:ascii="宋体" w:hAnsi="宋体" w:cs="宋体" w:eastAsia="宋体" w:hint="default"/>
                <w:sz w:val="15"/>
                <w:szCs w:val="15"/>
              </w:rPr>
              <w:t>， </w:t>
            </w:r>
            <w:r>
              <w:rPr>
                <w:rFonts w:ascii="Times New Roman" w:hAnsi="Times New Roman" w:cs="Times New Roman" w:eastAsia="Times New Roman" w:hint="default"/>
                <w:sz w:val="15"/>
                <w:szCs w:val="15"/>
              </w:rPr>
              <w:t>LNA2-4</w:t>
            </w:r>
          </w:p>
        </w:tc>
        <w:tc>
          <w:tcPr>
            <w:tcW w:w="1317"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372" w:lineRule="auto"/>
              <w:ind w:left="49" w:right="50" w:firstLine="2"/>
              <w:jc w:val="center"/>
              <w:rPr>
                <w:rFonts w:ascii="宋体" w:hAnsi="宋体" w:cs="宋体" w:eastAsia="宋体" w:hint="default"/>
                <w:sz w:val="15"/>
                <w:szCs w:val="15"/>
              </w:rPr>
            </w:pPr>
            <w:r>
              <w:rPr>
                <w:rFonts w:ascii="宋体" w:hAnsi="宋体" w:cs="宋体" w:eastAsia="宋体" w:hint="default"/>
                <w:spacing w:val="-2"/>
                <w:sz w:val="15"/>
                <w:szCs w:val="15"/>
              </w:rPr>
              <w:t>典型中高端智能手</w:t>
            </w:r>
            <w:r>
              <w:rPr>
                <w:rFonts w:ascii="宋体" w:hAnsi="宋体" w:cs="宋体" w:eastAsia="宋体" w:hint="default"/>
                <w:sz w:val="15"/>
                <w:szCs w:val="15"/>
              </w:rPr>
              <w:t> </w:t>
            </w:r>
            <w:r>
              <w:rPr>
                <w:rFonts w:ascii="宋体" w:hAnsi="宋体" w:cs="宋体" w:eastAsia="宋体" w:hint="default"/>
                <w:sz w:val="15"/>
                <w:szCs w:val="15"/>
              </w:rPr>
              <w:t>机射频前端</w:t>
            </w:r>
            <w:r>
              <w:rPr>
                <w:rFonts w:ascii="宋体" w:hAnsi="宋体" w:cs="宋体" w:eastAsia="宋体" w:hint="default"/>
                <w:spacing w:val="-39"/>
                <w:sz w:val="15"/>
                <w:szCs w:val="15"/>
              </w:rPr>
              <w:t> </w:t>
            </w:r>
            <w:r>
              <w:rPr>
                <w:rFonts w:ascii="Times New Roman" w:hAnsi="Times New Roman" w:cs="Times New Roman" w:eastAsia="Times New Roman" w:hint="default"/>
                <w:sz w:val="15"/>
                <w:szCs w:val="15"/>
              </w:rPr>
              <w:t>ASP</w:t>
            </w:r>
            <w:r>
              <w:rPr>
                <w:rFonts w:ascii="宋体" w:hAnsi="宋体" w:cs="宋体" w:eastAsia="宋体" w:hint="default"/>
                <w:sz w:val="15"/>
                <w:szCs w:val="15"/>
              </w:rPr>
              <w:t>： </w:t>
            </w:r>
            <w:r>
              <w:rPr>
                <w:rFonts w:ascii="Times New Roman" w:hAnsi="Times New Roman" w:cs="Times New Roman" w:eastAsia="Times New Roman" w:hint="default"/>
                <w:sz w:val="15"/>
                <w:szCs w:val="15"/>
              </w:rPr>
              <w:t>14-28</w:t>
            </w:r>
            <w:r>
              <w:rPr>
                <w:rFonts w:ascii="Times New Roman" w:hAnsi="Times New Roman" w:cs="Times New Roman" w:eastAsia="Times New Roman" w:hint="default"/>
                <w:spacing w:val="1"/>
                <w:sz w:val="15"/>
                <w:szCs w:val="15"/>
              </w:rPr>
              <w:t> </w:t>
            </w:r>
            <w:r>
              <w:rPr>
                <w:rFonts w:ascii="宋体" w:hAnsi="宋体" w:cs="宋体" w:eastAsia="宋体" w:hint="default"/>
                <w:spacing w:val="-3"/>
                <w:sz w:val="15"/>
                <w:szCs w:val="15"/>
              </w:rPr>
              <w:t>美金</w:t>
            </w:r>
            <w:r>
              <w:rPr>
                <w:rFonts w:ascii="宋体" w:hAnsi="宋体" w:cs="宋体" w:eastAsia="宋体" w:hint="default"/>
                <w:sz w:val="15"/>
                <w:szCs w:val="15"/>
              </w:rPr>
            </w:r>
          </w:p>
        </w:tc>
        <w:tc>
          <w:tcPr>
            <w:tcW w:w="2083"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0"/>
              <w:jc w:val="left"/>
              <w:rPr>
                <w:rFonts w:ascii="Microsoft JhengHei" w:hAnsi="Microsoft JhengHei" w:cs="Microsoft JhengHei" w:eastAsia="Microsoft JhengHei" w:hint="default"/>
                <w:b/>
                <w:bCs/>
                <w:sz w:val="19"/>
                <w:szCs w:val="19"/>
              </w:rPr>
            </w:pPr>
          </w:p>
          <w:p>
            <w:pPr>
              <w:pStyle w:val="TableParagraph"/>
              <w:spacing w:line="381" w:lineRule="auto"/>
              <w:ind w:left="551" w:right="26" w:hanging="452"/>
              <w:jc w:val="left"/>
              <w:rPr>
                <w:rFonts w:ascii="宋体" w:hAnsi="宋体" w:cs="宋体" w:eastAsia="宋体" w:hint="default"/>
                <w:sz w:val="15"/>
                <w:szCs w:val="15"/>
              </w:rPr>
            </w:pPr>
            <w:r>
              <w:rPr>
                <w:rFonts w:ascii="宋体" w:hAnsi="宋体" w:cs="宋体" w:eastAsia="宋体" w:hint="default"/>
                <w:spacing w:val="-2"/>
                <w:sz w:val="15"/>
                <w:szCs w:val="15"/>
              </w:rPr>
              <w:t>射频器件用量提升、模块复杂</w:t>
            </w:r>
            <w:r>
              <w:rPr>
                <w:rFonts w:ascii="宋体" w:hAnsi="宋体" w:cs="宋体" w:eastAsia="宋体" w:hint="default"/>
                <w:sz w:val="15"/>
                <w:szCs w:val="15"/>
              </w:rPr>
              <w:t> </w:t>
            </w:r>
            <w:r>
              <w:rPr>
                <w:rFonts w:ascii="宋体" w:hAnsi="宋体" w:cs="宋体" w:eastAsia="宋体" w:hint="default"/>
                <w:sz w:val="15"/>
                <w:szCs w:val="15"/>
              </w:rPr>
              <w:t>度与集成度提升</w:t>
            </w:r>
          </w:p>
        </w:tc>
        <w:tc>
          <w:tcPr>
            <w:tcW w:w="120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Microsoft JhengHei" w:hAnsi="Microsoft JhengHei" w:cs="Microsoft JhengHei" w:eastAsia="Microsoft JhengHei" w:hint="default"/>
                <w:b/>
                <w:bCs/>
                <w:sz w:val="16"/>
                <w:szCs w:val="16"/>
              </w:rPr>
            </w:pPr>
          </w:p>
          <w:p>
            <w:pPr>
              <w:pStyle w:val="TableParagraph"/>
              <w:spacing w:line="240" w:lineRule="auto" w:before="17"/>
              <w:ind w:right="0"/>
              <w:jc w:val="left"/>
              <w:rPr>
                <w:rFonts w:ascii="Microsoft JhengHei" w:hAnsi="Microsoft JhengHei" w:cs="Microsoft JhengHei" w:eastAsia="Microsoft JhengHei" w:hint="default"/>
                <w:b/>
                <w:bCs/>
                <w:sz w:val="12"/>
                <w:szCs w:val="12"/>
              </w:rPr>
            </w:pPr>
          </w:p>
          <w:p>
            <w:pPr>
              <w:pStyle w:val="TableParagraph"/>
              <w:spacing w:line="240" w:lineRule="auto"/>
              <w:ind w:left="187" w:right="0"/>
              <w:jc w:val="center"/>
              <w:rPr>
                <w:rFonts w:ascii="宋体" w:hAnsi="宋体" w:cs="宋体" w:eastAsia="宋体" w:hint="default"/>
                <w:sz w:val="15"/>
                <w:szCs w:val="15"/>
              </w:rPr>
            </w:pPr>
            <w:r>
              <w:rPr>
                <w:rFonts w:ascii="Times New Roman" w:hAnsi="Times New Roman" w:cs="Times New Roman" w:eastAsia="Times New Roman" w:hint="default"/>
                <w:sz w:val="15"/>
                <w:szCs w:val="15"/>
              </w:rPr>
              <w:t>20-40</w:t>
            </w:r>
            <w:r>
              <w:rPr>
                <w:rFonts w:ascii="Times New Roman" w:hAnsi="Times New Roman" w:cs="Times New Roman" w:eastAsia="Times New Roman" w:hint="default"/>
                <w:spacing w:val="1"/>
                <w:sz w:val="15"/>
                <w:szCs w:val="15"/>
              </w:rPr>
              <w:t> </w:t>
            </w:r>
            <w:r>
              <w:rPr>
                <w:rFonts w:ascii="宋体" w:hAnsi="宋体" w:cs="宋体" w:eastAsia="宋体" w:hint="default"/>
                <w:spacing w:val="-3"/>
                <w:sz w:val="15"/>
                <w:szCs w:val="15"/>
              </w:rPr>
              <w:t>美金</w:t>
            </w:r>
            <w:r>
              <w:rPr>
                <w:rFonts w:ascii="宋体" w:hAnsi="宋体" w:cs="宋体" w:eastAsia="宋体" w:hint="default"/>
                <w:sz w:val="15"/>
                <w:szCs w:val="15"/>
              </w:rPr>
            </w:r>
          </w:p>
        </w:tc>
        <w:tc>
          <w:tcPr>
            <w:tcW w:w="162" w:type="dxa"/>
            <w:tcBorders>
              <w:top w:val="nil" w:sz="6" w:space="0" w:color="auto"/>
              <w:left w:val="nil" w:sz="6" w:space="0" w:color="auto"/>
              <w:bottom w:val="nil" w:sz="6" w:space="0" w:color="auto"/>
              <w:right w:val="nil" w:sz="6" w:space="0" w:color="auto"/>
            </w:tcBorders>
          </w:tcPr>
          <w:p>
            <w:pPr/>
          </w:p>
        </w:tc>
        <w:tc>
          <w:tcPr>
            <w:tcW w:w="1681"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381" w:lineRule="auto"/>
              <w:ind w:left="1" w:right="24"/>
              <w:jc w:val="center"/>
              <w:rPr>
                <w:rFonts w:ascii="宋体" w:hAnsi="宋体" w:cs="宋体" w:eastAsia="宋体" w:hint="default"/>
                <w:sz w:val="15"/>
                <w:szCs w:val="15"/>
              </w:rPr>
            </w:pPr>
            <w:r>
              <w:rPr>
                <w:rFonts w:ascii="宋体" w:hAnsi="宋体" w:cs="宋体" w:eastAsia="宋体" w:hint="default"/>
                <w:spacing w:val="-2"/>
                <w:sz w:val="15"/>
                <w:szCs w:val="15"/>
              </w:rPr>
              <w:t>三安光电、信维通信、韦</w:t>
            </w:r>
            <w:r>
              <w:rPr>
                <w:rFonts w:ascii="宋体" w:hAnsi="宋体" w:cs="宋体" w:eastAsia="宋体" w:hint="default"/>
                <w:sz w:val="15"/>
                <w:szCs w:val="15"/>
              </w:rPr>
              <w:t> </w:t>
            </w:r>
            <w:r>
              <w:rPr>
                <w:rFonts w:ascii="宋体" w:hAnsi="宋体" w:cs="宋体" w:eastAsia="宋体" w:hint="default"/>
                <w:sz w:val="15"/>
                <w:szCs w:val="15"/>
              </w:rPr>
            </w:r>
            <w:r>
              <w:rPr>
                <w:rFonts w:ascii="宋体" w:hAnsi="宋体" w:cs="宋体" w:eastAsia="宋体" w:hint="default"/>
                <w:spacing w:val="-2"/>
                <w:sz w:val="15"/>
                <w:szCs w:val="15"/>
              </w:rPr>
              <w:t>尔股份、麦捷科技、天通</w:t>
            </w:r>
            <w:r>
              <w:rPr>
                <w:rFonts w:ascii="宋体" w:hAnsi="宋体" w:cs="宋体" w:eastAsia="宋体" w:hint="default"/>
                <w:sz w:val="15"/>
                <w:szCs w:val="15"/>
              </w:rPr>
              <w:t> </w:t>
            </w:r>
            <w:r>
              <w:rPr>
                <w:rFonts w:ascii="宋体" w:hAnsi="宋体" w:cs="宋体" w:eastAsia="宋体" w:hint="default"/>
                <w:sz w:val="15"/>
                <w:szCs w:val="15"/>
              </w:rPr>
              <w:t>股份等</w:t>
            </w:r>
          </w:p>
        </w:tc>
      </w:tr>
      <w:tr>
        <w:trPr>
          <w:trHeight w:val="624"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
              <w:ind w:right="0"/>
              <w:jc w:val="left"/>
              <w:rPr>
                <w:rFonts w:ascii="Microsoft JhengHei" w:hAnsi="Microsoft JhengHei" w:cs="Microsoft JhengHei" w:eastAsia="Microsoft JhengHei" w:hint="default"/>
                <w:b/>
                <w:bCs/>
                <w:sz w:val="8"/>
                <w:szCs w:val="8"/>
              </w:rPr>
            </w:pPr>
          </w:p>
          <w:p>
            <w:pPr>
              <w:pStyle w:val="TableParagraph"/>
              <w:spacing w:line="240" w:lineRule="auto"/>
              <w:ind w:left="20" w:right="0"/>
              <w:jc w:val="center"/>
              <w:rPr>
                <w:rFonts w:ascii="Microsoft JhengHei" w:hAnsi="Microsoft JhengHei" w:cs="Microsoft JhengHei" w:eastAsia="Microsoft JhengHei" w:hint="default"/>
                <w:sz w:val="15"/>
                <w:szCs w:val="15"/>
              </w:rPr>
            </w:pPr>
            <w:r>
              <w:rPr>
                <w:rFonts w:ascii="Microsoft JhengHei" w:hAnsi="Microsoft JhengHei" w:cs="Microsoft JhengHei" w:eastAsia="Microsoft JhengHei" w:hint="default"/>
                <w:b/>
                <w:bCs/>
                <w:sz w:val="15"/>
                <w:szCs w:val="15"/>
              </w:rPr>
              <w:t>天线</w:t>
            </w:r>
            <w:r>
              <w:rPr>
                <w:rFonts w:ascii="Microsoft JhengHei" w:hAnsi="Microsoft JhengHei" w:cs="Microsoft JhengHei" w:eastAsia="Microsoft JhengHei" w:hint="default"/>
                <w:sz w:val="15"/>
                <w:szCs w:val="15"/>
              </w:rPr>
            </w:r>
          </w:p>
        </w:tc>
        <w:tc>
          <w:tcPr>
            <w:tcW w:w="195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right="3"/>
              <w:jc w:val="center"/>
              <w:rPr>
                <w:rFonts w:ascii="宋体" w:hAnsi="宋体" w:cs="宋体" w:eastAsia="宋体" w:hint="default"/>
                <w:sz w:val="15"/>
                <w:szCs w:val="15"/>
              </w:rPr>
            </w:pPr>
            <w:r>
              <w:rPr>
                <w:rFonts w:ascii="Times New Roman" w:hAnsi="Times New Roman" w:cs="Times New Roman" w:eastAsia="Times New Roman" w:hint="default"/>
                <w:sz w:val="15"/>
                <w:szCs w:val="15"/>
              </w:rPr>
              <w:t>2x2 MIMO</w:t>
            </w:r>
            <w:r>
              <w:rPr>
                <w:rFonts w:ascii="宋体" w:hAnsi="宋体" w:cs="宋体" w:eastAsia="宋体" w:hint="default"/>
                <w:sz w:val="15"/>
                <w:szCs w:val="15"/>
              </w:rPr>
              <w:t>、</w:t>
            </w:r>
            <w:r>
              <w:rPr>
                <w:rFonts w:ascii="Times New Roman" w:hAnsi="Times New Roman" w:cs="Times New Roman" w:eastAsia="Times New Roman" w:hint="default"/>
                <w:sz w:val="15"/>
                <w:szCs w:val="15"/>
              </w:rPr>
              <w:t>PI </w:t>
            </w:r>
            <w:r>
              <w:rPr>
                <w:rFonts w:ascii="宋体" w:hAnsi="宋体" w:cs="宋体" w:eastAsia="宋体" w:hint="default"/>
                <w:spacing w:val="-3"/>
                <w:sz w:val="15"/>
                <w:szCs w:val="15"/>
              </w:rPr>
              <w:t>软板</w:t>
            </w:r>
            <w:r>
              <w:rPr>
                <w:rFonts w:ascii="宋体" w:hAnsi="宋体" w:cs="宋体" w:eastAsia="宋体" w:hint="default"/>
                <w:sz w:val="15"/>
                <w:szCs w:val="15"/>
              </w:rPr>
            </w:r>
          </w:p>
        </w:tc>
        <w:tc>
          <w:tcPr>
            <w:tcW w:w="131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right="1"/>
              <w:jc w:val="center"/>
              <w:rPr>
                <w:rFonts w:ascii="宋体" w:hAnsi="宋体" w:cs="宋体" w:eastAsia="宋体" w:hint="default"/>
                <w:sz w:val="15"/>
                <w:szCs w:val="15"/>
              </w:rPr>
            </w:pPr>
            <w:r>
              <w:rPr>
                <w:rFonts w:ascii="Times New Roman" w:hAnsi="Times New Roman" w:cs="Times New Roman" w:eastAsia="Times New Roman" w:hint="default"/>
                <w:sz w:val="15"/>
                <w:szCs w:val="15"/>
              </w:rPr>
              <w:t>0.4-1 </w:t>
            </w:r>
            <w:r>
              <w:rPr>
                <w:rFonts w:ascii="宋体" w:hAnsi="宋体" w:cs="宋体" w:eastAsia="宋体" w:hint="default"/>
                <w:sz w:val="15"/>
                <w:szCs w:val="15"/>
              </w:rPr>
              <w:t>美金</w:t>
            </w:r>
          </w:p>
        </w:tc>
        <w:tc>
          <w:tcPr>
            <w:tcW w:w="20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left="196" w:right="0"/>
              <w:jc w:val="left"/>
              <w:rPr>
                <w:rFonts w:ascii="宋体" w:hAnsi="宋体" w:cs="宋体" w:eastAsia="宋体" w:hint="default"/>
                <w:sz w:val="15"/>
                <w:szCs w:val="15"/>
              </w:rPr>
            </w:pPr>
            <w:r>
              <w:rPr>
                <w:rFonts w:ascii="Times New Roman" w:hAnsi="Times New Roman" w:cs="Times New Roman" w:eastAsia="Times New Roman" w:hint="default"/>
                <w:sz w:val="15"/>
                <w:szCs w:val="15"/>
              </w:rPr>
              <w:t>4x4 MIMO</w:t>
            </w:r>
            <w:r>
              <w:rPr>
                <w:rFonts w:ascii="宋体" w:hAnsi="宋体" w:cs="宋体" w:eastAsia="宋体" w:hint="default"/>
                <w:sz w:val="15"/>
                <w:szCs w:val="15"/>
              </w:rPr>
              <w:t>、</w:t>
            </w:r>
            <w:r>
              <w:rPr>
                <w:rFonts w:ascii="Times New Roman" w:hAnsi="Times New Roman" w:cs="Times New Roman" w:eastAsia="Times New Roman" w:hint="default"/>
                <w:sz w:val="15"/>
                <w:szCs w:val="15"/>
              </w:rPr>
              <w:t>LCP/MPI</w:t>
            </w:r>
            <w:r>
              <w:rPr>
                <w:rFonts w:ascii="Times New Roman" w:hAnsi="Times New Roman" w:cs="Times New Roman" w:eastAsia="Times New Roman" w:hint="default"/>
                <w:spacing w:val="-2"/>
                <w:sz w:val="15"/>
                <w:szCs w:val="15"/>
              </w:rPr>
              <w:t> </w:t>
            </w:r>
            <w:r>
              <w:rPr>
                <w:rFonts w:ascii="宋体" w:hAnsi="宋体" w:cs="宋体" w:eastAsia="宋体" w:hint="default"/>
                <w:sz w:val="15"/>
                <w:szCs w:val="15"/>
              </w:rPr>
              <w:t>软板</w:t>
            </w:r>
          </w:p>
        </w:tc>
        <w:tc>
          <w:tcPr>
            <w:tcW w:w="120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left="189" w:right="0"/>
              <w:jc w:val="center"/>
              <w:rPr>
                <w:rFonts w:ascii="宋体" w:hAnsi="宋体" w:cs="宋体" w:eastAsia="宋体" w:hint="default"/>
                <w:sz w:val="15"/>
                <w:szCs w:val="15"/>
              </w:rPr>
            </w:pPr>
            <w:r>
              <w:rPr>
                <w:rFonts w:ascii="Times New Roman" w:hAnsi="Times New Roman" w:cs="Times New Roman" w:eastAsia="Times New Roman" w:hint="default"/>
                <w:sz w:val="15"/>
                <w:szCs w:val="15"/>
              </w:rPr>
              <w:t>7-10</w:t>
            </w:r>
            <w:r>
              <w:rPr>
                <w:rFonts w:ascii="Times New Roman" w:hAnsi="Times New Roman" w:cs="Times New Roman" w:eastAsia="Times New Roman" w:hint="default"/>
                <w:spacing w:val="2"/>
                <w:sz w:val="15"/>
                <w:szCs w:val="15"/>
              </w:rPr>
              <w:t> </w:t>
            </w:r>
            <w:r>
              <w:rPr>
                <w:rFonts w:ascii="宋体" w:hAnsi="宋体" w:cs="宋体" w:eastAsia="宋体" w:hint="default"/>
                <w:spacing w:val="-3"/>
                <w:sz w:val="15"/>
                <w:szCs w:val="15"/>
              </w:rPr>
              <w:t>美金</w:t>
            </w:r>
            <w:r>
              <w:rPr>
                <w:rFonts w:ascii="宋体" w:hAnsi="宋体" w:cs="宋体" w:eastAsia="宋体" w:hint="default"/>
                <w:sz w:val="15"/>
                <w:szCs w:val="15"/>
              </w:rPr>
            </w:r>
          </w:p>
        </w:tc>
        <w:tc>
          <w:tcPr>
            <w:tcW w:w="162" w:type="dxa"/>
            <w:tcBorders>
              <w:top w:val="nil" w:sz="6" w:space="0" w:color="auto"/>
              <w:left w:val="nil" w:sz="6" w:space="0" w:color="auto"/>
              <w:bottom w:val="nil" w:sz="6" w:space="0" w:color="auto"/>
              <w:right w:val="nil" w:sz="6" w:space="0" w:color="auto"/>
            </w:tcBorders>
            <w:shd w:val="clear" w:color="auto" w:fill="D2E2EE"/>
          </w:tcPr>
          <w:p>
            <w:pPr/>
          </w:p>
        </w:tc>
        <w:tc>
          <w:tcPr>
            <w:tcW w:w="168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81" w:lineRule="auto" w:before="36"/>
              <w:ind w:left="526" w:right="24" w:hanging="526"/>
              <w:jc w:val="left"/>
              <w:rPr>
                <w:rFonts w:ascii="宋体" w:hAnsi="宋体" w:cs="宋体" w:eastAsia="宋体" w:hint="default"/>
                <w:sz w:val="15"/>
                <w:szCs w:val="15"/>
              </w:rPr>
            </w:pPr>
            <w:r>
              <w:rPr>
                <w:rFonts w:ascii="宋体" w:hAnsi="宋体" w:cs="宋体" w:eastAsia="宋体" w:hint="default"/>
                <w:spacing w:val="-2"/>
                <w:sz w:val="15"/>
                <w:szCs w:val="15"/>
              </w:rPr>
              <w:t>立讯精密、信维通信、景</w:t>
            </w:r>
            <w:r>
              <w:rPr>
                <w:rFonts w:ascii="宋体" w:hAnsi="宋体" w:cs="宋体" w:eastAsia="宋体" w:hint="default"/>
                <w:sz w:val="15"/>
                <w:szCs w:val="15"/>
              </w:rPr>
              <w:t> </w:t>
            </w:r>
            <w:r>
              <w:rPr>
                <w:rFonts w:ascii="宋体" w:hAnsi="宋体" w:cs="宋体" w:eastAsia="宋体" w:hint="default"/>
                <w:sz w:val="15"/>
                <w:szCs w:val="15"/>
              </w:rPr>
              <w:t>旺电子等</w:t>
            </w:r>
          </w:p>
        </w:tc>
      </w:tr>
      <w:tr>
        <w:trPr>
          <w:trHeight w:val="239" w:hRule="exact"/>
        </w:trPr>
        <w:tc>
          <w:tcPr>
            <w:tcW w:w="1016" w:type="dxa"/>
            <w:tcBorders>
              <w:top w:val="nil" w:sz="6" w:space="0" w:color="auto"/>
              <w:left w:val="nil" w:sz="6" w:space="0" w:color="auto"/>
              <w:bottom w:val="nil" w:sz="6" w:space="0" w:color="auto"/>
              <w:right w:val="nil" w:sz="6" w:space="0" w:color="auto"/>
            </w:tcBorders>
          </w:tcPr>
          <w:p>
            <w:pPr/>
          </w:p>
        </w:tc>
        <w:tc>
          <w:tcPr>
            <w:tcW w:w="1954" w:type="dxa"/>
            <w:tcBorders>
              <w:top w:val="nil" w:sz="6" w:space="0" w:color="auto"/>
              <w:left w:val="nil" w:sz="6" w:space="0" w:color="auto"/>
              <w:bottom w:val="nil" w:sz="6" w:space="0" w:color="auto"/>
              <w:right w:val="nil" w:sz="6" w:space="0" w:color="auto"/>
            </w:tcBorders>
          </w:tcPr>
          <w:p>
            <w:pPr/>
          </w:p>
        </w:tc>
        <w:tc>
          <w:tcPr>
            <w:tcW w:w="1317" w:type="dxa"/>
            <w:vMerge w:val="restart"/>
            <w:tcBorders>
              <w:top w:val="nil" w:sz="6" w:space="0" w:color="auto"/>
              <w:left w:val="nil" w:sz="6" w:space="0" w:color="auto"/>
              <w:right w:val="nil" w:sz="6" w:space="0" w:color="auto"/>
            </w:tcBorders>
          </w:tcPr>
          <w:p>
            <w:pPr>
              <w:pStyle w:val="TableParagraph"/>
              <w:spacing w:line="400" w:lineRule="auto" w:before="36"/>
              <w:ind w:left="443" w:right="86" w:hanging="356"/>
              <w:jc w:val="left"/>
              <w:rPr>
                <w:rFonts w:ascii="Times New Roman" w:hAnsi="Times New Roman" w:cs="Times New Roman" w:eastAsia="Times New Roman" w:hint="default"/>
                <w:sz w:val="15"/>
                <w:szCs w:val="15"/>
              </w:rPr>
            </w:pPr>
            <w:r>
              <w:rPr>
                <w:rFonts w:ascii="宋体" w:hAnsi="宋体" w:cs="宋体" w:eastAsia="宋体" w:hint="default"/>
                <w:sz w:val="15"/>
                <w:szCs w:val="15"/>
              </w:rPr>
              <w:t>玻璃</w:t>
            </w:r>
            <w:r>
              <w:rPr>
                <w:rFonts w:ascii="宋体" w:hAnsi="宋体" w:cs="宋体" w:eastAsia="宋体" w:hint="default"/>
                <w:spacing w:val="-39"/>
                <w:sz w:val="15"/>
                <w:szCs w:val="15"/>
              </w:rPr>
              <w:t> </w:t>
            </w:r>
            <w:r>
              <w:rPr>
                <w:rFonts w:ascii="Times New Roman" w:hAnsi="Times New Roman" w:cs="Times New Roman" w:eastAsia="Times New Roman" w:hint="default"/>
                <w:sz w:val="15"/>
                <w:szCs w:val="15"/>
              </w:rPr>
              <w:t>3-10$</w:t>
            </w:r>
            <w:r>
              <w:rPr>
                <w:rFonts w:ascii="宋体" w:hAnsi="宋体" w:cs="宋体" w:eastAsia="宋体" w:hint="default"/>
                <w:sz w:val="15"/>
                <w:szCs w:val="15"/>
              </w:rPr>
              <w:t>，陶瓷 </w:t>
            </w:r>
            <w:r>
              <w:rPr>
                <w:rFonts w:ascii="Times New Roman" w:hAnsi="Times New Roman" w:cs="Times New Roman" w:eastAsia="Times New Roman" w:hint="default"/>
                <w:sz w:val="15"/>
                <w:szCs w:val="15"/>
              </w:rPr>
              <w:t>15-30$</w:t>
            </w:r>
          </w:p>
        </w:tc>
        <w:tc>
          <w:tcPr>
            <w:tcW w:w="2083" w:type="dxa"/>
            <w:tcBorders>
              <w:top w:val="nil" w:sz="6" w:space="0" w:color="auto"/>
              <w:left w:val="nil" w:sz="6" w:space="0" w:color="auto"/>
              <w:bottom w:val="nil" w:sz="6" w:space="0" w:color="auto"/>
              <w:right w:val="nil" w:sz="6" w:space="0" w:color="auto"/>
            </w:tcBorders>
          </w:tcPr>
          <w:p>
            <w:pPr>
              <w:pStyle w:val="TableParagraph"/>
              <w:spacing w:line="240" w:lineRule="auto" w:before="36"/>
              <w:ind w:left="679" w:right="0"/>
              <w:jc w:val="left"/>
              <w:rPr>
                <w:rFonts w:ascii="宋体" w:hAnsi="宋体" w:cs="宋体" w:eastAsia="宋体" w:hint="default"/>
                <w:sz w:val="15"/>
                <w:szCs w:val="15"/>
              </w:rPr>
            </w:pPr>
            <w:r>
              <w:rPr>
                <w:rFonts w:ascii="宋体" w:hAnsi="宋体" w:cs="宋体" w:eastAsia="宋体" w:hint="default"/>
                <w:sz w:val="15"/>
                <w:szCs w:val="15"/>
              </w:rPr>
              <w:t>玻璃</w:t>
            </w:r>
            <w:r>
              <w:rPr>
                <w:rFonts w:ascii="Times New Roman" w:hAnsi="Times New Roman" w:cs="Times New Roman" w:eastAsia="Times New Roman" w:hint="default"/>
                <w:sz w:val="15"/>
                <w:szCs w:val="15"/>
              </w:rPr>
              <w:t>/</w:t>
            </w:r>
            <w:r>
              <w:rPr>
                <w:rFonts w:ascii="宋体" w:hAnsi="宋体" w:cs="宋体" w:eastAsia="宋体" w:hint="default"/>
                <w:sz w:val="15"/>
                <w:szCs w:val="15"/>
              </w:rPr>
              <w:t>陶瓷</w:t>
            </w:r>
          </w:p>
        </w:tc>
        <w:tc>
          <w:tcPr>
            <w:tcW w:w="1201" w:type="dxa"/>
            <w:vMerge w:val="restart"/>
            <w:tcBorders>
              <w:top w:val="nil" w:sz="6" w:space="0" w:color="auto"/>
              <w:left w:val="nil" w:sz="6" w:space="0" w:color="auto"/>
              <w:right w:val="nil" w:sz="6" w:space="0" w:color="auto"/>
            </w:tcBorders>
          </w:tcPr>
          <w:p>
            <w:pPr>
              <w:pStyle w:val="TableParagraph"/>
              <w:spacing w:line="400" w:lineRule="auto" w:before="36"/>
              <w:ind w:left="322" w:right="92" w:hanging="356"/>
              <w:jc w:val="left"/>
              <w:rPr>
                <w:rFonts w:ascii="Times New Roman" w:hAnsi="Times New Roman" w:cs="Times New Roman" w:eastAsia="Times New Roman" w:hint="default"/>
                <w:sz w:val="15"/>
                <w:szCs w:val="15"/>
              </w:rPr>
            </w:pPr>
            <w:r>
              <w:rPr>
                <w:rFonts w:ascii="宋体" w:hAnsi="宋体" w:cs="宋体" w:eastAsia="宋体" w:hint="default"/>
                <w:sz w:val="15"/>
                <w:szCs w:val="15"/>
              </w:rPr>
              <w:t>玻璃</w:t>
            </w:r>
            <w:r>
              <w:rPr>
                <w:rFonts w:ascii="宋体" w:hAnsi="宋体" w:cs="宋体" w:eastAsia="宋体" w:hint="default"/>
                <w:spacing w:val="-39"/>
                <w:sz w:val="15"/>
                <w:szCs w:val="15"/>
              </w:rPr>
              <w:t> </w:t>
            </w:r>
            <w:r>
              <w:rPr>
                <w:rFonts w:ascii="Times New Roman" w:hAnsi="Times New Roman" w:cs="Times New Roman" w:eastAsia="Times New Roman" w:hint="default"/>
                <w:sz w:val="15"/>
                <w:szCs w:val="15"/>
              </w:rPr>
              <w:t>3-10$</w:t>
            </w:r>
            <w:r>
              <w:rPr>
                <w:rFonts w:ascii="宋体" w:hAnsi="宋体" w:cs="宋体" w:eastAsia="宋体" w:hint="default"/>
                <w:sz w:val="15"/>
                <w:szCs w:val="15"/>
              </w:rPr>
              <w:t>，陶瓷 </w:t>
            </w:r>
            <w:r>
              <w:rPr>
                <w:rFonts w:ascii="Times New Roman" w:hAnsi="Times New Roman" w:cs="Times New Roman" w:eastAsia="Times New Roman" w:hint="default"/>
                <w:sz w:val="15"/>
                <w:szCs w:val="15"/>
              </w:rPr>
              <w:t>15-30$</w:t>
            </w:r>
          </w:p>
        </w:tc>
        <w:tc>
          <w:tcPr>
            <w:tcW w:w="1843" w:type="dxa"/>
            <w:gridSpan w:val="2"/>
            <w:vMerge w:val="restart"/>
            <w:tcBorders>
              <w:top w:val="nil" w:sz="6" w:space="0" w:color="auto"/>
              <w:left w:val="nil" w:sz="6" w:space="0" w:color="auto"/>
              <w:right w:val="nil" w:sz="6" w:space="0" w:color="auto"/>
            </w:tcBorders>
          </w:tcPr>
          <w:p>
            <w:pPr>
              <w:pStyle w:val="TableParagraph"/>
              <w:spacing w:line="381" w:lineRule="auto" w:before="36"/>
              <w:ind w:left="307" w:right="31" w:hanging="300"/>
              <w:jc w:val="left"/>
              <w:rPr>
                <w:rFonts w:ascii="宋体" w:hAnsi="宋体" w:cs="宋体" w:eastAsia="宋体" w:hint="default"/>
                <w:sz w:val="15"/>
                <w:szCs w:val="15"/>
              </w:rPr>
            </w:pPr>
            <w:r>
              <w:rPr>
                <w:rFonts w:ascii="宋体" w:hAnsi="宋体" w:cs="宋体" w:eastAsia="宋体" w:hint="default"/>
                <w:spacing w:val="-2"/>
                <w:sz w:val="15"/>
                <w:szCs w:val="15"/>
              </w:rPr>
              <w:t>蓝思科技、三环集团、顺络</w:t>
            </w:r>
            <w:r>
              <w:rPr>
                <w:rFonts w:ascii="宋体" w:hAnsi="宋体" w:cs="宋体" w:eastAsia="宋体" w:hint="default"/>
                <w:sz w:val="15"/>
                <w:szCs w:val="15"/>
              </w:rPr>
              <w:t> </w:t>
            </w:r>
            <w:r>
              <w:rPr>
                <w:rFonts w:ascii="宋体" w:hAnsi="宋体" w:cs="宋体" w:eastAsia="宋体" w:hint="default"/>
                <w:sz w:val="15"/>
                <w:szCs w:val="15"/>
              </w:rPr>
              <w:t>电子、比亚迪电子</w:t>
            </w:r>
          </w:p>
        </w:tc>
      </w:tr>
      <w:tr>
        <w:trPr>
          <w:trHeight w:val="385"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166" w:lineRule="exact"/>
              <w:ind w:left="20" w:right="0"/>
              <w:jc w:val="center"/>
              <w:rPr>
                <w:rFonts w:ascii="Microsoft JhengHei" w:hAnsi="Microsoft JhengHei" w:cs="Microsoft JhengHei" w:eastAsia="Microsoft JhengHei" w:hint="default"/>
                <w:sz w:val="15"/>
                <w:szCs w:val="15"/>
              </w:rPr>
            </w:pPr>
            <w:r>
              <w:rPr>
                <w:rFonts w:ascii="Microsoft JhengHei" w:hAnsi="Microsoft JhengHei" w:cs="Microsoft JhengHei" w:eastAsia="Microsoft JhengHei" w:hint="default"/>
                <w:b/>
                <w:bCs/>
                <w:sz w:val="15"/>
                <w:szCs w:val="15"/>
              </w:rPr>
              <w:t>机壳</w:t>
            </w:r>
            <w:r>
              <w:rPr>
                <w:rFonts w:ascii="Microsoft JhengHei" w:hAnsi="Microsoft JhengHei" w:cs="Microsoft JhengHei" w:eastAsia="Microsoft JhengHei" w:hint="default"/>
                <w:sz w:val="15"/>
                <w:szCs w:val="15"/>
              </w:rPr>
            </w:r>
          </w:p>
        </w:tc>
        <w:tc>
          <w:tcPr>
            <w:tcW w:w="1954" w:type="dxa"/>
            <w:tcBorders>
              <w:top w:val="nil" w:sz="6" w:space="0" w:color="auto"/>
              <w:left w:val="nil" w:sz="6" w:space="0" w:color="auto"/>
              <w:bottom w:val="nil" w:sz="6" w:space="0" w:color="auto"/>
              <w:right w:val="nil" w:sz="6" w:space="0" w:color="auto"/>
            </w:tcBorders>
          </w:tcPr>
          <w:p>
            <w:pPr>
              <w:pStyle w:val="TableParagraph"/>
              <w:spacing w:line="161" w:lineRule="exact"/>
              <w:ind w:right="0"/>
              <w:jc w:val="center"/>
              <w:rPr>
                <w:rFonts w:ascii="宋体" w:hAnsi="宋体" w:cs="宋体" w:eastAsia="宋体" w:hint="default"/>
                <w:sz w:val="15"/>
                <w:szCs w:val="15"/>
              </w:rPr>
            </w:pPr>
            <w:r>
              <w:rPr>
                <w:rFonts w:ascii="宋体" w:hAnsi="宋体" w:cs="宋体" w:eastAsia="宋体" w:hint="default"/>
                <w:sz w:val="15"/>
                <w:szCs w:val="15"/>
              </w:rPr>
              <w:t>金属</w:t>
            </w:r>
            <w:r>
              <w:rPr>
                <w:rFonts w:ascii="Times New Roman" w:hAnsi="Times New Roman" w:cs="Times New Roman" w:eastAsia="Times New Roman" w:hint="default"/>
                <w:sz w:val="15"/>
                <w:szCs w:val="15"/>
              </w:rPr>
              <w:t>/</w:t>
            </w:r>
            <w:r>
              <w:rPr>
                <w:rFonts w:ascii="宋体" w:hAnsi="宋体" w:cs="宋体" w:eastAsia="宋体" w:hint="default"/>
                <w:sz w:val="15"/>
                <w:szCs w:val="15"/>
              </w:rPr>
              <w:t>玻璃为主</w:t>
            </w:r>
          </w:p>
        </w:tc>
        <w:tc>
          <w:tcPr>
            <w:tcW w:w="1317" w:type="dxa"/>
            <w:vMerge/>
            <w:tcBorders>
              <w:left w:val="nil" w:sz="6" w:space="0" w:color="auto"/>
              <w:bottom w:val="nil" w:sz="6" w:space="0" w:color="auto"/>
              <w:right w:val="nil" w:sz="6" w:space="0" w:color="auto"/>
            </w:tcBorders>
          </w:tcPr>
          <w:p>
            <w:pPr/>
          </w:p>
        </w:tc>
        <w:tc>
          <w:tcPr>
            <w:tcW w:w="2083" w:type="dxa"/>
            <w:tcBorders>
              <w:top w:val="nil" w:sz="6" w:space="0" w:color="auto"/>
              <w:left w:val="nil" w:sz="6" w:space="0" w:color="auto"/>
              <w:bottom w:val="nil" w:sz="6" w:space="0" w:color="auto"/>
              <w:right w:val="nil" w:sz="6" w:space="0" w:color="auto"/>
            </w:tcBorders>
          </w:tcPr>
          <w:p>
            <w:pPr/>
          </w:p>
        </w:tc>
        <w:tc>
          <w:tcPr>
            <w:tcW w:w="1201" w:type="dxa"/>
            <w:vMerge/>
            <w:tcBorders>
              <w:left w:val="nil" w:sz="6" w:space="0" w:color="auto"/>
              <w:bottom w:val="nil" w:sz="6" w:space="0" w:color="auto"/>
              <w:right w:val="nil" w:sz="6" w:space="0" w:color="auto"/>
            </w:tcBorders>
          </w:tcPr>
          <w:p>
            <w:pPr/>
          </w:p>
        </w:tc>
        <w:tc>
          <w:tcPr>
            <w:tcW w:w="1843" w:type="dxa"/>
            <w:gridSpan w:val="2"/>
            <w:vMerge/>
            <w:tcBorders>
              <w:left w:val="nil" w:sz="6" w:space="0" w:color="auto"/>
              <w:bottom w:val="nil" w:sz="6" w:space="0" w:color="auto"/>
              <w:right w:val="nil" w:sz="6" w:space="0" w:color="auto"/>
            </w:tcBorders>
          </w:tcPr>
          <w:p>
            <w:pPr/>
          </w:p>
        </w:tc>
      </w:tr>
      <w:tr>
        <w:trPr>
          <w:trHeight w:val="312"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9" w:lineRule="exact"/>
              <w:ind w:left="20" w:right="0"/>
              <w:jc w:val="center"/>
              <w:rPr>
                <w:rFonts w:ascii="Microsoft JhengHei" w:hAnsi="Microsoft JhengHei" w:cs="Microsoft JhengHei" w:eastAsia="Microsoft JhengHei" w:hint="default"/>
                <w:sz w:val="15"/>
                <w:szCs w:val="15"/>
              </w:rPr>
            </w:pPr>
            <w:r>
              <w:rPr>
                <w:rFonts w:ascii="Microsoft JhengHei" w:hAnsi="Microsoft JhengHei" w:cs="Microsoft JhengHei" w:eastAsia="Microsoft JhengHei" w:hint="default"/>
                <w:b/>
                <w:bCs/>
                <w:sz w:val="15"/>
                <w:szCs w:val="15"/>
              </w:rPr>
              <w:t>摄像头</w:t>
            </w:r>
            <w:r>
              <w:rPr>
                <w:rFonts w:ascii="Times New Roman" w:hAnsi="Times New Roman" w:cs="Times New Roman" w:eastAsia="Times New Roman" w:hint="default"/>
                <w:b/>
                <w:bCs/>
                <w:sz w:val="15"/>
                <w:szCs w:val="15"/>
              </w:rPr>
              <w:t>/</w:t>
            </w:r>
            <w:r>
              <w:rPr>
                <w:rFonts w:ascii="Microsoft JhengHei" w:hAnsi="Microsoft JhengHei" w:cs="Microsoft JhengHei" w:eastAsia="Microsoft JhengHei" w:hint="default"/>
                <w:b/>
                <w:bCs/>
                <w:sz w:val="15"/>
                <w:szCs w:val="15"/>
              </w:rPr>
              <w:t>模组</w:t>
            </w:r>
            <w:r>
              <w:rPr>
                <w:rFonts w:ascii="Microsoft JhengHei" w:hAnsi="Microsoft JhengHei" w:cs="Microsoft JhengHei" w:eastAsia="Microsoft JhengHei" w:hint="default"/>
                <w:sz w:val="15"/>
                <w:szCs w:val="15"/>
              </w:rPr>
            </w:r>
          </w:p>
        </w:tc>
        <w:tc>
          <w:tcPr>
            <w:tcW w:w="195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36"/>
              <w:ind w:right="0"/>
              <w:jc w:val="center"/>
              <w:rPr>
                <w:rFonts w:ascii="宋体" w:hAnsi="宋体" w:cs="宋体" w:eastAsia="宋体" w:hint="default"/>
                <w:sz w:val="15"/>
                <w:szCs w:val="15"/>
              </w:rPr>
            </w:pPr>
            <w:r>
              <w:rPr>
                <w:rFonts w:ascii="宋体" w:hAnsi="宋体" w:cs="宋体" w:eastAsia="宋体" w:hint="default"/>
                <w:sz w:val="15"/>
                <w:szCs w:val="15"/>
              </w:rPr>
              <w:t>前后置</w:t>
            </w:r>
            <w:r>
              <w:rPr>
                <w:rFonts w:ascii="宋体" w:hAnsi="宋体" w:cs="宋体" w:eastAsia="宋体" w:hint="default"/>
                <w:spacing w:val="-35"/>
                <w:sz w:val="15"/>
                <w:szCs w:val="15"/>
              </w:rPr>
              <w:t> </w:t>
            </w:r>
            <w:r>
              <w:rPr>
                <w:rFonts w:ascii="Times New Roman" w:hAnsi="Times New Roman" w:cs="Times New Roman" w:eastAsia="Times New Roman" w:hint="default"/>
                <w:sz w:val="15"/>
                <w:szCs w:val="15"/>
              </w:rPr>
              <w:t>2D </w:t>
            </w:r>
            <w:r>
              <w:rPr>
                <w:rFonts w:ascii="宋体" w:hAnsi="宋体" w:cs="宋体" w:eastAsia="宋体" w:hint="default"/>
                <w:spacing w:val="-3"/>
                <w:sz w:val="15"/>
                <w:szCs w:val="15"/>
              </w:rPr>
              <w:t>摄像</w:t>
            </w:r>
            <w:r>
              <w:rPr>
                <w:rFonts w:ascii="宋体" w:hAnsi="宋体" w:cs="宋体" w:eastAsia="宋体" w:hint="default"/>
                <w:sz w:val="15"/>
                <w:szCs w:val="15"/>
              </w:rPr>
            </w:r>
          </w:p>
        </w:tc>
        <w:tc>
          <w:tcPr>
            <w:tcW w:w="131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36"/>
              <w:ind w:right="1"/>
              <w:jc w:val="center"/>
              <w:rPr>
                <w:rFonts w:ascii="宋体" w:hAnsi="宋体" w:cs="宋体" w:eastAsia="宋体" w:hint="default"/>
                <w:sz w:val="15"/>
                <w:szCs w:val="15"/>
              </w:rPr>
            </w:pPr>
            <w:r>
              <w:rPr>
                <w:rFonts w:ascii="Times New Roman" w:hAnsi="Times New Roman" w:cs="Times New Roman" w:eastAsia="Times New Roman" w:hint="default"/>
                <w:sz w:val="15"/>
                <w:szCs w:val="15"/>
              </w:rPr>
              <w:t>15-30</w:t>
            </w:r>
            <w:r>
              <w:rPr>
                <w:rFonts w:ascii="Times New Roman" w:hAnsi="Times New Roman" w:cs="Times New Roman" w:eastAsia="Times New Roman" w:hint="default"/>
                <w:spacing w:val="1"/>
                <w:sz w:val="15"/>
                <w:szCs w:val="15"/>
              </w:rPr>
              <w:t> </w:t>
            </w:r>
            <w:r>
              <w:rPr>
                <w:rFonts w:ascii="宋体" w:hAnsi="宋体" w:cs="宋体" w:eastAsia="宋体" w:hint="default"/>
                <w:spacing w:val="-3"/>
                <w:sz w:val="15"/>
                <w:szCs w:val="15"/>
              </w:rPr>
              <w:t>美金</w:t>
            </w:r>
            <w:r>
              <w:rPr>
                <w:rFonts w:ascii="宋体" w:hAnsi="宋体" w:cs="宋体" w:eastAsia="宋体" w:hint="default"/>
                <w:sz w:val="15"/>
                <w:szCs w:val="15"/>
              </w:rPr>
            </w:r>
          </w:p>
        </w:tc>
        <w:tc>
          <w:tcPr>
            <w:tcW w:w="20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36"/>
              <w:ind w:left="326" w:right="0"/>
              <w:jc w:val="left"/>
              <w:rPr>
                <w:rFonts w:ascii="宋体" w:hAnsi="宋体" w:cs="宋体" w:eastAsia="宋体" w:hint="default"/>
                <w:sz w:val="15"/>
                <w:szCs w:val="15"/>
              </w:rPr>
            </w:pPr>
            <w:r>
              <w:rPr>
                <w:rFonts w:ascii="宋体" w:hAnsi="宋体" w:cs="宋体" w:eastAsia="宋体" w:hint="default"/>
                <w:sz w:val="15"/>
                <w:szCs w:val="15"/>
              </w:rPr>
              <w:t>前置</w:t>
            </w:r>
            <w:r>
              <w:rPr>
                <w:rFonts w:ascii="宋体" w:hAnsi="宋体" w:cs="宋体" w:eastAsia="宋体" w:hint="default"/>
                <w:spacing w:val="-36"/>
                <w:sz w:val="15"/>
                <w:szCs w:val="15"/>
              </w:rPr>
              <w:t> </w:t>
            </w:r>
            <w:r>
              <w:rPr>
                <w:rFonts w:ascii="Times New Roman" w:hAnsi="Times New Roman" w:cs="Times New Roman" w:eastAsia="Times New Roman" w:hint="default"/>
                <w:sz w:val="15"/>
                <w:szCs w:val="15"/>
              </w:rPr>
              <w:t>3D</w:t>
            </w:r>
            <w:r>
              <w:rPr>
                <w:rFonts w:ascii="Times New Roman" w:hAnsi="Times New Roman" w:cs="Times New Roman" w:eastAsia="Times New Roman" w:hint="default"/>
                <w:spacing w:val="-1"/>
                <w:sz w:val="15"/>
                <w:szCs w:val="15"/>
              </w:rPr>
              <w:t> </w:t>
            </w:r>
            <w:r>
              <w:rPr>
                <w:rFonts w:ascii="Times New Roman" w:hAnsi="Times New Roman" w:cs="Times New Roman" w:eastAsia="Times New Roman" w:hint="default"/>
                <w:sz w:val="15"/>
                <w:szCs w:val="15"/>
              </w:rPr>
              <w:t>+</w:t>
            </w:r>
            <w:r>
              <w:rPr>
                <w:rFonts w:ascii="宋体" w:hAnsi="宋体" w:cs="宋体" w:eastAsia="宋体" w:hint="default"/>
                <w:sz w:val="15"/>
                <w:szCs w:val="15"/>
              </w:rPr>
              <w:t>后置</w:t>
            </w:r>
            <w:r>
              <w:rPr>
                <w:rFonts w:ascii="宋体" w:hAnsi="宋体" w:cs="宋体" w:eastAsia="宋体" w:hint="default"/>
                <w:spacing w:val="-36"/>
                <w:sz w:val="15"/>
                <w:szCs w:val="15"/>
              </w:rPr>
              <w:t> </w:t>
            </w:r>
            <w:r>
              <w:rPr>
                <w:rFonts w:ascii="Times New Roman" w:hAnsi="Times New Roman" w:cs="Times New Roman" w:eastAsia="Times New Roman" w:hint="default"/>
                <w:sz w:val="15"/>
                <w:szCs w:val="15"/>
              </w:rPr>
              <w:t>3D</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摄像</w:t>
            </w:r>
          </w:p>
        </w:tc>
        <w:tc>
          <w:tcPr>
            <w:tcW w:w="120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36"/>
              <w:ind w:left="187" w:right="0"/>
              <w:jc w:val="center"/>
              <w:rPr>
                <w:rFonts w:ascii="宋体" w:hAnsi="宋体" w:cs="宋体" w:eastAsia="宋体" w:hint="default"/>
                <w:sz w:val="15"/>
                <w:szCs w:val="15"/>
              </w:rPr>
            </w:pPr>
            <w:r>
              <w:rPr>
                <w:rFonts w:ascii="Times New Roman" w:hAnsi="Times New Roman" w:cs="Times New Roman" w:eastAsia="Times New Roman" w:hint="default"/>
                <w:sz w:val="15"/>
                <w:szCs w:val="15"/>
              </w:rPr>
              <w:t>50-70</w:t>
            </w:r>
            <w:r>
              <w:rPr>
                <w:rFonts w:ascii="Times New Roman" w:hAnsi="Times New Roman" w:cs="Times New Roman" w:eastAsia="Times New Roman" w:hint="default"/>
                <w:spacing w:val="1"/>
                <w:sz w:val="15"/>
                <w:szCs w:val="15"/>
              </w:rPr>
              <w:t> </w:t>
            </w:r>
            <w:r>
              <w:rPr>
                <w:rFonts w:ascii="宋体" w:hAnsi="宋体" w:cs="宋体" w:eastAsia="宋体" w:hint="default"/>
                <w:spacing w:val="-3"/>
                <w:sz w:val="15"/>
                <w:szCs w:val="15"/>
              </w:rPr>
              <w:t>美金</w:t>
            </w:r>
            <w:r>
              <w:rPr>
                <w:rFonts w:ascii="宋体" w:hAnsi="宋体" w:cs="宋体" w:eastAsia="宋体" w:hint="default"/>
                <w:sz w:val="15"/>
                <w:szCs w:val="15"/>
              </w:rPr>
            </w:r>
          </w:p>
        </w:tc>
        <w:tc>
          <w:tcPr>
            <w:tcW w:w="162" w:type="dxa"/>
            <w:tcBorders>
              <w:top w:val="nil" w:sz="6" w:space="0" w:color="auto"/>
              <w:left w:val="nil" w:sz="6" w:space="0" w:color="auto"/>
              <w:bottom w:val="nil" w:sz="6" w:space="0" w:color="auto"/>
              <w:right w:val="nil" w:sz="6" w:space="0" w:color="auto"/>
            </w:tcBorders>
            <w:shd w:val="clear" w:color="auto" w:fill="D2E2EE"/>
          </w:tcPr>
          <w:p>
            <w:pPr/>
          </w:p>
        </w:tc>
        <w:tc>
          <w:tcPr>
            <w:tcW w:w="168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36"/>
              <w:ind w:right="25"/>
              <w:jc w:val="center"/>
              <w:rPr>
                <w:rFonts w:ascii="宋体" w:hAnsi="宋体" w:cs="宋体" w:eastAsia="宋体" w:hint="default"/>
                <w:sz w:val="15"/>
                <w:szCs w:val="15"/>
              </w:rPr>
            </w:pPr>
            <w:r>
              <w:rPr>
                <w:rFonts w:ascii="宋体" w:hAnsi="宋体" w:cs="宋体" w:eastAsia="宋体" w:hint="default"/>
                <w:sz w:val="15"/>
                <w:szCs w:val="15"/>
              </w:rPr>
              <w:t>欧菲科技、舜宇光学</w:t>
            </w:r>
          </w:p>
        </w:tc>
      </w:tr>
      <w:tr>
        <w:trPr>
          <w:trHeight w:val="396" w:hRule="exact"/>
        </w:trPr>
        <w:tc>
          <w:tcPr>
            <w:tcW w:w="1016" w:type="dxa"/>
            <w:vMerge w:val="restart"/>
            <w:tcBorders>
              <w:top w:val="nil" w:sz="6" w:space="0" w:color="auto"/>
              <w:left w:val="nil" w:sz="6" w:space="0" w:color="auto"/>
              <w:right w:val="nil" w:sz="6" w:space="0" w:color="auto"/>
            </w:tcBorders>
          </w:tcPr>
          <w:p>
            <w:pPr>
              <w:pStyle w:val="TableParagraph"/>
              <w:spacing w:line="240" w:lineRule="auto" w:before="6"/>
              <w:ind w:right="0"/>
              <w:jc w:val="left"/>
              <w:rPr>
                <w:rFonts w:ascii="Microsoft JhengHei" w:hAnsi="Microsoft JhengHei" w:cs="Microsoft JhengHei" w:eastAsia="Microsoft JhengHei" w:hint="default"/>
                <w:b/>
                <w:bCs/>
                <w:sz w:val="8"/>
                <w:szCs w:val="8"/>
              </w:rPr>
            </w:pPr>
          </w:p>
          <w:p>
            <w:pPr>
              <w:pStyle w:val="TableParagraph"/>
              <w:spacing w:line="288" w:lineRule="auto"/>
              <w:ind w:left="290" w:right="44" w:hanging="226"/>
              <w:jc w:val="left"/>
              <w:rPr>
                <w:rFonts w:ascii="Microsoft JhengHei" w:hAnsi="Microsoft JhengHei" w:cs="Microsoft JhengHei" w:eastAsia="Microsoft JhengHei" w:hint="default"/>
                <w:sz w:val="15"/>
                <w:szCs w:val="15"/>
              </w:rPr>
            </w:pPr>
            <w:r>
              <w:rPr>
                <w:rFonts w:ascii="Microsoft JhengHei" w:hAnsi="Microsoft JhengHei" w:cs="Microsoft JhengHei" w:eastAsia="Microsoft JhengHei" w:hint="default"/>
                <w:b/>
                <w:bCs/>
                <w:spacing w:val="-1"/>
                <w:sz w:val="15"/>
                <w:szCs w:val="15"/>
              </w:rPr>
              <w:t>电磁屏蔽与导</w:t>
            </w:r>
            <w:r>
              <w:rPr>
                <w:rFonts w:ascii="Microsoft JhengHei" w:hAnsi="Microsoft JhengHei" w:cs="Microsoft JhengHei" w:eastAsia="Microsoft JhengHei" w:hint="default"/>
                <w:b/>
                <w:bCs/>
                <w:sz w:val="15"/>
                <w:szCs w:val="15"/>
              </w:rPr>
              <w:t> </w:t>
            </w:r>
            <w:r>
              <w:rPr>
                <w:rFonts w:ascii="Microsoft JhengHei" w:hAnsi="Microsoft JhengHei" w:cs="Microsoft JhengHei" w:eastAsia="Microsoft JhengHei" w:hint="default"/>
                <w:b/>
                <w:bCs/>
                <w:sz w:val="15"/>
                <w:szCs w:val="15"/>
              </w:rPr>
              <w:t>热器件</w:t>
            </w:r>
            <w:r>
              <w:rPr>
                <w:rFonts w:ascii="Microsoft JhengHei" w:hAnsi="Microsoft JhengHei" w:cs="Microsoft JhengHei" w:eastAsia="Microsoft JhengHei" w:hint="default"/>
                <w:sz w:val="15"/>
                <w:szCs w:val="15"/>
              </w:rPr>
            </w:r>
          </w:p>
        </w:tc>
        <w:tc>
          <w:tcPr>
            <w:tcW w:w="1954" w:type="dxa"/>
            <w:vMerge w:val="restart"/>
            <w:tcBorders>
              <w:top w:val="nil" w:sz="6" w:space="0" w:color="auto"/>
              <w:left w:val="nil" w:sz="6" w:space="0" w:color="auto"/>
              <w:right w:val="nil" w:sz="6" w:space="0" w:color="auto"/>
            </w:tcBorders>
          </w:tcPr>
          <w:p>
            <w:pPr>
              <w:pStyle w:val="TableParagraph"/>
              <w:spacing w:line="372" w:lineRule="auto" w:before="36"/>
              <w:ind w:left="82" w:right="80" w:firstLine="216"/>
              <w:jc w:val="left"/>
              <w:rPr>
                <w:rFonts w:ascii="宋体" w:hAnsi="宋体" w:cs="宋体" w:eastAsia="宋体" w:hint="default"/>
                <w:sz w:val="15"/>
                <w:szCs w:val="15"/>
              </w:rPr>
            </w:pPr>
            <w:r>
              <w:rPr>
                <w:rFonts w:ascii="宋体" w:hAnsi="宋体" w:cs="宋体" w:eastAsia="宋体" w:hint="default"/>
                <w:sz w:val="15"/>
                <w:szCs w:val="15"/>
              </w:rPr>
              <w:t>电磁屏蔽：吸波片； </w:t>
            </w:r>
            <w:r>
              <w:rPr>
                <w:rFonts w:ascii="宋体" w:hAnsi="宋体" w:cs="宋体" w:eastAsia="宋体" w:hint="default"/>
                <w:spacing w:val="-2"/>
                <w:sz w:val="15"/>
                <w:szCs w:val="15"/>
              </w:rPr>
              <w:t>导热：中档机</w:t>
            </w:r>
            <w:r>
              <w:rPr>
                <w:rFonts w:ascii="Times New Roman" w:hAnsi="Times New Roman" w:cs="Times New Roman" w:eastAsia="Times New Roman" w:hint="default"/>
                <w:spacing w:val="-2"/>
                <w:sz w:val="15"/>
                <w:szCs w:val="15"/>
              </w:rPr>
              <w:t>-</w:t>
            </w:r>
            <w:r>
              <w:rPr>
                <w:rFonts w:ascii="宋体" w:hAnsi="宋体" w:cs="宋体" w:eastAsia="宋体" w:hint="default"/>
                <w:spacing w:val="-2"/>
                <w:sz w:val="15"/>
                <w:szCs w:val="15"/>
              </w:rPr>
              <w:t>石墨</w:t>
            </w:r>
            <w:r>
              <w:rPr>
                <w:rFonts w:ascii="Times New Roman" w:hAnsi="Times New Roman" w:cs="Times New Roman" w:eastAsia="Times New Roman" w:hint="default"/>
                <w:spacing w:val="-2"/>
                <w:sz w:val="15"/>
                <w:szCs w:val="15"/>
              </w:rPr>
              <w:t>+</w:t>
            </w:r>
            <w:r>
              <w:rPr>
                <w:rFonts w:ascii="宋体" w:hAnsi="宋体" w:cs="宋体" w:eastAsia="宋体" w:hint="default"/>
                <w:spacing w:val="-2"/>
                <w:sz w:val="15"/>
                <w:szCs w:val="15"/>
              </w:rPr>
              <w:t>铜箔；</w:t>
            </w:r>
            <w:r>
              <w:rPr>
                <w:rFonts w:ascii="宋体" w:hAnsi="宋体" w:cs="宋体" w:eastAsia="宋体" w:hint="default"/>
                <w:sz w:val="15"/>
                <w:szCs w:val="15"/>
              </w:rPr>
              <w:t> </w:t>
            </w:r>
            <w:r>
              <w:rPr>
                <w:rFonts w:ascii="宋体" w:hAnsi="宋体" w:cs="宋体" w:eastAsia="宋体" w:hint="default"/>
                <w:sz w:val="15"/>
                <w:szCs w:val="15"/>
              </w:rPr>
            </w:r>
            <w:r>
              <w:rPr>
                <w:rFonts w:ascii="宋体" w:hAnsi="宋体" w:cs="宋体" w:eastAsia="宋体" w:hint="default"/>
                <w:spacing w:val="-2"/>
                <w:sz w:val="15"/>
                <w:szCs w:val="15"/>
              </w:rPr>
              <w:t>旗舰机</w:t>
            </w:r>
            <w:r>
              <w:rPr>
                <w:rFonts w:ascii="Times New Roman" w:hAnsi="Times New Roman" w:cs="Times New Roman" w:eastAsia="Times New Roman" w:hint="default"/>
                <w:spacing w:val="-2"/>
                <w:sz w:val="15"/>
                <w:szCs w:val="15"/>
              </w:rPr>
              <w:t>-</w:t>
            </w:r>
            <w:r>
              <w:rPr>
                <w:rFonts w:ascii="宋体" w:hAnsi="宋体" w:cs="宋体" w:eastAsia="宋体" w:hint="default"/>
                <w:spacing w:val="-2"/>
                <w:sz w:val="15"/>
                <w:szCs w:val="15"/>
              </w:rPr>
              <w:t>液冷（热管）</w:t>
            </w:r>
            <w:r>
              <w:rPr>
                <w:rFonts w:ascii="Times New Roman" w:hAnsi="Times New Roman" w:cs="Times New Roman" w:eastAsia="Times New Roman" w:hint="default"/>
                <w:spacing w:val="-2"/>
                <w:sz w:val="15"/>
                <w:szCs w:val="15"/>
              </w:rPr>
              <w:t>+</w:t>
            </w:r>
            <w:r>
              <w:rPr>
                <w:rFonts w:ascii="宋体" w:hAnsi="宋体" w:cs="宋体" w:eastAsia="宋体" w:hint="default"/>
                <w:spacing w:val="-2"/>
                <w:sz w:val="15"/>
                <w:szCs w:val="15"/>
              </w:rPr>
              <w:t>石墨</w:t>
            </w:r>
          </w:p>
        </w:tc>
        <w:tc>
          <w:tcPr>
            <w:tcW w:w="1317" w:type="dxa"/>
            <w:tcBorders>
              <w:top w:val="nil" w:sz="6" w:space="0" w:color="auto"/>
              <w:left w:val="nil" w:sz="6" w:space="0" w:color="auto"/>
              <w:bottom w:val="nil" w:sz="6" w:space="0" w:color="auto"/>
              <w:right w:val="nil" w:sz="6" w:space="0" w:color="auto"/>
            </w:tcBorders>
          </w:tcPr>
          <w:p>
            <w:pPr/>
          </w:p>
        </w:tc>
        <w:tc>
          <w:tcPr>
            <w:tcW w:w="2083" w:type="dxa"/>
            <w:vMerge w:val="restart"/>
            <w:tcBorders>
              <w:top w:val="nil" w:sz="6" w:space="0" w:color="auto"/>
              <w:left w:val="nil" w:sz="6" w:space="0" w:color="auto"/>
              <w:right w:val="nil" w:sz="6" w:space="0" w:color="auto"/>
            </w:tcBorders>
          </w:tcPr>
          <w:p>
            <w:pPr>
              <w:pStyle w:val="TableParagraph"/>
              <w:spacing w:line="372" w:lineRule="auto" w:before="36"/>
              <w:ind w:left="83" w:right="10"/>
              <w:jc w:val="center"/>
              <w:rPr>
                <w:rFonts w:ascii="宋体" w:hAnsi="宋体" w:cs="宋体" w:eastAsia="宋体" w:hint="default"/>
                <w:sz w:val="15"/>
                <w:szCs w:val="15"/>
              </w:rPr>
            </w:pPr>
            <w:r>
              <w:rPr>
                <w:rFonts w:ascii="宋体" w:hAnsi="宋体" w:cs="宋体" w:eastAsia="宋体" w:hint="default"/>
                <w:sz w:val="15"/>
                <w:szCs w:val="15"/>
              </w:rPr>
              <w:t>电磁屏蔽：材料升级； </w:t>
            </w:r>
            <w:r>
              <w:rPr>
                <w:rFonts w:ascii="宋体" w:hAnsi="宋体" w:cs="宋体" w:eastAsia="宋体" w:hint="default"/>
                <w:spacing w:val="-2"/>
                <w:sz w:val="15"/>
                <w:szCs w:val="15"/>
              </w:rPr>
              <w:t>导热：旗舰机</w:t>
            </w:r>
            <w:r>
              <w:rPr>
                <w:rFonts w:ascii="Times New Roman" w:hAnsi="Times New Roman" w:cs="Times New Roman" w:eastAsia="Times New Roman" w:hint="default"/>
                <w:spacing w:val="-2"/>
                <w:sz w:val="15"/>
                <w:szCs w:val="15"/>
              </w:rPr>
              <w:t>--</w:t>
            </w:r>
            <w:r>
              <w:rPr>
                <w:rFonts w:ascii="宋体" w:hAnsi="宋体" w:cs="宋体" w:eastAsia="宋体" w:hint="default"/>
                <w:spacing w:val="-2"/>
                <w:sz w:val="15"/>
                <w:szCs w:val="15"/>
              </w:rPr>
              <w:t>液冷（热管）</w:t>
            </w:r>
            <w:r>
              <w:rPr>
                <w:rFonts w:ascii="Times New Roman" w:hAnsi="Times New Roman" w:cs="Times New Roman" w:eastAsia="Times New Roman" w:hint="default"/>
                <w:spacing w:val="-2"/>
                <w:sz w:val="15"/>
                <w:szCs w:val="15"/>
              </w:rPr>
              <w:t>+</w:t>
            </w:r>
            <w:r>
              <w:rPr>
                <w:rFonts w:ascii="Times New Roman" w:hAnsi="Times New Roman" w:cs="Times New Roman" w:eastAsia="Times New Roman" w:hint="default"/>
                <w:sz w:val="15"/>
                <w:szCs w:val="15"/>
              </w:rPr>
              <w:t> </w:t>
            </w:r>
            <w:r>
              <w:rPr>
                <w:rFonts w:ascii="宋体" w:hAnsi="宋体" w:cs="宋体" w:eastAsia="宋体" w:hint="default"/>
                <w:sz w:val="15"/>
                <w:szCs w:val="15"/>
              </w:rPr>
              <w:t>铜片</w:t>
            </w:r>
            <w:r>
              <w:rPr>
                <w:rFonts w:ascii="Times New Roman" w:hAnsi="Times New Roman" w:cs="Times New Roman" w:eastAsia="Times New Roman" w:hint="default"/>
                <w:sz w:val="15"/>
                <w:szCs w:val="15"/>
              </w:rPr>
              <w:t>/</w:t>
            </w:r>
            <w:r>
              <w:rPr>
                <w:rFonts w:ascii="宋体" w:hAnsi="宋体" w:cs="宋体" w:eastAsia="宋体" w:hint="default"/>
                <w:sz w:val="15"/>
                <w:szCs w:val="15"/>
              </w:rPr>
              <w:t>石墨</w:t>
            </w:r>
          </w:p>
        </w:tc>
        <w:tc>
          <w:tcPr>
            <w:tcW w:w="1201"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left="189" w:right="0"/>
              <w:jc w:val="center"/>
              <w:rPr>
                <w:rFonts w:ascii="宋体" w:hAnsi="宋体" w:cs="宋体" w:eastAsia="宋体" w:hint="default"/>
                <w:sz w:val="15"/>
                <w:szCs w:val="15"/>
              </w:rPr>
            </w:pPr>
            <w:r>
              <w:rPr>
                <w:rFonts w:ascii="Times New Roman" w:hAnsi="Times New Roman" w:cs="Times New Roman" w:eastAsia="Times New Roman" w:hint="default"/>
                <w:sz w:val="15"/>
                <w:szCs w:val="15"/>
              </w:rPr>
              <w:t>5-8</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美金</w:t>
            </w:r>
          </w:p>
        </w:tc>
        <w:tc>
          <w:tcPr>
            <w:tcW w:w="162" w:type="dxa"/>
            <w:vMerge w:val="restart"/>
            <w:tcBorders>
              <w:top w:val="nil" w:sz="6" w:space="0" w:color="auto"/>
              <w:left w:val="nil" w:sz="6" w:space="0" w:color="auto"/>
              <w:right w:val="nil" w:sz="6" w:space="0" w:color="auto"/>
            </w:tcBorders>
          </w:tcPr>
          <w:p>
            <w:pPr/>
          </w:p>
        </w:tc>
        <w:tc>
          <w:tcPr>
            <w:tcW w:w="1681" w:type="dxa"/>
            <w:vMerge w:val="restart"/>
            <w:tcBorders>
              <w:top w:val="nil" w:sz="6" w:space="0" w:color="auto"/>
              <w:left w:val="nil" w:sz="6" w:space="0" w:color="auto"/>
              <w:right w:val="nil" w:sz="6" w:space="0" w:color="auto"/>
            </w:tcBorders>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381" w:lineRule="auto"/>
              <w:ind w:left="301" w:right="24" w:hanging="300"/>
              <w:jc w:val="left"/>
              <w:rPr>
                <w:rFonts w:ascii="宋体" w:hAnsi="宋体" w:cs="宋体" w:eastAsia="宋体" w:hint="default"/>
                <w:sz w:val="15"/>
                <w:szCs w:val="15"/>
              </w:rPr>
            </w:pPr>
            <w:r>
              <w:rPr>
                <w:rFonts w:ascii="宋体" w:hAnsi="宋体" w:cs="宋体" w:eastAsia="宋体" w:hint="default"/>
                <w:spacing w:val="-2"/>
                <w:sz w:val="15"/>
                <w:szCs w:val="15"/>
              </w:rPr>
              <w:t>飞荣达、中石科技、碳元</w:t>
            </w:r>
            <w:r>
              <w:rPr>
                <w:rFonts w:ascii="宋体" w:hAnsi="宋体" w:cs="宋体" w:eastAsia="宋体" w:hint="default"/>
                <w:sz w:val="15"/>
                <w:szCs w:val="15"/>
              </w:rPr>
              <w:t> </w:t>
            </w:r>
            <w:r>
              <w:rPr>
                <w:rFonts w:ascii="宋体" w:hAnsi="宋体" w:cs="宋体" w:eastAsia="宋体" w:hint="default"/>
                <w:sz w:val="15"/>
                <w:szCs w:val="15"/>
              </w:rPr>
              <w:t>科技、合力泰等</w:t>
            </w:r>
          </w:p>
        </w:tc>
      </w:tr>
      <w:tr>
        <w:trPr>
          <w:trHeight w:val="541" w:hRule="exact"/>
        </w:trPr>
        <w:tc>
          <w:tcPr>
            <w:tcW w:w="1016" w:type="dxa"/>
            <w:vMerge/>
            <w:tcBorders>
              <w:left w:val="nil" w:sz="6" w:space="0" w:color="auto"/>
              <w:bottom w:val="nil" w:sz="6" w:space="0" w:color="auto"/>
              <w:right w:val="nil" w:sz="6" w:space="0" w:color="auto"/>
            </w:tcBorders>
          </w:tcPr>
          <w:p>
            <w:pPr/>
          </w:p>
        </w:tc>
        <w:tc>
          <w:tcPr>
            <w:tcW w:w="1954" w:type="dxa"/>
            <w:vMerge/>
            <w:tcBorders>
              <w:left w:val="nil" w:sz="6" w:space="0" w:color="auto"/>
              <w:bottom w:val="nil" w:sz="6" w:space="0" w:color="auto"/>
              <w:right w:val="nil" w:sz="6" w:space="0" w:color="auto"/>
            </w:tcBorders>
          </w:tcPr>
          <w:p>
            <w:pPr/>
          </w:p>
        </w:tc>
        <w:tc>
          <w:tcPr>
            <w:tcW w:w="1317" w:type="dxa"/>
            <w:tcBorders>
              <w:top w:val="nil" w:sz="6" w:space="0" w:color="auto"/>
              <w:left w:val="nil" w:sz="6" w:space="0" w:color="auto"/>
              <w:bottom w:val="nil" w:sz="6" w:space="0" w:color="auto"/>
              <w:right w:val="nil" w:sz="6" w:space="0" w:color="auto"/>
            </w:tcBorders>
          </w:tcPr>
          <w:p>
            <w:pPr>
              <w:pStyle w:val="TableParagraph"/>
              <w:spacing w:line="161" w:lineRule="exact"/>
              <w:ind w:right="0"/>
              <w:jc w:val="center"/>
              <w:rPr>
                <w:rFonts w:ascii="宋体" w:hAnsi="宋体" w:cs="宋体" w:eastAsia="宋体" w:hint="default"/>
                <w:sz w:val="15"/>
                <w:szCs w:val="15"/>
              </w:rPr>
            </w:pPr>
            <w:r>
              <w:rPr>
                <w:rFonts w:ascii="Times New Roman" w:hAnsi="Times New Roman" w:cs="Times New Roman" w:eastAsia="Times New Roman" w:hint="default"/>
                <w:sz w:val="15"/>
                <w:szCs w:val="15"/>
              </w:rPr>
              <w:t>2-5</w:t>
            </w:r>
            <w:r>
              <w:rPr>
                <w:rFonts w:ascii="Times New Roman" w:hAnsi="Times New Roman" w:cs="Times New Roman" w:eastAsia="Times New Roman" w:hint="default"/>
                <w:spacing w:val="1"/>
                <w:sz w:val="15"/>
                <w:szCs w:val="15"/>
              </w:rPr>
              <w:t> </w:t>
            </w:r>
            <w:r>
              <w:rPr>
                <w:rFonts w:ascii="宋体" w:hAnsi="宋体" w:cs="宋体" w:eastAsia="宋体" w:hint="default"/>
                <w:sz w:val="15"/>
                <w:szCs w:val="15"/>
              </w:rPr>
              <w:t>美金</w:t>
            </w:r>
          </w:p>
        </w:tc>
        <w:tc>
          <w:tcPr>
            <w:tcW w:w="2083" w:type="dxa"/>
            <w:vMerge/>
            <w:tcBorders>
              <w:left w:val="nil" w:sz="6" w:space="0" w:color="auto"/>
              <w:bottom w:val="nil" w:sz="6" w:space="0" w:color="auto"/>
              <w:right w:val="nil" w:sz="6" w:space="0" w:color="auto"/>
            </w:tcBorders>
          </w:tcPr>
          <w:p>
            <w:pPr/>
          </w:p>
        </w:tc>
        <w:tc>
          <w:tcPr>
            <w:tcW w:w="1201" w:type="dxa"/>
            <w:tcBorders>
              <w:top w:val="nil" w:sz="6" w:space="0" w:color="auto"/>
              <w:left w:val="nil" w:sz="6" w:space="0" w:color="auto"/>
              <w:bottom w:val="nil" w:sz="6" w:space="0" w:color="auto"/>
              <w:right w:val="nil" w:sz="6" w:space="0" w:color="auto"/>
            </w:tcBorders>
          </w:tcPr>
          <w:p>
            <w:pPr/>
          </w:p>
        </w:tc>
        <w:tc>
          <w:tcPr>
            <w:tcW w:w="162" w:type="dxa"/>
            <w:vMerge/>
            <w:tcBorders>
              <w:left w:val="nil" w:sz="6" w:space="0" w:color="auto"/>
              <w:bottom w:val="nil" w:sz="6" w:space="0" w:color="auto"/>
              <w:right w:val="nil" w:sz="6" w:space="0" w:color="auto"/>
            </w:tcBorders>
          </w:tcPr>
          <w:p>
            <w:pPr/>
          </w:p>
        </w:tc>
        <w:tc>
          <w:tcPr>
            <w:tcW w:w="1681" w:type="dxa"/>
            <w:vMerge/>
            <w:tcBorders>
              <w:left w:val="nil" w:sz="6" w:space="0" w:color="auto"/>
              <w:bottom w:val="nil" w:sz="6" w:space="0" w:color="auto"/>
              <w:right w:val="nil" w:sz="6" w:space="0" w:color="auto"/>
            </w:tcBorders>
          </w:tcPr>
          <w:p>
            <w:pPr/>
          </w:p>
        </w:tc>
      </w:tr>
      <w:tr>
        <w:trPr>
          <w:trHeight w:val="1565" w:hRule="exact"/>
        </w:trPr>
        <w:tc>
          <w:tcPr>
            <w:tcW w:w="1016"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ind w:right="0"/>
              <w:jc w:val="left"/>
              <w:rPr>
                <w:rFonts w:ascii="Microsoft JhengHei" w:hAnsi="Microsoft JhengHei" w:cs="Microsoft JhengHei" w:eastAsia="Microsoft JhengHei" w:hint="default"/>
                <w:b/>
                <w:bCs/>
                <w:sz w:val="14"/>
                <w:szCs w:val="14"/>
              </w:rPr>
            </w:pPr>
          </w:p>
          <w:p>
            <w:pPr>
              <w:pStyle w:val="TableParagraph"/>
              <w:spacing w:line="240" w:lineRule="auto"/>
              <w:ind w:right="0"/>
              <w:jc w:val="left"/>
              <w:rPr>
                <w:rFonts w:ascii="Microsoft JhengHei" w:hAnsi="Microsoft JhengHei" w:cs="Microsoft JhengHei" w:eastAsia="Microsoft JhengHei" w:hint="default"/>
                <w:b/>
                <w:bCs/>
                <w:sz w:val="14"/>
                <w:szCs w:val="14"/>
              </w:rPr>
            </w:pPr>
          </w:p>
          <w:p>
            <w:pPr>
              <w:pStyle w:val="TableParagraph"/>
              <w:spacing w:line="240" w:lineRule="auto" w:before="1"/>
              <w:ind w:right="0"/>
              <w:jc w:val="left"/>
              <w:rPr>
                <w:rFonts w:ascii="Microsoft JhengHei" w:hAnsi="Microsoft JhengHei" w:cs="Microsoft JhengHei" w:eastAsia="Microsoft JhengHei" w:hint="default"/>
                <w:b/>
                <w:bCs/>
                <w:sz w:val="12"/>
                <w:szCs w:val="12"/>
              </w:rPr>
            </w:pPr>
          </w:p>
          <w:p>
            <w:pPr>
              <w:pStyle w:val="TableParagraph"/>
              <w:spacing w:line="240" w:lineRule="auto"/>
              <w:ind w:left="17" w:right="0"/>
              <w:jc w:val="center"/>
              <w:rPr>
                <w:rFonts w:ascii="Times New Roman" w:hAnsi="Times New Roman" w:cs="Times New Roman" w:eastAsia="Times New Roman" w:hint="default"/>
                <w:sz w:val="15"/>
                <w:szCs w:val="15"/>
              </w:rPr>
            </w:pPr>
            <w:r>
              <w:rPr>
                <w:rFonts w:ascii="Times New Roman"/>
                <w:b/>
                <w:sz w:val="15"/>
              </w:rPr>
              <w:t>PCB</w:t>
            </w:r>
            <w:r>
              <w:rPr>
                <w:rFonts w:ascii="Times New Roman"/>
                <w:sz w:val="15"/>
              </w:rPr>
            </w:r>
          </w:p>
        </w:tc>
        <w:tc>
          <w:tcPr>
            <w:tcW w:w="1954"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360" w:lineRule="auto"/>
              <w:ind w:left="58" w:right="61"/>
              <w:jc w:val="center"/>
              <w:rPr>
                <w:rFonts w:ascii="宋体" w:hAnsi="宋体" w:cs="宋体" w:eastAsia="宋体" w:hint="default"/>
                <w:sz w:val="15"/>
                <w:szCs w:val="15"/>
              </w:rPr>
            </w:pPr>
            <w:r>
              <w:rPr>
                <w:rFonts w:ascii="宋体" w:hAnsi="宋体" w:cs="宋体" w:eastAsia="宋体" w:hint="default"/>
                <w:sz w:val="15"/>
                <w:szCs w:val="15"/>
              </w:rPr>
              <w:t>主板</w:t>
            </w:r>
            <w:r>
              <w:rPr>
                <w:rFonts w:ascii="宋体" w:hAnsi="宋体" w:cs="宋体" w:eastAsia="宋体" w:hint="default"/>
                <w:spacing w:val="-48"/>
                <w:sz w:val="15"/>
                <w:szCs w:val="15"/>
              </w:rPr>
              <w:t> </w:t>
            </w:r>
            <w:r>
              <w:rPr>
                <w:rFonts w:ascii="Times New Roman" w:hAnsi="Times New Roman" w:cs="Times New Roman" w:eastAsia="Times New Roman" w:hint="default"/>
                <w:sz w:val="15"/>
                <w:szCs w:val="15"/>
              </w:rPr>
              <w:t>PCB</w:t>
            </w:r>
            <w:r>
              <w:rPr>
                <w:rFonts w:ascii="宋体" w:hAnsi="宋体" w:cs="宋体" w:eastAsia="宋体" w:hint="default"/>
                <w:sz w:val="15"/>
                <w:szCs w:val="15"/>
              </w:rPr>
              <w:t>：</w:t>
            </w:r>
            <w:r>
              <w:rPr>
                <w:rFonts w:ascii="Times New Roman" w:hAnsi="Times New Roman" w:cs="Times New Roman" w:eastAsia="Times New Roman" w:hint="default"/>
                <w:sz w:val="15"/>
                <w:szCs w:val="15"/>
              </w:rPr>
              <w:t>Any-layer HDI</w:t>
            </w:r>
            <w:r>
              <w:rPr>
                <w:rFonts w:ascii="宋体" w:hAnsi="宋体" w:cs="宋体" w:eastAsia="宋体" w:hint="default"/>
                <w:sz w:val="15"/>
                <w:szCs w:val="15"/>
              </w:rPr>
              <w:t>、 类载板</w:t>
            </w:r>
            <w:r>
              <w:rPr>
                <w:rFonts w:ascii="宋体" w:hAnsi="宋体" w:cs="宋体" w:eastAsia="宋体" w:hint="default"/>
                <w:spacing w:val="-36"/>
                <w:sz w:val="15"/>
                <w:szCs w:val="15"/>
              </w:rPr>
              <w:t> </w:t>
            </w:r>
            <w:r>
              <w:rPr>
                <w:rFonts w:ascii="Times New Roman" w:hAnsi="Times New Roman" w:cs="Times New Roman" w:eastAsia="Times New Roman" w:hint="default"/>
                <w:sz w:val="15"/>
                <w:szCs w:val="15"/>
              </w:rPr>
              <w:t>8-12 </w:t>
            </w:r>
            <w:r>
              <w:rPr>
                <w:rFonts w:ascii="宋体" w:hAnsi="宋体" w:cs="宋体" w:eastAsia="宋体" w:hint="default"/>
                <w:spacing w:val="-3"/>
                <w:sz w:val="15"/>
                <w:szCs w:val="15"/>
              </w:rPr>
              <w:t>层；</w:t>
            </w:r>
            <w:r>
              <w:rPr>
                <w:rFonts w:ascii="宋体" w:hAnsi="宋体" w:cs="宋体" w:eastAsia="宋体" w:hint="default"/>
                <w:sz w:val="15"/>
                <w:szCs w:val="15"/>
              </w:rPr>
            </w:r>
          </w:p>
          <w:p>
            <w:pPr>
              <w:pStyle w:val="TableParagraph"/>
              <w:spacing w:line="240" w:lineRule="auto" w:before="21"/>
              <w:ind w:right="0"/>
              <w:jc w:val="center"/>
              <w:rPr>
                <w:rFonts w:ascii="宋体" w:hAnsi="宋体" w:cs="宋体" w:eastAsia="宋体" w:hint="default"/>
                <w:sz w:val="15"/>
                <w:szCs w:val="15"/>
              </w:rPr>
            </w:pPr>
            <w:r>
              <w:rPr>
                <w:rFonts w:ascii="宋体" w:hAnsi="宋体" w:cs="宋体" w:eastAsia="宋体" w:hint="default"/>
                <w:sz w:val="15"/>
                <w:szCs w:val="15"/>
              </w:rPr>
              <w:t>材料：</w:t>
            </w:r>
            <w:r>
              <w:rPr>
                <w:rFonts w:ascii="Times New Roman" w:hAnsi="Times New Roman" w:cs="Times New Roman" w:eastAsia="Times New Roman" w:hint="default"/>
                <w:sz w:val="15"/>
                <w:szCs w:val="15"/>
              </w:rPr>
              <w:t>FR-4</w:t>
            </w:r>
            <w:r>
              <w:rPr>
                <w:rFonts w:ascii="宋体" w:hAnsi="宋体" w:cs="宋体" w:eastAsia="宋体" w:hint="default"/>
                <w:sz w:val="15"/>
                <w:szCs w:val="15"/>
              </w:rPr>
              <w:t>，</w:t>
            </w:r>
            <w:r>
              <w:rPr>
                <w:rFonts w:ascii="Times New Roman" w:hAnsi="Times New Roman" w:cs="Times New Roman" w:eastAsia="Times New Roman" w:hint="default"/>
                <w:sz w:val="15"/>
                <w:szCs w:val="15"/>
              </w:rPr>
              <w:t>FR-4</w:t>
            </w:r>
            <w:r>
              <w:rPr>
                <w:rFonts w:ascii="Times New Roman" w:hAnsi="Times New Roman" w:cs="Times New Roman" w:eastAsia="Times New Roman" w:hint="default"/>
                <w:spacing w:val="-3"/>
                <w:sz w:val="15"/>
                <w:szCs w:val="15"/>
              </w:rPr>
              <w:t> </w:t>
            </w:r>
            <w:r>
              <w:rPr>
                <w:rFonts w:ascii="宋体" w:hAnsi="宋体" w:cs="宋体" w:eastAsia="宋体" w:hint="default"/>
                <w:sz w:val="15"/>
                <w:szCs w:val="15"/>
              </w:rPr>
              <w:t>改性（高</w:t>
            </w:r>
          </w:p>
          <w:p>
            <w:pPr>
              <w:pStyle w:val="TableParagraph"/>
              <w:spacing w:line="240" w:lineRule="auto" w:before="104"/>
              <w:ind w:right="0"/>
              <w:jc w:val="center"/>
              <w:rPr>
                <w:rFonts w:ascii="宋体" w:hAnsi="宋体" w:cs="宋体" w:eastAsia="宋体" w:hint="default"/>
                <w:sz w:val="15"/>
                <w:szCs w:val="15"/>
              </w:rPr>
            </w:pPr>
            <w:r>
              <w:rPr>
                <w:rFonts w:ascii="Times New Roman" w:hAnsi="Times New Roman" w:cs="Times New Roman" w:eastAsia="Times New Roman" w:hint="default"/>
                <w:sz w:val="15"/>
                <w:szCs w:val="15"/>
              </w:rPr>
              <w:t>Tg</w:t>
            </w:r>
            <w:r>
              <w:rPr>
                <w:rFonts w:ascii="宋体" w:hAnsi="宋体" w:cs="宋体" w:eastAsia="宋体" w:hint="default"/>
                <w:sz w:val="15"/>
                <w:szCs w:val="15"/>
              </w:rPr>
              <w:t>、无卤、高刚性）</w:t>
            </w:r>
          </w:p>
        </w:tc>
        <w:tc>
          <w:tcPr>
            <w:tcW w:w="1317"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ind w:right="0"/>
              <w:jc w:val="left"/>
              <w:rPr>
                <w:rFonts w:ascii="Microsoft JhengHei" w:hAnsi="Microsoft JhengHei" w:cs="Microsoft JhengHei" w:eastAsia="Microsoft JhengHei" w:hint="default"/>
                <w:b/>
                <w:bCs/>
                <w:sz w:val="16"/>
                <w:szCs w:val="16"/>
              </w:rPr>
            </w:pPr>
          </w:p>
          <w:p>
            <w:pPr>
              <w:pStyle w:val="TableParagraph"/>
              <w:spacing w:line="240" w:lineRule="auto" w:before="16"/>
              <w:ind w:right="0"/>
              <w:jc w:val="left"/>
              <w:rPr>
                <w:rFonts w:ascii="Microsoft JhengHei" w:hAnsi="Microsoft JhengHei" w:cs="Microsoft JhengHei" w:eastAsia="Microsoft JhengHei" w:hint="default"/>
                <w:b/>
                <w:bCs/>
                <w:sz w:val="21"/>
                <w:szCs w:val="21"/>
              </w:rPr>
            </w:pPr>
          </w:p>
          <w:p>
            <w:pPr>
              <w:pStyle w:val="TableParagraph"/>
              <w:spacing w:line="240" w:lineRule="auto"/>
              <w:ind w:right="1"/>
              <w:jc w:val="center"/>
              <w:rPr>
                <w:rFonts w:ascii="宋体" w:hAnsi="宋体" w:cs="宋体" w:eastAsia="宋体" w:hint="default"/>
                <w:sz w:val="15"/>
                <w:szCs w:val="15"/>
              </w:rPr>
            </w:pPr>
            <w:r>
              <w:rPr>
                <w:rFonts w:ascii="Times New Roman" w:hAnsi="Times New Roman" w:cs="Times New Roman" w:eastAsia="Times New Roman" w:hint="default"/>
                <w:sz w:val="15"/>
                <w:szCs w:val="15"/>
              </w:rPr>
              <w:t>12-15</w:t>
            </w:r>
            <w:r>
              <w:rPr>
                <w:rFonts w:ascii="Times New Roman" w:hAnsi="Times New Roman" w:cs="Times New Roman" w:eastAsia="Times New Roman" w:hint="default"/>
                <w:spacing w:val="1"/>
                <w:sz w:val="15"/>
                <w:szCs w:val="15"/>
              </w:rPr>
              <w:t> </w:t>
            </w:r>
            <w:r>
              <w:rPr>
                <w:rFonts w:ascii="宋体" w:hAnsi="宋体" w:cs="宋体" w:eastAsia="宋体" w:hint="default"/>
                <w:spacing w:val="-3"/>
                <w:sz w:val="15"/>
                <w:szCs w:val="15"/>
              </w:rPr>
              <w:t>美金</w:t>
            </w:r>
            <w:r>
              <w:rPr>
                <w:rFonts w:ascii="宋体" w:hAnsi="宋体" w:cs="宋体" w:eastAsia="宋体" w:hint="default"/>
                <w:sz w:val="15"/>
                <w:szCs w:val="15"/>
              </w:rPr>
            </w:r>
          </w:p>
        </w:tc>
        <w:tc>
          <w:tcPr>
            <w:tcW w:w="2083"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36"/>
              <w:ind w:left="71" w:right="0"/>
              <w:jc w:val="center"/>
              <w:rPr>
                <w:rFonts w:ascii="Times New Roman" w:hAnsi="Times New Roman" w:cs="Times New Roman" w:eastAsia="Times New Roman" w:hint="default"/>
                <w:sz w:val="15"/>
                <w:szCs w:val="15"/>
              </w:rPr>
            </w:pPr>
            <w:r>
              <w:rPr>
                <w:rFonts w:ascii="宋体" w:hAnsi="宋体" w:cs="宋体" w:eastAsia="宋体" w:hint="default"/>
                <w:w w:val="100"/>
                <w:sz w:val="15"/>
                <w:szCs w:val="15"/>
              </w:rPr>
              <w:t>任意</w:t>
            </w:r>
            <w:r>
              <w:rPr>
                <w:rFonts w:ascii="宋体" w:hAnsi="宋体" w:cs="宋体" w:eastAsia="宋体" w:hint="default"/>
                <w:spacing w:val="-3"/>
                <w:w w:val="100"/>
                <w:sz w:val="15"/>
                <w:szCs w:val="15"/>
              </w:rPr>
              <w:t>层</w:t>
            </w:r>
            <w:r>
              <w:rPr>
                <w:rFonts w:ascii="宋体" w:hAnsi="宋体" w:cs="宋体" w:eastAsia="宋体" w:hint="default"/>
                <w:w w:val="100"/>
                <w:sz w:val="15"/>
                <w:szCs w:val="15"/>
              </w:rPr>
              <w:t>互</w:t>
            </w:r>
            <w:r>
              <w:rPr>
                <w:rFonts w:ascii="宋体" w:hAnsi="宋体" w:cs="宋体" w:eastAsia="宋体" w:hint="default"/>
                <w:spacing w:val="-3"/>
                <w:w w:val="100"/>
                <w:sz w:val="15"/>
                <w:szCs w:val="15"/>
              </w:rPr>
              <w:t>联</w:t>
            </w:r>
            <w:r>
              <w:rPr>
                <w:rFonts w:ascii="宋体" w:hAnsi="宋体" w:cs="宋体" w:eastAsia="宋体" w:hint="default"/>
                <w:spacing w:val="-2"/>
                <w:w w:val="100"/>
                <w:sz w:val="15"/>
                <w:szCs w:val="15"/>
              </w:rPr>
              <w:t>（</w:t>
            </w:r>
            <w:r>
              <w:rPr>
                <w:rFonts w:ascii="Times New Roman" w:hAnsi="Times New Roman" w:cs="Times New Roman" w:eastAsia="Times New Roman" w:hint="default"/>
                <w:spacing w:val="1"/>
                <w:w w:val="100"/>
                <w:sz w:val="15"/>
                <w:szCs w:val="15"/>
              </w:rPr>
              <w:t>6</w:t>
            </w:r>
            <w:r>
              <w:rPr>
                <w:rFonts w:ascii="Times New Roman" w:hAnsi="Times New Roman" w:cs="Times New Roman" w:eastAsia="Times New Roman" w:hint="default"/>
                <w:spacing w:val="-3"/>
                <w:w w:val="100"/>
                <w:sz w:val="15"/>
                <w:szCs w:val="15"/>
              </w:rPr>
              <w:t>-</w:t>
            </w:r>
            <w:r>
              <w:rPr>
                <w:rFonts w:ascii="Times New Roman" w:hAnsi="Times New Roman" w:cs="Times New Roman" w:eastAsia="Times New Roman" w:hint="default"/>
                <w:spacing w:val="-2"/>
                <w:w w:val="100"/>
                <w:sz w:val="15"/>
                <w:szCs w:val="15"/>
              </w:rPr>
              <w:t>1</w:t>
            </w:r>
            <w:r>
              <w:rPr>
                <w:rFonts w:ascii="Times New Roman" w:hAnsi="Times New Roman" w:cs="Times New Roman" w:eastAsia="Times New Roman" w:hint="default"/>
                <w:w w:val="100"/>
                <w:sz w:val="15"/>
                <w:szCs w:val="15"/>
              </w:rPr>
              <w:t>0</w:t>
            </w:r>
            <w:r>
              <w:rPr>
                <w:rFonts w:ascii="Times New Roman" w:hAnsi="Times New Roman" w:cs="Times New Roman" w:eastAsia="Times New Roman" w:hint="default"/>
                <w:spacing w:val="2"/>
                <w:sz w:val="15"/>
                <w:szCs w:val="15"/>
              </w:rPr>
              <w:t> </w:t>
            </w:r>
            <w:r>
              <w:rPr>
                <w:rFonts w:ascii="宋体" w:hAnsi="宋体" w:cs="宋体" w:eastAsia="宋体" w:hint="default"/>
                <w:spacing w:val="-3"/>
                <w:w w:val="100"/>
                <w:sz w:val="15"/>
                <w:szCs w:val="15"/>
              </w:rPr>
              <w:t>层</w:t>
            </w:r>
            <w:r>
              <w:rPr>
                <w:rFonts w:ascii="宋体" w:hAnsi="宋体" w:cs="宋体" w:eastAsia="宋体" w:hint="default"/>
                <w:spacing w:val="-77"/>
                <w:w w:val="100"/>
                <w:sz w:val="15"/>
                <w:szCs w:val="15"/>
              </w:rPr>
              <w:t>）</w:t>
            </w:r>
            <w:r>
              <w:rPr>
                <w:rFonts w:ascii="宋体" w:hAnsi="宋体" w:cs="宋体" w:eastAsia="宋体" w:hint="default"/>
                <w:w w:val="100"/>
                <w:sz w:val="15"/>
                <w:szCs w:val="15"/>
              </w:rPr>
              <w:t>、</w:t>
            </w:r>
            <w:r>
              <w:rPr>
                <w:rFonts w:ascii="宋体" w:hAnsi="宋体" w:cs="宋体" w:eastAsia="宋体" w:hint="default"/>
                <w:spacing w:val="-3"/>
                <w:w w:val="100"/>
                <w:sz w:val="15"/>
                <w:szCs w:val="15"/>
              </w:rPr>
              <w:t>玻</w:t>
            </w:r>
            <w:r>
              <w:rPr>
                <w:rFonts w:ascii="宋体" w:hAnsi="宋体" w:cs="宋体" w:eastAsia="宋体" w:hint="default"/>
                <w:w w:val="100"/>
                <w:sz w:val="15"/>
                <w:szCs w:val="15"/>
              </w:rPr>
              <w:t>璃</w:t>
            </w:r>
            <w:r>
              <w:rPr>
                <w:rFonts w:ascii="宋体" w:hAnsi="宋体" w:cs="宋体" w:eastAsia="宋体" w:hint="default"/>
                <w:spacing w:val="-39"/>
                <w:sz w:val="15"/>
                <w:szCs w:val="15"/>
              </w:rPr>
              <w:t> </w:t>
            </w:r>
            <w:r>
              <w:rPr>
                <w:rFonts w:ascii="Times New Roman" w:hAnsi="Times New Roman" w:cs="Times New Roman" w:eastAsia="Times New Roman" w:hint="default"/>
                <w:w w:val="100"/>
                <w:sz w:val="15"/>
                <w:szCs w:val="15"/>
              </w:rPr>
              <w:t>4</w:t>
            </w:r>
          </w:p>
          <w:p>
            <w:pPr>
              <w:pStyle w:val="TableParagraph"/>
              <w:spacing w:line="240" w:lineRule="auto" w:before="104"/>
              <w:ind w:left="72" w:right="0"/>
              <w:jc w:val="center"/>
              <w:rPr>
                <w:rFonts w:ascii="宋体" w:hAnsi="宋体" w:cs="宋体" w:eastAsia="宋体" w:hint="default"/>
                <w:sz w:val="15"/>
                <w:szCs w:val="15"/>
              </w:rPr>
            </w:pPr>
            <w:r>
              <w:rPr>
                <w:rFonts w:ascii="宋体" w:hAnsi="宋体" w:cs="宋体" w:eastAsia="宋体" w:hint="default"/>
                <w:sz w:val="15"/>
                <w:szCs w:val="15"/>
              </w:rPr>
              <w:t>层、类载板；</w:t>
            </w:r>
          </w:p>
          <w:p>
            <w:pPr>
              <w:pStyle w:val="TableParagraph"/>
              <w:spacing w:line="360" w:lineRule="auto" w:before="115"/>
              <w:ind w:left="52" w:right="-23"/>
              <w:jc w:val="center"/>
              <w:rPr>
                <w:rFonts w:ascii="宋体" w:hAnsi="宋体" w:cs="宋体" w:eastAsia="宋体" w:hint="default"/>
                <w:sz w:val="15"/>
                <w:szCs w:val="15"/>
              </w:rPr>
            </w:pPr>
            <w:r>
              <w:rPr>
                <w:rFonts w:ascii="Times New Roman" w:hAnsi="Times New Roman" w:cs="Times New Roman" w:eastAsia="Times New Roman" w:hint="default"/>
                <w:sz w:val="15"/>
                <w:szCs w:val="15"/>
              </w:rPr>
              <w:t>FR-4 </w:t>
            </w:r>
            <w:r>
              <w:rPr>
                <w:rFonts w:ascii="宋体" w:hAnsi="宋体" w:cs="宋体" w:eastAsia="宋体" w:hint="default"/>
                <w:sz w:val="15"/>
                <w:szCs w:val="15"/>
              </w:rPr>
              <w:t>改性（高</w:t>
            </w:r>
            <w:r>
              <w:rPr>
                <w:rFonts w:ascii="宋体" w:hAnsi="宋体" w:cs="宋体" w:eastAsia="宋体" w:hint="default"/>
                <w:spacing w:val="-42"/>
                <w:sz w:val="15"/>
                <w:szCs w:val="15"/>
              </w:rPr>
              <w:t> </w:t>
            </w:r>
            <w:r>
              <w:rPr>
                <w:rFonts w:ascii="Times New Roman" w:hAnsi="Times New Roman" w:cs="Times New Roman" w:eastAsia="Times New Roman" w:hint="default"/>
                <w:sz w:val="15"/>
                <w:szCs w:val="15"/>
              </w:rPr>
              <w:t>Tg</w:t>
            </w:r>
            <w:r>
              <w:rPr>
                <w:rFonts w:ascii="宋体" w:hAnsi="宋体" w:cs="宋体" w:eastAsia="宋体" w:hint="default"/>
                <w:sz w:val="15"/>
                <w:szCs w:val="15"/>
              </w:rPr>
              <w:t>、无卤、高刚 </w:t>
            </w:r>
            <w:r>
              <w:rPr>
                <w:rFonts w:ascii="宋体" w:hAnsi="宋体" w:cs="宋体" w:eastAsia="宋体" w:hint="default"/>
                <w:spacing w:val="-6"/>
                <w:w w:val="100"/>
                <w:sz w:val="15"/>
                <w:szCs w:val="15"/>
              </w:rPr>
              <w:t>性、低介电特性），</w:t>
            </w:r>
            <w:r>
              <w:rPr>
                <w:rFonts w:ascii="Times New Roman" w:hAnsi="Times New Roman" w:cs="Times New Roman" w:eastAsia="Times New Roman" w:hint="default"/>
                <w:spacing w:val="-6"/>
                <w:w w:val="100"/>
                <w:sz w:val="15"/>
                <w:szCs w:val="15"/>
              </w:rPr>
              <w:t>FR-5</w:t>
            </w:r>
            <w:r>
              <w:rPr>
                <w:rFonts w:ascii="宋体" w:hAnsi="宋体" w:cs="宋体" w:eastAsia="宋体" w:hint="default"/>
                <w:spacing w:val="-6"/>
                <w:w w:val="100"/>
                <w:sz w:val="15"/>
                <w:szCs w:val="15"/>
              </w:rPr>
              <w:t>，硼硅</w:t>
            </w:r>
            <w:r>
              <w:rPr>
                <w:rFonts w:ascii="宋体" w:hAnsi="宋体" w:cs="宋体" w:eastAsia="宋体" w:hint="default"/>
                <w:w w:val="100"/>
                <w:sz w:val="15"/>
                <w:szCs w:val="15"/>
              </w:rPr>
              <w:t> </w:t>
            </w:r>
            <w:r>
              <w:rPr>
                <w:rFonts w:ascii="宋体" w:hAnsi="宋体" w:cs="宋体" w:eastAsia="宋体" w:hint="default"/>
                <w:w w:val="100"/>
                <w:sz w:val="15"/>
                <w:szCs w:val="15"/>
              </w:rPr>
            </w:r>
            <w:r>
              <w:rPr>
                <w:rFonts w:ascii="宋体" w:hAnsi="宋体" w:cs="宋体" w:eastAsia="宋体" w:hint="default"/>
                <w:sz w:val="15"/>
                <w:szCs w:val="15"/>
              </w:rPr>
              <w:t>酸玻璃</w:t>
            </w:r>
          </w:p>
        </w:tc>
        <w:tc>
          <w:tcPr>
            <w:tcW w:w="1201"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ind w:right="0"/>
              <w:jc w:val="left"/>
              <w:rPr>
                <w:rFonts w:ascii="Microsoft JhengHei" w:hAnsi="Microsoft JhengHei" w:cs="Microsoft JhengHei" w:eastAsia="Microsoft JhengHei" w:hint="default"/>
                <w:b/>
                <w:bCs/>
                <w:sz w:val="16"/>
                <w:szCs w:val="16"/>
              </w:rPr>
            </w:pPr>
          </w:p>
          <w:p>
            <w:pPr>
              <w:pStyle w:val="TableParagraph"/>
              <w:spacing w:line="240" w:lineRule="auto" w:before="17"/>
              <w:ind w:right="0"/>
              <w:jc w:val="left"/>
              <w:rPr>
                <w:rFonts w:ascii="Microsoft JhengHei" w:hAnsi="Microsoft JhengHei" w:cs="Microsoft JhengHei" w:eastAsia="Microsoft JhengHei" w:hint="default"/>
                <w:b/>
                <w:bCs/>
                <w:sz w:val="12"/>
                <w:szCs w:val="12"/>
              </w:rPr>
            </w:pPr>
          </w:p>
          <w:p>
            <w:pPr>
              <w:pStyle w:val="TableParagraph"/>
              <w:spacing w:line="240" w:lineRule="auto"/>
              <w:ind w:left="195" w:right="0"/>
              <w:jc w:val="center"/>
              <w:rPr>
                <w:rFonts w:ascii="Times New Roman" w:hAnsi="Times New Roman" w:cs="Times New Roman" w:eastAsia="Times New Roman" w:hint="default"/>
                <w:sz w:val="15"/>
                <w:szCs w:val="15"/>
              </w:rPr>
            </w:pPr>
            <w:r>
              <w:rPr>
                <w:rFonts w:ascii="宋体" w:hAnsi="宋体" w:cs="宋体" w:eastAsia="宋体" w:hint="default"/>
                <w:sz w:val="15"/>
                <w:szCs w:val="15"/>
              </w:rPr>
              <w:t>价值量提升</w:t>
            </w:r>
            <w:r>
              <w:rPr>
                <w:rFonts w:ascii="宋体" w:hAnsi="宋体" w:cs="宋体" w:eastAsia="宋体" w:hint="default"/>
                <w:spacing w:val="-36"/>
                <w:sz w:val="15"/>
                <w:szCs w:val="15"/>
              </w:rPr>
              <w:t> </w:t>
            </w:r>
            <w:r>
              <w:rPr>
                <w:rFonts w:ascii="Times New Roman" w:hAnsi="Times New Roman" w:cs="Times New Roman" w:eastAsia="Times New Roman" w:hint="default"/>
                <w:sz w:val="15"/>
                <w:szCs w:val="15"/>
              </w:rPr>
              <w:t>20-</w:t>
            </w:r>
          </w:p>
          <w:p>
            <w:pPr>
              <w:pStyle w:val="TableParagraph"/>
              <w:spacing w:line="240" w:lineRule="auto" w:before="139"/>
              <w:ind w:left="194" w:right="0"/>
              <w:jc w:val="center"/>
              <w:rPr>
                <w:rFonts w:ascii="Times New Roman" w:hAnsi="Times New Roman" w:cs="Times New Roman" w:eastAsia="Times New Roman" w:hint="default"/>
                <w:sz w:val="15"/>
                <w:szCs w:val="15"/>
              </w:rPr>
            </w:pPr>
            <w:r>
              <w:rPr>
                <w:rFonts w:ascii="Times New Roman"/>
                <w:sz w:val="15"/>
              </w:rPr>
              <w:t>40%</w:t>
            </w:r>
          </w:p>
        </w:tc>
        <w:tc>
          <w:tcPr>
            <w:tcW w:w="162" w:type="dxa"/>
            <w:tcBorders>
              <w:top w:val="nil" w:sz="6" w:space="0" w:color="auto"/>
              <w:left w:val="nil" w:sz="6" w:space="0" w:color="auto"/>
              <w:bottom w:val="single" w:sz="4" w:space="0" w:color="367097"/>
              <w:right w:val="nil" w:sz="6" w:space="0" w:color="auto"/>
            </w:tcBorders>
            <w:shd w:val="clear" w:color="auto" w:fill="D2E2EE"/>
          </w:tcPr>
          <w:p>
            <w:pPr/>
          </w:p>
        </w:tc>
        <w:tc>
          <w:tcPr>
            <w:tcW w:w="1681"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ind w:right="0"/>
              <w:jc w:val="left"/>
              <w:rPr>
                <w:rFonts w:ascii="Microsoft JhengHei" w:hAnsi="Microsoft JhengHei" w:cs="Microsoft JhengHei" w:eastAsia="Microsoft JhengHei" w:hint="default"/>
                <w:b/>
                <w:bCs/>
                <w:sz w:val="14"/>
                <w:szCs w:val="14"/>
              </w:rPr>
            </w:pPr>
          </w:p>
          <w:p>
            <w:pPr>
              <w:pStyle w:val="TableParagraph"/>
              <w:spacing w:line="240" w:lineRule="auto"/>
              <w:ind w:right="0"/>
              <w:jc w:val="left"/>
              <w:rPr>
                <w:rFonts w:ascii="Microsoft JhengHei" w:hAnsi="Microsoft JhengHei" w:cs="Microsoft JhengHei" w:eastAsia="Microsoft JhengHei" w:hint="default"/>
                <w:b/>
                <w:bCs/>
                <w:sz w:val="14"/>
                <w:szCs w:val="14"/>
              </w:rPr>
            </w:pPr>
          </w:p>
          <w:p>
            <w:pPr>
              <w:pStyle w:val="TableParagraph"/>
              <w:spacing w:line="240" w:lineRule="auto" w:before="16"/>
              <w:ind w:right="0"/>
              <w:jc w:val="left"/>
              <w:rPr>
                <w:rFonts w:ascii="Microsoft JhengHei" w:hAnsi="Microsoft JhengHei" w:cs="Microsoft JhengHei" w:eastAsia="Microsoft JhengHei" w:hint="default"/>
                <w:b/>
                <w:bCs/>
                <w:sz w:val="9"/>
                <w:szCs w:val="9"/>
              </w:rPr>
            </w:pPr>
          </w:p>
          <w:p>
            <w:pPr>
              <w:pStyle w:val="TableParagraph"/>
              <w:spacing w:line="240" w:lineRule="auto"/>
              <w:ind w:right="25"/>
              <w:jc w:val="center"/>
              <w:rPr>
                <w:rFonts w:ascii="宋体" w:hAnsi="宋体" w:cs="宋体" w:eastAsia="宋体" w:hint="default"/>
                <w:sz w:val="15"/>
                <w:szCs w:val="15"/>
              </w:rPr>
            </w:pPr>
            <w:r>
              <w:rPr>
                <w:rFonts w:ascii="宋体" w:hAnsi="宋体" w:cs="宋体" w:eastAsia="宋体" w:hint="default"/>
                <w:sz w:val="15"/>
                <w:szCs w:val="15"/>
              </w:rPr>
              <w:t>鹏鼎控股、超声电子等</w:t>
            </w:r>
          </w:p>
        </w:tc>
      </w:tr>
    </w:tbl>
    <w:p>
      <w:pPr>
        <w:spacing w:before="17"/>
        <w:ind w:left="236" w:right="0" w:firstLine="0"/>
        <w:jc w:val="left"/>
        <w:rPr>
          <w:rFonts w:ascii="宋体" w:hAnsi="宋体" w:cs="宋体" w:eastAsia="宋体" w:hint="default"/>
          <w:sz w:val="17"/>
          <w:szCs w:val="17"/>
        </w:rPr>
      </w:pPr>
      <w:r>
        <w:rPr>
          <w:rFonts w:ascii="宋体" w:hAnsi="宋体" w:cs="宋体" w:eastAsia="宋体" w:hint="default"/>
          <w:spacing w:val="-2"/>
          <w:w w:val="95"/>
          <w:sz w:val="17"/>
          <w:szCs w:val="17"/>
        </w:rPr>
        <w:t>资料来源：集微网，</w:t>
      </w:r>
      <w:r>
        <w:rPr>
          <w:rFonts w:ascii="Times New Roman" w:hAnsi="Times New Roman" w:cs="Times New Roman" w:eastAsia="Times New Roman" w:hint="default"/>
          <w:i/>
          <w:spacing w:val="-2"/>
          <w:w w:val="95"/>
          <w:sz w:val="16"/>
          <w:szCs w:val="16"/>
        </w:rPr>
        <w:t>36</w:t>
      </w:r>
      <w:r>
        <w:rPr>
          <w:rFonts w:ascii="Times New Roman" w:hAnsi="Times New Roman" w:cs="Times New Roman" w:eastAsia="Times New Roman" w:hint="default"/>
          <w:i/>
          <w:spacing w:val="4"/>
          <w:w w:val="95"/>
          <w:sz w:val="16"/>
          <w:szCs w:val="16"/>
        </w:rPr>
        <w:t> </w:t>
      </w:r>
      <w:r>
        <w:rPr>
          <w:rFonts w:ascii="宋体" w:hAnsi="宋体" w:cs="宋体" w:eastAsia="宋体" w:hint="default"/>
          <w:spacing w:val="-1"/>
          <w:w w:val="95"/>
          <w:sz w:val="17"/>
          <w:szCs w:val="17"/>
        </w:rPr>
        <w:t>氪，与非网，中信建投证券研究发展部整理</w:t>
      </w:r>
      <w:r>
        <w:rPr>
          <w:rFonts w:ascii="宋体" w:hAnsi="宋体" w:cs="宋体" w:eastAsia="宋体" w:hint="default"/>
          <w:spacing w:val="-1"/>
          <w:sz w:val="17"/>
          <w:szCs w:val="17"/>
        </w:rPr>
      </w:r>
    </w:p>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20"/>
          <w:szCs w:val="20"/>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312" w:lineRule="exact" w:before="21"/>
        <w:ind w:right="131" w:firstLine="403"/>
        <w:jc w:val="both"/>
      </w:pPr>
      <w:r>
        <w:rPr>
          <w:rFonts w:ascii="Microsoft JhengHei" w:hAnsi="Microsoft JhengHei" w:cs="Microsoft JhengHei" w:eastAsia="Microsoft JhengHei" w:hint="default"/>
          <w:b/>
          <w:bCs/>
        </w:rPr>
        <w:t>我们看好射频前端芯片、天线、高频高速材料</w:t>
      </w:r>
      <w:r>
        <w:rPr>
          <w:rFonts w:ascii="Times New Roman" w:hAnsi="Times New Roman" w:cs="Times New Roman" w:eastAsia="Times New Roman" w:hint="default"/>
          <w:b/>
          <w:bCs/>
        </w:rPr>
        <w:t>/PCB</w:t>
      </w:r>
      <w:r>
        <w:rPr>
          <w:rFonts w:ascii="Microsoft JhengHei" w:hAnsi="Microsoft JhengHei" w:cs="Microsoft JhengHei" w:eastAsia="Microsoft JhengHei" w:hint="default"/>
          <w:b/>
          <w:bCs/>
        </w:rPr>
        <w:t>、光学等细分领域。</w:t>
      </w:r>
      <w:r>
        <w:rPr/>
        <w:t>经过对部分公司 </w:t>
      </w:r>
      <w:r>
        <w:rPr>
          <w:rFonts w:ascii="Times New Roman" w:hAnsi="Times New Roman" w:cs="Times New Roman" w:eastAsia="Times New Roman" w:hint="default"/>
        </w:rPr>
        <w:t>5G</w:t>
      </w:r>
      <w:r>
        <w:rPr>
          <w:rFonts w:ascii="Times New Roman" w:hAnsi="Times New Roman" w:cs="Times New Roman" w:eastAsia="Times New Roman" w:hint="default"/>
          <w:spacing w:val="-23"/>
        </w:rPr>
        <w:t> </w:t>
      </w:r>
      <w:r>
        <w:rPr/>
        <w:t>业务收入弹性 </w:t>
      </w:r>
      <w:r>
        <w:rPr>
          <w:spacing w:val="-3"/>
          <w:w w:val="95"/>
        </w:rPr>
        <w:t>测算，我们重点推荐卓胜微、信维通信、立讯精密、生益科技、深南电路、沪电股份、三环集团和顺络电子。其 </w:t>
      </w:r>
      <w:r>
        <w:rPr>
          <w:spacing w:val="-3"/>
          <w:w w:val="95"/>
        </w:rPr>
      </w:r>
      <w:r>
        <w:rPr>
          <w:w w:val="99"/>
        </w:rPr>
        <w:t>中立讯、深南、沪电、三环、顺络到</w:t>
      </w:r>
      <w:r>
        <w:rPr>
          <w:spacing w:val="-38"/>
          <w:w w:val="99"/>
        </w:rPr>
        <w:t> </w:t>
      </w:r>
      <w:r>
        <w:rPr>
          <w:rFonts w:ascii="Times New Roman" w:hAnsi="Times New Roman" w:cs="Times New Roman" w:eastAsia="Times New Roman" w:hint="default"/>
          <w:w w:val="99"/>
        </w:rPr>
        <w:t>2020</w:t>
      </w:r>
      <w:r>
        <w:rPr>
          <w:rFonts w:ascii="Times New Roman" w:hAnsi="Times New Roman" w:cs="Times New Roman" w:eastAsia="Times New Roman" w:hint="default"/>
          <w:spacing w:val="10"/>
          <w:w w:val="99"/>
        </w:rPr>
        <w:t> </w:t>
      </w:r>
      <w:r>
        <w:rPr>
          <w:w w:val="99"/>
        </w:rPr>
        <w:t>年均有</w:t>
      </w:r>
      <w:r>
        <w:rPr>
          <w:spacing w:val="-40"/>
          <w:w w:val="99"/>
        </w:rPr>
        <w:t> </w:t>
      </w:r>
      <w:r>
        <w:rPr>
          <w:rFonts w:ascii="Times New Roman" w:hAnsi="Times New Roman" w:cs="Times New Roman" w:eastAsia="Times New Roman" w:hint="default"/>
          <w:w w:val="99"/>
        </w:rPr>
        <w:t>40%</w:t>
      </w:r>
      <w:r>
        <w:rPr>
          <w:w w:val="99"/>
        </w:rPr>
        <w:t>以上的收入弹性（</w:t>
      </w:r>
      <w:r>
        <w:rPr>
          <w:rFonts w:ascii="Times New Roman" w:hAnsi="Times New Roman" w:cs="Times New Roman" w:eastAsia="Times New Roman" w:hint="default"/>
          <w:w w:val="99"/>
        </w:rPr>
        <w:t>5G</w:t>
      </w:r>
      <w:r>
        <w:rPr>
          <w:rFonts w:ascii="Times New Roman" w:hAnsi="Times New Roman" w:cs="Times New Roman" w:eastAsia="Times New Roman" w:hint="default"/>
          <w:spacing w:val="9"/>
          <w:w w:val="99"/>
        </w:rPr>
        <w:t> </w:t>
      </w:r>
      <w:r>
        <w:rPr>
          <w:w w:val="99"/>
        </w:rPr>
        <w:t>业务相对于</w:t>
      </w:r>
      <w:r>
        <w:rPr>
          <w:spacing w:val="-39"/>
          <w:w w:val="99"/>
        </w:rPr>
        <w:t> </w:t>
      </w:r>
      <w:r>
        <w:rPr>
          <w:rFonts w:ascii="Times New Roman" w:hAnsi="Times New Roman" w:cs="Times New Roman" w:eastAsia="Times New Roman" w:hint="default"/>
          <w:w w:val="99"/>
        </w:rPr>
        <w:t>2017</w:t>
      </w:r>
      <w:r>
        <w:rPr>
          <w:rFonts w:ascii="Times New Roman" w:hAnsi="Times New Roman" w:cs="Times New Roman" w:eastAsia="Times New Roman" w:hint="default"/>
          <w:spacing w:val="10"/>
          <w:w w:val="99"/>
        </w:rPr>
        <w:t> </w:t>
      </w:r>
      <w:r>
        <w:rPr>
          <w:spacing w:val="-13"/>
          <w:w w:val="99"/>
        </w:rPr>
        <w:t>年收入规模）。从</w:t>
      </w:r>
      <w:r>
        <w:rPr>
          <w:w w:val="99"/>
        </w:rPr>
        <w:t> </w:t>
      </w:r>
      <w:r>
        <w:rPr>
          <w:w w:val="99"/>
        </w:rPr>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spacing w:val="-3"/>
        </w:rPr>
        <w:t>业务的纯度来看，</w:t>
      </w:r>
      <w:r>
        <w:rPr>
          <w:rFonts w:ascii="Times New Roman" w:hAnsi="Times New Roman" w:cs="Times New Roman" w:eastAsia="Times New Roman" w:hint="default"/>
          <w:spacing w:val="-3"/>
        </w:rPr>
        <w:t>2020</w:t>
      </w:r>
      <w:r>
        <w:rPr>
          <w:rFonts w:ascii="Times New Roman" w:hAnsi="Times New Roman" w:cs="Times New Roman" w:eastAsia="Times New Roman" w:hint="default"/>
          <w:spacing w:val="-1"/>
        </w:rPr>
        <w:t> </w:t>
      </w:r>
      <w:r>
        <w:rPr>
          <w:spacing w:val="-7"/>
        </w:rPr>
        <w:t>年深南、沪电、三环的</w:t>
      </w:r>
      <w:r>
        <w:rPr>
          <w:spacing w:val="-51"/>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业务占比有望达到</w:t>
      </w:r>
      <w:r>
        <w:rPr>
          <w:spacing w:val="-51"/>
        </w:rPr>
        <w:t> </w:t>
      </w:r>
      <w:r>
        <w:rPr>
          <w:rFonts w:ascii="Times New Roman" w:hAnsi="Times New Roman" w:cs="Times New Roman" w:eastAsia="Times New Roman" w:hint="default"/>
          <w:spacing w:val="-4"/>
        </w:rPr>
        <w:t>30%+</w:t>
      </w:r>
      <w:r>
        <w:rPr>
          <w:spacing w:val="-4"/>
        </w:rPr>
        <w:t>。此外，由于新业务利润率较高， </w:t>
      </w:r>
      <w:r>
        <w:rPr/>
        <w:t>我们判断生益、深南、沪电等公司的利润有望表现出比收入更大的弹性。</w:t>
      </w:r>
    </w:p>
    <w:p>
      <w:pPr>
        <w:spacing w:line="240" w:lineRule="auto" w:before="9"/>
        <w:ind w:right="0"/>
        <w:rPr>
          <w:rFonts w:ascii="宋体" w:hAnsi="宋体" w:cs="宋体" w:eastAsia="宋体" w:hint="default"/>
          <w:sz w:val="20"/>
          <w:szCs w:val="20"/>
        </w:rPr>
      </w:pPr>
    </w:p>
    <w:p>
      <w:pPr>
        <w:pStyle w:val="Heading2"/>
        <w:spacing w:line="240" w:lineRule="auto"/>
        <w:ind w:right="0"/>
        <w:jc w:val="left"/>
        <w:rPr>
          <w:b w:val="0"/>
          <w:bCs w:val="0"/>
        </w:rPr>
      </w:pPr>
      <w:bookmarkStart w:name="_bookmark48" w:id="49"/>
      <w:bookmarkEnd w:id="49"/>
      <w:r>
        <w:rPr>
          <w:b w:val="0"/>
          <w:bCs w:val="0"/>
        </w:rPr>
      </w:r>
      <w:r>
        <w:rPr>
          <w:rFonts w:ascii="Times New Roman" w:hAnsi="Times New Roman" w:cs="Times New Roman" w:eastAsia="Times New Roman" w:hint="default"/>
        </w:rPr>
        <w:t>1.5  </w:t>
      </w:r>
      <w:r>
        <w:rPr/>
        <w:t>半导体：需求逐渐回暖迎来景气度修复，</w:t>
      </w:r>
      <w:r>
        <w:rPr>
          <w:rFonts w:ascii="Times New Roman" w:hAnsi="Times New Roman" w:cs="Times New Roman" w:eastAsia="Times New Roman" w:hint="default"/>
        </w:rPr>
        <w:t>5G</w:t>
      </w:r>
      <w:r>
        <w:rPr>
          <w:rFonts w:ascii="Times New Roman" w:hAnsi="Times New Roman" w:cs="Times New Roman" w:eastAsia="Times New Roman" w:hint="default"/>
          <w:spacing w:val="30"/>
        </w:rPr>
        <w:t> </w:t>
      </w:r>
      <w:r>
        <w:rPr/>
        <w:t>渗透带动半导体行业增量</w:t>
      </w:r>
      <w:r>
        <w:rPr>
          <w:b w:val="0"/>
          <w:bCs w:val="0"/>
        </w:rPr>
      </w:r>
    </w:p>
    <w:p>
      <w:pPr>
        <w:pStyle w:val="BodyText"/>
        <w:spacing w:line="266" w:lineRule="auto" w:before="68"/>
        <w:ind w:right="131" w:firstLine="403"/>
        <w:jc w:val="both"/>
      </w:pPr>
      <w:r>
        <w:rPr>
          <w:rFonts w:ascii="Microsoft JhengHei" w:hAnsi="Microsoft JhengHei" w:cs="Microsoft JhengHei" w:eastAsia="Microsoft JhengHei" w:hint="default"/>
          <w:b/>
          <w:bCs/>
          <w:spacing w:val="-1"/>
          <w:w w:val="95"/>
        </w:rPr>
        <w:t>全球各地区半导体销售逐季回暖，上游设备厂商出货企稳向上。</w:t>
      </w:r>
      <w:r>
        <w:rPr>
          <w:spacing w:val="-1"/>
          <w:w w:val="95"/>
        </w:rPr>
        <w:t>分地区看，亚太</w:t>
      </w:r>
      <w:r>
        <w:rPr>
          <w:rFonts w:ascii="Times New Roman" w:hAnsi="Times New Roman" w:cs="Times New Roman" w:eastAsia="Times New Roman" w:hint="default"/>
          <w:spacing w:val="-1"/>
          <w:w w:val="95"/>
        </w:rPr>
        <w:t>/</w:t>
      </w:r>
      <w:r>
        <w:rPr>
          <w:spacing w:val="-1"/>
          <w:w w:val="95"/>
        </w:rPr>
        <w:t>欧洲</w:t>
      </w:r>
      <w:r>
        <w:rPr>
          <w:rFonts w:ascii="Times New Roman" w:hAnsi="Times New Roman" w:cs="Times New Roman" w:eastAsia="Times New Roman" w:hint="default"/>
          <w:spacing w:val="-1"/>
          <w:w w:val="95"/>
        </w:rPr>
        <w:t>/</w:t>
      </w:r>
      <w:r>
        <w:rPr>
          <w:spacing w:val="-1"/>
          <w:w w:val="95"/>
        </w:rPr>
        <w:t>日本半导体销售额整</w:t>
      </w:r>
      <w:r>
        <w:rPr>
          <w:w w:val="95"/>
        </w:rPr>
        <w:t> </w:t>
      </w:r>
      <w:r>
        <w:rPr>
          <w:w w:val="95"/>
        </w:rPr>
      </w:r>
      <w:r>
        <w:rPr/>
        <w:t>体增速情况好于美洲，在 </w:t>
      </w:r>
      <w:r>
        <w:rPr>
          <w:rFonts w:ascii="Times New Roman" w:hAnsi="Times New Roman" w:cs="Times New Roman" w:eastAsia="Times New Roman" w:hint="default"/>
        </w:rPr>
        <w:t>19 </w:t>
      </w:r>
      <w:r>
        <w:rPr/>
        <w:t>年</w:t>
      </w:r>
      <w:r>
        <w:rPr>
          <w:spacing w:val="-75"/>
        </w:rPr>
        <w:t> </w:t>
      </w:r>
      <w:r>
        <w:rPr>
          <w:rFonts w:ascii="Times New Roman" w:hAnsi="Times New Roman" w:cs="Times New Roman" w:eastAsia="Times New Roman" w:hint="default"/>
        </w:rPr>
        <w:t>Q2-Q3 </w:t>
      </w:r>
      <w:r>
        <w:rPr/>
        <w:t>各地区半导体销售增速均有所好转。从上游半导体设备商出货看，</w:t>
      </w:r>
      <w:r>
        <w:rPr>
          <w:rFonts w:ascii="Times New Roman" w:hAnsi="Times New Roman" w:cs="Times New Roman" w:eastAsia="Times New Roman" w:hint="default"/>
        </w:rPr>
        <w:t>18 </w:t>
      </w:r>
      <w:r>
        <w:rPr/>
        <w:t>年 大幅下降的情况在</w:t>
      </w:r>
      <w:r>
        <w:rPr>
          <w:spacing w:val="-52"/>
        </w:rPr>
        <w:t> </w:t>
      </w:r>
      <w:r>
        <w:rPr>
          <w:rFonts w:ascii="Times New Roman" w:hAnsi="Times New Roman" w:cs="Times New Roman" w:eastAsia="Times New Roman" w:hint="default"/>
        </w:rPr>
        <w:t>19</w:t>
      </w:r>
      <w:r>
        <w:rPr>
          <w:rFonts w:ascii="Times New Roman" w:hAnsi="Times New Roman" w:cs="Times New Roman" w:eastAsia="Times New Roman" w:hint="default"/>
          <w:spacing w:val="-2"/>
        </w:rPr>
        <w:t> </w:t>
      </w:r>
      <w:r>
        <w:rPr>
          <w:spacing w:val="-7"/>
        </w:rPr>
        <w:t>年企稳，并有所增长，尤其</w:t>
      </w:r>
      <w:r>
        <w:rPr>
          <w:spacing w:val="-52"/>
        </w:rPr>
        <w:t> </w:t>
      </w:r>
      <w:r>
        <w:rPr>
          <w:rFonts w:ascii="Times New Roman" w:hAnsi="Times New Roman" w:cs="Times New Roman" w:eastAsia="Times New Roman" w:hint="default"/>
        </w:rPr>
        <w:t>19</w:t>
      </w:r>
      <w:r>
        <w:rPr>
          <w:rFonts w:ascii="Times New Roman" w:hAnsi="Times New Roman" w:cs="Times New Roman" w:eastAsia="Times New Roman" w:hint="default"/>
          <w:spacing w:val="-2"/>
        </w:rPr>
        <w:t> </w:t>
      </w:r>
      <w:r>
        <w:rPr>
          <w:spacing w:val="-3"/>
        </w:rPr>
        <w:t>年下半年，台积电、英特尔等先进制程产能偏紧带动扩产， </w:t>
      </w:r>
      <w:r>
        <w:rPr/>
        <w:t>资本开支有所增长带动设备出货。</w:t>
      </w:r>
    </w:p>
    <w:p>
      <w:pPr>
        <w:spacing w:line="240" w:lineRule="auto" w:before="1"/>
        <w:ind w:right="0"/>
        <w:rPr>
          <w:rFonts w:ascii="宋体" w:hAnsi="宋体" w:cs="宋体" w:eastAsia="宋体" w:hint="default"/>
          <w:sz w:val="18"/>
          <w:szCs w:val="18"/>
        </w:rPr>
      </w:pPr>
    </w:p>
    <w:p>
      <w:pPr>
        <w:tabs>
          <w:tab w:pos="5089" w:val="left" w:leader="none"/>
        </w:tabs>
        <w:spacing w:before="0"/>
        <w:ind w:left="241" w:right="0" w:firstLine="0"/>
        <w:jc w:val="left"/>
        <w:rPr>
          <w:rFonts w:ascii="Microsoft JhengHei" w:hAnsi="Microsoft JhengHei" w:cs="Microsoft JhengHei" w:eastAsia="Microsoft JhengHei" w:hint="default"/>
          <w:sz w:val="18"/>
          <w:szCs w:val="18"/>
        </w:rPr>
      </w:pPr>
      <w:r>
        <w:rPr/>
        <w:pict>
          <v:group style="position:absolute;margin-left:56.389999pt;margin-top:17.925259pt;width:482.55pt;height:.5pt;mso-position-horizontal-relative:page;mso-position-vertical-relative:paragraph;z-index:7960" coordorigin="1128,359" coordsize="9651,10">
            <v:group style="position:absolute;left:1133;top:364;width:4849;height:2" coordorigin="1133,364" coordsize="4849,2">
              <v:shape style="position:absolute;left:1133;top:364;width:4849;height:2" coordorigin="1133,364" coordsize="4849,0" path="m1133,364l5982,364e" filled="false" stroked="true" strokeweight=".48001pt" strokecolor="#367097">
                <v:path arrowok="t"/>
              </v:shape>
            </v:group>
            <v:group style="position:absolute;left:5982;top:364;width:10;height:2" coordorigin="5982,364" coordsize="10,2">
              <v:shape style="position:absolute;left:5982;top:364;width:10;height:2" coordorigin="5982,364" coordsize="10,0" path="m5982,364l5991,364e" filled="false" stroked="true" strokeweight=".48001pt" strokecolor="#367097">
                <v:path arrowok="t"/>
              </v:shape>
            </v:group>
            <v:group style="position:absolute;left:5991;top:364;width:4782;height:2" coordorigin="5991,364" coordsize="4782,2">
              <v:shape style="position:absolute;left:5991;top:364;width:4782;height:2" coordorigin="5991,364" coordsize="4782,0" path="m5991,364l10773,364e" filled="false" stroked="true" strokeweight=".48001pt" strokecolor="#367097">
                <v:path arrowok="t"/>
              </v:shape>
            </v:group>
            <w10:wrap type="none"/>
          </v:group>
        </w:pict>
      </w:r>
      <w:bookmarkStart w:name="_bookmark49" w:id="50"/>
      <w:bookmarkEnd w:id="5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36</w:t>
      </w:r>
      <w:r>
        <w:rPr>
          <w:rFonts w:ascii="Microsoft JhengHei" w:hAnsi="Microsoft JhengHei" w:cs="Microsoft JhengHei" w:eastAsia="Microsoft JhengHei" w:hint="default"/>
          <w:b/>
          <w:bCs/>
          <w:sz w:val="18"/>
          <w:szCs w:val="18"/>
        </w:rPr>
        <w:t>：全球半导体各地区月销售额从</w:t>
      </w:r>
      <w:r>
        <w:rPr>
          <w:rFonts w:ascii="Microsoft JhengHei" w:hAnsi="Microsoft JhengHei" w:cs="Microsoft JhengHei" w:eastAsia="Microsoft JhengHei" w:hint="default"/>
          <w:b/>
          <w:bCs/>
          <w:spacing w:val="9"/>
          <w:sz w:val="18"/>
          <w:szCs w:val="18"/>
        </w:rPr>
        <w:t> </w:t>
      </w:r>
      <w:r>
        <w:rPr>
          <w:rFonts w:ascii="Arial" w:hAnsi="Arial" w:cs="Arial" w:eastAsia="Arial" w:hint="default"/>
          <w:b/>
          <w:bCs/>
          <w:sz w:val="18"/>
          <w:szCs w:val="18"/>
        </w:rPr>
        <w:t>19Q3</w:t>
      </w:r>
      <w:r>
        <w:rPr>
          <w:rFonts w:ascii="Arial" w:hAnsi="Arial" w:cs="Arial" w:eastAsia="Arial" w:hint="default"/>
          <w:b/>
          <w:bCs/>
          <w:spacing w:val="-5"/>
          <w:sz w:val="18"/>
          <w:szCs w:val="18"/>
        </w:rPr>
        <w:t> </w:t>
      </w:r>
      <w:r>
        <w:rPr>
          <w:rFonts w:ascii="Microsoft JhengHei" w:hAnsi="Microsoft JhengHei" w:cs="Microsoft JhengHei" w:eastAsia="Microsoft JhengHei" w:hint="default"/>
          <w:b/>
          <w:bCs/>
          <w:sz w:val="18"/>
          <w:szCs w:val="18"/>
        </w:rPr>
        <w:t>逐渐反弹</w:t>
        <w:tab/>
      </w:r>
      <w:bookmarkStart w:name="_bookmark50" w:id="51"/>
      <w:bookmarkEnd w:id="51"/>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12"/>
          <w:sz w:val="18"/>
          <w:szCs w:val="18"/>
        </w:rPr>
        <w:t> </w:t>
      </w:r>
      <w:r>
        <w:rPr>
          <w:rFonts w:ascii="Arial" w:hAnsi="Arial" w:cs="Arial" w:eastAsia="Arial" w:hint="default"/>
          <w:b/>
          <w:bCs/>
          <w:sz w:val="18"/>
          <w:szCs w:val="18"/>
        </w:rPr>
        <w:t>37</w:t>
      </w:r>
      <w:r>
        <w:rPr>
          <w:rFonts w:ascii="Microsoft JhengHei" w:hAnsi="Microsoft JhengHei" w:cs="Microsoft JhengHei" w:eastAsia="Microsoft JhengHei" w:hint="default"/>
          <w:b/>
          <w:bCs/>
          <w:sz w:val="18"/>
          <w:szCs w:val="18"/>
        </w:rPr>
        <w:t>：北美半导体设备制造商出货底部向上有所反弹</w:t>
      </w:r>
      <w:r>
        <w:rPr>
          <w:rFonts w:ascii="Microsoft JhengHei" w:hAnsi="Microsoft JhengHei" w:cs="Microsoft JhengHei" w:eastAsia="Microsoft JhengHei" w:hint="default"/>
          <w:sz w:val="18"/>
          <w:szCs w:val="18"/>
        </w:rPr>
      </w:r>
    </w:p>
    <w:p>
      <w:pPr>
        <w:spacing w:after="0"/>
        <w:jc w:val="left"/>
        <w:rPr>
          <w:rFonts w:ascii="Microsoft JhengHei" w:hAnsi="Microsoft JhengHei" w:cs="Microsoft JhengHei" w:eastAsia="Microsoft JhengHei" w:hint="default"/>
          <w:sz w:val="18"/>
          <w:szCs w:val="18"/>
        </w:rPr>
        <w:sectPr>
          <w:pgSz w:w="11910" w:h="16840"/>
          <w:pgMar w:header="851" w:footer="1011" w:top="1580" w:bottom="1200" w:left="1000" w:right="1000"/>
        </w:sectPr>
      </w:pPr>
    </w:p>
    <w:p>
      <w:pPr>
        <w:spacing w:before="63"/>
        <w:ind w:left="0" w:right="0" w:firstLine="0"/>
        <w:jc w:val="right"/>
        <w:rPr>
          <w:rFonts w:ascii="微软雅黑" w:hAnsi="微软雅黑" w:cs="微软雅黑" w:eastAsia="微软雅黑" w:hint="default"/>
          <w:sz w:val="13"/>
          <w:szCs w:val="13"/>
        </w:rPr>
      </w:pPr>
      <w:r>
        <w:rPr>
          <w:rFonts w:ascii="微软雅黑"/>
          <w:spacing w:val="3"/>
          <w:sz w:val="13"/>
        </w:rPr>
        <w:t>50</w:t>
      </w:r>
      <w:r>
        <w:rPr>
          <w:rFonts w:ascii="微软雅黑"/>
          <w:sz w:val="13"/>
        </w:rPr>
      </w:r>
    </w:p>
    <w:p>
      <w:pPr>
        <w:spacing w:before="61"/>
        <w:ind w:left="0" w:right="0" w:firstLine="0"/>
        <w:jc w:val="right"/>
        <w:rPr>
          <w:rFonts w:ascii="微软雅黑" w:hAnsi="微软雅黑" w:cs="微软雅黑" w:eastAsia="微软雅黑" w:hint="default"/>
          <w:sz w:val="13"/>
          <w:szCs w:val="13"/>
        </w:rPr>
      </w:pPr>
      <w:r>
        <w:rPr>
          <w:rFonts w:ascii="微软雅黑"/>
          <w:spacing w:val="3"/>
          <w:sz w:val="13"/>
        </w:rPr>
        <w:t>40</w:t>
      </w:r>
      <w:r>
        <w:rPr>
          <w:rFonts w:ascii="微软雅黑"/>
          <w:sz w:val="13"/>
        </w:rPr>
      </w:r>
    </w:p>
    <w:p>
      <w:pPr>
        <w:spacing w:before="61"/>
        <w:ind w:left="0" w:right="0" w:firstLine="0"/>
        <w:jc w:val="right"/>
        <w:rPr>
          <w:rFonts w:ascii="微软雅黑" w:hAnsi="微软雅黑" w:cs="微软雅黑" w:eastAsia="微软雅黑" w:hint="default"/>
          <w:sz w:val="13"/>
          <w:szCs w:val="13"/>
        </w:rPr>
      </w:pPr>
      <w:r>
        <w:rPr>
          <w:rFonts w:ascii="微软雅黑"/>
          <w:spacing w:val="3"/>
          <w:sz w:val="13"/>
        </w:rPr>
        <w:t>30</w:t>
      </w:r>
      <w:r>
        <w:rPr>
          <w:rFonts w:ascii="微软雅黑"/>
          <w:sz w:val="13"/>
        </w:rPr>
      </w:r>
    </w:p>
    <w:p>
      <w:pPr>
        <w:spacing w:before="61"/>
        <w:ind w:left="0" w:right="0" w:firstLine="0"/>
        <w:jc w:val="right"/>
        <w:rPr>
          <w:rFonts w:ascii="微软雅黑" w:hAnsi="微软雅黑" w:cs="微软雅黑" w:eastAsia="微软雅黑" w:hint="default"/>
          <w:sz w:val="13"/>
          <w:szCs w:val="13"/>
        </w:rPr>
      </w:pPr>
      <w:r>
        <w:rPr>
          <w:rFonts w:ascii="微软雅黑"/>
          <w:spacing w:val="3"/>
          <w:w w:val="95"/>
          <w:sz w:val="13"/>
        </w:rPr>
        <w:t>20</w:t>
      </w:r>
      <w:r>
        <w:rPr>
          <w:rFonts w:ascii="微软雅黑"/>
          <w:sz w:val="13"/>
        </w:rPr>
      </w:r>
    </w:p>
    <w:p>
      <w:pPr>
        <w:spacing w:before="61"/>
        <w:ind w:left="0" w:right="0" w:firstLine="0"/>
        <w:jc w:val="right"/>
        <w:rPr>
          <w:rFonts w:ascii="微软雅黑" w:hAnsi="微软雅黑" w:cs="微软雅黑" w:eastAsia="微软雅黑" w:hint="default"/>
          <w:sz w:val="13"/>
          <w:szCs w:val="13"/>
        </w:rPr>
      </w:pPr>
      <w:r>
        <w:rPr>
          <w:rFonts w:ascii="微软雅黑"/>
          <w:spacing w:val="3"/>
          <w:sz w:val="13"/>
        </w:rPr>
        <w:t>10</w:t>
      </w:r>
      <w:r>
        <w:rPr>
          <w:rFonts w:ascii="微软雅黑"/>
          <w:sz w:val="13"/>
        </w:rPr>
      </w:r>
    </w:p>
    <w:p>
      <w:pPr>
        <w:spacing w:before="61"/>
        <w:ind w:left="0" w:right="4" w:firstLine="0"/>
        <w:jc w:val="right"/>
        <w:rPr>
          <w:rFonts w:ascii="微软雅黑" w:hAnsi="微软雅黑" w:cs="微软雅黑" w:eastAsia="微软雅黑" w:hint="default"/>
          <w:sz w:val="13"/>
          <w:szCs w:val="13"/>
        </w:rPr>
      </w:pPr>
      <w:r>
        <w:rPr>
          <w:rFonts w:ascii="微软雅黑"/>
          <w:sz w:val="13"/>
        </w:rPr>
        <w:t>0</w:t>
      </w:r>
    </w:p>
    <w:p>
      <w:pPr>
        <w:spacing w:before="61"/>
        <w:ind w:left="0" w:right="6" w:firstLine="0"/>
        <w:jc w:val="right"/>
        <w:rPr>
          <w:rFonts w:ascii="微软雅黑" w:hAnsi="微软雅黑" w:cs="微软雅黑" w:eastAsia="微软雅黑" w:hint="default"/>
          <w:sz w:val="13"/>
          <w:szCs w:val="13"/>
        </w:rPr>
      </w:pPr>
      <w:r>
        <w:rPr>
          <w:rFonts w:ascii="微软雅黑"/>
          <w:spacing w:val="-2"/>
          <w:sz w:val="13"/>
        </w:rPr>
        <w:t>-10</w:t>
      </w:r>
    </w:p>
    <w:p>
      <w:pPr>
        <w:spacing w:before="61"/>
        <w:ind w:left="0" w:right="7" w:firstLine="0"/>
        <w:jc w:val="right"/>
        <w:rPr>
          <w:rFonts w:ascii="微软雅黑" w:hAnsi="微软雅黑" w:cs="微软雅黑" w:eastAsia="微软雅黑" w:hint="default"/>
          <w:sz w:val="13"/>
          <w:szCs w:val="13"/>
        </w:rPr>
      </w:pPr>
      <w:r>
        <w:rPr>
          <w:rFonts w:ascii="微软雅黑"/>
          <w:spacing w:val="-1"/>
          <w:w w:val="95"/>
          <w:sz w:val="13"/>
        </w:rPr>
        <w:t>-20</w:t>
      </w:r>
      <w:r>
        <w:rPr>
          <w:rFonts w:ascii="微软雅黑"/>
          <w:spacing w:val="-1"/>
          <w:sz w:val="13"/>
        </w:rPr>
      </w:r>
    </w:p>
    <w:p>
      <w:pPr>
        <w:tabs>
          <w:tab w:pos="4438" w:val="left" w:leader="none"/>
        </w:tabs>
        <w:spacing w:before="75"/>
        <w:ind w:left="0" w:right="135" w:firstLine="0"/>
        <w:jc w:val="right"/>
        <w:rPr>
          <w:rFonts w:ascii="微软雅黑" w:hAnsi="微软雅黑" w:cs="微软雅黑" w:eastAsia="微软雅黑" w:hint="default"/>
          <w:sz w:val="12"/>
          <w:szCs w:val="12"/>
        </w:rPr>
      </w:pPr>
      <w:r>
        <w:rPr>
          <w:spacing w:val="-1"/>
          <w:w w:val="105"/>
        </w:rPr>
        <w:br w:type="column"/>
      </w:r>
      <w:r>
        <w:rPr>
          <w:rFonts w:ascii="微软雅黑"/>
          <w:spacing w:val="-1"/>
          <w:w w:val="105"/>
          <w:sz w:val="12"/>
        </w:rPr>
        <w:t>3,000</w:t>
        <w:tab/>
      </w:r>
      <w:r>
        <w:rPr>
          <w:rFonts w:ascii="微软雅黑"/>
          <w:w w:val="105"/>
          <w:sz w:val="12"/>
        </w:rPr>
        <w:t>14</w:t>
      </w:r>
      <w:r>
        <w:rPr>
          <w:rFonts w:ascii="微软雅黑"/>
          <w:sz w:val="12"/>
        </w:rPr>
      </w:r>
    </w:p>
    <w:p>
      <w:pPr>
        <w:spacing w:line="240" w:lineRule="auto" w:before="1"/>
        <w:ind w:right="0"/>
        <w:rPr>
          <w:rFonts w:ascii="微软雅黑" w:hAnsi="微软雅黑" w:cs="微软雅黑" w:eastAsia="微软雅黑" w:hint="default"/>
          <w:sz w:val="7"/>
          <w:szCs w:val="7"/>
        </w:rPr>
      </w:pPr>
    </w:p>
    <w:p>
      <w:pPr>
        <w:tabs>
          <w:tab w:pos="4438" w:val="left" w:leader="none"/>
        </w:tabs>
        <w:spacing w:before="0"/>
        <w:ind w:left="0" w:right="135" w:firstLine="0"/>
        <w:jc w:val="right"/>
        <w:rPr>
          <w:rFonts w:ascii="微软雅黑" w:hAnsi="微软雅黑" w:cs="微软雅黑" w:eastAsia="微软雅黑" w:hint="default"/>
          <w:sz w:val="12"/>
          <w:szCs w:val="12"/>
        </w:rPr>
      </w:pPr>
      <w:r>
        <w:rPr/>
        <w:pict>
          <v:group style="position:absolute;margin-left:85.153419pt;margin-top:-10.005434pt;width:214.15pt;height:129.25pt;mso-position-horizontal-relative:page;mso-position-vertical-relative:paragraph;z-index:-424672" coordorigin="1703,-200" coordsize="4283,2585">
            <v:group style="position:absolute;left:1711;top:-193;width:2;height:2570" coordorigin="1711,-193" coordsize="2,2570">
              <v:shape style="position:absolute;left:1711;top:-193;width:2;height:2570" coordorigin="1711,-193" coordsize="0,2570" path="m1711,2377l1711,-193e" filled="false" stroked="true" strokeweight=".720875pt" strokecolor="#000000">
                <v:path arrowok="t"/>
              </v:shape>
            </v:group>
            <v:group style="position:absolute;left:1711;top:2377;width:51;height:2" coordorigin="1711,2377" coordsize="51,2">
              <v:shape style="position:absolute;left:1711;top:2377;width:51;height:2" coordorigin="1711,2377" coordsize="51,0" path="m1711,2377l1761,2377e" filled="false" stroked="true" strokeweight=".719708pt" strokecolor="#000000">
                <v:path arrowok="t"/>
              </v:shape>
            </v:group>
            <v:group style="position:absolute;left:1711;top:2089;width:51;height:2" coordorigin="1711,2089" coordsize="51,2">
              <v:shape style="position:absolute;left:1711;top:2089;width:51;height:2" coordorigin="1711,2089" coordsize="51,0" path="m1711,2089l1761,2089e" filled="false" stroked="true" strokeweight=".719708pt" strokecolor="#000000">
                <v:path arrowok="t"/>
              </v:shape>
            </v:group>
            <v:group style="position:absolute;left:1711;top:1808;width:51;height:2" coordorigin="1711,1808" coordsize="51,2">
              <v:shape style="position:absolute;left:1711;top:1808;width:51;height:2" coordorigin="1711,1808" coordsize="51,0" path="m1711,1808l1761,1808e" filled="false" stroked="true" strokeweight=".719708pt" strokecolor="#000000">
                <v:path arrowok="t"/>
              </v:shape>
            </v:group>
            <v:group style="position:absolute;left:1711;top:1520;width:51;height:2" coordorigin="1711,1520" coordsize="51,2">
              <v:shape style="position:absolute;left:1711;top:1520;width:51;height:2" coordorigin="1711,1520" coordsize="51,0" path="m1711,1520l1761,1520e" filled="false" stroked="true" strokeweight=".719708pt" strokecolor="#000000">
                <v:path arrowok="t"/>
              </v:shape>
            </v:group>
            <v:group style="position:absolute;left:1711;top:1232;width:51;height:2" coordorigin="1711,1232" coordsize="51,2">
              <v:shape style="position:absolute;left:1711;top:1232;width:51;height:2" coordorigin="1711,1232" coordsize="51,0" path="m1711,1232l1761,1232e" filled="false" stroked="true" strokeweight=".719708pt" strokecolor="#000000">
                <v:path arrowok="t"/>
              </v:shape>
            </v:group>
            <v:group style="position:absolute;left:1711;top:952;width:51;height:2" coordorigin="1711,952" coordsize="51,2">
              <v:shape style="position:absolute;left:1711;top:952;width:51;height:2" coordorigin="1711,952" coordsize="51,0" path="m1711,952l1761,952e" filled="false" stroked="true" strokeweight=".719708pt" strokecolor="#000000">
                <v:path arrowok="t"/>
              </v:shape>
            </v:group>
            <v:group style="position:absolute;left:1711;top:664;width:51;height:2" coordorigin="1711,664" coordsize="51,2">
              <v:shape style="position:absolute;left:1711;top:664;width:51;height:2" coordorigin="1711,664" coordsize="51,0" path="m1711,664l1761,664e" filled="false" stroked="true" strokeweight=".719708pt" strokecolor="#000000">
                <v:path arrowok="t"/>
              </v:shape>
            </v:group>
            <v:group style="position:absolute;left:1711;top:376;width:51;height:2" coordorigin="1711,376" coordsize="51,2">
              <v:shape style="position:absolute;left:1711;top:376;width:51;height:2" coordorigin="1711,376" coordsize="51,0" path="m1711,376l1761,376e" filled="false" stroked="true" strokeweight=".719708pt" strokecolor="#000000">
                <v:path arrowok="t"/>
              </v:shape>
            </v:group>
            <v:group style="position:absolute;left:1711;top:95;width:51;height:2" coordorigin="1711,95" coordsize="51,2">
              <v:shape style="position:absolute;left:1711;top:95;width:51;height:2" coordorigin="1711,95" coordsize="51,0" path="m1711,95l1761,95e" filled="false" stroked="true" strokeweight=".719708pt" strokecolor="#000000">
                <v:path arrowok="t"/>
              </v:shape>
            </v:group>
            <v:group style="position:absolute;left:1711;top:-193;width:51;height:2" coordorigin="1711,-193" coordsize="51,2">
              <v:shape style="position:absolute;left:1711;top:-193;width:51;height:2" coordorigin="1711,-193" coordsize="51,0" path="m1711,-193l1761,-193e" filled="false" stroked="true" strokeweight=".719708pt" strokecolor="#000000">
                <v:path arrowok="t"/>
              </v:shape>
            </v:group>
            <v:group style="position:absolute;left:1711;top:2089;width:4268;height:2" coordorigin="1711,2089" coordsize="4268,2">
              <v:shape style="position:absolute;left:1711;top:2089;width:4268;height:2" coordorigin="1711,2089" coordsize="4268,0" path="m1711,2089l5978,2089e" filled="false" stroked="true" strokeweight=".719708pt" strokecolor="#000000">
                <v:path arrowok="t"/>
              </v:shape>
            </v:group>
            <v:group style="position:absolute;left:1711;top:2089;width:2;height:51" coordorigin="1711,2089" coordsize="2,51">
              <v:shape style="position:absolute;left:1711;top:2089;width:2;height:51" coordorigin="1711,2089" coordsize="0,51" path="m1711,2089l1711,2139e" filled="false" stroked="true" strokeweight=".720875pt" strokecolor="#000000">
                <v:path arrowok="t"/>
              </v:shape>
            </v:group>
            <v:group style="position:absolute;left:1985;top:2089;width:2;height:51" coordorigin="1985,2089" coordsize="2,51">
              <v:shape style="position:absolute;left:1985;top:2089;width:2;height:51" coordorigin="1985,2089" coordsize="0,51" path="m1985,2089l1985,2139e" filled="false" stroked="true" strokeweight=".720875pt" strokecolor="#000000">
                <v:path arrowok="t"/>
              </v:shape>
            </v:group>
            <v:group style="position:absolute;left:2258;top:2089;width:2;height:51" coordorigin="2258,2089" coordsize="2,51">
              <v:shape style="position:absolute;left:2258;top:2089;width:2;height:51" coordorigin="2258,2089" coordsize="0,51" path="m2258,2089l2258,2139e" filled="false" stroked="true" strokeweight=".720875pt" strokecolor="#000000">
                <v:path arrowok="t"/>
              </v:shape>
            </v:group>
            <v:group style="position:absolute;left:2525;top:2089;width:2;height:51" coordorigin="2525,2089" coordsize="2,51">
              <v:shape style="position:absolute;left:2525;top:2089;width:2;height:51" coordorigin="2525,2089" coordsize="0,51" path="m2525,2089l2525,2139e" filled="false" stroked="true" strokeweight=".720875pt" strokecolor="#000000">
                <v:path arrowok="t"/>
              </v:shape>
            </v:group>
            <v:group style="position:absolute;left:2799;top:2089;width:2;height:51" coordorigin="2799,2089" coordsize="2,51">
              <v:shape style="position:absolute;left:2799;top:2089;width:2;height:51" coordorigin="2799,2089" coordsize="0,51" path="m2799,2089l2799,2139e" filled="false" stroked="true" strokeweight=".720875pt" strokecolor="#000000">
                <v:path arrowok="t"/>
              </v:shape>
            </v:group>
            <v:group style="position:absolute;left:3066;top:2089;width:2;height:51" coordorigin="3066,2089" coordsize="2,51">
              <v:shape style="position:absolute;left:3066;top:2089;width:2;height:51" coordorigin="3066,2089" coordsize="0,51" path="m3066,2089l3066,2139e" filled="false" stroked="true" strokeweight=".720875pt" strokecolor="#000000">
                <v:path arrowok="t"/>
              </v:shape>
            </v:group>
            <v:group style="position:absolute;left:3340;top:2089;width:2;height:51" coordorigin="3340,2089" coordsize="2,51">
              <v:shape style="position:absolute;left:3340;top:2089;width:2;height:51" coordorigin="3340,2089" coordsize="0,51" path="m3340,2089l3340,2139e" filled="false" stroked="true" strokeweight=".720875pt" strokecolor="#000000">
                <v:path arrowok="t"/>
              </v:shape>
            </v:group>
            <v:group style="position:absolute;left:3606;top:2089;width:2;height:51" coordorigin="3606,2089" coordsize="2,51">
              <v:shape style="position:absolute;left:3606;top:2089;width:2;height:51" coordorigin="3606,2089" coordsize="0,51" path="m3606,2089l3606,2139e" filled="false" stroked="true" strokeweight=".720875pt" strokecolor="#000000">
                <v:path arrowok="t"/>
              </v:shape>
            </v:group>
            <v:group style="position:absolute;left:3880;top:2089;width:2;height:51" coordorigin="3880,2089" coordsize="2,51">
              <v:shape style="position:absolute;left:3880;top:2089;width:2;height:51" coordorigin="3880,2089" coordsize="0,51" path="m3880,2089l3880,2139e" filled="false" stroked="true" strokeweight=".720875pt" strokecolor="#000000">
                <v:path arrowok="t"/>
              </v:shape>
            </v:group>
            <v:group style="position:absolute;left:4154;top:2089;width:2;height:51" coordorigin="4154,2089" coordsize="2,51">
              <v:shape style="position:absolute;left:4154;top:2089;width:2;height:51" coordorigin="4154,2089" coordsize="0,51" path="m4154,2089l4154,2139e" filled="false" stroked="true" strokeweight=".720875pt" strokecolor="#000000">
                <v:path arrowok="t"/>
              </v:shape>
            </v:group>
            <v:group style="position:absolute;left:4421;top:2089;width:2;height:51" coordorigin="4421,2089" coordsize="2,51">
              <v:shape style="position:absolute;left:4421;top:2089;width:2;height:51" coordorigin="4421,2089" coordsize="0,51" path="m4421,2089l4421,2139e" filled="false" stroked="true" strokeweight=".720875pt" strokecolor="#000000">
                <v:path arrowok="t"/>
              </v:shape>
            </v:group>
            <v:group style="position:absolute;left:4695;top:2089;width:2;height:51" coordorigin="4695,2089" coordsize="2,51">
              <v:shape style="position:absolute;left:4695;top:2089;width:2;height:51" coordorigin="4695,2089" coordsize="0,51" path="m4695,2089l4695,2139e" filled="false" stroked="true" strokeweight=".720875pt" strokecolor="#000000">
                <v:path arrowok="t"/>
              </v:shape>
            </v:group>
            <v:group style="position:absolute;left:4962;top:2089;width:2;height:51" coordorigin="4962,2089" coordsize="2,51">
              <v:shape style="position:absolute;left:4962;top:2089;width:2;height:51" coordorigin="4962,2089" coordsize="0,51" path="m4962,2089l4962,2139e" filled="false" stroked="true" strokeweight=".720875pt" strokecolor="#000000">
                <v:path arrowok="t"/>
              </v:shape>
            </v:group>
            <v:group style="position:absolute;left:5236;top:2089;width:2;height:51" coordorigin="5236,2089" coordsize="2,51">
              <v:shape style="position:absolute;left:5236;top:2089;width:2;height:51" coordorigin="5236,2089" coordsize="0,51" path="m5236,2089l5236,2139e" filled="false" stroked="true" strokeweight=".720875pt" strokecolor="#000000">
                <v:path arrowok="t"/>
              </v:shape>
            </v:group>
            <v:group style="position:absolute;left:5502;top:2089;width:2;height:51" coordorigin="5502,2089" coordsize="2,51">
              <v:shape style="position:absolute;left:5502;top:2089;width:2;height:51" coordorigin="5502,2089" coordsize="0,51" path="m5502,2089l5502,2139e" filled="false" stroked="true" strokeweight=".720875pt" strokecolor="#000000">
                <v:path arrowok="t"/>
              </v:shape>
            </v:group>
            <v:group style="position:absolute;left:5776;top:2089;width:2;height:51" coordorigin="5776,2089" coordsize="2,51">
              <v:shape style="position:absolute;left:5776;top:2089;width:2;height:51" coordorigin="5776,2089" coordsize="0,51" path="m5776,2089l5776,2139e" filled="false" stroked="true" strokeweight=".720875pt" strokecolor="#000000">
                <v:path arrowok="t"/>
              </v:shape>
            </v:group>
            <v:group style="position:absolute;left:1750;top:50;width:4196;height:2049" coordorigin="1750,50" coordsize="4196,2049">
              <v:shape style="position:absolute;left:1750;top:50;width:4196;height:2049" coordorigin="1750,50" coordsize="4196,2049" path="m1750,1126l1767,1059,1784,988,1801,925,1818,883,1834,877,1852,893,1869,912,1886,915,1902,889,1919,848,1936,805,1953,775,1970,763,1987,762,2004,764,2021,764,2038,757,2055,748,2072,742,2089,744,2105,757,2122,779,2139,803,2156,824,2207,872,2258,889,2275,892,2292,906,2308,938,2325,982,2342,1029,2359,1072,2376,1108,2393,1143,2410,1176,2427,1209,2444,1243,2478,1309,2528,1342,2545,1340,2562,1343,2579,1352,2596,1365,2613,1379,2630,1391,2646,1398,2664,1404,2682,1414,2698,1434,2714,1478,2731,1538,2748,1599,2765,1645,2782,1671,2799,1688,2816,1700,2833,1714,2850,1735,2867,1758,2884,1777,2901,1782,2917,1767,2934,1738,2951,1706,2968,1682,2985,1669,3002,1661,3019,1657,3036,1654,3053,1656,3070,1662,3087,1666,3104,1659,3121,1638,3137,1606,3154,1571,3171,1540,3188,1515,3205,1493,3222,1471,3239,1445,3256,1414,3273,1378,3290,1345,3307,1320,3324,1309,3340,1307,3357,1306,3374,1300,3391,1286,3408,1269,3425,1249,3442,1229,3459,1210,3510,1140,3543,1042,3560,988,3577,943,3594,915,3611,896,3628,878,3645,852,3662,814,3679,769,3696,724,3713,687,3730,662,3746,645,3763,629,3780,607,3797,575,3814,537,3831,498,3848,464,3882,409,3933,339,3983,279,4034,221,4051,202,4068,181,4085,158,4102,137,4152,90,4220,63,4237,63,4254,65,4271,69,4288,76,4305,83,4322,85,4339,79,4355,67,4372,56,4389,50,4406,51,4423,55,4474,90,4508,136,4525,156,4575,200,4626,235,4643,246,4694,288,4745,359,4778,431,4812,511,4846,598,4863,641,4880,686,4897,733,4914,775,4931,804,4947,813,4964,810,4982,803,4998,801,5066,829,5100,884,5134,981,5151,1072,5168,1188,5176,1248,5184,1307,5201,1408,5215,1472,5242,1575,5255,1622,5269,1668,5286,1728,5303,1786,5337,1885,5371,1946,5404,1990,5421,2016,5438,2041,5455,2062,5472,2073,5489,2069,5506,2053,5523,2035,5540,2027,5557,2035,5574,2050,5590,2066,5607,2073,5624,2066,5641,2050,5658,2034,5675,2025,5743,2053,5777,2084,5793,2097,5844,2063,5878,2005,5912,1939,5929,1903,5946,1868e" filled="false" stroked="true" strokeweight="1.799831pt" strokecolor="#ff0000">
                <v:path arrowok="t"/>
              </v:shape>
            </v:group>
            <v:group style="position:absolute;left:1750;top:613;width:4196;height:981" coordorigin="1750,613" coordsize="4196,981">
              <v:shape style="position:absolute;left:1750;top:613;width:4196;height:981" coordorigin="1750,613" coordsize="4196,981" path="m1750,1007l1767,1027,1784,1047,1801,1067,1818,1084,1835,1099,1852,1112,1869,1123,1886,1136,1902,1149,1919,1161,1936,1174,1953,1187,1970,1200,1987,1213,2004,1226,2021,1238,2038,1251,2089,1290,2122,1319,2139,1333,2156,1347,2173,1359,2190,1369,2207,1380,2258,1420,2308,1481,2325,1510,2342,1539,2393,1582,2461,1593,2478,1592,2495,1587,2511,1577,2528,1563,2545,1548,2562,1535,2579,1526,2596,1518,2613,1510,2630,1501,2647,1491,2664,1479,2681,1469,2698,1461,2714,1458,2731,1458,2748,1458,2765,1458,2782,1458,2799,1458,2816,1457,2833,1453,2850,1442,2867,1426,2884,1414,2901,1413,2917,1431,2934,1462,2951,1494,2968,1513,2985,1513,3002,1501,3019,1487,3036,1478,3053,1479,3070,1485,3087,1489,3104,1484,3121,1466,3137,1438,3154,1410,3171,1390,3188,1381,3205,1378,3222,1377,3239,1373,3256,1362,3273,1348,3290,1334,3307,1327,3324,1329,3340,1336,3357,1344,3374,1347,3391,1344,3408,1336,3425,1328,3442,1318,3459,1310,3527,1261,3577,1196,3611,1143,3628,1116,3645,1096,3662,1086,3679,1083,3696,1079,3713,1064,3730,1033,3746,991,3763,949,3780,916,3797,900,3814,894,3831,887,3848,870,3865,835,3882,787,3899,742,3916,710,3932,700,3949,702,3967,708,3983,710,4000,707,4017,702,4034,696,4051,693,4068,693,4085,694,4102,695,4119,696,4186,690,4220,682,4237,677,4254,676,4271,680,4288,688,4305,694,4322,696,4339,689,4355,677,4372,664,4389,656,4406,656,4423,661,4440,666,4457,665,4474,654,4491,637,4508,622,4525,613,4542,617,4558,627,4575,639,4592,645,4609,640,4626,630,4643,622,4660,622,4677,634,4694,654,4711,677,4728,699,4745,718,4762,736,4778,756,4795,779,4812,807,4829,840,4846,872,4897,936,4948,969,4981,975,4998,982,5015,993,5032,1006,5049,1021,5066,1033,5083,1041,5100,1048,5117,1055,5134,1067,5151,1085,5168,1108,5184,1131,5201,1153,5218,1172,5235,1190,5252,1208,5303,1271,5354,1346,5371,1376,5387,1405,5404,1427,5421,1441,5438,1449,5455,1455,5472,1461,5489,1468,5506,1474,5523,1481,5540,1490,5557,1504,5574,1523,5590,1538,5607,1544,5624,1534,5641,1515,5658,1493,5675,1478,5692,1475,5709,1478,5726,1481,5743,1478,5760,1465,5777,1445,5793,1426,5810,1416,5827,1416,5844,1423,5861,1433,5878,1441,5895,1447,5912,1452,5929,1456,5946,1461e" filled="false" stroked="true" strokeweight="1.799421pt" strokecolor="#044e7d">
                <v:path arrowok="t"/>
              </v:shape>
            </v:group>
            <v:group style="position:absolute;left:1750;top:722;width:4196;height:903" coordorigin="1750,722" coordsize="4196,903">
              <v:shape style="position:absolute;left:1750;top:722;width:4196;height:903" coordorigin="1750,722" coordsize="4196,903" path="m1750,1341l1767,1334,1784,1327,1801,1321,1818,1321,1835,1328,1852,1341,1869,1354,1886,1363,1902,1363,1919,1358,1936,1355,1953,1361,1970,1381,1987,1410,2004,1441,2021,1463,2038,1475,2055,1480,2072,1482,2089,1486,2105,1492,2122,1497,2139,1503,2156,1509,2173,1516,2190,1524,2207,1532,2224,1540,2241,1548,2258,1555,2275,1562,2292,1572,2308,1584,2325,1600,2342,1614,2359,1623,2376,1625,2393,1622,2410,1618,2427,1614,2444,1613,2461,1612,2478,1610,2495,1606,2511,1596,2528,1584,2545,1571,2562,1560,2579,1553,2596,1548,2613,1542,2630,1534,2647,1522,2664,1507,2681,1492,2698,1480,2714,1476,2731,1475,2748,1474,2765,1466,2782,1449,2799,1425,2816,1401,2833,1381,2850,1369,2867,1362,2884,1353,2901,1335,2917,1301,2934,1257,2951,1214,2968,1184,2985,1170,3002,1166,3019,1168,3036,1173,3053,1181,3070,1194,3087,1210,3104,1224,3121,1237,3137,1252,3154,1264,3171,1272,3188,1277,3205,1278,3222,1275,3239,1267,3256,1248,3273,1223,3290,1196,3307,1173,3324,1156,3340,1143,3357,1131,3374,1116,3391,1095,3408,1071,3425,1048,3442,1030,3459,1020,3476,1014,3493,1010,3510,1002,3527,987,3543,970,3560,952,3577,936,3628,893,3662,883,3679,885,3696,890,3713,896,3730,905,3746,916,3763,926,3780,930,3797,928,3814,921,3865,870,3899,810,3916,785,3933,764,3949,744,3966,730,3983,722,4000,724,4051,759,4102,810,4119,828,4136,846,4152,864,4169,881,4220,917,4288,940,4305,940,4322,933,4339,914,4355,887,4372,858,4389,836,4406,823,4423,815,4440,810,4457,805,4474,798,4491,792,4508,789,4525,793,4542,812,4558,841,4575,868,4592,882,4609,875,4626,856,4643,834,4660,819,4677,814,4694,812,4711,814,4728,816,4745,818,4812,850,4863,907,4897,954,4914,977,4931,996,4948,1008,4965,1015,4981,1022,4998,1030,5015,1042,5032,1056,5049,1070,5066,1078,5083,1079,5100,1074,5117,1071,5134,1076,5151,1092,5168,1116,5184,1143,5201,1170,5235,1222,5269,1278,5303,1338,5337,1403,5371,1486,5387,1525,5404,1552,5421,1559,5438,1553,5455,1545,5472,1546,5489,1562,5506,1585,5523,1609,5540,1623,5557,1624,5574,1618,5590,1608,5607,1600,5624,1594,5641,1588,5658,1582,5675,1577,5692,1574,5709,1571,5726,1568,5743,1563,5760,1554,5777,1542,5793,1530,5810,1520,5878,1500,5929,1496,5946,1495e" filled="false" stroked="true" strokeweight="1.799399pt" strokecolor="#81a6bd">
                <v:path arrowok="t"/>
              </v:shape>
            </v:group>
            <v:group style="position:absolute;left:1750;top:585;width:4196;height:1046" coordorigin="1750,585" coordsize="4196,1046">
              <v:shape style="position:absolute;left:1750;top:585;width:4196;height:1046" coordorigin="1750,585" coordsize="4196,1046" path="m1750,890l1767,890,1784,889,1801,888,1818,888,1835,885,1852,882,1869,880,1886,882,1902,889,1919,901,1936,913,1953,922,1970,924,1987,922,2004,921,2021,928,2038,947,2055,974,2072,1000,2089,1017,2105,1019,2122,1012,2139,1003,2156,999,2173,1004,2190,1014,2207,1022,2224,1025,2241,1017,2258,1003,2275,990,2342,1025,2393,1095,2410,1121,2427,1145,2478,1207,2511,1225,2528,1225,2545,1222,2562,1218,2579,1212,2596,1203,2613,1195,2630,1192,2647,1196,2664,1204,2681,1213,2698,1221,2714,1227,2731,1233,2748,1239,2765,1245,2782,1252,2799,1259,2816,1266,2833,1271,2850,1274,2867,1275,2884,1277,2951,1305,3019,1349,3070,1392,3087,1406,3104,1412,3121,1410,3137,1400,3188,1350,3222,1299,3256,1232,3273,1190,3290,1149,3324,1089,3374,1037,3425,997,3476,968,3493,957,3510,939,3527,909,3543,869,3560,830,3577,801,3594,788,3611,783,3628,781,3645,773,3662,756,3679,734,3696,712,3713,695,3730,686,3746,682,3763,678,3780,670,3797,653,3814,632,3831,611,3848,598,3865,595,3882,599,3899,604,3916,606,3933,604,3949,600,3966,596,3983,592,4000,589,4017,586,4034,585,4051,586,4119,624,4152,666,4169,690,4186,707,4203,716,4220,720,4237,722,4254,724,4271,728,4288,732,4305,734,4322,736,4339,734,4406,718,4423,710,4440,704,4457,704,4474,715,4491,732,4508,751,4525,764,4542,770,4558,773,4575,773,4592,773,4609,774,4677,747,4711,699,4728,681,4745,669,4762,661,4778,657,4795,658,4812,668,4829,684,4846,703,4863,718,4880,729,4897,738,4914,746,4931,756,4948,767,4965,781,4981,794,4998,804,5015,811,5032,815,5049,820,5100,858,5134,911,5168,1026,5184,1094,5201,1154,5235,1250,5269,1332,5303,1405,5337,1461,5387,1491,5404,1499,5421,1510,5438,1524,5455,1536,5472,1544,5489,1546,5506,1544,5523,1542,5540,1547,5557,1565,5574,1591,5590,1616,5607,1630,5624,1631,5641,1622,5658,1609,5675,1599,5692,1593,5709,1589,5726,1583,5743,1573,5760,1555,5777,1532,5793,1510,5810,1493,5827,1484,5844,1481,5861,1480,5878,1478,5895,1476,5912,1474,5929,1472,5946,1470e" filled="false" stroked="true" strokeweight="1.79944pt" strokecolor="#ff8080">
                <v:path arrowok="t"/>
              </v:shape>
            </v:group>
            <w10:wrap type="none"/>
          </v:group>
        </w:pict>
      </w:r>
      <w:r>
        <w:rPr/>
        <w:pict>
          <v:group style="position:absolute;margin-left:331.11734pt;margin-top:-9.873575pt;width:195.45pt;height:116.3pt;mso-position-horizontal-relative:page;mso-position-vertical-relative:paragraph;z-index:-424552" coordorigin="6622,-197" coordsize="3909,2326">
            <v:group style="position:absolute;left:6700;top:573;width:2008;height:1505" coordorigin="6700,573" coordsize="2008,1505">
              <v:shape style="position:absolute;left:6700;top:573;width:2008;height:1505" coordorigin="6700,573" coordsize="2008,1505" path="m6798,1035l6749,1140,6700,1224,6700,2078,8707,2078,8679,1245,7317,1245,7261,1182,7231,1105,6854,1105,6798,1035xe" filled="true" fillcolor="#b4c9d7" stroked="false">
                <v:path arrowok="t"/>
                <v:fill type="solid"/>
              </v:shape>
              <v:shape style="position:absolute;left:6700;top:573;width:2008;height:1505" coordorigin="6700,573" coordsize="2008,1505" path="m7415,1028l7366,1154,7317,1245,8679,1245,8676,1140,7984,1140,7940,1084,7521,1084,7471,1077,7415,1028xe" filled="true" fillcolor="#b4c9d7" stroked="false">
                <v:path arrowok="t"/>
                <v:fill type="solid"/>
              </v:shape>
              <v:shape style="position:absolute;left:6700;top:573;width:2008;height:1505" coordorigin="6700,573" coordsize="2008,1505" path="m8033,1063l7984,1140,8676,1140,8675,1119,8138,1119,8089,1084,8033,1063xe" filled="true" fillcolor="#b4c9d7" stroked="false">
                <v:path arrowok="t"/>
                <v:fill type="solid"/>
              </v:shape>
              <v:shape style="position:absolute;left:6700;top:573;width:2008;height:1505" coordorigin="6700,573" coordsize="2008,1505" path="m8293,755l8243,867,8187,1035,8138,1119,8675,1119,8670,951,8552,951,8503,888,8458,776,8342,776,8293,755xe" filled="true" fillcolor="#b4c9d7" stroked="false">
                <v:path arrowok="t"/>
                <v:fill type="solid"/>
              </v:shape>
              <v:shape style="position:absolute;left:6700;top:573;width:2008;height:1505" coordorigin="6700,573" coordsize="2008,1505" path="m7008,986l6952,1098,6903,1098,6854,1105,7231,1105,7212,1056,7170,1014,7057,1014,7008,986xe" filled="true" fillcolor="#b4c9d7" stroked="false">
                <v:path arrowok="t"/>
                <v:fill type="solid"/>
              </v:shape>
              <v:shape style="position:absolute;left:6700;top:573;width:2008;height:1505" coordorigin="6700,573" coordsize="2008,1505" path="m7626,888l7570,1021,7521,1084,7940,1084,7935,1077,7887,930,7724,930,7626,888xe" filled="true" fillcolor="#b4c9d7" stroked="false">
                <v:path arrowok="t"/>
                <v:fill type="solid"/>
              </v:shape>
              <v:shape style="position:absolute;left:6700;top:573;width:2008;height:1505" coordorigin="6700,573" coordsize="2008,1505" path="m7107,979l7057,1014,7170,1014,7163,1007,7107,979xe" filled="true" fillcolor="#b4c9d7" stroked="false">
                <v:path arrowok="t"/>
                <v:fill type="solid"/>
              </v:shape>
              <v:shape style="position:absolute;left:6700;top:573;width:2008;height:1505" coordorigin="6700,573" coordsize="2008,1505" path="m8657,573l8601,909,8552,951,8670,951,8657,573xe" filled="true" fillcolor="#b4c9d7" stroked="false">
                <v:path arrowok="t"/>
                <v:fill type="solid"/>
              </v:shape>
              <v:shape style="position:absolute;left:6700;top:573;width:2008;height:1505" coordorigin="6700,573" coordsize="2008,1505" path="m7829,811l7780,874,7724,930,7887,930,7878,902,7829,811xe" filled="true" fillcolor="#b4c9d7" stroked="false">
                <v:path arrowok="t"/>
                <v:fill type="solid"/>
              </v:shape>
              <v:shape style="position:absolute;left:6700;top:573;width:2008;height:1505" coordorigin="6700,573" coordsize="2008,1505" path="m8398,720l8342,776,8458,776,8447,748,8398,720xe" filled="true" fillcolor="#b4c9d7" stroked="false">
                <v:path arrowok="t"/>
                <v:fill type="solid"/>
              </v:shape>
            </v:group>
            <v:group style="position:absolute;left:6700;top:573;width:3755;height:1505" coordorigin="6700,573" coordsize="3755,1505">
              <v:shape style="position:absolute;left:6700;top:573;width:3755;height:1505" coordorigin="6700,573" coordsize="3755,1505" path="m6700,1224l6749,1140,6798,1035,6854,1105,6903,1098,6952,1098,7008,986,7057,1014,7107,979,7163,1007,7212,1056,7261,1182,7317,1245,7366,1154,7415,1028,7471,1077,7521,1084,7570,1021,7626,888,7675,909,7724,930,7780,874,7829,811,7878,902,7935,1077,7984,1140,8033,1063,8089,1084,8138,1119,8187,1035,8243,867,8293,755,8342,776,8398,720,8447,748,8503,888,8552,951,8601,909,8657,573,8707,2078,10454,2078,10454,2078,6700,2078,6700,1224xe" filled="false" stroked="true" strokeweight=".700271pt" strokecolor="#d2e3ee">
                <v:path arrowok="t"/>
              </v:shape>
            </v:group>
            <v:group style="position:absolute;left:6685;top:1266;width:22;height:812" coordorigin="6685,1266" coordsize="22,812">
              <v:shape style="position:absolute;left:6685;top:1266;width:22;height:812" coordorigin="6685,1266" coordsize="22,812" path="m6685,2078l6707,2078,6707,1266,6685,1266,6685,2078xe" filled="true" fillcolor="#ff8080" stroked="false">
                <v:path arrowok="t"/>
                <v:fill type="solid"/>
              </v:shape>
            </v:group>
            <v:group style="position:absolute;left:6749;top:1231;width:2;height:847" coordorigin="6749,1231" coordsize="2,847">
              <v:shape style="position:absolute;left:6749;top:1231;width:2;height:847" coordorigin="6749,1231" coordsize="0,847" path="m6749,1231l6749,2078e" filled="false" stroked="true" strokeweight=".701769pt" strokecolor="#ff8080">
                <v:path arrowok="t"/>
              </v:shape>
            </v:group>
            <v:group style="position:absolute;left:6798;top:1056;width:2;height:1022" coordorigin="6798,1056" coordsize="2,1022">
              <v:shape style="position:absolute;left:6798;top:1056;width:2;height:1022" coordorigin="6798,1056" coordsize="0,1022" path="m6798,1056l6798,2078e" filled="false" stroked="true" strokeweight=".70177pt" strokecolor="#ff8080">
                <v:path arrowok="t"/>
              </v:shape>
            </v:group>
            <v:group style="position:absolute;left:6840;top:1147;width:22;height:931" coordorigin="6840,1147" coordsize="22,931">
              <v:shape style="position:absolute;left:6840;top:1147;width:22;height:931" coordorigin="6840,1147" coordsize="22,931" path="m6840,2078l6861,2078,6861,1147,6840,1147,6840,2078xe" filled="true" fillcolor="#ff8080" stroked="false">
                <v:path arrowok="t"/>
                <v:fill type="solid"/>
              </v:shape>
            </v:group>
            <v:group style="position:absolute;left:6903;top:1105;width:2;height:973" coordorigin="6903,1105" coordsize="2,973">
              <v:shape style="position:absolute;left:6903;top:1105;width:2;height:973" coordorigin="6903,1105" coordsize="0,973" path="m6903,1105l6903,2078e" filled="false" stroked="true" strokeweight=".70177pt" strokecolor="#ff8080">
                <v:path arrowok="t"/>
              </v:shape>
            </v:group>
            <v:group style="position:absolute;left:6952;top:1147;width:2;height:931" coordorigin="6952,1147" coordsize="2,931">
              <v:shape style="position:absolute;left:6952;top:1147;width:2;height:931" coordorigin="6952,1147" coordsize="0,931" path="m6952,1147l6952,2078e" filled="false" stroked="true" strokeweight=".701769pt" strokecolor="#ff8080">
                <v:path arrowok="t"/>
              </v:shape>
            </v:group>
            <v:group style="position:absolute;left:6994;top:1014;width:22;height:1064" coordorigin="6994,1014" coordsize="22,1064">
              <v:shape style="position:absolute;left:6994;top:1014;width:22;height:1064" coordorigin="6994,1014" coordsize="22,1064" path="m6994,2078l7015,2078,7015,1014,6994,1014,6994,2078xe" filled="true" fillcolor="#ff8080" stroked="false">
                <v:path arrowok="t"/>
                <v:fill type="solid"/>
              </v:shape>
            </v:group>
            <v:group style="position:absolute;left:7057;top:1014;width:2;height:1064" coordorigin="7057,1014" coordsize="2,1064">
              <v:shape style="position:absolute;left:7057;top:1014;width:2;height:1064" coordorigin="7057,1014" coordsize="0,1064" path="m7057,1014l7057,2078e" filled="false" stroked="true" strokeweight=".701771pt" strokecolor="#ff8080">
                <v:path arrowok="t"/>
              </v:shape>
            </v:group>
            <v:group style="position:absolute;left:7107;top:1070;width:2;height:1008" coordorigin="7107,1070" coordsize="2,1008">
              <v:shape style="position:absolute;left:7107;top:1070;width:2;height:1008" coordorigin="7107,1070" coordsize="0,1008" path="m7107,1070l7107,2078e" filled="false" stroked="true" strokeweight=".70177pt" strokecolor="#ff8080">
                <v:path arrowok="t"/>
              </v:shape>
            </v:group>
            <v:group style="position:absolute;left:7163;top:1077;width:2;height:1001" coordorigin="7163,1077" coordsize="2,1001">
              <v:shape style="position:absolute;left:7163;top:1077;width:2;height:1001" coordorigin="7163,1077" coordsize="0,1001" path="m7163,1077l7163,2078e" filled="false" stroked="true" strokeweight=".70177pt" strokecolor="#ff8080">
                <v:path arrowok="t"/>
              </v:shape>
            </v:group>
            <v:group style="position:absolute;left:7212;top:1098;width:2;height:980" coordorigin="7212,1098" coordsize="2,980">
              <v:shape style="position:absolute;left:7212;top:1098;width:2;height:980" coordorigin="7212,1098" coordsize="0,980" path="m7212,1098l7212,2078e" filled="false" stroked="true" strokeweight=".70177pt" strokecolor="#ff8080">
                <v:path arrowok="t"/>
              </v:shape>
            </v:group>
            <v:group style="position:absolute;left:7261;top:1126;width:2;height:952" coordorigin="7261,1126" coordsize="2,952">
              <v:shape style="position:absolute;left:7261;top:1126;width:2;height:952" coordorigin="7261,1126" coordsize="0,952" path="m7261,1126l7261,2078e" filled="false" stroked="true" strokeweight=".70177pt" strokecolor="#ff8080">
                <v:path arrowok="t"/>
              </v:shape>
            </v:group>
            <v:group style="position:absolute;left:7317;top:1182;width:2;height:896" coordorigin="7317,1182" coordsize="2,896">
              <v:shape style="position:absolute;left:7317;top:1182;width:2;height:896" coordorigin="7317,1182" coordsize="0,896" path="m7317,1182l7317,2078e" filled="false" stroked="true" strokeweight=".701769pt" strokecolor="#ff8080">
                <v:path arrowok="t"/>
              </v:shape>
            </v:group>
            <v:group style="position:absolute;left:7366;top:1175;width:2;height:903" coordorigin="7366,1175" coordsize="2,903">
              <v:shape style="position:absolute;left:7366;top:1175;width:2;height:903" coordorigin="7366,1175" coordsize="0,903" path="m7366,1175l7366,2078e" filled="false" stroked="true" strokeweight=".701769pt" strokecolor="#ff8080">
                <v:path arrowok="t"/>
              </v:shape>
            </v:group>
            <v:group style="position:absolute;left:7408;top:1021;width:22;height:1057" coordorigin="7408,1021" coordsize="22,1057">
              <v:shape style="position:absolute;left:7408;top:1021;width:22;height:1057" coordorigin="7408,1021" coordsize="22,1057" path="m7408,2078l7429,2078,7429,1021,7408,1021,7408,2078xe" filled="true" fillcolor="#ff8080" stroked="false">
                <v:path arrowok="t"/>
                <v:fill type="solid"/>
              </v:shape>
            </v:group>
            <v:group style="position:absolute;left:7471;top:1112;width:2;height:966" coordorigin="7471,1112" coordsize="2,966">
              <v:shape style="position:absolute;left:7471;top:1112;width:2;height:966" coordorigin="7471,1112" coordsize="0,966" path="m7471,1112l7471,2078e" filled="false" stroked="true" strokeweight=".70177pt" strokecolor="#ff8080">
                <v:path arrowok="t"/>
              </v:shape>
            </v:group>
            <v:group style="position:absolute;left:7521;top:1105;width:2;height:973" coordorigin="7521,1105" coordsize="2,973">
              <v:shape style="position:absolute;left:7521;top:1105;width:2;height:973" coordorigin="7521,1105" coordsize="0,973" path="m7521,1105l7521,2078e" filled="false" stroked="true" strokeweight=".70177pt" strokecolor="#ff8080">
                <v:path arrowok="t"/>
              </v:shape>
            </v:group>
            <v:group style="position:absolute;left:7563;top:1119;width:22;height:959" coordorigin="7563,1119" coordsize="22,959">
              <v:shape style="position:absolute;left:7563;top:1119;width:22;height:959" coordorigin="7563,1119" coordsize="22,959" path="m7563,2078l7584,2078,7584,1119,7563,1119,7563,2078xe" filled="true" fillcolor="#ff8080" stroked="false">
                <v:path arrowok="t"/>
                <v:fill type="solid"/>
              </v:shape>
            </v:group>
            <v:group style="position:absolute;left:7626;top:930;width:2;height:1148" coordorigin="7626,930" coordsize="2,1148">
              <v:shape style="position:absolute;left:7626;top:930;width:2;height:1148" coordorigin="7626,930" coordsize="0,1148" path="m7626,930l7626,2078e" filled="false" stroked="true" strokeweight=".701771pt" strokecolor="#ff8080">
                <v:path arrowok="t"/>
              </v:shape>
            </v:group>
            <v:group style="position:absolute;left:7675;top:895;width:2;height:1183" coordorigin="7675,895" coordsize="2,1183">
              <v:shape style="position:absolute;left:7675;top:895;width:2;height:1183" coordorigin="7675,895" coordsize="0,1183" path="m7675,895l7675,2078e" filled="false" stroked="true" strokeweight=".701772pt" strokecolor="#ff8080">
                <v:path arrowok="t"/>
              </v:shape>
            </v:group>
            <v:group style="position:absolute;left:7717;top:902;width:22;height:1176" coordorigin="7717,902" coordsize="22,1176">
              <v:shape style="position:absolute;left:7717;top:902;width:22;height:1176" coordorigin="7717,902" coordsize="22,1176" path="m7717,2078l7738,2078,7738,902,7717,902,7717,2078xe" filled="true" fillcolor="#ff8080" stroked="false">
                <v:path arrowok="t"/>
                <v:fill type="solid"/>
              </v:shape>
            </v:group>
            <v:group style="position:absolute;left:7780;top:902;width:2;height:1176" coordorigin="7780,902" coordsize="2,1176">
              <v:shape style="position:absolute;left:7780;top:902;width:2;height:1176" coordorigin="7780,902" coordsize="0,1176" path="m7780,902l7780,2078e" filled="false" stroked="true" strokeweight=".701772pt" strokecolor="#ff8080">
                <v:path arrowok="t"/>
              </v:shape>
            </v:group>
            <v:group style="position:absolute;left:7829;top:881;width:2;height:1197" coordorigin="7829,881" coordsize="2,1197">
              <v:shape style="position:absolute;left:7829;top:881;width:2;height:1197" coordorigin="7829,881" coordsize="0,1197" path="m7829,881l7829,2078e" filled="false" stroked="true" strokeweight=".701772pt" strokecolor="#ff8080">
                <v:path arrowok="t"/>
              </v:shape>
            </v:group>
            <v:group style="position:absolute;left:7871;top:944;width:22;height:1134" coordorigin="7871,944" coordsize="22,1134">
              <v:shape style="position:absolute;left:7871;top:944;width:22;height:1134" coordorigin="7871,944" coordsize="22,1134" path="m7871,2078l7893,2078,7893,944,7871,944,7871,2078xe" filled="true" fillcolor="#ff8080" stroked="false">
                <v:path arrowok="t"/>
                <v:fill type="solid"/>
              </v:shape>
            </v:group>
            <v:group style="position:absolute;left:7935;top:1049;width:2;height:1029" coordorigin="7935,1049" coordsize="2,1029">
              <v:shape style="position:absolute;left:7935;top:1049;width:2;height:1029" coordorigin="7935,1049" coordsize="0,1029" path="m7935,1049l7935,2078e" filled="false" stroked="true" strokeweight=".70177pt" strokecolor="#ff8080">
                <v:path arrowok="t"/>
              </v:shape>
            </v:group>
            <v:group style="position:absolute;left:7984;top:1105;width:2;height:973" coordorigin="7984,1105" coordsize="2,973">
              <v:shape style="position:absolute;left:7984;top:1105;width:2;height:973" coordorigin="7984,1105" coordsize="0,973" path="m7984,1105l7984,2078e" filled="false" stroked="true" strokeweight=".70177pt" strokecolor="#ff8080">
                <v:path arrowok="t"/>
              </v:shape>
            </v:group>
            <v:group style="position:absolute;left:8026;top:1056;width:22;height:1022" coordorigin="8026,1056" coordsize="22,1022">
              <v:shape style="position:absolute;left:8026;top:1056;width:22;height:1022" coordorigin="8026,1056" coordsize="22,1022" path="m8026,2078l8047,2078,8047,1056,8026,1056,8026,2078xe" filled="true" fillcolor="#ff8080" stroked="false">
                <v:path arrowok="t"/>
                <v:fill type="solid"/>
              </v:shape>
            </v:group>
            <v:group style="position:absolute;left:8089;top:1154;width:2;height:924" coordorigin="8089,1154" coordsize="2,924">
              <v:shape style="position:absolute;left:8089;top:1154;width:2;height:924" coordorigin="8089,1154" coordsize="0,924" path="m8089,1154l8089,2078e" filled="false" stroked="true" strokeweight=".701769pt" strokecolor="#ff8080">
                <v:path arrowok="t"/>
              </v:shape>
            </v:group>
            <v:group style="position:absolute;left:8138;top:1168;width:2;height:910" coordorigin="8138,1168" coordsize="2,910">
              <v:shape style="position:absolute;left:8138;top:1168;width:2;height:910" coordorigin="8138,1168" coordsize="0,910" path="m8138,1168l8138,2078e" filled="false" stroked="true" strokeweight=".701769pt" strokecolor="#ff8080">
                <v:path arrowok="t"/>
              </v:shape>
            </v:group>
            <v:group style="position:absolute;left:8180;top:1168;width:22;height:910" coordorigin="8180,1168" coordsize="22,910">
              <v:shape style="position:absolute;left:8180;top:1168;width:22;height:910" coordorigin="8180,1168" coordsize="22,910" path="m8180,2078l8201,2078,8201,1168,8180,1168,8180,2078xe" filled="true" fillcolor="#ff8080" stroked="false">
                <v:path arrowok="t"/>
                <v:fill type="solid"/>
              </v:shape>
            </v:group>
            <v:group style="position:absolute;left:8243;top:972;width:2;height:1106" coordorigin="8243,972" coordsize="2,1106">
              <v:shape style="position:absolute;left:8243;top:972;width:2;height:1106" coordorigin="8243,972" coordsize="0,1106" path="m8243,972l8243,2078e" filled="false" stroked="true" strokeweight=".701771pt" strokecolor="#ff8080">
                <v:path arrowok="t"/>
              </v:shape>
            </v:group>
            <v:group style="position:absolute;left:8293;top:867;width:2;height:1211" coordorigin="8293,867" coordsize="2,1211">
              <v:shape style="position:absolute;left:8293;top:867;width:2;height:1211" coordorigin="8293,867" coordsize="0,1211" path="m8293,867l8293,2078e" filled="false" stroked="true" strokeweight=".701772pt" strokecolor="#ff8080">
                <v:path arrowok="t"/>
              </v:shape>
            </v:group>
            <v:group style="position:absolute;left:8335;top:776;width:22;height:1302" coordorigin="8335,776" coordsize="22,1302">
              <v:shape style="position:absolute;left:8335;top:776;width:22;height:1302" coordorigin="8335,776" coordsize="22,1302" path="m8335,2078l8356,2078,8356,776,8335,776,8335,2078xe" filled="true" fillcolor="#ff8080" stroked="false">
                <v:path arrowok="t"/>
                <v:fill type="solid"/>
              </v:shape>
            </v:group>
            <v:group style="position:absolute;left:8398;top:783;width:2;height:1295" coordorigin="8398,783" coordsize="2,1295">
              <v:shape style="position:absolute;left:8398;top:783;width:2;height:1295" coordorigin="8398,783" coordsize="0,1295" path="m8398,783l8398,2078e" filled="false" stroked="true" strokeweight=".701773pt" strokecolor="#ff8080">
                <v:path arrowok="t"/>
              </v:shape>
            </v:group>
            <v:group style="position:absolute;left:8447;top:783;width:2;height:1295" coordorigin="8447,783" coordsize="2,1295">
              <v:shape style="position:absolute;left:8447;top:783;width:2;height:1295" coordorigin="8447,783" coordsize="0,1295" path="m8447,783l8447,2078e" filled="false" stroked="true" strokeweight=".701773pt" strokecolor="#ff8080">
                <v:path arrowok="t"/>
              </v:shape>
            </v:group>
            <v:group style="position:absolute;left:8489;top:944;width:22;height:1134" coordorigin="8489,944" coordsize="22,1134">
              <v:shape style="position:absolute;left:8489;top:944;width:22;height:1134" coordorigin="8489,944" coordsize="22,1134" path="m8489,2078l8510,2078,8510,944,8489,944,8489,2078xe" filled="true" fillcolor="#ff8080" stroked="false">
                <v:path arrowok="t"/>
                <v:fill type="solid"/>
              </v:shape>
            </v:group>
            <v:group style="position:absolute;left:8552;top:846;width:2;height:1232" coordorigin="8552,846" coordsize="2,1232">
              <v:shape style="position:absolute;left:8552;top:846;width:2;height:1232" coordorigin="8552,846" coordsize="0,1232" path="m8552,846l8552,2078e" filled="false" stroked="true" strokeweight=".701772pt" strokecolor="#ff8080">
                <v:path arrowok="t"/>
              </v:shape>
            </v:group>
            <v:group style="position:absolute;left:8601;top:853;width:2;height:1225" coordorigin="8601,853" coordsize="2,1225">
              <v:shape style="position:absolute;left:8601;top:853;width:2;height:1225" coordorigin="8601,853" coordsize="0,1225" path="m8601,853l8601,2078e" filled="false" stroked="true" strokeweight=".701772pt" strokecolor="#ff8080">
                <v:path arrowok="t"/>
              </v:shape>
            </v:group>
            <v:group style="position:absolute;left:8643;top:664;width:22;height:1414" coordorigin="8643,664" coordsize="22,1414">
              <v:shape style="position:absolute;left:8643;top:664;width:22;height:1414" coordorigin="8643,664" coordsize="22,1414" path="m8643,2078l8664,2078,8664,664,8643,664,8643,2078xe" filled="true" fillcolor="#ff8080" stroked="false">
                <v:path arrowok="t"/>
                <v:fill type="solid"/>
              </v:shape>
            </v:group>
            <v:group style="position:absolute;left:8707;top:671;width:2;height:1407" coordorigin="8707,671" coordsize="2,1407">
              <v:shape style="position:absolute;left:8707;top:671;width:2;height:1407" coordorigin="8707,671" coordsize="0,1407" path="m8707,671l8707,2078e" filled="false" stroked="true" strokeweight=".701774pt" strokecolor="#ff8080">
                <v:path arrowok="t"/>
              </v:shape>
            </v:group>
            <v:group style="position:absolute;left:8756;top:580;width:2;height:1498" coordorigin="8756,580" coordsize="2,1498">
              <v:shape style="position:absolute;left:8756;top:580;width:2;height:1498" coordorigin="8756,580" coordsize="0,1498" path="m8756,580l8756,2078e" filled="false" stroked="true" strokeweight=".701774pt" strokecolor="#ff8080">
                <v:path arrowok="t"/>
              </v:shape>
            </v:group>
            <v:group style="position:absolute;left:8798;top:503;width:22;height:1575" coordorigin="8798,503" coordsize="22,1575">
              <v:shape style="position:absolute;left:8798;top:503;width:22;height:1575" coordorigin="8798,503" coordsize="22,1575" path="m8798,2078l8819,2078,8819,503,8798,503,8798,2078xe" filled="true" fillcolor="#ff8080" stroked="false">
                <v:path arrowok="t"/>
                <v:fill type="solid"/>
              </v:shape>
            </v:group>
            <v:group style="position:absolute;left:8861;top:461;width:2;height:1617" coordorigin="8861,461" coordsize="2,1617">
              <v:shape style="position:absolute;left:8861;top:461;width:2;height:1617" coordorigin="8861,461" coordsize="0,1617" path="m8861,461l8861,2078e" filled="false" stroked="true" strokeweight=".701775pt" strokecolor="#ff8080">
                <v:path arrowok="t"/>
              </v:shape>
            </v:group>
            <v:group style="position:absolute;left:8910;top:356;width:2;height:1723" coordorigin="8910,356" coordsize="2,1723">
              <v:shape style="position:absolute;left:8910;top:356;width:2;height:1723" coordorigin="8910,356" coordsize="0,1723" path="m8910,356l8910,2078e" filled="false" stroked="true" strokeweight=".701776pt" strokecolor="#ff8080">
                <v:path arrowok="t"/>
              </v:shape>
            </v:group>
            <v:group style="position:absolute;left:8952;top:335;width:22;height:1744" coordorigin="8952,335" coordsize="22,1744">
              <v:shape style="position:absolute;left:8952;top:335;width:22;height:1744" coordorigin="8952,335" coordsize="22,1744" path="m8952,2078l8973,2078,8973,335,8952,335,8952,2078xe" filled="true" fillcolor="#ff8080" stroked="false">
                <v:path arrowok="t"/>
                <v:fill type="solid"/>
              </v:shape>
            </v:group>
            <v:group style="position:absolute;left:9015;top:356;width:2;height:1723" coordorigin="9015,356" coordsize="2,1723">
              <v:shape style="position:absolute;left:9015;top:356;width:2;height:1723" coordorigin="9015,356" coordsize="0,1723" path="m9015,356l9015,2078e" filled="false" stroked="true" strokeweight=".701776pt" strokecolor="#ff8080">
                <v:path arrowok="t"/>
              </v:shape>
            </v:group>
            <v:group style="position:absolute;left:9064;top:426;width:2;height:1652" coordorigin="9064,426" coordsize="2,1652">
              <v:shape style="position:absolute;left:9064;top:426;width:2;height:1652" coordorigin="9064,426" coordsize="0,1652" path="m9064,426l9064,2078e" filled="false" stroked="true" strokeweight=".701776pt" strokecolor="#ff8080">
                <v:path arrowok="t"/>
              </v:shape>
            </v:group>
            <v:group style="position:absolute;left:9107;top:524;width:22;height:1554" coordorigin="9107,524" coordsize="22,1554">
              <v:shape style="position:absolute;left:9107;top:524;width:22;height:1554" coordorigin="9107,524" coordsize="22,1554" path="m9107,2078l9128,2078,9128,524,9107,524,9107,2078xe" filled="true" fillcolor="#ff8080" stroked="false">
                <v:path arrowok="t"/>
                <v:fill type="solid"/>
              </v:shape>
            </v:group>
            <v:group style="position:absolute;left:9170;top:552;width:2;height:1526" coordorigin="9170,552" coordsize="2,1526">
              <v:shape style="position:absolute;left:9170;top:552;width:2;height:1526" coordorigin="9170,552" coordsize="0,1526" path="m9170,552l9170,2078e" filled="false" stroked="true" strokeweight=".701775pt" strokecolor="#ff8080">
                <v:path arrowok="t"/>
              </v:shape>
            </v:group>
            <v:group style="position:absolute;left:9219;top:524;width:2;height:1554" coordorigin="9219,524" coordsize="2,1554">
              <v:shape style="position:absolute;left:9219;top:524;width:2;height:1554" coordorigin="9219,524" coordsize="0,1554" path="m9219,524l9219,2078e" filled="false" stroked="true" strokeweight=".701775pt" strokecolor="#ff8080">
                <v:path arrowok="t"/>
              </v:shape>
            </v:group>
            <v:group style="position:absolute;left:9261;top:265;width:22;height:1814" coordorigin="9261,265" coordsize="22,1814">
              <v:shape style="position:absolute;left:9261;top:265;width:22;height:1814" coordorigin="9261,265" coordsize="22,1814" path="m9261,2078l9282,2078,9282,265,9261,265,9261,2078xe" filled="true" fillcolor="#ff8080" stroked="false">
                <v:path arrowok="t"/>
                <v:fill type="solid"/>
              </v:shape>
            </v:group>
            <v:group style="position:absolute;left:9324;top:286;width:2;height:1793" coordorigin="9324,286" coordsize="2,1793">
              <v:shape style="position:absolute;left:9324;top:286;width:2;height:1793" coordorigin="9324,286" coordsize="0,1793" path="m9324,286l9324,2078e" filled="false" stroked="true" strokeweight=".701777pt" strokecolor="#ff8080">
                <v:path arrowok="t"/>
              </v:shape>
            </v:group>
            <v:group style="position:absolute;left:9373;top:244;width:2;height:1835" coordorigin="9373,244" coordsize="2,1835">
              <v:shape style="position:absolute;left:9373;top:244;width:2;height:1835" coordorigin="9373,244" coordsize="0,1835" path="m9373,244l9373,2078e" filled="false" stroked="true" strokeweight=".701777pt" strokecolor="#ff8080">
                <v:path arrowok="t"/>
              </v:shape>
            </v:group>
            <v:group style="position:absolute;left:9415;top:237;width:22;height:1842" coordorigin="9415,237" coordsize="22,1842">
              <v:shape style="position:absolute;left:9415;top:237;width:22;height:1842" coordorigin="9415,237" coordsize="22,1842" path="m9415,2078l9436,2078,9436,237,9415,237,9415,2078xe" filled="true" fillcolor="#ff8080" stroked="false">
                <v:path arrowok="t"/>
                <v:fill type="solid"/>
              </v:shape>
            </v:group>
            <v:group style="position:absolute;left:9479;top:41;width:2;height:2038" coordorigin="9479,41" coordsize="2,2038">
              <v:shape style="position:absolute;left:9479;top:41;width:2;height:2038" coordorigin="9479,41" coordsize="0,2038" path="m9479,41l9479,2078e" filled="false" stroked="true" strokeweight=".701779pt" strokecolor="#ff8080">
                <v:path arrowok="t"/>
              </v:shape>
            </v:group>
            <v:group style="position:absolute;left:9528;top:34;width:2;height:2045" coordorigin="9528,34" coordsize="2,2045">
              <v:shape style="position:absolute;left:9528;top:34;width:2;height:2045" coordorigin="9528,34" coordsize="0,2045" path="m9528,34l9528,2078e" filled="false" stroked="true" strokeweight=".701779pt" strokecolor="#ff8080">
                <v:path arrowok="t"/>
              </v:shape>
            </v:group>
            <v:group style="position:absolute;left:9570;top:195;width:22;height:1884" coordorigin="9570,195" coordsize="22,1884">
              <v:shape style="position:absolute;left:9570;top:195;width:22;height:1884" coordorigin="9570,195" coordsize="22,1884" path="m9570,2078l9591,2078,9591,195,9570,195,9570,2078xe" filled="true" fillcolor="#ff8080" stroked="false">
                <v:path arrowok="t"/>
                <v:fill type="solid"/>
              </v:shape>
            </v:group>
            <v:group style="position:absolute;left:9633;top:279;width:2;height:1800" coordorigin="9633,279" coordsize="2,1800">
              <v:shape style="position:absolute;left:9633;top:279;width:2;height:1800" coordorigin="9633,279" coordsize="0,1800" path="m9633,279l9633,2078e" filled="false" stroked="true" strokeweight=".701777pt" strokecolor="#ff8080">
                <v:path arrowok="t"/>
              </v:shape>
            </v:group>
            <v:group style="position:absolute;left:9682;top:384;width:2;height:1694" coordorigin="9682,384" coordsize="2,1694">
              <v:shape style="position:absolute;left:9682;top:384;width:2;height:1694" coordorigin="9682,384" coordsize="0,1694" path="m9682,384l9682,2078e" filled="false" stroked="true" strokeweight=".701776pt" strokecolor="#ff8080">
                <v:path arrowok="t"/>
              </v:shape>
            </v:group>
            <v:group style="position:absolute;left:9738;top:503;width:2;height:1575" coordorigin="9738,503" coordsize="2,1575">
              <v:shape style="position:absolute;left:9738;top:503;width:2;height:1575" coordorigin="9738,503" coordsize="0,1575" path="m9738,503l9738,2078e" filled="false" stroked="true" strokeweight=".701775pt" strokecolor="#ff8080">
                <v:path arrowok="t"/>
              </v:shape>
            </v:group>
            <v:group style="position:absolute;left:9787;top:538;width:2;height:1540" coordorigin="9787,538" coordsize="2,1540">
              <v:shape style="position:absolute;left:9787;top:538;width:2;height:1540" coordorigin="9787,538" coordsize="0,1540" path="m9787,538l9787,2078e" filled="false" stroked="true" strokeweight=".701775pt" strokecolor="#ff8080">
                <v:path arrowok="t"/>
              </v:shape>
            </v:group>
            <v:group style="position:absolute;left:9829;top:608;width:22;height:1470" coordorigin="9829,608" coordsize="22,1470">
              <v:shape style="position:absolute;left:9829;top:608;width:22;height:1470" coordorigin="9829,608" coordsize="22,1470" path="m9829,2078l9850,2078,9850,608,9829,608,9829,2078xe" filled="true" fillcolor="#ff8080" stroked="false">
                <v:path arrowok="t"/>
                <v:fill type="solid"/>
              </v:shape>
            </v:group>
            <v:group style="position:absolute;left:9893;top:482;width:2;height:1596" coordorigin="9893,482" coordsize="2,1596">
              <v:shape style="position:absolute;left:9893;top:482;width:2;height:1596" coordorigin="9893,482" coordsize="0,1596" path="m9893,482l9893,2078e" filled="false" stroked="true" strokeweight=".701775pt" strokecolor="#ff8080">
                <v:path arrowok="t"/>
              </v:shape>
            </v:group>
            <v:group style="position:absolute;left:9942;top:643;width:2;height:1435" coordorigin="9942,643" coordsize="2,1435">
              <v:shape style="position:absolute;left:9942;top:643;width:2;height:1435" coordorigin="9942,643" coordsize="0,1435" path="m9942,643l9942,2078e" filled="false" stroked="true" strokeweight=".701774pt" strokecolor="#ff8080">
                <v:path arrowok="t"/>
              </v:shape>
            </v:group>
            <v:group style="position:absolute;left:9984;top:664;width:22;height:1414" coordorigin="9984,664" coordsize="22,1414">
              <v:shape style="position:absolute;left:9984;top:664;width:22;height:1414" coordorigin="9984,664" coordsize="22,1414" path="m9984,2078l10005,2078,10005,664,9984,664,9984,2078xe" filled="true" fillcolor="#ff8080" stroked="false">
                <v:path arrowok="t"/>
                <v:fill type="solid"/>
              </v:shape>
            </v:group>
            <v:group style="position:absolute;left:10047;top:692;width:2;height:1386" coordorigin="10047,692" coordsize="2,1386">
              <v:shape style="position:absolute;left:10047;top:692;width:2;height:1386" coordorigin="10047,692" coordsize="0,1386" path="m10047,692l10047,2078e" filled="false" stroked="true" strokeweight=".701773pt" strokecolor="#ff8080">
                <v:path arrowok="t"/>
              </v:shape>
            </v:group>
            <v:group style="position:absolute;left:10096;top:622;width:2;height:1456" coordorigin="10096,622" coordsize="2,1456">
              <v:shape style="position:absolute;left:10096;top:622;width:2;height:1456" coordorigin="10096,622" coordsize="0,1456" path="m10096,622l10096,2078e" filled="false" stroked="true" strokeweight=".701774pt" strokecolor="#ff8080">
                <v:path arrowok="t"/>
              </v:shape>
            </v:group>
            <v:group style="position:absolute;left:10138;top:517;width:22;height:1561" coordorigin="10138,517" coordsize="22,1561">
              <v:shape style="position:absolute;left:10138;top:517;width:22;height:1561" coordorigin="10138,517" coordsize="22,1561" path="m10138,2078l10159,2078,10159,517,10138,517,10138,2078xe" filled="true" fillcolor="#ff8080" stroked="false">
                <v:path arrowok="t"/>
                <v:fill type="solid"/>
              </v:shape>
            </v:group>
            <v:group style="position:absolute;left:10201;top:545;width:2;height:1533" coordorigin="10201,545" coordsize="2,1533">
              <v:shape style="position:absolute;left:10201;top:545;width:2;height:1533" coordorigin="10201,545" coordsize="0,1533" path="m10201,545l10201,2078e" filled="false" stroked="true" strokeweight=".701775pt" strokecolor="#ff8080">
                <v:path arrowok="t"/>
              </v:shape>
            </v:group>
            <v:group style="position:absolute;left:10250;top:538;width:2;height:1540" coordorigin="10250,538" coordsize="2,1540">
              <v:shape style="position:absolute;left:10250;top:538;width:2;height:1540" coordorigin="10250,538" coordsize="0,1540" path="m10250,538l10250,2078e" filled="false" stroked="true" strokeweight=".701775pt" strokecolor="#ff8080">
                <v:path arrowok="t"/>
              </v:shape>
            </v:group>
            <v:group style="position:absolute;left:10293;top:559;width:22;height:1519" coordorigin="10293,559" coordsize="22,1519">
              <v:shape style="position:absolute;left:10293;top:559;width:22;height:1519" coordorigin="10293,559" coordsize="22,1519" path="m10293,2078l10314,2078,10314,559,10293,559,10293,2078xe" filled="true" fillcolor="#ff8080" stroked="false">
                <v:path arrowok="t"/>
                <v:fill type="solid"/>
              </v:shape>
            </v:group>
            <v:group style="position:absolute;left:10356;top:594;width:2;height:1484" coordorigin="10356,594" coordsize="2,1484">
              <v:shape style="position:absolute;left:10356;top:594;width:2;height:1484" coordorigin="10356,594" coordsize="0,1484" path="m10356,594l10356,2078e" filled="false" stroked="true" strokeweight=".701774pt" strokecolor="#ff8080">
                <v:path arrowok="t"/>
              </v:shape>
            </v:group>
            <v:group style="position:absolute;left:10405;top:503;width:2;height:1575" coordorigin="10405,503" coordsize="2,1575">
              <v:shape style="position:absolute;left:10405;top:503;width:2;height:1575" coordorigin="10405,503" coordsize="0,1575" path="m10405,503l10405,2078e" filled="false" stroked="true" strokeweight=".701775pt" strokecolor="#ff8080">
                <v:path arrowok="t"/>
              </v:shape>
            </v:group>
            <v:group style="position:absolute;left:10447;top:468;width:22;height:1610" coordorigin="10447,468" coordsize="22,1610">
              <v:shape style="position:absolute;left:10447;top:468;width:22;height:1610" coordorigin="10447,468" coordsize="22,1610" path="m10447,2078l10468,2078,10468,468,10447,468,10447,2078xe" filled="true" fillcolor="#ff8080" stroked="false">
                <v:path arrowok="t"/>
                <v:fill type="solid"/>
              </v:shape>
            </v:group>
            <v:group style="position:absolute;left:6678;top:1259;width:36;height:826" coordorigin="6678,1259" coordsize="36,826">
              <v:shape style="position:absolute;left:6678;top:1259;width:36;height:826" coordorigin="6678,1259" coordsize="36,826" path="m6678,2085l6714,2085,6714,1259,6678,1259,6678,2085xe" filled="true" fillcolor="#ff8080" stroked="false">
                <v:path arrowok="t"/>
                <v:fill type="solid"/>
              </v:shape>
            </v:group>
            <v:group style="position:absolute;left:6749;top:1224;width:2;height:861" coordorigin="6749,1224" coordsize="2,861">
              <v:shape style="position:absolute;left:6749;top:1224;width:2;height:861" coordorigin="6749,1224" coordsize="0,861" path="m6749,1224l6749,2085e" filled="false" stroked="true" strokeweight="1.40353pt" strokecolor="#ff8080">
                <v:path arrowok="t"/>
              </v:shape>
            </v:group>
            <v:group style="position:absolute;left:6798;top:1049;width:2;height:1036" coordorigin="6798,1049" coordsize="2,1036">
              <v:shape style="position:absolute;left:6798;top:1049;width:2;height:1036" coordorigin="6798,1049" coordsize="0,1036" path="m6798,1049l6798,2085e" filled="false" stroked="true" strokeweight="1.403531pt" strokecolor="#ff8080">
                <v:path arrowok="t"/>
              </v:shape>
            </v:group>
            <v:group style="position:absolute;left:6833;top:1140;width:36;height:945" coordorigin="6833,1140" coordsize="36,945">
              <v:shape style="position:absolute;left:6833;top:1140;width:36;height:945" coordorigin="6833,1140" coordsize="36,945" path="m6833,2085l6868,2085,6868,1140,6833,1140,6833,2085xe" filled="true" fillcolor="#ff8080" stroked="false">
                <v:path arrowok="t"/>
                <v:fill type="solid"/>
              </v:shape>
            </v:group>
            <v:group style="position:absolute;left:6903;top:1098;width:2;height:987" coordorigin="6903,1098" coordsize="2,987">
              <v:shape style="position:absolute;left:6903;top:1098;width:2;height:987" coordorigin="6903,1098" coordsize="0,987" path="m6903,1098l6903,2085e" filled="false" stroked="true" strokeweight="1.403531pt" strokecolor="#ff8080">
                <v:path arrowok="t"/>
              </v:shape>
            </v:group>
            <v:group style="position:absolute;left:6952;top:1140;width:2;height:945" coordorigin="6952,1140" coordsize="2,945">
              <v:shape style="position:absolute;left:6952;top:1140;width:2;height:945" coordorigin="6952,1140" coordsize="0,945" path="m6952,1140l6952,2085e" filled="false" stroked="true" strokeweight="1.403531pt" strokecolor="#ff8080">
                <v:path arrowok="t"/>
              </v:shape>
            </v:group>
            <v:group style="position:absolute;left:6987;top:1007;width:36;height:1078" coordorigin="6987,1007" coordsize="36,1078">
              <v:shape style="position:absolute;left:6987;top:1007;width:36;height:1078" coordorigin="6987,1007" coordsize="36,1078" path="m6987,2085l7022,2085,7022,1007,6987,1007,6987,2085xe" filled="true" fillcolor="#ff8080" stroked="false">
                <v:path arrowok="t"/>
                <v:fill type="solid"/>
              </v:shape>
            </v:group>
            <v:group style="position:absolute;left:7057;top:1007;width:2;height:1078" coordorigin="7057,1007" coordsize="2,1078">
              <v:shape style="position:absolute;left:7057;top:1007;width:2;height:1078" coordorigin="7057,1007" coordsize="0,1078" path="m7057,1007l7057,2085e" filled="false" stroked="true" strokeweight="1.403532pt" strokecolor="#ff8080">
                <v:path arrowok="t"/>
              </v:shape>
            </v:group>
            <v:group style="position:absolute;left:7107;top:1063;width:2;height:1022" coordorigin="7107,1063" coordsize="2,1022">
              <v:shape style="position:absolute;left:7107;top:1063;width:2;height:1022" coordorigin="7107,1063" coordsize="0,1022" path="m7107,1063l7107,2085e" filled="false" stroked="true" strokeweight="1.403531pt" strokecolor="#ff8080">
                <v:path arrowok="t"/>
              </v:shape>
            </v:group>
            <v:group style="position:absolute;left:7163;top:1070;width:2;height:1015" coordorigin="7163,1070" coordsize="2,1015">
              <v:shape style="position:absolute;left:7163;top:1070;width:2;height:1015" coordorigin="7163,1070" coordsize="0,1015" path="m7163,1070l7163,2085e" filled="false" stroked="true" strokeweight="1.403531pt" strokecolor="#ff8080">
                <v:path arrowok="t"/>
              </v:shape>
            </v:group>
            <v:group style="position:absolute;left:7212;top:1091;width:2;height:994" coordorigin="7212,1091" coordsize="2,994">
              <v:shape style="position:absolute;left:7212;top:1091;width:2;height:994" coordorigin="7212,1091" coordsize="0,994" path="m7212,1091l7212,2085e" filled="false" stroked="true" strokeweight="1.403531pt" strokecolor="#ff8080">
                <v:path arrowok="t"/>
              </v:shape>
            </v:group>
            <v:group style="position:absolute;left:7261;top:1119;width:2;height:966" coordorigin="7261,1119" coordsize="2,966">
              <v:shape style="position:absolute;left:7261;top:1119;width:2;height:966" coordorigin="7261,1119" coordsize="0,966" path="m7261,1119l7261,2085e" filled="false" stroked="true" strokeweight="1.403531pt" strokecolor="#ff8080">
                <v:path arrowok="t"/>
              </v:shape>
            </v:group>
            <v:group style="position:absolute;left:7317;top:1175;width:2;height:910" coordorigin="7317,1175" coordsize="2,910">
              <v:shape style="position:absolute;left:7317;top:1175;width:2;height:910" coordorigin="7317,1175" coordsize="0,910" path="m7317,1175l7317,2085e" filled="false" stroked="true" strokeweight="1.40353pt" strokecolor="#ff8080">
                <v:path arrowok="t"/>
              </v:shape>
            </v:group>
            <v:group style="position:absolute;left:7366;top:1168;width:2;height:917" coordorigin="7366,1168" coordsize="2,917">
              <v:shape style="position:absolute;left:7366;top:1168;width:2;height:917" coordorigin="7366,1168" coordsize="0,917" path="m7366,1168l7366,2085e" filled="false" stroked="true" strokeweight="1.40353pt" strokecolor="#ff8080">
                <v:path arrowok="t"/>
              </v:shape>
            </v:group>
            <v:group style="position:absolute;left:7401;top:1014;width:36;height:1071" coordorigin="7401,1014" coordsize="36,1071">
              <v:shape style="position:absolute;left:7401;top:1014;width:36;height:1071" coordorigin="7401,1014" coordsize="36,1071" path="m7401,2085l7436,2085,7436,1014,7401,1014,7401,2085xe" filled="true" fillcolor="#ff8080" stroked="false">
                <v:path arrowok="t"/>
                <v:fill type="solid"/>
              </v:shape>
            </v:group>
            <v:group style="position:absolute;left:7471;top:1105;width:2;height:980" coordorigin="7471,1105" coordsize="2,980">
              <v:shape style="position:absolute;left:7471;top:1105;width:2;height:980" coordorigin="7471,1105" coordsize="0,980" path="m7471,1105l7471,2085e" filled="false" stroked="true" strokeweight="1.403531pt" strokecolor="#ff8080">
                <v:path arrowok="t"/>
              </v:shape>
            </v:group>
            <v:group style="position:absolute;left:7521;top:1098;width:2;height:987" coordorigin="7521,1098" coordsize="2,987">
              <v:shape style="position:absolute;left:7521;top:1098;width:2;height:987" coordorigin="7521,1098" coordsize="0,987" path="m7521,1098l7521,2085e" filled="false" stroked="true" strokeweight="1.403531pt" strokecolor="#ff8080">
                <v:path arrowok="t"/>
              </v:shape>
            </v:group>
            <v:group style="position:absolute;left:7556;top:1112;width:36;height:973" coordorigin="7556,1112" coordsize="36,973">
              <v:shape style="position:absolute;left:7556;top:1112;width:36;height:973" coordorigin="7556,1112" coordsize="36,973" path="m7556,2085l7591,2085,7591,1112,7556,1112,7556,2085xe" filled="true" fillcolor="#ff8080" stroked="false">
                <v:path arrowok="t"/>
                <v:fill type="solid"/>
              </v:shape>
            </v:group>
            <v:group style="position:absolute;left:7626;top:923;width:2;height:1162" coordorigin="7626,923" coordsize="2,1162">
              <v:shape style="position:absolute;left:7626;top:923;width:2;height:1162" coordorigin="7626,923" coordsize="0,1162" path="m7626,923l7626,2085e" filled="false" stroked="true" strokeweight="1.403533pt" strokecolor="#ff8080">
                <v:path arrowok="t"/>
              </v:shape>
            </v:group>
            <v:group style="position:absolute;left:7675;top:888;width:2;height:1197" coordorigin="7675,888" coordsize="2,1197">
              <v:shape style="position:absolute;left:7675;top:888;width:2;height:1197" coordorigin="7675,888" coordsize="0,1197" path="m7675,888l7675,2085e" filled="false" stroked="true" strokeweight="1.403533pt" strokecolor="#ff8080">
                <v:path arrowok="t"/>
              </v:shape>
            </v:group>
            <v:group style="position:absolute;left:7710;top:895;width:36;height:1190" coordorigin="7710,895" coordsize="36,1190">
              <v:shape style="position:absolute;left:7710;top:895;width:36;height:1190" coordorigin="7710,895" coordsize="36,1190" path="m7710,2085l7745,2085,7745,895,7710,895,7710,2085xe" filled="true" fillcolor="#ff8080" stroked="false">
                <v:path arrowok="t"/>
                <v:fill type="solid"/>
              </v:shape>
            </v:group>
            <v:group style="position:absolute;left:7780;top:895;width:2;height:1190" coordorigin="7780,895" coordsize="2,1190">
              <v:shape style="position:absolute;left:7780;top:895;width:2;height:1190" coordorigin="7780,895" coordsize="0,1190" path="m7780,895l7780,2085e" filled="false" stroked="true" strokeweight="1.403533pt" strokecolor="#ff8080">
                <v:path arrowok="t"/>
              </v:shape>
            </v:group>
            <v:group style="position:absolute;left:7829;top:874;width:2;height:1211" coordorigin="7829,874" coordsize="2,1211">
              <v:shape style="position:absolute;left:7829;top:874;width:2;height:1211" coordorigin="7829,874" coordsize="0,1211" path="m7829,874l7829,2085e" filled="false" stroked="true" strokeweight="1.403533pt" strokecolor="#ff8080">
                <v:path arrowok="t"/>
              </v:shape>
            </v:group>
            <v:group style="position:absolute;left:7864;top:937;width:36;height:1148" coordorigin="7864,937" coordsize="36,1148">
              <v:shape style="position:absolute;left:7864;top:937;width:36;height:1148" coordorigin="7864,937" coordsize="36,1148" path="m7864,2085l7900,2085,7900,937,7864,937,7864,2085xe" filled="true" fillcolor="#ff8080" stroked="false">
                <v:path arrowok="t"/>
                <v:fill type="solid"/>
              </v:shape>
            </v:group>
            <v:group style="position:absolute;left:7935;top:1042;width:2;height:1043" coordorigin="7935,1042" coordsize="2,1043">
              <v:shape style="position:absolute;left:7935;top:1042;width:2;height:1043" coordorigin="7935,1042" coordsize="0,1043" path="m7935,1042l7935,2085e" filled="false" stroked="true" strokeweight="1.403532pt" strokecolor="#ff8080">
                <v:path arrowok="t"/>
              </v:shape>
            </v:group>
            <v:group style="position:absolute;left:7984;top:1098;width:2;height:987" coordorigin="7984,1098" coordsize="2,987">
              <v:shape style="position:absolute;left:7984;top:1098;width:2;height:987" coordorigin="7984,1098" coordsize="0,987" path="m7984,1098l7984,2085e" filled="false" stroked="true" strokeweight="1.403531pt" strokecolor="#ff8080">
                <v:path arrowok="t"/>
              </v:shape>
            </v:group>
            <v:group style="position:absolute;left:8019;top:1049;width:36;height:1036" coordorigin="8019,1049" coordsize="36,1036">
              <v:shape style="position:absolute;left:8019;top:1049;width:36;height:1036" coordorigin="8019,1049" coordsize="36,1036" path="m8019,2085l8054,2085,8054,1049,8019,1049,8019,2085xe" filled="true" fillcolor="#ff8080" stroked="false">
                <v:path arrowok="t"/>
                <v:fill type="solid"/>
              </v:shape>
            </v:group>
            <v:group style="position:absolute;left:8089;top:1147;width:2;height:938" coordorigin="8089,1147" coordsize="2,938">
              <v:shape style="position:absolute;left:8089;top:1147;width:2;height:938" coordorigin="8089,1147" coordsize="0,938" path="m8089,1147l8089,2085e" filled="false" stroked="true" strokeweight="1.403531pt" strokecolor="#ff8080">
                <v:path arrowok="t"/>
              </v:shape>
            </v:group>
            <v:group style="position:absolute;left:8138;top:1161;width:2;height:924" coordorigin="8138,1161" coordsize="2,924">
              <v:shape style="position:absolute;left:8138;top:1161;width:2;height:924" coordorigin="8138,1161" coordsize="0,924" path="m8138,1161l8138,2085e" filled="false" stroked="true" strokeweight="1.40353pt" strokecolor="#ff8080">
                <v:path arrowok="t"/>
              </v:shape>
            </v:group>
            <v:group style="position:absolute;left:8173;top:1161;width:36;height:924" coordorigin="8173,1161" coordsize="36,924">
              <v:shape style="position:absolute;left:8173;top:1161;width:36;height:924" coordorigin="8173,1161" coordsize="36,924" path="m8173,2085l8208,2085,8208,1161,8173,1161,8173,2085xe" filled="true" fillcolor="#ff8080" stroked="false">
                <v:path arrowok="t"/>
                <v:fill type="solid"/>
              </v:shape>
            </v:group>
            <v:group style="position:absolute;left:8243;top:965;width:2;height:1120" coordorigin="8243,965" coordsize="2,1120">
              <v:shape style="position:absolute;left:8243;top:965;width:2;height:1120" coordorigin="8243,965" coordsize="0,1120" path="m8243,965l8243,2085e" filled="false" stroked="true" strokeweight="1.403532pt" strokecolor="#ff8080">
                <v:path arrowok="t"/>
              </v:shape>
            </v:group>
            <v:group style="position:absolute;left:8293;top:860;width:2;height:1225" coordorigin="8293,860" coordsize="2,1225">
              <v:shape style="position:absolute;left:8293;top:860;width:2;height:1225" coordorigin="8293,860" coordsize="0,1225" path="m8293,860l8293,2085e" filled="false" stroked="true" strokeweight="1.403533pt" strokecolor="#ff8080">
                <v:path arrowok="t"/>
              </v:shape>
            </v:group>
            <v:group style="position:absolute;left:8328;top:769;width:36;height:1316" coordorigin="8328,769" coordsize="36,1316">
              <v:shape style="position:absolute;left:8328;top:769;width:36;height:1316" coordorigin="8328,769" coordsize="36,1316" path="m8328,2085l8363,2085,8363,769,8328,769,8328,2085xe" filled="true" fillcolor="#ff8080" stroked="false">
                <v:path arrowok="t"/>
                <v:fill type="solid"/>
              </v:shape>
            </v:group>
            <v:group style="position:absolute;left:8398;top:776;width:2;height:1309" coordorigin="8398,776" coordsize="2,1309">
              <v:shape style="position:absolute;left:8398;top:776;width:2;height:1309" coordorigin="8398,776" coordsize="0,1309" path="m8398,776l8398,2085e" filled="false" stroked="true" strokeweight="1.403534pt" strokecolor="#ff8080">
                <v:path arrowok="t"/>
              </v:shape>
            </v:group>
            <v:group style="position:absolute;left:8447;top:776;width:2;height:1309" coordorigin="8447,776" coordsize="2,1309">
              <v:shape style="position:absolute;left:8447;top:776;width:2;height:1309" coordorigin="8447,776" coordsize="0,1309" path="m8447,776l8447,2085e" filled="false" stroked="true" strokeweight="1.403534pt" strokecolor="#ff8080">
                <v:path arrowok="t"/>
              </v:shape>
            </v:group>
            <v:group style="position:absolute;left:8482;top:937;width:36;height:1148" coordorigin="8482,937" coordsize="36,1148">
              <v:shape style="position:absolute;left:8482;top:937;width:36;height:1148" coordorigin="8482,937" coordsize="36,1148" path="m8482,2085l8517,2085,8517,937,8482,937,8482,2085xe" filled="true" fillcolor="#ff8080" stroked="false">
                <v:path arrowok="t"/>
                <v:fill type="solid"/>
              </v:shape>
            </v:group>
            <v:group style="position:absolute;left:8552;top:839;width:2;height:1246" coordorigin="8552,839" coordsize="2,1246">
              <v:shape style="position:absolute;left:8552;top:839;width:2;height:1246" coordorigin="8552,839" coordsize="0,1246" path="m8552,839l8552,2085e" filled="false" stroked="true" strokeweight="1.403533pt" strokecolor="#ff8080">
                <v:path arrowok="t"/>
              </v:shape>
            </v:group>
            <v:group style="position:absolute;left:8601;top:846;width:2;height:1239" coordorigin="8601,846" coordsize="2,1239">
              <v:shape style="position:absolute;left:8601;top:846;width:2;height:1239" coordorigin="8601,846" coordsize="0,1239" path="m8601,846l8601,2085e" filled="false" stroked="true" strokeweight="1.403533pt" strokecolor="#ff8080">
                <v:path arrowok="t"/>
              </v:shape>
            </v:group>
            <v:group style="position:absolute;left:8636;top:657;width:36;height:1428" coordorigin="8636,657" coordsize="36,1428">
              <v:shape style="position:absolute;left:8636;top:657;width:36;height:1428" coordorigin="8636,657" coordsize="36,1428" path="m8636,2085l8671,2085,8671,657,8636,657,8636,2085xe" filled="true" fillcolor="#ff8080" stroked="false">
                <v:path arrowok="t"/>
                <v:fill type="solid"/>
              </v:shape>
            </v:group>
            <v:group style="position:absolute;left:8707;top:664;width:2;height:1421" coordorigin="8707,664" coordsize="2,1421">
              <v:shape style="position:absolute;left:8707;top:664;width:2;height:1421" coordorigin="8707,664" coordsize="0,1421" path="m8707,664l8707,2085e" filled="false" stroked="true" strokeweight="1.403535pt" strokecolor="#ff8080">
                <v:path arrowok="t"/>
              </v:shape>
            </v:group>
            <v:group style="position:absolute;left:8756;top:573;width:2;height:1512" coordorigin="8756,573" coordsize="2,1512">
              <v:shape style="position:absolute;left:8756;top:573;width:2;height:1512" coordorigin="8756,573" coordsize="0,1512" path="m8756,573l8756,2085e" filled="false" stroked="true" strokeweight="1.403536pt" strokecolor="#ff8080">
                <v:path arrowok="t"/>
              </v:shape>
            </v:group>
            <v:group style="position:absolute;left:8791;top:496;width:36;height:1589" coordorigin="8791,496" coordsize="36,1589">
              <v:shape style="position:absolute;left:8791;top:496;width:36;height:1589" coordorigin="8791,496" coordsize="36,1589" path="m8791,2085l8826,2085,8826,496,8791,496,8791,2085xe" filled="true" fillcolor="#ff8080" stroked="false">
                <v:path arrowok="t"/>
                <v:fill type="solid"/>
              </v:shape>
            </v:group>
            <v:group style="position:absolute;left:8861;top:454;width:2;height:1631" coordorigin="8861,454" coordsize="2,1631">
              <v:shape style="position:absolute;left:8861;top:454;width:2;height:1631" coordorigin="8861,454" coordsize="0,1631" path="m8861,454l8861,2085e" filled="false" stroked="true" strokeweight="1.403537pt" strokecolor="#ff8080">
                <v:path arrowok="t"/>
              </v:shape>
            </v:group>
            <v:group style="position:absolute;left:8910;top:349;width:2;height:1737" coordorigin="8910,349" coordsize="2,1737">
              <v:shape style="position:absolute;left:8910;top:349;width:2;height:1737" coordorigin="8910,349" coordsize="0,1737" path="m8910,349l8910,2085e" filled="false" stroked="true" strokeweight="1.403538pt" strokecolor="#ff8080">
                <v:path arrowok="t"/>
              </v:shape>
            </v:group>
            <v:group style="position:absolute;left:8945;top:328;width:36;height:1758" coordorigin="8945,328" coordsize="36,1758">
              <v:shape style="position:absolute;left:8945;top:328;width:36;height:1758" coordorigin="8945,328" coordsize="36,1758" path="m8945,2085l8980,2085,8980,328,8945,328,8945,2085xe" filled="true" fillcolor="#ff8080" stroked="false">
                <v:path arrowok="t"/>
                <v:fill type="solid"/>
              </v:shape>
            </v:group>
            <v:group style="position:absolute;left:9015;top:349;width:2;height:1737" coordorigin="9015,349" coordsize="2,1737">
              <v:shape style="position:absolute;left:9015;top:349;width:2;height:1737" coordorigin="9015,349" coordsize="0,1737" path="m9015,349l9015,2085e" filled="false" stroked="true" strokeweight="1.403538pt" strokecolor="#ff8080">
                <v:path arrowok="t"/>
              </v:shape>
            </v:group>
            <v:group style="position:absolute;left:9064;top:419;width:2;height:1666" coordorigin="9064,419" coordsize="2,1666">
              <v:shape style="position:absolute;left:9064;top:419;width:2;height:1666" coordorigin="9064,419" coordsize="0,1666" path="m9064,419l9064,2085e" filled="false" stroked="true" strokeweight="1.403537pt" strokecolor="#ff8080">
                <v:path arrowok="t"/>
              </v:shape>
            </v:group>
            <v:group style="position:absolute;left:9100;top:517;width:36;height:1568" coordorigin="9100,517" coordsize="36,1568">
              <v:shape style="position:absolute;left:9100;top:517;width:36;height:1568" coordorigin="9100,517" coordsize="36,1568" path="m9100,2085l9135,2085,9135,517,9100,517,9100,2085xe" filled="true" fillcolor="#ff8080" stroked="false">
                <v:path arrowok="t"/>
                <v:fill type="solid"/>
              </v:shape>
            </v:group>
            <v:group style="position:absolute;left:9170;top:545;width:2;height:1540" coordorigin="9170,545" coordsize="2,1540">
              <v:shape style="position:absolute;left:9170;top:545;width:2;height:1540" coordorigin="9170,545" coordsize="0,1540" path="m9170,545l9170,2085e" filled="false" stroked="true" strokeweight="1.403536pt" strokecolor="#ff8080">
                <v:path arrowok="t"/>
              </v:shape>
            </v:group>
            <v:group style="position:absolute;left:9219;top:517;width:2;height:1568" coordorigin="9219,517" coordsize="2,1568">
              <v:shape style="position:absolute;left:9219;top:517;width:2;height:1568" coordorigin="9219,517" coordsize="0,1568" path="m9219,517l9219,2085e" filled="false" stroked="true" strokeweight="1.403536pt" strokecolor="#ff8080">
                <v:path arrowok="t"/>
              </v:shape>
            </v:group>
            <v:group style="position:absolute;left:9254;top:258;width:36;height:1828" coordorigin="9254,258" coordsize="36,1828">
              <v:shape style="position:absolute;left:9254;top:258;width:36;height:1828" coordorigin="9254,258" coordsize="36,1828" path="m9254,2085l9289,2085,9289,258,9254,258,9254,2085xe" filled="true" fillcolor="#ff8080" stroked="false">
                <v:path arrowok="t"/>
                <v:fill type="solid"/>
              </v:shape>
            </v:group>
            <v:group style="position:absolute;left:9324;top:279;width:2;height:1807" coordorigin="9324,279" coordsize="2,1807">
              <v:shape style="position:absolute;left:9324;top:279;width:2;height:1807" coordorigin="9324,279" coordsize="0,1807" path="m9324,279l9324,2085e" filled="false" stroked="true" strokeweight="1.403538pt" strokecolor="#ff8080">
                <v:path arrowok="t"/>
              </v:shape>
            </v:group>
            <v:group style="position:absolute;left:9373;top:237;width:2;height:1849" coordorigin="9373,237" coordsize="2,1849">
              <v:shape style="position:absolute;left:9373;top:237;width:2;height:1849" coordorigin="9373,237" coordsize="0,1849" path="m9373,237l9373,2085e" filled="false" stroked="true" strokeweight="1.403539pt" strokecolor="#ff8080">
                <v:path arrowok="t"/>
              </v:shape>
            </v:group>
            <v:group style="position:absolute;left:9408;top:230;width:36;height:1856" coordorigin="9408,230" coordsize="36,1856">
              <v:shape style="position:absolute;left:9408;top:230;width:36;height:1856" coordorigin="9408,230" coordsize="36,1856" path="m9408,2085l9443,2085,9443,230,9408,230,9408,2085xe" filled="true" fillcolor="#ff8080" stroked="false">
                <v:path arrowok="t"/>
                <v:fill type="solid"/>
              </v:shape>
            </v:group>
            <v:group style="position:absolute;left:9479;top:34;width:2;height:2052" coordorigin="9479,34" coordsize="2,2052">
              <v:shape style="position:absolute;left:9479;top:34;width:2;height:2052" coordorigin="9479,34" coordsize="0,2052" path="m9479,34l9479,2085e" filled="false" stroked="true" strokeweight="1.40354pt" strokecolor="#ff8080">
                <v:path arrowok="t"/>
              </v:shape>
            </v:group>
            <v:group style="position:absolute;left:9528;top:27;width:2;height:2059" coordorigin="9528,27" coordsize="2,2059">
              <v:shape style="position:absolute;left:9528;top:27;width:2;height:2059" coordorigin="9528,27" coordsize="0,2059" path="m9528,27l9528,2085e" filled="false" stroked="true" strokeweight="1.40354pt" strokecolor="#ff8080">
                <v:path arrowok="t"/>
              </v:shape>
            </v:group>
            <v:group style="position:absolute;left:9563;top:188;width:36;height:1898" coordorigin="9563,188" coordsize="36,1898">
              <v:shape style="position:absolute;left:9563;top:188;width:36;height:1898" coordorigin="9563,188" coordsize="36,1898" path="m9563,2085l9598,2085,9598,188,9563,188,9563,2085xe" filled="true" fillcolor="#ff8080" stroked="false">
                <v:path arrowok="t"/>
                <v:fill type="solid"/>
              </v:shape>
            </v:group>
            <v:group style="position:absolute;left:9633;top:272;width:2;height:1814" coordorigin="9633,272" coordsize="2,1814">
              <v:shape style="position:absolute;left:9633;top:272;width:2;height:1814" coordorigin="9633,272" coordsize="0,1814" path="m9633,272l9633,2085e" filled="false" stroked="true" strokeweight="1.403538pt" strokecolor="#ff8080">
                <v:path arrowok="t"/>
              </v:shape>
            </v:group>
            <v:group style="position:absolute;left:9682;top:377;width:2;height:1709" coordorigin="9682,377" coordsize="2,1709">
              <v:shape style="position:absolute;left:9682;top:377;width:2;height:1709" coordorigin="9682,377" coordsize="0,1709" path="m9682,377l9682,2085e" filled="false" stroked="true" strokeweight="1.403537pt" strokecolor="#ff8080">
                <v:path arrowok="t"/>
              </v:shape>
            </v:group>
            <v:group style="position:absolute;left:9738;top:496;width:2;height:1589" coordorigin="9738,496" coordsize="2,1589">
              <v:shape style="position:absolute;left:9738;top:496;width:2;height:1589" coordorigin="9738,496" coordsize="0,1589" path="m9738,496l9738,2085e" filled="false" stroked="true" strokeweight="1.403536pt" strokecolor="#ff8080">
                <v:path arrowok="t"/>
              </v:shape>
            </v:group>
            <v:group style="position:absolute;left:9787;top:531;width:2;height:1554" coordorigin="9787,531" coordsize="2,1554">
              <v:shape style="position:absolute;left:9787;top:531;width:2;height:1554" coordorigin="9787,531" coordsize="0,1554" path="m9787,531l9787,2085e" filled="false" stroked="true" strokeweight="1.403536pt" strokecolor="#ff8080">
                <v:path arrowok="t"/>
              </v:shape>
            </v:group>
            <v:group style="position:absolute;left:9822;top:601;width:36;height:1484" coordorigin="9822,601" coordsize="36,1484">
              <v:shape style="position:absolute;left:9822;top:601;width:36;height:1484" coordorigin="9822,601" coordsize="36,1484" path="m9822,2085l9857,2085,9857,601,9822,601,9822,2085xe" filled="true" fillcolor="#ff8080" stroked="false">
                <v:path arrowok="t"/>
                <v:fill type="solid"/>
              </v:shape>
            </v:group>
            <v:group style="position:absolute;left:9893;top:475;width:2;height:1610" coordorigin="9893,475" coordsize="2,1610">
              <v:shape style="position:absolute;left:9893;top:475;width:2;height:1610" coordorigin="9893,475" coordsize="0,1610" path="m9893,475l9893,2085e" filled="false" stroked="true" strokeweight="1.403536pt" strokecolor="#ff8080">
                <v:path arrowok="t"/>
              </v:shape>
            </v:group>
            <v:group style="position:absolute;left:9942;top:636;width:2;height:1449" coordorigin="9942,636" coordsize="2,1449">
              <v:shape style="position:absolute;left:9942;top:636;width:2;height:1449" coordorigin="9942,636" coordsize="0,1449" path="m9942,636l9942,2085e" filled="false" stroked="true" strokeweight="1.403535pt" strokecolor="#ff8080">
                <v:path arrowok="t"/>
              </v:shape>
            </v:group>
            <v:group style="position:absolute;left:9977;top:657;width:36;height:1428" coordorigin="9977,657" coordsize="36,1428">
              <v:shape style="position:absolute;left:9977;top:657;width:36;height:1428" coordorigin="9977,657" coordsize="36,1428" path="m9977,2085l10012,2085,10012,657,9977,657,9977,2085xe" filled="true" fillcolor="#ff8080" stroked="false">
                <v:path arrowok="t"/>
                <v:fill type="solid"/>
              </v:shape>
            </v:group>
            <v:group style="position:absolute;left:10047;top:685;width:2;height:1400" coordorigin="10047,685" coordsize="2,1400">
              <v:shape style="position:absolute;left:10047;top:685;width:2;height:1400" coordorigin="10047,685" coordsize="0,1400" path="m10047,685l10047,2085e" filled="false" stroked="true" strokeweight="1.403535pt" strokecolor="#ff8080">
                <v:path arrowok="t"/>
              </v:shape>
            </v:group>
            <v:group style="position:absolute;left:10096;top:615;width:2;height:1470" coordorigin="10096,615" coordsize="2,1470">
              <v:shape style="position:absolute;left:10096;top:615;width:2;height:1470" coordorigin="10096,615" coordsize="0,1470" path="m10096,615l10096,2085e" filled="false" stroked="true" strokeweight="1.403535pt" strokecolor="#ff8080">
                <v:path arrowok="t"/>
              </v:shape>
            </v:group>
            <v:group style="position:absolute;left:10131;top:510;width:36;height:1575" coordorigin="10131,510" coordsize="36,1575">
              <v:shape style="position:absolute;left:10131;top:510;width:36;height:1575" coordorigin="10131,510" coordsize="36,1575" path="m10131,2085l10166,2085,10166,510,10131,510,10131,2085xe" filled="true" fillcolor="#ff8080" stroked="false">
                <v:path arrowok="t"/>
                <v:fill type="solid"/>
              </v:shape>
            </v:group>
            <v:group style="position:absolute;left:10201;top:538;width:2;height:1547" coordorigin="10201,538" coordsize="2,1547">
              <v:shape style="position:absolute;left:10201;top:538;width:2;height:1547" coordorigin="10201,538" coordsize="0,1547" path="m10201,538l10201,2085e" filled="false" stroked="true" strokeweight="1.403536pt" strokecolor="#ff8080">
                <v:path arrowok="t"/>
              </v:shape>
            </v:group>
            <v:group style="position:absolute;left:10250;top:531;width:2;height:1554" coordorigin="10250,531" coordsize="2,1554">
              <v:shape style="position:absolute;left:10250;top:531;width:2;height:1554" coordorigin="10250,531" coordsize="0,1554" path="m10250,531l10250,2085e" filled="false" stroked="true" strokeweight="1.403536pt" strokecolor="#ff8080">
                <v:path arrowok="t"/>
              </v:shape>
            </v:group>
            <v:group style="position:absolute;left:10286;top:552;width:36;height:1533" coordorigin="10286,552" coordsize="36,1533">
              <v:shape style="position:absolute;left:10286;top:552;width:36;height:1533" coordorigin="10286,552" coordsize="36,1533" path="m10286,2085l10321,2085,10321,552,10286,552,10286,2085xe" filled="true" fillcolor="#ff8080" stroked="false">
                <v:path arrowok="t"/>
                <v:fill type="solid"/>
              </v:shape>
            </v:group>
            <v:group style="position:absolute;left:10356;top:587;width:2;height:1498" coordorigin="10356,587" coordsize="2,1498">
              <v:shape style="position:absolute;left:10356;top:587;width:2;height:1498" coordorigin="10356,587" coordsize="0,1498" path="m10356,587l10356,2085e" filled="false" stroked="true" strokeweight="1.403535pt" strokecolor="#ff8080">
                <v:path arrowok="t"/>
              </v:shape>
            </v:group>
            <v:group style="position:absolute;left:10405;top:496;width:2;height:1589" coordorigin="10405,496" coordsize="2,1589">
              <v:shape style="position:absolute;left:10405;top:496;width:2;height:1589" coordorigin="10405,496" coordsize="0,1589" path="m10405,496l10405,2085e" filled="false" stroked="true" strokeweight="1.403536pt" strokecolor="#ff8080">
                <v:path arrowok="t"/>
              </v:shape>
            </v:group>
            <v:group style="position:absolute;left:10440;top:461;width:36;height:1624" coordorigin="10440,461" coordsize="36,1624">
              <v:shape style="position:absolute;left:10440;top:461;width:36;height:1624" coordorigin="10440,461" coordsize="36,1624" path="m10440,2085l10475,2085,10475,461,10440,461,10440,2085xe" filled="true" fillcolor="#ff8080" stroked="false">
                <v:path arrowok="t"/>
                <v:fill type="solid"/>
              </v:shape>
            </v:group>
            <v:group style="position:absolute;left:10486;top:-193;width:2;height:2269" coordorigin="10486,-193" coordsize="2,2269">
              <v:shape style="position:absolute;left:10486;top:-193;width:2;height:2269" coordorigin="10486,-193" coordsize="0,2269" path="m10486,2075l10486,-193e" filled="false" stroked="true" strokeweight=".351232pt" strokecolor="#000000">
                <v:path arrowok="t"/>
              </v:shape>
            </v:group>
            <v:group style="position:absolute;left:10486;top:2075;width:43;height:2" coordorigin="10486,2075" coordsize="43,2">
              <v:shape style="position:absolute;left:10486;top:2075;width:43;height:2" coordorigin="10486,2075" coordsize="43,0" path="m10486,2075l10528,2075e" filled="false" stroked="true" strokeweight=".350366pt" strokecolor="#000000">
                <v:path arrowok="t"/>
              </v:shape>
            </v:group>
            <v:group style="position:absolute;left:10486;top:1753;width:43;height:2" coordorigin="10486,1753" coordsize="43,2">
              <v:shape style="position:absolute;left:10486;top:1753;width:43;height:2" coordorigin="10486,1753" coordsize="43,0" path="m10486,1753l10528,1753e" filled="false" stroked="true" strokeweight=".350366pt" strokecolor="#000000">
                <v:path arrowok="t"/>
              </v:shape>
            </v:group>
            <v:group style="position:absolute;left:10486;top:1431;width:43;height:2" coordorigin="10486,1431" coordsize="43,2">
              <v:shape style="position:absolute;left:10486;top:1431;width:43;height:2" coordorigin="10486,1431" coordsize="43,0" path="m10486,1431l10528,1431e" filled="false" stroked="true" strokeweight=".350366pt" strokecolor="#000000">
                <v:path arrowok="t"/>
              </v:shape>
            </v:group>
            <v:group style="position:absolute;left:10486;top:1102;width:43;height:2" coordorigin="10486,1102" coordsize="43,2">
              <v:shape style="position:absolute;left:10486;top:1102;width:43;height:2" coordorigin="10486,1102" coordsize="43,0" path="m10486,1102l10528,1102e" filled="false" stroked="true" strokeweight=".350366pt" strokecolor="#000000">
                <v:path arrowok="t"/>
              </v:shape>
            </v:group>
            <v:group style="position:absolute;left:10486;top:780;width:43;height:2" coordorigin="10486,780" coordsize="43,2">
              <v:shape style="position:absolute;left:10486;top:780;width:43;height:2" coordorigin="10486,780" coordsize="43,0" path="m10486,780l10528,780e" filled="false" stroked="true" strokeweight=".350366pt" strokecolor="#000000">
                <v:path arrowok="t"/>
              </v:shape>
            </v:group>
            <v:group style="position:absolute;left:10486;top:458;width:43;height:2" coordorigin="10486,458" coordsize="43,2">
              <v:shape style="position:absolute;left:10486;top:458;width:43;height:2" coordorigin="10486,458" coordsize="43,0" path="m10486,458l10528,458e" filled="false" stroked="true" strokeweight=".350366pt" strokecolor="#000000">
                <v:path arrowok="t"/>
              </v:shape>
            </v:group>
            <v:group style="position:absolute;left:10486;top:129;width:43;height:2" coordorigin="10486,129" coordsize="43,2">
              <v:shape style="position:absolute;left:10486;top:129;width:43;height:2" coordorigin="10486,129" coordsize="43,0" path="m10486,129l10528,129e" filled="false" stroked="true" strokeweight=".350366pt" strokecolor="#000000">
                <v:path arrowok="t"/>
              </v:shape>
            </v:group>
            <v:group style="position:absolute;left:10486;top:-193;width:43;height:2" coordorigin="10486,-193" coordsize="43,2">
              <v:shape style="position:absolute;left:10486;top:-193;width:43;height:2" coordorigin="10486,-193" coordsize="43,0" path="m10486,-193l10528,-193e" filled="false" stroked="true" strokeweight=".350366pt" strokecolor="#000000">
                <v:path arrowok="t"/>
              </v:shape>
            </v:group>
            <v:group style="position:absolute;left:6668;top:-193;width:2;height:2318" coordorigin="6668,-193" coordsize="2,2318">
              <v:shape style="position:absolute;left:6668;top:-193;width:2;height:2318" coordorigin="6668,-193" coordsize="0,2318" path="m6668,-193l6668,2124e" filled="false" stroked="true" strokeweight=".351252pt" strokecolor="#000000">
                <v:path arrowok="t"/>
              </v:shape>
            </v:group>
            <v:group style="position:absolute;left:6626;top:2075;width:43;height:2" coordorigin="6626,2075" coordsize="43,2">
              <v:shape style="position:absolute;left:6626;top:2075;width:43;height:2" coordorigin="6626,2075" coordsize="43,0" path="m6626,2075l6668,2075e" filled="false" stroked="true" strokeweight=".350366pt" strokecolor="#000000">
                <v:path arrowok="t"/>
              </v:shape>
            </v:group>
            <v:group style="position:absolute;left:6626;top:1697;width:43;height:2" coordorigin="6626,1697" coordsize="43,2">
              <v:shape style="position:absolute;left:6626;top:1697;width:43;height:2" coordorigin="6626,1697" coordsize="43,0" path="m6626,1697l6668,1697e" filled="false" stroked="true" strokeweight=".350366pt" strokecolor="#000000">
                <v:path arrowok="t"/>
              </v:shape>
            </v:group>
            <v:group style="position:absolute;left:6626;top:1319;width:43;height:2" coordorigin="6626,1319" coordsize="43,2">
              <v:shape style="position:absolute;left:6626;top:1319;width:43;height:2" coordorigin="6626,1319" coordsize="43,0" path="m6626,1319l6668,1319e" filled="false" stroked="true" strokeweight=".350366pt" strokecolor="#000000">
                <v:path arrowok="t"/>
              </v:shape>
            </v:group>
            <v:group style="position:absolute;left:6626;top:941;width:43;height:2" coordorigin="6626,941" coordsize="43,2">
              <v:shape style="position:absolute;left:6626;top:941;width:43;height:2" coordorigin="6626,941" coordsize="43,0" path="m6626,941l6668,941e" filled="false" stroked="true" strokeweight=".350366pt" strokecolor="#000000">
                <v:path arrowok="t"/>
              </v:shape>
            </v:group>
            <v:group style="position:absolute;left:6626;top:563;width:43;height:2" coordorigin="6626,563" coordsize="43,2">
              <v:shape style="position:absolute;left:6626;top:563;width:43;height:2" coordorigin="6626,563" coordsize="43,0" path="m6626,563l6668,563e" filled="false" stroked="true" strokeweight=".350366pt" strokecolor="#000000">
                <v:path arrowok="t"/>
              </v:shape>
            </v:group>
            <v:group style="position:absolute;left:6626;top:185;width:43;height:2" coordorigin="6626,185" coordsize="43,2">
              <v:shape style="position:absolute;left:6626;top:185;width:43;height:2" coordorigin="6626,185" coordsize="43,0" path="m6626,185l6668,185e" filled="false" stroked="true" strokeweight=".350366pt" strokecolor="#000000">
                <v:path arrowok="t"/>
              </v:shape>
            </v:group>
            <v:group style="position:absolute;left:6626;top:-193;width:43;height:2" coordorigin="6626,-193" coordsize="43,2">
              <v:shape style="position:absolute;left:6626;top:-193;width:43;height:2" coordorigin="6626,-193" coordsize="43,0" path="m6626,-193l6668,-193e" filled="false" stroked="true" strokeweight=".350366pt" strokecolor="#000000">
                <v:path arrowok="t"/>
              </v:shape>
            </v:group>
            <v:group style="position:absolute;left:6668;top:2075;width:3818;height:2" coordorigin="6668,2075" coordsize="3818,2">
              <v:shape style="position:absolute;left:6668;top:2075;width:3818;height:2" coordorigin="6668,2075" coordsize="3818,0" path="m6668,2075l10486,2075e" filled="false" stroked="true" strokeweight=".350366pt" strokecolor="#000000">
                <v:path arrowok="t"/>
              </v:shape>
            </v:group>
            <v:group style="position:absolute;left:6878;top:2075;width:2;height:49" coordorigin="6878,2075" coordsize="2,49">
              <v:shape style="position:absolute;left:6878;top:2075;width:2;height:49" coordorigin="6878,2075" coordsize="0,49" path="m6878,2075l6878,2124e" filled="false" stroked="true" strokeweight=".351232pt" strokecolor="#000000">
                <v:path arrowok="t"/>
              </v:shape>
            </v:group>
            <v:group style="position:absolute;left:7082;top:2075;width:2;height:49" coordorigin="7082,2075" coordsize="2,49">
              <v:shape style="position:absolute;left:7082;top:2075;width:2;height:49" coordorigin="7082,2075" coordsize="0,49" path="m7082,2075l7082,2124e" filled="false" stroked="true" strokeweight=".351232pt" strokecolor="#000000">
                <v:path arrowok="t"/>
              </v:shape>
            </v:group>
            <v:group style="position:absolute;left:7293;top:2075;width:2;height:49" coordorigin="7293,2075" coordsize="2,49">
              <v:shape style="position:absolute;left:7293;top:2075;width:2;height:49" coordorigin="7293,2075" coordsize="0,49" path="m7293,2075l7293,2124e" filled="false" stroked="true" strokeweight=".351232pt" strokecolor="#000000">
                <v:path arrowok="t"/>
              </v:shape>
            </v:group>
            <v:group style="position:absolute;left:7496;top:2075;width:2;height:49" coordorigin="7496,2075" coordsize="2,49">
              <v:shape style="position:absolute;left:7496;top:2075;width:2;height:49" coordorigin="7496,2075" coordsize="0,49" path="m7496,2075l7496,2124e" filled="false" stroked="true" strokeweight=".351232pt" strokecolor="#000000">
                <v:path arrowok="t"/>
              </v:shape>
            </v:group>
            <v:group style="position:absolute;left:7700;top:2075;width:2;height:49" coordorigin="7700,2075" coordsize="2,49">
              <v:shape style="position:absolute;left:7700;top:2075;width:2;height:49" coordorigin="7700,2075" coordsize="0,49" path="m7700,2075l7700,2124e" filled="false" stroked="true" strokeweight=".351232pt" strokecolor="#000000">
                <v:path arrowok="t"/>
              </v:shape>
            </v:group>
            <v:group style="position:absolute;left:7910;top:2075;width:2;height:49" coordorigin="7910,2075" coordsize="2,49">
              <v:shape style="position:absolute;left:7910;top:2075;width:2;height:49" coordorigin="7910,2075" coordsize="0,49" path="m7910,2075l7910,2124e" filled="false" stroked="true" strokeweight=".351232pt" strokecolor="#000000">
                <v:path arrowok="t"/>
              </v:shape>
            </v:group>
            <v:group style="position:absolute;left:8114;top:2075;width:2;height:49" coordorigin="8114,2075" coordsize="2,49">
              <v:shape style="position:absolute;left:8114;top:2075;width:2;height:49" coordorigin="8114,2075" coordsize="0,49" path="m8114,2075l8114,2124e" filled="false" stroked="true" strokeweight=".351232pt" strokecolor="#000000">
                <v:path arrowok="t"/>
              </v:shape>
            </v:group>
            <v:group style="position:absolute;left:8317;top:2075;width:2;height:49" coordorigin="8317,2075" coordsize="2,49">
              <v:shape style="position:absolute;left:8317;top:2075;width:2;height:49" coordorigin="8317,2075" coordsize="0,49" path="m8317,2075l8317,2124e" filled="false" stroked="true" strokeweight=".351232pt" strokecolor="#000000">
                <v:path arrowok="t"/>
              </v:shape>
            </v:group>
            <v:group style="position:absolute;left:8528;top:2075;width:2;height:49" coordorigin="8528,2075" coordsize="2,49">
              <v:shape style="position:absolute;left:8528;top:2075;width:2;height:49" coordorigin="8528,2075" coordsize="0,49" path="m8528,2075l8528,2124e" filled="false" stroked="true" strokeweight=".351232pt" strokecolor="#000000">
                <v:path arrowok="t"/>
              </v:shape>
            </v:group>
            <v:group style="position:absolute;left:8731;top:2075;width:2;height:49" coordorigin="8731,2075" coordsize="2,49">
              <v:shape style="position:absolute;left:8731;top:2075;width:2;height:49" coordorigin="8731,2075" coordsize="0,49" path="m8731,2075l8731,2124e" filled="false" stroked="true" strokeweight=".351232pt" strokecolor="#000000">
                <v:path arrowok="t"/>
              </v:shape>
            </v:group>
            <v:group style="position:absolute;left:8935;top:2075;width:2;height:49" coordorigin="8935,2075" coordsize="2,49">
              <v:shape style="position:absolute;left:8935;top:2075;width:2;height:49" coordorigin="8935,2075" coordsize="0,49" path="m8935,2075l8935,2124e" filled="false" stroked="true" strokeweight=".351232pt" strokecolor="#000000">
                <v:path arrowok="t"/>
              </v:shape>
            </v:group>
            <v:group style="position:absolute;left:9145;top:2075;width:2;height:49" coordorigin="9145,2075" coordsize="2,49">
              <v:shape style="position:absolute;left:9145;top:2075;width:2;height:49" coordorigin="9145,2075" coordsize="0,49" path="m9145,2075l9145,2124e" filled="false" stroked="true" strokeweight=".351232pt" strokecolor="#000000">
                <v:path arrowok="t"/>
              </v:shape>
            </v:group>
            <v:group style="position:absolute;left:9349;top:2075;width:2;height:49" coordorigin="9349,2075" coordsize="2,49">
              <v:shape style="position:absolute;left:9349;top:2075;width:2;height:49" coordorigin="9349,2075" coordsize="0,49" path="m9349,2075l9349,2124e" filled="false" stroked="true" strokeweight=".351232pt" strokecolor="#000000">
                <v:path arrowok="t"/>
              </v:shape>
            </v:group>
            <v:group style="position:absolute;left:9552;top:2075;width:2;height:49" coordorigin="9552,2075" coordsize="2,49">
              <v:shape style="position:absolute;left:9552;top:2075;width:2;height:49" coordorigin="9552,2075" coordsize="0,49" path="m9552,2075l9552,2124e" filled="false" stroked="true" strokeweight=".351232pt" strokecolor="#000000">
                <v:path arrowok="t"/>
              </v:shape>
            </v:group>
            <v:group style="position:absolute;left:9763;top:2075;width:2;height:49" coordorigin="9763,2075" coordsize="2,49">
              <v:shape style="position:absolute;left:9763;top:2075;width:2;height:49" coordorigin="9763,2075" coordsize="0,49" path="m9763,2075l9763,2124e" filled="false" stroked="true" strokeweight=".351232pt" strokecolor="#000000">
                <v:path arrowok="t"/>
              </v:shape>
            </v:group>
            <v:group style="position:absolute;left:9966;top:2075;width:2;height:49" coordorigin="9966,2075" coordsize="2,49">
              <v:shape style="position:absolute;left:9966;top:2075;width:2;height:49" coordorigin="9966,2075" coordsize="0,49" path="m9966,2075l9966,2124e" filled="false" stroked="true" strokeweight=".351232pt" strokecolor="#000000">
                <v:path arrowok="t"/>
              </v:shape>
            </v:group>
            <v:group style="position:absolute;left:10177;top:2075;width:2;height:49" coordorigin="10177,2075" coordsize="2,49">
              <v:shape style="position:absolute;left:10177;top:2075;width:2;height:49" coordorigin="10177,2075" coordsize="0,49" path="m10177,2075l10177,2124e" filled="false" stroked="true" strokeweight=".351232pt" strokecolor="#000000">
                <v:path arrowok="t"/>
              </v:shape>
            </v:group>
            <v:group style="position:absolute;left:10380;top:2075;width:2;height:49" coordorigin="10380,2075" coordsize="2,49">
              <v:shape style="position:absolute;left:10380;top:2075;width:2;height:49" coordorigin="10380,2075" coordsize="0,49" path="m10380,2075l10380,2124e" filled="false" stroked="true" strokeweight=".351232pt" strokecolor="#000000">
                <v:path arrowok="t"/>
              </v:shape>
            </v:group>
            <v:group style="position:absolute;left:6696;top:209;width:1958;height:396" coordorigin="6696,209" coordsize="1958,396">
              <v:shape style="position:absolute;left:6696;top:209;width:1958;height:396" coordorigin="6696,209" coordsize="1958,396" path="m6696,373l6709,342,6722,308,6735,282,6748,275,6760,298,6773,344,6786,392,6799,422,6812,424,6825,411,6838,395,6851,389,6863,398,6876,416,6889,433,6902,438,6915,424,6928,397,6941,370,6954,356,6967,359,6979,373,6992,390,7005,405,7018,422,7031,443,7044,457,7057,454,7070,423,7082,373,7095,322,7108,291,7121,288,7134,302,7147,323,7160,340,7172,349,7186,358,7199,370,7211,389,7224,425,7237,472,7250,519,7263,552,7275,567,7289,575,7302,576,7314,568,7327,539,7340,493,7353,448,7366,422,7379,423,7392,442,7404,463,7417,470,7430,457,7443,432,7456,405,7469,389,7482,389,7495,399,7508,408,7520,405,7533,381,7546,343,7559,308,7572,291,7585,301,7598,328,7611,361,7623,389,7662,455,7714,490,7726,487,7739,476,7752,459,7765,440,7778,422,7791,403,7804,383,7817,366,7830,356,7842,356,7855,362,7894,410,7920,465,7933,487,7946,502,7958,513,7971,520,7984,519,8036,454,8061,391,8074,359,8087,340,8100,342,8113,359,8126,375,8139,373,8152,339,8164,287,8177,236,8190,209,8203,218,8216,248,8229,284,8242,307,8254,310,8268,305,8281,300,8293,307,8306,339,8319,386,8332,430,8345,454,8358,447,8371,420,8383,390,8396,373,8409,374,8422,386,8435,399,8448,405,8460,396,8474,379,8487,366,8499,373,8512,419,8525,490,8538,560,8551,601,8564,604,8577,585,8602,519,8631,433,8645,387,8654,356e" filled="false" stroked="true" strokeweight="1.750248pt" strokecolor="#ff0000">
                <v:path arrowok="t"/>
              </v:shape>
            </v:group>
            <w10:wrap type="none"/>
          </v:group>
        </w:pict>
      </w:r>
      <w:r>
        <w:rPr>
          <w:rFonts w:ascii="微软雅黑"/>
          <w:spacing w:val="-1"/>
          <w:w w:val="105"/>
          <w:sz w:val="12"/>
        </w:rPr>
        <w:t>2,500</w:t>
        <w:tab/>
      </w:r>
      <w:r>
        <w:rPr>
          <w:rFonts w:ascii="微软雅黑"/>
          <w:w w:val="105"/>
          <w:position w:val="5"/>
          <w:sz w:val="12"/>
        </w:rPr>
        <w:t>12</w:t>
      </w:r>
      <w:r>
        <w:rPr>
          <w:rFonts w:ascii="微软雅黑"/>
          <w:sz w:val="12"/>
        </w:rPr>
      </w:r>
    </w:p>
    <w:p>
      <w:pPr>
        <w:spacing w:line="158" w:lineRule="exact" w:before="63"/>
        <w:ind w:left="0" w:right="135" w:firstLine="0"/>
        <w:jc w:val="right"/>
        <w:rPr>
          <w:rFonts w:ascii="微软雅黑" w:hAnsi="微软雅黑" w:cs="微软雅黑" w:eastAsia="微软雅黑" w:hint="default"/>
          <w:sz w:val="12"/>
          <w:szCs w:val="12"/>
        </w:rPr>
      </w:pPr>
      <w:r>
        <w:rPr>
          <w:rFonts w:ascii="微软雅黑"/>
          <w:w w:val="105"/>
          <w:sz w:val="12"/>
        </w:rPr>
        <w:t>10</w:t>
      </w:r>
      <w:r>
        <w:rPr>
          <w:rFonts w:ascii="微软雅黑"/>
          <w:sz w:val="12"/>
        </w:rPr>
      </w:r>
    </w:p>
    <w:p>
      <w:pPr>
        <w:spacing w:line="158" w:lineRule="exact" w:before="0"/>
        <w:ind w:left="336" w:right="0" w:firstLine="0"/>
        <w:jc w:val="left"/>
        <w:rPr>
          <w:rFonts w:ascii="微软雅黑" w:hAnsi="微软雅黑" w:cs="微软雅黑" w:eastAsia="微软雅黑" w:hint="default"/>
          <w:sz w:val="12"/>
          <w:szCs w:val="12"/>
        </w:rPr>
      </w:pPr>
      <w:r>
        <w:rPr>
          <w:rFonts w:ascii="微软雅黑"/>
          <w:w w:val="105"/>
          <w:sz w:val="12"/>
        </w:rPr>
        <w:t>2,000</w:t>
      </w:r>
      <w:r>
        <w:rPr>
          <w:rFonts w:ascii="微软雅黑"/>
          <w:sz w:val="12"/>
        </w:rPr>
      </w:r>
    </w:p>
    <w:p>
      <w:pPr>
        <w:spacing w:line="185" w:lineRule="exact" w:before="9"/>
        <w:ind w:left="0" w:right="132" w:firstLine="0"/>
        <w:jc w:val="right"/>
        <w:rPr>
          <w:rFonts w:ascii="微软雅黑" w:hAnsi="微软雅黑" w:cs="微软雅黑" w:eastAsia="微软雅黑" w:hint="default"/>
          <w:sz w:val="12"/>
          <w:szCs w:val="12"/>
        </w:rPr>
      </w:pPr>
      <w:r>
        <w:rPr>
          <w:rFonts w:ascii="微软雅黑"/>
          <w:w w:val="105"/>
          <w:sz w:val="12"/>
        </w:rPr>
        <w:t>80</w:t>
      </w:r>
      <w:r>
        <w:rPr>
          <w:rFonts w:ascii="微软雅黑"/>
          <w:sz w:val="12"/>
        </w:rPr>
      </w:r>
    </w:p>
    <w:p>
      <w:pPr>
        <w:spacing w:line="163" w:lineRule="exact" w:before="0"/>
        <w:ind w:left="336" w:right="0" w:firstLine="0"/>
        <w:jc w:val="left"/>
        <w:rPr>
          <w:rFonts w:ascii="微软雅黑" w:hAnsi="微软雅黑" w:cs="微软雅黑" w:eastAsia="微软雅黑" w:hint="default"/>
          <w:sz w:val="12"/>
          <w:szCs w:val="12"/>
        </w:rPr>
      </w:pPr>
      <w:r>
        <w:rPr>
          <w:rFonts w:ascii="微软雅黑"/>
          <w:w w:val="105"/>
          <w:sz w:val="12"/>
        </w:rPr>
        <w:t>1,500</w:t>
      </w:r>
      <w:r>
        <w:rPr>
          <w:rFonts w:ascii="微软雅黑"/>
          <w:sz w:val="12"/>
        </w:rPr>
      </w:r>
    </w:p>
    <w:p>
      <w:pPr>
        <w:spacing w:line="185" w:lineRule="exact" w:before="0"/>
        <w:ind w:left="0" w:right="132" w:firstLine="0"/>
        <w:jc w:val="right"/>
        <w:rPr>
          <w:rFonts w:ascii="微软雅黑" w:hAnsi="微软雅黑" w:cs="微软雅黑" w:eastAsia="微软雅黑" w:hint="default"/>
          <w:sz w:val="12"/>
          <w:szCs w:val="12"/>
        </w:rPr>
      </w:pPr>
      <w:r>
        <w:rPr>
          <w:rFonts w:ascii="微软雅黑"/>
          <w:w w:val="105"/>
          <w:sz w:val="12"/>
        </w:rPr>
        <w:t>60</w:t>
      </w:r>
      <w:r>
        <w:rPr>
          <w:rFonts w:ascii="微软雅黑"/>
          <w:sz w:val="12"/>
        </w:rPr>
      </w:r>
    </w:p>
    <w:p>
      <w:pPr>
        <w:spacing w:line="158" w:lineRule="exact" w:before="9"/>
        <w:ind w:left="336" w:right="0" w:firstLine="0"/>
        <w:jc w:val="left"/>
        <w:rPr>
          <w:rFonts w:ascii="微软雅黑" w:hAnsi="微软雅黑" w:cs="微软雅黑" w:eastAsia="微软雅黑" w:hint="default"/>
          <w:sz w:val="12"/>
          <w:szCs w:val="12"/>
        </w:rPr>
      </w:pPr>
      <w:r>
        <w:rPr>
          <w:rFonts w:ascii="微软雅黑"/>
          <w:w w:val="105"/>
          <w:sz w:val="12"/>
        </w:rPr>
        <w:t>1,000</w:t>
      </w:r>
      <w:r>
        <w:rPr>
          <w:rFonts w:ascii="微软雅黑"/>
          <w:sz w:val="12"/>
        </w:rPr>
      </w:r>
    </w:p>
    <w:p>
      <w:pPr>
        <w:spacing w:line="158" w:lineRule="exact" w:before="0"/>
        <w:ind w:left="0" w:right="132" w:firstLine="0"/>
        <w:jc w:val="right"/>
        <w:rPr>
          <w:rFonts w:ascii="微软雅黑" w:hAnsi="微软雅黑" w:cs="微软雅黑" w:eastAsia="微软雅黑" w:hint="default"/>
          <w:sz w:val="12"/>
          <w:szCs w:val="12"/>
        </w:rPr>
      </w:pPr>
      <w:r>
        <w:rPr>
          <w:rFonts w:ascii="微软雅黑"/>
          <w:w w:val="105"/>
          <w:sz w:val="12"/>
        </w:rPr>
        <w:t>40</w:t>
      </w:r>
      <w:r>
        <w:rPr>
          <w:rFonts w:ascii="微软雅黑"/>
          <w:sz w:val="12"/>
        </w:rPr>
      </w:r>
    </w:p>
    <w:p>
      <w:pPr>
        <w:tabs>
          <w:tab w:pos="4333" w:val="left" w:leader="none"/>
        </w:tabs>
        <w:spacing w:before="63"/>
        <w:ind w:left="0" w:right="132" w:firstLine="0"/>
        <w:jc w:val="right"/>
        <w:rPr>
          <w:rFonts w:ascii="微软雅黑" w:hAnsi="微软雅黑" w:cs="微软雅黑" w:eastAsia="微软雅黑" w:hint="default"/>
          <w:sz w:val="12"/>
          <w:szCs w:val="12"/>
        </w:rPr>
      </w:pPr>
      <w:r>
        <w:rPr>
          <w:rFonts w:ascii="微软雅黑"/>
          <w:spacing w:val="-1"/>
          <w:w w:val="105"/>
          <w:sz w:val="12"/>
        </w:rPr>
        <w:t>500</w:t>
        <w:tab/>
      </w:r>
      <w:r>
        <w:rPr>
          <w:rFonts w:ascii="微软雅黑"/>
          <w:spacing w:val="2"/>
          <w:w w:val="105"/>
          <w:position w:val="-4"/>
          <w:sz w:val="12"/>
        </w:rPr>
        <w:t>20</w:t>
      </w:r>
      <w:r>
        <w:rPr>
          <w:rFonts w:ascii="微软雅黑"/>
          <w:sz w:val="12"/>
        </w:rPr>
      </w:r>
    </w:p>
    <w:p>
      <w:pPr>
        <w:spacing w:after="0"/>
        <w:jc w:val="right"/>
        <w:rPr>
          <w:rFonts w:ascii="微软雅黑" w:hAnsi="微软雅黑" w:cs="微软雅黑" w:eastAsia="微软雅黑" w:hint="default"/>
          <w:sz w:val="12"/>
          <w:szCs w:val="12"/>
        </w:rPr>
        <w:sectPr>
          <w:type w:val="continuous"/>
          <w:pgSz w:w="11910" w:h="16840"/>
          <w:pgMar w:top="720" w:bottom="1200" w:left="1000" w:right="1000"/>
          <w:cols w:num="2" w:equalWidth="0">
            <w:col w:w="551" w:space="4291"/>
            <w:col w:w="5068"/>
          </w:cols>
        </w:sectPr>
      </w:pPr>
    </w:p>
    <w:p>
      <w:pPr>
        <w:tabs>
          <w:tab w:pos="5432" w:val="left" w:leader="none"/>
          <w:tab w:pos="9617" w:val="left" w:leader="none"/>
        </w:tabs>
        <w:spacing w:before="61"/>
        <w:ind w:left="336" w:right="0" w:firstLine="0"/>
        <w:jc w:val="left"/>
        <w:rPr>
          <w:rFonts w:ascii="微软雅黑" w:hAnsi="微软雅黑" w:cs="微软雅黑" w:eastAsia="微软雅黑" w:hint="default"/>
          <w:sz w:val="12"/>
          <w:szCs w:val="12"/>
        </w:rPr>
      </w:pPr>
      <w:r>
        <w:rPr/>
        <w:pict>
          <v:shape style="position:absolute;margin-left:331.302643pt;margin-top:13.510361pt;width:194.05pt;height:19.350pt;mso-position-horizontal-relative:page;mso-position-vertical-relative:paragraph;z-index:-424096" type="#_x0000_t202" filled="false" stroked="false">
            <v:textbox inset="0,0,0,0" style="layout-flow:vertical;mso-layout-flow-alt:bottom-to-top">
              <w:txbxContent>
                <w:p>
                  <w:pPr>
                    <w:spacing w:line="152"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3</w:t>
                  </w:r>
                  <w:r>
                    <w:rPr>
                      <w:rFonts w:ascii="微软雅黑"/>
                      <w:spacing w:val="1"/>
                      <w:w w:val="105"/>
                      <w:sz w:val="12"/>
                    </w:rPr>
                    <w:t>-</w:t>
                  </w:r>
                  <w:r>
                    <w:rPr>
                      <w:rFonts w:ascii="微软雅黑"/>
                      <w:spacing w:val="-5"/>
                      <w:w w:val="105"/>
                      <w:sz w:val="12"/>
                    </w:rPr>
                    <w:t>1</w:t>
                  </w:r>
                  <w:r>
                    <w:rPr>
                      <w:rFonts w:ascii="微软雅黑"/>
                      <w:w w:val="105"/>
                      <w:sz w:val="12"/>
                    </w:rPr>
                    <w:t>0</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4</w:t>
                  </w:r>
                  <w:r>
                    <w:rPr>
                      <w:rFonts w:ascii="微软雅黑"/>
                      <w:spacing w:val="1"/>
                      <w:w w:val="105"/>
                      <w:sz w:val="12"/>
                    </w:rPr>
                    <w:t>-</w:t>
                  </w:r>
                  <w:r>
                    <w:rPr>
                      <w:rFonts w:ascii="微软雅黑"/>
                      <w:spacing w:val="-5"/>
                      <w:w w:val="105"/>
                      <w:sz w:val="12"/>
                    </w:rPr>
                    <w:t>0</w:t>
                  </w:r>
                  <w:r>
                    <w:rPr>
                      <w:rFonts w:ascii="微软雅黑"/>
                      <w:w w:val="105"/>
                      <w:sz w:val="12"/>
                    </w:rPr>
                    <w:t>2</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4</w:t>
                  </w:r>
                  <w:r>
                    <w:rPr>
                      <w:rFonts w:ascii="微软雅黑"/>
                      <w:spacing w:val="1"/>
                      <w:w w:val="105"/>
                      <w:sz w:val="12"/>
                    </w:rPr>
                    <w:t>-</w:t>
                  </w:r>
                  <w:r>
                    <w:rPr>
                      <w:rFonts w:ascii="微软雅黑"/>
                      <w:spacing w:val="-5"/>
                      <w:w w:val="105"/>
                      <w:sz w:val="12"/>
                    </w:rPr>
                    <w:t>0</w:t>
                  </w:r>
                  <w:r>
                    <w:rPr>
                      <w:rFonts w:ascii="微软雅黑"/>
                      <w:w w:val="105"/>
                      <w:sz w:val="12"/>
                    </w:rPr>
                    <w:t>6</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4</w:t>
                  </w:r>
                  <w:r>
                    <w:rPr>
                      <w:rFonts w:ascii="微软雅黑"/>
                      <w:spacing w:val="1"/>
                      <w:w w:val="105"/>
                      <w:sz w:val="12"/>
                    </w:rPr>
                    <w:t>-</w:t>
                  </w:r>
                  <w:r>
                    <w:rPr>
                      <w:rFonts w:ascii="微软雅黑"/>
                      <w:spacing w:val="-5"/>
                      <w:w w:val="105"/>
                      <w:sz w:val="12"/>
                    </w:rPr>
                    <w:t>1</w:t>
                  </w:r>
                  <w:r>
                    <w:rPr>
                      <w:rFonts w:ascii="微软雅黑"/>
                      <w:w w:val="105"/>
                      <w:sz w:val="12"/>
                    </w:rPr>
                    <w:t>0</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5</w:t>
                  </w:r>
                  <w:r>
                    <w:rPr>
                      <w:rFonts w:ascii="微软雅黑"/>
                      <w:spacing w:val="1"/>
                      <w:w w:val="105"/>
                      <w:sz w:val="12"/>
                    </w:rPr>
                    <w:t>-</w:t>
                  </w:r>
                  <w:r>
                    <w:rPr>
                      <w:rFonts w:ascii="微软雅黑"/>
                      <w:spacing w:val="-5"/>
                      <w:w w:val="105"/>
                      <w:sz w:val="12"/>
                    </w:rPr>
                    <w:t>0</w:t>
                  </w:r>
                  <w:r>
                    <w:rPr>
                      <w:rFonts w:ascii="微软雅黑"/>
                      <w:w w:val="105"/>
                      <w:sz w:val="12"/>
                    </w:rPr>
                    <w:t>2</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5</w:t>
                  </w:r>
                  <w:r>
                    <w:rPr>
                      <w:rFonts w:ascii="微软雅黑"/>
                      <w:spacing w:val="1"/>
                      <w:w w:val="105"/>
                      <w:sz w:val="12"/>
                    </w:rPr>
                    <w:t>-</w:t>
                  </w:r>
                  <w:r>
                    <w:rPr>
                      <w:rFonts w:ascii="微软雅黑"/>
                      <w:spacing w:val="-5"/>
                      <w:w w:val="105"/>
                      <w:sz w:val="12"/>
                    </w:rPr>
                    <w:t>0</w:t>
                  </w:r>
                  <w:r>
                    <w:rPr>
                      <w:rFonts w:ascii="微软雅黑"/>
                      <w:w w:val="105"/>
                      <w:sz w:val="12"/>
                    </w:rPr>
                    <w:t>6</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5</w:t>
                  </w:r>
                  <w:r>
                    <w:rPr>
                      <w:rFonts w:ascii="微软雅黑"/>
                      <w:spacing w:val="1"/>
                      <w:w w:val="105"/>
                      <w:sz w:val="12"/>
                    </w:rPr>
                    <w:t>-</w:t>
                  </w:r>
                  <w:r>
                    <w:rPr>
                      <w:rFonts w:ascii="微软雅黑"/>
                      <w:spacing w:val="-5"/>
                      <w:w w:val="105"/>
                      <w:sz w:val="12"/>
                    </w:rPr>
                    <w:t>1</w:t>
                  </w:r>
                  <w:r>
                    <w:rPr>
                      <w:rFonts w:ascii="微软雅黑"/>
                      <w:w w:val="105"/>
                      <w:sz w:val="12"/>
                    </w:rPr>
                    <w:t>0</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6</w:t>
                  </w:r>
                  <w:r>
                    <w:rPr>
                      <w:rFonts w:ascii="微软雅黑"/>
                      <w:spacing w:val="1"/>
                      <w:w w:val="105"/>
                      <w:sz w:val="12"/>
                    </w:rPr>
                    <w:t>-</w:t>
                  </w:r>
                  <w:r>
                    <w:rPr>
                      <w:rFonts w:ascii="微软雅黑"/>
                      <w:spacing w:val="-5"/>
                      <w:w w:val="105"/>
                      <w:sz w:val="12"/>
                    </w:rPr>
                    <w:t>0</w:t>
                  </w:r>
                  <w:r>
                    <w:rPr>
                      <w:rFonts w:ascii="微软雅黑"/>
                      <w:w w:val="105"/>
                      <w:sz w:val="12"/>
                    </w:rPr>
                    <w:t>2</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6</w:t>
                  </w:r>
                  <w:r>
                    <w:rPr>
                      <w:rFonts w:ascii="微软雅黑"/>
                      <w:spacing w:val="1"/>
                      <w:w w:val="105"/>
                      <w:sz w:val="12"/>
                    </w:rPr>
                    <w:t>-</w:t>
                  </w:r>
                  <w:r>
                    <w:rPr>
                      <w:rFonts w:ascii="微软雅黑"/>
                      <w:spacing w:val="-5"/>
                      <w:w w:val="105"/>
                      <w:sz w:val="12"/>
                    </w:rPr>
                    <w:t>0</w:t>
                  </w:r>
                  <w:r>
                    <w:rPr>
                      <w:rFonts w:ascii="微软雅黑"/>
                      <w:w w:val="105"/>
                      <w:sz w:val="12"/>
                    </w:rPr>
                    <w:t>6</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6</w:t>
                  </w:r>
                  <w:r>
                    <w:rPr>
                      <w:rFonts w:ascii="微软雅黑"/>
                      <w:spacing w:val="1"/>
                      <w:w w:val="105"/>
                      <w:sz w:val="12"/>
                    </w:rPr>
                    <w:t>-</w:t>
                  </w:r>
                  <w:r>
                    <w:rPr>
                      <w:rFonts w:ascii="微软雅黑"/>
                      <w:spacing w:val="-5"/>
                      <w:w w:val="105"/>
                      <w:sz w:val="12"/>
                    </w:rPr>
                    <w:t>1</w:t>
                  </w:r>
                  <w:r>
                    <w:rPr>
                      <w:rFonts w:ascii="微软雅黑"/>
                      <w:w w:val="105"/>
                      <w:sz w:val="12"/>
                    </w:rPr>
                    <w:t>0</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5"/>
                      <w:w w:val="105"/>
                      <w:sz w:val="12"/>
                    </w:rPr>
                    <w:t>7</w:t>
                  </w:r>
                  <w:r>
                    <w:rPr>
                      <w:rFonts w:ascii="微软雅黑"/>
                      <w:spacing w:val="1"/>
                      <w:w w:val="105"/>
                      <w:sz w:val="12"/>
                    </w:rPr>
                    <w:t>-</w:t>
                  </w:r>
                  <w:r>
                    <w:rPr>
                      <w:rFonts w:ascii="微软雅黑"/>
                      <w:spacing w:val="-5"/>
                      <w:w w:val="105"/>
                      <w:sz w:val="12"/>
                    </w:rPr>
                    <w:t>0</w:t>
                  </w:r>
                  <w:r>
                    <w:rPr>
                      <w:rFonts w:ascii="微软雅黑"/>
                      <w:w w:val="105"/>
                      <w:sz w:val="12"/>
                    </w:rPr>
                    <w:t>2</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4"/>
                      <w:w w:val="105"/>
                      <w:sz w:val="12"/>
                    </w:rPr>
                    <w:t>7</w:t>
                  </w:r>
                  <w:r>
                    <w:rPr>
                      <w:rFonts w:ascii="微软雅黑"/>
                      <w:spacing w:val="1"/>
                      <w:w w:val="105"/>
                      <w:sz w:val="12"/>
                    </w:rPr>
                    <w:t>-</w:t>
                  </w:r>
                  <w:r>
                    <w:rPr>
                      <w:rFonts w:ascii="微软雅黑"/>
                      <w:spacing w:val="-4"/>
                      <w:w w:val="105"/>
                      <w:sz w:val="12"/>
                    </w:rPr>
                    <w:t>0</w:t>
                  </w:r>
                  <w:r>
                    <w:rPr>
                      <w:rFonts w:ascii="微软雅黑"/>
                      <w:w w:val="105"/>
                      <w:sz w:val="12"/>
                    </w:rPr>
                    <w:t>6</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4"/>
                      <w:w w:val="105"/>
                      <w:sz w:val="12"/>
                    </w:rPr>
                    <w:t>7</w:t>
                  </w:r>
                  <w:r>
                    <w:rPr>
                      <w:rFonts w:ascii="微软雅黑"/>
                      <w:spacing w:val="1"/>
                      <w:w w:val="105"/>
                      <w:sz w:val="12"/>
                    </w:rPr>
                    <w:t>-</w:t>
                  </w:r>
                  <w:r>
                    <w:rPr>
                      <w:rFonts w:ascii="微软雅黑"/>
                      <w:spacing w:val="-4"/>
                      <w:w w:val="105"/>
                      <w:sz w:val="12"/>
                    </w:rPr>
                    <w:t>1</w:t>
                  </w:r>
                  <w:r>
                    <w:rPr>
                      <w:rFonts w:ascii="微软雅黑"/>
                      <w:w w:val="105"/>
                      <w:sz w:val="12"/>
                    </w:rPr>
                    <w:t>0</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4"/>
                      <w:w w:val="105"/>
                      <w:sz w:val="12"/>
                    </w:rPr>
                    <w:t>8</w:t>
                  </w:r>
                  <w:r>
                    <w:rPr>
                      <w:rFonts w:ascii="微软雅黑"/>
                      <w:spacing w:val="1"/>
                      <w:w w:val="105"/>
                      <w:sz w:val="12"/>
                    </w:rPr>
                    <w:t>-</w:t>
                  </w:r>
                  <w:r>
                    <w:rPr>
                      <w:rFonts w:ascii="微软雅黑"/>
                      <w:spacing w:val="-4"/>
                      <w:w w:val="105"/>
                      <w:sz w:val="12"/>
                    </w:rPr>
                    <w:t>0</w:t>
                  </w:r>
                  <w:r>
                    <w:rPr>
                      <w:rFonts w:ascii="微软雅黑"/>
                      <w:w w:val="105"/>
                      <w:sz w:val="12"/>
                    </w:rPr>
                    <w:t>2</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4"/>
                      <w:w w:val="105"/>
                      <w:sz w:val="12"/>
                    </w:rPr>
                    <w:t>8</w:t>
                  </w:r>
                  <w:r>
                    <w:rPr>
                      <w:rFonts w:ascii="微软雅黑"/>
                      <w:spacing w:val="1"/>
                      <w:w w:val="105"/>
                      <w:sz w:val="12"/>
                    </w:rPr>
                    <w:t>-</w:t>
                  </w:r>
                  <w:r>
                    <w:rPr>
                      <w:rFonts w:ascii="微软雅黑"/>
                      <w:spacing w:val="-4"/>
                      <w:w w:val="105"/>
                      <w:sz w:val="12"/>
                    </w:rPr>
                    <w:t>0</w:t>
                  </w:r>
                  <w:r>
                    <w:rPr>
                      <w:rFonts w:ascii="微软雅黑"/>
                      <w:w w:val="105"/>
                      <w:sz w:val="12"/>
                    </w:rPr>
                    <w:t>6</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4"/>
                      <w:w w:val="105"/>
                      <w:sz w:val="12"/>
                    </w:rPr>
                    <w:t>8</w:t>
                  </w:r>
                  <w:r>
                    <w:rPr>
                      <w:rFonts w:ascii="微软雅黑"/>
                      <w:spacing w:val="1"/>
                      <w:w w:val="105"/>
                      <w:sz w:val="12"/>
                    </w:rPr>
                    <w:t>-</w:t>
                  </w:r>
                  <w:r>
                    <w:rPr>
                      <w:rFonts w:ascii="微软雅黑"/>
                      <w:spacing w:val="-4"/>
                      <w:w w:val="105"/>
                      <w:sz w:val="12"/>
                    </w:rPr>
                    <w:t>1</w:t>
                  </w:r>
                  <w:r>
                    <w:rPr>
                      <w:rFonts w:ascii="微软雅黑"/>
                      <w:w w:val="105"/>
                      <w:sz w:val="12"/>
                    </w:rPr>
                    <w:t>0</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4"/>
                      <w:w w:val="105"/>
                      <w:sz w:val="12"/>
                    </w:rPr>
                    <w:t>9</w:t>
                  </w:r>
                  <w:r>
                    <w:rPr>
                      <w:rFonts w:ascii="微软雅黑"/>
                      <w:spacing w:val="1"/>
                      <w:w w:val="105"/>
                      <w:sz w:val="12"/>
                    </w:rPr>
                    <w:t>-</w:t>
                  </w:r>
                  <w:r>
                    <w:rPr>
                      <w:rFonts w:ascii="微软雅黑"/>
                      <w:spacing w:val="-4"/>
                      <w:w w:val="105"/>
                      <w:sz w:val="12"/>
                    </w:rPr>
                    <w:t>0</w:t>
                  </w:r>
                  <w:r>
                    <w:rPr>
                      <w:rFonts w:ascii="微软雅黑"/>
                      <w:w w:val="105"/>
                      <w:sz w:val="12"/>
                    </w:rPr>
                    <w:t>2</w:t>
                  </w:r>
                  <w:r>
                    <w:rPr>
                      <w:rFonts w:ascii="微软雅黑"/>
                      <w:sz w:val="12"/>
                    </w:rPr>
                  </w:r>
                </w:p>
                <w:p>
                  <w:pPr>
                    <w:spacing w:line="206"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4"/>
                      <w:w w:val="105"/>
                      <w:sz w:val="12"/>
                    </w:rPr>
                    <w:t>9</w:t>
                  </w:r>
                  <w:r>
                    <w:rPr>
                      <w:rFonts w:ascii="微软雅黑"/>
                      <w:spacing w:val="1"/>
                      <w:w w:val="105"/>
                      <w:sz w:val="12"/>
                    </w:rPr>
                    <w:t>-</w:t>
                  </w:r>
                  <w:r>
                    <w:rPr>
                      <w:rFonts w:ascii="微软雅黑"/>
                      <w:spacing w:val="-4"/>
                      <w:w w:val="105"/>
                      <w:sz w:val="12"/>
                    </w:rPr>
                    <w:t>0</w:t>
                  </w:r>
                  <w:r>
                    <w:rPr>
                      <w:rFonts w:ascii="微软雅黑"/>
                      <w:w w:val="105"/>
                      <w:sz w:val="12"/>
                    </w:rPr>
                    <w:t>6</w:t>
                  </w:r>
                  <w:r>
                    <w:rPr>
                      <w:rFonts w:ascii="微软雅黑"/>
                      <w:sz w:val="12"/>
                    </w:rPr>
                  </w:r>
                </w:p>
                <w:p>
                  <w:pPr>
                    <w:spacing w:line="207" w:lineRule="exact" w:before="0"/>
                    <w:ind w:left="20" w:right="0" w:firstLine="0"/>
                    <w:jc w:val="left"/>
                    <w:rPr>
                      <w:rFonts w:ascii="微软雅黑" w:hAnsi="微软雅黑" w:cs="微软雅黑" w:eastAsia="微软雅黑" w:hint="default"/>
                      <w:sz w:val="12"/>
                      <w:szCs w:val="12"/>
                    </w:rPr>
                  </w:pPr>
                  <w:r>
                    <w:rPr>
                      <w:rFonts w:ascii="微软雅黑"/>
                      <w:spacing w:val="2"/>
                      <w:w w:val="105"/>
                      <w:sz w:val="12"/>
                    </w:rPr>
                    <w:t>1</w:t>
                  </w:r>
                  <w:r>
                    <w:rPr>
                      <w:rFonts w:ascii="微软雅黑"/>
                      <w:spacing w:val="-4"/>
                      <w:w w:val="105"/>
                      <w:sz w:val="12"/>
                    </w:rPr>
                    <w:t>9</w:t>
                  </w:r>
                  <w:r>
                    <w:rPr>
                      <w:rFonts w:ascii="微软雅黑"/>
                      <w:spacing w:val="1"/>
                      <w:w w:val="105"/>
                      <w:sz w:val="12"/>
                    </w:rPr>
                    <w:t>-</w:t>
                  </w:r>
                  <w:r>
                    <w:rPr>
                      <w:rFonts w:ascii="微软雅黑"/>
                      <w:spacing w:val="-4"/>
                      <w:w w:val="105"/>
                      <w:sz w:val="12"/>
                    </w:rPr>
                    <w:t>1</w:t>
                  </w:r>
                  <w:r>
                    <w:rPr>
                      <w:rFonts w:ascii="微软雅黑"/>
                      <w:w w:val="105"/>
                      <w:sz w:val="12"/>
                    </w:rPr>
                    <w:t>0</w:t>
                  </w:r>
                  <w:r>
                    <w:rPr>
                      <w:rFonts w:ascii="微软雅黑"/>
                      <w:sz w:val="12"/>
                    </w:rPr>
                  </w:r>
                </w:p>
              </w:txbxContent>
            </v:textbox>
            <w10:wrap type="none"/>
          </v:shape>
        </w:pict>
      </w:r>
      <w:r>
        <w:rPr>
          <w:rFonts w:ascii="微软雅黑"/>
          <w:spacing w:val="-2"/>
          <w:sz w:val="13"/>
        </w:rPr>
        <w:t>-30</w:t>
        <w:tab/>
      </w:r>
      <w:r>
        <w:rPr>
          <w:rFonts w:ascii="微软雅黑"/>
          <w:w w:val="105"/>
          <w:position w:val="1"/>
          <w:sz w:val="12"/>
        </w:rPr>
        <w:t>0</w:t>
        <w:tab/>
        <w:t>0</w:t>
      </w:r>
      <w:r>
        <w:rPr>
          <w:rFonts w:ascii="微软雅黑"/>
          <w:sz w:val="12"/>
        </w:rPr>
      </w:r>
    </w:p>
    <w:p>
      <w:pPr>
        <w:spacing w:before="61"/>
        <w:ind w:left="336" w:right="0" w:firstLine="0"/>
        <w:jc w:val="left"/>
        <w:rPr>
          <w:rFonts w:ascii="微软雅黑" w:hAnsi="微软雅黑" w:cs="微软雅黑" w:eastAsia="微软雅黑" w:hint="default"/>
          <w:sz w:val="13"/>
          <w:szCs w:val="13"/>
        </w:rPr>
      </w:pPr>
      <w:r>
        <w:rPr/>
        <w:pict>
          <v:shape style="position:absolute;margin-left:83.814529pt;margin-top:-.068245pt;width:8.5pt;height:19.9pt;mso-position-horizontal-relative:page;mso-position-vertical-relative:paragraph;z-index:-424408"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4</w:t>
                  </w:r>
                  <w:r>
                    <w:rPr>
                      <w:rFonts w:ascii="微软雅黑"/>
                      <w:spacing w:val="2"/>
                      <w:w w:val="99"/>
                      <w:sz w:val="13"/>
                    </w:rPr>
                    <w:t>/</w:t>
                  </w:r>
                  <w:r>
                    <w:rPr>
                      <w:rFonts w:ascii="微软雅黑"/>
                      <w:spacing w:val="-4"/>
                      <w:w w:val="99"/>
                      <w:sz w:val="13"/>
                    </w:rPr>
                    <w:t>0</w:t>
                  </w:r>
                  <w:r>
                    <w:rPr>
                      <w:rFonts w:ascii="微软雅黑"/>
                      <w:w w:val="99"/>
                      <w:sz w:val="13"/>
                    </w:rPr>
                    <w:t>9</w:t>
                  </w:r>
                  <w:r>
                    <w:rPr>
                      <w:rFonts w:ascii="微软雅黑"/>
                      <w:sz w:val="13"/>
                    </w:rPr>
                  </w:r>
                </w:p>
              </w:txbxContent>
            </v:textbox>
            <w10:wrap type="none"/>
          </v:shape>
        </w:pict>
      </w:r>
      <w:r>
        <w:rPr/>
        <w:pict>
          <v:shape style="position:absolute;margin-left:97.366974pt;margin-top:-.068244pt;width:8.5pt;height:19.9pt;mso-position-horizontal-relative:page;mso-position-vertical-relative:paragraph;z-index:-424360"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5</w:t>
                  </w:r>
                  <w:r>
                    <w:rPr>
                      <w:rFonts w:ascii="微软雅黑"/>
                      <w:spacing w:val="2"/>
                      <w:w w:val="99"/>
                      <w:sz w:val="13"/>
                    </w:rPr>
                    <w:t>/</w:t>
                  </w:r>
                  <w:r>
                    <w:rPr>
                      <w:rFonts w:ascii="微软雅黑"/>
                      <w:spacing w:val="-4"/>
                      <w:w w:val="99"/>
                      <w:sz w:val="13"/>
                    </w:rPr>
                    <w:t>0</w:t>
                  </w:r>
                  <w:r>
                    <w:rPr>
                      <w:rFonts w:ascii="微软雅黑"/>
                      <w:w w:val="99"/>
                      <w:sz w:val="13"/>
                    </w:rPr>
                    <w:t>1</w:t>
                  </w:r>
                  <w:r>
                    <w:rPr>
                      <w:rFonts w:ascii="微软雅黑"/>
                      <w:sz w:val="13"/>
                    </w:rPr>
                  </w:r>
                </w:p>
              </w:txbxContent>
            </v:textbox>
            <w10:wrap type="none"/>
          </v:shape>
        </w:pict>
      </w:r>
      <w:r>
        <w:rPr/>
        <w:pict>
          <v:shape style="position:absolute;margin-left:110.904968pt;margin-top:-.085451pt;width:22.1pt;height:19.95pt;mso-position-horizontal-relative:page;mso-position-vertical-relative:paragraph;z-index:-424336"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5</w:t>
                  </w:r>
                  <w:r>
                    <w:rPr>
                      <w:rFonts w:ascii="微软雅黑"/>
                      <w:spacing w:val="2"/>
                      <w:w w:val="99"/>
                      <w:sz w:val="13"/>
                    </w:rPr>
                    <w:t>/</w:t>
                  </w:r>
                  <w:r>
                    <w:rPr>
                      <w:rFonts w:ascii="微软雅黑"/>
                      <w:spacing w:val="-4"/>
                      <w:w w:val="99"/>
                      <w:sz w:val="13"/>
                    </w:rPr>
                    <w:t>0</w:t>
                  </w:r>
                  <w:r>
                    <w:rPr>
                      <w:rFonts w:ascii="微软雅黑"/>
                      <w:w w:val="99"/>
                      <w:sz w:val="13"/>
                    </w:rPr>
                    <w:t>5</w:t>
                  </w:r>
                  <w:r>
                    <w:rPr>
                      <w:rFonts w:ascii="微软雅黑"/>
                      <w:sz w:val="13"/>
                    </w:rPr>
                  </w:r>
                </w:p>
                <w:p>
                  <w:pPr>
                    <w:spacing w:before="47"/>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5</w:t>
                  </w:r>
                  <w:r>
                    <w:rPr>
                      <w:rFonts w:ascii="微软雅黑"/>
                      <w:spacing w:val="2"/>
                      <w:w w:val="99"/>
                      <w:sz w:val="13"/>
                    </w:rPr>
                    <w:t>/</w:t>
                  </w:r>
                  <w:r>
                    <w:rPr>
                      <w:rFonts w:ascii="微软雅黑"/>
                      <w:spacing w:val="-4"/>
                      <w:w w:val="99"/>
                      <w:sz w:val="13"/>
                    </w:rPr>
                    <w:t>0</w:t>
                  </w:r>
                  <w:r>
                    <w:rPr>
                      <w:rFonts w:ascii="微软雅黑"/>
                      <w:w w:val="99"/>
                      <w:sz w:val="13"/>
                    </w:rPr>
                    <w:t>9</w:t>
                  </w:r>
                  <w:r>
                    <w:rPr>
                      <w:rFonts w:ascii="微软雅黑"/>
                      <w:sz w:val="13"/>
                    </w:rPr>
                  </w:r>
                </w:p>
              </w:txbxContent>
            </v:textbox>
            <w10:wrap type="none"/>
          </v:shape>
        </w:pict>
      </w:r>
      <w:r>
        <w:rPr/>
        <w:pict>
          <v:shape style="position:absolute;margin-left:138.027878pt;margin-top:-.085448pt;width:22.1pt;height:19.95pt;mso-position-horizontal-relative:page;mso-position-vertical-relative:paragraph;z-index:-424312"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6</w:t>
                  </w:r>
                  <w:r>
                    <w:rPr>
                      <w:rFonts w:ascii="微软雅黑"/>
                      <w:spacing w:val="2"/>
                      <w:w w:val="99"/>
                      <w:sz w:val="13"/>
                    </w:rPr>
                    <w:t>/</w:t>
                  </w:r>
                  <w:r>
                    <w:rPr>
                      <w:rFonts w:ascii="微软雅黑"/>
                      <w:spacing w:val="-4"/>
                      <w:w w:val="99"/>
                      <w:sz w:val="13"/>
                    </w:rPr>
                    <w:t>0</w:t>
                  </w:r>
                  <w:r>
                    <w:rPr>
                      <w:rFonts w:ascii="微软雅黑"/>
                      <w:w w:val="99"/>
                      <w:sz w:val="13"/>
                    </w:rPr>
                    <w:t>1</w:t>
                  </w:r>
                  <w:r>
                    <w:rPr>
                      <w:rFonts w:ascii="微软雅黑"/>
                      <w:sz w:val="13"/>
                    </w:rPr>
                  </w:r>
                </w:p>
                <w:p>
                  <w:pPr>
                    <w:spacing w:before="46"/>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6</w:t>
                  </w:r>
                  <w:r>
                    <w:rPr>
                      <w:rFonts w:ascii="微软雅黑"/>
                      <w:spacing w:val="2"/>
                      <w:w w:val="99"/>
                      <w:sz w:val="13"/>
                    </w:rPr>
                    <w:t>/</w:t>
                  </w:r>
                  <w:r>
                    <w:rPr>
                      <w:rFonts w:ascii="微软雅黑"/>
                      <w:spacing w:val="-4"/>
                      <w:w w:val="99"/>
                      <w:sz w:val="13"/>
                    </w:rPr>
                    <w:t>0</w:t>
                  </w:r>
                  <w:r>
                    <w:rPr>
                      <w:rFonts w:ascii="微软雅黑"/>
                      <w:w w:val="99"/>
                      <w:sz w:val="13"/>
                    </w:rPr>
                    <w:t>5</w:t>
                  </w:r>
                  <w:r>
                    <w:rPr>
                      <w:rFonts w:ascii="微软雅黑"/>
                      <w:sz w:val="13"/>
                    </w:rPr>
                  </w:r>
                </w:p>
              </w:txbxContent>
            </v:textbox>
            <w10:wrap type="none"/>
          </v:shape>
        </w:pict>
      </w:r>
      <w:r>
        <w:rPr/>
        <w:pict>
          <v:shape style="position:absolute;margin-left:165.168839pt;margin-top:-.085443pt;width:22.05pt;height:19.95pt;mso-position-horizontal-relative:page;mso-position-vertical-relative:paragraph;z-index:-424288"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6</w:t>
                  </w:r>
                  <w:r>
                    <w:rPr>
                      <w:rFonts w:ascii="微软雅黑"/>
                      <w:spacing w:val="2"/>
                      <w:w w:val="99"/>
                      <w:sz w:val="13"/>
                    </w:rPr>
                    <w:t>/</w:t>
                  </w:r>
                  <w:r>
                    <w:rPr>
                      <w:rFonts w:ascii="微软雅黑"/>
                      <w:spacing w:val="-4"/>
                      <w:w w:val="99"/>
                      <w:sz w:val="13"/>
                    </w:rPr>
                    <w:t>0</w:t>
                  </w:r>
                  <w:r>
                    <w:rPr>
                      <w:rFonts w:ascii="微软雅黑"/>
                      <w:w w:val="99"/>
                      <w:sz w:val="13"/>
                    </w:rPr>
                    <w:t>9</w:t>
                  </w:r>
                  <w:r>
                    <w:rPr>
                      <w:rFonts w:ascii="微软雅黑"/>
                      <w:sz w:val="13"/>
                    </w:rPr>
                  </w:r>
                </w:p>
                <w:p>
                  <w:pPr>
                    <w:spacing w:before="46"/>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7</w:t>
                  </w:r>
                  <w:r>
                    <w:rPr>
                      <w:rFonts w:ascii="微软雅黑"/>
                      <w:spacing w:val="2"/>
                      <w:w w:val="99"/>
                      <w:sz w:val="13"/>
                    </w:rPr>
                    <w:t>/</w:t>
                  </w:r>
                  <w:r>
                    <w:rPr>
                      <w:rFonts w:ascii="微软雅黑"/>
                      <w:spacing w:val="-4"/>
                      <w:w w:val="99"/>
                      <w:sz w:val="13"/>
                    </w:rPr>
                    <w:t>0</w:t>
                  </w:r>
                  <w:r>
                    <w:rPr>
                      <w:rFonts w:ascii="微软雅黑"/>
                      <w:w w:val="99"/>
                      <w:sz w:val="13"/>
                    </w:rPr>
                    <w:t>1</w:t>
                  </w:r>
                  <w:r>
                    <w:rPr>
                      <w:rFonts w:ascii="微软雅黑"/>
                      <w:sz w:val="13"/>
                    </w:rPr>
                  </w:r>
                </w:p>
              </w:txbxContent>
            </v:textbox>
            <w10:wrap type="none"/>
          </v:shape>
        </w:pict>
      </w:r>
      <w:r>
        <w:rPr/>
        <w:pict>
          <v:shape style="position:absolute;margin-left:192.252075pt;margin-top:-.085442pt;width:8.550pt;height:19.95pt;mso-position-horizontal-relative:page;mso-position-vertical-relative:paragraph;z-index:-424264"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7</w:t>
                  </w:r>
                  <w:r>
                    <w:rPr>
                      <w:rFonts w:ascii="微软雅黑"/>
                      <w:spacing w:val="2"/>
                      <w:w w:val="99"/>
                      <w:sz w:val="13"/>
                    </w:rPr>
                    <w:t>/</w:t>
                  </w:r>
                  <w:r>
                    <w:rPr>
                      <w:rFonts w:ascii="微软雅黑"/>
                      <w:spacing w:val="-4"/>
                      <w:w w:val="99"/>
                      <w:sz w:val="13"/>
                    </w:rPr>
                    <w:t>0</w:t>
                  </w:r>
                  <w:r>
                    <w:rPr>
                      <w:rFonts w:ascii="微软雅黑"/>
                      <w:w w:val="99"/>
                      <w:sz w:val="13"/>
                    </w:rPr>
                    <w:t>5</w:t>
                  </w:r>
                  <w:r>
                    <w:rPr>
                      <w:rFonts w:ascii="微软雅黑"/>
                      <w:sz w:val="13"/>
                    </w:rPr>
                  </w:r>
                </w:p>
              </w:txbxContent>
            </v:textbox>
            <w10:wrap type="none"/>
          </v:shape>
        </w:pict>
      </w:r>
      <w:r>
        <w:rPr/>
        <w:pict>
          <v:shape style="position:absolute;margin-left:205.840591pt;margin-top:-.068231pt;width:8.5pt;height:19.9pt;mso-position-horizontal-relative:page;mso-position-vertical-relative:paragraph;z-index:-424240"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7</w:t>
                  </w:r>
                  <w:r>
                    <w:rPr>
                      <w:rFonts w:ascii="微软雅黑"/>
                      <w:spacing w:val="2"/>
                      <w:w w:val="99"/>
                      <w:sz w:val="13"/>
                    </w:rPr>
                    <w:t>/</w:t>
                  </w:r>
                  <w:r>
                    <w:rPr>
                      <w:rFonts w:ascii="微软雅黑"/>
                      <w:spacing w:val="-4"/>
                      <w:w w:val="99"/>
                      <w:sz w:val="13"/>
                    </w:rPr>
                    <w:t>0</w:t>
                  </w:r>
                  <w:r>
                    <w:rPr>
                      <w:rFonts w:ascii="微软雅黑"/>
                      <w:w w:val="99"/>
                      <w:sz w:val="13"/>
                    </w:rPr>
                    <w:t>9</w:t>
                  </w:r>
                  <w:r>
                    <w:rPr>
                      <w:rFonts w:ascii="微软雅黑"/>
                      <w:sz w:val="13"/>
                    </w:rPr>
                  </w:r>
                </w:p>
              </w:txbxContent>
            </v:textbox>
            <w10:wrap type="none"/>
          </v:shape>
        </w:pict>
      </w:r>
      <w:r>
        <w:rPr/>
        <w:pict>
          <v:shape style="position:absolute;margin-left:219.378586pt;margin-top:-.085439pt;width:8.550pt;height:19.95pt;mso-position-horizontal-relative:page;mso-position-vertical-relative:paragraph;z-index:-424216"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8</w:t>
                  </w:r>
                  <w:r>
                    <w:rPr>
                      <w:rFonts w:ascii="微软雅黑"/>
                      <w:spacing w:val="2"/>
                      <w:w w:val="99"/>
                      <w:sz w:val="13"/>
                    </w:rPr>
                    <w:t>/</w:t>
                  </w:r>
                  <w:r>
                    <w:rPr>
                      <w:rFonts w:ascii="微软雅黑"/>
                      <w:spacing w:val="-4"/>
                      <w:w w:val="99"/>
                      <w:sz w:val="13"/>
                    </w:rPr>
                    <w:t>0</w:t>
                  </w:r>
                  <w:r>
                    <w:rPr>
                      <w:rFonts w:ascii="微软雅黑"/>
                      <w:w w:val="99"/>
                      <w:sz w:val="13"/>
                    </w:rPr>
                    <w:t>1</w:t>
                  </w:r>
                  <w:r>
                    <w:rPr>
                      <w:rFonts w:ascii="微软雅黑"/>
                      <w:sz w:val="13"/>
                    </w:rPr>
                  </w:r>
                </w:p>
              </w:txbxContent>
            </v:textbox>
            <w10:wrap type="none"/>
          </v:shape>
        </w:pict>
      </w:r>
      <w:r>
        <w:rPr/>
        <w:pict>
          <v:shape style="position:absolute;margin-left:232.93103pt;margin-top:-.085437pt;width:22.1pt;height:19.95pt;mso-position-horizontal-relative:page;mso-position-vertical-relative:paragraph;z-index:-424192"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8</w:t>
                  </w:r>
                  <w:r>
                    <w:rPr>
                      <w:rFonts w:ascii="微软雅黑"/>
                      <w:spacing w:val="2"/>
                      <w:w w:val="99"/>
                      <w:sz w:val="13"/>
                    </w:rPr>
                    <w:t>/</w:t>
                  </w:r>
                  <w:r>
                    <w:rPr>
                      <w:rFonts w:ascii="微软雅黑"/>
                      <w:spacing w:val="-4"/>
                      <w:w w:val="99"/>
                      <w:sz w:val="13"/>
                    </w:rPr>
                    <w:t>0</w:t>
                  </w:r>
                  <w:r>
                    <w:rPr>
                      <w:rFonts w:ascii="微软雅黑"/>
                      <w:w w:val="99"/>
                      <w:sz w:val="13"/>
                    </w:rPr>
                    <w:t>5</w:t>
                  </w:r>
                  <w:r>
                    <w:rPr>
                      <w:rFonts w:ascii="微软雅黑"/>
                      <w:sz w:val="13"/>
                    </w:rPr>
                  </w:r>
                </w:p>
                <w:p>
                  <w:pPr>
                    <w:spacing w:before="47"/>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8</w:t>
                  </w:r>
                  <w:r>
                    <w:rPr>
                      <w:rFonts w:ascii="微软雅黑"/>
                      <w:spacing w:val="2"/>
                      <w:w w:val="99"/>
                      <w:sz w:val="13"/>
                    </w:rPr>
                    <w:t>/</w:t>
                  </w:r>
                  <w:r>
                    <w:rPr>
                      <w:rFonts w:ascii="微软雅黑"/>
                      <w:spacing w:val="-4"/>
                      <w:w w:val="99"/>
                      <w:sz w:val="13"/>
                    </w:rPr>
                    <w:t>0</w:t>
                  </w:r>
                  <w:r>
                    <w:rPr>
                      <w:rFonts w:ascii="微软雅黑"/>
                      <w:w w:val="99"/>
                      <w:sz w:val="13"/>
                    </w:rPr>
                    <w:t>9</w:t>
                  </w:r>
                  <w:r>
                    <w:rPr>
                      <w:rFonts w:ascii="微软雅黑"/>
                      <w:sz w:val="13"/>
                    </w:rPr>
                  </w:r>
                </w:p>
              </w:txbxContent>
            </v:textbox>
            <w10:wrap type="none"/>
          </v:shape>
        </w:pict>
      </w:r>
      <w:r>
        <w:rPr/>
        <w:pict>
          <v:shape style="position:absolute;margin-left:260.057556pt;margin-top:-.085434pt;width:22.1pt;height:19.95pt;mso-position-horizontal-relative:page;mso-position-vertical-relative:paragraph;z-index:-424168"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9</w:t>
                  </w:r>
                  <w:r>
                    <w:rPr>
                      <w:rFonts w:ascii="微软雅黑"/>
                      <w:spacing w:val="2"/>
                      <w:w w:val="99"/>
                      <w:sz w:val="13"/>
                    </w:rPr>
                    <w:t>/</w:t>
                  </w:r>
                  <w:r>
                    <w:rPr>
                      <w:rFonts w:ascii="微软雅黑"/>
                      <w:spacing w:val="-4"/>
                      <w:w w:val="99"/>
                      <w:sz w:val="13"/>
                    </w:rPr>
                    <w:t>0</w:t>
                  </w:r>
                  <w:r>
                    <w:rPr>
                      <w:rFonts w:ascii="微软雅黑"/>
                      <w:w w:val="99"/>
                      <w:sz w:val="13"/>
                    </w:rPr>
                    <w:t>1</w:t>
                  </w:r>
                  <w:r>
                    <w:rPr>
                      <w:rFonts w:ascii="微软雅黑"/>
                      <w:sz w:val="13"/>
                    </w:rPr>
                  </w:r>
                </w:p>
                <w:p>
                  <w:pPr>
                    <w:spacing w:before="47"/>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9</w:t>
                  </w:r>
                  <w:r>
                    <w:rPr>
                      <w:rFonts w:ascii="微软雅黑"/>
                      <w:spacing w:val="2"/>
                      <w:w w:val="99"/>
                      <w:sz w:val="13"/>
                    </w:rPr>
                    <w:t>/</w:t>
                  </w:r>
                  <w:r>
                    <w:rPr>
                      <w:rFonts w:ascii="微软雅黑"/>
                      <w:spacing w:val="-4"/>
                      <w:w w:val="99"/>
                      <w:sz w:val="13"/>
                    </w:rPr>
                    <w:t>0</w:t>
                  </w:r>
                  <w:r>
                    <w:rPr>
                      <w:rFonts w:ascii="微软雅黑"/>
                      <w:w w:val="99"/>
                      <w:sz w:val="13"/>
                    </w:rPr>
                    <w:t>5</w:t>
                  </w:r>
                  <w:r>
                    <w:rPr>
                      <w:rFonts w:ascii="微软雅黑"/>
                      <w:sz w:val="13"/>
                    </w:rPr>
                  </w:r>
                </w:p>
              </w:txbxContent>
            </v:textbox>
            <w10:wrap type="none"/>
          </v:shape>
        </w:pict>
      </w:r>
      <w:r>
        <w:rPr/>
        <w:pict>
          <v:shape style="position:absolute;margin-left:287.191315pt;margin-top:-.068222pt;width:8.5pt;height:19.9pt;mso-position-horizontal-relative:page;mso-position-vertical-relative:paragraph;z-index:-424144" type="#_x0000_t202" filled="false" stroked="false">
            <v:textbox inset="0,0,0,0" style="layout-flow:vertical;mso-layout-flow-alt:bottom-to-top">
              <w:txbxContent>
                <w:p>
                  <w:pPr>
                    <w:spacing w:line="158" w:lineRule="exact" w:before="0"/>
                    <w:ind w:left="20" w:right="0" w:firstLine="0"/>
                    <w:jc w:val="left"/>
                    <w:rPr>
                      <w:rFonts w:ascii="微软雅黑" w:hAnsi="微软雅黑" w:cs="微软雅黑" w:eastAsia="微软雅黑" w:hint="default"/>
                      <w:sz w:val="13"/>
                      <w:szCs w:val="13"/>
                    </w:rPr>
                  </w:pPr>
                  <w:r>
                    <w:rPr>
                      <w:rFonts w:ascii="微软雅黑"/>
                      <w:spacing w:val="3"/>
                      <w:w w:val="99"/>
                      <w:sz w:val="13"/>
                    </w:rPr>
                    <w:t>1</w:t>
                  </w:r>
                  <w:r>
                    <w:rPr>
                      <w:rFonts w:ascii="微软雅黑"/>
                      <w:spacing w:val="-4"/>
                      <w:w w:val="99"/>
                      <w:sz w:val="13"/>
                    </w:rPr>
                    <w:t>9</w:t>
                  </w:r>
                  <w:r>
                    <w:rPr>
                      <w:rFonts w:ascii="微软雅黑"/>
                      <w:spacing w:val="2"/>
                      <w:w w:val="99"/>
                      <w:sz w:val="13"/>
                    </w:rPr>
                    <w:t>/</w:t>
                  </w:r>
                  <w:r>
                    <w:rPr>
                      <w:rFonts w:ascii="微软雅黑"/>
                      <w:spacing w:val="-4"/>
                      <w:w w:val="99"/>
                      <w:sz w:val="13"/>
                    </w:rPr>
                    <w:t>0</w:t>
                  </w:r>
                  <w:r>
                    <w:rPr>
                      <w:rFonts w:ascii="微软雅黑"/>
                      <w:w w:val="99"/>
                      <w:sz w:val="13"/>
                    </w:rPr>
                    <w:t>9</w:t>
                  </w:r>
                  <w:r>
                    <w:rPr>
                      <w:rFonts w:ascii="微软雅黑"/>
                      <w:sz w:val="13"/>
                    </w:rPr>
                  </w:r>
                </w:p>
              </w:txbxContent>
            </v:textbox>
            <w10:wrap type="none"/>
          </v:shape>
        </w:pict>
      </w:r>
      <w:r>
        <w:rPr>
          <w:rFonts w:ascii="微软雅黑"/>
          <w:sz w:val="13"/>
        </w:rPr>
        <w:t>-40</w:t>
      </w:r>
    </w:p>
    <w:p>
      <w:pPr>
        <w:tabs>
          <w:tab w:pos="7460" w:val="left" w:leader="none"/>
          <w:tab w:pos="8939" w:val="left" w:leader="none"/>
        </w:tabs>
        <w:spacing w:line="159" w:lineRule="exact" w:before="45"/>
        <w:ind w:left="5981" w:right="0" w:firstLine="0"/>
        <w:jc w:val="left"/>
        <w:rPr>
          <w:rFonts w:ascii="微软雅黑" w:hAnsi="微软雅黑" w:cs="微软雅黑" w:eastAsia="微软雅黑" w:hint="default"/>
          <w:sz w:val="12"/>
          <w:szCs w:val="12"/>
        </w:rPr>
      </w:pPr>
      <w:r>
        <w:rPr/>
        <w:pict>
          <v:group style="position:absolute;margin-left:332.349854pt;margin-top:6.247184pt;width:17.2pt;height:4.55pt;mso-position-horizontal-relative:page;mso-position-vertical-relative:paragraph;z-index:-424528" coordorigin="6647,125" coordsize="344,91">
            <v:group style="position:absolute;left:6685;top:170;width:267;height:2" coordorigin="6685,170" coordsize="267,2">
              <v:shape style="position:absolute;left:6685;top:170;width:267;height:2" coordorigin="6685,170" coordsize="267,0" path="m6685,170l6952,170e" filled="false" stroked="true" strokeweight="3.850172pt" strokecolor="#b4c9d7">
                <v:path arrowok="t"/>
              </v:shape>
            </v:group>
            <v:group style="position:absolute;left:6685;top:132;width:267;height:77" coordorigin="6685,132" coordsize="267,77">
              <v:shape style="position:absolute;left:6685;top:132;width:267;height:77" coordorigin="6685,132" coordsize="267,77" path="m6685,209l6952,209,6952,132,6685,132,6685,209xe" filled="false" stroked="true" strokeweight=".700164pt" strokecolor="#d2e3ee">
                <v:path arrowok="t"/>
              </v:shape>
            </v:group>
            <w10:wrap type="none"/>
          </v:group>
        </w:pict>
      </w:r>
      <w:r>
        <w:rPr/>
        <w:pict>
          <v:group style="position:absolute;margin-left:406.03479pt;margin-top:6.247184pt;width:17.2pt;height:4.55pt;mso-position-horizontal-relative:page;mso-position-vertical-relative:paragraph;z-index:-424504" coordorigin="8121,125" coordsize="344,91">
            <v:group style="position:absolute;left:8159;top:170;width:267;height:2" coordorigin="8159,170" coordsize="267,2">
              <v:shape style="position:absolute;left:8159;top:170;width:267;height:2" coordorigin="8159,170" coordsize="267,0" path="m8159,170l8426,170e" filled="false" stroked="true" strokeweight="3.850172pt" strokecolor="#ff8080">
                <v:path arrowok="t"/>
              </v:shape>
            </v:group>
            <v:group style="position:absolute;left:8159;top:132;width:267;height:77" coordorigin="8159,132" coordsize="267,77">
              <v:shape style="position:absolute;left:8159;top:132;width:267;height:77" coordorigin="8159,132" coordsize="267,77" path="m8159,209l8426,209,8426,132,8159,132,8159,209xe" filled="false" stroked="true" strokeweight=".700164pt" strokecolor="#ff8080">
                <v:path arrowok="t"/>
              </v:shape>
            </v:group>
            <w10:wrap type="none"/>
          </v:group>
        </w:pict>
      </w:r>
      <w:r>
        <w:rPr/>
        <w:pict>
          <v:group style="position:absolute;margin-left:481.82016pt;margin-top:8.522270pt;width:13.35pt;height:.1pt;mso-position-horizontal-relative:page;mso-position-vertical-relative:paragraph;z-index:-424480" coordorigin="9636,170" coordsize="267,2">
            <v:shape style="position:absolute;left:9636;top:170;width:267;height:2" coordorigin="9636,170" coordsize="267,0" path="m9636,170l9903,170e" filled="false" stroked="true" strokeweight="1.750078pt" strokecolor="#ff0000">
              <v:path arrowok="t"/>
            </v:shape>
            <w10:wrap type="none"/>
          </v:group>
        </w:pict>
      </w:r>
      <w:r>
        <w:rPr>
          <w:rFonts w:ascii="微软雅黑" w:hAnsi="微软雅黑" w:cs="微软雅黑" w:eastAsia="微软雅黑" w:hint="default"/>
          <w:spacing w:val="-1"/>
          <w:w w:val="105"/>
          <w:sz w:val="12"/>
          <w:szCs w:val="12"/>
        </w:rPr>
        <w:t>订单额</w:t>
      </w:r>
      <w:r>
        <w:rPr>
          <w:rFonts w:ascii="微软雅黑" w:hAnsi="微软雅黑" w:cs="微软雅黑" w:eastAsia="微软雅黑" w:hint="default"/>
          <w:spacing w:val="-1"/>
          <w:w w:val="105"/>
          <w:sz w:val="12"/>
          <w:szCs w:val="12"/>
        </w:rPr>
        <w:t>(</w:t>
      </w:r>
      <w:r>
        <w:rPr>
          <w:rFonts w:ascii="微软雅黑" w:hAnsi="微软雅黑" w:cs="微软雅黑" w:eastAsia="微软雅黑" w:hint="default"/>
          <w:spacing w:val="-1"/>
          <w:w w:val="105"/>
          <w:sz w:val="12"/>
          <w:szCs w:val="12"/>
        </w:rPr>
        <w:t>百万美元</w:t>
      </w:r>
      <w:r>
        <w:rPr>
          <w:rFonts w:ascii="微软雅黑" w:hAnsi="微软雅黑" w:cs="微软雅黑" w:eastAsia="微软雅黑" w:hint="default"/>
          <w:spacing w:val="-1"/>
          <w:w w:val="105"/>
          <w:sz w:val="12"/>
          <w:szCs w:val="12"/>
        </w:rPr>
        <w:t>)</w:t>
        <w:tab/>
      </w:r>
      <w:r>
        <w:rPr>
          <w:rFonts w:ascii="微软雅黑" w:hAnsi="微软雅黑" w:cs="微软雅黑" w:eastAsia="微软雅黑" w:hint="default"/>
          <w:spacing w:val="-1"/>
          <w:w w:val="105"/>
          <w:sz w:val="12"/>
          <w:szCs w:val="12"/>
        </w:rPr>
        <w:t>出货额</w:t>
      </w:r>
      <w:r>
        <w:rPr>
          <w:rFonts w:ascii="微软雅黑" w:hAnsi="微软雅黑" w:cs="微软雅黑" w:eastAsia="微软雅黑" w:hint="default"/>
          <w:spacing w:val="-1"/>
          <w:w w:val="105"/>
          <w:sz w:val="12"/>
          <w:szCs w:val="12"/>
        </w:rPr>
        <w:t>(</w:t>
      </w:r>
      <w:r>
        <w:rPr>
          <w:rFonts w:ascii="微软雅黑" w:hAnsi="微软雅黑" w:cs="微软雅黑" w:eastAsia="微软雅黑" w:hint="default"/>
          <w:spacing w:val="-1"/>
          <w:w w:val="105"/>
          <w:sz w:val="12"/>
          <w:szCs w:val="12"/>
        </w:rPr>
        <w:t>百万美元</w:t>
      </w:r>
      <w:r>
        <w:rPr>
          <w:rFonts w:ascii="微软雅黑" w:hAnsi="微软雅黑" w:cs="微软雅黑" w:eastAsia="微软雅黑" w:hint="default"/>
          <w:spacing w:val="-1"/>
          <w:w w:val="105"/>
          <w:sz w:val="12"/>
          <w:szCs w:val="12"/>
        </w:rPr>
        <w:t>)</w:t>
        <w:tab/>
        <w:t>BB</w:t>
      </w:r>
      <w:r>
        <w:rPr>
          <w:rFonts w:ascii="微软雅黑" w:hAnsi="微软雅黑" w:cs="微软雅黑" w:eastAsia="微软雅黑" w:hint="default"/>
          <w:spacing w:val="-1"/>
          <w:w w:val="105"/>
          <w:sz w:val="12"/>
          <w:szCs w:val="12"/>
        </w:rPr>
        <w:t>值</w:t>
      </w:r>
      <w:r>
        <w:rPr>
          <w:rFonts w:ascii="微软雅黑" w:hAnsi="微软雅黑" w:cs="微软雅黑" w:eastAsia="微软雅黑" w:hint="default"/>
          <w:spacing w:val="-1"/>
          <w:w w:val="105"/>
          <w:sz w:val="12"/>
          <w:szCs w:val="12"/>
        </w:rPr>
        <w:t>(%)</w:t>
      </w:r>
      <w:r>
        <w:rPr>
          <w:rFonts w:ascii="微软雅黑" w:hAnsi="微软雅黑" w:cs="微软雅黑" w:eastAsia="微软雅黑" w:hint="default"/>
          <w:spacing w:val="-1"/>
          <w:sz w:val="12"/>
          <w:szCs w:val="12"/>
        </w:rPr>
      </w:r>
    </w:p>
    <w:p>
      <w:pPr>
        <w:tabs>
          <w:tab w:pos="2390" w:val="left" w:leader="none"/>
          <w:tab w:pos="3093" w:val="left" w:leader="none"/>
          <w:tab w:pos="3797" w:val="left" w:leader="none"/>
        </w:tabs>
        <w:spacing w:line="177" w:lineRule="exact" w:before="0" w:after="4"/>
        <w:ind w:left="1686" w:right="0" w:firstLine="0"/>
        <w:jc w:val="left"/>
        <w:rPr>
          <w:rFonts w:ascii="微软雅黑" w:hAnsi="微软雅黑" w:cs="微软雅黑" w:eastAsia="微软雅黑" w:hint="default"/>
          <w:sz w:val="13"/>
          <w:szCs w:val="13"/>
        </w:rPr>
      </w:pPr>
      <w:r>
        <w:rPr/>
        <w:pict>
          <v:group style="position:absolute;margin-left:118.868881pt;margin-top:4.651281pt;width:14.1pt;height:.1pt;mso-position-horizontal-relative:page;mso-position-vertical-relative:paragraph;z-index:8032" coordorigin="2377,93" coordsize="282,2">
            <v:shape style="position:absolute;left:2377;top:93;width:282;height:2" coordorigin="2377,93" coordsize="282,0" path="m2377,93l2659,93e" filled="false" stroked="true" strokeweight="1.79927pt" strokecolor="#ff0000">
              <v:path arrowok="t"/>
            </v:shape>
            <w10:wrap type="none"/>
          </v:group>
        </w:pict>
      </w:r>
      <w:r>
        <w:rPr/>
        <w:pict>
          <v:group style="position:absolute;margin-left:154.191742pt;margin-top:4.651285pt;width:13.7pt;height:.1pt;mso-position-horizontal-relative:page;mso-position-vertical-relative:paragraph;z-index:-424624" coordorigin="3084,93" coordsize="274,2">
            <v:shape style="position:absolute;left:3084;top:93;width:274;height:2" coordorigin="3084,93" coordsize="274,0" path="m3084,93l3358,93e" filled="false" stroked="true" strokeweight="1.79927pt" strokecolor="#044e7d">
              <v:path arrowok="t"/>
            </v:shape>
            <w10:wrap type="none"/>
          </v:group>
        </w:pict>
      </w:r>
      <w:r>
        <w:rPr/>
        <w:pict>
          <v:group style="position:absolute;margin-left:189.15416pt;margin-top:4.651289pt;width:13.7pt;height:.1pt;mso-position-horizontal-relative:page;mso-position-vertical-relative:paragraph;z-index:-424600" coordorigin="3783,93" coordsize="274,2">
            <v:shape style="position:absolute;left:3783;top:93;width:274;height:2" coordorigin="3783,93" coordsize="274,0" path="m3783,93l4057,93e" filled="false" stroked="true" strokeweight="1.79927pt" strokecolor="#81a6bd">
              <v:path arrowok="t"/>
            </v:shape>
            <w10:wrap type="none"/>
          </v:group>
        </w:pict>
      </w:r>
      <w:r>
        <w:rPr/>
        <w:pict>
          <v:group style="position:absolute;margin-left:224.47702pt;margin-top:4.651293pt;width:13.7pt;height:.1pt;mso-position-horizontal-relative:page;mso-position-vertical-relative:paragraph;z-index:-424576" coordorigin="4490,93" coordsize="274,2">
            <v:shape style="position:absolute;left:4490;top:93;width:274;height:2" coordorigin="4490,93" coordsize="274,0" path="m4490,93l4763,93e" filled="false" stroked="true" strokeweight="1.79927pt" strokecolor="#ff8080">
              <v:path arrowok="t"/>
            </v:shape>
            <w10:wrap type="none"/>
          </v:group>
        </w:pict>
      </w:r>
      <w:r>
        <w:rPr>
          <w:rFonts w:ascii="微软雅黑" w:hAnsi="微软雅黑" w:cs="微软雅黑" w:eastAsia="微软雅黑" w:hint="default"/>
          <w:sz w:val="13"/>
          <w:szCs w:val="13"/>
        </w:rPr>
        <w:t>美洲</w:t>
        <w:tab/>
      </w:r>
      <w:r>
        <w:rPr>
          <w:rFonts w:ascii="微软雅黑" w:hAnsi="微软雅黑" w:cs="微软雅黑" w:eastAsia="微软雅黑" w:hint="default"/>
          <w:spacing w:val="-1"/>
          <w:sz w:val="13"/>
          <w:szCs w:val="13"/>
        </w:rPr>
        <w:t>欧洲</w:t>
        <w:tab/>
      </w:r>
      <w:r>
        <w:rPr>
          <w:rFonts w:ascii="微软雅黑" w:hAnsi="微软雅黑" w:cs="微软雅黑" w:eastAsia="微软雅黑" w:hint="default"/>
          <w:sz w:val="13"/>
          <w:szCs w:val="13"/>
        </w:rPr>
        <w:t>日本</w:t>
        <w:tab/>
        <w:t>亚太</w:t>
      </w:r>
    </w:p>
    <w:p>
      <w:pPr>
        <w:spacing w:line="20" w:lineRule="exact"/>
        <w:ind w:left="127"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82.55pt;height:.5pt;mso-position-horizontal-relative:char;mso-position-vertical-relative:line" coordorigin="0,0" coordsize="9651,10">
            <v:group style="position:absolute;left:5;top:5;width:4849;height:2" coordorigin="5,5" coordsize="4849,2">
              <v:shape style="position:absolute;left:5;top:5;width:4849;height:2" coordorigin="5,5" coordsize="4849,0" path="m5,5l4854,5e" filled="false" stroked="true" strokeweight=".48001pt" strokecolor="#367097">
                <v:path arrowok="t"/>
              </v:shape>
            </v:group>
            <v:group style="position:absolute;left:4854;top:5;width:10;height:2" coordorigin="4854,5" coordsize="10,2">
              <v:shape style="position:absolute;left:4854;top:5;width:10;height:2" coordorigin="4854,5" coordsize="10,0" path="m4854,5l4864,5e" filled="false" stroked="true" strokeweight=".48001pt" strokecolor="#367097">
                <v:path arrowok="t"/>
              </v:shape>
            </v:group>
            <v:group style="position:absolute;left:4864;top:5;width:4782;height:2" coordorigin="4864,5" coordsize="4782,2">
              <v:shape style="position:absolute;left:4864;top:5;width:4782;height:2" coordorigin="4864,5" coordsize="4782,0" path="m4864,5l9645,5e" filled="false" stroked="true" strokeweight=".48001pt" strokecolor="#367097">
                <v:path arrowok="t"/>
              </v:shape>
            </v:group>
          </v:group>
        </w:pict>
      </w:r>
      <w:r>
        <w:rPr>
          <w:rFonts w:ascii="微软雅黑" w:hAnsi="微软雅黑" w:cs="微软雅黑" w:eastAsia="微软雅黑" w:hint="default"/>
          <w:sz w:val="2"/>
          <w:szCs w:val="2"/>
        </w:rPr>
      </w:r>
    </w:p>
    <w:p>
      <w:pPr>
        <w:tabs>
          <w:tab w:pos="5084" w:val="left" w:leader="none"/>
        </w:tabs>
        <w:spacing w:before="7"/>
        <w:ind w:left="236" w:right="0" w:firstLine="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tab/>
      </w: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100"/>
          <w:sz w:val="16"/>
          <w:szCs w:val="16"/>
        </w:rPr>
        <w:t>w</w:t>
      </w:r>
      <w:r>
        <w:rPr>
          <w:rFonts w:ascii="Times New Roman" w:hAnsi="Times New Roman" w:cs="Times New Roman" w:eastAsia="Times New Roman" w:hint="default"/>
          <w:i/>
          <w:w w:val="100"/>
          <w:sz w:val="16"/>
          <w:szCs w:val="16"/>
        </w:rPr>
        <w:t>i</w:t>
      </w:r>
      <w:r>
        <w:rPr>
          <w:rFonts w:ascii="Times New Roman" w:hAnsi="Times New Roman" w:cs="Times New Roman" w:eastAsia="Times New Roman" w:hint="default"/>
          <w:i/>
          <w:spacing w:val="-2"/>
          <w:w w:val="100"/>
          <w:sz w:val="16"/>
          <w:szCs w:val="16"/>
        </w:rPr>
        <w:t>n</w:t>
      </w:r>
      <w:r>
        <w:rPr>
          <w:rFonts w:ascii="Times New Roman" w:hAnsi="Times New Roman" w:cs="Times New Roman" w:eastAsia="Times New Roman" w:hint="default"/>
          <w:i/>
          <w:spacing w:val="1"/>
          <w:w w:val="100"/>
          <w:sz w:val="16"/>
          <w:szCs w:val="16"/>
        </w:rPr>
        <w:t>d</w:t>
      </w:r>
      <w:r>
        <w:rPr>
          <w:rFonts w:ascii="宋体" w:hAnsi="宋体" w:cs="宋体" w:eastAsia="宋体" w:hint="default"/>
          <w:spacing w:val="-3"/>
          <w:w w:val="94"/>
          <w:sz w:val="17"/>
          <w:szCs w:val="17"/>
        </w:rPr>
        <w:t>，</w:t>
      </w:r>
      <w:r>
        <w:rPr>
          <w:rFonts w:ascii="宋体" w:hAnsi="宋体" w:cs="宋体" w:eastAsia="宋体" w:hint="default"/>
          <w:w w:val="94"/>
          <w:sz w:val="17"/>
          <w:szCs w:val="17"/>
        </w:rPr>
        <w:t>中信</w:t>
      </w:r>
      <w:r>
        <w:rPr>
          <w:rFonts w:ascii="宋体" w:hAnsi="宋体" w:cs="宋体" w:eastAsia="宋体" w:hint="default"/>
          <w:spacing w:val="-3"/>
          <w:w w:val="94"/>
          <w:sz w:val="17"/>
          <w:szCs w:val="17"/>
        </w:rPr>
        <w:t>建</w:t>
      </w:r>
      <w:r>
        <w:rPr>
          <w:rFonts w:ascii="宋体" w:hAnsi="宋体" w:cs="宋体" w:eastAsia="宋体" w:hint="default"/>
          <w:w w:val="94"/>
          <w:sz w:val="17"/>
          <w:szCs w:val="17"/>
        </w:rPr>
        <w:t>投证</w:t>
      </w:r>
      <w:r>
        <w:rPr>
          <w:rFonts w:ascii="宋体" w:hAnsi="宋体" w:cs="宋体" w:eastAsia="宋体" w:hint="default"/>
          <w:spacing w:val="-3"/>
          <w:w w:val="94"/>
          <w:sz w:val="17"/>
          <w:szCs w:val="17"/>
        </w:rPr>
        <w:t>券研</w:t>
      </w:r>
      <w:r>
        <w:rPr>
          <w:rFonts w:ascii="宋体" w:hAnsi="宋体" w:cs="宋体" w:eastAsia="宋体" w:hint="default"/>
          <w:w w:val="94"/>
          <w:sz w:val="17"/>
          <w:szCs w:val="17"/>
        </w:rPr>
        <w:t>究发展部</w:t>
      </w:r>
      <w:r>
        <w:rPr>
          <w:rFonts w:ascii="宋体" w:hAnsi="宋体" w:cs="宋体" w:eastAsia="宋体" w:hint="default"/>
          <w:sz w:val="17"/>
          <w:szCs w:val="17"/>
        </w:rPr>
      </w:r>
    </w:p>
    <w:p>
      <w:pPr>
        <w:spacing w:line="240" w:lineRule="auto" w:before="2"/>
        <w:ind w:right="0"/>
        <w:rPr>
          <w:rFonts w:ascii="宋体" w:hAnsi="宋体" w:cs="宋体" w:eastAsia="宋体" w:hint="default"/>
          <w:sz w:val="13"/>
          <w:szCs w:val="13"/>
        </w:rPr>
      </w:pPr>
    </w:p>
    <w:p>
      <w:pPr>
        <w:spacing w:line="312" w:lineRule="exact" w:before="21"/>
        <w:ind w:left="132" w:right="127" w:firstLine="403"/>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存储器与下游应用的手机</w:t>
      </w:r>
      <w:r>
        <w:rPr>
          <w:rFonts w:ascii="Times New Roman" w:hAnsi="Times New Roman" w:cs="Times New Roman" w:eastAsia="Times New Roman" w:hint="default"/>
          <w:b/>
          <w:bCs/>
          <w:sz w:val="20"/>
          <w:szCs w:val="20"/>
        </w:rPr>
        <w:t>/PC/</w:t>
      </w:r>
      <w:r>
        <w:rPr>
          <w:rFonts w:ascii="Microsoft JhengHei" w:hAnsi="Microsoft JhengHei" w:cs="Microsoft JhengHei" w:eastAsia="Microsoft JhengHei" w:hint="default"/>
          <w:b/>
          <w:bCs/>
          <w:sz w:val="20"/>
          <w:szCs w:val="20"/>
        </w:rPr>
        <w:t>服务器等重要终端关联度较大，存储器价格跌幅稳住侧面反映了终端需求的 逐渐回暖。</w:t>
      </w:r>
      <w:r>
        <w:rPr>
          <w:rFonts w:ascii="Times New Roman" w:hAnsi="Times New Roman" w:cs="Times New Roman" w:eastAsia="Times New Roman" w:hint="default"/>
          <w:sz w:val="20"/>
          <w:szCs w:val="20"/>
        </w:rPr>
        <w:t>DRAM </w:t>
      </w:r>
      <w:r>
        <w:rPr>
          <w:rFonts w:ascii="宋体" w:hAnsi="宋体" w:cs="宋体" w:eastAsia="宋体" w:hint="default"/>
          <w:sz w:val="20"/>
          <w:szCs w:val="20"/>
        </w:rPr>
        <w:t>及 </w:t>
      </w:r>
      <w:r>
        <w:rPr>
          <w:rFonts w:ascii="Times New Roman" w:hAnsi="Times New Roman" w:cs="Times New Roman" w:eastAsia="Times New Roman" w:hint="default"/>
          <w:sz w:val="20"/>
          <w:szCs w:val="20"/>
        </w:rPr>
        <w:t>NAND </w:t>
      </w:r>
      <w:r>
        <w:rPr>
          <w:rFonts w:ascii="宋体" w:hAnsi="宋体" w:cs="宋体" w:eastAsia="宋体" w:hint="default"/>
          <w:sz w:val="20"/>
          <w:szCs w:val="20"/>
        </w:rPr>
        <w:t>现货价格在 </w:t>
      </w:r>
      <w:r>
        <w:rPr>
          <w:rFonts w:ascii="Times New Roman" w:hAnsi="Times New Roman" w:cs="Times New Roman" w:eastAsia="Times New Roman" w:hint="default"/>
          <w:sz w:val="20"/>
          <w:szCs w:val="20"/>
        </w:rPr>
        <w:t>19 </w:t>
      </w:r>
      <w:r>
        <w:rPr>
          <w:rFonts w:ascii="宋体" w:hAnsi="宋体" w:cs="宋体" w:eastAsia="宋体" w:hint="default"/>
          <w:sz w:val="20"/>
          <w:szCs w:val="20"/>
        </w:rPr>
        <w:t>年</w:t>
      </w:r>
      <w:r>
        <w:rPr>
          <w:rFonts w:ascii="宋体" w:hAnsi="宋体" w:cs="宋体" w:eastAsia="宋体" w:hint="default"/>
          <w:spacing w:val="-62"/>
          <w:sz w:val="20"/>
          <w:szCs w:val="20"/>
        </w:rPr>
        <w:t> </w:t>
      </w:r>
      <w:r>
        <w:rPr>
          <w:rFonts w:ascii="Times New Roman" w:hAnsi="Times New Roman" w:cs="Times New Roman" w:eastAsia="Times New Roman" w:hint="default"/>
          <w:sz w:val="20"/>
          <w:szCs w:val="20"/>
        </w:rPr>
        <w:t>Q2-Q3 </w:t>
      </w:r>
      <w:r>
        <w:rPr>
          <w:rFonts w:ascii="宋体" w:hAnsi="宋体" w:cs="宋体" w:eastAsia="宋体" w:hint="default"/>
          <w:sz w:val="20"/>
          <w:szCs w:val="20"/>
        </w:rPr>
        <w:t>基本企稳，随着垄断企业库存消化，以及手机</w:t>
      </w:r>
      <w:r>
        <w:rPr>
          <w:rFonts w:ascii="Times New Roman" w:hAnsi="Times New Roman" w:cs="Times New Roman" w:eastAsia="Times New Roman" w:hint="default"/>
          <w:sz w:val="20"/>
          <w:szCs w:val="20"/>
        </w:rPr>
        <w:t>/</w:t>
      </w:r>
      <w:r>
        <w:rPr>
          <w:rFonts w:ascii="宋体" w:hAnsi="宋体" w:cs="宋体" w:eastAsia="宋体" w:hint="default"/>
          <w:sz w:val="20"/>
          <w:szCs w:val="20"/>
        </w:rPr>
        <w:t>云计算等 需求拉动，存储价格下跌趋势收紧，供需情况有望持续改善，</w:t>
      </w:r>
      <w:r>
        <w:rPr>
          <w:rFonts w:ascii="Times New Roman" w:hAnsi="Times New Roman" w:cs="Times New Roman" w:eastAsia="Times New Roman" w:hint="default"/>
          <w:sz w:val="20"/>
          <w:szCs w:val="20"/>
        </w:rPr>
        <w:t>2020</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年有望迎来价格上升机会。</w:t>
      </w:r>
    </w:p>
    <w:p>
      <w:pPr>
        <w:spacing w:line="240" w:lineRule="auto" w:before="2"/>
        <w:ind w:right="0"/>
        <w:rPr>
          <w:rFonts w:ascii="宋体" w:hAnsi="宋体" w:cs="宋体" w:eastAsia="宋体" w:hint="default"/>
          <w:sz w:val="17"/>
          <w:szCs w:val="17"/>
        </w:rPr>
      </w:pPr>
    </w:p>
    <w:p>
      <w:pPr>
        <w:tabs>
          <w:tab w:pos="5197" w:val="left" w:leader="none"/>
        </w:tabs>
        <w:spacing w:before="0"/>
        <w:ind w:left="241" w:right="0" w:firstLine="0"/>
        <w:jc w:val="left"/>
        <w:rPr>
          <w:rFonts w:ascii="Microsoft JhengHei" w:hAnsi="Microsoft JhengHei" w:cs="Microsoft JhengHei" w:eastAsia="Microsoft JhengHei" w:hint="default"/>
          <w:sz w:val="18"/>
          <w:szCs w:val="18"/>
        </w:rPr>
      </w:pPr>
      <w:r>
        <w:rPr/>
        <w:pict>
          <v:group style="position:absolute;margin-left:56.389999pt;margin-top:17.925257pt;width:482.55pt;height:.5pt;mso-position-horizontal-relative:page;mso-position-vertical-relative:paragraph;z-index:-424696" coordorigin="1128,359" coordsize="9651,10">
            <v:group style="position:absolute;left:1133;top:364;width:4955;height:2" coordorigin="1133,364" coordsize="4955,2">
              <v:shape style="position:absolute;left:1133;top:364;width:4955;height:2" coordorigin="1133,364" coordsize="4955,0" path="m1133,364l6087,364e" filled="false" stroked="true" strokeweight=".47998pt" strokecolor="#367097">
                <v:path arrowok="t"/>
              </v:shape>
            </v:group>
            <v:group style="position:absolute;left:6087;top:364;width:10;height:2" coordorigin="6087,364" coordsize="10,2">
              <v:shape style="position:absolute;left:6087;top:364;width:10;height:2" coordorigin="6087,364" coordsize="10,0" path="m6087,364l6097,364e" filled="false" stroked="true" strokeweight=".47998pt" strokecolor="#367097">
                <v:path arrowok="t"/>
              </v:shape>
            </v:group>
            <v:group style="position:absolute;left:6097;top:364;width:4677;height:2" coordorigin="6097,364" coordsize="4677,2">
              <v:shape style="position:absolute;left:6097;top:364;width:4677;height:2" coordorigin="6097,364" coordsize="4677,0" path="m6097,364l10773,364e" filled="false" stroked="true" strokeweight=".47998pt" strokecolor="#367097">
                <v:path arrowok="t"/>
              </v:shape>
            </v:group>
            <w10:wrap type="none"/>
          </v:group>
        </w:pict>
      </w:r>
      <w:bookmarkStart w:name="_bookmark51" w:id="52"/>
      <w:bookmarkEnd w:id="52"/>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38</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2GB 256M</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8 1600MHz</w:t>
      </w:r>
      <w:r>
        <w:rPr>
          <w:rFonts w:ascii="Arial" w:hAnsi="Arial" w:cs="Arial" w:eastAsia="Arial" w:hint="default"/>
          <w:b/>
          <w:bCs/>
          <w:spacing w:val="32"/>
          <w:sz w:val="18"/>
          <w:szCs w:val="18"/>
        </w:rPr>
        <w:t> </w:t>
      </w:r>
      <w:r>
        <w:rPr>
          <w:rFonts w:ascii="Arial" w:hAnsi="Arial" w:cs="Arial" w:eastAsia="Arial" w:hint="default"/>
          <w:b/>
          <w:bCs/>
          <w:sz w:val="18"/>
          <w:szCs w:val="18"/>
        </w:rPr>
        <w:t>DRAM</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价格（美元）</w:t>
        <w:tab/>
      </w:r>
      <w:bookmarkStart w:name="_bookmark52" w:id="53"/>
      <w:bookmarkEnd w:id="53"/>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39</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64GB 8G</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8 MLC NAND</w:t>
      </w:r>
      <w:r>
        <w:rPr>
          <w:rFonts w:ascii="Arial" w:hAnsi="Arial" w:cs="Arial" w:eastAsia="Arial" w:hint="default"/>
          <w:b/>
          <w:bCs/>
          <w:spacing w:val="41"/>
          <w:sz w:val="18"/>
          <w:szCs w:val="18"/>
        </w:rPr>
        <w:t> </w:t>
      </w:r>
      <w:r>
        <w:rPr>
          <w:rFonts w:ascii="Microsoft JhengHei" w:hAnsi="Microsoft JhengHei" w:cs="Microsoft JhengHei" w:eastAsia="Microsoft JhengHei" w:hint="default"/>
          <w:b/>
          <w:bCs/>
          <w:sz w:val="18"/>
          <w:szCs w:val="18"/>
        </w:rPr>
        <w:t>价格（美元）</w:t>
      </w:r>
      <w:r>
        <w:rPr>
          <w:rFonts w:ascii="Microsoft JhengHei" w:hAnsi="Microsoft JhengHei" w:cs="Microsoft JhengHei" w:eastAsia="Microsoft JhengHei" w:hint="default"/>
          <w:sz w:val="18"/>
          <w:szCs w:val="18"/>
        </w:rPr>
      </w:r>
    </w:p>
    <w:p>
      <w:pPr>
        <w:spacing w:after="0"/>
        <w:jc w:val="left"/>
        <w:rPr>
          <w:rFonts w:ascii="Microsoft JhengHei" w:hAnsi="Microsoft JhengHei" w:cs="Microsoft JhengHei" w:eastAsia="Microsoft JhengHei" w:hint="default"/>
          <w:sz w:val="18"/>
          <w:szCs w:val="18"/>
        </w:rPr>
        <w:sectPr>
          <w:type w:val="continuous"/>
          <w:pgSz w:w="11910" w:h="16840"/>
          <w:pgMar w:top="720" w:bottom="1200" w:left="1000" w:right="1000"/>
        </w:sectPr>
      </w:pPr>
    </w:p>
    <w:p>
      <w:pPr>
        <w:spacing w:before="68"/>
        <w:ind w:left="368" w:right="-19" w:firstLine="0"/>
        <w:jc w:val="left"/>
        <w:rPr>
          <w:rFonts w:ascii="微软雅黑" w:hAnsi="微软雅黑" w:cs="微软雅黑" w:eastAsia="微软雅黑" w:hint="default"/>
          <w:sz w:val="15"/>
          <w:szCs w:val="15"/>
        </w:rPr>
      </w:pPr>
      <w:r>
        <w:rPr/>
        <w:pict>
          <v:group style="position:absolute;margin-left:87.651993pt;margin-top:11.592498pt;width:201.8pt;height:115.95pt;mso-position-horizontal-relative:page;mso-position-vertical-relative:paragraph;z-index:8224" coordorigin="1753,232" coordsize="4036,2319">
            <v:group style="position:absolute;left:1822;top:237;width:2;height:2258" coordorigin="1822,237" coordsize="2,2258">
              <v:shape style="position:absolute;left:1822;top:237;width:2;height:2258" coordorigin="1822,237" coordsize="0,2258" path="m1822,2494l1822,237e" filled="false" stroked="true" strokeweight=".458151pt" strokecolor="#000000">
                <v:path arrowok="t"/>
              </v:shape>
            </v:group>
            <v:group style="position:absolute;left:1758;top:2494;width:65;height:2" coordorigin="1758,2494" coordsize="65,2">
              <v:shape style="position:absolute;left:1758;top:2494;width:65;height:2" coordorigin="1758,2494" coordsize="65,0" path="m1758,2494l1822,2494e" filled="false" stroked="true" strokeweight=".427938pt" strokecolor="#000000">
                <v:path arrowok="t"/>
              </v:shape>
            </v:group>
            <v:group style="position:absolute;left:1758;top:1930;width:65;height:2" coordorigin="1758,1930" coordsize="65,2">
              <v:shape style="position:absolute;left:1758;top:1930;width:65;height:2" coordorigin="1758,1930" coordsize="65,0" path="m1758,1930l1822,1930e" filled="false" stroked="true" strokeweight=".427938pt" strokecolor="#000000">
                <v:path arrowok="t"/>
              </v:shape>
            </v:group>
            <v:group style="position:absolute;left:1758;top:1365;width:65;height:2" coordorigin="1758,1365" coordsize="65,2">
              <v:shape style="position:absolute;left:1758;top:1365;width:65;height:2" coordorigin="1758,1365" coordsize="65,0" path="m1758,1365l1822,1365e" filled="false" stroked="true" strokeweight=".427938pt" strokecolor="#000000">
                <v:path arrowok="t"/>
              </v:shape>
            </v:group>
            <v:group style="position:absolute;left:1758;top:801;width:65;height:2" coordorigin="1758,801" coordsize="65,2">
              <v:shape style="position:absolute;left:1758;top:801;width:65;height:2" coordorigin="1758,801" coordsize="65,0" path="m1758,801l1822,801e" filled="false" stroked="true" strokeweight=".427938pt" strokecolor="#000000">
                <v:path arrowok="t"/>
              </v:shape>
            </v:group>
            <v:group style="position:absolute;left:1758;top:237;width:65;height:2" coordorigin="1758,237" coordsize="65,2">
              <v:shape style="position:absolute;left:1758;top:237;width:65;height:2" coordorigin="1758,237" coordsize="65,0" path="m1758,237l1822,237e" filled="false" stroked="true" strokeweight=".427938pt" strokecolor="#000000">
                <v:path arrowok="t"/>
              </v:shape>
            </v:group>
            <v:group style="position:absolute;left:1822;top:2494;width:3955;height:2" coordorigin="1822,2494" coordsize="3955,2">
              <v:shape style="position:absolute;left:1822;top:2494;width:3955;height:2" coordorigin="1822,2494" coordsize="3955,0" path="m1822,2494l5776,2494e" filled="false" stroked="true" strokeweight=".427938pt" strokecolor="#000000">
                <v:path arrowok="t"/>
              </v:shape>
            </v:group>
            <v:group style="position:absolute;left:1822;top:2494;width:2;height:52" coordorigin="1822,2494" coordsize="2,52">
              <v:shape style="position:absolute;left:1822;top:2494;width:2;height:52" coordorigin="1822,2494" coordsize="0,52" path="m1822,2494l1822,2545e" filled="false" stroked="true" strokeweight=".458151pt" strokecolor="#000000">
                <v:path arrowok="t"/>
              </v:shape>
            </v:group>
            <v:group style="position:absolute;left:2124;top:2494;width:2;height:52" coordorigin="2124,2494" coordsize="2,52">
              <v:shape style="position:absolute;left:2124;top:2494;width:2;height:52" coordorigin="2124,2494" coordsize="0,52" path="m2124,2494l2124,2545e" filled="false" stroked="true" strokeweight=".458151pt" strokecolor="#000000">
                <v:path arrowok="t"/>
              </v:shape>
            </v:group>
            <v:group style="position:absolute;left:2417;top:2494;width:2;height:52" coordorigin="2417,2494" coordsize="2,52">
              <v:shape style="position:absolute;left:2417;top:2494;width:2;height:52" coordorigin="2417,2494" coordsize="0,52" path="m2417,2494l2417,2545e" filled="false" stroked="true" strokeweight=".458151pt" strokecolor="#000000">
                <v:path arrowok="t"/>
              </v:shape>
            </v:group>
            <v:group style="position:absolute;left:2710;top:2494;width:2;height:52" coordorigin="2710,2494" coordsize="2,52">
              <v:shape style="position:absolute;left:2710;top:2494;width:2;height:52" coordorigin="2710,2494" coordsize="0,52" path="m2710,2494l2710,2545e" filled="false" stroked="true" strokeweight=".458151pt" strokecolor="#000000">
                <v:path arrowok="t"/>
              </v:shape>
            </v:group>
            <v:group style="position:absolute;left:3012;top:2494;width:2;height:52" coordorigin="3012,2494" coordsize="2,52">
              <v:shape style="position:absolute;left:3012;top:2494;width:2;height:52" coordorigin="3012,2494" coordsize="0,52" path="m3012,2494l3012,2545e" filled="false" stroked="true" strokeweight=".458151pt" strokecolor="#000000">
                <v:path arrowok="t"/>
              </v:shape>
            </v:group>
            <v:group style="position:absolute;left:3314;top:2494;width:2;height:52" coordorigin="3314,2494" coordsize="2,52">
              <v:shape style="position:absolute;left:3314;top:2494;width:2;height:52" coordorigin="3314,2494" coordsize="0,52" path="m3314,2494l3314,2545e" filled="false" stroked="true" strokeweight=".458151pt" strokecolor="#000000">
                <v:path arrowok="t"/>
              </v:shape>
            </v:group>
            <v:group style="position:absolute;left:3616;top:2494;width:2;height:52" coordorigin="3616,2494" coordsize="2,52">
              <v:shape style="position:absolute;left:3616;top:2494;width:2;height:52" coordorigin="3616,2494" coordsize="0,52" path="m3616,2494l3616,2545e" filled="false" stroked="true" strokeweight=".458151pt" strokecolor="#000000">
                <v:path arrowok="t"/>
              </v:shape>
            </v:group>
            <v:group style="position:absolute;left:3909;top:2494;width:2;height:52" coordorigin="3909,2494" coordsize="2,52">
              <v:shape style="position:absolute;left:3909;top:2494;width:2;height:52" coordorigin="3909,2494" coordsize="0,52" path="m3909,2494l3909,2545e" filled="false" stroked="true" strokeweight=".458151pt" strokecolor="#000000">
                <v:path arrowok="t"/>
              </v:shape>
            </v:group>
            <v:group style="position:absolute;left:4211;top:2494;width:2;height:52" coordorigin="4211,2494" coordsize="2,52">
              <v:shape style="position:absolute;left:4211;top:2494;width:2;height:52" coordorigin="4211,2494" coordsize="0,52" path="m4211,2494l4211,2545e" filled="false" stroked="true" strokeweight=".458151pt" strokecolor="#000000">
                <v:path arrowok="t"/>
              </v:shape>
            </v:group>
            <v:group style="position:absolute;left:4513;top:2494;width:2;height:52" coordorigin="4513,2494" coordsize="2,52">
              <v:shape style="position:absolute;left:4513;top:2494;width:2;height:52" coordorigin="4513,2494" coordsize="0,52" path="m4513,2494l4513,2545e" filled="false" stroked="true" strokeweight=".458151pt" strokecolor="#000000">
                <v:path arrowok="t"/>
              </v:shape>
            </v:group>
            <v:group style="position:absolute;left:4815;top:2494;width:2;height:52" coordorigin="4815,2494" coordsize="2,52">
              <v:shape style="position:absolute;left:4815;top:2494;width:2;height:52" coordorigin="4815,2494" coordsize="0,52" path="m4815,2494l4815,2545e" filled="false" stroked="true" strokeweight=".458151pt" strokecolor="#000000">
                <v:path arrowok="t"/>
              </v:shape>
            </v:group>
            <v:group style="position:absolute;left:5108;top:2494;width:2;height:52" coordorigin="5108,2494" coordsize="2,52">
              <v:shape style="position:absolute;left:5108;top:2494;width:2;height:52" coordorigin="5108,2494" coordsize="0,52" path="m5108,2494l5108,2545e" filled="false" stroked="true" strokeweight=".458151pt" strokecolor="#000000">
                <v:path arrowok="t"/>
              </v:shape>
            </v:group>
            <v:group style="position:absolute;left:5410;top:2494;width:2;height:52" coordorigin="5410,2494" coordsize="2,52">
              <v:shape style="position:absolute;left:5410;top:2494;width:2;height:52" coordorigin="5410,2494" coordsize="0,52" path="m5410,2494l5410,2545e" filled="false" stroked="true" strokeweight=".458151pt" strokecolor="#000000">
                <v:path arrowok="t"/>
              </v:shape>
            </v:group>
            <v:group style="position:absolute;left:5712;top:2494;width:2;height:52" coordorigin="5712,2494" coordsize="2,52">
              <v:shape style="position:absolute;left:5712;top:2494;width:2;height:52" coordorigin="5712,2494" coordsize="0,52" path="m5712,2494l5712,2545e" filled="false" stroked="true" strokeweight=".458151pt" strokecolor="#000000">
                <v:path arrowok="t"/>
              </v:shape>
              <v:shape style="position:absolute;left:2423;top:378;width:3366;height:1035" type="#_x0000_t75" stroked="false">
                <v:imagedata r:id="rId185" o:title=""/>
              </v:shape>
            </v:group>
            <w10:wrap type="none"/>
          </v:group>
        </w:pict>
      </w:r>
      <w:r>
        <w:rPr>
          <w:rFonts w:ascii="微软雅黑"/>
          <w:w w:val="110"/>
          <w:sz w:val="15"/>
        </w:rPr>
        <w:t>2.0</w:t>
      </w:r>
      <w:r>
        <w:rPr>
          <w:rFonts w:ascii="微软雅黑"/>
          <w:sz w:val="15"/>
        </w:rPr>
      </w:r>
    </w:p>
    <w:p>
      <w:pPr>
        <w:spacing w:line="240" w:lineRule="auto" w:before="12"/>
        <w:ind w:right="0"/>
        <w:rPr>
          <w:rFonts w:ascii="微软雅黑" w:hAnsi="微软雅黑" w:cs="微软雅黑" w:eastAsia="微软雅黑" w:hint="default"/>
          <w:sz w:val="17"/>
          <w:szCs w:val="17"/>
        </w:rPr>
      </w:pPr>
    </w:p>
    <w:p>
      <w:pPr>
        <w:spacing w:before="0"/>
        <w:ind w:left="368" w:right="-19" w:firstLine="0"/>
        <w:jc w:val="left"/>
        <w:rPr>
          <w:rFonts w:ascii="微软雅黑" w:hAnsi="微软雅黑" w:cs="微软雅黑" w:eastAsia="微软雅黑" w:hint="default"/>
          <w:sz w:val="15"/>
          <w:szCs w:val="15"/>
        </w:rPr>
      </w:pPr>
      <w:r>
        <w:rPr>
          <w:rFonts w:ascii="微软雅黑"/>
          <w:w w:val="110"/>
          <w:sz w:val="15"/>
        </w:rPr>
        <w:t>1.5</w:t>
      </w:r>
      <w:r>
        <w:rPr>
          <w:rFonts w:ascii="微软雅黑"/>
          <w:sz w:val="15"/>
        </w:rPr>
      </w:r>
    </w:p>
    <w:p>
      <w:pPr>
        <w:spacing w:line="240" w:lineRule="auto" w:before="12"/>
        <w:ind w:right="0"/>
        <w:rPr>
          <w:rFonts w:ascii="微软雅黑" w:hAnsi="微软雅黑" w:cs="微软雅黑" w:eastAsia="微软雅黑" w:hint="default"/>
          <w:sz w:val="17"/>
          <w:szCs w:val="17"/>
        </w:rPr>
      </w:pPr>
    </w:p>
    <w:p>
      <w:pPr>
        <w:spacing w:before="0"/>
        <w:ind w:left="368" w:right="-19" w:firstLine="0"/>
        <w:jc w:val="left"/>
        <w:rPr>
          <w:rFonts w:ascii="微软雅黑" w:hAnsi="微软雅黑" w:cs="微软雅黑" w:eastAsia="微软雅黑" w:hint="default"/>
          <w:sz w:val="15"/>
          <w:szCs w:val="15"/>
        </w:rPr>
      </w:pPr>
      <w:r>
        <w:rPr>
          <w:rFonts w:ascii="微软雅黑"/>
          <w:w w:val="110"/>
          <w:sz w:val="15"/>
        </w:rPr>
        <w:t>1.0</w:t>
      </w:r>
      <w:r>
        <w:rPr>
          <w:rFonts w:ascii="微软雅黑"/>
          <w:sz w:val="15"/>
        </w:rPr>
      </w:r>
    </w:p>
    <w:p>
      <w:pPr>
        <w:spacing w:line="240" w:lineRule="auto" w:before="12"/>
        <w:ind w:right="0"/>
        <w:rPr>
          <w:rFonts w:ascii="微软雅黑" w:hAnsi="微软雅黑" w:cs="微软雅黑" w:eastAsia="微软雅黑" w:hint="default"/>
          <w:sz w:val="17"/>
          <w:szCs w:val="17"/>
        </w:rPr>
      </w:pPr>
    </w:p>
    <w:p>
      <w:pPr>
        <w:spacing w:before="0"/>
        <w:ind w:left="368" w:right="-19" w:firstLine="0"/>
        <w:jc w:val="left"/>
        <w:rPr>
          <w:rFonts w:ascii="微软雅黑" w:hAnsi="微软雅黑" w:cs="微软雅黑" w:eastAsia="微软雅黑" w:hint="default"/>
          <w:sz w:val="15"/>
          <w:szCs w:val="15"/>
        </w:rPr>
      </w:pPr>
      <w:r>
        <w:rPr>
          <w:rFonts w:ascii="微软雅黑"/>
          <w:w w:val="110"/>
          <w:sz w:val="15"/>
        </w:rPr>
        <w:t>0.5</w:t>
      </w:r>
      <w:r>
        <w:rPr>
          <w:rFonts w:ascii="微软雅黑"/>
          <w:sz w:val="15"/>
        </w:rPr>
      </w:r>
    </w:p>
    <w:p>
      <w:pPr>
        <w:spacing w:line="240" w:lineRule="auto" w:before="12"/>
        <w:ind w:right="0"/>
        <w:rPr>
          <w:rFonts w:ascii="微软雅黑" w:hAnsi="微软雅黑" w:cs="微软雅黑" w:eastAsia="微软雅黑" w:hint="default"/>
          <w:sz w:val="17"/>
          <w:szCs w:val="17"/>
        </w:rPr>
      </w:pPr>
    </w:p>
    <w:p>
      <w:pPr>
        <w:spacing w:before="0"/>
        <w:ind w:left="368" w:right="-19" w:firstLine="0"/>
        <w:jc w:val="left"/>
        <w:rPr>
          <w:rFonts w:ascii="微软雅黑" w:hAnsi="微软雅黑" w:cs="微软雅黑" w:eastAsia="微软雅黑" w:hint="default"/>
          <w:sz w:val="15"/>
          <w:szCs w:val="15"/>
        </w:rPr>
      </w:pPr>
      <w:r>
        <w:rPr/>
        <w:pict>
          <v:shape style="position:absolute;margin-left:86.638664pt;margin-top:13.195294pt;width:205.6pt;height:23.3pt;mso-position-horizontal-relative:page;mso-position-vertical-relative:paragraph;z-index:8296" type="#_x0000_t202" filled="false" stroked="false">
            <v:textbox inset="0,0,0,0" style="layout-flow:vertical;mso-layout-flow-alt:bottom-to-top">
              <w:txbxContent>
                <w:p>
                  <w:pPr>
                    <w:spacing w:line="194" w:lineRule="exact" w:before="0"/>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6</w:t>
                  </w:r>
                  <w:r>
                    <w:rPr>
                      <w:rFonts w:ascii="微软雅黑"/>
                      <w:spacing w:val="1"/>
                      <w:w w:val="96"/>
                      <w:sz w:val="16"/>
                    </w:rPr>
                    <w:t>-</w:t>
                  </w:r>
                  <w:r>
                    <w:rPr>
                      <w:rFonts w:ascii="微软雅黑"/>
                      <w:spacing w:val="-5"/>
                      <w:w w:val="96"/>
                      <w:sz w:val="16"/>
                    </w:rPr>
                    <w:t>1</w:t>
                  </w:r>
                  <w:r>
                    <w:rPr>
                      <w:rFonts w:ascii="微软雅黑"/>
                      <w:w w:val="96"/>
                      <w:sz w:val="16"/>
                    </w:rPr>
                    <w:t>0</w:t>
                  </w:r>
                  <w:r>
                    <w:rPr>
                      <w:rFonts w:ascii="微软雅黑"/>
                      <w:sz w:val="16"/>
                    </w:rPr>
                  </w:r>
                </w:p>
                <w:p>
                  <w:pPr>
                    <w:spacing w:before="26"/>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7</w:t>
                  </w:r>
                  <w:r>
                    <w:rPr>
                      <w:rFonts w:ascii="微软雅黑"/>
                      <w:spacing w:val="1"/>
                      <w:w w:val="96"/>
                      <w:sz w:val="16"/>
                    </w:rPr>
                    <w:t>-</w:t>
                  </w:r>
                  <w:r>
                    <w:rPr>
                      <w:rFonts w:ascii="微软雅黑"/>
                      <w:spacing w:val="-5"/>
                      <w:w w:val="96"/>
                      <w:sz w:val="16"/>
                    </w:rPr>
                    <w:t>0</w:t>
                  </w:r>
                  <w:r>
                    <w:rPr>
                      <w:rFonts w:ascii="微软雅黑"/>
                      <w:w w:val="96"/>
                      <w:sz w:val="16"/>
                    </w:rPr>
                    <w:t>1</w:t>
                  </w:r>
                  <w:r>
                    <w:rPr>
                      <w:rFonts w:ascii="微软雅黑"/>
                      <w:sz w:val="16"/>
                    </w:rPr>
                  </w:r>
                </w:p>
                <w:p>
                  <w:pPr>
                    <w:spacing w:before="20"/>
                    <w:ind w:left="20" w:right="0" w:firstLine="0"/>
                    <w:jc w:val="left"/>
                    <w:rPr>
                      <w:rFonts w:ascii="微软雅黑" w:hAnsi="微软雅黑" w:cs="微软雅黑" w:eastAsia="微软雅黑" w:hint="default"/>
                      <w:sz w:val="16"/>
                      <w:szCs w:val="16"/>
                    </w:rPr>
                  </w:pPr>
                  <w:r>
                    <w:rPr>
                      <w:rFonts w:ascii="微软雅黑"/>
                      <w:spacing w:val="4"/>
                      <w:w w:val="96"/>
                      <w:sz w:val="16"/>
                    </w:rPr>
                    <w:t>1</w:t>
                  </w:r>
                  <w:r>
                    <w:rPr>
                      <w:rFonts w:ascii="微软雅黑"/>
                      <w:spacing w:val="-5"/>
                      <w:w w:val="96"/>
                      <w:sz w:val="16"/>
                    </w:rPr>
                    <w:t>7</w:t>
                  </w:r>
                  <w:r>
                    <w:rPr>
                      <w:rFonts w:ascii="微软雅黑"/>
                      <w:spacing w:val="2"/>
                      <w:w w:val="96"/>
                      <w:sz w:val="16"/>
                    </w:rPr>
                    <w:t>-</w:t>
                  </w:r>
                  <w:r>
                    <w:rPr>
                      <w:rFonts w:ascii="微软雅黑"/>
                      <w:spacing w:val="-5"/>
                      <w:w w:val="96"/>
                      <w:sz w:val="16"/>
                    </w:rPr>
                    <w:t>0</w:t>
                  </w:r>
                  <w:r>
                    <w:rPr>
                      <w:rFonts w:ascii="微软雅黑"/>
                      <w:w w:val="96"/>
                      <w:sz w:val="16"/>
                    </w:rPr>
                    <w:t>4</w:t>
                  </w:r>
                  <w:r>
                    <w:rPr>
                      <w:rFonts w:ascii="微软雅黑"/>
                      <w:sz w:val="16"/>
                    </w:rPr>
                  </w:r>
                </w:p>
                <w:p>
                  <w:pPr>
                    <w:spacing w:before="23"/>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7</w:t>
                  </w:r>
                  <w:r>
                    <w:rPr>
                      <w:rFonts w:ascii="微软雅黑"/>
                      <w:spacing w:val="1"/>
                      <w:w w:val="96"/>
                      <w:sz w:val="16"/>
                    </w:rPr>
                    <w:t>-</w:t>
                  </w:r>
                  <w:r>
                    <w:rPr>
                      <w:rFonts w:ascii="微软雅黑"/>
                      <w:spacing w:val="-5"/>
                      <w:w w:val="96"/>
                      <w:sz w:val="16"/>
                    </w:rPr>
                    <w:t>0</w:t>
                  </w:r>
                  <w:r>
                    <w:rPr>
                      <w:rFonts w:ascii="微软雅黑"/>
                      <w:w w:val="96"/>
                      <w:sz w:val="16"/>
                    </w:rPr>
                    <w:t>7</w:t>
                  </w:r>
                  <w:r>
                    <w:rPr>
                      <w:rFonts w:ascii="微软雅黑"/>
                      <w:sz w:val="16"/>
                    </w:rPr>
                  </w:r>
                </w:p>
                <w:p>
                  <w:pPr>
                    <w:spacing w:before="26"/>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7</w:t>
                  </w:r>
                  <w:r>
                    <w:rPr>
                      <w:rFonts w:ascii="微软雅黑"/>
                      <w:spacing w:val="1"/>
                      <w:w w:val="96"/>
                      <w:sz w:val="16"/>
                    </w:rPr>
                    <w:t>-</w:t>
                  </w:r>
                  <w:r>
                    <w:rPr>
                      <w:rFonts w:ascii="微软雅黑"/>
                      <w:spacing w:val="-5"/>
                      <w:w w:val="96"/>
                      <w:sz w:val="16"/>
                    </w:rPr>
                    <w:t>1</w:t>
                  </w:r>
                  <w:r>
                    <w:rPr>
                      <w:rFonts w:ascii="微软雅黑"/>
                      <w:w w:val="96"/>
                      <w:sz w:val="16"/>
                    </w:rPr>
                    <w:t>0</w:t>
                  </w:r>
                  <w:r>
                    <w:rPr>
                      <w:rFonts w:ascii="微软雅黑"/>
                      <w:sz w:val="16"/>
                    </w:rPr>
                  </w:r>
                </w:p>
                <w:p>
                  <w:pPr>
                    <w:spacing w:before="26"/>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8</w:t>
                  </w:r>
                  <w:r>
                    <w:rPr>
                      <w:rFonts w:ascii="微软雅黑"/>
                      <w:spacing w:val="1"/>
                      <w:w w:val="96"/>
                      <w:sz w:val="16"/>
                    </w:rPr>
                    <w:t>-</w:t>
                  </w:r>
                  <w:r>
                    <w:rPr>
                      <w:rFonts w:ascii="微软雅黑"/>
                      <w:spacing w:val="-5"/>
                      <w:w w:val="96"/>
                      <w:sz w:val="16"/>
                    </w:rPr>
                    <w:t>0</w:t>
                  </w:r>
                  <w:r>
                    <w:rPr>
                      <w:rFonts w:ascii="微软雅黑"/>
                      <w:w w:val="96"/>
                      <w:sz w:val="16"/>
                    </w:rPr>
                    <w:t>1</w:t>
                  </w:r>
                  <w:r>
                    <w:rPr>
                      <w:rFonts w:ascii="微软雅黑"/>
                      <w:sz w:val="16"/>
                    </w:rPr>
                  </w:r>
                </w:p>
                <w:p>
                  <w:pPr>
                    <w:spacing w:before="20"/>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8</w:t>
                  </w:r>
                  <w:r>
                    <w:rPr>
                      <w:rFonts w:ascii="微软雅黑"/>
                      <w:spacing w:val="1"/>
                      <w:w w:val="96"/>
                      <w:sz w:val="16"/>
                    </w:rPr>
                    <w:t>-</w:t>
                  </w:r>
                  <w:r>
                    <w:rPr>
                      <w:rFonts w:ascii="微软雅黑"/>
                      <w:spacing w:val="-5"/>
                      <w:w w:val="96"/>
                      <w:sz w:val="16"/>
                    </w:rPr>
                    <w:t>0</w:t>
                  </w:r>
                  <w:r>
                    <w:rPr>
                      <w:rFonts w:ascii="微软雅黑"/>
                      <w:w w:val="96"/>
                      <w:sz w:val="16"/>
                    </w:rPr>
                    <w:t>4</w:t>
                  </w:r>
                  <w:r>
                    <w:rPr>
                      <w:rFonts w:ascii="微软雅黑"/>
                      <w:sz w:val="16"/>
                    </w:rPr>
                  </w:r>
                </w:p>
                <w:p>
                  <w:pPr>
                    <w:spacing w:before="23"/>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8</w:t>
                  </w:r>
                  <w:r>
                    <w:rPr>
                      <w:rFonts w:ascii="微软雅黑"/>
                      <w:spacing w:val="1"/>
                      <w:w w:val="96"/>
                      <w:sz w:val="16"/>
                    </w:rPr>
                    <w:t>-</w:t>
                  </w:r>
                  <w:r>
                    <w:rPr>
                      <w:rFonts w:ascii="微软雅黑"/>
                      <w:spacing w:val="-5"/>
                      <w:w w:val="96"/>
                      <w:sz w:val="16"/>
                    </w:rPr>
                    <w:t>0</w:t>
                  </w:r>
                  <w:r>
                    <w:rPr>
                      <w:rFonts w:ascii="微软雅黑"/>
                      <w:w w:val="96"/>
                      <w:sz w:val="16"/>
                    </w:rPr>
                    <w:t>7</w:t>
                  </w:r>
                  <w:r>
                    <w:rPr>
                      <w:rFonts w:ascii="微软雅黑"/>
                      <w:sz w:val="16"/>
                    </w:rPr>
                  </w:r>
                </w:p>
                <w:p>
                  <w:pPr>
                    <w:spacing w:before="26"/>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8</w:t>
                  </w:r>
                  <w:r>
                    <w:rPr>
                      <w:rFonts w:ascii="微软雅黑"/>
                      <w:spacing w:val="1"/>
                      <w:w w:val="96"/>
                      <w:sz w:val="16"/>
                    </w:rPr>
                    <w:t>-</w:t>
                  </w:r>
                  <w:r>
                    <w:rPr>
                      <w:rFonts w:ascii="微软雅黑"/>
                      <w:spacing w:val="-5"/>
                      <w:w w:val="96"/>
                      <w:sz w:val="16"/>
                    </w:rPr>
                    <w:t>1</w:t>
                  </w:r>
                  <w:r>
                    <w:rPr>
                      <w:rFonts w:ascii="微软雅黑"/>
                      <w:w w:val="96"/>
                      <w:sz w:val="16"/>
                    </w:rPr>
                    <w:t>0</w:t>
                  </w:r>
                  <w:r>
                    <w:rPr>
                      <w:rFonts w:ascii="微软雅黑"/>
                      <w:sz w:val="16"/>
                    </w:rPr>
                  </w:r>
                </w:p>
                <w:p>
                  <w:pPr>
                    <w:spacing w:before="26"/>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9</w:t>
                  </w:r>
                  <w:r>
                    <w:rPr>
                      <w:rFonts w:ascii="微软雅黑"/>
                      <w:spacing w:val="1"/>
                      <w:w w:val="96"/>
                      <w:sz w:val="16"/>
                    </w:rPr>
                    <w:t>-</w:t>
                  </w:r>
                  <w:r>
                    <w:rPr>
                      <w:rFonts w:ascii="微软雅黑"/>
                      <w:spacing w:val="-5"/>
                      <w:w w:val="96"/>
                      <w:sz w:val="16"/>
                    </w:rPr>
                    <w:t>0</w:t>
                  </w:r>
                  <w:r>
                    <w:rPr>
                      <w:rFonts w:ascii="微软雅黑"/>
                      <w:w w:val="96"/>
                      <w:sz w:val="16"/>
                    </w:rPr>
                    <w:t>1</w:t>
                  </w:r>
                  <w:r>
                    <w:rPr>
                      <w:rFonts w:ascii="微软雅黑"/>
                      <w:sz w:val="16"/>
                    </w:rPr>
                  </w:r>
                </w:p>
                <w:p>
                  <w:pPr>
                    <w:spacing w:before="20"/>
                    <w:ind w:left="20" w:right="0" w:firstLine="0"/>
                    <w:jc w:val="left"/>
                    <w:rPr>
                      <w:rFonts w:ascii="微软雅黑" w:hAnsi="微软雅黑" w:cs="微软雅黑" w:eastAsia="微软雅黑" w:hint="default"/>
                      <w:sz w:val="16"/>
                      <w:szCs w:val="16"/>
                    </w:rPr>
                  </w:pPr>
                  <w:r>
                    <w:rPr>
                      <w:rFonts w:ascii="微软雅黑"/>
                      <w:spacing w:val="4"/>
                      <w:w w:val="96"/>
                      <w:sz w:val="16"/>
                    </w:rPr>
                    <w:t>1</w:t>
                  </w:r>
                  <w:r>
                    <w:rPr>
                      <w:rFonts w:ascii="微软雅黑"/>
                      <w:spacing w:val="-5"/>
                      <w:w w:val="96"/>
                      <w:sz w:val="16"/>
                    </w:rPr>
                    <w:t>9</w:t>
                  </w:r>
                  <w:r>
                    <w:rPr>
                      <w:rFonts w:ascii="微软雅黑"/>
                      <w:spacing w:val="2"/>
                      <w:w w:val="96"/>
                      <w:sz w:val="16"/>
                    </w:rPr>
                    <w:t>-</w:t>
                  </w:r>
                  <w:r>
                    <w:rPr>
                      <w:rFonts w:ascii="微软雅黑"/>
                      <w:spacing w:val="-5"/>
                      <w:w w:val="96"/>
                      <w:sz w:val="16"/>
                    </w:rPr>
                    <w:t>0</w:t>
                  </w:r>
                  <w:r>
                    <w:rPr>
                      <w:rFonts w:ascii="微软雅黑"/>
                      <w:w w:val="96"/>
                      <w:sz w:val="16"/>
                    </w:rPr>
                    <w:t>4</w:t>
                  </w:r>
                  <w:r>
                    <w:rPr>
                      <w:rFonts w:ascii="微软雅黑"/>
                      <w:sz w:val="16"/>
                    </w:rPr>
                  </w:r>
                </w:p>
                <w:p>
                  <w:pPr>
                    <w:spacing w:before="23"/>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9</w:t>
                  </w:r>
                  <w:r>
                    <w:rPr>
                      <w:rFonts w:ascii="微软雅黑"/>
                      <w:spacing w:val="1"/>
                      <w:w w:val="96"/>
                      <w:sz w:val="16"/>
                    </w:rPr>
                    <w:t>-</w:t>
                  </w:r>
                  <w:r>
                    <w:rPr>
                      <w:rFonts w:ascii="微软雅黑"/>
                      <w:spacing w:val="-5"/>
                      <w:w w:val="96"/>
                      <w:sz w:val="16"/>
                    </w:rPr>
                    <w:t>0</w:t>
                  </w:r>
                  <w:r>
                    <w:rPr>
                      <w:rFonts w:ascii="微软雅黑"/>
                      <w:w w:val="96"/>
                      <w:sz w:val="16"/>
                    </w:rPr>
                    <w:t>7</w:t>
                  </w:r>
                  <w:r>
                    <w:rPr>
                      <w:rFonts w:ascii="微软雅黑"/>
                      <w:sz w:val="16"/>
                    </w:rPr>
                  </w:r>
                </w:p>
                <w:p>
                  <w:pPr>
                    <w:spacing w:before="26"/>
                    <w:ind w:left="20" w:right="0" w:firstLine="0"/>
                    <w:jc w:val="left"/>
                    <w:rPr>
                      <w:rFonts w:ascii="微软雅黑" w:hAnsi="微软雅黑" w:cs="微软雅黑" w:eastAsia="微软雅黑" w:hint="default"/>
                      <w:sz w:val="16"/>
                      <w:szCs w:val="16"/>
                    </w:rPr>
                  </w:pPr>
                  <w:r>
                    <w:rPr>
                      <w:rFonts w:ascii="微软雅黑"/>
                      <w:spacing w:val="3"/>
                      <w:w w:val="96"/>
                      <w:sz w:val="16"/>
                    </w:rPr>
                    <w:t>1</w:t>
                  </w:r>
                  <w:r>
                    <w:rPr>
                      <w:rFonts w:ascii="微软雅黑"/>
                      <w:spacing w:val="-5"/>
                      <w:w w:val="96"/>
                      <w:sz w:val="16"/>
                    </w:rPr>
                    <w:t>9</w:t>
                  </w:r>
                  <w:r>
                    <w:rPr>
                      <w:rFonts w:ascii="微软雅黑"/>
                      <w:spacing w:val="1"/>
                      <w:w w:val="96"/>
                      <w:sz w:val="16"/>
                    </w:rPr>
                    <w:t>-</w:t>
                  </w:r>
                  <w:r>
                    <w:rPr>
                      <w:rFonts w:ascii="微软雅黑"/>
                      <w:spacing w:val="-5"/>
                      <w:w w:val="96"/>
                      <w:sz w:val="16"/>
                    </w:rPr>
                    <w:t>1</w:t>
                  </w:r>
                  <w:r>
                    <w:rPr>
                      <w:rFonts w:ascii="微软雅黑"/>
                      <w:w w:val="96"/>
                      <w:sz w:val="16"/>
                    </w:rPr>
                    <w:t>0</w:t>
                  </w:r>
                  <w:r>
                    <w:rPr>
                      <w:rFonts w:ascii="微软雅黑"/>
                      <w:sz w:val="16"/>
                    </w:rPr>
                  </w:r>
                </w:p>
                <w:p>
                  <w:pPr>
                    <w:spacing w:before="26"/>
                    <w:ind w:left="20" w:right="0" w:firstLine="0"/>
                    <w:jc w:val="left"/>
                    <w:rPr>
                      <w:rFonts w:ascii="微软雅黑" w:hAnsi="微软雅黑" w:cs="微软雅黑" w:eastAsia="微软雅黑" w:hint="default"/>
                      <w:sz w:val="16"/>
                      <w:szCs w:val="16"/>
                    </w:rPr>
                  </w:pPr>
                  <w:r>
                    <w:rPr>
                      <w:rFonts w:ascii="微软雅黑"/>
                      <w:spacing w:val="3"/>
                      <w:w w:val="96"/>
                      <w:sz w:val="16"/>
                    </w:rPr>
                    <w:t>2</w:t>
                  </w:r>
                  <w:r>
                    <w:rPr>
                      <w:rFonts w:ascii="微软雅黑"/>
                      <w:spacing w:val="-5"/>
                      <w:w w:val="96"/>
                      <w:sz w:val="16"/>
                    </w:rPr>
                    <w:t>0</w:t>
                  </w:r>
                  <w:r>
                    <w:rPr>
                      <w:rFonts w:ascii="微软雅黑"/>
                      <w:spacing w:val="1"/>
                      <w:w w:val="96"/>
                      <w:sz w:val="16"/>
                    </w:rPr>
                    <w:t>-</w:t>
                  </w:r>
                  <w:r>
                    <w:rPr>
                      <w:rFonts w:ascii="微软雅黑"/>
                      <w:spacing w:val="-5"/>
                      <w:w w:val="96"/>
                      <w:sz w:val="16"/>
                    </w:rPr>
                    <w:t>0</w:t>
                  </w:r>
                  <w:r>
                    <w:rPr>
                      <w:rFonts w:ascii="微软雅黑"/>
                      <w:w w:val="96"/>
                      <w:sz w:val="16"/>
                    </w:rPr>
                    <w:t>1</w:t>
                  </w:r>
                  <w:r>
                    <w:rPr>
                      <w:rFonts w:ascii="微软雅黑"/>
                      <w:sz w:val="16"/>
                    </w:rPr>
                  </w:r>
                </w:p>
              </w:txbxContent>
            </v:textbox>
            <w10:wrap type="none"/>
          </v:shape>
        </w:pict>
      </w:r>
      <w:r>
        <w:rPr>
          <w:rFonts w:ascii="微软雅黑"/>
          <w:w w:val="110"/>
          <w:sz w:val="15"/>
        </w:rPr>
        <w:t>0.0</w:t>
      </w:r>
      <w:r>
        <w:rPr>
          <w:rFonts w:ascii="微软雅黑"/>
          <w:sz w:val="15"/>
        </w:rPr>
      </w:r>
    </w:p>
    <w:p>
      <w:pPr>
        <w:spacing w:before="47"/>
        <w:ind w:left="351" w:right="4395" w:firstLine="0"/>
        <w:jc w:val="center"/>
        <w:rPr>
          <w:rFonts w:ascii="微软雅黑" w:hAnsi="微软雅黑" w:cs="微软雅黑" w:eastAsia="微软雅黑" w:hint="default"/>
          <w:sz w:val="14"/>
          <w:szCs w:val="14"/>
        </w:rPr>
      </w:pPr>
      <w:r>
        <w:rPr/>
        <w:br w:type="column"/>
      </w:r>
      <w:r>
        <w:rPr>
          <w:rFonts w:ascii="微软雅黑"/>
          <w:sz w:val="14"/>
        </w:rPr>
        <w:t>4.5</w:t>
      </w:r>
    </w:p>
    <w:p>
      <w:pPr>
        <w:spacing w:before="22"/>
        <w:ind w:left="351" w:right="4281" w:firstLine="0"/>
        <w:jc w:val="center"/>
        <w:rPr>
          <w:rFonts w:ascii="微软雅黑" w:hAnsi="微软雅黑" w:cs="微软雅黑" w:eastAsia="微软雅黑" w:hint="default"/>
          <w:sz w:val="14"/>
          <w:szCs w:val="14"/>
        </w:rPr>
      </w:pPr>
      <w:r>
        <w:rPr/>
        <w:pict>
          <v:group style="position:absolute;margin-left:328.786194pt;margin-top:-4.431077pt;width:195.8pt;height:121.7pt;mso-position-horizontal-relative:page;mso-position-vertical-relative:paragraph;z-index:8248" coordorigin="6576,-89" coordsize="3916,2434">
            <v:group style="position:absolute;left:6634;top:-85;width:2;height:2380" coordorigin="6634,-85" coordsize="2,2380">
              <v:shape style="position:absolute;left:6634;top:-85;width:2;height:2380" coordorigin="6634,-85" coordsize="0,2380" path="m6634,2295l6634,-85e" filled="false" stroked="true" strokeweight=".389573pt" strokecolor="#000000">
                <v:path arrowok="t"/>
              </v:shape>
            </v:group>
            <v:group style="position:absolute;left:6580;top:2295;width:55;height:2" coordorigin="6580,2295" coordsize="55,2">
              <v:shape style="position:absolute;left:6580;top:2295;width:55;height:2" coordorigin="6580,2295" coordsize="55,0" path="m6580,2295l6634,2295e" filled="false" stroked="true" strokeweight=".389138pt" strokecolor="#000000">
                <v:path arrowok="t"/>
              </v:shape>
            </v:group>
            <v:group style="position:absolute;left:6580;top:2030;width:55;height:2" coordorigin="6580,2030" coordsize="55,2">
              <v:shape style="position:absolute;left:6580;top:2030;width:55;height:2" coordorigin="6580,2030" coordsize="55,0" path="m6580,2030l6634,2030e" filled="false" stroked="true" strokeweight=".389138pt" strokecolor="#000000">
                <v:path arrowok="t"/>
              </v:shape>
            </v:group>
            <v:group style="position:absolute;left:6580;top:1766;width:55;height:2" coordorigin="6580,1766" coordsize="55,2">
              <v:shape style="position:absolute;left:6580;top:1766;width:55;height:2" coordorigin="6580,1766" coordsize="55,0" path="m6580,1766l6634,1766e" filled="false" stroked="true" strokeweight=".389138pt" strokecolor="#000000">
                <v:path arrowok="t"/>
              </v:shape>
            </v:group>
            <v:group style="position:absolute;left:6580;top:1502;width:55;height:2" coordorigin="6580,1502" coordsize="55,2">
              <v:shape style="position:absolute;left:6580;top:1502;width:55;height:2" coordorigin="6580,1502" coordsize="55,0" path="m6580,1502l6634,1502e" filled="false" stroked="true" strokeweight=".389138pt" strokecolor="#000000">
                <v:path arrowok="t"/>
              </v:shape>
            </v:group>
            <v:group style="position:absolute;left:6580;top:1237;width:55;height:2" coordorigin="6580,1237" coordsize="55,2">
              <v:shape style="position:absolute;left:6580;top:1237;width:55;height:2" coordorigin="6580,1237" coordsize="55,0" path="m6580,1237l6634,1237e" filled="false" stroked="true" strokeweight=".389138pt" strokecolor="#000000">
                <v:path arrowok="t"/>
              </v:shape>
            </v:group>
            <v:group style="position:absolute;left:6580;top:973;width:55;height:2" coordorigin="6580,973" coordsize="55,2">
              <v:shape style="position:absolute;left:6580;top:973;width:55;height:2" coordorigin="6580,973" coordsize="55,0" path="m6580,973l6634,973e" filled="false" stroked="true" strokeweight=".389138pt" strokecolor="#000000">
                <v:path arrowok="t"/>
              </v:shape>
            </v:group>
            <v:group style="position:absolute;left:6580;top:708;width:55;height:2" coordorigin="6580,708" coordsize="55,2">
              <v:shape style="position:absolute;left:6580;top:708;width:55;height:2" coordorigin="6580,708" coordsize="55,0" path="m6580,708l6634,708e" filled="false" stroked="true" strokeweight=".389138pt" strokecolor="#000000">
                <v:path arrowok="t"/>
              </v:shape>
            </v:group>
            <v:group style="position:absolute;left:6580;top:444;width:55;height:2" coordorigin="6580,444" coordsize="55,2">
              <v:shape style="position:absolute;left:6580;top:444;width:55;height:2" coordorigin="6580,444" coordsize="55,0" path="m6580,444l6634,444e" filled="false" stroked="true" strokeweight=".389138pt" strokecolor="#000000">
                <v:path arrowok="t"/>
              </v:shape>
            </v:group>
            <v:group style="position:absolute;left:6580;top:180;width:55;height:2" coordorigin="6580,180" coordsize="55,2">
              <v:shape style="position:absolute;left:6580;top:180;width:55;height:2" coordorigin="6580,180" coordsize="55,0" path="m6580,180l6634,180e" filled="false" stroked="true" strokeweight=".389138pt" strokecolor="#000000">
                <v:path arrowok="t"/>
              </v:shape>
            </v:group>
            <v:group style="position:absolute;left:6580;top:-85;width:55;height:2" coordorigin="6580,-85" coordsize="55,2">
              <v:shape style="position:absolute;left:6580;top:-85;width:55;height:2" coordorigin="6580,-85" coordsize="55,0" path="m6580,-85l6634,-85e" filled="false" stroked="true" strokeweight=".389138pt" strokecolor="#000000">
                <v:path arrowok="t"/>
              </v:shape>
            </v:group>
            <v:group style="position:absolute;left:6634;top:2295;width:3846;height:2" coordorigin="6634,2295" coordsize="3846,2">
              <v:shape style="position:absolute;left:6634;top:2295;width:3846;height:2" coordorigin="6634,2295" coordsize="3846,0" path="m6634,2295l10479,2295e" filled="false" stroked="true" strokeweight=".389138pt" strokecolor="#000000">
                <v:path arrowok="t"/>
              </v:shape>
            </v:group>
            <v:group style="position:absolute;left:6634;top:2295;width:2;height:47" coordorigin="6634,2295" coordsize="2,47">
              <v:shape style="position:absolute;left:6634;top:2295;width:2;height:47" coordorigin="6634,2295" coordsize="0,47" path="m6634,2295l6634,2341e" filled="false" stroked="true" strokeweight=".389573pt" strokecolor="#000000">
                <v:path arrowok="t"/>
              </v:shape>
            </v:group>
            <v:group style="position:absolute;left:6930;top:2295;width:2;height:47" coordorigin="6930,2295" coordsize="2,47">
              <v:shape style="position:absolute;left:6930;top:2295;width:2;height:47" coordorigin="6930,2295" coordsize="0,47" path="m6930,2295l6930,2341e" filled="false" stroked="true" strokeweight=".389573pt" strokecolor="#000000">
                <v:path arrowok="t"/>
              </v:shape>
            </v:group>
            <v:group style="position:absolute;left:7210;top:2295;width:2;height:47" coordorigin="7210,2295" coordsize="2,47">
              <v:shape style="position:absolute;left:7210;top:2295;width:2;height:47" coordorigin="7210,2295" coordsize="0,47" path="m7210,2295l7210,2341e" filled="false" stroked="true" strokeweight=".389573pt" strokecolor="#000000">
                <v:path arrowok="t"/>
              </v:shape>
            </v:group>
            <v:group style="position:absolute;left:7506;top:2295;width:2;height:47" coordorigin="7506,2295" coordsize="2,47">
              <v:shape style="position:absolute;left:7506;top:2295;width:2;height:47" coordorigin="7506,2295" coordsize="0,47" path="m7506,2295l7506,2341e" filled="false" stroked="true" strokeweight=".389573pt" strokecolor="#000000">
                <v:path arrowok="t"/>
              </v:shape>
            </v:group>
            <v:group style="position:absolute;left:7802;top:2295;width:2;height:47" coordorigin="7802,2295" coordsize="2,47">
              <v:shape style="position:absolute;left:7802;top:2295;width:2;height:47" coordorigin="7802,2295" coordsize="0,47" path="m7802,2295l7802,2341e" filled="false" stroked="true" strokeweight=".389573pt" strokecolor="#000000">
                <v:path arrowok="t"/>
              </v:shape>
            </v:group>
            <v:group style="position:absolute;left:8105;top:2295;width:2;height:47" coordorigin="8105,2295" coordsize="2,47">
              <v:shape style="position:absolute;left:8105;top:2295;width:2;height:47" coordorigin="8105,2295" coordsize="0,47" path="m8105,2295l8105,2341e" filled="false" stroked="true" strokeweight=".389573pt" strokecolor="#000000">
                <v:path arrowok="t"/>
              </v:shape>
            </v:group>
            <v:group style="position:absolute;left:8401;top:2295;width:2;height:47" coordorigin="8401,2295" coordsize="2,47">
              <v:shape style="position:absolute;left:8401;top:2295;width:2;height:47" coordorigin="8401,2295" coordsize="0,47" path="m8401,2295l8401,2341e" filled="false" stroked="true" strokeweight=".389573pt" strokecolor="#000000">
                <v:path arrowok="t"/>
              </v:shape>
            </v:group>
            <v:group style="position:absolute;left:8697;top:2295;width:2;height:47" coordorigin="8697,2295" coordsize="2,47">
              <v:shape style="position:absolute;left:8697;top:2295;width:2;height:47" coordorigin="8697,2295" coordsize="0,47" path="m8697,2295l8697,2341e" filled="false" stroked="true" strokeweight=".389573pt" strokecolor="#000000">
                <v:path arrowok="t"/>
              </v:shape>
            </v:group>
            <v:group style="position:absolute;left:8985;top:2295;width:2;height:47" coordorigin="8985,2295" coordsize="2,47">
              <v:shape style="position:absolute;left:8985;top:2295;width:2;height:47" coordorigin="8985,2295" coordsize="0,47" path="m8985,2295l8985,2341e" filled="false" stroked="true" strokeweight=".389573pt" strokecolor="#000000">
                <v:path arrowok="t"/>
              </v:shape>
            </v:group>
            <v:group style="position:absolute;left:9281;top:2295;width:2;height:47" coordorigin="9281,2295" coordsize="2,47">
              <v:shape style="position:absolute;left:9281;top:2295;width:2;height:47" coordorigin="9281,2295" coordsize="0,47" path="m9281,2295l9281,2341e" filled="false" stroked="true" strokeweight=".389573pt" strokecolor="#000000">
                <v:path arrowok="t"/>
              </v:shape>
            </v:group>
            <v:group style="position:absolute;left:9576;top:2295;width:2;height:47" coordorigin="9576,2295" coordsize="2,47">
              <v:shape style="position:absolute;left:9576;top:2295;width:2;height:47" coordorigin="9576,2295" coordsize="0,47" path="m9576,2295l9576,2341e" filled="false" stroked="true" strokeweight=".389573pt" strokecolor="#000000">
                <v:path arrowok="t"/>
              </v:shape>
            </v:group>
            <v:group style="position:absolute;left:9872;top:2295;width:2;height:47" coordorigin="9872,2295" coordsize="2,47">
              <v:shape style="position:absolute;left:9872;top:2295;width:2;height:47" coordorigin="9872,2295" coordsize="0,47" path="m9872,2295l9872,2341e" filled="false" stroked="true" strokeweight=".389573pt" strokecolor="#000000">
                <v:path arrowok="t"/>
              </v:shape>
            </v:group>
            <v:group style="position:absolute;left:10168;top:2295;width:2;height:47" coordorigin="10168,2295" coordsize="2,47">
              <v:shape style="position:absolute;left:10168;top:2295;width:2;height:47" coordorigin="10168,2295" coordsize="0,47" path="m10168,2295l10168,2341e" filled="false" stroked="true" strokeweight=".389573pt" strokecolor="#000000">
                <v:path arrowok="t"/>
              </v:shape>
            </v:group>
            <v:group style="position:absolute;left:10464;top:2295;width:2;height:47" coordorigin="10464,2295" coordsize="2,47">
              <v:shape style="position:absolute;left:10464;top:2295;width:2;height:47" coordorigin="10464,2295" coordsize="0,47" path="m10464,2295l10464,2341e" filled="false" stroked="true" strokeweight=".389573pt" strokecolor="#000000">
                <v:path arrowok="t"/>
              </v:shape>
              <v:shape style="position:absolute;left:6615;top:67;width:3876;height:1034" type="#_x0000_t75" stroked="false">
                <v:imagedata r:id="rId186" o:title=""/>
              </v:shape>
            </v:group>
            <w10:wrap type="none"/>
          </v:group>
        </w:pict>
      </w:r>
      <w:r>
        <w:rPr>
          <w:rFonts w:ascii="微软雅黑"/>
          <w:sz w:val="14"/>
        </w:rPr>
        <w:t>4</w:t>
      </w:r>
    </w:p>
    <w:p>
      <w:pPr>
        <w:spacing w:before="22"/>
        <w:ind w:left="351" w:right="4395" w:firstLine="0"/>
        <w:jc w:val="center"/>
        <w:rPr>
          <w:rFonts w:ascii="微软雅黑" w:hAnsi="微软雅黑" w:cs="微软雅黑" w:eastAsia="微软雅黑" w:hint="default"/>
          <w:sz w:val="14"/>
          <w:szCs w:val="14"/>
        </w:rPr>
      </w:pPr>
      <w:r>
        <w:rPr>
          <w:rFonts w:ascii="微软雅黑"/>
          <w:sz w:val="14"/>
        </w:rPr>
        <w:t>3.5</w:t>
      </w:r>
    </w:p>
    <w:p>
      <w:pPr>
        <w:spacing w:before="22"/>
        <w:ind w:left="351" w:right="4281" w:firstLine="0"/>
        <w:jc w:val="center"/>
        <w:rPr>
          <w:rFonts w:ascii="微软雅黑" w:hAnsi="微软雅黑" w:cs="微软雅黑" w:eastAsia="微软雅黑" w:hint="default"/>
          <w:sz w:val="14"/>
          <w:szCs w:val="14"/>
        </w:rPr>
      </w:pPr>
      <w:r>
        <w:rPr>
          <w:rFonts w:ascii="微软雅黑"/>
          <w:sz w:val="14"/>
        </w:rPr>
        <w:t>3</w:t>
      </w:r>
    </w:p>
    <w:p>
      <w:pPr>
        <w:spacing w:before="22"/>
        <w:ind w:left="351" w:right="4395" w:firstLine="0"/>
        <w:jc w:val="center"/>
        <w:rPr>
          <w:rFonts w:ascii="微软雅黑" w:hAnsi="微软雅黑" w:cs="微软雅黑" w:eastAsia="微软雅黑" w:hint="default"/>
          <w:sz w:val="14"/>
          <w:szCs w:val="14"/>
        </w:rPr>
      </w:pPr>
      <w:r>
        <w:rPr>
          <w:rFonts w:ascii="微软雅黑"/>
          <w:sz w:val="14"/>
        </w:rPr>
        <w:t>2.5</w:t>
      </w:r>
    </w:p>
    <w:p>
      <w:pPr>
        <w:spacing w:before="22"/>
        <w:ind w:left="351" w:right="4281" w:firstLine="0"/>
        <w:jc w:val="center"/>
        <w:rPr>
          <w:rFonts w:ascii="微软雅黑" w:hAnsi="微软雅黑" w:cs="微软雅黑" w:eastAsia="微软雅黑" w:hint="default"/>
          <w:sz w:val="14"/>
          <w:szCs w:val="14"/>
        </w:rPr>
      </w:pPr>
      <w:r>
        <w:rPr>
          <w:rFonts w:ascii="微软雅黑"/>
          <w:sz w:val="14"/>
        </w:rPr>
        <w:t>2</w:t>
      </w:r>
    </w:p>
    <w:p>
      <w:pPr>
        <w:spacing w:before="22"/>
        <w:ind w:left="351" w:right="4395" w:firstLine="0"/>
        <w:jc w:val="center"/>
        <w:rPr>
          <w:rFonts w:ascii="微软雅黑" w:hAnsi="微软雅黑" w:cs="微软雅黑" w:eastAsia="微软雅黑" w:hint="default"/>
          <w:sz w:val="14"/>
          <w:szCs w:val="14"/>
        </w:rPr>
      </w:pPr>
      <w:r>
        <w:rPr>
          <w:rFonts w:ascii="微软雅黑"/>
          <w:sz w:val="14"/>
        </w:rPr>
        <w:t>1.5</w:t>
      </w:r>
    </w:p>
    <w:p>
      <w:pPr>
        <w:spacing w:before="22"/>
        <w:ind w:left="351" w:right="4281" w:firstLine="0"/>
        <w:jc w:val="center"/>
        <w:rPr>
          <w:rFonts w:ascii="微软雅黑" w:hAnsi="微软雅黑" w:cs="微软雅黑" w:eastAsia="微软雅黑" w:hint="default"/>
          <w:sz w:val="14"/>
          <w:szCs w:val="14"/>
        </w:rPr>
      </w:pPr>
      <w:r>
        <w:rPr>
          <w:rFonts w:ascii="微软雅黑"/>
          <w:sz w:val="14"/>
        </w:rPr>
        <w:t>1</w:t>
      </w:r>
    </w:p>
    <w:p>
      <w:pPr>
        <w:spacing w:before="22"/>
        <w:ind w:left="351" w:right="4395" w:firstLine="0"/>
        <w:jc w:val="center"/>
        <w:rPr>
          <w:rFonts w:ascii="微软雅黑" w:hAnsi="微软雅黑" w:cs="微软雅黑" w:eastAsia="微软雅黑" w:hint="default"/>
          <w:sz w:val="14"/>
          <w:szCs w:val="14"/>
        </w:rPr>
      </w:pPr>
      <w:r>
        <w:rPr>
          <w:rFonts w:ascii="微软雅黑"/>
          <w:sz w:val="14"/>
        </w:rPr>
        <w:t>0.5</w:t>
      </w:r>
    </w:p>
    <w:p>
      <w:pPr>
        <w:spacing w:before="22"/>
        <w:ind w:left="351" w:right="4280" w:firstLine="0"/>
        <w:jc w:val="center"/>
        <w:rPr>
          <w:rFonts w:ascii="微软雅黑" w:hAnsi="微软雅黑" w:cs="微软雅黑" w:eastAsia="微软雅黑" w:hint="default"/>
          <w:sz w:val="14"/>
          <w:szCs w:val="14"/>
        </w:rPr>
      </w:pPr>
      <w:r>
        <w:rPr/>
        <w:pict>
          <v:shape style="position:absolute;margin-left:327.861389pt;margin-top:13.3172pt;width:23.85pt;height:21.3pt;mso-position-horizontal-relative:page;mso-position-vertical-relative:paragraph;z-index:8560"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100"/>
                      <w:sz w:val="14"/>
                    </w:rPr>
                    <w:t>1</w:t>
                  </w:r>
                  <w:r>
                    <w:rPr>
                      <w:rFonts w:ascii="微软雅黑"/>
                      <w:spacing w:val="-5"/>
                      <w:w w:val="100"/>
                      <w:sz w:val="14"/>
                    </w:rPr>
                    <w:t>7</w:t>
                  </w:r>
                  <w:r>
                    <w:rPr>
                      <w:rFonts w:ascii="微软雅黑"/>
                      <w:spacing w:val="1"/>
                      <w:w w:val="100"/>
                      <w:sz w:val="14"/>
                    </w:rPr>
                    <w:t>-</w:t>
                  </w:r>
                  <w:r>
                    <w:rPr>
                      <w:rFonts w:ascii="微软雅黑"/>
                      <w:spacing w:val="-5"/>
                      <w:w w:val="100"/>
                      <w:sz w:val="14"/>
                    </w:rPr>
                    <w:t>1</w:t>
                  </w:r>
                  <w:r>
                    <w:rPr>
                      <w:rFonts w:ascii="微软雅黑"/>
                      <w:w w:val="100"/>
                      <w:sz w:val="14"/>
                    </w:rPr>
                    <w:t>1</w:t>
                  </w:r>
                </w:p>
                <w:p>
                  <w:pPr>
                    <w:spacing w:before="54"/>
                    <w:ind w:left="20" w:right="0" w:firstLine="0"/>
                    <w:jc w:val="left"/>
                    <w:rPr>
                      <w:rFonts w:ascii="微软雅黑" w:hAnsi="微软雅黑" w:cs="微软雅黑" w:eastAsia="微软雅黑" w:hint="default"/>
                      <w:sz w:val="14"/>
                      <w:szCs w:val="14"/>
                    </w:rPr>
                  </w:pPr>
                  <w:r>
                    <w:rPr>
                      <w:rFonts w:ascii="微软雅黑"/>
                      <w:spacing w:val="3"/>
                      <w:w w:val="99"/>
                      <w:sz w:val="14"/>
                    </w:rPr>
                    <w:t>1</w:t>
                  </w:r>
                  <w:r>
                    <w:rPr>
                      <w:rFonts w:ascii="微软雅黑"/>
                      <w:spacing w:val="-5"/>
                      <w:w w:val="99"/>
                      <w:sz w:val="14"/>
                    </w:rPr>
                    <w:t>8</w:t>
                  </w:r>
                  <w:r>
                    <w:rPr>
                      <w:rFonts w:ascii="微软雅黑"/>
                      <w:spacing w:val="1"/>
                      <w:w w:val="99"/>
                      <w:sz w:val="14"/>
                    </w:rPr>
                    <w:t>-</w:t>
                  </w:r>
                  <w:r>
                    <w:rPr>
                      <w:rFonts w:ascii="微软雅黑"/>
                      <w:spacing w:val="-5"/>
                      <w:w w:val="99"/>
                      <w:sz w:val="14"/>
                    </w:rPr>
                    <w:t>0</w:t>
                  </w:r>
                  <w:r>
                    <w:rPr>
                      <w:rFonts w:ascii="微软雅黑"/>
                      <w:w w:val="99"/>
                      <w:sz w:val="14"/>
                    </w:rPr>
                    <w:t>1</w:t>
                  </w:r>
                  <w:r>
                    <w:rPr>
                      <w:rFonts w:ascii="微软雅黑"/>
                      <w:sz w:val="14"/>
                    </w:rPr>
                  </w:r>
                </w:p>
              </w:txbxContent>
            </v:textbox>
            <w10:wrap type="none"/>
          </v:shape>
        </w:pict>
      </w:r>
      <w:r>
        <w:rPr/>
        <w:pict>
          <v:shape style="position:absolute;margin-left:357.011261pt;margin-top:13.3172pt;width:38.65pt;height:21.3pt;mso-position-horizontal-relative:page;mso-position-vertical-relative:paragraph;z-index:8608"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100"/>
                      <w:sz w:val="14"/>
                    </w:rPr>
                    <w:t>1</w:t>
                  </w:r>
                  <w:r>
                    <w:rPr>
                      <w:rFonts w:ascii="微软雅黑"/>
                      <w:spacing w:val="-5"/>
                      <w:w w:val="100"/>
                      <w:sz w:val="14"/>
                    </w:rPr>
                    <w:t>8</w:t>
                  </w:r>
                  <w:r>
                    <w:rPr>
                      <w:rFonts w:ascii="微软雅黑"/>
                      <w:spacing w:val="1"/>
                      <w:w w:val="100"/>
                      <w:sz w:val="14"/>
                    </w:rPr>
                    <w:t>-</w:t>
                  </w:r>
                  <w:r>
                    <w:rPr>
                      <w:rFonts w:ascii="微软雅黑"/>
                      <w:spacing w:val="-5"/>
                      <w:w w:val="100"/>
                      <w:sz w:val="14"/>
                    </w:rPr>
                    <w:t>0</w:t>
                  </w:r>
                  <w:r>
                    <w:rPr>
                      <w:rFonts w:ascii="微软雅黑"/>
                      <w:w w:val="100"/>
                      <w:sz w:val="14"/>
                    </w:rPr>
                    <w:t>3</w:t>
                  </w:r>
                </w:p>
                <w:p>
                  <w:pPr>
                    <w:spacing w:before="54"/>
                    <w:ind w:left="20" w:right="0" w:firstLine="0"/>
                    <w:jc w:val="left"/>
                    <w:rPr>
                      <w:rFonts w:ascii="微软雅黑" w:hAnsi="微软雅黑" w:cs="微软雅黑" w:eastAsia="微软雅黑" w:hint="default"/>
                      <w:sz w:val="14"/>
                      <w:szCs w:val="14"/>
                    </w:rPr>
                  </w:pPr>
                  <w:r>
                    <w:rPr>
                      <w:rFonts w:ascii="微软雅黑"/>
                      <w:spacing w:val="3"/>
                      <w:w w:val="100"/>
                      <w:sz w:val="14"/>
                    </w:rPr>
                    <w:t>1</w:t>
                  </w:r>
                  <w:r>
                    <w:rPr>
                      <w:rFonts w:ascii="微软雅黑"/>
                      <w:spacing w:val="-5"/>
                      <w:w w:val="100"/>
                      <w:sz w:val="14"/>
                    </w:rPr>
                    <w:t>8</w:t>
                  </w:r>
                  <w:r>
                    <w:rPr>
                      <w:rFonts w:ascii="微软雅黑"/>
                      <w:spacing w:val="1"/>
                      <w:w w:val="100"/>
                      <w:sz w:val="14"/>
                    </w:rPr>
                    <w:t>-</w:t>
                  </w:r>
                  <w:r>
                    <w:rPr>
                      <w:rFonts w:ascii="微软雅黑"/>
                      <w:spacing w:val="-5"/>
                      <w:w w:val="100"/>
                      <w:sz w:val="14"/>
                    </w:rPr>
                    <w:t>0</w:t>
                  </w:r>
                  <w:r>
                    <w:rPr>
                      <w:rFonts w:ascii="微软雅黑"/>
                      <w:w w:val="100"/>
                      <w:sz w:val="14"/>
                    </w:rPr>
                    <w:t>5</w:t>
                  </w:r>
                </w:p>
                <w:p>
                  <w:pPr>
                    <w:spacing w:before="54"/>
                    <w:ind w:left="20" w:right="0" w:firstLine="0"/>
                    <w:jc w:val="left"/>
                    <w:rPr>
                      <w:rFonts w:ascii="微软雅黑" w:hAnsi="微软雅黑" w:cs="微软雅黑" w:eastAsia="微软雅黑" w:hint="default"/>
                      <w:sz w:val="14"/>
                      <w:szCs w:val="14"/>
                    </w:rPr>
                  </w:pPr>
                  <w:r>
                    <w:rPr>
                      <w:rFonts w:ascii="微软雅黑"/>
                      <w:spacing w:val="3"/>
                      <w:w w:val="100"/>
                      <w:sz w:val="14"/>
                    </w:rPr>
                    <w:t>1</w:t>
                  </w:r>
                  <w:r>
                    <w:rPr>
                      <w:rFonts w:ascii="微软雅黑"/>
                      <w:spacing w:val="-5"/>
                      <w:w w:val="100"/>
                      <w:sz w:val="14"/>
                    </w:rPr>
                    <w:t>8</w:t>
                  </w:r>
                  <w:r>
                    <w:rPr>
                      <w:rFonts w:ascii="微软雅黑"/>
                      <w:spacing w:val="1"/>
                      <w:w w:val="100"/>
                      <w:sz w:val="14"/>
                    </w:rPr>
                    <w:t>-</w:t>
                  </w:r>
                  <w:r>
                    <w:rPr>
                      <w:rFonts w:ascii="微软雅黑"/>
                      <w:spacing w:val="-5"/>
                      <w:w w:val="100"/>
                      <w:sz w:val="14"/>
                    </w:rPr>
                    <w:t>0</w:t>
                  </w:r>
                  <w:r>
                    <w:rPr>
                      <w:rFonts w:ascii="微软雅黑"/>
                      <w:w w:val="100"/>
                      <w:sz w:val="14"/>
                    </w:rPr>
                    <w:t>7</w:t>
                  </w:r>
                </w:p>
              </w:txbxContent>
            </v:textbox>
            <w10:wrap type="none"/>
          </v:shape>
        </w:pict>
      </w:r>
      <w:r>
        <w:rPr/>
        <w:pict>
          <v:shape style="position:absolute;margin-left:401.693451pt;margin-top:13.3172pt;width:9.050pt;height:21.3pt;mso-position-horizontal-relative:page;mso-position-vertical-relative:paragraph;z-index:8632"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100"/>
                      <w:sz w:val="14"/>
                    </w:rPr>
                    <w:t>1</w:t>
                  </w:r>
                  <w:r>
                    <w:rPr>
                      <w:rFonts w:ascii="微软雅黑"/>
                      <w:spacing w:val="-5"/>
                      <w:w w:val="100"/>
                      <w:sz w:val="14"/>
                    </w:rPr>
                    <w:t>8</w:t>
                  </w:r>
                  <w:r>
                    <w:rPr>
                      <w:rFonts w:ascii="微软雅黑"/>
                      <w:spacing w:val="1"/>
                      <w:w w:val="100"/>
                      <w:sz w:val="14"/>
                    </w:rPr>
                    <w:t>-</w:t>
                  </w:r>
                  <w:r>
                    <w:rPr>
                      <w:rFonts w:ascii="微软雅黑"/>
                      <w:spacing w:val="-5"/>
                      <w:w w:val="100"/>
                      <w:sz w:val="14"/>
                    </w:rPr>
                    <w:t>0</w:t>
                  </w:r>
                  <w:r>
                    <w:rPr>
                      <w:rFonts w:ascii="微软雅黑"/>
                      <w:w w:val="100"/>
                      <w:sz w:val="14"/>
                    </w:rPr>
                    <w:t>9</w:t>
                  </w:r>
                </w:p>
              </w:txbxContent>
            </v:textbox>
            <w10:wrap type="none"/>
          </v:shape>
        </w:pict>
      </w:r>
      <w:r>
        <w:rPr/>
        <w:pict>
          <v:shape style="position:absolute;margin-left:416.497986pt;margin-top:13.3172pt;width:9.050pt;height:21.3pt;mso-position-horizontal-relative:page;mso-position-vertical-relative:paragraph;z-index:8656"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100"/>
                      <w:sz w:val="14"/>
                    </w:rPr>
                    <w:t>1</w:t>
                  </w:r>
                  <w:r>
                    <w:rPr>
                      <w:rFonts w:ascii="微软雅黑"/>
                      <w:spacing w:val="-5"/>
                      <w:w w:val="100"/>
                      <w:sz w:val="14"/>
                    </w:rPr>
                    <w:t>8</w:t>
                  </w:r>
                  <w:r>
                    <w:rPr>
                      <w:rFonts w:ascii="微软雅黑"/>
                      <w:spacing w:val="1"/>
                      <w:w w:val="100"/>
                      <w:sz w:val="14"/>
                    </w:rPr>
                    <w:t>-</w:t>
                  </w:r>
                  <w:r>
                    <w:rPr>
                      <w:rFonts w:ascii="微软雅黑"/>
                      <w:spacing w:val="-5"/>
                      <w:w w:val="100"/>
                      <w:sz w:val="14"/>
                    </w:rPr>
                    <w:t>1</w:t>
                  </w:r>
                  <w:r>
                    <w:rPr>
                      <w:rFonts w:ascii="微软雅黑"/>
                      <w:w w:val="100"/>
                      <w:sz w:val="14"/>
                    </w:rPr>
                    <w:t>1</w:t>
                  </w:r>
                </w:p>
              </w:txbxContent>
            </v:textbox>
            <w10:wrap type="none"/>
          </v:shape>
        </w:pict>
      </w:r>
      <w:r>
        <w:rPr/>
        <w:pict>
          <v:shape style="position:absolute;margin-left:431.341492pt;margin-top:13.3172pt;width:23.35pt;height:21.3pt;mso-position-horizontal-relative:page;mso-position-vertical-relative:paragraph;z-index:8680"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99"/>
                      <w:sz w:val="14"/>
                    </w:rPr>
                    <w:t>1</w:t>
                  </w:r>
                  <w:r>
                    <w:rPr>
                      <w:rFonts w:ascii="微软雅黑"/>
                      <w:spacing w:val="-5"/>
                      <w:w w:val="99"/>
                      <w:sz w:val="14"/>
                    </w:rPr>
                    <w:t>9</w:t>
                  </w:r>
                  <w:r>
                    <w:rPr>
                      <w:rFonts w:ascii="微软雅黑"/>
                      <w:spacing w:val="1"/>
                      <w:w w:val="99"/>
                      <w:sz w:val="14"/>
                    </w:rPr>
                    <w:t>-</w:t>
                  </w:r>
                  <w:r>
                    <w:rPr>
                      <w:rFonts w:ascii="微软雅黑"/>
                      <w:spacing w:val="-5"/>
                      <w:w w:val="99"/>
                      <w:sz w:val="14"/>
                    </w:rPr>
                    <w:t>0</w:t>
                  </w:r>
                  <w:r>
                    <w:rPr>
                      <w:rFonts w:ascii="微软雅黑"/>
                      <w:w w:val="99"/>
                      <w:sz w:val="14"/>
                    </w:rPr>
                    <w:t>1</w:t>
                  </w:r>
                  <w:r>
                    <w:rPr>
                      <w:rFonts w:ascii="微软雅黑"/>
                      <w:sz w:val="14"/>
                    </w:rPr>
                  </w:r>
                </w:p>
                <w:p>
                  <w:pPr>
                    <w:spacing w:before="44"/>
                    <w:ind w:left="20" w:right="0" w:firstLine="0"/>
                    <w:jc w:val="left"/>
                    <w:rPr>
                      <w:rFonts w:ascii="微软雅黑" w:hAnsi="微软雅黑" w:cs="微软雅黑" w:eastAsia="微软雅黑" w:hint="default"/>
                      <w:sz w:val="14"/>
                      <w:szCs w:val="14"/>
                    </w:rPr>
                  </w:pPr>
                  <w:r>
                    <w:rPr>
                      <w:rFonts w:ascii="微软雅黑"/>
                      <w:spacing w:val="3"/>
                      <w:w w:val="100"/>
                      <w:sz w:val="14"/>
                    </w:rPr>
                    <w:t>1</w:t>
                  </w:r>
                  <w:r>
                    <w:rPr>
                      <w:rFonts w:ascii="微软雅黑"/>
                      <w:spacing w:val="-5"/>
                      <w:w w:val="100"/>
                      <w:sz w:val="14"/>
                    </w:rPr>
                    <w:t>9</w:t>
                  </w:r>
                  <w:r>
                    <w:rPr>
                      <w:rFonts w:ascii="微软雅黑"/>
                      <w:spacing w:val="1"/>
                      <w:w w:val="100"/>
                      <w:sz w:val="14"/>
                    </w:rPr>
                    <w:t>-</w:t>
                  </w:r>
                  <w:r>
                    <w:rPr>
                      <w:rFonts w:ascii="微软雅黑"/>
                      <w:spacing w:val="-5"/>
                      <w:w w:val="100"/>
                      <w:sz w:val="14"/>
                    </w:rPr>
                    <w:t>0</w:t>
                  </w:r>
                  <w:r>
                    <w:rPr>
                      <w:rFonts w:ascii="微软雅黑"/>
                      <w:w w:val="100"/>
                      <w:sz w:val="14"/>
                    </w:rPr>
                    <w:t>3</w:t>
                  </w:r>
                </w:p>
              </w:txbxContent>
            </v:textbox>
            <w10:wrap type="none"/>
          </v:shape>
        </w:pict>
      </w:r>
      <w:r>
        <w:rPr/>
        <w:pict>
          <v:shape style="position:absolute;margin-left:460.460175pt;margin-top:13.3172pt;width:9.050pt;height:21.3pt;mso-position-horizontal-relative:page;mso-position-vertical-relative:paragraph;z-index:8704"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100"/>
                      <w:sz w:val="14"/>
                    </w:rPr>
                    <w:t>1</w:t>
                  </w:r>
                  <w:r>
                    <w:rPr>
                      <w:rFonts w:ascii="微软雅黑"/>
                      <w:spacing w:val="-5"/>
                      <w:w w:val="100"/>
                      <w:sz w:val="14"/>
                    </w:rPr>
                    <w:t>9</w:t>
                  </w:r>
                  <w:r>
                    <w:rPr>
                      <w:rFonts w:ascii="微软雅黑"/>
                      <w:spacing w:val="1"/>
                      <w:w w:val="100"/>
                      <w:sz w:val="14"/>
                    </w:rPr>
                    <w:t>-</w:t>
                  </w:r>
                  <w:r>
                    <w:rPr>
                      <w:rFonts w:ascii="微软雅黑"/>
                      <w:spacing w:val="-5"/>
                      <w:w w:val="100"/>
                      <w:sz w:val="14"/>
                    </w:rPr>
                    <w:t>0</w:t>
                  </w:r>
                  <w:r>
                    <w:rPr>
                      <w:rFonts w:ascii="微软雅黑"/>
                      <w:w w:val="100"/>
                      <w:sz w:val="14"/>
                    </w:rPr>
                    <w:t>5</w:t>
                  </w:r>
                </w:p>
              </w:txbxContent>
            </v:textbox>
            <w10:wrap type="none"/>
          </v:shape>
        </w:pict>
      </w:r>
      <w:r>
        <w:rPr/>
        <w:pict>
          <v:shape style="position:absolute;margin-left:475.30368pt;margin-top:13.321563pt;width:9.050pt;height:21.3pt;mso-position-horizontal-relative:page;mso-position-vertical-relative:paragraph;z-index:8728"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99"/>
                      <w:sz w:val="14"/>
                    </w:rPr>
                    <w:t>1</w:t>
                  </w:r>
                  <w:r>
                    <w:rPr>
                      <w:rFonts w:ascii="微软雅黑"/>
                      <w:spacing w:val="-5"/>
                      <w:w w:val="99"/>
                      <w:sz w:val="14"/>
                    </w:rPr>
                    <w:t>9</w:t>
                  </w:r>
                  <w:r>
                    <w:rPr>
                      <w:rFonts w:ascii="微软雅黑"/>
                      <w:spacing w:val="1"/>
                      <w:w w:val="99"/>
                      <w:sz w:val="14"/>
                    </w:rPr>
                    <w:t>-</w:t>
                  </w:r>
                  <w:r>
                    <w:rPr>
                      <w:rFonts w:ascii="微软雅黑"/>
                      <w:spacing w:val="-5"/>
                      <w:w w:val="99"/>
                      <w:sz w:val="14"/>
                    </w:rPr>
                    <w:t>0</w:t>
                  </w:r>
                  <w:r>
                    <w:rPr>
                      <w:rFonts w:ascii="微软雅黑"/>
                      <w:w w:val="99"/>
                      <w:sz w:val="14"/>
                    </w:rPr>
                    <w:t>7</w:t>
                  </w:r>
                  <w:r>
                    <w:rPr>
                      <w:rFonts w:ascii="微软雅黑"/>
                      <w:sz w:val="14"/>
                    </w:rPr>
                  </w:r>
                </w:p>
              </w:txbxContent>
            </v:textbox>
            <w10:wrap type="none"/>
          </v:shape>
        </w:pict>
      </w:r>
      <w:r>
        <w:rPr/>
        <w:pict>
          <v:shape style="position:absolute;margin-left:490.326141pt;margin-top:13.3172pt;width:9.050pt;height:21.3pt;mso-position-horizontal-relative:page;mso-position-vertical-relative:paragraph;z-index:8752"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100"/>
                      <w:sz w:val="14"/>
                    </w:rPr>
                    <w:t>1</w:t>
                  </w:r>
                  <w:r>
                    <w:rPr>
                      <w:rFonts w:ascii="微软雅黑"/>
                      <w:spacing w:val="-5"/>
                      <w:w w:val="100"/>
                      <w:sz w:val="14"/>
                    </w:rPr>
                    <w:t>9</w:t>
                  </w:r>
                  <w:r>
                    <w:rPr>
                      <w:rFonts w:ascii="微软雅黑"/>
                      <w:spacing w:val="1"/>
                      <w:w w:val="100"/>
                      <w:sz w:val="14"/>
                    </w:rPr>
                    <w:t>-</w:t>
                  </w:r>
                  <w:r>
                    <w:rPr>
                      <w:rFonts w:ascii="微软雅黑"/>
                      <w:spacing w:val="-5"/>
                      <w:w w:val="100"/>
                      <w:sz w:val="14"/>
                    </w:rPr>
                    <w:t>0</w:t>
                  </w:r>
                  <w:r>
                    <w:rPr>
                      <w:rFonts w:ascii="微软雅黑"/>
                      <w:w w:val="100"/>
                      <w:sz w:val="14"/>
                    </w:rPr>
                    <w:t>9</w:t>
                  </w:r>
                </w:p>
              </w:txbxContent>
            </v:textbox>
            <w10:wrap type="none"/>
          </v:shape>
        </w:pict>
      </w:r>
      <w:r>
        <w:rPr/>
        <w:pict>
          <v:shape style="position:absolute;margin-left:505.169647pt;margin-top:13.321563pt;width:9.050pt;height:21.3pt;mso-position-horizontal-relative:page;mso-position-vertical-relative:paragraph;z-index:8776"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99"/>
                      <w:sz w:val="14"/>
                    </w:rPr>
                    <w:t>1</w:t>
                  </w:r>
                  <w:r>
                    <w:rPr>
                      <w:rFonts w:ascii="微软雅黑"/>
                      <w:spacing w:val="-5"/>
                      <w:w w:val="99"/>
                      <w:sz w:val="14"/>
                    </w:rPr>
                    <w:t>9</w:t>
                  </w:r>
                  <w:r>
                    <w:rPr>
                      <w:rFonts w:ascii="微软雅黑"/>
                      <w:spacing w:val="1"/>
                      <w:w w:val="99"/>
                      <w:sz w:val="14"/>
                    </w:rPr>
                    <w:t>-</w:t>
                  </w:r>
                  <w:r>
                    <w:rPr>
                      <w:rFonts w:ascii="微软雅黑"/>
                      <w:spacing w:val="-5"/>
                      <w:w w:val="99"/>
                      <w:sz w:val="14"/>
                    </w:rPr>
                    <w:t>1</w:t>
                  </w:r>
                  <w:r>
                    <w:rPr>
                      <w:rFonts w:ascii="微软雅黑"/>
                      <w:w w:val="99"/>
                      <w:sz w:val="14"/>
                    </w:rPr>
                    <w:t>1</w:t>
                  </w:r>
                  <w:r>
                    <w:rPr>
                      <w:rFonts w:ascii="微软雅黑"/>
                      <w:sz w:val="14"/>
                    </w:rPr>
                  </w:r>
                </w:p>
              </w:txbxContent>
            </v:textbox>
            <w10:wrap type="none"/>
          </v:shape>
        </w:pict>
      </w:r>
      <w:r>
        <w:rPr/>
        <w:pict>
          <v:shape style="position:absolute;margin-left:519.981995pt;margin-top:13.321563pt;width:9.050pt;height:21.3pt;mso-position-horizontal-relative:page;mso-position-vertical-relative:paragraph;z-index:8800"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spacing w:val="3"/>
                      <w:w w:val="99"/>
                      <w:sz w:val="14"/>
                    </w:rPr>
                    <w:t>2</w:t>
                  </w:r>
                  <w:r>
                    <w:rPr>
                      <w:rFonts w:ascii="微软雅黑"/>
                      <w:spacing w:val="-5"/>
                      <w:w w:val="99"/>
                      <w:sz w:val="14"/>
                    </w:rPr>
                    <w:t>0</w:t>
                  </w:r>
                  <w:r>
                    <w:rPr>
                      <w:rFonts w:ascii="微软雅黑"/>
                      <w:spacing w:val="1"/>
                      <w:w w:val="99"/>
                      <w:sz w:val="14"/>
                    </w:rPr>
                    <w:t>-</w:t>
                  </w:r>
                  <w:r>
                    <w:rPr>
                      <w:rFonts w:ascii="微软雅黑"/>
                      <w:spacing w:val="-5"/>
                      <w:w w:val="99"/>
                      <w:sz w:val="14"/>
                    </w:rPr>
                    <w:t>0</w:t>
                  </w:r>
                  <w:r>
                    <w:rPr>
                      <w:rFonts w:ascii="微软雅黑"/>
                      <w:w w:val="99"/>
                      <w:sz w:val="14"/>
                    </w:rPr>
                    <w:t>1</w:t>
                  </w:r>
                  <w:r>
                    <w:rPr>
                      <w:rFonts w:ascii="微软雅黑"/>
                      <w:sz w:val="14"/>
                    </w:rPr>
                  </w:r>
                </w:p>
              </w:txbxContent>
            </v:textbox>
            <w10:wrap type="none"/>
          </v:shape>
        </w:pict>
      </w:r>
      <w:r>
        <w:rPr>
          <w:rFonts w:ascii="微软雅黑"/>
          <w:sz w:val="14"/>
        </w:rPr>
        <w:t>0</w:t>
      </w:r>
    </w:p>
    <w:p>
      <w:pPr>
        <w:spacing w:after="0"/>
        <w:jc w:val="center"/>
        <w:rPr>
          <w:rFonts w:ascii="微软雅黑" w:hAnsi="微软雅黑" w:cs="微软雅黑" w:eastAsia="微软雅黑" w:hint="default"/>
          <w:sz w:val="14"/>
          <w:szCs w:val="14"/>
        </w:rPr>
        <w:sectPr>
          <w:type w:val="continuous"/>
          <w:pgSz w:w="11910" w:h="16840"/>
          <w:pgMar w:top="720" w:bottom="1200" w:left="1000" w:right="1000"/>
          <w:cols w:num="2" w:equalWidth="0">
            <w:col w:w="603" w:space="4319"/>
            <w:col w:w="4988"/>
          </w:cols>
        </w:sectPr>
      </w:pPr>
    </w:p>
    <w:p>
      <w:pPr>
        <w:spacing w:line="240" w:lineRule="auto" w:before="10" w:after="0"/>
        <w:ind w:right="0"/>
        <w:rPr>
          <w:rFonts w:ascii="微软雅黑" w:hAnsi="微软雅黑" w:cs="微软雅黑" w:eastAsia="微软雅黑" w:hint="default"/>
          <w:sz w:val="27"/>
          <w:szCs w:val="27"/>
        </w:rPr>
      </w:pPr>
      <w:r>
        <w:rPr/>
        <w:pict>
          <v:group style="position:absolute;margin-left:56.549999pt;margin-top:792.825989pt;width:482.25pt;height:.1pt;mso-position-horizontal-relative:page;mso-position-vertical-relative:page;z-index:793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line="20" w:lineRule="exact"/>
        <w:ind w:left="127"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82.55pt;height:.5pt;mso-position-horizontal-relative:char;mso-position-vertical-relative:line" coordorigin="0,0" coordsize="9651,10">
            <v:group style="position:absolute;left:5;top:5;width:4955;height:2" coordorigin="5,5" coordsize="4955,2">
              <v:shape style="position:absolute;left:5;top:5;width:4955;height:2" coordorigin="5,5" coordsize="4955,0" path="m5,5l4960,5e" filled="false" stroked="true" strokeweight=".48004pt" strokecolor="#367097">
                <v:path arrowok="t"/>
              </v:shape>
            </v:group>
            <v:group style="position:absolute;left:4960;top:5;width:10;height:2" coordorigin="4960,5" coordsize="10,2">
              <v:shape style="position:absolute;left:4960;top:5;width:10;height:2" coordorigin="4960,5" coordsize="10,0" path="m4960,5l4969,5e" filled="false" stroked="true" strokeweight=".48004pt" strokecolor="#367097">
                <v:path arrowok="t"/>
              </v:shape>
            </v:group>
            <v:group style="position:absolute;left:4969;top:5;width:4677;height:2" coordorigin="4969,5" coordsize="4677,2">
              <v:shape style="position:absolute;left:4969;top:5;width:4677;height:2" coordorigin="4969,5" coordsize="4677,0" path="m4969,5l9645,5e" filled="false" stroked="true" strokeweight=".48004pt" strokecolor="#367097">
                <v:path arrowok="t"/>
              </v:shape>
            </v:group>
          </v:group>
        </w:pict>
      </w:r>
      <w:r>
        <w:rPr>
          <w:rFonts w:ascii="微软雅黑" w:hAnsi="微软雅黑" w:cs="微软雅黑" w:eastAsia="微软雅黑" w:hint="default"/>
          <w:sz w:val="2"/>
          <w:szCs w:val="2"/>
        </w:rPr>
      </w:r>
    </w:p>
    <w:p>
      <w:pPr>
        <w:tabs>
          <w:tab w:pos="5192" w:val="left" w:leader="none"/>
        </w:tabs>
        <w:spacing w:before="9"/>
        <w:ind w:left="236" w:right="0" w:firstLine="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tab/>
      </w: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100"/>
          <w:sz w:val="16"/>
          <w:szCs w:val="16"/>
        </w:rPr>
        <w:t>w</w:t>
      </w:r>
      <w:r>
        <w:rPr>
          <w:rFonts w:ascii="Times New Roman" w:hAnsi="Times New Roman" w:cs="Times New Roman" w:eastAsia="Times New Roman" w:hint="default"/>
          <w:i/>
          <w:w w:val="100"/>
          <w:sz w:val="16"/>
          <w:szCs w:val="16"/>
        </w:rPr>
        <w:t>i</w:t>
      </w:r>
      <w:r>
        <w:rPr>
          <w:rFonts w:ascii="Times New Roman" w:hAnsi="Times New Roman" w:cs="Times New Roman" w:eastAsia="Times New Roman" w:hint="default"/>
          <w:i/>
          <w:spacing w:val="-2"/>
          <w:w w:val="100"/>
          <w:sz w:val="16"/>
          <w:szCs w:val="16"/>
        </w:rPr>
        <w:t>n</w:t>
      </w:r>
      <w:r>
        <w:rPr>
          <w:rFonts w:ascii="Times New Roman" w:hAnsi="Times New Roman" w:cs="Times New Roman" w:eastAsia="Times New Roman" w:hint="default"/>
          <w:i/>
          <w:spacing w:val="1"/>
          <w:w w:val="100"/>
          <w:sz w:val="16"/>
          <w:szCs w:val="16"/>
        </w:rPr>
        <w:t>d</w:t>
      </w:r>
      <w:r>
        <w:rPr>
          <w:rFonts w:ascii="宋体" w:hAnsi="宋体" w:cs="宋体" w:eastAsia="宋体" w:hint="default"/>
          <w:spacing w:val="-3"/>
          <w:w w:val="94"/>
          <w:sz w:val="17"/>
          <w:szCs w:val="17"/>
        </w:rPr>
        <w:t>，</w:t>
      </w:r>
      <w:r>
        <w:rPr>
          <w:rFonts w:ascii="宋体" w:hAnsi="宋体" w:cs="宋体" w:eastAsia="宋体" w:hint="default"/>
          <w:w w:val="94"/>
          <w:sz w:val="17"/>
          <w:szCs w:val="17"/>
        </w:rPr>
        <w:t>中信</w:t>
      </w:r>
      <w:r>
        <w:rPr>
          <w:rFonts w:ascii="宋体" w:hAnsi="宋体" w:cs="宋体" w:eastAsia="宋体" w:hint="default"/>
          <w:spacing w:val="-3"/>
          <w:w w:val="94"/>
          <w:sz w:val="17"/>
          <w:szCs w:val="17"/>
        </w:rPr>
        <w:t>建</w:t>
      </w:r>
      <w:r>
        <w:rPr>
          <w:rFonts w:ascii="宋体" w:hAnsi="宋体" w:cs="宋体" w:eastAsia="宋体" w:hint="default"/>
          <w:w w:val="94"/>
          <w:sz w:val="17"/>
          <w:szCs w:val="17"/>
        </w:rPr>
        <w:t>投证</w:t>
      </w:r>
      <w:r>
        <w:rPr>
          <w:rFonts w:ascii="宋体" w:hAnsi="宋体" w:cs="宋体" w:eastAsia="宋体" w:hint="default"/>
          <w:spacing w:val="-3"/>
          <w:w w:val="94"/>
          <w:sz w:val="17"/>
          <w:szCs w:val="17"/>
        </w:rPr>
        <w:t>券研</w:t>
      </w:r>
      <w:r>
        <w:rPr>
          <w:rFonts w:ascii="宋体" w:hAnsi="宋体" w:cs="宋体" w:eastAsia="宋体" w:hint="default"/>
          <w:w w:val="94"/>
          <w:sz w:val="17"/>
          <w:szCs w:val="17"/>
        </w:rPr>
        <w:t>究发展部</w:t>
      </w:r>
      <w:r>
        <w:rPr>
          <w:rFonts w:ascii="宋体" w:hAnsi="宋体" w:cs="宋体" w:eastAsia="宋体" w:hint="default"/>
          <w:sz w:val="17"/>
          <w:szCs w:val="17"/>
        </w:rPr>
      </w:r>
    </w:p>
    <w:p>
      <w:pPr>
        <w:spacing w:line="240" w:lineRule="auto" w:before="0"/>
        <w:ind w:right="0"/>
        <w:rPr>
          <w:rFonts w:ascii="宋体" w:hAnsi="宋体" w:cs="宋体" w:eastAsia="宋体" w:hint="default"/>
          <w:sz w:val="20"/>
          <w:szCs w:val="20"/>
        </w:rPr>
      </w:pPr>
    </w:p>
    <w:p>
      <w:pPr>
        <w:spacing w:line="240" w:lineRule="auto" w:before="13" w:after="0"/>
        <w:ind w:right="0"/>
        <w:rPr>
          <w:rFonts w:ascii="宋体" w:hAnsi="宋体" w:cs="宋体" w:eastAsia="宋体" w:hint="default"/>
          <w:sz w:val="22"/>
          <w:szCs w:val="22"/>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type w:val="continuous"/>
          <w:pgSz w:w="11910" w:h="16840"/>
          <w:pgMar w:top="720" w:bottom="1200" w:left="1000" w:right="1000"/>
        </w:sectPr>
      </w:pPr>
    </w:p>
    <w:p>
      <w:pPr>
        <w:spacing w:line="240" w:lineRule="auto" w:before="3"/>
        <w:ind w:right="0"/>
        <w:rPr>
          <w:rFonts w:ascii="宋体" w:hAnsi="宋体" w:cs="宋体" w:eastAsia="宋体" w:hint="default"/>
          <w:sz w:val="11"/>
          <w:szCs w:val="11"/>
        </w:rPr>
      </w:pPr>
    </w:p>
    <w:p>
      <w:pPr>
        <w:spacing w:before="0"/>
        <w:ind w:left="0" w:right="93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312" w:lineRule="exact" w:before="21"/>
        <w:ind w:right="868" w:firstLine="403"/>
        <w:jc w:val="both"/>
      </w:pPr>
      <w:r>
        <w:rPr>
          <w:rFonts w:ascii="Microsoft JhengHei" w:hAnsi="Microsoft JhengHei" w:cs="Microsoft JhengHei" w:eastAsia="Microsoft JhengHei" w:hint="default"/>
          <w:b/>
          <w:bCs/>
        </w:rPr>
        <w:t>上游设备环节市场规模有望重回增长轨道，也侧面验证了行业景气度修复。</w:t>
      </w:r>
      <w:r>
        <w:rPr/>
        <w:t>根据</w:t>
      </w:r>
      <w:r>
        <w:rPr>
          <w:spacing w:val="-50"/>
        </w:rPr>
        <w:t> </w:t>
      </w:r>
      <w:r>
        <w:rPr>
          <w:rFonts w:ascii="Times New Roman" w:hAnsi="Times New Roman" w:cs="Times New Roman" w:eastAsia="Times New Roman" w:hint="default"/>
        </w:rPr>
        <w:t>SEMI </w:t>
      </w:r>
      <w:r>
        <w:rPr/>
        <w:t>预测，</w:t>
      </w:r>
      <w:r>
        <w:rPr>
          <w:rFonts w:ascii="Times New Roman" w:hAnsi="Times New Roman" w:cs="Times New Roman" w:eastAsia="Times New Roman" w:hint="default"/>
        </w:rPr>
        <w:t>2020 </w:t>
      </w:r>
      <w:r>
        <w:rPr/>
        <w:t>年全球 半导体设备市场规模约</w:t>
      </w:r>
      <w:r>
        <w:rPr>
          <w:spacing w:val="-51"/>
        </w:rPr>
        <w:t> </w:t>
      </w:r>
      <w:r>
        <w:rPr>
          <w:rFonts w:ascii="Times New Roman" w:hAnsi="Times New Roman" w:cs="Times New Roman" w:eastAsia="Times New Roman" w:hint="default"/>
        </w:rPr>
        <w:t>608</w:t>
      </w:r>
      <w:r>
        <w:rPr>
          <w:rFonts w:ascii="Times New Roman" w:hAnsi="Times New Roman" w:cs="Times New Roman" w:eastAsia="Times New Roman" w:hint="default"/>
          <w:spacing w:val="-1"/>
        </w:rPr>
        <w:t> </w:t>
      </w:r>
      <w:r>
        <w:rPr>
          <w:spacing w:val="-10"/>
        </w:rPr>
        <w:t>亿美金，较</w:t>
      </w:r>
      <w:r>
        <w:rPr>
          <w:spacing w:val="-51"/>
        </w:rPr>
        <w:t> </w:t>
      </w:r>
      <w:r>
        <w:rPr>
          <w:rFonts w:ascii="Times New Roman" w:hAnsi="Times New Roman" w:cs="Times New Roman" w:eastAsia="Times New Roman" w:hint="default"/>
        </w:rPr>
        <w:t>2019</w:t>
      </w:r>
      <w:r>
        <w:rPr>
          <w:rFonts w:ascii="Times New Roman" w:hAnsi="Times New Roman" w:cs="Times New Roman" w:eastAsia="Times New Roman" w:hint="default"/>
          <w:spacing w:val="-1"/>
        </w:rPr>
        <w:t> </w:t>
      </w:r>
      <w:r>
        <w:rPr/>
        <w:t>年增长</w:t>
      </w:r>
      <w:r>
        <w:rPr>
          <w:spacing w:val="-52"/>
        </w:rPr>
        <w:t> </w:t>
      </w:r>
      <w:r>
        <w:rPr>
          <w:rFonts w:ascii="Times New Roman" w:hAnsi="Times New Roman" w:cs="Times New Roman" w:eastAsia="Times New Roman" w:hint="default"/>
          <w:spacing w:val="-5"/>
        </w:rPr>
        <w:t>5.6%</w:t>
      </w:r>
      <w:r>
        <w:rPr>
          <w:spacing w:val="-5"/>
        </w:rPr>
        <w:t>，</w:t>
      </w:r>
      <w:r>
        <w:rPr>
          <w:rFonts w:ascii="Times New Roman" w:hAnsi="Times New Roman" w:cs="Times New Roman" w:eastAsia="Times New Roman" w:hint="default"/>
          <w:spacing w:val="-5"/>
        </w:rPr>
        <w:t>2020</w:t>
      </w:r>
      <w:r>
        <w:rPr>
          <w:rFonts w:ascii="Times New Roman" w:hAnsi="Times New Roman" w:cs="Times New Roman" w:eastAsia="Times New Roman" w:hint="default"/>
          <w:spacing w:val="-1"/>
        </w:rPr>
        <w:t> </w:t>
      </w:r>
      <w:r>
        <w:rPr/>
        <w:t>年有望增至</w:t>
      </w:r>
      <w:r>
        <w:rPr>
          <w:spacing w:val="-52"/>
        </w:rPr>
        <w:t> </w:t>
      </w:r>
      <w:r>
        <w:rPr>
          <w:rFonts w:ascii="Times New Roman" w:hAnsi="Times New Roman" w:cs="Times New Roman" w:eastAsia="Times New Roman" w:hint="default"/>
        </w:rPr>
        <w:t>668</w:t>
      </w:r>
      <w:r>
        <w:rPr>
          <w:rFonts w:ascii="Times New Roman" w:hAnsi="Times New Roman" w:cs="Times New Roman" w:eastAsia="Times New Roman" w:hint="default"/>
          <w:spacing w:val="-1"/>
        </w:rPr>
        <w:t> </w:t>
      </w:r>
      <w:r>
        <w:rPr>
          <w:spacing w:val="-10"/>
        </w:rPr>
        <w:t>亿美金，较</w:t>
      </w:r>
      <w:r>
        <w:rPr>
          <w:spacing w:val="-51"/>
        </w:rPr>
        <w:t> </w:t>
      </w:r>
      <w:r>
        <w:rPr>
          <w:rFonts w:ascii="Times New Roman" w:hAnsi="Times New Roman" w:cs="Times New Roman" w:eastAsia="Times New Roman" w:hint="default"/>
        </w:rPr>
        <w:t>2020</w:t>
      </w:r>
      <w:r>
        <w:rPr>
          <w:rFonts w:ascii="Times New Roman" w:hAnsi="Times New Roman" w:cs="Times New Roman" w:eastAsia="Times New Roman" w:hint="default"/>
          <w:spacing w:val="-1"/>
        </w:rPr>
        <w:t> </w:t>
      </w:r>
      <w:r>
        <w:rPr/>
        <w:t>年增长</w:t>
      </w:r>
      <w:r>
        <w:rPr>
          <w:spacing w:val="-52"/>
        </w:rPr>
        <w:t> </w:t>
      </w:r>
      <w:r>
        <w:rPr>
          <w:rFonts w:ascii="Times New Roman" w:hAnsi="Times New Roman" w:cs="Times New Roman" w:eastAsia="Times New Roman" w:hint="default"/>
        </w:rPr>
        <w:t>9.9%</w:t>
      </w:r>
      <w:r>
        <w:rPr/>
        <w:t>， 届时中国大陆将成为全球半导体设备最大消费地区，规模占比约</w:t>
      </w:r>
      <w:r>
        <w:rPr>
          <w:spacing w:val="-33"/>
        </w:rPr>
        <w:t> </w:t>
      </w:r>
      <w:r>
        <w:rPr>
          <w:rFonts w:ascii="Times New Roman" w:hAnsi="Times New Roman" w:cs="Times New Roman" w:eastAsia="Times New Roman" w:hint="default"/>
        </w:rPr>
        <w:t>25%</w:t>
      </w:r>
      <w:r>
        <w:rPr/>
        <w:t>，本土设备厂商有望从行业规模增长及本 土配套机会中受益。</w:t>
      </w:r>
    </w:p>
    <w:p>
      <w:pPr>
        <w:spacing w:line="240" w:lineRule="auto" w:before="2"/>
        <w:ind w:right="0"/>
        <w:rPr>
          <w:rFonts w:ascii="宋体" w:hAnsi="宋体" w:cs="宋体" w:eastAsia="宋体" w:hint="default"/>
          <w:sz w:val="17"/>
          <w:szCs w:val="17"/>
        </w:rPr>
      </w:pPr>
    </w:p>
    <w:p>
      <w:pPr>
        <w:tabs>
          <w:tab w:pos="5096" w:val="left" w:leader="none"/>
        </w:tabs>
        <w:spacing w:before="0"/>
        <w:ind w:left="241" w:right="0" w:firstLine="0"/>
        <w:jc w:val="left"/>
        <w:rPr>
          <w:rFonts w:ascii="Microsoft JhengHei" w:hAnsi="Microsoft JhengHei" w:cs="Microsoft JhengHei" w:eastAsia="Microsoft JhengHei" w:hint="default"/>
          <w:sz w:val="18"/>
          <w:szCs w:val="18"/>
        </w:rPr>
      </w:pPr>
      <w:r>
        <w:rPr/>
        <w:pict>
          <v:group style="position:absolute;margin-left:56.389999pt;margin-top:17.925224pt;width:482.55pt;height:.5pt;mso-position-horizontal-relative:page;mso-position-vertical-relative:paragraph;z-index:-423784" coordorigin="1128,359" coordsize="9651,10">
            <v:group style="position:absolute;left:1133;top:364;width:4857;height:2" coordorigin="1133,364" coordsize="4857,2">
              <v:shape style="position:absolute;left:1133;top:364;width:4857;height:2" coordorigin="1133,364" coordsize="4857,0" path="m1133,364l5989,364e" filled="false" stroked="true" strokeweight=".48pt" strokecolor="#367097">
                <v:path arrowok="t"/>
              </v:shape>
            </v:group>
            <v:group style="position:absolute;left:5989;top:364;width:10;height:2" coordorigin="5989,364" coordsize="10,2">
              <v:shape style="position:absolute;left:5989;top:364;width:10;height:2" coordorigin="5989,364" coordsize="10,0" path="m5989,364l5999,364e" filled="false" stroked="true" strokeweight=".48pt" strokecolor="#367097">
                <v:path arrowok="t"/>
              </v:shape>
            </v:group>
            <v:group style="position:absolute;left:5999;top:364;width:4775;height:2" coordorigin="5999,364" coordsize="4775,2">
              <v:shape style="position:absolute;left:5999;top:364;width:4775;height:2" coordorigin="5999,364" coordsize="4775,0" path="m5999,364l10773,364e" filled="false" stroked="true" strokeweight=".48pt" strokecolor="#367097">
                <v:path arrowok="t"/>
              </v:shape>
            </v:group>
            <w10:wrap type="none"/>
          </v:group>
        </w:pict>
      </w:r>
      <w:bookmarkStart w:name="_bookmark53" w:id="54"/>
      <w:bookmarkEnd w:id="54"/>
      <w:r>
        <w:rPr/>
      </w:r>
      <w:r>
        <w:rPr>
          <w:rFonts w:ascii="Microsoft JhengHei" w:hAnsi="Microsoft JhengHei" w:cs="Microsoft JhengHei" w:eastAsia="Microsoft JhengHei" w:hint="default"/>
          <w:b/>
          <w:bCs/>
          <w:sz w:val="18"/>
          <w:szCs w:val="18"/>
        </w:rPr>
        <w:t>图 </w:t>
      </w:r>
      <w:r>
        <w:rPr>
          <w:rFonts w:ascii="Arial" w:hAnsi="Arial" w:cs="Arial" w:eastAsia="Arial" w:hint="default"/>
          <w:b/>
          <w:bCs/>
          <w:spacing w:val="-4"/>
          <w:sz w:val="18"/>
          <w:szCs w:val="18"/>
        </w:rPr>
        <w:t>40</w:t>
      </w:r>
      <w:r>
        <w:rPr>
          <w:rFonts w:ascii="Microsoft JhengHei" w:hAnsi="Microsoft JhengHei" w:cs="Microsoft JhengHei" w:eastAsia="Microsoft JhengHei" w:hint="default"/>
          <w:b/>
          <w:bCs/>
          <w:spacing w:val="-4"/>
          <w:sz w:val="18"/>
          <w:szCs w:val="18"/>
        </w:rPr>
        <w:t>：全球各地区半导体设备市场</w:t>
      </w:r>
      <w:r>
        <w:rPr>
          <w:rFonts w:ascii="Microsoft JhengHei" w:hAnsi="Microsoft JhengHei" w:cs="Microsoft JhengHei" w:eastAsia="Microsoft JhengHei" w:hint="default"/>
          <w:b/>
          <w:bCs/>
          <w:spacing w:val="15"/>
          <w:sz w:val="18"/>
          <w:szCs w:val="18"/>
        </w:rPr>
        <w:t> </w:t>
      </w:r>
      <w:r>
        <w:rPr>
          <w:rFonts w:ascii="Arial" w:hAnsi="Arial" w:cs="Arial" w:eastAsia="Arial" w:hint="default"/>
          <w:b/>
          <w:bCs/>
          <w:sz w:val="18"/>
          <w:szCs w:val="18"/>
        </w:rPr>
        <w:t>20</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年有望逐渐恢复增长</w:t>
        <w:tab/>
      </w:r>
      <w:bookmarkStart w:name="_bookmark54" w:id="55"/>
      <w:bookmarkEnd w:id="55"/>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12"/>
          <w:sz w:val="18"/>
          <w:szCs w:val="18"/>
        </w:rPr>
        <w:t> </w:t>
      </w:r>
      <w:r>
        <w:rPr>
          <w:rFonts w:ascii="Arial" w:hAnsi="Arial" w:cs="Arial" w:eastAsia="Arial" w:hint="default"/>
          <w:b/>
          <w:bCs/>
          <w:sz w:val="18"/>
          <w:szCs w:val="18"/>
        </w:rPr>
        <w:t>41</w:t>
      </w:r>
      <w:r>
        <w:rPr>
          <w:rFonts w:ascii="Microsoft JhengHei" w:hAnsi="Microsoft JhengHei" w:cs="Microsoft JhengHei" w:eastAsia="Microsoft JhengHei" w:hint="default"/>
          <w:b/>
          <w:bCs/>
          <w:sz w:val="18"/>
          <w:szCs w:val="18"/>
        </w:rPr>
        <w:t>：全球各地区半导体设备市场，大陆有望升至第一</w:t>
      </w:r>
      <w:r>
        <w:rPr>
          <w:rFonts w:ascii="Microsoft JhengHei" w:hAnsi="Microsoft JhengHei" w:cs="Microsoft JhengHei" w:eastAsia="Microsoft JhengHei" w:hint="default"/>
          <w:sz w:val="18"/>
          <w:szCs w:val="18"/>
        </w:rPr>
      </w:r>
    </w:p>
    <w:p>
      <w:pPr>
        <w:tabs>
          <w:tab w:pos="5136" w:val="left" w:leader="none"/>
        </w:tabs>
        <w:spacing w:line="207" w:lineRule="exact" w:before="0"/>
        <w:ind w:left="584" w:right="0" w:firstLine="0"/>
        <w:jc w:val="left"/>
        <w:rPr>
          <w:rFonts w:ascii="微软雅黑" w:hAnsi="微软雅黑" w:cs="微软雅黑" w:eastAsia="微软雅黑" w:hint="default"/>
          <w:sz w:val="12"/>
          <w:szCs w:val="12"/>
        </w:rPr>
      </w:pPr>
      <w:r>
        <w:rPr/>
        <w:pict>
          <v:group style="position:absolute;margin-left:96.041649pt;margin-top:6.73349pt;width:203.55pt;height:150.4pt;mso-position-horizontal-relative:page;mso-position-vertical-relative:paragraph;z-index:-423760" coordorigin="1921,135" coordsize="4071,3008">
            <v:group style="position:absolute;left:2285;top:2543;width:413;height:556" coordorigin="2285,2543" coordsize="413,556">
              <v:shape style="position:absolute;left:2285;top:2543;width:413;height:556" coordorigin="2285,2543" coordsize="413,556" path="m2697,2543l2285,2543,2285,3099,2697,3099,2697,2543xe" filled="true" fillcolor="#ff0000" stroked="false">
                <v:path arrowok="t"/>
                <v:fill type="solid"/>
              </v:shape>
            </v:group>
            <v:group style="position:absolute;left:2285;top:2111;width:413;height:433" coordorigin="2285,2111" coordsize="413,433">
              <v:shape style="position:absolute;left:2285;top:2111;width:413;height:433" coordorigin="2285,2111" coordsize="413,433" path="m2697,2111l2285,2111,2285,2543,2697,2543,2697,2111xe" filled="true" fillcolor="#044e7d" stroked="false">
                <v:path arrowok="t"/>
                <v:fill type="solid"/>
              </v:shape>
            </v:group>
            <v:group style="position:absolute;left:2285;top:1364;width:413;height:748" coordorigin="2285,1364" coordsize="413,748">
              <v:shape style="position:absolute;left:2285;top:1364;width:413;height:748" coordorigin="2285,1364" coordsize="413,748" path="m2697,1364l2285,1364,2285,2111,2697,2111,2697,1364xe" filled="true" fillcolor="#ff8080" stroked="false">
                <v:path arrowok="t"/>
                <v:fill type="solid"/>
              </v:shape>
            </v:group>
            <v:group style="position:absolute;left:2285;top:969;width:413;height:396" coordorigin="2285,969" coordsize="413,396">
              <v:shape style="position:absolute;left:2285;top:969;width:413;height:396" coordorigin="2285,969" coordsize="413,396" path="m2697,969l2285,969,2285,1364,2697,1364,2697,969xe" filled="true" fillcolor="#81a6bd" stroked="false">
                <v:path arrowok="t"/>
                <v:fill type="solid"/>
              </v:shape>
            </v:group>
            <v:group style="position:absolute;left:2285;top:722;width:413;height:247" coordorigin="2285,722" coordsize="413,247">
              <v:shape style="position:absolute;left:2285;top:722;width:413;height:247" coordorigin="2285,722" coordsize="413,247" path="m2697,722l2285,722,2285,969,2697,969,2697,722xe" filled="true" fillcolor="#ffb1b1" stroked="false">
                <v:path arrowok="t"/>
                <v:fill type="solid"/>
              </v:shape>
            </v:group>
            <v:group style="position:absolute;left:2285;top:543;width:413;height:180" coordorigin="2285,543" coordsize="413,180">
              <v:shape style="position:absolute;left:2285;top:543;width:413;height:180" coordorigin="2285,543" coordsize="413,180" path="m2697,543l2285,543,2285,722,2697,722,2697,543xe" filled="true" fillcolor="#b4c9d7" stroked="false">
                <v:path arrowok="t"/>
                <v:fill type="solid"/>
              </v:shape>
            </v:group>
            <v:group style="position:absolute;left:2285;top:370;width:413;height:173" coordorigin="2285,370" coordsize="413,173">
              <v:shape style="position:absolute;left:2285;top:370;width:413;height:173" coordorigin="2285,370" coordsize="413,173" path="m2697,370l2285,370,2285,543,2697,543,2697,370xe" filled="true" fillcolor="#990000" stroked="false">
                <v:path arrowok="t"/>
                <v:fill type="solid"/>
              </v:shape>
            </v:group>
            <v:group style="position:absolute;left:3327;top:2549;width:413;height:550" coordorigin="3327,2549" coordsize="413,550">
              <v:shape style="position:absolute;left:3327;top:2549;width:413;height:550" coordorigin="3327,2549" coordsize="413,550" path="m3739,2549l3327,2549,3327,3099,3739,3099,3739,2549xe" filled="true" fillcolor="#ff0000" stroked="false">
                <v:path arrowok="t"/>
                <v:fill type="solid"/>
              </v:shape>
            </v:group>
            <v:group style="position:absolute;left:3327;top:1895;width:413;height:655" coordorigin="3327,1895" coordsize="413,655">
              <v:shape style="position:absolute;left:3327;top:1895;width:413;height:655" coordorigin="3327,1895" coordsize="413,655" path="m3739,1895l3327,1895,3327,2549,3739,2549,3739,1895xe" filled="true" fillcolor="#044e7d" stroked="false">
                <v:path arrowok="t"/>
                <v:fill type="solid"/>
              </v:shape>
            </v:group>
            <v:group style="position:absolute;left:3327;top:1444;width:413;height:451" coordorigin="3327,1444" coordsize="413,451">
              <v:shape style="position:absolute;left:3327;top:1444;width:413;height:451" coordorigin="3327,1444" coordsize="413,451" path="m3739,1444l3327,1444,3327,1895,3739,1895,3739,1444xe" filled="true" fillcolor="#ff8080" stroked="false">
                <v:path arrowok="t"/>
                <v:fill type="solid"/>
              </v:shape>
            </v:group>
            <v:group style="position:absolute;left:3327;top:1191;width:413;height:254" coordorigin="3327,1191" coordsize="413,254">
              <v:shape style="position:absolute;left:3327;top:1191;width:413;height:254" coordorigin="3327,1191" coordsize="413,254" path="m3739,1191l3327,1191,3327,1444,3739,1444,3739,1191xe" filled="true" fillcolor="#81a6bd" stroked="false">
                <v:path arrowok="t"/>
                <v:fill type="solid"/>
              </v:shape>
            </v:group>
            <v:group style="position:absolute;left:3327;top:864;width:413;height:328" coordorigin="3327,864" coordsize="413,328">
              <v:shape style="position:absolute;left:3327;top:864;width:413;height:328" coordorigin="3327,864" coordsize="413,328" path="m3739,864l3327,864,3327,1191,3739,1191,3739,864xe" filled="true" fillcolor="#ffb1b1" stroked="false">
                <v:path arrowok="t"/>
                <v:fill type="solid"/>
              </v:shape>
            </v:group>
            <v:group style="position:absolute;left:3327;top:771;width:413;height:93" coordorigin="3327,771" coordsize="413,93">
              <v:shape style="position:absolute;left:3327;top:771;width:413;height:93" coordorigin="3327,771" coordsize="413,93" path="m3739,771l3327,771,3327,864,3739,864,3739,771xe" filled="true" fillcolor="#b4c9d7" stroked="false">
                <v:path arrowok="t"/>
                <v:fill type="solid"/>
              </v:shape>
            </v:group>
            <v:group style="position:absolute;left:4369;top:2463;width:413;height:636" coordorigin="4369,2463" coordsize="413,636">
              <v:shape style="position:absolute;left:4369;top:2463;width:413;height:636" coordorigin="4369,2463" coordsize="413,636" path="m4782,2463l4369,2463,4369,3099,4782,3099,4782,2463xe" filled="true" fillcolor="#ff0000" stroked="false">
                <v:path arrowok="t"/>
                <v:fill type="solid"/>
              </v:shape>
            </v:group>
            <v:group style="position:absolute;left:4369;top:1815;width:413;height:649" coordorigin="4369,1815" coordsize="413,649">
              <v:shape style="position:absolute;left:4369;top:1815;width:413;height:649" coordorigin="4369,1815" coordsize="413,649" path="m4782,1815l4369,1815,4369,2463,4782,2463,4782,1815xe" filled="true" fillcolor="#044e7d" stroked="false">
                <v:path arrowok="t"/>
                <v:fill type="solid"/>
              </v:shape>
            </v:group>
            <v:group style="position:absolute;left:4369;top:1376;width:413;height:439" coordorigin="4369,1376" coordsize="413,439">
              <v:shape style="position:absolute;left:4369;top:1376;width:413;height:439" coordorigin="4369,1376" coordsize="413,439" path="m4782,1376l4369,1376,4369,1815,4782,1815,4782,1376xe" filled="true" fillcolor="#ff8080" stroked="false">
                <v:path arrowok="t"/>
                <v:fill type="solid"/>
              </v:shape>
            </v:group>
            <v:group style="position:absolute;left:4369;top:1098;width:413;height:278" coordorigin="4369,1098" coordsize="413,278">
              <v:shape style="position:absolute;left:4369;top:1098;width:413;height:278" coordorigin="4369,1098" coordsize="413,278" path="m4782,1098l4369,1098,4369,1376,4782,1376,4782,1098xe" filled="true" fillcolor="#81a6bd" stroked="false">
                <v:path arrowok="t"/>
                <v:fill type="solid"/>
              </v:shape>
            </v:group>
            <v:group style="position:absolute;left:4369;top:790;width:413;height:309" coordorigin="4369,790" coordsize="413,309">
              <v:shape style="position:absolute;left:4369;top:790;width:413;height:309" coordorigin="4369,790" coordsize="413,309" path="m4782,790l4369,790,4369,1098,4782,1098,4782,790xe" filled="true" fillcolor="#ffb1b1" stroked="false">
                <v:path arrowok="t"/>
                <v:fill type="solid"/>
              </v:shape>
            </v:group>
            <v:group style="position:absolute;left:4369;top:654;width:413;height:136" coordorigin="4369,654" coordsize="413,136">
              <v:shape style="position:absolute;left:4369;top:654;width:413;height:136" coordorigin="4369,654" coordsize="413,136" path="m4782,654l4369,654,4369,790,4782,790,4782,654xe" filled="true" fillcolor="#b4c9d7" stroked="false">
                <v:path arrowok="t"/>
                <v:fill type="solid"/>
              </v:shape>
            </v:group>
            <v:group style="position:absolute;left:5411;top:2401;width:413;height:698" coordorigin="5411,2401" coordsize="413,698">
              <v:shape style="position:absolute;left:5411;top:2401;width:413;height:698" coordorigin="5411,2401" coordsize="413,698" path="m5824,2401l5411,2401,5411,3099,5824,3099,5824,2401xe" filled="true" fillcolor="#ff0000" stroked="false">
                <v:path arrowok="t"/>
                <v:fill type="solid"/>
              </v:shape>
            </v:group>
            <v:group style="position:absolute;left:5411;top:1790;width:413;height:612" coordorigin="5411,1790" coordsize="413,612">
              <v:shape style="position:absolute;left:5411;top:1790;width:413;height:612" coordorigin="5411,1790" coordsize="413,612" path="m5824,1790l5411,1790,5411,2401,5824,2401,5824,1790xe" filled="true" fillcolor="#044e7d" stroked="false">
                <v:path arrowok="t"/>
                <v:fill type="solid"/>
              </v:shape>
            </v:group>
            <v:group style="position:absolute;left:5411;top:1179;width:413;height:612" coordorigin="5411,1179" coordsize="413,612">
              <v:shape style="position:absolute;left:5411;top:1179;width:413;height:612" coordorigin="5411,1179" coordsize="413,612" path="m5824,1179l5411,1179,5411,1790,5824,1790,5824,1179xe" filled="true" fillcolor="#ff8080" stroked="false">
                <v:path arrowok="t"/>
                <v:fill type="solid"/>
              </v:shape>
            </v:group>
            <v:group style="position:absolute;left:5411;top:876;width:413;height:303" coordorigin="5411,876" coordsize="413,303">
              <v:shape style="position:absolute;left:5411;top:876;width:413;height:303" coordorigin="5411,876" coordsize="413,303" path="m5824,876l5411,876,5411,1179,5824,1179,5824,876xe" filled="true" fillcolor="#81a6bd" stroked="false">
                <v:path arrowok="t"/>
                <v:fill type="solid"/>
              </v:shape>
            </v:group>
            <v:group style="position:absolute;left:5411;top:574;width:413;height:303" coordorigin="5411,574" coordsize="413,303">
              <v:shape style="position:absolute;left:5411;top:574;width:413;height:303" coordorigin="5411,574" coordsize="413,303" path="m5824,574l5411,574,5411,876,5824,876,5824,574xe" filled="true" fillcolor="#ffb1b1" stroked="false">
                <v:path arrowok="t"/>
                <v:fill type="solid"/>
              </v:shape>
            </v:group>
            <v:group style="position:absolute;left:5411;top:413;width:413;height:161" coordorigin="5411,413" coordsize="413,161">
              <v:shape style="position:absolute;left:5411;top:413;width:413;height:161" coordorigin="5411,413" coordsize="413,161" path="m5824,413l5411,413,5411,574,5824,574,5824,413xe" filled="true" fillcolor="#b4c9d7" stroked="false">
                <v:path arrowok="t"/>
                <v:fill type="solid"/>
              </v:shape>
            </v:group>
            <v:group style="position:absolute;left:5411;top:271;width:413;height:143" coordorigin="5411,271" coordsize="413,143">
              <v:shape style="position:absolute;left:5411;top:271;width:413;height:143" coordorigin="5411,271" coordsize="413,143" path="m5824,271l5411,271,5411,413,5824,413,5824,271xe" filled="true" fillcolor="#990000" stroked="false">
                <v:path arrowok="t"/>
                <v:fill type="solid"/>
              </v:shape>
            </v:group>
            <v:group style="position:absolute;left:1973;top:138;width:2;height:2958" coordorigin="1973,138" coordsize="2,2958">
              <v:shape style="position:absolute;left:1973;top:138;width:2;height:2958" coordorigin="1973,138" coordsize="0,2958" path="m1973,3096l1973,138e" filled="false" stroked="true" strokeweight=".35007pt" strokecolor="#000000">
                <v:path arrowok="t"/>
              </v:shape>
            </v:group>
            <v:group style="position:absolute;left:1924;top:3096;width:49;height:2" coordorigin="1924,3096" coordsize="49,2">
              <v:shape style="position:absolute;left:1924;top:3096;width:49;height:2" coordorigin="1924,3096" coordsize="49,0" path="m1924,3096l1973,3096e" filled="false" stroked="true" strokeweight=".309054pt" strokecolor="#000000">
                <v:path arrowok="t"/>
              </v:shape>
            </v:group>
            <v:group style="position:absolute;left:1924;top:2676;width:49;height:2" coordorigin="1924,2676" coordsize="49,2">
              <v:shape style="position:absolute;left:1924;top:2676;width:49;height:2" coordorigin="1924,2676" coordsize="49,0" path="m1924,2676l1973,2676e" filled="false" stroked="true" strokeweight=".309054pt" strokecolor="#000000">
                <v:path arrowok="t"/>
              </v:shape>
            </v:group>
            <v:group style="position:absolute;left:1924;top:2250;width:49;height:2" coordorigin="1924,2250" coordsize="49,2">
              <v:shape style="position:absolute;left:1924;top:2250;width:49;height:2" coordorigin="1924,2250" coordsize="49,0" path="m1924,2250l1973,2250e" filled="false" stroked="true" strokeweight=".309054pt" strokecolor="#000000">
                <v:path arrowok="t"/>
              </v:shape>
            </v:group>
            <v:group style="position:absolute;left:1924;top:1830;width:49;height:2" coordorigin="1924,1830" coordsize="49,2">
              <v:shape style="position:absolute;left:1924;top:1830;width:49;height:2" coordorigin="1924,1830" coordsize="49,0" path="m1924,1830l1973,1830e" filled="false" stroked="true" strokeweight=".309054pt" strokecolor="#000000">
                <v:path arrowok="t"/>
              </v:shape>
            </v:group>
            <v:group style="position:absolute;left:1924;top:1404;width:49;height:2" coordorigin="1924,1404" coordsize="49,2">
              <v:shape style="position:absolute;left:1924;top:1404;width:49;height:2" coordorigin="1924,1404" coordsize="49,0" path="m1924,1404l1973,1404e" filled="false" stroked="true" strokeweight=".309054pt" strokecolor="#000000">
                <v:path arrowok="t"/>
              </v:shape>
            </v:group>
            <v:group style="position:absolute;left:1924;top:984;width:49;height:2" coordorigin="1924,984" coordsize="49,2">
              <v:shape style="position:absolute;left:1924;top:984;width:49;height:2" coordorigin="1924,984" coordsize="49,0" path="m1924,984l1973,984e" filled="false" stroked="true" strokeweight=".309054pt" strokecolor="#000000">
                <v:path arrowok="t"/>
              </v:shape>
            </v:group>
            <v:group style="position:absolute;left:1924;top:558;width:49;height:2" coordorigin="1924,558" coordsize="49,2">
              <v:shape style="position:absolute;left:1924;top:558;width:49;height:2" coordorigin="1924,558" coordsize="49,0" path="m1924,558l1973,558e" filled="false" stroked="true" strokeweight=".309054pt" strokecolor="#000000">
                <v:path arrowok="t"/>
              </v:shape>
            </v:group>
            <v:group style="position:absolute;left:1924;top:138;width:49;height:2" coordorigin="1924,138" coordsize="49,2">
              <v:shape style="position:absolute;left:1924;top:138;width:49;height:2" coordorigin="1924,138" coordsize="49,0" path="m1924,138l1973,138e" filled="false" stroked="true" strokeweight=".309054pt" strokecolor="#000000">
                <v:path arrowok="t"/>
              </v:shape>
            </v:group>
            <v:group style="position:absolute;left:1973;top:3096;width:4015;height:2" coordorigin="1973,3096" coordsize="4015,2">
              <v:shape style="position:absolute;left:1973;top:3096;width:4015;height:2" coordorigin="1973,3096" coordsize="4015,0" path="m1973,3096l5988,3096e" filled="false" stroked="true" strokeweight=".309054pt" strokecolor="#000000">
                <v:path arrowok="t"/>
              </v:shape>
            </v:group>
            <v:group style="position:absolute;left:1973;top:3096;width:2;height:44" coordorigin="1973,3096" coordsize="2,44">
              <v:shape style="position:absolute;left:1973;top:3096;width:2;height:44" coordorigin="1973,3096" coordsize="0,44" path="m1973,3096l1973,3139e" filled="false" stroked="true" strokeweight=".35007pt" strokecolor="#000000">
                <v:path arrowok="t"/>
              </v:shape>
            </v:group>
            <v:group style="position:absolute;left:3016;top:3096;width:2;height:44" coordorigin="3016,3096" coordsize="2,44">
              <v:shape style="position:absolute;left:3016;top:3096;width:2;height:44" coordorigin="3016,3096" coordsize="0,44" path="m3016,3096l3016,3139e" filled="false" stroked="true" strokeweight=".35007pt" strokecolor="#000000">
                <v:path arrowok="t"/>
              </v:shape>
            </v:group>
            <v:group style="position:absolute;left:4051;top:3096;width:2;height:44" coordorigin="4051,3096" coordsize="2,44">
              <v:shape style="position:absolute;left:4051;top:3096;width:2;height:44" coordorigin="4051,3096" coordsize="0,44" path="m4051,3096l4051,3139e" filled="false" stroked="true" strokeweight=".35007pt" strokecolor="#000000">
                <v:path arrowok="t"/>
              </v:shape>
            </v:group>
            <v:group style="position:absolute;left:5093;top:3096;width:2;height:44" coordorigin="5093,3096" coordsize="2,44">
              <v:shape style="position:absolute;left:5093;top:3096;width:2;height:44" coordorigin="5093,3096" coordsize="0,44" path="m5093,3096l5093,3139e" filled="false" stroked="true" strokeweight=".35007pt" strokecolor="#000000">
                <v:path arrowok="t"/>
              </v:shape>
            </v:group>
            <w10:wrap type="none"/>
          </v:group>
        </w:pict>
      </w:r>
      <w:r>
        <w:rPr/>
        <w:pict>
          <v:group style="position:absolute;margin-left:329.386505pt;margin-top:6.751024pt;width:209.35pt;height:150.9pt;mso-position-horizontal-relative:page;mso-position-vertical-relative:paragraph;z-index:9328" coordorigin="6588,135" coordsize="4187,3018">
            <v:group style="position:absolute;left:6957;top:2502;width:431;height:608" coordorigin="6957,2502" coordsize="431,608">
              <v:shape style="position:absolute;left:6957;top:2502;width:431;height:608" coordorigin="6957,2502" coordsize="431,608" path="m7387,2502l6957,2502,6957,3109,7387,3109,7387,2502xe" filled="true" fillcolor="#ff0000" stroked="false">
                <v:path arrowok="t"/>
                <v:fill type="solid"/>
              </v:shape>
            </v:group>
            <v:group style="position:absolute;left:6957;top:2037;width:431;height:465" coordorigin="6957,2037" coordsize="431,465">
              <v:shape style="position:absolute;left:6957;top:2037;width:431;height:465" coordorigin="6957,2037" coordsize="431,465" path="m7387,2037l6957,2037,6957,2502,7387,2502,7387,2037xe" filled="true" fillcolor="#044e7d" stroked="false">
                <v:path arrowok="t"/>
                <v:fill type="solid"/>
              </v:shape>
            </v:group>
            <v:group style="position:absolute;left:6957;top:1220;width:431;height:818" coordorigin="6957,1220" coordsize="431,818">
              <v:shape style="position:absolute;left:6957;top:1220;width:431;height:818" coordorigin="6957,1220" coordsize="431,818" path="m7387,1220l6957,1220,6957,2037,7387,2037,7387,1220xe" filled="true" fillcolor="#ff8080" stroked="false">
                <v:path arrowok="t"/>
                <v:fill type="solid"/>
              </v:shape>
            </v:group>
            <v:group style="position:absolute;left:6957;top:786;width:431;height:434" coordorigin="6957,786" coordsize="431,434">
              <v:shape style="position:absolute;left:6957;top:786;width:431;height:434" coordorigin="6957,786" coordsize="431,434" path="m7387,786l6957,786,6957,1220,7387,1220,7387,786xe" filled="true" fillcolor="#81a6bd" stroked="false">
                <v:path arrowok="t"/>
                <v:fill type="solid"/>
              </v:shape>
            </v:group>
            <v:group style="position:absolute;left:6957;top:520;width:431;height:267" coordorigin="6957,520" coordsize="431,267">
              <v:shape style="position:absolute;left:6957;top:520;width:431;height:267" coordorigin="6957,520" coordsize="431,267" path="m7387,520l6957,520,6957,786,7387,786,7387,520xe" filled="true" fillcolor="#ffb1b1" stroked="false">
                <v:path arrowok="t"/>
                <v:fill type="solid"/>
              </v:shape>
            </v:group>
            <v:group style="position:absolute;left:6957;top:321;width:431;height:199" coordorigin="6957,321" coordsize="431,199">
              <v:shape style="position:absolute;left:6957;top:321;width:431;height:199" coordorigin="6957,321" coordsize="431,199" path="m7387,321l6957,321,6957,520,7387,520,7387,321xe" filled="true" fillcolor="#b4c9d7" stroked="false">
                <v:path arrowok="t"/>
                <v:fill type="solid"/>
              </v:shape>
            </v:group>
            <v:group style="position:absolute;left:6957;top:135;width:431;height:186" coordorigin="6957,135" coordsize="431,186">
              <v:shape style="position:absolute;left:6957;top:135;width:431;height:186" coordorigin="6957,135" coordsize="431,186" path="m7387,135l6957,135,6957,321,7387,321,7387,135xe" filled="true" fillcolor="#990000" stroked="false">
                <v:path arrowok="t"/>
                <v:fill type="solid"/>
              </v:shape>
            </v:group>
            <v:group style="position:absolute;left:8036;top:2440;width:431;height:670" coordorigin="8036,2440" coordsize="431,670">
              <v:shape style="position:absolute;left:8036;top:2440;width:431;height:670" coordorigin="8036,2440" coordsize="431,670" path="m8466,2440l8036,2440,8036,3109,8466,3109,8466,2440xe" filled="true" fillcolor="#ff0000" stroked="false">
                <v:path arrowok="t"/>
                <v:fill type="solid"/>
              </v:shape>
            </v:group>
            <v:group style="position:absolute;left:8036;top:1641;width:431;height:800" coordorigin="8036,1641" coordsize="431,800">
              <v:shape style="position:absolute;left:8036;top:1641;width:431;height:800" coordorigin="8036,1641" coordsize="431,800" path="m8466,1641l8036,1641,8036,2440,8466,2440,8466,1641xe" filled="true" fillcolor="#044e7d" stroked="false">
                <v:path arrowok="t"/>
                <v:fill type="solid"/>
              </v:shape>
            </v:group>
            <v:group style="position:absolute;left:8036;top:1096;width:431;height:546" coordorigin="8036,1096" coordsize="431,546">
              <v:shape style="position:absolute;left:8036;top:1096;width:431;height:546" coordorigin="8036,1096" coordsize="431,546" path="m8466,1096l8036,1096,8036,1641,8466,1641,8466,1096xe" filled="true" fillcolor="#ff8080" stroked="false">
                <v:path arrowok="t"/>
                <v:fill type="solid"/>
              </v:shape>
            </v:group>
            <v:group style="position:absolute;left:8036;top:786;width:431;height:310" coordorigin="8036,786" coordsize="431,310">
              <v:shape style="position:absolute;left:8036;top:786;width:431;height:310" coordorigin="8036,786" coordsize="431,310" path="m8466,786l8036,786,8036,1096,8466,1096,8466,786xe" filled="true" fillcolor="#81a6bd" stroked="false">
                <v:path arrowok="t"/>
                <v:fill type="solid"/>
              </v:shape>
            </v:group>
            <v:group style="position:absolute;left:8036;top:383;width:431;height:403" coordorigin="8036,383" coordsize="431,403">
              <v:shape style="position:absolute;left:8036;top:383;width:431;height:403" coordorigin="8036,383" coordsize="431,403" path="m8466,383l8036,383,8036,786,8466,786,8466,383xe" filled="true" fillcolor="#ffb1b1" stroked="false">
                <v:path arrowok="t"/>
                <v:fill type="solid"/>
              </v:shape>
            </v:group>
            <v:group style="position:absolute;left:8036;top:272;width:431;height:112" coordorigin="8036,272" coordsize="431,112">
              <v:shape style="position:absolute;left:8036;top:272;width:431;height:112" coordorigin="8036,272" coordsize="431,112" path="m8466,272l8036,272,8036,383,8466,383,8466,272xe" filled="true" fillcolor="#b4c9d7" stroked="false">
                <v:path arrowok="t"/>
                <v:fill type="solid"/>
              </v:shape>
            </v:group>
            <v:group style="position:absolute;left:8036;top:135;width:431;height:137" coordorigin="8036,135" coordsize="431,137">
              <v:shape style="position:absolute;left:8036;top:135;width:431;height:137" coordorigin="8036,135" coordsize="431,137" path="m8466,135l8036,135,8036,272,8466,272,8466,135xe" filled="true" fillcolor="#990000" stroked="false">
                <v:path arrowok="t"/>
                <v:fill type="solid"/>
              </v:shape>
            </v:group>
            <v:group style="position:absolute;left:9108;top:2378;width:431;height:731" coordorigin="9108,2378" coordsize="431,731">
              <v:shape style="position:absolute;left:9108;top:2378;width:431;height:731" coordorigin="9108,2378" coordsize="431,731" path="m9539,2378l9108,2378,9108,3109,9539,3109,9539,2378xe" filled="true" fillcolor="#ff0000" stroked="false">
                <v:path arrowok="t"/>
                <v:fill type="solid"/>
              </v:shape>
            </v:group>
            <v:group style="position:absolute;left:9108;top:1622;width:431;height:756" coordorigin="9108,1622" coordsize="431,756">
              <v:shape style="position:absolute;left:9108;top:1622;width:431;height:756" coordorigin="9108,1622" coordsize="431,756" path="m9539,1622l9108,1622,9108,2378,9539,2378,9539,1622xe" filled="true" fillcolor="#044e7d" stroked="false">
                <v:path arrowok="t"/>
                <v:fill type="solid"/>
              </v:shape>
            </v:group>
            <v:group style="position:absolute;left:9108;top:1120;width:431;height:502" coordorigin="9108,1120" coordsize="431,502">
              <v:shape style="position:absolute;left:9108;top:1120;width:431;height:502" coordorigin="9108,1120" coordsize="431,502" path="m9539,1120l9108,1120,9108,1622,9539,1622,9539,1120xe" filled="true" fillcolor="#ff8080" stroked="false">
                <v:path arrowok="t"/>
                <v:fill type="solid"/>
              </v:shape>
            </v:group>
            <v:group style="position:absolute;left:9108;top:798;width:431;height:323" coordorigin="9108,798" coordsize="431,323">
              <v:shape style="position:absolute;left:9108;top:798;width:431;height:323" coordorigin="9108,798" coordsize="431,323" path="m9539,798l9108,798,9108,1120,9539,1120,9539,798xe" filled="true" fillcolor="#81a6bd" stroked="false">
                <v:path arrowok="t"/>
                <v:fill type="solid"/>
              </v:shape>
            </v:group>
            <v:group style="position:absolute;left:9108;top:439;width:431;height:360" coordorigin="9108,439" coordsize="431,360">
              <v:shape style="position:absolute;left:9108;top:439;width:431;height:360" coordorigin="9108,439" coordsize="431,360" path="m9539,439l9108,439,9108,798,9539,798,9539,439xe" filled="true" fillcolor="#ffb1b1" stroked="false">
                <v:path arrowok="t"/>
                <v:fill type="solid"/>
              </v:shape>
            </v:group>
            <v:group style="position:absolute;left:9108;top:284;width:431;height:155" coordorigin="9108,284" coordsize="431,155">
              <v:shape style="position:absolute;left:9108;top:284;width:431;height:155" coordorigin="9108,284" coordsize="431,155" path="m9539,284l9108,284,9108,439,9539,439,9539,284xe" filled="true" fillcolor="#b4c9d7" stroked="false">
                <v:path arrowok="t"/>
                <v:fill type="solid"/>
              </v:shape>
            </v:group>
            <v:group style="position:absolute;left:9108;top:135;width:431;height:149" coordorigin="9108,135" coordsize="431,149">
              <v:shape style="position:absolute;left:9108;top:135;width:431;height:149" coordorigin="9108,135" coordsize="431,149" path="m9539,135l9108,135,9108,284,9539,284,9539,135xe" filled="true" fillcolor="#990000" stroked="false">
                <v:path arrowok="t"/>
                <v:fill type="solid"/>
              </v:shape>
            </v:group>
            <v:group style="position:absolute;left:10188;top:2378;width:431;height:731" coordorigin="10188,2378" coordsize="431,731">
              <v:shape style="position:absolute;left:10188;top:2378;width:431;height:731" coordorigin="10188,2378" coordsize="431,731" path="m10618,2378l10188,2378,10188,3109,10618,3109,10618,2378xe" filled="true" fillcolor="#ff0000" stroked="false">
                <v:path arrowok="t"/>
                <v:fill type="solid"/>
              </v:shape>
            </v:group>
            <v:group style="position:absolute;left:10188;top:1734;width:431;height:645" coordorigin="10188,1734" coordsize="431,645">
              <v:shape style="position:absolute;left:10188;top:1734;width:431;height:645" coordorigin="10188,1734" coordsize="431,645" path="m10618,1734l10188,1734,10188,2378,10618,2378,10618,1734xe" filled="true" fillcolor="#044e7d" stroked="false">
                <v:path arrowok="t"/>
                <v:fill type="solid"/>
              </v:shape>
            </v:group>
            <v:group style="position:absolute;left:10188;top:1089;width:431;height:645" coordorigin="10188,1089" coordsize="431,645">
              <v:shape style="position:absolute;left:10188;top:1089;width:431;height:645" coordorigin="10188,1089" coordsize="431,645" path="m10618,1089l10188,1089,10188,1734,10618,1734,10618,1089xe" filled="true" fillcolor="#ff8080" stroked="false">
                <v:path arrowok="t"/>
                <v:fill type="solid"/>
              </v:shape>
            </v:group>
            <v:group style="position:absolute;left:10188;top:767;width:431;height:323" coordorigin="10188,767" coordsize="431,323">
              <v:shape style="position:absolute;left:10188;top:767;width:431;height:323" coordorigin="10188,767" coordsize="431,323" path="m10618,767l10188,767,10188,1089,10618,1089,10618,767xe" filled="true" fillcolor="#81a6bd" stroked="false">
                <v:path arrowok="t"/>
                <v:fill type="solid"/>
              </v:shape>
            </v:group>
            <v:group style="position:absolute;left:10188;top:451;width:431;height:316" coordorigin="10188,451" coordsize="431,316">
              <v:shape style="position:absolute;left:10188;top:451;width:431;height:316" coordorigin="10188,451" coordsize="431,316" path="m10618,451l10188,451,10188,767,10618,767,10618,451xe" filled="true" fillcolor="#ffb1b1" stroked="false">
                <v:path arrowok="t"/>
                <v:fill type="solid"/>
              </v:shape>
            </v:group>
            <v:group style="position:absolute;left:10188;top:284;width:431;height:168" coordorigin="10188,284" coordsize="431,168">
              <v:shape style="position:absolute;left:10188;top:284;width:431;height:168" coordorigin="10188,284" coordsize="431,168" path="m10618,284l10188,284,10188,451,10618,451,10618,284xe" filled="true" fillcolor="#b4c9d7" stroked="false">
                <v:path arrowok="t"/>
                <v:fill type="solid"/>
              </v:shape>
            </v:group>
            <v:group style="position:absolute;left:10188;top:135;width:431;height:149" coordorigin="10188,135" coordsize="431,149">
              <v:shape style="position:absolute;left:10188;top:135;width:431;height:149" coordorigin="10188,135" coordsize="431,149" path="m10618,135l10188,135,10188,284,10618,284,10618,135xe" filled="true" fillcolor="#990000" stroked="false">
                <v:path arrowok="t"/>
                <v:fill type="solid"/>
              </v:shape>
            </v:group>
            <v:group style="position:absolute;left:6639;top:139;width:2;height:2968" coordorigin="6639,139" coordsize="2,2968">
              <v:shape style="position:absolute;left:6639;top:139;width:2;height:2968" coordorigin="6639,139" coordsize="0,2968" path="m6639,3106l6639,139e" filled="false" stroked="true" strokeweight=".34188pt" strokecolor="#000000">
                <v:path arrowok="t"/>
              </v:shape>
            </v:group>
            <v:group style="position:absolute;left:6591;top:3106;width:48;height:2" coordorigin="6591,3106" coordsize="48,2">
              <v:shape style="position:absolute;left:6591;top:3106;width:48;height:2" coordorigin="6591,3106" coordsize="48,0" path="m6591,3106l6639,3106e" filled="false" stroked="true" strokeweight=".310059pt" strokecolor="#000000">
                <v:path arrowok="t"/>
              </v:shape>
            </v:group>
            <v:group style="position:absolute;left:6591;top:2809;width:48;height:2" coordorigin="6591,2809" coordsize="48,2">
              <v:shape style="position:absolute;left:6591;top:2809;width:48;height:2" coordorigin="6591,2809" coordsize="48,0" path="m6591,2809l6639,2809e" filled="false" stroked="true" strokeweight=".310059pt" strokecolor="#000000">
                <v:path arrowok="t"/>
              </v:shape>
            </v:group>
            <v:group style="position:absolute;left:6591;top:2511;width:48;height:2" coordorigin="6591,2511" coordsize="48,2">
              <v:shape style="position:absolute;left:6591;top:2511;width:48;height:2" coordorigin="6591,2511" coordsize="48,0" path="m6591,2511l6639,2511e" filled="false" stroked="true" strokeweight=".310059pt" strokecolor="#000000">
                <v:path arrowok="t"/>
              </v:shape>
            </v:group>
            <v:group style="position:absolute;left:6591;top:2214;width:48;height:2" coordorigin="6591,2214" coordsize="48,2">
              <v:shape style="position:absolute;left:6591;top:2214;width:48;height:2" coordorigin="6591,2214" coordsize="48,0" path="m6591,2214l6639,2214e" filled="false" stroked="true" strokeweight=".310059pt" strokecolor="#000000">
                <v:path arrowok="t"/>
              </v:shape>
            </v:group>
            <v:group style="position:absolute;left:6591;top:1916;width:48;height:2" coordorigin="6591,1916" coordsize="48,2">
              <v:shape style="position:absolute;left:6591;top:1916;width:48;height:2" coordorigin="6591,1916" coordsize="48,0" path="m6591,1916l6639,1916e" filled="false" stroked="true" strokeweight=".310059pt" strokecolor="#000000">
                <v:path arrowok="t"/>
              </v:shape>
            </v:group>
            <v:group style="position:absolute;left:6591;top:1619;width:48;height:2" coordorigin="6591,1619" coordsize="48,2">
              <v:shape style="position:absolute;left:6591;top:1619;width:48;height:2" coordorigin="6591,1619" coordsize="48,0" path="m6591,1619l6639,1619e" filled="false" stroked="true" strokeweight=".310059pt" strokecolor="#000000">
                <v:path arrowok="t"/>
              </v:shape>
            </v:group>
            <v:group style="position:absolute;left:6591;top:1322;width:48;height:2" coordorigin="6591,1322" coordsize="48,2">
              <v:shape style="position:absolute;left:6591;top:1322;width:48;height:2" coordorigin="6591,1322" coordsize="48,0" path="m6591,1322l6639,1322e" filled="false" stroked="true" strokeweight=".310059pt" strokecolor="#000000">
                <v:path arrowok="t"/>
              </v:shape>
            </v:group>
            <v:group style="position:absolute;left:6591;top:1031;width:48;height:2" coordorigin="6591,1031" coordsize="48,2">
              <v:shape style="position:absolute;left:6591;top:1031;width:48;height:2" coordorigin="6591,1031" coordsize="48,0" path="m6591,1031l6639,1031e" filled="false" stroked="true" strokeweight=".310059pt" strokecolor="#000000">
                <v:path arrowok="t"/>
              </v:shape>
            </v:group>
            <v:group style="position:absolute;left:6591;top:733;width:48;height:2" coordorigin="6591,733" coordsize="48,2">
              <v:shape style="position:absolute;left:6591;top:733;width:48;height:2" coordorigin="6591,733" coordsize="48,0" path="m6591,733l6639,733e" filled="false" stroked="true" strokeweight=".310059pt" strokecolor="#000000">
                <v:path arrowok="t"/>
              </v:shape>
            </v:group>
            <v:group style="position:absolute;left:6591;top:436;width:48;height:2" coordorigin="6591,436" coordsize="48,2">
              <v:shape style="position:absolute;left:6591;top:436;width:48;height:2" coordorigin="6591,436" coordsize="48,0" path="m6591,436l6639,436e" filled="false" stroked="true" strokeweight=".310059pt" strokecolor="#000000">
                <v:path arrowok="t"/>
              </v:shape>
            </v:group>
            <v:group style="position:absolute;left:6591;top:139;width:48;height:2" coordorigin="6591,139" coordsize="48,2">
              <v:shape style="position:absolute;left:6591;top:139;width:48;height:2" coordorigin="6591,139" coordsize="48,0" path="m6591,139l6639,139e" filled="false" stroked="true" strokeweight=".310059pt" strokecolor="#000000">
                <v:path arrowok="t"/>
              </v:shape>
            </v:group>
            <v:group style="position:absolute;left:6639;top:3106;width:4133;height:2" coordorigin="6639,3106" coordsize="4133,2">
              <v:shape style="position:absolute;left:6639;top:3106;width:4133;height:2" coordorigin="6639,3106" coordsize="4133,0" path="m6639,3106l10771,3106e" filled="false" stroked="true" strokeweight=".310059pt" strokecolor="#000000">
                <v:path arrowok="t"/>
              </v:shape>
            </v:group>
            <v:group style="position:absolute;left:6639;top:3106;width:2;height:44" coordorigin="6639,3106" coordsize="2,44">
              <v:shape style="position:absolute;left:6639;top:3106;width:2;height:44" coordorigin="6639,3106" coordsize="0,44" path="m6639,3106l6639,3149e" filled="false" stroked="true" strokeweight=".34188pt" strokecolor="#000000">
                <v:path arrowok="t"/>
              </v:shape>
            </v:group>
            <v:group style="position:absolute;left:7711;top:3106;width:2;height:44" coordorigin="7711,3106" coordsize="2,44">
              <v:shape style="position:absolute;left:7711;top:3106;width:2;height:44" coordorigin="7711,3106" coordsize="0,44" path="m7711,3106l7711,3149e" filled="false" stroked="true" strokeweight=".34188pt" strokecolor="#000000">
                <v:path arrowok="t"/>
              </v:shape>
            </v:group>
            <v:group style="position:absolute;left:8784;top:3106;width:2;height:44" coordorigin="8784,3106" coordsize="2,44">
              <v:shape style="position:absolute;left:8784;top:3106;width:2;height:44" coordorigin="8784,3106" coordsize="0,44" path="m8784,3106l8784,3149e" filled="false" stroked="true" strokeweight=".34188pt" strokecolor="#000000">
                <v:path arrowok="t"/>
              </v:shape>
            </v:group>
            <v:group style="position:absolute;left:9863;top:3106;width:2;height:44" coordorigin="9863,3106" coordsize="2,44">
              <v:shape style="position:absolute;left:9863;top:3106;width:2;height:44" coordorigin="9863,3106" coordsize="0,44" path="m9863,3106l9863,3149e" filled="false" stroked="true" strokeweight=".34188pt" strokecolor="#000000">
                <v:path arrowok="t"/>
              </v:shape>
              <v:shape style="position:absolute;left:7017;top:1583;width:310;height:112" type="#_x0000_t202" filled="false" stroked="false">
                <v:textbox inset="0,0,0,0">
                  <w:txbxContent>
                    <w:p>
                      <w:pPr>
                        <w:spacing w:line="112" w:lineRule="exact" w:before="0"/>
                        <w:ind w:left="0" w:right="0" w:firstLine="0"/>
                        <w:jc w:val="left"/>
                        <w:rPr>
                          <w:rFonts w:ascii="Calibri" w:hAnsi="Calibri" w:cs="Calibri" w:eastAsia="Calibri" w:hint="default"/>
                          <w:sz w:val="11"/>
                          <w:szCs w:val="11"/>
                        </w:rPr>
                      </w:pPr>
                      <w:r>
                        <w:rPr>
                          <w:rFonts w:ascii="Calibri"/>
                          <w:b/>
                          <w:spacing w:val="-1"/>
                          <w:w w:val="110"/>
                          <w:sz w:val="11"/>
                        </w:rPr>
                        <w:t>27.4%</w:t>
                      </w:r>
                      <w:r>
                        <w:rPr>
                          <w:rFonts w:ascii="Calibri"/>
                          <w:spacing w:val="-1"/>
                          <w:sz w:val="11"/>
                        </w:rPr>
                      </w:r>
                    </w:p>
                  </w:txbxContent>
                </v:textbox>
                <w10:wrap type="none"/>
              </v:shape>
              <v:shape style="position:absolute;left:8094;top:1997;width:309;height:112" type="#_x0000_t202" filled="false" stroked="false">
                <v:textbox inset="0,0,0,0">
                  <w:txbxContent>
                    <w:p>
                      <w:pPr>
                        <w:spacing w:line="112" w:lineRule="exact" w:before="0"/>
                        <w:ind w:left="0" w:right="0" w:firstLine="0"/>
                        <w:jc w:val="left"/>
                        <w:rPr>
                          <w:rFonts w:ascii="Calibri" w:hAnsi="Calibri" w:cs="Calibri" w:eastAsia="Calibri" w:hint="default"/>
                          <w:sz w:val="11"/>
                          <w:szCs w:val="11"/>
                        </w:rPr>
                      </w:pPr>
                      <w:r>
                        <w:rPr>
                          <w:rFonts w:ascii="Calibri"/>
                          <w:b/>
                          <w:color w:val="FFFFFF"/>
                          <w:spacing w:val="-1"/>
                          <w:w w:val="110"/>
                          <w:sz w:val="11"/>
                        </w:rPr>
                        <w:t>27.0%</w:t>
                      </w:r>
                      <w:r>
                        <w:rPr>
                          <w:rFonts w:ascii="Calibri"/>
                          <w:spacing w:val="-1"/>
                          <w:sz w:val="11"/>
                        </w:rPr>
                      </w:r>
                    </w:p>
                  </w:txbxContent>
                </v:textbox>
                <w10:wrap type="none"/>
              </v:shape>
              <v:shape style="position:absolute;left:9171;top:1959;width:310;height:112" type="#_x0000_t202" filled="false" stroked="false">
                <v:textbox inset="0,0,0,0">
                  <w:txbxContent>
                    <w:p>
                      <w:pPr>
                        <w:spacing w:line="112" w:lineRule="exact" w:before="0"/>
                        <w:ind w:left="0" w:right="0" w:firstLine="0"/>
                        <w:jc w:val="left"/>
                        <w:rPr>
                          <w:rFonts w:ascii="Calibri" w:hAnsi="Calibri" w:cs="Calibri" w:eastAsia="Calibri" w:hint="default"/>
                          <w:sz w:val="11"/>
                          <w:szCs w:val="11"/>
                        </w:rPr>
                      </w:pPr>
                      <w:r>
                        <w:rPr>
                          <w:rFonts w:ascii="Calibri"/>
                          <w:b/>
                          <w:color w:val="FFFFFF"/>
                          <w:spacing w:val="-1"/>
                          <w:w w:val="110"/>
                          <w:sz w:val="11"/>
                        </w:rPr>
                        <w:t>25.4%</w:t>
                      </w:r>
                      <w:r>
                        <w:rPr>
                          <w:rFonts w:ascii="Calibri"/>
                          <w:spacing w:val="-1"/>
                          <w:sz w:val="11"/>
                        </w:rPr>
                      </w:r>
                    </w:p>
                  </w:txbxContent>
                </v:textbox>
                <w10:wrap type="none"/>
              </v:shape>
              <v:shape style="position:absolute;left:10247;top:2012;width:309;height:112" type="#_x0000_t202" filled="false" stroked="false">
                <v:textbox inset="0,0,0,0">
                  <w:txbxContent>
                    <w:p>
                      <w:pPr>
                        <w:spacing w:line="112" w:lineRule="exact" w:before="0"/>
                        <w:ind w:left="0" w:right="0" w:firstLine="0"/>
                        <w:jc w:val="left"/>
                        <w:rPr>
                          <w:rFonts w:ascii="Calibri" w:hAnsi="Calibri" w:cs="Calibri" w:eastAsia="Calibri" w:hint="default"/>
                          <w:sz w:val="11"/>
                          <w:szCs w:val="11"/>
                        </w:rPr>
                      </w:pPr>
                      <w:r>
                        <w:rPr>
                          <w:rFonts w:ascii="Calibri"/>
                          <w:b/>
                          <w:color w:val="FFFFFF"/>
                          <w:spacing w:val="-1"/>
                          <w:w w:val="110"/>
                          <w:sz w:val="11"/>
                        </w:rPr>
                        <w:t>21.6%</w:t>
                      </w:r>
                      <w:r>
                        <w:rPr>
                          <w:rFonts w:ascii="Calibri"/>
                          <w:spacing w:val="-1"/>
                          <w:sz w:val="11"/>
                        </w:rPr>
                      </w:r>
                    </w:p>
                  </w:txbxContent>
                </v:textbox>
                <w10:wrap type="none"/>
              </v:shape>
              <v:shape style="position:absolute;left:7017;top:2226;width:310;height:112" type="#_x0000_t202" filled="false" stroked="false">
                <v:textbox inset="0,0,0,0">
                  <w:txbxContent>
                    <w:p>
                      <w:pPr>
                        <w:spacing w:line="112" w:lineRule="exact" w:before="0"/>
                        <w:ind w:left="0" w:right="0" w:firstLine="0"/>
                        <w:jc w:val="left"/>
                        <w:rPr>
                          <w:rFonts w:ascii="Calibri" w:hAnsi="Calibri" w:cs="Calibri" w:eastAsia="Calibri" w:hint="default"/>
                          <w:sz w:val="11"/>
                          <w:szCs w:val="11"/>
                        </w:rPr>
                      </w:pPr>
                      <w:r>
                        <w:rPr>
                          <w:rFonts w:ascii="Calibri"/>
                          <w:b/>
                          <w:color w:val="FFFFFF"/>
                          <w:spacing w:val="-1"/>
                          <w:w w:val="110"/>
                          <w:sz w:val="11"/>
                        </w:rPr>
                        <w:t>15.8%</w:t>
                      </w:r>
                      <w:r>
                        <w:rPr>
                          <w:rFonts w:ascii="Calibri"/>
                          <w:spacing w:val="-1"/>
                          <w:sz w:val="11"/>
                        </w:rPr>
                      </w:r>
                    </w:p>
                  </w:txbxContent>
                </v:textbox>
                <w10:wrap type="none"/>
              </v:shape>
              <v:shape style="position:absolute;left:7017;top:2763;width:310;height:112" type="#_x0000_t202" filled="false" stroked="false">
                <v:textbox inset="0,0,0,0">
                  <w:txbxContent>
                    <w:p>
                      <w:pPr>
                        <w:spacing w:line="112" w:lineRule="exact" w:before="0"/>
                        <w:ind w:left="0" w:right="0" w:firstLine="0"/>
                        <w:jc w:val="left"/>
                        <w:rPr>
                          <w:rFonts w:ascii="Calibri" w:hAnsi="Calibri" w:cs="Calibri" w:eastAsia="Calibri" w:hint="default"/>
                          <w:sz w:val="11"/>
                          <w:szCs w:val="11"/>
                        </w:rPr>
                      </w:pPr>
                      <w:r>
                        <w:rPr>
                          <w:rFonts w:ascii="Calibri"/>
                          <w:b/>
                          <w:color w:val="FFFFFF"/>
                          <w:spacing w:val="-1"/>
                          <w:w w:val="110"/>
                          <w:sz w:val="11"/>
                        </w:rPr>
                        <w:t>20.3%</w:t>
                      </w:r>
                      <w:r>
                        <w:rPr>
                          <w:rFonts w:ascii="Calibri"/>
                          <w:spacing w:val="-1"/>
                          <w:sz w:val="11"/>
                        </w:rPr>
                      </w:r>
                    </w:p>
                  </w:txbxContent>
                </v:textbox>
                <w10:wrap type="none"/>
              </v:shape>
              <v:shape style="position:absolute;left:8094;top:2732;width:309;height:112" type="#_x0000_t202" filled="false" stroked="false">
                <v:textbox inset="0,0,0,0">
                  <w:txbxContent>
                    <w:p>
                      <w:pPr>
                        <w:spacing w:line="112" w:lineRule="exact" w:before="0"/>
                        <w:ind w:left="0" w:right="0" w:firstLine="0"/>
                        <w:jc w:val="left"/>
                        <w:rPr>
                          <w:rFonts w:ascii="Calibri" w:hAnsi="Calibri" w:cs="Calibri" w:eastAsia="Calibri" w:hint="default"/>
                          <w:sz w:val="11"/>
                          <w:szCs w:val="11"/>
                        </w:rPr>
                      </w:pPr>
                      <w:r>
                        <w:rPr>
                          <w:rFonts w:ascii="Calibri"/>
                          <w:b/>
                          <w:color w:val="FFFFFF"/>
                          <w:spacing w:val="-1"/>
                          <w:w w:val="110"/>
                          <w:sz w:val="11"/>
                        </w:rPr>
                        <w:t>22.4%</w:t>
                      </w:r>
                      <w:r>
                        <w:rPr>
                          <w:rFonts w:ascii="Calibri"/>
                          <w:spacing w:val="-1"/>
                          <w:sz w:val="11"/>
                        </w:rPr>
                      </w:r>
                    </w:p>
                  </w:txbxContent>
                </v:textbox>
                <w10:wrap type="none"/>
              </v:shape>
              <v:shape style="position:absolute;left:9171;top:2701;width:310;height:112" type="#_x0000_t202" filled="false" stroked="false">
                <v:textbox inset="0,0,0,0">
                  <w:txbxContent>
                    <w:p>
                      <w:pPr>
                        <w:spacing w:line="112" w:lineRule="exact" w:before="0"/>
                        <w:ind w:left="0" w:right="0" w:firstLine="0"/>
                        <w:jc w:val="left"/>
                        <w:rPr>
                          <w:rFonts w:ascii="Calibri" w:hAnsi="Calibri" w:cs="Calibri" w:eastAsia="Calibri" w:hint="default"/>
                          <w:sz w:val="11"/>
                          <w:szCs w:val="11"/>
                        </w:rPr>
                      </w:pPr>
                      <w:r>
                        <w:rPr>
                          <w:rFonts w:ascii="Calibri"/>
                          <w:b/>
                          <w:color w:val="FFFFFF"/>
                          <w:spacing w:val="-1"/>
                          <w:w w:val="110"/>
                          <w:sz w:val="11"/>
                        </w:rPr>
                        <w:t>24.5%</w:t>
                      </w:r>
                      <w:r>
                        <w:rPr>
                          <w:rFonts w:ascii="Calibri"/>
                          <w:spacing w:val="-1"/>
                          <w:sz w:val="11"/>
                        </w:rPr>
                      </w:r>
                    </w:p>
                  </w:txbxContent>
                </v:textbox>
                <w10:wrap type="none"/>
              </v:shape>
              <v:shape style="position:absolute;left:10247;top:2699;width:309;height:112" type="#_x0000_t202" filled="false" stroked="false">
                <v:textbox inset="0,0,0,0">
                  <w:txbxContent>
                    <w:p>
                      <w:pPr>
                        <w:spacing w:line="112" w:lineRule="exact" w:before="0"/>
                        <w:ind w:left="0" w:right="0" w:firstLine="0"/>
                        <w:jc w:val="left"/>
                        <w:rPr>
                          <w:rFonts w:ascii="Calibri" w:hAnsi="Calibri" w:cs="Calibri" w:eastAsia="Calibri" w:hint="default"/>
                          <w:sz w:val="11"/>
                          <w:szCs w:val="11"/>
                        </w:rPr>
                      </w:pPr>
                      <w:r>
                        <w:rPr>
                          <w:rFonts w:ascii="Calibri"/>
                          <w:b/>
                          <w:color w:val="FFFFFF"/>
                          <w:spacing w:val="-1"/>
                          <w:w w:val="110"/>
                          <w:sz w:val="11"/>
                        </w:rPr>
                        <w:t>24.6%</w:t>
                      </w:r>
                      <w:r>
                        <w:rPr>
                          <w:rFonts w:ascii="Calibri"/>
                          <w:spacing w:val="-1"/>
                          <w:sz w:val="11"/>
                        </w:rPr>
                      </w:r>
                    </w:p>
                  </w:txbxContent>
                </v:textbox>
                <w10:wrap type="none"/>
              </v:shape>
            </v:group>
            <w10:wrap type="none"/>
          </v:group>
        </w:pict>
      </w:r>
      <w:r>
        <w:rPr/>
        <w:pict>
          <v:shape style="position:absolute;margin-left:98.664696pt;margin-top:6.771161pt;width:432.25pt;height:69.4pt;mso-position-horizontal-relative:page;mso-position-vertical-relative:paragraph;z-index:959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11"/>
                    <w:gridCol w:w="413"/>
                    <w:gridCol w:w="629"/>
                    <w:gridCol w:w="413"/>
                    <w:gridCol w:w="629"/>
                    <w:gridCol w:w="413"/>
                    <w:gridCol w:w="629"/>
                    <w:gridCol w:w="413"/>
                    <w:gridCol w:w="815"/>
                    <w:gridCol w:w="318"/>
                    <w:gridCol w:w="430"/>
                    <w:gridCol w:w="649"/>
                    <w:gridCol w:w="430"/>
                    <w:gridCol w:w="642"/>
                    <w:gridCol w:w="430"/>
                    <w:gridCol w:w="649"/>
                    <w:gridCol w:w="430"/>
                  </w:tblGrid>
                  <w:tr>
                    <w:trPr>
                      <w:trHeight w:val="147" w:hRule="exact"/>
                    </w:trPr>
                    <w:tc>
                      <w:tcPr>
                        <w:tcW w:w="3438" w:type="dxa"/>
                        <w:gridSpan w:val="7"/>
                        <w:vMerge w:val="restart"/>
                        <w:tcBorders>
                          <w:top w:val="nil" w:sz="6" w:space="0" w:color="auto"/>
                          <w:left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815" w:type="dxa"/>
                        <w:tcBorders>
                          <w:top w:val="nil" w:sz="6" w:space="0" w:color="auto"/>
                          <w:left w:val="nil" w:sz="6" w:space="0" w:color="auto"/>
                          <w:bottom w:val="nil" w:sz="6" w:space="0" w:color="auto"/>
                          <w:right w:val="nil" w:sz="6" w:space="0" w:color="auto"/>
                        </w:tcBorders>
                      </w:tcPr>
                      <w:p>
                        <w:pPr/>
                      </w:p>
                    </w:tc>
                    <w:tc>
                      <w:tcPr>
                        <w:tcW w:w="318"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990000"/>
                      </w:tcPr>
                      <w:p>
                        <w:pPr>
                          <w:pStyle w:val="TableParagraph"/>
                          <w:spacing w:line="240" w:lineRule="auto" w:before="27"/>
                          <w:ind w:left="6" w:right="0"/>
                          <w:jc w:val="center"/>
                          <w:rPr>
                            <w:rFonts w:ascii="Calibri" w:hAnsi="Calibri" w:cs="Calibri" w:eastAsia="Calibri" w:hint="default"/>
                            <w:sz w:val="11"/>
                            <w:szCs w:val="11"/>
                          </w:rPr>
                        </w:pPr>
                        <w:r>
                          <w:rPr>
                            <w:rFonts w:ascii="Calibri"/>
                            <w:b/>
                            <w:color w:val="FFFFFF"/>
                            <w:w w:val="110"/>
                            <w:sz w:val="11"/>
                          </w:rPr>
                          <w:t>6.3%</w:t>
                        </w:r>
                        <w:r>
                          <w:rPr>
                            <w:rFonts w:ascii="Calibri"/>
                            <w:sz w:val="11"/>
                          </w:rPr>
                        </w: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990000"/>
                      </w:tcPr>
                      <w:p>
                        <w:pPr>
                          <w:pStyle w:val="TableParagraph"/>
                          <w:spacing w:line="240" w:lineRule="auto" w:before="1"/>
                          <w:ind w:left="1" w:right="0"/>
                          <w:jc w:val="center"/>
                          <w:rPr>
                            <w:rFonts w:ascii="Calibri" w:hAnsi="Calibri" w:cs="Calibri" w:eastAsia="Calibri" w:hint="default"/>
                            <w:sz w:val="11"/>
                            <w:szCs w:val="11"/>
                          </w:rPr>
                        </w:pPr>
                        <w:r>
                          <w:rPr>
                            <w:rFonts w:ascii="Calibri"/>
                            <w:b/>
                            <w:color w:val="FFFFFF"/>
                            <w:w w:val="110"/>
                            <w:sz w:val="11"/>
                          </w:rPr>
                          <w:t>4.5%</w:t>
                        </w:r>
                        <w:r>
                          <w:rPr>
                            <w:rFonts w:ascii="Calibri"/>
                            <w:sz w:val="11"/>
                          </w:rPr>
                        </w:r>
                      </w:p>
                    </w:tc>
                    <w:tc>
                      <w:tcPr>
                        <w:tcW w:w="642"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990000"/>
                      </w:tcPr>
                      <w:p>
                        <w:pPr>
                          <w:pStyle w:val="TableParagraph"/>
                          <w:spacing w:line="240" w:lineRule="auto" w:before="7"/>
                          <w:ind w:left="10" w:right="0"/>
                          <w:jc w:val="center"/>
                          <w:rPr>
                            <w:rFonts w:ascii="Calibri" w:hAnsi="Calibri" w:cs="Calibri" w:eastAsia="Calibri" w:hint="default"/>
                            <w:sz w:val="11"/>
                            <w:szCs w:val="11"/>
                          </w:rPr>
                        </w:pPr>
                        <w:r>
                          <w:rPr>
                            <w:rFonts w:ascii="Calibri"/>
                            <w:b/>
                            <w:color w:val="FFFFFF"/>
                            <w:w w:val="110"/>
                            <w:sz w:val="11"/>
                          </w:rPr>
                          <w:t>4.9%</w:t>
                        </w:r>
                        <w:r>
                          <w:rPr>
                            <w:rFonts w:ascii="Calibri"/>
                            <w:sz w:val="11"/>
                          </w:rPr>
                        </w: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990000"/>
                      </w:tcPr>
                      <w:p>
                        <w:pPr>
                          <w:pStyle w:val="TableParagraph"/>
                          <w:spacing w:line="240" w:lineRule="auto" w:before="7"/>
                          <w:ind w:left="4" w:right="0"/>
                          <w:jc w:val="center"/>
                          <w:rPr>
                            <w:rFonts w:ascii="Calibri" w:hAnsi="Calibri" w:cs="Calibri" w:eastAsia="Calibri" w:hint="default"/>
                            <w:sz w:val="11"/>
                            <w:szCs w:val="11"/>
                          </w:rPr>
                        </w:pPr>
                        <w:r>
                          <w:rPr>
                            <w:rFonts w:ascii="Calibri"/>
                            <w:b/>
                            <w:color w:val="FFFFFF"/>
                            <w:w w:val="110"/>
                            <w:sz w:val="11"/>
                          </w:rPr>
                          <w:t>5.0%</w:t>
                        </w:r>
                        <w:r>
                          <w:rPr>
                            <w:rFonts w:ascii="Calibri"/>
                            <w:sz w:val="11"/>
                          </w:rPr>
                        </w:r>
                      </w:p>
                    </w:tc>
                  </w:tr>
                  <w:tr>
                    <w:trPr>
                      <w:trHeight w:val="23" w:hRule="exact"/>
                    </w:trPr>
                    <w:tc>
                      <w:tcPr>
                        <w:tcW w:w="3438" w:type="dxa"/>
                        <w:gridSpan w:val="7"/>
                        <w:vMerge/>
                        <w:tcBorders>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990000"/>
                      </w:tcPr>
                      <w:p>
                        <w:pPr/>
                      </w:p>
                    </w:tc>
                    <w:tc>
                      <w:tcPr>
                        <w:tcW w:w="815" w:type="dxa"/>
                        <w:tcBorders>
                          <w:top w:val="nil" w:sz="6" w:space="0" w:color="auto"/>
                          <w:left w:val="nil" w:sz="6" w:space="0" w:color="auto"/>
                          <w:bottom w:val="nil" w:sz="6" w:space="0" w:color="auto"/>
                          <w:right w:val="nil" w:sz="6" w:space="0" w:color="auto"/>
                        </w:tcBorders>
                      </w:tcPr>
                      <w:p>
                        <w:pPr/>
                      </w:p>
                    </w:tc>
                    <w:tc>
                      <w:tcPr>
                        <w:tcW w:w="318"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990000"/>
                      </w:tcPr>
                      <w:p>
                        <w:pP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B4C9D7"/>
                      </w:tcPr>
                      <w:p>
                        <w:pPr/>
                      </w:p>
                    </w:tc>
                    <w:tc>
                      <w:tcPr>
                        <w:tcW w:w="642"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B4C9D7"/>
                      </w:tcPr>
                      <w:p>
                        <w:pP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B4C9D7"/>
                      </w:tcPr>
                      <w:p>
                        <w:pPr/>
                      </w:p>
                    </w:tc>
                  </w:tr>
                  <w:tr>
                    <w:trPr>
                      <w:trHeight w:val="235" w:hRule="exact"/>
                    </w:trPr>
                    <w:tc>
                      <w:tcPr>
                        <w:tcW w:w="311"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single" w:sz="52" w:space="0" w:color="990000"/>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815" w:type="dxa"/>
                        <w:tcBorders>
                          <w:top w:val="nil" w:sz="6" w:space="0" w:color="auto"/>
                          <w:left w:val="nil" w:sz="6" w:space="0" w:color="auto"/>
                          <w:bottom w:val="nil" w:sz="6" w:space="0" w:color="auto"/>
                          <w:right w:val="nil" w:sz="6" w:space="0" w:color="auto"/>
                        </w:tcBorders>
                      </w:tcPr>
                      <w:p>
                        <w:pPr>
                          <w:pStyle w:val="TableParagraph"/>
                          <w:spacing w:line="198" w:lineRule="exact"/>
                          <w:ind w:right="141"/>
                          <w:jc w:val="right"/>
                          <w:rPr>
                            <w:rFonts w:ascii="微软雅黑" w:hAnsi="微软雅黑" w:cs="微软雅黑" w:eastAsia="微软雅黑" w:hint="default"/>
                            <w:sz w:val="12"/>
                            <w:szCs w:val="12"/>
                          </w:rPr>
                        </w:pPr>
                        <w:r>
                          <w:rPr>
                            <w:rFonts w:ascii="微软雅黑"/>
                            <w:spacing w:val="-2"/>
                            <w:w w:val="110"/>
                            <w:sz w:val="12"/>
                          </w:rPr>
                          <w:t>90%</w:t>
                        </w:r>
                        <w:r>
                          <w:rPr>
                            <w:rFonts w:ascii="微软雅黑"/>
                            <w:spacing w:val="-2"/>
                            <w:sz w:val="12"/>
                          </w:rPr>
                        </w:r>
                      </w:p>
                    </w:tc>
                    <w:tc>
                      <w:tcPr>
                        <w:tcW w:w="318"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B4C9D7"/>
                      </w:tcPr>
                      <w:p>
                        <w:pPr>
                          <w:pStyle w:val="TableParagraph"/>
                          <w:spacing w:line="240" w:lineRule="auto" w:before="47"/>
                          <w:ind w:left="6" w:right="0"/>
                          <w:jc w:val="center"/>
                          <w:rPr>
                            <w:rFonts w:ascii="Calibri" w:hAnsi="Calibri" w:cs="Calibri" w:eastAsia="Calibri" w:hint="default"/>
                            <w:sz w:val="11"/>
                            <w:szCs w:val="11"/>
                          </w:rPr>
                        </w:pPr>
                        <w:r>
                          <w:rPr>
                            <w:rFonts w:ascii="Calibri"/>
                            <w:b/>
                            <w:w w:val="110"/>
                            <w:sz w:val="11"/>
                          </w:rPr>
                          <w:t>6.6%</w:t>
                        </w:r>
                        <w:r>
                          <w:rPr>
                            <w:rFonts w:ascii="Calibri"/>
                            <w:sz w:val="11"/>
                          </w:rPr>
                        </w: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tcPr>
                      <w:p>
                        <w:pPr>
                          <w:pStyle w:val="TableParagraph"/>
                          <w:spacing w:line="90" w:lineRule="exact"/>
                          <w:ind w:right="0"/>
                          <w:jc w:val="center"/>
                          <w:rPr>
                            <w:rFonts w:ascii="Calibri" w:hAnsi="Calibri" w:cs="Calibri" w:eastAsia="Calibri" w:hint="default"/>
                            <w:sz w:val="11"/>
                            <w:szCs w:val="11"/>
                          </w:rPr>
                        </w:pPr>
                        <w:r>
                          <w:rPr>
                            <w:rFonts w:ascii="Calibri"/>
                            <w:b/>
                            <w:w w:val="110"/>
                            <w:sz w:val="11"/>
                          </w:rPr>
                          <w:t>3.9%</w:t>
                        </w:r>
                        <w:r>
                          <w:rPr>
                            <w:rFonts w:ascii="Calibri"/>
                            <w:sz w:val="11"/>
                          </w:rPr>
                        </w:r>
                      </w:p>
                    </w:tc>
                    <w:tc>
                      <w:tcPr>
                        <w:tcW w:w="642"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tcPr>
                      <w:p>
                        <w:pPr>
                          <w:pStyle w:val="TableParagraph"/>
                          <w:spacing w:line="124" w:lineRule="exact"/>
                          <w:ind w:left="10" w:right="0"/>
                          <w:jc w:val="center"/>
                          <w:rPr>
                            <w:rFonts w:ascii="Calibri" w:hAnsi="Calibri" w:cs="Calibri" w:eastAsia="Calibri" w:hint="default"/>
                            <w:sz w:val="11"/>
                            <w:szCs w:val="11"/>
                          </w:rPr>
                        </w:pPr>
                        <w:r>
                          <w:rPr>
                            <w:rFonts w:ascii="Calibri"/>
                            <w:b/>
                            <w:w w:val="110"/>
                            <w:sz w:val="11"/>
                          </w:rPr>
                          <w:t>5.4%</w:t>
                        </w:r>
                        <w:r>
                          <w:rPr>
                            <w:rFonts w:ascii="Calibri"/>
                            <w:sz w:val="11"/>
                          </w:rPr>
                        </w: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tcPr>
                      <w:p>
                        <w:pPr>
                          <w:pStyle w:val="TableParagraph"/>
                          <w:spacing w:line="130" w:lineRule="exact"/>
                          <w:ind w:left="4" w:right="0"/>
                          <w:jc w:val="center"/>
                          <w:rPr>
                            <w:rFonts w:ascii="Calibri" w:hAnsi="Calibri" w:cs="Calibri" w:eastAsia="Calibri" w:hint="default"/>
                            <w:sz w:val="11"/>
                            <w:szCs w:val="11"/>
                          </w:rPr>
                        </w:pPr>
                        <w:r>
                          <w:rPr>
                            <w:rFonts w:ascii="Calibri"/>
                            <w:b/>
                            <w:w w:val="110"/>
                            <w:sz w:val="11"/>
                          </w:rPr>
                          <w:t>5.7%</w:t>
                        </w:r>
                        <w:r>
                          <w:rPr>
                            <w:rFonts w:ascii="Calibri"/>
                            <w:sz w:val="11"/>
                          </w:rPr>
                        </w:r>
                      </w:p>
                    </w:tc>
                  </w:tr>
                  <w:tr>
                    <w:trPr>
                      <w:trHeight w:val="136" w:hRule="exact"/>
                    </w:trPr>
                    <w:tc>
                      <w:tcPr>
                        <w:tcW w:w="311"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B4C9D7"/>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990000"/>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815" w:type="dxa"/>
                        <w:tcBorders>
                          <w:top w:val="nil" w:sz="6" w:space="0" w:color="auto"/>
                          <w:left w:val="nil" w:sz="6" w:space="0" w:color="auto"/>
                          <w:bottom w:val="nil" w:sz="6" w:space="0" w:color="auto"/>
                          <w:right w:val="nil" w:sz="6" w:space="0" w:color="auto"/>
                        </w:tcBorders>
                      </w:tcPr>
                      <w:p>
                        <w:pPr/>
                      </w:p>
                    </w:tc>
                    <w:tc>
                      <w:tcPr>
                        <w:tcW w:w="318"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B1B1"/>
                      </w:tcPr>
                      <w:p>
                        <w:pPr>
                          <w:pStyle w:val="TableParagraph"/>
                          <w:spacing w:line="132" w:lineRule="exact" w:before="44"/>
                          <w:ind w:left="6" w:right="0"/>
                          <w:jc w:val="center"/>
                          <w:rPr>
                            <w:rFonts w:ascii="Calibri" w:hAnsi="Calibri" w:cs="Calibri" w:eastAsia="Calibri" w:hint="default"/>
                            <w:sz w:val="11"/>
                            <w:szCs w:val="11"/>
                          </w:rPr>
                        </w:pPr>
                        <w:r>
                          <w:rPr>
                            <w:rFonts w:ascii="Calibri"/>
                            <w:b/>
                            <w:w w:val="110"/>
                            <w:sz w:val="11"/>
                          </w:rPr>
                          <w:t>9.0%</w:t>
                        </w:r>
                        <w:r>
                          <w:rPr>
                            <w:rFonts w:ascii="Calibri"/>
                            <w:sz w:val="11"/>
                          </w:rPr>
                        </w: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B1B1"/>
                      </w:tcPr>
                      <w:p>
                        <w:pPr>
                          <w:pStyle w:val="TableParagraph"/>
                          <w:spacing w:line="113" w:lineRule="exact"/>
                          <w:ind w:right="3"/>
                          <w:jc w:val="center"/>
                          <w:rPr>
                            <w:rFonts w:ascii="Calibri" w:hAnsi="Calibri" w:cs="Calibri" w:eastAsia="Calibri" w:hint="default"/>
                            <w:sz w:val="11"/>
                            <w:szCs w:val="11"/>
                          </w:rPr>
                        </w:pPr>
                        <w:r>
                          <w:rPr>
                            <w:rFonts w:ascii="Calibri"/>
                            <w:b/>
                            <w:w w:val="110"/>
                            <w:sz w:val="11"/>
                          </w:rPr>
                          <w:t>13.5%</w:t>
                        </w:r>
                        <w:r>
                          <w:rPr>
                            <w:rFonts w:ascii="Calibri"/>
                            <w:sz w:val="11"/>
                          </w:rPr>
                        </w:r>
                      </w:p>
                    </w:tc>
                    <w:tc>
                      <w:tcPr>
                        <w:tcW w:w="642"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0" w:lineRule="auto" w:before="12"/>
                          <w:ind w:left="3" w:right="0"/>
                          <w:jc w:val="center"/>
                          <w:rPr>
                            <w:rFonts w:ascii="Calibri" w:hAnsi="Calibri" w:cs="Calibri" w:eastAsia="Calibri" w:hint="default"/>
                            <w:sz w:val="11"/>
                            <w:szCs w:val="11"/>
                          </w:rPr>
                        </w:pPr>
                        <w:r>
                          <w:rPr>
                            <w:rFonts w:ascii="Calibri"/>
                            <w:b/>
                            <w:w w:val="110"/>
                            <w:sz w:val="11"/>
                          </w:rPr>
                          <w:t>12.0%</w:t>
                        </w:r>
                        <w:r>
                          <w:rPr>
                            <w:rFonts w:ascii="Calibri"/>
                            <w:sz w:val="11"/>
                          </w:rPr>
                        </w: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0" w:lineRule="auto" w:before="4"/>
                          <w:ind w:right="0"/>
                          <w:jc w:val="center"/>
                          <w:rPr>
                            <w:rFonts w:ascii="Calibri" w:hAnsi="Calibri" w:cs="Calibri" w:eastAsia="Calibri" w:hint="default"/>
                            <w:sz w:val="11"/>
                            <w:szCs w:val="11"/>
                          </w:rPr>
                        </w:pPr>
                        <w:r>
                          <w:rPr>
                            <w:rFonts w:ascii="Calibri"/>
                            <w:b/>
                            <w:w w:val="110"/>
                            <w:sz w:val="11"/>
                          </w:rPr>
                          <w:t>10.7%</w:t>
                        </w:r>
                        <w:r>
                          <w:rPr>
                            <w:rFonts w:ascii="Calibri"/>
                            <w:sz w:val="11"/>
                          </w:rPr>
                        </w:r>
                      </w:p>
                    </w:tc>
                  </w:tr>
                  <w:tr>
                    <w:trPr>
                      <w:trHeight w:val="156" w:hRule="exact"/>
                    </w:trPr>
                    <w:tc>
                      <w:tcPr>
                        <w:tcW w:w="311"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990000"/>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990000"/>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FFB1B1"/>
                      </w:tcPr>
                      <w:p>
                        <w:pPr/>
                      </w:p>
                    </w:tc>
                    <w:tc>
                      <w:tcPr>
                        <w:tcW w:w="815" w:type="dxa"/>
                        <w:tcBorders>
                          <w:top w:val="nil" w:sz="6" w:space="0" w:color="auto"/>
                          <w:left w:val="nil" w:sz="6" w:space="0" w:color="auto"/>
                          <w:bottom w:val="nil" w:sz="6" w:space="0" w:color="auto"/>
                          <w:right w:val="nil" w:sz="6" w:space="0" w:color="auto"/>
                        </w:tcBorders>
                      </w:tcPr>
                      <w:p>
                        <w:pPr>
                          <w:pStyle w:val="TableParagraph"/>
                          <w:spacing w:line="125" w:lineRule="exact"/>
                          <w:ind w:right="141"/>
                          <w:jc w:val="right"/>
                          <w:rPr>
                            <w:rFonts w:ascii="微软雅黑" w:hAnsi="微软雅黑" w:cs="微软雅黑" w:eastAsia="微软雅黑" w:hint="default"/>
                            <w:sz w:val="12"/>
                            <w:szCs w:val="12"/>
                          </w:rPr>
                        </w:pPr>
                        <w:r>
                          <w:rPr>
                            <w:rFonts w:ascii="微软雅黑"/>
                            <w:spacing w:val="-2"/>
                            <w:w w:val="110"/>
                            <w:sz w:val="12"/>
                          </w:rPr>
                          <w:t>80%</w:t>
                        </w:r>
                        <w:r>
                          <w:rPr>
                            <w:rFonts w:ascii="微软雅黑"/>
                            <w:spacing w:val="-2"/>
                            <w:sz w:val="12"/>
                          </w:rPr>
                        </w:r>
                      </w:p>
                    </w:tc>
                    <w:tc>
                      <w:tcPr>
                        <w:tcW w:w="318"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tcPr>
                      <w:p>
                        <w:pP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tcPr>
                      <w:p>
                        <w:pPr/>
                      </w:p>
                    </w:tc>
                    <w:tc>
                      <w:tcPr>
                        <w:tcW w:w="642"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tcPr>
                      <w:p>
                        <w:pP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tcPr>
                      <w:p>
                        <w:pPr/>
                      </w:p>
                    </w:tc>
                  </w:tr>
                  <w:tr>
                    <w:trPr>
                      <w:trHeight w:val="270" w:hRule="exact"/>
                    </w:trPr>
                    <w:tc>
                      <w:tcPr>
                        <w:tcW w:w="311"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single" w:sz="44" w:space="0" w:color="990000"/>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single" w:sz="52" w:space="0" w:color="990000"/>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81A6BD"/>
                      </w:tcPr>
                      <w:p>
                        <w:pPr/>
                      </w:p>
                    </w:tc>
                    <w:tc>
                      <w:tcPr>
                        <w:tcW w:w="815"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141"/>
                          <w:jc w:val="right"/>
                          <w:rPr>
                            <w:rFonts w:ascii="微软雅黑" w:hAnsi="微软雅黑" w:cs="微软雅黑" w:eastAsia="微软雅黑" w:hint="default"/>
                            <w:sz w:val="12"/>
                            <w:szCs w:val="12"/>
                          </w:rPr>
                        </w:pPr>
                        <w:r>
                          <w:rPr>
                            <w:rFonts w:ascii="微软雅黑"/>
                            <w:spacing w:val="-2"/>
                            <w:w w:val="110"/>
                            <w:sz w:val="12"/>
                          </w:rPr>
                          <w:t>70%</w:t>
                        </w:r>
                        <w:r>
                          <w:rPr>
                            <w:rFonts w:ascii="微软雅黑"/>
                            <w:spacing w:val="-2"/>
                            <w:sz w:val="12"/>
                          </w:rPr>
                        </w:r>
                      </w:p>
                    </w:tc>
                    <w:tc>
                      <w:tcPr>
                        <w:tcW w:w="318"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81A6BD"/>
                      </w:tcPr>
                      <w:p>
                        <w:pPr>
                          <w:pStyle w:val="TableParagraph"/>
                          <w:spacing w:line="240" w:lineRule="auto" w:before="12"/>
                          <w:ind w:right="0"/>
                          <w:jc w:val="left"/>
                          <w:rPr>
                            <w:rFonts w:ascii="宋体" w:hAnsi="宋体" w:cs="宋体" w:eastAsia="宋体" w:hint="default"/>
                            <w:sz w:val="7"/>
                            <w:szCs w:val="7"/>
                          </w:rPr>
                        </w:pPr>
                      </w:p>
                      <w:p>
                        <w:pPr>
                          <w:pStyle w:val="TableParagraph"/>
                          <w:spacing w:line="240" w:lineRule="auto"/>
                          <w:ind w:right="0"/>
                          <w:jc w:val="center"/>
                          <w:rPr>
                            <w:rFonts w:ascii="Calibri" w:hAnsi="Calibri" w:cs="Calibri" w:eastAsia="Calibri" w:hint="default"/>
                            <w:sz w:val="11"/>
                            <w:szCs w:val="11"/>
                          </w:rPr>
                        </w:pPr>
                        <w:r>
                          <w:rPr>
                            <w:rFonts w:ascii="Calibri"/>
                            <w:b/>
                            <w:w w:val="110"/>
                            <w:sz w:val="11"/>
                          </w:rPr>
                          <w:t>14.6%</w:t>
                        </w:r>
                        <w:r>
                          <w:rPr>
                            <w:rFonts w:ascii="Calibri"/>
                            <w:sz w:val="11"/>
                          </w:rPr>
                        </w: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81A6BD"/>
                      </w:tcPr>
                      <w:p>
                        <w:pPr>
                          <w:pStyle w:val="TableParagraph"/>
                          <w:spacing w:line="240" w:lineRule="auto" w:before="43"/>
                          <w:ind w:right="3"/>
                          <w:jc w:val="center"/>
                          <w:rPr>
                            <w:rFonts w:ascii="Calibri" w:hAnsi="Calibri" w:cs="Calibri" w:eastAsia="Calibri" w:hint="default"/>
                            <w:sz w:val="11"/>
                            <w:szCs w:val="11"/>
                          </w:rPr>
                        </w:pPr>
                        <w:r>
                          <w:rPr>
                            <w:rFonts w:ascii="Calibri"/>
                            <w:b/>
                            <w:w w:val="110"/>
                            <w:sz w:val="11"/>
                          </w:rPr>
                          <w:t>10.4%</w:t>
                        </w:r>
                        <w:r>
                          <w:rPr>
                            <w:rFonts w:ascii="Calibri"/>
                            <w:sz w:val="11"/>
                          </w:rPr>
                        </w:r>
                      </w:p>
                    </w:tc>
                    <w:tc>
                      <w:tcPr>
                        <w:tcW w:w="642"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81A6BD"/>
                      </w:tcPr>
                      <w:p>
                        <w:pPr>
                          <w:pStyle w:val="TableParagraph"/>
                          <w:spacing w:line="240" w:lineRule="auto" w:before="60"/>
                          <w:ind w:left="3" w:right="0"/>
                          <w:jc w:val="center"/>
                          <w:rPr>
                            <w:rFonts w:ascii="Calibri" w:hAnsi="Calibri" w:cs="Calibri" w:eastAsia="Calibri" w:hint="default"/>
                            <w:sz w:val="11"/>
                            <w:szCs w:val="11"/>
                          </w:rPr>
                        </w:pPr>
                        <w:r>
                          <w:rPr>
                            <w:rFonts w:ascii="Calibri"/>
                            <w:b/>
                            <w:w w:val="110"/>
                            <w:sz w:val="11"/>
                          </w:rPr>
                          <w:t>10.9%</w:t>
                        </w:r>
                        <w:r>
                          <w:rPr>
                            <w:rFonts w:ascii="Calibri"/>
                            <w:sz w:val="11"/>
                          </w:rPr>
                        </w: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81A6BD"/>
                      </w:tcPr>
                      <w:p>
                        <w:pPr>
                          <w:pStyle w:val="TableParagraph"/>
                          <w:spacing w:line="240" w:lineRule="auto" w:before="32"/>
                          <w:ind w:right="0"/>
                          <w:jc w:val="center"/>
                          <w:rPr>
                            <w:rFonts w:ascii="Calibri" w:hAnsi="Calibri" w:cs="Calibri" w:eastAsia="Calibri" w:hint="default"/>
                            <w:sz w:val="11"/>
                            <w:szCs w:val="11"/>
                          </w:rPr>
                        </w:pPr>
                        <w:r>
                          <w:rPr>
                            <w:rFonts w:ascii="Calibri"/>
                            <w:b/>
                            <w:w w:val="110"/>
                            <w:sz w:val="11"/>
                          </w:rPr>
                          <w:t>10.8%</w:t>
                        </w:r>
                        <w:r>
                          <w:rPr>
                            <w:rFonts w:ascii="Calibri"/>
                            <w:sz w:val="11"/>
                          </w:rPr>
                        </w:r>
                      </w:p>
                    </w:tc>
                  </w:tr>
                  <w:tr>
                    <w:trPr>
                      <w:trHeight w:val="116" w:hRule="exact"/>
                    </w:trPr>
                    <w:tc>
                      <w:tcPr>
                        <w:tcW w:w="311"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81A6BD"/>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81A6BD"/>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815" w:type="dxa"/>
                        <w:tcBorders>
                          <w:top w:val="nil" w:sz="6" w:space="0" w:color="auto"/>
                          <w:left w:val="nil" w:sz="6" w:space="0" w:color="auto"/>
                          <w:bottom w:val="nil" w:sz="6" w:space="0" w:color="auto"/>
                          <w:right w:val="nil" w:sz="6" w:space="0" w:color="auto"/>
                        </w:tcBorders>
                      </w:tcPr>
                      <w:p>
                        <w:pPr/>
                      </w:p>
                    </w:tc>
                    <w:tc>
                      <w:tcPr>
                        <w:tcW w:w="318"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81A6BD"/>
                      </w:tcPr>
                      <w:p>
                        <w:pP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8080"/>
                      </w:tcPr>
                      <w:p>
                        <w:pPr/>
                      </w:p>
                    </w:tc>
                    <w:tc>
                      <w:tcPr>
                        <w:tcW w:w="642"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8080"/>
                      </w:tcPr>
                      <w:p>
                        <w:pP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8080"/>
                      </w:tcPr>
                      <w:p>
                        <w:pPr/>
                      </w:p>
                    </w:tc>
                  </w:tr>
                  <w:tr>
                    <w:trPr>
                      <w:trHeight w:val="304" w:hRule="exact"/>
                    </w:trPr>
                    <w:tc>
                      <w:tcPr>
                        <w:tcW w:w="311"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81A6BD"/>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tcPr>
                      <w:p>
                        <w:pPr/>
                      </w:p>
                    </w:tc>
                    <w:tc>
                      <w:tcPr>
                        <w:tcW w:w="629" w:type="dxa"/>
                        <w:tcBorders>
                          <w:top w:val="nil" w:sz="6" w:space="0" w:color="auto"/>
                          <w:left w:val="nil" w:sz="6" w:space="0" w:color="auto"/>
                          <w:bottom w:val="nil" w:sz="6" w:space="0" w:color="auto"/>
                          <w:right w:val="nil" w:sz="6" w:space="0" w:color="auto"/>
                        </w:tcBorders>
                      </w:tcPr>
                      <w:p>
                        <w:pPr/>
                      </w:p>
                    </w:tc>
                    <w:tc>
                      <w:tcPr>
                        <w:tcW w:w="413" w:type="dxa"/>
                        <w:tcBorders>
                          <w:top w:val="nil" w:sz="6" w:space="0" w:color="auto"/>
                          <w:left w:val="nil" w:sz="6" w:space="0" w:color="auto"/>
                          <w:bottom w:val="nil" w:sz="6" w:space="0" w:color="auto"/>
                          <w:right w:val="nil" w:sz="6" w:space="0" w:color="auto"/>
                        </w:tcBorders>
                        <w:shd w:val="clear" w:color="auto" w:fill="FF8080"/>
                      </w:tcPr>
                      <w:p>
                        <w:pPr/>
                      </w:p>
                    </w:tc>
                    <w:tc>
                      <w:tcPr>
                        <w:tcW w:w="815" w:type="dxa"/>
                        <w:tcBorders>
                          <w:top w:val="nil" w:sz="6" w:space="0" w:color="auto"/>
                          <w:left w:val="nil" w:sz="6" w:space="0" w:color="auto"/>
                          <w:bottom w:val="nil" w:sz="6" w:space="0" w:color="auto"/>
                          <w:right w:val="nil" w:sz="6" w:space="0" w:color="auto"/>
                        </w:tcBorders>
                      </w:tcPr>
                      <w:p>
                        <w:pPr>
                          <w:pStyle w:val="TableParagraph"/>
                          <w:spacing w:line="177" w:lineRule="exact"/>
                          <w:ind w:right="141"/>
                          <w:jc w:val="right"/>
                          <w:rPr>
                            <w:rFonts w:ascii="微软雅黑" w:hAnsi="微软雅黑" w:cs="微软雅黑" w:eastAsia="微软雅黑" w:hint="default"/>
                            <w:sz w:val="12"/>
                            <w:szCs w:val="12"/>
                          </w:rPr>
                        </w:pPr>
                        <w:r>
                          <w:rPr>
                            <w:rFonts w:ascii="微软雅黑"/>
                            <w:spacing w:val="-2"/>
                            <w:w w:val="110"/>
                            <w:sz w:val="12"/>
                          </w:rPr>
                          <w:t>60%</w:t>
                        </w:r>
                        <w:r>
                          <w:rPr>
                            <w:rFonts w:ascii="微软雅黑"/>
                            <w:spacing w:val="-2"/>
                            <w:sz w:val="12"/>
                          </w:rPr>
                        </w:r>
                      </w:p>
                    </w:tc>
                    <w:tc>
                      <w:tcPr>
                        <w:tcW w:w="318"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8080"/>
                      </w:tcPr>
                      <w:p>
                        <w:pP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8080"/>
                      </w:tcPr>
                      <w:p>
                        <w:pPr>
                          <w:pStyle w:val="TableParagraph"/>
                          <w:spacing w:line="240" w:lineRule="auto" w:before="82"/>
                          <w:ind w:right="3"/>
                          <w:jc w:val="center"/>
                          <w:rPr>
                            <w:rFonts w:ascii="Calibri" w:hAnsi="Calibri" w:cs="Calibri" w:eastAsia="Calibri" w:hint="default"/>
                            <w:sz w:val="11"/>
                            <w:szCs w:val="11"/>
                          </w:rPr>
                        </w:pPr>
                        <w:r>
                          <w:rPr>
                            <w:rFonts w:ascii="Calibri"/>
                            <w:b/>
                            <w:w w:val="110"/>
                            <w:sz w:val="11"/>
                          </w:rPr>
                          <w:t>18.3%</w:t>
                        </w:r>
                        <w:r>
                          <w:rPr>
                            <w:rFonts w:ascii="Calibri"/>
                            <w:sz w:val="11"/>
                          </w:rPr>
                        </w:r>
                      </w:p>
                    </w:tc>
                    <w:tc>
                      <w:tcPr>
                        <w:tcW w:w="642"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8080"/>
                      </w:tcPr>
                      <w:p>
                        <w:pPr>
                          <w:pStyle w:val="TableParagraph"/>
                          <w:spacing w:line="240" w:lineRule="auto" w:before="87"/>
                          <w:ind w:left="3" w:right="0"/>
                          <w:jc w:val="center"/>
                          <w:rPr>
                            <w:rFonts w:ascii="Calibri" w:hAnsi="Calibri" w:cs="Calibri" w:eastAsia="Calibri" w:hint="default"/>
                            <w:sz w:val="11"/>
                            <w:szCs w:val="11"/>
                          </w:rPr>
                        </w:pPr>
                        <w:r>
                          <w:rPr>
                            <w:rFonts w:ascii="Calibri"/>
                            <w:b/>
                            <w:w w:val="110"/>
                            <w:sz w:val="11"/>
                          </w:rPr>
                          <w:t>17.0%</w:t>
                        </w:r>
                        <w:r>
                          <w:rPr>
                            <w:rFonts w:ascii="Calibri"/>
                            <w:sz w:val="11"/>
                          </w:rPr>
                        </w:r>
                      </w:p>
                    </w:tc>
                    <w:tc>
                      <w:tcPr>
                        <w:tcW w:w="649"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shd w:val="clear" w:color="auto" w:fill="FF8080"/>
                      </w:tcPr>
                      <w:p>
                        <w:pPr>
                          <w:pStyle w:val="TableParagraph"/>
                          <w:spacing w:line="240" w:lineRule="auto" w:before="10"/>
                          <w:ind w:right="0"/>
                          <w:jc w:val="left"/>
                          <w:rPr>
                            <w:rFonts w:ascii="宋体" w:hAnsi="宋体" w:cs="宋体" w:eastAsia="宋体" w:hint="default"/>
                            <w:sz w:val="9"/>
                            <w:szCs w:val="9"/>
                          </w:rPr>
                        </w:pPr>
                      </w:p>
                      <w:p>
                        <w:pPr>
                          <w:pStyle w:val="TableParagraph"/>
                          <w:spacing w:line="240" w:lineRule="auto"/>
                          <w:ind w:right="0"/>
                          <w:jc w:val="center"/>
                          <w:rPr>
                            <w:rFonts w:ascii="Calibri" w:hAnsi="Calibri" w:cs="Calibri" w:eastAsia="Calibri" w:hint="default"/>
                            <w:sz w:val="11"/>
                            <w:szCs w:val="11"/>
                          </w:rPr>
                        </w:pPr>
                        <w:r>
                          <w:rPr>
                            <w:rFonts w:ascii="Calibri"/>
                            <w:b/>
                            <w:w w:val="110"/>
                            <w:sz w:val="11"/>
                          </w:rPr>
                          <w:t>21.6%</w:t>
                        </w:r>
                        <w:r>
                          <w:rPr>
                            <w:rFonts w:ascii="Calibri"/>
                            <w:sz w:val="11"/>
                          </w:rPr>
                        </w:r>
                      </w:p>
                    </w:tc>
                  </w:tr>
                </w:tbl>
                <w:p>
                  <w:pPr/>
                </w:p>
              </w:txbxContent>
            </v:textbox>
            <w10:wrap type="none"/>
          </v:shape>
        </w:pict>
      </w:r>
      <w:r>
        <w:rPr>
          <w:rFonts w:ascii="微软雅黑"/>
          <w:spacing w:val="-1"/>
          <w:w w:val="115"/>
          <w:sz w:val="12"/>
        </w:rPr>
        <w:t>$70</w:t>
        <w:tab/>
        <w:t>100%</w:t>
      </w:r>
      <w:r>
        <w:rPr>
          <w:rFonts w:ascii="微软雅黑"/>
          <w:spacing w:val="-1"/>
          <w:sz w:val="12"/>
        </w:rPr>
      </w:r>
    </w:p>
    <w:p>
      <w:pPr>
        <w:spacing w:line="240" w:lineRule="auto" w:before="2"/>
        <w:ind w:right="0"/>
        <w:rPr>
          <w:rFonts w:ascii="微软雅黑" w:hAnsi="微软雅黑" w:cs="微软雅黑" w:eastAsia="微软雅黑" w:hint="default"/>
          <w:sz w:val="11"/>
          <w:szCs w:val="11"/>
        </w:rPr>
      </w:pPr>
    </w:p>
    <w:p>
      <w:pPr>
        <w:spacing w:before="23"/>
        <w:ind w:left="584" w:right="0" w:firstLine="0"/>
        <w:jc w:val="left"/>
        <w:rPr>
          <w:rFonts w:ascii="微软雅黑" w:hAnsi="微软雅黑" w:cs="微软雅黑" w:eastAsia="微软雅黑" w:hint="default"/>
          <w:sz w:val="12"/>
          <w:szCs w:val="12"/>
        </w:rPr>
      </w:pPr>
      <w:r>
        <w:rPr>
          <w:rFonts w:ascii="微软雅黑"/>
          <w:w w:val="115"/>
          <w:sz w:val="12"/>
        </w:rPr>
        <w:t>$60</w:t>
      </w:r>
      <w:r>
        <w:rPr>
          <w:rFonts w:ascii="微软雅黑"/>
          <w:sz w:val="12"/>
        </w:rPr>
      </w:r>
    </w:p>
    <w:p>
      <w:pPr>
        <w:spacing w:line="240" w:lineRule="auto" w:before="3"/>
        <w:ind w:right="0"/>
        <w:rPr>
          <w:rFonts w:ascii="微软雅黑" w:hAnsi="微软雅黑" w:cs="微软雅黑" w:eastAsia="微软雅黑" w:hint="default"/>
          <w:sz w:val="11"/>
          <w:szCs w:val="11"/>
        </w:rPr>
      </w:pPr>
    </w:p>
    <w:p>
      <w:pPr>
        <w:spacing w:after="0" w:line="240" w:lineRule="auto"/>
        <w:rPr>
          <w:rFonts w:ascii="微软雅黑" w:hAnsi="微软雅黑" w:cs="微软雅黑" w:eastAsia="微软雅黑" w:hint="default"/>
          <w:sz w:val="11"/>
          <w:szCs w:val="11"/>
        </w:rPr>
        <w:sectPr>
          <w:pgSz w:w="11910" w:h="16840"/>
          <w:pgMar w:header="851" w:footer="1011" w:top="1580" w:bottom="1200" w:left="1000" w:right="260"/>
        </w:sectPr>
      </w:pPr>
    </w:p>
    <w:p>
      <w:pPr>
        <w:spacing w:before="23"/>
        <w:ind w:left="0" w:right="0" w:firstLine="0"/>
        <w:jc w:val="right"/>
        <w:rPr>
          <w:rFonts w:ascii="微软雅黑" w:hAnsi="微软雅黑" w:cs="微软雅黑" w:eastAsia="微软雅黑" w:hint="default"/>
          <w:sz w:val="12"/>
          <w:szCs w:val="12"/>
        </w:rPr>
      </w:pPr>
      <w:r>
        <w:rPr>
          <w:rFonts w:ascii="微软雅黑"/>
          <w:spacing w:val="-2"/>
          <w:w w:val="115"/>
          <w:sz w:val="12"/>
        </w:rPr>
        <w:t>$50</w:t>
      </w:r>
      <w:r>
        <w:rPr>
          <w:rFonts w:ascii="微软雅黑"/>
          <w:spacing w:val="-2"/>
          <w:sz w:val="12"/>
        </w:rPr>
      </w:r>
    </w:p>
    <w:p>
      <w:pPr>
        <w:spacing w:line="240" w:lineRule="auto" w:before="9"/>
        <w:ind w:right="0"/>
        <w:rPr>
          <w:rFonts w:ascii="微软雅黑" w:hAnsi="微软雅黑" w:cs="微软雅黑" w:eastAsia="微软雅黑" w:hint="default"/>
          <w:sz w:val="12"/>
          <w:szCs w:val="12"/>
        </w:rPr>
      </w:pPr>
    </w:p>
    <w:p>
      <w:pPr>
        <w:spacing w:before="0"/>
        <w:ind w:left="0" w:right="0" w:firstLine="0"/>
        <w:jc w:val="right"/>
        <w:rPr>
          <w:rFonts w:ascii="微软雅黑" w:hAnsi="微软雅黑" w:cs="微软雅黑" w:eastAsia="微软雅黑" w:hint="default"/>
          <w:sz w:val="12"/>
          <w:szCs w:val="12"/>
        </w:rPr>
      </w:pPr>
      <w:r>
        <w:rPr/>
        <w:pict>
          <v:shape style="position:absolute;margin-left:64.413902pt;margin-top:3.951827pt;width:9.050pt;height:33.6pt;mso-position-horizontal-relative:page;mso-position-vertical-relative:paragraph;z-index:9568" type="#_x0000_t202" filled="false" stroked="false">
            <v:textbox inset="0,0,0,0" style="layout-flow:vertical;mso-layout-flow-alt:bottom-to-top">
              <w:txbxContent>
                <w:p>
                  <w:pPr>
                    <w:spacing w:line="169" w:lineRule="exact" w:before="0"/>
                    <w:ind w:left="20" w:right="0" w:firstLine="0"/>
                    <w:jc w:val="left"/>
                    <w:rPr>
                      <w:rFonts w:ascii="微软雅黑" w:hAnsi="微软雅黑" w:cs="微软雅黑" w:eastAsia="微软雅黑" w:hint="default"/>
                      <w:sz w:val="14"/>
                      <w:szCs w:val="14"/>
                    </w:rPr>
                  </w:pPr>
                  <w:r>
                    <w:rPr>
                      <w:rFonts w:ascii="微软雅黑"/>
                      <w:w w:val="88"/>
                      <w:sz w:val="14"/>
                    </w:rPr>
                    <w:t>U</w:t>
                  </w:r>
                  <w:r>
                    <w:rPr>
                      <w:rFonts w:ascii="微软雅黑"/>
                      <w:spacing w:val="2"/>
                      <w:w w:val="88"/>
                      <w:sz w:val="14"/>
                    </w:rPr>
                    <w:t>S</w:t>
                  </w:r>
                  <w:r>
                    <w:rPr>
                      <w:rFonts w:ascii="微软雅黑"/>
                      <w:w w:val="88"/>
                      <w:sz w:val="14"/>
                    </w:rPr>
                    <w:t>$</w:t>
                  </w:r>
                  <w:r>
                    <w:rPr>
                      <w:rFonts w:ascii="微软雅黑"/>
                      <w:spacing w:val="-10"/>
                      <w:sz w:val="14"/>
                    </w:rPr>
                    <w:t> </w:t>
                  </w:r>
                  <w:r>
                    <w:rPr>
                      <w:rFonts w:ascii="微软雅黑"/>
                      <w:spacing w:val="2"/>
                      <w:w w:val="88"/>
                      <w:sz w:val="14"/>
                    </w:rPr>
                    <w:t>B</w:t>
                  </w:r>
                  <w:r>
                    <w:rPr>
                      <w:rFonts w:ascii="微软雅黑"/>
                      <w:spacing w:val="-3"/>
                      <w:w w:val="88"/>
                      <w:sz w:val="14"/>
                    </w:rPr>
                    <w:t>illi</w:t>
                  </w:r>
                  <w:r>
                    <w:rPr>
                      <w:rFonts w:ascii="微软雅黑"/>
                      <w:spacing w:val="1"/>
                      <w:w w:val="88"/>
                      <w:sz w:val="14"/>
                    </w:rPr>
                    <w:t>o</w:t>
                  </w:r>
                  <w:r>
                    <w:rPr>
                      <w:rFonts w:ascii="微软雅黑"/>
                      <w:w w:val="88"/>
                      <w:sz w:val="14"/>
                    </w:rPr>
                    <w:t>n</w:t>
                  </w:r>
                  <w:r>
                    <w:rPr>
                      <w:rFonts w:ascii="微软雅黑"/>
                      <w:sz w:val="14"/>
                    </w:rPr>
                  </w:r>
                </w:p>
              </w:txbxContent>
            </v:textbox>
            <w10:wrap type="none"/>
          </v:shape>
        </w:pict>
      </w:r>
      <w:r>
        <w:rPr>
          <w:rFonts w:ascii="微软雅黑"/>
          <w:spacing w:val="-2"/>
          <w:w w:val="115"/>
          <w:sz w:val="12"/>
        </w:rPr>
        <w:t>$40</w:t>
      </w:r>
      <w:r>
        <w:rPr>
          <w:rFonts w:ascii="微软雅黑"/>
          <w:spacing w:val="-2"/>
          <w:sz w:val="12"/>
        </w:rPr>
      </w:r>
    </w:p>
    <w:p>
      <w:pPr>
        <w:spacing w:line="240" w:lineRule="auto" w:before="9"/>
        <w:ind w:right="0"/>
        <w:rPr>
          <w:rFonts w:ascii="微软雅黑" w:hAnsi="微软雅黑" w:cs="微软雅黑" w:eastAsia="微软雅黑" w:hint="default"/>
          <w:sz w:val="12"/>
          <w:szCs w:val="12"/>
        </w:rPr>
      </w:pPr>
    </w:p>
    <w:p>
      <w:pPr>
        <w:spacing w:before="0"/>
        <w:ind w:left="0" w:right="0" w:firstLine="0"/>
        <w:jc w:val="right"/>
        <w:rPr>
          <w:rFonts w:ascii="微软雅黑" w:hAnsi="微软雅黑" w:cs="微软雅黑" w:eastAsia="微软雅黑" w:hint="default"/>
          <w:sz w:val="12"/>
          <w:szCs w:val="12"/>
        </w:rPr>
      </w:pPr>
      <w:r>
        <w:rPr>
          <w:rFonts w:ascii="微软雅黑"/>
          <w:spacing w:val="-1"/>
          <w:w w:val="115"/>
          <w:sz w:val="12"/>
        </w:rPr>
        <w:t>$30</w:t>
      </w:r>
      <w:r>
        <w:rPr>
          <w:rFonts w:ascii="微软雅黑"/>
          <w:spacing w:val="-1"/>
          <w:sz w:val="12"/>
        </w:rPr>
      </w:r>
    </w:p>
    <w:p>
      <w:pPr>
        <w:spacing w:line="240" w:lineRule="auto" w:before="9"/>
        <w:ind w:right="0"/>
        <w:rPr>
          <w:rFonts w:ascii="微软雅黑" w:hAnsi="微软雅黑" w:cs="微软雅黑" w:eastAsia="微软雅黑" w:hint="default"/>
          <w:sz w:val="12"/>
          <w:szCs w:val="12"/>
        </w:rPr>
      </w:pPr>
    </w:p>
    <w:p>
      <w:pPr>
        <w:spacing w:before="0"/>
        <w:ind w:left="0" w:right="0" w:firstLine="0"/>
        <w:jc w:val="right"/>
        <w:rPr>
          <w:rFonts w:ascii="微软雅黑" w:hAnsi="微软雅黑" w:cs="微软雅黑" w:eastAsia="微软雅黑" w:hint="default"/>
          <w:sz w:val="12"/>
          <w:szCs w:val="12"/>
        </w:rPr>
      </w:pPr>
      <w:r>
        <w:rPr>
          <w:rFonts w:ascii="微软雅黑"/>
          <w:spacing w:val="-1"/>
          <w:w w:val="115"/>
          <w:sz w:val="12"/>
        </w:rPr>
        <w:t>$20</w:t>
      </w:r>
      <w:r>
        <w:rPr>
          <w:rFonts w:ascii="微软雅黑"/>
          <w:spacing w:val="-1"/>
          <w:sz w:val="12"/>
        </w:rPr>
      </w:r>
    </w:p>
    <w:p>
      <w:pPr>
        <w:spacing w:line="240" w:lineRule="auto" w:before="9"/>
        <w:ind w:right="0"/>
        <w:rPr>
          <w:rFonts w:ascii="微软雅黑" w:hAnsi="微软雅黑" w:cs="微软雅黑" w:eastAsia="微软雅黑" w:hint="default"/>
          <w:sz w:val="12"/>
          <w:szCs w:val="12"/>
        </w:rPr>
      </w:pPr>
    </w:p>
    <w:p>
      <w:pPr>
        <w:spacing w:before="0"/>
        <w:ind w:left="0" w:right="0" w:firstLine="0"/>
        <w:jc w:val="right"/>
        <w:rPr>
          <w:rFonts w:ascii="微软雅黑" w:hAnsi="微软雅黑" w:cs="微软雅黑" w:eastAsia="微软雅黑" w:hint="default"/>
          <w:sz w:val="12"/>
          <w:szCs w:val="12"/>
        </w:rPr>
      </w:pPr>
      <w:r>
        <w:rPr>
          <w:rFonts w:ascii="微软雅黑"/>
          <w:spacing w:val="-2"/>
          <w:w w:val="115"/>
          <w:sz w:val="12"/>
        </w:rPr>
        <w:t>$10</w:t>
      </w:r>
      <w:r>
        <w:rPr>
          <w:rFonts w:ascii="微软雅黑"/>
          <w:spacing w:val="-2"/>
          <w:sz w:val="12"/>
        </w:rPr>
      </w:r>
    </w:p>
    <w:p>
      <w:pPr>
        <w:spacing w:line="240" w:lineRule="auto" w:before="0"/>
        <w:ind w:right="0"/>
        <w:rPr>
          <w:rFonts w:ascii="微软雅黑" w:hAnsi="微软雅黑" w:cs="微软雅黑" w:eastAsia="微软雅黑" w:hint="default"/>
          <w:sz w:val="12"/>
          <w:szCs w:val="12"/>
        </w:rPr>
      </w:pPr>
      <w:r>
        <w:rPr/>
        <w:br w:type="column"/>
      </w:r>
      <w:r>
        <w:rPr>
          <w:rFonts w:ascii="微软雅黑"/>
          <w:sz w:val="12"/>
        </w:rPr>
      </w:r>
    </w:p>
    <w:p>
      <w:pPr>
        <w:spacing w:line="240" w:lineRule="auto" w:before="0"/>
        <w:ind w:right="0"/>
        <w:rPr>
          <w:rFonts w:ascii="微软雅黑" w:hAnsi="微软雅黑" w:cs="微软雅黑" w:eastAsia="微软雅黑" w:hint="default"/>
          <w:sz w:val="12"/>
          <w:szCs w:val="12"/>
        </w:rPr>
      </w:pPr>
    </w:p>
    <w:p>
      <w:pPr>
        <w:spacing w:line="240" w:lineRule="auto" w:before="8"/>
        <w:ind w:right="0"/>
        <w:rPr>
          <w:rFonts w:ascii="微软雅黑" w:hAnsi="微软雅黑" w:cs="微软雅黑" w:eastAsia="微软雅黑" w:hint="default"/>
          <w:sz w:val="14"/>
          <w:szCs w:val="14"/>
        </w:rPr>
      </w:pPr>
    </w:p>
    <w:p>
      <w:pPr>
        <w:spacing w:before="0"/>
        <w:ind w:left="584" w:right="0" w:firstLine="0"/>
        <w:jc w:val="left"/>
        <w:rPr>
          <w:rFonts w:ascii="微软雅黑" w:hAnsi="微软雅黑" w:cs="微软雅黑" w:eastAsia="微软雅黑" w:hint="default"/>
          <w:sz w:val="12"/>
          <w:szCs w:val="12"/>
        </w:rPr>
      </w:pPr>
      <w:r>
        <w:rPr>
          <w:rFonts w:ascii="微软雅黑"/>
          <w:w w:val="115"/>
          <w:sz w:val="12"/>
        </w:rPr>
        <w:t>50%</w:t>
      </w:r>
      <w:r>
        <w:rPr>
          <w:rFonts w:ascii="微软雅黑"/>
          <w:sz w:val="12"/>
        </w:rPr>
      </w:r>
    </w:p>
    <w:p>
      <w:pPr>
        <w:spacing w:before="90"/>
        <w:ind w:left="584" w:right="0" w:firstLine="0"/>
        <w:jc w:val="left"/>
        <w:rPr>
          <w:rFonts w:ascii="微软雅黑" w:hAnsi="微软雅黑" w:cs="微软雅黑" w:eastAsia="微软雅黑" w:hint="default"/>
          <w:sz w:val="12"/>
          <w:szCs w:val="12"/>
        </w:rPr>
      </w:pPr>
      <w:r>
        <w:rPr>
          <w:rFonts w:ascii="微软雅黑"/>
          <w:w w:val="115"/>
          <w:sz w:val="12"/>
        </w:rPr>
        <w:t>40%</w:t>
      </w:r>
      <w:r>
        <w:rPr>
          <w:rFonts w:ascii="微软雅黑"/>
          <w:sz w:val="12"/>
        </w:rPr>
      </w:r>
    </w:p>
    <w:p>
      <w:pPr>
        <w:spacing w:before="90"/>
        <w:ind w:left="584" w:right="0" w:firstLine="0"/>
        <w:jc w:val="left"/>
        <w:rPr>
          <w:rFonts w:ascii="微软雅黑" w:hAnsi="微软雅黑" w:cs="微软雅黑" w:eastAsia="微软雅黑" w:hint="default"/>
          <w:sz w:val="12"/>
          <w:szCs w:val="12"/>
        </w:rPr>
      </w:pPr>
      <w:r>
        <w:rPr>
          <w:rFonts w:ascii="微软雅黑"/>
          <w:w w:val="115"/>
          <w:sz w:val="12"/>
        </w:rPr>
        <w:t>30%</w:t>
      </w:r>
      <w:r>
        <w:rPr>
          <w:rFonts w:ascii="微软雅黑"/>
          <w:sz w:val="12"/>
        </w:rPr>
      </w:r>
    </w:p>
    <w:p>
      <w:pPr>
        <w:spacing w:before="90"/>
        <w:ind w:left="584" w:right="0" w:firstLine="0"/>
        <w:jc w:val="left"/>
        <w:rPr>
          <w:rFonts w:ascii="微软雅黑" w:hAnsi="微软雅黑" w:cs="微软雅黑" w:eastAsia="微软雅黑" w:hint="default"/>
          <w:sz w:val="12"/>
          <w:szCs w:val="12"/>
        </w:rPr>
      </w:pPr>
      <w:r>
        <w:rPr>
          <w:rFonts w:ascii="微软雅黑"/>
          <w:w w:val="115"/>
          <w:sz w:val="12"/>
        </w:rPr>
        <w:t>20%</w:t>
      </w:r>
      <w:r>
        <w:rPr>
          <w:rFonts w:ascii="微软雅黑"/>
          <w:sz w:val="12"/>
        </w:rPr>
      </w:r>
    </w:p>
    <w:p>
      <w:pPr>
        <w:spacing w:before="90"/>
        <w:ind w:left="584" w:right="0" w:firstLine="0"/>
        <w:jc w:val="left"/>
        <w:rPr>
          <w:rFonts w:ascii="微软雅黑" w:hAnsi="微软雅黑" w:cs="微软雅黑" w:eastAsia="微软雅黑" w:hint="default"/>
          <w:sz w:val="12"/>
          <w:szCs w:val="12"/>
        </w:rPr>
      </w:pPr>
      <w:r>
        <w:rPr>
          <w:rFonts w:ascii="微软雅黑"/>
          <w:w w:val="115"/>
          <w:sz w:val="12"/>
        </w:rPr>
        <w:t>10%</w:t>
      </w:r>
      <w:r>
        <w:rPr>
          <w:rFonts w:ascii="微软雅黑"/>
          <w:sz w:val="12"/>
        </w:rPr>
      </w:r>
    </w:p>
    <w:p>
      <w:pPr>
        <w:spacing w:after="0"/>
        <w:jc w:val="left"/>
        <w:rPr>
          <w:rFonts w:ascii="微软雅黑" w:hAnsi="微软雅黑" w:cs="微软雅黑" w:eastAsia="微软雅黑" w:hint="default"/>
          <w:sz w:val="12"/>
          <w:szCs w:val="12"/>
        </w:rPr>
        <w:sectPr>
          <w:type w:val="continuous"/>
          <w:pgSz w:w="11910" w:h="16840"/>
          <w:pgMar w:top="720" w:bottom="1200" w:left="1000" w:right="260"/>
          <w:cols w:num="2" w:equalWidth="0">
            <w:col w:w="828" w:space="3805"/>
            <w:col w:w="6017"/>
          </w:cols>
        </w:sectPr>
      </w:pPr>
    </w:p>
    <w:p>
      <w:pPr>
        <w:tabs>
          <w:tab w:pos="5297" w:val="left" w:leader="none"/>
        </w:tabs>
        <w:spacing w:line="198" w:lineRule="exact" w:before="80"/>
        <w:ind w:left="666" w:right="0" w:firstLine="0"/>
        <w:jc w:val="center"/>
        <w:rPr>
          <w:rFonts w:ascii="微软雅黑" w:hAnsi="微软雅黑" w:cs="微软雅黑" w:eastAsia="微软雅黑" w:hint="default"/>
          <w:sz w:val="12"/>
          <w:szCs w:val="12"/>
        </w:rPr>
      </w:pPr>
      <w:r>
        <w:rPr>
          <w:rFonts w:ascii="微软雅黑"/>
          <w:w w:val="115"/>
          <w:position w:val="1"/>
          <w:sz w:val="12"/>
        </w:rPr>
        <w:t>$0</w:t>
        <w:tab/>
      </w:r>
      <w:r>
        <w:rPr>
          <w:rFonts w:ascii="微软雅黑"/>
          <w:w w:val="115"/>
          <w:sz w:val="12"/>
        </w:rPr>
        <w:t>0%</w:t>
      </w:r>
      <w:r>
        <w:rPr>
          <w:rFonts w:ascii="微软雅黑"/>
          <w:sz w:val="12"/>
        </w:rPr>
      </w:r>
    </w:p>
    <w:p>
      <w:pPr>
        <w:tabs>
          <w:tab w:pos="1656" w:val="left" w:leader="none"/>
          <w:tab w:pos="2700" w:val="left" w:leader="none"/>
          <w:tab w:pos="3743" w:val="left" w:leader="none"/>
        </w:tabs>
        <w:spacing w:line="188" w:lineRule="exact" w:before="0"/>
        <w:ind w:left="652" w:right="0" w:firstLine="0"/>
        <w:jc w:val="center"/>
        <w:rPr>
          <w:rFonts w:ascii="微软雅黑" w:hAnsi="微软雅黑" w:cs="微软雅黑" w:eastAsia="微软雅黑" w:hint="default"/>
          <w:sz w:val="12"/>
          <w:szCs w:val="12"/>
        </w:rPr>
      </w:pPr>
      <w:r>
        <w:rPr>
          <w:rFonts w:ascii="微软雅黑"/>
          <w:spacing w:val="-1"/>
          <w:w w:val="115"/>
          <w:sz w:val="12"/>
        </w:rPr>
        <w:t>2018</w:t>
        <w:tab/>
        <w:t>2019E</w:t>
        <w:tab/>
        <w:t>2020F</w:t>
        <w:tab/>
        <w:t>2021F</w:t>
      </w:r>
      <w:r>
        <w:rPr>
          <w:rFonts w:ascii="微软雅黑"/>
          <w:spacing w:val="-1"/>
          <w:sz w:val="12"/>
        </w:rPr>
      </w:r>
    </w:p>
    <w:p>
      <w:pPr>
        <w:spacing w:line="240" w:lineRule="auto" w:before="10"/>
        <w:ind w:right="0"/>
        <w:rPr>
          <w:rFonts w:ascii="微软雅黑" w:hAnsi="微软雅黑" w:cs="微软雅黑" w:eastAsia="微软雅黑" w:hint="default"/>
          <w:sz w:val="15"/>
          <w:szCs w:val="15"/>
        </w:rPr>
      </w:pPr>
      <w:r>
        <w:rPr/>
        <w:br w:type="column"/>
      </w:r>
      <w:r>
        <w:rPr>
          <w:rFonts w:ascii="微软雅黑"/>
          <w:sz w:val="15"/>
        </w:rPr>
      </w:r>
    </w:p>
    <w:p>
      <w:pPr>
        <w:tabs>
          <w:tab w:pos="1511" w:val="left" w:leader="none"/>
          <w:tab w:pos="2589" w:val="left" w:leader="none"/>
          <w:tab w:pos="3666" w:val="left" w:leader="none"/>
        </w:tabs>
        <w:spacing w:before="0"/>
        <w:ind w:left="472" w:right="0" w:firstLine="0"/>
        <w:jc w:val="left"/>
        <w:rPr>
          <w:rFonts w:ascii="微软雅黑" w:hAnsi="微软雅黑" w:cs="微软雅黑" w:eastAsia="微软雅黑" w:hint="default"/>
          <w:sz w:val="12"/>
          <w:szCs w:val="12"/>
        </w:rPr>
      </w:pPr>
      <w:r>
        <w:rPr>
          <w:rFonts w:ascii="微软雅黑"/>
          <w:spacing w:val="-1"/>
          <w:w w:val="110"/>
          <w:sz w:val="12"/>
        </w:rPr>
        <w:t>2018</w:t>
        <w:tab/>
        <w:t>2019E</w:t>
        <w:tab/>
        <w:t>2020F</w:t>
        <w:tab/>
      </w:r>
      <w:r>
        <w:rPr>
          <w:rFonts w:ascii="微软雅黑"/>
          <w:spacing w:val="-1"/>
          <w:w w:val="115"/>
          <w:sz w:val="12"/>
        </w:rPr>
        <w:t>2021F</w:t>
      </w:r>
      <w:r>
        <w:rPr>
          <w:rFonts w:ascii="微软雅黑"/>
          <w:spacing w:val="-1"/>
          <w:sz w:val="12"/>
        </w:rPr>
      </w:r>
    </w:p>
    <w:p>
      <w:pPr>
        <w:spacing w:after="0"/>
        <w:jc w:val="left"/>
        <w:rPr>
          <w:rFonts w:ascii="微软雅黑" w:hAnsi="微软雅黑" w:cs="微软雅黑" w:eastAsia="微软雅黑" w:hint="default"/>
          <w:sz w:val="12"/>
          <w:szCs w:val="12"/>
        </w:rPr>
        <w:sectPr>
          <w:type w:val="continuous"/>
          <w:pgSz w:w="11910" w:h="16840"/>
          <w:pgMar w:top="720" w:bottom="1200" w:left="1000" w:right="260"/>
          <w:cols w:num="2" w:equalWidth="0">
            <w:col w:w="5503" w:space="40"/>
            <w:col w:w="5107"/>
          </w:cols>
        </w:sectPr>
      </w:pPr>
    </w:p>
    <w:p>
      <w:pPr>
        <w:tabs>
          <w:tab w:pos="1710" w:val="left" w:leader="none"/>
          <w:tab w:pos="2325" w:val="left" w:leader="none"/>
          <w:tab w:pos="2940" w:val="left" w:leader="none"/>
          <w:tab w:pos="3555" w:val="left" w:leader="none"/>
          <w:tab w:pos="4170" w:val="left" w:leader="none"/>
          <w:tab w:pos="4785" w:val="left" w:leader="none"/>
          <w:tab w:pos="5716" w:val="left" w:leader="none"/>
          <w:tab w:pos="6590" w:val="left" w:leader="none"/>
          <w:tab w:pos="7191" w:val="left" w:leader="none"/>
          <w:tab w:pos="7792" w:val="left" w:leader="none"/>
          <w:tab w:pos="8392" w:val="left" w:leader="none"/>
          <w:tab w:pos="8993" w:val="left" w:leader="none"/>
          <w:tab w:pos="9593" w:val="left" w:leader="none"/>
        </w:tabs>
        <w:spacing w:line="216" w:lineRule="exact" w:before="0" w:after="50"/>
        <w:ind w:left="815" w:right="0" w:firstLine="0"/>
        <w:jc w:val="left"/>
        <w:rPr>
          <w:rFonts w:ascii="微软雅黑" w:hAnsi="微软雅黑" w:cs="微软雅黑" w:eastAsia="微软雅黑" w:hint="default"/>
          <w:sz w:val="12"/>
          <w:szCs w:val="12"/>
        </w:rPr>
      </w:pPr>
      <w:r>
        <w:rPr/>
        <w:pict>
          <v:group style="position:absolute;margin-left:56.549999pt;margin-top:792.825989pt;width:482.25pt;height:.1pt;mso-position-horizontal-relative:page;mso-position-vertical-relative:page;z-index:8872" coordorigin="1131,15857" coordsize="9645,2">
            <v:shape style="position:absolute;left:1131;top:15857;width:9645;height:2" coordorigin="1131,15857" coordsize="9645,0" path="m1131,15857l10776,15857e" filled="false" stroked="true" strokeweight="2.050pt" strokecolor="#044e7d">
              <v:path arrowok="t"/>
            </v:shape>
            <w10:wrap type="none"/>
          </v:group>
        </w:pict>
      </w:r>
      <w:r>
        <w:rPr/>
        <w:pict>
          <v:group style="position:absolute;margin-left:84.850731pt;margin-top:6.339137pt;width:4.2pt;height:.1pt;mso-position-horizontal-relative:page;mso-position-vertical-relative:paragraph;z-index:8944" coordorigin="1697,127" coordsize="84,2">
            <v:shape style="position:absolute;left:1697;top:127;width:84;height:2" coordorigin="1697,127" coordsize="84,0" path="m1697,127l1781,127e" filled="false" stroked="true" strokeweight="3.704949pt" strokecolor="#ff0000">
              <v:path arrowok="t"/>
            </v:shape>
            <w10:wrap type="none"/>
          </v:group>
        </w:pict>
      </w:r>
      <w:r>
        <w:rPr/>
        <w:pict>
          <v:group style="position:absolute;margin-left:129.265274pt;margin-top:6.339147pt;width:4.2pt;height:.1pt;mso-position-horizontal-relative:page;mso-position-vertical-relative:paragraph;z-index:-423712" coordorigin="2585,127" coordsize="84,2">
            <v:shape style="position:absolute;left:2585;top:127;width:84;height:2" coordorigin="2585,127" coordsize="84,0" path="m2585,127l2669,127e" filled="false" stroked="true" strokeweight="3.704949pt" strokecolor="#044e7d">
              <v:path arrowok="t"/>
            </v:shape>
            <w10:wrap type="none"/>
          </v:group>
        </w:pict>
      </w:r>
      <w:r>
        <w:rPr/>
        <w:pict>
          <v:group style="position:absolute;margin-left:160.042786pt;margin-top:6.339153pt;width:4.2pt;height:.1pt;mso-position-horizontal-relative:page;mso-position-vertical-relative:paragraph;z-index:-423688" coordorigin="3201,127" coordsize="84,2">
            <v:shape style="position:absolute;left:3201;top:127;width:84;height:2" coordorigin="3201,127" coordsize="84,0" path="m3201,127l3285,127e" filled="false" stroked="true" strokeweight="3.704949pt" strokecolor="#ff8080">
              <v:path arrowok="t"/>
            </v:shape>
            <w10:wrap type="none"/>
          </v:group>
        </w:pict>
      </w:r>
      <w:r>
        <w:rPr/>
        <w:pict>
          <v:group style="position:absolute;margin-left:190.818222pt;margin-top:6.33916pt;width:4.2pt;height:.1pt;mso-position-horizontal-relative:page;mso-position-vertical-relative:paragraph;z-index:-423664" coordorigin="3816,127" coordsize="84,2">
            <v:shape style="position:absolute;left:3816;top:127;width:84;height:2" coordorigin="3816,127" coordsize="84,0" path="m3816,127l3900,127e" filled="false" stroked="true" strokeweight="3.704949pt" strokecolor="#81a6bd">
              <v:path arrowok="t"/>
            </v:shape>
            <w10:wrap type="none"/>
          </v:group>
        </w:pict>
      </w:r>
      <w:r>
        <w:rPr/>
        <w:pict>
          <v:group style="position:absolute;margin-left:221.593643pt;margin-top:6.339167pt;width:4.2pt;height:.1pt;mso-position-horizontal-relative:page;mso-position-vertical-relative:paragraph;z-index:-423640" coordorigin="4432,127" coordsize="84,2">
            <v:shape style="position:absolute;left:4432;top:127;width:84;height:2" coordorigin="4432,127" coordsize="84,0" path="m4432,127l4516,127e" filled="false" stroked="true" strokeweight="3.704949pt" strokecolor="#ffb1b1">
              <v:path arrowok="t"/>
            </v:shape>
            <w10:wrap type="none"/>
          </v:group>
        </w:pict>
      </w:r>
      <w:r>
        <w:rPr/>
        <w:pict>
          <v:group style="position:absolute;margin-left:252.369064pt;margin-top:6.339174pt;width:4.2pt;height:.1pt;mso-position-horizontal-relative:page;mso-position-vertical-relative:paragraph;z-index:-423616" coordorigin="5047,127" coordsize="84,2">
            <v:shape style="position:absolute;left:5047;top:127;width:84;height:2" coordorigin="5047,127" coordsize="84,0" path="m5047,127l5131,127e" filled="false" stroked="true" strokeweight="3.704949pt" strokecolor="#b4c9d7">
              <v:path arrowok="t"/>
            </v:shape>
            <w10:wrap type="none"/>
          </v:group>
        </w:pict>
      </w:r>
      <w:r>
        <w:rPr/>
        <w:pict>
          <v:group style="position:absolute;margin-left:282.794769pt;margin-top:6.33918pt;width:4.2pt;height:.1pt;mso-position-horizontal-relative:page;mso-position-vertical-relative:paragraph;z-index:-423592" coordorigin="5656,127" coordsize="84,2">
            <v:shape style="position:absolute;left:5656;top:127;width:84;height:2" coordorigin="5656,127" coordsize="84,0" path="m5656,127l5740,127e" filled="false" stroked="true" strokeweight="3.704949pt" strokecolor="#990000">
              <v:path arrowok="t"/>
            </v:shape>
            <w10:wrap type="none"/>
          </v:group>
        </w:pict>
      </w:r>
      <w:r>
        <w:rPr/>
        <w:pict>
          <v:group style="position:absolute;margin-left:330.073822pt;margin-top:6.901072pt;width:4.1pt;height:.1pt;mso-position-horizontal-relative:page;mso-position-vertical-relative:paragraph;z-index:-423328" coordorigin="6601,138" coordsize="82,2">
            <v:shape style="position:absolute;left:6601;top:138;width:82;height:2" coordorigin="6601,138" coordsize="82,0" path="m6601,138l6683,138e" filled="false" stroked="true" strokeweight="3.716991pt" strokecolor="#ff0000">
              <v:path arrowok="t"/>
            </v:shape>
            <w10:wrap type="none"/>
          </v:group>
        </w:pict>
      </w:r>
      <w:r>
        <w:rPr/>
        <w:pict>
          <v:group style="position:absolute;margin-left:373.449158pt;margin-top:6.901082pt;width:4.1pt;height:.1pt;mso-position-horizontal-relative:page;mso-position-vertical-relative:paragraph;z-index:-423304" coordorigin="7469,138" coordsize="82,2">
            <v:shape style="position:absolute;left:7469;top:138;width:82;height:2" coordorigin="7469,138" coordsize="82,0" path="m7469,138l7551,138e" filled="false" stroked="true" strokeweight="3.716991pt" strokecolor="#044e7d">
              <v:path arrowok="t"/>
            </v:shape>
            <w10:wrap type="none"/>
          </v:group>
        </w:pict>
      </w:r>
      <w:r>
        <w:rPr/>
        <w:pict>
          <v:group style="position:absolute;margin-left:403.504517pt;margin-top:6.901088pt;width:4.1pt;height:.1pt;mso-position-horizontal-relative:page;mso-position-vertical-relative:paragraph;z-index:-423280" coordorigin="8070,138" coordsize="82,2">
            <v:shape style="position:absolute;left:8070;top:138;width:82;height:2" coordorigin="8070,138" coordsize="82,0" path="m8070,138l8152,138e" filled="false" stroked="true" strokeweight="3.716991pt" strokecolor="#ff8080">
              <v:path arrowok="t"/>
            </v:shape>
            <w10:wrap type="none"/>
          </v:group>
        </w:pict>
      </w:r>
      <w:r>
        <w:rPr/>
        <w:pict>
          <v:group style="position:absolute;margin-left:433.559845pt;margin-top:6.901095pt;width:4.1pt;height:.1pt;mso-position-horizontal-relative:page;mso-position-vertical-relative:paragraph;z-index:-423256" coordorigin="8671,138" coordsize="82,2">
            <v:shape style="position:absolute;left:8671;top:138;width:82;height:2" coordorigin="8671,138" coordsize="82,0" path="m8671,138l8753,138e" filled="false" stroked="true" strokeweight="3.716991pt" strokecolor="#81a6bd">
              <v:path arrowok="t"/>
            </v:shape>
            <w10:wrap type="none"/>
          </v:group>
        </w:pict>
      </w:r>
      <w:r>
        <w:rPr/>
        <w:pict>
          <v:group style="position:absolute;margin-left:463.615204pt;margin-top:6.901102pt;width:4.1pt;height:.1pt;mso-position-horizontal-relative:page;mso-position-vertical-relative:paragraph;z-index:-423232" coordorigin="9272,138" coordsize="82,2">
            <v:shape style="position:absolute;left:9272;top:138;width:82;height:2" coordorigin="9272,138" coordsize="82,0" path="m9272,138l9354,138e" filled="false" stroked="true" strokeweight="3.716991pt" strokecolor="#ffb1b1">
              <v:path arrowok="t"/>
            </v:shape>
            <w10:wrap type="none"/>
          </v:group>
        </w:pict>
      </w:r>
      <w:r>
        <w:rPr/>
        <w:pict>
          <v:group style="position:absolute;margin-left:493.670563pt;margin-top:6.901108pt;width:4.1pt;height:.1pt;mso-position-horizontal-relative:page;mso-position-vertical-relative:paragraph;z-index:-423208" coordorigin="9873,138" coordsize="82,2">
            <v:shape style="position:absolute;left:9873;top:138;width:82;height:2" coordorigin="9873,138" coordsize="82,0" path="m9873,138l9955,138e" filled="false" stroked="true" strokeweight="3.716991pt" strokecolor="#b4c9d7">
              <v:path arrowok="t"/>
            </v:shape>
            <w10:wrap type="none"/>
          </v:group>
        </w:pict>
      </w:r>
      <w:r>
        <w:rPr/>
        <w:pict>
          <v:group style="position:absolute;margin-left:523.384338pt;margin-top:6.901115pt;width:4.1pt;height:.1pt;mso-position-horizontal-relative:page;mso-position-vertical-relative:paragraph;z-index:-423184" coordorigin="10468,138" coordsize="82,2">
            <v:shape style="position:absolute;left:10468;top:138;width:82;height:2" coordorigin="10468,138" coordsize="82,0" path="m10468,138l10550,138e" filled="false" stroked="true" strokeweight="3.716991pt" strokecolor="#990000">
              <v:path arrowok="t"/>
            </v:shape>
            <w10:wrap type="none"/>
          </v:group>
        </w:pict>
      </w:r>
      <w:r>
        <w:rPr>
          <w:rFonts w:ascii="微软雅黑" w:hAnsi="微软雅黑" w:cs="微软雅黑" w:eastAsia="微软雅黑" w:hint="default"/>
          <w:spacing w:val="-1"/>
          <w:w w:val="115"/>
          <w:position w:val="1"/>
          <w:sz w:val="12"/>
          <w:szCs w:val="12"/>
        </w:rPr>
        <w:t>中国大陆</w:t>
        <w:tab/>
      </w:r>
      <w:r>
        <w:rPr>
          <w:rFonts w:ascii="微软雅黑" w:hAnsi="微软雅黑" w:cs="微软雅黑" w:eastAsia="微软雅黑" w:hint="default"/>
          <w:w w:val="115"/>
          <w:position w:val="1"/>
          <w:sz w:val="12"/>
          <w:szCs w:val="12"/>
        </w:rPr>
        <w:t>台湾</w:t>
        <w:tab/>
        <w:t>韩国</w:t>
        <w:tab/>
      </w:r>
      <w:r>
        <w:rPr>
          <w:rFonts w:ascii="微软雅黑" w:hAnsi="微软雅黑" w:cs="微软雅黑" w:eastAsia="微软雅黑" w:hint="default"/>
          <w:spacing w:val="-1"/>
          <w:w w:val="115"/>
          <w:position w:val="1"/>
          <w:sz w:val="12"/>
          <w:szCs w:val="12"/>
        </w:rPr>
        <w:t>日本</w:t>
        <w:tab/>
      </w:r>
      <w:r>
        <w:rPr>
          <w:rFonts w:ascii="微软雅黑" w:hAnsi="微软雅黑" w:cs="微软雅黑" w:eastAsia="微软雅黑" w:hint="default"/>
          <w:w w:val="115"/>
          <w:position w:val="1"/>
          <w:sz w:val="12"/>
          <w:szCs w:val="12"/>
        </w:rPr>
        <w:t>北美</w:t>
        <w:tab/>
        <w:t>欧洲</w:t>
        <w:tab/>
        <w:t>其</w:t>
        <w:tab/>
      </w:r>
      <w:r>
        <w:rPr>
          <w:rFonts w:ascii="微软雅黑" w:hAnsi="微软雅黑" w:cs="微软雅黑" w:eastAsia="微软雅黑" w:hint="default"/>
          <w:spacing w:val="-1"/>
          <w:w w:val="110"/>
          <w:sz w:val="12"/>
          <w:szCs w:val="12"/>
        </w:rPr>
        <w:t>中国大陆</w:t>
        <w:tab/>
      </w:r>
      <w:r>
        <w:rPr>
          <w:rFonts w:ascii="微软雅黑" w:hAnsi="微软雅黑" w:cs="微软雅黑" w:eastAsia="微软雅黑" w:hint="default"/>
          <w:w w:val="110"/>
          <w:sz w:val="12"/>
          <w:szCs w:val="12"/>
        </w:rPr>
        <w:t>台湾</w:t>
        <w:tab/>
        <w:t>韩国</w:t>
        <w:tab/>
      </w:r>
      <w:r>
        <w:rPr>
          <w:rFonts w:ascii="微软雅黑" w:hAnsi="微软雅黑" w:cs="微软雅黑" w:eastAsia="微软雅黑" w:hint="default"/>
          <w:spacing w:val="-1"/>
          <w:w w:val="110"/>
          <w:sz w:val="12"/>
          <w:szCs w:val="12"/>
        </w:rPr>
        <w:t>日本</w:t>
        <w:tab/>
      </w:r>
      <w:r>
        <w:rPr>
          <w:rFonts w:ascii="微软雅黑" w:hAnsi="微软雅黑" w:cs="微软雅黑" w:eastAsia="微软雅黑" w:hint="default"/>
          <w:w w:val="110"/>
          <w:sz w:val="12"/>
          <w:szCs w:val="12"/>
        </w:rPr>
        <w:t>北美</w:t>
        <w:tab/>
        <w:t>欧洲</w:t>
        <w:tab/>
      </w:r>
      <w:r>
        <w:rPr>
          <w:rFonts w:ascii="微软雅黑" w:hAnsi="微软雅黑" w:cs="微软雅黑" w:eastAsia="微软雅黑" w:hint="default"/>
          <w:spacing w:val="-1"/>
          <w:w w:val="115"/>
          <w:sz w:val="12"/>
          <w:szCs w:val="12"/>
        </w:rPr>
        <w:t>其</w:t>
      </w:r>
      <w:r>
        <w:rPr>
          <w:rFonts w:ascii="微软雅黑" w:hAnsi="微软雅黑" w:cs="微软雅黑" w:eastAsia="微软雅黑" w:hint="default"/>
          <w:sz w:val="12"/>
          <w:szCs w:val="12"/>
        </w:rPr>
      </w:r>
    </w:p>
    <w:p>
      <w:pPr>
        <w:spacing w:line="20" w:lineRule="exact"/>
        <w:ind w:left="127"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82.55pt;height:.5pt;mso-position-horizontal-relative:char;mso-position-vertical-relative:line" coordorigin="0,0" coordsize="9651,10">
            <v:group style="position:absolute;left:5;top:5;width:4703;height:2" coordorigin="5,5" coordsize="4703,2">
              <v:shape style="position:absolute;left:5;top:5;width:4703;height:2" coordorigin="5,5" coordsize="4703,0" path="m5,5l4708,5e" filled="false" stroked="true" strokeweight=".47998pt" strokecolor="#367097">
                <v:path arrowok="t"/>
              </v:shape>
            </v:group>
            <v:group style="position:absolute;left:4708;top:5;width:10;height:2" coordorigin="4708,5" coordsize="10,2">
              <v:shape style="position:absolute;left:4708;top:5;width:10;height:2" coordorigin="4708,5" coordsize="10,0" path="m4708,5l4717,5e" filled="false" stroked="true" strokeweight=".47998pt" strokecolor="#367097">
                <v:path arrowok="t"/>
              </v:shape>
            </v:group>
            <v:group style="position:absolute;left:4717;top:5;width:144;height:2" coordorigin="4717,5" coordsize="144,2">
              <v:shape style="position:absolute;left:4717;top:5;width:144;height:2" coordorigin="4717,5" coordsize="144,0" path="m4717,5l4861,5e" filled="false" stroked="true" strokeweight=".47998pt" strokecolor="#367097">
                <v:path arrowok="t"/>
              </v:shape>
            </v:group>
            <v:group style="position:absolute;left:4861;top:5;width:10;height:2" coordorigin="4861,5" coordsize="10,2">
              <v:shape style="position:absolute;left:4861;top:5;width:10;height:2" coordorigin="4861,5" coordsize="10,0" path="m4861,5l4871,5e" filled="false" stroked="true" strokeweight=".47998pt" strokecolor="#367097">
                <v:path arrowok="t"/>
              </v:shape>
            </v:group>
            <v:group style="position:absolute;left:4871;top:5;width:4775;height:2" coordorigin="4871,5" coordsize="4775,2">
              <v:shape style="position:absolute;left:4871;top:5;width:4775;height:2" coordorigin="4871,5" coordsize="4775,0" path="m4871,5l9645,5e" filled="false" stroked="true" strokeweight=".47998pt" strokecolor="#367097">
                <v:path arrowok="t"/>
              </v:shape>
            </v:group>
          </v:group>
        </w:pict>
      </w:r>
      <w:r>
        <w:rPr>
          <w:rFonts w:ascii="微软雅黑" w:hAnsi="微软雅黑" w:cs="微软雅黑" w:eastAsia="微软雅黑" w:hint="default"/>
          <w:sz w:val="2"/>
          <w:szCs w:val="2"/>
        </w:rPr>
      </w:r>
    </w:p>
    <w:p>
      <w:pPr>
        <w:tabs>
          <w:tab w:pos="5096" w:val="left" w:leader="none"/>
        </w:tabs>
        <w:spacing w:before="7"/>
        <w:ind w:left="236" w:right="0" w:firstLine="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94"/>
          <w:sz w:val="17"/>
          <w:szCs w:val="17"/>
        </w:rPr>
        <w:t>S</w:t>
      </w:r>
      <w:r>
        <w:rPr>
          <w:rFonts w:ascii="Times New Roman" w:hAnsi="Times New Roman" w:cs="Times New Roman" w:eastAsia="Times New Roman" w:hint="default"/>
          <w:i/>
          <w:spacing w:val="-2"/>
          <w:w w:val="77"/>
          <w:sz w:val="17"/>
          <w:szCs w:val="17"/>
        </w:rPr>
        <w:t>E</w:t>
      </w:r>
      <w:r>
        <w:rPr>
          <w:rFonts w:ascii="Times New Roman" w:hAnsi="Times New Roman" w:cs="Times New Roman" w:eastAsia="Times New Roman" w:hint="default"/>
          <w:i/>
          <w:w w:val="56"/>
          <w:sz w:val="17"/>
          <w:szCs w:val="17"/>
        </w:rPr>
        <w:t>M</w:t>
      </w:r>
      <w:r>
        <w:rPr>
          <w:rFonts w:ascii="Times New Roman" w:hAnsi="Times New Roman" w:cs="Times New Roman" w:eastAsia="Times New Roman" w:hint="default"/>
          <w:i/>
          <w:spacing w:val="-2"/>
          <w:w w:val="142"/>
          <w:sz w:val="17"/>
          <w:szCs w:val="17"/>
        </w:rPr>
        <w:t>I</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tab/>
      </w: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94"/>
          <w:sz w:val="17"/>
          <w:szCs w:val="17"/>
        </w:rPr>
        <w:t>S</w:t>
      </w:r>
      <w:r>
        <w:rPr>
          <w:rFonts w:ascii="Times New Roman" w:hAnsi="Times New Roman" w:cs="Times New Roman" w:eastAsia="Times New Roman" w:hint="default"/>
          <w:i/>
          <w:spacing w:val="-2"/>
          <w:w w:val="77"/>
          <w:sz w:val="17"/>
          <w:szCs w:val="17"/>
        </w:rPr>
        <w:t>E</w:t>
      </w:r>
      <w:r>
        <w:rPr>
          <w:rFonts w:ascii="Times New Roman" w:hAnsi="Times New Roman" w:cs="Times New Roman" w:eastAsia="Times New Roman" w:hint="default"/>
          <w:i/>
          <w:w w:val="56"/>
          <w:sz w:val="17"/>
          <w:szCs w:val="17"/>
        </w:rPr>
        <w:t>M</w:t>
      </w:r>
      <w:r>
        <w:rPr>
          <w:rFonts w:ascii="Times New Roman" w:hAnsi="Times New Roman" w:cs="Times New Roman" w:eastAsia="Times New Roman" w:hint="default"/>
          <w:i/>
          <w:spacing w:val="-2"/>
          <w:w w:val="142"/>
          <w:sz w:val="17"/>
          <w:szCs w:val="17"/>
        </w:rPr>
        <w:t>I</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p>
      <w:pPr>
        <w:spacing w:line="240" w:lineRule="auto" w:before="2"/>
        <w:ind w:right="0"/>
        <w:rPr>
          <w:rFonts w:ascii="宋体" w:hAnsi="宋体" w:cs="宋体" w:eastAsia="宋体" w:hint="default"/>
          <w:sz w:val="13"/>
          <w:szCs w:val="13"/>
        </w:rPr>
      </w:pPr>
    </w:p>
    <w:p>
      <w:pPr>
        <w:spacing w:line="312" w:lineRule="exact" w:before="21"/>
        <w:ind w:left="132" w:right="871" w:firstLine="302"/>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半导体行业市场规模有望在 </w:t>
      </w:r>
      <w:r>
        <w:rPr>
          <w:rFonts w:ascii="Times New Roman" w:hAnsi="Times New Roman" w:cs="Times New Roman" w:eastAsia="Times New Roman" w:hint="default"/>
          <w:b/>
          <w:bCs/>
          <w:sz w:val="20"/>
          <w:szCs w:val="20"/>
        </w:rPr>
        <w:t>2020 </w:t>
      </w:r>
      <w:r>
        <w:rPr>
          <w:rFonts w:ascii="Microsoft JhengHei" w:hAnsi="Microsoft JhengHei" w:cs="Microsoft JhengHei" w:eastAsia="Microsoft JhengHei" w:hint="default"/>
          <w:b/>
          <w:bCs/>
          <w:sz w:val="20"/>
          <w:szCs w:val="20"/>
        </w:rPr>
        <w:t>年实现 </w:t>
      </w:r>
      <w:r>
        <w:rPr>
          <w:rFonts w:ascii="Times New Roman" w:hAnsi="Times New Roman" w:cs="Times New Roman" w:eastAsia="Times New Roman" w:hint="default"/>
          <w:b/>
          <w:bCs/>
          <w:sz w:val="20"/>
          <w:szCs w:val="20"/>
        </w:rPr>
        <w:t>5%-10%</w:t>
      </w:r>
      <w:r>
        <w:rPr>
          <w:rFonts w:ascii="Microsoft JhengHei" w:hAnsi="Microsoft JhengHei" w:cs="Microsoft JhengHei" w:eastAsia="Microsoft JhengHei" w:hint="default"/>
          <w:b/>
          <w:bCs/>
          <w:sz w:val="20"/>
          <w:szCs w:val="20"/>
        </w:rPr>
        <w:t>增长，景气度修复带动相关厂商业绩修复机会。</w:t>
      </w:r>
      <w:r>
        <w:rPr>
          <w:rFonts w:ascii="宋体" w:hAnsi="宋体" w:cs="宋体" w:eastAsia="宋体" w:hint="default"/>
          <w:sz w:val="20"/>
          <w:szCs w:val="20"/>
        </w:rPr>
        <w:t>根据各半 导体咨询机构预测，</w:t>
      </w:r>
      <w:r>
        <w:rPr>
          <w:rFonts w:ascii="Times New Roman" w:hAnsi="Times New Roman" w:cs="Times New Roman" w:eastAsia="Times New Roman" w:hint="default"/>
          <w:sz w:val="20"/>
          <w:szCs w:val="20"/>
        </w:rPr>
        <w:t>2020 </w:t>
      </w:r>
      <w:r>
        <w:rPr>
          <w:rFonts w:ascii="宋体" w:hAnsi="宋体" w:cs="宋体" w:eastAsia="宋体" w:hint="default"/>
          <w:sz w:val="20"/>
          <w:szCs w:val="20"/>
        </w:rPr>
        <w:t>年全球半导体市场规模增速主要集中在</w:t>
      </w:r>
      <w:r>
        <w:rPr>
          <w:rFonts w:ascii="宋体" w:hAnsi="宋体" w:cs="宋体" w:eastAsia="宋体" w:hint="default"/>
          <w:spacing w:val="-71"/>
          <w:sz w:val="20"/>
          <w:szCs w:val="20"/>
        </w:rPr>
        <w:t> </w:t>
      </w:r>
      <w:r>
        <w:rPr>
          <w:rFonts w:ascii="Times New Roman" w:hAnsi="Times New Roman" w:cs="Times New Roman" w:eastAsia="Times New Roman" w:hint="default"/>
          <w:spacing w:val="-4"/>
          <w:sz w:val="20"/>
          <w:szCs w:val="20"/>
        </w:rPr>
        <w:t>5%-8%</w:t>
      </w:r>
      <w:r>
        <w:rPr>
          <w:rFonts w:ascii="宋体" w:hAnsi="宋体" w:cs="宋体" w:eastAsia="宋体" w:hint="default"/>
          <w:spacing w:val="-4"/>
          <w:sz w:val="20"/>
          <w:szCs w:val="20"/>
        </w:rPr>
        <w:t>区间。</w:t>
      </w:r>
      <w:r>
        <w:rPr>
          <w:rFonts w:ascii="Times New Roman" w:hAnsi="Times New Roman" w:cs="Times New Roman" w:eastAsia="Times New Roman" w:hint="default"/>
          <w:spacing w:val="-4"/>
          <w:sz w:val="20"/>
          <w:szCs w:val="20"/>
        </w:rPr>
        <w:t>5G</w:t>
      </w:r>
      <w:r>
        <w:rPr>
          <w:rFonts w:ascii="宋体" w:hAnsi="宋体" w:cs="宋体" w:eastAsia="宋体" w:hint="default"/>
          <w:spacing w:val="-4"/>
          <w:sz w:val="20"/>
          <w:szCs w:val="20"/>
        </w:rPr>
        <w:t>、汽车电子、物联网、工控等 </w:t>
      </w:r>
      <w:r>
        <w:rPr>
          <w:rFonts w:ascii="宋体" w:hAnsi="宋体" w:cs="宋体" w:eastAsia="宋体" w:hint="default"/>
          <w:sz w:val="20"/>
          <w:szCs w:val="20"/>
        </w:rPr>
        <w:t>需求刺激下，上游设备</w:t>
      </w:r>
      <w:r>
        <w:rPr>
          <w:rFonts w:ascii="Times New Roman" w:hAnsi="Times New Roman" w:cs="Times New Roman" w:eastAsia="Times New Roman" w:hint="default"/>
          <w:sz w:val="20"/>
          <w:szCs w:val="20"/>
        </w:rPr>
        <w:t>/</w:t>
      </w:r>
      <w:r>
        <w:rPr>
          <w:rFonts w:ascii="宋体" w:hAnsi="宋体" w:cs="宋体" w:eastAsia="宋体" w:hint="default"/>
          <w:sz w:val="20"/>
          <w:szCs w:val="20"/>
        </w:rPr>
        <w:t>材料，中游晶圆制造、下游封测，及终端侧的</w:t>
      </w:r>
      <w:r>
        <w:rPr>
          <w:rFonts w:ascii="宋体" w:hAnsi="宋体" w:cs="宋体" w:eastAsia="宋体" w:hint="default"/>
          <w:spacing w:val="-36"/>
          <w:sz w:val="20"/>
          <w:szCs w:val="20"/>
        </w:rPr>
        <w:t> </w:t>
      </w:r>
      <w:r>
        <w:rPr>
          <w:rFonts w:ascii="Times New Roman" w:hAnsi="Times New Roman" w:cs="Times New Roman" w:eastAsia="Times New Roman" w:hint="default"/>
          <w:sz w:val="20"/>
          <w:szCs w:val="20"/>
        </w:rPr>
        <w:t>CIS</w:t>
      </w:r>
      <w:r>
        <w:rPr>
          <w:rFonts w:ascii="宋体" w:hAnsi="宋体" w:cs="宋体" w:eastAsia="宋体" w:hint="default"/>
          <w:sz w:val="20"/>
          <w:szCs w:val="20"/>
        </w:rPr>
        <w:t>、功率、射频、存储、光电、数字、</w:t>
      </w:r>
    </w:p>
    <w:p>
      <w:pPr>
        <w:pStyle w:val="BodyText"/>
        <w:spacing w:line="240" w:lineRule="auto" w:before="16"/>
        <w:ind w:right="0"/>
        <w:jc w:val="left"/>
      </w:pPr>
      <w:r>
        <w:rPr/>
        <w:t>模拟等环节有望迎来业绩弹性，相关厂商有望受益。</w:t>
      </w:r>
    </w:p>
    <w:p>
      <w:pPr>
        <w:spacing w:line="240" w:lineRule="auto" w:before="3" w:after="0"/>
        <w:ind w:right="0"/>
        <w:rPr>
          <w:rFonts w:ascii="宋体" w:hAnsi="宋体" w:cs="宋体" w:eastAsia="宋体" w:hint="default"/>
          <w:sz w:val="28"/>
          <w:szCs w:val="28"/>
        </w:rPr>
      </w:pPr>
    </w:p>
    <w:tbl>
      <w:tblPr>
        <w:tblW w:w="0" w:type="auto"/>
        <w:jc w:val="left"/>
        <w:tblInd w:w="132" w:type="dxa"/>
        <w:tblLayout w:type="fixed"/>
        <w:tblCellMar>
          <w:top w:w="0" w:type="dxa"/>
          <w:left w:w="0" w:type="dxa"/>
          <w:bottom w:w="0" w:type="dxa"/>
          <w:right w:w="0" w:type="dxa"/>
        </w:tblCellMar>
        <w:tblLook w:val="01E0"/>
      </w:tblPr>
      <w:tblGrid>
        <w:gridCol w:w="9640"/>
      </w:tblGrid>
      <w:tr>
        <w:trPr>
          <w:trHeight w:val="251" w:hRule="exact"/>
        </w:trPr>
        <w:tc>
          <w:tcPr>
            <w:tcW w:w="9640"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55" w:id="56"/>
            <w:bookmarkEnd w:id="56"/>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42</w:t>
            </w:r>
            <w:r>
              <w:rPr>
                <w:rFonts w:ascii="Microsoft JhengHei" w:hAnsi="Microsoft JhengHei" w:cs="Microsoft JhengHei" w:eastAsia="Microsoft JhengHei" w:hint="default"/>
                <w:b/>
                <w:bCs/>
                <w:sz w:val="18"/>
                <w:szCs w:val="18"/>
              </w:rPr>
              <w:t>：全球 </w:t>
            </w:r>
            <w:r>
              <w:rPr>
                <w:rFonts w:ascii="Arial" w:hAnsi="Arial" w:cs="Arial" w:eastAsia="Arial" w:hint="default"/>
                <w:b/>
                <w:bCs/>
                <w:sz w:val="18"/>
                <w:szCs w:val="18"/>
              </w:rPr>
              <w:t>2020-2021</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年半导体市场规模增速预测</w:t>
            </w:r>
            <w:r>
              <w:rPr>
                <w:rFonts w:ascii="Microsoft JhengHei" w:hAnsi="Microsoft JhengHei" w:cs="Microsoft JhengHei" w:eastAsia="Microsoft JhengHei" w:hint="default"/>
                <w:sz w:val="18"/>
                <w:szCs w:val="18"/>
              </w:rPr>
            </w:r>
          </w:p>
        </w:tc>
      </w:tr>
      <w:tr>
        <w:trPr>
          <w:trHeight w:val="3637" w:hRule="exact"/>
        </w:trPr>
        <w:tc>
          <w:tcPr>
            <w:tcW w:w="9640" w:type="dxa"/>
            <w:tcBorders>
              <w:top w:val="single" w:sz="4" w:space="0" w:color="044E7D"/>
              <w:left w:val="nil" w:sz="6" w:space="0" w:color="auto"/>
              <w:bottom w:val="single" w:sz="4" w:space="0" w:color="044E7D"/>
              <w:right w:val="nil" w:sz="6" w:space="0" w:color="auto"/>
            </w:tcBorders>
          </w:tcPr>
          <w:p>
            <w:pPr>
              <w:pStyle w:val="TableParagraph"/>
              <w:spacing w:line="240" w:lineRule="auto" w:before="36"/>
              <w:ind w:left="2126" w:right="0"/>
              <w:jc w:val="left"/>
              <w:rPr>
                <w:rFonts w:ascii="Calibri" w:hAnsi="Calibri" w:cs="Calibri" w:eastAsia="Calibri" w:hint="default"/>
                <w:sz w:val="27"/>
                <w:szCs w:val="27"/>
              </w:rPr>
            </w:pPr>
            <w:r>
              <w:rPr>
                <w:rFonts w:ascii="Calibri"/>
                <w:b/>
                <w:spacing w:val="-3"/>
                <w:w w:val="125"/>
                <w:sz w:val="27"/>
              </w:rPr>
              <w:t>Semiconductor Market</w:t>
            </w:r>
            <w:r>
              <w:rPr>
                <w:rFonts w:ascii="Calibri"/>
                <w:b/>
                <w:spacing w:val="5"/>
                <w:w w:val="125"/>
                <w:sz w:val="27"/>
              </w:rPr>
              <w:t> </w:t>
            </w:r>
            <w:r>
              <w:rPr>
                <w:rFonts w:ascii="Calibri"/>
                <w:b/>
                <w:w w:val="125"/>
                <w:sz w:val="27"/>
              </w:rPr>
              <w:t>Forecasts</w:t>
            </w:r>
            <w:r>
              <w:rPr>
                <w:rFonts w:ascii="Calibri"/>
                <w:sz w:val="27"/>
              </w:rPr>
            </w:r>
          </w:p>
          <w:p>
            <w:pPr>
              <w:pStyle w:val="TableParagraph"/>
              <w:spacing w:line="240" w:lineRule="auto" w:before="8"/>
              <w:ind w:right="0"/>
              <w:jc w:val="left"/>
              <w:rPr>
                <w:rFonts w:ascii="宋体" w:hAnsi="宋体" w:cs="宋体" w:eastAsia="宋体" w:hint="default"/>
                <w:sz w:val="33"/>
                <w:szCs w:val="33"/>
              </w:rPr>
            </w:pPr>
          </w:p>
          <w:p>
            <w:pPr>
              <w:pStyle w:val="TableParagraph"/>
              <w:tabs>
                <w:tab w:pos="4792" w:val="left" w:leader="none"/>
              </w:tabs>
              <w:spacing w:line="240" w:lineRule="auto"/>
              <w:ind w:left="1028" w:right="0"/>
              <w:jc w:val="left"/>
              <w:rPr>
                <w:rFonts w:ascii="Calibri" w:hAnsi="Calibri" w:cs="Calibri" w:eastAsia="Calibri" w:hint="default"/>
                <w:sz w:val="15"/>
                <w:szCs w:val="15"/>
              </w:rPr>
            </w:pPr>
            <w:r>
              <w:rPr>
                <w:rFonts w:ascii="Calibri"/>
                <w:b/>
                <w:w w:val="125"/>
                <w:sz w:val="15"/>
              </w:rPr>
              <w:t>Future</w:t>
            </w:r>
            <w:r>
              <w:rPr>
                <w:rFonts w:ascii="Calibri"/>
                <w:b/>
                <w:spacing w:val="-14"/>
                <w:w w:val="125"/>
                <w:sz w:val="15"/>
              </w:rPr>
              <w:t> </w:t>
            </w:r>
            <w:r>
              <w:rPr>
                <w:rFonts w:ascii="Calibri"/>
                <w:b/>
                <w:w w:val="125"/>
                <w:sz w:val="15"/>
              </w:rPr>
              <w:t>Horizons,</w:t>
            </w:r>
            <w:r>
              <w:rPr>
                <w:rFonts w:ascii="Calibri"/>
                <w:b/>
                <w:spacing w:val="-8"/>
                <w:w w:val="125"/>
                <w:sz w:val="15"/>
              </w:rPr>
              <w:t> </w:t>
            </w:r>
            <w:r>
              <w:rPr>
                <w:rFonts w:ascii="Calibri"/>
                <w:b/>
                <w:w w:val="125"/>
                <w:sz w:val="15"/>
              </w:rPr>
              <w:t>Sep.</w:t>
              <w:tab/>
            </w:r>
            <w:r>
              <w:rPr>
                <w:rFonts w:ascii="Calibri"/>
                <w:w w:val="125"/>
                <w:position w:val="4"/>
                <w:sz w:val="15"/>
              </w:rPr>
              <w:t>4%</w:t>
            </w:r>
            <w:r>
              <w:rPr>
                <w:rFonts w:ascii="Calibri"/>
                <w:sz w:val="15"/>
              </w:rPr>
            </w:r>
          </w:p>
          <w:p>
            <w:pPr>
              <w:pStyle w:val="TableParagraph"/>
              <w:tabs>
                <w:tab w:pos="6856" w:val="left" w:leader="none"/>
              </w:tabs>
              <w:spacing w:line="240" w:lineRule="auto" w:before="140"/>
              <w:ind w:left="1266" w:right="0"/>
              <w:jc w:val="left"/>
              <w:rPr>
                <w:rFonts w:ascii="Calibri" w:hAnsi="Calibri" w:cs="Calibri" w:eastAsia="Calibri" w:hint="default"/>
                <w:sz w:val="15"/>
                <w:szCs w:val="15"/>
              </w:rPr>
            </w:pPr>
            <w:r>
              <w:rPr>
                <w:rFonts w:ascii="Calibri"/>
                <w:b/>
                <w:w w:val="125"/>
                <w:sz w:val="15"/>
              </w:rPr>
              <w:t>Mike</w:t>
            </w:r>
            <w:r>
              <w:rPr>
                <w:rFonts w:ascii="Calibri"/>
                <w:b/>
                <w:spacing w:val="-12"/>
                <w:w w:val="125"/>
                <w:sz w:val="15"/>
              </w:rPr>
              <w:t> </w:t>
            </w:r>
            <w:r>
              <w:rPr>
                <w:rFonts w:ascii="Calibri"/>
                <w:b/>
                <w:w w:val="125"/>
                <w:sz w:val="15"/>
              </w:rPr>
              <w:t>Cowan,</w:t>
            </w:r>
            <w:r>
              <w:rPr>
                <w:rFonts w:ascii="Calibri"/>
                <w:b/>
                <w:spacing w:val="-13"/>
                <w:w w:val="125"/>
                <w:sz w:val="15"/>
              </w:rPr>
              <w:t> </w:t>
            </w:r>
            <w:r>
              <w:rPr>
                <w:rFonts w:ascii="Calibri"/>
                <w:b/>
                <w:w w:val="125"/>
                <w:sz w:val="15"/>
              </w:rPr>
              <w:t>Nov.</w:t>
              <w:tab/>
            </w:r>
            <w:r>
              <w:rPr>
                <w:rFonts w:ascii="Calibri"/>
                <w:w w:val="125"/>
                <w:position w:val="4"/>
                <w:sz w:val="15"/>
              </w:rPr>
              <w:t>8.5%</w:t>
            </w:r>
            <w:r>
              <w:rPr>
                <w:rFonts w:ascii="Calibri"/>
                <w:sz w:val="15"/>
              </w:rPr>
            </w:r>
          </w:p>
          <w:p>
            <w:pPr>
              <w:pStyle w:val="TableParagraph"/>
              <w:tabs>
                <w:tab w:pos="5663" w:val="left" w:leader="none"/>
                <w:tab w:pos="7707" w:val="left" w:leader="none"/>
              </w:tabs>
              <w:spacing w:line="198" w:lineRule="exact" w:before="120"/>
              <w:ind w:left="1814" w:right="0"/>
              <w:jc w:val="left"/>
              <w:rPr>
                <w:rFonts w:ascii="Calibri" w:hAnsi="Calibri" w:cs="Calibri" w:eastAsia="Calibri" w:hint="default"/>
                <w:sz w:val="15"/>
                <w:szCs w:val="15"/>
              </w:rPr>
            </w:pPr>
            <w:r>
              <w:rPr>
                <w:rFonts w:ascii="Calibri"/>
                <w:b/>
                <w:w w:val="125"/>
                <w:sz w:val="15"/>
              </w:rPr>
              <w:t>WSTS,</w:t>
            </w:r>
            <w:r>
              <w:rPr>
                <w:rFonts w:ascii="Calibri"/>
                <w:b/>
                <w:spacing w:val="-9"/>
                <w:w w:val="125"/>
                <w:sz w:val="15"/>
              </w:rPr>
              <w:t> </w:t>
            </w:r>
            <w:r>
              <w:rPr>
                <w:rFonts w:ascii="Calibri"/>
                <w:b/>
                <w:w w:val="125"/>
                <w:sz w:val="15"/>
              </w:rPr>
              <w:t>Dec.</w:t>
              <w:tab/>
            </w:r>
            <w:r>
              <w:rPr>
                <w:rFonts w:ascii="Calibri"/>
                <w:w w:val="125"/>
                <w:position w:val="4"/>
                <w:sz w:val="15"/>
              </w:rPr>
              <w:t>5.9%</w:t>
              <w:tab/>
            </w:r>
            <w:r>
              <w:rPr>
                <w:rFonts w:ascii="Calibri"/>
                <w:w w:val="125"/>
                <w:position w:val="6"/>
                <w:sz w:val="15"/>
              </w:rPr>
              <w:t>2020</w:t>
            </w:r>
            <w:r>
              <w:rPr>
                <w:rFonts w:ascii="Calibri"/>
                <w:sz w:val="15"/>
              </w:rPr>
            </w:r>
          </w:p>
          <w:p>
            <w:pPr>
              <w:pStyle w:val="TableParagraph"/>
              <w:tabs>
                <w:tab w:pos="7707" w:val="left" w:leader="none"/>
              </w:tabs>
              <w:spacing w:line="212" w:lineRule="exact"/>
              <w:ind w:left="5787" w:right="0"/>
              <w:jc w:val="left"/>
              <w:rPr>
                <w:rFonts w:ascii="Calibri" w:hAnsi="Calibri" w:cs="Calibri" w:eastAsia="Calibri" w:hint="default"/>
                <w:sz w:val="15"/>
                <w:szCs w:val="15"/>
              </w:rPr>
            </w:pPr>
            <w:r>
              <w:rPr>
                <w:rFonts w:ascii="Calibri"/>
                <w:w w:val="130"/>
                <w:sz w:val="15"/>
              </w:rPr>
              <w:t>6.3%</w:t>
              <w:tab/>
            </w:r>
            <w:r>
              <w:rPr>
                <w:rFonts w:ascii="Calibri"/>
                <w:w w:val="130"/>
                <w:position w:val="-9"/>
                <w:sz w:val="15"/>
              </w:rPr>
              <w:t>2021</w:t>
            </w:r>
            <w:r>
              <w:rPr>
                <w:rFonts w:ascii="Calibri"/>
                <w:sz w:val="15"/>
              </w:rPr>
            </w:r>
          </w:p>
          <w:p>
            <w:pPr>
              <w:pStyle w:val="TableParagraph"/>
              <w:tabs>
                <w:tab w:pos="5663" w:val="left" w:leader="none"/>
              </w:tabs>
              <w:spacing w:line="197" w:lineRule="exact"/>
              <w:ind w:left="1483" w:right="0"/>
              <w:jc w:val="left"/>
              <w:rPr>
                <w:rFonts w:ascii="Calibri" w:hAnsi="Calibri" w:cs="Calibri" w:eastAsia="Calibri" w:hint="default"/>
                <w:sz w:val="15"/>
                <w:szCs w:val="15"/>
              </w:rPr>
            </w:pPr>
            <w:r>
              <w:rPr>
                <w:rFonts w:ascii="Calibri"/>
                <w:b/>
                <w:w w:val="125"/>
                <w:sz w:val="15"/>
              </w:rPr>
              <w:t>IHS</w:t>
            </w:r>
            <w:r>
              <w:rPr>
                <w:rFonts w:ascii="Calibri"/>
                <w:b/>
                <w:spacing w:val="-10"/>
                <w:w w:val="125"/>
                <w:sz w:val="15"/>
              </w:rPr>
              <w:t> </w:t>
            </w:r>
            <w:r>
              <w:rPr>
                <w:rFonts w:ascii="Calibri"/>
                <w:b/>
                <w:w w:val="125"/>
                <w:sz w:val="15"/>
              </w:rPr>
              <w:t>Markit,</w:t>
            </w:r>
            <w:r>
              <w:rPr>
                <w:rFonts w:ascii="Calibri"/>
                <w:b/>
                <w:spacing w:val="-7"/>
                <w:w w:val="125"/>
                <w:sz w:val="15"/>
              </w:rPr>
              <w:t> </w:t>
            </w:r>
            <w:r>
              <w:rPr>
                <w:rFonts w:ascii="Calibri"/>
                <w:b/>
                <w:w w:val="125"/>
                <w:sz w:val="15"/>
              </w:rPr>
              <w:t>Dec</w:t>
              <w:tab/>
            </w:r>
            <w:r>
              <w:rPr>
                <w:rFonts w:ascii="Calibri"/>
                <w:w w:val="125"/>
                <w:position w:val="4"/>
                <w:sz w:val="15"/>
              </w:rPr>
              <w:t>5.9%</w:t>
            </w:r>
            <w:r>
              <w:rPr>
                <w:rFonts w:ascii="Calibri"/>
                <w:sz w:val="15"/>
              </w:rPr>
            </w:r>
          </w:p>
          <w:p>
            <w:pPr>
              <w:pStyle w:val="TableParagraph"/>
              <w:tabs>
                <w:tab w:pos="3106" w:val="left" w:leader="none"/>
              </w:tabs>
              <w:spacing w:line="240" w:lineRule="auto" w:before="139"/>
              <w:ind w:left="838" w:right="0"/>
              <w:jc w:val="left"/>
              <w:rPr>
                <w:rFonts w:ascii="Calibri" w:hAnsi="Calibri" w:cs="Calibri" w:eastAsia="Calibri" w:hint="default"/>
                <w:sz w:val="15"/>
                <w:szCs w:val="15"/>
              </w:rPr>
            </w:pPr>
            <w:r>
              <w:rPr>
                <w:rFonts w:ascii="Calibri"/>
                <w:b/>
                <w:w w:val="125"/>
                <w:sz w:val="15"/>
              </w:rPr>
              <w:t>Objective</w:t>
            </w:r>
            <w:r>
              <w:rPr>
                <w:rFonts w:ascii="Calibri"/>
                <w:b/>
                <w:spacing w:val="-6"/>
                <w:w w:val="125"/>
                <w:sz w:val="15"/>
              </w:rPr>
              <w:t> </w:t>
            </w:r>
            <w:r>
              <w:rPr>
                <w:rFonts w:ascii="Calibri"/>
                <w:b/>
                <w:w w:val="125"/>
                <w:sz w:val="15"/>
              </w:rPr>
              <w:t>Analysis,</w:t>
            </w:r>
            <w:r>
              <w:rPr>
                <w:rFonts w:ascii="Calibri"/>
                <w:b/>
                <w:spacing w:val="-14"/>
                <w:w w:val="125"/>
                <w:sz w:val="15"/>
              </w:rPr>
              <w:t> </w:t>
            </w:r>
            <w:r>
              <w:rPr>
                <w:rFonts w:ascii="Calibri"/>
                <w:b/>
                <w:w w:val="125"/>
                <w:sz w:val="15"/>
              </w:rPr>
              <w:t>Dec.</w:t>
              <w:tab/>
            </w:r>
            <w:r>
              <w:rPr>
                <w:rFonts w:ascii="Calibri"/>
                <w:spacing w:val="-2"/>
                <w:w w:val="125"/>
                <w:position w:val="4"/>
                <w:sz w:val="15"/>
              </w:rPr>
              <w:t>"At  </w:t>
            </w:r>
            <w:r>
              <w:rPr>
                <w:rFonts w:ascii="Calibri"/>
                <w:w w:val="125"/>
                <w:position w:val="4"/>
                <w:sz w:val="15"/>
              </w:rPr>
              <w:t>best</w:t>
            </w:r>
            <w:r>
              <w:rPr>
                <w:rFonts w:ascii="Calibri"/>
                <w:spacing w:val="13"/>
                <w:w w:val="125"/>
                <w:position w:val="4"/>
                <w:sz w:val="15"/>
              </w:rPr>
              <w:t> </w:t>
            </w:r>
            <w:r>
              <w:rPr>
                <w:rFonts w:ascii="Calibri"/>
                <w:spacing w:val="-3"/>
                <w:w w:val="125"/>
                <w:position w:val="4"/>
                <w:sz w:val="15"/>
              </w:rPr>
              <w:t>zero"</w:t>
            </w:r>
            <w:r>
              <w:rPr>
                <w:rFonts w:ascii="Calibri"/>
                <w:sz w:val="15"/>
              </w:rPr>
            </w:r>
          </w:p>
          <w:p>
            <w:pPr>
              <w:pStyle w:val="TableParagraph"/>
              <w:tabs>
                <w:tab w:pos="5323" w:val="left" w:leader="none"/>
              </w:tabs>
              <w:spacing w:line="240" w:lineRule="auto" w:before="140"/>
              <w:ind w:left="1464" w:right="0"/>
              <w:jc w:val="left"/>
              <w:rPr>
                <w:rFonts w:ascii="Calibri" w:hAnsi="Calibri" w:cs="Calibri" w:eastAsia="Calibri" w:hint="default"/>
                <w:sz w:val="15"/>
                <w:szCs w:val="15"/>
              </w:rPr>
            </w:pPr>
            <w:r>
              <w:rPr>
                <w:rFonts w:ascii="Calibri"/>
                <w:b/>
                <w:w w:val="125"/>
                <w:sz w:val="15"/>
              </w:rPr>
              <w:t>IC</w:t>
            </w:r>
            <w:r>
              <w:rPr>
                <w:rFonts w:ascii="Calibri"/>
                <w:b/>
                <w:spacing w:val="-8"/>
                <w:w w:val="125"/>
                <w:sz w:val="15"/>
              </w:rPr>
              <w:t> </w:t>
            </w:r>
            <w:r>
              <w:rPr>
                <w:rFonts w:ascii="Calibri"/>
                <w:b/>
                <w:w w:val="125"/>
                <w:sz w:val="15"/>
              </w:rPr>
              <w:t>Insights,</w:t>
            </w:r>
            <w:r>
              <w:rPr>
                <w:rFonts w:ascii="Calibri"/>
                <w:b/>
                <w:spacing w:val="-11"/>
                <w:w w:val="125"/>
                <w:sz w:val="15"/>
              </w:rPr>
              <w:t> </w:t>
            </w:r>
            <w:r>
              <w:rPr>
                <w:rFonts w:ascii="Calibri"/>
                <w:b/>
                <w:w w:val="125"/>
                <w:sz w:val="15"/>
              </w:rPr>
              <w:t>Dec.</w:t>
              <w:tab/>
            </w:r>
            <w:r>
              <w:rPr>
                <w:rFonts w:ascii="Calibri"/>
                <w:w w:val="125"/>
                <w:position w:val="4"/>
                <w:sz w:val="15"/>
              </w:rPr>
              <w:t>"Single</w:t>
            </w:r>
            <w:r>
              <w:rPr>
                <w:rFonts w:ascii="Calibri"/>
                <w:spacing w:val="38"/>
                <w:w w:val="125"/>
                <w:position w:val="4"/>
                <w:sz w:val="15"/>
              </w:rPr>
              <w:t> </w:t>
            </w:r>
            <w:r>
              <w:rPr>
                <w:rFonts w:ascii="Calibri"/>
                <w:w w:val="125"/>
                <w:position w:val="4"/>
                <w:sz w:val="15"/>
              </w:rPr>
              <w:t>digit"</w:t>
            </w:r>
            <w:r>
              <w:rPr>
                <w:rFonts w:ascii="Calibri"/>
                <w:sz w:val="15"/>
              </w:rPr>
            </w:r>
          </w:p>
          <w:p>
            <w:pPr>
              <w:pStyle w:val="TableParagraph"/>
              <w:tabs>
                <w:tab w:pos="7547" w:val="left" w:leader="none"/>
              </w:tabs>
              <w:spacing w:line="178" w:lineRule="exact" w:before="140"/>
              <w:ind w:left="144" w:right="0"/>
              <w:jc w:val="left"/>
              <w:rPr>
                <w:rFonts w:ascii="Calibri" w:hAnsi="Calibri" w:cs="Calibri" w:eastAsia="Calibri" w:hint="default"/>
                <w:sz w:val="15"/>
                <w:szCs w:val="15"/>
              </w:rPr>
            </w:pPr>
            <w:r>
              <w:rPr>
                <w:rFonts w:ascii="Calibri"/>
                <w:b/>
                <w:w w:val="125"/>
                <w:sz w:val="15"/>
              </w:rPr>
              <w:t>Semiconductor</w:t>
            </w:r>
            <w:r>
              <w:rPr>
                <w:rFonts w:ascii="Calibri"/>
                <w:b/>
                <w:spacing w:val="-16"/>
                <w:w w:val="125"/>
                <w:sz w:val="15"/>
              </w:rPr>
              <w:t> </w:t>
            </w:r>
            <w:r>
              <w:rPr>
                <w:rFonts w:ascii="Calibri"/>
                <w:b/>
                <w:w w:val="125"/>
                <w:sz w:val="15"/>
              </w:rPr>
              <w:t>Intelligence,</w:t>
            </w:r>
            <w:r>
              <w:rPr>
                <w:rFonts w:ascii="Calibri"/>
                <w:b/>
                <w:spacing w:val="-17"/>
                <w:w w:val="125"/>
                <w:sz w:val="15"/>
              </w:rPr>
              <w:t> </w:t>
            </w:r>
            <w:r>
              <w:rPr>
                <w:rFonts w:ascii="Calibri"/>
                <w:b/>
                <w:w w:val="125"/>
                <w:sz w:val="15"/>
              </w:rPr>
              <w:t>Dec.</w:t>
              <w:tab/>
            </w:r>
            <w:r>
              <w:rPr>
                <w:rFonts w:ascii="Calibri"/>
                <w:spacing w:val="2"/>
                <w:w w:val="125"/>
                <w:position w:val="4"/>
                <w:sz w:val="15"/>
              </w:rPr>
              <w:t>10%</w:t>
            </w:r>
            <w:r>
              <w:rPr>
                <w:rFonts w:ascii="Calibri"/>
                <w:sz w:val="15"/>
              </w:rPr>
            </w:r>
          </w:p>
          <w:p>
            <w:pPr>
              <w:pStyle w:val="TableParagraph"/>
              <w:spacing w:line="138" w:lineRule="exact"/>
              <w:ind w:right="2764"/>
              <w:jc w:val="right"/>
              <w:rPr>
                <w:rFonts w:ascii="Calibri" w:hAnsi="Calibri" w:cs="Calibri" w:eastAsia="Calibri" w:hint="default"/>
                <w:sz w:val="15"/>
                <w:szCs w:val="15"/>
              </w:rPr>
            </w:pPr>
            <w:r>
              <w:rPr>
                <w:rFonts w:ascii="Calibri"/>
                <w:w w:val="130"/>
                <w:sz w:val="15"/>
              </w:rPr>
              <w:t>8%</w:t>
            </w:r>
            <w:r>
              <w:rPr>
                <w:rFonts w:ascii="Calibri"/>
                <w:sz w:val="15"/>
              </w:rPr>
            </w:r>
          </w:p>
          <w:p>
            <w:pPr>
              <w:pStyle w:val="TableParagraph"/>
              <w:tabs>
                <w:tab w:pos="3633" w:val="left" w:leader="none"/>
                <w:tab w:pos="4551" w:val="left" w:leader="none"/>
                <w:tab w:pos="5468" w:val="left" w:leader="none"/>
                <w:tab w:pos="6386" w:val="left" w:leader="none"/>
                <w:tab w:pos="7249" w:val="left" w:leader="none"/>
                <w:tab w:pos="8166" w:val="left" w:leader="none"/>
              </w:tabs>
              <w:spacing w:line="240" w:lineRule="auto" w:before="50"/>
              <w:ind w:left="2716" w:right="0"/>
              <w:jc w:val="left"/>
              <w:rPr>
                <w:rFonts w:ascii="微软雅黑" w:hAnsi="微软雅黑" w:cs="微软雅黑" w:eastAsia="微软雅黑" w:hint="default"/>
                <w:sz w:val="15"/>
                <w:szCs w:val="15"/>
              </w:rPr>
            </w:pPr>
            <w:r>
              <w:rPr>
                <w:rFonts w:ascii="微软雅黑"/>
                <w:w w:val="125"/>
                <w:sz w:val="15"/>
              </w:rPr>
              <w:t>0%</w:t>
              <w:tab/>
              <w:t>2%</w:t>
              <w:tab/>
              <w:t>4%</w:t>
              <w:tab/>
              <w:t>6%</w:t>
              <w:tab/>
              <w:t>8%</w:t>
              <w:tab/>
            </w:r>
            <w:r>
              <w:rPr>
                <w:rFonts w:ascii="微软雅黑"/>
                <w:spacing w:val="-2"/>
                <w:w w:val="120"/>
                <w:sz w:val="15"/>
              </w:rPr>
              <w:t>10%</w:t>
              <w:tab/>
            </w:r>
            <w:r>
              <w:rPr>
                <w:rFonts w:ascii="微软雅黑"/>
                <w:spacing w:val="-2"/>
                <w:w w:val="125"/>
                <w:sz w:val="15"/>
              </w:rPr>
              <w:t>12%</w:t>
            </w:r>
            <w:r>
              <w:rPr>
                <w:rFonts w:ascii="微软雅黑"/>
                <w:spacing w:val="-2"/>
                <w:sz w:val="15"/>
              </w:rPr>
            </w:r>
          </w:p>
        </w:tc>
      </w:tr>
      <w:tr>
        <w:trPr>
          <w:trHeight w:val="252" w:hRule="exact"/>
        </w:trPr>
        <w:tc>
          <w:tcPr>
            <w:tcW w:w="9640"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Trendforce</w:t>
            </w:r>
            <w:r>
              <w:rPr>
                <w:rFonts w:ascii="宋体" w:hAnsi="宋体" w:cs="宋体" w:eastAsia="宋体" w:hint="default"/>
                <w:sz w:val="17"/>
                <w:szCs w:val="17"/>
              </w:rPr>
              <w:t>，中信建投证券研究发展部</w:t>
            </w:r>
          </w:p>
        </w:tc>
      </w:tr>
    </w:tbl>
    <w:p>
      <w:pPr>
        <w:spacing w:line="240" w:lineRule="auto" w:before="7"/>
        <w:ind w:right="0"/>
        <w:rPr>
          <w:rFonts w:ascii="宋体" w:hAnsi="宋体" w:cs="宋体" w:eastAsia="宋体" w:hint="default"/>
          <w:sz w:val="13"/>
          <w:szCs w:val="13"/>
        </w:rPr>
      </w:pPr>
    </w:p>
    <w:p>
      <w:pPr>
        <w:spacing w:line="312" w:lineRule="exact" w:before="21"/>
        <w:ind w:left="132" w:right="871" w:firstLine="403"/>
        <w:jc w:val="both"/>
        <w:rPr>
          <w:rFonts w:ascii="宋体" w:hAnsi="宋体" w:cs="宋体" w:eastAsia="宋体" w:hint="default"/>
          <w:sz w:val="20"/>
          <w:szCs w:val="20"/>
        </w:rPr>
      </w:pPr>
      <w:r>
        <w:rPr/>
        <w:pict>
          <v:group style="position:absolute;margin-left:197.136612pt;margin-top:-183.72673pt;width:244.2pt;height:146.25pt;mso-position-horizontal-relative:page;mso-position-vertical-relative:paragraph;z-index:-423160" coordorigin="3943,-3675" coordsize="4884,2925">
            <v:group style="position:absolute;left:4900;top:-3665;width:2;height:450" coordorigin="4900,-3665" coordsize="2,450">
              <v:shape style="position:absolute;left:4900;top:-3665;width:2;height:450" coordorigin="4900,-3665" coordsize="0,450" path="m4900,-3665l4900,-3216e" filled="false" stroked="true" strokeweight=".930757pt" strokecolor="#d9d9d9">
                <v:path arrowok="t"/>
                <v:stroke dashstyle="dash"/>
              </v:shape>
            </v:group>
            <v:group style="position:absolute;left:4900;top:-3118;width:2;height:629" coordorigin="4900,-3118" coordsize="2,629">
              <v:shape style="position:absolute;left:4900;top:-3118;width:2;height:629" coordorigin="4900,-3118" coordsize="0,629" path="m4900,-3118l4900,-2490e" filled="false" stroked="true" strokeweight=".930757pt" strokecolor="#d9d9d9">
                <v:path arrowok="t"/>
                <v:stroke dashstyle="dash"/>
              </v:shape>
            </v:group>
            <v:group style="position:absolute;left:4900;top:-2392;width:2;height:263" coordorigin="4900,-2392" coordsize="2,263">
              <v:shape style="position:absolute;left:4900;top:-2392;width:2;height:263" coordorigin="4900,-2392" coordsize="0,263" path="m4900,-2392l4900,-2130e" filled="false" stroked="true" strokeweight=".930757pt" strokecolor="#d9d9d9">
                <v:path arrowok="t"/>
                <v:stroke dashstyle="dash"/>
              </v:shape>
            </v:group>
            <v:group style="position:absolute;left:4900;top:-1307;width:2;height:360" coordorigin="4900,-1307" coordsize="2,360">
              <v:shape style="position:absolute;left:4900;top:-1307;width:2;height:360" coordorigin="4900,-1307" coordsize="0,360" path="m4900,-1307l4900,-947e" filled="false" stroked="true" strokeweight=".930757pt" strokecolor="#d9d9d9">
                <v:path arrowok="t"/>
                <v:stroke dashstyle="dash"/>
              </v:shape>
            </v:group>
            <v:group style="position:absolute;left:4900;top:-850;width:2;height:90" coordorigin="4900,-850" coordsize="2,90">
              <v:shape style="position:absolute;left:4900;top:-850;width:2;height:90" coordorigin="4900,-850" coordsize="0,90" path="m4900,-850l4900,-760e" filled="false" stroked="true" strokeweight=".930757pt" strokecolor="#d9d9d9">
                <v:path arrowok="t"/>
                <v:stroke dashstyle="dash"/>
              </v:shape>
            </v:group>
            <v:group style="position:absolute;left:5821;top:-1307;width:2;height:360" coordorigin="5821,-1307" coordsize="2,360">
              <v:shape style="position:absolute;left:5821;top:-1307;width:2;height:360" coordorigin="5821,-1307" coordsize="0,360" path="m5821,-1307l5821,-947e" filled="false" stroked="true" strokeweight=".930757pt" strokecolor="#d9d9d9">
                <v:path arrowok="t"/>
                <v:stroke dashstyle="dash"/>
              </v:shape>
            </v:group>
            <v:group style="position:absolute;left:5821;top:-850;width:2;height:90" coordorigin="5821,-850" coordsize="2,90">
              <v:shape style="position:absolute;left:5821;top:-850;width:2;height:90" coordorigin="5821,-850" coordsize="0,90" path="m5821,-850l5821,-760e" filled="false" stroked="true" strokeweight=".930757pt" strokecolor="#d9d9d9">
                <v:path arrowok="t"/>
                <v:stroke dashstyle="dash"/>
              </v:shape>
            </v:group>
            <v:group style="position:absolute;left:6733;top:-3665;width:2;height:2718" coordorigin="6733,-3665" coordsize="2,2718">
              <v:shape style="position:absolute;left:6733;top:-3665;width:2;height:2718" coordorigin="6733,-3665" coordsize="0,2718" path="m6733,-3665l6733,-947e" filled="false" stroked="true" strokeweight=".930757pt" strokecolor="#d9d9d9">
                <v:path arrowok="t"/>
                <v:stroke dashstyle="dash"/>
              </v:shape>
            </v:group>
            <v:group style="position:absolute;left:6733;top:-850;width:2;height:90" coordorigin="6733,-850" coordsize="2,90">
              <v:shape style="position:absolute;left:6733;top:-850;width:2;height:90" coordorigin="6733,-850" coordsize="0,90" path="m6733,-850l6733,-760e" filled="false" stroked="true" strokeweight=".930757pt" strokecolor="#d9d9d9">
                <v:path arrowok="t"/>
                <v:stroke dashstyle="dash"/>
              </v:shape>
            </v:group>
            <v:group style="position:absolute;left:7646;top:-3665;width:2;height:2906" coordorigin="7646,-3665" coordsize="2,2906">
              <v:shape style="position:absolute;left:7646;top:-3665;width:2;height:2906" coordorigin="7646,-3665" coordsize="0,2906" path="m7646,-3665l7646,-760e" filled="false" stroked="true" strokeweight=".930757pt" strokecolor="#d9d9d9">
                <v:path arrowok="t"/>
                <v:stroke dashstyle="dash"/>
              </v:shape>
            </v:group>
            <v:group style="position:absolute;left:3988;top:-947;width:3658;height:98" coordorigin="3988,-947" coordsize="3658,98">
              <v:shape style="position:absolute;left:3988;top:-947;width:3658;height:98" coordorigin="3988,-947" coordsize="3658,98" path="m7646,-947l3988,-947,3988,-850,7646,-850,7646,-947xe" filled="true" fillcolor="#ff8080" stroked="false">
                <v:path arrowok="t"/>
                <v:fill type="solid"/>
              </v:shape>
            </v:group>
            <v:group style="position:absolute;left:5821;top:-2392;width:2;height:263" coordorigin="5821,-2392" coordsize="2,263">
              <v:shape style="position:absolute;left:5821;top:-2392;width:2;height:263" coordorigin="5821,-2392" coordsize="0,263" path="m5821,-2392l5821,-2130e" filled="false" stroked="true" strokeweight=".930757pt" strokecolor="#d9d9d9">
                <v:path arrowok="t"/>
                <v:stroke dashstyle="dash"/>
              </v:shape>
            </v:group>
            <v:group style="position:absolute;left:3988;top:-2347;width:2886;height:2" coordorigin="3988,-2347" coordsize="2886,2">
              <v:shape style="position:absolute;left:3988;top:-2347;width:2886;height:2" coordorigin="3988,-2347" coordsize="2886,0" path="m3988,-2347l6873,-2347e" filled="false" stroked="true" strokeweight="4.492465pt" strokecolor="#ff8080">
                <v:path arrowok="t"/>
              </v:shape>
            </v:group>
            <v:group style="position:absolute;left:8567;top:-3665;width:2;height:2906" coordorigin="8567,-3665" coordsize="2,2906">
              <v:shape style="position:absolute;left:8567;top:-3665;width:2;height:2906" coordorigin="8567,-3665" coordsize="0,2906" path="m8567,-3665l8567,-760e" filled="false" stroked="true" strokeweight=".930757pt" strokecolor="#d9d9d9">
                <v:path arrowok="t"/>
                <v:stroke dashstyle="dash"/>
              </v:shape>
            </v:group>
            <v:group style="position:absolute;left:3988;top:-992;width:4580;height:2" coordorigin="3988,-992" coordsize="4580,2">
              <v:shape style="position:absolute;left:3988;top:-992;width:4580;height:2" coordorigin="3988,-992" coordsize="4580,0" path="m3988,-992l8567,-992e" filled="false" stroked="true" strokeweight="4.492468pt" strokecolor="#81a6bd">
                <v:path arrowok="t"/>
              </v:shape>
            </v:group>
            <v:group style="position:absolute;left:4900;top:-2033;width:2;height:629" coordorigin="4900,-2033" coordsize="2,629">
              <v:shape style="position:absolute;left:4900;top:-2033;width:2;height:629" coordorigin="4900,-2033" coordsize="0,629" path="m4900,-2033l4900,-1404e" filled="false" stroked="true" strokeweight=".930757pt" strokecolor="#d9d9d9">
                <v:path arrowok="t"/>
                <v:stroke dashstyle="dash"/>
              </v:shape>
            </v:group>
            <v:group style="position:absolute;left:5821;top:-2033;width:2;height:629" coordorigin="5821,-2033" coordsize="2,629">
              <v:shape style="position:absolute;left:5821;top:-2033;width:2;height:629" coordorigin="5821,-2033" coordsize="0,629" path="m5821,-2033l5821,-1404e" filled="false" stroked="true" strokeweight=".930757pt" strokecolor="#d9d9d9">
                <v:path arrowok="t"/>
                <v:stroke dashstyle="dash"/>
              </v:shape>
            </v:group>
            <v:group style="position:absolute;left:3988;top:-1404;width:2290;height:98" coordorigin="3988,-1404" coordsize="2290,98">
              <v:shape style="position:absolute;left:3988;top:-1404;width:2290;height:98" coordorigin="3988,-1404" coordsize="2290,98" path="m6277,-1404l3988,-1404,3988,-1307,6277,-1307,6277,-1404xe" filled="true" fillcolor="#81a6bd" stroked="false">
                <v:path arrowok="t"/>
                <v:fill type="solid"/>
              </v:shape>
            </v:group>
            <v:group style="position:absolute;left:4006;top:-1763;width:2;height:98" coordorigin="4006,-1763" coordsize="2,98">
              <v:shape style="position:absolute;left:4006;top:-1763;width:2;height:98" coordorigin="4006,-1763" coordsize="0,98" path="m4006,-1763l4006,-1666e" filled="false" stroked="true" strokeweight="1.861514pt" strokecolor="#81a6bd">
                <v:path arrowok="t"/>
              </v:shape>
            </v:group>
            <v:group style="position:absolute;left:3988;top:-2130;width:2700;height:98" coordorigin="3988,-2130" coordsize="2700,98">
              <v:shape style="position:absolute;left:3988;top:-2130;width:2700;height:98" coordorigin="3988,-2130" coordsize="2700,98" path="m6687,-2130l3988,-2130,3988,-2033,6687,-2033,6687,-2130xe" filled="true" fillcolor="#81a6bd" stroked="false">
                <v:path arrowok="t"/>
                <v:fill type="solid"/>
              </v:shape>
            </v:group>
            <v:group style="position:absolute;left:5821;top:-3665;width:2;height:1176" coordorigin="5821,-3665" coordsize="2,1176">
              <v:shape style="position:absolute;left:5821;top:-3665;width:2;height:1176" coordorigin="5821,-3665" coordsize="0,1176" path="m5821,-3665l5821,-2490e" filled="false" stroked="true" strokeweight=".930757pt" strokecolor="#d9d9d9">
                <v:path arrowok="t"/>
                <v:stroke dashstyle="dash"/>
              </v:shape>
            </v:group>
            <v:group style="position:absolute;left:3988;top:-2490;width:2700;height:98" coordorigin="3988,-2490" coordsize="2700,98">
              <v:shape style="position:absolute;left:3988;top:-2490;width:2700;height:98" coordorigin="3988,-2490" coordsize="2700,98" path="m6687,-2490l3988,-2490,3988,-2392,6687,-2392,6687,-2490xe" filled="true" fillcolor="#81a6bd" stroked="false">
                <v:path arrowok="t"/>
                <v:fill type="solid"/>
              </v:shape>
            </v:group>
            <v:group style="position:absolute;left:3988;top:-2804;width:3891;height:2" coordorigin="3988,-2804" coordsize="3891,2">
              <v:shape style="position:absolute;left:3988;top:-2804;width:3891;height:2" coordorigin="3988,-2804" coordsize="3891,0" path="m3988,-2804l7878,-2804e" filled="false" stroked="true" strokeweight="4.492467pt" strokecolor="#81a6bd">
                <v:path arrowok="t"/>
              </v:shape>
            </v:group>
            <v:group style="position:absolute;left:3988;top:-3216;width:1834;height:98" coordorigin="3988,-3216" coordsize="1834,98">
              <v:shape style="position:absolute;left:3988;top:-3216;width:1834;height:98" coordorigin="3988,-3216" coordsize="1834,98" path="m5821,-3216l3988,-3216,3988,-3118,5821,-3118,5821,-3216xe" filled="true" fillcolor="#81a6bd" stroked="false">
                <v:path arrowok="t"/>
                <v:fill type="solid"/>
              </v:shape>
            </v:group>
            <v:group style="position:absolute;left:3988;top:-3665;width:2;height:2906" coordorigin="3988,-3665" coordsize="2,2906">
              <v:shape style="position:absolute;left:3988;top:-3665;width:2;height:2906" coordorigin="3988,-3665" coordsize="0,2906" path="m3988,-760l3988,-3665e" filled="false" stroked="true" strokeweight=".930757pt" strokecolor="#d9d9d9">
                <v:path arrowok="t"/>
              </v:shape>
            </v:group>
            <v:group style="position:absolute;left:8679;top:-2456;width:103;height:2" coordorigin="8679,-2456" coordsize="103,2">
              <v:shape style="position:absolute;left:8679;top:-2456;width:103;height:2" coordorigin="8679,-2456" coordsize="103,0" path="m8679,-2456l8781,-2456e" filled="false" stroked="true" strokeweight="4.118089pt" strokecolor="#81a6bd">
                <v:path arrowok="t"/>
              </v:shape>
            </v:group>
            <v:group style="position:absolute;left:8679;top:-2205;width:103;height:2" coordorigin="8679,-2205" coordsize="103,2">
              <v:shape style="position:absolute;left:8679;top:-2205;width:103;height:2" coordorigin="8679,-2205" coordsize="103,0" path="m8679,-2205l8781,-2205e" filled="false" stroked="true" strokeweight="4.492461pt" strokecolor="#ff8080">
                <v:path arrowok="t"/>
              </v:shape>
            </v:group>
            <w10:wrap type="none"/>
          </v:group>
        </w:pict>
      </w:r>
      <w:r>
        <w:rPr/>
        <w:pict>
          <v:group style="position:absolute;margin-left:473.959869pt;margin-top:-183.251678pt;width:.1pt;height:145.3pt;mso-position-horizontal-relative:page;mso-position-vertical-relative:paragraph;z-index:-423136" coordorigin="9479,-3665" coordsize="2,2906">
            <v:shape style="position:absolute;left:9479;top:-3665;width:2;height:2906" coordorigin="9479,-3665" coordsize="0,2906" path="m9479,-3665l9479,-760e" filled="false" stroked="true" strokeweight=".930757pt" strokecolor="#d9d9d9">
              <v:path arrowok="t"/>
              <v:stroke dashstyle="dash"/>
            </v:shape>
            <w10:wrap type="none"/>
          </v:group>
        </w:pict>
      </w:r>
      <w:r>
        <w:rPr>
          <w:rFonts w:ascii="Microsoft JhengHei" w:hAnsi="Microsoft JhengHei" w:cs="Microsoft JhengHei" w:eastAsia="Microsoft JhengHei" w:hint="default"/>
          <w:b/>
          <w:bCs/>
          <w:sz w:val="20"/>
          <w:szCs w:val="20"/>
        </w:rPr>
        <w:t>物联网带来大量新增的设备终端需求，并将催化一系列新领域的发展，有望成为半导体行业新一代技术变 革力量。</w:t>
      </w:r>
      <w:r>
        <w:rPr>
          <w:rFonts w:ascii="Calibri" w:hAnsi="Calibri" w:cs="Calibri" w:eastAsia="Calibri" w:hint="default"/>
          <w:sz w:val="20"/>
          <w:szCs w:val="20"/>
        </w:rPr>
        <w:t>5G </w:t>
      </w:r>
      <w:r>
        <w:rPr>
          <w:rFonts w:ascii="宋体" w:hAnsi="宋体" w:cs="宋体" w:eastAsia="宋体" w:hint="default"/>
          <w:sz w:val="20"/>
          <w:szCs w:val="20"/>
        </w:rPr>
        <w:t>有望促进物联网加速发展，继而带动云计算</w:t>
      </w:r>
      <w:r>
        <w:rPr>
          <w:rFonts w:ascii="Calibri" w:hAnsi="Calibri" w:cs="Calibri" w:eastAsia="Calibri" w:hint="default"/>
          <w:sz w:val="20"/>
          <w:szCs w:val="20"/>
        </w:rPr>
        <w:t>/</w:t>
      </w:r>
      <w:r>
        <w:rPr>
          <w:rFonts w:ascii="宋体" w:hAnsi="宋体" w:cs="宋体" w:eastAsia="宋体" w:hint="default"/>
          <w:sz w:val="20"/>
          <w:szCs w:val="20"/>
        </w:rPr>
        <w:t>人工智能</w:t>
      </w:r>
      <w:r>
        <w:rPr>
          <w:rFonts w:ascii="Calibri" w:hAnsi="Calibri" w:cs="Calibri" w:eastAsia="Calibri" w:hint="default"/>
          <w:sz w:val="20"/>
          <w:szCs w:val="20"/>
        </w:rPr>
        <w:t>/</w:t>
      </w:r>
      <w:r>
        <w:rPr>
          <w:rFonts w:ascii="宋体" w:hAnsi="宋体" w:cs="宋体" w:eastAsia="宋体" w:hint="default"/>
          <w:sz w:val="20"/>
          <w:szCs w:val="20"/>
        </w:rPr>
        <w:t>车联网</w:t>
      </w:r>
      <w:r>
        <w:rPr>
          <w:rFonts w:ascii="Calibri" w:hAnsi="Calibri" w:cs="Calibri" w:eastAsia="Calibri" w:hint="default"/>
          <w:sz w:val="20"/>
          <w:szCs w:val="20"/>
        </w:rPr>
        <w:t>/</w:t>
      </w:r>
      <w:r>
        <w:rPr>
          <w:rFonts w:ascii="宋体" w:hAnsi="宋体" w:cs="宋体" w:eastAsia="宋体" w:hint="default"/>
          <w:sz w:val="20"/>
          <w:szCs w:val="20"/>
        </w:rPr>
        <w:t>光学等领域的增量机会。</w:t>
      </w:r>
      <w:r>
        <w:rPr>
          <w:rFonts w:ascii="Calibri" w:hAnsi="Calibri" w:cs="Calibri" w:eastAsia="Calibri" w:hint="default"/>
          <w:sz w:val="20"/>
          <w:szCs w:val="20"/>
        </w:rPr>
        <w:t>5G </w:t>
      </w:r>
      <w:r>
        <w:rPr>
          <w:rFonts w:ascii="宋体" w:hAnsi="宋体" w:cs="宋体" w:eastAsia="宋体" w:hint="default"/>
          <w:sz w:val="20"/>
          <w:szCs w:val="20"/>
        </w:rPr>
        <w:t>将驱动 </w:t>
      </w:r>
      <w:r>
        <w:rPr>
          <w:rFonts w:ascii="Calibri" w:hAnsi="Calibri" w:cs="Calibri" w:eastAsia="Calibri" w:hint="default"/>
          <w:sz w:val="20"/>
          <w:szCs w:val="20"/>
        </w:rPr>
        <w:t>IoT </w:t>
      </w:r>
      <w:r>
        <w:rPr>
          <w:rFonts w:ascii="宋体" w:hAnsi="宋体" w:cs="宋体" w:eastAsia="宋体" w:hint="default"/>
          <w:sz w:val="20"/>
          <w:szCs w:val="20"/>
        </w:rPr>
        <w:t>延伸至家居</w:t>
      </w:r>
      <w:r>
        <w:rPr>
          <w:rFonts w:ascii="Calibri" w:hAnsi="Calibri" w:cs="Calibri" w:eastAsia="Calibri" w:hint="default"/>
          <w:sz w:val="20"/>
          <w:szCs w:val="20"/>
        </w:rPr>
        <w:t>/</w:t>
      </w:r>
      <w:r>
        <w:rPr>
          <w:rFonts w:ascii="宋体" w:hAnsi="宋体" w:cs="宋体" w:eastAsia="宋体" w:hint="default"/>
          <w:sz w:val="20"/>
          <w:szCs w:val="20"/>
        </w:rPr>
        <w:t>工业</w:t>
      </w:r>
      <w:r>
        <w:rPr>
          <w:rFonts w:ascii="Calibri" w:hAnsi="Calibri" w:cs="Calibri" w:eastAsia="Calibri" w:hint="default"/>
          <w:sz w:val="20"/>
          <w:szCs w:val="20"/>
        </w:rPr>
        <w:t>/</w:t>
      </w:r>
      <w:r>
        <w:rPr>
          <w:rFonts w:ascii="宋体" w:hAnsi="宋体" w:cs="宋体" w:eastAsia="宋体" w:hint="default"/>
          <w:sz w:val="20"/>
          <w:szCs w:val="20"/>
        </w:rPr>
        <w:t>城市</w:t>
      </w:r>
      <w:r>
        <w:rPr>
          <w:rFonts w:ascii="Calibri" w:hAnsi="Calibri" w:cs="Calibri" w:eastAsia="Calibri" w:hint="default"/>
          <w:sz w:val="20"/>
          <w:szCs w:val="20"/>
        </w:rPr>
        <w:t>/</w:t>
      </w:r>
      <w:r>
        <w:rPr>
          <w:rFonts w:ascii="宋体" w:hAnsi="宋体" w:cs="宋体" w:eastAsia="宋体" w:hint="default"/>
          <w:sz w:val="20"/>
          <w:szCs w:val="20"/>
        </w:rPr>
        <w:t>车辆交通</w:t>
      </w:r>
      <w:r>
        <w:rPr>
          <w:rFonts w:ascii="Calibri" w:hAnsi="Calibri" w:cs="Calibri" w:eastAsia="Calibri" w:hint="default"/>
          <w:sz w:val="20"/>
          <w:szCs w:val="20"/>
        </w:rPr>
        <w:t>/</w:t>
      </w:r>
      <w:r>
        <w:rPr>
          <w:rFonts w:ascii="宋体" w:hAnsi="宋体" w:cs="宋体" w:eastAsia="宋体" w:hint="default"/>
          <w:sz w:val="20"/>
          <w:szCs w:val="20"/>
        </w:rPr>
        <w:t>农业等各种应用领域，各环节对应的半导体元件使用量不断增加。未来半 导体使用终端的主要力量，将会从智能手机更多地向物联网智能终端转移，物联网涉及的诸多环节有望受益。</w:t>
      </w:r>
    </w:p>
    <w:p>
      <w:pPr>
        <w:spacing w:line="240" w:lineRule="auto" w:before="3" w:after="0"/>
        <w:ind w:right="0"/>
        <w:rPr>
          <w:rFonts w:ascii="宋体" w:hAnsi="宋体" w:cs="宋体" w:eastAsia="宋体" w:hint="default"/>
          <w:sz w:val="25"/>
          <w:szCs w:val="25"/>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type w:val="continuous"/>
          <w:pgSz w:w="11910" w:h="16840"/>
          <w:pgMar w:top="720" w:bottom="1200" w:left="1000" w:right="260"/>
        </w:sectPr>
      </w:pPr>
    </w:p>
    <w:p>
      <w:pPr>
        <w:spacing w:line="240" w:lineRule="auto" w:before="3"/>
        <w:ind w:right="0"/>
        <w:rPr>
          <w:rFonts w:ascii="宋体" w:hAnsi="宋体" w:cs="宋体" w:eastAsia="宋体" w:hint="default"/>
          <w:sz w:val="11"/>
          <w:szCs w:val="11"/>
        </w:rPr>
      </w:pP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spacing w:line="300" w:lineRule="exact" w:before="0" w:after="45"/>
        <w:ind w:left="241" w:right="110" w:firstLine="0"/>
        <w:jc w:val="left"/>
        <w:rPr>
          <w:rFonts w:ascii="Microsoft JhengHei" w:hAnsi="Microsoft JhengHei" w:cs="Microsoft JhengHei" w:eastAsia="Microsoft JhengHei" w:hint="default"/>
          <w:sz w:val="18"/>
          <w:szCs w:val="18"/>
        </w:rPr>
      </w:pPr>
      <w:bookmarkStart w:name="_bookmark56" w:id="57"/>
      <w:bookmarkEnd w:id="57"/>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43</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5G </w:t>
      </w:r>
      <w:r>
        <w:rPr>
          <w:rFonts w:ascii="Microsoft JhengHei" w:hAnsi="Microsoft JhengHei" w:cs="Microsoft JhengHei" w:eastAsia="Microsoft JhengHei" w:hint="default"/>
          <w:b/>
          <w:bCs/>
          <w:sz w:val="18"/>
          <w:szCs w:val="18"/>
        </w:rPr>
        <w:t>有望加速 </w:t>
      </w:r>
      <w:r>
        <w:rPr>
          <w:rFonts w:ascii="Arial" w:hAnsi="Arial" w:cs="Arial" w:eastAsia="Arial" w:hint="default"/>
          <w:b/>
          <w:bCs/>
          <w:sz w:val="18"/>
          <w:szCs w:val="18"/>
        </w:rPr>
        <w:t>IoT/</w:t>
      </w:r>
      <w:r>
        <w:rPr>
          <w:rFonts w:ascii="Microsoft JhengHei" w:hAnsi="Microsoft JhengHei" w:cs="Microsoft JhengHei" w:eastAsia="Microsoft JhengHei" w:hint="default"/>
          <w:b/>
          <w:bCs/>
          <w:sz w:val="18"/>
          <w:szCs w:val="18"/>
        </w:rPr>
        <w:t>汽车电子</w:t>
      </w:r>
      <w:r>
        <w:rPr>
          <w:rFonts w:ascii="Arial" w:hAnsi="Arial" w:cs="Arial" w:eastAsia="Arial" w:hint="default"/>
          <w:b/>
          <w:bCs/>
          <w:sz w:val="18"/>
          <w:szCs w:val="18"/>
        </w:rPr>
        <w:t>/</w:t>
      </w:r>
      <w:r>
        <w:rPr>
          <w:rFonts w:ascii="Microsoft JhengHei" w:hAnsi="Microsoft JhengHei" w:cs="Microsoft JhengHei" w:eastAsia="Microsoft JhengHei" w:hint="default"/>
          <w:b/>
          <w:bCs/>
          <w:sz w:val="18"/>
          <w:szCs w:val="18"/>
        </w:rPr>
        <w:t>人工智能</w:t>
      </w:r>
      <w:r>
        <w:rPr>
          <w:rFonts w:ascii="Arial" w:hAnsi="Arial" w:cs="Arial" w:eastAsia="Arial" w:hint="default"/>
          <w:b/>
          <w:bCs/>
          <w:sz w:val="18"/>
          <w:szCs w:val="18"/>
        </w:rPr>
        <w:t>/VR</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等应用发展，带来半导体行业增量</w:t>
      </w:r>
      <w:r>
        <w:rPr>
          <w:rFonts w:ascii="Microsoft JhengHei" w:hAnsi="Microsoft JhengHei" w:cs="Microsoft JhengHei" w:eastAsia="Microsoft JhengHei" w:hint="default"/>
          <w:sz w:val="18"/>
          <w:szCs w:val="18"/>
        </w:rPr>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05pt;height:.5pt;mso-position-horizontal-relative:char;mso-position-vertical-relative:line" coordorigin="0,0" coordsize="9641,10">
            <v:group style="position:absolute;left:5;top:5;width:9631;height:2" coordorigin="5,5" coordsize="9631,2">
              <v:shape style="position:absolute;left:5;top:5;width:9631;height:2" coordorigin="5,5" coordsize="9631,0" path="m5,5l9636,5e" filled="false" stroked="true" strokeweight=".48pt" strokecolor="#367097">
                <v:path arrowok="t"/>
              </v:shape>
            </v:group>
          </v:group>
        </w:pict>
      </w:r>
      <w:r>
        <w:rPr>
          <w:rFonts w:ascii="Microsoft JhengHei" w:hAnsi="Microsoft JhengHei" w:cs="Microsoft JhengHei" w:eastAsia="Microsoft JhengHei" w:hint="default"/>
          <w:sz w:val="2"/>
          <w:szCs w:val="2"/>
        </w:rPr>
      </w:r>
    </w:p>
    <w:p>
      <w:pPr>
        <w:spacing w:before="0"/>
        <w:ind w:left="2779" w:right="110" w:firstLine="0"/>
        <w:jc w:val="left"/>
        <w:rPr>
          <w:rFonts w:ascii="Arial" w:hAnsi="Arial" w:cs="Arial" w:eastAsia="Arial" w:hint="default"/>
          <w:sz w:val="16"/>
          <w:szCs w:val="16"/>
        </w:rPr>
      </w:pPr>
      <w:r>
        <w:rPr/>
        <w:pict>
          <v:group style="position:absolute;margin-left:69.074249pt;margin-top:7.339602pt;width:406.7pt;height:196.05pt;mso-position-horizontal-relative:page;mso-position-vertical-relative:paragraph;z-index:-422416" coordorigin="1381,147" coordsize="8134,3921">
            <v:group style="position:absolute;left:1756;top:3855;width:7380;height:2" coordorigin="1756,3855" coordsize="7380,2">
              <v:shape style="position:absolute;left:1756;top:3855;width:7380;height:2" coordorigin="1756,3855" coordsize="7380,0" path="m1756,3855l9136,3855e" filled="false" stroked="true" strokeweight=".410695pt" strokecolor="#d9d9d9">
                <v:path arrowok="t"/>
              </v:shape>
            </v:group>
            <v:group style="position:absolute;left:1756;top:3712;width:7380;height:2" coordorigin="1756,3712" coordsize="7380,2">
              <v:shape style="position:absolute;left:1756;top:3712;width:7380;height:2" coordorigin="1756,3712" coordsize="7380,0" path="m1756,3712l9136,3712e" filled="false" stroked="true" strokeweight=".410695pt" strokecolor="#d9d9d9">
                <v:path arrowok="t"/>
              </v:shape>
            </v:group>
            <v:group style="position:absolute;left:1756;top:3568;width:7380;height:2" coordorigin="1756,3568" coordsize="7380,2">
              <v:shape style="position:absolute;left:1756;top:3568;width:7380;height:2" coordorigin="1756,3568" coordsize="7380,0" path="m1756,3568l9136,3568e" filled="false" stroked="true" strokeweight=".410695pt" strokecolor="#d9d9d9">
                <v:path arrowok="t"/>
              </v:shape>
            </v:group>
            <v:group style="position:absolute;left:1756;top:3424;width:7380;height:2" coordorigin="1756,3424" coordsize="7380,2">
              <v:shape style="position:absolute;left:1756;top:3424;width:7380;height:2" coordorigin="1756,3424" coordsize="7380,0" path="m1756,3424l9136,3424e" filled="false" stroked="true" strokeweight=".410695pt" strokecolor="#d9d9d9">
                <v:path arrowok="t"/>
              </v:shape>
            </v:group>
            <v:group style="position:absolute;left:1756;top:3276;width:7380;height:2" coordorigin="1756,3276" coordsize="7380,2">
              <v:shape style="position:absolute;left:1756;top:3276;width:7380;height:2" coordorigin="1756,3276" coordsize="7380,0" path="m1756,3276l9136,3276e" filled="false" stroked="true" strokeweight=".410695pt" strokecolor="#d9d9d9">
                <v:path arrowok="t"/>
              </v:shape>
            </v:group>
            <v:group style="position:absolute;left:3061;top:3133;width:6075;height:2" coordorigin="3061,3133" coordsize="6075,2">
              <v:shape style="position:absolute;left:3061;top:3133;width:6075;height:2" coordorigin="3061,3133" coordsize="6075,0" path="m3061,3133l9136,3133e" filled="false" stroked="true" strokeweight=".410695pt" strokecolor="#d9d9d9">
                <v:path arrowok="t"/>
              </v:shape>
            </v:group>
            <v:group style="position:absolute;left:1756;top:2989;width:7380;height:2" coordorigin="1756,2989" coordsize="7380,2">
              <v:shape style="position:absolute;left:1756;top:2989;width:7380;height:2" coordorigin="1756,2989" coordsize="7380,0" path="m1756,2989l9136,2989e" filled="false" stroked="true" strokeweight=".410695pt" strokecolor="#d9d9d9">
                <v:path arrowok="t"/>
              </v:shape>
            </v:group>
            <v:group style="position:absolute;left:1756;top:2845;width:7380;height:2" coordorigin="1756,2845" coordsize="7380,2">
              <v:shape style="position:absolute;left:1756;top:2845;width:7380;height:2" coordorigin="1756,2845" coordsize="7380,0" path="m1756,2845l9136,2845e" filled="false" stroked="true" strokeweight=".410695pt" strokecolor="#d9d9d9">
                <v:path arrowok="t"/>
              </v:shape>
            </v:group>
            <v:group style="position:absolute;left:1756;top:2701;width:7380;height:2" coordorigin="1756,2701" coordsize="7380,2">
              <v:shape style="position:absolute;left:1756;top:2701;width:7380;height:2" coordorigin="1756,2701" coordsize="7380,0" path="m1756,2701l9136,2701e" filled="false" stroked="true" strokeweight=".410695pt" strokecolor="#d9d9d9">
                <v:path arrowok="t"/>
              </v:shape>
            </v:group>
            <v:group style="position:absolute;left:1756;top:2558;width:7380;height:2" coordorigin="1756,2558" coordsize="7380,2">
              <v:shape style="position:absolute;left:1756;top:2558;width:7380;height:2" coordorigin="1756,2558" coordsize="7380,0" path="m1756,2558l9136,2558e" filled="false" stroked="true" strokeweight=".410695pt" strokecolor="#d9d9d9">
                <v:path arrowok="t"/>
              </v:shape>
            </v:group>
            <v:group style="position:absolute;left:4538;top:2410;width:4598;height:2" coordorigin="4538,2410" coordsize="4598,2">
              <v:shape style="position:absolute;left:4538;top:2410;width:4598;height:2" coordorigin="4538,2410" coordsize="4598,0" path="m4538,2410l9136,2410e" filled="false" stroked="true" strokeweight=".410695pt" strokecolor="#d9d9d9">
                <v:path arrowok="t"/>
              </v:shape>
            </v:group>
            <v:group style="position:absolute;left:1756;top:2410;width:1695;height:2" coordorigin="1756,2410" coordsize="1695,2">
              <v:shape style="position:absolute;left:1756;top:2410;width:1695;height:2" coordorigin="1756,2410" coordsize="1695,0" path="m1756,2410l3450,2410e" filled="false" stroked="true" strokeweight=".410695pt" strokecolor="#d9d9d9">
                <v:path arrowok="t"/>
              </v:shape>
            </v:group>
            <v:group style="position:absolute;left:1756;top:2266;width:7380;height:2" coordorigin="1756,2266" coordsize="7380,2">
              <v:shape style="position:absolute;left:1756;top:2266;width:7380;height:2" coordorigin="1756,2266" coordsize="7380,0" path="m1756,2266l9136,2266e" filled="false" stroked="true" strokeweight=".410695pt" strokecolor="#d9d9d9">
                <v:path arrowok="t"/>
              </v:shape>
            </v:group>
            <v:group style="position:absolute;left:1756;top:2122;width:7380;height:2" coordorigin="1756,2122" coordsize="7380,2">
              <v:shape style="position:absolute;left:1756;top:2122;width:7380;height:2" coordorigin="1756,2122" coordsize="7380,0" path="m1756,2122l9136,2122e" filled="false" stroked="true" strokeweight=".410695pt" strokecolor="#d9d9d9">
                <v:path arrowok="t"/>
              </v:shape>
            </v:group>
            <v:group style="position:absolute;left:1756;top:1978;width:7380;height:2" coordorigin="1756,1978" coordsize="7380,2">
              <v:shape style="position:absolute;left:1756;top:1978;width:7380;height:2" coordorigin="1756,1978" coordsize="7380,0" path="m1756,1978l9136,1978e" filled="false" stroked="true" strokeweight=".410695pt" strokecolor="#d9d9d9">
                <v:path arrowok="t"/>
              </v:shape>
            </v:group>
            <v:group style="position:absolute;left:5978;top:1835;width:3158;height:2" coordorigin="5978,1835" coordsize="3158,2">
              <v:shape style="position:absolute;left:5978;top:1835;width:3158;height:2" coordorigin="5978,1835" coordsize="3158,0" path="m5978,1835l9136,1835e" filled="false" stroked="true" strokeweight=".410695pt" strokecolor="#d9d9d9">
                <v:path arrowok="t"/>
              </v:shape>
            </v:group>
            <v:group style="position:absolute;left:1756;top:1835;width:3552;height:2" coordorigin="1756,1835" coordsize="3552,2">
              <v:shape style="position:absolute;left:1756;top:1835;width:3552;height:2" coordorigin="1756,1835" coordsize="3552,0" path="m1756,1835l5307,1835e" filled="false" stroked="true" strokeweight=".410695pt" strokecolor="#d9d9d9">
                <v:path arrowok="t"/>
              </v:shape>
            </v:group>
            <v:group style="position:absolute;left:1756;top:1687;width:7380;height:2" coordorigin="1756,1687" coordsize="7380,2">
              <v:shape style="position:absolute;left:1756;top:1687;width:7380;height:2" coordorigin="1756,1687" coordsize="7380,0" path="m1756,1687l9136,1687e" filled="false" stroked="true" strokeweight=".410695pt" strokecolor="#d9d9d9">
                <v:path arrowok="t"/>
              </v:shape>
            </v:group>
            <v:group style="position:absolute;left:1756;top:1543;width:7380;height:2" coordorigin="1756,1543" coordsize="7380,2">
              <v:shape style="position:absolute;left:1756;top:1543;width:7380;height:2" coordorigin="1756,1543" coordsize="7380,0" path="m1756,1543l9136,1543e" filled="false" stroked="true" strokeweight=".410695pt" strokecolor="#d9d9d9">
                <v:path arrowok="t"/>
              </v:shape>
            </v:group>
            <v:group style="position:absolute;left:1756;top:3999;width:7380;height:2" coordorigin="1756,3999" coordsize="7380,2">
              <v:shape style="position:absolute;left:1756;top:3999;width:7380;height:2" coordorigin="1756,3999" coordsize="7380,0" path="m1756,3999l9136,3999e" filled="false" stroked="true" strokeweight=".410695pt" strokecolor="#d9d9d9">
                <v:path arrowok="t"/>
              </v:shape>
            </v:group>
            <v:group style="position:absolute;left:1756;top:3999;width:2;height:42" coordorigin="1756,3999" coordsize="2,42">
              <v:shape style="position:absolute;left:1756;top:3999;width:2;height:42" coordorigin="1756,3999" coordsize="0,42" path="m1756,3999l1756,4040e" filled="false" stroked="true" strokeweight=".462978pt" strokecolor="#d9d9d9">
                <v:path arrowok="t"/>
              </v:shape>
            </v:group>
            <v:group style="position:absolute;left:1941;top:3999;width:2;height:42" coordorigin="1941,3999" coordsize="2,42">
              <v:shape style="position:absolute;left:1941;top:3999;width:2;height:42" coordorigin="1941,3999" coordsize="0,42" path="m1941,3999l1941,4040e" filled="false" stroked="true" strokeweight=".462978pt" strokecolor="#d9d9d9">
                <v:path arrowok="t"/>
              </v:shape>
            </v:group>
            <v:group style="position:absolute;left:2131;top:3999;width:2;height:42" coordorigin="2131,3999" coordsize="2,42">
              <v:shape style="position:absolute;left:2131;top:3999;width:2;height:42" coordorigin="2131,3999" coordsize="0,42" path="m2131,3999l2131,4040e" filled="false" stroked="true" strokeweight=".462978pt" strokecolor="#d9d9d9">
                <v:path arrowok="t"/>
              </v:shape>
            </v:group>
            <v:group style="position:absolute;left:2321;top:3999;width:2;height:42" coordorigin="2321,3999" coordsize="2,42">
              <v:shape style="position:absolute;left:2321;top:3999;width:2;height:42" coordorigin="2321,3999" coordsize="0,42" path="m2321,3999l2321,4040e" filled="false" stroked="true" strokeweight=".462978pt" strokecolor="#d9d9d9">
                <v:path arrowok="t"/>
              </v:shape>
            </v:group>
            <v:group style="position:absolute;left:2510;top:3999;width:2;height:42" coordorigin="2510,3999" coordsize="2,42">
              <v:shape style="position:absolute;left:2510;top:3999;width:2;height:42" coordorigin="2510,3999" coordsize="0,42" path="m2510,3999l2510,4040e" filled="false" stroked="true" strokeweight=".462978pt" strokecolor="#d9d9d9">
                <v:path arrowok="t"/>
              </v:shape>
            </v:group>
            <v:group style="position:absolute;left:2700;top:3999;width:2;height:42" coordorigin="2700,3999" coordsize="2,42">
              <v:shape style="position:absolute;left:2700;top:3999;width:2;height:42" coordorigin="2700,3999" coordsize="0,42" path="m2700,3999l2700,4040e" filled="false" stroked="true" strokeweight=".462978pt" strokecolor="#d9d9d9">
                <v:path arrowok="t"/>
              </v:shape>
            </v:group>
            <v:group style="position:absolute;left:2890;top:3999;width:2;height:42" coordorigin="2890,3999" coordsize="2,42">
              <v:shape style="position:absolute;left:2890;top:3999;width:2;height:42" coordorigin="2890,3999" coordsize="0,42" path="m2890,3999l2890,4040e" filled="false" stroked="true" strokeweight=".462978pt" strokecolor="#d9d9d9">
                <v:path arrowok="t"/>
              </v:shape>
            </v:group>
            <v:group style="position:absolute;left:3080;top:3999;width:2;height:42" coordorigin="3080,3999" coordsize="2,42">
              <v:shape style="position:absolute;left:3080;top:3999;width:2;height:42" coordorigin="3080,3999" coordsize="0,42" path="m3080,3999l3080,4040e" filled="false" stroked="true" strokeweight=".462978pt" strokecolor="#d9d9d9">
                <v:path arrowok="t"/>
              </v:shape>
            </v:group>
            <v:group style="position:absolute;left:3270;top:3999;width:2;height:42" coordorigin="3270,3999" coordsize="2,42">
              <v:shape style="position:absolute;left:3270;top:3999;width:2;height:42" coordorigin="3270,3999" coordsize="0,42" path="m3270,3999l3270,4040e" filled="false" stroked="true" strokeweight=".462978pt" strokecolor="#d9d9d9">
                <v:path arrowok="t"/>
              </v:shape>
            </v:group>
            <v:group style="position:absolute;left:3455;top:3999;width:2;height:42" coordorigin="3455,3999" coordsize="2,42">
              <v:shape style="position:absolute;left:3455;top:3999;width:2;height:42" coordorigin="3455,3999" coordsize="0,42" path="m3455,3999l3455,4040e" filled="false" stroked="true" strokeweight=".462978pt" strokecolor="#d9d9d9">
                <v:path arrowok="t"/>
              </v:shape>
            </v:group>
            <v:group style="position:absolute;left:3645;top:3999;width:2;height:42" coordorigin="3645,3999" coordsize="2,42">
              <v:shape style="position:absolute;left:3645;top:3999;width:2;height:42" coordorigin="3645,3999" coordsize="0,42" path="m3645,3999l3645,4040e" filled="false" stroked="true" strokeweight=".462978pt" strokecolor="#d9d9d9">
                <v:path arrowok="t"/>
              </v:shape>
            </v:group>
            <v:group style="position:absolute;left:3835;top:3999;width:2;height:42" coordorigin="3835,3999" coordsize="2,42">
              <v:shape style="position:absolute;left:3835;top:3999;width:2;height:42" coordorigin="3835,3999" coordsize="0,42" path="m3835,3999l3835,4040e" filled="false" stroked="true" strokeweight=".462978pt" strokecolor="#d9d9d9">
                <v:path arrowok="t"/>
              </v:shape>
            </v:group>
            <v:group style="position:absolute;left:4024;top:3999;width:2;height:42" coordorigin="4024,3999" coordsize="2,42">
              <v:shape style="position:absolute;left:4024;top:3999;width:2;height:42" coordorigin="4024,3999" coordsize="0,42" path="m4024,3999l4024,4040e" filled="false" stroked="true" strokeweight=".462978pt" strokecolor="#d9d9d9">
                <v:path arrowok="t"/>
              </v:shape>
            </v:group>
            <v:group style="position:absolute;left:4214;top:3999;width:2;height:42" coordorigin="4214,3999" coordsize="2,42">
              <v:shape style="position:absolute;left:4214;top:3999;width:2;height:42" coordorigin="4214,3999" coordsize="0,42" path="m4214,3999l4214,4040e" filled="false" stroked="true" strokeweight=".462978pt" strokecolor="#d9d9d9">
                <v:path arrowok="t"/>
              </v:shape>
            </v:group>
            <v:group style="position:absolute;left:4404;top:3999;width:2;height:42" coordorigin="4404,3999" coordsize="2,42">
              <v:shape style="position:absolute;left:4404;top:3999;width:2;height:42" coordorigin="4404,3999" coordsize="0,42" path="m4404,3999l4404,4040e" filled="false" stroked="true" strokeweight=".462978pt" strokecolor="#d9d9d9">
                <v:path arrowok="t"/>
              </v:shape>
            </v:group>
            <v:group style="position:absolute;left:4594;top:3999;width:2;height:42" coordorigin="4594,3999" coordsize="2,42">
              <v:shape style="position:absolute;left:4594;top:3999;width:2;height:42" coordorigin="4594,3999" coordsize="0,42" path="m4594,3999l4594,4040e" filled="false" stroked="true" strokeweight=".462978pt" strokecolor="#d9d9d9">
                <v:path arrowok="t"/>
              </v:shape>
            </v:group>
            <v:group style="position:absolute;left:4784;top:3999;width:2;height:42" coordorigin="4784,3999" coordsize="2,42">
              <v:shape style="position:absolute;left:4784;top:3999;width:2;height:42" coordorigin="4784,3999" coordsize="0,42" path="m4784,3999l4784,4040e" filled="false" stroked="true" strokeweight=".462978pt" strokecolor="#d9d9d9">
                <v:path arrowok="t"/>
              </v:shape>
            </v:group>
            <v:group style="position:absolute;left:4969;top:3999;width:2;height:42" coordorigin="4969,3999" coordsize="2,42">
              <v:shape style="position:absolute;left:4969;top:3999;width:2;height:42" coordorigin="4969,3999" coordsize="0,42" path="m4969,3999l4969,4040e" filled="false" stroked="true" strokeweight=".462978pt" strokecolor="#d9d9d9">
                <v:path arrowok="t"/>
              </v:shape>
            </v:group>
            <v:group style="position:absolute;left:5159;top:3999;width:2;height:42" coordorigin="5159,3999" coordsize="2,42">
              <v:shape style="position:absolute;left:5159;top:3999;width:2;height:42" coordorigin="5159,3999" coordsize="0,42" path="m5159,3999l5159,4040e" filled="false" stroked="true" strokeweight=".462978pt" strokecolor="#d9d9d9">
                <v:path arrowok="t"/>
              </v:shape>
            </v:group>
            <v:group style="position:absolute;left:5349;top:3999;width:2;height:42" coordorigin="5349,3999" coordsize="2,42">
              <v:shape style="position:absolute;left:5349;top:3999;width:2;height:42" coordorigin="5349,3999" coordsize="0,42" path="m5349,3999l5349,4040e" filled="false" stroked="true" strokeweight=".462978pt" strokecolor="#d9d9d9">
                <v:path arrowok="t"/>
              </v:shape>
            </v:group>
            <v:group style="position:absolute;left:5538;top:3999;width:2;height:42" coordorigin="5538,3999" coordsize="2,42">
              <v:shape style="position:absolute;left:5538;top:3999;width:2;height:42" coordorigin="5538,3999" coordsize="0,42" path="m5538,3999l5538,4040e" filled="false" stroked="true" strokeweight=".462978pt" strokecolor="#d9d9d9">
                <v:path arrowok="t"/>
              </v:shape>
            </v:group>
            <v:group style="position:absolute;left:5728;top:3999;width:2;height:42" coordorigin="5728,3999" coordsize="2,42">
              <v:shape style="position:absolute;left:5728;top:3999;width:2;height:42" coordorigin="5728,3999" coordsize="0,42" path="m5728,3999l5728,4040e" filled="false" stroked="true" strokeweight=".462978pt" strokecolor="#d9d9d9">
                <v:path arrowok="t"/>
              </v:shape>
            </v:group>
            <v:group style="position:absolute;left:5918;top:3999;width:2;height:42" coordorigin="5918,3999" coordsize="2,42">
              <v:shape style="position:absolute;left:5918;top:3999;width:2;height:42" coordorigin="5918,3999" coordsize="0,42" path="m5918,3999l5918,4040e" filled="false" stroked="true" strokeweight=".462978pt" strokecolor="#d9d9d9">
                <v:path arrowok="t"/>
              </v:shape>
            </v:group>
            <v:group style="position:absolute;left:6108;top:3999;width:2;height:42" coordorigin="6108,3999" coordsize="2,42">
              <v:shape style="position:absolute;left:6108;top:3999;width:2;height:42" coordorigin="6108,3999" coordsize="0,42" path="m6108,3999l6108,4040e" filled="false" stroked="true" strokeweight=".462978pt" strokecolor="#d9d9d9">
                <v:path arrowok="t"/>
              </v:shape>
            </v:group>
            <v:group style="position:absolute;left:6293;top:3999;width:2;height:42" coordorigin="6293,3999" coordsize="2,42">
              <v:shape style="position:absolute;left:6293;top:3999;width:2;height:42" coordorigin="6293,3999" coordsize="0,42" path="m6293,3999l6293,4040e" filled="false" stroked="true" strokeweight=".462978pt" strokecolor="#d9d9d9">
                <v:path arrowok="t"/>
              </v:shape>
            </v:group>
            <v:group style="position:absolute;left:6483;top:3999;width:2;height:42" coordorigin="6483,3999" coordsize="2,42">
              <v:shape style="position:absolute;left:6483;top:3999;width:2;height:42" coordorigin="6483,3999" coordsize="0,42" path="m6483,3999l6483,4040e" filled="false" stroked="true" strokeweight=".462978pt" strokecolor="#d9d9d9">
                <v:path arrowok="t"/>
              </v:shape>
            </v:group>
            <v:group style="position:absolute;left:6673;top:3999;width:2;height:42" coordorigin="6673,3999" coordsize="2,42">
              <v:shape style="position:absolute;left:6673;top:3999;width:2;height:42" coordorigin="6673,3999" coordsize="0,42" path="m6673,3999l6673,4040e" filled="false" stroked="true" strokeweight=".462978pt" strokecolor="#d9d9d9">
                <v:path arrowok="t"/>
              </v:shape>
            </v:group>
            <v:group style="position:absolute;left:6862;top:3999;width:2;height:42" coordorigin="6862,3999" coordsize="2,42">
              <v:shape style="position:absolute;left:6862;top:3999;width:2;height:42" coordorigin="6862,3999" coordsize="0,42" path="m6862,3999l6862,4040e" filled="false" stroked="true" strokeweight=".462978pt" strokecolor="#d9d9d9">
                <v:path arrowok="t"/>
              </v:shape>
            </v:group>
            <v:group style="position:absolute;left:7052;top:3999;width:2;height:42" coordorigin="7052,3999" coordsize="2,42">
              <v:shape style="position:absolute;left:7052;top:3999;width:2;height:42" coordorigin="7052,3999" coordsize="0,42" path="m7052,3999l7052,4040e" filled="false" stroked="true" strokeweight=".462978pt" strokecolor="#d9d9d9">
                <v:path arrowok="t"/>
              </v:shape>
            </v:group>
            <v:group style="position:absolute;left:7242;top:3999;width:2;height:42" coordorigin="7242,3999" coordsize="2,42">
              <v:shape style="position:absolute;left:7242;top:3999;width:2;height:42" coordorigin="7242,3999" coordsize="0,42" path="m7242,3999l7242,4040e" filled="false" stroked="true" strokeweight=".462978pt" strokecolor="#d9d9d9">
                <v:path arrowok="t"/>
              </v:shape>
            </v:group>
            <v:group style="position:absolute;left:7432;top:3999;width:2;height:42" coordorigin="7432,3999" coordsize="2,42">
              <v:shape style="position:absolute;left:7432;top:3999;width:2;height:42" coordorigin="7432,3999" coordsize="0,42" path="m7432,3999l7432,4040e" filled="false" stroked="true" strokeweight=".462978pt" strokecolor="#d9d9d9">
                <v:path arrowok="t"/>
              </v:shape>
            </v:group>
            <v:group style="position:absolute;left:7622;top:3999;width:2;height:42" coordorigin="7622,3999" coordsize="2,42">
              <v:shape style="position:absolute;left:7622;top:3999;width:2;height:42" coordorigin="7622,3999" coordsize="0,42" path="m7622,3999l7622,4040e" filled="false" stroked="true" strokeweight=".462978pt" strokecolor="#d9d9d9">
                <v:path arrowok="t"/>
              </v:shape>
            </v:group>
            <v:group style="position:absolute;left:7807;top:3999;width:2;height:42" coordorigin="7807,3999" coordsize="2,42">
              <v:shape style="position:absolute;left:7807;top:3999;width:2;height:42" coordorigin="7807,3999" coordsize="0,42" path="m7807,3999l7807,4040e" filled="false" stroked="true" strokeweight=".462978pt" strokecolor="#d9d9d9">
                <v:path arrowok="t"/>
              </v:shape>
            </v:group>
            <v:group style="position:absolute;left:7997;top:3999;width:2;height:42" coordorigin="7997,3999" coordsize="2,42">
              <v:shape style="position:absolute;left:7997;top:3999;width:2;height:42" coordorigin="7997,3999" coordsize="0,42" path="m7997,3999l7997,4040e" filled="false" stroked="true" strokeweight=".462978pt" strokecolor="#d9d9d9">
                <v:path arrowok="t"/>
              </v:shape>
            </v:group>
            <v:group style="position:absolute;left:8187;top:3999;width:2;height:42" coordorigin="8187,3999" coordsize="2,42">
              <v:shape style="position:absolute;left:8187;top:3999;width:2;height:42" coordorigin="8187,3999" coordsize="0,42" path="m8187,3999l8187,4040e" filled="false" stroked="true" strokeweight=".462978pt" strokecolor="#d9d9d9">
                <v:path arrowok="t"/>
              </v:shape>
            </v:group>
            <v:group style="position:absolute;left:8376;top:3999;width:2;height:42" coordorigin="8376,3999" coordsize="2,42">
              <v:shape style="position:absolute;left:8376;top:3999;width:2;height:42" coordorigin="8376,3999" coordsize="0,42" path="m8376,3999l8376,4040e" filled="false" stroked="true" strokeweight=".462978pt" strokecolor="#d9d9d9">
                <v:path arrowok="t"/>
              </v:shape>
            </v:group>
            <v:group style="position:absolute;left:8566;top:3999;width:2;height:42" coordorigin="8566,3999" coordsize="2,42">
              <v:shape style="position:absolute;left:8566;top:3999;width:2;height:42" coordorigin="8566,3999" coordsize="0,42" path="m8566,3999l8566,4040e" filled="false" stroked="true" strokeweight=".462978pt" strokecolor="#d9d9d9">
                <v:path arrowok="t"/>
              </v:shape>
            </v:group>
            <v:group style="position:absolute;left:8756;top:3999;width:2;height:42" coordorigin="8756,3999" coordsize="2,42">
              <v:shape style="position:absolute;left:8756;top:3999;width:2;height:42" coordorigin="8756,3999" coordsize="0,42" path="m8756,3999l8756,4040e" filled="false" stroked="true" strokeweight=".462978pt" strokecolor="#d9d9d9">
                <v:path arrowok="t"/>
              </v:shape>
            </v:group>
            <v:group style="position:absolute;left:8946;top:3999;width:2;height:42" coordorigin="8946,3999" coordsize="2,42">
              <v:shape style="position:absolute;left:8946;top:3999;width:2;height:42" coordorigin="8946,3999" coordsize="0,42" path="m8946,3999l8946,4040e" filled="false" stroked="true" strokeweight=".462978pt" strokecolor="#d9d9d9">
                <v:path arrowok="t"/>
              </v:shape>
            </v:group>
            <v:group style="position:absolute;left:9136;top:3999;width:2;height:42" coordorigin="9136,3999" coordsize="2,42">
              <v:shape style="position:absolute;left:9136;top:3999;width:2;height:42" coordorigin="9136,3999" coordsize="0,42" path="m9136,3999l9136,4040e" filled="false" stroked="true" strokeweight=".462978pt" strokecolor="#d9d9d9">
                <v:path arrowok="t"/>
              </v:shape>
            </v:group>
            <v:group style="position:absolute;left:1851;top:1545;width:6431;height:2391" coordorigin="1851,1545" coordsize="6431,2391">
              <v:shape style="position:absolute;left:1851;top:1545;width:6431;height:2391" coordorigin="1851,1545" coordsize="6431,2391" path="m1851,3935l2036,3919,2226,3812,2416,3849,2605,3812,2795,3763,2985,3677,3175,3648,3360,3632,3550,3603,3740,3566,3930,3443,4119,3262,4309,2962,4499,3048,4689,3011,4874,3089,5064,2925,5254,2527,5443,2995,5633,2983,5823,2802,6013,2461,6203,2354,6388,2211,6578,2153,6768,2202,6957,2367,7147,1849,7337,1841,7527,1890,7717,1792,7902,1586,8092,1582,8281,1545e" filled="false" stroked="true" strokeweight="1.042604pt" strokecolor="#df2f1e">
                <v:path arrowok="t"/>
              </v:shape>
            </v:group>
            <v:group style="position:absolute;left:1826;top:3915;width:47;height:42" coordorigin="1826,3915" coordsize="47,42">
              <v:shape style="position:absolute;left:1826;top:3915;width:47;height:42" coordorigin="1826,3915" coordsize="47,42" path="m1826,3956l1872,3956,1872,3915,1826,3915,1826,3956xe" filled="false" stroked="true" strokeweight=".433719pt" strokecolor="#ff0000">
                <v:path arrowok="t"/>
              </v:shape>
            </v:group>
            <v:group style="position:absolute;left:2016;top:3923;width:47;height:2" coordorigin="2016,3923" coordsize="47,2">
              <v:shape style="position:absolute;left:2016;top:3923;width:47;height:2" coordorigin="2016,3923" coordsize="47,0" path="m2016,3923l2062,3923e" filled="false" stroked="true" strokeweight="2.053477pt" strokecolor="#df2f1e">
                <v:path arrowok="t"/>
              </v:shape>
            </v:group>
            <v:group style="position:absolute;left:2016;top:3902;width:47;height:42" coordorigin="2016,3902" coordsize="47,42">
              <v:shape style="position:absolute;left:2016;top:3902;width:47;height:42" coordorigin="2016,3902" coordsize="47,42" path="m2016,3944l2062,3944,2062,3902,2016,3902,2016,3944xe" filled="false" stroked="true" strokeweight=".433719pt" strokecolor="#ff0000">
                <v:path arrowok="t"/>
              </v:shape>
            </v:group>
            <v:group style="position:absolute;left:2206;top:3816;width:47;height:2" coordorigin="2206,3816" coordsize="47,2">
              <v:shape style="position:absolute;left:2206;top:3816;width:47;height:2" coordorigin="2206,3816" coordsize="47,0" path="m2206,3816l2252,3816e" filled="false" stroked="true" strokeweight="2.053477pt" strokecolor="#df2f1e">
                <v:path arrowok="t"/>
              </v:shape>
            </v:group>
            <v:group style="position:absolute;left:2206;top:3796;width:47;height:42" coordorigin="2206,3796" coordsize="47,42">
              <v:shape style="position:absolute;left:2206;top:3796;width:47;height:42" coordorigin="2206,3796" coordsize="47,42" path="m2206,3837l2252,3837,2252,3796,2206,3796,2206,3837xe" filled="false" stroked="true" strokeweight=".433719pt" strokecolor="#ff0000">
                <v:path arrowok="t"/>
              </v:shape>
            </v:group>
            <v:group style="position:absolute;left:2395;top:3849;width:47;height:2" coordorigin="2395,3849" coordsize="47,2">
              <v:shape style="position:absolute;left:2395;top:3849;width:47;height:2" coordorigin="2395,3849" coordsize="47,0" path="m2395,3849l2442,3849e" filled="false" stroked="true" strokeweight="2.053477pt" strokecolor="#df2f1e">
                <v:path arrowok="t"/>
              </v:shape>
            </v:group>
            <v:group style="position:absolute;left:2395;top:3829;width:47;height:42" coordorigin="2395,3829" coordsize="47,42">
              <v:shape style="position:absolute;left:2395;top:3829;width:47;height:42" coordorigin="2395,3829" coordsize="47,42" path="m2395,3870l2442,3870,2442,3829,2395,3829,2395,3870xe" filled="false" stroked="true" strokeweight=".433719pt" strokecolor="#ff0000">
                <v:path arrowok="t"/>
              </v:shape>
            </v:group>
            <v:group style="position:absolute;left:2581;top:3816;width:47;height:2" coordorigin="2581,3816" coordsize="47,2">
              <v:shape style="position:absolute;left:2581;top:3816;width:47;height:2" coordorigin="2581,3816" coordsize="47,0" path="m2581,3816l2627,3816e" filled="false" stroked="true" strokeweight="2.053477pt" strokecolor="#df2f1e">
                <v:path arrowok="t"/>
              </v:shape>
            </v:group>
            <v:group style="position:absolute;left:2581;top:3796;width:47;height:42" coordorigin="2581,3796" coordsize="47,42">
              <v:shape style="position:absolute;left:2581;top:3796;width:47;height:42" coordorigin="2581,3796" coordsize="47,42" path="m2581,3837l2627,3837,2627,3796,2581,3796,2581,3837xe" filled="false" stroked="true" strokeweight=".433719pt" strokecolor="#ff0000">
                <v:path arrowok="t"/>
              </v:shape>
            </v:group>
            <v:group style="position:absolute;left:2770;top:3763;width:47;height:2" coordorigin="2770,3763" coordsize="47,2">
              <v:shape style="position:absolute;left:2770;top:3763;width:47;height:2" coordorigin="2770,3763" coordsize="47,0" path="m2770,3763l2817,3763e" filled="false" stroked="true" strokeweight="2.053477pt" strokecolor="#df2f1e">
                <v:path arrowok="t"/>
              </v:shape>
            </v:group>
            <v:group style="position:absolute;left:2770;top:3742;width:47;height:42" coordorigin="2770,3742" coordsize="47,42">
              <v:shape style="position:absolute;left:2770;top:3742;width:47;height:42" coordorigin="2770,3742" coordsize="47,42" path="m2770,3783l2817,3783,2817,3742,2770,3742,2770,3783xe" filled="false" stroked="true" strokeweight=".433719pt" strokecolor="#ff0000">
                <v:path arrowok="t"/>
              </v:shape>
            </v:group>
            <v:group style="position:absolute;left:2960;top:3677;width:47;height:2" coordorigin="2960,3677" coordsize="47,2">
              <v:shape style="position:absolute;left:2960;top:3677;width:47;height:2" coordorigin="2960,3677" coordsize="47,0" path="m2960,3677l3007,3677e" filled="false" stroked="true" strokeweight="2.053477pt" strokecolor="#df2f1e">
                <v:path arrowok="t"/>
              </v:shape>
            </v:group>
            <v:group style="position:absolute;left:2960;top:3656;width:47;height:42" coordorigin="2960,3656" coordsize="47,42">
              <v:shape style="position:absolute;left:2960;top:3656;width:47;height:42" coordorigin="2960,3656" coordsize="47,42" path="m2960,3697l3007,3697,3007,3656,2960,3656,2960,3697xe" filled="false" stroked="true" strokeweight=".433719pt" strokecolor="#ff0000">
                <v:path arrowok="t"/>
              </v:shape>
            </v:group>
            <v:group style="position:absolute;left:3150;top:3648;width:47;height:2" coordorigin="3150,3648" coordsize="47,2">
              <v:shape style="position:absolute;left:3150;top:3648;width:47;height:2" coordorigin="3150,3648" coordsize="47,0" path="m3150,3648l3196,3648e" filled="false" stroked="true" strokeweight="2.053477pt" strokecolor="#df2f1e">
                <v:path arrowok="t"/>
              </v:shape>
            </v:group>
            <v:group style="position:absolute;left:3150;top:3627;width:47;height:42" coordorigin="3150,3627" coordsize="47,42">
              <v:shape style="position:absolute;left:3150;top:3627;width:47;height:42" coordorigin="3150,3627" coordsize="47,42" path="m3150,3668l3196,3668,3196,3627,3150,3627,3150,3668xe" filled="false" stroked="true" strokeweight=".433719pt" strokecolor="#ff0000">
                <v:path arrowok="t"/>
              </v:shape>
            </v:group>
            <v:group style="position:absolute;left:3340;top:3635;width:47;height:2" coordorigin="3340,3635" coordsize="47,2">
              <v:shape style="position:absolute;left:3340;top:3635;width:47;height:2" coordorigin="3340,3635" coordsize="47,0" path="m3340,3635l3386,3635e" filled="false" stroked="true" strokeweight="2.053477pt" strokecolor="#df2f1e">
                <v:path arrowok="t"/>
              </v:shape>
            </v:group>
            <v:group style="position:absolute;left:3340;top:3615;width:47;height:42" coordorigin="3340,3615" coordsize="47,42">
              <v:shape style="position:absolute;left:3340;top:3615;width:47;height:42" coordorigin="3340,3615" coordsize="47,42" path="m3340,3656l3386,3656,3386,3615,3340,3615,3340,3656xe" filled="false" stroked="true" strokeweight=".433719pt" strokecolor="#ff0000">
                <v:path arrowok="t"/>
              </v:shape>
            </v:group>
            <v:group style="position:absolute;left:3530;top:3607;width:47;height:2" coordorigin="3530,3607" coordsize="47,2">
              <v:shape style="position:absolute;left:3530;top:3607;width:47;height:2" coordorigin="3530,3607" coordsize="47,0" path="m3530,3607l3576,3607e" filled="false" stroked="true" strokeweight="2.053477pt" strokecolor="#df2f1e">
                <v:path arrowok="t"/>
              </v:shape>
            </v:group>
            <v:group style="position:absolute;left:3530;top:3586;width:47;height:42" coordorigin="3530,3586" coordsize="47,42">
              <v:shape style="position:absolute;left:3530;top:3586;width:47;height:42" coordorigin="3530,3586" coordsize="47,42" path="m3530,3627l3576,3627,3576,3586,3530,3586,3530,3627xe" filled="false" stroked="true" strokeweight=".433719pt" strokecolor="#ff0000">
                <v:path arrowok="t"/>
              </v:shape>
            </v:group>
            <v:group style="position:absolute;left:3719;top:3570;width:47;height:2" coordorigin="3719,3570" coordsize="47,2">
              <v:shape style="position:absolute;left:3719;top:3570;width:47;height:2" coordorigin="3719,3570" coordsize="47,0" path="m3719,3570l3766,3570e" filled="false" stroked="true" strokeweight="2.053477pt" strokecolor="#df2f1e">
                <v:path arrowok="t"/>
              </v:shape>
            </v:group>
            <v:group style="position:absolute;left:3719;top:3549;width:47;height:42" coordorigin="3719,3549" coordsize="47,42">
              <v:shape style="position:absolute;left:3719;top:3549;width:47;height:42" coordorigin="3719,3549" coordsize="47,42" path="m3719,3590l3766,3590,3766,3549,3719,3549,3719,3590xe" filled="false" stroked="true" strokeweight=".433719pt" strokecolor="#ff0000">
                <v:path arrowok="t"/>
              </v:shape>
            </v:group>
            <v:group style="position:absolute;left:3909;top:3447;width:47;height:2" coordorigin="3909,3447" coordsize="47,2">
              <v:shape style="position:absolute;left:3909;top:3447;width:47;height:2" coordorigin="3909,3447" coordsize="47,0" path="m3909,3447l3956,3447e" filled="false" stroked="true" strokeweight="2.053477pt" strokecolor="#df2f1e">
                <v:path arrowok="t"/>
              </v:shape>
            </v:group>
            <v:group style="position:absolute;left:3909;top:3426;width:47;height:42" coordorigin="3909,3426" coordsize="47,42">
              <v:shape style="position:absolute;left:3909;top:3426;width:47;height:42" coordorigin="3909,3426" coordsize="47,42" path="m3909,3467l3956,3467,3956,3426,3909,3426,3909,3467xe" filled="false" stroked="true" strokeweight=".433719pt" strokecolor="#ff0000">
                <v:path arrowok="t"/>
              </v:shape>
            </v:group>
            <v:group style="position:absolute;left:4095;top:3266;width:47;height:2" coordorigin="4095,3266" coordsize="47,2">
              <v:shape style="position:absolute;left:4095;top:3266;width:47;height:2" coordorigin="4095,3266" coordsize="47,0" path="m4095,3266l4141,3266e" filled="false" stroked="true" strokeweight="2.053477pt" strokecolor="#df2f1e">
                <v:path arrowok="t"/>
              </v:shape>
            </v:group>
            <v:group style="position:absolute;left:4095;top:3245;width:47;height:42" coordorigin="4095,3245" coordsize="47,42">
              <v:shape style="position:absolute;left:4095;top:3245;width:47;height:42" coordorigin="4095,3245" coordsize="47,42" path="m4095,3286l4141,3286,4141,3245,4095,3245,4095,3286xe" filled="false" stroked="true" strokeweight=".433719pt" strokecolor="#ff0000">
                <v:path arrowok="t"/>
              </v:shape>
            </v:group>
            <v:group style="position:absolute;left:4284;top:2962;width:47;height:2" coordorigin="4284,2962" coordsize="47,2">
              <v:shape style="position:absolute;left:4284;top:2962;width:47;height:2" coordorigin="4284,2962" coordsize="47,0" path="m4284,2962l4331,2962e" filled="false" stroked="true" strokeweight="2.053477pt" strokecolor="#df2f1e">
                <v:path arrowok="t"/>
              </v:shape>
            </v:group>
            <v:group style="position:absolute;left:4284;top:2941;width:47;height:42" coordorigin="4284,2941" coordsize="47,42">
              <v:shape style="position:absolute;left:4284;top:2941;width:47;height:42" coordorigin="4284,2941" coordsize="47,42" path="m4284,2982l4331,2982,4331,2941,4284,2941,4284,2982xe" filled="false" stroked="true" strokeweight=".433719pt" strokecolor="#ff0000">
                <v:path arrowok="t"/>
              </v:shape>
            </v:group>
            <v:group style="position:absolute;left:4474;top:3048;width:47;height:2" coordorigin="4474,3048" coordsize="47,2">
              <v:shape style="position:absolute;left:4474;top:3048;width:47;height:2" coordorigin="4474,3048" coordsize="47,0" path="m4474,3048l4520,3048e" filled="false" stroked="true" strokeweight="2.053477pt" strokecolor="#df2f1e">
                <v:path arrowok="t"/>
              </v:shape>
            </v:group>
            <v:group style="position:absolute;left:4474;top:3028;width:47;height:42" coordorigin="4474,3028" coordsize="47,42">
              <v:shape style="position:absolute;left:4474;top:3028;width:47;height:42" coordorigin="4474,3028" coordsize="47,42" path="m4474,3069l4520,3069,4520,3028,4474,3028,4474,3069xe" filled="false" stroked="true" strokeweight=".433719pt" strokecolor="#ff0000">
                <v:path arrowok="t"/>
              </v:shape>
            </v:group>
            <v:group style="position:absolute;left:4664;top:3011;width:47;height:2" coordorigin="4664,3011" coordsize="47,2">
              <v:shape style="position:absolute;left:4664;top:3011;width:47;height:2" coordorigin="4664,3011" coordsize="47,0" path="m4664,3011l4710,3011e" filled="false" stroked="true" strokeweight="2.053477pt" strokecolor="#df2f1e">
                <v:path arrowok="t"/>
              </v:shape>
            </v:group>
            <v:group style="position:absolute;left:4664;top:2991;width:47;height:42" coordorigin="4664,2991" coordsize="47,42">
              <v:shape style="position:absolute;left:4664;top:2991;width:47;height:42" coordorigin="4664,2991" coordsize="47,42" path="m4664,3032l4710,3032,4710,2991,4664,2991,4664,3032xe" filled="false" stroked="true" strokeweight=".433719pt" strokecolor="#ff0000">
                <v:path arrowok="t"/>
              </v:shape>
            </v:group>
            <v:group style="position:absolute;left:4854;top:3093;width:47;height:2" coordorigin="4854,3093" coordsize="47,2">
              <v:shape style="position:absolute;left:4854;top:3093;width:47;height:2" coordorigin="4854,3093" coordsize="47,0" path="m4854,3093l4900,3093e" filled="false" stroked="true" strokeweight="2.053477pt" strokecolor="#df2f1e">
                <v:path arrowok="t"/>
              </v:shape>
            </v:group>
            <v:group style="position:absolute;left:4854;top:3073;width:47;height:42" coordorigin="4854,3073" coordsize="47,42">
              <v:shape style="position:absolute;left:4854;top:3073;width:47;height:42" coordorigin="4854,3073" coordsize="47,42" path="m4854,3114l4900,3114,4900,3073,4854,3073,4854,3114xe" filled="false" stroked="true" strokeweight=".433719pt" strokecolor="#ff0000">
                <v:path arrowok="t"/>
              </v:shape>
            </v:group>
            <v:group style="position:absolute;left:5044;top:2925;width:47;height:2" coordorigin="5044,2925" coordsize="47,2">
              <v:shape style="position:absolute;left:5044;top:2925;width:47;height:2" coordorigin="5044,2925" coordsize="47,0" path="m5044,2925l5090,2925e" filled="false" stroked="true" strokeweight="2.053477pt" strokecolor="#df2f1e">
                <v:path arrowok="t"/>
              </v:shape>
            </v:group>
            <v:group style="position:absolute;left:5044;top:2904;width:47;height:42" coordorigin="5044,2904" coordsize="47,42">
              <v:shape style="position:absolute;left:5044;top:2904;width:47;height:42" coordorigin="5044,2904" coordsize="47,42" path="m5044,2946l5090,2946,5090,2904,5044,2904,5044,2946xe" filled="false" stroked="true" strokeweight=".433719pt" strokecolor="#ff0000">
                <v:path arrowok="t"/>
              </v:shape>
            </v:group>
            <v:group style="position:absolute;left:5233;top:2527;width:47;height:2" coordorigin="5233,2527" coordsize="47,2">
              <v:shape style="position:absolute;left:5233;top:2527;width:47;height:2" coordorigin="5233,2527" coordsize="47,0" path="m5233,2527l5280,2527e" filled="false" stroked="true" strokeweight="2.053477pt" strokecolor="#df2f1e">
                <v:path arrowok="t"/>
              </v:shape>
            </v:group>
            <v:group style="position:absolute;left:5233;top:2506;width:47;height:42" coordorigin="5233,2506" coordsize="47,42">
              <v:shape style="position:absolute;left:5233;top:2506;width:47;height:42" coordorigin="5233,2506" coordsize="47,42" path="m5233,2547l5280,2547,5280,2506,5233,2506,5233,2547xe" filled="false" stroked="true" strokeweight=".433719pt" strokecolor="#ff0000">
                <v:path arrowok="t"/>
              </v:shape>
            </v:group>
            <v:group style="position:absolute;left:5423;top:2999;width:47;height:2" coordorigin="5423,2999" coordsize="47,2">
              <v:shape style="position:absolute;left:5423;top:2999;width:47;height:2" coordorigin="5423,2999" coordsize="47,0" path="m5423,2999l5470,2999e" filled="false" stroked="true" strokeweight="2.053477pt" strokecolor="#df2f1e">
                <v:path arrowok="t"/>
              </v:shape>
            </v:group>
            <v:group style="position:absolute;left:5423;top:2978;width:47;height:42" coordorigin="5423,2978" coordsize="47,42">
              <v:shape style="position:absolute;left:5423;top:2978;width:47;height:42" coordorigin="5423,2978" coordsize="47,42" path="m5423,3019l5470,3019,5470,2978,5423,2978,5423,3019xe" filled="false" stroked="true" strokeweight=".433719pt" strokecolor="#ff0000">
                <v:path arrowok="t"/>
              </v:shape>
            </v:group>
            <v:group style="position:absolute;left:5608;top:2982;width:47;height:2" coordorigin="5608,2982" coordsize="47,2">
              <v:shape style="position:absolute;left:5608;top:2982;width:47;height:2" coordorigin="5608,2982" coordsize="47,0" path="m5608,2982l5655,2982e" filled="false" stroked="true" strokeweight="2.053477pt" strokecolor="#df2f1e">
                <v:path arrowok="t"/>
              </v:shape>
            </v:group>
            <v:group style="position:absolute;left:5608;top:2962;width:47;height:42" coordorigin="5608,2962" coordsize="47,42">
              <v:shape style="position:absolute;left:5608;top:2962;width:47;height:42" coordorigin="5608,2962" coordsize="47,42" path="m5608,3003l5655,3003,5655,2962,5608,2962,5608,3003xe" filled="false" stroked="true" strokeweight=".433719pt" strokecolor="#ff0000">
                <v:path arrowok="t"/>
              </v:shape>
            </v:group>
            <v:group style="position:absolute;left:5798;top:2802;width:47;height:2" coordorigin="5798,2802" coordsize="47,2">
              <v:shape style="position:absolute;left:5798;top:2802;width:47;height:2" coordorigin="5798,2802" coordsize="47,0" path="m5798,2802l5845,2802e" filled="false" stroked="true" strokeweight="2.053477pt" strokecolor="#df2f1e">
                <v:path arrowok="t"/>
              </v:shape>
            </v:group>
            <v:group style="position:absolute;left:5798;top:2781;width:47;height:42" coordorigin="5798,2781" coordsize="47,42">
              <v:shape style="position:absolute;left:5798;top:2781;width:47;height:42" coordorigin="5798,2781" coordsize="47,42" path="m5798,2822l5845,2822,5845,2781,5798,2781,5798,2822xe" filled="false" stroked="true" strokeweight=".433719pt" strokecolor="#ff0000">
                <v:path arrowok="t"/>
              </v:shape>
            </v:group>
            <v:group style="position:absolute;left:5988;top:2465;width:47;height:2" coordorigin="5988,2465" coordsize="47,2">
              <v:shape style="position:absolute;left:5988;top:2465;width:47;height:2" coordorigin="5988,2465" coordsize="47,0" path="m5988,2465l6034,2465e" filled="false" stroked="true" strokeweight="2.053477pt" strokecolor="#df2f1e">
                <v:path arrowok="t"/>
              </v:shape>
            </v:group>
            <v:group style="position:absolute;left:5988;top:2444;width:47;height:42" coordorigin="5988,2444" coordsize="47,42">
              <v:shape style="position:absolute;left:5988;top:2444;width:47;height:42" coordorigin="5988,2444" coordsize="47,42" path="m5988,2486l6034,2486,6034,2444,5988,2444,5988,2486xe" filled="false" stroked="true" strokeweight=".433719pt" strokecolor="#ff0000">
                <v:path arrowok="t"/>
              </v:shape>
            </v:group>
            <v:group style="position:absolute;left:6178;top:2354;width:47;height:2" coordorigin="6178,2354" coordsize="47,2">
              <v:shape style="position:absolute;left:6178;top:2354;width:47;height:2" coordorigin="6178,2354" coordsize="47,0" path="m6178,2354l6224,2354e" filled="false" stroked="true" strokeweight="2.053477pt" strokecolor="#df2f1e">
                <v:path arrowok="t"/>
              </v:shape>
            </v:group>
            <v:group style="position:absolute;left:6178;top:2334;width:47;height:42" coordorigin="6178,2334" coordsize="47,42">
              <v:shape style="position:absolute;left:6178;top:2334;width:47;height:42" coordorigin="6178,2334" coordsize="47,42" path="m6178,2375l6224,2375,6224,2334,6178,2334,6178,2375xe" filled="false" stroked="true" strokeweight=".433719pt" strokecolor="#ff0000">
                <v:path arrowok="t"/>
              </v:shape>
            </v:group>
            <v:group style="position:absolute;left:6368;top:2210;width:47;height:2" coordorigin="6368,2210" coordsize="47,2">
              <v:shape style="position:absolute;left:6368;top:2210;width:47;height:2" coordorigin="6368,2210" coordsize="47,0" path="m6368,2210l6414,2210e" filled="false" stroked="true" strokeweight="2.053477pt" strokecolor="#df2f1e">
                <v:path arrowok="t"/>
              </v:shape>
            </v:group>
            <v:group style="position:absolute;left:6368;top:2190;width:47;height:42" coordorigin="6368,2190" coordsize="47,42">
              <v:shape style="position:absolute;left:6368;top:2190;width:47;height:42" coordorigin="6368,2190" coordsize="47,42" path="m6368,2231l6414,2231,6414,2190,6368,2190,6368,2231xe" filled="false" stroked="true" strokeweight=".433719pt" strokecolor="#ff0000">
                <v:path arrowok="t"/>
              </v:shape>
            </v:group>
            <v:group style="position:absolute;left:6558;top:2153;width:47;height:2" coordorigin="6558,2153" coordsize="47,2">
              <v:shape style="position:absolute;left:6558;top:2153;width:47;height:2" coordorigin="6558,2153" coordsize="47,0" path="m6558,2153l6604,2153e" filled="false" stroked="true" strokeweight="2.053477pt" strokecolor="#df2f1e">
                <v:path arrowok="t"/>
              </v:shape>
            </v:group>
            <v:group style="position:absolute;left:6558;top:2132;width:47;height:42" coordorigin="6558,2132" coordsize="47,42">
              <v:shape style="position:absolute;left:6558;top:2132;width:47;height:42" coordorigin="6558,2132" coordsize="47,42" path="m6558,2173l6604,2173,6604,2132,6558,2132,6558,2173xe" filled="false" stroked="true" strokeweight=".433719pt" strokecolor="#ff0000">
                <v:path arrowok="t"/>
              </v:shape>
            </v:group>
            <v:group style="position:absolute;left:6747;top:2202;width:47;height:2" coordorigin="6747,2202" coordsize="47,2">
              <v:shape style="position:absolute;left:6747;top:2202;width:47;height:2" coordorigin="6747,2202" coordsize="47,0" path="m6747,2202l6794,2202e" filled="false" stroked="true" strokeweight="2.053477pt" strokecolor="#df2f1e">
                <v:path arrowok="t"/>
              </v:shape>
            </v:group>
            <v:group style="position:absolute;left:6747;top:2182;width:47;height:42" coordorigin="6747,2182" coordsize="47,42">
              <v:shape style="position:absolute;left:6747;top:2182;width:47;height:42" coordorigin="6747,2182" coordsize="47,42" path="m6747,2223l6794,2223,6794,2182,6747,2182,6747,2223xe" filled="false" stroked="true" strokeweight=".433719pt" strokecolor="#ff0000">
                <v:path arrowok="t"/>
              </v:shape>
            </v:group>
            <v:group style="position:absolute;left:6937;top:2371;width:47;height:2" coordorigin="6937,2371" coordsize="47,2">
              <v:shape style="position:absolute;left:6937;top:2371;width:47;height:2" coordorigin="6937,2371" coordsize="47,0" path="m6937,2371l6983,2371e" filled="false" stroked="true" strokeweight="2.053477pt" strokecolor="#df2f1e">
                <v:path arrowok="t"/>
              </v:shape>
            </v:group>
            <v:group style="position:absolute;left:6937;top:2350;width:47;height:42" coordorigin="6937,2350" coordsize="47,42">
              <v:shape style="position:absolute;left:6937;top:2350;width:47;height:42" coordorigin="6937,2350" coordsize="47,42" path="m6937,2391l6983,2391,6983,2350,6937,2350,6937,2391xe" filled="false" stroked="true" strokeweight=".433719pt" strokecolor="#ff0000">
                <v:path arrowok="t"/>
              </v:shape>
            </v:group>
            <v:group style="position:absolute;left:7122;top:1849;width:47;height:2" coordorigin="7122,1849" coordsize="47,2">
              <v:shape style="position:absolute;left:7122;top:1849;width:47;height:2" coordorigin="7122,1849" coordsize="47,0" path="m7122,1849l7169,1849e" filled="false" stroked="true" strokeweight="2.053477pt" strokecolor="#df2f1e">
                <v:path arrowok="t"/>
              </v:shape>
            </v:group>
            <v:group style="position:absolute;left:7122;top:1828;width:47;height:42" coordorigin="7122,1828" coordsize="47,42">
              <v:shape style="position:absolute;left:7122;top:1828;width:47;height:42" coordorigin="7122,1828" coordsize="47,42" path="m7122,1869l7169,1869,7169,1828,7122,1828,7122,1869xe" filled="false" stroked="true" strokeweight=".433719pt" strokecolor="#ff0000">
                <v:path arrowok="t"/>
              </v:shape>
            </v:group>
            <v:group style="position:absolute;left:7312;top:1841;width:47;height:2" coordorigin="7312,1841" coordsize="47,2">
              <v:shape style="position:absolute;left:7312;top:1841;width:47;height:2" coordorigin="7312,1841" coordsize="47,0" path="m7312,1841l7358,1841e" filled="false" stroked="true" strokeweight="2.053477pt" strokecolor="#df2f1e">
                <v:path arrowok="t"/>
              </v:shape>
            </v:group>
            <v:group style="position:absolute;left:7312;top:1820;width:47;height:42" coordorigin="7312,1820" coordsize="47,42">
              <v:shape style="position:absolute;left:7312;top:1820;width:47;height:42" coordorigin="7312,1820" coordsize="47,42" path="m7312,1861l7358,1861,7358,1820,7312,1820,7312,1861xe" filled="false" stroked="true" strokeweight=".433719pt" strokecolor="#ff0000">
                <v:path arrowok="t"/>
              </v:shape>
            </v:group>
            <v:group style="position:absolute;left:7502;top:1894;width:47;height:2" coordorigin="7502,1894" coordsize="47,2">
              <v:shape style="position:absolute;left:7502;top:1894;width:47;height:2" coordorigin="7502,1894" coordsize="47,0" path="m7502,1894l7548,1894e" filled="false" stroked="true" strokeweight="2.053477pt" strokecolor="#df2f1e">
                <v:path arrowok="t"/>
              </v:shape>
            </v:group>
            <v:group style="position:absolute;left:7502;top:1874;width:47;height:42" coordorigin="7502,1874" coordsize="47,42">
              <v:shape style="position:absolute;left:7502;top:1874;width:47;height:42" coordorigin="7502,1874" coordsize="47,42" path="m7502,1915l7548,1915,7548,1874,7502,1874,7502,1915xe" filled="false" stroked="true" strokeweight=".433719pt" strokecolor="#ff0000">
                <v:path arrowok="t"/>
              </v:shape>
            </v:group>
            <v:group style="position:absolute;left:7692;top:1791;width:47;height:2" coordorigin="7692,1791" coordsize="47,2">
              <v:shape style="position:absolute;left:7692;top:1791;width:47;height:2" coordorigin="7692,1791" coordsize="47,0" path="m7692,1791l7738,1791e" filled="false" stroked="true" strokeweight="2.053477pt" strokecolor="#df2f1e">
                <v:path arrowok="t"/>
              </v:shape>
            </v:group>
            <v:group style="position:absolute;left:7692;top:1771;width:47;height:42" coordorigin="7692,1771" coordsize="47,42">
              <v:shape style="position:absolute;left:7692;top:1771;width:47;height:42" coordorigin="7692,1771" coordsize="47,42" path="m7692,1812l7738,1812,7738,1771,7692,1771,7692,1812xe" filled="false" stroked="true" strokeweight=".433719pt" strokecolor="#ff0000">
                <v:path arrowok="t"/>
              </v:shape>
            </v:group>
            <v:group style="position:absolute;left:7882;top:1590;width:47;height:2" coordorigin="7882,1590" coordsize="47,2">
              <v:shape style="position:absolute;left:7882;top:1590;width:47;height:2" coordorigin="7882,1590" coordsize="47,0" path="m7882,1590l7928,1590e" filled="false" stroked="true" strokeweight="2.053477pt" strokecolor="#df2f1e">
                <v:path arrowok="t"/>
              </v:shape>
            </v:group>
            <v:group style="position:absolute;left:7882;top:1570;width:47;height:42" coordorigin="7882,1570" coordsize="47,42">
              <v:shape style="position:absolute;left:7882;top:1570;width:47;height:42" coordorigin="7882,1570" coordsize="47,42" path="m7882,1611l7928,1611,7928,1570,7882,1570,7882,1611xe" filled="false" stroked="true" strokeweight=".433719pt" strokecolor="#ff0000">
                <v:path arrowok="t"/>
              </v:shape>
            </v:group>
            <v:group style="position:absolute;left:8071;top:1582;width:47;height:2" coordorigin="8071,1582" coordsize="47,2">
              <v:shape style="position:absolute;left:8071;top:1582;width:47;height:2" coordorigin="8071,1582" coordsize="47,0" path="m8071,1582l8118,1582e" filled="false" stroked="true" strokeweight="2.053477pt" strokecolor="#df2f1e">
                <v:path arrowok="t"/>
              </v:shape>
            </v:group>
            <v:group style="position:absolute;left:8071;top:1561;width:47;height:42" coordorigin="8071,1561" coordsize="47,42">
              <v:shape style="position:absolute;left:8071;top:1561;width:47;height:42" coordorigin="8071,1561" coordsize="47,42" path="m8071,1603l8118,1603,8118,1561,8071,1561,8071,1603xe" filled="false" stroked="true" strokeweight=".433719pt" strokecolor="#ff0000">
                <v:path arrowok="t"/>
              </v:shape>
            </v:group>
            <v:group style="position:absolute;left:8261;top:1545;width:47;height:2" coordorigin="8261,1545" coordsize="47,2">
              <v:shape style="position:absolute;left:8261;top:1545;width:47;height:2" coordorigin="8261,1545" coordsize="47,0" path="m8261,1545l8308,1545e" filled="false" stroked="true" strokeweight="2.053477pt" strokecolor="#df2f1e">
                <v:path arrowok="t"/>
              </v:shape>
            </v:group>
            <v:group style="position:absolute;left:8261;top:1525;width:47;height:42" coordorigin="8261,1525" coordsize="47,42">
              <v:shape style="position:absolute;left:8261;top:1525;width:47;height:42" coordorigin="8261,1525" coordsize="47,42" path="m8261,1566l8308,1566,8308,1525,8261,1525,8261,1566xe" filled="false" stroked="true" strokeweight=".433719pt" strokecolor="#ff0000">
                <v:path arrowok="t"/>
              </v:shape>
            </v:group>
            <v:group style="position:absolute;left:6960;top:2328;width:70;height:42" coordorigin="6960,2328" coordsize="70,42">
              <v:shape style="position:absolute;left:6960;top:2328;width:70;height:42" coordorigin="6960,2328" coordsize="70,42" path="m6960,2369l6987,2328,7029,2328e" filled="false" stroked="true" strokeweight=".424242pt" strokecolor="#a6a6a6">
                <v:path arrowok="t"/>
              </v:shape>
            </v:group>
            <v:group style="position:absolute;left:7830;top:1551;width:75;height:37" coordorigin="7830,1551" coordsize="75,37">
              <v:shape style="position:absolute;left:7830;top:1551;width:75;height:37" coordorigin="7830,1551" coordsize="75,37" path="m7904,1588l7830,1551e" filled="false" stroked="true" strokeweight=".421118pt" strokecolor="#a6a6a6">
                <v:path arrowok="t"/>
              </v:shape>
            </v:group>
            <v:group style="position:absolute;left:1756;top:1399;width:7380;height:2" coordorigin="1756,1399" coordsize="7380,2">
              <v:shape style="position:absolute;left:1756;top:1399;width:7380;height:2" coordorigin="1756,1399" coordsize="7380,0" path="m1756,1399l9136,1399e" filled="false" stroked="true" strokeweight=".410695pt" strokecolor="#d9d9d9">
                <v:path arrowok="t"/>
              </v:shape>
            </v:group>
            <v:group style="position:absolute;left:1756;top:1256;width:7380;height:2" coordorigin="1756,1256" coordsize="7380,2">
              <v:shape style="position:absolute;left:1756;top:1256;width:7380;height:2" coordorigin="1756,1256" coordsize="7380,0" path="m1756,1256l9136,1256e" filled="false" stroked="true" strokeweight=".410695pt" strokecolor="#d9d9d9">
                <v:path arrowok="t"/>
              </v:shape>
            </v:group>
            <v:group style="position:absolute;left:1756;top:1112;width:4862;height:2" coordorigin="1756,1112" coordsize="4862,2">
              <v:shape style="position:absolute;left:1756;top:1112;width:4862;height:2" coordorigin="1756,1112" coordsize="4862,0" path="m1756,1112l6617,1112e" filled="false" stroked="true" strokeweight=".410695pt" strokecolor="#d9d9d9">
                <v:path arrowok="t"/>
              </v:shape>
            </v:group>
            <v:group style="position:absolute;left:1756;top:968;width:7380;height:2" coordorigin="1756,968" coordsize="7380,2">
              <v:shape style="position:absolute;left:1756;top:968;width:7380;height:2" coordorigin="1756,968" coordsize="7380,0" path="m1756,968l9136,968e" filled="false" stroked="true" strokeweight=".410695pt" strokecolor="#d9d9d9">
                <v:path arrowok="t"/>
              </v:shape>
            </v:group>
            <v:group style="position:absolute;left:1756;top:820;width:7380;height:2" coordorigin="1756,820" coordsize="7380,2">
              <v:shape style="position:absolute;left:1756;top:820;width:7380;height:2" coordorigin="1756,820" coordsize="7380,0" path="m1756,820l9136,820e" filled="false" stroked="true" strokeweight=".410695pt" strokecolor="#d9d9d9">
                <v:path arrowok="t"/>
              </v:shape>
            </v:group>
            <v:group style="position:absolute;left:1756;top:677;width:6607;height:2" coordorigin="1756,677" coordsize="6607,2">
              <v:shape style="position:absolute;left:1756;top:677;width:6607;height:2" coordorigin="1756,677" coordsize="6607,0" path="m1756,677l8363,677e" filled="false" stroked="true" strokeweight=".410695pt" strokecolor="#d9d9d9">
                <v:path arrowok="t"/>
              </v:shape>
            </v:group>
            <v:group style="position:absolute;left:1756;top:533;width:7380;height:2" coordorigin="1756,533" coordsize="7380,2">
              <v:shape style="position:absolute;left:1756;top:533;width:7380;height:2" coordorigin="1756,533" coordsize="7380,0" path="m1756,533l9136,533e" filled="false" stroked="true" strokeweight=".410695pt" strokecolor="#d9d9d9">
                <v:path arrowok="t"/>
              </v:shape>
            </v:group>
            <v:group style="position:absolute;left:1756;top:389;width:7380;height:2" coordorigin="1756,389" coordsize="7380,2">
              <v:shape style="position:absolute;left:1756;top:389;width:7380;height:2" coordorigin="1756,389" coordsize="7380,0" path="m1756,389l9136,389e" filled="false" stroked="true" strokeweight=".410695pt" strokecolor="#d9d9d9">
                <v:path arrowok="t"/>
              </v:shape>
            </v:group>
            <v:group style="position:absolute;left:3110;top:194;width:2;height:3866" coordorigin="3110,194" coordsize="2,3866">
              <v:shape style="position:absolute;left:3110;top:194;width:2;height:3866" coordorigin="3110,194" coordsize="0,3866" path="m3110,194l3110,4060e" filled="false" stroked="true" strokeweight=".694473pt" strokecolor="#df2f1e">
                <v:path arrowok="t"/>
              </v:shape>
            </v:group>
            <v:group style="position:absolute;left:6365;top:194;width:2;height:3866" coordorigin="6365,194" coordsize="2,3866">
              <v:shape style="position:absolute;left:6365;top:194;width:2;height:3866" coordorigin="6365,194" coordsize="0,3866" path="m6365,194l6365,4060e" filled="false" stroked="true" strokeweight=".694473pt" strokecolor="#df2f1e">
                <v:path arrowok="t"/>
              </v:shape>
            </v:group>
            <v:group style="position:absolute;left:4837;top:194;width:2;height:3866" coordorigin="4837,194" coordsize="2,3866">
              <v:shape style="position:absolute;left:4837;top:194;width:2;height:3866" coordorigin="4837,194" coordsize="0,3866" path="m4837,194l4837,4060e" filled="false" stroked="true" strokeweight=".694473pt" strokecolor="#df2f1e">
                <v:path arrowok="t"/>
              </v:shape>
            </v:group>
            <v:group style="position:absolute;left:8025;top:1112;width:1112;height:2" coordorigin="8025,1112" coordsize="1112,2">
              <v:shape style="position:absolute;left:8025;top:1112;width:1112;height:2" coordorigin="8025,1112" coordsize="1112,0" path="m8025,1112l9136,1112e" filled="false" stroked="true" strokeweight=".410695pt" strokecolor="#d9d9d9">
                <v:path arrowok="t"/>
              </v:shape>
            </v:group>
            <v:group style="position:absolute;left:8300;top:194;width:2;height:3866" coordorigin="8300,194" coordsize="2,3866">
              <v:shape style="position:absolute;left:8300;top:194;width:2;height:3866" coordorigin="8300,194" coordsize="0,3866" path="m8300,194l8300,4060e" filled="false" stroked="true" strokeweight=".694473pt" strokecolor="#df2f1e">
                <v:path arrowok="t"/>
              </v:shape>
            </v:group>
            <v:group style="position:absolute;left:1640;top:2976;width:1422;height:202" coordorigin="1640,2976" coordsize="1422,202">
              <v:shape style="position:absolute;left:1640;top:2976;width:1422;height:202" coordorigin="1640,2976" coordsize="1422,202" path="m1640,3178l3061,3178,3061,2976,1640,2976,1640,3178xe" filled="true" fillcolor="#b4c9d7" stroked="false">
                <v:path arrowok="t"/>
                <v:fill type="solid"/>
              </v:shape>
            </v:group>
            <v:group style="position:absolute;left:8363;top:631;width:1153;height:202" coordorigin="8363,631" coordsize="1153,202">
              <v:shape style="position:absolute;left:8363;top:631;width:1153;height:202" coordorigin="8363,631" coordsize="1153,202" path="m8363,833l9515,833,9515,631,8363,631,8363,833xe" filled="true" fillcolor="#ff8080" stroked="false">
                <v:path arrowok="t"/>
                <v:fill type="solid"/>
              </v:shape>
            </v:group>
            <v:group style="position:absolute;left:6617;top:1013;width:1408;height:198" coordorigin="6617,1013" coordsize="1408,198">
              <v:shape style="position:absolute;left:6617;top:1013;width:1408;height:198" coordorigin="6617,1013" coordsize="1408,198" path="m6617,1210l8025,1210,8025,1013,6617,1013,6617,1210xe" filled="true" fillcolor="#ffb1b1" stroked="false">
                <v:path arrowok="t"/>
                <v:fill type="solid"/>
              </v:shape>
            </v:group>
            <v:group style="position:absolute;left:3450;top:2319;width:1088;height:202" coordorigin="3450,2319" coordsize="1088,202">
              <v:shape style="position:absolute;left:3450;top:2319;width:1088;height:202" coordorigin="3450,2319" coordsize="1088,202" path="m3450,2521l4538,2521,4538,2319,3450,2319,3450,2521xe" filled="true" fillcolor="#81a6bd" stroked="false">
                <v:path arrowok="t"/>
                <v:fill type="solid"/>
              </v:shape>
            </v:group>
            <v:group style="position:absolute;left:5307;top:1757;width:672;height:202" coordorigin="5307,1757" coordsize="672,202">
              <v:shape style="position:absolute;left:5307;top:1757;width:672;height:202" coordorigin="5307,1757" coordsize="672,202" path="m5307,1958l5978,1958,5978,1757,5307,1757,5307,1958xe" filled="true" fillcolor="#044e7d" stroked="false">
                <v:path arrowok="t"/>
                <v:fill type="solid"/>
              </v:shape>
            </v:group>
            <v:group style="position:absolute;left:8552;top:1243;width:130;height:115" coordorigin="8552,1243" coordsize="130,115">
              <v:shape style="position:absolute;left:8552;top:1243;width:130;height:115" coordorigin="8552,1243" coordsize="130,115" path="m8552,1358l8682,1358,8682,1243,8552,1243,8552,1358xe" filled="true" fillcolor="#df2f1e" stroked="false">
                <v:path arrowok="t"/>
                <v:fill type="solid"/>
              </v:shape>
            </v:group>
            <v:group style="position:absolute;left:8552;top:1243;width:130;height:115" coordorigin="8552,1243" coordsize="130,115">
              <v:shape style="position:absolute;left:8552;top:1243;width:130;height:115" coordorigin="8552,1243" coordsize="130,115" path="m8552,1358l8682,1358,8682,1243,8552,1243,8552,1358xe" filled="false" stroked="true" strokeweight=".433719pt" strokecolor="#df2f1e">
                <v:path arrowok="t"/>
              </v:shape>
            </v:group>
            <v:group style="position:absolute;left:8281;top:880;width:747;height:692" coordorigin="8281,880" coordsize="747,692">
              <v:shape style="position:absolute;left:8281;top:880;width:747;height:692" coordorigin="8281,880" coordsize="747,692" path="m8291,1554l8281,1563,8291,1571,8301,1562,8291,1554xe" filled="true" fillcolor="#df2f1e" stroked="false">
                <v:path arrowok="t"/>
                <v:fill type="solid"/>
              </v:shape>
              <v:shape style="position:absolute;left:8281;top:880;width:747;height:692" coordorigin="8281,880" coordsize="747,692" path="m8310,1536l8300,1545,8310,1553,8320,1544,8310,1536xe" filled="true" fillcolor="#df2f1e" stroked="false">
                <v:path arrowok="t"/>
                <v:fill type="solid"/>
              </v:shape>
              <v:shape style="position:absolute;left:8281;top:880;width:747;height:692" coordorigin="8281,880" coordsize="747,692" path="m8329,1518l8320,1527,8330,1536,8339,1527,8329,1518xe" filled="true" fillcolor="#df2f1e" stroked="false">
                <v:path arrowok="t"/>
                <v:fill type="solid"/>
              </v:shape>
              <v:shape style="position:absolute;left:8281;top:880;width:747;height:692" coordorigin="8281,880" coordsize="747,692" path="m8348,1500l8339,1509,8349,1518,8358,1509,8348,1500xe" filled="true" fillcolor="#df2f1e" stroked="false">
                <v:path arrowok="t"/>
                <v:fill type="solid"/>
              </v:shape>
              <v:shape style="position:absolute;left:8281;top:880;width:747;height:692" coordorigin="8281,880" coordsize="747,692" path="m8368,1483l8358,1491,8368,1500,8378,1491,8368,1483xe" filled="true" fillcolor="#df2f1e" stroked="false">
                <v:path arrowok="t"/>
                <v:fill type="solid"/>
              </v:shape>
              <v:shape style="position:absolute;left:8281;top:880;width:747;height:692" coordorigin="8281,880" coordsize="747,692" path="m8387,1465l8377,1474,8387,1482,8397,1473,8387,1465xe" filled="true" fillcolor="#df2f1e" stroked="false">
                <v:path arrowok="t"/>
                <v:fill type="solid"/>
              </v:shape>
              <v:shape style="position:absolute;left:8281;top:880;width:747;height:692" coordorigin="8281,880" coordsize="747,692" path="m8406,1447l8396,1456,8406,1464,8416,1455,8406,1447xe" filled="true" fillcolor="#df2f1e" stroked="false">
                <v:path arrowok="t"/>
                <v:fill type="solid"/>
              </v:shape>
              <v:shape style="position:absolute;left:8281;top:880;width:747;height:692" coordorigin="8281,880" coordsize="747,692" path="m8425,1429l8416,1438,8426,1447,8435,1438,8425,1429xe" filled="true" fillcolor="#df2f1e" stroked="false">
                <v:path arrowok="t"/>
                <v:fill type="solid"/>
              </v:shape>
              <v:shape style="position:absolute;left:8281;top:880;width:747;height:692" coordorigin="8281,880" coordsize="747,692" path="m8444,1411l8435,1420,8445,1429,8454,1420,8444,1411xe" filled="true" fillcolor="#df2f1e" stroked="false">
                <v:path arrowok="t"/>
                <v:fill type="solid"/>
              </v:shape>
              <v:shape style="position:absolute;left:8281;top:880;width:747;height:692" coordorigin="8281,880" coordsize="747,692" path="m8464,1393l8454,1402,8464,1411,8474,1402,8464,1393xe" filled="true" fillcolor="#df2f1e" stroked="false">
                <v:path arrowok="t"/>
                <v:fill type="solid"/>
              </v:shape>
              <v:shape style="position:absolute;left:8281;top:880;width:747;height:692" coordorigin="8281,880" coordsize="747,692" path="m8483,1376l8473,1385,8483,1393,8493,1384,8483,1376xe" filled="true" fillcolor="#df2f1e" stroked="false">
                <v:path arrowok="t"/>
                <v:fill type="solid"/>
              </v:shape>
              <v:shape style="position:absolute;left:8281;top:880;width:747;height:692" coordorigin="8281,880" coordsize="747,692" path="m8502,1358l8492,1367,8502,1375,8512,1366,8502,1358xe" filled="true" fillcolor="#df2f1e" stroked="false">
                <v:path arrowok="t"/>
                <v:fill type="solid"/>
              </v:shape>
              <v:shape style="position:absolute;left:8281;top:880;width:747;height:692" coordorigin="8281,880" coordsize="747,692" path="m8521,1340l8512,1349,8522,1358,8531,1349,8521,1340xe" filled="true" fillcolor="#df2f1e" stroked="false">
                <v:path arrowok="t"/>
                <v:fill type="solid"/>
              </v:shape>
              <v:shape style="position:absolute;left:8281;top:880;width:747;height:692" coordorigin="8281,880" coordsize="747,692" path="m8540,1322l8531,1331,8541,1340,8550,1331,8540,1322xe" filled="true" fillcolor="#df2f1e" stroked="false">
                <v:path arrowok="t"/>
                <v:fill type="solid"/>
              </v:shape>
              <v:shape style="position:absolute;left:8281;top:880;width:747;height:692" coordorigin="8281,880" coordsize="747,692" path="m8560,1304l8550,1313,8560,1322,8570,1313,8560,1304xe" filled="true" fillcolor="#df2f1e" stroked="false">
                <v:path arrowok="t"/>
                <v:fill type="solid"/>
              </v:shape>
              <v:shape style="position:absolute;left:8281;top:880;width:747;height:692" coordorigin="8281,880" coordsize="747,692" path="m8579,1287l8569,1296,8579,1304,8589,1295,8579,1287xe" filled="true" fillcolor="#df2f1e" stroked="false">
                <v:path arrowok="t"/>
                <v:fill type="solid"/>
              </v:shape>
              <v:shape style="position:absolute;left:8281;top:880;width:747;height:692" coordorigin="8281,880" coordsize="747,692" path="m8598,1269l8588,1278,8598,1286,8608,1277,8598,1269xe" filled="true" fillcolor="#df2f1e" stroked="false">
                <v:path arrowok="t"/>
                <v:fill type="solid"/>
              </v:shape>
              <v:shape style="position:absolute;left:8281;top:880;width:747;height:692" coordorigin="8281,880" coordsize="747,692" path="m8617,1251l8608,1260,8618,1268,8627,1260,8617,1251xe" filled="true" fillcolor="#df2f1e" stroked="false">
                <v:path arrowok="t"/>
                <v:fill type="solid"/>
              </v:shape>
              <v:shape style="position:absolute;left:8281;top:880;width:747;height:692" coordorigin="8281,880" coordsize="747,692" path="m8636,1233l8627,1242,8637,1251,8646,1242,8636,1233xe" filled="true" fillcolor="#df2f1e" stroked="false">
                <v:path arrowok="t"/>
                <v:fill type="solid"/>
              </v:shape>
              <v:shape style="position:absolute;left:8281;top:880;width:747;height:692" coordorigin="8281,880" coordsize="747,692" path="m8656,1216l8646,1224,8656,1233,8666,1224,8656,1216xe" filled="true" fillcolor="#df2f1e" stroked="false">
                <v:path arrowok="t"/>
                <v:fill type="solid"/>
              </v:shape>
              <v:shape style="position:absolute;left:8281;top:880;width:747;height:692" coordorigin="8281,880" coordsize="747,692" path="m8675,1198l8665,1207,8675,1215,8685,1206,8675,1198xe" filled="true" fillcolor="#df2f1e" stroked="false">
                <v:path arrowok="t"/>
                <v:fill type="solid"/>
              </v:shape>
              <v:shape style="position:absolute;left:8281;top:880;width:747;height:692" coordorigin="8281,880" coordsize="747,692" path="m8694,1180l8684,1189,8694,1197,8704,1188,8694,1180xe" filled="true" fillcolor="#df2f1e" stroked="false">
                <v:path arrowok="t"/>
                <v:fill type="solid"/>
              </v:shape>
              <v:shape style="position:absolute;left:8281;top:880;width:747;height:692" coordorigin="8281,880" coordsize="747,692" path="m8713,1162l8704,1171,8714,1179,8723,1171,8713,1162xe" filled="true" fillcolor="#df2f1e" stroked="false">
                <v:path arrowok="t"/>
                <v:fill type="solid"/>
              </v:shape>
              <v:shape style="position:absolute;left:8281;top:880;width:747;height:692" coordorigin="8281,880" coordsize="747,692" path="m8732,1144l8723,1153,8733,1162,8742,1153,8732,1144xe" filled="true" fillcolor="#df2f1e" stroked="false">
                <v:path arrowok="t"/>
                <v:fill type="solid"/>
              </v:shape>
              <v:shape style="position:absolute;left:8281;top:880;width:747;height:692" coordorigin="8281,880" coordsize="747,692" path="m8752,1126l8742,1135,8752,1144,8762,1135,8752,1126xe" filled="true" fillcolor="#df2f1e" stroked="false">
                <v:path arrowok="t"/>
                <v:fill type="solid"/>
              </v:shape>
              <v:shape style="position:absolute;left:8281;top:880;width:747;height:692" coordorigin="8281,880" coordsize="747,692" path="m8771,1109l8761,1118,8771,1126,8781,1117,8771,1109xe" filled="true" fillcolor="#df2f1e" stroked="false">
                <v:path arrowok="t"/>
                <v:fill type="solid"/>
              </v:shape>
              <v:shape style="position:absolute;left:8281;top:880;width:747;height:692" coordorigin="8281,880" coordsize="747,692" path="m8790,1091l8780,1100,8790,1108,8800,1099,8790,1091xe" filled="true" fillcolor="#df2f1e" stroked="false">
                <v:path arrowok="t"/>
                <v:fill type="solid"/>
              </v:shape>
              <v:shape style="position:absolute;left:8281;top:880;width:747;height:692" coordorigin="8281,880" coordsize="747,692" path="m8809,1073l8800,1082,8810,1090,8819,1082,8809,1073xe" filled="true" fillcolor="#df2f1e" stroked="false">
                <v:path arrowok="t"/>
                <v:fill type="solid"/>
              </v:shape>
              <v:shape style="position:absolute;left:8281;top:880;width:747;height:692" coordorigin="8281,880" coordsize="747,692" path="m8828,1055l8819,1064,8829,1073,8838,1064,8828,1055xe" filled="true" fillcolor="#df2f1e" stroked="false">
                <v:path arrowok="t"/>
                <v:fill type="solid"/>
              </v:shape>
              <v:shape style="position:absolute;left:8281;top:880;width:747;height:692" coordorigin="8281,880" coordsize="747,692" path="m8848,1037l8838,1046,8848,1055,8858,1046,8848,1037xe" filled="true" fillcolor="#df2f1e" stroked="false">
                <v:path arrowok="t"/>
                <v:fill type="solid"/>
              </v:shape>
              <v:shape style="position:absolute;left:8281;top:880;width:747;height:692" coordorigin="8281,880" coordsize="747,692" path="m8867,1020l8857,1029,8867,1037,8877,1028,8867,1020xe" filled="true" fillcolor="#df2f1e" stroked="false">
                <v:path arrowok="t"/>
                <v:fill type="solid"/>
              </v:shape>
              <v:shape style="position:absolute;left:8281;top:880;width:747;height:692" coordorigin="8281,880" coordsize="747,692" path="m8886,1002l8876,1011,8887,1019,8896,1010,8886,1002xe" filled="true" fillcolor="#df2f1e" stroked="false">
                <v:path arrowok="t"/>
                <v:fill type="solid"/>
              </v:shape>
              <v:shape style="position:absolute;left:8281;top:880;width:747;height:692" coordorigin="8281,880" coordsize="747,692" path="m8905,984l8896,993,8906,1001,8915,992,8905,984xe" filled="true" fillcolor="#df2f1e" stroked="false">
                <v:path arrowok="t"/>
                <v:fill type="solid"/>
              </v:shape>
              <v:shape style="position:absolute;left:8281;top:880;width:747;height:692" coordorigin="8281,880" coordsize="747,692" path="m8924,966l8915,975,8925,984,8934,975,8924,966xe" filled="true" fillcolor="#df2f1e" stroked="false">
                <v:path arrowok="t"/>
                <v:fill type="solid"/>
              </v:shape>
              <v:shape style="position:absolute;left:8281;top:880;width:747;height:692" coordorigin="8281,880" coordsize="747,692" path="m8944,948l8934,957,8944,966,8954,957,8944,948xe" filled="true" fillcolor="#df2f1e" stroked="false">
                <v:path arrowok="t"/>
                <v:fill type="solid"/>
              </v:shape>
              <v:shape style="position:absolute;left:8281;top:880;width:747;height:692" coordorigin="8281,880" coordsize="747,692" path="m8963,931l8953,940,8963,948,8973,939,8963,931xe" filled="true" fillcolor="#df2f1e" stroked="false">
                <v:path arrowok="t"/>
                <v:fill type="solid"/>
              </v:shape>
              <v:shape style="position:absolute;left:8281;top:880;width:747;height:692" coordorigin="8281,880" coordsize="747,692" path="m9027,880l8969,899,9009,933,9027,880xe" filled="true" fillcolor="#df2f1e" stroked="false">
                <v:path arrowok="t"/>
                <v:fill type="solid"/>
              </v:shape>
              <v:shape style="position:absolute;left:8281;top:880;width:747;height:692" coordorigin="8281,880" coordsize="747,692" path="m8982,913l8972,922,8983,930,8992,921,8982,913xe" filled="true" fillcolor="#df2f1e" stroked="false">
                <v:path arrowok="t"/>
                <v:fill type="solid"/>
              </v:shape>
            </v:group>
            <v:group style="position:absolute;left:8283;top:1089;width:887;height:482" coordorigin="8283,1089" coordsize="887,482">
              <v:shape style="position:absolute;left:8283;top:1089;width:887;height:482" coordorigin="8283,1089" coordsize="887,482" path="m8294,1554l8283,1560,8290,1571,8302,1564,8294,1554xe" filled="true" fillcolor="#df2f1e" stroked="false">
                <v:path arrowok="t"/>
                <v:fill type="solid"/>
              </v:shape>
              <v:shape style="position:absolute;left:8283;top:1089;width:887;height:482" coordorigin="8283,1089" coordsize="887,482" path="m8318,1541l8306,1547,8313,1558,8325,1552,8318,1541xe" filled="true" fillcolor="#df2f1e" stroked="false">
                <v:path arrowok="t"/>
                <v:fill type="solid"/>
              </v:shape>
              <v:shape style="position:absolute;left:8283;top:1089;width:887;height:482" coordorigin="8283,1089" coordsize="887,482" path="m8342,1528l8330,1535,8337,1545,8349,1539,8342,1528xe" filled="true" fillcolor="#df2f1e" stroked="false">
                <v:path arrowok="t"/>
                <v:fill type="solid"/>
              </v:shape>
              <v:shape style="position:absolute;left:8283;top:1089;width:887;height:482" coordorigin="8283,1089" coordsize="887,482" path="m8366,1515l8354,1522,8361,1532,8373,1526,8366,1515xe" filled="true" fillcolor="#df2f1e" stroked="false">
                <v:path arrowok="t"/>
                <v:fill type="solid"/>
              </v:shape>
              <v:shape style="position:absolute;left:8283;top:1089;width:887;height:482" coordorigin="8283,1089" coordsize="887,482" path="m8389,1503l8377,1509,8385,1520,8396,1513,8389,1503xe" filled="true" fillcolor="#df2f1e" stroked="false">
                <v:path arrowok="t"/>
                <v:fill type="solid"/>
              </v:shape>
              <v:shape style="position:absolute;left:8283;top:1089;width:887;height:482" coordorigin="8283,1089" coordsize="887,482" path="m8413,1490l8401,1496,8408,1507,8420,1500,8413,1490xe" filled="true" fillcolor="#df2f1e" stroked="false">
                <v:path arrowok="t"/>
                <v:fill type="solid"/>
              </v:shape>
              <v:shape style="position:absolute;left:8283;top:1089;width:887;height:482" coordorigin="8283,1089" coordsize="887,482" path="m8437,1477l8425,1483,8432,1494,8444,1488,8437,1477xe" filled="true" fillcolor="#df2f1e" stroked="false">
                <v:path arrowok="t"/>
                <v:fill type="solid"/>
              </v:shape>
              <v:shape style="position:absolute;left:8283;top:1089;width:887;height:482" coordorigin="8283,1089" coordsize="887,482" path="m8460,1464l8449,1471,8456,1481,8468,1475,8460,1464xe" filled="true" fillcolor="#df2f1e" stroked="false">
                <v:path arrowok="t"/>
                <v:fill type="solid"/>
              </v:shape>
              <v:shape style="position:absolute;left:8283;top:1089;width:887;height:482" coordorigin="8283,1089" coordsize="887,482" path="m8484,1451l8472,1458,8480,1468,8491,1462,8484,1451xe" filled="true" fillcolor="#df2f1e" stroked="false">
                <v:path arrowok="t"/>
                <v:fill type="solid"/>
              </v:shape>
              <v:shape style="position:absolute;left:8283;top:1089;width:887;height:482" coordorigin="8283,1089" coordsize="887,482" path="m8508,1439l8496,1445,8503,1456,8515,1449,8508,1439xe" filled="true" fillcolor="#df2f1e" stroked="false">
                <v:path arrowok="t"/>
                <v:fill type="solid"/>
              </v:shape>
              <v:shape style="position:absolute;left:8283;top:1089;width:887;height:482" coordorigin="8283,1089" coordsize="887,482" path="m8532,1426l8520,1432,8527,1443,8539,1436,8532,1426xe" filled="true" fillcolor="#df2f1e" stroked="false">
                <v:path arrowok="t"/>
                <v:fill type="solid"/>
              </v:shape>
              <v:shape style="position:absolute;left:8283;top:1089;width:887;height:482" coordorigin="8283,1089" coordsize="887,482" path="m8555,1413l8544,1419,8551,1430,8563,1423,8555,1413xe" filled="true" fillcolor="#df2f1e" stroked="false">
                <v:path arrowok="t"/>
                <v:fill type="solid"/>
              </v:shape>
              <v:shape style="position:absolute;left:8283;top:1089;width:887;height:482" coordorigin="8283,1089" coordsize="887,482" path="m8579,1400l8567,1407,8575,1417,8586,1411,8579,1400xe" filled="true" fillcolor="#df2f1e" stroked="false">
                <v:path arrowok="t"/>
                <v:fill type="solid"/>
              </v:shape>
              <v:shape style="position:absolute;left:8283;top:1089;width:887;height:482" coordorigin="8283,1089" coordsize="887,482" path="m8603,1387l8591,1394,8598,1404,8610,1398,8603,1387xe" filled="true" fillcolor="#df2f1e" stroked="false">
                <v:path arrowok="t"/>
                <v:fill type="solid"/>
              </v:shape>
              <v:shape style="position:absolute;left:8283;top:1089;width:887;height:482" coordorigin="8283,1089" coordsize="887,482" path="m8627,1375l8615,1381,8622,1392,8634,1385,8627,1375xe" filled="true" fillcolor="#df2f1e" stroked="false">
                <v:path arrowok="t"/>
                <v:fill type="solid"/>
              </v:shape>
              <v:shape style="position:absolute;left:8283;top:1089;width:887;height:482" coordorigin="8283,1089" coordsize="887,482" path="m8650,1362l8639,1368,8646,1379,8658,1372,8650,1362xe" filled="true" fillcolor="#df2f1e" stroked="false">
                <v:path arrowok="t"/>
                <v:fill type="solid"/>
              </v:shape>
              <v:shape style="position:absolute;left:8283;top:1089;width:887;height:482" coordorigin="8283,1089" coordsize="887,482" path="m8674,1349l8662,1355,8669,1366,8681,1359,8674,1349xe" filled="true" fillcolor="#df2f1e" stroked="false">
                <v:path arrowok="t"/>
                <v:fill type="solid"/>
              </v:shape>
              <v:shape style="position:absolute;left:8283;top:1089;width:887;height:482" coordorigin="8283,1089" coordsize="887,482" path="m8698,1336l8686,1343,8693,1353,8705,1347,8698,1336xe" filled="true" fillcolor="#df2f1e" stroked="false">
                <v:path arrowok="t"/>
                <v:fill type="solid"/>
              </v:shape>
              <v:shape style="position:absolute;left:8283;top:1089;width:887;height:482" coordorigin="8283,1089" coordsize="887,482" path="m8722,1323l8710,1330,8717,1340,8729,1334,8722,1323xe" filled="true" fillcolor="#df2f1e" stroked="false">
                <v:path arrowok="t"/>
                <v:fill type="solid"/>
              </v:shape>
              <v:shape style="position:absolute;left:8283;top:1089;width:887;height:482" coordorigin="8283,1089" coordsize="887,482" path="m8745,1311l8733,1317,8741,1327,8753,1321,8745,1311xe" filled="true" fillcolor="#df2f1e" stroked="false">
                <v:path arrowok="t"/>
                <v:fill type="solid"/>
              </v:shape>
              <v:shape style="position:absolute;left:8283;top:1089;width:887;height:482" coordorigin="8283,1089" coordsize="887,482" path="m8769,1298l8757,1304,8764,1315,8776,1308,8769,1298xe" filled="true" fillcolor="#df2f1e" stroked="false">
                <v:path arrowok="t"/>
                <v:fill type="solid"/>
              </v:shape>
              <v:shape style="position:absolute;left:8283;top:1089;width:887;height:482" coordorigin="8283,1089" coordsize="887,482" path="m8793,1285l8781,1291,8788,1302,8800,1296,8793,1285xe" filled="true" fillcolor="#df2f1e" stroked="false">
                <v:path arrowok="t"/>
                <v:fill type="solid"/>
              </v:shape>
              <v:shape style="position:absolute;left:8283;top:1089;width:887;height:482" coordorigin="8283,1089" coordsize="887,482" path="m8817,1272l8805,1279,8812,1289,8824,1283,8817,1272xe" filled="true" fillcolor="#df2f1e" stroked="false">
                <v:path arrowok="t"/>
                <v:fill type="solid"/>
              </v:shape>
              <v:shape style="position:absolute;left:8283;top:1089;width:887;height:482" coordorigin="8283,1089" coordsize="887,482" path="m8840,1259l8828,1266,8836,1276,8848,1270,8840,1259xe" filled="true" fillcolor="#df2f1e" stroked="false">
                <v:path arrowok="t"/>
                <v:fill type="solid"/>
              </v:shape>
              <v:shape style="position:absolute;left:8283;top:1089;width:887;height:482" coordorigin="8283,1089" coordsize="887,482" path="m8864,1247l8852,1253,8859,1263,8871,1257,8864,1247xe" filled="true" fillcolor="#df2f1e" stroked="false">
                <v:path arrowok="t"/>
                <v:fill type="solid"/>
              </v:shape>
              <v:shape style="position:absolute;left:8283;top:1089;width:887;height:482" coordorigin="8283,1089" coordsize="887,482" path="m8888,1234l8876,1240,8883,1251,8895,1244,8888,1234xe" filled="true" fillcolor="#df2f1e" stroked="false">
                <v:path arrowok="t"/>
                <v:fill type="solid"/>
              </v:shape>
              <v:shape style="position:absolute;left:8283;top:1089;width:887;height:482" coordorigin="8283,1089" coordsize="887,482" path="m8912,1221l8900,1227,8907,1238,8919,1231,8912,1221xe" filled="true" fillcolor="#df2f1e" stroked="false">
                <v:path arrowok="t"/>
                <v:fill type="solid"/>
              </v:shape>
              <v:shape style="position:absolute;left:8283;top:1089;width:887;height:482" coordorigin="8283,1089" coordsize="887,482" path="m8935,1208l8923,1215,8931,1225,8942,1219,8935,1208xe" filled="true" fillcolor="#df2f1e" stroked="false">
                <v:path arrowok="t"/>
                <v:fill type="solid"/>
              </v:shape>
              <v:shape style="position:absolute;left:8283;top:1089;width:887;height:482" coordorigin="8283,1089" coordsize="887,482" path="m8959,1195l8947,1202,8954,1212,8966,1206,8959,1195xe" filled="true" fillcolor="#df2f1e" stroked="false">
                <v:path arrowok="t"/>
                <v:fill type="solid"/>
              </v:shape>
              <v:shape style="position:absolute;left:8283;top:1089;width:887;height:482" coordorigin="8283,1089" coordsize="887,482" path="m8983,1182l8971,1189,8978,1199,8990,1193,8983,1182xe" filled="true" fillcolor="#df2f1e" stroked="false">
                <v:path arrowok="t"/>
                <v:fill type="solid"/>
              </v:shape>
              <v:shape style="position:absolute;left:8283;top:1089;width:887;height:482" coordorigin="8283,1089" coordsize="887,482" path="m9006,1170l8995,1176,9002,1187,9014,1180,9006,1170xe" filled="true" fillcolor="#df2f1e" stroked="false">
                <v:path arrowok="t"/>
                <v:fill type="solid"/>
              </v:shape>
              <v:shape style="position:absolute;left:8283;top:1089;width:887;height:482" coordorigin="8283,1089" coordsize="887,482" path="m9030,1157l9018,1163,9025,1174,9037,1167,9030,1157xe" filled="true" fillcolor="#df2f1e" stroked="false">
                <v:path arrowok="t"/>
                <v:fill type="solid"/>
              </v:shape>
              <v:shape style="position:absolute;left:8283;top:1089;width:887;height:482" coordorigin="8283,1089" coordsize="887,482" path="m9054,1144l9042,1151,9049,1161,9061,1155,9054,1144xe" filled="true" fillcolor="#df2f1e" stroked="false">
                <v:path arrowok="t"/>
                <v:fill type="solid"/>
              </v:shape>
              <v:shape style="position:absolute;left:8283;top:1089;width:887;height:482" coordorigin="8283,1089" coordsize="887,482" path="m9078,1131l9066,1138,9073,1148,9085,1142,9078,1131xe" filled="true" fillcolor="#df2f1e" stroked="false">
                <v:path arrowok="t"/>
                <v:fill type="solid"/>
              </v:shape>
              <v:shape style="position:absolute;left:8283;top:1089;width:887;height:482" coordorigin="8283,1089" coordsize="887,482" path="m9157,1106l9125,1106,9132,1116,9125,1120,9136,1136,9157,1106xe" filled="true" fillcolor="#df2f1e" stroked="false">
                <v:path arrowok="t"/>
                <v:fill type="solid"/>
              </v:shape>
              <v:shape style="position:absolute;left:8283;top:1089;width:887;height:482" coordorigin="8283,1089" coordsize="887,482" path="m9101,1118l9089,1125,9097,1135,9109,1129,9101,1118xe" filled="true" fillcolor="#df2f1e" stroked="false">
                <v:path arrowok="t"/>
                <v:fill type="solid"/>
              </v:shape>
              <v:shape style="position:absolute;left:8283;top:1089;width:887;height:482" coordorigin="8283,1089" coordsize="887,482" path="m9118,1110l9113,1112,9120,1123,9125,1120,9118,1110xe" filled="true" fillcolor="#df2f1e" stroked="false">
                <v:path arrowok="t"/>
                <v:fill type="solid"/>
              </v:shape>
              <v:shape style="position:absolute;left:8283;top:1089;width:887;height:482" coordorigin="8283,1089" coordsize="887,482" path="m9125,1106l9118,1110,9125,1120,9132,1116,9125,1106xe" filled="true" fillcolor="#df2f1e" stroked="false">
                <v:path arrowok="t"/>
                <v:fill type="solid"/>
              </v:shape>
              <v:shape style="position:absolute;left:8283;top:1089;width:887;height:482" coordorigin="8283,1089" coordsize="887,482" path="m9169,1089l9107,1094,9118,1110,9125,1106,9157,1106,9169,1089xe" filled="true" fillcolor="#df2f1e" stroked="false">
                <v:path arrowok="t"/>
                <v:fill type="solid"/>
              </v:shape>
            </v:group>
            <v:group style="position:absolute;left:8284;top:1323;width:835;height:251" coordorigin="8284,1323" coordsize="835,251">
              <v:shape style="position:absolute;left:8284;top:1323;width:835;height:251" coordorigin="8284,1323" coordsize="835,251" path="m8297,1558l8284,1561,8288,1573,8301,1570,8297,1558xe" filled="true" fillcolor="#df2f1e" stroked="false">
                <v:path arrowok="t"/>
                <v:fill type="solid"/>
              </v:shape>
              <v:shape style="position:absolute;left:8284;top:1323;width:835;height:251" coordorigin="8284,1323" coordsize="835,251" path="m8324,1550l8310,1554,8315,1566,8328,1562,8324,1550xe" filled="true" fillcolor="#df2f1e" stroked="false">
                <v:path arrowok="t"/>
                <v:fill type="solid"/>
              </v:shape>
              <v:shape style="position:absolute;left:8284;top:1323;width:835;height:251" coordorigin="8284,1323" coordsize="835,251" path="m8350,1543l8337,1547,8341,1558,8354,1554,8350,1543xe" filled="true" fillcolor="#df2f1e" stroked="false">
                <v:path arrowok="t"/>
                <v:fill type="solid"/>
              </v:shape>
              <v:shape style="position:absolute;left:8284;top:1323;width:835;height:251" coordorigin="8284,1323" coordsize="835,251" path="m8377,1535l8363,1539,8368,1551,8381,1547,8377,1535xe" filled="true" fillcolor="#df2f1e" stroked="false">
                <v:path arrowok="t"/>
                <v:fill type="solid"/>
              </v:shape>
              <v:shape style="position:absolute;left:8284;top:1323;width:835;height:251" coordorigin="8284,1323" coordsize="835,251" path="m8403,1528l8390,1531,8394,1543,8407,1540,8403,1528xe" filled="true" fillcolor="#df2f1e" stroked="false">
                <v:path arrowok="t"/>
                <v:fill type="solid"/>
              </v:shape>
              <v:shape style="position:absolute;left:8284;top:1323;width:835;height:251" coordorigin="8284,1323" coordsize="835,251" path="m8430,1520l8416,1524,8421,1536,8434,1532,8430,1520xe" filled="true" fillcolor="#df2f1e" stroked="false">
                <v:path arrowok="t"/>
                <v:fill type="solid"/>
              </v:shape>
              <v:shape style="position:absolute;left:8284;top:1323;width:835;height:251" coordorigin="8284,1323" coordsize="835,251" path="m8456,1513l8443,1517,8447,1528,8460,1525,8456,1513xe" filled="true" fillcolor="#df2f1e" stroked="false">
                <v:path arrowok="t"/>
                <v:fill type="solid"/>
              </v:shape>
              <v:shape style="position:absolute;left:8284;top:1323;width:835;height:251" coordorigin="8284,1323" coordsize="835,251" path="m8483,1505l8469,1509,8473,1521,8487,1517,8483,1505xe" filled="true" fillcolor="#df2f1e" stroked="false">
                <v:path arrowok="t"/>
                <v:fill type="solid"/>
              </v:shape>
              <v:shape style="position:absolute;left:8284;top:1323;width:835;height:251" coordorigin="8284,1323" coordsize="835,251" path="m8509,1498l8496,1502,8500,1513,8513,1510,8509,1498xe" filled="true" fillcolor="#df2f1e" stroked="false">
                <v:path arrowok="t"/>
                <v:fill type="solid"/>
              </v:shape>
              <v:shape style="position:absolute;left:8284;top:1323;width:835;height:251" coordorigin="8284,1323" coordsize="835,251" path="m8535,1490l8522,1494,8526,1506,8540,1502,8535,1490xe" filled="true" fillcolor="#df2f1e" stroked="false">
                <v:path arrowok="t"/>
                <v:fill type="solid"/>
              </v:shape>
              <v:shape style="position:absolute;left:8284;top:1323;width:835;height:251" coordorigin="8284,1323" coordsize="835,251" path="m8562,1483l8549,1487,8553,1498,8566,1495,8562,1483xe" filled="true" fillcolor="#df2f1e" stroked="false">
                <v:path arrowok="t"/>
                <v:fill type="solid"/>
              </v:shape>
              <v:shape style="position:absolute;left:8284;top:1323;width:835;height:251" coordorigin="8284,1323" coordsize="835,251" path="m8588,1475l8575,1479,8579,1491,8593,1487,8588,1475xe" filled="true" fillcolor="#df2f1e" stroked="false">
                <v:path arrowok="t"/>
                <v:fill type="solid"/>
              </v:shape>
              <v:shape style="position:absolute;left:8284;top:1323;width:835;height:251" coordorigin="8284,1323" coordsize="835,251" path="m8615,1468l8602,1472,8606,1483,8619,1480,8615,1468xe" filled="true" fillcolor="#df2f1e" stroked="false">
                <v:path arrowok="t"/>
                <v:fill type="solid"/>
              </v:shape>
              <v:shape style="position:absolute;left:8284;top:1323;width:835;height:251" coordorigin="8284,1323" coordsize="835,251" path="m8641,1460l8628,1464,8632,1476,8645,1472,8641,1460xe" filled="true" fillcolor="#df2f1e" stroked="false">
                <v:path arrowok="t"/>
                <v:fill type="solid"/>
              </v:shape>
              <v:shape style="position:absolute;left:8284;top:1323;width:835;height:251" coordorigin="8284,1323" coordsize="835,251" path="m8668,1453l8654,1457,8659,1468,8672,1465,8668,1453xe" filled="true" fillcolor="#df2f1e" stroked="false">
                <v:path arrowok="t"/>
                <v:fill type="solid"/>
              </v:shape>
              <v:shape style="position:absolute;left:8284;top:1323;width:835;height:251" coordorigin="8284,1323" coordsize="835,251" path="m8694,1445l8681,1449,8685,1461,8698,1457,8694,1445xe" filled="true" fillcolor="#df2f1e" stroked="false">
                <v:path arrowok="t"/>
                <v:fill type="solid"/>
              </v:shape>
              <v:shape style="position:absolute;left:8284;top:1323;width:835;height:251" coordorigin="8284,1323" coordsize="835,251" path="m8721,1438l8707,1442,8712,1453,8725,1450,8721,1438xe" filled="true" fillcolor="#df2f1e" stroked="false">
                <v:path arrowok="t"/>
                <v:fill type="solid"/>
              </v:shape>
              <v:shape style="position:absolute;left:8284;top:1323;width:835;height:251" coordorigin="8284,1323" coordsize="835,251" path="m8747,1430l8734,1434,8738,1446,8751,1442,8747,1430xe" filled="true" fillcolor="#df2f1e" stroked="false">
                <v:path arrowok="t"/>
                <v:fill type="solid"/>
              </v:shape>
              <v:shape style="position:absolute;left:8284;top:1323;width:835;height:251" coordorigin="8284,1323" coordsize="835,251" path="m8774,1423l8760,1427,8765,1438,8778,1435,8774,1423xe" filled="true" fillcolor="#df2f1e" stroked="false">
                <v:path arrowok="t"/>
                <v:fill type="solid"/>
              </v:shape>
              <v:shape style="position:absolute;left:8284;top:1323;width:835;height:251" coordorigin="8284,1323" coordsize="835,251" path="m8800,1415l8787,1419,8791,1431,8804,1427,8800,1415xe" filled="true" fillcolor="#df2f1e" stroked="false">
                <v:path arrowok="t"/>
                <v:fill type="solid"/>
              </v:shape>
              <v:shape style="position:absolute;left:8284;top:1323;width:835;height:251" coordorigin="8284,1323" coordsize="835,251" path="m8827,1408l8813,1412,8818,1423,8831,1420,8827,1408xe" filled="true" fillcolor="#df2f1e" stroked="false">
                <v:path arrowok="t"/>
                <v:fill type="solid"/>
              </v:shape>
              <v:shape style="position:absolute;left:8284;top:1323;width:835;height:251" coordorigin="8284,1323" coordsize="835,251" path="m8853,1400l8840,1404,8844,1416,8857,1412,8853,1400xe" filled="true" fillcolor="#df2f1e" stroked="false">
                <v:path arrowok="t"/>
                <v:fill type="solid"/>
              </v:shape>
              <v:shape style="position:absolute;left:8284;top:1323;width:835;height:251" coordorigin="8284,1323" coordsize="835,251" path="m8879,1393l8866,1397,8870,1408,8884,1405,8879,1393xe" filled="true" fillcolor="#df2f1e" stroked="false">
                <v:path arrowok="t"/>
                <v:fill type="solid"/>
              </v:shape>
              <v:shape style="position:absolute;left:8284;top:1323;width:835;height:251" coordorigin="8284,1323" coordsize="835,251" path="m8906,1385l8893,1389,8897,1401,8910,1397,8906,1385xe" filled="true" fillcolor="#df2f1e" stroked="false">
                <v:path arrowok="t"/>
                <v:fill type="solid"/>
              </v:shape>
              <v:shape style="position:absolute;left:8284;top:1323;width:835;height:251" coordorigin="8284,1323" coordsize="835,251" path="m8932,1378l8919,1382,8923,1393,8937,1390,8932,1378xe" filled="true" fillcolor="#df2f1e" stroked="false">
                <v:path arrowok="t"/>
                <v:fill type="solid"/>
              </v:shape>
              <v:shape style="position:absolute;left:8284;top:1323;width:835;height:251" coordorigin="8284,1323" coordsize="835,251" path="m8959,1370l8946,1374,8950,1386,8963,1382,8959,1370xe" filled="true" fillcolor="#df2f1e" stroked="false">
                <v:path arrowok="t"/>
                <v:fill type="solid"/>
              </v:shape>
              <v:shape style="position:absolute;left:8284;top:1323;width:835;height:251" coordorigin="8284,1323" coordsize="835,251" path="m8985,1363l8972,1367,8976,1378,8989,1375,8985,1363xe" filled="true" fillcolor="#df2f1e" stroked="false">
                <v:path arrowok="t"/>
                <v:fill type="solid"/>
              </v:shape>
              <v:shape style="position:absolute;left:8284;top:1323;width:835;height:251" coordorigin="8284,1323" coordsize="835,251" path="m9012,1355l8999,1359,9003,1371,9016,1367,9012,1355xe" filled="true" fillcolor="#df2f1e" stroked="false">
                <v:path arrowok="t"/>
                <v:fill type="solid"/>
              </v:shape>
              <v:shape style="position:absolute;left:8284;top:1323;width:835;height:251" coordorigin="8284,1323" coordsize="835,251" path="m9038,1348l9025,1352,9029,1363,9042,1360,9038,1348xe" filled="true" fillcolor="#df2f1e" stroked="false">
                <v:path arrowok="t"/>
                <v:fill type="solid"/>
              </v:shape>
              <v:shape style="position:absolute;left:8284;top:1323;width:835;height:251" coordorigin="8284,1323" coordsize="835,251" path="m9108,1340l9065,1340,9069,1352,9068,1353,9074,1370,9108,1340xe" filled="true" fillcolor="#df2f1e" stroked="false">
                <v:path arrowok="t"/>
                <v:fill type="solid"/>
              </v:shape>
              <v:shape style="position:absolute;left:8284;top:1323;width:835;height:251" coordorigin="8284,1323" coordsize="835,251" path="m9063,1341l9051,1344,9056,1356,9068,1353,9063,1341xe" filled="true" fillcolor="#df2f1e" stroked="false">
                <v:path arrowok="t"/>
                <v:fill type="solid"/>
              </v:shape>
              <v:shape style="position:absolute;left:8284;top:1323;width:835;height:251" coordorigin="8284,1323" coordsize="835,251" path="m9065,1340l9063,1341,9068,1353,9069,1352,9065,1340xe" filled="true" fillcolor="#df2f1e" stroked="false">
                <v:path arrowok="t"/>
                <v:fill type="solid"/>
              </v:shape>
              <v:shape style="position:absolute;left:8284;top:1323;width:835;height:251" coordorigin="8284,1323" coordsize="835,251" path="m9057,1323l9063,1341,9065,1340,9108,1340,9118,1332,9057,1323xe" filled="true" fillcolor="#df2f1e" stroked="false">
                <v:path arrowok="t"/>
                <v:fill type="solid"/>
              </v:shape>
            </v:group>
            <v:group style="position:absolute;left:6541;top:2966;width:820;height:415" coordorigin="6541,2966" coordsize="820,415">
              <v:shape style="position:absolute;left:6541;top:2966;width:820;height:415" coordorigin="6541,2966" coordsize="820,415" path="m6541,3381l7360,3381,7360,2966,6541,2966,6541,3381xe" filled="false" stroked="true" strokeweight=".632038pt" strokecolor="#000000">
                <v:path arrowok="t"/>
                <v:stroke dashstyle="longDash"/>
              </v:shape>
              <v:shape style="position:absolute;left:6803;top:2668;width:159;height:307" type="#_x0000_t75" stroked="false">
                <v:imagedata r:id="rId187" o:title=""/>
              </v:shape>
            </v:group>
            <v:group style="position:absolute;left:5494;top:3455;width:676;height:296" coordorigin="5494,3455" coordsize="676,296">
              <v:shape style="position:absolute;left:5494;top:3455;width:676;height:296" coordorigin="5494,3455" coordsize="676,296" path="m5494,3751l6170,3751,6170,3455,5494,3455,5494,3751xe" filled="false" stroked="true" strokeweight=".62864pt" strokecolor="#044e7d">
                <v:path arrowok="t"/>
                <v:stroke dashstyle="longDash"/>
              </v:shape>
              <v:shape style="position:absolute;left:5645;top:3178;width:197;height:281" type="#_x0000_t75" stroked="false">
                <v:imagedata r:id="rId188" o:title=""/>
              </v:shape>
              <v:shape style="position:absolute;left:1987;top:2295;width:815;height:620" type="#_x0000_t75" stroked="false">
                <v:imagedata r:id="rId189" o:title=""/>
              </v:shape>
              <v:shape style="position:absolute;left:5145;top:1231;width:935;height:493" type="#_x0000_t75" stroked="false">
                <v:imagedata r:id="rId190" o:title=""/>
              </v:shape>
              <v:shape style="position:absolute;left:6932;top:381;width:787;height:632" type="#_x0000_t75" stroked="false">
                <v:imagedata r:id="rId191" o:title=""/>
              </v:shape>
              <v:shape style="position:absolute;left:8525;top:147;width:880;height:481" type="#_x0000_t75" stroked="false">
                <v:imagedata r:id="rId192" o:title=""/>
              </v:shape>
              <v:shape style="position:absolute;left:3575;top:1728;width:917;height:546" type="#_x0000_t75" stroked="false">
                <v:imagedata r:id="rId193" o:title=""/>
              </v:shape>
              <v:shape style="position:absolute;left:1381;top:160;width:770;height:2749" type="#_x0000_t202" filled="false" stroked="false">
                <v:textbox inset="0,0,0,0">
                  <w:txbxContent>
                    <w:p>
                      <w:pPr>
                        <w:spacing w:line="114" w:lineRule="exact" w:before="0"/>
                        <w:ind w:left="6" w:right="0" w:firstLine="0"/>
                        <w:jc w:val="left"/>
                        <w:rPr>
                          <w:rFonts w:ascii="微软雅黑" w:hAnsi="微软雅黑" w:cs="微软雅黑" w:eastAsia="微软雅黑" w:hint="default"/>
                          <w:sz w:val="11"/>
                          <w:szCs w:val="11"/>
                        </w:rPr>
                      </w:pPr>
                      <w:r>
                        <w:rPr>
                          <w:rFonts w:ascii="微软雅黑"/>
                          <w:b/>
                          <w:w w:val="120"/>
                          <w:sz w:val="11"/>
                        </w:rPr>
                        <w:t>US$</w:t>
                      </w:r>
                      <w:r>
                        <w:rPr>
                          <w:rFonts w:ascii="微软雅黑"/>
                          <w:b/>
                          <w:spacing w:val="-26"/>
                          <w:w w:val="120"/>
                          <w:sz w:val="11"/>
                        </w:rPr>
                        <w:t> </w:t>
                      </w:r>
                      <w:r>
                        <w:rPr>
                          <w:rFonts w:ascii="微软雅黑"/>
                          <w:b/>
                          <w:w w:val="120"/>
                          <w:sz w:val="11"/>
                        </w:rPr>
                        <w:t>billions</w:t>
                      </w:r>
                      <w:r>
                        <w:rPr>
                          <w:rFonts w:ascii="微软雅黑"/>
                          <w:sz w:val="11"/>
                        </w:rPr>
                      </w:r>
                    </w:p>
                    <w:p>
                      <w:pPr>
                        <w:spacing w:line="160" w:lineRule="exact" w:before="0"/>
                        <w:ind w:left="0" w:right="0" w:firstLine="0"/>
                        <w:jc w:val="left"/>
                        <w:rPr>
                          <w:rFonts w:ascii="微软雅黑" w:hAnsi="微软雅黑" w:cs="微软雅黑" w:eastAsia="微软雅黑" w:hint="default"/>
                          <w:sz w:val="11"/>
                          <w:szCs w:val="11"/>
                        </w:rPr>
                      </w:pPr>
                      <w:r>
                        <w:rPr>
                          <w:rFonts w:ascii="微软雅黑"/>
                          <w:b/>
                          <w:w w:val="120"/>
                          <w:sz w:val="11"/>
                        </w:rPr>
                        <w:t>500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480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460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440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420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400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380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360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340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320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300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280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260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240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220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200</w:t>
                      </w:r>
                      <w:r>
                        <w:rPr>
                          <w:rFonts w:ascii="微软雅黑"/>
                          <w:sz w:val="11"/>
                        </w:rPr>
                      </w:r>
                    </w:p>
                    <w:p>
                      <w:pPr>
                        <w:spacing w:line="145" w:lineRule="exact" w:before="0"/>
                        <w:ind w:left="0" w:right="0" w:firstLine="0"/>
                        <w:jc w:val="left"/>
                        <w:rPr>
                          <w:rFonts w:ascii="微软雅黑" w:hAnsi="微软雅黑" w:cs="微软雅黑" w:eastAsia="微软雅黑" w:hint="default"/>
                          <w:sz w:val="11"/>
                          <w:szCs w:val="11"/>
                        </w:rPr>
                      </w:pPr>
                      <w:r>
                        <w:rPr>
                          <w:rFonts w:ascii="微软雅黑"/>
                          <w:b/>
                          <w:w w:val="120"/>
                          <w:sz w:val="11"/>
                        </w:rPr>
                        <w:t>180</w:t>
                      </w:r>
                      <w:r>
                        <w:rPr>
                          <w:rFonts w:ascii="微软雅黑"/>
                          <w:sz w:val="11"/>
                        </w:rPr>
                      </w:r>
                    </w:p>
                    <w:p>
                      <w:pPr>
                        <w:spacing w:line="161" w:lineRule="exact" w:before="0"/>
                        <w:ind w:left="0" w:right="0" w:firstLine="0"/>
                        <w:jc w:val="left"/>
                        <w:rPr>
                          <w:rFonts w:ascii="微软雅黑" w:hAnsi="微软雅黑" w:cs="微软雅黑" w:eastAsia="微软雅黑" w:hint="default"/>
                          <w:sz w:val="11"/>
                          <w:szCs w:val="11"/>
                        </w:rPr>
                      </w:pPr>
                      <w:r>
                        <w:rPr>
                          <w:rFonts w:ascii="微软雅黑"/>
                          <w:b/>
                          <w:w w:val="120"/>
                          <w:sz w:val="11"/>
                        </w:rPr>
                        <w:t>160</w:t>
                      </w:r>
                      <w:r>
                        <w:rPr>
                          <w:rFonts w:ascii="微软雅黑"/>
                          <w:sz w:val="11"/>
                        </w:rPr>
                      </w:r>
                    </w:p>
                  </w:txbxContent>
                </v:textbox>
                <w10:wrap type="none"/>
              </v:shape>
              <v:shape style="position:absolute;left:8445;top:676;width:1043;height:390" type="#_x0000_t202" filled="false" stroked="false">
                <v:textbox inset="0,0,0,0">
                  <w:txbxContent>
                    <w:p>
                      <w:pPr>
                        <w:spacing w:line="124" w:lineRule="exact" w:before="0"/>
                        <w:ind w:left="0" w:right="0" w:firstLine="0"/>
                        <w:jc w:val="left"/>
                        <w:rPr>
                          <w:rFonts w:ascii="Arial" w:hAnsi="Arial" w:cs="Arial" w:eastAsia="Arial" w:hint="default"/>
                          <w:sz w:val="12"/>
                          <w:szCs w:val="12"/>
                        </w:rPr>
                      </w:pPr>
                      <w:r>
                        <w:rPr>
                          <w:rFonts w:ascii="Arial"/>
                          <w:b/>
                          <w:i/>
                          <w:color w:val="FFFFFF"/>
                          <w:spacing w:val="-1"/>
                          <w:w w:val="125"/>
                          <w:sz w:val="12"/>
                        </w:rPr>
                        <w:t>5G/Iot/Auto/AI</w:t>
                      </w:r>
                      <w:r>
                        <w:rPr>
                          <w:rFonts w:ascii="Arial"/>
                          <w:spacing w:val="-1"/>
                          <w:sz w:val="12"/>
                        </w:rPr>
                      </w:r>
                    </w:p>
                    <w:p>
                      <w:pPr>
                        <w:spacing w:line="184" w:lineRule="exact" w:before="81"/>
                        <w:ind w:left="568" w:right="0" w:firstLine="0"/>
                        <w:jc w:val="left"/>
                        <w:rPr>
                          <w:rFonts w:ascii="微软雅黑" w:hAnsi="微软雅黑" w:cs="微软雅黑" w:eastAsia="微软雅黑" w:hint="default"/>
                          <w:sz w:val="11"/>
                          <w:szCs w:val="11"/>
                        </w:rPr>
                      </w:pPr>
                      <w:r>
                        <w:rPr>
                          <w:rFonts w:ascii="微软雅黑"/>
                          <w:b/>
                          <w:color w:val="DF2F1E"/>
                          <w:w w:val="120"/>
                          <w:sz w:val="11"/>
                        </w:rPr>
                        <w:t>CAGR</w:t>
                      </w:r>
                      <w:r>
                        <w:rPr>
                          <w:rFonts w:ascii="微软雅黑"/>
                          <w:b/>
                          <w:color w:val="DF2F1E"/>
                          <w:spacing w:val="-12"/>
                          <w:w w:val="120"/>
                          <w:sz w:val="11"/>
                        </w:rPr>
                        <w:t> </w:t>
                      </w:r>
                      <w:r>
                        <w:rPr>
                          <w:rFonts w:ascii="微软雅黑"/>
                          <w:b/>
                          <w:color w:val="DF2F1E"/>
                          <w:w w:val="120"/>
                          <w:sz w:val="11"/>
                        </w:rPr>
                        <w:t>?</w:t>
                      </w:r>
                      <w:r>
                        <w:rPr>
                          <w:rFonts w:ascii="微软雅黑"/>
                          <w:sz w:val="11"/>
                        </w:rPr>
                      </w:r>
                    </w:p>
                  </w:txbxContent>
                </v:textbox>
                <w10:wrap type="none"/>
              </v:shape>
              <v:shape style="position:absolute;left:6705;top:1054;width:1519;height:463" type="#_x0000_t202" filled="false" stroked="false">
                <v:textbox inset="0,0,0,0">
                  <w:txbxContent>
                    <w:p>
                      <w:pPr>
                        <w:spacing w:line="124" w:lineRule="exact" w:before="0"/>
                        <w:ind w:left="0" w:right="287" w:firstLine="0"/>
                        <w:jc w:val="center"/>
                        <w:rPr>
                          <w:rFonts w:ascii="Arial" w:hAnsi="Arial" w:cs="Arial" w:eastAsia="Arial" w:hint="default"/>
                          <w:sz w:val="12"/>
                          <w:szCs w:val="12"/>
                        </w:rPr>
                      </w:pPr>
                      <w:r>
                        <w:rPr>
                          <w:rFonts w:ascii="Arial"/>
                          <w:b/>
                          <w:i/>
                          <w:color w:val="FFFFFF"/>
                          <w:w w:val="115"/>
                          <w:sz w:val="12"/>
                        </w:rPr>
                        <w:t>Mobile</w:t>
                      </w:r>
                      <w:r>
                        <w:rPr>
                          <w:rFonts w:ascii="Arial"/>
                          <w:b/>
                          <w:i/>
                          <w:color w:val="FFFFFF"/>
                          <w:spacing w:val="19"/>
                          <w:w w:val="115"/>
                          <w:sz w:val="12"/>
                        </w:rPr>
                        <w:t> </w:t>
                      </w:r>
                      <w:r>
                        <w:rPr>
                          <w:rFonts w:ascii="Arial"/>
                          <w:b/>
                          <w:i/>
                          <w:color w:val="FFFFFF"/>
                          <w:w w:val="115"/>
                          <w:sz w:val="12"/>
                        </w:rPr>
                        <w:t>Computing</w:t>
                      </w:r>
                      <w:r>
                        <w:rPr>
                          <w:rFonts w:ascii="Arial"/>
                          <w:sz w:val="12"/>
                        </w:rPr>
                      </w:r>
                    </w:p>
                    <w:p>
                      <w:pPr>
                        <w:spacing w:line="175" w:lineRule="exact" w:before="17"/>
                        <w:ind w:left="0" w:right="276" w:firstLine="0"/>
                        <w:jc w:val="center"/>
                        <w:rPr>
                          <w:rFonts w:ascii="微软雅黑" w:hAnsi="微软雅黑" w:cs="微软雅黑" w:eastAsia="微软雅黑" w:hint="default"/>
                          <w:sz w:val="11"/>
                          <w:szCs w:val="11"/>
                        </w:rPr>
                      </w:pPr>
                      <w:r>
                        <w:rPr>
                          <w:rFonts w:ascii="微软雅黑"/>
                          <w:b/>
                          <w:color w:val="FF8080"/>
                          <w:w w:val="120"/>
                          <w:sz w:val="11"/>
                        </w:rPr>
                        <w:t>CAGR</w:t>
                      </w:r>
                      <w:r>
                        <w:rPr>
                          <w:rFonts w:ascii="微软雅黑"/>
                          <w:b/>
                          <w:color w:val="FF8080"/>
                          <w:spacing w:val="-21"/>
                          <w:w w:val="120"/>
                          <w:sz w:val="11"/>
                        </w:rPr>
                        <w:t> </w:t>
                      </w:r>
                      <w:r>
                        <w:rPr>
                          <w:rFonts w:ascii="微软雅黑"/>
                          <w:b/>
                          <w:color w:val="FF8080"/>
                          <w:w w:val="120"/>
                          <w:sz w:val="11"/>
                        </w:rPr>
                        <w:t>3.2%</w:t>
                      </w:r>
                      <w:r>
                        <w:rPr>
                          <w:rFonts w:ascii="微软雅黑"/>
                          <w:sz w:val="11"/>
                        </w:rPr>
                      </w:r>
                    </w:p>
                    <w:p>
                      <w:pPr>
                        <w:spacing w:line="145" w:lineRule="exact" w:before="0"/>
                        <w:ind w:left="997" w:right="0" w:firstLine="0"/>
                        <w:jc w:val="left"/>
                        <w:rPr>
                          <w:rFonts w:ascii="微软雅黑" w:hAnsi="微软雅黑" w:cs="微软雅黑" w:eastAsia="微软雅黑" w:hint="default"/>
                          <w:sz w:val="9"/>
                          <w:szCs w:val="9"/>
                        </w:rPr>
                      </w:pPr>
                      <w:r>
                        <w:rPr>
                          <w:rFonts w:ascii="微软雅黑"/>
                          <w:b/>
                          <w:w w:val="115"/>
                          <w:sz w:val="9"/>
                        </w:rPr>
                        <w:t>$334</w:t>
                      </w:r>
                      <w:r>
                        <w:rPr>
                          <w:rFonts w:ascii="微软雅黑"/>
                          <w:b/>
                          <w:w w:val="115"/>
                          <w:position w:val="1"/>
                          <w:sz w:val="9"/>
                        </w:rPr>
                        <w:t>$335</w:t>
                      </w:r>
                      <w:r>
                        <w:rPr>
                          <w:rFonts w:ascii="微软雅黑"/>
                          <w:sz w:val="9"/>
                        </w:rPr>
                      </w:r>
                    </w:p>
                  </w:txbxContent>
                </v:textbox>
                <w10:wrap type="none"/>
              </v:shape>
              <v:shape style="position:absolute;left:7585;top:1621;width:260;height:91" type="#_x0000_t202" filled="false" stroked="false">
                <v:textbox inset="0,0,0,0">
                  <w:txbxContent>
                    <w:p>
                      <w:pPr>
                        <w:spacing w:line="90" w:lineRule="exact" w:before="0"/>
                        <w:ind w:left="0" w:right="0" w:firstLine="0"/>
                        <w:jc w:val="left"/>
                        <w:rPr>
                          <w:rFonts w:ascii="微软雅黑" w:hAnsi="微软雅黑" w:cs="微软雅黑" w:eastAsia="微软雅黑" w:hint="default"/>
                          <w:sz w:val="9"/>
                          <w:szCs w:val="9"/>
                        </w:rPr>
                      </w:pPr>
                      <w:r>
                        <w:rPr>
                          <w:rFonts w:ascii="微软雅黑"/>
                          <w:b/>
                          <w:w w:val="115"/>
                          <w:sz w:val="9"/>
                        </w:rPr>
                        <w:t>$306</w:t>
                      </w:r>
                      <w:r>
                        <w:rPr>
                          <w:rFonts w:ascii="微软雅黑"/>
                          <w:sz w:val="9"/>
                        </w:rPr>
                      </w:r>
                    </w:p>
                  </w:txbxContent>
                </v:textbox>
                <w10:wrap type="none"/>
              </v:shape>
              <v:shape style="position:absolute;left:7207;top:1672;width:260;height:91" type="#_x0000_t202" filled="false" stroked="false">
                <v:textbox inset="0,0,0,0">
                  <w:txbxContent>
                    <w:p>
                      <w:pPr>
                        <w:spacing w:line="90" w:lineRule="exact" w:before="0"/>
                        <w:ind w:left="0" w:right="0" w:firstLine="0"/>
                        <w:jc w:val="left"/>
                        <w:rPr>
                          <w:rFonts w:ascii="微软雅黑" w:hAnsi="微软雅黑" w:cs="微软雅黑" w:eastAsia="微软雅黑" w:hint="default"/>
                          <w:sz w:val="9"/>
                          <w:szCs w:val="9"/>
                        </w:rPr>
                      </w:pPr>
                      <w:r>
                        <w:rPr>
                          <w:rFonts w:ascii="微软雅黑"/>
                          <w:b/>
                          <w:w w:val="115"/>
                          <w:sz w:val="9"/>
                        </w:rPr>
                        <w:t>$299</w:t>
                      </w:r>
                      <w:r>
                        <w:rPr>
                          <w:rFonts w:ascii="微软雅黑"/>
                          <w:sz w:val="9"/>
                        </w:rPr>
                      </w:r>
                    </w:p>
                  </w:txbxContent>
                </v:textbox>
                <w10:wrap type="none"/>
              </v:shape>
              <v:shape style="position:absolute;left:8153;top:1646;width:261;height:91" type="#_x0000_t202" filled="false" stroked="false">
                <v:textbox inset="0,0,0,0">
                  <w:txbxContent>
                    <w:p>
                      <w:pPr>
                        <w:spacing w:line="91" w:lineRule="exact" w:before="0"/>
                        <w:ind w:left="0" w:right="0" w:firstLine="0"/>
                        <w:jc w:val="left"/>
                        <w:rPr>
                          <w:rFonts w:ascii="微软雅黑" w:hAnsi="微软雅黑" w:cs="微软雅黑" w:eastAsia="微软雅黑" w:hint="default"/>
                          <w:sz w:val="9"/>
                          <w:szCs w:val="9"/>
                        </w:rPr>
                      </w:pPr>
                      <w:r>
                        <w:rPr>
                          <w:rFonts w:ascii="微软雅黑"/>
                          <w:b/>
                          <w:w w:val="115"/>
                          <w:sz w:val="9"/>
                        </w:rPr>
                        <w:t>$340</w:t>
                      </w:r>
                      <w:r>
                        <w:rPr>
                          <w:rFonts w:ascii="微软雅黑"/>
                          <w:sz w:val="9"/>
                        </w:rPr>
                      </w:r>
                    </w:p>
                  </w:txbxContent>
                </v:textbox>
                <w10:wrap type="none"/>
              </v:shape>
              <v:shape style="position:absolute;left:6955;top:1734;width:260;height:91" type="#_x0000_t202" filled="false" stroked="false">
                <v:textbox inset="0,0,0,0">
                  <w:txbxContent>
                    <w:p>
                      <w:pPr>
                        <w:spacing w:line="91" w:lineRule="exact" w:before="0"/>
                        <w:ind w:left="0" w:right="0" w:firstLine="0"/>
                        <w:jc w:val="left"/>
                        <w:rPr>
                          <w:rFonts w:ascii="微软雅黑" w:hAnsi="微软雅黑" w:cs="微软雅黑" w:eastAsia="微软雅黑" w:hint="default"/>
                          <w:sz w:val="9"/>
                          <w:szCs w:val="9"/>
                        </w:rPr>
                      </w:pPr>
                      <w:r>
                        <w:rPr>
                          <w:rFonts w:ascii="微软雅黑"/>
                          <w:b/>
                          <w:w w:val="115"/>
                          <w:sz w:val="9"/>
                        </w:rPr>
                        <w:t>$298</w:t>
                      </w:r>
                      <w:r>
                        <w:rPr>
                          <w:rFonts w:ascii="微软雅黑"/>
                          <w:sz w:val="9"/>
                        </w:rPr>
                      </w:r>
                    </w:p>
                  </w:txbxContent>
                </v:textbox>
                <w10:wrap type="none"/>
              </v:shape>
              <v:shape style="position:absolute;left:5281;top:1802;width:728;height:321" type="#_x0000_t202" filled="false" stroked="false">
                <v:textbox inset="0,0,0,0">
                  <w:txbxContent>
                    <w:p>
                      <w:pPr>
                        <w:spacing w:line="124" w:lineRule="exact" w:before="0"/>
                        <w:ind w:left="-4" w:right="0" w:firstLine="0"/>
                        <w:jc w:val="center"/>
                        <w:rPr>
                          <w:rFonts w:ascii="Arial" w:hAnsi="Arial" w:cs="Arial" w:eastAsia="Arial" w:hint="default"/>
                          <w:sz w:val="12"/>
                          <w:szCs w:val="12"/>
                        </w:rPr>
                      </w:pPr>
                      <w:r>
                        <w:rPr>
                          <w:rFonts w:ascii="Arial"/>
                          <w:b/>
                          <w:i/>
                          <w:color w:val="FFFFFF"/>
                          <w:w w:val="120"/>
                          <w:sz w:val="12"/>
                        </w:rPr>
                        <w:t>Internet</w:t>
                      </w:r>
                      <w:r>
                        <w:rPr>
                          <w:rFonts w:ascii="Arial"/>
                          <w:sz w:val="12"/>
                        </w:rPr>
                      </w:r>
                    </w:p>
                    <w:p>
                      <w:pPr>
                        <w:spacing w:line="184" w:lineRule="exact" w:before="12"/>
                        <w:ind w:left="0" w:right="0" w:firstLine="0"/>
                        <w:jc w:val="center"/>
                        <w:rPr>
                          <w:rFonts w:ascii="微软雅黑" w:hAnsi="微软雅黑" w:cs="微软雅黑" w:eastAsia="微软雅黑" w:hint="default"/>
                          <w:sz w:val="11"/>
                          <w:szCs w:val="11"/>
                        </w:rPr>
                      </w:pPr>
                      <w:r>
                        <w:rPr>
                          <w:rFonts w:ascii="微软雅黑"/>
                          <w:b/>
                          <w:color w:val="044E7D"/>
                          <w:w w:val="120"/>
                          <w:sz w:val="11"/>
                        </w:rPr>
                        <w:t>CAGR</w:t>
                      </w:r>
                      <w:r>
                        <w:rPr>
                          <w:rFonts w:ascii="微软雅黑"/>
                          <w:b/>
                          <w:color w:val="044E7D"/>
                          <w:spacing w:val="-20"/>
                          <w:w w:val="120"/>
                          <w:sz w:val="11"/>
                        </w:rPr>
                        <w:t> </w:t>
                      </w:r>
                      <w:r>
                        <w:rPr>
                          <w:rFonts w:ascii="微软雅黑"/>
                          <w:b/>
                          <w:color w:val="044E7D"/>
                          <w:w w:val="120"/>
                          <w:sz w:val="11"/>
                        </w:rPr>
                        <w:t>8.8%</w:t>
                      </w:r>
                      <w:r>
                        <w:rPr>
                          <w:rFonts w:ascii="微软雅黑"/>
                          <w:sz w:val="11"/>
                        </w:rPr>
                      </w:r>
                    </w:p>
                  </w:txbxContent>
                </v:textbox>
                <w10:wrap type="none"/>
              </v:shape>
              <v:shape style="position:absolute;left:6071;top:2009;width:715;height:267" type="#_x0000_t202" filled="false" stroked="false">
                <v:textbox inset="0,0,0,0">
                  <w:txbxContent>
                    <w:p>
                      <w:pPr>
                        <w:spacing w:line="122" w:lineRule="exact" w:before="0"/>
                        <w:ind w:left="189" w:right="0" w:firstLine="0"/>
                        <w:jc w:val="left"/>
                        <w:rPr>
                          <w:rFonts w:ascii="微软雅黑" w:hAnsi="微软雅黑" w:cs="微软雅黑" w:eastAsia="微软雅黑" w:hint="default"/>
                          <w:sz w:val="9"/>
                          <w:szCs w:val="9"/>
                        </w:rPr>
                      </w:pPr>
                      <w:r>
                        <w:rPr>
                          <w:rFonts w:ascii="微软雅黑"/>
                          <w:b/>
                          <w:w w:val="115"/>
                          <w:position w:val="-2"/>
                          <w:sz w:val="9"/>
                        </w:rPr>
                        <w:t>$248</w:t>
                      </w:r>
                      <w:r>
                        <w:rPr>
                          <w:rFonts w:ascii="微软雅黑"/>
                          <w:b/>
                          <w:w w:val="115"/>
                          <w:sz w:val="9"/>
                        </w:rPr>
                        <w:t>$256</w:t>
                      </w:r>
                      <w:r>
                        <w:rPr>
                          <w:rFonts w:ascii="微软雅黑"/>
                          <w:sz w:val="9"/>
                        </w:rPr>
                      </w:r>
                    </w:p>
                    <w:p>
                      <w:pPr>
                        <w:spacing w:line="145" w:lineRule="exact" w:before="0"/>
                        <w:ind w:left="0" w:right="0" w:firstLine="0"/>
                        <w:jc w:val="left"/>
                        <w:rPr>
                          <w:rFonts w:ascii="微软雅黑" w:hAnsi="微软雅黑" w:cs="微软雅黑" w:eastAsia="微软雅黑" w:hint="default"/>
                          <w:sz w:val="9"/>
                          <w:szCs w:val="9"/>
                        </w:rPr>
                      </w:pPr>
                      <w:r>
                        <w:rPr>
                          <w:rFonts w:ascii="微软雅黑"/>
                          <w:b/>
                          <w:w w:val="115"/>
                          <w:sz w:val="9"/>
                        </w:rPr>
                        <w:t>$228</w:t>
                      </w:r>
                      <w:r>
                        <w:rPr>
                          <w:rFonts w:ascii="微软雅黑"/>
                          <w:sz w:val="9"/>
                        </w:rPr>
                      </w:r>
                    </w:p>
                  </w:txbxContent>
                </v:textbox>
                <w10:wrap type="none"/>
              </v:shape>
              <v:shape style="position:absolute;left:7396;top:1993;width:260;height:91" type="#_x0000_t202" filled="false" stroked="false">
                <v:textbox inset="0,0,0,0">
                  <w:txbxContent>
                    <w:p>
                      <w:pPr>
                        <w:spacing w:line="91" w:lineRule="exact" w:before="0"/>
                        <w:ind w:left="0" w:right="0" w:firstLine="0"/>
                        <w:jc w:val="left"/>
                        <w:rPr>
                          <w:rFonts w:ascii="微软雅黑" w:hAnsi="微软雅黑" w:cs="微软雅黑" w:eastAsia="微软雅黑" w:hint="default"/>
                          <w:sz w:val="9"/>
                          <w:szCs w:val="9"/>
                        </w:rPr>
                      </w:pPr>
                      <w:r>
                        <w:rPr>
                          <w:rFonts w:ascii="微软雅黑"/>
                          <w:b/>
                          <w:w w:val="115"/>
                          <w:sz w:val="9"/>
                        </w:rPr>
                        <w:t>$292</w:t>
                      </w:r>
                      <w:r>
                        <w:rPr>
                          <w:rFonts w:ascii="微软雅黑"/>
                          <w:sz w:val="9"/>
                        </w:rPr>
                      </w:r>
                    </w:p>
                  </w:txbxContent>
                </v:textbox>
                <w10:wrap type="none"/>
              </v:shape>
              <v:shape style="position:absolute;left:5881;top:2294;width:260;height:91" type="#_x0000_t202" filled="false" stroked="false">
                <v:textbox inset="0,0,0,0">
                  <w:txbxContent>
                    <w:p>
                      <w:pPr>
                        <w:spacing w:line="90" w:lineRule="exact" w:before="0"/>
                        <w:ind w:left="0" w:right="0" w:firstLine="0"/>
                        <w:jc w:val="left"/>
                        <w:rPr>
                          <w:rFonts w:ascii="微软雅黑" w:hAnsi="微软雅黑" w:cs="微软雅黑" w:eastAsia="微软雅黑" w:hint="default"/>
                          <w:sz w:val="9"/>
                          <w:szCs w:val="9"/>
                        </w:rPr>
                      </w:pPr>
                      <w:r>
                        <w:rPr>
                          <w:rFonts w:ascii="微软雅黑"/>
                          <w:b/>
                          <w:w w:val="115"/>
                          <w:sz w:val="9"/>
                        </w:rPr>
                        <w:t>$213</w:t>
                      </w:r>
                      <w:r>
                        <w:rPr>
                          <w:rFonts w:ascii="微软雅黑"/>
                          <w:sz w:val="9"/>
                        </w:rPr>
                      </w:r>
                    </w:p>
                  </w:txbxContent>
                </v:textbox>
                <w10:wrap type="none"/>
              </v:shape>
              <v:shape style="position:absolute;left:6530;top:2259;width:260;height:91" type="#_x0000_t202" filled="false" stroked="false">
                <v:textbox inset="0,0,0,0">
                  <w:txbxContent>
                    <w:p>
                      <w:pPr>
                        <w:spacing w:line="90" w:lineRule="exact" w:before="0"/>
                        <w:ind w:left="0" w:right="0" w:firstLine="0"/>
                        <w:jc w:val="left"/>
                        <w:rPr>
                          <w:rFonts w:ascii="微软雅黑" w:hAnsi="微软雅黑" w:cs="微软雅黑" w:eastAsia="微软雅黑" w:hint="default"/>
                          <w:sz w:val="9"/>
                          <w:szCs w:val="9"/>
                        </w:rPr>
                      </w:pPr>
                      <w:r>
                        <w:rPr>
                          <w:rFonts w:ascii="微软雅黑"/>
                          <w:b/>
                          <w:w w:val="115"/>
                          <w:sz w:val="9"/>
                        </w:rPr>
                        <w:t>$249</w:t>
                      </w:r>
                      <w:r>
                        <w:rPr>
                          <w:rFonts w:ascii="微软雅黑"/>
                          <w:sz w:val="9"/>
                        </w:rPr>
                      </w:r>
                    </w:p>
                  </w:txbxContent>
                </v:textbox>
                <w10:wrap type="none"/>
              </v:shape>
              <v:shape style="position:absolute;left:7052;top:2294;width:261;height:91" type="#_x0000_t202" filled="false" stroked="false">
                <v:textbox inset="0,0,0,0">
                  <w:txbxContent>
                    <w:p>
                      <w:pPr>
                        <w:spacing w:line="90" w:lineRule="exact" w:before="0"/>
                        <w:ind w:left="0" w:right="0" w:firstLine="0"/>
                        <w:jc w:val="left"/>
                        <w:rPr>
                          <w:rFonts w:ascii="微软雅黑" w:hAnsi="微软雅黑" w:cs="微软雅黑" w:eastAsia="微软雅黑" w:hint="default"/>
                          <w:sz w:val="9"/>
                          <w:szCs w:val="9"/>
                        </w:rPr>
                      </w:pPr>
                      <w:r>
                        <w:rPr>
                          <w:rFonts w:ascii="微软雅黑"/>
                          <w:b/>
                          <w:w w:val="115"/>
                          <w:sz w:val="9"/>
                        </w:rPr>
                        <w:t>$226</w:t>
                      </w:r>
                      <w:r>
                        <w:rPr>
                          <w:rFonts w:ascii="微软雅黑"/>
                          <w:sz w:val="9"/>
                        </w:rPr>
                      </w:r>
                    </w:p>
                  </w:txbxContent>
                </v:textbox>
                <w10:wrap type="none"/>
              </v:shape>
              <v:shape style="position:absolute;left:3596;top:2365;width:808;height:326" type="#_x0000_t202" filled="false" stroked="false">
                <v:textbox inset="0,0,0,0">
                  <w:txbxContent>
                    <w:p>
                      <w:pPr>
                        <w:spacing w:line="124" w:lineRule="exact" w:before="0"/>
                        <w:ind w:left="0" w:right="0" w:firstLine="9"/>
                        <w:jc w:val="left"/>
                        <w:rPr>
                          <w:rFonts w:ascii="Arial" w:hAnsi="Arial" w:cs="Arial" w:eastAsia="Arial" w:hint="default"/>
                          <w:sz w:val="12"/>
                          <w:szCs w:val="12"/>
                        </w:rPr>
                      </w:pPr>
                      <w:r>
                        <w:rPr>
                          <w:rFonts w:ascii="Arial"/>
                          <w:b/>
                          <w:i/>
                          <w:color w:val="FFFFFF"/>
                          <w:w w:val="120"/>
                          <w:sz w:val="12"/>
                        </w:rPr>
                        <w:t>Networking</w:t>
                      </w:r>
                      <w:r>
                        <w:rPr>
                          <w:rFonts w:ascii="Arial"/>
                          <w:sz w:val="12"/>
                        </w:rPr>
                      </w:r>
                    </w:p>
                    <w:p>
                      <w:pPr>
                        <w:spacing w:line="184" w:lineRule="exact" w:before="18"/>
                        <w:ind w:left="0" w:right="0" w:firstLine="0"/>
                        <w:jc w:val="left"/>
                        <w:rPr>
                          <w:rFonts w:ascii="微软雅黑" w:hAnsi="微软雅黑" w:cs="微软雅黑" w:eastAsia="微软雅黑" w:hint="default"/>
                          <w:sz w:val="11"/>
                          <w:szCs w:val="11"/>
                        </w:rPr>
                      </w:pPr>
                      <w:r>
                        <w:rPr>
                          <w:rFonts w:ascii="微软雅黑"/>
                          <w:b/>
                          <w:color w:val="446A82"/>
                          <w:w w:val="120"/>
                          <w:sz w:val="11"/>
                        </w:rPr>
                        <w:t>CAGR</w:t>
                      </w:r>
                      <w:r>
                        <w:rPr>
                          <w:rFonts w:ascii="微软雅黑"/>
                          <w:b/>
                          <w:color w:val="446A82"/>
                          <w:spacing w:val="-20"/>
                          <w:w w:val="120"/>
                          <w:sz w:val="11"/>
                        </w:rPr>
                        <w:t> </w:t>
                      </w:r>
                      <w:r>
                        <w:rPr>
                          <w:rFonts w:ascii="微软雅黑"/>
                          <w:b/>
                          <w:color w:val="446A82"/>
                          <w:w w:val="120"/>
                          <w:sz w:val="11"/>
                        </w:rPr>
                        <w:t>11.1%</w:t>
                      </w:r>
                      <w:r>
                        <w:rPr>
                          <w:rFonts w:ascii="微软雅黑"/>
                          <w:sz w:val="11"/>
                        </w:rPr>
                      </w:r>
                    </w:p>
                  </w:txbxContent>
                </v:textbox>
                <w10:wrap type="none"/>
              </v:shape>
              <v:shape style="position:absolute;left:5124;top:2359;width:261;height:91" type="#_x0000_t202" filled="false" stroked="false">
                <v:textbox inset="0,0,0,0">
                  <w:txbxContent>
                    <w:p>
                      <w:pPr>
                        <w:spacing w:line="90" w:lineRule="exact" w:before="0"/>
                        <w:ind w:left="0" w:right="0" w:firstLine="0"/>
                        <w:jc w:val="left"/>
                        <w:rPr>
                          <w:rFonts w:ascii="微软雅黑" w:hAnsi="微软雅黑" w:cs="微软雅黑" w:eastAsia="微软雅黑" w:hint="default"/>
                          <w:sz w:val="9"/>
                          <w:szCs w:val="9"/>
                        </w:rPr>
                      </w:pPr>
                      <w:r>
                        <w:rPr>
                          <w:rFonts w:ascii="微软雅黑"/>
                          <w:b/>
                          <w:w w:val="115"/>
                          <w:sz w:val="9"/>
                        </w:rPr>
                        <w:t>$204</w:t>
                      </w:r>
                      <w:r>
                        <w:rPr>
                          <w:rFonts w:ascii="微软雅黑"/>
                          <w:sz w:val="9"/>
                        </w:rPr>
                      </w:r>
                    </w:p>
                  </w:txbxContent>
                </v:textbox>
                <w10:wrap type="none"/>
              </v:shape>
              <v:shape style="position:absolute;left:4177;top:2793;width:260;height:91" type="#_x0000_t202" filled="false" stroked="false">
                <v:textbox inset="0,0,0,0">
                  <w:txbxContent>
                    <w:p>
                      <w:pPr>
                        <w:spacing w:line="91" w:lineRule="exact" w:before="0"/>
                        <w:ind w:left="0" w:right="0" w:firstLine="0"/>
                        <w:jc w:val="left"/>
                        <w:rPr>
                          <w:rFonts w:ascii="微软雅黑" w:hAnsi="微软雅黑" w:cs="微软雅黑" w:eastAsia="微软雅黑" w:hint="default"/>
                          <w:sz w:val="9"/>
                          <w:szCs w:val="9"/>
                        </w:rPr>
                      </w:pPr>
                      <w:r>
                        <w:rPr>
                          <w:rFonts w:ascii="微软雅黑"/>
                          <w:b/>
                          <w:w w:val="115"/>
                          <w:sz w:val="9"/>
                        </w:rPr>
                        <w:t>$144</w:t>
                      </w:r>
                      <w:r>
                        <w:rPr>
                          <w:rFonts w:ascii="微软雅黑"/>
                          <w:sz w:val="9"/>
                        </w:rPr>
                      </w:r>
                    </w:p>
                  </w:txbxContent>
                </v:textbox>
                <w10:wrap type="none"/>
              </v:shape>
              <v:shape style="position:absolute;left:4935;top:2756;width:261;height:91" type="#_x0000_t202" filled="false" stroked="false">
                <v:textbox inset="0,0,0,0">
                  <w:txbxContent>
                    <w:p>
                      <w:pPr>
                        <w:spacing w:line="91" w:lineRule="exact" w:before="0"/>
                        <w:ind w:left="0" w:right="0" w:firstLine="0"/>
                        <w:jc w:val="left"/>
                        <w:rPr>
                          <w:rFonts w:ascii="微软雅黑" w:hAnsi="微软雅黑" w:cs="微软雅黑" w:eastAsia="微软雅黑" w:hint="default"/>
                          <w:sz w:val="9"/>
                          <w:szCs w:val="9"/>
                        </w:rPr>
                      </w:pPr>
                      <w:r>
                        <w:rPr>
                          <w:rFonts w:ascii="微软雅黑"/>
                          <w:b/>
                          <w:w w:val="115"/>
                          <w:sz w:val="9"/>
                        </w:rPr>
                        <w:t>$149</w:t>
                      </w:r>
                      <w:r>
                        <w:rPr>
                          <w:rFonts w:ascii="微软雅黑"/>
                          <w:sz w:val="9"/>
                        </w:rPr>
                      </w:r>
                    </w:p>
                  </w:txbxContent>
                </v:textbox>
                <w10:wrap type="none"/>
              </v:shape>
              <v:shape style="position:absolute;left:4556;top:2844;width:260;height:91" type="#_x0000_t202" filled="false" stroked="false">
                <v:textbox inset="0,0,0,0">
                  <w:txbxContent>
                    <w:p>
                      <w:pPr>
                        <w:spacing w:line="90" w:lineRule="exact" w:before="0"/>
                        <w:ind w:left="0" w:right="0" w:firstLine="0"/>
                        <w:jc w:val="left"/>
                        <w:rPr>
                          <w:rFonts w:ascii="微软雅黑" w:hAnsi="微软雅黑" w:cs="微软雅黑" w:eastAsia="微软雅黑" w:hint="default"/>
                          <w:sz w:val="9"/>
                          <w:szCs w:val="9"/>
                        </w:rPr>
                      </w:pPr>
                      <w:r>
                        <w:rPr>
                          <w:rFonts w:ascii="微软雅黑"/>
                          <w:b/>
                          <w:w w:val="115"/>
                          <w:sz w:val="9"/>
                        </w:rPr>
                        <w:t>$137</w:t>
                      </w:r>
                      <w:r>
                        <w:rPr>
                          <w:rFonts w:ascii="微软雅黑"/>
                          <w:sz w:val="9"/>
                        </w:rPr>
                      </w:r>
                    </w:p>
                  </w:txbxContent>
                </v:textbox>
                <w10:wrap type="none"/>
              </v:shape>
              <v:shape style="position:absolute;left:5503;top:2634;width:449;height:272" type="#_x0000_t202" filled="false" stroked="false">
                <v:textbox inset="0,0,0,0">
                  <w:txbxContent>
                    <w:p>
                      <w:pPr>
                        <w:spacing w:line="96" w:lineRule="exact" w:before="0"/>
                        <w:ind w:left="189" w:right="0" w:firstLine="0"/>
                        <w:jc w:val="left"/>
                        <w:rPr>
                          <w:rFonts w:ascii="微软雅黑" w:hAnsi="微软雅黑" w:cs="微软雅黑" w:eastAsia="微软雅黑" w:hint="default"/>
                          <w:sz w:val="9"/>
                          <w:szCs w:val="9"/>
                        </w:rPr>
                      </w:pPr>
                      <w:r>
                        <w:rPr>
                          <w:rFonts w:ascii="微软雅黑"/>
                          <w:b/>
                          <w:w w:val="115"/>
                          <w:sz w:val="9"/>
                        </w:rPr>
                        <w:t>$166</w:t>
                      </w:r>
                      <w:r>
                        <w:rPr>
                          <w:rFonts w:ascii="微软雅黑"/>
                          <w:sz w:val="9"/>
                        </w:rPr>
                      </w:r>
                    </w:p>
                    <w:p>
                      <w:pPr>
                        <w:spacing w:line="150" w:lineRule="exact" w:before="25"/>
                        <w:ind w:left="0" w:right="0" w:firstLine="0"/>
                        <w:jc w:val="left"/>
                        <w:rPr>
                          <w:rFonts w:ascii="微软雅黑" w:hAnsi="微软雅黑" w:cs="微软雅黑" w:eastAsia="微软雅黑" w:hint="default"/>
                          <w:sz w:val="9"/>
                          <w:szCs w:val="9"/>
                        </w:rPr>
                      </w:pPr>
                      <w:r>
                        <w:rPr>
                          <w:rFonts w:ascii="微软雅黑"/>
                          <w:b/>
                          <w:w w:val="115"/>
                          <w:sz w:val="9"/>
                        </w:rPr>
                        <w:t>$141</w:t>
                      </w:r>
                      <w:r>
                        <w:rPr>
                          <w:rFonts w:ascii="微软雅黑"/>
                          <w:sz w:val="9"/>
                        </w:rPr>
                      </w:r>
                    </w:p>
                  </w:txbxContent>
                </v:textbox>
                <w10:wrap type="none"/>
              </v:shape>
              <v:shape style="position:absolute;left:4746;top:3193;width:260;height:91" type="#_x0000_t202" filled="false" stroked="false">
                <v:textbox inset="0,0,0,0">
                  <w:txbxContent>
                    <w:p>
                      <w:pPr>
                        <w:spacing w:line="90" w:lineRule="exact" w:before="0"/>
                        <w:ind w:left="0" w:right="0" w:firstLine="0"/>
                        <w:jc w:val="left"/>
                        <w:rPr>
                          <w:rFonts w:ascii="微软雅黑" w:hAnsi="微软雅黑" w:cs="微软雅黑" w:eastAsia="微软雅黑" w:hint="default"/>
                          <w:sz w:val="9"/>
                          <w:szCs w:val="9"/>
                        </w:rPr>
                      </w:pPr>
                      <w:r>
                        <w:rPr>
                          <w:rFonts w:ascii="微软雅黑"/>
                          <w:b/>
                          <w:w w:val="115"/>
                          <w:sz w:val="9"/>
                        </w:rPr>
                        <w:t>$126</w:t>
                      </w:r>
                      <w:r>
                        <w:rPr>
                          <w:rFonts w:ascii="微软雅黑"/>
                          <w:sz w:val="9"/>
                        </w:rPr>
                      </w:r>
                    </w:p>
                  </w:txbxContent>
                </v:textbox>
                <w10:wrap type="none"/>
              </v:shape>
              <v:shape style="position:absolute;left:1463;top:3950;width:158;height:116" type="#_x0000_t202" filled="false" stroked="false">
                <v:textbox inset="0,0,0,0">
                  <w:txbxContent>
                    <w:p>
                      <w:pPr>
                        <w:spacing w:line="115" w:lineRule="exact" w:before="0"/>
                        <w:ind w:left="0" w:right="0" w:firstLine="0"/>
                        <w:jc w:val="left"/>
                        <w:rPr>
                          <w:rFonts w:ascii="微软雅黑" w:hAnsi="微软雅黑" w:cs="微软雅黑" w:eastAsia="微软雅黑" w:hint="default"/>
                          <w:sz w:val="11"/>
                          <w:szCs w:val="11"/>
                        </w:rPr>
                      </w:pPr>
                      <w:r>
                        <w:rPr>
                          <w:rFonts w:ascii="微软雅黑"/>
                          <w:b/>
                          <w:spacing w:val="-2"/>
                          <w:w w:val="115"/>
                          <w:sz w:val="11"/>
                        </w:rPr>
                        <w:t>$0</w:t>
                      </w:r>
                      <w:r>
                        <w:rPr>
                          <w:rFonts w:ascii="微软雅黑"/>
                          <w:sz w:val="11"/>
                        </w:rPr>
                      </w:r>
                    </w:p>
                  </w:txbxContent>
                </v:textbox>
                <w10:wrap type="none"/>
              </v:shape>
            </v:group>
            <w10:wrap type="none"/>
          </v:group>
        </w:pict>
      </w:r>
      <w:r>
        <w:rPr>
          <w:rFonts w:ascii="Arial"/>
          <w:b/>
          <w:i/>
          <w:color w:val="FF0000"/>
          <w:w w:val="110"/>
          <w:sz w:val="16"/>
        </w:rPr>
        <w:t>Global semiconductor annual</w:t>
      </w:r>
      <w:r>
        <w:rPr>
          <w:rFonts w:ascii="Arial"/>
          <w:b/>
          <w:i/>
          <w:color w:val="FF0000"/>
          <w:spacing w:val="37"/>
          <w:w w:val="110"/>
          <w:sz w:val="16"/>
        </w:rPr>
        <w:t> </w:t>
      </w:r>
      <w:r>
        <w:rPr>
          <w:rFonts w:ascii="Arial"/>
          <w:b/>
          <w:i/>
          <w:color w:val="FF0000"/>
          <w:w w:val="110"/>
          <w:sz w:val="16"/>
        </w:rPr>
        <w:t>sales</w:t>
      </w:r>
      <w:r>
        <w:rPr>
          <w:rFonts w:ascii="Arial"/>
          <w:sz w:val="16"/>
        </w:rPr>
      </w:r>
    </w:p>
    <w:p>
      <w:pPr>
        <w:spacing w:line="167" w:lineRule="exact" w:before="81"/>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45" w:lineRule="exact" w:before="0"/>
        <w:ind w:left="302" w:right="110" w:firstLine="0"/>
        <w:jc w:val="left"/>
        <w:rPr>
          <w:rFonts w:ascii="微软雅黑" w:hAnsi="微软雅黑" w:cs="微软雅黑" w:eastAsia="微软雅黑" w:hint="default"/>
          <w:sz w:val="11"/>
          <w:szCs w:val="11"/>
        </w:rPr>
      </w:pPr>
      <w:r>
        <w:rPr>
          <w:rFonts w:ascii="微软雅黑"/>
          <w:b/>
          <w:w w:val="120"/>
          <w:sz w:val="11"/>
        </w:rPr>
        <w:t>$</w:t>
      </w:r>
      <w:r>
        <w:rPr>
          <w:rFonts w:ascii="微软雅黑"/>
          <w:sz w:val="11"/>
        </w:rPr>
      </w:r>
    </w:p>
    <w:p>
      <w:pPr>
        <w:spacing w:line="167" w:lineRule="exact" w:before="0"/>
        <w:ind w:left="302" w:right="110" w:firstLine="0"/>
        <w:jc w:val="left"/>
        <w:rPr>
          <w:rFonts w:ascii="微软雅黑" w:hAnsi="微软雅黑" w:cs="微软雅黑" w:eastAsia="微软雅黑" w:hint="default"/>
          <w:sz w:val="11"/>
          <w:szCs w:val="11"/>
        </w:rPr>
      </w:pPr>
      <w:r>
        <w:rPr/>
        <w:pict>
          <v:shape style="position:absolute;margin-left:63.38987pt;margin-top:4.911829pt;width:298.2pt;height:52.55pt;mso-position-horizontal-relative:page;mso-position-vertical-relative:paragraph;z-index:1060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372"/>
                    <w:gridCol w:w="1470"/>
                    <w:gridCol w:w="1197"/>
                    <w:gridCol w:w="530"/>
                    <w:gridCol w:w="739"/>
                    <w:gridCol w:w="789"/>
                    <w:gridCol w:w="214"/>
                    <w:gridCol w:w="653"/>
                  </w:tblGrid>
                  <w:tr>
                    <w:trPr>
                      <w:trHeight w:val="389" w:hRule="exact"/>
                    </w:trPr>
                    <w:tc>
                      <w:tcPr>
                        <w:tcW w:w="372" w:type="dxa"/>
                        <w:tcBorders>
                          <w:top w:val="nil" w:sz="6" w:space="0" w:color="auto"/>
                          <w:left w:val="nil" w:sz="6" w:space="0" w:color="auto"/>
                          <w:bottom w:val="nil" w:sz="6" w:space="0" w:color="auto"/>
                          <w:right w:val="nil" w:sz="6" w:space="0" w:color="auto"/>
                        </w:tcBorders>
                      </w:tcPr>
                      <w:p>
                        <w:pPr>
                          <w:pStyle w:val="TableParagraph"/>
                          <w:spacing w:line="167" w:lineRule="exact" w:before="24"/>
                          <w:ind w:left="34" w:right="0"/>
                          <w:jc w:val="left"/>
                          <w:rPr>
                            <w:rFonts w:ascii="微软雅黑" w:hAnsi="微软雅黑" w:cs="微软雅黑" w:eastAsia="微软雅黑" w:hint="default"/>
                            <w:sz w:val="11"/>
                            <w:szCs w:val="11"/>
                          </w:rPr>
                        </w:pPr>
                        <w:r>
                          <w:rPr>
                            <w:rFonts w:ascii="微软雅黑"/>
                            <w:b/>
                            <w:w w:val="120"/>
                            <w:sz w:val="11"/>
                          </w:rPr>
                          <w:t>$140</w:t>
                        </w:r>
                        <w:r>
                          <w:rPr>
                            <w:rFonts w:ascii="微软雅黑"/>
                            <w:sz w:val="11"/>
                          </w:rPr>
                        </w:r>
                      </w:p>
                      <w:p>
                        <w:pPr>
                          <w:pStyle w:val="TableParagraph"/>
                          <w:spacing w:line="167" w:lineRule="exact"/>
                          <w:ind w:left="35" w:right="0"/>
                          <w:jc w:val="left"/>
                          <w:rPr>
                            <w:rFonts w:ascii="微软雅黑" w:hAnsi="微软雅黑" w:cs="微软雅黑" w:eastAsia="微软雅黑" w:hint="default"/>
                            <w:sz w:val="11"/>
                            <w:szCs w:val="11"/>
                          </w:rPr>
                        </w:pPr>
                        <w:r>
                          <w:rPr>
                            <w:rFonts w:ascii="微软雅黑"/>
                            <w:b/>
                            <w:w w:val="120"/>
                            <w:sz w:val="11"/>
                          </w:rPr>
                          <w:t>$120</w:t>
                        </w:r>
                        <w:r>
                          <w:rPr>
                            <w:rFonts w:ascii="微软雅黑"/>
                            <w:sz w:val="11"/>
                          </w:rPr>
                        </w:r>
                      </w:p>
                    </w:tc>
                    <w:tc>
                      <w:tcPr>
                        <w:tcW w:w="1470" w:type="dxa"/>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sz w:val="12"/>
                            <w:szCs w:val="12"/>
                          </w:rPr>
                        </w:pPr>
                      </w:p>
                      <w:p>
                        <w:pPr>
                          <w:pStyle w:val="TableParagraph"/>
                          <w:spacing w:line="240" w:lineRule="auto"/>
                          <w:ind w:right="50"/>
                          <w:jc w:val="center"/>
                          <w:rPr>
                            <w:rFonts w:ascii="Arial" w:hAnsi="Arial" w:cs="Arial" w:eastAsia="Arial" w:hint="default"/>
                            <w:sz w:val="12"/>
                            <w:szCs w:val="12"/>
                          </w:rPr>
                        </w:pPr>
                        <w:r>
                          <w:rPr>
                            <w:rFonts w:ascii="Arial"/>
                            <w:b/>
                            <w:i/>
                            <w:color w:val="FFFFFF"/>
                            <w:w w:val="110"/>
                            <w:sz w:val="12"/>
                          </w:rPr>
                          <w:t>Personal</w:t>
                        </w:r>
                        <w:r>
                          <w:rPr>
                            <w:rFonts w:ascii="Arial"/>
                            <w:b/>
                            <w:i/>
                            <w:color w:val="FFFFFF"/>
                            <w:spacing w:val="28"/>
                            <w:w w:val="110"/>
                            <w:sz w:val="12"/>
                          </w:rPr>
                          <w:t> </w:t>
                        </w:r>
                        <w:r>
                          <w:rPr>
                            <w:rFonts w:ascii="Arial"/>
                            <w:b/>
                            <w:i/>
                            <w:color w:val="FFFFFF"/>
                            <w:w w:val="110"/>
                            <w:sz w:val="12"/>
                          </w:rPr>
                          <w:t>Computer</w:t>
                        </w:r>
                        <w:r>
                          <w:rPr>
                            <w:rFonts w:ascii="Arial"/>
                            <w:sz w:val="12"/>
                          </w:rPr>
                        </w:r>
                      </w:p>
                    </w:tc>
                    <w:tc>
                      <w:tcPr>
                        <w:tcW w:w="1197"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8"/>
                            <w:szCs w:val="8"/>
                          </w:rPr>
                        </w:pPr>
                      </w:p>
                      <w:p>
                        <w:pPr>
                          <w:pStyle w:val="TableParagraph"/>
                          <w:spacing w:line="240" w:lineRule="auto" w:before="9"/>
                          <w:ind w:right="0"/>
                          <w:jc w:val="left"/>
                          <w:rPr>
                            <w:rFonts w:ascii="宋体" w:hAnsi="宋体" w:cs="宋体" w:eastAsia="宋体" w:hint="default"/>
                            <w:sz w:val="6"/>
                            <w:szCs w:val="6"/>
                          </w:rPr>
                        </w:pPr>
                      </w:p>
                      <w:p>
                        <w:pPr>
                          <w:pStyle w:val="TableParagraph"/>
                          <w:spacing w:line="240" w:lineRule="auto"/>
                          <w:ind w:right="57"/>
                          <w:jc w:val="right"/>
                          <w:rPr>
                            <w:rFonts w:ascii="微软雅黑" w:hAnsi="微软雅黑" w:cs="微软雅黑" w:eastAsia="微软雅黑" w:hint="default"/>
                            <w:sz w:val="9"/>
                            <w:szCs w:val="9"/>
                          </w:rPr>
                        </w:pPr>
                        <w:r>
                          <w:rPr>
                            <w:rFonts w:ascii="微软雅黑"/>
                            <w:b/>
                            <w:w w:val="110"/>
                            <w:sz w:val="9"/>
                          </w:rPr>
                          <w:t>$102</w:t>
                        </w:r>
                        <w:r>
                          <w:rPr>
                            <w:rFonts w:ascii="微软雅黑"/>
                            <w:sz w:val="9"/>
                          </w:rPr>
                        </w:r>
                      </w:p>
                    </w:tc>
                    <w:tc>
                      <w:tcPr>
                        <w:tcW w:w="2924" w:type="dxa"/>
                        <w:gridSpan w:val="5"/>
                        <w:tcBorders>
                          <w:top w:val="nil" w:sz="6" w:space="0" w:color="auto"/>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sz w:val="7"/>
                            <w:szCs w:val="7"/>
                          </w:rPr>
                        </w:pPr>
                      </w:p>
                      <w:p>
                        <w:pPr>
                          <w:pStyle w:val="TableParagraph"/>
                          <w:spacing w:line="135" w:lineRule="exact"/>
                          <w:ind w:right="97"/>
                          <w:jc w:val="right"/>
                          <w:rPr>
                            <w:rFonts w:ascii="微软雅黑" w:hAnsi="微软雅黑" w:cs="微软雅黑" w:eastAsia="微软雅黑" w:hint="default"/>
                            <w:sz w:val="10"/>
                            <w:szCs w:val="10"/>
                          </w:rPr>
                        </w:pPr>
                        <w:r>
                          <w:rPr>
                            <w:rFonts w:ascii="微软雅黑"/>
                            <w:b/>
                            <w:color w:val="044E7D"/>
                            <w:spacing w:val="-1"/>
                            <w:w w:val="110"/>
                            <w:sz w:val="10"/>
                          </w:rPr>
                          <w:t>Global</w:t>
                        </w:r>
                        <w:r>
                          <w:rPr>
                            <w:rFonts w:ascii="微软雅黑"/>
                            <w:spacing w:val="-1"/>
                            <w:sz w:val="10"/>
                          </w:rPr>
                        </w:r>
                      </w:p>
                      <w:p>
                        <w:pPr>
                          <w:pStyle w:val="TableParagraph"/>
                          <w:tabs>
                            <w:tab w:pos="946" w:val="left" w:leader="none"/>
                            <w:tab w:pos="2338" w:val="left" w:leader="none"/>
                          </w:tabs>
                          <w:spacing w:line="168" w:lineRule="exact"/>
                          <w:ind w:right="33"/>
                          <w:jc w:val="right"/>
                          <w:rPr>
                            <w:rFonts w:ascii="微软雅黑" w:hAnsi="微软雅黑" w:cs="微软雅黑" w:eastAsia="微软雅黑" w:hint="default"/>
                            <w:sz w:val="10"/>
                            <w:szCs w:val="10"/>
                          </w:rPr>
                        </w:pPr>
                        <w:r>
                          <w:rPr>
                            <w:rFonts w:ascii="微软雅黑"/>
                            <w:b/>
                            <w:w w:val="110"/>
                            <w:sz w:val="9"/>
                          </w:rPr>
                          <w:t>$132</w:t>
                          <w:tab/>
                        </w:r>
                        <w:r>
                          <w:rPr>
                            <w:rFonts w:ascii="微软雅黑"/>
                            <w:b/>
                            <w:spacing w:val="1"/>
                            <w:w w:val="110"/>
                            <w:position w:val="5"/>
                            <w:sz w:val="9"/>
                          </w:rPr>
                          <w:t>$139</w:t>
                          <w:tab/>
                        </w:r>
                        <w:r>
                          <w:rPr>
                            <w:rFonts w:ascii="微软雅黑"/>
                            <w:b/>
                            <w:color w:val="044E7D"/>
                            <w:spacing w:val="-1"/>
                            <w:w w:val="110"/>
                            <w:position w:val="1"/>
                            <w:sz w:val="10"/>
                          </w:rPr>
                          <w:t>Financial</w:t>
                        </w:r>
                        <w:r>
                          <w:rPr>
                            <w:rFonts w:ascii="微软雅黑"/>
                            <w:spacing w:val="-1"/>
                            <w:sz w:val="10"/>
                          </w:rPr>
                        </w:r>
                      </w:p>
                    </w:tc>
                  </w:tr>
                  <w:tr>
                    <w:trPr>
                      <w:trHeight w:val="136" w:hRule="exact"/>
                    </w:trPr>
                    <w:tc>
                      <w:tcPr>
                        <w:tcW w:w="372" w:type="dxa"/>
                        <w:tcBorders>
                          <w:top w:val="nil" w:sz="6" w:space="0" w:color="auto"/>
                          <w:left w:val="nil" w:sz="6" w:space="0" w:color="auto"/>
                          <w:bottom w:val="nil" w:sz="6" w:space="0" w:color="auto"/>
                          <w:right w:val="nil" w:sz="6" w:space="0" w:color="auto"/>
                        </w:tcBorders>
                      </w:tcPr>
                      <w:p>
                        <w:pPr>
                          <w:pStyle w:val="TableParagraph"/>
                          <w:spacing w:line="114" w:lineRule="exact"/>
                          <w:ind w:right="14"/>
                          <w:jc w:val="right"/>
                          <w:rPr>
                            <w:rFonts w:ascii="微软雅黑" w:hAnsi="微软雅黑" w:cs="微软雅黑" w:eastAsia="微软雅黑" w:hint="default"/>
                            <w:sz w:val="11"/>
                            <w:szCs w:val="11"/>
                          </w:rPr>
                        </w:pPr>
                        <w:r>
                          <w:rPr>
                            <w:rFonts w:ascii="微软雅黑"/>
                            <w:b/>
                            <w:spacing w:val="-1"/>
                            <w:w w:val="115"/>
                            <w:sz w:val="11"/>
                          </w:rPr>
                          <w:t>$100</w:t>
                        </w:r>
                        <w:r>
                          <w:rPr>
                            <w:rFonts w:ascii="微软雅黑"/>
                            <w:spacing w:val="-1"/>
                            <w:sz w:val="11"/>
                          </w:rPr>
                        </w:r>
                      </w:p>
                    </w:tc>
                    <w:tc>
                      <w:tcPr>
                        <w:tcW w:w="1470" w:type="dxa"/>
                        <w:tcBorders>
                          <w:top w:val="nil" w:sz="6" w:space="0" w:color="auto"/>
                          <w:left w:val="nil" w:sz="6" w:space="0" w:color="auto"/>
                          <w:bottom w:val="nil" w:sz="6" w:space="0" w:color="auto"/>
                          <w:right w:val="nil" w:sz="6" w:space="0" w:color="auto"/>
                        </w:tcBorders>
                      </w:tcPr>
                      <w:p>
                        <w:pPr>
                          <w:pStyle w:val="TableParagraph"/>
                          <w:spacing w:line="115" w:lineRule="exact"/>
                          <w:ind w:right="36"/>
                          <w:jc w:val="center"/>
                          <w:rPr>
                            <w:rFonts w:ascii="微软雅黑" w:hAnsi="微软雅黑" w:cs="微软雅黑" w:eastAsia="微软雅黑" w:hint="default"/>
                            <w:sz w:val="11"/>
                            <w:szCs w:val="11"/>
                          </w:rPr>
                        </w:pPr>
                        <w:r>
                          <w:rPr>
                            <w:rFonts w:ascii="微软雅黑"/>
                            <w:b/>
                            <w:color w:val="739CB6"/>
                            <w:w w:val="120"/>
                            <w:sz w:val="11"/>
                          </w:rPr>
                          <w:t>CAGR</w:t>
                        </w:r>
                        <w:r>
                          <w:rPr>
                            <w:rFonts w:ascii="微软雅黑"/>
                            <w:b/>
                            <w:color w:val="739CB6"/>
                            <w:spacing w:val="-23"/>
                            <w:w w:val="120"/>
                            <w:sz w:val="11"/>
                          </w:rPr>
                          <w:t> </w:t>
                        </w:r>
                        <w:r>
                          <w:rPr>
                            <w:rFonts w:ascii="微软雅黑"/>
                            <w:b/>
                            <w:color w:val="739CB6"/>
                            <w:w w:val="120"/>
                            <w:sz w:val="11"/>
                          </w:rPr>
                          <w:t>27.4%</w:t>
                        </w:r>
                        <w:r>
                          <w:rPr>
                            <w:rFonts w:ascii="微软雅黑"/>
                            <w:sz w:val="11"/>
                          </w:rPr>
                        </w:r>
                      </w:p>
                    </w:tc>
                    <w:tc>
                      <w:tcPr>
                        <w:tcW w:w="1197" w:type="dxa"/>
                        <w:tcBorders>
                          <w:top w:val="nil" w:sz="6" w:space="0" w:color="auto"/>
                          <w:left w:val="nil" w:sz="6" w:space="0" w:color="auto"/>
                          <w:bottom w:val="nil" w:sz="6" w:space="0" w:color="auto"/>
                          <w:right w:val="nil" w:sz="6" w:space="0" w:color="auto"/>
                        </w:tcBorders>
                      </w:tcPr>
                      <w:p>
                        <w:pPr>
                          <w:pStyle w:val="TableParagraph"/>
                          <w:spacing w:line="140" w:lineRule="exact"/>
                          <w:ind w:left="721" w:right="0"/>
                          <w:jc w:val="left"/>
                          <w:rPr>
                            <w:rFonts w:ascii="微软雅黑" w:hAnsi="微软雅黑" w:cs="微软雅黑" w:eastAsia="微软雅黑" w:hint="default"/>
                            <w:sz w:val="9"/>
                            <w:szCs w:val="9"/>
                          </w:rPr>
                        </w:pPr>
                        <w:r>
                          <w:rPr>
                            <w:rFonts w:ascii="微软雅黑"/>
                            <w:b/>
                            <w:w w:val="115"/>
                            <w:sz w:val="9"/>
                          </w:rPr>
                          <w:t>$77</w:t>
                        </w:r>
                        <w:r>
                          <w:rPr>
                            <w:rFonts w:ascii="微软雅黑"/>
                            <w:sz w:val="9"/>
                          </w:rPr>
                        </w:r>
                      </w:p>
                    </w:tc>
                    <w:tc>
                      <w:tcPr>
                        <w:tcW w:w="530" w:type="dxa"/>
                        <w:tcBorders>
                          <w:top w:val="nil" w:sz="6" w:space="0" w:color="auto"/>
                          <w:left w:val="nil" w:sz="6" w:space="0" w:color="auto"/>
                          <w:bottom w:val="nil" w:sz="6" w:space="0" w:color="auto"/>
                          <w:right w:val="nil" w:sz="6" w:space="0" w:color="auto"/>
                        </w:tcBorders>
                      </w:tcPr>
                      <w:p>
                        <w:pPr/>
                      </w:p>
                    </w:tc>
                    <w:tc>
                      <w:tcPr>
                        <w:tcW w:w="739" w:type="dxa"/>
                        <w:tcBorders>
                          <w:top w:val="nil" w:sz="6" w:space="0" w:color="auto"/>
                          <w:left w:val="nil" w:sz="6" w:space="0" w:color="auto"/>
                          <w:bottom w:val="nil" w:sz="6" w:space="0" w:color="auto"/>
                          <w:right w:val="nil" w:sz="6" w:space="0" w:color="auto"/>
                        </w:tcBorders>
                      </w:tcPr>
                      <w:p>
                        <w:pPr/>
                      </w:p>
                    </w:tc>
                    <w:tc>
                      <w:tcPr>
                        <w:tcW w:w="789" w:type="dxa"/>
                        <w:tcBorders>
                          <w:top w:val="nil" w:sz="6" w:space="0" w:color="auto"/>
                          <w:left w:val="nil" w:sz="6" w:space="0" w:color="auto"/>
                          <w:bottom w:val="nil" w:sz="6" w:space="0" w:color="auto"/>
                          <w:right w:val="nil" w:sz="6" w:space="0" w:color="auto"/>
                        </w:tcBorders>
                      </w:tcPr>
                      <w:p>
                        <w:pPr/>
                      </w:p>
                    </w:tc>
                    <w:tc>
                      <w:tcPr>
                        <w:tcW w:w="214" w:type="dxa"/>
                        <w:tcBorders>
                          <w:top w:val="nil" w:sz="6" w:space="0" w:color="auto"/>
                          <w:left w:val="nil" w:sz="6" w:space="0" w:color="auto"/>
                          <w:bottom w:val="nil" w:sz="6" w:space="0" w:color="auto"/>
                          <w:right w:val="nil" w:sz="6" w:space="0" w:color="auto"/>
                        </w:tcBorders>
                      </w:tcPr>
                      <w:p>
                        <w:pPr/>
                      </w:p>
                    </w:tc>
                    <w:tc>
                      <w:tcPr>
                        <w:tcW w:w="653" w:type="dxa"/>
                        <w:tcBorders>
                          <w:top w:val="nil" w:sz="6" w:space="0" w:color="auto"/>
                          <w:left w:val="nil" w:sz="6" w:space="0" w:color="auto"/>
                          <w:bottom w:val="nil" w:sz="6" w:space="0" w:color="auto"/>
                          <w:right w:val="nil" w:sz="6" w:space="0" w:color="auto"/>
                        </w:tcBorders>
                      </w:tcPr>
                      <w:p>
                        <w:pPr>
                          <w:pStyle w:val="TableParagraph"/>
                          <w:spacing w:line="120" w:lineRule="exact"/>
                          <w:ind w:left="224" w:right="0"/>
                          <w:jc w:val="left"/>
                          <w:rPr>
                            <w:rFonts w:ascii="微软雅黑" w:hAnsi="微软雅黑" w:cs="微软雅黑" w:eastAsia="微软雅黑" w:hint="default"/>
                            <w:sz w:val="10"/>
                            <w:szCs w:val="10"/>
                          </w:rPr>
                        </w:pPr>
                        <w:r>
                          <w:rPr>
                            <w:rFonts w:ascii="微软雅黑"/>
                            <w:b/>
                            <w:color w:val="044E7D"/>
                            <w:w w:val="110"/>
                            <w:sz w:val="10"/>
                          </w:rPr>
                          <w:t>Crisis</w:t>
                        </w:r>
                        <w:r>
                          <w:rPr>
                            <w:rFonts w:ascii="微软雅黑"/>
                            <w:sz w:val="10"/>
                          </w:rPr>
                        </w:r>
                      </w:p>
                    </w:tc>
                  </w:tr>
                  <w:tr>
                    <w:trPr>
                      <w:trHeight w:val="125" w:hRule="exact"/>
                    </w:trPr>
                    <w:tc>
                      <w:tcPr>
                        <w:tcW w:w="372" w:type="dxa"/>
                        <w:tcBorders>
                          <w:top w:val="nil" w:sz="6" w:space="0" w:color="auto"/>
                          <w:left w:val="nil" w:sz="6" w:space="0" w:color="auto"/>
                          <w:bottom w:val="nil" w:sz="6" w:space="0" w:color="auto"/>
                          <w:right w:val="nil" w:sz="6" w:space="0" w:color="auto"/>
                        </w:tcBorders>
                      </w:tcPr>
                      <w:p>
                        <w:pPr>
                          <w:pStyle w:val="TableParagraph"/>
                          <w:spacing w:line="123" w:lineRule="exact"/>
                          <w:ind w:right="13"/>
                          <w:jc w:val="right"/>
                          <w:rPr>
                            <w:rFonts w:ascii="微软雅黑" w:hAnsi="微软雅黑" w:cs="微软雅黑" w:eastAsia="微软雅黑" w:hint="default"/>
                            <w:sz w:val="11"/>
                            <w:szCs w:val="11"/>
                          </w:rPr>
                        </w:pPr>
                        <w:r>
                          <w:rPr>
                            <w:rFonts w:ascii="微软雅黑"/>
                            <w:b/>
                            <w:w w:val="115"/>
                            <w:sz w:val="11"/>
                          </w:rPr>
                          <w:t>$80</w:t>
                        </w:r>
                        <w:r>
                          <w:rPr>
                            <w:rFonts w:ascii="微软雅黑"/>
                            <w:sz w:val="11"/>
                          </w:rPr>
                        </w:r>
                      </w:p>
                    </w:tc>
                    <w:tc>
                      <w:tcPr>
                        <w:tcW w:w="1470" w:type="dxa"/>
                        <w:tcBorders>
                          <w:top w:val="nil" w:sz="6" w:space="0" w:color="auto"/>
                          <w:left w:val="nil" w:sz="6" w:space="0" w:color="auto"/>
                          <w:bottom w:val="nil" w:sz="6" w:space="0" w:color="auto"/>
                          <w:right w:val="nil" w:sz="6" w:space="0" w:color="auto"/>
                        </w:tcBorders>
                      </w:tcPr>
                      <w:p>
                        <w:pPr/>
                      </w:p>
                    </w:tc>
                    <w:tc>
                      <w:tcPr>
                        <w:tcW w:w="1197" w:type="dxa"/>
                        <w:tcBorders>
                          <w:top w:val="nil" w:sz="6" w:space="0" w:color="auto"/>
                          <w:left w:val="nil" w:sz="6" w:space="0" w:color="auto"/>
                          <w:bottom w:val="nil" w:sz="6" w:space="0" w:color="auto"/>
                          <w:right w:val="nil" w:sz="6" w:space="0" w:color="auto"/>
                        </w:tcBorders>
                      </w:tcPr>
                      <w:p>
                        <w:pPr>
                          <w:pStyle w:val="TableParagraph"/>
                          <w:spacing w:line="127" w:lineRule="exact"/>
                          <w:ind w:left="61" w:right="0"/>
                          <w:jc w:val="center"/>
                          <w:rPr>
                            <w:rFonts w:ascii="微软雅黑" w:hAnsi="微软雅黑" w:cs="微软雅黑" w:eastAsia="微软雅黑" w:hint="default"/>
                            <w:sz w:val="9"/>
                            <w:szCs w:val="9"/>
                          </w:rPr>
                        </w:pPr>
                        <w:r>
                          <w:rPr>
                            <w:rFonts w:ascii="微软雅黑"/>
                            <w:b/>
                            <w:w w:val="115"/>
                            <w:sz w:val="9"/>
                          </w:rPr>
                          <w:t>$60</w:t>
                        </w:r>
                        <w:r>
                          <w:rPr>
                            <w:rFonts w:ascii="微软雅黑"/>
                            <w:sz w:val="9"/>
                          </w:rPr>
                        </w:r>
                      </w:p>
                    </w:tc>
                    <w:tc>
                      <w:tcPr>
                        <w:tcW w:w="530" w:type="dxa"/>
                        <w:tcBorders>
                          <w:top w:val="nil" w:sz="6" w:space="0" w:color="auto"/>
                          <w:left w:val="nil" w:sz="6" w:space="0" w:color="auto"/>
                          <w:bottom w:val="nil" w:sz="6" w:space="0" w:color="auto"/>
                          <w:right w:val="nil" w:sz="6" w:space="0" w:color="auto"/>
                        </w:tcBorders>
                      </w:tcPr>
                      <w:p>
                        <w:pPr/>
                      </w:p>
                    </w:tc>
                    <w:tc>
                      <w:tcPr>
                        <w:tcW w:w="739" w:type="dxa"/>
                        <w:tcBorders>
                          <w:top w:val="nil" w:sz="6" w:space="0" w:color="auto"/>
                          <w:left w:val="nil" w:sz="6" w:space="0" w:color="auto"/>
                          <w:bottom w:val="nil" w:sz="6" w:space="0" w:color="auto"/>
                          <w:right w:val="nil" w:sz="6" w:space="0" w:color="auto"/>
                        </w:tcBorders>
                      </w:tcPr>
                      <w:p>
                        <w:pPr/>
                      </w:p>
                    </w:tc>
                    <w:tc>
                      <w:tcPr>
                        <w:tcW w:w="789" w:type="dxa"/>
                        <w:tcBorders>
                          <w:top w:val="nil" w:sz="6" w:space="0" w:color="auto"/>
                          <w:left w:val="nil" w:sz="6" w:space="0" w:color="auto"/>
                          <w:bottom w:val="nil" w:sz="6" w:space="0" w:color="auto"/>
                          <w:right w:val="nil" w:sz="6" w:space="0" w:color="auto"/>
                        </w:tcBorders>
                      </w:tcPr>
                      <w:p>
                        <w:pPr/>
                      </w:p>
                    </w:tc>
                    <w:tc>
                      <w:tcPr>
                        <w:tcW w:w="214" w:type="dxa"/>
                        <w:tcBorders>
                          <w:top w:val="nil" w:sz="6" w:space="0" w:color="auto"/>
                          <w:left w:val="nil" w:sz="6" w:space="0" w:color="auto"/>
                          <w:bottom w:val="nil" w:sz="6" w:space="0" w:color="auto"/>
                          <w:right w:val="nil" w:sz="6" w:space="0" w:color="auto"/>
                        </w:tcBorders>
                      </w:tcPr>
                      <w:p>
                        <w:pPr/>
                      </w:p>
                    </w:tc>
                    <w:tc>
                      <w:tcPr>
                        <w:tcW w:w="653" w:type="dxa"/>
                        <w:tcBorders>
                          <w:top w:val="nil" w:sz="6" w:space="0" w:color="auto"/>
                          <w:left w:val="nil" w:sz="6" w:space="0" w:color="auto"/>
                          <w:bottom w:val="nil" w:sz="6" w:space="0" w:color="auto"/>
                          <w:right w:val="nil" w:sz="6" w:space="0" w:color="auto"/>
                        </w:tcBorders>
                      </w:tcPr>
                      <w:p>
                        <w:pPr/>
                      </w:p>
                    </w:tc>
                  </w:tr>
                  <w:tr>
                    <w:trPr>
                      <w:trHeight w:val="217" w:hRule="exact"/>
                    </w:trPr>
                    <w:tc>
                      <w:tcPr>
                        <w:tcW w:w="372" w:type="dxa"/>
                        <w:tcBorders>
                          <w:top w:val="nil" w:sz="6" w:space="0" w:color="auto"/>
                          <w:left w:val="nil" w:sz="6" w:space="0" w:color="auto"/>
                          <w:bottom w:val="nil" w:sz="6" w:space="0" w:color="auto"/>
                          <w:right w:val="nil" w:sz="6" w:space="0" w:color="auto"/>
                        </w:tcBorders>
                      </w:tcPr>
                      <w:p>
                        <w:pPr>
                          <w:pStyle w:val="TableParagraph"/>
                          <w:spacing w:line="142" w:lineRule="exact"/>
                          <w:ind w:right="13"/>
                          <w:jc w:val="right"/>
                          <w:rPr>
                            <w:rFonts w:ascii="微软雅黑" w:hAnsi="微软雅黑" w:cs="微软雅黑" w:eastAsia="微软雅黑" w:hint="default"/>
                            <w:sz w:val="11"/>
                            <w:szCs w:val="11"/>
                          </w:rPr>
                        </w:pPr>
                        <w:r>
                          <w:rPr>
                            <w:rFonts w:ascii="微软雅黑"/>
                            <w:b/>
                            <w:w w:val="115"/>
                            <w:sz w:val="11"/>
                          </w:rPr>
                          <w:t>$60</w:t>
                        </w:r>
                        <w:r>
                          <w:rPr>
                            <w:rFonts w:ascii="微软雅黑"/>
                            <w:sz w:val="11"/>
                          </w:rPr>
                        </w:r>
                      </w:p>
                    </w:tc>
                    <w:tc>
                      <w:tcPr>
                        <w:tcW w:w="1470" w:type="dxa"/>
                        <w:tcBorders>
                          <w:top w:val="nil" w:sz="6" w:space="0" w:color="auto"/>
                          <w:left w:val="nil" w:sz="6" w:space="0" w:color="auto"/>
                          <w:bottom w:val="nil" w:sz="6" w:space="0" w:color="auto"/>
                          <w:right w:val="nil" w:sz="6" w:space="0" w:color="auto"/>
                        </w:tcBorders>
                      </w:tcPr>
                      <w:p>
                        <w:pPr>
                          <w:pStyle w:val="TableParagraph"/>
                          <w:spacing w:line="75" w:lineRule="exact"/>
                          <w:ind w:right="29"/>
                          <w:jc w:val="right"/>
                          <w:rPr>
                            <w:rFonts w:ascii="微软雅黑" w:hAnsi="微软雅黑" w:cs="微软雅黑" w:eastAsia="微软雅黑" w:hint="default"/>
                            <w:sz w:val="9"/>
                            <w:szCs w:val="9"/>
                          </w:rPr>
                        </w:pPr>
                        <w:r>
                          <w:rPr>
                            <w:rFonts w:ascii="微软雅黑"/>
                            <w:b/>
                            <w:w w:val="110"/>
                            <w:sz w:val="9"/>
                          </w:rPr>
                          <w:t>$45</w:t>
                        </w:r>
                        <w:r>
                          <w:rPr>
                            <w:rFonts w:ascii="微软雅黑"/>
                            <w:sz w:val="9"/>
                          </w:rPr>
                        </w:r>
                      </w:p>
                      <w:p>
                        <w:pPr>
                          <w:pStyle w:val="TableParagraph"/>
                          <w:spacing w:line="91" w:lineRule="exact"/>
                          <w:ind w:left="266" w:right="0"/>
                          <w:jc w:val="center"/>
                          <w:rPr>
                            <w:rFonts w:ascii="微软雅黑" w:hAnsi="微软雅黑" w:cs="微软雅黑" w:eastAsia="微软雅黑" w:hint="default"/>
                            <w:sz w:val="9"/>
                            <w:szCs w:val="9"/>
                          </w:rPr>
                        </w:pPr>
                        <w:r>
                          <w:rPr>
                            <w:rFonts w:ascii="微软雅黑"/>
                            <w:b/>
                            <w:w w:val="115"/>
                            <w:position w:val="-4"/>
                            <w:sz w:val="9"/>
                          </w:rPr>
                          <w:t>$26</w:t>
                        </w:r>
                        <w:r>
                          <w:rPr>
                            <w:rFonts w:ascii="微软雅黑"/>
                            <w:b/>
                            <w:w w:val="115"/>
                            <w:position w:val="-8"/>
                            <w:sz w:val="9"/>
                          </w:rPr>
                          <w:t>$21     </w:t>
                        </w:r>
                        <w:r>
                          <w:rPr>
                            <w:rFonts w:ascii="微软雅黑"/>
                            <w:b/>
                            <w:spacing w:val="2"/>
                            <w:w w:val="115"/>
                            <w:position w:val="-8"/>
                            <w:sz w:val="9"/>
                          </w:rPr>
                          <w:t> </w:t>
                        </w:r>
                        <w:r>
                          <w:rPr>
                            <w:rFonts w:ascii="微软雅黑"/>
                            <w:b/>
                            <w:w w:val="115"/>
                            <w:sz w:val="9"/>
                          </w:rPr>
                          <w:t>$33</w:t>
                        </w:r>
                        <w:r>
                          <w:rPr>
                            <w:rFonts w:ascii="微软雅黑"/>
                            <w:sz w:val="9"/>
                          </w:rPr>
                        </w:r>
                      </w:p>
                      <w:p>
                        <w:pPr>
                          <w:pStyle w:val="TableParagraph"/>
                          <w:spacing w:line="59" w:lineRule="exact"/>
                          <w:ind w:left="456" w:right="0"/>
                          <w:jc w:val="center"/>
                          <w:rPr>
                            <w:rFonts w:ascii="微软雅黑" w:hAnsi="微软雅黑" w:cs="微软雅黑" w:eastAsia="微软雅黑" w:hint="default"/>
                            <w:sz w:val="9"/>
                            <w:szCs w:val="9"/>
                          </w:rPr>
                        </w:pPr>
                        <w:r>
                          <w:rPr>
                            <w:rFonts w:ascii="微软雅黑"/>
                            <w:b/>
                            <w:w w:val="115"/>
                            <w:sz w:val="9"/>
                          </w:rPr>
                          <w:t>$26</w:t>
                        </w:r>
                        <w:r>
                          <w:rPr>
                            <w:rFonts w:ascii="微软雅黑"/>
                            <w:sz w:val="9"/>
                          </w:rPr>
                        </w:r>
                      </w:p>
                      <w:p>
                        <w:pPr>
                          <w:pStyle w:val="TableParagraph"/>
                          <w:spacing w:line="144" w:lineRule="exact"/>
                          <w:ind w:left="140" w:right="0"/>
                          <w:jc w:val="left"/>
                          <w:rPr>
                            <w:rFonts w:ascii="微软雅黑" w:hAnsi="微软雅黑" w:cs="微软雅黑" w:eastAsia="微软雅黑" w:hint="default"/>
                            <w:sz w:val="9"/>
                            <w:szCs w:val="9"/>
                          </w:rPr>
                        </w:pPr>
                        <w:r>
                          <w:rPr>
                            <w:rFonts w:ascii="微软雅黑"/>
                            <w:b/>
                            <w:w w:val="115"/>
                            <w:sz w:val="9"/>
                          </w:rPr>
                          <w:t>$9 </w:t>
                        </w:r>
                        <w:r>
                          <w:rPr>
                            <w:rFonts w:ascii="微软雅黑"/>
                            <w:b/>
                            <w:w w:val="115"/>
                            <w:position w:val="1"/>
                            <w:sz w:val="9"/>
                          </w:rPr>
                          <w:t>$11</w:t>
                        </w:r>
                        <w:r>
                          <w:rPr>
                            <w:rFonts w:ascii="微软雅黑"/>
                            <w:sz w:val="9"/>
                          </w:rPr>
                        </w:r>
                      </w:p>
                    </w:tc>
                    <w:tc>
                      <w:tcPr>
                        <w:tcW w:w="1197" w:type="dxa"/>
                        <w:tcBorders>
                          <w:top w:val="nil" w:sz="6" w:space="0" w:color="auto"/>
                          <w:left w:val="nil" w:sz="6" w:space="0" w:color="auto"/>
                          <w:bottom w:val="nil" w:sz="6" w:space="0" w:color="auto"/>
                          <w:right w:val="nil" w:sz="6" w:space="0" w:color="auto"/>
                        </w:tcBorders>
                      </w:tcPr>
                      <w:p>
                        <w:pPr>
                          <w:pStyle w:val="TableParagraph"/>
                          <w:spacing w:line="81" w:lineRule="exact"/>
                          <w:ind w:left="-37" w:right="0"/>
                          <w:jc w:val="left"/>
                          <w:rPr>
                            <w:rFonts w:ascii="微软雅黑" w:hAnsi="微软雅黑" w:cs="微软雅黑" w:eastAsia="微软雅黑" w:hint="default"/>
                            <w:sz w:val="9"/>
                            <w:szCs w:val="9"/>
                          </w:rPr>
                        </w:pPr>
                        <w:r>
                          <w:rPr>
                            <w:rFonts w:ascii="微软雅黑"/>
                            <w:b/>
                            <w:w w:val="115"/>
                            <w:sz w:val="9"/>
                          </w:rPr>
                          <w:t>$49</w:t>
                        </w:r>
                        <w:r>
                          <w:rPr>
                            <w:rFonts w:ascii="微软雅黑"/>
                            <w:b/>
                            <w:w w:val="115"/>
                            <w:position w:val="1"/>
                            <w:sz w:val="9"/>
                          </w:rPr>
                          <w:t>$51</w:t>
                        </w:r>
                        <w:r>
                          <w:rPr>
                            <w:rFonts w:ascii="微软雅黑"/>
                            <w:b/>
                            <w:w w:val="115"/>
                            <w:position w:val="4"/>
                            <w:sz w:val="9"/>
                          </w:rPr>
                          <w:t>$55</w:t>
                        </w:r>
                        <w:r>
                          <w:rPr>
                            <w:rFonts w:ascii="微软雅黑"/>
                            <w:sz w:val="9"/>
                          </w:rPr>
                        </w:r>
                      </w:p>
                    </w:tc>
                    <w:tc>
                      <w:tcPr>
                        <w:tcW w:w="530" w:type="dxa"/>
                        <w:tcBorders>
                          <w:top w:val="nil" w:sz="6" w:space="0" w:color="auto"/>
                          <w:left w:val="nil" w:sz="6" w:space="0" w:color="auto"/>
                          <w:bottom w:val="nil" w:sz="6" w:space="0" w:color="auto"/>
                          <w:right w:val="nil" w:sz="6" w:space="0" w:color="auto"/>
                        </w:tcBorders>
                      </w:tcPr>
                      <w:p>
                        <w:pPr/>
                      </w:p>
                    </w:tc>
                    <w:tc>
                      <w:tcPr>
                        <w:tcW w:w="739" w:type="dxa"/>
                        <w:tcBorders>
                          <w:top w:val="nil" w:sz="6" w:space="0" w:color="auto"/>
                          <w:left w:val="nil" w:sz="6" w:space="0" w:color="auto"/>
                          <w:bottom w:val="nil" w:sz="6" w:space="0" w:color="auto"/>
                          <w:right w:val="nil" w:sz="6" w:space="0" w:color="auto"/>
                        </w:tcBorders>
                      </w:tcPr>
                      <w:p>
                        <w:pPr/>
                      </w:p>
                    </w:tc>
                    <w:tc>
                      <w:tcPr>
                        <w:tcW w:w="789" w:type="dxa"/>
                        <w:tcBorders>
                          <w:top w:val="nil" w:sz="6" w:space="0" w:color="auto"/>
                          <w:left w:val="nil" w:sz="6" w:space="0" w:color="auto"/>
                          <w:bottom w:val="nil" w:sz="6" w:space="0" w:color="auto"/>
                          <w:right w:val="nil" w:sz="6" w:space="0" w:color="auto"/>
                        </w:tcBorders>
                      </w:tcPr>
                      <w:p>
                        <w:pPr>
                          <w:pStyle w:val="TableParagraph"/>
                          <w:spacing w:line="83" w:lineRule="exact"/>
                          <w:ind w:right="281"/>
                          <w:jc w:val="center"/>
                          <w:rPr>
                            <w:rFonts w:ascii="微软雅黑" w:hAnsi="微软雅黑" w:cs="微软雅黑" w:eastAsia="微软雅黑" w:hint="default"/>
                            <w:sz w:val="10"/>
                            <w:szCs w:val="10"/>
                          </w:rPr>
                        </w:pPr>
                        <w:r>
                          <w:rPr>
                            <w:rFonts w:ascii="微软雅黑"/>
                            <w:b/>
                            <w:color w:val="044E7D"/>
                            <w:w w:val="110"/>
                            <w:sz w:val="10"/>
                          </w:rPr>
                          <w:t>Dot</w:t>
                        </w:r>
                        <w:r>
                          <w:rPr>
                            <w:rFonts w:ascii="微软雅黑"/>
                            <w:b/>
                            <w:color w:val="044E7D"/>
                            <w:spacing w:val="3"/>
                            <w:w w:val="110"/>
                            <w:sz w:val="10"/>
                          </w:rPr>
                          <w:t> </w:t>
                        </w:r>
                        <w:r>
                          <w:rPr>
                            <w:rFonts w:ascii="微软雅黑"/>
                            <w:b/>
                            <w:color w:val="044E7D"/>
                            <w:w w:val="110"/>
                            <w:sz w:val="10"/>
                          </w:rPr>
                          <w:t>Com</w:t>
                        </w:r>
                        <w:r>
                          <w:rPr>
                            <w:rFonts w:ascii="微软雅黑"/>
                            <w:sz w:val="10"/>
                          </w:rPr>
                        </w:r>
                      </w:p>
                      <w:p>
                        <w:pPr>
                          <w:pStyle w:val="TableParagraph"/>
                          <w:spacing w:line="146" w:lineRule="exact"/>
                          <w:ind w:right="279"/>
                          <w:jc w:val="center"/>
                          <w:rPr>
                            <w:rFonts w:ascii="微软雅黑" w:hAnsi="微软雅黑" w:cs="微软雅黑" w:eastAsia="微软雅黑" w:hint="default"/>
                            <w:sz w:val="10"/>
                            <w:szCs w:val="10"/>
                          </w:rPr>
                        </w:pPr>
                        <w:r>
                          <w:rPr>
                            <w:rFonts w:ascii="微软雅黑"/>
                            <w:b/>
                            <w:color w:val="044E7D"/>
                            <w:w w:val="110"/>
                            <w:sz w:val="10"/>
                          </w:rPr>
                          <w:t>Bust</w:t>
                        </w:r>
                        <w:r>
                          <w:rPr>
                            <w:rFonts w:ascii="微软雅黑"/>
                            <w:sz w:val="10"/>
                          </w:rPr>
                        </w:r>
                      </w:p>
                    </w:tc>
                    <w:tc>
                      <w:tcPr>
                        <w:tcW w:w="214" w:type="dxa"/>
                        <w:tcBorders>
                          <w:top w:val="nil" w:sz="6" w:space="0" w:color="auto"/>
                          <w:left w:val="nil" w:sz="6" w:space="0" w:color="auto"/>
                          <w:bottom w:val="nil" w:sz="6" w:space="0" w:color="auto"/>
                          <w:right w:val="nil" w:sz="6" w:space="0" w:color="auto"/>
                        </w:tcBorders>
                      </w:tcPr>
                      <w:p>
                        <w:pPr/>
                      </w:p>
                    </w:tc>
                    <w:tc>
                      <w:tcPr>
                        <w:tcW w:w="653" w:type="dxa"/>
                        <w:tcBorders>
                          <w:top w:val="nil" w:sz="6" w:space="0" w:color="auto"/>
                          <w:left w:val="nil" w:sz="6" w:space="0" w:color="auto"/>
                          <w:bottom w:val="nil" w:sz="6" w:space="0" w:color="auto"/>
                          <w:right w:val="nil" w:sz="6" w:space="0" w:color="auto"/>
                        </w:tcBorders>
                      </w:tcPr>
                      <w:p>
                        <w:pPr/>
                      </w:p>
                    </w:tc>
                  </w:tr>
                  <w:tr>
                    <w:trPr>
                      <w:trHeight w:val="184" w:hRule="exact"/>
                    </w:trPr>
                    <w:tc>
                      <w:tcPr>
                        <w:tcW w:w="372" w:type="dxa"/>
                        <w:tcBorders>
                          <w:top w:val="nil" w:sz="6" w:space="0" w:color="auto"/>
                          <w:left w:val="nil" w:sz="6" w:space="0" w:color="auto"/>
                          <w:bottom w:val="nil" w:sz="6" w:space="0" w:color="auto"/>
                          <w:right w:val="nil" w:sz="6" w:space="0" w:color="auto"/>
                        </w:tcBorders>
                      </w:tcPr>
                      <w:p>
                        <w:pPr>
                          <w:pStyle w:val="TableParagraph"/>
                          <w:spacing w:line="48" w:lineRule="exact"/>
                          <w:ind w:left="115" w:right="0"/>
                          <w:jc w:val="left"/>
                          <w:rPr>
                            <w:rFonts w:ascii="微软雅黑" w:hAnsi="微软雅黑" w:cs="微软雅黑" w:eastAsia="微软雅黑" w:hint="default"/>
                            <w:sz w:val="11"/>
                            <w:szCs w:val="11"/>
                          </w:rPr>
                        </w:pPr>
                        <w:r>
                          <w:rPr>
                            <w:rFonts w:ascii="微软雅黑"/>
                            <w:b/>
                            <w:w w:val="120"/>
                            <w:sz w:val="11"/>
                          </w:rPr>
                          <w:t>$40</w:t>
                        </w:r>
                        <w:r>
                          <w:rPr>
                            <w:rFonts w:ascii="微软雅黑"/>
                            <w:sz w:val="11"/>
                          </w:rPr>
                        </w:r>
                      </w:p>
                      <w:p>
                        <w:pPr>
                          <w:pStyle w:val="TableParagraph"/>
                          <w:spacing w:line="167" w:lineRule="exact"/>
                          <w:ind w:left="115" w:right="0"/>
                          <w:jc w:val="left"/>
                          <w:rPr>
                            <w:rFonts w:ascii="微软雅黑" w:hAnsi="微软雅黑" w:cs="微软雅黑" w:eastAsia="微软雅黑" w:hint="default"/>
                            <w:sz w:val="11"/>
                            <w:szCs w:val="11"/>
                          </w:rPr>
                        </w:pPr>
                        <w:r>
                          <w:rPr>
                            <w:rFonts w:ascii="微软雅黑"/>
                            <w:b/>
                            <w:w w:val="120"/>
                            <w:sz w:val="11"/>
                          </w:rPr>
                          <w:t>$20</w:t>
                        </w:r>
                        <w:r>
                          <w:rPr>
                            <w:rFonts w:ascii="微软雅黑"/>
                            <w:sz w:val="11"/>
                          </w:rPr>
                        </w:r>
                      </w:p>
                    </w:tc>
                    <w:tc>
                      <w:tcPr>
                        <w:tcW w:w="1470" w:type="dxa"/>
                        <w:tcBorders>
                          <w:top w:val="nil" w:sz="6" w:space="0" w:color="auto"/>
                          <w:left w:val="nil" w:sz="6" w:space="0" w:color="auto"/>
                          <w:bottom w:val="nil" w:sz="6" w:space="0" w:color="auto"/>
                          <w:right w:val="nil" w:sz="6" w:space="0" w:color="auto"/>
                        </w:tcBorders>
                      </w:tcPr>
                      <w:p>
                        <w:pPr/>
                      </w:p>
                    </w:tc>
                    <w:tc>
                      <w:tcPr>
                        <w:tcW w:w="1197" w:type="dxa"/>
                        <w:tcBorders>
                          <w:top w:val="nil" w:sz="6" w:space="0" w:color="auto"/>
                          <w:left w:val="nil" w:sz="6" w:space="0" w:color="auto"/>
                          <w:bottom w:val="nil" w:sz="6" w:space="0" w:color="auto"/>
                          <w:right w:val="nil" w:sz="6" w:space="0" w:color="auto"/>
                        </w:tcBorders>
                      </w:tcPr>
                      <w:p>
                        <w:pPr/>
                      </w:p>
                    </w:tc>
                    <w:tc>
                      <w:tcPr>
                        <w:tcW w:w="530" w:type="dxa"/>
                        <w:tcBorders>
                          <w:top w:val="nil" w:sz="6" w:space="0" w:color="auto"/>
                          <w:left w:val="nil" w:sz="6" w:space="0" w:color="auto"/>
                          <w:bottom w:val="nil" w:sz="6" w:space="0" w:color="auto"/>
                          <w:right w:val="nil" w:sz="6" w:space="0" w:color="auto"/>
                        </w:tcBorders>
                      </w:tcPr>
                      <w:p>
                        <w:pPr/>
                      </w:p>
                    </w:tc>
                    <w:tc>
                      <w:tcPr>
                        <w:tcW w:w="739" w:type="dxa"/>
                        <w:tcBorders>
                          <w:top w:val="nil" w:sz="6" w:space="0" w:color="auto"/>
                          <w:left w:val="nil" w:sz="6" w:space="0" w:color="auto"/>
                          <w:bottom w:val="nil" w:sz="6" w:space="0" w:color="auto"/>
                          <w:right w:val="nil" w:sz="6" w:space="0" w:color="auto"/>
                        </w:tcBorders>
                      </w:tcPr>
                      <w:p>
                        <w:pPr/>
                      </w:p>
                    </w:tc>
                    <w:tc>
                      <w:tcPr>
                        <w:tcW w:w="789" w:type="dxa"/>
                        <w:tcBorders>
                          <w:top w:val="nil" w:sz="6" w:space="0" w:color="auto"/>
                          <w:left w:val="nil" w:sz="6" w:space="0" w:color="auto"/>
                          <w:bottom w:val="nil" w:sz="6" w:space="0" w:color="auto"/>
                          <w:right w:val="nil" w:sz="6" w:space="0" w:color="auto"/>
                        </w:tcBorders>
                      </w:tcPr>
                      <w:p>
                        <w:pPr/>
                      </w:p>
                    </w:tc>
                    <w:tc>
                      <w:tcPr>
                        <w:tcW w:w="214" w:type="dxa"/>
                        <w:tcBorders>
                          <w:top w:val="nil" w:sz="6" w:space="0" w:color="auto"/>
                          <w:left w:val="nil" w:sz="6" w:space="0" w:color="auto"/>
                          <w:bottom w:val="nil" w:sz="6" w:space="0" w:color="auto"/>
                          <w:right w:val="nil" w:sz="6" w:space="0" w:color="auto"/>
                        </w:tcBorders>
                      </w:tcPr>
                      <w:p>
                        <w:pPr/>
                      </w:p>
                    </w:tc>
                    <w:tc>
                      <w:tcPr>
                        <w:tcW w:w="653" w:type="dxa"/>
                        <w:tcBorders>
                          <w:top w:val="nil" w:sz="6" w:space="0" w:color="auto"/>
                          <w:left w:val="nil" w:sz="6" w:space="0" w:color="auto"/>
                          <w:bottom w:val="nil" w:sz="6" w:space="0" w:color="auto"/>
                          <w:right w:val="nil" w:sz="6" w:space="0" w:color="auto"/>
                        </w:tcBorders>
                      </w:tcPr>
                      <w:p>
                        <w:pPr/>
                      </w:p>
                    </w:tc>
                  </w:tr>
                </w:tbl>
                <w:p>
                  <w:pPr/>
                </w:p>
              </w:txbxContent>
            </v:textbox>
            <w10:wrap type="none"/>
          </v:shape>
        </w:pict>
      </w:r>
      <w:r>
        <w:rPr>
          <w:rFonts w:ascii="微软雅黑"/>
          <w:b/>
          <w:w w:val="120"/>
          <w:sz w:val="11"/>
        </w:rPr>
        <w:t>$</w:t>
      </w:r>
      <w:r>
        <w:rPr>
          <w:rFonts w:ascii="微软雅黑"/>
          <w:sz w:val="11"/>
        </w:rPr>
      </w:r>
    </w:p>
    <w:p>
      <w:pPr>
        <w:spacing w:line="240" w:lineRule="auto" w:before="0"/>
        <w:ind w:right="0"/>
        <w:rPr>
          <w:rFonts w:ascii="微软雅黑" w:hAnsi="微软雅黑" w:cs="微软雅黑" w:eastAsia="微软雅黑" w:hint="default"/>
          <w:b/>
          <w:bCs/>
          <w:sz w:val="20"/>
          <w:szCs w:val="20"/>
        </w:rPr>
      </w:pPr>
    </w:p>
    <w:p>
      <w:pPr>
        <w:spacing w:line="240" w:lineRule="auto" w:before="0"/>
        <w:ind w:right="0"/>
        <w:rPr>
          <w:rFonts w:ascii="微软雅黑" w:hAnsi="微软雅黑" w:cs="微软雅黑" w:eastAsia="微软雅黑" w:hint="default"/>
          <w:b/>
          <w:bCs/>
          <w:sz w:val="20"/>
          <w:szCs w:val="20"/>
        </w:rPr>
      </w:pPr>
    </w:p>
    <w:p>
      <w:pPr>
        <w:spacing w:line="240" w:lineRule="auto" w:before="12"/>
        <w:ind w:right="0"/>
        <w:rPr>
          <w:rFonts w:ascii="微软雅黑" w:hAnsi="微软雅黑" w:cs="微软雅黑" w:eastAsia="微软雅黑" w:hint="default"/>
          <w:b/>
          <w:bCs/>
          <w:sz w:val="25"/>
          <w:szCs w:val="25"/>
        </w:rPr>
      </w:pPr>
    </w:p>
    <w:p>
      <w:pPr>
        <w:spacing w:before="38" w:after="59"/>
        <w:ind w:left="0" w:right="1564" w:firstLine="0"/>
        <w:jc w:val="right"/>
        <w:rPr>
          <w:rFonts w:ascii="等线" w:hAnsi="等线" w:cs="等线" w:eastAsia="等线" w:hint="default"/>
          <w:sz w:val="19"/>
          <w:szCs w:val="19"/>
        </w:rPr>
      </w:pPr>
      <w:r>
        <w:rPr/>
        <w:pict>
          <v:shape style="position:absolute;margin-left:88.900444pt;margin-top:.802794pt;width:368.25pt;height:16.25pt;mso-position-horizontal-relative:page;mso-position-vertical-relative:paragraph;z-index:10576" type="#_x0000_t202" filled="false" stroked="false">
            <v:textbox inset="0,0,0,0" style="layout-flow:vertical;mso-layout-flow-alt:bottom-to-top">
              <w:txbxContent>
                <w:p>
                  <w:pPr>
                    <w:spacing w:line="141"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8</w:t>
                  </w:r>
                  <w:r>
                    <w:rPr>
                      <w:rFonts w:ascii="微软雅黑"/>
                      <w:b/>
                      <w:w w:val="88"/>
                      <w:sz w:val="13"/>
                    </w:rPr>
                    <w:t>2</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8</w:t>
                  </w:r>
                  <w:r>
                    <w:rPr>
                      <w:rFonts w:ascii="微软雅黑"/>
                      <w:b/>
                      <w:w w:val="88"/>
                      <w:sz w:val="13"/>
                    </w:rPr>
                    <w:t>3</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8</w:t>
                  </w:r>
                  <w:r>
                    <w:rPr>
                      <w:rFonts w:ascii="微软雅黑"/>
                      <w:b/>
                      <w:w w:val="88"/>
                      <w:sz w:val="13"/>
                    </w:rPr>
                    <w:t>4</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8</w:t>
                  </w:r>
                  <w:r>
                    <w:rPr>
                      <w:rFonts w:ascii="微软雅黑"/>
                      <w:b/>
                      <w:w w:val="88"/>
                      <w:sz w:val="13"/>
                    </w:rPr>
                    <w:t>5</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8</w:t>
                  </w:r>
                  <w:r>
                    <w:rPr>
                      <w:rFonts w:ascii="微软雅黑"/>
                      <w:b/>
                      <w:w w:val="88"/>
                      <w:sz w:val="13"/>
                    </w:rPr>
                    <w:t>6</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8</w:t>
                  </w:r>
                  <w:r>
                    <w:rPr>
                      <w:rFonts w:ascii="微软雅黑"/>
                      <w:b/>
                      <w:w w:val="88"/>
                      <w:sz w:val="13"/>
                    </w:rPr>
                    <w:t>7</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8</w:t>
                  </w:r>
                  <w:r>
                    <w:rPr>
                      <w:rFonts w:ascii="微软雅黑"/>
                      <w:b/>
                      <w:w w:val="88"/>
                      <w:sz w:val="13"/>
                    </w:rPr>
                    <w:t>8</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8</w:t>
                  </w:r>
                  <w:r>
                    <w:rPr>
                      <w:rFonts w:ascii="微软雅黑"/>
                      <w:b/>
                      <w:w w:val="88"/>
                      <w:sz w:val="13"/>
                    </w:rPr>
                    <w:t>9</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0</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1</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2</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3</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4</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5</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6</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7</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8</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1</w:t>
                  </w:r>
                  <w:r>
                    <w:rPr>
                      <w:rFonts w:ascii="微软雅黑"/>
                      <w:b/>
                      <w:spacing w:val="2"/>
                      <w:w w:val="88"/>
                      <w:sz w:val="13"/>
                    </w:rPr>
                    <w:t>9</w:t>
                  </w:r>
                  <w:r>
                    <w:rPr>
                      <w:rFonts w:ascii="微软雅黑"/>
                      <w:b/>
                      <w:spacing w:val="-2"/>
                      <w:w w:val="88"/>
                      <w:sz w:val="13"/>
                    </w:rPr>
                    <w:t>9</w:t>
                  </w:r>
                  <w:r>
                    <w:rPr>
                      <w:rFonts w:ascii="微软雅黑"/>
                      <w:b/>
                      <w:w w:val="88"/>
                      <w:sz w:val="13"/>
                    </w:rPr>
                    <w:t>9</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0</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1</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2</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3</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4</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5</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6</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7</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8</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0</w:t>
                  </w:r>
                  <w:r>
                    <w:rPr>
                      <w:rFonts w:ascii="微软雅黑"/>
                      <w:b/>
                      <w:w w:val="88"/>
                      <w:sz w:val="13"/>
                    </w:rPr>
                    <w:t>9</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0</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1</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2</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3</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4</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5</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6</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7</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8</w:t>
                  </w:r>
                  <w:r>
                    <w:rPr>
                      <w:rFonts w:ascii="微软雅黑"/>
                      <w:sz w:val="13"/>
                    </w:rPr>
                  </w:r>
                </w:p>
                <w:p>
                  <w:pPr>
                    <w:spacing w:line="189"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1</w:t>
                  </w:r>
                  <w:r>
                    <w:rPr>
                      <w:rFonts w:ascii="微软雅黑"/>
                      <w:b/>
                      <w:w w:val="88"/>
                      <w:sz w:val="13"/>
                    </w:rPr>
                    <w:t>9</w:t>
                  </w:r>
                  <w:r>
                    <w:rPr>
                      <w:rFonts w:ascii="微软雅黑"/>
                      <w:sz w:val="13"/>
                    </w:rPr>
                  </w:r>
                </w:p>
                <w:p>
                  <w:pPr>
                    <w:spacing w:line="207" w:lineRule="exact" w:before="0"/>
                    <w:ind w:left="20" w:right="0" w:firstLine="0"/>
                    <w:jc w:val="left"/>
                    <w:rPr>
                      <w:rFonts w:ascii="微软雅黑" w:hAnsi="微软雅黑" w:cs="微软雅黑" w:eastAsia="微软雅黑" w:hint="default"/>
                      <w:sz w:val="13"/>
                      <w:szCs w:val="13"/>
                    </w:rPr>
                  </w:pPr>
                  <w:r>
                    <w:rPr>
                      <w:rFonts w:ascii="微软雅黑"/>
                      <w:b/>
                      <w:spacing w:val="-2"/>
                      <w:w w:val="88"/>
                      <w:sz w:val="13"/>
                    </w:rPr>
                    <w:t>2</w:t>
                  </w:r>
                  <w:r>
                    <w:rPr>
                      <w:rFonts w:ascii="微软雅黑"/>
                      <w:b/>
                      <w:spacing w:val="2"/>
                      <w:w w:val="88"/>
                      <w:sz w:val="13"/>
                    </w:rPr>
                    <w:t>0</w:t>
                  </w:r>
                  <w:r>
                    <w:rPr>
                      <w:rFonts w:ascii="微软雅黑"/>
                      <w:b/>
                      <w:spacing w:val="-2"/>
                      <w:w w:val="88"/>
                      <w:sz w:val="13"/>
                    </w:rPr>
                    <w:t>2</w:t>
                  </w:r>
                  <w:r>
                    <w:rPr>
                      <w:rFonts w:ascii="微软雅黑"/>
                      <w:b/>
                      <w:w w:val="88"/>
                      <w:sz w:val="13"/>
                    </w:rPr>
                    <w:t>0</w:t>
                  </w:r>
                  <w:r>
                    <w:rPr>
                      <w:rFonts w:ascii="微软雅黑"/>
                      <w:sz w:val="13"/>
                    </w:rPr>
                  </w:r>
                </w:p>
              </w:txbxContent>
            </v:textbox>
            <w10:wrap type="none"/>
          </v:shape>
        </w:pict>
      </w:r>
      <w:r>
        <w:rPr>
          <w:rFonts w:ascii="等线" w:hAnsi="等线" w:cs="等线" w:eastAsia="等线" w:hint="default"/>
          <w:b/>
          <w:bCs/>
          <w:w w:val="115"/>
          <w:sz w:val="19"/>
          <w:szCs w:val="19"/>
        </w:rPr>
        <w:t>…</w:t>
      </w:r>
      <w:r>
        <w:rPr>
          <w:rFonts w:ascii="等线" w:hAnsi="等线" w:cs="等线" w:eastAsia="等线" w:hint="default"/>
          <w:sz w:val="19"/>
          <w:szCs w:val="19"/>
        </w:rPr>
      </w:r>
    </w:p>
    <w:p>
      <w:pPr>
        <w:spacing w:line="20" w:lineRule="exact"/>
        <w:ind w:left="127" w:right="0" w:firstLine="0"/>
        <w:rPr>
          <w:rFonts w:ascii="等线" w:hAnsi="等线" w:cs="等线" w:eastAsia="等线" w:hint="default"/>
          <w:sz w:val="2"/>
          <w:szCs w:val="2"/>
        </w:rPr>
      </w:pPr>
      <w:r>
        <w:rPr>
          <w:rFonts w:ascii="等线" w:hAnsi="等线" w:cs="等线" w:eastAsia="等线" w:hint="default"/>
          <w:sz w:val="2"/>
          <w:szCs w:val="2"/>
        </w:rPr>
        <w:pict>
          <v:group style="width:482.05pt;height:.5pt;mso-position-horizontal-relative:char;mso-position-vertical-relative:line" coordorigin="0,0" coordsize="9641,10">
            <v:group style="position:absolute;left:5;top:5;width:9631;height:2" coordorigin="5,5" coordsize="9631,2">
              <v:shape style="position:absolute;left:5;top:5;width:9631;height:2" coordorigin="5,5" coordsize="9631,0" path="m5,5l9636,5e" filled="false" stroked="true" strokeweight=".48001pt" strokecolor="#367097">
                <v:path arrowok="t"/>
              </v:shape>
            </v:group>
          </v:group>
        </w:pict>
      </w:r>
      <w:r>
        <w:rPr>
          <w:rFonts w:ascii="等线" w:hAnsi="等线" w:cs="等线" w:eastAsia="等线" w:hint="default"/>
          <w:sz w:val="2"/>
          <w:szCs w:val="2"/>
        </w:rPr>
      </w:r>
    </w:p>
    <w:p>
      <w:pPr>
        <w:spacing w:before="7"/>
        <w:ind w:left="236" w:right="110" w:firstLine="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IC</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11"/>
          <w:w w:val="95"/>
          <w:sz w:val="16"/>
          <w:szCs w:val="16"/>
        </w:rPr>
        <w:t> </w:t>
      </w:r>
      <w:r>
        <w:rPr>
          <w:rFonts w:ascii="Times New Roman" w:hAnsi="Times New Roman" w:cs="Times New Roman" w:eastAsia="Times New Roman" w:hint="default"/>
          <w:i/>
          <w:spacing w:val="-2"/>
          <w:w w:val="95"/>
          <w:sz w:val="16"/>
          <w:szCs w:val="16"/>
        </w:rPr>
        <w:t>Insights</w:t>
      </w:r>
      <w:r>
        <w:rPr>
          <w:rFonts w:ascii="宋体" w:hAnsi="宋体" w:cs="宋体" w:eastAsia="宋体" w:hint="default"/>
          <w:spacing w:val="-2"/>
          <w:w w:val="95"/>
          <w:sz w:val="17"/>
          <w:szCs w:val="17"/>
        </w:rPr>
        <w:t>，中信建投证券研究发展部</w:t>
      </w:r>
      <w:r>
        <w:rPr>
          <w:rFonts w:ascii="宋体" w:hAnsi="宋体" w:cs="宋体" w:eastAsia="宋体" w:hint="default"/>
          <w:spacing w:val="-2"/>
          <w:sz w:val="17"/>
          <w:szCs w:val="17"/>
        </w:rPr>
      </w:r>
    </w:p>
    <w:p>
      <w:pPr>
        <w:spacing w:line="240" w:lineRule="auto" w:before="4"/>
        <w:ind w:right="0"/>
        <w:rPr>
          <w:rFonts w:ascii="宋体" w:hAnsi="宋体" w:cs="宋体" w:eastAsia="宋体" w:hint="default"/>
          <w:sz w:val="13"/>
          <w:szCs w:val="13"/>
        </w:rPr>
      </w:pPr>
    </w:p>
    <w:p>
      <w:pPr>
        <w:spacing w:line="312" w:lineRule="exact" w:before="21"/>
        <w:ind w:left="896" w:right="211" w:hanging="360"/>
        <w:jc w:val="both"/>
        <w:rPr>
          <w:rFonts w:ascii="宋体" w:hAnsi="宋体" w:cs="宋体" w:eastAsia="宋体" w:hint="default"/>
          <w:sz w:val="20"/>
          <w:szCs w:val="20"/>
        </w:rPr>
      </w:pPr>
      <w:r>
        <w:rPr>
          <w:rFonts w:ascii="Calibri" w:hAnsi="Calibri" w:cs="Calibri" w:eastAsia="Calibri" w:hint="default"/>
          <w:b/>
          <w:bCs/>
          <w:sz w:val="20"/>
          <w:szCs w:val="20"/>
        </w:rPr>
        <w:t>1</w:t>
      </w:r>
      <w:r>
        <w:rPr>
          <w:rFonts w:ascii="Microsoft JhengHei" w:hAnsi="Microsoft JhengHei" w:cs="Microsoft JhengHei" w:eastAsia="Microsoft JhengHei" w:hint="default"/>
          <w:b/>
          <w:bCs/>
          <w:sz w:val="20"/>
          <w:szCs w:val="20"/>
        </w:rPr>
        <w:t>） 物联网、车联网等需要传感器感知信息，带来了大量传感器需求。</w:t>
      </w:r>
      <w:r>
        <w:rPr>
          <w:rFonts w:ascii="宋体" w:hAnsi="宋体" w:cs="宋体" w:eastAsia="宋体" w:hint="default"/>
          <w:sz w:val="20"/>
          <w:szCs w:val="20"/>
        </w:rPr>
        <w:t>根据我们测算，到</w:t>
      </w:r>
      <w:r>
        <w:rPr>
          <w:rFonts w:ascii="宋体" w:hAnsi="宋体" w:cs="宋体" w:eastAsia="宋体" w:hint="default"/>
          <w:spacing w:val="-71"/>
          <w:sz w:val="20"/>
          <w:szCs w:val="20"/>
        </w:rPr>
        <w:t> </w:t>
      </w:r>
      <w:r>
        <w:rPr>
          <w:rFonts w:ascii="Calibri" w:hAnsi="Calibri" w:cs="Calibri" w:eastAsia="Calibri" w:hint="default"/>
          <w:sz w:val="20"/>
          <w:szCs w:val="20"/>
        </w:rPr>
        <w:t>2021 </w:t>
      </w:r>
      <w:r>
        <w:rPr>
          <w:rFonts w:ascii="宋体" w:hAnsi="宋体" w:cs="宋体" w:eastAsia="宋体" w:hint="default"/>
          <w:sz w:val="20"/>
          <w:szCs w:val="20"/>
        </w:rPr>
        <w:t>年包含蜂窝 在内的广域</w:t>
      </w:r>
      <w:r>
        <w:rPr>
          <w:rFonts w:ascii="宋体" w:hAnsi="宋体" w:cs="宋体" w:eastAsia="宋体" w:hint="default"/>
          <w:spacing w:val="-52"/>
          <w:sz w:val="20"/>
          <w:szCs w:val="20"/>
        </w:rPr>
        <w:t> </w:t>
      </w:r>
      <w:r>
        <w:rPr>
          <w:rFonts w:ascii="Calibri" w:hAnsi="Calibri" w:cs="Calibri" w:eastAsia="Calibri" w:hint="default"/>
          <w:sz w:val="20"/>
          <w:szCs w:val="20"/>
        </w:rPr>
        <w:t>IoT</w:t>
      </w:r>
      <w:r>
        <w:rPr>
          <w:rFonts w:ascii="宋体" w:hAnsi="宋体" w:cs="宋体" w:eastAsia="宋体" w:hint="default"/>
          <w:sz w:val="20"/>
          <w:szCs w:val="20"/>
        </w:rPr>
        <w:t>、</w:t>
      </w:r>
      <w:r>
        <w:rPr>
          <w:rFonts w:ascii="Calibri" w:hAnsi="Calibri" w:cs="Calibri" w:eastAsia="Calibri" w:hint="default"/>
          <w:sz w:val="20"/>
          <w:szCs w:val="20"/>
        </w:rPr>
        <w:t>VR/AR</w:t>
      </w:r>
      <w:r>
        <w:rPr>
          <w:rFonts w:ascii="宋体" w:hAnsi="宋体" w:cs="宋体" w:eastAsia="宋体" w:hint="default"/>
          <w:sz w:val="20"/>
          <w:szCs w:val="20"/>
        </w:rPr>
        <w:t>、汽车电子等对于传感器的需求规模约</w:t>
      </w:r>
      <w:r>
        <w:rPr>
          <w:rFonts w:ascii="宋体" w:hAnsi="宋体" w:cs="宋体" w:eastAsia="宋体" w:hint="default"/>
          <w:spacing w:val="-49"/>
          <w:sz w:val="20"/>
          <w:szCs w:val="20"/>
        </w:rPr>
        <w:t> </w:t>
      </w:r>
      <w:r>
        <w:rPr>
          <w:rFonts w:ascii="Calibri" w:hAnsi="Calibri" w:cs="Calibri" w:eastAsia="Calibri" w:hint="default"/>
          <w:sz w:val="20"/>
          <w:szCs w:val="20"/>
        </w:rPr>
        <w:t>72.5/11.4/67.8</w:t>
      </w:r>
      <w:r>
        <w:rPr>
          <w:rFonts w:ascii="Calibri" w:hAnsi="Calibri" w:cs="Calibri" w:eastAsia="Calibri" w:hint="default"/>
          <w:spacing w:val="3"/>
          <w:sz w:val="20"/>
          <w:szCs w:val="20"/>
        </w:rPr>
        <w:t> </w:t>
      </w:r>
      <w:r>
        <w:rPr>
          <w:rFonts w:ascii="宋体" w:hAnsi="宋体" w:cs="宋体" w:eastAsia="宋体" w:hint="default"/>
          <w:sz w:val="20"/>
          <w:szCs w:val="20"/>
        </w:rPr>
        <w:t>亿美金，</w:t>
      </w:r>
      <w:r>
        <w:rPr>
          <w:rFonts w:ascii="Calibri" w:hAnsi="Calibri" w:cs="Calibri" w:eastAsia="Calibri" w:hint="default"/>
          <w:sz w:val="20"/>
          <w:szCs w:val="20"/>
        </w:rPr>
        <w:t>2019-2021</w:t>
      </w:r>
      <w:r>
        <w:rPr>
          <w:rFonts w:ascii="Calibri" w:hAnsi="Calibri" w:cs="Calibri" w:eastAsia="Calibri" w:hint="default"/>
          <w:spacing w:val="3"/>
          <w:sz w:val="20"/>
          <w:szCs w:val="20"/>
        </w:rPr>
        <w:t> </w:t>
      </w:r>
      <w:r>
        <w:rPr>
          <w:rFonts w:ascii="宋体" w:hAnsi="宋体" w:cs="宋体" w:eastAsia="宋体" w:hint="default"/>
          <w:sz w:val="20"/>
          <w:szCs w:val="20"/>
        </w:rPr>
        <w:t>年合 计年复合增速约</w:t>
      </w:r>
      <w:r>
        <w:rPr>
          <w:rFonts w:ascii="宋体" w:hAnsi="宋体" w:cs="宋体" w:eastAsia="宋体" w:hint="default"/>
          <w:spacing w:val="-53"/>
          <w:sz w:val="20"/>
          <w:szCs w:val="20"/>
        </w:rPr>
        <w:t> </w:t>
      </w:r>
      <w:r>
        <w:rPr>
          <w:rFonts w:ascii="Calibri" w:hAnsi="Calibri" w:cs="Calibri" w:eastAsia="Calibri" w:hint="default"/>
          <w:sz w:val="20"/>
          <w:szCs w:val="20"/>
        </w:rPr>
        <w:t>34.5%</w:t>
      </w:r>
      <w:r>
        <w:rPr>
          <w:rFonts w:ascii="宋体" w:hAnsi="宋体" w:cs="宋体" w:eastAsia="宋体" w:hint="default"/>
          <w:sz w:val="20"/>
          <w:szCs w:val="20"/>
        </w:rPr>
        <w:t>，而合计规模占全球传感器总规模届时将提升到</w:t>
      </w:r>
      <w:r>
        <w:rPr>
          <w:rFonts w:ascii="宋体" w:hAnsi="宋体" w:cs="宋体" w:eastAsia="宋体" w:hint="default"/>
          <w:spacing w:val="-53"/>
          <w:sz w:val="20"/>
          <w:szCs w:val="20"/>
        </w:rPr>
        <w:t> </w:t>
      </w:r>
      <w:r>
        <w:rPr>
          <w:rFonts w:ascii="Calibri" w:hAnsi="Calibri" w:cs="Calibri" w:eastAsia="Calibri" w:hint="default"/>
          <w:sz w:val="20"/>
          <w:szCs w:val="20"/>
        </w:rPr>
        <w:t>22.9%</w:t>
      </w:r>
      <w:r>
        <w:rPr>
          <w:rFonts w:ascii="宋体" w:hAnsi="宋体" w:cs="宋体" w:eastAsia="宋体" w:hint="default"/>
          <w:sz w:val="20"/>
          <w:szCs w:val="20"/>
        </w:rPr>
        <w:t>。</w:t>
      </w:r>
    </w:p>
    <w:p>
      <w:pPr>
        <w:pStyle w:val="BodyText"/>
        <w:spacing w:line="264" w:lineRule="auto" w:before="108"/>
        <w:ind w:left="896" w:right="107" w:hanging="360"/>
        <w:jc w:val="left"/>
      </w:pPr>
      <w:r>
        <w:rPr>
          <w:rFonts w:ascii="Times New Roman" w:hAnsi="Times New Roman" w:cs="Times New Roman" w:eastAsia="Times New Roman" w:hint="default"/>
          <w:b/>
          <w:bCs/>
          <w:w w:val="99"/>
        </w:rPr>
        <w:t>2</w:t>
      </w:r>
      <w:r>
        <w:rPr>
          <w:rFonts w:ascii="Microsoft JhengHei" w:hAnsi="Microsoft JhengHei" w:cs="Microsoft JhengHei" w:eastAsia="Microsoft JhengHei" w:hint="default"/>
          <w:b/>
          <w:bCs/>
          <w:w w:val="99"/>
        </w:rPr>
        <w:t>）</w:t>
      </w:r>
      <w:r>
        <w:rPr>
          <w:rFonts w:ascii="Microsoft JhengHei" w:hAnsi="Microsoft JhengHei" w:cs="Microsoft JhengHei" w:eastAsia="Microsoft JhengHei" w:hint="default"/>
          <w:b/>
          <w:bCs/>
          <w:spacing w:val="17"/>
          <w:w w:val="99"/>
        </w:rPr>
        <w:t> </w:t>
      </w:r>
      <w:r>
        <w:rPr>
          <w:w w:val="99"/>
        </w:rPr>
        <w:t>我们看好</w:t>
      </w:r>
      <w:r>
        <w:rPr>
          <w:spacing w:val="-55"/>
          <w:w w:val="99"/>
        </w:rPr>
        <w:t> </w:t>
      </w:r>
      <w:r>
        <w:rPr>
          <w:rFonts w:ascii="Times New Roman" w:hAnsi="Times New Roman" w:cs="Times New Roman" w:eastAsia="Times New Roman" w:hint="default"/>
          <w:spacing w:val="-1"/>
          <w:w w:val="99"/>
        </w:rPr>
        <w:t>CIS</w:t>
      </w:r>
      <w:r>
        <w:rPr>
          <w:rFonts w:ascii="Times New Roman" w:hAnsi="Times New Roman" w:cs="Times New Roman" w:eastAsia="Times New Roman" w:hint="default"/>
          <w:spacing w:val="-2"/>
          <w:w w:val="99"/>
        </w:rPr>
        <w:t> </w:t>
      </w:r>
      <w:r>
        <w:rPr>
          <w:spacing w:val="-8"/>
          <w:w w:val="99"/>
        </w:rPr>
        <w:t>子领域及产业链相关环节的成长性，根据测算，</w:t>
      </w:r>
      <w:r>
        <w:rPr>
          <w:rFonts w:ascii="Times New Roman" w:hAnsi="Times New Roman" w:cs="Times New Roman" w:eastAsia="Times New Roman" w:hint="default"/>
          <w:spacing w:val="-8"/>
          <w:w w:val="99"/>
        </w:rPr>
        <w:t>2019</w:t>
      </w:r>
      <w:r>
        <w:rPr>
          <w:rFonts w:ascii="Times New Roman" w:hAnsi="Times New Roman" w:cs="Times New Roman" w:eastAsia="Times New Roman" w:hint="default"/>
          <w:spacing w:val="-3"/>
          <w:w w:val="99"/>
        </w:rPr>
        <w:t> </w:t>
      </w:r>
      <w:r>
        <w:rPr>
          <w:spacing w:val="-9"/>
          <w:w w:val="99"/>
        </w:rPr>
        <w:t>年，包含蜂窝在内的广域</w:t>
      </w:r>
      <w:r>
        <w:rPr>
          <w:spacing w:val="-54"/>
          <w:w w:val="99"/>
        </w:rPr>
        <w:t> </w:t>
      </w:r>
      <w:r>
        <w:rPr>
          <w:rFonts w:ascii="Times New Roman" w:hAnsi="Times New Roman" w:cs="Times New Roman" w:eastAsia="Times New Roman" w:hint="default"/>
          <w:spacing w:val="-10"/>
          <w:w w:val="99"/>
        </w:rPr>
        <w:t>IoT</w:t>
      </w:r>
      <w:r>
        <w:rPr>
          <w:spacing w:val="-10"/>
          <w:w w:val="99"/>
        </w:rPr>
        <w:t>、</w:t>
      </w:r>
      <w:r>
        <w:rPr>
          <w:rFonts w:ascii="Times New Roman" w:hAnsi="Times New Roman" w:cs="Times New Roman" w:eastAsia="Times New Roman" w:hint="default"/>
          <w:spacing w:val="-10"/>
          <w:w w:val="99"/>
        </w:rPr>
        <w:t>VR/AR</w:t>
      </w:r>
      <w:r>
        <w:rPr>
          <w:spacing w:val="-10"/>
          <w:w w:val="99"/>
        </w:rPr>
        <w:t>、</w:t>
      </w:r>
      <w:r>
        <w:rPr>
          <w:w w:val="99"/>
        </w:rPr>
        <w:t> </w:t>
      </w:r>
      <w:r>
        <w:rPr/>
        <w:t>汽车电子等对于</w:t>
      </w:r>
      <w:r>
        <w:rPr>
          <w:spacing w:val="-51"/>
        </w:rPr>
        <w:t> </w:t>
      </w:r>
      <w:r>
        <w:rPr>
          <w:rFonts w:ascii="Times New Roman" w:hAnsi="Times New Roman" w:cs="Times New Roman" w:eastAsia="Times New Roman" w:hint="default"/>
        </w:rPr>
        <w:t>CIS </w:t>
      </w:r>
      <w:r>
        <w:rPr/>
        <w:t>图像传感器的需求规模到</w:t>
      </w:r>
      <w:r>
        <w:rPr>
          <w:spacing w:val="-52"/>
        </w:rPr>
        <w:t> </w:t>
      </w:r>
      <w:r>
        <w:rPr>
          <w:rFonts w:ascii="Times New Roman" w:hAnsi="Times New Roman" w:cs="Times New Roman" w:eastAsia="Times New Roman" w:hint="default"/>
        </w:rPr>
        <w:t>2021</w:t>
      </w:r>
      <w:r>
        <w:rPr>
          <w:rFonts w:ascii="Times New Roman" w:hAnsi="Times New Roman" w:cs="Times New Roman" w:eastAsia="Times New Roman" w:hint="default"/>
          <w:spacing w:val="-1"/>
        </w:rPr>
        <w:t> </w:t>
      </w:r>
      <w:r>
        <w:rPr/>
        <w:t>年增至</w:t>
      </w:r>
      <w:r>
        <w:rPr>
          <w:spacing w:val="-53"/>
        </w:rPr>
        <w:t> </w:t>
      </w:r>
      <w:r>
        <w:rPr>
          <w:rFonts w:ascii="Times New Roman" w:hAnsi="Times New Roman" w:cs="Times New Roman" w:eastAsia="Times New Roman" w:hint="default"/>
        </w:rPr>
        <w:t>23.2/7.9/20.6 </w:t>
      </w:r>
      <w:r>
        <w:rPr/>
        <w:t>亿美金，而合计规模年复合增 速约</w:t>
      </w:r>
      <w:r>
        <w:rPr>
          <w:spacing w:val="-52"/>
        </w:rPr>
        <w:t> </w:t>
      </w:r>
      <w:r>
        <w:rPr>
          <w:rFonts w:ascii="Times New Roman" w:hAnsi="Times New Roman" w:cs="Times New Roman" w:eastAsia="Times New Roman" w:hint="default"/>
        </w:rPr>
        <w:t>32.3%</w:t>
      </w:r>
      <w:r>
        <w:rPr/>
        <w:t>，占全球</w:t>
      </w:r>
      <w:r>
        <w:rPr>
          <w:spacing w:val="-49"/>
        </w:rPr>
        <w:t> </w:t>
      </w:r>
      <w:r>
        <w:rPr>
          <w:rFonts w:ascii="Times New Roman" w:hAnsi="Times New Roman" w:cs="Times New Roman" w:eastAsia="Times New Roman" w:hint="default"/>
        </w:rPr>
        <w:t>CIS</w:t>
      </w:r>
      <w:r>
        <w:rPr>
          <w:rFonts w:ascii="Times New Roman" w:hAnsi="Times New Roman" w:cs="Times New Roman" w:eastAsia="Times New Roman" w:hint="default"/>
          <w:spacing w:val="-2"/>
        </w:rPr>
        <w:t> </w:t>
      </w:r>
      <w:r>
        <w:rPr/>
        <w:t>总规模的比例则从</w:t>
      </w:r>
      <w:r>
        <w:rPr>
          <w:spacing w:val="-52"/>
        </w:rPr>
        <w:t> </w:t>
      </w:r>
      <w:r>
        <w:rPr>
          <w:rFonts w:ascii="Times New Roman" w:hAnsi="Times New Roman" w:cs="Times New Roman" w:eastAsia="Times New Roman" w:hint="default"/>
        </w:rPr>
        <w:t>17.8%</w:t>
      </w:r>
      <w:r>
        <w:rPr/>
        <w:t>提升到</w:t>
      </w:r>
      <w:r>
        <w:rPr>
          <w:spacing w:val="-52"/>
        </w:rPr>
        <w:t> </w:t>
      </w:r>
      <w:r>
        <w:rPr>
          <w:rFonts w:ascii="Times New Roman" w:hAnsi="Times New Roman" w:cs="Times New Roman" w:eastAsia="Times New Roman" w:hint="default"/>
        </w:rPr>
        <w:t>26.0%</w:t>
      </w:r>
      <w:r>
        <w:rPr/>
        <w:t>。</w:t>
      </w:r>
    </w:p>
    <w:p>
      <w:pPr>
        <w:tabs>
          <w:tab w:pos="5089" w:val="left" w:leader="none"/>
        </w:tabs>
        <w:spacing w:before="128" w:after="45"/>
        <w:ind w:left="241" w:right="110" w:firstLine="0"/>
        <w:jc w:val="left"/>
        <w:rPr>
          <w:rFonts w:ascii="Microsoft JhengHei" w:hAnsi="Microsoft JhengHei" w:cs="Microsoft JhengHei" w:eastAsia="Microsoft JhengHei" w:hint="default"/>
          <w:sz w:val="18"/>
          <w:szCs w:val="18"/>
        </w:rPr>
      </w:pPr>
      <w:bookmarkStart w:name="_bookmark57" w:id="58"/>
      <w:bookmarkEnd w:id="58"/>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3"/>
          <w:sz w:val="18"/>
          <w:szCs w:val="18"/>
        </w:rPr>
        <w:t> </w:t>
      </w:r>
      <w:r>
        <w:rPr>
          <w:rFonts w:ascii="Arial" w:hAnsi="Arial" w:cs="Arial" w:eastAsia="Arial" w:hint="default"/>
          <w:b/>
          <w:bCs/>
          <w:w w:val="99"/>
          <w:sz w:val="18"/>
          <w:szCs w:val="18"/>
        </w:rPr>
        <w:t>4</w:t>
      </w:r>
      <w:r>
        <w:rPr>
          <w:rFonts w:ascii="Arial" w:hAnsi="Arial" w:cs="Arial" w:eastAsia="Arial" w:hint="default"/>
          <w:b/>
          <w:bCs/>
          <w:spacing w:val="-2"/>
          <w:w w:val="99"/>
          <w:sz w:val="18"/>
          <w:szCs w:val="18"/>
        </w:rPr>
        <w:t>4</w:t>
      </w:r>
      <w:r>
        <w:rPr>
          <w:rFonts w:ascii="Microsoft JhengHei" w:hAnsi="Microsoft JhengHei" w:cs="Microsoft JhengHei" w:eastAsia="Microsoft JhengHei" w:hint="default"/>
          <w:b/>
          <w:bCs/>
          <w:spacing w:val="2"/>
          <w:sz w:val="18"/>
          <w:szCs w:val="18"/>
        </w:rPr>
        <w:t>：</w:t>
      </w:r>
      <w:r>
        <w:rPr>
          <w:rFonts w:ascii="Arial" w:hAnsi="Arial" w:cs="Arial" w:eastAsia="Arial" w:hint="default"/>
          <w:b/>
          <w:bCs/>
          <w:w w:val="100"/>
          <w:sz w:val="18"/>
          <w:szCs w:val="18"/>
        </w:rPr>
        <w:t>I</w:t>
      </w:r>
      <w:r>
        <w:rPr>
          <w:rFonts w:ascii="Arial" w:hAnsi="Arial" w:cs="Arial" w:eastAsia="Arial" w:hint="default"/>
          <w:b/>
          <w:bCs/>
          <w:spacing w:val="-2"/>
          <w:w w:val="100"/>
          <w:sz w:val="18"/>
          <w:szCs w:val="18"/>
        </w:rPr>
        <w:t>o</w:t>
      </w:r>
      <w:r>
        <w:rPr>
          <w:rFonts w:ascii="Arial" w:hAnsi="Arial" w:cs="Arial" w:eastAsia="Arial" w:hint="default"/>
          <w:b/>
          <w:bCs/>
          <w:w w:val="100"/>
          <w:sz w:val="18"/>
          <w:szCs w:val="18"/>
        </w:rPr>
        <w:t>T</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pacing w:val="2"/>
          <w:sz w:val="18"/>
          <w:szCs w:val="18"/>
        </w:rPr>
        <w:t>与</w:t>
      </w:r>
      <w:r>
        <w:rPr>
          <w:rFonts w:ascii="Microsoft JhengHei" w:hAnsi="Microsoft JhengHei" w:cs="Microsoft JhengHei" w:eastAsia="Microsoft JhengHei" w:hint="default"/>
          <w:b/>
          <w:bCs/>
          <w:sz w:val="18"/>
          <w:szCs w:val="18"/>
        </w:rPr>
        <w:t>汽车</w:t>
      </w:r>
      <w:r>
        <w:rPr>
          <w:rFonts w:ascii="Microsoft JhengHei" w:hAnsi="Microsoft JhengHei" w:cs="Microsoft JhengHei" w:eastAsia="Microsoft JhengHei" w:hint="default"/>
          <w:b/>
          <w:bCs/>
          <w:spacing w:val="2"/>
          <w:sz w:val="18"/>
          <w:szCs w:val="18"/>
        </w:rPr>
        <w:t>电</w:t>
      </w:r>
      <w:r>
        <w:rPr>
          <w:rFonts w:ascii="Microsoft JhengHei" w:hAnsi="Microsoft JhengHei" w:cs="Microsoft JhengHei" w:eastAsia="Microsoft JhengHei" w:hint="default"/>
          <w:b/>
          <w:bCs/>
          <w:sz w:val="18"/>
          <w:szCs w:val="18"/>
        </w:rPr>
        <w:t>子驱</w:t>
      </w:r>
      <w:r>
        <w:rPr>
          <w:rFonts w:ascii="Microsoft JhengHei" w:hAnsi="Microsoft JhengHei" w:cs="Microsoft JhengHei" w:eastAsia="Microsoft JhengHei" w:hint="default"/>
          <w:b/>
          <w:bCs/>
          <w:spacing w:val="2"/>
          <w:sz w:val="18"/>
          <w:szCs w:val="18"/>
        </w:rPr>
        <w:t>动</w:t>
      </w:r>
      <w:r>
        <w:rPr>
          <w:rFonts w:ascii="Microsoft JhengHei" w:hAnsi="Microsoft JhengHei" w:cs="Microsoft JhengHei" w:eastAsia="Microsoft JhengHei" w:hint="default"/>
          <w:b/>
          <w:bCs/>
          <w:sz w:val="18"/>
          <w:szCs w:val="18"/>
        </w:rPr>
        <w:t>传</w:t>
      </w:r>
      <w:r>
        <w:rPr>
          <w:rFonts w:ascii="Microsoft JhengHei" w:hAnsi="Microsoft JhengHei" w:cs="Microsoft JhengHei" w:eastAsia="Microsoft JhengHei" w:hint="default"/>
          <w:b/>
          <w:bCs/>
          <w:spacing w:val="2"/>
          <w:sz w:val="18"/>
          <w:szCs w:val="18"/>
        </w:rPr>
        <w:t>感</w:t>
      </w:r>
      <w:r>
        <w:rPr>
          <w:rFonts w:ascii="Microsoft JhengHei" w:hAnsi="Microsoft JhengHei" w:cs="Microsoft JhengHei" w:eastAsia="Microsoft JhengHei" w:hint="default"/>
          <w:b/>
          <w:bCs/>
          <w:sz w:val="18"/>
          <w:szCs w:val="18"/>
        </w:rPr>
        <w:t>器高增长 </w:t>
      </w:r>
      <w:r>
        <w:rPr>
          <w:rFonts w:ascii="Microsoft JhengHei" w:hAnsi="Microsoft JhengHei" w:cs="Microsoft JhengHei" w:eastAsia="Microsoft JhengHei" w:hint="default"/>
          <w:b/>
          <w:bCs/>
          <w:spacing w:val="2"/>
          <w:sz w:val="18"/>
          <w:szCs w:val="18"/>
        </w:rPr>
        <w:t> 单</w:t>
      </w:r>
      <w:r>
        <w:rPr>
          <w:rFonts w:ascii="Microsoft JhengHei" w:hAnsi="Microsoft JhengHei" w:cs="Microsoft JhengHei" w:eastAsia="Microsoft JhengHei" w:hint="default"/>
          <w:b/>
          <w:bCs/>
          <w:spacing w:val="4"/>
          <w:sz w:val="18"/>
          <w:szCs w:val="18"/>
        </w:rPr>
        <w:t>位</w:t>
      </w:r>
      <w:r>
        <w:rPr>
          <w:rFonts w:ascii="Arial" w:hAnsi="Arial" w:cs="Arial" w:eastAsia="Arial" w:hint="default"/>
          <w:b/>
          <w:bCs/>
          <w:spacing w:val="-5"/>
          <w:sz w:val="18"/>
          <w:szCs w:val="18"/>
        </w:rPr>
        <w:t>:</w:t>
      </w:r>
      <w:r>
        <w:rPr>
          <w:rFonts w:ascii="Microsoft JhengHei" w:hAnsi="Microsoft JhengHei" w:cs="Microsoft JhengHei" w:eastAsia="Microsoft JhengHei" w:hint="default"/>
          <w:b/>
          <w:bCs/>
          <w:sz w:val="18"/>
          <w:szCs w:val="18"/>
        </w:rPr>
        <w:t>十</w:t>
      </w:r>
      <w:r>
        <w:rPr>
          <w:rFonts w:ascii="Microsoft JhengHei" w:hAnsi="Microsoft JhengHei" w:cs="Microsoft JhengHei" w:eastAsia="Microsoft JhengHei" w:hint="default"/>
          <w:b/>
          <w:bCs/>
          <w:spacing w:val="2"/>
          <w:sz w:val="18"/>
          <w:szCs w:val="18"/>
        </w:rPr>
        <w:t>亿</w:t>
      </w:r>
      <w:r>
        <w:rPr>
          <w:rFonts w:ascii="Microsoft JhengHei" w:hAnsi="Microsoft JhengHei" w:cs="Microsoft JhengHei" w:eastAsia="Microsoft JhengHei" w:hint="default"/>
          <w:b/>
          <w:bCs/>
          <w:sz w:val="18"/>
          <w:szCs w:val="18"/>
        </w:rPr>
        <w:t>美金</w:t>
        <w:tab/>
      </w:r>
      <w:bookmarkStart w:name="_bookmark58" w:id="59"/>
      <w:bookmarkEnd w:id="59"/>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3"/>
          <w:sz w:val="18"/>
          <w:szCs w:val="18"/>
        </w:rPr>
        <w:t> </w:t>
      </w:r>
      <w:r>
        <w:rPr>
          <w:rFonts w:ascii="Arial" w:hAnsi="Arial" w:cs="Arial" w:eastAsia="Arial" w:hint="default"/>
          <w:b/>
          <w:bCs/>
          <w:w w:val="99"/>
          <w:sz w:val="18"/>
          <w:szCs w:val="18"/>
        </w:rPr>
        <w:t>4</w:t>
      </w:r>
      <w:r>
        <w:rPr>
          <w:rFonts w:ascii="Arial" w:hAnsi="Arial" w:cs="Arial" w:eastAsia="Arial" w:hint="default"/>
          <w:b/>
          <w:bCs/>
          <w:spacing w:val="-2"/>
          <w:w w:val="99"/>
          <w:sz w:val="18"/>
          <w:szCs w:val="18"/>
        </w:rPr>
        <w:t>5</w:t>
      </w:r>
      <w:r>
        <w:rPr>
          <w:rFonts w:ascii="Microsoft JhengHei" w:hAnsi="Microsoft JhengHei" w:cs="Microsoft JhengHei" w:eastAsia="Microsoft JhengHei" w:hint="default"/>
          <w:b/>
          <w:bCs/>
          <w:spacing w:val="-75"/>
          <w:sz w:val="18"/>
          <w:szCs w:val="18"/>
        </w:rPr>
        <w:t>：</w:t>
      </w:r>
      <w:r>
        <w:rPr>
          <w:rFonts w:ascii="Microsoft JhengHei" w:hAnsi="Microsoft JhengHei" w:cs="Microsoft JhengHei" w:eastAsia="Microsoft JhengHei" w:hint="default"/>
          <w:b/>
          <w:bCs/>
          <w:sz w:val="18"/>
          <w:szCs w:val="18"/>
        </w:rPr>
        <w:t>多</w:t>
      </w:r>
      <w:r>
        <w:rPr>
          <w:rFonts w:ascii="Microsoft JhengHei" w:hAnsi="Microsoft JhengHei" w:cs="Microsoft JhengHei" w:eastAsia="Microsoft JhengHei" w:hint="default"/>
          <w:b/>
          <w:bCs/>
          <w:spacing w:val="2"/>
          <w:sz w:val="18"/>
          <w:szCs w:val="18"/>
        </w:rPr>
        <w:t>摄</w:t>
      </w:r>
      <w:r>
        <w:rPr>
          <w:rFonts w:ascii="Arial" w:hAnsi="Arial" w:cs="Arial" w:eastAsia="Arial" w:hint="default"/>
          <w:b/>
          <w:bCs/>
          <w:sz w:val="18"/>
          <w:szCs w:val="18"/>
        </w:rPr>
        <w:t>/</w:t>
      </w:r>
      <w:r>
        <w:rPr>
          <w:rFonts w:ascii="Arial" w:hAnsi="Arial" w:cs="Arial" w:eastAsia="Arial" w:hint="default"/>
          <w:b/>
          <w:bCs/>
          <w:spacing w:val="-3"/>
          <w:sz w:val="18"/>
          <w:szCs w:val="18"/>
        </w:rPr>
        <w:t>A</w:t>
      </w:r>
      <w:r>
        <w:rPr>
          <w:rFonts w:ascii="Arial" w:hAnsi="Arial" w:cs="Arial" w:eastAsia="Arial" w:hint="default"/>
          <w:b/>
          <w:bCs/>
          <w:spacing w:val="1"/>
          <w:w w:val="99"/>
          <w:sz w:val="18"/>
          <w:szCs w:val="18"/>
        </w:rPr>
        <w:t>D</w:t>
      </w:r>
      <w:r>
        <w:rPr>
          <w:rFonts w:ascii="Arial" w:hAnsi="Arial" w:cs="Arial" w:eastAsia="Arial" w:hint="default"/>
          <w:b/>
          <w:bCs/>
          <w:spacing w:val="-3"/>
          <w:w w:val="99"/>
          <w:sz w:val="18"/>
          <w:szCs w:val="18"/>
        </w:rPr>
        <w:t>A</w:t>
      </w:r>
      <w:r>
        <w:rPr>
          <w:rFonts w:ascii="Arial" w:hAnsi="Arial" w:cs="Arial" w:eastAsia="Arial" w:hint="default"/>
          <w:b/>
          <w:bCs/>
          <w:w w:val="100"/>
          <w:sz w:val="18"/>
          <w:szCs w:val="18"/>
        </w:rPr>
        <w:t>S/</w:t>
      </w:r>
      <w:r>
        <w:rPr>
          <w:rFonts w:ascii="Microsoft JhengHei" w:hAnsi="Microsoft JhengHei" w:cs="Microsoft JhengHei" w:eastAsia="Microsoft JhengHei" w:hint="default"/>
          <w:b/>
          <w:bCs/>
          <w:spacing w:val="2"/>
          <w:sz w:val="18"/>
          <w:szCs w:val="18"/>
        </w:rPr>
        <w:t>安</w:t>
      </w:r>
      <w:r>
        <w:rPr>
          <w:rFonts w:ascii="Microsoft JhengHei" w:hAnsi="Microsoft JhengHei" w:cs="Microsoft JhengHei" w:eastAsia="Microsoft JhengHei" w:hint="default"/>
          <w:b/>
          <w:bCs/>
          <w:sz w:val="18"/>
          <w:szCs w:val="18"/>
        </w:rPr>
        <w:t>防</w:t>
      </w:r>
      <w:r>
        <w:rPr>
          <w:rFonts w:ascii="Microsoft JhengHei" w:hAnsi="Microsoft JhengHei" w:cs="Microsoft JhengHei" w:eastAsia="Microsoft JhengHei" w:hint="default"/>
          <w:b/>
          <w:bCs/>
          <w:spacing w:val="2"/>
          <w:sz w:val="18"/>
          <w:szCs w:val="18"/>
        </w:rPr>
        <w:t>等</w:t>
      </w:r>
      <w:r>
        <w:rPr>
          <w:rFonts w:ascii="Microsoft JhengHei" w:hAnsi="Microsoft JhengHei" w:cs="Microsoft JhengHei" w:eastAsia="Microsoft JhengHei" w:hint="default"/>
          <w:b/>
          <w:bCs/>
          <w:sz w:val="18"/>
          <w:szCs w:val="18"/>
        </w:rPr>
        <w:t>驱动</w:t>
      </w:r>
      <w:r>
        <w:rPr>
          <w:rFonts w:ascii="Microsoft JhengHei" w:hAnsi="Microsoft JhengHei" w:cs="Microsoft JhengHei" w:eastAsia="Microsoft JhengHei" w:hint="default"/>
          <w:b/>
          <w:bCs/>
          <w:spacing w:val="1"/>
          <w:sz w:val="18"/>
          <w:szCs w:val="18"/>
        </w:rPr>
        <w:t> </w:t>
      </w:r>
      <w:r>
        <w:rPr>
          <w:rFonts w:ascii="Arial" w:hAnsi="Arial" w:cs="Arial" w:eastAsia="Arial" w:hint="default"/>
          <w:b/>
          <w:bCs/>
          <w:sz w:val="18"/>
          <w:szCs w:val="18"/>
        </w:rPr>
        <w:t>CIS</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pacing w:val="2"/>
          <w:sz w:val="18"/>
          <w:szCs w:val="18"/>
        </w:rPr>
        <w:t>高增</w:t>
      </w:r>
      <w:r>
        <w:rPr>
          <w:rFonts w:ascii="Microsoft JhengHei" w:hAnsi="Microsoft JhengHei" w:cs="Microsoft JhengHei" w:eastAsia="Microsoft JhengHei" w:hint="default"/>
          <w:b/>
          <w:bCs/>
          <w:sz w:val="18"/>
          <w:szCs w:val="18"/>
        </w:rPr>
        <w:t>长 </w:t>
      </w:r>
      <w:r>
        <w:rPr>
          <w:rFonts w:ascii="Microsoft JhengHei" w:hAnsi="Microsoft JhengHei" w:cs="Microsoft JhengHei" w:eastAsia="Microsoft JhengHei" w:hint="default"/>
          <w:b/>
          <w:bCs/>
          <w:spacing w:val="1"/>
          <w:sz w:val="18"/>
          <w:szCs w:val="18"/>
        </w:rPr>
        <w:t> </w:t>
      </w:r>
      <w:r>
        <w:rPr>
          <w:rFonts w:ascii="Microsoft JhengHei" w:hAnsi="Microsoft JhengHei" w:cs="Microsoft JhengHei" w:eastAsia="Microsoft JhengHei" w:hint="default"/>
          <w:b/>
          <w:bCs/>
          <w:sz w:val="18"/>
          <w:szCs w:val="18"/>
        </w:rPr>
        <w:t>单</w:t>
      </w:r>
      <w:r>
        <w:rPr>
          <w:rFonts w:ascii="Microsoft JhengHei" w:hAnsi="Microsoft JhengHei" w:cs="Microsoft JhengHei" w:eastAsia="Microsoft JhengHei" w:hint="default"/>
          <w:b/>
          <w:bCs/>
          <w:spacing w:val="4"/>
          <w:sz w:val="18"/>
          <w:szCs w:val="18"/>
        </w:rPr>
        <w:t>位</w:t>
      </w:r>
      <w:r>
        <w:rPr>
          <w:rFonts w:ascii="Arial" w:hAnsi="Arial" w:cs="Arial" w:eastAsia="Arial" w:hint="default"/>
          <w:b/>
          <w:bCs/>
          <w:spacing w:val="-5"/>
          <w:sz w:val="18"/>
          <w:szCs w:val="18"/>
        </w:rPr>
        <w:t>:</w:t>
      </w:r>
      <w:r>
        <w:rPr>
          <w:rFonts w:ascii="Microsoft JhengHei" w:hAnsi="Microsoft JhengHei" w:cs="Microsoft JhengHei" w:eastAsia="Microsoft JhengHei" w:hint="default"/>
          <w:b/>
          <w:bCs/>
          <w:spacing w:val="2"/>
          <w:sz w:val="18"/>
          <w:szCs w:val="18"/>
        </w:rPr>
        <w:t>十</w:t>
      </w:r>
      <w:r>
        <w:rPr>
          <w:rFonts w:ascii="Microsoft JhengHei" w:hAnsi="Microsoft JhengHei" w:cs="Microsoft JhengHei" w:eastAsia="Microsoft JhengHei" w:hint="default"/>
          <w:b/>
          <w:bCs/>
          <w:sz w:val="18"/>
          <w:szCs w:val="18"/>
        </w:rPr>
        <w:t>亿美金</w:t>
      </w:r>
      <w:r>
        <w:rPr>
          <w:rFonts w:ascii="Microsoft JhengHei" w:hAnsi="Microsoft JhengHei" w:cs="Microsoft JhengHei" w:eastAsia="Microsoft JhengHei" w:hint="default"/>
          <w:sz w:val="18"/>
          <w:szCs w:val="18"/>
        </w:rPr>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55pt;height:.5pt;mso-position-horizontal-relative:char;mso-position-vertical-relative:line" coordorigin="0,0" coordsize="9651,10">
            <v:group style="position:absolute;left:5;top:5;width:4849;height:2" coordorigin="5,5" coordsize="4849,2">
              <v:shape style="position:absolute;left:5;top:5;width:4849;height:2" coordorigin="5,5" coordsize="4849,0" path="m5,5l4854,5e" filled="false" stroked="true" strokeweight=".48001pt" strokecolor="#044e7d">
                <v:path arrowok="t"/>
              </v:shape>
            </v:group>
            <v:group style="position:absolute;left:4854;top:5;width:10;height:2" coordorigin="4854,5" coordsize="10,2">
              <v:shape style="position:absolute;left:4854;top:5;width:10;height:2" coordorigin="4854,5" coordsize="10,0" path="m4854,5l4864,5e" filled="false" stroked="true" strokeweight=".48001pt" strokecolor="#044e7d">
                <v:path arrowok="t"/>
              </v:shape>
            </v:group>
            <v:group style="position:absolute;left:4864;top:5;width:4782;height:2" coordorigin="4864,5" coordsize="4782,2">
              <v:shape style="position:absolute;left:4864;top:5;width:4782;height:2" coordorigin="4864,5" coordsize="4782,0" path="m4864,5l9645,5e" filled="false" stroked="true" strokeweight=".48001pt" strokecolor="#044e7d">
                <v:path arrowok="t"/>
              </v:shape>
            </v:group>
          </v:group>
        </w:pict>
      </w:r>
      <w:r>
        <w:rPr>
          <w:rFonts w:ascii="Microsoft JhengHei" w:hAnsi="Microsoft JhengHei" w:cs="Microsoft JhengHei" w:eastAsia="Microsoft JhengHei" w:hint="default"/>
          <w:sz w:val="2"/>
          <w:szCs w:val="2"/>
        </w:rPr>
      </w:r>
    </w:p>
    <w:p>
      <w:pPr>
        <w:tabs>
          <w:tab w:pos="5253" w:val="left" w:leader="none"/>
        </w:tabs>
        <w:spacing w:before="28"/>
        <w:ind w:left="373" w:right="110" w:firstLine="0"/>
        <w:jc w:val="left"/>
        <w:rPr>
          <w:rFonts w:ascii="微软雅黑" w:hAnsi="微软雅黑" w:cs="微软雅黑" w:eastAsia="微软雅黑" w:hint="default"/>
          <w:sz w:val="11"/>
          <w:szCs w:val="11"/>
        </w:rPr>
      </w:pPr>
      <w:r>
        <w:rPr/>
        <w:pict>
          <v:group style="position:absolute;margin-left:80.179131pt;margin-top:6.001121pt;width:203.45pt;height:128.7pt;mso-position-horizontal-relative:page;mso-position-vertical-relative:paragraph;z-index:-422368" coordorigin="1604,120" coordsize="4069,2574">
            <v:group style="position:absolute;left:2198;top:1188;width:313;height:1462" coordorigin="2198,1188" coordsize="313,1462">
              <v:shape style="position:absolute;left:2198;top:1188;width:313;height:1462" coordorigin="2198,1188" coordsize="313,1462" path="m2511,1188l2198,1188,2198,2649,2511,2649,2511,1188xe" filled="true" fillcolor="#b4c9d7" stroked="false">
                <v:path arrowok="t"/>
                <v:fill type="solid"/>
              </v:shape>
            </v:group>
            <v:group style="position:absolute;left:1891;top:2607;width:313;height:2" coordorigin="1891,2607" coordsize="313,2">
              <v:shape style="position:absolute;left:1891;top:2607;width:313;height:2" coordorigin="1891,2607" coordsize="313,0" path="m1891,2607l2204,2607e" filled="false" stroked="true" strokeweight="3.50935pt" strokecolor="#ff8080">
                <v:path arrowok="t"/>
              </v:shape>
            </v:group>
            <v:group style="position:absolute;left:1891;top:2566;width:313;height:2" coordorigin="1891,2566" coordsize="313,2">
              <v:shape style="position:absolute;left:1891;top:2566;width:313;height:2" coordorigin="1891,2566" coordsize="313,0" path="m1891,2566l2204,2566e" filled="false" stroked="true" strokeweight=".638064pt" strokecolor="#81a6bd">
                <v:path arrowok="t"/>
              </v:shape>
            </v:group>
            <v:group style="position:absolute;left:1891;top:2464;width:313;height:96" coordorigin="1891,2464" coordsize="313,96">
              <v:shape style="position:absolute;left:1891;top:2464;width:313;height:96" coordorigin="1891,2464" coordsize="313,96" path="m2204,2464l1891,2464,1891,2560,2204,2560,2204,2464xe" filled="true" fillcolor="#ffb1b1" stroked="false">
                <v:path arrowok="t"/>
                <v:fill type="solid"/>
              </v:shape>
            </v:group>
            <v:group style="position:absolute;left:2983;top:1067;width:320;height:1583" coordorigin="2983,1067" coordsize="320,1583">
              <v:shape style="position:absolute;left:2983;top:1067;width:320;height:1583" coordorigin="2983,1067" coordsize="320,1583" path="m3303,1067l2983,1067,2983,2649,3303,2649,3303,1067xe" filled="true" fillcolor="#b4c9d7" stroked="false">
                <v:path arrowok="t"/>
                <v:fill type="solid"/>
              </v:shape>
            </v:group>
            <v:group style="position:absolute;left:2677;top:2547;width:320;height:96" coordorigin="2677,2547" coordsize="320,96">
              <v:shape style="position:absolute;left:2677;top:2547;width:320;height:96" coordorigin="2677,2547" coordsize="320,96" path="m2996,2547l2677,2547,2677,2643,2996,2643,2996,2547xe" filled="true" fillcolor="#ff8080" stroked="false">
                <v:path arrowok="t"/>
                <v:fill type="solid"/>
              </v:shape>
            </v:group>
            <v:group style="position:absolute;left:2677;top:2528;width:320;height:20" coordorigin="2677,2528" coordsize="320,20">
              <v:shape style="position:absolute;left:2677;top:2528;width:320;height:20" coordorigin="2677,2528" coordsize="320,20" path="m2677,2547l2996,2547,2996,2528,2677,2528,2677,2547xe" filled="true" fillcolor="#81a6bd" stroked="false">
                <v:path arrowok="t"/>
                <v:fill type="solid"/>
              </v:shape>
            </v:group>
            <v:group style="position:absolute;left:2677;top:2426;width:320;height:103" coordorigin="2677,2426" coordsize="320,103">
              <v:shape style="position:absolute;left:2677;top:2426;width:320;height:103" coordorigin="2677,2426" coordsize="320,103" path="m2996,2426l2677,2426,2677,2528,2996,2528,2996,2426xe" filled="true" fillcolor="#ffb1b1" stroked="false">
                <v:path arrowok="t"/>
                <v:fill type="solid"/>
              </v:shape>
            </v:group>
            <v:group style="position:absolute;left:3775;top:818;width:320;height:1832" coordorigin="3775,818" coordsize="320,1832">
              <v:shape style="position:absolute;left:3775;top:818;width:320;height:1832" coordorigin="3775,818" coordsize="320,1832" path="m4095,818l3775,818,3775,2649,4095,2649,4095,818xe" filled="true" fillcolor="#b4c9d7" stroked="false">
                <v:path arrowok="t"/>
                <v:fill type="solid"/>
              </v:shape>
            </v:group>
            <v:group style="position:absolute;left:3469;top:2496;width:320;height:147" coordorigin="3469,2496" coordsize="320,147">
              <v:shape style="position:absolute;left:3469;top:2496;width:320;height:147" coordorigin="3469,2496" coordsize="320,147" path="m3788,2496l3469,2496,3469,2643,3788,2643,3788,2496xe" filled="true" fillcolor="#ff8080" stroked="false">
                <v:path arrowok="t"/>
                <v:fill type="solid"/>
              </v:shape>
            </v:group>
            <v:group style="position:absolute;left:3469;top:2470;width:320;height:26" coordorigin="3469,2470" coordsize="320,26">
              <v:shape style="position:absolute;left:3469;top:2470;width:320;height:26" coordorigin="3469,2470" coordsize="320,26" path="m3469,2496l3788,2496,3788,2470,3469,2470,3469,2496xe" filled="true" fillcolor="#81a6bd" stroked="false">
                <v:path arrowok="t"/>
                <v:fill type="solid"/>
              </v:shape>
            </v:group>
            <v:group style="position:absolute;left:3469;top:2349;width:320;height:122" coordorigin="3469,2349" coordsize="320,122">
              <v:shape style="position:absolute;left:3469;top:2349;width:320;height:122" coordorigin="3469,2349" coordsize="320,122" path="m3788,2349l3469,2349,3469,2470,3788,2470,3788,2349xe" filled="true" fillcolor="#ffb1b1" stroked="false">
                <v:path arrowok="t"/>
                <v:fill type="solid"/>
              </v:shape>
            </v:group>
            <v:group style="position:absolute;left:4567;top:531;width:313;height:2119" coordorigin="4567,531" coordsize="313,2119">
              <v:shape style="position:absolute;left:4567;top:531;width:313;height:2119" coordorigin="4567,531" coordsize="313,2119" path="m4880,531l4567,531,4567,2649,4880,2649,4880,531xe" filled="true" fillcolor="#b4c9d7" stroked="false">
                <v:path arrowok="t"/>
                <v:fill type="solid"/>
              </v:shape>
            </v:group>
            <v:group style="position:absolute;left:4261;top:2438;width:313;height:205" coordorigin="4261,2438" coordsize="313,205">
              <v:shape style="position:absolute;left:4261;top:2438;width:313;height:205" coordorigin="4261,2438" coordsize="313,205" path="m4574,2438l4261,2438,4261,2643,4574,2643,4574,2438xe" filled="true" fillcolor="#ff8080" stroked="false">
                <v:path arrowok="t"/>
                <v:fill type="solid"/>
              </v:shape>
            </v:group>
            <v:group style="position:absolute;left:4261;top:2406;width:313;height:32" coordorigin="4261,2406" coordsize="313,32">
              <v:shape style="position:absolute;left:4261;top:2406;width:313;height:32" coordorigin="4261,2406" coordsize="313,32" path="m4261,2438l4574,2438,4574,2406,4261,2406,4261,2438xe" filled="true" fillcolor="#81a6bd" stroked="false">
                <v:path arrowok="t"/>
                <v:fill type="solid"/>
              </v:shape>
            </v:group>
            <v:group style="position:absolute;left:4261;top:2196;width:313;height:211" coordorigin="4261,2196" coordsize="313,211">
              <v:shape style="position:absolute;left:4261;top:2196;width:313;height:211" coordorigin="4261,2196" coordsize="313,211" path="m4574,2196l4261,2196,4261,2406,4574,2406,4574,2196xe" filled="true" fillcolor="#ffb1b1" stroked="false">
                <v:path arrowok="t"/>
                <v:fill type="solid"/>
              </v:shape>
            </v:group>
            <v:group style="position:absolute;left:5359;top:301;width:313;height:2349" coordorigin="5359,301" coordsize="313,2349">
              <v:shape style="position:absolute;left:5359;top:301;width:313;height:2349" coordorigin="5359,301" coordsize="313,2349" path="m5672,301l5359,301,5359,2649,5672,2649,5672,301xe" filled="true" fillcolor="#b4c9d7" stroked="false">
                <v:path arrowok="t"/>
                <v:fill type="solid"/>
              </v:shape>
            </v:group>
            <v:group style="position:absolute;left:5053;top:2387;width:313;height:256" coordorigin="5053,2387" coordsize="313,256">
              <v:shape style="position:absolute;left:5053;top:2387;width:313;height:256" coordorigin="5053,2387" coordsize="313,256" path="m5366,2387l5053,2387,5053,2643,5366,2643,5366,2387xe" filled="true" fillcolor="#ff8080" stroked="false">
                <v:path arrowok="t"/>
                <v:fill type="solid"/>
              </v:shape>
            </v:group>
            <v:group style="position:absolute;left:5053;top:2349;width:313;height:39" coordorigin="5053,2349" coordsize="313,39">
              <v:shape style="position:absolute;left:5053;top:2349;width:313;height:39" coordorigin="5053,2349" coordsize="313,39" path="m5053,2387l5366,2387,5366,2349,5053,2349,5053,2387xe" filled="true" fillcolor="#81a6bd" stroked="false">
                <v:path arrowok="t"/>
                <v:fill type="solid"/>
              </v:shape>
            </v:group>
            <v:group style="position:absolute;left:5053;top:2107;width:313;height:243" coordorigin="5053,2107" coordsize="313,243">
              <v:shape style="position:absolute;left:5053;top:2107;width:313;height:243" coordorigin="5053,2107" coordsize="313,243" path="m5366,2107l5053,2107,5053,2349,5366,2349,5366,2107xe" filled="true" fillcolor="#ffb1b1" stroked="false">
                <v:path arrowok="t"/>
                <v:fill type="solid"/>
              </v:shape>
            </v:group>
            <v:group style="position:absolute;left:1652;top:164;width:2;height:2483" coordorigin="1652,164" coordsize="2,2483">
              <v:shape style="position:absolute;left:1652;top:164;width:2;height:2483" coordorigin="1652,164" coordsize="0,2483" path="m1652,2646l1652,164e" filled="false" stroked="true" strokeweight=".319342pt" strokecolor="#000000">
                <v:path arrowok="t"/>
              </v:shape>
            </v:group>
            <v:group style="position:absolute;left:1607;top:2646;width:45;height:2" coordorigin="1607,2646" coordsize="45,2">
              <v:shape style="position:absolute;left:1607;top:2646;width:45;height:2" coordorigin="1607,2646" coordsize="45,0" path="m1607,2646l1652,2646e" filled="false" stroked="true" strokeweight=".319032pt" strokecolor="#000000">
                <v:path arrowok="t"/>
              </v:shape>
            </v:group>
            <v:group style="position:absolute;left:1607;top:2288;width:45;height:2" coordorigin="1607,2288" coordsize="45,2">
              <v:shape style="position:absolute;left:1607;top:2288;width:45;height:2" coordorigin="1607,2288" coordsize="45,0" path="m1607,2288l1652,2288e" filled="false" stroked="true" strokeweight=".319032pt" strokecolor="#000000">
                <v:path arrowok="t"/>
              </v:shape>
            </v:group>
            <v:group style="position:absolute;left:1607;top:1937;width:45;height:2" coordorigin="1607,1937" coordsize="45,2">
              <v:shape style="position:absolute;left:1607;top:1937;width:45;height:2" coordorigin="1607,1937" coordsize="45,0" path="m1607,1937l1652,1937e" filled="false" stroked="true" strokeweight=".319032pt" strokecolor="#000000">
                <v:path arrowok="t"/>
              </v:shape>
            </v:group>
            <v:group style="position:absolute;left:1607;top:1580;width:45;height:2" coordorigin="1607,1580" coordsize="45,2">
              <v:shape style="position:absolute;left:1607;top:1580;width:45;height:2" coordorigin="1607,1580" coordsize="45,0" path="m1607,1580l1652,1580e" filled="false" stroked="true" strokeweight=".319032pt" strokecolor="#000000">
                <v:path arrowok="t"/>
              </v:shape>
            </v:group>
            <v:group style="position:absolute;left:1607;top:1229;width:45;height:2" coordorigin="1607,1229" coordsize="45,2">
              <v:shape style="position:absolute;left:1607;top:1229;width:45;height:2" coordorigin="1607,1229" coordsize="45,0" path="m1607,1229l1652,1229e" filled="false" stroked="true" strokeweight=".319032pt" strokecolor="#000000">
                <v:path arrowok="t"/>
              </v:shape>
            </v:group>
            <v:group style="position:absolute;left:1607;top:872;width:45;height:2" coordorigin="1607,872" coordsize="45,2">
              <v:shape style="position:absolute;left:1607;top:872;width:45;height:2" coordorigin="1607,872" coordsize="45,0" path="m1607,872l1652,872e" filled="false" stroked="true" strokeweight=".319032pt" strokecolor="#000000">
                <v:path arrowok="t"/>
              </v:shape>
            </v:group>
            <v:group style="position:absolute;left:1607;top:521;width:45;height:2" coordorigin="1607,521" coordsize="45,2">
              <v:shape style="position:absolute;left:1607;top:521;width:45;height:2" coordorigin="1607,521" coordsize="45,0" path="m1607,521l1652,521e" filled="false" stroked="true" strokeweight=".319032pt" strokecolor="#000000">
                <v:path arrowok="t"/>
              </v:shape>
            </v:group>
            <v:group style="position:absolute;left:1607;top:164;width:45;height:2" coordorigin="1607,164" coordsize="45,2">
              <v:shape style="position:absolute;left:1607;top:164;width:45;height:2" coordorigin="1607,164" coordsize="45,0" path="m1607,164l1652,164e" filled="false" stroked="true" strokeweight=".319032pt" strokecolor="#000000">
                <v:path arrowok="t"/>
              </v:shape>
            </v:group>
            <v:group style="position:absolute;left:1652;top:2646;width:3954;height:2" coordorigin="1652,2646" coordsize="3954,2">
              <v:shape style="position:absolute;left:1652;top:2646;width:3954;height:2" coordorigin="1652,2646" coordsize="3954,0" path="m1652,2646l5605,2646e" filled="false" stroked="true" strokeweight=".319032pt" strokecolor="#000000">
                <v:path arrowok="t"/>
              </v:shape>
            </v:group>
            <v:group style="position:absolute;left:1652;top:2646;width:2;height:45" coordorigin="1652,2646" coordsize="2,45">
              <v:shape style="position:absolute;left:1652;top:2646;width:2;height:45" coordorigin="1652,2646" coordsize="0,45" path="m1652,2646l1652,2690e" filled="false" stroked="true" strokeweight=".319342pt" strokecolor="#000000">
                <v:path arrowok="t"/>
              </v:shape>
            </v:group>
            <v:group style="position:absolute;left:2444;top:2646;width:2;height:45" coordorigin="2444,2646" coordsize="2,45">
              <v:shape style="position:absolute;left:2444;top:2646;width:2;height:45" coordorigin="2444,2646" coordsize="0,45" path="m2444,2646l2444,2690e" filled="false" stroked="true" strokeweight=".319342pt" strokecolor="#000000">
                <v:path arrowok="t"/>
              </v:shape>
            </v:group>
            <v:group style="position:absolute;left:3236;top:2646;width:2;height:45" coordorigin="3236,2646" coordsize="2,45">
              <v:shape style="position:absolute;left:3236;top:2646;width:2;height:45" coordorigin="3236,2646" coordsize="0,45" path="m3236,2646l3236,2690e" filled="false" stroked="true" strokeweight=".319342pt" strokecolor="#000000">
                <v:path arrowok="t"/>
              </v:shape>
            </v:group>
            <v:group style="position:absolute;left:4021;top:2646;width:2;height:45" coordorigin="4021,2646" coordsize="2,45">
              <v:shape style="position:absolute;left:4021;top:2646;width:2;height:45" coordorigin="4021,2646" coordsize="0,45" path="m4021,2646l4021,2690e" filled="false" stroked="true" strokeweight=".319342pt" strokecolor="#000000">
                <v:path arrowok="t"/>
              </v:shape>
            </v:group>
            <v:group style="position:absolute;left:4813;top:2646;width:2;height:45" coordorigin="4813,2646" coordsize="2,45">
              <v:shape style="position:absolute;left:4813;top:2646;width:2;height:45" coordorigin="4813,2646" coordsize="0,45" path="m4813,2646l4813,2690e" filled="false" stroked="true" strokeweight=".319342pt" strokecolor="#000000">
                <v:path arrowok="t"/>
              </v:shape>
            </v:group>
            <v:group style="position:absolute;left:5605;top:2646;width:2;height:45" coordorigin="5605,2646" coordsize="2,45">
              <v:shape style="position:absolute;left:5605;top:2646;width:2;height:45" coordorigin="5605,2646" coordsize="0,45" path="m5605,2646l5605,2690e" filled="false" stroked="true" strokeweight=".319342pt" strokecolor="#000000">
                <v:path arrowok="t"/>
              </v:shape>
            </v:group>
            <v:group style="position:absolute;left:3554;top:1895;width:1761;height:422" coordorigin="3554,1895" coordsize="1761,422">
              <v:shape style="position:absolute;left:3554;top:1895;width:1761;height:422" coordorigin="3554,1895" coordsize="1761,422" path="m5198,1933l3554,2279,3562,2317,5206,1970,5198,1933xe" filled="true" fillcolor="#ff0000" stroked="false">
                <v:path arrowok="t"/>
                <v:fill type="solid"/>
              </v:shape>
              <v:shape style="position:absolute;left:3554;top:1895;width:1761;height:422" coordorigin="3554,1895" coordsize="1761,422" path="m5313,1929l5217,1929,5225,1966,5206,1970,5214,2008,5313,1929xe" filled="true" fillcolor="#ff0000" stroked="false">
                <v:path arrowok="t"/>
                <v:fill type="solid"/>
              </v:shape>
              <v:shape style="position:absolute;left:3554;top:1895;width:1761;height:422" coordorigin="3554,1895" coordsize="1761,422" path="m5217,1929l5198,1933,5206,1970,5225,1966,5217,1929xe" filled="true" fillcolor="#ff0000" stroked="false">
                <v:path arrowok="t"/>
                <v:fill type="solid"/>
              </v:shape>
              <v:shape style="position:absolute;left:3554;top:1895;width:1761;height:422" coordorigin="3554,1895" coordsize="1761,422" path="m5190,1895l5198,1933,5217,1929,5313,1929,5315,1928,5190,1895xe" filled="true" fillcolor="#ff0000" stroked="false">
                <v:path arrowok="t"/>
                <v:fill type="solid"/>
              </v:shape>
            </v:group>
            <v:group style="position:absolute;left:3859;top:1860;width:931;height:290" coordorigin="3859,1860" coordsize="931,290">
              <v:shape style="position:absolute;left:3859;top:1860;width:931;height:290" coordorigin="3859,1860" coordsize="931,290" path="m3922,2037l3867,2064,3859,2095,3860,2107,3911,2149,3922,2148,3934,2145,3944,2141,3951,2136,3949,2130,3913,2130,3904,2128,3897,2123,3890,2118,3885,2111,3883,2101,3881,2090,3882,2081,3892,2066,3899,2061,3918,2056,3934,2056,3930,2038,3922,2037xe" filled="true" fillcolor="#044e7d" stroked="false">
                <v:path arrowok="t"/>
                <v:fill type="solid"/>
              </v:shape>
              <v:shape style="position:absolute;left:3859;top:1860;width:931;height:290" coordorigin="3859,1860" coordsize="931,290" path="m3946,2116l3940,2122,3932,2126,3913,2130,3949,2130,3946,2116xe" filled="true" fillcolor="#044e7d" stroked="false">
                <v:path arrowok="t"/>
                <v:fill type="solid"/>
              </v:shape>
              <v:shape style="position:absolute;left:3859;top:1860;width:931;height:290" coordorigin="3859,1860" coordsize="931,290" path="m3934,2056l3918,2056,3926,2057,3934,2059,3934,2056xe" filled="true" fillcolor="#044e7d" stroked="false">
                <v:path arrowok="t"/>
                <v:fill type="solid"/>
              </v:shape>
              <v:shape style="position:absolute;left:3859;top:1860;width:931;height:290" coordorigin="3859,1860" coordsize="931,290" path="m4002,2020l3976,2026,3960,2138,3984,2133,3986,2107,4024,2099,4051,2099,4044,2089,3988,2089,3992,2050,3992,2048,3992,2044,3992,2041,3992,2041,4014,2041,4002,2020xe" filled="true" fillcolor="#044e7d" stroked="false">
                <v:path arrowok="t"/>
                <v:fill type="solid"/>
              </v:shape>
              <v:shape style="position:absolute;left:3859;top:1860;width:931;height:290" coordorigin="3859,1860" coordsize="931,290" path="m4051,2099l4024,2099,4037,2121,4061,2116,4051,2099xe" filled="true" fillcolor="#044e7d" stroked="false">
                <v:path arrowok="t"/>
                <v:fill type="solid"/>
              </v:shape>
              <v:shape style="position:absolute;left:3859;top:1860;width:931;height:290" coordorigin="3859,1860" coordsize="931,290" path="m4127,1994l4067,2021,4058,2052,4060,2064,4113,2106,4125,2105,4139,2102,4151,2096,4160,2088,4112,2088,4104,2087,4090,2077,4085,2069,4083,2058,4081,2047,4082,2038,4092,2022,4099,2017,4121,2013,4139,2013,4136,1995,4127,1994xe" filled="true" fillcolor="#044e7d" stroked="false">
                <v:path arrowok="t"/>
                <v:fill type="solid"/>
              </v:shape>
              <v:shape style="position:absolute;left:3859;top:1860;width:931;height:290" coordorigin="3859,1860" coordsize="931,290" path="m4014,2041l3992,2041,3993,2045,3994,2048,3996,2050,4015,2083,3988,2089,4044,2089,4014,2041xe" filled="true" fillcolor="#044e7d" stroked="false">
                <v:path arrowok="t"/>
                <v:fill type="solid"/>
              </v:shape>
              <v:shape style="position:absolute;left:3859;top:1860;width:931;height:290" coordorigin="3859,1860" coordsize="931,290" path="m4154,2059l4131,2059,4135,2080,4132,2083,4127,2085,4112,2088,4160,2088,4154,2059xe" filled="true" fillcolor="#044e7d" stroked="false">
                <v:path arrowok="t"/>
                <v:fill type="solid"/>
              </v:shape>
              <v:shape style="position:absolute;left:3859;top:1860;width:931;height:290" coordorigin="3859,1860" coordsize="931,290" path="m4149,2036l4106,2046,4110,2063,4131,2059,4154,2059,4149,2036xe" filled="true" fillcolor="#044e7d" stroked="false">
                <v:path arrowok="t"/>
                <v:fill type="solid"/>
              </v:shape>
              <v:shape style="position:absolute;left:3859;top:1860;width:931;height:290" coordorigin="3859,1860" coordsize="931,290" path="m4139,2013l4121,2013,4131,2013,4140,2016,4139,2013xe" filled="true" fillcolor="#044e7d" stroked="false">
                <v:path arrowok="t"/>
                <v:fill type="solid"/>
              </v:shape>
              <v:shape style="position:absolute;left:3859;top:1860;width:931;height:290" coordorigin="3859,1860" coordsize="931,290" path="m4214,1977l4198,1979,4161,1986,4183,2090,4206,2086,4197,2045,4206,2043,4241,2043,4235,2038,4229,2034,4224,2033,4224,2033,4230,2029,4231,2029,4193,2029,4187,1999,4209,1994,4239,1994,4236,1987,4227,1980,4214,1977xe" filled="true" fillcolor="#044e7d" stroked="false">
                <v:path arrowok="t"/>
                <v:fill type="solid"/>
              </v:shape>
              <v:shape style="position:absolute;left:3859;top:1860;width:931;height:290" coordorigin="3859,1860" coordsize="931,290" path="m4241,2043l4206,2043,4208,2044,4211,2045,4213,2046,4217,2049,4222,2054,4244,2078,4269,2072,4243,2045,4241,2043xe" filled="true" fillcolor="#044e7d" stroked="false">
                <v:path arrowok="t"/>
                <v:fill type="solid"/>
              </v:shape>
              <v:shape style="position:absolute;left:3859;top:1860;width:931;height:290" coordorigin="3859,1860" coordsize="931,290" path="m4345,2020l4275,2035,4278,2050,4348,2035,4345,2020xe" filled="true" fillcolor="#044e7d" stroked="false">
                <v:path arrowok="t"/>
                <v:fill type="solid"/>
              </v:shape>
              <v:shape style="position:absolute;left:3859;top:1860;width:931;height:290" coordorigin="3859,1860" coordsize="931,290" path="m4239,1994l4209,1994,4216,1997,4218,2007,4219,2011,4218,2015,4213,2023,4209,2025,4193,2029,4231,2029,4235,2024,4242,2013,4242,2006,4241,1999,4239,1994xe" filled="true" fillcolor="#044e7d" stroked="false">
                <v:path arrowok="t"/>
                <v:fill type="solid"/>
              </v:shape>
              <v:shape style="position:absolute;left:3859;top:1860;width:931;height:290" coordorigin="3859,1860" coordsize="931,290" path="m4339,1989l4268,2004,4271,2018,4342,2003,4339,1989xe" filled="true" fillcolor="#044e7d" stroked="false">
                <v:path arrowok="t"/>
                <v:fill type="solid"/>
              </v:shape>
              <v:shape style="position:absolute;left:3859;top:1860;width:931;height:290" coordorigin="3859,1860" coordsize="931,290" path="m4377,2025l4381,2045,4388,2047,4397,2047,4420,2042,4429,2037,4435,2030,4394,2030,4385,2029,4377,2025xe" filled="true" fillcolor="#044e7d" stroked="false">
                <v:path arrowok="t"/>
                <v:fill type="solid"/>
              </v:shape>
              <v:shape style="position:absolute;left:3859;top:1860;width:931;height:290" coordorigin="3859,1860" coordsize="931,290" path="m4439,1997l4400,1997,4406,1997,4410,1999,4415,2001,4418,2004,4419,2009,4420,2014,4419,2018,4416,2021,4413,2025,4409,2027,4394,2030,4435,2030,4441,2023,4443,2014,4440,1998,4439,1997xe" filled="true" fillcolor="#044e7d" stroked="false">
                <v:path arrowok="t"/>
                <v:fill type="solid"/>
              </v:shape>
              <v:shape style="position:absolute;left:3859;top:1860;width:931;height:290" coordorigin="3859,1860" coordsize="931,290" path="m4426,1952l4398,1952,4404,1955,4408,1973,4402,1979,4379,1984,4383,2001,4400,1997,4439,1997,4436,1993,4431,1989,4426,1986,4423,1985,4412,1985,4412,1985,4425,1978,4430,1968,4427,1955,4426,1952xe" filled="true" fillcolor="#044e7d" stroked="false">
                <v:path arrowok="t"/>
                <v:fill type="solid"/>
              </v:shape>
              <v:shape style="position:absolute;left:3859;top:1860;width:931;height:290" coordorigin="3859,1860" coordsize="931,290" path="m4419,1985l4412,1985,4423,1985,4419,1985xe" filled="true" fillcolor="#044e7d" stroked="false">
                <v:path arrowok="t"/>
                <v:fill type="solid"/>
              </v:shape>
              <v:shape style="position:absolute;left:3859;top:1860;width:931;height:290" coordorigin="3859,1860" coordsize="931,290" path="m4398,1934l4379,1938,4371,1942,4364,1947,4368,1965,4374,1959,4380,1955,4398,1952,4426,1952,4425,1947,4421,1941,4414,1938,4407,1935,4398,1934xe" filled="true" fillcolor="#044e7d" stroked="false">
                <v:path arrowok="t"/>
                <v:fill type="solid"/>
              </v:shape>
              <v:shape style="position:absolute;left:3859;top:1860;width:931;height:290" coordorigin="3859,1860" coordsize="931,290" path="m4523,1999l4503,1999,4507,2021,4527,2017,4523,1999xe" filled="true" fillcolor="#044e7d" stroked="false">
                <v:path arrowok="t"/>
                <v:fill type="solid"/>
              </v:shape>
              <v:shape style="position:absolute;left:3859;top:1860;width:931;height:290" coordorigin="3859,1860" coordsize="931,290" path="m4505,1913l4485,1918,4483,1928,4478,1940,4453,1993,4456,2009,4503,1999,4523,1999,4522,1995,4537,1992,4536,1989,4472,1989,4478,1978,4482,1969,4488,1955,4490,1950,4491,1945,4512,1945,4505,1913xe" filled="true" fillcolor="#044e7d" stroked="false">
                <v:path arrowok="t"/>
                <v:fill type="solid"/>
              </v:shape>
              <v:shape style="position:absolute;left:3859;top:1860;width:931;height:290" coordorigin="3859,1860" coordsize="931,290" path="m4512,1945l4491,1945,4499,1983,4472,1989,4536,1989,4534,1979,4519,1979,4512,1945xe" filled="true" fillcolor="#044e7d" stroked="false">
                <v:path arrowok="t"/>
                <v:fill type="solid"/>
              </v:shape>
              <v:shape style="position:absolute;left:3859;top:1860;width:931;height:290" coordorigin="3859,1860" coordsize="931,290" path="m4534,1976l4519,1979,4534,1979,4534,1976xe" filled="true" fillcolor="#044e7d" stroked="false">
                <v:path arrowok="t"/>
                <v:fill type="solid"/>
              </v:shape>
              <v:shape style="position:absolute;left:3859;top:1860;width:931;height:290" coordorigin="3859,1860" coordsize="931,290" path="m4565,1987l4550,1999,4551,2002,4551,2005,4553,2008,4559,2011,4562,2012,4566,2011,4570,2010,4572,2008,4577,2003,4577,2000,4576,1997,4576,1993,4574,1991,4568,1987,4565,1987xe" filled="true" fillcolor="#044e7d" stroked="false">
                <v:path arrowok="t"/>
                <v:fill type="solid"/>
              </v:shape>
              <v:shape style="position:absolute;left:3859;top:1860;width:931;height:290" coordorigin="3859,1860" coordsize="931,290" path="m4591,1981l4595,2000,4602,2002,4611,2001,4633,1997,4642,1991,4646,1985,4607,1985,4599,1984,4591,1981xe" filled="true" fillcolor="#044e7d" stroked="false">
                <v:path arrowok="t"/>
                <v:fill type="solid"/>
              </v:shape>
              <v:shape style="position:absolute;left:3859;top:1860;width:931;height:290" coordorigin="3859,1860" coordsize="931,290" path="m4651,1947l4620,1947,4629,1951,4631,1962,4632,1967,4631,1972,4629,1975,4626,1979,4621,1982,4607,1985,4646,1985,4647,1983,4653,1975,4655,1966,4653,1955,4651,1947xe" filled="true" fillcolor="#044e7d" stroked="false">
                <v:path arrowok="t"/>
                <v:fill type="solid"/>
              </v:shape>
              <v:shape style="position:absolute;left:3859;top:1860;width:931;height:290" coordorigin="3859,1860" coordsize="931,290" path="m4634,1886l4579,1898,4587,1956,4594,1953,4600,1952,4620,1947,4651,1947,4651,1946,4646,1939,4638,1934,4603,1934,4600,1912,4637,1904,4634,1886xe" filled="true" fillcolor="#044e7d" stroked="false">
                <v:path arrowok="t"/>
                <v:fill type="solid"/>
              </v:shape>
              <v:shape style="position:absolute;left:3859;top:1860;width:931;height:290" coordorigin="3859,1860" coordsize="931,290" path="m4623,1929l4610,1932,4607,1933,4603,1934,4638,1934,4632,1930,4623,1929xe" filled="true" fillcolor="#044e7d" stroked="false">
                <v:path arrowok="t"/>
                <v:fill type="solid"/>
              </v:shape>
              <v:shape style="position:absolute;left:3859;top:1860;width:931;height:290" coordorigin="3859,1860" coordsize="931,290" path="m4755,1860l4738,1864,4693,1982,4710,1978,4755,1860xe" filled="true" fillcolor="#044e7d" stroked="false">
                <v:path arrowok="t"/>
                <v:fill type="solid"/>
              </v:shape>
              <v:shape style="position:absolute;left:3859;top:1860;width:931;height:290" coordorigin="3859,1860" coordsize="931,290" path="m4765,1912l4749,1915,4743,1919,4736,1931,4735,1938,4737,1947,4738,1955,4742,1961,4753,1968,4759,1969,4775,1966,4780,1962,4784,1957,4758,1957,4753,1953,4749,1933,4752,1927,4759,1926,4762,1925,4785,1925,4782,1920,4776,1916,4771,1913,4765,1912xe" filled="true" fillcolor="#044e7d" stroked="false">
                <v:path arrowok="t"/>
                <v:fill type="solid"/>
              </v:shape>
              <v:shape style="position:absolute;left:3859;top:1860;width:931;height:290" coordorigin="3859,1860" coordsize="931,290" path="m4785,1925l4762,1925,4765,1926,4767,1928,4770,1930,4772,1933,4773,1938,4775,1948,4772,1954,4758,1957,4784,1957,4788,1950,4789,1943,4787,1934,4785,1926,4785,1925xe" filled="true" fillcolor="#044e7d" stroked="false">
                <v:path arrowok="t"/>
                <v:fill type="solid"/>
              </v:shape>
              <v:shape style="position:absolute;left:3859;top:1860;width:931;height:290" coordorigin="3859,1860" coordsize="931,290" path="m4689,1873l4659,1900,4663,1916,4666,1922,4672,1925,4677,1929,4684,1930,4699,1927,4705,1923,4708,1918,4682,1918,4678,1914,4673,1894,4676,1888,4683,1887,4690,1885,4708,1885,4706,1881,4701,1877,4695,1874,4689,1873xe" filled="true" fillcolor="#044e7d" stroked="false">
                <v:path arrowok="t"/>
                <v:fill type="solid"/>
              </v:shape>
              <v:shape style="position:absolute;left:3859;top:1860;width:931;height:290" coordorigin="3859,1860" coordsize="931,290" path="m4708,1885l4690,1885,4695,1889,4697,1899,4699,1909,4697,1915,4682,1918,4708,1918,4712,1911,4713,1904,4711,1895,4709,1887,4708,1885xe" filled="true" fillcolor="#044e7d" stroked="false">
                <v:path arrowok="t"/>
                <v:fill type="solid"/>
              </v:shape>
            </v:group>
            <v:group style="position:absolute;left:3794;top:184;width:1546;height:589" coordorigin="3794,184" coordsize="1546,589">
              <v:shape style="position:absolute;left:3794;top:184;width:1546;height:589" coordorigin="3794,184" coordsize="1546,589" path="m5226,220l3794,736,3807,772,5239,256,5226,220xe" filled="true" fillcolor="#ff0000" stroked="false">
                <v:path arrowok="t"/>
                <v:fill type="solid"/>
              </v:shape>
              <v:shape style="position:absolute;left:3794;top:184;width:1546;height:589" coordorigin="3794,184" coordsize="1546,589" path="m5326,213l5244,213,5257,249,5239,256,5252,292,5326,213xe" filled="true" fillcolor="#ff0000" stroked="false">
                <v:path arrowok="t"/>
                <v:fill type="solid"/>
              </v:shape>
              <v:shape style="position:absolute;left:3794;top:184;width:1546;height:589" coordorigin="3794,184" coordsize="1546,589" path="m5244,213l5226,220,5239,256,5257,249,5244,213xe" filled="true" fillcolor="#ff0000" stroked="false">
                <v:path arrowok="t"/>
                <v:fill type="solid"/>
              </v:shape>
              <v:shape style="position:absolute;left:3794;top:184;width:1546;height:589" coordorigin="3794,184" coordsize="1546,589" path="m5213,184l5226,220,5244,213,5326,213,5340,199,5213,184xe" filled="true" fillcolor="#ff0000" stroked="false">
                <v:path arrowok="t"/>
                <v:fill type="solid"/>
              </v:shape>
            </v:group>
            <v:group style="position:absolute;left:3986;top:161;width:904;height:396" coordorigin="3986,161" coordsize="904,396">
              <v:shape style="position:absolute;left:3986;top:161;width:904;height:396" coordorigin="3986,161" coordsize="904,396" path="m4043,442l3991,476,3986,497,3987,509,4025,555,4035,556,4046,555,4057,552,4069,548,4077,543,4084,537,4083,536,4045,536,4036,536,4029,532,4021,527,4015,521,4012,511,4008,501,4009,491,4012,483,4016,475,4023,469,4041,463,4049,462,4057,462,4050,443,4043,442xe" filled="true" fillcolor="#044e7d" stroked="false">
                <v:path arrowok="t"/>
                <v:fill type="solid"/>
              </v:shape>
              <v:shape style="position:absolute;left:3986;top:161;width:904;height:396" coordorigin="3986,161" coordsize="904,396" path="m4077,518l4071,524,4063,530,4045,536,4083,536,4077,518xe" filled="true" fillcolor="#044e7d" stroked="false">
                <v:path arrowok="t"/>
                <v:fill type="solid"/>
              </v:shape>
              <v:shape style="position:absolute;left:3986;top:161;width:904;height:396" coordorigin="3986,161" coordsize="904,396" path="m4057,462l4049,462,4058,463,4057,462xe" filled="true" fillcolor="#044e7d" stroked="false">
                <v:path arrowok="t"/>
                <v:fill type="solid"/>
              </v:shape>
              <v:shape style="position:absolute;left:3986;top:161;width:904;height:396" coordorigin="3986,161" coordsize="904,396" path="m4119,416l4094,425,4093,538,4116,530,4115,504,4152,491,4181,491,4176,486,4114,486,4113,452,4113,444,4113,441,4112,438,4113,438,4137,438,4119,416xe" filled="true" fillcolor="#044e7d" stroked="false">
                <v:path arrowok="t"/>
                <v:fill type="solid"/>
              </v:shape>
              <v:shape style="position:absolute;left:3986;top:161;width:904;height:396" coordorigin="3986,161" coordsize="904,396" path="m4181,491l4152,491,4167,512,4191,504,4181,491xe" filled="true" fillcolor="#044e7d" stroked="false">
                <v:path arrowok="t"/>
                <v:fill type="solid"/>
              </v:shape>
              <v:shape style="position:absolute;left:3986;top:161;width:904;height:396" coordorigin="3986,161" coordsize="904,396" path="m4240,374l4184,408,4179,429,4180,440,4219,487,4229,488,4240,487,4252,484,4266,479,4277,472,4280,469,4237,469,4229,469,4214,461,4208,453,4205,443,4201,433,4247,392,4255,392,4249,374,4240,374xe" filled="true" fillcolor="#044e7d" stroked="false">
                <v:path arrowok="t"/>
                <v:fill type="solid"/>
              </v:shape>
              <v:shape style="position:absolute;left:3986;top:161;width:904;height:396" coordorigin="3986,161" coordsize="904,396" path="m4137,438l4113,438,4114,441,4116,444,4117,446,4141,477,4114,486,4176,486,4137,438xe" filled="true" fillcolor="#044e7d" stroked="false">
                <v:path arrowok="t"/>
                <v:fill type="solid"/>
              </v:shape>
              <v:shape style="position:absolute;left:3986;top:161;width:904;height:396" coordorigin="3986,161" coordsize="904,396" path="m4276,438l4252,438,4260,458,4257,461,4252,464,4247,466,4237,469,4280,469,4285,463,4276,438xe" filled="true" fillcolor="#044e7d" stroked="false">
                <v:path arrowok="t"/>
                <v:fill type="solid"/>
              </v:shape>
              <v:shape style="position:absolute;left:3986;top:161;width:904;height:396" coordorigin="3986,161" coordsize="904,396" path="m4325,346l4308,350,4273,362,4308,462,4330,455,4316,416,4323,414,4325,413,4365,413,4362,410,4353,404,4346,400,4341,400,4341,400,4342,400,4311,400,4300,371,4311,367,4322,363,4353,363,4347,353,4338,347,4325,346xe" filled="true" fillcolor="#044e7d" stroked="false">
                <v:path arrowok="t"/>
                <v:fill type="solid"/>
              </v:shape>
              <v:shape style="position:absolute;left:3986;top:161;width:904;height:396" coordorigin="3986,161" coordsize="904,396" path="m4268,413l4226,428,4232,445,4252,438,4276,438,4268,413xe" filled="true" fillcolor="#044e7d" stroked="false">
                <v:path arrowok="t"/>
                <v:fill type="solid"/>
              </v:shape>
              <v:shape style="position:absolute;left:3986;top:161;width:904;height:396" coordorigin="3986,161" coordsize="904,396" path="m4365,413l4327,413,4330,414,4333,415,4337,417,4367,442,4391,433,4365,413xe" filled="true" fillcolor="#044e7d" stroked="false">
                <v:path arrowok="t"/>
                <v:fill type="solid"/>
              </v:shape>
              <v:shape style="position:absolute;left:3986;top:161;width:904;height:396" coordorigin="3986,161" coordsize="904,396" path="m4460,372l4392,396,4397,410,4465,386,4460,372xe" filled="true" fillcolor="#044e7d" stroked="false">
                <v:path arrowok="t"/>
                <v:fill type="solid"/>
              </v:shape>
              <v:shape style="position:absolute;left:3986;top:161;width:904;height:396" coordorigin="3986,161" coordsize="904,396" path="m4353,363l4322,363,4329,366,4334,379,4334,380,4333,383,4331,387,4330,391,4326,394,4321,396,4311,400,4342,400,4347,396,4352,390,4354,384,4356,378,4356,371,4354,364,4353,363xe" filled="true" fillcolor="#044e7d" stroked="false">
                <v:path arrowok="t"/>
                <v:fill type="solid"/>
              </v:shape>
              <v:shape style="position:absolute;left:3986;top:161;width:904;height:396" coordorigin="3986,161" coordsize="904,396" path="m4255,392l4247,392,4256,394,4255,392xe" filled="true" fillcolor="#044e7d" stroked="false">
                <v:path arrowok="t"/>
                <v:fill type="solid"/>
              </v:shape>
              <v:shape style="position:absolute;left:3986;top:161;width:904;height:396" coordorigin="3986,161" coordsize="904,396" path="m4449,342l4382,366,4387,380,4454,356,4449,342xe" filled="true" fillcolor="#044e7d" stroked="false">
                <v:path arrowok="t"/>
                <v:fill type="solid"/>
              </v:shape>
              <v:shape style="position:absolute;left:3986;top:161;width:904;height:396" coordorigin="3986,161" coordsize="904,396" path="m4521,307l4497,307,4525,386,4546,379,4521,307xe" filled="true" fillcolor="#044e7d" stroked="false">
                <v:path arrowok="t"/>
                <v:fill type="solid"/>
              </v:shape>
              <v:shape style="position:absolute;left:3986;top:161;width:904;height:396" coordorigin="3986,161" coordsize="904,396" path="m4510,277l4497,281,4490,291,4482,299,4471,307,4478,325,4481,323,4497,307,4521,307,4510,277xe" filled="true" fillcolor="#044e7d" stroked="false">
                <v:path arrowok="t"/>
                <v:fill type="solid"/>
              </v:shape>
              <v:shape style="position:absolute;left:3986;top:161;width:904;height:396" coordorigin="3986,161" coordsize="904,396" path="m4577,344l4583,362,4591,363,4600,362,4621,354,4630,348,4631,346,4585,346,4577,344xe" filled="true" fillcolor="#044e7d" stroked="false">
                <v:path arrowok="t"/>
                <v:fill type="solid"/>
              </v:shape>
              <v:shape style="position:absolute;left:3986;top:161;width:904;height:396" coordorigin="3986,161" coordsize="904,396" path="m4637,312l4601,312,4606,313,4611,314,4614,317,4616,322,4618,327,4585,346,4631,346,4635,341,4640,333,4641,324,4637,312xe" filled="true" fillcolor="#044e7d" stroked="false">
                <v:path arrowok="t"/>
                <v:fill type="solid"/>
              </v:shape>
              <v:shape style="position:absolute;left:3986;top:161;width:904;height:396" coordorigin="3986,161" coordsize="904,396" path="m4618,268l4588,268,4594,270,4601,288,4595,295,4574,302,4580,318,4588,315,4596,313,4601,312,4637,312,4635,308,4631,304,4626,301,4622,299,4606,299,4606,299,4618,291,4622,280,4618,268xe" filled="true" fillcolor="#044e7d" stroked="false">
                <v:path arrowok="t"/>
                <v:fill type="solid"/>
              </v:shape>
              <v:shape style="position:absolute;left:3986;top:161;width:904;height:396" coordorigin="3986,161" coordsize="904,396" path="m4613,298l4606,299,4622,299,4620,298,4613,298xe" filled="true" fillcolor="#044e7d" stroked="false">
                <v:path arrowok="t"/>
                <v:fill type="solid"/>
              </v:shape>
              <v:shape style="position:absolute;left:3986;top:161;width:904;height:396" coordorigin="3986,161" coordsize="904,396" path="m4595,250l4586,250,4567,257,4560,262,4554,268,4560,285,4565,278,4571,274,4577,271,4588,268,4618,268,4615,259,4610,255,4595,250xe" filled="true" fillcolor="#044e7d" stroked="false">
                <v:path arrowok="t"/>
                <v:fill type="solid"/>
              </v:shape>
              <v:shape style="position:absolute;left:3986;top:161;width:904;height:396" coordorigin="3986,161" coordsize="904,396" path="m4677,311l4674,311,4670,312,4667,314,4664,316,4663,319,4661,322,4661,325,4663,331,4665,333,4668,335,4671,336,4674,336,4681,333,4684,331,4687,325,4688,322,4686,319,4685,316,4683,314,4680,312,4677,311xe" filled="true" fillcolor="#044e7d" stroked="false">
                <v:path arrowok="t"/>
                <v:fill type="solid"/>
              </v:shape>
              <v:shape style="position:absolute;left:3986;top:161;width:904;height:396" coordorigin="3986,161" coordsize="904,396" path="m4726,236l4702,236,4730,314,4751,307,4726,236xe" filled="true" fillcolor="#044e7d" stroked="false">
                <v:path arrowok="t"/>
                <v:fill type="solid"/>
              </v:shape>
              <v:shape style="position:absolute;left:3986;top:161;width:904;height:396" coordorigin="3986,161" coordsize="904,396" path="m4715,205l4702,209,4695,219,4687,227,4676,235,4682,253,4686,251,4690,249,4694,245,4697,242,4700,239,4702,236,4726,236,4715,205xe" filled="true" fillcolor="#044e7d" stroked="false">
                <v:path arrowok="t"/>
                <v:fill type="solid"/>
              </v:shape>
              <v:shape style="position:absolute;left:3986;top:161;width:904;height:396" coordorigin="3986,161" coordsize="904,396" path="m4846,161l4830,167,4800,290,4816,284,4846,161xe" filled="true" fillcolor="#044e7d" stroked="false">
                <v:path arrowok="t"/>
                <v:fill type="solid"/>
              </v:shape>
              <v:shape style="position:absolute;left:3986;top:161;width:904;height:396" coordorigin="3986,161" coordsize="904,396" path="m4862,211l4847,216,4842,221,4839,228,4836,234,4836,241,4842,257,4846,262,4852,265,4858,269,4885,257,4861,257,4856,253,4853,244,4849,234,4851,228,4858,226,4861,225,4885,225,4884,222,4880,217,4874,214,4869,211,4862,211xe" filled="true" fillcolor="#044e7d" stroked="false">
                <v:path arrowok="t"/>
                <v:fill type="solid"/>
              </v:shape>
              <v:shape style="position:absolute;left:3986;top:161;width:904;height:396" coordorigin="3986,161" coordsize="904,396" path="m4885,225l4861,225,4864,225,4870,228,4872,232,4873,236,4877,246,4875,252,4861,257,4885,257,4890,246,4890,239,4887,231,4885,225xe" filled="true" fillcolor="#044e7d" stroked="false">
                <v:path arrowok="t"/>
                <v:fill type="solid"/>
              </v:shape>
              <v:shape style="position:absolute;left:3986;top:161;width:904;height:396" coordorigin="3986,161" coordsize="904,396" path="m4782,182l4767,187,4762,192,4756,205,4756,212,4759,221,4762,228,4766,233,4778,239,4784,240,4791,237,4799,235,4804,230,4805,228,4781,228,4776,224,4769,205,4771,199,4779,196,4785,194,4804,194,4804,194,4800,188,4794,185,4789,182,4782,182xe" filled="true" fillcolor="#044e7d" stroked="false">
                <v:path arrowok="t"/>
                <v:fill type="solid"/>
              </v:shape>
              <v:shape style="position:absolute;left:3986;top:161;width:904;height:396" coordorigin="3986,161" coordsize="904,396" path="m4804,194l4785,194,4790,198,4797,216,4797,217,4795,223,4781,228,4805,228,4808,222,4810,217,4810,210,4807,202,4804,194xe" filled="true" fillcolor="#044e7d" stroked="false">
                <v:path arrowok="t"/>
                <v:fill type="solid"/>
              </v:shape>
              <v:shape style="position:absolute;left:1658;top:120;width:189;height:141" type="#_x0000_t202" filled="false" stroked="false">
                <v:textbox inset="0,0,0,0">
                  <w:txbxContent>
                    <w:p>
                      <w:pPr>
                        <w:spacing w:line="140" w:lineRule="exact" w:before="0"/>
                        <w:ind w:left="0" w:right="0" w:firstLine="0"/>
                        <w:jc w:val="left"/>
                        <w:rPr>
                          <w:rFonts w:ascii="微软雅黑" w:hAnsi="微软雅黑" w:cs="微软雅黑" w:eastAsia="微软雅黑" w:hint="default"/>
                          <w:sz w:val="14"/>
                          <w:szCs w:val="14"/>
                        </w:rPr>
                      </w:pPr>
                      <w:r>
                        <w:rPr>
                          <w:rFonts w:ascii="微软雅黑"/>
                          <w:b/>
                          <w:sz w:val="14"/>
                        </w:rPr>
                        <w:t>$B</w:t>
                      </w:r>
                      <w:r>
                        <w:rPr>
                          <w:rFonts w:ascii="微软雅黑"/>
                          <w:sz w:val="14"/>
                        </w:rPr>
                      </w:r>
                    </w:p>
                  </w:txbxContent>
                </v:textbox>
                <w10:wrap type="none"/>
              </v:shape>
            </v:group>
            <w10:wrap type="none"/>
          </v:group>
        </w:pict>
      </w:r>
      <w:r>
        <w:rPr/>
        <w:pict>
          <v:group style="position:absolute;margin-left:323.127625pt;margin-top:7.951459pt;width:198.8pt;height:126.65pt;mso-position-horizontal-relative:page;mso-position-vertical-relative:paragraph;z-index:10456" coordorigin="6463,159" coordsize="3976,2533">
            <v:group style="position:absolute;left:7042;top:1279;width:306;height:1367" coordorigin="7042,1279" coordsize="306,1367">
              <v:shape style="position:absolute;left:7042;top:1279;width:306;height:1367" coordorigin="7042,1279" coordsize="306,1367" path="m7347,1279l7042,1279,7042,2645,7347,2645,7347,1279xe" filled="true" fillcolor="#b4c9d7" stroked="false">
                <v:path arrowok="t"/>
                <v:fill type="solid"/>
              </v:shape>
            </v:group>
            <v:group style="position:absolute;left:6736;top:2580;width:306;height:66" coordorigin="6736,2580" coordsize="306,66">
              <v:shape style="position:absolute;left:6736;top:2580;width:306;height:66" coordorigin="6736,2580" coordsize="306,66" path="m6736,2645l7042,2645,7042,2580,6736,2580,6736,2645xe" filled="true" fillcolor="#ff8080" stroked="false">
                <v:path arrowok="t"/>
                <v:fill type="solid"/>
              </v:shape>
            </v:group>
            <v:group style="position:absolute;left:6736;top:2560;width:306;height:20" coordorigin="6736,2560" coordsize="306,20">
              <v:shape style="position:absolute;left:6736;top:2560;width:306;height:20" coordorigin="6736,2560" coordsize="306,20" path="m6736,2580l7042,2580,7042,2560,6736,2560,6736,2580xe" filled="true" fillcolor="#81a6bd" stroked="false">
                <v:path arrowok="t"/>
                <v:fill type="solid"/>
              </v:shape>
            </v:group>
            <v:group style="position:absolute;left:6736;top:2501;width:306;height:59" coordorigin="6736,2501" coordsize="306,59">
              <v:shape style="position:absolute;left:6736;top:2501;width:306;height:59" coordorigin="6736,2501" coordsize="306,59" path="m6736,2560l7042,2560,7042,2501,6736,2501,6736,2560xe" filled="true" fillcolor="#ffb1b1" stroked="false">
                <v:path arrowok="t"/>
                <v:fill type="solid"/>
              </v:shape>
            </v:group>
            <v:group style="position:absolute;left:7811;top:1155;width:312;height:1491" coordorigin="7811,1155" coordsize="312,1491">
              <v:shape style="position:absolute;left:7811;top:1155;width:312;height:1491" coordorigin="7811,1155" coordsize="312,1491" path="m8123,1155l7811,1155,7811,2645,8123,2645,8123,1155xe" filled="true" fillcolor="#b4c9d7" stroked="false">
                <v:path arrowok="t"/>
                <v:fill type="solid"/>
              </v:shape>
            </v:group>
            <v:group style="position:absolute;left:7506;top:2560;width:312;height:85" coordorigin="7506,2560" coordsize="312,85">
              <v:shape style="position:absolute;left:7506;top:2560;width:312;height:85" coordorigin="7506,2560" coordsize="312,85" path="m7506,2645l7818,2645,7818,2560,7506,2560,7506,2645xe" filled="true" fillcolor="#ff8080" stroked="false">
                <v:path arrowok="t"/>
                <v:fill type="solid"/>
              </v:shape>
            </v:group>
            <v:group style="position:absolute;left:7506;top:2521;width:312;height:40" coordorigin="7506,2521" coordsize="312,40">
              <v:shape style="position:absolute;left:7506;top:2521;width:312;height:40" coordorigin="7506,2521" coordsize="312,40" path="m7506,2560l7818,2560,7818,2521,7506,2521,7506,2560xe" filled="true" fillcolor="#81a6bd" stroked="false">
                <v:path arrowok="t"/>
                <v:fill type="solid"/>
              </v:shape>
            </v:group>
            <v:group style="position:absolute;left:7506;top:2443;width:312;height:79" coordorigin="7506,2443" coordsize="312,79">
              <v:shape style="position:absolute;left:7506;top:2443;width:312;height:79" coordorigin="7506,2443" coordsize="312,79" path="m7506,2521l7818,2521,7818,2443,7506,2443,7506,2521xe" filled="true" fillcolor="#ffb1b1" stroked="false">
                <v:path arrowok="t"/>
                <v:fill type="solid"/>
              </v:shape>
            </v:group>
            <v:group style="position:absolute;left:8587;top:1018;width:306;height:1628" coordorigin="8587,1018" coordsize="306,1628">
              <v:shape style="position:absolute;left:8587;top:1018;width:306;height:1628" coordorigin="8587,1018" coordsize="306,1628" path="m8893,1018l8587,1018,8587,2645,8893,2645,8893,1018xe" filled="true" fillcolor="#b4c9d7" stroked="false">
                <v:path arrowok="t"/>
                <v:fill type="solid"/>
              </v:shape>
            </v:group>
            <v:group style="position:absolute;left:8282;top:2508;width:306;height:138" coordorigin="8282,2508" coordsize="306,138">
              <v:shape style="position:absolute;left:8282;top:2508;width:306;height:138" coordorigin="8282,2508" coordsize="306,138" path="m8587,2508l8282,2508,8282,2645,8587,2645,8587,2508xe" filled="true" fillcolor="#ff8080" stroked="false">
                <v:path arrowok="t"/>
                <v:fill type="solid"/>
              </v:shape>
            </v:group>
            <v:group style="position:absolute;left:8282;top:2462;width:306;height:46" coordorigin="8282,2462" coordsize="306,46">
              <v:shape style="position:absolute;left:8282;top:2462;width:306;height:46" coordorigin="8282,2462" coordsize="306,46" path="m8282,2508l8587,2508,8587,2462,8282,2462,8282,2508xe" filled="true" fillcolor="#81a6bd" stroked="false">
                <v:path arrowok="t"/>
                <v:fill type="solid"/>
              </v:shape>
            </v:group>
            <v:group style="position:absolute;left:8282;top:2351;width:306;height:112" coordorigin="8282,2351" coordsize="306,112">
              <v:shape style="position:absolute;left:8282;top:2351;width:306;height:112" coordorigin="8282,2351" coordsize="306,112" path="m8587,2351l8282,2351,8282,2462,8587,2462,8587,2351xe" filled="true" fillcolor="#ffb1b1" stroked="false">
                <v:path arrowok="t"/>
                <v:fill type="solid"/>
              </v:shape>
            </v:group>
            <v:group style="position:absolute;left:9357;top:861;width:306;height:1785" coordorigin="9357,861" coordsize="306,1785">
              <v:shape style="position:absolute;left:9357;top:861;width:306;height:1785" coordorigin="9357,861" coordsize="306,1785" path="m9662,861l9357,861,9357,2645,9662,2645,9662,861xe" filled="true" fillcolor="#b4c9d7" stroked="false">
                <v:path arrowok="t"/>
                <v:fill type="solid"/>
              </v:shape>
            </v:group>
            <v:group style="position:absolute;left:9052;top:2462;width:306;height:183" coordorigin="9052,2462" coordsize="306,183">
              <v:shape style="position:absolute;left:9052;top:2462;width:306;height:183" coordorigin="9052,2462" coordsize="306,183" path="m9357,2462l9052,2462,9052,2645,9357,2645,9357,2462xe" filled="true" fillcolor="#ff8080" stroked="false">
                <v:path arrowok="t"/>
                <v:fill type="solid"/>
              </v:shape>
            </v:group>
            <v:group style="position:absolute;left:9052;top:2397;width:306;height:66" coordorigin="9052,2397" coordsize="306,66">
              <v:shape style="position:absolute;left:9052;top:2397;width:306;height:66" coordorigin="9052,2397" coordsize="306,66" path="m9052,2462l9357,2462,9357,2397,9052,2397,9052,2462xe" filled="true" fillcolor="#81a6bd" stroked="false">
                <v:path arrowok="t"/>
                <v:fill type="solid"/>
              </v:shape>
            </v:group>
            <v:group style="position:absolute;left:9052;top:2253;width:306;height:144" coordorigin="9052,2253" coordsize="306,144">
              <v:shape style="position:absolute;left:9052;top:2253;width:306;height:144" coordorigin="9052,2253" coordsize="306,144" path="m9357,2253l9052,2253,9052,2397,9357,2397,9357,2253xe" filled="true" fillcolor="#ffb1b1" stroked="false">
                <v:path arrowok="t"/>
                <v:fill type="solid"/>
              </v:shape>
            </v:group>
            <v:group style="position:absolute;left:10127;top:691;width:312;height:1955" coordorigin="10127,691" coordsize="312,1955">
              <v:shape style="position:absolute;left:10127;top:691;width:312;height:1955" coordorigin="10127,691" coordsize="312,1955" path="m10438,691l10127,691,10127,2645,10438,2645,10438,691xe" filled="true" fillcolor="#b4c9d7" stroked="false">
                <v:path arrowok="t"/>
                <v:fill type="solid"/>
              </v:shape>
            </v:group>
            <v:group style="position:absolute;left:9821;top:2416;width:312;height:229" coordorigin="9821,2416" coordsize="312,229">
              <v:shape style="position:absolute;left:9821;top:2416;width:312;height:229" coordorigin="9821,2416" coordsize="312,229" path="m10133,2416l9821,2416,9821,2645,10133,2645,10133,2416xe" filled="true" fillcolor="#ff8080" stroked="false">
                <v:path arrowok="t"/>
                <v:fill type="solid"/>
              </v:shape>
            </v:group>
            <v:group style="position:absolute;left:9821;top:2338;width:312;height:79" coordorigin="9821,2338" coordsize="312,79">
              <v:shape style="position:absolute;left:9821;top:2338;width:312;height:79" coordorigin="9821,2338" coordsize="312,79" path="m9821,2416l10133,2416,10133,2338,9821,2338,9821,2416xe" filled="true" fillcolor="#81a6bd" stroked="false">
                <v:path arrowok="t"/>
                <v:fill type="solid"/>
              </v:shape>
            </v:group>
            <v:group style="position:absolute;left:9821;top:2135;width:312;height:203" coordorigin="9821,2135" coordsize="312,203">
              <v:shape style="position:absolute;left:9821;top:2135;width:312;height:203" coordorigin="9821,2135" coordsize="312,203" path="m10133,2135l9821,2135,9821,2338,10133,2338,10133,2135xe" filled="true" fillcolor="#ffb1b1" stroked="false">
                <v:path arrowok="t"/>
                <v:fill type="solid"/>
              </v:shape>
            </v:group>
            <v:group style="position:absolute;left:6504;top:191;width:2;height:2452" coordorigin="6504,191" coordsize="2,2452">
              <v:shape style="position:absolute;left:6504;top:191;width:2;height:2452" coordorigin="6504,191" coordsize="0,2452" path="m6504,2642l6504,191e" filled="false" stroked="true" strokeweight=".318030pt" strokecolor="#000000">
                <v:path arrowok="t"/>
              </v:shape>
            </v:group>
            <v:group style="position:absolute;left:6466;top:2642;width:39;height:2" coordorigin="6466,2642" coordsize="39,2">
              <v:shape style="position:absolute;left:6466;top:2642;width:39;height:2" coordorigin="6466,2642" coordsize="39,0" path="m6466,2642l6504,2642e" filled="false" stroked="true" strokeweight=".326819pt" strokecolor="#000000">
                <v:path arrowok="t"/>
              </v:shape>
            </v:group>
            <v:group style="position:absolute;left:6466;top:2152;width:39;height:2" coordorigin="6466,2152" coordsize="39,2">
              <v:shape style="position:absolute;left:6466;top:2152;width:39;height:2" coordorigin="6466,2152" coordsize="39,0" path="m6466,2152l6504,2152e" filled="false" stroked="true" strokeweight=".326819pt" strokecolor="#000000">
                <v:path arrowok="t"/>
              </v:shape>
            </v:group>
            <v:group style="position:absolute;left:6466;top:1662;width:39;height:2" coordorigin="6466,1662" coordsize="39,2">
              <v:shape style="position:absolute;left:6466;top:1662;width:39;height:2" coordorigin="6466,1662" coordsize="39,0" path="m6466,1662l6504,1662e" filled="false" stroked="true" strokeweight=".326819pt" strokecolor="#000000">
                <v:path arrowok="t"/>
              </v:shape>
            </v:group>
            <v:group style="position:absolute;left:6466;top:1171;width:39;height:2" coordorigin="6466,1171" coordsize="39,2">
              <v:shape style="position:absolute;left:6466;top:1171;width:39;height:2" coordorigin="6466,1171" coordsize="39,0" path="m6466,1171l6504,1171e" filled="false" stroked="true" strokeweight=".326819pt" strokecolor="#000000">
                <v:path arrowok="t"/>
              </v:shape>
            </v:group>
            <v:group style="position:absolute;left:6466;top:681;width:39;height:2" coordorigin="6466,681" coordsize="39,2">
              <v:shape style="position:absolute;left:6466;top:681;width:39;height:2" coordorigin="6466,681" coordsize="39,0" path="m6466,681l6504,681e" filled="false" stroked="true" strokeweight=".326819pt" strokecolor="#000000">
                <v:path arrowok="t"/>
              </v:shape>
            </v:group>
            <v:group style="position:absolute;left:6466;top:191;width:39;height:2" coordorigin="6466,191" coordsize="39,2">
              <v:shape style="position:absolute;left:6466;top:191;width:39;height:2" coordorigin="6466,191" coordsize="39,0" path="m6466,191l6504,191e" filled="false" stroked="true" strokeweight=".326819pt" strokecolor="#000000">
                <v:path arrowok="t"/>
              </v:shape>
            </v:group>
            <v:group style="position:absolute;left:6504;top:2642;width:3861;height:2" coordorigin="6504,2642" coordsize="3861,2">
              <v:shape style="position:absolute;left:6504;top:2642;width:3861;height:2" coordorigin="6504,2642" coordsize="3861,0" path="m6504,2642l10365,2642e" filled="false" stroked="true" strokeweight=".326819pt" strokecolor="#000000">
                <v:path arrowok="t"/>
              </v:shape>
            </v:group>
            <v:group style="position:absolute;left:6504;top:2642;width:2;height:46" coordorigin="6504,2642" coordsize="2,46">
              <v:shape style="position:absolute;left:6504;top:2642;width:2;height:46" coordorigin="6504,2642" coordsize="0,46" path="m6504,2642l6504,2688e" filled="false" stroked="true" strokeweight=".318030pt" strokecolor="#000000">
                <v:path arrowok="t"/>
              </v:shape>
            </v:group>
            <v:group style="position:absolute;left:7274;top:2642;width:2;height:46" coordorigin="7274,2642" coordsize="2,46">
              <v:shape style="position:absolute;left:7274;top:2642;width:2;height:46" coordorigin="7274,2642" coordsize="0,46" path="m7274,2642l7274,2688e" filled="false" stroked="true" strokeweight=".318030pt" strokecolor="#000000">
                <v:path arrowok="t"/>
              </v:shape>
            </v:group>
            <v:group style="position:absolute;left:8050;top:2642;width:2;height:46" coordorigin="8050,2642" coordsize="2,46">
              <v:shape style="position:absolute;left:8050;top:2642;width:2;height:46" coordorigin="8050,2642" coordsize="0,46" path="m8050,2642l8050,2688e" filled="false" stroked="true" strokeweight=".318030pt" strokecolor="#000000">
                <v:path arrowok="t"/>
              </v:shape>
            </v:group>
            <v:group style="position:absolute;left:8819;top:2642;width:2;height:46" coordorigin="8819,2642" coordsize="2,46">
              <v:shape style="position:absolute;left:8819;top:2642;width:2;height:46" coordorigin="8819,2642" coordsize="0,46" path="m8819,2642l8819,2688e" filled="false" stroked="true" strokeweight=".318030pt" strokecolor="#000000">
                <v:path arrowok="t"/>
              </v:shape>
            </v:group>
            <v:group style="position:absolute;left:9589;top:2642;width:2;height:46" coordorigin="9589,2642" coordsize="2,46">
              <v:shape style="position:absolute;left:9589;top:2642;width:2;height:46" coordorigin="9589,2642" coordsize="0,46" path="m9589,2642l9589,2688e" filled="false" stroked="true" strokeweight=".318030pt" strokecolor="#000000">
                <v:path arrowok="t"/>
              </v:shape>
            </v:group>
            <v:group style="position:absolute;left:10365;top:2642;width:2;height:46" coordorigin="10365,2642" coordsize="2,46">
              <v:shape style="position:absolute;left:10365;top:2642;width:2;height:46" coordorigin="10365,2642" coordsize="0,46" path="m10365,2642l10365,2688e" filled="false" stroked="true" strokeweight=".318030pt" strokecolor="#000000">
                <v:path arrowok="t"/>
              </v:shape>
            </v:group>
            <v:group style="position:absolute;left:8323;top:1992;width:1756;height:359" coordorigin="8323,1992" coordsize="1756,359">
              <v:shape style="position:absolute;left:8323;top:1992;width:1756;height:359" coordorigin="8323,1992" coordsize="1756,359" path="m9963,2031l8323,2312,8330,2351,9969,2070,9963,2031xe" filled="true" fillcolor="#ff0000" stroked="false">
                <v:path arrowok="t"/>
                <v:fill type="solid"/>
              </v:shape>
              <v:shape style="position:absolute;left:8323;top:1992;width:1756;height:359" coordorigin="8323,1992" coordsize="1756,359" path="m10069,2028l9982,2028,9988,2066,9969,2070,9975,2108,10079,2031,10069,2028xe" filled="true" fillcolor="#ff0000" stroked="false">
                <v:path arrowok="t"/>
                <v:fill type="solid"/>
              </v:shape>
              <v:shape style="position:absolute;left:8323;top:1992;width:1756;height:359" coordorigin="8323,1992" coordsize="1756,359" path="m9982,2028l9963,2031,9969,2070,9988,2066,9982,2028xe" filled="true" fillcolor="#ff0000" stroked="false">
                <v:path arrowok="t"/>
                <v:fill type="solid"/>
              </v:shape>
              <v:shape style="position:absolute;left:8323;top:1992;width:1756;height:359" coordorigin="8323,1992" coordsize="1756,359" path="m9956,1992l9963,2031,9982,2028,10069,2028,9956,1992xe" filled="true" fillcolor="#ff0000" stroked="false">
                <v:path arrowok="t"/>
                <v:fill type="solid"/>
              </v:shape>
            </v:group>
            <v:group style="position:absolute;left:8612;top:1933;width:932;height:260" coordorigin="8612,1933" coordsize="932,260">
              <v:shape style="position:absolute;left:8612;top:1933;width:932;height:260" coordorigin="8612,1933" coordsize="932,260" path="m8678,2078l8622,2103,8612,2135,8613,2148,8662,2193,8673,2192,8685,2190,8695,2186,8702,2181,8701,2173,8664,2173,8656,2171,8642,2160,8638,2152,8636,2142,8634,2131,8636,2122,8641,2114,8646,2106,8654,2102,8673,2098,8688,2098,8685,2080,8678,2078xe" filled="true" fillcolor="#044e7d" stroked="false">
                <v:path arrowok="t"/>
                <v:fill type="solid"/>
              </v:shape>
              <v:shape style="position:absolute;left:8612;top:1933;width:932;height:260" coordorigin="8612,1933" coordsize="932,260" path="m8698,2160l8691,2166,8683,2170,8664,2173,8701,2173,8698,2160xe" filled="true" fillcolor="#044e7d" stroked="false">
                <v:path arrowok="t"/>
                <v:fill type="solid"/>
              </v:shape>
              <v:shape style="position:absolute;left:8612;top:1933;width:932;height:260" coordorigin="8612,1933" coordsize="932,260" path="m8688,2098l8673,2098,8681,2099,8689,2102,8688,2098xe" filled="true" fillcolor="#044e7d" stroked="false">
                <v:path arrowok="t"/>
                <v:fill type="solid"/>
              </v:shape>
              <v:shape style="position:absolute;left:8612;top:1933;width:932;height:260" coordorigin="8612,1933" coordsize="932,260" path="m8758,2065l8731,2069,8711,2183,8735,2179,8739,2153,8776,2147,8802,2147,8796,2135,8740,2135,8746,2095,8747,2092,8747,2086,8747,2086,8769,2086,8758,2065xe" filled="true" fillcolor="#044e7d" stroked="false">
                <v:path arrowok="t"/>
                <v:fill type="solid"/>
              </v:shape>
              <v:shape style="position:absolute;left:8612;top:1933;width:932;height:260" coordorigin="8612,1933" coordsize="932,260" path="m8802,2147l8776,2147,8788,2170,8813,2166,8802,2147xe" filled="true" fillcolor="#044e7d" stroked="false">
                <v:path arrowok="t"/>
                <v:fill type="solid"/>
              </v:shape>
              <v:shape style="position:absolute;left:8612;top:1933;width:932;height:260" coordorigin="8612,1933" coordsize="932,260" path="m8883,2043l8823,2068,8813,2100,8814,2112,8864,2158,8876,2156,8891,2154,8903,2149,8912,2141,8912,2139,8865,2139,8856,2137,8850,2132,8843,2126,8839,2118,8837,2107,8835,2096,8837,2086,8847,2071,8854,2066,8876,2062,8895,2062,8892,2045,8883,2043xe" filled="true" fillcolor="#044e7d" stroked="false">
                <v:path arrowok="t"/>
                <v:fill type="solid"/>
              </v:shape>
              <v:shape style="position:absolute;left:8612;top:1933;width:932;height:260" coordorigin="8612,1933" coordsize="932,260" path="m8907,2110l8884,2110,8888,2132,8885,2134,8880,2136,8865,2139,8912,2139,8907,2110xe" filled="true" fillcolor="#044e7d" stroked="false">
                <v:path arrowok="t"/>
                <v:fill type="solid"/>
              </v:shape>
              <v:shape style="position:absolute;left:8612;top:1933;width:932;height:260" coordorigin="8612,1933" coordsize="932,260" path="m8769,2086l8747,2086,8748,2090,8749,2093,8750,2095,8768,2130,8740,2135,8796,2135,8769,2086xe" filled="true" fillcolor="#044e7d" stroked="false">
                <v:path arrowok="t"/>
                <v:fill type="solid"/>
              </v:shape>
              <v:shape style="position:absolute;left:8612;top:1933;width:932;height:260" coordorigin="8612,1933" coordsize="932,260" path="m8904,2087l8860,2095,8863,2113,8884,2110,8907,2110,8904,2087xe" filled="true" fillcolor="#044e7d" stroked="false">
                <v:path arrowok="t"/>
                <v:fill type="solid"/>
              </v:shape>
              <v:shape style="position:absolute;left:8612;top:1933;width:932;height:260" coordorigin="8612,1933" coordsize="932,260" path="m8895,2062l8876,2062,8887,2063,8895,2066,8895,2062xe" filled="true" fillcolor="#044e7d" stroked="false">
                <v:path arrowok="t"/>
                <v:fill type="solid"/>
              </v:shape>
              <v:shape style="position:absolute;left:8612;top:1933;width:932;height:260" coordorigin="8612,1933" coordsize="932,260" path="m8971,2030l8954,2031,8918,2037,8935,2144,8957,2140,8951,2099,8960,2097,8993,2097,8989,2093,8983,2088,8978,2087,8978,2087,8985,2084,8987,2081,8948,2081,8943,2050,8965,2047,8994,2047,8992,2041,8983,2033,8971,2030xe" filled="true" fillcolor="#044e7d" stroked="false">
                <v:path arrowok="t"/>
                <v:fill type="solid"/>
              </v:shape>
              <v:shape style="position:absolute;left:8612;top:1933;width:932;height:260" coordorigin="8612,1933" coordsize="932,260" path="m8993,2097l8960,2097,8962,2098,8965,2099,8967,2100,8970,2103,8996,2134,9021,2129,8996,2101,8993,2097xe" filled="true" fillcolor="#044e7d" stroked="false">
                <v:path arrowok="t"/>
                <v:fill type="solid"/>
              </v:shape>
              <v:shape style="position:absolute;left:8612;top:1933;width:932;height:260" coordorigin="8612,1933" coordsize="932,260" path="m8994,2047l8965,2047,8972,2050,8973,2060,8948,2081,8987,2081,8990,2079,8996,2067,8997,2060,8996,2053,8994,2047xe" filled="true" fillcolor="#044e7d" stroked="false">
                <v:path arrowok="t"/>
                <v:fill type="solid"/>
              </v:shape>
              <v:shape style="position:absolute;left:8612;top:1933;width:932;height:260" coordorigin="8612,1933" coordsize="932,260" path="m9094,2047l9023,2060,9026,2074,9096,2062,9094,2047xe" filled="true" fillcolor="#044e7d" stroked="false">
                <v:path arrowok="t"/>
                <v:fill type="solid"/>
              </v:shape>
              <v:shape style="position:absolute;left:8612;top:1933;width:932;height:260" coordorigin="8612,1933" coordsize="932,260" path="m9099,2080l9029,2092,9031,2107,9102,2094,9099,2080xe" filled="true" fillcolor="#044e7d" stroked="false">
                <v:path arrowok="t"/>
                <v:fill type="solid"/>
              </v:shape>
              <v:shape style="position:absolute;left:8612;top:1933;width:932;height:260" coordorigin="8612,1933" coordsize="932,260" path="m9131,2086l9134,2106,9141,2108,9150,2109,9173,2105,9182,2100,9190,2091,9147,2091,9139,2090,9131,2086xe" filled="true" fillcolor="#044e7d" stroked="false">
                <v:path arrowok="t"/>
                <v:fill type="solid"/>
              </v:shape>
              <v:shape style="position:absolute;left:8612;top:1933;width:932;height:260" coordorigin="8612,1933" coordsize="932,260" path="m9193,2058l9154,2058,9160,2059,9170,2062,9172,2066,9173,2071,9174,2076,9173,2080,9170,2083,9167,2087,9162,2089,9147,2091,9190,2091,9195,2086,9197,2078,9195,2067,9194,2061,9193,2058xe" filled="true" fillcolor="#044e7d" stroked="false">
                <v:path arrowok="t"/>
                <v:fill type="solid"/>
              </v:shape>
              <v:shape style="position:absolute;left:8612;top:1933;width:932;height:260" coordorigin="8612,1933" coordsize="932,260" path="m9183,2011l9154,2011,9161,2015,9162,2024,9164,2034,9157,2040,9135,2044,9138,2061,9154,2058,9193,2058,9191,2055,9181,2048,9176,2046,9167,2046,9167,2046,9180,2040,9186,2030,9183,2011xe" filled="true" fillcolor="#044e7d" stroked="false">
                <v:path arrowok="t"/>
                <v:fill type="solid"/>
              </v:shape>
              <v:shape style="position:absolute;left:8612;top:1933;width:932;height:260" coordorigin="8612,1933" coordsize="932,260" path="m9175,2046l9167,2046,9176,2046,9175,2046xe" filled="true" fillcolor="#044e7d" stroked="false">
                <v:path arrowok="t"/>
                <v:fill type="solid"/>
              </v:shape>
              <v:shape style="position:absolute;left:8612;top:1933;width:932;height:260" coordorigin="8612,1933" coordsize="932,260" path="m9156,1994l9136,1997,9128,2000,9121,2005,9124,2024,9130,2018,9137,2015,9154,2011,9183,2011,9182,2008,9178,2002,9171,1998,9164,1995,9156,1994xe" filled="true" fillcolor="#044e7d" stroked="false">
                <v:path arrowok="t"/>
                <v:fill type="solid"/>
              </v:shape>
              <v:shape style="position:absolute;left:8612;top:1933;width:932;height:260" coordorigin="8612,1933" coordsize="932,260" path="m9274,1997l9244,1997,9250,2000,9253,2014,9232,2046,9227,2052,9217,2081,9218,2087,9219,2095,9288,2083,9286,2072,9241,2072,9241,2070,9256,2049,9262,2043,9267,2037,9269,2033,9272,2028,9274,2024,9275,2019,9276,2015,9276,2010,9275,2004,9274,1997xe" filled="true" fillcolor="#044e7d" stroked="false">
                <v:path arrowok="t"/>
                <v:fill type="solid"/>
              </v:shape>
              <v:shape style="position:absolute;left:8612;top:1933;width:932;height:260" coordorigin="8612,1933" coordsize="932,260" path="m9285,2064l9241,2072,9286,2072,9285,2064xe" filled="true" fillcolor="#044e7d" stroked="false">
                <v:path arrowok="t"/>
                <v:fill type="solid"/>
              </v:shape>
              <v:shape style="position:absolute;left:8612;top:1933;width:932;height:260" coordorigin="8612,1933" coordsize="932,260" path="m9247,1978l9225,1981,9215,1986,9207,1994,9210,2014,9217,2005,9225,2000,9244,1997,9274,1997,9274,1995,9269,1988,9262,1983,9255,1979,9247,1978xe" filled="true" fillcolor="#044e7d" stroked="false">
                <v:path arrowok="t"/>
                <v:fill type="solid"/>
              </v:shape>
              <v:shape style="position:absolute;left:8612;top:1933;width:932;height:260" coordorigin="8612,1933" coordsize="932,260" path="m9319,2055l9304,2066,9305,2069,9305,2073,9307,2075,9310,2077,9313,2079,9316,2080,9323,2078,9326,2077,9328,2074,9330,2072,9331,2068,9330,2065,9330,2062,9328,2059,9322,2055,9319,2055xe" filled="true" fillcolor="#044e7d" stroked="false">
                <v:path arrowok="t"/>
                <v:fill type="solid"/>
              </v:shape>
              <v:shape style="position:absolute;left:8612;top:1933;width:932;height:260" coordorigin="8612,1933" coordsize="932,260" path="m9344,2049l9347,2069,9354,2071,9363,2071,9386,2067,9395,2063,9403,2054,9360,2054,9352,2053,9344,2049xe" filled="true" fillcolor="#044e7d" stroked="false">
                <v:path arrowok="t"/>
                <v:fill type="solid"/>
              </v:shape>
              <v:shape style="position:absolute;left:8612;top:1933;width:932;height:260" coordorigin="8612,1933" coordsize="932,260" path="m9406,2021l9368,2021,9374,2021,9383,2025,9385,2029,9386,2034,9387,2039,9386,2043,9383,2046,9380,2050,9376,2052,9360,2054,9403,2054,9408,2049,9410,2040,9408,2030,9407,2024,9406,2021xe" filled="true" fillcolor="#044e7d" stroked="false">
                <v:path arrowok="t"/>
                <v:fill type="solid"/>
              </v:shape>
              <v:shape style="position:absolute;left:8612;top:1933;width:932;height:260" coordorigin="8612,1933" coordsize="932,260" path="m9396,1974l9368,1974,9374,1978,9375,1987,9377,1997,9371,2003,9348,2007,9351,2024,9368,2021,9406,2021,9404,2018,9394,2010,9389,2009,9380,2009,9380,2009,9394,2003,9399,1993,9396,1974xe" filled="true" fillcolor="#044e7d" stroked="false">
                <v:path arrowok="t"/>
                <v:fill type="solid"/>
              </v:shape>
              <v:shape style="position:absolute;left:8612;top:1933;width:932;height:260" coordorigin="8612,1933" coordsize="932,260" path="m9388,2009l9380,2009,9389,2009,9388,2009xe" filled="true" fillcolor="#044e7d" stroked="false">
                <v:path arrowok="t"/>
                <v:fill type="solid"/>
              </v:shape>
              <v:shape style="position:absolute;left:8612;top:1933;width:932;height:260" coordorigin="8612,1933" coordsize="932,260" path="m9369,1956l9349,1960,9341,1963,9335,1968,9338,1987,9343,1981,9350,1977,9368,1974,9396,1974,9395,1970,9391,1965,9377,1957,9369,1956xe" filled="true" fillcolor="#044e7d" stroked="false">
                <v:path arrowok="t"/>
                <v:fill type="solid"/>
              </v:shape>
              <v:shape style="position:absolute;left:8612;top:1933;width:932;height:260" coordorigin="8612,1933" coordsize="932,260" path="m9514,1933l9497,1936,9447,2055,9464,2052,9514,1933xe" filled="true" fillcolor="#044e7d" stroked="false">
                <v:path arrowok="t"/>
                <v:fill type="solid"/>
              </v:shape>
              <v:shape style="position:absolute;left:8612;top:1933;width:932;height:260" coordorigin="8612,1933" coordsize="932,260" path="m9521,1986l9505,1989,9499,1993,9492,2005,9490,2012,9492,2021,9513,2045,9529,2042,9535,2039,9539,2032,9513,2032,9508,2028,9506,2018,9505,2007,9508,2001,9518,2000,9540,2000,9538,1995,9528,1987,9521,1986xe" filled="true" fillcolor="#044e7d" stroked="false">
                <v:path arrowok="t"/>
                <v:fill type="solid"/>
              </v:shape>
              <v:shape style="position:absolute;left:8612;top:1933;width:932;height:260" coordorigin="8612,1933" coordsize="932,260" path="m9540,2000l9518,2000,9521,2001,9523,2003,9526,2005,9527,2009,9528,2013,9530,2024,9527,2030,9513,2032,9539,2032,9543,2026,9544,2019,9542,2010,9541,2002,9541,2001,9540,2000xe" filled="true" fillcolor="#044e7d" stroked="false">
                <v:path arrowok="t"/>
                <v:fill type="solid"/>
              </v:shape>
              <v:shape style="position:absolute;left:8612;top:1933;width:932;height:260" coordorigin="8612,1933" coordsize="932,260" path="m9447,1943l9432,1946,9426,1950,9422,1956,9418,1962,9440,2002,9455,1999,9461,1995,9465,1989,9439,1989,9435,1985,9433,1975,9431,1964,9434,1958,9448,1956,9466,1956,9464,1952,9459,1948,9454,1944,9447,1943xe" filled="true" fillcolor="#044e7d" stroked="false">
                <v:path arrowok="t"/>
                <v:fill type="solid"/>
              </v:shape>
              <v:shape style="position:absolute;left:8612;top:1933;width:932;height:260" coordorigin="8612,1933" coordsize="932,260" path="m9466,1956l9448,1956,9453,1960,9454,1970,9456,1981,9453,1986,9439,1989,9465,1989,9469,1983,9470,1976,9469,1967,9467,1959,9466,1956xe" filled="true" fillcolor="#044e7d" stroked="false">
                <v:path arrowok="t"/>
                <v:fill type="solid"/>
              </v:shape>
            </v:group>
            <v:group style="position:absolute;left:8646;top:552;width:1589;height:465" coordorigin="8646,552" coordsize="1589,465">
              <v:shape style="position:absolute;left:8646;top:552;width:1589;height:465" coordorigin="8646,552" coordsize="1589,465" path="m10119,590l8646,979,8656,1017,10129,628,10119,590xe" filled="true" fillcolor="#ff0000" stroked="false">
                <v:path arrowok="t"/>
                <v:fill type="solid"/>
              </v:shape>
              <v:shape style="position:absolute;left:8646;top:552;width:1589;height:465" coordorigin="8646,552" coordsize="1589,465" path="m10229,585l10138,585,10147,623,10129,628,10138,666,10229,585xe" filled="true" fillcolor="#ff0000" stroked="false">
                <v:path arrowok="t"/>
                <v:fill type="solid"/>
              </v:shape>
              <v:shape style="position:absolute;left:8646;top:552;width:1589;height:465" coordorigin="8646,552" coordsize="1589,465" path="m10138,585l10119,590,10129,628,10147,623,10138,585xe" filled="true" fillcolor="#ff0000" stroked="false">
                <v:path arrowok="t"/>
                <v:fill type="solid"/>
              </v:shape>
              <v:shape style="position:absolute;left:8646;top:552;width:1589;height:465" coordorigin="8646,552" coordsize="1589,465" path="m10110,552l10119,590,10138,585,10229,585,10235,580,10110,552xe" filled="true" fillcolor="#ff0000" stroked="false">
                <v:path arrowok="t"/>
                <v:fill type="solid"/>
              </v:shape>
            </v:group>
            <v:group style="position:absolute;left:8958;top:517;width:832;height:318" coordorigin="8958,517" coordsize="832,318">
              <v:shape style="position:absolute;left:8958;top:517;width:832;height:318" coordorigin="8958,517" coordsize="832,318" path="m9019,718l8965,748,8958,781,8960,793,9003,834,9013,834,9024,832,9036,828,9045,824,9052,818,9051,814,9014,814,9005,813,8998,808,8991,803,8985,796,8983,785,8980,775,9015,738,9031,738,9026,719,9019,718xe" filled="true" fillcolor="#044e7d" stroked="false">
                <v:path arrowok="t"/>
                <v:fill type="solid"/>
              </v:shape>
              <v:shape style="position:absolute;left:8958;top:517;width:832;height:318" coordorigin="8958,517" coordsize="832,318" path="m9046,797l9040,804,9032,809,9014,814,9051,814,9046,797xe" filled="true" fillcolor="#044e7d" stroked="false">
                <v:path arrowok="t"/>
                <v:fill type="solid"/>
              </v:shape>
              <v:shape style="position:absolute;left:8958;top:517;width:832;height:318" coordorigin="8958,517" coordsize="832,318" path="m9031,738l9024,738,9032,741,9031,738xe" filled="true" fillcolor="#044e7d" stroked="false">
                <v:path arrowok="t"/>
                <v:fill type="solid"/>
              </v:shape>
              <v:shape style="position:absolute;left:8958;top:517;width:832;height:318" coordorigin="8958,517" coordsize="832,318" path="m9097,697l9071,704,9061,820,9085,813,9086,787,9123,777,9150,777,9145,768,9086,768,9088,730,9088,722,9088,719,9088,719,9111,719,9097,697xe" filled="true" fillcolor="#044e7d" stroked="false">
                <v:path arrowok="t"/>
                <v:fill type="solid"/>
              </v:shape>
              <v:shape style="position:absolute;left:8958;top:517;width:832;height:318" coordorigin="8958,517" coordsize="832,318" path="m9150,777l9123,777,9137,799,9161,792,9150,777xe" filled="true" fillcolor="#044e7d" stroked="false">
                <v:path arrowok="t"/>
                <v:fill type="solid"/>
              </v:shape>
              <v:shape style="position:absolute;left:8958;top:517;width:832;height:318" coordorigin="8958,517" coordsize="832,318" path="m9220,663l9162,694,9155,727,9157,739,9200,779,9211,779,9223,777,9238,773,9249,767,9255,760,9210,760,9201,759,9194,755,9187,750,9182,742,9179,731,9177,720,9177,711,9186,694,9193,689,9215,683,9225,683,9233,683,9228,664,9220,663xe" filled="true" fillcolor="#044e7d" stroked="false">
                <v:path arrowok="t"/>
                <v:fill type="solid"/>
              </v:shape>
              <v:shape style="position:absolute;left:8958;top:517;width:832;height:318" coordorigin="8958,517" coordsize="832,318" path="m9111,719l9088,719,9090,723,9091,725,9092,728,9113,761,9086,768,9145,768,9111,719xe" filled="true" fillcolor="#044e7d" stroked="false">
                <v:path arrowok="t"/>
                <v:fill type="solid"/>
              </v:shape>
              <v:shape style="position:absolute;left:8958;top:517;width:832;height:318" coordorigin="8958,517" coordsize="832,318" path="m9250,730l9227,730,9233,751,9229,754,9225,756,9210,760,9255,760,9258,758,9250,730xe" filled="true" fillcolor="#044e7d" stroked="false">
                <v:path arrowok="t"/>
                <v:fill type="solid"/>
              </v:shape>
              <v:shape style="position:absolute;left:8958;top:517;width:832;height:318" coordorigin="8958,517" coordsize="832,318" path="m9306,641l9289,644,9254,654,9281,759,9303,753,9292,712,9301,710,9338,710,9330,702,9323,699,9318,698,9318,698,9323,695,9288,695,9280,665,9291,662,9302,659,9332,659,9328,651,9319,644,9306,641xe" filled="true" fillcolor="#044e7d" stroked="false">
                <v:path arrowok="t"/>
                <v:fill type="solid"/>
              </v:shape>
              <v:shape style="position:absolute;left:8958;top:517;width:832;height:318" coordorigin="8958,517" coordsize="832,318" path="m9338,710l9301,710,9304,710,9309,712,9312,715,9317,720,9340,743,9365,736,9338,710xe" filled="true" fillcolor="#044e7d" stroked="false">
                <v:path arrowok="t"/>
                <v:fill type="solid"/>
              </v:shape>
              <v:shape style="position:absolute;left:8958;top:517;width:832;height:318" coordorigin="8958,517" coordsize="832,318" path="m9244,706l9202,717,9206,735,9227,730,9250,730,9244,706xe" filled="true" fillcolor="#044e7d" stroked="false">
                <v:path arrowok="t"/>
                <v:fill type="solid"/>
              </v:shape>
              <v:shape style="position:absolute;left:8958;top:517;width:832;height:318" coordorigin="8958,517" coordsize="832,318" path="m9438,679l9369,698,9373,712,9442,693,9438,679xe" filled="true" fillcolor="#044e7d" stroked="false">
                <v:path arrowok="t"/>
                <v:fill type="solid"/>
              </v:shape>
              <v:shape style="position:absolute;left:8958;top:517;width:832;height:318" coordorigin="8958,517" coordsize="832,318" path="m9332,659l9302,659,9309,662,9311,672,9312,676,9312,680,9309,684,9307,688,9303,691,9298,692,9288,695,9323,695,9335,670,9333,662,9332,659xe" filled="true" fillcolor="#044e7d" stroked="false">
                <v:path arrowok="t"/>
                <v:fill type="solid"/>
              </v:shape>
              <v:shape style="position:absolute;left:8958;top:517;width:832;height:318" coordorigin="8958,517" coordsize="832,318" path="m9233,683l9225,683,9234,685,9233,683xe" filled="true" fillcolor="#044e7d" stroked="false">
                <v:path arrowok="t"/>
                <v:fill type="solid"/>
              </v:shape>
              <v:shape style="position:absolute;left:8958;top:517;width:832;height:318" coordorigin="8958,517" coordsize="832,318" path="m9430,647l9361,666,9365,681,9434,662,9430,647xe" filled="true" fillcolor="#044e7d" stroked="false">
                <v:path arrowok="t"/>
                <v:fill type="solid"/>
              </v:shape>
              <v:shape style="position:absolute;left:8958;top:517;width:832;height:318" coordorigin="8958,517" coordsize="832,318" path="m9472,685l9477,703,9483,704,9491,703,9513,697,9523,689,9523,687,9478,687,9472,685xe" filled="true" fillcolor="#044e7d" stroked="false">
                <v:path arrowok="t"/>
                <v:fill type="solid"/>
              </v:shape>
              <v:shape style="position:absolute;left:8958;top:517;width:832;height:318" coordorigin="8958,517" coordsize="832,318" path="m9530,645l9509,645,9511,660,9509,671,9503,680,9493,685,9485,687,9523,687,9527,676,9530,666,9531,655,9530,645xe" filled="true" fillcolor="#044e7d" stroked="false">
                <v:path arrowok="t"/>
                <v:fill type="solid"/>
              </v:shape>
              <v:shape style="position:absolute;left:8958;top:517;width:832;height:318" coordorigin="8958,517" coordsize="832,318" path="m9490,587l9479,590,9469,593,9461,599,9451,616,9450,626,9453,637,9482,663,9500,658,9506,653,9509,645,9530,645,9530,644,9488,644,9484,643,9472,624,9472,619,9474,615,9476,611,9479,608,9483,607,9487,606,9519,606,9517,603,9500,589,9490,587xe" filled="true" fillcolor="#044e7d" stroked="false">
                <v:path arrowok="t"/>
                <v:fill type="solid"/>
              </v:shape>
              <v:shape style="position:absolute;left:8958;top:517;width:832;height:318" coordorigin="8958,517" coordsize="832,318" path="m9519,606l9487,606,9491,607,9499,613,9501,618,9503,623,9504,628,9503,632,9488,644,9530,644,9530,642,9527,629,9523,614,9519,606xe" filled="true" fillcolor="#044e7d" stroked="false">
                <v:path arrowok="t"/>
                <v:fill type="solid"/>
              </v:shape>
              <v:shape style="position:absolute;left:8958;top:517;width:832;height:318" coordorigin="8958,517" coordsize="832,318" path="m9569,657l9555,670,9556,673,9568,682,9571,681,9575,680,9578,678,9580,675,9581,672,9582,670,9582,669,9581,666,9580,662,9578,660,9575,659,9572,657,9569,657xe" filled="true" fillcolor="#044e7d" stroked="false">
                <v:path arrowok="t"/>
                <v:fill type="solid"/>
              </v:shape>
              <v:shape style="position:absolute;left:8958;top:517;width:832;height:318" coordorigin="8958,517" coordsize="832,318" path="m9594,649l9599,668,9607,670,9615,669,9637,663,9646,657,9649,652,9611,652,9603,652,9594,649xe" filled="true" fillcolor="#044e7d" stroked="false">
                <v:path arrowok="t"/>
                <v:fill type="solid"/>
              </v:shape>
              <v:shape style="position:absolute;left:8958;top:517;width:832;height:318" coordorigin="8958,517" coordsize="832,318" path="m9653,613l9622,613,9631,617,9634,628,9635,633,9634,637,9632,641,9629,645,9625,648,9619,650,9611,652,9649,652,9656,640,9657,630,9655,619,9653,613xe" filled="true" fillcolor="#044e7d" stroked="false">
                <v:path arrowok="t"/>
                <v:fill type="solid"/>
              </v:shape>
              <v:shape style="position:absolute;left:8958;top:517;width:832;height:318" coordorigin="8958,517" coordsize="832,318" path="m9632,550l9578,565,9589,624,9596,621,9602,619,9622,613,9653,613,9652,610,9647,603,9643,600,9604,600,9600,578,9637,568,9632,550xe" filled="true" fillcolor="#044e7d" stroked="false">
                <v:path arrowok="t"/>
                <v:fill type="solid"/>
              </v:shape>
              <v:shape style="position:absolute;left:8958;top:517;width:832;height:318" coordorigin="8958,517" coordsize="832,318" path="m9624,594l9614,597,9611,598,9608,599,9604,600,9643,600,9640,599,9633,595,9624,594xe" filled="true" fillcolor="#044e7d" stroked="false">
                <v:path arrowok="t"/>
                <v:fill type="solid"/>
              </v:shape>
              <v:shape style="position:absolute;left:8958;top:517;width:832;height:318" coordorigin="8958,517" coordsize="832,318" path="m9751,517l9735,521,9696,645,9712,640,9751,517xe" filled="true" fillcolor="#044e7d" stroked="false">
                <v:path arrowok="t"/>
                <v:fill type="solid"/>
              </v:shape>
              <v:shape style="position:absolute;left:8958;top:517;width:832;height:318" coordorigin="8958,517" coordsize="832,318" path="m9764,569l9756,571,9748,573,9743,577,9739,584,9736,590,9736,598,9738,607,9740,614,9744,620,9755,627,9761,628,9769,626,9776,624,9782,620,9784,616,9759,616,9755,612,9752,602,9749,592,9752,586,9759,584,9762,583,9785,583,9785,582,9781,577,9776,573,9770,570,9764,569xe" filled="true" fillcolor="#044e7d" stroked="false">
                <v:path arrowok="t"/>
                <v:fill type="solid"/>
              </v:shape>
              <v:shape style="position:absolute;left:8958;top:517;width:832;height:318" coordorigin="8958,517" coordsize="832,318" path="m9785,583l9762,583,9765,583,9767,585,9770,587,9772,591,9773,596,9776,606,9773,612,9766,614,9759,616,9784,616,9785,613,9789,607,9789,599,9785,583xe" filled="true" fillcolor="#044e7d" stroked="false">
                <v:path arrowok="t"/>
                <v:fill type="solid"/>
              </v:shape>
              <v:shape style="position:absolute;left:8958;top:517;width:832;height:318" coordorigin="8958,517" coordsize="832,318" path="m9686,533l9679,535,9671,537,9665,542,9661,550,9659,555,9658,562,9661,571,9663,579,9666,584,9678,591,9684,592,9699,588,9705,584,9707,580,9682,580,9677,576,9672,556,9674,550,9688,546,9707,546,9704,541,9698,537,9693,534,9686,533xe" filled="true" fillcolor="#044e7d" stroked="false">
                <v:path arrowok="t"/>
                <v:fill type="solid"/>
              </v:shape>
              <v:shape style="position:absolute;left:8958;top:517;width:832;height:318" coordorigin="8958,517" coordsize="832,318" path="m9707,546l9688,546,9693,550,9698,570,9696,576,9689,578,9682,580,9707,580,9711,571,9712,564,9710,555,9708,547,9707,546xe" filled="true" fillcolor="#044e7d" stroked="false">
                <v:path arrowok="t"/>
                <v:fill type="solid"/>
              </v:shape>
              <v:shape style="position:absolute;left:6565;top:159;width:188;height:145" type="#_x0000_t202" filled="false" stroked="false">
                <v:textbox inset="0,0,0,0">
                  <w:txbxContent>
                    <w:p>
                      <w:pPr>
                        <w:spacing w:line="144" w:lineRule="exact" w:before="0"/>
                        <w:ind w:left="0" w:right="0" w:firstLine="0"/>
                        <w:jc w:val="left"/>
                        <w:rPr>
                          <w:rFonts w:ascii="微软雅黑" w:hAnsi="微软雅黑" w:cs="微软雅黑" w:eastAsia="微软雅黑" w:hint="default"/>
                          <w:sz w:val="14"/>
                          <w:szCs w:val="14"/>
                        </w:rPr>
                      </w:pPr>
                      <w:r>
                        <w:rPr>
                          <w:rFonts w:ascii="微软雅黑"/>
                          <w:b/>
                          <w:sz w:val="14"/>
                        </w:rPr>
                        <w:t>$B</w:t>
                      </w:r>
                      <w:r>
                        <w:rPr>
                          <w:rFonts w:ascii="微软雅黑"/>
                          <w:sz w:val="14"/>
                        </w:rPr>
                      </w:r>
                    </w:p>
                  </w:txbxContent>
                </v:textbox>
                <w10:wrap type="none"/>
              </v:shape>
            </v:group>
            <w10:wrap type="none"/>
          </v:group>
        </w:pict>
      </w:r>
      <w:r>
        <w:rPr>
          <w:rFonts w:ascii="微软雅黑"/>
          <w:w w:val="105"/>
          <w:sz w:val="12"/>
        </w:rPr>
        <w:t>70</w:t>
        <w:tab/>
      </w:r>
      <w:r>
        <w:rPr>
          <w:rFonts w:ascii="微软雅黑"/>
          <w:w w:val="105"/>
          <w:position w:val="-1"/>
          <w:sz w:val="11"/>
        </w:rPr>
        <w:t>25</w:t>
      </w:r>
      <w:r>
        <w:rPr>
          <w:rFonts w:ascii="微软雅黑"/>
          <w:sz w:val="11"/>
        </w:rPr>
      </w:r>
    </w:p>
    <w:p>
      <w:pPr>
        <w:spacing w:line="240" w:lineRule="auto" w:before="0"/>
        <w:ind w:right="0"/>
        <w:rPr>
          <w:rFonts w:ascii="微软雅黑" w:hAnsi="微软雅黑" w:cs="微软雅黑" w:eastAsia="微软雅黑" w:hint="default"/>
          <w:sz w:val="6"/>
          <w:szCs w:val="6"/>
        </w:rPr>
      </w:pPr>
    </w:p>
    <w:p>
      <w:pPr>
        <w:spacing w:line="191" w:lineRule="exact" w:before="26"/>
        <w:ind w:left="373" w:right="110" w:firstLine="0"/>
        <w:jc w:val="left"/>
        <w:rPr>
          <w:rFonts w:ascii="微软雅黑" w:hAnsi="微软雅黑" w:cs="微软雅黑" w:eastAsia="微软雅黑" w:hint="default"/>
          <w:sz w:val="12"/>
          <w:szCs w:val="12"/>
        </w:rPr>
      </w:pPr>
      <w:r>
        <w:rPr>
          <w:rFonts w:ascii="微软雅黑"/>
          <w:w w:val="105"/>
          <w:sz w:val="12"/>
        </w:rPr>
        <w:t>60</w:t>
      </w:r>
      <w:r>
        <w:rPr>
          <w:rFonts w:ascii="微软雅黑"/>
          <w:sz w:val="12"/>
        </w:rPr>
      </w:r>
    </w:p>
    <w:p>
      <w:pPr>
        <w:spacing w:line="169" w:lineRule="exact" w:before="0"/>
        <w:ind w:left="5169" w:right="4509" w:firstLine="0"/>
        <w:jc w:val="center"/>
        <w:rPr>
          <w:rFonts w:ascii="微软雅黑" w:hAnsi="微软雅黑" w:cs="微软雅黑" w:eastAsia="微软雅黑" w:hint="default"/>
          <w:sz w:val="11"/>
          <w:szCs w:val="11"/>
        </w:rPr>
      </w:pPr>
      <w:r>
        <w:rPr>
          <w:rFonts w:ascii="微软雅黑"/>
          <w:w w:val="105"/>
          <w:sz w:val="11"/>
        </w:rPr>
        <w:t>20</w:t>
      </w:r>
      <w:r>
        <w:rPr>
          <w:rFonts w:ascii="微软雅黑"/>
          <w:sz w:val="11"/>
        </w:rPr>
      </w:r>
    </w:p>
    <w:p>
      <w:pPr>
        <w:spacing w:line="202" w:lineRule="exact" w:before="0"/>
        <w:ind w:left="373" w:right="110" w:firstLine="0"/>
        <w:jc w:val="left"/>
        <w:rPr>
          <w:rFonts w:ascii="微软雅黑" w:hAnsi="微软雅黑" w:cs="微软雅黑" w:eastAsia="微软雅黑" w:hint="default"/>
          <w:sz w:val="12"/>
          <w:szCs w:val="12"/>
        </w:rPr>
      </w:pPr>
      <w:r>
        <w:rPr>
          <w:rFonts w:ascii="微软雅黑"/>
          <w:w w:val="105"/>
          <w:sz w:val="12"/>
        </w:rPr>
        <w:t>50</w:t>
      </w:r>
      <w:r>
        <w:rPr>
          <w:rFonts w:ascii="微软雅黑"/>
          <w:sz w:val="12"/>
        </w:rPr>
      </w:r>
    </w:p>
    <w:p>
      <w:pPr>
        <w:tabs>
          <w:tab w:pos="5253" w:val="left" w:leader="none"/>
        </w:tabs>
        <w:spacing w:before="104"/>
        <w:ind w:left="373" w:right="110" w:firstLine="0"/>
        <w:jc w:val="left"/>
        <w:rPr>
          <w:rFonts w:ascii="微软雅黑" w:hAnsi="微软雅黑" w:cs="微软雅黑" w:eastAsia="微软雅黑" w:hint="default"/>
          <w:sz w:val="11"/>
          <w:szCs w:val="11"/>
        </w:rPr>
      </w:pPr>
      <w:r>
        <w:rPr>
          <w:rFonts w:ascii="微软雅黑"/>
          <w:w w:val="105"/>
          <w:position w:val="-5"/>
          <w:sz w:val="12"/>
        </w:rPr>
        <w:t>40</w:t>
        <w:tab/>
      </w:r>
      <w:r>
        <w:rPr>
          <w:rFonts w:ascii="微软雅黑"/>
          <w:w w:val="105"/>
          <w:sz w:val="11"/>
        </w:rPr>
        <w:t>15</w:t>
      </w:r>
      <w:r>
        <w:rPr>
          <w:rFonts w:ascii="微软雅黑"/>
          <w:sz w:val="11"/>
        </w:rPr>
      </w:r>
    </w:p>
    <w:p>
      <w:pPr>
        <w:spacing w:line="240" w:lineRule="auto" w:before="16"/>
        <w:ind w:right="0"/>
        <w:rPr>
          <w:rFonts w:ascii="微软雅黑" w:hAnsi="微软雅黑" w:cs="微软雅黑" w:eastAsia="微软雅黑" w:hint="default"/>
          <w:sz w:val="6"/>
          <w:szCs w:val="6"/>
        </w:rPr>
      </w:pPr>
    </w:p>
    <w:p>
      <w:pPr>
        <w:spacing w:line="150" w:lineRule="exact" w:before="26"/>
        <w:ind w:left="373" w:right="110" w:firstLine="0"/>
        <w:jc w:val="left"/>
        <w:rPr>
          <w:rFonts w:ascii="微软雅黑" w:hAnsi="微软雅黑" w:cs="微软雅黑" w:eastAsia="微软雅黑" w:hint="default"/>
          <w:sz w:val="12"/>
          <w:szCs w:val="12"/>
        </w:rPr>
      </w:pPr>
      <w:r>
        <w:rPr>
          <w:rFonts w:ascii="微软雅黑"/>
          <w:w w:val="105"/>
          <w:sz w:val="12"/>
        </w:rPr>
        <w:t>30</w:t>
      </w:r>
      <w:r>
        <w:rPr>
          <w:rFonts w:ascii="微软雅黑"/>
          <w:sz w:val="12"/>
        </w:rPr>
      </w:r>
    </w:p>
    <w:p>
      <w:pPr>
        <w:spacing w:line="133" w:lineRule="exact" w:before="0"/>
        <w:ind w:left="5169" w:right="4509" w:firstLine="0"/>
        <w:jc w:val="center"/>
        <w:rPr>
          <w:rFonts w:ascii="微软雅黑" w:hAnsi="微软雅黑" w:cs="微软雅黑" w:eastAsia="微软雅黑" w:hint="default"/>
          <w:sz w:val="11"/>
          <w:szCs w:val="11"/>
        </w:rPr>
      </w:pPr>
      <w:r>
        <w:rPr>
          <w:rFonts w:ascii="微软雅黑"/>
          <w:w w:val="105"/>
          <w:sz w:val="11"/>
        </w:rPr>
        <w:t>10</w:t>
      </w:r>
      <w:r>
        <w:rPr>
          <w:rFonts w:ascii="微软雅黑"/>
          <w:sz w:val="11"/>
        </w:rPr>
      </w:r>
    </w:p>
    <w:p>
      <w:pPr>
        <w:spacing w:before="72"/>
        <w:ind w:left="373" w:right="110" w:firstLine="0"/>
        <w:jc w:val="left"/>
        <w:rPr>
          <w:rFonts w:ascii="微软雅黑" w:hAnsi="微软雅黑" w:cs="微软雅黑" w:eastAsia="微软雅黑" w:hint="default"/>
          <w:sz w:val="12"/>
          <w:szCs w:val="12"/>
        </w:rPr>
      </w:pPr>
      <w:r>
        <w:rPr>
          <w:rFonts w:ascii="微软雅黑"/>
          <w:w w:val="105"/>
          <w:sz w:val="12"/>
        </w:rPr>
        <w:t>20</w:t>
      </w:r>
      <w:r>
        <w:rPr>
          <w:rFonts w:ascii="微软雅黑"/>
          <w:sz w:val="12"/>
        </w:rPr>
      </w:r>
    </w:p>
    <w:p>
      <w:pPr>
        <w:spacing w:line="158" w:lineRule="exact" w:before="22"/>
        <w:ind w:left="5169" w:right="4447" w:firstLine="0"/>
        <w:jc w:val="center"/>
        <w:rPr>
          <w:rFonts w:ascii="微软雅黑" w:hAnsi="微软雅黑" w:cs="微软雅黑" w:eastAsia="微软雅黑" w:hint="default"/>
          <w:sz w:val="11"/>
          <w:szCs w:val="11"/>
        </w:rPr>
      </w:pPr>
      <w:r>
        <w:rPr>
          <w:rFonts w:ascii="微软雅黑"/>
          <w:w w:val="105"/>
          <w:sz w:val="11"/>
        </w:rPr>
        <w:t>5</w:t>
      </w:r>
      <w:r>
        <w:rPr>
          <w:rFonts w:ascii="微软雅黑"/>
          <w:sz w:val="11"/>
        </w:rPr>
      </w:r>
    </w:p>
    <w:p>
      <w:pPr>
        <w:spacing w:line="175" w:lineRule="exact" w:before="0"/>
        <w:ind w:left="373" w:right="110" w:firstLine="0"/>
        <w:jc w:val="left"/>
        <w:rPr>
          <w:rFonts w:ascii="微软雅黑" w:hAnsi="微软雅黑" w:cs="微软雅黑" w:eastAsia="微软雅黑" w:hint="default"/>
          <w:sz w:val="12"/>
          <w:szCs w:val="12"/>
        </w:rPr>
      </w:pPr>
      <w:r>
        <w:rPr>
          <w:rFonts w:ascii="微软雅黑"/>
          <w:w w:val="105"/>
          <w:sz w:val="12"/>
        </w:rPr>
        <w:t>10</w:t>
      </w:r>
      <w:r>
        <w:rPr>
          <w:rFonts w:ascii="微软雅黑"/>
          <w:sz w:val="12"/>
        </w:rPr>
      </w:r>
    </w:p>
    <w:p>
      <w:pPr>
        <w:spacing w:line="240" w:lineRule="auto" w:before="1"/>
        <w:ind w:right="0"/>
        <w:rPr>
          <w:rFonts w:ascii="微软雅黑" w:hAnsi="微软雅黑" w:cs="微软雅黑" w:eastAsia="微软雅黑" w:hint="default"/>
          <w:sz w:val="7"/>
          <w:szCs w:val="7"/>
        </w:rPr>
      </w:pPr>
    </w:p>
    <w:p>
      <w:pPr>
        <w:spacing w:after="0" w:line="240" w:lineRule="auto"/>
        <w:rPr>
          <w:rFonts w:ascii="微软雅黑" w:hAnsi="微软雅黑" w:cs="微软雅黑" w:eastAsia="微软雅黑" w:hint="default"/>
          <w:sz w:val="7"/>
          <w:szCs w:val="7"/>
        </w:rPr>
        <w:sectPr>
          <w:pgSz w:w="11910" w:h="16840"/>
          <w:pgMar w:header="851" w:footer="1011" w:top="1580" w:bottom="1200" w:left="1000" w:right="920"/>
        </w:sectPr>
      </w:pPr>
    </w:p>
    <w:p>
      <w:pPr>
        <w:spacing w:line="196" w:lineRule="exact" w:before="26"/>
        <w:ind w:left="448" w:right="-9" w:firstLine="0"/>
        <w:jc w:val="left"/>
        <w:rPr>
          <w:rFonts w:ascii="微软雅黑" w:hAnsi="微软雅黑" w:cs="微软雅黑" w:eastAsia="微软雅黑" w:hint="default"/>
          <w:sz w:val="12"/>
          <w:szCs w:val="12"/>
        </w:rPr>
      </w:pPr>
      <w:r>
        <w:rPr>
          <w:rFonts w:ascii="微软雅黑"/>
          <w:w w:val="105"/>
          <w:sz w:val="12"/>
        </w:rPr>
        <w:t>0</w:t>
      </w:r>
      <w:r>
        <w:rPr>
          <w:rFonts w:ascii="微软雅黑"/>
          <w:sz w:val="12"/>
        </w:rPr>
      </w:r>
    </w:p>
    <w:p>
      <w:pPr>
        <w:tabs>
          <w:tab w:pos="1693" w:val="left" w:leader="none"/>
          <w:tab w:pos="2484" w:val="left" w:leader="none"/>
          <w:tab w:pos="3275" w:val="left" w:leader="none"/>
          <w:tab w:pos="4066" w:val="left" w:leader="none"/>
        </w:tabs>
        <w:spacing w:line="196" w:lineRule="exact" w:before="0"/>
        <w:ind w:left="898" w:right="-9" w:firstLine="0"/>
        <w:jc w:val="left"/>
        <w:rPr>
          <w:rFonts w:ascii="微软雅黑" w:hAnsi="微软雅黑" w:cs="微软雅黑" w:eastAsia="微软雅黑" w:hint="default"/>
          <w:sz w:val="12"/>
          <w:szCs w:val="12"/>
        </w:rPr>
      </w:pPr>
      <w:r>
        <w:rPr/>
        <w:pict>
          <v:group style="position:absolute;margin-left:230.604507pt;margin-top:16.380154pt;width:3.85pt;height:.1pt;mso-position-horizontal-relative:page;mso-position-vertical-relative:paragraph;z-index:10336" coordorigin="4612,328" coordsize="77,2">
            <v:shape style="position:absolute;left:4612;top:328;width:77;height:2" coordorigin="4612,328" coordsize="77,0" path="m4612,328l4689,328e" filled="false" stroked="true" strokeweight="3.828382pt" strokecolor="#b4c9d7">
              <v:path arrowok="t"/>
            </v:shape>
            <w10:wrap type="none"/>
          </v:group>
        </w:pict>
      </w:r>
      <w:r>
        <w:rPr>
          <w:rFonts w:ascii="微软雅黑"/>
          <w:spacing w:val="-1"/>
          <w:w w:val="105"/>
          <w:sz w:val="12"/>
        </w:rPr>
        <w:t>2017</w:t>
        <w:tab/>
        <w:t>2018E</w:t>
        <w:tab/>
        <w:t>2019E</w:t>
        <w:tab/>
        <w:t>2020E</w:t>
        <w:tab/>
        <w:t>2021E</w:t>
      </w:r>
      <w:r>
        <w:rPr>
          <w:rFonts w:ascii="微软雅黑"/>
          <w:spacing w:val="-1"/>
          <w:sz w:val="12"/>
        </w:rPr>
      </w:r>
    </w:p>
    <w:p>
      <w:pPr>
        <w:spacing w:line="180" w:lineRule="exact" w:before="37"/>
        <w:ind w:left="448" w:right="0" w:firstLine="0"/>
        <w:jc w:val="left"/>
        <w:rPr>
          <w:rFonts w:ascii="微软雅黑" w:hAnsi="微软雅黑" w:cs="微软雅黑" w:eastAsia="微软雅黑" w:hint="default"/>
          <w:sz w:val="11"/>
          <w:szCs w:val="11"/>
        </w:rPr>
      </w:pPr>
      <w:r>
        <w:rPr>
          <w:w w:val="105"/>
        </w:rPr>
        <w:br w:type="column"/>
      </w:r>
      <w:r>
        <w:rPr>
          <w:rFonts w:ascii="微软雅黑"/>
          <w:w w:val="105"/>
          <w:sz w:val="11"/>
        </w:rPr>
        <w:t>0</w:t>
      </w:r>
      <w:r>
        <w:rPr>
          <w:rFonts w:ascii="微软雅黑"/>
          <w:sz w:val="11"/>
        </w:rPr>
      </w:r>
    </w:p>
    <w:p>
      <w:pPr>
        <w:tabs>
          <w:tab w:pos="1624" w:val="left" w:leader="none"/>
          <w:tab w:pos="2398" w:val="left" w:leader="none"/>
          <w:tab w:pos="3170" w:val="left" w:leader="none"/>
          <w:tab w:pos="3943" w:val="left" w:leader="none"/>
        </w:tabs>
        <w:spacing w:line="180" w:lineRule="exact" w:before="0"/>
        <w:ind w:left="883" w:right="0" w:firstLine="0"/>
        <w:jc w:val="left"/>
        <w:rPr>
          <w:rFonts w:ascii="微软雅黑" w:hAnsi="微软雅黑" w:cs="微软雅黑" w:eastAsia="微软雅黑" w:hint="default"/>
          <w:sz w:val="11"/>
          <w:szCs w:val="11"/>
        </w:rPr>
      </w:pPr>
      <w:r>
        <w:rPr/>
        <w:pict>
          <v:group style="position:absolute;margin-left:486.29303pt;margin-top:17.249212pt;width:3.5pt;height:.1pt;mso-position-horizontal-relative:page;mso-position-vertical-relative:paragraph;z-index:10480" coordorigin="9726,345" coordsize="70,2">
            <v:shape style="position:absolute;left:9726;top:345;width:70;height:2" coordorigin="9726,345" coordsize="70,0" path="m9726,345l9796,345e" filled="false" stroked="true" strokeweight="3.268191pt" strokecolor="#b4c9d7">
              <v:path arrowok="t"/>
            </v:shape>
            <w10:wrap type="none"/>
          </v:group>
        </w:pict>
      </w:r>
      <w:r>
        <w:rPr/>
        <w:pict>
          <v:group style="position:absolute;margin-left:323.461639pt;margin-top:17.085793pt;width:3.5pt;height:.1pt;mso-position-horizontal-relative:page;mso-position-vertical-relative:paragraph;z-index:10504" coordorigin="6469,342" coordsize="70,2">
            <v:shape style="position:absolute;left:6469;top:342;width:70;height:2" coordorigin="6469,342" coordsize="70,0" path="m6469,342l6539,342e" filled="false" stroked="true" strokeweight="3.59501pt" strokecolor="#ff8080">
              <v:path arrowok="t"/>
            </v:shape>
            <w10:wrap type="none"/>
          </v:group>
        </w:pict>
      </w:r>
      <w:r>
        <w:rPr/>
        <w:pict>
          <v:group style="position:absolute;margin-left:395.972504pt;margin-top:17.085798pt;width:3.2pt;height:.1pt;mso-position-horizontal-relative:page;mso-position-vertical-relative:paragraph;z-index:-422152" coordorigin="7919,342" coordsize="64,2">
            <v:shape style="position:absolute;left:7919;top:342;width:64;height:2" coordorigin="7919,342" coordsize="64,0" path="m7919,342l7983,342e" filled="false" stroked="true" strokeweight="3.59501pt" strokecolor="#81a6bd">
              <v:path arrowok="t"/>
            </v:shape>
            <w10:wrap type="none"/>
          </v:group>
        </w:pict>
      </w:r>
      <w:r>
        <w:rPr/>
        <w:pict>
          <v:group style="position:absolute;margin-left:435.408234pt;margin-top:17.0858pt;width:3.5pt;height:.1pt;mso-position-horizontal-relative:page;mso-position-vertical-relative:paragraph;z-index:-422128" coordorigin="8708,342" coordsize="70,2">
            <v:shape style="position:absolute;left:8708;top:342;width:70;height:2" coordorigin="8708,342" coordsize="70,0" path="m8708,342l8778,342e" filled="false" stroked="true" strokeweight="3.59501pt" strokecolor="#ffb1b1">
              <v:path arrowok="t"/>
            </v:shape>
            <w10:wrap type="none"/>
          </v:group>
        </w:pict>
      </w:r>
      <w:r>
        <w:rPr>
          <w:rFonts w:ascii="微软雅黑"/>
          <w:sz w:val="11"/>
        </w:rPr>
        <w:t>2017</w:t>
        <w:tab/>
      </w:r>
      <w:r>
        <w:rPr>
          <w:rFonts w:ascii="微软雅黑"/>
          <w:spacing w:val="-1"/>
          <w:sz w:val="11"/>
        </w:rPr>
        <w:t>2018E</w:t>
        <w:tab/>
        <w:t>2019E</w:t>
        <w:tab/>
        <w:t>2020E</w:t>
        <w:tab/>
      </w:r>
      <w:r>
        <w:rPr>
          <w:rFonts w:ascii="微软雅黑"/>
          <w:spacing w:val="-1"/>
          <w:w w:val="105"/>
          <w:sz w:val="11"/>
        </w:rPr>
        <w:t>2021E</w:t>
      </w:r>
      <w:r>
        <w:rPr>
          <w:rFonts w:ascii="微软雅黑"/>
          <w:spacing w:val="-1"/>
          <w:sz w:val="11"/>
        </w:rPr>
      </w:r>
    </w:p>
    <w:p>
      <w:pPr>
        <w:spacing w:after="0" w:line="180" w:lineRule="exact"/>
        <w:jc w:val="left"/>
        <w:rPr>
          <w:rFonts w:ascii="微软雅黑" w:hAnsi="微软雅黑" w:cs="微软雅黑" w:eastAsia="微软雅黑" w:hint="default"/>
          <w:sz w:val="11"/>
          <w:szCs w:val="11"/>
        </w:rPr>
        <w:sectPr>
          <w:type w:val="continuous"/>
          <w:pgSz w:w="11910" w:h="16840"/>
          <w:pgMar w:top="720" w:bottom="1200" w:left="1000" w:right="920"/>
          <w:cols w:num="2" w:equalWidth="0">
            <w:col w:w="4437" w:space="435"/>
            <w:col w:w="5118"/>
          </w:cols>
        </w:sectPr>
      </w:pPr>
    </w:p>
    <w:p>
      <w:pPr>
        <w:tabs>
          <w:tab w:pos="2182" w:val="left" w:leader="none"/>
          <w:tab w:pos="2857" w:val="left" w:leader="none"/>
        </w:tabs>
        <w:spacing w:line="204" w:lineRule="exact" w:before="0"/>
        <w:ind w:left="775" w:right="-12" w:firstLine="0"/>
        <w:jc w:val="left"/>
        <w:rPr>
          <w:rFonts w:ascii="微软雅黑" w:hAnsi="微软雅黑" w:cs="微软雅黑" w:eastAsia="微软雅黑" w:hint="default"/>
          <w:sz w:val="12"/>
          <w:szCs w:val="12"/>
        </w:rPr>
      </w:pPr>
      <w:r>
        <w:rPr/>
        <w:pict>
          <v:group style="position:absolute;margin-left:83.387886pt;margin-top:6.261927pt;width:3.85pt;height:.1pt;mso-position-horizontal-relative:page;mso-position-vertical-relative:paragraph;z-index:10360" coordorigin="1668,125" coordsize="77,2">
            <v:shape style="position:absolute;left:1668;top:125;width:77;height:2" coordorigin="1668,125" coordsize="77,0" path="m1668,125l1744,125e" filled="false" stroked="true" strokeweight="3.828382pt" strokecolor="#ff8080">
              <v:path arrowok="t"/>
            </v:shape>
            <w10:wrap type="none"/>
          </v:group>
        </w:pict>
      </w:r>
      <w:r>
        <w:rPr/>
        <w:pict>
          <v:group style="position:absolute;margin-left:153.643112pt;margin-top:6.261927pt;width:3.85pt;height:.1pt;mso-position-horizontal-relative:page;mso-position-vertical-relative:paragraph;z-index:-422296" coordorigin="3073,125" coordsize="77,2">
            <v:shape style="position:absolute;left:3073;top:125;width:77;height:2" coordorigin="3073,125" coordsize="77,0" path="m3073,125l3150,125e" filled="false" stroked="true" strokeweight="3.828382pt" strokecolor="#81a6bd">
              <v:path arrowok="t"/>
            </v:shape>
            <w10:wrap type="none"/>
          </v:group>
        </w:pict>
      </w:r>
      <w:r>
        <w:rPr/>
        <w:pict>
          <v:group style="position:absolute;margin-left:187.174011pt;margin-top:6.261927pt;width:3.85pt;height:.1pt;mso-position-horizontal-relative:page;mso-position-vertical-relative:paragraph;z-index:-422272" coordorigin="3743,125" coordsize="77,2">
            <v:shape style="position:absolute;left:3743;top:125;width:77;height:2" coordorigin="3743,125" coordsize="77,0" path="m3743,125l3820,125e" filled="false" stroked="true" strokeweight="3.828382pt" strokecolor="#ffb1b1">
              <v:path arrowok="t"/>
            </v:shape>
            <w10:wrap type="none"/>
          </v:group>
        </w:pict>
      </w:r>
      <w:r>
        <w:rPr>
          <w:rFonts w:ascii="微软雅黑" w:hAnsi="微软雅黑" w:cs="微软雅黑" w:eastAsia="微软雅黑" w:hint="default"/>
          <w:spacing w:val="-1"/>
          <w:w w:val="105"/>
          <w:sz w:val="12"/>
          <w:szCs w:val="12"/>
        </w:rPr>
        <w:t>广域</w:t>
      </w:r>
      <w:r>
        <w:rPr>
          <w:rFonts w:ascii="微软雅黑" w:hAnsi="微软雅黑" w:cs="微软雅黑" w:eastAsia="微软雅黑" w:hint="default"/>
          <w:spacing w:val="-1"/>
          <w:w w:val="105"/>
          <w:sz w:val="12"/>
          <w:szCs w:val="12"/>
        </w:rPr>
        <w:t>IoT(</w:t>
      </w:r>
      <w:r>
        <w:rPr>
          <w:rFonts w:ascii="微软雅黑" w:hAnsi="微软雅黑" w:cs="微软雅黑" w:eastAsia="微软雅黑" w:hint="default"/>
          <w:spacing w:val="-1"/>
          <w:w w:val="105"/>
          <w:sz w:val="12"/>
          <w:szCs w:val="12"/>
        </w:rPr>
        <w:t>包含蜂窝）</w:t>
        <w:tab/>
      </w:r>
      <w:r>
        <w:rPr>
          <w:rFonts w:ascii="微软雅黑" w:hAnsi="微软雅黑" w:cs="微软雅黑" w:eastAsia="微软雅黑" w:hint="default"/>
          <w:spacing w:val="-1"/>
          <w:w w:val="105"/>
          <w:sz w:val="12"/>
          <w:szCs w:val="12"/>
        </w:rPr>
        <w:t>VR/AR</w:t>
        <w:tab/>
      </w:r>
      <w:r>
        <w:rPr>
          <w:rFonts w:ascii="微软雅黑" w:hAnsi="微软雅黑" w:cs="微软雅黑" w:eastAsia="微软雅黑" w:hint="default"/>
          <w:w w:val="105"/>
          <w:sz w:val="12"/>
          <w:szCs w:val="12"/>
        </w:rPr>
        <w:t>汽车电子</w:t>
      </w:r>
      <w:r>
        <w:rPr>
          <w:rFonts w:ascii="微软雅黑" w:hAnsi="微软雅黑" w:cs="微软雅黑" w:eastAsia="微软雅黑" w:hint="default"/>
          <w:sz w:val="12"/>
          <w:szCs w:val="12"/>
        </w:rPr>
      </w:r>
    </w:p>
    <w:p>
      <w:pPr>
        <w:spacing w:before="3"/>
        <w:ind w:left="318" w:right="-3" w:firstLine="0"/>
        <w:jc w:val="left"/>
        <w:rPr>
          <w:rFonts w:ascii="微软雅黑" w:hAnsi="微软雅黑" w:cs="微软雅黑" w:eastAsia="微软雅黑" w:hint="default"/>
          <w:sz w:val="12"/>
          <w:szCs w:val="12"/>
        </w:rPr>
      </w:pPr>
      <w:r>
        <w:rPr>
          <w:w w:val="105"/>
        </w:rPr>
        <w:br w:type="column"/>
      </w:r>
      <w:r>
        <w:rPr>
          <w:rFonts w:ascii="微软雅黑" w:hAnsi="微软雅黑" w:cs="微软雅黑" w:eastAsia="微软雅黑" w:hint="default"/>
          <w:w w:val="105"/>
          <w:sz w:val="12"/>
          <w:szCs w:val="12"/>
        </w:rPr>
        <w:t>全球传感器总规模</w:t>
      </w:r>
      <w:r>
        <w:rPr>
          <w:rFonts w:ascii="微软雅黑" w:hAnsi="微软雅黑" w:cs="微软雅黑" w:eastAsia="微软雅黑" w:hint="default"/>
          <w:sz w:val="12"/>
          <w:szCs w:val="12"/>
        </w:rPr>
      </w:r>
    </w:p>
    <w:p>
      <w:pPr>
        <w:tabs>
          <w:tab w:pos="2223" w:val="left" w:leader="none"/>
          <w:tab w:pos="3015" w:val="left" w:leader="none"/>
        </w:tabs>
        <w:spacing w:before="25"/>
        <w:ind w:left="775" w:right="0" w:firstLine="0"/>
        <w:jc w:val="left"/>
        <w:rPr>
          <w:rFonts w:ascii="微软雅黑" w:hAnsi="微软雅黑" w:cs="微软雅黑" w:eastAsia="微软雅黑" w:hint="default"/>
          <w:sz w:val="11"/>
          <w:szCs w:val="11"/>
        </w:rPr>
      </w:pPr>
      <w:r>
        <w:rPr>
          <w:spacing w:val="-2"/>
          <w:w w:val="105"/>
        </w:rPr>
        <w:br w:type="column"/>
      </w:r>
      <w:r>
        <w:rPr>
          <w:rFonts w:ascii="微软雅黑" w:hAnsi="微软雅黑" w:cs="微软雅黑" w:eastAsia="微软雅黑" w:hint="default"/>
          <w:spacing w:val="-2"/>
          <w:w w:val="105"/>
          <w:sz w:val="11"/>
          <w:szCs w:val="11"/>
        </w:rPr>
        <w:t>广域</w:t>
      </w:r>
      <w:r>
        <w:rPr>
          <w:rFonts w:ascii="微软雅黑" w:hAnsi="微软雅黑" w:cs="微软雅黑" w:eastAsia="微软雅黑" w:hint="default"/>
          <w:spacing w:val="-2"/>
          <w:w w:val="105"/>
          <w:sz w:val="11"/>
          <w:szCs w:val="11"/>
        </w:rPr>
        <w:t>IoT(</w:t>
      </w:r>
      <w:r>
        <w:rPr>
          <w:rFonts w:ascii="微软雅黑" w:hAnsi="微软雅黑" w:cs="微软雅黑" w:eastAsia="微软雅黑" w:hint="default"/>
          <w:spacing w:val="-2"/>
          <w:w w:val="105"/>
          <w:sz w:val="11"/>
          <w:szCs w:val="11"/>
        </w:rPr>
        <w:t>包含蜂窝）</w:t>
        <w:tab/>
      </w:r>
      <w:r>
        <w:rPr>
          <w:rFonts w:ascii="微软雅黑" w:hAnsi="微软雅黑" w:cs="微软雅黑" w:eastAsia="微软雅黑" w:hint="default"/>
          <w:spacing w:val="-1"/>
          <w:sz w:val="11"/>
          <w:szCs w:val="11"/>
        </w:rPr>
        <w:t>VR/AR</w:t>
        <w:tab/>
      </w:r>
      <w:r>
        <w:rPr>
          <w:rFonts w:ascii="微软雅黑" w:hAnsi="微软雅黑" w:cs="微软雅黑" w:eastAsia="微软雅黑" w:hint="default"/>
          <w:spacing w:val="-1"/>
          <w:sz w:val="11"/>
          <w:szCs w:val="11"/>
        </w:rPr>
        <w:t>汽车电子</w:t>
      </w:r>
      <w:r>
        <w:rPr>
          <w:rFonts w:ascii="微软雅黑" w:hAnsi="微软雅黑" w:cs="微软雅黑" w:eastAsia="微软雅黑" w:hint="default"/>
          <w:sz w:val="11"/>
          <w:szCs w:val="11"/>
        </w:rPr>
      </w:r>
    </w:p>
    <w:p>
      <w:pPr>
        <w:spacing w:before="29"/>
        <w:ind w:left="519" w:right="0" w:firstLine="0"/>
        <w:jc w:val="left"/>
        <w:rPr>
          <w:rFonts w:ascii="微软雅黑" w:hAnsi="微软雅黑" w:cs="微软雅黑" w:eastAsia="微软雅黑" w:hint="default"/>
          <w:sz w:val="11"/>
          <w:szCs w:val="11"/>
        </w:rPr>
      </w:pPr>
      <w:r>
        <w:rPr>
          <w:w w:val="105"/>
        </w:rPr>
        <w:br w:type="column"/>
      </w:r>
      <w:r>
        <w:rPr>
          <w:rFonts w:ascii="微软雅黑" w:hAnsi="微软雅黑" w:cs="微软雅黑" w:eastAsia="微软雅黑" w:hint="default"/>
          <w:w w:val="105"/>
          <w:sz w:val="11"/>
          <w:szCs w:val="11"/>
        </w:rPr>
        <w:t>全球</w:t>
      </w:r>
      <w:r>
        <w:rPr>
          <w:rFonts w:ascii="微软雅黑" w:hAnsi="微软雅黑" w:cs="微软雅黑" w:eastAsia="微软雅黑" w:hint="default"/>
          <w:w w:val="105"/>
          <w:sz w:val="11"/>
          <w:szCs w:val="11"/>
        </w:rPr>
        <w:t>CIS</w:t>
      </w:r>
      <w:r>
        <w:rPr>
          <w:rFonts w:ascii="微软雅黑" w:hAnsi="微软雅黑" w:cs="微软雅黑" w:eastAsia="微软雅黑" w:hint="default"/>
          <w:w w:val="105"/>
          <w:sz w:val="11"/>
          <w:szCs w:val="11"/>
        </w:rPr>
        <w:t>总规模</w:t>
      </w:r>
      <w:r>
        <w:rPr>
          <w:rFonts w:ascii="微软雅黑" w:hAnsi="微软雅黑" w:cs="微软雅黑" w:eastAsia="微软雅黑" w:hint="default"/>
          <w:sz w:val="11"/>
          <w:szCs w:val="11"/>
        </w:rPr>
      </w:r>
    </w:p>
    <w:p>
      <w:pPr>
        <w:spacing w:after="0"/>
        <w:jc w:val="left"/>
        <w:rPr>
          <w:rFonts w:ascii="微软雅黑" w:hAnsi="微软雅黑" w:cs="微软雅黑" w:eastAsia="微软雅黑" w:hint="default"/>
          <w:sz w:val="11"/>
          <w:szCs w:val="11"/>
        </w:rPr>
        <w:sectPr>
          <w:type w:val="continuous"/>
          <w:pgSz w:w="11910" w:h="16840"/>
          <w:pgMar w:top="720" w:bottom="1200" w:left="1000" w:right="920"/>
          <w:cols w:num="4" w:equalWidth="0">
            <w:col w:w="3370" w:space="40"/>
            <w:col w:w="1344" w:space="40"/>
            <w:col w:w="3474" w:space="40"/>
            <w:col w:w="1682"/>
          </w:cols>
        </w:sectPr>
      </w:pPr>
    </w:p>
    <w:p>
      <w:pPr>
        <w:spacing w:line="240" w:lineRule="auto" w:before="10"/>
        <w:ind w:right="0"/>
        <w:rPr>
          <w:rFonts w:ascii="微软雅黑" w:hAnsi="微软雅黑" w:cs="微软雅黑" w:eastAsia="微软雅黑" w:hint="default"/>
          <w:sz w:val="4"/>
          <w:szCs w:val="4"/>
        </w:rPr>
      </w:pPr>
      <w:r>
        <w:rPr/>
        <w:pict>
          <v:group style="position:absolute;margin-left:56.549999pt;margin-top:792.825989pt;width:482.25pt;height:.1pt;mso-position-horizontal-relative:page;mso-position-vertical-relative:page;z-index:973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line="20" w:lineRule="exact"/>
        <w:ind w:left="127"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82.55pt;height:.5pt;mso-position-horizontal-relative:char;mso-position-vertical-relative:line" coordorigin="0,0" coordsize="9651,10">
            <v:group style="position:absolute;left:5;top:5;width:4849;height:2" coordorigin="5,5" coordsize="4849,2">
              <v:shape style="position:absolute;left:5;top:5;width:4849;height:2" coordorigin="5,5" coordsize="4849,0" path="m5,5l4854,5e" filled="false" stroked="true" strokeweight=".48004pt" strokecolor="#044e7d">
                <v:path arrowok="t"/>
              </v:shape>
            </v:group>
            <v:group style="position:absolute;left:4854;top:5;width:10;height:2" coordorigin="4854,5" coordsize="10,2">
              <v:shape style="position:absolute;left:4854;top:5;width:10;height:2" coordorigin="4854,5" coordsize="10,0" path="m4854,5l4864,5e" filled="false" stroked="true" strokeweight=".48004pt" strokecolor="#044e7d">
                <v:path arrowok="t"/>
              </v:shape>
            </v:group>
            <v:group style="position:absolute;left:4864;top:5;width:255;height:2" coordorigin="4864,5" coordsize="255,2">
              <v:shape style="position:absolute;left:4864;top:5;width:255;height:2" coordorigin="4864,5" coordsize="255,0" path="m4864,5l5118,5e" filled="false" stroked="true" strokeweight=".48004pt" strokecolor="#044e7d">
                <v:path arrowok="t"/>
              </v:shape>
            </v:group>
            <v:group style="position:absolute;left:5118;top:5;width:10;height:2" coordorigin="5118,5" coordsize="10,2">
              <v:shape style="position:absolute;left:5118;top:5;width:10;height:2" coordorigin="5118,5" coordsize="10,0" path="m5118,5l5128,5e" filled="false" stroked="true" strokeweight=".48004pt" strokecolor="#044e7d">
                <v:path arrowok="t"/>
              </v:shape>
            </v:group>
            <v:group style="position:absolute;left:5128;top:5;width:4518;height:2" coordorigin="5128,5" coordsize="4518,2">
              <v:shape style="position:absolute;left:5128;top:5;width:4518;height:2" coordorigin="5128,5" coordsize="4518,0" path="m5128,5l9645,5e" filled="false" stroked="true" strokeweight=".48004pt" strokecolor="#044e7d">
                <v:path arrowok="t"/>
              </v:shape>
            </v:group>
          </v:group>
        </w:pict>
      </w:r>
      <w:r>
        <w:rPr>
          <w:rFonts w:ascii="微软雅黑" w:hAnsi="微软雅黑" w:cs="微软雅黑" w:eastAsia="微软雅黑" w:hint="default"/>
          <w:sz w:val="2"/>
          <w:szCs w:val="2"/>
        </w:rPr>
      </w:r>
    </w:p>
    <w:p>
      <w:pPr>
        <w:tabs>
          <w:tab w:pos="5507" w:val="left" w:leader="none"/>
        </w:tabs>
        <w:spacing w:before="7"/>
        <w:ind w:left="236" w:right="110" w:firstLine="0"/>
        <w:jc w:val="left"/>
        <w:rPr>
          <w:rFonts w:ascii="宋体" w:hAnsi="宋体" w:cs="宋体" w:eastAsia="宋体" w:hint="default"/>
          <w:sz w:val="17"/>
          <w:szCs w:val="17"/>
        </w:rPr>
      </w:pPr>
      <w:r>
        <w:rPr>
          <w:rFonts w:ascii="宋体" w:hAnsi="宋体" w:cs="宋体" w:eastAsia="宋体" w:hint="default"/>
          <w:spacing w:val="-1"/>
          <w:w w:val="90"/>
          <w:sz w:val="17"/>
          <w:szCs w:val="17"/>
        </w:rPr>
        <w:t>资料来源：中信建投证券研究发展部预测</w:t>
        <w:tab/>
      </w:r>
      <w:r>
        <w:rPr>
          <w:rFonts w:ascii="宋体" w:hAnsi="宋体" w:cs="宋体" w:eastAsia="宋体" w:hint="default"/>
          <w:spacing w:val="-1"/>
          <w:sz w:val="17"/>
          <w:szCs w:val="17"/>
        </w:rPr>
        <w:t>资料来源：中信建投证券研究发展部预测</w:t>
      </w:r>
    </w:p>
    <w:p>
      <w:pPr>
        <w:spacing w:line="240" w:lineRule="auto" w:before="2"/>
        <w:ind w:right="0"/>
        <w:rPr>
          <w:rFonts w:ascii="宋体" w:hAnsi="宋体" w:cs="宋体" w:eastAsia="宋体" w:hint="default"/>
          <w:sz w:val="14"/>
          <w:szCs w:val="14"/>
        </w:rPr>
      </w:pPr>
    </w:p>
    <w:p>
      <w:pPr>
        <w:pStyle w:val="BodyText"/>
        <w:spacing w:line="312" w:lineRule="exact" w:before="21"/>
        <w:ind w:right="211" w:firstLine="403"/>
        <w:jc w:val="both"/>
      </w:pPr>
      <w:r>
        <w:rPr>
          <w:rFonts w:ascii="Times New Roman" w:hAnsi="Times New Roman" w:cs="Times New Roman" w:eastAsia="Times New Roman" w:hint="default"/>
          <w:b/>
          <w:bCs/>
        </w:rPr>
        <w:t>3</w:t>
      </w:r>
      <w:r>
        <w:rPr>
          <w:rFonts w:ascii="Microsoft JhengHei" w:hAnsi="Microsoft JhengHei" w:cs="Microsoft JhengHei" w:eastAsia="Microsoft JhengHei" w:hint="default"/>
          <w:b/>
          <w:bCs/>
        </w:rPr>
        <w:t>）功率器件是除传感器、</w:t>
      </w:r>
      <w:r>
        <w:rPr>
          <w:rFonts w:ascii="Times New Roman" w:hAnsi="Times New Roman" w:cs="Times New Roman" w:eastAsia="Times New Roman" w:hint="default"/>
          <w:b/>
          <w:bCs/>
        </w:rPr>
        <w:t>MCU </w:t>
      </w:r>
      <w:r>
        <w:rPr>
          <w:rFonts w:ascii="Microsoft JhengHei" w:hAnsi="Microsoft JhengHei" w:cs="Microsoft JhengHei" w:eastAsia="Microsoft JhengHei" w:hint="default"/>
          <w:b/>
          <w:bCs/>
        </w:rPr>
        <w:t>外，另一大受物联网与汽车电子带动的半导体子领域。</w:t>
      </w:r>
      <w:r>
        <w:rPr/>
        <w:t>传统汽车电子化将 驱动功率元件单车价值量提升。根据测算，</w:t>
      </w:r>
      <w:r>
        <w:rPr>
          <w:rFonts w:ascii="Times New Roman" w:hAnsi="Times New Roman" w:cs="Times New Roman" w:eastAsia="Times New Roman" w:hint="default"/>
        </w:rPr>
        <w:t>2019 </w:t>
      </w:r>
      <w:r>
        <w:rPr/>
        <w:t>年，包含蜂窝在内的广域</w:t>
      </w:r>
      <w:r>
        <w:rPr>
          <w:spacing w:val="-19"/>
        </w:rPr>
        <w:t> </w:t>
      </w:r>
      <w:r>
        <w:rPr>
          <w:rFonts w:ascii="Times New Roman" w:hAnsi="Times New Roman" w:cs="Times New Roman" w:eastAsia="Times New Roman" w:hint="default"/>
        </w:rPr>
        <w:t>IoT</w:t>
      </w:r>
      <w:r>
        <w:rPr/>
        <w:t>、</w:t>
      </w:r>
      <w:r>
        <w:rPr>
          <w:rFonts w:ascii="Times New Roman" w:hAnsi="Times New Roman" w:cs="Times New Roman" w:eastAsia="Times New Roman" w:hint="default"/>
        </w:rPr>
        <w:t>VR/AR</w:t>
      </w:r>
      <w:r>
        <w:rPr/>
        <w:t>、汽车电子对于功率器 件需求规模约</w:t>
      </w:r>
      <w:r>
        <w:rPr>
          <w:spacing w:val="-45"/>
        </w:rPr>
        <w:t> </w:t>
      </w:r>
      <w:r>
        <w:rPr>
          <w:rFonts w:ascii="Times New Roman" w:hAnsi="Times New Roman" w:cs="Times New Roman" w:eastAsia="Times New Roman" w:hint="default"/>
        </w:rPr>
        <w:t>20.4/1.5/47.5</w:t>
      </w:r>
      <w:r>
        <w:rPr>
          <w:rFonts w:ascii="Times New Roman" w:hAnsi="Times New Roman" w:cs="Times New Roman" w:eastAsia="Times New Roman" w:hint="default"/>
          <w:spacing w:val="5"/>
        </w:rPr>
        <w:t> </w:t>
      </w:r>
      <w:r>
        <w:rPr/>
        <w:t>亿美金，到</w:t>
      </w:r>
      <w:r>
        <w:rPr>
          <w:spacing w:val="-45"/>
        </w:rPr>
        <w:t> </w:t>
      </w:r>
      <w:r>
        <w:rPr>
          <w:rFonts w:ascii="Times New Roman" w:hAnsi="Times New Roman" w:cs="Times New Roman" w:eastAsia="Times New Roman" w:hint="default"/>
        </w:rPr>
        <w:t>2021</w:t>
      </w:r>
      <w:r>
        <w:rPr>
          <w:rFonts w:ascii="Times New Roman" w:hAnsi="Times New Roman" w:cs="Times New Roman" w:eastAsia="Times New Roman" w:hint="default"/>
          <w:spacing w:val="5"/>
        </w:rPr>
        <w:t> </w:t>
      </w:r>
      <w:r>
        <w:rPr/>
        <w:t>年增至</w:t>
      </w:r>
      <w:r>
        <w:rPr>
          <w:spacing w:val="-46"/>
        </w:rPr>
        <w:t> </w:t>
      </w:r>
      <w:r>
        <w:rPr>
          <w:rFonts w:ascii="Times New Roman" w:hAnsi="Times New Roman" w:cs="Times New Roman" w:eastAsia="Times New Roman" w:hint="default"/>
        </w:rPr>
        <w:t>34.8/2.3/56.5</w:t>
      </w:r>
      <w:r>
        <w:rPr>
          <w:rFonts w:ascii="Times New Roman" w:hAnsi="Times New Roman" w:cs="Times New Roman" w:eastAsia="Times New Roman" w:hint="default"/>
          <w:spacing w:val="8"/>
        </w:rPr>
        <w:t> </w:t>
      </w:r>
      <w:r>
        <w:rPr/>
        <w:t>亿美金，合计规模年复合增速约</w:t>
      </w:r>
      <w:r>
        <w:rPr>
          <w:spacing w:val="-45"/>
        </w:rPr>
        <w:t> </w:t>
      </w:r>
      <w:r>
        <w:rPr>
          <w:rFonts w:ascii="Times New Roman" w:hAnsi="Times New Roman" w:cs="Times New Roman" w:eastAsia="Times New Roman" w:hint="default"/>
        </w:rPr>
        <w:t>16.2%</w:t>
      </w:r>
      <w:r>
        <w:rPr/>
        <w:t>，占全 球功率器件的比例则从</w:t>
      </w:r>
      <w:r>
        <w:rPr>
          <w:spacing w:val="-52"/>
        </w:rPr>
        <w:t> </w:t>
      </w:r>
      <w:r>
        <w:rPr>
          <w:rFonts w:ascii="Times New Roman" w:hAnsi="Times New Roman" w:cs="Times New Roman" w:eastAsia="Times New Roman" w:hint="default"/>
        </w:rPr>
        <w:t>48.1%</w:t>
      </w:r>
      <w:r>
        <w:rPr/>
        <w:t>提升到</w:t>
      </w:r>
      <w:r>
        <w:rPr>
          <w:spacing w:val="-52"/>
        </w:rPr>
        <w:t> </w:t>
      </w:r>
      <w:r>
        <w:rPr>
          <w:rFonts w:ascii="Times New Roman" w:hAnsi="Times New Roman" w:cs="Times New Roman" w:eastAsia="Times New Roman" w:hint="default"/>
        </w:rPr>
        <w:t>61.5%</w:t>
      </w:r>
      <w:r>
        <w:rPr/>
        <w:t>。</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14"/>
          <w:szCs w:val="14"/>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type w:val="continuous"/>
          <w:pgSz w:w="11910" w:h="16840"/>
          <w:pgMar w:top="720" w:bottom="1200" w:left="1000" w:right="920"/>
        </w:sectPr>
      </w:pPr>
    </w:p>
    <w:p>
      <w:pPr>
        <w:spacing w:line="240" w:lineRule="auto" w:before="3"/>
        <w:ind w:right="0"/>
        <w:rPr>
          <w:rFonts w:ascii="宋体" w:hAnsi="宋体" w:cs="宋体" w:eastAsia="宋体" w:hint="default"/>
          <w:sz w:val="11"/>
          <w:szCs w:val="11"/>
        </w:rPr>
      </w:pP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spacing w:line="312" w:lineRule="exact" w:before="21"/>
        <w:ind w:left="132" w:right="128" w:firstLine="403"/>
        <w:jc w:val="both"/>
        <w:rPr>
          <w:rFonts w:ascii="宋体" w:hAnsi="宋体" w:cs="宋体" w:eastAsia="宋体" w:hint="default"/>
          <w:sz w:val="20"/>
          <w:szCs w:val="20"/>
        </w:rPr>
      </w:pPr>
      <w:r>
        <w:rPr>
          <w:rFonts w:ascii="Times New Roman" w:hAnsi="Times New Roman" w:cs="Times New Roman" w:eastAsia="Times New Roman" w:hint="default"/>
          <w:b/>
          <w:bCs/>
          <w:sz w:val="20"/>
          <w:szCs w:val="20"/>
        </w:rPr>
        <w:t>4</w:t>
      </w:r>
      <w:r>
        <w:rPr>
          <w:rFonts w:ascii="Microsoft JhengHei" w:hAnsi="Microsoft JhengHei" w:cs="Microsoft JhengHei" w:eastAsia="Microsoft JhengHei" w:hint="default"/>
          <w:b/>
          <w:bCs/>
          <w:sz w:val="20"/>
          <w:szCs w:val="20"/>
        </w:rPr>
        <w:t>）</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将带动射频模组价值量较 </w:t>
      </w:r>
      <w:r>
        <w:rPr>
          <w:rFonts w:ascii="Times New Roman" w:hAnsi="Times New Roman" w:cs="Times New Roman" w:eastAsia="Times New Roman" w:hint="default"/>
          <w:b/>
          <w:bCs/>
          <w:sz w:val="20"/>
          <w:szCs w:val="20"/>
        </w:rPr>
        <w:t>4G </w:t>
      </w:r>
      <w:r>
        <w:rPr>
          <w:rFonts w:ascii="Microsoft JhengHei" w:hAnsi="Microsoft JhengHei" w:cs="Microsoft JhengHei" w:eastAsia="Microsoft JhengHei" w:hint="default"/>
          <w:b/>
          <w:bCs/>
          <w:sz w:val="20"/>
          <w:szCs w:val="20"/>
        </w:rPr>
        <w:t>有明显提升，叠加物联网巨大终端数量，给射频器件带来明显增量。 </w:t>
      </w:r>
      <w:r>
        <w:rPr>
          <w:rFonts w:ascii="宋体" w:hAnsi="宋体" w:cs="宋体" w:eastAsia="宋体" w:hint="default"/>
          <w:sz w:val="20"/>
          <w:szCs w:val="20"/>
        </w:rPr>
        <w:t>根据测算，</w:t>
      </w:r>
      <w:r>
        <w:rPr>
          <w:rFonts w:ascii="Times New Roman" w:hAnsi="Times New Roman" w:cs="Times New Roman" w:eastAsia="Times New Roman" w:hint="default"/>
          <w:sz w:val="20"/>
          <w:szCs w:val="20"/>
        </w:rPr>
        <w:t>2019</w:t>
      </w:r>
      <w:r>
        <w:rPr>
          <w:rFonts w:ascii="Times New Roman" w:hAnsi="Times New Roman" w:cs="Times New Roman" w:eastAsia="Times New Roman" w:hint="default"/>
          <w:spacing w:val="-8"/>
          <w:sz w:val="20"/>
          <w:szCs w:val="20"/>
        </w:rPr>
        <w:t> </w:t>
      </w:r>
      <w:r>
        <w:rPr>
          <w:rFonts w:ascii="宋体" w:hAnsi="宋体" w:cs="宋体" w:eastAsia="宋体" w:hint="default"/>
          <w:sz w:val="20"/>
          <w:szCs w:val="20"/>
        </w:rPr>
        <w:t>年，包含蜂窝在内的广域</w:t>
      </w:r>
      <w:r>
        <w:rPr>
          <w:rFonts w:ascii="宋体" w:hAnsi="宋体" w:cs="宋体" w:eastAsia="宋体" w:hint="default"/>
          <w:spacing w:val="-58"/>
          <w:sz w:val="20"/>
          <w:szCs w:val="20"/>
        </w:rPr>
        <w:t> </w:t>
      </w:r>
      <w:r>
        <w:rPr>
          <w:rFonts w:ascii="Times New Roman" w:hAnsi="Times New Roman" w:cs="Times New Roman" w:eastAsia="Times New Roman" w:hint="default"/>
          <w:sz w:val="20"/>
          <w:szCs w:val="20"/>
        </w:rPr>
        <w:t>IoT</w:t>
      </w:r>
      <w:r>
        <w:rPr>
          <w:rFonts w:ascii="宋体" w:hAnsi="宋体" w:cs="宋体" w:eastAsia="宋体" w:hint="default"/>
          <w:sz w:val="20"/>
          <w:szCs w:val="20"/>
        </w:rPr>
        <w:t>、</w:t>
      </w:r>
      <w:r>
        <w:rPr>
          <w:rFonts w:ascii="Times New Roman" w:hAnsi="Times New Roman" w:cs="Times New Roman" w:eastAsia="Times New Roman" w:hint="default"/>
          <w:sz w:val="20"/>
          <w:szCs w:val="20"/>
        </w:rPr>
        <w:t>VR/AR</w:t>
      </w:r>
      <w:r>
        <w:rPr>
          <w:rFonts w:ascii="宋体" w:hAnsi="宋体" w:cs="宋体" w:eastAsia="宋体" w:hint="default"/>
          <w:sz w:val="20"/>
          <w:szCs w:val="20"/>
        </w:rPr>
        <w:t>、汽车电子等对于射频器件的需求规模约</w:t>
      </w:r>
      <w:r>
        <w:rPr>
          <w:rFonts w:ascii="宋体" w:hAnsi="宋体" w:cs="宋体" w:eastAsia="宋体" w:hint="default"/>
          <w:spacing w:val="-57"/>
          <w:sz w:val="20"/>
          <w:szCs w:val="20"/>
        </w:rPr>
        <w:t> </w:t>
      </w:r>
      <w:r>
        <w:rPr>
          <w:rFonts w:ascii="Times New Roman" w:hAnsi="Times New Roman" w:cs="Times New Roman" w:eastAsia="Times New Roman" w:hint="default"/>
          <w:sz w:val="20"/>
          <w:szCs w:val="20"/>
        </w:rPr>
        <w:t>11.9/3.5/2.2</w:t>
      </w:r>
      <w:r>
        <w:rPr>
          <w:rFonts w:ascii="Times New Roman" w:hAnsi="Times New Roman" w:cs="Times New Roman" w:eastAsia="Times New Roman" w:hint="default"/>
          <w:spacing w:val="-6"/>
          <w:sz w:val="20"/>
          <w:szCs w:val="20"/>
        </w:rPr>
        <w:t> </w:t>
      </w:r>
      <w:r>
        <w:rPr>
          <w:rFonts w:ascii="宋体" w:hAnsi="宋体" w:cs="宋体" w:eastAsia="宋体" w:hint="default"/>
          <w:sz w:val="20"/>
          <w:szCs w:val="20"/>
        </w:rPr>
        <w:t>亿 美金，到</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2021</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年合计年复合增速约</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38.3%</w:t>
      </w:r>
      <w:r>
        <w:rPr>
          <w:rFonts w:ascii="宋体" w:hAnsi="宋体" w:cs="宋体" w:eastAsia="宋体" w:hint="default"/>
          <w:sz w:val="20"/>
          <w:szCs w:val="20"/>
        </w:rPr>
        <w:t>，增至</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20.3/5.4/8.0 </w:t>
      </w:r>
      <w:r>
        <w:rPr>
          <w:rFonts w:ascii="宋体" w:hAnsi="宋体" w:cs="宋体" w:eastAsia="宋体" w:hint="default"/>
          <w:sz w:val="20"/>
          <w:szCs w:val="20"/>
        </w:rPr>
        <w:t>亿美金，占全球射频器件比例则提升到</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14.9%</w:t>
      </w:r>
      <w:r>
        <w:rPr>
          <w:rFonts w:ascii="宋体" w:hAnsi="宋体" w:cs="宋体" w:eastAsia="宋体" w:hint="default"/>
          <w:sz w:val="20"/>
          <w:szCs w:val="20"/>
        </w:rPr>
        <w:t>。</w:t>
      </w:r>
    </w:p>
    <w:p>
      <w:pPr>
        <w:tabs>
          <w:tab w:pos="5005" w:val="left" w:leader="none"/>
        </w:tabs>
        <w:spacing w:before="131" w:after="45"/>
        <w:ind w:left="241" w:right="0" w:firstLine="0"/>
        <w:jc w:val="left"/>
        <w:rPr>
          <w:rFonts w:ascii="Microsoft JhengHei" w:hAnsi="Microsoft JhengHei" w:cs="Microsoft JhengHei" w:eastAsia="Microsoft JhengHei" w:hint="default"/>
          <w:sz w:val="18"/>
          <w:szCs w:val="18"/>
        </w:rPr>
      </w:pPr>
      <w:bookmarkStart w:name="_bookmark59" w:id="60"/>
      <w:bookmarkEnd w:id="60"/>
      <w:r>
        <w:rPr/>
      </w:r>
      <w:r>
        <w:rPr>
          <w:rFonts w:ascii="Microsoft JhengHei" w:hAnsi="Microsoft JhengHei" w:cs="Microsoft JhengHei" w:eastAsia="Microsoft JhengHei" w:hint="default"/>
          <w:b/>
          <w:bCs/>
          <w:sz w:val="18"/>
          <w:szCs w:val="18"/>
        </w:rPr>
        <w:t>图 </w:t>
      </w:r>
      <w:r>
        <w:rPr>
          <w:rFonts w:ascii="Arial" w:hAnsi="Arial" w:cs="Arial" w:eastAsia="Arial" w:hint="default"/>
          <w:b/>
          <w:bCs/>
          <w:spacing w:val="-7"/>
          <w:sz w:val="18"/>
          <w:szCs w:val="18"/>
        </w:rPr>
        <w:t>46</w:t>
      </w:r>
      <w:r>
        <w:rPr>
          <w:rFonts w:ascii="Microsoft JhengHei" w:hAnsi="Microsoft JhengHei" w:cs="Microsoft JhengHei" w:eastAsia="Microsoft JhengHei" w:hint="default"/>
          <w:b/>
          <w:bCs/>
          <w:spacing w:val="-7"/>
          <w:sz w:val="18"/>
          <w:szCs w:val="18"/>
        </w:rPr>
        <w:t>：</w:t>
      </w:r>
      <w:r>
        <w:rPr>
          <w:rFonts w:ascii="Arial" w:hAnsi="Arial" w:cs="Arial" w:eastAsia="Arial" w:hint="default"/>
          <w:b/>
          <w:bCs/>
          <w:spacing w:val="-7"/>
          <w:sz w:val="18"/>
          <w:szCs w:val="18"/>
        </w:rPr>
        <w:t>IoT</w:t>
      </w:r>
      <w:r>
        <w:rPr>
          <w:rFonts w:ascii="Arial" w:hAnsi="Arial" w:cs="Arial" w:eastAsia="Arial" w:hint="default"/>
          <w:b/>
          <w:bCs/>
          <w:sz w:val="18"/>
          <w:szCs w:val="18"/>
        </w:rPr>
        <w:t> </w:t>
      </w:r>
      <w:r>
        <w:rPr>
          <w:rFonts w:ascii="Microsoft JhengHei" w:hAnsi="Microsoft JhengHei" w:cs="Microsoft JhengHei" w:eastAsia="Microsoft JhengHei" w:hint="default"/>
          <w:b/>
          <w:bCs/>
          <w:sz w:val="18"/>
          <w:szCs w:val="18"/>
        </w:rPr>
        <w:t>与汽车电子带动功率器件需求 </w:t>
      </w:r>
      <w:r>
        <w:rPr>
          <w:rFonts w:ascii="Microsoft JhengHei" w:hAnsi="Microsoft JhengHei" w:cs="Microsoft JhengHei" w:eastAsia="Microsoft JhengHei" w:hint="default"/>
          <w:b/>
          <w:bCs/>
          <w:spacing w:val="6"/>
          <w:sz w:val="18"/>
          <w:szCs w:val="18"/>
        </w:rPr>
        <w:t> </w:t>
      </w:r>
      <w:r>
        <w:rPr>
          <w:rFonts w:ascii="Microsoft JhengHei" w:hAnsi="Microsoft JhengHei" w:cs="Microsoft JhengHei" w:eastAsia="Microsoft JhengHei" w:hint="default"/>
          <w:b/>
          <w:bCs/>
          <w:spacing w:val="-5"/>
          <w:sz w:val="18"/>
          <w:szCs w:val="18"/>
        </w:rPr>
        <w:t>单位：十亿美金</w:t>
        <w:tab/>
      </w:r>
      <w:bookmarkStart w:name="_bookmark60" w:id="61"/>
      <w:bookmarkEnd w:id="61"/>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47</w:t>
      </w:r>
      <w:r>
        <w:rPr>
          <w:rFonts w:ascii="Microsoft JhengHei" w:hAnsi="Microsoft JhengHei" w:cs="Microsoft JhengHei" w:eastAsia="Microsoft JhengHei" w:hint="default"/>
          <w:b/>
          <w:bCs/>
          <w:sz w:val="18"/>
          <w:szCs w:val="18"/>
        </w:rPr>
        <w:t>：物联网给射频器件带来明显增量 </w:t>
      </w:r>
      <w:r>
        <w:rPr>
          <w:rFonts w:ascii="Microsoft JhengHei" w:hAnsi="Microsoft JhengHei" w:cs="Microsoft JhengHei" w:eastAsia="Microsoft JhengHei" w:hint="default"/>
          <w:b/>
          <w:bCs/>
          <w:spacing w:val="14"/>
          <w:sz w:val="18"/>
          <w:szCs w:val="18"/>
        </w:rPr>
        <w:t> </w:t>
      </w:r>
      <w:r>
        <w:rPr>
          <w:rFonts w:ascii="Microsoft JhengHei" w:hAnsi="Microsoft JhengHei" w:cs="Microsoft JhengHei" w:eastAsia="Microsoft JhengHei" w:hint="default"/>
          <w:b/>
          <w:bCs/>
          <w:sz w:val="18"/>
          <w:szCs w:val="18"/>
        </w:rPr>
        <w:t>单位：十亿美金</w:t>
      </w:r>
      <w:r>
        <w:rPr>
          <w:rFonts w:ascii="Microsoft JhengHei" w:hAnsi="Microsoft JhengHei" w:cs="Microsoft JhengHei" w:eastAsia="Microsoft JhengHei" w:hint="default"/>
          <w:sz w:val="18"/>
          <w:szCs w:val="18"/>
        </w:rPr>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55pt;height:.5pt;mso-position-horizontal-relative:char;mso-position-vertical-relative:line" coordorigin="0,0" coordsize="9651,10">
            <v:group style="position:absolute;left:5;top:5;width:4765;height:2" coordorigin="5,5" coordsize="4765,2">
              <v:shape style="position:absolute;left:5;top:5;width:4765;height:2" coordorigin="5,5" coordsize="4765,0" path="m5,5l4770,5e" filled="false" stroked="true" strokeweight=".48pt" strokecolor="#044e7d">
                <v:path arrowok="t"/>
              </v:shape>
            </v:group>
            <v:group style="position:absolute;left:4770;top:5;width:10;height:2" coordorigin="4770,5" coordsize="10,2">
              <v:shape style="position:absolute;left:4770;top:5;width:10;height:2" coordorigin="4770,5" coordsize="10,0" path="m4770,5l4780,5e" filled="false" stroked="true" strokeweight=".48pt" strokecolor="#044e7d">
                <v:path arrowok="t"/>
              </v:shape>
            </v:group>
            <v:group style="position:absolute;left:4780;top:5;width:4866;height:2" coordorigin="4780,5" coordsize="4866,2">
              <v:shape style="position:absolute;left:4780;top:5;width:4866;height:2" coordorigin="4780,5" coordsize="4866,0" path="m4780,5l9645,5e" filled="false" stroked="true" strokeweight=".48pt" strokecolor="#044e7d">
                <v:path arrowok="t"/>
              </v:shape>
            </v:group>
          </v:group>
        </w:pict>
      </w:r>
      <w:r>
        <w:rPr>
          <w:rFonts w:ascii="Microsoft JhengHei" w:hAnsi="Microsoft JhengHei" w:cs="Microsoft JhengHei" w:eastAsia="Microsoft JhengHei" w:hint="default"/>
          <w:sz w:val="2"/>
          <w:szCs w:val="2"/>
        </w:rPr>
      </w:r>
    </w:p>
    <w:p>
      <w:pPr>
        <w:tabs>
          <w:tab w:pos="5135" w:val="left" w:leader="none"/>
        </w:tabs>
        <w:spacing w:before="25"/>
        <w:ind w:left="290" w:right="0" w:firstLine="0"/>
        <w:jc w:val="left"/>
        <w:rPr>
          <w:rFonts w:ascii="微软雅黑" w:hAnsi="微软雅黑" w:cs="微软雅黑" w:eastAsia="微软雅黑" w:hint="default"/>
          <w:sz w:val="12"/>
          <w:szCs w:val="12"/>
        </w:rPr>
      </w:pPr>
      <w:r>
        <w:rPr/>
        <w:pict>
          <v:group style="position:absolute;margin-left:75.412697pt;margin-top:8.312611pt;width:206.35pt;height:128.65pt;mso-position-horizontal-relative:page;mso-position-vertical-relative:paragraph;z-index:-421936" coordorigin="1508,166" coordsize="4127,2573">
            <v:group style="position:absolute;left:2098;top:616;width:318;height:2077" coordorigin="2098,616" coordsize="318,2077">
              <v:shape style="position:absolute;left:2098;top:616;width:318;height:2077" coordorigin="2098,616" coordsize="318,2077" path="m2416,616l2098,616,2098,2692,2416,2692,2416,616xe" filled="true" fillcolor="#b4c9d7" stroked="false">
                <v:path arrowok="t"/>
                <v:fill type="solid"/>
              </v:shape>
            </v:group>
            <v:group style="position:absolute;left:1793;top:2540;width:318;height:153" coordorigin="1793,2540" coordsize="318,153">
              <v:shape style="position:absolute;left:1793;top:2540;width:318;height:153" coordorigin="1793,2540" coordsize="318,153" path="m2111,2540l1793,2540,1793,2692,2111,2692,2111,2540xe" filled="true" fillcolor="#ff8080" stroked="false">
                <v:path arrowok="t"/>
                <v:fill type="solid"/>
              </v:shape>
            </v:group>
            <v:group style="position:absolute;left:1793;top:2537;width:318;height:2" coordorigin="1793,2537" coordsize="318,2">
              <v:shape style="position:absolute;left:1793;top:2537;width:318;height:2" coordorigin="1793,2537" coordsize="318,0" path="m1793,2537l2111,2537e" filled="false" stroked="true" strokeweight=".330645pt" strokecolor="#81a6bd">
                <v:path arrowok="t"/>
              </v:shape>
            </v:group>
            <v:group style="position:absolute;left:1793;top:1832;width:318;height:701" coordorigin="1793,1832" coordsize="318,701">
              <v:shape style="position:absolute;left:1793;top:1832;width:318;height:701" coordorigin="1793,1832" coordsize="318,701" path="m2111,1832l1793,1832,1793,2533,2111,2533,2111,1832xe" filled="true" fillcolor="#ffb1b1" stroked="false">
                <v:path arrowok="t"/>
                <v:fill type="solid"/>
              </v:shape>
            </v:group>
            <v:group style="position:absolute;left:2899;top:536;width:325;height:2156" coordorigin="2899,536" coordsize="325,2156">
              <v:shape style="position:absolute;left:2899;top:536;width:325;height:2156" coordorigin="2899,536" coordsize="325,2156" path="m3224,536l2899,536,2899,2692,3224,2692,3224,536xe" filled="true" fillcolor="#b4c9d7" stroked="false">
                <v:path arrowok="t"/>
                <v:fill type="solid"/>
              </v:shape>
            </v:group>
            <v:group style="position:absolute;left:2595;top:2487;width:325;height:205" coordorigin="2595,2487" coordsize="325,205">
              <v:shape style="position:absolute;left:2595;top:2487;width:325;height:205" coordorigin="2595,2487" coordsize="325,205" path="m2919,2487l2595,2487,2595,2692,2919,2692,2919,2487xe" filled="true" fillcolor="#ff8080" stroked="false">
                <v:path arrowok="t"/>
                <v:fill type="solid"/>
              </v:shape>
            </v:group>
            <v:group style="position:absolute;left:2595;top:2467;width:325;height:20" coordorigin="2595,2467" coordsize="325,20">
              <v:shape style="position:absolute;left:2595;top:2467;width:325;height:20" coordorigin="2595,2467" coordsize="325,20" path="m2595,2487l2919,2487,2919,2467,2595,2467,2595,2487xe" filled="true" fillcolor="#81a6bd" stroked="false">
                <v:path arrowok="t"/>
                <v:fill type="solid"/>
              </v:shape>
            </v:group>
            <v:group style="position:absolute;left:2595;top:1733;width:325;height:734" coordorigin="2595,1733" coordsize="325,734">
              <v:shape style="position:absolute;left:2595;top:1733;width:325;height:734" coordorigin="2595,1733" coordsize="325,734" path="m2919,1733l2595,1733,2595,2467,2919,2467,2919,1733xe" filled="true" fillcolor="#ffb1b1" stroked="false">
                <v:path arrowok="t"/>
                <v:fill type="solid"/>
              </v:shape>
            </v:group>
            <v:group style="position:absolute;left:3707;top:450;width:318;height:2242" coordorigin="3707,450" coordsize="318,2242">
              <v:shape style="position:absolute;left:3707;top:450;width:318;height:2242" coordorigin="3707,450" coordsize="318,2242" path="m4025,450l3707,450,3707,2692,4025,2692,4025,450xe" filled="true" fillcolor="#b4c9d7" stroked="false">
                <v:path arrowok="t"/>
                <v:fill type="solid"/>
              </v:shape>
            </v:group>
            <v:group style="position:absolute;left:3403;top:2375;width:318;height:318" coordorigin="3403,2375" coordsize="318,318">
              <v:shape style="position:absolute;left:3403;top:2375;width:318;height:318" coordorigin="3403,2375" coordsize="318,318" path="m3720,2375l3403,2375,3403,2692,3720,2692,3720,2375xe" filled="true" fillcolor="#ff8080" stroked="false">
                <v:path arrowok="t"/>
                <v:fill type="solid"/>
              </v:shape>
            </v:group>
            <v:group style="position:absolute;left:3403;top:2348;width:318;height:27" coordorigin="3403,2348" coordsize="318,27">
              <v:shape style="position:absolute;left:3403;top:2348;width:318;height:27" coordorigin="3403,2348" coordsize="318,27" path="m3403,2375l3720,2375,3720,2348,3403,2348,3403,2375xe" filled="true" fillcolor="#81a6bd" stroked="false">
                <v:path arrowok="t"/>
                <v:fill type="solid"/>
              </v:shape>
            </v:group>
            <v:group style="position:absolute;left:3403;top:1614;width:318;height:734" coordorigin="3403,1614" coordsize="318,734">
              <v:shape style="position:absolute;left:3403;top:1614;width:318;height:734" coordorigin="3403,1614" coordsize="318,734" path="m3720,1614l3403,1614,3403,2348,3720,2348,3720,1614xe" filled="true" fillcolor="#ffb1b1" stroked="false">
                <v:path arrowok="t"/>
                <v:fill type="solid"/>
              </v:shape>
            </v:group>
            <v:group style="position:absolute;left:4509;top:411;width:318;height:2282" coordorigin="4509,411" coordsize="318,2282">
              <v:shape style="position:absolute;left:4509;top:411;width:318;height:2282" coordorigin="4509,411" coordsize="318,2282" path="m4826,411l4509,411,4509,2692,4826,2692,4826,411xe" filled="true" fillcolor="#b4c9d7" stroked="false">
                <v:path arrowok="t"/>
                <v:fill type="solid"/>
              </v:shape>
            </v:group>
            <v:group style="position:absolute;left:4204;top:2262;width:318;height:430" coordorigin="4204,2262" coordsize="318,430">
              <v:shape style="position:absolute;left:4204;top:2262;width:318;height:430" coordorigin="4204,2262" coordsize="318,430" path="m4522,2262l4204,2262,4204,2692,4522,2692,4522,2262xe" filled="true" fillcolor="#ff8080" stroked="false">
                <v:path arrowok="t"/>
                <v:fill type="solid"/>
              </v:shape>
            </v:group>
            <v:group style="position:absolute;left:4204;top:2229;width:318;height:34" coordorigin="4204,2229" coordsize="318,34">
              <v:shape style="position:absolute;left:4204;top:2229;width:318;height:34" coordorigin="4204,2229" coordsize="318,34" path="m4204,2262l4522,2262,4522,2229,4204,2229,4204,2262xe" filled="true" fillcolor="#81a6bd" stroked="false">
                <v:path arrowok="t"/>
                <v:fill type="solid"/>
              </v:shape>
            </v:group>
            <v:group style="position:absolute;left:4204;top:1389;width:318;height:840" coordorigin="4204,1389" coordsize="318,840">
              <v:shape style="position:absolute;left:4204;top:1389;width:318;height:840" coordorigin="4204,1389" coordsize="318,840" path="m4522,1389l4204,1389,4204,2229,4522,2229,4522,1389xe" filled="true" fillcolor="#ffb1b1" stroked="false">
                <v:path arrowok="t"/>
                <v:fill type="solid"/>
              </v:shape>
            </v:group>
            <v:group style="position:absolute;left:5310;top:325;width:325;height:2368" coordorigin="5310,325" coordsize="325,2368">
              <v:shape style="position:absolute;left:5310;top:325;width:325;height:2368" coordorigin="5310,325" coordsize="325,2368" path="m5634,325l5310,325,5310,2692,5634,2692,5634,325xe" filled="true" fillcolor="#b4c9d7" stroked="false">
                <v:path arrowok="t"/>
                <v:fill type="solid"/>
              </v:shape>
            </v:group>
            <v:group style="position:absolute;left:5005;top:2150;width:325;height:543" coordorigin="5005,2150" coordsize="325,543">
              <v:shape style="position:absolute;left:5005;top:2150;width:325;height:543" coordorigin="5005,2150" coordsize="325,543" path="m5330,2150l5005,2150,5005,2692,5330,2692,5330,2150xe" filled="true" fillcolor="#ff8080" stroked="false">
                <v:path arrowok="t"/>
                <v:fill type="solid"/>
              </v:shape>
            </v:group>
            <v:group style="position:absolute;left:5005;top:2117;width:325;height:34" coordorigin="5005,2117" coordsize="325,34">
              <v:shape style="position:absolute;left:5005;top:2117;width:325;height:34" coordorigin="5005,2117" coordsize="325,34" path="m5005,2150l5330,2150,5330,2117,5005,2117,5005,2150xe" filled="true" fillcolor="#81a6bd" stroked="false">
                <v:path arrowok="t"/>
                <v:fill type="solid"/>
              </v:shape>
            </v:group>
            <v:group style="position:absolute;left:5005;top:1237;width:325;height:880" coordorigin="5005,1237" coordsize="325,880">
              <v:shape style="position:absolute;left:5005;top:1237;width:325;height:880" coordorigin="5005,1237" coordsize="325,880" path="m5330,1237l5005,1237,5005,2117,5330,2117,5330,1237xe" filled="true" fillcolor="#ffb1b1" stroked="false">
                <v:path arrowok="t"/>
                <v:fill type="solid"/>
              </v:shape>
            </v:group>
            <v:group style="position:absolute;left:1551;top:209;width:2;height:2480" coordorigin="1551,209" coordsize="2,2480">
              <v:shape style="position:absolute;left:1551;top:209;width:2;height:2480" coordorigin="1551,209" coordsize="0,2480" path="m1551,2689l1551,209e" filled="false" stroked="true" strokeweight=".331133pt" strokecolor="#000000">
                <v:path arrowok="t"/>
              </v:shape>
            </v:group>
            <v:group style="position:absolute;left:1512;top:2689;width:40;height:2" coordorigin="1512,2689" coordsize="40,2">
              <v:shape style="position:absolute;left:1512;top:2689;width:40;height:2" coordorigin="1512,2689" coordsize="40,0" path="m1512,2689l1551,2689e" filled="false" stroked="true" strokeweight=".330641pt" strokecolor="#000000">
                <v:path arrowok="t"/>
              </v:shape>
            </v:group>
            <v:group style="position:absolute;left:1512;top:2378;width:40;height:2" coordorigin="1512,2378" coordsize="40,2">
              <v:shape style="position:absolute;left:1512;top:2378;width:40;height:2" coordorigin="1512,2378" coordsize="40,0" path="m1512,2378l1551,2378e" filled="false" stroked="true" strokeweight=".330641pt" strokecolor="#000000">
                <v:path arrowok="t"/>
              </v:shape>
            </v:group>
            <v:group style="position:absolute;left:1512;top:2067;width:40;height:2" coordorigin="1512,2067" coordsize="40,2">
              <v:shape style="position:absolute;left:1512;top:2067;width:40;height:2" coordorigin="1512,2067" coordsize="40,0" path="m1512,2067l1551,2067e" filled="false" stroked="true" strokeweight=".330641pt" strokecolor="#000000">
                <v:path arrowok="t"/>
              </v:shape>
            </v:group>
            <v:group style="position:absolute;left:1512;top:1763;width:40;height:2" coordorigin="1512,1763" coordsize="40,2">
              <v:shape style="position:absolute;left:1512;top:1763;width:40;height:2" coordorigin="1512,1763" coordsize="40,0" path="m1512,1763l1551,1763e" filled="false" stroked="true" strokeweight=".330641pt" strokecolor="#000000">
                <v:path arrowok="t"/>
              </v:shape>
            </v:group>
            <v:group style="position:absolute;left:1512;top:1452;width:40;height:2" coordorigin="1512,1452" coordsize="40,2">
              <v:shape style="position:absolute;left:1512;top:1452;width:40;height:2" coordorigin="1512,1452" coordsize="40,0" path="m1512,1452l1551,1452e" filled="false" stroked="true" strokeweight=".330641pt" strokecolor="#000000">
                <v:path arrowok="t"/>
              </v:shape>
            </v:group>
            <v:group style="position:absolute;left:1512;top:1141;width:40;height:2" coordorigin="1512,1141" coordsize="40,2">
              <v:shape style="position:absolute;left:1512;top:1141;width:40;height:2" coordorigin="1512,1141" coordsize="40,0" path="m1512,1141l1551,1141e" filled="false" stroked="true" strokeweight=".330641pt" strokecolor="#000000">
                <v:path arrowok="t"/>
              </v:shape>
            </v:group>
            <v:group style="position:absolute;left:1512;top:831;width:40;height:2" coordorigin="1512,831" coordsize="40,2">
              <v:shape style="position:absolute;left:1512;top:831;width:40;height:2" coordorigin="1512,831" coordsize="40,0" path="m1512,831l1551,831e" filled="false" stroked="true" strokeweight=".330641pt" strokecolor="#000000">
                <v:path arrowok="t"/>
              </v:shape>
            </v:group>
            <v:group style="position:absolute;left:1512;top:520;width:40;height:2" coordorigin="1512,520" coordsize="40,2">
              <v:shape style="position:absolute;left:1512;top:520;width:40;height:2" coordorigin="1512,520" coordsize="40,0" path="m1512,520l1551,520e" filled="false" stroked="true" strokeweight=".330641pt" strokecolor="#000000">
                <v:path arrowok="t"/>
              </v:shape>
            </v:group>
            <v:group style="position:absolute;left:1512;top:209;width:40;height:2" coordorigin="1512,209" coordsize="40,2">
              <v:shape style="position:absolute;left:1512;top:209;width:40;height:2" coordorigin="1512,209" coordsize="40,0" path="m1512,209l1551,209e" filled="false" stroked="true" strokeweight=".330641pt" strokecolor="#000000">
                <v:path arrowok="t"/>
              </v:shape>
            </v:group>
            <v:group style="position:absolute;left:1551;top:2689;width:4020;height:2" coordorigin="1551,2689" coordsize="4020,2">
              <v:shape style="position:absolute;left:1551;top:2689;width:4020;height:2" coordorigin="1551,2689" coordsize="4020,0" path="m1551,2689l5571,2689e" filled="false" stroked="true" strokeweight=".330641pt" strokecolor="#000000">
                <v:path arrowok="t"/>
              </v:shape>
            </v:group>
            <v:group style="position:absolute;left:1551;top:2689;width:2;height:47" coordorigin="1551,2689" coordsize="2,47">
              <v:shape style="position:absolute;left:1551;top:2689;width:2;height:47" coordorigin="1551,2689" coordsize="0,47" path="m1551,2689l1551,2735e" filled="false" stroked="true" strokeweight=".331133pt" strokecolor="#000000">
                <v:path arrowok="t"/>
              </v:shape>
            </v:group>
            <v:group style="position:absolute;left:2353;top:2689;width:2;height:47" coordorigin="2353,2689" coordsize="2,47">
              <v:shape style="position:absolute;left:2353;top:2689;width:2;height:47" coordorigin="2353,2689" coordsize="0,47" path="m2353,2689l2353,2735e" filled="false" stroked="true" strokeweight=".331133pt" strokecolor="#000000">
                <v:path arrowok="t"/>
              </v:shape>
            </v:group>
            <v:group style="position:absolute;left:3161;top:2689;width:2;height:47" coordorigin="3161,2689" coordsize="2,47">
              <v:shape style="position:absolute;left:3161;top:2689;width:2;height:47" coordorigin="3161,2689" coordsize="0,47" path="m3161,2689l3161,2735e" filled="false" stroked="true" strokeweight=".331133pt" strokecolor="#000000">
                <v:path arrowok="t"/>
              </v:shape>
            </v:group>
            <v:group style="position:absolute;left:3962;top:2689;width:2;height:47" coordorigin="3962,2689" coordsize="2,47">
              <v:shape style="position:absolute;left:3962;top:2689;width:2;height:47" coordorigin="3962,2689" coordsize="0,47" path="m3962,2689l3962,2735e" filled="false" stroked="true" strokeweight=".331133pt" strokecolor="#000000">
                <v:path arrowok="t"/>
              </v:shape>
            </v:group>
            <v:group style="position:absolute;left:4764;top:2689;width:2;height:47" coordorigin="4764,2689" coordsize="2,47">
              <v:shape style="position:absolute;left:4764;top:2689;width:2;height:47" coordorigin="4764,2689" coordsize="0,47" path="m4764,2689l4764,2735e" filled="false" stroked="true" strokeweight=".331133pt" strokecolor="#000000">
                <v:path arrowok="t"/>
              </v:shape>
            </v:group>
            <v:group style="position:absolute;left:5571;top:2689;width:2;height:47" coordorigin="5571,2689" coordsize="2,47">
              <v:shape style="position:absolute;left:5571;top:2689;width:2;height:47" coordorigin="5571,2689" coordsize="0,47" path="m5571,2689l5571,2735e" filled="false" stroked="true" strokeweight=".331133pt" strokecolor="#000000">
                <v:path arrowok="t"/>
              </v:shape>
            </v:group>
            <v:group style="position:absolute;left:3721;top:1039;width:957;height:340" coordorigin="3721,1039" coordsize="957,340">
              <v:shape style="position:absolute;left:3721;top:1039;width:957;height:340" coordorigin="3721,1039" coordsize="957,340" path="m3784,1261l3728,1291,3721,1324,3723,1337,3777,1378,3789,1376,3802,1373,3811,1368,3818,1362,3817,1358,3778,1358,3769,1357,3754,1347,3749,1339,3746,1329,3744,1318,3744,1309,3749,1300,3753,1292,3761,1287,3780,1281,3797,1281,3792,1262,3784,1261xe" filled="true" fillcolor="#044e7d" stroked="false">
                <v:path arrowok="t"/>
                <v:fill type="solid"/>
              </v:shape>
              <v:shape style="position:absolute;left:3721;top:1039;width:957;height:340" coordorigin="3721,1039" coordsize="957,340" path="m3812,1341l3806,1348,3798,1353,3778,1358,3817,1358,3812,1341xe" filled="true" fillcolor="#044e7d" stroked="false">
                <v:path arrowok="t"/>
                <v:fill type="solid"/>
              </v:shape>
              <v:shape style="position:absolute;left:3721;top:1039;width:957;height:340" coordorigin="3721,1039" coordsize="957,340" path="m3797,1281l3789,1281,3797,1284,3797,1281xe" filled="true" fillcolor="#044e7d" stroked="false">
                <v:path arrowok="t"/>
                <v:fill type="solid"/>
              </v:shape>
              <v:shape style="position:absolute;left:3721;top:1039;width:957;height:340" coordorigin="3721,1039" coordsize="957,340" path="m3865,1240l3839,1247,3827,1364,3852,1357,3854,1331,3892,1321,3921,1321,3915,1312,3854,1312,3856,1272,3857,1269,3856,1265,3856,1262,3856,1262,3880,1262,3865,1240xe" filled="true" fillcolor="#044e7d" stroked="false">
                <v:path arrowok="t"/>
                <v:fill type="solid"/>
              </v:shape>
              <v:shape style="position:absolute;left:3721;top:1039;width:957;height:340" coordorigin="3721,1039" coordsize="957,340" path="m3921,1321l3892,1321,3907,1343,3931,1337,3921,1321xe" filled="true" fillcolor="#044e7d" stroked="false">
                <v:path arrowok="t"/>
                <v:fill type="solid"/>
              </v:shape>
              <v:shape style="position:absolute;left:3721;top:1039;width:957;height:340" coordorigin="3721,1039" coordsize="957,340" path="m3993,1207l3933,1238,3926,1271,3928,1283,3973,1324,3984,1324,4030,1305,3983,1305,3974,1304,3967,1299,3959,1294,3954,1286,3948,1264,3949,1255,3954,1246,3959,1238,3966,1233,3988,1227,3999,1226,4008,1226,4003,1208,3993,1207xe" filled="true" fillcolor="#044e7d" stroked="false">
                <v:path arrowok="t"/>
                <v:fill type="solid"/>
              </v:shape>
              <v:shape style="position:absolute;left:3721;top:1039;width:957;height:340" coordorigin="3721,1039" coordsize="957,340" path="m3880,1262l3856,1262,3858,1266,3859,1269,3861,1271,3882,1305,3854,1312,3915,1312,3880,1262xe" filled="true" fillcolor="#044e7d" stroked="false">
                <v:path arrowok="t"/>
                <v:fill type="solid"/>
              </v:shape>
              <v:shape style="position:absolute;left:3721;top:1039;width:957;height:340" coordorigin="3721,1039" coordsize="957,340" path="m4025,1274l4001,1274,4007,1296,4003,1299,3999,1301,3993,1302,3983,1305,4030,1305,4033,1303,4025,1274xe" filled="true" fillcolor="#044e7d" stroked="false">
                <v:path arrowok="t"/>
                <v:fill type="solid"/>
              </v:shape>
              <v:shape style="position:absolute;left:3721;top:1039;width:957;height:340" coordorigin="3721,1039" coordsize="957,340" path="m4083,1185l4066,1188,4029,1198,4057,1304,4080,1298,4069,1257,4076,1255,4078,1254,4116,1254,4108,1247,4101,1243,4096,1243,4096,1243,4101,1240,4064,1240,4056,1209,4079,1203,4110,1203,4106,1195,4097,1188,4083,1185xe" filled="true" fillcolor="#044e7d" stroked="false">
                <v:path arrowok="t"/>
                <v:fill type="solid"/>
              </v:shape>
              <v:shape style="position:absolute;left:3721;top:1039;width:957;height:340" coordorigin="3721,1039" coordsize="957,340" path="m4116,1254l4078,1254,4081,1255,4083,1256,4086,1257,4090,1260,4119,1288,4145,1281,4116,1254xe" filled="true" fillcolor="#044e7d" stroked="false">
                <v:path arrowok="t"/>
                <v:fill type="solid"/>
              </v:shape>
              <v:shape style="position:absolute;left:3721;top:1039;width:957;height:340" coordorigin="3721,1039" coordsize="957,340" path="m4019,1250l3975,1261,3979,1280,4001,1274,4025,1274,4019,1250xe" filled="true" fillcolor="#044e7d" stroked="false">
                <v:path arrowok="t"/>
                <v:fill type="solid"/>
              </v:shape>
              <v:shape style="position:absolute;left:3721;top:1039;width:957;height:340" coordorigin="3721,1039" coordsize="957,340" path="m4221,1224l4149,1243,4153,1257,4225,1239,4221,1224xe" filled="true" fillcolor="#044e7d" stroked="false">
                <v:path arrowok="t"/>
                <v:fill type="solid"/>
              </v:shape>
              <v:shape style="position:absolute;left:3721;top:1039;width:957;height:340" coordorigin="3721,1039" coordsize="957,340" path="m4110,1203l4079,1203,4086,1206,4090,1220,4089,1225,4085,1233,4081,1235,4075,1237,4064,1240,4114,1214,4112,1207,4110,1203xe" filled="true" fillcolor="#044e7d" stroked="false">
                <v:path arrowok="t"/>
                <v:fill type="solid"/>
              </v:shape>
              <v:shape style="position:absolute;left:3721;top:1039;width:957;height:340" coordorigin="3721,1039" coordsize="957,340" path="m4008,1226l3999,1226,4008,1229,4008,1226xe" filled="true" fillcolor="#044e7d" stroked="false">
                <v:path arrowok="t"/>
                <v:fill type="solid"/>
              </v:shape>
              <v:shape style="position:absolute;left:3721;top:1039;width:957;height:340" coordorigin="3721,1039" coordsize="957,340" path="m4213,1192l4141,1211,4144,1225,4217,1206,4213,1192xe" filled="true" fillcolor="#044e7d" stroked="false">
                <v:path arrowok="t"/>
                <v:fill type="solid"/>
              </v:shape>
              <v:shape style="position:absolute;left:3721;top:1039;width:957;height:340" coordorigin="3721,1039" coordsize="957,340" path="m4289,1160l4265,1160,4287,1244,4309,1238,4289,1160xe" filled="true" fillcolor="#044e7d" stroked="false">
                <v:path arrowok="t"/>
                <v:fill type="solid"/>
              </v:shape>
              <v:shape style="position:absolute;left:3721;top:1039;width:957;height:340" coordorigin="3721,1039" coordsize="957,340" path="m4281,1129l4267,1133,4259,1142,4250,1151,4238,1158,4243,1177,4247,1175,4251,1173,4255,1170,4260,1167,4263,1163,4265,1160,4289,1160,4281,1129xe" filled="true" fillcolor="#044e7d" stroked="false">
                <v:path arrowok="t"/>
                <v:fill type="solid"/>
              </v:shape>
              <v:shape style="position:absolute;left:3721;top:1039;width:957;height:340" coordorigin="3721,1039" coordsize="957,340" path="m4381,1105l4332,1144,4331,1156,4332,1167,4354,1215,4362,1222,4373,1224,4396,1218,4404,1212,4408,1205,4376,1205,4372,1204,4368,1200,4364,1197,4362,1193,4360,1188,4359,1183,4359,1178,4361,1174,4363,1171,4366,1168,4374,1166,4354,1166,4351,1156,4352,1147,4355,1139,4358,1131,4364,1127,4372,1124,4378,1123,4390,1123,4386,1106,4381,1105xe" filled="true" fillcolor="#044e7d" stroked="false">
                <v:path arrowok="t"/>
                <v:fill type="solid"/>
              </v:shape>
              <v:shape style="position:absolute;left:3721;top:1039;width:957;height:340" coordorigin="3721,1039" coordsize="957,340" path="m4409,1164l4381,1164,4387,1169,4390,1181,4392,1186,4392,1191,4390,1195,4388,1199,4385,1202,4376,1205,4408,1205,4414,1194,4415,1185,4412,1174,4409,1164xe" filled="true" fillcolor="#044e7d" stroked="false">
                <v:path arrowok="t"/>
                <v:fill type="solid"/>
              </v:shape>
              <v:shape style="position:absolute;left:3721;top:1039;width:957;height:340" coordorigin="3721,1039" coordsize="957,340" path="m4383,1146l4374,1148,4364,1151,4357,1157,4354,1166,4354,1166,4374,1166,4381,1164,4409,1164,4409,1164,4405,1157,4398,1152,4391,1147,4383,1146xe" filled="true" fillcolor="#044e7d" stroked="false">
                <v:path arrowok="t"/>
                <v:fill type="solid"/>
              </v:shape>
              <v:shape style="position:absolute;left:3721;top:1039;width:957;height:340" coordorigin="3721,1039" coordsize="957,340" path="m4390,1123l4385,1123,4391,1124,4390,1123xe" filled="true" fillcolor="#044e7d" stroked="false">
                <v:path arrowok="t"/>
                <v:fill type="solid"/>
              </v:shape>
              <v:shape style="position:absolute;left:3721;top:1039;width:957;height:340" coordorigin="3721,1039" coordsize="957,340" path="m4447,1179l4440,1181,4437,1183,4435,1186,4433,1189,4432,1192,4434,1199,4436,1201,4439,1203,4442,1204,4458,1198,4460,1195,4450,1179,4447,1179xe" filled="true" fillcolor="#044e7d" stroked="false">
                <v:path arrowok="t"/>
                <v:fill type="solid"/>
              </v:shape>
              <v:shape style="position:absolute;left:3721;top:1039;width:957;height:340" coordorigin="3721,1039" coordsize="957,340" path="m4524,1094l4493,1094,4499,1097,4503,1111,4484,1145,4479,1151,4471,1176,4471,1182,4475,1195,4546,1177,4544,1170,4496,1170,4495,1168,4496,1165,4497,1162,4499,1158,4503,1153,4509,1146,4515,1139,4519,1133,4524,1124,4526,1119,4527,1110,4527,1108,4526,1104,4525,1098,4524,1094xe" filled="true" fillcolor="#044e7d" stroked="false">
                <v:path arrowok="t"/>
                <v:fill type="solid"/>
              </v:shape>
              <v:shape style="position:absolute;left:3721;top:1039;width:957;height:340" coordorigin="3721,1039" coordsize="957,340" path="m4541,1158l4496,1170,4544,1170,4541,1158xe" filled="true" fillcolor="#044e7d" stroked="false">
                <v:path arrowok="t"/>
                <v:fill type="solid"/>
              </v:shape>
              <v:shape style="position:absolute;left:3721;top:1039;width:957;height:340" coordorigin="3721,1039" coordsize="957,340" path="m4638,1039l4621,1043,4579,1168,4597,1163,4638,1039xe" filled="true" fillcolor="#044e7d" stroked="false">
                <v:path arrowok="t"/>
                <v:fill type="solid"/>
              </v:shape>
              <v:shape style="position:absolute;left:3721;top:1039;width:957;height:340" coordorigin="3721,1039" coordsize="957,340" path="m4650,1092l4643,1094,4634,1096,4629,1100,4621,1113,4621,1121,4623,1130,4625,1138,4629,1143,4641,1151,4648,1152,4663,1147,4669,1143,4672,1139,4646,1139,4641,1135,4638,1125,4635,1115,4635,1114,4638,1108,4645,1106,4648,1106,4672,1106,4668,1099,4663,1096,4657,1092,4650,1092xe" filled="true" fillcolor="#044e7d" stroked="false">
                <v:path arrowok="t"/>
                <v:fill type="solid"/>
              </v:shape>
              <v:shape style="position:absolute;left:3721;top:1039;width:957;height:340" coordorigin="3721,1039" coordsize="957,340" path="m4672,1106l4648,1106,4651,1106,4654,1108,4657,1110,4659,1114,4660,1119,4662,1129,4660,1135,4653,1137,4646,1139,4672,1139,4676,1130,4677,1123,4674,1114,4672,1106xe" filled="true" fillcolor="#044e7d" stroked="false">
                <v:path arrowok="t"/>
                <v:fill type="solid"/>
              </v:shape>
              <v:shape style="position:absolute;left:3721;top:1039;width:957;height:340" coordorigin="3721,1039" coordsize="957,340" path="m4570,1055l4562,1057,4554,1059,4548,1063,4541,1076,4541,1084,4545,1101,4549,1107,4555,1110,4561,1114,4567,1115,4583,1111,4589,1106,4591,1102,4565,1102,4560,1098,4558,1088,4555,1078,4558,1072,4572,1068,4591,1068,4588,1063,4583,1059,4577,1056,4570,1055xe" filled="true" fillcolor="#044e7d" stroked="false">
                <v:path arrowok="t"/>
                <v:fill type="solid"/>
              </v:shape>
              <v:shape style="position:absolute;left:3721;top:1039;width:957;height:340" coordorigin="3721,1039" coordsize="957,340" path="m4493,1075l4471,1080,4461,1086,4454,1095,4459,1114,4465,1105,4473,1099,4493,1094,4524,1094,4523,1089,4518,1083,4502,1075,4493,1075xe" filled="true" fillcolor="#044e7d" stroked="false">
                <v:path arrowok="t"/>
                <v:fill type="solid"/>
              </v:shape>
              <v:shape style="position:absolute;left:3721;top:1039;width:957;height:340" coordorigin="3721,1039" coordsize="957,340" path="m4591,1068l4572,1068,4577,1072,4580,1082,4582,1092,4580,1098,4565,1102,4591,1102,4592,1100,4596,1094,4597,1086,4594,1077,4592,1069,4591,1068xe" filled="true" fillcolor="#044e7d" stroked="false">
                <v:path arrowok="t"/>
                <v:fill type="solid"/>
              </v:shape>
            </v:group>
            <v:group style="position:absolute;left:3491;top:1089;width:1634;height:446" coordorigin="3491,1089" coordsize="1634,446">
              <v:shape style="position:absolute;left:3491;top:1089;width:1634;height:446" coordorigin="3491,1089" coordsize="1634,446" path="m5004,1127l3491,1496,3500,1534,5013,1166,5004,1127xe" filled="true" fillcolor="#ff0000" stroked="false">
                <v:path arrowok="t"/>
                <v:fill type="solid"/>
              </v:shape>
              <v:shape style="position:absolute;left:3491;top:1089;width:1634;height:446" coordorigin="3491,1089" coordsize="1634,446" path="m5119,1122l5023,1122,5033,1161,5013,1166,5023,1204,5119,1122xe" filled="true" fillcolor="#ff0000" stroked="false">
                <v:path arrowok="t"/>
                <v:fill type="solid"/>
              </v:shape>
              <v:shape style="position:absolute;left:3491;top:1089;width:1634;height:446" coordorigin="3491,1089" coordsize="1634,446" path="m5023,1122l5004,1127,5013,1166,5033,1161,5023,1122xe" filled="true" fillcolor="#ff0000" stroked="false">
                <v:path arrowok="t"/>
                <v:fill type="solid"/>
              </v:shape>
              <v:shape style="position:absolute;left:3491;top:1089;width:1634;height:446" coordorigin="3491,1089" coordsize="1634,446" path="m4995,1089l5004,1127,5023,1122,5119,1122,5124,1118,4995,1089xe" filled="true" fillcolor="#ff0000" stroked="false">
                <v:path arrowok="t"/>
                <v:fill type="solid"/>
              </v:shape>
            </v:group>
            <v:group style="position:absolute;left:3785;top:249;width:1592;height:208" coordorigin="3785,249" coordsize="1592,208">
              <v:shape style="position:absolute;left:3785;top:249;width:1592;height:208" coordorigin="3785,249" coordsize="1592,208" path="m5256,289l3785,417,3788,457,5259,328,5256,289xe" filled="true" fillcolor="#ff0000" stroked="false">
                <v:path arrowok="t"/>
                <v:fill type="solid"/>
              </v:shape>
              <v:shape style="position:absolute;left:3785;top:249;width:1592;height:208" coordorigin="3785,249" coordsize="1592,208" path="m5348,287l5275,287,5279,327,5259,328,5262,368,5376,298,5348,287xe" filled="true" fillcolor="#ff0000" stroked="false">
                <v:path arrowok="t"/>
                <v:fill type="solid"/>
              </v:shape>
              <v:shape style="position:absolute;left:3785;top:249;width:1592;height:208" coordorigin="3785,249" coordsize="1592,208" path="m5275,287l5256,289,5259,328,5279,327,5275,287xe" filled="true" fillcolor="#ff0000" stroked="false">
                <v:path arrowok="t"/>
                <v:fill type="solid"/>
              </v:shape>
              <v:shape style="position:absolute;left:3785;top:249;width:1592;height:208" coordorigin="3785,249" coordsize="1592,208" path="m5252,249l5256,289,5275,287,5348,287,5252,249xe" filled="true" fillcolor="#ff0000" stroked="false">
                <v:path arrowok="t"/>
                <v:fill type="solid"/>
              </v:shape>
            </v:group>
            <v:group style="position:absolute;left:4056;top:166;width:885;height:168" coordorigin="4056,166" coordsize="885,168">
              <v:shape style="position:absolute;left:4056;top:166;width:885;height:168" coordorigin="4056,166" coordsize="885,168" path="m4121,219l4063,248,4056,283,4058,294,4113,333,4126,332,4137,330,4144,325,4144,313,4106,313,4098,311,4085,298,4081,290,4080,279,4080,268,4123,239,4139,239,4137,222,4130,219,4121,219xe" filled="true" fillcolor="#044e7d" stroked="false">
                <v:path arrowok="t"/>
                <v:fill type="solid"/>
              </v:shape>
              <v:shape style="position:absolute;left:4056;top:166;width:885;height:168" coordorigin="4056,166" coordsize="885,168" path="m4143,304l4135,309,4126,312,4106,313,4144,313,4143,304xe" filled="true" fillcolor="#044e7d" stroked="false">
                <v:path arrowok="t"/>
                <v:fill type="solid"/>
              </v:shape>
              <v:shape style="position:absolute;left:4056;top:166;width:885;height:168" coordorigin="4056,166" coordsize="885,168" path="m4139,239l4123,239,4131,241,4139,244,4139,239xe" filled="true" fillcolor="#044e7d" stroked="false">
                <v:path arrowok="t"/>
                <v:fill type="solid"/>
              </v:shape>
              <v:shape style="position:absolute;left:4056;top:166;width:885;height:168" coordorigin="4056,166" coordsize="885,168" path="m4214,214l4186,216,4153,329,4179,327,4185,301,4225,299,4251,299,4244,283,4189,283,4199,243,4200,240,4200,238,4200,234,4223,234,4214,214xe" filled="true" fillcolor="#044e7d" stroked="false">
                <v:path arrowok="t"/>
                <v:fill type="solid"/>
              </v:shape>
              <v:shape style="position:absolute;left:4056;top:166;width:885;height:168" coordorigin="4056,166" coordsize="885,168" path="m4251,299l4225,299,4235,323,4261,321,4251,299xe" filled="true" fillcolor="#044e7d" stroked="false">
                <v:path arrowok="t"/>
                <v:fill type="solid"/>
              </v:shape>
              <v:shape style="position:absolute;left:4056;top:166;width:885;height:168" coordorigin="4056,166" coordsize="885,168" path="m4223,234l4201,234,4202,238,4202,241,4203,243,4218,281,4189,283,4244,283,4223,234xe" filled="true" fillcolor="#044e7d" stroked="false">
                <v:path arrowok="t"/>
                <v:fill type="solid"/>
              </v:shape>
              <v:shape style="position:absolute;left:4056;top:166;width:885;height:168" coordorigin="4056,166" coordsize="885,168" path="m4336,204l4274,233,4267,267,4269,279,4315,319,4328,319,4339,317,4349,315,4358,311,4367,307,4366,300,4317,300,4309,297,4302,291,4296,285,4293,276,4291,253,4294,244,4300,237,4306,229,4314,225,4337,224,4356,224,4355,208,4346,205,4336,204xe" filled="true" fillcolor="#044e7d" stroked="false">
                <v:path arrowok="t"/>
                <v:fill type="solid"/>
              </v:shape>
              <v:shape style="position:absolute;left:4056;top:166;width:885;height:168" coordorigin="4056,166" coordsize="885,168" path="m4364,272l4341,272,4342,295,4338,297,4334,299,4317,300,4366,300,4364,272xe" filled="true" fillcolor="#044e7d" stroked="false">
                <v:path arrowok="t"/>
                <v:fill type="solid"/>
              </v:shape>
              <v:shape style="position:absolute;left:4056;top:166;width:885;height:168" coordorigin="4056,166" coordsize="885,168" path="m4363,252l4317,255,4318,274,4341,272,4364,272,4363,252xe" filled="true" fillcolor="#044e7d" stroked="false">
                <v:path arrowok="t"/>
                <v:fill type="solid"/>
              </v:shape>
              <v:shape style="position:absolute;left:4056;top:166;width:885;height:168" coordorigin="4056,166" coordsize="885,168" path="m4356,224l4337,224,4348,226,4357,230,4356,224xe" filled="true" fillcolor="#044e7d" stroked="false">
                <v:path arrowok="t"/>
                <v:fill type="solid"/>
              </v:shape>
              <v:shape style="position:absolute;left:4056;top:166;width:885;height:168" coordorigin="4056,166" coordsize="885,168" path="m4421,200l4382,203,4390,313,4413,311,4411,268,4418,268,4420,268,4452,268,4451,266,4445,261,4440,260,4440,259,4447,257,4453,252,4454,250,4409,250,4407,219,4431,217,4460,217,4459,214,4451,206,4438,201,4421,200xe" filled="true" fillcolor="#044e7d" stroked="false">
                <v:path arrowok="t"/>
                <v:fill type="solid"/>
              </v:shape>
              <v:shape style="position:absolute;left:4056;top:166;width:885;height:168" coordorigin="4056,166" coordsize="885,168" path="m4452,268l4420,268,4423,268,4425,270,4427,272,4431,275,4454,308,4481,306,4458,275,4452,268xe" filled="true" fillcolor="#044e7d" stroked="false">
                <v:path arrowok="t"/>
                <v:fill type="solid"/>
              </v:shape>
              <v:shape style="position:absolute;left:4056;top:166;width:885;height:168" coordorigin="4056,166" coordsize="885,168" path="m4460,217l4431,217,4437,222,4438,232,4421,250,4409,250,4454,250,4461,241,4463,235,4462,227,4460,217xe" filled="true" fillcolor="#044e7d" stroked="false">
                <v:path arrowok="t"/>
                <v:fill type="solid"/>
              </v:shape>
              <v:shape style="position:absolute;left:4056;top:166;width:885;height:168" coordorigin="4056,166" coordsize="885,168" path="m4564,231l4490,236,4491,251,4565,246,4564,231xe" filled="true" fillcolor="#044e7d" stroked="false">
                <v:path arrowok="t"/>
                <v:fill type="solid"/>
              </v:shape>
              <v:shape style="position:absolute;left:4056;top:166;width:885;height:168" coordorigin="4056,166" coordsize="885,168" path="m4566,265l4492,270,4493,285,4568,280,4566,265xe" filled="true" fillcolor="#044e7d" stroked="false">
                <v:path arrowok="t"/>
                <v:fill type="solid"/>
              </v:shape>
              <v:shape style="position:absolute;left:4056;top:166;width:885;height:168" coordorigin="4056,166" coordsize="885,168" path="m4662,202l4633,202,4638,207,4639,217,4615,251,4609,256,4595,285,4596,290,4596,299,4669,293,4668,278,4622,278,4621,275,4622,273,4627,267,4632,262,4646,251,4652,246,4655,242,4658,237,4660,233,4662,229,4664,224,4664,219,4664,213,4663,204,4662,202xe" filled="true" fillcolor="#044e7d" stroked="false">
                <v:path arrowok="t"/>
                <v:fill type="solid"/>
              </v:shape>
              <v:shape style="position:absolute;left:4056;top:166;width:885;height:168" coordorigin="4056,166" coordsize="885,168" path="m4668,274l4622,278,4668,278,4668,274xe" filled="true" fillcolor="#044e7d" stroked="false">
                <v:path arrowok="t"/>
                <v:fill type="solid"/>
              </v:shape>
              <v:shape style="position:absolute;left:4056;top:166;width:885;height:168" coordorigin="4056,166" coordsize="885,168" path="m4637,184l4614,185,4603,189,4594,196,4596,216,4604,208,4613,204,4633,202,4662,202,4659,196,4653,191,4646,186,4637,184xe" filled="true" fillcolor="#044e7d" stroked="false">
                <v:path arrowok="t"/>
                <v:fill type="solid"/>
              </v:shape>
              <v:shape style="position:absolute;left:4056;top:166;width:885;height:168" coordorigin="4056,166" coordsize="885,168" path="m4704,269l4697,269,4694,270,4691,273,4689,275,4687,278,4688,285,4689,288,4695,293,4698,293,4706,293,4709,292,4714,287,4715,284,4715,277,4713,274,4710,272,4708,270,4704,269xe" filled="true" fillcolor="#044e7d" stroked="false">
                <v:path arrowok="t"/>
                <v:fill type="solid"/>
              </v:shape>
              <v:shape style="position:absolute;left:4056;top:166;width:885;height:168" coordorigin="4056,166" coordsize="885,168" path="m4795,195l4752,244,4743,289,4768,287,4768,277,4770,267,4792,200,4795,195xe" filled="true" fillcolor="#044e7d" stroked="false">
                <v:path arrowok="t"/>
                <v:fill type="solid"/>
              </v:shape>
              <v:shape style="position:absolute;left:4056;top:166;width:885;height:168" coordorigin="4056,166" coordsize="885,168" path="m4797,175l4720,180,4722,199,4774,195,4795,195,4798,188,4797,175xe" filled="true" fillcolor="#044e7d" stroked="false">
                <v:path arrowok="t"/>
                <v:fill type="solid"/>
              </v:shape>
              <v:shape style="position:absolute;left:4056;top:166;width:885;height:168" coordorigin="4056,166" coordsize="885,168" path="m4918,166l4900,168,4836,282,4854,281,4918,166xe" filled="true" fillcolor="#044e7d" stroked="false">
                <v:path arrowok="t"/>
                <v:fill type="solid"/>
              </v:shape>
              <v:shape style="position:absolute;left:4056;top:166;width:885;height:168" coordorigin="4056,166" coordsize="885,168" path="m4920,221l4886,244,4886,253,4906,279,4923,278,4929,275,4934,269,4936,266,4907,266,4903,261,4902,251,4901,240,4905,235,4916,234,4938,234,4937,232,4932,227,4927,223,4920,221xe" filled="true" fillcolor="#044e7d" stroked="false">
                <v:path arrowok="t"/>
                <v:fill type="solid"/>
              </v:shape>
              <v:shape style="position:absolute;left:4056;top:166;width:885;height:168" coordorigin="4056,166" coordsize="885,168" path="m4938,234l4916,234,4919,235,4921,238,4923,240,4924,244,4925,249,4925,259,4922,265,4907,266,4936,266,4939,263,4940,256,4940,247,4939,238,4938,234xe" filled="true" fillcolor="#044e7d" stroked="false">
                <v:path arrowok="t"/>
                <v:fill type="solid"/>
              </v:shape>
              <v:shape style="position:absolute;left:4056;top:166;width:885;height:168" coordorigin="4056,166" coordsize="885,168" path="m4848,170l4840,170,4832,171,4825,174,4821,180,4816,185,4814,193,4815,202,4815,210,4818,216,4823,221,4828,226,4835,228,4842,227,4851,227,4857,224,4862,218,4864,215,4835,215,4831,210,4830,200,4829,189,4833,184,4848,183,4865,183,4865,181,4860,176,4855,172,4848,170xe" filled="true" fillcolor="#044e7d" stroked="false">
                <v:path arrowok="t"/>
                <v:fill type="solid"/>
              </v:shape>
              <v:shape style="position:absolute;left:4056;top:166;width:885;height:168" coordorigin="4056,166" coordsize="885,168" path="m4865,183l4848,183,4852,187,4853,198,4853,208,4850,214,4842,214,4835,215,4864,215,4867,212,4869,205,4868,196,4867,187,4865,183xe" filled="true" fillcolor="#044e7d" stroked="false">
                <v:path arrowok="t"/>
                <v:fill type="solid"/>
              </v:shape>
              <v:shape style="position:absolute;left:1598;top:177;width:196;height:146" type="#_x0000_t202" filled="false" stroked="false">
                <v:textbox inset="0,0,0,0">
                  <w:txbxContent>
                    <w:p>
                      <w:pPr>
                        <w:spacing w:line="146" w:lineRule="exact" w:before="0"/>
                        <w:ind w:left="0" w:right="0" w:firstLine="0"/>
                        <w:jc w:val="left"/>
                        <w:rPr>
                          <w:rFonts w:ascii="微软雅黑" w:hAnsi="微软雅黑" w:cs="微软雅黑" w:eastAsia="微软雅黑" w:hint="default"/>
                          <w:sz w:val="14"/>
                          <w:szCs w:val="14"/>
                        </w:rPr>
                      </w:pPr>
                      <w:r>
                        <w:rPr>
                          <w:rFonts w:ascii="微软雅黑"/>
                          <w:b/>
                          <w:w w:val="105"/>
                          <w:sz w:val="14"/>
                        </w:rPr>
                        <w:t>$B</w:t>
                      </w:r>
                      <w:r>
                        <w:rPr>
                          <w:rFonts w:ascii="微软雅黑"/>
                          <w:sz w:val="14"/>
                        </w:rPr>
                      </w:r>
                    </w:p>
                  </w:txbxContent>
                </v:textbox>
                <w10:wrap type="none"/>
              </v:shape>
            </v:group>
            <w10:wrap type="none"/>
          </v:group>
        </w:pict>
      </w:r>
      <w:r>
        <w:rPr/>
        <w:pict>
          <v:group style="position:absolute;margin-left:317.933716pt;margin-top:7.954529pt;width:212.4pt;height:129.9500pt;mso-position-horizontal-relative:page;mso-position-vertical-relative:paragraph;z-index:10888" coordorigin="6359,159" coordsize="4248,2599">
            <v:group style="position:absolute;left:6983;top:1346;width:326;height:1357" coordorigin="6983,1346" coordsize="326,1357">
              <v:shape style="position:absolute;left:6983;top:1346;width:326;height:1357" coordorigin="6983,1346" coordsize="326,1357" path="m7309,1346l6983,1346,6983,2703,7309,2703,7309,1346xe" filled="true" fillcolor="#b4c9d7" stroked="false">
                <v:path arrowok="t"/>
                <v:fill type="solid"/>
              </v:shape>
            </v:group>
            <v:group style="position:absolute;left:6651;top:2679;width:326;height:2" coordorigin="6651,2679" coordsize="326,2">
              <v:shape style="position:absolute;left:6651;top:2679;width:326;height:2" coordorigin="6651,2679" coordsize="326,0" path="m6651,2679l6976,2679e" filled="false" stroked="true" strokeweight="3.052387pt" strokecolor="#ff8080">
                <v:path arrowok="t"/>
              </v:shape>
            </v:group>
            <v:group style="position:absolute;left:6651;top:2642;width:326;height:2" coordorigin="6651,2642" coordsize="326,2">
              <v:shape style="position:absolute;left:6651;top:2642;width:326;height:2" coordorigin="6651,2642" coordsize="326,0" path="m6651,2642l6976,2642e" filled="false" stroked="true" strokeweight=".678311pt" strokecolor="#81a6bd">
                <v:path arrowok="t"/>
              </v:shape>
            </v:group>
            <v:group style="position:absolute;left:6651;top:2625;width:326;height:2" coordorigin="6651,2625" coordsize="326,2">
              <v:shape style="position:absolute;left:6651;top:2625;width:326;height:2" coordorigin="6651,2625" coordsize="326,0" path="m6651,2625l6976,2625e" filled="false" stroked="true" strokeweight="1.017465pt" strokecolor="#ffb1b1">
                <v:path arrowok="t"/>
              </v:shape>
            </v:group>
            <v:group style="position:absolute;left:7804;top:1197;width:333;height:1506" coordorigin="7804,1197" coordsize="333,1506">
              <v:shape style="position:absolute;left:7804;top:1197;width:333;height:1506" coordorigin="7804,1197" coordsize="333,1506" path="m8136,1197l7804,1197,7804,2703,8136,2703,8136,1197xe" filled="true" fillcolor="#b4c9d7" stroked="false">
                <v:path arrowok="t"/>
                <v:fill type="solid"/>
              </v:shape>
            </v:group>
            <v:group style="position:absolute;left:7471;top:2628;width:333;height:82" coordorigin="7471,2628" coordsize="333,82">
              <v:shape style="position:absolute;left:7471;top:2628;width:333;height:82" coordorigin="7471,2628" coordsize="333,82" path="m7471,2710l7804,2710,7804,2628,7471,2628,7471,2710xe" filled="true" fillcolor="#ff8080" stroked="false">
                <v:path arrowok="t"/>
                <v:fill type="solid"/>
              </v:shape>
            </v:group>
            <v:group style="position:absolute;left:7471;top:2601;width:333;height:28" coordorigin="7471,2601" coordsize="333,28">
              <v:shape style="position:absolute;left:7471;top:2601;width:333;height:28" coordorigin="7471,2601" coordsize="333,28" path="m7471,2628l7804,2628,7804,2601,7471,2601,7471,2628xe" filled="true" fillcolor="#81a6bd" stroked="false">
                <v:path arrowok="t"/>
                <v:fill type="solid"/>
              </v:shape>
            </v:group>
            <v:group style="position:absolute;left:7471;top:2581;width:333;height:21" coordorigin="7471,2581" coordsize="333,21">
              <v:shape style="position:absolute;left:7471;top:2581;width:333;height:21" coordorigin="7471,2581" coordsize="333,21" path="m7471,2601l7804,2601,7804,2581,7471,2581,7471,2601xe" filled="true" fillcolor="#ffb1b1" stroked="false">
                <v:path arrowok="t"/>
                <v:fill type="solid"/>
              </v:shape>
            </v:group>
            <v:group style="position:absolute;left:8632;top:994;width:326;height:1710" coordorigin="8632,994" coordsize="326,1710">
              <v:shape style="position:absolute;left:8632;top:994;width:326;height:1710" coordorigin="8632,994" coordsize="326,1710" path="m8957,994l8632,994,8632,2703,8957,2703,8957,994xe" filled="true" fillcolor="#b4c9d7" stroked="false">
                <v:path arrowok="t"/>
                <v:fill type="solid"/>
              </v:shape>
            </v:group>
            <v:group style="position:absolute;left:8299;top:2587;width:326;height:123" coordorigin="8299,2587" coordsize="326,123">
              <v:shape style="position:absolute;left:8299;top:2587;width:326;height:123" coordorigin="8299,2587" coordsize="326,123" path="m8625,2587l8299,2587,8299,2710,8625,2710,8625,2587xe" filled="true" fillcolor="#ff8080" stroked="false">
                <v:path arrowok="t"/>
                <v:fill type="solid"/>
              </v:shape>
            </v:group>
            <v:group style="position:absolute;left:8299;top:2554;width:326;height:34" coordorigin="8299,2554" coordsize="326,34">
              <v:shape style="position:absolute;left:8299;top:2554;width:326;height:34" coordorigin="8299,2554" coordsize="326,34" path="m8299,2587l8625,2587,8625,2554,8299,2554,8299,2587xe" filled="true" fillcolor="#81a6bd" stroked="false">
                <v:path arrowok="t"/>
                <v:fill type="solid"/>
              </v:shape>
            </v:group>
            <v:group style="position:absolute;left:8299;top:2526;width:326;height:28" coordorigin="8299,2526" coordsize="326,28">
              <v:shape style="position:absolute;left:8299;top:2526;width:326;height:28" coordorigin="8299,2526" coordsize="326,28" path="m8299,2554l8625,2554,8625,2526,8299,2526,8299,2554xe" filled="true" fillcolor="#ffb1b1" stroked="false">
                <v:path arrowok="t"/>
                <v:fill type="solid"/>
              </v:shape>
            </v:group>
            <v:group style="position:absolute;left:9452;top:776;width:326;height:1927" coordorigin="9452,776" coordsize="326,1927">
              <v:shape style="position:absolute;left:9452;top:776;width:326;height:1927" coordorigin="9452,776" coordsize="326,1927" path="m9778,776l9452,776,9452,2703,9778,2703,9778,776xe" filled="true" fillcolor="#b4c9d7" stroked="false">
                <v:path arrowok="t"/>
                <v:fill type="solid"/>
              </v:shape>
            </v:group>
            <v:group style="position:absolute;left:9120;top:2547;width:326;height:163" coordorigin="9120,2547" coordsize="326,163">
              <v:shape style="position:absolute;left:9120;top:2547;width:326;height:163" coordorigin="9120,2547" coordsize="326,163" path="m9446,2547l9120,2547,9120,2710,9446,2710,9446,2547xe" filled="true" fillcolor="#ff8080" stroked="false">
                <v:path arrowok="t"/>
                <v:fill type="solid"/>
              </v:shape>
            </v:group>
            <v:group style="position:absolute;left:9120;top:2499;width:326;height:48" coordorigin="9120,2499" coordsize="326,48">
              <v:shape style="position:absolute;left:9120;top:2499;width:326;height:48" coordorigin="9120,2499" coordsize="326,48" path="m9120,2547l9446,2547,9446,2499,9120,2499,9120,2547xe" filled="true" fillcolor="#81a6bd" stroked="false">
                <v:path arrowok="t"/>
                <v:fill type="solid"/>
              </v:shape>
            </v:group>
            <v:group style="position:absolute;left:9120;top:2452;width:326;height:48" coordorigin="9120,2452" coordsize="326,48">
              <v:shape style="position:absolute;left:9120;top:2452;width:326;height:48" coordorigin="9120,2452" coordsize="326,48" path="m9120,2499l9446,2499,9446,2452,9120,2452,9120,2499xe" filled="true" fillcolor="#ffb1b1" stroked="false">
                <v:path arrowok="t"/>
                <v:fill type="solid"/>
              </v:shape>
            </v:group>
            <v:group style="position:absolute;left:10273;top:397;width:333;height:2307" coordorigin="10273,397" coordsize="333,2307">
              <v:shape style="position:absolute;left:10273;top:397;width:333;height:2307" coordorigin="10273,397" coordsize="333,2307" path="m10606,397l10273,397,10273,2703,10606,2703,10606,397xe" filled="true" fillcolor="#b4c9d7" stroked="false">
                <v:path arrowok="t"/>
                <v:fill type="solid"/>
              </v:shape>
            </v:group>
            <v:group style="position:absolute;left:9941;top:2499;width:333;height:211" coordorigin="9941,2499" coordsize="333,211">
              <v:shape style="position:absolute;left:9941;top:2499;width:333;height:211" coordorigin="9941,2499" coordsize="333,211" path="m10273,2499l9941,2499,9941,2710,10273,2710,10273,2499xe" filled="true" fillcolor="#ff8080" stroked="false">
                <v:path arrowok="t"/>
                <v:fill type="solid"/>
              </v:shape>
            </v:group>
            <v:group style="position:absolute;left:9941;top:2445;width:333;height:55" coordorigin="9941,2445" coordsize="333,55">
              <v:shape style="position:absolute;left:9941;top:2445;width:333;height:55" coordorigin="9941,2445" coordsize="333,55" path="m9941,2499l10273,2499,10273,2445,9941,2445,9941,2499xe" filled="true" fillcolor="#81a6bd" stroked="false">
                <v:path arrowok="t"/>
                <v:fill type="solid"/>
              </v:shape>
            </v:group>
            <v:group style="position:absolute;left:9941;top:2364;width:333;height:82" coordorigin="9941,2364" coordsize="333,82">
              <v:shape style="position:absolute;left:9941;top:2364;width:333;height:82" coordorigin="9941,2364" coordsize="333,82" path="m9941,2445l10273,2445,10273,2364,9941,2364,9941,2445xe" filled="true" fillcolor="#ffb1b1" stroked="false">
                <v:path arrowok="t"/>
                <v:fill type="solid"/>
              </v:shape>
            </v:group>
            <v:group style="position:absolute;left:6403;top:163;width:2;height:2544" coordorigin="6403,163" coordsize="2,2544">
              <v:shape style="position:absolute;left:6403;top:163;width:2;height:2544" coordorigin="6403,163" coordsize="0,2544" path="m6403,2706l6403,163e" filled="false" stroked="true" strokeweight=".339214pt" strokecolor="#000000">
                <v:path arrowok="t"/>
              </v:shape>
            </v:group>
            <v:group style="position:absolute;left:6362;top:2706;width:41;height:2" coordorigin="6362,2706" coordsize="41,2">
              <v:shape style="position:absolute;left:6362;top:2706;width:41;height:2" coordorigin="6362,2706" coordsize="41,0" path="m6362,2706l6403,2706e" filled="false" stroked="true" strokeweight=".339154pt" strokecolor="#000000">
                <v:path arrowok="t"/>
              </v:shape>
            </v:group>
            <v:group style="position:absolute;left:6362;top:2197;width:41;height:2" coordorigin="6362,2197" coordsize="41,2">
              <v:shape style="position:absolute;left:6362;top:2197;width:41;height:2" coordorigin="6362,2197" coordsize="41,0" path="m6362,2197l6403,2197e" filled="false" stroked="true" strokeweight=".339154pt" strokecolor="#000000">
                <v:path arrowok="t"/>
              </v:shape>
            </v:group>
            <v:group style="position:absolute;left:6362;top:1689;width:41;height:2" coordorigin="6362,1689" coordsize="41,2">
              <v:shape style="position:absolute;left:6362;top:1689;width:41;height:2" coordorigin="6362,1689" coordsize="41,0" path="m6362,1689l6403,1689e" filled="false" stroked="true" strokeweight=".339154pt" strokecolor="#000000">
                <v:path arrowok="t"/>
              </v:shape>
            </v:group>
            <v:group style="position:absolute;left:6362;top:1180;width:41;height:2" coordorigin="6362,1180" coordsize="41,2">
              <v:shape style="position:absolute;left:6362;top:1180;width:41;height:2" coordorigin="6362,1180" coordsize="41,0" path="m6362,1180l6403,1180e" filled="false" stroked="true" strokeweight=".339154pt" strokecolor="#000000">
                <v:path arrowok="t"/>
              </v:shape>
            </v:group>
            <v:group style="position:absolute;left:6362;top:671;width:41;height:2" coordorigin="6362,671" coordsize="41,2">
              <v:shape style="position:absolute;left:6362;top:671;width:41;height:2" coordorigin="6362,671" coordsize="41,0" path="m6362,671l6403,671e" filled="false" stroked="true" strokeweight=".339154pt" strokecolor="#000000">
                <v:path arrowok="t"/>
              </v:shape>
            </v:group>
            <v:group style="position:absolute;left:6362;top:163;width:41;height:2" coordorigin="6362,163" coordsize="41,2">
              <v:shape style="position:absolute;left:6362;top:163;width:41;height:2" coordorigin="6362,163" coordsize="41,0" path="m6362,163l6403,163e" filled="false" stroked="true" strokeweight=".339154pt" strokecolor="#000000">
                <v:path arrowok="t"/>
              </v:shape>
            </v:group>
            <v:group style="position:absolute;left:6403;top:2706;width:4119;height:2" coordorigin="6403,2706" coordsize="4119,2">
              <v:shape style="position:absolute;left:6403;top:2706;width:4119;height:2" coordorigin="6403,2706" coordsize="4119,0" path="m6403,2706l10521,2706e" filled="false" stroked="true" strokeweight=".339154pt" strokecolor="#000000">
                <v:path arrowok="t"/>
              </v:shape>
            </v:group>
            <v:group style="position:absolute;left:6403;top:2706;width:2;height:48" coordorigin="6403,2706" coordsize="2,48">
              <v:shape style="position:absolute;left:6403;top:2706;width:2;height:48" coordorigin="6403,2706" coordsize="0,48" path="m6403,2706l6403,2754e" filled="false" stroked="true" strokeweight=".339214pt" strokecolor="#000000">
                <v:path arrowok="t"/>
              </v:shape>
            </v:group>
            <v:group style="position:absolute;left:7224;top:2706;width:2;height:48" coordorigin="7224,2706" coordsize="2,48">
              <v:shape style="position:absolute;left:7224;top:2706;width:2;height:48" coordorigin="7224,2706" coordsize="0,48" path="m7224,2706l7224,2754e" filled="false" stroked="true" strokeweight=".339214pt" strokecolor="#000000">
                <v:path arrowok="t"/>
              </v:shape>
            </v:group>
            <v:group style="position:absolute;left:8051;top:2706;width:2;height:48" coordorigin="8051,2706" coordsize="2,48">
              <v:shape style="position:absolute;left:8051;top:2706;width:2;height:48" coordorigin="8051,2706" coordsize="0,48" path="m8051,2706l8051,2754e" filled="false" stroked="true" strokeweight=".339214pt" strokecolor="#000000">
                <v:path arrowok="t"/>
              </v:shape>
            </v:group>
            <v:group style="position:absolute;left:8872;top:2706;width:2;height:48" coordorigin="8872,2706" coordsize="2,48">
              <v:shape style="position:absolute;left:8872;top:2706;width:2;height:48" coordorigin="8872,2706" coordsize="0,48" path="m8872,2706l8872,2754e" filled="false" stroked="true" strokeweight=".339214pt" strokecolor="#000000">
                <v:path arrowok="t"/>
              </v:shape>
            </v:group>
            <v:group style="position:absolute;left:9693;top:2706;width:2;height:48" coordorigin="9693,2706" coordsize="2,48">
              <v:shape style="position:absolute;left:9693;top:2706;width:2;height:48" coordorigin="9693,2706" coordsize="0,48" path="m9693,2706l9693,2754e" filled="false" stroked="true" strokeweight=".339214pt" strokecolor="#000000">
                <v:path arrowok="t"/>
              </v:shape>
            </v:group>
            <v:group style="position:absolute;left:10521;top:2706;width:2;height:48" coordorigin="10521,2706" coordsize="2,48">
              <v:shape style="position:absolute;left:10521;top:2706;width:2;height:48" coordorigin="10521,2706" coordsize="0,48" path="m10521,2706l10521,2754e" filled="false" stroked="true" strokeweight=".339214pt" strokecolor="#000000">
                <v:path arrowok="t"/>
              </v:shape>
            </v:group>
            <v:group style="position:absolute;left:8630;top:2153;width:994;height:270" coordorigin="8630,2153" coordsize="994,270">
              <v:shape style="position:absolute;left:8630;top:2153;width:994;height:270" coordorigin="8630,2153" coordsize="994,270" path="m8700,2303l8640,2329,8630,2362,8631,2375,8672,2421,8683,2422,8695,2421,8708,2419,8718,2415,8726,2410,8725,2402,8686,2402,8677,2400,8654,2358,8656,2348,8661,2340,8666,2332,8674,2327,8695,2324,8711,2324,8708,2305,8700,2303xe" filled="true" fillcolor="#044e7d" stroked="false">
                <v:path arrowok="t"/>
                <v:fill type="solid"/>
              </v:shape>
              <v:shape style="position:absolute;left:8630;top:2153;width:994;height:270" coordorigin="8630,2153" coordsize="994,270" path="m8722,2388l8715,2394,8706,2398,8686,2402,8725,2402,8722,2388xe" filled="true" fillcolor="#044e7d" stroked="false">
                <v:path arrowok="t"/>
                <v:fill type="solid"/>
              </v:shape>
              <v:shape style="position:absolute;left:8630;top:2153;width:994;height:270" coordorigin="8630,2153" coordsize="994,270" path="m8711,2324l8695,2324,8704,2325,8712,2328,8711,2324xe" filled="true" fillcolor="#044e7d" stroked="false">
                <v:path arrowok="t"/>
                <v:fill type="solid"/>
              </v:shape>
              <v:shape style="position:absolute;left:8630;top:2153;width:994;height:270" coordorigin="8630,2153" coordsize="994,270" path="m8785,2289l8757,2294,8735,2412,8761,2408,8765,2381,8806,2374,8833,2374,8826,2362,8767,2362,8773,2321,8774,2318,8774,2312,8774,2311,8774,2311,8798,2311,8785,2289xe" filled="true" fillcolor="#044e7d" stroked="false">
                <v:path arrowok="t"/>
                <v:fill type="solid"/>
              </v:shape>
              <v:shape style="position:absolute;left:8630;top:2153;width:994;height:270" coordorigin="8630,2153" coordsize="994,270" path="m8833,2374l8806,2374,8818,2398,8844,2394,8833,2374xe" filled="true" fillcolor="#044e7d" stroked="false">
                <v:path arrowok="t"/>
                <v:fill type="solid"/>
              </v:shape>
              <v:shape style="position:absolute;left:8630;top:2153;width:994;height:270" coordorigin="8630,2153" coordsize="994,270" path="m8919,2267l8855,2293,8844,2326,8845,2338,8888,2385,8899,2386,8912,2385,8923,2382,8933,2378,8942,2374,8950,2368,8950,2366,8899,2366,8891,2364,8883,2359,8876,2353,8872,2345,8870,2333,8868,2322,8870,2312,8881,2296,8889,2291,8912,2287,8932,2287,8929,2268,8919,2267xe" filled="true" fillcolor="#044e7d" stroked="false">
                <v:path arrowok="t"/>
                <v:fill type="solid"/>
              </v:shape>
              <v:shape style="position:absolute;left:8630;top:2153;width:994;height:270" coordorigin="8630,2153" coordsize="994,270" path="m8945,2336l8921,2336,8924,2359,8921,2361,8916,2363,8899,2366,8950,2366,8945,2336xe" filled="true" fillcolor="#044e7d" stroked="false">
                <v:path arrowok="t"/>
                <v:fill type="solid"/>
              </v:shape>
              <v:shape style="position:absolute;left:8630;top:2153;width:994;height:270" coordorigin="8630,2153" coordsize="994,270" path="m8798,2311l8774,2311,8775,2315,8776,2318,8797,2357,8767,2362,8826,2362,8798,2311xe" filled="true" fillcolor="#044e7d" stroked="false">
                <v:path arrowok="t"/>
                <v:fill type="solid"/>
              </v:shape>
              <v:shape style="position:absolute;left:8630;top:2153;width:994;height:270" coordorigin="8630,2153" coordsize="994,270" path="m8941,2313l8895,2321,8898,2340,8921,2336,8945,2336,8941,2313xe" filled="true" fillcolor="#044e7d" stroked="false">
                <v:path arrowok="t"/>
                <v:fill type="solid"/>
              </v:shape>
              <v:shape style="position:absolute;left:8630;top:2153;width:994;height:270" coordorigin="8630,2153" coordsize="994,270" path="m8932,2287l8912,2287,8923,2287,8932,2291,8932,2287xe" filled="true" fillcolor="#044e7d" stroked="false">
                <v:path arrowok="t"/>
                <v:fill type="solid"/>
              </v:shape>
              <v:shape style="position:absolute;left:8630;top:2153;width:994;height:270" coordorigin="8630,2153" coordsize="994,270" path="m9013,2253l8995,2254,8956,2261,8975,2372,8999,2368,8991,2325,9001,2323,9037,2323,9032,2318,9026,2314,9020,2313,9020,2313,9028,2309,9030,2307,8988,2307,8983,2275,9007,2271,9037,2271,9035,2265,9026,2256,9013,2253xe" filled="true" fillcolor="#044e7d" stroked="false">
                <v:path arrowok="t"/>
                <v:fill type="solid"/>
              </v:shape>
              <v:shape style="position:absolute;left:8630;top:2153;width:994;height:270" coordorigin="8630,2153" coordsize="994,270" path="m9037,2323l9001,2323,9004,2324,9009,2326,9013,2330,9040,2361,9067,2356,9040,2327,9037,2323xe" filled="true" fillcolor="#044e7d" stroked="false">
                <v:path arrowok="t"/>
                <v:fill type="solid"/>
              </v:shape>
              <v:shape style="position:absolute;left:8630;top:2153;width:994;height:270" coordorigin="8630,2153" coordsize="994,270" path="m9037,2271l9007,2271,9014,2275,9016,2285,8988,2307,9030,2307,9033,2304,9040,2292,9041,2285,9040,2277,9037,2271xe" filled="true" fillcolor="#044e7d" stroked="false">
                <v:path arrowok="t"/>
                <v:fill type="solid"/>
              </v:shape>
              <v:shape style="position:absolute;left:8630;top:2153;width:994;height:270" coordorigin="8630,2153" coordsize="994,270" path="m9144,2271l9069,2284,9072,2299,9147,2287,9144,2271xe" filled="true" fillcolor="#044e7d" stroked="false">
                <v:path arrowok="t"/>
                <v:fill type="solid"/>
              </v:shape>
              <v:shape style="position:absolute;left:8630;top:2153;width:994;height:270" coordorigin="8630,2153" coordsize="994,270" path="m9150,2305l9075,2318,9077,2333,9153,2320,9150,2305xe" filled="true" fillcolor="#044e7d" stroked="false">
                <v:path arrowok="t"/>
                <v:fill type="solid"/>
              </v:shape>
              <v:shape style="position:absolute;left:8630;top:2153;width:994;height:270" coordorigin="8630,2153" coordsize="994,270" path="m9183,2312l9187,2332,9194,2335,9204,2335,9228,2331,9238,2326,9245,2319,9247,2317,9201,2317,9192,2316,9183,2312xe" filled="true" fillcolor="#044e7d" stroked="false">
                <v:path arrowok="t"/>
                <v:fill type="solid"/>
              </v:shape>
              <v:shape style="position:absolute;left:8630;top:2153;width:994;height:270" coordorigin="8630,2153" coordsize="994,270" path="m9250,2283l9209,2283,9215,2283,9225,2287,9228,2291,9229,2296,9229,2301,9228,2306,9225,2309,9222,2312,9217,2315,9201,2317,9247,2317,9252,2312,9254,2303,9252,2292,9251,2285,9250,2283xe" filled="true" fillcolor="#044e7d" stroked="false">
                <v:path arrowok="t"/>
                <v:fill type="solid"/>
              </v:shape>
              <v:shape style="position:absolute;left:8630;top:2153;width:994;height:270" coordorigin="8630,2153" coordsize="994,270" path="m9239,2234l9209,2234,9215,2238,9217,2248,9219,2258,9212,2264,9188,2268,9191,2286,9209,2283,9250,2283,9248,2280,9237,2272,9232,2271,9222,2271,9222,2270,9236,2264,9242,2254,9239,2234xe" filled="true" fillcolor="#044e7d" stroked="false">
                <v:path arrowok="t"/>
                <v:fill type="solid"/>
              </v:shape>
              <v:shape style="position:absolute;left:8630;top:2153;width:994;height:270" coordorigin="8630,2153" coordsize="994,270" path="m9230,2270l9222,2271,9232,2271,9230,2270xe" filled="true" fillcolor="#044e7d" stroked="false">
                <v:path arrowok="t"/>
                <v:fill type="solid"/>
              </v:shape>
              <v:shape style="position:absolute;left:8630;top:2153;width:994;height:270" coordorigin="8630,2153" coordsize="994,270" path="m9210,2216l9189,2219,9180,2223,9174,2228,9177,2247,9183,2241,9190,2237,9209,2234,9239,2234,9238,2230,9234,2224,9219,2217,9210,2216xe" filled="true" fillcolor="#044e7d" stroked="false">
                <v:path arrowok="t"/>
                <v:fill type="solid"/>
              </v:shape>
              <v:shape style="position:absolute;left:8630;top:2153;width:994;height:270" coordorigin="8630,2153" coordsize="994,270" path="m9303,2200l9268,2221,9266,2226,9265,2231,9266,2237,9267,2242,9269,2247,9277,2254,9282,2257,9288,2259,9281,2263,9276,2267,9271,2279,9270,2285,9271,2291,9272,2300,9277,2307,9286,2312,9294,2317,9304,2318,9327,2314,9337,2310,9343,2302,9345,2300,9294,2285,9293,2280,9312,2265,9345,2265,9336,2257,9330,2254,9323,2253,9328,2249,9329,2249,9301,2249,9297,2248,9291,2243,9290,2239,9288,2231,9289,2227,9291,2224,9293,2221,9296,2219,9303,2217,9336,2217,9334,2214,9330,2210,9326,2206,9322,2203,9310,2200,9303,2200xe" filled="true" fillcolor="#044e7d" stroked="false">
                <v:path arrowok="t"/>
                <v:fill type="solid"/>
              </v:shape>
              <v:shape style="position:absolute;left:8630;top:2153;width:994;height:270" coordorigin="8630,2153" coordsize="994,270" path="m9345,2265l9312,2265,9316,2265,9324,2271,9326,2275,9327,2280,9327,2285,9308,2300,9345,2300,9349,2295,9351,2287,9350,2277,9349,2271,9346,2265,9345,2265xe" filled="true" fillcolor="#044e7d" stroked="false">
                <v:path arrowok="t"/>
                <v:fill type="solid"/>
              </v:shape>
              <v:shape style="position:absolute;left:8630;top:2153;width:994;height:270" coordorigin="8630,2153" coordsize="994,270" path="m9336,2217l9303,2217,9307,2218,9313,2223,9315,2227,9316,2235,9316,2235,9316,2239,9313,2242,9311,2245,9308,2247,9301,2249,9329,2249,9332,2245,9335,2240,9337,2235,9338,2230,9337,2223,9337,2219,9336,2217xe" filled="true" fillcolor="#044e7d" stroked="false">
                <v:path arrowok="t"/>
                <v:fill type="solid"/>
              </v:shape>
              <v:shape style="position:absolute;left:8630;top:2153;width:994;height:270" coordorigin="8630,2153" coordsize="994,270" path="m9384,2279l9368,2291,9369,2295,9370,2298,9371,2301,9374,2303,9377,2305,9381,2305,9389,2304,9392,2302,9394,2300,9396,2297,9397,2294,9396,2290,9396,2286,9394,2284,9388,2280,9384,2279xe" filled="true" fillcolor="#044e7d" stroked="false">
                <v:path arrowok="t"/>
                <v:fill type="solid"/>
              </v:shape>
              <v:shape style="position:absolute;left:8630;top:2153;width:994;height:270" coordorigin="8630,2153" coordsize="994,270" path="m9411,2273l9414,2294,9422,2296,9432,2297,9456,2293,9466,2288,9474,2279,9428,2279,9419,2278,9411,2273xe" filled="true" fillcolor="#044e7d" stroked="false">
                <v:path arrowok="t"/>
                <v:fill type="solid"/>
              </v:shape>
              <v:shape style="position:absolute;left:8630;top:2153;width:994;height:270" coordorigin="8630,2153" coordsize="994,270" path="m9477,2244l9436,2244,9443,2245,9452,2249,9455,2252,9456,2258,9457,2263,9456,2267,9453,2271,9449,2274,9445,2276,9428,2279,9474,2279,9479,2273,9482,2264,9480,2254,9479,2247,9477,2244xe" filled="true" fillcolor="#044e7d" stroked="false">
                <v:path arrowok="t"/>
                <v:fill type="solid"/>
              </v:shape>
              <v:shape style="position:absolute;left:8630;top:2153;width:994;height:270" coordorigin="8630,2153" coordsize="994,270" path="m9466,2196l9436,2196,9443,2200,9444,2209,9446,2219,9439,2225,9415,2230,9418,2247,9436,2244,9477,2244,9475,2242,9470,2238,9464,2233,9459,2232,9450,2232,9450,2232,9464,2226,9470,2215,9466,2196xe" filled="true" fillcolor="#044e7d" stroked="false">
                <v:path arrowok="t"/>
                <v:fill type="solid"/>
              </v:shape>
              <v:shape style="position:absolute;left:8630;top:2153;width:994;height:270" coordorigin="8630,2153" coordsize="994,270" path="m9458,2232l9450,2232,9459,2232,9458,2232xe" filled="true" fillcolor="#044e7d" stroked="false">
                <v:path arrowok="t"/>
                <v:fill type="solid"/>
              </v:shape>
              <v:shape style="position:absolute;left:8630;top:2153;width:994;height:270" coordorigin="8630,2153" coordsize="994,270" path="m9438,2177l9417,2181,9408,2184,9401,2190,9404,2209,9410,2203,9417,2199,9436,2196,9466,2196,9466,2192,9461,2186,9454,2182,9447,2178,9438,2177xe" filled="true" fillcolor="#044e7d" stroked="false">
                <v:path arrowok="t"/>
                <v:fill type="solid"/>
              </v:shape>
              <v:shape style="position:absolute;left:8630;top:2153;width:994;height:270" coordorigin="8630,2153" coordsize="994,270" path="m9592,2153l9574,2156,9520,2280,9538,2277,9592,2153xe" filled="true" fillcolor="#044e7d" stroked="false">
                <v:path arrowok="t"/>
                <v:fill type="solid"/>
              </v:shape>
              <v:shape style="position:absolute;left:8630;top:2153;width:994;height:270" coordorigin="8630,2153" coordsize="994,270" path="m9600,2208l9583,2211,9577,2215,9568,2228,9567,2235,9569,2245,9592,2269,9608,2267,9614,2263,9619,2256,9591,2256,9586,2251,9584,2241,9582,2230,9585,2224,9597,2222,9620,2222,9618,2218,9607,2210,9600,2208xe" filled="true" fillcolor="#044e7d" stroked="false">
                <v:path arrowok="t"/>
                <v:fill type="solid"/>
              </v:shape>
              <v:shape style="position:absolute;left:8630;top:2153;width:994;height:270" coordorigin="8630,2153" coordsize="994,270" path="m9620,2222l9597,2222,9599,2223,9602,2226,9605,2228,9606,2232,9607,2237,9609,2247,9606,2253,9591,2256,9619,2256,9623,2250,9624,2242,9623,2233,9621,2224,9620,2222xe" filled="true" fillcolor="#044e7d" stroked="false">
                <v:path arrowok="t"/>
                <v:fill type="solid"/>
              </v:shape>
              <v:shape style="position:absolute;left:8630;top:2153;width:994;height:270" coordorigin="8630,2153" coordsize="994,270" path="m9521,2164l9489,2191,9490,2200,9491,2208,9495,2214,9501,2219,9506,2223,9513,2224,9529,2222,9536,2218,9540,2211,9512,2211,9507,2207,9506,2196,9504,2185,9507,2179,9522,2177,9541,2177,9539,2173,9528,2165,9521,2164xe" filled="true" fillcolor="#044e7d" stroked="false">
                <v:path arrowok="t"/>
                <v:fill type="solid"/>
              </v:shape>
              <v:shape style="position:absolute;left:8630;top:2153;width:994;height:270" coordorigin="8630,2153" coordsize="994,270" path="m9541,2177l9522,2177,9527,2181,9529,2192,9530,2203,9527,2209,9512,2211,9540,2211,9544,2205,9545,2198,9544,2189,9543,2180,9541,2177xe" filled="true" fillcolor="#044e7d" stroked="false">
                <v:path arrowok="t"/>
                <v:fill type="solid"/>
              </v:shape>
            </v:group>
            <v:group style="position:absolute;left:8371;top:2246;width:1635;height:301" coordorigin="8371,2246" coordsize="1635,301">
              <v:shape style="position:absolute;left:8371;top:2246;width:1635;height:301" coordorigin="8371,2246" coordsize="1635,301" path="m9882,2286l8371,2506,8377,2547,9887,2327,9882,2286xe" filled="true" fillcolor="#ff0000" stroked="false">
                <v:path arrowok="t"/>
                <v:fill type="solid"/>
              </v:shape>
              <v:shape style="position:absolute;left:8371;top:2246;width:1635;height:301" coordorigin="8371,2246" coordsize="1635,301" path="m9989,2284l9902,2284,9907,2324,9887,2327,9893,2367,10005,2289,9989,2284xe" filled="true" fillcolor="#ff0000" stroked="false">
                <v:path arrowok="t"/>
                <v:fill type="solid"/>
              </v:shape>
              <v:shape style="position:absolute;left:8371;top:2246;width:1635;height:301" coordorigin="8371,2246" coordsize="1635,301" path="m9902,2284l9882,2286,9887,2327,9907,2324,9902,2284xe" filled="true" fillcolor="#ff0000" stroked="false">
                <v:path arrowok="t"/>
                <v:fill type="solid"/>
              </v:shape>
              <v:shape style="position:absolute;left:8371;top:2246;width:1635;height:301" coordorigin="8371,2246" coordsize="1635,301" path="m9876,2246l9882,2286,9902,2284,9989,2284,9876,2246xe" filled="true" fillcolor="#ff0000" stroked="false">
                <v:path arrowok="t"/>
                <v:fill type="solid"/>
              </v:shape>
            </v:group>
            <v:group style="position:absolute;left:8679;top:353;width:1669;height:626" coordorigin="8679,353" coordsize="1669,626">
              <v:shape style="position:absolute;left:8679;top:353;width:1669;height:626" coordorigin="8679,353" coordsize="1669,626" path="m10226,391l8679,940,8693,979,10240,429,10226,391xe" filled="true" fillcolor="#ff0000" stroked="false">
                <v:path arrowok="t"/>
                <v:fill type="solid"/>
              </v:shape>
              <v:shape style="position:absolute;left:8679;top:353;width:1669;height:626" coordorigin="8679,353" coordsize="1669,626" path="m10334,384l10245,384,10259,423,10240,429,10253,468,10334,384xe" filled="true" fillcolor="#ff0000" stroked="false">
                <v:path arrowok="t"/>
                <v:fill type="solid"/>
              </v:shape>
              <v:shape style="position:absolute;left:8679;top:353;width:1669;height:626" coordorigin="8679,353" coordsize="1669,626" path="m10245,384l10226,391,10240,429,10259,423,10245,384xe" filled="true" fillcolor="#ff0000" stroked="false">
                <v:path arrowok="t"/>
                <v:fill type="solid"/>
              </v:shape>
              <v:shape style="position:absolute;left:8679;top:353;width:1669;height:626" coordorigin="8679,353" coordsize="1669,626" path="m10212,353l10226,391,10245,384,10334,384,10348,369,10212,353xe" filled="true" fillcolor="#ff0000" stroked="false">
                <v:path arrowok="t"/>
                <v:fill type="solid"/>
              </v:shape>
            </v:group>
            <v:group style="position:absolute;left:9035;top:301;width:955;height:438" coordorigin="9035,301" coordsize="955,438">
              <v:shape style="position:absolute;left:9035;top:301;width:955;height:438" coordorigin="9035,301" coordsize="955,438" path="m9094,617l9040,654,9035,677,9037,689,9078,737,9089,738,9100,737,9112,734,9124,729,9133,724,9140,717,9139,717,9099,717,9090,716,9081,712,9073,708,9067,701,9063,690,9059,680,9059,670,9063,661,9066,652,9073,646,9093,639,9102,638,9110,638,9102,617,9094,617xe" filled="true" fillcolor="#044e7d" stroked="false">
                <v:path arrowok="t"/>
                <v:fill type="solid"/>
              </v:shape>
              <v:shape style="position:absolute;left:9035;top:301;width:955;height:438" coordorigin="9035,301" coordsize="955,438" path="m9132,696l9126,704,9118,709,9099,717,9139,717,9132,696xe" filled="true" fillcolor="#044e7d" stroked="false">
                <v:path arrowok="t"/>
                <v:fill type="solid"/>
              </v:shape>
              <v:shape style="position:absolute;left:9035;top:301;width:955;height:438" coordorigin="9035,301" coordsize="955,438" path="m9110,638l9102,638,9110,639,9110,638xe" filled="true" fillcolor="#044e7d" stroked="false">
                <v:path arrowok="t"/>
                <v:fill type="solid"/>
              </v:shape>
              <v:shape style="position:absolute;left:9035;top:301;width:955;height:438" coordorigin="9035,301" coordsize="955,438" path="m9175,588l9149,598,9150,718,9174,708,9173,681,9211,667,9242,667,9238,662,9171,662,9169,621,9169,617,9169,614,9168,611,9168,611,9195,611,9175,588xe" filled="true" fillcolor="#044e7d" stroked="false">
                <v:path arrowok="t"/>
                <v:fill type="solid"/>
              </v:shape>
              <v:shape style="position:absolute;left:9035;top:301;width:955;height:438" coordorigin="9035,301" coordsize="955,438" path="m9242,667l9211,667,9228,688,9253,679,9242,667xe" filled="true" fillcolor="#044e7d" stroked="false">
                <v:path arrowok="t"/>
                <v:fill type="solid"/>
              </v:shape>
              <v:shape style="position:absolute;left:9035;top:301;width:955;height:438" coordorigin="9035,301" coordsize="955,438" path="m9195,611l9168,611,9170,615,9172,617,9199,652,9171,662,9238,662,9195,611xe" filled="true" fillcolor="#044e7d" stroked="false">
                <v:path arrowok="t"/>
                <v:fill type="solid"/>
              </v:shape>
              <v:shape style="position:absolute;left:9035;top:301;width:955;height:438" coordorigin="9035,301" coordsize="955,438" path="m9302,540l9244,578,9239,600,9240,612,9283,661,9293,662,9305,661,9317,657,9328,652,9337,647,9345,641,9302,641,9293,641,9262,593,9266,584,9270,576,9277,569,9299,561,9310,560,9319,560,9312,540,9302,540xe" filled="true" fillcolor="#044e7d" stroked="false">
                <v:path arrowok="t"/>
                <v:fill type="solid"/>
              </v:shape>
              <v:shape style="position:absolute;left:9035;top:301;width:955;height:438" coordorigin="9035,301" coordsize="955,438" path="m9342,608l9317,608,9325,629,9322,633,9317,635,9311,638,9302,641,9345,641,9345,641,9352,634,9342,608xe" filled="true" fillcolor="#044e7d" stroked="false">
                <v:path arrowok="t"/>
                <v:fill type="solid"/>
              </v:shape>
              <v:shape style="position:absolute;left:9035;top:301;width:955;height:438" coordorigin="9035,301" coordsize="955,438" path="m9392,509l9374,513,9337,527,9377,633,9399,624,9384,583,9391,581,9393,580,9396,580,9437,580,9432,576,9423,569,9416,566,9378,566,9366,536,9389,527,9423,527,9416,516,9405,510,9392,509xe" filled="true" fillcolor="#044e7d" stroked="false">
                <v:path arrowok="t"/>
                <v:fill type="solid"/>
              </v:shape>
              <v:shape style="position:absolute;left:9035;top:301;width:955;height:438" coordorigin="9035,301" coordsize="955,438" path="m9332,581l9289,598,9295,616,9317,608,9342,608,9332,581xe" filled="true" fillcolor="#044e7d" stroked="false">
                <v:path arrowok="t"/>
                <v:fill type="solid"/>
              </v:shape>
              <v:shape style="position:absolute;left:9035;top:301;width:955;height:438" coordorigin="9035,301" coordsize="955,438" path="m9437,580l9396,580,9402,581,9406,584,9411,588,9438,610,9464,600,9437,580xe" filled="true" fillcolor="#044e7d" stroked="false">
                <v:path arrowok="t"/>
                <v:fill type="solid"/>
              </v:shape>
              <v:shape style="position:absolute;left:9035;top:301;width:955;height:438" coordorigin="9035,301" coordsize="955,438" path="m9536,534l9464,560,9470,575,9541,548,9536,534xe" filled="true" fillcolor="#044e7d" stroked="false">
                <v:path arrowok="t"/>
                <v:fill type="solid"/>
              </v:shape>
              <v:shape style="position:absolute;left:9035;top:301;width:955;height:438" coordorigin="9035,301" coordsize="955,438" path="m9423,527l9389,527,9397,530,9400,540,9402,544,9402,548,9400,552,9398,557,9394,560,9389,562,9378,566,9410,566,9410,566,9417,561,9421,555,9424,548,9426,542,9426,539,9426,535,9423,528,9423,527xe" filled="true" fillcolor="#044e7d" stroked="false">
                <v:path arrowok="t"/>
                <v:fill type="solid"/>
              </v:shape>
              <v:shape style="position:absolute;left:9035;top:301;width:955;height:438" coordorigin="9035,301" coordsize="955,438" path="m9416,566l9410,566,9416,566,9416,566xe" filled="true" fillcolor="#044e7d" stroked="false">
                <v:path arrowok="t"/>
                <v:fill type="solid"/>
              </v:shape>
              <v:shape style="position:absolute;left:9035;top:301;width:955;height:438" coordorigin="9035,301" coordsize="955,438" path="m9319,560l9310,560,9320,561,9319,560xe" filled="true" fillcolor="#044e7d" stroked="false">
                <v:path arrowok="t"/>
                <v:fill type="solid"/>
              </v:shape>
              <v:shape style="position:absolute;left:9035;top:301;width:955;height:438" coordorigin="9035,301" coordsize="955,438" path="m9524,502l9453,528,9458,543,9529,516,9524,502xe" filled="true" fillcolor="#044e7d" stroked="false">
                <v:path arrowok="t"/>
                <v:fill type="solid"/>
              </v:shape>
              <v:shape style="position:absolute;left:9035;top:301;width:955;height:438" coordorigin="9035,301" coordsize="955,438" path="m9599,464l9574,464,9605,547,9627,539,9599,464xe" filled="true" fillcolor="#044e7d" stroked="false">
                <v:path arrowok="t"/>
                <v:fill type="solid"/>
              </v:shape>
              <v:shape style="position:absolute;left:9035;top:301;width:955;height:438" coordorigin="9035,301" coordsize="955,438" path="m9587,431l9573,436,9566,446,9557,456,9546,464,9553,483,9557,481,9561,478,9569,471,9572,467,9574,464,9599,464,9587,431xe" filled="true" fillcolor="#044e7d" stroked="false">
                <v:path arrowok="t"/>
                <v:fill type="solid"/>
              </v:shape>
              <v:shape style="position:absolute;left:9035;top:301;width:955;height:438" coordorigin="9035,301" coordsize="955,438" path="m9686,395l9641,440,9641,453,9643,465,9680,516,9691,517,9713,509,9721,502,9723,497,9692,497,9688,497,9683,494,9679,491,9676,487,9672,477,9672,472,9674,468,9675,464,9678,461,9680,461,9665,461,9662,450,9661,441,9663,433,9666,425,9671,419,9679,416,9686,414,9692,413,9698,413,9691,395,9686,395xe" filled="true" fillcolor="#044e7d" stroked="false">
                <v:path arrowok="t"/>
                <v:fill type="solid"/>
              </v:shape>
              <v:shape style="position:absolute;left:9035;top:301;width:955;height:438" coordorigin="9035,301" coordsize="955,438" path="m9723,456l9692,456,9699,460,9704,472,9706,477,9706,482,9705,487,9704,491,9701,494,9696,496,9692,497,9723,497,9729,483,9729,473,9723,456xe" filled="true" fillcolor="#044e7d" stroked="false">
                <v:path arrowok="t"/>
                <v:fill type="solid"/>
              </v:shape>
              <v:shape style="position:absolute;left:9035;top:301;width:955;height:438" coordorigin="9035,301" coordsize="955,438" path="m9693,437l9674,444,9668,451,9666,460,9665,461,9680,461,9692,456,9723,456,9721,453,9716,446,9708,442,9701,437,9693,437xe" filled="true" fillcolor="#044e7d" stroked="false">
                <v:path arrowok="t"/>
                <v:fill type="solid"/>
              </v:shape>
              <v:shape style="position:absolute;left:9035;top:301;width:955;height:438" coordorigin="9035,301" coordsize="955,438" path="m9698,413l9692,413,9699,414,9698,413xe" filled="true" fillcolor="#044e7d" stroked="false">
                <v:path arrowok="t"/>
                <v:fill type="solid"/>
              </v:shape>
              <v:shape style="position:absolute;left:9035;top:301;width:955;height:438" coordorigin="9035,301" coordsize="955,438" path="m9765,464l9762,464,9758,465,9754,467,9752,469,9750,472,9748,475,9748,479,9750,485,9753,488,9756,489,9759,490,9763,490,9770,487,9773,485,9775,482,9776,479,9768,465,9765,464xe" filled="true" fillcolor="#044e7d" stroked="false">
                <v:path arrowok="t"/>
                <v:fill type="solid"/>
              </v:shape>
              <v:shape style="position:absolute;left:9035;top:301;width:955;height:438" coordorigin="9035,301" coordsize="955,438" path="m9806,353l9763,391,9764,401,9794,463,9810,469,9827,466,9840,461,9848,453,9848,449,9814,449,9806,444,9799,434,9792,418,9787,401,9785,387,9788,378,9794,373,9834,373,9821,359,9806,353xe" filled="true" fillcolor="#044e7d" stroked="false">
                <v:path arrowok="t"/>
                <v:fill type="solid"/>
              </v:shape>
              <v:shape style="position:absolute;left:9035;top:301;width:955;height:438" coordorigin="9035,301" coordsize="955,438" path="m9834,373l9801,373,9809,378,9816,389,9823,405,9828,422,9830,435,9827,444,9822,449,9814,449,9848,449,9851,441,9852,431,9851,421,9849,409,9845,396,9834,373,9834,373xe" filled="true" fillcolor="#044e7d" stroked="false">
                <v:path arrowok="t"/>
                <v:fill type="solid"/>
              </v:shape>
              <v:shape style="position:absolute;left:9035;top:301;width:955;height:438" coordorigin="9035,301" coordsize="955,438" path="m9941,301l9924,307,9895,439,9912,432,9941,301xe" filled="true" fillcolor="#044e7d" stroked="false">
                <v:path arrowok="t"/>
                <v:fill type="solid"/>
              </v:shape>
              <v:shape style="position:absolute;left:9035;top:301;width:955;height:438" coordorigin="9035,301" coordsize="955,438" path="m9959,353l9952,356,9944,359,9938,364,9935,371,9932,378,9932,386,9936,396,9939,403,9943,408,9950,412,9956,415,9985,402,9959,402,9954,398,9950,389,9946,378,9946,378,9948,372,9956,369,9959,368,9984,368,9983,365,9979,359,9972,356,9967,353,9959,353xe" filled="true" fillcolor="#044e7d" stroked="false">
                <v:path arrowok="t"/>
                <v:fill type="solid"/>
              </v:shape>
              <v:shape style="position:absolute;left:9035;top:301;width:955;height:438" coordorigin="9035,301" coordsize="955,438" path="m9984,368l9959,368,9962,368,9965,370,9968,372,9970,375,9972,380,9976,390,9974,396,9967,399,9959,402,9985,402,9987,396,9990,390,9990,382,9984,368xe" filled="true" fillcolor="#044e7d" stroked="false">
                <v:path arrowok="t"/>
                <v:fill type="solid"/>
              </v:shape>
              <v:shape style="position:absolute;left:9035;top:301;width:955;height:438" coordorigin="9035,301" coordsize="955,438" path="m9874,324l9866,327,9858,330,9852,335,9847,349,9847,351,9847,357,9877,386,9885,383,9893,380,9898,375,9899,373,9874,373,9868,369,9861,349,9863,343,9870,340,9877,337,9898,337,9898,336,9893,331,9881,324,9874,324xe" filled="true" fillcolor="#044e7d" stroked="false">
                <v:path arrowok="t"/>
                <v:fill type="solid"/>
              </v:shape>
              <v:shape style="position:absolute;left:9035;top:301;width:955;height:438" coordorigin="9035,301" coordsize="955,438" path="m9898,337l9877,337,9883,341,9890,361,9888,367,9881,370,9874,373,9899,373,9901,368,9904,361,9904,353,9901,345,9898,337xe" filled="true" fillcolor="#044e7d" stroked="false">
                <v:path arrowok="t"/>
                <v:fill type="solid"/>
              </v:shape>
              <v:shape style="position:absolute;left:6478;top:170;width:200;height:150" type="#_x0000_t202" filled="false" stroked="false">
                <v:textbox inset="0,0,0,0">
                  <w:txbxContent>
                    <w:p>
                      <w:pPr>
                        <w:spacing w:line="150" w:lineRule="exact" w:before="0"/>
                        <w:ind w:left="0" w:right="0" w:firstLine="0"/>
                        <w:jc w:val="left"/>
                        <w:rPr>
                          <w:rFonts w:ascii="微软雅黑" w:hAnsi="微软雅黑" w:cs="微软雅黑" w:eastAsia="微软雅黑" w:hint="default"/>
                          <w:sz w:val="15"/>
                          <w:szCs w:val="15"/>
                        </w:rPr>
                      </w:pPr>
                      <w:r>
                        <w:rPr>
                          <w:rFonts w:ascii="微软雅黑"/>
                          <w:b/>
                          <w:sz w:val="15"/>
                        </w:rPr>
                        <w:t>$B</w:t>
                      </w:r>
                      <w:r>
                        <w:rPr>
                          <w:rFonts w:ascii="微软雅黑"/>
                          <w:sz w:val="15"/>
                        </w:rPr>
                      </w:r>
                    </w:p>
                  </w:txbxContent>
                </v:textbox>
                <w10:wrap type="none"/>
              </v:shape>
            </v:group>
            <w10:wrap type="none"/>
          </v:group>
        </w:pict>
      </w:r>
      <w:r>
        <w:rPr>
          <w:rFonts w:ascii="微软雅黑"/>
          <w:position w:val="-4"/>
          <w:sz w:val="12"/>
        </w:rPr>
        <w:t>16</w:t>
        <w:tab/>
      </w:r>
      <w:r>
        <w:rPr>
          <w:rFonts w:ascii="微软雅黑"/>
          <w:sz w:val="12"/>
        </w:rPr>
        <w:t>25</w:t>
      </w:r>
    </w:p>
    <w:p>
      <w:pPr>
        <w:spacing w:line="181" w:lineRule="exact" w:before="99"/>
        <w:ind w:left="290" w:right="0" w:firstLine="0"/>
        <w:jc w:val="left"/>
        <w:rPr>
          <w:rFonts w:ascii="微软雅黑" w:hAnsi="微软雅黑" w:cs="微软雅黑" w:eastAsia="微软雅黑" w:hint="default"/>
          <w:sz w:val="12"/>
          <w:szCs w:val="12"/>
        </w:rPr>
      </w:pPr>
      <w:r>
        <w:rPr>
          <w:rFonts w:ascii="微软雅黑"/>
          <w:sz w:val="12"/>
        </w:rPr>
        <w:t>14</w:t>
      </w:r>
    </w:p>
    <w:p>
      <w:pPr>
        <w:spacing w:line="156" w:lineRule="exact" w:before="0"/>
        <w:ind w:left="3293" w:right="2779" w:firstLine="0"/>
        <w:jc w:val="center"/>
        <w:rPr>
          <w:rFonts w:ascii="微软雅黑" w:hAnsi="微软雅黑" w:cs="微软雅黑" w:eastAsia="微软雅黑" w:hint="default"/>
          <w:sz w:val="12"/>
          <w:szCs w:val="12"/>
        </w:rPr>
      </w:pPr>
      <w:r>
        <w:rPr>
          <w:rFonts w:ascii="微软雅黑"/>
          <w:sz w:val="12"/>
        </w:rPr>
        <w:t>20</w:t>
      </w:r>
    </w:p>
    <w:p>
      <w:pPr>
        <w:spacing w:line="182" w:lineRule="exact" w:before="0"/>
        <w:ind w:left="290" w:right="0" w:firstLine="0"/>
        <w:jc w:val="left"/>
        <w:rPr>
          <w:rFonts w:ascii="微软雅黑" w:hAnsi="微软雅黑" w:cs="微软雅黑" w:eastAsia="微软雅黑" w:hint="default"/>
          <w:sz w:val="12"/>
          <w:szCs w:val="12"/>
        </w:rPr>
      </w:pPr>
      <w:r>
        <w:rPr>
          <w:rFonts w:ascii="微软雅黑"/>
          <w:sz w:val="12"/>
        </w:rPr>
        <w:t>12</w:t>
      </w:r>
    </w:p>
    <w:p>
      <w:pPr>
        <w:tabs>
          <w:tab w:pos="5135" w:val="left" w:leader="none"/>
        </w:tabs>
        <w:spacing w:before="103"/>
        <w:ind w:left="290" w:right="0" w:firstLine="0"/>
        <w:jc w:val="left"/>
        <w:rPr>
          <w:rFonts w:ascii="微软雅黑" w:hAnsi="微软雅黑" w:cs="微软雅黑" w:eastAsia="微软雅黑" w:hint="default"/>
          <w:sz w:val="12"/>
          <w:szCs w:val="12"/>
        </w:rPr>
      </w:pPr>
      <w:r>
        <w:rPr>
          <w:rFonts w:ascii="微软雅黑"/>
          <w:sz w:val="12"/>
        </w:rPr>
        <w:t>10</w:t>
        <w:tab/>
      </w:r>
      <w:r>
        <w:rPr>
          <w:rFonts w:ascii="微软雅黑"/>
          <w:position w:val="-3"/>
          <w:sz w:val="12"/>
        </w:rPr>
        <w:t>15</w:t>
      </w:r>
      <w:r>
        <w:rPr>
          <w:rFonts w:ascii="微软雅黑"/>
          <w:sz w:val="12"/>
        </w:rPr>
      </w:r>
    </w:p>
    <w:p>
      <w:pPr>
        <w:spacing w:before="64"/>
        <w:ind w:left="360" w:right="0" w:firstLine="0"/>
        <w:jc w:val="left"/>
        <w:rPr>
          <w:rFonts w:ascii="微软雅黑" w:hAnsi="微软雅黑" w:cs="微软雅黑" w:eastAsia="微软雅黑" w:hint="default"/>
          <w:sz w:val="12"/>
          <w:szCs w:val="12"/>
        </w:rPr>
      </w:pPr>
      <w:r>
        <w:rPr>
          <w:rFonts w:ascii="微软雅黑"/>
          <w:sz w:val="12"/>
        </w:rPr>
        <w:t>8</w:t>
      </w:r>
    </w:p>
    <w:p>
      <w:pPr>
        <w:tabs>
          <w:tab w:pos="5135" w:val="left" w:leader="none"/>
        </w:tabs>
        <w:spacing w:before="34"/>
        <w:ind w:left="360" w:right="0" w:firstLine="0"/>
        <w:jc w:val="left"/>
        <w:rPr>
          <w:rFonts w:ascii="微软雅黑" w:hAnsi="微软雅黑" w:cs="微软雅黑" w:eastAsia="微软雅黑" w:hint="default"/>
          <w:sz w:val="12"/>
          <w:szCs w:val="12"/>
        </w:rPr>
      </w:pPr>
      <w:r>
        <w:rPr>
          <w:rFonts w:ascii="微软雅黑"/>
          <w:w w:val="95"/>
          <w:position w:val="-6"/>
          <w:sz w:val="12"/>
        </w:rPr>
        <w:t>6</w:t>
        <w:tab/>
      </w:r>
      <w:r>
        <w:rPr>
          <w:rFonts w:ascii="微软雅黑"/>
          <w:sz w:val="12"/>
        </w:rPr>
        <w:t>10</w:t>
      </w:r>
    </w:p>
    <w:p>
      <w:pPr>
        <w:spacing w:line="169" w:lineRule="exact" w:before="103"/>
        <w:ind w:left="360" w:right="0" w:firstLine="0"/>
        <w:jc w:val="left"/>
        <w:rPr>
          <w:rFonts w:ascii="微软雅黑" w:hAnsi="微软雅黑" w:cs="微软雅黑" w:eastAsia="微软雅黑" w:hint="default"/>
          <w:sz w:val="12"/>
          <w:szCs w:val="12"/>
        </w:rPr>
      </w:pPr>
      <w:r>
        <w:rPr>
          <w:rFonts w:ascii="微软雅黑"/>
          <w:sz w:val="12"/>
        </w:rPr>
        <w:t>4</w:t>
      </w:r>
    </w:p>
    <w:p>
      <w:pPr>
        <w:spacing w:line="155" w:lineRule="exact" w:before="0"/>
        <w:ind w:left="3293" w:right="2714" w:firstLine="0"/>
        <w:jc w:val="center"/>
        <w:rPr>
          <w:rFonts w:ascii="微软雅黑" w:hAnsi="微软雅黑" w:cs="微软雅黑" w:eastAsia="微软雅黑" w:hint="default"/>
          <w:sz w:val="12"/>
          <w:szCs w:val="12"/>
        </w:rPr>
      </w:pPr>
      <w:r>
        <w:rPr>
          <w:rFonts w:ascii="微软雅黑"/>
          <w:sz w:val="12"/>
        </w:rPr>
        <w:t>5</w:t>
      </w:r>
    </w:p>
    <w:p>
      <w:pPr>
        <w:spacing w:line="194" w:lineRule="exact" w:before="0"/>
        <w:ind w:left="360" w:right="0" w:firstLine="0"/>
        <w:jc w:val="left"/>
        <w:rPr>
          <w:rFonts w:ascii="微软雅黑" w:hAnsi="微软雅黑" w:cs="微软雅黑" w:eastAsia="微软雅黑" w:hint="default"/>
          <w:sz w:val="12"/>
          <w:szCs w:val="12"/>
        </w:rPr>
      </w:pPr>
      <w:r>
        <w:rPr>
          <w:rFonts w:ascii="微软雅黑"/>
          <w:sz w:val="12"/>
        </w:rPr>
        <w:t>2</w:t>
      </w:r>
    </w:p>
    <w:p>
      <w:pPr>
        <w:spacing w:after="0" w:line="194" w:lineRule="exact"/>
        <w:jc w:val="left"/>
        <w:rPr>
          <w:rFonts w:ascii="微软雅黑" w:hAnsi="微软雅黑" w:cs="微软雅黑" w:eastAsia="微软雅黑" w:hint="default"/>
          <w:sz w:val="12"/>
          <w:szCs w:val="12"/>
        </w:rPr>
        <w:sectPr>
          <w:pgSz w:w="11910" w:h="16840"/>
          <w:pgMar w:header="851" w:footer="1011" w:top="1580" w:bottom="1200" w:left="1000" w:right="1000"/>
        </w:sectPr>
      </w:pPr>
    </w:p>
    <w:p>
      <w:pPr>
        <w:spacing w:line="190" w:lineRule="exact" w:before="103"/>
        <w:ind w:left="360" w:right="-19" w:firstLine="0"/>
        <w:jc w:val="left"/>
        <w:rPr>
          <w:rFonts w:ascii="微软雅黑" w:hAnsi="微软雅黑" w:cs="微软雅黑" w:eastAsia="微软雅黑" w:hint="default"/>
          <w:sz w:val="12"/>
          <w:szCs w:val="12"/>
        </w:rPr>
      </w:pPr>
      <w:r>
        <w:rPr>
          <w:rFonts w:ascii="微软雅黑"/>
          <w:sz w:val="12"/>
        </w:rPr>
        <w:t>0</w:t>
      </w:r>
    </w:p>
    <w:p>
      <w:pPr>
        <w:tabs>
          <w:tab w:pos="1585" w:val="left" w:leader="none"/>
          <w:tab w:pos="2390" w:val="left" w:leader="none"/>
          <w:tab w:pos="3195" w:val="left" w:leader="none"/>
          <w:tab w:pos="4000" w:val="left" w:leader="none"/>
        </w:tabs>
        <w:spacing w:line="190" w:lineRule="exact" w:before="0"/>
        <w:ind w:left="813" w:right="-19" w:firstLine="0"/>
        <w:jc w:val="left"/>
        <w:rPr>
          <w:rFonts w:ascii="微软雅黑" w:hAnsi="微软雅黑" w:cs="微软雅黑" w:eastAsia="微软雅黑" w:hint="default"/>
          <w:sz w:val="12"/>
          <w:szCs w:val="12"/>
        </w:rPr>
      </w:pPr>
      <w:r>
        <w:rPr/>
        <w:pict>
          <v:group style="position:absolute;margin-left:242.978027pt;margin-top:17.712702pt;width:3.35pt;height:.1pt;mso-position-horizontal-relative:page;mso-position-vertical-relative:paragraph;z-index:10768" coordorigin="4860,354" coordsize="67,2">
            <v:shape style="position:absolute;left:4860;top:354;width:67;height:2" coordorigin="4860,354" coordsize="67,0" path="m4860,354l4926,354e" filled="false" stroked="true" strokeweight="3.306412pt" strokecolor="#b4c9d7">
              <v:path arrowok="t"/>
            </v:shape>
            <w10:wrap type="none"/>
          </v:group>
        </w:pict>
      </w:r>
      <w:r>
        <w:rPr>
          <w:rFonts w:ascii="微软雅黑"/>
          <w:w w:val="95"/>
          <w:sz w:val="12"/>
        </w:rPr>
        <w:t>2017</w:t>
        <w:tab/>
      </w:r>
      <w:r>
        <w:rPr>
          <w:rFonts w:ascii="微软雅黑"/>
          <w:spacing w:val="-1"/>
          <w:w w:val="95"/>
          <w:sz w:val="12"/>
        </w:rPr>
        <w:t>2018E</w:t>
        <w:tab/>
        <w:t>2019E</w:t>
        <w:tab/>
        <w:t>2020E</w:t>
        <w:tab/>
      </w:r>
      <w:r>
        <w:rPr>
          <w:rFonts w:ascii="微软雅黑"/>
          <w:spacing w:val="-1"/>
          <w:sz w:val="12"/>
        </w:rPr>
        <w:t>2021E</w:t>
      </w:r>
    </w:p>
    <w:p>
      <w:pPr>
        <w:spacing w:line="240" w:lineRule="auto" w:before="1"/>
        <w:ind w:right="0"/>
        <w:rPr>
          <w:rFonts w:ascii="微软雅黑" w:hAnsi="微软雅黑" w:cs="微软雅黑" w:eastAsia="微软雅黑" w:hint="default"/>
          <w:sz w:val="7"/>
          <w:szCs w:val="7"/>
        </w:rPr>
      </w:pPr>
      <w:r>
        <w:rPr/>
        <w:br w:type="column"/>
      </w:r>
      <w:r>
        <w:rPr>
          <w:rFonts w:ascii="微软雅黑"/>
          <w:sz w:val="7"/>
        </w:rPr>
      </w:r>
    </w:p>
    <w:p>
      <w:pPr>
        <w:spacing w:line="192" w:lineRule="exact" w:before="0"/>
        <w:ind w:left="360" w:right="0" w:firstLine="0"/>
        <w:jc w:val="left"/>
        <w:rPr>
          <w:rFonts w:ascii="微软雅黑" w:hAnsi="微软雅黑" w:cs="微软雅黑" w:eastAsia="微软雅黑" w:hint="default"/>
          <w:sz w:val="12"/>
          <w:szCs w:val="12"/>
        </w:rPr>
      </w:pPr>
      <w:r>
        <w:rPr>
          <w:rFonts w:ascii="微软雅黑"/>
          <w:sz w:val="12"/>
        </w:rPr>
        <w:t>0</w:t>
      </w:r>
    </w:p>
    <w:p>
      <w:pPr>
        <w:tabs>
          <w:tab w:pos="1615" w:val="left" w:leader="none"/>
          <w:tab w:pos="2440" w:val="left" w:leader="none"/>
          <w:tab w:pos="3264" w:val="left" w:leader="none"/>
          <w:tab w:pos="4088" w:val="left" w:leader="none"/>
        </w:tabs>
        <w:spacing w:line="192" w:lineRule="exact" w:before="0"/>
        <w:ind w:left="824" w:right="0" w:firstLine="0"/>
        <w:jc w:val="left"/>
        <w:rPr>
          <w:rFonts w:ascii="微软雅黑" w:hAnsi="微软雅黑" w:cs="微软雅黑" w:eastAsia="微软雅黑" w:hint="default"/>
          <w:sz w:val="12"/>
          <w:szCs w:val="12"/>
        </w:rPr>
      </w:pPr>
      <w:r>
        <w:rPr/>
        <w:pict>
          <v:group style="position:absolute;margin-left:481.100891pt;margin-top:17.736837pt;width:3.4pt;height:.1pt;mso-position-horizontal-relative:page;mso-position-vertical-relative:paragraph;z-index:10912" coordorigin="9622,355" coordsize="68,2">
            <v:shape style="position:absolute;left:9622;top:355;width:68;height:2" coordorigin="9622,355" coordsize="68,0" path="m9622,355l9690,355e" filled="false" stroked="true" strokeweight="3.391538pt" strokecolor="#b4c9d7">
              <v:path arrowok="t"/>
            </v:shape>
            <w10:wrap type="none"/>
          </v:group>
        </w:pict>
      </w:r>
      <w:r>
        <w:rPr/>
        <w:pict>
          <v:group style="position:absolute;margin-left:326.080231pt;margin-top:18.075956pt;width:3.75pt;height:.1pt;mso-position-horizontal-relative:page;mso-position-vertical-relative:paragraph;z-index:10936" coordorigin="6522,362" coordsize="75,2">
            <v:shape style="position:absolute;left:6522;top:362;width:75;height:2" coordorigin="6522,362" coordsize="75,0" path="m6522,362l6596,362e" filled="false" stroked="true" strokeweight="3.391538pt" strokecolor="#ff8080">
              <v:path arrowok="t"/>
            </v:shape>
            <w10:wrap type="none"/>
          </v:group>
        </w:pict>
      </w:r>
      <w:r>
        <w:rPr/>
        <w:pict>
          <v:group style="position:absolute;margin-left:398.671967pt;margin-top:18.075972pt;width:3.75pt;height:.1pt;mso-position-horizontal-relative:page;mso-position-vertical-relative:paragraph;z-index:-421720" coordorigin="7973,362" coordsize="75,2">
            <v:shape style="position:absolute;left:7973;top:362;width:75;height:2" coordorigin="7973,362" coordsize="75,0" path="m7973,362l8048,362e" filled="false" stroked="true" strokeweight="3.391538pt" strokecolor="#81a6bd">
              <v:path arrowok="t"/>
            </v:shape>
            <w10:wrap type="none"/>
          </v:group>
        </w:pict>
      </w:r>
      <w:r>
        <w:rPr/>
        <w:pict>
          <v:group style="position:absolute;margin-left:436.324677pt;margin-top:18.075981pt;width:3.75pt;height:.1pt;mso-position-horizontal-relative:page;mso-position-vertical-relative:paragraph;z-index:-421696" coordorigin="8726,362" coordsize="75,2">
            <v:shape style="position:absolute;left:8726;top:362;width:75;height:2" coordorigin="8726,362" coordsize="75,0" path="m8726,362l8801,362e" filled="false" stroked="true" strokeweight="3.391538pt" strokecolor="#ffb1b1">
              <v:path arrowok="t"/>
            </v:shape>
            <w10:wrap type="none"/>
          </v:group>
        </w:pict>
      </w:r>
      <w:r>
        <w:rPr>
          <w:rFonts w:ascii="微软雅黑"/>
          <w:sz w:val="12"/>
        </w:rPr>
        <w:t>2017</w:t>
        <w:tab/>
      </w:r>
      <w:r>
        <w:rPr>
          <w:rFonts w:ascii="微软雅黑"/>
          <w:spacing w:val="-1"/>
          <w:sz w:val="12"/>
        </w:rPr>
        <w:t>2018E</w:t>
        <w:tab/>
        <w:t>2019E</w:t>
        <w:tab/>
        <w:t>2020E</w:t>
        <w:tab/>
        <w:t>2021E</w:t>
      </w:r>
    </w:p>
    <w:p>
      <w:pPr>
        <w:spacing w:after="0" w:line="192" w:lineRule="exact"/>
        <w:jc w:val="left"/>
        <w:rPr>
          <w:rFonts w:ascii="微软雅黑" w:hAnsi="微软雅黑" w:cs="微软雅黑" w:eastAsia="微软雅黑" w:hint="default"/>
          <w:sz w:val="12"/>
          <w:szCs w:val="12"/>
        </w:rPr>
        <w:sectPr>
          <w:type w:val="continuous"/>
          <w:pgSz w:w="11910" w:h="16840"/>
          <w:pgMar w:top="720" w:bottom="1200" w:left="1000" w:right="1000"/>
          <w:cols w:num="2" w:equalWidth="0">
            <w:col w:w="4345" w:space="502"/>
            <w:col w:w="5063"/>
          </w:cols>
        </w:sectPr>
      </w:pPr>
    </w:p>
    <w:p>
      <w:pPr>
        <w:tabs>
          <w:tab w:pos="2369" w:val="left" w:leader="none"/>
          <w:tab w:pos="3140" w:val="left" w:leader="none"/>
        </w:tabs>
        <w:spacing w:before="12"/>
        <w:ind w:left="914" w:right="-19" w:firstLine="0"/>
        <w:jc w:val="left"/>
        <w:rPr>
          <w:rFonts w:ascii="微软雅黑" w:hAnsi="微软雅黑" w:cs="微软雅黑" w:eastAsia="微软雅黑" w:hint="default"/>
          <w:sz w:val="12"/>
          <w:szCs w:val="12"/>
        </w:rPr>
      </w:pPr>
      <w:r>
        <w:rPr/>
        <w:pict>
          <v:group style="position:absolute;margin-left:90.654251pt;margin-top:7.028278pt;width:3.65pt;height:.1pt;mso-position-horizontal-relative:page;mso-position-vertical-relative:paragraph;z-index:10792" coordorigin="1813,141" coordsize="73,2">
            <v:shape style="position:absolute;left:1813;top:141;width:73;height:2" coordorigin="1813,141" coordsize="73,0" path="m1813,141l1886,141e" filled="false" stroked="true" strokeweight="3.306412pt" strokecolor="#ff8080">
              <v:path arrowok="t"/>
            </v:shape>
            <w10:wrap type="none"/>
          </v:group>
        </w:pict>
      </w:r>
      <w:r>
        <w:rPr/>
        <w:pict>
          <v:group style="position:absolute;margin-left:163.175003pt;margin-top:7.028295pt;width:3.65pt;height:.1pt;mso-position-horizontal-relative:page;mso-position-vertical-relative:paragraph;z-index:-421864" coordorigin="3264,141" coordsize="73,2">
            <v:shape style="position:absolute;left:3264;top:141;width:73;height:2" coordorigin="3264,141" coordsize="73,0" path="m3264,141l3336,141e" filled="false" stroked="true" strokeweight="3.306412pt" strokecolor="#81a6bd">
              <v:path arrowok="t"/>
            </v:shape>
            <w10:wrap type="none"/>
          </v:group>
        </w:pict>
      </w:r>
      <w:r>
        <w:rPr/>
        <w:pict>
          <v:group style="position:absolute;margin-left:201.917557pt;margin-top:7.028304pt;width:3.35pt;height:.1pt;mso-position-horizontal-relative:page;mso-position-vertical-relative:paragraph;z-index:-421840" coordorigin="4038,141" coordsize="67,2">
            <v:shape style="position:absolute;left:4038;top:141;width:67;height:2" coordorigin="4038,141" coordsize="67,0" path="m4038,141l4105,141e" filled="false" stroked="true" strokeweight="3.306412pt" strokecolor="#ffb1b1">
              <v:path arrowok="t"/>
            </v:shape>
            <w10:wrap type="none"/>
          </v:group>
        </w:pict>
      </w:r>
      <w:r>
        <w:rPr>
          <w:rFonts w:ascii="微软雅黑" w:hAnsi="微软雅黑" w:cs="微软雅黑" w:eastAsia="微软雅黑" w:hint="default"/>
          <w:spacing w:val="-2"/>
          <w:sz w:val="12"/>
          <w:szCs w:val="12"/>
        </w:rPr>
        <w:t>广域</w:t>
      </w:r>
      <w:r>
        <w:rPr>
          <w:rFonts w:ascii="微软雅黑" w:hAnsi="微软雅黑" w:cs="微软雅黑" w:eastAsia="微软雅黑" w:hint="default"/>
          <w:spacing w:val="-2"/>
          <w:sz w:val="12"/>
          <w:szCs w:val="12"/>
        </w:rPr>
        <w:t>IoT(</w:t>
      </w:r>
      <w:r>
        <w:rPr>
          <w:rFonts w:ascii="微软雅黑" w:hAnsi="微软雅黑" w:cs="微软雅黑" w:eastAsia="微软雅黑" w:hint="default"/>
          <w:spacing w:val="-2"/>
          <w:sz w:val="12"/>
          <w:szCs w:val="12"/>
        </w:rPr>
        <w:t>包含蜂窝）</w:t>
        <w:tab/>
      </w:r>
      <w:r>
        <w:rPr>
          <w:rFonts w:ascii="微软雅黑" w:hAnsi="微软雅黑" w:cs="微软雅黑" w:eastAsia="微软雅黑" w:hint="default"/>
          <w:spacing w:val="-1"/>
          <w:w w:val="95"/>
          <w:sz w:val="12"/>
          <w:szCs w:val="12"/>
        </w:rPr>
        <w:t>VR/AR</w:t>
        <w:tab/>
      </w:r>
      <w:r>
        <w:rPr>
          <w:rFonts w:ascii="微软雅黑" w:hAnsi="微软雅黑" w:cs="微软雅黑" w:eastAsia="微软雅黑" w:hint="default"/>
          <w:spacing w:val="-1"/>
          <w:sz w:val="12"/>
          <w:szCs w:val="12"/>
        </w:rPr>
        <w:t>汽车电子</w:t>
      </w:r>
      <w:r>
        <w:rPr>
          <w:rFonts w:ascii="微软雅黑" w:hAnsi="微软雅黑" w:cs="微软雅黑" w:eastAsia="微软雅黑" w:hint="default"/>
          <w:sz w:val="12"/>
          <w:szCs w:val="12"/>
        </w:rPr>
      </w:r>
    </w:p>
    <w:p>
      <w:pPr>
        <w:spacing w:before="12"/>
        <w:ind w:left="306" w:right="-19" w:firstLine="0"/>
        <w:jc w:val="left"/>
        <w:rPr>
          <w:rFonts w:ascii="微软雅黑" w:hAnsi="微软雅黑" w:cs="微软雅黑" w:eastAsia="微软雅黑" w:hint="default"/>
          <w:sz w:val="12"/>
          <w:szCs w:val="12"/>
        </w:rPr>
      </w:pPr>
      <w:r>
        <w:rPr>
          <w:spacing w:val="-1"/>
        </w:rPr>
        <w:br w:type="column"/>
      </w:r>
      <w:r>
        <w:rPr>
          <w:rFonts w:ascii="微软雅黑" w:hAnsi="微软雅黑" w:cs="微软雅黑" w:eastAsia="微软雅黑" w:hint="default"/>
          <w:spacing w:val="-1"/>
          <w:sz w:val="12"/>
          <w:szCs w:val="12"/>
        </w:rPr>
        <w:t>全球功率总规模</w:t>
      </w:r>
      <w:r>
        <w:rPr>
          <w:rFonts w:ascii="微软雅黑" w:hAnsi="微软雅黑" w:cs="微软雅黑" w:eastAsia="微软雅黑" w:hint="default"/>
          <w:sz w:val="12"/>
          <w:szCs w:val="12"/>
        </w:rPr>
      </w:r>
    </w:p>
    <w:p>
      <w:pPr>
        <w:tabs>
          <w:tab w:pos="2242" w:val="left" w:leader="none"/>
          <w:tab w:pos="2995" w:val="left" w:leader="none"/>
        </w:tabs>
        <w:spacing w:before="42"/>
        <w:ind w:left="790" w:right="-10" w:firstLine="0"/>
        <w:jc w:val="left"/>
        <w:rPr>
          <w:rFonts w:ascii="微软雅黑" w:hAnsi="微软雅黑" w:cs="微软雅黑" w:eastAsia="微软雅黑" w:hint="default"/>
          <w:sz w:val="12"/>
          <w:szCs w:val="12"/>
        </w:rPr>
      </w:pPr>
      <w:r>
        <w:rPr>
          <w:spacing w:val="-2"/>
        </w:rPr>
        <w:br w:type="column"/>
      </w:r>
      <w:r>
        <w:rPr>
          <w:rFonts w:ascii="微软雅黑" w:hAnsi="微软雅黑" w:cs="微软雅黑" w:eastAsia="微软雅黑" w:hint="default"/>
          <w:spacing w:val="-2"/>
          <w:sz w:val="12"/>
          <w:szCs w:val="12"/>
        </w:rPr>
        <w:t>广域</w:t>
      </w:r>
      <w:r>
        <w:rPr>
          <w:rFonts w:ascii="微软雅黑" w:hAnsi="微软雅黑" w:cs="微软雅黑" w:eastAsia="微软雅黑" w:hint="default"/>
          <w:spacing w:val="-2"/>
          <w:sz w:val="12"/>
          <w:szCs w:val="12"/>
        </w:rPr>
        <w:t>IoT(</w:t>
      </w:r>
      <w:r>
        <w:rPr>
          <w:rFonts w:ascii="微软雅黑" w:hAnsi="微软雅黑" w:cs="微软雅黑" w:eastAsia="微软雅黑" w:hint="default"/>
          <w:spacing w:val="-2"/>
          <w:sz w:val="12"/>
          <w:szCs w:val="12"/>
        </w:rPr>
        <w:t>包含蜂窝）</w:t>
        <w:tab/>
      </w:r>
      <w:r>
        <w:rPr>
          <w:rFonts w:ascii="微软雅黑" w:hAnsi="微软雅黑" w:cs="微软雅黑" w:eastAsia="微软雅黑" w:hint="default"/>
          <w:spacing w:val="-1"/>
          <w:sz w:val="12"/>
          <w:szCs w:val="12"/>
        </w:rPr>
        <w:t>VR/AR</w:t>
        <w:tab/>
      </w:r>
      <w:r>
        <w:rPr>
          <w:rFonts w:ascii="微软雅黑" w:hAnsi="微软雅黑" w:cs="微软雅黑" w:eastAsia="微软雅黑" w:hint="default"/>
          <w:sz w:val="12"/>
          <w:szCs w:val="12"/>
        </w:rPr>
        <w:t>汽车电子</w:t>
      </w:r>
    </w:p>
    <w:p>
      <w:pPr>
        <w:spacing w:before="35"/>
        <w:ind w:left="365" w:right="0" w:firstLine="0"/>
        <w:jc w:val="left"/>
        <w:rPr>
          <w:rFonts w:ascii="微软雅黑" w:hAnsi="微软雅黑" w:cs="微软雅黑" w:eastAsia="微软雅黑" w:hint="default"/>
          <w:sz w:val="12"/>
          <w:szCs w:val="12"/>
        </w:rPr>
      </w:pPr>
      <w:r>
        <w:rPr/>
        <w:br w:type="column"/>
      </w:r>
      <w:r>
        <w:rPr>
          <w:rFonts w:ascii="微软雅黑" w:hAnsi="微软雅黑" w:cs="微软雅黑" w:eastAsia="微软雅黑" w:hint="default"/>
          <w:sz w:val="12"/>
          <w:szCs w:val="12"/>
        </w:rPr>
        <w:t>全球射频总规模</w:t>
      </w:r>
    </w:p>
    <w:p>
      <w:pPr>
        <w:spacing w:after="0"/>
        <w:jc w:val="left"/>
        <w:rPr>
          <w:rFonts w:ascii="微软雅黑" w:hAnsi="微软雅黑" w:cs="微软雅黑" w:eastAsia="微软雅黑" w:hint="default"/>
          <w:sz w:val="12"/>
          <w:szCs w:val="12"/>
        </w:rPr>
        <w:sectPr>
          <w:type w:val="continuous"/>
          <w:pgSz w:w="11910" w:h="16840"/>
          <w:pgMar w:top="720" w:bottom="1200" w:left="1000" w:right="1000"/>
          <w:cols w:num="4" w:equalWidth="0">
            <w:col w:w="3618" w:space="40"/>
            <w:col w:w="1141" w:space="40"/>
            <w:col w:w="3486" w:space="40"/>
            <w:col w:w="1545"/>
          </w:cols>
        </w:sectPr>
      </w:pPr>
    </w:p>
    <w:p>
      <w:pPr>
        <w:spacing w:line="240" w:lineRule="auto" w:before="2"/>
        <w:ind w:right="0"/>
        <w:rPr>
          <w:rFonts w:ascii="微软雅黑" w:hAnsi="微软雅黑" w:cs="微软雅黑" w:eastAsia="微软雅黑" w:hint="default"/>
          <w:sz w:val="2"/>
          <w:szCs w:val="2"/>
        </w:rPr>
      </w:pPr>
      <w:r>
        <w:rPr/>
        <w:pict>
          <v:group style="position:absolute;margin-left:56.549999pt;margin-top:792.825989pt;width:482.25pt;height:.1pt;mso-position-horizontal-relative:page;mso-position-vertical-relative:page;z-index:1069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line="20" w:lineRule="exact"/>
        <w:ind w:left="127"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82.55pt;height:.5pt;mso-position-horizontal-relative:char;mso-position-vertical-relative:line" coordorigin="0,0" coordsize="9651,10">
            <v:group style="position:absolute;left:5;top:5;width:4765;height:2" coordorigin="5,5" coordsize="4765,2">
              <v:shape style="position:absolute;left:5;top:5;width:4765;height:2" coordorigin="5,5" coordsize="4765,0" path="m5,5l4770,5e" filled="false" stroked="true" strokeweight=".47998pt" strokecolor="#044e7d">
                <v:path arrowok="t"/>
              </v:shape>
            </v:group>
            <v:group style="position:absolute;left:4770;top:5;width:10;height:2" coordorigin="4770,5" coordsize="10,2">
              <v:shape style="position:absolute;left:4770;top:5;width:10;height:2" coordorigin="4770,5" coordsize="10,0" path="m4770,5l4780,5e" filled="false" stroked="true" strokeweight=".47998pt" strokecolor="#044e7d">
                <v:path arrowok="t"/>
              </v:shape>
            </v:group>
            <v:group style="position:absolute;left:4780;top:5;width:366;height:2" coordorigin="4780,5" coordsize="366,2">
              <v:shape style="position:absolute;left:4780;top:5;width:366;height:2" coordorigin="4780,5" coordsize="366,0" path="m4780,5l5145,5e" filled="false" stroked="true" strokeweight=".47998pt" strokecolor="#044e7d">
                <v:path arrowok="t"/>
              </v:shape>
            </v:group>
            <v:group style="position:absolute;left:5145;top:5;width:10;height:2" coordorigin="5145,5" coordsize="10,2">
              <v:shape style="position:absolute;left:5145;top:5;width:10;height:2" coordorigin="5145,5" coordsize="10,0" path="m5145,5l5154,5e" filled="false" stroked="true" strokeweight=".47998pt" strokecolor="#044e7d">
                <v:path arrowok="t"/>
              </v:shape>
            </v:group>
            <v:group style="position:absolute;left:5154;top:5;width:4491;height:2" coordorigin="5154,5" coordsize="4491,2">
              <v:shape style="position:absolute;left:5154;top:5;width:4491;height:2" coordorigin="5154,5" coordsize="4491,0" path="m5154,5l9645,5e" filled="false" stroked="true" strokeweight=".47998pt" strokecolor="#044e7d">
                <v:path arrowok="t"/>
              </v:shape>
            </v:group>
          </v:group>
        </w:pict>
      </w:r>
      <w:r>
        <w:rPr>
          <w:rFonts w:ascii="微软雅黑" w:hAnsi="微软雅黑" w:cs="微软雅黑" w:eastAsia="微软雅黑" w:hint="default"/>
          <w:sz w:val="2"/>
          <w:szCs w:val="2"/>
        </w:rPr>
      </w:r>
    </w:p>
    <w:p>
      <w:pPr>
        <w:tabs>
          <w:tab w:pos="5534" w:val="left" w:leader="none"/>
        </w:tabs>
        <w:spacing w:before="7"/>
        <w:ind w:left="236" w:right="0" w:firstLine="0"/>
        <w:jc w:val="left"/>
        <w:rPr>
          <w:rFonts w:ascii="宋体" w:hAnsi="宋体" w:cs="宋体" w:eastAsia="宋体" w:hint="default"/>
          <w:sz w:val="17"/>
          <w:szCs w:val="17"/>
        </w:rPr>
      </w:pPr>
      <w:r>
        <w:rPr>
          <w:rFonts w:ascii="宋体" w:hAnsi="宋体" w:cs="宋体" w:eastAsia="宋体" w:hint="default"/>
          <w:spacing w:val="-1"/>
          <w:w w:val="90"/>
          <w:sz w:val="17"/>
          <w:szCs w:val="17"/>
        </w:rPr>
        <w:t>资料来源：中信建投证券研究发展部预测</w:t>
        <w:tab/>
      </w:r>
      <w:r>
        <w:rPr>
          <w:rFonts w:ascii="宋体" w:hAnsi="宋体" w:cs="宋体" w:eastAsia="宋体" w:hint="default"/>
          <w:spacing w:val="-1"/>
          <w:sz w:val="17"/>
          <w:szCs w:val="17"/>
        </w:rPr>
        <w:t>资料来源：中信建投证券研究发展部预测</w:t>
      </w:r>
    </w:p>
    <w:p>
      <w:pPr>
        <w:spacing w:line="240" w:lineRule="auto" w:before="2"/>
        <w:ind w:right="0"/>
        <w:rPr>
          <w:rFonts w:ascii="宋体" w:hAnsi="宋体" w:cs="宋体" w:eastAsia="宋体" w:hint="default"/>
          <w:sz w:val="14"/>
          <w:szCs w:val="14"/>
        </w:rPr>
      </w:pPr>
    </w:p>
    <w:p>
      <w:pPr>
        <w:spacing w:line="312" w:lineRule="exact" w:before="21"/>
        <w:ind w:left="132" w:right="129" w:firstLine="403"/>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综上所述，</w:t>
      </w:r>
      <w:r>
        <w:rPr>
          <w:rFonts w:ascii="Times New Roman" w:hAnsi="Times New Roman" w:cs="Times New Roman" w:eastAsia="Times New Roman" w:hint="default"/>
          <w:b/>
          <w:bCs/>
          <w:sz w:val="20"/>
          <w:szCs w:val="20"/>
        </w:rPr>
        <w:t>2020 </w:t>
      </w:r>
      <w:r>
        <w:rPr>
          <w:rFonts w:ascii="Microsoft JhengHei" w:hAnsi="Microsoft JhengHei" w:cs="Microsoft JhengHei" w:eastAsia="Microsoft JhengHei" w:hint="default"/>
          <w:b/>
          <w:bCs/>
          <w:sz w:val="20"/>
          <w:szCs w:val="20"/>
        </w:rPr>
        <w:t>年 </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手机及 </w:t>
      </w:r>
      <w:r>
        <w:rPr>
          <w:rFonts w:ascii="Times New Roman" w:hAnsi="Times New Roman" w:cs="Times New Roman" w:eastAsia="Times New Roman" w:hint="default"/>
          <w:b/>
          <w:bCs/>
          <w:sz w:val="20"/>
          <w:szCs w:val="20"/>
        </w:rPr>
        <w:t>VR/AR </w:t>
      </w:r>
      <w:r>
        <w:rPr>
          <w:rFonts w:ascii="Microsoft JhengHei" w:hAnsi="Microsoft JhengHei" w:cs="Microsoft JhengHei" w:eastAsia="Microsoft JhengHei" w:hint="default"/>
          <w:b/>
          <w:bCs/>
          <w:sz w:val="20"/>
          <w:szCs w:val="20"/>
        </w:rPr>
        <w:t>等新型终端蓄势待发，</w:t>
      </w: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17"/>
          <w:sz w:val="20"/>
          <w:szCs w:val="20"/>
        </w:rPr>
        <w:t> </w:t>
      </w:r>
      <w:r>
        <w:rPr>
          <w:rFonts w:ascii="Microsoft JhengHei" w:hAnsi="Microsoft JhengHei" w:cs="Microsoft JhengHei" w:eastAsia="Microsoft JhengHei" w:hint="default"/>
          <w:b/>
          <w:bCs/>
          <w:sz w:val="20"/>
          <w:szCs w:val="20"/>
        </w:rPr>
        <w:t>快速渗透带动供应链机会。</w:t>
      </w:r>
      <w:r>
        <w:rPr>
          <w:rFonts w:ascii="宋体" w:hAnsi="宋体" w:cs="宋体" w:eastAsia="宋体" w:hint="default"/>
          <w:sz w:val="20"/>
          <w:szCs w:val="20"/>
        </w:rPr>
        <w:t>相关半导体环 节迎来成长弹性，</w:t>
      </w:r>
      <w:r>
        <w:rPr>
          <w:rFonts w:ascii="Times New Roman" w:hAnsi="Times New Roman" w:cs="Times New Roman" w:eastAsia="Times New Roman" w:hint="default"/>
          <w:sz w:val="20"/>
          <w:szCs w:val="20"/>
        </w:rPr>
        <w:t>7nm/5nm </w:t>
      </w:r>
      <w:r>
        <w:rPr>
          <w:rFonts w:ascii="宋体" w:hAnsi="宋体" w:cs="宋体" w:eastAsia="宋体" w:hint="default"/>
          <w:sz w:val="20"/>
          <w:szCs w:val="20"/>
        </w:rPr>
        <w:t>制程、</w:t>
      </w:r>
      <w:r>
        <w:rPr>
          <w:rFonts w:ascii="Times New Roman" w:hAnsi="Times New Roman" w:cs="Times New Roman" w:eastAsia="Times New Roman" w:hint="default"/>
          <w:sz w:val="20"/>
          <w:szCs w:val="20"/>
        </w:rPr>
        <w:t>CIS</w:t>
      </w:r>
      <w:r>
        <w:rPr>
          <w:rFonts w:ascii="宋体" w:hAnsi="宋体" w:cs="宋体" w:eastAsia="宋体" w:hint="default"/>
          <w:sz w:val="20"/>
          <w:szCs w:val="20"/>
        </w:rPr>
        <w:t>、射频、功率、嵌入式存储、屏下光学指纹、</w:t>
      </w:r>
      <w:r>
        <w:rPr>
          <w:rFonts w:ascii="Times New Roman" w:hAnsi="Times New Roman" w:cs="Times New Roman" w:eastAsia="Times New Roman" w:hint="default"/>
          <w:sz w:val="20"/>
          <w:szCs w:val="20"/>
        </w:rPr>
        <w:t>IoT</w:t>
      </w:r>
      <w:r>
        <w:rPr>
          <w:rFonts w:ascii="Times New Roman" w:hAnsi="Times New Roman" w:cs="Times New Roman" w:eastAsia="Times New Roman" w:hint="default"/>
          <w:spacing w:val="-30"/>
          <w:sz w:val="20"/>
          <w:szCs w:val="20"/>
        </w:rPr>
        <w:t> </w:t>
      </w:r>
      <w:r>
        <w:rPr>
          <w:rFonts w:ascii="宋体" w:hAnsi="宋体" w:cs="宋体" w:eastAsia="宋体" w:hint="default"/>
          <w:sz w:val="20"/>
          <w:szCs w:val="20"/>
        </w:rPr>
        <w:t>芯片等需求升温。随着 半导体行业库存水位降低，加上</w:t>
      </w:r>
      <w:r>
        <w:rPr>
          <w:rFonts w:ascii="宋体" w:hAnsi="宋体" w:cs="宋体" w:eastAsia="宋体" w:hint="default"/>
          <w:spacing w:val="-25"/>
          <w:sz w:val="20"/>
          <w:szCs w:val="20"/>
        </w:rPr>
        <w:t> </w:t>
      </w:r>
      <w:r>
        <w:rPr>
          <w:rFonts w:ascii="Times New Roman" w:hAnsi="Times New Roman" w:cs="Times New Roman" w:eastAsia="Times New Roman" w:hint="default"/>
          <w:sz w:val="20"/>
          <w:szCs w:val="20"/>
        </w:rPr>
        <w:t>5G/</w:t>
      </w:r>
      <w:r>
        <w:rPr>
          <w:rFonts w:ascii="宋体" w:hAnsi="宋体" w:cs="宋体" w:eastAsia="宋体" w:hint="default"/>
          <w:sz w:val="20"/>
          <w:szCs w:val="20"/>
        </w:rPr>
        <w:t>汽车</w:t>
      </w:r>
      <w:r>
        <w:rPr>
          <w:rFonts w:ascii="Times New Roman" w:hAnsi="Times New Roman" w:cs="Times New Roman" w:eastAsia="Times New Roman" w:hint="default"/>
          <w:sz w:val="20"/>
          <w:szCs w:val="20"/>
        </w:rPr>
        <w:t>/</w:t>
      </w:r>
      <w:r>
        <w:rPr>
          <w:rFonts w:ascii="宋体" w:hAnsi="宋体" w:cs="宋体" w:eastAsia="宋体" w:hint="default"/>
          <w:sz w:val="20"/>
          <w:szCs w:val="20"/>
        </w:rPr>
        <w:t>工业对半导体需求增长，行业景气度提振推动上游制造、封测、设备 环节率先回暖，功率</w:t>
      </w:r>
      <w:r>
        <w:rPr>
          <w:rFonts w:ascii="Times New Roman" w:hAnsi="Times New Roman" w:cs="Times New Roman" w:eastAsia="Times New Roman" w:hint="default"/>
          <w:sz w:val="20"/>
          <w:szCs w:val="20"/>
        </w:rPr>
        <w:t>/</w:t>
      </w:r>
      <w:r>
        <w:rPr>
          <w:rFonts w:ascii="宋体" w:hAnsi="宋体" w:cs="宋体" w:eastAsia="宋体" w:hint="default"/>
          <w:sz w:val="20"/>
          <w:szCs w:val="20"/>
        </w:rPr>
        <w:t>存储</w:t>
      </w:r>
      <w:r>
        <w:rPr>
          <w:rFonts w:ascii="Times New Roman" w:hAnsi="Times New Roman" w:cs="Times New Roman" w:eastAsia="Times New Roman" w:hint="default"/>
          <w:sz w:val="20"/>
          <w:szCs w:val="20"/>
        </w:rPr>
        <w:t>/CIS</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板块也将迎来弹性。</w:t>
      </w:r>
    </w:p>
    <w:p>
      <w:pPr>
        <w:spacing w:line="240" w:lineRule="auto" w:before="6"/>
        <w:ind w:right="0"/>
        <w:rPr>
          <w:rFonts w:ascii="宋体" w:hAnsi="宋体" w:cs="宋体" w:eastAsia="宋体" w:hint="default"/>
          <w:sz w:val="15"/>
          <w:szCs w:val="15"/>
        </w:rPr>
      </w:pPr>
    </w:p>
    <w:p>
      <w:pPr>
        <w:spacing w:line="264" w:lineRule="auto" w:before="0"/>
        <w:ind w:left="132" w:right="128" w:firstLine="403"/>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在产业升级及核心元件自主可控趋势下，大陆半导体产业的进口替代有望加速，相关子领域有望突破。</w:t>
      </w:r>
      <w:r>
        <w:rPr>
          <w:rFonts w:ascii="宋体" w:hAnsi="宋体" w:cs="宋体" w:eastAsia="宋体" w:hint="default"/>
          <w:sz w:val="20"/>
          <w:szCs w:val="20"/>
        </w:rPr>
        <w:t>建 </w:t>
      </w:r>
      <w:r>
        <w:rPr>
          <w:rFonts w:ascii="宋体" w:hAnsi="宋体" w:cs="宋体" w:eastAsia="宋体" w:hint="default"/>
          <w:w w:val="95"/>
          <w:sz w:val="20"/>
          <w:szCs w:val="20"/>
        </w:rPr>
        <w:t>议关注中芯国际</w:t>
      </w:r>
      <w:r>
        <w:rPr>
          <w:rFonts w:ascii="Times New Roman" w:hAnsi="Times New Roman" w:cs="Times New Roman" w:eastAsia="Times New Roman" w:hint="default"/>
          <w:w w:val="95"/>
          <w:sz w:val="20"/>
          <w:szCs w:val="20"/>
        </w:rPr>
        <w:t>/</w:t>
      </w:r>
      <w:r>
        <w:rPr>
          <w:rFonts w:ascii="宋体" w:hAnsi="宋体" w:cs="宋体" w:eastAsia="宋体" w:hint="default"/>
          <w:w w:val="95"/>
          <w:sz w:val="20"/>
          <w:szCs w:val="20"/>
        </w:rPr>
        <w:t>华虹半导体</w:t>
      </w:r>
      <w:r>
        <w:rPr>
          <w:rFonts w:ascii="Times New Roman" w:hAnsi="Times New Roman" w:cs="Times New Roman" w:eastAsia="Times New Roman" w:hint="default"/>
          <w:w w:val="95"/>
          <w:sz w:val="20"/>
          <w:szCs w:val="20"/>
        </w:rPr>
        <w:t>/</w:t>
      </w:r>
      <w:r>
        <w:rPr>
          <w:rFonts w:ascii="宋体" w:hAnsi="宋体" w:cs="宋体" w:eastAsia="宋体" w:hint="default"/>
          <w:w w:val="95"/>
          <w:sz w:val="20"/>
          <w:szCs w:val="20"/>
        </w:rPr>
        <w:t>三安光电、长电科技</w:t>
      </w:r>
      <w:r>
        <w:rPr>
          <w:rFonts w:ascii="Times New Roman" w:hAnsi="Times New Roman" w:cs="Times New Roman" w:eastAsia="Times New Roman" w:hint="default"/>
          <w:w w:val="95"/>
          <w:sz w:val="20"/>
          <w:szCs w:val="20"/>
        </w:rPr>
        <w:t>/</w:t>
      </w:r>
      <w:r>
        <w:rPr>
          <w:rFonts w:ascii="宋体" w:hAnsi="宋体" w:cs="宋体" w:eastAsia="宋体" w:hint="default"/>
          <w:w w:val="95"/>
          <w:sz w:val="20"/>
          <w:szCs w:val="20"/>
        </w:rPr>
        <w:t>华天科技</w:t>
      </w:r>
      <w:r>
        <w:rPr>
          <w:rFonts w:ascii="Times New Roman" w:hAnsi="Times New Roman" w:cs="Times New Roman" w:eastAsia="Times New Roman" w:hint="default"/>
          <w:w w:val="95"/>
          <w:sz w:val="20"/>
          <w:szCs w:val="20"/>
        </w:rPr>
        <w:t>/</w:t>
      </w:r>
      <w:r>
        <w:rPr>
          <w:rFonts w:ascii="宋体" w:hAnsi="宋体" w:cs="宋体" w:eastAsia="宋体" w:hint="default"/>
          <w:w w:val="95"/>
          <w:sz w:val="20"/>
          <w:szCs w:val="20"/>
        </w:rPr>
        <w:t>通富微电</w:t>
      </w:r>
      <w:r>
        <w:rPr>
          <w:rFonts w:ascii="Times New Roman" w:hAnsi="Times New Roman" w:cs="Times New Roman" w:eastAsia="Times New Roman" w:hint="default"/>
          <w:w w:val="95"/>
          <w:sz w:val="20"/>
          <w:szCs w:val="20"/>
        </w:rPr>
        <w:t>/</w:t>
      </w:r>
      <w:r>
        <w:rPr>
          <w:rFonts w:ascii="宋体" w:hAnsi="宋体" w:cs="宋体" w:eastAsia="宋体" w:hint="default"/>
          <w:w w:val="95"/>
          <w:sz w:val="20"/>
          <w:szCs w:val="20"/>
        </w:rPr>
        <w:t>晶方科技</w:t>
      </w:r>
      <w:r>
        <w:rPr>
          <w:rFonts w:ascii="Times New Roman" w:hAnsi="Times New Roman" w:cs="Times New Roman" w:eastAsia="Times New Roman" w:hint="default"/>
          <w:w w:val="95"/>
          <w:sz w:val="20"/>
          <w:szCs w:val="20"/>
        </w:rPr>
        <w:t>/</w:t>
      </w:r>
      <w:r>
        <w:rPr>
          <w:rFonts w:ascii="宋体" w:hAnsi="宋体" w:cs="宋体" w:eastAsia="宋体" w:hint="default"/>
          <w:w w:val="95"/>
          <w:sz w:val="20"/>
          <w:szCs w:val="20"/>
        </w:rPr>
        <w:t>环旭电子、闻泰科技</w:t>
      </w:r>
      <w:r>
        <w:rPr>
          <w:rFonts w:ascii="Times New Roman" w:hAnsi="Times New Roman" w:cs="Times New Roman" w:eastAsia="Times New Roman" w:hint="default"/>
          <w:w w:val="95"/>
          <w:sz w:val="20"/>
          <w:szCs w:val="20"/>
        </w:rPr>
        <w:t>/</w:t>
      </w:r>
      <w:r>
        <w:rPr>
          <w:rFonts w:ascii="宋体" w:hAnsi="宋体" w:cs="宋体" w:eastAsia="宋体" w:hint="default"/>
          <w:w w:val="95"/>
          <w:sz w:val="20"/>
          <w:szCs w:val="20"/>
        </w:rPr>
        <w:t>扬杰科技</w:t>
      </w:r>
      <w:r>
        <w:rPr>
          <w:rFonts w:ascii="Times New Roman" w:hAnsi="Times New Roman" w:cs="Times New Roman" w:eastAsia="Times New Roman" w:hint="default"/>
          <w:w w:val="95"/>
          <w:sz w:val="20"/>
          <w:szCs w:val="20"/>
        </w:rPr>
        <w:t>/ </w:t>
      </w:r>
      <w:r>
        <w:rPr>
          <w:rFonts w:ascii="宋体" w:hAnsi="宋体" w:cs="宋体" w:eastAsia="宋体" w:hint="default"/>
          <w:sz w:val="20"/>
          <w:szCs w:val="20"/>
        </w:rPr>
        <w:t>捷捷微电、兆易创新</w:t>
      </w:r>
      <w:r>
        <w:rPr>
          <w:rFonts w:ascii="Times New Roman" w:hAnsi="Times New Roman" w:cs="Times New Roman" w:eastAsia="Times New Roman" w:hint="default"/>
          <w:sz w:val="20"/>
          <w:szCs w:val="20"/>
        </w:rPr>
        <w:t>/</w:t>
      </w:r>
      <w:r>
        <w:rPr>
          <w:rFonts w:ascii="宋体" w:hAnsi="宋体" w:cs="宋体" w:eastAsia="宋体" w:hint="default"/>
          <w:sz w:val="20"/>
          <w:szCs w:val="20"/>
        </w:rPr>
        <w:t>北京君正、韦尔股份</w:t>
      </w:r>
      <w:r>
        <w:rPr>
          <w:rFonts w:ascii="Times New Roman" w:hAnsi="Times New Roman" w:cs="Times New Roman" w:eastAsia="Times New Roman" w:hint="default"/>
          <w:sz w:val="20"/>
          <w:szCs w:val="20"/>
        </w:rPr>
        <w:t>/</w:t>
      </w:r>
      <w:r>
        <w:rPr>
          <w:rFonts w:ascii="宋体" w:hAnsi="宋体" w:cs="宋体" w:eastAsia="宋体" w:hint="default"/>
          <w:sz w:val="20"/>
          <w:szCs w:val="20"/>
        </w:rPr>
        <w:t>汇顶科技、大族激光</w:t>
      </w:r>
      <w:r>
        <w:rPr>
          <w:rFonts w:ascii="Times New Roman" w:hAnsi="Times New Roman" w:cs="Times New Roman" w:eastAsia="Times New Roman" w:hint="default"/>
          <w:sz w:val="20"/>
          <w:szCs w:val="20"/>
        </w:rPr>
        <w:t>/</w:t>
      </w:r>
      <w:r>
        <w:rPr>
          <w:rFonts w:ascii="宋体" w:hAnsi="宋体" w:cs="宋体" w:eastAsia="宋体" w:hint="default"/>
          <w:sz w:val="20"/>
          <w:szCs w:val="20"/>
        </w:rPr>
        <w:t>中微公司等。</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2" w:after="0"/>
        <w:ind w:right="0"/>
        <w:rPr>
          <w:rFonts w:ascii="宋体" w:hAnsi="宋体" w:cs="宋体" w:eastAsia="宋体" w:hint="default"/>
          <w:sz w:val="21"/>
          <w:szCs w:val="21"/>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type w:val="continuous"/>
          <w:pgSz w:w="11910" w:h="16840"/>
          <w:pgMar w:top="72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105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0" w:after="0"/>
        <w:ind w:right="0"/>
        <w:rPr>
          <w:rFonts w:ascii="宋体" w:hAnsi="宋体" w:cs="宋体" w:eastAsia="宋体" w:hint="default"/>
          <w:sz w:val="18"/>
          <w:szCs w:val="18"/>
        </w:rPr>
      </w:pPr>
    </w:p>
    <w:p>
      <w:pPr>
        <w:spacing w:line="20" w:lineRule="exact"/>
        <w:ind w:left="114" w:right="0" w:firstLine="0"/>
        <w:rPr>
          <w:rFonts w:ascii="宋体" w:hAnsi="宋体" w:cs="宋体" w:eastAsia="宋体" w:hint="default"/>
          <w:sz w:val="2"/>
          <w:szCs w:val="2"/>
        </w:rPr>
      </w:pPr>
      <w:r>
        <w:rPr>
          <w:rFonts w:ascii="宋体" w:hAnsi="宋体" w:cs="宋体" w:eastAsia="宋体" w:hint="default"/>
          <w:sz w:val="2"/>
          <w:szCs w:val="2"/>
        </w:rPr>
        <w:pict>
          <v:group style="width:485.9pt;height:1pt;mso-position-horizontal-relative:char;mso-position-vertical-relative:line" coordorigin="0,0" coordsize="9718,20">
            <v:group style="position:absolute;left:10;top:10;width:9698;height:2" coordorigin="10,10" coordsize="9698,2">
              <v:shape style="position:absolute;left:10;top:10;width:9698;height:2" coordorigin="10,10" coordsize="9698,0" path="m10,10l9708,10e" filled="false" stroked="true" strokeweight=".96pt" strokecolor="#044e7d">
                <v:path arrowok="t"/>
              </v:shape>
            </v:group>
          </v:group>
        </w:pict>
      </w:r>
      <w:r>
        <w:rPr>
          <w:rFonts w:ascii="宋体" w:hAnsi="宋体" w:cs="宋体" w:eastAsia="宋体" w:hint="default"/>
          <w:sz w:val="2"/>
          <w:szCs w:val="2"/>
        </w:rPr>
      </w:r>
    </w:p>
    <w:p>
      <w:pPr>
        <w:spacing w:line="240" w:lineRule="auto" w:before="9"/>
        <w:ind w:right="0"/>
        <w:rPr>
          <w:rFonts w:ascii="宋体" w:hAnsi="宋体" w:cs="宋体" w:eastAsia="宋体" w:hint="default"/>
          <w:sz w:val="5"/>
          <w:szCs w:val="5"/>
        </w:rPr>
      </w:pPr>
    </w:p>
    <w:p>
      <w:pPr>
        <w:pStyle w:val="Heading1"/>
        <w:spacing w:line="456" w:lineRule="exact"/>
        <w:ind w:right="0"/>
        <w:jc w:val="left"/>
        <w:rPr>
          <w:b w:val="0"/>
          <w:bCs w:val="0"/>
        </w:rPr>
      </w:pPr>
      <w:bookmarkStart w:name="_bookmark61" w:id="62"/>
      <w:bookmarkEnd w:id="62"/>
      <w:r>
        <w:rPr>
          <w:b w:val="0"/>
          <w:bCs w:val="0"/>
        </w:rPr>
      </w:r>
      <w:r>
        <w:rPr>
          <w:color w:val="044E7D"/>
        </w:rPr>
        <w:t>二、零部件：</w:t>
      </w:r>
      <w:r>
        <w:rPr>
          <w:rFonts w:ascii="Arial" w:hAnsi="Arial" w:cs="Arial" w:eastAsia="Arial" w:hint="default"/>
          <w:color w:val="044E7D"/>
        </w:rPr>
        <w:t>5G</w:t>
      </w:r>
      <w:r>
        <w:rPr>
          <w:rFonts w:ascii="Arial" w:hAnsi="Arial" w:cs="Arial" w:eastAsia="Arial" w:hint="default"/>
          <w:color w:val="044E7D"/>
          <w:spacing w:val="12"/>
        </w:rPr>
        <w:t> </w:t>
      </w:r>
      <w:r>
        <w:rPr>
          <w:color w:val="044E7D"/>
        </w:rPr>
        <w:t>创新带动电子元器件和模组充分受益</w:t>
      </w:r>
      <w:r>
        <w:rPr>
          <w:b w:val="0"/>
          <w:bCs w:val="0"/>
        </w:rPr>
      </w:r>
    </w:p>
    <w:p>
      <w:pPr>
        <w:spacing w:line="240" w:lineRule="auto" w:before="4"/>
        <w:ind w:right="0"/>
        <w:rPr>
          <w:rFonts w:ascii="Microsoft JhengHei" w:hAnsi="Microsoft JhengHei" w:cs="Microsoft JhengHei" w:eastAsia="Microsoft JhengHei" w:hint="default"/>
          <w:b/>
          <w:bCs/>
          <w:sz w:val="13"/>
          <w:szCs w:val="13"/>
        </w:rPr>
      </w:pPr>
    </w:p>
    <w:p>
      <w:pPr>
        <w:pStyle w:val="Heading2"/>
        <w:spacing w:line="413" w:lineRule="exact"/>
        <w:ind w:left="152" w:right="0"/>
        <w:jc w:val="left"/>
        <w:rPr>
          <w:b w:val="0"/>
          <w:bCs w:val="0"/>
        </w:rPr>
      </w:pPr>
      <w:bookmarkStart w:name="_bookmark62" w:id="63"/>
      <w:bookmarkEnd w:id="63"/>
      <w:r>
        <w:rPr>
          <w:b w:val="0"/>
          <w:bCs w:val="0"/>
        </w:rPr>
      </w:r>
      <w:r>
        <w:rPr>
          <w:rFonts w:ascii="Times New Roman" w:hAnsi="Times New Roman" w:cs="Times New Roman" w:eastAsia="Times New Roman" w:hint="default"/>
        </w:rPr>
        <w:t>2.1 </w:t>
      </w:r>
      <w:r>
        <w:rPr>
          <w:rFonts w:ascii="Times New Roman" w:hAnsi="Times New Roman" w:cs="Times New Roman" w:eastAsia="Times New Roman" w:hint="default"/>
          <w:spacing w:val="21"/>
        </w:rPr>
        <w:t> </w:t>
      </w:r>
      <w:r>
        <w:rPr/>
        <w:t>射频：半导体增长最快子行业，本土公司潜力巨大</w:t>
      </w:r>
      <w:r>
        <w:rPr>
          <w:b w:val="0"/>
          <w:bCs w:val="0"/>
        </w:rPr>
      </w:r>
    </w:p>
    <w:p>
      <w:pPr>
        <w:spacing w:line="266" w:lineRule="auto" w:before="66"/>
        <w:ind w:left="152" w:right="0" w:firstLine="403"/>
        <w:jc w:val="left"/>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射频前端是高技术、高壁垒、高价值的核心芯片，市场空间大、行业增速高，但也是目前国产薄弱环节。 </w:t>
      </w:r>
      <w:r>
        <w:rPr>
          <w:rFonts w:ascii="宋体" w:hAnsi="宋体" w:cs="宋体" w:eastAsia="宋体" w:hint="default"/>
          <w:sz w:val="20"/>
          <w:szCs w:val="20"/>
        </w:rPr>
        <w:t>射频前端是通信设备核心，具有收发射频信号的重要作用。射频前端通常包括滤波器</w:t>
      </w:r>
      <w:r>
        <w:rPr>
          <w:rFonts w:ascii="Times New Roman" w:hAnsi="Times New Roman" w:cs="Times New Roman" w:eastAsia="Times New Roman" w:hint="default"/>
          <w:sz w:val="20"/>
          <w:szCs w:val="20"/>
        </w:rPr>
        <w:t>/</w:t>
      </w:r>
      <w:r>
        <w:rPr>
          <w:rFonts w:ascii="宋体" w:hAnsi="宋体" w:cs="宋体" w:eastAsia="宋体" w:hint="default"/>
          <w:sz w:val="20"/>
          <w:szCs w:val="20"/>
        </w:rPr>
        <w:t>多工器、</w:t>
      </w:r>
      <w:r>
        <w:rPr>
          <w:rFonts w:ascii="Times New Roman" w:hAnsi="Times New Roman" w:cs="Times New Roman" w:eastAsia="Times New Roman" w:hint="default"/>
          <w:sz w:val="20"/>
          <w:szCs w:val="20"/>
        </w:rPr>
        <w:t>PA</w:t>
      </w:r>
      <w:r>
        <w:rPr>
          <w:rFonts w:ascii="宋体" w:hAnsi="宋体" w:cs="宋体" w:eastAsia="宋体" w:hint="default"/>
          <w:sz w:val="20"/>
          <w:szCs w:val="20"/>
        </w:rPr>
        <w:t>、射频开关、 </w:t>
      </w:r>
      <w:r>
        <w:rPr>
          <w:rFonts w:ascii="Times New Roman" w:hAnsi="Times New Roman" w:cs="Times New Roman" w:eastAsia="Times New Roman" w:hint="default"/>
          <w:sz w:val="20"/>
          <w:szCs w:val="20"/>
        </w:rPr>
        <w:t>LNA</w:t>
      </w:r>
      <w:r>
        <w:rPr>
          <w:rFonts w:ascii="宋体" w:hAnsi="宋体" w:cs="宋体" w:eastAsia="宋体" w:hint="default"/>
          <w:sz w:val="20"/>
          <w:szCs w:val="20"/>
        </w:rPr>
        <w:t>、天线调谐、包络芯片等一系列分立芯片，以及以射频封装为存在形式的射频模组。随着手机频段数量和 射频前端复杂度的不断增加，手机射频前端的模组化率不断提高，射频模组日益重要。</w:t>
      </w:r>
    </w:p>
    <w:p>
      <w:pPr>
        <w:spacing w:line="240" w:lineRule="auto" w:before="10" w:after="0"/>
        <w:ind w:right="0"/>
        <w:rPr>
          <w:rFonts w:ascii="宋体" w:hAnsi="宋体" w:cs="宋体" w:eastAsia="宋体" w:hint="default"/>
          <w:sz w:val="26"/>
          <w:szCs w:val="26"/>
        </w:rPr>
      </w:pPr>
    </w:p>
    <w:tbl>
      <w:tblPr>
        <w:tblW w:w="0" w:type="auto"/>
        <w:jc w:val="left"/>
        <w:tblInd w:w="152" w:type="dxa"/>
        <w:tblLayout w:type="fixed"/>
        <w:tblCellMar>
          <w:top w:w="0" w:type="dxa"/>
          <w:left w:w="0" w:type="dxa"/>
          <w:bottom w:w="0" w:type="dxa"/>
          <w:right w:w="0" w:type="dxa"/>
        </w:tblCellMar>
        <w:tblLook w:val="01E0"/>
      </w:tblPr>
      <w:tblGrid>
        <w:gridCol w:w="9631"/>
      </w:tblGrid>
      <w:tr>
        <w:trPr>
          <w:trHeight w:val="251" w:hRule="exact"/>
        </w:trPr>
        <w:tc>
          <w:tcPr>
            <w:tcW w:w="9631"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63" w:id="64"/>
            <w:bookmarkEnd w:id="64"/>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48</w:t>
            </w:r>
            <w:r>
              <w:rPr>
                <w:rFonts w:ascii="Microsoft JhengHei" w:hAnsi="Microsoft JhengHei" w:cs="Microsoft JhengHei" w:eastAsia="Microsoft JhengHei" w:hint="default"/>
                <w:b/>
                <w:bCs/>
                <w:sz w:val="18"/>
                <w:szCs w:val="18"/>
              </w:rPr>
              <w:t>：简化的射频前端示意图</w:t>
            </w:r>
            <w:r>
              <w:rPr>
                <w:rFonts w:ascii="Microsoft JhengHei" w:hAnsi="Microsoft JhengHei" w:cs="Microsoft JhengHei" w:eastAsia="Microsoft JhengHei" w:hint="default"/>
                <w:sz w:val="18"/>
                <w:szCs w:val="18"/>
              </w:rPr>
            </w:r>
          </w:p>
        </w:tc>
      </w:tr>
      <w:tr>
        <w:trPr>
          <w:trHeight w:val="3190" w:hRule="exact"/>
        </w:trPr>
        <w:tc>
          <w:tcPr>
            <w:tcW w:w="9631" w:type="dxa"/>
            <w:tcBorders>
              <w:top w:val="single" w:sz="4" w:space="0" w:color="367097"/>
              <w:left w:val="nil" w:sz="6" w:space="0" w:color="auto"/>
              <w:bottom w:val="single" w:sz="4" w:space="0" w:color="367097"/>
              <w:right w:val="nil" w:sz="6" w:space="0" w:color="auto"/>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3"/>
                <w:szCs w:val="23"/>
              </w:rPr>
            </w:pPr>
          </w:p>
        </w:tc>
      </w:tr>
      <w:tr>
        <w:trPr>
          <w:trHeight w:val="255" w:hRule="exact"/>
        </w:trPr>
        <w:tc>
          <w:tcPr>
            <w:tcW w:w="9631" w:type="dxa"/>
            <w:tcBorders>
              <w:top w:val="single" w:sz="4" w:space="0" w:color="367097"/>
              <w:left w:val="nil" w:sz="6" w:space="0" w:color="auto"/>
              <w:bottom w:val="nil" w:sz="6" w:space="0" w:color="auto"/>
              <w:right w:val="nil" w:sz="6" w:space="0" w:color="auto"/>
            </w:tcBorders>
          </w:tcPr>
          <w:p>
            <w:pPr>
              <w:pStyle w:val="TableParagraph"/>
              <w:spacing w:line="240" w:lineRule="auto" w:before="20"/>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Qualcomm</w:t>
            </w:r>
            <w:r>
              <w:rPr>
                <w:rFonts w:ascii="宋体" w:hAnsi="宋体" w:cs="宋体" w:eastAsia="宋体" w:hint="default"/>
                <w:sz w:val="17"/>
                <w:szCs w:val="17"/>
              </w:rPr>
              <w:t>，中信建投证券研究发展部</w:t>
            </w:r>
          </w:p>
        </w:tc>
      </w:tr>
    </w:tbl>
    <w:p>
      <w:pPr>
        <w:spacing w:line="240" w:lineRule="auto" w:before="8"/>
        <w:ind w:right="0"/>
        <w:rPr>
          <w:rFonts w:ascii="宋体" w:hAnsi="宋体" w:cs="宋体" w:eastAsia="宋体" w:hint="default"/>
          <w:sz w:val="13"/>
          <w:szCs w:val="13"/>
        </w:rPr>
      </w:pPr>
    </w:p>
    <w:p>
      <w:pPr>
        <w:spacing w:line="312" w:lineRule="exact" w:before="21"/>
        <w:ind w:left="152" w:right="208" w:firstLine="403"/>
        <w:jc w:val="both"/>
        <w:rPr>
          <w:rFonts w:ascii="宋体" w:hAnsi="宋体" w:cs="宋体" w:eastAsia="宋体" w:hint="default"/>
          <w:sz w:val="20"/>
          <w:szCs w:val="20"/>
        </w:rPr>
      </w:pPr>
      <w:r>
        <w:rPr/>
        <w:pict>
          <v:shape style="position:absolute;margin-left:116.82pt;margin-top:-180.889984pt;width:364.171739pt;height:160.050pt;mso-position-horizontal-relative:page;mso-position-vertical-relative:paragraph;z-index:11104" type="#_x0000_t75" stroked="false">
            <v:imagedata r:id="rId194" o:title=""/>
          </v:shape>
        </w:pict>
      </w:r>
      <w:r>
        <w:rPr>
          <w:rFonts w:ascii="Microsoft JhengHei" w:hAnsi="Microsoft JhengHei" w:cs="Microsoft JhengHei" w:eastAsia="Microsoft JhengHei" w:hint="default"/>
          <w:b/>
          <w:bCs/>
          <w:sz w:val="20"/>
          <w:szCs w:val="20"/>
        </w:rPr>
        <w:t>数据需求爆发、通信技术升级、终端设计创新等因素正推动射频前端需求和价值的快速提升，未来几年射 频芯片有望迎来</w:t>
      </w:r>
      <w:r>
        <w:rPr>
          <w:rFonts w:ascii="Microsoft JhengHei" w:hAnsi="Microsoft JhengHei" w:cs="Microsoft JhengHei" w:eastAsia="Microsoft JhengHei" w:hint="default"/>
          <w:b/>
          <w:bCs/>
          <w:spacing w:val="-2"/>
          <w:sz w:val="20"/>
          <w:szCs w:val="20"/>
        </w:rPr>
        <w:t> </w:t>
      </w:r>
      <w:r>
        <w:rPr>
          <w:rFonts w:ascii="Times New Roman" w:hAnsi="Times New Roman" w:cs="Times New Roman" w:eastAsia="Times New Roman" w:hint="default"/>
          <w:b/>
          <w:bCs/>
          <w:sz w:val="20"/>
          <w:szCs w:val="20"/>
        </w:rPr>
        <w:t>14%</w:t>
      </w:r>
      <w:r>
        <w:rPr>
          <w:rFonts w:ascii="Microsoft JhengHei" w:hAnsi="Microsoft JhengHei" w:cs="Microsoft JhengHei" w:eastAsia="Microsoft JhengHei" w:hint="default"/>
          <w:b/>
          <w:bCs/>
          <w:sz w:val="20"/>
          <w:szCs w:val="20"/>
        </w:rPr>
        <w:t>年均复合增长。</w:t>
      </w:r>
      <w:r>
        <w:rPr>
          <w:rFonts w:ascii="宋体" w:hAnsi="宋体" w:cs="宋体" w:eastAsia="宋体" w:hint="default"/>
          <w:sz w:val="20"/>
          <w:szCs w:val="20"/>
        </w:rPr>
        <w:t>根据</w:t>
      </w:r>
      <w:r>
        <w:rPr>
          <w:rFonts w:ascii="宋体" w:hAnsi="宋体" w:cs="宋体" w:eastAsia="宋体" w:hint="default"/>
          <w:spacing w:val="-53"/>
          <w:sz w:val="20"/>
          <w:szCs w:val="20"/>
        </w:rPr>
        <w:t> </w:t>
      </w:r>
      <w:r>
        <w:rPr>
          <w:rFonts w:ascii="Times New Roman" w:hAnsi="Times New Roman" w:cs="Times New Roman" w:eastAsia="Times New Roman" w:hint="default"/>
          <w:spacing w:val="-5"/>
          <w:sz w:val="20"/>
          <w:szCs w:val="20"/>
        </w:rPr>
        <w:t>Yole</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数据，</w:t>
      </w:r>
      <w:r>
        <w:rPr>
          <w:rFonts w:ascii="Times New Roman" w:hAnsi="Times New Roman" w:cs="Times New Roman" w:eastAsia="Times New Roman" w:hint="default"/>
          <w:sz w:val="20"/>
          <w:szCs w:val="20"/>
        </w:rPr>
        <w:t>2017</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年手机射频前端市场为</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160</w:t>
      </w:r>
      <w:r>
        <w:rPr>
          <w:rFonts w:ascii="Times New Roman" w:hAnsi="Times New Roman" w:cs="Times New Roman" w:eastAsia="Times New Roman" w:hint="default"/>
          <w:spacing w:val="-2"/>
          <w:sz w:val="20"/>
          <w:szCs w:val="20"/>
        </w:rPr>
        <w:t> </w:t>
      </w:r>
      <w:r>
        <w:rPr>
          <w:rFonts w:ascii="宋体" w:hAnsi="宋体" w:cs="宋体" w:eastAsia="宋体" w:hint="default"/>
          <w:spacing w:val="-3"/>
          <w:sz w:val="20"/>
          <w:szCs w:val="20"/>
        </w:rPr>
        <w:t>亿美元，预计到</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2023</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年 增长到</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352</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亿美元，未来</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6</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年复合增长率达</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14%</w:t>
      </w:r>
      <w:r>
        <w:rPr>
          <w:rFonts w:ascii="宋体" w:hAnsi="宋体" w:cs="宋体" w:eastAsia="宋体" w:hint="default"/>
          <w:sz w:val="20"/>
          <w:szCs w:val="20"/>
        </w:rPr>
        <w:t>，是半导体行业增长最快的子市场。</w:t>
      </w:r>
    </w:p>
    <w:p>
      <w:pPr>
        <w:spacing w:line="240" w:lineRule="auto" w:before="13"/>
        <w:ind w:right="0"/>
        <w:rPr>
          <w:rFonts w:ascii="宋体" w:hAnsi="宋体" w:cs="宋体" w:eastAsia="宋体" w:hint="default"/>
          <w:sz w:val="16"/>
          <w:szCs w:val="16"/>
        </w:rPr>
      </w:pPr>
    </w:p>
    <w:p>
      <w:pPr>
        <w:spacing w:before="0" w:after="55"/>
        <w:ind w:left="261" w:right="0" w:firstLine="0"/>
        <w:jc w:val="left"/>
        <w:rPr>
          <w:rFonts w:ascii="Microsoft JhengHei" w:hAnsi="Microsoft JhengHei" w:cs="Microsoft JhengHei" w:eastAsia="Microsoft JhengHei" w:hint="default"/>
          <w:sz w:val="18"/>
          <w:szCs w:val="18"/>
        </w:rPr>
      </w:pPr>
      <w:r>
        <w:rPr/>
        <w:pict>
          <v:group style="position:absolute;margin-left:56.639999pt;margin-top:18.175240pt;width:481.55pt;height:.1pt;mso-position-horizontal-relative:page;mso-position-vertical-relative:paragraph;z-index:11080" coordorigin="1133,364" coordsize="9631,2">
            <v:shape style="position:absolute;left:1133;top:364;width:9631;height:2" coordorigin="1133,364" coordsize="9631,0" path="m1133,364l10764,364e" filled="false" stroked="true" strokeweight=".47998pt" strokecolor="#367097">
              <v:path arrowok="t"/>
            </v:shape>
            <w10:wrap type="none"/>
          </v:group>
        </w:pict>
      </w:r>
      <w:bookmarkStart w:name="_bookmark64" w:id="65"/>
      <w:bookmarkEnd w:id="65"/>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12"/>
          <w:sz w:val="18"/>
          <w:szCs w:val="18"/>
        </w:rPr>
        <w:t> </w:t>
      </w:r>
      <w:r>
        <w:rPr>
          <w:rFonts w:ascii="Arial" w:hAnsi="Arial" w:cs="Arial" w:eastAsia="Arial" w:hint="default"/>
          <w:b/>
          <w:bCs/>
          <w:sz w:val="18"/>
          <w:szCs w:val="18"/>
        </w:rPr>
        <w:t>9</w:t>
      </w:r>
      <w:r>
        <w:rPr>
          <w:rFonts w:ascii="Microsoft JhengHei" w:hAnsi="Microsoft JhengHei" w:cs="Microsoft JhengHei" w:eastAsia="Microsoft JhengHei" w:hint="default"/>
          <w:b/>
          <w:bCs/>
          <w:sz w:val="18"/>
          <w:szCs w:val="18"/>
        </w:rPr>
        <w:t>：射频前端细分市场预测及其驱动因素（亿美元）</w:t>
      </w:r>
      <w:r>
        <w:rPr>
          <w:rFonts w:ascii="Microsoft JhengHei" w:hAnsi="Microsoft JhengHei" w:cs="Microsoft JhengHei" w:eastAsia="Microsoft JhengHei" w:hint="default"/>
          <w:sz w:val="18"/>
          <w:szCs w:val="18"/>
        </w:rPr>
      </w:r>
    </w:p>
    <w:tbl>
      <w:tblPr>
        <w:tblW w:w="0" w:type="auto"/>
        <w:jc w:val="left"/>
        <w:tblInd w:w="256" w:type="dxa"/>
        <w:tblLayout w:type="fixed"/>
        <w:tblCellMar>
          <w:top w:w="0" w:type="dxa"/>
          <w:left w:w="0" w:type="dxa"/>
          <w:bottom w:w="0" w:type="dxa"/>
          <w:right w:w="0" w:type="dxa"/>
        </w:tblCellMar>
        <w:tblLook w:val="01E0"/>
      </w:tblPr>
      <w:tblGrid>
        <w:gridCol w:w="845"/>
        <w:gridCol w:w="463"/>
        <w:gridCol w:w="433"/>
        <w:gridCol w:w="586"/>
        <w:gridCol w:w="7088"/>
      </w:tblGrid>
      <w:tr>
        <w:trPr>
          <w:trHeight w:val="312" w:hRule="exact"/>
        </w:trPr>
        <w:tc>
          <w:tcPr>
            <w:tcW w:w="845"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57" w:lineRule="exact"/>
              <w:ind w:right="84"/>
              <w:jc w:val="right"/>
              <w:rPr>
                <w:rFonts w:ascii="Microsoft JhengHei" w:hAnsi="Microsoft JhengHei" w:cs="Microsoft JhengHei" w:eastAsia="Microsoft JhengHei" w:hint="default"/>
                <w:sz w:val="16"/>
                <w:szCs w:val="16"/>
              </w:rPr>
            </w:pPr>
            <w:r>
              <w:rPr>
                <w:rFonts w:ascii="Microsoft JhengHei" w:hAnsi="Microsoft JhengHei" w:cs="Microsoft JhengHei" w:eastAsia="Microsoft JhengHei" w:hint="default"/>
                <w:b/>
                <w:bCs/>
                <w:sz w:val="16"/>
                <w:szCs w:val="16"/>
              </w:rPr>
              <w:t>前端器件</w:t>
            </w:r>
            <w:r>
              <w:rPr>
                <w:rFonts w:ascii="Microsoft JhengHei" w:hAnsi="Microsoft JhengHei" w:cs="Microsoft JhengHei" w:eastAsia="Microsoft JhengHei" w:hint="default"/>
                <w:sz w:val="16"/>
                <w:szCs w:val="16"/>
              </w:rPr>
            </w:r>
          </w:p>
        </w:tc>
        <w:tc>
          <w:tcPr>
            <w:tcW w:w="463"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0" w:lineRule="auto" w:before="66"/>
              <w:ind w:left="30" w:right="0"/>
              <w:jc w:val="center"/>
              <w:rPr>
                <w:rFonts w:ascii="Times New Roman" w:hAnsi="Times New Roman" w:cs="Times New Roman" w:eastAsia="Times New Roman" w:hint="default"/>
                <w:sz w:val="16"/>
                <w:szCs w:val="16"/>
              </w:rPr>
            </w:pPr>
            <w:r>
              <w:rPr>
                <w:rFonts w:ascii="Times New Roman"/>
                <w:b/>
                <w:sz w:val="16"/>
              </w:rPr>
              <w:t>2017</w:t>
            </w:r>
            <w:r>
              <w:rPr>
                <w:rFonts w:ascii="Times New Roman"/>
                <w:sz w:val="16"/>
              </w:rPr>
            </w:r>
          </w:p>
        </w:tc>
        <w:tc>
          <w:tcPr>
            <w:tcW w:w="433"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0" w:lineRule="auto" w:before="66"/>
              <w:ind w:right="1"/>
              <w:jc w:val="center"/>
              <w:rPr>
                <w:rFonts w:ascii="Times New Roman" w:hAnsi="Times New Roman" w:cs="Times New Roman" w:eastAsia="Times New Roman" w:hint="default"/>
                <w:sz w:val="16"/>
                <w:szCs w:val="16"/>
              </w:rPr>
            </w:pPr>
            <w:r>
              <w:rPr>
                <w:rFonts w:ascii="Times New Roman"/>
                <w:b/>
                <w:sz w:val="16"/>
              </w:rPr>
              <w:t>2023</w:t>
            </w:r>
            <w:r>
              <w:rPr>
                <w:rFonts w:ascii="Times New Roman"/>
                <w:sz w:val="16"/>
              </w:rPr>
            </w:r>
          </w:p>
        </w:tc>
        <w:tc>
          <w:tcPr>
            <w:tcW w:w="586"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40" w:lineRule="auto" w:before="66"/>
              <w:ind w:right="0"/>
              <w:jc w:val="center"/>
              <w:rPr>
                <w:rFonts w:ascii="Times New Roman" w:hAnsi="Times New Roman" w:cs="Times New Roman" w:eastAsia="Times New Roman" w:hint="default"/>
                <w:sz w:val="16"/>
                <w:szCs w:val="16"/>
              </w:rPr>
            </w:pPr>
            <w:r>
              <w:rPr>
                <w:rFonts w:ascii="Times New Roman"/>
                <w:b/>
                <w:sz w:val="16"/>
              </w:rPr>
              <w:t>CAGR</w:t>
            </w:r>
            <w:r>
              <w:rPr>
                <w:rFonts w:ascii="Times New Roman"/>
                <w:sz w:val="16"/>
              </w:rPr>
            </w:r>
          </w:p>
        </w:tc>
        <w:tc>
          <w:tcPr>
            <w:tcW w:w="7088"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57" w:lineRule="exact"/>
              <w:ind w:right="0"/>
              <w:jc w:val="center"/>
              <w:rPr>
                <w:rFonts w:ascii="Microsoft JhengHei" w:hAnsi="Microsoft JhengHei" w:cs="Microsoft JhengHei" w:eastAsia="Microsoft JhengHei" w:hint="default"/>
                <w:sz w:val="16"/>
                <w:szCs w:val="16"/>
              </w:rPr>
            </w:pPr>
            <w:r>
              <w:rPr>
                <w:rFonts w:ascii="Microsoft JhengHei" w:hAnsi="Microsoft JhengHei" w:cs="Microsoft JhengHei" w:eastAsia="Microsoft JhengHei" w:hint="default"/>
                <w:b/>
                <w:bCs/>
                <w:sz w:val="16"/>
                <w:szCs w:val="16"/>
              </w:rPr>
              <w:t>驱动因素</w:t>
            </w:r>
            <w:r>
              <w:rPr>
                <w:rFonts w:ascii="Microsoft JhengHei" w:hAnsi="Microsoft JhengHei" w:cs="Microsoft JhengHei" w:eastAsia="Microsoft JhengHei" w:hint="default"/>
                <w:sz w:val="16"/>
                <w:szCs w:val="16"/>
              </w:rPr>
            </w:r>
          </w:p>
        </w:tc>
      </w:tr>
      <w:tr>
        <w:trPr>
          <w:trHeight w:val="936" w:hRule="exact"/>
        </w:trPr>
        <w:tc>
          <w:tcPr>
            <w:tcW w:w="845"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19"/>
                <w:szCs w:val="19"/>
              </w:rPr>
            </w:pPr>
          </w:p>
          <w:p>
            <w:pPr>
              <w:pStyle w:val="TableParagraph"/>
              <w:spacing w:line="240" w:lineRule="auto"/>
              <w:ind w:right="163"/>
              <w:jc w:val="right"/>
              <w:rPr>
                <w:rFonts w:ascii="宋体" w:hAnsi="宋体" w:cs="宋体" w:eastAsia="宋体" w:hint="default"/>
                <w:sz w:val="16"/>
                <w:szCs w:val="16"/>
              </w:rPr>
            </w:pPr>
            <w:r>
              <w:rPr>
                <w:rFonts w:ascii="宋体" w:hAnsi="宋体" w:cs="宋体" w:eastAsia="宋体" w:hint="default"/>
                <w:sz w:val="16"/>
                <w:szCs w:val="16"/>
              </w:rPr>
              <w:t>滤波器</w:t>
            </w:r>
          </w:p>
        </w:tc>
        <w:tc>
          <w:tcPr>
            <w:tcW w:w="46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21"/>
                <w:szCs w:val="21"/>
              </w:rPr>
            </w:pPr>
          </w:p>
          <w:p>
            <w:pPr>
              <w:pStyle w:val="TableParagraph"/>
              <w:spacing w:line="240" w:lineRule="auto"/>
              <w:ind w:left="31" w:right="0"/>
              <w:jc w:val="center"/>
              <w:rPr>
                <w:rFonts w:ascii="Times New Roman" w:hAnsi="Times New Roman" w:cs="Times New Roman" w:eastAsia="Times New Roman" w:hint="default"/>
                <w:sz w:val="16"/>
                <w:szCs w:val="16"/>
              </w:rPr>
            </w:pPr>
            <w:r>
              <w:rPr>
                <w:rFonts w:ascii="Times New Roman"/>
                <w:sz w:val="16"/>
              </w:rPr>
              <w:t>80</w:t>
            </w:r>
          </w:p>
        </w:tc>
        <w:tc>
          <w:tcPr>
            <w:tcW w:w="4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21"/>
                <w:szCs w:val="21"/>
              </w:rPr>
            </w:pPr>
          </w:p>
          <w:p>
            <w:pPr>
              <w:pStyle w:val="TableParagraph"/>
              <w:spacing w:line="240" w:lineRule="auto"/>
              <w:ind w:right="1"/>
              <w:jc w:val="center"/>
              <w:rPr>
                <w:rFonts w:ascii="Times New Roman" w:hAnsi="Times New Roman" w:cs="Times New Roman" w:eastAsia="Times New Roman" w:hint="default"/>
                <w:sz w:val="16"/>
                <w:szCs w:val="16"/>
              </w:rPr>
            </w:pPr>
            <w:r>
              <w:rPr>
                <w:rFonts w:ascii="Times New Roman"/>
                <w:sz w:val="16"/>
              </w:rPr>
              <w:t>225</w:t>
            </w:r>
          </w:p>
        </w:tc>
        <w:tc>
          <w:tcPr>
            <w:tcW w:w="586"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21"/>
                <w:szCs w:val="21"/>
              </w:rPr>
            </w:pPr>
          </w:p>
          <w:p>
            <w:pPr>
              <w:pStyle w:val="TableParagraph"/>
              <w:spacing w:line="240" w:lineRule="auto"/>
              <w:ind w:right="0"/>
              <w:jc w:val="center"/>
              <w:rPr>
                <w:rFonts w:ascii="Times New Roman" w:hAnsi="Times New Roman" w:cs="Times New Roman" w:eastAsia="Times New Roman" w:hint="default"/>
                <w:sz w:val="16"/>
                <w:szCs w:val="16"/>
              </w:rPr>
            </w:pPr>
            <w:r>
              <w:rPr>
                <w:rFonts w:ascii="Times New Roman"/>
                <w:sz w:val="16"/>
              </w:rPr>
              <w:t>19%</w:t>
            </w:r>
          </w:p>
        </w:tc>
        <w:tc>
          <w:tcPr>
            <w:tcW w:w="7088" w:type="dxa"/>
            <w:tcBorders>
              <w:top w:val="nil" w:sz="6" w:space="0" w:color="auto"/>
              <w:left w:val="nil" w:sz="6" w:space="0" w:color="auto"/>
              <w:bottom w:val="nil" w:sz="6" w:space="0" w:color="auto"/>
              <w:right w:val="nil" w:sz="6" w:space="0" w:color="auto"/>
            </w:tcBorders>
          </w:tcPr>
          <w:p>
            <w:pPr>
              <w:pStyle w:val="TableParagraph"/>
              <w:spacing w:line="338" w:lineRule="auto" w:before="29"/>
              <w:ind w:left="57" w:right="50"/>
              <w:jc w:val="both"/>
              <w:rPr>
                <w:rFonts w:ascii="宋体" w:hAnsi="宋体" w:cs="宋体" w:eastAsia="宋体" w:hint="default"/>
                <w:sz w:val="16"/>
                <w:szCs w:val="16"/>
              </w:rPr>
            </w:pPr>
            <w:r>
              <w:rPr>
                <w:rFonts w:ascii="宋体" w:hAnsi="宋体" w:cs="宋体" w:eastAsia="宋体" w:hint="default"/>
                <w:w w:val="100"/>
                <w:sz w:val="16"/>
                <w:szCs w:val="16"/>
              </w:rPr>
              <w:t>滤波器</w:t>
            </w:r>
            <w:r>
              <w:rPr>
                <w:rFonts w:ascii="宋体" w:hAnsi="宋体" w:cs="宋体" w:eastAsia="宋体" w:hint="default"/>
                <w:spacing w:val="-3"/>
                <w:w w:val="100"/>
                <w:sz w:val="16"/>
                <w:szCs w:val="16"/>
              </w:rPr>
              <w:t>是</w:t>
            </w:r>
            <w:r>
              <w:rPr>
                <w:rFonts w:ascii="宋体" w:hAnsi="宋体" w:cs="宋体" w:eastAsia="宋体" w:hint="default"/>
                <w:w w:val="100"/>
                <w:sz w:val="16"/>
                <w:szCs w:val="16"/>
              </w:rPr>
              <w:t>射频</w:t>
            </w:r>
            <w:r>
              <w:rPr>
                <w:rFonts w:ascii="宋体" w:hAnsi="宋体" w:cs="宋体" w:eastAsia="宋体" w:hint="default"/>
                <w:spacing w:val="-3"/>
                <w:w w:val="100"/>
                <w:sz w:val="16"/>
                <w:szCs w:val="16"/>
              </w:rPr>
              <w:t>前</w:t>
            </w:r>
            <w:r>
              <w:rPr>
                <w:rFonts w:ascii="宋体" w:hAnsi="宋体" w:cs="宋体" w:eastAsia="宋体" w:hint="default"/>
                <w:w w:val="100"/>
                <w:sz w:val="16"/>
                <w:szCs w:val="16"/>
              </w:rPr>
              <w:t>端最</w:t>
            </w:r>
            <w:r>
              <w:rPr>
                <w:rFonts w:ascii="宋体" w:hAnsi="宋体" w:cs="宋体" w:eastAsia="宋体" w:hint="default"/>
                <w:spacing w:val="-3"/>
                <w:w w:val="100"/>
                <w:sz w:val="16"/>
                <w:szCs w:val="16"/>
              </w:rPr>
              <w:t>大</w:t>
            </w:r>
            <w:r>
              <w:rPr>
                <w:rFonts w:ascii="宋体" w:hAnsi="宋体" w:cs="宋体" w:eastAsia="宋体" w:hint="default"/>
                <w:w w:val="100"/>
                <w:sz w:val="16"/>
                <w:szCs w:val="16"/>
              </w:rPr>
              <w:t>且增</w:t>
            </w:r>
            <w:r>
              <w:rPr>
                <w:rFonts w:ascii="宋体" w:hAnsi="宋体" w:cs="宋体" w:eastAsia="宋体" w:hint="default"/>
                <w:spacing w:val="-3"/>
                <w:w w:val="100"/>
                <w:sz w:val="16"/>
                <w:szCs w:val="16"/>
              </w:rPr>
              <w:t>长</w:t>
            </w:r>
            <w:r>
              <w:rPr>
                <w:rFonts w:ascii="宋体" w:hAnsi="宋体" w:cs="宋体" w:eastAsia="宋体" w:hint="default"/>
                <w:w w:val="100"/>
                <w:sz w:val="16"/>
                <w:szCs w:val="16"/>
              </w:rPr>
              <w:t>最</w:t>
            </w:r>
            <w:r>
              <w:rPr>
                <w:rFonts w:ascii="宋体" w:hAnsi="宋体" w:cs="宋体" w:eastAsia="宋体" w:hint="default"/>
                <w:spacing w:val="-3"/>
                <w:w w:val="100"/>
                <w:sz w:val="16"/>
                <w:szCs w:val="16"/>
              </w:rPr>
              <w:t>快</w:t>
            </w:r>
            <w:r>
              <w:rPr>
                <w:rFonts w:ascii="宋体" w:hAnsi="宋体" w:cs="宋体" w:eastAsia="宋体" w:hint="default"/>
                <w:w w:val="100"/>
                <w:sz w:val="16"/>
                <w:szCs w:val="16"/>
              </w:rPr>
              <w:t>的子市场</w:t>
            </w:r>
            <w:r>
              <w:rPr>
                <w:rFonts w:ascii="宋体" w:hAnsi="宋体" w:cs="宋体" w:eastAsia="宋体" w:hint="default"/>
                <w:spacing w:val="-27"/>
                <w:w w:val="100"/>
                <w:sz w:val="16"/>
                <w:szCs w:val="16"/>
              </w:rPr>
              <w:t>，</w:t>
            </w:r>
            <w:r>
              <w:rPr>
                <w:rFonts w:ascii="宋体" w:hAnsi="宋体" w:cs="宋体" w:eastAsia="宋体" w:hint="default"/>
                <w:spacing w:val="-3"/>
                <w:w w:val="100"/>
                <w:sz w:val="16"/>
                <w:szCs w:val="16"/>
              </w:rPr>
              <w:t>其</w:t>
            </w:r>
            <w:r>
              <w:rPr>
                <w:rFonts w:ascii="宋体" w:hAnsi="宋体" w:cs="宋体" w:eastAsia="宋体" w:hint="default"/>
                <w:w w:val="100"/>
                <w:sz w:val="16"/>
                <w:szCs w:val="16"/>
              </w:rPr>
              <w:t>增长</w:t>
            </w:r>
            <w:r>
              <w:rPr>
                <w:rFonts w:ascii="宋体" w:hAnsi="宋体" w:cs="宋体" w:eastAsia="宋体" w:hint="default"/>
                <w:spacing w:val="-3"/>
                <w:w w:val="100"/>
                <w:sz w:val="16"/>
                <w:szCs w:val="16"/>
              </w:rPr>
              <w:t>主</w:t>
            </w:r>
            <w:r>
              <w:rPr>
                <w:rFonts w:ascii="宋体" w:hAnsi="宋体" w:cs="宋体" w:eastAsia="宋体" w:hint="default"/>
                <w:w w:val="100"/>
                <w:sz w:val="16"/>
                <w:szCs w:val="16"/>
              </w:rPr>
              <w:t>要来</w:t>
            </w:r>
            <w:r>
              <w:rPr>
                <w:rFonts w:ascii="宋体" w:hAnsi="宋体" w:cs="宋体" w:eastAsia="宋体" w:hint="default"/>
                <w:spacing w:val="-3"/>
                <w:w w:val="100"/>
                <w:sz w:val="16"/>
                <w:szCs w:val="16"/>
              </w:rPr>
              <w:t>自</w:t>
            </w:r>
            <w:r>
              <w:rPr>
                <w:rFonts w:ascii="宋体" w:hAnsi="宋体" w:cs="宋体" w:eastAsia="宋体" w:hint="default"/>
                <w:w w:val="100"/>
                <w:sz w:val="16"/>
                <w:szCs w:val="16"/>
              </w:rPr>
              <w:t>四个</w:t>
            </w:r>
            <w:r>
              <w:rPr>
                <w:rFonts w:ascii="宋体" w:hAnsi="宋体" w:cs="宋体" w:eastAsia="宋体" w:hint="default"/>
                <w:spacing w:val="-3"/>
                <w:w w:val="100"/>
                <w:sz w:val="16"/>
                <w:szCs w:val="16"/>
              </w:rPr>
              <w:t>方</w:t>
            </w:r>
            <w:r>
              <w:rPr>
                <w:rFonts w:ascii="宋体" w:hAnsi="宋体" w:cs="宋体" w:eastAsia="宋体" w:hint="default"/>
                <w:w w:val="100"/>
                <w:sz w:val="16"/>
                <w:szCs w:val="16"/>
              </w:rPr>
              <w:t>面</w:t>
            </w:r>
            <w:r>
              <w:rPr>
                <w:rFonts w:ascii="宋体" w:hAnsi="宋体" w:cs="宋体" w:eastAsia="宋体" w:hint="default"/>
                <w:spacing w:val="-106"/>
                <w:w w:val="100"/>
                <w:sz w:val="16"/>
                <w:szCs w:val="16"/>
              </w:rPr>
              <w:t>：</w:t>
            </w:r>
            <w:r>
              <w:rPr>
                <w:rFonts w:ascii="宋体" w:hAnsi="宋体" w:cs="宋体" w:eastAsia="宋体" w:hint="default"/>
                <w:spacing w:val="-1"/>
                <w:w w:val="100"/>
                <w:sz w:val="16"/>
                <w:szCs w:val="16"/>
              </w:rPr>
              <w:t>（</w:t>
            </w:r>
            <w:r>
              <w:rPr>
                <w:rFonts w:ascii="Times New Roman" w:hAnsi="Times New Roman" w:cs="Times New Roman" w:eastAsia="Times New Roman" w:hint="default"/>
                <w:spacing w:val="1"/>
                <w:w w:val="100"/>
                <w:sz w:val="16"/>
                <w:szCs w:val="16"/>
              </w:rPr>
              <w:t>1</w:t>
            </w:r>
            <w:r>
              <w:rPr>
                <w:rFonts w:ascii="宋体" w:hAnsi="宋体" w:cs="宋体" w:eastAsia="宋体" w:hint="default"/>
                <w:spacing w:val="-27"/>
                <w:w w:val="100"/>
                <w:sz w:val="16"/>
                <w:szCs w:val="16"/>
              </w:rPr>
              <w:t>）</w:t>
            </w:r>
            <w:r>
              <w:rPr>
                <w:rFonts w:ascii="Times New Roman" w:hAnsi="Times New Roman" w:cs="Times New Roman" w:eastAsia="Times New Roman" w:hint="default"/>
                <w:w w:val="100"/>
                <w:sz w:val="16"/>
                <w:szCs w:val="16"/>
              </w:rPr>
              <w:t>5</w:t>
            </w:r>
            <w:r>
              <w:rPr>
                <w:rFonts w:ascii="Times New Roman" w:hAnsi="Times New Roman" w:cs="Times New Roman" w:eastAsia="Times New Roman" w:hint="default"/>
                <w:w w:val="100"/>
                <w:sz w:val="16"/>
                <w:szCs w:val="16"/>
              </w:rPr>
              <w:t>G</w:t>
            </w:r>
            <w:r>
              <w:rPr>
                <w:rFonts w:ascii="Times New Roman" w:hAnsi="Times New Roman" w:cs="Times New Roman" w:eastAsia="Times New Roman" w:hint="default"/>
                <w:spacing w:val="-13"/>
                <w:sz w:val="16"/>
                <w:szCs w:val="16"/>
              </w:rPr>
              <w:t> </w:t>
            </w:r>
            <w:r>
              <w:rPr>
                <w:rFonts w:ascii="Times New Roman" w:hAnsi="Times New Roman" w:cs="Times New Roman" w:eastAsia="Times New Roman" w:hint="default"/>
                <w:spacing w:val="-1"/>
                <w:w w:val="100"/>
                <w:sz w:val="16"/>
                <w:szCs w:val="16"/>
              </w:rPr>
              <w:t>N</w:t>
            </w:r>
            <w:r>
              <w:rPr>
                <w:rFonts w:ascii="Times New Roman" w:hAnsi="Times New Roman" w:cs="Times New Roman" w:eastAsia="Times New Roman" w:hint="default"/>
                <w:w w:val="100"/>
                <w:sz w:val="16"/>
                <w:szCs w:val="16"/>
              </w:rPr>
              <w:t>R</w:t>
            </w:r>
            <w:r>
              <w:rPr>
                <w:rFonts w:ascii="Times New Roman" w:hAnsi="Times New Roman" w:cs="Times New Roman" w:eastAsia="Times New Roman" w:hint="default"/>
                <w:spacing w:val="1"/>
                <w:sz w:val="16"/>
                <w:szCs w:val="16"/>
              </w:rPr>
              <w:t> </w:t>
            </w:r>
            <w:r>
              <w:rPr>
                <w:rFonts w:ascii="宋体" w:hAnsi="宋体" w:cs="宋体" w:eastAsia="宋体" w:hint="default"/>
                <w:spacing w:val="-3"/>
                <w:w w:val="100"/>
                <w:sz w:val="16"/>
                <w:szCs w:val="16"/>
              </w:rPr>
              <w:t>定</w:t>
            </w:r>
            <w:r>
              <w:rPr>
                <w:rFonts w:ascii="宋体" w:hAnsi="宋体" w:cs="宋体" w:eastAsia="宋体" w:hint="default"/>
                <w:w w:val="100"/>
                <w:sz w:val="16"/>
                <w:szCs w:val="16"/>
              </w:rPr>
              <w:t>义的</w:t>
            </w:r>
            <w:r>
              <w:rPr>
                <w:rFonts w:ascii="宋体" w:hAnsi="宋体" w:cs="宋体" w:eastAsia="宋体" w:hint="default"/>
                <w:spacing w:val="-3"/>
                <w:w w:val="100"/>
                <w:sz w:val="16"/>
                <w:szCs w:val="16"/>
              </w:rPr>
              <w:t>超</w:t>
            </w:r>
            <w:r>
              <w:rPr>
                <w:rFonts w:ascii="宋体" w:hAnsi="宋体" w:cs="宋体" w:eastAsia="宋体" w:hint="default"/>
                <w:w w:val="100"/>
                <w:sz w:val="16"/>
                <w:szCs w:val="16"/>
              </w:rPr>
              <w:t>高频推</w:t>
            </w:r>
            <w:r>
              <w:rPr>
                <w:rFonts w:ascii="宋体" w:hAnsi="宋体" w:cs="宋体" w:eastAsia="宋体" w:hint="default"/>
                <w:w w:val="100"/>
                <w:sz w:val="16"/>
                <w:szCs w:val="16"/>
              </w:rPr>
              <w:t> 动高端</w:t>
            </w:r>
            <w:r>
              <w:rPr>
                <w:rFonts w:ascii="宋体" w:hAnsi="宋体" w:cs="宋体" w:eastAsia="宋体" w:hint="default"/>
                <w:spacing w:val="-29"/>
                <w:sz w:val="16"/>
                <w:szCs w:val="16"/>
              </w:rPr>
              <w:t> </w:t>
            </w:r>
            <w:r>
              <w:rPr>
                <w:rFonts w:ascii="Times New Roman" w:hAnsi="Times New Roman" w:cs="Times New Roman" w:eastAsia="Times New Roman" w:hint="default"/>
                <w:w w:val="100"/>
                <w:sz w:val="16"/>
                <w:szCs w:val="16"/>
              </w:rPr>
              <w:t>B</w:t>
            </w:r>
            <w:r>
              <w:rPr>
                <w:rFonts w:ascii="Times New Roman" w:hAnsi="Times New Roman" w:cs="Times New Roman" w:eastAsia="Times New Roman" w:hint="default"/>
                <w:spacing w:val="-16"/>
                <w:w w:val="100"/>
                <w:sz w:val="16"/>
                <w:szCs w:val="16"/>
              </w:rPr>
              <w:t>A</w:t>
            </w:r>
            <w:r>
              <w:rPr>
                <w:rFonts w:ascii="Times New Roman" w:hAnsi="Times New Roman" w:cs="Times New Roman" w:eastAsia="Times New Roman" w:hint="default"/>
                <w:w w:val="100"/>
                <w:sz w:val="16"/>
                <w:szCs w:val="16"/>
              </w:rPr>
              <w:t>W</w:t>
            </w:r>
            <w:r>
              <w:rPr>
                <w:rFonts w:ascii="Times New Roman" w:hAnsi="Times New Roman" w:cs="Times New Roman" w:eastAsia="Times New Roman" w:hint="default"/>
                <w:spacing w:val="9"/>
                <w:sz w:val="16"/>
                <w:szCs w:val="16"/>
              </w:rPr>
              <w:t> </w:t>
            </w:r>
            <w:r>
              <w:rPr>
                <w:rFonts w:ascii="宋体" w:hAnsi="宋体" w:cs="宋体" w:eastAsia="宋体" w:hint="default"/>
                <w:w w:val="100"/>
                <w:sz w:val="16"/>
                <w:szCs w:val="16"/>
              </w:rPr>
              <w:t>滤波器渗透</w:t>
            </w:r>
            <w:r>
              <w:rPr>
                <w:rFonts w:ascii="宋体" w:hAnsi="宋体" w:cs="宋体" w:eastAsia="宋体" w:hint="default"/>
                <w:spacing w:val="-3"/>
                <w:w w:val="100"/>
                <w:sz w:val="16"/>
                <w:szCs w:val="16"/>
              </w:rPr>
              <w:t>率</w:t>
            </w:r>
            <w:r>
              <w:rPr>
                <w:rFonts w:ascii="宋体" w:hAnsi="宋体" w:cs="宋体" w:eastAsia="宋体" w:hint="default"/>
                <w:w w:val="100"/>
                <w:sz w:val="16"/>
                <w:szCs w:val="16"/>
              </w:rPr>
              <w:t>提</w:t>
            </w:r>
            <w:r>
              <w:rPr>
                <w:rFonts w:ascii="宋体" w:hAnsi="宋体" w:cs="宋体" w:eastAsia="宋体" w:hint="default"/>
                <w:spacing w:val="-3"/>
                <w:w w:val="100"/>
                <w:sz w:val="16"/>
                <w:szCs w:val="16"/>
              </w:rPr>
              <w:t>升</w:t>
            </w:r>
            <w:r>
              <w:rPr>
                <w:rFonts w:ascii="宋体" w:hAnsi="宋体" w:cs="宋体" w:eastAsia="宋体" w:hint="default"/>
                <w:spacing w:val="-82"/>
                <w:w w:val="100"/>
                <w:sz w:val="16"/>
                <w:szCs w:val="16"/>
              </w:rPr>
              <w:t>，</w:t>
            </w:r>
            <w:r>
              <w:rPr>
                <w:rFonts w:ascii="宋体" w:hAnsi="宋体" w:cs="宋体" w:eastAsia="宋体" w:hint="default"/>
                <w:spacing w:val="-1"/>
                <w:w w:val="100"/>
                <w:sz w:val="16"/>
                <w:szCs w:val="16"/>
              </w:rPr>
              <w:t>（</w:t>
            </w:r>
            <w:r>
              <w:rPr>
                <w:rFonts w:ascii="Times New Roman" w:hAnsi="Times New Roman" w:cs="Times New Roman" w:eastAsia="Times New Roman" w:hint="default"/>
                <w:spacing w:val="1"/>
                <w:w w:val="100"/>
                <w:sz w:val="16"/>
                <w:szCs w:val="16"/>
              </w:rPr>
              <w:t>2</w:t>
            </w:r>
            <w:r>
              <w:rPr>
                <w:rFonts w:ascii="宋体" w:hAnsi="宋体" w:cs="宋体" w:eastAsia="宋体" w:hint="default"/>
                <w:w w:val="100"/>
                <w:sz w:val="16"/>
                <w:szCs w:val="16"/>
              </w:rPr>
              <w:t>）</w:t>
            </w:r>
            <w:r>
              <w:rPr>
                <w:rFonts w:ascii="Times New Roman" w:hAnsi="Times New Roman" w:cs="Times New Roman" w:eastAsia="Times New Roman" w:hint="default"/>
                <w:spacing w:val="-11"/>
                <w:w w:val="100"/>
                <w:sz w:val="16"/>
                <w:szCs w:val="16"/>
              </w:rPr>
              <w:t>W</w:t>
            </w:r>
            <w:r>
              <w:rPr>
                <w:rFonts w:ascii="Times New Roman" w:hAnsi="Times New Roman" w:cs="Times New Roman" w:eastAsia="Times New Roman" w:hint="default"/>
                <w:w w:val="100"/>
                <w:sz w:val="16"/>
                <w:szCs w:val="16"/>
              </w:rPr>
              <w:t>i</w:t>
            </w:r>
            <w:r>
              <w:rPr>
                <w:rFonts w:ascii="Times New Roman" w:hAnsi="Times New Roman" w:cs="Times New Roman" w:eastAsia="Times New Roman" w:hint="default"/>
                <w:spacing w:val="-1"/>
                <w:w w:val="100"/>
                <w:sz w:val="16"/>
                <w:szCs w:val="16"/>
              </w:rPr>
              <w:t>-</w:t>
            </w:r>
            <w:r>
              <w:rPr>
                <w:rFonts w:ascii="Times New Roman" w:hAnsi="Times New Roman" w:cs="Times New Roman" w:eastAsia="Times New Roman" w:hint="default"/>
                <w:spacing w:val="-3"/>
                <w:w w:val="100"/>
                <w:sz w:val="16"/>
                <w:szCs w:val="16"/>
              </w:rPr>
              <w:t>F</w:t>
            </w:r>
            <w:r>
              <w:rPr>
                <w:rFonts w:ascii="Times New Roman" w:hAnsi="Times New Roman" w:cs="Times New Roman" w:eastAsia="Times New Roman" w:hint="default"/>
                <w:w w:val="100"/>
                <w:sz w:val="16"/>
                <w:szCs w:val="16"/>
              </w:rPr>
              <w:t>i</w:t>
            </w:r>
            <w:r>
              <w:rPr>
                <w:rFonts w:ascii="Times New Roman" w:hAnsi="Times New Roman" w:cs="Times New Roman" w:eastAsia="Times New Roman" w:hint="default"/>
                <w:spacing w:val="13"/>
                <w:sz w:val="16"/>
                <w:szCs w:val="16"/>
              </w:rPr>
              <w:t> </w:t>
            </w:r>
            <w:r>
              <w:rPr>
                <w:rFonts w:ascii="宋体" w:hAnsi="宋体" w:cs="宋体" w:eastAsia="宋体" w:hint="default"/>
                <w:w w:val="100"/>
                <w:sz w:val="16"/>
                <w:szCs w:val="16"/>
              </w:rPr>
              <w:t>分集天</w:t>
            </w:r>
            <w:r>
              <w:rPr>
                <w:rFonts w:ascii="宋体" w:hAnsi="宋体" w:cs="宋体" w:eastAsia="宋体" w:hint="default"/>
                <w:spacing w:val="-3"/>
                <w:w w:val="100"/>
                <w:sz w:val="16"/>
                <w:szCs w:val="16"/>
              </w:rPr>
              <w:t>线</w:t>
            </w:r>
            <w:r>
              <w:rPr>
                <w:rFonts w:ascii="宋体" w:hAnsi="宋体" w:cs="宋体" w:eastAsia="宋体" w:hint="default"/>
                <w:w w:val="100"/>
                <w:sz w:val="16"/>
                <w:szCs w:val="16"/>
              </w:rPr>
              <w:t>隔离</w:t>
            </w:r>
            <w:r>
              <w:rPr>
                <w:rFonts w:ascii="宋体" w:hAnsi="宋体" w:cs="宋体" w:eastAsia="宋体" w:hint="default"/>
                <w:spacing w:val="-3"/>
                <w:w w:val="100"/>
                <w:sz w:val="16"/>
                <w:szCs w:val="16"/>
              </w:rPr>
              <w:t>频</w:t>
            </w:r>
            <w:r>
              <w:rPr>
                <w:rFonts w:ascii="宋体" w:hAnsi="宋体" w:cs="宋体" w:eastAsia="宋体" w:hint="default"/>
                <w:w w:val="100"/>
                <w:sz w:val="16"/>
                <w:szCs w:val="16"/>
              </w:rPr>
              <w:t>带对</w:t>
            </w:r>
            <w:r>
              <w:rPr>
                <w:rFonts w:ascii="宋体" w:hAnsi="宋体" w:cs="宋体" w:eastAsia="宋体" w:hint="default"/>
                <w:spacing w:val="-3"/>
                <w:w w:val="100"/>
                <w:sz w:val="16"/>
                <w:szCs w:val="16"/>
              </w:rPr>
              <w:t>共</w:t>
            </w:r>
            <w:r>
              <w:rPr>
                <w:rFonts w:ascii="宋体" w:hAnsi="宋体" w:cs="宋体" w:eastAsia="宋体" w:hint="default"/>
                <w:w w:val="100"/>
                <w:sz w:val="16"/>
                <w:szCs w:val="16"/>
              </w:rPr>
              <w:t>存滤波</w:t>
            </w:r>
            <w:r>
              <w:rPr>
                <w:rFonts w:ascii="宋体" w:hAnsi="宋体" w:cs="宋体" w:eastAsia="宋体" w:hint="default"/>
                <w:spacing w:val="-3"/>
                <w:w w:val="100"/>
                <w:sz w:val="16"/>
                <w:szCs w:val="16"/>
              </w:rPr>
              <w:t>器</w:t>
            </w:r>
            <w:r>
              <w:rPr>
                <w:rFonts w:ascii="宋体" w:hAnsi="宋体" w:cs="宋体" w:eastAsia="宋体" w:hint="default"/>
                <w:w w:val="100"/>
                <w:sz w:val="16"/>
                <w:szCs w:val="16"/>
              </w:rPr>
              <w:t>的需</w:t>
            </w:r>
            <w:r>
              <w:rPr>
                <w:rFonts w:ascii="宋体" w:hAnsi="宋体" w:cs="宋体" w:eastAsia="宋体" w:hint="default"/>
                <w:spacing w:val="-3"/>
                <w:w w:val="100"/>
                <w:sz w:val="16"/>
                <w:szCs w:val="16"/>
              </w:rPr>
              <w:t>求</w:t>
            </w:r>
            <w:r>
              <w:rPr>
                <w:rFonts w:ascii="宋体" w:hAnsi="宋体" w:cs="宋体" w:eastAsia="宋体" w:hint="default"/>
                <w:spacing w:val="-80"/>
                <w:w w:val="100"/>
                <w:sz w:val="16"/>
                <w:szCs w:val="16"/>
              </w:rPr>
              <w:t>，</w:t>
            </w:r>
            <w:r>
              <w:rPr>
                <w:rFonts w:ascii="宋体" w:hAnsi="宋体" w:cs="宋体" w:eastAsia="宋体" w:hint="default"/>
                <w:spacing w:val="-2"/>
                <w:w w:val="100"/>
                <w:sz w:val="16"/>
                <w:szCs w:val="16"/>
              </w:rPr>
              <w:t>（</w:t>
            </w:r>
            <w:r>
              <w:rPr>
                <w:rFonts w:ascii="Times New Roman" w:hAnsi="Times New Roman" w:cs="Times New Roman" w:eastAsia="Times New Roman" w:hint="default"/>
                <w:spacing w:val="1"/>
                <w:w w:val="100"/>
                <w:sz w:val="16"/>
                <w:szCs w:val="16"/>
              </w:rPr>
              <w:t>3</w:t>
            </w:r>
            <w:r>
              <w:rPr>
                <w:rFonts w:ascii="宋体" w:hAnsi="宋体" w:cs="宋体" w:eastAsia="宋体" w:hint="default"/>
                <w:spacing w:val="-3"/>
                <w:w w:val="100"/>
                <w:sz w:val="16"/>
                <w:szCs w:val="16"/>
              </w:rPr>
              <w:t>）</w:t>
            </w:r>
            <w:r>
              <w:rPr>
                <w:rFonts w:ascii="宋体" w:hAnsi="宋体" w:cs="宋体" w:eastAsia="宋体" w:hint="default"/>
                <w:w w:val="100"/>
                <w:sz w:val="16"/>
                <w:szCs w:val="16"/>
              </w:rPr>
              <w:t>天线</w:t>
            </w:r>
            <w:r>
              <w:rPr>
                <w:rFonts w:ascii="宋体" w:hAnsi="宋体" w:cs="宋体" w:eastAsia="宋体" w:hint="default"/>
                <w:spacing w:val="-3"/>
                <w:w w:val="100"/>
                <w:sz w:val="16"/>
                <w:szCs w:val="16"/>
              </w:rPr>
              <w:t>数</w:t>
            </w:r>
            <w:r>
              <w:rPr>
                <w:rFonts w:ascii="宋体" w:hAnsi="宋体" w:cs="宋体" w:eastAsia="宋体" w:hint="default"/>
                <w:w w:val="100"/>
                <w:sz w:val="16"/>
                <w:szCs w:val="16"/>
              </w:rPr>
              <w:t>量</w:t>
            </w:r>
            <w:r>
              <w:rPr>
                <w:rFonts w:ascii="宋体" w:hAnsi="宋体" w:cs="宋体" w:eastAsia="宋体" w:hint="default"/>
                <w:w w:val="100"/>
                <w:sz w:val="16"/>
                <w:szCs w:val="16"/>
              </w:rPr>
              <w:t> 增加</w:t>
            </w:r>
            <w:r>
              <w:rPr>
                <w:rFonts w:ascii="宋体" w:hAnsi="宋体" w:cs="宋体" w:eastAsia="宋体" w:hint="default"/>
                <w:spacing w:val="-82"/>
                <w:w w:val="100"/>
                <w:sz w:val="16"/>
                <w:szCs w:val="16"/>
              </w:rPr>
              <w:t>，</w:t>
            </w:r>
            <w:r>
              <w:rPr>
                <w:rFonts w:ascii="宋体" w:hAnsi="宋体" w:cs="宋体" w:eastAsia="宋体" w:hint="default"/>
                <w:w w:val="100"/>
                <w:sz w:val="16"/>
                <w:szCs w:val="16"/>
              </w:rPr>
              <w:t>（</w:t>
            </w:r>
            <w:r>
              <w:rPr>
                <w:rFonts w:ascii="Times New Roman" w:hAnsi="Times New Roman" w:cs="Times New Roman" w:eastAsia="Times New Roman" w:hint="default"/>
                <w:spacing w:val="-2"/>
                <w:w w:val="100"/>
                <w:sz w:val="16"/>
                <w:szCs w:val="16"/>
              </w:rPr>
              <w:t>4</w:t>
            </w:r>
            <w:r>
              <w:rPr>
                <w:rFonts w:ascii="宋体" w:hAnsi="宋体" w:cs="宋体" w:eastAsia="宋体" w:hint="default"/>
                <w:w w:val="100"/>
                <w:sz w:val="16"/>
                <w:szCs w:val="16"/>
              </w:rPr>
              <w:t>）多</w:t>
            </w:r>
            <w:r>
              <w:rPr>
                <w:rFonts w:ascii="宋体" w:hAnsi="宋体" w:cs="宋体" w:eastAsia="宋体" w:hint="default"/>
                <w:spacing w:val="-3"/>
                <w:w w:val="100"/>
                <w:sz w:val="16"/>
                <w:szCs w:val="16"/>
              </w:rPr>
              <w:t>载</w:t>
            </w:r>
            <w:r>
              <w:rPr>
                <w:rFonts w:ascii="宋体" w:hAnsi="宋体" w:cs="宋体" w:eastAsia="宋体" w:hint="default"/>
                <w:w w:val="100"/>
                <w:sz w:val="16"/>
                <w:szCs w:val="16"/>
              </w:rPr>
              <w:t>波聚</w:t>
            </w:r>
            <w:r>
              <w:rPr>
                <w:rFonts w:ascii="宋体" w:hAnsi="宋体" w:cs="宋体" w:eastAsia="宋体" w:hint="default"/>
                <w:spacing w:val="-3"/>
                <w:w w:val="100"/>
                <w:sz w:val="16"/>
                <w:szCs w:val="16"/>
              </w:rPr>
              <w:t>合</w:t>
            </w:r>
            <w:r>
              <w:rPr>
                <w:rFonts w:ascii="宋体" w:hAnsi="宋体" w:cs="宋体" w:eastAsia="宋体" w:hint="default"/>
                <w:w w:val="100"/>
                <w:sz w:val="16"/>
                <w:szCs w:val="16"/>
              </w:rPr>
              <w:t>增加</w:t>
            </w:r>
            <w:r>
              <w:rPr>
                <w:rFonts w:ascii="宋体" w:hAnsi="宋体" w:cs="宋体" w:eastAsia="宋体" w:hint="default"/>
                <w:spacing w:val="-3"/>
                <w:w w:val="100"/>
                <w:sz w:val="16"/>
                <w:szCs w:val="16"/>
              </w:rPr>
              <w:t>滤</w:t>
            </w:r>
            <w:r>
              <w:rPr>
                <w:rFonts w:ascii="宋体" w:hAnsi="宋体" w:cs="宋体" w:eastAsia="宋体" w:hint="default"/>
                <w:w w:val="100"/>
                <w:sz w:val="16"/>
                <w:szCs w:val="16"/>
              </w:rPr>
              <w:t>波</w:t>
            </w:r>
            <w:r>
              <w:rPr>
                <w:rFonts w:ascii="宋体" w:hAnsi="宋体" w:cs="宋体" w:eastAsia="宋体" w:hint="default"/>
                <w:spacing w:val="-3"/>
                <w:w w:val="100"/>
                <w:sz w:val="16"/>
                <w:szCs w:val="16"/>
              </w:rPr>
              <w:t>器</w:t>
            </w:r>
            <w:r>
              <w:rPr>
                <w:rFonts w:ascii="宋体" w:hAnsi="宋体" w:cs="宋体" w:eastAsia="宋体" w:hint="default"/>
                <w:w w:val="100"/>
                <w:sz w:val="16"/>
                <w:szCs w:val="16"/>
              </w:rPr>
              <w:t>需求。</w:t>
            </w:r>
          </w:p>
        </w:tc>
      </w:tr>
      <w:tr>
        <w:trPr>
          <w:trHeight w:val="625" w:hRule="exact"/>
        </w:trPr>
        <w:tc>
          <w:tcPr>
            <w:tcW w:w="845"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left="12" w:right="0"/>
              <w:jc w:val="center"/>
              <w:rPr>
                <w:rFonts w:ascii="Times New Roman" w:hAnsi="Times New Roman" w:cs="Times New Roman" w:eastAsia="Times New Roman" w:hint="default"/>
                <w:sz w:val="16"/>
                <w:szCs w:val="16"/>
              </w:rPr>
            </w:pPr>
            <w:r>
              <w:rPr>
                <w:rFonts w:ascii="Times New Roman"/>
                <w:spacing w:val="-15"/>
                <w:sz w:val="16"/>
              </w:rPr>
              <w:t>PA</w:t>
            </w:r>
            <w:r>
              <w:rPr>
                <w:rFonts w:ascii="Times New Roman"/>
                <w:sz w:val="16"/>
              </w:rPr>
            </w:r>
          </w:p>
        </w:tc>
        <w:tc>
          <w:tcPr>
            <w:tcW w:w="46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left="31" w:right="0"/>
              <w:jc w:val="center"/>
              <w:rPr>
                <w:rFonts w:ascii="Times New Roman" w:hAnsi="Times New Roman" w:cs="Times New Roman" w:eastAsia="Times New Roman" w:hint="default"/>
                <w:sz w:val="16"/>
                <w:szCs w:val="16"/>
              </w:rPr>
            </w:pPr>
            <w:r>
              <w:rPr>
                <w:rFonts w:ascii="Times New Roman"/>
                <w:sz w:val="16"/>
              </w:rPr>
              <w:t>50</w:t>
            </w:r>
          </w:p>
        </w:tc>
        <w:tc>
          <w:tcPr>
            <w:tcW w:w="43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center"/>
              <w:rPr>
                <w:rFonts w:ascii="Times New Roman" w:hAnsi="Times New Roman" w:cs="Times New Roman" w:eastAsia="Times New Roman" w:hint="default"/>
                <w:sz w:val="16"/>
                <w:szCs w:val="16"/>
              </w:rPr>
            </w:pPr>
            <w:r>
              <w:rPr>
                <w:rFonts w:ascii="Times New Roman"/>
                <w:sz w:val="16"/>
              </w:rPr>
              <w:t>70</w:t>
            </w:r>
          </w:p>
        </w:tc>
        <w:tc>
          <w:tcPr>
            <w:tcW w:w="5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left="4" w:right="0"/>
              <w:jc w:val="center"/>
              <w:rPr>
                <w:rFonts w:ascii="Times New Roman" w:hAnsi="Times New Roman" w:cs="Times New Roman" w:eastAsia="Times New Roman" w:hint="default"/>
                <w:sz w:val="16"/>
                <w:szCs w:val="16"/>
              </w:rPr>
            </w:pPr>
            <w:r>
              <w:rPr>
                <w:rFonts w:ascii="Times New Roman"/>
                <w:sz w:val="16"/>
              </w:rPr>
              <w:t>6%</w:t>
            </w:r>
          </w:p>
        </w:tc>
        <w:tc>
          <w:tcPr>
            <w:tcW w:w="70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38" w:lineRule="auto" w:before="29"/>
              <w:ind w:left="57" w:right="52"/>
              <w:jc w:val="left"/>
              <w:rPr>
                <w:rFonts w:ascii="宋体" w:hAnsi="宋体" w:cs="宋体" w:eastAsia="宋体" w:hint="default"/>
                <w:sz w:val="16"/>
                <w:szCs w:val="16"/>
              </w:rPr>
            </w:pPr>
            <w:r>
              <w:rPr>
                <w:rFonts w:ascii="宋体" w:hAnsi="宋体" w:cs="宋体" w:eastAsia="宋体" w:hint="default"/>
                <w:spacing w:val="-1"/>
                <w:w w:val="100"/>
                <w:sz w:val="16"/>
                <w:szCs w:val="16"/>
              </w:rPr>
              <w:t>尽管多模多频减少</w:t>
            </w:r>
            <w:r>
              <w:rPr>
                <w:rFonts w:ascii="宋体" w:hAnsi="宋体" w:cs="宋体" w:eastAsia="宋体" w:hint="default"/>
                <w:spacing w:val="-38"/>
                <w:w w:val="100"/>
                <w:sz w:val="16"/>
                <w:szCs w:val="16"/>
              </w:rPr>
              <w:t> </w:t>
            </w:r>
            <w:r>
              <w:rPr>
                <w:rFonts w:ascii="Times New Roman" w:hAnsi="Times New Roman" w:cs="Times New Roman" w:eastAsia="Times New Roman" w:hint="default"/>
                <w:spacing w:val="-8"/>
                <w:w w:val="100"/>
                <w:sz w:val="16"/>
                <w:szCs w:val="16"/>
              </w:rPr>
              <w:t>PA</w:t>
            </w:r>
            <w:r>
              <w:rPr>
                <w:rFonts w:ascii="Times New Roman" w:hAnsi="Times New Roman" w:cs="Times New Roman" w:eastAsia="Times New Roman" w:hint="default"/>
                <w:spacing w:val="-2"/>
                <w:w w:val="100"/>
                <w:sz w:val="16"/>
                <w:szCs w:val="16"/>
              </w:rPr>
              <w:t> </w:t>
            </w:r>
            <w:r>
              <w:rPr>
                <w:rFonts w:ascii="宋体" w:hAnsi="宋体" w:cs="宋体" w:eastAsia="宋体" w:hint="default"/>
                <w:spacing w:val="-8"/>
                <w:w w:val="100"/>
                <w:sz w:val="16"/>
                <w:szCs w:val="16"/>
              </w:rPr>
              <w:t>用量，但高端的高频和超高频</w:t>
            </w:r>
            <w:r>
              <w:rPr>
                <w:rFonts w:ascii="宋体" w:hAnsi="宋体" w:cs="宋体" w:eastAsia="宋体" w:hint="default"/>
                <w:spacing w:val="-39"/>
                <w:w w:val="100"/>
                <w:sz w:val="16"/>
                <w:szCs w:val="16"/>
              </w:rPr>
              <w:t> </w:t>
            </w:r>
            <w:r>
              <w:rPr>
                <w:rFonts w:ascii="Times New Roman" w:hAnsi="Times New Roman" w:cs="Times New Roman" w:eastAsia="Times New Roman" w:hint="default"/>
                <w:spacing w:val="-8"/>
                <w:w w:val="100"/>
                <w:sz w:val="16"/>
                <w:szCs w:val="16"/>
              </w:rPr>
              <w:t>PA</w:t>
            </w:r>
            <w:r>
              <w:rPr>
                <w:rFonts w:ascii="Times New Roman" w:hAnsi="Times New Roman" w:cs="Times New Roman" w:eastAsia="Times New Roman" w:hint="default"/>
                <w:spacing w:val="-2"/>
                <w:w w:val="100"/>
                <w:sz w:val="16"/>
                <w:szCs w:val="16"/>
              </w:rPr>
              <w:t> </w:t>
            </w:r>
            <w:r>
              <w:rPr>
                <w:rFonts w:ascii="宋体" w:hAnsi="宋体" w:cs="宋体" w:eastAsia="宋体" w:hint="default"/>
                <w:spacing w:val="-1"/>
                <w:w w:val="100"/>
                <w:sz w:val="16"/>
                <w:szCs w:val="16"/>
              </w:rPr>
              <w:t>市场的增长将弥补</w:t>
            </w:r>
            <w:r>
              <w:rPr>
                <w:rFonts w:ascii="宋体" w:hAnsi="宋体" w:cs="宋体" w:eastAsia="宋体" w:hint="default"/>
                <w:spacing w:val="-41"/>
                <w:w w:val="100"/>
                <w:sz w:val="16"/>
                <w:szCs w:val="16"/>
              </w:rPr>
              <w:t> </w:t>
            </w:r>
            <w:r>
              <w:rPr>
                <w:rFonts w:ascii="Times New Roman" w:hAnsi="Times New Roman" w:cs="Times New Roman" w:eastAsia="Times New Roman" w:hint="default"/>
                <w:spacing w:val="-1"/>
                <w:w w:val="100"/>
                <w:sz w:val="16"/>
                <w:szCs w:val="16"/>
              </w:rPr>
              <w:t>2G/3G</w:t>
            </w:r>
            <w:r>
              <w:rPr>
                <w:rFonts w:ascii="Times New Roman" w:hAnsi="Times New Roman" w:cs="Times New Roman" w:eastAsia="Times New Roman" w:hint="default"/>
                <w:spacing w:val="-2"/>
                <w:w w:val="100"/>
                <w:sz w:val="16"/>
                <w:szCs w:val="16"/>
              </w:rPr>
              <w:t> </w:t>
            </w:r>
            <w:r>
              <w:rPr>
                <w:rFonts w:ascii="宋体" w:hAnsi="宋体" w:cs="宋体" w:eastAsia="宋体" w:hint="default"/>
                <w:spacing w:val="-10"/>
                <w:w w:val="100"/>
                <w:sz w:val="16"/>
                <w:szCs w:val="16"/>
              </w:rPr>
              <w:t>市场的萎缩。</w:t>
            </w:r>
            <w:r>
              <w:rPr>
                <w:rFonts w:ascii="Times New Roman" w:hAnsi="Times New Roman" w:cs="Times New Roman" w:eastAsia="Times New Roman" w:hint="default"/>
                <w:spacing w:val="-10"/>
                <w:w w:val="100"/>
                <w:sz w:val="16"/>
                <w:szCs w:val="16"/>
              </w:rPr>
              <w:t>PAMiD</w:t>
            </w:r>
            <w:r>
              <w:rPr>
                <w:rFonts w:ascii="Times New Roman" w:hAnsi="Times New Roman" w:cs="Times New Roman" w:eastAsia="Times New Roman" w:hint="default"/>
                <w:w w:val="100"/>
                <w:sz w:val="16"/>
                <w:szCs w:val="16"/>
              </w:rPr>
              <w:t> </w:t>
            </w:r>
            <w:r>
              <w:rPr>
                <w:rFonts w:ascii="Times New Roman" w:hAnsi="Times New Roman" w:cs="Times New Roman" w:eastAsia="Times New Roman" w:hint="default"/>
                <w:w w:val="100"/>
                <w:sz w:val="16"/>
                <w:szCs w:val="16"/>
              </w:rPr>
            </w:r>
            <w:r>
              <w:rPr>
                <w:rFonts w:ascii="宋体" w:hAnsi="宋体" w:cs="宋体" w:eastAsia="宋体" w:hint="default"/>
                <w:sz w:val="16"/>
                <w:szCs w:val="16"/>
              </w:rPr>
              <w:t>是目前价值最高的前端模组，有望提高</w:t>
            </w:r>
            <w:r>
              <w:rPr>
                <w:rFonts w:ascii="宋体" w:hAnsi="宋体" w:cs="宋体" w:eastAsia="宋体" w:hint="default"/>
                <w:spacing w:val="-34"/>
                <w:sz w:val="16"/>
                <w:szCs w:val="16"/>
              </w:rPr>
              <w:t> </w:t>
            </w:r>
            <w:r>
              <w:rPr>
                <w:rFonts w:ascii="Times New Roman" w:hAnsi="Times New Roman" w:cs="Times New Roman" w:eastAsia="Times New Roman" w:hint="default"/>
                <w:spacing w:val="-8"/>
                <w:sz w:val="16"/>
                <w:szCs w:val="16"/>
              </w:rPr>
              <w:t>PA </w:t>
            </w:r>
            <w:r>
              <w:rPr>
                <w:rFonts w:ascii="宋体" w:hAnsi="宋体" w:cs="宋体" w:eastAsia="宋体" w:hint="default"/>
                <w:sz w:val="16"/>
                <w:szCs w:val="16"/>
              </w:rPr>
              <w:t>价值量。</w:t>
            </w:r>
          </w:p>
        </w:tc>
      </w:tr>
      <w:tr>
        <w:trPr>
          <w:trHeight w:val="624" w:hRule="exact"/>
        </w:trPr>
        <w:tc>
          <w:tcPr>
            <w:tcW w:w="845"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10"/>
                <w:szCs w:val="10"/>
              </w:rPr>
            </w:pPr>
          </w:p>
          <w:p>
            <w:pPr>
              <w:pStyle w:val="TableParagraph"/>
              <w:spacing w:line="240" w:lineRule="auto"/>
              <w:ind w:right="84"/>
              <w:jc w:val="right"/>
              <w:rPr>
                <w:rFonts w:ascii="宋体" w:hAnsi="宋体" w:cs="宋体" w:eastAsia="宋体" w:hint="default"/>
                <w:sz w:val="16"/>
                <w:szCs w:val="16"/>
              </w:rPr>
            </w:pPr>
            <w:r>
              <w:rPr>
                <w:rFonts w:ascii="宋体" w:hAnsi="宋体" w:cs="宋体" w:eastAsia="宋体" w:hint="default"/>
                <w:sz w:val="16"/>
                <w:szCs w:val="16"/>
              </w:rPr>
              <w:t>射频开关</w:t>
            </w:r>
          </w:p>
        </w:tc>
        <w:tc>
          <w:tcPr>
            <w:tcW w:w="46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left="31" w:right="0"/>
              <w:jc w:val="center"/>
              <w:rPr>
                <w:rFonts w:ascii="Times New Roman" w:hAnsi="Times New Roman" w:cs="Times New Roman" w:eastAsia="Times New Roman" w:hint="default"/>
                <w:sz w:val="16"/>
                <w:szCs w:val="16"/>
              </w:rPr>
            </w:pPr>
            <w:r>
              <w:rPr>
                <w:rFonts w:ascii="Times New Roman"/>
                <w:sz w:val="16"/>
              </w:rPr>
              <w:t>10</w:t>
            </w:r>
          </w:p>
        </w:tc>
        <w:tc>
          <w:tcPr>
            <w:tcW w:w="4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center"/>
              <w:rPr>
                <w:rFonts w:ascii="Times New Roman" w:hAnsi="Times New Roman" w:cs="Times New Roman" w:eastAsia="Times New Roman" w:hint="default"/>
                <w:sz w:val="16"/>
                <w:szCs w:val="16"/>
              </w:rPr>
            </w:pPr>
            <w:r>
              <w:rPr>
                <w:rFonts w:ascii="Times New Roman"/>
                <w:sz w:val="16"/>
              </w:rPr>
              <w:t>30</w:t>
            </w:r>
          </w:p>
        </w:tc>
        <w:tc>
          <w:tcPr>
            <w:tcW w:w="586"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center"/>
              <w:rPr>
                <w:rFonts w:ascii="Times New Roman" w:hAnsi="Times New Roman" w:cs="Times New Roman" w:eastAsia="Times New Roman" w:hint="default"/>
                <w:sz w:val="16"/>
                <w:szCs w:val="16"/>
              </w:rPr>
            </w:pPr>
            <w:r>
              <w:rPr>
                <w:rFonts w:ascii="Times New Roman"/>
                <w:sz w:val="16"/>
              </w:rPr>
              <w:t>20%</w:t>
            </w:r>
          </w:p>
        </w:tc>
        <w:tc>
          <w:tcPr>
            <w:tcW w:w="7088" w:type="dxa"/>
            <w:tcBorders>
              <w:top w:val="nil" w:sz="6" w:space="0" w:color="auto"/>
              <w:left w:val="nil" w:sz="6" w:space="0" w:color="auto"/>
              <w:bottom w:val="nil" w:sz="6" w:space="0" w:color="auto"/>
              <w:right w:val="nil" w:sz="6" w:space="0" w:color="auto"/>
            </w:tcBorders>
          </w:tcPr>
          <w:p>
            <w:pPr>
              <w:pStyle w:val="TableParagraph"/>
              <w:spacing w:line="338" w:lineRule="auto" w:before="29"/>
              <w:ind w:left="57" w:right="51"/>
              <w:jc w:val="left"/>
              <w:rPr>
                <w:rFonts w:ascii="宋体" w:hAnsi="宋体" w:cs="宋体" w:eastAsia="宋体" w:hint="default"/>
                <w:sz w:val="16"/>
                <w:szCs w:val="16"/>
              </w:rPr>
            </w:pPr>
            <w:r>
              <w:rPr>
                <w:rFonts w:ascii="宋体" w:hAnsi="宋体" w:cs="宋体" w:eastAsia="宋体" w:hint="default"/>
                <w:sz w:val="16"/>
                <w:szCs w:val="16"/>
              </w:rPr>
              <w:t>射频开关市场的增长主要来自 </w:t>
            </w:r>
            <w:r>
              <w:rPr>
                <w:rFonts w:ascii="Times New Roman" w:hAnsi="Times New Roman" w:cs="Times New Roman" w:eastAsia="Times New Roman" w:hint="default"/>
                <w:sz w:val="16"/>
                <w:szCs w:val="16"/>
              </w:rPr>
              <w:t>4×4 MIMO </w:t>
            </w:r>
            <w:r>
              <w:rPr>
                <w:rFonts w:ascii="宋体" w:hAnsi="宋体" w:cs="宋体" w:eastAsia="宋体" w:hint="default"/>
                <w:sz w:val="16"/>
                <w:szCs w:val="16"/>
              </w:rPr>
              <w:t>新增射频路径对分集开关的需求，以及天线和频段增加对 天线开关的需求。</w:t>
            </w:r>
          </w:p>
        </w:tc>
      </w:tr>
      <w:tr>
        <w:trPr>
          <w:trHeight w:val="624" w:hRule="exact"/>
        </w:trPr>
        <w:tc>
          <w:tcPr>
            <w:tcW w:w="845"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0"/>
                <w:szCs w:val="10"/>
              </w:rPr>
            </w:pPr>
          </w:p>
          <w:p>
            <w:pPr>
              <w:pStyle w:val="TableParagraph"/>
              <w:spacing w:line="240" w:lineRule="auto"/>
              <w:ind w:right="84"/>
              <w:jc w:val="right"/>
              <w:rPr>
                <w:rFonts w:ascii="宋体" w:hAnsi="宋体" w:cs="宋体" w:eastAsia="宋体" w:hint="default"/>
                <w:sz w:val="16"/>
                <w:szCs w:val="16"/>
              </w:rPr>
            </w:pPr>
            <w:r>
              <w:rPr>
                <w:rFonts w:ascii="宋体" w:hAnsi="宋体" w:cs="宋体" w:eastAsia="宋体" w:hint="default"/>
                <w:sz w:val="16"/>
                <w:szCs w:val="16"/>
              </w:rPr>
              <w:t>天线调谐</w:t>
            </w:r>
          </w:p>
        </w:tc>
        <w:tc>
          <w:tcPr>
            <w:tcW w:w="46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left="30" w:right="0"/>
              <w:jc w:val="center"/>
              <w:rPr>
                <w:rFonts w:ascii="Times New Roman" w:hAnsi="Times New Roman" w:cs="Times New Roman" w:eastAsia="Times New Roman" w:hint="default"/>
                <w:sz w:val="16"/>
                <w:szCs w:val="16"/>
              </w:rPr>
            </w:pPr>
            <w:r>
              <w:rPr>
                <w:rFonts w:ascii="Times New Roman"/>
                <w:sz w:val="16"/>
              </w:rPr>
              <w:t>4.63</w:t>
            </w:r>
          </w:p>
        </w:tc>
        <w:tc>
          <w:tcPr>
            <w:tcW w:w="43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center"/>
              <w:rPr>
                <w:rFonts w:ascii="Times New Roman" w:hAnsi="Times New Roman" w:cs="Times New Roman" w:eastAsia="Times New Roman" w:hint="default"/>
                <w:sz w:val="16"/>
                <w:szCs w:val="16"/>
              </w:rPr>
            </w:pPr>
            <w:r>
              <w:rPr>
                <w:rFonts w:ascii="Times New Roman"/>
                <w:sz w:val="16"/>
              </w:rPr>
              <w:t>10</w:t>
            </w:r>
          </w:p>
        </w:tc>
        <w:tc>
          <w:tcPr>
            <w:tcW w:w="5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center"/>
              <w:rPr>
                <w:rFonts w:ascii="Times New Roman" w:hAnsi="Times New Roman" w:cs="Times New Roman" w:eastAsia="Times New Roman" w:hint="default"/>
                <w:sz w:val="16"/>
                <w:szCs w:val="16"/>
              </w:rPr>
            </w:pPr>
            <w:r>
              <w:rPr>
                <w:rFonts w:ascii="Times New Roman"/>
                <w:sz w:val="16"/>
              </w:rPr>
              <w:t>14%</w:t>
            </w:r>
          </w:p>
        </w:tc>
        <w:tc>
          <w:tcPr>
            <w:tcW w:w="70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38" w:lineRule="auto" w:before="29"/>
              <w:ind w:left="57" w:right="50"/>
              <w:jc w:val="left"/>
              <w:rPr>
                <w:rFonts w:ascii="宋体" w:hAnsi="宋体" w:cs="宋体" w:eastAsia="宋体" w:hint="default"/>
                <w:sz w:val="16"/>
                <w:szCs w:val="16"/>
              </w:rPr>
            </w:pPr>
            <w:r>
              <w:rPr>
                <w:rFonts w:ascii="宋体" w:hAnsi="宋体" w:cs="宋体" w:eastAsia="宋体" w:hint="default"/>
                <w:sz w:val="16"/>
                <w:szCs w:val="16"/>
              </w:rPr>
              <w:t>天线调谐的增长主要来自</w:t>
            </w:r>
            <w:r>
              <w:rPr>
                <w:rFonts w:ascii="宋体" w:hAnsi="宋体" w:cs="宋体" w:eastAsia="宋体" w:hint="default"/>
                <w:spacing w:val="-40"/>
                <w:sz w:val="16"/>
                <w:szCs w:val="16"/>
              </w:rPr>
              <w:t> </w:t>
            </w:r>
            <w:r>
              <w:rPr>
                <w:rFonts w:ascii="Times New Roman" w:hAnsi="Times New Roman" w:cs="Times New Roman" w:eastAsia="Times New Roman" w:hint="default"/>
                <w:sz w:val="16"/>
                <w:szCs w:val="16"/>
              </w:rPr>
              <w:t>4×4</w:t>
            </w:r>
            <w:r>
              <w:rPr>
                <w:rFonts w:ascii="Times New Roman" w:hAnsi="Times New Roman" w:cs="Times New Roman" w:eastAsia="Times New Roman" w:hint="default"/>
                <w:spacing w:val="17"/>
                <w:sz w:val="16"/>
                <w:szCs w:val="16"/>
              </w:rPr>
              <w:t> </w:t>
            </w:r>
            <w:r>
              <w:rPr>
                <w:rFonts w:ascii="Times New Roman" w:hAnsi="Times New Roman" w:cs="Times New Roman" w:eastAsia="Times New Roman" w:hint="default"/>
                <w:sz w:val="16"/>
                <w:szCs w:val="16"/>
              </w:rPr>
              <w:t>MIMO</w:t>
            </w:r>
            <w:r>
              <w:rPr>
                <w:rFonts w:ascii="Times New Roman" w:hAnsi="Times New Roman" w:cs="Times New Roman" w:eastAsia="Times New Roman" w:hint="default"/>
                <w:spacing w:val="-1"/>
                <w:sz w:val="16"/>
                <w:szCs w:val="16"/>
              </w:rPr>
              <w:t> </w:t>
            </w:r>
            <w:r>
              <w:rPr>
                <w:rFonts w:ascii="宋体" w:hAnsi="宋体" w:cs="宋体" w:eastAsia="宋体" w:hint="default"/>
                <w:sz w:val="16"/>
                <w:szCs w:val="16"/>
              </w:rPr>
              <w:t>渗透提升，而</w:t>
            </w:r>
            <w:r>
              <w:rPr>
                <w:rFonts w:ascii="宋体" w:hAnsi="宋体" w:cs="宋体" w:eastAsia="宋体" w:hint="default"/>
                <w:spacing w:val="-41"/>
                <w:sz w:val="16"/>
                <w:szCs w:val="16"/>
              </w:rPr>
              <w:t> </w:t>
            </w:r>
            <w:r>
              <w:rPr>
                <w:rFonts w:ascii="Times New Roman" w:hAnsi="Times New Roman" w:cs="Times New Roman" w:eastAsia="Times New Roman" w:hint="default"/>
                <w:sz w:val="16"/>
                <w:szCs w:val="16"/>
              </w:rPr>
              <w:t>2018-2020</w:t>
            </w:r>
            <w:r>
              <w:rPr>
                <w:rFonts w:ascii="Times New Roman" w:hAnsi="Times New Roman" w:cs="Times New Roman" w:eastAsia="Times New Roman" w:hint="default"/>
                <w:spacing w:val="1"/>
                <w:sz w:val="16"/>
                <w:szCs w:val="16"/>
              </w:rPr>
              <w:t> </w:t>
            </w:r>
            <w:r>
              <w:rPr>
                <w:rFonts w:ascii="宋体" w:hAnsi="宋体" w:cs="宋体" w:eastAsia="宋体" w:hint="default"/>
                <w:sz w:val="16"/>
                <w:szCs w:val="16"/>
              </w:rPr>
              <w:t>年</w:t>
            </w:r>
            <w:r>
              <w:rPr>
                <w:rFonts w:ascii="宋体" w:hAnsi="宋体" w:cs="宋体" w:eastAsia="宋体" w:hint="default"/>
                <w:spacing w:val="-43"/>
                <w:sz w:val="16"/>
                <w:szCs w:val="16"/>
              </w:rPr>
              <w:t> </w:t>
            </w:r>
            <w:r>
              <w:rPr>
                <w:rFonts w:ascii="Times New Roman" w:hAnsi="Times New Roman" w:cs="Times New Roman" w:eastAsia="Times New Roman" w:hint="default"/>
                <w:sz w:val="16"/>
                <w:szCs w:val="16"/>
              </w:rPr>
              <w:t>4X4</w:t>
            </w:r>
            <w:r>
              <w:rPr>
                <w:rFonts w:ascii="Times New Roman" w:hAnsi="Times New Roman" w:cs="Times New Roman" w:eastAsia="Times New Roman" w:hint="default"/>
                <w:spacing w:val="17"/>
                <w:sz w:val="16"/>
                <w:szCs w:val="16"/>
              </w:rPr>
              <w:t> </w:t>
            </w:r>
            <w:r>
              <w:rPr>
                <w:rFonts w:ascii="Times New Roman" w:hAnsi="Times New Roman" w:cs="Times New Roman" w:eastAsia="Times New Roman" w:hint="default"/>
                <w:sz w:val="16"/>
                <w:szCs w:val="16"/>
              </w:rPr>
              <w:t>MIMO </w:t>
            </w:r>
            <w:r>
              <w:rPr>
                <w:rFonts w:ascii="宋体" w:hAnsi="宋体" w:cs="宋体" w:eastAsia="宋体" w:hint="default"/>
                <w:sz w:val="16"/>
                <w:szCs w:val="16"/>
              </w:rPr>
              <w:t>有望逐步普及。另外， 主天线和分集天线的增长也将提升天线调谐需求。</w:t>
            </w:r>
          </w:p>
        </w:tc>
      </w:tr>
      <w:tr>
        <w:trPr>
          <w:trHeight w:val="624" w:hRule="exact"/>
        </w:trPr>
        <w:tc>
          <w:tcPr>
            <w:tcW w:w="845"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left="271" w:right="0"/>
              <w:jc w:val="left"/>
              <w:rPr>
                <w:rFonts w:ascii="Times New Roman" w:hAnsi="Times New Roman" w:cs="Times New Roman" w:eastAsia="Times New Roman" w:hint="default"/>
                <w:sz w:val="16"/>
                <w:szCs w:val="16"/>
              </w:rPr>
            </w:pPr>
            <w:r>
              <w:rPr>
                <w:rFonts w:ascii="Times New Roman"/>
                <w:sz w:val="16"/>
              </w:rPr>
              <w:t>LNA</w:t>
            </w:r>
          </w:p>
        </w:tc>
        <w:tc>
          <w:tcPr>
            <w:tcW w:w="46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left="30" w:right="0"/>
              <w:jc w:val="center"/>
              <w:rPr>
                <w:rFonts w:ascii="Times New Roman" w:hAnsi="Times New Roman" w:cs="Times New Roman" w:eastAsia="Times New Roman" w:hint="default"/>
                <w:sz w:val="16"/>
                <w:szCs w:val="16"/>
              </w:rPr>
            </w:pPr>
            <w:r>
              <w:rPr>
                <w:rFonts w:ascii="Times New Roman"/>
                <w:sz w:val="16"/>
              </w:rPr>
              <w:t>2.46</w:t>
            </w:r>
          </w:p>
        </w:tc>
        <w:tc>
          <w:tcPr>
            <w:tcW w:w="433"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right="1"/>
              <w:jc w:val="center"/>
              <w:rPr>
                <w:rFonts w:ascii="Times New Roman" w:hAnsi="Times New Roman" w:cs="Times New Roman" w:eastAsia="Times New Roman" w:hint="default"/>
                <w:sz w:val="16"/>
                <w:szCs w:val="16"/>
              </w:rPr>
            </w:pPr>
            <w:r>
              <w:rPr>
                <w:rFonts w:ascii="Times New Roman"/>
                <w:sz w:val="16"/>
              </w:rPr>
              <w:t>6.02</w:t>
            </w:r>
          </w:p>
        </w:tc>
        <w:tc>
          <w:tcPr>
            <w:tcW w:w="586" w:type="dxa"/>
            <w:tcBorders>
              <w:top w:val="nil" w:sz="6" w:space="0" w:color="auto"/>
              <w:left w:val="nil" w:sz="6" w:space="0" w:color="auto"/>
              <w:bottom w:val="nil" w:sz="6" w:space="0" w:color="auto"/>
              <w:right w:val="nil" w:sz="6" w:space="0" w:color="auto"/>
            </w:tcBorders>
          </w:tcPr>
          <w:p>
            <w:pPr>
              <w:pStyle w:val="TableParagraph"/>
              <w:spacing w:line="240" w:lineRule="auto" w:before="11"/>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center"/>
              <w:rPr>
                <w:rFonts w:ascii="Times New Roman" w:hAnsi="Times New Roman" w:cs="Times New Roman" w:eastAsia="Times New Roman" w:hint="default"/>
                <w:sz w:val="16"/>
                <w:szCs w:val="16"/>
              </w:rPr>
            </w:pPr>
            <w:r>
              <w:rPr>
                <w:rFonts w:ascii="Times New Roman"/>
                <w:sz w:val="16"/>
              </w:rPr>
              <w:t>16%</w:t>
            </w:r>
          </w:p>
        </w:tc>
        <w:tc>
          <w:tcPr>
            <w:tcW w:w="7088" w:type="dxa"/>
            <w:tcBorders>
              <w:top w:val="nil" w:sz="6" w:space="0" w:color="auto"/>
              <w:left w:val="nil" w:sz="6" w:space="0" w:color="auto"/>
              <w:bottom w:val="nil" w:sz="6" w:space="0" w:color="auto"/>
              <w:right w:val="nil" w:sz="6" w:space="0" w:color="auto"/>
            </w:tcBorders>
          </w:tcPr>
          <w:p>
            <w:pPr>
              <w:pStyle w:val="TableParagraph"/>
              <w:spacing w:line="338" w:lineRule="auto" w:before="29"/>
              <w:ind w:left="57" w:right="54"/>
              <w:jc w:val="left"/>
              <w:rPr>
                <w:rFonts w:ascii="宋体" w:hAnsi="宋体" w:cs="宋体" w:eastAsia="宋体" w:hint="default"/>
                <w:sz w:val="16"/>
                <w:szCs w:val="16"/>
              </w:rPr>
            </w:pPr>
            <w:r>
              <w:rPr>
                <w:rFonts w:ascii="宋体" w:hAnsi="宋体" w:cs="宋体" w:eastAsia="宋体" w:hint="default"/>
                <w:sz w:val="16"/>
                <w:szCs w:val="16"/>
              </w:rPr>
              <w:t>高频化趋势下，</w:t>
            </w:r>
            <w:r>
              <w:rPr>
                <w:rFonts w:ascii="Times New Roman" w:hAnsi="Times New Roman" w:cs="Times New Roman" w:eastAsia="Times New Roman" w:hint="default"/>
                <w:sz w:val="16"/>
                <w:szCs w:val="16"/>
              </w:rPr>
              <w:t>LNA</w:t>
            </w:r>
            <w:r>
              <w:rPr>
                <w:rFonts w:ascii="Times New Roman" w:hAnsi="Times New Roman" w:cs="Times New Roman" w:eastAsia="Times New Roman" w:hint="default"/>
                <w:spacing w:val="-8"/>
                <w:sz w:val="16"/>
                <w:szCs w:val="16"/>
              </w:rPr>
              <w:t> </w:t>
            </w:r>
            <w:r>
              <w:rPr>
                <w:rFonts w:ascii="宋体" w:hAnsi="宋体" w:cs="宋体" w:eastAsia="宋体" w:hint="default"/>
                <w:sz w:val="16"/>
                <w:szCs w:val="16"/>
              </w:rPr>
              <w:t>面临更高线性度要求，其工艺有望转向高级</w:t>
            </w:r>
            <w:r>
              <w:rPr>
                <w:rFonts w:ascii="宋体" w:hAnsi="宋体" w:cs="宋体" w:eastAsia="宋体" w:hint="default"/>
                <w:spacing w:val="-45"/>
                <w:sz w:val="16"/>
                <w:szCs w:val="16"/>
              </w:rPr>
              <w:t> </w:t>
            </w:r>
            <w:r>
              <w:rPr>
                <w:rFonts w:ascii="Times New Roman" w:hAnsi="Times New Roman" w:cs="Times New Roman" w:eastAsia="Times New Roman" w:hint="default"/>
                <w:sz w:val="16"/>
                <w:szCs w:val="16"/>
              </w:rPr>
              <w:t>SOI</w:t>
            </w:r>
            <w:r>
              <w:rPr>
                <w:rFonts w:ascii="Times New Roman" w:hAnsi="Times New Roman" w:cs="Times New Roman" w:eastAsia="Times New Roman" w:hint="default"/>
                <w:spacing w:val="-8"/>
                <w:sz w:val="16"/>
                <w:szCs w:val="16"/>
              </w:rPr>
              <w:t> </w:t>
            </w:r>
            <w:r>
              <w:rPr>
                <w:rFonts w:ascii="宋体" w:hAnsi="宋体" w:cs="宋体" w:eastAsia="宋体" w:hint="default"/>
                <w:sz w:val="16"/>
                <w:szCs w:val="16"/>
              </w:rPr>
              <w:t>先进工艺。</w:t>
            </w:r>
            <w:r>
              <w:rPr>
                <w:rFonts w:ascii="Times New Roman" w:hAnsi="Times New Roman" w:cs="Times New Roman" w:eastAsia="Times New Roman" w:hint="default"/>
                <w:sz w:val="16"/>
                <w:szCs w:val="16"/>
              </w:rPr>
              <w:t>LNA</w:t>
            </w:r>
            <w:r>
              <w:rPr>
                <w:rFonts w:ascii="Times New Roman" w:hAnsi="Times New Roman" w:cs="Times New Roman" w:eastAsia="Times New Roman" w:hint="default"/>
                <w:spacing w:val="-8"/>
                <w:sz w:val="16"/>
                <w:szCs w:val="16"/>
              </w:rPr>
              <w:t> </w:t>
            </w:r>
            <w:r>
              <w:rPr>
                <w:rFonts w:ascii="宋体" w:hAnsi="宋体" w:cs="宋体" w:eastAsia="宋体" w:hint="default"/>
                <w:sz w:val="16"/>
                <w:szCs w:val="16"/>
              </w:rPr>
              <w:t>市场的增长主 </w:t>
            </w:r>
            <w:r>
              <w:rPr>
                <w:rFonts w:ascii="宋体" w:hAnsi="宋体" w:cs="宋体" w:eastAsia="宋体" w:hint="default"/>
                <w:spacing w:val="-2"/>
                <w:sz w:val="16"/>
                <w:szCs w:val="16"/>
              </w:rPr>
              <w:t>要来自分集模组的应用，</w:t>
            </w:r>
            <w:r>
              <w:rPr>
                <w:rFonts w:ascii="Times New Roman" w:hAnsi="Times New Roman" w:cs="Times New Roman" w:eastAsia="Times New Roman" w:hint="default"/>
                <w:spacing w:val="-2"/>
                <w:sz w:val="16"/>
                <w:szCs w:val="16"/>
              </w:rPr>
              <w:t>PA</w:t>
            </w:r>
            <w:r>
              <w:rPr>
                <w:rFonts w:ascii="Times New Roman" w:hAnsi="Times New Roman" w:cs="Times New Roman" w:eastAsia="Times New Roman" w:hint="default"/>
                <w:spacing w:val="25"/>
                <w:sz w:val="16"/>
                <w:szCs w:val="16"/>
              </w:rPr>
              <w:t> </w:t>
            </w:r>
            <w:r>
              <w:rPr>
                <w:rFonts w:ascii="宋体" w:hAnsi="宋体" w:cs="宋体" w:eastAsia="宋体" w:hint="default"/>
                <w:spacing w:val="-1"/>
                <w:sz w:val="16"/>
                <w:szCs w:val="16"/>
              </w:rPr>
              <w:t>模组集成以及新增天线的应用。</w:t>
            </w:r>
          </w:p>
        </w:tc>
      </w:tr>
      <w:tr>
        <w:trPr>
          <w:trHeight w:val="317" w:hRule="exact"/>
        </w:trPr>
        <w:tc>
          <w:tcPr>
            <w:tcW w:w="845"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29"/>
              <w:ind w:left="276" w:right="0"/>
              <w:jc w:val="left"/>
              <w:rPr>
                <w:rFonts w:ascii="宋体" w:hAnsi="宋体" w:cs="宋体" w:eastAsia="宋体" w:hint="default"/>
                <w:sz w:val="16"/>
                <w:szCs w:val="16"/>
              </w:rPr>
            </w:pPr>
            <w:r>
              <w:rPr>
                <w:rFonts w:ascii="宋体" w:hAnsi="宋体" w:cs="宋体" w:eastAsia="宋体" w:hint="default"/>
                <w:sz w:val="16"/>
                <w:szCs w:val="16"/>
              </w:rPr>
              <w:t>合计</w:t>
            </w:r>
          </w:p>
        </w:tc>
        <w:tc>
          <w:tcPr>
            <w:tcW w:w="463"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64"/>
              <w:ind w:left="28" w:right="0"/>
              <w:jc w:val="center"/>
              <w:rPr>
                <w:rFonts w:ascii="Times New Roman" w:hAnsi="Times New Roman" w:cs="Times New Roman" w:eastAsia="Times New Roman" w:hint="default"/>
                <w:sz w:val="16"/>
                <w:szCs w:val="16"/>
              </w:rPr>
            </w:pPr>
            <w:r>
              <w:rPr>
                <w:rFonts w:ascii="Times New Roman"/>
                <w:sz w:val="16"/>
              </w:rPr>
              <w:t>160</w:t>
            </w:r>
          </w:p>
        </w:tc>
        <w:tc>
          <w:tcPr>
            <w:tcW w:w="433"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64"/>
              <w:ind w:right="1"/>
              <w:jc w:val="center"/>
              <w:rPr>
                <w:rFonts w:ascii="Times New Roman" w:hAnsi="Times New Roman" w:cs="Times New Roman" w:eastAsia="Times New Roman" w:hint="default"/>
                <w:sz w:val="16"/>
                <w:szCs w:val="16"/>
              </w:rPr>
            </w:pPr>
            <w:r>
              <w:rPr>
                <w:rFonts w:ascii="Times New Roman"/>
                <w:sz w:val="16"/>
              </w:rPr>
              <w:t>352</w:t>
            </w:r>
          </w:p>
        </w:tc>
        <w:tc>
          <w:tcPr>
            <w:tcW w:w="586"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64"/>
              <w:ind w:right="0"/>
              <w:jc w:val="center"/>
              <w:rPr>
                <w:rFonts w:ascii="Times New Roman" w:hAnsi="Times New Roman" w:cs="Times New Roman" w:eastAsia="Times New Roman" w:hint="default"/>
                <w:sz w:val="16"/>
                <w:szCs w:val="16"/>
              </w:rPr>
            </w:pPr>
            <w:r>
              <w:rPr>
                <w:rFonts w:ascii="Times New Roman"/>
                <w:sz w:val="16"/>
              </w:rPr>
              <w:t>14%</w:t>
            </w:r>
          </w:p>
        </w:tc>
        <w:tc>
          <w:tcPr>
            <w:tcW w:w="7088"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29"/>
              <w:ind w:left="57" w:right="0"/>
              <w:jc w:val="left"/>
              <w:rPr>
                <w:rFonts w:ascii="宋体" w:hAnsi="宋体" w:cs="宋体" w:eastAsia="宋体" w:hint="default"/>
                <w:sz w:val="16"/>
                <w:szCs w:val="16"/>
              </w:rPr>
            </w:pPr>
            <w:r>
              <w:rPr>
                <w:rFonts w:ascii="Times New Roman" w:hAnsi="Times New Roman" w:cs="Times New Roman" w:eastAsia="Times New Roman" w:hint="default"/>
                <w:sz w:val="16"/>
                <w:szCs w:val="16"/>
              </w:rPr>
              <w:t>5G</w:t>
            </w:r>
            <w:r>
              <w:rPr>
                <w:rFonts w:ascii="Times New Roman" w:hAnsi="Times New Roman" w:cs="Times New Roman" w:eastAsia="Times New Roman" w:hint="default"/>
                <w:spacing w:val="31"/>
                <w:sz w:val="16"/>
                <w:szCs w:val="16"/>
              </w:rPr>
              <w:t> </w:t>
            </w:r>
            <w:r>
              <w:rPr>
                <w:rFonts w:ascii="宋体" w:hAnsi="宋体" w:cs="宋体" w:eastAsia="宋体" w:hint="default"/>
                <w:spacing w:val="-1"/>
                <w:sz w:val="16"/>
                <w:szCs w:val="16"/>
              </w:rPr>
              <w:t>趋势下，网络高频化、前端模组化以及通信技术创新驱动射频前端价值增长。</w:t>
            </w:r>
          </w:p>
        </w:tc>
      </w:tr>
    </w:tbl>
    <w:p>
      <w:pPr>
        <w:spacing w:before="20"/>
        <w:ind w:left="256" w:right="0" w:firstLine="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Yole</w:t>
      </w:r>
      <w:r>
        <w:rPr>
          <w:rFonts w:ascii="宋体" w:hAnsi="宋体" w:cs="宋体" w:eastAsia="宋体" w:hint="default"/>
          <w:sz w:val="17"/>
          <w:szCs w:val="17"/>
        </w:rPr>
        <w:t>，中信建投证券研究发展部</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9" w:after="0"/>
        <w:ind w:right="0"/>
        <w:rPr>
          <w:rFonts w:ascii="宋体" w:hAnsi="宋体" w:cs="宋体" w:eastAsia="宋体" w:hint="default"/>
          <w:sz w:val="14"/>
          <w:szCs w:val="14"/>
        </w:rPr>
      </w:pPr>
    </w:p>
    <w:p>
      <w:pPr>
        <w:spacing w:line="20" w:lineRule="exact"/>
        <w:ind w:left="14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98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115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312" w:lineRule="exact" w:before="21"/>
        <w:ind w:right="111" w:firstLine="403"/>
        <w:jc w:val="left"/>
      </w:pPr>
      <w:r>
        <w:rPr>
          <w:rFonts w:ascii="Microsoft JhengHei" w:hAnsi="Microsoft JhengHei" w:cs="Microsoft JhengHei" w:eastAsia="Microsoft JhengHei" w:hint="default"/>
          <w:b/>
          <w:bCs/>
        </w:rPr>
        <w:t>滤波器是射频前端增长最快的细分市场，市场空间将超 </w:t>
      </w:r>
      <w:r>
        <w:rPr>
          <w:rFonts w:ascii="Times New Roman" w:hAnsi="Times New Roman" w:cs="Times New Roman" w:eastAsia="Times New Roman" w:hint="default"/>
          <w:b/>
          <w:bCs/>
        </w:rPr>
        <w:t>200 </w:t>
      </w:r>
      <w:r>
        <w:rPr>
          <w:rFonts w:ascii="Microsoft JhengHei" w:hAnsi="Microsoft JhengHei" w:cs="Microsoft JhengHei" w:eastAsia="Microsoft JhengHei" w:hint="default"/>
          <w:b/>
          <w:bCs/>
        </w:rPr>
        <w:t>亿美元，</w:t>
      </w:r>
      <w:r>
        <w:rPr>
          <w:rFonts w:ascii="Times New Roman" w:hAnsi="Times New Roman" w:cs="Times New Roman" w:eastAsia="Times New Roman" w:hint="default"/>
          <w:b/>
          <w:bCs/>
        </w:rPr>
        <w:t>5G </w:t>
      </w:r>
      <w:r>
        <w:rPr>
          <w:rFonts w:ascii="Microsoft JhengHei" w:hAnsi="Microsoft JhengHei" w:cs="Microsoft JhengHei" w:eastAsia="Microsoft JhengHei" w:hint="default"/>
          <w:b/>
          <w:bCs/>
        </w:rPr>
        <w:t>加速高端滤波器占比提升。</w:t>
      </w:r>
      <w:r>
        <w:rPr/>
        <w:t>根据 </w:t>
      </w:r>
      <w:r>
        <w:rPr>
          <w:rFonts w:ascii="Times New Roman" w:hAnsi="Times New Roman" w:cs="Times New Roman" w:eastAsia="Times New Roman" w:hint="default"/>
        </w:rPr>
        <w:t>Resonant</w:t>
      </w:r>
      <w:r>
        <w:rPr>
          <w:rFonts w:ascii="Times New Roman" w:hAnsi="Times New Roman" w:cs="Times New Roman" w:eastAsia="Times New Roman" w:hint="default"/>
          <w:spacing w:val="14"/>
        </w:rPr>
        <w:t> </w:t>
      </w:r>
      <w:r>
        <w:rPr/>
        <w:t>预测，滤波器市场价值将从</w:t>
      </w:r>
      <w:r>
        <w:rPr>
          <w:spacing w:val="-38"/>
        </w:rPr>
        <w:t> </w:t>
      </w:r>
      <w:r>
        <w:rPr>
          <w:rFonts w:ascii="Times New Roman" w:hAnsi="Times New Roman" w:cs="Times New Roman" w:eastAsia="Times New Roman" w:hint="default"/>
        </w:rPr>
        <w:t>2018</w:t>
      </w:r>
      <w:r>
        <w:rPr>
          <w:rFonts w:ascii="Times New Roman" w:hAnsi="Times New Roman" w:cs="Times New Roman" w:eastAsia="Times New Roman" w:hint="default"/>
          <w:spacing w:val="12"/>
        </w:rPr>
        <w:t> </w:t>
      </w:r>
      <w:r>
        <w:rPr/>
        <w:t>年的</w:t>
      </w:r>
      <w:r>
        <w:rPr>
          <w:spacing w:val="-39"/>
        </w:rPr>
        <w:t> </w:t>
      </w:r>
      <w:r>
        <w:rPr>
          <w:rFonts w:ascii="Times New Roman" w:hAnsi="Times New Roman" w:cs="Times New Roman" w:eastAsia="Times New Roman" w:hint="default"/>
        </w:rPr>
        <w:t>90</w:t>
      </w:r>
      <w:r>
        <w:rPr>
          <w:rFonts w:ascii="Times New Roman" w:hAnsi="Times New Roman" w:cs="Times New Roman" w:eastAsia="Times New Roman" w:hint="default"/>
          <w:spacing w:val="12"/>
        </w:rPr>
        <w:t> </w:t>
      </w:r>
      <w:r>
        <w:rPr/>
        <w:t>亿美元增长到</w:t>
      </w:r>
      <w:r>
        <w:rPr>
          <w:spacing w:val="-38"/>
        </w:rPr>
        <w:t> </w:t>
      </w:r>
      <w:r>
        <w:rPr>
          <w:rFonts w:ascii="Times New Roman" w:hAnsi="Times New Roman" w:cs="Times New Roman" w:eastAsia="Times New Roman" w:hint="default"/>
        </w:rPr>
        <w:t>2025</w:t>
      </w:r>
      <w:r>
        <w:rPr>
          <w:rFonts w:ascii="Times New Roman" w:hAnsi="Times New Roman" w:cs="Times New Roman" w:eastAsia="Times New Roman" w:hint="default"/>
          <w:spacing w:val="12"/>
        </w:rPr>
        <w:t> </w:t>
      </w:r>
      <w:r>
        <w:rPr/>
        <w:t>年的</w:t>
      </w:r>
      <w:r>
        <w:rPr>
          <w:spacing w:val="-39"/>
        </w:rPr>
        <w:t> </w:t>
      </w:r>
      <w:r>
        <w:rPr>
          <w:rFonts w:ascii="Times New Roman" w:hAnsi="Times New Roman" w:cs="Times New Roman" w:eastAsia="Times New Roman" w:hint="default"/>
        </w:rPr>
        <w:t>280</w:t>
      </w:r>
      <w:r>
        <w:rPr>
          <w:rFonts w:ascii="Times New Roman" w:hAnsi="Times New Roman" w:cs="Times New Roman" w:eastAsia="Times New Roman" w:hint="default"/>
          <w:spacing w:val="12"/>
        </w:rPr>
        <w:t> </w:t>
      </w:r>
      <w:r>
        <w:rPr/>
        <w:t>亿美元，市场空间</w:t>
      </w:r>
      <w:r>
        <w:rPr>
          <w:spacing w:val="-38"/>
        </w:rPr>
        <w:t> </w:t>
      </w:r>
      <w:r>
        <w:rPr>
          <w:rFonts w:ascii="Times New Roman" w:hAnsi="Times New Roman" w:cs="Times New Roman" w:eastAsia="Times New Roman" w:hint="default"/>
        </w:rPr>
        <w:t>7</w:t>
      </w:r>
      <w:r>
        <w:rPr>
          <w:rFonts w:ascii="Times New Roman" w:hAnsi="Times New Roman" w:cs="Times New Roman" w:eastAsia="Times New Roman" w:hint="default"/>
          <w:spacing w:val="12"/>
        </w:rPr>
        <w:t> </w:t>
      </w:r>
      <w:r>
        <w:rPr/>
        <w:t>年内翻三 倍，年复合增长率高达 </w:t>
      </w:r>
      <w:r>
        <w:rPr>
          <w:rFonts w:ascii="Times New Roman" w:hAnsi="Times New Roman" w:cs="Times New Roman" w:eastAsia="Times New Roman" w:hint="default"/>
        </w:rPr>
        <w:t>18%</w:t>
      </w:r>
      <w:r>
        <w:rPr/>
        <w:t>，成为射频前端体量最大增长最快的细分市场。滤波器未来市场空间巨大，尤其是 </w:t>
      </w:r>
      <w:r>
        <w:rPr>
          <w:spacing w:val="-9"/>
          <w:w w:val="99"/>
        </w:rPr>
        <w:t>高端滤波器市场需求将持续旺盛。我们预测，</w:t>
      </w:r>
      <w:r>
        <w:rPr>
          <w:rFonts w:ascii="Times New Roman" w:hAnsi="Times New Roman" w:cs="Times New Roman" w:eastAsia="Times New Roman" w:hint="default"/>
          <w:spacing w:val="-9"/>
          <w:w w:val="99"/>
        </w:rPr>
        <w:t>5G</w:t>
      </w:r>
      <w:r>
        <w:rPr>
          <w:rFonts w:ascii="Times New Roman" w:hAnsi="Times New Roman" w:cs="Times New Roman" w:eastAsia="Times New Roman" w:hint="default"/>
          <w:spacing w:val="-17"/>
          <w:w w:val="99"/>
        </w:rPr>
        <w:t> </w:t>
      </w:r>
      <w:r>
        <w:rPr>
          <w:w w:val="99"/>
        </w:rPr>
        <w:t>滤波器市场空间将在</w:t>
      </w:r>
      <w:r>
        <w:rPr>
          <w:spacing w:val="-66"/>
          <w:w w:val="99"/>
        </w:rPr>
        <w:t> </w:t>
      </w:r>
      <w:r>
        <w:rPr>
          <w:rFonts w:ascii="Times New Roman" w:hAnsi="Times New Roman" w:cs="Times New Roman" w:eastAsia="Times New Roman" w:hint="default"/>
          <w:w w:val="99"/>
        </w:rPr>
        <w:t>2020</w:t>
      </w:r>
      <w:r>
        <w:rPr>
          <w:rFonts w:ascii="Times New Roman" w:hAnsi="Times New Roman" w:cs="Times New Roman" w:eastAsia="Times New Roman" w:hint="default"/>
          <w:spacing w:val="-15"/>
          <w:w w:val="99"/>
        </w:rPr>
        <w:t> </w:t>
      </w:r>
      <w:r>
        <w:rPr>
          <w:spacing w:val="-13"/>
          <w:w w:val="99"/>
        </w:rPr>
        <w:t>年后逐渐打开，到</w:t>
      </w:r>
      <w:r>
        <w:rPr>
          <w:spacing w:val="-66"/>
          <w:w w:val="99"/>
        </w:rPr>
        <w:t> </w:t>
      </w:r>
      <w:r>
        <w:rPr>
          <w:rFonts w:ascii="Times New Roman" w:hAnsi="Times New Roman" w:cs="Times New Roman" w:eastAsia="Times New Roman" w:hint="default"/>
          <w:w w:val="99"/>
        </w:rPr>
        <w:t>2022</w:t>
      </w:r>
      <w:r>
        <w:rPr>
          <w:rFonts w:ascii="Times New Roman" w:hAnsi="Times New Roman" w:cs="Times New Roman" w:eastAsia="Times New Roman" w:hint="default"/>
          <w:spacing w:val="-15"/>
          <w:w w:val="99"/>
        </w:rPr>
        <w:t> </w:t>
      </w:r>
      <w:r>
        <w:rPr>
          <w:w w:val="99"/>
        </w:rPr>
        <w:t>年占比</w:t>
      </w:r>
      <w:r>
        <w:rPr>
          <w:spacing w:val="-66"/>
          <w:w w:val="99"/>
        </w:rPr>
        <w:t> </w:t>
      </w:r>
      <w:r>
        <w:rPr>
          <w:rFonts w:ascii="Times New Roman" w:hAnsi="Times New Roman" w:cs="Times New Roman" w:eastAsia="Times New Roman" w:hint="default"/>
          <w:w w:val="99"/>
        </w:rPr>
        <w:t>22.63%</w:t>
      </w:r>
      <w:r>
        <w:rPr>
          <w:w w:val="99"/>
        </w:rPr>
        <w:t>。 </w:t>
      </w:r>
      <w:r>
        <w:rPr/>
        <w:t>随着</w:t>
      </w:r>
      <w:r>
        <w:rPr>
          <w:spacing w:val="-57"/>
        </w:rPr>
        <w:t> </w:t>
      </w:r>
      <w:r>
        <w:rPr>
          <w:rFonts w:ascii="Times New Roman" w:hAnsi="Times New Roman" w:cs="Times New Roman" w:eastAsia="Times New Roman" w:hint="default"/>
        </w:rPr>
        <w:t>5G </w:t>
      </w:r>
      <w:r>
        <w:rPr/>
        <w:t>技术的发展和普及，未来高达百亿美元价值的滤波器潜在市场空间静待开拓。</w:t>
      </w:r>
    </w:p>
    <w:p>
      <w:pPr>
        <w:spacing w:line="240" w:lineRule="auto" w:before="10"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4867"/>
        <w:gridCol w:w="4764"/>
      </w:tblGrid>
      <w:tr>
        <w:trPr>
          <w:trHeight w:val="251" w:hRule="exact"/>
        </w:trPr>
        <w:tc>
          <w:tcPr>
            <w:tcW w:w="4867"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65" w:id="66"/>
            <w:bookmarkEnd w:id="66"/>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49</w:t>
            </w:r>
            <w:r>
              <w:rPr>
                <w:rFonts w:ascii="Microsoft JhengHei" w:hAnsi="Microsoft JhengHei" w:cs="Microsoft JhengHei" w:eastAsia="Microsoft JhengHei" w:hint="default"/>
                <w:b/>
                <w:bCs/>
                <w:sz w:val="18"/>
                <w:szCs w:val="18"/>
              </w:rPr>
              <w:t>：滤波器市场空间价值及未来预测</w:t>
            </w:r>
            <w:r>
              <w:rPr>
                <w:rFonts w:ascii="Microsoft JhengHei" w:hAnsi="Microsoft JhengHei" w:cs="Microsoft JhengHei" w:eastAsia="Microsoft JhengHei" w:hint="default"/>
                <w:sz w:val="18"/>
                <w:szCs w:val="18"/>
              </w:rPr>
            </w:r>
          </w:p>
        </w:tc>
        <w:tc>
          <w:tcPr>
            <w:tcW w:w="4764" w:type="dxa"/>
            <w:tcBorders>
              <w:top w:val="nil" w:sz="6" w:space="0" w:color="auto"/>
              <w:left w:val="nil" w:sz="6" w:space="0" w:color="auto"/>
              <w:bottom w:val="single" w:sz="4" w:space="0" w:color="367097"/>
              <w:right w:val="nil" w:sz="6" w:space="0" w:color="auto"/>
            </w:tcBorders>
          </w:tcPr>
          <w:p>
            <w:pPr>
              <w:pStyle w:val="TableParagraph"/>
              <w:spacing w:line="200" w:lineRule="exact"/>
              <w:ind w:left="56" w:right="0"/>
              <w:jc w:val="left"/>
              <w:rPr>
                <w:rFonts w:ascii="Microsoft JhengHei" w:hAnsi="Microsoft JhengHei" w:cs="Microsoft JhengHei" w:eastAsia="Microsoft JhengHei" w:hint="default"/>
                <w:sz w:val="18"/>
                <w:szCs w:val="18"/>
              </w:rPr>
            </w:pPr>
            <w:bookmarkStart w:name="_bookmark66" w:id="67"/>
            <w:bookmarkEnd w:id="67"/>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50</w:t>
            </w:r>
            <w:r>
              <w:rPr>
                <w:rFonts w:ascii="Microsoft JhengHei" w:hAnsi="Microsoft JhengHei" w:cs="Microsoft JhengHei" w:eastAsia="Microsoft JhengHei" w:hint="default"/>
                <w:b/>
                <w:bCs/>
                <w:sz w:val="18"/>
                <w:szCs w:val="18"/>
              </w:rPr>
              <w:t>：高端滤波器市场空间及单机需求量</w:t>
            </w:r>
            <w:r>
              <w:rPr>
                <w:rFonts w:ascii="Microsoft JhengHei" w:hAnsi="Microsoft JhengHei" w:cs="Microsoft JhengHei" w:eastAsia="Microsoft JhengHei" w:hint="default"/>
                <w:sz w:val="18"/>
                <w:szCs w:val="18"/>
              </w:rPr>
            </w:r>
          </w:p>
        </w:tc>
      </w:tr>
      <w:tr>
        <w:trPr>
          <w:trHeight w:val="2837" w:hRule="exact"/>
        </w:trPr>
        <w:tc>
          <w:tcPr>
            <w:tcW w:w="4867" w:type="dxa"/>
            <w:tcBorders>
              <w:top w:val="single" w:sz="4" w:space="0" w:color="367097"/>
              <w:left w:val="nil" w:sz="6" w:space="0" w:color="auto"/>
              <w:bottom w:val="single" w:sz="4" w:space="0" w:color="367097"/>
              <w:right w:val="nil" w:sz="6" w:space="0" w:color="auto"/>
            </w:tcBorders>
          </w:tcPr>
          <w:p>
            <w:pPr>
              <w:pStyle w:val="TableParagraph"/>
              <w:spacing w:line="240" w:lineRule="auto"/>
              <w:ind w:left="109"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984207" cy="1792224"/>
                  <wp:effectExtent l="0" t="0" r="0" b="0"/>
                  <wp:docPr id="89" name="image184.jpeg" descr=""/>
                  <wp:cNvGraphicFramePr>
                    <a:graphicFrameLocks noChangeAspect="1"/>
                  </wp:cNvGraphicFramePr>
                  <a:graphic>
                    <a:graphicData uri="http://schemas.openxmlformats.org/drawingml/2006/picture">
                      <pic:pic>
                        <pic:nvPicPr>
                          <pic:cNvPr id="90" name="image184.jpeg"/>
                          <pic:cNvPicPr/>
                        </pic:nvPicPr>
                        <pic:blipFill>
                          <a:blip r:embed="rId195" cstate="print"/>
                          <a:stretch>
                            <a:fillRect/>
                          </a:stretch>
                        </pic:blipFill>
                        <pic:spPr>
                          <a:xfrm>
                            <a:off x="0" y="0"/>
                            <a:ext cx="2984207" cy="1792224"/>
                          </a:xfrm>
                          <a:prstGeom prst="rect">
                            <a:avLst/>
                          </a:prstGeom>
                        </pic:spPr>
                      </pic:pic>
                    </a:graphicData>
                  </a:graphic>
                </wp:inline>
              </w:drawing>
            </w:r>
            <w:r>
              <w:rPr>
                <w:rFonts w:ascii="宋体" w:hAnsi="宋体" w:cs="宋体" w:eastAsia="宋体" w:hint="default"/>
                <w:sz w:val="20"/>
                <w:szCs w:val="20"/>
              </w:rPr>
            </w:r>
          </w:p>
        </w:tc>
        <w:tc>
          <w:tcPr>
            <w:tcW w:w="4764" w:type="dxa"/>
            <w:tcBorders>
              <w:top w:val="single" w:sz="4" w:space="0" w:color="367097"/>
              <w:left w:val="nil" w:sz="6" w:space="0" w:color="auto"/>
              <w:bottom w:val="single" w:sz="4" w:space="0" w:color="367097"/>
              <w:right w:val="nil" w:sz="6" w:space="0" w:color="auto"/>
            </w:tcBorders>
          </w:tcPr>
          <w:p>
            <w:pPr>
              <w:pStyle w:val="TableParagraph"/>
              <w:spacing w:line="240" w:lineRule="auto"/>
              <w:ind w:left="56" w:right="-16"/>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973923" cy="1777174"/>
                  <wp:effectExtent l="0" t="0" r="0" b="0"/>
                  <wp:docPr id="91" name="image185.png" descr=""/>
                  <wp:cNvGraphicFramePr>
                    <a:graphicFrameLocks noChangeAspect="1"/>
                  </wp:cNvGraphicFramePr>
                  <a:graphic>
                    <a:graphicData uri="http://schemas.openxmlformats.org/drawingml/2006/picture">
                      <pic:pic>
                        <pic:nvPicPr>
                          <pic:cNvPr id="92" name="image185.png"/>
                          <pic:cNvPicPr/>
                        </pic:nvPicPr>
                        <pic:blipFill>
                          <a:blip r:embed="rId196" cstate="print"/>
                          <a:stretch>
                            <a:fillRect/>
                          </a:stretch>
                        </pic:blipFill>
                        <pic:spPr>
                          <a:xfrm>
                            <a:off x="0" y="0"/>
                            <a:ext cx="2973923" cy="1777174"/>
                          </a:xfrm>
                          <a:prstGeom prst="rect">
                            <a:avLst/>
                          </a:prstGeom>
                        </pic:spPr>
                      </pic:pic>
                    </a:graphicData>
                  </a:graphic>
                </wp:inline>
              </w:drawing>
            </w:r>
            <w:r>
              <w:rPr>
                <w:rFonts w:ascii="宋体" w:hAnsi="宋体" w:cs="宋体" w:eastAsia="宋体" w:hint="default"/>
                <w:sz w:val="20"/>
                <w:szCs w:val="20"/>
              </w:rPr>
            </w:r>
          </w:p>
        </w:tc>
      </w:tr>
      <w:tr>
        <w:trPr>
          <w:trHeight w:val="245" w:hRule="exact"/>
        </w:trPr>
        <w:tc>
          <w:tcPr>
            <w:tcW w:w="4867"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资料来源：中信建投证券研究发展部</w:t>
            </w:r>
          </w:p>
        </w:tc>
        <w:tc>
          <w:tcPr>
            <w:tcW w:w="4764"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52" w:right="0"/>
              <w:jc w:val="left"/>
              <w:rPr>
                <w:rFonts w:ascii="宋体" w:hAnsi="宋体" w:cs="宋体" w:eastAsia="宋体" w:hint="default"/>
                <w:sz w:val="17"/>
                <w:szCs w:val="17"/>
              </w:rPr>
            </w:pPr>
            <w:r>
              <w:rPr>
                <w:rFonts w:ascii="宋体" w:hAnsi="宋体" w:cs="宋体" w:eastAsia="宋体" w:hint="default"/>
                <w:sz w:val="17"/>
                <w:szCs w:val="17"/>
              </w:rPr>
              <w:t>资料来源：中信建投证券研究发展部</w:t>
            </w:r>
          </w:p>
        </w:tc>
      </w:tr>
    </w:tbl>
    <w:p>
      <w:pPr>
        <w:spacing w:line="240" w:lineRule="auto" w:before="2"/>
        <w:ind w:right="0"/>
        <w:rPr>
          <w:rFonts w:ascii="宋体" w:hAnsi="宋体" w:cs="宋体" w:eastAsia="宋体" w:hint="default"/>
          <w:sz w:val="14"/>
          <w:szCs w:val="14"/>
        </w:rPr>
      </w:pPr>
    </w:p>
    <w:p>
      <w:pPr>
        <w:pStyle w:val="BodyText"/>
        <w:spacing w:line="312" w:lineRule="exact" w:before="21"/>
        <w:ind w:right="114" w:firstLine="403"/>
        <w:jc w:val="both"/>
      </w:pPr>
      <w:r>
        <w:rPr>
          <w:rFonts w:ascii="Microsoft JhengHei" w:hAnsi="Microsoft JhengHei" w:cs="Microsoft JhengHei" w:eastAsia="Microsoft JhengHei" w:hint="default"/>
          <w:b/>
          <w:bCs/>
        </w:rPr>
        <w:t>美日厂商在滤波器行业寡头垄断，强者恒强。</w:t>
      </w:r>
      <w:r>
        <w:rPr/>
        <w:t>在射频滤波器领域，日美企业在经历数次并购整合后，呈现 </w:t>
      </w:r>
      <w:r>
        <w:rPr>
          <w:spacing w:val="-9"/>
          <w:w w:val="99"/>
        </w:rPr>
        <w:t>寡头垄断竞争格局。其中，主打性价比的</w:t>
      </w:r>
      <w:r>
        <w:rPr>
          <w:spacing w:val="-45"/>
          <w:w w:val="99"/>
        </w:rPr>
        <w:t> </w:t>
      </w:r>
      <w:r>
        <w:rPr>
          <w:rFonts w:ascii="Times New Roman" w:hAnsi="Times New Roman" w:cs="Times New Roman" w:eastAsia="Times New Roman" w:hint="default"/>
          <w:spacing w:val="-7"/>
          <w:w w:val="99"/>
        </w:rPr>
        <w:t>SAW</w:t>
      </w:r>
      <w:r>
        <w:rPr>
          <w:rFonts w:ascii="Times New Roman" w:hAnsi="Times New Roman" w:cs="Times New Roman" w:eastAsia="Times New Roman" w:hint="default"/>
          <w:spacing w:val="6"/>
          <w:w w:val="99"/>
        </w:rPr>
        <w:t> </w:t>
      </w:r>
      <w:r>
        <w:rPr>
          <w:spacing w:val="-5"/>
          <w:w w:val="99"/>
        </w:rPr>
        <w:t>滤波器仍然是市场需求的主力，目前</w:t>
      </w:r>
      <w:r>
        <w:rPr>
          <w:spacing w:val="-44"/>
          <w:w w:val="99"/>
        </w:rPr>
        <w:t> </w:t>
      </w:r>
      <w:r>
        <w:rPr>
          <w:rFonts w:ascii="Times New Roman" w:hAnsi="Times New Roman" w:cs="Times New Roman" w:eastAsia="Times New Roman" w:hint="default"/>
          <w:spacing w:val="-7"/>
          <w:w w:val="99"/>
        </w:rPr>
        <w:t>SAW</w:t>
      </w:r>
      <w:r>
        <w:rPr>
          <w:rFonts w:ascii="Times New Roman" w:hAnsi="Times New Roman" w:cs="Times New Roman" w:eastAsia="Times New Roman" w:hint="default"/>
          <w:spacing w:val="6"/>
          <w:w w:val="99"/>
        </w:rPr>
        <w:t> </w:t>
      </w:r>
      <w:r>
        <w:rPr>
          <w:w w:val="99"/>
        </w:rPr>
        <w:t>滤波器被日本</w:t>
      </w:r>
      <w:r>
        <w:rPr>
          <w:spacing w:val="-46"/>
          <w:w w:val="99"/>
        </w:rPr>
        <w:t> </w:t>
      </w:r>
      <w:r>
        <w:rPr>
          <w:rFonts w:ascii="Times New Roman" w:hAnsi="Times New Roman" w:cs="Times New Roman" w:eastAsia="Times New Roman" w:hint="default"/>
          <w:w w:val="99"/>
        </w:rPr>
        <w:t>Murata</w:t>
      </w:r>
      <w:r>
        <w:rPr>
          <w:w w:val="99"/>
        </w:rPr>
        <w:t>、 </w:t>
      </w:r>
      <w:r>
        <w:rPr>
          <w:rFonts w:ascii="Times New Roman" w:hAnsi="Times New Roman" w:cs="Times New Roman" w:eastAsia="Times New Roman" w:hint="default"/>
        </w:rPr>
        <w:t>TDK</w:t>
      </w:r>
      <w:r>
        <w:rPr/>
        <w:t>、</w:t>
      </w:r>
      <w:r>
        <w:rPr>
          <w:rFonts w:ascii="Times New Roman" w:hAnsi="Times New Roman" w:cs="Times New Roman" w:eastAsia="Times New Roman" w:hint="default"/>
        </w:rPr>
        <w:t>Taiyo</w:t>
      </w:r>
      <w:r>
        <w:rPr>
          <w:rFonts w:ascii="Times New Roman" w:hAnsi="Times New Roman" w:cs="Times New Roman" w:eastAsia="Times New Roman" w:hint="default"/>
          <w:spacing w:val="9"/>
        </w:rPr>
        <w:t> </w:t>
      </w:r>
      <w:r>
        <w:rPr>
          <w:rFonts w:ascii="Times New Roman" w:hAnsi="Times New Roman" w:cs="Times New Roman" w:eastAsia="Times New Roman" w:hint="default"/>
          <w:spacing w:val="-5"/>
        </w:rPr>
        <w:t>Yuden</w:t>
      </w:r>
      <w:r>
        <w:rPr>
          <w:rFonts w:ascii="Times New Roman" w:hAnsi="Times New Roman" w:cs="Times New Roman" w:eastAsia="Times New Roman" w:hint="default"/>
          <w:spacing w:val="-4"/>
        </w:rPr>
        <w:t> </w:t>
      </w:r>
      <w:r>
        <w:rPr/>
        <w:t>等垄断，市场份额超过</w:t>
      </w:r>
      <w:r>
        <w:rPr>
          <w:spacing w:val="-53"/>
        </w:rPr>
        <w:t> </w:t>
      </w:r>
      <w:r>
        <w:rPr>
          <w:rFonts w:ascii="Times New Roman" w:hAnsi="Times New Roman" w:cs="Times New Roman" w:eastAsia="Times New Roman" w:hint="default"/>
        </w:rPr>
        <w:t>80%</w:t>
      </w:r>
      <w:r>
        <w:rPr/>
        <w:t>；其中，</w:t>
      </w:r>
      <w:r>
        <w:rPr>
          <w:rFonts w:ascii="Times New Roman" w:hAnsi="Times New Roman" w:cs="Times New Roman" w:eastAsia="Times New Roman" w:hint="default"/>
        </w:rPr>
        <w:t>Murata</w:t>
      </w:r>
      <w:r>
        <w:rPr>
          <w:rFonts w:ascii="Times New Roman" w:hAnsi="Times New Roman" w:cs="Times New Roman" w:eastAsia="Times New Roman" w:hint="default"/>
          <w:spacing w:val="-2"/>
        </w:rPr>
        <w:t> </w:t>
      </w:r>
      <w:r>
        <w:rPr/>
        <w:t>有</w:t>
      </w:r>
      <w:r>
        <w:rPr>
          <w:spacing w:val="-54"/>
        </w:rPr>
        <w:t> </w:t>
      </w:r>
      <w:r>
        <w:rPr>
          <w:rFonts w:ascii="Times New Roman" w:hAnsi="Times New Roman" w:cs="Times New Roman" w:eastAsia="Times New Roman" w:hint="default"/>
        </w:rPr>
        <w:t>7</w:t>
      </w:r>
      <w:r>
        <w:rPr>
          <w:rFonts w:ascii="Times New Roman" w:hAnsi="Times New Roman" w:cs="Times New Roman" w:eastAsia="Times New Roman" w:hint="default"/>
          <w:spacing w:val="-3"/>
        </w:rPr>
        <w:t> </w:t>
      </w:r>
      <w:r>
        <w:rPr/>
        <w:t>成营收来自中国，产能处于供不应求状态。</w:t>
      </w:r>
    </w:p>
    <w:p>
      <w:pPr>
        <w:pStyle w:val="BodyText"/>
        <w:spacing w:line="271" w:lineRule="auto" w:before="16"/>
        <w:ind w:right="208"/>
        <w:jc w:val="left"/>
      </w:pPr>
      <w:r>
        <w:rPr/>
        <w:t>而高端 </w:t>
      </w:r>
      <w:r>
        <w:rPr>
          <w:rFonts w:ascii="Times New Roman" w:hAnsi="Times New Roman" w:cs="Times New Roman" w:eastAsia="Times New Roman" w:hint="default"/>
          <w:spacing w:val="-6"/>
        </w:rPr>
        <w:t>BAW </w:t>
      </w:r>
      <w:r>
        <w:rPr/>
        <w:t>滤波器的主要供应商是美国的 </w:t>
      </w:r>
      <w:r>
        <w:rPr>
          <w:rFonts w:ascii="Times New Roman" w:hAnsi="Times New Roman" w:cs="Times New Roman" w:eastAsia="Times New Roman" w:hint="default"/>
        </w:rPr>
        <w:t>Broadcom</w:t>
      </w:r>
      <w:r>
        <w:rPr/>
        <w:t>、</w:t>
      </w:r>
      <w:r>
        <w:rPr>
          <w:rFonts w:ascii="Times New Roman" w:hAnsi="Times New Roman" w:cs="Times New Roman" w:eastAsia="Times New Roman" w:hint="default"/>
        </w:rPr>
        <w:t>Qorvo</w:t>
      </w:r>
      <w:r>
        <w:rPr/>
        <w:t>，两者合计占据超过</w:t>
      </w:r>
      <w:r>
        <w:rPr>
          <w:spacing w:val="-77"/>
        </w:rPr>
        <w:t> </w:t>
      </w:r>
      <w:r>
        <w:rPr>
          <w:rFonts w:ascii="Times New Roman" w:hAnsi="Times New Roman" w:cs="Times New Roman" w:eastAsia="Times New Roman" w:hint="default"/>
        </w:rPr>
        <w:t>95%</w:t>
      </w:r>
      <w:r>
        <w:rPr/>
        <w:t>份额。国外厂商已充分 享受智能手机红利期，在经过长期迭代和经验积累后，已在诸多技术环节取得明显优势。</w:t>
      </w:r>
    </w:p>
    <w:p>
      <w:pPr>
        <w:spacing w:line="240" w:lineRule="auto" w:before="3" w:after="0"/>
        <w:ind w:right="0"/>
        <w:rPr>
          <w:rFonts w:ascii="宋体" w:hAnsi="宋体" w:cs="宋体" w:eastAsia="宋体" w:hint="default"/>
          <w:sz w:val="26"/>
          <w:szCs w:val="26"/>
        </w:rPr>
      </w:pPr>
    </w:p>
    <w:tbl>
      <w:tblPr>
        <w:tblW w:w="0" w:type="auto"/>
        <w:jc w:val="left"/>
        <w:tblInd w:w="132" w:type="dxa"/>
        <w:tblLayout w:type="fixed"/>
        <w:tblCellMar>
          <w:top w:w="0" w:type="dxa"/>
          <w:left w:w="0" w:type="dxa"/>
          <w:bottom w:w="0" w:type="dxa"/>
          <w:right w:w="0" w:type="dxa"/>
        </w:tblCellMar>
        <w:tblLook w:val="01E0"/>
      </w:tblPr>
      <w:tblGrid>
        <w:gridCol w:w="4645"/>
        <w:gridCol w:w="4986"/>
      </w:tblGrid>
      <w:tr>
        <w:trPr>
          <w:trHeight w:val="251" w:hRule="exact"/>
        </w:trPr>
        <w:tc>
          <w:tcPr>
            <w:tcW w:w="4645"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67" w:id="68"/>
            <w:bookmarkEnd w:id="68"/>
            <w:r>
              <w:rPr/>
            </w:r>
            <w:r>
              <w:rPr>
                <w:rFonts w:ascii="Microsoft JhengHei" w:hAnsi="Microsoft JhengHei" w:cs="Microsoft JhengHei" w:eastAsia="Microsoft JhengHei" w:hint="default"/>
                <w:b/>
                <w:bCs/>
                <w:sz w:val="18"/>
                <w:szCs w:val="18"/>
              </w:rPr>
              <w:t>图 </w:t>
            </w:r>
            <w:r>
              <w:rPr>
                <w:rFonts w:ascii="Arial" w:hAnsi="Arial" w:cs="Arial" w:eastAsia="Arial" w:hint="default"/>
                <w:b/>
                <w:bCs/>
                <w:spacing w:val="-3"/>
                <w:sz w:val="18"/>
                <w:szCs w:val="18"/>
              </w:rPr>
              <w:t>51</w:t>
            </w:r>
            <w:r>
              <w:rPr>
                <w:rFonts w:ascii="Microsoft JhengHei" w:hAnsi="Microsoft JhengHei" w:cs="Microsoft JhengHei" w:eastAsia="Microsoft JhengHei" w:hint="default"/>
                <w:b/>
                <w:bCs/>
                <w:spacing w:val="-3"/>
                <w:sz w:val="18"/>
                <w:szCs w:val="18"/>
              </w:rPr>
              <w:t>：</w:t>
            </w:r>
            <w:r>
              <w:rPr>
                <w:rFonts w:ascii="Arial" w:hAnsi="Arial" w:cs="Arial" w:eastAsia="Arial" w:hint="default"/>
                <w:b/>
                <w:bCs/>
                <w:spacing w:val="-3"/>
                <w:sz w:val="18"/>
                <w:szCs w:val="18"/>
              </w:rPr>
              <w:t>SAW</w:t>
            </w:r>
            <w:r>
              <w:rPr>
                <w:rFonts w:ascii="Arial" w:hAnsi="Arial" w:cs="Arial" w:eastAsia="Arial" w:hint="default"/>
                <w:b/>
                <w:bCs/>
                <w:spacing w:val="6"/>
                <w:sz w:val="18"/>
                <w:szCs w:val="18"/>
              </w:rPr>
              <w:t> </w:t>
            </w:r>
            <w:r>
              <w:rPr>
                <w:rFonts w:ascii="Microsoft JhengHei" w:hAnsi="Microsoft JhengHei" w:cs="Microsoft JhengHei" w:eastAsia="Microsoft JhengHei" w:hint="default"/>
                <w:b/>
                <w:bCs/>
                <w:sz w:val="18"/>
                <w:szCs w:val="18"/>
              </w:rPr>
              <w:t>滤波器市场格局</w:t>
            </w:r>
            <w:r>
              <w:rPr>
                <w:rFonts w:ascii="Microsoft JhengHei" w:hAnsi="Microsoft JhengHei" w:cs="Microsoft JhengHei" w:eastAsia="Microsoft JhengHei" w:hint="default"/>
                <w:sz w:val="18"/>
                <w:szCs w:val="18"/>
              </w:rPr>
            </w:r>
          </w:p>
        </w:tc>
        <w:tc>
          <w:tcPr>
            <w:tcW w:w="4986" w:type="dxa"/>
            <w:tcBorders>
              <w:top w:val="nil" w:sz="6" w:space="0" w:color="auto"/>
              <w:left w:val="nil" w:sz="6" w:space="0" w:color="auto"/>
              <w:bottom w:val="single" w:sz="4" w:space="0" w:color="367097"/>
              <w:right w:val="nil" w:sz="6" w:space="0" w:color="auto"/>
            </w:tcBorders>
          </w:tcPr>
          <w:p>
            <w:pPr>
              <w:pStyle w:val="TableParagraph"/>
              <w:spacing w:line="200" w:lineRule="exact"/>
              <w:ind w:left="278" w:right="0"/>
              <w:jc w:val="left"/>
              <w:rPr>
                <w:rFonts w:ascii="Microsoft JhengHei" w:hAnsi="Microsoft JhengHei" w:cs="Microsoft JhengHei" w:eastAsia="Microsoft JhengHei" w:hint="default"/>
                <w:sz w:val="18"/>
                <w:szCs w:val="18"/>
              </w:rPr>
            </w:pPr>
            <w:bookmarkStart w:name="_bookmark68" w:id="69"/>
            <w:bookmarkEnd w:id="69"/>
            <w:r>
              <w:rPr/>
            </w:r>
            <w:r>
              <w:rPr>
                <w:rFonts w:ascii="Microsoft JhengHei" w:hAnsi="Microsoft JhengHei" w:cs="Microsoft JhengHei" w:eastAsia="Microsoft JhengHei" w:hint="default"/>
                <w:b/>
                <w:bCs/>
                <w:sz w:val="18"/>
                <w:szCs w:val="18"/>
              </w:rPr>
              <w:t>图 </w:t>
            </w:r>
            <w:r>
              <w:rPr>
                <w:rFonts w:ascii="Arial" w:hAnsi="Arial" w:cs="Arial" w:eastAsia="Arial" w:hint="default"/>
                <w:b/>
                <w:bCs/>
                <w:spacing w:val="-3"/>
                <w:sz w:val="18"/>
                <w:szCs w:val="18"/>
              </w:rPr>
              <w:t>52</w:t>
            </w:r>
            <w:r>
              <w:rPr>
                <w:rFonts w:ascii="Microsoft JhengHei" w:hAnsi="Microsoft JhengHei" w:cs="Microsoft JhengHei" w:eastAsia="Microsoft JhengHei" w:hint="default"/>
                <w:b/>
                <w:bCs/>
                <w:spacing w:val="-3"/>
                <w:sz w:val="18"/>
                <w:szCs w:val="18"/>
              </w:rPr>
              <w:t>：</w:t>
            </w:r>
            <w:r>
              <w:rPr>
                <w:rFonts w:ascii="Arial" w:hAnsi="Arial" w:cs="Arial" w:eastAsia="Arial" w:hint="default"/>
                <w:b/>
                <w:bCs/>
                <w:spacing w:val="-3"/>
                <w:sz w:val="18"/>
                <w:szCs w:val="18"/>
              </w:rPr>
              <w:t>BAW</w:t>
            </w:r>
            <w:r>
              <w:rPr>
                <w:rFonts w:ascii="Arial" w:hAnsi="Arial" w:cs="Arial" w:eastAsia="Arial" w:hint="default"/>
                <w:b/>
                <w:bCs/>
                <w:spacing w:val="5"/>
                <w:sz w:val="18"/>
                <w:szCs w:val="18"/>
              </w:rPr>
              <w:t> </w:t>
            </w:r>
            <w:r>
              <w:rPr>
                <w:rFonts w:ascii="Microsoft JhengHei" w:hAnsi="Microsoft JhengHei" w:cs="Microsoft JhengHei" w:eastAsia="Microsoft JhengHei" w:hint="default"/>
                <w:b/>
                <w:bCs/>
                <w:sz w:val="18"/>
                <w:szCs w:val="18"/>
              </w:rPr>
              <w:t>滤波器市场格局</w:t>
            </w:r>
            <w:r>
              <w:rPr>
                <w:rFonts w:ascii="Microsoft JhengHei" w:hAnsi="Microsoft JhengHei" w:cs="Microsoft JhengHei" w:eastAsia="Microsoft JhengHei" w:hint="default"/>
                <w:sz w:val="18"/>
                <w:szCs w:val="18"/>
              </w:rPr>
            </w:r>
          </w:p>
        </w:tc>
      </w:tr>
      <w:tr>
        <w:trPr>
          <w:trHeight w:val="2366" w:hRule="exact"/>
        </w:trPr>
        <w:tc>
          <w:tcPr>
            <w:tcW w:w="4645" w:type="dxa"/>
            <w:tcBorders>
              <w:top w:val="single" w:sz="4" w:space="0" w:color="367097"/>
              <w:left w:val="nil" w:sz="6" w:space="0" w:color="auto"/>
              <w:bottom w:val="single" w:sz="4" w:space="0" w:color="367097"/>
              <w:right w:val="nil" w:sz="6" w:space="0" w:color="auto"/>
            </w:tcBorders>
          </w:tcPr>
          <w:p>
            <w:pPr>
              <w:pStyle w:val="TableParagraph"/>
              <w:spacing w:line="240" w:lineRule="auto"/>
              <w:ind w:left="444"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479823" cy="1486757"/>
                  <wp:effectExtent l="0" t="0" r="0" b="0"/>
                  <wp:docPr id="93" name="image186.png" descr=""/>
                  <wp:cNvGraphicFramePr>
                    <a:graphicFrameLocks noChangeAspect="1"/>
                  </wp:cNvGraphicFramePr>
                  <a:graphic>
                    <a:graphicData uri="http://schemas.openxmlformats.org/drawingml/2006/picture">
                      <pic:pic>
                        <pic:nvPicPr>
                          <pic:cNvPr id="94" name="image186.png"/>
                          <pic:cNvPicPr/>
                        </pic:nvPicPr>
                        <pic:blipFill>
                          <a:blip r:embed="rId197" cstate="print"/>
                          <a:stretch>
                            <a:fillRect/>
                          </a:stretch>
                        </pic:blipFill>
                        <pic:spPr>
                          <a:xfrm>
                            <a:off x="0" y="0"/>
                            <a:ext cx="2479823" cy="1486757"/>
                          </a:xfrm>
                          <a:prstGeom prst="rect">
                            <a:avLst/>
                          </a:prstGeom>
                        </pic:spPr>
                      </pic:pic>
                    </a:graphicData>
                  </a:graphic>
                </wp:inline>
              </w:drawing>
            </w:r>
            <w:r>
              <w:rPr>
                <w:rFonts w:ascii="宋体" w:hAnsi="宋体" w:cs="宋体" w:eastAsia="宋体" w:hint="default"/>
                <w:sz w:val="20"/>
                <w:szCs w:val="20"/>
              </w:rPr>
            </w:r>
          </w:p>
        </w:tc>
        <w:tc>
          <w:tcPr>
            <w:tcW w:w="4986" w:type="dxa"/>
            <w:tcBorders>
              <w:top w:val="single" w:sz="4" w:space="0" w:color="367097"/>
              <w:left w:val="nil" w:sz="6" w:space="0" w:color="auto"/>
              <w:bottom w:val="single" w:sz="4" w:space="0" w:color="367097"/>
              <w:right w:val="nil" w:sz="6" w:space="0" w:color="auto"/>
            </w:tcBorders>
          </w:tcPr>
          <w:p>
            <w:pPr>
              <w:pStyle w:val="TableParagraph"/>
              <w:spacing w:line="240" w:lineRule="auto"/>
              <w:ind w:left="617"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458580" cy="1474470"/>
                  <wp:effectExtent l="0" t="0" r="0" b="0"/>
                  <wp:docPr id="95" name="image187.jpeg" descr=""/>
                  <wp:cNvGraphicFramePr>
                    <a:graphicFrameLocks noChangeAspect="1"/>
                  </wp:cNvGraphicFramePr>
                  <a:graphic>
                    <a:graphicData uri="http://schemas.openxmlformats.org/drawingml/2006/picture">
                      <pic:pic>
                        <pic:nvPicPr>
                          <pic:cNvPr id="96" name="image187.jpeg"/>
                          <pic:cNvPicPr/>
                        </pic:nvPicPr>
                        <pic:blipFill>
                          <a:blip r:embed="rId198" cstate="print"/>
                          <a:stretch>
                            <a:fillRect/>
                          </a:stretch>
                        </pic:blipFill>
                        <pic:spPr>
                          <a:xfrm>
                            <a:off x="0" y="0"/>
                            <a:ext cx="2458580" cy="1474470"/>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4645"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Navian</w:t>
            </w:r>
            <w:r>
              <w:rPr>
                <w:rFonts w:ascii="宋体" w:hAnsi="宋体" w:cs="宋体" w:eastAsia="宋体" w:hint="default"/>
                <w:sz w:val="17"/>
                <w:szCs w:val="17"/>
              </w:rPr>
              <w:t>，中信建投证券研究发展部</w:t>
            </w:r>
          </w:p>
        </w:tc>
        <w:tc>
          <w:tcPr>
            <w:tcW w:w="4986"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27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Navian</w:t>
            </w:r>
            <w:r>
              <w:rPr>
                <w:rFonts w:ascii="宋体" w:hAnsi="宋体" w:cs="宋体" w:eastAsia="宋体" w:hint="default"/>
                <w:sz w:val="17"/>
                <w:szCs w:val="17"/>
              </w:rPr>
              <w:t>，中信建投证券研究发展部</w:t>
            </w:r>
          </w:p>
        </w:tc>
      </w:tr>
    </w:tbl>
    <w:p>
      <w:pPr>
        <w:spacing w:line="240" w:lineRule="auto" w:before="8"/>
        <w:ind w:right="0"/>
        <w:rPr>
          <w:rFonts w:ascii="宋体" w:hAnsi="宋体" w:cs="宋体" w:eastAsia="宋体" w:hint="default"/>
          <w:sz w:val="13"/>
          <w:szCs w:val="13"/>
        </w:rPr>
      </w:pPr>
    </w:p>
    <w:p>
      <w:pPr>
        <w:spacing w:line="312" w:lineRule="exact" w:before="21"/>
        <w:ind w:left="132" w:right="209" w:firstLine="403"/>
        <w:jc w:val="both"/>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pacing w:val="-4"/>
          <w:w w:val="99"/>
          <w:sz w:val="20"/>
          <w:szCs w:val="20"/>
        </w:rPr>
        <w:t>国产滤波器厂商整体实力较弱，低端滤波器</w:t>
      </w:r>
      <w:r>
        <w:rPr>
          <w:rFonts w:ascii="Microsoft JhengHei" w:hAnsi="Microsoft JhengHei" w:cs="Microsoft JhengHei" w:eastAsia="Microsoft JhengHei" w:hint="default"/>
          <w:b/>
          <w:bCs/>
          <w:w w:val="99"/>
          <w:sz w:val="20"/>
          <w:szCs w:val="20"/>
        </w:rPr>
        <w:t> </w:t>
      </w:r>
      <w:r>
        <w:rPr>
          <w:rFonts w:ascii="Times New Roman" w:hAnsi="Times New Roman" w:cs="Times New Roman" w:eastAsia="Times New Roman" w:hint="default"/>
          <w:b/>
          <w:bCs/>
          <w:spacing w:val="-8"/>
          <w:w w:val="99"/>
          <w:sz w:val="20"/>
          <w:szCs w:val="20"/>
        </w:rPr>
        <w:t>SAW</w:t>
      </w:r>
      <w:r>
        <w:rPr>
          <w:rFonts w:ascii="Times New Roman" w:hAnsi="Times New Roman" w:cs="Times New Roman" w:eastAsia="Times New Roman" w:hint="default"/>
          <w:b/>
          <w:bCs/>
          <w:w w:val="99"/>
          <w:sz w:val="20"/>
          <w:szCs w:val="20"/>
        </w:rPr>
        <w:t> </w:t>
      </w:r>
      <w:r>
        <w:rPr>
          <w:rFonts w:ascii="Microsoft JhengHei" w:hAnsi="Microsoft JhengHei" w:cs="Microsoft JhengHei" w:eastAsia="Microsoft JhengHei" w:hint="default"/>
          <w:b/>
          <w:bCs/>
          <w:w w:val="99"/>
          <w:sz w:val="20"/>
          <w:szCs w:val="20"/>
        </w:rPr>
        <w:t>只占全球 </w:t>
      </w:r>
      <w:r>
        <w:rPr>
          <w:rFonts w:ascii="Times New Roman" w:hAnsi="Times New Roman" w:cs="Times New Roman" w:eastAsia="Times New Roman" w:hint="default"/>
          <w:b/>
          <w:bCs/>
          <w:spacing w:val="-12"/>
          <w:w w:val="99"/>
          <w:sz w:val="20"/>
          <w:szCs w:val="20"/>
        </w:rPr>
        <w:t>1%-3%</w:t>
      </w:r>
      <w:r>
        <w:rPr>
          <w:rFonts w:ascii="Microsoft JhengHei" w:hAnsi="Microsoft JhengHei" w:cs="Microsoft JhengHei" w:eastAsia="Microsoft JhengHei" w:hint="default"/>
          <w:b/>
          <w:bCs/>
          <w:spacing w:val="-12"/>
          <w:w w:val="99"/>
          <w:sz w:val="20"/>
          <w:szCs w:val="20"/>
        </w:rPr>
        <w:t>，高端</w:t>
      </w:r>
      <w:r>
        <w:rPr>
          <w:rFonts w:ascii="Microsoft JhengHei" w:hAnsi="Microsoft JhengHei" w:cs="Microsoft JhengHei" w:eastAsia="Microsoft JhengHei" w:hint="default"/>
          <w:b/>
          <w:bCs/>
          <w:w w:val="99"/>
          <w:sz w:val="20"/>
          <w:szCs w:val="20"/>
        </w:rPr>
        <w:t> </w:t>
      </w:r>
      <w:r>
        <w:rPr>
          <w:rFonts w:ascii="Times New Roman" w:hAnsi="Times New Roman" w:cs="Times New Roman" w:eastAsia="Times New Roman" w:hint="default"/>
          <w:b/>
          <w:bCs/>
          <w:spacing w:val="-8"/>
          <w:w w:val="99"/>
          <w:sz w:val="20"/>
          <w:szCs w:val="20"/>
        </w:rPr>
        <w:t>BAW</w:t>
      </w:r>
      <w:r>
        <w:rPr>
          <w:rFonts w:ascii="Times New Roman" w:hAnsi="Times New Roman" w:cs="Times New Roman" w:eastAsia="Times New Roman" w:hint="default"/>
          <w:b/>
          <w:bCs/>
          <w:w w:val="99"/>
          <w:sz w:val="20"/>
          <w:szCs w:val="20"/>
        </w:rPr>
        <w:t> </w:t>
      </w:r>
      <w:r>
        <w:rPr>
          <w:rFonts w:ascii="Microsoft JhengHei" w:hAnsi="Microsoft JhengHei" w:cs="Microsoft JhengHei" w:eastAsia="Microsoft JhengHei" w:hint="default"/>
          <w:b/>
          <w:bCs/>
          <w:spacing w:val="1"/>
          <w:w w:val="99"/>
          <w:sz w:val="20"/>
          <w:szCs w:val="20"/>
        </w:rPr>
        <w:t>滤波器全球占比基本为零。</w:t>
      </w:r>
      <w:r>
        <w:rPr>
          <w:rFonts w:ascii="Microsoft JhengHei" w:hAnsi="Microsoft JhengHei" w:cs="Microsoft JhengHei" w:eastAsia="Microsoft JhengHei" w:hint="default"/>
          <w:b/>
          <w:bCs/>
          <w:w w:val="99"/>
          <w:sz w:val="20"/>
          <w:szCs w:val="20"/>
        </w:rPr>
        <w:t> </w:t>
      </w:r>
      <w:r>
        <w:rPr>
          <w:rFonts w:ascii="Microsoft JhengHei" w:hAnsi="Microsoft JhengHei" w:cs="Microsoft JhengHei" w:eastAsia="Microsoft JhengHei" w:hint="default"/>
          <w:b/>
          <w:bCs/>
          <w:w w:val="99"/>
          <w:sz w:val="20"/>
          <w:szCs w:val="20"/>
        </w:rPr>
      </w:r>
      <w:r>
        <w:rPr>
          <w:rFonts w:ascii="宋体" w:hAnsi="宋体" w:cs="宋体" w:eastAsia="宋体" w:hint="default"/>
          <w:sz w:val="20"/>
          <w:szCs w:val="20"/>
        </w:rPr>
        <w:t>国产滤波器厂商主要分为三类：一类是中国电科集团下属科研院所，包括中电科</w:t>
      </w:r>
      <w:r>
        <w:rPr>
          <w:rFonts w:ascii="宋体" w:hAnsi="宋体" w:cs="宋体" w:eastAsia="宋体" w:hint="default"/>
          <w:spacing w:val="-68"/>
          <w:sz w:val="20"/>
          <w:szCs w:val="20"/>
        </w:rPr>
        <w:t> </w:t>
      </w:r>
      <w:r>
        <w:rPr>
          <w:rFonts w:ascii="Times New Roman" w:hAnsi="Times New Roman" w:cs="Times New Roman" w:eastAsia="Times New Roman" w:hint="default"/>
          <w:sz w:val="20"/>
          <w:szCs w:val="20"/>
        </w:rPr>
        <w:t>26</w:t>
      </w:r>
      <w:r>
        <w:rPr>
          <w:rFonts w:ascii="Times New Roman" w:hAnsi="Times New Roman" w:cs="Times New Roman" w:eastAsia="Times New Roman" w:hint="default"/>
          <w:spacing w:val="-19"/>
          <w:sz w:val="20"/>
          <w:szCs w:val="20"/>
        </w:rPr>
        <w:t> </w:t>
      </w:r>
      <w:r>
        <w:rPr>
          <w:rFonts w:ascii="宋体" w:hAnsi="宋体" w:cs="宋体" w:eastAsia="宋体" w:hint="default"/>
          <w:spacing w:val="-8"/>
          <w:sz w:val="20"/>
          <w:szCs w:val="20"/>
        </w:rPr>
        <w:t>所、</w:t>
      </w:r>
      <w:r>
        <w:rPr>
          <w:rFonts w:ascii="Times New Roman" w:hAnsi="Times New Roman" w:cs="Times New Roman" w:eastAsia="Times New Roman" w:hint="default"/>
          <w:spacing w:val="-8"/>
          <w:sz w:val="20"/>
          <w:szCs w:val="20"/>
        </w:rPr>
        <w:t>55</w:t>
      </w:r>
      <w:r>
        <w:rPr>
          <w:rFonts w:ascii="Times New Roman" w:hAnsi="Times New Roman" w:cs="Times New Roman" w:eastAsia="Times New Roman" w:hint="default"/>
          <w:spacing w:val="-19"/>
          <w:sz w:val="20"/>
          <w:szCs w:val="20"/>
        </w:rPr>
        <w:t> </w:t>
      </w:r>
      <w:r>
        <w:rPr>
          <w:rFonts w:ascii="宋体" w:hAnsi="宋体" w:cs="宋体" w:eastAsia="宋体" w:hint="default"/>
          <w:spacing w:val="-3"/>
          <w:sz w:val="20"/>
          <w:szCs w:val="20"/>
        </w:rPr>
        <w:t>所，以军工国防市场 </w:t>
      </w:r>
      <w:r>
        <w:rPr>
          <w:rFonts w:ascii="宋体" w:hAnsi="宋体" w:cs="宋体" w:eastAsia="宋体" w:hint="default"/>
          <w:spacing w:val="-3"/>
          <w:w w:val="95"/>
          <w:sz w:val="20"/>
          <w:szCs w:val="20"/>
        </w:rPr>
        <w:t>为主，民营市场为辅；第二类是本土滤波器上市公司，包括卓胜微、信维通信、天通股份、麦捷科技、三安光电 </w:t>
      </w:r>
      <w:r>
        <w:rPr>
          <w:rFonts w:ascii="宋体" w:hAnsi="宋体" w:cs="宋体" w:eastAsia="宋体" w:hint="default"/>
          <w:spacing w:val="-3"/>
          <w:w w:val="95"/>
          <w:sz w:val="20"/>
          <w:szCs w:val="20"/>
        </w:rPr>
        <w:t>等；第三类是非上市公司，包括好达电子、诺思微系统、中科汉天下等。目前滤波器市场被美国、日本垄断，高 </w:t>
      </w:r>
      <w:r>
        <w:rPr>
          <w:rFonts w:ascii="宋体" w:hAnsi="宋体" w:cs="宋体" w:eastAsia="宋体" w:hint="default"/>
          <w:sz w:val="20"/>
          <w:szCs w:val="20"/>
        </w:rPr>
        <w:t>端滤波器国产化率近乎为零，低端只占全球 </w:t>
      </w:r>
      <w:r>
        <w:rPr>
          <w:rFonts w:ascii="Times New Roman" w:hAnsi="Times New Roman" w:cs="Times New Roman" w:eastAsia="Times New Roman" w:hint="default"/>
          <w:sz w:val="20"/>
          <w:szCs w:val="20"/>
        </w:rPr>
        <w:t>1%-3%</w:t>
      </w:r>
      <w:r>
        <w:rPr>
          <w:rFonts w:ascii="宋体" w:hAnsi="宋体" w:cs="宋体" w:eastAsia="宋体" w:hint="default"/>
          <w:sz w:val="20"/>
          <w:szCs w:val="20"/>
        </w:rPr>
        <w:t>。国内仅</w:t>
      </w:r>
      <w:r>
        <w:rPr>
          <w:rFonts w:ascii="宋体" w:hAnsi="宋体" w:cs="宋体" w:eastAsia="宋体" w:hint="default"/>
          <w:spacing w:val="-69"/>
          <w:sz w:val="20"/>
          <w:szCs w:val="20"/>
        </w:rPr>
        <w:t> </w:t>
      </w:r>
      <w:r>
        <w:rPr>
          <w:rFonts w:ascii="Times New Roman" w:hAnsi="Times New Roman" w:cs="Times New Roman" w:eastAsia="Times New Roman" w:hint="default"/>
          <w:sz w:val="20"/>
          <w:szCs w:val="20"/>
        </w:rPr>
        <w:t>26 </w:t>
      </w:r>
      <w:r>
        <w:rPr>
          <w:rFonts w:ascii="宋体" w:hAnsi="宋体" w:cs="宋体" w:eastAsia="宋体" w:hint="default"/>
          <w:sz w:val="20"/>
          <w:szCs w:val="20"/>
        </w:rPr>
        <w:t>所、</w:t>
      </w:r>
      <w:r>
        <w:rPr>
          <w:rFonts w:ascii="Times New Roman" w:hAnsi="Times New Roman" w:cs="Times New Roman" w:eastAsia="Times New Roman" w:hint="default"/>
          <w:sz w:val="20"/>
          <w:szCs w:val="20"/>
        </w:rPr>
        <w:t>55 </w:t>
      </w:r>
      <w:r>
        <w:rPr>
          <w:rFonts w:ascii="宋体" w:hAnsi="宋体" w:cs="宋体" w:eastAsia="宋体" w:hint="default"/>
          <w:sz w:val="20"/>
          <w:szCs w:val="20"/>
        </w:rPr>
        <w:t>所产品相对高端，进入华为供应体系。 当前正处</w:t>
      </w:r>
      <w:r>
        <w:rPr>
          <w:rFonts w:ascii="宋体" w:hAnsi="宋体" w:cs="宋体" w:eastAsia="宋体" w:hint="default"/>
          <w:spacing w:val="-64"/>
          <w:sz w:val="20"/>
          <w:szCs w:val="20"/>
        </w:rPr>
        <w:t> </w:t>
      </w:r>
      <w:r>
        <w:rPr>
          <w:rFonts w:ascii="Times New Roman" w:hAnsi="Times New Roman" w:cs="Times New Roman" w:eastAsia="Times New Roman" w:hint="default"/>
          <w:sz w:val="20"/>
          <w:szCs w:val="20"/>
        </w:rPr>
        <w:t>4G</w:t>
      </w:r>
      <w:r>
        <w:rPr>
          <w:rFonts w:ascii="Times New Roman" w:hAnsi="Times New Roman" w:cs="Times New Roman" w:eastAsia="Times New Roman" w:hint="default"/>
          <w:spacing w:val="-14"/>
          <w:sz w:val="20"/>
          <w:szCs w:val="20"/>
        </w:rPr>
        <w:t> </w:t>
      </w:r>
      <w:r>
        <w:rPr>
          <w:rFonts w:ascii="宋体" w:hAnsi="宋体" w:cs="宋体" w:eastAsia="宋体" w:hint="default"/>
          <w:sz w:val="20"/>
          <w:szCs w:val="20"/>
        </w:rPr>
        <w:t>向</w:t>
      </w:r>
      <w:r>
        <w:rPr>
          <w:rFonts w:ascii="宋体" w:hAnsi="宋体" w:cs="宋体" w:eastAsia="宋体" w:hint="default"/>
          <w:spacing w:val="-64"/>
          <w:sz w:val="20"/>
          <w:szCs w:val="20"/>
        </w:rPr>
        <w:t> </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14"/>
          <w:sz w:val="20"/>
          <w:szCs w:val="20"/>
        </w:rPr>
        <w:t> </w:t>
      </w:r>
      <w:r>
        <w:rPr>
          <w:rFonts w:ascii="宋体" w:hAnsi="宋体" w:cs="宋体" w:eastAsia="宋体" w:hint="default"/>
          <w:sz w:val="20"/>
          <w:szCs w:val="20"/>
        </w:rPr>
        <w:t>的升级换代期，国产滤波器厂商若能把握机会，依靠成本优势切入市场，并在中低端市场挤 出国际大厂后向中高端产品线扩展，便有望实现滤波器国产突破。</w:t>
      </w:r>
      <w:r>
        <w:rPr>
          <w:rFonts w:ascii="Microsoft JhengHei" w:hAnsi="Microsoft JhengHei" w:cs="Microsoft JhengHei" w:eastAsia="Microsoft JhengHei" w:hint="default"/>
          <w:b/>
          <w:bCs/>
          <w:sz w:val="20"/>
          <w:szCs w:val="20"/>
        </w:rPr>
        <w:t>上市公司建议关注卓胜微、信维通信、天通 股份，卓胜微的滤波器业务与原业务体系高度协同，信维通信、天通股份的滤波器业务具有 </w:t>
      </w:r>
      <w:r>
        <w:rPr>
          <w:rFonts w:ascii="Times New Roman" w:hAnsi="Times New Roman" w:cs="Times New Roman" w:eastAsia="Times New Roman" w:hint="default"/>
          <w:b/>
          <w:bCs/>
          <w:sz w:val="20"/>
          <w:szCs w:val="20"/>
        </w:rPr>
        <w:t>IDM</w:t>
      </w:r>
      <w:r>
        <w:rPr>
          <w:rFonts w:ascii="Times New Roman" w:hAnsi="Times New Roman" w:cs="Times New Roman" w:eastAsia="Times New Roman" w:hint="default"/>
          <w:b/>
          <w:bCs/>
          <w:spacing w:val="22"/>
          <w:sz w:val="20"/>
          <w:szCs w:val="20"/>
        </w:rPr>
        <w:t> </w:t>
      </w:r>
      <w:r>
        <w:rPr>
          <w:rFonts w:ascii="Microsoft JhengHei" w:hAnsi="Microsoft JhengHei" w:cs="Microsoft JhengHei" w:eastAsia="Microsoft JhengHei" w:hint="default"/>
          <w:b/>
          <w:bCs/>
          <w:spacing w:val="2"/>
          <w:sz w:val="20"/>
          <w:szCs w:val="20"/>
        </w:rPr>
        <w:t>优势。</w:t>
      </w:r>
      <w:r>
        <w:rPr>
          <w:rFonts w:ascii="Microsoft JhengHei" w:hAnsi="Microsoft JhengHei" w:cs="Microsoft JhengHei" w:eastAsia="Microsoft JhengHei" w:hint="default"/>
          <w:sz w:val="20"/>
          <w:szCs w:val="20"/>
        </w:rPr>
      </w:r>
    </w:p>
    <w:p>
      <w:pPr>
        <w:spacing w:line="240" w:lineRule="auto" w:before="2" w:after="0"/>
        <w:ind w:right="0"/>
        <w:rPr>
          <w:rFonts w:ascii="Microsoft JhengHei" w:hAnsi="Microsoft JhengHei" w:cs="Microsoft JhengHei" w:eastAsia="Microsoft JhengHei" w:hint="default"/>
          <w:b/>
          <w:bCs/>
          <w:sz w:val="27"/>
          <w:szCs w:val="27"/>
        </w:rPr>
      </w:pPr>
    </w:p>
    <w:p>
      <w:pPr>
        <w:spacing w:line="20" w:lineRule="exact"/>
        <w:ind w:left="123"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Microsoft JhengHei" w:hAnsi="Microsoft JhengHei" w:cs="Microsoft JhengHei" w:eastAsia="Microsoft JhengHei" w:hint="default"/>
          <w:sz w:val="2"/>
          <w:szCs w:val="2"/>
        </w:rPr>
      </w:r>
    </w:p>
    <w:p>
      <w:pPr>
        <w:spacing w:after="0" w:line="20" w:lineRule="exact"/>
        <w:rPr>
          <w:rFonts w:ascii="Microsoft JhengHei" w:hAnsi="Microsoft JhengHei" w:cs="Microsoft JhengHei" w:eastAsia="Microsoft JhengHei" w:hint="default"/>
          <w:sz w:val="2"/>
          <w:szCs w:val="2"/>
        </w:rPr>
        <w:sectPr>
          <w:pgSz w:w="11910" w:h="16840"/>
          <w:pgMar w:header="851" w:footer="1011" w:top="1580" w:bottom="1200" w:left="1000" w:right="920"/>
        </w:sectPr>
      </w:pPr>
    </w:p>
    <w:p>
      <w:pPr>
        <w:spacing w:line="240" w:lineRule="auto" w:before="8"/>
        <w:ind w:right="0"/>
        <w:rPr>
          <w:rFonts w:ascii="Microsoft JhengHei" w:hAnsi="Microsoft JhengHei" w:cs="Microsoft JhengHei" w:eastAsia="Microsoft JhengHei" w:hint="default"/>
          <w:b/>
          <w:bCs/>
          <w:sz w:val="8"/>
          <w:szCs w:val="8"/>
        </w:rPr>
      </w:pPr>
      <w:r>
        <w:rPr/>
        <w:pict>
          <v:group style="position:absolute;margin-left:56.549999pt;margin-top:792.825989pt;width:482.25pt;height:.1pt;mso-position-horizontal-relative:page;mso-position-vertical-relative:page;z-index:1120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spacing w:line="300" w:lineRule="exact" w:before="0" w:after="50"/>
        <w:ind w:left="241" w:right="0" w:firstLine="0"/>
        <w:jc w:val="left"/>
        <w:rPr>
          <w:rFonts w:ascii="Microsoft JhengHei" w:hAnsi="Microsoft JhengHei" w:cs="Microsoft JhengHei" w:eastAsia="Microsoft JhengHei" w:hint="default"/>
          <w:sz w:val="18"/>
          <w:szCs w:val="18"/>
        </w:rPr>
      </w:pPr>
      <w:r>
        <w:rPr/>
        <w:pict>
          <v:group style="position:absolute;margin-left:62.063999pt;margin-top:17.774376pt;width:470.75pt;height:15.6pt;mso-position-horizontal-relative:page;mso-position-vertical-relative:paragraph;z-index:-421456" coordorigin="1241,355" coordsize="9415,312">
            <v:group style="position:absolute;left:2537;top:355;width:108;height:312" coordorigin="2537,355" coordsize="108,312">
              <v:shape style="position:absolute;left:2537;top:355;width:108;height:312" coordorigin="2537,355" coordsize="108,312" path="m2537,667l2645,667,2645,355,2537,355,2537,667xe" filled="true" fillcolor="#ffb1b1" stroked="false">
                <v:path arrowok="t"/>
                <v:fill type="solid"/>
              </v:shape>
            </v:group>
            <v:group style="position:absolute;left:1241;top:355;width:108;height:312" coordorigin="1241,355" coordsize="108,312">
              <v:shape style="position:absolute;left:1241;top:355;width:108;height:312" coordorigin="1241,355" coordsize="108,312" path="m1241,667l1349,667,1349,355,1241,355,1241,667xe" filled="true" fillcolor="#ffb1b1" stroked="false">
                <v:path arrowok="t"/>
                <v:fill type="solid"/>
              </v:shape>
            </v:group>
            <v:group style="position:absolute;left:1349;top:355;width:1188;height:312" coordorigin="1349,355" coordsize="1188,312">
              <v:shape style="position:absolute;left:1349;top:355;width:1188;height:312" coordorigin="1349,355" coordsize="1188,312" path="m1349,667l2537,667,2537,355,1349,355,1349,667xe" filled="true" fillcolor="#ffb1b1" stroked="false">
                <v:path arrowok="t"/>
                <v:fill type="solid"/>
              </v:shape>
            </v:group>
            <v:group style="position:absolute;left:2645;top:355;width:108;height:312" coordorigin="2645,355" coordsize="108,312">
              <v:shape style="position:absolute;left:2645;top:355;width:108;height:312" coordorigin="2645,355" coordsize="108,312" path="m2645,667l2753,667,2753,355,2645,355,2645,667xe" filled="true" fillcolor="#ffb1b1" stroked="false">
                <v:path arrowok="t"/>
                <v:fill type="solid"/>
              </v:shape>
            </v:group>
            <v:group style="position:absolute;left:6558;top:355;width:108;height:312" coordorigin="6558,355" coordsize="108,312">
              <v:shape style="position:absolute;left:6558;top:355;width:108;height:312" coordorigin="6558,355" coordsize="108,312" path="m6558,667l6666,667,6666,355,6558,355,6558,667xe" filled="true" fillcolor="#ffb1b1" stroked="false">
                <v:path arrowok="t"/>
                <v:fill type="solid"/>
              </v:shape>
            </v:group>
            <v:group style="position:absolute;left:2753;top:355;width:3805;height:312" coordorigin="2753,355" coordsize="3805,312">
              <v:shape style="position:absolute;left:2753;top:355;width:3805;height:312" coordorigin="2753,355" coordsize="3805,312" path="m2753,667l6558,667,6558,355,2753,355,2753,667xe" filled="true" fillcolor="#ffb1b1" stroked="false">
                <v:path arrowok="t"/>
                <v:fill type="solid"/>
              </v:shape>
            </v:group>
            <v:group style="position:absolute;left:6666;top:355;width:108;height:312" coordorigin="6666,355" coordsize="108,312">
              <v:shape style="position:absolute;left:6666;top:355;width:108;height:312" coordorigin="6666,355" coordsize="108,312" path="m6666,667l6774,667,6774,355,6666,355,6666,667xe" filled="true" fillcolor="#ffb1b1" stroked="false">
                <v:path arrowok="t"/>
                <v:fill type="solid"/>
              </v:shape>
            </v:group>
            <v:group style="position:absolute;left:10547;top:355;width:108;height:312" coordorigin="10547,355" coordsize="108,312">
              <v:shape style="position:absolute;left:10547;top:355;width:108;height:312" coordorigin="10547,355" coordsize="108,312" path="m10547,667l10655,667,10655,355,10547,355,10547,667xe" filled="true" fillcolor="#ffb1b1" stroked="false">
                <v:path arrowok="t"/>
                <v:fill type="solid"/>
              </v:shape>
            </v:group>
            <v:group style="position:absolute;left:6774;top:355;width:3774;height:312" coordorigin="6774,355" coordsize="3774,312">
              <v:shape style="position:absolute;left:6774;top:355;width:3774;height:312" coordorigin="6774,355" coordsize="3774,312" path="m6774,667l10547,667,10547,355,6774,355,6774,667xe" filled="true" fillcolor="#ffb1b1" stroked="false">
                <v:path arrowok="t"/>
                <v:fill type="solid"/>
              </v:shape>
            </v:group>
            <w10:wrap type="none"/>
          </v:group>
        </w:pict>
      </w:r>
      <w:r>
        <w:rPr/>
        <w:pict>
          <v:group style="position:absolute;margin-left:62.063999pt;margin-top:48.974377pt;width:470.75pt;height:15.6pt;mso-position-horizontal-relative:page;mso-position-vertical-relative:paragraph;z-index:-421432" coordorigin="1241,979" coordsize="9415,312">
            <v:group style="position:absolute;left:2537;top:979;width:108;height:312" coordorigin="2537,979" coordsize="108,312">
              <v:shape style="position:absolute;left:2537;top:979;width:108;height:312" coordorigin="2537,979" coordsize="108,312" path="m2537,1291l2645,1291,2645,979,2537,979,2537,1291xe" filled="true" fillcolor="#d2e2ee" stroked="false">
                <v:path arrowok="t"/>
                <v:fill type="solid"/>
              </v:shape>
            </v:group>
            <v:group style="position:absolute;left:1241;top:979;width:108;height:312" coordorigin="1241,979" coordsize="108,312">
              <v:shape style="position:absolute;left:1241;top:979;width:108;height:312" coordorigin="1241,979" coordsize="108,312" path="m1241,1291l1349,1291,1349,979,1241,979,1241,1291xe" filled="true" fillcolor="#d2e2ee" stroked="false">
                <v:path arrowok="t"/>
                <v:fill type="solid"/>
              </v:shape>
            </v:group>
            <v:group style="position:absolute;left:1349;top:979;width:1188;height:312" coordorigin="1349,979" coordsize="1188,312">
              <v:shape style="position:absolute;left:1349;top:979;width:1188;height:312" coordorigin="1349,979" coordsize="1188,312" path="m1349,1291l2537,1291,2537,979,1349,979,1349,1291xe" filled="true" fillcolor="#d2e2ee" stroked="false">
                <v:path arrowok="t"/>
                <v:fill type="solid"/>
              </v:shape>
            </v:group>
            <v:group style="position:absolute;left:2645;top:979;width:108;height:312" coordorigin="2645,979" coordsize="108,312">
              <v:shape style="position:absolute;left:2645;top:979;width:108;height:312" coordorigin="2645,979" coordsize="108,312" path="m2645,1291l2753,1291,2753,979,2645,979,2645,1291xe" filled="true" fillcolor="#d2e2ee" stroked="false">
                <v:path arrowok="t"/>
                <v:fill type="solid"/>
              </v:shape>
            </v:group>
            <v:group style="position:absolute;left:6558;top:979;width:108;height:312" coordorigin="6558,979" coordsize="108,312">
              <v:shape style="position:absolute;left:6558;top:979;width:108;height:312" coordorigin="6558,979" coordsize="108,312" path="m6558,1291l6666,1291,6666,979,6558,979,6558,1291xe" filled="true" fillcolor="#d2e2ee" stroked="false">
                <v:path arrowok="t"/>
                <v:fill type="solid"/>
              </v:shape>
            </v:group>
            <v:group style="position:absolute;left:2753;top:979;width:3805;height:312" coordorigin="2753,979" coordsize="3805,312">
              <v:shape style="position:absolute;left:2753;top:979;width:3805;height:312" coordorigin="2753,979" coordsize="3805,312" path="m2753,1291l6558,1291,6558,979,2753,979,2753,1291xe" filled="true" fillcolor="#d2e2ee" stroked="false">
                <v:path arrowok="t"/>
                <v:fill type="solid"/>
              </v:shape>
            </v:group>
            <v:group style="position:absolute;left:6666;top:979;width:108;height:312" coordorigin="6666,979" coordsize="108,312">
              <v:shape style="position:absolute;left:6666;top:979;width:108;height:312" coordorigin="6666,979" coordsize="108,312" path="m6666,1291l6774,1291,6774,979,6666,979,6666,1291xe" filled="true" fillcolor="#d2e2ee" stroked="false">
                <v:path arrowok="t"/>
                <v:fill type="solid"/>
              </v:shape>
            </v:group>
            <v:group style="position:absolute;left:10547;top:979;width:108;height:312" coordorigin="10547,979" coordsize="108,312">
              <v:shape style="position:absolute;left:10547;top:979;width:108;height:312" coordorigin="10547,979" coordsize="108,312" path="m10547,1291l10655,1291,10655,979,10547,979,10547,1291xe" filled="true" fillcolor="#d2e2ee" stroked="false">
                <v:path arrowok="t"/>
                <v:fill type="solid"/>
              </v:shape>
            </v:group>
            <v:group style="position:absolute;left:6774;top:979;width:3774;height:312" coordorigin="6774,979" coordsize="3774,312">
              <v:shape style="position:absolute;left:6774;top:979;width:3774;height:312" coordorigin="6774,979" coordsize="3774,312" path="m6774,1291l10547,1291,10547,979,6774,979,6774,1291xe" filled="true" fillcolor="#d2e2ee" stroked="false">
                <v:path arrowok="t"/>
                <v:fill type="solid"/>
              </v:shape>
            </v:group>
            <w10:wrap type="none"/>
          </v:group>
        </w:pict>
      </w:r>
      <w:r>
        <w:rPr/>
        <w:pict>
          <v:group style="position:absolute;margin-left:62.063999pt;margin-top:80.174377pt;width:470.75pt;height:15.6pt;mso-position-horizontal-relative:page;mso-position-vertical-relative:paragraph;z-index:-421408" coordorigin="1241,1603" coordsize="9415,312">
            <v:group style="position:absolute;left:2537;top:1603;width:108;height:312" coordorigin="2537,1603" coordsize="108,312">
              <v:shape style="position:absolute;left:2537;top:1603;width:108;height:312" coordorigin="2537,1603" coordsize="108,312" path="m2537,1915l2645,1915,2645,1603,2537,1603,2537,1915xe" filled="true" fillcolor="#d2e2ee" stroked="false">
                <v:path arrowok="t"/>
                <v:fill type="solid"/>
              </v:shape>
            </v:group>
            <v:group style="position:absolute;left:1241;top:1603;width:108;height:312" coordorigin="1241,1603" coordsize="108,312">
              <v:shape style="position:absolute;left:1241;top:1603;width:108;height:312" coordorigin="1241,1603" coordsize="108,312" path="m1241,1915l1349,1915,1349,1603,1241,1603,1241,1915xe" filled="true" fillcolor="#d2e2ee" stroked="false">
                <v:path arrowok="t"/>
                <v:fill type="solid"/>
              </v:shape>
            </v:group>
            <v:group style="position:absolute;left:1349;top:1603;width:1188;height:312" coordorigin="1349,1603" coordsize="1188,312">
              <v:shape style="position:absolute;left:1349;top:1603;width:1188;height:312" coordorigin="1349,1603" coordsize="1188,312" path="m1349,1915l2537,1915,2537,1603,1349,1603,1349,1915xe" filled="true" fillcolor="#d2e2ee" stroked="false">
                <v:path arrowok="t"/>
                <v:fill type="solid"/>
              </v:shape>
            </v:group>
            <v:group style="position:absolute;left:2645;top:1603;width:108;height:312" coordorigin="2645,1603" coordsize="108,312">
              <v:shape style="position:absolute;left:2645;top:1603;width:108;height:312" coordorigin="2645,1603" coordsize="108,312" path="m2645,1915l2753,1915,2753,1603,2645,1603,2645,1915xe" filled="true" fillcolor="#d2e2ee" stroked="false">
                <v:path arrowok="t"/>
                <v:fill type="solid"/>
              </v:shape>
            </v:group>
            <v:group style="position:absolute;left:6558;top:1603;width:108;height:312" coordorigin="6558,1603" coordsize="108,312">
              <v:shape style="position:absolute;left:6558;top:1603;width:108;height:312" coordorigin="6558,1603" coordsize="108,312" path="m6558,1915l6666,1915,6666,1603,6558,1603,6558,1915xe" filled="true" fillcolor="#d2e2ee" stroked="false">
                <v:path arrowok="t"/>
                <v:fill type="solid"/>
              </v:shape>
            </v:group>
            <v:group style="position:absolute;left:2753;top:1603;width:3805;height:312" coordorigin="2753,1603" coordsize="3805,312">
              <v:shape style="position:absolute;left:2753;top:1603;width:3805;height:312" coordorigin="2753,1603" coordsize="3805,312" path="m2753,1915l6558,1915,6558,1603,2753,1603,2753,1915xe" filled="true" fillcolor="#d2e2ee" stroked="false">
                <v:path arrowok="t"/>
                <v:fill type="solid"/>
              </v:shape>
            </v:group>
            <v:group style="position:absolute;left:6666;top:1603;width:108;height:312" coordorigin="6666,1603" coordsize="108,312">
              <v:shape style="position:absolute;left:6666;top:1603;width:108;height:312" coordorigin="6666,1603" coordsize="108,312" path="m6666,1915l6774,1915,6774,1603,6666,1603,6666,1915xe" filled="true" fillcolor="#d2e2ee" stroked="false">
                <v:path arrowok="t"/>
                <v:fill type="solid"/>
              </v:shape>
            </v:group>
            <v:group style="position:absolute;left:10547;top:1603;width:108;height:312" coordorigin="10547,1603" coordsize="108,312">
              <v:shape style="position:absolute;left:10547;top:1603;width:108;height:312" coordorigin="10547,1603" coordsize="108,312" path="m10547,1915l10655,1915,10655,1603,10547,1603,10547,1915xe" filled="true" fillcolor="#d2e2ee" stroked="false">
                <v:path arrowok="t"/>
                <v:fill type="solid"/>
              </v:shape>
            </v:group>
            <v:group style="position:absolute;left:6774;top:1603;width:3774;height:312" coordorigin="6774,1603" coordsize="3774,312">
              <v:shape style="position:absolute;left:6774;top:1603;width:3774;height:312" coordorigin="6774,1603" coordsize="3774,312" path="m6774,1915l10547,1915,10547,1603,6774,1603,6774,1915xe" filled="true" fillcolor="#d2e2ee" stroked="false">
                <v:path arrowok="t"/>
                <v:fill type="solid"/>
              </v:shape>
            </v:group>
            <w10:wrap type="none"/>
          </v:group>
        </w:pict>
      </w:r>
      <w:bookmarkStart w:name="_bookmark69" w:id="70"/>
      <w:bookmarkEnd w:id="70"/>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10</w:t>
      </w:r>
      <w:r>
        <w:rPr>
          <w:rFonts w:ascii="Microsoft JhengHei" w:hAnsi="Microsoft JhengHei" w:cs="Microsoft JhengHei" w:eastAsia="Microsoft JhengHei" w:hint="default"/>
          <w:b/>
          <w:bCs/>
          <w:sz w:val="18"/>
          <w:szCs w:val="18"/>
        </w:rPr>
        <w:t>：国产滤波器厂商概况</w:t>
      </w:r>
      <w:r>
        <w:rPr>
          <w:rFonts w:ascii="Microsoft JhengHei" w:hAnsi="Microsoft JhengHei" w:cs="Microsoft JhengHei" w:eastAsia="Microsoft JhengHei" w:hint="default"/>
          <w:sz w:val="18"/>
          <w:szCs w:val="18"/>
        </w:rPr>
      </w:r>
    </w:p>
    <w:tbl>
      <w:tblPr>
        <w:tblW w:w="0" w:type="auto"/>
        <w:jc w:val="left"/>
        <w:tblInd w:w="132" w:type="dxa"/>
        <w:tblLayout w:type="fixed"/>
        <w:tblCellMar>
          <w:top w:w="0" w:type="dxa"/>
          <w:left w:w="0" w:type="dxa"/>
          <w:bottom w:w="0" w:type="dxa"/>
          <w:right w:w="0" w:type="dxa"/>
        </w:tblCellMar>
        <w:tblLook w:val="01E0"/>
      </w:tblPr>
      <w:tblGrid>
        <w:gridCol w:w="1918"/>
        <w:gridCol w:w="3149"/>
        <w:gridCol w:w="4563"/>
      </w:tblGrid>
      <w:tr>
        <w:trPr>
          <w:trHeight w:val="312" w:hRule="exact"/>
        </w:trPr>
        <w:tc>
          <w:tcPr>
            <w:tcW w:w="1918"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294"/>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公司</w:t>
            </w:r>
            <w:r>
              <w:rPr>
                <w:rFonts w:ascii="Microsoft JhengHei" w:hAnsi="Microsoft JhengHei" w:cs="Microsoft JhengHei" w:eastAsia="Microsoft JhengHei" w:hint="default"/>
                <w:sz w:val="18"/>
                <w:szCs w:val="18"/>
              </w:rPr>
            </w:r>
          </w:p>
        </w:tc>
        <w:tc>
          <w:tcPr>
            <w:tcW w:w="3149"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57"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滤波器产品</w:t>
            </w:r>
            <w:r>
              <w:rPr>
                <w:rFonts w:ascii="Microsoft JhengHei" w:hAnsi="Microsoft JhengHei" w:cs="Microsoft JhengHei" w:eastAsia="Microsoft JhengHei" w:hint="default"/>
                <w:sz w:val="18"/>
                <w:szCs w:val="18"/>
              </w:rPr>
            </w:r>
          </w:p>
        </w:tc>
        <w:tc>
          <w:tcPr>
            <w:tcW w:w="4563"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354"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业务进展</w:t>
            </w:r>
            <w:r>
              <w:rPr>
                <w:rFonts w:ascii="Microsoft JhengHei" w:hAnsi="Microsoft JhengHei" w:cs="Microsoft JhengHei" w:eastAsia="Microsoft JhengHei" w:hint="default"/>
                <w:sz w:val="18"/>
                <w:szCs w:val="18"/>
              </w:rPr>
            </w:r>
          </w:p>
        </w:tc>
      </w:tr>
      <w:tr>
        <w:trPr>
          <w:trHeight w:val="312" w:hRule="exact"/>
        </w:trPr>
        <w:tc>
          <w:tcPr>
            <w:tcW w:w="191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294"/>
              <w:jc w:val="center"/>
              <w:rPr>
                <w:rFonts w:ascii="宋体" w:hAnsi="宋体" w:cs="宋体" w:eastAsia="宋体" w:hint="default"/>
                <w:sz w:val="18"/>
                <w:szCs w:val="18"/>
              </w:rPr>
            </w:pPr>
            <w:r>
              <w:rPr>
                <w:rFonts w:ascii="Times New Roman" w:hAnsi="Times New Roman" w:cs="Times New Roman" w:eastAsia="Times New Roman" w:hint="default"/>
                <w:sz w:val="18"/>
                <w:szCs w:val="18"/>
              </w:rPr>
              <w:t>26</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所</w:t>
            </w:r>
          </w:p>
        </w:tc>
        <w:tc>
          <w:tcPr>
            <w:tcW w:w="3149"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5" w:right="0"/>
              <w:jc w:val="center"/>
              <w:rPr>
                <w:rFonts w:ascii="Times New Roman" w:hAnsi="Times New Roman" w:cs="Times New Roman" w:eastAsia="Times New Roman" w:hint="default"/>
                <w:sz w:val="18"/>
                <w:szCs w:val="18"/>
              </w:rPr>
            </w:pPr>
            <w:r>
              <w:rPr>
                <w:rFonts w:ascii="Times New Roman" w:hAnsi="Times New Roman" w:cs="Times New Roman" w:eastAsia="Times New Roman" w:hint="default"/>
                <w:spacing w:val="-3"/>
                <w:sz w:val="18"/>
                <w:szCs w:val="18"/>
              </w:rPr>
              <w:t>SAW</w:t>
            </w:r>
            <w:r>
              <w:rPr>
                <w:rFonts w:ascii="宋体" w:hAnsi="宋体" w:cs="宋体" w:eastAsia="宋体" w:hint="default"/>
                <w:spacing w:val="-3"/>
                <w:sz w:val="18"/>
                <w:szCs w:val="18"/>
              </w:rPr>
              <w:t>、</w:t>
            </w:r>
            <w:r>
              <w:rPr>
                <w:rFonts w:ascii="Times New Roman" w:hAnsi="Times New Roman" w:cs="Times New Roman" w:eastAsia="Times New Roman" w:hint="default"/>
                <w:spacing w:val="-3"/>
                <w:sz w:val="18"/>
                <w:szCs w:val="18"/>
              </w:rPr>
              <w:t>TC-SAW</w:t>
            </w:r>
            <w:r>
              <w:rPr>
                <w:rFonts w:ascii="宋体" w:hAnsi="宋体" w:cs="宋体" w:eastAsia="宋体" w:hint="default"/>
                <w:spacing w:val="-3"/>
                <w:sz w:val="18"/>
                <w:szCs w:val="18"/>
              </w:rPr>
              <w:t>、</w:t>
            </w:r>
            <w:r>
              <w:rPr>
                <w:rFonts w:ascii="Times New Roman" w:hAnsi="Times New Roman" w:cs="Times New Roman" w:eastAsia="Times New Roman" w:hint="default"/>
                <w:spacing w:val="-3"/>
                <w:sz w:val="18"/>
                <w:szCs w:val="18"/>
              </w:rPr>
              <w:t>FBAR</w:t>
            </w:r>
          </w:p>
        </w:tc>
        <w:tc>
          <w:tcPr>
            <w:tcW w:w="456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4" w:right="0"/>
              <w:jc w:val="center"/>
              <w:rPr>
                <w:rFonts w:ascii="宋体" w:hAnsi="宋体" w:cs="宋体" w:eastAsia="宋体" w:hint="default"/>
                <w:sz w:val="18"/>
                <w:szCs w:val="18"/>
              </w:rPr>
            </w:pPr>
            <w:r>
              <w:rPr>
                <w:rFonts w:ascii="宋体" w:hAnsi="宋体" w:cs="宋体" w:eastAsia="宋体" w:hint="default"/>
                <w:sz w:val="18"/>
                <w:szCs w:val="18"/>
              </w:rPr>
              <w:t>民品已经批量出货，供应华为等通信设备商</w:t>
            </w:r>
          </w:p>
        </w:tc>
      </w:tr>
      <w:tr>
        <w:trPr>
          <w:trHeight w:val="312" w:hRule="exact"/>
        </w:trPr>
        <w:tc>
          <w:tcPr>
            <w:tcW w:w="191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294"/>
              <w:jc w:val="center"/>
              <w:rPr>
                <w:rFonts w:ascii="宋体" w:hAnsi="宋体" w:cs="宋体" w:eastAsia="宋体" w:hint="default"/>
                <w:sz w:val="18"/>
                <w:szCs w:val="18"/>
              </w:rPr>
            </w:pPr>
            <w:r>
              <w:rPr>
                <w:rFonts w:ascii="Times New Roman" w:hAnsi="Times New Roman" w:cs="Times New Roman" w:eastAsia="Times New Roman" w:hint="default"/>
                <w:sz w:val="18"/>
                <w:szCs w:val="18"/>
              </w:rPr>
              <w:t>55</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所</w:t>
            </w:r>
          </w:p>
        </w:tc>
        <w:tc>
          <w:tcPr>
            <w:tcW w:w="314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57" w:right="0"/>
              <w:jc w:val="center"/>
              <w:rPr>
                <w:rFonts w:ascii="宋体" w:hAnsi="宋体" w:cs="宋体" w:eastAsia="宋体" w:hint="default"/>
                <w:sz w:val="18"/>
                <w:szCs w:val="18"/>
              </w:rPr>
            </w:pPr>
            <w:r>
              <w:rPr>
                <w:rFonts w:ascii="Times New Roman" w:hAnsi="Times New Roman" w:cs="Times New Roman" w:eastAsia="Times New Roman" w:hint="default"/>
                <w:spacing w:val="-6"/>
                <w:sz w:val="18"/>
                <w:szCs w:val="18"/>
              </w:rPr>
              <w:t>SAW</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及滤波器压电材料</w:t>
            </w:r>
          </w:p>
        </w:tc>
        <w:tc>
          <w:tcPr>
            <w:tcW w:w="456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357" w:right="0"/>
              <w:jc w:val="center"/>
              <w:rPr>
                <w:rFonts w:ascii="宋体" w:hAnsi="宋体" w:cs="宋体" w:eastAsia="宋体" w:hint="default"/>
                <w:sz w:val="18"/>
                <w:szCs w:val="18"/>
              </w:rPr>
            </w:pPr>
            <w:r>
              <w:rPr>
                <w:rFonts w:ascii="宋体" w:hAnsi="宋体" w:cs="宋体" w:eastAsia="宋体" w:hint="default"/>
                <w:sz w:val="18"/>
                <w:szCs w:val="18"/>
              </w:rPr>
              <w:t>民品已经批量出货，</w:t>
            </w:r>
            <w:r>
              <w:rPr>
                <w:rFonts w:ascii="Times New Roman" w:hAnsi="Times New Roman" w:cs="Times New Roman" w:eastAsia="Times New Roman" w:hint="default"/>
                <w:sz w:val="18"/>
                <w:szCs w:val="18"/>
              </w:rPr>
              <w:t>wafer </w:t>
            </w:r>
            <w:r>
              <w:rPr>
                <w:rFonts w:ascii="宋体" w:hAnsi="宋体" w:cs="宋体" w:eastAsia="宋体" w:hint="default"/>
                <w:sz w:val="18"/>
                <w:szCs w:val="18"/>
              </w:rPr>
              <w:t>供应</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Qorvo </w:t>
            </w:r>
            <w:r>
              <w:rPr>
                <w:rFonts w:ascii="宋体" w:hAnsi="宋体" w:cs="宋体" w:eastAsia="宋体" w:hint="default"/>
                <w:sz w:val="18"/>
                <w:szCs w:val="18"/>
              </w:rPr>
              <w:t>等龙头</w:t>
            </w:r>
          </w:p>
        </w:tc>
      </w:tr>
      <w:tr>
        <w:trPr>
          <w:trHeight w:val="312" w:hRule="exact"/>
        </w:trPr>
        <w:tc>
          <w:tcPr>
            <w:tcW w:w="191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297"/>
              <w:jc w:val="center"/>
              <w:rPr>
                <w:rFonts w:ascii="宋体" w:hAnsi="宋体" w:cs="宋体" w:eastAsia="宋体" w:hint="default"/>
                <w:sz w:val="18"/>
                <w:szCs w:val="18"/>
              </w:rPr>
            </w:pPr>
            <w:r>
              <w:rPr>
                <w:rFonts w:ascii="宋体" w:hAnsi="宋体" w:cs="宋体" w:eastAsia="宋体" w:hint="default"/>
                <w:sz w:val="18"/>
                <w:szCs w:val="18"/>
              </w:rPr>
              <w:t>麦捷科技</w:t>
            </w:r>
          </w:p>
        </w:tc>
        <w:tc>
          <w:tcPr>
            <w:tcW w:w="3149"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7" w:right="0"/>
              <w:jc w:val="center"/>
              <w:rPr>
                <w:rFonts w:ascii="宋体" w:hAnsi="宋体" w:cs="宋体" w:eastAsia="宋体" w:hint="default"/>
                <w:sz w:val="18"/>
                <w:szCs w:val="18"/>
              </w:rPr>
            </w:pPr>
            <w:r>
              <w:rPr>
                <w:rFonts w:ascii="Times New Roman" w:hAnsi="Times New Roman" w:cs="Times New Roman" w:eastAsia="Times New Roman" w:hint="default"/>
                <w:spacing w:val="-6"/>
                <w:sz w:val="18"/>
                <w:szCs w:val="18"/>
              </w:rPr>
              <w:t>SAW</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封装</w:t>
            </w:r>
          </w:p>
        </w:tc>
        <w:tc>
          <w:tcPr>
            <w:tcW w:w="456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4" w:right="0"/>
              <w:jc w:val="center"/>
              <w:rPr>
                <w:rFonts w:ascii="宋体" w:hAnsi="宋体" w:cs="宋体" w:eastAsia="宋体" w:hint="default"/>
                <w:sz w:val="18"/>
                <w:szCs w:val="18"/>
              </w:rPr>
            </w:pPr>
            <w:r>
              <w:rPr>
                <w:rFonts w:ascii="宋体" w:hAnsi="宋体" w:cs="宋体" w:eastAsia="宋体" w:hint="default"/>
                <w:sz w:val="18"/>
                <w:szCs w:val="18"/>
              </w:rPr>
              <w:t>主要承接</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26 </w:t>
            </w:r>
            <w:r>
              <w:rPr>
                <w:rFonts w:ascii="宋体" w:hAnsi="宋体" w:cs="宋体" w:eastAsia="宋体" w:hint="default"/>
                <w:sz w:val="18"/>
                <w:szCs w:val="18"/>
              </w:rPr>
              <w:t>所部分民品业务，负责后端封测</w:t>
            </w:r>
          </w:p>
        </w:tc>
      </w:tr>
      <w:tr>
        <w:trPr>
          <w:trHeight w:val="312" w:hRule="exact"/>
        </w:trPr>
        <w:tc>
          <w:tcPr>
            <w:tcW w:w="191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297"/>
              <w:jc w:val="center"/>
              <w:rPr>
                <w:rFonts w:ascii="宋体" w:hAnsi="宋体" w:cs="宋体" w:eastAsia="宋体" w:hint="default"/>
                <w:sz w:val="18"/>
                <w:szCs w:val="18"/>
              </w:rPr>
            </w:pPr>
            <w:r>
              <w:rPr>
                <w:rFonts w:ascii="宋体" w:hAnsi="宋体" w:cs="宋体" w:eastAsia="宋体" w:hint="default"/>
                <w:sz w:val="18"/>
                <w:szCs w:val="18"/>
              </w:rPr>
              <w:t>信维通信</w:t>
            </w:r>
          </w:p>
        </w:tc>
        <w:tc>
          <w:tcPr>
            <w:tcW w:w="314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57" w:right="0"/>
              <w:jc w:val="center"/>
              <w:rPr>
                <w:rFonts w:ascii="宋体" w:hAnsi="宋体" w:cs="宋体" w:eastAsia="宋体" w:hint="default"/>
                <w:sz w:val="18"/>
                <w:szCs w:val="18"/>
              </w:rPr>
            </w:pPr>
            <w:r>
              <w:rPr>
                <w:rFonts w:ascii="Times New Roman" w:hAnsi="Times New Roman" w:cs="Times New Roman" w:eastAsia="Times New Roman" w:hint="default"/>
                <w:spacing w:val="-6"/>
                <w:sz w:val="18"/>
                <w:szCs w:val="18"/>
              </w:rPr>
              <w:t>SAW</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及滤波器压电材料</w:t>
            </w:r>
          </w:p>
        </w:tc>
        <w:tc>
          <w:tcPr>
            <w:tcW w:w="456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357" w:right="0"/>
              <w:jc w:val="center"/>
              <w:rPr>
                <w:rFonts w:ascii="宋体" w:hAnsi="宋体" w:cs="宋体" w:eastAsia="宋体" w:hint="default"/>
                <w:sz w:val="18"/>
                <w:szCs w:val="18"/>
              </w:rPr>
            </w:pPr>
            <w:r>
              <w:rPr>
                <w:rFonts w:ascii="宋体" w:hAnsi="宋体" w:cs="宋体" w:eastAsia="宋体" w:hint="default"/>
                <w:sz w:val="18"/>
                <w:szCs w:val="18"/>
              </w:rPr>
              <w:t>同</w:t>
            </w:r>
            <w:r>
              <w:rPr>
                <w:rFonts w:ascii="宋体" w:hAnsi="宋体" w:cs="宋体" w:eastAsia="宋体" w:hint="default"/>
                <w:spacing w:val="-42"/>
                <w:sz w:val="18"/>
                <w:szCs w:val="18"/>
              </w:rPr>
              <w:t> </w:t>
            </w:r>
            <w:r>
              <w:rPr>
                <w:rFonts w:ascii="Times New Roman" w:hAnsi="Times New Roman" w:cs="Times New Roman" w:eastAsia="Times New Roman" w:hint="default"/>
                <w:sz w:val="18"/>
                <w:szCs w:val="18"/>
              </w:rPr>
              <w:t>55 </w:t>
            </w:r>
            <w:r>
              <w:rPr>
                <w:rFonts w:ascii="宋体" w:hAnsi="宋体" w:cs="宋体" w:eastAsia="宋体" w:hint="default"/>
                <w:sz w:val="18"/>
                <w:szCs w:val="18"/>
              </w:rPr>
              <w:t>所</w:t>
            </w:r>
          </w:p>
        </w:tc>
      </w:tr>
      <w:tr>
        <w:trPr>
          <w:trHeight w:val="312" w:hRule="exact"/>
        </w:trPr>
        <w:tc>
          <w:tcPr>
            <w:tcW w:w="191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297"/>
              <w:jc w:val="center"/>
              <w:rPr>
                <w:rFonts w:ascii="宋体" w:hAnsi="宋体" w:cs="宋体" w:eastAsia="宋体" w:hint="default"/>
                <w:sz w:val="18"/>
                <w:szCs w:val="18"/>
              </w:rPr>
            </w:pPr>
            <w:r>
              <w:rPr>
                <w:rFonts w:ascii="宋体" w:hAnsi="宋体" w:cs="宋体" w:eastAsia="宋体" w:hint="default"/>
                <w:sz w:val="18"/>
                <w:szCs w:val="18"/>
              </w:rPr>
              <w:t>好达电子</w:t>
            </w:r>
          </w:p>
        </w:tc>
        <w:tc>
          <w:tcPr>
            <w:tcW w:w="3149"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9" w:right="0"/>
              <w:jc w:val="center"/>
              <w:rPr>
                <w:rFonts w:ascii="Times New Roman" w:hAnsi="Times New Roman" w:cs="Times New Roman" w:eastAsia="Times New Roman" w:hint="default"/>
                <w:sz w:val="18"/>
                <w:szCs w:val="18"/>
              </w:rPr>
            </w:pPr>
            <w:r>
              <w:rPr>
                <w:rFonts w:ascii="Times New Roman" w:hAnsi="Times New Roman" w:cs="Times New Roman" w:eastAsia="Times New Roman" w:hint="default"/>
                <w:spacing w:val="-4"/>
                <w:sz w:val="18"/>
                <w:szCs w:val="18"/>
              </w:rPr>
              <w:t>SAW</w:t>
            </w:r>
            <w:r>
              <w:rPr>
                <w:rFonts w:ascii="宋体" w:hAnsi="宋体" w:cs="宋体" w:eastAsia="宋体" w:hint="default"/>
                <w:spacing w:val="-4"/>
                <w:sz w:val="18"/>
                <w:szCs w:val="18"/>
              </w:rPr>
              <w:t>、</w:t>
            </w:r>
            <w:r>
              <w:rPr>
                <w:rFonts w:ascii="Times New Roman" w:hAnsi="Times New Roman" w:cs="Times New Roman" w:eastAsia="Times New Roman" w:hint="default"/>
                <w:spacing w:val="-4"/>
                <w:sz w:val="18"/>
                <w:szCs w:val="18"/>
              </w:rPr>
              <w:t>TC-SAW</w:t>
            </w:r>
          </w:p>
        </w:tc>
        <w:tc>
          <w:tcPr>
            <w:tcW w:w="456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7" w:right="0"/>
              <w:jc w:val="center"/>
              <w:rPr>
                <w:rFonts w:ascii="宋体" w:hAnsi="宋体" w:cs="宋体" w:eastAsia="宋体" w:hint="default"/>
                <w:sz w:val="18"/>
                <w:szCs w:val="18"/>
              </w:rPr>
            </w:pPr>
            <w:r>
              <w:rPr>
                <w:rFonts w:ascii="宋体" w:hAnsi="宋体" w:cs="宋体" w:eastAsia="宋体" w:hint="default"/>
                <w:sz w:val="18"/>
                <w:szCs w:val="18"/>
              </w:rPr>
              <w:t>国内</w:t>
            </w:r>
            <w:r>
              <w:rPr>
                <w:rFonts w:ascii="宋体" w:hAnsi="宋体" w:cs="宋体" w:eastAsia="宋体" w:hint="default"/>
                <w:spacing w:val="-40"/>
                <w:sz w:val="18"/>
                <w:szCs w:val="18"/>
              </w:rPr>
              <w:t> </w:t>
            </w:r>
            <w:r>
              <w:rPr>
                <w:rFonts w:ascii="Times New Roman" w:hAnsi="Times New Roman" w:cs="Times New Roman" w:eastAsia="Times New Roman" w:hint="default"/>
                <w:spacing w:val="-6"/>
                <w:sz w:val="18"/>
                <w:szCs w:val="18"/>
              </w:rPr>
              <w:t>SAW </w:t>
            </w:r>
            <w:r>
              <w:rPr>
                <w:rFonts w:ascii="宋体" w:hAnsi="宋体" w:cs="宋体" w:eastAsia="宋体" w:hint="default"/>
                <w:sz w:val="18"/>
                <w:szCs w:val="18"/>
              </w:rPr>
              <w:t>出货量最大，供应小米、华勤、闻泰</w:t>
            </w:r>
          </w:p>
        </w:tc>
      </w:tr>
      <w:tr>
        <w:trPr>
          <w:trHeight w:val="312" w:hRule="exact"/>
        </w:trPr>
        <w:tc>
          <w:tcPr>
            <w:tcW w:w="191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297"/>
              <w:jc w:val="center"/>
              <w:rPr>
                <w:rFonts w:ascii="宋体" w:hAnsi="宋体" w:cs="宋体" w:eastAsia="宋体" w:hint="default"/>
                <w:sz w:val="18"/>
                <w:szCs w:val="18"/>
              </w:rPr>
            </w:pPr>
            <w:r>
              <w:rPr>
                <w:rFonts w:ascii="宋体" w:hAnsi="宋体" w:cs="宋体" w:eastAsia="宋体" w:hint="default"/>
                <w:sz w:val="18"/>
                <w:szCs w:val="18"/>
              </w:rPr>
              <w:t>天通股份</w:t>
            </w:r>
          </w:p>
        </w:tc>
        <w:tc>
          <w:tcPr>
            <w:tcW w:w="314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57" w:right="0"/>
              <w:jc w:val="center"/>
              <w:rPr>
                <w:rFonts w:ascii="宋体" w:hAnsi="宋体" w:cs="宋体" w:eastAsia="宋体" w:hint="default"/>
                <w:sz w:val="18"/>
                <w:szCs w:val="18"/>
              </w:rPr>
            </w:pPr>
            <w:r>
              <w:rPr>
                <w:rFonts w:ascii="Times New Roman" w:hAnsi="Times New Roman" w:cs="Times New Roman" w:eastAsia="Times New Roman" w:hint="default"/>
                <w:spacing w:val="-6"/>
                <w:sz w:val="18"/>
                <w:szCs w:val="18"/>
              </w:rPr>
              <w:t>SAW</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及滤波器压电材料</w:t>
            </w:r>
          </w:p>
        </w:tc>
        <w:tc>
          <w:tcPr>
            <w:tcW w:w="456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354"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IDM</w:t>
            </w:r>
            <w:r>
              <w:rPr>
                <w:rFonts w:ascii="宋体" w:hAnsi="宋体" w:cs="宋体" w:eastAsia="宋体" w:hint="default"/>
                <w:sz w:val="18"/>
                <w:szCs w:val="18"/>
              </w:rPr>
              <w:t>，已商品化数十个型号，供应白牌客户</w:t>
            </w:r>
          </w:p>
        </w:tc>
      </w:tr>
      <w:tr>
        <w:trPr>
          <w:trHeight w:val="312" w:hRule="exact"/>
        </w:trPr>
        <w:tc>
          <w:tcPr>
            <w:tcW w:w="191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295"/>
              <w:jc w:val="center"/>
              <w:rPr>
                <w:rFonts w:ascii="宋体" w:hAnsi="宋体" w:cs="宋体" w:eastAsia="宋体" w:hint="default"/>
                <w:sz w:val="18"/>
                <w:szCs w:val="18"/>
              </w:rPr>
            </w:pPr>
            <w:r>
              <w:rPr>
                <w:rFonts w:ascii="宋体" w:hAnsi="宋体" w:cs="宋体" w:eastAsia="宋体" w:hint="default"/>
                <w:sz w:val="18"/>
                <w:szCs w:val="18"/>
              </w:rPr>
              <w:t>卓胜微</w:t>
            </w:r>
          </w:p>
        </w:tc>
        <w:tc>
          <w:tcPr>
            <w:tcW w:w="3149" w:type="dxa"/>
            <w:tcBorders>
              <w:top w:val="nil" w:sz="6" w:space="0" w:color="auto"/>
              <w:left w:val="nil" w:sz="6" w:space="0" w:color="auto"/>
              <w:bottom w:val="nil" w:sz="6" w:space="0" w:color="auto"/>
              <w:right w:val="nil" w:sz="6" w:space="0" w:color="auto"/>
            </w:tcBorders>
          </w:tcPr>
          <w:p>
            <w:pPr>
              <w:pStyle w:val="TableParagraph"/>
              <w:spacing w:line="240" w:lineRule="auto" w:before="52"/>
              <w:ind w:left="59" w:right="0"/>
              <w:jc w:val="center"/>
              <w:rPr>
                <w:rFonts w:ascii="Times New Roman" w:hAnsi="Times New Roman" w:cs="Times New Roman" w:eastAsia="Times New Roman" w:hint="default"/>
                <w:sz w:val="18"/>
                <w:szCs w:val="18"/>
              </w:rPr>
            </w:pPr>
            <w:r>
              <w:rPr>
                <w:rFonts w:ascii="Times New Roman"/>
                <w:spacing w:val="-5"/>
                <w:sz w:val="18"/>
              </w:rPr>
              <w:t>SAW</w:t>
            </w:r>
          </w:p>
        </w:tc>
        <w:tc>
          <w:tcPr>
            <w:tcW w:w="456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3" w:right="0"/>
              <w:jc w:val="center"/>
              <w:rPr>
                <w:rFonts w:ascii="宋体" w:hAnsi="宋体" w:cs="宋体" w:eastAsia="宋体" w:hint="default"/>
                <w:sz w:val="18"/>
                <w:szCs w:val="18"/>
              </w:rPr>
            </w:pPr>
            <w:r>
              <w:rPr>
                <w:rFonts w:ascii="宋体" w:hAnsi="宋体" w:cs="宋体" w:eastAsia="宋体" w:hint="default"/>
                <w:sz w:val="18"/>
                <w:szCs w:val="18"/>
              </w:rPr>
              <w:t>起步阶段，采用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fabless</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模式布局</w:t>
            </w:r>
            <w:r>
              <w:rPr>
                <w:rFonts w:ascii="宋体" w:hAnsi="宋体" w:cs="宋体" w:eastAsia="宋体" w:hint="default"/>
                <w:spacing w:val="-46"/>
                <w:sz w:val="18"/>
                <w:szCs w:val="18"/>
              </w:rPr>
              <w:t> </w:t>
            </w:r>
            <w:r>
              <w:rPr>
                <w:rFonts w:ascii="Times New Roman" w:hAnsi="Times New Roman" w:cs="Times New Roman" w:eastAsia="Times New Roman" w:hint="default"/>
                <w:spacing w:val="-6"/>
                <w:sz w:val="18"/>
                <w:szCs w:val="18"/>
              </w:rPr>
              <w:t>SAW</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业务</w:t>
            </w:r>
          </w:p>
        </w:tc>
      </w:tr>
      <w:tr>
        <w:trPr>
          <w:trHeight w:val="312" w:hRule="exact"/>
        </w:trPr>
        <w:tc>
          <w:tcPr>
            <w:tcW w:w="191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right="295"/>
              <w:jc w:val="center"/>
              <w:rPr>
                <w:rFonts w:ascii="宋体" w:hAnsi="宋体" w:cs="宋体" w:eastAsia="宋体" w:hint="default"/>
                <w:sz w:val="18"/>
                <w:szCs w:val="18"/>
              </w:rPr>
            </w:pPr>
            <w:r>
              <w:rPr>
                <w:rFonts w:ascii="宋体" w:hAnsi="宋体" w:cs="宋体" w:eastAsia="宋体" w:hint="default"/>
                <w:sz w:val="18"/>
                <w:szCs w:val="18"/>
              </w:rPr>
              <w:t>中科汉天下</w:t>
            </w:r>
          </w:p>
        </w:tc>
        <w:tc>
          <w:tcPr>
            <w:tcW w:w="314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left="59" w:right="0"/>
              <w:jc w:val="center"/>
              <w:rPr>
                <w:rFonts w:ascii="Times New Roman" w:hAnsi="Times New Roman" w:cs="Times New Roman" w:eastAsia="Times New Roman" w:hint="default"/>
                <w:sz w:val="18"/>
                <w:szCs w:val="18"/>
              </w:rPr>
            </w:pPr>
            <w:r>
              <w:rPr>
                <w:rFonts w:ascii="Times New Roman" w:hAnsi="Times New Roman" w:cs="Times New Roman" w:eastAsia="Times New Roman" w:hint="default"/>
                <w:spacing w:val="-5"/>
                <w:sz w:val="18"/>
                <w:szCs w:val="18"/>
              </w:rPr>
              <w:t>SAW</w:t>
            </w:r>
            <w:r>
              <w:rPr>
                <w:rFonts w:ascii="宋体" w:hAnsi="宋体" w:cs="宋体" w:eastAsia="宋体" w:hint="default"/>
                <w:spacing w:val="-5"/>
                <w:sz w:val="18"/>
                <w:szCs w:val="18"/>
              </w:rPr>
              <w:t>、</w:t>
            </w:r>
            <w:r>
              <w:rPr>
                <w:rFonts w:ascii="Times New Roman" w:hAnsi="Times New Roman" w:cs="Times New Roman" w:eastAsia="Times New Roman" w:hint="default"/>
                <w:spacing w:val="-5"/>
                <w:sz w:val="18"/>
                <w:szCs w:val="18"/>
              </w:rPr>
              <w:t>BAW</w:t>
            </w:r>
          </w:p>
        </w:tc>
        <w:tc>
          <w:tcPr>
            <w:tcW w:w="456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left="355" w:right="0"/>
              <w:jc w:val="center"/>
              <w:rPr>
                <w:rFonts w:ascii="宋体" w:hAnsi="宋体" w:cs="宋体" w:eastAsia="宋体" w:hint="default"/>
                <w:sz w:val="18"/>
                <w:szCs w:val="18"/>
              </w:rPr>
            </w:pPr>
            <w:r>
              <w:rPr>
                <w:rFonts w:ascii="宋体" w:hAnsi="宋体" w:cs="宋体" w:eastAsia="宋体" w:hint="default"/>
                <w:sz w:val="18"/>
                <w:szCs w:val="18"/>
              </w:rPr>
              <w:t>仍以</w:t>
            </w:r>
            <w:r>
              <w:rPr>
                <w:rFonts w:ascii="宋体" w:hAnsi="宋体" w:cs="宋体" w:eastAsia="宋体" w:hint="default"/>
                <w:spacing w:val="-45"/>
                <w:sz w:val="18"/>
                <w:szCs w:val="18"/>
              </w:rPr>
              <w:t> </w:t>
            </w:r>
            <w:r>
              <w:rPr>
                <w:rFonts w:ascii="Times New Roman" w:hAnsi="Times New Roman" w:cs="Times New Roman" w:eastAsia="Times New Roman" w:hint="default"/>
                <w:spacing w:val="-7"/>
                <w:sz w:val="18"/>
                <w:szCs w:val="18"/>
              </w:rPr>
              <w:t>PA</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业务为主，布局</w:t>
            </w:r>
            <w:r>
              <w:rPr>
                <w:rFonts w:ascii="宋体" w:hAnsi="宋体" w:cs="宋体" w:eastAsia="宋体" w:hint="default"/>
                <w:spacing w:val="-44"/>
                <w:sz w:val="18"/>
                <w:szCs w:val="18"/>
              </w:rPr>
              <w:t> </w:t>
            </w:r>
            <w:r>
              <w:rPr>
                <w:rFonts w:ascii="Times New Roman" w:hAnsi="Times New Roman" w:cs="Times New Roman" w:eastAsia="Times New Roman" w:hint="default"/>
                <w:spacing w:val="-5"/>
                <w:sz w:val="18"/>
                <w:szCs w:val="18"/>
              </w:rPr>
              <w:t>SAW</w:t>
            </w:r>
            <w:r>
              <w:rPr>
                <w:rFonts w:ascii="宋体" w:hAnsi="宋体" w:cs="宋体" w:eastAsia="宋体" w:hint="default"/>
                <w:spacing w:val="-5"/>
                <w:sz w:val="18"/>
                <w:szCs w:val="18"/>
              </w:rPr>
              <w:t>、</w:t>
            </w:r>
            <w:r>
              <w:rPr>
                <w:rFonts w:ascii="Times New Roman" w:hAnsi="Times New Roman" w:cs="Times New Roman" w:eastAsia="Times New Roman" w:hint="default"/>
                <w:spacing w:val="-5"/>
                <w:sz w:val="18"/>
                <w:szCs w:val="18"/>
              </w:rPr>
              <w:t>BAW</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业务</w:t>
            </w:r>
          </w:p>
        </w:tc>
      </w:tr>
      <w:tr>
        <w:trPr>
          <w:trHeight w:val="312" w:hRule="exact"/>
        </w:trPr>
        <w:tc>
          <w:tcPr>
            <w:tcW w:w="191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297"/>
              <w:jc w:val="center"/>
              <w:rPr>
                <w:rFonts w:ascii="宋体" w:hAnsi="宋体" w:cs="宋体" w:eastAsia="宋体" w:hint="default"/>
                <w:sz w:val="18"/>
                <w:szCs w:val="18"/>
              </w:rPr>
            </w:pPr>
            <w:r>
              <w:rPr>
                <w:rFonts w:ascii="宋体" w:hAnsi="宋体" w:cs="宋体" w:eastAsia="宋体" w:hint="default"/>
                <w:sz w:val="18"/>
                <w:szCs w:val="18"/>
              </w:rPr>
              <w:t>三安光电</w:t>
            </w:r>
          </w:p>
        </w:tc>
        <w:tc>
          <w:tcPr>
            <w:tcW w:w="3149" w:type="dxa"/>
            <w:tcBorders>
              <w:top w:val="nil" w:sz="6" w:space="0" w:color="auto"/>
              <w:left w:val="nil" w:sz="6" w:space="0" w:color="auto"/>
              <w:bottom w:val="nil" w:sz="6" w:space="0" w:color="auto"/>
              <w:right w:val="nil" w:sz="6" w:space="0" w:color="auto"/>
            </w:tcBorders>
          </w:tcPr>
          <w:p>
            <w:pPr>
              <w:pStyle w:val="TableParagraph"/>
              <w:spacing w:line="240" w:lineRule="auto" w:before="52"/>
              <w:ind w:left="59" w:right="0"/>
              <w:jc w:val="center"/>
              <w:rPr>
                <w:rFonts w:ascii="Times New Roman" w:hAnsi="Times New Roman" w:cs="Times New Roman" w:eastAsia="Times New Roman" w:hint="default"/>
                <w:sz w:val="18"/>
                <w:szCs w:val="18"/>
              </w:rPr>
            </w:pPr>
            <w:r>
              <w:rPr>
                <w:rFonts w:ascii="Times New Roman"/>
                <w:spacing w:val="-5"/>
                <w:sz w:val="18"/>
              </w:rPr>
              <w:t>SAW</w:t>
            </w:r>
          </w:p>
        </w:tc>
        <w:tc>
          <w:tcPr>
            <w:tcW w:w="456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4" w:right="0"/>
              <w:jc w:val="center"/>
              <w:rPr>
                <w:rFonts w:ascii="宋体" w:hAnsi="宋体" w:cs="宋体" w:eastAsia="宋体" w:hint="default"/>
                <w:sz w:val="18"/>
                <w:szCs w:val="18"/>
              </w:rPr>
            </w:pPr>
            <w:r>
              <w:rPr>
                <w:rFonts w:ascii="宋体" w:hAnsi="宋体" w:cs="宋体" w:eastAsia="宋体" w:hint="default"/>
                <w:sz w:val="18"/>
                <w:szCs w:val="18"/>
              </w:rPr>
              <w:t>布局滤波器业务</w:t>
            </w:r>
          </w:p>
        </w:tc>
      </w:tr>
      <w:tr>
        <w:trPr>
          <w:trHeight w:val="312" w:hRule="exact"/>
        </w:trPr>
        <w:tc>
          <w:tcPr>
            <w:tcW w:w="191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297"/>
              <w:jc w:val="center"/>
              <w:rPr>
                <w:rFonts w:ascii="宋体" w:hAnsi="宋体" w:cs="宋体" w:eastAsia="宋体" w:hint="default"/>
                <w:sz w:val="18"/>
                <w:szCs w:val="18"/>
              </w:rPr>
            </w:pPr>
            <w:r>
              <w:rPr>
                <w:rFonts w:ascii="宋体" w:hAnsi="宋体" w:cs="宋体" w:eastAsia="宋体" w:hint="default"/>
                <w:sz w:val="18"/>
                <w:szCs w:val="18"/>
              </w:rPr>
              <w:t>中芯国际</w:t>
            </w:r>
          </w:p>
        </w:tc>
        <w:tc>
          <w:tcPr>
            <w:tcW w:w="314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57" w:right="0"/>
              <w:jc w:val="center"/>
              <w:rPr>
                <w:rFonts w:ascii="宋体" w:hAnsi="宋体" w:cs="宋体" w:eastAsia="宋体" w:hint="default"/>
                <w:sz w:val="18"/>
                <w:szCs w:val="18"/>
              </w:rPr>
            </w:pPr>
            <w:r>
              <w:rPr>
                <w:rFonts w:ascii="Times New Roman" w:hAnsi="Times New Roman" w:cs="Times New Roman" w:eastAsia="Times New Roman" w:hint="default"/>
                <w:spacing w:val="-5"/>
                <w:sz w:val="18"/>
                <w:szCs w:val="18"/>
              </w:rPr>
              <w:t>SAW</w:t>
            </w:r>
            <w:r>
              <w:rPr>
                <w:rFonts w:ascii="宋体" w:hAnsi="宋体" w:cs="宋体" w:eastAsia="宋体" w:hint="default"/>
                <w:spacing w:val="-5"/>
                <w:sz w:val="18"/>
                <w:szCs w:val="18"/>
              </w:rPr>
              <w:t>、</w:t>
            </w:r>
            <w:r>
              <w:rPr>
                <w:rFonts w:ascii="Times New Roman" w:hAnsi="Times New Roman" w:cs="Times New Roman" w:eastAsia="Times New Roman" w:hint="default"/>
                <w:spacing w:val="-5"/>
                <w:sz w:val="18"/>
                <w:szCs w:val="18"/>
              </w:rPr>
              <w:t>BAW</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代工</w:t>
            </w:r>
          </w:p>
        </w:tc>
        <w:tc>
          <w:tcPr>
            <w:tcW w:w="456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357" w:right="0"/>
              <w:jc w:val="center"/>
              <w:rPr>
                <w:rFonts w:ascii="宋体" w:hAnsi="宋体" w:cs="宋体" w:eastAsia="宋体" w:hint="default"/>
                <w:sz w:val="18"/>
                <w:szCs w:val="18"/>
              </w:rPr>
            </w:pPr>
            <w:r>
              <w:rPr>
                <w:rFonts w:ascii="宋体" w:hAnsi="宋体" w:cs="宋体" w:eastAsia="宋体" w:hint="default"/>
                <w:sz w:val="18"/>
                <w:szCs w:val="18"/>
              </w:rPr>
              <w:t>布局</w:t>
            </w:r>
            <w:r>
              <w:rPr>
                <w:rFonts w:ascii="宋体" w:hAnsi="宋体" w:cs="宋体" w:eastAsia="宋体" w:hint="default"/>
                <w:spacing w:val="-39"/>
                <w:sz w:val="18"/>
                <w:szCs w:val="18"/>
              </w:rPr>
              <w:t> </w:t>
            </w:r>
            <w:r>
              <w:rPr>
                <w:rFonts w:ascii="Times New Roman" w:hAnsi="Times New Roman" w:cs="Times New Roman" w:eastAsia="Times New Roman" w:hint="default"/>
                <w:spacing w:val="-5"/>
                <w:sz w:val="18"/>
                <w:szCs w:val="18"/>
              </w:rPr>
              <w:t>SAW</w:t>
            </w:r>
            <w:r>
              <w:rPr>
                <w:rFonts w:ascii="宋体" w:hAnsi="宋体" w:cs="宋体" w:eastAsia="宋体" w:hint="default"/>
                <w:spacing w:val="-5"/>
                <w:sz w:val="18"/>
                <w:szCs w:val="18"/>
              </w:rPr>
              <w:t>、</w:t>
            </w:r>
            <w:r>
              <w:rPr>
                <w:rFonts w:ascii="Times New Roman" w:hAnsi="Times New Roman" w:cs="Times New Roman" w:eastAsia="Times New Roman" w:hint="default"/>
                <w:spacing w:val="-5"/>
                <w:sz w:val="18"/>
                <w:szCs w:val="18"/>
              </w:rPr>
              <w:t>BAW </w:t>
            </w:r>
            <w:r>
              <w:rPr>
                <w:rFonts w:ascii="宋体" w:hAnsi="宋体" w:cs="宋体" w:eastAsia="宋体" w:hint="default"/>
                <w:sz w:val="18"/>
                <w:szCs w:val="18"/>
              </w:rPr>
              <w:t>代工业务，厂房已逐步到位</w:t>
            </w:r>
          </w:p>
        </w:tc>
      </w:tr>
      <w:tr>
        <w:trPr>
          <w:trHeight w:val="312" w:hRule="exact"/>
        </w:trPr>
        <w:tc>
          <w:tcPr>
            <w:tcW w:w="191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297"/>
              <w:jc w:val="center"/>
              <w:rPr>
                <w:rFonts w:ascii="宋体" w:hAnsi="宋体" w:cs="宋体" w:eastAsia="宋体" w:hint="default"/>
                <w:sz w:val="18"/>
                <w:szCs w:val="18"/>
              </w:rPr>
            </w:pPr>
            <w:r>
              <w:rPr>
                <w:rFonts w:ascii="宋体" w:hAnsi="宋体" w:cs="宋体" w:eastAsia="宋体" w:hint="default"/>
                <w:sz w:val="18"/>
                <w:szCs w:val="18"/>
              </w:rPr>
              <w:t>开元通信</w:t>
            </w:r>
          </w:p>
        </w:tc>
        <w:tc>
          <w:tcPr>
            <w:tcW w:w="3149"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9" w:right="0"/>
              <w:jc w:val="center"/>
              <w:rPr>
                <w:rFonts w:ascii="Times New Roman" w:hAnsi="Times New Roman" w:cs="Times New Roman" w:eastAsia="Times New Roman" w:hint="default"/>
                <w:sz w:val="18"/>
                <w:szCs w:val="18"/>
              </w:rPr>
            </w:pPr>
            <w:r>
              <w:rPr>
                <w:rFonts w:ascii="Times New Roman" w:hAnsi="Times New Roman" w:cs="Times New Roman" w:eastAsia="Times New Roman" w:hint="default"/>
                <w:spacing w:val="-5"/>
                <w:sz w:val="18"/>
                <w:szCs w:val="18"/>
              </w:rPr>
              <w:t>SAW</w:t>
            </w:r>
            <w:r>
              <w:rPr>
                <w:rFonts w:ascii="宋体" w:hAnsi="宋体" w:cs="宋体" w:eastAsia="宋体" w:hint="default"/>
                <w:spacing w:val="-5"/>
                <w:sz w:val="18"/>
                <w:szCs w:val="18"/>
              </w:rPr>
              <w:t>、</w:t>
            </w:r>
            <w:r>
              <w:rPr>
                <w:rFonts w:ascii="Times New Roman" w:hAnsi="Times New Roman" w:cs="Times New Roman" w:eastAsia="Times New Roman" w:hint="default"/>
                <w:spacing w:val="-5"/>
                <w:sz w:val="18"/>
                <w:szCs w:val="18"/>
              </w:rPr>
              <w:t>BAW</w:t>
            </w:r>
          </w:p>
        </w:tc>
        <w:tc>
          <w:tcPr>
            <w:tcW w:w="4563"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5" w:right="0"/>
              <w:jc w:val="center"/>
              <w:rPr>
                <w:rFonts w:ascii="宋体" w:hAnsi="宋体" w:cs="宋体" w:eastAsia="宋体" w:hint="default"/>
                <w:sz w:val="18"/>
                <w:szCs w:val="18"/>
              </w:rPr>
            </w:pPr>
            <w:r>
              <w:rPr>
                <w:rFonts w:ascii="宋体" w:hAnsi="宋体" w:cs="宋体" w:eastAsia="宋体" w:hint="default"/>
                <w:sz w:val="18"/>
                <w:szCs w:val="18"/>
              </w:rPr>
              <w:t>滤波器</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fabless</w:t>
            </w:r>
            <w:r>
              <w:rPr>
                <w:rFonts w:ascii="宋体" w:hAnsi="宋体" w:cs="宋体" w:eastAsia="宋体" w:hint="default"/>
                <w:sz w:val="18"/>
                <w:szCs w:val="18"/>
              </w:rPr>
              <w:t>，</w:t>
            </w:r>
            <w:r>
              <w:rPr>
                <w:rFonts w:ascii="Times New Roman" w:hAnsi="Times New Roman" w:cs="Times New Roman" w:eastAsia="Times New Roman" w:hint="default"/>
                <w:sz w:val="18"/>
                <w:szCs w:val="18"/>
              </w:rPr>
              <w:t>19</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年推出</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款</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4G/5G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滤波器</w:t>
            </w:r>
          </w:p>
        </w:tc>
      </w:tr>
      <w:tr>
        <w:trPr>
          <w:trHeight w:val="312" w:hRule="exact"/>
        </w:trPr>
        <w:tc>
          <w:tcPr>
            <w:tcW w:w="1918"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295"/>
              <w:jc w:val="center"/>
              <w:rPr>
                <w:rFonts w:ascii="宋体" w:hAnsi="宋体" w:cs="宋体" w:eastAsia="宋体" w:hint="default"/>
                <w:sz w:val="18"/>
                <w:szCs w:val="18"/>
              </w:rPr>
            </w:pPr>
            <w:r>
              <w:rPr>
                <w:rFonts w:ascii="宋体" w:hAnsi="宋体" w:cs="宋体" w:eastAsia="宋体" w:hint="default"/>
                <w:sz w:val="18"/>
                <w:szCs w:val="18"/>
              </w:rPr>
              <w:t>诺思微系统</w:t>
            </w:r>
          </w:p>
        </w:tc>
        <w:tc>
          <w:tcPr>
            <w:tcW w:w="3149"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2"/>
              <w:ind w:left="55" w:right="0"/>
              <w:jc w:val="center"/>
              <w:rPr>
                <w:rFonts w:ascii="Times New Roman" w:hAnsi="Times New Roman" w:cs="Times New Roman" w:eastAsia="Times New Roman" w:hint="default"/>
                <w:sz w:val="18"/>
                <w:szCs w:val="18"/>
              </w:rPr>
            </w:pPr>
            <w:r>
              <w:rPr>
                <w:rFonts w:ascii="Times New Roman"/>
                <w:sz w:val="18"/>
              </w:rPr>
              <w:t>FBAR</w:t>
            </w:r>
          </w:p>
        </w:tc>
        <w:tc>
          <w:tcPr>
            <w:tcW w:w="4563"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354" w:right="0"/>
              <w:jc w:val="center"/>
              <w:rPr>
                <w:rFonts w:ascii="宋体" w:hAnsi="宋体" w:cs="宋体" w:eastAsia="宋体" w:hint="default"/>
                <w:sz w:val="18"/>
                <w:szCs w:val="18"/>
              </w:rPr>
            </w:pPr>
            <w:r>
              <w:rPr>
                <w:rFonts w:ascii="宋体" w:hAnsi="宋体" w:cs="宋体" w:eastAsia="宋体" w:hint="default"/>
                <w:sz w:val="18"/>
                <w:szCs w:val="18"/>
              </w:rPr>
              <w:t>产能建设阶段，主要面向军工国防客户</w:t>
            </w:r>
          </w:p>
        </w:tc>
      </w:tr>
    </w:tbl>
    <w:p>
      <w:pPr>
        <w:spacing w:before="22"/>
        <w:ind w:left="236" w:right="0" w:firstLine="0"/>
        <w:jc w:val="left"/>
        <w:rPr>
          <w:rFonts w:ascii="宋体" w:hAnsi="宋体" w:cs="宋体" w:eastAsia="宋体" w:hint="default"/>
          <w:sz w:val="17"/>
          <w:szCs w:val="17"/>
        </w:rPr>
      </w:pPr>
      <w:r>
        <w:rPr/>
        <w:pict>
          <v:group style="position:absolute;margin-left:62.063999pt;margin-top:-109.482269pt;width:470.75pt;height:15.6pt;mso-position-horizontal-relative:page;mso-position-vertical-relative:paragraph;z-index:-421384" coordorigin="1241,-2190" coordsize="9415,312">
            <v:group style="position:absolute;left:2537;top:-2190;width:108;height:312" coordorigin="2537,-2190" coordsize="108,312">
              <v:shape style="position:absolute;left:2537;top:-2190;width:108;height:312" coordorigin="2537,-2190" coordsize="108,312" path="m2537,-1878l2645,-1878,2645,-2190,2537,-2190,2537,-1878xe" filled="true" fillcolor="#d2e2ee" stroked="false">
                <v:path arrowok="t"/>
                <v:fill type="solid"/>
              </v:shape>
            </v:group>
            <v:group style="position:absolute;left:1241;top:-2190;width:108;height:312" coordorigin="1241,-2190" coordsize="108,312">
              <v:shape style="position:absolute;left:1241;top:-2190;width:108;height:312" coordorigin="1241,-2190" coordsize="108,312" path="m1241,-1878l1349,-1878,1349,-2190,1241,-2190,1241,-1878xe" filled="true" fillcolor="#d2e2ee" stroked="false">
                <v:path arrowok="t"/>
                <v:fill type="solid"/>
              </v:shape>
            </v:group>
            <v:group style="position:absolute;left:1349;top:-2190;width:1188;height:312" coordorigin="1349,-2190" coordsize="1188,312">
              <v:shape style="position:absolute;left:1349;top:-2190;width:1188;height:312" coordorigin="1349,-2190" coordsize="1188,312" path="m1349,-1878l2537,-1878,2537,-2190,1349,-2190,1349,-1878xe" filled="true" fillcolor="#d2e2ee" stroked="false">
                <v:path arrowok="t"/>
                <v:fill type="solid"/>
              </v:shape>
            </v:group>
            <v:group style="position:absolute;left:2645;top:-2190;width:108;height:312" coordorigin="2645,-2190" coordsize="108,312">
              <v:shape style="position:absolute;left:2645;top:-2190;width:108;height:312" coordorigin="2645,-2190" coordsize="108,312" path="m2645,-1878l2753,-1878,2753,-2190,2645,-2190,2645,-1878xe" filled="true" fillcolor="#d2e2ee" stroked="false">
                <v:path arrowok="t"/>
                <v:fill type="solid"/>
              </v:shape>
            </v:group>
            <v:group style="position:absolute;left:6558;top:-2190;width:108;height:312" coordorigin="6558,-2190" coordsize="108,312">
              <v:shape style="position:absolute;left:6558;top:-2190;width:108;height:312" coordorigin="6558,-2190" coordsize="108,312" path="m6558,-1878l6666,-1878,6666,-2190,6558,-2190,6558,-1878xe" filled="true" fillcolor="#d2e2ee" stroked="false">
                <v:path arrowok="t"/>
                <v:fill type="solid"/>
              </v:shape>
            </v:group>
            <v:group style="position:absolute;left:2753;top:-2190;width:3805;height:312" coordorigin="2753,-2190" coordsize="3805,312">
              <v:shape style="position:absolute;left:2753;top:-2190;width:3805;height:312" coordorigin="2753,-2190" coordsize="3805,312" path="m2753,-1878l6558,-1878,6558,-2190,2753,-2190,2753,-1878xe" filled="true" fillcolor="#d2e2ee" stroked="false">
                <v:path arrowok="t"/>
                <v:fill type="solid"/>
              </v:shape>
            </v:group>
            <v:group style="position:absolute;left:6666;top:-2190;width:108;height:312" coordorigin="6666,-2190" coordsize="108,312">
              <v:shape style="position:absolute;left:6666;top:-2190;width:108;height:312" coordorigin="6666,-2190" coordsize="108,312" path="m6666,-1878l6774,-1878,6774,-2190,6666,-2190,6666,-1878xe" filled="true" fillcolor="#d2e2ee" stroked="false">
                <v:path arrowok="t"/>
                <v:fill type="solid"/>
              </v:shape>
            </v:group>
            <v:group style="position:absolute;left:10547;top:-2190;width:108;height:312" coordorigin="10547,-2190" coordsize="108,312">
              <v:shape style="position:absolute;left:10547;top:-2190;width:108;height:312" coordorigin="10547,-2190" coordsize="108,312" path="m10547,-1878l10655,-1878,10655,-2190,10547,-2190,10547,-1878xe" filled="true" fillcolor="#d2e2ee" stroked="false">
                <v:path arrowok="t"/>
                <v:fill type="solid"/>
              </v:shape>
            </v:group>
            <v:group style="position:absolute;left:6774;top:-2190;width:3774;height:312" coordorigin="6774,-2190" coordsize="3774,312">
              <v:shape style="position:absolute;left:6774;top:-2190;width:3774;height:312" coordorigin="6774,-2190" coordsize="3774,312" path="m6774,-1878l10547,-1878,10547,-2190,6774,-2190,6774,-1878xe" filled="true" fillcolor="#d2e2ee" stroked="false">
                <v:path arrowok="t"/>
                <v:fill type="solid"/>
              </v:shape>
            </v:group>
            <w10:wrap type="none"/>
          </v:group>
        </w:pict>
      </w:r>
      <w:r>
        <w:rPr/>
        <w:pict>
          <v:group style="position:absolute;margin-left:62.063999pt;margin-top:-78.276268pt;width:470.75pt;height:15.65pt;mso-position-horizontal-relative:page;mso-position-vertical-relative:paragraph;z-index:-421360" coordorigin="1241,-1566" coordsize="9415,313">
            <v:group style="position:absolute;left:2537;top:-1566;width:108;height:313" coordorigin="2537,-1566" coordsize="108,313">
              <v:shape style="position:absolute;left:2537;top:-1566;width:108;height:313" coordorigin="2537,-1566" coordsize="108,313" path="m2537,-1253l2645,-1253,2645,-1566,2537,-1566,2537,-1253xe" filled="true" fillcolor="#d2e2ee" stroked="false">
                <v:path arrowok="t"/>
                <v:fill type="solid"/>
              </v:shape>
            </v:group>
            <v:group style="position:absolute;left:1241;top:-1566;width:108;height:313" coordorigin="1241,-1566" coordsize="108,313">
              <v:shape style="position:absolute;left:1241;top:-1566;width:108;height:313" coordorigin="1241,-1566" coordsize="108,313" path="m1241,-1253l1349,-1253,1349,-1566,1241,-1566,1241,-1253xe" filled="true" fillcolor="#d2e2ee" stroked="false">
                <v:path arrowok="t"/>
                <v:fill type="solid"/>
              </v:shape>
            </v:group>
            <v:group style="position:absolute;left:1349;top:-1566;width:1188;height:313" coordorigin="1349,-1566" coordsize="1188,313">
              <v:shape style="position:absolute;left:1349;top:-1566;width:1188;height:313" coordorigin="1349,-1566" coordsize="1188,313" path="m1349,-1253l2537,-1253,2537,-1566,1349,-1566,1349,-1253xe" filled="true" fillcolor="#d2e2ee" stroked="false">
                <v:path arrowok="t"/>
                <v:fill type="solid"/>
              </v:shape>
            </v:group>
            <v:group style="position:absolute;left:2645;top:-1566;width:108;height:313" coordorigin="2645,-1566" coordsize="108,313">
              <v:shape style="position:absolute;left:2645;top:-1566;width:108;height:313" coordorigin="2645,-1566" coordsize="108,313" path="m2645,-1253l2753,-1253,2753,-1566,2645,-1566,2645,-1253xe" filled="true" fillcolor="#d2e2ee" stroked="false">
                <v:path arrowok="t"/>
                <v:fill type="solid"/>
              </v:shape>
            </v:group>
            <v:group style="position:absolute;left:6558;top:-1566;width:108;height:313" coordorigin="6558,-1566" coordsize="108,313">
              <v:shape style="position:absolute;left:6558;top:-1566;width:108;height:313" coordorigin="6558,-1566" coordsize="108,313" path="m6558,-1253l6666,-1253,6666,-1566,6558,-1566,6558,-1253xe" filled="true" fillcolor="#d2e2ee" stroked="false">
                <v:path arrowok="t"/>
                <v:fill type="solid"/>
              </v:shape>
            </v:group>
            <v:group style="position:absolute;left:2753;top:-1566;width:3805;height:313" coordorigin="2753,-1566" coordsize="3805,313">
              <v:shape style="position:absolute;left:2753;top:-1566;width:3805;height:313" coordorigin="2753,-1566" coordsize="3805,313" path="m2753,-1253l6558,-1253,6558,-1566,2753,-1566,2753,-1253xe" filled="true" fillcolor="#d2e2ee" stroked="false">
                <v:path arrowok="t"/>
                <v:fill type="solid"/>
              </v:shape>
            </v:group>
            <v:group style="position:absolute;left:6666;top:-1566;width:108;height:313" coordorigin="6666,-1566" coordsize="108,313">
              <v:shape style="position:absolute;left:6666;top:-1566;width:108;height:313" coordorigin="6666,-1566" coordsize="108,313" path="m6666,-1253l6774,-1253,6774,-1566,6666,-1566,6666,-1253xe" filled="true" fillcolor="#d2e2ee" stroked="false">
                <v:path arrowok="t"/>
                <v:fill type="solid"/>
              </v:shape>
            </v:group>
            <v:group style="position:absolute;left:10547;top:-1566;width:108;height:313" coordorigin="10547,-1566" coordsize="108,313">
              <v:shape style="position:absolute;left:10547;top:-1566;width:108;height:313" coordorigin="10547,-1566" coordsize="108,313" path="m10547,-1253l10655,-1253,10655,-1566,10547,-1566,10547,-1253xe" filled="true" fillcolor="#d2e2ee" stroked="false">
                <v:path arrowok="t"/>
                <v:fill type="solid"/>
              </v:shape>
            </v:group>
            <v:group style="position:absolute;left:6774;top:-1566;width:3774;height:313" coordorigin="6774,-1566" coordsize="3774,313">
              <v:shape style="position:absolute;left:6774;top:-1566;width:3774;height:313" coordorigin="6774,-1566" coordsize="3774,313" path="m6774,-1253l10547,-1253,10547,-1566,6774,-1566,6774,-1253xe" filled="true" fillcolor="#d2e2ee" stroked="false">
                <v:path arrowok="t"/>
                <v:fill type="solid"/>
              </v:shape>
            </v:group>
            <w10:wrap type="none"/>
          </v:group>
        </w:pict>
      </w:r>
      <w:r>
        <w:rPr/>
        <w:pict>
          <v:group style="position:absolute;margin-left:62.063999pt;margin-top:-47.052265pt;width:470.75pt;height:15.6pt;mso-position-horizontal-relative:page;mso-position-vertical-relative:paragraph;z-index:-421336" coordorigin="1241,-941" coordsize="9415,312">
            <v:group style="position:absolute;left:2537;top:-941;width:108;height:312" coordorigin="2537,-941" coordsize="108,312">
              <v:shape style="position:absolute;left:2537;top:-941;width:108;height:312" coordorigin="2537,-941" coordsize="108,312" path="m2537,-629l2645,-629,2645,-941,2537,-941,2537,-629xe" filled="true" fillcolor="#d2e2ee" stroked="false">
                <v:path arrowok="t"/>
                <v:fill type="solid"/>
              </v:shape>
            </v:group>
            <v:group style="position:absolute;left:1241;top:-941;width:108;height:312" coordorigin="1241,-941" coordsize="108,312">
              <v:shape style="position:absolute;left:1241;top:-941;width:108;height:312" coordorigin="1241,-941" coordsize="108,312" path="m1241,-629l1349,-629,1349,-941,1241,-941,1241,-629xe" filled="true" fillcolor="#d2e2ee" stroked="false">
                <v:path arrowok="t"/>
                <v:fill type="solid"/>
              </v:shape>
            </v:group>
            <v:group style="position:absolute;left:1349;top:-941;width:1188;height:312" coordorigin="1349,-941" coordsize="1188,312">
              <v:shape style="position:absolute;left:1349;top:-941;width:1188;height:312" coordorigin="1349,-941" coordsize="1188,312" path="m1349,-629l2537,-629,2537,-941,1349,-941,1349,-629xe" filled="true" fillcolor="#d2e2ee" stroked="false">
                <v:path arrowok="t"/>
                <v:fill type="solid"/>
              </v:shape>
            </v:group>
            <v:group style="position:absolute;left:2645;top:-941;width:108;height:312" coordorigin="2645,-941" coordsize="108,312">
              <v:shape style="position:absolute;left:2645;top:-941;width:108;height:312" coordorigin="2645,-941" coordsize="108,312" path="m2645,-629l2753,-629,2753,-941,2645,-941,2645,-629xe" filled="true" fillcolor="#d2e2ee" stroked="false">
                <v:path arrowok="t"/>
                <v:fill type="solid"/>
              </v:shape>
            </v:group>
            <v:group style="position:absolute;left:6558;top:-941;width:108;height:312" coordorigin="6558,-941" coordsize="108,312">
              <v:shape style="position:absolute;left:6558;top:-941;width:108;height:312" coordorigin="6558,-941" coordsize="108,312" path="m6558,-629l6666,-629,6666,-941,6558,-941,6558,-629xe" filled="true" fillcolor="#d2e2ee" stroked="false">
                <v:path arrowok="t"/>
                <v:fill type="solid"/>
              </v:shape>
            </v:group>
            <v:group style="position:absolute;left:2753;top:-941;width:3805;height:312" coordorigin="2753,-941" coordsize="3805,312">
              <v:shape style="position:absolute;left:2753;top:-941;width:3805;height:312" coordorigin="2753,-941" coordsize="3805,312" path="m2753,-629l6558,-629,6558,-941,2753,-941,2753,-629xe" filled="true" fillcolor="#d2e2ee" stroked="false">
                <v:path arrowok="t"/>
                <v:fill type="solid"/>
              </v:shape>
            </v:group>
            <v:group style="position:absolute;left:6666;top:-941;width:108;height:312" coordorigin="6666,-941" coordsize="108,312">
              <v:shape style="position:absolute;left:6666;top:-941;width:108;height:312" coordorigin="6666,-941" coordsize="108,312" path="m6666,-629l6774,-629,6774,-941,6666,-941,6666,-629xe" filled="true" fillcolor="#d2e2ee" stroked="false">
                <v:path arrowok="t"/>
                <v:fill type="solid"/>
              </v:shape>
            </v:group>
            <v:group style="position:absolute;left:10547;top:-941;width:108;height:312" coordorigin="10547,-941" coordsize="108,312">
              <v:shape style="position:absolute;left:10547;top:-941;width:108;height:312" coordorigin="10547,-941" coordsize="108,312" path="m10547,-629l10655,-629,10655,-941,10547,-941,10547,-629xe" filled="true" fillcolor="#d2e2ee" stroked="false">
                <v:path arrowok="t"/>
                <v:fill type="solid"/>
              </v:shape>
            </v:group>
            <v:group style="position:absolute;left:6774;top:-941;width:3774;height:312" coordorigin="6774,-941" coordsize="3774,312">
              <v:shape style="position:absolute;left:6774;top:-941;width:3774;height:312" coordorigin="6774,-941" coordsize="3774,312" path="m6774,-629l10547,-629,10547,-941,6774,-941,6774,-629xe" filled="true" fillcolor="#d2e2ee" stroked="false">
                <v:path arrowok="t"/>
                <v:fill type="solid"/>
              </v:shape>
            </v:group>
            <w10:wrap type="none"/>
          </v:group>
        </w:pict>
      </w:r>
      <w:r>
        <w:rPr/>
        <w:pict>
          <v:group style="position:absolute;margin-left:62.063999pt;margin-top:-15.852267pt;width:470.75pt;height:15.6pt;mso-position-horizontal-relative:page;mso-position-vertical-relative:paragraph;z-index:-421312" coordorigin="1241,-317" coordsize="9415,312">
            <v:group style="position:absolute;left:2537;top:-317;width:108;height:312" coordorigin="2537,-317" coordsize="108,312">
              <v:shape style="position:absolute;left:2537;top:-317;width:108;height:312" coordorigin="2537,-317" coordsize="108,312" path="m2537,-5l2645,-5,2645,-317,2537,-317,2537,-5xe" filled="true" fillcolor="#d2e2ee" stroked="false">
                <v:path arrowok="t"/>
                <v:fill type="solid"/>
              </v:shape>
            </v:group>
            <v:group style="position:absolute;left:1241;top:-317;width:108;height:312" coordorigin="1241,-317" coordsize="108,312">
              <v:shape style="position:absolute;left:1241;top:-317;width:108;height:312" coordorigin="1241,-317" coordsize="108,312" path="m1241,-5l1349,-5,1349,-317,1241,-317,1241,-5xe" filled="true" fillcolor="#d2e2ee" stroked="false">
                <v:path arrowok="t"/>
                <v:fill type="solid"/>
              </v:shape>
            </v:group>
            <v:group style="position:absolute;left:1349;top:-317;width:1188;height:312" coordorigin="1349,-317" coordsize="1188,312">
              <v:shape style="position:absolute;left:1349;top:-317;width:1188;height:312" coordorigin="1349,-317" coordsize="1188,312" path="m1349,-5l2537,-5,2537,-317,1349,-317,1349,-5xe" filled="true" fillcolor="#d2e2ee" stroked="false">
                <v:path arrowok="t"/>
                <v:fill type="solid"/>
              </v:shape>
            </v:group>
            <v:group style="position:absolute;left:2645;top:-317;width:108;height:312" coordorigin="2645,-317" coordsize="108,312">
              <v:shape style="position:absolute;left:2645;top:-317;width:108;height:312" coordorigin="2645,-317" coordsize="108,312" path="m2645,-5l2753,-5,2753,-317,2645,-317,2645,-5xe" filled="true" fillcolor="#d2e2ee" stroked="false">
                <v:path arrowok="t"/>
                <v:fill type="solid"/>
              </v:shape>
            </v:group>
            <v:group style="position:absolute;left:6558;top:-317;width:108;height:312" coordorigin="6558,-317" coordsize="108,312">
              <v:shape style="position:absolute;left:6558;top:-317;width:108;height:312" coordorigin="6558,-317" coordsize="108,312" path="m6558,-5l6666,-5,6666,-317,6558,-317,6558,-5xe" filled="true" fillcolor="#d2e2ee" stroked="false">
                <v:path arrowok="t"/>
                <v:fill type="solid"/>
              </v:shape>
            </v:group>
            <v:group style="position:absolute;left:2753;top:-317;width:3805;height:312" coordorigin="2753,-317" coordsize="3805,312">
              <v:shape style="position:absolute;left:2753;top:-317;width:3805;height:312" coordorigin="2753,-317" coordsize="3805,312" path="m2753,-5l6558,-5,6558,-317,2753,-317,2753,-5xe" filled="true" fillcolor="#d2e2ee" stroked="false">
                <v:path arrowok="t"/>
                <v:fill type="solid"/>
              </v:shape>
            </v:group>
            <v:group style="position:absolute;left:6666;top:-317;width:108;height:312" coordorigin="6666,-317" coordsize="108,312">
              <v:shape style="position:absolute;left:6666;top:-317;width:108;height:312" coordorigin="6666,-317" coordsize="108,312" path="m6666,-5l6774,-5,6774,-317,6666,-317,6666,-5xe" filled="true" fillcolor="#d2e2ee" stroked="false">
                <v:path arrowok="t"/>
                <v:fill type="solid"/>
              </v:shape>
            </v:group>
            <v:group style="position:absolute;left:10547;top:-317;width:108;height:312" coordorigin="10547,-317" coordsize="108,312">
              <v:shape style="position:absolute;left:10547;top:-317;width:108;height:312" coordorigin="10547,-317" coordsize="108,312" path="m10547,-5l10655,-5,10655,-317,10547,-317,10547,-5xe" filled="true" fillcolor="#d2e2ee" stroked="false">
                <v:path arrowok="t"/>
                <v:fill type="solid"/>
              </v:shape>
            </v:group>
            <v:group style="position:absolute;left:6774;top:-317;width:3774;height:312" coordorigin="6774,-317" coordsize="3774,312">
              <v:shape style="position:absolute;left:6774;top:-317;width:3774;height:312" coordorigin="6774,-317" coordsize="3774,312" path="m6774,-5l10547,-5,10547,-317,6774,-317,6774,-5xe" filled="true" fillcolor="#d2e2ee" stroked="false">
                <v:path arrowok="t"/>
                <v:fill type="solid"/>
              </v:shape>
            </v:group>
            <w10:wrap type="none"/>
          </v:group>
        </w:pict>
      </w:r>
      <w:r>
        <w:rPr>
          <w:rFonts w:ascii="宋体" w:hAnsi="宋体" w:cs="宋体" w:eastAsia="宋体" w:hint="default"/>
          <w:sz w:val="17"/>
          <w:szCs w:val="17"/>
        </w:rPr>
        <w:t>资料来源：公司官网，公司财报，中信建投证券研究发展部</w:t>
      </w:r>
    </w:p>
    <w:p>
      <w:pPr>
        <w:spacing w:line="240" w:lineRule="auto" w:before="2"/>
        <w:ind w:right="0"/>
        <w:rPr>
          <w:rFonts w:ascii="宋体" w:hAnsi="宋体" w:cs="宋体" w:eastAsia="宋体" w:hint="default"/>
          <w:sz w:val="14"/>
          <w:szCs w:val="14"/>
        </w:rPr>
      </w:pPr>
    </w:p>
    <w:p>
      <w:pPr>
        <w:pStyle w:val="BodyText"/>
        <w:spacing w:line="312" w:lineRule="exact" w:before="21"/>
        <w:ind w:right="131" w:firstLine="403"/>
        <w:jc w:val="both"/>
      </w:pPr>
      <w:r>
        <w:rPr/>
        <w:pict>
          <v:group style="position:absolute;margin-left:64.699303pt;margin-top:115.467903pt;width:225.05pt;height:116.1pt;mso-position-horizontal-relative:page;mso-position-vertical-relative:paragraph;z-index:-421264" coordorigin="1294,2309" coordsize="4501,2322">
            <v:group style="position:absolute;left:1585;top:4060;width:85;height:395" coordorigin="1585,4060" coordsize="85,395">
              <v:shape style="position:absolute;left:1585;top:4060;width:85;height:395" coordorigin="1585,4060" coordsize="85,395" path="m1585,4455l1669,4455,1669,4060,1585,4060,1585,4455xe" filled="true" fillcolor="#ff8080" stroked="false">
                <v:path arrowok="t"/>
                <v:fill type="solid"/>
              </v:shape>
            </v:group>
            <v:group style="position:absolute;left:1669;top:4060;width:78;height:395" coordorigin="1669,4060" coordsize="78,395">
              <v:shape style="position:absolute;left:1669;top:4060;width:78;height:395" coordorigin="1669,4060" coordsize="78,395" path="m1669,4455l1747,4455,1747,4060,1669,4060,1669,4455xe" filled="true" fillcolor="#81a6bd" stroked="false">
                <v:path arrowok="t"/>
                <v:fill type="solid"/>
              </v:shape>
            </v:group>
            <v:group style="position:absolute;left:1747;top:4060;width:85;height:395" coordorigin="1747,4060" coordsize="85,395">
              <v:shape style="position:absolute;left:1747;top:4060;width:85;height:395" coordorigin="1747,4060" coordsize="85,395" path="m1747,4455l1831,4455,1831,4060,1747,4060,1747,4455xe" filled="true" fillcolor="#ffb1b1" stroked="false">
                <v:path arrowok="t"/>
                <v:fill type="solid"/>
              </v:shape>
            </v:group>
            <v:group style="position:absolute;left:1520;top:2784;width:2;height:1672" coordorigin="1520,2784" coordsize="2,1672">
              <v:shape style="position:absolute;left:1520;top:2784;width:2;height:1672" coordorigin="1520,2784" coordsize="0,1672" path="m1520,4455l1520,4455,1520,2784e" filled="false" stroked="true" strokeweight=".631626pt" strokecolor="#000000">
                <v:path arrowok="t"/>
              </v:shape>
            </v:group>
            <v:group style="position:absolute;left:1494;top:4455;width:27;height:2" coordorigin="1494,4455" coordsize="27,2">
              <v:shape style="position:absolute;left:1494;top:4455;width:27;height:2" coordorigin="1494,4455" coordsize="27,0" path="m1494,4455l1494,4455,1520,4455e" filled="false" stroked="true" strokeweight=".631604pt" strokecolor="#000000">
                <v:path arrowok="t"/>
              </v:shape>
            </v:group>
            <v:group style="position:absolute;left:1494;top:4216;width:27;height:2" coordorigin="1494,4216" coordsize="27,2">
              <v:shape style="position:absolute;left:1494;top:4216;width:27;height:2" coordorigin="1494,4216" coordsize="27,0" path="m1494,4216l1494,4216,1520,4216e" filled="false" stroked="true" strokeweight=".631604pt" strokecolor="#000000">
                <v:path arrowok="t"/>
              </v:shape>
            </v:group>
            <v:group style="position:absolute;left:1494;top:3976;width:27;height:2" coordorigin="1494,3976" coordsize="27,2">
              <v:shape style="position:absolute;left:1494;top:3976;width:27;height:2" coordorigin="1494,3976" coordsize="27,0" path="m1494,3976l1494,3976,1520,3976e" filled="false" stroked="true" strokeweight=".631604pt" strokecolor="#000000">
                <v:path arrowok="t"/>
              </v:shape>
            </v:group>
            <v:group style="position:absolute;left:1494;top:3743;width:27;height:2" coordorigin="1494,3743" coordsize="27,2">
              <v:shape style="position:absolute;left:1494;top:3743;width:27;height:2" coordorigin="1494,3743" coordsize="27,0" path="m1494,3743l1494,3743,1520,3743e" filled="false" stroked="true" strokeweight=".631604pt" strokecolor="#000000">
                <v:path arrowok="t"/>
              </v:shape>
            </v:group>
            <v:group style="position:absolute;left:1494;top:3503;width:27;height:2" coordorigin="1494,3503" coordsize="27,2">
              <v:shape style="position:absolute;left:1494;top:3503;width:27;height:2" coordorigin="1494,3503" coordsize="27,0" path="m1494,3503l1494,3503,1520,3503e" filled="false" stroked="true" strokeweight=".631604pt" strokecolor="#000000">
                <v:path arrowok="t"/>
              </v:shape>
            </v:group>
            <v:group style="position:absolute;left:1494;top:3264;width:27;height:2" coordorigin="1494,3264" coordsize="27,2">
              <v:shape style="position:absolute;left:1494;top:3264;width:27;height:2" coordorigin="1494,3264" coordsize="27,0" path="m1494,3264l1494,3264,1520,3264e" filled="false" stroked="true" strokeweight=".631604pt" strokecolor="#000000">
                <v:path arrowok="t"/>
              </v:shape>
            </v:group>
            <v:group style="position:absolute;left:1494;top:3024;width:27;height:2" coordorigin="1494,3024" coordsize="27,2">
              <v:shape style="position:absolute;left:1494;top:3024;width:27;height:2" coordorigin="1494,3024" coordsize="27,0" path="m1494,3024l1494,3024,1520,3024e" filled="false" stroked="true" strokeweight=".631604pt" strokecolor="#000000">
                <v:path arrowok="t"/>
              </v:shape>
            </v:group>
            <v:group style="position:absolute;left:1494;top:2784;width:27;height:2" coordorigin="1494,2784" coordsize="27,2">
              <v:shape style="position:absolute;left:1494;top:2784;width:27;height:2" coordorigin="1494,2784" coordsize="27,0" path="m1494,2784l1494,2784,1520,2784e" filled="false" stroked="true" strokeweight=".631604pt" strokecolor="#000000">
                <v:path arrowok="t"/>
              </v:shape>
            </v:group>
            <v:group style="position:absolute;left:2038;top:4060;width:78;height:395" coordorigin="2038,4060" coordsize="78,395">
              <v:shape style="position:absolute;left:2038;top:4060;width:78;height:395" coordorigin="2038,4060" coordsize="78,395" path="m2038,4455l2116,4455,2116,4060,2038,4060,2038,4455xe" filled="true" fillcolor="#ff8080" stroked="false">
                <v:path arrowok="t"/>
                <v:fill type="solid"/>
              </v:shape>
            </v:group>
            <v:group style="position:absolute;left:2116;top:4060;width:85;height:395" coordorigin="2116,4060" coordsize="85,395">
              <v:shape style="position:absolute;left:2116;top:4060;width:85;height:395" coordorigin="2116,4060" coordsize="85,395" path="m2116,4455l2201,4455,2201,4060,2116,4060,2116,4455xe" filled="true" fillcolor="#81a6bd" stroked="false">
                <v:path arrowok="t"/>
                <v:fill type="solid"/>
              </v:shape>
            </v:group>
            <v:group style="position:absolute;left:2201;top:4060;width:85;height:395" coordorigin="2201,4060" coordsize="85,395">
              <v:shape style="position:absolute;left:2201;top:4060;width:85;height:395" coordorigin="2201,4060" coordsize="85,395" path="m2201,4455l2285,4455,2285,4060,2201,4060,2201,4455xe" filled="true" fillcolor="#ffb1b1" stroked="false">
                <v:path arrowok="t"/>
                <v:fill type="solid"/>
              </v:shape>
            </v:group>
            <v:group style="position:absolute;left:2531;top:3503;width:2;height:953" coordorigin="2531,3503" coordsize="2,953">
              <v:shape style="position:absolute;left:2531;top:3503;width:2;height:953" coordorigin="2531,3503" coordsize="0,953" path="m2531,3503l2531,4455e" filled="false" stroked="true" strokeweight="3.886133pt" strokecolor="#ff8080">
                <v:path arrowok="t"/>
              </v:shape>
            </v:group>
            <v:group style="position:absolute;left:2570;top:3976;width:85;height:480" coordorigin="2570,3976" coordsize="85,480">
              <v:shape style="position:absolute;left:2570;top:3976;width:85;height:480" coordorigin="2570,3976" coordsize="85,480" path="m2570,4455l2654,4455,2654,3976,2570,3976,2570,4455xe" filled="true" fillcolor="#81a6bd" stroked="false">
                <v:path arrowok="t"/>
                <v:fill type="solid"/>
              </v:shape>
            </v:group>
            <v:group style="position:absolute;left:2654;top:3976;width:84;height:480" coordorigin="2654,3976" coordsize="84,480">
              <v:shape style="position:absolute;left:2654;top:3976;width:84;height:480" coordorigin="2654,3976" coordsize="84,480" path="m2654,4455l2738,4455,2738,3976,2654,3976,2654,4455xe" filled="true" fillcolor="#ffb1b1" stroked="false">
                <v:path arrowok="t"/>
                <v:fill type="solid"/>
              </v:shape>
            </v:group>
            <v:group style="position:absolute;left:2981;top:3503;width:2;height:953" coordorigin="2981,3503" coordsize="2,953">
              <v:shape style="position:absolute;left:2981;top:3503;width:2;height:953" coordorigin="2981,3503" coordsize="0,953" path="m2981,3503l2981,4455e" filled="false" stroked="true" strokeweight="4.2035pt" strokecolor="#ff8080">
                <v:path arrowok="t"/>
              </v:shape>
            </v:group>
            <v:group style="position:absolute;left:3023;top:3976;width:84;height:480" coordorigin="3023,3976" coordsize="84,480">
              <v:shape style="position:absolute;left:3023;top:3976;width:84;height:480" coordorigin="3023,3976" coordsize="84,480" path="m3023,4455l3107,4455,3107,3976,3023,3976,3023,4455xe" filled="true" fillcolor="#81a6bd" stroked="false">
                <v:path arrowok="t"/>
                <v:fill type="solid"/>
              </v:shape>
            </v:group>
            <v:group style="position:absolute;left:3107;top:3976;width:78;height:480" coordorigin="3107,3976" coordsize="78,480">
              <v:shape style="position:absolute;left:3107;top:3976;width:78;height:480" coordorigin="3107,3976" coordsize="78,480" path="m3107,4455l3185,4455,3185,3976,3107,3976,3107,4455xe" filled="true" fillcolor="#ffb1b1" stroked="false">
                <v:path arrowok="t"/>
                <v:fill type="solid"/>
              </v:shape>
            </v:group>
            <v:group style="position:absolute;left:3434;top:3989;width:2;height:467" coordorigin="3434,3989" coordsize="2,467">
              <v:shape style="position:absolute;left:3434;top:3989;width:2;height:467" coordorigin="3434,3989" coordsize="0,467" path="m3434,3989l3434,4455e" filled="false" stroked="true" strokeweight="4.20026pt" strokecolor="#ff8080">
                <v:path arrowok="t"/>
              </v:shape>
            </v:group>
            <v:group style="position:absolute;left:3476;top:3516;width:85;height:940" coordorigin="3476,3516" coordsize="85,940">
              <v:shape style="position:absolute;left:3476;top:3516;width:85;height:940" coordorigin="3476,3516" coordsize="85,940" path="m3476,4455l3561,4455,3561,3516,3476,3516,3476,4455xe" filled="true" fillcolor="#81a6bd" stroked="false">
                <v:path arrowok="t"/>
                <v:fill type="solid"/>
              </v:shape>
            </v:group>
            <v:group style="position:absolute;left:3561;top:3516;width:78;height:940" coordorigin="3561,3516" coordsize="78,940">
              <v:shape style="position:absolute;left:3561;top:3516;width:78;height:940" coordorigin="3561,3516" coordsize="78,940" path="m3561,4455l3639,4455,3639,3516,3561,3516,3561,4455xe" filled="true" fillcolor="#ffb1b1" stroked="false">
                <v:path arrowok="t"/>
                <v:fill type="solid"/>
              </v:shape>
            </v:group>
            <v:group style="position:absolute;left:3888;top:3989;width:2;height:467" coordorigin="3888,3989" coordsize="2,467">
              <v:shape style="position:absolute;left:3888;top:3989;width:2;height:467" coordorigin="3888,3989" coordsize="0,467" path="m3888,3989l3888,4455e" filled="false" stroked="true" strokeweight="4.229406pt" strokecolor="#ff8080">
                <v:path arrowok="t"/>
              </v:shape>
            </v:group>
            <v:group style="position:absolute;left:3969;top:3620;width:2;height:836" coordorigin="3969,3620" coordsize="2,836">
              <v:shape style="position:absolute;left:3969;top:3620;width:2;height:836" coordorigin="3969,3620" coordsize="0,836" path="m3969,3620l3969,4455e" filled="false" stroked="true" strokeweight="3.886133pt" strokecolor="#81a6bd">
                <v:path arrowok="t"/>
              </v:shape>
            </v:group>
            <v:group style="position:absolute;left:4050;top:4060;width:2;height:395" coordorigin="4050,4060" coordsize="2,395">
              <v:shape style="position:absolute;left:4050;top:4060;width:2;height:395" coordorigin="4050,4060" coordsize="0,395" path="m4050,4060l4050,4455e" filled="false" stroked="true" strokeweight="4.20026pt" strokecolor="#ffb1b1">
                <v:path arrowok="t"/>
              </v:shape>
            </v:group>
            <v:group style="position:absolute;left:5595;top:4455;width:33;height:2" coordorigin="5595,4455" coordsize="33,2">
              <v:shape style="position:absolute;left:5595;top:4455;width:33;height:2" coordorigin="5595,4455" coordsize="33,0" path="m5595,4455l5595,4455,5627,4455e" filled="false" stroked="true" strokeweight=".631604pt" strokecolor="#000000">
                <v:path arrowok="t"/>
              </v:shape>
            </v:group>
            <v:group style="position:absolute;left:1520;top:4455;width:4075;height:2" coordorigin="1520,4455" coordsize="4075,2">
              <v:shape style="position:absolute;left:1520;top:4455;width:4075;height:2" coordorigin="1520,4455" coordsize="4075,0" path="m1520,4455l1520,4455,5595,4455e" filled="false" stroked="true" strokeweight=".631604pt" strokecolor="#000000">
                <v:path arrowok="t"/>
              </v:shape>
            </v:group>
            <v:group style="position:absolute;left:1747;top:3480;width:3622;height:598" coordorigin="1747,3480" coordsize="3622,598">
              <v:shape style="position:absolute;left:1747;top:3480;width:3622;height:598" coordorigin="1747,3480" coordsize="3622,598" path="m1747,4038l1771,4039,1795,4041,1866,4052,1914,4061,1938,4065,2009,4075,2057,4078,2081,4077,2152,4066,2217,4040,2269,4001,2322,3950,2374,3891,2426,3828,2443,3807,2496,3745,2548,3690,2600,3647,2675,3612,2720,3606,2743,3607,2811,3620,2879,3644,2946,3673,2969,3683,3037,3708,3105,3724,3180,3730,3256,3731,3281,3731,3357,3729,3432,3727,3457,3726,3482,3725,3507,3724,3532,3724,3558,3724,3584,3724,3611,3724,3638,3724,3664,3724,3691,3724,3717,3724,3744,3724,3771,3724,3797,3724,3824,3724,3851,3724,3877,3724,3904,3724,3930,3724,3957,3724,3984,3724,4010,3724,4035,3724,4111,3728,4161,3732,4186,3734,4262,3739,4312,3741,4337,3740,4413,3734,4486,3717,4554,3688,4621,3650,4689,3607,4712,3592,4780,3551,4848,3516,4915,3493,4991,3482,5041,3480,5066,3481,5142,3488,5217,3498,5242,3501,5268,3504,5293,3507,5318,3510,5343,3512,5368,3514e" filled="false" stroked="true" strokeweight=".631604pt" strokecolor="#ff3333">
                <v:path arrowok="t"/>
              </v:shape>
            </v:group>
            <v:group style="position:absolute;left:1747;top:2888;width:3622;height:1193" coordorigin="1747,2888" coordsize="3622,1193">
              <v:shape style="position:absolute;left:1747;top:2888;width:3622;height:1193" coordorigin="1747,2888" coordsize="3622,1193" path="m1747,3932l1772,3932,1797,3932,1873,3929,1923,3927,1948,3926,1973,3926,1999,3925,2024,3925,2049,3925,2074,3925,2149,3928,2225,3935,2300,3950,2376,3970,2451,3991,2476,3998,2552,4018,2627,4033,2652,4037,2676,4040,2700,4044,2724,4048,2748,4053,2771,4058,2795,4062,2867,4074,2938,4080,2962,4080,3033,4072,3105,4047,3159,4013,3214,3966,3268,3908,3322,3845,3359,3802,3377,3781,3431,3719,3485,3664,3539,3620,3605,3584,3677,3559,3748,3545,3820,3537,3867,3533,3891,3531,3963,3523,4035,3509,4111,3489,4186,3468,4211,3461,4287,3441,4362,3424,4438,3412,4486,3409,4508,3410,4576,3422,4644,3441,4667,3447,4735,3464,4802,3471,4825,3470,4893,3453,4948,3420,4996,3378,5045,3326,5093,3266,5142,3201,5190,3133,5223,3086,5239,3063,5287,2994,5336,2929,5352,2908,5368,2888e" filled="false" stroked="true" strokeweight=".631606pt" strokecolor="#367097">
                <v:path arrowok="t"/>
              </v:shape>
            </v:group>
            <v:group style="position:absolute;left:1747;top:2888;width:3622;height:1402" coordorigin="1747,2888" coordsize="3622,1402">
              <v:shape style="position:absolute;left:1747;top:2888;width:3622;height:1402" coordorigin="1747,2888" coordsize="3622,1402" path="m1747,3831l1771,3830,1795,3828,1866,3820,1914,3813,1938,3809,2009,3801,2057,3800,2081,3801,2152,3813,2218,3840,2272,3878,2326,3929,2381,3988,2435,4051,2453,4071,2507,4132,2562,4186,2616,4229,2678,4260,2753,4282,2828,4290,2853,4290,2879,4289,2954,4280,3029,4266,3105,4249,3173,4227,3241,4196,3309,4158,3354,4132,3377,4119,3445,4083,3512,4053,3583,4035,3658,4026,3709,4024,3734,4025,3809,4028,3859,4032,3885,4034,3960,4039,4010,4040,4035,4040,4111,4038,4161,4036,4186,4036,4262,4034,4312,4033,4337,4033,4413,4036,4480,4043,4548,4071,4600,4104,4636,4127,4654,4139,4707,4171,4778,4196,4796,4198,4813,4198,4882,4169,4924,4123,4959,4067,4994,3998,5020,3938,5046,3873,5072,3802,5098,3727,5124,3649,5151,3568,5177,3484,5203,3400,5220,3344,5229,3315,5255,3231,5281,3148,5307,3066,5333,2988,5360,2912,5368,2888e" filled="false" stroked="true" strokeweight=".631607pt" strokecolor="#e60000">
                <v:path arrowok="t"/>
              </v:shape>
            </v:group>
            <v:group style="position:absolute;left:5688;top:4414;width:49;height:76" coordorigin="5688,4414" coordsize="49,76">
              <v:shape style="position:absolute;left:5688;top:4414;width:49;height:76" coordorigin="5688,4414" coordsize="49,76" path="m5716,4414l5690,4430,5689,4435,5688,4443,5688,4465,5690,4475,5695,4482,5699,4486,5705,4489,5717,4489,5722,4487,5725,4484,5729,4482,5707,4482,5704,4480,5701,4476,5698,4471,5697,4464,5697,4439,5699,4431,5702,4426,5704,4423,5707,4421,5728,4421,5728,4420,5725,4417,5722,4416,5719,4414,5716,4414xe" filled="true" fillcolor="#000000" stroked="false">
                <v:path arrowok="t"/>
                <v:fill type="solid"/>
              </v:shape>
              <v:shape style="position:absolute;left:5688;top:4414;width:49;height:76" coordorigin="5688,4414" coordsize="49,76" path="m5728,4421l5716,4421,5720,4423,5723,4427,5725,4431,5726,4439,5726,4464,5725,4471,5723,4476,5720,4480,5716,4482,5729,4482,5731,4478,5735,4467,5736,4460,5736,4444,5735,4438,5733,4430,5732,4426,5728,4421xe" filled="true" fillcolor="#000000" stroked="false">
                <v:path arrowok="t"/>
                <v:fill type="solid"/>
              </v:shape>
            </v:group>
            <v:group style="position:absolute;left:5595;top:4248;width:33;height:2" coordorigin="5595,4248" coordsize="33,2">
              <v:shape style="position:absolute;left:5595;top:4248;width:33;height:2" coordorigin="5595,4248" coordsize="33,0" path="m5595,4248l5595,4248,5627,4248e" filled="false" stroked="true" strokeweight=".631604pt" strokecolor="#000000">
                <v:path arrowok="t"/>
              </v:shape>
            </v:group>
            <v:group style="position:absolute;left:5687;top:4200;width:50;height:75" coordorigin="5687,4200" coordsize="50,75">
              <v:shape style="position:absolute;left:5687;top:4200;width:50;height:75" coordorigin="5687,4200" coordsize="50,75" path="m5731,4207l5716,4207,5720,4209,5722,4211,5724,4213,5726,4216,5726,4224,5724,4227,5722,4231,5719,4235,5713,4240,5705,4246,5700,4251,5688,4268,5687,4270,5687,4274,5736,4274,5736,4265,5699,4265,5700,4263,5701,4262,5703,4261,5705,4259,5708,4256,5713,4251,5720,4245,5735,4223,5735,4214,5733,4210,5731,4207xe" filled="true" fillcolor="#000000" stroked="false">
                <v:path arrowok="t"/>
                <v:fill type="solid"/>
              </v:shape>
              <v:shape style="position:absolute;left:5687;top:4200;width:50;height:75" coordorigin="5687,4200" coordsize="50,75" path="m5719,4200l5688,4221,5698,4222,5698,4217,5699,4214,5702,4211,5704,4209,5707,4207,5731,4207,5729,4206,5725,4202,5719,4200xe" filled="true" fillcolor="#000000" stroked="false">
                <v:path arrowok="t"/>
                <v:fill type="solid"/>
              </v:shape>
            </v:group>
            <v:group style="position:absolute;left:5595;top:4041;width:33;height:2" coordorigin="5595,4041" coordsize="33,2">
              <v:shape style="position:absolute;left:5595;top:4041;width:33;height:2" coordorigin="5595,4041" coordsize="33,0" path="m5595,4041l5595,4041,5627,4041e" filled="false" stroked="true" strokeweight=".631604pt" strokecolor="#000000">
                <v:path arrowok="t"/>
              </v:shape>
            </v:group>
            <v:group style="position:absolute;left:5685;top:3993;width:51;height:74" coordorigin="5685,3993" coordsize="51,74">
              <v:shape style="position:absolute;left:5685;top:3993;width:51;height:74" coordorigin="5685,3993" coordsize="51,74" path="m5726,4049l5717,4049,5717,4067,5726,4067,5726,4049xe" filled="true" fillcolor="#000000" stroked="false">
                <v:path arrowok="t"/>
                <v:fill type="solid"/>
              </v:shape>
              <v:shape style="position:absolute;left:5685;top:3993;width:51;height:74" coordorigin="5685,3993" coordsize="51,74" path="m5726,3993l5719,3993,5685,4040,5685,4049,5736,4049,5736,4040,5693,4040,5717,4007,5726,4007,5726,3993xe" filled="true" fillcolor="#000000" stroked="false">
                <v:path arrowok="t"/>
                <v:fill type="solid"/>
              </v:shape>
              <v:shape style="position:absolute;left:5685;top:3993;width:51;height:74" coordorigin="5685,3993" coordsize="51,74" path="m5726,4007l5717,4007,5717,4040,5726,4040,5726,4007xe" filled="true" fillcolor="#000000" stroked="false">
                <v:path arrowok="t"/>
                <v:fill type="solid"/>
              </v:shape>
            </v:group>
            <v:group style="position:absolute;left:5595;top:3827;width:33;height:2" coordorigin="5595,3827" coordsize="33,2">
              <v:shape style="position:absolute;left:5595;top:3827;width:33;height:2" coordorigin="5595,3827" coordsize="33,0" path="m5595,3827l5595,3827,5627,3827e" filled="false" stroked="true" strokeweight=".631604pt" strokecolor="#000000">
                <v:path arrowok="t"/>
              </v:shape>
            </v:group>
            <v:group style="position:absolute;left:5687;top:3785;width:50;height:76" coordorigin="5687,3785" coordsize="50,76">
              <v:shape style="position:absolute;left:5687;top:3785;width:50;height:76" coordorigin="5687,3785" coordsize="50,76" path="m5720,3785l5706,3785,5700,3788,5695,3794,5690,3800,5687,3811,5687,3838,5689,3847,5694,3852,5699,3858,5705,3861,5717,3861,5722,3860,5725,3858,5728,3855,5730,3853,5710,3853,5707,3852,5698,3831,5699,3827,5705,3821,5696,3821,5705,3795,5708,3793,5710,3793,5731,3793,5728,3790,5724,3787,5720,3785xe" filled="true" fillcolor="#000000" stroked="false">
                <v:path arrowok="t"/>
                <v:fill type="solid"/>
              </v:shape>
              <v:shape style="position:absolute;left:5687;top:3785;width:50;height:76" coordorigin="5687,3785" coordsize="50,76" path="m5731,3819l5717,3819,5720,3821,5723,3824,5725,3827,5727,3831,5727,3841,5725,3846,5723,3849,5720,3852,5717,3853,5730,3853,5731,3852,5733,3849,5735,3844,5736,3840,5736,3828,5734,3823,5731,3819xe" filled="true" fillcolor="#000000" stroked="false">
                <v:path arrowok="t"/>
                <v:fill type="solid"/>
              </v:shape>
              <v:shape style="position:absolute;left:5687;top:3785;width:50;height:76" coordorigin="5687,3785" coordsize="50,76" path="m5720,3812l5711,3812,5707,3812,5704,3814,5701,3816,5698,3818,5696,3821,5705,3821,5705,3821,5708,3819,5731,3819,5730,3818,5725,3814,5720,3812xe" filled="true" fillcolor="#000000" stroked="false">
                <v:path arrowok="t"/>
                <v:fill type="solid"/>
              </v:shape>
              <v:shape style="position:absolute;left:5687;top:3785;width:50;height:76" coordorigin="5687,3785" coordsize="50,76" path="m5731,3793l5717,3793,5720,3794,5723,3797,5724,3798,5725,3800,5726,3804,5735,3803,5734,3798,5732,3793,5731,3793xe" filled="true" fillcolor="#000000" stroked="false">
                <v:path arrowok="t"/>
                <v:fill type="solid"/>
              </v:shape>
            </v:group>
            <v:group style="position:absolute;left:5595;top:3620;width:33;height:2" coordorigin="5595,3620" coordsize="33,2">
              <v:shape style="position:absolute;left:5595;top:3620;width:33;height:2" coordorigin="5595,3620" coordsize="33,0" path="m5595,3620l5595,3620,5627,3620e" filled="false" stroked="true" strokeweight=".631604pt" strokecolor="#000000">
                <v:path arrowok="t"/>
              </v:shape>
            </v:group>
            <v:group style="position:absolute;left:5688;top:3571;width:49;height:76" coordorigin="5688,3571" coordsize="49,76">
              <v:shape style="position:absolute;left:5688;top:3571;width:49;height:76" coordorigin="5688,3571" coordsize="49,76" path="m5718,3571l5705,3571,5700,3573,5696,3577,5692,3580,5690,3585,5690,3594,5691,3597,5693,3600,5695,3602,5698,3604,5702,3606,5697,3607,5694,3609,5691,3612,5689,3615,5688,3620,5688,3631,5690,3636,5694,3641,5699,3645,5705,3647,5719,3647,5725,3645,5730,3641,5731,3640,5709,3640,5706,3639,5697,3620,5698,3617,5704,3611,5707,3609,5730,3609,5727,3607,5723,3606,5726,3604,5729,3602,5700,3587,5701,3584,5703,3582,5705,3580,5708,3579,5729,3579,5723,3573,5718,3571xe" filled="true" fillcolor="#000000" stroked="false">
                <v:path arrowok="t"/>
                <v:fill type="solid"/>
              </v:shape>
              <v:shape style="position:absolute;left:5688;top:3571;width:49;height:76" coordorigin="5688,3571" coordsize="49,76" path="m5730,3609l5716,3609,5720,3611,5725,3617,5727,3620,5727,3629,5725,3632,5723,3635,5720,3638,5716,3640,5731,3640,5734,3636,5736,3631,5736,3620,5735,3616,5733,3613,5730,3609xe" filled="true" fillcolor="#000000" stroked="false">
                <v:path arrowok="t"/>
                <v:fill type="solid"/>
              </v:shape>
              <v:shape style="position:absolute;left:5688;top:3571;width:49;height:76" coordorigin="5688,3571" coordsize="49,76" path="m5729,3579l5715,3579,5718,3580,5723,3585,5724,3587,5724,3594,5723,3596,5721,3599,5718,3601,5715,3602,5729,3602,5731,3600,5732,3597,5733,3594,5733,3585,5731,3581,5729,3579xe" filled="true" fillcolor="#000000" stroked="false">
                <v:path arrowok="t"/>
                <v:fill type="solid"/>
              </v:shape>
            </v:group>
            <v:group style="position:absolute;left:5595;top:3413;width:33;height:2" coordorigin="5595,3413" coordsize="33,2">
              <v:shape style="position:absolute;left:5595;top:3413;width:33;height:2" coordorigin="5595,3413" coordsize="33,0" path="m5595,3413l5595,3413,5627,3413e" filled="false" stroked="true" strokeweight=".631604pt" strokecolor="#000000">
                <v:path arrowok="t"/>
              </v:shape>
            </v:group>
            <v:group style="position:absolute;left:5694;top:3364;width:28;height:75" coordorigin="5694,3364" coordsize="28,75">
              <v:shape style="position:absolute;left:5694;top:3364;width:28;height:75" coordorigin="5694,3364" coordsize="28,75" path="m5722,3381l5713,3381,5713,3438,5722,3438,5722,3381xe" filled="true" fillcolor="#000000" stroked="false">
                <v:path arrowok="t"/>
                <v:fill type="solid"/>
              </v:shape>
              <v:shape style="position:absolute;left:5694;top:3364;width:28;height:75" coordorigin="5694,3364" coordsize="28,75" path="m5722,3364l5716,3364,5714,3367,5712,3370,5708,3374,5704,3377,5700,3380,5694,3383,5694,3391,5697,3390,5701,3389,5704,3386,5708,3385,5710,3383,5713,3381,5722,3381,5722,3364xe" filled="true" fillcolor="#000000" stroked="false">
                <v:path arrowok="t"/>
                <v:fill type="solid"/>
              </v:shape>
            </v:group>
            <v:group style="position:absolute;left:5746;top:3364;width:49;height:76" coordorigin="5746,3364" coordsize="49,76">
              <v:shape style="position:absolute;left:5746;top:3364;width:49;height:76" coordorigin="5746,3364" coordsize="49,76" path="m5774,3364l5749,3381,5747,3386,5746,3393,5746,3416,5748,3426,5753,3432,5757,3437,5763,3439,5775,3439,5780,3438,5784,3435,5787,3432,5766,3432,5762,3430,5759,3426,5757,3422,5755,3414,5755,3390,5757,3381,5760,3377,5762,3373,5766,3371,5787,3371,5786,3370,5784,3368,5780,3367,5777,3365,5774,3364xe" filled="true" fillcolor="#000000" stroked="false">
                <v:path arrowok="t"/>
                <v:fill type="solid"/>
              </v:shape>
              <v:shape style="position:absolute;left:5746;top:3364;width:49;height:76" coordorigin="5746,3364" coordsize="49,76" path="m5787,3371l5774,3371,5778,3373,5781,3378,5783,3382,5785,3390,5785,3414,5783,3422,5781,3426,5778,3430,5774,3432,5787,3432,5790,3428,5791,3423,5793,3418,5794,3411,5794,3395,5793,3389,5792,3385,5791,3380,5790,3376,5787,3371xe" filled="true" fillcolor="#000000" stroked="false">
                <v:path arrowok="t"/>
                <v:fill type="solid"/>
              </v:shape>
            </v:group>
            <v:group style="position:absolute;left:5595;top:3205;width:33;height:2" coordorigin="5595,3205" coordsize="33,2">
              <v:shape style="position:absolute;left:5595;top:3205;width:33;height:2" coordorigin="5595,3205" coordsize="33,0" path="m5595,3205l5595,3205,5627,3205e" filled="false" stroked="true" strokeweight=".631604pt" strokecolor="#000000">
                <v:path arrowok="t"/>
              </v:shape>
            </v:group>
            <v:group style="position:absolute;left:5694;top:3157;width:28;height:75" coordorigin="5694,3157" coordsize="28,75">
              <v:shape style="position:absolute;left:5694;top:3157;width:28;height:75" coordorigin="5694,3157" coordsize="28,75" path="m5722,3173l5713,3173,5713,3231,5722,3231,5722,3173xe" filled="true" fillcolor="#000000" stroked="false">
                <v:path arrowok="t"/>
                <v:fill type="solid"/>
              </v:shape>
              <v:shape style="position:absolute;left:5694;top:3157;width:28;height:75" coordorigin="5694,3157" coordsize="28,75" path="m5722,3157l5716,3157,5714,3160,5712,3163,5708,3166,5704,3170,5700,3173,5694,3175,5694,3184,5710,3175,5713,3173,5722,3173,5722,3157xe" filled="true" fillcolor="#000000" stroked="false">
                <v:path arrowok="t"/>
                <v:fill type="solid"/>
              </v:shape>
            </v:group>
            <v:group style="position:absolute;left:5745;top:3157;width:50;height:75" coordorigin="5745,3157" coordsize="50,75">
              <v:shape style="position:absolute;left:5745;top:3157;width:50;height:75" coordorigin="5745,3157" coordsize="50,75" path="m5790,3164l5774,3164,5778,3165,5783,3170,5784,3174,5784,3180,5783,3184,5780,3188,5777,3192,5772,3197,5764,3204,5758,3208,5755,3212,5752,3215,5749,3218,5747,3221,5746,3225,5745,3227,5745,3231,5794,3231,5794,3222,5757,3222,5758,3221,5759,3219,5761,3217,5766,3213,5772,3208,5778,3202,5783,3198,5786,3195,5789,3192,5791,3189,5792,3186,5793,3183,5793,3180,5793,3171,5791,3166,5790,3164xe" filled="true" fillcolor="#000000" stroked="false">
                <v:path arrowok="t"/>
                <v:fill type="solid"/>
              </v:shape>
              <v:shape style="position:absolute;left:5745;top:3157;width:50;height:75" coordorigin="5745,3157" coordsize="50,75" path="m5777,3157l5746,3178,5756,3179,5756,3175,5757,3171,5760,3168,5762,3165,5766,3164,5790,3164,5788,3163,5783,3159,5777,3157xe" filled="true" fillcolor="#000000" stroked="false">
                <v:path arrowok="t"/>
                <v:fill type="solid"/>
              </v:shape>
            </v:group>
            <v:group style="position:absolute;left:5595;top:2991;width:33;height:2" coordorigin="5595,2991" coordsize="33,2">
              <v:shape style="position:absolute;left:5595;top:2991;width:33;height:2" coordorigin="5595,2991" coordsize="33,0" path="m5595,2991l5595,2991,5627,2991e" filled="false" stroked="true" strokeweight=".631604pt" strokecolor="#000000">
                <v:path arrowok="t"/>
              </v:shape>
            </v:group>
            <v:group style="position:absolute;left:5694;top:2949;width:28;height:75" coordorigin="5694,2949" coordsize="28,75">
              <v:shape style="position:absolute;left:5694;top:2949;width:28;height:75" coordorigin="5694,2949" coordsize="28,75" path="m5722,2966l5713,2966,5713,3024,5722,3024,5722,2966xe" filled="true" fillcolor="#000000" stroked="false">
                <v:path arrowok="t"/>
                <v:fill type="solid"/>
              </v:shape>
              <v:shape style="position:absolute;left:5694;top:2949;width:28;height:75" coordorigin="5694,2949" coordsize="28,75" path="m5722,2949l5716,2949,5714,2953,5712,2956,5708,2959,5704,2963,5700,2966,5694,2968,5694,2977,5697,2976,5701,2974,5704,2972,5708,2970,5710,2968,5713,2966,5722,2966,5722,2949xe" filled="true" fillcolor="#000000" stroked="false">
                <v:path arrowok="t"/>
                <v:fill type="solid"/>
              </v:shape>
            </v:group>
            <v:group style="position:absolute;left:5743;top:2950;width:51;height:75" coordorigin="5743,2950" coordsize="51,75">
              <v:shape style="position:absolute;left:5743;top:2950;width:51;height:75" coordorigin="5743,2950" coordsize="51,75" path="m5784,3006l5775,3006,5775,3024,5784,3024,5784,3006xe" filled="true" fillcolor="#000000" stroked="false">
                <v:path arrowok="t"/>
                <v:fill type="solid"/>
              </v:shape>
              <v:shape style="position:absolute;left:5743;top:2950;width:51;height:75" coordorigin="5743,2950" coordsize="51,75" path="m5784,2950l5777,2950,5743,2998,5743,3006,5794,3006,5794,2998,5752,2998,5775,2964,5784,2964,5784,2950xe" filled="true" fillcolor="#000000" stroked="false">
                <v:path arrowok="t"/>
                <v:fill type="solid"/>
              </v:shape>
              <v:shape style="position:absolute;left:5743;top:2950;width:51;height:75" coordorigin="5743,2950" coordsize="51,75" path="m5784,2964l5775,2964,5775,2998,5784,2998,5784,2964xe" filled="true" fillcolor="#000000" stroked="false">
                <v:path arrowok="t"/>
                <v:fill type="solid"/>
              </v:shape>
            </v:group>
            <v:group style="position:absolute;left:5595;top:2784;width:33;height:2" coordorigin="5595,2784" coordsize="33,2">
              <v:shape style="position:absolute;left:5595;top:2784;width:33;height:2" coordorigin="5595,2784" coordsize="33,0" path="m5595,2784l5595,2784,5627,2784e" filled="false" stroked="true" strokeweight=".631604pt" strokecolor="#000000">
                <v:path arrowok="t"/>
              </v:shape>
            </v:group>
            <v:group style="position:absolute;left:5694;top:2735;width:28;height:75" coordorigin="5694,2735" coordsize="28,75">
              <v:shape style="position:absolute;left:5694;top:2735;width:28;height:75" coordorigin="5694,2735" coordsize="28,75" path="m5722,2752l5713,2752,5713,2810,5722,2810,5722,2752xe" filled="true" fillcolor="#000000" stroked="false">
                <v:path arrowok="t"/>
                <v:fill type="solid"/>
              </v:shape>
              <v:shape style="position:absolute;left:5694;top:2735;width:28;height:75" coordorigin="5694,2735" coordsize="28,75" path="m5722,2735l5716,2735,5714,2739,5712,2742,5708,2746,5704,2749,5700,2752,5694,2754,5694,2763,5697,2762,5701,2760,5704,2758,5708,2756,5710,2754,5713,2752,5722,2752,5722,2735xe" filled="true" fillcolor="#000000" stroked="false">
                <v:path arrowok="t"/>
                <v:fill type="solid"/>
              </v:shape>
            </v:group>
            <v:group style="position:absolute;left:5745;top:2735;width:50;height:76" coordorigin="5745,2735" coordsize="50,76">
              <v:shape style="position:absolute;left:5745;top:2735;width:50;height:76" coordorigin="5745,2735" coordsize="50,76" path="m5778,2735l5764,2735,5758,2738,5754,2744,5748,2750,5745,2761,5745,2788,5748,2797,5753,2803,5757,2808,5764,2811,5775,2811,5780,2810,5783,2808,5787,2806,5789,2804,5769,2804,5766,2803,5756,2781,5757,2777,5763,2772,5755,2772,5764,2746,5766,2744,5769,2743,5789,2743,5786,2741,5783,2737,5778,2735xe" filled="true" fillcolor="#000000" stroked="false">
                <v:path arrowok="t"/>
                <v:fill type="solid"/>
              </v:shape>
              <v:shape style="position:absolute;left:5745;top:2735;width:50;height:76" coordorigin="5745,2735" coordsize="50,76" path="m5789,2770l5775,2770,5778,2771,5781,2774,5784,2777,5785,2782,5785,2792,5784,2796,5781,2799,5778,2802,5775,2804,5789,2804,5790,2803,5791,2799,5793,2795,5794,2791,5794,2779,5792,2773,5789,2770xe" filled="true" fillcolor="#000000" stroked="false">
                <v:path arrowok="t"/>
                <v:fill type="solid"/>
              </v:shape>
              <v:shape style="position:absolute;left:5745;top:2735;width:50;height:76" coordorigin="5745,2735" coordsize="50,76" path="m5778,2762l5769,2762,5766,2763,5762,2765,5759,2766,5757,2768,5755,2772,5763,2772,5763,2771,5767,2770,5789,2770,5788,2768,5784,2764,5778,2762xe" filled="true" fillcolor="#000000" stroked="false">
                <v:path arrowok="t"/>
                <v:fill type="solid"/>
              </v:shape>
              <v:shape style="position:absolute;left:5745;top:2735;width:50;height:76" coordorigin="5745,2735" coordsize="50,76" path="m5789,2743l5775,2743,5778,2744,5781,2747,5782,2749,5783,2751,5784,2755,5793,2754,5792,2749,5790,2744,5789,2743xe" filled="true" fillcolor="#000000" stroked="false">
                <v:path arrowok="t"/>
                <v:fill type="solid"/>
              </v:shape>
            </v:group>
            <v:group style="position:absolute;left:1380;top:4414;width:49;height:76" coordorigin="1380,4414" coordsize="49,76">
              <v:shape style="position:absolute;left:1380;top:4414;width:49;height:76" coordorigin="1380,4414" coordsize="49,76" path="m1409,4414l1380,4443,1380,4465,1410,4489,1414,4487,1421,4482,1400,4482,1397,4480,1394,4476,1391,4471,1390,4464,1390,4439,1391,4431,1395,4426,1397,4423,1400,4421,1421,4421,1420,4420,1418,4417,1415,4416,1412,4414,1409,4414xe" filled="true" fillcolor="#000000" stroked="false">
                <v:path arrowok="t"/>
                <v:fill type="solid"/>
              </v:shape>
              <v:shape style="position:absolute;left:1380;top:4414;width:49;height:76" coordorigin="1380,4414" coordsize="49,76" path="m1421,4421l1409,4421,1412,4423,1415,4427,1418,4431,1419,4439,1419,4464,1418,4471,1415,4476,1412,4480,1409,4482,1421,4482,1424,4478,1426,4472,1428,4467,1429,4460,1429,4444,1428,4438,1427,4434,1426,4430,1424,4426,1421,4421xe" filled="true" fillcolor="#000000" stroked="false">
                <v:path arrowok="t"/>
                <v:fill type="solid"/>
              </v:shape>
            </v:group>
            <v:group style="position:absolute;left:1294;top:4174;width:49;height:76" coordorigin="1294,4174" coordsize="49,76">
              <v:shape style="position:absolute;left:1294;top:4174;width:49;height:76" coordorigin="1294,4174" coordsize="49,76" path="m1322,4174l1294,4203,1294,4226,1296,4236,1301,4242,1305,4247,1311,4249,1324,4249,1328,4248,1331,4245,1335,4242,1314,4242,1311,4240,1308,4236,1305,4232,1303,4224,1303,4199,1305,4191,1308,4187,1311,4183,1314,4181,1335,4181,1334,4180,1331,4178,1328,4176,1326,4175,1322,4174xe" filled="true" fillcolor="#000000" stroked="false">
                <v:path arrowok="t"/>
                <v:fill type="solid"/>
              </v:shape>
              <v:shape style="position:absolute;left:1294;top:4174;width:49;height:76" coordorigin="1294,4174" coordsize="49,76" path="m1335,4181l1322,4181,1326,4183,1328,4187,1331,4192,1333,4199,1333,4224,1331,4232,1328,4236,1326,4240,1322,4242,1335,4242,1338,4238,1340,4233,1341,4227,1342,4220,1342,4204,1342,4198,1340,4190,1338,4186,1336,4183,1335,4181xe" filled="true" fillcolor="#000000" stroked="false">
                <v:path arrowok="t"/>
                <v:fill type="solid"/>
              </v:shape>
            </v:group>
            <v:group style="position:absolute;left:1357;top:4243;width:11;height:2" coordorigin="1357,4243" coordsize="11,2">
              <v:shape style="position:absolute;left:1357;top:4243;width:11;height:2" coordorigin="1357,4243" coordsize="11,0" path="m1357,4243l1368,4243e" filled="false" stroked="true" strokeweight=".534325pt" strokecolor="#000000">
                <v:path arrowok="t"/>
              </v:shape>
            </v:group>
            <v:group style="position:absolute;left:1377;top:4174;width:50;height:75" coordorigin="1377,4174" coordsize="50,75">
              <v:shape style="position:absolute;left:1377;top:4174;width:50;height:75" coordorigin="1377,4174" coordsize="50,75" path="m1421,4181l1407,4181,1410,4182,1413,4185,1415,4188,1416,4191,1416,4197,1415,4201,1409,4209,1404,4214,1391,4225,1384,4232,1381,4235,1379,4239,1378,4242,1377,4244,1377,4246,1377,4248,1426,4248,1426,4240,1390,4240,1391,4238,1392,4236,1395,4233,1398,4230,1404,4225,1411,4220,1415,4215,1418,4212,1421,4209,1423,4206,1424,4203,1425,4200,1426,4197,1426,4189,1424,4184,1421,4181xe" filled="true" fillcolor="#000000" stroked="false">
                <v:path arrowok="t"/>
                <v:fill type="solid"/>
              </v:shape>
              <v:shape style="position:absolute;left:1377;top:4174;width:50;height:75" coordorigin="1377,4174" coordsize="50,75" path="m1410,4174l1396,4174,1390,4175,1386,4179,1381,4183,1379,4188,1379,4195,1388,4196,1388,4192,1389,4188,1392,4185,1395,4183,1398,4181,1421,4181,1419,4180,1415,4175,1410,4174xe" filled="true" fillcolor="#000000" stroked="false">
                <v:path arrowok="t"/>
                <v:fill type="solid"/>
              </v:shape>
            </v:group>
            <v:group style="position:absolute;left:1294;top:3934;width:49;height:76" coordorigin="1294,3934" coordsize="49,76">
              <v:shape style="position:absolute;left:1294;top:3934;width:49;height:76" coordorigin="1294,3934" coordsize="49,76" path="m1322,3934l1294,3963,1294,3986,1324,4010,1328,4008,1331,4005,1335,4003,1336,4002,1314,4002,1311,4000,1305,3992,1303,3984,1303,3960,1305,3952,1308,3947,1311,3943,1314,3942,1335,3942,1334,3940,1331,3938,1328,3936,1326,3935,1322,3934xe" filled="true" fillcolor="#000000" stroked="false">
                <v:path arrowok="t"/>
                <v:fill type="solid"/>
              </v:shape>
              <v:shape style="position:absolute;left:1294;top:3934;width:49;height:76" coordorigin="1294,3934" coordsize="49,76" path="m1335,3942l1322,3942,1326,3944,1331,3952,1333,3960,1333,3984,1331,3992,1326,4000,1322,4002,1336,4002,1338,3998,1340,3993,1341,3987,1342,3981,1342,3965,1342,3959,1341,3954,1340,3950,1338,3946,1335,3942xe" filled="true" fillcolor="#000000" stroked="false">
                <v:path arrowok="t"/>
                <v:fill type="solid"/>
              </v:shape>
            </v:group>
            <v:group style="position:absolute;left:1357;top:4003;width:11;height:2" coordorigin="1357,4003" coordsize="11,2">
              <v:shape style="position:absolute;left:1357;top:4003;width:11;height:2" coordorigin="1357,4003" coordsize="11,0" path="m1357,4003l1368,4003e" filled="false" stroked="true" strokeweight=".511656pt" strokecolor="#000000">
                <v:path arrowok="t"/>
              </v:shape>
            </v:group>
            <v:group style="position:absolute;left:1375;top:3935;width:51;height:74" coordorigin="1375,3935" coordsize="51,74">
              <v:shape style="position:absolute;left:1375;top:3935;width:51;height:74" coordorigin="1375,3935" coordsize="51,74" path="m1416,3991l1407,3991,1407,4008,1416,4008,1416,3991xe" filled="true" fillcolor="#000000" stroked="false">
                <v:path arrowok="t"/>
                <v:fill type="solid"/>
              </v:shape>
              <v:shape style="position:absolute;left:1375;top:3935;width:51;height:74" coordorigin="1375,3935" coordsize="51,74" path="m1416,3935l1409,3935,1375,3982,1375,3991,1426,3991,1426,3982,1384,3982,1407,3949,1416,3949,1416,3935xe" filled="true" fillcolor="#000000" stroked="false">
                <v:path arrowok="t"/>
                <v:fill type="solid"/>
              </v:shape>
              <v:shape style="position:absolute;left:1375;top:3935;width:51;height:74" coordorigin="1375,3935" coordsize="51,74" path="m1416,3949l1407,3949,1407,3982,1416,3982,1416,3949xe" filled="true" fillcolor="#000000" stroked="false">
                <v:path arrowok="t"/>
                <v:fill type="solid"/>
              </v:shape>
            </v:group>
            <v:group style="position:absolute;left:1294;top:3695;width:49;height:76" coordorigin="1294,3695" coordsize="49,76">
              <v:shape style="position:absolute;left:1294;top:3695;width:49;height:76" coordorigin="1294,3695" coordsize="49,76" path="m1322,3695l1294,3724,1294,3746,1324,3770,1328,3768,1331,3765,1335,3763,1303,3720,1305,3711,1308,3707,1311,3704,1314,3702,1334,3702,1334,3701,1331,3698,1328,3697,1326,3695,1322,3695xe" filled="true" fillcolor="#000000" stroked="false">
                <v:path arrowok="t"/>
                <v:fill type="solid"/>
              </v:shape>
              <v:shape style="position:absolute;left:1294;top:3695;width:49;height:76" coordorigin="1294,3695" coordsize="49,76" path="m1334,3702l1322,3702,1326,3704,1328,3708,1331,3712,1333,3720,1333,3745,1331,3752,1328,3757,1326,3761,1322,3763,1335,3763,1338,3759,1340,3753,1341,3748,1342,3741,1342,3725,1342,3719,1341,3715,1340,3711,1338,3707,1334,3702xe" filled="true" fillcolor="#000000" stroked="false">
                <v:path arrowok="t"/>
                <v:fill type="solid"/>
              </v:shape>
            </v:group>
            <v:group style="position:absolute;left:1357;top:3764;width:11;height:2" coordorigin="1357,3764" coordsize="11,2">
              <v:shape style="position:absolute;left:1357;top:3764;width:11;height:2" coordorigin="1357,3764" coordsize="11,0" path="m1357,3764l1368,3764e" filled="false" stroked="true" strokeweight=".511656pt" strokecolor="#000000">
                <v:path arrowok="t"/>
              </v:shape>
            </v:group>
            <v:group style="position:absolute;left:1378;top:3695;width:50;height:76" coordorigin="1378,3695" coordsize="50,76">
              <v:shape style="position:absolute;left:1378;top:3695;width:50;height:76" coordorigin="1378,3695" coordsize="50,76" path="m1410,3695l1378,3720,1378,3747,1380,3756,1385,3762,1390,3767,1396,3770,1408,3770,1412,3769,1415,3767,1419,3765,1421,3763,1400,3763,1398,3762,1396,3760,1393,3759,1392,3757,1389,3751,1388,3748,1388,3740,1390,3736,1393,3733,1395,3730,1387,3730,1387,3723,1388,3717,1401,3702,1421,3702,1418,3699,1415,3696,1410,3695xe" filled="true" fillcolor="#000000" stroked="false">
                <v:path arrowok="t"/>
                <v:fill type="solid"/>
              </v:shape>
              <v:shape style="position:absolute;left:1378;top:3695;width:50;height:76" coordorigin="1378,3695" coordsize="50,76" path="m1421,3729l1407,3729,1411,3730,1413,3733,1416,3736,1417,3740,1417,3750,1416,3755,1413,3758,1411,3761,1407,3763,1421,3763,1422,3762,1426,3754,1427,3749,1427,3738,1424,3732,1421,3729xe" filled="true" fillcolor="#000000" stroked="false">
                <v:path arrowok="t"/>
                <v:fill type="solid"/>
              </v:shape>
              <v:shape style="position:absolute;left:1378;top:3695;width:50;height:76" coordorigin="1378,3695" coordsize="50,76" path="m1411,3721l1387,3730,1395,3730,1399,3729,1421,3729,1420,3728,1416,3723,1411,3721xe" filled="true" fillcolor="#000000" stroked="false">
                <v:path arrowok="t"/>
                <v:fill type="solid"/>
              </v:shape>
              <v:shape style="position:absolute;left:1378;top:3695;width:50;height:76" coordorigin="1378,3695" coordsize="50,76" path="m1421,3702l1407,3702,1410,3703,1413,3706,1414,3707,1415,3710,1416,3713,1425,3713,1425,3707,1422,3703,1421,3702xe" filled="true" fillcolor="#000000" stroked="false">
                <v:path arrowok="t"/>
                <v:fill type="solid"/>
              </v:shape>
            </v:group>
            <v:group style="position:absolute;left:1294;top:3454;width:49;height:76" coordorigin="1294,3454" coordsize="49,76">
              <v:shape style="position:absolute;left:1294;top:3454;width:49;height:76" coordorigin="1294,3454" coordsize="49,76" path="m1322,3454l1294,3484,1294,3507,1296,3517,1301,3523,1305,3528,1311,3530,1324,3530,1328,3529,1331,3526,1335,3523,1314,3523,1311,3521,1308,3517,1305,3513,1303,3505,1303,3480,1305,3472,1308,3468,1311,3464,1314,3462,1335,3462,1334,3461,1331,3459,1328,3457,1326,3455,1322,3454xe" filled="true" fillcolor="#000000" stroked="false">
                <v:path arrowok="t"/>
                <v:fill type="solid"/>
              </v:shape>
              <v:shape style="position:absolute;left:1294;top:3454;width:49;height:76" coordorigin="1294,3454" coordsize="49,76" path="m1335,3462l1322,3462,1326,3464,1328,3468,1331,3473,1333,3480,1333,3505,1331,3513,1328,3517,1326,3521,1322,3523,1335,3523,1338,3519,1340,3514,1341,3508,1342,3501,1342,3485,1336,3464,1335,3462xe" filled="true" fillcolor="#000000" stroked="false">
                <v:path arrowok="t"/>
                <v:fill type="solid"/>
              </v:shape>
            </v:group>
            <v:group style="position:absolute;left:1357;top:3524;width:11;height:2" coordorigin="1357,3524" coordsize="11,2">
              <v:shape style="position:absolute;left:1357;top:3524;width:11;height:2" coordorigin="1357,3524" coordsize="11,0" path="m1357,3524l1368,3524e" filled="false" stroked="true" strokeweight=".534325pt" strokecolor="#000000">
                <v:path arrowok="t"/>
              </v:shape>
            </v:group>
            <v:group style="position:absolute;left:1378;top:3454;width:49;height:76" coordorigin="1378,3454" coordsize="49,76">
              <v:shape style="position:absolute;left:1378;top:3454;width:49;height:76" coordorigin="1378,3454" coordsize="49,76" path="m1409,3454l1396,3454,1391,3456,1387,3460,1383,3464,1381,3469,1381,3477,1382,3480,1384,3483,1385,3486,1388,3488,1392,3489,1388,3490,1384,3492,1381,3496,1379,3499,1378,3503,1378,3514,1380,3520,1385,3524,1389,3528,1395,3530,1410,3530,1415,3528,1420,3524,1421,3523,1389,3515,1388,3513,1387,3510,1387,3504,1389,3500,1395,3494,1398,3493,1421,3493,1417,3490,1413,3489,1416,3488,1419,3486,1390,3471,1391,3468,1394,3466,1396,3463,1399,3462,1420,3462,1414,3456,1409,3454xe" filled="true" fillcolor="#000000" stroked="false">
                <v:path arrowok="t"/>
                <v:fill type="solid"/>
              </v:shape>
              <v:shape style="position:absolute;left:1378;top:3454;width:49;height:76" coordorigin="1378,3454" coordsize="49,76" path="m1421,3493l1407,3493,1410,3494,1416,3500,1417,3504,1417,3512,1416,3516,1413,3519,1411,3522,1407,3523,1421,3523,1425,3520,1427,3514,1427,3504,1426,3499,1423,3496,1421,3493xe" filled="true" fillcolor="#000000" stroked="false">
                <v:path arrowok="t"/>
                <v:fill type="solid"/>
              </v:shape>
              <v:shape style="position:absolute;left:1378;top:3454;width:49;height:76" coordorigin="1378,3454" coordsize="49,76" path="m1420,3462l1406,3462,1409,3463,1411,3466,1413,3468,1414,3471,1414,3477,1414,3480,1411,3482,1409,3484,1406,3486,1419,3486,1421,3483,1423,3480,1424,3477,1424,3469,1422,3464,1420,3462xe" filled="true" fillcolor="#000000" stroked="false">
                <v:path arrowok="t"/>
                <v:fill type="solid"/>
              </v:shape>
            </v:group>
            <v:group style="position:absolute;left:1387;top:3215;width:28;height:75" coordorigin="1387,3215" coordsize="28,75">
              <v:shape style="position:absolute;left:1387;top:3215;width:28;height:75" coordorigin="1387,3215" coordsize="28,75" path="m1414,3232l1406,3232,1406,3289,1414,3289,1414,3232xe" filled="true" fillcolor="#000000" stroked="false">
                <v:path arrowok="t"/>
                <v:fill type="solid"/>
              </v:shape>
              <v:shape style="position:absolute;left:1387;top:3215;width:28;height:75" coordorigin="1387,3215" coordsize="28,75" path="m1414,3215l1409,3215,1407,3218,1401,3225,1397,3228,1393,3231,1387,3233,1387,3242,1390,3241,1393,3240,1397,3238,1400,3235,1403,3233,1406,3232,1414,3232,1414,3215xe" filled="true" fillcolor="#000000" stroked="false">
                <v:path arrowok="t"/>
                <v:fill type="solid"/>
              </v:shape>
            </v:group>
            <v:group style="position:absolute;left:1301;top:2975;width:28;height:75" coordorigin="1301,2975" coordsize="28,75">
              <v:shape style="position:absolute;left:1301;top:2975;width:28;height:75" coordorigin="1301,2975" coordsize="28,75" path="m1328,2992l1319,2992,1319,3050,1328,3050,1328,2992xe" filled="true" fillcolor="#000000" stroked="false">
                <v:path arrowok="t"/>
                <v:fill type="solid"/>
              </v:shape>
              <v:shape style="position:absolute;left:1301;top:2975;width:28;height:75" coordorigin="1301,2975" coordsize="28,75" path="m1328,2975l1322,2975,1321,2978,1318,2982,1314,2985,1311,2989,1306,2991,1301,2994,1301,3003,1304,3002,1307,3000,1311,2998,1314,2996,1317,2994,1319,2992,1328,2992,1328,2975xe" filled="true" fillcolor="#000000" stroked="false">
                <v:path arrowok="t"/>
                <v:fill type="solid"/>
              </v:shape>
            </v:group>
            <v:group style="position:absolute;left:1357;top:3045;width:11;height:2" coordorigin="1357,3045" coordsize="11,2">
              <v:shape style="position:absolute;left:1357;top:3045;width:11;height:2" coordorigin="1357,3045" coordsize="11,0" path="m1357,3045l1368,3045e" filled="false" stroked="true" strokeweight=".508418pt" strokecolor="#000000">
                <v:path arrowok="t"/>
              </v:shape>
            </v:group>
            <v:group style="position:absolute;left:1377;top:2975;width:50;height:75" coordorigin="1377,2975" coordsize="50,75">
              <v:shape style="position:absolute;left:1377;top:2975;width:50;height:75" coordorigin="1377,2975" coordsize="50,75" path="m1421,2983l1407,2983,1410,2984,1413,2987,1415,2989,1416,2992,1416,2999,1415,3003,1409,3010,1404,3016,1391,3026,1387,3030,1384,3034,1381,3037,1379,3040,1378,3043,1377,3045,1377,3047,1377,3050,1426,3050,1426,3041,1390,3041,1391,3039,1392,3038,1394,3036,1395,3034,1398,3031,1404,3027,1411,3021,1418,3014,1421,3010,1423,3008,1424,3005,1425,3002,1426,2999,1426,2990,1424,2985,1421,2983xe" filled="true" fillcolor="#000000" stroked="false">
                <v:path arrowok="t"/>
                <v:fill type="solid"/>
              </v:shape>
              <v:shape style="position:absolute;left:1377;top:2975;width:50;height:75" coordorigin="1377,2975" coordsize="50,75" path="m1410,2975l1379,2997,1388,2998,1388,2993,1389,2990,1392,2987,1395,2984,1398,2983,1421,2983,1419,2981,1415,2977,1410,2975xe" filled="true" fillcolor="#000000" stroked="false">
                <v:path arrowok="t"/>
                <v:fill type="solid"/>
              </v:shape>
              <v:shape style="position:absolute;left:1301;top:2620;width:378;height:190" type="#_x0000_t75" stroked="false">
                <v:imagedata r:id="rId199" o:title=""/>
              </v:shape>
            </v:group>
            <v:group style="position:absolute;left:1724;top:4536;width:50;height:76" coordorigin="1724,4536" coordsize="50,76">
              <v:shape style="position:absolute;left:1724;top:4536;width:50;height:76" coordorigin="1724,4536" coordsize="50,76" path="m1757,4536l1743,4536,1737,4539,1732,4545,1727,4552,1724,4562,1724,4589,1726,4598,1731,4604,1736,4609,1742,4612,1754,4612,1758,4611,1762,4609,1765,4607,1768,4604,1747,4604,1744,4604,1735,4582,1736,4578,1741,4573,1733,4573,1747,4544,1768,4544,1765,4541,1761,4538,1757,4536xe" filled="true" fillcolor="#000000" stroked="false">
                <v:path arrowok="t"/>
                <v:fill type="solid"/>
              </v:shape>
              <v:shape style="position:absolute;left:1724;top:4536;width:50;height:76" coordorigin="1724,4536" coordsize="50,76" path="m1768,4571l1754,4571,1757,4572,1759,4575,1762,4578,1764,4582,1764,4593,1762,4597,1759,4600,1757,4603,1754,4604,1768,4604,1768,4604,1770,4600,1772,4596,1773,4591,1773,4580,1771,4574,1768,4571xe" filled="true" fillcolor="#000000" stroked="false">
                <v:path arrowok="t"/>
                <v:fill type="solid"/>
              </v:shape>
              <v:shape style="position:absolute;left:1724;top:4536;width:50;height:76" coordorigin="1724,4536" coordsize="50,76" path="m1757,4563l1733,4573,1741,4573,1742,4572,1745,4571,1768,4571,1762,4565,1757,4563xe" filled="true" fillcolor="#000000" stroked="false">
                <v:path arrowok="t"/>
                <v:fill type="solid"/>
              </v:shape>
              <v:shape style="position:absolute;left:1724;top:4536;width:50;height:76" coordorigin="1724,4536" coordsize="50,76" path="m1768,4544l1754,4544,1757,4545,1759,4548,1761,4550,1762,4552,1763,4555,1772,4555,1771,4549,1769,4545,1768,4544xe" filled="true" fillcolor="#000000" stroked="false">
                <v:path arrowok="t"/>
                <v:fill type="solid"/>
              </v:shape>
            </v:group>
            <v:group style="position:absolute;left:2067;top:4536;width:50;height:76" coordorigin="2067,4536" coordsize="50,76">
              <v:shape style="position:absolute;left:2067;top:4536;width:50;height:76" coordorigin="2067,4536" coordsize="50,76" path="m2100,4536l2086,4536,2080,4539,2075,4545,2069,4552,2067,4562,2067,4589,2069,4598,2074,4604,2079,4609,2085,4612,2097,4612,2101,4611,2105,4609,2108,4607,2110,4604,2090,4604,2087,4604,2085,4603,2083,4601,2081,4599,2080,4596,2078,4593,2078,4590,2078,4582,2079,4578,2084,4573,2076,4573,2090,4544,2111,4544,2108,4541,2104,4538,2100,4536xe" filled="true" fillcolor="#000000" stroked="false">
                <v:path arrowok="t"/>
                <v:fill type="solid"/>
              </v:shape>
              <v:shape style="position:absolute;left:2067;top:4536;width:50;height:76" coordorigin="2067,4536" coordsize="50,76" path="m2111,4571l2096,4571,2100,4572,2102,4575,2105,4578,2107,4582,2107,4593,2105,4597,2102,4600,2100,4603,2097,4604,2110,4604,2111,4604,2113,4600,2115,4596,2116,4591,2116,4580,2114,4574,2111,4571xe" filled="true" fillcolor="#000000" stroked="false">
                <v:path arrowok="t"/>
                <v:fill type="solid"/>
              </v:shape>
              <v:shape style="position:absolute;left:2067;top:4536;width:50;height:76" coordorigin="2067,4536" coordsize="50,76" path="m2100,4563l2076,4573,2084,4573,2084,4572,2088,4571,2111,4571,2110,4570,2105,4565,2100,4563xe" filled="true" fillcolor="#000000" stroked="false">
                <v:path arrowok="t"/>
                <v:fill type="solid"/>
              </v:shape>
              <v:shape style="position:absolute;left:2067;top:4536;width:50;height:76" coordorigin="2067,4536" coordsize="50,76" path="m2111,4544l2097,4544,2100,4545,2102,4548,2103,4550,2105,4552,2105,4555,2115,4555,2114,4549,2112,4545,2111,4544xe" filled="true" fillcolor="#000000" stroked="false">
                <v:path arrowok="t"/>
                <v:fill type="solid"/>
              </v:shape>
            </v:group>
            <v:group style="position:absolute;left:2154;top:4556;width:47;height:76" coordorigin="2154,4556" coordsize="47,76">
              <v:shape style="position:absolute;left:2154;top:4556;width:47;height:76" coordorigin="2154,4556" coordsize="47,76" path="m2162,4557l2154,4557,2154,4631,2163,4631,2163,4605,2194,4605,2194,4604,2173,4604,2169,4603,2164,4596,2162,4591,2162,4577,2164,4572,2167,4569,2170,4565,2172,4564,2162,4564,2162,4557xe" filled="true" fillcolor="#000000" stroked="false">
                <v:path arrowok="t"/>
                <v:fill type="solid"/>
              </v:shape>
              <v:shape style="position:absolute;left:2154;top:4556;width:47;height:76" coordorigin="2154,4556" coordsize="47,76" path="m2194,4605l2163,4605,2165,4607,2167,4609,2169,4610,2171,4611,2174,4612,2182,4612,2185,4611,2189,4608,2193,4606,2194,4605xe" filled="true" fillcolor="#000000" stroked="false">
                <v:path arrowok="t"/>
                <v:fill type="solid"/>
              </v:shape>
              <v:shape style="position:absolute;left:2154;top:4556;width:47;height:76" coordorigin="2154,4556" coordsize="47,76" path="m2195,4563l2181,4563,2185,4565,2187,4568,2190,4571,2191,4577,2191,4591,2190,4596,2184,4603,2181,4604,2194,4604,2196,4603,2200,4594,2201,4589,2201,4579,2200,4574,2198,4570,2196,4565,2195,4563xe" filled="true" fillcolor="#000000" stroked="false">
                <v:path arrowok="t"/>
                <v:fill type="solid"/>
              </v:shape>
              <v:shape style="position:absolute;left:2154;top:4556;width:47;height:76" coordorigin="2154,4556" coordsize="47,76" path="m2183,4556l2162,4564,2172,4564,2173,4563,2195,4563,2194,4562,2190,4559,2186,4557,2183,4556xe" filled="true" fillcolor="#000000" stroked="false">
                <v:path arrowok="t"/>
                <v:fill type="solid"/>
              </v:shape>
            </v:group>
            <v:group style="position:absolute;left:2212;top:4574;width:10;height:2" coordorigin="2212,4574" coordsize="10,2">
              <v:shape style="position:absolute;left:2212;top:4574;width:10;height:2" coordorigin="2212,4574" coordsize="10,0" path="m2212,4574l2221,4574e" filled="false" stroked="true" strokeweight="3.692344pt" strokecolor="#000000">
                <v:path arrowok="t"/>
              </v:shape>
            </v:group>
            <v:group style="position:absolute;left:2238;top:4557;width:44;height:55" coordorigin="2238,4557" coordsize="44,55">
              <v:shape style="position:absolute;left:2238;top:4557;width:44;height:55" coordorigin="2238,4557" coordsize="44,55" path="m2247,4557l2238,4557,2238,4594,2238,4597,2238,4599,2239,4602,2240,4604,2241,4606,2264,4612,2270,4609,2272,4604,2256,4604,2253,4604,2252,4602,2250,4601,2248,4599,2248,4597,2247,4595,2247,4557xe" filled="true" fillcolor="#000000" stroked="false">
                <v:path arrowok="t"/>
                <v:fill type="solid"/>
              </v:shape>
              <v:shape style="position:absolute;left:2238;top:4557;width:44;height:55" coordorigin="2238,4557" coordsize="44,55" path="m2282,4603l2273,4603,2273,4611,2282,4611,2282,4603xe" filled="true" fillcolor="#000000" stroked="false">
                <v:path arrowok="t"/>
                <v:fill type="solid"/>
              </v:shape>
              <v:shape style="position:absolute;left:2238;top:4557;width:44;height:55" coordorigin="2238,4557" coordsize="44,55" path="m2282,4557l2272,4557,2272,4590,2272,4594,2271,4596,2270,4599,2269,4601,2266,4602,2264,4604,2261,4604,2272,4604,2273,4603,2282,4603,2282,4557xe" filled="true" fillcolor="#000000" stroked="false">
                <v:path arrowok="t"/>
                <v:fill type="solid"/>
              </v:shape>
            </v:group>
            <v:group style="position:absolute;left:2293;top:4556;width:45;height:57" coordorigin="2293,4556" coordsize="45,57">
              <v:shape style="position:absolute;left:2293;top:4556;width:45;height:57" coordorigin="2293,4556" coordsize="45,57" path="m2302,4593l2293,4595,2294,4601,2296,4605,2300,4608,2304,4611,2309,4612,2320,4612,2324,4611,2331,4608,2333,4606,2334,4604,2312,4604,2308,4604,2306,4602,2304,4600,2303,4597,2302,4593xe" filled="true" fillcolor="#000000" stroked="false">
                <v:path arrowok="t"/>
                <v:fill type="solid"/>
              </v:shape>
              <v:shape style="position:absolute;left:2293;top:4556;width:45;height:57" coordorigin="2293,4556" coordsize="45,57" path="m2319,4556l2296,4565,2295,4567,2294,4569,2294,4574,2296,4579,2298,4581,2300,4583,2303,4584,2305,4585,2309,4587,2316,4588,2321,4589,2324,4590,2325,4591,2327,4592,2328,4594,2328,4598,2327,4601,2325,4602,2323,4604,2320,4604,2334,4604,2335,4604,2337,4601,2338,4598,2338,4592,2337,4589,2335,4587,2334,4585,2311,4577,2309,4576,2308,4576,2306,4575,2305,4574,2305,4573,2304,4572,2303,4571,2303,4569,2304,4567,2308,4564,2311,4564,2333,4564,2332,4563,2331,4561,2328,4559,2325,4558,2322,4556,2319,4556xe" filled="true" fillcolor="#000000" stroked="false">
                <v:path arrowok="t"/>
                <v:fill type="solid"/>
              </v:shape>
              <v:shape style="position:absolute;left:2293;top:4556;width:45;height:57" coordorigin="2293,4556" coordsize="45,57" path="m2333,4564l2319,4564,2321,4564,2323,4566,2325,4568,2326,4570,2326,4572,2336,4571,2335,4568,2334,4565,2333,4564xe" filled="true" fillcolor="#000000" stroked="false">
                <v:path arrowok="t"/>
                <v:fill type="solid"/>
              </v:shape>
            </v:group>
            <v:group style="position:absolute;left:2603;top:4536;width:50;height:76" coordorigin="2603,4536" coordsize="50,76">
              <v:shape style="position:absolute;left:2603;top:4536;width:50;height:76" coordorigin="2603,4536" coordsize="50,76" path="m2635,4536l2603,4562,2603,4589,2633,4612,2637,4611,2641,4609,2644,4607,2646,4604,2626,4604,2623,4604,2621,4603,2618,4601,2616,4599,2615,4596,2614,4593,2614,4590,2614,4582,2615,4578,2617,4575,2620,4573,2612,4573,2626,4544,2646,4544,2644,4541,2640,4538,2635,4536xe" filled="true" fillcolor="#000000" stroked="false">
                <v:path arrowok="t"/>
                <v:fill type="solid"/>
              </v:shape>
              <v:shape style="position:absolute;left:2603;top:4536;width:50;height:76" coordorigin="2603,4536" coordsize="50,76" path="m2647,4571l2633,4571,2636,4572,2638,4575,2641,4578,2643,4582,2643,4593,2641,4597,2638,4600,2635,4603,2633,4604,2646,4604,2647,4604,2649,4600,2651,4596,2652,4591,2652,4580,2649,4574,2647,4571xe" filled="true" fillcolor="#000000" stroked="false">
                <v:path arrowok="t"/>
                <v:fill type="solid"/>
              </v:shape>
              <v:shape style="position:absolute;left:2603;top:4536;width:50;height:76" coordorigin="2603,4536" coordsize="50,76" path="m2636,4563l2612,4573,2620,4573,2620,4572,2624,4571,2647,4571,2646,4570,2641,4565,2636,4563xe" filled="true" fillcolor="#000000" stroked="false">
                <v:path arrowok="t"/>
                <v:fill type="solid"/>
              </v:shape>
              <v:shape style="position:absolute;left:2603;top:4536;width:50;height:76" coordorigin="2603,4536" coordsize="50,76" path="m2646,4544l2633,4544,2635,4545,2638,4548,2639,4550,2641,4552,2641,4555,2650,4555,2650,4549,2648,4545,2646,4544xe" filled="true" fillcolor="#000000" stroked="false">
                <v:path arrowok="t"/>
                <v:fill type="solid"/>
              </v:shape>
            </v:group>
            <v:group style="position:absolute;left:2661;top:4556;width:45;height:57" coordorigin="2661,4556" coordsize="45,57">
              <v:shape style="position:absolute;left:2661;top:4556;width:45;height:57" coordorigin="2661,4556" coordsize="45,57" path="m2669,4593l2661,4595,2662,4601,2664,4605,2667,4608,2671,4611,2677,4612,2688,4612,2691,4611,2698,4608,2701,4606,2702,4604,2679,4604,2676,4604,2674,4602,2671,4600,2670,4597,2669,4593xe" filled="true" fillcolor="#000000" stroked="false">
                <v:path arrowok="t"/>
                <v:fill type="solid"/>
              </v:shape>
              <v:shape style="position:absolute;left:2661;top:4556;width:45;height:57" coordorigin="2661,4556" coordsize="45,57" path="m2686,4556l2662,4569,2662,4574,2670,4584,2672,4585,2677,4587,2683,4588,2689,4589,2692,4590,2693,4591,2695,4592,2696,4594,2696,4598,2695,4601,2693,4602,2691,4604,2687,4604,2702,4604,2702,4604,2704,4601,2705,4598,2705,4592,2704,4589,2703,4587,2702,4585,2679,4577,2676,4576,2675,4576,2674,4575,2672,4573,2671,4572,2671,4571,2671,4569,2672,4567,2673,4566,2675,4564,2678,4564,2701,4564,2700,4563,2699,4561,2696,4559,2693,4558,2690,4556,2686,4556xe" filled="true" fillcolor="#000000" stroked="false">
                <v:path arrowok="t"/>
                <v:fill type="solid"/>
              </v:shape>
              <v:shape style="position:absolute;left:2661;top:4556;width:45;height:57" coordorigin="2661,4556" coordsize="45,57" path="m2701,4564l2686,4564,2689,4564,2691,4566,2693,4568,2694,4570,2694,4572,2703,4571,2702,4568,2702,4565,2701,4564xe" filled="true" fillcolor="#000000" stroked="false">
                <v:path arrowok="t"/>
                <v:fill type="solid"/>
              </v:shape>
              <v:shape style="position:absolute;left:2946;top:4536;width:322;height:95" type="#_x0000_t75" stroked="false">
                <v:imagedata r:id="rId200" o:title=""/>
              </v:shape>
            </v:group>
            <v:group style="position:absolute;left:3535;top:4538;width:48;height:73" coordorigin="3535,4538" coordsize="48,73">
              <v:shape style="position:absolute;left:3535;top:4538;width:48;height:73" coordorigin="3535,4538" coordsize="48,73" path="m3582,4538l3535,4538,3535,4547,3571,4547,3566,4552,3545,4605,3545,4611,3554,4611,3555,4604,3556,4597,3558,4590,3560,4582,3564,4573,3569,4565,3573,4556,3578,4550,3582,4545,3582,4538xe" filled="true" fillcolor="#000000" stroked="false">
                <v:path arrowok="t"/>
                <v:fill type="solid"/>
              </v:shape>
            </v:group>
            <v:group style="position:absolute;left:3892;top:4538;width:49;height:73" coordorigin="3892,4538" coordsize="49,73">
              <v:shape style="position:absolute;left:3892;top:4538;width:49;height:73" coordorigin="3892,4538" coordsize="49,73" path="m3940,4538l3892,4538,3892,4547,3928,4547,3923,4552,3919,4558,3915,4566,3911,4573,3902,4611,3912,4611,3912,4604,3913,4597,3915,4590,3918,4582,3921,4573,3926,4565,3930,4556,3935,4550,3940,4545,3940,4538xe" filled="true" fillcolor="#000000" stroked="false">
                <v:path arrowok="t"/>
                <v:fill type="solid"/>
              </v:shape>
            </v:group>
            <v:group style="position:absolute;left:3952;top:4556;width:47;height:76" coordorigin="3952,4556" coordsize="47,76">
              <v:shape style="position:absolute;left:3952;top:4556;width:47;height:76" coordorigin="3952,4556" coordsize="47,76" path="m3960,4557l3952,4557,3952,4631,3961,4631,3961,4605,3992,4605,3993,4604,3971,4604,3967,4603,3965,4600,3962,4596,3960,4591,3969,4564,3960,4564,3960,4557xe" filled="true" fillcolor="#000000" stroked="false">
                <v:path arrowok="t"/>
                <v:fill type="solid"/>
              </v:shape>
              <v:shape style="position:absolute;left:3952;top:4556;width:47;height:76" coordorigin="3952,4556" coordsize="47,76" path="m3992,4605l3961,4605,3963,4607,3965,4609,3967,4610,3970,4611,3972,4612,3979,4612,3983,4611,3987,4608,3991,4606,3992,4605xe" filled="true" fillcolor="#000000" stroked="false">
                <v:path arrowok="t"/>
                <v:fill type="solid"/>
              </v:shape>
              <v:shape style="position:absolute;left:3952;top:4556;width:47;height:76" coordorigin="3952,4556" coordsize="47,76" path="m3993,4563l3979,4563,3982,4565,3988,4571,3989,4577,3989,4591,3988,4596,3982,4603,3979,4604,3993,4604,3994,4603,3998,4594,3999,4589,3999,4579,3998,4574,3996,4570,3994,4565,3993,4563xe" filled="true" fillcolor="#000000" stroked="false">
                <v:path arrowok="t"/>
                <v:fill type="solid"/>
              </v:shape>
              <v:shape style="position:absolute;left:3952;top:4556;width:47;height:76" coordorigin="3952,4556" coordsize="47,76" path="m3981,4556l3960,4564,3969,4564,3971,4563,3993,4563,3991,4562,3988,4559,3985,4557,3981,4556xe" filled="true" fillcolor="#000000" stroked="false">
                <v:path arrowok="t"/>
                <v:fill type="solid"/>
              </v:shape>
            </v:group>
            <v:group style="position:absolute;left:4010;top:4574;width:9;height:2" coordorigin="4010,4574" coordsize="9,2">
              <v:shape style="position:absolute;left:4010;top:4574;width:9;height:2" coordorigin="4010,4574" coordsize="9,0" path="m4010,4574l4019,4574e" filled="false" stroked="true" strokeweight="3.692344pt" strokecolor="#000000">
                <v:path arrowok="t"/>
              </v:shape>
            </v:group>
            <v:group style="position:absolute;left:4030;top:4557;width:44;height:55" coordorigin="4030,4557" coordsize="44,55">
              <v:shape style="position:absolute;left:4030;top:4557;width:44;height:55" coordorigin="4030,4557" coordsize="44,55" path="m4039,4557l4030,4557,4030,4597,4030,4599,4031,4602,4032,4604,4033,4606,4034,4607,4036,4609,4039,4610,4045,4612,4055,4612,4061,4609,4064,4604,4047,4604,4045,4604,4043,4602,4041,4601,4040,4599,4039,4597,4039,4595,4039,4592,4039,4557xe" filled="true" fillcolor="#000000" stroked="false">
                <v:path arrowok="t"/>
                <v:fill type="solid"/>
              </v:shape>
              <v:shape style="position:absolute;left:4030;top:4557;width:44;height:55" coordorigin="4030,4557" coordsize="44,55" path="m4073,4603l4065,4603,4065,4611,4073,4611,4073,4603xe" filled="true" fillcolor="#000000" stroked="false">
                <v:path arrowok="t"/>
                <v:fill type="solid"/>
              </v:shape>
              <v:shape style="position:absolute;left:4030;top:4557;width:44;height:55" coordorigin="4030,4557" coordsize="44,55" path="m4073,4557l4064,4557,4064,4590,4063,4594,4062,4596,4061,4599,4060,4601,4058,4602,4055,4604,4053,4604,4064,4604,4065,4603,4073,4603,4073,4557xe" filled="true" fillcolor="#000000" stroked="false">
                <v:path arrowok="t"/>
                <v:fill type="solid"/>
              </v:shape>
            </v:group>
            <v:group style="position:absolute;left:4085;top:4556;width:45;height:57" coordorigin="4085,4556" coordsize="45,57">
              <v:shape style="position:absolute;left:4085;top:4556;width:45;height:57" coordorigin="4085,4556" coordsize="45,57" path="m4093,4593l4085,4595,4086,4601,4088,4605,4092,4608,4095,4611,4100,4612,4111,4612,4115,4611,4122,4608,4125,4606,4126,4604,4103,4604,4100,4604,4098,4602,4095,4600,4094,4597,4093,4593xe" filled="true" fillcolor="#000000" stroked="false">
                <v:path arrowok="t"/>
                <v:fill type="solid"/>
              </v:shape>
              <v:shape style="position:absolute;left:4085;top:4556;width:45;height:57" coordorigin="4085,4556" coordsize="45,57" path="m4110,4556l4086,4569,4086,4574,4094,4584,4096,4585,4101,4587,4108,4588,4113,4589,4116,4590,4117,4591,4119,4592,4120,4594,4120,4598,4119,4601,4117,4602,4115,4604,4111,4604,4126,4604,4126,4604,4128,4601,4129,4598,4129,4592,4128,4589,4127,4587,4126,4585,4124,4584,4121,4583,4118,4582,4114,4580,4108,4578,4103,4577,4100,4576,4099,4576,4098,4575,4096,4573,4095,4572,4095,4571,4095,4569,4096,4567,4097,4566,4099,4564,4102,4564,4125,4564,4124,4563,4123,4561,4120,4559,4117,4558,4114,4556,4110,4556xe" filled="true" fillcolor="#000000" stroked="false">
                <v:path arrowok="t"/>
                <v:fill type="solid"/>
              </v:shape>
              <v:shape style="position:absolute;left:4085;top:4556;width:45;height:57" coordorigin="4085,4556" coordsize="45,57" path="m4125,4564l4110,4564,4113,4564,4115,4566,4117,4568,4118,4570,4118,4572,4127,4571,4126,4568,4126,4565,4125,4564xe" filled="true" fillcolor="#000000" stroked="false">
                <v:path arrowok="t"/>
                <v:fill type="solid"/>
              </v:shape>
            </v:group>
            <v:group style="position:absolute;left:4329;top:4536;width:50;height:76" coordorigin="4329,4536" coordsize="50,76">
              <v:shape style="position:absolute;left:4329;top:4536;width:50;height:76" coordorigin="4329,4536" coordsize="50,76" path="m4360,4536l4332,4550,4332,4559,4333,4562,4335,4565,4337,4568,4339,4570,4343,4570,4339,4572,4335,4574,4333,4577,4331,4581,4329,4585,4329,4596,4361,4612,4367,4610,4372,4604,4351,4604,4348,4604,4346,4603,4343,4602,4342,4600,4340,4597,4338,4592,4338,4585,4340,4582,4343,4579,4346,4576,4349,4575,4372,4575,4372,4574,4368,4572,4364,4570,4367,4570,4370,4568,4371,4567,4350,4567,4347,4566,4345,4564,4343,4562,4341,4559,4341,4552,4343,4550,4345,4547,4347,4545,4350,4544,4371,4544,4369,4542,4365,4538,4360,4536xe" filled="true" fillcolor="#000000" stroked="false">
                <v:path arrowok="t"/>
                <v:fill type="solid"/>
              </v:shape>
              <v:shape style="position:absolute;left:4329;top:4536;width:50;height:76" coordorigin="4329,4536" coordsize="50,76" path="m4372,4575l4358,4575,4361,4576,4364,4579,4367,4582,4368,4586,4368,4594,4367,4598,4365,4601,4362,4603,4358,4604,4372,4604,4376,4602,4378,4596,4378,4585,4377,4581,4374,4578,4372,4575xe" filled="true" fillcolor="#000000" stroked="false">
                <v:path arrowok="t"/>
                <v:fill type="solid"/>
              </v:shape>
              <v:shape style="position:absolute;left:4329;top:4536;width:50;height:76" coordorigin="4329,4536" coordsize="50,76" path="m4371,4544l4357,4544,4360,4545,4362,4547,4365,4550,4366,4553,4366,4559,4365,4562,4362,4564,4360,4566,4357,4567,4371,4567,4372,4565,4374,4562,4375,4559,4375,4551,4373,4546,4371,4544xe" filled="true" fillcolor="#000000" stroked="false">
                <v:path arrowok="t"/>
                <v:fill type="solid"/>
              </v:shape>
            </v:group>
            <v:group style="position:absolute;left:4416;top:4556;width:47;height:76" coordorigin="4416,4556" coordsize="47,76">
              <v:shape style="position:absolute;left:4416;top:4556;width:47;height:76" coordorigin="4416,4556" coordsize="47,76" path="m4424,4557l4416,4557,4416,4631,4425,4631,4425,4605,4456,4605,4456,4604,4435,4604,4431,4603,4428,4600,4426,4596,4424,4591,4424,4577,4426,4572,4429,4569,4432,4565,4433,4564,4424,4564,4424,4557xe" filled="true" fillcolor="#000000" stroked="false">
                <v:path arrowok="t"/>
                <v:fill type="solid"/>
              </v:shape>
              <v:shape style="position:absolute;left:4416;top:4556;width:47;height:76" coordorigin="4416,4556" coordsize="47,76" path="m4456,4605l4425,4605,4427,4607,4429,4609,4431,4610,4434,4611,4436,4612,4443,4612,4447,4611,4451,4608,4455,4606,4456,4605xe" filled="true" fillcolor="#000000" stroked="false">
                <v:path arrowok="t"/>
                <v:fill type="solid"/>
              </v:shape>
              <v:shape style="position:absolute;left:4416;top:4556;width:47;height:76" coordorigin="4416,4556" coordsize="47,76" path="m4456,4563l4443,4563,4446,4565,4452,4571,4453,4577,4453,4591,4451,4596,4449,4600,4446,4603,4443,4604,4456,4604,4457,4603,4460,4599,4462,4594,4463,4589,4463,4579,4462,4574,4458,4565,4456,4563xe" filled="true" fillcolor="#000000" stroked="false">
                <v:path arrowok="t"/>
                <v:fill type="solid"/>
              </v:shape>
              <v:shape style="position:absolute;left:4416;top:4556;width:47;height:76" coordorigin="4416,4556" coordsize="47,76" path="m4444,4556l4424,4564,4433,4564,4435,4563,4456,4563,4455,4562,4452,4559,4449,4557,4444,4556xe" filled="true" fillcolor="#000000" stroked="false">
                <v:path arrowok="t"/>
                <v:fill type="solid"/>
              </v:shape>
            </v:group>
            <v:group style="position:absolute;left:4500;top:4557;width:44;height:55" coordorigin="4500,4557" coordsize="44,55">
              <v:shape style="position:absolute;left:4500;top:4557;width:44;height:55" coordorigin="4500,4557" coordsize="44,55" path="m4509,4557l4500,4557,4500,4597,4501,4599,4501,4602,4502,4604,4503,4606,4504,4607,4507,4609,4509,4610,4515,4612,4525,4612,4531,4609,4534,4604,4518,4604,4515,4604,4513,4602,4511,4601,4510,4599,4510,4597,4509,4595,4509,4592,4509,4557xe" filled="true" fillcolor="#000000" stroked="false">
                <v:path arrowok="t"/>
                <v:fill type="solid"/>
              </v:shape>
              <v:shape style="position:absolute;left:4500;top:4557;width:44;height:55" coordorigin="4500,4557" coordsize="44,55" path="m4543,4603l4536,4603,4536,4611,4543,4611,4543,4603xe" filled="true" fillcolor="#000000" stroked="false">
                <v:path arrowok="t"/>
                <v:fill type="solid"/>
              </v:shape>
              <v:shape style="position:absolute;left:4500;top:4557;width:44;height:55" coordorigin="4500,4557" coordsize="44,55" path="m4543,4557l4535,4557,4535,4590,4534,4594,4533,4596,4532,4599,4530,4601,4528,4602,4525,4604,4523,4604,4534,4604,4536,4603,4543,4603,4543,4557xe" filled="true" fillcolor="#000000" stroked="false">
                <v:path arrowok="t"/>
                <v:fill type="solid"/>
              </v:shape>
            </v:group>
            <v:group style="position:absolute;left:4555;top:4556;width:45;height:57" coordorigin="4555,4556" coordsize="45,57">
              <v:shape style="position:absolute;left:4555;top:4556;width:45;height:57" coordorigin="4555,4556" coordsize="45,57" path="m4564,4593l4555,4595,4556,4601,4558,4605,4562,4608,4566,4611,4571,4612,4582,4612,4586,4611,4592,4608,4595,4606,4596,4604,4573,4604,4571,4604,4568,4602,4566,4600,4564,4597,4564,4593xe" filled="true" fillcolor="#000000" stroked="false">
                <v:path arrowok="t"/>
                <v:fill type="solid"/>
              </v:shape>
              <v:shape style="position:absolute;left:4555;top:4556;width:45;height:57" coordorigin="4555,4556" coordsize="45,57" path="m4580,4556l4556,4569,4556,4574,4564,4584,4567,4585,4572,4587,4578,4588,4583,4589,4590,4598,4589,4601,4587,4602,4585,4604,4582,4604,4596,4604,4597,4604,4599,4601,4599,4598,4599,4592,4599,4589,4597,4587,4596,4585,4573,4577,4571,4576,4570,4576,4568,4575,4566,4573,4566,4572,4565,4571,4565,4569,4566,4567,4568,4566,4570,4564,4572,4564,4595,4564,4594,4563,4593,4561,4590,4559,4587,4558,4584,4556,4580,4556xe" filled="true" fillcolor="#000000" stroked="false">
                <v:path arrowok="t"/>
                <v:fill type="solid"/>
              </v:shape>
              <v:shape style="position:absolute;left:4555;top:4556;width:45;height:57" coordorigin="4555,4556" coordsize="45,57" path="m4595,4564l4580,4564,4583,4564,4585,4566,4587,4568,4588,4570,4589,4572,4597,4571,4597,4568,4596,4565,4595,4564xe" filled="true" fillcolor="#000000" stroked="false">
                <v:path arrowok="t"/>
                <v:fill type="solid"/>
              </v:shape>
            </v:group>
            <v:group style="position:absolute;left:4890;top:4557;width:51;height:54" coordorigin="4890,4557" coordsize="51,54">
              <v:shape style="position:absolute;left:4890;top:4557;width:51;height:54" coordorigin="4890,4557" coordsize="51,54" path="m4903,4557l4892,4557,4910,4583,4890,4611,4901,4611,4915,4590,4926,4590,4921,4583,4926,4576,4915,4576,4915,4574,4913,4572,4912,4570,4903,4557xe" filled="true" fillcolor="#000000" stroked="false">
                <v:path arrowok="t"/>
                <v:fill type="solid"/>
              </v:shape>
              <v:shape style="position:absolute;left:4890;top:4557;width:51;height:54" coordorigin="4890,4557" coordsize="51,54" path="m4926,4590l4915,4590,4918,4594,4930,4611,4941,4611,4926,4590xe" filled="true" fillcolor="#000000" stroked="false">
                <v:path arrowok="t"/>
                <v:fill type="solid"/>
              </v:shape>
              <v:shape style="position:absolute;left:4890;top:4557;width:51;height:54" coordorigin="4890,4557" coordsize="51,54" path="m4939,4557l4929,4557,4919,4570,4918,4571,4917,4573,4915,4576,4926,4576,4939,4557xe" filled="true" fillcolor="#000000" stroked="false">
                <v:path arrowok="t"/>
                <v:fill type="solid"/>
              </v:shape>
              <v:shape style="position:absolute;left:5205;top:4536;width:329;height:77" type="#_x0000_t75" stroked="false">
                <v:imagedata r:id="rId201" o:title=""/>
              </v:shape>
              <v:shape style="position:absolute;left:3036;top:2309;width:915;height:241" type="#_x0000_t75" stroked="false">
                <v:imagedata r:id="rId202" o:title=""/>
              </v:shape>
              <v:shape style="position:absolute;left:4383;top:2309;width:916;height:241" type="#_x0000_t75" stroked="false">
                <v:imagedata r:id="rId203" o:title=""/>
              </v:shape>
            </v:group>
            <w10:wrap type="none"/>
          </v:group>
        </w:pict>
      </w:r>
      <w:r>
        <w:rPr>
          <w:rFonts w:ascii="Times New Roman" w:hAnsi="Times New Roman" w:cs="Times New Roman" w:eastAsia="Times New Roman" w:hint="default"/>
          <w:b/>
          <w:bCs/>
          <w:spacing w:val="-8"/>
        </w:rPr>
        <w:t>PA </w:t>
      </w:r>
      <w:r>
        <w:rPr>
          <w:rFonts w:ascii="Microsoft JhengHei" w:hAnsi="Microsoft JhengHei" w:cs="Microsoft JhengHei" w:eastAsia="Microsoft JhengHei" w:hint="default"/>
          <w:b/>
          <w:bCs/>
        </w:rPr>
        <w:t>市场稳定增长，美日厂商暂时主导 </w:t>
      </w:r>
      <w:r>
        <w:rPr>
          <w:rFonts w:ascii="Times New Roman" w:hAnsi="Times New Roman" w:cs="Times New Roman" w:eastAsia="Times New Roman" w:hint="default"/>
          <w:b/>
          <w:bCs/>
          <w:spacing w:val="-8"/>
        </w:rPr>
        <w:t>PA </w:t>
      </w:r>
      <w:r>
        <w:rPr>
          <w:rFonts w:ascii="Microsoft JhengHei" w:hAnsi="Microsoft JhengHei" w:cs="Microsoft JhengHei" w:eastAsia="Microsoft JhengHei" w:hint="default"/>
          <w:b/>
          <w:bCs/>
          <w:spacing w:val="-8"/>
        </w:rPr>
        <w:t>市场。</w:t>
      </w:r>
      <w:r>
        <w:rPr>
          <w:rFonts w:ascii="Times New Roman" w:hAnsi="Times New Roman" w:cs="Times New Roman" w:eastAsia="Times New Roman" w:hint="default"/>
          <w:spacing w:val="-8"/>
        </w:rPr>
        <w:t>PA </w:t>
      </w:r>
      <w:r>
        <w:rPr/>
        <w:t>为射频前端第二大市场，</w:t>
      </w:r>
      <w:r>
        <w:rPr>
          <w:rFonts w:ascii="Times New Roman" w:hAnsi="Times New Roman" w:cs="Times New Roman" w:eastAsia="Times New Roman" w:hint="default"/>
        </w:rPr>
        <w:t>2023 </w:t>
      </w:r>
      <w:r>
        <w:rPr/>
        <w:t>年市场规模有望达</w:t>
      </w:r>
      <w:r>
        <w:rPr>
          <w:spacing w:val="-65"/>
        </w:rPr>
        <w:t> </w:t>
      </w:r>
      <w:r>
        <w:rPr>
          <w:rFonts w:ascii="Times New Roman" w:hAnsi="Times New Roman" w:cs="Times New Roman" w:eastAsia="Times New Roman" w:hint="default"/>
        </w:rPr>
        <w:t>71 </w:t>
      </w:r>
      <w:r>
        <w:rPr/>
        <w:t>亿 </w:t>
      </w:r>
      <w:r>
        <w:rPr>
          <w:spacing w:val="-13"/>
          <w:w w:val="99"/>
        </w:rPr>
        <w:t>美元，年均增长率</w:t>
      </w:r>
      <w:r>
        <w:rPr>
          <w:spacing w:val="-67"/>
          <w:w w:val="99"/>
        </w:rPr>
        <w:t> </w:t>
      </w:r>
      <w:r>
        <w:rPr>
          <w:rFonts w:ascii="Times New Roman" w:hAnsi="Times New Roman" w:cs="Times New Roman" w:eastAsia="Times New Roman" w:hint="default"/>
          <w:spacing w:val="-20"/>
          <w:w w:val="99"/>
        </w:rPr>
        <w:t>7%</w:t>
      </w:r>
      <w:r>
        <w:rPr>
          <w:spacing w:val="-20"/>
          <w:w w:val="99"/>
        </w:rPr>
        <w:t>；其中</w:t>
      </w:r>
      <w:r>
        <w:rPr>
          <w:spacing w:val="-68"/>
          <w:w w:val="99"/>
        </w:rPr>
        <w:t> </w:t>
      </w:r>
      <w:r>
        <w:rPr>
          <w:rFonts w:ascii="Times New Roman" w:hAnsi="Times New Roman" w:cs="Times New Roman" w:eastAsia="Times New Roman" w:hint="default"/>
          <w:spacing w:val="1"/>
          <w:w w:val="99"/>
        </w:rPr>
        <w:t>5G</w:t>
      </w:r>
      <w:r>
        <w:rPr>
          <w:rFonts w:ascii="Times New Roman" w:hAnsi="Times New Roman" w:cs="Times New Roman" w:eastAsia="Times New Roman" w:hint="default"/>
          <w:spacing w:val="-17"/>
          <w:w w:val="99"/>
        </w:rPr>
        <w:t> </w:t>
      </w:r>
      <w:r>
        <w:rPr>
          <w:w w:val="99"/>
        </w:rPr>
        <w:t>频段增加是</w:t>
      </w:r>
      <w:r>
        <w:rPr>
          <w:spacing w:val="-68"/>
          <w:w w:val="99"/>
        </w:rPr>
        <w:t> </w:t>
      </w:r>
      <w:r>
        <w:rPr>
          <w:rFonts w:ascii="Times New Roman" w:hAnsi="Times New Roman" w:cs="Times New Roman" w:eastAsia="Times New Roman" w:hint="default"/>
          <w:spacing w:val="-10"/>
          <w:w w:val="99"/>
        </w:rPr>
        <w:t>PA</w:t>
      </w:r>
      <w:r>
        <w:rPr>
          <w:rFonts w:ascii="Times New Roman" w:hAnsi="Times New Roman" w:cs="Times New Roman" w:eastAsia="Times New Roman" w:hint="default"/>
          <w:spacing w:val="-19"/>
          <w:w w:val="99"/>
        </w:rPr>
        <w:t> </w:t>
      </w:r>
      <w:r>
        <w:rPr>
          <w:spacing w:val="-10"/>
          <w:w w:val="99"/>
        </w:rPr>
        <w:t>价值提升核心因素。市场格局方面，美日厂商</w:t>
      </w:r>
      <w:r>
        <w:rPr>
          <w:spacing w:val="-67"/>
          <w:w w:val="99"/>
        </w:rPr>
        <w:t> </w:t>
      </w:r>
      <w:r>
        <w:rPr>
          <w:rFonts w:ascii="Times New Roman" w:hAnsi="Times New Roman" w:cs="Times New Roman" w:eastAsia="Times New Roman" w:hint="default"/>
          <w:spacing w:val="-6"/>
          <w:w w:val="99"/>
        </w:rPr>
        <w:t>Skyworks</w:t>
      </w:r>
      <w:r>
        <w:rPr>
          <w:spacing w:val="-6"/>
          <w:w w:val="99"/>
        </w:rPr>
        <w:t>、</w:t>
      </w:r>
      <w:r>
        <w:rPr>
          <w:rFonts w:ascii="Times New Roman" w:hAnsi="Times New Roman" w:cs="Times New Roman" w:eastAsia="Times New Roman" w:hint="default"/>
          <w:spacing w:val="-6"/>
          <w:w w:val="99"/>
        </w:rPr>
        <w:t>Broadcom</w:t>
      </w:r>
      <w:r>
        <w:rPr>
          <w:spacing w:val="-6"/>
          <w:w w:val="99"/>
        </w:rPr>
        <w:t>、</w:t>
      </w:r>
      <w:r>
        <w:rPr>
          <w:w w:val="99"/>
        </w:rPr>
        <w:t> </w:t>
      </w:r>
      <w:r>
        <w:rPr>
          <w:rFonts w:ascii="Times New Roman" w:hAnsi="Times New Roman" w:cs="Times New Roman" w:eastAsia="Times New Roman" w:hint="default"/>
          <w:spacing w:val="-4"/>
        </w:rPr>
        <w:t>Qorvo</w:t>
      </w:r>
      <w:r>
        <w:rPr>
          <w:spacing w:val="-4"/>
        </w:rPr>
        <w:t>、</w:t>
      </w:r>
      <w:r>
        <w:rPr>
          <w:rFonts w:ascii="Times New Roman" w:hAnsi="Times New Roman" w:cs="Times New Roman" w:eastAsia="Times New Roman" w:hint="default"/>
          <w:spacing w:val="-4"/>
        </w:rPr>
        <w:t>Murata </w:t>
      </w:r>
      <w:r>
        <w:rPr/>
        <w:t>等占据</w:t>
      </w:r>
      <w:r>
        <w:rPr>
          <w:spacing w:val="-70"/>
        </w:rPr>
        <w:t> </w:t>
      </w:r>
      <w:r>
        <w:rPr>
          <w:rFonts w:ascii="Times New Roman" w:hAnsi="Times New Roman" w:cs="Times New Roman" w:eastAsia="Times New Roman" w:hint="default"/>
          <w:spacing w:val="-8"/>
        </w:rPr>
        <w:t>PA </w:t>
      </w:r>
      <w:r>
        <w:rPr>
          <w:spacing w:val="-6"/>
        </w:rPr>
        <w:t>市场主要份额，其余厂商市占率较小。其中，</w:t>
      </w:r>
      <w:r>
        <w:rPr>
          <w:rFonts w:ascii="Times New Roman" w:hAnsi="Times New Roman" w:cs="Times New Roman" w:eastAsia="Times New Roman" w:hint="default"/>
          <w:spacing w:val="-6"/>
        </w:rPr>
        <w:t>4G </w:t>
      </w:r>
      <w:r>
        <w:rPr>
          <w:rFonts w:ascii="Times New Roman" w:hAnsi="Times New Roman" w:cs="Times New Roman" w:eastAsia="Times New Roman" w:hint="default"/>
          <w:spacing w:val="-10"/>
        </w:rPr>
        <w:t>PA </w:t>
      </w:r>
      <w:r>
        <w:rPr/>
        <w:t>市场规模较大，被射频巨头瓜分。 低阶制式领域如</w:t>
      </w:r>
      <w:r>
        <w:rPr>
          <w:spacing w:val="-51"/>
        </w:rPr>
        <w:t> </w:t>
      </w:r>
      <w:r>
        <w:rPr>
          <w:rFonts w:ascii="Times New Roman" w:hAnsi="Times New Roman" w:cs="Times New Roman" w:eastAsia="Times New Roman" w:hint="default"/>
        </w:rPr>
        <w:t>2G</w:t>
      </w:r>
      <w:r>
        <w:rPr/>
        <w:t>、</w:t>
      </w:r>
      <w:r>
        <w:rPr>
          <w:rFonts w:ascii="Times New Roman" w:hAnsi="Times New Roman" w:cs="Times New Roman" w:eastAsia="Times New Roman" w:hint="default"/>
        </w:rPr>
        <w:t>3G</w:t>
      </w:r>
      <w:r>
        <w:rPr/>
        <w:t>、</w:t>
      </w:r>
      <w:r>
        <w:rPr>
          <w:rFonts w:ascii="Times New Roman" w:hAnsi="Times New Roman" w:cs="Times New Roman" w:eastAsia="Times New Roman" w:hint="default"/>
        </w:rPr>
        <w:t>3.5G </w:t>
      </w:r>
      <w:r>
        <w:rPr>
          <w:rFonts w:ascii="Times New Roman" w:hAnsi="Times New Roman" w:cs="Times New Roman" w:eastAsia="Times New Roman" w:hint="default"/>
          <w:spacing w:val="-10"/>
        </w:rPr>
        <w:t>PA </w:t>
      </w:r>
      <w:r>
        <w:rPr/>
        <w:t>虽然国产厂家占较大份额，但市场空间狭小，竞争激烈，利润空间低。</w:t>
      </w:r>
    </w:p>
    <w:p>
      <w:pPr>
        <w:spacing w:line="240" w:lineRule="auto" w:before="10"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3290"/>
        <w:gridCol w:w="101"/>
        <w:gridCol w:w="349"/>
        <w:gridCol w:w="372"/>
        <w:gridCol w:w="246"/>
        <w:gridCol w:w="104"/>
        <w:gridCol w:w="5169"/>
      </w:tblGrid>
      <w:tr>
        <w:trPr>
          <w:trHeight w:val="251" w:hRule="exact"/>
        </w:trPr>
        <w:tc>
          <w:tcPr>
            <w:tcW w:w="3290"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70" w:id="71"/>
            <w:bookmarkEnd w:id="71"/>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53</w:t>
            </w:r>
            <w:r>
              <w:rPr>
                <w:rFonts w:ascii="Microsoft JhengHei" w:hAnsi="Microsoft JhengHei" w:cs="Microsoft JhengHei" w:eastAsia="Microsoft JhengHei" w:hint="default"/>
                <w:b/>
                <w:bCs/>
                <w:sz w:val="18"/>
                <w:szCs w:val="18"/>
              </w:rPr>
              <w:t>：多模多频带动 </w:t>
            </w:r>
            <w:r>
              <w:rPr>
                <w:rFonts w:ascii="Arial" w:hAnsi="Arial" w:cs="Arial" w:eastAsia="Arial" w:hint="default"/>
                <w:b/>
                <w:bCs/>
                <w:spacing w:val="-8"/>
                <w:sz w:val="18"/>
                <w:szCs w:val="18"/>
              </w:rPr>
              <w:t>PA</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价值量不断提</w:t>
            </w:r>
            <w:r>
              <w:rPr>
                <w:rFonts w:ascii="Microsoft JhengHei" w:hAnsi="Microsoft JhengHei" w:cs="Microsoft JhengHei" w:eastAsia="Microsoft JhengHei" w:hint="default"/>
                <w:sz w:val="18"/>
                <w:szCs w:val="18"/>
              </w:rPr>
            </w:r>
          </w:p>
        </w:tc>
        <w:tc>
          <w:tcPr>
            <w:tcW w:w="101" w:type="dxa"/>
            <w:tcBorders>
              <w:top w:val="nil" w:sz="6" w:space="0" w:color="auto"/>
              <w:left w:val="nil" w:sz="6" w:space="0" w:color="auto"/>
              <w:bottom w:val="single" w:sz="4" w:space="0" w:color="367097"/>
              <w:right w:val="nil" w:sz="6" w:space="0" w:color="auto"/>
            </w:tcBorders>
          </w:tcPr>
          <w:p>
            <w:pPr>
              <w:pStyle w:val="TableParagraph"/>
              <w:spacing w:line="200" w:lineRule="exact"/>
              <w:ind w:left="-79"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升</w:t>
            </w:r>
            <w:r>
              <w:rPr>
                <w:rFonts w:ascii="Microsoft JhengHei" w:hAnsi="Microsoft JhengHei" w:cs="Microsoft JhengHei" w:eastAsia="Microsoft JhengHei" w:hint="default"/>
                <w:sz w:val="18"/>
                <w:szCs w:val="18"/>
              </w:rPr>
            </w:r>
          </w:p>
        </w:tc>
        <w:tc>
          <w:tcPr>
            <w:tcW w:w="349" w:type="dxa"/>
            <w:tcBorders>
              <w:top w:val="nil" w:sz="6" w:space="0" w:color="auto"/>
              <w:left w:val="nil" w:sz="6" w:space="0" w:color="auto"/>
              <w:bottom w:val="single" w:sz="4" w:space="0" w:color="367097"/>
              <w:right w:val="nil" w:sz="6" w:space="0" w:color="auto"/>
            </w:tcBorders>
          </w:tcPr>
          <w:p>
            <w:pPr/>
          </w:p>
        </w:tc>
        <w:tc>
          <w:tcPr>
            <w:tcW w:w="372" w:type="dxa"/>
            <w:tcBorders>
              <w:top w:val="nil" w:sz="6" w:space="0" w:color="auto"/>
              <w:left w:val="nil" w:sz="6" w:space="0" w:color="auto"/>
              <w:bottom w:val="single" w:sz="4" w:space="0" w:color="367097"/>
              <w:right w:val="nil" w:sz="6" w:space="0" w:color="auto"/>
            </w:tcBorders>
          </w:tcPr>
          <w:p>
            <w:pPr/>
          </w:p>
        </w:tc>
        <w:tc>
          <w:tcPr>
            <w:tcW w:w="246" w:type="dxa"/>
            <w:tcBorders>
              <w:top w:val="nil" w:sz="6" w:space="0" w:color="auto"/>
              <w:left w:val="nil" w:sz="6" w:space="0" w:color="auto"/>
              <w:bottom w:val="single" w:sz="4" w:space="0" w:color="367097"/>
              <w:right w:val="nil" w:sz="6" w:space="0" w:color="auto"/>
            </w:tcBorders>
          </w:tcPr>
          <w:p>
            <w:pPr/>
          </w:p>
        </w:tc>
        <w:tc>
          <w:tcPr>
            <w:tcW w:w="104" w:type="dxa"/>
            <w:tcBorders>
              <w:top w:val="nil" w:sz="6" w:space="0" w:color="auto"/>
              <w:left w:val="nil" w:sz="6" w:space="0" w:color="auto"/>
              <w:bottom w:val="single" w:sz="4" w:space="0" w:color="367097"/>
              <w:right w:val="nil" w:sz="6" w:space="0" w:color="auto"/>
            </w:tcBorders>
          </w:tcPr>
          <w:p>
            <w:pPr/>
          </w:p>
        </w:tc>
        <w:tc>
          <w:tcPr>
            <w:tcW w:w="5169" w:type="dxa"/>
            <w:tcBorders>
              <w:top w:val="nil" w:sz="6" w:space="0" w:color="auto"/>
              <w:left w:val="nil" w:sz="6" w:space="0" w:color="auto"/>
              <w:bottom w:val="single" w:sz="4" w:space="0" w:color="367097"/>
              <w:right w:val="nil" w:sz="6" w:space="0" w:color="auto"/>
            </w:tcBorders>
          </w:tcPr>
          <w:p>
            <w:pPr>
              <w:pStyle w:val="TableParagraph"/>
              <w:spacing w:line="200" w:lineRule="exact"/>
              <w:ind w:left="461" w:right="0"/>
              <w:jc w:val="left"/>
              <w:rPr>
                <w:rFonts w:ascii="Microsoft JhengHei" w:hAnsi="Microsoft JhengHei" w:cs="Microsoft JhengHei" w:eastAsia="Microsoft JhengHei" w:hint="default"/>
                <w:sz w:val="18"/>
                <w:szCs w:val="18"/>
              </w:rPr>
            </w:pPr>
            <w:bookmarkStart w:name="_bookmark71" w:id="72"/>
            <w:bookmarkEnd w:id="72"/>
            <w:r>
              <w:rPr/>
            </w:r>
            <w:r>
              <w:rPr>
                <w:rFonts w:ascii="Microsoft JhengHei" w:hAnsi="Microsoft JhengHei" w:cs="Microsoft JhengHei" w:eastAsia="Microsoft JhengHei" w:hint="default"/>
                <w:b/>
                <w:bCs/>
                <w:sz w:val="18"/>
                <w:szCs w:val="18"/>
              </w:rPr>
              <w:t>图 </w:t>
            </w:r>
            <w:r>
              <w:rPr>
                <w:rFonts w:ascii="Arial" w:hAnsi="Arial" w:cs="Arial" w:eastAsia="Arial" w:hint="default"/>
                <w:b/>
                <w:bCs/>
                <w:spacing w:val="-3"/>
                <w:sz w:val="18"/>
                <w:szCs w:val="18"/>
              </w:rPr>
              <w:t>54</w:t>
            </w:r>
            <w:r>
              <w:rPr>
                <w:rFonts w:ascii="Microsoft JhengHei" w:hAnsi="Microsoft JhengHei" w:cs="Microsoft JhengHei" w:eastAsia="Microsoft JhengHei" w:hint="default"/>
                <w:b/>
                <w:bCs/>
                <w:spacing w:val="-3"/>
                <w:sz w:val="18"/>
                <w:szCs w:val="18"/>
              </w:rPr>
              <w:t>：</w:t>
            </w:r>
            <w:r>
              <w:rPr>
                <w:rFonts w:ascii="Arial" w:hAnsi="Arial" w:cs="Arial" w:eastAsia="Arial" w:hint="default"/>
                <w:b/>
                <w:bCs/>
                <w:spacing w:val="-3"/>
                <w:sz w:val="18"/>
                <w:szCs w:val="18"/>
              </w:rPr>
              <w:t>PA</w:t>
            </w:r>
            <w:r>
              <w:rPr>
                <w:rFonts w:ascii="Arial" w:hAnsi="Arial" w:cs="Arial" w:eastAsia="Arial" w:hint="default"/>
                <w:b/>
                <w:bCs/>
                <w:sz w:val="18"/>
                <w:szCs w:val="18"/>
              </w:rPr>
              <w:t> </w:t>
            </w:r>
            <w:r>
              <w:rPr>
                <w:rFonts w:ascii="Microsoft JhengHei" w:hAnsi="Microsoft JhengHei" w:cs="Microsoft JhengHei" w:eastAsia="Microsoft JhengHei" w:hint="default"/>
                <w:b/>
                <w:bCs/>
                <w:sz w:val="18"/>
                <w:szCs w:val="18"/>
              </w:rPr>
              <w:t>模组价值量不断提升</w:t>
            </w:r>
            <w:r>
              <w:rPr>
                <w:rFonts w:ascii="Microsoft JhengHei" w:hAnsi="Microsoft JhengHei" w:cs="Microsoft JhengHei" w:eastAsia="Microsoft JhengHei" w:hint="default"/>
                <w:sz w:val="18"/>
                <w:szCs w:val="18"/>
              </w:rPr>
            </w:r>
          </w:p>
        </w:tc>
      </w:tr>
      <w:tr>
        <w:trPr>
          <w:trHeight w:val="3190" w:hRule="exact"/>
        </w:trPr>
        <w:tc>
          <w:tcPr>
            <w:tcW w:w="3290" w:type="dxa"/>
            <w:tcBorders>
              <w:top w:val="single" w:sz="4" w:space="0" w:color="367097"/>
              <w:left w:val="nil" w:sz="6" w:space="0" w:color="auto"/>
              <w:bottom w:val="single" w:sz="4" w:space="0" w:color="367097"/>
              <w:right w:val="nil" w:sz="6" w:space="0" w:color="auto"/>
            </w:tcBorders>
          </w:tcPr>
          <w:p>
            <w:pPr>
              <w:pStyle w:val="TableParagraph"/>
              <w:spacing w:line="240" w:lineRule="auto"/>
              <w:ind w:right="0"/>
              <w:jc w:val="left"/>
              <w:rPr>
                <w:rFonts w:ascii="宋体" w:hAnsi="宋体" w:cs="宋体" w:eastAsia="宋体" w:hint="default"/>
                <w:sz w:val="20"/>
                <w:szCs w:val="20"/>
              </w:rPr>
            </w:pPr>
          </w:p>
          <w:p>
            <w:pPr>
              <w:pStyle w:val="TableParagraph"/>
              <w:spacing w:line="240" w:lineRule="auto" w:before="2"/>
              <w:ind w:right="0"/>
              <w:jc w:val="left"/>
              <w:rPr>
                <w:rFonts w:ascii="宋体" w:hAnsi="宋体" w:cs="宋体" w:eastAsia="宋体" w:hint="default"/>
                <w:sz w:val="14"/>
                <w:szCs w:val="14"/>
              </w:rPr>
            </w:pPr>
          </w:p>
          <w:p>
            <w:pPr>
              <w:pStyle w:val="TableParagraph"/>
              <w:spacing w:line="240" w:lineRule="exact"/>
              <w:ind w:left="555" w:right="0"/>
              <w:jc w:val="left"/>
              <w:rPr>
                <w:rFonts w:ascii="宋体" w:hAnsi="宋体" w:cs="宋体" w:eastAsia="宋体" w:hint="default"/>
                <w:sz w:val="20"/>
                <w:szCs w:val="20"/>
              </w:rPr>
            </w:pPr>
            <w:r>
              <w:rPr>
                <w:rFonts w:ascii="宋体" w:hAnsi="宋体" w:cs="宋体" w:eastAsia="宋体" w:hint="default"/>
                <w:position w:val="-4"/>
                <w:sz w:val="20"/>
                <w:szCs w:val="20"/>
              </w:rPr>
              <w:drawing>
                <wp:inline distT="0" distB="0" distL="0" distR="0">
                  <wp:extent cx="645492" cy="152400"/>
                  <wp:effectExtent l="0" t="0" r="0" b="0"/>
                  <wp:docPr id="97" name="image193.png" descr=""/>
                  <wp:cNvGraphicFramePr>
                    <a:graphicFrameLocks noChangeAspect="1"/>
                  </wp:cNvGraphicFramePr>
                  <a:graphic>
                    <a:graphicData uri="http://schemas.openxmlformats.org/drawingml/2006/picture">
                      <pic:pic>
                        <pic:nvPicPr>
                          <pic:cNvPr id="98" name="image193.png"/>
                          <pic:cNvPicPr/>
                        </pic:nvPicPr>
                        <pic:blipFill>
                          <a:blip r:embed="rId204" cstate="print"/>
                          <a:stretch>
                            <a:fillRect/>
                          </a:stretch>
                        </pic:blipFill>
                        <pic:spPr>
                          <a:xfrm>
                            <a:off x="0" y="0"/>
                            <a:ext cx="645492" cy="152400"/>
                          </a:xfrm>
                          <a:prstGeom prst="rect">
                            <a:avLst/>
                          </a:prstGeom>
                        </pic:spPr>
                      </pic:pic>
                    </a:graphicData>
                  </a:graphic>
                </wp:inline>
              </w:drawing>
            </w:r>
            <w:r>
              <w:rPr>
                <w:rFonts w:ascii="宋体" w:hAnsi="宋体" w:cs="宋体" w:eastAsia="宋体" w:hint="default"/>
                <w:position w:val="-4"/>
                <w:sz w:val="20"/>
                <w:szCs w:val="20"/>
              </w:rPr>
            </w: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p>
            <w:pPr>
              <w:pStyle w:val="TableParagraph"/>
              <w:spacing w:line="240" w:lineRule="auto"/>
              <w:ind w:right="0"/>
              <w:jc w:val="left"/>
              <w:rPr>
                <w:rFonts w:ascii="宋体" w:hAnsi="宋体" w:cs="宋体" w:eastAsia="宋体" w:hint="default"/>
                <w:sz w:val="20"/>
                <w:szCs w:val="20"/>
              </w:rPr>
            </w:pPr>
          </w:p>
        </w:tc>
        <w:tc>
          <w:tcPr>
            <w:tcW w:w="101" w:type="dxa"/>
            <w:tcBorders>
              <w:top w:val="single" w:sz="4" w:space="0" w:color="367097"/>
              <w:left w:val="nil" w:sz="6" w:space="0" w:color="auto"/>
              <w:bottom w:val="single" w:sz="4" w:space="0" w:color="367097"/>
              <w:right w:val="single" w:sz="34" w:space="0" w:color="FFB1B1"/>
            </w:tcBorders>
          </w:tcPr>
          <w:p>
            <w:pPr/>
          </w:p>
        </w:tc>
        <w:tc>
          <w:tcPr>
            <w:tcW w:w="349" w:type="dxa"/>
            <w:tcBorders>
              <w:top w:val="single" w:sz="4" w:space="0" w:color="367097"/>
              <w:left w:val="single" w:sz="34" w:space="0" w:color="FFB1B1"/>
              <w:bottom w:val="single" w:sz="4" w:space="0" w:color="367097"/>
              <w:right w:val="single" w:sz="34" w:space="0" w:color="FFB1B1"/>
            </w:tcBorders>
          </w:tcPr>
          <w:p>
            <w:pPr/>
          </w:p>
        </w:tc>
        <w:tc>
          <w:tcPr>
            <w:tcW w:w="372" w:type="dxa"/>
            <w:tcBorders>
              <w:top w:val="single" w:sz="4" w:space="0" w:color="367097"/>
              <w:left w:val="single" w:sz="34" w:space="0" w:color="FFB1B1"/>
              <w:bottom w:val="single" w:sz="4" w:space="0" w:color="367097"/>
              <w:right w:val="nil" w:sz="6" w:space="0" w:color="auto"/>
            </w:tcBorders>
          </w:tcPr>
          <w:p>
            <w:pPr/>
          </w:p>
        </w:tc>
        <w:tc>
          <w:tcPr>
            <w:tcW w:w="246" w:type="dxa"/>
            <w:tcBorders>
              <w:top w:val="single" w:sz="4" w:space="0" w:color="367097"/>
              <w:left w:val="nil" w:sz="6" w:space="0" w:color="auto"/>
              <w:bottom w:val="single" w:sz="4" w:space="0" w:color="367097"/>
              <w:right w:val="single" w:sz="31" w:space="0" w:color="B4C9D7"/>
            </w:tcBorders>
          </w:tcPr>
          <w:p>
            <w:pPr/>
          </w:p>
        </w:tc>
        <w:tc>
          <w:tcPr>
            <w:tcW w:w="104" w:type="dxa"/>
            <w:tcBorders>
              <w:top w:val="single" w:sz="4" w:space="0" w:color="367097"/>
              <w:left w:val="single" w:sz="31" w:space="0" w:color="B4C9D7"/>
              <w:bottom w:val="single" w:sz="4" w:space="0" w:color="367097"/>
              <w:right w:val="single" w:sz="5" w:space="0" w:color="000000"/>
            </w:tcBorders>
          </w:tcPr>
          <w:p>
            <w:pPr/>
          </w:p>
        </w:tc>
        <w:tc>
          <w:tcPr>
            <w:tcW w:w="5169" w:type="dxa"/>
            <w:tcBorders>
              <w:top w:val="single" w:sz="4" w:space="0" w:color="367097"/>
              <w:left w:val="single" w:sz="5" w:space="0" w:color="000000"/>
              <w:bottom w:val="single" w:sz="4" w:space="0" w:color="367097"/>
              <w:right w:val="nil" w:sz="6" w:space="0" w:color="auto"/>
            </w:tcBorders>
          </w:tcPr>
          <w:p>
            <w:pPr>
              <w:pStyle w:val="TableParagraph"/>
              <w:spacing w:line="240" w:lineRule="auto"/>
              <w:ind w:left="454"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920451" cy="1996535"/>
                  <wp:effectExtent l="0" t="0" r="0" b="0"/>
                  <wp:docPr id="99" name="image194.jpeg" descr=""/>
                  <wp:cNvGraphicFramePr>
                    <a:graphicFrameLocks noChangeAspect="1"/>
                  </wp:cNvGraphicFramePr>
                  <a:graphic>
                    <a:graphicData uri="http://schemas.openxmlformats.org/drawingml/2006/picture">
                      <pic:pic>
                        <pic:nvPicPr>
                          <pic:cNvPr id="100" name="image194.jpeg"/>
                          <pic:cNvPicPr/>
                        </pic:nvPicPr>
                        <pic:blipFill>
                          <a:blip r:embed="rId205" cstate="print"/>
                          <a:stretch>
                            <a:fillRect/>
                          </a:stretch>
                        </pic:blipFill>
                        <pic:spPr>
                          <a:xfrm>
                            <a:off x="0" y="0"/>
                            <a:ext cx="2920451" cy="1996535"/>
                          </a:xfrm>
                          <a:prstGeom prst="rect">
                            <a:avLst/>
                          </a:prstGeom>
                        </pic:spPr>
                      </pic:pic>
                    </a:graphicData>
                  </a:graphic>
                </wp:inline>
              </w:drawing>
            </w:r>
            <w:r>
              <w:rPr>
                <w:rFonts w:ascii="宋体" w:hAnsi="宋体" w:cs="宋体" w:eastAsia="宋体" w:hint="default"/>
                <w:sz w:val="20"/>
                <w:szCs w:val="20"/>
              </w:rPr>
            </w:r>
          </w:p>
        </w:tc>
      </w:tr>
      <w:tr>
        <w:trPr>
          <w:trHeight w:val="255" w:hRule="exact"/>
        </w:trPr>
        <w:tc>
          <w:tcPr>
            <w:tcW w:w="3290" w:type="dxa"/>
            <w:tcBorders>
              <w:top w:val="single" w:sz="4" w:space="0" w:color="367097"/>
              <w:left w:val="nil" w:sz="6" w:space="0" w:color="auto"/>
              <w:bottom w:val="nil" w:sz="6" w:space="0" w:color="auto"/>
              <w:right w:val="nil" w:sz="6" w:space="0" w:color="auto"/>
            </w:tcBorders>
          </w:tcPr>
          <w:p>
            <w:pPr>
              <w:pStyle w:val="TableParagraph"/>
              <w:spacing w:line="240" w:lineRule="auto" w:before="20"/>
              <w:ind w:left="103" w:right="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Navian</w:t>
            </w:r>
            <w:r>
              <w:rPr>
                <w:rFonts w:ascii="宋体" w:hAnsi="宋体" w:cs="宋体" w:eastAsia="宋体" w:hint="default"/>
                <w:spacing w:val="-1"/>
                <w:w w:val="95"/>
                <w:sz w:val="17"/>
                <w:szCs w:val="17"/>
              </w:rPr>
              <w:t>，中信建投证券研究发展部</w:t>
            </w:r>
            <w:r>
              <w:rPr>
                <w:rFonts w:ascii="宋体" w:hAnsi="宋体" w:cs="宋体" w:eastAsia="宋体" w:hint="default"/>
                <w:spacing w:val="-1"/>
                <w:sz w:val="17"/>
                <w:szCs w:val="17"/>
              </w:rPr>
            </w:r>
          </w:p>
        </w:tc>
        <w:tc>
          <w:tcPr>
            <w:tcW w:w="101" w:type="dxa"/>
            <w:tcBorders>
              <w:top w:val="single" w:sz="4" w:space="0" w:color="367097"/>
              <w:left w:val="nil" w:sz="6" w:space="0" w:color="auto"/>
              <w:bottom w:val="nil" w:sz="6" w:space="0" w:color="auto"/>
              <w:right w:val="nil" w:sz="6" w:space="0" w:color="auto"/>
            </w:tcBorders>
          </w:tcPr>
          <w:p>
            <w:pPr/>
          </w:p>
        </w:tc>
        <w:tc>
          <w:tcPr>
            <w:tcW w:w="349" w:type="dxa"/>
            <w:tcBorders>
              <w:top w:val="single" w:sz="4" w:space="0" w:color="367097"/>
              <w:left w:val="nil" w:sz="6" w:space="0" w:color="auto"/>
              <w:bottom w:val="nil" w:sz="6" w:space="0" w:color="auto"/>
              <w:right w:val="nil" w:sz="6" w:space="0" w:color="auto"/>
            </w:tcBorders>
          </w:tcPr>
          <w:p>
            <w:pPr/>
          </w:p>
        </w:tc>
        <w:tc>
          <w:tcPr>
            <w:tcW w:w="372" w:type="dxa"/>
            <w:tcBorders>
              <w:top w:val="single" w:sz="4" w:space="0" w:color="367097"/>
              <w:left w:val="nil" w:sz="6" w:space="0" w:color="auto"/>
              <w:bottom w:val="nil" w:sz="6" w:space="0" w:color="auto"/>
              <w:right w:val="nil" w:sz="6" w:space="0" w:color="auto"/>
            </w:tcBorders>
          </w:tcPr>
          <w:p>
            <w:pPr/>
          </w:p>
        </w:tc>
        <w:tc>
          <w:tcPr>
            <w:tcW w:w="246" w:type="dxa"/>
            <w:tcBorders>
              <w:top w:val="single" w:sz="4" w:space="0" w:color="367097"/>
              <w:left w:val="nil" w:sz="6" w:space="0" w:color="auto"/>
              <w:bottom w:val="nil" w:sz="6" w:space="0" w:color="auto"/>
              <w:right w:val="nil" w:sz="6" w:space="0" w:color="auto"/>
            </w:tcBorders>
          </w:tcPr>
          <w:p>
            <w:pPr/>
          </w:p>
        </w:tc>
        <w:tc>
          <w:tcPr>
            <w:tcW w:w="104" w:type="dxa"/>
            <w:tcBorders>
              <w:top w:val="single" w:sz="4" w:space="0" w:color="367097"/>
              <w:left w:val="nil" w:sz="6" w:space="0" w:color="auto"/>
              <w:bottom w:val="nil" w:sz="6" w:space="0" w:color="auto"/>
              <w:right w:val="nil" w:sz="6" w:space="0" w:color="auto"/>
            </w:tcBorders>
          </w:tcPr>
          <w:p>
            <w:pPr/>
          </w:p>
        </w:tc>
        <w:tc>
          <w:tcPr>
            <w:tcW w:w="5169" w:type="dxa"/>
            <w:tcBorders>
              <w:top w:val="single" w:sz="4" w:space="0" w:color="367097"/>
              <w:left w:val="nil" w:sz="6" w:space="0" w:color="auto"/>
              <w:bottom w:val="nil" w:sz="6" w:space="0" w:color="auto"/>
              <w:right w:val="nil" w:sz="6" w:space="0" w:color="auto"/>
            </w:tcBorders>
          </w:tcPr>
          <w:p>
            <w:pPr>
              <w:pStyle w:val="TableParagraph"/>
              <w:spacing w:line="240" w:lineRule="auto" w:before="20"/>
              <w:ind w:left="456"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Navian</w:t>
            </w:r>
            <w:r>
              <w:rPr>
                <w:rFonts w:ascii="宋体" w:hAnsi="宋体" w:cs="宋体" w:eastAsia="宋体" w:hint="default"/>
                <w:sz w:val="17"/>
                <w:szCs w:val="17"/>
              </w:rPr>
              <w:t>，中信建投证券研究发展部</w:t>
            </w:r>
          </w:p>
        </w:tc>
      </w:tr>
    </w:tbl>
    <w:p>
      <w:pPr>
        <w:spacing w:line="240" w:lineRule="auto" w:before="0"/>
        <w:ind w:right="0"/>
        <w:rPr>
          <w:rFonts w:ascii="宋体" w:hAnsi="宋体" w:cs="宋体" w:eastAsia="宋体" w:hint="default"/>
          <w:sz w:val="20"/>
          <w:szCs w:val="20"/>
        </w:rPr>
      </w:pPr>
    </w:p>
    <w:p>
      <w:pPr>
        <w:spacing w:line="240" w:lineRule="auto" w:before="2"/>
        <w:ind w:right="0"/>
        <w:rPr>
          <w:rFonts w:ascii="宋体" w:hAnsi="宋体" w:cs="宋体" w:eastAsia="宋体" w:hint="default"/>
          <w:sz w:val="18"/>
          <w:szCs w:val="18"/>
        </w:rPr>
      </w:pPr>
    </w:p>
    <w:p>
      <w:pPr>
        <w:spacing w:line="300" w:lineRule="exact" w:before="0" w:after="55"/>
        <w:ind w:left="241" w:right="0" w:firstLine="0"/>
        <w:jc w:val="left"/>
        <w:rPr>
          <w:rFonts w:ascii="Microsoft JhengHei" w:hAnsi="Microsoft JhengHei" w:cs="Microsoft JhengHei" w:eastAsia="Microsoft JhengHei" w:hint="default"/>
          <w:sz w:val="18"/>
          <w:szCs w:val="18"/>
        </w:rPr>
      </w:pPr>
      <w:r>
        <w:rPr/>
        <w:pict>
          <v:group style="position:absolute;margin-left:56.639999pt;margin-top:17.534355pt;width:481.55pt;height:.1pt;mso-position-horizontal-relative:page;mso-position-vertical-relative:paragraph;z-index:11392" coordorigin="1133,351" coordsize="9631,2">
            <v:shape style="position:absolute;left:1133;top:351;width:9631;height:2" coordorigin="1133,351" coordsize="9631,0" path="m1133,351l10764,351e" filled="false" stroked="true" strokeweight=".48004pt" strokecolor="#367097">
              <v:path arrowok="t"/>
            </v:shape>
            <w10:wrap type="none"/>
          </v:group>
        </w:pict>
      </w:r>
      <w:bookmarkStart w:name="_bookmark72" w:id="73"/>
      <w:bookmarkEnd w:id="73"/>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11</w:t>
      </w:r>
      <w:r>
        <w:rPr>
          <w:rFonts w:ascii="Microsoft JhengHei" w:hAnsi="Microsoft JhengHei" w:cs="Microsoft JhengHei" w:eastAsia="Microsoft JhengHei" w:hint="default"/>
          <w:b/>
          <w:bCs/>
          <w:sz w:val="18"/>
          <w:szCs w:val="18"/>
        </w:rPr>
        <w:t>：全球主要手机射频 </w:t>
      </w:r>
      <w:r>
        <w:rPr>
          <w:rFonts w:ascii="Arial" w:hAnsi="Arial" w:cs="Arial" w:eastAsia="Arial" w:hint="default"/>
          <w:b/>
          <w:bCs/>
          <w:spacing w:val="-8"/>
          <w:sz w:val="18"/>
          <w:szCs w:val="18"/>
        </w:rPr>
        <w:t>PA</w:t>
      </w:r>
      <w:r>
        <w:rPr>
          <w:rFonts w:ascii="Arial" w:hAnsi="Arial" w:cs="Arial" w:eastAsia="Arial" w:hint="default"/>
          <w:b/>
          <w:bCs/>
          <w:spacing w:val="-6"/>
          <w:sz w:val="18"/>
          <w:szCs w:val="18"/>
        </w:rPr>
        <w:t> </w:t>
      </w:r>
      <w:r>
        <w:rPr>
          <w:rFonts w:ascii="Microsoft JhengHei" w:hAnsi="Microsoft JhengHei" w:cs="Microsoft JhengHei" w:eastAsia="Microsoft JhengHei" w:hint="default"/>
          <w:b/>
          <w:bCs/>
          <w:sz w:val="18"/>
          <w:szCs w:val="18"/>
        </w:rPr>
        <w:t>模组市场占有率</w:t>
      </w:r>
      <w:r>
        <w:rPr>
          <w:rFonts w:ascii="Microsoft JhengHei" w:hAnsi="Microsoft JhengHei" w:cs="Microsoft JhengHei" w:eastAsia="Microsoft JhengHei" w:hint="default"/>
          <w:sz w:val="18"/>
          <w:szCs w:val="18"/>
        </w:rPr>
      </w:r>
    </w:p>
    <w:tbl>
      <w:tblPr>
        <w:tblW w:w="0" w:type="auto"/>
        <w:jc w:val="left"/>
        <w:tblInd w:w="236" w:type="dxa"/>
        <w:tblLayout w:type="fixed"/>
        <w:tblCellMar>
          <w:top w:w="0" w:type="dxa"/>
          <w:left w:w="0" w:type="dxa"/>
          <w:bottom w:w="0" w:type="dxa"/>
          <w:right w:w="0" w:type="dxa"/>
        </w:tblCellMar>
        <w:tblLook w:val="01E0"/>
      </w:tblPr>
      <w:tblGrid>
        <w:gridCol w:w="1103"/>
        <w:gridCol w:w="2014"/>
        <w:gridCol w:w="1900"/>
        <w:gridCol w:w="2086"/>
        <w:gridCol w:w="2311"/>
      </w:tblGrid>
      <w:tr>
        <w:trPr>
          <w:trHeight w:val="312" w:hRule="exact"/>
        </w:trPr>
        <w:tc>
          <w:tcPr>
            <w:tcW w:w="1103"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right="212"/>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排名</w:t>
            </w:r>
            <w:r>
              <w:rPr>
                <w:rFonts w:ascii="Microsoft JhengHei" w:hAnsi="Microsoft JhengHei" w:cs="Microsoft JhengHei" w:eastAsia="Microsoft JhengHei" w:hint="default"/>
                <w:sz w:val="18"/>
                <w:szCs w:val="18"/>
              </w:rPr>
            </w:r>
          </w:p>
        </w:tc>
        <w:tc>
          <w:tcPr>
            <w:tcW w:w="2014"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right="308"/>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pacing w:val="-7"/>
                <w:sz w:val="18"/>
                <w:szCs w:val="18"/>
              </w:rPr>
              <w:t>PA</w:t>
            </w:r>
            <w:r>
              <w:rPr>
                <w:rFonts w:ascii="Times New Roman" w:hAnsi="Times New Roman" w:cs="Times New Roman" w:eastAsia="Times New Roman" w:hint="default"/>
                <w:b/>
                <w:bCs/>
                <w:spacing w:val="4"/>
                <w:sz w:val="18"/>
                <w:szCs w:val="18"/>
              </w:rPr>
              <w:t> </w:t>
            </w:r>
            <w:r>
              <w:rPr>
                <w:rFonts w:ascii="Microsoft JhengHei" w:hAnsi="Microsoft JhengHei" w:cs="Microsoft JhengHei" w:eastAsia="Microsoft JhengHei" w:hint="default"/>
                <w:b/>
                <w:bCs/>
                <w:sz w:val="18"/>
                <w:szCs w:val="18"/>
              </w:rPr>
              <w:t>厂商</w:t>
            </w:r>
            <w:r>
              <w:rPr>
                <w:rFonts w:ascii="Microsoft JhengHei" w:hAnsi="Microsoft JhengHei" w:cs="Microsoft JhengHei" w:eastAsia="Microsoft JhengHei" w:hint="default"/>
                <w:sz w:val="18"/>
                <w:szCs w:val="18"/>
              </w:rPr>
            </w:r>
          </w:p>
        </w:tc>
        <w:tc>
          <w:tcPr>
            <w:tcW w:w="1900"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right="748"/>
              <w:jc w:val="righ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国家</w:t>
            </w:r>
            <w:r>
              <w:rPr>
                <w:rFonts w:ascii="Microsoft JhengHei" w:hAnsi="Microsoft JhengHei" w:cs="Microsoft JhengHei" w:eastAsia="Microsoft JhengHei" w:hint="default"/>
                <w:sz w:val="18"/>
                <w:szCs w:val="18"/>
              </w:rPr>
            </w:r>
          </w:p>
        </w:tc>
        <w:tc>
          <w:tcPr>
            <w:tcW w:w="2086"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314"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市场占有率</w:t>
            </w:r>
            <w:r>
              <w:rPr>
                <w:rFonts w:ascii="Microsoft JhengHei" w:hAnsi="Microsoft JhengHei" w:cs="Microsoft JhengHei" w:eastAsia="Microsoft JhengHei" w:hint="default"/>
                <w:sz w:val="18"/>
                <w:szCs w:val="18"/>
              </w:rPr>
            </w:r>
          </w:p>
        </w:tc>
        <w:tc>
          <w:tcPr>
            <w:tcW w:w="2311"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177"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客户偏好</w:t>
            </w:r>
            <w:r>
              <w:rPr>
                <w:rFonts w:ascii="Microsoft JhengHei" w:hAnsi="Microsoft JhengHei" w:cs="Microsoft JhengHei" w:eastAsia="Microsoft JhengHei" w:hint="default"/>
                <w:sz w:val="18"/>
                <w:szCs w:val="18"/>
              </w:rPr>
            </w:r>
          </w:p>
        </w:tc>
      </w:tr>
      <w:tr>
        <w:trPr>
          <w:trHeight w:val="312" w:hRule="exact"/>
        </w:trPr>
        <w:tc>
          <w:tcPr>
            <w:tcW w:w="110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18"/>
              <w:jc w:val="center"/>
              <w:rPr>
                <w:rFonts w:ascii="Times New Roman" w:hAnsi="Times New Roman" w:cs="Times New Roman" w:eastAsia="Times New Roman" w:hint="default"/>
                <w:sz w:val="18"/>
                <w:szCs w:val="18"/>
              </w:rPr>
            </w:pPr>
            <w:r>
              <w:rPr>
                <w:rFonts w:ascii="Times New Roman"/>
                <w:sz w:val="18"/>
              </w:rPr>
              <w:t>1</w:t>
            </w:r>
          </w:p>
        </w:tc>
        <w:tc>
          <w:tcPr>
            <w:tcW w:w="2014"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312"/>
              <w:jc w:val="center"/>
              <w:rPr>
                <w:rFonts w:ascii="Times New Roman" w:hAnsi="Times New Roman" w:cs="Times New Roman" w:eastAsia="Times New Roman" w:hint="default"/>
                <w:sz w:val="18"/>
                <w:szCs w:val="18"/>
              </w:rPr>
            </w:pPr>
            <w:r>
              <w:rPr>
                <w:rFonts w:ascii="Times New Roman"/>
                <w:sz w:val="18"/>
              </w:rPr>
              <w:t>Skyworks</w:t>
            </w:r>
          </w:p>
        </w:tc>
        <w:tc>
          <w:tcPr>
            <w:tcW w:w="1900"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749"/>
              <w:jc w:val="right"/>
              <w:rPr>
                <w:rFonts w:ascii="宋体" w:hAnsi="宋体" w:cs="宋体" w:eastAsia="宋体" w:hint="default"/>
                <w:sz w:val="18"/>
                <w:szCs w:val="18"/>
              </w:rPr>
            </w:pPr>
            <w:r>
              <w:rPr>
                <w:rFonts w:ascii="宋体" w:hAnsi="宋体" w:cs="宋体" w:eastAsia="宋体" w:hint="default"/>
                <w:sz w:val="18"/>
                <w:szCs w:val="18"/>
              </w:rPr>
              <w:t>美国</w:t>
            </w:r>
          </w:p>
        </w:tc>
        <w:tc>
          <w:tcPr>
            <w:tcW w:w="2086" w:type="dxa"/>
            <w:tcBorders>
              <w:top w:val="nil" w:sz="6" w:space="0" w:color="auto"/>
              <w:left w:val="nil" w:sz="6" w:space="0" w:color="auto"/>
              <w:bottom w:val="nil" w:sz="6" w:space="0" w:color="auto"/>
              <w:right w:val="nil" w:sz="6" w:space="0" w:color="auto"/>
            </w:tcBorders>
          </w:tcPr>
          <w:p>
            <w:pPr>
              <w:pStyle w:val="TableParagraph"/>
              <w:spacing w:line="240" w:lineRule="auto" w:before="52"/>
              <w:ind w:left="316" w:right="0"/>
              <w:jc w:val="center"/>
              <w:rPr>
                <w:rFonts w:ascii="Times New Roman" w:hAnsi="Times New Roman" w:cs="Times New Roman" w:eastAsia="Times New Roman" w:hint="default"/>
                <w:sz w:val="18"/>
                <w:szCs w:val="18"/>
              </w:rPr>
            </w:pPr>
            <w:r>
              <w:rPr>
                <w:rFonts w:ascii="Times New Roman"/>
                <w:sz w:val="18"/>
              </w:rPr>
              <w:t>39%</w:t>
            </w:r>
          </w:p>
        </w:tc>
        <w:tc>
          <w:tcPr>
            <w:tcW w:w="2311"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78" w:right="0"/>
              <w:jc w:val="center"/>
              <w:rPr>
                <w:rFonts w:ascii="宋体" w:hAnsi="宋体" w:cs="宋体" w:eastAsia="宋体" w:hint="default"/>
                <w:sz w:val="18"/>
                <w:szCs w:val="18"/>
              </w:rPr>
            </w:pPr>
            <w:r>
              <w:rPr>
                <w:rFonts w:ascii="宋体" w:hAnsi="宋体" w:cs="宋体" w:eastAsia="宋体" w:hint="default"/>
                <w:sz w:val="18"/>
                <w:szCs w:val="18"/>
              </w:rPr>
              <w:t>华为等中国手机厂商</w:t>
            </w:r>
          </w:p>
        </w:tc>
      </w:tr>
      <w:tr>
        <w:trPr>
          <w:trHeight w:val="312" w:hRule="exact"/>
        </w:trPr>
        <w:tc>
          <w:tcPr>
            <w:tcW w:w="110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218"/>
              <w:jc w:val="center"/>
              <w:rPr>
                <w:rFonts w:ascii="Times New Roman" w:hAnsi="Times New Roman" w:cs="Times New Roman" w:eastAsia="Times New Roman" w:hint="default"/>
                <w:sz w:val="18"/>
                <w:szCs w:val="18"/>
              </w:rPr>
            </w:pPr>
            <w:r>
              <w:rPr>
                <w:rFonts w:ascii="Times New Roman"/>
                <w:sz w:val="18"/>
              </w:rPr>
              <w:t>2</w:t>
            </w:r>
          </w:p>
        </w:tc>
        <w:tc>
          <w:tcPr>
            <w:tcW w:w="201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307"/>
              <w:jc w:val="center"/>
              <w:rPr>
                <w:rFonts w:ascii="Times New Roman" w:hAnsi="Times New Roman" w:cs="Times New Roman" w:eastAsia="Times New Roman" w:hint="default"/>
                <w:sz w:val="18"/>
                <w:szCs w:val="18"/>
              </w:rPr>
            </w:pPr>
            <w:r>
              <w:rPr>
                <w:rFonts w:ascii="Times New Roman"/>
                <w:sz w:val="18"/>
              </w:rPr>
              <w:t>Broadcom</w:t>
            </w:r>
          </w:p>
        </w:tc>
        <w:tc>
          <w:tcPr>
            <w:tcW w:w="190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749"/>
              <w:jc w:val="right"/>
              <w:rPr>
                <w:rFonts w:ascii="宋体" w:hAnsi="宋体" w:cs="宋体" w:eastAsia="宋体" w:hint="default"/>
                <w:sz w:val="18"/>
                <w:szCs w:val="18"/>
              </w:rPr>
            </w:pPr>
            <w:r>
              <w:rPr>
                <w:rFonts w:ascii="宋体" w:hAnsi="宋体" w:cs="宋体" w:eastAsia="宋体" w:hint="default"/>
                <w:sz w:val="18"/>
                <w:szCs w:val="18"/>
              </w:rPr>
              <w:t>美国</w:t>
            </w:r>
          </w:p>
        </w:tc>
        <w:tc>
          <w:tcPr>
            <w:tcW w:w="20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316" w:right="0"/>
              <w:jc w:val="center"/>
              <w:rPr>
                <w:rFonts w:ascii="Times New Roman" w:hAnsi="Times New Roman" w:cs="Times New Roman" w:eastAsia="Times New Roman" w:hint="default"/>
                <w:sz w:val="18"/>
                <w:szCs w:val="18"/>
              </w:rPr>
            </w:pPr>
            <w:r>
              <w:rPr>
                <w:rFonts w:ascii="Times New Roman"/>
                <w:sz w:val="18"/>
              </w:rPr>
              <w:t>31%</w:t>
            </w:r>
          </w:p>
        </w:tc>
        <w:tc>
          <w:tcPr>
            <w:tcW w:w="231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78" w:right="0"/>
              <w:jc w:val="center"/>
              <w:rPr>
                <w:rFonts w:ascii="宋体" w:hAnsi="宋体" w:cs="宋体" w:eastAsia="宋体" w:hint="default"/>
                <w:sz w:val="18"/>
                <w:szCs w:val="18"/>
              </w:rPr>
            </w:pPr>
            <w:r>
              <w:rPr>
                <w:rFonts w:ascii="宋体" w:hAnsi="宋体" w:cs="宋体" w:eastAsia="宋体" w:hint="default"/>
                <w:sz w:val="18"/>
                <w:szCs w:val="18"/>
              </w:rPr>
              <w:t>苹果、三星</w:t>
            </w:r>
          </w:p>
        </w:tc>
      </w:tr>
      <w:tr>
        <w:trPr>
          <w:trHeight w:val="312" w:hRule="exact"/>
        </w:trPr>
        <w:tc>
          <w:tcPr>
            <w:tcW w:w="1103"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18"/>
              <w:jc w:val="center"/>
              <w:rPr>
                <w:rFonts w:ascii="Times New Roman" w:hAnsi="Times New Roman" w:cs="Times New Roman" w:eastAsia="Times New Roman" w:hint="default"/>
                <w:sz w:val="18"/>
                <w:szCs w:val="18"/>
              </w:rPr>
            </w:pPr>
            <w:r>
              <w:rPr>
                <w:rFonts w:ascii="Times New Roman"/>
                <w:sz w:val="18"/>
              </w:rPr>
              <w:t>3</w:t>
            </w:r>
          </w:p>
        </w:tc>
        <w:tc>
          <w:tcPr>
            <w:tcW w:w="2014"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311"/>
              <w:jc w:val="center"/>
              <w:rPr>
                <w:rFonts w:ascii="Times New Roman" w:hAnsi="Times New Roman" w:cs="Times New Roman" w:eastAsia="Times New Roman" w:hint="default"/>
                <w:sz w:val="18"/>
                <w:szCs w:val="18"/>
              </w:rPr>
            </w:pPr>
            <w:r>
              <w:rPr>
                <w:rFonts w:ascii="Times New Roman"/>
                <w:sz w:val="18"/>
              </w:rPr>
              <w:t>Qorvo</w:t>
            </w:r>
          </w:p>
        </w:tc>
        <w:tc>
          <w:tcPr>
            <w:tcW w:w="1900"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749"/>
              <w:jc w:val="right"/>
              <w:rPr>
                <w:rFonts w:ascii="宋体" w:hAnsi="宋体" w:cs="宋体" w:eastAsia="宋体" w:hint="default"/>
                <w:sz w:val="18"/>
                <w:szCs w:val="18"/>
              </w:rPr>
            </w:pPr>
            <w:r>
              <w:rPr>
                <w:rFonts w:ascii="宋体" w:hAnsi="宋体" w:cs="宋体" w:eastAsia="宋体" w:hint="default"/>
                <w:sz w:val="18"/>
                <w:szCs w:val="18"/>
              </w:rPr>
              <w:t>美国</w:t>
            </w:r>
          </w:p>
        </w:tc>
        <w:tc>
          <w:tcPr>
            <w:tcW w:w="2086" w:type="dxa"/>
            <w:tcBorders>
              <w:top w:val="nil" w:sz="6" w:space="0" w:color="auto"/>
              <w:left w:val="nil" w:sz="6" w:space="0" w:color="auto"/>
              <w:bottom w:val="nil" w:sz="6" w:space="0" w:color="auto"/>
              <w:right w:val="nil" w:sz="6" w:space="0" w:color="auto"/>
            </w:tcBorders>
          </w:tcPr>
          <w:p>
            <w:pPr>
              <w:pStyle w:val="TableParagraph"/>
              <w:spacing w:line="240" w:lineRule="auto" w:before="52"/>
              <w:ind w:left="316" w:right="0"/>
              <w:jc w:val="center"/>
              <w:rPr>
                <w:rFonts w:ascii="Times New Roman" w:hAnsi="Times New Roman" w:cs="Times New Roman" w:eastAsia="Times New Roman" w:hint="default"/>
                <w:sz w:val="18"/>
                <w:szCs w:val="18"/>
              </w:rPr>
            </w:pPr>
            <w:r>
              <w:rPr>
                <w:rFonts w:ascii="Times New Roman"/>
                <w:sz w:val="18"/>
              </w:rPr>
              <w:t>17%</w:t>
            </w:r>
          </w:p>
        </w:tc>
        <w:tc>
          <w:tcPr>
            <w:tcW w:w="2311"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80" w:right="0"/>
              <w:jc w:val="center"/>
              <w:rPr>
                <w:rFonts w:ascii="宋体" w:hAnsi="宋体" w:cs="宋体" w:eastAsia="宋体" w:hint="default"/>
                <w:sz w:val="18"/>
                <w:szCs w:val="18"/>
              </w:rPr>
            </w:pPr>
            <w:r>
              <w:rPr>
                <w:rFonts w:ascii="宋体" w:hAnsi="宋体" w:cs="宋体" w:eastAsia="宋体" w:hint="default"/>
                <w:sz w:val="18"/>
                <w:szCs w:val="18"/>
              </w:rPr>
              <w:t>苹果</w:t>
            </w:r>
          </w:p>
        </w:tc>
      </w:tr>
      <w:tr>
        <w:trPr>
          <w:trHeight w:val="317" w:hRule="exact"/>
        </w:trPr>
        <w:tc>
          <w:tcPr>
            <w:tcW w:w="1103"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2"/>
              <w:ind w:right="218"/>
              <w:jc w:val="center"/>
              <w:rPr>
                <w:rFonts w:ascii="Times New Roman" w:hAnsi="Times New Roman" w:cs="Times New Roman" w:eastAsia="Times New Roman" w:hint="default"/>
                <w:sz w:val="18"/>
                <w:szCs w:val="18"/>
              </w:rPr>
            </w:pPr>
            <w:r>
              <w:rPr>
                <w:rFonts w:ascii="Times New Roman"/>
                <w:sz w:val="18"/>
              </w:rPr>
              <w:t>4</w:t>
            </w:r>
          </w:p>
        </w:tc>
        <w:tc>
          <w:tcPr>
            <w:tcW w:w="2014"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2"/>
              <w:ind w:right="313"/>
              <w:jc w:val="center"/>
              <w:rPr>
                <w:rFonts w:ascii="Times New Roman" w:hAnsi="Times New Roman" w:cs="Times New Roman" w:eastAsia="Times New Roman" w:hint="default"/>
                <w:sz w:val="18"/>
                <w:szCs w:val="18"/>
              </w:rPr>
            </w:pPr>
            <w:r>
              <w:rPr>
                <w:rFonts w:ascii="Times New Roman"/>
                <w:sz w:val="18"/>
              </w:rPr>
              <w:t>Murata</w:t>
            </w:r>
          </w:p>
        </w:tc>
        <w:tc>
          <w:tcPr>
            <w:tcW w:w="1900"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749"/>
              <w:jc w:val="right"/>
              <w:rPr>
                <w:rFonts w:ascii="宋体" w:hAnsi="宋体" w:cs="宋体" w:eastAsia="宋体" w:hint="default"/>
                <w:sz w:val="18"/>
                <w:szCs w:val="18"/>
              </w:rPr>
            </w:pPr>
            <w:r>
              <w:rPr>
                <w:rFonts w:ascii="宋体" w:hAnsi="宋体" w:cs="宋体" w:eastAsia="宋体" w:hint="default"/>
                <w:sz w:val="18"/>
                <w:szCs w:val="18"/>
              </w:rPr>
              <w:t>日本</w:t>
            </w:r>
          </w:p>
        </w:tc>
        <w:tc>
          <w:tcPr>
            <w:tcW w:w="2086"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2"/>
              <w:ind w:left="316" w:right="0"/>
              <w:jc w:val="center"/>
              <w:rPr>
                <w:rFonts w:ascii="Times New Roman" w:hAnsi="Times New Roman" w:cs="Times New Roman" w:eastAsia="Times New Roman" w:hint="default"/>
                <w:sz w:val="18"/>
                <w:szCs w:val="18"/>
              </w:rPr>
            </w:pPr>
            <w:r>
              <w:rPr>
                <w:rFonts w:ascii="Times New Roman"/>
                <w:sz w:val="18"/>
              </w:rPr>
              <w:t>13%</w:t>
            </w:r>
          </w:p>
        </w:tc>
        <w:tc>
          <w:tcPr>
            <w:tcW w:w="2311"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180" w:right="0"/>
              <w:jc w:val="center"/>
              <w:rPr>
                <w:rFonts w:ascii="宋体" w:hAnsi="宋体" w:cs="宋体" w:eastAsia="宋体" w:hint="default"/>
                <w:sz w:val="18"/>
                <w:szCs w:val="18"/>
              </w:rPr>
            </w:pPr>
            <w:r>
              <w:rPr>
                <w:rFonts w:ascii="宋体" w:hAnsi="宋体" w:cs="宋体" w:eastAsia="宋体" w:hint="default"/>
                <w:sz w:val="18"/>
                <w:szCs w:val="18"/>
              </w:rPr>
              <w:t>安卓机型</w:t>
            </w:r>
          </w:p>
        </w:tc>
      </w:tr>
    </w:tbl>
    <w:p>
      <w:pPr>
        <w:spacing w:before="17"/>
        <w:ind w:left="236" w:right="0" w:firstLine="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Yole</w:t>
      </w:r>
      <w:r>
        <w:rPr>
          <w:rFonts w:ascii="宋体" w:hAnsi="宋体" w:cs="宋体" w:eastAsia="宋体" w:hint="default"/>
          <w:sz w:val="17"/>
          <w:szCs w:val="17"/>
        </w:rPr>
        <w:t>，中信建投证券研究发展部</w:t>
      </w:r>
    </w:p>
    <w:p>
      <w:pPr>
        <w:spacing w:line="240" w:lineRule="auto" w:before="0"/>
        <w:ind w:right="0"/>
        <w:rPr>
          <w:rFonts w:ascii="宋体" w:hAnsi="宋体" w:cs="宋体" w:eastAsia="宋体" w:hint="default"/>
          <w:sz w:val="20"/>
          <w:szCs w:val="20"/>
        </w:rPr>
      </w:pPr>
    </w:p>
    <w:p>
      <w:pPr>
        <w:spacing w:line="240" w:lineRule="auto" w:before="8" w:after="0"/>
        <w:ind w:right="0"/>
        <w:rPr>
          <w:rFonts w:ascii="宋体" w:hAnsi="宋体" w:cs="宋体" w:eastAsia="宋体" w:hint="default"/>
          <w:sz w:val="22"/>
          <w:szCs w:val="22"/>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312" w:lineRule="exact" w:before="21"/>
        <w:ind w:right="211" w:firstLine="403"/>
        <w:jc w:val="both"/>
        <w:rPr>
          <w:rFonts w:ascii="Microsoft JhengHei" w:hAnsi="Microsoft JhengHei" w:cs="Microsoft JhengHei" w:eastAsia="Microsoft JhengHei" w:hint="default"/>
        </w:rPr>
      </w:pPr>
      <w:r>
        <w:rPr>
          <w:rFonts w:ascii="Microsoft JhengHei" w:hAnsi="Microsoft JhengHei" w:cs="Microsoft JhengHei" w:eastAsia="Microsoft JhengHei" w:hint="default"/>
          <w:b/>
          <w:bCs/>
        </w:rPr>
        <w:t>国内 </w:t>
      </w:r>
      <w:r>
        <w:rPr>
          <w:rFonts w:ascii="Times New Roman" w:hAnsi="Times New Roman" w:cs="Times New Roman" w:eastAsia="Times New Roman" w:hint="default"/>
          <w:b/>
          <w:bCs/>
          <w:spacing w:val="-8"/>
        </w:rPr>
        <w:t>PA </w:t>
      </w:r>
      <w:r>
        <w:rPr>
          <w:rFonts w:ascii="Microsoft JhengHei" w:hAnsi="Microsoft JhengHei" w:cs="Microsoft JhengHei" w:eastAsia="Microsoft JhengHei" w:hint="default"/>
          <w:b/>
          <w:bCs/>
        </w:rPr>
        <w:t>产业已形成产业链闭环，初具规模，但高端 </w:t>
      </w:r>
      <w:r>
        <w:rPr>
          <w:rFonts w:ascii="Times New Roman" w:hAnsi="Times New Roman" w:cs="Times New Roman" w:eastAsia="Times New Roman" w:hint="default"/>
          <w:b/>
          <w:bCs/>
          <w:spacing w:val="-9"/>
        </w:rPr>
        <w:t>PA </w:t>
      </w:r>
      <w:r>
        <w:rPr>
          <w:rFonts w:ascii="Microsoft JhengHei" w:hAnsi="Microsoft JhengHei" w:cs="Microsoft JhengHei" w:eastAsia="Microsoft JhengHei" w:hint="default"/>
          <w:b/>
          <w:bCs/>
        </w:rPr>
        <w:t>尚显不足。</w:t>
      </w:r>
      <w:r>
        <w:rPr/>
        <w:t>目前国内</w:t>
      </w:r>
      <w:r>
        <w:rPr>
          <w:spacing w:val="-32"/>
        </w:rPr>
        <w:t> </w:t>
      </w:r>
      <w:r>
        <w:rPr>
          <w:rFonts w:ascii="Times New Roman" w:hAnsi="Times New Roman" w:cs="Times New Roman" w:eastAsia="Times New Roman" w:hint="default"/>
          <w:spacing w:val="-10"/>
        </w:rPr>
        <w:t>PA </w:t>
      </w:r>
      <w:r>
        <w:rPr/>
        <w:t>设计公司数量较多，覆盖 </w:t>
      </w:r>
      <w:r>
        <w:rPr>
          <w:rFonts w:ascii="Times New Roman" w:hAnsi="Times New Roman" w:cs="Times New Roman" w:eastAsia="Times New Roman" w:hint="default"/>
        </w:rPr>
        <w:t>2/3/4/5G</w:t>
      </w:r>
      <w:r>
        <w:rPr>
          <w:rFonts w:ascii="Times New Roman" w:hAnsi="Times New Roman" w:cs="Times New Roman" w:eastAsia="Times New Roman" w:hint="default"/>
          <w:spacing w:val="-13"/>
        </w:rPr>
        <w:t> </w:t>
      </w:r>
      <w:r>
        <w:rPr>
          <w:rFonts w:ascii="Times New Roman" w:hAnsi="Times New Roman" w:cs="Times New Roman" w:eastAsia="Times New Roman" w:hint="default"/>
          <w:spacing w:val="-10"/>
        </w:rPr>
        <w:t>PA</w:t>
      </w:r>
      <w:r>
        <w:rPr>
          <w:rFonts w:ascii="Times New Roman" w:hAnsi="Times New Roman" w:cs="Times New Roman" w:eastAsia="Times New Roman" w:hint="default"/>
          <w:spacing w:val="-3"/>
        </w:rPr>
        <w:t> </w:t>
      </w:r>
      <w:r>
        <w:rPr/>
        <w:t>领域，但真正能量产出货的</w:t>
      </w:r>
      <w:r>
        <w:rPr>
          <w:spacing w:val="-50"/>
        </w:rPr>
        <w:t> </w:t>
      </w:r>
      <w:r>
        <w:rPr>
          <w:rFonts w:ascii="Times New Roman" w:hAnsi="Times New Roman" w:cs="Times New Roman" w:eastAsia="Times New Roman" w:hint="default"/>
          <w:spacing w:val="-10"/>
        </w:rPr>
        <w:t>PA</w:t>
      </w:r>
      <w:r>
        <w:rPr>
          <w:rFonts w:ascii="Times New Roman" w:hAnsi="Times New Roman" w:cs="Times New Roman" w:eastAsia="Times New Roman" w:hint="default"/>
          <w:spacing w:val="-1"/>
        </w:rPr>
        <w:t> </w:t>
      </w:r>
      <w:r>
        <w:rPr/>
        <w:t>公司主要集中在红海竞争的中低端</w:t>
      </w:r>
      <w:r>
        <w:rPr>
          <w:spacing w:val="-50"/>
        </w:rPr>
        <w:t> </w:t>
      </w:r>
      <w:r>
        <w:rPr>
          <w:rFonts w:ascii="Times New Roman" w:hAnsi="Times New Roman" w:cs="Times New Roman" w:eastAsia="Times New Roman" w:hint="default"/>
        </w:rPr>
        <w:t>2/3G</w:t>
      </w:r>
      <w:r>
        <w:rPr>
          <w:rFonts w:ascii="Times New Roman" w:hAnsi="Times New Roman" w:cs="Times New Roman" w:eastAsia="Times New Roman" w:hint="default"/>
          <w:spacing w:val="-10"/>
        </w:rPr>
        <w:t> PA</w:t>
      </w:r>
      <w:r>
        <w:rPr>
          <w:rFonts w:ascii="Times New Roman" w:hAnsi="Times New Roman" w:cs="Times New Roman" w:eastAsia="Times New Roman" w:hint="default"/>
          <w:spacing w:val="-3"/>
        </w:rPr>
        <w:t> </w:t>
      </w:r>
      <w:r>
        <w:rPr>
          <w:spacing w:val="-3"/>
        </w:rPr>
        <w:t>领域。</w:t>
      </w:r>
      <w:r>
        <w:rPr>
          <w:rFonts w:ascii="Times New Roman" w:hAnsi="Times New Roman" w:cs="Times New Roman" w:eastAsia="Times New Roman" w:hint="default"/>
          <w:spacing w:val="-3"/>
        </w:rPr>
        <w:t>PA </w:t>
      </w:r>
      <w:r>
        <w:rPr/>
        <w:t>设计方面，中 端 </w:t>
      </w:r>
      <w:r>
        <w:rPr>
          <w:rFonts w:ascii="Times New Roman" w:hAnsi="Times New Roman" w:cs="Times New Roman" w:eastAsia="Times New Roman" w:hint="default"/>
          <w:spacing w:val="-10"/>
        </w:rPr>
        <w:t>PA </w:t>
      </w:r>
      <w:r>
        <w:rPr/>
        <w:t>以唯捷创芯、飞骧科技为主，低端</w:t>
      </w:r>
      <w:r>
        <w:rPr>
          <w:spacing w:val="-57"/>
        </w:rPr>
        <w:t> </w:t>
      </w:r>
      <w:r>
        <w:rPr>
          <w:rFonts w:ascii="Times New Roman" w:hAnsi="Times New Roman" w:cs="Times New Roman" w:eastAsia="Times New Roman" w:hint="default"/>
          <w:spacing w:val="-8"/>
        </w:rPr>
        <w:t>PA </w:t>
      </w:r>
      <w:r>
        <w:rPr/>
        <w:t>以中科汉天下为主，</w:t>
      </w:r>
      <w:r>
        <w:rPr>
          <w:rFonts w:ascii="Times New Roman" w:hAnsi="Times New Roman" w:cs="Times New Roman" w:eastAsia="Times New Roman" w:hint="default"/>
        </w:rPr>
        <w:t>4/5G </w:t>
      </w:r>
      <w:r>
        <w:rPr>
          <w:rFonts w:ascii="Times New Roman" w:hAnsi="Times New Roman" w:cs="Times New Roman" w:eastAsia="Times New Roman" w:hint="default"/>
          <w:spacing w:val="-10"/>
        </w:rPr>
        <w:t>PA </w:t>
      </w:r>
      <w:r>
        <w:rPr/>
        <w:t>则有初创公司慧智微、锐石、芯朴科 </w:t>
      </w:r>
      <w:r>
        <w:rPr>
          <w:spacing w:val="-3"/>
        </w:rPr>
        <w:t>技等。晶圆代工方面，台湾稳懋公司凭借给</w:t>
      </w:r>
      <w:r>
        <w:rPr>
          <w:spacing w:val="-67"/>
        </w:rPr>
        <w:t> </w:t>
      </w:r>
      <w:r>
        <w:rPr>
          <w:rFonts w:ascii="Times New Roman" w:hAnsi="Times New Roman" w:cs="Times New Roman" w:eastAsia="Times New Roman" w:hint="default"/>
        </w:rPr>
        <w:t>Broadcom</w:t>
      </w:r>
      <w:r>
        <w:rPr/>
        <w:t>、</w:t>
      </w:r>
      <w:r>
        <w:rPr>
          <w:rFonts w:ascii="Times New Roman" w:hAnsi="Times New Roman" w:cs="Times New Roman" w:eastAsia="Times New Roman" w:hint="default"/>
        </w:rPr>
        <w:t>Qualcomm</w:t>
      </w:r>
      <w:r>
        <w:rPr>
          <w:rFonts w:ascii="Times New Roman" w:hAnsi="Times New Roman" w:cs="Times New Roman" w:eastAsia="Times New Roman" w:hint="default"/>
          <w:spacing w:val="-18"/>
        </w:rPr>
        <w:t> </w:t>
      </w:r>
      <w:r>
        <w:rPr/>
        <w:t>代工</w:t>
      </w:r>
      <w:r>
        <w:rPr>
          <w:spacing w:val="-67"/>
        </w:rPr>
        <w:t> </w:t>
      </w:r>
      <w:r>
        <w:rPr>
          <w:rFonts w:ascii="Times New Roman" w:hAnsi="Times New Roman" w:cs="Times New Roman" w:eastAsia="Times New Roman" w:hint="default"/>
          <w:spacing w:val="-10"/>
        </w:rPr>
        <w:t>PA</w:t>
      </w:r>
      <w:r>
        <w:rPr>
          <w:rFonts w:ascii="Times New Roman" w:hAnsi="Times New Roman" w:cs="Times New Roman" w:eastAsia="Times New Roman" w:hint="default"/>
          <w:spacing w:val="-17"/>
        </w:rPr>
        <w:t> </w:t>
      </w:r>
      <w:r>
        <w:rPr/>
        <w:t>占据行业主要地位，厦门三安集成也 正逐步引领大陆第三代半导体代工。我们认为，随着</w:t>
      </w:r>
      <w:r>
        <w:rPr>
          <w:spacing w:val="-64"/>
        </w:rPr>
        <w:t> </w:t>
      </w:r>
      <w:r>
        <w:rPr>
          <w:rFonts w:ascii="Times New Roman" w:hAnsi="Times New Roman" w:cs="Times New Roman" w:eastAsia="Times New Roman" w:hint="default"/>
        </w:rPr>
        <w:t>5G</w:t>
      </w:r>
      <w:r>
        <w:rPr>
          <w:rFonts w:ascii="Times New Roman" w:hAnsi="Times New Roman" w:cs="Times New Roman" w:eastAsia="Times New Roman" w:hint="default"/>
          <w:spacing w:val="-14"/>
        </w:rPr>
        <w:t> </w:t>
      </w:r>
      <w:r>
        <w:rPr/>
        <w:t>商用不断推进，传统</w:t>
      </w:r>
      <w:r>
        <w:rPr>
          <w:spacing w:val="-64"/>
        </w:rPr>
        <w:t> </w:t>
      </w:r>
      <w:r>
        <w:rPr>
          <w:rFonts w:ascii="Times New Roman" w:hAnsi="Times New Roman" w:cs="Times New Roman" w:eastAsia="Times New Roman" w:hint="default"/>
        </w:rPr>
        <w:t>4G</w:t>
      </w:r>
      <w:r>
        <w:rPr>
          <w:rFonts w:ascii="Times New Roman" w:hAnsi="Times New Roman" w:cs="Times New Roman" w:eastAsia="Times New Roman" w:hint="default"/>
          <w:spacing w:val="-13"/>
        </w:rPr>
        <w:t> </w:t>
      </w:r>
      <w:r>
        <w:rPr/>
        <w:t>中高端市场将逐渐降级为中低 端市场，为国产厂商抢占份额创造了良好机遇；</w:t>
      </w:r>
      <w:r>
        <w:rPr>
          <w:rFonts w:ascii="Microsoft JhengHei" w:hAnsi="Microsoft JhengHei" w:cs="Microsoft JhengHei" w:eastAsia="Microsoft JhengHei" w:hint="default"/>
          <w:b/>
          <w:bCs/>
        </w:rPr>
        <w:t>设计领域关注唯捷创芯、汉天下，代工领域关注三安集成。</w:t>
      </w:r>
      <w:r>
        <w:rPr>
          <w:rFonts w:ascii="Microsoft JhengHei" w:hAnsi="Microsoft JhengHei" w:cs="Microsoft JhengHei" w:eastAsia="Microsoft JhengHei" w:hint="default"/>
        </w:rPr>
      </w:r>
    </w:p>
    <w:p>
      <w:pPr>
        <w:spacing w:line="240" w:lineRule="auto" w:before="16"/>
        <w:ind w:right="0"/>
        <w:rPr>
          <w:rFonts w:ascii="Microsoft JhengHei" w:hAnsi="Microsoft JhengHei" w:cs="Microsoft JhengHei" w:eastAsia="Microsoft JhengHei" w:hint="default"/>
          <w:b/>
          <w:bCs/>
          <w:sz w:val="12"/>
          <w:szCs w:val="12"/>
        </w:rPr>
      </w:pPr>
    </w:p>
    <w:p>
      <w:pPr>
        <w:spacing w:before="0" w:after="45"/>
        <w:ind w:left="241" w:right="110" w:firstLine="0"/>
        <w:jc w:val="left"/>
        <w:rPr>
          <w:rFonts w:ascii="Microsoft JhengHei" w:hAnsi="Microsoft JhengHei" w:cs="Microsoft JhengHei" w:eastAsia="Microsoft JhengHei" w:hint="default"/>
          <w:sz w:val="18"/>
          <w:szCs w:val="18"/>
        </w:rPr>
      </w:pPr>
      <w:bookmarkStart w:name="_bookmark73" w:id="74"/>
      <w:bookmarkEnd w:id="74"/>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12</w:t>
      </w:r>
      <w:r>
        <w:rPr>
          <w:rFonts w:ascii="Microsoft JhengHei" w:hAnsi="Microsoft JhengHei" w:cs="Microsoft JhengHei" w:eastAsia="Microsoft JhengHei" w:hint="default"/>
          <w:b/>
          <w:bCs/>
          <w:sz w:val="18"/>
          <w:szCs w:val="18"/>
        </w:rPr>
        <w:t>：国内 </w:t>
      </w:r>
      <w:r>
        <w:rPr>
          <w:rFonts w:ascii="Arial" w:hAnsi="Arial" w:cs="Arial" w:eastAsia="Arial" w:hint="default"/>
          <w:b/>
          <w:bCs/>
          <w:spacing w:val="-8"/>
          <w:sz w:val="18"/>
          <w:szCs w:val="18"/>
        </w:rPr>
        <w:t>PA</w:t>
      </w:r>
      <w:r>
        <w:rPr>
          <w:rFonts w:ascii="Arial" w:hAnsi="Arial" w:cs="Arial" w:eastAsia="Arial" w:hint="default"/>
          <w:b/>
          <w:bCs/>
          <w:spacing w:val="6"/>
          <w:sz w:val="18"/>
          <w:szCs w:val="18"/>
        </w:rPr>
        <w:t> </w:t>
      </w:r>
      <w:r>
        <w:rPr>
          <w:rFonts w:ascii="Microsoft JhengHei" w:hAnsi="Microsoft JhengHei" w:cs="Microsoft JhengHei" w:eastAsia="Microsoft JhengHei" w:hint="default"/>
          <w:b/>
          <w:bCs/>
          <w:sz w:val="18"/>
          <w:szCs w:val="18"/>
        </w:rPr>
        <w:t>产业链从设计到代工已经完备</w:t>
      </w:r>
      <w:r>
        <w:rPr>
          <w:rFonts w:ascii="Microsoft JhengHei" w:hAnsi="Microsoft JhengHei" w:cs="Microsoft JhengHei" w:eastAsia="Microsoft JhengHei" w:hint="default"/>
          <w:sz w:val="18"/>
          <w:szCs w:val="18"/>
        </w:rPr>
      </w:r>
    </w:p>
    <w:tbl>
      <w:tblPr>
        <w:tblW w:w="0" w:type="auto"/>
        <w:jc w:val="left"/>
        <w:tblInd w:w="236" w:type="dxa"/>
        <w:tblLayout w:type="fixed"/>
        <w:tblCellMar>
          <w:top w:w="0" w:type="dxa"/>
          <w:left w:w="0" w:type="dxa"/>
          <w:bottom w:w="0" w:type="dxa"/>
          <w:right w:w="0" w:type="dxa"/>
        </w:tblCellMar>
        <w:tblLook w:val="01E0"/>
      </w:tblPr>
      <w:tblGrid>
        <w:gridCol w:w="1568"/>
        <w:gridCol w:w="1619"/>
        <w:gridCol w:w="6217"/>
      </w:tblGrid>
      <w:tr>
        <w:trPr>
          <w:trHeight w:val="317" w:hRule="exact"/>
        </w:trPr>
        <w:tc>
          <w:tcPr>
            <w:tcW w:w="1568"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4" w:lineRule="exact"/>
              <w:ind w:left="359"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产业环节</w:t>
            </w:r>
            <w:r>
              <w:rPr>
                <w:rFonts w:ascii="Microsoft JhengHei" w:hAnsi="Microsoft JhengHei" w:cs="Microsoft JhengHei" w:eastAsia="Microsoft JhengHei" w:hint="default"/>
                <w:sz w:val="18"/>
                <w:szCs w:val="18"/>
              </w:rPr>
            </w:r>
          </w:p>
        </w:tc>
        <w:tc>
          <w:tcPr>
            <w:tcW w:w="1619"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126"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频段</w:t>
            </w:r>
            <w:r>
              <w:rPr>
                <w:rFonts w:ascii="Times New Roman" w:hAnsi="Times New Roman" w:cs="Times New Roman" w:eastAsia="Times New Roman" w:hint="default"/>
                <w:b/>
                <w:bCs/>
                <w:sz w:val="18"/>
                <w:szCs w:val="18"/>
              </w:rPr>
              <w:t>/</w:t>
            </w:r>
            <w:r>
              <w:rPr>
                <w:rFonts w:ascii="Microsoft JhengHei" w:hAnsi="Microsoft JhengHei" w:cs="Microsoft JhengHei" w:eastAsia="Microsoft JhengHei" w:hint="default"/>
                <w:b/>
                <w:bCs/>
                <w:sz w:val="18"/>
                <w:szCs w:val="18"/>
              </w:rPr>
              <w:t>工艺</w:t>
            </w:r>
            <w:r>
              <w:rPr>
                <w:rFonts w:ascii="Microsoft JhengHei" w:hAnsi="Microsoft JhengHei" w:cs="Microsoft JhengHei" w:eastAsia="Microsoft JhengHei" w:hint="default"/>
                <w:sz w:val="18"/>
                <w:szCs w:val="18"/>
              </w:rPr>
            </w:r>
          </w:p>
        </w:tc>
        <w:tc>
          <w:tcPr>
            <w:tcW w:w="6217"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254"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厂家</w:t>
            </w:r>
            <w:r>
              <w:rPr>
                <w:rFonts w:ascii="Microsoft JhengHei" w:hAnsi="Microsoft JhengHei" w:cs="Microsoft JhengHei" w:eastAsia="Microsoft JhengHei" w:hint="default"/>
                <w:sz w:val="18"/>
                <w:szCs w:val="18"/>
              </w:rPr>
            </w:r>
          </w:p>
        </w:tc>
      </w:tr>
      <w:tr>
        <w:trPr>
          <w:trHeight w:val="316" w:hRule="exact"/>
        </w:trPr>
        <w:tc>
          <w:tcPr>
            <w:tcW w:w="1568" w:type="dxa"/>
            <w:tcBorders>
              <w:top w:val="nil" w:sz="6" w:space="0" w:color="auto"/>
              <w:left w:val="nil" w:sz="6" w:space="0" w:color="auto"/>
              <w:bottom w:val="nil" w:sz="6" w:space="0" w:color="auto"/>
              <w:right w:val="nil" w:sz="6" w:space="0" w:color="auto"/>
            </w:tcBorders>
            <w:shd w:val="clear" w:color="auto" w:fill="D2E2EE"/>
          </w:tcPr>
          <w:p>
            <w:pPr/>
          </w:p>
        </w:tc>
        <w:tc>
          <w:tcPr>
            <w:tcW w:w="161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127" w:right="0"/>
              <w:jc w:val="center"/>
              <w:rPr>
                <w:rFonts w:ascii="Times New Roman" w:hAnsi="Times New Roman" w:cs="Times New Roman" w:eastAsia="Times New Roman" w:hint="default"/>
                <w:sz w:val="18"/>
                <w:szCs w:val="18"/>
              </w:rPr>
            </w:pPr>
            <w:r>
              <w:rPr>
                <w:rFonts w:ascii="Times New Roman"/>
                <w:sz w:val="18"/>
              </w:rPr>
              <w:t>4G</w:t>
            </w:r>
          </w:p>
        </w:tc>
        <w:tc>
          <w:tcPr>
            <w:tcW w:w="621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359" w:right="0"/>
              <w:jc w:val="left"/>
              <w:rPr>
                <w:rFonts w:ascii="宋体" w:hAnsi="宋体" w:cs="宋体" w:eastAsia="宋体" w:hint="default"/>
                <w:sz w:val="18"/>
                <w:szCs w:val="18"/>
              </w:rPr>
            </w:pPr>
            <w:r>
              <w:rPr>
                <w:rFonts w:ascii="宋体" w:hAnsi="宋体" w:cs="宋体" w:eastAsia="宋体" w:hint="default"/>
                <w:sz w:val="18"/>
                <w:szCs w:val="18"/>
              </w:rPr>
              <w:t>唯捷创芯、汉天下、飞骧科技、紫光展锐、络达、中普微、慧智微、锐石</w:t>
            </w:r>
          </w:p>
        </w:tc>
      </w:tr>
      <w:tr>
        <w:trPr>
          <w:trHeight w:val="313" w:hRule="exact"/>
        </w:trPr>
        <w:tc>
          <w:tcPr>
            <w:tcW w:w="156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
              <w:ind w:left="403"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PA</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设计</w:t>
            </w:r>
          </w:p>
        </w:tc>
        <w:tc>
          <w:tcPr>
            <w:tcW w:w="161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9"/>
              <w:ind w:left="127" w:right="0"/>
              <w:jc w:val="center"/>
              <w:rPr>
                <w:rFonts w:ascii="Times New Roman" w:hAnsi="Times New Roman" w:cs="Times New Roman" w:eastAsia="Times New Roman" w:hint="default"/>
                <w:sz w:val="18"/>
                <w:szCs w:val="18"/>
              </w:rPr>
            </w:pPr>
            <w:r>
              <w:rPr>
                <w:rFonts w:ascii="Times New Roman"/>
                <w:sz w:val="18"/>
              </w:rPr>
              <w:t>3G</w:t>
            </w:r>
          </w:p>
        </w:tc>
        <w:tc>
          <w:tcPr>
            <w:tcW w:w="621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7"/>
              <w:ind w:left="359" w:right="0"/>
              <w:jc w:val="left"/>
              <w:rPr>
                <w:rFonts w:ascii="宋体" w:hAnsi="宋体" w:cs="宋体" w:eastAsia="宋体" w:hint="default"/>
                <w:sz w:val="18"/>
                <w:szCs w:val="18"/>
              </w:rPr>
            </w:pPr>
            <w:r>
              <w:rPr>
                <w:rFonts w:ascii="宋体" w:hAnsi="宋体" w:cs="宋体" w:eastAsia="宋体" w:hint="default"/>
                <w:sz w:val="18"/>
                <w:szCs w:val="18"/>
              </w:rPr>
              <w:t>汉天下、飞骧科技、紫光展锐、络达、中普微、慧智微、锐石</w:t>
            </w:r>
          </w:p>
        </w:tc>
      </w:tr>
      <w:tr>
        <w:trPr>
          <w:trHeight w:val="307" w:hRule="exact"/>
        </w:trPr>
        <w:tc>
          <w:tcPr>
            <w:tcW w:w="1568" w:type="dxa"/>
            <w:tcBorders>
              <w:top w:val="nil" w:sz="6" w:space="0" w:color="auto"/>
              <w:left w:val="nil" w:sz="6" w:space="0" w:color="auto"/>
              <w:bottom w:val="nil" w:sz="6" w:space="0" w:color="auto"/>
              <w:right w:val="nil" w:sz="6" w:space="0" w:color="auto"/>
            </w:tcBorders>
            <w:shd w:val="clear" w:color="auto" w:fill="D2E2EE"/>
          </w:tcPr>
          <w:p>
            <w:pPr/>
          </w:p>
        </w:tc>
        <w:tc>
          <w:tcPr>
            <w:tcW w:w="161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7"/>
              <w:ind w:left="127" w:right="0"/>
              <w:jc w:val="center"/>
              <w:rPr>
                <w:rFonts w:ascii="Times New Roman" w:hAnsi="Times New Roman" w:cs="Times New Roman" w:eastAsia="Times New Roman" w:hint="default"/>
                <w:sz w:val="18"/>
                <w:szCs w:val="18"/>
              </w:rPr>
            </w:pPr>
            <w:r>
              <w:rPr>
                <w:rFonts w:ascii="Times New Roman"/>
                <w:sz w:val="18"/>
              </w:rPr>
              <w:t>2G</w:t>
            </w:r>
          </w:p>
        </w:tc>
        <w:tc>
          <w:tcPr>
            <w:tcW w:w="621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
              <w:ind w:left="359" w:right="0"/>
              <w:jc w:val="left"/>
              <w:rPr>
                <w:rFonts w:ascii="宋体" w:hAnsi="宋体" w:cs="宋体" w:eastAsia="宋体" w:hint="default"/>
                <w:sz w:val="18"/>
                <w:szCs w:val="18"/>
              </w:rPr>
            </w:pPr>
            <w:r>
              <w:rPr>
                <w:rFonts w:ascii="宋体" w:hAnsi="宋体" w:cs="宋体" w:eastAsia="宋体" w:hint="default"/>
                <w:sz w:val="18"/>
                <w:szCs w:val="18"/>
              </w:rPr>
              <w:t>汉天下、飞骧科技、紫光展锐、中普微</w:t>
            </w:r>
          </w:p>
        </w:tc>
      </w:tr>
    </w:tbl>
    <w:p>
      <w:pPr>
        <w:spacing w:after="0" w:line="240" w:lineRule="auto"/>
        <w:jc w:val="left"/>
        <w:rPr>
          <w:rFonts w:ascii="宋体" w:hAnsi="宋体" w:cs="宋体" w:eastAsia="宋体" w:hint="default"/>
          <w:sz w:val="18"/>
          <w:szCs w:val="18"/>
        </w:rPr>
        <w:sectPr>
          <w:pgSz w:w="11910" w:h="16840"/>
          <w:pgMar w:header="851" w:footer="1011" w:top="1580" w:bottom="1200" w:left="1000" w:right="920"/>
        </w:sectPr>
      </w:pPr>
    </w:p>
    <w:p>
      <w:pPr>
        <w:spacing w:line="240" w:lineRule="auto" w:before="0"/>
        <w:ind w:right="0"/>
        <w:rPr>
          <w:rFonts w:ascii="Microsoft JhengHei" w:hAnsi="Microsoft JhengHei" w:cs="Microsoft JhengHei" w:eastAsia="Microsoft JhengHei" w:hint="default"/>
          <w:b/>
          <w:bCs/>
          <w:sz w:val="18"/>
          <w:szCs w:val="18"/>
        </w:rPr>
      </w:pPr>
    </w:p>
    <w:p>
      <w:pPr>
        <w:spacing w:before="158"/>
        <w:ind w:left="601" w:right="-20" w:firstLine="0"/>
        <w:jc w:val="left"/>
        <w:rPr>
          <w:rFonts w:ascii="宋体" w:hAnsi="宋体" w:cs="宋体" w:eastAsia="宋体" w:hint="default"/>
          <w:sz w:val="18"/>
          <w:szCs w:val="18"/>
        </w:rPr>
      </w:pPr>
      <w:r>
        <w:rPr>
          <w:rFonts w:ascii="宋体" w:hAnsi="宋体" w:cs="宋体" w:eastAsia="宋体" w:hint="default"/>
          <w:sz w:val="18"/>
          <w:szCs w:val="18"/>
        </w:rPr>
        <w:t>晶圆代工</w:t>
      </w:r>
    </w:p>
    <w:p>
      <w:pPr>
        <w:tabs>
          <w:tab w:pos="1962" w:val="left" w:leader="none"/>
        </w:tabs>
        <w:spacing w:before="5"/>
        <w:ind w:left="651" w:right="2237" w:firstLine="0"/>
        <w:jc w:val="left"/>
        <w:rPr>
          <w:rFonts w:ascii="宋体" w:hAnsi="宋体" w:cs="宋体" w:eastAsia="宋体" w:hint="default"/>
          <w:sz w:val="18"/>
          <w:szCs w:val="18"/>
        </w:rPr>
      </w:pPr>
      <w:r>
        <w:rPr>
          <w:spacing w:val="-1"/>
        </w:rPr>
        <w:br w:type="column"/>
      </w:r>
      <w:r>
        <w:rPr>
          <w:rFonts w:ascii="Times New Roman" w:hAnsi="Times New Roman" w:cs="Times New Roman" w:eastAsia="Times New Roman" w:hint="default"/>
          <w:spacing w:val="-1"/>
          <w:sz w:val="18"/>
          <w:szCs w:val="18"/>
        </w:rPr>
        <w:t>GaAs</w:t>
        <w:tab/>
      </w:r>
      <w:r>
        <w:rPr>
          <w:rFonts w:ascii="宋体" w:hAnsi="宋体" w:cs="宋体" w:eastAsia="宋体" w:hint="default"/>
          <w:sz w:val="18"/>
          <w:szCs w:val="18"/>
        </w:rPr>
        <w:t>稳懋、宏捷科、三安集成、海威华芯</w:t>
      </w:r>
    </w:p>
    <w:p>
      <w:pPr>
        <w:tabs>
          <w:tab w:pos="1962" w:val="left" w:leader="none"/>
        </w:tabs>
        <w:spacing w:before="63"/>
        <w:ind w:left="601" w:right="2237" w:firstLine="0"/>
        <w:jc w:val="left"/>
        <w:rPr>
          <w:rFonts w:ascii="宋体" w:hAnsi="宋体" w:cs="宋体" w:eastAsia="宋体" w:hint="default"/>
          <w:sz w:val="18"/>
          <w:szCs w:val="18"/>
        </w:rPr>
      </w:pPr>
      <w:r>
        <w:rPr>
          <w:rFonts w:ascii="Times New Roman" w:hAnsi="Times New Roman" w:cs="Times New Roman" w:eastAsia="Times New Roman" w:hint="default"/>
          <w:w w:val="95"/>
          <w:sz w:val="18"/>
          <w:szCs w:val="18"/>
        </w:rPr>
        <w:t>CMOS</w:t>
        <w:tab/>
      </w:r>
      <w:r>
        <w:rPr>
          <w:rFonts w:ascii="宋体" w:hAnsi="宋体" w:cs="宋体" w:eastAsia="宋体" w:hint="default"/>
          <w:sz w:val="18"/>
          <w:szCs w:val="18"/>
        </w:rPr>
        <w:t>台积电、中芯国际、联电</w:t>
      </w:r>
    </w:p>
    <w:p>
      <w:pPr>
        <w:tabs>
          <w:tab w:pos="1962" w:val="left" w:leader="none"/>
        </w:tabs>
        <w:spacing w:line="300" w:lineRule="auto" w:before="63"/>
        <w:ind w:left="675" w:right="2237" w:firstLine="36"/>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w w:val="95"/>
          <w:sz w:val="18"/>
          <w:szCs w:val="18"/>
        </w:rPr>
        <w:t>SOI</w:t>
        <w:tab/>
      </w:r>
      <w:r>
        <w:rPr>
          <w:rFonts w:ascii="Times New Roman" w:hAnsi="Times New Roman" w:cs="Times New Roman" w:eastAsia="Times New Roman" w:hint="default"/>
          <w:spacing w:val="-1"/>
          <w:sz w:val="18"/>
          <w:szCs w:val="18"/>
        </w:rPr>
        <w:t>GlobalFoundries</w:t>
      </w: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TowerJazz</w:t>
      </w:r>
      <w:r>
        <w:rPr>
          <w:rFonts w:ascii="宋体" w:hAnsi="宋体" w:cs="宋体" w:eastAsia="宋体" w:hint="default"/>
          <w:spacing w:val="-1"/>
          <w:sz w:val="18"/>
          <w:szCs w:val="18"/>
        </w:rPr>
        <w:t>、中芯国际、华虹宏力</w:t>
      </w:r>
      <w:r>
        <w:rPr>
          <w:rFonts w:ascii="宋体" w:hAnsi="宋体" w:cs="宋体" w:eastAsia="宋体" w:hint="default"/>
          <w:sz w:val="18"/>
          <w:szCs w:val="18"/>
        </w:rPr>
        <w:t> </w:t>
      </w:r>
      <w:r>
        <w:rPr>
          <w:rFonts w:ascii="宋体" w:hAnsi="宋体" w:cs="宋体" w:eastAsia="宋体" w:hint="default"/>
          <w:sz w:val="18"/>
          <w:szCs w:val="18"/>
        </w:rPr>
      </w:r>
      <w:r>
        <w:rPr>
          <w:rFonts w:ascii="Times New Roman" w:hAnsi="Times New Roman" w:cs="Times New Roman" w:eastAsia="Times New Roman" w:hint="default"/>
          <w:spacing w:val="-1"/>
          <w:sz w:val="18"/>
          <w:szCs w:val="18"/>
        </w:rPr>
        <w:t>SiGe</w:t>
        <w:tab/>
        <w:t>GlobalFoundries</w:t>
      </w:r>
      <w:r>
        <w:rPr>
          <w:rFonts w:ascii="宋体" w:hAnsi="宋体" w:cs="宋体" w:eastAsia="宋体" w:hint="default"/>
          <w:spacing w:val="-1"/>
          <w:sz w:val="18"/>
          <w:szCs w:val="18"/>
        </w:rPr>
        <w:t>、</w:t>
      </w:r>
      <w:r>
        <w:rPr>
          <w:rFonts w:ascii="Times New Roman" w:hAnsi="Times New Roman" w:cs="Times New Roman" w:eastAsia="Times New Roman" w:hint="default"/>
          <w:spacing w:val="-1"/>
          <w:sz w:val="18"/>
          <w:szCs w:val="18"/>
        </w:rPr>
        <w:t>TowerJazz</w:t>
      </w:r>
    </w:p>
    <w:p>
      <w:pPr>
        <w:spacing w:after="0" w:line="300" w:lineRule="auto"/>
        <w:jc w:val="left"/>
        <w:rPr>
          <w:rFonts w:ascii="Times New Roman" w:hAnsi="Times New Roman" w:cs="Times New Roman" w:eastAsia="Times New Roman" w:hint="default"/>
          <w:sz w:val="18"/>
          <w:szCs w:val="18"/>
        </w:rPr>
        <w:sectPr>
          <w:type w:val="continuous"/>
          <w:pgSz w:w="11910" w:h="16840"/>
          <w:pgMar w:top="720" w:bottom="1200" w:left="1000" w:right="920"/>
          <w:cols w:num="2" w:equalWidth="0">
            <w:col w:w="1322" w:space="505"/>
            <w:col w:w="8163"/>
          </w:cols>
        </w:sectPr>
      </w:pPr>
    </w:p>
    <w:p>
      <w:pPr>
        <w:spacing w:line="240" w:lineRule="auto" w:after="2"/>
        <w:ind w:left="241" w:right="0" w:firstLine="0"/>
        <w:rPr>
          <w:rFonts w:ascii="Times New Roman" w:hAnsi="Times New Roman" w:cs="Times New Roman" w:eastAsia="Times New Roman" w:hint="default"/>
          <w:sz w:val="20"/>
          <w:szCs w:val="20"/>
        </w:rPr>
      </w:pPr>
      <w:r>
        <w:rPr/>
        <w:pict>
          <v:group style="position:absolute;margin-left:56.549999pt;margin-top:792.825989pt;width:482.25pt;height:.1pt;mso-position-horizontal-relative:page;mso-position-vertical-relative:page;z-index:11512" coordorigin="1131,15857" coordsize="9645,2">
            <v:shape style="position:absolute;left:1131;top:15857;width:9645;height:2" coordorigin="1131,15857" coordsize="9645,0" path="m1131,15857l10776,15857e" filled="false" stroked="true" strokeweight="2.050pt" strokecolor="#044e7d">
              <v:path arrowok="t"/>
            </v:shape>
            <w10:wrap type="none"/>
          </v:group>
        </w:pict>
      </w:r>
      <w:r>
        <w:rPr>
          <w:rFonts w:ascii="Times New Roman" w:hAnsi="Times New Roman" w:cs="Times New Roman" w:eastAsia="Times New Roman" w:hint="default"/>
          <w:sz w:val="20"/>
          <w:szCs w:val="20"/>
        </w:rPr>
        <w:pict>
          <v:shape style="width:470.25pt;height:15.6pt;mso-position-horizontal-relative:char;mso-position-vertical-relative:line" type="#_x0000_t202" filled="true" fillcolor="#d2e2ee" stroked="false">
            <w10:anchorlock/>
            <v:textbox inset="0,0,0,0">
              <w:txbxContent>
                <w:p>
                  <w:pPr>
                    <w:tabs>
                      <w:tab w:pos="2183" w:val="left" w:leader="none"/>
                      <w:tab w:pos="3547" w:val="left" w:leader="none"/>
                    </w:tabs>
                    <w:spacing w:before="10"/>
                    <w:ind w:left="359" w:right="0" w:firstLine="0"/>
                    <w:jc w:val="left"/>
                    <w:rPr>
                      <w:rFonts w:ascii="宋体" w:hAnsi="宋体" w:cs="宋体" w:eastAsia="宋体" w:hint="default"/>
                      <w:sz w:val="18"/>
                      <w:szCs w:val="18"/>
                    </w:rPr>
                  </w:pPr>
                  <w:r>
                    <w:rPr>
                      <w:rFonts w:ascii="宋体" w:hAnsi="宋体" w:cs="宋体" w:eastAsia="宋体" w:hint="default"/>
                      <w:sz w:val="18"/>
                      <w:szCs w:val="18"/>
                    </w:rPr>
                    <w:t>封测服务</w:t>
                    <w:tab/>
                  </w:r>
                  <w:r>
                    <w:rPr>
                      <w:rFonts w:ascii="Times New Roman" w:hAnsi="Times New Roman" w:cs="Times New Roman" w:eastAsia="Times New Roman" w:hint="default"/>
                      <w:sz w:val="18"/>
                      <w:szCs w:val="18"/>
                    </w:rPr>
                    <w:t>RF</w:t>
                  </w:r>
                  <w:r>
                    <w:rPr>
                      <w:rFonts w:ascii="Times New Roman" w:hAnsi="Times New Roman" w:cs="Times New Roman" w:eastAsia="Times New Roman" w:hint="default"/>
                      <w:spacing w:val="-3"/>
                      <w:sz w:val="18"/>
                      <w:szCs w:val="18"/>
                    </w:rPr>
                    <w:t> </w:t>
                  </w:r>
                  <w:r>
                    <w:rPr>
                      <w:rFonts w:ascii="Times New Roman" w:hAnsi="Times New Roman" w:cs="Times New Roman" w:eastAsia="Times New Roman" w:hint="default"/>
                      <w:sz w:val="18"/>
                      <w:szCs w:val="18"/>
                    </w:rPr>
                    <w:t>SiP</w:t>
                    <w:tab/>
                  </w:r>
                  <w:r>
                    <w:rPr>
                      <w:rFonts w:ascii="宋体" w:hAnsi="宋体" w:cs="宋体" w:eastAsia="宋体" w:hint="default"/>
                      <w:sz w:val="18"/>
                      <w:szCs w:val="18"/>
                    </w:rPr>
                    <w:t>日月光、环旭电子、安靠、长电科技、华天科技</w:t>
                  </w:r>
                </w:p>
              </w:txbxContent>
            </v:textbox>
            <v:fill type="solid"/>
          </v:shape>
        </w:pict>
      </w:r>
      <w:r>
        <w:rPr>
          <w:rFonts w:ascii="Times New Roman" w:hAnsi="Times New Roman" w:cs="Times New Roman" w:eastAsia="Times New Roman" w:hint="default"/>
          <w:sz w:val="20"/>
          <w:szCs w:val="20"/>
        </w:rPr>
      </w:r>
    </w:p>
    <w:p>
      <w:pPr>
        <w:spacing w:line="20" w:lineRule="exact"/>
        <w:ind w:left="127"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82.05pt;height:.5pt;mso-position-horizontal-relative:char;mso-position-vertical-relative:line" coordorigin="0,0" coordsize="9641,10">
            <v:group style="position:absolute;left:5;top:5;width:9631;height:2" coordorigin="5,5" coordsize="9631,2">
              <v:shape style="position:absolute;left:5;top:5;width:9631;height:2" coordorigin="5,5" coordsize="9631,0" path="m5,5l9636,5e" filled="false" stroked="true" strokeweight=".48001pt" strokecolor="#367097">
                <v:path arrowok="t"/>
              </v:shape>
            </v:group>
          </v:group>
        </w:pict>
      </w:r>
      <w:r>
        <w:rPr>
          <w:rFonts w:ascii="Times New Roman" w:hAnsi="Times New Roman" w:cs="Times New Roman" w:eastAsia="Times New Roman" w:hint="default"/>
          <w:sz w:val="2"/>
          <w:szCs w:val="2"/>
        </w:rPr>
      </w:r>
    </w:p>
    <w:p>
      <w:pPr>
        <w:spacing w:before="7"/>
        <w:ind w:left="236" w:right="110" w:firstLine="0"/>
        <w:jc w:val="left"/>
        <w:rPr>
          <w:rFonts w:ascii="宋体" w:hAnsi="宋体" w:cs="宋体" w:eastAsia="宋体" w:hint="default"/>
          <w:sz w:val="17"/>
          <w:szCs w:val="17"/>
        </w:rPr>
      </w:pPr>
      <w:r>
        <w:rPr>
          <w:rFonts w:ascii="宋体" w:hAnsi="宋体" w:cs="宋体" w:eastAsia="宋体" w:hint="default"/>
          <w:sz w:val="17"/>
          <w:szCs w:val="17"/>
        </w:rPr>
        <w:t>资料来源：半导体行业观察，中信建投证券研究发展部</w:t>
      </w:r>
    </w:p>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18"/>
          <w:szCs w:val="18"/>
        </w:rPr>
      </w:pPr>
    </w:p>
    <w:p>
      <w:pPr>
        <w:spacing w:line="300" w:lineRule="exact" w:before="0" w:after="55"/>
        <w:ind w:left="241" w:right="110" w:firstLine="0"/>
        <w:jc w:val="left"/>
        <w:rPr>
          <w:rFonts w:ascii="Microsoft JhengHei" w:hAnsi="Microsoft JhengHei" w:cs="Microsoft JhengHei" w:eastAsia="Microsoft JhengHei" w:hint="default"/>
          <w:sz w:val="18"/>
          <w:szCs w:val="18"/>
        </w:rPr>
      </w:pPr>
      <w:r>
        <w:rPr/>
        <w:pict>
          <v:group style="position:absolute;margin-left:56.639999pt;margin-top:17.534386pt;width:481.55pt;height:.1pt;mso-position-horizontal-relative:page;mso-position-vertical-relative:paragraph;z-index:11536" coordorigin="1133,351" coordsize="9631,2">
            <v:shape style="position:absolute;left:1133;top:351;width:9631;height:2" coordorigin="1133,351" coordsize="9631,0" path="m1133,351l10764,351e" filled="false" stroked="true" strokeweight=".47998pt" strokecolor="#367097">
              <v:path arrowok="t"/>
            </v:shape>
            <w10:wrap type="none"/>
          </v:group>
        </w:pict>
      </w:r>
      <w:bookmarkStart w:name="_bookmark74" w:id="75"/>
      <w:bookmarkEnd w:id="75"/>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13</w:t>
      </w:r>
      <w:r>
        <w:rPr>
          <w:rFonts w:ascii="Microsoft JhengHei" w:hAnsi="Microsoft JhengHei" w:cs="Microsoft JhengHei" w:eastAsia="Microsoft JhengHei" w:hint="default"/>
          <w:b/>
          <w:bCs/>
          <w:sz w:val="18"/>
          <w:szCs w:val="18"/>
        </w:rPr>
        <w:t>：国内主要 </w:t>
      </w:r>
      <w:r>
        <w:rPr>
          <w:rFonts w:ascii="Arial" w:hAnsi="Arial" w:cs="Arial" w:eastAsia="Arial" w:hint="default"/>
          <w:b/>
          <w:bCs/>
          <w:spacing w:val="-8"/>
          <w:sz w:val="18"/>
          <w:szCs w:val="18"/>
        </w:rPr>
        <w:t>PA</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厂商产品及客户</w:t>
      </w:r>
      <w:r>
        <w:rPr>
          <w:rFonts w:ascii="Microsoft JhengHei" w:hAnsi="Microsoft JhengHei" w:cs="Microsoft JhengHei" w:eastAsia="Microsoft JhengHei" w:hint="default"/>
          <w:sz w:val="18"/>
          <w:szCs w:val="18"/>
        </w:rPr>
      </w:r>
    </w:p>
    <w:tbl>
      <w:tblPr>
        <w:tblW w:w="0" w:type="auto"/>
        <w:jc w:val="left"/>
        <w:tblInd w:w="236" w:type="dxa"/>
        <w:tblLayout w:type="fixed"/>
        <w:tblCellMar>
          <w:top w:w="0" w:type="dxa"/>
          <w:left w:w="0" w:type="dxa"/>
          <w:bottom w:w="0" w:type="dxa"/>
          <w:right w:w="0" w:type="dxa"/>
        </w:tblCellMar>
        <w:tblLook w:val="01E0"/>
      </w:tblPr>
      <w:tblGrid>
        <w:gridCol w:w="1688"/>
        <w:gridCol w:w="5090"/>
        <w:gridCol w:w="2626"/>
      </w:tblGrid>
      <w:tr>
        <w:trPr>
          <w:trHeight w:val="312" w:hRule="exact"/>
        </w:trPr>
        <w:tc>
          <w:tcPr>
            <w:tcW w:w="1688"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190" w:right="0"/>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pacing w:val="-7"/>
                <w:sz w:val="18"/>
                <w:szCs w:val="18"/>
              </w:rPr>
              <w:t>PA</w:t>
            </w:r>
            <w:r>
              <w:rPr>
                <w:rFonts w:ascii="Times New Roman" w:hAnsi="Times New Roman" w:cs="Times New Roman" w:eastAsia="Times New Roman" w:hint="default"/>
                <w:b/>
                <w:bCs/>
                <w:spacing w:val="4"/>
                <w:sz w:val="18"/>
                <w:szCs w:val="18"/>
              </w:rPr>
              <w:t> </w:t>
            </w:r>
            <w:r>
              <w:rPr>
                <w:rFonts w:ascii="Microsoft JhengHei" w:hAnsi="Microsoft JhengHei" w:cs="Microsoft JhengHei" w:eastAsia="Microsoft JhengHei" w:hint="default"/>
                <w:b/>
                <w:bCs/>
                <w:sz w:val="18"/>
                <w:szCs w:val="18"/>
              </w:rPr>
              <w:t>厂商</w:t>
            </w:r>
            <w:r>
              <w:rPr>
                <w:rFonts w:ascii="Microsoft JhengHei" w:hAnsi="Microsoft JhengHei" w:cs="Microsoft JhengHei" w:eastAsia="Microsoft JhengHei" w:hint="default"/>
                <w:sz w:val="18"/>
                <w:szCs w:val="18"/>
              </w:rPr>
            </w:r>
          </w:p>
        </w:tc>
        <w:tc>
          <w:tcPr>
            <w:tcW w:w="5090"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255"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产品</w:t>
            </w:r>
            <w:r>
              <w:rPr>
                <w:rFonts w:ascii="Microsoft JhengHei" w:hAnsi="Microsoft JhengHei" w:cs="Microsoft JhengHei" w:eastAsia="Microsoft JhengHei" w:hint="default"/>
                <w:sz w:val="18"/>
                <w:szCs w:val="18"/>
              </w:rPr>
            </w:r>
          </w:p>
        </w:tc>
        <w:tc>
          <w:tcPr>
            <w:tcW w:w="2626"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63"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客户</w:t>
            </w:r>
            <w:r>
              <w:rPr>
                <w:rFonts w:ascii="Microsoft JhengHei" w:hAnsi="Microsoft JhengHei" w:cs="Microsoft JhengHei" w:eastAsia="Microsoft JhengHei" w:hint="default"/>
                <w:sz w:val="18"/>
                <w:szCs w:val="18"/>
              </w:rPr>
            </w:r>
          </w:p>
        </w:tc>
      </w:tr>
      <w:tr>
        <w:trPr>
          <w:trHeight w:val="312" w:hRule="exact"/>
        </w:trPr>
        <w:tc>
          <w:tcPr>
            <w:tcW w:w="16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88" w:right="0"/>
              <w:jc w:val="center"/>
              <w:rPr>
                <w:rFonts w:ascii="宋体" w:hAnsi="宋体" w:cs="宋体" w:eastAsia="宋体" w:hint="default"/>
                <w:sz w:val="18"/>
                <w:szCs w:val="18"/>
              </w:rPr>
            </w:pPr>
            <w:r>
              <w:rPr>
                <w:rFonts w:ascii="宋体" w:hAnsi="宋体" w:cs="宋体" w:eastAsia="宋体" w:hint="default"/>
                <w:sz w:val="18"/>
                <w:szCs w:val="18"/>
              </w:rPr>
              <w:t>唯捷创芯</w:t>
            </w:r>
          </w:p>
        </w:tc>
        <w:tc>
          <w:tcPr>
            <w:tcW w:w="509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9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2/3/4G </w:t>
            </w:r>
            <w:r>
              <w:rPr>
                <w:rFonts w:ascii="Times New Roman" w:hAnsi="Times New Roman" w:cs="Times New Roman" w:eastAsia="Times New Roman" w:hint="default"/>
                <w:spacing w:val="-7"/>
                <w:sz w:val="18"/>
                <w:szCs w:val="18"/>
              </w:rPr>
              <w:t>PA</w:t>
            </w:r>
            <w:r>
              <w:rPr>
                <w:rFonts w:ascii="Times New Roman" w:hAnsi="Times New Roman" w:cs="Times New Roman" w:eastAsia="Times New Roman" w:hint="default"/>
                <w:spacing w:val="-5"/>
                <w:sz w:val="18"/>
                <w:szCs w:val="18"/>
              </w:rPr>
              <w:t> </w:t>
            </w:r>
            <w:r>
              <w:rPr>
                <w:rFonts w:ascii="宋体" w:hAnsi="宋体" w:cs="宋体" w:eastAsia="宋体" w:hint="default"/>
                <w:sz w:val="18"/>
                <w:szCs w:val="18"/>
              </w:rPr>
              <w:t>及模组</w:t>
            </w:r>
          </w:p>
        </w:tc>
        <w:tc>
          <w:tcPr>
            <w:tcW w:w="2626" w:type="dxa"/>
            <w:tcBorders>
              <w:top w:val="nil" w:sz="6" w:space="0" w:color="auto"/>
              <w:left w:val="nil" w:sz="6" w:space="0" w:color="auto"/>
              <w:bottom w:val="nil" w:sz="6" w:space="0" w:color="auto"/>
              <w:right w:val="nil" w:sz="6" w:space="0" w:color="auto"/>
            </w:tcBorders>
          </w:tcPr>
          <w:p>
            <w:pPr>
              <w:pStyle w:val="TableParagraph"/>
              <w:spacing w:line="240" w:lineRule="auto" w:before="10"/>
              <w:ind w:left="63" w:right="0"/>
              <w:jc w:val="center"/>
              <w:rPr>
                <w:rFonts w:ascii="宋体" w:hAnsi="宋体" w:cs="宋体" w:eastAsia="宋体" w:hint="default"/>
                <w:sz w:val="18"/>
                <w:szCs w:val="18"/>
              </w:rPr>
            </w:pPr>
            <w:r>
              <w:rPr>
                <w:rFonts w:ascii="宋体" w:hAnsi="宋体" w:cs="宋体" w:eastAsia="宋体" w:hint="default"/>
                <w:sz w:val="18"/>
                <w:szCs w:val="18"/>
              </w:rPr>
              <w:t>华为</w:t>
            </w:r>
          </w:p>
        </w:tc>
      </w:tr>
      <w:tr>
        <w:trPr>
          <w:trHeight w:val="312" w:hRule="exact"/>
        </w:trPr>
        <w:tc>
          <w:tcPr>
            <w:tcW w:w="16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90" w:right="0"/>
              <w:jc w:val="center"/>
              <w:rPr>
                <w:rFonts w:ascii="宋体" w:hAnsi="宋体" w:cs="宋体" w:eastAsia="宋体" w:hint="default"/>
                <w:sz w:val="18"/>
                <w:szCs w:val="18"/>
              </w:rPr>
            </w:pPr>
            <w:r>
              <w:rPr>
                <w:rFonts w:ascii="宋体" w:hAnsi="宋体" w:cs="宋体" w:eastAsia="宋体" w:hint="default"/>
                <w:sz w:val="18"/>
                <w:szCs w:val="18"/>
              </w:rPr>
              <w:t>中科汉天下</w:t>
            </w:r>
          </w:p>
        </w:tc>
        <w:tc>
          <w:tcPr>
            <w:tcW w:w="509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298" w:right="0"/>
              <w:jc w:val="left"/>
              <w:rPr>
                <w:rFonts w:ascii="宋体" w:hAnsi="宋体" w:cs="宋体" w:eastAsia="宋体" w:hint="default"/>
                <w:sz w:val="18"/>
                <w:szCs w:val="18"/>
              </w:rPr>
            </w:pPr>
            <w:r>
              <w:rPr>
                <w:rFonts w:ascii="宋体" w:hAnsi="宋体" w:cs="宋体" w:eastAsia="宋体" w:hint="default"/>
                <w:sz w:val="18"/>
                <w:szCs w:val="18"/>
              </w:rPr>
              <w:t>三模八频、五模</w:t>
            </w:r>
            <w:r>
              <w:rPr>
                <w:rFonts w:ascii="宋体" w:hAnsi="宋体" w:cs="宋体" w:eastAsia="宋体" w:hint="default"/>
                <w:spacing w:val="-55"/>
                <w:sz w:val="18"/>
                <w:szCs w:val="18"/>
              </w:rPr>
              <w:t> </w:t>
            </w:r>
            <w:r>
              <w:rPr>
                <w:rFonts w:ascii="Times New Roman" w:hAnsi="Times New Roman" w:cs="Times New Roman" w:eastAsia="Times New Roman" w:hint="default"/>
                <w:sz w:val="18"/>
                <w:szCs w:val="18"/>
              </w:rPr>
              <w:t>17 </w:t>
            </w:r>
            <w:r>
              <w:rPr>
                <w:rFonts w:ascii="宋体" w:hAnsi="宋体" w:cs="宋体" w:eastAsia="宋体" w:hint="default"/>
                <w:sz w:val="18"/>
                <w:szCs w:val="18"/>
              </w:rPr>
              <w:t>频、</w:t>
            </w:r>
            <w:r>
              <w:rPr>
                <w:rFonts w:ascii="Times New Roman" w:hAnsi="Times New Roman" w:cs="Times New Roman" w:eastAsia="Times New Roman" w:hint="default"/>
                <w:sz w:val="18"/>
                <w:szCs w:val="18"/>
              </w:rPr>
              <w:t>2G CMOS</w:t>
            </w:r>
            <w:r>
              <w:rPr>
                <w:rFonts w:ascii="宋体" w:hAnsi="宋体" w:cs="宋体" w:eastAsia="宋体" w:hint="default"/>
                <w:sz w:val="18"/>
                <w:szCs w:val="18"/>
              </w:rPr>
              <w:t>、</w:t>
            </w:r>
            <w:r>
              <w:rPr>
                <w:rFonts w:ascii="Times New Roman" w:hAnsi="Times New Roman" w:cs="Times New Roman" w:eastAsia="Times New Roman" w:hint="default"/>
                <w:sz w:val="18"/>
                <w:szCs w:val="18"/>
              </w:rPr>
              <w:t>3G CMOS TxM </w:t>
            </w:r>
            <w:r>
              <w:rPr>
                <w:rFonts w:ascii="宋体" w:hAnsi="宋体" w:cs="宋体" w:eastAsia="宋体" w:hint="default"/>
                <w:sz w:val="18"/>
                <w:szCs w:val="18"/>
              </w:rPr>
              <w:t>模块</w:t>
            </w:r>
          </w:p>
        </w:tc>
        <w:tc>
          <w:tcPr>
            <w:tcW w:w="262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62" w:right="0"/>
              <w:jc w:val="center"/>
              <w:rPr>
                <w:rFonts w:ascii="宋体" w:hAnsi="宋体" w:cs="宋体" w:eastAsia="宋体" w:hint="default"/>
                <w:sz w:val="18"/>
                <w:szCs w:val="18"/>
              </w:rPr>
            </w:pPr>
            <w:r>
              <w:rPr>
                <w:rFonts w:ascii="宋体" w:hAnsi="宋体" w:cs="宋体" w:eastAsia="宋体" w:hint="default"/>
                <w:sz w:val="18"/>
                <w:szCs w:val="18"/>
              </w:rPr>
              <w:t>三星</w:t>
            </w:r>
            <w:r>
              <w:rPr>
                <w:rFonts w:ascii="Times New Roman" w:hAnsi="Times New Roman" w:cs="Times New Roman" w:eastAsia="Times New Roman" w:hint="default"/>
                <w:sz w:val="18"/>
                <w:szCs w:val="18"/>
              </w:rPr>
              <w:t>(</w:t>
            </w:r>
            <w:r>
              <w:rPr>
                <w:rFonts w:ascii="宋体" w:hAnsi="宋体" w:cs="宋体" w:eastAsia="宋体" w:hint="default"/>
                <w:sz w:val="18"/>
                <w:szCs w:val="18"/>
              </w:rPr>
              <w:t>认证</w:t>
            </w:r>
            <w:r>
              <w:rPr>
                <w:rFonts w:ascii="Times New Roman" w:hAnsi="Times New Roman" w:cs="Times New Roman" w:eastAsia="Times New Roman" w:hint="default"/>
                <w:sz w:val="18"/>
                <w:szCs w:val="18"/>
              </w:rPr>
              <w:t>)</w:t>
            </w:r>
            <w:r>
              <w:rPr>
                <w:rFonts w:ascii="宋体" w:hAnsi="宋体" w:cs="宋体" w:eastAsia="宋体" w:hint="default"/>
                <w:sz w:val="18"/>
                <w:szCs w:val="18"/>
              </w:rPr>
              <w:t>、诺基亚</w:t>
            </w:r>
          </w:p>
        </w:tc>
      </w:tr>
      <w:tr>
        <w:trPr>
          <w:trHeight w:val="312" w:hRule="exact"/>
        </w:trPr>
        <w:tc>
          <w:tcPr>
            <w:tcW w:w="16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88" w:right="0"/>
              <w:jc w:val="center"/>
              <w:rPr>
                <w:rFonts w:ascii="宋体" w:hAnsi="宋体" w:cs="宋体" w:eastAsia="宋体" w:hint="default"/>
                <w:sz w:val="18"/>
                <w:szCs w:val="18"/>
              </w:rPr>
            </w:pPr>
            <w:r>
              <w:rPr>
                <w:rFonts w:ascii="宋体" w:hAnsi="宋体" w:cs="宋体" w:eastAsia="宋体" w:hint="default"/>
                <w:sz w:val="18"/>
                <w:szCs w:val="18"/>
              </w:rPr>
              <w:t>飞骧科技</w:t>
            </w:r>
          </w:p>
        </w:tc>
        <w:tc>
          <w:tcPr>
            <w:tcW w:w="509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9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2/3/4G</w:t>
            </w:r>
            <w:r>
              <w:rPr>
                <w:rFonts w:ascii="Times New Roman" w:hAnsi="Times New Roman" w:cs="Times New Roman" w:eastAsia="Times New Roman" w:hint="default"/>
                <w:spacing w:val="3"/>
                <w:sz w:val="18"/>
                <w:szCs w:val="18"/>
              </w:rPr>
              <w:t> </w:t>
            </w:r>
            <w:r>
              <w:rPr>
                <w:rFonts w:ascii="Times New Roman" w:hAnsi="Times New Roman" w:cs="Times New Roman" w:eastAsia="Times New Roman" w:hint="default"/>
                <w:spacing w:val="-3"/>
                <w:sz w:val="18"/>
                <w:szCs w:val="18"/>
              </w:rPr>
              <w:t>PA</w:t>
            </w:r>
            <w:r>
              <w:rPr>
                <w:rFonts w:ascii="宋体" w:hAnsi="宋体" w:cs="宋体" w:eastAsia="宋体" w:hint="default"/>
                <w:spacing w:val="-3"/>
                <w:sz w:val="18"/>
                <w:szCs w:val="18"/>
              </w:rPr>
              <w:t>、射频开关</w:t>
            </w:r>
          </w:p>
        </w:tc>
        <w:tc>
          <w:tcPr>
            <w:tcW w:w="2626"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7" w:right="0"/>
              <w:jc w:val="center"/>
              <w:rPr>
                <w:rFonts w:ascii="宋体" w:hAnsi="宋体" w:cs="宋体" w:eastAsia="宋体" w:hint="default"/>
                <w:sz w:val="18"/>
                <w:szCs w:val="18"/>
              </w:rPr>
            </w:pPr>
            <w:r>
              <w:rPr>
                <w:rFonts w:ascii="宋体" w:hAnsi="宋体" w:cs="宋体" w:eastAsia="宋体" w:hint="default"/>
                <w:sz w:val="18"/>
                <w:szCs w:val="18"/>
              </w:rPr>
              <w:t>小米、酷派、</w:t>
            </w:r>
            <w:r>
              <w:rPr>
                <w:rFonts w:ascii="Times New Roman" w:hAnsi="Times New Roman" w:cs="Times New Roman" w:eastAsia="Times New Roman" w:hint="default"/>
                <w:sz w:val="18"/>
                <w:szCs w:val="18"/>
              </w:rPr>
              <w:t>ZTE</w:t>
            </w:r>
            <w:r>
              <w:rPr>
                <w:rFonts w:ascii="宋体" w:hAnsi="宋体" w:cs="宋体" w:eastAsia="宋体" w:hint="default"/>
                <w:sz w:val="18"/>
                <w:szCs w:val="18"/>
              </w:rPr>
              <w:t>、魅族</w:t>
            </w:r>
          </w:p>
        </w:tc>
      </w:tr>
      <w:tr>
        <w:trPr>
          <w:trHeight w:val="312" w:hRule="exact"/>
        </w:trPr>
        <w:tc>
          <w:tcPr>
            <w:tcW w:w="16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88" w:right="0"/>
              <w:jc w:val="center"/>
              <w:rPr>
                <w:rFonts w:ascii="宋体" w:hAnsi="宋体" w:cs="宋体" w:eastAsia="宋体" w:hint="default"/>
                <w:sz w:val="18"/>
                <w:szCs w:val="18"/>
              </w:rPr>
            </w:pPr>
            <w:r>
              <w:rPr>
                <w:rFonts w:ascii="宋体" w:hAnsi="宋体" w:cs="宋体" w:eastAsia="宋体" w:hint="default"/>
                <w:sz w:val="18"/>
                <w:szCs w:val="18"/>
              </w:rPr>
              <w:t>紫光展锐</w:t>
            </w:r>
          </w:p>
        </w:tc>
        <w:tc>
          <w:tcPr>
            <w:tcW w:w="509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29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2/3G</w:t>
            </w:r>
            <w:r>
              <w:rPr>
                <w:rFonts w:ascii="Times New Roman" w:hAnsi="Times New Roman" w:cs="Times New Roman" w:eastAsia="Times New Roman" w:hint="default"/>
                <w:spacing w:val="3"/>
                <w:sz w:val="18"/>
                <w:szCs w:val="18"/>
              </w:rPr>
              <w:t> </w:t>
            </w:r>
            <w:r>
              <w:rPr>
                <w:rFonts w:ascii="Times New Roman" w:hAnsi="Times New Roman" w:cs="Times New Roman" w:eastAsia="Times New Roman" w:hint="default"/>
                <w:spacing w:val="-2"/>
                <w:sz w:val="18"/>
                <w:szCs w:val="18"/>
              </w:rPr>
              <w:t>PA</w:t>
            </w:r>
            <w:r>
              <w:rPr>
                <w:rFonts w:ascii="宋体" w:hAnsi="宋体" w:cs="宋体" w:eastAsia="宋体" w:hint="default"/>
                <w:spacing w:val="-2"/>
                <w:sz w:val="18"/>
                <w:szCs w:val="18"/>
              </w:rPr>
              <w:t>、</w:t>
            </w:r>
            <w:r>
              <w:rPr>
                <w:rFonts w:ascii="Times New Roman" w:hAnsi="Times New Roman" w:cs="Times New Roman" w:eastAsia="Times New Roman" w:hint="default"/>
                <w:spacing w:val="-2"/>
                <w:sz w:val="18"/>
                <w:szCs w:val="18"/>
              </w:rPr>
              <w:t>PA+</w:t>
            </w:r>
            <w:r>
              <w:rPr>
                <w:rFonts w:ascii="宋体" w:hAnsi="宋体" w:cs="宋体" w:eastAsia="宋体" w:hint="default"/>
                <w:spacing w:val="-2"/>
                <w:sz w:val="18"/>
                <w:szCs w:val="18"/>
              </w:rPr>
              <w:t>滤波器集成芯片、物联网芯片</w:t>
            </w:r>
          </w:p>
        </w:tc>
        <w:tc>
          <w:tcPr>
            <w:tcW w:w="262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63" w:right="0"/>
              <w:jc w:val="center"/>
              <w:rPr>
                <w:rFonts w:ascii="宋体" w:hAnsi="宋体" w:cs="宋体" w:eastAsia="宋体" w:hint="default"/>
                <w:sz w:val="18"/>
                <w:szCs w:val="18"/>
              </w:rPr>
            </w:pPr>
            <w:r>
              <w:rPr>
                <w:rFonts w:ascii="宋体" w:hAnsi="宋体" w:cs="宋体" w:eastAsia="宋体" w:hint="default"/>
                <w:sz w:val="18"/>
                <w:szCs w:val="18"/>
              </w:rPr>
              <w:t>展讯平台</w:t>
            </w:r>
          </w:p>
        </w:tc>
      </w:tr>
      <w:tr>
        <w:trPr>
          <w:trHeight w:val="312" w:hRule="exact"/>
        </w:trPr>
        <w:tc>
          <w:tcPr>
            <w:tcW w:w="16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90" w:right="0"/>
              <w:jc w:val="center"/>
              <w:rPr>
                <w:rFonts w:ascii="宋体" w:hAnsi="宋体" w:cs="宋体" w:eastAsia="宋体" w:hint="default"/>
                <w:sz w:val="18"/>
                <w:szCs w:val="18"/>
              </w:rPr>
            </w:pPr>
            <w:r>
              <w:rPr>
                <w:rFonts w:ascii="宋体" w:hAnsi="宋体" w:cs="宋体" w:eastAsia="宋体" w:hint="default"/>
                <w:sz w:val="18"/>
                <w:szCs w:val="18"/>
              </w:rPr>
              <w:t>慧智微</w:t>
            </w:r>
          </w:p>
        </w:tc>
        <w:tc>
          <w:tcPr>
            <w:tcW w:w="509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98" w:right="0"/>
              <w:jc w:val="left"/>
              <w:rPr>
                <w:rFonts w:ascii="宋体" w:hAnsi="宋体" w:cs="宋体" w:eastAsia="宋体" w:hint="default"/>
                <w:sz w:val="18"/>
                <w:szCs w:val="18"/>
              </w:rPr>
            </w:pPr>
            <w:r>
              <w:rPr>
                <w:rFonts w:ascii="Times New Roman" w:hAnsi="Times New Roman" w:cs="Times New Roman" w:eastAsia="Times New Roman" w:hint="default"/>
                <w:spacing w:val="1"/>
                <w:sz w:val="18"/>
                <w:szCs w:val="18"/>
              </w:rPr>
              <w:t>4</w:t>
            </w:r>
            <w:r>
              <w:rPr>
                <w:rFonts w:ascii="Times New Roman" w:hAnsi="Times New Roman" w:cs="Times New Roman" w:eastAsia="Times New Roman" w:hint="default"/>
                <w:w w:val="100"/>
                <w:sz w:val="18"/>
                <w:szCs w:val="18"/>
              </w:rPr>
              <w:t>/</w:t>
            </w:r>
            <w:r>
              <w:rPr>
                <w:rFonts w:ascii="Times New Roman" w:hAnsi="Times New Roman" w:cs="Times New Roman" w:eastAsia="Times New Roman" w:hint="default"/>
                <w:spacing w:val="1"/>
                <w:w w:val="99"/>
                <w:sz w:val="18"/>
                <w:szCs w:val="18"/>
              </w:rPr>
              <w:t>5</w:t>
            </w:r>
            <w:r>
              <w:rPr>
                <w:rFonts w:ascii="Times New Roman" w:hAnsi="Times New Roman" w:cs="Times New Roman" w:eastAsia="Times New Roman" w:hint="default"/>
                <w:w w:val="99"/>
                <w:sz w:val="18"/>
                <w:szCs w:val="18"/>
              </w:rPr>
              <w:t>G</w:t>
            </w:r>
            <w:r>
              <w:rPr>
                <w:rFonts w:ascii="Times New Roman" w:hAnsi="Times New Roman" w:cs="Times New Roman" w:eastAsia="Times New Roman" w:hint="default"/>
                <w:spacing w:val="-3"/>
                <w:sz w:val="18"/>
                <w:szCs w:val="18"/>
              </w:rPr>
              <w:t> </w:t>
            </w:r>
            <w:r>
              <w:rPr>
                <w:rFonts w:ascii="Times New Roman" w:hAnsi="Times New Roman" w:cs="Times New Roman" w:eastAsia="Times New Roman" w:hint="default"/>
                <w:spacing w:val="-14"/>
                <w:w w:val="99"/>
                <w:sz w:val="18"/>
                <w:szCs w:val="18"/>
              </w:rPr>
              <w:t>P</w:t>
            </w:r>
            <w:r>
              <w:rPr>
                <w:rFonts w:ascii="Times New Roman" w:hAnsi="Times New Roman" w:cs="Times New Roman" w:eastAsia="Times New Roman" w:hint="default"/>
                <w:spacing w:val="-3"/>
                <w:w w:val="99"/>
                <w:sz w:val="18"/>
                <w:szCs w:val="18"/>
              </w:rPr>
              <w:t>A</w:t>
            </w:r>
            <w:r>
              <w:rPr>
                <w:rFonts w:ascii="宋体" w:hAnsi="宋体" w:cs="宋体" w:eastAsia="宋体" w:hint="default"/>
                <w:sz w:val="18"/>
                <w:szCs w:val="18"/>
              </w:rPr>
              <w:t>（</w:t>
            </w:r>
            <w:r>
              <w:rPr>
                <w:rFonts w:ascii="Times New Roman" w:hAnsi="Times New Roman" w:cs="Times New Roman" w:eastAsia="Times New Roman" w:hint="default"/>
                <w:w w:val="99"/>
                <w:sz w:val="18"/>
                <w:szCs w:val="18"/>
              </w:rPr>
              <w:t>S</w:t>
            </w:r>
            <w:r>
              <w:rPr>
                <w:rFonts w:ascii="Times New Roman" w:hAnsi="Times New Roman" w:cs="Times New Roman" w:eastAsia="Times New Roman" w:hint="default"/>
                <w:w w:val="99"/>
                <w:sz w:val="18"/>
                <w:szCs w:val="18"/>
              </w:rPr>
              <w:t>OI</w:t>
            </w:r>
            <w:r>
              <w:rPr>
                <w:rFonts w:ascii="Times New Roman" w:hAnsi="Times New Roman" w:cs="Times New Roman" w:eastAsia="Times New Roman" w:hint="default"/>
                <w:spacing w:val="-2"/>
                <w:w w:val="99"/>
                <w:sz w:val="18"/>
                <w:szCs w:val="18"/>
              </w:rPr>
              <w:t>+</w:t>
            </w:r>
            <w:r>
              <w:rPr>
                <w:rFonts w:ascii="Times New Roman" w:hAnsi="Times New Roman" w:cs="Times New Roman" w:eastAsia="Times New Roman" w:hint="default"/>
                <w:spacing w:val="-3"/>
                <w:w w:val="99"/>
                <w:sz w:val="18"/>
                <w:szCs w:val="18"/>
              </w:rPr>
              <w:t>G</w:t>
            </w:r>
            <w:r>
              <w:rPr>
                <w:rFonts w:ascii="Times New Roman" w:hAnsi="Times New Roman" w:cs="Times New Roman" w:eastAsia="Times New Roman" w:hint="default"/>
                <w:spacing w:val="1"/>
                <w:w w:val="100"/>
                <w:sz w:val="18"/>
                <w:szCs w:val="18"/>
              </w:rPr>
              <w:t>a</w:t>
            </w:r>
            <w:r>
              <w:rPr>
                <w:rFonts w:ascii="Times New Roman" w:hAnsi="Times New Roman" w:cs="Times New Roman" w:eastAsia="Times New Roman" w:hint="default"/>
                <w:spacing w:val="-3"/>
                <w:w w:val="99"/>
                <w:sz w:val="18"/>
                <w:szCs w:val="18"/>
              </w:rPr>
              <w:t>A</w:t>
            </w:r>
            <w:r>
              <w:rPr>
                <w:rFonts w:ascii="Times New Roman" w:hAnsi="Times New Roman" w:cs="Times New Roman" w:eastAsia="Times New Roman" w:hint="default"/>
                <w:w w:val="99"/>
                <w:sz w:val="18"/>
                <w:szCs w:val="18"/>
              </w:rPr>
              <w:t>s</w:t>
            </w:r>
            <w:r>
              <w:rPr>
                <w:rFonts w:ascii="Times New Roman" w:hAnsi="Times New Roman" w:cs="Times New Roman" w:eastAsia="Times New Roman" w:hint="default"/>
                <w:sz w:val="18"/>
                <w:szCs w:val="18"/>
              </w:rPr>
              <w:t> </w:t>
            </w:r>
            <w:r>
              <w:rPr>
                <w:rFonts w:ascii="宋体" w:hAnsi="宋体" w:cs="宋体" w:eastAsia="宋体" w:hint="default"/>
                <w:spacing w:val="2"/>
                <w:sz w:val="18"/>
                <w:szCs w:val="18"/>
              </w:rPr>
              <w:t>可</w:t>
            </w:r>
            <w:r>
              <w:rPr>
                <w:rFonts w:ascii="宋体" w:hAnsi="宋体" w:cs="宋体" w:eastAsia="宋体" w:hint="default"/>
                <w:sz w:val="18"/>
                <w:szCs w:val="18"/>
              </w:rPr>
              <w:t>重构</w:t>
            </w:r>
            <w:r>
              <w:rPr>
                <w:rFonts w:ascii="宋体" w:hAnsi="宋体" w:cs="宋体" w:eastAsia="宋体" w:hint="default"/>
                <w:spacing w:val="-45"/>
                <w:sz w:val="18"/>
                <w:szCs w:val="18"/>
              </w:rPr>
              <w:t> </w:t>
            </w:r>
            <w:r>
              <w:rPr>
                <w:rFonts w:ascii="Times New Roman" w:hAnsi="Times New Roman" w:cs="Times New Roman" w:eastAsia="Times New Roman" w:hint="default"/>
                <w:spacing w:val="-14"/>
                <w:w w:val="99"/>
                <w:sz w:val="18"/>
                <w:szCs w:val="18"/>
              </w:rPr>
              <w:t>P</w:t>
            </w:r>
            <w:r>
              <w:rPr>
                <w:rFonts w:ascii="Times New Roman" w:hAnsi="Times New Roman" w:cs="Times New Roman" w:eastAsia="Times New Roman" w:hint="default"/>
                <w:spacing w:val="-3"/>
                <w:w w:val="99"/>
                <w:sz w:val="18"/>
                <w:szCs w:val="18"/>
              </w:rPr>
              <w:t>A</w:t>
            </w:r>
            <w:r>
              <w:rPr>
                <w:rFonts w:ascii="宋体" w:hAnsi="宋体" w:cs="宋体" w:eastAsia="宋体" w:hint="default"/>
                <w:spacing w:val="-92"/>
                <w:sz w:val="18"/>
                <w:szCs w:val="18"/>
              </w:rPr>
              <w:t>）</w:t>
            </w:r>
            <w:r>
              <w:rPr>
                <w:rFonts w:ascii="宋体" w:hAnsi="宋体" w:cs="宋体" w:eastAsia="宋体" w:hint="default"/>
                <w:sz w:val="18"/>
                <w:szCs w:val="18"/>
              </w:rPr>
              <w:t>、射频开关</w:t>
            </w:r>
          </w:p>
        </w:tc>
        <w:tc>
          <w:tcPr>
            <w:tcW w:w="2626" w:type="dxa"/>
            <w:tcBorders>
              <w:top w:val="nil" w:sz="6" w:space="0" w:color="auto"/>
              <w:left w:val="nil" w:sz="6" w:space="0" w:color="auto"/>
              <w:bottom w:val="nil" w:sz="6" w:space="0" w:color="auto"/>
              <w:right w:val="nil" w:sz="6" w:space="0" w:color="auto"/>
            </w:tcBorders>
          </w:tcPr>
          <w:p>
            <w:pPr>
              <w:pStyle w:val="TableParagraph"/>
              <w:spacing w:line="240" w:lineRule="auto" w:before="10"/>
              <w:ind w:left="60" w:right="0"/>
              <w:jc w:val="center"/>
              <w:rPr>
                <w:rFonts w:ascii="宋体" w:hAnsi="宋体" w:cs="宋体" w:eastAsia="宋体" w:hint="default"/>
                <w:sz w:val="18"/>
                <w:szCs w:val="18"/>
              </w:rPr>
            </w:pPr>
            <w:r>
              <w:rPr>
                <w:rFonts w:ascii="宋体" w:hAnsi="宋体" w:cs="宋体" w:eastAsia="宋体" w:hint="default"/>
                <w:sz w:val="18"/>
                <w:szCs w:val="18"/>
              </w:rPr>
              <w:t>小批量出货</w:t>
            </w:r>
          </w:p>
        </w:tc>
      </w:tr>
      <w:tr>
        <w:trPr>
          <w:trHeight w:val="312" w:hRule="exact"/>
        </w:trPr>
        <w:tc>
          <w:tcPr>
            <w:tcW w:w="168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88" w:right="0"/>
              <w:jc w:val="center"/>
              <w:rPr>
                <w:rFonts w:ascii="宋体" w:hAnsi="宋体" w:cs="宋体" w:eastAsia="宋体" w:hint="default"/>
                <w:sz w:val="18"/>
                <w:szCs w:val="18"/>
              </w:rPr>
            </w:pPr>
            <w:r>
              <w:rPr>
                <w:rFonts w:ascii="宋体" w:hAnsi="宋体" w:cs="宋体" w:eastAsia="宋体" w:hint="default"/>
                <w:sz w:val="18"/>
                <w:szCs w:val="18"/>
              </w:rPr>
              <w:t>锐石</w:t>
            </w:r>
          </w:p>
        </w:tc>
        <w:tc>
          <w:tcPr>
            <w:tcW w:w="509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298"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4/5G </w:t>
            </w:r>
            <w:r>
              <w:rPr>
                <w:rFonts w:ascii="Times New Roman" w:hAnsi="Times New Roman" w:cs="Times New Roman" w:eastAsia="Times New Roman" w:hint="default"/>
                <w:spacing w:val="-3"/>
                <w:sz w:val="18"/>
                <w:szCs w:val="18"/>
              </w:rPr>
              <w:t>PA</w:t>
            </w:r>
            <w:r>
              <w:rPr>
                <w:rFonts w:ascii="宋体" w:hAnsi="宋体" w:cs="宋体" w:eastAsia="宋体" w:hint="default"/>
                <w:spacing w:val="-3"/>
                <w:sz w:val="18"/>
                <w:szCs w:val="18"/>
              </w:rPr>
              <w:t>、</w:t>
            </w:r>
            <w:r>
              <w:rPr>
                <w:rFonts w:ascii="Times New Roman" w:hAnsi="Times New Roman" w:cs="Times New Roman" w:eastAsia="Times New Roman" w:hint="default"/>
                <w:spacing w:val="-3"/>
                <w:sz w:val="18"/>
                <w:szCs w:val="18"/>
              </w:rPr>
              <w:t>IoT</w:t>
            </w:r>
            <w:r>
              <w:rPr>
                <w:rFonts w:ascii="Times New Roman" w:hAnsi="Times New Roman" w:cs="Times New Roman" w:eastAsia="Times New Roman" w:hint="default"/>
                <w:spacing w:val="-6"/>
                <w:sz w:val="18"/>
                <w:szCs w:val="18"/>
              </w:rPr>
              <w:t> </w:t>
            </w:r>
            <w:r>
              <w:rPr>
                <w:rFonts w:ascii="Times New Roman" w:hAnsi="Times New Roman" w:cs="Times New Roman" w:eastAsia="Times New Roman" w:hint="default"/>
                <w:spacing w:val="-14"/>
                <w:sz w:val="18"/>
                <w:szCs w:val="18"/>
              </w:rPr>
              <w:t>PA</w:t>
            </w:r>
            <w:r>
              <w:rPr>
                <w:rFonts w:ascii="Times New Roman" w:hAnsi="Times New Roman" w:cs="Times New Roman" w:eastAsia="Times New Roman" w:hint="default"/>
                <w:sz w:val="18"/>
                <w:szCs w:val="18"/>
              </w:rPr>
            </w:r>
          </w:p>
        </w:tc>
        <w:tc>
          <w:tcPr>
            <w:tcW w:w="262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60" w:right="0"/>
              <w:jc w:val="center"/>
              <w:rPr>
                <w:rFonts w:ascii="宋体" w:hAnsi="宋体" w:cs="宋体" w:eastAsia="宋体" w:hint="default"/>
                <w:sz w:val="18"/>
                <w:szCs w:val="18"/>
              </w:rPr>
            </w:pPr>
            <w:r>
              <w:rPr>
                <w:rFonts w:ascii="宋体" w:hAnsi="宋体" w:cs="宋体" w:eastAsia="宋体" w:hint="default"/>
                <w:sz w:val="18"/>
                <w:szCs w:val="18"/>
              </w:rPr>
              <w:t>小批量出货</w:t>
            </w:r>
          </w:p>
        </w:tc>
      </w:tr>
      <w:tr>
        <w:trPr>
          <w:trHeight w:val="312" w:hRule="exact"/>
        </w:trPr>
        <w:tc>
          <w:tcPr>
            <w:tcW w:w="168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90" w:right="0"/>
              <w:jc w:val="center"/>
              <w:rPr>
                <w:rFonts w:ascii="宋体" w:hAnsi="宋体" w:cs="宋体" w:eastAsia="宋体" w:hint="default"/>
                <w:sz w:val="18"/>
                <w:szCs w:val="18"/>
              </w:rPr>
            </w:pPr>
            <w:r>
              <w:rPr>
                <w:rFonts w:ascii="宋体" w:hAnsi="宋体" w:cs="宋体" w:eastAsia="宋体" w:hint="default"/>
                <w:sz w:val="18"/>
                <w:szCs w:val="18"/>
              </w:rPr>
              <w:t>中普微</w:t>
            </w:r>
          </w:p>
        </w:tc>
        <w:tc>
          <w:tcPr>
            <w:tcW w:w="509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98" w:right="0"/>
              <w:jc w:val="left"/>
              <w:rPr>
                <w:rFonts w:ascii="宋体" w:hAnsi="宋体" w:cs="宋体" w:eastAsia="宋体" w:hint="default"/>
                <w:sz w:val="18"/>
                <w:szCs w:val="18"/>
              </w:rPr>
            </w:pPr>
            <w:r>
              <w:rPr>
                <w:rFonts w:ascii="宋体" w:hAnsi="宋体" w:cs="宋体" w:eastAsia="宋体" w:hint="default"/>
                <w:sz w:val="18"/>
                <w:szCs w:val="18"/>
              </w:rPr>
              <w:t>提供</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2/3/4G </w:t>
            </w:r>
            <w:r>
              <w:rPr>
                <w:rFonts w:ascii="宋体" w:hAnsi="宋体" w:cs="宋体" w:eastAsia="宋体" w:hint="default"/>
                <w:sz w:val="18"/>
                <w:szCs w:val="18"/>
              </w:rPr>
              <w:t>全面射频前端产品</w:t>
            </w:r>
          </w:p>
        </w:tc>
        <w:tc>
          <w:tcPr>
            <w:tcW w:w="2626"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7"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TCL</w:t>
            </w:r>
            <w:r>
              <w:rPr>
                <w:rFonts w:ascii="宋体" w:hAnsi="宋体" w:cs="宋体" w:eastAsia="宋体" w:hint="default"/>
                <w:sz w:val="18"/>
                <w:szCs w:val="18"/>
              </w:rPr>
              <w:t>、天珑、西可、海派</w:t>
            </w:r>
          </w:p>
        </w:tc>
      </w:tr>
      <w:tr>
        <w:trPr>
          <w:trHeight w:val="317" w:hRule="exact"/>
        </w:trPr>
        <w:tc>
          <w:tcPr>
            <w:tcW w:w="1688"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188" w:right="0"/>
              <w:jc w:val="center"/>
              <w:rPr>
                <w:rFonts w:ascii="宋体" w:hAnsi="宋体" w:cs="宋体" w:eastAsia="宋体" w:hint="default"/>
                <w:sz w:val="18"/>
                <w:szCs w:val="18"/>
              </w:rPr>
            </w:pPr>
            <w:r>
              <w:rPr>
                <w:rFonts w:ascii="宋体" w:hAnsi="宋体" w:cs="宋体" w:eastAsia="宋体" w:hint="default"/>
                <w:sz w:val="18"/>
                <w:szCs w:val="18"/>
              </w:rPr>
              <w:t>络达</w:t>
            </w:r>
          </w:p>
        </w:tc>
        <w:tc>
          <w:tcPr>
            <w:tcW w:w="5090"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298"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PA</w:t>
            </w:r>
            <w:r>
              <w:rPr>
                <w:rFonts w:ascii="宋体" w:hAnsi="宋体" w:cs="宋体" w:eastAsia="宋体" w:hint="default"/>
                <w:sz w:val="18"/>
                <w:szCs w:val="18"/>
              </w:rPr>
              <w:t>、射频开关、</w:t>
            </w:r>
            <w:r>
              <w:rPr>
                <w:rFonts w:ascii="Times New Roman" w:hAnsi="Times New Roman" w:cs="Times New Roman" w:eastAsia="Times New Roman" w:hint="default"/>
                <w:sz w:val="18"/>
                <w:szCs w:val="18"/>
              </w:rPr>
              <w:t>LNA</w:t>
            </w:r>
          </w:p>
        </w:tc>
        <w:tc>
          <w:tcPr>
            <w:tcW w:w="2626"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60"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MTK</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平台</w:t>
            </w:r>
          </w:p>
        </w:tc>
      </w:tr>
    </w:tbl>
    <w:p>
      <w:pPr>
        <w:tabs>
          <w:tab w:pos="5519" w:val="left" w:leader="none"/>
        </w:tabs>
        <w:spacing w:before="20"/>
        <w:ind w:left="236" w:right="110" w:firstLine="0"/>
        <w:jc w:val="left"/>
        <w:rPr>
          <w:rFonts w:ascii="宋体" w:hAnsi="宋体" w:cs="宋体" w:eastAsia="宋体" w:hint="default"/>
          <w:sz w:val="17"/>
          <w:szCs w:val="17"/>
        </w:rPr>
      </w:pPr>
      <w:r>
        <w:rPr>
          <w:rFonts w:ascii="宋体" w:hAnsi="宋体" w:cs="宋体" w:eastAsia="宋体" w:hint="default"/>
          <w:spacing w:val="-1"/>
          <w:w w:val="90"/>
          <w:sz w:val="17"/>
          <w:szCs w:val="17"/>
        </w:rPr>
        <w:t>资料来源：半导体行业观察，中信建投证券研究发展部</w:t>
        <w:tab/>
      </w:r>
      <w:r>
        <w:rPr>
          <w:rFonts w:ascii="宋体" w:hAnsi="宋体" w:cs="宋体" w:eastAsia="宋体" w:hint="default"/>
          <w:spacing w:val="-2"/>
          <w:w w:val="95"/>
          <w:sz w:val="17"/>
          <w:szCs w:val="17"/>
        </w:rPr>
        <w:t>备注：唯捷创芯已被</w:t>
      </w:r>
      <w:r>
        <w:rPr>
          <w:rFonts w:ascii="宋体" w:hAnsi="宋体" w:cs="宋体" w:eastAsia="宋体" w:hint="default"/>
          <w:spacing w:val="-29"/>
          <w:w w:val="95"/>
          <w:sz w:val="17"/>
          <w:szCs w:val="17"/>
        </w:rPr>
        <w:t> </w:t>
      </w:r>
      <w:r>
        <w:rPr>
          <w:rFonts w:ascii="Times New Roman" w:hAnsi="Times New Roman" w:cs="Times New Roman" w:eastAsia="Times New Roman" w:hint="default"/>
          <w:i/>
          <w:spacing w:val="-1"/>
          <w:w w:val="95"/>
          <w:sz w:val="16"/>
          <w:szCs w:val="16"/>
        </w:rPr>
        <w:t>MTK</w:t>
      </w:r>
      <w:r>
        <w:rPr>
          <w:rFonts w:ascii="Times New Roman" w:hAnsi="Times New Roman" w:cs="Times New Roman" w:eastAsia="Times New Roman" w:hint="default"/>
          <w:i/>
          <w:w w:val="95"/>
          <w:sz w:val="16"/>
          <w:szCs w:val="16"/>
        </w:rPr>
        <w:t> </w:t>
      </w:r>
      <w:r>
        <w:rPr>
          <w:rFonts w:ascii="宋体" w:hAnsi="宋体" w:cs="宋体" w:eastAsia="宋体" w:hint="default"/>
          <w:spacing w:val="-1"/>
          <w:w w:val="95"/>
          <w:sz w:val="17"/>
          <w:szCs w:val="17"/>
        </w:rPr>
        <w:t>收购，络达将被整合进唯捷创芯</w:t>
      </w:r>
      <w:r>
        <w:rPr>
          <w:rFonts w:ascii="宋体" w:hAnsi="宋体" w:cs="宋体" w:eastAsia="宋体" w:hint="default"/>
          <w:spacing w:val="-1"/>
          <w:sz w:val="17"/>
          <w:szCs w:val="17"/>
        </w:rPr>
      </w:r>
    </w:p>
    <w:p>
      <w:pPr>
        <w:spacing w:line="240" w:lineRule="auto" w:before="4"/>
        <w:ind w:right="0"/>
        <w:rPr>
          <w:rFonts w:ascii="宋体" w:hAnsi="宋体" w:cs="宋体" w:eastAsia="宋体" w:hint="default"/>
          <w:sz w:val="13"/>
          <w:szCs w:val="13"/>
        </w:rPr>
      </w:pPr>
    </w:p>
    <w:p>
      <w:pPr>
        <w:spacing w:line="322" w:lineRule="exact" w:before="0"/>
        <w:ind w:left="536" w:right="110" w:firstLine="0"/>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加速射频开关需求增长，未来 </w:t>
      </w:r>
      <w:r>
        <w:rPr>
          <w:rFonts w:ascii="Times New Roman" w:hAnsi="Times New Roman" w:cs="Times New Roman" w:eastAsia="Times New Roman" w:hint="default"/>
          <w:b/>
          <w:bCs/>
          <w:sz w:val="20"/>
          <w:szCs w:val="20"/>
        </w:rPr>
        <w:t>4 </w:t>
      </w:r>
      <w:r>
        <w:rPr>
          <w:rFonts w:ascii="Microsoft JhengHei" w:hAnsi="Microsoft JhengHei" w:cs="Microsoft JhengHei" w:eastAsia="Microsoft JhengHei" w:hint="default"/>
          <w:b/>
          <w:bCs/>
          <w:sz w:val="20"/>
          <w:szCs w:val="20"/>
        </w:rPr>
        <w:t>年全球射频开关市场有望翻倍。</w:t>
      </w:r>
      <w:r>
        <w:rPr>
          <w:rFonts w:ascii="宋体" w:hAnsi="宋体" w:cs="宋体" w:eastAsia="宋体" w:hint="default"/>
          <w:sz w:val="20"/>
          <w:szCs w:val="20"/>
        </w:rPr>
        <w:t>根据 </w:t>
      </w:r>
      <w:r>
        <w:rPr>
          <w:rFonts w:ascii="Times New Roman" w:hAnsi="Times New Roman" w:cs="Times New Roman" w:eastAsia="Times New Roman" w:hint="default"/>
          <w:sz w:val="20"/>
          <w:szCs w:val="20"/>
        </w:rPr>
        <w:t>QYR Electronics  Research</w:t>
      </w:r>
      <w:r>
        <w:rPr>
          <w:rFonts w:ascii="Times New Roman" w:hAnsi="Times New Roman" w:cs="Times New Roman" w:eastAsia="Times New Roman" w:hint="default"/>
          <w:spacing w:val="28"/>
          <w:sz w:val="20"/>
          <w:szCs w:val="20"/>
        </w:rPr>
        <w:t> </w:t>
      </w:r>
      <w:r>
        <w:rPr>
          <w:rFonts w:ascii="Times New Roman" w:hAnsi="Times New Roman" w:cs="Times New Roman" w:eastAsia="Times New Roman" w:hint="default"/>
          <w:sz w:val="20"/>
          <w:szCs w:val="20"/>
        </w:rPr>
        <w:t>Center</w:t>
      </w:r>
    </w:p>
    <w:p>
      <w:pPr>
        <w:pStyle w:val="BodyText"/>
        <w:spacing w:line="271" w:lineRule="auto" w:before="28"/>
        <w:ind w:right="110"/>
        <w:jc w:val="left"/>
      </w:pPr>
      <w:r>
        <w:rPr>
          <w:spacing w:val="-6"/>
        </w:rPr>
        <w:t>统计，</w:t>
      </w:r>
      <w:r>
        <w:rPr>
          <w:rFonts w:ascii="Times New Roman" w:hAnsi="Times New Roman" w:cs="Times New Roman" w:eastAsia="Times New Roman" w:hint="default"/>
          <w:spacing w:val="-6"/>
        </w:rPr>
        <w:t>2011</w:t>
      </w:r>
      <w:r>
        <w:rPr>
          <w:rFonts w:ascii="Times New Roman" w:hAnsi="Times New Roman" w:cs="Times New Roman" w:eastAsia="Times New Roman" w:hint="default"/>
          <w:spacing w:val="-4"/>
        </w:rPr>
        <w:t> </w:t>
      </w:r>
      <w:r>
        <w:rPr/>
        <w:t>年以来全球射频开关市场持续增长，</w:t>
      </w:r>
      <w:r>
        <w:rPr>
          <w:rFonts w:ascii="Times New Roman" w:hAnsi="Times New Roman" w:cs="Times New Roman" w:eastAsia="Times New Roman" w:hint="default"/>
        </w:rPr>
        <w:t>2018</w:t>
      </w:r>
      <w:r>
        <w:rPr>
          <w:rFonts w:ascii="Times New Roman" w:hAnsi="Times New Roman" w:cs="Times New Roman" w:eastAsia="Times New Roman" w:hint="default"/>
          <w:spacing w:val="-4"/>
        </w:rPr>
        <w:t> </w:t>
      </w:r>
      <w:r>
        <w:rPr/>
        <w:t>年全球市场规模</w:t>
      </w:r>
      <w:r>
        <w:rPr>
          <w:spacing w:val="-54"/>
        </w:rPr>
        <w:t> </w:t>
      </w:r>
      <w:r>
        <w:rPr>
          <w:rFonts w:ascii="Times New Roman" w:hAnsi="Times New Roman" w:cs="Times New Roman" w:eastAsia="Times New Roman" w:hint="default"/>
        </w:rPr>
        <w:t>16.54</w:t>
      </w:r>
      <w:r>
        <w:rPr>
          <w:rFonts w:ascii="Times New Roman" w:hAnsi="Times New Roman" w:cs="Times New Roman" w:eastAsia="Times New Roman" w:hint="default"/>
          <w:spacing w:val="-3"/>
        </w:rPr>
        <w:t> </w:t>
      </w:r>
      <w:r>
        <w:rPr>
          <w:spacing w:val="-7"/>
        </w:rPr>
        <w:t>亿美元，预计</w:t>
      </w:r>
      <w:r>
        <w:rPr>
          <w:spacing w:val="-54"/>
        </w:rPr>
        <w:t> </w:t>
      </w:r>
      <w:r>
        <w:rPr>
          <w:rFonts w:ascii="Times New Roman" w:hAnsi="Times New Roman" w:cs="Times New Roman" w:eastAsia="Times New Roman" w:hint="default"/>
        </w:rPr>
        <w:t>2023</w:t>
      </w:r>
      <w:r>
        <w:rPr>
          <w:rFonts w:ascii="Times New Roman" w:hAnsi="Times New Roman" w:cs="Times New Roman" w:eastAsia="Times New Roman" w:hint="default"/>
          <w:spacing w:val="-4"/>
        </w:rPr>
        <w:t> </w:t>
      </w:r>
      <w:r>
        <w:rPr/>
        <w:t>年市场将达</w:t>
      </w:r>
      <w:r>
        <w:rPr>
          <w:spacing w:val="-55"/>
        </w:rPr>
        <w:t> </w:t>
      </w:r>
      <w:r>
        <w:rPr>
          <w:rFonts w:ascii="Times New Roman" w:hAnsi="Times New Roman" w:cs="Times New Roman" w:eastAsia="Times New Roman" w:hint="default"/>
        </w:rPr>
        <w:t>35.6 </w:t>
      </w:r>
      <w:r>
        <w:rPr/>
        <w:t>亿美元，</w:t>
      </w:r>
      <w:r>
        <w:rPr>
          <w:rFonts w:ascii="Times New Roman" w:hAnsi="Times New Roman" w:cs="Times New Roman" w:eastAsia="Times New Roman" w:hint="default"/>
        </w:rPr>
        <w:t>2018-2023</w:t>
      </w:r>
      <w:r>
        <w:rPr>
          <w:rFonts w:ascii="Times New Roman" w:hAnsi="Times New Roman" w:cs="Times New Roman" w:eastAsia="Times New Roman" w:hint="default"/>
          <w:spacing w:val="4"/>
        </w:rPr>
        <w:t> </w:t>
      </w:r>
      <w:r>
        <w:rPr/>
        <w:t>年复合增长率达</w:t>
      </w:r>
      <w:r>
        <w:rPr>
          <w:spacing w:val="-46"/>
        </w:rPr>
        <w:t> </w:t>
      </w:r>
      <w:r>
        <w:rPr>
          <w:rFonts w:ascii="Times New Roman" w:hAnsi="Times New Roman" w:cs="Times New Roman" w:eastAsia="Times New Roman" w:hint="default"/>
        </w:rPr>
        <w:t>16.55%</w:t>
      </w:r>
      <w:r>
        <w:rPr/>
        <w:t>。据我们测算，</w:t>
      </w:r>
      <w:r>
        <w:rPr>
          <w:rFonts w:ascii="Times New Roman" w:hAnsi="Times New Roman" w:cs="Times New Roman" w:eastAsia="Times New Roman" w:hint="default"/>
        </w:rPr>
        <w:t>2019-2023</w:t>
      </w:r>
      <w:r>
        <w:rPr>
          <w:rFonts w:ascii="Times New Roman" w:hAnsi="Times New Roman" w:cs="Times New Roman" w:eastAsia="Times New Roman" w:hint="default"/>
          <w:spacing w:val="4"/>
        </w:rPr>
        <w:t> </w:t>
      </w:r>
      <w:r>
        <w:rPr/>
        <w:t>年智能手机出货量从</w:t>
      </w:r>
      <w:r>
        <w:rPr>
          <w:spacing w:val="-46"/>
        </w:rPr>
        <w:t> </w:t>
      </w:r>
      <w:r>
        <w:rPr>
          <w:rFonts w:ascii="Times New Roman" w:hAnsi="Times New Roman" w:cs="Times New Roman" w:eastAsia="Times New Roman" w:hint="default"/>
        </w:rPr>
        <w:t>16</w:t>
      </w:r>
      <w:r>
        <w:rPr>
          <w:rFonts w:ascii="Times New Roman" w:hAnsi="Times New Roman" w:cs="Times New Roman" w:eastAsia="Times New Roman" w:hint="default"/>
          <w:spacing w:val="4"/>
        </w:rPr>
        <w:t> </w:t>
      </w:r>
      <w:r>
        <w:rPr/>
        <w:t>亿增长到</w:t>
      </w:r>
      <w:r>
        <w:rPr>
          <w:spacing w:val="-47"/>
        </w:rPr>
        <w:t> </w:t>
      </w:r>
      <w:r>
        <w:rPr>
          <w:rFonts w:ascii="Times New Roman" w:hAnsi="Times New Roman" w:cs="Times New Roman" w:eastAsia="Times New Roman" w:hint="default"/>
        </w:rPr>
        <w:t>18</w:t>
      </w:r>
      <w:r>
        <w:rPr>
          <w:rFonts w:ascii="Times New Roman" w:hAnsi="Times New Roman" w:cs="Times New Roman" w:eastAsia="Times New Roman" w:hint="default"/>
          <w:spacing w:val="4"/>
        </w:rPr>
        <w:t> </w:t>
      </w:r>
      <w:r>
        <w:rPr/>
        <w:t>亿， 射频开关单机数量从</w:t>
      </w:r>
      <w:r>
        <w:rPr>
          <w:spacing w:val="-44"/>
        </w:rPr>
        <w:t> </w:t>
      </w:r>
      <w:r>
        <w:rPr>
          <w:rFonts w:ascii="Times New Roman" w:hAnsi="Times New Roman" w:cs="Times New Roman" w:eastAsia="Times New Roman" w:hint="default"/>
        </w:rPr>
        <w:t>6</w:t>
      </w:r>
      <w:r>
        <w:rPr>
          <w:rFonts w:ascii="Times New Roman" w:hAnsi="Times New Roman" w:cs="Times New Roman" w:eastAsia="Times New Roman" w:hint="default"/>
          <w:spacing w:val="6"/>
        </w:rPr>
        <w:t> </w:t>
      </w:r>
      <w:r>
        <w:rPr/>
        <w:t>个增长到</w:t>
      </w:r>
      <w:r>
        <w:rPr>
          <w:spacing w:val="-44"/>
        </w:rPr>
        <w:t> </w:t>
      </w:r>
      <w:r>
        <w:rPr>
          <w:rFonts w:ascii="Times New Roman" w:hAnsi="Times New Roman" w:cs="Times New Roman" w:eastAsia="Times New Roman" w:hint="default"/>
        </w:rPr>
        <w:t>14</w:t>
      </w:r>
      <w:r>
        <w:rPr>
          <w:rFonts w:ascii="Times New Roman" w:hAnsi="Times New Roman" w:cs="Times New Roman" w:eastAsia="Times New Roman" w:hint="default"/>
          <w:spacing w:val="6"/>
        </w:rPr>
        <w:t> </w:t>
      </w:r>
      <w:r>
        <w:rPr/>
        <w:t>个，平均单价从</w:t>
      </w:r>
      <w:r>
        <w:rPr>
          <w:spacing w:val="-45"/>
        </w:rPr>
        <w:t> </w:t>
      </w:r>
      <w:r>
        <w:rPr>
          <w:rFonts w:ascii="Times New Roman" w:hAnsi="Times New Roman" w:cs="Times New Roman" w:eastAsia="Times New Roman" w:hint="default"/>
        </w:rPr>
        <w:t>0.16</w:t>
      </w:r>
      <w:r>
        <w:rPr>
          <w:rFonts w:ascii="Times New Roman" w:hAnsi="Times New Roman" w:cs="Times New Roman" w:eastAsia="Times New Roman" w:hint="default"/>
          <w:spacing w:val="7"/>
        </w:rPr>
        <w:t> </w:t>
      </w:r>
      <w:r>
        <w:rPr/>
        <w:t>美元降至</w:t>
      </w:r>
      <w:r>
        <w:rPr>
          <w:spacing w:val="-44"/>
        </w:rPr>
        <w:t> </w:t>
      </w:r>
      <w:r>
        <w:rPr>
          <w:rFonts w:ascii="Times New Roman" w:hAnsi="Times New Roman" w:cs="Times New Roman" w:eastAsia="Times New Roman" w:hint="default"/>
        </w:rPr>
        <w:t>0.12</w:t>
      </w:r>
      <w:r>
        <w:rPr>
          <w:rFonts w:ascii="Times New Roman" w:hAnsi="Times New Roman" w:cs="Times New Roman" w:eastAsia="Times New Roman" w:hint="default"/>
          <w:spacing w:val="7"/>
        </w:rPr>
        <w:t> </w:t>
      </w:r>
      <w:r>
        <w:rPr/>
        <w:t>美元，对应市场将从</w:t>
      </w:r>
      <w:r>
        <w:rPr>
          <w:spacing w:val="-44"/>
        </w:rPr>
        <w:t> </w:t>
      </w:r>
      <w:r>
        <w:rPr>
          <w:rFonts w:ascii="Times New Roman" w:hAnsi="Times New Roman" w:cs="Times New Roman" w:eastAsia="Times New Roman" w:hint="default"/>
        </w:rPr>
        <w:t>2019</w:t>
      </w:r>
      <w:r>
        <w:rPr>
          <w:rFonts w:ascii="Times New Roman" w:hAnsi="Times New Roman" w:cs="Times New Roman" w:eastAsia="Times New Roman" w:hint="default"/>
          <w:spacing w:val="6"/>
        </w:rPr>
        <w:t> </w:t>
      </w:r>
      <w:r>
        <w:rPr/>
        <w:t>年的</w:t>
      </w:r>
      <w:r>
        <w:rPr>
          <w:spacing w:val="-45"/>
        </w:rPr>
        <w:t> </w:t>
      </w:r>
      <w:r>
        <w:rPr>
          <w:rFonts w:ascii="Times New Roman" w:hAnsi="Times New Roman" w:cs="Times New Roman" w:eastAsia="Times New Roman" w:hint="default"/>
        </w:rPr>
        <w:t>15.4</w:t>
      </w:r>
      <w:r>
        <w:rPr>
          <w:rFonts w:ascii="Times New Roman" w:hAnsi="Times New Roman" w:cs="Times New Roman" w:eastAsia="Times New Roman" w:hint="default"/>
          <w:spacing w:val="7"/>
        </w:rPr>
        <w:t> </w:t>
      </w:r>
      <w:r>
        <w:rPr/>
        <w:t>亿</w:t>
      </w:r>
    </w:p>
    <w:p>
      <w:pPr>
        <w:pStyle w:val="BodyText"/>
        <w:spacing w:line="240" w:lineRule="auto" w:before="6"/>
        <w:ind w:right="110"/>
        <w:jc w:val="left"/>
      </w:pPr>
      <w:r>
        <w:rPr/>
        <w:t>美元增至</w:t>
      </w:r>
      <w:r>
        <w:rPr>
          <w:spacing w:val="-53"/>
        </w:rPr>
        <w:t> </w:t>
      </w:r>
      <w:r>
        <w:rPr>
          <w:rFonts w:ascii="Times New Roman" w:hAnsi="Times New Roman" w:cs="Times New Roman" w:eastAsia="Times New Roman" w:hint="default"/>
        </w:rPr>
        <w:t>2023</w:t>
      </w:r>
      <w:r>
        <w:rPr>
          <w:rFonts w:ascii="Times New Roman" w:hAnsi="Times New Roman" w:cs="Times New Roman" w:eastAsia="Times New Roman" w:hint="default"/>
          <w:spacing w:val="-2"/>
        </w:rPr>
        <w:t> </w:t>
      </w:r>
      <w:r>
        <w:rPr/>
        <w:t>年的</w:t>
      </w:r>
      <w:r>
        <w:rPr>
          <w:spacing w:val="-53"/>
        </w:rPr>
        <w:t> </w:t>
      </w:r>
      <w:r>
        <w:rPr>
          <w:rFonts w:ascii="Times New Roman" w:hAnsi="Times New Roman" w:cs="Times New Roman" w:eastAsia="Times New Roman" w:hint="default"/>
        </w:rPr>
        <w:t>30.2</w:t>
      </w:r>
      <w:r>
        <w:rPr>
          <w:rFonts w:ascii="Times New Roman" w:hAnsi="Times New Roman" w:cs="Times New Roman" w:eastAsia="Times New Roman" w:hint="default"/>
          <w:spacing w:val="-1"/>
        </w:rPr>
        <w:t> </w:t>
      </w:r>
      <w:r>
        <w:rPr/>
        <w:t>亿美元，年均复合增速高达</w:t>
      </w:r>
      <w:r>
        <w:rPr>
          <w:spacing w:val="-52"/>
        </w:rPr>
        <w:t> </w:t>
      </w:r>
      <w:r>
        <w:rPr>
          <w:rFonts w:ascii="Times New Roman" w:hAnsi="Times New Roman" w:cs="Times New Roman" w:eastAsia="Times New Roman" w:hint="default"/>
        </w:rPr>
        <w:t>18%</w:t>
      </w:r>
      <w:r>
        <w:rPr/>
        <w:t>。</w:t>
      </w:r>
    </w:p>
    <w:p>
      <w:pPr>
        <w:spacing w:line="240" w:lineRule="auto" w:before="5"/>
        <w:ind w:right="0"/>
        <w:rPr>
          <w:rFonts w:ascii="宋体" w:hAnsi="宋体" w:cs="宋体" w:eastAsia="宋体" w:hint="default"/>
          <w:sz w:val="20"/>
          <w:szCs w:val="20"/>
        </w:rPr>
      </w:pPr>
    </w:p>
    <w:p>
      <w:pPr>
        <w:spacing w:line="312" w:lineRule="exact" w:before="0"/>
        <w:ind w:left="132" w:right="212" w:firstLine="403"/>
        <w:jc w:val="both"/>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pacing w:val="12"/>
          <w:sz w:val="20"/>
          <w:szCs w:val="20"/>
        </w:rPr>
        <w:t>美日厂商合占射频开关市场近 </w:t>
      </w:r>
      <w:r>
        <w:rPr>
          <w:rFonts w:ascii="Times New Roman" w:hAnsi="Times New Roman" w:cs="Times New Roman" w:eastAsia="Times New Roman" w:hint="default"/>
          <w:b/>
          <w:bCs/>
          <w:spacing w:val="11"/>
          <w:sz w:val="20"/>
          <w:szCs w:val="20"/>
        </w:rPr>
        <w:t>80%</w:t>
      </w:r>
      <w:r>
        <w:rPr>
          <w:rFonts w:ascii="Microsoft JhengHei" w:hAnsi="Microsoft JhengHei" w:cs="Microsoft JhengHei" w:eastAsia="Microsoft JhengHei" w:hint="default"/>
          <w:b/>
          <w:bCs/>
          <w:spacing w:val="11"/>
          <w:sz w:val="20"/>
          <w:szCs w:val="20"/>
        </w:rPr>
        <w:t>份额，卓胜微率先实现国产突破。 </w:t>
      </w:r>
      <w:r>
        <w:rPr>
          <w:rFonts w:ascii="宋体" w:hAnsi="宋体" w:cs="宋体" w:eastAsia="宋体" w:hint="default"/>
          <w:spacing w:val="11"/>
          <w:sz w:val="20"/>
          <w:szCs w:val="20"/>
        </w:rPr>
        <w:t>射频开关龙头公司包括美国的 </w:t>
      </w:r>
      <w:r>
        <w:rPr>
          <w:rFonts w:ascii="Times New Roman" w:hAnsi="Times New Roman" w:cs="Times New Roman" w:eastAsia="Times New Roman" w:hint="default"/>
          <w:sz w:val="20"/>
          <w:szCs w:val="20"/>
        </w:rPr>
        <w:t>Skyworks</w:t>
      </w:r>
      <w:r>
        <w:rPr>
          <w:rFonts w:ascii="宋体" w:hAnsi="宋体" w:cs="宋体" w:eastAsia="宋体" w:hint="default"/>
          <w:sz w:val="20"/>
          <w:szCs w:val="20"/>
        </w:rPr>
        <w:t>、</w:t>
      </w:r>
      <w:r>
        <w:rPr>
          <w:rFonts w:ascii="Times New Roman" w:hAnsi="Times New Roman" w:cs="Times New Roman" w:eastAsia="Times New Roman" w:hint="default"/>
          <w:sz w:val="20"/>
          <w:szCs w:val="20"/>
        </w:rPr>
        <w:t>Qorvo</w:t>
      </w:r>
      <w:r>
        <w:rPr>
          <w:rFonts w:ascii="宋体" w:hAnsi="宋体" w:cs="宋体" w:eastAsia="宋体" w:hint="default"/>
          <w:sz w:val="20"/>
          <w:szCs w:val="20"/>
        </w:rPr>
        <w:t>、</w:t>
      </w:r>
      <w:r>
        <w:rPr>
          <w:rFonts w:ascii="Times New Roman" w:hAnsi="Times New Roman" w:cs="Times New Roman" w:eastAsia="Times New Roman" w:hint="default"/>
          <w:sz w:val="20"/>
          <w:szCs w:val="20"/>
        </w:rPr>
        <w:t>Broadcom</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和日本的</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Murata</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等，</w:t>
      </w:r>
      <w:r>
        <w:rPr>
          <w:rFonts w:ascii="Times New Roman" w:hAnsi="Times New Roman" w:cs="Times New Roman" w:eastAsia="Times New Roman" w:hint="default"/>
          <w:sz w:val="20"/>
          <w:szCs w:val="20"/>
        </w:rPr>
        <w:t>4</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家公司合计占据全球射频开关市场份额的</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77%</w:t>
      </w:r>
      <w:r>
        <w:rPr>
          <w:rFonts w:ascii="宋体" w:hAnsi="宋体" w:cs="宋体" w:eastAsia="宋体" w:hint="default"/>
          <w:sz w:val="20"/>
          <w:szCs w:val="20"/>
        </w:rPr>
        <w:t>，其射频开 关产品覆盖高端机型，比如苹果</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iPhone</w:t>
      </w:r>
      <w:r>
        <w:rPr>
          <w:rFonts w:ascii="Times New Roman" w:hAnsi="Times New Roman" w:cs="Times New Roman" w:eastAsia="Times New Roman" w:hint="default"/>
          <w:spacing w:val="-6"/>
          <w:sz w:val="20"/>
          <w:szCs w:val="20"/>
        </w:rPr>
        <w:t> </w:t>
      </w:r>
      <w:r>
        <w:rPr>
          <w:rFonts w:ascii="Times New Roman" w:hAnsi="Times New Roman" w:cs="Times New Roman" w:eastAsia="Times New Roman" w:hint="default"/>
          <w:sz w:val="20"/>
          <w:szCs w:val="20"/>
        </w:rPr>
        <w:t>X/XS</w:t>
      </w:r>
      <w:r>
        <w:rPr>
          <w:rFonts w:ascii="Times New Roman" w:hAnsi="Times New Roman" w:cs="Times New Roman" w:eastAsia="Times New Roman" w:hint="default"/>
          <w:spacing w:val="-7"/>
          <w:sz w:val="20"/>
          <w:szCs w:val="20"/>
        </w:rPr>
        <w:t> </w:t>
      </w:r>
      <w:r>
        <w:rPr>
          <w:rFonts w:ascii="Times New Roman" w:hAnsi="Times New Roman" w:cs="Times New Roman" w:eastAsia="Times New Roman" w:hint="default"/>
          <w:sz w:val="20"/>
          <w:szCs w:val="20"/>
        </w:rPr>
        <w:t>Max/XR</w:t>
      </w:r>
      <w:r>
        <w:rPr>
          <w:rFonts w:ascii="宋体" w:hAnsi="宋体" w:cs="宋体" w:eastAsia="宋体" w:hint="default"/>
          <w:sz w:val="20"/>
          <w:szCs w:val="20"/>
        </w:rPr>
        <w:t>、三星</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Galaxy</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系列、华为</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Mate</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系列等。卓胜微作为全球 </w:t>
      </w:r>
      <w:r>
        <w:rPr>
          <w:rFonts w:ascii="宋体" w:hAnsi="宋体" w:cs="宋体" w:eastAsia="宋体" w:hint="default"/>
          <w:spacing w:val="-6"/>
          <w:sz w:val="20"/>
          <w:szCs w:val="20"/>
        </w:rPr>
        <w:t>第五大、国内第一大射频开关公司，产品以中低端机型为主，目前已取得全球</w:t>
      </w:r>
      <w:r>
        <w:rPr>
          <w:rFonts w:ascii="宋体" w:hAnsi="宋体" w:cs="宋体" w:eastAsia="宋体" w:hint="default"/>
          <w:spacing w:val="-63"/>
          <w:sz w:val="20"/>
          <w:szCs w:val="20"/>
        </w:rPr>
        <w:t> </w:t>
      </w:r>
      <w:r>
        <w:rPr>
          <w:rFonts w:ascii="Times New Roman" w:hAnsi="Times New Roman" w:cs="Times New Roman" w:eastAsia="Times New Roman" w:hint="default"/>
          <w:spacing w:val="-4"/>
          <w:sz w:val="20"/>
          <w:szCs w:val="20"/>
        </w:rPr>
        <w:t>5%</w:t>
      </w:r>
      <w:r>
        <w:rPr>
          <w:rFonts w:ascii="宋体" w:hAnsi="宋体" w:cs="宋体" w:eastAsia="宋体" w:hint="default"/>
          <w:spacing w:val="-4"/>
          <w:sz w:val="20"/>
          <w:szCs w:val="20"/>
        </w:rPr>
        <w:t>市场份额，率先实现国产突破； </w:t>
      </w:r>
      <w:r>
        <w:rPr>
          <w:rFonts w:ascii="宋体" w:hAnsi="宋体" w:cs="宋体" w:eastAsia="宋体" w:hint="default"/>
          <w:spacing w:val="-3"/>
          <w:w w:val="95"/>
          <w:sz w:val="20"/>
          <w:szCs w:val="20"/>
        </w:rPr>
        <w:t>并且随着与客户合作的加深，其份额有望继续扩大。</w:t>
      </w:r>
      <w:r>
        <w:rPr>
          <w:rFonts w:ascii="Microsoft JhengHei" w:hAnsi="Microsoft JhengHei" w:cs="Microsoft JhengHei" w:eastAsia="Microsoft JhengHei" w:hint="default"/>
          <w:b/>
          <w:bCs/>
          <w:spacing w:val="-3"/>
          <w:w w:val="95"/>
          <w:sz w:val="20"/>
          <w:szCs w:val="20"/>
        </w:rPr>
        <w:t>射频开关领域，看好卓胜微开关份额扩大和模组业务扩展。</w:t>
      </w:r>
      <w:r>
        <w:rPr>
          <w:rFonts w:ascii="Microsoft JhengHei" w:hAnsi="Microsoft JhengHei" w:cs="Microsoft JhengHei" w:eastAsia="Microsoft JhengHei" w:hint="default"/>
          <w:spacing w:val="-3"/>
          <w:sz w:val="20"/>
          <w:szCs w:val="20"/>
        </w:rPr>
      </w:r>
    </w:p>
    <w:p>
      <w:pPr>
        <w:spacing w:line="240" w:lineRule="auto" w:before="1" w:after="0"/>
        <w:ind w:right="0"/>
        <w:rPr>
          <w:rFonts w:ascii="Microsoft JhengHei" w:hAnsi="Microsoft JhengHei" w:cs="Microsoft JhengHei" w:eastAsia="Microsoft JhengHei" w:hint="default"/>
          <w:b/>
          <w:bCs/>
          <w:sz w:val="20"/>
          <w:szCs w:val="20"/>
        </w:rPr>
      </w:pPr>
    </w:p>
    <w:p>
      <w:pPr>
        <w:spacing w:line="20" w:lineRule="exact"/>
        <w:ind w:left="123"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Microsoft JhengHei" w:hAnsi="Microsoft JhengHei" w:cs="Microsoft JhengHei" w:eastAsia="Microsoft JhengHei" w:hint="default"/>
          <w:sz w:val="2"/>
          <w:szCs w:val="2"/>
        </w:rPr>
      </w:r>
    </w:p>
    <w:p>
      <w:pPr>
        <w:spacing w:after="0" w:line="20" w:lineRule="exact"/>
        <w:rPr>
          <w:rFonts w:ascii="Microsoft JhengHei" w:hAnsi="Microsoft JhengHei" w:cs="Microsoft JhengHei" w:eastAsia="Microsoft JhengHei" w:hint="default"/>
          <w:sz w:val="2"/>
          <w:szCs w:val="2"/>
        </w:rPr>
        <w:sectPr>
          <w:type w:val="continuous"/>
          <w:pgSz w:w="11910" w:h="16840"/>
          <w:pgMar w:top="720" w:bottom="1200" w:left="1000" w:right="920"/>
        </w:sectPr>
      </w:pPr>
    </w:p>
    <w:p>
      <w:pPr>
        <w:spacing w:line="240" w:lineRule="auto" w:before="8"/>
        <w:ind w:right="0"/>
        <w:rPr>
          <w:rFonts w:ascii="Microsoft JhengHei" w:hAnsi="Microsoft JhengHei" w:cs="Microsoft JhengHei" w:eastAsia="Microsoft JhengHei" w:hint="default"/>
          <w:b/>
          <w:bCs/>
          <w:sz w:val="8"/>
          <w:szCs w:val="8"/>
        </w:rPr>
      </w:pPr>
      <w:r>
        <w:rPr/>
        <w:pict>
          <v:group style="position:absolute;margin-left:56.549999pt;margin-top:792.825989pt;width:482.25pt;height:.1pt;mso-position-horizontal-relative:page;mso-position-vertical-relative:page;z-index:11608"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spacing w:line="300" w:lineRule="exact" w:before="0" w:after="50"/>
        <w:ind w:left="241" w:right="0" w:firstLine="0"/>
        <w:jc w:val="left"/>
        <w:rPr>
          <w:rFonts w:ascii="Microsoft JhengHei" w:hAnsi="Microsoft JhengHei" w:cs="Microsoft JhengHei" w:eastAsia="Microsoft JhengHei" w:hint="default"/>
          <w:sz w:val="18"/>
          <w:szCs w:val="18"/>
        </w:rPr>
      </w:pPr>
      <w:r>
        <w:rPr/>
        <w:pict>
          <v:group style="position:absolute;margin-left:62.063999pt;margin-top:17.774376pt;width:470.25pt;height:15.6pt;mso-position-horizontal-relative:page;mso-position-vertical-relative:paragraph;z-index:-421048" coordorigin="1241,355" coordsize="9405,312">
            <v:group style="position:absolute;left:1868;top:355;width:108;height:312" coordorigin="1868,355" coordsize="108,312">
              <v:shape style="position:absolute;left:1868;top:355;width:108;height:312" coordorigin="1868,355" coordsize="108,312" path="m1868,667l1976,667,1976,355,1868,355,1868,667xe" filled="true" fillcolor="#ffb1b1" stroked="false">
                <v:path arrowok="t"/>
                <v:fill type="solid"/>
              </v:shape>
            </v:group>
            <v:group style="position:absolute;left:1241;top:355;width:108;height:312" coordorigin="1241,355" coordsize="108,312">
              <v:shape style="position:absolute;left:1241;top:355;width:108;height:312" coordorigin="1241,355" coordsize="108,312" path="m1241,667l1349,667,1349,355,1241,355,1241,667xe" filled="true" fillcolor="#ffb1b1" stroked="false">
                <v:path arrowok="t"/>
                <v:fill type="solid"/>
              </v:shape>
            </v:group>
            <v:group style="position:absolute;left:1349;top:355;width:519;height:312" coordorigin="1349,355" coordsize="519,312">
              <v:shape style="position:absolute;left:1349;top:355;width:519;height:312" coordorigin="1349,355" coordsize="519,312" path="m1349,667l1868,667,1868,355,1349,355,1349,667xe" filled="true" fillcolor="#ffb1b1" stroked="false">
                <v:path arrowok="t"/>
                <v:fill type="solid"/>
              </v:shape>
            </v:group>
            <v:group style="position:absolute;left:1976;top:355;width:108;height:312" coordorigin="1976,355" coordsize="108,312">
              <v:shape style="position:absolute;left:1976;top:355;width:108;height:312" coordorigin="1976,355" coordsize="108,312" path="m1976,667l2084,667,2084,355,1976,355,1976,667xe" filled="true" fillcolor="#ffb1b1" stroked="false">
                <v:path arrowok="t"/>
                <v:fill type="solid"/>
              </v:shape>
            </v:group>
            <v:group style="position:absolute;left:3711;top:355;width:109;height:312" coordorigin="3711,355" coordsize="109,312">
              <v:shape style="position:absolute;left:3711;top:355;width:109;height:312" coordorigin="3711,355" coordsize="109,312" path="m3711,667l3819,667,3819,355,3711,355,3711,667xe" filled="true" fillcolor="#ffb1b1" stroked="false">
                <v:path arrowok="t"/>
                <v:fill type="solid"/>
              </v:shape>
            </v:group>
            <v:group style="position:absolute;left:2084;top:355;width:1628;height:312" coordorigin="2084,355" coordsize="1628,312">
              <v:shape style="position:absolute;left:2084;top:355;width:1628;height:312" coordorigin="2084,355" coordsize="1628,312" path="m2084,667l3711,667,3711,355,2084,355,2084,667xe" filled="true" fillcolor="#ffb1b1" stroked="false">
                <v:path arrowok="t"/>
                <v:fill type="solid"/>
              </v:shape>
            </v:group>
            <v:group style="position:absolute;left:3819;top:355;width:108;height:312" coordorigin="3819,355" coordsize="108,312">
              <v:shape style="position:absolute;left:3819;top:355;width:108;height:312" coordorigin="3819,355" coordsize="108,312" path="m3819,667l3927,667,3927,355,3819,355,3819,667xe" filled="true" fillcolor="#ffb1b1" stroked="false">
                <v:path arrowok="t"/>
                <v:fill type="solid"/>
              </v:shape>
            </v:group>
            <v:group style="position:absolute;left:4561;top:355;width:108;height:312" coordorigin="4561,355" coordsize="108,312">
              <v:shape style="position:absolute;left:4561;top:355;width:108;height:312" coordorigin="4561,355" coordsize="108,312" path="m4561,667l4669,667,4669,355,4561,355,4561,667xe" filled="true" fillcolor="#ffb1b1" stroked="false">
                <v:path arrowok="t"/>
                <v:fill type="solid"/>
              </v:shape>
            </v:group>
            <v:group style="position:absolute;left:3927;top:355;width:634;height:312" coordorigin="3927,355" coordsize="634,312">
              <v:shape style="position:absolute;left:3927;top:355;width:634;height:312" coordorigin="3927,355" coordsize="634,312" path="m3927,667l4561,667,4561,355,3927,355,3927,667xe" filled="true" fillcolor="#ffb1b1" stroked="false">
                <v:path arrowok="t"/>
                <v:fill type="solid"/>
              </v:shape>
            </v:group>
            <v:group style="position:absolute;left:4669;top:355;width:108;height:312" coordorigin="4669,355" coordsize="108,312">
              <v:shape style="position:absolute;left:4669;top:355;width:108;height:312" coordorigin="4669,355" coordsize="108,312" path="m4669,667l4777,667,4777,355,4669,355,4669,667xe" filled="true" fillcolor="#ffb1b1" stroked="false">
                <v:path arrowok="t"/>
                <v:fill type="solid"/>
              </v:shape>
            </v:group>
            <v:group style="position:absolute;left:7681;top:355;width:108;height:312" coordorigin="7681,355" coordsize="108,312">
              <v:shape style="position:absolute;left:7681;top:355;width:108;height:312" coordorigin="7681,355" coordsize="108,312" path="m7681,667l7789,667,7789,355,7681,355,7681,667xe" filled="true" fillcolor="#ffb1b1" stroked="false">
                <v:path arrowok="t"/>
                <v:fill type="solid"/>
              </v:shape>
            </v:group>
            <v:group style="position:absolute;left:4777;top:355;width:2905;height:312" coordorigin="4777,355" coordsize="2905,312">
              <v:shape style="position:absolute;left:4777;top:355;width:2905;height:312" coordorigin="4777,355" coordsize="2905,312" path="m4777,667l7681,667,7681,355,4777,355,4777,667xe" filled="true" fillcolor="#ffb1b1" stroked="false">
                <v:path arrowok="t"/>
                <v:fill type="solid"/>
              </v:shape>
            </v:group>
            <v:group style="position:absolute;left:7789;top:355;width:108;height:312" coordorigin="7789,355" coordsize="108,312">
              <v:shape style="position:absolute;left:7789;top:355;width:108;height:312" coordorigin="7789,355" coordsize="108,312" path="m7789,667l7897,667,7897,355,7789,355,7789,667xe" filled="true" fillcolor="#ffb1b1" stroked="false">
                <v:path arrowok="t"/>
                <v:fill type="solid"/>
              </v:shape>
            </v:group>
            <v:group style="position:absolute;left:10538;top:355;width:108;height:312" coordorigin="10538,355" coordsize="108,312">
              <v:shape style="position:absolute;left:10538;top:355;width:108;height:312" coordorigin="10538,355" coordsize="108,312" path="m10538,667l10646,667,10646,355,10538,355,10538,667xe" filled="true" fillcolor="#ffb1b1" stroked="false">
                <v:path arrowok="t"/>
                <v:fill type="solid"/>
              </v:shape>
            </v:group>
            <v:group style="position:absolute;left:7897;top:355;width:2641;height:312" coordorigin="7897,355" coordsize="2641,312">
              <v:shape style="position:absolute;left:7897;top:355;width:2641;height:312" coordorigin="7897,355" coordsize="2641,312" path="m7897,667l10538,667,10538,355,7897,355,7897,667xe" filled="true" fillcolor="#ffb1b1" stroked="false">
                <v:path arrowok="t"/>
                <v:fill type="solid"/>
              </v:shape>
            </v:group>
            <w10:wrap type="none"/>
          </v:group>
        </w:pict>
      </w:r>
      <w:r>
        <w:rPr/>
        <w:pict>
          <v:group style="position:absolute;margin-left:62.063999pt;margin-top:48.974377pt;width:470.25pt;height:15.6pt;mso-position-horizontal-relative:page;mso-position-vertical-relative:paragraph;z-index:-421024" coordorigin="1241,979" coordsize="9405,312">
            <v:group style="position:absolute;left:1868;top:979;width:108;height:312" coordorigin="1868,979" coordsize="108,312">
              <v:shape style="position:absolute;left:1868;top:979;width:108;height:312" coordorigin="1868,979" coordsize="108,312" path="m1868,1291l1976,1291,1976,979,1868,979,1868,1291xe" filled="true" fillcolor="#d2e2ee" stroked="false">
                <v:path arrowok="t"/>
                <v:fill type="solid"/>
              </v:shape>
            </v:group>
            <v:group style="position:absolute;left:1241;top:979;width:108;height:312" coordorigin="1241,979" coordsize="108,312">
              <v:shape style="position:absolute;left:1241;top:979;width:108;height:312" coordorigin="1241,979" coordsize="108,312" path="m1241,1291l1349,1291,1349,979,1241,979,1241,1291xe" filled="true" fillcolor="#d2e2ee" stroked="false">
                <v:path arrowok="t"/>
                <v:fill type="solid"/>
              </v:shape>
            </v:group>
            <v:group style="position:absolute;left:1349;top:979;width:519;height:312" coordorigin="1349,979" coordsize="519,312">
              <v:shape style="position:absolute;left:1349;top:979;width:519;height:312" coordorigin="1349,979" coordsize="519,312" path="m1349,1291l1868,1291,1868,979,1349,979,1349,1291xe" filled="true" fillcolor="#d2e2ee" stroked="false">
                <v:path arrowok="t"/>
                <v:fill type="solid"/>
              </v:shape>
            </v:group>
            <v:group style="position:absolute;left:1976;top:979;width:108;height:312" coordorigin="1976,979" coordsize="108,312">
              <v:shape style="position:absolute;left:1976;top:979;width:108;height:312" coordorigin="1976,979" coordsize="108,312" path="m1976,1291l2084,1291,2084,979,1976,979,1976,1291xe" filled="true" fillcolor="#d2e2ee" stroked="false">
                <v:path arrowok="t"/>
                <v:fill type="solid"/>
              </v:shape>
            </v:group>
            <v:group style="position:absolute;left:3711;top:979;width:109;height:312" coordorigin="3711,979" coordsize="109,312">
              <v:shape style="position:absolute;left:3711;top:979;width:109;height:312" coordorigin="3711,979" coordsize="109,312" path="m3711,1291l3819,1291,3819,979,3711,979,3711,1291xe" filled="true" fillcolor="#d2e2ee" stroked="false">
                <v:path arrowok="t"/>
                <v:fill type="solid"/>
              </v:shape>
            </v:group>
            <v:group style="position:absolute;left:2084;top:979;width:1628;height:312" coordorigin="2084,979" coordsize="1628,312">
              <v:shape style="position:absolute;left:2084;top:979;width:1628;height:312" coordorigin="2084,979" coordsize="1628,312" path="m2084,1291l3711,1291,3711,979,2084,979,2084,1291xe" filled="true" fillcolor="#d2e2ee" stroked="false">
                <v:path arrowok="t"/>
                <v:fill type="solid"/>
              </v:shape>
            </v:group>
            <v:group style="position:absolute;left:3819;top:979;width:108;height:312" coordorigin="3819,979" coordsize="108,312">
              <v:shape style="position:absolute;left:3819;top:979;width:108;height:312" coordorigin="3819,979" coordsize="108,312" path="m3819,1291l3927,1291,3927,979,3819,979,3819,1291xe" filled="true" fillcolor="#d2e2ee" stroked="false">
                <v:path arrowok="t"/>
                <v:fill type="solid"/>
              </v:shape>
            </v:group>
            <v:group style="position:absolute;left:4561;top:979;width:108;height:312" coordorigin="4561,979" coordsize="108,312">
              <v:shape style="position:absolute;left:4561;top:979;width:108;height:312" coordorigin="4561,979" coordsize="108,312" path="m4561,1291l4669,1291,4669,979,4561,979,4561,1291xe" filled="true" fillcolor="#d2e2ee" stroked="false">
                <v:path arrowok="t"/>
                <v:fill type="solid"/>
              </v:shape>
            </v:group>
            <v:group style="position:absolute;left:3927;top:979;width:634;height:312" coordorigin="3927,979" coordsize="634,312">
              <v:shape style="position:absolute;left:3927;top:979;width:634;height:312" coordorigin="3927,979" coordsize="634,312" path="m3927,1291l4561,1291,4561,979,3927,979,3927,1291xe" filled="true" fillcolor="#d2e2ee" stroked="false">
                <v:path arrowok="t"/>
                <v:fill type="solid"/>
              </v:shape>
            </v:group>
            <v:group style="position:absolute;left:4669;top:979;width:108;height:312" coordorigin="4669,979" coordsize="108,312">
              <v:shape style="position:absolute;left:4669;top:979;width:108;height:312" coordorigin="4669,979" coordsize="108,312" path="m4669,1291l4777,1291,4777,979,4669,979,4669,1291xe" filled="true" fillcolor="#d2e2ee" stroked="false">
                <v:path arrowok="t"/>
                <v:fill type="solid"/>
              </v:shape>
            </v:group>
            <v:group style="position:absolute;left:7681;top:979;width:108;height:312" coordorigin="7681,979" coordsize="108,312">
              <v:shape style="position:absolute;left:7681;top:979;width:108;height:312" coordorigin="7681,979" coordsize="108,312" path="m7681,1291l7789,1291,7789,979,7681,979,7681,1291xe" filled="true" fillcolor="#d2e2ee" stroked="false">
                <v:path arrowok="t"/>
                <v:fill type="solid"/>
              </v:shape>
            </v:group>
            <v:group style="position:absolute;left:4777;top:979;width:2905;height:312" coordorigin="4777,979" coordsize="2905,312">
              <v:shape style="position:absolute;left:4777;top:979;width:2905;height:312" coordorigin="4777,979" coordsize="2905,312" path="m4777,1291l7681,1291,7681,979,4777,979,4777,1291xe" filled="true" fillcolor="#d2e2ee" stroked="false">
                <v:path arrowok="t"/>
                <v:fill type="solid"/>
              </v:shape>
            </v:group>
            <v:group style="position:absolute;left:7789;top:979;width:108;height:312" coordorigin="7789,979" coordsize="108,312">
              <v:shape style="position:absolute;left:7789;top:979;width:108;height:312" coordorigin="7789,979" coordsize="108,312" path="m7789,1291l7897,1291,7897,979,7789,979,7789,1291xe" filled="true" fillcolor="#d2e2ee" stroked="false">
                <v:path arrowok="t"/>
                <v:fill type="solid"/>
              </v:shape>
            </v:group>
            <v:group style="position:absolute;left:10538;top:979;width:108;height:312" coordorigin="10538,979" coordsize="108,312">
              <v:shape style="position:absolute;left:10538;top:979;width:108;height:312" coordorigin="10538,979" coordsize="108,312" path="m10538,1291l10646,1291,10646,979,10538,979,10538,1291xe" filled="true" fillcolor="#d2e2ee" stroked="false">
                <v:path arrowok="t"/>
                <v:fill type="solid"/>
              </v:shape>
            </v:group>
            <v:group style="position:absolute;left:7897;top:979;width:2641;height:312" coordorigin="7897,979" coordsize="2641,312">
              <v:shape style="position:absolute;left:7897;top:979;width:2641;height:312" coordorigin="7897,979" coordsize="2641,312" path="m7897,1291l10538,1291,10538,979,7897,979,7897,1291xe" filled="true" fillcolor="#d2e2ee" stroked="false">
                <v:path arrowok="t"/>
                <v:fill type="solid"/>
              </v:shape>
            </v:group>
            <w10:wrap type="none"/>
          </v:group>
        </w:pict>
      </w:r>
      <w:bookmarkStart w:name="_bookmark75" w:id="76"/>
      <w:bookmarkEnd w:id="76"/>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14</w:t>
      </w:r>
      <w:r>
        <w:rPr>
          <w:rFonts w:ascii="Microsoft JhengHei" w:hAnsi="Microsoft JhengHei" w:cs="Microsoft JhengHei" w:eastAsia="Microsoft JhengHei" w:hint="default"/>
          <w:b/>
          <w:bCs/>
          <w:sz w:val="18"/>
          <w:szCs w:val="18"/>
        </w:rPr>
        <w:t>：全球前五大射频开关芯片公司</w:t>
      </w:r>
      <w:r>
        <w:rPr>
          <w:rFonts w:ascii="Microsoft JhengHei" w:hAnsi="Microsoft JhengHei" w:cs="Microsoft JhengHei" w:eastAsia="Microsoft JhengHei" w:hint="default"/>
          <w:sz w:val="18"/>
          <w:szCs w:val="18"/>
        </w:rPr>
      </w:r>
    </w:p>
    <w:tbl>
      <w:tblPr>
        <w:tblW w:w="0" w:type="auto"/>
        <w:jc w:val="left"/>
        <w:tblInd w:w="132" w:type="dxa"/>
        <w:tblLayout w:type="fixed"/>
        <w:tblCellMar>
          <w:top w:w="0" w:type="dxa"/>
          <w:left w:w="0" w:type="dxa"/>
          <w:bottom w:w="0" w:type="dxa"/>
          <w:right w:w="0" w:type="dxa"/>
        </w:tblCellMar>
        <w:tblLook w:val="01E0"/>
      </w:tblPr>
      <w:tblGrid>
        <w:gridCol w:w="866"/>
        <w:gridCol w:w="1825"/>
        <w:gridCol w:w="1007"/>
        <w:gridCol w:w="3072"/>
        <w:gridCol w:w="2861"/>
      </w:tblGrid>
      <w:tr>
        <w:trPr>
          <w:trHeight w:val="312" w:hRule="exact"/>
        </w:trPr>
        <w:tc>
          <w:tcPr>
            <w:tcW w:w="866"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85"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排名</w:t>
            </w:r>
            <w:r>
              <w:rPr>
                <w:rFonts w:ascii="Microsoft JhengHei" w:hAnsi="Microsoft JhengHei" w:cs="Microsoft JhengHei" w:eastAsia="Microsoft JhengHei" w:hint="default"/>
                <w:sz w:val="18"/>
                <w:szCs w:val="18"/>
              </w:rPr>
            </w:r>
          </w:p>
        </w:tc>
        <w:tc>
          <w:tcPr>
            <w:tcW w:w="1825"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25"/>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公司</w:t>
            </w:r>
            <w:r>
              <w:rPr>
                <w:rFonts w:ascii="Microsoft JhengHei" w:hAnsi="Microsoft JhengHei" w:cs="Microsoft JhengHei" w:eastAsia="Microsoft JhengHei" w:hint="default"/>
                <w:sz w:val="18"/>
                <w:szCs w:val="18"/>
              </w:rPr>
            </w:r>
          </w:p>
        </w:tc>
        <w:tc>
          <w:tcPr>
            <w:tcW w:w="1007"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238"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地区</w:t>
            </w:r>
            <w:r>
              <w:rPr>
                <w:rFonts w:ascii="Microsoft JhengHei" w:hAnsi="Microsoft JhengHei" w:cs="Microsoft JhengHei" w:eastAsia="Microsoft JhengHei" w:hint="default"/>
                <w:sz w:val="18"/>
                <w:szCs w:val="18"/>
              </w:rPr>
            </w:r>
          </w:p>
        </w:tc>
        <w:tc>
          <w:tcPr>
            <w:tcW w:w="3072"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274"/>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射频开关营收（亿美元）</w:t>
            </w:r>
            <w:r>
              <w:rPr>
                <w:rFonts w:ascii="Microsoft JhengHei" w:hAnsi="Microsoft JhengHei" w:cs="Microsoft JhengHei" w:eastAsia="Microsoft JhengHei" w:hint="default"/>
                <w:sz w:val="18"/>
                <w:szCs w:val="18"/>
              </w:rPr>
            </w:r>
          </w:p>
        </w:tc>
        <w:tc>
          <w:tcPr>
            <w:tcW w:w="286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232"/>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射频开关市占率</w:t>
            </w:r>
            <w:r>
              <w:rPr>
                <w:rFonts w:ascii="Microsoft JhengHei" w:hAnsi="Microsoft JhengHei" w:cs="Microsoft JhengHei" w:eastAsia="Microsoft JhengHei" w:hint="default"/>
                <w:sz w:val="18"/>
                <w:szCs w:val="18"/>
              </w:rPr>
            </w:r>
          </w:p>
        </w:tc>
      </w:tr>
      <w:tr>
        <w:trPr>
          <w:trHeight w:val="312" w:hRule="exact"/>
        </w:trPr>
        <w:tc>
          <w:tcPr>
            <w:tcW w:w="866" w:type="dxa"/>
            <w:tcBorders>
              <w:top w:val="nil" w:sz="6" w:space="0" w:color="auto"/>
              <w:left w:val="nil" w:sz="6" w:space="0" w:color="auto"/>
              <w:bottom w:val="nil" w:sz="6" w:space="0" w:color="auto"/>
              <w:right w:val="nil" w:sz="6" w:space="0" w:color="auto"/>
            </w:tcBorders>
          </w:tcPr>
          <w:p>
            <w:pPr>
              <w:pStyle w:val="TableParagraph"/>
              <w:spacing w:line="240" w:lineRule="auto" w:before="52"/>
              <w:ind w:left="84" w:right="0"/>
              <w:jc w:val="center"/>
              <w:rPr>
                <w:rFonts w:ascii="Times New Roman" w:hAnsi="Times New Roman" w:cs="Times New Roman" w:eastAsia="Times New Roman" w:hint="default"/>
                <w:sz w:val="18"/>
                <w:szCs w:val="18"/>
              </w:rPr>
            </w:pPr>
            <w:r>
              <w:rPr>
                <w:rFonts w:ascii="Times New Roman"/>
                <w:sz w:val="18"/>
              </w:rPr>
              <w:t>1</w:t>
            </w:r>
          </w:p>
        </w:tc>
        <w:tc>
          <w:tcPr>
            <w:tcW w:w="1825"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8"/>
              <w:jc w:val="center"/>
              <w:rPr>
                <w:rFonts w:ascii="Times New Roman" w:hAnsi="Times New Roman" w:cs="Times New Roman" w:eastAsia="Times New Roman" w:hint="default"/>
                <w:sz w:val="18"/>
                <w:szCs w:val="18"/>
              </w:rPr>
            </w:pPr>
            <w:r>
              <w:rPr>
                <w:rFonts w:ascii="Times New Roman"/>
                <w:sz w:val="18"/>
              </w:rPr>
              <w:t>Skyworks</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40" w:right="0"/>
              <w:jc w:val="left"/>
              <w:rPr>
                <w:rFonts w:ascii="宋体" w:hAnsi="宋体" w:cs="宋体" w:eastAsia="宋体" w:hint="default"/>
                <w:sz w:val="18"/>
                <w:szCs w:val="18"/>
              </w:rPr>
            </w:pPr>
            <w:r>
              <w:rPr>
                <w:rFonts w:ascii="宋体" w:hAnsi="宋体" w:cs="宋体" w:eastAsia="宋体" w:hint="default"/>
                <w:sz w:val="18"/>
                <w:szCs w:val="18"/>
              </w:rPr>
              <w:t>美国</w:t>
            </w:r>
          </w:p>
        </w:tc>
        <w:tc>
          <w:tcPr>
            <w:tcW w:w="3072"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75"/>
              <w:jc w:val="center"/>
              <w:rPr>
                <w:rFonts w:ascii="Times New Roman" w:hAnsi="Times New Roman" w:cs="Times New Roman" w:eastAsia="Times New Roman" w:hint="default"/>
                <w:sz w:val="18"/>
                <w:szCs w:val="18"/>
              </w:rPr>
            </w:pPr>
            <w:r>
              <w:rPr>
                <w:rFonts w:ascii="Times New Roman"/>
                <w:sz w:val="18"/>
              </w:rPr>
              <w:t>4.78</w:t>
            </w:r>
          </w:p>
        </w:tc>
        <w:tc>
          <w:tcPr>
            <w:tcW w:w="2861"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26"/>
              <w:jc w:val="center"/>
              <w:rPr>
                <w:rFonts w:ascii="Times New Roman" w:hAnsi="Times New Roman" w:cs="Times New Roman" w:eastAsia="Times New Roman" w:hint="default"/>
                <w:sz w:val="18"/>
                <w:szCs w:val="18"/>
              </w:rPr>
            </w:pPr>
            <w:r>
              <w:rPr>
                <w:rFonts w:ascii="Times New Roman"/>
                <w:sz w:val="18"/>
              </w:rPr>
              <w:t>33%</w:t>
            </w:r>
          </w:p>
        </w:tc>
      </w:tr>
      <w:tr>
        <w:trPr>
          <w:trHeight w:val="312" w:hRule="exact"/>
        </w:trPr>
        <w:tc>
          <w:tcPr>
            <w:tcW w:w="86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84" w:right="0"/>
              <w:jc w:val="center"/>
              <w:rPr>
                <w:rFonts w:ascii="Times New Roman" w:hAnsi="Times New Roman" w:cs="Times New Roman" w:eastAsia="Times New Roman" w:hint="default"/>
                <w:sz w:val="18"/>
                <w:szCs w:val="18"/>
              </w:rPr>
            </w:pPr>
            <w:r>
              <w:rPr>
                <w:rFonts w:ascii="Times New Roman"/>
                <w:sz w:val="18"/>
              </w:rPr>
              <w:t>2</w:t>
            </w:r>
          </w:p>
        </w:tc>
        <w:tc>
          <w:tcPr>
            <w:tcW w:w="1825"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28"/>
              <w:jc w:val="center"/>
              <w:rPr>
                <w:rFonts w:ascii="Times New Roman" w:hAnsi="Times New Roman" w:cs="Times New Roman" w:eastAsia="Times New Roman" w:hint="default"/>
                <w:sz w:val="18"/>
                <w:szCs w:val="18"/>
              </w:rPr>
            </w:pPr>
            <w:r>
              <w:rPr>
                <w:rFonts w:ascii="Times New Roman"/>
                <w:sz w:val="18"/>
              </w:rPr>
              <w:t>Qorvo</w:t>
            </w:r>
          </w:p>
        </w:tc>
        <w:tc>
          <w:tcPr>
            <w:tcW w:w="100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240" w:right="0"/>
              <w:jc w:val="left"/>
              <w:rPr>
                <w:rFonts w:ascii="宋体" w:hAnsi="宋体" w:cs="宋体" w:eastAsia="宋体" w:hint="default"/>
                <w:sz w:val="18"/>
                <w:szCs w:val="18"/>
              </w:rPr>
            </w:pPr>
            <w:r>
              <w:rPr>
                <w:rFonts w:ascii="宋体" w:hAnsi="宋体" w:cs="宋体" w:eastAsia="宋体" w:hint="default"/>
                <w:sz w:val="18"/>
                <w:szCs w:val="18"/>
              </w:rPr>
              <w:t>美国</w:t>
            </w:r>
          </w:p>
        </w:tc>
        <w:tc>
          <w:tcPr>
            <w:tcW w:w="307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275"/>
              <w:jc w:val="center"/>
              <w:rPr>
                <w:rFonts w:ascii="Times New Roman" w:hAnsi="Times New Roman" w:cs="Times New Roman" w:eastAsia="Times New Roman" w:hint="default"/>
                <w:sz w:val="18"/>
                <w:szCs w:val="18"/>
              </w:rPr>
            </w:pPr>
            <w:r>
              <w:rPr>
                <w:rFonts w:ascii="Times New Roman"/>
                <w:sz w:val="18"/>
              </w:rPr>
              <w:t>2.89</w:t>
            </w:r>
          </w:p>
        </w:tc>
        <w:tc>
          <w:tcPr>
            <w:tcW w:w="286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226"/>
              <w:jc w:val="center"/>
              <w:rPr>
                <w:rFonts w:ascii="Times New Roman" w:hAnsi="Times New Roman" w:cs="Times New Roman" w:eastAsia="Times New Roman" w:hint="default"/>
                <w:sz w:val="18"/>
                <w:szCs w:val="18"/>
              </w:rPr>
            </w:pPr>
            <w:r>
              <w:rPr>
                <w:rFonts w:ascii="Times New Roman"/>
                <w:sz w:val="18"/>
              </w:rPr>
              <w:t>20%</w:t>
            </w:r>
          </w:p>
        </w:tc>
      </w:tr>
      <w:tr>
        <w:trPr>
          <w:trHeight w:val="312" w:hRule="exact"/>
        </w:trPr>
        <w:tc>
          <w:tcPr>
            <w:tcW w:w="866" w:type="dxa"/>
            <w:tcBorders>
              <w:top w:val="nil" w:sz="6" w:space="0" w:color="auto"/>
              <w:left w:val="nil" w:sz="6" w:space="0" w:color="auto"/>
              <w:bottom w:val="nil" w:sz="6" w:space="0" w:color="auto"/>
              <w:right w:val="nil" w:sz="6" w:space="0" w:color="auto"/>
            </w:tcBorders>
          </w:tcPr>
          <w:p>
            <w:pPr>
              <w:pStyle w:val="TableParagraph"/>
              <w:spacing w:line="240" w:lineRule="auto" w:before="52"/>
              <w:ind w:left="84" w:right="0"/>
              <w:jc w:val="center"/>
              <w:rPr>
                <w:rFonts w:ascii="Times New Roman" w:hAnsi="Times New Roman" w:cs="Times New Roman" w:eastAsia="Times New Roman" w:hint="default"/>
                <w:sz w:val="18"/>
                <w:szCs w:val="18"/>
              </w:rPr>
            </w:pPr>
            <w:r>
              <w:rPr>
                <w:rFonts w:ascii="Times New Roman"/>
                <w:sz w:val="18"/>
              </w:rPr>
              <w:t>3</w:t>
            </w:r>
          </w:p>
        </w:tc>
        <w:tc>
          <w:tcPr>
            <w:tcW w:w="1825"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8"/>
              <w:jc w:val="center"/>
              <w:rPr>
                <w:rFonts w:ascii="Times New Roman" w:hAnsi="Times New Roman" w:cs="Times New Roman" w:eastAsia="Times New Roman" w:hint="default"/>
                <w:sz w:val="18"/>
                <w:szCs w:val="18"/>
              </w:rPr>
            </w:pPr>
            <w:r>
              <w:rPr>
                <w:rFonts w:ascii="Times New Roman"/>
                <w:sz w:val="18"/>
              </w:rPr>
              <w:t>Murata</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40" w:right="0"/>
              <w:jc w:val="left"/>
              <w:rPr>
                <w:rFonts w:ascii="宋体" w:hAnsi="宋体" w:cs="宋体" w:eastAsia="宋体" w:hint="default"/>
                <w:sz w:val="18"/>
                <w:szCs w:val="18"/>
              </w:rPr>
            </w:pPr>
            <w:r>
              <w:rPr>
                <w:rFonts w:ascii="宋体" w:hAnsi="宋体" w:cs="宋体" w:eastAsia="宋体" w:hint="default"/>
                <w:sz w:val="18"/>
                <w:szCs w:val="18"/>
              </w:rPr>
              <w:t>日本</w:t>
            </w:r>
          </w:p>
        </w:tc>
        <w:tc>
          <w:tcPr>
            <w:tcW w:w="3072"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75"/>
              <w:jc w:val="center"/>
              <w:rPr>
                <w:rFonts w:ascii="Times New Roman" w:hAnsi="Times New Roman" w:cs="Times New Roman" w:eastAsia="Times New Roman" w:hint="default"/>
                <w:sz w:val="18"/>
                <w:szCs w:val="18"/>
              </w:rPr>
            </w:pPr>
            <w:r>
              <w:rPr>
                <w:rFonts w:ascii="Times New Roman"/>
                <w:sz w:val="18"/>
              </w:rPr>
              <w:t>2.03</w:t>
            </w:r>
          </w:p>
        </w:tc>
        <w:tc>
          <w:tcPr>
            <w:tcW w:w="2861"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26"/>
              <w:jc w:val="center"/>
              <w:rPr>
                <w:rFonts w:ascii="Times New Roman" w:hAnsi="Times New Roman" w:cs="Times New Roman" w:eastAsia="Times New Roman" w:hint="default"/>
                <w:sz w:val="18"/>
                <w:szCs w:val="18"/>
              </w:rPr>
            </w:pPr>
            <w:r>
              <w:rPr>
                <w:rFonts w:ascii="Times New Roman"/>
                <w:sz w:val="18"/>
              </w:rPr>
              <w:t>14%</w:t>
            </w:r>
          </w:p>
        </w:tc>
      </w:tr>
      <w:tr>
        <w:trPr>
          <w:trHeight w:val="312" w:hRule="exact"/>
        </w:trPr>
        <w:tc>
          <w:tcPr>
            <w:tcW w:w="86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84" w:right="0"/>
              <w:jc w:val="center"/>
              <w:rPr>
                <w:rFonts w:ascii="Times New Roman" w:hAnsi="Times New Roman" w:cs="Times New Roman" w:eastAsia="Times New Roman" w:hint="default"/>
                <w:sz w:val="18"/>
                <w:szCs w:val="18"/>
              </w:rPr>
            </w:pPr>
            <w:r>
              <w:rPr>
                <w:rFonts w:ascii="Times New Roman"/>
                <w:sz w:val="18"/>
              </w:rPr>
              <w:t>4</w:t>
            </w:r>
          </w:p>
        </w:tc>
        <w:tc>
          <w:tcPr>
            <w:tcW w:w="1825"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28"/>
              <w:jc w:val="center"/>
              <w:rPr>
                <w:rFonts w:ascii="Times New Roman" w:hAnsi="Times New Roman" w:cs="Times New Roman" w:eastAsia="Times New Roman" w:hint="default"/>
                <w:sz w:val="18"/>
                <w:szCs w:val="18"/>
              </w:rPr>
            </w:pPr>
            <w:r>
              <w:rPr>
                <w:rFonts w:ascii="Times New Roman"/>
                <w:sz w:val="18"/>
              </w:rPr>
              <w:t>Broadcom</w:t>
            </w:r>
            <w:r>
              <w:rPr>
                <w:rFonts w:ascii="Times New Roman"/>
                <w:spacing w:val="2"/>
                <w:sz w:val="18"/>
              </w:rPr>
              <w:t> </w:t>
            </w:r>
            <w:r>
              <w:rPr>
                <w:rFonts w:ascii="Times New Roman"/>
                <w:spacing w:val="-3"/>
                <w:sz w:val="18"/>
              </w:rPr>
              <w:t>(Avago)</w:t>
            </w:r>
          </w:p>
        </w:tc>
        <w:tc>
          <w:tcPr>
            <w:tcW w:w="100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240" w:right="0"/>
              <w:jc w:val="left"/>
              <w:rPr>
                <w:rFonts w:ascii="宋体" w:hAnsi="宋体" w:cs="宋体" w:eastAsia="宋体" w:hint="default"/>
                <w:sz w:val="18"/>
                <w:szCs w:val="18"/>
              </w:rPr>
            </w:pPr>
            <w:r>
              <w:rPr>
                <w:rFonts w:ascii="宋体" w:hAnsi="宋体" w:cs="宋体" w:eastAsia="宋体" w:hint="default"/>
                <w:sz w:val="18"/>
                <w:szCs w:val="18"/>
              </w:rPr>
              <w:t>美国</w:t>
            </w:r>
          </w:p>
        </w:tc>
        <w:tc>
          <w:tcPr>
            <w:tcW w:w="307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275"/>
              <w:jc w:val="center"/>
              <w:rPr>
                <w:rFonts w:ascii="Times New Roman" w:hAnsi="Times New Roman" w:cs="Times New Roman" w:eastAsia="Times New Roman" w:hint="default"/>
                <w:sz w:val="18"/>
                <w:szCs w:val="18"/>
              </w:rPr>
            </w:pPr>
            <w:r>
              <w:rPr>
                <w:rFonts w:ascii="Times New Roman"/>
                <w:sz w:val="18"/>
              </w:rPr>
              <w:t>1.45</w:t>
            </w:r>
          </w:p>
        </w:tc>
        <w:tc>
          <w:tcPr>
            <w:tcW w:w="286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226"/>
              <w:jc w:val="center"/>
              <w:rPr>
                <w:rFonts w:ascii="Times New Roman" w:hAnsi="Times New Roman" w:cs="Times New Roman" w:eastAsia="Times New Roman" w:hint="default"/>
                <w:sz w:val="18"/>
                <w:szCs w:val="18"/>
              </w:rPr>
            </w:pPr>
            <w:r>
              <w:rPr>
                <w:rFonts w:ascii="Times New Roman"/>
                <w:sz w:val="18"/>
              </w:rPr>
              <w:t>10%</w:t>
            </w:r>
          </w:p>
        </w:tc>
      </w:tr>
      <w:tr>
        <w:trPr>
          <w:trHeight w:val="312" w:hRule="exact"/>
        </w:trPr>
        <w:tc>
          <w:tcPr>
            <w:tcW w:w="866" w:type="dxa"/>
            <w:tcBorders>
              <w:top w:val="nil" w:sz="6" w:space="0" w:color="auto"/>
              <w:left w:val="nil" w:sz="6" w:space="0" w:color="auto"/>
              <w:bottom w:val="nil" w:sz="6" w:space="0" w:color="auto"/>
              <w:right w:val="nil" w:sz="6" w:space="0" w:color="auto"/>
            </w:tcBorders>
          </w:tcPr>
          <w:p>
            <w:pPr>
              <w:pStyle w:val="TableParagraph"/>
              <w:spacing w:line="240" w:lineRule="auto" w:before="52"/>
              <w:ind w:left="84" w:right="0"/>
              <w:jc w:val="center"/>
              <w:rPr>
                <w:rFonts w:ascii="Times New Roman" w:hAnsi="Times New Roman" w:cs="Times New Roman" w:eastAsia="Times New Roman" w:hint="default"/>
                <w:sz w:val="18"/>
                <w:szCs w:val="18"/>
              </w:rPr>
            </w:pPr>
            <w:r>
              <w:rPr>
                <w:rFonts w:ascii="Times New Roman"/>
                <w:sz w:val="18"/>
              </w:rPr>
              <w:t>5</w:t>
            </w:r>
          </w:p>
        </w:tc>
        <w:tc>
          <w:tcPr>
            <w:tcW w:w="1825"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28"/>
              <w:jc w:val="center"/>
              <w:rPr>
                <w:rFonts w:ascii="宋体" w:hAnsi="宋体" w:cs="宋体" w:eastAsia="宋体" w:hint="default"/>
                <w:sz w:val="18"/>
                <w:szCs w:val="18"/>
              </w:rPr>
            </w:pPr>
            <w:r>
              <w:rPr>
                <w:rFonts w:ascii="宋体" w:hAnsi="宋体" w:cs="宋体" w:eastAsia="宋体" w:hint="default"/>
                <w:sz w:val="18"/>
                <w:szCs w:val="18"/>
              </w:rPr>
              <w:t>卓胜微</w:t>
            </w:r>
          </w:p>
        </w:tc>
        <w:tc>
          <w:tcPr>
            <w:tcW w:w="1007"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40" w:right="0"/>
              <w:jc w:val="left"/>
              <w:rPr>
                <w:rFonts w:ascii="宋体" w:hAnsi="宋体" w:cs="宋体" w:eastAsia="宋体" w:hint="default"/>
                <w:sz w:val="18"/>
                <w:szCs w:val="18"/>
              </w:rPr>
            </w:pPr>
            <w:r>
              <w:rPr>
                <w:rFonts w:ascii="宋体" w:hAnsi="宋体" w:cs="宋体" w:eastAsia="宋体" w:hint="default"/>
                <w:sz w:val="18"/>
                <w:szCs w:val="18"/>
              </w:rPr>
              <w:t>中国</w:t>
            </w:r>
          </w:p>
        </w:tc>
        <w:tc>
          <w:tcPr>
            <w:tcW w:w="3072"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75"/>
              <w:jc w:val="center"/>
              <w:rPr>
                <w:rFonts w:ascii="Times New Roman" w:hAnsi="Times New Roman" w:cs="Times New Roman" w:eastAsia="Times New Roman" w:hint="default"/>
                <w:sz w:val="18"/>
                <w:szCs w:val="18"/>
              </w:rPr>
            </w:pPr>
            <w:r>
              <w:rPr>
                <w:rFonts w:ascii="Times New Roman"/>
                <w:sz w:val="18"/>
              </w:rPr>
              <w:t>0.71</w:t>
            </w:r>
          </w:p>
        </w:tc>
        <w:tc>
          <w:tcPr>
            <w:tcW w:w="2861"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226"/>
              <w:jc w:val="center"/>
              <w:rPr>
                <w:rFonts w:ascii="Times New Roman" w:hAnsi="Times New Roman" w:cs="Times New Roman" w:eastAsia="Times New Roman" w:hint="default"/>
                <w:sz w:val="18"/>
                <w:szCs w:val="18"/>
              </w:rPr>
            </w:pPr>
            <w:r>
              <w:rPr>
                <w:rFonts w:ascii="Times New Roman"/>
                <w:sz w:val="18"/>
              </w:rPr>
              <w:t>5%</w:t>
            </w:r>
          </w:p>
        </w:tc>
      </w:tr>
      <w:tr>
        <w:trPr>
          <w:trHeight w:val="312" w:hRule="exact"/>
        </w:trPr>
        <w:tc>
          <w:tcPr>
            <w:tcW w:w="866" w:type="dxa"/>
            <w:tcBorders>
              <w:top w:val="nil" w:sz="6" w:space="0" w:color="auto"/>
              <w:left w:val="nil" w:sz="6" w:space="0" w:color="auto"/>
              <w:bottom w:val="single" w:sz="4" w:space="0" w:color="367097"/>
              <w:right w:val="nil" w:sz="6" w:space="0" w:color="auto"/>
            </w:tcBorders>
            <w:shd w:val="clear" w:color="auto" w:fill="D2E2EE"/>
          </w:tcPr>
          <w:p>
            <w:pPr/>
          </w:p>
        </w:tc>
        <w:tc>
          <w:tcPr>
            <w:tcW w:w="1825"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67" w:lineRule="exact"/>
              <w:ind w:right="25"/>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合计</w:t>
            </w:r>
            <w:r>
              <w:rPr>
                <w:rFonts w:ascii="Microsoft JhengHei" w:hAnsi="Microsoft JhengHei" w:cs="Microsoft JhengHei" w:eastAsia="Microsoft JhengHei" w:hint="default"/>
                <w:sz w:val="18"/>
                <w:szCs w:val="18"/>
              </w:rPr>
            </w:r>
          </w:p>
        </w:tc>
        <w:tc>
          <w:tcPr>
            <w:tcW w:w="1007" w:type="dxa"/>
            <w:tcBorders>
              <w:top w:val="nil" w:sz="6" w:space="0" w:color="auto"/>
              <w:left w:val="nil" w:sz="6" w:space="0" w:color="auto"/>
              <w:bottom w:val="single" w:sz="4" w:space="0" w:color="367097"/>
              <w:right w:val="nil" w:sz="6" w:space="0" w:color="auto"/>
            </w:tcBorders>
            <w:shd w:val="clear" w:color="auto" w:fill="D2E2EE"/>
          </w:tcPr>
          <w:p>
            <w:pPr/>
          </w:p>
        </w:tc>
        <w:tc>
          <w:tcPr>
            <w:tcW w:w="3072"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7"/>
              <w:ind w:right="275"/>
              <w:jc w:val="center"/>
              <w:rPr>
                <w:rFonts w:ascii="Times New Roman" w:hAnsi="Times New Roman" w:cs="Times New Roman" w:eastAsia="Times New Roman" w:hint="default"/>
                <w:sz w:val="18"/>
                <w:szCs w:val="18"/>
              </w:rPr>
            </w:pPr>
            <w:r>
              <w:rPr>
                <w:rFonts w:ascii="Times New Roman"/>
                <w:b/>
                <w:sz w:val="18"/>
              </w:rPr>
              <w:t>14.48</w:t>
            </w:r>
            <w:r>
              <w:rPr>
                <w:rFonts w:ascii="Times New Roman"/>
                <w:sz w:val="18"/>
              </w:rPr>
            </w:r>
          </w:p>
        </w:tc>
        <w:tc>
          <w:tcPr>
            <w:tcW w:w="2861"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57"/>
              <w:ind w:right="226"/>
              <w:jc w:val="center"/>
              <w:rPr>
                <w:rFonts w:ascii="Times New Roman" w:hAnsi="Times New Roman" w:cs="Times New Roman" w:eastAsia="Times New Roman" w:hint="default"/>
                <w:sz w:val="18"/>
                <w:szCs w:val="18"/>
              </w:rPr>
            </w:pPr>
            <w:r>
              <w:rPr>
                <w:rFonts w:ascii="Times New Roman"/>
                <w:b/>
                <w:sz w:val="18"/>
              </w:rPr>
              <w:t>100%</w:t>
            </w:r>
            <w:r>
              <w:rPr>
                <w:rFonts w:ascii="Times New Roman"/>
                <w:sz w:val="18"/>
              </w:rPr>
            </w:r>
          </w:p>
        </w:tc>
      </w:tr>
    </w:tbl>
    <w:p>
      <w:pPr>
        <w:spacing w:before="22"/>
        <w:ind w:left="236" w:right="0" w:firstLine="0"/>
        <w:jc w:val="left"/>
        <w:rPr>
          <w:rFonts w:ascii="宋体" w:hAnsi="宋体" w:cs="宋体" w:eastAsia="宋体" w:hint="default"/>
          <w:sz w:val="17"/>
          <w:szCs w:val="17"/>
        </w:rPr>
      </w:pPr>
      <w:r>
        <w:rPr/>
        <w:pict>
          <v:group style="position:absolute;margin-left:62.063999pt;margin-top:-47.052292pt;width:470.25pt;height:15.6pt;mso-position-horizontal-relative:page;mso-position-vertical-relative:paragraph;z-index:-421000" coordorigin="1241,-941" coordsize="9405,312">
            <v:group style="position:absolute;left:1868;top:-941;width:108;height:312" coordorigin="1868,-941" coordsize="108,312">
              <v:shape style="position:absolute;left:1868;top:-941;width:108;height:312" coordorigin="1868,-941" coordsize="108,312" path="m1868,-629l1976,-629,1976,-941,1868,-941,1868,-629xe" filled="true" fillcolor="#d2e2ee" stroked="false">
                <v:path arrowok="t"/>
                <v:fill type="solid"/>
              </v:shape>
            </v:group>
            <v:group style="position:absolute;left:1241;top:-941;width:108;height:312" coordorigin="1241,-941" coordsize="108,312">
              <v:shape style="position:absolute;left:1241;top:-941;width:108;height:312" coordorigin="1241,-941" coordsize="108,312" path="m1241,-629l1349,-629,1349,-941,1241,-941,1241,-629xe" filled="true" fillcolor="#d2e2ee" stroked="false">
                <v:path arrowok="t"/>
                <v:fill type="solid"/>
              </v:shape>
            </v:group>
            <v:group style="position:absolute;left:1349;top:-941;width:519;height:312" coordorigin="1349,-941" coordsize="519,312">
              <v:shape style="position:absolute;left:1349;top:-941;width:519;height:312" coordorigin="1349,-941" coordsize="519,312" path="m1349,-629l1868,-629,1868,-941,1349,-941,1349,-629xe" filled="true" fillcolor="#d2e2ee" stroked="false">
                <v:path arrowok="t"/>
                <v:fill type="solid"/>
              </v:shape>
            </v:group>
            <v:group style="position:absolute;left:1976;top:-941;width:108;height:312" coordorigin="1976,-941" coordsize="108,312">
              <v:shape style="position:absolute;left:1976;top:-941;width:108;height:312" coordorigin="1976,-941" coordsize="108,312" path="m1976,-629l2084,-629,2084,-941,1976,-941,1976,-629xe" filled="true" fillcolor="#d2e2ee" stroked="false">
                <v:path arrowok="t"/>
                <v:fill type="solid"/>
              </v:shape>
            </v:group>
            <v:group style="position:absolute;left:3711;top:-941;width:109;height:312" coordorigin="3711,-941" coordsize="109,312">
              <v:shape style="position:absolute;left:3711;top:-941;width:109;height:312" coordorigin="3711,-941" coordsize="109,312" path="m3711,-629l3819,-629,3819,-941,3711,-941,3711,-629xe" filled="true" fillcolor="#d2e2ee" stroked="false">
                <v:path arrowok="t"/>
                <v:fill type="solid"/>
              </v:shape>
            </v:group>
            <v:group style="position:absolute;left:2084;top:-941;width:1628;height:312" coordorigin="2084,-941" coordsize="1628,312">
              <v:shape style="position:absolute;left:2084;top:-941;width:1628;height:312" coordorigin="2084,-941" coordsize="1628,312" path="m2084,-629l3711,-629,3711,-941,2084,-941,2084,-629xe" filled="true" fillcolor="#d2e2ee" stroked="false">
                <v:path arrowok="t"/>
                <v:fill type="solid"/>
              </v:shape>
            </v:group>
            <v:group style="position:absolute;left:3819;top:-941;width:108;height:312" coordorigin="3819,-941" coordsize="108,312">
              <v:shape style="position:absolute;left:3819;top:-941;width:108;height:312" coordorigin="3819,-941" coordsize="108,312" path="m3819,-629l3927,-629,3927,-941,3819,-941,3819,-629xe" filled="true" fillcolor="#d2e2ee" stroked="false">
                <v:path arrowok="t"/>
                <v:fill type="solid"/>
              </v:shape>
            </v:group>
            <v:group style="position:absolute;left:4561;top:-941;width:108;height:312" coordorigin="4561,-941" coordsize="108,312">
              <v:shape style="position:absolute;left:4561;top:-941;width:108;height:312" coordorigin="4561,-941" coordsize="108,312" path="m4561,-629l4669,-629,4669,-941,4561,-941,4561,-629xe" filled="true" fillcolor="#d2e2ee" stroked="false">
                <v:path arrowok="t"/>
                <v:fill type="solid"/>
              </v:shape>
            </v:group>
            <v:group style="position:absolute;left:3927;top:-941;width:634;height:312" coordorigin="3927,-941" coordsize="634,312">
              <v:shape style="position:absolute;left:3927;top:-941;width:634;height:312" coordorigin="3927,-941" coordsize="634,312" path="m3927,-629l4561,-629,4561,-941,3927,-941,3927,-629xe" filled="true" fillcolor="#d2e2ee" stroked="false">
                <v:path arrowok="t"/>
                <v:fill type="solid"/>
              </v:shape>
            </v:group>
            <v:group style="position:absolute;left:4669;top:-941;width:108;height:312" coordorigin="4669,-941" coordsize="108,312">
              <v:shape style="position:absolute;left:4669;top:-941;width:108;height:312" coordorigin="4669,-941" coordsize="108,312" path="m4669,-629l4777,-629,4777,-941,4669,-941,4669,-629xe" filled="true" fillcolor="#d2e2ee" stroked="false">
                <v:path arrowok="t"/>
                <v:fill type="solid"/>
              </v:shape>
            </v:group>
            <v:group style="position:absolute;left:7681;top:-941;width:108;height:312" coordorigin="7681,-941" coordsize="108,312">
              <v:shape style="position:absolute;left:7681;top:-941;width:108;height:312" coordorigin="7681,-941" coordsize="108,312" path="m7681,-629l7789,-629,7789,-941,7681,-941,7681,-629xe" filled="true" fillcolor="#d2e2ee" stroked="false">
                <v:path arrowok="t"/>
                <v:fill type="solid"/>
              </v:shape>
            </v:group>
            <v:group style="position:absolute;left:4777;top:-941;width:2905;height:312" coordorigin="4777,-941" coordsize="2905,312">
              <v:shape style="position:absolute;left:4777;top:-941;width:2905;height:312" coordorigin="4777,-941" coordsize="2905,312" path="m4777,-629l7681,-629,7681,-941,4777,-941,4777,-629xe" filled="true" fillcolor="#d2e2ee" stroked="false">
                <v:path arrowok="t"/>
                <v:fill type="solid"/>
              </v:shape>
            </v:group>
            <v:group style="position:absolute;left:7789;top:-941;width:108;height:312" coordorigin="7789,-941" coordsize="108,312">
              <v:shape style="position:absolute;left:7789;top:-941;width:108;height:312" coordorigin="7789,-941" coordsize="108,312" path="m7789,-629l7897,-629,7897,-941,7789,-941,7789,-629xe" filled="true" fillcolor="#d2e2ee" stroked="false">
                <v:path arrowok="t"/>
                <v:fill type="solid"/>
              </v:shape>
            </v:group>
            <v:group style="position:absolute;left:10538;top:-941;width:108;height:312" coordorigin="10538,-941" coordsize="108,312">
              <v:shape style="position:absolute;left:10538;top:-941;width:108;height:312" coordorigin="10538,-941" coordsize="108,312" path="m10538,-629l10646,-629,10646,-941,10538,-941,10538,-629xe" filled="true" fillcolor="#d2e2ee" stroked="false">
                <v:path arrowok="t"/>
                <v:fill type="solid"/>
              </v:shape>
            </v:group>
            <v:group style="position:absolute;left:7897;top:-941;width:2641;height:312" coordorigin="7897,-941" coordsize="2641,312">
              <v:shape style="position:absolute;left:7897;top:-941;width:2641;height:312" coordorigin="7897,-941" coordsize="2641,312" path="m7897,-629l10538,-629,10538,-941,7897,-941,7897,-629xe" filled="true" fillcolor="#d2e2ee" stroked="false">
                <v:path arrowok="t"/>
                <v:fill type="solid"/>
              </v:shape>
            </v:group>
            <w10:wrap type="none"/>
          </v:group>
        </w:pict>
      </w:r>
      <w:r>
        <w:rPr/>
        <w:pict>
          <v:group style="position:absolute;margin-left:62.063999pt;margin-top:-15.852292pt;width:470.25pt;height:15.6pt;mso-position-horizontal-relative:page;mso-position-vertical-relative:paragraph;z-index:-420976" coordorigin="1241,-317" coordsize="9405,312">
            <v:group style="position:absolute;left:1868;top:-317;width:108;height:312" coordorigin="1868,-317" coordsize="108,312">
              <v:shape style="position:absolute;left:1868;top:-317;width:108;height:312" coordorigin="1868,-317" coordsize="108,312" path="m1868,-5l1976,-5,1976,-317,1868,-317,1868,-5xe" filled="true" fillcolor="#d2e2ee" stroked="false">
                <v:path arrowok="t"/>
                <v:fill type="solid"/>
              </v:shape>
            </v:group>
            <v:group style="position:absolute;left:1241;top:-317;width:108;height:312" coordorigin="1241,-317" coordsize="108,312">
              <v:shape style="position:absolute;left:1241;top:-317;width:108;height:312" coordorigin="1241,-317" coordsize="108,312" path="m1241,-5l1349,-5,1349,-317,1241,-317,1241,-5xe" filled="true" fillcolor="#d2e2ee" stroked="false">
                <v:path arrowok="t"/>
                <v:fill type="solid"/>
              </v:shape>
            </v:group>
            <v:group style="position:absolute;left:1349;top:-317;width:519;height:312" coordorigin="1349,-317" coordsize="519,312">
              <v:shape style="position:absolute;left:1349;top:-317;width:519;height:312" coordorigin="1349,-317" coordsize="519,312" path="m1349,-5l1868,-5,1868,-317,1349,-317,1349,-5xe" filled="true" fillcolor="#d2e2ee" stroked="false">
                <v:path arrowok="t"/>
                <v:fill type="solid"/>
              </v:shape>
            </v:group>
            <v:group style="position:absolute;left:1976;top:-317;width:108;height:312" coordorigin="1976,-317" coordsize="108,312">
              <v:shape style="position:absolute;left:1976;top:-317;width:108;height:312" coordorigin="1976,-317" coordsize="108,312" path="m1976,-5l2084,-5,2084,-317,1976,-317,1976,-5xe" filled="true" fillcolor="#d2e2ee" stroked="false">
                <v:path arrowok="t"/>
                <v:fill type="solid"/>
              </v:shape>
            </v:group>
            <v:group style="position:absolute;left:3711;top:-317;width:109;height:312" coordorigin="3711,-317" coordsize="109,312">
              <v:shape style="position:absolute;left:3711;top:-317;width:109;height:312" coordorigin="3711,-317" coordsize="109,312" path="m3711,-5l3819,-5,3819,-317,3711,-317,3711,-5xe" filled="true" fillcolor="#d2e2ee" stroked="false">
                <v:path arrowok="t"/>
                <v:fill type="solid"/>
              </v:shape>
            </v:group>
            <v:group style="position:absolute;left:2084;top:-317;width:1628;height:312" coordorigin="2084,-317" coordsize="1628,312">
              <v:shape style="position:absolute;left:2084;top:-317;width:1628;height:312" coordorigin="2084,-317" coordsize="1628,312" path="m2084,-5l3711,-5,3711,-317,2084,-317,2084,-5xe" filled="true" fillcolor="#d2e2ee" stroked="false">
                <v:path arrowok="t"/>
                <v:fill type="solid"/>
              </v:shape>
            </v:group>
            <v:group style="position:absolute;left:3819;top:-317;width:108;height:312" coordorigin="3819,-317" coordsize="108,312">
              <v:shape style="position:absolute;left:3819;top:-317;width:108;height:312" coordorigin="3819,-317" coordsize="108,312" path="m3819,-5l3927,-5,3927,-317,3819,-317,3819,-5xe" filled="true" fillcolor="#d2e2ee" stroked="false">
                <v:path arrowok="t"/>
                <v:fill type="solid"/>
              </v:shape>
            </v:group>
            <v:group style="position:absolute;left:4561;top:-317;width:108;height:312" coordorigin="4561,-317" coordsize="108,312">
              <v:shape style="position:absolute;left:4561;top:-317;width:108;height:312" coordorigin="4561,-317" coordsize="108,312" path="m4561,-5l4669,-5,4669,-317,4561,-317,4561,-5xe" filled="true" fillcolor="#d2e2ee" stroked="false">
                <v:path arrowok="t"/>
                <v:fill type="solid"/>
              </v:shape>
            </v:group>
            <v:group style="position:absolute;left:3927;top:-317;width:634;height:312" coordorigin="3927,-317" coordsize="634,312">
              <v:shape style="position:absolute;left:3927;top:-317;width:634;height:312" coordorigin="3927,-317" coordsize="634,312" path="m3927,-5l4561,-5,4561,-317,3927,-317,3927,-5xe" filled="true" fillcolor="#d2e2ee" stroked="false">
                <v:path arrowok="t"/>
                <v:fill type="solid"/>
              </v:shape>
            </v:group>
            <v:group style="position:absolute;left:4669;top:-317;width:108;height:312" coordorigin="4669,-317" coordsize="108,312">
              <v:shape style="position:absolute;left:4669;top:-317;width:108;height:312" coordorigin="4669,-317" coordsize="108,312" path="m4669,-5l4777,-5,4777,-317,4669,-317,4669,-5xe" filled="true" fillcolor="#d2e2ee" stroked="false">
                <v:path arrowok="t"/>
                <v:fill type="solid"/>
              </v:shape>
            </v:group>
            <v:group style="position:absolute;left:7681;top:-317;width:108;height:312" coordorigin="7681,-317" coordsize="108,312">
              <v:shape style="position:absolute;left:7681;top:-317;width:108;height:312" coordorigin="7681,-317" coordsize="108,312" path="m7681,-5l7789,-5,7789,-317,7681,-317,7681,-5xe" filled="true" fillcolor="#d2e2ee" stroked="false">
                <v:path arrowok="t"/>
                <v:fill type="solid"/>
              </v:shape>
            </v:group>
            <v:group style="position:absolute;left:4777;top:-317;width:2905;height:312" coordorigin="4777,-317" coordsize="2905,312">
              <v:shape style="position:absolute;left:4777;top:-317;width:2905;height:312" coordorigin="4777,-317" coordsize="2905,312" path="m4777,-5l7681,-5,7681,-317,4777,-317,4777,-5xe" filled="true" fillcolor="#d2e2ee" stroked="false">
                <v:path arrowok="t"/>
                <v:fill type="solid"/>
              </v:shape>
            </v:group>
            <v:group style="position:absolute;left:7789;top:-317;width:108;height:312" coordorigin="7789,-317" coordsize="108,312">
              <v:shape style="position:absolute;left:7789;top:-317;width:108;height:312" coordorigin="7789,-317" coordsize="108,312" path="m7789,-5l7897,-5,7897,-317,7789,-317,7789,-5xe" filled="true" fillcolor="#d2e2ee" stroked="false">
                <v:path arrowok="t"/>
                <v:fill type="solid"/>
              </v:shape>
            </v:group>
            <v:group style="position:absolute;left:10538;top:-317;width:108;height:312" coordorigin="10538,-317" coordsize="108,312">
              <v:shape style="position:absolute;left:10538;top:-317;width:108;height:312" coordorigin="10538,-317" coordsize="108,312" path="m10538,-5l10646,-5,10646,-317,10538,-317,10538,-5xe" filled="true" fillcolor="#d2e2ee" stroked="false">
                <v:path arrowok="t"/>
                <v:fill type="solid"/>
              </v:shape>
            </v:group>
            <v:group style="position:absolute;left:7897;top:-317;width:2641;height:312" coordorigin="7897,-317" coordsize="2641,312">
              <v:shape style="position:absolute;left:7897;top:-317;width:2641;height:312" coordorigin="7897,-317" coordsize="2641,312" path="m7897,-5l10538,-5,10538,-317,7897,-317,7897,-5xe" filled="true" fillcolor="#d2e2ee" stroked="false">
                <v:path arrowok="t"/>
                <v:fill type="solid"/>
              </v:shape>
            </v:group>
            <w10:wrap type="none"/>
          </v:group>
        </w:pict>
      </w: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Bloomberg</w:t>
      </w:r>
      <w:r>
        <w:rPr>
          <w:rFonts w:ascii="宋体" w:hAnsi="宋体" w:cs="宋体" w:eastAsia="宋体" w:hint="default"/>
          <w:sz w:val="17"/>
          <w:szCs w:val="17"/>
        </w:rPr>
        <w:t>，中信建投证券研究发展部</w:t>
      </w:r>
    </w:p>
    <w:p>
      <w:pPr>
        <w:spacing w:line="240" w:lineRule="auto" w:before="0"/>
        <w:ind w:right="0"/>
        <w:rPr>
          <w:rFonts w:ascii="宋体" w:hAnsi="宋体" w:cs="宋体" w:eastAsia="宋体" w:hint="default"/>
          <w:sz w:val="20"/>
          <w:szCs w:val="20"/>
        </w:rPr>
      </w:pPr>
    </w:p>
    <w:p>
      <w:pPr>
        <w:spacing w:line="240" w:lineRule="auto" w:before="12"/>
        <w:ind w:right="0"/>
        <w:rPr>
          <w:rFonts w:ascii="宋体" w:hAnsi="宋体" w:cs="宋体" w:eastAsia="宋体" w:hint="default"/>
          <w:sz w:val="17"/>
          <w:szCs w:val="17"/>
        </w:rPr>
      </w:pPr>
    </w:p>
    <w:p>
      <w:pPr>
        <w:spacing w:line="300" w:lineRule="exact" w:before="0" w:after="45"/>
        <w:ind w:left="241" w:right="0" w:firstLine="0"/>
        <w:jc w:val="left"/>
        <w:rPr>
          <w:rFonts w:ascii="Microsoft JhengHei" w:hAnsi="Microsoft JhengHei" w:cs="Microsoft JhengHei" w:eastAsia="Microsoft JhengHei" w:hint="default"/>
          <w:sz w:val="18"/>
          <w:szCs w:val="18"/>
        </w:rPr>
      </w:pPr>
      <w:bookmarkStart w:name="_bookmark76" w:id="77"/>
      <w:bookmarkEnd w:id="77"/>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10"/>
          <w:sz w:val="18"/>
          <w:szCs w:val="18"/>
        </w:rPr>
        <w:t> </w:t>
      </w:r>
      <w:r>
        <w:rPr>
          <w:rFonts w:ascii="Arial" w:hAnsi="Arial" w:cs="Arial" w:eastAsia="Arial" w:hint="default"/>
          <w:b/>
          <w:bCs/>
          <w:sz w:val="18"/>
          <w:szCs w:val="18"/>
        </w:rPr>
        <w:t>15</w:t>
      </w:r>
      <w:r>
        <w:rPr>
          <w:rFonts w:ascii="Microsoft JhengHei" w:hAnsi="Microsoft JhengHei" w:cs="Microsoft JhengHei" w:eastAsia="Microsoft JhengHei" w:hint="default"/>
          <w:b/>
          <w:bCs/>
          <w:sz w:val="18"/>
          <w:szCs w:val="18"/>
        </w:rPr>
        <w:t>：国内主要射频开关芯片公司业务概括</w:t>
      </w:r>
      <w:r>
        <w:rPr>
          <w:rFonts w:ascii="Microsoft JhengHei" w:hAnsi="Microsoft JhengHei" w:cs="Microsoft JhengHei" w:eastAsia="Microsoft JhengHei" w:hint="default"/>
          <w:sz w:val="18"/>
          <w:szCs w:val="18"/>
        </w:rPr>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05pt;height:.5pt;mso-position-horizontal-relative:char;mso-position-vertical-relative:line" coordorigin="0,0" coordsize="9641,10">
            <v:group style="position:absolute;left:5;top:5;width:9631;height:2" coordorigin="5,5" coordsize="9631,2">
              <v:shape style="position:absolute;left:5;top:5;width:9631;height:2" coordorigin="5,5" coordsize="9631,0" path="m5,5l9636,5e" filled="false" stroked="true" strokeweight=".47998pt" strokecolor="#367097">
                <v:path arrowok="t"/>
              </v:shape>
            </v:group>
          </v:group>
        </w:pict>
      </w:r>
      <w:r>
        <w:rPr>
          <w:rFonts w:ascii="Microsoft JhengHei" w:hAnsi="Microsoft JhengHei" w:cs="Microsoft JhengHei" w:eastAsia="Microsoft JhengHei" w:hint="default"/>
          <w:sz w:val="2"/>
          <w:szCs w:val="2"/>
        </w:rPr>
      </w:r>
    </w:p>
    <w:tbl>
      <w:tblPr>
        <w:tblW w:w="0" w:type="auto"/>
        <w:jc w:val="left"/>
        <w:tblInd w:w="236" w:type="dxa"/>
        <w:tblLayout w:type="fixed"/>
        <w:tblCellMar>
          <w:top w:w="0" w:type="dxa"/>
          <w:left w:w="0" w:type="dxa"/>
          <w:bottom w:w="0" w:type="dxa"/>
          <w:right w:w="0" w:type="dxa"/>
        </w:tblCellMar>
        <w:tblLook w:val="01E0"/>
      </w:tblPr>
      <w:tblGrid>
        <w:gridCol w:w="997"/>
        <w:gridCol w:w="8407"/>
      </w:tblGrid>
      <w:tr>
        <w:trPr>
          <w:trHeight w:val="312" w:hRule="exact"/>
        </w:trPr>
        <w:tc>
          <w:tcPr>
            <w:tcW w:w="997"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326"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公司</w:t>
            </w:r>
            <w:r>
              <w:rPr>
                <w:rFonts w:ascii="Microsoft JhengHei" w:hAnsi="Microsoft JhengHei" w:cs="Microsoft JhengHei" w:eastAsia="Microsoft JhengHei" w:hint="default"/>
                <w:sz w:val="18"/>
                <w:szCs w:val="18"/>
              </w:rPr>
            </w:r>
          </w:p>
        </w:tc>
        <w:tc>
          <w:tcPr>
            <w:tcW w:w="8407" w:type="dxa"/>
            <w:tcBorders>
              <w:top w:val="nil" w:sz="6" w:space="0" w:color="auto"/>
              <w:left w:val="nil" w:sz="6" w:space="0" w:color="auto"/>
              <w:bottom w:val="nil" w:sz="6" w:space="0" w:color="auto"/>
              <w:right w:val="nil" w:sz="6" w:space="0" w:color="auto"/>
            </w:tcBorders>
            <w:shd w:val="clear" w:color="auto" w:fill="FFB1B1"/>
          </w:tcPr>
          <w:p>
            <w:pPr>
              <w:pStyle w:val="TableParagraph"/>
              <w:spacing w:line="267" w:lineRule="exact"/>
              <w:ind w:left="17"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业务概况</w:t>
            </w:r>
            <w:r>
              <w:rPr>
                <w:rFonts w:ascii="Microsoft JhengHei" w:hAnsi="Microsoft JhengHei" w:cs="Microsoft JhengHei" w:eastAsia="Microsoft JhengHei" w:hint="default"/>
                <w:sz w:val="18"/>
                <w:szCs w:val="18"/>
              </w:rPr>
            </w:r>
          </w:p>
        </w:tc>
      </w:tr>
      <w:tr>
        <w:trPr>
          <w:trHeight w:val="624" w:hRule="exact"/>
        </w:trPr>
        <w:tc>
          <w:tcPr>
            <w:tcW w:w="9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237" w:right="0"/>
              <w:jc w:val="left"/>
              <w:rPr>
                <w:rFonts w:ascii="宋体" w:hAnsi="宋体" w:cs="宋体" w:eastAsia="宋体" w:hint="default"/>
                <w:sz w:val="18"/>
                <w:szCs w:val="18"/>
              </w:rPr>
            </w:pPr>
            <w:r>
              <w:rPr>
                <w:rFonts w:ascii="宋体" w:hAnsi="宋体" w:cs="宋体" w:eastAsia="宋体" w:hint="default"/>
                <w:sz w:val="18"/>
                <w:szCs w:val="18"/>
              </w:rPr>
              <w:t>卓胜微</w:t>
            </w:r>
          </w:p>
        </w:tc>
        <w:tc>
          <w:tcPr>
            <w:tcW w:w="8407" w:type="dxa"/>
            <w:tcBorders>
              <w:top w:val="nil" w:sz="6" w:space="0" w:color="auto"/>
              <w:left w:val="nil" w:sz="6" w:space="0" w:color="auto"/>
              <w:bottom w:val="nil" w:sz="6" w:space="0" w:color="auto"/>
              <w:right w:val="nil" w:sz="6" w:space="0" w:color="auto"/>
            </w:tcBorders>
          </w:tcPr>
          <w:p>
            <w:pPr>
              <w:pStyle w:val="TableParagraph"/>
              <w:spacing w:line="316" w:lineRule="auto" w:before="10"/>
              <w:ind w:left="128" w:right="107"/>
              <w:jc w:val="left"/>
              <w:rPr>
                <w:rFonts w:ascii="宋体" w:hAnsi="宋体" w:cs="宋体" w:eastAsia="宋体" w:hint="default"/>
                <w:sz w:val="18"/>
                <w:szCs w:val="18"/>
              </w:rPr>
            </w:pPr>
            <w:r>
              <w:rPr>
                <w:rFonts w:ascii="宋体" w:hAnsi="宋体" w:cs="宋体" w:eastAsia="宋体" w:hint="default"/>
                <w:spacing w:val="-3"/>
                <w:sz w:val="18"/>
                <w:szCs w:val="18"/>
              </w:rPr>
              <w:t>发明拼版式集成射频开关，极大缩短了射频开关的供货周期、提高了备货能力，申请多项发明专利，打入 </w:t>
            </w:r>
            <w:r>
              <w:rPr>
                <w:rFonts w:ascii="宋体" w:hAnsi="宋体" w:cs="宋体" w:eastAsia="宋体" w:hint="default"/>
                <w:sz w:val="18"/>
                <w:szCs w:val="18"/>
              </w:rPr>
              <w:t>三星供应链，聚焦大品牌客户。</w:t>
            </w:r>
          </w:p>
        </w:tc>
      </w:tr>
      <w:tr>
        <w:trPr>
          <w:trHeight w:val="624" w:hRule="exact"/>
        </w:trPr>
        <w:tc>
          <w:tcPr>
            <w:tcW w:w="99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48" w:right="0"/>
              <w:jc w:val="left"/>
              <w:rPr>
                <w:rFonts w:ascii="宋体" w:hAnsi="宋体" w:cs="宋体" w:eastAsia="宋体" w:hint="default"/>
                <w:sz w:val="18"/>
                <w:szCs w:val="18"/>
              </w:rPr>
            </w:pPr>
            <w:r>
              <w:rPr>
                <w:rFonts w:ascii="宋体" w:hAnsi="宋体" w:cs="宋体" w:eastAsia="宋体" w:hint="default"/>
                <w:sz w:val="18"/>
                <w:szCs w:val="18"/>
              </w:rPr>
              <w:t>韦尔股份</w:t>
            </w:r>
          </w:p>
        </w:tc>
        <w:tc>
          <w:tcPr>
            <w:tcW w:w="840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16" w:lineRule="auto" w:before="10"/>
              <w:ind w:left="128" w:right="110"/>
              <w:jc w:val="left"/>
              <w:rPr>
                <w:rFonts w:ascii="宋体" w:hAnsi="宋体" w:cs="宋体" w:eastAsia="宋体" w:hint="default"/>
                <w:sz w:val="18"/>
                <w:szCs w:val="18"/>
              </w:rPr>
            </w:pPr>
            <w:r>
              <w:rPr>
                <w:rFonts w:ascii="宋体" w:hAnsi="宋体" w:cs="宋体" w:eastAsia="宋体" w:hint="default"/>
                <w:sz w:val="18"/>
                <w:szCs w:val="18"/>
              </w:rPr>
              <w:t>国内领先的半导体器件设计和销售公司，业绩连续多年保持稳定增长。主营产品包括保护器件、功率器 件、电源管理器件、模拟开关等四条产品线。射频前端产品主要是射频开关、</w:t>
            </w:r>
            <w:r>
              <w:rPr>
                <w:rFonts w:ascii="Times New Roman" w:hAnsi="Times New Roman" w:cs="Times New Roman" w:eastAsia="Times New Roman" w:hint="default"/>
                <w:sz w:val="18"/>
                <w:szCs w:val="18"/>
              </w:rPr>
              <w:t>LNA</w:t>
            </w:r>
            <w:r>
              <w:rPr>
                <w:rFonts w:ascii="宋体" w:hAnsi="宋体" w:cs="宋体" w:eastAsia="宋体" w:hint="default"/>
                <w:sz w:val="18"/>
                <w:szCs w:val="18"/>
              </w:rPr>
              <w:t>、天线调谐等。</w:t>
            </w:r>
          </w:p>
        </w:tc>
      </w:tr>
      <w:tr>
        <w:trPr>
          <w:trHeight w:val="624" w:hRule="exact"/>
        </w:trPr>
        <w:tc>
          <w:tcPr>
            <w:tcW w:w="99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48" w:right="0"/>
              <w:jc w:val="left"/>
              <w:rPr>
                <w:rFonts w:ascii="宋体" w:hAnsi="宋体" w:cs="宋体" w:eastAsia="宋体" w:hint="default"/>
                <w:sz w:val="18"/>
                <w:szCs w:val="18"/>
              </w:rPr>
            </w:pPr>
            <w:r>
              <w:rPr>
                <w:rFonts w:ascii="宋体" w:hAnsi="宋体" w:cs="宋体" w:eastAsia="宋体" w:hint="default"/>
                <w:sz w:val="18"/>
                <w:szCs w:val="18"/>
              </w:rPr>
              <w:t>紫光展锐</w:t>
            </w:r>
          </w:p>
        </w:tc>
        <w:tc>
          <w:tcPr>
            <w:tcW w:w="8407" w:type="dxa"/>
            <w:tcBorders>
              <w:top w:val="nil" w:sz="6" w:space="0" w:color="auto"/>
              <w:left w:val="nil" w:sz="6" w:space="0" w:color="auto"/>
              <w:bottom w:val="nil" w:sz="6" w:space="0" w:color="auto"/>
              <w:right w:val="nil" w:sz="6" w:space="0" w:color="auto"/>
            </w:tcBorders>
          </w:tcPr>
          <w:p>
            <w:pPr>
              <w:pStyle w:val="TableParagraph"/>
              <w:spacing w:line="316" w:lineRule="auto" w:before="10"/>
              <w:ind w:left="128" w:right="106"/>
              <w:jc w:val="left"/>
              <w:rPr>
                <w:rFonts w:ascii="宋体" w:hAnsi="宋体" w:cs="宋体" w:eastAsia="宋体" w:hint="default"/>
                <w:sz w:val="18"/>
                <w:szCs w:val="18"/>
              </w:rPr>
            </w:pPr>
            <w:r>
              <w:rPr>
                <w:rFonts w:ascii="宋体" w:hAnsi="宋体" w:cs="宋体" w:eastAsia="宋体" w:hint="default"/>
                <w:spacing w:val="-3"/>
                <w:sz w:val="18"/>
                <w:szCs w:val="18"/>
              </w:rPr>
              <w:t>紫光旗下芯片设计公司，产品包括移动通信基带芯片、射频前端芯片、无线连接芯片、安全芯片、电视芯 </w:t>
            </w:r>
            <w:r>
              <w:rPr>
                <w:rFonts w:ascii="宋体" w:hAnsi="宋体" w:cs="宋体" w:eastAsia="宋体" w:hint="default"/>
                <w:sz w:val="18"/>
                <w:szCs w:val="18"/>
              </w:rPr>
              <w:t>片和图像传感器芯片等。</w:t>
            </w:r>
          </w:p>
        </w:tc>
      </w:tr>
      <w:tr>
        <w:trPr>
          <w:trHeight w:val="317" w:hRule="exact"/>
        </w:trPr>
        <w:tc>
          <w:tcPr>
            <w:tcW w:w="997" w:type="dxa"/>
            <w:tcBorders>
              <w:top w:val="nil" w:sz="6" w:space="0" w:color="auto"/>
              <w:left w:val="nil" w:sz="6" w:space="0" w:color="auto"/>
              <w:bottom w:val="nil" w:sz="6" w:space="0" w:color="auto"/>
              <w:right w:val="nil" w:sz="6" w:space="0" w:color="auto"/>
            </w:tcBorders>
          </w:tcPr>
          <w:p>
            <w:pPr>
              <w:pStyle w:val="TableParagraph"/>
              <w:tabs>
                <w:tab w:pos="1125" w:val="left" w:leader="none"/>
              </w:tabs>
              <w:spacing w:line="240" w:lineRule="auto" w:before="10"/>
              <w:ind w:right="-129"/>
              <w:jc w:val="left"/>
              <w:rPr>
                <w:rFonts w:ascii="宋体" w:hAnsi="宋体" w:cs="宋体" w:eastAsia="宋体" w:hint="default"/>
                <w:sz w:val="18"/>
                <w:szCs w:val="18"/>
              </w:rPr>
            </w:pPr>
            <w:r>
              <w:rPr>
                <w:rFonts w:ascii="Times New Roman" w:hAnsi="Times New Roman" w:cs="Times New Roman" w:eastAsia="Times New Roman" w:hint="default"/>
                <w:sz w:val="18"/>
                <w:szCs w:val="18"/>
              </w:rPr>
            </w:r>
            <w:r>
              <w:rPr>
                <w:rFonts w:ascii="Times New Roman" w:hAnsi="Times New Roman" w:cs="Times New Roman" w:eastAsia="Times New Roman" w:hint="default"/>
                <w:sz w:val="18"/>
                <w:szCs w:val="18"/>
                <w:shd w:fill="D2E2EE" w:color="auto" w:val="clear"/>
              </w:rPr>
              <w:t>  </w:t>
            </w:r>
            <w:r>
              <w:rPr>
                <w:rFonts w:ascii="Times New Roman" w:hAnsi="Times New Roman" w:cs="Times New Roman" w:eastAsia="Times New Roman" w:hint="default"/>
                <w:spacing w:val="13"/>
                <w:sz w:val="18"/>
                <w:szCs w:val="18"/>
                <w:shd w:fill="D2E2EE" w:color="auto" w:val="clear"/>
              </w:rPr>
              <w:t> </w:t>
            </w:r>
            <w:r>
              <w:rPr>
                <w:rFonts w:ascii="宋体" w:hAnsi="宋体" w:cs="宋体" w:eastAsia="宋体" w:hint="default"/>
                <w:sz w:val="18"/>
                <w:szCs w:val="18"/>
                <w:shd w:fill="D2E2EE" w:color="auto" w:val="clear"/>
              </w:rPr>
              <w:t>唯捷创芯</w:t>
              <w:tab/>
            </w:r>
            <w:r>
              <w:rPr>
                <w:rFonts w:ascii="宋体" w:hAnsi="宋体" w:cs="宋体" w:eastAsia="宋体" w:hint="default"/>
                <w:sz w:val="18"/>
                <w:szCs w:val="18"/>
              </w:rPr>
            </w:r>
          </w:p>
        </w:tc>
        <w:tc>
          <w:tcPr>
            <w:tcW w:w="8407" w:type="dxa"/>
            <w:tcBorders>
              <w:top w:val="nil" w:sz="6" w:space="0" w:color="auto"/>
              <w:left w:val="nil" w:sz="6" w:space="0" w:color="auto"/>
              <w:bottom w:val="nil" w:sz="6" w:space="0" w:color="auto"/>
              <w:right w:val="nil" w:sz="6" w:space="0" w:color="auto"/>
            </w:tcBorders>
          </w:tcPr>
          <w:p>
            <w:pPr>
              <w:pStyle w:val="TableParagraph"/>
              <w:tabs>
                <w:tab w:pos="8407" w:val="left" w:leader="none"/>
              </w:tabs>
              <w:spacing w:line="240" w:lineRule="auto" w:before="10"/>
              <w:ind w:left="128" w:right="0"/>
              <w:jc w:val="left"/>
              <w:rPr>
                <w:rFonts w:ascii="宋体" w:hAnsi="宋体" w:cs="宋体" w:eastAsia="宋体" w:hint="default"/>
                <w:sz w:val="18"/>
                <w:szCs w:val="18"/>
              </w:rPr>
            </w:pPr>
            <w:r>
              <w:rPr>
                <w:rFonts w:ascii="宋体" w:hAnsi="宋体" w:cs="宋体" w:eastAsia="宋体" w:hint="default"/>
                <w:sz w:val="18"/>
                <w:szCs w:val="18"/>
              </w:rPr>
            </w:r>
            <w:r>
              <w:rPr>
                <w:rFonts w:ascii="宋体" w:hAnsi="宋体" w:cs="宋体" w:eastAsia="宋体" w:hint="default"/>
                <w:sz w:val="18"/>
                <w:szCs w:val="18"/>
                <w:shd w:fill="D2E2EE" w:color="auto" w:val="clear"/>
              </w:rPr>
              <w:t>成立于</w:t>
            </w:r>
            <w:r>
              <w:rPr>
                <w:rFonts w:ascii="宋体" w:hAnsi="宋体" w:cs="宋体" w:eastAsia="宋体" w:hint="default"/>
                <w:spacing w:val="-46"/>
                <w:sz w:val="18"/>
                <w:szCs w:val="18"/>
                <w:shd w:fill="D2E2EE" w:color="auto" w:val="clear"/>
              </w:rPr>
              <w:t> </w:t>
            </w:r>
            <w:r>
              <w:rPr>
                <w:rFonts w:ascii="Times New Roman" w:hAnsi="Times New Roman" w:cs="Times New Roman" w:eastAsia="Times New Roman" w:hint="default"/>
                <w:sz w:val="18"/>
                <w:szCs w:val="18"/>
                <w:shd w:fill="D2E2EE" w:color="auto" w:val="clear"/>
              </w:rPr>
              <w:t>2010 </w:t>
            </w:r>
            <w:r>
              <w:rPr>
                <w:rFonts w:ascii="宋体" w:hAnsi="宋体" w:cs="宋体" w:eastAsia="宋体" w:hint="default"/>
                <w:sz w:val="18"/>
                <w:szCs w:val="18"/>
                <w:shd w:fill="D2E2EE" w:color="auto" w:val="clear"/>
              </w:rPr>
              <w:t>年，总部位于天津，主要从事射频与高端模拟集成电路的设计、生产与销售。</w:t>
              <w:tab/>
            </w:r>
            <w:r>
              <w:rPr>
                <w:rFonts w:ascii="宋体" w:hAnsi="宋体" w:cs="宋体" w:eastAsia="宋体" w:hint="default"/>
                <w:sz w:val="18"/>
                <w:szCs w:val="18"/>
              </w:rPr>
            </w:r>
          </w:p>
        </w:tc>
      </w:tr>
      <w:tr>
        <w:trPr>
          <w:trHeight w:val="307" w:hRule="exact"/>
        </w:trPr>
        <w:tc>
          <w:tcPr>
            <w:tcW w:w="99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48" w:right="0"/>
              <w:jc w:val="left"/>
              <w:rPr>
                <w:rFonts w:ascii="宋体" w:hAnsi="宋体" w:cs="宋体" w:eastAsia="宋体" w:hint="default"/>
                <w:sz w:val="18"/>
                <w:szCs w:val="18"/>
              </w:rPr>
            </w:pPr>
            <w:r>
              <w:rPr>
                <w:rFonts w:ascii="宋体" w:hAnsi="宋体" w:cs="宋体" w:eastAsia="宋体" w:hint="default"/>
                <w:sz w:val="18"/>
                <w:szCs w:val="18"/>
              </w:rPr>
              <w:t>国民飞骧</w:t>
            </w:r>
          </w:p>
        </w:tc>
        <w:tc>
          <w:tcPr>
            <w:tcW w:w="8407" w:type="dxa"/>
            <w:tcBorders>
              <w:top w:val="nil" w:sz="6" w:space="0" w:color="auto"/>
              <w:left w:val="nil" w:sz="6" w:space="0" w:color="auto"/>
              <w:bottom w:val="nil" w:sz="6" w:space="0" w:color="auto"/>
              <w:right w:val="nil" w:sz="6" w:space="0" w:color="auto"/>
            </w:tcBorders>
          </w:tcPr>
          <w:p>
            <w:pPr>
              <w:pStyle w:val="TableParagraph"/>
              <w:spacing w:line="240" w:lineRule="auto" w:before="5"/>
              <w:ind w:left="128" w:right="0"/>
              <w:jc w:val="left"/>
              <w:rPr>
                <w:rFonts w:ascii="宋体" w:hAnsi="宋体" w:cs="宋体" w:eastAsia="宋体" w:hint="default"/>
                <w:sz w:val="18"/>
                <w:szCs w:val="18"/>
              </w:rPr>
            </w:pPr>
            <w:r>
              <w:rPr>
                <w:rFonts w:ascii="宋体" w:hAnsi="宋体" w:cs="宋体" w:eastAsia="宋体" w:hint="default"/>
                <w:sz w:val="18"/>
                <w:szCs w:val="18"/>
              </w:rPr>
              <w:t>原为</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A </w:t>
            </w:r>
            <w:r>
              <w:rPr>
                <w:rFonts w:ascii="宋体" w:hAnsi="宋体" w:cs="宋体" w:eastAsia="宋体" w:hint="default"/>
                <w:sz w:val="18"/>
                <w:szCs w:val="18"/>
              </w:rPr>
              <w:t>股上市公司国民技术无线射频产品事业部，</w:t>
            </w:r>
            <w:r>
              <w:rPr>
                <w:rFonts w:ascii="Times New Roman" w:hAnsi="Times New Roman" w:cs="Times New Roman" w:eastAsia="Times New Roman" w:hint="default"/>
                <w:sz w:val="18"/>
                <w:szCs w:val="18"/>
              </w:rPr>
              <w:t>2010 </w:t>
            </w:r>
            <w:r>
              <w:rPr>
                <w:rFonts w:ascii="宋体" w:hAnsi="宋体" w:cs="宋体" w:eastAsia="宋体" w:hint="default"/>
                <w:sz w:val="18"/>
                <w:szCs w:val="18"/>
              </w:rPr>
              <w:t>年开始开发国产射频功率放大器和射频开关。</w:t>
            </w:r>
          </w:p>
        </w:tc>
      </w:tr>
      <w:tr>
        <w:trPr>
          <w:trHeight w:val="941" w:hRule="exact"/>
        </w:trPr>
        <w:tc>
          <w:tcPr>
            <w:tcW w:w="997"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18"/>
                <w:szCs w:val="18"/>
              </w:rPr>
            </w:pPr>
          </w:p>
          <w:p>
            <w:pPr>
              <w:pStyle w:val="TableParagraph"/>
              <w:spacing w:line="240" w:lineRule="auto"/>
              <w:ind w:left="148" w:right="0"/>
              <w:jc w:val="left"/>
              <w:rPr>
                <w:rFonts w:ascii="宋体" w:hAnsi="宋体" w:cs="宋体" w:eastAsia="宋体" w:hint="default"/>
                <w:sz w:val="18"/>
                <w:szCs w:val="18"/>
              </w:rPr>
            </w:pPr>
            <w:r>
              <w:rPr>
                <w:rFonts w:ascii="宋体" w:hAnsi="宋体" w:cs="宋体" w:eastAsia="宋体" w:hint="default"/>
                <w:sz w:val="18"/>
                <w:szCs w:val="18"/>
              </w:rPr>
              <w:t>德清华莹</w:t>
            </w:r>
          </w:p>
        </w:tc>
        <w:tc>
          <w:tcPr>
            <w:tcW w:w="8407"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300" w:lineRule="auto" w:before="11"/>
              <w:ind w:left="128" w:right="14"/>
              <w:jc w:val="left"/>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宋体" w:hAnsi="宋体" w:cs="宋体" w:eastAsia="宋体" w:hint="default"/>
                <w:sz w:val="18"/>
                <w:szCs w:val="18"/>
              </w:rPr>
              <w:t>）主要产品包括钽酸锂、铌酸锂压电晶体材料、声学滤波器、射频开关等，</w:t>
            </w:r>
            <w:r>
              <w:rPr>
                <w:rFonts w:ascii="Times New Roman" w:hAnsi="Times New Roman" w:cs="Times New Roman" w:eastAsia="Times New Roman" w:hint="default"/>
                <w:sz w:val="18"/>
                <w:szCs w:val="18"/>
              </w:rPr>
              <w:t>GaAs/SOI</w:t>
            </w:r>
            <w:r>
              <w:rPr>
                <w:rFonts w:ascii="Times New Roman" w:hAnsi="Times New Roman" w:cs="Times New Roman" w:eastAsia="Times New Roman" w:hint="default"/>
                <w:spacing w:val="-6"/>
                <w:sz w:val="18"/>
                <w:szCs w:val="18"/>
              </w:rPr>
              <w:t> </w:t>
            </w:r>
            <w:r>
              <w:rPr>
                <w:rFonts w:ascii="宋体" w:hAnsi="宋体" w:cs="宋体" w:eastAsia="宋体" w:hint="default"/>
                <w:sz w:val="18"/>
                <w:szCs w:val="18"/>
              </w:rPr>
              <w:t>射频开关在华为、 中兴广泛应用，年出货 </w:t>
            </w:r>
            <w:r>
              <w:rPr>
                <w:rFonts w:ascii="Times New Roman" w:hAnsi="Times New Roman" w:cs="Times New Roman" w:eastAsia="Times New Roman" w:hint="default"/>
                <w:sz w:val="18"/>
                <w:szCs w:val="18"/>
              </w:rPr>
              <w:t>2 </w:t>
            </w:r>
            <w:r>
              <w:rPr>
                <w:rFonts w:ascii="宋体" w:hAnsi="宋体" w:cs="宋体" w:eastAsia="宋体" w:hint="default"/>
                <w:sz w:val="18"/>
                <w:szCs w:val="18"/>
              </w:rPr>
              <w:t>亿只。</w:t>
            </w:r>
            <w:r>
              <w:rPr>
                <w:rFonts w:ascii="Times New Roman" w:hAnsi="Times New Roman" w:cs="Times New Roman" w:eastAsia="Times New Roman" w:hint="default"/>
                <w:sz w:val="18"/>
                <w:szCs w:val="18"/>
              </w:rPr>
              <w:t>2</w:t>
            </w:r>
            <w:r>
              <w:rPr>
                <w:rFonts w:ascii="宋体" w:hAnsi="宋体" w:cs="宋体" w:eastAsia="宋体" w:hint="default"/>
                <w:sz w:val="18"/>
                <w:szCs w:val="18"/>
              </w:rPr>
              <w:t>）股东实力雄厚。第一大股东 </w:t>
            </w:r>
            <w:r>
              <w:rPr>
                <w:rFonts w:ascii="Times New Roman" w:hAnsi="Times New Roman" w:cs="Times New Roman" w:eastAsia="Times New Roman" w:hint="default"/>
                <w:sz w:val="18"/>
                <w:szCs w:val="18"/>
              </w:rPr>
              <w:t>55 </w:t>
            </w:r>
            <w:r>
              <w:rPr>
                <w:rFonts w:ascii="宋体" w:hAnsi="宋体" w:cs="宋体" w:eastAsia="宋体" w:hint="default"/>
                <w:sz w:val="18"/>
                <w:szCs w:val="18"/>
              </w:rPr>
              <w:t>所具有分集开关、天线调谐开关、</w:t>
            </w:r>
            <w:r>
              <w:rPr>
                <w:rFonts w:ascii="Times New Roman" w:hAnsi="Times New Roman" w:cs="Times New Roman" w:eastAsia="Times New Roman" w:hint="default"/>
                <w:sz w:val="18"/>
                <w:szCs w:val="18"/>
              </w:rPr>
              <w:t>CA </w:t>
            </w:r>
            <w:r>
              <w:rPr>
                <w:rFonts w:ascii="宋体" w:hAnsi="宋体" w:cs="宋体" w:eastAsia="宋体" w:hint="default"/>
                <w:sz w:val="18"/>
                <w:szCs w:val="18"/>
              </w:rPr>
              <w:t>开关等完整射频开关系列，第二大股东是业内领先的移动终端天线及模组供应商信维通信。</w:t>
            </w:r>
          </w:p>
        </w:tc>
      </w:tr>
    </w:tbl>
    <w:p>
      <w:pPr>
        <w:spacing w:before="17"/>
        <w:ind w:left="236" w:right="0" w:firstLine="0"/>
        <w:jc w:val="left"/>
        <w:rPr>
          <w:rFonts w:ascii="宋体" w:hAnsi="宋体" w:cs="宋体" w:eastAsia="宋体" w:hint="default"/>
          <w:sz w:val="17"/>
          <w:szCs w:val="17"/>
        </w:rPr>
      </w:pPr>
      <w:r>
        <w:rPr>
          <w:rFonts w:ascii="宋体" w:hAnsi="宋体" w:cs="宋体" w:eastAsia="宋体" w:hint="default"/>
          <w:sz w:val="17"/>
          <w:szCs w:val="17"/>
        </w:rPr>
        <w:t>资料来源：各公司公告，</w:t>
      </w:r>
      <w:r>
        <w:rPr>
          <w:rFonts w:ascii="Times New Roman" w:hAnsi="Times New Roman" w:cs="Times New Roman" w:eastAsia="Times New Roman" w:hint="default"/>
          <w:i/>
          <w:sz w:val="16"/>
          <w:szCs w:val="16"/>
        </w:rPr>
        <w:t>ittbank</w:t>
      </w:r>
      <w:r>
        <w:rPr>
          <w:rFonts w:ascii="宋体" w:hAnsi="宋体" w:cs="宋体" w:eastAsia="宋体" w:hint="default"/>
          <w:sz w:val="17"/>
          <w:szCs w:val="17"/>
        </w:rPr>
        <w:t>，中信建投证券研究发展部</w:t>
      </w:r>
    </w:p>
    <w:p>
      <w:pPr>
        <w:spacing w:line="240" w:lineRule="auto" w:before="4"/>
        <w:ind w:right="0"/>
        <w:rPr>
          <w:rFonts w:ascii="宋体" w:hAnsi="宋体" w:cs="宋体" w:eastAsia="宋体" w:hint="default"/>
          <w:sz w:val="13"/>
          <w:szCs w:val="13"/>
        </w:rPr>
      </w:pPr>
    </w:p>
    <w:p>
      <w:pPr>
        <w:pStyle w:val="BodyText"/>
        <w:spacing w:line="312" w:lineRule="exact" w:before="21"/>
        <w:ind w:right="128" w:firstLine="403"/>
        <w:jc w:val="both"/>
      </w:pPr>
      <w:r>
        <w:rPr>
          <w:rFonts w:ascii="Times New Roman" w:hAnsi="Times New Roman" w:cs="Times New Roman" w:eastAsia="Times New Roman" w:hint="default"/>
          <w:b/>
          <w:bCs/>
        </w:rPr>
        <w:t>5G</w:t>
      </w:r>
      <w:r>
        <w:rPr>
          <w:rFonts w:ascii="Times New Roman" w:hAnsi="Times New Roman" w:cs="Times New Roman" w:eastAsia="Times New Roman" w:hint="default"/>
          <w:b/>
          <w:bCs/>
          <w:spacing w:val="-24"/>
        </w:rPr>
        <w:t> </w:t>
      </w:r>
      <w:r>
        <w:rPr>
          <w:rFonts w:ascii="Microsoft JhengHei" w:hAnsi="Microsoft JhengHei" w:cs="Microsoft JhengHei" w:eastAsia="Microsoft JhengHei" w:hint="default"/>
          <w:b/>
          <w:bCs/>
        </w:rPr>
        <w:t>将促使市场格局洗牌，部分国产厂商有望突破。</w:t>
      </w:r>
      <w:r>
        <w:rPr/>
        <w:t>我们认为，</w:t>
      </w:r>
      <w:r>
        <w:rPr>
          <w:rFonts w:ascii="Times New Roman" w:hAnsi="Times New Roman" w:cs="Times New Roman" w:eastAsia="Times New Roman" w:hint="default"/>
        </w:rPr>
        <w:t>5G</w:t>
      </w:r>
      <w:r>
        <w:rPr>
          <w:rFonts w:ascii="Times New Roman" w:hAnsi="Times New Roman" w:cs="Times New Roman" w:eastAsia="Times New Roman" w:hint="default"/>
          <w:spacing w:val="-24"/>
        </w:rPr>
        <w:t> </w:t>
      </w:r>
      <w:r>
        <w:rPr/>
        <w:t>重新洗牌射频前端市场。</w:t>
      </w:r>
      <w:r>
        <w:rPr>
          <w:rFonts w:ascii="Times New Roman" w:hAnsi="Times New Roman" w:cs="Times New Roman" w:eastAsia="Times New Roman" w:hint="default"/>
        </w:rPr>
        <w:t>Sub-6GHz</w:t>
      </w:r>
      <w:r>
        <w:rPr>
          <w:rFonts w:ascii="Times New Roman" w:hAnsi="Times New Roman" w:cs="Times New Roman" w:eastAsia="Times New Roman" w:hint="default"/>
          <w:spacing w:val="-23"/>
        </w:rPr>
        <w:t> </w:t>
      </w:r>
      <w:r>
        <w:rPr/>
        <w:t>领域 国际龙头率先调整战略，看好占高端芯片的</w:t>
      </w:r>
      <w:r>
        <w:rPr>
          <w:spacing w:val="-57"/>
        </w:rPr>
        <w:t> </w:t>
      </w:r>
      <w:r>
        <w:rPr>
          <w:rFonts w:ascii="Times New Roman" w:hAnsi="Times New Roman" w:cs="Times New Roman" w:eastAsia="Times New Roman" w:hint="default"/>
        </w:rPr>
        <w:t>Broadcom</w:t>
      </w:r>
      <w:r>
        <w:rPr/>
        <w:t>、一体化战略的</w:t>
      </w:r>
      <w:r>
        <w:rPr>
          <w:spacing w:val="-57"/>
        </w:rPr>
        <w:t> </w:t>
      </w:r>
      <w:r>
        <w:rPr>
          <w:rFonts w:ascii="Times New Roman" w:hAnsi="Times New Roman" w:cs="Times New Roman" w:eastAsia="Times New Roman" w:hint="default"/>
        </w:rPr>
        <w:t>Qualcomm</w:t>
      </w:r>
      <w:r>
        <w:rPr/>
        <w:t>、受益中国市场的</w:t>
      </w:r>
      <w:r>
        <w:rPr>
          <w:spacing w:val="-57"/>
        </w:rPr>
        <w:t> </w:t>
      </w:r>
      <w:r>
        <w:rPr>
          <w:rFonts w:ascii="Times New Roman" w:hAnsi="Times New Roman" w:cs="Times New Roman" w:eastAsia="Times New Roman" w:hint="default"/>
        </w:rPr>
        <w:t>Murata</w:t>
      </w:r>
      <w:r>
        <w:rPr/>
        <w:t>，对 </w:t>
      </w:r>
      <w:r>
        <w:rPr>
          <w:rFonts w:ascii="Times New Roman" w:hAnsi="Times New Roman" w:cs="Times New Roman" w:eastAsia="Times New Roman" w:hint="default"/>
        </w:rPr>
        <w:t>Skyworks</w:t>
      </w:r>
      <w:r>
        <w:rPr/>
        <w:t>、</w:t>
      </w:r>
      <w:r>
        <w:rPr>
          <w:rFonts w:ascii="Times New Roman" w:hAnsi="Times New Roman" w:cs="Times New Roman" w:eastAsia="Times New Roman" w:hint="default"/>
        </w:rPr>
        <w:t>Qorvo </w:t>
      </w:r>
      <w:r>
        <w:rPr/>
        <w:t>在中国市场的表现持审慎观点。而在毫米波领域，目前仅 </w:t>
      </w:r>
      <w:r>
        <w:rPr>
          <w:rFonts w:ascii="Times New Roman" w:hAnsi="Times New Roman" w:cs="Times New Roman" w:eastAsia="Times New Roman" w:hint="default"/>
        </w:rPr>
        <w:t>Qualcomm </w:t>
      </w:r>
      <w:r>
        <w:rPr/>
        <w:t>走在市场前列，</w:t>
      </w:r>
      <w:r>
        <w:rPr>
          <w:rFonts w:ascii="Times New Roman" w:hAnsi="Times New Roman" w:cs="Times New Roman" w:eastAsia="Times New Roman" w:hint="default"/>
        </w:rPr>
        <w:t>MTK</w:t>
      </w:r>
      <w:r>
        <w:rPr/>
        <w:t>、 </w:t>
      </w:r>
      <w:r>
        <w:rPr>
          <w:rFonts w:ascii="Times New Roman" w:hAnsi="Times New Roman" w:cs="Times New Roman" w:eastAsia="Times New Roman" w:hint="default"/>
        </w:rPr>
        <w:t>Samsung</w:t>
      </w:r>
      <w:r>
        <w:rPr/>
        <w:t>、海思则仍在探索。</w:t>
      </w:r>
    </w:p>
    <w:p>
      <w:pPr>
        <w:spacing w:line="240" w:lineRule="auto" w:before="6"/>
        <w:ind w:right="0"/>
        <w:rPr>
          <w:rFonts w:ascii="宋体" w:hAnsi="宋体" w:cs="宋体" w:eastAsia="宋体" w:hint="default"/>
          <w:sz w:val="15"/>
          <w:szCs w:val="15"/>
        </w:rPr>
      </w:pPr>
    </w:p>
    <w:p>
      <w:pPr>
        <w:pStyle w:val="BodyText"/>
        <w:spacing w:line="266" w:lineRule="auto"/>
        <w:ind w:right="135" w:firstLine="403"/>
        <w:jc w:val="both"/>
      </w:pPr>
      <w:r>
        <w:rPr>
          <w:rFonts w:ascii="Microsoft JhengHei" w:hAnsi="Microsoft JhengHei" w:cs="Microsoft JhengHei" w:eastAsia="Microsoft JhengHei" w:hint="default"/>
          <w:b/>
          <w:bCs/>
        </w:rPr>
        <w:t>产业升级之际，国产厂商有望顺势突破。</w:t>
      </w:r>
      <w:r>
        <w:rPr/>
        <w:t>尽管射频前端在高端市场完全被国际厂商垄断，但在中低端市场 </w:t>
      </w:r>
      <w:r>
        <w:rPr>
          <w:spacing w:val="-2"/>
        </w:rPr>
        <w:t>领域，国产厂商近几年的进步令人瞩目。随着中国消费电子市场和</w:t>
      </w:r>
      <w:r>
        <w:rPr>
          <w:spacing w:val="-70"/>
        </w:rPr>
        <w:t> </w:t>
      </w:r>
      <w:r>
        <w:rPr>
          <w:rFonts w:ascii="Times New Roman" w:hAnsi="Times New Roman" w:cs="Times New Roman" w:eastAsia="Times New Roman" w:hint="default"/>
        </w:rPr>
        <w:t>OEM </w:t>
      </w:r>
      <w:r>
        <w:rPr>
          <w:spacing w:val="-2"/>
        </w:rPr>
        <w:t>厂商的发展壮大，国内涌现出一批具有</w:t>
      </w:r>
      <w:r>
        <w:rPr/>
        <w:t> </w:t>
      </w:r>
      <w:r>
        <w:rPr/>
      </w:r>
      <w:r>
        <w:rPr>
          <w:w w:val="95"/>
        </w:rPr>
        <w:t>竞争力的射频前端厂商，包括处理器厂商华为海思、紫光展锐等，也包括滤波器、</w:t>
      </w:r>
      <w:r>
        <w:rPr>
          <w:rFonts w:ascii="Times New Roman" w:hAnsi="Times New Roman" w:cs="Times New Roman" w:eastAsia="Times New Roman" w:hint="default"/>
          <w:w w:val="95"/>
        </w:rPr>
        <w:t>PA</w:t>
      </w:r>
      <w:r>
        <w:rPr>
          <w:w w:val="95"/>
        </w:rPr>
        <w:t>、射频开关等领域的射频 </w:t>
      </w:r>
      <w:r>
        <w:rPr/>
        <w:t>器件厂商。这些厂商依靠成本优势切入中低端市场，并在挤出国际大厂后迅速向中高端产品线扩展。</w:t>
      </w:r>
    </w:p>
    <w:p>
      <w:pPr>
        <w:spacing w:line="240" w:lineRule="auto" w:before="11"/>
        <w:ind w:right="0"/>
        <w:rPr>
          <w:rFonts w:ascii="宋体" w:hAnsi="宋体" w:cs="宋体" w:eastAsia="宋体" w:hint="default"/>
          <w:sz w:val="19"/>
          <w:szCs w:val="19"/>
        </w:rPr>
      </w:pPr>
    </w:p>
    <w:p>
      <w:pPr>
        <w:spacing w:line="312" w:lineRule="exact" w:before="0"/>
        <w:ind w:left="132" w:right="133" w:firstLine="403"/>
        <w:jc w:val="both"/>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我们认为，</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到来之后，</w:t>
      </w:r>
      <w:r>
        <w:rPr>
          <w:rFonts w:ascii="Times New Roman" w:hAnsi="Times New Roman" w:cs="Times New Roman" w:eastAsia="Times New Roman" w:hint="default"/>
          <w:b/>
          <w:bCs/>
          <w:sz w:val="20"/>
          <w:szCs w:val="20"/>
        </w:rPr>
        <w:t>4G </w:t>
      </w:r>
      <w:r>
        <w:rPr>
          <w:rFonts w:ascii="Microsoft JhengHei" w:hAnsi="Microsoft JhengHei" w:cs="Microsoft JhengHei" w:eastAsia="Microsoft JhengHei" w:hint="default"/>
          <w:b/>
          <w:bCs/>
          <w:sz w:val="20"/>
          <w:szCs w:val="20"/>
        </w:rPr>
        <w:t>时代的中高端市场将降级为中低端市场，部分国产厂商仍将利用上述策略在 这一领域抢占份额。</w:t>
      </w:r>
      <w:r>
        <w:rPr>
          <w:rFonts w:ascii="宋体" w:hAnsi="宋体" w:cs="宋体" w:eastAsia="宋体" w:hint="default"/>
          <w:sz w:val="20"/>
          <w:szCs w:val="20"/>
        </w:rPr>
        <w:t>此外，国产厂商若能较好地把握射频前端模组化趋势，基于现有技术资源提供完整的射频 系统解决方案，则有望全面进军高端市场。例如可提供基带和射频前端的紫光展锐，以及提供包括天线在内的 射频方案供应商信维通信。此类厂商的产品线具有高度的协调性，客户黏性提高将为其带来综合竞争力的显著 提升。</w:t>
      </w:r>
      <w:r>
        <w:rPr>
          <w:rFonts w:ascii="Microsoft JhengHei" w:hAnsi="Microsoft JhengHei" w:cs="Microsoft JhengHei" w:eastAsia="Microsoft JhengHei" w:hint="default"/>
          <w:b/>
          <w:bCs/>
          <w:sz w:val="20"/>
          <w:szCs w:val="20"/>
        </w:rPr>
        <w:t>我们看好国产射频开关龙头卓胜微、化合物半导体制造龙头三安光电、射频方案平台厂商信维通信，射 频器件厂商韦尔股份、天通股份、麦捷科技，非上市公司建议关注紫光展锐、中科汉天下、飞骧科技、唯捷创 芯、好达电子、中电 </w:t>
      </w:r>
      <w:r>
        <w:rPr>
          <w:rFonts w:ascii="Times New Roman" w:hAnsi="Times New Roman" w:cs="Times New Roman" w:eastAsia="Times New Roman" w:hint="default"/>
          <w:b/>
          <w:bCs/>
          <w:sz w:val="20"/>
          <w:szCs w:val="20"/>
        </w:rPr>
        <w:t>26 </w:t>
      </w:r>
      <w:r>
        <w:rPr>
          <w:rFonts w:ascii="Microsoft JhengHei" w:hAnsi="Microsoft JhengHei" w:cs="Microsoft JhengHei" w:eastAsia="Microsoft JhengHei" w:hint="default"/>
          <w:b/>
          <w:bCs/>
          <w:sz w:val="20"/>
          <w:szCs w:val="20"/>
        </w:rPr>
        <w:t>所、中电 </w:t>
      </w:r>
      <w:r>
        <w:rPr>
          <w:rFonts w:ascii="Times New Roman" w:hAnsi="Times New Roman" w:cs="Times New Roman" w:eastAsia="Times New Roman" w:hint="default"/>
          <w:b/>
          <w:bCs/>
          <w:sz w:val="20"/>
          <w:szCs w:val="20"/>
        </w:rPr>
        <w:t>55</w:t>
      </w:r>
      <w:r>
        <w:rPr>
          <w:rFonts w:ascii="Times New Roman" w:hAnsi="Times New Roman" w:cs="Times New Roman" w:eastAsia="Times New Roman" w:hint="default"/>
          <w:b/>
          <w:bCs/>
          <w:spacing w:val="6"/>
          <w:sz w:val="20"/>
          <w:szCs w:val="20"/>
        </w:rPr>
        <w:t> </w:t>
      </w:r>
      <w:r>
        <w:rPr>
          <w:rFonts w:ascii="Microsoft JhengHei" w:hAnsi="Microsoft JhengHei" w:cs="Microsoft JhengHei" w:eastAsia="Microsoft JhengHei" w:hint="default"/>
          <w:b/>
          <w:bCs/>
          <w:sz w:val="20"/>
          <w:szCs w:val="20"/>
        </w:rPr>
        <w:t>所等。</w:t>
      </w:r>
      <w:r>
        <w:rPr>
          <w:rFonts w:ascii="Microsoft JhengHei" w:hAnsi="Microsoft JhengHei" w:cs="Microsoft JhengHei" w:eastAsia="Microsoft JhengHei" w:hint="default"/>
          <w:sz w:val="20"/>
          <w:szCs w:val="20"/>
        </w:rPr>
      </w:r>
    </w:p>
    <w:p>
      <w:pPr>
        <w:spacing w:line="240" w:lineRule="auto" w:before="1" w:after="0"/>
        <w:ind w:right="0"/>
        <w:rPr>
          <w:rFonts w:ascii="Microsoft JhengHei" w:hAnsi="Microsoft JhengHei" w:cs="Microsoft JhengHei" w:eastAsia="Microsoft JhengHei" w:hint="default"/>
          <w:b/>
          <w:bCs/>
          <w:sz w:val="20"/>
          <w:szCs w:val="20"/>
        </w:rPr>
      </w:pPr>
    </w:p>
    <w:p>
      <w:pPr>
        <w:spacing w:line="20" w:lineRule="exact"/>
        <w:ind w:left="123"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Microsoft JhengHei" w:hAnsi="Microsoft JhengHei" w:cs="Microsoft JhengHei" w:eastAsia="Microsoft JhengHei" w:hint="default"/>
          <w:sz w:val="2"/>
          <w:szCs w:val="2"/>
        </w:rPr>
      </w:r>
    </w:p>
    <w:p>
      <w:pPr>
        <w:spacing w:after="0" w:line="20" w:lineRule="exact"/>
        <w:rPr>
          <w:rFonts w:ascii="Microsoft JhengHei" w:hAnsi="Microsoft JhengHei" w:cs="Microsoft JhengHei" w:eastAsia="Microsoft JhengHei" w:hint="default"/>
          <w:sz w:val="2"/>
          <w:szCs w:val="2"/>
        </w:rPr>
        <w:sectPr>
          <w:pgSz w:w="11910" w:h="16840"/>
          <w:pgMar w:header="851" w:footer="1011" w:top="1580" w:bottom="1200" w:left="1000" w:right="1000"/>
        </w:sectPr>
      </w:pPr>
    </w:p>
    <w:p>
      <w:pPr>
        <w:spacing w:line="240" w:lineRule="auto" w:before="8"/>
        <w:ind w:right="0"/>
        <w:rPr>
          <w:rFonts w:ascii="Microsoft JhengHei" w:hAnsi="Microsoft JhengHei" w:cs="Microsoft JhengHei" w:eastAsia="Microsoft JhengHei" w:hint="default"/>
          <w:b/>
          <w:bCs/>
          <w:sz w:val="8"/>
          <w:szCs w:val="8"/>
        </w:rPr>
      </w:pPr>
      <w:r>
        <w:rPr/>
        <w:pict>
          <v:group style="position:absolute;margin-left:56.549999pt;margin-top:792.825989pt;width:482.25pt;height:.1pt;mso-position-horizontal-relative:page;mso-position-vertical-relative:page;z-index:1175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spacing w:line="300" w:lineRule="exact" w:before="0" w:after="45"/>
        <w:ind w:left="241" w:right="0" w:firstLine="0"/>
        <w:jc w:val="left"/>
        <w:rPr>
          <w:rFonts w:ascii="Microsoft JhengHei" w:hAnsi="Microsoft JhengHei" w:cs="Microsoft JhengHei" w:eastAsia="Microsoft JhengHei" w:hint="default"/>
          <w:sz w:val="18"/>
          <w:szCs w:val="18"/>
        </w:rPr>
      </w:pPr>
      <w:bookmarkStart w:name="_bookmark77" w:id="78"/>
      <w:bookmarkEnd w:id="78"/>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16</w:t>
      </w:r>
      <w:r>
        <w:rPr>
          <w:rFonts w:ascii="Microsoft JhengHei" w:hAnsi="Microsoft JhengHei" w:cs="Microsoft JhengHei" w:eastAsia="Microsoft JhengHei" w:hint="default"/>
          <w:b/>
          <w:bCs/>
          <w:sz w:val="18"/>
          <w:szCs w:val="18"/>
        </w:rPr>
        <w:t>：射频前端本土主要受益公司概况</w:t>
      </w:r>
      <w:r>
        <w:rPr>
          <w:rFonts w:ascii="Microsoft JhengHei" w:hAnsi="Microsoft JhengHei" w:cs="Microsoft JhengHei" w:eastAsia="Microsoft JhengHei" w:hint="default"/>
          <w:sz w:val="18"/>
          <w:szCs w:val="18"/>
        </w:rPr>
      </w:r>
    </w:p>
    <w:tbl>
      <w:tblPr>
        <w:tblW w:w="0" w:type="auto"/>
        <w:jc w:val="left"/>
        <w:tblInd w:w="236" w:type="dxa"/>
        <w:tblLayout w:type="fixed"/>
        <w:tblCellMar>
          <w:top w:w="0" w:type="dxa"/>
          <w:left w:w="0" w:type="dxa"/>
          <w:bottom w:w="0" w:type="dxa"/>
          <w:right w:w="0" w:type="dxa"/>
        </w:tblCellMar>
        <w:tblLook w:val="01E0"/>
      </w:tblPr>
      <w:tblGrid>
        <w:gridCol w:w="1016"/>
        <w:gridCol w:w="1258"/>
        <w:gridCol w:w="7131"/>
      </w:tblGrid>
      <w:tr>
        <w:trPr>
          <w:trHeight w:val="317" w:hRule="exact"/>
        </w:trPr>
        <w:tc>
          <w:tcPr>
            <w:tcW w:w="1016"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1"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公司</w:t>
            </w:r>
            <w:r>
              <w:rPr>
                <w:rFonts w:ascii="Microsoft JhengHei" w:hAnsi="Microsoft JhengHei" w:cs="Microsoft JhengHei" w:eastAsia="Microsoft JhengHei" w:hint="default"/>
                <w:sz w:val="18"/>
                <w:szCs w:val="18"/>
              </w:rPr>
            </w:r>
          </w:p>
        </w:tc>
        <w:tc>
          <w:tcPr>
            <w:tcW w:w="1258"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18"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射频产品</w:t>
            </w:r>
            <w:r>
              <w:rPr>
                <w:rFonts w:ascii="Microsoft JhengHei" w:hAnsi="Microsoft JhengHei" w:cs="Microsoft JhengHei" w:eastAsia="Microsoft JhengHei" w:hint="default"/>
                <w:sz w:val="18"/>
                <w:szCs w:val="18"/>
              </w:rPr>
            </w:r>
          </w:p>
        </w:tc>
        <w:tc>
          <w:tcPr>
            <w:tcW w:w="713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18"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公司及业务概况</w:t>
            </w:r>
            <w:r>
              <w:rPr>
                <w:rFonts w:ascii="Microsoft JhengHei" w:hAnsi="Microsoft JhengHei" w:cs="Microsoft JhengHei" w:eastAsia="Microsoft JhengHei" w:hint="default"/>
                <w:sz w:val="18"/>
                <w:szCs w:val="18"/>
              </w:rPr>
            </w:r>
          </w:p>
        </w:tc>
      </w:tr>
      <w:tr>
        <w:trPr>
          <w:trHeight w:val="1248"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ind w:right="0"/>
              <w:jc w:val="left"/>
              <w:rPr>
                <w:rFonts w:ascii="Microsoft JhengHei" w:hAnsi="Microsoft JhengHei" w:cs="Microsoft JhengHei" w:eastAsia="Microsoft JhengHei" w:hint="default"/>
                <w:b/>
                <w:bCs/>
                <w:sz w:val="18"/>
                <w:szCs w:val="18"/>
              </w:rPr>
            </w:pPr>
          </w:p>
          <w:p>
            <w:pPr>
              <w:pStyle w:val="TableParagraph"/>
              <w:spacing w:line="240" w:lineRule="auto" w:before="9"/>
              <w:ind w:right="0"/>
              <w:jc w:val="left"/>
              <w:rPr>
                <w:rFonts w:ascii="Microsoft JhengHei" w:hAnsi="Microsoft JhengHei" w:cs="Microsoft JhengHei" w:eastAsia="Microsoft JhengHei" w:hint="default"/>
                <w:b/>
                <w:bCs/>
                <w:sz w:val="9"/>
                <w:szCs w:val="9"/>
              </w:rPr>
            </w:pPr>
          </w:p>
          <w:p>
            <w:pPr>
              <w:pStyle w:val="TableParagraph"/>
              <w:spacing w:line="240" w:lineRule="auto"/>
              <w:ind w:left="1" w:right="0"/>
              <w:jc w:val="center"/>
              <w:rPr>
                <w:rFonts w:ascii="宋体" w:hAnsi="宋体" w:cs="宋体" w:eastAsia="宋体" w:hint="default"/>
                <w:sz w:val="18"/>
                <w:szCs w:val="18"/>
              </w:rPr>
            </w:pPr>
            <w:r>
              <w:rPr>
                <w:rFonts w:ascii="宋体" w:hAnsi="宋体" w:cs="宋体" w:eastAsia="宋体" w:hint="default"/>
                <w:sz w:val="18"/>
                <w:szCs w:val="18"/>
              </w:rPr>
              <w:t>紫光展锐</w:t>
            </w:r>
          </w:p>
        </w:tc>
        <w:tc>
          <w:tcPr>
            <w:tcW w:w="125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9" w:right="0"/>
              <w:jc w:val="center"/>
              <w:rPr>
                <w:rFonts w:ascii="宋体" w:hAnsi="宋体" w:cs="宋体" w:eastAsia="宋体" w:hint="default"/>
                <w:sz w:val="18"/>
                <w:szCs w:val="18"/>
              </w:rPr>
            </w:pPr>
            <w:r>
              <w:rPr>
                <w:rFonts w:ascii="宋体" w:hAnsi="宋体" w:cs="宋体" w:eastAsia="宋体" w:hint="default"/>
                <w:sz w:val="18"/>
                <w:szCs w:val="18"/>
              </w:rPr>
              <w:t>基带、</w:t>
            </w:r>
          </w:p>
          <w:p>
            <w:pPr>
              <w:pStyle w:val="TableParagraph"/>
              <w:spacing w:line="240" w:lineRule="auto" w:before="76"/>
              <w:ind w:left="21" w:right="0"/>
              <w:jc w:val="center"/>
              <w:rPr>
                <w:rFonts w:ascii="宋体" w:hAnsi="宋体" w:cs="宋体" w:eastAsia="宋体" w:hint="default"/>
                <w:sz w:val="18"/>
                <w:szCs w:val="18"/>
              </w:rPr>
            </w:pPr>
            <w:r>
              <w:rPr>
                <w:rFonts w:ascii="Times New Roman" w:hAnsi="Times New Roman" w:cs="Times New Roman" w:eastAsia="Times New Roman" w:hint="default"/>
                <w:spacing w:val="-3"/>
                <w:sz w:val="18"/>
                <w:szCs w:val="18"/>
              </w:rPr>
              <w:t>RFIC</w:t>
            </w:r>
            <w:r>
              <w:rPr>
                <w:rFonts w:ascii="宋体" w:hAnsi="宋体" w:cs="宋体" w:eastAsia="宋体" w:hint="default"/>
                <w:spacing w:val="-3"/>
                <w:sz w:val="18"/>
                <w:szCs w:val="18"/>
              </w:rPr>
              <w:t>、</w:t>
            </w:r>
            <w:r>
              <w:rPr>
                <w:rFonts w:ascii="Times New Roman" w:hAnsi="Times New Roman" w:cs="Times New Roman" w:eastAsia="Times New Roman" w:hint="default"/>
                <w:spacing w:val="-3"/>
                <w:sz w:val="18"/>
                <w:szCs w:val="18"/>
              </w:rPr>
              <w:t>PA</w:t>
            </w:r>
            <w:r>
              <w:rPr>
                <w:rFonts w:ascii="宋体" w:hAnsi="宋体" w:cs="宋体" w:eastAsia="宋体" w:hint="default"/>
                <w:spacing w:val="-3"/>
                <w:sz w:val="18"/>
                <w:szCs w:val="18"/>
              </w:rPr>
              <w:t>、</w:t>
            </w:r>
          </w:p>
          <w:p>
            <w:pPr>
              <w:pStyle w:val="TableParagraph"/>
              <w:spacing w:line="240" w:lineRule="auto" w:before="63"/>
              <w:ind w:left="19" w:right="0"/>
              <w:jc w:val="center"/>
              <w:rPr>
                <w:rFonts w:ascii="宋体" w:hAnsi="宋体" w:cs="宋体" w:eastAsia="宋体" w:hint="default"/>
                <w:sz w:val="18"/>
                <w:szCs w:val="18"/>
              </w:rPr>
            </w:pPr>
            <w:r>
              <w:rPr>
                <w:rFonts w:ascii="宋体" w:hAnsi="宋体" w:cs="宋体" w:eastAsia="宋体" w:hint="default"/>
                <w:sz w:val="18"/>
                <w:szCs w:val="18"/>
              </w:rPr>
              <w:t>滤波器</w:t>
            </w:r>
          </w:p>
        </w:tc>
        <w:tc>
          <w:tcPr>
            <w:tcW w:w="7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7" w:lineRule="auto" w:before="10"/>
              <w:ind w:left="128" w:right="106"/>
              <w:jc w:val="both"/>
              <w:rPr>
                <w:rFonts w:ascii="宋体" w:hAnsi="宋体" w:cs="宋体" w:eastAsia="宋体" w:hint="default"/>
                <w:sz w:val="18"/>
                <w:szCs w:val="18"/>
              </w:rPr>
            </w:pPr>
            <w:r>
              <w:rPr>
                <w:rFonts w:ascii="宋体" w:hAnsi="宋体" w:cs="宋体" w:eastAsia="宋体" w:hint="default"/>
                <w:spacing w:val="-4"/>
                <w:sz w:val="18"/>
                <w:szCs w:val="18"/>
              </w:rPr>
              <w:t>紫光展锐是紫光旗下的全球领先芯片设计企业，由展讯、锐迪科合并而成。公司着力移动 </w:t>
            </w:r>
            <w:r>
              <w:rPr>
                <w:rFonts w:ascii="宋体" w:hAnsi="宋体" w:cs="宋体" w:eastAsia="宋体" w:hint="default"/>
                <w:sz w:val="18"/>
                <w:szCs w:val="18"/>
              </w:rPr>
              <w:t>通信和物联网核心芯片领域，产品涵盖</w:t>
            </w:r>
            <w:r>
              <w:rPr>
                <w:rFonts w:ascii="宋体" w:hAnsi="宋体" w:cs="宋体" w:eastAsia="宋体" w:hint="default"/>
                <w:spacing w:val="-59"/>
                <w:sz w:val="18"/>
                <w:szCs w:val="18"/>
              </w:rPr>
              <w:t> </w:t>
            </w:r>
            <w:r>
              <w:rPr>
                <w:rFonts w:ascii="Times New Roman" w:hAnsi="Times New Roman" w:cs="Times New Roman" w:eastAsia="Times New Roman" w:hint="default"/>
                <w:sz w:val="18"/>
                <w:szCs w:val="18"/>
              </w:rPr>
              <w:t>2G/3G/4G </w:t>
            </w:r>
            <w:r>
              <w:rPr>
                <w:rFonts w:ascii="宋体" w:hAnsi="宋体" w:cs="宋体" w:eastAsia="宋体" w:hint="default"/>
                <w:spacing w:val="-4"/>
                <w:sz w:val="18"/>
                <w:szCs w:val="18"/>
              </w:rPr>
              <w:t>移动通信基带芯片、射频芯片、射频前 端（</w:t>
            </w:r>
            <w:r>
              <w:rPr>
                <w:rFonts w:ascii="Times New Roman" w:hAnsi="Times New Roman" w:cs="Times New Roman" w:eastAsia="Times New Roman" w:hint="default"/>
                <w:spacing w:val="-4"/>
                <w:sz w:val="18"/>
                <w:szCs w:val="18"/>
              </w:rPr>
              <w:t>PA </w:t>
            </w:r>
            <w:r>
              <w:rPr>
                <w:rFonts w:ascii="宋体" w:hAnsi="宋体" w:cs="宋体" w:eastAsia="宋体" w:hint="default"/>
                <w:sz w:val="18"/>
                <w:szCs w:val="18"/>
              </w:rPr>
              <w:t>模组和滤波器为主）等。</w:t>
            </w:r>
            <w:r>
              <w:rPr>
                <w:rFonts w:ascii="Times New Roman" w:hAnsi="Times New Roman" w:cs="Times New Roman" w:eastAsia="Times New Roman" w:hint="default"/>
                <w:sz w:val="18"/>
                <w:szCs w:val="18"/>
              </w:rPr>
              <w:t>2017 </w:t>
            </w:r>
            <w:r>
              <w:rPr>
                <w:rFonts w:ascii="宋体" w:hAnsi="宋体" w:cs="宋体" w:eastAsia="宋体" w:hint="default"/>
                <w:sz w:val="18"/>
                <w:szCs w:val="18"/>
              </w:rPr>
              <w:t>年，公司营收超 </w:t>
            </w:r>
            <w:r>
              <w:rPr>
                <w:rFonts w:ascii="Times New Roman" w:hAnsi="Times New Roman" w:cs="Times New Roman" w:eastAsia="Times New Roman" w:hint="default"/>
                <w:sz w:val="18"/>
                <w:szCs w:val="18"/>
              </w:rPr>
              <w:t>100 </w:t>
            </w:r>
            <w:r>
              <w:rPr>
                <w:rFonts w:ascii="宋体" w:hAnsi="宋体" w:cs="宋体" w:eastAsia="宋体" w:hint="default"/>
                <w:sz w:val="18"/>
                <w:szCs w:val="18"/>
              </w:rPr>
              <w:t>亿元，占手机基带芯片市场 </w:t>
            </w:r>
            <w:r>
              <w:rPr>
                <w:rFonts w:ascii="Times New Roman" w:hAnsi="Times New Roman" w:cs="Times New Roman" w:eastAsia="Times New Roman" w:hint="default"/>
                <w:sz w:val="18"/>
                <w:szCs w:val="18"/>
              </w:rPr>
              <w:t>27%</w:t>
            </w:r>
            <w:r>
              <w:rPr>
                <w:rFonts w:ascii="宋体" w:hAnsi="宋体" w:cs="宋体" w:eastAsia="宋体" w:hint="default"/>
                <w:sz w:val="18"/>
                <w:szCs w:val="18"/>
              </w:rPr>
              <w:t>份额，位列全球第</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3</w:t>
            </w:r>
            <w:r>
              <w:rPr>
                <w:rFonts w:ascii="宋体" w:hAnsi="宋体" w:cs="宋体" w:eastAsia="宋体" w:hint="default"/>
                <w:sz w:val="18"/>
                <w:szCs w:val="18"/>
              </w:rPr>
              <w:t>，是全球第十大</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Fabless</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厂商，是国内领先</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5G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芯片企业。</w:t>
            </w:r>
          </w:p>
        </w:tc>
      </w:tr>
      <w:tr>
        <w:trPr>
          <w:trHeight w:val="936"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Microsoft JhengHei" w:hAnsi="Microsoft JhengHei" w:cs="Microsoft JhengHei" w:eastAsia="Microsoft JhengHei" w:hint="default"/>
                <w:b/>
                <w:bCs/>
                <w:sz w:val="18"/>
                <w:szCs w:val="18"/>
              </w:rPr>
            </w:pPr>
          </w:p>
          <w:p>
            <w:pPr>
              <w:pStyle w:val="TableParagraph"/>
              <w:spacing w:line="240" w:lineRule="auto"/>
              <w:ind w:left="1" w:right="0"/>
              <w:jc w:val="center"/>
              <w:rPr>
                <w:rFonts w:ascii="宋体" w:hAnsi="宋体" w:cs="宋体" w:eastAsia="宋体" w:hint="default"/>
                <w:sz w:val="18"/>
                <w:szCs w:val="18"/>
              </w:rPr>
            </w:pPr>
            <w:r>
              <w:rPr>
                <w:rFonts w:ascii="宋体" w:hAnsi="宋体" w:cs="宋体" w:eastAsia="宋体" w:hint="default"/>
                <w:sz w:val="18"/>
                <w:szCs w:val="18"/>
              </w:rPr>
              <w:t>三安光电</w:t>
            </w:r>
          </w:p>
        </w:tc>
        <w:tc>
          <w:tcPr>
            <w:tcW w:w="1258" w:type="dxa"/>
            <w:tcBorders>
              <w:top w:val="nil" w:sz="6" w:space="0" w:color="auto"/>
              <w:left w:val="nil" w:sz="6" w:space="0" w:color="auto"/>
              <w:bottom w:val="nil" w:sz="6" w:space="0" w:color="auto"/>
              <w:right w:val="nil" w:sz="6" w:space="0" w:color="auto"/>
            </w:tcBorders>
          </w:tcPr>
          <w:p>
            <w:pPr>
              <w:pStyle w:val="TableParagraph"/>
              <w:spacing w:line="309" w:lineRule="auto" w:before="10"/>
              <w:ind w:left="147" w:right="126" w:firstLine="2"/>
              <w:jc w:val="center"/>
              <w:rPr>
                <w:rFonts w:ascii="宋体" w:hAnsi="宋体" w:cs="宋体" w:eastAsia="宋体" w:hint="default"/>
                <w:sz w:val="18"/>
                <w:szCs w:val="18"/>
              </w:rPr>
            </w:pPr>
            <w:r>
              <w:rPr>
                <w:rFonts w:ascii="宋体" w:hAnsi="宋体" w:cs="宋体" w:eastAsia="宋体" w:hint="default"/>
                <w:sz w:val="18"/>
                <w:szCs w:val="18"/>
              </w:rPr>
              <w:t>滤波器、 </w:t>
            </w:r>
            <w:r>
              <w:rPr>
                <w:rFonts w:ascii="Times New Roman" w:hAnsi="Times New Roman" w:cs="Times New Roman" w:eastAsia="Times New Roman" w:hint="default"/>
                <w:spacing w:val="-3"/>
                <w:sz w:val="18"/>
                <w:szCs w:val="18"/>
              </w:rPr>
              <w:t>PA</w:t>
            </w:r>
            <w:r>
              <w:rPr>
                <w:rFonts w:ascii="宋体" w:hAnsi="宋体" w:cs="宋体" w:eastAsia="宋体" w:hint="default"/>
                <w:spacing w:val="-3"/>
                <w:sz w:val="18"/>
                <w:szCs w:val="18"/>
              </w:rPr>
              <w:t>、</w:t>
            </w:r>
            <w:r>
              <w:rPr>
                <w:rFonts w:ascii="Times New Roman" w:hAnsi="Times New Roman" w:cs="Times New Roman" w:eastAsia="Times New Roman" w:hint="default"/>
                <w:spacing w:val="-3"/>
                <w:sz w:val="18"/>
                <w:szCs w:val="18"/>
              </w:rPr>
              <w:t>GaAs</w:t>
            </w:r>
            <w:r>
              <w:rPr>
                <w:rFonts w:ascii="宋体" w:hAnsi="宋体" w:cs="宋体" w:eastAsia="宋体" w:hint="default"/>
                <w:spacing w:val="-3"/>
                <w:sz w:val="18"/>
                <w:szCs w:val="18"/>
              </w:rPr>
              <w:t>／ </w:t>
            </w:r>
            <w:r>
              <w:rPr>
                <w:rFonts w:ascii="Times New Roman" w:hAnsi="Times New Roman" w:cs="Times New Roman" w:eastAsia="Times New Roman" w:hint="default"/>
                <w:sz w:val="18"/>
                <w:szCs w:val="18"/>
              </w:rPr>
              <w:t>GaN</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代工</w:t>
            </w:r>
          </w:p>
        </w:tc>
        <w:tc>
          <w:tcPr>
            <w:tcW w:w="7131" w:type="dxa"/>
            <w:tcBorders>
              <w:top w:val="nil" w:sz="6" w:space="0" w:color="auto"/>
              <w:left w:val="nil" w:sz="6" w:space="0" w:color="auto"/>
              <w:bottom w:val="nil" w:sz="6" w:space="0" w:color="auto"/>
              <w:right w:val="nil" w:sz="6" w:space="0" w:color="auto"/>
            </w:tcBorders>
          </w:tcPr>
          <w:p>
            <w:pPr>
              <w:pStyle w:val="TableParagraph"/>
              <w:spacing w:line="300" w:lineRule="auto" w:before="10"/>
              <w:ind w:left="128" w:right="105"/>
              <w:jc w:val="both"/>
              <w:rPr>
                <w:rFonts w:ascii="宋体" w:hAnsi="宋体" w:cs="宋体" w:eastAsia="宋体" w:hint="default"/>
                <w:sz w:val="18"/>
                <w:szCs w:val="18"/>
              </w:rPr>
            </w:pPr>
            <w:r>
              <w:rPr>
                <w:rFonts w:ascii="宋体" w:hAnsi="宋体" w:cs="宋体" w:eastAsia="宋体" w:hint="default"/>
                <w:sz w:val="18"/>
                <w:szCs w:val="18"/>
              </w:rPr>
              <w:t>三安光电是</w:t>
            </w:r>
            <w:r>
              <w:rPr>
                <w:rFonts w:ascii="宋体" w:hAnsi="宋体" w:cs="宋体" w:eastAsia="宋体" w:hint="default"/>
                <w:spacing w:val="-74"/>
                <w:sz w:val="18"/>
                <w:szCs w:val="18"/>
              </w:rPr>
              <w:t> </w:t>
            </w:r>
            <w:r>
              <w:rPr>
                <w:rFonts w:ascii="Times New Roman" w:hAnsi="Times New Roman" w:cs="Times New Roman" w:eastAsia="Times New Roman" w:hint="default"/>
                <w:sz w:val="18"/>
                <w:szCs w:val="18"/>
              </w:rPr>
              <w:t>LED </w:t>
            </w:r>
            <w:r>
              <w:rPr>
                <w:rFonts w:ascii="宋体" w:hAnsi="宋体" w:cs="宋体" w:eastAsia="宋体" w:hint="default"/>
                <w:sz w:val="18"/>
                <w:szCs w:val="18"/>
              </w:rPr>
              <w:t>外延及芯片生产厂商。在集成电路产业基金的支持下，三安光电通过三 </w:t>
            </w:r>
            <w:r>
              <w:rPr>
                <w:rFonts w:ascii="宋体" w:hAnsi="宋体" w:cs="宋体" w:eastAsia="宋体" w:hint="default"/>
                <w:spacing w:val="-3"/>
                <w:w w:val="99"/>
                <w:sz w:val="18"/>
                <w:szCs w:val="18"/>
              </w:rPr>
              <w:t>安集成和泉州三安两家子公司进入射频前端领域（主要是滤波器、</w:t>
            </w:r>
            <w:r>
              <w:rPr>
                <w:rFonts w:ascii="Times New Roman" w:hAnsi="Times New Roman" w:cs="Times New Roman" w:eastAsia="Times New Roman" w:hint="default"/>
                <w:spacing w:val="-3"/>
                <w:w w:val="99"/>
                <w:sz w:val="18"/>
                <w:szCs w:val="18"/>
              </w:rPr>
              <w:t>PA</w:t>
            </w:r>
            <w:r>
              <w:rPr>
                <w:rFonts w:ascii="Times New Roman" w:hAnsi="Times New Roman" w:cs="Times New Roman" w:eastAsia="Times New Roman" w:hint="default"/>
                <w:w w:val="99"/>
                <w:sz w:val="18"/>
                <w:szCs w:val="18"/>
              </w:rPr>
              <w:t> </w:t>
            </w:r>
            <w:r>
              <w:rPr>
                <w:rFonts w:ascii="宋体" w:hAnsi="宋体" w:cs="宋体" w:eastAsia="宋体" w:hint="default"/>
                <w:spacing w:val="-15"/>
                <w:sz w:val="18"/>
                <w:szCs w:val="18"/>
              </w:rPr>
              <w:t>及其代工），并已具</w:t>
            </w:r>
            <w:r>
              <w:rPr>
                <w:rFonts w:ascii="宋体" w:hAnsi="宋体" w:cs="宋体" w:eastAsia="宋体" w:hint="default"/>
                <w:sz w:val="18"/>
                <w:szCs w:val="18"/>
              </w:rPr>
              <w:t> </w:t>
            </w:r>
            <w:r>
              <w:rPr>
                <w:rFonts w:ascii="宋体" w:hAnsi="宋体" w:cs="宋体" w:eastAsia="宋体" w:hint="default"/>
                <w:sz w:val="18"/>
                <w:szCs w:val="18"/>
              </w:rPr>
              <w:t>备</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GaAs</w:t>
            </w:r>
            <w:r>
              <w:rPr>
                <w:rFonts w:ascii="宋体" w:hAnsi="宋体" w:cs="宋体" w:eastAsia="宋体" w:hint="default"/>
                <w:sz w:val="18"/>
                <w:szCs w:val="18"/>
              </w:rPr>
              <w:t>／</w:t>
            </w:r>
            <w:r>
              <w:rPr>
                <w:rFonts w:ascii="Times New Roman" w:hAnsi="Times New Roman" w:cs="Times New Roman" w:eastAsia="Times New Roman" w:hint="default"/>
                <w:sz w:val="18"/>
                <w:szCs w:val="18"/>
              </w:rPr>
              <w:t>GaN</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芯片代工能力，有望复制其在</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LED</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芯片制造领域的成功经验。</w:t>
            </w:r>
          </w:p>
        </w:tc>
      </w:tr>
      <w:tr>
        <w:trPr>
          <w:trHeight w:val="936"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18"/>
                <w:szCs w:val="18"/>
              </w:rPr>
            </w:pPr>
          </w:p>
          <w:p>
            <w:pPr>
              <w:pStyle w:val="TableParagraph"/>
              <w:spacing w:line="240" w:lineRule="auto"/>
              <w:ind w:left="1" w:right="0"/>
              <w:jc w:val="center"/>
              <w:rPr>
                <w:rFonts w:ascii="宋体" w:hAnsi="宋体" w:cs="宋体" w:eastAsia="宋体" w:hint="default"/>
                <w:sz w:val="18"/>
                <w:szCs w:val="18"/>
              </w:rPr>
            </w:pPr>
            <w:r>
              <w:rPr>
                <w:rFonts w:ascii="宋体" w:hAnsi="宋体" w:cs="宋体" w:eastAsia="宋体" w:hint="default"/>
                <w:sz w:val="18"/>
                <w:szCs w:val="18"/>
              </w:rPr>
              <w:t>信维通信</w:t>
            </w:r>
          </w:p>
        </w:tc>
        <w:tc>
          <w:tcPr>
            <w:tcW w:w="125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316" w:lineRule="auto"/>
              <w:ind w:left="459" w:right="167" w:hanging="272"/>
              <w:jc w:val="left"/>
              <w:rPr>
                <w:rFonts w:ascii="宋体" w:hAnsi="宋体" w:cs="宋体" w:eastAsia="宋体" w:hint="default"/>
                <w:sz w:val="18"/>
                <w:szCs w:val="18"/>
              </w:rPr>
            </w:pPr>
            <w:r>
              <w:rPr>
                <w:rFonts w:ascii="宋体" w:hAnsi="宋体" w:cs="宋体" w:eastAsia="宋体" w:hint="default"/>
                <w:sz w:val="18"/>
                <w:szCs w:val="18"/>
              </w:rPr>
              <w:t>天线、滤波 器等</w:t>
            </w:r>
          </w:p>
        </w:tc>
        <w:tc>
          <w:tcPr>
            <w:tcW w:w="7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9" w:lineRule="auto" w:before="11"/>
              <w:ind w:left="128" w:right="105"/>
              <w:jc w:val="both"/>
              <w:rPr>
                <w:rFonts w:ascii="宋体" w:hAnsi="宋体" w:cs="宋体" w:eastAsia="宋体" w:hint="default"/>
                <w:sz w:val="18"/>
                <w:szCs w:val="18"/>
              </w:rPr>
            </w:pPr>
            <w:r>
              <w:rPr>
                <w:rFonts w:ascii="宋体" w:hAnsi="宋体" w:cs="宋体" w:eastAsia="宋体" w:hint="default"/>
                <w:spacing w:val="-4"/>
                <w:sz w:val="18"/>
                <w:szCs w:val="18"/>
              </w:rPr>
              <w:t>信维通信以天线为起点，通过外延逐步多元化，现已成长为全球领先的音、射频技术零部 </w:t>
            </w:r>
            <w:r>
              <w:rPr>
                <w:rFonts w:ascii="宋体" w:hAnsi="宋体" w:cs="宋体" w:eastAsia="宋体" w:hint="default"/>
                <w:sz w:val="18"/>
                <w:szCs w:val="18"/>
              </w:rPr>
              <w:t>件解决方案供应商。目前公司已从 </w:t>
            </w:r>
            <w:r>
              <w:rPr>
                <w:rFonts w:ascii="Times New Roman" w:hAnsi="Times New Roman" w:cs="Times New Roman" w:eastAsia="Times New Roman" w:hint="default"/>
                <w:sz w:val="18"/>
                <w:szCs w:val="18"/>
              </w:rPr>
              <w:t>2G/3G/4G </w:t>
            </w:r>
            <w:r>
              <w:rPr>
                <w:rFonts w:ascii="宋体" w:hAnsi="宋体" w:cs="宋体" w:eastAsia="宋体" w:hint="default"/>
                <w:sz w:val="18"/>
                <w:szCs w:val="18"/>
              </w:rPr>
              <w:t>终端天线扩展至</w:t>
            </w:r>
            <w:r>
              <w:rPr>
                <w:rFonts w:ascii="宋体" w:hAnsi="宋体" w:cs="宋体" w:eastAsia="宋体" w:hint="default"/>
                <w:spacing w:val="-26"/>
                <w:sz w:val="18"/>
                <w:szCs w:val="18"/>
              </w:rPr>
              <w:t> </w:t>
            </w:r>
            <w:r>
              <w:rPr>
                <w:rFonts w:ascii="Times New Roman" w:hAnsi="Times New Roman" w:cs="Times New Roman" w:eastAsia="Times New Roman" w:hint="default"/>
                <w:sz w:val="18"/>
                <w:szCs w:val="18"/>
              </w:rPr>
              <w:t>NFC</w:t>
            </w:r>
            <w:r>
              <w:rPr>
                <w:rFonts w:ascii="宋体" w:hAnsi="宋体" w:cs="宋体" w:eastAsia="宋体" w:hint="default"/>
                <w:sz w:val="18"/>
                <w:szCs w:val="18"/>
              </w:rPr>
              <w:t>、无线充电、射频连 接器、隔离器件、射频前端（滤波器为主）等高附加值产品，射频服务平台已形成。</w:t>
            </w:r>
          </w:p>
        </w:tc>
      </w:tr>
      <w:tr>
        <w:trPr>
          <w:trHeight w:val="624"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 w:right="0"/>
              <w:jc w:val="center"/>
              <w:rPr>
                <w:rFonts w:ascii="宋体" w:hAnsi="宋体" w:cs="宋体" w:eastAsia="宋体" w:hint="default"/>
                <w:sz w:val="18"/>
                <w:szCs w:val="18"/>
              </w:rPr>
            </w:pPr>
            <w:r>
              <w:rPr>
                <w:rFonts w:ascii="宋体" w:hAnsi="宋体" w:cs="宋体" w:eastAsia="宋体" w:hint="default"/>
                <w:sz w:val="18"/>
                <w:szCs w:val="18"/>
              </w:rPr>
              <w:t>麦捷科技</w:t>
            </w:r>
          </w:p>
        </w:tc>
        <w:tc>
          <w:tcPr>
            <w:tcW w:w="125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79" w:right="0"/>
              <w:jc w:val="left"/>
              <w:rPr>
                <w:rFonts w:ascii="宋体" w:hAnsi="宋体" w:cs="宋体" w:eastAsia="宋体" w:hint="default"/>
                <w:sz w:val="18"/>
                <w:szCs w:val="18"/>
              </w:rPr>
            </w:pPr>
            <w:r>
              <w:rPr>
                <w:rFonts w:ascii="宋体" w:hAnsi="宋体" w:cs="宋体" w:eastAsia="宋体" w:hint="default"/>
                <w:sz w:val="18"/>
                <w:szCs w:val="18"/>
              </w:rPr>
              <w:t>滤波器、</w:t>
            </w:r>
          </w:p>
          <w:p>
            <w:pPr>
              <w:pStyle w:val="TableParagraph"/>
              <w:spacing w:line="240" w:lineRule="auto" w:before="76"/>
              <w:ind w:left="214" w:right="0"/>
              <w:jc w:val="left"/>
              <w:rPr>
                <w:rFonts w:ascii="宋体" w:hAnsi="宋体" w:cs="宋体" w:eastAsia="宋体" w:hint="default"/>
                <w:sz w:val="18"/>
                <w:szCs w:val="18"/>
              </w:rPr>
            </w:pPr>
            <w:r>
              <w:rPr>
                <w:rFonts w:ascii="Times New Roman" w:hAnsi="Times New Roman" w:cs="Times New Roman" w:eastAsia="Times New Roman" w:hint="default"/>
                <w:spacing w:val="-5"/>
                <w:sz w:val="18"/>
                <w:szCs w:val="18"/>
              </w:rPr>
              <w:t>LTCC</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器件</w:t>
            </w:r>
          </w:p>
        </w:tc>
        <w:tc>
          <w:tcPr>
            <w:tcW w:w="7131" w:type="dxa"/>
            <w:tcBorders>
              <w:top w:val="nil" w:sz="6" w:space="0" w:color="auto"/>
              <w:left w:val="nil" w:sz="6" w:space="0" w:color="auto"/>
              <w:bottom w:val="nil" w:sz="6" w:space="0" w:color="auto"/>
              <w:right w:val="nil" w:sz="6" w:space="0" w:color="auto"/>
            </w:tcBorders>
          </w:tcPr>
          <w:p>
            <w:pPr>
              <w:pStyle w:val="TableParagraph"/>
              <w:spacing w:line="300" w:lineRule="auto" w:before="10"/>
              <w:ind w:left="128" w:right="16"/>
              <w:jc w:val="left"/>
              <w:rPr>
                <w:rFonts w:ascii="宋体" w:hAnsi="宋体" w:cs="宋体" w:eastAsia="宋体" w:hint="default"/>
                <w:sz w:val="18"/>
                <w:szCs w:val="18"/>
              </w:rPr>
            </w:pPr>
            <w:r>
              <w:rPr>
                <w:rFonts w:ascii="宋体" w:hAnsi="宋体" w:cs="宋体" w:eastAsia="宋体" w:hint="default"/>
                <w:sz w:val="18"/>
                <w:szCs w:val="18"/>
              </w:rPr>
              <w:t>麦捷科技是</w:t>
            </w:r>
            <w:r>
              <w:rPr>
                <w:rFonts w:ascii="宋体" w:hAnsi="宋体" w:cs="宋体" w:eastAsia="宋体" w:hint="default"/>
                <w:spacing w:val="-68"/>
                <w:sz w:val="18"/>
                <w:szCs w:val="18"/>
              </w:rPr>
              <w:t> </w:t>
            </w:r>
            <w:r>
              <w:rPr>
                <w:rFonts w:ascii="Times New Roman" w:hAnsi="Times New Roman" w:cs="Times New Roman" w:eastAsia="Times New Roman" w:hint="default"/>
                <w:spacing w:val="-5"/>
                <w:sz w:val="18"/>
                <w:szCs w:val="18"/>
              </w:rPr>
              <w:t>LTCC </w:t>
            </w:r>
            <w:r>
              <w:rPr>
                <w:rFonts w:ascii="宋体" w:hAnsi="宋体" w:cs="宋体" w:eastAsia="宋体" w:hint="default"/>
                <w:sz w:val="18"/>
                <w:szCs w:val="18"/>
              </w:rPr>
              <w:t>射频器件和片式电感领先厂商，致力于成为亚洲顶尖被动元器件厂商。 </w:t>
            </w:r>
            <w:r>
              <w:rPr>
                <w:rFonts w:ascii="宋体" w:hAnsi="宋体" w:cs="宋体" w:eastAsia="宋体" w:hint="default"/>
                <w:spacing w:val="-1"/>
                <w:sz w:val="18"/>
                <w:szCs w:val="18"/>
              </w:rPr>
              <w:t>公司已进入海外低端滤波器市场，通过国内部分厂商认证，未来有望导入更多国内客户。</w:t>
            </w:r>
          </w:p>
        </w:tc>
      </w:tr>
      <w:tr>
        <w:trPr>
          <w:trHeight w:val="624"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 w:right="0"/>
              <w:jc w:val="center"/>
              <w:rPr>
                <w:rFonts w:ascii="宋体" w:hAnsi="宋体" w:cs="宋体" w:eastAsia="宋体" w:hint="default"/>
                <w:sz w:val="18"/>
                <w:szCs w:val="18"/>
              </w:rPr>
            </w:pPr>
            <w:r>
              <w:rPr>
                <w:rFonts w:ascii="宋体" w:hAnsi="宋体" w:cs="宋体" w:eastAsia="宋体" w:hint="default"/>
                <w:sz w:val="18"/>
                <w:szCs w:val="18"/>
              </w:rPr>
              <w:t>好达电子</w:t>
            </w:r>
          </w:p>
        </w:tc>
        <w:tc>
          <w:tcPr>
            <w:tcW w:w="125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9" w:right="0"/>
              <w:jc w:val="center"/>
              <w:rPr>
                <w:rFonts w:ascii="宋体" w:hAnsi="宋体" w:cs="宋体" w:eastAsia="宋体" w:hint="default"/>
                <w:sz w:val="18"/>
                <w:szCs w:val="18"/>
              </w:rPr>
            </w:pPr>
            <w:r>
              <w:rPr>
                <w:rFonts w:ascii="宋体" w:hAnsi="宋体" w:cs="宋体" w:eastAsia="宋体" w:hint="default"/>
                <w:sz w:val="18"/>
                <w:szCs w:val="18"/>
              </w:rPr>
              <w:t>滤波器</w:t>
            </w:r>
          </w:p>
        </w:tc>
        <w:tc>
          <w:tcPr>
            <w:tcW w:w="7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16" w:lineRule="auto" w:before="10"/>
              <w:ind w:left="128" w:right="16"/>
              <w:jc w:val="left"/>
              <w:rPr>
                <w:rFonts w:ascii="宋体" w:hAnsi="宋体" w:cs="宋体" w:eastAsia="宋体" w:hint="default"/>
                <w:sz w:val="18"/>
                <w:szCs w:val="18"/>
              </w:rPr>
            </w:pPr>
            <w:r>
              <w:rPr>
                <w:rFonts w:ascii="宋体" w:hAnsi="宋体" w:cs="宋体" w:eastAsia="宋体" w:hint="default"/>
                <w:spacing w:val="-1"/>
                <w:sz w:val="18"/>
                <w:szCs w:val="18"/>
              </w:rPr>
              <w:t>好达电子是国内知名声表器件厂商，主要产品包括声表面波滤波器、双工器、谐振器等。</w:t>
            </w:r>
            <w:r>
              <w:rPr>
                <w:rFonts w:ascii="宋体" w:hAnsi="宋体" w:cs="宋体" w:eastAsia="宋体" w:hint="default"/>
                <w:sz w:val="18"/>
                <w:szCs w:val="18"/>
              </w:rPr>
              <w:t> </w:t>
            </w:r>
            <w:r>
              <w:rPr>
                <w:rFonts w:ascii="宋体" w:hAnsi="宋体" w:cs="宋体" w:eastAsia="宋体" w:hint="default"/>
                <w:sz w:val="18"/>
                <w:szCs w:val="18"/>
              </w:rPr>
            </w:r>
            <w:r>
              <w:rPr>
                <w:rFonts w:ascii="宋体" w:hAnsi="宋体" w:cs="宋体" w:eastAsia="宋体" w:hint="default"/>
                <w:spacing w:val="-2"/>
                <w:sz w:val="18"/>
                <w:szCs w:val="18"/>
              </w:rPr>
              <w:t>公司声表器件产量国内名例前茅，质量及技术指标已处于国内领先水平，接近国际水平。</w:t>
            </w:r>
          </w:p>
        </w:tc>
      </w:tr>
      <w:tr>
        <w:trPr>
          <w:trHeight w:val="936"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Microsoft JhengHei" w:hAnsi="Microsoft JhengHei" w:cs="Microsoft JhengHei" w:eastAsia="Microsoft JhengHei" w:hint="default"/>
                <w:b/>
                <w:bCs/>
                <w:sz w:val="18"/>
                <w:szCs w:val="18"/>
              </w:rPr>
            </w:pPr>
          </w:p>
          <w:p>
            <w:pPr>
              <w:pStyle w:val="TableParagraph"/>
              <w:spacing w:line="240" w:lineRule="auto"/>
              <w:ind w:left="1" w:right="0"/>
              <w:jc w:val="center"/>
              <w:rPr>
                <w:rFonts w:ascii="宋体" w:hAnsi="宋体" w:cs="宋体" w:eastAsia="宋体" w:hint="default"/>
                <w:sz w:val="18"/>
                <w:szCs w:val="18"/>
              </w:rPr>
            </w:pPr>
            <w:r>
              <w:rPr>
                <w:rFonts w:ascii="宋体" w:hAnsi="宋体" w:cs="宋体" w:eastAsia="宋体" w:hint="default"/>
                <w:sz w:val="18"/>
                <w:szCs w:val="18"/>
              </w:rPr>
              <w:t>天通股份</w:t>
            </w:r>
          </w:p>
        </w:tc>
        <w:tc>
          <w:tcPr>
            <w:tcW w:w="125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316" w:lineRule="auto"/>
              <w:ind w:left="459" w:right="167" w:hanging="272"/>
              <w:jc w:val="left"/>
              <w:rPr>
                <w:rFonts w:ascii="宋体" w:hAnsi="宋体" w:cs="宋体" w:eastAsia="宋体" w:hint="default"/>
                <w:sz w:val="18"/>
                <w:szCs w:val="18"/>
              </w:rPr>
            </w:pPr>
            <w:r>
              <w:rPr>
                <w:rFonts w:ascii="宋体" w:hAnsi="宋体" w:cs="宋体" w:eastAsia="宋体" w:hint="default"/>
                <w:sz w:val="18"/>
                <w:szCs w:val="18"/>
              </w:rPr>
              <w:t>滤波器及其 材料</w:t>
            </w:r>
          </w:p>
        </w:tc>
        <w:tc>
          <w:tcPr>
            <w:tcW w:w="7131" w:type="dxa"/>
            <w:tcBorders>
              <w:top w:val="nil" w:sz="6" w:space="0" w:color="auto"/>
              <w:left w:val="nil" w:sz="6" w:space="0" w:color="auto"/>
              <w:bottom w:val="nil" w:sz="6" w:space="0" w:color="auto"/>
              <w:right w:val="nil" w:sz="6" w:space="0" w:color="auto"/>
            </w:tcBorders>
          </w:tcPr>
          <w:p>
            <w:pPr>
              <w:pStyle w:val="TableParagraph"/>
              <w:spacing w:line="309" w:lineRule="auto" w:before="10"/>
              <w:ind w:left="128" w:right="16"/>
              <w:jc w:val="both"/>
              <w:rPr>
                <w:rFonts w:ascii="宋体" w:hAnsi="宋体" w:cs="宋体" w:eastAsia="宋体" w:hint="default"/>
                <w:sz w:val="18"/>
                <w:szCs w:val="18"/>
              </w:rPr>
            </w:pPr>
            <w:r>
              <w:rPr>
                <w:rFonts w:ascii="宋体" w:hAnsi="宋体" w:cs="宋体" w:eastAsia="宋体" w:hint="default"/>
                <w:spacing w:val="-4"/>
                <w:sz w:val="18"/>
                <w:szCs w:val="18"/>
              </w:rPr>
              <w:t>天通股份是集科研、制造、销售于一体的高新企业，已形成电子材料、电子部品、智能装 </w:t>
            </w:r>
            <w:r>
              <w:rPr>
                <w:rFonts w:ascii="宋体" w:hAnsi="宋体" w:cs="宋体" w:eastAsia="宋体" w:hint="default"/>
                <w:sz w:val="18"/>
                <w:szCs w:val="18"/>
              </w:rPr>
              <w:t>备和产业投资四大业务板块。公司拥有声学波滤波器器件产品，以及用于制造 </w:t>
            </w:r>
            <w:r>
              <w:rPr>
                <w:rFonts w:ascii="Times New Roman" w:hAnsi="Times New Roman" w:cs="Times New Roman" w:eastAsia="Times New Roman" w:hint="default"/>
                <w:spacing w:val="-6"/>
                <w:sz w:val="18"/>
                <w:szCs w:val="18"/>
              </w:rPr>
              <w:t>SAW </w:t>
            </w:r>
            <w:r>
              <w:rPr>
                <w:rFonts w:ascii="宋体" w:hAnsi="宋体" w:cs="宋体" w:eastAsia="宋体" w:hint="default"/>
                <w:sz w:val="18"/>
                <w:szCs w:val="18"/>
              </w:rPr>
              <w:t>和 </w:t>
            </w:r>
            <w:r>
              <w:rPr>
                <w:rFonts w:ascii="Times New Roman" w:hAnsi="Times New Roman" w:cs="Times New Roman" w:eastAsia="Times New Roman" w:hint="default"/>
                <w:spacing w:val="-5"/>
                <w:sz w:val="18"/>
                <w:szCs w:val="18"/>
              </w:rPr>
              <w:t>BAW</w:t>
            </w:r>
            <w:r>
              <w:rPr>
                <w:rFonts w:ascii="Times New Roman" w:hAnsi="Times New Roman" w:cs="Times New Roman" w:eastAsia="Times New Roman" w:hint="default"/>
                <w:spacing w:val="19"/>
                <w:sz w:val="18"/>
                <w:szCs w:val="18"/>
              </w:rPr>
              <w:t> </w:t>
            </w:r>
            <w:r>
              <w:rPr>
                <w:rFonts w:ascii="宋体" w:hAnsi="宋体" w:cs="宋体" w:eastAsia="宋体" w:hint="default"/>
                <w:spacing w:val="-4"/>
                <w:sz w:val="18"/>
                <w:szCs w:val="18"/>
              </w:rPr>
              <w:t>滤波器的压电晶体材料钽酸锂、铌酸锂，在滤波器领域具有材料、设备和制造优势。</w:t>
            </w:r>
          </w:p>
        </w:tc>
      </w:tr>
      <w:tr>
        <w:trPr>
          <w:trHeight w:val="624"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26</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所</w:t>
            </w:r>
          </w:p>
        </w:tc>
        <w:tc>
          <w:tcPr>
            <w:tcW w:w="125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9" w:right="0"/>
              <w:jc w:val="center"/>
              <w:rPr>
                <w:rFonts w:ascii="宋体" w:hAnsi="宋体" w:cs="宋体" w:eastAsia="宋体" w:hint="default"/>
                <w:sz w:val="18"/>
                <w:szCs w:val="18"/>
              </w:rPr>
            </w:pPr>
            <w:r>
              <w:rPr>
                <w:rFonts w:ascii="宋体" w:hAnsi="宋体" w:cs="宋体" w:eastAsia="宋体" w:hint="default"/>
                <w:sz w:val="18"/>
                <w:szCs w:val="18"/>
              </w:rPr>
              <w:t>滤波器</w:t>
            </w:r>
          </w:p>
        </w:tc>
        <w:tc>
          <w:tcPr>
            <w:tcW w:w="7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0" w:lineRule="auto" w:before="10"/>
              <w:ind w:left="128" w:right="14"/>
              <w:jc w:val="left"/>
              <w:rPr>
                <w:rFonts w:ascii="宋体" w:hAnsi="宋体" w:cs="宋体" w:eastAsia="宋体" w:hint="default"/>
                <w:sz w:val="18"/>
                <w:szCs w:val="18"/>
              </w:rPr>
            </w:pPr>
            <w:r>
              <w:rPr>
                <w:rFonts w:ascii="宋体" w:hAnsi="宋体" w:cs="宋体" w:eastAsia="宋体" w:hint="default"/>
                <w:sz w:val="18"/>
                <w:szCs w:val="18"/>
              </w:rPr>
              <w:t>中电 </w:t>
            </w:r>
            <w:r>
              <w:rPr>
                <w:rFonts w:ascii="Times New Roman" w:hAnsi="Times New Roman" w:cs="Times New Roman" w:eastAsia="Times New Roman" w:hint="default"/>
                <w:sz w:val="18"/>
                <w:szCs w:val="18"/>
              </w:rPr>
              <w:t>26 </w:t>
            </w:r>
            <w:r>
              <w:rPr>
                <w:rFonts w:ascii="宋体" w:hAnsi="宋体" w:cs="宋体" w:eastAsia="宋体" w:hint="default"/>
                <w:spacing w:val="-5"/>
                <w:sz w:val="18"/>
                <w:szCs w:val="18"/>
              </w:rPr>
              <w:t>所（重庆声光电）是国内唯一同时具有</w:t>
            </w:r>
            <w:r>
              <w:rPr>
                <w:rFonts w:ascii="宋体" w:hAnsi="宋体" w:cs="宋体" w:eastAsia="宋体" w:hint="default"/>
                <w:spacing w:val="-60"/>
                <w:sz w:val="18"/>
                <w:szCs w:val="18"/>
              </w:rPr>
              <w:t> </w:t>
            </w:r>
            <w:r>
              <w:rPr>
                <w:rFonts w:ascii="Times New Roman" w:hAnsi="Times New Roman" w:cs="Times New Roman" w:eastAsia="Times New Roman" w:hint="default"/>
                <w:spacing w:val="-7"/>
                <w:sz w:val="18"/>
                <w:szCs w:val="18"/>
              </w:rPr>
              <w:t>SAW</w:t>
            </w:r>
            <w:r>
              <w:rPr>
                <w:rFonts w:ascii="宋体" w:hAnsi="宋体" w:cs="宋体" w:eastAsia="宋体" w:hint="default"/>
                <w:spacing w:val="-7"/>
                <w:sz w:val="18"/>
                <w:szCs w:val="18"/>
              </w:rPr>
              <w:t>、</w:t>
            </w:r>
            <w:r>
              <w:rPr>
                <w:rFonts w:ascii="Times New Roman" w:hAnsi="Times New Roman" w:cs="Times New Roman" w:eastAsia="Times New Roman" w:hint="default"/>
                <w:spacing w:val="-7"/>
                <w:sz w:val="18"/>
                <w:szCs w:val="18"/>
              </w:rPr>
              <w:t>TC-SAW</w:t>
            </w:r>
            <w:r>
              <w:rPr>
                <w:rFonts w:ascii="宋体" w:hAnsi="宋体" w:cs="宋体" w:eastAsia="宋体" w:hint="default"/>
                <w:spacing w:val="-7"/>
                <w:sz w:val="18"/>
                <w:szCs w:val="18"/>
              </w:rPr>
              <w:t>、</w:t>
            </w:r>
            <w:r>
              <w:rPr>
                <w:rFonts w:ascii="Times New Roman" w:hAnsi="Times New Roman" w:cs="Times New Roman" w:eastAsia="Times New Roman" w:hint="default"/>
                <w:spacing w:val="-7"/>
                <w:sz w:val="18"/>
                <w:szCs w:val="18"/>
              </w:rPr>
              <w:t>FBAR </w:t>
            </w:r>
            <w:r>
              <w:rPr>
                <w:rFonts w:ascii="宋体" w:hAnsi="宋体" w:cs="宋体" w:eastAsia="宋体" w:hint="default"/>
                <w:sz w:val="18"/>
                <w:szCs w:val="18"/>
              </w:rPr>
              <w:t>研发生产的单位， 从事表面波及体声波研发</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40 </w:t>
            </w:r>
            <w:r>
              <w:rPr>
                <w:rFonts w:ascii="宋体" w:hAnsi="宋体" w:cs="宋体" w:eastAsia="宋体" w:hint="default"/>
                <w:sz w:val="18"/>
                <w:szCs w:val="18"/>
              </w:rPr>
              <w:t>余年，提供军工产品，是华为、中兴</w:t>
            </w:r>
            <w:r>
              <w:rPr>
                <w:rFonts w:ascii="宋体" w:hAnsi="宋体" w:cs="宋体" w:eastAsia="宋体" w:hint="default"/>
                <w:spacing w:val="-45"/>
                <w:sz w:val="18"/>
                <w:szCs w:val="18"/>
              </w:rPr>
              <w:t> </w:t>
            </w:r>
            <w:r>
              <w:rPr>
                <w:rFonts w:ascii="Times New Roman" w:hAnsi="Times New Roman" w:cs="Times New Roman" w:eastAsia="Times New Roman" w:hint="default"/>
                <w:spacing w:val="-6"/>
                <w:sz w:val="18"/>
                <w:szCs w:val="18"/>
              </w:rPr>
              <w:t>SAW</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滤波器供应商。</w:t>
            </w:r>
          </w:p>
        </w:tc>
      </w:tr>
      <w:tr>
        <w:trPr>
          <w:trHeight w:val="624"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 w:right="0"/>
              <w:jc w:val="center"/>
              <w:rPr>
                <w:rFonts w:ascii="宋体" w:hAnsi="宋体" w:cs="宋体" w:eastAsia="宋体" w:hint="default"/>
                <w:sz w:val="18"/>
                <w:szCs w:val="18"/>
              </w:rPr>
            </w:pPr>
            <w:r>
              <w:rPr>
                <w:rFonts w:ascii="Times New Roman" w:hAnsi="Times New Roman" w:cs="Times New Roman" w:eastAsia="Times New Roman" w:hint="default"/>
                <w:sz w:val="18"/>
                <w:szCs w:val="18"/>
              </w:rPr>
              <w:t>55</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所</w:t>
            </w:r>
          </w:p>
        </w:tc>
        <w:tc>
          <w:tcPr>
            <w:tcW w:w="1258" w:type="dxa"/>
            <w:tcBorders>
              <w:top w:val="nil" w:sz="6" w:space="0" w:color="auto"/>
              <w:left w:val="nil" w:sz="6" w:space="0" w:color="auto"/>
              <w:bottom w:val="nil" w:sz="6" w:space="0" w:color="auto"/>
              <w:right w:val="nil" w:sz="6" w:space="0" w:color="auto"/>
            </w:tcBorders>
          </w:tcPr>
          <w:p>
            <w:pPr>
              <w:pStyle w:val="TableParagraph"/>
              <w:spacing w:line="316" w:lineRule="auto" w:before="11"/>
              <w:ind w:left="368" w:right="167" w:hanging="180"/>
              <w:jc w:val="left"/>
              <w:rPr>
                <w:rFonts w:ascii="宋体" w:hAnsi="宋体" w:cs="宋体" w:eastAsia="宋体" w:hint="default"/>
                <w:sz w:val="18"/>
                <w:szCs w:val="18"/>
              </w:rPr>
            </w:pPr>
            <w:r>
              <w:rPr>
                <w:rFonts w:ascii="宋体" w:hAnsi="宋体" w:cs="宋体" w:eastAsia="宋体" w:hint="default"/>
                <w:sz w:val="18"/>
                <w:szCs w:val="18"/>
              </w:rPr>
              <w:t>滤波器、射 频开关</w:t>
            </w:r>
          </w:p>
        </w:tc>
        <w:tc>
          <w:tcPr>
            <w:tcW w:w="7131" w:type="dxa"/>
            <w:tcBorders>
              <w:top w:val="nil" w:sz="6" w:space="0" w:color="auto"/>
              <w:left w:val="nil" w:sz="6" w:space="0" w:color="auto"/>
              <w:bottom w:val="nil" w:sz="6" w:space="0" w:color="auto"/>
              <w:right w:val="nil" w:sz="6" w:space="0" w:color="auto"/>
            </w:tcBorders>
          </w:tcPr>
          <w:p>
            <w:pPr>
              <w:pStyle w:val="TableParagraph"/>
              <w:spacing w:line="240" w:lineRule="auto" w:before="11"/>
              <w:ind w:left="128" w:right="0"/>
              <w:jc w:val="left"/>
              <w:rPr>
                <w:rFonts w:ascii="宋体" w:hAnsi="宋体" w:cs="宋体" w:eastAsia="宋体" w:hint="default"/>
                <w:sz w:val="18"/>
                <w:szCs w:val="18"/>
              </w:rPr>
            </w:pPr>
            <w:r>
              <w:rPr>
                <w:rFonts w:ascii="宋体" w:hAnsi="宋体" w:cs="宋体" w:eastAsia="宋体" w:hint="default"/>
                <w:sz w:val="18"/>
                <w:szCs w:val="18"/>
              </w:rPr>
              <w:t>中电</w:t>
            </w:r>
            <w:r>
              <w:rPr>
                <w:rFonts w:ascii="宋体" w:hAnsi="宋体" w:cs="宋体" w:eastAsia="宋体" w:hint="default"/>
                <w:spacing w:val="-66"/>
                <w:sz w:val="18"/>
                <w:szCs w:val="18"/>
              </w:rPr>
              <w:t> </w:t>
            </w:r>
            <w:r>
              <w:rPr>
                <w:rFonts w:ascii="Times New Roman" w:hAnsi="Times New Roman" w:cs="Times New Roman" w:eastAsia="Times New Roman" w:hint="default"/>
                <w:sz w:val="18"/>
                <w:szCs w:val="18"/>
              </w:rPr>
              <w:t>55</w:t>
            </w:r>
            <w:r>
              <w:rPr>
                <w:rFonts w:ascii="Times New Roman" w:hAnsi="Times New Roman" w:cs="Times New Roman" w:eastAsia="Times New Roman" w:hint="default"/>
                <w:spacing w:val="-21"/>
                <w:sz w:val="18"/>
                <w:szCs w:val="18"/>
              </w:rPr>
              <w:t> </w:t>
            </w:r>
            <w:r>
              <w:rPr>
                <w:rFonts w:ascii="宋体" w:hAnsi="宋体" w:cs="宋体" w:eastAsia="宋体" w:hint="default"/>
                <w:sz w:val="18"/>
                <w:szCs w:val="18"/>
              </w:rPr>
              <w:t>所（德清华莹）是国内较早研制生产钽酸锂、铌酸锂压电晶体材料和声学滤波器</w:t>
            </w:r>
          </w:p>
          <w:p>
            <w:pPr>
              <w:pStyle w:val="TableParagraph"/>
              <w:spacing w:line="240" w:lineRule="auto" w:before="63"/>
              <w:ind w:left="128" w:right="0"/>
              <w:jc w:val="left"/>
              <w:rPr>
                <w:rFonts w:ascii="宋体" w:hAnsi="宋体" w:cs="宋体" w:eastAsia="宋体" w:hint="default"/>
                <w:sz w:val="18"/>
                <w:szCs w:val="18"/>
              </w:rPr>
            </w:pPr>
            <w:r>
              <w:rPr>
                <w:rFonts w:ascii="宋体" w:hAnsi="宋体" w:cs="宋体" w:eastAsia="宋体" w:hint="default"/>
                <w:sz w:val="18"/>
                <w:szCs w:val="18"/>
              </w:rPr>
              <w:t>的企业，主要产品为滤波器和射频开关；开关年出货</w:t>
            </w:r>
            <w:r>
              <w:rPr>
                <w:rFonts w:ascii="宋体" w:hAnsi="宋体" w:cs="宋体" w:eastAsia="宋体" w:hint="default"/>
                <w:spacing w:val="-66"/>
                <w:sz w:val="18"/>
                <w:szCs w:val="18"/>
              </w:rPr>
              <w:t> </w:t>
            </w:r>
            <w:r>
              <w:rPr>
                <w:rFonts w:ascii="Times New Roman" w:hAnsi="Times New Roman" w:cs="Times New Roman" w:eastAsia="Times New Roman" w:hint="default"/>
                <w:sz w:val="18"/>
                <w:szCs w:val="18"/>
              </w:rPr>
              <w:t>2</w:t>
            </w:r>
            <w:r>
              <w:rPr>
                <w:rFonts w:ascii="Times New Roman" w:hAnsi="Times New Roman" w:cs="Times New Roman" w:eastAsia="Times New Roman" w:hint="default"/>
                <w:spacing w:val="-21"/>
                <w:sz w:val="18"/>
                <w:szCs w:val="18"/>
              </w:rPr>
              <w:t> </w:t>
            </w:r>
            <w:r>
              <w:rPr>
                <w:rFonts w:ascii="宋体" w:hAnsi="宋体" w:cs="宋体" w:eastAsia="宋体" w:hint="default"/>
                <w:sz w:val="18"/>
                <w:szCs w:val="18"/>
              </w:rPr>
              <w:t>亿只，用于华为、中兴终端产品。</w:t>
            </w:r>
          </w:p>
        </w:tc>
      </w:tr>
      <w:tr>
        <w:trPr>
          <w:trHeight w:val="936"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9"/>
              <w:ind w:right="0"/>
              <w:jc w:val="left"/>
              <w:rPr>
                <w:rFonts w:ascii="Microsoft JhengHei" w:hAnsi="Microsoft JhengHei" w:cs="Microsoft JhengHei" w:eastAsia="Microsoft JhengHei" w:hint="default"/>
                <w:b/>
                <w:bCs/>
                <w:sz w:val="18"/>
                <w:szCs w:val="18"/>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汉天下</w:t>
            </w:r>
          </w:p>
        </w:tc>
        <w:tc>
          <w:tcPr>
            <w:tcW w:w="125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300" w:lineRule="auto"/>
              <w:ind w:left="459" w:right="150" w:hanging="288"/>
              <w:jc w:val="left"/>
              <w:rPr>
                <w:rFonts w:ascii="宋体" w:hAnsi="宋体" w:cs="宋体" w:eastAsia="宋体" w:hint="default"/>
                <w:sz w:val="18"/>
                <w:szCs w:val="18"/>
              </w:rPr>
            </w:pPr>
            <w:r>
              <w:rPr>
                <w:rFonts w:ascii="Times New Roman" w:hAnsi="Times New Roman" w:cs="Times New Roman" w:eastAsia="Times New Roman" w:hint="default"/>
                <w:spacing w:val="-3"/>
                <w:sz w:val="18"/>
                <w:szCs w:val="18"/>
              </w:rPr>
              <w:t>PA</w:t>
            </w:r>
            <w:r>
              <w:rPr>
                <w:rFonts w:ascii="宋体" w:hAnsi="宋体" w:cs="宋体" w:eastAsia="宋体" w:hint="default"/>
                <w:spacing w:val="-3"/>
                <w:sz w:val="18"/>
                <w:szCs w:val="18"/>
              </w:rPr>
              <w:t>、物联网 </w:t>
            </w:r>
            <w:r>
              <w:rPr>
                <w:rFonts w:ascii="宋体" w:hAnsi="宋体" w:cs="宋体" w:eastAsia="宋体" w:hint="default"/>
                <w:sz w:val="18"/>
                <w:szCs w:val="18"/>
              </w:rPr>
              <w:t>芯片</w:t>
            </w:r>
          </w:p>
        </w:tc>
        <w:tc>
          <w:tcPr>
            <w:tcW w:w="7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0" w:lineRule="auto" w:before="10"/>
              <w:ind w:left="128" w:right="15"/>
              <w:jc w:val="left"/>
              <w:rPr>
                <w:rFonts w:ascii="宋体" w:hAnsi="宋体" w:cs="宋体" w:eastAsia="宋体" w:hint="default"/>
                <w:sz w:val="18"/>
                <w:szCs w:val="18"/>
              </w:rPr>
            </w:pPr>
            <w:r>
              <w:rPr>
                <w:rFonts w:ascii="宋体" w:hAnsi="宋体" w:cs="宋体" w:eastAsia="宋体" w:hint="default"/>
                <w:sz w:val="18"/>
                <w:szCs w:val="18"/>
              </w:rPr>
              <w:t>汉天下是国内领先</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2/3/4G</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射频前端和</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SoC</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芯片供应商，芯片年出货量达</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7</w:t>
            </w:r>
            <w:r>
              <w:rPr>
                <w:rFonts w:ascii="Times New Roman" w:hAnsi="Times New Roman" w:cs="Times New Roman" w:eastAsia="Times New Roman" w:hint="default"/>
                <w:spacing w:val="-2"/>
                <w:sz w:val="18"/>
                <w:szCs w:val="18"/>
              </w:rPr>
              <w:t> </w:t>
            </w:r>
            <w:r>
              <w:rPr>
                <w:rFonts w:ascii="宋体" w:hAnsi="宋体" w:cs="宋体" w:eastAsia="宋体" w:hint="default"/>
                <w:spacing w:val="-4"/>
                <w:sz w:val="18"/>
                <w:szCs w:val="18"/>
              </w:rPr>
              <w:t>亿颗。公司产 品包括手机射频前端</w:t>
            </w:r>
            <w:r>
              <w:rPr>
                <w:rFonts w:ascii="Times New Roman" w:hAnsi="Times New Roman" w:cs="Times New Roman" w:eastAsia="Times New Roman" w:hint="default"/>
                <w:spacing w:val="-4"/>
                <w:sz w:val="18"/>
                <w:szCs w:val="18"/>
              </w:rPr>
              <w:t>/PA</w:t>
            </w:r>
            <w:r>
              <w:rPr>
                <w:rFonts w:ascii="宋体" w:hAnsi="宋体" w:cs="宋体" w:eastAsia="宋体" w:hint="default"/>
                <w:spacing w:val="-4"/>
                <w:sz w:val="18"/>
                <w:szCs w:val="18"/>
              </w:rPr>
              <w:t>、物联网芯片等，支持高通、联发科、展讯、英特尔等基带平台。 </w:t>
            </w:r>
            <w:r>
              <w:rPr>
                <w:rFonts w:ascii="Times New Roman" w:hAnsi="Times New Roman" w:cs="Times New Roman" w:eastAsia="Times New Roman" w:hint="default"/>
                <w:spacing w:val="-7"/>
                <w:sz w:val="18"/>
                <w:szCs w:val="18"/>
              </w:rPr>
              <w:t>PA</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出货超</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7000 </w:t>
            </w:r>
            <w:r>
              <w:rPr>
                <w:rFonts w:ascii="宋体" w:hAnsi="宋体" w:cs="宋体" w:eastAsia="宋体" w:hint="default"/>
                <w:sz w:val="18"/>
                <w:szCs w:val="18"/>
              </w:rPr>
              <w:t>万颗</w:t>
            </w:r>
            <w:r>
              <w:rPr>
                <w:rFonts w:ascii="Times New Roman" w:hAnsi="Times New Roman" w:cs="Times New Roman" w:eastAsia="Times New Roman" w:hint="default"/>
                <w:sz w:val="18"/>
                <w:szCs w:val="18"/>
              </w:rPr>
              <w:t>/</w:t>
            </w:r>
            <w:r>
              <w:rPr>
                <w:rFonts w:ascii="宋体" w:hAnsi="宋体" w:cs="宋体" w:eastAsia="宋体" w:hint="default"/>
                <w:sz w:val="18"/>
                <w:szCs w:val="18"/>
              </w:rPr>
              <w:t>月，</w:t>
            </w:r>
            <w:r>
              <w:rPr>
                <w:rFonts w:ascii="Times New Roman" w:hAnsi="Times New Roman" w:cs="Times New Roman" w:eastAsia="Times New Roman" w:hint="default"/>
                <w:sz w:val="18"/>
                <w:szCs w:val="18"/>
              </w:rPr>
              <w:t>2G</w:t>
            </w:r>
            <w:r>
              <w:rPr>
                <w:rFonts w:ascii="Times New Roman" w:hAnsi="Times New Roman" w:cs="Times New Roman" w:eastAsia="Times New Roman" w:hint="default"/>
                <w:spacing w:val="-7"/>
                <w:sz w:val="18"/>
                <w:szCs w:val="18"/>
              </w:rPr>
              <w:t> </w:t>
            </w:r>
            <w:r>
              <w:rPr>
                <w:rFonts w:ascii="Times New Roman" w:hAnsi="Times New Roman" w:cs="Times New Roman" w:eastAsia="Times New Roman" w:hint="default"/>
                <w:spacing w:val="-9"/>
                <w:sz w:val="18"/>
                <w:szCs w:val="18"/>
              </w:rPr>
              <w:t>PA</w:t>
            </w:r>
            <w:r>
              <w:rPr>
                <w:rFonts w:ascii="Times New Roman" w:hAnsi="Times New Roman" w:cs="Times New Roman" w:eastAsia="Times New Roman" w:hint="default"/>
                <w:spacing w:val="-5"/>
                <w:sz w:val="18"/>
                <w:szCs w:val="18"/>
              </w:rPr>
              <w:t> </w:t>
            </w:r>
            <w:r>
              <w:rPr>
                <w:rFonts w:ascii="宋体" w:hAnsi="宋体" w:cs="宋体" w:eastAsia="宋体" w:hint="default"/>
                <w:sz w:val="18"/>
                <w:szCs w:val="18"/>
              </w:rPr>
              <w:t>超</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4000 </w:t>
            </w:r>
            <w:r>
              <w:rPr>
                <w:rFonts w:ascii="宋体" w:hAnsi="宋体" w:cs="宋体" w:eastAsia="宋体" w:hint="default"/>
                <w:sz w:val="18"/>
                <w:szCs w:val="18"/>
              </w:rPr>
              <w:t>万</w:t>
            </w:r>
            <w:r>
              <w:rPr>
                <w:rFonts w:ascii="Times New Roman" w:hAnsi="Times New Roman" w:cs="Times New Roman" w:eastAsia="Times New Roman" w:hint="default"/>
                <w:sz w:val="18"/>
                <w:szCs w:val="18"/>
              </w:rPr>
              <w:t>/</w:t>
            </w:r>
            <w:r>
              <w:rPr>
                <w:rFonts w:ascii="宋体" w:hAnsi="宋体" w:cs="宋体" w:eastAsia="宋体" w:hint="default"/>
                <w:sz w:val="18"/>
                <w:szCs w:val="18"/>
              </w:rPr>
              <w:t>月，占全球</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63%</w:t>
            </w:r>
            <w:r>
              <w:rPr>
                <w:rFonts w:ascii="宋体" w:hAnsi="宋体" w:cs="宋体" w:eastAsia="宋体" w:hint="default"/>
                <w:sz w:val="18"/>
                <w:szCs w:val="18"/>
              </w:rPr>
              <w:t>份额；</w:t>
            </w:r>
            <w:r>
              <w:rPr>
                <w:rFonts w:ascii="Times New Roman" w:hAnsi="Times New Roman" w:cs="Times New Roman" w:eastAsia="Times New Roman" w:hint="default"/>
                <w:sz w:val="18"/>
                <w:szCs w:val="18"/>
              </w:rPr>
              <w:t>3G</w:t>
            </w:r>
            <w:r>
              <w:rPr>
                <w:rFonts w:ascii="Times New Roman" w:hAnsi="Times New Roman" w:cs="Times New Roman" w:eastAsia="Times New Roman" w:hint="default"/>
                <w:spacing w:val="-5"/>
                <w:sz w:val="18"/>
                <w:szCs w:val="18"/>
              </w:rPr>
              <w:t> </w:t>
            </w:r>
            <w:r>
              <w:rPr>
                <w:rFonts w:ascii="Times New Roman" w:hAnsi="Times New Roman" w:cs="Times New Roman" w:eastAsia="Times New Roman" w:hint="default"/>
                <w:spacing w:val="-7"/>
                <w:sz w:val="18"/>
                <w:szCs w:val="18"/>
              </w:rPr>
              <w:t>PA</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超</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1100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w:t>
            </w:r>
            <w:r>
              <w:rPr>
                <w:rFonts w:ascii="Times New Roman" w:hAnsi="Times New Roman" w:cs="Times New Roman" w:eastAsia="Times New Roman" w:hint="default"/>
                <w:sz w:val="18"/>
                <w:szCs w:val="18"/>
              </w:rPr>
              <w:t>/</w:t>
            </w:r>
            <w:r>
              <w:rPr>
                <w:rFonts w:ascii="宋体" w:hAnsi="宋体" w:cs="宋体" w:eastAsia="宋体" w:hint="default"/>
                <w:sz w:val="18"/>
                <w:szCs w:val="18"/>
              </w:rPr>
              <w:t>月。</w:t>
            </w:r>
          </w:p>
        </w:tc>
      </w:tr>
      <w:tr>
        <w:trPr>
          <w:trHeight w:val="936"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Microsoft JhengHei" w:hAnsi="Microsoft JhengHei" w:cs="Microsoft JhengHei" w:eastAsia="Microsoft JhengHei" w:hint="default"/>
                <w:b/>
                <w:bCs/>
                <w:sz w:val="18"/>
                <w:szCs w:val="18"/>
              </w:rPr>
            </w:pPr>
          </w:p>
          <w:p>
            <w:pPr>
              <w:pStyle w:val="TableParagraph"/>
              <w:spacing w:line="240" w:lineRule="auto"/>
              <w:ind w:left="1" w:right="0"/>
              <w:jc w:val="center"/>
              <w:rPr>
                <w:rFonts w:ascii="宋体" w:hAnsi="宋体" w:cs="宋体" w:eastAsia="宋体" w:hint="default"/>
                <w:sz w:val="18"/>
                <w:szCs w:val="18"/>
              </w:rPr>
            </w:pPr>
            <w:r>
              <w:rPr>
                <w:rFonts w:ascii="宋体" w:hAnsi="宋体" w:cs="宋体" w:eastAsia="宋体" w:hint="default"/>
                <w:sz w:val="18"/>
                <w:szCs w:val="18"/>
              </w:rPr>
              <w:t>飞骧科技</w:t>
            </w:r>
          </w:p>
        </w:tc>
        <w:tc>
          <w:tcPr>
            <w:tcW w:w="125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300" w:lineRule="auto"/>
              <w:ind w:left="548" w:right="150" w:hanging="377"/>
              <w:jc w:val="left"/>
              <w:rPr>
                <w:rFonts w:ascii="宋体" w:hAnsi="宋体" w:cs="宋体" w:eastAsia="宋体" w:hint="default"/>
                <w:sz w:val="18"/>
                <w:szCs w:val="18"/>
              </w:rPr>
            </w:pPr>
            <w:r>
              <w:rPr>
                <w:rFonts w:ascii="Times New Roman" w:hAnsi="Times New Roman" w:cs="Times New Roman" w:eastAsia="Times New Roman" w:hint="default"/>
                <w:spacing w:val="-3"/>
                <w:sz w:val="18"/>
                <w:szCs w:val="18"/>
              </w:rPr>
              <w:t>PA</w:t>
            </w:r>
            <w:r>
              <w:rPr>
                <w:rFonts w:ascii="宋体" w:hAnsi="宋体" w:cs="宋体" w:eastAsia="宋体" w:hint="default"/>
                <w:spacing w:val="-3"/>
                <w:sz w:val="18"/>
                <w:szCs w:val="18"/>
              </w:rPr>
              <w:t>、前端模 </w:t>
            </w:r>
            <w:r>
              <w:rPr>
                <w:rFonts w:ascii="宋体" w:hAnsi="宋体" w:cs="宋体" w:eastAsia="宋体" w:hint="default"/>
                <w:sz w:val="18"/>
                <w:szCs w:val="18"/>
              </w:rPr>
              <w:t>组</w:t>
            </w:r>
          </w:p>
        </w:tc>
        <w:tc>
          <w:tcPr>
            <w:tcW w:w="7131" w:type="dxa"/>
            <w:tcBorders>
              <w:top w:val="nil" w:sz="6" w:space="0" w:color="auto"/>
              <w:left w:val="nil" w:sz="6" w:space="0" w:color="auto"/>
              <w:bottom w:val="nil" w:sz="6" w:space="0" w:color="auto"/>
              <w:right w:val="nil" w:sz="6" w:space="0" w:color="auto"/>
            </w:tcBorders>
          </w:tcPr>
          <w:p>
            <w:pPr>
              <w:pStyle w:val="TableParagraph"/>
              <w:spacing w:line="309" w:lineRule="auto" w:before="10"/>
              <w:ind w:left="128" w:right="103"/>
              <w:jc w:val="both"/>
              <w:rPr>
                <w:rFonts w:ascii="宋体" w:hAnsi="宋体" w:cs="宋体" w:eastAsia="宋体" w:hint="default"/>
                <w:sz w:val="18"/>
                <w:szCs w:val="18"/>
              </w:rPr>
            </w:pPr>
            <w:r>
              <w:rPr>
                <w:rFonts w:ascii="宋体" w:hAnsi="宋体" w:cs="宋体" w:eastAsia="宋体" w:hint="default"/>
                <w:sz w:val="18"/>
                <w:szCs w:val="18"/>
              </w:rPr>
              <w:t>国民飞骧由国民技术射频事业部独立而来，公司深耕</w:t>
            </w:r>
            <w:r>
              <w:rPr>
                <w:rFonts w:ascii="宋体" w:hAnsi="宋体" w:cs="宋体" w:eastAsia="宋体" w:hint="default"/>
                <w:spacing w:val="-50"/>
                <w:sz w:val="18"/>
                <w:szCs w:val="18"/>
              </w:rPr>
              <w:t> </w:t>
            </w:r>
            <w:r>
              <w:rPr>
                <w:rFonts w:ascii="Times New Roman" w:hAnsi="Times New Roman" w:cs="Times New Roman" w:eastAsia="Times New Roman" w:hint="default"/>
                <w:spacing w:val="-7"/>
                <w:sz w:val="18"/>
                <w:szCs w:val="18"/>
              </w:rPr>
              <w:t>PA</w:t>
            </w:r>
            <w:r>
              <w:rPr>
                <w:rFonts w:ascii="Times New Roman" w:hAnsi="Times New Roman" w:cs="Times New Roman" w:eastAsia="Times New Roman" w:hint="default"/>
                <w:spacing w:val="-9"/>
                <w:sz w:val="18"/>
                <w:szCs w:val="18"/>
              </w:rPr>
              <w:t> </w:t>
            </w:r>
            <w:r>
              <w:rPr>
                <w:rFonts w:ascii="宋体" w:hAnsi="宋体" w:cs="宋体" w:eastAsia="宋体" w:hint="default"/>
                <w:spacing w:val="-5"/>
                <w:sz w:val="18"/>
                <w:szCs w:val="18"/>
              </w:rPr>
              <w:t>领域，拥有</w:t>
            </w:r>
            <w:r>
              <w:rPr>
                <w:rFonts w:ascii="宋体" w:hAnsi="宋体" w:cs="宋体" w:eastAsia="宋体" w:hint="default"/>
                <w:spacing w:val="-50"/>
                <w:sz w:val="18"/>
                <w:szCs w:val="18"/>
              </w:rPr>
              <w:t> </w:t>
            </w:r>
            <w:r>
              <w:rPr>
                <w:rFonts w:ascii="Times New Roman" w:hAnsi="Times New Roman" w:cs="Times New Roman" w:eastAsia="Times New Roman" w:hint="default"/>
                <w:sz w:val="18"/>
                <w:szCs w:val="18"/>
              </w:rPr>
              <w:t>8</w:t>
            </w:r>
            <w:r>
              <w:rPr>
                <w:rFonts w:ascii="Times New Roman" w:hAnsi="Times New Roman" w:cs="Times New Roman" w:eastAsia="Times New Roman" w:hint="default"/>
                <w:spacing w:val="-5"/>
                <w:sz w:val="18"/>
                <w:szCs w:val="18"/>
              </w:rPr>
              <w:t> </w:t>
            </w:r>
            <w:r>
              <w:rPr>
                <w:rFonts w:ascii="宋体" w:hAnsi="宋体" w:cs="宋体" w:eastAsia="宋体" w:hint="default"/>
                <w:spacing w:val="-3"/>
                <w:sz w:val="18"/>
                <w:szCs w:val="18"/>
              </w:rPr>
              <w:t>年多射频经验，产 </w:t>
            </w:r>
            <w:r>
              <w:rPr>
                <w:rFonts w:ascii="宋体" w:hAnsi="宋体" w:cs="宋体" w:eastAsia="宋体" w:hint="default"/>
                <w:spacing w:val="-4"/>
                <w:sz w:val="18"/>
                <w:szCs w:val="18"/>
              </w:rPr>
              <w:t>品应用遍及国内外主流厂家，客户包括小米、酷派、中兴、魅族等。目前国民飞骧已拥有 </w:t>
            </w:r>
            <w:r>
              <w:rPr>
                <w:rFonts w:ascii="宋体" w:hAnsi="宋体" w:cs="宋体" w:eastAsia="宋体" w:hint="default"/>
                <w:spacing w:val="-4"/>
                <w:sz w:val="18"/>
                <w:szCs w:val="18"/>
              </w:rPr>
            </w:r>
            <w:r>
              <w:rPr>
                <w:rFonts w:ascii="宋体" w:hAnsi="宋体" w:cs="宋体" w:eastAsia="宋体" w:hint="default"/>
                <w:sz w:val="18"/>
                <w:szCs w:val="18"/>
              </w:rPr>
              <w:t>国内最完整的</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4G</w:t>
            </w:r>
            <w:r>
              <w:rPr>
                <w:rFonts w:ascii="Times New Roman" w:hAnsi="Times New Roman" w:cs="Times New Roman" w:eastAsia="Times New Roman" w:hint="default"/>
                <w:spacing w:val="-5"/>
                <w:sz w:val="18"/>
                <w:szCs w:val="18"/>
              </w:rPr>
              <w:t> </w:t>
            </w:r>
            <w:r>
              <w:rPr>
                <w:rFonts w:ascii="宋体" w:hAnsi="宋体" w:cs="宋体" w:eastAsia="宋体" w:hint="default"/>
                <w:sz w:val="18"/>
                <w:szCs w:val="18"/>
              </w:rPr>
              <w:t>射频方案，覆盖</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MTK</w:t>
            </w:r>
            <w:r>
              <w:rPr>
                <w:rFonts w:ascii="宋体" w:hAnsi="宋体" w:cs="宋体" w:eastAsia="宋体" w:hint="default"/>
                <w:sz w:val="18"/>
                <w:szCs w:val="18"/>
              </w:rPr>
              <w:t>、高通、展讯、联芯、</w:t>
            </w:r>
            <w:r>
              <w:rPr>
                <w:rFonts w:ascii="Times New Roman" w:hAnsi="Times New Roman" w:cs="Times New Roman" w:eastAsia="Times New Roman" w:hint="default"/>
                <w:sz w:val="18"/>
                <w:szCs w:val="18"/>
              </w:rPr>
              <w:t>Marvell </w:t>
            </w:r>
            <w:r>
              <w:rPr>
                <w:rFonts w:ascii="宋体" w:hAnsi="宋体" w:cs="宋体" w:eastAsia="宋体" w:hint="default"/>
                <w:sz w:val="18"/>
                <w:szCs w:val="18"/>
              </w:rPr>
              <w:t>等平台。</w:t>
            </w:r>
          </w:p>
        </w:tc>
      </w:tr>
      <w:tr>
        <w:trPr>
          <w:trHeight w:val="624"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 w:right="0"/>
              <w:jc w:val="center"/>
              <w:rPr>
                <w:rFonts w:ascii="宋体" w:hAnsi="宋体" w:cs="宋体" w:eastAsia="宋体" w:hint="default"/>
                <w:sz w:val="18"/>
                <w:szCs w:val="18"/>
              </w:rPr>
            </w:pPr>
            <w:r>
              <w:rPr>
                <w:rFonts w:ascii="宋体" w:hAnsi="宋体" w:cs="宋体" w:eastAsia="宋体" w:hint="default"/>
                <w:sz w:val="18"/>
                <w:szCs w:val="18"/>
              </w:rPr>
              <w:t>唯捷创芯</w:t>
            </w:r>
          </w:p>
        </w:tc>
        <w:tc>
          <w:tcPr>
            <w:tcW w:w="125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left="8" w:right="0"/>
              <w:jc w:val="center"/>
              <w:rPr>
                <w:rFonts w:ascii="Times New Roman" w:hAnsi="Times New Roman" w:cs="Times New Roman" w:eastAsia="Times New Roman" w:hint="default"/>
                <w:sz w:val="18"/>
                <w:szCs w:val="18"/>
              </w:rPr>
            </w:pPr>
            <w:r>
              <w:rPr>
                <w:rFonts w:ascii="Times New Roman"/>
                <w:spacing w:val="-14"/>
                <w:sz w:val="18"/>
              </w:rPr>
              <w:t>PA</w:t>
            </w:r>
            <w:r>
              <w:rPr>
                <w:rFonts w:ascii="Times New Roman"/>
                <w:sz w:val="18"/>
              </w:rPr>
            </w:r>
          </w:p>
        </w:tc>
        <w:tc>
          <w:tcPr>
            <w:tcW w:w="7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0" w:lineRule="auto" w:before="10"/>
              <w:ind w:left="128" w:right="74"/>
              <w:jc w:val="left"/>
              <w:rPr>
                <w:rFonts w:ascii="宋体" w:hAnsi="宋体" w:cs="宋体" w:eastAsia="宋体" w:hint="default"/>
                <w:sz w:val="18"/>
                <w:szCs w:val="18"/>
              </w:rPr>
            </w:pPr>
            <w:r>
              <w:rPr>
                <w:rFonts w:ascii="宋体" w:hAnsi="宋体" w:cs="宋体" w:eastAsia="宋体" w:hint="default"/>
                <w:sz w:val="18"/>
                <w:szCs w:val="18"/>
              </w:rPr>
              <w:t>唯捷创芯是专注于射频与高端模拟</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IC</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研发的集成电路设计公司，主要产品是</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GaAs</w:t>
            </w:r>
            <w:r>
              <w:rPr>
                <w:rFonts w:ascii="Times New Roman" w:hAnsi="Times New Roman" w:cs="Times New Roman" w:eastAsia="Times New Roman" w:hint="default"/>
                <w:spacing w:val="-2"/>
                <w:sz w:val="18"/>
                <w:szCs w:val="18"/>
              </w:rPr>
              <w:t> </w:t>
            </w:r>
            <w:r>
              <w:rPr>
                <w:rFonts w:ascii="Times New Roman" w:hAnsi="Times New Roman" w:cs="Times New Roman" w:eastAsia="Times New Roman" w:hint="default"/>
                <w:spacing w:val="-6"/>
                <w:sz w:val="18"/>
                <w:szCs w:val="18"/>
              </w:rPr>
              <w:t>PA</w:t>
            </w:r>
            <w:r>
              <w:rPr>
                <w:rFonts w:ascii="宋体" w:hAnsi="宋体" w:cs="宋体" w:eastAsia="宋体" w:hint="default"/>
                <w:spacing w:val="-6"/>
                <w:sz w:val="18"/>
                <w:szCs w:val="18"/>
              </w:rPr>
              <w:t>， </w:t>
            </w:r>
            <w:r>
              <w:rPr>
                <w:rFonts w:ascii="宋体" w:hAnsi="宋体" w:cs="宋体" w:eastAsia="宋体" w:hint="default"/>
                <w:sz w:val="18"/>
                <w:szCs w:val="18"/>
              </w:rPr>
              <w:t>广泛应用于</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2G/3G/4G </w:t>
            </w:r>
            <w:r>
              <w:rPr>
                <w:rFonts w:ascii="宋体" w:hAnsi="宋体" w:cs="宋体" w:eastAsia="宋体" w:hint="default"/>
                <w:sz w:val="18"/>
                <w:szCs w:val="18"/>
              </w:rPr>
              <w:t>手机及其它智能移动终端。</w:t>
            </w:r>
          </w:p>
        </w:tc>
      </w:tr>
      <w:tr>
        <w:trPr>
          <w:trHeight w:val="625"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慧智微</w:t>
            </w:r>
          </w:p>
        </w:tc>
        <w:tc>
          <w:tcPr>
            <w:tcW w:w="1258" w:type="dxa"/>
            <w:tcBorders>
              <w:top w:val="nil" w:sz="6" w:space="0" w:color="auto"/>
              <w:left w:val="nil" w:sz="6" w:space="0" w:color="auto"/>
              <w:bottom w:val="nil" w:sz="6" w:space="0" w:color="auto"/>
              <w:right w:val="nil" w:sz="6" w:space="0" w:color="auto"/>
            </w:tcBorders>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left="8" w:right="0"/>
              <w:jc w:val="center"/>
              <w:rPr>
                <w:rFonts w:ascii="Times New Roman" w:hAnsi="Times New Roman" w:cs="Times New Roman" w:eastAsia="Times New Roman" w:hint="default"/>
                <w:sz w:val="18"/>
                <w:szCs w:val="18"/>
              </w:rPr>
            </w:pPr>
            <w:r>
              <w:rPr>
                <w:rFonts w:ascii="Times New Roman"/>
                <w:spacing w:val="-14"/>
                <w:sz w:val="18"/>
              </w:rPr>
              <w:t>PA</w:t>
            </w:r>
            <w:r>
              <w:rPr>
                <w:rFonts w:ascii="Times New Roman"/>
                <w:sz w:val="18"/>
              </w:rPr>
            </w:r>
          </w:p>
        </w:tc>
        <w:tc>
          <w:tcPr>
            <w:tcW w:w="7131" w:type="dxa"/>
            <w:tcBorders>
              <w:top w:val="nil" w:sz="6" w:space="0" w:color="auto"/>
              <w:left w:val="nil" w:sz="6" w:space="0" w:color="auto"/>
              <w:bottom w:val="nil" w:sz="6" w:space="0" w:color="auto"/>
              <w:right w:val="nil" w:sz="6" w:space="0" w:color="auto"/>
            </w:tcBorders>
          </w:tcPr>
          <w:p>
            <w:pPr>
              <w:pStyle w:val="TableParagraph"/>
              <w:spacing w:line="300" w:lineRule="auto" w:before="10"/>
              <w:ind w:left="128" w:right="104"/>
              <w:jc w:val="left"/>
              <w:rPr>
                <w:rFonts w:ascii="宋体" w:hAnsi="宋体" w:cs="宋体" w:eastAsia="宋体" w:hint="default"/>
                <w:sz w:val="18"/>
                <w:szCs w:val="18"/>
              </w:rPr>
            </w:pPr>
            <w:r>
              <w:rPr>
                <w:rFonts w:ascii="宋体" w:hAnsi="宋体" w:cs="宋体" w:eastAsia="宋体" w:hint="default"/>
                <w:sz w:val="18"/>
                <w:szCs w:val="18"/>
              </w:rPr>
              <w:t>慧智微由前</w:t>
            </w:r>
            <w:r>
              <w:rPr>
                <w:rFonts w:ascii="宋体" w:hAnsi="宋体" w:cs="宋体" w:eastAsia="宋体" w:hint="default"/>
                <w:spacing w:val="-81"/>
                <w:sz w:val="18"/>
                <w:szCs w:val="18"/>
              </w:rPr>
              <w:t> </w:t>
            </w:r>
            <w:r>
              <w:rPr>
                <w:rFonts w:ascii="Times New Roman" w:hAnsi="Times New Roman" w:cs="Times New Roman" w:eastAsia="Times New Roman" w:hint="default"/>
                <w:sz w:val="18"/>
                <w:szCs w:val="18"/>
              </w:rPr>
              <w:t>Skyworks </w:t>
            </w:r>
            <w:r>
              <w:rPr>
                <w:rFonts w:ascii="宋体" w:hAnsi="宋体" w:cs="宋体" w:eastAsia="宋体" w:hint="default"/>
                <w:sz w:val="18"/>
                <w:szCs w:val="18"/>
              </w:rPr>
              <w:t>技术海归创立，是全球首家量产可重构多频多模射频前端的芯片公 司，拥有可重构</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SOI+GaAs </w:t>
            </w:r>
            <w:r>
              <w:rPr>
                <w:rFonts w:ascii="宋体" w:hAnsi="宋体" w:cs="宋体" w:eastAsia="宋体" w:hint="default"/>
                <w:sz w:val="18"/>
                <w:szCs w:val="18"/>
              </w:rPr>
              <w:t>混合工艺，产品包括</w:t>
            </w:r>
            <w:r>
              <w:rPr>
                <w:rFonts w:ascii="宋体" w:hAnsi="宋体" w:cs="宋体" w:eastAsia="宋体" w:hint="default"/>
                <w:spacing w:val="-43"/>
                <w:sz w:val="18"/>
                <w:szCs w:val="18"/>
              </w:rPr>
              <w:t> </w:t>
            </w:r>
            <w:r>
              <w:rPr>
                <w:rFonts w:ascii="Times New Roman" w:hAnsi="Times New Roman" w:cs="Times New Roman" w:eastAsia="Times New Roman" w:hint="default"/>
                <w:sz w:val="18"/>
                <w:szCs w:val="18"/>
              </w:rPr>
              <w:t>MMMB</w:t>
            </w:r>
            <w:r>
              <w:rPr>
                <w:rFonts w:ascii="Times New Roman" w:hAnsi="Times New Roman" w:cs="Times New Roman" w:eastAsia="Times New Roman" w:hint="default"/>
                <w:spacing w:val="-2"/>
                <w:sz w:val="18"/>
                <w:szCs w:val="18"/>
              </w:rPr>
              <w:t> </w:t>
            </w:r>
            <w:r>
              <w:rPr>
                <w:rFonts w:ascii="Times New Roman" w:hAnsi="Times New Roman" w:cs="Times New Roman" w:eastAsia="Times New Roman" w:hint="default"/>
                <w:spacing w:val="-3"/>
                <w:sz w:val="18"/>
                <w:szCs w:val="18"/>
              </w:rPr>
              <w:t>PA</w:t>
            </w:r>
            <w:r>
              <w:rPr>
                <w:rFonts w:ascii="宋体" w:hAnsi="宋体" w:cs="宋体" w:eastAsia="宋体" w:hint="default"/>
                <w:spacing w:val="-3"/>
                <w:sz w:val="18"/>
                <w:szCs w:val="18"/>
              </w:rPr>
              <w:t>、物联网</w:t>
            </w:r>
            <w:r>
              <w:rPr>
                <w:rFonts w:ascii="Times New Roman" w:hAnsi="Times New Roman" w:cs="Times New Roman" w:eastAsia="Times New Roman" w:hint="default"/>
                <w:spacing w:val="-3"/>
                <w:sz w:val="18"/>
                <w:szCs w:val="18"/>
              </w:rPr>
              <w:t>/WiFi</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射频前端。</w:t>
            </w:r>
          </w:p>
        </w:tc>
      </w:tr>
      <w:tr>
        <w:trPr>
          <w:trHeight w:val="624" w:hRule="exact"/>
        </w:trPr>
        <w:tc>
          <w:tcPr>
            <w:tcW w:w="10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中普微</w:t>
            </w:r>
          </w:p>
        </w:tc>
        <w:tc>
          <w:tcPr>
            <w:tcW w:w="125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left="8" w:right="0"/>
              <w:jc w:val="center"/>
              <w:rPr>
                <w:rFonts w:ascii="Times New Roman" w:hAnsi="Times New Roman" w:cs="Times New Roman" w:eastAsia="Times New Roman" w:hint="default"/>
                <w:sz w:val="18"/>
                <w:szCs w:val="18"/>
              </w:rPr>
            </w:pPr>
            <w:r>
              <w:rPr>
                <w:rFonts w:ascii="Times New Roman"/>
                <w:spacing w:val="-14"/>
                <w:sz w:val="18"/>
              </w:rPr>
              <w:t>PA</w:t>
            </w:r>
            <w:r>
              <w:rPr>
                <w:rFonts w:ascii="Times New Roman"/>
                <w:sz w:val="18"/>
              </w:rPr>
            </w:r>
          </w:p>
        </w:tc>
        <w:tc>
          <w:tcPr>
            <w:tcW w:w="713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0" w:lineRule="auto" w:before="10"/>
              <w:ind w:left="128" w:right="17"/>
              <w:jc w:val="left"/>
              <w:rPr>
                <w:rFonts w:ascii="宋体" w:hAnsi="宋体" w:cs="宋体" w:eastAsia="宋体" w:hint="default"/>
                <w:sz w:val="18"/>
                <w:szCs w:val="18"/>
              </w:rPr>
            </w:pPr>
            <w:r>
              <w:rPr>
                <w:rFonts w:ascii="宋体" w:hAnsi="宋体" w:cs="宋体" w:eastAsia="宋体" w:hint="default"/>
                <w:sz w:val="18"/>
                <w:szCs w:val="18"/>
              </w:rPr>
              <w:t>中普微主要从事射频</w:t>
            </w:r>
            <w:r>
              <w:rPr>
                <w:rFonts w:ascii="宋体" w:hAnsi="宋体" w:cs="宋体" w:eastAsia="宋体" w:hint="default"/>
                <w:spacing w:val="-45"/>
                <w:sz w:val="18"/>
                <w:szCs w:val="18"/>
              </w:rPr>
              <w:t> </w:t>
            </w:r>
            <w:r>
              <w:rPr>
                <w:rFonts w:ascii="Times New Roman" w:hAnsi="Times New Roman" w:cs="Times New Roman" w:eastAsia="Times New Roman" w:hint="default"/>
                <w:spacing w:val="-7"/>
                <w:sz w:val="18"/>
                <w:szCs w:val="18"/>
              </w:rPr>
              <w:t>PA</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设计、研发及销售，提供</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2G/3G/4G</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全面的射频前端解决方案。 公司产品以其高性价比的优势在市场上备受欢迎，客户以</w:t>
            </w:r>
            <w:r>
              <w:rPr>
                <w:rFonts w:ascii="宋体" w:hAnsi="宋体" w:cs="宋体" w:eastAsia="宋体" w:hint="default"/>
                <w:spacing w:val="-65"/>
                <w:sz w:val="18"/>
                <w:szCs w:val="18"/>
              </w:rPr>
              <w:t> </w:t>
            </w:r>
            <w:r>
              <w:rPr>
                <w:rFonts w:ascii="Times New Roman" w:hAnsi="Times New Roman" w:cs="Times New Roman" w:eastAsia="Times New Roman" w:hint="default"/>
                <w:spacing w:val="-3"/>
                <w:sz w:val="18"/>
                <w:szCs w:val="18"/>
              </w:rPr>
              <w:t>TCL</w:t>
            </w:r>
            <w:r>
              <w:rPr>
                <w:rFonts w:ascii="宋体" w:hAnsi="宋体" w:cs="宋体" w:eastAsia="宋体" w:hint="default"/>
                <w:spacing w:val="-3"/>
                <w:sz w:val="18"/>
                <w:szCs w:val="18"/>
              </w:rPr>
              <w:t>、天珑、西可和海派为主。</w:t>
            </w:r>
          </w:p>
        </w:tc>
      </w:tr>
      <w:tr>
        <w:trPr>
          <w:trHeight w:val="624" w:hRule="exact"/>
        </w:trPr>
        <w:tc>
          <w:tcPr>
            <w:tcW w:w="1016"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right="1"/>
              <w:jc w:val="center"/>
              <w:rPr>
                <w:rFonts w:ascii="宋体" w:hAnsi="宋体" w:cs="宋体" w:eastAsia="宋体" w:hint="default"/>
                <w:sz w:val="18"/>
                <w:szCs w:val="18"/>
              </w:rPr>
            </w:pPr>
            <w:r>
              <w:rPr>
                <w:rFonts w:ascii="宋体" w:hAnsi="宋体" w:cs="宋体" w:eastAsia="宋体" w:hint="default"/>
                <w:sz w:val="18"/>
                <w:szCs w:val="18"/>
              </w:rPr>
              <w:t>卓胜微</w:t>
            </w:r>
          </w:p>
        </w:tc>
        <w:tc>
          <w:tcPr>
            <w:tcW w:w="125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9" w:right="0"/>
              <w:jc w:val="center"/>
              <w:rPr>
                <w:rFonts w:ascii="宋体" w:hAnsi="宋体" w:cs="宋体" w:eastAsia="宋体" w:hint="default"/>
                <w:sz w:val="18"/>
                <w:szCs w:val="18"/>
              </w:rPr>
            </w:pPr>
            <w:r>
              <w:rPr>
                <w:rFonts w:ascii="宋体" w:hAnsi="宋体" w:cs="宋体" w:eastAsia="宋体" w:hint="default"/>
                <w:sz w:val="18"/>
                <w:szCs w:val="18"/>
              </w:rPr>
              <w:t>射频开关、</w:t>
            </w:r>
          </w:p>
          <w:p>
            <w:pPr>
              <w:pStyle w:val="TableParagraph"/>
              <w:spacing w:line="240" w:lineRule="auto" w:before="118"/>
              <w:ind w:left="21" w:right="0"/>
              <w:jc w:val="center"/>
              <w:rPr>
                <w:rFonts w:ascii="Times New Roman" w:hAnsi="Times New Roman" w:cs="Times New Roman" w:eastAsia="Times New Roman" w:hint="default"/>
                <w:sz w:val="18"/>
                <w:szCs w:val="18"/>
              </w:rPr>
            </w:pPr>
            <w:r>
              <w:rPr>
                <w:rFonts w:ascii="Times New Roman"/>
                <w:sz w:val="18"/>
              </w:rPr>
              <w:t>LNA</w:t>
            </w:r>
          </w:p>
        </w:tc>
        <w:tc>
          <w:tcPr>
            <w:tcW w:w="7131"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28" w:right="0"/>
              <w:jc w:val="left"/>
              <w:rPr>
                <w:rFonts w:ascii="宋体" w:hAnsi="宋体" w:cs="宋体" w:eastAsia="宋体" w:hint="default"/>
                <w:sz w:val="18"/>
                <w:szCs w:val="18"/>
              </w:rPr>
            </w:pPr>
            <w:r>
              <w:rPr>
                <w:rFonts w:ascii="宋体" w:hAnsi="宋体" w:cs="宋体" w:eastAsia="宋体" w:hint="default"/>
                <w:sz w:val="18"/>
                <w:szCs w:val="18"/>
              </w:rPr>
              <w:t>卓胜微是具有顶尖技术实力和强大竞争力的射频</w:t>
            </w:r>
            <w:r>
              <w:rPr>
                <w:rFonts w:ascii="宋体" w:hAnsi="宋体" w:cs="宋体" w:eastAsia="宋体" w:hint="default"/>
                <w:spacing w:val="-44"/>
                <w:sz w:val="18"/>
                <w:szCs w:val="18"/>
              </w:rPr>
              <w:t> </w:t>
            </w:r>
            <w:r>
              <w:rPr>
                <w:rFonts w:ascii="Times New Roman" w:hAnsi="Times New Roman" w:cs="Times New Roman" w:eastAsia="Times New Roman" w:hint="default"/>
                <w:sz w:val="18"/>
                <w:szCs w:val="18"/>
              </w:rPr>
              <w:t>IC </w:t>
            </w:r>
            <w:r>
              <w:rPr>
                <w:rFonts w:ascii="宋体" w:hAnsi="宋体" w:cs="宋体" w:eastAsia="宋体" w:hint="default"/>
                <w:sz w:val="18"/>
                <w:szCs w:val="18"/>
              </w:rPr>
              <w:t>设计公司，是国内智能机射频开关、</w:t>
            </w:r>
          </w:p>
          <w:p>
            <w:pPr>
              <w:pStyle w:val="TableParagraph"/>
              <w:spacing w:line="240" w:lineRule="auto" w:before="63"/>
              <w:ind w:left="12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LNA </w:t>
            </w:r>
            <w:r>
              <w:rPr>
                <w:rFonts w:ascii="宋体" w:hAnsi="宋体" w:cs="宋体" w:eastAsia="宋体" w:hint="default"/>
                <w:sz w:val="18"/>
                <w:szCs w:val="18"/>
              </w:rPr>
              <w:t>领先品牌，其产品应用于三星、小米、华为、联想、魅族、</w:t>
            </w:r>
            <w:r>
              <w:rPr>
                <w:rFonts w:ascii="Times New Roman" w:hAnsi="Times New Roman" w:cs="Times New Roman" w:eastAsia="Times New Roman" w:hint="default"/>
                <w:sz w:val="18"/>
                <w:szCs w:val="18"/>
              </w:rPr>
              <w:t>TCL</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等终端厂商。</w:t>
            </w:r>
          </w:p>
        </w:tc>
      </w:tr>
      <w:tr>
        <w:trPr>
          <w:trHeight w:val="941" w:hRule="exact"/>
        </w:trPr>
        <w:tc>
          <w:tcPr>
            <w:tcW w:w="1016"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9"/>
              <w:ind w:right="0"/>
              <w:jc w:val="left"/>
              <w:rPr>
                <w:rFonts w:ascii="Microsoft JhengHei" w:hAnsi="Microsoft JhengHei" w:cs="Microsoft JhengHei" w:eastAsia="Microsoft JhengHei" w:hint="default"/>
                <w:b/>
                <w:bCs/>
                <w:sz w:val="18"/>
                <w:szCs w:val="18"/>
              </w:rPr>
            </w:pPr>
          </w:p>
          <w:p>
            <w:pPr>
              <w:pStyle w:val="TableParagraph"/>
              <w:spacing w:line="240" w:lineRule="auto"/>
              <w:ind w:left="1" w:right="0"/>
              <w:jc w:val="center"/>
              <w:rPr>
                <w:rFonts w:ascii="宋体" w:hAnsi="宋体" w:cs="宋体" w:eastAsia="宋体" w:hint="default"/>
                <w:sz w:val="18"/>
                <w:szCs w:val="18"/>
              </w:rPr>
            </w:pPr>
            <w:r>
              <w:rPr>
                <w:rFonts w:ascii="宋体" w:hAnsi="宋体" w:cs="宋体" w:eastAsia="宋体" w:hint="default"/>
                <w:sz w:val="18"/>
                <w:szCs w:val="18"/>
              </w:rPr>
              <w:t>韦尔股份</w:t>
            </w:r>
          </w:p>
        </w:tc>
        <w:tc>
          <w:tcPr>
            <w:tcW w:w="1258"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309" w:lineRule="auto" w:before="10"/>
              <w:ind w:left="183" w:right="164" w:firstLine="2"/>
              <w:jc w:val="center"/>
              <w:rPr>
                <w:rFonts w:ascii="宋体" w:hAnsi="宋体" w:cs="宋体" w:eastAsia="宋体" w:hint="default"/>
                <w:sz w:val="18"/>
                <w:szCs w:val="18"/>
              </w:rPr>
            </w:pPr>
            <w:r>
              <w:rPr>
                <w:rFonts w:ascii="宋体" w:hAnsi="宋体" w:cs="宋体" w:eastAsia="宋体" w:hint="default"/>
                <w:sz w:val="18"/>
                <w:szCs w:val="18"/>
              </w:rPr>
              <w:t>射频开关、 </w:t>
            </w:r>
            <w:r>
              <w:rPr>
                <w:rFonts w:ascii="Times New Roman" w:hAnsi="Times New Roman" w:cs="Times New Roman" w:eastAsia="Times New Roman" w:hint="default"/>
                <w:spacing w:val="-1"/>
                <w:sz w:val="18"/>
                <w:szCs w:val="18"/>
              </w:rPr>
              <w:t>LNA</w:t>
            </w:r>
            <w:r>
              <w:rPr>
                <w:rFonts w:ascii="宋体" w:hAnsi="宋体" w:cs="宋体" w:eastAsia="宋体" w:hint="default"/>
                <w:spacing w:val="-1"/>
                <w:sz w:val="18"/>
                <w:szCs w:val="18"/>
              </w:rPr>
              <w:t>、天线</w:t>
            </w:r>
            <w:r>
              <w:rPr>
                <w:rFonts w:ascii="宋体" w:hAnsi="宋体" w:cs="宋体" w:eastAsia="宋体" w:hint="default"/>
                <w:sz w:val="18"/>
                <w:szCs w:val="18"/>
              </w:rPr>
              <w:t> 调谐</w:t>
            </w:r>
          </w:p>
        </w:tc>
        <w:tc>
          <w:tcPr>
            <w:tcW w:w="7131"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309" w:lineRule="auto" w:before="10"/>
              <w:ind w:left="128" w:right="18"/>
              <w:jc w:val="left"/>
              <w:rPr>
                <w:rFonts w:ascii="宋体" w:hAnsi="宋体" w:cs="宋体" w:eastAsia="宋体" w:hint="default"/>
                <w:sz w:val="18"/>
                <w:szCs w:val="18"/>
              </w:rPr>
            </w:pPr>
            <w:r>
              <w:rPr>
                <w:rFonts w:ascii="宋体" w:hAnsi="宋体" w:cs="宋体" w:eastAsia="宋体" w:hint="default"/>
                <w:spacing w:val="-2"/>
                <w:sz w:val="18"/>
                <w:szCs w:val="18"/>
              </w:rPr>
              <w:t>韦尔股份是国内领先的半导体器件设计和销售公司，主营产品包括保护器件、功率器件、</w:t>
            </w:r>
            <w:r>
              <w:rPr>
                <w:rFonts w:ascii="宋体" w:hAnsi="宋体" w:cs="宋体" w:eastAsia="宋体" w:hint="default"/>
                <w:sz w:val="18"/>
                <w:szCs w:val="18"/>
              </w:rPr>
              <w:t> </w:t>
            </w:r>
            <w:r>
              <w:rPr>
                <w:rFonts w:ascii="宋体" w:hAnsi="宋体" w:cs="宋体" w:eastAsia="宋体" w:hint="default"/>
                <w:sz w:val="18"/>
                <w:szCs w:val="18"/>
              </w:rPr>
              <w:t>电源管理器件、模拟开关等四条产品线，射频前端产品主要是射频开关、</w:t>
            </w:r>
            <w:r>
              <w:rPr>
                <w:rFonts w:ascii="Times New Roman" w:hAnsi="Times New Roman" w:cs="Times New Roman" w:eastAsia="Times New Roman" w:hint="default"/>
                <w:sz w:val="18"/>
                <w:szCs w:val="18"/>
              </w:rPr>
              <w:t>LNA</w:t>
            </w:r>
            <w:r>
              <w:rPr>
                <w:rFonts w:ascii="宋体" w:hAnsi="宋体" w:cs="宋体" w:eastAsia="宋体" w:hint="default"/>
                <w:sz w:val="18"/>
                <w:szCs w:val="18"/>
              </w:rPr>
              <w:t>、天线调 谐。公司业绩连续多年保持稳定增长，正逐步成为国际知名的半导体器件厂商。</w:t>
            </w:r>
          </w:p>
        </w:tc>
      </w:tr>
    </w:tbl>
    <w:p>
      <w:pPr>
        <w:spacing w:before="17"/>
        <w:ind w:left="236" w:right="0" w:firstLine="0"/>
        <w:jc w:val="left"/>
        <w:rPr>
          <w:rFonts w:ascii="宋体" w:hAnsi="宋体" w:cs="宋体" w:eastAsia="宋体" w:hint="default"/>
          <w:sz w:val="17"/>
          <w:szCs w:val="17"/>
        </w:rPr>
      </w:pPr>
      <w:r>
        <w:rPr>
          <w:rFonts w:ascii="宋体" w:hAnsi="宋体" w:cs="宋体" w:eastAsia="宋体" w:hint="default"/>
          <w:sz w:val="17"/>
          <w:szCs w:val="17"/>
        </w:rPr>
        <w:t>资料来源：公司官网，公司财报，中信建投证券研究发展部</w:t>
      </w:r>
    </w:p>
    <w:p>
      <w:pPr>
        <w:spacing w:line="240" w:lineRule="auto" w:before="0"/>
        <w:ind w:right="0"/>
        <w:rPr>
          <w:rFonts w:ascii="宋体" w:hAnsi="宋体" w:cs="宋体" w:eastAsia="宋体" w:hint="default"/>
          <w:sz w:val="20"/>
          <w:szCs w:val="20"/>
        </w:rPr>
      </w:pPr>
    </w:p>
    <w:p>
      <w:pPr>
        <w:spacing w:line="240" w:lineRule="auto" w:before="4" w:after="0"/>
        <w:ind w:right="0"/>
        <w:rPr>
          <w:rFonts w:ascii="宋体" w:hAnsi="宋体" w:cs="宋体" w:eastAsia="宋体" w:hint="default"/>
          <w:sz w:val="26"/>
          <w:szCs w:val="26"/>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180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4"/>
          <w:szCs w:val="24"/>
        </w:rPr>
      </w:pPr>
    </w:p>
    <w:p>
      <w:pPr>
        <w:pStyle w:val="Heading2"/>
        <w:spacing w:line="413" w:lineRule="exact"/>
        <w:ind w:right="0"/>
        <w:jc w:val="left"/>
        <w:rPr>
          <w:b w:val="0"/>
          <w:bCs w:val="0"/>
        </w:rPr>
      </w:pPr>
      <w:bookmarkStart w:name="_bookmark78" w:id="79"/>
      <w:bookmarkEnd w:id="79"/>
      <w:r>
        <w:rPr>
          <w:b w:val="0"/>
          <w:bCs w:val="0"/>
        </w:rPr>
      </w:r>
      <w:r>
        <w:rPr>
          <w:rFonts w:ascii="Times New Roman" w:hAnsi="Times New Roman" w:cs="Times New Roman" w:eastAsia="Times New Roman" w:hint="default"/>
        </w:rPr>
        <w:t>2.2  </w:t>
      </w:r>
      <w:r>
        <w:rPr/>
        <w:t>天线：受益 </w:t>
      </w:r>
      <w:r>
        <w:rPr>
          <w:rFonts w:ascii="Times New Roman" w:hAnsi="Times New Roman" w:cs="Times New Roman" w:eastAsia="Times New Roman" w:hint="default"/>
        </w:rPr>
        <w:t>5G</w:t>
      </w:r>
      <w:r>
        <w:rPr>
          <w:rFonts w:ascii="Times New Roman" w:hAnsi="Times New Roman" w:cs="Times New Roman" w:eastAsia="Times New Roman" w:hint="default"/>
          <w:spacing w:val="27"/>
        </w:rPr>
        <w:t> </w:t>
      </w:r>
      <w:r>
        <w:rPr/>
        <w:t>高频高速和小型化趋势，材料升级带来价值提升</w:t>
      </w:r>
      <w:r>
        <w:rPr>
          <w:b w:val="0"/>
          <w:bCs w:val="0"/>
        </w:rPr>
      </w:r>
    </w:p>
    <w:p>
      <w:pPr>
        <w:pStyle w:val="BodyText"/>
        <w:spacing w:line="266" w:lineRule="auto" w:before="68"/>
        <w:ind w:right="132" w:firstLine="403"/>
        <w:jc w:val="both"/>
      </w:pPr>
      <w:r>
        <w:rPr>
          <w:rFonts w:ascii="Times New Roman" w:hAnsi="Times New Roman" w:cs="Times New Roman" w:eastAsia="Times New Roman" w:hint="default"/>
          <w:b/>
          <w:bCs/>
        </w:rPr>
        <w:t>2017 </w:t>
      </w:r>
      <w:r>
        <w:rPr>
          <w:rFonts w:ascii="Microsoft JhengHei" w:hAnsi="Microsoft JhengHei" w:cs="Microsoft JhengHei" w:eastAsia="Microsoft JhengHei" w:hint="default"/>
          <w:b/>
          <w:bCs/>
        </w:rPr>
        <w:t>年苹果首次在 </w:t>
      </w:r>
      <w:r>
        <w:rPr>
          <w:rFonts w:ascii="Times New Roman" w:hAnsi="Times New Roman" w:cs="Times New Roman" w:eastAsia="Times New Roman" w:hint="default"/>
          <w:b/>
          <w:bCs/>
        </w:rPr>
        <w:t>iPhone X/8/8Plus </w:t>
      </w:r>
      <w:r>
        <w:rPr>
          <w:rFonts w:ascii="Microsoft JhengHei" w:hAnsi="Microsoft JhengHei" w:cs="Microsoft JhengHei" w:eastAsia="Microsoft JhengHei" w:hint="default"/>
          <w:b/>
          <w:bCs/>
        </w:rPr>
        <w:t>中使用 </w:t>
      </w:r>
      <w:r>
        <w:rPr>
          <w:rFonts w:ascii="Times New Roman" w:hAnsi="Times New Roman" w:cs="Times New Roman" w:eastAsia="Times New Roman" w:hint="default"/>
          <w:b/>
          <w:bCs/>
        </w:rPr>
        <w:t>LCP </w:t>
      </w:r>
      <w:r>
        <w:rPr>
          <w:rFonts w:ascii="Microsoft JhengHei" w:hAnsi="Microsoft JhengHei" w:cs="Microsoft JhengHei" w:eastAsia="Microsoft JhengHei" w:hint="default"/>
          <w:b/>
          <w:bCs/>
        </w:rPr>
        <w:t>天线，开启 </w:t>
      </w:r>
      <w:r>
        <w:rPr>
          <w:rFonts w:ascii="Times New Roman" w:hAnsi="Times New Roman" w:cs="Times New Roman" w:eastAsia="Times New Roman" w:hint="default"/>
          <w:b/>
          <w:bCs/>
        </w:rPr>
        <w:t>LCP </w:t>
      </w:r>
      <w:r>
        <w:rPr>
          <w:rFonts w:ascii="Microsoft JhengHei" w:hAnsi="Microsoft JhengHei" w:cs="Microsoft JhengHei" w:eastAsia="Microsoft JhengHei" w:hint="default"/>
          <w:b/>
          <w:bCs/>
        </w:rPr>
        <w:t>在电子设备的商用热潮。</w:t>
      </w:r>
      <w:r>
        <w:rPr/>
        <w:t>传统天线软板 使用</w:t>
      </w:r>
      <w:r>
        <w:rPr>
          <w:spacing w:val="-50"/>
        </w:rPr>
        <w:t> </w:t>
      </w:r>
      <w:r>
        <w:rPr>
          <w:rFonts w:ascii="Times New Roman" w:hAnsi="Times New Roman" w:cs="Times New Roman" w:eastAsia="Times New Roman" w:hint="default"/>
        </w:rPr>
        <w:t>PI </w:t>
      </w:r>
      <w:r>
        <w:rPr/>
        <w:t>基材，而</w:t>
      </w:r>
      <w:r>
        <w:rPr>
          <w:spacing w:val="-48"/>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22"/>
        </w:rPr>
        <w:t> </w:t>
      </w:r>
      <w:r>
        <w:rPr>
          <w:rFonts w:ascii="Times New Roman" w:hAnsi="Times New Roman" w:cs="Times New Roman" w:eastAsia="Times New Roman" w:hint="default"/>
        </w:rPr>
        <w:t>X</w:t>
      </w:r>
      <w:r>
        <w:rPr>
          <w:rFonts w:ascii="Times New Roman" w:hAnsi="Times New Roman" w:cs="Times New Roman" w:eastAsia="Times New Roman" w:hint="default"/>
          <w:spacing w:val="3"/>
        </w:rPr>
        <w:t> </w:t>
      </w:r>
      <w:r>
        <w:rPr/>
        <w:t>使用</w:t>
      </w:r>
      <w:r>
        <w:rPr>
          <w:spacing w:val="-48"/>
        </w:rPr>
        <w:t> </w:t>
      </w:r>
      <w:r>
        <w:rPr>
          <w:rFonts w:ascii="Times New Roman" w:hAnsi="Times New Roman" w:cs="Times New Roman" w:eastAsia="Times New Roman" w:hint="default"/>
        </w:rPr>
        <w:t>LCP</w:t>
      </w:r>
      <w:r>
        <w:rPr>
          <w:rFonts w:ascii="Times New Roman" w:hAnsi="Times New Roman" w:cs="Times New Roman" w:eastAsia="Times New Roman" w:hint="default"/>
          <w:spacing w:val="1"/>
        </w:rPr>
        <w:t> </w:t>
      </w:r>
      <w:r>
        <w:rPr/>
        <w:t>基材（液晶聚合物）天线，可提高天线的高频高速性能并减小空间占用。 价值量方面，</w:t>
      </w:r>
      <w:r>
        <w:rPr>
          <w:rFonts w:ascii="Times New Roman" w:hAnsi="Times New Roman" w:cs="Times New Roman" w:eastAsia="Times New Roman" w:hint="default"/>
        </w:rPr>
        <w:t>iPhone</w:t>
      </w:r>
      <w:r>
        <w:rPr>
          <w:rFonts w:ascii="Times New Roman" w:hAnsi="Times New Roman" w:cs="Times New Roman" w:eastAsia="Times New Roman" w:hint="default"/>
          <w:spacing w:val="16"/>
        </w:rPr>
        <w:t> </w:t>
      </w:r>
      <w:r>
        <w:rPr>
          <w:rFonts w:ascii="Times New Roman" w:hAnsi="Times New Roman" w:cs="Times New Roman" w:eastAsia="Times New Roman" w:hint="default"/>
        </w:rPr>
        <w:t>X</w:t>
      </w:r>
      <w:r>
        <w:rPr>
          <w:rFonts w:ascii="Times New Roman" w:hAnsi="Times New Roman" w:cs="Times New Roman" w:eastAsia="Times New Roman" w:hint="default"/>
          <w:spacing w:val="-1"/>
        </w:rPr>
        <w:t> </w:t>
      </w:r>
      <w:r>
        <w:rPr/>
        <w:t>单根</w:t>
      </w:r>
      <w:r>
        <w:rPr>
          <w:spacing w:val="-52"/>
        </w:rPr>
        <w:t> </w:t>
      </w:r>
      <w:r>
        <w:rPr>
          <w:rFonts w:ascii="Times New Roman" w:hAnsi="Times New Roman" w:cs="Times New Roman" w:eastAsia="Times New Roman" w:hint="default"/>
        </w:rPr>
        <w:t>LCP </w:t>
      </w:r>
      <w:r>
        <w:rPr/>
        <w:t>天线约</w:t>
      </w:r>
      <w:r>
        <w:rPr>
          <w:spacing w:val="-52"/>
        </w:rPr>
        <w:t> </w:t>
      </w:r>
      <w:r>
        <w:rPr>
          <w:rFonts w:ascii="Times New Roman" w:hAnsi="Times New Roman" w:cs="Times New Roman" w:eastAsia="Times New Roman" w:hint="default"/>
        </w:rPr>
        <w:t>4-5</w:t>
      </w:r>
      <w:r>
        <w:rPr>
          <w:rFonts w:ascii="Times New Roman" w:hAnsi="Times New Roman" w:cs="Times New Roman" w:eastAsia="Times New Roman" w:hint="default"/>
          <w:spacing w:val="-1"/>
        </w:rPr>
        <w:t> </w:t>
      </w:r>
      <w:r>
        <w:rPr/>
        <w:t>美元，</w:t>
      </w:r>
      <w:r>
        <w:rPr>
          <w:rFonts w:ascii="Times New Roman" w:hAnsi="Times New Roman" w:cs="Times New Roman" w:eastAsia="Times New Roman" w:hint="default"/>
        </w:rPr>
        <w:t>2</w:t>
      </w:r>
      <w:r>
        <w:rPr>
          <w:rFonts w:ascii="Times New Roman" w:hAnsi="Times New Roman" w:cs="Times New Roman" w:eastAsia="Times New Roman" w:hint="default"/>
          <w:spacing w:val="-1"/>
        </w:rPr>
        <w:t> </w:t>
      </w:r>
      <w:r>
        <w:rPr/>
        <w:t>根合计</w:t>
      </w:r>
      <w:r>
        <w:rPr>
          <w:spacing w:val="-52"/>
        </w:rPr>
        <w:t> </w:t>
      </w:r>
      <w:r>
        <w:rPr>
          <w:rFonts w:ascii="Times New Roman" w:hAnsi="Times New Roman" w:cs="Times New Roman" w:eastAsia="Times New Roman" w:hint="default"/>
        </w:rPr>
        <w:t>8-10</w:t>
      </w:r>
      <w:r>
        <w:rPr>
          <w:rFonts w:ascii="Times New Roman" w:hAnsi="Times New Roman" w:cs="Times New Roman" w:eastAsia="Times New Roman" w:hint="default"/>
          <w:spacing w:val="-1"/>
        </w:rPr>
        <w:t> </w:t>
      </w:r>
      <w:r>
        <w:rPr/>
        <w:t>美元；</w:t>
      </w:r>
      <w:r>
        <w:rPr>
          <w:rFonts w:ascii="Times New Roman" w:hAnsi="Times New Roman" w:cs="Times New Roman" w:eastAsia="Times New Roman" w:hint="default"/>
        </w:rPr>
        <w:t>iPhone</w:t>
      </w:r>
      <w:r>
        <w:rPr>
          <w:rFonts w:ascii="Times New Roman" w:hAnsi="Times New Roman" w:cs="Times New Roman" w:eastAsia="Times New Roman" w:hint="default"/>
          <w:spacing w:val="16"/>
        </w:rPr>
        <w:t> </w:t>
      </w:r>
      <w:r>
        <w:rPr>
          <w:rFonts w:ascii="Times New Roman" w:hAnsi="Times New Roman" w:cs="Times New Roman" w:eastAsia="Times New Roman" w:hint="default"/>
        </w:rPr>
        <w:t>7</w:t>
      </w:r>
      <w:r>
        <w:rPr>
          <w:rFonts w:ascii="Times New Roman" w:hAnsi="Times New Roman" w:cs="Times New Roman" w:eastAsia="Times New Roman" w:hint="default"/>
          <w:spacing w:val="17"/>
        </w:rPr>
        <w:t> </w:t>
      </w:r>
      <w:r>
        <w:rPr>
          <w:rFonts w:ascii="Times New Roman" w:hAnsi="Times New Roman" w:cs="Times New Roman" w:eastAsia="Times New Roman" w:hint="default"/>
        </w:rPr>
        <w:t>PI</w:t>
      </w:r>
      <w:r>
        <w:rPr>
          <w:rFonts w:ascii="Times New Roman" w:hAnsi="Times New Roman" w:cs="Times New Roman" w:eastAsia="Times New Roman" w:hint="default"/>
          <w:spacing w:val="-1"/>
        </w:rPr>
        <w:t> </w:t>
      </w:r>
      <w:r>
        <w:rPr/>
        <w:t>天线单机价值约</w:t>
      </w:r>
      <w:r>
        <w:rPr>
          <w:spacing w:val="-51"/>
        </w:rPr>
        <w:t> </w:t>
      </w:r>
      <w:r>
        <w:rPr>
          <w:rFonts w:ascii="Times New Roman" w:hAnsi="Times New Roman" w:cs="Times New Roman" w:eastAsia="Times New Roman" w:hint="default"/>
        </w:rPr>
        <w:t>0.4</w:t>
      </w:r>
      <w:r>
        <w:rPr>
          <w:rFonts w:ascii="Times New Roman" w:hAnsi="Times New Roman" w:cs="Times New Roman" w:eastAsia="Times New Roman" w:hint="default"/>
          <w:spacing w:val="-1"/>
        </w:rPr>
        <w:t> </w:t>
      </w:r>
      <w:r>
        <w:rPr/>
        <w:t>美元， 从</w:t>
      </w:r>
      <w:r>
        <w:rPr>
          <w:spacing w:val="-53"/>
        </w:rPr>
        <w:t> </w:t>
      </w:r>
      <w:r>
        <w:rPr>
          <w:rFonts w:ascii="Times New Roman" w:hAnsi="Times New Roman" w:cs="Times New Roman" w:eastAsia="Times New Roman" w:hint="default"/>
        </w:rPr>
        <w:t>PI</w:t>
      </w:r>
      <w:r>
        <w:rPr>
          <w:rFonts w:ascii="Times New Roman" w:hAnsi="Times New Roman" w:cs="Times New Roman" w:eastAsia="Times New Roman" w:hint="default"/>
          <w:spacing w:val="-2"/>
        </w:rPr>
        <w:t> </w:t>
      </w:r>
      <w:r>
        <w:rPr/>
        <w:t>天线到</w:t>
      </w:r>
      <w:r>
        <w:rPr>
          <w:spacing w:val="-53"/>
        </w:rPr>
        <w:t> </w:t>
      </w:r>
      <w:r>
        <w:rPr>
          <w:rFonts w:ascii="Times New Roman" w:hAnsi="Times New Roman" w:cs="Times New Roman" w:eastAsia="Times New Roman" w:hint="default"/>
        </w:rPr>
        <w:t>LCP</w:t>
      </w:r>
      <w:r>
        <w:rPr>
          <w:rFonts w:ascii="Times New Roman" w:hAnsi="Times New Roman" w:cs="Times New Roman" w:eastAsia="Times New Roman" w:hint="default"/>
          <w:spacing w:val="-1"/>
        </w:rPr>
        <w:t> </w:t>
      </w:r>
      <w:r>
        <w:rPr/>
        <w:t>天线单机价值提升约</w:t>
      </w:r>
      <w:r>
        <w:rPr>
          <w:spacing w:val="-52"/>
        </w:rPr>
        <w:t> </w:t>
      </w:r>
      <w:r>
        <w:rPr>
          <w:rFonts w:ascii="Times New Roman" w:hAnsi="Times New Roman" w:cs="Times New Roman" w:eastAsia="Times New Roman" w:hint="default"/>
        </w:rPr>
        <w:t>20</w:t>
      </w:r>
      <w:r>
        <w:rPr>
          <w:rFonts w:ascii="Times New Roman" w:hAnsi="Times New Roman" w:cs="Times New Roman" w:eastAsia="Times New Roman" w:hint="default"/>
          <w:spacing w:val="-2"/>
        </w:rPr>
        <w:t> </w:t>
      </w:r>
      <w:r>
        <w:rPr>
          <w:spacing w:val="-4"/>
        </w:rPr>
        <w:t>倍。我们认为，</w:t>
      </w:r>
      <w:r>
        <w:rPr>
          <w:rFonts w:ascii="Times New Roman" w:hAnsi="Times New Roman" w:cs="Times New Roman" w:eastAsia="Times New Roman" w:hint="default"/>
          <w:spacing w:val="-4"/>
        </w:rPr>
        <w:t>iPhone</w:t>
      </w:r>
      <w:r>
        <w:rPr>
          <w:rFonts w:ascii="Times New Roman" w:hAnsi="Times New Roman" w:cs="Times New Roman" w:eastAsia="Times New Roman" w:hint="default"/>
          <w:spacing w:val="-15"/>
        </w:rPr>
        <w:t> </w:t>
      </w:r>
      <w:r>
        <w:rPr>
          <w:rFonts w:ascii="Times New Roman" w:hAnsi="Times New Roman" w:cs="Times New Roman" w:eastAsia="Times New Roman" w:hint="default"/>
        </w:rPr>
        <w:t>X</w:t>
      </w:r>
      <w:r>
        <w:rPr>
          <w:rFonts w:ascii="Times New Roman" w:hAnsi="Times New Roman" w:cs="Times New Roman" w:eastAsia="Times New Roman" w:hint="default"/>
          <w:spacing w:val="-2"/>
        </w:rPr>
        <w:t> </w:t>
      </w:r>
      <w:r>
        <w:rPr/>
        <w:t>首度使用</w:t>
      </w:r>
      <w:r>
        <w:rPr>
          <w:spacing w:val="-53"/>
        </w:rPr>
        <w:t> </w:t>
      </w:r>
      <w:r>
        <w:rPr>
          <w:rFonts w:ascii="Times New Roman" w:hAnsi="Times New Roman" w:cs="Times New Roman" w:eastAsia="Times New Roman" w:hint="default"/>
        </w:rPr>
        <w:t>LCP</w:t>
      </w:r>
      <w:r>
        <w:rPr>
          <w:rFonts w:ascii="Times New Roman" w:hAnsi="Times New Roman" w:cs="Times New Roman" w:eastAsia="Times New Roman" w:hint="default"/>
          <w:spacing w:val="-1"/>
        </w:rPr>
        <w:t> </w:t>
      </w:r>
      <w:r>
        <w:rPr/>
        <w:t>软板意义重大，可解读为苹果 为</w:t>
      </w:r>
      <w:r>
        <w:rPr>
          <w:spacing w:val="-58"/>
        </w:rPr>
        <w:t> </w:t>
      </w:r>
      <w:r>
        <w:rPr>
          <w:rFonts w:ascii="Times New Roman" w:hAnsi="Times New Roman" w:cs="Times New Roman" w:eastAsia="Times New Roman" w:hint="default"/>
        </w:rPr>
        <w:t>5G </w:t>
      </w:r>
      <w:r>
        <w:rPr/>
        <w:t>的布局和验证；对于电子行业层面，</w:t>
      </w:r>
      <w:r>
        <w:rPr>
          <w:rFonts w:ascii="Times New Roman" w:hAnsi="Times New Roman" w:cs="Times New Roman" w:eastAsia="Times New Roman" w:hint="default"/>
        </w:rPr>
        <w:t>LCP </w:t>
      </w:r>
      <w:r>
        <w:rPr/>
        <w:t>软板正成为高频高速和小型化趋势下新的软板技术浪潮。</w:t>
      </w:r>
    </w:p>
    <w:p>
      <w:pPr>
        <w:spacing w:line="240" w:lineRule="auto" w:before="5"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9631"/>
      </w:tblGrid>
      <w:tr>
        <w:trPr>
          <w:trHeight w:val="251" w:hRule="exact"/>
        </w:trPr>
        <w:tc>
          <w:tcPr>
            <w:tcW w:w="9631"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79" w:id="80"/>
            <w:bookmarkEnd w:id="8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55</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iPhone XS/XS Max </w:t>
            </w:r>
            <w:r>
              <w:rPr>
                <w:rFonts w:ascii="Microsoft JhengHei" w:hAnsi="Microsoft JhengHei" w:cs="Microsoft JhengHei" w:eastAsia="Microsoft JhengHei" w:hint="default"/>
                <w:b/>
                <w:bCs/>
                <w:sz w:val="18"/>
                <w:szCs w:val="18"/>
              </w:rPr>
              <w:t>使用的 </w:t>
            </w:r>
            <w:r>
              <w:rPr>
                <w:rFonts w:ascii="Arial" w:hAnsi="Arial" w:cs="Arial" w:eastAsia="Arial" w:hint="default"/>
                <w:b/>
                <w:bCs/>
                <w:sz w:val="18"/>
                <w:szCs w:val="18"/>
              </w:rPr>
              <w:t>3 </w:t>
            </w:r>
            <w:r>
              <w:rPr>
                <w:rFonts w:ascii="Microsoft JhengHei" w:hAnsi="Microsoft JhengHei" w:cs="Microsoft JhengHei" w:eastAsia="Microsoft JhengHei" w:hint="default"/>
                <w:b/>
                <w:bCs/>
                <w:sz w:val="18"/>
                <w:szCs w:val="18"/>
              </w:rPr>
              <w:t>片 </w:t>
            </w:r>
            <w:r>
              <w:rPr>
                <w:rFonts w:ascii="Arial" w:hAnsi="Arial" w:cs="Arial" w:eastAsia="Arial" w:hint="default"/>
                <w:b/>
                <w:bCs/>
                <w:sz w:val="18"/>
                <w:szCs w:val="18"/>
              </w:rPr>
              <w:t>LCP</w:t>
            </w:r>
            <w:r>
              <w:rPr>
                <w:rFonts w:ascii="Arial" w:hAnsi="Arial" w:cs="Arial" w:eastAsia="Arial" w:hint="default"/>
                <w:b/>
                <w:bCs/>
                <w:spacing w:val="-14"/>
                <w:sz w:val="18"/>
                <w:szCs w:val="18"/>
              </w:rPr>
              <w:t> </w:t>
            </w:r>
            <w:r>
              <w:rPr>
                <w:rFonts w:ascii="Microsoft JhengHei" w:hAnsi="Microsoft JhengHei" w:cs="Microsoft JhengHei" w:eastAsia="Microsoft JhengHei" w:hint="default"/>
                <w:b/>
                <w:bCs/>
                <w:sz w:val="18"/>
                <w:szCs w:val="18"/>
              </w:rPr>
              <w:t>天线</w:t>
            </w:r>
            <w:r>
              <w:rPr>
                <w:rFonts w:ascii="Microsoft JhengHei" w:hAnsi="Microsoft JhengHei" w:cs="Microsoft JhengHei" w:eastAsia="Microsoft JhengHei" w:hint="default"/>
                <w:sz w:val="18"/>
                <w:szCs w:val="18"/>
              </w:rPr>
            </w:r>
          </w:p>
        </w:tc>
      </w:tr>
      <w:tr>
        <w:trPr>
          <w:trHeight w:val="3891" w:hRule="exact"/>
        </w:trPr>
        <w:tc>
          <w:tcPr>
            <w:tcW w:w="9631" w:type="dxa"/>
            <w:tcBorders>
              <w:top w:val="single" w:sz="4" w:space="0" w:color="367097"/>
              <w:left w:val="nil" w:sz="6" w:space="0" w:color="auto"/>
              <w:bottom w:val="single" w:sz="4" w:space="0" w:color="367097"/>
              <w:right w:val="nil" w:sz="6" w:space="0" w:color="auto"/>
            </w:tcBorders>
          </w:tcPr>
          <w:p>
            <w:pPr>
              <w:pStyle w:val="TableParagraph"/>
              <w:spacing w:line="240" w:lineRule="auto"/>
              <w:ind w:left="70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243376" cy="2474976"/>
                  <wp:effectExtent l="0" t="0" r="0" b="0"/>
                  <wp:docPr id="101" name="image195.jpeg" descr=""/>
                  <wp:cNvGraphicFramePr>
                    <a:graphicFrameLocks noChangeAspect="1"/>
                  </wp:cNvGraphicFramePr>
                  <a:graphic>
                    <a:graphicData uri="http://schemas.openxmlformats.org/drawingml/2006/picture">
                      <pic:pic>
                        <pic:nvPicPr>
                          <pic:cNvPr id="102" name="image195.jpeg"/>
                          <pic:cNvPicPr/>
                        </pic:nvPicPr>
                        <pic:blipFill>
                          <a:blip r:embed="rId206" cstate="print"/>
                          <a:stretch>
                            <a:fillRect/>
                          </a:stretch>
                        </pic:blipFill>
                        <pic:spPr>
                          <a:xfrm>
                            <a:off x="0" y="0"/>
                            <a:ext cx="5243376" cy="2474976"/>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631" w:type="dxa"/>
            <w:tcBorders>
              <w:top w:val="single" w:sz="4" w:space="0" w:color="367097"/>
              <w:left w:val="nil" w:sz="6" w:space="0" w:color="auto"/>
              <w:bottom w:val="nil" w:sz="6" w:space="0" w:color="auto"/>
              <w:right w:val="nil" w:sz="6" w:space="0" w:color="auto"/>
            </w:tcBorders>
          </w:tcPr>
          <w:p>
            <w:pPr>
              <w:pStyle w:val="TableParagraph"/>
              <w:tabs>
                <w:tab w:pos="5768" w:val="left" w:leader="none"/>
              </w:tabs>
              <w:spacing w:line="240" w:lineRule="auto" w:before="17"/>
              <w:ind w:left="103" w:right="0"/>
              <w:jc w:val="left"/>
              <w:rPr>
                <w:rFonts w:ascii="Times New Roman" w:hAnsi="Times New Roman" w:cs="Times New Roman" w:eastAsia="Times New Roman" w:hint="default"/>
                <w:sz w:val="16"/>
                <w:szCs w:val="16"/>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Fomalhaut</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2"/>
                <w:sz w:val="17"/>
                <w:szCs w:val="17"/>
              </w:rPr>
              <w:t>备注：图中机型为</w:t>
            </w:r>
            <w:r>
              <w:rPr>
                <w:rFonts w:ascii="宋体" w:hAnsi="宋体" w:cs="宋体" w:eastAsia="宋体" w:hint="default"/>
                <w:spacing w:val="-36"/>
                <w:sz w:val="17"/>
                <w:szCs w:val="17"/>
              </w:rPr>
              <w:t> </w:t>
            </w:r>
            <w:r>
              <w:rPr>
                <w:rFonts w:ascii="Times New Roman" w:hAnsi="Times New Roman" w:cs="Times New Roman" w:eastAsia="Times New Roman" w:hint="default"/>
                <w:i/>
                <w:spacing w:val="-1"/>
                <w:sz w:val="16"/>
                <w:szCs w:val="16"/>
              </w:rPr>
              <w:t>iPhone</w:t>
            </w:r>
            <w:r>
              <w:rPr>
                <w:rFonts w:ascii="Times New Roman" w:hAnsi="Times New Roman" w:cs="Times New Roman" w:eastAsia="Times New Roman" w:hint="default"/>
                <w:i/>
                <w:spacing w:val="-15"/>
                <w:sz w:val="16"/>
                <w:szCs w:val="16"/>
              </w:rPr>
              <w:t> </w:t>
            </w:r>
            <w:r>
              <w:rPr>
                <w:rFonts w:ascii="Times New Roman" w:hAnsi="Times New Roman" w:cs="Times New Roman" w:eastAsia="Times New Roman" w:hint="default"/>
                <w:i/>
                <w:spacing w:val="-2"/>
                <w:sz w:val="16"/>
                <w:szCs w:val="16"/>
              </w:rPr>
              <w:t>XS</w:t>
            </w:r>
            <w:r>
              <w:rPr>
                <w:rFonts w:ascii="Times New Roman" w:hAnsi="Times New Roman" w:cs="Times New Roman" w:eastAsia="Times New Roman" w:hint="default"/>
                <w:i/>
                <w:spacing w:val="-16"/>
                <w:sz w:val="16"/>
                <w:szCs w:val="16"/>
              </w:rPr>
              <w:t> </w:t>
            </w:r>
            <w:r>
              <w:rPr>
                <w:rFonts w:ascii="Times New Roman" w:hAnsi="Times New Roman" w:cs="Times New Roman" w:eastAsia="Times New Roman" w:hint="default"/>
                <w:i/>
                <w:spacing w:val="-1"/>
                <w:sz w:val="16"/>
                <w:szCs w:val="16"/>
              </w:rPr>
              <w:t>A2098</w:t>
            </w:r>
            <w:r>
              <w:rPr>
                <w:rFonts w:ascii="宋体" w:hAnsi="宋体" w:cs="宋体" w:eastAsia="宋体" w:hint="default"/>
                <w:spacing w:val="-1"/>
                <w:sz w:val="17"/>
                <w:szCs w:val="17"/>
              </w:rPr>
              <w:t>，</w:t>
            </w:r>
            <w:r>
              <w:rPr>
                <w:rFonts w:ascii="Times New Roman" w:hAnsi="Times New Roman" w:cs="Times New Roman" w:eastAsia="Times New Roman" w:hint="default"/>
                <w:i/>
                <w:spacing w:val="-1"/>
                <w:sz w:val="16"/>
                <w:szCs w:val="16"/>
              </w:rPr>
              <w:t>1</w:t>
            </w:r>
            <w:r>
              <w:rPr>
                <w:rFonts w:ascii="Times New Roman" w:hAnsi="Times New Roman" w:cs="Times New Roman" w:eastAsia="Times New Roman" w:hint="default"/>
                <w:i/>
                <w:spacing w:val="-14"/>
                <w:sz w:val="16"/>
                <w:szCs w:val="16"/>
              </w:rPr>
              <w:t> </w:t>
            </w:r>
            <w:r>
              <w:rPr>
                <w:rFonts w:ascii="宋体" w:hAnsi="宋体" w:cs="宋体" w:eastAsia="宋体" w:hint="default"/>
                <w:spacing w:val="-2"/>
                <w:sz w:val="17"/>
                <w:szCs w:val="17"/>
              </w:rPr>
              <w:t>刻度为</w:t>
            </w:r>
            <w:r>
              <w:rPr>
                <w:rFonts w:ascii="宋体" w:hAnsi="宋体" w:cs="宋体" w:eastAsia="宋体" w:hint="default"/>
                <w:spacing w:val="-62"/>
                <w:sz w:val="17"/>
                <w:szCs w:val="17"/>
              </w:rPr>
              <w:t> </w:t>
            </w:r>
            <w:r>
              <w:rPr>
                <w:rFonts w:ascii="Times New Roman" w:hAnsi="Times New Roman" w:cs="Times New Roman" w:eastAsia="Times New Roman" w:hint="default"/>
                <w:i/>
                <w:spacing w:val="-1"/>
                <w:sz w:val="16"/>
                <w:szCs w:val="16"/>
              </w:rPr>
              <w:t>1mm</w:t>
            </w:r>
            <w:r>
              <w:rPr>
                <w:rFonts w:ascii="Times New Roman" w:hAnsi="Times New Roman" w:cs="Times New Roman" w:eastAsia="Times New Roman" w:hint="default"/>
                <w:spacing w:val="-1"/>
                <w:sz w:val="16"/>
                <w:szCs w:val="16"/>
              </w:rPr>
            </w:r>
          </w:p>
        </w:tc>
      </w:tr>
    </w:tbl>
    <w:p>
      <w:pPr>
        <w:spacing w:line="240" w:lineRule="auto" w:before="7"/>
        <w:ind w:right="0"/>
        <w:rPr>
          <w:rFonts w:ascii="宋体" w:hAnsi="宋体" w:cs="宋体" w:eastAsia="宋体" w:hint="default"/>
          <w:sz w:val="13"/>
          <w:szCs w:val="13"/>
        </w:rPr>
      </w:pPr>
    </w:p>
    <w:p>
      <w:pPr>
        <w:pStyle w:val="BodyText"/>
        <w:spacing w:line="312" w:lineRule="exact" w:before="21"/>
        <w:ind w:right="128" w:firstLine="403"/>
        <w:jc w:val="both"/>
      </w:pPr>
      <w:r>
        <w:rPr>
          <w:rFonts w:ascii="Microsoft JhengHei" w:hAnsi="Microsoft JhengHei" w:cs="Microsoft JhengHei" w:eastAsia="Microsoft JhengHei" w:hint="default"/>
          <w:b/>
          <w:bCs/>
        </w:rPr>
        <w:t>随着高频高速应用趋势的兴起，</w:t>
      </w:r>
      <w:r>
        <w:rPr>
          <w:rFonts w:ascii="Times New Roman" w:hAnsi="Times New Roman" w:cs="Times New Roman" w:eastAsia="Times New Roman" w:hint="default"/>
          <w:b/>
          <w:bCs/>
        </w:rPr>
        <w:t>LCP/MPI</w:t>
      </w:r>
      <w:r>
        <w:rPr>
          <w:rFonts w:ascii="Times New Roman" w:hAnsi="Times New Roman" w:cs="Times New Roman" w:eastAsia="Times New Roman" w:hint="default"/>
          <w:b/>
          <w:bCs/>
          <w:spacing w:val="-16"/>
        </w:rPr>
        <w:t> </w:t>
      </w:r>
      <w:r>
        <w:rPr>
          <w:rFonts w:ascii="Microsoft JhengHei" w:hAnsi="Microsoft JhengHei" w:cs="Microsoft JhengHei" w:eastAsia="Microsoft JhengHei" w:hint="default"/>
          <w:b/>
          <w:bCs/>
        </w:rPr>
        <w:t>将替代</w:t>
      </w:r>
      <w:r>
        <w:rPr>
          <w:rFonts w:ascii="Microsoft JhengHei" w:hAnsi="Microsoft JhengHei" w:cs="Microsoft JhengHei" w:eastAsia="Microsoft JhengHei" w:hint="default"/>
          <w:b/>
          <w:bCs/>
          <w:spacing w:val="-14"/>
        </w:rPr>
        <w:t> </w:t>
      </w:r>
      <w:r>
        <w:rPr>
          <w:rFonts w:ascii="Times New Roman" w:hAnsi="Times New Roman" w:cs="Times New Roman" w:eastAsia="Times New Roman" w:hint="default"/>
          <w:b/>
          <w:bCs/>
        </w:rPr>
        <w:t>PI</w:t>
      </w:r>
      <w:r>
        <w:rPr>
          <w:rFonts w:ascii="Times New Roman" w:hAnsi="Times New Roman" w:cs="Times New Roman" w:eastAsia="Times New Roman" w:hint="default"/>
          <w:b/>
          <w:bCs/>
          <w:spacing w:val="-16"/>
        </w:rPr>
        <w:t> </w:t>
      </w:r>
      <w:r>
        <w:rPr>
          <w:rFonts w:ascii="Microsoft JhengHei" w:hAnsi="Microsoft JhengHei" w:cs="Microsoft JhengHei" w:eastAsia="Microsoft JhengHei" w:hint="default"/>
          <w:b/>
          <w:bCs/>
        </w:rPr>
        <w:t>成为新的软板工艺。</w:t>
      </w:r>
      <w:r>
        <w:rPr>
          <w:rFonts w:ascii="Times New Roman" w:hAnsi="Times New Roman" w:cs="Times New Roman" w:eastAsia="Times New Roman" w:hint="default"/>
        </w:rPr>
        <w:t>5G</w:t>
      </w:r>
      <w:r>
        <w:rPr>
          <w:rFonts w:ascii="Times New Roman" w:hAnsi="Times New Roman" w:cs="Times New Roman" w:eastAsia="Times New Roman" w:hint="default"/>
          <w:spacing w:val="-16"/>
        </w:rPr>
        <w:t> </w:t>
      </w:r>
      <w:r>
        <w:rPr/>
        <w:t>趋势下，通信频率和网络带宽 越来越高。为了适应网络和终端的高频高速趋势，传统</w:t>
      </w:r>
      <w:r>
        <w:rPr>
          <w:spacing w:val="-89"/>
        </w:rPr>
        <w:t> </w:t>
      </w:r>
      <w:r>
        <w:rPr>
          <w:rFonts w:ascii="Times New Roman" w:hAnsi="Times New Roman" w:cs="Times New Roman" w:eastAsia="Times New Roman" w:hint="default"/>
        </w:rPr>
        <w:t>PI </w:t>
      </w:r>
      <w:r>
        <w:rPr/>
        <w:t>软板作为终端设备的天线和传输线，正在遭遇性能瓶 </w:t>
      </w:r>
      <w:r>
        <w:rPr>
          <w:spacing w:val="-4"/>
        </w:rPr>
        <w:t>颈。而基于</w:t>
      </w:r>
      <w:r>
        <w:rPr>
          <w:spacing w:val="-71"/>
        </w:rPr>
        <w:t> </w:t>
      </w:r>
      <w:r>
        <w:rPr>
          <w:rFonts w:ascii="Times New Roman" w:hAnsi="Times New Roman" w:cs="Times New Roman" w:eastAsia="Times New Roman" w:hint="default"/>
        </w:rPr>
        <w:t>LCP</w:t>
      </w:r>
      <w:r>
        <w:rPr>
          <w:rFonts w:ascii="Times New Roman" w:hAnsi="Times New Roman" w:cs="Times New Roman" w:eastAsia="Times New Roman" w:hint="default"/>
          <w:spacing w:val="-20"/>
        </w:rPr>
        <w:t> </w:t>
      </w:r>
      <w:r>
        <w:rPr/>
        <w:t>基材的</w:t>
      </w:r>
      <w:r>
        <w:rPr>
          <w:spacing w:val="-70"/>
        </w:rPr>
        <w:t> </w:t>
      </w:r>
      <w:r>
        <w:rPr>
          <w:rFonts w:ascii="Times New Roman" w:hAnsi="Times New Roman" w:cs="Times New Roman" w:eastAsia="Times New Roman" w:hint="default"/>
        </w:rPr>
        <w:t>LCP</w:t>
      </w:r>
      <w:r>
        <w:rPr>
          <w:rFonts w:ascii="Times New Roman" w:hAnsi="Times New Roman" w:cs="Times New Roman" w:eastAsia="Times New Roman" w:hint="default"/>
          <w:spacing w:val="-20"/>
        </w:rPr>
        <w:t> </w:t>
      </w:r>
      <w:r>
        <w:rPr/>
        <w:t>软板凭借在传输损耗、可弯折性、尺寸稳定性、吸湿性等方面的优势，既可用于高 频高速数据传输，也可用作高频封装材料，因此成为高频高速趋势下传统</w:t>
      </w:r>
      <w:r>
        <w:rPr>
          <w:spacing w:val="-88"/>
        </w:rPr>
        <w:t> </w:t>
      </w:r>
      <w:r>
        <w:rPr>
          <w:rFonts w:ascii="Times New Roman" w:hAnsi="Times New Roman" w:cs="Times New Roman" w:eastAsia="Times New Roman" w:hint="default"/>
        </w:rPr>
        <w:t>PI </w:t>
      </w:r>
      <w:r>
        <w:rPr/>
        <w:t>软板的绝佳替代工艺。此外，随着 </w:t>
      </w:r>
      <w:r>
        <w:rPr>
          <w:rFonts w:ascii="Times New Roman" w:hAnsi="Times New Roman" w:cs="Times New Roman" w:eastAsia="Times New Roman" w:hint="default"/>
        </w:rPr>
        <w:t>MPI</w:t>
      </w:r>
      <w:r>
        <w:rPr/>
        <w:t>（改质</w:t>
      </w:r>
      <w:r>
        <w:rPr>
          <w:spacing w:val="-53"/>
        </w:rPr>
        <w:t> </w:t>
      </w:r>
      <w:r>
        <w:rPr>
          <w:rFonts w:ascii="Times New Roman" w:hAnsi="Times New Roman" w:cs="Times New Roman" w:eastAsia="Times New Roman" w:hint="default"/>
        </w:rPr>
        <w:t>PI</w:t>
      </w:r>
      <w:r>
        <w:rPr/>
        <w:t>，一种改良的</w:t>
      </w:r>
      <w:r>
        <w:rPr>
          <w:spacing w:val="-51"/>
        </w:rPr>
        <w:t> </w:t>
      </w:r>
      <w:r>
        <w:rPr>
          <w:rFonts w:ascii="Times New Roman" w:hAnsi="Times New Roman" w:cs="Times New Roman" w:eastAsia="Times New Roman" w:hint="default"/>
        </w:rPr>
        <w:t>PI</w:t>
      </w:r>
      <w:r>
        <w:rPr/>
        <w:t>）技术的成熟，</w:t>
      </w:r>
      <w:r>
        <w:rPr>
          <w:rFonts w:ascii="Times New Roman" w:hAnsi="Times New Roman" w:cs="Times New Roman" w:eastAsia="Times New Roman" w:hint="default"/>
        </w:rPr>
        <w:t>MPI</w:t>
      </w:r>
      <w:r>
        <w:rPr>
          <w:rFonts w:ascii="Times New Roman" w:hAnsi="Times New Roman" w:cs="Times New Roman" w:eastAsia="Times New Roman" w:hint="default"/>
          <w:spacing w:val="-2"/>
        </w:rPr>
        <w:t> </w:t>
      </w:r>
      <w:r>
        <w:rPr/>
        <w:t>的综合性能也在</w:t>
      </w:r>
      <w:r>
        <w:rPr>
          <w:spacing w:val="-53"/>
        </w:rPr>
        <w:t> </w:t>
      </w:r>
      <w:r>
        <w:rPr>
          <w:rFonts w:ascii="Times New Roman" w:hAnsi="Times New Roman" w:cs="Times New Roman" w:eastAsia="Times New Roman" w:hint="default"/>
        </w:rPr>
        <w:t>15GHz</w:t>
      </w:r>
      <w:r>
        <w:rPr>
          <w:rFonts w:ascii="Times New Roman" w:hAnsi="Times New Roman" w:cs="Times New Roman" w:eastAsia="Times New Roman" w:hint="default"/>
          <w:spacing w:val="-3"/>
        </w:rPr>
        <w:t> </w:t>
      </w:r>
      <w:r>
        <w:rPr/>
        <w:t>以下频率范围内接近</w:t>
      </w:r>
      <w:r>
        <w:rPr>
          <w:spacing w:val="-51"/>
        </w:rPr>
        <w:t> </w:t>
      </w:r>
      <w:r>
        <w:rPr>
          <w:rFonts w:ascii="Times New Roman" w:hAnsi="Times New Roman" w:cs="Times New Roman" w:eastAsia="Times New Roman" w:hint="default"/>
        </w:rPr>
        <w:t>LCP</w:t>
      </w:r>
      <w:r>
        <w:rPr/>
        <w:t>。</w:t>
      </w:r>
    </w:p>
    <w:p>
      <w:pPr>
        <w:spacing w:line="240" w:lineRule="auto" w:before="2"/>
        <w:ind w:right="0"/>
        <w:rPr>
          <w:rFonts w:ascii="宋体" w:hAnsi="宋体" w:cs="宋体" w:eastAsia="宋体" w:hint="default"/>
          <w:sz w:val="17"/>
          <w:szCs w:val="17"/>
        </w:rPr>
      </w:pPr>
    </w:p>
    <w:p>
      <w:pPr>
        <w:spacing w:before="0" w:after="50"/>
        <w:ind w:left="241" w:right="0" w:firstLine="0"/>
        <w:jc w:val="left"/>
        <w:rPr>
          <w:rFonts w:ascii="Microsoft JhengHei" w:hAnsi="Microsoft JhengHei" w:cs="Microsoft JhengHei" w:eastAsia="Microsoft JhengHei" w:hint="default"/>
          <w:sz w:val="18"/>
          <w:szCs w:val="18"/>
        </w:rPr>
      </w:pPr>
      <w:r>
        <w:rPr/>
        <w:pict>
          <v:group style="position:absolute;margin-left:67.463997pt;margin-top:18.415237pt;width:465.35pt;height:15.6pt;mso-position-horizontal-relative:page;mso-position-vertical-relative:paragraph;z-index:-420856" coordorigin="1349,368" coordsize="9307,312">
            <v:group style="position:absolute;left:2016;top:368;width:108;height:312" coordorigin="2016,368" coordsize="108,312">
              <v:shape style="position:absolute;left:2016;top:368;width:108;height:312" coordorigin="2016,368" coordsize="108,312" path="m2016,680l2124,680,2124,368,2016,368,2016,680xe" filled="true" fillcolor="#ffb1b1" stroked="false">
                <v:path arrowok="t"/>
                <v:fill type="solid"/>
              </v:shape>
            </v:group>
            <v:group style="position:absolute;left:1349;top:368;width:108;height:312" coordorigin="1349,368" coordsize="108,312">
              <v:shape style="position:absolute;left:1349;top:368;width:108;height:312" coordorigin="1349,368" coordsize="108,312" path="m1349,680l1457,680,1457,368,1349,368,1349,680xe" filled="true" fillcolor="#ffb1b1" stroked="false">
                <v:path arrowok="t"/>
                <v:fill type="solid"/>
              </v:shape>
            </v:group>
            <v:group style="position:absolute;left:1457;top:368;width:560;height:312" coordorigin="1457,368" coordsize="560,312">
              <v:shape style="position:absolute;left:1457;top:368;width:560;height:312" coordorigin="1457,368" coordsize="560,312" path="m1457,680l2016,680,2016,368,1457,368,1457,680xe" filled="true" fillcolor="#ffb1b1" stroked="false">
                <v:path arrowok="t"/>
                <v:fill type="solid"/>
              </v:shape>
            </v:group>
            <v:group style="position:absolute;left:2124;top:368;width:108;height:312" coordorigin="2124,368" coordsize="108,312">
              <v:shape style="position:absolute;left:2124;top:368;width:108;height:312" coordorigin="2124,368" coordsize="108,312" path="m2124,680l2232,680,2232,368,2124,368,2124,680xe" filled="true" fillcolor="#ffb1b1" stroked="false">
                <v:path arrowok="t"/>
                <v:fill type="solid"/>
              </v:shape>
            </v:group>
            <v:group style="position:absolute;left:3718;top:368;width:108;height:312" coordorigin="3718,368" coordsize="108,312">
              <v:shape style="position:absolute;left:3718;top:368;width:108;height:312" coordorigin="3718,368" coordsize="108,312" path="m3718,680l3826,680,3826,368,3718,368,3718,680xe" filled="true" fillcolor="#ffb1b1" stroked="false">
                <v:path arrowok="t"/>
                <v:fill type="solid"/>
              </v:shape>
            </v:group>
            <v:group style="position:absolute;left:2232;top:368;width:1487;height:312" coordorigin="2232,368" coordsize="1487,312">
              <v:shape style="position:absolute;left:2232;top:368;width:1487;height:312" coordorigin="2232,368" coordsize="1487,312" path="m2232,680l3718,680,3718,368,2232,368,2232,680xe" filled="true" fillcolor="#ffb1b1" stroked="false">
                <v:path arrowok="t"/>
                <v:fill type="solid"/>
              </v:shape>
            </v:group>
            <v:group style="position:absolute;left:3827;top:368;width:108;height:312" coordorigin="3827,368" coordsize="108,312">
              <v:shape style="position:absolute;left:3827;top:368;width:108;height:312" coordorigin="3827,368" coordsize="108,312" path="m3827,680l3935,680,3935,368,3827,368,3827,680xe" filled="true" fillcolor="#ffb1b1" stroked="false">
                <v:path arrowok="t"/>
                <v:fill type="solid"/>
              </v:shape>
            </v:group>
            <v:group style="position:absolute;left:5279;top:368;width:108;height:312" coordorigin="5279,368" coordsize="108,312">
              <v:shape style="position:absolute;left:5279;top:368;width:108;height:312" coordorigin="5279,368" coordsize="108,312" path="m5279,680l5387,680,5387,368,5279,368,5279,680xe" filled="true" fillcolor="#ffb1b1" stroked="false">
                <v:path arrowok="t"/>
                <v:fill type="solid"/>
              </v:shape>
            </v:group>
            <v:group style="position:absolute;left:3935;top:368;width:1344;height:312" coordorigin="3935,368" coordsize="1344,312">
              <v:shape style="position:absolute;left:3935;top:368;width:1344;height:312" coordorigin="3935,368" coordsize="1344,312" path="m3935,680l5279,680,5279,368,3935,368,3935,680xe" filled="true" fillcolor="#ffb1b1" stroked="false">
                <v:path arrowok="t"/>
                <v:fill type="solid"/>
              </v:shape>
            </v:group>
            <v:group style="position:absolute;left:5387;top:368;width:108;height:312" coordorigin="5387,368" coordsize="108,312">
              <v:shape style="position:absolute;left:5387;top:368;width:108;height:312" coordorigin="5387,368" coordsize="108,312" path="m5387,680l5495,680,5495,368,5387,368,5387,680xe" filled="true" fillcolor="#ffb1b1" stroked="false">
                <v:path arrowok="t"/>
                <v:fill type="solid"/>
              </v:shape>
            </v:group>
            <v:group style="position:absolute;left:6695;top:368;width:108;height:312" coordorigin="6695,368" coordsize="108,312">
              <v:shape style="position:absolute;left:6695;top:368;width:108;height:312" coordorigin="6695,368" coordsize="108,312" path="m6695,680l6803,680,6803,368,6695,368,6695,680xe" filled="true" fillcolor="#ffb1b1" stroked="false">
                <v:path arrowok="t"/>
                <v:fill type="solid"/>
              </v:shape>
            </v:group>
            <v:group style="position:absolute;left:5495;top:368;width:1201;height:312" coordorigin="5495,368" coordsize="1201,312">
              <v:shape style="position:absolute;left:5495;top:368;width:1201;height:312" coordorigin="5495,368" coordsize="1201,312" path="m5495,680l6695,680,6695,368,5495,368,5495,680xe" filled="true" fillcolor="#ffb1b1" stroked="false">
                <v:path arrowok="t"/>
                <v:fill type="solid"/>
              </v:shape>
            </v:group>
            <v:group style="position:absolute;left:6803;top:368;width:108;height:312" coordorigin="6803,368" coordsize="108,312">
              <v:shape style="position:absolute;left:6803;top:368;width:108;height:312" coordorigin="6803,368" coordsize="108,312" path="m6803,680l6911,680,6911,368,6803,368,6803,680xe" filled="true" fillcolor="#ffb1b1" stroked="false">
                <v:path arrowok="t"/>
                <v:fill type="solid"/>
              </v:shape>
            </v:group>
            <v:group style="position:absolute;left:8113;top:368;width:108;height:312" coordorigin="8113,368" coordsize="108,312">
              <v:shape style="position:absolute;left:8113;top:368;width:108;height:312" coordorigin="8113,368" coordsize="108,312" path="m8113,680l8221,680,8221,368,8113,368,8113,680xe" filled="true" fillcolor="#ffb1b1" stroked="false">
                <v:path arrowok="t"/>
                <v:fill type="solid"/>
              </v:shape>
            </v:group>
            <v:group style="position:absolute;left:6911;top:368;width:1203;height:312" coordorigin="6911,368" coordsize="1203,312">
              <v:shape style="position:absolute;left:6911;top:368;width:1203;height:312" coordorigin="6911,368" coordsize="1203,312" path="m6911,680l8113,680,8113,368,6911,368,6911,680xe" filled="true" fillcolor="#ffb1b1" stroked="false">
                <v:path arrowok="t"/>
                <v:fill type="solid"/>
              </v:shape>
            </v:group>
            <v:group style="position:absolute;left:8221;top:368;width:108;height:312" coordorigin="8221,368" coordsize="108,312">
              <v:shape style="position:absolute;left:8221;top:368;width:108;height:312" coordorigin="8221,368" coordsize="108,312" path="m8221,680l8329,680,8329,368,8221,368,8221,680xe" filled="true" fillcolor="#ffb1b1" stroked="false">
                <v:path arrowok="t"/>
                <v:fill type="solid"/>
              </v:shape>
            </v:group>
            <v:group style="position:absolute;left:9391;top:368;width:108;height:312" coordorigin="9391,368" coordsize="108,312">
              <v:shape style="position:absolute;left:9391;top:368;width:108;height:312" coordorigin="9391,368" coordsize="108,312" path="m9391,680l9499,680,9499,368,9391,368,9391,680xe" filled="true" fillcolor="#ffb1b1" stroked="false">
                <v:path arrowok="t"/>
                <v:fill type="solid"/>
              </v:shape>
            </v:group>
            <v:group style="position:absolute;left:8329;top:368;width:1062;height:312" coordorigin="8329,368" coordsize="1062,312">
              <v:shape style="position:absolute;left:8329;top:368;width:1062;height:312" coordorigin="8329,368" coordsize="1062,312" path="m8329,680l9391,680,9391,368,8329,368,8329,680xe" filled="true" fillcolor="#ffb1b1" stroked="false">
                <v:path arrowok="t"/>
                <v:fill type="solid"/>
              </v:shape>
            </v:group>
            <v:group style="position:absolute;left:9499;top:368;width:108;height:312" coordorigin="9499,368" coordsize="108,312">
              <v:shape style="position:absolute;left:9499;top:368;width:108;height:312" coordorigin="9499,368" coordsize="108,312" path="m9499,680l9607,680,9607,368,9499,368,9499,680xe" filled="true" fillcolor="#ffb1b1" stroked="false">
                <v:path arrowok="t"/>
                <v:fill type="solid"/>
              </v:shape>
            </v:group>
            <v:group style="position:absolute;left:10548;top:368;width:108;height:312" coordorigin="10548,368" coordsize="108,312">
              <v:shape style="position:absolute;left:10548;top:368;width:108;height:312" coordorigin="10548,368" coordsize="108,312" path="m10548,680l10656,680,10656,368,10548,368,10548,680xe" filled="true" fillcolor="#ffb1b1" stroked="false">
                <v:path arrowok="t"/>
                <v:fill type="solid"/>
              </v:shape>
            </v:group>
            <v:group style="position:absolute;left:9607;top:368;width:941;height:312" coordorigin="9607,368" coordsize="941,312">
              <v:shape style="position:absolute;left:9607;top:368;width:941;height:312" coordorigin="9607,368" coordsize="941,312" path="m9607,680l10548,680,10548,368,9607,368,9607,680xe" filled="true" fillcolor="#ffb1b1" stroked="false">
                <v:path arrowok="t"/>
                <v:fill type="solid"/>
              </v:shape>
            </v:group>
            <w10:wrap type="none"/>
          </v:group>
        </w:pict>
      </w:r>
      <w:bookmarkStart w:name="_bookmark80" w:id="81"/>
      <w:bookmarkEnd w:id="81"/>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17</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LCP/MPI</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软板更能满足高频高速和小型化需求</w:t>
      </w:r>
      <w:r>
        <w:rPr>
          <w:rFonts w:ascii="Microsoft JhengHei" w:hAnsi="Microsoft JhengHei" w:cs="Microsoft JhengHei" w:eastAsia="Microsoft JhengHei" w:hint="default"/>
          <w:sz w:val="18"/>
          <w:szCs w:val="18"/>
        </w:rPr>
      </w:r>
    </w:p>
    <w:tbl>
      <w:tblPr>
        <w:tblW w:w="0" w:type="auto"/>
        <w:jc w:val="left"/>
        <w:tblInd w:w="132" w:type="dxa"/>
        <w:tblLayout w:type="fixed"/>
        <w:tblCellMar>
          <w:top w:w="0" w:type="dxa"/>
          <w:left w:w="0" w:type="dxa"/>
          <w:bottom w:w="0" w:type="dxa"/>
          <w:right w:w="0" w:type="dxa"/>
        </w:tblCellMar>
        <w:tblLook w:val="01E0"/>
      </w:tblPr>
      <w:tblGrid>
        <w:gridCol w:w="944"/>
        <w:gridCol w:w="1735"/>
        <w:gridCol w:w="1541"/>
        <w:gridCol w:w="1398"/>
        <w:gridCol w:w="1417"/>
        <w:gridCol w:w="1258"/>
        <w:gridCol w:w="1337"/>
      </w:tblGrid>
      <w:tr>
        <w:trPr>
          <w:trHeight w:val="312" w:hRule="exact"/>
        </w:trPr>
        <w:tc>
          <w:tcPr>
            <w:tcW w:w="944" w:type="dxa"/>
            <w:tcBorders>
              <w:top w:val="single" w:sz="4" w:space="0" w:color="367097"/>
              <w:left w:val="nil" w:sz="6" w:space="0" w:color="auto"/>
              <w:bottom w:val="nil" w:sz="6" w:space="0" w:color="auto"/>
              <w:right w:val="nil" w:sz="6" w:space="0" w:color="auto"/>
            </w:tcBorders>
          </w:tcPr>
          <w:p>
            <w:pPr>
              <w:pStyle w:val="TableParagraph"/>
              <w:spacing w:line="267" w:lineRule="exact"/>
              <w:ind w:left="266"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软板</w:t>
            </w:r>
            <w:r>
              <w:rPr>
                <w:rFonts w:ascii="Microsoft JhengHei" w:hAnsi="Microsoft JhengHei" w:cs="Microsoft JhengHei" w:eastAsia="Microsoft JhengHei" w:hint="default"/>
                <w:sz w:val="18"/>
                <w:szCs w:val="18"/>
              </w:rPr>
            </w:r>
          </w:p>
        </w:tc>
        <w:tc>
          <w:tcPr>
            <w:tcW w:w="1735"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537"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传输损耗</w:t>
            </w:r>
            <w:r>
              <w:rPr>
                <w:rFonts w:ascii="Microsoft JhengHei" w:hAnsi="Microsoft JhengHei" w:cs="Microsoft JhengHei" w:eastAsia="Microsoft JhengHei" w:hint="default"/>
                <w:sz w:val="18"/>
                <w:szCs w:val="18"/>
              </w:rPr>
            </w:r>
          </w:p>
        </w:tc>
        <w:tc>
          <w:tcPr>
            <w:tcW w:w="154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432"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可弯折性</w:t>
            </w:r>
            <w:r>
              <w:rPr>
                <w:rFonts w:ascii="Microsoft JhengHei" w:hAnsi="Microsoft JhengHei" w:cs="Microsoft JhengHei" w:eastAsia="Microsoft JhengHei" w:hint="default"/>
                <w:sz w:val="18"/>
                <w:szCs w:val="18"/>
              </w:rPr>
            </w:r>
          </w:p>
        </w:tc>
        <w:tc>
          <w:tcPr>
            <w:tcW w:w="1398"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290"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尺寸稳定性</w:t>
            </w:r>
            <w:r>
              <w:rPr>
                <w:rFonts w:ascii="Microsoft JhengHei" w:hAnsi="Microsoft JhengHei" w:cs="Microsoft JhengHei" w:eastAsia="Microsoft JhengHei" w:hint="default"/>
                <w:sz w:val="18"/>
                <w:szCs w:val="18"/>
              </w:rPr>
            </w:r>
          </w:p>
        </w:tc>
        <w:tc>
          <w:tcPr>
            <w:tcW w:w="1417"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488"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吸湿性</w:t>
            </w:r>
            <w:r>
              <w:rPr>
                <w:rFonts w:ascii="Microsoft JhengHei" w:hAnsi="Microsoft JhengHei" w:cs="Microsoft JhengHei" w:eastAsia="Microsoft JhengHei" w:hint="default"/>
                <w:sz w:val="18"/>
                <w:szCs w:val="18"/>
              </w:rPr>
            </w:r>
          </w:p>
        </w:tc>
        <w:tc>
          <w:tcPr>
            <w:tcW w:w="1258"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419"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耐热性</w:t>
            </w:r>
            <w:r>
              <w:rPr>
                <w:rFonts w:ascii="Microsoft JhengHei" w:hAnsi="Microsoft JhengHei" w:cs="Microsoft JhengHei" w:eastAsia="Microsoft JhengHei" w:hint="default"/>
                <w:sz w:val="18"/>
                <w:szCs w:val="18"/>
              </w:rPr>
            </w:r>
          </w:p>
        </w:tc>
        <w:tc>
          <w:tcPr>
            <w:tcW w:w="1337"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28"/>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成本</w:t>
            </w:r>
            <w:r>
              <w:rPr>
                <w:rFonts w:ascii="Microsoft JhengHei" w:hAnsi="Microsoft JhengHei" w:cs="Microsoft JhengHei" w:eastAsia="Microsoft JhengHei" w:hint="default"/>
                <w:sz w:val="18"/>
                <w:szCs w:val="18"/>
              </w:rPr>
            </w:r>
          </w:p>
        </w:tc>
      </w:tr>
      <w:tr>
        <w:trPr>
          <w:trHeight w:val="312" w:hRule="exact"/>
        </w:trPr>
        <w:tc>
          <w:tcPr>
            <w:tcW w:w="944" w:type="dxa"/>
            <w:tcBorders>
              <w:top w:val="nil" w:sz="6" w:space="0" w:color="auto"/>
              <w:left w:val="nil" w:sz="6" w:space="0" w:color="auto"/>
              <w:bottom w:val="nil" w:sz="6" w:space="0" w:color="auto"/>
              <w:right w:val="nil" w:sz="6" w:space="0" w:color="auto"/>
            </w:tcBorders>
          </w:tcPr>
          <w:p>
            <w:pPr>
              <w:pStyle w:val="TableParagraph"/>
              <w:spacing w:line="240" w:lineRule="auto" w:before="52"/>
              <w:ind w:left="269" w:right="0"/>
              <w:jc w:val="center"/>
              <w:rPr>
                <w:rFonts w:ascii="Times New Roman" w:hAnsi="Times New Roman" w:cs="Times New Roman" w:eastAsia="Times New Roman" w:hint="default"/>
                <w:sz w:val="18"/>
                <w:szCs w:val="18"/>
              </w:rPr>
            </w:pPr>
            <w:r>
              <w:rPr>
                <w:rFonts w:ascii="Times New Roman"/>
                <w:spacing w:val="3"/>
                <w:sz w:val="18"/>
              </w:rPr>
              <w:t>PI</w:t>
            </w:r>
            <w:r>
              <w:rPr>
                <w:rFonts w:ascii="Times New Roman"/>
                <w:sz w:val="18"/>
              </w:rPr>
            </w:r>
          </w:p>
        </w:tc>
        <w:tc>
          <w:tcPr>
            <w:tcW w:w="1735"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9" w:right="0"/>
              <w:jc w:val="center"/>
              <w:rPr>
                <w:rFonts w:ascii="宋体" w:hAnsi="宋体" w:cs="宋体" w:eastAsia="宋体" w:hint="default"/>
                <w:sz w:val="18"/>
                <w:szCs w:val="18"/>
              </w:rPr>
            </w:pPr>
            <w:r>
              <w:rPr>
                <w:rFonts w:ascii="宋体" w:hAnsi="宋体" w:cs="宋体" w:eastAsia="宋体" w:hint="default"/>
                <w:sz w:val="18"/>
                <w:szCs w:val="18"/>
              </w:rPr>
              <w:t>较差</w:t>
            </w:r>
          </w:p>
        </w:tc>
        <w:tc>
          <w:tcPr>
            <w:tcW w:w="1541" w:type="dxa"/>
            <w:tcBorders>
              <w:top w:val="nil" w:sz="6" w:space="0" w:color="auto"/>
              <w:left w:val="nil" w:sz="6" w:space="0" w:color="auto"/>
              <w:bottom w:val="nil" w:sz="6" w:space="0" w:color="auto"/>
              <w:right w:val="nil" w:sz="6" w:space="0" w:color="auto"/>
            </w:tcBorders>
          </w:tcPr>
          <w:p>
            <w:pPr>
              <w:pStyle w:val="TableParagraph"/>
              <w:spacing w:line="240" w:lineRule="auto" w:before="10"/>
              <w:ind w:left="48" w:right="0"/>
              <w:jc w:val="center"/>
              <w:rPr>
                <w:rFonts w:ascii="宋体" w:hAnsi="宋体" w:cs="宋体" w:eastAsia="宋体" w:hint="default"/>
                <w:sz w:val="18"/>
                <w:szCs w:val="18"/>
              </w:rPr>
            </w:pPr>
            <w:r>
              <w:rPr>
                <w:rFonts w:ascii="宋体" w:hAnsi="宋体" w:cs="宋体" w:eastAsia="宋体" w:hint="default"/>
                <w:sz w:val="18"/>
                <w:szCs w:val="18"/>
              </w:rPr>
              <w:t>较差</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84" w:right="0"/>
              <w:jc w:val="center"/>
              <w:rPr>
                <w:rFonts w:ascii="宋体" w:hAnsi="宋体" w:cs="宋体" w:eastAsia="宋体" w:hint="default"/>
                <w:sz w:val="18"/>
                <w:szCs w:val="18"/>
              </w:rPr>
            </w:pPr>
            <w:r>
              <w:rPr>
                <w:rFonts w:ascii="宋体" w:hAnsi="宋体" w:cs="宋体" w:eastAsia="宋体" w:hint="default"/>
                <w:sz w:val="18"/>
                <w:szCs w:val="18"/>
              </w:rPr>
              <w:t>较差</w:t>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较高</w:t>
            </w:r>
          </w:p>
        </w:tc>
        <w:tc>
          <w:tcPr>
            <w:tcW w:w="125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11" w:right="0"/>
              <w:jc w:val="left"/>
              <w:rPr>
                <w:rFonts w:ascii="宋体" w:hAnsi="宋体" w:cs="宋体" w:eastAsia="宋体" w:hint="default"/>
                <w:sz w:val="18"/>
                <w:szCs w:val="18"/>
              </w:rPr>
            </w:pPr>
            <w:r>
              <w:rPr>
                <w:rFonts w:ascii="宋体" w:hAnsi="宋体" w:cs="宋体" w:eastAsia="宋体" w:hint="default"/>
                <w:sz w:val="18"/>
                <w:szCs w:val="18"/>
              </w:rPr>
              <w:t>较好</w:t>
            </w:r>
          </w:p>
        </w:tc>
        <w:tc>
          <w:tcPr>
            <w:tcW w:w="1337"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28"/>
              <w:jc w:val="center"/>
              <w:rPr>
                <w:rFonts w:ascii="宋体" w:hAnsi="宋体" w:cs="宋体" w:eastAsia="宋体" w:hint="default"/>
                <w:sz w:val="18"/>
                <w:szCs w:val="18"/>
              </w:rPr>
            </w:pPr>
            <w:r>
              <w:rPr>
                <w:rFonts w:ascii="Times New Roman" w:hAnsi="Times New Roman" w:cs="Times New Roman" w:eastAsia="Times New Roman" w:hint="default"/>
                <w:sz w:val="18"/>
                <w:szCs w:val="18"/>
              </w:rPr>
              <w:t>1</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倍</w:t>
            </w:r>
          </w:p>
        </w:tc>
      </w:tr>
      <w:tr>
        <w:trPr>
          <w:trHeight w:val="312" w:hRule="exact"/>
        </w:trPr>
        <w:tc>
          <w:tcPr>
            <w:tcW w:w="944" w:type="dxa"/>
            <w:tcBorders>
              <w:top w:val="nil" w:sz="6" w:space="0" w:color="auto"/>
              <w:left w:val="nil" w:sz="6" w:space="0" w:color="auto"/>
              <w:bottom w:val="nil" w:sz="6" w:space="0" w:color="auto"/>
              <w:right w:val="nil" w:sz="6" w:space="0" w:color="auto"/>
            </w:tcBorders>
          </w:tcPr>
          <w:p>
            <w:pPr>
              <w:pStyle w:val="TableParagraph"/>
              <w:spacing w:line="240" w:lineRule="auto" w:before="52"/>
              <w:ind w:left="266" w:right="0"/>
              <w:jc w:val="center"/>
              <w:rPr>
                <w:rFonts w:ascii="Times New Roman" w:hAnsi="Times New Roman" w:cs="Times New Roman" w:eastAsia="Times New Roman" w:hint="default"/>
                <w:sz w:val="18"/>
                <w:szCs w:val="18"/>
              </w:rPr>
            </w:pPr>
            <w:r>
              <w:rPr>
                <w:rFonts w:ascii="Times New Roman"/>
                <w:sz w:val="18"/>
              </w:rPr>
              <w:t>MPI</w:t>
            </w:r>
          </w:p>
        </w:tc>
        <w:tc>
          <w:tcPr>
            <w:tcW w:w="1735"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59" w:right="0"/>
              <w:jc w:val="center"/>
              <w:rPr>
                <w:rFonts w:ascii="宋体" w:hAnsi="宋体" w:cs="宋体" w:eastAsia="宋体" w:hint="default"/>
                <w:sz w:val="18"/>
                <w:szCs w:val="18"/>
              </w:rPr>
            </w:pPr>
            <w:r>
              <w:rPr>
                <w:rFonts w:ascii="宋体" w:hAnsi="宋体" w:cs="宋体" w:eastAsia="宋体" w:hint="default"/>
                <w:sz w:val="18"/>
                <w:szCs w:val="18"/>
              </w:rPr>
              <w:t>一般</w:t>
            </w:r>
          </w:p>
        </w:tc>
        <w:tc>
          <w:tcPr>
            <w:tcW w:w="154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48" w:right="0"/>
              <w:jc w:val="center"/>
              <w:rPr>
                <w:rFonts w:ascii="宋体" w:hAnsi="宋体" w:cs="宋体" w:eastAsia="宋体" w:hint="default"/>
                <w:sz w:val="18"/>
                <w:szCs w:val="18"/>
              </w:rPr>
            </w:pPr>
            <w:r>
              <w:rPr>
                <w:rFonts w:ascii="宋体" w:hAnsi="宋体" w:cs="宋体" w:eastAsia="宋体" w:hint="default"/>
                <w:sz w:val="18"/>
                <w:szCs w:val="18"/>
              </w:rPr>
              <w:t>一般</w:t>
            </w:r>
          </w:p>
        </w:tc>
        <w:tc>
          <w:tcPr>
            <w:tcW w:w="139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84" w:right="0"/>
              <w:jc w:val="center"/>
              <w:rPr>
                <w:rFonts w:ascii="宋体" w:hAnsi="宋体" w:cs="宋体" w:eastAsia="宋体" w:hint="default"/>
                <w:sz w:val="18"/>
                <w:szCs w:val="18"/>
              </w:rPr>
            </w:pPr>
            <w:r>
              <w:rPr>
                <w:rFonts w:ascii="宋体" w:hAnsi="宋体" w:cs="宋体" w:eastAsia="宋体" w:hint="default"/>
                <w:sz w:val="18"/>
                <w:szCs w:val="18"/>
              </w:rPr>
              <w:t>一般</w:t>
            </w:r>
          </w:p>
        </w:tc>
        <w:tc>
          <w:tcPr>
            <w:tcW w:w="141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一般</w:t>
            </w:r>
          </w:p>
        </w:tc>
        <w:tc>
          <w:tcPr>
            <w:tcW w:w="125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511" w:right="0"/>
              <w:jc w:val="left"/>
              <w:rPr>
                <w:rFonts w:ascii="宋体" w:hAnsi="宋体" w:cs="宋体" w:eastAsia="宋体" w:hint="default"/>
                <w:sz w:val="18"/>
                <w:szCs w:val="18"/>
              </w:rPr>
            </w:pPr>
            <w:r>
              <w:rPr>
                <w:rFonts w:ascii="宋体" w:hAnsi="宋体" w:cs="宋体" w:eastAsia="宋体" w:hint="default"/>
                <w:sz w:val="18"/>
                <w:szCs w:val="18"/>
              </w:rPr>
              <w:t>一般</w:t>
            </w:r>
          </w:p>
        </w:tc>
        <w:tc>
          <w:tcPr>
            <w:tcW w:w="133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417"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1-2</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倍</w:t>
            </w:r>
          </w:p>
        </w:tc>
      </w:tr>
      <w:tr>
        <w:trPr>
          <w:trHeight w:val="317" w:hRule="exact"/>
        </w:trPr>
        <w:tc>
          <w:tcPr>
            <w:tcW w:w="944" w:type="dxa"/>
            <w:tcBorders>
              <w:top w:val="nil" w:sz="6" w:space="0" w:color="auto"/>
              <w:left w:val="nil" w:sz="6" w:space="0" w:color="auto"/>
              <w:bottom w:val="nil" w:sz="6" w:space="0" w:color="auto"/>
              <w:right w:val="nil" w:sz="6" w:space="0" w:color="auto"/>
            </w:tcBorders>
          </w:tcPr>
          <w:p>
            <w:pPr>
              <w:pStyle w:val="TableParagraph"/>
              <w:spacing w:line="240" w:lineRule="auto" w:before="52"/>
              <w:ind w:left="259" w:right="0"/>
              <w:jc w:val="center"/>
              <w:rPr>
                <w:rFonts w:ascii="Times New Roman" w:hAnsi="Times New Roman" w:cs="Times New Roman" w:eastAsia="Times New Roman" w:hint="default"/>
                <w:sz w:val="18"/>
                <w:szCs w:val="18"/>
              </w:rPr>
            </w:pPr>
            <w:r>
              <w:rPr>
                <w:rFonts w:ascii="Times New Roman"/>
                <w:sz w:val="18"/>
              </w:rPr>
              <w:t>LCP</w:t>
            </w:r>
          </w:p>
        </w:tc>
        <w:tc>
          <w:tcPr>
            <w:tcW w:w="1735"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9" w:right="0"/>
              <w:jc w:val="center"/>
              <w:rPr>
                <w:rFonts w:ascii="宋体" w:hAnsi="宋体" w:cs="宋体" w:eastAsia="宋体" w:hint="default"/>
                <w:sz w:val="18"/>
                <w:szCs w:val="18"/>
              </w:rPr>
            </w:pPr>
            <w:r>
              <w:rPr>
                <w:rFonts w:ascii="宋体" w:hAnsi="宋体" w:cs="宋体" w:eastAsia="宋体" w:hint="default"/>
                <w:sz w:val="18"/>
                <w:szCs w:val="18"/>
              </w:rPr>
              <w:t>较好</w:t>
            </w:r>
          </w:p>
        </w:tc>
        <w:tc>
          <w:tcPr>
            <w:tcW w:w="1541" w:type="dxa"/>
            <w:tcBorders>
              <w:top w:val="nil" w:sz="6" w:space="0" w:color="auto"/>
              <w:left w:val="nil" w:sz="6" w:space="0" w:color="auto"/>
              <w:bottom w:val="nil" w:sz="6" w:space="0" w:color="auto"/>
              <w:right w:val="nil" w:sz="6" w:space="0" w:color="auto"/>
            </w:tcBorders>
          </w:tcPr>
          <w:p>
            <w:pPr>
              <w:pStyle w:val="TableParagraph"/>
              <w:spacing w:line="240" w:lineRule="auto" w:before="10"/>
              <w:ind w:left="48" w:right="0"/>
              <w:jc w:val="center"/>
              <w:rPr>
                <w:rFonts w:ascii="宋体" w:hAnsi="宋体" w:cs="宋体" w:eastAsia="宋体" w:hint="default"/>
                <w:sz w:val="18"/>
                <w:szCs w:val="18"/>
              </w:rPr>
            </w:pPr>
            <w:r>
              <w:rPr>
                <w:rFonts w:ascii="宋体" w:hAnsi="宋体" w:cs="宋体" w:eastAsia="宋体" w:hint="default"/>
                <w:sz w:val="18"/>
                <w:szCs w:val="18"/>
              </w:rPr>
              <w:t>较好</w:t>
            </w:r>
          </w:p>
        </w:tc>
        <w:tc>
          <w:tcPr>
            <w:tcW w:w="139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84" w:right="0"/>
              <w:jc w:val="center"/>
              <w:rPr>
                <w:rFonts w:ascii="宋体" w:hAnsi="宋体" w:cs="宋体" w:eastAsia="宋体" w:hint="default"/>
                <w:sz w:val="18"/>
                <w:szCs w:val="18"/>
              </w:rPr>
            </w:pPr>
            <w:r>
              <w:rPr>
                <w:rFonts w:ascii="宋体" w:hAnsi="宋体" w:cs="宋体" w:eastAsia="宋体" w:hint="default"/>
                <w:sz w:val="18"/>
                <w:szCs w:val="18"/>
              </w:rPr>
              <w:t>较好</w:t>
            </w:r>
          </w:p>
        </w:tc>
        <w:tc>
          <w:tcPr>
            <w:tcW w:w="1417"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2" w:right="0"/>
              <w:jc w:val="center"/>
              <w:rPr>
                <w:rFonts w:ascii="宋体" w:hAnsi="宋体" w:cs="宋体" w:eastAsia="宋体" w:hint="default"/>
                <w:sz w:val="18"/>
                <w:szCs w:val="18"/>
              </w:rPr>
            </w:pPr>
            <w:r>
              <w:rPr>
                <w:rFonts w:ascii="宋体" w:hAnsi="宋体" w:cs="宋体" w:eastAsia="宋体" w:hint="default"/>
                <w:sz w:val="18"/>
                <w:szCs w:val="18"/>
              </w:rPr>
              <w:t>较低</w:t>
            </w:r>
          </w:p>
        </w:tc>
        <w:tc>
          <w:tcPr>
            <w:tcW w:w="1258" w:type="dxa"/>
            <w:tcBorders>
              <w:top w:val="nil" w:sz="6" w:space="0" w:color="auto"/>
              <w:left w:val="nil" w:sz="6" w:space="0" w:color="auto"/>
              <w:bottom w:val="nil" w:sz="6" w:space="0" w:color="auto"/>
              <w:right w:val="nil" w:sz="6" w:space="0" w:color="auto"/>
            </w:tcBorders>
          </w:tcPr>
          <w:p>
            <w:pPr>
              <w:pStyle w:val="TableParagraph"/>
              <w:spacing w:line="240" w:lineRule="auto" w:before="10"/>
              <w:ind w:left="511" w:right="0"/>
              <w:jc w:val="left"/>
              <w:rPr>
                <w:rFonts w:ascii="宋体" w:hAnsi="宋体" w:cs="宋体" w:eastAsia="宋体" w:hint="default"/>
                <w:sz w:val="18"/>
                <w:szCs w:val="18"/>
              </w:rPr>
            </w:pPr>
            <w:r>
              <w:rPr>
                <w:rFonts w:ascii="宋体" w:hAnsi="宋体" w:cs="宋体" w:eastAsia="宋体" w:hint="default"/>
                <w:sz w:val="18"/>
                <w:szCs w:val="18"/>
              </w:rPr>
              <w:t>较差</w:t>
            </w:r>
          </w:p>
        </w:tc>
        <w:tc>
          <w:tcPr>
            <w:tcW w:w="1337"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50"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2-2.5</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倍</w:t>
            </w:r>
          </w:p>
        </w:tc>
      </w:tr>
      <w:tr>
        <w:trPr>
          <w:trHeight w:val="312" w:hRule="exact"/>
        </w:trPr>
        <w:tc>
          <w:tcPr>
            <w:tcW w:w="944" w:type="dxa"/>
            <w:tcBorders>
              <w:top w:val="nil" w:sz="6" w:space="0" w:color="auto"/>
              <w:left w:val="nil" w:sz="6" w:space="0" w:color="auto"/>
              <w:bottom w:val="single" w:sz="4" w:space="0" w:color="367097"/>
              <w:right w:val="nil" w:sz="6" w:space="0" w:color="auto"/>
            </w:tcBorders>
          </w:tcPr>
          <w:p>
            <w:pPr>
              <w:pStyle w:val="TableParagraph"/>
              <w:tabs>
                <w:tab w:pos="1099" w:val="left" w:leader="none"/>
              </w:tabs>
              <w:spacing w:line="240" w:lineRule="auto" w:before="5"/>
              <w:ind w:left="216" w:right="-156"/>
              <w:jc w:val="center"/>
              <w:rPr>
                <w:rFonts w:ascii="宋体" w:hAnsi="宋体" w:cs="宋体" w:eastAsia="宋体" w:hint="default"/>
                <w:sz w:val="18"/>
                <w:szCs w:val="18"/>
              </w:rPr>
            </w:pPr>
            <w:r>
              <w:rPr>
                <w:rFonts w:ascii="Times New Roman" w:hAnsi="Times New Roman" w:cs="Times New Roman" w:eastAsia="Times New Roman" w:hint="default"/>
                <w:sz w:val="18"/>
                <w:szCs w:val="18"/>
              </w:rPr>
            </w:r>
            <w:r>
              <w:rPr>
                <w:rFonts w:ascii="Times New Roman" w:hAnsi="Times New Roman" w:cs="Times New Roman" w:eastAsia="Times New Roman" w:hint="default"/>
                <w:sz w:val="18"/>
                <w:szCs w:val="18"/>
                <w:shd w:fill="D2E2EE" w:color="auto" w:val="clear"/>
              </w:rPr>
              <w:t>    </w:t>
            </w:r>
            <w:r>
              <w:rPr>
                <w:rFonts w:ascii="Times New Roman" w:hAnsi="Times New Roman" w:cs="Times New Roman" w:eastAsia="Times New Roman" w:hint="default"/>
                <w:spacing w:val="-19"/>
                <w:sz w:val="18"/>
                <w:szCs w:val="18"/>
                <w:shd w:fill="D2E2EE" w:color="auto" w:val="clear"/>
              </w:rPr>
              <w:t> </w:t>
            </w:r>
            <w:r>
              <w:rPr>
                <w:rFonts w:ascii="宋体" w:hAnsi="宋体" w:cs="宋体" w:eastAsia="宋体" w:hint="default"/>
                <w:sz w:val="18"/>
                <w:szCs w:val="18"/>
                <w:shd w:fill="D2E2EE" w:color="auto" w:val="clear"/>
              </w:rPr>
              <w:t>意义</w:t>
              <w:tab/>
            </w:r>
            <w:r>
              <w:rPr>
                <w:rFonts w:ascii="宋体" w:hAnsi="宋体" w:cs="宋体" w:eastAsia="宋体" w:hint="default"/>
                <w:sz w:val="18"/>
                <w:szCs w:val="18"/>
              </w:rPr>
            </w:r>
          </w:p>
        </w:tc>
        <w:tc>
          <w:tcPr>
            <w:tcW w:w="1735" w:type="dxa"/>
            <w:tcBorders>
              <w:top w:val="nil" w:sz="6" w:space="0" w:color="auto"/>
              <w:left w:val="nil" w:sz="6" w:space="0" w:color="auto"/>
              <w:bottom w:val="single" w:sz="4" w:space="0" w:color="367097"/>
              <w:right w:val="nil" w:sz="6" w:space="0" w:color="auto"/>
            </w:tcBorders>
          </w:tcPr>
          <w:p>
            <w:pPr>
              <w:pStyle w:val="TableParagraph"/>
              <w:tabs>
                <w:tab w:pos="1858" w:val="left" w:leader="none"/>
              </w:tabs>
              <w:spacing w:line="240" w:lineRule="auto" w:before="5"/>
              <w:ind w:left="155" w:right="-123"/>
              <w:jc w:val="left"/>
              <w:rPr>
                <w:rFonts w:ascii="宋体" w:hAnsi="宋体" w:cs="宋体" w:eastAsia="宋体" w:hint="default"/>
                <w:sz w:val="18"/>
                <w:szCs w:val="18"/>
              </w:rPr>
            </w:pPr>
            <w:r>
              <w:rPr>
                <w:rFonts w:ascii="Times New Roman" w:hAnsi="Times New Roman" w:cs="Times New Roman" w:eastAsia="Times New Roman" w:hint="default"/>
                <w:w w:val="100"/>
                <w:sz w:val="18"/>
                <w:szCs w:val="18"/>
              </w:rPr>
            </w:r>
            <w:r>
              <w:rPr>
                <w:rFonts w:ascii="Times New Roman" w:hAnsi="Times New Roman" w:cs="Times New Roman" w:eastAsia="Times New Roman" w:hint="default"/>
                <w:sz w:val="18"/>
                <w:szCs w:val="18"/>
                <w:shd w:fill="D2E2EE" w:color="auto" w:val="clear"/>
              </w:rPr>
              <w:t>LCP</w:t>
            </w:r>
            <w:r>
              <w:rPr>
                <w:rFonts w:ascii="Times New Roman" w:hAnsi="Times New Roman" w:cs="Times New Roman" w:eastAsia="Times New Roman" w:hint="default"/>
                <w:spacing w:val="1"/>
                <w:sz w:val="18"/>
                <w:szCs w:val="18"/>
                <w:shd w:fill="D2E2EE" w:color="auto" w:val="clear"/>
              </w:rPr>
              <w:t> </w:t>
            </w:r>
            <w:r>
              <w:rPr>
                <w:rFonts w:ascii="宋体" w:hAnsi="宋体" w:cs="宋体" w:eastAsia="宋体" w:hint="default"/>
                <w:sz w:val="18"/>
                <w:szCs w:val="18"/>
                <w:shd w:fill="D2E2EE" w:color="auto" w:val="clear"/>
              </w:rPr>
              <w:t>适合高频高速</w:t>
              <w:tab/>
            </w:r>
            <w:r>
              <w:rPr>
                <w:rFonts w:ascii="宋体" w:hAnsi="宋体" w:cs="宋体" w:eastAsia="宋体" w:hint="default"/>
                <w:sz w:val="18"/>
                <w:szCs w:val="18"/>
              </w:rPr>
            </w:r>
          </w:p>
        </w:tc>
        <w:tc>
          <w:tcPr>
            <w:tcW w:w="1541" w:type="dxa"/>
            <w:tcBorders>
              <w:top w:val="nil" w:sz="6" w:space="0" w:color="auto"/>
              <w:left w:val="nil" w:sz="6" w:space="0" w:color="auto"/>
              <w:bottom w:val="single" w:sz="4" w:space="0" w:color="367097"/>
              <w:right w:val="nil" w:sz="6" w:space="0" w:color="auto"/>
            </w:tcBorders>
          </w:tcPr>
          <w:p>
            <w:pPr>
              <w:pStyle w:val="TableParagraph"/>
              <w:tabs>
                <w:tab w:pos="1682" w:val="left" w:leader="none"/>
              </w:tabs>
              <w:spacing w:line="240" w:lineRule="auto" w:before="5"/>
              <w:ind w:left="122" w:right="-142"/>
              <w:jc w:val="left"/>
              <w:rPr>
                <w:rFonts w:ascii="宋体" w:hAnsi="宋体" w:cs="宋体" w:eastAsia="宋体" w:hint="default"/>
                <w:sz w:val="18"/>
                <w:szCs w:val="18"/>
              </w:rPr>
            </w:pPr>
            <w:r>
              <w:rPr>
                <w:rFonts w:ascii="Times New Roman" w:hAnsi="Times New Roman" w:cs="Times New Roman" w:eastAsia="Times New Roman" w:hint="default"/>
                <w:w w:val="100"/>
                <w:sz w:val="18"/>
                <w:szCs w:val="18"/>
              </w:rPr>
            </w:r>
            <w:r>
              <w:rPr>
                <w:rFonts w:ascii="Times New Roman" w:hAnsi="Times New Roman" w:cs="Times New Roman" w:eastAsia="Times New Roman" w:hint="default"/>
                <w:sz w:val="18"/>
                <w:szCs w:val="18"/>
                <w:shd w:fill="D2E2EE" w:color="auto" w:val="clear"/>
              </w:rPr>
              <w:t>LCP</w:t>
            </w:r>
            <w:r>
              <w:rPr>
                <w:rFonts w:ascii="Times New Roman" w:hAnsi="Times New Roman" w:cs="Times New Roman" w:eastAsia="Times New Roman" w:hint="default"/>
                <w:spacing w:val="1"/>
                <w:sz w:val="18"/>
                <w:szCs w:val="18"/>
                <w:shd w:fill="D2E2EE" w:color="auto" w:val="clear"/>
              </w:rPr>
              <w:t> </w:t>
            </w:r>
            <w:r>
              <w:rPr>
                <w:rFonts w:ascii="宋体" w:hAnsi="宋体" w:cs="宋体" w:eastAsia="宋体" w:hint="default"/>
                <w:sz w:val="18"/>
                <w:szCs w:val="18"/>
                <w:shd w:fill="D2E2EE" w:color="auto" w:val="clear"/>
              </w:rPr>
              <w:t>适合小型化</w:t>
              <w:tab/>
            </w:r>
            <w:r>
              <w:rPr>
                <w:rFonts w:ascii="宋体" w:hAnsi="宋体" w:cs="宋体" w:eastAsia="宋体" w:hint="default"/>
                <w:sz w:val="18"/>
                <w:szCs w:val="18"/>
              </w:rPr>
            </w:r>
          </w:p>
        </w:tc>
        <w:tc>
          <w:tcPr>
            <w:tcW w:w="1398" w:type="dxa"/>
            <w:tcBorders>
              <w:top w:val="nil" w:sz="6" w:space="0" w:color="auto"/>
              <w:left w:val="nil" w:sz="6" w:space="0" w:color="auto"/>
              <w:bottom w:val="single" w:sz="4" w:space="0" w:color="367097"/>
              <w:right w:val="nil" w:sz="6" w:space="0" w:color="auto"/>
            </w:tcBorders>
          </w:tcPr>
          <w:p>
            <w:pPr>
              <w:pStyle w:val="TableParagraph"/>
              <w:tabs>
                <w:tab w:pos="1557" w:val="left" w:leader="none"/>
              </w:tabs>
              <w:spacing w:line="240" w:lineRule="auto" w:before="5"/>
              <w:ind w:left="141" w:right="-160"/>
              <w:jc w:val="left"/>
              <w:rPr>
                <w:rFonts w:ascii="宋体" w:hAnsi="宋体" w:cs="宋体" w:eastAsia="宋体" w:hint="default"/>
                <w:sz w:val="18"/>
                <w:szCs w:val="18"/>
              </w:rPr>
            </w:pPr>
            <w:r>
              <w:rPr>
                <w:rFonts w:ascii="Times New Roman" w:hAnsi="Times New Roman" w:cs="Times New Roman" w:eastAsia="Times New Roman" w:hint="default"/>
                <w:w w:val="100"/>
                <w:sz w:val="18"/>
                <w:szCs w:val="18"/>
              </w:rPr>
            </w:r>
            <w:r>
              <w:rPr>
                <w:rFonts w:ascii="Times New Roman" w:hAnsi="Times New Roman" w:cs="Times New Roman" w:eastAsia="Times New Roman" w:hint="default"/>
                <w:sz w:val="18"/>
                <w:szCs w:val="18"/>
                <w:shd w:fill="D2E2EE" w:color="auto" w:val="clear"/>
              </w:rPr>
              <w:t>LCP</w:t>
            </w:r>
            <w:r>
              <w:rPr>
                <w:rFonts w:ascii="Times New Roman" w:hAnsi="Times New Roman" w:cs="Times New Roman" w:eastAsia="Times New Roman" w:hint="default"/>
                <w:spacing w:val="1"/>
                <w:sz w:val="18"/>
                <w:szCs w:val="18"/>
                <w:shd w:fill="D2E2EE" w:color="auto" w:val="clear"/>
              </w:rPr>
              <w:t> </w:t>
            </w:r>
            <w:r>
              <w:rPr>
                <w:rFonts w:ascii="宋体" w:hAnsi="宋体" w:cs="宋体" w:eastAsia="宋体" w:hint="default"/>
                <w:sz w:val="18"/>
                <w:szCs w:val="18"/>
                <w:shd w:fill="D2E2EE" w:color="auto" w:val="clear"/>
              </w:rPr>
              <w:t>可靠性好</w:t>
              <w:tab/>
            </w:r>
            <w:r>
              <w:rPr>
                <w:rFonts w:ascii="宋体" w:hAnsi="宋体" w:cs="宋体" w:eastAsia="宋体" w:hint="default"/>
                <w:sz w:val="18"/>
                <w:szCs w:val="18"/>
              </w:rPr>
            </w:r>
          </w:p>
        </w:tc>
        <w:tc>
          <w:tcPr>
            <w:tcW w:w="1417" w:type="dxa"/>
            <w:tcBorders>
              <w:top w:val="nil" w:sz="6" w:space="0" w:color="auto"/>
              <w:left w:val="nil" w:sz="6" w:space="0" w:color="auto"/>
              <w:bottom w:val="single" w:sz="4" w:space="0" w:color="367097"/>
              <w:right w:val="nil" w:sz="6" w:space="0" w:color="auto"/>
            </w:tcBorders>
          </w:tcPr>
          <w:p>
            <w:pPr>
              <w:pStyle w:val="TableParagraph"/>
              <w:tabs>
                <w:tab w:pos="1578" w:val="left" w:leader="none"/>
              </w:tabs>
              <w:spacing w:line="240" w:lineRule="auto" w:before="5"/>
              <w:ind w:left="159" w:right="-161"/>
              <w:jc w:val="left"/>
              <w:rPr>
                <w:rFonts w:ascii="宋体" w:hAnsi="宋体" w:cs="宋体" w:eastAsia="宋体" w:hint="default"/>
                <w:sz w:val="18"/>
                <w:szCs w:val="18"/>
              </w:rPr>
            </w:pPr>
            <w:r>
              <w:rPr>
                <w:rFonts w:ascii="Times New Roman" w:hAnsi="Times New Roman" w:cs="Times New Roman" w:eastAsia="Times New Roman" w:hint="default"/>
                <w:w w:val="100"/>
                <w:sz w:val="18"/>
                <w:szCs w:val="18"/>
              </w:rPr>
            </w:r>
            <w:r>
              <w:rPr>
                <w:rFonts w:ascii="Times New Roman" w:hAnsi="Times New Roman" w:cs="Times New Roman" w:eastAsia="Times New Roman" w:hint="default"/>
                <w:sz w:val="18"/>
                <w:szCs w:val="18"/>
                <w:shd w:fill="D2E2EE" w:color="auto" w:val="clear"/>
              </w:rPr>
              <w:t>LCP</w:t>
            </w:r>
            <w:r>
              <w:rPr>
                <w:rFonts w:ascii="Times New Roman" w:hAnsi="Times New Roman" w:cs="Times New Roman" w:eastAsia="Times New Roman" w:hint="default"/>
                <w:spacing w:val="1"/>
                <w:sz w:val="18"/>
                <w:szCs w:val="18"/>
                <w:shd w:fill="D2E2EE" w:color="auto" w:val="clear"/>
              </w:rPr>
              <w:t> </w:t>
            </w:r>
            <w:r>
              <w:rPr>
                <w:rFonts w:ascii="宋体" w:hAnsi="宋体" w:cs="宋体" w:eastAsia="宋体" w:hint="default"/>
                <w:sz w:val="18"/>
                <w:szCs w:val="18"/>
                <w:shd w:fill="D2E2EE" w:color="auto" w:val="clear"/>
              </w:rPr>
              <w:t>性能更稳</w:t>
              <w:tab/>
            </w:r>
            <w:r>
              <w:rPr>
                <w:rFonts w:ascii="宋体" w:hAnsi="宋体" w:cs="宋体" w:eastAsia="宋体" w:hint="default"/>
                <w:sz w:val="18"/>
                <w:szCs w:val="18"/>
              </w:rPr>
            </w:r>
          </w:p>
        </w:tc>
        <w:tc>
          <w:tcPr>
            <w:tcW w:w="1258" w:type="dxa"/>
            <w:tcBorders>
              <w:top w:val="nil" w:sz="6" w:space="0" w:color="auto"/>
              <w:left w:val="nil" w:sz="6" w:space="0" w:color="auto"/>
              <w:bottom w:val="single" w:sz="4" w:space="0" w:color="367097"/>
              <w:right w:val="nil" w:sz="6" w:space="0" w:color="auto"/>
            </w:tcBorders>
          </w:tcPr>
          <w:p>
            <w:pPr>
              <w:pStyle w:val="TableParagraph"/>
              <w:tabs>
                <w:tab w:pos="1438" w:val="left" w:leader="none"/>
              </w:tabs>
              <w:spacing w:line="240" w:lineRule="auto" w:before="5"/>
              <w:ind w:left="160" w:right="-181"/>
              <w:jc w:val="left"/>
              <w:rPr>
                <w:rFonts w:ascii="宋体" w:hAnsi="宋体" w:cs="宋体" w:eastAsia="宋体" w:hint="default"/>
                <w:sz w:val="18"/>
                <w:szCs w:val="18"/>
              </w:rPr>
            </w:pPr>
            <w:r>
              <w:rPr>
                <w:rFonts w:ascii="Times New Roman" w:hAnsi="Times New Roman" w:cs="Times New Roman" w:eastAsia="Times New Roman" w:hint="default"/>
                <w:w w:val="100"/>
                <w:sz w:val="18"/>
                <w:szCs w:val="18"/>
              </w:rPr>
            </w:r>
            <w:r>
              <w:rPr>
                <w:rFonts w:ascii="Times New Roman" w:hAnsi="Times New Roman" w:cs="Times New Roman" w:eastAsia="Times New Roman" w:hint="default"/>
                <w:sz w:val="18"/>
                <w:szCs w:val="18"/>
                <w:shd w:fill="D2E2EE" w:color="auto" w:val="clear"/>
              </w:rPr>
              <w:t>LCP</w:t>
            </w:r>
            <w:r>
              <w:rPr>
                <w:rFonts w:ascii="Times New Roman" w:hAnsi="Times New Roman" w:cs="Times New Roman" w:eastAsia="Times New Roman" w:hint="default"/>
                <w:spacing w:val="1"/>
                <w:sz w:val="18"/>
                <w:szCs w:val="18"/>
                <w:shd w:fill="D2E2EE" w:color="auto" w:val="clear"/>
              </w:rPr>
              <w:t> </w:t>
            </w:r>
            <w:r>
              <w:rPr>
                <w:rFonts w:ascii="宋体" w:hAnsi="宋体" w:cs="宋体" w:eastAsia="宋体" w:hint="default"/>
                <w:sz w:val="18"/>
                <w:szCs w:val="18"/>
                <w:shd w:fill="D2E2EE" w:color="auto" w:val="clear"/>
              </w:rPr>
              <w:t>难加工</w:t>
              <w:tab/>
            </w:r>
            <w:r>
              <w:rPr>
                <w:rFonts w:ascii="宋体" w:hAnsi="宋体" w:cs="宋体" w:eastAsia="宋体" w:hint="default"/>
                <w:sz w:val="18"/>
                <w:szCs w:val="18"/>
              </w:rPr>
            </w:r>
          </w:p>
        </w:tc>
        <w:tc>
          <w:tcPr>
            <w:tcW w:w="1337" w:type="dxa"/>
            <w:tcBorders>
              <w:top w:val="nil" w:sz="6" w:space="0" w:color="auto"/>
              <w:left w:val="nil" w:sz="6" w:space="0" w:color="auto"/>
              <w:bottom w:val="single" w:sz="4" w:space="0" w:color="367097"/>
              <w:right w:val="nil" w:sz="6" w:space="0" w:color="auto"/>
            </w:tcBorders>
          </w:tcPr>
          <w:p>
            <w:pPr>
              <w:pStyle w:val="TableParagraph"/>
              <w:tabs>
                <w:tab w:pos="1229" w:val="left" w:leader="none"/>
              </w:tabs>
              <w:spacing w:line="240" w:lineRule="auto" w:before="5"/>
              <w:ind w:left="180" w:right="0"/>
              <w:jc w:val="left"/>
              <w:rPr>
                <w:rFonts w:ascii="宋体" w:hAnsi="宋体" w:cs="宋体" w:eastAsia="宋体" w:hint="default"/>
                <w:sz w:val="18"/>
                <w:szCs w:val="18"/>
              </w:rPr>
            </w:pPr>
            <w:r>
              <w:rPr>
                <w:rFonts w:ascii="Times New Roman" w:hAnsi="Times New Roman" w:cs="Times New Roman" w:eastAsia="Times New Roman" w:hint="default"/>
                <w:w w:val="100"/>
                <w:sz w:val="18"/>
                <w:szCs w:val="18"/>
              </w:rPr>
            </w:r>
            <w:r>
              <w:rPr>
                <w:rFonts w:ascii="Times New Roman" w:hAnsi="Times New Roman" w:cs="Times New Roman" w:eastAsia="Times New Roman" w:hint="default"/>
                <w:sz w:val="18"/>
                <w:szCs w:val="18"/>
                <w:shd w:fill="D2E2EE" w:color="auto" w:val="clear"/>
              </w:rPr>
              <w:t>LCP</w:t>
            </w:r>
            <w:r>
              <w:rPr>
                <w:rFonts w:ascii="Times New Roman" w:hAnsi="Times New Roman" w:cs="Times New Roman" w:eastAsia="Times New Roman" w:hint="default"/>
                <w:spacing w:val="1"/>
                <w:sz w:val="18"/>
                <w:szCs w:val="18"/>
                <w:shd w:fill="D2E2EE" w:color="auto" w:val="clear"/>
              </w:rPr>
              <w:t> </w:t>
            </w:r>
            <w:r>
              <w:rPr>
                <w:rFonts w:ascii="宋体" w:hAnsi="宋体" w:cs="宋体" w:eastAsia="宋体" w:hint="default"/>
                <w:sz w:val="18"/>
                <w:szCs w:val="18"/>
                <w:shd w:fill="D2E2EE" w:color="auto" w:val="clear"/>
              </w:rPr>
              <w:t>更昂贵</w:t>
              <w:tab/>
            </w:r>
            <w:r>
              <w:rPr>
                <w:rFonts w:ascii="宋体" w:hAnsi="宋体" w:cs="宋体" w:eastAsia="宋体" w:hint="default"/>
                <w:sz w:val="18"/>
                <w:szCs w:val="18"/>
              </w:rPr>
            </w:r>
          </w:p>
        </w:tc>
      </w:tr>
    </w:tbl>
    <w:p>
      <w:pPr>
        <w:spacing w:before="17"/>
        <w:ind w:left="236" w:right="0" w:firstLine="0"/>
        <w:jc w:val="left"/>
        <w:rPr>
          <w:rFonts w:ascii="宋体" w:hAnsi="宋体" w:cs="宋体" w:eastAsia="宋体" w:hint="default"/>
          <w:sz w:val="17"/>
          <w:szCs w:val="17"/>
        </w:rPr>
      </w:pPr>
      <w:r>
        <w:rPr/>
        <w:pict>
          <v:group style="position:absolute;margin-left:67.463997pt;margin-top:-47.326271pt;width:465.35pt;height:15.65pt;mso-position-horizontal-relative:page;mso-position-vertical-relative:paragraph;z-index:-420832" coordorigin="1349,-947" coordsize="9307,313">
            <v:group style="position:absolute;left:2016;top:-947;width:108;height:313" coordorigin="2016,-947" coordsize="108,313">
              <v:shape style="position:absolute;left:2016;top:-947;width:108;height:313" coordorigin="2016,-947" coordsize="108,313" path="m2016,-634l2124,-634,2124,-947,2016,-947,2016,-634xe" filled="true" fillcolor="#d2e2ee" stroked="false">
                <v:path arrowok="t"/>
                <v:fill type="solid"/>
              </v:shape>
            </v:group>
            <v:group style="position:absolute;left:1349;top:-947;width:108;height:313" coordorigin="1349,-947" coordsize="108,313">
              <v:shape style="position:absolute;left:1349;top:-947;width:108;height:313" coordorigin="1349,-947" coordsize="108,313" path="m1349,-634l1457,-634,1457,-947,1349,-947,1349,-634xe" filled="true" fillcolor="#d2e2ee" stroked="false">
                <v:path arrowok="t"/>
                <v:fill type="solid"/>
              </v:shape>
            </v:group>
            <v:group style="position:absolute;left:1457;top:-947;width:560;height:313" coordorigin="1457,-947" coordsize="560,313">
              <v:shape style="position:absolute;left:1457;top:-947;width:560;height:313" coordorigin="1457,-947" coordsize="560,313" path="m1457,-634l2016,-634,2016,-947,1457,-947,1457,-634xe" filled="true" fillcolor="#d2e2ee" stroked="false">
                <v:path arrowok="t"/>
                <v:fill type="solid"/>
              </v:shape>
            </v:group>
            <v:group style="position:absolute;left:2124;top:-947;width:108;height:313" coordorigin="2124,-947" coordsize="108,313">
              <v:shape style="position:absolute;left:2124;top:-947;width:108;height:313" coordorigin="2124,-947" coordsize="108,313" path="m2124,-634l2232,-634,2232,-947,2124,-947,2124,-634xe" filled="true" fillcolor="#d2e2ee" stroked="false">
                <v:path arrowok="t"/>
                <v:fill type="solid"/>
              </v:shape>
            </v:group>
            <v:group style="position:absolute;left:3718;top:-947;width:108;height:313" coordorigin="3718,-947" coordsize="108,313">
              <v:shape style="position:absolute;left:3718;top:-947;width:108;height:313" coordorigin="3718,-947" coordsize="108,313" path="m3718,-634l3826,-634,3826,-947,3718,-947,3718,-634xe" filled="true" fillcolor="#d2e2ee" stroked="false">
                <v:path arrowok="t"/>
                <v:fill type="solid"/>
              </v:shape>
            </v:group>
            <v:group style="position:absolute;left:2232;top:-947;width:1487;height:313" coordorigin="2232,-947" coordsize="1487,313">
              <v:shape style="position:absolute;left:2232;top:-947;width:1487;height:313" coordorigin="2232,-947" coordsize="1487,313" path="m2232,-634l3718,-634,3718,-947,2232,-947,2232,-634xe" filled="true" fillcolor="#d2e2ee" stroked="false">
                <v:path arrowok="t"/>
                <v:fill type="solid"/>
              </v:shape>
            </v:group>
            <v:group style="position:absolute;left:3827;top:-947;width:108;height:313" coordorigin="3827,-947" coordsize="108,313">
              <v:shape style="position:absolute;left:3827;top:-947;width:108;height:313" coordorigin="3827,-947" coordsize="108,313" path="m3827,-634l3935,-634,3935,-947,3827,-947,3827,-634xe" filled="true" fillcolor="#d2e2ee" stroked="false">
                <v:path arrowok="t"/>
                <v:fill type="solid"/>
              </v:shape>
            </v:group>
            <v:group style="position:absolute;left:5279;top:-947;width:108;height:313" coordorigin="5279,-947" coordsize="108,313">
              <v:shape style="position:absolute;left:5279;top:-947;width:108;height:313" coordorigin="5279,-947" coordsize="108,313" path="m5279,-634l5387,-634,5387,-947,5279,-947,5279,-634xe" filled="true" fillcolor="#d2e2ee" stroked="false">
                <v:path arrowok="t"/>
                <v:fill type="solid"/>
              </v:shape>
            </v:group>
            <v:group style="position:absolute;left:3935;top:-947;width:1344;height:313" coordorigin="3935,-947" coordsize="1344,313">
              <v:shape style="position:absolute;left:3935;top:-947;width:1344;height:313" coordorigin="3935,-947" coordsize="1344,313" path="m3935,-634l5279,-634,5279,-947,3935,-947,3935,-634xe" filled="true" fillcolor="#d2e2ee" stroked="false">
                <v:path arrowok="t"/>
                <v:fill type="solid"/>
              </v:shape>
            </v:group>
            <v:group style="position:absolute;left:5387;top:-947;width:108;height:313" coordorigin="5387,-947" coordsize="108,313">
              <v:shape style="position:absolute;left:5387;top:-947;width:108;height:313" coordorigin="5387,-947" coordsize="108,313" path="m5387,-634l5495,-634,5495,-947,5387,-947,5387,-634xe" filled="true" fillcolor="#d2e2ee" stroked="false">
                <v:path arrowok="t"/>
                <v:fill type="solid"/>
              </v:shape>
            </v:group>
            <v:group style="position:absolute;left:6695;top:-947;width:108;height:313" coordorigin="6695,-947" coordsize="108,313">
              <v:shape style="position:absolute;left:6695;top:-947;width:108;height:313" coordorigin="6695,-947" coordsize="108,313" path="m6695,-634l6803,-634,6803,-947,6695,-947,6695,-634xe" filled="true" fillcolor="#d2e2ee" stroked="false">
                <v:path arrowok="t"/>
                <v:fill type="solid"/>
              </v:shape>
            </v:group>
            <v:group style="position:absolute;left:5495;top:-947;width:1201;height:313" coordorigin="5495,-947" coordsize="1201,313">
              <v:shape style="position:absolute;left:5495;top:-947;width:1201;height:313" coordorigin="5495,-947" coordsize="1201,313" path="m5495,-634l6695,-634,6695,-947,5495,-947,5495,-634xe" filled="true" fillcolor="#d2e2ee" stroked="false">
                <v:path arrowok="t"/>
                <v:fill type="solid"/>
              </v:shape>
            </v:group>
            <v:group style="position:absolute;left:6803;top:-947;width:108;height:313" coordorigin="6803,-947" coordsize="108,313">
              <v:shape style="position:absolute;left:6803;top:-947;width:108;height:313" coordorigin="6803,-947" coordsize="108,313" path="m6803,-634l6911,-634,6911,-947,6803,-947,6803,-634xe" filled="true" fillcolor="#d2e2ee" stroked="false">
                <v:path arrowok="t"/>
                <v:fill type="solid"/>
              </v:shape>
            </v:group>
            <v:group style="position:absolute;left:8113;top:-947;width:108;height:313" coordorigin="8113,-947" coordsize="108,313">
              <v:shape style="position:absolute;left:8113;top:-947;width:108;height:313" coordorigin="8113,-947" coordsize="108,313" path="m8113,-634l8221,-634,8221,-947,8113,-947,8113,-634xe" filled="true" fillcolor="#d2e2ee" stroked="false">
                <v:path arrowok="t"/>
                <v:fill type="solid"/>
              </v:shape>
            </v:group>
            <v:group style="position:absolute;left:6911;top:-947;width:1203;height:313" coordorigin="6911,-947" coordsize="1203,313">
              <v:shape style="position:absolute;left:6911;top:-947;width:1203;height:313" coordorigin="6911,-947" coordsize="1203,313" path="m6911,-634l8113,-634,8113,-947,6911,-947,6911,-634xe" filled="true" fillcolor="#d2e2ee" stroked="false">
                <v:path arrowok="t"/>
                <v:fill type="solid"/>
              </v:shape>
            </v:group>
            <v:group style="position:absolute;left:8221;top:-947;width:108;height:313" coordorigin="8221,-947" coordsize="108,313">
              <v:shape style="position:absolute;left:8221;top:-947;width:108;height:313" coordorigin="8221,-947" coordsize="108,313" path="m8221,-634l8329,-634,8329,-947,8221,-947,8221,-634xe" filled="true" fillcolor="#d2e2ee" stroked="false">
                <v:path arrowok="t"/>
                <v:fill type="solid"/>
              </v:shape>
            </v:group>
            <v:group style="position:absolute;left:9391;top:-947;width:108;height:313" coordorigin="9391,-947" coordsize="108,313">
              <v:shape style="position:absolute;left:9391;top:-947;width:108;height:313" coordorigin="9391,-947" coordsize="108,313" path="m9391,-634l9499,-634,9499,-947,9391,-947,9391,-634xe" filled="true" fillcolor="#d2e2ee" stroked="false">
                <v:path arrowok="t"/>
                <v:fill type="solid"/>
              </v:shape>
            </v:group>
            <v:group style="position:absolute;left:8329;top:-947;width:1062;height:313" coordorigin="8329,-947" coordsize="1062,313">
              <v:shape style="position:absolute;left:8329;top:-947;width:1062;height:313" coordorigin="8329,-947" coordsize="1062,313" path="m8329,-634l9391,-634,9391,-947,8329,-947,8329,-634xe" filled="true" fillcolor="#d2e2ee" stroked="false">
                <v:path arrowok="t"/>
                <v:fill type="solid"/>
              </v:shape>
            </v:group>
            <v:group style="position:absolute;left:9499;top:-947;width:108;height:313" coordorigin="9499,-947" coordsize="108,313">
              <v:shape style="position:absolute;left:9499;top:-947;width:108;height:313" coordorigin="9499,-947" coordsize="108,313" path="m9499,-634l9607,-634,9607,-947,9499,-947,9499,-634xe" filled="true" fillcolor="#d2e2ee" stroked="false">
                <v:path arrowok="t"/>
                <v:fill type="solid"/>
              </v:shape>
            </v:group>
            <v:group style="position:absolute;left:10548;top:-947;width:108;height:313" coordorigin="10548,-947" coordsize="108,313">
              <v:shape style="position:absolute;left:10548;top:-947;width:108;height:313" coordorigin="10548,-947" coordsize="108,313" path="m10548,-634l10656,-634,10656,-947,10548,-947,10548,-634xe" filled="true" fillcolor="#d2e2ee" stroked="false">
                <v:path arrowok="t"/>
                <v:fill type="solid"/>
              </v:shape>
            </v:group>
            <v:group style="position:absolute;left:9607;top:-947;width:941;height:313" coordorigin="9607,-947" coordsize="941,313">
              <v:shape style="position:absolute;left:9607;top:-947;width:941;height:313" coordorigin="9607,-947" coordsize="941,313" path="m9607,-634l10548,-634,10548,-947,9607,-947,9607,-634xe" filled="true" fillcolor="#d2e2ee" stroked="false">
                <v:path arrowok="t"/>
                <v:fill type="solid"/>
              </v:shape>
            </v:group>
            <w10:wrap type="none"/>
          </v:group>
        </w:pict>
      </w:r>
      <w:r>
        <w:rPr>
          <w:rFonts w:ascii="宋体" w:hAnsi="宋体" w:cs="宋体" w:eastAsia="宋体" w:hint="default"/>
          <w:sz w:val="17"/>
          <w:szCs w:val="17"/>
        </w:rPr>
        <w:t>资料来源：印制电路信息，中信建投证券研究发展部</w:t>
      </w:r>
    </w:p>
    <w:p>
      <w:pPr>
        <w:spacing w:line="240" w:lineRule="auto" w:before="2"/>
        <w:ind w:right="0"/>
        <w:rPr>
          <w:rFonts w:ascii="宋体" w:hAnsi="宋体" w:cs="宋体" w:eastAsia="宋体" w:hint="default"/>
          <w:sz w:val="14"/>
          <w:szCs w:val="14"/>
        </w:rPr>
      </w:pPr>
    </w:p>
    <w:p>
      <w:pPr>
        <w:pStyle w:val="BodyText"/>
        <w:spacing w:line="312" w:lineRule="exact" w:before="21"/>
        <w:ind w:right="130" w:firstLine="403"/>
        <w:jc w:val="both"/>
        <w:rPr>
          <w:rFonts w:ascii="Times New Roman" w:hAnsi="Times New Roman" w:cs="Times New Roman" w:eastAsia="Times New Roman" w:hint="default"/>
        </w:rPr>
      </w:pPr>
      <w:r>
        <w:rPr>
          <w:rFonts w:ascii="Times New Roman" w:hAnsi="Times New Roman" w:cs="Times New Roman" w:eastAsia="Times New Roman" w:hint="default"/>
          <w:b/>
          <w:bCs/>
        </w:rPr>
        <w:t>LCP/MPI </w:t>
      </w:r>
      <w:r>
        <w:rPr>
          <w:rFonts w:ascii="Microsoft JhengHei" w:hAnsi="Microsoft JhengHei" w:cs="Microsoft JhengHei" w:eastAsia="Microsoft JhengHei" w:hint="default"/>
          <w:b/>
          <w:bCs/>
        </w:rPr>
        <w:t>软板替代 </w:t>
      </w:r>
      <w:r>
        <w:rPr>
          <w:rFonts w:ascii="Times New Roman" w:hAnsi="Times New Roman" w:cs="Times New Roman" w:eastAsia="Times New Roman" w:hint="default"/>
          <w:b/>
          <w:bCs/>
        </w:rPr>
        <w:t>PI </w:t>
      </w:r>
      <w:r>
        <w:rPr>
          <w:rFonts w:ascii="Microsoft JhengHei" w:hAnsi="Microsoft JhengHei" w:cs="Microsoft JhengHei" w:eastAsia="Microsoft JhengHei" w:hint="default"/>
          <w:b/>
          <w:bCs/>
        </w:rPr>
        <w:t>软板和同轴电缆，可实现更高程度的小型化。</w:t>
      </w:r>
      <w:r>
        <w:rPr/>
        <w:t>空间压缩趋势下，手机厂商对小型化 天线模组和连接器</w:t>
      </w:r>
      <w:r>
        <w:rPr>
          <w:rFonts w:ascii="Times New Roman" w:hAnsi="Times New Roman" w:cs="Times New Roman" w:eastAsia="Times New Roman" w:hint="default"/>
        </w:rPr>
        <w:t>/</w:t>
      </w:r>
      <w:r>
        <w:rPr/>
        <w:t>线的需求越来越强烈。</w:t>
      </w:r>
      <w:r>
        <w:rPr>
          <w:rFonts w:ascii="Times New Roman" w:hAnsi="Times New Roman" w:cs="Times New Roman" w:eastAsia="Times New Roman" w:hint="default"/>
        </w:rPr>
        <w:t>LCP/MPI</w:t>
      </w:r>
      <w:r>
        <w:rPr>
          <w:rFonts w:ascii="Times New Roman" w:hAnsi="Times New Roman" w:cs="Times New Roman" w:eastAsia="Times New Roman" w:hint="default"/>
          <w:spacing w:val="-21"/>
        </w:rPr>
        <w:t> </w:t>
      </w:r>
      <w:r>
        <w:rPr/>
        <w:t>软板相较</w:t>
      </w:r>
      <w:r>
        <w:rPr>
          <w:spacing w:val="-72"/>
        </w:rPr>
        <w:t> </w:t>
      </w:r>
      <w:r>
        <w:rPr>
          <w:rFonts w:ascii="Times New Roman" w:hAnsi="Times New Roman" w:cs="Times New Roman" w:eastAsia="Times New Roman" w:hint="default"/>
        </w:rPr>
        <w:t>PI</w:t>
      </w:r>
      <w:r>
        <w:rPr>
          <w:rFonts w:ascii="Times New Roman" w:hAnsi="Times New Roman" w:cs="Times New Roman" w:eastAsia="Times New Roman" w:hint="default"/>
          <w:spacing w:val="-21"/>
        </w:rPr>
        <w:t> </w:t>
      </w:r>
      <w:r>
        <w:rPr>
          <w:spacing w:val="-3"/>
        </w:rPr>
        <w:t>软板具有更好的柔性能力，可以自由设计形状， </w:t>
      </w:r>
      <w:r>
        <w:rPr>
          <w:spacing w:val="-2"/>
          <w:w w:val="95"/>
        </w:rPr>
        <w:t>因此能充分利用手机中的狭小空间，具有更好的空间利用效率和弯折可靠性。此外，对于天线传输线应用，</w:t>
      </w:r>
      <w:r>
        <w:rPr>
          <w:rFonts w:ascii="Times New Roman" w:hAnsi="Times New Roman" w:cs="Times New Roman" w:eastAsia="Times New Roman" w:hint="default"/>
          <w:spacing w:val="-2"/>
          <w:w w:val="95"/>
        </w:rPr>
        <w:t>LCP</w:t>
      </w:r>
      <w:r>
        <w:rPr>
          <w:rFonts w:ascii="Times New Roman" w:hAnsi="Times New Roman" w:cs="Times New Roman" w:eastAsia="Times New Roman" w:hint="default"/>
          <w:w w:val="95"/>
        </w:rPr>
        <w:t> </w:t>
      </w:r>
      <w:r>
        <w:rPr>
          <w:rFonts w:ascii="Times New Roman" w:hAnsi="Times New Roman" w:cs="Times New Roman" w:eastAsia="Times New Roman" w:hint="default"/>
          <w:w w:val="95"/>
        </w:rPr>
      </w:r>
      <w:r>
        <w:rPr>
          <w:w w:val="95"/>
        </w:rPr>
        <w:t>软板相较传统同轴电缆方案可进一步提高空间效率。</w:t>
      </w:r>
      <w:r>
        <w:rPr>
          <w:rFonts w:ascii="Times New Roman" w:hAnsi="Times New Roman" w:cs="Times New Roman" w:eastAsia="Times New Roman" w:hint="default"/>
          <w:w w:val="95"/>
        </w:rPr>
        <w:t>LCP     </w:t>
      </w:r>
      <w:r>
        <w:rPr>
          <w:w w:val="95"/>
        </w:rPr>
        <w:t>软板拥有与同轴电缆同等优秀的传输损耗，并可在 </w:t>
      </w:r>
      <w:r>
        <w:rPr>
          <w:spacing w:val="71"/>
          <w:w w:val="95"/>
        </w:rPr>
        <w:t> </w:t>
      </w:r>
      <w:r>
        <w:rPr>
          <w:rFonts w:ascii="Times New Roman" w:hAnsi="Times New Roman" w:cs="Times New Roman" w:eastAsia="Times New Roman" w:hint="default"/>
          <w:w w:val="95"/>
        </w:rPr>
        <w:t>0.2</w:t>
      </w:r>
      <w:r>
        <w:rPr>
          <w:rFonts w:ascii="Times New Roman" w:hAnsi="Times New Roman" w:cs="Times New Roman" w:eastAsia="Times New Roman" w:hint="default"/>
        </w:rPr>
      </w:r>
    </w:p>
    <w:p>
      <w:pPr>
        <w:pStyle w:val="BodyText"/>
        <w:spacing w:line="240" w:lineRule="auto" w:before="16"/>
        <w:ind w:right="0"/>
        <w:jc w:val="left"/>
      </w:pPr>
      <w:r>
        <w:rPr/>
        <w:t>毫米的</w:t>
      </w:r>
      <w:r>
        <w:rPr>
          <w:spacing w:val="-60"/>
        </w:rPr>
        <w:t> </w:t>
      </w:r>
      <w:r>
        <w:rPr>
          <w:rFonts w:ascii="Times New Roman" w:hAnsi="Times New Roman" w:cs="Times New Roman" w:eastAsia="Times New Roman" w:hint="default"/>
        </w:rPr>
        <w:t>3 </w:t>
      </w:r>
      <w:r>
        <w:rPr/>
        <w:t>层结构中容纳若干根同轴电缆，从而取代肥厚的同轴电缆和同轴连接器，具有更高的空间效率。</w:t>
      </w:r>
    </w:p>
    <w:p>
      <w:pPr>
        <w:spacing w:line="240" w:lineRule="auto" w:before="0"/>
        <w:ind w:right="0"/>
        <w:rPr>
          <w:rFonts w:ascii="宋体" w:hAnsi="宋体" w:cs="宋体" w:eastAsia="宋体" w:hint="default"/>
          <w:sz w:val="20"/>
          <w:szCs w:val="20"/>
        </w:rPr>
      </w:pPr>
    </w:p>
    <w:p>
      <w:pPr>
        <w:spacing w:line="240" w:lineRule="auto" w:before="7" w:after="0"/>
        <w:ind w:right="0"/>
        <w:rPr>
          <w:rFonts w:ascii="宋体" w:hAnsi="宋体" w:cs="宋体" w:eastAsia="宋体" w:hint="default"/>
          <w:sz w:val="21"/>
          <w:szCs w:val="21"/>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189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spacing w:line="300" w:lineRule="exact" w:before="0" w:after="45"/>
        <w:ind w:left="241" w:right="0" w:firstLine="0"/>
        <w:jc w:val="left"/>
        <w:rPr>
          <w:rFonts w:ascii="Microsoft JhengHei" w:hAnsi="Microsoft JhengHei" w:cs="Microsoft JhengHei" w:eastAsia="Microsoft JhengHei" w:hint="default"/>
          <w:sz w:val="18"/>
          <w:szCs w:val="18"/>
        </w:rPr>
      </w:pPr>
      <w:bookmarkStart w:name="_bookmark81" w:id="82"/>
      <w:bookmarkEnd w:id="82"/>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18</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LCP/MPI</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软板替代同轴电缆可实现更高的空间利用率</w:t>
      </w:r>
      <w:r>
        <w:rPr>
          <w:rFonts w:ascii="Microsoft JhengHei" w:hAnsi="Microsoft JhengHei" w:cs="Microsoft JhengHei" w:eastAsia="Microsoft JhengHei" w:hint="default"/>
          <w:sz w:val="18"/>
          <w:szCs w:val="18"/>
        </w:rPr>
      </w:r>
    </w:p>
    <w:tbl>
      <w:tblPr>
        <w:tblW w:w="0" w:type="auto"/>
        <w:jc w:val="left"/>
        <w:tblInd w:w="132" w:type="dxa"/>
        <w:tblLayout w:type="fixed"/>
        <w:tblCellMar>
          <w:top w:w="0" w:type="dxa"/>
          <w:left w:w="0" w:type="dxa"/>
          <w:bottom w:w="0" w:type="dxa"/>
          <w:right w:w="0" w:type="dxa"/>
        </w:tblCellMar>
        <w:tblLook w:val="01E0"/>
      </w:tblPr>
      <w:tblGrid>
        <w:gridCol w:w="216"/>
        <w:gridCol w:w="3409"/>
        <w:gridCol w:w="2675"/>
        <w:gridCol w:w="3222"/>
      </w:tblGrid>
      <w:tr>
        <w:trPr>
          <w:trHeight w:val="317" w:hRule="exact"/>
        </w:trPr>
        <w:tc>
          <w:tcPr>
            <w:tcW w:w="216" w:type="dxa"/>
            <w:vMerge w:val="restart"/>
            <w:tcBorders>
              <w:top w:val="single" w:sz="4" w:space="0" w:color="367097"/>
              <w:left w:val="nil" w:sz="6" w:space="0" w:color="auto"/>
              <w:right w:val="nil" w:sz="6" w:space="0" w:color="auto"/>
            </w:tcBorders>
          </w:tcPr>
          <w:p>
            <w:pPr/>
          </w:p>
        </w:tc>
        <w:tc>
          <w:tcPr>
            <w:tcW w:w="3409"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319"/>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关键参数</w:t>
            </w:r>
            <w:r>
              <w:rPr>
                <w:rFonts w:ascii="Microsoft JhengHei" w:hAnsi="Microsoft JhengHei" w:cs="Microsoft JhengHei" w:eastAsia="Microsoft JhengHei" w:hint="default"/>
                <w:sz w:val="18"/>
                <w:szCs w:val="18"/>
              </w:rPr>
            </w:r>
          </w:p>
        </w:tc>
        <w:tc>
          <w:tcPr>
            <w:tcW w:w="2675"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1078"/>
              <w:jc w:val="righ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同轴电缆</w:t>
            </w:r>
            <w:r>
              <w:rPr>
                <w:rFonts w:ascii="Microsoft JhengHei" w:hAnsi="Microsoft JhengHei" w:cs="Microsoft JhengHei" w:eastAsia="Microsoft JhengHei" w:hint="default"/>
                <w:sz w:val="18"/>
                <w:szCs w:val="18"/>
              </w:rPr>
            </w:r>
          </w:p>
        </w:tc>
        <w:tc>
          <w:tcPr>
            <w:tcW w:w="3222"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108" w:right="0"/>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LCP/MPI</w:t>
            </w:r>
            <w:r>
              <w:rPr>
                <w:rFonts w:ascii="Times New Roman" w:hAnsi="Times New Roman" w:cs="Times New Roman" w:eastAsia="Times New Roman" w:hint="default"/>
                <w:b/>
                <w:bCs/>
                <w:spacing w:val="1"/>
                <w:sz w:val="18"/>
                <w:szCs w:val="18"/>
              </w:rPr>
              <w:t> </w:t>
            </w:r>
            <w:r>
              <w:rPr>
                <w:rFonts w:ascii="Microsoft JhengHei" w:hAnsi="Microsoft JhengHei" w:cs="Microsoft JhengHei" w:eastAsia="Microsoft JhengHei" w:hint="default"/>
                <w:b/>
                <w:bCs/>
                <w:sz w:val="18"/>
                <w:szCs w:val="18"/>
              </w:rPr>
              <w:t>软板</w:t>
            </w:r>
            <w:r>
              <w:rPr>
                <w:rFonts w:ascii="Microsoft JhengHei" w:hAnsi="Microsoft JhengHei" w:cs="Microsoft JhengHei" w:eastAsia="Microsoft JhengHei" w:hint="default"/>
                <w:sz w:val="18"/>
                <w:szCs w:val="18"/>
              </w:rPr>
            </w:r>
          </w:p>
        </w:tc>
      </w:tr>
      <w:tr>
        <w:trPr>
          <w:trHeight w:val="312" w:hRule="exact"/>
        </w:trPr>
        <w:tc>
          <w:tcPr>
            <w:tcW w:w="216" w:type="dxa"/>
            <w:vMerge/>
            <w:tcBorders>
              <w:left w:val="nil" w:sz="6" w:space="0" w:color="auto"/>
              <w:right w:val="nil" w:sz="6" w:space="0" w:color="auto"/>
            </w:tcBorders>
          </w:tcPr>
          <w:p>
            <w:pPr/>
          </w:p>
        </w:tc>
        <w:tc>
          <w:tcPr>
            <w:tcW w:w="340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311"/>
              <w:jc w:val="center"/>
              <w:rPr>
                <w:rFonts w:ascii="宋体" w:hAnsi="宋体" w:cs="宋体" w:eastAsia="宋体" w:hint="default"/>
                <w:sz w:val="18"/>
                <w:szCs w:val="18"/>
              </w:rPr>
            </w:pPr>
            <w:r>
              <w:rPr>
                <w:rFonts w:ascii="宋体" w:hAnsi="宋体" w:cs="宋体" w:eastAsia="宋体" w:hint="default"/>
                <w:sz w:val="18"/>
                <w:szCs w:val="18"/>
              </w:rPr>
              <w:t>厚度</w:t>
            </w:r>
          </w:p>
        </w:tc>
        <w:tc>
          <w:tcPr>
            <w:tcW w:w="2675"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1132"/>
              <w:jc w:val="right"/>
              <w:rPr>
                <w:rFonts w:ascii="Times New Roman" w:hAnsi="Times New Roman" w:cs="Times New Roman" w:eastAsia="Times New Roman" w:hint="default"/>
                <w:sz w:val="18"/>
                <w:szCs w:val="18"/>
              </w:rPr>
            </w:pPr>
            <w:r>
              <w:rPr>
                <w:rFonts w:ascii="Times New Roman"/>
                <w:sz w:val="18"/>
              </w:rPr>
              <w:t>&gt;490um</w:t>
            </w:r>
          </w:p>
        </w:tc>
        <w:tc>
          <w:tcPr>
            <w:tcW w:w="322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114" w:right="0"/>
              <w:jc w:val="center"/>
              <w:rPr>
                <w:rFonts w:ascii="Times New Roman" w:hAnsi="Times New Roman" w:cs="Times New Roman" w:eastAsia="Times New Roman" w:hint="default"/>
                <w:sz w:val="18"/>
                <w:szCs w:val="18"/>
              </w:rPr>
            </w:pPr>
            <w:r>
              <w:rPr>
                <w:rFonts w:ascii="Times New Roman"/>
                <w:sz w:val="18"/>
              </w:rPr>
              <w:t>&lt;250um</w:t>
            </w:r>
          </w:p>
        </w:tc>
      </w:tr>
      <w:tr>
        <w:trPr>
          <w:trHeight w:val="312" w:hRule="exact"/>
        </w:trPr>
        <w:tc>
          <w:tcPr>
            <w:tcW w:w="216" w:type="dxa"/>
            <w:vMerge/>
            <w:tcBorders>
              <w:left w:val="nil" w:sz="6" w:space="0" w:color="auto"/>
              <w:right w:val="nil" w:sz="6" w:space="0" w:color="auto"/>
            </w:tcBorders>
          </w:tcPr>
          <w:p>
            <w:pPr/>
          </w:p>
        </w:tc>
        <w:tc>
          <w:tcPr>
            <w:tcW w:w="3409"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10"/>
              <w:ind w:right="313"/>
              <w:jc w:val="center"/>
              <w:rPr>
                <w:rFonts w:ascii="宋体" w:hAnsi="宋体" w:cs="宋体" w:eastAsia="宋体" w:hint="default"/>
                <w:sz w:val="18"/>
                <w:szCs w:val="18"/>
              </w:rPr>
            </w:pPr>
            <w:r>
              <w:rPr>
                <w:rFonts w:ascii="宋体" w:hAnsi="宋体" w:cs="宋体" w:eastAsia="宋体" w:hint="default"/>
                <w:sz w:val="18"/>
                <w:szCs w:val="18"/>
              </w:rPr>
              <w:t>多个功能或多根天线整合</w:t>
            </w:r>
          </w:p>
        </w:tc>
        <w:tc>
          <w:tcPr>
            <w:tcW w:w="2675"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10"/>
              <w:ind w:right="195"/>
              <w:jc w:val="center"/>
              <w:rPr>
                <w:rFonts w:ascii="宋体" w:hAnsi="宋体" w:cs="宋体" w:eastAsia="宋体" w:hint="default"/>
                <w:sz w:val="18"/>
                <w:szCs w:val="18"/>
              </w:rPr>
            </w:pPr>
            <w:r>
              <w:rPr>
                <w:rFonts w:ascii="宋体" w:hAnsi="宋体" w:cs="宋体" w:eastAsia="宋体" w:hint="default"/>
                <w:sz w:val="18"/>
                <w:szCs w:val="18"/>
              </w:rPr>
              <w:t>不可以</w:t>
            </w:r>
          </w:p>
        </w:tc>
        <w:tc>
          <w:tcPr>
            <w:tcW w:w="3222"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10"/>
              <w:ind w:left="116" w:right="0"/>
              <w:jc w:val="center"/>
              <w:rPr>
                <w:rFonts w:ascii="宋体" w:hAnsi="宋体" w:cs="宋体" w:eastAsia="宋体" w:hint="default"/>
                <w:sz w:val="18"/>
                <w:szCs w:val="18"/>
              </w:rPr>
            </w:pPr>
            <w:r>
              <w:rPr>
                <w:rFonts w:ascii="宋体" w:hAnsi="宋体" w:cs="宋体" w:eastAsia="宋体" w:hint="default"/>
                <w:sz w:val="18"/>
                <w:szCs w:val="18"/>
              </w:rPr>
              <w:t>可以</w:t>
            </w:r>
          </w:p>
        </w:tc>
      </w:tr>
      <w:tr>
        <w:trPr>
          <w:trHeight w:val="317" w:hRule="exact"/>
        </w:trPr>
        <w:tc>
          <w:tcPr>
            <w:tcW w:w="216" w:type="dxa"/>
            <w:vMerge/>
            <w:tcBorders>
              <w:left w:val="nil" w:sz="6" w:space="0" w:color="auto"/>
              <w:bottom w:val="single" w:sz="4" w:space="0" w:color="367097"/>
              <w:right w:val="nil" w:sz="6" w:space="0" w:color="auto"/>
            </w:tcBorders>
          </w:tcPr>
          <w:p>
            <w:pPr/>
          </w:p>
        </w:tc>
        <w:tc>
          <w:tcPr>
            <w:tcW w:w="3409"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314"/>
              <w:jc w:val="center"/>
              <w:rPr>
                <w:rFonts w:ascii="宋体" w:hAnsi="宋体" w:cs="宋体" w:eastAsia="宋体" w:hint="default"/>
                <w:sz w:val="18"/>
                <w:szCs w:val="18"/>
              </w:rPr>
            </w:pPr>
            <w:r>
              <w:rPr>
                <w:rFonts w:ascii="宋体" w:hAnsi="宋体" w:cs="宋体" w:eastAsia="宋体" w:hint="default"/>
                <w:sz w:val="18"/>
                <w:szCs w:val="18"/>
              </w:rPr>
              <w:t>连接器</w:t>
            </w:r>
          </w:p>
        </w:tc>
        <w:tc>
          <w:tcPr>
            <w:tcW w:w="2675"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198"/>
              <w:jc w:val="center"/>
              <w:rPr>
                <w:rFonts w:ascii="宋体" w:hAnsi="宋体" w:cs="宋体" w:eastAsia="宋体" w:hint="default"/>
                <w:sz w:val="18"/>
                <w:szCs w:val="18"/>
              </w:rPr>
            </w:pPr>
            <w:r>
              <w:rPr>
                <w:rFonts w:ascii="宋体" w:hAnsi="宋体" w:cs="宋体" w:eastAsia="宋体" w:hint="default"/>
                <w:sz w:val="18"/>
                <w:szCs w:val="18"/>
              </w:rPr>
              <w:t>需要</w:t>
            </w:r>
          </w:p>
        </w:tc>
        <w:tc>
          <w:tcPr>
            <w:tcW w:w="3222"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115"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可以直接</w:t>
            </w:r>
            <w:r>
              <w:rPr>
                <w:rFonts w:ascii="宋体" w:hAnsi="宋体" w:cs="宋体" w:eastAsia="宋体" w:hint="default"/>
                <w:spacing w:val="-44"/>
                <w:sz w:val="18"/>
                <w:szCs w:val="18"/>
              </w:rPr>
              <w:t> </w:t>
            </w:r>
            <w:r>
              <w:rPr>
                <w:rFonts w:ascii="Times New Roman" w:hAnsi="Times New Roman" w:cs="Times New Roman" w:eastAsia="Times New Roman" w:hint="default"/>
                <w:sz w:val="18"/>
                <w:szCs w:val="18"/>
              </w:rPr>
              <w:t>SMT</w:t>
            </w:r>
          </w:p>
        </w:tc>
      </w:tr>
    </w:tbl>
    <w:p>
      <w:pPr>
        <w:spacing w:before="17"/>
        <w:ind w:left="236" w:right="0" w:firstLine="0"/>
        <w:jc w:val="left"/>
        <w:rPr>
          <w:rFonts w:ascii="宋体" w:hAnsi="宋体" w:cs="宋体" w:eastAsia="宋体" w:hint="default"/>
          <w:sz w:val="17"/>
          <w:szCs w:val="17"/>
        </w:rPr>
      </w:pPr>
      <w:r>
        <w:rPr>
          <w:rFonts w:ascii="宋体" w:hAnsi="宋体" w:cs="宋体" w:eastAsia="宋体" w:hint="default"/>
          <w:sz w:val="17"/>
          <w:szCs w:val="17"/>
        </w:rPr>
        <w:t>资料来源：杜邦，中信建投证券研究发展部</w:t>
      </w:r>
    </w:p>
    <w:p>
      <w:pPr>
        <w:spacing w:line="240" w:lineRule="auto" w:before="2"/>
        <w:ind w:right="0"/>
        <w:rPr>
          <w:rFonts w:ascii="宋体" w:hAnsi="宋体" w:cs="宋体" w:eastAsia="宋体" w:hint="default"/>
          <w:sz w:val="14"/>
          <w:szCs w:val="14"/>
        </w:rPr>
      </w:pPr>
    </w:p>
    <w:p>
      <w:pPr>
        <w:spacing w:line="312" w:lineRule="exact" w:before="21"/>
        <w:ind w:left="132" w:right="130" w:firstLine="403"/>
        <w:jc w:val="both"/>
        <w:rPr>
          <w:rFonts w:ascii="Times New Roman" w:hAnsi="Times New Roman" w:cs="Times New Roman" w:eastAsia="Times New Roman" w:hint="default"/>
          <w:sz w:val="20"/>
          <w:szCs w:val="20"/>
        </w:rPr>
      </w:pPr>
      <w:r>
        <w:rPr>
          <w:rFonts w:ascii="Times New Roman" w:hAnsi="Times New Roman" w:cs="Times New Roman" w:eastAsia="Times New Roman" w:hint="default"/>
          <w:b/>
          <w:bCs/>
          <w:sz w:val="20"/>
          <w:szCs w:val="20"/>
        </w:rPr>
        <w:t>LCP </w:t>
      </w:r>
      <w:r>
        <w:rPr>
          <w:rFonts w:ascii="Microsoft JhengHei" w:hAnsi="Microsoft JhengHei" w:cs="Microsoft JhengHei" w:eastAsia="Microsoft JhengHei" w:hint="default"/>
          <w:b/>
          <w:bCs/>
          <w:sz w:val="20"/>
          <w:szCs w:val="20"/>
        </w:rPr>
        <w:t>可实现射频电路的柔性埋置封装，具有更高价值，有望成为 </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射频电路的最佳封装方案。</w:t>
      </w:r>
      <w:r>
        <w:rPr>
          <w:rFonts w:ascii="Times New Roman" w:hAnsi="Times New Roman" w:cs="Times New Roman" w:eastAsia="Times New Roman" w:hint="default"/>
          <w:sz w:val="20"/>
          <w:szCs w:val="20"/>
        </w:rPr>
        <w:t>LCP </w:t>
      </w:r>
      <w:r>
        <w:rPr>
          <w:rFonts w:ascii="宋体" w:hAnsi="宋体" w:cs="宋体" w:eastAsia="宋体" w:hint="default"/>
          <w:spacing w:val="-3"/>
          <w:sz w:val="20"/>
          <w:szCs w:val="20"/>
        </w:rPr>
        <w:t>封装 </w:t>
      </w:r>
      <w:r>
        <w:rPr>
          <w:rFonts w:ascii="宋体" w:hAnsi="宋体" w:cs="宋体" w:eastAsia="宋体" w:hint="default"/>
          <w:sz w:val="20"/>
          <w:szCs w:val="20"/>
        </w:rPr>
        <w:t>由两种不同熔点的</w:t>
      </w:r>
      <w:r>
        <w:rPr>
          <w:rFonts w:ascii="宋体" w:hAnsi="宋体" w:cs="宋体" w:eastAsia="宋体" w:hint="default"/>
          <w:spacing w:val="-59"/>
          <w:sz w:val="20"/>
          <w:szCs w:val="20"/>
        </w:rPr>
        <w:t> </w:t>
      </w:r>
      <w:r>
        <w:rPr>
          <w:rFonts w:ascii="Times New Roman" w:hAnsi="Times New Roman" w:cs="Times New Roman" w:eastAsia="Times New Roman" w:hint="default"/>
          <w:sz w:val="20"/>
          <w:szCs w:val="20"/>
        </w:rPr>
        <w:t>LCP</w:t>
      </w:r>
      <w:r>
        <w:rPr>
          <w:rFonts w:ascii="Times New Roman" w:hAnsi="Times New Roman" w:cs="Times New Roman" w:eastAsia="Times New Roman" w:hint="default"/>
          <w:spacing w:val="-8"/>
          <w:sz w:val="20"/>
          <w:szCs w:val="20"/>
        </w:rPr>
        <w:t> </w:t>
      </w:r>
      <w:r>
        <w:rPr>
          <w:rFonts w:ascii="宋体" w:hAnsi="宋体" w:cs="宋体" w:eastAsia="宋体" w:hint="default"/>
          <w:sz w:val="20"/>
          <w:szCs w:val="20"/>
        </w:rPr>
        <w:t>材料构成，高熔点温度</w:t>
      </w:r>
      <w:r>
        <w:rPr>
          <w:rFonts w:ascii="宋体" w:hAnsi="宋体" w:cs="宋体" w:eastAsia="宋体" w:hint="default"/>
          <w:spacing w:val="-58"/>
          <w:sz w:val="20"/>
          <w:szCs w:val="20"/>
        </w:rPr>
        <w:t> </w:t>
      </w:r>
      <w:r>
        <w:rPr>
          <w:rFonts w:ascii="Times New Roman" w:hAnsi="Times New Roman" w:cs="Times New Roman" w:eastAsia="Times New Roman" w:hint="default"/>
          <w:spacing w:val="-3"/>
          <w:sz w:val="20"/>
          <w:szCs w:val="20"/>
        </w:rPr>
        <w:t>LCP</w:t>
      </w:r>
      <w:r>
        <w:rPr>
          <w:rFonts w:ascii="宋体" w:hAnsi="宋体" w:cs="宋体" w:eastAsia="宋体" w:hint="default"/>
          <w:spacing w:val="-3"/>
          <w:sz w:val="20"/>
          <w:szCs w:val="20"/>
        </w:rPr>
        <w:t>（</w:t>
      </w:r>
      <w:r>
        <w:rPr>
          <w:rFonts w:ascii="Times New Roman" w:hAnsi="Times New Roman" w:cs="Times New Roman" w:eastAsia="Times New Roman" w:hint="default"/>
          <w:spacing w:val="-3"/>
          <w:sz w:val="20"/>
          <w:szCs w:val="20"/>
        </w:rPr>
        <w:t>315</w:t>
      </w:r>
      <w:r>
        <w:rPr>
          <w:rFonts w:ascii="宋体" w:hAnsi="宋体" w:cs="宋体" w:eastAsia="宋体" w:hint="default"/>
          <w:spacing w:val="-3"/>
          <w:sz w:val="20"/>
          <w:szCs w:val="20"/>
        </w:rPr>
        <w:t>º</w:t>
      </w:r>
      <w:r>
        <w:rPr>
          <w:rFonts w:ascii="Times New Roman" w:hAnsi="Times New Roman" w:cs="Times New Roman" w:eastAsia="Times New Roman" w:hint="default"/>
          <w:spacing w:val="-3"/>
          <w:sz w:val="20"/>
          <w:szCs w:val="20"/>
        </w:rPr>
        <w:t>C</w:t>
      </w:r>
      <w:r>
        <w:rPr>
          <w:rFonts w:ascii="宋体" w:hAnsi="宋体" w:cs="宋体" w:eastAsia="宋体" w:hint="default"/>
          <w:spacing w:val="-3"/>
          <w:sz w:val="20"/>
          <w:szCs w:val="20"/>
        </w:rPr>
        <w:t>）用作核心层，低熔点温度</w:t>
      </w:r>
      <w:r>
        <w:rPr>
          <w:rFonts w:ascii="宋体" w:hAnsi="宋体" w:cs="宋体" w:eastAsia="宋体" w:hint="default"/>
          <w:spacing w:val="-58"/>
          <w:sz w:val="20"/>
          <w:szCs w:val="20"/>
        </w:rPr>
        <w:t> </w:t>
      </w:r>
      <w:r>
        <w:rPr>
          <w:rFonts w:ascii="Times New Roman" w:hAnsi="Times New Roman" w:cs="Times New Roman" w:eastAsia="Times New Roman" w:hint="default"/>
          <w:spacing w:val="-3"/>
          <w:sz w:val="20"/>
          <w:szCs w:val="20"/>
        </w:rPr>
        <w:t>LCP</w:t>
      </w:r>
      <w:r>
        <w:rPr>
          <w:rFonts w:ascii="宋体" w:hAnsi="宋体" w:cs="宋体" w:eastAsia="宋体" w:hint="default"/>
          <w:spacing w:val="-3"/>
          <w:sz w:val="20"/>
          <w:szCs w:val="20"/>
        </w:rPr>
        <w:t>（</w:t>
      </w:r>
      <w:r>
        <w:rPr>
          <w:rFonts w:ascii="Times New Roman" w:hAnsi="Times New Roman" w:cs="Times New Roman" w:eastAsia="Times New Roman" w:hint="default"/>
          <w:spacing w:val="-3"/>
          <w:sz w:val="20"/>
          <w:szCs w:val="20"/>
        </w:rPr>
        <w:t>290</w:t>
      </w:r>
      <w:r>
        <w:rPr>
          <w:rFonts w:ascii="宋体" w:hAnsi="宋体" w:cs="宋体" w:eastAsia="宋体" w:hint="default"/>
          <w:spacing w:val="-3"/>
          <w:sz w:val="20"/>
          <w:szCs w:val="20"/>
        </w:rPr>
        <w:t>º</w:t>
      </w:r>
      <w:r>
        <w:rPr>
          <w:rFonts w:ascii="Times New Roman" w:hAnsi="Times New Roman" w:cs="Times New Roman" w:eastAsia="Times New Roman" w:hint="default"/>
          <w:spacing w:val="-3"/>
          <w:sz w:val="20"/>
          <w:szCs w:val="20"/>
        </w:rPr>
        <w:t>C</w:t>
      </w:r>
      <w:r>
        <w:rPr>
          <w:rFonts w:ascii="宋体" w:hAnsi="宋体" w:cs="宋体" w:eastAsia="宋体" w:hint="default"/>
          <w:spacing w:val="-3"/>
          <w:sz w:val="20"/>
          <w:szCs w:val="20"/>
        </w:rPr>
        <w:t>）用作粘合 </w:t>
      </w:r>
      <w:r>
        <w:rPr>
          <w:rFonts w:ascii="宋体" w:hAnsi="宋体" w:cs="宋体" w:eastAsia="宋体" w:hint="default"/>
          <w:spacing w:val="-8"/>
          <w:w w:val="99"/>
          <w:sz w:val="20"/>
          <w:szCs w:val="20"/>
        </w:rPr>
        <w:t>层，多层之间埋置无源器件和有源器件，并以金属通孔互联构成多层电路结构。例如，村田已开发出可集成</w:t>
      </w:r>
      <w:r>
        <w:rPr>
          <w:rFonts w:ascii="宋体" w:hAnsi="宋体" w:cs="宋体" w:eastAsia="宋体" w:hint="default"/>
          <w:spacing w:val="-16"/>
          <w:w w:val="99"/>
          <w:sz w:val="20"/>
          <w:szCs w:val="20"/>
        </w:rPr>
        <w:t> </w:t>
      </w:r>
      <w:r>
        <w:rPr>
          <w:rFonts w:ascii="Times New Roman" w:hAnsi="Times New Roman" w:cs="Times New Roman" w:eastAsia="Times New Roman" w:hint="default"/>
          <w:w w:val="99"/>
          <w:sz w:val="20"/>
          <w:szCs w:val="20"/>
        </w:rPr>
        <w:t>MLCC</w:t>
      </w:r>
      <w:r>
        <w:rPr>
          <w:rFonts w:ascii="Times New Roman" w:hAnsi="Times New Roman" w:cs="Times New Roman" w:eastAsia="Times New Roman" w:hint="default"/>
          <w:sz w:val="20"/>
          <w:szCs w:val="20"/>
        </w:rPr>
      </w:r>
    </w:p>
    <w:p>
      <w:pPr>
        <w:spacing w:line="312" w:lineRule="exact" w:before="0"/>
        <w:ind w:left="132" w:right="128" w:firstLine="0"/>
        <w:jc w:val="left"/>
        <w:rPr>
          <w:rFonts w:ascii="Microsoft JhengHei" w:hAnsi="Microsoft JhengHei" w:cs="Microsoft JhengHei" w:eastAsia="Microsoft JhengHei" w:hint="default"/>
          <w:sz w:val="20"/>
          <w:szCs w:val="20"/>
        </w:rPr>
      </w:pPr>
      <w:r>
        <w:rPr>
          <w:rFonts w:ascii="宋体" w:hAnsi="宋体" w:cs="宋体" w:eastAsia="宋体" w:hint="default"/>
          <w:sz w:val="20"/>
          <w:szCs w:val="20"/>
        </w:rPr>
        <w:t>和射频前端的 </w:t>
      </w:r>
      <w:r>
        <w:rPr>
          <w:rFonts w:ascii="Times New Roman" w:hAnsi="Times New Roman" w:cs="Times New Roman" w:eastAsia="Times New Roman" w:hint="default"/>
          <w:sz w:val="20"/>
          <w:szCs w:val="20"/>
        </w:rPr>
        <w:t>LCP </w:t>
      </w:r>
      <w:r>
        <w:rPr>
          <w:rFonts w:ascii="宋体" w:hAnsi="宋体" w:cs="宋体" w:eastAsia="宋体" w:hint="default"/>
          <w:sz w:val="20"/>
          <w:szCs w:val="20"/>
        </w:rPr>
        <w:t>多层基板产品</w:t>
      </w:r>
      <w:r>
        <w:rPr>
          <w:rFonts w:ascii="宋体" w:hAnsi="宋体" w:cs="宋体" w:eastAsia="宋体" w:hint="default"/>
          <w:spacing w:val="-74"/>
          <w:sz w:val="20"/>
          <w:szCs w:val="20"/>
        </w:rPr>
        <w:t> </w:t>
      </w:r>
      <w:r>
        <w:rPr>
          <w:rFonts w:ascii="Times New Roman" w:hAnsi="Times New Roman" w:cs="Times New Roman" w:eastAsia="Times New Roman" w:hint="default"/>
          <w:sz w:val="20"/>
          <w:szCs w:val="20"/>
        </w:rPr>
        <w:t>MetroCirc</w:t>
      </w:r>
      <w:r>
        <w:rPr>
          <w:rFonts w:ascii="宋体" w:hAnsi="宋体" w:cs="宋体" w:eastAsia="宋体" w:hint="default"/>
          <w:sz w:val="20"/>
          <w:szCs w:val="20"/>
        </w:rPr>
        <w:t>。</w:t>
      </w:r>
      <w:r>
        <w:rPr>
          <w:rFonts w:ascii="Microsoft JhengHei" w:hAnsi="Microsoft JhengHei" w:cs="Microsoft JhengHei" w:eastAsia="Microsoft JhengHei" w:hint="default"/>
          <w:b/>
          <w:bCs/>
          <w:sz w:val="20"/>
          <w:szCs w:val="20"/>
        </w:rPr>
        <w:t>我们认为，</w:t>
      </w:r>
      <w:r>
        <w:rPr>
          <w:rFonts w:ascii="Times New Roman" w:hAnsi="Times New Roman" w:cs="Times New Roman" w:eastAsia="Times New Roman" w:hint="default"/>
          <w:b/>
          <w:bCs/>
          <w:sz w:val="20"/>
          <w:szCs w:val="20"/>
        </w:rPr>
        <w:t>LCP </w:t>
      </w:r>
      <w:r>
        <w:rPr>
          <w:rFonts w:ascii="Microsoft JhengHei" w:hAnsi="Microsoft JhengHei" w:cs="Microsoft JhengHei" w:eastAsia="Microsoft JhengHei" w:hint="default"/>
          <w:b/>
          <w:bCs/>
          <w:sz w:val="20"/>
          <w:szCs w:val="20"/>
        </w:rPr>
        <w:t>从软板到封装模组已经发生质的变化，其产品属 性已从早期的天线和传输线扩展至具有模组封装能力的柔性载板，产品附加值将得到大幅提升。</w:t>
      </w:r>
      <w:r>
        <w:rPr>
          <w:rFonts w:ascii="Microsoft JhengHei" w:hAnsi="Microsoft JhengHei" w:cs="Microsoft JhengHei" w:eastAsia="Microsoft JhengHei" w:hint="default"/>
          <w:sz w:val="20"/>
          <w:szCs w:val="20"/>
        </w:rPr>
      </w:r>
    </w:p>
    <w:p>
      <w:pPr>
        <w:spacing w:line="240" w:lineRule="auto" w:before="7" w:after="0"/>
        <w:ind w:right="0"/>
        <w:rPr>
          <w:rFonts w:ascii="Microsoft JhengHei" w:hAnsi="Microsoft JhengHei" w:cs="Microsoft JhengHei" w:eastAsia="Microsoft JhengHei" w:hint="default"/>
          <w:b/>
          <w:bCs/>
          <w:sz w:val="19"/>
          <w:szCs w:val="19"/>
        </w:rPr>
      </w:pPr>
    </w:p>
    <w:tbl>
      <w:tblPr>
        <w:tblW w:w="0" w:type="auto"/>
        <w:jc w:val="left"/>
        <w:tblInd w:w="132" w:type="dxa"/>
        <w:tblLayout w:type="fixed"/>
        <w:tblCellMar>
          <w:top w:w="0" w:type="dxa"/>
          <w:left w:w="0" w:type="dxa"/>
          <w:bottom w:w="0" w:type="dxa"/>
          <w:right w:w="0" w:type="dxa"/>
        </w:tblCellMar>
        <w:tblLook w:val="01E0"/>
      </w:tblPr>
      <w:tblGrid>
        <w:gridCol w:w="9631"/>
      </w:tblGrid>
      <w:tr>
        <w:trPr>
          <w:trHeight w:val="251" w:hRule="exact"/>
        </w:trPr>
        <w:tc>
          <w:tcPr>
            <w:tcW w:w="9631"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82" w:id="83"/>
            <w:bookmarkEnd w:id="83"/>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56</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LCP/MPI</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电子元器件的价值提升路线</w:t>
            </w:r>
            <w:r>
              <w:rPr>
                <w:rFonts w:ascii="Microsoft JhengHei" w:hAnsi="Microsoft JhengHei" w:cs="Microsoft JhengHei" w:eastAsia="Microsoft JhengHei" w:hint="default"/>
                <w:sz w:val="18"/>
                <w:szCs w:val="18"/>
              </w:rPr>
            </w:r>
          </w:p>
        </w:tc>
      </w:tr>
      <w:tr>
        <w:trPr>
          <w:trHeight w:val="2278" w:hRule="exact"/>
        </w:trPr>
        <w:tc>
          <w:tcPr>
            <w:tcW w:w="9631" w:type="dxa"/>
            <w:tcBorders>
              <w:top w:val="single" w:sz="4" w:space="0" w:color="367097"/>
              <w:left w:val="nil" w:sz="6" w:space="0" w:color="auto"/>
              <w:bottom w:val="single" w:sz="4" w:space="0" w:color="367097"/>
              <w:right w:val="nil" w:sz="6" w:space="0" w:color="auto"/>
            </w:tcBorders>
          </w:tcPr>
          <w:p>
            <w:pPr>
              <w:pStyle w:val="TableParagraph"/>
              <w:spacing w:line="240" w:lineRule="auto"/>
              <w:ind w:left="819" w:right="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drawing>
                <wp:inline distT="0" distB="0" distL="0" distR="0">
                  <wp:extent cx="5101722" cy="1447800"/>
                  <wp:effectExtent l="0" t="0" r="0" b="0"/>
                  <wp:docPr id="103" name="image196.jpeg" descr=""/>
                  <wp:cNvGraphicFramePr>
                    <a:graphicFrameLocks noChangeAspect="1"/>
                  </wp:cNvGraphicFramePr>
                  <a:graphic>
                    <a:graphicData uri="http://schemas.openxmlformats.org/drawingml/2006/picture">
                      <pic:pic>
                        <pic:nvPicPr>
                          <pic:cNvPr id="104" name="image196.jpeg"/>
                          <pic:cNvPicPr/>
                        </pic:nvPicPr>
                        <pic:blipFill>
                          <a:blip r:embed="rId207" cstate="print"/>
                          <a:stretch>
                            <a:fillRect/>
                          </a:stretch>
                        </pic:blipFill>
                        <pic:spPr>
                          <a:xfrm>
                            <a:off x="0" y="0"/>
                            <a:ext cx="5101722" cy="1447800"/>
                          </a:xfrm>
                          <a:prstGeom prst="rect">
                            <a:avLst/>
                          </a:prstGeom>
                        </pic:spPr>
                      </pic:pic>
                    </a:graphicData>
                  </a:graphic>
                </wp:inline>
              </w:drawing>
            </w:r>
            <w:r>
              <w:rPr>
                <w:rFonts w:ascii="Microsoft JhengHei" w:hAnsi="Microsoft JhengHei" w:cs="Microsoft JhengHei" w:eastAsia="Microsoft JhengHei" w:hint="default"/>
                <w:sz w:val="20"/>
                <w:szCs w:val="20"/>
              </w:rPr>
            </w:r>
          </w:p>
        </w:tc>
      </w:tr>
      <w:tr>
        <w:trPr>
          <w:trHeight w:val="245" w:hRule="exact"/>
        </w:trPr>
        <w:tc>
          <w:tcPr>
            <w:tcW w:w="9631" w:type="dxa"/>
            <w:tcBorders>
              <w:top w:val="single" w:sz="4" w:space="0" w:color="367097"/>
              <w:left w:val="nil" w:sz="6" w:space="0" w:color="auto"/>
              <w:bottom w:val="nil" w:sz="6" w:space="0" w:color="auto"/>
              <w:right w:val="nil" w:sz="6" w:space="0" w:color="auto"/>
            </w:tcBorders>
          </w:tcPr>
          <w:p>
            <w:pPr>
              <w:pStyle w:val="TableParagraph"/>
              <w:spacing w:line="240" w:lineRule="auto" w:before="18"/>
              <w:ind w:left="103" w:right="0"/>
              <w:jc w:val="left"/>
              <w:rPr>
                <w:rFonts w:ascii="宋体" w:hAnsi="宋体" w:cs="宋体" w:eastAsia="宋体" w:hint="default"/>
                <w:sz w:val="17"/>
                <w:szCs w:val="17"/>
              </w:rPr>
            </w:pPr>
            <w:r>
              <w:rPr>
                <w:rFonts w:ascii="宋体" w:hAnsi="宋体" w:cs="宋体" w:eastAsia="宋体" w:hint="default"/>
                <w:sz w:val="17"/>
                <w:szCs w:val="17"/>
              </w:rPr>
              <w:t>资料来源：中信建投证券研究发展部</w:t>
            </w:r>
          </w:p>
        </w:tc>
      </w:tr>
    </w:tbl>
    <w:p>
      <w:pPr>
        <w:spacing w:line="240" w:lineRule="auto" w:before="11"/>
        <w:ind w:right="0"/>
        <w:rPr>
          <w:rFonts w:ascii="Microsoft JhengHei" w:hAnsi="Microsoft JhengHei" w:cs="Microsoft JhengHei" w:eastAsia="Microsoft JhengHei" w:hint="default"/>
          <w:b/>
          <w:bCs/>
          <w:sz w:val="10"/>
          <w:szCs w:val="10"/>
        </w:rPr>
      </w:pPr>
    </w:p>
    <w:p>
      <w:pPr>
        <w:spacing w:line="312" w:lineRule="exact" w:before="21"/>
        <w:ind w:left="132" w:right="128" w:firstLine="403"/>
        <w:jc w:val="both"/>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高频高速和小型化趋势下，</w:t>
      </w:r>
      <w:r>
        <w:rPr>
          <w:rFonts w:ascii="Times New Roman" w:hAnsi="Times New Roman" w:cs="Times New Roman" w:eastAsia="Times New Roman" w:hint="default"/>
          <w:b/>
          <w:bCs/>
          <w:sz w:val="20"/>
          <w:szCs w:val="20"/>
        </w:rPr>
        <w:t>LCP/MPI </w:t>
      </w:r>
      <w:r>
        <w:rPr>
          <w:rFonts w:ascii="Microsoft JhengHei" w:hAnsi="Microsoft JhengHei" w:cs="Microsoft JhengHei" w:eastAsia="Microsoft JhengHei" w:hint="default"/>
          <w:b/>
          <w:bCs/>
          <w:sz w:val="20"/>
          <w:szCs w:val="20"/>
        </w:rPr>
        <w:t>将全面替代传输线。</w:t>
      </w:r>
      <w:r>
        <w:rPr>
          <w:rFonts w:ascii="Times New Roman" w:hAnsi="Times New Roman" w:cs="Times New Roman" w:eastAsia="Times New Roman" w:hint="default"/>
          <w:sz w:val="20"/>
          <w:szCs w:val="20"/>
        </w:rPr>
        <w:t>LCP/MPI </w:t>
      </w:r>
      <w:r>
        <w:rPr>
          <w:rFonts w:ascii="宋体" w:hAnsi="宋体" w:cs="宋体" w:eastAsia="宋体" w:hint="default"/>
          <w:sz w:val="20"/>
          <w:szCs w:val="20"/>
        </w:rPr>
        <w:t>软板具有和传输线同等优秀的高频性 能，因此有望凭借更优的空间效率替代天线传输线。目前，村田制作所和住友电工均已推出兼有天线传输线功 能的 </w:t>
      </w:r>
      <w:r>
        <w:rPr>
          <w:rFonts w:ascii="Times New Roman" w:hAnsi="Times New Roman" w:cs="Times New Roman" w:eastAsia="Times New Roman" w:hint="default"/>
          <w:sz w:val="20"/>
          <w:szCs w:val="20"/>
        </w:rPr>
        <w:t>LCP </w:t>
      </w:r>
      <w:r>
        <w:rPr>
          <w:rFonts w:ascii="宋体" w:hAnsi="宋体" w:cs="宋体" w:eastAsia="宋体" w:hint="default"/>
          <w:sz w:val="20"/>
          <w:szCs w:val="20"/>
        </w:rPr>
        <w:t>天线，苹果亦已在 </w:t>
      </w:r>
      <w:r>
        <w:rPr>
          <w:rFonts w:ascii="Times New Roman" w:hAnsi="Times New Roman" w:cs="Times New Roman" w:eastAsia="Times New Roman" w:hint="default"/>
          <w:sz w:val="20"/>
          <w:szCs w:val="20"/>
        </w:rPr>
        <w:t>iPhone X/XS </w:t>
      </w:r>
      <w:r>
        <w:rPr>
          <w:rFonts w:ascii="宋体" w:hAnsi="宋体" w:cs="宋体" w:eastAsia="宋体" w:hint="default"/>
          <w:sz w:val="20"/>
          <w:szCs w:val="20"/>
        </w:rPr>
        <w:t>中商用兼有天线传输线功能的 </w:t>
      </w:r>
      <w:r>
        <w:rPr>
          <w:rFonts w:ascii="Times New Roman" w:hAnsi="Times New Roman" w:cs="Times New Roman" w:eastAsia="Times New Roman" w:hint="default"/>
          <w:sz w:val="20"/>
          <w:szCs w:val="20"/>
        </w:rPr>
        <w:t>LCP</w:t>
      </w:r>
      <w:r>
        <w:rPr>
          <w:rFonts w:ascii="Times New Roman" w:hAnsi="Times New Roman" w:cs="Times New Roman" w:eastAsia="Times New Roman" w:hint="default"/>
          <w:spacing w:val="-16"/>
          <w:sz w:val="20"/>
          <w:szCs w:val="20"/>
        </w:rPr>
        <w:t> </w:t>
      </w:r>
      <w:r>
        <w:rPr>
          <w:rFonts w:ascii="宋体" w:hAnsi="宋体" w:cs="宋体" w:eastAsia="宋体" w:hint="default"/>
          <w:sz w:val="20"/>
          <w:szCs w:val="20"/>
        </w:rPr>
        <w:t>天线。</w:t>
      </w:r>
      <w:r>
        <w:rPr>
          <w:rFonts w:ascii="Microsoft JhengHei" w:hAnsi="Microsoft JhengHei" w:cs="Microsoft JhengHei" w:eastAsia="Microsoft JhengHei" w:hint="default"/>
          <w:b/>
          <w:bCs/>
          <w:sz w:val="20"/>
          <w:szCs w:val="20"/>
        </w:rPr>
        <w:t>我们认为小型化需求下， </w:t>
      </w:r>
      <w:r>
        <w:rPr>
          <w:rFonts w:ascii="Times New Roman" w:hAnsi="Times New Roman" w:cs="Times New Roman" w:eastAsia="Times New Roman" w:hint="default"/>
          <w:b/>
          <w:bCs/>
          <w:sz w:val="20"/>
          <w:szCs w:val="20"/>
        </w:rPr>
        <w:t>LCP </w:t>
      </w:r>
      <w:r>
        <w:rPr>
          <w:rFonts w:ascii="Microsoft JhengHei" w:hAnsi="Microsoft JhengHei" w:cs="Microsoft JhengHei" w:eastAsia="Microsoft JhengHei" w:hint="default"/>
          <w:b/>
          <w:bCs/>
          <w:spacing w:val="-3"/>
          <w:sz w:val="20"/>
          <w:szCs w:val="20"/>
        </w:rPr>
        <w:t>软板对天线传输线的替代是未来趋势；苹果示范效应下，安卓阵营亦有望采用兼传输线功能的 </w:t>
      </w:r>
      <w:r>
        <w:rPr>
          <w:rFonts w:ascii="Times New Roman" w:hAnsi="Times New Roman" w:cs="Times New Roman" w:eastAsia="Times New Roman" w:hint="default"/>
          <w:b/>
          <w:bCs/>
          <w:sz w:val="20"/>
          <w:szCs w:val="20"/>
        </w:rPr>
        <w:t>LCP</w:t>
      </w:r>
      <w:r>
        <w:rPr>
          <w:rFonts w:ascii="Times New Roman" w:hAnsi="Times New Roman" w:cs="Times New Roman" w:eastAsia="Times New Roman" w:hint="default"/>
          <w:b/>
          <w:bCs/>
          <w:spacing w:val="3"/>
          <w:sz w:val="20"/>
          <w:szCs w:val="20"/>
        </w:rPr>
        <w:t> </w:t>
      </w:r>
      <w:r>
        <w:rPr>
          <w:rFonts w:ascii="Microsoft JhengHei" w:hAnsi="Microsoft JhengHei" w:cs="Microsoft JhengHei" w:eastAsia="Microsoft JhengHei" w:hint="default"/>
          <w:b/>
          <w:bCs/>
          <w:spacing w:val="2"/>
          <w:sz w:val="20"/>
          <w:szCs w:val="20"/>
        </w:rPr>
        <w:t>天线。</w:t>
      </w:r>
      <w:r>
        <w:rPr>
          <w:rFonts w:ascii="Microsoft JhengHei" w:hAnsi="Microsoft JhengHei" w:cs="Microsoft JhengHei" w:eastAsia="Microsoft JhengHei" w:hint="default"/>
          <w:sz w:val="20"/>
          <w:szCs w:val="20"/>
        </w:rPr>
      </w:r>
    </w:p>
    <w:p>
      <w:pPr>
        <w:spacing w:line="240" w:lineRule="auto" w:before="7" w:after="0"/>
        <w:ind w:right="0"/>
        <w:rPr>
          <w:rFonts w:ascii="Microsoft JhengHei" w:hAnsi="Microsoft JhengHei" w:cs="Microsoft JhengHei" w:eastAsia="Microsoft JhengHei" w:hint="default"/>
          <w:b/>
          <w:bCs/>
          <w:sz w:val="19"/>
          <w:szCs w:val="19"/>
        </w:rPr>
      </w:pPr>
    </w:p>
    <w:tbl>
      <w:tblPr>
        <w:tblW w:w="0" w:type="auto"/>
        <w:jc w:val="left"/>
        <w:tblInd w:w="132" w:type="dxa"/>
        <w:tblLayout w:type="fixed"/>
        <w:tblCellMar>
          <w:top w:w="0" w:type="dxa"/>
          <w:left w:w="0" w:type="dxa"/>
          <w:bottom w:w="0" w:type="dxa"/>
          <w:right w:w="0" w:type="dxa"/>
        </w:tblCellMar>
        <w:tblLook w:val="01E0"/>
      </w:tblPr>
      <w:tblGrid>
        <w:gridCol w:w="9631"/>
      </w:tblGrid>
      <w:tr>
        <w:trPr>
          <w:trHeight w:val="251" w:hRule="exact"/>
        </w:trPr>
        <w:tc>
          <w:tcPr>
            <w:tcW w:w="9631"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83" w:id="84"/>
            <w:bookmarkEnd w:id="84"/>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57</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iPhone </w:t>
            </w:r>
            <w:r>
              <w:rPr>
                <w:rFonts w:ascii="Microsoft JhengHei" w:hAnsi="Microsoft JhengHei" w:cs="Microsoft JhengHei" w:eastAsia="Microsoft JhengHei" w:hint="default"/>
                <w:b/>
                <w:bCs/>
                <w:sz w:val="18"/>
                <w:szCs w:val="18"/>
              </w:rPr>
              <w:t>天线已从“</w:t>
            </w:r>
            <w:r>
              <w:rPr>
                <w:rFonts w:ascii="Arial" w:hAnsi="Arial" w:cs="Arial" w:eastAsia="Arial" w:hint="default"/>
                <w:b/>
                <w:bCs/>
                <w:sz w:val="18"/>
                <w:szCs w:val="18"/>
              </w:rPr>
              <w:t>PI </w:t>
            </w:r>
            <w:r>
              <w:rPr>
                <w:rFonts w:ascii="Microsoft JhengHei" w:hAnsi="Microsoft JhengHei" w:cs="Microsoft JhengHei" w:eastAsia="Microsoft JhengHei" w:hint="default"/>
                <w:b/>
                <w:bCs/>
                <w:sz w:val="18"/>
                <w:szCs w:val="18"/>
              </w:rPr>
              <w:t>软板</w:t>
            </w:r>
            <w:r>
              <w:rPr>
                <w:rFonts w:ascii="Arial" w:hAnsi="Arial" w:cs="Arial" w:eastAsia="Arial" w:hint="default"/>
                <w:b/>
                <w:bCs/>
                <w:sz w:val="18"/>
                <w:szCs w:val="18"/>
              </w:rPr>
              <w:t>+</w:t>
            </w:r>
            <w:r>
              <w:rPr>
                <w:rFonts w:ascii="Microsoft JhengHei" w:hAnsi="Microsoft JhengHei" w:cs="Microsoft JhengHei" w:eastAsia="Microsoft JhengHei" w:hint="default"/>
                <w:b/>
                <w:bCs/>
                <w:sz w:val="18"/>
                <w:szCs w:val="18"/>
              </w:rPr>
              <w:t>同轴电缆”转向“一体化 </w:t>
            </w:r>
            <w:r>
              <w:rPr>
                <w:rFonts w:ascii="Arial" w:hAnsi="Arial" w:cs="Arial" w:eastAsia="Arial" w:hint="default"/>
                <w:b/>
                <w:bCs/>
                <w:sz w:val="18"/>
                <w:szCs w:val="18"/>
              </w:rPr>
              <w:t>LCP</w:t>
            </w:r>
            <w:r>
              <w:rPr>
                <w:rFonts w:ascii="Arial" w:hAnsi="Arial" w:cs="Arial" w:eastAsia="Arial" w:hint="default"/>
                <w:b/>
                <w:bCs/>
                <w:spacing w:val="-5"/>
                <w:sz w:val="18"/>
                <w:szCs w:val="18"/>
              </w:rPr>
              <w:t> </w:t>
            </w:r>
            <w:r>
              <w:rPr>
                <w:rFonts w:ascii="Microsoft JhengHei" w:hAnsi="Microsoft JhengHei" w:cs="Microsoft JhengHei" w:eastAsia="Microsoft JhengHei" w:hint="default"/>
                <w:b/>
                <w:bCs/>
                <w:sz w:val="18"/>
                <w:szCs w:val="18"/>
              </w:rPr>
              <w:t>天线”设计</w:t>
            </w:r>
            <w:r>
              <w:rPr>
                <w:rFonts w:ascii="Microsoft JhengHei" w:hAnsi="Microsoft JhengHei" w:cs="Microsoft JhengHei" w:eastAsia="Microsoft JhengHei" w:hint="default"/>
                <w:sz w:val="18"/>
                <w:szCs w:val="18"/>
              </w:rPr>
            </w:r>
          </w:p>
        </w:tc>
      </w:tr>
      <w:tr>
        <w:trPr>
          <w:trHeight w:val="3051" w:hRule="exact"/>
        </w:trPr>
        <w:tc>
          <w:tcPr>
            <w:tcW w:w="9631" w:type="dxa"/>
            <w:tcBorders>
              <w:top w:val="single" w:sz="4" w:space="0" w:color="367097"/>
              <w:left w:val="nil" w:sz="6" w:space="0" w:color="auto"/>
              <w:bottom w:val="single" w:sz="4" w:space="0" w:color="367097"/>
              <w:right w:val="nil" w:sz="6" w:space="0" w:color="auto"/>
            </w:tcBorders>
          </w:tcPr>
          <w:p>
            <w:pPr>
              <w:pStyle w:val="TableParagraph"/>
              <w:spacing w:line="240" w:lineRule="auto"/>
              <w:ind w:left="125" w:right="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drawing>
                <wp:inline distT="0" distB="0" distL="0" distR="0">
                  <wp:extent cx="5887920" cy="1908238"/>
                  <wp:effectExtent l="0" t="0" r="0" b="0"/>
                  <wp:docPr id="105" name="image197.jpeg" descr=""/>
                  <wp:cNvGraphicFramePr>
                    <a:graphicFrameLocks noChangeAspect="1"/>
                  </wp:cNvGraphicFramePr>
                  <a:graphic>
                    <a:graphicData uri="http://schemas.openxmlformats.org/drawingml/2006/picture">
                      <pic:pic>
                        <pic:nvPicPr>
                          <pic:cNvPr id="106" name="image197.jpeg"/>
                          <pic:cNvPicPr/>
                        </pic:nvPicPr>
                        <pic:blipFill>
                          <a:blip r:embed="rId208" cstate="print"/>
                          <a:stretch>
                            <a:fillRect/>
                          </a:stretch>
                        </pic:blipFill>
                        <pic:spPr>
                          <a:xfrm>
                            <a:off x="0" y="0"/>
                            <a:ext cx="5887920" cy="1908238"/>
                          </a:xfrm>
                          <a:prstGeom prst="rect">
                            <a:avLst/>
                          </a:prstGeom>
                        </pic:spPr>
                      </pic:pic>
                    </a:graphicData>
                  </a:graphic>
                </wp:inline>
              </w:drawing>
            </w:r>
            <w:r>
              <w:rPr>
                <w:rFonts w:ascii="Microsoft JhengHei" w:hAnsi="Microsoft JhengHei" w:cs="Microsoft JhengHei" w:eastAsia="Microsoft JhengHei" w:hint="default"/>
                <w:sz w:val="20"/>
                <w:szCs w:val="20"/>
              </w:rPr>
            </w:r>
          </w:p>
        </w:tc>
      </w:tr>
      <w:tr>
        <w:trPr>
          <w:trHeight w:val="252" w:hRule="exact"/>
        </w:trPr>
        <w:tc>
          <w:tcPr>
            <w:tcW w:w="9631"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Fomalhaut</w:t>
            </w:r>
            <w:r>
              <w:rPr>
                <w:rFonts w:ascii="宋体" w:hAnsi="宋体" w:cs="宋体" w:eastAsia="宋体" w:hint="default"/>
                <w:sz w:val="17"/>
                <w:szCs w:val="17"/>
              </w:rPr>
              <w:t>，中信建投证券研究发展部</w:t>
            </w:r>
          </w:p>
        </w:tc>
      </w:tr>
    </w:tbl>
    <w:p>
      <w:pPr>
        <w:spacing w:line="240" w:lineRule="auto" w:before="3"/>
        <w:ind w:right="0"/>
        <w:rPr>
          <w:rFonts w:ascii="Microsoft JhengHei" w:hAnsi="Microsoft JhengHei" w:cs="Microsoft JhengHei" w:eastAsia="Microsoft JhengHei" w:hint="default"/>
          <w:b/>
          <w:bCs/>
          <w:sz w:val="10"/>
          <w:szCs w:val="10"/>
        </w:rPr>
      </w:pPr>
    </w:p>
    <w:p>
      <w:pPr>
        <w:spacing w:line="312" w:lineRule="exact" w:before="21"/>
        <w:ind w:left="132" w:right="0" w:firstLine="403"/>
        <w:jc w:val="left"/>
        <w:rPr>
          <w:rFonts w:ascii="宋体" w:hAnsi="宋体" w:cs="宋体" w:eastAsia="宋体" w:hint="default"/>
          <w:sz w:val="20"/>
          <w:szCs w:val="20"/>
        </w:rPr>
      </w:pPr>
      <w:r>
        <w:rPr>
          <w:rFonts w:ascii="Microsoft JhengHei" w:hAnsi="Microsoft JhengHei" w:cs="Microsoft JhengHei" w:eastAsia="Microsoft JhengHei" w:hint="default"/>
          <w:b/>
          <w:bCs/>
          <w:w w:val="95"/>
          <w:sz w:val="20"/>
          <w:szCs w:val="20"/>
        </w:rPr>
        <w:t>短期需求确定，长期增长无忧，</w:t>
      </w:r>
      <w:r>
        <w:rPr>
          <w:rFonts w:ascii="Times New Roman" w:hAnsi="Times New Roman" w:cs="Times New Roman" w:eastAsia="Times New Roman" w:hint="default"/>
          <w:b/>
          <w:bCs/>
          <w:w w:val="95"/>
          <w:sz w:val="20"/>
          <w:szCs w:val="20"/>
        </w:rPr>
        <w:t>LCP/MPI </w:t>
      </w:r>
      <w:r>
        <w:rPr>
          <w:rFonts w:ascii="Microsoft JhengHei" w:hAnsi="Microsoft JhengHei" w:cs="Microsoft JhengHei" w:eastAsia="Microsoft JhengHei" w:hint="default"/>
          <w:b/>
          <w:bCs/>
          <w:w w:val="95"/>
          <w:sz w:val="20"/>
          <w:szCs w:val="20"/>
        </w:rPr>
        <w:t>市场进入快速增长期。</w:t>
      </w:r>
      <w:r>
        <w:rPr>
          <w:rFonts w:ascii="宋体" w:hAnsi="宋体" w:cs="宋体" w:eastAsia="宋体" w:hint="default"/>
          <w:w w:val="95"/>
          <w:sz w:val="20"/>
          <w:szCs w:val="20"/>
        </w:rPr>
        <w:t>我们看到，</w:t>
      </w:r>
      <w:r>
        <w:rPr>
          <w:rFonts w:ascii="Times New Roman" w:hAnsi="Times New Roman" w:cs="Times New Roman" w:eastAsia="Times New Roman" w:hint="default"/>
          <w:w w:val="95"/>
          <w:sz w:val="20"/>
          <w:szCs w:val="20"/>
        </w:rPr>
        <w:t>LCP/MPI </w:t>
      </w:r>
      <w:r>
        <w:rPr>
          <w:rFonts w:ascii="宋体" w:hAnsi="宋体" w:cs="宋体" w:eastAsia="宋体" w:hint="default"/>
          <w:w w:val="95"/>
          <w:sz w:val="20"/>
          <w:szCs w:val="20"/>
        </w:rPr>
        <w:t>软板的应用不限于终 </w:t>
      </w:r>
      <w:r>
        <w:rPr>
          <w:rFonts w:ascii="宋体" w:hAnsi="宋体" w:cs="宋体" w:eastAsia="宋体" w:hint="default"/>
          <w:sz w:val="20"/>
          <w:szCs w:val="20"/>
        </w:rPr>
        <w:t>端天线和 </w:t>
      </w:r>
      <w:r>
        <w:rPr>
          <w:rFonts w:ascii="Times New Roman" w:hAnsi="Times New Roman" w:cs="Times New Roman" w:eastAsia="Times New Roman" w:hint="default"/>
          <w:sz w:val="20"/>
          <w:szCs w:val="20"/>
        </w:rPr>
        <w:t>3D Sensing </w:t>
      </w:r>
      <w:r>
        <w:rPr>
          <w:rFonts w:ascii="Times New Roman" w:hAnsi="Times New Roman" w:cs="Times New Roman" w:eastAsia="Times New Roman" w:hint="default"/>
          <w:spacing w:val="11"/>
          <w:sz w:val="20"/>
          <w:szCs w:val="20"/>
        </w:rPr>
        <w:t> </w:t>
      </w:r>
      <w:r>
        <w:rPr>
          <w:rFonts w:ascii="宋体" w:hAnsi="宋体" w:cs="宋体" w:eastAsia="宋体" w:hint="default"/>
          <w:spacing w:val="2"/>
          <w:sz w:val="20"/>
          <w:szCs w:val="20"/>
        </w:rPr>
        <w:t>摄像头软板，其本质是小型化的高频高速软板。从小型化的高频高速软板的逻辑来看，</w:t>
      </w:r>
    </w:p>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16"/>
          <w:szCs w:val="16"/>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204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271" w:lineRule="auto" w:before="37"/>
        <w:ind w:right="211"/>
        <w:jc w:val="both"/>
      </w:pPr>
      <w:r>
        <w:rPr>
          <w:rFonts w:ascii="Times New Roman" w:hAnsi="Times New Roman" w:cs="Times New Roman" w:eastAsia="Times New Roman" w:hint="default"/>
        </w:rPr>
        <w:t>LCP/MPI</w:t>
      </w:r>
      <w:r>
        <w:rPr>
          <w:rFonts w:ascii="Times New Roman" w:hAnsi="Times New Roman" w:cs="Times New Roman" w:eastAsia="Times New Roman" w:hint="default"/>
          <w:spacing w:val="-29"/>
        </w:rPr>
        <w:t> </w:t>
      </w:r>
      <w:r>
        <w:rPr/>
        <w:t>软板的应用包括天线、摄像头软板、高频连接器</w:t>
      </w:r>
      <w:r>
        <w:rPr>
          <w:rFonts w:ascii="Times New Roman" w:hAnsi="Times New Roman" w:cs="Times New Roman" w:eastAsia="Times New Roman" w:hint="default"/>
        </w:rPr>
        <w:t>/</w:t>
      </w:r>
      <w:r>
        <w:rPr/>
        <w:t>线、高速传输线、显示面板软板、</w:t>
      </w:r>
      <w:r>
        <w:rPr>
          <w:rFonts w:ascii="Times New Roman" w:hAnsi="Times New Roman" w:cs="Times New Roman" w:eastAsia="Times New Roman" w:hint="default"/>
        </w:rPr>
        <w:t>SSD</w:t>
      </w:r>
      <w:r>
        <w:rPr>
          <w:rFonts w:ascii="Times New Roman" w:hAnsi="Times New Roman" w:cs="Times New Roman" w:eastAsia="Times New Roman" w:hint="default"/>
          <w:spacing w:val="-29"/>
        </w:rPr>
        <w:t> </w:t>
      </w:r>
      <w:r>
        <w:rPr>
          <w:spacing w:val="-3"/>
        </w:rPr>
        <w:t>软板、</w:t>
      </w:r>
      <w:r>
        <w:rPr>
          <w:rFonts w:ascii="Times New Roman" w:hAnsi="Times New Roman" w:cs="Times New Roman" w:eastAsia="Times New Roman" w:hint="default"/>
          <w:spacing w:val="-3"/>
        </w:rPr>
        <w:t>COF</w:t>
      </w:r>
      <w:r>
        <w:rPr>
          <w:rFonts w:ascii="Times New Roman" w:hAnsi="Times New Roman" w:cs="Times New Roman" w:eastAsia="Times New Roman" w:hint="default"/>
          <w:spacing w:val="-29"/>
        </w:rPr>
        <w:t> </w:t>
      </w:r>
      <w:r>
        <w:rPr/>
        <w:t>基 板、通信电缆、毫米波雷达、高频电路基板、多层板、</w:t>
      </w:r>
      <w:r>
        <w:rPr>
          <w:rFonts w:ascii="Times New Roman" w:hAnsi="Times New Roman" w:cs="Times New Roman" w:eastAsia="Times New Roman" w:hint="default"/>
        </w:rPr>
        <w:t>IC </w:t>
      </w:r>
      <w:r>
        <w:rPr/>
        <w:t>封装、</w:t>
      </w:r>
      <w:r>
        <w:rPr>
          <w:rFonts w:ascii="Times New Roman" w:hAnsi="Times New Roman" w:cs="Times New Roman" w:eastAsia="Times New Roman" w:hint="default"/>
        </w:rPr>
        <w:t>u-BGA</w:t>
      </w:r>
      <w:r>
        <w:rPr/>
        <w:t>、扬声器基板等细分领域，将深度受益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频率和带宽提升及</w:t>
      </w:r>
      <w:r>
        <w:rPr>
          <w:spacing w:val="-52"/>
        </w:rPr>
        <w:t> </w:t>
      </w:r>
      <w:r>
        <w:rPr>
          <w:rFonts w:ascii="Times New Roman" w:hAnsi="Times New Roman" w:cs="Times New Roman" w:eastAsia="Times New Roman" w:hint="default"/>
        </w:rPr>
        <w:t>VR/AR</w:t>
      </w:r>
      <w:r>
        <w:rPr>
          <w:rFonts w:ascii="Times New Roman" w:hAnsi="Times New Roman" w:cs="Times New Roman" w:eastAsia="Times New Roman" w:hint="default"/>
          <w:spacing w:val="-2"/>
        </w:rPr>
        <w:t> </w:t>
      </w:r>
      <w:r>
        <w:rPr>
          <w:spacing w:val="-3"/>
        </w:rPr>
        <w:t>等大容量通信需求。我们认为，</w:t>
      </w:r>
      <w:r>
        <w:rPr>
          <w:rFonts w:ascii="Times New Roman" w:hAnsi="Times New Roman" w:cs="Times New Roman" w:eastAsia="Times New Roman" w:hint="default"/>
          <w:spacing w:val="-3"/>
        </w:rPr>
        <w:t>LCP/MPI</w:t>
      </w:r>
      <w:r>
        <w:rPr>
          <w:rFonts w:ascii="Times New Roman" w:hAnsi="Times New Roman" w:cs="Times New Roman" w:eastAsia="Times New Roman" w:hint="default"/>
          <w:spacing w:val="-1"/>
        </w:rPr>
        <w:t> </w:t>
      </w:r>
      <w:r>
        <w:rPr/>
        <w:t>软板短期受益于</w:t>
      </w:r>
      <w:r>
        <w:rPr>
          <w:spacing w:val="-51"/>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11"/>
        </w:rPr>
        <w:t> </w:t>
      </w:r>
      <w:r>
        <w:rPr>
          <w:rFonts w:ascii="Times New Roman" w:hAnsi="Times New Roman" w:cs="Times New Roman" w:eastAsia="Times New Roman" w:hint="default"/>
        </w:rPr>
        <w:t>LCP </w:t>
      </w:r>
      <w:r>
        <w:rPr/>
        <w:t>天线渗透提 升；</w:t>
      </w:r>
      <w:r>
        <w:rPr>
          <w:rFonts w:ascii="Times New Roman" w:hAnsi="Times New Roman" w:cs="Times New Roman" w:eastAsia="Times New Roman" w:hint="default"/>
        </w:rPr>
        <w:t>2018-2020</w:t>
      </w:r>
      <w:r>
        <w:rPr>
          <w:rFonts w:ascii="Times New Roman" w:hAnsi="Times New Roman" w:cs="Times New Roman" w:eastAsia="Times New Roman" w:hint="default"/>
          <w:spacing w:val="-7"/>
        </w:rPr>
        <w:t> </w:t>
      </w:r>
      <w:r>
        <w:rPr/>
        <w:t>年间，受益于</w:t>
      </w:r>
      <w:r>
        <w:rPr>
          <w:spacing w:val="-58"/>
        </w:rPr>
        <w:t> </w:t>
      </w:r>
      <w:r>
        <w:rPr>
          <w:rFonts w:ascii="Times New Roman" w:hAnsi="Times New Roman" w:cs="Times New Roman" w:eastAsia="Times New Roman" w:hint="default"/>
        </w:rPr>
        <w:t>MIMO</w:t>
      </w:r>
      <w:r>
        <w:rPr>
          <w:rFonts w:ascii="Times New Roman" w:hAnsi="Times New Roman" w:cs="Times New Roman" w:eastAsia="Times New Roman" w:hint="default"/>
          <w:spacing w:val="-7"/>
        </w:rPr>
        <w:t> </w:t>
      </w:r>
      <w:r>
        <w:rPr/>
        <w:t>提升对天线的增量需求，及安卓阵营对</w:t>
      </w:r>
      <w:r>
        <w:rPr>
          <w:spacing w:val="-54"/>
        </w:rPr>
        <w:t> </w:t>
      </w:r>
      <w:r>
        <w:rPr>
          <w:rFonts w:ascii="Times New Roman" w:hAnsi="Times New Roman" w:cs="Times New Roman" w:eastAsia="Times New Roman" w:hint="default"/>
        </w:rPr>
        <w:t>LCP/MPI</w:t>
      </w:r>
      <w:r>
        <w:rPr>
          <w:rFonts w:ascii="Times New Roman" w:hAnsi="Times New Roman" w:cs="Times New Roman" w:eastAsia="Times New Roman" w:hint="default"/>
          <w:spacing w:val="-7"/>
        </w:rPr>
        <w:t> </w:t>
      </w:r>
      <w:r>
        <w:rPr/>
        <w:t>天线、高速传输线的替代 需求；</w:t>
      </w:r>
      <w:r>
        <w:rPr>
          <w:rFonts w:ascii="Times New Roman" w:hAnsi="Times New Roman" w:cs="Times New Roman" w:eastAsia="Times New Roman" w:hint="default"/>
        </w:rPr>
        <w:t>2020</w:t>
      </w:r>
      <w:r>
        <w:rPr>
          <w:rFonts w:ascii="Times New Roman" w:hAnsi="Times New Roman" w:cs="Times New Roman" w:eastAsia="Times New Roman" w:hint="default"/>
          <w:spacing w:val="-2"/>
        </w:rPr>
        <w:t> </w:t>
      </w:r>
      <w:r>
        <w:rPr/>
        <w:t>年后，</w:t>
      </w:r>
      <w:r>
        <w:rPr>
          <w:rFonts w:ascii="Times New Roman" w:hAnsi="Times New Roman" w:cs="Times New Roman" w:eastAsia="Times New Roman" w:hint="default"/>
        </w:rPr>
        <w:t>LCP/MPI</w:t>
      </w:r>
      <w:r>
        <w:rPr>
          <w:rFonts w:ascii="Times New Roman" w:hAnsi="Times New Roman" w:cs="Times New Roman" w:eastAsia="Times New Roman" w:hint="default"/>
          <w:spacing w:val="-2"/>
        </w:rPr>
        <w:t> </w:t>
      </w:r>
      <w:r>
        <w:rPr/>
        <w:t>有望成为主流，受益于</w:t>
      </w:r>
      <w:r>
        <w:rPr>
          <w:spacing w:val="-52"/>
        </w:rPr>
        <w:t> </w:t>
      </w:r>
      <w:r>
        <w:rPr>
          <w:rFonts w:ascii="Times New Roman" w:hAnsi="Times New Roman" w:cs="Times New Roman" w:eastAsia="Times New Roman" w:hint="default"/>
        </w:rPr>
        <w:t>5G</w:t>
      </w:r>
      <w:r>
        <w:rPr>
          <w:rFonts w:ascii="Times New Roman" w:hAnsi="Times New Roman" w:cs="Times New Roman" w:eastAsia="Times New Roman" w:hint="default"/>
          <w:spacing w:val="-3"/>
        </w:rPr>
        <w:t> </w:t>
      </w:r>
      <w:r>
        <w:rPr/>
        <w:t>市场对小型化高频高速软板和</w:t>
      </w:r>
      <w:r>
        <w:rPr>
          <w:spacing w:val="-53"/>
        </w:rPr>
        <w:t> </w:t>
      </w:r>
      <w:r>
        <w:rPr>
          <w:rFonts w:ascii="Times New Roman" w:hAnsi="Times New Roman" w:cs="Times New Roman" w:eastAsia="Times New Roman" w:hint="default"/>
        </w:rPr>
        <w:t>LCP </w:t>
      </w:r>
      <w:r>
        <w:rPr/>
        <w:t>封装模组的需求。</w:t>
      </w:r>
    </w:p>
    <w:p>
      <w:pPr>
        <w:spacing w:line="240" w:lineRule="auto" w:before="5"/>
        <w:ind w:right="0"/>
        <w:rPr>
          <w:rFonts w:ascii="宋体" w:hAnsi="宋体" w:cs="宋体" w:eastAsia="宋体" w:hint="default"/>
          <w:sz w:val="16"/>
          <w:szCs w:val="16"/>
        </w:rPr>
      </w:pPr>
    </w:p>
    <w:p>
      <w:pPr>
        <w:spacing w:before="0" w:after="45"/>
        <w:ind w:left="241" w:right="110" w:firstLine="0"/>
        <w:jc w:val="left"/>
        <w:rPr>
          <w:rFonts w:ascii="Microsoft JhengHei" w:hAnsi="Microsoft JhengHei" w:cs="Microsoft JhengHei" w:eastAsia="Microsoft JhengHei" w:hint="default"/>
          <w:sz w:val="18"/>
          <w:szCs w:val="18"/>
        </w:rPr>
      </w:pPr>
      <w:r>
        <w:rPr/>
        <w:pict>
          <v:group style="position:absolute;margin-left:82.672752pt;margin-top:41.472874pt;width:189.35pt;height:43.3pt;mso-position-horizontal-relative:page;mso-position-vertical-relative:paragraph;z-index:-420616" coordorigin="1653,829" coordsize="3787,866">
            <v:group style="position:absolute;left:2842;top:829;width:2595;height:854" coordorigin="2842,829" coordsize="2595,854">
              <v:shape style="position:absolute;left:2842;top:829;width:2595;height:854" coordorigin="2842,829" coordsize="2595,854" path="m2842,829l5436,829,5436,1683,2842,1683,2842,829xe" filled="true" fillcolor="#b3c9d9" stroked="false">
                <v:path arrowok="t"/>
                <v:fill type="solid"/>
              </v:shape>
            </v:group>
            <v:group style="position:absolute;left:2938;top:1036;width:94;height:94" coordorigin="2938,1036" coordsize="94,94">
              <v:shape style="position:absolute;left:2938;top:1036;width:94;height:94" coordorigin="2938,1036" coordsize="94,94" path="m2998,1036l2972,1036,2961,1041,2943,1059,2938,1069,2938,1095,2943,1106,2952,1115,2961,1124,2972,1129,2998,1129,3009,1124,3018,1115,3027,1106,3031,1095,3031,1069,3027,1059,3018,1050,3009,1041,2998,1036xe" filled="true" fillcolor="#000000" stroked="false">
                <v:path arrowok="t"/>
                <v:fill type="solid"/>
              </v:shape>
              <v:shape style="position:absolute;left:3197;top:1028;width:460;height:124" type="#_x0000_t75" stroked="false">
                <v:imagedata r:id="rId209" o:title=""/>
              </v:shape>
              <v:shape style="position:absolute;left:3724;top:1012;width:1372;height:157" type="#_x0000_t75" stroked="false">
                <v:imagedata r:id="rId210" o:title=""/>
              </v:shape>
            </v:group>
            <v:group style="position:absolute;left:2938;top:1255;width:94;height:94" coordorigin="2938,1255" coordsize="94,94">
              <v:shape style="position:absolute;left:2938;top:1255;width:94;height:94" coordorigin="2938,1255" coordsize="94,94" path="m2998,1255l2972,1255,2961,1259,2952,1269,2943,1278,2938,1289,2938,1314,2943,1326,2952,1335,2961,1344,2972,1348,2998,1348,3009,1344,3018,1335,3027,1326,3031,1314,3031,1289,3027,1278,3018,1269,3009,1259,2998,1255xe" filled="true" fillcolor="#000000" stroked="false">
                <v:path arrowok="t"/>
                <v:fill type="solid"/>
              </v:shape>
              <v:shape style="position:absolute;left:3199;top:1252;width:434;height:116" type="#_x0000_t75" stroked="false">
                <v:imagedata r:id="rId211" o:title=""/>
              </v:shape>
              <v:shape style="position:absolute;left:3664;top:1233;width:1230;height:152" type="#_x0000_t75" stroked="false">
                <v:imagedata r:id="rId212" o:title=""/>
              </v:shape>
              <v:shape style="position:absolute;left:4927;top:1235;width:297;height:151" type="#_x0000_t75" stroked="false">
                <v:imagedata r:id="rId213" o:title=""/>
              </v:shape>
              <v:shape style="position:absolute;left:3206;top:1431;width:118;height:149" type="#_x0000_t75" stroked="false">
                <v:imagedata r:id="rId214" o:title=""/>
              </v:shape>
              <v:shape style="position:absolute;left:3363;top:1431;width:128;height:150" type="#_x0000_t75" stroked="false">
                <v:imagedata r:id="rId215" o:title=""/>
              </v:shape>
              <v:shape style="position:absolute;left:3526;top:1430;width:620;height:152" type="#_x0000_t75" stroked="false">
                <v:imagedata r:id="rId216" o:title=""/>
              </v:shape>
            </v:group>
            <v:group style="position:absolute;left:1654;top:829;width:854;height:854" coordorigin="1654,829" coordsize="854,854">
              <v:shape style="position:absolute;left:1654;top:829;width:854;height:854" coordorigin="1654,829" coordsize="854,854" path="m1654,829l2507,829,2507,1683,1654,1683,1654,829xe" filled="true" fillcolor="#80a6be" stroked="false">
                <v:path arrowok="t"/>
                <v:fill type="solid"/>
              </v:shape>
              <v:shape style="position:absolute;left:1883;top:1041;width:393;height:191" type="#_x0000_t75" stroked="false">
                <v:imagedata r:id="rId217" o:title=""/>
              </v:shape>
              <v:shape style="position:absolute;left:1889;top:1292;width:181;height:183" type="#_x0000_t75" stroked="false">
                <v:imagedata r:id="rId218" o:title=""/>
              </v:shape>
              <v:shape style="position:absolute;left:2102;top:1285;width:179;height:193" type="#_x0000_t75" stroked="false">
                <v:imagedata r:id="rId219" o:title=""/>
              </v:shape>
            </v:group>
            <v:group style="position:absolute;left:2507;top:829;width:151;height:854" coordorigin="2507,829" coordsize="151,854">
              <v:shape style="position:absolute;left:2507;top:829;width:151;height:854" coordorigin="2507,829" coordsize="151,854" path="m2507,829l2507,1683,2657,1256,2507,829xe" filled="true" fillcolor="#80a6be" stroked="false">
                <v:path arrowok="t"/>
                <v:fill type="solid"/>
              </v:shape>
            </v:group>
            <v:group style="position:absolute;left:1659;top:1689;width:3775;height:2" coordorigin="1659,1689" coordsize="3775,2">
              <v:shape style="position:absolute;left:1659;top:1689;width:3775;height:2" coordorigin="1659,1689" coordsize="3775,0" path="m1659,1689l5434,1689e" filled="false" stroked="true" strokeweight=".562275pt" strokecolor="#80a6be">
                <v:path arrowok="t"/>
              </v:shape>
            </v:group>
            <w10:wrap type="none"/>
          </v:group>
        </w:pict>
      </w:r>
      <w:bookmarkStart w:name="_bookmark84" w:id="85"/>
      <w:bookmarkEnd w:id="85"/>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58</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LCP/MPI</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软板市场的短期、中期、长期需求逻辑</w:t>
      </w:r>
      <w:r>
        <w:rPr>
          <w:rFonts w:ascii="Microsoft JhengHei" w:hAnsi="Microsoft JhengHei" w:cs="Microsoft JhengHei" w:eastAsia="Microsoft JhengHei" w:hint="default"/>
          <w:sz w:val="18"/>
          <w:szCs w:val="18"/>
        </w:rPr>
      </w:r>
    </w:p>
    <w:p>
      <w:pPr>
        <w:spacing w:line="240" w:lineRule="auto" w:after="44"/>
        <w:ind w:left="127"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pict>
          <v:group style="width:482.05pt;height:19.55pt;mso-position-horizontal-relative:char;mso-position-vertical-relative:line" coordorigin="0,0" coordsize="9641,391">
            <v:group style="position:absolute;left:5;top:5;width:9631;height:2" coordorigin="5,5" coordsize="9631,2">
              <v:shape style="position:absolute;left:5;top:5;width:9631;height:2" coordorigin="5,5" coordsize="9631,0" path="m5,5l9636,5e" filled="false" stroked="true" strokeweight=".48001pt" strokecolor="#367097">
                <v:path arrowok="t"/>
              </v:shape>
            </v:group>
            <v:group style="position:absolute;left:1714;top:56;width:900;height:335" coordorigin="1714,56" coordsize="900,335">
              <v:shape style="position:absolute;left:1714;top:56;width:900;height:335" coordorigin="1714,56" coordsize="900,335" path="m2446,56l1714,56,1881,223,1714,390,2446,390,2613,223,2446,56xe" filled="true" fillcolor="#80a6be" stroked="false">
                <v:path arrowok="t"/>
                <v:fill type="solid"/>
              </v:shape>
              <v:shape style="position:absolute;left:1999;top:147;width:369;height:131" type="#_x0000_t75" stroked="false">
                <v:imagedata r:id="rId220" o:title=""/>
              </v:shape>
            </v:group>
            <v:group style="position:absolute;left:2521;top:56;width:900;height:335" coordorigin="2521,56" coordsize="900,335">
              <v:shape style="position:absolute;left:2521;top:56;width:900;height:335" coordorigin="2521,56" coordsize="900,335" path="m3253,56l2521,56,2688,223,2521,390,3253,390,3420,223,3253,56xe" filled="true" fillcolor="#80a6be" stroked="false">
                <v:path arrowok="t"/>
                <v:fill type="solid"/>
              </v:shape>
              <v:shape style="position:absolute;left:2809;top:147;width:369;height:131" type="#_x0000_t75" stroked="false">
                <v:imagedata r:id="rId221" o:title=""/>
              </v:shape>
            </v:group>
            <v:group style="position:absolute;left:3328;top:56;width:912;height:335" coordorigin="3328,56" coordsize="912,335">
              <v:shape style="position:absolute;left:3328;top:56;width:912;height:335" coordorigin="3328,56" coordsize="912,335" path="m4072,56l3328,56,3495,223,3328,390,4072,390,4239,223,4072,56xe" filled="true" fillcolor="#80a6be" stroked="false">
                <v:path arrowok="t"/>
                <v:fill type="solid"/>
              </v:shape>
              <v:shape style="position:absolute;left:3619;top:147;width:368;height:131" type="#_x0000_t75" stroked="false">
                <v:imagedata r:id="rId222" o:title=""/>
              </v:shape>
            </v:group>
            <v:group style="position:absolute;left:4146;top:56;width:900;height:335" coordorigin="4146,56" coordsize="900,335">
              <v:shape style="position:absolute;left:4146;top:56;width:900;height:335" coordorigin="4146,56" coordsize="900,335" path="m4879,56l4146,56,4314,223,4146,390,4879,390,5046,223,4879,56xe" filled="true" fillcolor="#80a6be" stroked="false">
                <v:path arrowok="t"/>
                <v:fill type="solid"/>
              </v:shape>
              <v:shape style="position:absolute;left:4428;top:147;width:371;height:131" type="#_x0000_t75" stroked="false">
                <v:imagedata r:id="rId223" o:title=""/>
              </v:shape>
            </v:group>
            <v:group style="position:absolute;left:4954;top:56;width:900;height:335" coordorigin="4954,56" coordsize="900,335">
              <v:shape style="position:absolute;left:4954;top:56;width:900;height:335" coordorigin="4954,56" coordsize="900,335" path="m5686,56l4954,56,5121,223,4954,390,5686,390,5853,223,5686,56xe" filled="true" fillcolor="#80a6be" stroked="false">
                <v:path arrowok="t"/>
                <v:fill type="solid"/>
              </v:shape>
              <v:shape style="position:absolute;left:5239;top:147;width:367;height:131" type="#_x0000_t75" stroked="false">
                <v:imagedata r:id="rId224" o:title=""/>
              </v:shape>
            </v:group>
            <v:group style="position:absolute;left:5761;top:56;width:900;height:335" coordorigin="5761,56" coordsize="900,335">
              <v:shape style="position:absolute;left:5761;top:56;width:900;height:335" coordorigin="5761,56" coordsize="900,335" path="m6493,56l5761,56,5928,223,5761,390,6493,390,6660,223,6493,56xe" filled="true" fillcolor="#80a6be" stroked="false">
                <v:path arrowok="t"/>
                <v:fill type="solid"/>
              </v:shape>
              <v:shape style="position:absolute;left:6049;top:147;width:368;height:131" type="#_x0000_t75" stroked="false">
                <v:imagedata r:id="rId225" o:title=""/>
              </v:shape>
            </v:group>
            <v:group style="position:absolute;left:6568;top:56;width:912;height:335" coordorigin="6568,56" coordsize="912,335">
              <v:shape style="position:absolute;left:6568;top:56;width:912;height:335" coordorigin="6568,56" coordsize="912,335" path="m7312,56l6568,56,6735,223,6568,390,7312,390,7479,223,7312,56xe" filled="true" fillcolor="#80a6be" stroked="false">
                <v:path arrowok="t"/>
                <v:fill type="solid"/>
              </v:shape>
              <v:shape style="position:absolute;left:6858;top:147;width:368;height:131" type="#_x0000_t75" stroked="false">
                <v:imagedata r:id="rId226" o:title=""/>
              </v:shape>
            </v:group>
            <v:group style="position:absolute;left:7387;top:56;width:900;height:335" coordorigin="7387,56" coordsize="900,335">
              <v:shape style="position:absolute;left:7387;top:56;width:900;height:335" coordorigin="7387,56" coordsize="900,335" path="m8119,56l7387,56,7554,223,7387,390,8119,390,8286,223,8119,56xe" filled="true" fillcolor="#80a6be" stroked="false">
                <v:path arrowok="t"/>
                <v:fill type="solid"/>
              </v:shape>
              <v:shape style="position:absolute;left:7668;top:147;width:371;height:131" type="#_x0000_t75" stroked="false">
                <v:imagedata r:id="rId227" o:title=""/>
              </v:shape>
            </v:group>
            <v:group style="position:absolute;left:8194;top:56;width:900;height:335" coordorigin="8194,56" coordsize="900,335">
              <v:shape style="position:absolute;left:8194;top:56;width:900;height:335" coordorigin="8194,56" coordsize="900,335" path="m8926,56l8194,56,8361,223,8194,390,8926,390,9093,223,8926,56xe" filled="true" fillcolor="#80a6be" stroked="false">
                <v:path arrowok="t"/>
                <v:fill type="solid"/>
              </v:shape>
              <v:shape style="position:absolute;left:8478;top:147;width:369;height:131" type="#_x0000_t75" stroked="false">
                <v:imagedata r:id="rId228" o:title=""/>
              </v:shape>
            </v:group>
          </v:group>
        </w:pict>
      </w:r>
      <w:r>
        <w:rPr>
          <w:rFonts w:ascii="Microsoft JhengHei" w:hAnsi="Microsoft JhengHei" w:cs="Microsoft JhengHei" w:eastAsia="Microsoft JhengHei" w:hint="default"/>
          <w:sz w:val="20"/>
          <w:szCs w:val="20"/>
        </w:rPr>
      </w:r>
    </w:p>
    <w:p>
      <w:pPr>
        <w:spacing w:line="240" w:lineRule="auto"/>
        <w:ind w:left="127"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pict>
          <v:group style="width:482.05pt;height:142.450pt;mso-position-horizontal-relative:char;mso-position-vertical-relative:line" coordorigin="0,0" coordsize="9641,2849">
            <v:group style="position:absolute;left:5;top:2844;width:9631;height:2" coordorigin="5,2844" coordsize="9631,2">
              <v:shape style="position:absolute;left:5;top:2844;width:9631;height:2" coordorigin="5,2844" coordsize="9631,0" path="m5,2844l9636,2844e" filled="false" stroked="true" strokeweight=".48001pt" strokecolor="#367097">
                <v:path arrowok="t"/>
              </v:shape>
            </v:group>
            <v:group style="position:absolute;left:4297;top:1926;width:4797;height:854" coordorigin="4297,1926" coordsize="4797,854">
              <v:shape style="position:absolute;left:4297;top:1926;width:4797;height:854" coordorigin="4297,1926" coordsize="4797,854" path="m4297,1926l9093,1926,9093,2780,4297,2780,4297,1926xe" filled="true" fillcolor="#b3c9d9" stroked="false">
                <v:path arrowok="t"/>
                <v:fill type="solid"/>
              </v:shape>
            </v:group>
            <v:group style="position:absolute;left:4390;top:2167;width:94;height:94" coordorigin="4390,2167" coordsize="94,94">
              <v:shape style="position:absolute;left:4390;top:2167;width:94;height:94" coordorigin="4390,2167" coordsize="94,94" path="m4449,2167l4423,2167,4412,2171,4403,2181,4394,2190,4390,2201,4390,2226,4394,2238,4403,2247,4412,2256,4423,2261,4449,2261,4460,2256,4469,2247,4478,2238,4483,2226,4483,2201,4478,2190,4469,2181,4460,2171,4449,2167xe" filled="true" fillcolor="#ff0000" stroked="false">
                <v:path arrowok="t"/>
                <v:fill type="solid"/>
              </v:shape>
              <v:shape style="position:absolute;left:4645;top:2145;width:2052;height:151" type="#_x0000_t75" stroked="false">
                <v:imagedata r:id="rId229" o:title=""/>
              </v:shape>
              <v:shape style="position:absolute;left:6727;top:2146;width:629;height:151" type="#_x0000_t75" stroked="false">
                <v:imagedata r:id="rId230" o:title=""/>
              </v:shape>
            </v:group>
            <v:group style="position:absolute;left:4390;top:2432;width:94;height:94" coordorigin="4390,2432" coordsize="94,94">
              <v:shape style="position:absolute;left:4390;top:2432;width:94;height:94" coordorigin="4390,2432" coordsize="94,94" path="m4449,2432l4423,2432,4412,2437,4403,2446,4394,2455,4390,2466,4390,2492,4394,2503,4403,2512,4412,2521,4423,2526,4449,2526,4460,2521,4478,2503,4483,2492,4483,2466,4478,2455,4460,2437,4449,2432xe" filled="true" fillcolor="#000000" stroked="false">
                <v:path arrowok="t"/>
                <v:fill type="solid"/>
              </v:shape>
              <v:shape style="position:absolute;left:4647;top:2410;width:3566;height:154" type="#_x0000_t75" stroked="false">
                <v:imagedata r:id="rId231" o:title=""/>
              </v:shape>
            </v:group>
            <v:group style="position:absolute;left:526;top:1926;width:854;height:854" coordorigin="526,1926" coordsize="854,854">
              <v:shape style="position:absolute;left:526;top:1926;width:854;height:854" coordorigin="526,1926" coordsize="854,854" path="m526,1926l1379,1926,1379,2780,526,2780,526,1926xe" filled="true" fillcolor="#80a6be" stroked="false">
                <v:path arrowok="t"/>
                <v:fill type="solid"/>
              </v:shape>
              <v:shape style="position:absolute;left:759;top:2139;width:389;height:193" type="#_x0000_t75" stroked="false">
                <v:imagedata r:id="rId232" o:title=""/>
              </v:shape>
              <v:shape style="position:absolute;left:761;top:2389;width:181;height:183" type="#_x0000_t75" stroked="false">
                <v:imagedata r:id="rId233" o:title=""/>
              </v:shape>
              <v:shape style="position:absolute;left:974;top:2382;width:179;height:193" type="#_x0000_t75" stroked="false">
                <v:imagedata r:id="rId234" o:title=""/>
              </v:shape>
            </v:group>
            <v:group style="position:absolute;left:1379;top:1926;width:151;height:854" coordorigin="1379,1926" coordsize="151,854">
              <v:shape style="position:absolute;left:1379;top:1926;width:151;height:854" coordorigin="1379,1926" coordsize="151,854" path="m1379,1926l1379,2780,1529,2353,1379,1926xe" filled="true" fillcolor="#80a6be" stroked="false">
                <v:path arrowok="t"/>
                <v:fill type="solid"/>
              </v:shape>
            </v:group>
            <v:group style="position:absolute;left:532;top:2785;width:8565;height:2" coordorigin="532,2785" coordsize="8565,2">
              <v:shape style="position:absolute;left:532;top:2785;width:8565;height:2" coordorigin="532,2785" coordsize="8565,0" path="m532,2785l9096,2785e" filled="false" stroked="true" strokeweight=".562305pt" strokecolor="#80a6be">
                <v:path arrowok="t"/>
              </v:shape>
            </v:group>
            <v:group style="position:absolute;left:8061;top:128;width:952;height:1431" coordorigin="8061,128" coordsize="952,1431">
              <v:shape style="position:absolute;left:8061;top:128;width:952;height:1431" coordorigin="8061,128" coordsize="952,1431" path="m8061,128l8061,1082,8885,1559,8896,1539,8926,1478,8952,1415,8973,1351,8990,1285,9002,1218,9009,1150,9012,1082,9012,1060,9008,995,9000,932,8988,869,8972,808,8952,749,8929,692,8902,636,8871,583,8838,532,8801,483,8761,437,8719,393,8673,353,8626,315,8575,280,8523,248,8468,220,8412,195,8353,174,8293,157,8232,144,8168,134,8104,129,8061,128xe" filled="true" fillcolor="#ff7e7c" stroked="false">
                <v:path arrowok="t"/>
                <v:fill type="solid"/>
              </v:shape>
            </v:group>
            <v:group style="position:absolute;left:8051;top:118;width:972;height:1449" coordorigin="8051,118" coordsize="972,1449">
              <v:shape style="position:absolute;left:8051;top:118;width:972;height:1449" coordorigin="8051,118" coordsize="972,1449" path="m8061,118l8051,128,8051,1082,8056,1091,8880,1567,8893,1563,8899,1554,8876,1554,8881,1545,8080,1082,8071,1082,8066,1073,8071,1073,8071,139,8060,138,8071,128,8198,128,8159,123,8110,120,8110,120,8061,118xe" filled="true" fillcolor="#f9f9f4" stroked="false">
                <v:path arrowok="t"/>
                <v:fill type="solid"/>
              </v:shape>
              <v:shape style="position:absolute;left:8051;top:118;width:972;height:1449" coordorigin="8051,118" coordsize="972,1449" path="m8881,1545l8876,1554,8890,1550,8881,1545xe" filled="true" fillcolor="#f9f9f4" stroked="false">
                <v:path arrowok="t"/>
                <v:fill type="solid"/>
              </v:shape>
              <v:shape style="position:absolute;left:8051;top:118;width:972;height:1449" coordorigin="8051,118" coordsize="972,1449" path="m8914,1526l8891,1526,8881,1545,8890,1550,8876,1554,8899,1554,8909,1536,8909,1536,8914,1526xe" filled="true" fillcolor="#f9f9f4" stroked="false">
                <v:path arrowok="t"/>
                <v:fill type="solid"/>
              </v:shape>
              <v:shape style="position:absolute;left:8051;top:118;width:972;height:1449" coordorigin="8051,118" coordsize="972,1449" path="m8952,1443l8931,1443,8931,1443,8918,1471,8905,1499,8891,1527,8891,1526,8914,1526,8923,1508,8923,1508,8936,1479,8937,1479,8949,1451,8952,1443xe" filled="true" fillcolor="#f9f9f4" stroked="false">
                <v:path arrowok="t"/>
                <v:fill type="solid"/>
              </v:shape>
              <v:shape style="position:absolute;left:8051;top:118;width:972;height:1449" coordorigin="8051,118" coordsize="972,1449" path="m8905,1499l8905,1499,8905,1499xe" filled="true" fillcolor="#f9f9f4" stroked="false">
                <v:path arrowok="t"/>
                <v:fill type="solid"/>
              </v:shape>
              <v:shape style="position:absolute;left:8051;top:118;width:972;height:1449" coordorigin="8051,118" coordsize="972,1449" path="m8918,1471l8918,1471,8918,1471xe" filled="true" fillcolor="#f9f9f4" stroked="false">
                <v:path arrowok="t"/>
                <v:fill type="solid"/>
              </v:shape>
              <v:shape style="position:absolute;left:8051;top:118;width:972;height:1449" coordorigin="8051,118" coordsize="972,1449" path="m8931,1443l8931,1443,8931,1443xe" filled="true" fillcolor="#f9f9f4" stroked="false">
                <v:path arrowok="t"/>
                <v:fill type="solid"/>
              </v:shape>
              <v:shape style="position:absolute;left:8051;top:118;width:972;height:1449" coordorigin="8051,118" coordsize="972,1449" path="m8973,1385l8952,1385,8942,1414,8931,1443,8952,1443,8960,1421,8961,1421,8971,1392,8971,1391,8973,1385xe" filled="true" fillcolor="#f9f9f4" stroked="false">
                <v:path arrowok="t"/>
                <v:fill type="solid"/>
              </v:shape>
              <v:shape style="position:absolute;left:8051;top:118;width:972;height:1449" coordorigin="8051,118" coordsize="972,1449" path="m8942,1414l8942,1414,8942,1414xe" filled="true" fillcolor="#f9f9f4" stroked="false">
                <v:path arrowok="t"/>
                <v:fill type="solid"/>
              </v:shape>
              <v:shape style="position:absolute;left:8051;top:118;width:972;height:1449" coordorigin="8051,118" coordsize="972,1449" path="m8991,1326l8970,1326,8962,1356,8952,1385,8952,1385,8973,1385,8981,1362,8981,1361,8989,1331,8989,1331,8991,1326xe" filled="true" fillcolor="#f9f9f4" stroked="false">
                <v:path arrowok="t"/>
                <v:fill type="solid"/>
              </v:shape>
              <v:shape style="position:absolute;left:8051;top:118;width:972;height:1449" coordorigin="8051,118" coordsize="972,1449" path="m8962,1356l8961,1356,8962,1356xe" filled="true" fillcolor="#f9f9f4" stroked="false">
                <v:path arrowok="t"/>
                <v:fill type="solid"/>
              </v:shape>
              <v:shape style="position:absolute;left:8051;top:118;width:972;height:1449" coordorigin="8051,118" coordsize="972,1449" path="m9004,1266l8984,1266,8977,1296,8970,1326,8970,1326,8991,1326,8997,1301,9003,1270,9004,1266xe" filled="true" fillcolor="#f9f9f4" stroked="false">
                <v:path arrowok="t"/>
                <v:fill type="solid"/>
              </v:shape>
              <v:shape style="position:absolute;left:8051;top:118;width:972;height:1449" coordorigin="8051,118" coordsize="972,1449" path="m8977,1296l8977,1296,8977,1296xe" filled="true" fillcolor="#f9f9f4" stroked="false">
                <v:path arrowok="t"/>
                <v:fill type="solid"/>
              </v:shape>
              <v:shape style="position:absolute;left:8051;top:118;width:972;height:1449" coordorigin="8051,118" coordsize="972,1449" path="m9020,1144l9000,1144,8997,1175,8994,1206,8989,1236,8984,1266,8984,1266,9004,1266,9009,1239,9014,1208,9014,1208,9017,1177,9017,1177,9020,1145,9020,1144xe" filled="true" fillcolor="#f9f9f4" stroked="false">
                <v:path arrowok="t"/>
                <v:fill type="solid"/>
              </v:shape>
              <v:shape style="position:absolute;left:8051;top:118;width:972;height:1449" coordorigin="8051,118" coordsize="972,1449" path="m8989,1236l8989,1236,8989,1236xe" filled="true" fillcolor="#f9f9f4" stroked="false">
                <v:path arrowok="t"/>
                <v:fill type="solid"/>
              </v:shape>
              <v:shape style="position:absolute;left:8051;top:118;width:972;height:1449" coordorigin="8051,118" coordsize="972,1449" path="m8994,1205l8994,1206,8994,1205xe" filled="true" fillcolor="#f9f9f4" stroked="false">
                <v:path arrowok="t"/>
                <v:fill type="solid"/>
              </v:shape>
              <v:shape style="position:absolute;left:8051;top:118;width:972;height:1449" coordorigin="8051,118" coordsize="972,1449" path="m8997,1175l8997,1175,8997,1175xe" filled="true" fillcolor="#f9f9f4" stroked="false">
                <v:path arrowok="t"/>
                <v:fill type="solid"/>
              </v:shape>
              <v:shape style="position:absolute;left:8051;top:118;width:972;height:1449" coordorigin="8051,118" coordsize="972,1449" path="m9021,1113l9001,1113,9000,1144,9000,1144,9020,1144,9021,1114,9021,1113xe" filled="true" fillcolor="#f9f9f4" stroked="false">
                <v:path arrowok="t"/>
                <v:fill type="solid"/>
              </v:shape>
              <v:shape style="position:absolute;left:8051;top:118;width:972;height:1449" coordorigin="8051,118" coordsize="972,1449" path="m9002,1082l9001,1113,9001,1113,9021,1113,9022,1082,9002,1082,9002,1082xe" filled="true" fillcolor="#f9f9f4" stroked="false">
                <v:path arrowok="t"/>
                <v:fill type="solid"/>
              </v:shape>
              <v:shape style="position:absolute;left:8051;top:118;width:972;height:1449" coordorigin="8051,118" coordsize="972,1449" path="m9021,1033l9001,1033,9002,1082,9022,1082,9022,1082,9021,1033xe" filled="true" fillcolor="#f9f9f4" stroked="false">
                <v:path arrowok="t"/>
                <v:fill type="solid"/>
              </v:shape>
              <v:shape style="position:absolute;left:8051;top:118;width:972;height:1449" coordorigin="8051,118" coordsize="972,1449" path="m8066,1073l8071,1082,8071,1076,8066,1073xe" filled="true" fillcolor="#f9f9f4" stroked="false">
                <v:path arrowok="t"/>
                <v:fill type="solid"/>
              </v:shape>
              <v:shape style="position:absolute;left:8051;top:118;width:972;height:1449" coordorigin="8051,118" coordsize="972,1449" path="m8071,1076l8071,1082,8080,1082,8071,1076xe" filled="true" fillcolor="#f9f9f4" stroked="false">
                <v:path arrowok="t"/>
                <v:fill type="solid"/>
              </v:shape>
              <v:shape style="position:absolute;left:8051;top:118;width:972;height:1449" coordorigin="8051,118" coordsize="972,1449" path="m8071,1073l8066,1073,8071,1076,8071,1073xe" filled="true" fillcolor="#f9f9f4" stroked="false">
                <v:path arrowok="t"/>
                <v:fill type="solid"/>
              </v:shape>
              <v:shape style="position:absolute;left:8051;top:118;width:972;height:1449" coordorigin="8051,118" coordsize="972,1449" path="m9017,985l8997,985,8997,986,9001,1034,9001,1033,9021,1033,9021,1033,9020,1032,9017,985xe" filled="true" fillcolor="#f9f9f4" stroked="false">
                <v:path arrowok="t"/>
                <v:fill type="solid"/>
              </v:shape>
              <v:shape style="position:absolute;left:8051;top:118;width:972;height:1449" coordorigin="8051,118" coordsize="972,1449" path="m8997,985l8997,986,8997,985xe" filled="true" fillcolor="#f9f9f4" stroked="false">
                <v:path arrowok="t"/>
                <v:fill type="solid"/>
              </v:shape>
              <v:shape style="position:absolute;left:8051;top:118;width:972;height:1449" coordorigin="8051,118" coordsize="972,1449" path="m9003,892l8983,892,8983,892,8991,939,8997,985,9017,985,9017,984,9011,936,9011,935,9003,892xe" filled="true" fillcolor="#f9f9f4" stroked="false">
                <v:path arrowok="t"/>
                <v:fill type="solid"/>
              </v:shape>
              <v:shape style="position:absolute;left:8051;top:118;width:972;height:1449" coordorigin="8051,118" coordsize="972,1449" path="m8991,938l8991,939,8991,938xe" filled="true" fillcolor="#f9f9f4" stroked="false">
                <v:path arrowok="t"/>
                <v:fill type="solid"/>
              </v:shape>
              <v:shape style="position:absolute;left:8051;top:118;width:972;height:1449" coordorigin="8051,118" coordsize="972,1449" path="m8983,892l8983,892,8983,892xe" filled="true" fillcolor="#f9f9f4" stroked="false">
                <v:path arrowok="t"/>
                <v:fill type="solid"/>
              </v:shape>
              <v:shape style="position:absolute;left:8051;top:118;width:972;height:1449" coordorigin="8051,118" coordsize="972,1449" path="m8993,846l8972,846,8972,846,8983,892,9003,892,9002,888,8993,846xe" filled="true" fillcolor="#f9f9f4" stroked="false">
                <v:path arrowok="t"/>
                <v:fill type="solid"/>
              </v:shape>
              <v:shape style="position:absolute;left:8051;top:118;width:972;height:1449" coordorigin="8051,118" coordsize="972,1449" path="m8972,846xe" filled="true" fillcolor="#f9f9f4" stroked="false">
                <v:path arrowok="t"/>
                <v:fill type="solid"/>
              </v:shape>
              <v:shape style="position:absolute;left:8051;top:118;width:972;height:1449" coordorigin="8051,118" coordsize="972,1449" path="m8966,757l8945,757,8945,758,8960,802,8972,846,8972,846,8993,846,8992,841,8991,841,8979,796,8979,795,8966,757xe" filled="true" fillcolor="#f9f9f4" stroked="false">
                <v:path arrowok="t"/>
                <v:fill type="solid"/>
              </v:shape>
              <v:shape style="position:absolute;left:8051;top:118;width:972;height:1449" coordorigin="8051,118" coordsize="972,1449" path="m8960,801l8960,802,8960,801xe" filled="true" fillcolor="#f9f9f4" stroked="false">
                <v:path arrowok="t"/>
                <v:fill type="solid"/>
              </v:shape>
              <v:shape style="position:absolute;left:8051;top:118;width:972;height:1449" coordorigin="8051,118" coordsize="972,1449" path="m8945,757l8945,758,8945,757xe" filled="true" fillcolor="#f9f9f4" stroked="false">
                <v:path arrowok="t"/>
                <v:fill type="solid"/>
              </v:shape>
              <v:shape style="position:absolute;left:8051;top:118;width:972;height:1449" coordorigin="8051,118" coordsize="972,1449" path="m8949,714l8928,714,8945,757,8966,757,8964,751,8963,750,8949,714xe" filled="true" fillcolor="#f9f9f4" stroked="false">
                <v:path arrowok="t"/>
                <v:fill type="solid"/>
              </v:shape>
              <v:shape style="position:absolute;left:8051;top:118;width:972;height:1449" coordorigin="8051,118" coordsize="972,1449" path="m8931,673l8909,673,8909,673,8928,715,8928,714,8949,714,8946,707,8946,707,8931,673xe" filled="true" fillcolor="#f9f9f4" stroked="false">
                <v:path arrowok="t"/>
                <v:fill type="solid"/>
              </v:shape>
              <v:shape style="position:absolute;left:8051;top:118;width:972;height:1449" coordorigin="8051,118" coordsize="972,1449" path="m8909,673l8909,673,8909,673xe" filled="true" fillcolor="#f9f9f4" stroked="false">
                <v:path arrowok="t"/>
                <v:fill type="solid"/>
              </v:shape>
              <v:shape style="position:absolute;left:8051;top:118;width:972;height:1449" coordorigin="8051,118" coordsize="972,1449" path="m8911,632l8888,632,8909,673,8931,673,8927,664,8927,664,8911,632xe" filled="true" fillcolor="#f9f9f4" stroked="false">
                <v:path arrowok="t"/>
                <v:fill type="solid"/>
              </v:shape>
              <v:shape style="position:absolute;left:8051;top:118;width:972;height:1449" coordorigin="8051,118" coordsize="972,1449" path="m8888,592l8865,592,8888,632,8888,632,8911,632,8906,623,8888,592xe" filled="true" fillcolor="#f9f9f4" stroked="false">
                <v:path arrowok="t"/>
                <v:fill type="solid"/>
              </v:shape>
              <v:shape style="position:absolute;left:8051;top:118;width:972;height:1449" coordorigin="8051,118" coordsize="972,1449" path="m8839,517l8815,517,8815,518,8841,555,8866,593,8865,592,8888,592,8882,582,8858,543,8839,517xe" filled="true" fillcolor="#f9f9f4" stroked="false">
                <v:path arrowok="t"/>
                <v:fill type="solid"/>
              </v:shape>
              <v:shape style="position:absolute;left:8051;top:118;width:972;height:1449" coordorigin="8051,118" coordsize="972,1449" path="m8841,554l8841,555,8841,554xe" filled="true" fillcolor="#f9f9f4" stroked="false">
                <v:path arrowok="t"/>
                <v:fill type="solid"/>
              </v:shape>
              <v:shape style="position:absolute;left:8051;top:118;width:972;height:1449" coordorigin="8051,118" coordsize="972,1449" path="m8815,518xe" filled="true" fillcolor="#f9f9f4" stroked="false">
                <v:path arrowok="t"/>
                <v:fill type="solid"/>
              </v:shape>
              <v:shape style="position:absolute;left:8051;top:118;width:972;height:1449" coordorigin="8051,118" coordsize="972,1449" path="m8812,482l8787,482,8787,482,8815,518,8815,517,8839,517,8831,505,8812,482xe" filled="true" fillcolor="#f9f9f4" stroked="false">
                <v:path arrowok="t"/>
                <v:fill type="solid"/>
              </v:shape>
              <v:shape style="position:absolute;left:8051;top:118;width:972;height:1449" coordorigin="8051,118" coordsize="972,1449" path="m8787,482l8787,482,8787,482xe" filled="true" fillcolor="#f9f9f4" stroked="false">
                <v:path arrowok="t"/>
                <v:fill type="solid"/>
              </v:shape>
              <v:shape style="position:absolute;left:8051;top:118;width:972;height:1449" coordorigin="8051,118" coordsize="972,1449" path="m8753,415l8726,415,8726,415,8758,448,8787,482,8812,482,8802,469,8802,469,8772,434,8772,434,8753,415xe" filled="true" fillcolor="#f9f9f4" stroked="false">
                <v:path arrowok="t"/>
                <v:fill type="solid"/>
              </v:shape>
              <v:shape style="position:absolute;left:8051;top:118;width:972;height:1449" coordorigin="8051,118" coordsize="972,1449" path="m8757,447l8757,448,8757,447xe" filled="true" fillcolor="#f9f9f4" stroked="false">
                <v:path arrowok="t"/>
                <v:fill type="solid"/>
              </v:shape>
              <v:shape style="position:absolute;left:8051;top:118;width:972;height:1449" coordorigin="8051,118" coordsize="972,1449" path="m8726,415xe" filled="true" fillcolor="#f9f9f4" stroked="false">
                <v:path arrowok="t"/>
                <v:fill type="solid"/>
              </v:shape>
              <v:shape style="position:absolute;left:8051;top:118;width:972;height:1449" coordorigin="8051,118" coordsize="972,1449" path="m8722,383l8693,383,8726,415,8753,415,8740,401,8740,400,8722,383xe" filled="true" fillcolor="#f9f9f4" stroked="false">
                <v:path arrowok="t"/>
                <v:fill type="solid"/>
              </v:shape>
              <v:shape style="position:absolute;left:8051;top:118;width:972;height:1449" coordorigin="8051,118" coordsize="972,1449" path="m8689,354l8659,354,8694,384,8693,383,8722,383,8707,369,8707,369,8689,354xe" filled="true" fillcolor="#f9f9f4" stroked="false">
                <v:path arrowok="t"/>
                <v:fill type="solid"/>
              </v:shape>
              <v:shape style="position:absolute;left:8051;top:118;width:972;height:1449" coordorigin="8051,118" coordsize="972,1449" path="m8656,326l8624,326,8624,326,8659,354,8659,354,8689,354,8672,339,8672,338,8656,326xe" filled="true" fillcolor="#f9f9f4" stroked="false">
                <v:path arrowok="t"/>
                <v:fill type="solid"/>
              </v:shape>
              <v:shape style="position:absolute;left:8051;top:118;width:972;height:1449" coordorigin="8051,118" coordsize="972,1449" path="m8624,326l8624,326,8624,326xe" filled="true" fillcolor="#f9f9f4" stroked="false">
                <v:path arrowok="t"/>
                <v:fill type="solid"/>
              </v:shape>
              <v:shape style="position:absolute;left:8051;top:118;width:972;height:1449" coordorigin="8051,118" coordsize="972,1449" path="m8587,299l8624,326,8656,326,8636,310,8621,300,8587,300,8587,299xe" filled="true" fillcolor="#f9f9f4" stroked="false">
                <v:path arrowok="t"/>
                <v:fill type="solid"/>
              </v:shape>
              <v:shape style="position:absolute;left:8051;top:118;width:972;height:1449" coordorigin="8051,118" coordsize="972,1449" path="m8549,252l8509,252,8509,252,8549,275,8587,300,8621,300,8598,283,8559,258,8559,258,8549,252xe" filled="true" fillcolor="#f9f9f4" stroked="false">
                <v:path arrowok="t"/>
                <v:fill type="solid"/>
              </v:shape>
              <v:shape style="position:absolute;left:8051;top:118;width:972;height:1449" coordorigin="8051,118" coordsize="972,1449" path="m8548,275l8549,275,8548,275xe" filled="true" fillcolor="#f9f9f4" stroked="false">
                <v:path arrowok="t"/>
                <v:fill type="solid"/>
              </v:shape>
              <v:shape style="position:absolute;left:8051;top:118;width:972;height:1449" coordorigin="8051,118" coordsize="972,1449" path="m8509,252xe" filled="true" fillcolor="#f9f9f4" stroked="false">
                <v:path arrowok="t"/>
                <v:fill type="solid"/>
              </v:shape>
              <v:shape style="position:absolute;left:8051;top:118;width:972;height:1449" coordorigin="8051,118" coordsize="972,1449" path="m8468,231l8509,252,8509,252,8549,252,8519,235,8512,231,8469,231,8468,231xe" filled="true" fillcolor="#f9f9f4" stroked="false">
                <v:path arrowok="t"/>
                <v:fill type="solid"/>
              </v:shape>
              <v:shape style="position:absolute;left:8051;top:118;width:972;height:1449" coordorigin="8051,118" coordsize="972,1449" path="m8475,212l8427,212,8427,213,8469,231,8512,231,8477,213,8475,212xe" filled="true" fillcolor="#f9f9f4" stroked="false">
                <v:path arrowok="t"/>
                <v:fill type="solid"/>
              </v:shape>
              <v:shape style="position:absolute;left:8051;top:118;width:972;height:1449" coordorigin="8051,118" coordsize="972,1449" path="m8427,213xe" filled="true" fillcolor="#f9f9f4" stroked="false">
                <v:path arrowok="t"/>
                <v:fill type="solid"/>
              </v:shape>
              <v:shape style="position:absolute;left:8051;top:118;width:972;height:1449" coordorigin="8051,118" coordsize="972,1449" path="m8438,196l8384,196,8384,196,8427,213,8427,212,8475,212,8438,196xe" filled="true" fillcolor="#f9f9f4" stroked="false">
                <v:path arrowok="t"/>
                <v:fill type="solid"/>
              </v:shape>
              <v:shape style="position:absolute;left:8051;top:118;width:972;height:1449" coordorigin="8051,118" coordsize="972,1449" path="m8384,196xe" filled="true" fillcolor="#f9f9f4" stroked="false">
                <v:path arrowok="t"/>
                <v:fill type="solid"/>
              </v:shape>
              <v:shape style="position:absolute;left:8051;top:118;width:972;height:1449" coordorigin="8051,118" coordsize="972,1449" path="m8401,181l8340,181,8384,196,8384,196,8438,196,8435,194,8434,194,8401,181xe" filled="true" fillcolor="#f9f9f4" stroked="false">
                <v:path arrowok="t"/>
                <v:fill type="solid"/>
              </v:shape>
              <v:shape style="position:absolute;left:8051;top:118;width:972;height:1449" coordorigin="8051,118" coordsize="972,1449" path="m8365,168l8296,168,8296,168,8341,181,8340,181,8401,181,8391,177,8391,177,8365,168xe" filled="true" fillcolor="#f9f9f4" stroked="false">
                <v:path arrowok="t"/>
                <v:fill type="solid"/>
              </v:shape>
              <v:shape style="position:absolute;left:8051;top:118;width:972;height:1449" coordorigin="8051,118" coordsize="972,1449" path="m8296,168l8296,168,8296,168xe" filled="true" fillcolor="#f9f9f4" stroked="false">
                <v:path arrowok="t"/>
                <v:fill type="solid"/>
              </v:shape>
              <v:shape style="position:absolute;left:8051;top:118;width:972;height:1449" coordorigin="8051,118" coordsize="972,1449" path="m8331,157l8250,157,8296,168,8365,168,8346,162,8331,157xe" filled="true" fillcolor="#f9f9f4" stroked="false">
                <v:path arrowok="t"/>
                <v:fill type="solid"/>
              </v:shape>
              <v:shape style="position:absolute;left:8051;top:118;width:972;height:1449" coordorigin="8051,118" coordsize="972,1449" path="m8204,149l8250,158,8250,157,8331,157,8302,149,8204,149,8204,149xe" filled="true" fillcolor="#f9f9f4" stroked="false">
                <v:path arrowok="t"/>
                <v:fill type="solid"/>
              </v:shape>
              <v:shape style="position:absolute;left:8051;top:118;width:972;height:1449" coordorigin="8051,118" coordsize="972,1449" path="m8276,143l8157,143,8157,143,8204,149,8302,149,8301,149,8301,149,8276,143xe" filled="true" fillcolor="#f9f9f4" stroked="false">
                <v:path arrowok="t"/>
                <v:fill type="solid"/>
              </v:shape>
              <v:shape style="position:absolute;left:8051;top:118;width:972;height:1449" coordorigin="8051,118" coordsize="972,1449" path="m8157,143xe" filled="true" fillcolor="#f9f9f4" stroked="false">
                <v:path arrowok="t"/>
                <v:fill type="solid"/>
              </v:shape>
              <v:shape style="position:absolute;left:8051;top:118;width:972;height:1449" coordorigin="8051,118" coordsize="972,1449" path="m8198,128l8071,128,8071,139,8109,140,8109,140,8157,143,8157,143,8276,143,8254,138,8254,138,8207,130,8207,130,8198,128xe" filled="true" fillcolor="#f9f9f4" stroked="false">
                <v:path arrowok="t"/>
                <v:fill type="solid"/>
              </v:shape>
              <v:shape style="position:absolute;left:8051;top:118;width:972;height:1449" coordorigin="8051,118" coordsize="972,1449" path="m8071,128l8060,138,8071,139,8071,128xe" filled="true" fillcolor="#f9f9f4" stroked="false">
                <v:path arrowok="t"/>
                <v:fill type="solid"/>
              </v:shape>
              <v:shape style="position:absolute;left:8115;top:725;width:637;height:156" type="#_x0000_t75" stroked="false">
                <v:imagedata r:id="rId235" o:title=""/>
              </v:shape>
            </v:group>
            <v:group style="position:absolute;left:7197;top:1142;width:1648;height:954" coordorigin="7197,1142" coordsize="1648,954">
              <v:shape style="position:absolute;left:7197;top:1142;width:1648;height:954" coordorigin="7197,1142" coordsize="1648,954" path="m8020,1142l7197,1619,7208,1638,7220,1658,7259,1714,7302,1767,7348,1817,7397,1863,7450,1906,7506,1944,7564,1979,7622,2008,7681,2033,7741,2054,7801,2070,7862,2083,7923,2091,7985,2095,8026,2096,8046,2095,8107,2092,8168,2084,8227,2073,8286,2058,8344,2039,8401,2016,8456,1990,8510,1960,8561,1927,8611,1890,8658,1850,8703,1806,8746,1760,8785,1709,8822,1656,8845,1619,8020,1142xe" filled="true" fillcolor="#ff7e7c" stroked="false">
                <v:path arrowok="t"/>
                <v:fill type="solid"/>
              </v:shape>
            </v:group>
            <v:group style="position:absolute;left:7188;top:1134;width:1665;height:973" coordorigin="7188,1134" coordsize="1665,973">
              <v:shape style="position:absolute;left:7188;top:1134;width:1665;height:973" coordorigin="7188,1134" coordsize="1665,973" path="m8025,1134l8015,1134,7192,1610,7188,1624,7204,1651,7221,1677,7221,1678,7239,1703,7239,1704,7258,1729,7258,1729,7277,1753,7278,1754,7298,1777,7298,1778,7319,1801,7319,1801,7341,1823,7363,1846,7386,1866,7387,1867,7410,1887,7411,1887,7435,1907,7460,1925,7460,1925,7486,1943,7486,1943,7512,1960,7513,1961,7540,1977,7540,1977,7583,2000,7583,2001,7627,2022,7628,2022,7672,2040,7672,2041,7717,2057,7718,2057,7763,2071,7763,2071,7809,2082,7855,2092,7856,2092,7901,2099,7902,2099,7948,2103,7948,2103,7995,2105,7995,2106,8041,2106,8087,2103,8088,2103,8133,2099,8134,2099,8179,2093,8179,2092,8214,2086,8040,2086,7995,2086,7951,2083,7950,2083,7904,2079,7904,2079,7858,2072,7814,2063,7769,2052,7723,2038,7680,2022,7679,2022,7636,2004,7593,1983,7550,1960,7549,1960,7523,1944,7497,1927,7472,1909,7447,1891,7423,1871,7400,1852,7377,1831,7355,1809,7334,1787,7313,1765,7293,1741,7274,1717,7255,1692,7238,1666,7221,1640,7213,1627,7202,1627,7205,1614,7225,1614,8020,1154,8015,1151,8055,1151,8025,1134xe" filled="true" fillcolor="#f9f9f4" stroked="false">
                <v:path arrowok="t"/>
                <v:fill type="solid"/>
              </v:shape>
              <v:shape style="position:absolute;left:7188;top:1134;width:1665;height:973" coordorigin="7188,1134" coordsize="1665,973" path="m8040,2086l8041,2086,8040,2086xe" filled="true" fillcolor="#f9f9f4" stroked="false">
                <v:path arrowok="t"/>
                <v:fill type="solid"/>
              </v:shape>
              <v:shape style="position:absolute;left:7188;top:1134;width:1665;height:973" coordorigin="7188,1134" coordsize="1665,973" path="m8131,2079l8086,2084,8086,2084,8040,2086,8214,2086,8224,2084,8243,2079,8131,2079xe" filled="true" fillcolor="#f9f9f4" stroked="false">
                <v:path arrowok="t"/>
                <v:fill type="solid"/>
              </v:shape>
              <v:shape style="position:absolute;left:7188;top:1134;width:1665;height:973" coordorigin="7188,1134" coordsize="1665,973" path="m7995,2086l7995,2086,8018,2086,7995,2086xe" filled="true" fillcolor="#f9f9f4" stroked="false">
                <v:path arrowok="t"/>
                <v:fill type="solid"/>
              </v:shape>
              <v:shape style="position:absolute;left:7188;top:1134;width:1665;height:973" coordorigin="7188,1134" coordsize="1665,973" path="m7949,2083l7950,2083,7951,2083,7949,2083xe" filled="true" fillcolor="#f9f9f4" stroked="false">
                <v:path arrowok="t"/>
                <v:fill type="solid"/>
              </v:shape>
              <v:shape style="position:absolute;left:7188;top:1134;width:1665;height:973" coordorigin="7188,1134" coordsize="1665,973" path="m8243,2079l8131,2079,8131,2079,8243,2079,8243,2079xe" filled="true" fillcolor="#f9f9f4" stroked="false">
                <v:path arrowok="t"/>
                <v:fill type="solid"/>
              </v:shape>
              <v:shape style="position:absolute;left:7188;top:1134;width:1665;height:973" coordorigin="7188,1134" coordsize="1665,973" path="m8269,2073l8176,2073,8131,2079,8131,2079,8243,2079,8269,2073,8269,2073xe" filled="true" fillcolor="#f9f9f4" stroked="false">
                <v:path arrowok="t"/>
                <v:fill type="solid"/>
              </v:shape>
              <v:shape style="position:absolute;left:7188;top:1134;width:1665;height:973" coordorigin="7188,1134" coordsize="1665,973" path="m7904,2079xe" filled="true" fillcolor="#f9f9f4" stroked="false">
                <v:path arrowok="t"/>
                <v:fill type="solid"/>
              </v:shape>
              <v:shape style="position:absolute;left:7188;top:1134;width:1665;height:973" coordorigin="7188,1134" coordsize="1665,973" path="m7904,2079l7904,2079,7904,2079xe" filled="true" fillcolor="#f9f9f4" stroked="false">
                <v:path arrowok="t"/>
                <v:fill type="solid"/>
              </v:shape>
              <v:shape style="position:absolute;left:7188;top:1134;width:1665;height:973" coordorigin="7188,1134" coordsize="1665,973" path="m8221,2064l8176,2073,8176,2073,8269,2073,8298,2064,8220,2064,8221,2064xe" filled="true" fillcolor="#f9f9f4" stroked="false">
                <v:path arrowok="t"/>
                <v:fill type="solid"/>
              </v:shape>
              <v:shape style="position:absolute;left:7188;top:1134;width:1665;height:973" coordorigin="7188,1134" coordsize="1665,973" path="m7859,2072l7859,2072,7859,2072xe" filled="true" fillcolor="#f9f9f4" stroked="false">
                <v:path arrowok="t"/>
                <v:fill type="solid"/>
              </v:shape>
              <v:shape style="position:absolute;left:7188;top:1134;width:1665;height:973" coordorigin="7188,1134" coordsize="1665,973" path="m8264,2054l8220,2064,8298,2064,8313,2060,8314,2060,8331,2054,8264,2054,8264,2054xe" filled="true" fillcolor="#f9f9f4" stroked="false">
                <v:path arrowok="t"/>
                <v:fill type="solid"/>
              </v:shape>
              <v:shape style="position:absolute;left:7188;top:1134;width:1665;height:973" coordorigin="7188,1134" coordsize="1665,973" path="m7813,2063l7814,2063,7813,2063xe" filled="true" fillcolor="#f9f9f4" stroked="false">
                <v:path arrowok="t"/>
                <v:fill type="solid"/>
              </v:shape>
              <v:shape style="position:absolute;left:7188;top:1134;width:1665;height:973" coordorigin="7188,1134" coordsize="1665,973" path="m7813,2063xe" filled="true" fillcolor="#f9f9f4" stroked="false">
                <v:path arrowok="t"/>
                <v:fill type="solid"/>
              </v:shape>
              <v:shape style="position:absolute;left:7188;top:1134;width:1665;height:973" coordorigin="7188,1134" coordsize="1665,973" path="m8308,2041l8264,2054,8331,2054,8357,2045,8357,2045,8366,2041,8307,2041,8308,2041xe" filled="true" fillcolor="#f9f9f4" stroked="false">
                <v:path arrowok="t"/>
                <v:fill type="solid"/>
              </v:shape>
              <v:shape style="position:absolute;left:7188;top:1134;width:1665;height:973" coordorigin="7188,1134" coordsize="1665,973" path="m7768,2052l7769,2052,7768,2052xe" filled="true" fillcolor="#f9f9f4" stroked="false">
                <v:path arrowok="t"/>
                <v:fill type="solid"/>
              </v:shape>
              <v:shape style="position:absolute;left:7188;top:1134;width:1665;height:973" coordorigin="7188,1134" coordsize="1665,973" path="m8403,2026l8350,2026,8350,2026,8307,2041,8366,2041,8400,2027,8400,2027,8403,2026xe" filled="true" fillcolor="#f9f9f4" stroked="false">
                <v:path arrowok="t"/>
                <v:fill type="solid"/>
              </v:shape>
              <v:shape style="position:absolute;left:7188;top:1134;width:1665;height:973" coordorigin="7188,1134" coordsize="1665,973" path="m7724,2038l7724,2038,7724,2038xe" filled="true" fillcolor="#f9f9f4" stroked="false">
                <v:path arrowok="t"/>
                <v:fill type="solid"/>
              </v:shape>
              <v:shape style="position:absolute;left:7188;top:1134;width:1665;height:973" coordorigin="7188,1134" coordsize="1665,973" path="m8350,2026l8350,2026,8350,2026xe" filled="true" fillcolor="#f9f9f4" stroked="false">
                <v:path arrowok="t"/>
                <v:fill type="solid"/>
              </v:shape>
              <v:shape style="position:absolute;left:7188;top:1134;width:1665;height:973" coordorigin="7188,1134" coordsize="1665,973" path="m8350,2026l8350,2026,8350,2026,8350,2026xe" filled="true" fillcolor="#f9f9f4" stroked="false">
                <v:path arrowok="t"/>
                <v:fill type="solid"/>
              </v:shape>
              <v:shape style="position:absolute;left:7188;top:1134;width:1665;height:973" coordorigin="7188,1134" coordsize="1665,973" path="m8440,2009l8392,2009,8392,2009,8350,2026,8350,2026,8403,2026,8440,2009xe" filled="true" fillcolor="#f9f9f4" stroked="false">
                <v:path arrowok="t"/>
                <v:fill type="solid"/>
              </v:shape>
              <v:shape style="position:absolute;left:7188;top:1134;width:1665;height:973" coordorigin="7188,1134" coordsize="1665,973" path="m7679,2022xe" filled="true" fillcolor="#f9f9f4" stroked="false">
                <v:path arrowok="t"/>
                <v:fill type="solid"/>
              </v:shape>
              <v:shape style="position:absolute;left:7188;top:1134;width:1665;height:973" coordorigin="7188,1134" coordsize="1665,973" path="m7679,2022l7679,2022,7679,2022xe" filled="true" fillcolor="#f9f9f4" stroked="false">
                <v:path arrowok="t"/>
                <v:fill type="solid"/>
              </v:shape>
              <v:shape style="position:absolute;left:7188;top:1134;width:1665;height:973" coordorigin="7188,1134" coordsize="1665,973" path="m8392,2009l8392,2009,8392,2009xe" filled="true" fillcolor="#f9f9f4" stroked="false">
                <v:path arrowok="t"/>
                <v:fill type="solid"/>
              </v:shape>
              <v:shape style="position:absolute;left:7188;top:1134;width:1665;height:973" coordorigin="7188,1134" coordsize="1665,973" path="m8477,1990l8434,1990,8433,1990,8392,2009,8392,2009,8440,2009,8442,2008,8442,2008,8477,1990xe" filled="true" fillcolor="#f9f9f4" stroked="false">
                <v:path arrowok="t"/>
                <v:fill type="solid"/>
              </v:shape>
              <v:shape style="position:absolute;left:7188;top:1134;width:1665;height:973" coordorigin="7188,1134" coordsize="1665,973" path="m7635,2003l7636,2004,7635,2003xe" filled="true" fillcolor="#f9f9f4" stroked="false">
                <v:path arrowok="t"/>
                <v:fill type="solid"/>
              </v:shape>
              <v:shape style="position:absolute;left:7188;top:1134;width:1665;height:973" coordorigin="7188,1134" coordsize="1665,973" path="m8433,1990l8433,1990,8433,1990xe" filled="true" fillcolor="#f9f9f4" stroked="false">
                <v:path arrowok="t"/>
                <v:fill type="solid"/>
              </v:shape>
              <v:shape style="position:absolute;left:7188;top:1134;width:1665;height:973" coordorigin="7188,1134" coordsize="1665,973" path="m8513,1969l8474,1969,8433,1990,8477,1990,8483,1987,8513,1969xe" filled="true" fillcolor="#f9f9f4" stroked="false">
                <v:path arrowok="t"/>
                <v:fill type="solid"/>
              </v:shape>
              <v:shape style="position:absolute;left:7188;top:1134;width:1665;height:973" coordorigin="7188,1134" coordsize="1665,973" path="m7592,1983l7592,1983,7592,1983xe" filled="true" fillcolor="#f9f9f4" stroked="false">
                <v:path arrowok="t"/>
                <v:fill type="solid"/>
              </v:shape>
              <v:shape style="position:absolute;left:7188;top:1134;width:1665;height:973" coordorigin="7188,1134" coordsize="1665,973" path="m8550,1946l8513,1946,8473,1969,8474,1969,8513,1969,8524,1963,8550,1946xe" filled="true" fillcolor="#f9f9f4" stroked="false">
                <v:path arrowok="t"/>
                <v:fill type="solid"/>
              </v:shape>
              <v:shape style="position:absolute;left:7188;top:1134;width:1665;height:973" coordorigin="7188,1134" coordsize="1665,973" path="m7550,1960l7550,1960,7550,1960xe" filled="true" fillcolor="#f9f9f4" stroked="false">
                <v:path arrowok="t"/>
                <v:fill type="solid"/>
              </v:shape>
              <v:shape style="position:absolute;left:7188;top:1134;width:1665;height:973" coordorigin="7188,1134" coordsize="1665,973" path="m7549,1960xe" filled="true" fillcolor="#f9f9f4" stroked="false">
                <v:path arrowok="t"/>
                <v:fill type="solid"/>
              </v:shape>
              <v:shape style="position:absolute;left:7188;top:1134;width:1665;height:973" coordorigin="7188,1134" coordsize="1665,973" path="m8586,1922l8552,1922,8551,1922,8513,1947,8513,1946,8550,1946,8562,1938,8586,1922xe" filled="true" fillcolor="#f9f9f4" stroked="false">
                <v:path arrowok="t"/>
                <v:fill type="solid"/>
              </v:shape>
              <v:shape style="position:absolute;left:7188;top:1134;width:1665;height:973" coordorigin="7188,1134" coordsize="1665,973" path="m7523,1944l7523,1944,7523,1944xe" filled="true" fillcolor="#f9f9f4" stroked="false">
                <v:path arrowok="t"/>
                <v:fill type="solid"/>
              </v:shape>
              <v:shape style="position:absolute;left:7188;top:1134;width:1665;height:973" coordorigin="7188,1134" coordsize="1665,973" path="m7497,1927l7497,1927,7497,1927xe" filled="true" fillcolor="#f9f9f4" stroked="false">
                <v:path arrowok="t"/>
                <v:fill type="solid"/>
              </v:shape>
              <v:shape style="position:absolute;left:7188;top:1134;width:1665;height:973" coordorigin="7188,1134" coordsize="1665,973" path="m8552,1922l8551,1922,8552,1922xe" filled="true" fillcolor="#f9f9f4" stroked="false">
                <v:path arrowok="t"/>
                <v:fill type="solid"/>
              </v:shape>
              <v:shape style="position:absolute;left:7188;top:1134;width:1665;height:973" coordorigin="7188,1134" coordsize="1665,973" path="m8655,1866l8625,1866,8624,1866,8588,1895,8552,1922,8586,1922,8601,1911,8637,1882,8637,1881,8655,1866xe" filled="true" fillcolor="#f9f9f4" stroked="false">
                <v:path arrowok="t"/>
                <v:fill type="solid"/>
              </v:shape>
              <v:shape style="position:absolute;left:7188;top:1134;width:1665;height:973" coordorigin="7188,1134" coordsize="1665,973" path="m7472,1909l7472,1909,7472,1909xe" filled="true" fillcolor="#f9f9f4" stroked="false">
                <v:path arrowok="t"/>
                <v:fill type="solid"/>
              </v:shape>
              <v:shape style="position:absolute;left:7188;top:1134;width:1665;height:973" coordorigin="7188,1134" coordsize="1665,973" path="m8589,1895l8588,1895,8589,1895xe" filled="true" fillcolor="#f9f9f4" stroked="false">
                <v:path arrowok="t"/>
                <v:fill type="solid"/>
              </v:shape>
              <v:shape style="position:absolute;left:7188;top:1134;width:1665;height:973" coordorigin="7188,1134" coordsize="1665,973" path="m7447,1891l7447,1891,7447,1891xe" filled="true" fillcolor="#f9f9f4" stroked="false">
                <v:path arrowok="t"/>
                <v:fill type="solid"/>
              </v:shape>
              <v:shape style="position:absolute;left:7188;top:1134;width:1665;height:973" coordorigin="7188,1134" coordsize="1665,973" path="m7423,1871l7423,1872,7423,1871xe" filled="true" fillcolor="#f9f9f4" stroked="false">
                <v:path arrowok="t"/>
                <v:fill type="solid"/>
              </v:shape>
              <v:shape style="position:absolute;left:7188;top:1134;width:1665;height:973" coordorigin="7188,1134" coordsize="1665,973" path="m8624,1866xe" filled="true" fillcolor="#f9f9f4" stroked="false">
                <v:path arrowok="t"/>
                <v:fill type="solid"/>
              </v:shape>
              <v:shape style="position:absolute;left:7188;top:1134;width:1665;height:973" coordorigin="7188,1134" coordsize="1665,973" path="m8720,1803l8693,1803,8692,1803,8659,1836,8624,1866,8655,1866,8673,1850,8673,1850,8707,1817,8707,1817,8720,1803xe" filled="true" fillcolor="#f9f9f4" stroked="false">
                <v:path arrowok="t"/>
                <v:fill type="solid"/>
              </v:shape>
              <v:shape style="position:absolute;left:7188;top:1134;width:1665;height:973" coordorigin="7188,1134" coordsize="1665,973" path="m7400,1852l7400,1852,7400,1852xe" filled="true" fillcolor="#f9f9f4" stroked="false">
                <v:path arrowok="t"/>
                <v:fill type="solid"/>
              </v:shape>
              <v:shape style="position:absolute;left:7188;top:1134;width:1665;height:973" coordorigin="7188,1134" coordsize="1665,973" path="m8659,1836l8659,1836,8659,1836xe" filled="true" fillcolor="#f9f9f4" stroked="false">
                <v:path arrowok="t"/>
                <v:fill type="solid"/>
              </v:shape>
              <v:shape style="position:absolute;left:7188;top:1134;width:1665;height:973" coordorigin="7188,1134" coordsize="1665,973" path="m7377,1831xe" filled="true" fillcolor="#f9f9f4" stroked="false">
                <v:path arrowok="t"/>
                <v:fill type="solid"/>
              </v:shape>
              <v:shape style="position:absolute;left:7188;top:1134;width:1665;height:973" coordorigin="7188,1134" coordsize="1665,973" path="m7355,1809xe" filled="true" fillcolor="#f9f9f4" stroked="false">
                <v:path arrowok="t"/>
                <v:fill type="solid"/>
              </v:shape>
              <v:shape style="position:absolute;left:7188;top:1134;width:1665;height:973" coordorigin="7188,1134" coordsize="1665,973" path="m7355,1809xe" filled="true" fillcolor="#f9f9f4" stroked="false">
                <v:path arrowok="t"/>
                <v:fill type="solid"/>
              </v:shape>
              <v:shape style="position:absolute;left:7188;top:1134;width:1665;height:973" coordorigin="7188,1134" coordsize="1665,973" path="m8692,1803xe" filled="true" fillcolor="#f9f9f4" stroked="false">
                <v:path arrowok="t"/>
                <v:fill type="solid"/>
              </v:shape>
              <v:shape style="position:absolute;left:7188;top:1134;width:1665;height:973" coordorigin="7188,1134" coordsize="1665,973" path="m8750,1769l8725,1769,8692,1803,8693,1803,8720,1803,8739,1782,8739,1782,8750,1769xe" filled="true" fillcolor="#f9f9f4" stroked="false">
                <v:path arrowok="t"/>
                <v:fill type="solid"/>
              </v:shape>
              <v:shape style="position:absolute;left:7188;top:1134;width:1665;height:973" coordorigin="7188,1134" coordsize="1665,973" path="m7333,1787l7334,1787,7333,1787xe" filled="true" fillcolor="#f9f9f4" stroked="false">
                <v:path arrowok="t"/>
                <v:fill type="solid"/>
              </v:shape>
              <v:shape style="position:absolute;left:7188;top:1134;width:1665;height:973" coordorigin="7188,1134" coordsize="1665,973" path="m8780,1733l8755,1733,8724,1769,8725,1769,8750,1769,8770,1745,8770,1745,8780,1733xe" filled="true" fillcolor="#f9f9f4" stroked="false">
                <v:path arrowok="t"/>
                <v:fill type="solid"/>
              </v:shape>
              <v:shape style="position:absolute;left:7188;top:1134;width:1665;height:973" coordorigin="7188,1134" coordsize="1665,973" path="m7313,1764l7313,1765,7313,1764xe" filled="true" fillcolor="#f9f9f4" stroked="false">
                <v:path arrowok="t"/>
                <v:fill type="solid"/>
              </v:shape>
              <v:shape style="position:absolute;left:7188;top:1134;width:1665;height:973" coordorigin="7188,1134" coordsize="1665,973" path="m7293,1741l7293,1741,7293,1741xe" filled="true" fillcolor="#f9f9f4" stroked="false">
                <v:path arrowok="t"/>
                <v:fill type="solid"/>
              </v:shape>
              <v:shape style="position:absolute;left:7188;top:1134;width:1665;height:973" coordorigin="7188,1134" coordsize="1665,973" path="m8808,1695l8784,1695,8783,1695,8755,1733,8755,1733,8780,1733,8799,1707,8800,1706,8808,1695xe" filled="true" fillcolor="#f9f9f4" stroked="false">
                <v:path arrowok="t"/>
                <v:fill type="solid"/>
              </v:shape>
              <v:shape style="position:absolute;left:7188;top:1134;width:1665;height:973" coordorigin="7188,1134" coordsize="1665,973" path="m7274,1717l7274,1717,7274,1717xe" filled="true" fillcolor="#f9f9f4" stroked="false">
                <v:path arrowok="t"/>
                <v:fill type="solid"/>
              </v:shape>
              <v:shape style="position:absolute;left:7188;top:1134;width:1665;height:973" coordorigin="7188,1134" coordsize="1665,973" path="m8784,1695l8783,1695,8784,1695xe" filled="true" fillcolor="#f9f9f4" stroked="false">
                <v:path arrowok="t"/>
                <v:fill type="solid"/>
              </v:shape>
              <v:shape style="position:absolute;left:7188;top:1134;width:1665;height:973" coordorigin="7188,1134" coordsize="1665,973" path="m8784,1695l8783,1695,8784,1695xe" filled="true" fillcolor="#f9f9f4" stroked="false">
                <v:path arrowok="t"/>
                <v:fill type="solid"/>
              </v:shape>
              <v:shape style="position:absolute;left:7188;top:1134;width:1665;height:973" coordorigin="7188,1134" coordsize="1665,973" path="m8834,1655l8811,1655,8784,1695,8808,1695,8827,1666,8827,1666,8834,1655xe" filled="true" fillcolor="#f9f9f4" stroked="false">
                <v:path arrowok="t"/>
                <v:fill type="solid"/>
              </v:shape>
              <v:shape style="position:absolute;left:7188;top:1134;width:1665;height:973" coordorigin="7188,1134" coordsize="1665,973" path="m7255,1692l7256,1692,7255,1692xe" filled="true" fillcolor="#f9f9f4" stroked="false">
                <v:path arrowok="t"/>
                <v:fill type="solid"/>
              </v:shape>
              <v:shape style="position:absolute;left:7188;top:1134;width:1665;height:973" coordorigin="7188,1134" coordsize="1665,973" path="m7238,1666l7238,1667,7238,1666xe" filled="true" fillcolor="#f9f9f4" stroked="false">
                <v:path arrowok="t"/>
                <v:fill type="solid"/>
              </v:shape>
              <v:shape style="position:absolute;left:7188;top:1134;width:1665;height:973" coordorigin="7188,1134" coordsize="1665,973" path="m8831,1622l8810,1655,8811,1655,8834,1655,8851,1627,8839,1627,8831,1622xe" filled="true" fillcolor="#f9f9f4" stroked="false">
                <v:path arrowok="t"/>
                <v:fill type="solid"/>
              </v:shape>
              <v:shape style="position:absolute;left:7188;top:1134;width:1665;height:973" coordorigin="7188,1134" coordsize="1665,973" path="m7221,1640l7221,1641,7221,1640xe" filled="true" fillcolor="#f9f9f4" stroked="false">
                <v:path arrowok="t"/>
                <v:fill type="solid"/>
              </v:shape>
              <v:shape style="position:absolute;left:7188;top:1134;width:1665;height:973" coordorigin="7188,1134" coordsize="1665,973" path="m7205,1614l7202,1627,7210,1622,7205,1614xe" filled="true" fillcolor="#f9f9f4" stroked="false">
                <v:path arrowok="t"/>
                <v:fill type="solid"/>
              </v:shape>
              <v:shape style="position:absolute;left:7188;top:1134;width:1665;height:973" coordorigin="7188,1134" coordsize="1665,973" path="m7210,1622l7202,1627,7213,1627,7210,1622xe" filled="true" fillcolor="#f9f9f4" stroked="false">
                <v:path arrowok="t"/>
                <v:fill type="solid"/>
              </v:shape>
              <v:shape style="position:absolute;left:7188;top:1134;width:1665;height:973" coordorigin="7188,1134" coordsize="1665,973" path="m8836,1614l8831,1622,8839,1627,8836,1614xe" filled="true" fillcolor="#f9f9f4" stroked="false">
                <v:path arrowok="t"/>
                <v:fill type="solid"/>
              </v:shape>
              <v:shape style="position:absolute;left:7188;top:1134;width:1665;height:973" coordorigin="7188,1134" coordsize="1665,973" path="m8850,1614l8836,1614,8839,1627,8851,1627,8853,1624,8850,1614xe" filled="true" fillcolor="#f9f9f4" stroked="false">
                <v:path arrowok="t"/>
                <v:fill type="solid"/>
              </v:shape>
              <v:shape style="position:absolute;left:7188;top:1134;width:1665;height:973" coordorigin="7188,1134" coordsize="1665,973" path="m7225,1614l7205,1614,7210,1622,7225,1614xe" filled="true" fillcolor="#f9f9f4" stroked="false">
                <v:path arrowok="t"/>
                <v:fill type="solid"/>
              </v:shape>
              <v:shape style="position:absolute;left:7188;top:1134;width:1665;height:973" coordorigin="7188,1134" coordsize="1665,973" path="m8055,1151l8025,1151,8020,1154,8831,1622,8836,1614,8850,1614,8849,1610,8055,1151xe" filled="true" fillcolor="#f9f9f4" stroked="false">
                <v:path arrowok="t"/>
                <v:fill type="solid"/>
              </v:shape>
              <v:shape style="position:absolute;left:7188;top:1134;width:1665;height:973" coordorigin="7188,1134" coordsize="1665,973" path="m8025,1151l8015,1151,8020,1154,8025,1151xe" filled="true" fillcolor="#f9f9f4" stroked="false">
                <v:path arrowok="t"/>
                <v:fill type="solid"/>
              </v:shape>
              <v:shape style="position:absolute;left:7673;top:1595;width:648;height:156" type="#_x0000_t75" stroked="false">
                <v:imagedata r:id="rId236" o:title=""/>
              </v:shape>
            </v:group>
            <v:group style="position:absolute;left:7410;top:17;width:479;height:151" coordorigin="7410,17" coordsize="479,151">
              <v:shape style="position:absolute;left:7410;top:17;width:479;height:151" coordorigin="7410,17" coordsize="479,151" path="m7410,167l7888,167,7888,17,7410,17,7410,167xe" filled="true" fillcolor="#ffb1b0" stroked="false">
                <v:path arrowok="t"/>
                <v:fill type="solid"/>
              </v:shape>
            </v:group>
            <v:group style="position:absolute;left:6926;top:12;width:969;height:162" coordorigin="6926,12" coordsize="969,162">
              <v:shape style="position:absolute;left:6926;top:12;width:969;height:162" coordorigin="6926,12" coordsize="969,162" path="m7888,12l6931,12,6926,17,6926,167,6931,173,7888,173,7894,167,6937,167,6931,162,6937,162,6937,23,6931,23,6937,17,7894,17,7888,12xe" filled="true" fillcolor="#ffb1b0" stroked="false">
                <v:path arrowok="t"/>
                <v:fill type="solid"/>
              </v:shape>
              <v:shape style="position:absolute;left:6926;top:12;width:969;height:162" coordorigin="6926,12" coordsize="969,162" path="m6937,162l6931,162,6937,167,6937,162xe" filled="true" fillcolor="#ffb1b0" stroked="false">
                <v:path arrowok="t"/>
                <v:fill type="solid"/>
              </v:shape>
              <v:shape style="position:absolute;left:6926;top:12;width:969;height:162" coordorigin="6926,12" coordsize="969,162" path="m7883,162l6937,162,6937,167,7883,167,7883,162xe" filled="true" fillcolor="#ffb1b0" stroked="false">
                <v:path arrowok="t"/>
                <v:fill type="solid"/>
              </v:shape>
              <v:shape style="position:absolute;left:6926;top:12;width:969;height:162" coordorigin="6926,12" coordsize="969,162" path="m7883,17l7883,167,7888,162,7894,162,7894,23,7888,23,7883,17xe" filled="true" fillcolor="#ffb1b0" stroked="false">
                <v:path arrowok="t"/>
                <v:fill type="solid"/>
              </v:shape>
              <v:shape style="position:absolute;left:6926;top:12;width:969;height:162" coordorigin="6926,12" coordsize="969,162" path="m7894,162l7888,162,7883,167,7894,167,7894,162xe" filled="true" fillcolor="#ffb1b0" stroked="false">
                <v:path arrowok="t"/>
                <v:fill type="solid"/>
              </v:shape>
              <v:shape style="position:absolute;left:6926;top:12;width:969;height:162" coordorigin="6926,12" coordsize="969,162" path="m6937,17l6931,23,6937,23,6937,17xe" filled="true" fillcolor="#ffb1b0" stroked="false">
                <v:path arrowok="t"/>
                <v:fill type="solid"/>
              </v:shape>
              <v:shape style="position:absolute;left:6926;top:12;width:969;height:162" coordorigin="6926,12" coordsize="969,162" path="m7883,17l6937,17,6937,23,7883,23,7883,17xe" filled="true" fillcolor="#ffb1b0" stroked="false">
                <v:path arrowok="t"/>
                <v:fill type="solid"/>
              </v:shape>
              <v:shape style="position:absolute;left:6926;top:12;width:969;height:162" coordorigin="6926,12" coordsize="969,162" path="m7894,17l7883,17,7888,23,7894,23,7894,17xe" filled="true" fillcolor="#ffb1b0" stroked="false">
                <v:path arrowok="t"/>
                <v:fill type="solid"/>
              </v:shape>
            </v:group>
            <v:group style="position:absolute;left:7029;top:128;width:952;height:1431" coordorigin="7029,128" coordsize="952,1431">
              <v:shape style="position:absolute;left:7029;top:128;width:952;height:1431" coordorigin="7029,128" coordsize="952,1431" path="m7981,128l7912,131,7845,138,7778,150,7713,167,7648,188,7586,214,7525,245,7468,279,7414,315,7364,355,7318,397,7274,443,7234,490,7197,540,7164,592,7134,645,7108,701,7086,757,7067,815,7052,874,7040,934,7033,995,7029,1056,7029,1077,7029,1097,7032,1159,7039,1220,7050,1281,7065,1342,7084,1402,7108,1462,7136,1520,7156,1559,7981,1082,7981,128xe" filled="true" fillcolor="#ff7e7c" stroked="false">
                <v:path arrowok="t"/>
                <v:fill type="solid"/>
              </v:shape>
            </v:group>
            <v:group style="position:absolute;left:7019;top:118;width:972;height:1449" coordorigin="7019,118" coordsize="972,1449">
              <v:shape style="position:absolute;left:7019;top:118;width:972;height:1449" coordorigin="7019,118" coordsize="972,1449" path="m7980,118l7949,119,7918,121,7917,121,7886,123,7886,123,7855,127,7855,127,7824,131,7793,137,7762,143,7762,144,7732,151,7732,151,7702,160,7672,169,7613,192,7584,204,7556,217,7555,218,7528,232,7527,232,7500,247,7500,247,7457,273,7379,330,7342,362,7307,394,7307,394,7274,428,7274,428,7243,463,7243,464,7214,500,7186,539,7161,578,7161,578,7138,618,7138,618,7117,659,7116,659,7097,701,7097,702,7080,744,7080,745,7065,788,7065,788,7052,832,7041,878,7032,923,7032,923,7026,968,7026,969,7021,1014,7021,1015,7019,1061,7019,1108,7022,1154,7022,1154,7026,1201,7026,1201,7033,1247,7033,1248,7042,1294,7054,1340,7068,1385,7068,1386,7084,1431,7084,1431,7103,1476,7103,1476,7124,1520,7124,1520,7148,1563,7161,1567,7185,1554,7165,1554,7151,1550,7160,1545,7142,1511,7142,1511,7121,1467,7103,1424,7087,1379,7073,1334,7062,1290,7062,1289,7062,1289,7053,1244,7046,1199,7042,1153,7042,1153,7039,1108,7039,1107,7039,1062,7041,1016,7046,971,7046,971,7052,926,7060,882,7071,838,7071,837,7084,794,7099,752,7099,751,7115,709,7116,709,7134,668,7134,668,7155,628,7178,588,7203,550,7230,512,7258,476,7289,441,7321,408,7355,376,7391,346,7429,317,7429,317,7468,290,7510,264,7537,249,7564,235,7592,222,7620,210,7649,199,7678,188,7707,179,7737,170,7767,163,7797,156,7827,151,7827,151,7858,146,7858,146,7888,143,7888,143,7919,140,7919,140,7950,139,7949,139,7971,138,7971,128,7991,128,7980,118xe" filled="true" fillcolor="#f9f9f4" stroked="false">
                <v:path arrowok="t"/>
                <v:fill type="solid"/>
              </v:shape>
              <v:shape style="position:absolute;left:7019;top:118;width:972;height:1449" coordorigin="7019,118" coordsize="972,1449" path="m7160,1545l7151,1550,7165,1554,7160,1545xe" filled="true" fillcolor="#f9f9f4" stroked="false">
                <v:path arrowok="t"/>
                <v:fill type="solid"/>
              </v:shape>
              <v:shape style="position:absolute;left:7019;top:118;width:972;height:1449" coordorigin="7019,118" coordsize="972,1449" path="m7971,1076l7160,1545,7165,1554,7185,1554,7986,1091,7991,1082,7971,1082,7971,1076xe" filled="true" fillcolor="#f9f9f4" stroked="false">
                <v:path arrowok="t"/>
                <v:fill type="solid"/>
              </v:shape>
              <v:shape style="position:absolute;left:7019;top:118;width:972;height:1449" coordorigin="7019,118" coordsize="972,1449" path="m7142,1511l7142,1511,7142,1511xe" filled="true" fillcolor="#f9f9f4" stroked="false">
                <v:path arrowok="t"/>
                <v:fill type="solid"/>
              </v:shape>
              <v:shape style="position:absolute;left:7019;top:118;width:972;height:1449" coordorigin="7019,118" coordsize="972,1449" path="m7142,1511l7142,1511,7142,1511xe" filled="true" fillcolor="#f9f9f4" stroked="false">
                <v:path arrowok="t"/>
                <v:fill type="solid"/>
              </v:shape>
              <v:shape style="position:absolute;left:7019;top:118;width:972;height:1449" coordorigin="7019,118" coordsize="972,1449" path="m7142,1511xe" filled="true" fillcolor="#f9f9f4" stroked="false">
                <v:path arrowok="t"/>
                <v:fill type="solid"/>
              </v:shape>
              <v:shape style="position:absolute;left:7019;top:118;width:972;height:1449" coordorigin="7019,118" coordsize="972,1449" path="m7121,1467l7121,1468,7121,1467xe" filled="true" fillcolor="#f9f9f4" stroked="false">
                <v:path arrowok="t"/>
                <v:fill type="solid"/>
              </v:shape>
              <v:shape style="position:absolute;left:7019;top:118;width:972;height:1449" coordorigin="7019,118" coordsize="972,1449" path="m7103,1424l7103,1424,7103,1424xe" filled="true" fillcolor="#f9f9f4" stroked="false">
                <v:path arrowok="t"/>
                <v:fill type="solid"/>
              </v:shape>
              <v:shape style="position:absolute;left:7019;top:118;width:972;height:1449" coordorigin="7019,118" coordsize="972,1449" path="m7103,1424xe" filled="true" fillcolor="#f9f9f4" stroked="false">
                <v:path arrowok="t"/>
                <v:fill type="solid"/>
              </v:shape>
              <v:shape style="position:absolute;left:7019;top:118;width:972;height:1449" coordorigin="7019,118" coordsize="972,1449" path="m7087,1379l7087,1380,7087,1379xe" filled="true" fillcolor="#f9f9f4" stroked="false">
                <v:path arrowok="t"/>
                <v:fill type="solid"/>
              </v:shape>
              <v:shape style="position:absolute;left:7019;top:118;width:972;height:1449" coordorigin="7019,118" coordsize="972,1449" path="m7073,1334l7073,1335,7073,1334xe" filled="true" fillcolor="#f9f9f4" stroked="false">
                <v:path arrowok="t"/>
                <v:fill type="solid"/>
              </v:shape>
              <v:shape style="position:absolute;left:7019;top:118;width:972;height:1449" coordorigin="7019,118" coordsize="972,1449" path="m7062,1289l7062,1290,7062,1289,7062,1289xe" filled="true" fillcolor="#f9f9f4" stroked="false">
                <v:path arrowok="t"/>
                <v:fill type="solid"/>
              </v:shape>
              <v:shape style="position:absolute;left:7019;top:118;width:972;height:1449" coordorigin="7019,118" coordsize="972,1449" path="m7062,1289l7062,1290,7062,1289xe" filled="true" fillcolor="#f9f9f4" stroked="false">
                <v:path arrowok="t"/>
                <v:fill type="solid"/>
              </v:shape>
              <v:shape style="position:absolute;left:7019;top:118;width:972;height:1449" coordorigin="7019,118" coordsize="972,1449" path="m7062,1289l7062,1289,7062,1289xe" filled="true" fillcolor="#f9f9f4" stroked="false">
                <v:path arrowok="t"/>
                <v:fill type="solid"/>
              </v:shape>
              <v:shape style="position:absolute;left:7019;top:118;width:972;height:1449" coordorigin="7019,118" coordsize="972,1449" path="m7053,1244l7053,1244,7053,1244xe" filled="true" fillcolor="#f9f9f4" stroked="false">
                <v:path arrowok="t"/>
                <v:fill type="solid"/>
              </v:shape>
              <v:shape style="position:absolute;left:7019;top:118;width:972;height:1449" coordorigin="7019,118" coordsize="972,1449" path="m7046,1198l7046,1199,7046,1198xe" filled="true" fillcolor="#f9f9f4" stroked="false">
                <v:path arrowok="t"/>
                <v:fill type="solid"/>
              </v:shape>
              <v:shape style="position:absolute;left:7019;top:118;width:972;height:1449" coordorigin="7019,118" coordsize="972,1449" path="m7046,1198xe" filled="true" fillcolor="#f9f9f4" stroked="false">
                <v:path arrowok="t"/>
                <v:fill type="solid"/>
              </v:shape>
              <v:shape style="position:absolute;left:7019;top:118;width:972;height:1449" coordorigin="7019,118" coordsize="972,1449" path="m7042,1153l7042,1153,7042,1153xe" filled="true" fillcolor="#f9f9f4" stroked="false">
                <v:path arrowok="t"/>
                <v:fill type="solid"/>
              </v:shape>
              <v:shape style="position:absolute;left:7019;top:118;width:972;height:1449" coordorigin="7019,118" coordsize="972,1449" path="m7039,1107l7039,1107,7039,1107xe" filled="true" fillcolor="#f9f9f4" stroked="false">
                <v:path arrowok="t"/>
                <v:fill type="solid"/>
              </v:shape>
              <v:shape style="position:absolute;left:7019;top:118;width:972;height:1449" coordorigin="7019,118" coordsize="972,1449" path="m7976,1073l7971,1076,7971,1082,7976,1073xe" filled="true" fillcolor="#f9f9f4" stroked="false">
                <v:path arrowok="t"/>
                <v:fill type="solid"/>
              </v:shape>
              <v:shape style="position:absolute;left:7019;top:118;width:972;height:1449" coordorigin="7019,118" coordsize="972,1449" path="m7991,1073l7976,1073,7971,1082,7991,1082,7991,1073xe" filled="true" fillcolor="#f9f9f4" stroked="false">
                <v:path arrowok="t"/>
                <v:fill type="solid"/>
              </v:shape>
              <v:shape style="position:absolute;left:7019;top:118;width:972;height:1449" coordorigin="7019,118" coordsize="972,1449" path="m7991,128l7971,128,7981,138,7971,138,7971,1076,7976,1073,7991,1073,7991,128xe" filled="true" fillcolor="#f9f9f4" stroked="false">
                <v:path arrowok="t"/>
                <v:fill type="solid"/>
              </v:shape>
              <v:shape style="position:absolute;left:7019;top:118;width:972;height:1449" coordorigin="7019,118" coordsize="972,1449" path="m7039,1061l7039,1062,7039,1061xe" filled="true" fillcolor="#f9f9f4" stroked="false">
                <v:path arrowok="t"/>
                <v:fill type="solid"/>
              </v:shape>
              <v:shape style="position:absolute;left:7019;top:118;width:972;height:1449" coordorigin="7019,118" coordsize="972,1449" path="m7041,1016l7041,1016,7041,1016xe" filled="true" fillcolor="#f9f9f4" stroked="false">
                <v:path arrowok="t"/>
                <v:fill type="solid"/>
              </v:shape>
              <v:shape style="position:absolute;left:7019;top:118;width:972;height:1449" coordorigin="7019,118" coordsize="972,1449" path="m7046,971l7046,971,7046,971xe" filled="true" fillcolor="#f9f9f4" stroked="false">
                <v:path arrowok="t"/>
                <v:fill type="solid"/>
              </v:shape>
              <v:shape style="position:absolute;left:7019;top:118;width:972;height:1449" coordorigin="7019,118" coordsize="972,1449" path="m7046,971xe" filled="true" fillcolor="#f9f9f4" stroked="false">
                <v:path arrowok="t"/>
                <v:fill type="solid"/>
              </v:shape>
              <v:shape style="position:absolute;left:7019;top:118;width:972;height:1449" coordorigin="7019,118" coordsize="972,1449" path="m7052,926l7052,926,7052,926xe" filled="true" fillcolor="#f9f9f4" stroked="false">
                <v:path arrowok="t"/>
                <v:fill type="solid"/>
              </v:shape>
              <v:shape style="position:absolute;left:7019;top:118;width:972;height:1449" coordorigin="7019,118" coordsize="972,1449" path="m7061,881l7060,882,7061,881xe" filled="true" fillcolor="#f9f9f4" stroked="false">
                <v:path arrowok="t"/>
                <v:fill type="solid"/>
              </v:shape>
              <v:shape style="position:absolute;left:7019;top:118;width:972;height:1449" coordorigin="7019,118" coordsize="972,1449" path="m7071,837l7071,838,7071,837xe" filled="true" fillcolor="#f9f9f4" stroked="false">
                <v:path arrowok="t"/>
                <v:fill type="solid"/>
              </v:shape>
              <v:shape style="position:absolute;left:7019;top:118;width:972;height:1449" coordorigin="7019,118" coordsize="972,1449" path="m7084,794l7084,794,7084,794xe" filled="true" fillcolor="#f9f9f4" stroked="false">
                <v:path arrowok="t"/>
                <v:fill type="solid"/>
              </v:shape>
              <v:shape style="position:absolute;left:7019;top:118;width:972;height:1449" coordorigin="7019,118" coordsize="972,1449" path="m7099,751l7099,752,7099,751,7099,751xe" filled="true" fillcolor="#f9f9f4" stroked="false">
                <v:path arrowok="t"/>
                <v:fill type="solid"/>
              </v:shape>
              <v:shape style="position:absolute;left:7019;top:118;width:972;height:1449" coordorigin="7019,118" coordsize="972,1449" path="m7099,751l7099,752,7099,751xe" filled="true" fillcolor="#f9f9f4" stroked="false">
                <v:path arrowok="t"/>
                <v:fill type="solid"/>
              </v:shape>
              <v:shape style="position:absolute;left:7019;top:118;width:972;height:1449" coordorigin="7019,118" coordsize="972,1449" path="m7099,751l7099,751,7099,751xe" filled="true" fillcolor="#f9f9f4" stroked="false">
                <v:path arrowok="t"/>
                <v:fill type="solid"/>
              </v:shape>
              <v:shape style="position:absolute;left:7019;top:118;width:972;height:1449" coordorigin="7019,118" coordsize="972,1449" path="m7115,709l7115,709,7115,709xe" filled="true" fillcolor="#f9f9f4" stroked="false">
                <v:path arrowok="t"/>
                <v:fill type="solid"/>
              </v:shape>
              <v:shape style="position:absolute;left:7019;top:118;width:972;height:1449" coordorigin="7019,118" coordsize="972,1449" path="m7116,709xe" filled="true" fillcolor="#f9f9f4" stroked="false">
                <v:path arrowok="t"/>
                <v:fill type="solid"/>
              </v:shape>
              <v:shape style="position:absolute;left:7019;top:118;width:972;height:1449" coordorigin="7019,118" coordsize="972,1449" path="m7134,668l7134,668,7134,668xe" filled="true" fillcolor="#f9f9f4" stroked="false">
                <v:path arrowok="t"/>
                <v:fill type="solid"/>
              </v:shape>
              <v:shape style="position:absolute;left:7019;top:118;width:972;height:1449" coordorigin="7019,118" coordsize="972,1449" path="m7134,668xe" filled="true" fillcolor="#f9f9f4" stroked="false">
                <v:path arrowok="t"/>
                <v:fill type="solid"/>
              </v:shape>
              <v:shape style="position:absolute;left:7019;top:118;width:972;height:1449" coordorigin="7019,118" coordsize="972,1449" path="m7155,627l7155,628,7155,627xe" filled="true" fillcolor="#f9f9f4" stroked="false">
                <v:path arrowok="t"/>
                <v:fill type="solid"/>
              </v:shape>
              <v:shape style="position:absolute;left:7019;top:118;width:972;height:1449" coordorigin="7019,118" coordsize="972,1449" path="m7178,588l7178,588,7178,588xe" filled="true" fillcolor="#f9f9f4" stroked="false">
                <v:path arrowok="t"/>
                <v:fill type="solid"/>
              </v:shape>
              <v:shape style="position:absolute;left:7019;top:118;width:972;height:1449" coordorigin="7019,118" coordsize="972,1449" path="m7203,550l7203,550,7203,550xe" filled="true" fillcolor="#f9f9f4" stroked="false">
                <v:path arrowok="t"/>
                <v:fill type="solid"/>
              </v:shape>
              <v:shape style="position:absolute;left:7019;top:118;width:972;height:1449" coordorigin="7019,118" coordsize="972,1449" path="m7230,512l7229,513,7230,512xe" filled="true" fillcolor="#f9f9f4" stroked="false">
                <v:path arrowok="t"/>
                <v:fill type="solid"/>
              </v:shape>
              <v:shape style="position:absolute;left:7019;top:118;width:972;height:1449" coordorigin="7019,118" coordsize="972,1449" path="m7258,476l7258,477,7258,476xe" filled="true" fillcolor="#f9f9f4" stroked="false">
                <v:path arrowok="t"/>
                <v:fill type="solid"/>
              </v:shape>
              <v:shape style="position:absolute;left:7019;top:118;width:972;height:1449" coordorigin="7019,118" coordsize="972,1449" path="m7289,441l7288,442,7289,441xe" filled="true" fillcolor="#f9f9f4" stroked="false">
                <v:path arrowok="t"/>
                <v:fill type="solid"/>
              </v:shape>
              <v:shape style="position:absolute;left:7019;top:118;width:972;height:1449" coordorigin="7019,118" coordsize="972,1449" path="m7321,408l7321,408,7321,408xe" filled="true" fillcolor="#f9f9f4" stroked="false">
                <v:path arrowok="t"/>
                <v:fill type="solid"/>
              </v:shape>
              <v:shape style="position:absolute;left:7019;top:118;width:972;height:1449" coordorigin="7019,118" coordsize="972,1449" path="m7355,376l7355,376,7355,376xe" filled="true" fillcolor="#f9f9f4" stroked="false">
                <v:path arrowok="t"/>
                <v:fill type="solid"/>
              </v:shape>
              <v:shape style="position:absolute;left:7019;top:118;width:972;height:1449" coordorigin="7019,118" coordsize="972,1449" path="m7391,346l7391,346,7391,346xe" filled="true" fillcolor="#f9f9f4" stroked="false">
                <v:path arrowok="t"/>
                <v:fill type="solid"/>
              </v:shape>
              <v:shape style="position:absolute;left:7019;top:118;width:972;height:1449" coordorigin="7019,118" coordsize="972,1449" path="m7429,317l7429,317,7429,317xe" filled="true" fillcolor="#f9f9f4" stroked="false">
                <v:path arrowok="t"/>
                <v:fill type="solid"/>
              </v:shape>
              <v:shape style="position:absolute;left:7019;top:118;width:972;height:1449" coordorigin="7019,118" coordsize="972,1449" path="m7429,317l7429,317,7429,317xe" filled="true" fillcolor="#f9f9f4" stroked="false">
                <v:path arrowok="t"/>
                <v:fill type="solid"/>
              </v:shape>
              <v:shape style="position:absolute;left:7019;top:118;width:972;height:1449" coordorigin="7019,118" coordsize="972,1449" path="m7429,317xe" filled="true" fillcolor="#f9f9f4" stroked="false">
                <v:path arrowok="t"/>
                <v:fill type="solid"/>
              </v:shape>
              <v:shape style="position:absolute;left:7019;top:118;width:972;height:1449" coordorigin="7019,118" coordsize="972,1449" path="m7469,290l7468,290,7469,290xe" filled="true" fillcolor="#f9f9f4" stroked="false">
                <v:path arrowok="t"/>
                <v:fill type="solid"/>
              </v:shape>
              <v:shape style="position:absolute;left:7019;top:118;width:972;height:1449" coordorigin="7019,118" coordsize="972,1449" path="m7510,264l7510,265,7510,264xe" filled="true" fillcolor="#f9f9f4" stroked="false">
                <v:path arrowok="t"/>
                <v:fill type="solid"/>
              </v:shape>
              <v:shape style="position:absolute;left:7019;top:118;width:972;height:1449" coordorigin="7019,118" coordsize="972,1449" path="m7537,249l7537,250,7537,249xe" filled="true" fillcolor="#f9f9f4" stroked="false">
                <v:path arrowok="t"/>
                <v:fill type="solid"/>
              </v:shape>
              <v:shape style="position:absolute;left:7019;top:118;width:972;height:1449" coordorigin="7019,118" coordsize="972,1449" path="m7565,235l7564,235,7565,235xe" filled="true" fillcolor="#f9f9f4" stroked="false">
                <v:path arrowok="t"/>
                <v:fill type="solid"/>
              </v:shape>
              <v:shape style="position:absolute;left:7019;top:118;width:972;height:1449" coordorigin="7019,118" coordsize="972,1449" path="m7592,222l7592,222,7592,222xe" filled="true" fillcolor="#f9f9f4" stroked="false">
                <v:path arrowok="t"/>
                <v:fill type="solid"/>
              </v:shape>
              <v:shape style="position:absolute;left:7019;top:118;width:972;height:1449" coordorigin="7019,118" coordsize="972,1449" path="m7621,210l7620,210,7621,210xe" filled="true" fillcolor="#f9f9f4" stroked="false">
                <v:path arrowok="t"/>
                <v:fill type="solid"/>
              </v:shape>
              <v:shape style="position:absolute;left:7019;top:118;width:972;height:1449" coordorigin="7019,118" coordsize="972,1449" path="m7649,198l7649,199,7649,198xe" filled="true" fillcolor="#f9f9f4" stroked="false">
                <v:path arrowok="t"/>
                <v:fill type="solid"/>
              </v:shape>
              <v:shape style="position:absolute;left:7019;top:118;width:972;height:1449" coordorigin="7019,118" coordsize="972,1449" path="m7678,188l7678,188,7678,188xe" filled="true" fillcolor="#f9f9f4" stroked="false">
                <v:path arrowok="t"/>
                <v:fill type="solid"/>
              </v:shape>
              <v:shape style="position:absolute;left:7019;top:118;width:972;height:1449" coordorigin="7019,118" coordsize="972,1449" path="m7708,179l7707,179,7708,179xe" filled="true" fillcolor="#f9f9f4" stroked="false">
                <v:path arrowok="t"/>
                <v:fill type="solid"/>
              </v:shape>
              <v:shape style="position:absolute;left:7019;top:118;width:972;height:1449" coordorigin="7019,118" coordsize="972,1449" path="m7737,170l7737,170,7737,170xe" filled="true" fillcolor="#f9f9f4" stroked="false">
                <v:path arrowok="t"/>
                <v:fill type="solid"/>
              </v:shape>
              <v:shape style="position:absolute;left:7019;top:118;width:972;height:1449" coordorigin="7019,118" coordsize="972,1449" path="m7767,163l7767,163,7767,163xe" filled="true" fillcolor="#f9f9f4" stroked="false">
                <v:path arrowok="t"/>
                <v:fill type="solid"/>
              </v:shape>
              <v:shape style="position:absolute;left:7019;top:118;width:972;height:1449" coordorigin="7019,118" coordsize="972,1449" path="m7827,151l7827,151,7827,151xe" filled="true" fillcolor="#f9f9f4" stroked="false">
                <v:path arrowok="t"/>
                <v:fill type="solid"/>
              </v:shape>
              <v:shape style="position:absolute;left:7019;top:118;width:972;height:1449" coordorigin="7019,118" coordsize="972,1449" path="m7858,146l7858,146,7857,146,7858,146xe" filled="true" fillcolor="#f9f9f4" stroked="false">
                <v:path arrowok="t"/>
                <v:fill type="solid"/>
              </v:shape>
              <v:shape style="position:absolute;left:7019;top:118;width:972;height:1449" coordorigin="7019,118" coordsize="972,1449" path="m7971,128l7971,138,7981,138,7971,128xe" filled="true" fillcolor="#f9f9f4" stroked="false">
                <v:path arrowok="t"/>
                <v:fill type="solid"/>
              </v:shape>
              <v:shape style="position:absolute;left:7252;top:724;width:637;height:156" type="#_x0000_t75" stroked="false">
                <v:imagedata r:id="rId237" o:title=""/>
              </v:shape>
            </v:group>
            <v:group style="position:absolute;left:8051;top:70;width:999;height:1475" coordorigin="8051,70" coordsize="999,1475">
              <v:shape style="position:absolute;left:8051;top:70;width:999;height:1475" coordorigin="8051,70" coordsize="999,1475" path="m8799,1401l8868,1545,9020,1529,8957,1492,8966,1472,8975,1450,8980,1438,8862,1438,8799,1401xe" filled="true" fillcolor="#ffb1b0" stroked="false">
                <v:path arrowok="t"/>
                <v:fill type="solid"/>
              </v:shape>
              <v:shape style="position:absolute;left:8051;top:70;width:999;height:1475" coordorigin="8051,70" coordsize="999,1475" path="m8051,70l8051,180,8074,180,8098,181,8168,188,8237,200,8305,217,8372,240,8435,267,8493,298,8548,332,8599,369,8647,410,8692,453,8734,499,8771,548,8806,599,8836,653,8863,708,8886,765,8905,823,8920,882,8931,943,8938,1004,8941,1066,8941,1087,8937,1149,8930,1212,8917,1274,8901,1336,8879,1397,8862,1438,8980,1438,9006,1364,9024,1298,9037,1231,9045,1163,9049,1095,9049,1072,9049,1050,9046,984,9038,920,9026,857,9011,795,8992,735,8969,677,8943,621,8913,566,8880,514,8844,464,8806,416,8764,371,8720,328,8673,288,8624,252,8572,218,8519,187,8463,159,8405,135,8346,115,8285,98,8223,85,8159,76,8094,71,8073,71,8051,70xe" filled="true" fillcolor="#ffb1b0" stroked="false">
                <v:path arrowok="t"/>
                <v:fill type="solid"/>
              </v:shape>
            </v:group>
            <v:group style="position:absolute;left:7131;top:1578;width:1745;height:556" coordorigin="7131,1578" coordsize="1745,556">
              <v:shape style="position:absolute;left:7131;top:1578;width:1745;height:556" coordorigin="7131,1578" coordsize="1745,556" path="m7332,1709l7194,1709,7207,1727,7221,1746,7265,1798,7312,1848,7362,1894,7416,1937,7472,1976,7530,2010,7589,2040,7648,2065,7708,2087,7769,2104,7830,2117,7892,2127,7954,2132,8016,2134,8036,2133,8098,2130,8159,2122,8219,2111,8279,2097,8337,2078,8395,2056,8451,2031,8465,2024,8021,2024,8000,2024,7939,2021,7878,2014,7818,2003,7759,1988,7701,1968,7644,1945,7588,1918,7535,1886,7483,1851,7434,1812,7387,1769,7343,1722,7332,1709xe" filled="true" fillcolor="#ffb1b0" stroked="false">
                <v:path arrowok="t"/>
                <v:fill type="solid"/>
              </v:shape>
              <v:shape style="position:absolute;left:7131;top:1578;width:1745;height:556" coordorigin="7131,1578" coordsize="1745,556" path="m8781,1578l8744,1638,8701,1695,8655,1747,8604,1797,8550,1842,8495,1881,8439,1914,8382,1943,8324,1967,8264,1987,8204,2003,8143,2014,8082,2021,8021,2024,8465,2024,8523,1992,8575,1958,8626,1922,8674,1881,8719,1838,8763,1792,8803,1742,8841,1689,8876,1633,8781,1578xe" filled="true" fillcolor="#ffb1b0" stroked="false">
                <v:path arrowok="t"/>
                <v:fill type="solid"/>
              </v:shape>
              <v:shape style="position:absolute;left:7131;top:1578;width:1745;height:556" coordorigin="7131,1578" coordsize="1745,556" path="m7193,1605l7131,1745,7194,1709,7332,1709,7329,1706,7315,1689,7302,1671,7289,1654,7351,1617,7193,1605xe" filled="true" fillcolor="#ffb1b0" stroked="false">
                <v:path arrowok="t"/>
                <v:fill type="solid"/>
              </v:shape>
            </v:group>
            <v:group style="position:absolute;left:6971;top:23;width:1000;height:1550" coordorigin="6971,23" coordsize="1000,1550">
              <v:shape style="position:absolute;left:6971;top:23;width:1000;height:1550" coordorigin="6971,23" coordsize="1000,1550" path="m7896,23l7881,23,7881,75,7858,77,7790,87,7723,102,7658,121,7594,144,7532,172,7471,205,7415,239,7363,277,7313,318,7266,361,7223,407,7183,455,7146,506,7113,558,7083,612,7057,668,7034,725,7014,783,6998,843,6986,903,6977,964,6973,1025,6971,1067,6972,1087,6974,1149,6981,1211,6992,1273,7006,1334,7025,1395,7048,1455,7074,1514,7105,1572,7200,1518,7188,1497,7177,1476,7148,1412,7124,1346,7105,1278,7091,1208,7083,1140,7080,1074,7081,1053,7084,989,7092,926,7105,864,7121,804,7142,746,7166,689,7195,634,7227,582,7262,532,7301,484,7342,440,7387,398,7435,359,7485,323,7539,291,7594,263,7652,239,7712,218,7774,202,7837,190,7881,184,7930,184,7971,125,7896,23xe" filled="true" fillcolor="#ffb1b0" stroked="false">
                <v:path arrowok="t"/>
                <v:fill type="solid"/>
              </v:shape>
              <v:shape style="position:absolute;left:6971;top:23;width:1000;height:1550" coordorigin="6971,23" coordsize="1000,1550" path="m7930,184l7881,184,7881,257,7930,184xe" filled="true" fillcolor="#ffb1b0" stroked="false">
                <v:path arrowok="t"/>
                <v:fill type="solid"/>
              </v:shape>
            </v:group>
            <v:group style="position:absolute;left:4977;top:317;width:2434;height:6" coordorigin="4977,317" coordsize="2434,6">
              <v:shape style="position:absolute;left:4977;top:317;width:2434;height:6" coordorigin="4977,317" coordsize="2434,6" path="m4977,323l7410,323,7410,317,4977,317,4977,323xe" filled="true" fillcolor="#ffb1b0" stroked="false">
                <v:path arrowok="t"/>
                <v:fill type="solid"/>
              </v:shape>
              <v:shape style="position:absolute;left:5078;top:111;width:107;height:107" type="#_x0000_t75" stroked="false">
                <v:imagedata r:id="rId238" o:title=""/>
              </v:shape>
              <v:shape style="position:absolute;left:5339;top:86;width:1666;height:173" type="#_x0000_t75" stroked="false">
                <v:imagedata r:id="rId239" o:title=""/>
              </v:shape>
              <v:shape style="position:absolute;left:7329;top:70;width:230;height:184" type="#_x0000_t75" stroked="false">
                <v:imagedata r:id="rId240" o:title=""/>
              </v:shape>
            </v:group>
            <v:group style="position:absolute;left:4844;top:6;width:2572;height:312" coordorigin="4844,6" coordsize="2572,312">
              <v:shape style="position:absolute;left:4844;top:6;width:2572;height:312" coordorigin="4844,6" coordsize="2572,312" path="m4844,6l7415,6,7415,317,4844,317,4844,6xe" filled="true" fillcolor="#ffb1b0" stroked="false">
                <v:path arrowok="t"/>
                <v:fill type="solid"/>
              </v:shape>
            </v:group>
            <v:group style="position:absolute;left:4844;top:6;width:2572;height:312" coordorigin="4844,6" coordsize="2572,312">
              <v:shape style="position:absolute;left:4844;top:6;width:2572;height:312" coordorigin="4844,6" coordsize="2572,312" path="m4844,6l7415,6,7415,317,4844,317,4844,6xe" filled="false" stroked="true" strokeweight=".562249pt" strokecolor="#ffb1b1">
                <v:path arrowok="t"/>
              </v:shape>
              <v:shape style="position:absolute;left:4938;top:99;width:107;height:106" type="#_x0000_t75" stroked="false">
                <v:imagedata r:id="rId241" o:title=""/>
              </v:shape>
              <v:shape style="position:absolute;left:5199;top:95;width:496;height:133" type="#_x0000_t75" stroked="false">
                <v:imagedata r:id="rId242" o:title=""/>
              </v:shape>
              <v:shape style="position:absolute;left:5729;top:75;width:1513;height:173" type="#_x0000_t75" stroked="false">
                <v:imagedata r:id="rId243" o:title=""/>
              </v:shape>
            </v:group>
          </v:group>
        </w:pict>
      </w:r>
      <w:r>
        <w:rPr>
          <w:rFonts w:ascii="Microsoft JhengHei" w:hAnsi="Microsoft JhengHei" w:cs="Microsoft JhengHei" w:eastAsia="Microsoft JhengHei" w:hint="default"/>
          <w:sz w:val="20"/>
          <w:szCs w:val="20"/>
        </w:rPr>
      </w:r>
    </w:p>
    <w:p>
      <w:pPr>
        <w:spacing w:before="7"/>
        <w:ind w:left="236" w:right="110" w:firstLine="0"/>
        <w:jc w:val="left"/>
        <w:rPr>
          <w:rFonts w:ascii="宋体" w:hAnsi="宋体" w:cs="宋体" w:eastAsia="宋体" w:hint="default"/>
          <w:sz w:val="17"/>
          <w:szCs w:val="17"/>
        </w:rPr>
      </w:pPr>
      <w:r>
        <w:rPr/>
        <w:pict>
          <v:group style="position:absolute;margin-left:82.672752pt;margin-top:-94.518578pt;width:231.2pt;height:43.3pt;mso-position-horizontal-relative:page;mso-position-vertical-relative:paragraph;z-index:-420592" coordorigin="1653,-1890" coordsize="4624,866">
            <v:group style="position:absolute;left:1654;top:-1890;width:854;height:854" coordorigin="1654,-1890" coordsize="854,854">
              <v:shape style="position:absolute;left:1654;top:-1890;width:854;height:854" coordorigin="1654,-1890" coordsize="854,854" path="m1654,-1890l2507,-1890,2507,-1037,1654,-1037,1654,-1890xe" filled="true" fillcolor="#80a6be" stroked="false">
                <v:path arrowok="t"/>
                <v:fill type="solid"/>
              </v:shape>
              <v:shape style="position:absolute;left:1905;top:-1682;width:151;height:191" type="#_x0000_t75" stroked="false">
                <v:imagedata r:id="rId244" o:title=""/>
              </v:shape>
              <v:shape style="position:absolute;left:2094;top:-1683;width:181;height:190" type="#_x0000_t75" stroked="false">
                <v:imagedata r:id="rId245" o:title=""/>
              </v:shape>
              <v:shape style="position:absolute;left:1889;top:-1434;width:181;height:183" type="#_x0000_t75" stroked="false">
                <v:imagedata r:id="rId246" o:title=""/>
              </v:shape>
              <v:shape style="position:absolute;left:2102;top:-1440;width:179;height:193" type="#_x0000_t75" stroked="false">
                <v:imagedata r:id="rId247" o:title=""/>
              </v:shape>
            </v:group>
            <v:group style="position:absolute;left:2507;top:-1890;width:151;height:854" coordorigin="2507,-1890" coordsize="151,854">
              <v:shape style="position:absolute;left:2507;top:-1890;width:151;height:854" coordorigin="2507,-1890" coordsize="151,854" path="m2507,-1890l2507,-1037,2657,-1464,2507,-1890xe" filled="true" fillcolor="#80a6be" stroked="false">
                <v:path arrowok="t"/>
                <v:fill type="solid"/>
              </v:shape>
            </v:group>
            <v:group style="position:absolute;left:3637;top:-1890;width:2629;height:854" coordorigin="3637,-1890" coordsize="2629,854">
              <v:shape style="position:absolute;left:3637;top:-1890;width:2629;height:854" coordorigin="3637,-1890" coordsize="2629,854" path="m3637,-1890l6266,-1890,6266,-1037,3637,-1037,3637,-1890xe" filled="true" fillcolor="#b3c9d9" stroked="false">
                <v:path arrowok="t"/>
                <v:fill type="solid"/>
              </v:shape>
            </v:group>
            <v:group style="position:absolute;left:3732;top:-1632;width:93;height:93" coordorigin="3732,-1632" coordsize="93,93">
              <v:shape style="position:absolute;left:3732;top:-1632;width:93;height:93" coordorigin="3732,-1632" coordsize="93,93" path="m3791,-1632l3766,-1632,3754,-1627,3736,-1609,3732,-1598,3732,-1573,3736,-1561,3754,-1543,3766,-1539,3791,-1539,3802,-1543,3821,-1561,3825,-1573,3825,-1598,3821,-1609,3802,-1627,3791,-1632xe" filled="true" fillcolor="#000000" stroked="false">
                <v:path arrowok="t"/>
                <v:fill type="solid"/>
              </v:shape>
              <v:shape style="position:absolute;left:3981;top:-1653;width:368;height:150" type="#_x0000_t75" stroked="false">
                <v:imagedata r:id="rId248" o:title=""/>
              </v:shape>
              <v:shape style="position:absolute;left:4378;top:-1655;width:1082;height:154" type="#_x0000_t75" stroked="false">
                <v:imagedata r:id="rId249" o:title=""/>
              </v:shape>
            </v:group>
            <v:group style="position:absolute;left:5482;top:-1588;width:2;height:2" coordorigin="5482,-1588" coordsize="2,2">
              <v:shape style="position:absolute;left:5482;top:-1588;width:2;height:2" coordorigin="5482,-1588" coordsize="1,0" path="m5482,-1588l5483,-1588e" filled="false" stroked="true" strokeweight=".100013pt" strokecolor="#000000">
                <v:path arrowok="t"/>
              </v:shape>
            </v:group>
            <v:group style="position:absolute;left:5482;top:-1593;width:146;height:2" coordorigin="5482,-1593" coordsize="146,2">
              <v:shape style="position:absolute;left:5482;top:-1593;width:146;height:2" coordorigin="5482,-1593" coordsize="146,0" path="m5482,-1593l5628,-1593e" filled="false" stroked="true" strokeweight=".400052pt" strokecolor="#000000">
                <v:path arrowok="t"/>
              </v:shape>
            </v:group>
            <v:group style="position:absolute;left:5618;top:-1589;width:10;height:2" coordorigin="5618,-1589" coordsize="10,2">
              <v:shape style="position:absolute;left:5618;top:-1589;width:10;height:2" coordorigin="5618,-1589" coordsize="10,2" path="m5628,-1589l5618,-1589,5623,-1589,5628,-1588,5628,-1589xe" filled="true" fillcolor="#000000" stroked="false">
                <v:path arrowok="t"/>
                <v:fill type="solid"/>
              </v:shape>
            </v:group>
            <v:group style="position:absolute;left:5491;top:-1589;width:128;height:2" coordorigin="5491,-1589" coordsize="128,2">
              <v:shape style="position:absolute;left:5491;top:-1589;width:128;height:2" coordorigin="5491,-1589" coordsize="128,0" path="m5491,-1589l5618,-1589e" filled="false" stroked="true" strokeweight=".020181pt" strokecolor="#000000">
                <v:path arrowok="t"/>
              </v:shape>
            </v:group>
            <v:group style="position:absolute;left:5490;top:-1596;width:129;height:2" coordorigin="5490,-1596" coordsize="129,2">
              <v:shape style="position:absolute;left:5490;top:-1596;width:129;height:2" coordorigin="5490,-1596" coordsize="129,0" path="m5490,-1596l5618,-1596e" filled="false" stroked="true" strokeweight=".023064pt" strokecolor="#000000">
                <v:path arrowok="t"/>
              </v:shape>
            </v:group>
            <v:group style="position:absolute;left:5618;top:-1598;width:10;height:2" coordorigin="5618,-1598" coordsize="10,2">
              <v:shape style="position:absolute;left:5618;top:-1598;width:10;height:2" coordorigin="5618,-1598" coordsize="10,2" path="m5628,-1598l5623,-1597,5618,-1596,5628,-1596,5628,-1598xe" filled="true" fillcolor="#000000" stroked="false">
                <v:path arrowok="t"/>
                <v:fill type="solid"/>
              </v:shape>
            </v:group>
            <v:group style="position:absolute;left:5506;top:-1605;width:99;height:2" coordorigin="5506,-1605" coordsize="99,2">
              <v:shape style="position:absolute;left:5506;top:-1605;width:99;height:2" coordorigin="5506,-1605" coordsize="99,0" path="m5506,-1605l5604,-1605e" filled="false" stroked="true" strokeweight=".200026pt" strokecolor="#000000">
                <v:path arrowok="t"/>
              </v:shape>
            </v:group>
            <v:group style="position:absolute;left:5506;top:-1609;width:98;height:2" coordorigin="5506,-1609" coordsize="98,2">
              <v:shape style="position:absolute;left:5506;top:-1609;width:98;height:2" coordorigin="5506,-1609" coordsize="98,0" path="m5506,-1609l5604,-1609e" filled="false" stroked="true" strokeweight=".200026pt" strokecolor="#000000">
                <v:path arrowok="t"/>
              </v:shape>
            </v:group>
            <v:group style="position:absolute;left:5506;top:-1612;width:9;height:2" coordorigin="5506,-1612" coordsize="9,2">
              <v:shape style="position:absolute;left:5506;top:-1612;width:9;height:2" coordorigin="5506,-1612" coordsize="9,0" path="m5506,-1612l5515,-1612e" filled="false" stroked="true" strokeweight=".100013pt" strokecolor="#000000">
                <v:path arrowok="t"/>
              </v:shape>
            </v:group>
            <v:group style="position:absolute;left:5506;top:-1616;width:10;height:2" coordorigin="5506,-1616" coordsize="10,2">
              <v:shape style="position:absolute;left:5506;top:-1616;width:10;height:2" coordorigin="5506,-1616" coordsize="10,0" path="m5506,-1616l5515,-1616e" filled="false" stroked="true" strokeweight=".300038pt" strokecolor="#000000">
                <v:path arrowok="t"/>
              </v:shape>
            </v:group>
            <v:group style="position:absolute;left:5506;top:-1623;width:98;height:2" coordorigin="5506,-1623" coordsize="98,2">
              <v:shape style="position:absolute;left:5506;top:-1623;width:98;height:2" coordorigin="5506,-1623" coordsize="98,0" path="m5506,-1623l5604,-1623e" filled="false" stroked="true" strokeweight=".400052pt" strokecolor="#000000">
                <v:path arrowok="t"/>
              </v:shape>
            </v:group>
            <v:group style="position:absolute;left:5506;top:-1631;width:10;height:2" coordorigin="5506,-1631" coordsize="10,2">
              <v:shape style="position:absolute;left:5506;top:-1631;width:10;height:2" coordorigin="5506,-1631" coordsize="10,0" path="m5506,-1631l5515,-1631e" filled="false" stroked="true" strokeweight=".400051pt" strokecolor="#000000">
                <v:path arrowok="t"/>
              </v:shape>
            </v:group>
            <v:group style="position:absolute;left:5506;top:-1637;width:98;height:2" coordorigin="5506,-1637" coordsize="98,2">
              <v:shape style="position:absolute;left:5506;top:-1637;width:98;height:2" coordorigin="5506,-1637" coordsize="98,0" path="m5506,-1637l5604,-1637e" filled="false" stroked="true" strokeweight=".200026pt" strokecolor="#000000">
                <v:path arrowok="t"/>
              </v:shape>
            </v:group>
            <v:group style="position:absolute;left:5506;top:-1641;width:99;height:2" coordorigin="5506,-1641" coordsize="99,2">
              <v:shape style="position:absolute;left:5506;top:-1641;width:99;height:2" coordorigin="5506,-1641" coordsize="99,0" path="m5506,-1641l5604,-1641e" filled="false" stroked="true" strokeweight=".200026pt" strokecolor="#000000">
                <v:path arrowok="t"/>
              </v:shape>
            </v:group>
            <v:group style="position:absolute;left:5596;top:-1604;width:9;height:2" coordorigin="5596,-1604" coordsize="9,2">
              <v:shape style="position:absolute;left:5596;top:-1604;width:9;height:2" coordorigin="5596,-1604" coordsize="9,2" path="m5605,-1604l5596,-1604,5600,-1604,5605,-1603,5605,-1604xe" filled="true" fillcolor="#000000" stroked="false">
                <v:path arrowok="t"/>
                <v:fill type="solid"/>
              </v:shape>
            </v:group>
            <v:group style="position:absolute;left:5595;top:-1615;width:9;height:2" coordorigin="5595,-1615" coordsize="9,2">
              <v:shape style="position:absolute;left:5595;top:-1615;width:9;height:2" coordorigin="5595,-1615" coordsize="9,0" path="m5595,-1615l5604,-1615e" filled="false" stroked="true" strokeweight=".452615pt" strokecolor="#000000">
                <v:path arrowok="t"/>
              </v:shape>
            </v:group>
            <v:group style="position:absolute;left:5595;top:-1631;width:9;height:2" coordorigin="5595,-1631" coordsize="9,2">
              <v:shape style="position:absolute;left:5595;top:-1631;width:9;height:2" coordorigin="5595,-1631" coordsize="9,0" path="m5595,-1631l5604,-1631e" filled="false" stroked="true" strokeweight=".455497pt" strokecolor="#000000">
                <v:path arrowok="t"/>
              </v:shape>
            </v:group>
            <v:group style="position:absolute;left:5600;top:-1643;width:5;height:2" coordorigin="5600,-1643" coordsize="5,2">
              <v:shape style="position:absolute;left:5600;top:-1643;width:5;height:2" coordorigin="5600,-1643" coordsize="5,1" path="m5605,-1643l5600,-1643,5605,-1643,5605,-1643xe" filled="true" fillcolor="#000000" stroked="false">
                <v:path arrowok="t"/>
                <v:fill type="solid"/>
              </v:shape>
            </v:group>
            <v:group style="position:absolute;left:5486;top:-1508;width:4;height:2" coordorigin="5486,-1508" coordsize="4,2">
              <v:shape style="position:absolute;left:5486;top:-1508;width:4;height:2" coordorigin="5486,-1508" coordsize="4,0" path="m5486,-1508l5489,-1508e" filled="false" stroked="true" strokeweight=".100013pt" strokecolor="#000000">
                <v:path arrowok="t"/>
              </v:shape>
            </v:group>
            <v:group style="position:absolute;left:5486;top:-1512;width:139;height:2" coordorigin="5486,-1512" coordsize="139,2">
              <v:shape style="position:absolute;left:5486;top:-1512;width:139;height:2" coordorigin="5486,-1512" coordsize="139,0" path="m5486,-1512l5624,-1512e" filled="false" stroked="true" strokeweight=".300039pt" strokecolor="#000000">
                <v:path arrowok="t"/>
              </v:shape>
            </v:group>
            <v:group style="position:absolute;left:5486;top:-1516;width:5;height:2" coordorigin="5486,-1516" coordsize="5,2">
              <v:shape style="position:absolute;left:5486;top:-1516;width:5;height:2" coordorigin="5486,-1516" coordsize="5,0" path="m5486,-1516l5490,-1516e" filled="false" stroked="true" strokeweight=".100013pt" strokecolor="#000000">
                <v:path arrowok="t"/>
              </v:shape>
            </v:group>
            <v:group style="position:absolute;left:5615;top:-1509;width:10;height:2" coordorigin="5615,-1509" coordsize="10,2">
              <v:shape style="position:absolute;left:5615;top:-1509;width:10;height:2" coordorigin="5615,-1509" coordsize="10,2" path="m5624,-1509l5615,-1509,5619,-1509,5624,-1508,5624,-1509xe" filled="true" fillcolor="#000000" stroked="false">
                <v:path arrowok="t"/>
                <v:fill type="solid"/>
              </v:shape>
            </v:group>
            <v:group style="position:absolute;left:5495;top:-1509;width:120;height:2" coordorigin="5495,-1509" coordsize="120,2">
              <v:shape style="position:absolute;left:5495;top:-1509;width:120;height:2" coordorigin="5495,-1509" coordsize="120,0" path="m5495,-1509l5615,-1509e" filled="false" stroked="true" strokeweight=".020181pt" strokecolor="#000000">
                <v:path arrowok="t"/>
              </v:shape>
            </v:group>
            <v:group style="position:absolute;left:5494;top:-1516;width:121;height:2" coordorigin="5494,-1516" coordsize="121,2">
              <v:shape style="position:absolute;left:5494;top:-1516;width:121;height:2" coordorigin="5494,-1516" coordsize="121,0" path="m5494,-1516l5615,-1516e" filled="false" stroked="true" strokeweight=".023064pt" strokecolor="#000000">
                <v:path arrowok="t"/>
              </v:shape>
            </v:group>
            <v:group style="position:absolute;left:5615;top:-1517;width:10;height:2" coordorigin="5615,-1517" coordsize="10,2">
              <v:shape style="position:absolute;left:5615;top:-1517;width:10;height:2" coordorigin="5615,-1517" coordsize="10,2" path="m5624,-1517l5619,-1516,5615,-1516,5624,-1516,5624,-1517xe" filled="true" fillcolor="#000000" stroked="false">
                <v:path arrowok="t"/>
                <v:fill type="solid"/>
              </v:shape>
            </v:group>
            <v:group style="position:absolute;left:5552;top:-1521;width:10;height:2" coordorigin="5552,-1521" coordsize="10,2">
              <v:shape style="position:absolute;left:5552;top:-1521;width:10;height:2" coordorigin="5552,-1521" coordsize="10,0" path="m5552,-1521l5561,-1521e" filled="false" stroked="true" strokeweight=".432434pt" strokecolor="#000000">
                <v:path arrowok="t"/>
              </v:shape>
            </v:group>
            <v:group style="position:absolute;left:5498;top:-1524;width:2;height:2" coordorigin="5498,-1524" coordsize="2,2">
              <v:shape style="position:absolute;left:5498;top:-1524;width:2;height:2" coordorigin="5498,-1524" coordsize="1,0" path="m5498,-1524l5499,-1524e" filled="false" stroked="true" strokeweight=".100013pt" strokecolor="#000000">
                <v:path arrowok="t"/>
              </v:shape>
            </v:group>
            <v:group style="position:absolute;left:5498;top:-1529;width:115;height:2" coordorigin="5498,-1529" coordsize="115,2">
              <v:shape style="position:absolute;left:5498;top:-1529;width:115;height:2" coordorigin="5498,-1529" coordsize="115,0" path="m5498,-1529l5612,-1529e" filled="false" stroked="true" strokeweight=".400052pt" strokecolor="#000000">
                <v:path arrowok="t"/>
              </v:shape>
            </v:group>
            <v:group style="position:absolute;left:5603;top:-1525;width:10;height:2" coordorigin="5603,-1525" coordsize="10,2">
              <v:shape style="position:absolute;left:5603;top:-1525;width:10;height:2" coordorigin="5603,-1525" coordsize="10,2" path="m5612,-1525l5603,-1525,5608,-1525,5612,-1524,5612,-1525xe" filled="true" fillcolor="#000000" stroked="false">
                <v:path arrowok="t"/>
                <v:fill type="solid"/>
              </v:shape>
            </v:group>
            <v:group style="position:absolute;left:5506;top:-1525;width:97;height:2" coordorigin="5506,-1525" coordsize="97,2">
              <v:shape style="position:absolute;left:5506;top:-1525;width:97;height:2" coordorigin="5506,-1525" coordsize="97,0" path="m5506,-1525l5603,-1525e" filled="false" stroked="true" strokeweight=".020181pt" strokecolor="#000000">
                <v:path arrowok="t"/>
              </v:shape>
            </v:group>
            <v:group style="position:absolute;left:5506;top:-1532;width:97;height:2" coordorigin="5506,-1532" coordsize="97,2">
              <v:shape style="position:absolute;left:5506;top:-1532;width:97;height:2" coordorigin="5506,-1532" coordsize="97,0" path="m5506,-1532l5603,-1532e" filled="false" stroked="true" strokeweight=".023064pt" strokecolor="#000000">
                <v:path arrowok="t"/>
              </v:shape>
            </v:group>
            <v:group style="position:absolute;left:5603;top:-1534;width:10;height:2" coordorigin="5603,-1534" coordsize="10,2">
              <v:shape style="position:absolute;left:5603;top:-1534;width:10;height:2" coordorigin="5603,-1534" coordsize="10,2" path="m5612,-1534l5607,-1533,5603,-1532,5612,-1532,5612,-1534xe" filled="true" fillcolor="#000000" stroked="false">
                <v:path arrowok="t"/>
                <v:fill type="solid"/>
              </v:shape>
            </v:group>
            <v:group style="position:absolute;left:5552;top:-1537;width:10;height:2" coordorigin="5552,-1537" coordsize="10,2">
              <v:shape style="position:absolute;left:5552;top:-1537;width:10;height:2" coordorigin="5552,-1537" coordsize="10,0" path="m5552,-1537l5561,-1537e" filled="false" stroked="true" strokeweight=".452615pt" strokecolor="#000000">
                <v:path arrowok="t"/>
              </v:shape>
            </v:group>
            <v:group style="position:absolute;left:5504;top:-1543;width:104;height:2" coordorigin="5504,-1543" coordsize="104,2">
              <v:shape style="position:absolute;left:5504;top:-1543;width:104;height:2" coordorigin="5504,-1543" coordsize="104,0" path="m5504,-1543l5607,-1543e" filled="false" stroked="true" strokeweight=".200026pt" strokecolor="#000000">
                <v:path arrowok="t"/>
              </v:shape>
            </v:group>
            <v:group style="position:absolute;left:5505;top:-1547;width:103;height:2" coordorigin="5505,-1547" coordsize="103,2">
              <v:shape style="position:absolute;left:5505;top:-1547;width:103;height:2" coordorigin="5505,-1547" coordsize="103,0" path="m5505,-1547l5607,-1547e" filled="false" stroked="true" strokeweight=".200026pt" strokecolor="#000000">
                <v:path arrowok="t"/>
              </v:shape>
            </v:group>
            <v:group style="position:absolute;left:5505;top:-1550;width:9;height:2" coordorigin="5505,-1550" coordsize="9,2">
              <v:shape style="position:absolute;left:5505;top:-1550;width:9;height:2" coordorigin="5505,-1550" coordsize="9,0" path="m5505,-1550l5514,-1550e" filled="false" stroked="true" strokeweight=".100013pt" strokecolor="#000000">
                <v:path arrowok="t"/>
              </v:shape>
            </v:group>
            <v:group style="position:absolute;left:5505;top:-1553;width:9;height:2" coordorigin="5505,-1553" coordsize="9,2">
              <v:shape style="position:absolute;left:5505;top:-1553;width:9;height:2" coordorigin="5505,-1553" coordsize="9,0" path="m5505,-1553l5514,-1553e" filled="false" stroked="true" strokeweight=".200026pt" strokecolor="#000000">
                <v:path arrowok="t"/>
              </v:shape>
            </v:group>
            <v:group style="position:absolute;left:5505;top:-1557;width:10;height:2" coordorigin="5505,-1557" coordsize="10,2">
              <v:shape style="position:absolute;left:5505;top:-1557;width:10;height:2" coordorigin="5505,-1557" coordsize="10,0" path="m5505,-1557l5514,-1557e" filled="false" stroked="true" strokeweight=".200026pt" strokecolor="#000000">
                <v:path arrowok="t"/>
              </v:shape>
            </v:group>
            <v:group style="position:absolute;left:5505;top:-1562;width:103;height:2" coordorigin="5505,-1562" coordsize="103,2">
              <v:shape style="position:absolute;left:5505;top:-1562;width:103;height:2" coordorigin="5505,-1562" coordsize="103,0" path="m5505,-1562l5607,-1562e" filled="false" stroked="true" strokeweight=".300039pt" strokecolor="#000000">
                <v:path arrowok="t"/>
              </v:shape>
            </v:group>
            <v:group style="position:absolute;left:5505;top:-1567;width:10;height:2" coordorigin="5505,-1567" coordsize="10,2">
              <v:shape style="position:absolute;left:5505;top:-1567;width:10;height:2" coordorigin="5505,-1567" coordsize="10,0" path="m5505,-1567l5514,-1567e" filled="false" stroked="true" strokeweight=".200026pt" strokecolor="#000000">
                <v:path arrowok="t"/>
              </v:shape>
            </v:group>
            <v:group style="position:absolute;left:5505;top:-1571;width:9;height:2" coordorigin="5505,-1571" coordsize="9,2">
              <v:shape style="position:absolute;left:5505;top:-1571;width:9;height:2" coordorigin="5505,-1571" coordsize="9,0" path="m5505,-1571l5514,-1571e" filled="false" stroked="true" strokeweight=".200026pt" strokecolor="#000000">
                <v:path arrowok="t"/>
              </v:shape>
            </v:group>
            <v:group style="position:absolute;left:5505;top:-1574;width:9;height:2" coordorigin="5505,-1574" coordsize="9,2">
              <v:shape style="position:absolute;left:5505;top:-1574;width:9;height:2" coordorigin="5505,-1574" coordsize="9,0" path="m5505,-1574l5514,-1574e" filled="false" stroked="true" strokeweight=".100013pt" strokecolor="#000000">
                <v:path arrowok="t"/>
              </v:shape>
            </v:group>
            <v:group style="position:absolute;left:5505;top:-1576;width:103;height:2" coordorigin="5505,-1576" coordsize="103,2">
              <v:shape style="position:absolute;left:5505;top:-1576;width:103;height:2" coordorigin="5505,-1576" coordsize="103,0" path="m5505,-1576l5607,-1576e" filled="false" stroked="true" strokeweight=".100013pt" strokecolor="#000000">
                <v:path arrowok="t"/>
              </v:shape>
            </v:group>
            <v:group style="position:absolute;left:5504;top:-1579;width:103;height:2" coordorigin="5504,-1579" coordsize="103,2">
              <v:shape style="position:absolute;left:5504;top:-1579;width:103;height:2" coordorigin="5504,-1579" coordsize="103,0" path="m5504,-1579l5607,-1579e" filled="false" stroked="true" strokeweight=".200026pt" strokecolor="#000000">
                <v:path arrowok="t"/>
              </v:shape>
            </v:group>
            <v:group style="position:absolute;left:5504;top:-1582;width:4;height:2" coordorigin="5504,-1582" coordsize="4,2">
              <v:shape style="position:absolute;left:5504;top:-1582;width:4;height:2" coordorigin="5504,-1582" coordsize="4,0" path="m5504,-1582l5507,-1582e" filled="false" stroked="true" strokeweight=".100013pt" strokecolor="#000000">
                <v:path arrowok="t"/>
              </v:shape>
            </v:group>
            <v:group style="position:absolute;left:5598;top:-1541;width:10;height:2" coordorigin="5598,-1541" coordsize="10,2">
              <v:shape style="position:absolute;left:5598;top:-1541;width:10;height:2" coordorigin="5598,-1541" coordsize="10,0" path="m5598,-1541l5608,-1541e" filled="false" stroked="true" strokeweight=".043243pt" strokecolor="#000000">
                <v:path arrowok="t"/>
              </v:shape>
            </v:group>
            <v:group style="position:absolute;left:5552;top:-1554;width:10;height:2" coordorigin="5552,-1554" coordsize="10,2">
              <v:shape style="position:absolute;left:5552;top:-1554;width:10;height:2" coordorigin="5552,-1554" coordsize="10,0" path="m5552,-1554l5561,-1554e" filled="false" stroked="true" strokeweight=".498741pt" strokecolor="#000000">
                <v:path arrowok="t"/>
              </v:shape>
            </v:group>
            <v:group style="position:absolute;left:5598;top:-1554;width:9;height:2" coordorigin="5598,-1554" coordsize="9,2">
              <v:shape style="position:absolute;left:5598;top:-1554;width:9;height:2" coordorigin="5598,-1554" coordsize="9,0" path="m5598,-1554l5607,-1554e" filled="false" stroked="true" strokeweight=".500064pt" strokecolor="#000000">
                <v:path arrowok="t"/>
              </v:shape>
            </v:group>
            <v:group style="position:absolute;left:5552;top:-1570;width:10;height:2" coordorigin="5552,-1570" coordsize="10,2">
              <v:shape style="position:absolute;left:5552;top:-1570;width:10;height:2" coordorigin="5552,-1570" coordsize="10,0" path="m5552,-1570l5561,-1570e" filled="false" stroked="true" strokeweight=".475678pt" strokecolor="#000000">
                <v:path arrowok="t"/>
              </v:shape>
            </v:group>
            <v:group style="position:absolute;left:5598;top:-1569;width:9;height:2" coordorigin="5598,-1569" coordsize="9,2">
              <v:shape style="position:absolute;left:5598;top:-1569;width:9;height:2" coordorigin="5598,-1569" coordsize="9,0" path="m5598,-1569l5607,-1569e" filled="false" stroked="true" strokeweight=".400051pt" strokecolor="#000000">
                <v:path arrowok="t"/>
              </v:shape>
            </v:group>
            <v:group style="position:absolute;left:5598;top:-1574;width:9;height:2" coordorigin="5598,-1574" coordsize="9,2">
              <v:shape style="position:absolute;left:5598;top:-1574;width:9;height:2" coordorigin="5598,-1574" coordsize="9,0" path="m5598,-1574l5607,-1574e" filled="false" stroked="true" strokeweight=".100013pt" strokecolor="#000000">
                <v:path arrowok="t"/>
              </v:shape>
            </v:group>
            <v:group style="position:absolute;left:5513;top:-1582;width:86;height:2" coordorigin="5513,-1582" coordsize="86,2">
              <v:shape style="position:absolute;left:5513;top:-1582;width:86;height:2" coordorigin="5513,-1582" coordsize="86,0" path="m5513,-1582l5598,-1582e" filled="false" stroked="true" strokeweight=".023064pt" strokecolor="#000000">
                <v:path arrowok="t"/>
              </v:shape>
            </v:group>
            <v:group style="position:absolute;left:5598;top:-1583;width:10;height:2" coordorigin="5598,-1583" coordsize="10,2">
              <v:shape style="position:absolute;left:5598;top:-1583;width:10;height:2" coordorigin="5598,-1583" coordsize="10,2" path="m5608,-1583l5602,-1582,5598,-1582,5608,-1582,5608,-1583xe" filled="true" fillcolor="#000000" stroked="false">
                <v:path arrowok="t"/>
                <v:fill type="solid"/>
              </v:shape>
            </v:group>
            <v:group style="position:absolute;left:5645;top:-1647;width:142;height:143" coordorigin="5645,-1647" coordsize="142,143">
              <v:shape style="position:absolute;left:5645;top:-1647;width:142;height:143" coordorigin="5645,-1647" coordsize="142,143" path="m5744,-1517l5746,-1514,5748,-1510,5748,-1505,5759,-1506,5766,-1507,5768,-1509,5771,-1511,5772,-1515,5772,-1516,5752,-1516,5749,-1516,5744,-1517xe" filled="true" fillcolor="#000000" stroked="false">
                <v:path arrowok="t"/>
                <v:fill type="solid"/>
              </v:shape>
              <v:shape style="position:absolute;left:5645;top:-1647;width:142;height:143" coordorigin="5645,-1647" coordsize="142,143" path="m5662,-1560l5663,-1554,5663,-1550,5663,-1547,5663,-1516,5663,-1512,5662,-1505,5673,-1505,5672,-1511,5672,-1515,5672,-1518,5672,-1551,5772,-1551,5772,-1554,5773,-1559,5673,-1559,5668,-1559,5662,-1560xe" filled="true" fillcolor="#000000" stroked="false">
                <v:path arrowok="t"/>
                <v:fill type="solid"/>
              </v:shape>
              <v:shape style="position:absolute;left:5645;top:-1647;width:142;height:143" coordorigin="5645,-1647" coordsize="142,143" path="m5705,-1551l5696,-1551,5696,-1527,5696,-1524,5696,-1519,5695,-1514,5706,-1514,5705,-1521,5705,-1524,5705,-1551xe" filled="true" fillcolor="#000000" stroked="false">
                <v:path arrowok="t"/>
                <v:fill type="solid"/>
              </v:shape>
              <v:shape style="position:absolute;left:5645;top:-1647;width:142;height:143" coordorigin="5645,-1647" coordsize="142,143" path="m5736,-1551l5727,-1551,5727,-1527,5727,-1523,5727,-1518,5727,-1514,5737,-1514,5736,-1521,5736,-1524,5736,-1551xe" filled="true" fillcolor="#000000" stroked="false">
                <v:path arrowok="t"/>
                <v:fill type="solid"/>
              </v:shape>
              <v:shape style="position:absolute;left:5645;top:-1647;width:142;height:143" coordorigin="5645,-1647" coordsize="142,143" path="m5772,-1551l5763,-1551,5763,-1519,5762,-1517,5759,-1516,5759,-1516,5772,-1516,5772,-1551xe" filled="true" fillcolor="#000000" stroked="false">
                <v:path arrowok="t"/>
                <v:fill type="solid"/>
              </v:shape>
              <v:shape style="position:absolute;left:5645;top:-1647;width:142;height:143" coordorigin="5645,-1647" coordsize="142,143" path="m5715,-1572l5705,-1572,5702,-1565,5700,-1561,5699,-1559,5699,-1559,5708,-1559,5709,-1560,5711,-1563,5712,-1565,5714,-1569,5714,-1571,5715,-1572xe" filled="true" fillcolor="#000000" stroked="false">
                <v:path arrowok="t"/>
                <v:fill type="solid"/>
              </v:shape>
              <v:shape style="position:absolute;left:5645;top:-1647;width:142;height:143" coordorigin="5645,-1647" coordsize="142,143" path="m5773,-1560l5766,-1559,5762,-1559,5773,-1559,5773,-1560xe" filled="true" fillcolor="#000000" stroked="false">
                <v:path arrowok="t"/>
                <v:fill type="solid"/>
              </v:shape>
              <v:shape style="position:absolute;left:5645;top:-1647;width:142;height:143" coordorigin="5645,-1647" coordsize="142,143" path="m5645,-1581l5645,-1571,5648,-1572,5786,-1572,5786,-1580,5655,-1580,5650,-1580,5645,-1581xe" filled="true" fillcolor="#000000" stroked="false">
                <v:path arrowok="t"/>
                <v:fill type="solid"/>
              </v:shape>
              <v:shape style="position:absolute;left:5645;top:-1647;width:142;height:143" coordorigin="5645,-1647" coordsize="142,143" path="m5786,-1572l5781,-1572,5786,-1571,5786,-1572xe" filled="true" fillcolor="#000000" stroked="false">
                <v:path arrowok="t"/>
                <v:fill type="solid"/>
              </v:shape>
              <v:shape style="position:absolute;left:5645;top:-1647;width:142;height:143" coordorigin="5645,-1647" coordsize="142,143" path="m5786,-1581l5780,-1580,5776,-1580,5786,-1580,5786,-1581xe" filled="true" fillcolor="#000000" stroked="false">
                <v:path arrowok="t"/>
                <v:fill type="solid"/>
              </v:shape>
              <v:shape style="position:absolute;left:5645;top:-1647;width:142;height:143" coordorigin="5645,-1647" coordsize="142,143" path="m5721,-1621l5712,-1621,5712,-1596,5711,-1592,5711,-1585,5721,-1585,5721,-1589,5721,-1621xe" filled="true" fillcolor="#000000" stroked="false">
                <v:path arrowok="t"/>
                <v:fill type="solid"/>
              </v:shape>
              <v:shape style="position:absolute;left:5645;top:-1647;width:142;height:143" coordorigin="5645,-1647" coordsize="142,143" path="m5668,-1598l5668,-1589,5674,-1589,5679,-1590,5702,-1590,5702,-1597,5678,-1597,5673,-1598,5668,-1598xe" filled="true" fillcolor="#000000" stroked="false">
                <v:path arrowok="t"/>
                <v:fill type="solid"/>
              </v:shape>
              <v:shape style="position:absolute;left:5645;top:-1647;width:142;height:143" coordorigin="5645,-1647" coordsize="142,143" path="m5702,-1590l5693,-1590,5697,-1589,5702,-1589,5702,-1590xe" filled="true" fillcolor="#000000" stroked="false">
                <v:path arrowok="t"/>
                <v:fill type="solid"/>
              </v:shape>
              <v:shape style="position:absolute;left:5645;top:-1647;width:142;height:143" coordorigin="5645,-1647" coordsize="142,143" path="m5730,-1598l5730,-1589,5739,-1590,5764,-1590,5764,-1598,5738,-1598,5730,-1598xe" filled="true" fillcolor="#000000" stroked="false">
                <v:path arrowok="t"/>
                <v:fill type="solid"/>
              </v:shape>
              <v:shape style="position:absolute;left:5645;top:-1647;width:142;height:143" coordorigin="5645,-1647" coordsize="142,143" path="m5764,-1590l5753,-1590,5758,-1590,5764,-1589,5764,-1590xe" filled="true" fillcolor="#000000" stroked="false">
                <v:path arrowok="t"/>
                <v:fill type="solid"/>
              </v:shape>
              <v:shape style="position:absolute;left:5645;top:-1647;width:142;height:143" coordorigin="5645,-1647" coordsize="142,143" path="m5702,-1598l5696,-1598,5692,-1597,5702,-1597,5702,-1598xe" filled="true" fillcolor="#000000" stroked="false">
                <v:path arrowok="t"/>
                <v:fill type="solid"/>
              </v:shape>
              <v:shape style="position:absolute;left:5645;top:-1647;width:142;height:143" coordorigin="5645,-1647" coordsize="142,143" path="m5764,-1598l5757,-1598,5753,-1598,5764,-1598,5764,-1598xe" filled="true" fillcolor="#000000" stroked="false">
                <v:path arrowok="t"/>
                <v:fill type="solid"/>
              </v:shape>
              <v:shape style="position:absolute;left:5645;top:-1647;width:142;height:143" coordorigin="5645,-1647" coordsize="142,143" path="m5650,-1630l5651,-1625,5651,-1603,5650,-1598,5661,-1598,5661,-1605,5660,-1609,5660,-1621,5782,-1621,5782,-1624,5782,-1629,5662,-1629,5657,-1629,5650,-1630xe" filled="true" fillcolor="#000000" stroked="false">
                <v:path arrowok="t"/>
                <v:fill type="solid"/>
              </v:shape>
              <v:shape style="position:absolute;left:5645;top:-1647;width:142;height:143" coordorigin="5645,-1647" coordsize="142,143" path="m5782,-1621l5772,-1621,5772,-1609,5772,-1604,5772,-1600,5782,-1600,5782,-1606,5781,-1610,5781,-1620,5782,-1621xe" filled="true" fillcolor="#000000" stroked="false">
                <v:path arrowok="t"/>
                <v:fill type="solid"/>
              </v:shape>
              <v:shape style="position:absolute;left:5645;top:-1647;width:142;height:143" coordorigin="5645,-1647" coordsize="142,143" path="m5668,-1613l5668,-1604,5674,-1605,5678,-1605,5702,-1605,5702,-1612,5678,-1612,5674,-1613,5668,-1613xe" filled="true" fillcolor="#000000" stroked="false">
                <v:path arrowok="t"/>
                <v:fill type="solid"/>
              </v:shape>
              <v:shape style="position:absolute;left:5645;top:-1647;width:142;height:143" coordorigin="5645,-1647" coordsize="142,143" path="m5702,-1605l5692,-1605,5697,-1605,5702,-1604,5702,-1605xe" filled="true" fillcolor="#000000" stroked="false">
                <v:path arrowok="t"/>
                <v:fill type="solid"/>
              </v:shape>
              <v:shape style="position:absolute;left:5645;top:-1647;width:142;height:143" coordorigin="5645,-1647" coordsize="142,143" path="m5729,-1613l5729,-1604,5739,-1605,5763,-1605,5763,-1612,5740,-1612,5735,-1613,5729,-1613xe" filled="true" fillcolor="#000000" stroked="false">
                <v:path arrowok="t"/>
                <v:fill type="solid"/>
              </v:shape>
              <v:shape style="position:absolute;left:5645;top:-1647;width:142;height:143" coordorigin="5645,-1647" coordsize="142,143" path="m5763,-1605l5753,-1605,5757,-1605,5763,-1604,5763,-1605xe" filled="true" fillcolor="#000000" stroked="false">
                <v:path arrowok="t"/>
                <v:fill type="solid"/>
              </v:shape>
              <v:shape style="position:absolute;left:5645;top:-1647;width:142;height:143" coordorigin="5645,-1647" coordsize="142,143" path="m5702,-1613l5697,-1613,5692,-1612,5702,-1612,5702,-1613xe" filled="true" fillcolor="#000000" stroked="false">
                <v:path arrowok="t"/>
                <v:fill type="solid"/>
              </v:shape>
              <v:shape style="position:absolute;left:5645;top:-1647;width:142;height:143" coordorigin="5645,-1647" coordsize="142,143" path="m5763,-1613l5759,-1613,5754,-1612,5763,-1612,5763,-1613xe" filled="true" fillcolor="#000000" stroked="false">
                <v:path arrowok="t"/>
                <v:fill type="solid"/>
              </v:shape>
              <v:shape style="position:absolute;left:5645;top:-1647;width:142;height:143" coordorigin="5645,-1647" coordsize="142,143" path="m5721,-1638l5712,-1638,5712,-1629,5721,-1629,5721,-1638xe" filled="true" fillcolor="#000000" stroked="false">
                <v:path arrowok="t"/>
                <v:fill type="solid"/>
              </v:shape>
              <v:shape style="position:absolute;left:5645;top:-1647;width:142;height:143" coordorigin="5645,-1647" coordsize="142,143" path="m5782,-1630l5775,-1629,5770,-1629,5782,-1629,5782,-1630xe" filled="true" fillcolor="#000000" stroked="false">
                <v:path arrowok="t"/>
                <v:fill type="solid"/>
              </v:shape>
              <v:shape style="position:absolute;left:5645;top:-1647;width:142;height:143" coordorigin="5645,-1647" coordsize="142,143" path="m5658,-1647l5658,-1638,5661,-1638,5665,-1638,5775,-1638,5775,-1646,5669,-1646,5664,-1647,5658,-1647xe" filled="true" fillcolor="#000000" stroked="false">
                <v:path arrowok="t"/>
                <v:fill type="solid"/>
              </v:shape>
              <v:shape style="position:absolute;left:5645;top:-1647;width:142;height:143" coordorigin="5645,-1647" coordsize="142,143" path="m5775,-1638l5772,-1638,5775,-1638,5775,-1638xe" filled="true" fillcolor="#000000" stroked="false">
                <v:path arrowok="t"/>
                <v:fill type="solid"/>
              </v:shape>
              <v:shape style="position:absolute;left:5645;top:-1647;width:142;height:143" coordorigin="5645,-1647" coordsize="142,143" path="m5775,-1647l5769,-1647,5765,-1646,5775,-1646,5775,-1647xe" filled="true" fillcolor="#000000" stroked="false">
                <v:path arrowok="t"/>
                <v:fill type="solid"/>
              </v:shape>
            </v:group>
            <v:group style="position:absolute;left:5811;top:-1653;width:140;height:151" coordorigin="5811,-1653" coordsize="140,151">
              <v:shape style="position:absolute;left:5811;top:-1653;width:140;height:151" coordorigin="5811,-1653" coordsize="140,151" path="m5851,-1514l5854,-1510,5855,-1506,5855,-1502,5867,-1503,5874,-1504,5878,-1505,5881,-1507,5882,-1511,5882,-1513,5860,-1513,5856,-1514,5851,-1514xe" filled="true" fillcolor="#000000" stroked="false">
                <v:path arrowok="t"/>
                <v:fill type="solid"/>
              </v:shape>
              <v:shape style="position:absolute;left:5811;top:-1653;width:140;height:151" coordorigin="5811,-1653" coordsize="140,151" path="m5882,-1564l5873,-1564,5873,-1516,5872,-1515,5869,-1514,5868,-1513,5882,-1513,5882,-1564xe" filled="true" fillcolor="#000000" stroked="false">
                <v:path arrowok="t"/>
                <v:fill type="solid"/>
              </v:shape>
              <v:shape style="position:absolute;left:5811;top:-1653;width:140;height:151" coordorigin="5811,-1653" coordsize="140,151" path="m5883,-1613l5873,-1613,5873,-1576,5855,-1561,5839,-1548,5824,-1538,5811,-1530,5815,-1526,5818,-1523,5820,-1519,5827,-1526,5838,-1536,5854,-1549,5873,-1564,5882,-1564,5882,-1585,5891,-1585,5890,-1587,5885,-1599,5883,-1613xe" filled="true" fillcolor="#000000" stroked="false">
                <v:path arrowok="t"/>
                <v:fill type="solid"/>
              </v:shape>
              <v:shape style="position:absolute;left:5811;top:-1653;width:140;height:151" coordorigin="5811,-1653" coordsize="140,151" path="m5891,-1585l5937,-1519,5941,-1523,5945,-1526,5950,-1528,5936,-1535,5922,-1545,5910,-1557,5899,-1571,5902,-1573,5907,-1575,5912,-1578,5895,-1578,5891,-1585xe" filled="true" fillcolor="#000000" stroked="false">
                <v:path arrowok="t"/>
                <v:fill type="solid"/>
              </v:shape>
              <v:shape style="position:absolute;left:5811;top:-1653;width:140;height:151" coordorigin="5811,-1653" coordsize="140,151" path="m5829,-1597l5822,-1589,5832,-1582,5841,-1574,5848,-1566,5855,-1575,5847,-1583,5838,-1590,5829,-1597xe" filled="true" fillcolor="#000000" stroked="false">
                <v:path arrowok="t"/>
                <v:fill type="solid"/>
              </v:shape>
              <v:shape style="position:absolute;left:5811;top:-1653;width:140;height:151" coordorigin="5811,-1653" coordsize="140,151" path="m5929,-1601l5923,-1596,5915,-1590,5906,-1584,5895,-1578,5912,-1578,5914,-1579,5920,-1582,5925,-1585,5927,-1586,5929,-1587,5931,-1588,5938,-1588,5937,-1588,5936,-1590,5929,-1601xe" filled="true" fillcolor="#000000" stroked="false">
                <v:path arrowok="t"/>
                <v:fill type="solid"/>
              </v:shape>
              <v:shape style="position:absolute;left:5811;top:-1653;width:140;height:151" coordorigin="5811,-1653" coordsize="140,151" path="m5938,-1588l5933,-1588,5934,-1587,5937,-1587,5938,-1588xe" filled="true" fillcolor="#000000" stroked="false">
                <v:path arrowok="t"/>
                <v:fill type="solid"/>
              </v:shape>
              <v:shape style="position:absolute;left:5811;top:-1653;width:140;height:151" coordorigin="5811,-1653" coordsize="140,151" path="m5813,-1622l5813,-1612,5823,-1613,5943,-1613,5943,-1621,5818,-1621,5813,-1622xe" filled="true" fillcolor="#000000" stroked="false">
                <v:path arrowok="t"/>
                <v:fill type="solid"/>
              </v:shape>
              <v:shape style="position:absolute;left:5811;top:-1653;width:140;height:151" coordorigin="5811,-1653" coordsize="140,151" path="m5943,-1613l5932,-1613,5938,-1612,5943,-1612,5943,-1613xe" filled="true" fillcolor="#000000" stroked="false">
                <v:path arrowok="t"/>
                <v:fill type="solid"/>
              </v:shape>
              <v:shape style="position:absolute;left:5811;top:-1653;width:140;height:151" coordorigin="5811,-1653" coordsize="140,151" path="m5872,-1653l5873,-1646,5873,-1642,5873,-1621,5882,-1621,5882,-1642,5883,-1646,5885,-1648,5887,-1649,5887,-1650,5887,-1650,5886,-1651,5885,-1651,5872,-1653xe" filled="true" fillcolor="#000000" stroked="false">
                <v:path arrowok="t"/>
                <v:fill type="solid"/>
              </v:shape>
              <v:shape style="position:absolute;left:5811;top:-1653;width:140;height:151" coordorigin="5811,-1653" coordsize="140,151" path="m5943,-1622l5938,-1621,5943,-1621,5943,-1622xe" filled="true" fillcolor="#000000" stroked="false">
                <v:path arrowok="t"/>
                <v:fill type="solid"/>
              </v:shape>
              <v:shape style="position:absolute;left:5811;top:-1653;width:140;height:151" coordorigin="5811,-1653" coordsize="140,151" path="m5905,-1650l5899,-1643,5906,-1638,5913,-1632,5920,-1626,5927,-1634,5920,-1639,5913,-1645,5905,-1650xe" filled="true" fillcolor="#000000" stroked="false">
                <v:path arrowok="t"/>
                <v:fill type="solid"/>
              </v:shape>
            </v:group>
            <v:group style="position:absolute;left:3732;top:-1344;width:93;height:94" coordorigin="3732,-1344" coordsize="93,94">
              <v:shape style="position:absolute;left:3732;top:-1344;width:93;height:94" coordorigin="3732,-1344" coordsize="93,94" path="m3791,-1344l3766,-1344,3754,-1339,3736,-1321,3732,-1310,3732,-1284,3736,-1273,3745,-1264,3754,-1255,3766,-1250,3791,-1250,3802,-1255,3811,-1264,3821,-1273,3825,-1284,3825,-1310,3821,-1321,3802,-1339,3791,-1344xe" filled="true" fillcolor="#000000" stroked="false">
                <v:path arrowok="t"/>
                <v:fill type="solid"/>
              </v:shape>
              <v:shape style="position:absolute;left:3988;top:-1366;width:2190;height:154" type="#_x0000_t75" stroked="false">
                <v:imagedata r:id="rId250" o:title=""/>
              </v:shape>
            </v:group>
            <v:group style="position:absolute;left:1659;top:-1031;width:4612;height:2" coordorigin="1659,-1031" coordsize="4612,2">
              <v:shape style="position:absolute;left:1659;top:-1031;width:4612;height:2" coordorigin="1659,-1031" coordsize="4612,0" path="m1659,-1031l6271,-1031e" filled="false" stroked="true" strokeweight=".56228pt" strokecolor="#80a6be">
                <v:path arrowok="t"/>
              </v:shape>
            </v:group>
            <w10:wrap type="none"/>
          </v:group>
        </w:pict>
      </w:r>
      <w:r>
        <w:rPr>
          <w:rFonts w:ascii="宋体" w:hAnsi="宋体" w:cs="宋体" w:eastAsia="宋体" w:hint="default"/>
          <w:sz w:val="17"/>
          <w:szCs w:val="17"/>
        </w:rPr>
        <w:t>资料来源：中信建投证券研究发展部</w:t>
      </w:r>
    </w:p>
    <w:p>
      <w:pPr>
        <w:spacing w:line="240" w:lineRule="auto" w:before="2"/>
        <w:ind w:right="0"/>
        <w:rPr>
          <w:rFonts w:ascii="宋体" w:hAnsi="宋体" w:cs="宋体" w:eastAsia="宋体" w:hint="default"/>
          <w:sz w:val="14"/>
          <w:szCs w:val="14"/>
        </w:rPr>
      </w:pPr>
    </w:p>
    <w:p>
      <w:pPr>
        <w:pStyle w:val="BodyText"/>
        <w:spacing w:line="312" w:lineRule="exact" w:before="21"/>
        <w:ind w:right="208" w:firstLine="403"/>
        <w:jc w:val="both"/>
      </w:pPr>
      <w:r>
        <w:rPr>
          <w:rFonts w:ascii="Times New Roman" w:hAnsi="Times New Roman" w:cs="Times New Roman" w:eastAsia="Times New Roman" w:hint="default"/>
          <w:b/>
          <w:bCs/>
        </w:rPr>
        <w:t>iPhone</w:t>
      </w:r>
      <w:r>
        <w:rPr>
          <w:rFonts w:ascii="Times New Roman" w:hAnsi="Times New Roman" w:cs="Times New Roman" w:eastAsia="Times New Roman" w:hint="default"/>
          <w:b/>
          <w:bCs/>
          <w:spacing w:val="-19"/>
        </w:rPr>
        <w:t> </w:t>
      </w:r>
      <w:r>
        <w:rPr>
          <w:rFonts w:ascii="Times New Roman" w:hAnsi="Times New Roman" w:cs="Times New Roman" w:eastAsia="Times New Roman" w:hint="default"/>
          <w:b/>
          <w:bCs/>
        </w:rPr>
        <w:t>LCP/MPI</w:t>
      </w:r>
      <w:r>
        <w:rPr>
          <w:rFonts w:ascii="Times New Roman" w:hAnsi="Times New Roman" w:cs="Times New Roman" w:eastAsia="Times New Roman" w:hint="default"/>
          <w:b/>
          <w:bCs/>
          <w:spacing w:val="-9"/>
        </w:rPr>
        <w:t> </w:t>
      </w:r>
      <w:r>
        <w:rPr>
          <w:rFonts w:ascii="Microsoft JhengHei" w:hAnsi="Microsoft JhengHei" w:cs="Microsoft JhengHei" w:eastAsia="Microsoft JhengHei" w:hint="default"/>
          <w:b/>
          <w:bCs/>
        </w:rPr>
        <w:t>天线市场率先爆发。</w:t>
      </w:r>
      <w:r>
        <w:rPr>
          <w:rFonts w:ascii="Times New Roman" w:hAnsi="Times New Roman" w:cs="Times New Roman" w:eastAsia="Times New Roman" w:hint="default"/>
        </w:rPr>
        <w:t>IDC</w:t>
      </w:r>
      <w:r>
        <w:rPr>
          <w:rFonts w:ascii="Times New Roman" w:hAnsi="Times New Roman" w:cs="Times New Roman" w:eastAsia="Times New Roman" w:hint="default"/>
          <w:spacing w:val="-10"/>
        </w:rPr>
        <w:t> </w:t>
      </w:r>
      <w:r>
        <w:rPr/>
        <w:t>预测，</w:t>
      </w:r>
      <w:r>
        <w:rPr>
          <w:rFonts w:ascii="Times New Roman" w:hAnsi="Times New Roman" w:cs="Times New Roman" w:eastAsia="Times New Roman" w:hint="default"/>
        </w:rPr>
        <w:t>2017-2021</w:t>
      </w:r>
      <w:r>
        <w:rPr>
          <w:rFonts w:ascii="Times New Roman" w:hAnsi="Times New Roman" w:cs="Times New Roman" w:eastAsia="Times New Roman" w:hint="default"/>
          <w:spacing w:val="-8"/>
        </w:rPr>
        <w:t> </w:t>
      </w:r>
      <w:r>
        <w:rPr/>
        <w:t>年智能手机出货量将从</w:t>
      </w:r>
      <w:r>
        <w:rPr>
          <w:spacing w:val="-58"/>
        </w:rPr>
        <w:t> </w:t>
      </w:r>
      <w:r>
        <w:rPr>
          <w:rFonts w:ascii="Times New Roman" w:hAnsi="Times New Roman" w:cs="Times New Roman" w:eastAsia="Times New Roman" w:hint="default"/>
        </w:rPr>
        <w:t>15.17</w:t>
      </w:r>
      <w:r>
        <w:rPr>
          <w:rFonts w:ascii="Times New Roman" w:hAnsi="Times New Roman" w:cs="Times New Roman" w:eastAsia="Times New Roman" w:hint="default"/>
          <w:spacing w:val="-7"/>
        </w:rPr>
        <w:t> </w:t>
      </w:r>
      <w:r>
        <w:rPr/>
        <w:t>亿部增长到</w:t>
      </w:r>
      <w:r>
        <w:rPr>
          <w:spacing w:val="-59"/>
        </w:rPr>
        <w:t> </w:t>
      </w:r>
      <w:r>
        <w:rPr>
          <w:rFonts w:ascii="Times New Roman" w:hAnsi="Times New Roman" w:cs="Times New Roman" w:eastAsia="Times New Roman" w:hint="default"/>
        </w:rPr>
        <w:t>17.43 </w:t>
      </w:r>
      <w:r>
        <w:rPr/>
        <w:t>亿部。我们估算，</w:t>
      </w:r>
      <w:r>
        <w:rPr>
          <w:rFonts w:ascii="Times New Roman" w:hAnsi="Times New Roman" w:cs="Times New Roman" w:eastAsia="Times New Roman" w:hint="default"/>
        </w:rPr>
        <w:t>2017-2021</w:t>
      </w:r>
      <w:r>
        <w:rPr>
          <w:rFonts w:ascii="Times New Roman" w:hAnsi="Times New Roman" w:cs="Times New Roman" w:eastAsia="Times New Roman" w:hint="default"/>
          <w:spacing w:val="-6"/>
        </w:rPr>
        <w:t> </w:t>
      </w:r>
      <w:r>
        <w:rPr/>
        <w:t>年手机</w:t>
      </w:r>
      <w:r>
        <w:rPr>
          <w:spacing w:val="-57"/>
        </w:rPr>
        <w:t> </w:t>
      </w:r>
      <w:r>
        <w:rPr>
          <w:rFonts w:ascii="Times New Roman" w:hAnsi="Times New Roman" w:cs="Times New Roman" w:eastAsia="Times New Roman" w:hint="default"/>
        </w:rPr>
        <w:t>LCP/MPI</w:t>
      </w:r>
      <w:r>
        <w:rPr>
          <w:rFonts w:ascii="Times New Roman" w:hAnsi="Times New Roman" w:cs="Times New Roman" w:eastAsia="Times New Roman" w:hint="default"/>
          <w:spacing w:val="-7"/>
        </w:rPr>
        <w:t> </w:t>
      </w:r>
      <w:r>
        <w:rPr/>
        <w:t>天线渗透率将从</w:t>
      </w:r>
      <w:r>
        <w:rPr>
          <w:spacing w:val="-58"/>
        </w:rPr>
        <w:t> </w:t>
      </w:r>
      <w:r>
        <w:rPr>
          <w:rFonts w:ascii="Times New Roman" w:hAnsi="Times New Roman" w:cs="Times New Roman" w:eastAsia="Times New Roman" w:hint="default"/>
        </w:rPr>
        <w:t>6%</w:t>
      </w:r>
      <w:r>
        <w:rPr/>
        <w:t>提升到</w:t>
      </w:r>
      <w:r>
        <w:rPr>
          <w:spacing w:val="-58"/>
        </w:rPr>
        <w:t> </w:t>
      </w:r>
      <w:r>
        <w:rPr>
          <w:rFonts w:ascii="Times New Roman" w:hAnsi="Times New Roman" w:cs="Times New Roman" w:eastAsia="Times New Roman" w:hint="default"/>
        </w:rPr>
        <w:t>25%</w:t>
      </w:r>
      <w:r>
        <w:rPr/>
        <w:t>，市场空间有望从</w:t>
      </w:r>
      <w:r>
        <w:rPr>
          <w:spacing w:val="-57"/>
        </w:rPr>
        <w:t> </w:t>
      </w:r>
      <w:r>
        <w:rPr>
          <w:rFonts w:ascii="Times New Roman" w:hAnsi="Times New Roman" w:cs="Times New Roman" w:eastAsia="Times New Roman" w:hint="default"/>
        </w:rPr>
        <w:t>3.7</w:t>
      </w:r>
      <w:r>
        <w:rPr>
          <w:rFonts w:ascii="Times New Roman" w:hAnsi="Times New Roman" w:cs="Times New Roman" w:eastAsia="Times New Roman" w:hint="default"/>
          <w:spacing w:val="-6"/>
        </w:rPr>
        <w:t> </w:t>
      </w:r>
      <w:r>
        <w:rPr/>
        <w:t>亿美元提升 到</w:t>
      </w:r>
      <w:r>
        <w:rPr>
          <w:spacing w:val="-55"/>
        </w:rPr>
        <w:t> </w:t>
      </w:r>
      <w:r>
        <w:rPr>
          <w:rFonts w:ascii="Times New Roman" w:hAnsi="Times New Roman" w:cs="Times New Roman" w:eastAsia="Times New Roman" w:hint="default"/>
        </w:rPr>
        <w:t>29.2</w:t>
      </w:r>
      <w:r>
        <w:rPr>
          <w:rFonts w:ascii="Times New Roman" w:hAnsi="Times New Roman" w:cs="Times New Roman" w:eastAsia="Times New Roman" w:hint="default"/>
          <w:spacing w:val="-3"/>
        </w:rPr>
        <w:t> </w:t>
      </w:r>
      <w:r>
        <w:rPr/>
        <w:t>亿美元，年均复合增长</w:t>
      </w:r>
      <w:r>
        <w:rPr>
          <w:spacing w:val="-54"/>
        </w:rPr>
        <w:t> </w:t>
      </w:r>
      <w:r>
        <w:rPr>
          <w:rFonts w:ascii="Times New Roman" w:hAnsi="Times New Roman" w:cs="Times New Roman" w:eastAsia="Times New Roman" w:hint="default"/>
          <w:spacing w:val="-3"/>
        </w:rPr>
        <w:t>57%</w:t>
      </w:r>
      <w:r>
        <w:rPr>
          <w:spacing w:val="-3"/>
        </w:rPr>
        <w:t>。另外，</w:t>
      </w:r>
      <w:r>
        <w:rPr>
          <w:rFonts w:ascii="Times New Roman" w:hAnsi="Times New Roman" w:cs="Times New Roman" w:eastAsia="Times New Roman" w:hint="default"/>
          <w:spacing w:val="-3"/>
        </w:rPr>
        <w:t>2018</w:t>
      </w:r>
      <w:r>
        <w:rPr>
          <w:rFonts w:ascii="Times New Roman" w:hAnsi="Times New Roman" w:cs="Times New Roman" w:eastAsia="Times New Roman" w:hint="default"/>
          <w:spacing w:val="-4"/>
        </w:rPr>
        <w:t> </w:t>
      </w:r>
      <w:r>
        <w:rPr/>
        <w:t>款</w:t>
      </w:r>
      <w:r>
        <w:rPr>
          <w:spacing w:val="-55"/>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16"/>
        </w:rPr>
        <w:t> </w:t>
      </w:r>
      <w:r>
        <w:rPr>
          <w:rFonts w:ascii="Times New Roman" w:hAnsi="Times New Roman" w:cs="Times New Roman" w:eastAsia="Times New Roman" w:hint="default"/>
        </w:rPr>
        <w:t>XS/XS</w:t>
      </w:r>
      <w:r>
        <w:rPr>
          <w:rFonts w:ascii="Times New Roman" w:hAnsi="Times New Roman" w:cs="Times New Roman" w:eastAsia="Times New Roman" w:hint="default"/>
          <w:spacing w:val="-17"/>
        </w:rPr>
        <w:t> </w:t>
      </w:r>
      <w:r>
        <w:rPr>
          <w:rFonts w:ascii="Times New Roman" w:hAnsi="Times New Roman" w:cs="Times New Roman" w:eastAsia="Times New Roman" w:hint="default"/>
        </w:rPr>
        <w:t>Max/XR</w:t>
      </w:r>
      <w:r>
        <w:rPr>
          <w:rFonts w:ascii="Times New Roman" w:hAnsi="Times New Roman" w:cs="Times New Roman" w:eastAsia="Times New Roman" w:hint="default"/>
          <w:spacing w:val="-4"/>
        </w:rPr>
        <w:t> </w:t>
      </w:r>
      <w:r>
        <w:rPr/>
        <w:t>各使用</w:t>
      </w:r>
      <w:r>
        <w:rPr>
          <w:spacing w:val="-55"/>
        </w:rPr>
        <w:t> </w:t>
      </w:r>
      <w:r>
        <w:rPr>
          <w:rFonts w:ascii="Times New Roman" w:hAnsi="Times New Roman" w:cs="Times New Roman" w:eastAsia="Times New Roman" w:hint="default"/>
        </w:rPr>
        <w:t>3/3/2</w:t>
      </w:r>
      <w:r>
        <w:rPr>
          <w:rFonts w:ascii="Times New Roman" w:hAnsi="Times New Roman" w:cs="Times New Roman" w:eastAsia="Times New Roman" w:hint="default"/>
          <w:spacing w:val="-4"/>
        </w:rPr>
        <w:t> </w:t>
      </w:r>
      <w:r>
        <w:rPr/>
        <w:t>个</w:t>
      </w:r>
      <w:r>
        <w:rPr>
          <w:spacing w:val="-54"/>
        </w:rPr>
        <w:t> </w:t>
      </w:r>
      <w:r>
        <w:rPr>
          <w:rFonts w:ascii="Times New Roman" w:hAnsi="Times New Roman" w:cs="Times New Roman" w:eastAsia="Times New Roman" w:hint="default"/>
        </w:rPr>
        <w:t>LCP</w:t>
      </w:r>
      <w:r>
        <w:rPr>
          <w:rFonts w:ascii="Times New Roman" w:hAnsi="Times New Roman" w:cs="Times New Roman" w:eastAsia="Times New Roman" w:hint="default"/>
          <w:spacing w:val="-3"/>
        </w:rPr>
        <w:t> </w:t>
      </w:r>
      <w:r>
        <w:rPr/>
        <w:t>天线，渗透继续</w:t>
      </w:r>
    </w:p>
    <w:p>
      <w:pPr>
        <w:pStyle w:val="BodyText"/>
        <w:spacing w:line="271" w:lineRule="auto" w:before="16"/>
        <w:ind w:right="213"/>
        <w:jc w:val="both"/>
      </w:pPr>
      <w:r>
        <w:rPr/>
        <w:t>提升。价值方面，</w:t>
      </w:r>
      <w:r>
        <w:rPr>
          <w:rFonts w:ascii="Times New Roman" w:hAnsi="Times New Roman" w:cs="Times New Roman" w:eastAsia="Times New Roman" w:hint="default"/>
        </w:rPr>
        <w:t>iPhone</w:t>
      </w:r>
      <w:r>
        <w:rPr>
          <w:rFonts w:ascii="Times New Roman" w:hAnsi="Times New Roman" w:cs="Times New Roman" w:eastAsia="Times New Roman" w:hint="default"/>
          <w:spacing w:val="2"/>
        </w:rPr>
        <w:t> </w:t>
      </w:r>
      <w:r>
        <w:rPr>
          <w:rFonts w:ascii="Times New Roman" w:hAnsi="Times New Roman" w:cs="Times New Roman" w:eastAsia="Times New Roman" w:hint="default"/>
        </w:rPr>
        <w:t>XS/XS</w:t>
      </w:r>
      <w:r>
        <w:rPr>
          <w:rFonts w:ascii="Times New Roman" w:hAnsi="Times New Roman" w:cs="Times New Roman" w:eastAsia="Times New Roman" w:hint="default"/>
          <w:spacing w:val="1"/>
        </w:rPr>
        <w:t> </w:t>
      </w:r>
      <w:r>
        <w:rPr>
          <w:rFonts w:ascii="Times New Roman" w:hAnsi="Times New Roman" w:cs="Times New Roman" w:eastAsia="Times New Roman" w:hint="default"/>
        </w:rPr>
        <w:t>Max/XR</w:t>
      </w:r>
      <w:r>
        <w:rPr>
          <w:rFonts w:ascii="Times New Roman" w:hAnsi="Times New Roman" w:cs="Times New Roman" w:eastAsia="Times New Roman" w:hint="default"/>
          <w:spacing w:val="3"/>
        </w:rPr>
        <w:t> </w:t>
      </w:r>
      <w:r>
        <w:rPr>
          <w:rFonts w:ascii="Times New Roman" w:hAnsi="Times New Roman" w:cs="Times New Roman" w:eastAsia="Times New Roman" w:hint="default"/>
        </w:rPr>
        <w:t>LCP</w:t>
      </w:r>
      <w:r>
        <w:rPr>
          <w:rFonts w:ascii="Times New Roman" w:hAnsi="Times New Roman" w:cs="Times New Roman" w:eastAsia="Times New Roman" w:hint="default"/>
          <w:spacing w:val="1"/>
        </w:rPr>
        <w:t> </w:t>
      </w:r>
      <w:r>
        <w:rPr/>
        <w:t>天线每根</w:t>
      </w:r>
      <w:r>
        <w:rPr>
          <w:spacing w:val="-52"/>
        </w:rPr>
        <w:t> </w:t>
      </w:r>
      <w:r>
        <w:rPr>
          <w:rFonts w:ascii="Times New Roman" w:hAnsi="Times New Roman" w:cs="Times New Roman" w:eastAsia="Times New Roman" w:hint="default"/>
        </w:rPr>
        <w:t>2.5-4.5</w:t>
      </w:r>
      <w:r>
        <w:rPr>
          <w:rFonts w:ascii="Times New Roman" w:hAnsi="Times New Roman" w:cs="Times New Roman" w:eastAsia="Times New Roman" w:hint="default"/>
          <w:spacing w:val="-1"/>
        </w:rPr>
        <w:t> </w:t>
      </w:r>
      <w:r>
        <w:rPr/>
        <w:t>美元，单机价值</w:t>
      </w:r>
      <w:r>
        <w:rPr>
          <w:spacing w:val="-52"/>
        </w:rPr>
        <w:t> </w:t>
      </w:r>
      <w:r>
        <w:rPr>
          <w:rFonts w:ascii="Times New Roman" w:hAnsi="Times New Roman" w:cs="Times New Roman" w:eastAsia="Times New Roman" w:hint="default"/>
        </w:rPr>
        <w:t>6-10</w:t>
      </w:r>
      <w:r>
        <w:rPr>
          <w:rFonts w:ascii="Times New Roman" w:hAnsi="Times New Roman" w:cs="Times New Roman" w:eastAsia="Times New Roman" w:hint="default"/>
          <w:spacing w:val="-2"/>
        </w:rPr>
        <w:t> </w:t>
      </w:r>
      <w:r>
        <w:rPr/>
        <w:t>美元。综合考虑</w:t>
      </w:r>
      <w:r>
        <w:rPr>
          <w:spacing w:val="-52"/>
        </w:rPr>
        <w:t> </w:t>
      </w:r>
      <w:r>
        <w:rPr>
          <w:rFonts w:ascii="Times New Roman" w:hAnsi="Times New Roman" w:cs="Times New Roman" w:eastAsia="Times New Roman" w:hint="default"/>
        </w:rPr>
        <w:t>2019</w:t>
      </w:r>
      <w:r>
        <w:rPr>
          <w:rFonts w:ascii="Times New Roman" w:hAnsi="Times New Roman" w:cs="Times New Roman" w:eastAsia="Times New Roman" w:hint="default"/>
          <w:spacing w:val="-2"/>
        </w:rPr>
        <w:t> </w:t>
      </w:r>
      <w:r>
        <w:rPr/>
        <w:t>年部 分</w:t>
      </w:r>
      <w:r>
        <w:rPr>
          <w:spacing w:val="-47"/>
        </w:rPr>
        <w:t> </w:t>
      </w:r>
      <w:r>
        <w:rPr>
          <w:rFonts w:ascii="Times New Roman" w:hAnsi="Times New Roman" w:cs="Times New Roman" w:eastAsia="Times New Roman" w:hint="default"/>
        </w:rPr>
        <w:t>LCP</w:t>
      </w:r>
      <w:r>
        <w:rPr>
          <w:rFonts w:ascii="Times New Roman" w:hAnsi="Times New Roman" w:cs="Times New Roman" w:eastAsia="Times New Roman" w:hint="default"/>
          <w:spacing w:val="5"/>
        </w:rPr>
        <w:t> </w:t>
      </w:r>
      <w:r>
        <w:rPr/>
        <w:t>天线替换为</w:t>
      </w:r>
      <w:r>
        <w:rPr>
          <w:spacing w:val="-47"/>
        </w:rPr>
        <w:t> </w:t>
      </w:r>
      <w:r>
        <w:rPr>
          <w:rFonts w:ascii="Times New Roman" w:hAnsi="Times New Roman" w:cs="Times New Roman" w:eastAsia="Times New Roman" w:hint="default"/>
        </w:rPr>
        <w:t>MPI</w:t>
      </w:r>
      <w:r>
        <w:rPr>
          <w:rFonts w:ascii="Times New Roman" w:hAnsi="Times New Roman" w:cs="Times New Roman" w:eastAsia="Times New Roman" w:hint="default"/>
          <w:spacing w:val="4"/>
        </w:rPr>
        <w:t> </w:t>
      </w:r>
      <w:r>
        <w:rPr/>
        <w:t>天线，以及</w:t>
      </w:r>
      <w:r>
        <w:rPr>
          <w:spacing w:val="-47"/>
        </w:rPr>
        <w:t> </w:t>
      </w:r>
      <w:r>
        <w:rPr>
          <w:rFonts w:ascii="Times New Roman" w:hAnsi="Times New Roman" w:cs="Times New Roman" w:eastAsia="Times New Roman" w:hint="default"/>
        </w:rPr>
        <w:t>MPI</w:t>
      </w:r>
      <w:r>
        <w:rPr>
          <w:rFonts w:ascii="Times New Roman" w:hAnsi="Times New Roman" w:cs="Times New Roman" w:eastAsia="Times New Roman" w:hint="default"/>
          <w:spacing w:val="4"/>
        </w:rPr>
        <w:t> </w:t>
      </w:r>
      <w:r>
        <w:rPr/>
        <w:t>天线可能集成</w:t>
      </w:r>
      <w:r>
        <w:rPr>
          <w:spacing w:val="-47"/>
        </w:rPr>
        <w:t> </w:t>
      </w:r>
      <w:r>
        <w:rPr>
          <w:rFonts w:ascii="Times New Roman" w:hAnsi="Times New Roman" w:cs="Times New Roman" w:eastAsia="Times New Roman" w:hint="default"/>
        </w:rPr>
        <w:t>dock</w:t>
      </w:r>
      <w:r>
        <w:rPr>
          <w:rFonts w:ascii="Times New Roman" w:hAnsi="Times New Roman" w:cs="Times New Roman" w:eastAsia="Times New Roman" w:hint="default"/>
          <w:spacing w:val="3"/>
        </w:rPr>
        <w:t> </w:t>
      </w:r>
      <w:r>
        <w:rPr/>
        <w:t>软板，</w:t>
      </w:r>
      <w:r>
        <w:rPr>
          <w:rFonts w:ascii="Times New Roman" w:hAnsi="Times New Roman" w:cs="Times New Roman" w:eastAsia="Times New Roman" w:hint="default"/>
        </w:rPr>
        <w:t>2019</w:t>
      </w:r>
      <w:r>
        <w:rPr>
          <w:rFonts w:ascii="Times New Roman" w:hAnsi="Times New Roman" w:cs="Times New Roman" w:eastAsia="Times New Roman" w:hint="default"/>
          <w:spacing w:val="4"/>
        </w:rPr>
        <w:t> </w:t>
      </w:r>
      <w:r>
        <w:rPr/>
        <w:t>款</w:t>
      </w:r>
      <w:r>
        <w:rPr>
          <w:spacing w:val="-47"/>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25"/>
        </w:rPr>
        <w:t> </w:t>
      </w:r>
      <w:r>
        <w:rPr>
          <w:rFonts w:ascii="Times New Roman" w:hAnsi="Times New Roman" w:cs="Times New Roman" w:eastAsia="Times New Roman" w:hint="default"/>
        </w:rPr>
        <w:t>LCP/MPI</w:t>
      </w:r>
      <w:r>
        <w:rPr>
          <w:rFonts w:ascii="Times New Roman" w:hAnsi="Times New Roman" w:cs="Times New Roman" w:eastAsia="Times New Roman" w:hint="default"/>
          <w:spacing w:val="4"/>
        </w:rPr>
        <w:t> </w:t>
      </w:r>
      <w:r>
        <w:rPr/>
        <w:t>天线单机价值约</w:t>
      </w:r>
      <w:r>
        <w:rPr>
          <w:spacing w:val="-47"/>
        </w:rPr>
        <w:t> </w:t>
      </w:r>
      <w:r>
        <w:rPr>
          <w:rFonts w:ascii="Times New Roman" w:hAnsi="Times New Roman" w:cs="Times New Roman" w:eastAsia="Times New Roman" w:hint="default"/>
        </w:rPr>
        <w:t>8 </w:t>
      </w:r>
      <w:r>
        <w:rPr/>
        <w:t>美元，</w:t>
      </w:r>
      <w:r>
        <w:rPr>
          <w:rFonts w:ascii="Times New Roman" w:hAnsi="Times New Roman" w:cs="Times New Roman" w:eastAsia="Times New Roman" w:hint="default"/>
        </w:rPr>
        <w:t>2017-2019</w:t>
      </w:r>
      <w:r>
        <w:rPr>
          <w:rFonts w:ascii="Times New Roman" w:hAnsi="Times New Roman" w:cs="Times New Roman" w:eastAsia="Times New Roman" w:hint="default"/>
          <w:spacing w:val="-3"/>
        </w:rPr>
        <w:t> </w:t>
      </w:r>
      <w:r>
        <w:rPr/>
        <w:t>年</w:t>
      </w:r>
      <w:r>
        <w:rPr>
          <w:spacing w:val="-54"/>
        </w:rPr>
        <w:t> </w:t>
      </w:r>
      <w:r>
        <w:rPr>
          <w:rFonts w:ascii="Times New Roman" w:hAnsi="Times New Roman" w:cs="Times New Roman" w:eastAsia="Times New Roman" w:hint="default"/>
        </w:rPr>
        <w:t>iPhone</w:t>
      </w:r>
      <w:r>
        <w:rPr>
          <w:rFonts w:ascii="Times New Roman" w:hAnsi="Times New Roman" w:cs="Times New Roman" w:eastAsia="Times New Roman" w:hint="default"/>
          <w:spacing w:val="-6"/>
        </w:rPr>
        <w:t> </w:t>
      </w:r>
      <w:r>
        <w:rPr>
          <w:rFonts w:ascii="Times New Roman" w:hAnsi="Times New Roman" w:cs="Times New Roman" w:eastAsia="Times New Roman" w:hint="default"/>
        </w:rPr>
        <w:t>LCP/MPI</w:t>
      </w:r>
      <w:r>
        <w:rPr>
          <w:rFonts w:ascii="Times New Roman" w:hAnsi="Times New Roman" w:cs="Times New Roman" w:eastAsia="Times New Roman" w:hint="default"/>
          <w:spacing w:val="-3"/>
        </w:rPr>
        <w:t> </w:t>
      </w:r>
      <w:r>
        <w:rPr/>
        <w:t>天线市场空间为</w:t>
      </w:r>
      <w:r>
        <w:rPr>
          <w:spacing w:val="-54"/>
        </w:rPr>
        <w:t> </w:t>
      </w:r>
      <w:r>
        <w:rPr>
          <w:rFonts w:ascii="Times New Roman" w:hAnsi="Times New Roman" w:cs="Times New Roman" w:eastAsia="Times New Roman" w:hint="default"/>
        </w:rPr>
        <w:t>3.66</w:t>
      </w:r>
      <w:r>
        <w:rPr/>
        <w:t>、</w:t>
      </w:r>
      <w:r>
        <w:rPr>
          <w:rFonts w:ascii="Times New Roman" w:hAnsi="Times New Roman" w:cs="Times New Roman" w:eastAsia="Times New Roman" w:hint="default"/>
        </w:rPr>
        <w:t>8.75</w:t>
      </w:r>
      <w:r>
        <w:rPr/>
        <w:t>、</w:t>
      </w:r>
      <w:r>
        <w:rPr>
          <w:rFonts w:ascii="Times New Roman" w:hAnsi="Times New Roman" w:cs="Times New Roman" w:eastAsia="Times New Roman" w:hint="default"/>
        </w:rPr>
        <w:t>11.20</w:t>
      </w:r>
      <w:r>
        <w:rPr>
          <w:rFonts w:ascii="Times New Roman" w:hAnsi="Times New Roman" w:cs="Times New Roman" w:eastAsia="Times New Roman" w:hint="default"/>
          <w:spacing w:val="-3"/>
        </w:rPr>
        <w:t> </w:t>
      </w:r>
      <w:r>
        <w:rPr/>
        <w:t>亿美元。</w:t>
      </w:r>
    </w:p>
    <w:p>
      <w:pPr>
        <w:spacing w:line="240" w:lineRule="auto" w:before="5"/>
        <w:ind w:right="0"/>
        <w:rPr>
          <w:rFonts w:ascii="宋体" w:hAnsi="宋体" w:cs="宋体" w:eastAsia="宋体" w:hint="default"/>
          <w:sz w:val="16"/>
          <w:szCs w:val="16"/>
        </w:rPr>
      </w:pPr>
    </w:p>
    <w:p>
      <w:pPr>
        <w:tabs>
          <w:tab w:pos="5056" w:val="left" w:leader="none"/>
        </w:tabs>
        <w:spacing w:before="0" w:after="45"/>
        <w:ind w:left="241" w:right="110" w:firstLine="0"/>
        <w:jc w:val="left"/>
        <w:rPr>
          <w:rFonts w:ascii="Microsoft JhengHei" w:hAnsi="Microsoft JhengHei" w:cs="Microsoft JhengHei" w:eastAsia="Microsoft JhengHei" w:hint="default"/>
          <w:sz w:val="18"/>
          <w:szCs w:val="18"/>
        </w:rPr>
      </w:pPr>
      <w:r>
        <w:rPr/>
        <w:pict>
          <v:group style="position:absolute;margin-left:73.013023pt;margin-top:24.976566pt;width:191.65pt;height:102.15pt;mso-position-horizontal-relative:page;mso-position-vertical-relative:paragraph;z-index:-420568" coordorigin="1460,500" coordsize="3833,2043">
            <v:group style="position:absolute;left:1945;top:1766;width:218;height:508" coordorigin="1945,1766" coordsize="218,508">
              <v:shape style="position:absolute;left:1945;top:1766;width:218;height:508" coordorigin="1945,1766" coordsize="218,508" path="m2163,1766l1945,1766,1945,2274,2163,2274,2163,1766xe" filled="true" fillcolor="#ff7e7c" stroked="false">
                <v:path arrowok="t"/>
                <v:fill type="solid"/>
              </v:shape>
            </v:group>
            <v:group style="position:absolute;left:2658;top:1537;width:218;height:737" coordorigin="2658,1537" coordsize="218,737">
              <v:shape style="position:absolute;left:2658;top:1537;width:218;height:737" coordorigin="2658,1537" coordsize="218,737" path="m2876,1537l2658,1537,2658,2274,2876,2274,2876,1537xe" filled="true" fillcolor="#ff7e7c" stroked="false">
                <v:path arrowok="t"/>
                <v:fill type="solid"/>
              </v:shape>
            </v:group>
            <v:group style="position:absolute;left:3372;top:1296;width:218;height:979" coordorigin="3372,1296" coordsize="218,979">
              <v:shape style="position:absolute;left:3372;top:1296;width:218;height:979" coordorigin="3372,1296" coordsize="218,979" path="m3589,1296l3372,1296,3372,2274,3589,2274,3589,1296xe" filled="true" fillcolor="#ff7e7c" stroked="false">
                <v:path arrowok="t"/>
                <v:fill type="solid"/>
              </v:shape>
            </v:group>
            <v:group style="position:absolute;left:4072;top:1042;width:230;height:1232" coordorigin="4072,1042" coordsize="230,1232">
              <v:shape style="position:absolute;left:4072;top:1042;width:230;height:1232" coordorigin="4072,1042" coordsize="230,1232" path="m4302,1042l4072,1042,4072,2274,4302,2274,4302,1042xe" filled="true" fillcolor="#ff7e7c" stroked="false">
                <v:path arrowok="t"/>
                <v:fill type="solid"/>
              </v:shape>
            </v:group>
            <v:group style="position:absolute;left:4786;top:788;width:218;height:1486" coordorigin="4786,788" coordsize="218,1486">
              <v:shape style="position:absolute;left:4786;top:788;width:218;height:1486" coordorigin="4786,788" coordsize="218,1486" path="m5003,788l4786,788,4786,2274,5003,2274,5003,788xe" filled="true" fillcolor="#ff7e7c" stroked="false">
                <v:path arrowok="t"/>
                <v:fill type="solid"/>
              </v:shape>
            </v:group>
            <v:group style="position:absolute;left:5251;top:541;width:2;height:1727" coordorigin="5251,541" coordsize="2,1727">
              <v:shape style="position:absolute;left:5251;top:541;width:2;height:1727" coordorigin="5251,541" coordsize="0,1727" path="m5251,2268l5251,2268,5251,541e" filled="false" stroked="true" strokeweight=".589213pt" strokecolor="#000000">
                <v:path arrowok="t"/>
              </v:shape>
            </v:group>
            <v:group style="position:absolute;left:5251;top:2268;width:37;height:2" coordorigin="5251,2268" coordsize="37,2">
              <v:shape style="position:absolute;left:5251;top:2268;width:37;height:2" coordorigin="5251,2268" coordsize="37,0" path="m5251,2268l5251,2268,5287,2268e" filled="false" stroked="true" strokeweight=".588632pt" strokecolor="#000000">
                <v:path arrowok="t"/>
              </v:shape>
            </v:group>
            <v:group style="position:absolute;left:5251;top:1978;width:37;height:2" coordorigin="5251,1978" coordsize="37,2">
              <v:shape style="position:absolute;left:5251;top:1978;width:37;height:2" coordorigin="5251,1978" coordsize="37,0" path="m5251,1978l5251,1978,5287,1978e" filled="false" stroked="true" strokeweight=".588632pt" strokecolor="#000000">
                <v:path arrowok="t"/>
              </v:shape>
            </v:group>
            <v:group style="position:absolute;left:5251;top:1700;width:37;height:2" coordorigin="5251,1700" coordsize="37,2">
              <v:shape style="position:absolute;left:5251;top:1700;width:37;height:2" coordorigin="5251,1700" coordsize="37,0" path="m5251,1700l5251,1700,5287,1700e" filled="false" stroked="true" strokeweight=".588632pt" strokecolor="#000000">
                <v:path arrowok="t"/>
              </v:shape>
            </v:group>
            <v:group style="position:absolute;left:5251;top:1411;width:37;height:2" coordorigin="5251,1411" coordsize="37,2">
              <v:shape style="position:absolute;left:5251;top:1411;width:37;height:2" coordorigin="5251,1411" coordsize="37,0" path="m5251,1411l5251,1411,5287,1411e" filled="false" stroked="true" strokeweight=".588632pt" strokecolor="#000000">
                <v:path arrowok="t"/>
              </v:shape>
            </v:group>
            <v:group style="position:absolute;left:5251;top:1121;width:37;height:2" coordorigin="5251,1121" coordsize="37,2">
              <v:shape style="position:absolute;left:5251;top:1121;width:37;height:2" coordorigin="5251,1121" coordsize="37,0" path="m5251,1121l5251,1121,5287,1121e" filled="false" stroked="true" strokeweight=".588632pt" strokecolor="#000000">
                <v:path arrowok="t"/>
              </v:shape>
            </v:group>
            <v:group style="position:absolute;left:5251;top:831;width:37;height:2" coordorigin="5251,831" coordsize="37,2">
              <v:shape style="position:absolute;left:5251;top:831;width:37;height:2" coordorigin="5251,831" coordsize="37,0" path="m5251,831l5251,831,5287,831e" filled="false" stroked="true" strokeweight=".588632pt" strokecolor="#000000">
                <v:path arrowok="t"/>
              </v:shape>
            </v:group>
            <v:group style="position:absolute;left:5251;top:541;width:37;height:2" coordorigin="5251,541" coordsize="37,2">
              <v:shape style="position:absolute;left:5251;top:541;width:37;height:2" coordorigin="5251,541" coordsize="37,0" path="m5251,541l5251,541,5287,541e" filled="false" stroked="true" strokeweight=".588632pt" strokecolor="#000000">
                <v:path arrowok="t"/>
              </v:shape>
            </v:group>
            <v:group style="position:absolute;left:1698;top:541;width:2;height:1727" coordorigin="1698,541" coordsize="2,1727">
              <v:shape style="position:absolute;left:1698;top:541;width:2;height:1727" coordorigin="1698,541" coordsize="0,1727" path="m1698,2268l1698,2268,1698,541e" filled="false" stroked="true" strokeweight=".589213pt" strokecolor="#000000">
                <v:path arrowok="t"/>
              </v:shape>
            </v:group>
            <v:group style="position:absolute;left:1661;top:2268;width:37;height:2" coordorigin="1661,2268" coordsize="37,2">
              <v:shape style="position:absolute;left:1661;top:2268;width:37;height:2" coordorigin="1661,2268" coordsize="37,0" path="m1661,2268l1661,2268,1698,2268e" filled="false" stroked="true" strokeweight=".588632pt" strokecolor="#000000">
                <v:path arrowok="t"/>
              </v:shape>
            </v:group>
            <v:group style="position:absolute;left:1661;top:1833;width:37;height:2" coordorigin="1661,1833" coordsize="37,2">
              <v:shape style="position:absolute;left:1661;top:1833;width:37;height:2" coordorigin="1661,1833" coordsize="37,0" path="m1661,1833l1661,1833,1698,1833e" filled="false" stroked="true" strokeweight=".588632pt" strokecolor="#000000">
                <v:path arrowok="t"/>
              </v:shape>
            </v:group>
            <v:group style="position:absolute;left:1661;top:1411;width:37;height:2" coordorigin="1661,1411" coordsize="37,2">
              <v:shape style="position:absolute;left:1661;top:1411;width:37;height:2" coordorigin="1661,1411" coordsize="37,0" path="m1661,1411l1661,1411,1698,1411e" filled="false" stroked="true" strokeweight=".588632pt" strokecolor="#000000">
                <v:path arrowok="t"/>
              </v:shape>
            </v:group>
            <v:group style="position:absolute;left:1661;top:976;width:37;height:2" coordorigin="1661,976" coordsize="37,2">
              <v:shape style="position:absolute;left:1661;top:976;width:37;height:2" coordorigin="1661,976" coordsize="37,0" path="m1661,976l1661,976,1698,976e" filled="false" stroked="true" strokeweight=".588632pt" strokecolor="#000000">
                <v:path arrowok="t"/>
              </v:shape>
            </v:group>
            <v:group style="position:absolute;left:1661;top:541;width:37;height:2" coordorigin="1661,541" coordsize="37,2">
              <v:shape style="position:absolute;left:1661;top:541;width:37;height:2" coordorigin="1661,541" coordsize="37,0" path="m1661,541l1661,541,1698,541e" filled="false" stroked="true" strokeweight=".588632pt" strokecolor="#000000">
                <v:path arrowok="t"/>
              </v:shape>
            </v:group>
            <v:group style="position:absolute;left:1698;top:2268;width:3553;height:2" coordorigin="1698,2268" coordsize="3553,2">
              <v:shape style="position:absolute;left:1698;top:2268;width:3553;height:2" coordorigin="1698,2268" coordsize="3553,0" path="m1698,2268l1698,2268,5251,2268e" filled="false" stroked="true" strokeweight=".588632pt" strokecolor="#000000">
                <v:path arrowok="t"/>
              </v:shape>
            </v:group>
            <v:group style="position:absolute;left:1692;top:2286;width:12;height:2" coordorigin="1692,2286" coordsize="12,2">
              <v:shape style="position:absolute;left:1692;top:2286;width:12;height:2" coordorigin="1692,2286" coordsize="12,0" path="m1692,2286l1704,2286e" filled="false" stroked="true" strokeweight="1.811148pt" strokecolor="#000000">
                <v:path arrowok="t"/>
              </v:shape>
            </v:group>
            <v:group style="position:absolute;left:2405;top:2286;width:12;height:2" coordorigin="2405,2286" coordsize="12,2">
              <v:shape style="position:absolute;left:2405;top:2286;width:12;height:2" coordorigin="2405,2286" coordsize="12,0" path="m2405,2286l2417,2286e" filled="false" stroked="true" strokeweight="1.811148pt" strokecolor="#000000">
                <v:path arrowok="t"/>
              </v:shape>
            </v:group>
            <v:group style="position:absolute;left:3118;top:2286;width:12;height:2" coordorigin="3118,2286" coordsize="12,2">
              <v:shape style="position:absolute;left:3118;top:2286;width:12;height:2" coordorigin="3118,2286" coordsize="12,0" path="m3118,2286l3130,2286e" filled="false" stroked="true" strokeweight="1.811148pt" strokecolor="#000000">
                <v:path arrowok="t"/>
              </v:shape>
            </v:group>
            <v:group style="position:absolute;left:3831;top:2286;width:12;height:2" coordorigin="3831,2286" coordsize="12,2">
              <v:shape style="position:absolute;left:3831;top:2286;width:12;height:2" coordorigin="3831,2286" coordsize="12,0" path="m3831,2286l3843,2286e" filled="false" stroked="true" strokeweight="1.811148pt" strokecolor="#000000">
                <v:path arrowok="t"/>
              </v:shape>
            </v:group>
            <v:group style="position:absolute;left:4532;top:2286;width:12;height:2" coordorigin="4532,2286" coordsize="12,2">
              <v:shape style="position:absolute;left:4532;top:2286;width:12;height:2" coordorigin="4532,2286" coordsize="12,0" path="m4532,2286l4544,2286e" filled="false" stroked="true" strokeweight="1.811148pt" strokecolor="#000000">
                <v:path arrowok="t"/>
              </v:shape>
            </v:group>
            <v:group style="position:absolute;left:5245;top:2286;width:12;height:2" coordorigin="5245,2286" coordsize="12,2">
              <v:shape style="position:absolute;left:5245;top:2286;width:12;height:2" coordorigin="5245,2286" coordsize="12,0" path="m5245,2286l5257,2286e" filled="false" stroked="true" strokeweight="1.811148pt" strokecolor="#000000">
                <v:path arrowok="t"/>
              </v:shape>
            </v:group>
            <v:group style="position:absolute;left:2054;top:813;width:2841;height:1112" coordorigin="2054,813" coordsize="2841,1112">
              <v:shape style="position:absolute;left:2054;top:813;width:2841;height:1112" coordorigin="2054,813" coordsize="2841,1112" path="m2054,1924l2098,1904,2143,1884,2187,1864,2232,1844,2276,1825,2321,1805,2365,1785,2454,1746,2543,1706,2631,1666,2720,1626,2809,1585,2898,1543,2986,1500,3075,1456,3119,1435,3208,1392,3297,1351,3386,1311,3474,1274,3563,1239,3652,1207,3740,1177,3829,1147,3918,1119,4007,1091,4051,1077,4096,1063,4140,1049,4185,1035,4232,1019,4279,1004,4374,974,4469,945,4563,915,4658,886,4705,872,4753,857,4800,842,4847,828,4894,813e" filled="false" stroked="true" strokeweight="1.177431pt" strokecolor="#ff0000">
                <v:path arrowok="t"/>
              </v:shape>
            </v:group>
            <v:group style="position:absolute;left:1460;top:2227;width:59;height:92" coordorigin="1460,2227" coordsize="59,92">
              <v:shape style="position:absolute;left:1460;top:2227;width:59;height:92" coordorigin="1460,2227" coordsize="59,92" path="m1519,2306l1460,2306,1460,2319,1519,2319,1519,2306xe" filled="true" fillcolor="#585858" stroked="false">
                <v:path arrowok="t"/>
                <v:fill type="solid"/>
              </v:shape>
              <v:shape style="position:absolute;left:1460;top:2227;width:59;height:92" coordorigin="1460,2227" coordsize="59,92" path="m1499,2241l1485,2241,1485,2306,1499,2306,1499,2241xe" filled="true" fillcolor="#585858" stroked="false">
                <v:path arrowok="t"/>
                <v:fill type="solid"/>
              </v:shape>
              <v:shape style="position:absolute;left:1460;top:2227;width:59;height:92" coordorigin="1460,2227" coordsize="59,92" path="m1499,2227l1486,2227,1463,2243,1463,2255,1485,2241,1499,2241,1499,2227xe" filled="true" fillcolor="#585858" stroked="false">
                <v:path arrowok="t"/>
                <v:fill type="solid"/>
              </v:shape>
            </v:group>
            <v:group style="position:absolute;left:1526;top:2227;width:68;height:92" coordorigin="1526,2227" coordsize="68,92">
              <v:shape style="position:absolute;left:1526;top:2227;width:68;height:92" coordorigin="1526,2227" coordsize="68,92" path="m1581,2300l1567,2300,1567,2319,1581,2319,1581,2300xe" filled="true" fillcolor="#585858" stroked="false">
                <v:path arrowok="t"/>
                <v:fill type="solid"/>
              </v:shape>
              <v:shape style="position:absolute;left:1526;top:2227;width:68;height:92" coordorigin="1526,2227" coordsize="68,92" path="m1581,2227l1564,2227,1526,2287,1526,2300,1594,2300,1594,2287,1539,2287,1567,2243,1581,2243,1581,2227xe" filled="true" fillcolor="#585858" stroked="false">
                <v:path arrowok="t"/>
                <v:fill type="solid"/>
              </v:shape>
              <v:shape style="position:absolute;left:1526;top:2227;width:68;height:92" coordorigin="1526,2227" coordsize="68,92" path="m1581,2243l1567,2243,1567,2287,1581,2287,1581,2243xe" filled="true" fillcolor="#585858" stroked="false">
                <v:path arrowok="t"/>
                <v:fill type="solid"/>
              </v:shape>
            </v:group>
            <v:group style="position:absolute;left:1460;top:1796;width:59;height:91" coordorigin="1460,1796" coordsize="59,91">
              <v:shape style="position:absolute;left:1460;top:1796;width:59;height:91" coordorigin="1460,1796" coordsize="59,91" path="m1519,1875l1460,1875,1460,1887,1519,1887,1519,1875xe" filled="true" fillcolor="#585858" stroked="false">
                <v:path arrowok="t"/>
                <v:fill type="solid"/>
              </v:shape>
              <v:shape style="position:absolute;left:1460;top:1796;width:59;height:91" coordorigin="1460,1796" coordsize="59,91" path="m1499,1810l1485,1810,1485,1875,1499,1875,1499,1810xe" filled="true" fillcolor="#585858" stroked="false">
                <v:path arrowok="t"/>
                <v:fill type="solid"/>
              </v:shape>
              <v:shape style="position:absolute;left:1460;top:1796;width:59;height:91" coordorigin="1460,1796" coordsize="59,91" path="m1499,1796l1486,1796,1463,1811,1463,1824,1485,1810,1499,1810,1499,1796xe" filled="true" fillcolor="#585858" stroked="false">
                <v:path arrowok="t"/>
                <v:fill type="solid"/>
              </v:shape>
            </v:group>
            <v:group style="position:absolute;left:1529;top:1796;width:63;height:92" coordorigin="1529,1796" coordsize="63,92">
              <v:shape style="position:absolute;left:1529;top:1796;width:63;height:92" coordorigin="1529,1796" coordsize="63,92" path="m1545,1864l1529,1865,1531,1873,1534,1879,1539,1882,1544,1886,1551,1888,1569,1888,1577,1885,1584,1880,1587,1876,1555,1876,1549,1873,1547,1872,1546,1870,1545,1864xe" filled="true" fillcolor="#585858" stroked="false">
                <v:path arrowok="t"/>
                <v:fill type="solid"/>
              </v:shape>
              <v:shape style="position:absolute;left:1529;top:1796;width:63;height:92" coordorigin="1529,1796" coordsize="63,92" path="m1588,1840l1565,1840,1570,1842,1573,1844,1575,1848,1576,1852,1576,1863,1575,1868,1573,1872,1569,1875,1565,1876,1587,1876,1589,1874,1592,1867,1592,1848,1589,1841,1588,1840xe" filled="true" fillcolor="#585858" stroked="false">
                <v:path arrowok="t"/>
                <v:fill type="solid"/>
              </v:shape>
              <v:shape style="position:absolute;left:1529;top:1796;width:63;height:92" coordorigin="1529,1796" coordsize="63,92" path="m1586,1796l1535,1796,1533,1846,1546,1846,1549,1843,1551,1843,1554,1842,1555,1841,1558,1840,1588,1840,1584,1835,1582,1833,1546,1833,1548,1808,1586,1808,1586,1796xe" filled="true" fillcolor="#585858" stroked="false">
                <v:path arrowok="t"/>
                <v:fill type="solid"/>
              </v:shape>
              <v:shape style="position:absolute;left:1529;top:1796;width:63;height:92" coordorigin="1529,1796" coordsize="63,92" path="m1573,1828l1557,1828,1551,1830,1546,1833,1582,1833,1579,1831,1573,1828xe" filled="true" fillcolor="#585858" stroked="false">
                <v:path arrowok="t"/>
                <v:fill type="solid"/>
              </v:shape>
            </v:group>
            <v:group style="position:absolute;left:1460;top:1364;width:59;height:91" coordorigin="1460,1364" coordsize="59,91">
              <v:shape style="position:absolute;left:1460;top:1364;width:59;height:91" coordorigin="1460,1364" coordsize="59,91" path="m1519,1443l1460,1443,1460,1455,1519,1455,1519,1443xe" filled="true" fillcolor="#585858" stroked="false">
                <v:path arrowok="t"/>
                <v:fill type="solid"/>
              </v:shape>
              <v:shape style="position:absolute;left:1460;top:1364;width:59;height:91" coordorigin="1460,1364" coordsize="59,91" path="m1499,1378l1485,1378,1485,1443,1499,1443,1499,1378xe" filled="true" fillcolor="#585858" stroked="false">
                <v:path arrowok="t"/>
                <v:fill type="solid"/>
              </v:shape>
              <v:shape style="position:absolute;left:1460;top:1364;width:59;height:91" coordorigin="1460,1364" coordsize="59,91" path="m1499,1364l1486,1364,1463,1379,1463,1392,1485,1378,1499,1378,1499,1364xe" filled="true" fillcolor="#585858" stroked="false">
                <v:path arrowok="t"/>
                <v:fill type="solid"/>
              </v:shape>
            </v:group>
            <v:group style="position:absolute;left:1530;top:1363;width:62;height:95" coordorigin="1530,1363" coordsize="62,95">
              <v:shape style="position:absolute;left:1530;top:1363;width:62;height:95" coordorigin="1530,1363" coordsize="62,95" path="m1571,1363l1530,1396,1530,1427,1533,1438,1538,1445,1544,1453,1552,1457,1572,1457,1579,1454,1584,1449,1587,1445,1557,1445,1554,1443,1550,1439,1547,1435,1546,1430,1546,1419,1547,1415,1550,1412,1554,1409,1557,1408,1588,1408,1587,1407,1545,1407,1545,1385,1551,1374,1587,1374,1584,1371,1581,1367,1576,1364,1571,1363xe" filled="true" fillcolor="#585858" stroked="false">
                <v:path arrowok="t"/>
                <v:fill type="solid"/>
              </v:shape>
              <v:shape style="position:absolute;left:1530;top:1363;width:62;height:95" coordorigin="1530,1363" coordsize="62,95" path="m1588,1408l1566,1408,1570,1410,1573,1412,1575,1416,1577,1420,1577,1432,1575,1437,1573,1440,1571,1443,1566,1445,1587,1445,1589,1443,1592,1435,1592,1417,1590,1410,1588,1408xe" filled="true" fillcolor="#585858" stroked="false">
                <v:path arrowok="t"/>
                <v:fill type="solid"/>
              </v:shape>
              <v:shape style="position:absolute;left:1530;top:1363;width:62;height:95" coordorigin="1530,1363" coordsize="62,95" path="m1574,1396l1561,1396,1550,1402,1547,1403,1545,1407,1587,1407,1584,1404,1580,1399,1574,1396xe" filled="true" fillcolor="#585858" stroked="false">
                <v:path arrowok="t"/>
                <v:fill type="solid"/>
              </v:shape>
              <v:shape style="position:absolute;left:1530;top:1363;width:62;height:95" coordorigin="1530,1363" coordsize="62,95" path="m1587,1374l1570,1374,1574,1378,1575,1384,1590,1382,1588,1375,1587,1374xe" filled="true" fillcolor="#585858" stroked="false">
                <v:path arrowok="t"/>
                <v:fill type="solid"/>
              </v:shape>
            </v:group>
            <v:group style="position:absolute;left:1460;top:932;width:59;height:92" coordorigin="1460,932" coordsize="59,92">
              <v:shape style="position:absolute;left:1460;top:932;width:59;height:92" coordorigin="1460,932" coordsize="59,92" path="m1519,1012l1460,1012,1460,1024,1519,1024,1519,1012xe" filled="true" fillcolor="#585858" stroked="false">
                <v:path arrowok="t"/>
                <v:fill type="solid"/>
              </v:shape>
              <v:shape style="position:absolute;left:1460;top:932;width:59;height:92" coordorigin="1460,932" coordsize="59,92" path="m1499,946l1485,946,1485,1012,1499,1012,1499,946xe" filled="true" fillcolor="#585858" stroked="false">
                <v:path arrowok="t"/>
                <v:fill type="solid"/>
              </v:shape>
              <v:shape style="position:absolute;left:1460;top:932;width:59;height:92" coordorigin="1460,932" coordsize="59,92" path="m1499,932l1486,932,1463,948,1463,960,1485,946,1499,946,1499,932xe" filled="true" fillcolor="#585858" stroked="false">
                <v:path arrowok="t"/>
                <v:fill type="solid"/>
              </v:shape>
            </v:group>
            <v:group style="position:absolute;left:1531;top:932;width:60;height:92" coordorigin="1531,932" coordsize="60,92">
              <v:shape style="position:absolute;left:1531;top:932;width:60;height:92" coordorigin="1531,932" coordsize="60,92" path="m1591,932l1531,932,1531,945,1577,945,1569,957,1545,1012,1545,1024,1561,1024,1561,1016,1562,1008,1564,999,1566,992,1569,984,1573,976,1577,968,1583,957,1591,944,1591,932xe" filled="true" fillcolor="#585858" stroked="false">
                <v:path arrowok="t"/>
                <v:fill type="solid"/>
              </v:shape>
            </v:group>
            <v:group style="position:absolute;left:1460;top:501;width:59;height:91" coordorigin="1460,501" coordsize="59,91">
              <v:shape style="position:absolute;left:1460;top:501;width:59;height:91" coordorigin="1460,501" coordsize="59,91" path="m1519,580l1460,580,1460,592,1519,592,1519,580xe" filled="true" fillcolor="#585858" stroked="false">
                <v:path arrowok="t"/>
                <v:fill type="solid"/>
              </v:shape>
              <v:shape style="position:absolute;left:1460;top:501;width:59;height:91" coordorigin="1460,501" coordsize="59,91" path="m1499,515l1485,515,1485,580,1499,580,1499,515xe" filled="true" fillcolor="#585858" stroked="false">
                <v:path arrowok="t"/>
                <v:fill type="solid"/>
              </v:shape>
              <v:shape style="position:absolute;left:1460;top:501;width:59;height:91" coordorigin="1460,501" coordsize="59,91" path="m1499,501l1486,501,1463,516,1463,529,1485,515,1499,515,1499,501xe" filled="true" fillcolor="#585858" stroked="false">
                <v:path arrowok="t"/>
                <v:fill type="solid"/>
              </v:shape>
            </v:group>
            <v:group style="position:absolute;left:1529;top:500;width:63;height:94" coordorigin="1529,500" coordsize="63,94">
              <v:shape style="position:absolute;left:1529;top:500;width:63;height:94" coordorigin="1529,500" coordsize="63,94" path="m1570,500l1552,500,1545,501,1539,506,1534,510,1532,516,1532,529,1533,533,1535,537,1539,540,1543,543,1547,544,1547,545,1542,546,1537,548,1535,552,1531,556,1529,561,1529,575,1532,582,1537,587,1543,591,1551,593,1571,593,1578,591,1584,587,1588,583,1555,583,1552,581,1546,576,1545,571,1545,560,1546,557,1549,554,1552,551,1555,549,1585,549,1584,548,1579,546,1574,544,1578,543,1583,540,1584,539,1556,539,1553,538,1550,535,1548,533,1546,529,1546,515,1551,510,1588,510,1587,510,1582,506,1577,501,1570,500xe" filled="true" fillcolor="#585858" stroked="false">
                <v:path arrowok="t"/>
                <v:fill type="solid"/>
              </v:shape>
              <v:shape style="position:absolute;left:1529;top:500;width:63;height:94" coordorigin="1529,500" coordsize="63,94" path="m1585,549l1565,549,1570,551,1573,554,1575,557,1576,560,1576,571,1575,576,1570,581,1566,583,1588,583,1589,582,1592,575,1592,560,1590,556,1587,552,1585,549xe" filled="true" fillcolor="#585858" stroked="false">
                <v:path arrowok="t"/>
                <v:fill type="solid"/>
              </v:shape>
              <v:shape style="position:absolute;left:1529;top:500;width:63;height:94" coordorigin="1529,500" coordsize="63,94" path="m1588,510l1570,510,1574,515,1574,529,1574,533,1571,535,1568,538,1565,539,1584,539,1588,533,1590,529,1590,516,1588,510xe" filled="true" fillcolor="#585858" stroked="false">
                <v:path arrowok="t"/>
                <v:fill type="solid"/>
              </v:shape>
            </v:group>
            <v:group style="position:absolute;left:1914;top:2388;width:62;height:93" coordorigin="1914,2388" coordsize="62,93">
              <v:shape style="position:absolute;left:1914;top:2388;width:62;height:93" coordorigin="1914,2388" coordsize="62,93" path="m1972,2400l1950,2400,1952,2401,1955,2404,1958,2406,1959,2409,1959,2418,1958,2420,1952,2428,1947,2433,1940,2439,1932,2445,1927,2450,1923,2455,1920,2460,1916,2465,1914,2470,1914,2480,1976,2480,1976,2467,1932,2467,1934,2462,1941,2455,1952,2446,1958,2441,1965,2434,1968,2430,1971,2428,1971,2424,1973,2420,1974,2417,1974,2405,1972,2400xe" filled="true" fillcolor="#585858" stroked="false">
                <v:path arrowok="t"/>
                <v:fill type="solid"/>
              </v:shape>
              <v:shape style="position:absolute;left:1914;top:2388;width:62;height:93" coordorigin="1914,2388" coordsize="62,93" path="m1954,2388l1936,2388,1929,2390,1924,2395,1919,2399,1916,2405,1915,2413,1930,2414,1932,2405,1936,2400,1972,2400,1971,2399,1966,2395,1961,2390,1954,2388xe" filled="true" fillcolor="#585858" stroked="false">
                <v:path arrowok="t"/>
                <v:fill type="solid"/>
              </v:shape>
            </v:group>
            <v:group style="position:absolute;left:1986;top:2388;width:63;height:95" coordorigin="1986,2388" coordsize="63,95">
              <v:shape style="position:absolute;left:1986;top:2388;width:63;height:95" coordorigin="1986,2388" coordsize="63,95" path="m2029,2388l2010,2388,2004,2390,2000,2393,1995,2396,1992,2401,1990,2409,1988,2415,1986,2424,1986,2435,2028,2482,2036,2477,2041,2470,2011,2470,2008,2467,2005,2461,2002,2456,2001,2447,2001,2422,2002,2413,2008,2402,2011,2399,2041,2399,2036,2391,2029,2388xe" filled="true" fillcolor="#585858" stroked="false">
                <v:path arrowok="t"/>
                <v:fill type="solid"/>
              </v:shape>
              <v:shape style="position:absolute;left:1986;top:2388;width:63;height:95" coordorigin="1986,2388" coordsize="63,95" path="m2041,2399l2021,2399,2025,2401,2029,2406,2034,2447,2032,2456,2030,2461,2028,2466,2023,2470,2041,2470,2041,2469,2046,2462,2048,2450,2048,2419,2047,2407,2041,2399xe" filled="true" fillcolor="#585858" stroked="false">
                <v:path arrowok="t"/>
                <v:fill type="solid"/>
              </v:shape>
            </v:group>
            <v:group style="position:absolute;left:2063;top:2390;width:58;height:91" coordorigin="2063,2390" coordsize="58,91">
              <v:shape style="position:absolute;left:2063;top:2390;width:58;height:91" coordorigin="2063,2390" coordsize="58,91" path="m2121,2468l2063,2468,2063,2480,2121,2480,2121,2468xe" filled="true" fillcolor="#585858" stroked="false">
                <v:path arrowok="t"/>
                <v:fill type="solid"/>
              </v:shape>
              <v:shape style="position:absolute;left:2063;top:2390;width:58;height:91" coordorigin="2063,2390" coordsize="58,91" path="m2101,2403l2087,2403,2087,2468,2101,2468,2101,2403xe" filled="true" fillcolor="#585858" stroked="false">
                <v:path arrowok="t"/>
                <v:fill type="solid"/>
              </v:shape>
              <v:shape style="position:absolute;left:2063;top:2390;width:58;height:91" coordorigin="2063,2390" coordsize="58,91" path="m2101,2390l2087,2390,2065,2404,2065,2417,2087,2403,2101,2403,2101,2390xe" filled="true" fillcolor="#585858" stroked="false">
                <v:path arrowok="t"/>
                <v:fill type="solid"/>
              </v:shape>
            </v:group>
            <v:group style="position:absolute;left:2133;top:2390;width:60;height:91" coordorigin="2133,2390" coordsize="60,91">
              <v:shape style="position:absolute;left:2133;top:2390;width:60;height:91" coordorigin="2133,2390" coordsize="60,91" path="m2193,2390l2133,2390,2133,2402,2179,2402,2171,2414,2147,2469,2147,2480,2163,2480,2163,2472,2164,2464,2165,2457,2171,2440,2174,2432,2179,2424,2184,2414,2193,2401,2193,2390xe" filled="true" fillcolor="#585858" stroked="false">
                <v:path arrowok="t"/>
                <v:fill type="solid"/>
              </v:shape>
              <v:shape style="position:absolute;left:2539;top:2414;width:443;height:128" type="#_x0000_t75" stroked="false">
                <v:imagedata r:id="rId251" o:title=""/>
              </v:shape>
              <v:shape style="position:absolute;left:3249;top:2414;width:443;height:128" type="#_x0000_t75" stroked="false">
                <v:imagedata r:id="rId252" o:title=""/>
              </v:shape>
              <v:shape style="position:absolute;left:3958;top:2414;width:443;height:128" type="#_x0000_t75" stroked="false">
                <v:imagedata r:id="rId253" o:title=""/>
              </v:shape>
              <v:shape style="position:absolute;left:4667;top:2414;width:444;height:128" type="#_x0000_t75" stroked="false">
                <v:imagedata r:id="rId254" o:title=""/>
              </v:shape>
            </v:group>
            <w10:wrap type="none"/>
          </v:group>
        </w:pict>
      </w:r>
      <w:r>
        <w:rPr/>
        <w:pict>
          <v:group style="position:absolute;margin-left:268.737701pt;margin-top:68.357231pt;width:12.15pt;height:5pt;mso-position-horizontal-relative:page;mso-position-vertical-relative:paragraph;z-index:-420472" coordorigin="5375,1367" coordsize="243,100">
            <v:group style="position:absolute;left:5375;top:1367;width:40;height:98" coordorigin="5375,1367" coordsize="40,98">
              <v:shape style="position:absolute;left:5375;top:1367;width:40;height:98" coordorigin="5375,1367" coordsize="40,98" path="m5415,1396l5397,1396,5397,1465,5415,1465,5415,1396xe" filled="true" fillcolor="#585858" stroked="false">
                <v:path arrowok="t"/>
                <v:fill type="solid"/>
              </v:shape>
              <v:shape style="position:absolute;left:5375;top:1367;width:40;height:98" coordorigin="5375,1367" coordsize="40,98" path="m5415,1367l5400,1367,5397,1378,5389,1383,5375,1383,5375,1399,5384,1399,5391,1398,5397,1396,5415,1396,5415,1367xe" filled="true" fillcolor="#585858" stroked="false">
                <v:path arrowok="t"/>
                <v:fill type="solid"/>
              </v:shape>
            </v:group>
            <v:group style="position:absolute;left:5438;top:1369;width:67;height:98" coordorigin="5438,1369" coordsize="67,98">
              <v:shape style="position:absolute;left:5438;top:1369;width:67;height:98" coordorigin="5438,1369" coordsize="67,98" path="m5456,1435l5438,1435,5439,1440,5440,1445,5442,1449,5444,1453,5452,1461,5455,1463,5459,1464,5463,1466,5466,1467,5475,1467,5480,1466,5484,1464,5489,1462,5493,1459,5495,1456,5498,1453,5499,1451,5467,1451,5465,1450,5464,1450,5463,1449,5461,1448,5460,1446,5459,1445,5458,1442,5457,1440,5456,1438,5456,1435xe" filled="true" fillcolor="#585858" stroked="false">
                <v:path arrowok="t"/>
                <v:fill type="solid"/>
              </v:shape>
              <v:shape style="position:absolute;left:5438;top:1369;width:67;height:98" coordorigin="5438,1369" coordsize="67,98" path="m5500,1415l5475,1415,5477,1416,5479,1417,5481,1418,5482,1420,5484,1421,5484,1423,5485,1425,5486,1427,5486,1438,5485,1440,5484,1442,5484,1444,5482,1446,5481,1448,5479,1449,5477,1450,5475,1451,5499,1451,5501,1450,5502,1445,5504,1440,5504,1436,5504,1427,5504,1422,5502,1418,5500,1415xe" filled="true" fillcolor="#585858" stroked="false">
                <v:path arrowok="t"/>
                <v:fill type="solid"/>
              </v:shape>
              <v:shape style="position:absolute;left:5438;top:1369;width:67;height:98" coordorigin="5438,1369" coordsize="67,98" path="m5500,1369l5446,1369,5442,1422,5455,1422,5460,1417,5465,1415,5500,1415,5498,1411,5493,1405,5485,1402,5460,1402,5462,1385,5500,1385,5500,1369xe" filled="true" fillcolor="#585858" stroked="false">
                <v:path arrowok="t"/>
                <v:fill type="solid"/>
              </v:shape>
              <v:shape style="position:absolute;left:5438;top:1369;width:67;height:98" coordorigin="5438,1369" coordsize="67,98" path="m5482,1400l5468,1400,5464,1401,5460,1402,5485,1402,5482,1400xe" filled="true" fillcolor="#585858" stroked="false">
                <v:path arrowok="t"/>
                <v:fill type="solid"/>
              </v:shape>
            </v:group>
            <v:group style="position:absolute;left:5515;top:1367;width:103;height:100" coordorigin="5515,1367" coordsize="103,100">
              <v:shape style="position:absolute;left:5515;top:1367;width:103;height:100" coordorigin="5515,1367" coordsize="103,100" path="m5598,1412l5578,1420,5575,1422,5574,1425,5572,1428,5571,1431,5571,1435,5571,1444,5571,1448,5572,1450,5574,1454,5575,1457,5578,1459,5580,1461,5582,1463,5585,1464,5588,1466,5591,1467,5598,1467,5600,1466,5604,1464,5607,1463,5615,1453,5590,1453,5587,1449,5587,1431,5590,1426,5615,1426,5615,1425,5600,1413,5598,1412xe" filled="true" fillcolor="#585858" stroked="false">
                <v:path arrowok="t"/>
                <v:fill type="solid"/>
              </v:shape>
              <v:shape style="position:absolute;left:5515;top:1367;width:103;height:100" coordorigin="5515,1367" coordsize="103,100" path="m5600,1369l5585,1369,5533,1465,5548,1465,5600,1369xe" filled="true" fillcolor="#585858" stroked="false">
                <v:path arrowok="t"/>
                <v:fill type="solid"/>
              </v:shape>
              <v:shape style="position:absolute;left:5515;top:1367;width:103;height:100" coordorigin="5515,1367" coordsize="103,100" path="m5615,1426l5600,1426,5602,1431,5602,1449,5600,1453,5615,1453,5616,1450,5617,1448,5618,1443,5618,1435,5617,1431,5616,1429,5615,1426xe" filled="true" fillcolor="#585858" stroked="false">
                <v:path arrowok="t"/>
                <v:fill type="solid"/>
              </v:shape>
              <v:shape style="position:absolute;left:5515;top:1367;width:103;height:100" coordorigin="5515,1367" coordsize="103,100" path="m5542,1367l5536,1367,5533,1368,5530,1369,5527,1371,5524,1373,5520,1377,5519,1380,5517,1382,5516,1386,5515,1390,5515,1398,5516,1402,5517,1405,5519,1409,5520,1411,5523,1414,5524,1416,5527,1418,5530,1419,5533,1420,5546,1420,5549,1419,5552,1418,5554,1416,5556,1413,5558,1411,5560,1409,5560,1408,5534,1408,5532,1403,5532,1385,5534,1381,5560,1381,5560,1380,5558,1377,5556,1374,5554,1373,5552,1371,5549,1369,5545,1368,5542,1367xe" filled="true" fillcolor="#585858" stroked="false">
                <v:path arrowok="t"/>
                <v:fill type="solid"/>
              </v:shape>
              <v:shape style="position:absolute;left:5515;top:1367;width:103;height:100" coordorigin="5515,1367" coordsize="103,100" path="m5560,1381l5544,1381,5547,1385,5547,1403,5544,1408,5560,1408,5561,1405,5562,1402,5562,1386,5561,1382,5560,1381xe" filled="true" fillcolor="#585858" stroked="false">
                <v:path arrowok="t"/>
                <v:fill type="solid"/>
              </v:shape>
            </v:group>
            <w10:wrap type="none"/>
          </v:group>
        </w:pict>
      </w:r>
      <w:r>
        <w:rPr/>
        <w:pict>
          <v:group style="position:absolute;margin-left:268.284637pt;margin-top:53.999611pt;width:12.65pt;height:4.95pt;mso-position-horizontal-relative:page;mso-position-vertical-relative:paragraph;z-index:-420448" coordorigin="5366,1080" coordsize="253,99">
            <v:group style="position:absolute;left:5366;top:1080;width:67;height:97" coordorigin="5366,1080" coordsize="67,97">
              <v:shape style="position:absolute;left:5366;top:1080;width:67;height:97" coordorigin="5366,1080" coordsize="67,97" path="m5429,1094l5405,1094,5407,1095,5410,1098,5412,1100,5414,1104,5414,1110,5413,1113,5412,1115,5412,1117,5410,1119,5408,1122,5407,1124,5405,1126,5402,1129,5398,1132,5396,1134,5391,1138,5387,1142,5382,1145,5373,1154,5371,1157,5368,1162,5366,1169,5366,1177,5432,1177,5432,1161,5390,1161,5400,1151,5404,1148,5409,1143,5414,1140,5431,1115,5431,1100,5429,1096,5429,1094xe" filled="true" fillcolor="#585858" stroked="false">
                <v:path arrowok="t"/>
                <v:fill type="solid"/>
              </v:shape>
              <v:shape style="position:absolute;left:5366;top:1080;width:67;height:97" coordorigin="5366,1080" coordsize="67,97" path="m5410,1080l5391,1080,5380,1085,5378,1088,5375,1091,5371,1098,5369,1103,5368,1106,5368,1112,5386,1112,5386,1109,5387,1106,5387,1104,5388,1102,5389,1100,5392,1097,5393,1096,5395,1095,5397,1094,5429,1094,5428,1094,5426,1090,5424,1088,5421,1085,5410,1080xe" filled="true" fillcolor="#585858" stroked="false">
                <v:path arrowok="t"/>
                <v:fill type="solid"/>
              </v:shape>
            </v:group>
            <v:group style="position:absolute;left:5439;top:1080;width:65;height:99" coordorigin="5439,1080" coordsize="65,99">
              <v:shape style="position:absolute;left:5439;top:1080;width:65;height:99" coordorigin="5439,1080" coordsize="65,99" path="m5471,1080l5457,1083,5447,1092,5441,1108,5439,1129,5441,1151,5447,1166,5457,1176,5471,1179,5485,1176,5495,1166,5497,1163,5467,1163,5465,1162,5462,1159,5461,1156,5459,1153,5458,1150,5458,1145,5457,1142,5457,1117,5458,1113,5458,1108,5459,1104,5461,1102,5462,1099,5464,1097,5465,1096,5467,1095,5469,1094,5496,1094,5495,1092,5485,1083,5471,1080xe" filled="true" fillcolor="#585858" stroked="false">
                <v:path arrowok="t"/>
                <v:fill type="solid"/>
              </v:shape>
              <v:shape style="position:absolute;left:5439;top:1080;width:65;height:99" coordorigin="5439,1080" coordsize="65,99" path="m5496,1094l5474,1094,5475,1095,5477,1096,5479,1097,5481,1099,5482,1102,5484,1104,5484,1108,5484,1113,5485,1117,5485,1141,5484,1145,5484,1150,5484,1153,5482,1156,5481,1159,5477,1162,5475,1163,5497,1163,5502,1151,5504,1129,5502,1108,5496,1094xe" filled="true" fillcolor="#585858" stroked="false">
                <v:path arrowok="t"/>
                <v:fill type="solid"/>
              </v:shape>
            </v:group>
            <v:group style="position:absolute;left:5515;top:1080;width:103;height:99" coordorigin="5515,1080" coordsize="103,99">
              <v:shape style="position:absolute;left:5515;top:1080;width:103;height:99" coordorigin="5515,1080" coordsize="103,99" path="m5600,1125l5588,1125,5585,1127,5582,1128,5580,1130,5575,1134,5574,1137,5572,1141,5571,1143,5571,1147,5571,1156,5571,1160,5572,1163,5574,1166,5575,1169,5578,1171,5580,1173,5582,1175,5585,1177,5588,1178,5591,1179,5598,1179,5600,1178,5604,1177,5615,1165,5590,1165,5587,1161,5587,1143,5590,1138,5615,1138,5615,1137,5613,1134,5611,1133,5610,1130,5607,1128,5604,1127,5600,1125xe" filled="true" fillcolor="#585858" stroked="false">
                <v:path arrowok="t"/>
                <v:fill type="solid"/>
              </v:shape>
              <v:shape style="position:absolute;left:5515;top:1080;width:103;height:99" coordorigin="5515,1080" coordsize="103,99" path="m5600,1081l5585,1081,5533,1177,5548,1177,5600,1081xe" filled="true" fillcolor="#585858" stroked="false">
                <v:path arrowok="t"/>
                <v:fill type="solid"/>
              </v:shape>
              <v:shape style="position:absolute;left:5515;top:1080;width:103;height:99" coordorigin="5515,1080" coordsize="103,99" path="m5615,1138l5600,1138,5602,1143,5602,1161,5600,1165,5615,1165,5616,1162,5617,1160,5618,1156,5618,1148,5617,1144,5616,1141,5615,1138xe" filled="true" fillcolor="#585858" stroked="false">
                <v:path arrowok="t"/>
                <v:fill type="solid"/>
              </v:shape>
              <v:shape style="position:absolute;left:5515;top:1080;width:103;height:99" coordorigin="5515,1080" coordsize="103,99" path="m5545,1080l5533,1080,5530,1082,5527,1083,5524,1085,5520,1089,5519,1092,5517,1095,5516,1098,5515,1103,5515,1111,5516,1115,5517,1117,5519,1121,5520,1124,5524,1128,5527,1130,5530,1132,5533,1133,5535,1133,5542,1133,5546,1133,5549,1132,5552,1130,5554,1128,5556,1126,5558,1124,5560,1121,5560,1120,5534,1120,5532,1115,5532,1097,5534,1093,5560,1093,5560,1092,5549,1082,5545,1080xe" filled="true" fillcolor="#585858" stroked="false">
                <v:path arrowok="t"/>
                <v:fill type="solid"/>
              </v:shape>
              <v:shape style="position:absolute;left:5515;top:1080;width:103;height:99" coordorigin="5515,1080" coordsize="103,99" path="m5560,1093l5544,1093,5547,1097,5547,1115,5544,1120,5560,1120,5561,1117,5562,1115,5562,1098,5561,1095,5560,1093xe" filled="true" fillcolor="#585858" stroked="false">
                <v:path arrowok="t"/>
                <v:fill type="solid"/>
              </v:shape>
            </v:group>
            <w10:wrap type="none"/>
          </v:group>
        </w:pict>
      </w:r>
      <w:r>
        <w:rPr/>
        <w:pict>
          <v:group style="position:absolute;margin-left:268.284637pt;margin-top:39.605782pt;width:12.65pt;height:4.95pt;mso-position-horizontal-relative:page;mso-position-vertical-relative:paragraph;z-index:-420424" coordorigin="5366,792" coordsize="253,99">
            <v:group style="position:absolute;left:5366;top:792;width:67;height:97" coordorigin="5366,792" coordsize="67,97">
              <v:shape style="position:absolute;left:5366;top:792;width:67;height:97" coordorigin="5366,792" coordsize="67,97" path="m5429,807l5405,807,5407,807,5410,810,5412,813,5414,816,5414,823,5413,825,5412,827,5412,829,5410,831,5408,834,5407,836,5405,838,5402,841,5398,844,5396,846,5391,850,5387,854,5382,857,5373,866,5371,869,5368,874,5366,882,5366,889,5432,889,5432,873,5390,873,5393,870,5396,868,5397,865,5400,864,5427,836,5429,834,5430,830,5431,827,5431,812,5429,809,5429,807xe" filled="true" fillcolor="#585858" stroked="false">
                <v:path arrowok="t"/>
                <v:fill type="solid"/>
              </v:shape>
              <v:shape style="position:absolute;left:5366;top:792;width:67;height:97" coordorigin="5366,792" coordsize="67,97" path="m5406,792l5368,819,5368,824,5386,824,5386,821,5387,818,5387,816,5388,814,5389,812,5393,808,5395,807,5397,807,5398,807,5429,807,5428,806,5426,803,5424,800,5421,798,5414,794,5410,793,5406,792xe" filled="true" fillcolor="#585858" stroked="false">
                <v:path arrowok="t"/>
                <v:fill type="solid"/>
              </v:shape>
            </v:group>
            <v:group style="position:absolute;left:5438;top:794;width:67;height:97" coordorigin="5438,794" coordsize="67,97">
              <v:shape style="position:absolute;left:5438;top:794;width:67;height:97" coordorigin="5438,794" coordsize="67,97" path="m5456,860l5438,860,5439,865,5440,870,5475,891,5480,890,5484,888,5489,886,5493,883,5495,881,5498,877,5499,876,5469,876,5467,875,5458,867,5457,865,5456,863,5456,860xe" filled="true" fillcolor="#585858" stroked="false">
                <v:path arrowok="t"/>
                <v:fill type="solid"/>
              </v:shape>
              <v:shape style="position:absolute;left:5438;top:794;width:67;height:97" coordorigin="5438,794" coordsize="67,97" path="m5500,839l5473,839,5475,840,5477,841,5479,841,5481,843,5482,844,5484,845,5484,847,5485,849,5486,852,5486,862,5485,865,5484,866,5484,869,5482,870,5481,872,5479,874,5477,874,5475,875,5473,876,5499,876,5501,874,5502,870,5504,865,5504,861,5504,851,5504,846,5502,843,5500,839xe" filled="true" fillcolor="#585858" stroked="false">
                <v:path arrowok="t"/>
                <v:fill type="solid"/>
              </v:shape>
              <v:shape style="position:absolute;left:5438;top:794;width:67;height:97" coordorigin="5438,794" coordsize="67,97" path="m5500,794l5446,794,5442,846,5455,846,5460,842,5465,839,5500,839,5500,838,5498,836,5493,830,5489,827,5487,827,5460,827,5462,810,5500,810,5500,794xe" filled="true" fillcolor="#585858" stroked="false">
                <v:path arrowok="t"/>
                <v:fill type="solid"/>
              </v:shape>
              <v:shape style="position:absolute;left:5438;top:794;width:67;height:97" coordorigin="5438,794" coordsize="67,97" path="m5477,824l5468,824,5464,825,5460,827,5487,827,5485,826,5482,825,5477,824xe" filled="true" fillcolor="#585858" stroked="false">
                <v:path arrowok="t"/>
                <v:fill type="solid"/>
              </v:shape>
            </v:group>
            <v:group style="position:absolute;left:5515;top:792;width:103;height:99" coordorigin="5515,792" coordsize="103,99">
              <v:shape style="position:absolute;left:5515;top:792;width:103;height:99" coordorigin="5515,792" coordsize="103,99" path="m5600,837l5588,837,5585,839,5582,840,5580,842,5578,845,5575,846,5574,849,5572,853,5571,856,5571,860,5571,868,5571,872,5572,875,5574,878,5575,882,5578,883,5580,886,5582,888,5585,889,5588,890,5591,891,5598,891,5600,890,5604,889,5607,888,5610,886,5611,883,5613,881,5615,878,5615,877,5590,877,5587,873,5587,855,5590,850,5615,850,5615,849,5613,846,5611,845,5610,842,5607,840,5604,839,5600,837xe" filled="true" fillcolor="#585858" stroked="false">
                <v:path arrowok="t"/>
                <v:fill type="solid"/>
              </v:shape>
              <v:shape style="position:absolute;left:5515;top:792;width:103;height:99" coordorigin="5515,792" coordsize="103,99" path="m5600,794l5585,794,5533,889,5548,889,5600,794xe" filled="true" fillcolor="#585858" stroked="false">
                <v:path arrowok="t"/>
                <v:fill type="solid"/>
              </v:shape>
              <v:shape style="position:absolute;left:5515;top:792;width:103;height:99" coordorigin="5515,792" coordsize="103,99" path="m5615,850l5600,850,5602,855,5602,873,5600,877,5615,877,5616,875,5617,872,5618,868,5618,860,5617,856,5616,853,5615,850xe" filled="true" fillcolor="#585858" stroked="false">
                <v:path arrowok="t"/>
                <v:fill type="solid"/>
              </v:shape>
              <v:shape style="position:absolute;left:5515;top:792;width:103;height:99" coordorigin="5515,792" coordsize="103,99" path="m5542,792l5533,792,5530,794,5527,795,5524,797,5523,799,5520,801,5519,804,5517,807,5516,811,5515,815,5515,823,5516,827,5517,830,5519,833,5520,836,5523,838,5524,841,5527,842,5530,844,5533,845,5535,845,5542,845,5546,845,5549,844,5552,842,5554,841,5556,838,5558,836,5560,833,5560,832,5534,832,5532,827,5532,809,5534,805,5560,805,5560,804,5558,801,5556,799,5554,797,5552,795,5549,794,5545,793,5542,792xe" filled="true" fillcolor="#585858" stroked="false">
                <v:path arrowok="t"/>
                <v:fill type="solid"/>
              </v:shape>
              <v:shape style="position:absolute;left:5515;top:792;width:103;height:99" coordorigin="5515,792" coordsize="103,99" path="m5560,805l5544,805,5547,809,5547,827,5544,832,5560,832,5561,830,5562,827,5562,811,5561,807,5560,805xe" filled="true" fillcolor="#585858" stroked="false">
                <v:path arrowok="t"/>
                <v:fill type="solid"/>
              </v:shape>
            </v:group>
            <w10:wrap type="none"/>
          </v:group>
        </w:pict>
      </w:r>
      <w:r>
        <w:rPr/>
        <w:pict>
          <v:group style="position:absolute;margin-left:268.332947pt;margin-top:25.205914pt;width:12.6pt;height:4.95pt;mso-position-horizontal-relative:page;mso-position-vertical-relative:paragraph;z-index:-420400" coordorigin="5367,504" coordsize="252,99">
            <v:group style="position:absolute;left:5367;top:504;width:66;height:99" coordorigin="5367,504" coordsize="66,99">
              <v:shape style="position:absolute;left:5367;top:504;width:66;height:99" coordorigin="5367,504" coordsize="66,99" path="m5385,572l5367,572,5367,577,5368,581,5373,592,5376,595,5378,597,5386,601,5390,602,5394,603,5403,603,5407,602,5412,601,5419,597,5422,595,5425,592,5427,588,5397,588,5395,587,5393,587,5391,587,5389,585,5388,584,5387,582,5386,580,5386,578,5385,577,5385,572xe" filled="true" fillcolor="#585858" stroked="false">
                <v:path arrowok="t"/>
                <v:fill type="solid"/>
              </v:shape>
              <v:shape style="position:absolute;left:5367;top:504;width:66;height:99" coordorigin="5367,504" coordsize="66,99" path="m5424,519l5401,519,5404,519,5408,524,5409,527,5409,539,5405,543,5389,543,5389,557,5414,575,5413,577,5413,578,5412,581,5411,582,5409,584,5408,585,5407,587,5405,587,5403,587,5401,588,5427,588,5431,581,5432,577,5432,567,5418,548,5421,547,5423,544,5425,540,5426,538,5426,523,5425,519,5424,519xe" filled="true" fillcolor="#585858" stroked="false">
                <v:path arrowok="t"/>
                <v:fill type="solid"/>
              </v:shape>
              <v:shape style="position:absolute;left:5367;top:504;width:66;height:99" coordorigin="5367,504" coordsize="66,99" path="m5402,504l5369,524,5368,529,5368,533,5386,533,5387,524,5390,519,5424,519,5424,517,5422,514,5419,511,5416,510,5413,508,5410,506,5407,505,5402,504xe" filled="true" fillcolor="#585858" stroked="false">
                <v:path arrowok="t"/>
                <v:fill type="solid"/>
              </v:shape>
            </v:group>
            <v:group style="position:absolute;left:5439;top:504;width:65;height:99" coordorigin="5439,504" coordsize="65,99">
              <v:shape style="position:absolute;left:5439;top:504;width:65;height:99" coordorigin="5439,504" coordsize="65,99" path="m5471,504l5457,507,5447,516,5441,532,5439,554,5441,575,5447,591,5457,600,5471,603,5485,600,5495,591,5496,588,5469,588,5467,587,5465,587,5464,586,5462,584,5461,581,5459,578,5458,575,5458,570,5457,566,5457,541,5458,538,5458,533,5459,529,5461,527,5462,524,5465,520,5467,519,5469,519,5496,519,5495,516,5485,507,5471,504xe" filled="true" fillcolor="#585858" stroked="false">
                <v:path arrowok="t"/>
                <v:fill type="solid"/>
              </v:shape>
              <v:shape style="position:absolute;left:5439;top:504;width:65;height:99" coordorigin="5439,504" coordsize="65,99" path="m5496,519l5474,519,5475,519,5477,520,5481,524,5482,527,5484,529,5484,533,5484,538,5485,542,5485,566,5484,570,5484,575,5484,578,5482,581,5481,584,5479,586,5477,587,5475,587,5474,588,5496,588,5502,575,5504,554,5502,532,5496,519xe" filled="true" fillcolor="#585858" stroked="false">
                <v:path arrowok="t"/>
                <v:fill type="solid"/>
              </v:shape>
            </v:group>
            <v:group style="position:absolute;left:5515;top:504;width:103;height:99" coordorigin="5515,504" coordsize="103,99">
              <v:shape style="position:absolute;left:5515;top:504;width:103;height:99" coordorigin="5515,504" coordsize="103,99" path="m5598,549l5591,549,5588,550,5585,551,5582,552,5580,554,5578,557,5575,558,5574,562,5572,565,5571,568,5571,572,5571,580,5571,584,5572,587,5574,591,5575,594,5578,596,5580,598,5582,600,5585,601,5588,603,5600,603,5604,601,5607,600,5610,598,5611,596,5613,594,5615,591,5615,590,5590,590,5587,586,5587,567,5590,563,5615,563,5615,562,5613,559,5611,557,5610,554,5607,552,5604,551,5600,550,5598,549xe" filled="true" fillcolor="#585858" stroked="false">
                <v:path arrowok="t"/>
                <v:fill type="solid"/>
              </v:shape>
              <v:shape style="position:absolute;left:5515;top:504;width:103;height:99" coordorigin="5515,504" coordsize="103,99" path="m5600,506l5585,506,5533,602,5548,602,5600,506xe" filled="true" fillcolor="#585858" stroked="false">
                <v:path arrowok="t"/>
                <v:fill type="solid"/>
              </v:shape>
              <v:shape style="position:absolute;left:5515;top:504;width:103;height:99" coordorigin="5515,504" coordsize="103,99" path="m5615,563l5600,563,5602,567,5602,586,5600,590,5615,590,5616,587,5617,584,5618,580,5618,572,5617,568,5616,565,5615,563xe" filled="true" fillcolor="#585858" stroked="false">
                <v:path arrowok="t"/>
                <v:fill type="solid"/>
              </v:shape>
              <v:shape style="position:absolute;left:5515;top:504;width:103;height:99" coordorigin="5515,504" coordsize="103,99" path="m5542,504l5536,504,5533,505,5530,506,5527,507,5524,509,5523,511,5520,513,5519,517,5517,519,5516,523,5515,527,5515,535,5516,539,5517,542,5519,546,5520,548,5523,550,5524,553,5527,555,5530,556,5533,557,5535,557,5542,557,5546,557,5549,556,5552,555,5554,553,5556,550,5558,548,5560,546,5560,544,5534,544,5532,540,5532,522,5534,518,5560,518,5560,517,5558,513,5556,511,5554,509,5552,507,5549,506,5545,505,5542,504xe" filled="true" fillcolor="#585858" stroked="false">
                <v:path arrowok="t"/>
                <v:fill type="solid"/>
              </v:shape>
              <v:shape style="position:absolute;left:5515;top:504;width:103;height:99" coordorigin="5515,504" coordsize="103,99" path="m5560,518l5544,518,5547,522,5547,540,5544,544,5560,544,5561,542,5562,539,5562,523,5561,519,5560,518xe" filled="true" fillcolor="#585858" stroked="false">
                <v:path arrowok="t"/>
                <v:fill type="solid"/>
              </v:shape>
            </v:group>
            <w10:wrap type="none"/>
          </v:group>
        </w:pict>
      </w:r>
      <w:bookmarkStart w:name="_bookmark85" w:id="86"/>
      <w:bookmarkEnd w:id="86"/>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59</w:t>
      </w:r>
      <w:r>
        <w:rPr>
          <w:rFonts w:ascii="Microsoft JhengHei" w:hAnsi="Microsoft JhengHei" w:cs="Microsoft JhengHei" w:eastAsia="Microsoft JhengHei" w:hint="default"/>
          <w:b/>
          <w:bCs/>
          <w:sz w:val="18"/>
          <w:szCs w:val="18"/>
        </w:rPr>
        <w:t>：智能手机出货量与</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LCP/MPI</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z w:val="18"/>
          <w:szCs w:val="18"/>
        </w:rPr>
        <w:t>天线渗透率预测</w:t>
        <w:tab/>
      </w:r>
      <w:bookmarkStart w:name="_bookmark86" w:id="87"/>
      <w:bookmarkEnd w:id="87"/>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60</w:t>
      </w:r>
      <w:r>
        <w:rPr>
          <w:rFonts w:ascii="Microsoft JhengHei" w:hAnsi="Microsoft JhengHei" w:cs="Microsoft JhengHei" w:eastAsia="Microsoft JhengHei" w:hint="default"/>
          <w:b/>
          <w:bCs/>
          <w:sz w:val="18"/>
          <w:szCs w:val="18"/>
        </w:rPr>
        <w:t>：智能手机 </w:t>
      </w:r>
      <w:r>
        <w:rPr>
          <w:rFonts w:ascii="Arial" w:hAnsi="Arial" w:cs="Arial" w:eastAsia="Arial" w:hint="default"/>
          <w:b/>
          <w:bCs/>
          <w:sz w:val="18"/>
          <w:szCs w:val="18"/>
        </w:rPr>
        <w:t>LCP/MPI</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天线市场空间预测（亿美元）</w:t>
      </w:r>
      <w:r>
        <w:rPr>
          <w:rFonts w:ascii="Microsoft JhengHei" w:hAnsi="Microsoft JhengHei" w:cs="Microsoft JhengHei" w:eastAsia="Microsoft JhengHei" w:hint="default"/>
          <w:sz w:val="18"/>
          <w:szCs w:val="18"/>
        </w:rPr>
      </w:r>
    </w:p>
    <w:p>
      <w:pPr>
        <w:spacing w:line="240" w:lineRule="auto"/>
        <w:ind w:left="127"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pict>
          <v:group style="width:482.05pt;height:113.2pt;mso-position-horizontal-relative:char;mso-position-vertical-relative:line" coordorigin="0,0" coordsize="9641,2264">
            <v:group style="position:absolute;left:5;top:5;width:4816;height:2" coordorigin="5,5" coordsize="4816,2">
              <v:shape style="position:absolute;left:5;top:5;width:4816;height:2" coordorigin="5,5" coordsize="4816,0" path="m5,5l4820,5e" filled="false" stroked="true" strokeweight=".47998pt" strokecolor="#367097">
                <v:path arrowok="t"/>
              </v:shape>
            </v:group>
            <v:group style="position:absolute;left:4820;top:5;width:10;height:2" coordorigin="4820,5" coordsize="10,2">
              <v:shape style="position:absolute;left:4820;top:5;width:10;height:2" coordorigin="4820,5" coordsize="10,0" path="m4820,5l4830,5e" filled="false" stroked="true" strokeweight=".47998pt" strokecolor="#367097">
                <v:path arrowok="t"/>
              </v:shape>
            </v:group>
            <v:group style="position:absolute;left:4830;top:5;width:4806;height:2" coordorigin="4830,5" coordsize="4806,2">
              <v:shape style="position:absolute;left:4830;top:5;width:4806;height:2" coordorigin="4830,5" coordsize="4806,0" path="m4830,5l9636,5e" filled="false" stroked="true" strokeweight=".47998pt" strokecolor="#367097">
                <v:path arrowok="t"/>
              </v:shape>
            </v:group>
            <v:group style="position:absolute;left:5738;top:1889;width:210;height:209" coordorigin="5738,1889" coordsize="210,209">
              <v:shape style="position:absolute;left:5738;top:1889;width:210;height:209" coordorigin="5738,1889" coordsize="210,209" path="m5947,1889l5738,1889,5738,2098,5947,2098,5947,1889xe" filled="true" fillcolor="#ff7e7c" stroked="false">
                <v:path arrowok="t"/>
                <v:fill type="solid"/>
              </v:shape>
            </v:group>
            <v:group style="position:absolute;left:6410;top:1581;width:210;height:518" coordorigin="6410,1581" coordsize="210,518">
              <v:shape style="position:absolute;left:6410;top:1581;width:210;height:518" coordorigin="6410,1581" coordsize="210,518" path="m6619,1581l6410,1581,6410,2098,6619,2098,6619,1581xe" filled="true" fillcolor="#ff7e7c" stroked="false">
                <v:path arrowok="t"/>
                <v:fill type="solid"/>
              </v:shape>
            </v:group>
            <v:group style="position:absolute;left:7070;top:1141;width:210;height:958" coordorigin="7070,1141" coordsize="210,958">
              <v:shape style="position:absolute;left:7070;top:1141;width:210;height:958" coordorigin="7070,1141" coordsize="210,958" path="m7279,1141l7070,1141,7070,2098,7279,2098,7279,1141xe" filled="true" fillcolor="#ff7e7c" stroked="false">
                <v:path arrowok="t"/>
                <v:fill type="solid"/>
              </v:shape>
            </v:group>
            <v:group style="position:absolute;left:7742;top:701;width:209;height:1398" coordorigin="7742,701" coordsize="209,1398">
              <v:shape style="position:absolute;left:7742;top:701;width:209;height:1398" coordorigin="7742,701" coordsize="209,1398" path="m7951,701l7742,701,7742,2098,7951,2098,7951,701xe" filled="true" fillcolor="#ff7e7c" stroked="false">
                <v:path arrowok="t"/>
                <v:fill type="solid"/>
              </v:shape>
            </v:group>
            <v:group style="position:absolute;left:8402;top:447;width:209;height:1652" coordorigin="8402,447" coordsize="209,1652">
              <v:shape style="position:absolute;left:8402;top:447;width:209;height:1652" coordorigin="8402,447" coordsize="209,1652" path="m8611,447l8402,447,8402,2098,8611,2098,8611,447xe" filled="true" fillcolor="#ff7e7c" stroked="false">
                <v:path arrowok="t"/>
                <v:fill type="solid"/>
              </v:shape>
            </v:group>
            <v:group style="position:absolute;left:8848;top:123;width:2;height:1971" coordorigin="8848,123" coordsize="2,1971">
              <v:shape style="position:absolute;left:8848;top:123;width:2;height:1971" coordorigin="8848,123" coordsize="0,1971" path="m8848,2093l8848,2093,8848,123e" filled="false" stroked="true" strokeweight=".536605pt" strokecolor="#000000">
                <v:path arrowok="t"/>
              </v:shape>
            </v:group>
            <v:group style="position:absolute;left:8848;top:2093;width:33;height:2" coordorigin="8848,2093" coordsize="33,2">
              <v:shape style="position:absolute;left:8848;top:2093;width:33;height:2" coordorigin="8848,2093" coordsize="33,0" path="m8848,2093l8848,2093,8881,2093e" filled="false" stroked="true" strokeweight=".536677pt" strokecolor="#000000">
                <v:path arrowok="t"/>
              </v:shape>
            </v:group>
            <v:group style="position:absolute;left:8848;top:1851;width:33;height:2" coordorigin="8848,1851" coordsize="33,2">
              <v:shape style="position:absolute;left:8848;top:1851;width:33;height:2" coordorigin="8848,1851" coordsize="33,0" path="m8848,1851l8848,1851,8881,1851e" filled="false" stroked="true" strokeweight=".536677pt" strokecolor="#000000">
                <v:path arrowok="t"/>
              </v:shape>
            </v:group>
            <v:group style="position:absolute;left:8848;top:1598;width:33;height:2" coordorigin="8848,1598" coordsize="33,2">
              <v:shape style="position:absolute;left:8848;top:1598;width:33;height:2" coordorigin="8848,1598" coordsize="33,0" path="m8848,1598l8848,1598,8881,1598e" filled="false" stroked="true" strokeweight=".536677pt" strokecolor="#000000">
                <v:path arrowok="t"/>
              </v:shape>
            </v:group>
            <v:group style="position:absolute;left:8848;top:1355;width:33;height:2" coordorigin="8848,1355" coordsize="33,2">
              <v:shape style="position:absolute;left:8848;top:1355;width:33;height:2" coordorigin="8848,1355" coordsize="33,0" path="m8848,1355l8848,1355,8881,1355e" filled="false" stroked="true" strokeweight=".536677pt" strokecolor="#000000">
                <v:path arrowok="t"/>
              </v:shape>
            </v:group>
            <v:group style="position:absolute;left:8848;top:1113;width:33;height:2" coordorigin="8848,1113" coordsize="33,2">
              <v:shape style="position:absolute;left:8848;top:1113;width:33;height:2" coordorigin="8848,1113" coordsize="33,0" path="m8848,1113l8848,1113,8881,1113e" filled="false" stroked="true" strokeweight=".536677pt" strokecolor="#000000">
                <v:path arrowok="t"/>
              </v:shape>
            </v:group>
            <v:group style="position:absolute;left:8848;top:860;width:33;height:2" coordorigin="8848,860" coordsize="33,2">
              <v:shape style="position:absolute;left:8848;top:860;width:33;height:2" coordorigin="8848,860" coordsize="33,0" path="m8848,860l8848,860,8881,860e" filled="false" stroked="true" strokeweight=".536677pt" strokecolor="#000000">
                <v:path arrowok="t"/>
              </v:shape>
            </v:group>
            <v:group style="position:absolute;left:8848;top:618;width:33;height:2" coordorigin="8848,618" coordsize="33,2">
              <v:shape style="position:absolute;left:8848;top:618;width:33;height:2" coordorigin="8848,618" coordsize="33,0" path="m8848,618l8848,618,8881,618e" filled="false" stroked="true" strokeweight=".536677pt" strokecolor="#000000">
                <v:path arrowok="t"/>
              </v:shape>
            </v:group>
            <v:group style="position:absolute;left:8848;top:365;width:33;height:2" coordorigin="8848,365" coordsize="33,2">
              <v:shape style="position:absolute;left:8848;top:365;width:33;height:2" coordorigin="8848,365" coordsize="33,0" path="m8848,365l8848,365,8881,365e" filled="false" stroked="true" strokeweight=".536677pt" strokecolor="#000000">
                <v:path arrowok="t"/>
              </v:shape>
            </v:group>
            <v:group style="position:absolute;left:8848;top:123;width:33;height:2" coordorigin="8848,123" coordsize="33,2">
              <v:shape style="position:absolute;left:8848;top:123;width:33;height:2" coordorigin="8848,123" coordsize="33,0" path="m8848,123l8848,123,8881,123e" filled="false" stroked="true" strokeweight=".536677pt" strokecolor="#000000">
                <v:path arrowok="t"/>
              </v:shape>
            </v:group>
            <v:group style="position:absolute;left:5513;top:123;width:2;height:1971" coordorigin="5513,123" coordsize="2,1971">
              <v:shape style="position:absolute;left:5513;top:123;width:2;height:1971" coordorigin="5513,123" coordsize="0,1971" path="m5513,2093l5513,2093,5513,123e" filled="false" stroked="true" strokeweight=".536605pt" strokecolor="#000000">
                <v:path arrowok="t"/>
              </v:shape>
            </v:group>
            <v:group style="position:absolute;left:5480;top:2093;width:34;height:2" coordorigin="5480,2093" coordsize="34,2">
              <v:shape style="position:absolute;left:5480;top:2093;width:34;height:2" coordorigin="5480,2093" coordsize="34,0" path="m5480,2093l5480,2093,5513,2093e" filled="false" stroked="true" strokeweight=".536677pt" strokecolor="#000000">
                <v:path arrowok="t"/>
              </v:shape>
            </v:group>
            <v:group style="position:absolute;left:5480;top:1818;width:34;height:2" coordorigin="5480,1818" coordsize="34,2">
              <v:shape style="position:absolute;left:5480;top:1818;width:34;height:2" coordorigin="5480,1818" coordsize="34,0" path="m5480,1818l5480,1818,5513,1818e" filled="false" stroked="true" strokeweight=".536677pt" strokecolor="#000000">
                <v:path arrowok="t"/>
              </v:shape>
            </v:group>
            <v:group style="position:absolute;left:5480;top:1532;width:34;height:2" coordorigin="5480,1532" coordsize="34,2">
              <v:shape style="position:absolute;left:5480;top:1532;width:34;height:2" coordorigin="5480,1532" coordsize="34,0" path="m5480,1532l5480,1532,5513,1532e" filled="false" stroked="true" strokeweight=".536677pt" strokecolor="#000000">
                <v:path arrowok="t"/>
              </v:shape>
            </v:group>
            <v:group style="position:absolute;left:5480;top:1245;width:34;height:2" coordorigin="5480,1245" coordsize="34,2">
              <v:shape style="position:absolute;left:5480;top:1245;width:34;height:2" coordorigin="5480,1245" coordsize="34,0" path="m5480,1245l5480,1245,5513,1245e" filled="false" stroked="true" strokeweight=".536677pt" strokecolor="#000000">
                <v:path arrowok="t"/>
              </v:shape>
            </v:group>
            <v:group style="position:absolute;left:5480;top:970;width:34;height:2" coordorigin="5480,970" coordsize="34,2">
              <v:shape style="position:absolute;left:5480;top:970;width:34;height:2" coordorigin="5480,970" coordsize="34,0" path="m5480,970l5480,970,5513,970e" filled="false" stroked="true" strokeweight=".536677pt" strokecolor="#000000">
                <v:path arrowok="t"/>
              </v:shape>
            </v:group>
            <v:group style="position:absolute;left:5480;top:684;width:34;height:2" coordorigin="5480,684" coordsize="34,2">
              <v:shape style="position:absolute;left:5480;top:684;width:34;height:2" coordorigin="5480,684" coordsize="34,0" path="m5480,684l5480,684,5513,684e" filled="false" stroked="true" strokeweight=".536677pt" strokecolor="#000000">
                <v:path arrowok="t"/>
              </v:shape>
            </v:group>
            <v:group style="position:absolute;left:5480;top:409;width:34;height:2" coordorigin="5480,409" coordsize="34,2">
              <v:shape style="position:absolute;left:5480;top:409;width:34;height:2" coordorigin="5480,409" coordsize="34,0" path="m5480,409l5480,409,5513,409e" filled="false" stroked="true" strokeweight=".536677pt" strokecolor="#000000">
                <v:path arrowok="t"/>
              </v:shape>
            </v:group>
            <v:group style="position:absolute;left:5480;top:123;width:34;height:2" coordorigin="5480,123" coordsize="34,2">
              <v:shape style="position:absolute;left:5480;top:123;width:34;height:2" coordorigin="5480,123" coordsize="34,0" path="m5480,123l5480,123,5513,123e" filled="false" stroked="true" strokeweight=".536677pt" strokecolor="#000000">
                <v:path arrowok="t"/>
              </v:shape>
            </v:group>
            <v:group style="position:absolute;left:5513;top:2093;width:3336;height:2" coordorigin="5513,2093" coordsize="3336,2">
              <v:shape style="position:absolute;left:5513;top:2093;width:3336;height:2" coordorigin="5513,2093" coordsize="3336,0" path="m5513,2093l5513,2093,8848,2093e" filled="false" stroked="true" strokeweight=".536677pt" strokecolor="#000000">
                <v:path arrowok="t"/>
              </v:shape>
            </v:group>
            <v:group style="position:absolute;left:5507;top:2109;width:11;height:2" coordorigin="5507,2109" coordsize="11,2">
              <v:shape style="position:absolute;left:5507;top:2109;width:11;height:2" coordorigin="5507,2109" coordsize="11,0" path="m5507,2109l5518,2109e" filled="false" stroked="true" strokeweight="1.651251pt" strokecolor="#000000">
                <v:path arrowok="t"/>
              </v:shape>
            </v:group>
            <v:group style="position:absolute;left:6168;top:2109;width:11;height:2" coordorigin="6168,2109" coordsize="11,2">
              <v:shape style="position:absolute;left:6168;top:2109;width:11;height:2" coordorigin="6168,2109" coordsize="11,0" path="m6168,2109l6179,2109e" filled="false" stroked="true" strokeweight="1.651251pt" strokecolor="#000000">
                <v:path arrowok="t"/>
              </v:shape>
            </v:group>
            <v:group style="position:absolute;left:6839;top:2109;width:11;height:2" coordorigin="6839,2109" coordsize="11,2">
              <v:shape style="position:absolute;left:6839;top:2109;width:11;height:2" coordorigin="6839,2109" coordsize="11,0" path="m6839,2109l6850,2109e" filled="false" stroked="true" strokeweight="1.651251pt" strokecolor="#000000">
                <v:path arrowok="t"/>
              </v:shape>
            </v:group>
            <v:group style="position:absolute;left:7499;top:2109;width:11;height:2" coordorigin="7499,2109" coordsize="11,2">
              <v:shape style="position:absolute;left:7499;top:2109;width:11;height:2" coordorigin="7499,2109" coordsize="11,0" path="m7499,2109l7510,2109e" filled="false" stroked="true" strokeweight="1.651251pt" strokecolor="#000000">
                <v:path arrowok="t"/>
              </v:shape>
            </v:group>
            <v:group style="position:absolute;left:8171;top:2109;width:11;height:2" coordorigin="8171,2109" coordsize="11,2">
              <v:shape style="position:absolute;left:8171;top:2109;width:11;height:2" coordorigin="8171,2109" coordsize="11,0" path="m8171,2109l8182,2109e" filled="false" stroked="true" strokeweight="1.651251pt" strokecolor="#000000">
                <v:path arrowok="t"/>
              </v:shape>
            </v:group>
            <v:group style="position:absolute;left:8843;top:2109;width:11;height:2" coordorigin="8843,2109" coordsize="11,2">
              <v:shape style="position:absolute;left:8843;top:2109;width:11;height:2" coordorigin="8843,2109" coordsize="11,0" path="m8843,2109l8853,2109e" filled="false" stroked="true" strokeweight="1.651251pt" strokecolor="#000000">
                <v:path arrowok="t"/>
              </v:shape>
            </v:group>
            <v:group style="position:absolute;left:6509;top:282;width:2004;height:1586" coordorigin="6509,282" coordsize="2004,1586">
              <v:shape style="position:absolute;left:6509;top:282;width:2004;height:1586" coordorigin="6509,282" coordsize="2004,1586" path="m6509,282l6517,291,6525,300,6564,346,6612,402,6653,450,6667,467,6712,519,6760,575,6809,632,6860,691,6912,749,6964,807,7015,863,7066,916,7115,966,7162,1011,7212,1058,7264,1104,7317,1149,7370,1192,7423,1234,7475,1274,7528,1313,7581,1350,7633,1387,7686,1422,7739,1457,7792,1491,7844,1524,7903,1560,7962,1594,8021,1626,8080,1657,8139,1686,8198,1715,8257,1743,8296,1762,8316,1771,8374,1799,8433,1828,8492,1857,8512,1867e" filled="false" stroked="true" strokeweight="1.093907pt" strokecolor="#ff0000">
                <v:path arrowok="t"/>
              </v:shape>
            </v:group>
            <v:group style="position:absolute;left:8946;top:2052;width:57;height:86" coordorigin="8946,2052" coordsize="57,86">
              <v:shape style="position:absolute;left:8946;top:2052;width:57;height:86" coordorigin="8946,2052" coordsize="57,86" path="m8985,2052l8968,2052,8963,2053,8959,2056,8954,2059,8951,2064,8949,2070,8947,2076,8946,2085,8946,2095,8984,2137,8991,2134,8996,2126,8969,2126,8966,2124,8961,2114,8960,2106,8960,2083,8961,2075,8963,2070,8965,2065,8969,2062,8996,2062,8996,2062,8992,2055,8985,2052xe" filled="true" fillcolor="#585858" stroked="false">
                <v:path arrowok="t"/>
                <v:fill type="solid"/>
              </v:shape>
              <v:shape style="position:absolute;left:8946;top:2052;width:57;height:86" coordorigin="8946,2052" coordsize="57,86" path="m8996,2062l8978,2062,8981,2064,8983,2066,8985,2068,8987,2071,8988,2076,8989,2081,8990,2087,8990,2105,8988,2114,8986,2119,8983,2124,8980,2126,8996,2126,9001,2119,9003,2109,9003,2080,9001,2069,8996,2062xe" filled="true" fillcolor="#585858" stroked="false">
                <v:path arrowok="t"/>
                <v:fill type="solid"/>
              </v:shape>
            </v:group>
            <v:group style="position:absolute;left:9009;top:2052;width:57;height:86" coordorigin="9009,2052" coordsize="57,86">
              <v:shape style="position:absolute;left:9009;top:2052;width:57;height:86" coordorigin="9009,2052" coordsize="57,86" path="m9058,2084l9042,2102,9042,2119,9057,2137,9060,2135,9063,2130,9063,2129,9052,2129,9051,2128,9051,2125,9050,2122,9050,2099,9051,2096,9051,2093,9052,2092,9063,2092,9063,2091,9060,2086,9058,2084xe" filled="true" fillcolor="#585858" stroked="false">
                <v:path arrowok="t"/>
                <v:fill type="solid"/>
              </v:shape>
              <v:shape style="position:absolute;left:9009;top:2052;width:57;height:86" coordorigin="9009,2052" coordsize="57,86" path="m9056,2053l9049,2053,9018,2136,9025,2136,9056,2053xe" filled="true" fillcolor="#585858" stroked="false">
                <v:path arrowok="t"/>
                <v:fill type="solid"/>
              </v:shape>
              <v:shape style="position:absolute;left:9009;top:2052;width:57;height:86" coordorigin="9009,2052" coordsize="57,86" path="m9063,2092l9055,2092,9056,2093,9057,2096,9057,2099,9058,2104,9058,2117,9057,2121,9056,2125,9056,2128,9055,2129,9063,2129,9065,2126,9065,2119,9065,2102,9065,2095,9063,2092xe" filled="true" fillcolor="#585858" stroked="false">
                <v:path arrowok="t"/>
                <v:fill type="solid"/>
              </v:shape>
              <v:shape style="position:absolute;left:9009;top:2052;width:57;height:86" coordorigin="9009,2052" coordsize="57,86" path="m9025,2052l9017,2052,9014,2054,9012,2059,9010,2063,9009,2070,9009,2087,9010,2094,9012,2098,9014,2103,9017,2105,9025,2105,9027,2103,9030,2098,9030,2097,9017,2067,9018,2064,9018,2061,9019,2060,9030,2060,9030,2059,9027,2054,9025,2052xe" filled="true" fillcolor="#585858" stroked="false">
                <v:path arrowok="t"/>
                <v:fill type="solid"/>
              </v:shape>
              <v:shape style="position:absolute;left:9009;top:2052;width:57;height:86" coordorigin="9009,2052" coordsize="57,86" path="m9030,2060l9022,2060,9023,2062,9024,2064,9024,2067,9025,2072,9025,2085,9024,2090,9024,2093,9023,2096,9022,2097,9030,2097,9032,2094,9032,2087,9032,2070,9032,2063,9030,2060xe" filled="true" fillcolor="#585858" stroked="false">
                <v:path arrowok="t"/>
                <v:fill type="solid"/>
              </v:shape>
            </v:group>
            <v:group style="position:absolute;left:8947;top:1804;width:56;height:85" coordorigin="8947,1804" coordsize="56,85">
              <v:shape style="position:absolute;left:8947;top:1804;width:56;height:85" coordorigin="8947,1804" coordsize="56,85" path="m8999,1815l8978,1815,8982,1816,8986,1821,8987,1824,8987,1831,8986,1834,8981,1841,8977,1845,8969,1851,8963,1856,8959,1861,8955,1865,8951,1870,8948,1875,8947,1879,8947,1889,9002,1889,9002,1877,8962,1877,8964,1872,8971,1865,8981,1857,8987,1853,8991,1849,8993,1846,8996,1843,8998,1840,8999,1837,9000,1834,9001,1831,9001,1820,8999,1815xe" filled="true" fillcolor="#585858" stroked="false">
                <v:path arrowok="t"/>
                <v:fill type="solid"/>
              </v:shape>
              <v:shape style="position:absolute;left:8947;top:1804;width:56;height:85" coordorigin="8947,1804" coordsize="56,85" path="m8982,1804l8966,1804,8960,1806,8956,1810,8951,1814,8948,1820,8947,1827,8961,1828,8962,1819,8966,1815,8999,1815,8999,1814,8994,1810,8989,1806,8982,1804xe" filled="true" fillcolor="#585858" stroked="false">
                <v:path arrowok="t"/>
                <v:fill type="solid"/>
              </v:shape>
            </v:group>
            <v:group style="position:absolute;left:9012;top:1804;width:57;height:86" coordorigin="9012,1804" coordsize="57,86">
              <v:shape style="position:absolute;left:9012;top:1804;width:57;height:86" coordorigin="9012,1804" coordsize="57,86" path="m9051,1804l9015,1823,9013,1829,9012,1837,9012,1847,9014,1866,9019,1879,9028,1887,9040,1889,9050,1889,9057,1886,9062,1879,9035,1879,9032,1876,9027,1866,9026,1858,9026,1835,9027,1827,9029,1822,9031,1817,9035,1815,9062,1815,9062,1814,9058,1808,9051,1804xe" filled="true" fillcolor="#585858" stroked="false">
                <v:path arrowok="t"/>
                <v:fill type="solid"/>
              </v:shape>
              <v:shape style="position:absolute;left:9012;top:1804;width:57;height:86" coordorigin="9012,1804" coordsize="57,86" path="m9062,1815l9044,1815,9047,1816,9049,1818,9051,1820,9053,1823,9054,1828,9055,1833,9056,1839,9056,1858,9054,1866,9052,1871,9049,1876,9046,1879,9062,1879,9067,1871,9069,1861,9069,1832,9067,1821,9062,1815xe" filled="true" fillcolor="#585858" stroked="false">
                <v:path arrowok="t"/>
                <v:fill type="solid"/>
              </v:shape>
            </v:group>
            <v:group style="position:absolute;left:9075;top:1804;width:57;height:86" coordorigin="9075,1804" coordsize="57,86">
              <v:shape style="position:absolute;left:9075;top:1804;width:57;height:86" coordorigin="9075,1804" coordsize="57,86" path="m9124,1836l9108,1854,9108,1872,9123,1889,9127,1887,9129,1882,9129,1881,9118,1881,9117,1880,9117,1877,9116,1874,9116,1851,9117,1848,9117,1846,9118,1844,9129,1844,9129,1843,9127,1839,9124,1836xe" filled="true" fillcolor="#585858" stroked="false">
                <v:path arrowok="t"/>
                <v:fill type="solid"/>
              </v:shape>
              <v:shape style="position:absolute;left:9075;top:1804;width:57;height:86" coordorigin="9075,1804" coordsize="57,86" path="m9122,1805l9115,1805,9084,1889,9091,1889,9122,1805xe" filled="true" fillcolor="#585858" stroked="false">
                <v:path arrowok="t"/>
                <v:fill type="solid"/>
              </v:shape>
              <v:shape style="position:absolute;left:9075;top:1804;width:57;height:86" coordorigin="9075,1804" coordsize="57,86" path="m9129,1844l9121,1844,9122,1846,9123,1849,9123,1851,9124,1856,9124,1869,9123,1874,9122,1877,9122,1880,9121,1881,9129,1881,9131,1878,9131,1872,9131,1854,9131,1847,9129,1844xe" filled="true" fillcolor="#585858" stroked="false">
                <v:path arrowok="t"/>
                <v:fill type="solid"/>
              </v:shape>
              <v:shape style="position:absolute;left:9075;top:1804;width:57;height:86" coordorigin="9075,1804" coordsize="57,86" path="m9091,1804l9083,1804,9080,1806,9078,1811,9076,1816,9075,1822,9075,1840,9076,1846,9078,1851,9080,1855,9083,1857,9091,1857,9094,1855,9096,1851,9096,1849,9083,1824,9084,1819,9084,1816,9084,1813,9085,1812,9096,1812,9096,1811,9094,1806,9091,1804xe" filled="true" fillcolor="#585858" stroked="false">
                <v:path arrowok="t"/>
                <v:fill type="solid"/>
              </v:shape>
              <v:shape style="position:absolute;left:9075;top:1804;width:57;height:86" coordorigin="9075,1804" coordsize="57,86" path="m9096,1812l9088,1812,9089,1814,9090,1817,9090,1820,9091,1824,9091,1837,9090,1842,9090,1845,9089,1848,9088,1849,9096,1849,9098,1846,9098,1840,9098,1822,9098,1816,9096,1812xe" filled="true" fillcolor="#585858" stroked="false">
                <v:path arrowok="t"/>
                <v:fill type="solid"/>
              </v:shape>
            </v:group>
            <v:group style="position:absolute;left:8943;top:1558;width:63;height:84" coordorigin="8943,1558" coordsize="63,84">
              <v:shape style="position:absolute;left:8943;top:1558;width:63;height:84" coordorigin="8943,1558" coordsize="63,84" path="m8993,1623l8980,1623,8980,1641,8993,1641,8993,1623xe" filled="true" fillcolor="#585858" stroked="false">
                <v:path arrowok="t"/>
                <v:fill type="solid"/>
              </v:shape>
              <v:shape style="position:absolute;left:8943;top:1558;width:63;height:84" coordorigin="8943,1558" coordsize="63,84" path="m8993,1558l8978,1558,8943,1612,8943,1623,9006,1623,9006,1612,8955,1612,8980,1572,8993,1572,8993,1558xe" filled="true" fillcolor="#585858" stroked="false">
                <v:path arrowok="t"/>
                <v:fill type="solid"/>
              </v:shape>
              <v:shape style="position:absolute;left:8943;top:1558;width:63;height:84" coordorigin="8943,1558" coordsize="63,84" path="m8993,1572l8980,1572,8980,1612,8993,1612,8993,1572xe" filled="true" fillcolor="#585858" stroked="false">
                <v:path arrowok="t"/>
                <v:fill type="solid"/>
              </v:shape>
            </v:group>
            <v:group style="position:absolute;left:9012;top:1556;width:57;height:86" coordorigin="9012,1556" coordsize="57,86">
              <v:shape style="position:absolute;left:9012;top:1556;width:57;height:86" coordorigin="9012,1556" coordsize="57,86" path="m9051,1556l9034,1556,9029,1558,9025,1561,9020,1564,9017,1569,9015,1575,9013,1581,9012,1589,9012,1599,9014,1618,9019,1631,9028,1639,9040,1642,9050,1642,9057,1638,9062,1631,9035,1631,9032,1629,9027,1619,9026,1610,9026,1588,9027,1579,9029,1574,9031,1570,9035,1567,9062,1567,9062,1567,9058,1560,9051,1556xe" filled="true" fillcolor="#585858" stroked="false">
                <v:path arrowok="t"/>
                <v:fill type="solid"/>
              </v:shape>
              <v:shape style="position:absolute;left:9012;top:1556;width:57;height:86" coordorigin="9012,1556" coordsize="57,86" path="m9062,1567l9044,1567,9047,1568,9051,1572,9053,1576,9054,1581,9055,1585,9056,1591,9056,1610,9054,1618,9052,1624,9049,1629,9046,1631,9062,1631,9067,1624,9069,1613,9069,1585,9067,1574,9062,1567xe" filled="true" fillcolor="#585858" stroked="false">
                <v:path arrowok="t"/>
                <v:fill type="solid"/>
              </v:shape>
            </v:group>
            <v:group style="position:absolute;left:9075;top:1557;width:57;height:86" coordorigin="9075,1557" coordsize="57,86">
              <v:shape style="position:absolute;left:9075;top:1557;width:57;height:86" coordorigin="9075,1557" coordsize="57,86" path="m9124,1589l9108,1606,9108,1624,9123,1642,9127,1639,9129,1635,9129,1634,9118,1634,9117,1632,9117,1629,9116,1626,9116,1603,9117,1601,9117,1598,9118,1596,9129,1596,9129,1596,9127,1591,9124,1589xe" filled="true" fillcolor="#585858" stroked="false">
                <v:path arrowok="t"/>
                <v:fill type="solid"/>
              </v:shape>
              <v:shape style="position:absolute;left:9075;top:1557;width:57;height:86" coordorigin="9075,1557" coordsize="57,86" path="m9122,1558l9115,1558,9084,1641,9091,1641,9122,1558xe" filled="true" fillcolor="#585858" stroked="false">
                <v:path arrowok="t"/>
                <v:fill type="solid"/>
              </v:shape>
              <v:shape style="position:absolute;left:9075;top:1557;width:57;height:86" coordorigin="9075,1557" coordsize="57,86" path="m9129,1596l9121,1596,9122,1598,9123,1601,9123,1604,9124,1609,9124,1622,9123,1626,9122,1629,9122,1632,9121,1634,9129,1634,9131,1630,9131,1624,9131,1606,9131,1600,9129,1596xe" filled="true" fillcolor="#585858" stroked="false">
                <v:path arrowok="t"/>
                <v:fill type="solid"/>
              </v:shape>
              <v:shape style="position:absolute;left:9075;top:1557;width:57;height:86" coordorigin="9075,1557" coordsize="57,86" path="m9091,1557l9083,1557,9080,1559,9078,1563,9076,1568,9075,1574,9075,1592,9076,1598,9078,1603,9080,1607,9083,1610,9091,1610,9094,1607,9096,1603,9096,1602,9083,1577,9084,1572,9084,1569,9084,1566,9085,1565,9096,1565,9096,1563,9094,1559,9091,1557xe" filled="true" fillcolor="#585858" stroked="false">
                <v:path arrowok="t"/>
                <v:fill type="solid"/>
              </v:shape>
              <v:shape style="position:absolute;left:9075;top:1557;width:57;height:86" coordorigin="9075,1557" coordsize="57,86" path="m9096,1565l9088,1565,9089,1566,9090,1569,9090,1572,9091,1577,9091,1590,9090,1594,9090,1597,9089,1601,9088,1602,9096,1602,9098,1598,9098,1592,9098,1574,9098,1568,9096,1565xe" filled="true" fillcolor="#585858" stroked="false">
                <v:path arrowok="t"/>
                <v:fill type="solid"/>
              </v:shape>
            </v:group>
            <v:group style="position:absolute;left:8947;top:1309;width:57;height:86" coordorigin="8947,1309" coordsize="57,86">
              <v:shape style="position:absolute;left:8947;top:1309;width:57;height:86" coordorigin="8947,1309" coordsize="57,86" path="m8984,1309l8967,1309,8959,1312,8954,1320,8949,1328,8947,1339,8947,1367,8949,1377,8954,1384,8959,1391,8966,1394,8985,1394,8991,1392,8996,1387,8999,1384,8971,1384,8968,1382,8965,1378,8962,1374,8961,1370,8961,1360,8962,1356,8965,1354,8968,1351,8971,1350,8999,1350,8999,1349,8960,1349,8960,1329,8966,1319,8999,1319,8996,1315,8992,1313,8989,1310,8984,1309xe" filled="true" fillcolor="#585858" stroked="false">
                <v:path arrowok="t"/>
                <v:fill type="solid"/>
              </v:shape>
              <v:shape style="position:absolute;left:8947;top:1309;width:57;height:86" coordorigin="8947,1309" coordsize="57,86" path="m8999,1350l8980,1350,8983,1351,8986,1354,8988,1357,8990,1361,8990,1372,8988,1376,8986,1379,8983,1382,8980,1384,8999,1384,9001,1382,9003,1375,9003,1358,9001,1351,8999,1350xe" filled="true" fillcolor="#585858" stroked="false">
                <v:path arrowok="t"/>
                <v:fill type="solid"/>
              </v:shape>
              <v:shape style="position:absolute;left:8947;top:1309;width:57;height:86" coordorigin="8947,1309" coordsize="57,86" path="m8986,1339l8975,1339,8971,1340,8968,1342,8964,1344,8962,1346,8960,1349,8999,1349,8996,1347,8992,1342,8986,1339xe" filled="true" fillcolor="#585858" stroked="false">
                <v:path arrowok="t"/>
                <v:fill type="solid"/>
              </v:shape>
              <v:shape style="position:absolute;left:8947;top:1309;width:57;height:86" coordorigin="8947,1309" coordsize="57,86" path="m8999,1319l8983,1319,8987,1322,8988,1328,9001,1326,8999,1320,8999,1319xe" filled="true" fillcolor="#585858" stroked="false">
                <v:path arrowok="t"/>
                <v:fill type="solid"/>
              </v:shape>
            </v:group>
            <v:group style="position:absolute;left:9012;top:1309;width:57;height:86" coordorigin="9012,1309" coordsize="57,86">
              <v:shape style="position:absolute;left:9012;top:1309;width:57;height:86" coordorigin="9012,1309" coordsize="57,86" path="m9051,1309l9015,1327,9013,1333,9012,1342,9012,1352,9014,1370,9019,1384,9028,1391,9040,1394,9050,1394,9057,1391,9062,1383,9035,1383,9032,1381,9027,1371,9026,1363,9026,1340,9027,1332,9029,1327,9031,1322,9035,1319,9062,1319,9062,1319,9058,1312,9051,1309xe" filled="true" fillcolor="#585858" stroked="false">
                <v:path arrowok="t"/>
                <v:fill type="solid"/>
              </v:shape>
              <v:shape style="position:absolute;left:9012;top:1309;width:57;height:86" coordorigin="9012,1309" coordsize="57,86" path="m9062,1319l9044,1319,9047,1321,9049,1323,9051,1325,9053,1328,9054,1333,9055,1338,9056,1344,9056,1362,9054,1371,9052,1376,9049,1381,9046,1383,9062,1383,9067,1376,9069,1366,9069,1337,9067,1326,9062,1319xe" filled="true" fillcolor="#585858" stroked="false">
                <v:path arrowok="t"/>
                <v:fill type="solid"/>
              </v:shape>
            </v:group>
            <v:group style="position:absolute;left:9075;top:1309;width:57;height:86" coordorigin="9075,1309" coordsize="57,86">
              <v:shape style="position:absolute;left:9075;top:1309;width:57;height:86" coordorigin="9075,1309" coordsize="57,86" path="m9124,1341l9108,1359,9108,1376,9123,1394,9127,1392,9129,1387,9129,1386,9118,1386,9117,1385,9117,1382,9116,1379,9116,1356,9117,1353,9117,1350,9118,1349,9129,1349,9129,1348,9127,1343,9124,1341xe" filled="true" fillcolor="#585858" stroked="false">
                <v:path arrowok="t"/>
                <v:fill type="solid"/>
              </v:shape>
              <v:shape style="position:absolute;left:9075;top:1309;width:57;height:86" coordorigin="9075,1309" coordsize="57,86" path="m9122,1310l9115,1310,9084,1393,9091,1393,9122,1310xe" filled="true" fillcolor="#585858" stroked="false">
                <v:path arrowok="t"/>
                <v:fill type="solid"/>
              </v:shape>
              <v:shape style="position:absolute;left:9075;top:1309;width:57;height:86" coordorigin="9075,1309" coordsize="57,86" path="m9129,1349l9121,1349,9122,1350,9123,1353,9123,1356,9124,1361,9124,1374,9123,1378,9122,1382,9122,1385,9121,1386,9129,1386,9131,1383,9131,1376,9131,1359,9131,1352,9129,1349xe" filled="true" fillcolor="#585858" stroked="false">
                <v:path arrowok="t"/>
                <v:fill type="solid"/>
              </v:shape>
              <v:shape style="position:absolute;left:9075;top:1309;width:57;height:86" coordorigin="9075,1309" coordsize="57,86" path="m9091,1309l9083,1309,9080,1311,9078,1316,9076,1320,9075,1327,9075,1344,9076,1351,9078,1355,9080,1360,9083,1362,9091,1362,9094,1360,9096,1355,9096,1354,9083,1329,9084,1324,9084,1321,9084,1318,9085,1317,9096,1317,9096,1316,9094,1311,9091,1309xe" filled="true" fillcolor="#585858" stroked="false">
                <v:path arrowok="t"/>
                <v:fill type="solid"/>
              </v:shape>
              <v:shape style="position:absolute;left:9075;top:1309;width:57;height:86" coordorigin="9075,1309" coordsize="57,86" path="m9096,1317l9088,1317,9089,1319,9090,1321,9090,1324,9091,1329,9091,1342,9090,1347,9090,1350,9089,1353,9088,1354,9096,1354,9098,1351,9098,1344,9098,1327,9098,1320,9096,1317xe" filled="true" fillcolor="#585858" stroked="false">
                <v:path arrowok="t"/>
                <v:fill type="solid"/>
              </v:shape>
            </v:group>
            <v:group style="position:absolute;left:8946;top:1061;width:57;height:86" coordorigin="8946,1061" coordsize="57,86">
              <v:shape style="position:absolute;left:8946;top:1061;width:57;height:86" coordorigin="8946,1061" coordsize="57,86" path="m8983,1061l8948,1076,8948,1087,8949,1091,8952,1095,8954,1098,8958,1101,8963,1102,8957,1103,8954,1105,8951,1109,8947,1113,8946,1117,8946,1130,8949,1136,8959,1144,8966,1146,8984,1146,8991,1144,9000,1137,8970,1137,8966,1136,8963,1133,8961,1130,8960,1126,8970,1107,8997,1107,8996,1105,8992,1103,8986,1102,8986,1101,8991,1101,8994,1099,8996,1097,8971,1097,8967,1096,8963,1091,8962,1088,8962,1075,8966,1071,8999,1071,8999,1070,8994,1067,8989,1063,8983,1061xe" filled="true" fillcolor="#585858" stroked="false">
                <v:path arrowok="t"/>
                <v:fill type="solid"/>
              </v:shape>
              <v:shape style="position:absolute;left:8946;top:1061;width:57;height:86" coordorigin="8946,1061" coordsize="57,86" path="m8997,1107l8979,1107,8983,1108,8988,1113,8989,1116,8989,1126,8988,1130,8985,1133,8983,1136,8980,1137,9000,1137,9001,1136,9003,1130,9003,1117,9001,1112,8999,1108,8997,1107xe" filled="true" fillcolor="#585858" stroked="false">
                <v:path arrowok="t"/>
                <v:fill type="solid"/>
              </v:shape>
              <v:shape style="position:absolute;left:8946;top:1061;width:57;height:86" coordorigin="8946,1061" coordsize="57,86" path="m8999,1071l8983,1071,8987,1075,8987,1088,8986,1091,8984,1094,8982,1096,8978,1097,8996,1097,8997,1095,8999,1091,9001,1087,9001,1076,8999,1071xe" filled="true" fillcolor="#585858" stroked="false">
                <v:path arrowok="t"/>
                <v:fill type="solid"/>
              </v:shape>
            </v:group>
            <v:group style="position:absolute;left:9012;top:1061;width:57;height:86" coordorigin="9012,1061" coordsize="57,86">
              <v:shape style="position:absolute;left:9012;top:1061;width:57;height:86" coordorigin="9012,1061" coordsize="57,86" path="m9051,1061l9034,1061,9029,1063,9025,1066,9020,1068,9017,1073,9015,1080,9013,1086,9012,1094,9012,1104,9014,1123,9019,1136,9028,1144,9040,1146,9050,1146,9057,1143,9062,1136,9035,1136,9032,1133,9027,1123,9026,1115,9026,1092,9027,1084,9029,1079,9031,1074,9035,1072,9062,1072,9062,1071,9058,1065,9051,1061xe" filled="true" fillcolor="#585858" stroked="false">
                <v:path arrowok="t"/>
                <v:fill type="solid"/>
              </v:shape>
              <v:shape style="position:absolute;left:9012;top:1061;width:57;height:86" coordorigin="9012,1061" coordsize="57,86" path="m9062,1072l9044,1072,9047,1073,9051,1077,9053,1080,9054,1085,9055,1090,9056,1096,9056,1115,9054,1123,9052,1128,9049,1133,9046,1136,9062,1136,9067,1128,9069,1118,9069,1089,9067,1078,9062,1072xe" filled="true" fillcolor="#585858" stroked="false">
                <v:path arrowok="t"/>
                <v:fill type="solid"/>
              </v:shape>
            </v:group>
            <v:group style="position:absolute;left:9075;top:1061;width:57;height:86" coordorigin="9075,1061" coordsize="57,86">
              <v:shape style="position:absolute;left:9075;top:1061;width:57;height:86" coordorigin="9075,1061" coordsize="57,86" path="m9124,1093l9108,1111,9108,1129,9123,1146,9127,1144,9129,1139,9129,1138,9118,1138,9117,1137,9117,1134,9116,1131,9116,1108,9117,1105,9117,1103,9118,1101,9129,1101,9129,1100,9127,1096,9124,1093xe" filled="true" fillcolor="#585858" stroked="false">
                <v:path arrowok="t"/>
                <v:fill type="solid"/>
              </v:shape>
              <v:shape style="position:absolute;left:9075;top:1061;width:57;height:86" coordorigin="9075,1061" coordsize="57,86" path="m9122,1062l9115,1062,9084,1146,9091,1146,9122,1062xe" filled="true" fillcolor="#585858" stroked="false">
                <v:path arrowok="t"/>
                <v:fill type="solid"/>
              </v:shape>
              <v:shape style="position:absolute;left:9075;top:1061;width:57;height:86" coordorigin="9075,1061" coordsize="57,86" path="m9129,1101l9121,1101,9122,1103,9123,1106,9123,1108,9124,1113,9124,1126,9123,1131,9122,1134,9122,1137,9121,1138,9129,1138,9131,1135,9131,1129,9131,1111,9131,1104,9129,1101xe" filled="true" fillcolor="#585858" stroked="false">
                <v:path arrowok="t"/>
                <v:fill type="solid"/>
              </v:shape>
              <v:shape style="position:absolute;left:9075;top:1061;width:57;height:86" coordorigin="9075,1061" coordsize="57,86" path="m9091,1061l9083,1061,9080,1063,9078,1068,9076,1073,9075,1079,9075,1096,9076,1103,9078,1108,9080,1112,9083,1114,9091,1114,9094,1112,9096,1108,9096,1106,9083,1081,9084,1076,9084,1073,9084,1070,9085,1069,9096,1069,9096,1068,9094,1063,9091,1061xe" filled="true" fillcolor="#585858" stroked="false">
                <v:path arrowok="t"/>
                <v:fill type="solid"/>
              </v:shape>
              <v:shape style="position:absolute;left:9075;top:1061;width:57;height:86" coordorigin="9075,1061" coordsize="57,86" path="m9096,1069l9088,1069,9089,1071,9090,1074,9090,1077,9091,1081,9091,1094,9090,1099,9090,1102,9089,1105,9088,1106,9096,1106,9098,1103,9098,1096,9098,1079,9098,1073,9096,1069xe" filled="true" fillcolor="#585858" stroked="false">
                <v:path arrowok="t"/>
                <v:fill type="solid"/>
              </v:shape>
            </v:group>
            <v:group style="position:absolute;left:8949;top:815;width:54;height:84" coordorigin="8949,815" coordsize="54,84">
              <v:shape style="position:absolute;left:8949;top:815;width:54;height:84" coordorigin="8949,815" coordsize="54,84" path="m9003,887l8949,887,8949,898,9003,898,9003,887xe" filled="true" fillcolor="#585858" stroked="false">
                <v:path arrowok="t"/>
                <v:fill type="solid"/>
              </v:shape>
              <v:shape style="position:absolute;left:8949;top:815;width:54;height:84" coordorigin="8949,815" coordsize="54,84" path="m8985,827l8971,827,8971,887,8985,887,8985,827xe" filled="true" fillcolor="#585858" stroked="false">
                <v:path arrowok="t"/>
                <v:fill type="solid"/>
              </v:shape>
              <v:shape style="position:absolute;left:8949;top:815;width:54;height:84" coordorigin="8949,815" coordsize="54,84" path="m8985,815l8972,815,8951,828,8951,839,8971,827,8985,827,8985,815xe" filled="true" fillcolor="#585858" stroked="false">
                <v:path arrowok="t"/>
                <v:fill type="solid"/>
              </v:shape>
            </v:group>
            <v:group style="position:absolute;left:9012;top:813;width:57;height:86" coordorigin="9012,813" coordsize="57,86">
              <v:shape style="position:absolute;left:9012;top:813;width:57;height:86" coordorigin="9012,813" coordsize="57,86" path="m9051,813l9034,813,9029,815,9025,818,9020,821,9017,826,9015,832,9013,838,9012,846,9012,856,9014,875,9019,888,9028,896,9040,899,9050,899,9057,895,9062,888,9035,888,9032,886,9027,876,9026,867,9026,845,9027,836,9029,831,9031,827,9035,824,9062,824,9062,824,9058,817,9051,813xe" filled="true" fillcolor="#585858" stroked="false">
                <v:path arrowok="t"/>
                <v:fill type="solid"/>
              </v:shape>
              <v:shape style="position:absolute;left:9012;top:813;width:57;height:86" coordorigin="9012,813" coordsize="57,86" path="m9062,824l9044,824,9047,825,9049,827,9051,829,9053,833,9054,838,9055,842,9056,848,9056,867,9054,875,9052,881,9049,886,9046,888,9062,888,9067,881,9069,870,9069,842,9067,831,9062,824xe" filled="true" fillcolor="#585858" stroked="false">
                <v:path arrowok="t"/>
                <v:fill type="solid"/>
              </v:shape>
            </v:group>
            <v:group style="position:absolute;left:9078;top:813;width:57;height:86" coordorigin="9078,813" coordsize="57,86">
              <v:shape style="position:absolute;left:9078;top:813;width:57;height:86" coordorigin="9078,813" coordsize="57,86" path="m9117,813l9100,813,9095,815,9091,818,9086,821,9083,826,9081,832,9079,838,9078,846,9078,856,9080,875,9085,888,9094,896,9106,899,9116,899,9123,895,9128,888,9101,888,9098,886,9093,876,9092,867,9092,845,9093,836,9095,831,9097,827,9101,824,9128,824,9128,824,9124,817,9117,813xe" filled="true" fillcolor="#585858" stroked="false">
                <v:path arrowok="t"/>
                <v:fill type="solid"/>
              </v:shape>
              <v:shape style="position:absolute;left:9078;top:813;width:57;height:86" coordorigin="9078,813" coordsize="57,86" path="m9128,824l9110,824,9113,825,9115,827,9117,829,9119,833,9120,838,9121,842,9122,848,9122,867,9120,875,9118,881,9115,886,9112,888,9128,888,9133,881,9135,870,9135,842,9133,831,9128,824xe" filled="true" fillcolor="#585858" stroked="false">
                <v:path arrowok="t"/>
                <v:fill type="solid"/>
              </v:shape>
            </v:group>
            <v:group style="position:absolute;left:9141;top:814;width:57;height:86" coordorigin="9141,814" coordsize="57,86">
              <v:shape style="position:absolute;left:9141;top:814;width:57;height:86" coordorigin="9141,814" coordsize="57,86" path="m9190,846l9174,863,9174,881,9189,899,9193,896,9195,892,9195,890,9184,890,9183,889,9183,886,9182,883,9182,860,9183,857,9183,855,9184,853,9195,853,9195,853,9193,848,9190,846xe" filled="true" fillcolor="#585858" stroked="false">
                <v:path arrowok="t"/>
                <v:fill type="solid"/>
              </v:shape>
              <v:shape style="position:absolute;left:9141;top:814;width:57;height:86" coordorigin="9141,814" coordsize="57,86" path="m9188,815l9181,815,9150,898,9157,898,9188,815xe" filled="true" fillcolor="#585858" stroked="false">
                <v:path arrowok="t"/>
                <v:fill type="solid"/>
              </v:shape>
              <v:shape style="position:absolute;left:9141;top:814;width:57;height:86" coordorigin="9141,814" coordsize="57,86" path="m9195,853l9187,853,9188,855,9189,858,9189,861,9190,866,9190,879,9189,883,9189,886,9188,889,9187,890,9195,890,9197,887,9197,881,9197,863,9197,857,9195,853xe" filled="true" fillcolor="#585858" stroked="false">
                <v:path arrowok="t"/>
                <v:fill type="solid"/>
              </v:shape>
              <v:shape style="position:absolute;left:9141;top:814;width:57;height:86" coordorigin="9141,814" coordsize="57,86" path="m9157,814l9141,831,9141,849,9142,855,9144,860,9146,864,9149,867,9157,867,9160,864,9162,860,9162,859,9152,859,9150,857,9150,854,9150,851,9149,847,9149,834,9150,829,9150,826,9150,823,9151,822,9162,822,9162,820,9160,816,9157,814xe" filled="true" fillcolor="#585858" stroked="false">
                <v:path arrowok="t"/>
                <v:fill type="solid"/>
              </v:shape>
              <v:shape style="position:absolute;left:9141;top:814;width:57;height:86" coordorigin="9141,814" coordsize="57,86" path="m9162,822l9154,822,9155,823,9156,826,9156,829,9157,834,9157,847,9156,851,9156,854,9155,857,9154,859,9162,859,9164,855,9165,849,9165,831,9164,825,9162,822xe" filled="true" fillcolor="#585858" stroked="false">
                <v:path arrowok="t"/>
                <v:fill type="solid"/>
              </v:shape>
            </v:group>
            <v:group style="position:absolute;left:8949;top:572;width:54;height:84" coordorigin="8949,572" coordsize="54,84">
              <v:shape style="position:absolute;left:8949;top:572;width:54;height:84" coordorigin="8949,572" coordsize="54,84" path="m9003,644l8949,644,8949,656,9003,656,9003,644xe" filled="true" fillcolor="#585858" stroked="false">
                <v:path arrowok="t"/>
                <v:fill type="solid"/>
              </v:shape>
              <v:shape style="position:absolute;left:8949;top:572;width:54;height:84" coordorigin="8949,572" coordsize="54,84" path="m8985,585l8971,585,8971,644,8985,644,8985,585xe" filled="true" fillcolor="#585858" stroked="false">
                <v:path arrowok="t"/>
                <v:fill type="solid"/>
              </v:shape>
              <v:shape style="position:absolute;left:8949;top:572;width:54;height:84" coordorigin="8949,572" coordsize="54,84" path="m8985,572l8972,572,8951,586,8951,597,8971,585,8985,585,8985,572xe" filled="true" fillcolor="#585858" stroked="false">
                <v:path arrowok="t"/>
                <v:fill type="solid"/>
              </v:shape>
            </v:group>
            <v:group style="position:absolute;left:9013;top:571;width:56;height:85" coordorigin="9013,571" coordsize="56,85">
              <v:shape style="position:absolute;left:9013;top:571;width:56;height:85" coordorigin="9013,571" coordsize="56,85" path="m9065,582l9044,582,9048,583,9050,585,9052,587,9053,591,9053,598,9052,601,9047,608,9043,612,9035,618,9030,623,9013,646,9013,656,9068,656,9068,644,9028,644,9030,639,9037,632,9047,624,9053,620,9065,604,9067,601,9067,598,9067,587,9065,582xe" filled="true" fillcolor="#585858" stroked="false">
                <v:path arrowok="t"/>
                <v:fill type="solid"/>
              </v:shape>
              <v:shape style="position:absolute;left:9013;top:571;width:56;height:85" coordorigin="9013,571" coordsize="56,85" path="m9048,571l9032,571,9026,573,9022,577,9017,581,9014,587,9013,594,9027,595,9028,586,9032,582,9065,582,9065,581,9060,577,9055,573,9048,571xe" filled="true" fillcolor="#585858" stroked="false">
                <v:path arrowok="t"/>
                <v:fill type="solid"/>
              </v:shape>
            </v:group>
            <v:group style="position:absolute;left:9078;top:571;width:57;height:86" coordorigin="9078,571" coordsize="57,86">
              <v:shape style="position:absolute;left:9078;top:571;width:57;height:86" coordorigin="9078,571" coordsize="57,86" path="m9117,571l9078,604,9078,614,9116,657,9123,653,9128,646,9101,646,9098,643,9093,633,9092,625,9092,602,9093,594,9095,589,9097,584,9101,582,9128,582,9124,575,9117,571xe" filled="true" fillcolor="#585858" stroked="false">
                <v:path arrowok="t"/>
                <v:fill type="solid"/>
              </v:shape>
              <v:shape style="position:absolute;left:9078;top:571;width:57;height:86" coordorigin="9078,571" coordsize="57,86" path="m9128,582l9110,582,9113,583,9115,585,9117,587,9119,591,9120,595,9121,600,9122,606,9122,625,9120,633,9118,638,9115,643,9112,646,9128,646,9133,639,9135,628,9135,599,9133,589,9128,582xe" filled="true" fillcolor="#585858" stroked="false">
                <v:path arrowok="t"/>
                <v:fill type="solid"/>
              </v:shape>
            </v:group>
            <v:group style="position:absolute;left:9141;top:571;width:57;height:86" coordorigin="9141,571" coordsize="57,86">
              <v:shape style="position:absolute;left:9141;top:571;width:57;height:86" coordorigin="9141,571" coordsize="57,86" path="m9190,604l9182,604,9179,606,9177,610,9175,614,9174,621,9174,639,9175,645,9177,650,9179,654,9182,656,9189,656,9193,654,9195,650,9195,649,9184,649,9183,647,9183,644,9182,641,9182,618,9183,616,9183,613,9184,611,9195,611,9195,610,9193,606,9190,604xe" filled="true" fillcolor="#585858" stroked="false">
                <v:path arrowok="t"/>
                <v:fill type="solid"/>
              </v:shape>
              <v:shape style="position:absolute;left:9141;top:571;width:57;height:86" coordorigin="9141,571" coordsize="57,86" path="m9188,572l9181,572,9150,656,9157,656,9188,572xe" filled="true" fillcolor="#585858" stroked="false">
                <v:path arrowok="t"/>
                <v:fill type="solid"/>
              </v:shape>
              <v:shape style="position:absolute;left:9141;top:571;width:57;height:86" coordorigin="9141,571" coordsize="57,86" path="m9195,611l9187,611,9188,613,9189,616,9189,619,9190,623,9190,636,9189,641,9189,644,9188,647,9187,649,9195,649,9197,645,9197,639,9197,621,9197,615,9195,611xe" filled="true" fillcolor="#585858" stroked="false">
                <v:path arrowok="t"/>
                <v:fill type="solid"/>
              </v:shape>
              <v:shape style="position:absolute;left:9141;top:571;width:57;height:86" coordorigin="9141,571" coordsize="57,86" path="m9157,571l9141,589,9141,607,9142,613,9144,618,9146,622,9149,625,9157,625,9160,622,9162,617,9152,617,9150,615,9150,612,9150,609,9149,604,9149,591,9150,587,9150,584,9150,581,9151,579,9162,579,9162,578,9160,574,9157,571xe" filled="true" fillcolor="#585858" stroked="false">
                <v:path arrowok="t"/>
                <v:fill type="solid"/>
              </v:shape>
              <v:shape style="position:absolute;left:9141;top:571;width:57;height:86" coordorigin="9141,571" coordsize="57,86" path="m9162,579l9154,579,9155,581,9156,584,9156,587,9157,591,9157,604,9156,609,9156,612,9155,615,9154,617,9162,617,9164,613,9165,607,9165,589,9164,583,9162,579xe" filled="true" fillcolor="#585858" stroked="false">
                <v:path arrowok="t"/>
                <v:fill type="solid"/>
              </v:shape>
            </v:group>
            <v:group style="position:absolute;left:8949;top:325;width:54;height:84" coordorigin="8949,325" coordsize="54,84">
              <v:shape style="position:absolute;left:8949;top:325;width:54;height:84" coordorigin="8949,325" coordsize="54,84" path="m9003,397l8949,397,8949,408,9003,408,9003,397xe" filled="true" fillcolor="#585858" stroked="false">
                <v:path arrowok="t"/>
                <v:fill type="solid"/>
              </v:shape>
              <v:shape style="position:absolute;left:8949;top:325;width:54;height:84" coordorigin="8949,325" coordsize="54,84" path="m8985,337l8971,337,8971,397,8985,397,8985,337xe" filled="true" fillcolor="#585858" stroked="false">
                <v:path arrowok="t"/>
                <v:fill type="solid"/>
              </v:shape>
              <v:shape style="position:absolute;left:8949;top:325;width:54;height:84" coordorigin="8949,325" coordsize="54,84" path="m8985,325l8972,325,8951,338,8951,350,8971,337,8985,337,8985,325xe" filled="true" fillcolor="#585858" stroked="false">
                <v:path arrowok="t"/>
                <v:fill type="solid"/>
              </v:shape>
            </v:group>
            <v:group style="position:absolute;left:9009;top:325;width:63;height:84" coordorigin="9009,325" coordsize="63,84">
              <v:shape style="position:absolute;left:9009;top:325;width:63;height:84" coordorigin="9009,325" coordsize="63,84" path="m9059,391l9046,391,9046,408,9059,408,9059,391xe" filled="true" fillcolor="#585858" stroked="false">
                <v:path arrowok="t"/>
                <v:fill type="solid"/>
              </v:shape>
              <v:shape style="position:absolute;left:9009;top:325;width:63;height:84" coordorigin="9009,325" coordsize="63,84" path="m9059,325l9044,325,9009,379,9009,391,9072,391,9072,379,9021,379,9046,339,9059,339,9059,325xe" filled="true" fillcolor="#585858" stroked="false">
                <v:path arrowok="t"/>
                <v:fill type="solid"/>
              </v:shape>
              <v:shape style="position:absolute;left:9009;top:325;width:63;height:84" coordorigin="9009,325" coordsize="63,84" path="m9059,339l9046,339,9046,379,9059,379,9059,339xe" filled="true" fillcolor="#585858" stroked="false">
                <v:path arrowok="t"/>
                <v:fill type="solid"/>
              </v:shape>
            </v:group>
            <v:group style="position:absolute;left:9078;top:323;width:57;height:86" coordorigin="9078,323" coordsize="57,86">
              <v:shape style="position:absolute;left:9078;top:323;width:57;height:86" coordorigin="9078,323" coordsize="57,86" path="m9117,323l9078,356,9078,366,9116,409,9123,405,9128,398,9101,398,9098,396,9095,391,9093,386,9092,377,9092,355,9093,346,9095,341,9097,337,9101,334,9128,334,9124,327,9117,323xe" filled="true" fillcolor="#585858" stroked="false">
                <v:path arrowok="t"/>
                <v:fill type="solid"/>
              </v:shape>
              <v:shape style="position:absolute;left:9078;top:323;width:57;height:86" coordorigin="9078,323" coordsize="57,86" path="m9128,334l9110,334,9113,335,9115,337,9117,340,9119,343,9120,348,9121,352,9122,358,9122,377,9120,385,9118,391,9115,396,9112,398,9128,398,9128,398,9133,391,9135,380,9135,352,9133,341,9128,334xe" filled="true" fillcolor="#585858" stroked="false">
                <v:path arrowok="t"/>
                <v:fill type="solid"/>
              </v:shape>
            </v:group>
            <v:group style="position:absolute;left:9141;top:324;width:57;height:86" coordorigin="9141,324" coordsize="57,86">
              <v:shape style="position:absolute;left:9141;top:324;width:57;height:86" coordorigin="9141,324" coordsize="57,86" path="m9190,356l9182,356,9179,358,9177,362,9175,367,9174,374,9174,391,9175,398,9177,402,9179,407,9182,409,9189,409,9193,407,9195,402,9195,401,9184,401,9183,399,9183,396,9182,393,9182,370,9183,368,9183,365,9184,364,9195,364,9195,362,9193,358,9190,356xe" filled="true" fillcolor="#585858" stroked="false">
                <v:path arrowok="t"/>
                <v:fill type="solid"/>
              </v:shape>
              <v:shape style="position:absolute;left:9141;top:324;width:57;height:86" coordorigin="9141,324" coordsize="57,86" path="m9188,325l9181,325,9150,408,9157,408,9188,325xe" filled="true" fillcolor="#585858" stroked="false">
                <v:path arrowok="t"/>
                <v:fill type="solid"/>
              </v:shape>
              <v:shape style="position:absolute;left:9141;top:324;width:57;height:86" coordorigin="9141,324" coordsize="57,86" path="m9195,364l9187,364,9188,365,9189,368,9189,371,9190,376,9190,389,9189,393,9189,396,9188,399,9187,401,9195,401,9197,397,9197,391,9197,374,9197,367,9195,364xe" filled="true" fillcolor="#585858" stroked="false">
                <v:path arrowok="t"/>
                <v:fill type="solid"/>
              </v:shape>
              <v:shape style="position:absolute;left:9141;top:324;width:57;height:86" coordorigin="9141,324" coordsize="57,86" path="m9157,324l9141,341,9141,359,9142,366,9144,370,9146,374,9149,377,9157,377,9160,374,9162,369,9152,369,9150,367,9150,365,9150,362,9149,357,9149,344,9150,339,9150,336,9150,333,9151,332,9162,332,9162,330,9160,326,9157,324xe" filled="true" fillcolor="#585858" stroked="false">
                <v:path arrowok="t"/>
                <v:fill type="solid"/>
              </v:shape>
              <v:shape style="position:absolute;left:9141;top:324;width:57;height:86" coordorigin="9141,324" coordsize="57,86" path="m9162,332l9154,332,9155,333,9156,336,9156,339,9157,344,9157,357,9156,361,9156,365,9155,367,9154,369,9162,369,9164,365,9165,359,9165,341,9164,335,9162,332xe" filled="true" fillcolor="#585858" stroked="false">
                <v:path arrowok="t"/>
                <v:fill type="solid"/>
              </v:shape>
            </v:group>
            <v:group style="position:absolute;left:8949;top:77;width:54;height:84" coordorigin="8949,77" coordsize="54,84">
              <v:shape style="position:absolute;left:8949;top:77;width:54;height:84" coordorigin="8949,77" coordsize="54,84" path="m9003,149l8949,149,8949,160,9003,160,9003,149xe" filled="true" fillcolor="#585858" stroked="false">
                <v:path arrowok="t"/>
                <v:fill type="solid"/>
              </v:shape>
              <v:shape style="position:absolute;left:8949;top:77;width:54;height:84" coordorigin="8949,77" coordsize="54,84" path="m8985,89l8971,89,8971,149,8985,149,8985,89xe" filled="true" fillcolor="#585858" stroked="false">
                <v:path arrowok="t"/>
                <v:fill type="solid"/>
              </v:shape>
              <v:shape style="position:absolute;left:8949;top:77;width:54;height:84" coordorigin="8949,77" coordsize="54,84" path="m8985,77l8972,77,8951,90,8951,102,8971,89,8985,89,8985,77xe" filled="true" fillcolor="#585858" stroked="false">
                <v:path arrowok="t"/>
                <v:fill type="solid"/>
              </v:shape>
            </v:group>
            <v:group style="position:absolute;left:9013;top:76;width:57;height:86" coordorigin="9013,76" coordsize="57,86">
              <v:shape style="position:absolute;left:9013;top:76;width:57;height:86" coordorigin="9013,76" coordsize="57,86" path="m9050,76l9033,76,9025,80,9020,87,9015,95,9013,106,9013,134,9015,145,9020,151,9025,158,9032,161,9051,161,9057,159,9062,154,9065,151,9037,151,9034,149,9031,145,9028,142,9027,137,9027,127,9028,123,9031,121,9034,118,9037,117,9066,117,9065,116,9026,116,9026,97,9032,87,9065,87,9063,83,9058,80,9055,77,9050,76xe" filled="true" fillcolor="#585858" stroked="false">
                <v:path arrowok="t"/>
                <v:fill type="solid"/>
              </v:shape>
              <v:shape style="position:absolute;left:9013;top:76;width:57;height:86" coordorigin="9013,76" coordsize="57,86" path="m9066,117l9046,117,9049,118,9052,121,9054,124,9056,128,9056,139,9054,143,9052,146,9049,149,9046,151,9065,151,9067,149,9069,142,9069,125,9067,118,9066,117xe" filled="true" fillcolor="#585858" stroked="false">
                <v:path arrowok="t"/>
                <v:fill type="solid"/>
              </v:shape>
              <v:shape style="position:absolute;left:9013;top:76;width:57;height:86" coordorigin="9013,76" coordsize="57,86" path="m9052,107l9026,116,9065,116,9063,114,9058,109,9052,107xe" filled="true" fillcolor="#585858" stroked="false">
                <v:path arrowok="t"/>
                <v:fill type="solid"/>
              </v:shape>
              <v:shape style="position:absolute;left:9013;top:76;width:57;height:86" coordorigin="9013,76" coordsize="57,86" path="m9065,87l9049,87,9053,90,9054,95,9067,93,9065,87,9065,87xe" filled="true" fillcolor="#585858" stroked="false">
                <v:path arrowok="t"/>
                <v:fill type="solid"/>
              </v:shape>
            </v:group>
            <v:group style="position:absolute;left:9078;top:76;width:57;height:86" coordorigin="9078,76" coordsize="57,86">
              <v:shape style="position:absolute;left:9078;top:76;width:57;height:86" coordorigin="9078,76" coordsize="57,86" path="m9117,76l9078,109,9078,119,9116,161,9123,158,9128,151,9101,151,9098,148,9093,138,9092,130,9092,107,9093,99,9095,94,9097,89,9101,86,9128,86,9124,79,9117,76xe" filled="true" fillcolor="#585858" stroked="false">
                <v:path arrowok="t"/>
                <v:fill type="solid"/>
              </v:shape>
              <v:shape style="position:absolute;left:9078;top:76;width:57;height:86" coordorigin="9078,76" coordsize="57,86" path="m9128,86l9110,86,9113,88,9115,90,9117,92,9119,95,9120,100,9121,105,9122,111,9122,130,9120,138,9118,143,9115,148,9112,151,9128,151,9128,150,9133,143,9135,133,9135,104,9133,93,9128,86xe" filled="true" fillcolor="#585858" stroked="false">
                <v:path arrowok="t"/>
                <v:fill type="solid"/>
              </v:shape>
            </v:group>
            <v:group style="position:absolute;left:9141;top:76;width:57;height:86" coordorigin="9141,76" coordsize="57,86">
              <v:shape style="position:absolute;left:9141;top:76;width:57;height:86" coordorigin="9141,76" coordsize="57,86" path="m9190,108l9182,108,9179,110,9177,115,9175,119,9174,126,9174,143,9175,150,9177,154,9179,159,9182,161,9189,161,9193,159,9195,154,9195,153,9184,153,9183,152,9183,149,9182,146,9182,123,9183,120,9183,117,9184,116,9195,116,9195,115,9193,110,9190,108xe" filled="true" fillcolor="#585858" stroked="false">
                <v:path arrowok="t"/>
                <v:fill type="solid"/>
              </v:shape>
              <v:shape style="position:absolute;left:9141;top:76;width:57;height:86" coordorigin="9141,76" coordsize="57,86" path="m9188,77l9181,77,9150,160,9157,160,9188,77xe" filled="true" fillcolor="#585858" stroked="false">
                <v:path arrowok="t"/>
                <v:fill type="solid"/>
              </v:shape>
              <v:shape style="position:absolute;left:9141;top:76;width:57;height:86" coordorigin="9141,76" coordsize="57,86" path="m9195,116l9187,116,9188,117,9189,120,9189,123,9190,128,9190,141,9189,146,9189,149,9188,152,9187,153,9195,153,9197,150,9197,143,9197,126,9197,119,9195,116xe" filled="true" fillcolor="#585858" stroked="false">
                <v:path arrowok="t"/>
                <v:fill type="solid"/>
              </v:shape>
              <v:shape style="position:absolute;left:9141;top:76;width:57;height:86" coordorigin="9141,76" coordsize="57,86" path="m9157,76l9141,94,9141,112,9142,118,9144,122,9146,127,9149,129,9157,129,9160,127,9162,122,9162,121,9152,121,9150,120,9150,117,9150,114,9149,109,9149,96,9150,91,9150,88,9150,86,9151,84,9162,84,9162,83,9160,79,9157,76xe" filled="true" fillcolor="#585858" stroked="false">
                <v:path arrowok="t"/>
                <v:fill type="solid"/>
              </v:shape>
              <v:shape style="position:absolute;left:9141;top:76;width:57;height:86" coordorigin="9141,76" coordsize="57,86" path="m9162,84l9154,84,9155,86,9156,88,9156,91,9157,96,9157,109,9156,114,9156,117,9155,120,9154,121,9162,121,9164,118,9165,111,9165,94,9164,87,9162,84xe" filled="true" fillcolor="#585858" stroked="false">
                <v:path arrowok="t"/>
                <v:fill type="solid"/>
              </v:shape>
            </v:group>
            <v:group style="position:absolute;left:5317;top:2052;width:58;height:86" coordorigin="5317,2052" coordsize="58,86">
              <v:shape style="position:absolute;left:5317;top:2052;width:58;height:86" coordorigin="5317,2052" coordsize="58,86" path="m5356,2052l5339,2052,5334,2053,5330,2056,5325,2059,5322,2064,5318,2076,5317,2085,5317,2095,5355,2137,5362,2134,5367,2126,5340,2126,5337,2124,5334,2119,5332,2114,5331,2106,5340,2062,5368,2062,5367,2062,5363,2055,5356,2052xe" filled="true" fillcolor="#585858" stroked="false">
                <v:path arrowok="t"/>
                <v:fill type="solid"/>
              </v:shape>
              <v:shape style="position:absolute;left:5317;top:2052;width:58;height:86" coordorigin="5317,2052" coordsize="58,86" path="m5368,2062l5350,2062,5353,2064,5357,2068,5358,2071,5359,2076,5360,2081,5360,2087,5360,2106,5360,2114,5357,2119,5355,2124,5351,2126,5367,2126,5372,2119,5375,2109,5375,2080,5372,2069,5368,2062xe" filled="true" fillcolor="#585858" stroked="false">
                <v:path arrowok="t"/>
                <v:fill type="solid"/>
              </v:shape>
            </v:group>
            <v:group style="position:absolute;left:5317;top:1767;width:57;height:85" coordorigin="5317,1767" coordsize="57,85">
              <v:shape style="position:absolute;left:5317;top:1767;width:57;height:85" coordorigin="5317,1767" coordsize="57,85" path="m5331,1829l5317,1830,5318,1837,5321,1842,5326,1846,5331,1849,5337,1851,5354,1851,5361,1849,5366,1844,5370,1840,5342,1840,5340,1840,5333,1834,5332,1832,5331,1829xe" filled="true" fillcolor="#585858" stroked="false">
                <v:path arrowok="t"/>
                <v:fill type="solid"/>
              </v:shape>
              <v:shape style="position:absolute;left:5317;top:1767;width:57;height:85" coordorigin="5317,1767" coordsize="57,85" path="m5371,1807l5351,1807,5354,1809,5356,1811,5359,1814,5360,1818,5360,1828,5359,1833,5356,1836,5354,1839,5350,1840,5370,1840,5372,1838,5374,1831,5374,1814,5372,1808,5371,1807xe" filled="true" fillcolor="#585858" stroked="false">
                <v:path arrowok="t"/>
                <v:fill type="solid"/>
              </v:shape>
              <v:shape style="position:absolute;left:5317;top:1767;width:57;height:85" coordorigin="5317,1767" coordsize="57,85" path="m5370,1767l5322,1767,5320,1812,5333,1812,5335,1810,5337,1809,5341,1807,5343,1807,5371,1807,5367,1803,5365,1801,5333,1801,5334,1778,5370,1778,5370,1767xe" filled="true" fillcolor="#585858" stroked="false">
                <v:path arrowok="t"/>
                <v:fill type="solid"/>
              </v:shape>
              <v:shape style="position:absolute;left:5317;top:1767;width:57;height:85" coordorigin="5317,1767" coordsize="57,85" path="m5357,1796l5342,1796,5337,1797,5333,1801,5365,1801,5363,1798,5357,1796xe" filled="true" fillcolor="#585858" stroked="false">
                <v:path arrowok="t"/>
                <v:fill type="solid"/>
              </v:shape>
            </v:group>
            <v:group style="position:absolute;left:5254;top:1486;width:54;height:83" coordorigin="5254,1486" coordsize="54,83">
              <v:shape style="position:absolute;left:5254;top:1486;width:54;height:83" coordorigin="5254,1486" coordsize="54,83" path="m5307,1558l5254,1558,5254,1569,5307,1569,5307,1558xe" filled="true" fillcolor="#585858" stroked="false">
                <v:path arrowok="t"/>
                <v:fill type="solid"/>
              </v:shape>
              <v:shape style="position:absolute;left:5254;top:1486;width:54;height:83" coordorigin="5254,1486" coordsize="54,83" path="m5289,1499l5275,1499,5275,1558,5289,1558,5289,1499xe" filled="true" fillcolor="#585858" stroked="false">
                <v:path arrowok="t"/>
                <v:fill type="solid"/>
              </v:shape>
              <v:shape style="position:absolute;left:5254;top:1486;width:54;height:83" coordorigin="5254,1486" coordsize="54,83" path="m5289,1486l5276,1486,5256,1500,5256,1511,5275,1499,5289,1499,5289,1486xe" filled="true" fillcolor="#585858" stroked="false">
                <v:path arrowok="t"/>
                <v:fill type="solid"/>
              </v:shape>
            </v:group>
            <v:group style="position:absolute;left:5316;top:1485;width:58;height:86" coordorigin="5316,1485" coordsize="58,86">
              <v:shape style="position:absolute;left:5316;top:1485;width:58;height:86" coordorigin="5316,1485" coordsize="58,86" path="m5354,1485l5338,1485,5332,1486,5329,1489,5325,1492,5321,1497,5319,1503,5317,1510,5316,1518,5316,1527,5318,1546,5323,1560,5332,1568,5344,1570,5354,1570,5361,1567,5366,1560,5339,1560,5335,1557,5333,1552,5331,1547,5330,1539,5330,1516,5331,1508,5333,1503,5335,1498,5339,1496,5367,1496,5362,1488,5354,1485xe" filled="true" fillcolor="#585858" stroked="false">
                <v:path arrowok="t"/>
                <v:fill type="solid"/>
              </v:shape>
              <v:shape style="position:absolute;left:5316;top:1485;width:58;height:86" coordorigin="5316,1485" coordsize="58,86" path="m5367,1496l5348,1496,5351,1496,5353,1499,5360,1539,5358,1547,5356,1552,5353,1557,5350,1560,5366,1560,5371,1552,5373,1541,5373,1513,5371,1502,5367,1496xe" filled="true" fillcolor="#585858" stroked="false">
                <v:path arrowok="t"/>
                <v:fill type="solid"/>
              </v:shape>
            </v:group>
            <v:group style="position:absolute;left:5254;top:1205;width:54;height:83" coordorigin="5254,1205" coordsize="54,83">
              <v:shape style="position:absolute;left:5254;top:1205;width:54;height:83" coordorigin="5254,1205" coordsize="54,83" path="m5307,1278l5254,1278,5254,1288,5307,1288,5307,1278xe" filled="true" fillcolor="#585858" stroked="false">
                <v:path arrowok="t"/>
                <v:fill type="solid"/>
              </v:shape>
              <v:shape style="position:absolute;left:5254;top:1205;width:54;height:83" coordorigin="5254,1205" coordsize="54,83" path="m5289,1218l5275,1218,5275,1278,5289,1278,5289,1218xe" filled="true" fillcolor="#585858" stroked="false">
                <v:path arrowok="t"/>
                <v:fill type="solid"/>
              </v:shape>
              <v:shape style="position:absolute;left:5254;top:1205;width:54;height:83" coordorigin="5254,1205" coordsize="54,83" path="m5289,1205l5276,1205,5256,1219,5256,1230,5275,1218,5289,1218,5289,1205xe" filled="true" fillcolor="#585858" stroked="false">
                <v:path arrowok="t"/>
                <v:fill type="solid"/>
              </v:shape>
            </v:group>
            <v:group style="position:absolute;left:5316;top:1205;width:57;height:85" coordorigin="5316,1205" coordsize="57,85">
              <v:shape style="position:absolute;left:5316;top:1205;width:57;height:85" coordorigin="5316,1205" coordsize="57,85" path="m5330,1267l5316,1269,5318,1276,5320,1281,5325,1284,5330,1288,5336,1290,5353,1290,5360,1287,5368,1279,5341,1279,5339,1279,5337,1278,5335,1277,5334,1276,5333,1274,5332,1273,5330,1271,5330,1267xe" filled="true" fillcolor="#585858" stroked="false">
                <v:path arrowok="t"/>
                <v:fill type="solid"/>
              </v:shape>
              <v:shape style="position:absolute;left:5316;top:1205;width:57;height:85" coordorigin="5316,1205" coordsize="57,85" path="m5370,1245l5349,1245,5353,1247,5358,1252,5359,1257,5359,1267,5358,1272,5355,1274,5353,1277,5349,1279,5368,1279,5370,1277,5373,1270,5373,1253,5371,1246,5370,1245xe" filled="true" fillcolor="#585858" stroked="false">
                <v:path arrowok="t"/>
                <v:fill type="solid"/>
              </v:shape>
              <v:shape style="position:absolute;left:5316;top:1205;width:57;height:85" coordorigin="5316,1205" coordsize="57,85" path="m5368,1205l5321,1205,5319,1251,5332,1251,5334,1249,5336,1248,5340,1246,5342,1245,5370,1245,5366,1242,5364,1239,5332,1239,5333,1217,5368,1217,5368,1205xe" filled="true" fillcolor="#585858" stroked="false">
                <v:path arrowok="t"/>
                <v:fill type="solid"/>
              </v:shape>
              <v:shape style="position:absolute;left:5316;top:1205;width:57;height:85" coordorigin="5316,1205" coordsize="57,85" path="m5356,1234l5341,1234,5336,1236,5332,1239,5364,1239,5362,1237,5356,1234xe" filled="true" fillcolor="#585858" stroked="false">
                <v:path arrowok="t"/>
                <v:fill type="solid"/>
              </v:shape>
            </v:group>
            <v:group style="position:absolute;left:5250;top:923;width:57;height:85" coordorigin="5250,923" coordsize="57,85">
              <v:shape style="position:absolute;left:5250;top:923;width:57;height:85" coordorigin="5250,923" coordsize="57,85" path="m5303,934l5282,934,5286,935,5288,938,5290,940,5291,943,5291,950,5290,953,5285,960,5281,965,5273,971,5267,976,5263,980,5259,985,5255,989,5252,994,5250,998,5250,1008,5306,1008,5306,997,5266,997,5268,991,5275,985,5285,976,5290,972,5295,968,5297,965,5300,962,5302,959,5303,956,5304,953,5305,950,5305,939,5303,934xe" filled="true" fillcolor="#585858" stroked="false">
                <v:path arrowok="t"/>
                <v:fill type="solid"/>
              </v:shape>
              <v:shape style="position:absolute;left:5250;top:923;width:57;height:85" coordorigin="5250,923" coordsize="57,85" path="m5287,923l5251,946,5265,947,5266,939,5270,934,5303,934,5303,933,5298,929,5293,926,5287,923xe" filled="true" fillcolor="#585858" stroked="false">
                <v:path arrowok="t"/>
                <v:fill type="solid"/>
              </v:shape>
            </v:group>
            <v:group style="position:absolute;left:5316;top:923;width:58;height:86" coordorigin="5316,923" coordsize="58,86">
              <v:shape style="position:absolute;left:5316;top:923;width:58;height:86" coordorigin="5316,923" coordsize="58,86" path="m5354,923l5338,923,5332,925,5329,928,5325,931,5321,935,5319,942,5317,948,5316,956,5316,966,5318,985,5323,998,5332,1006,5344,1009,5354,1009,5361,1005,5366,998,5339,998,5335,996,5333,991,5331,985,5330,978,5330,954,5331,946,5333,942,5335,937,5339,934,5366,934,5362,927,5354,923xe" filled="true" fillcolor="#585858" stroked="false">
                <v:path arrowok="t"/>
                <v:fill type="solid"/>
              </v:shape>
              <v:shape style="position:absolute;left:5316;top:923;width:58;height:86" coordorigin="5316,923" coordsize="58,86" path="m5366,934l5348,934,5351,935,5353,938,5360,977,5358,985,5356,990,5353,996,5350,998,5366,998,5371,991,5373,980,5373,952,5371,941,5366,934xe" filled="true" fillcolor="#585858" stroked="false">
                <v:path arrowok="t"/>
                <v:fill type="solid"/>
              </v:shape>
            </v:group>
            <v:group style="position:absolute;left:5250;top:637;width:57;height:85" coordorigin="5250,637" coordsize="57,85">
              <v:shape style="position:absolute;left:5250;top:637;width:57;height:85" coordorigin="5250,637" coordsize="57,85" path="m5303,648l5282,648,5286,649,5288,651,5290,654,5291,657,5291,664,5290,667,5285,674,5281,678,5273,684,5267,689,5263,694,5259,699,5255,703,5252,708,5250,712,5250,722,5306,722,5306,710,5266,710,5268,705,5275,698,5285,690,5290,686,5295,682,5305,664,5305,653,5303,648xe" filled="true" fillcolor="#585858" stroked="false">
                <v:path arrowok="t"/>
                <v:fill type="solid"/>
              </v:shape>
              <v:shape style="position:absolute;left:5250;top:637;width:57;height:85" coordorigin="5250,637" coordsize="57,85" path="m5287,637l5251,660,5265,661,5266,652,5270,648,5303,648,5303,647,5298,643,5293,639,5287,637xe" filled="true" fillcolor="#585858" stroked="false">
                <v:path arrowok="t"/>
                <v:fill type="solid"/>
              </v:shape>
            </v:group>
            <v:group style="position:absolute;left:5316;top:638;width:57;height:85" coordorigin="5316,638" coordsize="57,85">
              <v:shape style="position:absolute;left:5316;top:638;width:57;height:85" coordorigin="5316,638" coordsize="57,85" path="m5330,701l5316,702,5318,709,5320,714,5325,718,5330,721,5336,723,5353,723,5360,720,5365,715,5369,712,5333,707,5332,706,5330,704,5330,701xe" filled="true" fillcolor="#585858" stroked="false">
                <v:path arrowok="t"/>
                <v:fill type="solid"/>
              </v:shape>
              <v:shape style="position:absolute;left:5316;top:638;width:57;height:85" coordorigin="5316,638" coordsize="57,85" path="m5370,679l5349,679,5353,680,5355,683,5358,686,5359,689,5359,700,5358,704,5355,708,5353,711,5349,712,5369,712,5370,710,5373,703,5373,686,5371,680,5370,679xe" filled="true" fillcolor="#585858" stroked="false">
                <v:path arrowok="t"/>
                <v:fill type="solid"/>
              </v:shape>
              <v:shape style="position:absolute;left:5316;top:638;width:57;height:85" coordorigin="5316,638" coordsize="57,85" path="m5368,638l5321,638,5319,684,5332,684,5334,682,5336,681,5340,679,5342,679,5370,679,5366,675,5364,673,5332,673,5333,649,5368,649,5368,638xe" filled="true" fillcolor="#585858" stroked="false">
                <v:path arrowok="t"/>
                <v:fill type="solid"/>
              </v:shape>
              <v:shape style="position:absolute;left:5316;top:638;width:57;height:85" coordorigin="5316,638" coordsize="57,85" path="m5356,668l5341,668,5336,669,5332,673,5364,673,5362,670,5356,668xe" filled="true" fillcolor="#585858" stroked="false">
                <v:path arrowok="t"/>
                <v:fill type="solid"/>
              </v:shape>
            </v:group>
            <v:group style="position:absolute;left:5249;top:356;width:58;height:86" coordorigin="5249,356" coordsize="58,86">
              <v:shape style="position:absolute;left:5249;top:356;width:58;height:86" coordorigin="5249,356" coordsize="58,86" path="m5263,418l5249,419,5250,426,5253,432,5258,436,5263,440,5270,442,5287,442,5294,440,5299,436,5304,432,5304,431,5273,431,5270,430,5268,428,5265,426,5263,422,5263,418xe" filled="true" fillcolor="#585858" stroked="false">
                <v:path arrowok="t"/>
                <v:fill type="solid"/>
              </v:shape>
              <v:shape style="position:absolute;left:5249;top:356;width:58;height:86" coordorigin="5249,356" coordsize="58,86" path="m5302,367l5282,367,5285,369,5287,371,5289,373,5291,376,5291,384,5289,387,5286,390,5283,392,5280,393,5268,393,5268,404,5292,422,5291,425,5289,427,5286,430,5283,431,5304,431,5306,426,5287,398,5293,397,5297,395,5300,391,5303,388,5304,384,5304,372,5302,367xe" filled="true" fillcolor="#585858" stroked="false">
                <v:path arrowok="t"/>
                <v:fill type="solid"/>
              </v:shape>
              <v:shape style="position:absolute;left:5249;top:356;width:58;height:86" coordorigin="5249,356" coordsize="58,86" path="m5287,356l5270,356,5264,358,5259,362,5254,366,5251,372,5251,379,5264,380,5265,372,5270,367,5302,367,5302,366,5297,362,5293,358,5287,356xe" filled="true" fillcolor="#585858" stroked="false">
                <v:path arrowok="t"/>
                <v:fill type="solid"/>
              </v:shape>
            </v:group>
            <v:group style="position:absolute;left:5316;top:356;width:58;height:86" coordorigin="5316,356" coordsize="58,86">
              <v:shape style="position:absolute;left:5316;top:356;width:58;height:86" coordorigin="5316,356" coordsize="58,86" path="m5354,356l5316,389,5316,399,5354,442,5361,438,5366,431,5339,431,5335,429,5333,424,5331,419,5330,410,5330,388,5331,379,5333,374,5335,370,5339,367,5366,367,5362,360,5354,356xe" filled="true" fillcolor="#585858" stroked="false">
                <v:path arrowok="t"/>
                <v:fill type="solid"/>
              </v:shape>
              <v:shape style="position:absolute;left:5316;top:356;width:58;height:86" coordorigin="5316,356" coordsize="58,86" path="m5366,367l5348,367,5351,368,5353,370,5360,410,5358,418,5356,424,5353,429,5350,431,5366,431,5366,431,5371,424,5373,413,5373,385,5371,374,5366,367xe" filled="true" fillcolor="#585858" stroked="false">
                <v:path arrowok="t"/>
                <v:fill type="solid"/>
              </v:shape>
            </v:group>
            <v:group style="position:absolute;left:5249;top:76;width:58;height:86" coordorigin="5249,76" coordsize="58,86">
              <v:shape style="position:absolute;left:5249;top:76;width:58;height:86" coordorigin="5249,76" coordsize="58,86" path="m5263,137l5249,138,5250,146,5253,152,5258,156,5263,159,5270,161,5287,161,5294,159,5299,155,5304,151,5304,150,5273,150,5270,150,5268,147,5265,145,5263,142,5263,137xe" filled="true" fillcolor="#585858" stroked="false">
                <v:path arrowok="t"/>
                <v:fill type="solid"/>
              </v:shape>
              <v:shape style="position:absolute;left:5249;top:76;width:58;height:86" coordorigin="5249,76" coordsize="58,86" path="m5302,87l5282,87,5285,88,5287,90,5289,92,5291,95,5291,104,5289,107,5286,109,5283,111,5280,112,5268,112,5268,123,5292,141,5291,145,5289,147,5286,149,5283,150,5304,150,5306,145,5287,118,5293,116,5297,114,5300,111,5303,107,5304,103,5304,91,5302,87xe" filled="true" fillcolor="#585858" stroked="false">
                <v:path arrowok="t"/>
                <v:fill type="solid"/>
              </v:shape>
              <v:shape style="position:absolute;left:5249;top:76;width:58;height:86" coordorigin="5249,76" coordsize="58,86" path="m5287,76l5270,76,5264,78,5259,82,5254,86,5251,91,5251,98,5264,99,5265,91,5270,87,5302,87,5302,86,5297,81,5293,78,5287,76xe" filled="true" fillcolor="#585858" stroked="false">
                <v:path arrowok="t"/>
                <v:fill type="solid"/>
              </v:shape>
            </v:group>
            <v:group style="position:absolute;left:5316;top:77;width:57;height:85" coordorigin="5316,77" coordsize="57,85">
              <v:shape style="position:absolute;left:5316;top:77;width:57;height:85" coordorigin="5316,77" coordsize="57,85" path="m5330,139l5316,140,5318,147,5320,152,5325,156,5330,160,5336,161,5353,161,5360,159,5365,154,5369,150,5333,146,5332,145,5330,142,5330,139xe" filled="true" fillcolor="#585858" stroked="false">
                <v:path arrowok="t"/>
                <v:fill type="solid"/>
              </v:shape>
              <v:shape style="position:absolute;left:5316;top:77;width:57;height:85" coordorigin="5316,77" coordsize="57,85" path="m5370,117l5349,117,5353,119,5355,121,5358,124,5359,128,5359,139,5358,143,5355,146,5353,149,5349,150,5369,150,5370,149,5373,142,5373,125,5371,118,5370,117xe" filled="true" fillcolor="#585858" stroked="false">
                <v:path arrowok="t"/>
                <v:fill type="solid"/>
              </v:shape>
              <v:shape style="position:absolute;left:5316;top:77;width:57;height:85" coordorigin="5316,77" coordsize="57,85" path="m5368,77l5321,77,5319,123,5332,123,5334,121,5336,119,5340,118,5342,117,5370,117,5366,113,5364,111,5332,111,5333,88,5368,88,5368,77xe" filled="true" fillcolor="#585858" stroked="false">
                <v:path arrowok="t"/>
                <v:fill type="solid"/>
              </v:shape>
              <v:shape style="position:absolute;left:5316;top:77;width:57;height:85" coordorigin="5316,77" coordsize="57,85" path="m5356,106l5341,106,5336,108,5332,111,5364,111,5362,109,5356,106xe" filled="true" fillcolor="#585858" stroked="false">
                <v:path arrowok="t"/>
                <v:fill type="solid"/>
              </v:shape>
            </v:group>
            <v:group style="position:absolute;left:5713;top:2178;width:56;height:85" coordorigin="5713,2178" coordsize="56,85">
              <v:shape style="position:absolute;left:5713;top:2178;width:56;height:85" coordorigin="5713,2178" coordsize="56,85" path="m5766,2189l5745,2189,5748,2190,5751,2192,5753,2195,5754,2198,5754,2205,5753,2208,5748,2215,5744,2220,5736,2225,5730,2231,5725,2235,5722,2240,5718,2244,5715,2249,5713,2253,5713,2263,5769,2263,5769,2251,5729,2251,5731,2246,5737,2240,5748,2231,5753,2227,5758,2223,5763,2217,5765,2214,5766,2211,5767,2208,5768,2205,5768,2194,5766,2189xe" filled="true" fillcolor="#585858" stroked="false">
                <v:path arrowok="t"/>
                <v:fill type="solid"/>
              </v:shape>
              <v:shape style="position:absolute;left:5713;top:2178;width:56;height:85" coordorigin="5713,2178" coordsize="56,85" path="m5749,2178l5714,2201,5728,2202,5729,2194,5733,2189,5766,2189,5765,2188,5761,2184,5756,2180,5749,2178xe" filled="true" fillcolor="#585858" stroked="false">
                <v:path arrowok="t"/>
                <v:fill type="solid"/>
              </v:shape>
            </v:group>
            <v:group style="position:absolute;left:5779;top:2178;width:58;height:86" coordorigin="5779,2178" coordsize="58,86">
              <v:shape style="position:absolute;left:5779;top:2178;width:58;height:86" coordorigin="5779,2178" coordsize="58,86" path="m5817,2178l5801,2178,5796,2180,5791,2183,5787,2186,5784,2190,5782,2197,5780,2203,5779,2211,5779,2221,5780,2240,5786,2253,5795,2261,5807,2264,5817,2264,5824,2260,5829,2253,5802,2253,5798,2251,5796,2246,5793,2240,5792,2232,5792,2209,5793,2201,5796,2197,5798,2192,5802,2189,5829,2189,5824,2182,5817,2178xe" filled="true" fillcolor="#585858" stroked="false">
                <v:path arrowok="t"/>
                <v:fill type="solid"/>
              </v:shape>
              <v:shape style="position:absolute;left:5779;top:2178;width:58;height:86" coordorigin="5779,2178" coordsize="58,86" path="m5829,2189l5811,2189,5814,2190,5816,2192,5822,2232,5821,2240,5819,2245,5816,2251,5812,2253,5829,2253,5833,2246,5836,2235,5836,2206,5833,2196,5829,2189xe" filled="true" fillcolor="#585858" stroked="false">
                <v:path arrowok="t"/>
                <v:fill type="solid"/>
              </v:shape>
            </v:group>
            <v:group style="position:absolute;left:5848;top:2180;width:54;height:83" coordorigin="5848,2180" coordsize="54,83">
              <v:shape style="position:absolute;left:5848;top:2180;width:54;height:83" coordorigin="5848,2180" coordsize="54,83" path="m5902,2252l5848,2252,5848,2263,5902,2263,5902,2252xe" filled="true" fillcolor="#585858" stroked="false">
                <v:path arrowok="t"/>
                <v:fill type="solid"/>
              </v:shape>
              <v:shape style="position:absolute;left:5848;top:2180;width:54;height:83" coordorigin="5848,2180" coordsize="54,83" path="m5883,2192l5870,2192,5870,2252,5883,2252,5883,2192xe" filled="true" fillcolor="#585858" stroked="false">
                <v:path arrowok="t"/>
                <v:fill type="solid"/>
              </v:shape>
              <v:shape style="position:absolute;left:5848;top:2180;width:54;height:83" coordorigin="5848,2180" coordsize="54,83" path="m5883,2180l5871,2180,5850,2193,5850,2204,5870,2192,5883,2192,5883,2180xe" filled="true" fillcolor="#585858" stroked="false">
                <v:path arrowok="t"/>
                <v:fill type="solid"/>
              </v:shape>
            </v:group>
            <v:group style="position:absolute;left:5912;top:2180;width:56;height:83" coordorigin="5912,2180" coordsize="56,83">
              <v:shape style="position:absolute;left:5912;top:2180;width:56;height:83" coordorigin="5912,2180" coordsize="56,83" path="m5967,2180l5912,2180,5912,2191,5954,2191,5947,2202,5926,2252,5926,2263,5940,2263,5940,2255,5940,2248,5942,2241,5944,2234,5947,2226,5951,2219,5954,2211,5960,2202,5967,2190,5967,2180xe" filled="true" fillcolor="#585858" stroked="false">
                <v:path arrowok="t"/>
                <v:fill type="solid"/>
              </v:shape>
            </v:group>
            <v:group style="position:absolute;left:6349;top:2178;width:57;height:85" coordorigin="6349,2178" coordsize="57,85">
              <v:shape style="position:absolute;left:6349;top:2178;width:57;height:85" coordorigin="6349,2178" coordsize="57,85" path="m6402,2189l6381,2189,6385,2190,6387,2192,6389,2195,6390,2198,6390,2205,6389,2208,6384,2215,6380,2220,6372,2225,6366,2231,6361,2235,6358,2240,6354,2244,6351,2249,6349,2253,6349,2263,6405,2263,6405,2251,6365,2251,6367,2246,6373,2240,6383,2231,6389,2227,6393,2223,6396,2220,6399,2217,6401,2214,6402,2211,6403,2208,6404,2205,6404,2194,6402,2189xe" filled="true" fillcolor="#585858" stroked="false">
                <v:path arrowok="t"/>
                <v:fill type="solid"/>
              </v:shape>
              <v:shape style="position:absolute;left:6349;top:2178;width:57;height:85" coordorigin="6349,2178" coordsize="57,85" path="m6385,2178l6350,2201,6364,2202,6365,2194,6369,2189,6402,2189,6401,2188,6397,2184,6392,2180,6385,2178xe" filled="true" fillcolor="#585858" stroked="false">
                <v:path arrowok="t"/>
                <v:fill type="solid"/>
              </v:shape>
            </v:group>
            <v:group style="position:absolute;left:6415;top:2178;width:58;height:86" coordorigin="6415,2178" coordsize="58,86">
              <v:shape style="position:absolute;left:6415;top:2178;width:58;height:86" coordorigin="6415,2178" coordsize="58,86" path="m6453,2178l6437,2178,6431,2180,6427,2183,6423,2186,6420,2190,6418,2197,6416,2203,6415,2211,6415,2221,6416,2240,6422,2253,6431,2261,6443,2264,6453,2264,6460,2260,6465,2253,6438,2253,6434,2251,6432,2246,6430,2240,6428,2232,6428,2209,6430,2201,6432,2197,6434,2192,6438,2189,6465,2189,6460,2182,6453,2178xe" filled="true" fillcolor="#585858" stroked="false">
                <v:path arrowok="t"/>
                <v:fill type="solid"/>
              </v:shape>
              <v:shape style="position:absolute;left:6415;top:2178;width:58;height:86" coordorigin="6415,2178" coordsize="58,86" path="m6465,2189l6447,2189,6450,2190,6452,2192,6458,2232,6457,2240,6455,2245,6452,2251,6448,2253,6465,2253,6470,2246,6472,2235,6472,2206,6470,2196,6465,2189xe" filled="true" fillcolor="#585858" stroked="false">
                <v:path arrowok="t"/>
                <v:fill type="solid"/>
              </v:shape>
            </v:group>
            <v:group style="position:absolute;left:6484;top:2180;width:54;height:83" coordorigin="6484,2180" coordsize="54,83">
              <v:shape style="position:absolute;left:6484;top:2180;width:54;height:83" coordorigin="6484,2180" coordsize="54,83" path="m6538,2252l6484,2252,6484,2263,6538,2263,6538,2252xe" filled="true" fillcolor="#585858" stroked="false">
                <v:path arrowok="t"/>
                <v:fill type="solid"/>
              </v:shape>
              <v:shape style="position:absolute;left:6484;top:2180;width:54;height:83" coordorigin="6484,2180" coordsize="54,83" path="m6519,2192l6506,2192,6506,2252,6519,2252,6519,2192xe" filled="true" fillcolor="#585858" stroked="false">
                <v:path arrowok="t"/>
                <v:fill type="solid"/>
              </v:shape>
              <v:shape style="position:absolute;left:6484;top:2180;width:54;height:83" coordorigin="6484,2180" coordsize="54,83" path="m6519,2180l6507,2180,6486,2193,6486,2204,6506,2192,6519,2192,6519,2180xe" filled="true" fillcolor="#585858" stroked="false">
                <v:path arrowok="t"/>
                <v:fill type="solid"/>
              </v:shape>
            </v:group>
            <v:group style="position:absolute;left:6547;top:2178;width:57;height:86" coordorigin="6547,2178" coordsize="57,86">
              <v:shape style="position:absolute;left:6547;top:2178;width:57;height:86" coordorigin="6547,2178" coordsize="57,86" path="m6583,2178l6567,2178,6560,2180,6556,2184,6551,2188,6549,2193,6549,2204,6550,2209,6553,2212,6555,2216,6559,2218,6563,2219,6563,2219,6547,2234,6547,2247,6585,2264,6592,2262,6597,2258,6601,2254,6571,2254,6567,2253,6564,2250,6562,2247,6561,2244,6561,2234,6562,2230,6564,2228,6567,2225,6571,2224,6598,2224,6597,2222,6593,2220,6587,2219,6587,2219,6592,2218,6595,2216,6596,2214,6571,2214,6568,2213,6566,2211,6564,2209,6562,2205,6562,2192,6567,2188,6600,2188,6600,2187,6595,2184,6590,2180,6583,2178xe" filled="true" fillcolor="#585858" stroked="false">
                <v:path arrowok="t"/>
                <v:fill type="solid"/>
              </v:shape>
              <v:shape style="position:absolute;left:6547;top:2178;width:57;height:86" coordorigin="6547,2178" coordsize="57,86" path="m6598,2224l6580,2224,6583,2225,6588,2230,6590,2234,6590,2244,6589,2248,6584,2253,6581,2254,6601,2254,6601,2254,6604,2247,6604,2234,6602,2230,6600,2226,6598,2224xe" filled="true" fillcolor="#585858" stroked="false">
                <v:path arrowok="t"/>
                <v:fill type="solid"/>
              </v:shape>
              <v:shape style="position:absolute;left:6547;top:2178;width:57;height:86" coordorigin="6547,2178" coordsize="57,86" path="m6600,2188l6583,2188,6588,2192,6588,2205,6587,2209,6585,2211,6583,2213,6579,2214,6596,2214,6598,2212,6600,2209,6602,2204,6602,2193,6600,2188xe" filled="true" fillcolor="#585858" stroked="false">
                <v:path arrowok="t"/>
                <v:fill type="solid"/>
              </v:shape>
            </v:group>
            <v:group style="position:absolute;left:6618;top:2180;width:48;height:83" coordorigin="6618,2180" coordsize="48,83">
              <v:shape style="position:absolute;left:6618;top:2180;width:48;height:83" coordorigin="6618,2180" coordsize="48,83" path="m6664,2180l6618,2180,6618,2263,6666,2263,6666,2251,6633,2251,6633,2226,6660,2226,6660,2215,6633,2215,6633,2191,6664,2191,6664,2180xe" filled="true" fillcolor="#585858" stroked="false">
                <v:path arrowok="t"/>
                <v:fill type="solid"/>
              </v:shape>
            </v:group>
            <v:group style="position:absolute;left:7016;top:2178;width:57;height:85" coordorigin="7016,2178" coordsize="57,85">
              <v:shape style="position:absolute;left:7016;top:2178;width:57;height:85" coordorigin="7016,2178" coordsize="57,85" path="m7069,2189l7049,2189,7052,2190,7054,2192,7056,2195,7057,2198,7057,2205,7056,2208,7054,2211,7052,2215,7047,2220,7040,2225,7033,2231,7016,2253,7016,2263,7073,2263,7073,2251,7032,2251,7035,2246,7041,2240,7051,2231,7057,2227,7061,2223,7063,2220,7066,2217,7068,2214,7069,2211,7071,2208,7071,2205,7071,2194,7069,2189xe" filled="true" fillcolor="#585858" stroked="false">
                <v:path arrowok="t"/>
                <v:fill type="solid"/>
              </v:shape>
              <v:shape style="position:absolute;left:7016;top:2178;width:57;height:85" coordorigin="7016,2178" coordsize="57,85" path="m7053,2178l7017,2201,7031,2202,7032,2194,7037,2189,7069,2189,7069,2188,7064,2184,7059,2180,7053,2178xe" filled="true" fillcolor="#585858" stroked="false">
                <v:path arrowok="t"/>
                <v:fill type="solid"/>
              </v:shape>
            </v:group>
            <v:group style="position:absolute;left:7082;top:2178;width:58;height:86" coordorigin="7082,2178" coordsize="58,86">
              <v:shape style="position:absolute;left:7082;top:2178;width:58;height:86" coordorigin="7082,2178" coordsize="58,86" path="m7120,2178l7104,2178,7099,2180,7094,2183,7090,2186,7087,2190,7085,2197,7083,2203,7082,2211,7082,2221,7084,2240,7089,2253,7098,2261,7111,2264,7120,2264,7127,2260,7132,2253,7105,2253,7101,2251,7099,2246,7097,2240,7096,2232,7105,2189,7133,2189,7132,2189,7128,2182,7120,2178xe" filled="true" fillcolor="#585858" stroked="false">
                <v:path arrowok="t"/>
                <v:fill type="solid"/>
              </v:shape>
              <v:shape style="position:absolute;left:7082;top:2178;width:58;height:86" coordorigin="7082,2178" coordsize="58,86" path="m7133,2189l7114,2189,7117,2190,7120,2192,7125,2232,7124,2240,7122,2245,7120,2251,7116,2253,7132,2253,7137,2246,7139,2235,7139,2206,7137,2196,7133,2189xe" filled="true" fillcolor="#585858" stroked="false">
                <v:path arrowok="t"/>
                <v:fill type="solid"/>
              </v:shape>
            </v:group>
            <v:group style="position:absolute;left:7152;top:2180;width:54;height:83" coordorigin="7152,2180" coordsize="54,83">
              <v:shape style="position:absolute;left:7152;top:2180;width:54;height:83" coordorigin="7152,2180" coordsize="54,83" path="m7205,2252l7152,2252,7152,2263,7205,2263,7205,2252xe" filled="true" fillcolor="#585858" stroked="false">
                <v:path arrowok="t"/>
                <v:fill type="solid"/>
              </v:shape>
              <v:shape style="position:absolute;left:7152;top:2180;width:54;height:83" coordorigin="7152,2180" coordsize="54,83" path="m7187,2192l7173,2192,7173,2252,7187,2252,7187,2192xe" filled="true" fillcolor="#585858" stroked="false">
                <v:path arrowok="t"/>
                <v:fill type="solid"/>
              </v:shape>
              <v:shape style="position:absolute;left:7152;top:2180;width:54;height:83" coordorigin="7152,2180" coordsize="54,83" path="m7187,2180l7174,2180,7154,2193,7154,2204,7173,2192,7187,2192,7187,2180xe" filled="true" fillcolor="#585858" stroked="false">
                <v:path arrowok="t"/>
                <v:fill type="solid"/>
              </v:shape>
            </v:group>
            <v:group style="position:absolute;left:7214;top:2178;width:57;height:86" coordorigin="7214,2178" coordsize="57,86">
              <v:shape style="position:absolute;left:7214;top:2178;width:57;height:86" coordorigin="7214,2178" coordsize="57,86" path="m7228,2244l7215,2246,7217,2252,7220,2256,7224,2259,7228,2263,7233,2264,7250,2264,7258,2260,7263,2253,7234,2253,7230,2250,7228,2244xe" filled="true" fillcolor="#585858" stroked="false">
                <v:path arrowok="t"/>
                <v:fill type="solid"/>
              </v:shape>
              <v:shape style="position:absolute;left:7214;top:2178;width:57;height:86" coordorigin="7214,2178" coordsize="57,86" path="m7271,2223l7257,2223,7257,2243,7251,2253,7263,2253,7268,2245,7271,2234,7271,2223xe" filled="true" fillcolor="#585858" stroked="false">
                <v:path arrowok="t"/>
                <v:fill type="solid"/>
              </v:shape>
              <v:shape style="position:absolute;left:7214;top:2178;width:57;height:86" coordorigin="7214,2178" coordsize="57,86" path="m7252,2178l7214,2197,7214,2214,7242,2233,7246,2232,7253,2229,7255,2227,7257,2223,7271,2223,7271,2223,7237,2223,7234,2221,7229,2216,7228,2211,7228,2201,7229,2197,7232,2193,7234,2190,7237,2189,7264,2189,7263,2188,7259,2182,7252,2178xe" filled="true" fillcolor="#585858" stroked="false">
                <v:path arrowok="t"/>
                <v:fill type="solid"/>
              </v:shape>
              <v:shape style="position:absolute;left:7214;top:2178;width:57;height:86" coordorigin="7214,2178" coordsize="57,86" path="m7264,2189l7246,2189,7250,2191,7252,2195,7255,2198,7256,2202,7256,2213,7255,2216,7249,2222,7246,2223,7271,2223,7271,2206,7268,2195,7264,2189xe" filled="true" fillcolor="#585858" stroked="false">
                <v:path arrowok="t"/>
                <v:fill type="solid"/>
              </v:shape>
            </v:group>
            <v:group style="position:absolute;left:7286;top:2180;width:48;height:83" coordorigin="7286,2180" coordsize="48,83">
              <v:shape style="position:absolute;left:7286;top:2180;width:48;height:83" coordorigin="7286,2180" coordsize="48,83" path="m7331,2180l7286,2180,7286,2263,7333,2263,7333,2251,7300,2251,7300,2226,7327,2226,7327,2215,7300,2215,7300,2191,7331,2191,7331,2180xe" filled="true" fillcolor="#585858" stroked="false">
                <v:path arrowok="t"/>
                <v:fill type="solid"/>
              </v:shape>
            </v:group>
            <v:group style="position:absolute;left:7684;top:2178;width:57;height:85" coordorigin="7684,2178" coordsize="57,85">
              <v:shape style="position:absolute;left:7684;top:2178;width:57;height:85" coordorigin="7684,2178" coordsize="57,85" path="m7737,2189l7716,2189,7719,2190,7721,2192,7724,2195,7725,2198,7725,2205,7724,2208,7721,2211,7719,2215,7714,2220,7707,2225,7701,2231,7696,2235,7692,2240,7688,2244,7686,2249,7684,2253,7684,2263,7740,2263,7740,2251,7699,2251,7702,2246,7708,2240,7718,2231,7724,2227,7728,2223,7738,2205,7738,2194,7737,2189xe" filled="true" fillcolor="#585858" stroked="false">
                <v:path arrowok="t"/>
                <v:fill type="solid"/>
              </v:shape>
              <v:shape style="position:absolute;left:7684;top:2178;width:57;height:85" coordorigin="7684,2178" coordsize="57,85" path="m7720,2178l7685,2201,7698,2202,7700,2194,7704,2189,7737,2189,7736,2188,7731,2184,7727,2180,7720,2178xe" filled="true" fillcolor="#585858" stroked="false">
                <v:path arrowok="t"/>
                <v:fill type="solid"/>
              </v:shape>
            </v:group>
            <v:group style="position:absolute;left:7750;top:2178;width:57;height:86" coordorigin="7750,2178" coordsize="57,86">
              <v:shape style="position:absolute;left:7750;top:2178;width:57;height:86" coordorigin="7750,2178" coordsize="57,86" path="m7788,2178l7771,2178,7766,2180,7762,2183,7758,2186,7755,2190,7752,2197,7750,2203,7750,2211,7750,2221,7788,2264,7795,2260,7799,2253,7773,2253,7769,2251,7766,2246,7764,2240,7763,2232,7763,2209,7764,2201,7766,2197,7769,2192,7773,2189,7800,2189,7799,2189,7795,2182,7788,2178xe" filled="true" fillcolor="#585858" stroked="false">
                <v:path arrowok="t"/>
                <v:fill type="solid"/>
              </v:shape>
              <v:shape style="position:absolute;left:7750;top:2178;width:57;height:86" coordorigin="7750,2178" coordsize="57,86" path="m7800,2189l7782,2189,7785,2190,7787,2192,7793,2232,7792,2240,7789,2245,7787,2251,7783,2253,7799,2253,7804,2246,7807,2235,7807,2206,7804,2196,7800,2189xe" filled="true" fillcolor="#585858" stroked="false">
                <v:path arrowok="t"/>
                <v:fill type="solid"/>
              </v:shape>
            </v:group>
            <v:group style="position:absolute;left:7816;top:2178;width:57;height:85" coordorigin="7816,2178" coordsize="57,85">
              <v:shape style="position:absolute;left:7816;top:2178;width:57;height:85" coordorigin="7816,2178" coordsize="57,85" path="m7869,2189l7848,2189,7851,2190,7854,2192,7856,2195,7857,2198,7857,2205,7856,2208,7853,2211,7851,2215,7846,2220,7839,2225,7833,2231,7816,2253,7816,2263,7872,2263,7872,2251,7831,2251,7834,2246,7840,2240,7850,2231,7856,2227,7860,2223,7870,2205,7870,2194,7869,2189xe" filled="true" fillcolor="#585858" stroked="false">
                <v:path arrowok="t"/>
                <v:fill type="solid"/>
              </v:shape>
              <v:shape style="position:absolute;left:7816;top:2178;width:57;height:85" coordorigin="7816,2178" coordsize="57,85" path="m7852,2178l7817,2201,7830,2202,7832,2194,7836,2189,7869,2189,7868,2188,7863,2184,7859,2180,7852,2178xe" filled="true" fillcolor="#585858" stroked="false">
                <v:path arrowok="t"/>
                <v:fill type="solid"/>
              </v:shape>
            </v:group>
            <v:group style="position:absolute;left:7882;top:2178;width:57;height:86" coordorigin="7882,2178" coordsize="57,86">
              <v:shape style="position:absolute;left:7882;top:2178;width:57;height:86" coordorigin="7882,2178" coordsize="57,86" path="m7920,2178l7903,2178,7898,2180,7894,2183,7890,2186,7887,2190,7885,2197,7882,2203,7882,2211,7882,2221,7883,2240,7889,2253,7898,2261,7910,2264,7920,2264,7927,2260,7932,2253,7905,2253,7901,2251,7899,2246,7896,2240,7895,2232,7895,2209,7896,2201,7899,2197,7901,2192,7905,2189,7932,2189,7932,2189,7927,2182,7920,2178xe" filled="true" fillcolor="#585858" stroked="false">
                <v:path arrowok="t"/>
                <v:fill type="solid"/>
              </v:shape>
              <v:shape style="position:absolute;left:7882;top:2178;width:57;height:86" coordorigin="7882,2178" coordsize="57,86" path="m7932,2189l7914,2189,7917,2190,7919,2192,7925,2232,7924,2240,7921,2245,7919,2251,7915,2253,7932,2253,7937,2246,7939,2235,7939,2206,7937,2196,7932,2189xe" filled="true" fillcolor="#585858" stroked="false">
                <v:path arrowok="t"/>
                <v:fill type="solid"/>
              </v:shape>
            </v:group>
            <v:group style="position:absolute;left:7953;top:2180;width:48;height:83" coordorigin="7953,2180" coordsize="48,83">
              <v:shape style="position:absolute;left:7953;top:2180;width:48;height:83" coordorigin="7953,2180" coordsize="48,83" path="m7998,2180l7953,2180,7953,2263,8000,2263,8000,2251,7967,2251,7967,2226,7995,2226,7995,2215,7967,2215,7967,2191,7998,2191,7998,2180xe" filled="true" fillcolor="#585858" stroked="false">
                <v:path arrowok="t"/>
                <v:fill type="solid"/>
              </v:shape>
            </v:group>
            <v:group style="position:absolute;left:8351;top:2178;width:56;height:85" coordorigin="8351,2178" coordsize="56,85">
              <v:shape style="position:absolute;left:8351;top:2178;width:56;height:85" coordorigin="8351,2178" coordsize="56,85" path="m8404,2189l8383,2189,8386,2190,8389,2192,8391,2195,8392,2198,8392,2205,8391,2208,8389,2211,8386,2215,8381,2220,8374,2225,8368,2231,8363,2235,8360,2240,8356,2244,8353,2249,8351,2253,8351,2263,8407,2263,8407,2251,8367,2251,8369,2246,8375,2240,8386,2231,8391,2227,8396,2223,8400,2217,8403,2214,8404,2211,8405,2208,8406,2205,8406,2194,8404,2189xe" filled="true" fillcolor="#585858" stroked="false">
                <v:path arrowok="t"/>
                <v:fill type="solid"/>
              </v:shape>
              <v:shape style="position:absolute;left:8351;top:2178;width:56;height:85" coordorigin="8351,2178" coordsize="56,85" path="m8387,2178l8352,2201,8366,2202,8367,2194,8371,2189,8404,2189,8403,2188,8399,2184,8394,2180,8387,2178xe" filled="true" fillcolor="#585858" stroked="false">
                <v:path arrowok="t"/>
                <v:fill type="solid"/>
              </v:shape>
            </v:group>
            <v:group style="position:absolute;left:8417;top:2178;width:57;height:86" coordorigin="8417,2178" coordsize="57,86">
              <v:shape style="position:absolute;left:8417;top:2178;width:57;height:86" coordorigin="8417,2178" coordsize="57,86" path="m8455,2178l8439,2178,8433,2180,8429,2183,8425,2186,8422,2190,8420,2197,8418,2203,8417,2211,8417,2221,8419,2240,8424,2253,8433,2261,8445,2264,8455,2264,8462,2260,8467,2253,8440,2253,8436,2251,8434,2246,8431,2240,8431,2232,8431,2209,8431,2201,8434,2197,8436,2192,8440,2189,8467,2189,8462,2182,8455,2178xe" filled="true" fillcolor="#585858" stroked="false">
                <v:path arrowok="t"/>
                <v:fill type="solid"/>
              </v:shape>
              <v:shape style="position:absolute;left:8417;top:2178;width:57;height:86" coordorigin="8417,2178" coordsize="57,86" path="m8467,2189l8449,2189,8452,2190,8454,2192,8456,2195,8458,2198,8459,2202,8460,2207,8460,2213,8460,2232,8459,2240,8457,2245,8454,2251,8450,2253,8467,2253,8471,2246,8474,2235,8474,2206,8471,2196,8467,2189xe" filled="true" fillcolor="#585858" stroked="false">
                <v:path arrowok="t"/>
                <v:fill type="solid"/>
              </v:shape>
            </v:group>
            <v:group style="position:absolute;left:8483;top:2178;width:56;height:85" coordorigin="8483,2178" coordsize="56,85">
              <v:shape style="position:absolute;left:8483;top:2178;width:56;height:85" coordorigin="8483,2178" coordsize="56,85" path="m8536,2189l8516,2189,8519,2190,8521,2192,8523,2195,8524,2198,8524,2205,8523,2208,8521,2211,8519,2215,8514,2220,8506,2225,8500,2231,8495,2235,8492,2240,8488,2244,8485,2249,8483,2253,8483,2263,8539,2263,8539,2251,8499,2251,8501,2246,8507,2240,8518,2231,8523,2227,8528,2223,8533,2217,8535,2214,8536,2211,8538,2208,8538,2205,8538,2194,8536,2189xe" filled="true" fillcolor="#585858" stroked="false">
                <v:path arrowok="t"/>
                <v:fill type="solid"/>
              </v:shape>
              <v:shape style="position:absolute;left:8483;top:2178;width:56;height:85" coordorigin="8483,2178" coordsize="56,85" path="m8519,2178l8484,2201,8498,2202,8499,2194,8504,2189,8536,2189,8536,2188,8531,2184,8526,2180,8519,2178xe" filled="true" fillcolor="#585858" stroked="false">
                <v:path arrowok="t"/>
                <v:fill type="solid"/>
              </v:shape>
            </v:group>
            <v:group style="position:absolute;left:8552;top:2180;width:54;height:83" coordorigin="8552,2180" coordsize="54,83">
              <v:shape style="position:absolute;left:8552;top:2180;width:54;height:83" coordorigin="8552,2180" coordsize="54,83" path="m8606,2252l8552,2252,8552,2263,8606,2263,8606,2252xe" filled="true" fillcolor="#585858" stroked="false">
                <v:path arrowok="t"/>
                <v:fill type="solid"/>
              </v:shape>
              <v:shape style="position:absolute;left:8552;top:2180;width:54;height:83" coordorigin="8552,2180" coordsize="54,83" path="m8587,2192l8574,2192,8574,2252,8587,2252,8587,2192xe" filled="true" fillcolor="#585858" stroked="false">
                <v:path arrowok="t"/>
                <v:fill type="solid"/>
              </v:shape>
              <v:shape style="position:absolute;left:8552;top:2180;width:54;height:83" coordorigin="8552,2180" coordsize="54,83" path="m8587,2180l8575,2180,8554,2193,8554,2204,8574,2192,8587,2192,8587,2180xe" filled="true" fillcolor="#585858" stroked="false">
                <v:path arrowok="t"/>
                <v:fill type="solid"/>
              </v:shape>
            </v:group>
            <v:group style="position:absolute;left:8620;top:2180;width:48;height:83" coordorigin="8620,2180" coordsize="48,83">
              <v:shape style="position:absolute;left:8620;top:2180;width:48;height:83" coordorigin="8620,2180" coordsize="48,83" path="m8665,2180l8620,2180,8620,2263,8668,2263,8668,2251,8634,2251,8634,2226,8662,2226,8662,2215,8634,2215,8634,2191,8665,2191,8665,2180xe" filled="true" fillcolor="#585858" stroked="false">
                <v:path arrowok="t"/>
                <v:fill type="solid"/>
              </v:shape>
            </v:group>
            <v:group style="position:absolute;left:5832;top:436;width:2687;height:1471" coordorigin="5832,436" coordsize="2687,1471">
              <v:shape style="position:absolute;left:5832;top:436;width:2687;height:1471" coordorigin="5832,436" coordsize="2687,1471" path="m8456,458l5832,1887,5843,1907,8466,478,8456,458xe" filled="true" fillcolor="#044e7d" stroked="false">
                <v:path arrowok="t"/>
                <v:fill type="solid"/>
              </v:shape>
              <v:shape style="position:absolute;left:5832;top:436;width:2687;height:1471" coordorigin="5832,436" coordsize="2687,1471" path="m8507,453l8466,453,8476,472,8466,478,8477,497,8507,453xe" filled="true" fillcolor="#044e7d" stroked="false">
                <v:path arrowok="t"/>
                <v:fill type="solid"/>
              </v:shape>
              <v:shape style="position:absolute;left:5832;top:436;width:2687;height:1471" coordorigin="5832,436" coordsize="2687,1471" path="m8466,453l8456,458,8466,478,8476,472,8466,453xe" filled="true" fillcolor="#044e7d" stroked="false">
                <v:path arrowok="t"/>
                <v:fill type="solid"/>
              </v:shape>
              <v:shape style="position:absolute;left:5832;top:436;width:2687;height:1471" coordorigin="5832,436" coordsize="2687,1471" path="m8519,436l8445,439,8456,458,8466,453,8507,453,8519,436xe" filled="true" fillcolor="#044e7d" stroked="false">
                <v:path arrowok="t"/>
                <v:fill type="solid"/>
              </v:shape>
              <v:shape style="position:absolute;left:7209;top:285;width:696;height:406" type="#_x0000_t75" stroked="false">
                <v:imagedata r:id="rId255" o:title=""/>
              </v:shape>
            </v:group>
          </v:group>
        </w:pict>
      </w:r>
      <w:r>
        <w:rPr>
          <w:rFonts w:ascii="Microsoft JhengHei" w:hAnsi="Microsoft JhengHei" w:cs="Microsoft JhengHei" w:eastAsia="Microsoft JhengHei" w:hint="default"/>
          <w:sz w:val="20"/>
          <w:szCs w:val="20"/>
        </w:rPr>
      </w:r>
    </w:p>
    <w:p>
      <w:pPr>
        <w:spacing w:line="240" w:lineRule="auto" w:before="11"/>
        <w:ind w:right="0"/>
        <w:rPr>
          <w:rFonts w:ascii="Microsoft JhengHei" w:hAnsi="Microsoft JhengHei" w:cs="Microsoft JhengHei" w:eastAsia="Microsoft JhengHei" w:hint="default"/>
          <w:b/>
          <w:bCs/>
          <w:sz w:val="4"/>
          <w:szCs w:val="4"/>
        </w:rPr>
      </w:pPr>
    </w:p>
    <w:p>
      <w:pPr>
        <w:tabs>
          <w:tab w:pos="2951" w:val="left" w:leader="none"/>
          <w:tab w:pos="6564" w:val="left" w:leader="none"/>
        </w:tabs>
        <w:spacing w:line="163" w:lineRule="exact"/>
        <w:ind w:left="987" w:right="0" w:firstLine="0"/>
        <w:rPr>
          <w:rFonts w:ascii="Microsoft JhengHei" w:hAnsi="Microsoft JhengHei" w:cs="Microsoft JhengHei" w:eastAsia="Microsoft JhengHei" w:hint="default"/>
          <w:sz w:val="11"/>
          <w:szCs w:val="11"/>
        </w:rPr>
      </w:pPr>
      <w:r>
        <w:rPr>
          <w:rFonts w:ascii="Microsoft JhengHei"/>
          <w:sz w:val="12"/>
        </w:rPr>
        <w:drawing>
          <wp:inline distT="0" distB="0" distL="0" distR="0">
            <wp:extent cx="767330" cy="79343"/>
            <wp:effectExtent l="0" t="0" r="0" b="0"/>
            <wp:docPr id="107" name="image245.png" descr=""/>
            <wp:cNvGraphicFramePr>
              <a:graphicFrameLocks noChangeAspect="1"/>
            </wp:cNvGraphicFramePr>
            <a:graphic>
              <a:graphicData uri="http://schemas.openxmlformats.org/drawingml/2006/picture">
                <pic:pic>
                  <pic:nvPicPr>
                    <pic:cNvPr id="108" name="image245.png"/>
                    <pic:cNvPicPr/>
                  </pic:nvPicPr>
                  <pic:blipFill>
                    <a:blip r:embed="rId256" cstate="print"/>
                    <a:stretch>
                      <a:fillRect/>
                    </a:stretch>
                  </pic:blipFill>
                  <pic:spPr>
                    <a:xfrm>
                      <a:off x="0" y="0"/>
                      <a:ext cx="767330" cy="79343"/>
                    </a:xfrm>
                    <a:prstGeom prst="rect">
                      <a:avLst/>
                    </a:prstGeom>
                  </pic:spPr>
                </pic:pic>
              </a:graphicData>
            </a:graphic>
          </wp:inline>
        </w:drawing>
      </w:r>
      <w:r>
        <w:rPr>
          <w:rFonts w:ascii="Microsoft JhengHei"/>
          <w:sz w:val="12"/>
        </w:rPr>
      </w:r>
      <w:r>
        <w:rPr>
          <w:rFonts w:ascii="Times New Roman"/>
          <w:spacing w:val="68"/>
          <w:sz w:val="12"/>
        </w:rPr>
        <w:t> </w:t>
      </w:r>
      <w:r>
        <w:rPr>
          <w:rFonts w:ascii="Microsoft JhengHei"/>
          <w:spacing w:val="68"/>
          <w:position w:val="1"/>
          <w:sz w:val="12"/>
        </w:rPr>
        <w:drawing>
          <wp:inline distT="0" distB="0" distL="0" distR="0">
            <wp:extent cx="222064" cy="79343"/>
            <wp:effectExtent l="0" t="0" r="0" b="0"/>
            <wp:docPr id="109" name="image246.png" descr=""/>
            <wp:cNvGraphicFramePr>
              <a:graphicFrameLocks noChangeAspect="1"/>
            </wp:cNvGraphicFramePr>
            <a:graphic>
              <a:graphicData uri="http://schemas.openxmlformats.org/drawingml/2006/picture">
                <pic:pic>
                  <pic:nvPicPr>
                    <pic:cNvPr id="110" name="image246.png"/>
                    <pic:cNvPicPr/>
                  </pic:nvPicPr>
                  <pic:blipFill>
                    <a:blip r:embed="rId257" cstate="print"/>
                    <a:stretch>
                      <a:fillRect/>
                    </a:stretch>
                  </pic:blipFill>
                  <pic:spPr>
                    <a:xfrm>
                      <a:off x="0" y="0"/>
                      <a:ext cx="222064" cy="79343"/>
                    </a:xfrm>
                    <a:prstGeom prst="rect">
                      <a:avLst/>
                    </a:prstGeom>
                  </pic:spPr>
                </pic:pic>
              </a:graphicData>
            </a:graphic>
          </wp:inline>
        </w:drawing>
      </w:r>
      <w:r>
        <w:rPr>
          <w:rFonts w:ascii="Microsoft JhengHei"/>
          <w:spacing w:val="68"/>
          <w:position w:val="1"/>
          <w:sz w:val="12"/>
        </w:rPr>
      </w:r>
      <w:r>
        <w:rPr>
          <w:rFonts w:ascii="Microsoft JhengHei"/>
          <w:spacing w:val="68"/>
          <w:position w:val="1"/>
          <w:sz w:val="12"/>
        </w:rPr>
        <w:tab/>
      </w:r>
      <w:r>
        <w:rPr>
          <w:rFonts w:ascii="Microsoft JhengHei"/>
          <w:spacing w:val="68"/>
          <w:sz w:val="12"/>
        </w:rPr>
        <w:drawing>
          <wp:inline distT="0" distB="0" distL="0" distR="0">
            <wp:extent cx="725270" cy="80962"/>
            <wp:effectExtent l="0" t="0" r="0" b="0"/>
            <wp:docPr id="111" name="image247.png" descr=""/>
            <wp:cNvGraphicFramePr>
              <a:graphicFrameLocks noChangeAspect="1"/>
            </wp:cNvGraphicFramePr>
            <a:graphic>
              <a:graphicData uri="http://schemas.openxmlformats.org/drawingml/2006/picture">
                <pic:pic>
                  <pic:nvPicPr>
                    <pic:cNvPr id="112" name="image247.png"/>
                    <pic:cNvPicPr/>
                  </pic:nvPicPr>
                  <pic:blipFill>
                    <a:blip r:embed="rId258" cstate="print"/>
                    <a:stretch>
                      <a:fillRect/>
                    </a:stretch>
                  </pic:blipFill>
                  <pic:spPr>
                    <a:xfrm>
                      <a:off x="0" y="0"/>
                      <a:ext cx="725270" cy="80962"/>
                    </a:xfrm>
                    <a:prstGeom prst="rect">
                      <a:avLst/>
                    </a:prstGeom>
                  </pic:spPr>
                </pic:pic>
              </a:graphicData>
            </a:graphic>
          </wp:inline>
        </w:drawing>
      </w:r>
      <w:r>
        <w:rPr>
          <w:rFonts w:ascii="Microsoft JhengHei"/>
          <w:spacing w:val="68"/>
          <w:sz w:val="12"/>
        </w:rPr>
      </w:r>
      <w:r>
        <w:rPr>
          <w:rFonts w:ascii="Microsoft JhengHei"/>
          <w:spacing w:val="68"/>
          <w:sz w:val="12"/>
        </w:rPr>
        <w:tab/>
      </w:r>
      <w:r>
        <w:rPr>
          <w:rFonts w:ascii="Microsoft JhengHei"/>
          <w:spacing w:val="68"/>
          <w:position w:val="-2"/>
          <w:sz w:val="11"/>
        </w:rPr>
        <w:drawing>
          <wp:inline distT="0" distB="0" distL="0" distR="0">
            <wp:extent cx="464135" cy="73151"/>
            <wp:effectExtent l="0" t="0" r="0" b="0"/>
            <wp:docPr id="113" name="image248.png" descr=""/>
            <wp:cNvGraphicFramePr>
              <a:graphicFrameLocks noChangeAspect="1"/>
            </wp:cNvGraphicFramePr>
            <a:graphic>
              <a:graphicData uri="http://schemas.openxmlformats.org/drawingml/2006/picture">
                <pic:pic>
                  <pic:nvPicPr>
                    <pic:cNvPr id="114" name="image248.png"/>
                    <pic:cNvPicPr/>
                  </pic:nvPicPr>
                  <pic:blipFill>
                    <a:blip r:embed="rId259" cstate="print"/>
                    <a:stretch>
                      <a:fillRect/>
                    </a:stretch>
                  </pic:blipFill>
                  <pic:spPr>
                    <a:xfrm>
                      <a:off x="0" y="0"/>
                      <a:ext cx="464135" cy="73151"/>
                    </a:xfrm>
                    <a:prstGeom prst="rect">
                      <a:avLst/>
                    </a:prstGeom>
                  </pic:spPr>
                </pic:pic>
              </a:graphicData>
            </a:graphic>
          </wp:inline>
        </w:drawing>
      </w:r>
      <w:r>
        <w:rPr>
          <w:rFonts w:ascii="Microsoft JhengHei"/>
          <w:spacing w:val="68"/>
          <w:position w:val="-2"/>
          <w:sz w:val="11"/>
        </w:rPr>
      </w:r>
      <w:r>
        <w:rPr>
          <w:rFonts w:ascii="Times New Roman"/>
          <w:spacing w:val="106"/>
          <w:position w:val="-2"/>
          <w:sz w:val="11"/>
        </w:rPr>
        <w:t> </w:t>
      </w:r>
      <w:r>
        <w:rPr>
          <w:rFonts w:ascii="Microsoft JhengHei"/>
          <w:spacing w:val="106"/>
          <w:position w:val="-2"/>
          <w:sz w:val="11"/>
        </w:rPr>
        <w:drawing>
          <wp:inline distT="0" distB="0" distL="0" distR="0">
            <wp:extent cx="453805" cy="71627"/>
            <wp:effectExtent l="0" t="0" r="0" b="0"/>
            <wp:docPr id="115" name="image249.png" descr=""/>
            <wp:cNvGraphicFramePr>
              <a:graphicFrameLocks noChangeAspect="1"/>
            </wp:cNvGraphicFramePr>
            <a:graphic>
              <a:graphicData uri="http://schemas.openxmlformats.org/drawingml/2006/picture">
                <pic:pic>
                  <pic:nvPicPr>
                    <pic:cNvPr id="116" name="image249.png"/>
                    <pic:cNvPicPr/>
                  </pic:nvPicPr>
                  <pic:blipFill>
                    <a:blip r:embed="rId260" cstate="print"/>
                    <a:stretch>
                      <a:fillRect/>
                    </a:stretch>
                  </pic:blipFill>
                  <pic:spPr>
                    <a:xfrm>
                      <a:off x="0" y="0"/>
                      <a:ext cx="453805" cy="71627"/>
                    </a:xfrm>
                    <a:prstGeom prst="rect">
                      <a:avLst/>
                    </a:prstGeom>
                  </pic:spPr>
                </pic:pic>
              </a:graphicData>
            </a:graphic>
          </wp:inline>
        </w:drawing>
      </w:r>
      <w:r>
        <w:rPr>
          <w:rFonts w:ascii="Microsoft JhengHei"/>
          <w:spacing w:val="106"/>
          <w:position w:val="-2"/>
          <w:sz w:val="11"/>
        </w:rPr>
      </w:r>
    </w:p>
    <w:p>
      <w:pPr>
        <w:spacing w:line="240" w:lineRule="auto" w:before="4"/>
        <w:ind w:right="0"/>
        <w:rPr>
          <w:rFonts w:ascii="Microsoft JhengHei" w:hAnsi="Microsoft JhengHei" w:cs="Microsoft JhengHei" w:eastAsia="Microsoft JhengHei" w:hint="default"/>
          <w:b/>
          <w:bCs/>
          <w:sz w:val="6"/>
          <w:szCs w:val="6"/>
        </w:rPr>
      </w:pP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05pt;height:.5pt;mso-position-horizontal-relative:char;mso-position-vertical-relative:line" coordorigin="0,0" coordsize="9641,10">
            <v:group style="position:absolute;left:5;top:5;width:4816;height:2" coordorigin="5,5" coordsize="4816,2">
              <v:shape style="position:absolute;left:5;top:5;width:4816;height:2" coordorigin="5,5" coordsize="4816,0" path="m5,5l4820,5e" filled="false" stroked="true" strokeweight=".47998pt" strokecolor="#367097">
                <v:path arrowok="t"/>
              </v:shape>
            </v:group>
            <v:group style="position:absolute;left:4820;top:5;width:10;height:2" coordorigin="4820,5" coordsize="10,2">
              <v:shape style="position:absolute;left:4820;top:5;width:10;height:2" coordorigin="4820,5" coordsize="10,0" path="m4820,5l4830,5e" filled="false" stroked="true" strokeweight=".47998pt" strokecolor="#367097">
                <v:path arrowok="t"/>
              </v:shape>
            </v:group>
            <v:group style="position:absolute;left:4830;top:5;width:4806;height:2" coordorigin="4830,5" coordsize="4806,2">
              <v:shape style="position:absolute;left:4830;top:5;width:4806;height:2" coordorigin="4830,5" coordsize="4806,0" path="m4830,5l9636,5e" filled="false" stroked="true" strokeweight=".47998pt" strokecolor="#367097">
                <v:path arrowok="t"/>
              </v:shape>
            </v:group>
          </v:group>
        </w:pict>
      </w:r>
      <w:r>
        <w:rPr>
          <w:rFonts w:ascii="Microsoft JhengHei" w:hAnsi="Microsoft JhengHei" w:cs="Microsoft JhengHei" w:eastAsia="Microsoft JhengHei" w:hint="default"/>
          <w:sz w:val="2"/>
          <w:szCs w:val="2"/>
        </w:rPr>
      </w:r>
    </w:p>
    <w:p>
      <w:pPr>
        <w:tabs>
          <w:tab w:pos="5051" w:val="left" w:leader="none"/>
        </w:tabs>
        <w:spacing w:before="9"/>
        <w:ind w:left="236" w:right="110" w:firstLine="0"/>
        <w:jc w:val="left"/>
        <w:rPr>
          <w:rFonts w:ascii="宋体" w:hAnsi="宋体" w:cs="宋体" w:eastAsia="宋体" w:hint="default"/>
          <w:sz w:val="17"/>
          <w:szCs w:val="17"/>
        </w:rPr>
      </w:pPr>
      <w:r>
        <w:rPr/>
        <w:pict>
          <v:group style="position:absolute;margin-left:268.24234pt;margin-top:-38.234894pt;width:8.950pt;height:4.95pt;mso-position-horizontal-relative:page;mso-position-vertical-relative:paragraph;z-index:-420544" coordorigin="5365,-765" coordsize="179,99">
            <v:group style="position:absolute;left:5365;top:-765;width:65;height:99" coordorigin="5365,-765" coordsize="65,99">
              <v:shape style="position:absolute;left:5365;top:-765;width:65;height:99" coordorigin="5365,-765" coordsize="65,99" path="m5397,-765l5382,-762,5373,-752,5367,-737,5365,-716,5367,-694,5373,-678,5382,-669,5397,-666,5411,-669,5421,-678,5422,-681,5392,-681,5390,-682,5388,-684,5387,-686,5386,-689,5385,-691,5384,-695,5383,-700,5383,-703,5382,-709,5382,-722,5383,-728,5383,-732,5384,-737,5385,-740,5386,-743,5387,-746,5388,-747,5392,-749,5395,-750,5422,-750,5421,-752,5411,-762,5397,-765xe" filled="true" fillcolor="#585858" stroked="false">
                <v:path arrowok="t"/>
                <v:fill type="solid"/>
              </v:shape>
              <v:shape style="position:absolute;left:5365;top:-765;width:65;height:99" coordorigin="5365,-765" coordsize="65,99" path="m5422,-750l5399,-750,5405,-747,5407,-746,5407,-743,5408,-740,5409,-737,5410,-732,5411,-728,5411,-703,5410,-700,5409,-695,5408,-691,5407,-689,5407,-686,5403,-682,5401,-681,5422,-681,5427,-694,5429,-716,5427,-737,5422,-750xe" filled="true" fillcolor="#585858" stroked="false">
                <v:path arrowok="t"/>
                <v:fill type="solid"/>
              </v:shape>
            </v:group>
            <v:group style="position:absolute;left:5441;top:-765;width:103;height:99" coordorigin="5441,-765" coordsize="103,99">
              <v:shape style="position:absolute;left:5441;top:-765;width:103;height:99" coordorigin="5441,-765" coordsize="103,99" path="m5526,-719l5513,-719,5510,-718,5507,-717,5505,-715,5503,-712,5501,-710,5499,-708,5498,-704,5497,-701,5496,-697,5496,-689,5497,-685,5498,-681,5499,-679,5503,-673,5505,-671,5507,-670,5510,-668,5513,-667,5516,-666,5523,-666,5526,-667,5529,-668,5532,-670,5534,-671,5537,-673,5541,-679,5541,-680,5514,-680,5512,-684,5512,-702,5514,-707,5541,-707,5541,-708,5539,-710,5537,-712,5534,-715,5532,-717,5529,-718,5526,-719xe" filled="true" fillcolor="#585858" stroked="false">
                <v:path arrowok="t"/>
                <v:fill type="solid"/>
              </v:shape>
              <v:shape style="position:absolute;left:5441;top:-765;width:103;height:99" coordorigin="5441,-765" coordsize="103,99" path="m5526,-764l5511,-764,5458,-668,5474,-668,5526,-764xe" filled="true" fillcolor="#585858" stroked="false">
                <v:path arrowok="t"/>
                <v:fill type="solid"/>
              </v:shape>
              <v:shape style="position:absolute;left:5441;top:-765;width:103;height:99" coordorigin="5441,-765" coordsize="103,99" path="m5541,-707l5525,-707,5527,-702,5527,-684,5525,-680,5541,-680,5542,-682,5542,-685,5543,-689,5543,-697,5542,-700,5542,-704,5541,-707xe" filled="true" fillcolor="#585858" stroked="false">
                <v:path arrowok="t"/>
                <v:fill type="solid"/>
              </v:shape>
              <v:shape style="position:absolute;left:5441;top:-765;width:103;height:99" coordorigin="5441,-765" coordsize="103,99" path="m5471,-765l5458,-765,5455,-763,5452,-762,5450,-760,5447,-758,5444,-753,5443,-749,5442,-747,5441,-742,5441,-734,5442,-730,5443,-727,5444,-724,5447,-719,5450,-717,5452,-715,5455,-713,5458,-712,5461,-711,5479,-717,5482,-719,5485,-724,5486,-725,5459,-725,5457,-729,5457,-747,5459,-752,5486,-752,5485,-753,5484,-756,5482,-757,5479,-760,5477,-762,5474,-763,5471,-765xe" filled="true" fillcolor="#585858" stroked="false">
                <v:path arrowok="t"/>
                <v:fill type="solid"/>
              </v:shape>
              <v:shape style="position:absolute;left:5441;top:-765;width:103;height:99" coordorigin="5441,-765" coordsize="103,99" path="m5486,-752l5470,-752,5473,-747,5473,-729,5470,-725,5486,-725,5486,-728,5487,-730,5488,-734,5488,-742,5487,-747,5486,-749,5486,-752xe" filled="true" fillcolor="#585858" stroked="false">
                <v:path arrowok="t"/>
                <v:fill type="solid"/>
              </v:shape>
            </v:group>
            <w10:wrap type="none"/>
          </v:group>
        </w:pict>
      </w:r>
      <w:r>
        <w:rPr/>
        <w:pict>
          <v:group style="position:absolute;margin-left:268.194pt;margin-top:-52.634155pt;width:9pt;height:4.95pt;mso-position-horizontal-relative:page;mso-position-vertical-relative:paragraph;z-index:-420520" coordorigin="5364,-1053" coordsize="180,99">
            <v:group style="position:absolute;left:5364;top:-1051;width:67;height:97" coordorigin="5364,-1051" coordsize="67,97">
              <v:shape style="position:absolute;left:5364;top:-1051;width:67;height:97" coordorigin="5364,-1051" coordsize="67,97" path="m5382,-985l5364,-985,5364,-979,5366,-975,5369,-968,5372,-964,5375,-961,5378,-959,5380,-957,5385,-956,5392,-954,5401,-954,5424,-968,5394,-968,5393,-969,5391,-969,5389,-970,5388,-971,5387,-973,5386,-974,5385,-976,5384,-978,5383,-979,5382,-982,5382,-985xe" filled="true" fillcolor="#585858" stroked="false">
                <v:path arrowok="t"/>
                <v:fill type="solid"/>
              </v:shape>
              <v:shape style="position:absolute;left:5364;top:-1051;width:67;height:97" coordorigin="5364,-1051" coordsize="67,97" path="m5426,-1006l5398,-1006,5402,-1004,5405,-1004,5406,-1002,5411,-993,5412,-990,5412,-986,5411,-983,5411,-980,5410,-978,5409,-976,5407,-974,5407,-973,5405,-971,5403,-970,5400,-969,5398,-968,5430,-984,5430,-994,5429,-998,5427,-1002,5426,-1006xe" filled="true" fillcolor="#585858" stroked="false">
                <v:path arrowok="t"/>
                <v:fill type="solid"/>
              </v:shape>
              <v:shape style="position:absolute;left:5364;top:-1051;width:67;height:97" coordorigin="5364,-1051" coordsize="67,97" path="m5426,-1051l5371,-1051,5368,-998,5381,-998,5386,-1003,5390,-1006,5426,-1006,5426,-1006,5424,-1009,5420,-1012,5417,-1015,5415,-1017,5410,-1018,5386,-1018,5387,-1035,5426,-1035,5426,-1051xe" filled="true" fillcolor="#585858" stroked="false">
                <v:path arrowok="t"/>
                <v:fill type="solid"/>
              </v:shape>
              <v:shape style="position:absolute;left:5364;top:-1051;width:67;height:97" coordorigin="5364,-1051" coordsize="67,97" path="m5403,-1021l5394,-1021,5389,-1020,5386,-1018,5410,-1018,5407,-1020,5403,-1021xe" filled="true" fillcolor="#585858" stroked="false">
                <v:path arrowok="t"/>
                <v:fill type="solid"/>
              </v:shape>
            </v:group>
            <v:group style="position:absolute;left:5441;top:-1053;width:103;height:99" coordorigin="5441,-1053" coordsize="103,99">
              <v:shape style="position:absolute;left:5441;top:-1053;width:103;height:99" coordorigin="5441,-1053" coordsize="103,99" path="m5523,-1007l5516,-1007,5513,-1006,5510,-1006,5507,-1005,5505,-1003,5503,-1000,5501,-998,5499,-996,5498,-992,5497,-988,5496,-985,5496,-977,5497,-973,5498,-969,5499,-966,5501,-963,5503,-961,5505,-958,5507,-957,5510,-956,5513,-955,5516,-954,5523,-954,5526,-955,5529,-956,5532,-957,5534,-958,5537,-961,5539,-963,5541,-967,5541,-968,5514,-968,5512,-972,5512,-989,5514,-994,5541,-994,5541,-995,5539,-998,5537,-1000,5534,-1003,5532,-1005,5529,-1006,5526,-1006,5523,-1007xe" filled="true" fillcolor="#585858" stroked="false">
                <v:path arrowok="t"/>
                <v:fill type="solid"/>
              </v:shape>
              <v:shape style="position:absolute;left:5441;top:-1053;width:103;height:99" coordorigin="5441,-1053" coordsize="103,99" path="m5526,-1051l5511,-1051,5458,-956,5474,-956,5526,-1051xe" filled="true" fillcolor="#585858" stroked="false">
                <v:path arrowok="t"/>
                <v:fill type="solid"/>
              </v:shape>
              <v:shape style="position:absolute;left:5441;top:-1053;width:103;height:99" coordorigin="5441,-1053" coordsize="103,99" path="m5541,-994l5525,-994,5527,-989,5527,-972,5525,-968,5541,-968,5542,-969,5542,-973,5543,-977,5543,-985,5542,-988,5542,-992,5541,-994xe" filled="true" fillcolor="#585858" stroked="false">
                <v:path arrowok="t"/>
                <v:fill type="solid"/>
              </v:shape>
              <v:shape style="position:absolute;left:5441;top:-1053;width:103;height:99" coordorigin="5441,-1053" coordsize="103,99" path="m5468,-1053l5461,-1053,5458,-1052,5455,-1051,5452,-1050,5450,-1048,5447,-1045,5446,-1044,5444,-1041,5443,-1037,5442,-1034,5441,-1030,5441,-1022,5442,-1018,5443,-1015,5444,-1012,5446,-1008,5447,-1006,5450,-1004,5452,-1002,5455,-1001,5458,-1000,5461,-999,5468,-999,5471,-1000,5474,-1001,5477,-1002,5479,-1004,5482,-1006,5485,-1012,5486,-1013,5459,-1013,5457,-1017,5457,-1035,5459,-1039,5486,-1039,5485,-1041,5484,-1044,5482,-1045,5479,-1048,5477,-1050,5474,-1051,5471,-1052,5468,-1053xe" filled="true" fillcolor="#585858" stroked="false">
                <v:path arrowok="t"/>
                <v:fill type="solid"/>
              </v:shape>
              <v:shape style="position:absolute;left:5441;top:-1053;width:103;height:99" coordorigin="5441,-1053" coordsize="103,99" path="m5486,-1039l5470,-1039,5473,-1035,5473,-1017,5470,-1013,5486,-1013,5486,-1015,5487,-1018,5488,-1022,5488,-1030,5487,-1034,5486,-1037,5486,-1039xe" filled="true" fillcolor="#585858" stroked="false">
                <v:path arrowok="t"/>
                <v:fill type="solid"/>
              </v:shape>
            </v:group>
            <w10:wrap type="none"/>
          </v:group>
        </w:pict>
      </w:r>
      <w:r>
        <w:rPr/>
        <w:pict>
          <v:group style="position:absolute;margin-left:268.737701pt;margin-top:-67.030403pt;width:12.15pt;height:4.95pt;mso-position-horizontal-relative:page;mso-position-vertical-relative:paragraph;z-index:-420496" coordorigin="5375,-1341" coordsize="243,99">
            <v:group style="position:absolute;left:5375;top:-1341;width:40;height:98" coordorigin="5375,-1341" coordsize="40,98">
              <v:shape style="position:absolute;left:5375;top:-1341;width:40;height:98" coordorigin="5375,-1341" coordsize="40,98" path="m5415,-1313l5397,-1313,5397,-1243,5415,-1243,5415,-1313xe" filled="true" fillcolor="#585858" stroked="false">
                <v:path arrowok="t"/>
                <v:fill type="solid"/>
              </v:shape>
              <v:shape style="position:absolute;left:5375;top:-1341;width:40;height:98" coordorigin="5375,-1341" coordsize="40,98" path="m5415,-1341l5400,-1341,5397,-1330,5389,-1324,5375,-1324,5375,-1310,5384,-1310,5391,-1311,5397,-1313,5415,-1313,5415,-1341xe" filled="true" fillcolor="#585858" stroked="false">
                <v:path arrowok="t"/>
                <v:fill type="solid"/>
              </v:shape>
            </v:group>
            <v:group style="position:absolute;left:5439;top:-1341;width:65;height:99" coordorigin="5439,-1341" coordsize="65,99">
              <v:shape style="position:absolute;left:5439;top:-1341;width:65;height:99" coordorigin="5439,-1341" coordsize="65,99" path="m5471,-1341l5457,-1338,5447,-1328,5441,-1313,5439,-1291,5441,-1269,5447,-1254,5457,-1245,5471,-1242,5485,-1245,5495,-1254,5496,-1256,5469,-1256,5467,-1257,5465,-1258,5464,-1259,5462,-1261,5461,-1264,5459,-1266,5458,-1269,5458,-1275,5457,-1279,5457,-1304,5458,-1307,5458,-1312,5459,-1315,5461,-1318,5462,-1321,5465,-1324,5467,-1325,5469,-1326,5496,-1326,5495,-1328,5485,-1338,5471,-1341xe" filled="true" fillcolor="#585858" stroked="false">
                <v:path arrowok="t"/>
                <v:fill type="solid"/>
              </v:shape>
              <v:shape style="position:absolute;left:5439;top:-1341;width:65;height:99" coordorigin="5439,-1341" coordsize="65,99" path="m5496,-1326l5474,-1326,5475,-1325,5477,-1324,5481,-1321,5482,-1318,5484,-1315,5484,-1312,5484,-1307,5485,-1303,5485,-1279,5484,-1275,5484,-1269,5484,-1266,5482,-1264,5481,-1261,5479,-1259,5477,-1258,5475,-1257,5474,-1256,5496,-1256,5502,-1269,5504,-1291,5502,-1313,5496,-1326xe" filled="true" fillcolor="#585858" stroked="false">
                <v:path arrowok="t"/>
                <v:fill type="solid"/>
              </v:shape>
            </v:group>
            <v:group style="position:absolute;left:5515;top:-1341;width:103;height:99" coordorigin="5515,-1341" coordsize="103,99">
              <v:shape style="position:absolute;left:5515;top:-1341;width:103;height:99" coordorigin="5515,-1341" coordsize="103,99" path="m5598,-1295l5591,-1295,5588,-1294,5585,-1294,5582,-1292,5580,-1291,5578,-1288,5575,-1285,5574,-1283,5572,-1280,5571,-1276,5571,-1273,5571,-1265,5571,-1261,5572,-1257,5574,-1254,5575,-1251,5578,-1249,5580,-1246,5582,-1245,5585,-1244,5588,-1242,5600,-1242,5604,-1244,5607,-1245,5610,-1246,5611,-1249,5613,-1251,5615,-1254,5615,-1255,5590,-1255,5587,-1259,5587,-1277,5590,-1282,5615,-1282,5615,-1283,5600,-1294,5598,-1295xe" filled="true" fillcolor="#585858" stroked="false">
                <v:path arrowok="t"/>
                <v:fill type="solid"/>
              </v:shape>
              <v:shape style="position:absolute;left:5515;top:-1341;width:103;height:99" coordorigin="5515,-1341" coordsize="103,99" path="m5600,-1339l5585,-1339,5533,-1243,5548,-1243,5600,-1339xe" filled="true" fillcolor="#585858" stroked="false">
                <v:path arrowok="t"/>
                <v:fill type="solid"/>
              </v:shape>
              <v:shape style="position:absolute;left:5515;top:-1341;width:103;height:99" coordorigin="5515,-1341" coordsize="103,99" path="m5615,-1282l5600,-1282,5602,-1277,5602,-1259,5600,-1255,5615,-1255,5616,-1257,5617,-1261,5618,-1265,5618,-1273,5617,-1276,5616,-1280,5615,-1282xe" filled="true" fillcolor="#585858" stroked="false">
                <v:path arrowok="t"/>
                <v:fill type="solid"/>
              </v:shape>
              <v:shape style="position:absolute;left:5515;top:-1341;width:103;height:99" coordorigin="5515,-1341" coordsize="103,99" path="m5542,-1341l5536,-1341,5533,-1340,5530,-1339,5527,-1338,5524,-1336,5523,-1333,5520,-1332,5519,-1328,5517,-1325,5516,-1322,5515,-1318,5515,-1310,5516,-1306,5517,-1303,5519,-1299,5520,-1296,5523,-1294,5524,-1292,5527,-1290,5530,-1289,5533,-1288,5535,-1287,5542,-1287,5546,-1288,5549,-1289,5552,-1290,5554,-1292,5556,-1294,5558,-1296,5560,-1299,5560,-1300,5534,-1300,5532,-1304,5532,-1323,5534,-1327,5560,-1327,5560,-1328,5558,-1331,5556,-1333,5554,-1336,5552,-1337,5549,-1339,5545,-1340,5542,-1341xe" filled="true" fillcolor="#585858" stroked="false">
                <v:path arrowok="t"/>
                <v:fill type="solid"/>
              </v:shape>
              <v:shape style="position:absolute;left:5515;top:-1341;width:103;height:99" coordorigin="5515,-1341" coordsize="103,99" path="m5560,-1327l5544,-1327,5547,-1323,5547,-1304,5544,-1300,5560,-1300,5561,-1303,5562,-1306,5562,-1322,5561,-1325,5560,-1327xe" filled="true" fillcolor="#585858" stroked="false">
                <v:path arrowok="t"/>
                <v:fill type="solid"/>
              </v:shape>
            </v:group>
            <w10:wrap type="none"/>
          </v:group>
        </w:pict>
      </w: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IDC</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1"/>
          <w:sz w:val="17"/>
          <w:szCs w:val="17"/>
        </w:rPr>
        <w:t>资料来源：中信建投证券研究发展部</w:t>
      </w:r>
    </w:p>
    <w:p>
      <w:pPr>
        <w:spacing w:line="240" w:lineRule="auto" w:before="4"/>
        <w:ind w:right="0"/>
        <w:rPr>
          <w:rFonts w:ascii="宋体" w:hAnsi="宋体" w:cs="宋体" w:eastAsia="宋体" w:hint="default"/>
          <w:sz w:val="13"/>
          <w:szCs w:val="13"/>
        </w:rPr>
      </w:pPr>
    </w:p>
    <w:p>
      <w:pPr>
        <w:pStyle w:val="BodyText"/>
        <w:spacing w:line="312" w:lineRule="exact" w:before="21"/>
        <w:ind w:right="111" w:firstLine="403"/>
        <w:jc w:val="left"/>
      </w:pPr>
      <w:r>
        <w:rPr>
          <w:rFonts w:ascii="Times New Roman" w:hAnsi="Times New Roman" w:cs="Times New Roman" w:eastAsia="Times New Roman" w:hint="default"/>
          <w:b/>
          <w:bCs/>
        </w:rPr>
        <w:t>LCP/MPI </w:t>
      </w:r>
      <w:r>
        <w:rPr>
          <w:rFonts w:ascii="Microsoft JhengHei" w:hAnsi="Microsoft JhengHei" w:cs="Microsoft JhengHei" w:eastAsia="Microsoft JhengHei" w:hint="default"/>
          <w:b/>
          <w:bCs/>
        </w:rPr>
        <w:t>天线价值主要在软板，模组约有 </w:t>
      </w:r>
      <w:r>
        <w:rPr>
          <w:rFonts w:ascii="Times New Roman" w:hAnsi="Times New Roman" w:cs="Times New Roman" w:eastAsia="Times New Roman" w:hint="default"/>
          <w:b/>
          <w:bCs/>
        </w:rPr>
        <w:t>3-4 </w:t>
      </w:r>
      <w:r>
        <w:rPr>
          <w:rFonts w:ascii="Microsoft JhengHei" w:hAnsi="Microsoft JhengHei" w:cs="Microsoft JhengHei" w:eastAsia="Microsoft JhengHei" w:hint="default"/>
          <w:b/>
          <w:bCs/>
          <w:spacing w:val="-4"/>
        </w:rPr>
        <w:t>成价值含量。</w:t>
      </w:r>
      <w:r>
        <w:rPr>
          <w:spacing w:val="-4"/>
        </w:rPr>
        <w:t>细分市场方面，我们估计 </w:t>
      </w:r>
      <w:r>
        <w:rPr>
          <w:rFonts w:ascii="Times New Roman" w:hAnsi="Times New Roman" w:cs="Times New Roman" w:eastAsia="Times New Roman" w:hint="default"/>
        </w:rPr>
        <w:t>LCP </w:t>
      </w:r>
      <w:r>
        <w:rPr/>
        <w:t>模组环节的天线 </w:t>
      </w:r>
      <w:r>
        <w:rPr>
          <w:w w:val="99"/>
        </w:rPr>
        <w:t>价值约占</w:t>
      </w:r>
      <w:r>
        <w:rPr>
          <w:spacing w:val="-46"/>
          <w:w w:val="99"/>
        </w:rPr>
        <w:t> </w:t>
      </w:r>
      <w:r>
        <w:rPr>
          <w:rFonts w:ascii="Times New Roman" w:hAnsi="Times New Roman" w:cs="Times New Roman" w:eastAsia="Times New Roman" w:hint="default"/>
          <w:spacing w:val="-8"/>
          <w:w w:val="99"/>
        </w:rPr>
        <w:t>30%</w:t>
      </w:r>
      <w:r>
        <w:rPr>
          <w:spacing w:val="-8"/>
          <w:w w:val="99"/>
        </w:rPr>
        <w:t>，软板环节价值约占</w:t>
      </w:r>
      <w:r>
        <w:rPr>
          <w:spacing w:val="-45"/>
          <w:w w:val="99"/>
        </w:rPr>
        <w:t> </w:t>
      </w:r>
      <w:r>
        <w:rPr>
          <w:rFonts w:ascii="Times New Roman" w:hAnsi="Times New Roman" w:cs="Times New Roman" w:eastAsia="Times New Roman" w:hint="default"/>
          <w:spacing w:val="-11"/>
          <w:w w:val="99"/>
        </w:rPr>
        <w:t>70%</w:t>
      </w:r>
      <w:r>
        <w:rPr>
          <w:spacing w:val="-11"/>
          <w:w w:val="99"/>
        </w:rPr>
        <w:t>。再对软板成本进行拆分，按照</w:t>
      </w:r>
      <w:r>
        <w:rPr>
          <w:spacing w:val="-45"/>
          <w:w w:val="99"/>
        </w:rPr>
        <w:t> </w:t>
      </w:r>
      <w:r>
        <w:rPr>
          <w:rFonts w:ascii="Times New Roman" w:hAnsi="Times New Roman" w:cs="Times New Roman" w:eastAsia="Times New Roman" w:hint="default"/>
          <w:spacing w:val="-1"/>
          <w:w w:val="99"/>
        </w:rPr>
        <w:t>LCP</w:t>
      </w:r>
      <w:r>
        <w:rPr>
          <w:rFonts w:ascii="Times New Roman" w:hAnsi="Times New Roman" w:cs="Times New Roman" w:eastAsia="Times New Roman" w:hint="default"/>
          <w:spacing w:val="6"/>
          <w:w w:val="99"/>
        </w:rPr>
        <w:t> </w:t>
      </w:r>
      <w:r>
        <w:rPr>
          <w:w w:val="99"/>
        </w:rPr>
        <w:t>树脂材料和铜箔各占软板成本</w:t>
      </w:r>
      <w:r>
        <w:rPr>
          <w:spacing w:val="-45"/>
          <w:w w:val="99"/>
        </w:rPr>
        <w:t> </w:t>
      </w:r>
      <w:r>
        <w:rPr>
          <w:rFonts w:ascii="Times New Roman" w:hAnsi="Times New Roman" w:cs="Times New Roman" w:eastAsia="Times New Roman" w:hint="default"/>
          <w:spacing w:val="1"/>
          <w:w w:val="99"/>
        </w:rPr>
        <w:t>15%</w:t>
      </w:r>
      <w:r>
        <w:rPr>
          <w:spacing w:val="1"/>
          <w:w w:val="99"/>
        </w:rPr>
        <w:t>；</w:t>
      </w:r>
      <w:r>
        <w:rPr>
          <w:w w:val="99"/>
        </w:rPr>
        <w:t> </w:t>
      </w:r>
      <w:r>
        <w:rPr/>
        <w:t>另外，</w:t>
      </w:r>
      <w:r>
        <w:rPr>
          <w:rFonts w:ascii="Times New Roman" w:hAnsi="Times New Roman" w:cs="Times New Roman" w:eastAsia="Times New Roman" w:hint="default"/>
        </w:rPr>
        <w:t>MPI</w:t>
      </w:r>
      <w:r>
        <w:rPr>
          <w:rFonts w:ascii="Times New Roman" w:hAnsi="Times New Roman" w:cs="Times New Roman" w:eastAsia="Times New Roman" w:hint="default"/>
          <w:spacing w:val="-1"/>
        </w:rPr>
        <w:t> </w:t>
      </w:r>
      <w:r>
        <w:rPr/>
        <w:t>材料成本为</w:t>
      </w:r>
      <w:r>
        <w:rPr>
          <w:spacing w:val="-50"/>
        </w:rPr>
        <w:t> </w:t>
      </w:r>
      <w:r>
        <w:rPr>
          <w:rFonts w:ascii="Times New Roman" w:hAnsi="Times New Roman" w:cs="Times New Roman" w:eastAsia="Times New Roman" w:hint="default"/>
        </w:rPr>
        <w:t>LCP </w:t>
      </w:r>
      <w:r>
        <w:rPr/>
        <w:t>材料成本</w:t>
      </w:r>
      <w:r>
        <w:rPr>
          <w:spacing w:val="-51"/>
        </w:rPr>
        <w:t> </w:t>
      </w:r>
      <w:r>
        <w:rPr>
          <w:rFonts w:ascii="Times New Roman" w:hAnsi="Times New Roman" w:cs="Times New Roman" w:eastAsia="Times New Roman" w:hint="default"/>
        </w:rPr>
        <w:t>70%</w:t>
      </w:r>
      <w:r>
        <w:rPr/>
        <w:t>，并且</w:t>
      </w:r>
      <w:r>
        <w:rPr>
          <w:spacing w:val="-52"/>
        </w:rPr>
        <w:t> </w:t>
      </w:r>
      <w:r>
        <w:rPr>
          <w:rFonts w:ascii="Times New Roman" w:hAnsi="Times New Roman" w:cs="Times New Roman" w:eastAsia="Times New Roman" w:hint="default"/>
        </w:rPr>
        <w:t>2019</w:t>
      </w:r>
      <w:r>
        <w:rPr>
          <w:rFonts w:ascii="Times New Roman" w:hAnsi="Times New Roman" w:cs="Times New Roman" w:eastAsia="Times New Roman" w:hint="default"/>
          <w:spacing w:val="-1"/>
        </w:rPr>
        <w:t> </w:t>
      </w:r>
      <w:r>
        <w:rPr/>
        <w:t>年</w:t>
      </w:r>
      <w:r>
        <w:rPr>
          <w:spacing w:val="-52"/>
        </w:rPr>
        <w:t> </w:t>
      </w:r>
      <w:r>
        <w:rPr>
          <w:rFonts w:ascii="Times New Roman" w:hAnsi="Times New Roman" w:cs="Times New Roman" w:eastAsia="Times New Roman" w:hint="default"/>
        </w:rPr>
        <w:t>LCP/MPI </w:t>
      </w:r>
      <w:r>
        <w:rPr/>
        <w:t>天线出货占比为</w:t>
      </w:r>
      <w:r>
        <w:rPr>
          <w:spacing w:val="-52"/>
        </w:rPr>
        <w:t> </w:t>
      </w:r>
      <w:r>
        <w:rPr>
          <w:rFonts w:ascii="Times New Roman" w:hAnsi="Times New Roman" w:cs="Times New Roman" w:eastAsia="Times New Roman" w:hint="default"/>
        </w:rPr>
        <w:t>1:1</w:t>
      </w:r>
      <w:r>
        <w:rPr/>
        <w:t>。我们测算，</w:t>
      </w:r>
      <w:r>
        <w:rPr>
          <w:rFonts w:ascii="Times New Roman" w:hAnsi="Times New Roman" w:cs="Times New Roman" w:eastAsia="Times New Roman" w:hint="default"/>
        </w:rPr>
        <w:t>2017-2019 </w:t>
      </w:r>
      <w:r>
        <w:rPr/>
        <w:t>年，</w:t>
      </w:r>
      <w:r>
        <w:rPr>
          <w:rFonts w:ascii="Times New Roman" w:hAnsi="Times New Roman" w:cs="Times New Roman" w:eastAsia="Times New Roman" w:hint="default"/>
        </w:rPr>
        <w:t>iPhone</w:t>
      </w:r>
      <w:r>
        <w:rPr>
          <w:rFonts w:ascii="Times New Roman" w:hAnsi="Times New Roman" w:cs="Times New Roman" w:eastAsia="Times New Roman" w:hint="default"/>
          <w:spacing w:val="2"/>
        </w:rPr>
        <w:t> </w:t>
      </w:r>
      <w:r>
        <w:rPr>
          <w:rFonts w:ascii="Times New Roman" w:hAnsi="Times New Roman" w:cs="Times New Roman" w:eastAsia="Times New Roman" w:hint="default"/>
        </w:rPr>
        <w:t>LCP/MPI</w:t>
      </w:r>
      <w:r>
        <w:rPr>
          <w:rFonts w:ascii="Times New Roman" w:hAnsi="Times New Roman" w:cs="Times New Roman" w:eastAsia="Times New Roman" w:hint="default"/>
          <w:spacing w:val="-2"/>
        </w:rPr>
        <w:t> </w:t>
      </w:r>
      <w:r>
        <w:rPr/>
        <w:t>模组环节价值量可达</w:t>
      </w:r>
      <w:r>
        <w:rPr>
          <w:spacing w:val="-53"/>
        </w:rPr>
        <w:t> </w:t>
      </w:r>
      <w:r>
        <w:rPr>
          <w:rFonts w:ascii="Times New Roman" w:hAnsi="Times New Roman" w:cs="Times New Roman" w:eastAsia="Times New Roman" w:hint="default"/>
        </w:rPr>
        <w:t>1.10</w:t>
      </w:r>
      <w:r>
        <w:rPr/>
        <w:t>、</w:t>
      </w:r>
      <w:r>
        <w:rPr>
          <w:rFonts w:ascii="Times New Roman" w:hAnsi="Times New Roman" w:cs="Times New Roman" w:eastAsia="Times New Roman" w:hint="default"/>
        </w:rPr>
        <w:t>2.63</w:t>
      </w:r>
      <w:r>
        <w:rPr/>
        <w:t>、</w:t>
      </w:r>
      <w:r>
        <w:rPr>
          <w:rFonts w:ascii="Times New Roman" w:hAnsi="Times New Roman" w:cs="Times New Roman" w:eastAsia="Times New Roman" w:hint="default"/>
        </w:rPr>
        <w:t>3.41</w:t>
      </w:r>
      <w:r>
        <w:rPr>
          <w:rFonts w:ascii="Times New Roman" w:hAnsi="Times New Roman" w:cs="Times New Roman" w:eastAsia="Times New Roman" w:hint="default"/>
          <w:spacing w:val="-2"/>
        </w:rPr>
        <w:t> </w:t>
      </w:r>
      <w:r>
        <w:rPr/>
        <w:t>亿美元，软板价值量可达</w:t>
      </w:r>
      <w:r>
        <w:rPr>
          <w:spacing w:val="-54"/>
        </w:rPr>
        <w:t> </w:t>
      </w:r>
      <w:r>
        <w:rPr>
          <w:rFonts w:ascii="Times New Roman" w:hAnsi="Times New Roman" w:cs="Times New Roman" w:eastAsia="Times New Roman" w:hint="default"/>
        </w:rPr>
        <w:t>2.56</w:t>
      </w:r>
      <w:r>
        <w:rPr/>
        <w:t>、</w:t>
      </w:r>
      <w:r>
        <w:rPr>
          <w:rFonts w:ascii="Times New Roman" w:hAnsi="Times New Roman" w:cs="Times New Roman" w:eastAsia="Times New Roman" w:hint="default"/>
        </w:rPr>
        <w:t>6.13</w:t>
      </w:r>
      <w:r>
        <w:rPr/>
        <w:t>、</w:t>
      </w:r>
      <w:r>
        <w:rPr>
          <w:rFonts w:ascii="Times New Roman" w:hAnsi="Times New Roman" w:cs="Times New Roman" w:eastAsia="Times New Roman" w:hint="default"/>
        </w:rPr>
        <w:t>7.79</w:t>
      </w:r>
      <w:r>
        <w:rPr>
          <w:rFonts w:ascii="Times New Roman" w:hAnsi="Times New Roman" w:cs="Times New Roman" w:eastAsia="Times New Roman" w:hint="default"/>
          <w:spacing w:val="-2"/>
        </w:rPr>
        <w:t> </w:t>
      </w:r>
      <w:r>
        <w:rPr/>
        <w:t>亿美元， </w:t>
      </w:r>
      <w:r>
        <w:rPr>
          <w:rFonts w:ascii="Times New Roman" w:hAnsi="Times New Roman" w:cs="Times New Roman" w:eastAsia="Times New Roman" w:hint="default"/>
        </w:rPr>
        <w:t>LCP/MPI</w:t>
      </w:r>
      <w:r>
        <w:rPr>
          <w:rFonts w:ascii="Times New Roman" w:hAnsi="Times New Roman" w:cs="Times New Roman" w:eastAsia="Times New Roman" w:hint="default"/>
          <w:spacing w:val="-2"/>
        </w:rPr>
        <w:t> </w:t>
      </w:r>
      <w:r>
        <w:rPr/>
        <w:t>材料价值量可达</w:t>
      </w:r>
      <w:r>
        <w:rPr>
          <w:spacing w:val="-53"/>
        </w:rPr>
        <w:t> </w:t>
      </w:r>
      <w:r>
        <w:rPr>
          <w:rFonts w:ascii="Times New Roman" w:hAnsi="Times New Roman" w:cs="Times New Roman" w:eastAsia="Times New Roman" w:hint="default"/>
        </w:rPr>
        <w:t>0.38</w:t>
      </w:r>
      <w:r>
        <w:rPr/>
        <w:t>、</w:t>
      </w:r>
      <w:r>
        <w:rPr>
          <w:rFonts w:ascii="Times New Roman" w:hAnsi="Times New Roman" w:cs="Times New Roman" w:eastAsia="Times New Roman" w:hint="default"/>
        </w:rPr>
        <w:t>0.92</w:t>
      </w:r>
      <w:r>
        <w:rPr/>
        <w:t>、</w:t>
      </w:r>
      <w:r>
        <w:rPr>
          <w:rFonts w:ascii="Times New Roman" w:hAnsi="Times New Roman" w:cs="Times New Roman" w:eastAsia="Times New Roman" w:hint="default"/>
        </w:rPr>
        <w:t>1.02</w:t>
      </w:r>
      <w:r>
        <w:rPr>
          <w:rFonts w:ascii="Times New Roman" w:hAnsi="Times New Roman" w:cs="Times New Roman" w:eastAsia="Times New Roman" w:hint="default"/>
          <w:spacing w:val="-2"/>
        </w:rPr>
        <w:t> </w:t>
      </w:r>
      <w:r>
        <w:rPr/>
        <w:t>亿美元，铜箔价值量可达</w:t>
      </w:r>
      <w:r>
        <w:rPr>
          <w:spacing w:val="-53"/>
        </w:rPr>
        <w:t> </w:t>
      </w:r>
      <w:r>
        <w:rPr>
          <w:rFonts w:ascii="Times New Roman" w:hAnsi="Times New Roman" w:cs="Times New Roman" w:eastAsia="Times New Roman" w:hint="default"/>
        </w:rPr>
        <w:t>0.38</w:t>
      </w:r>
      <w:r>
        <w:rPr/>
        <w:t>、</w:t>
      </w:r>
      <w:r>
        <w:rPr>
          <w:rFonts w:ascii="Times New Roman" w:hAnsi="Times New Roman" w:cs="Times New Roman" w:eastAsia="Times New Roman" w:hint="default"/>
        </w:rPr>
        <w:t>0.92</w:t>
      </w:r>
      <w:r>
        <w:rPr/>
        <w:t>、</w:t>
      </w:r>
      <w:r>
        <w:rPr>
          <w:rFonts w:ascii="Times New Roman" w:hAnsi="Times New Roman" w:cs="Times New Roman" w:eastAsia="Times New Roman" w:hint="default"/>
        </w:rPr>
        <w:t>1.19</w:t>
      </w:r>
      <w:r>
        <w:rPr>
          <w:rFonts w:ascii="Times New Roman" w:hAnsi="Times New Roman" w:cs="Times New Roman" w:eastAsia="Times New Roman" w:hint="default"/>
          <w:spacing w:val="-2"/>
        </w:rPr>
        <w:t> </w:t>
      </w:r>
      <w:r>
        <w:rPr/>
        <w:t>亿美元。</w:t>
      </w:r>
    </w:p>
    <w:p>
      <w:pPr>
        <w:spacing w:line="240" w:lineRule="auto" w:before="1" w:after="0"/>
        <w:ind w:right="0"/>
        <w:rPr>
          <w:rFonts w:ascii="宋体" w:hAnsi="宋体" w:cs="宋体" w:eastAsia="宋体" w:hint="default"/>
          <w:sz w:val="29"/>
          <w:szCs w:val="29"/>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235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spacing w:line="300" w:lineRule="exact" w:before="0" w:after="45"/>
        <w:ind w:left="241" w:right="110" w:firstLine="0"/>
        <w:jc w:val="left"/>
        <w:rPr>
          <w:rFonts w:ascii="Microsoft JhengHei" w:hAnsi="Microsoft JhengHei" w:cs="Microsoft JhengHei" w:eastAsia="Microsoft JhengHei" w:hint="default"/>
          <w:sz w:val="18"/>
          <w:szCs w:val="18"/>
        </w:rPr>
      </w:pPr>
      <w:bookmarkStart w:name="_bookmark87" w:id="88"/>
      <w:bookmarkEnd w:id="88"/>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19</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2017-2019 </w:t>
      </w:r>
      <w:r>
        <w:rPr>
          <w:rFonts w:ascii="Microsoft JhengHei" w:hAnsi="Microsoft JhengHei" w:cs="Microsoft JhengHei" w:eastAsia="Microsoft JhengHei" w:hint="default"/>
          <w:b/>
          <w:bCs/>
          <w:sz w:val="18"/>
          <w:szCs w:val="18"/>
        </w:rPr>
        <w:t>年 </w:t>
      </w:r>
      <w:r>
        <w:rPr>
          <w:rFonts w:ascii="Arial" w:hAnsi="Arial" w:cs="Arial" w:eastAsia="Arial" w:hint="default"/>
          <w:b/>
          <w:bCs/>
          <w:sz w:val="18"/>
          <w:szCs w:val="18"/>
        </w:rPr>
        <w:t>iPhone LCP/MPI</w:t>
      </w:r>
      <w:r>
        <w:rPr>
          <w:rFonts w:ascii="Arial" w:hAnsi="Arial" w:cs="Arial" w:eastAsia="Arial" w:hint="default"/>
          <w:b/>
          <w:bCs/>
          <w:spacing w:val="-11"/>
          <w:sz w:val="18"/>
          <w:szCs w:val="18"/>
        </w:rPr>
        <w:t> </w:t>
      </w:r>
      <w:r>
        <w:rPr>
          <w:rFonts w:ascii="Microsoft JhengHei" w:hAnsi="Microsoft JhengHei" w:cs="Microsoft JhengHei" w:eastAsia="Microsoft JhengHei" w:hint="default"/>
          <w:b/>
          <w:bCs/>
          <w:sz w:val="18"/>
          <w:szCs w:val="18"/>
        </w:rPr>
        <w:t>天线价值链分布（亿美元）</w:t>
      </w:r>
      <w:r>
        <w:rPr>
          <w:rFonts w:ascii="Microsoft JhengHei" w:hAnsi="Microsoft JhengHei" w:cs="Microsoft JhengHei" w:eastAsia="Microsoft JhengHei" w:hint="default"/>
          <w:sz w:val="18"/>
          <w:szCs w:val="18"/>
        </w:rPr>
      </w:r>
    </w:p>
    <w:tbl>
      <w:tblPr>
        <w:tblW w:w="0" w:type="auto"/>
        <w:jc w:val="left"/>
        <w:tblInd w:w="132" w:type="dxa"/>
        <w:tblLayout w:type="fixed"/>
        <w:tblCellMar>
          <w:top w:w="0" w:type="dxa"/>
          <w:left w:w="0" w:type="dxa"/>
          <w:bottom w:w="0" w:type="dxa"/>
          <w:right w:w="0" w:type="dxa"/>
        </w:tblCellMar>
        <w:tblLook w:val="01E0"/>
      </w:tblPr>
      <w:tblGrid>
        <w:gridCol w:w="216"/>
        <w:gridCol w:w="1771"/>
        <w:gridCol w:w="2040"/>
        <w:gridCol w:w="1683"/>
        <w:gridCol w:w="2041"/>
        <w:gridCol w:w="1771"/>
      </w:tblGrid>
      <w:tr>
        <w:trPr>
          <w:trHeight w:val="317" w:hRule="exact"/>
        </w:trPr>
        <w:tc>
          <w:tcPr>
            <w:tcW w:w="216" w:type="dxa"/>
            <w:vMerge w:val="restart"/>
            <w:tcBorders>
              <w:top w:val="single" w:sz="4" w:space="0" w:color="367097"/>
              <w:left w:val="nil" w:sz="6" w:space="0" w:color="auto"/>
              <w:right w:val="nil" w:sz="6" w:space="0" w:color="auto"/>
            </w:tcBorders>
          </w:tcPr>
          <w:p>
            <w:pPr/>
          </w:p>
        </w:tc>
        <w:tc>
          <w:tcPr>
            <w:tcW w:w="177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655"/>
              <w:jc w:val="righ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时间</w:t>
            </w:r>
            <w:r>
              <w:rPr>
                <w:rFonts w:ascii="Microsoft JhengHei" w:hAnsi="Microsoft JhengHei" w:cs="Microsoft JhengHei" w:eastAsia="Microsoft JhengHei" w:hint="default"/>
                <w:sz w:val="18"/>
                <w:szCs w:val="18"/>
              </w:rPr>
            </w:r>
          </w:p>
        </w:tc>
        <w:tc>
          <w:tcPr>
            <w:tcW w:w="2040"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天线模组</w:t>
            </w:r>
            <w:r>
              <w:rPr>
                <w:rFonts w:ascii="Microsoft JhengHei" w:hAnsi="Microsoft JhengHei" w:cs="Microsoft JhengHei" w:eastAsia="Microsoft JhengHei" w:hint="default"/>
                <w:sz w:val="18"/>
                <w:szCs w:val="18"/>
              </w:rPr>
            </w:r>
          </w:p>
        </w:tc>
        <w:tc>
          <w:tcPr>
            <w:tcW w:w="1683"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660"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软板</w:t>
            </w:r>
            <w:r>
              <w:rPr>
                <w:rFonts w:ascii="Microsoft JhengHei" w:hAnsi="Microsoft JhengHei" w:cs="Microsoft JhengHei" w:eastAsia="Microsoft JhengHei" w:hint="default"/>
                <w:sz w:val="18"/>
                <w:szCs w:val="18"/>
              </w:rPr>
            </w:r>
          </w:p>
        </w:tc>
        <w:tc>
          <w:tcPr>
            <w:tcW w:w="204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树脂材料</w:t>
            </w:r>
            <w:r>
              <w:rPr>
                <w:rFonts w:ascii="Microsoft JhengHei" w:hAnsi="Microsoft JhengHei" w:cs="Microsoft JhengHei" w:eastAsia="Microsoft JhengHei" w:hint="default"/>
                <w:sz w:val="18"/>
                <w:szCs w:val="18"/>
              </w:rPr>
            </w:r>
          </w:p>
        </w:tc>
        <w:tc>
          <w:tcPr>
            <w:tcW w:w="177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660"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铜箔</w:t>
            </w:r>
            <w:r>
              <w:rPr>
                <w:rFonts w:ascii="Microsoft JhengHei" w:hAnsi="Microsoft JhengHei" w:cs="Microsoft JhengHei" w:eastAsia="Microsoft JhengHei" w:hint="default"/>
                <w:sz w:val="18"/>
                <w:szCs w:val="18"/>
              </w:rPr>
            </w:r>
          </w:p>
        </w:tc>
      </w:tr>
      <w:tr>
        <w:trPr>
          <w:trHeight w:val="312" w:hRule="exact"/>
        </w:trPr>
        <w:tc>
          <w:tcPr>
            <w:tcW w:w="216" w:type="dxa"/>
            <w:vMerge/>
            <w:tcBorders>
              <w:left w:val="nil" w:sz="6" w:space="0" w:color="auto"/>
              <w:bottom w:val="nil" w:sz="6" w:space="0" w:color="auto"/>
              <w:right w:val="nil" w:sz="6" w:space="0" w:color="auto"/>
            </w:tcBorders>
          </w:tcPr>
          <w:p>
            <w:pPr/>
          </w:p>
        </w:tc>
        <w:tc>
          <w:tcPr>
            <w:tcW w:w="177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659"/>
              <w:jc w:val="right"/>
              <w:rPr>
                <w:rFonts w:ascii="Times New Roman" w:hAnsi="Times New Roman" w:cs="Times New Roman" w:eastAsia="Times New Roman" w:hint="default"/>
                <w:sz w:val="18"/>
                <w:szCs w:val="18"/>
              </w:rPr>
            </w:pPr>
            <w:r>
              <w:rPr>
                <w:rFonts w:ascii="Times New Roman"/>
                <w:sz w:val="18"/>
              </w:rPr>
              <w:t>2017</w:t>
            </w:r>
          </w:p>
        </w:tc>
        <w:tc>
          <w:tcPr>
            <w:tcW w:w="204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1"/>
              <w:jc w:val="center"/>
              <w:rPr>
                <w:rFonts w:ascii="Times New Roman" w:hAnsi="Times New Roman" w:cs="Times New Roman" w:eastAsia="Times New Roman" w:hint="default"/>
                <w:sz w:val="18"/>
                <w:szCs w:val="18"/>
              </w:rPr>
            </w:pPr>
            <w:r>
              <w:rPr>
                <w:rFonts w:ascii="Times New Roman"/>
                <w:sz w:val="18"/>
              </w:rPr>
              <w:t>1.10</w:t>
            </w:r>
          </w:p>
        </w:tc>
        <w:tc>
          <w:tcPr>
            <w:tcW w:w="168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684" w:right="0"/>
              <w:jc w:val="left"/>
              <w:rPr>
                <w:rFonts w:ascii="Times New Roman" w:hAnsi="Times New Roman" w:cs="Times New Roman" w:eastAsia="Times New Roman" w:hint="default"/>
                <w:sz w:val="18"/>
                <w:szCs w:val="18"/>
              </w:rPr>
            </w:pPr>
            <w:r>
              <w:rPr>
                <w:rFonts w:ascii="Times New Roman"/>
                <w:sz w:val="18"/>
              </w:rPr>
              <w:t>2.56</w:t>
            </w:r>
          </w:p>
        </w:tc>
        <w:tc>
          <w:tcPr>
            <w:tcW w:w="204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1"/>
              <w:jc w:val="center"/>
              <w:rPr>
                <w:rFonts w:ascii="Times New Roman" w:hAnsi="Times New Roman" w:cs="Times New Roman" w:eastAsia="Times New Roman" w:hint="default"/>
                <w:sz w:val="18"/>
                <w:szCs w:val="18"/>
              </w:rPr>
            </w:pPr>
            <w:r>
              <w:rPr>
                <w:rFonts w:ascii="Times New Roman"/>
                <w:sz w:val="18"/>
              </w:rPr>
              <w:t>0.38</w:t>
            </w:r>
          </w:p>
        </w:tc>
        <w:tc>
          <w:tcPr>
            <w:tcW w:w="177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684" w:right="0"/>
              <w:jc w:val="left"/>
              <w:rPr>
                <w:rFonts w:ascii="Times New Roman" w:hAnsi="Times New Roman" w:cs="Times New Roman" w:eastAsia="Times New Roman" w:hint="default"/>
                <w:sz w:val="18"/>
                <w:szCs w:val="18"/>
              </w:rPr>
            </w:pPr>
            <w:r>
              <w:rPr>
                <w:rFonts w:ascii="Times New Roman"/>
                <w:sz w:val="18"/>
              </w:rPr>
              <w:t>0.38</w:t>
            </w:r>
          </w:p>
        </w:tc>
      </w:tr>
    </w:tbl>
    <w:p>
      <w:pPr>
        <w:spacing w:line="240" w:lineRule="auto" w:before="11" w:after="0"/>
        <w:ind w:right="0"/>
        <w:rPr>
          <w:rFonts w:ascii="Microsoft JhengHei" w:hAnsi="Microsoft JhengHei" w:cs="Microsoft JhengHei" w:eastAsia="Microsoft JhengHei" w:hint="default"/>
          <w:b/>
          <w:bCs/>
          <w:sz w:val="17"/>
          <w:szCs w:val="17"/>
        </w:rPr>
      </w:pPr>
    </w:p>
    <w:p>
      <w:pPr>
        <w:spacing w:line="321" w:lineRule="exact"/>
        <w:ind w:left="127"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position w:val="-5"/>
          <w:sz w:val="20"/>
          <w:szCs w:val="20"/>
        </w:rPr>
        <w:pict>
          <v:group style="width:482.05pt;height:16.1pt;mso-position-horizontal-relative:char;mso-position-vertical-relative:line" coordorigin="0,0" coordsize="9641,322">
            <v:group style="position:absolute;left:1973;top:0;width:108;height:312" coordorigin="1973,0" coordsize="108,312">
              <v:shape style="position:absolute;left:1973;top:0;width:108;height:312" coordorigin="1973,0" coordsize="108,312" path="m1973,312l2081,312,2081,0,1973,0,1973,312xe" filled="true" fillcolor="#d2e2ee" stroked="false">
                <v:path arrowok="t"/>
                <v:fill type="solid"/>
              </v:shape>
            </v:group>
            <v:group style="position:absolute;left:221;top:0;width:108;height:312" coordorigin="221,0" coordsize="108,312">
              <v:shape style="position:absolute;left:221;top:0;width:108;height:312" coordorigin="221,0" coordsize="108,312" path="m221,312l329,312,329,0,221,0,221,312xe" filled="true" fillcolor="#d2e2ee" stroked="false">
                <v:path arrowok="t"/>
                <v:fill type="solid"/>
              </v:shape>
            </v:group>
            <v:group style="position:absolute;left:329;top:0;width:1644;height:312" coordorigin="329,0" coordsize="1644,312">
              <v:shape style="position:absolute;left:329;top:0;width:1644;height:312" coordorigin="329,0" coordsize="1644,312" path="m329,312l1973,312,1973,0,329,0,329,312xe" filled="true" fillcolor="#d2e2ee" stroked="false">
                <v:path arrowok="t"/>
                <v:fill type="solid"/>
              </v:shape>
            </v:group>
            <v:group style="position:absolute;left:2081;top:0;width:108;height:312" coordorigin="2081,0" coordsize="108,312">
              <v:shape style="position:absolute;left:2081;top:0;width:108;height:312" coordorigin="2081,0" coordsize="108,312" path="m2081,312l2189,312,2189,0,2081,0,2081,312xe" filled="true" fillcolor="#d2e2ee" stroked="false">
                <v:path arrowok="t"/>
                <v:fill type="solid"/>
              </v:shape>
            </v:group>
            <v:group style="position:absolute;left:3836;top:0;width:108;height:312" coordorigin="3836,0" coordsize="108,312">
              <v:shape style="position:absolute;left:3836;top:0;width:108;height:312" coordorigin="3836,0" coordsize="108,312" path="m3836,312l3944,312,3944,0,3836,0,3836,312xe" filled="true" fillcolor="#d2e2ee" stroked="false">
                <v:path arrowok="t"/>
                <v:fill type="solid"/>
              </v:shape>
            </v:group>
            <v:group style="position:absolute;left:2189;top:0;width:1647;height:312" coordorigin="2189,0" coordsize="1647,312">
              <v:shape style="position:absolute;left:2189;top:0;width:1647;height:312" coordorigin="2189,0" coordsize="1647,312" path="m2189,312l3836,312,3836,0,2189,0,2189,312xe" filled="true" fillcolor="#d2e2ee" stroked="false">
                <v:path arrowok="t"/>
                <v:fill type="solid"/>
              </v:shape>
            </v:group>
            <v:group style="position:absolute;left:3944;top:0;width:108;height:312" coordorigin="3944,0" coordsize="108,312">
              <v:shape style="position:absolute;left:3944;top:0;width:108;height:312" coordorigin="3944,0" coordsize="108,312" path="m3944,312l4052,312,4052,0,3944,0,3944,312xe" filled="true" fillcolor="#d2e2ee" stroked="false">
                <v:path arrowok="t"/>
                <v:fill type="solid"/>
              </v:shape>
            </v:group>
            <v:group style="position:absolute;left:5697;top:0;width:108;height:312" coordorigin="5697,0" coordsize="108,312">
              <v:shape style="position:absolute;left:5697;top:0;width:108;height:312" coordorigin="5697,0" coordsize="108,312" path="m5697,312l5805,312,5805,0,5697,0,5697,312xe" filled="true" fillcolor="#d2e2ee" stroked="false">
                <v:path arrowok="t"/>
                <v:fill type="solid"/>
              </v:shape>
            </v:group>
            <v:group style="position:absolute;left:4052;top:0;width:1645;height:312" coordorigin="4052,0" coordsize="1645,312">
              <v:shape style="position:absolute;left:4052;top:0;width:1645;height:312" coordorigin="4052,0" coordsize="1645,312" path="m4052,312l5697,312,5697,0,4052,0,4052,312xe" filled="true" fillcolor="#d2e2ee" stroked="false">
                <v:path arrowok="t"/>
                <v:fill type="solid"/>
              </v:shape>
            </v:group>
            <v:group style="position:absolute;left:5805;top:0;width:108;height:312" coordorigin="5805,0" coordsize="108,312">
              <v:shape style="position:absolute;left:5805;top:0;width:108;height:312" coordorigin="5805,0" coordsize="108,312" path="m5805,312l5913,312,5913,0,5805,0,5805,312xe" filled="true" fillcolor="#d2e2ee" stroked="false">
                <v:path arrowok="t"/>
                <v:fill type="solid"/>
              </v:shape>
            </v:group>
            <v:group style="position:absolute;left:7559;top:0;width:109;height:312" coordorigin="7559,0" coordsize="109,312">
              <v:shape style="position:absolute;left:7559;top:0;width:109;height:312" coordorigin="7559,0" coordsize="109,312" path="m7559,312l7668,312,7668,0,7559,0,7559,312xe" filled="true" fillcolor="#d2e2ee" stroked="false">
                <v:path arrowok="t"/>
                <v:fill type="solid"/>
              </v:shape>
            </v:group>
            <v:group style="position:absolute;left:5913;top:0;width:1647;height:312" coordorigin="5913,0" coordsize="1647,312">
              <v:shape style="position:absolute;left:5913;top:0;width:1647;height:312" coordorigin="5913,0" coordsize="1647,312" path="m5913,312l7559,312,7559,0,5913,0,5913,312xe" filled="true" fillcolor="#d2e2ee" stroked="false">
                <v:path arrowok="t"/>
                <v:fill type="solid"/>
              </v:shape>
            </v:group>
            <v:group style="position:absolute;left:7668;top:0;width:108;height:312" coordorigin="7668,0" coordsize="108,312">
              <v:shape style="position:absolute;left:7668;top:0;width:108;height:312" coordorigin="7668,0" coordsize="108,312" path="m7668,312l7776,312,7776,0,7668,0,7668,312xe" filled="true" fillcolor="#d2e2ee" stroked="false">
                <v:path arrowok="t"/>
                <v:fill type="solid"/>
              </v:shape>
            </v:group>
            <v:group style="position:absolute;left:9420;top:0;width:108;height:312" coordorigin="9420,0" coordsize="108,312">
              <v:shape style="position:absolute;left:9420;top:0;width:108;height:312" coordorigin="9420,0" coordsize="108,312" path="m9420,312l9528,312,9528,0,9420,0,9420,312xe" filled="true" fillcolor="#d2e2ee" stroked="false">
                <v:path arrowok="t"/>
                <v:fill type="solid"/>
              </v:shape>
            </v:group>
            <v:group style="position:absolute;left:7776;top:0;width:1644;height:312" coordorigin="7776,0" coordsize="1644,312">
              <v:shape style="position:absolute;left:7776;top:0;width:1644;height:312" coordorigin="7776,0" coordsize="1644,312" path="m7776,312l9420,312,9420,0,7776,0,7776,312xe" filled="true" fillcolor="#d2e2ee" stroked="false">
                <v:path arrowok="t"/>
                <v:fill type="solid"/>
              </v:shape>
            </v:group>
            <v:group style="position:absolute;left:5;top:317;width:9631;height:2" coordorigin="5,317" coordsize="9631,2">
              <v:shape style="position:absolute;left:5;top:317;width:9631;height:2" coordorigin="5,317" coordsize="9631,0" path="m5,317l9636,317e" filled="false" stroked="true" strokeweight=".48pt" strokecolor="#367097">
                <v:path arrowok="t"/>
              </v:shape>
            </v:group>
          </v:group>
        </w:pict>
      </w:r>
      <w:r>
        <w:rPr>
          <w:rFonts w:ascii="Microsoft JhengHei" w:hAnsi="Microsoft JhengHei" w:cs="Microsoft JhengHei" w:eastAsia="Microsoft JhengHei" w:hint="default"/>
          <w:position w:val="-5"/>
          <w:sz w:val="20"/>
          <w:szCs w:val="20"/>
        </w:rPr>
      </w:r>
    </w:p>
    <w:p>
      <w:pPr>
        <w:spacing w:before="18"/>
        <w:ind w:left="236" w:right="110" w:firstLine="0"/>
        <w:jc w:val="left"/>
        <w:rPr>
          <w:rFonts w:ascii="宋体" w:hAnsi="宋体" w:cs="宋体" w:eastAsia="宋体" w:hint="default"/>
          <w:sz w:val="17"/>
          <w:szCs w:val="17"/>
        </w:rPr>
      </w:pPr>
      <w:r>
        <w:rPr/>
        <w:pict>
          <v:shape style="position:absolute;margin-left:103.150002pt;margin-top:-32.854305pt;width:392.8pt;height:34.4pt;mso-position-horizontal-relative:page;mso-position-vertical-relative:paragraph;z-index:1237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158"/>
                    <w:gridCol w:w="1851"/>
                    <w:gridCol w:w="1861"/>
                    <w:gridCol w:w="1862"/>
                    <w:gridCol w:w="1124"/>
                  </w:tblGrid>
                  <w:tr>
                    <w:trPr>
                      <w:trHeight w:val="346" w:hRule="exact"/>
                    </w:trPr>
                    <w:tc>
                      <w:tcPr>
                        <w:tcW w:w="1158" w:type="dxa"/>
                        <w:tcBorders>
                          <w:top w:val="nil" w:sz="6" w:space="0" w:color="auto"/>
                          <w:left w:val="nil" w:sz="6" w:space="0" w:color="auto"/>
                          <w:bottom w:val="nil" w:sz="6" w:space="0" w:color="auto"/>
                          <w:right w:val="nil" w:sz="6" w:space="0" w:color="auto"/>
                        </w:tcBorders>
                      </w:tcPr>
                      <w:p>
                        <w:pPr>
                          <w:pStyle w:val="TableParagraph"/>
                          <w:spacing w:line="240" w:lineRule="auto" w:before="76"/>
                          <w:ind w:left="35" w:right="0"/>
                          <w:jc w:val="left"/>
                          <w:rPr>
                            <w:rFonts w:ascii="Times New Roman" w:hAnsi="Times New Roman" w:cs="Times New Roman" w:eastAsia="Times New Roman" w:hint="default"/>
                            <w:sz w:val="18"/>
                            <w:szCs w:val="18"/>
                          </w:rPr>
                        </w:pPr>
                        <w:r>
                          <w:rPr>
                            <w:rFonts w:ascii="Times New Roman"/>
                            <w:sz w:val="18"/>
                          </w:rPr>
                          <w:t>2018</w:t>
                        </w:r>
                      </w:p>
                    </w:tc>
                    <w:tc>
                      <w:tcPr>
                        <w:tcW w:w="1851"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771"/>
                          <w:jc w:val="right"/>
                          <w:rPr>
                            <w:rFonts w:ascii="Times New Roman" w:hAnsi="Times New Roman" w:cs="Times New Roman" w:eastAsia="Times New Roman" w:hint="default"/>
                            <w:sz w:val="18"/>
                            <w:szCs w:val="18"/>
                          </w:rPr>
                        </w:pPr>
                        <w:r>
                          <w:rPr>
                            <w:rFonts w:ascii="Times New Roman"/>
                            <w:sz w:val="18"/>
                          </w:rPr>
                          <w:t>2.63</w:t>
                        </w:r>
                      </w:p>
                    </w:tc>
                    <w:tc>
                      <w:tcPr>
                        <w:tcW w:w="1861"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0"/>
                          <w:jc w:val="center"/>
                          <w:rPr>
                            <w:rFonts w:ascii="Times New Roman" w:hAnsi="Times New Roman" w:cs="Times New Roman" w:eastAsia="Times New Roman" w:hint="default"/>
                            <w:sz w:val="18"/>
                            <w:szCs w:val="18"/>
                          </w:rPr>
                        </w:pPr>
                        <w:r>
                          <w:rPr>
                            <w:rFonts w:ascii="Times New Roman"/>
                            <w:sz w:val="18"/>
                          </w:rPr>
                          <w:t>6.13</w:t>
                        </w:r>
                      </w:p>
                    </w:tc>
                    <w:tc>
                      <w:tcPr>
                        <w:tcW w:w="1862" w:type="dxa"/>
                        <w:tcBorders>
                          <w:top w:val="nil" w:sz="6" w:space="0" w:color="auto"/>
                          <w:left w:val="nil" w:sz="6" w:space="0" w:color="auto"/>
                          <w:bottom w:val="nil" w:sz="6" w:space="0" w:color="auto"/>
                          <w:right w:val="nil" w:sz="6" w:space="0" w:color="auto"/>
                        </w:tcBorders>
                      </w:tcPr>
                      <w:p>
                        <w:pPr>
                          <w:pStyle w:val="TableParagraph"/>
                          <w:spacing w:line="240" w:lineRule="auto" w:before="76"/>
                          <w:ind w:left="772" w:right="0"/>
                          <w:jc w:val="left"/>
                          <w:rPr>
                            <w:rFonts w:ascii="Times New Roman" w:hAnsi="Times New Roman" w:cs="Times New Roman" w:eastAsia="Times New Roman" w:hint="default"/>
                            <w:sz w:val="18"/>
                            <w:szCs w:val="18"/>
                          </w:rPr>
                        </w:pPr>
                        <w:r>
                          <w:rPr>
                            <w:rFonts w:ascii="Times New Roman"/>
                            <w:sz w:val="18"/>
                          </w:rPr>
                          <w:t>0.92</w:t>
                        </w:r>
                      </w:p>
                    </w:tc>
                    <w:tc>
                      <w:tcPr>
                        <w:tcW w:w="1124"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33"/>
                          <w:jc w:val="right"/>
                          <w:rPr>
                            <w:rFonts w:ascii="Times New Roman" w:hAnsi="Times New Roman" w:cs="Times New Roman" w:eastAsia="Times New Roman" w:hint="default"/>
                            <w:sz w:val="18"/>
                            <w:szCs w:val="18"/>
                          </w:rPr>
                        </w:pPr>
                        <w:r>
                          <w:rPr>
                            <w:rFonts w:ascii="Times New Roman"/>
                            <w:spacing w:val="-1"/>
                            <w:sz w:val="18"/>
                          </w:rPr>
                          <w:t>0.92</w:t>
                        </w:r>
                      </w:p>
                    </w:tc>
                  </w:tr>
                  <w:tr>
                    <w:trPr>
                      <w:trHeight w:val="342" w:hRule="exact"/>
                    </w:trPr>
                    <w:tc>
                      <w:tcPr>
                        <w:tcW w:w="115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2"/>
                          <w:ind w:left="35" w:right="0"/>
                          <w:jc w:val="left"/>
                          <w:rPr>
                            <w:rFonts w:ascii="Times New Roman" w:hAnsi="Times New Roman" w:cs="Times New Roman" w:eastAsia="Times New Roman" w:hint="default"/>
                            <w:sz w:val="18"/>
                            <w:szCs w:val="18"/>
                          </w:rPr>
                        </w:pPr>
                        <w:r>
                          <w:rPr>
                            <w:rFonts w:ascii="Times New Roman"/>
                            <w:sz w:val="18"/>
                          </w:rPr>
                          <w:t>2019</w:t>
                        </w:r>
                      </w:p>
                    </w:tc>
                    <w:tc>
                      <w:tcPr>
                        <w:tcW w:w="185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2"/>
                          <w:ind w:right="771"/>
                          <w:jc w:val="right"/>
                          <w:rPr>
                            <w:rFonts w:ascii="Times New Roman" w:hAnsi="Times New Roman" w:cs="Times New Roman" w:eastAsia="Times New Roman" w:hint="default"/>
                            <w:sz w:val="18"/>
                            <w:szCs w:val="18"/>
                          </w:rPr>
                        </w:pPr>
                        <w:r>
                          <w:rPr>
                            <w:rFonts w:ascii="Times New Roman"/>
                            <w:spacing w:val="-1"/>
                            <w:sz w:val="18"/>
                          </w:rPr>
                          <w:t>3.41</w:t>
                        </w:r>
                      </w:p>
                    </w:tc>
                    <w:tc>
                      <w:tcPr>
                        <w:tcW w:w="186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2"/>
                          <w:ind w:right="0"/>
                          <w:jc w:val="center"/>
                          <w:rPr>
                            <w:rFonts w:ascii="Times New Roman" w:hAnsi="Times New Roman" w:cs="Times New Roman" w:eastAsia="Times New Roman" w:hint="default"/>
                            <w:sz w:val="18"/>
                            <w:szCs w:val="18"/>
                          </w:rPr>
                        </w:pPr>
                        <w:r>
                          <w:rPr>
                            <w:rFonts w:ascii="Times New Roman"/>
                            <w:sz w:val="18"/>
                          </w:rPr>
                          <w:t>7.79</w:t>
                        </w:r>
                      </w:p>
                    </w:tc>
                    <w:tc>
                      <w:tcPr>
                        <w:tcW w:w="186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2"/>
                          <w:ind w:left="772" w:right="0"/>
                          <w:jc w:val="left"/>
                          <w:rPr>
                            <w:rFonts w:ascii="Times New Roman" w:hAnsi="Times New Roman" w:cs="Times New Roman" w:eastAsia="Times New Roman" w:hint="default"/>
                            <w:sz w:val="18"/>
                            <w:szCs w:val="18"/>
                          </w:rPr>
                        </w:pPr>
                        <w:r>
                          <w:rPr>
                            <w:rFonts w:ascii="Times New Roman"/>
                            <w:sz w:val="18"/>
                          </w:rPr>
                          <w:t>1.02</w:t>
                        </w:r>
                      </w:p>
                    </w:tc>
                    <w:tc>
                      <w:tcPr>
                        <w:tcW w:w="112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2"/>
                          <w:ind w:right="33"/>
                          <w:jc w:val="right"/>
                          <w:rPr>
                            <w:rFonts w:ascii="Times New Roman" w:hAnsi="Times New Roman" w:cs="Times New Roman" w:eastAsia="Times New Roman" w:hint="default"/>
                            <w:sz w:val="18"/>
                            <w:szCs w:val="18"/>
                          </w:rPr>
                        </w:pPr>
                        <w:r>
                          <w:rPr>
                            <w:rFonts w:ascii="Times New Roman"/>
                            <w:spacing w:val="-1"/>
                            <w:sz w:val="18"/>
                          </w:rPr>
                          <w:t>1.19</w:t>
                        </w:r>
                        <w:r>
                          <w:rPr>
                            <w:rFonts w:ascii="Times New Roman"/>
                            <w:sz w:val="18"/>
                          </w:rPr>
                        </w:r>
                      </w:p>
                    </w:tc>
                  </w:tr>
                </w:tbl>
                <w:p>
                  <w:pPr/>
                </w:p>
              </w:txbxContent>
            </v:textbox>
            <w10:wrap type="none"/>
          </v:shape>
        </w:pict>
      </w:r>
      <w:r>
        <w:rPr>
          <w:rFonts w:ascii="宋体" w:hAnsi="宋体" w:cs="宋体" w:eastAsia="宋体" w:hint="default"/>
          <w:sz w:val="17"/>
          <w:szCs w:val="17"/>
        </w:rPr>
        <w:t>资料来源：电子工程世界，中信建投证券研究发展部</w:t>
      </w:r>
    </w:p>
    <w:p>
      <w:pPr>
        <w:spacing w:line="240" w:lineRule="auto" w:before="2"/>
        <w:ind w:right="0"/>
        <w:rPr>
          <w:rFonts w:ascii="宋体" w:hAnsi="宋体" w:cs="宋体" w:eastAsia="宋体" w:hint="default"/>
          <w:sz w:val="14"/>
          <w:szCs w:val="14"/>
        </w:rPr>
      </w:pPr>
    </w:p>
    <w:p>
      <w:pPr>
        <w:pStyle w:val="BodyText"/>
        <w:spacing w:line="312" w:lineRule="exact" w:before="21"/>
        <w:ind w:right="103" w:firstLine="403"/>
        <w:jc w:val="left"/>
      </w:pPr>
      <w:r>
        <w:rPr>
          <w:rFonts w:ascii="Microsoft JhengHei" w:hAnsi="Microsoft JhengHei" w:cs="Microsoft JhengHei" w:eastAsia="Microsoft JhengHei" w:hint="default"/>
          <w:b/>
          <w:bCs/>
          <w:spacing w:val="-3"/>
        </w:rPr>
        <w:t>产业链日趋成熟，大陆厂商迎来机会，立讯率先切入。</w:t>
      </w:r>
      <w:r>
        <w:rPr>
          <w:spacing w:val="-3"/>
        </w:rPr>
        <w:t>苹果 </w:t>
      </w:r>
      <w:r>
        <w:rPr>
          <w:rFonts w:ascii="Times New Roman" w:hAnsi="Times New Roman" w:cs="Times New Roman" w:eastAsia="Times New Roman" w:hint="default"/>
        </w:rPr>
        <w:t>LCP/MPI </w:t>
      </w:r>
      <w:r>
        <w:rPr>
          <w:spacing w:val="-4"/>
        </w:rPr>
        <w:t>天线产业链初步形成：</w:t>
      </w:r>
      <w:r>
        <w:rPr>
          <w:rFonts w:ascii="Times New Roman" w:hAnsi="Times New Roman" w:cs="Times New Roman" w:eastAsia="Times New Roman" w:hint="default"/>
          <w:spacing w:val="-4"/>
        </w:rPr>
        <w:t>1</w:t>
      </w:r>
      <w:r>
        <w:rPr>
          <w:spacing w:val="-4"/>
        </w:rPr>
        <w:t>）材料环节， </w:t>
      </w:r>
      <w:r>
        <w:rPr>
          <w:rFonts w:ascii="Times New Roman" w:hAnsi="Times New Roman" w:cs="Times New Roman" w:eastAsia="Times New Roman" w:hint="default"/>
        </w:rPr>
        <w:t>LCP </w:t>
      </w:r>
      <w:r>
        <w:rPr/>
        <w:t>树脂</w:t>
      </w:r>
      <w:r>
        <w:rPr>
          <w:rFonts w:ascii="Times New Roman" w:hAnsi="Times New Roman" w:cs="Times New Roman" w:eastAsia="Times New Roman" w:hint="default"/>
        </w:rPr>
        <w:t>/</w:t>
      </w:r>
      <w:r>
        <w:rPr/>
        <w:t>膜仍为产业链难点之一，我们判断 </w:t>
      </w:r>
      <w:r>
        <w:rPr>
          <w:rFonts w:ascii="Times New Roman" w:hAnsi="Times New Roman" w:cs="Times New Roman" w:eastAsia="Times New Roman" w:hint="default"/>
        </w:rPr>
        <w:t>20 </w:t>
      </w:r>
      <w:r>
        <w:rPr/>
        <w:t>年将延续村田主供格局。</w:t>
      </w:r>
      <w:r>
        <w:rPr>
          <w:rFonts w:ascii="Times New Roman" w:hAnsi="Times New Roman" w:cs="Times New Roman" w:eastAsia="Times New Roman" w:hint="default"/>
        </w:rPr>
        <w:t>2</w:t>
      </w:r>
      <w:r>
        <w:rPr/>
        <w:t>）软板环节预计形成分散供应趋势， 但由于 </w:t>
      </w:r>
      <w:r>
        <w:rPr>
          <w:rFonts w:ascii="Times New Roman" w:hAnsi="Times New Roman" w:cs="Times New Roman" w:eastAsia="Times New Roman" w:hint="default"/>
        </w:rPr>
        <w:t>LCP </w:t>
      </w:r>
      <w:r>
        <w:rPr/>
        <w:t>天线需要特别的材料、配方、设计、制程、设备与测试方案，并且</w:t>
      </w:r>
      <w:r>
        <w:rPr>
          <w:spacing w:val="-53"/>
        </w:rPr>
        <w:t> </w:t>
      </w:r>
      <w:r>
        <w:rPr>
          <w:rFonts w:ascii="Times New Roman" w:hAnsi="Times New Roman" w:cs="Times New Roman" w:eastAsia="Times New Roman" w:hint="default"/>
        </w:rPr>
        <w:t>LCP FCCL </w:t>
      </w:r>
      <w:r>
        <w:rPr/>
        <w:t>存在高温液化问题，</w:t>
      </w:r>
    </w:p>
    <w:p>
      <w:pPr>
        <w:pStyle w:val="BodyText"/>
        <w:spacing w:line="271" w:lineRule="auto" w:before="16"/>
        <w:ind w:right="208"/>
        <w:jc w:val="both"/>
      </w:pPr>
      <w:r>
        <w:rPr/>
        <w:t>因此软板厂商面临困难的学习曲线。目前产业链仅有村田与嘉联益，</w:t>
      </w:r>
      <w:r>
        <w:rPr>
          <w:rFonts w:ascii="Times New Roman" w:hAnsi="Times New Roman" w:cs="Times New Roman" w:eastAsia="Times New Roman" w:hint="default"/>
        </w:rPr>
        <w:t>20 </w:t>
      </w:r>
      <w:r>
        <w:rPr/>
        <w:t>年鹏鼎（</w:t>
      </w:r>
      <w:r>
        <w:rPr>
          <w:rFonts w:ascii="Times New Roman" w:hAnsi="Times New Roman" w:cs="Times New Roman" w:eastAsia="Times New Roman" w:hint="default"/>
        </w:rPr>
        <w:t>MPI</w:t>
      </w:r>
      <w:r>
        <w:rPr/>
        <w:t>）等厂商有望扩大机会。 </w:t>
      </w:r>
      <w:r>
        <w:rPr>
          <w:rFonts w:ascii="Times New Roman" w:hAnsi="Times New Roman" w:cs="Times New Roman" w:eastAsia="Times New Roman" w:hint="default"/>
          <w:spacing w:val="-1"/>
          <w:w w:val="95"/>
        </w:rPr>
        <w:t>3</w:t>
      </w:r>
      <w:r>
        <w:rPr>
          <w:spacing w:val="-1"/>
          <w:w w:val="95"/>
        </w:rPr>
        <w:t>）天线模组环节，村田已确认退出，我们判断除安费诺以外，苹果已引入立讯精密，且未来不排除培养鹏鼎等</w:t>
      </w:r>
      <w:r>
        <w:rPr>
          <w:w w:val="95"/>
        </w:rPr>
        <w:t> </w:t>
      </w:r>
      <w:r>
        <w:rPr>
          <w:w w:val="95"/>
        </w:rPr>
      </w:r>
      <w:r>
        <w:rPr>
          <w:spacing w:val="-4"/>
        </w:rPr>
        <w:t>公司。从份额看，模组环节我们判断立讯已替代村田成为</w:t>
      </w:r>
      <w:r>
        <w:rPr>
          <w:spacing w:val="-78"/>
        </w:rPr>
        <w:t> </w:t>
      </w:r>
      <w:r>
        <w:rPr>
          <w:rFonts w:ascii="Times New Roman" w:hAnsi="Times New Roman" w:cs="Times New Roman" w:eastAsia="Times New Roman" w:hint="default"/>
        </w:rPr>
        <w:t>iPhone LCP </w:t>
      </w:r>
      <w:r>
        <w:rPr>
          <w:spacing w:val="-6"/>
        </w:rPr>
        <w:t>天线主供。软板环节，预计仍以村田为主。</w:t>
      </w:r>
    </w:p>
    <w:p>
      <w:pPr>
        <w:spacing w:line="240" w:lineRule="auto" w:before="5"/>
        <w:ind w:right="0"/>
        <w:rPr>
          <w:rFonts w:ascii="宋体" w:hAnsi="宋体" w:cs="宋体" w:eastAsia="宋体" w:hint="default"/>
          <w:sz w:val="16"/>
          <w:szCs w:val="16"/>
        </w:rPr>
      </w:pPr>
    </w:p>
    <w:p>
      <w:pPr>
        <w:spacing w:before="0" w:after="47"/>
        <w:ind w:left="241" w:right="110" w:firstLine="0"/>
        <w:jc w:val="left"/>
        <w:rPr>
          <w:rFonts w:ascii="Microsoft JhengHei" w:hAnsi="Microsoft JhengHei" w:cs="Microsoft JhengHei" w:eastAsia="Microsoft JhengHei" w:hint="default"/>
          <w:sz w:val="18"/>
          <w:szCs w:val="18"/>
        </w:rPr>
      </w:pPr>
      <w:bookmarkStart w:name="_bookmark88" w:id="89"/>
      <w:bookmarkEnd w:id="89"/>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20</w:t>
      </w:r>
      <w:r>
        <w:rPr>
          <w:rFonts w:ascii="Microsoft JhengHei" w:hAnsi="Microsoft JhengHei" w:cs="Microsoft JhengHei" w:eastAsia="Microsoft JhengHei" w:hint="default"/>
          <w:b/>
          <w:bCs/>
          <w:sz w:val="18"/>
          <w:szCs w:val="18"/>
        </w:rPr>
        <w:t>：苹果 </w:t>
      </w:r>
      <w:r>
        <w:rPr>
          <w:rFonts w:ascii="Arial" w:hAnsi="Arial" w:cs="Arial" w:eastAsia="Arial" w:hint="default"/>
          <w:b/>
          <w:bCs/>
          <w:sz w:val="18"/>
          <w:szCs w:val="18"/>
        </w:rPr>
        <w:t>LCP</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天线供应链初步成型</w:t>
      </w:r>
      <w:r>
        <w:rPr>
          <w:rFonts w:ascii="Microsoft JhengHei" w:hAnsi="Microsoft JhengHei" w:cs="Microsoft JhengHei" w:eastAsia="Microsoft JhengHei" w:hint="default"/>
          <w:sz w:val="18"/>
          <w:szCs w:val="18"/>
        </w:rPr>
      </w:r>
    </w:p>
    <w:tbl>
      <w:tblPr>
        <w:tblW w:w="0" w:type="auto"/>
        <w:jc w:val="left"/>
        <w:tblInd w:w="242" w:type="dxa"/>
        <w:tblLayout w:type="fixed"/>
        <w:tblCellMar>
          <w:top w:w="0" w:type="dxa"/>
          <w:left w:w="0" w:type="dxa"/>
          <w:bottom w:w="0" w:type="dxa"/>
          <w:right w:w="0" w:type="dxa"/>
        </w:tblCellMar>
        <w:tblLook w:val="01E0"/>
      </w:tblPr>
      <w:tblGrid>
        <w:gridCol w:w="1879"/>
        <w:gridCol w:w="1881"/>
        <w:gridCol w:w="1851"/>
        <w:gridCol w:w="1788"/>
        <w:gridCol w:w="2005"/>
      </w:tblGrid>
      <w:tr>
        <w:trPr>
          <w:trHeight w:val="328" w:hRule="exact"/>
        </w:trPr>
        <w:tc>
          <w:tcPr>
            <w:tcW w:w="1879" w:type="dxa"/>
            <w:tcBorders>
              <w:top w:val="single" w:sz="8" w:space="0" w:color="367097"/>
              <w:left w:val="single" w:sz="4" w:space="0" w:color="81A6BD"/>
              <w:bottom w:val="single" w:sz="4" w:space="0" w:color="81A6BD"/>
              <w:right w:val="single" w:sz="4" w:space="0" w:color="81A6BD"/>
            </w:tcBorders>
            <w:shd w:val="clear" w:color="auto" w:fill="FFB1B1"/>
          </w:tcPr>
          <w:p>
            <w:pPr>
              <w:pStyle w:val="TableParagraph"/>
              <w:spacing w:line="268" w:lineRule="exact"/>
              <w:ind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供应链</w:t>
            </w:r>
            <w:r>
              <w:rPr>
                <w:rFonts w:ascii="Microsoft JhengHei" w:hAnsi="Microsoft JhengHei" w:cs="Microsoft JhengHei" w:eastAsia="Microsoft JhengHei" w:hint="default"/>
                <w:sz w:val="18"/>
                <w:szCs w:val="18"/>
              </w:rPr>
            </w:r>
          </w:p>
        </w:tc>
        <w:tc>
          <w:tcPr>
            <w:tcW w:w="1881" w:type="dxa"/>
            <w:tcBorders>
              <w:top w:val="single" w:sz="8" w:space="0" w:color="367097"/>
              <w:left w:val="single" w:sz="4" w:space="0" w:color="81A6BD"/>
              <w:bottom w:val="single" w:sz="4" w:space="0" w:color="81A6BD"/>
              <w:right w:val="single" w:sz="4" w:space="0" w:color="81A6BD"/>
            </w:tcBorders>
            <w:shd w:val="clear" w:color="auto" w:fill="FFB1B1"/>
          </w:tcPr>
          <w:p>
            <w:pPr>
              <w:pStyle w:val="TableParagraph"/>
              <w:spacing w:line="268" w:lineRule="exact"/>
              <w:ind w:left="435" w:right="0"/>
              <w:jc w:val="left"/>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LCP</w:t>
            </w:r>
            <w:r>
              <w:rPr>
                <w:rFonts w:ascii="Times New Roman" w:hAnsi="Times New Roman" w:cs="Times New Roman" w:eastAsia="Times New Roman" w:hint="default"/>
                <w:b/>
                <w:bCs/>
                <w:spacing w:val="-1"/>
                <w:sz w:val="18"/>
                <w:szCs w:val="18"/>
              </w:rPr>
              <w:t> </w:t>
            </w:r>
            <w:r>
              <w:rPr>
                <w:rFonts w:ascii="Microsoft JhengHei" w:hAnsi="Microsoft JhengHei" w:cs="Microsoft JhengHei" w:eastAsia="Microsoft JhengHei" w:hint="default"/>
                <w:b/>
                <w:bCs/>
                <w:sz w:val="18"/>
                <w:szCs w:val="18"/>
              </w:rPr>
              <w:t>树脂</w:t>
            </w:r>
            <w:r>
              <w:rPr>
                <w:rFonts w:ascii="Times New Roman" w:hAnsi="Times New Roman" w:cs="Times New Roman" w:eastAsia="Times New Roman" w:hint="default"/>
                <w:b/>
                <w:bCs/>
                <w:sz w:val="18"/>
                <w:szCs w:val="18"/>
              </w:rPr>
              <w:t>/</w:t>
            </w:r>
            <w:r>
              <w:rPr>
                <w:rFonts w:ascii="Microsoft JhengHei" w:hAnsi="Microsoft JhengHei" w:cs="Microsoft JhengHei" w:eastAsia="Microsoft JhengHei" w:hint="default"/>
                <w:b/>
                <w:bCs/>
                <w:sz w:val="18"/>
                <w:szCs w:val="18"/>
              </w:rPr>
              <w:t>膜</w:t>
            </w:r>
            <w:r>
              <w:rPr>
                <w:rFonts w:ascii="Microsoft JhengHei" w:hAnsi="Microsoft JhengHei" w:cs="Microsoft JhengHei" w:eastAsia="Microsoft JhengHei" w:hint="default"/>
                <w:sz w:val="18"/>
                <w:szCs w:val="18"/>
              </w:rPr>
            </w:r>
          </w:p>
        </w:tc>
        <w:tc>
          <w:tcPr>
            <w:tcW w:w="1851" w:type="dxa"/>
            <w:tcBorders>
              <w:top w:val="single" w:sz="8" w:space="0" w:color="367097"/>
              <w:left w:val="single" w:sz="4" w:space="0" w:color="81A6BD"/>
              <w:bottom w:val="single" w:sz="4" w:space="0" w:color="81A6BD"/>
              <w:right w:val="single" w:sz="4" w:space="0" w:color="81A6BD"/>
            </w:tcBorders>
            <w:shd w:val="clear" w:color="auto" w:fill="FFB1B1"/>
          </w:tcPr>
          <w:p>
            <w:pPr>
              <w:pStyle w:val="TableParagraph"/>
              <w:spacing w:line="240" w:lineRule="auto" w:before="58"/>
              <w:ind w:left="477" w:right="0"/>
              <w:jc w:val="left"/>
              <w:rPr>
                <w:rFonts w:ascii="Times New Roman" w:hAnsi="Times New Roman" w:cs="Times New Roman" w:eastAsia="Times New Roman" w:hint="default"/>
                <w:sz w:val="18"/>
                <w:szCs w:val="18"/>
              </w:rPr>
            </w:pPr>
            <w:r>
              <w:rPr>
                <w:rFonts w:ascii="Times New Roman"/>
                <w:b/>
                <w:sz w:val="18"/>
              </w:rPr>
              <w:t>LCP</w:t>
            </w:r>
            <w:r>
              <w:rPr>
                <w:rFonts w:ascii="Times New Roman"/>
                <w:b/>
                <w:spacing w:val="-10"/>
                <w:sz w:val="18"/>
              </w:rPr>
              <w:t> </w:t>
            </w:r>
            <w:r>
              <w:rPr>
                <w:rFonts w:ascii="Times New Roman"/>
                <w:b/>
                <w:sz w:val="18"/>
              </w:rPr>
              <w:t>FCCL</w:t>
            </w:r>
            <w:r>
              <w:rPr>
                <w:rFonts w:ascii="Times New Roman"/>
                <w:sz w:val="18"/>
              </w:rPr>
            </w:r>
          </w:p>
        </w:tc>
        <w:tc>
          <w:tcPr>
            <w:tcW w:w="1788" w:type="dxa"/>
            <w:tcBorders>
              <w:top w:val="single" w:sz="8" w:space="0" w:color="367097"/>
              <w:left w:val="single" w:sz="4" w:space="0" w:color="81A6BD"/>
              <w:bottom w:val="single" w:sz="4" w:space="0" w:color="81A6BD"/>
              <w:right w:val="single" w:sz="4" w:space="0" w:color="81A6BD"/>
            </w:tcBorders>
            <w:shd w:val="clear" w:color="auto" w:fill="FFB1B1"/>
          </w:tcPr>
          <w:p>
            <w:pPr>
              <w:pStyle w:val="TableParagraph"/>
              <w:spacing w:line="268" w:lineRule="exact"/>
              <w:ind w:left="2" w:right="0"/>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LCP</w:t>
            </w:r>
            <w:r>
              <w:rPr>
                <w:rFonts w:ascii="Times New Roman" w:hAnsi="Times New Roman" w:cs="Times New Roman" w:eastAsia="Times New Roman" w:hint="default"/>
                <w:b/>
                <w:bCs/>
                <w:spacing w:val="2"/>
                <w:sz w:val="18"/>
                <w:szCs w:val="18"/>
              </w:rPr>
              <w:t> </w:t>
            </w:r>
            <w:r>
              <w:rPr>
                <w:rFonts w:ascii="Microsoft JhengHei" w:hAnsi="Microsoft JhengHei" w:cs="Microsoft JhengHei" w:eastAsia="Microsoft JhengHei" w:hint="default"/>
                <w:b/>
                <w:bCs/>
                <w:sz w:val="18"/>
                <w:szCs w:val="18"/>
              </w:rPr>
              <w:t>软板</w:t>
            </w:r>
            <w:r>
              <w:rPr>
                <w:rFonts w:ascii="Microsoft JhengHei" w:hAnsi="Microsoft JhengHei" w:cs="Microsoft JhengHei" w:eastAsia="Microsoft JhengHei" w:hint="default"/>
                <w:sz w:val="18"/>
                <w:szCs w:val="18"/>
              </w:rPr>
            </w:r>
          </w:p>
        </w:tc>
        <w:tc>
          <w:tcPr>
            <w:tcW w:w="2005" w:type="dxa"/>
            <w:tcBorders>
              <w:top w:val="single" w:sz="8" w:space="0" w:color="367097"/>
              <w:left w:val="single" w:sz="4" w:space="0" w:color="81A6BD"/>
              <w:bottom w:val="single" w:sz="4" w:space="0" w:color="81A6BD"/>
              <w:right w:val="single" w:sz="4" w:space="0" w:color="81A6BD"/>
            </w:tcBorders>
            <w:shd w:val="clear" w:color="auto" w:fill="FFB1B1"/>
          </w:tcPr>
          <w:p>
            <w:pPr>
              <w:pStyle w:val="TableParagraph"/>
              <w:spacing w:line="268" w:lineRule="exact"/>
              <w:ind w:right="2"/>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LCP</w:t>
            </w:r>
            <w:r>
              <w:rPr>
                <w:rFonts w:ascii="Times New Roman" w:hAnsi="Times New Roman" w:cs="Times New Roman" w:eastAsia="Times New Roman" w:hint="default"/>
                <w:b/>
                <w:bCs/>
                <w:spacing w:val="1"/>
                <w:sz w:val="18"/>
                <w:szCs w:val="18"/>
              </w:rPr>
              <w:t> </w:t>
            </w:r>
            <w:r>
              <w:rPr>
                <w:rFonts w:ascii="Microsoft JhengHei" w:hAnsi="Microsoft JhengHei" w:cs="Microsoft JhengHei" w:eastAsia="Microsoft JhengHei" w:hint="default"/>
                <w:b/>
                <w:bCs/>
                <w:sz w:val="18"/>
                <w:szCs w:val="18"/>
              </w:rPr>
              <w:t>天线设计</w:t>
            </w:r>
            <w:r>
              <w:rPr>
                <w:rFonts w:ascii="Times New Roman" w:hAnsi="Times New Roman" w:cs="Times New Roman" w:eastAsia="Times New Roman" w:hint="default"/>
                <w:b/>
                <w:bCs/>
                <w:sz w:val="18"/>
                <w:szCs w:val="18"/>
              </w:rPr>
              <w:t>/</w:t>
            </w:r>
            <w:r>
              <w:rPr>
                <w:rFonts w:ascii="Microsoft JhengHei" w:hAnsi="Microsoft JhengHei" w:cs="Microsoft JhengHei" w:eastAsia="Microsoft JhengHei" w:hint="default"/>
                <w:b/>
                <w:bCs/>
                <w:sz w:val="18"/>
                <w:szCs w:val="18"/>
              </w:rPr>
              <w:t>模组</w:t>
            </w:r>
            <w:r>
              <w:rPr>
                <w:rFonts w:ascii="Microsoft JhengHei" w:hAnsi="Microsoft JhengHei" w:cs="Microsoft JhengHei" w:eastAsia="Microsoft JhengHei" w:hint="default"/>
                <w:sz w:val="18"/>
                <w:szCs w:val="18"/>
              </w:rPr>
            </w:r>
          </w:p>
        </w:tc>
      </w:tr>
      <w:tr>
        <w:trPr>
          <w:trHeight w:val="322" w:hRule="exact"/>
        </w:trPr>
        <w:tc>
          <w:tcPr>
            <w:tcW w:w="1879" w:type="dxa"/>
            <w:tcBorders>
              <w:top w:val="single" w:sz="4" w:space="0" w:color="81A6BD"/>
              <w:left w:val="single" w:sz="4" w:space="0" w:color="81A6BD"/>
              <w:bottom w:val="single" w:sz="4" w:space="0" w:color="81A6BD"/>
              <w:right w:val="single" w:sz="4" w:space="0" w:color="81A6BD"/>
            </w:tcBorders>
            <w:shd w:val="clear" w:color="auto" w:fill="D2E2EE"/>
          </w:tcPr>
          <w:p>
            <w:pPr>
              <w:pStyle w:val="TableParagraph"/>
              <w:spacing w:line="275" w:lineRule="exact"/>
              <w:ind w:right="0"/>
              <w:jc w:val="center"/>
              <w:rPr>
                <w:rFonts w:ascii="Yu Gothic" w:hAnsi="Yu Gothic" w:cs="Yu Gothic" w:eastAsia="Yu Gothic" w:hint="default"/>
                <w:sz w:val="18"/>
                <w:szCs w:val="18"/>
              </w:rPr>
            </w:pPr>
            <w:r>
              <w:rPr>
                <w:rFonts w:ascii="Times New Roman" w:hAnsi="Times New Roman" w:cs="Times New Roman" w:eastAsia="Times New Roman" w:hint="default"/>
                <w:b/>
                <w:bCs/>
                <w:sz w:val="18"/>
                <w:szCs w:val="18"/>
              </w:rPr>
              <w:t>2017</w:t>
            </w:r>
            <w:r>
              <w:rPr>
                <w:rFonts w:ascii="Times New Roman" w:hAnsi="Times New Roman" w:cs="Times New Roman" w:eastAsia="Times New Roman" w:hint="default"/>
                <w:b/>
                <w:bCs/>
                <w:spacing w:val="1"/>
                <w:sz w:val="18"/>
                <w:szCs w:val="18"/>
              </w:rPr>
              <w:t> </w:t>
            </w:r>
            <w:r>
              <w:rPr>
                <w:rFonts w:ascii="Microsoft JhengHei" w:hAnsi="Microsoft JhengHei" w:cs="Microsoft JhengHei" w:eastAsia="Microsoft JhengHei" w:hint="default"/>
                <w:b/>
                <w:bCs/>
                <w:sz w:val="18"/>
                <w:szCs w:val="18"/>
              </w:rPr>
              <w:t>转单前</w:t>
            </w:r>
            <w:r>
              <w:rPr>
                <w:rFonts w:ascii="Yu Gothic" w:hAnsi="Yu Gothic" w:cs="Yu Gothic" w:eastAsia="Yu Gothic" w:hint="default"/>
                <w:b/>
                <w:bCs/>
                <w:sz w:val="18"/>
                <w:szCs w:val="18"/>
              </w:rPr>
              <w:t>➡</w:t>
            </w:r>
            <w:r>
              <w:rPr>
                <w:rFonts w:ascii="Yu Gothic" w:hAnsi="Yu Gothic" w:cs="Yu Gothic" w:eastAsia="Yu Gothic" w:hint="default"/>
                <w:sz w:val="18"/>
                <w:szCs w:val="18"/>
              </w:rPr>
            </w:r>
          </w:p>
        </w:tc>
        <w:tc>
          <w:tcPr>
            <w:tcW w:w="7524" w:type="dxa"/>
            <w:gridSpan w:val="4"/>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村田制作所</w:t>
            </w:r>
          </w:p>
        </w:tc>
      </w:tr>
      <w:tr>
        <w:trPr>
          <w:trHeight w:val="322" w:hRule="exact"/>
        </w:trPr>
        <w:tc>
          <w:tcPr>
            <w:tcW w:w="1879" w:type="dxa"/>
            <w:vMerge w:val="restart"/>
            <w:tcBorders>
              <w:top w:val="single" w:sz="4" w:space="0" w:color="81A6BD"/>
              <w:left w:val="single" w:sz="4" w:space="0" w:color="81A6BD"/>
              <w:right w:val="single" w:sz="4" w:space="0" w:color="81A6BD"/>
            </w:tcBorders>
            <w:shd w:val="clear" w:color="auto" w:fill="D2E2EE"/>
          </w:tcPr>
          <w:p>
            <w:pPr>
              <w:pStyle w:val="TableParagraph"/>
              <w:spacing w:line="240" w:lineRule="auto" w:before="114"/>
              <w:ind w:left="370" w:right="0"/>
              <w:jc w:val="left"/>
              <w:rPr>
                <w:rFonts w:ascii="Yu Gothic" w:hAnsi="Yu Gothic" w:cs="Yu Gothic" w:eastAsia="Yu Gothic" w:hint="default"/>
                <w:sz w:val="18"/>
                <w:szCs w:val="18"/>
              </w:rPr>
            </w:pPr>
            <w:r>
              <w:rPr>
                <w:rFonts w:ascii="Times New Roman" w:hAnsi="Times New Roman" w:cs="Times New Roman" w:eastAsia="Times New Roman" w:hint="default"/>
                <w:b/>
                <w:bCs/>
                <w:sz w:val="18"/>
                <w:szCs w:val="18"/>
              </w:rPr>
              <w:t>2017</w:t>
            </w:r>
            <w:r>
              <w:rPr>
                <w:rFonts w:ascii="Times New Roman" w:hAnsi="Times New Roman" w:cs="Times New Roman" w:eastAsia="Times New Roman" w:hint="default"/>
                <w:b/>
                <w:bCs/>
                <w:spacing w:val="1"/>
                <w:sz w:val="18"/>
                <w:szCs w:val="18"/>
              </w:rPr>
              <w:t> </w:t>
            </w:r>
            <w:r>
              <w:rPr>
                <w:rFonts w:ascii="Microsoft JhengHei" w:hAnsi="Microsoft JhengHei" w:cs="Microsoft JhengHei" w:eastAsia="Microsoft JhengHei" w:hint="default"/>
                <w:b/>
                <w:bCs/>
                <w:sz w:val="18"/>
                <w:szCs w:val="18"/>
              </w:rPr>
              <w:t>转单后</w:t>
            </w:r>
            <w:r>
              <w:rPr>
                <w:rFonts w:ascii="Yu Gothic" w:hAnsi="Yu Gothic" w:cs="Yu Gothic" w:eastAsia="Yu Gothic" w:hint="default"/>
                <w:b/>
                <w:bCs/>
                <w:sz w:val="18"/>
                <w:szCs w:val="18"/>
              </w:rPr>
              <w:t>➡</w:t>
            </w:r>
            <w:r>
              <w:rPr>
                <w:rFonts w:ascii="Yu Gothic" w:hAnsi="Yu Gothic" w:cs="Yu Gothic" w:eastAsia="Yu Gothic" w:hint="default"/>
                <w:sz w:val="18"/>
                <w:szCs w:val="18"/>
              </w:rPr>
            </w:r>
          </w:p>
        </w:tc>
        <w:tc>
          <w:tcPr>
            <w:tcW w:w="5520" w:type="dxa"/>
            <w:gridSpan w:val="3"/>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村田制作所</w:t>
            </w:r>
          </w:p>
        </w:tc>
        <w:tc>
          <w:tcPr>
            <w:tcW w:w="2005" w:type="dxa"/>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安费诺、立讯精密</w:t>
            </w:r>
          </w:p>
        </w:tc>
      </w:tr>
      <w:tr>
        <w:trPr>
          <w:trHeight w:val="322" w:hRule="exact"/>
        </w:trPr>
        <w:tc>
          <w:tcPr>
            <w:tcW w:w="1879" w:type="dxa"/>
            <w:vMerge/>
            <w:tcBorders>
              <w:left w:val="single" w:sz="4" w:space="0" w:color="81A6BD"/>
              <w:bottom w:val="single" w:sz="4" w:space="0" w:color="81A6BD"/>
              <w:right w:val="single" w:sz="4" w:space="0" w:color="81A6BD"/>
            </w:tcBorders>
            <w:shd w:val="clear" w:color="auto" w:fill="D2E2EE"/>
          </w:tcPr>
          <w:p>
            <w:pPr/>
          </w:p>
        </w:tc>
        <w:tc>
          <w:tcPr>
            <w:tcW w:w="3732" w:type="dxa"/>
            <w:gridSpan w:val="2"/>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村田制作所</w:t>
            </w:r>
          </w:p>
        </w:tc>
        <w:tc>
          <w:tcPr>
            <w:tcW w:w="1788" w:type="dxa"/>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嘉联益</w:t>
            </w:r>
          </w:p>
        </w:tc>
        <w:tc>
          <w:tcPr>
            <w:tcW w:w="2005" w:type="dxa"/>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安费诺、立讯精密</w:t>
            </w:r>
          </w:p>
        </w:tc>
      </w:tr>
      <w:tr>
        <w:trPr>
          <w:trHeight w:val="322" w:hRule="exact"/>
        </w:trPr>
        <w:tc>
          <w:tcPr>
            <w:tcW w:w="1879" w:type="dxa"/>
            <w:vMerge w:val="restart"/>
            <w:tcBorders>
              <w:top w:val="single" w:sz="4" w:space="0" w:color="81A6BD"/>
              <w:left w:val="single" w:sz="4" w:space="0" w:color="81A6BD"/>
              <w:right w:val="single" w:sz="4" w:space="0" w:color="81A6BD"/>
            </w:tcBorders>
            <w:shd w:val="clear" w:color="auto" w:fill="D2E2EE"/>
          </w:tcPr>
          <w:p>
            <w:pPr>
              <w:pStyle w:val="TableParagraph"/>
              <w:spacing w:line="240" w:lineRule="auto" w:before="14"/>
              <w:ind w:right="0"/>
              <w:jc w:val="left"/>
              <w:rPr>
                <w:rFonts w:ascii="Microsoft JhengHei" w:hAnsi="Microsoft JhengHei" w:cs="Microsoft JhengHei" w:eastAsia="Microsoft JhengHei" w:hint="default"/>
                <w:b/>
                <w:bCs/>
                <w:sz w:val="15"/>
                <w:szCs w:val="15"/>
              </w:rPr>
            </w:pPr>
          </w:p>
          <w:p>
            <w:pPr>
              <w:pStyle w:val="TableParagraph"/>
              <w:spacing w:line="240" w:lineRule="auto"/>
              <w:ind w:left="370" w:right="0"/>
              <w:jc w:val="left"/>
              <w:rPr>
                <w:rFonts w:ascii="Yu Gothic" w:hAnsi="Yu Gothic" w:cs="Yu Gothic" w:eastAsia="Yu Gothic" w:hint="default"/>
                <w:sz w:val="18"/>
                <w:szCs w:val="18"/>
              </w:rPr>
            </w:pPr>
            <w:r>
              <w:rPr>
                <w:rFonts w:ascii="Times New Roman" w:hAnsi="Times New Roman" w:cs="Times New Roman" w:eastAsia="Times New Roman" w:hint="default"/>
                <w:b/>
                <w:bCs/>
                <w:sz w:val="18"/>
                <w:szCs w:val="18"/>
              </w:rPr>
              <w:t>2018</w:t>
            </w:r>
            <w:r>
              <w:rPr>
                <w:rFonts w:ascii="Times New Roman" w:hAnsi="Times New Roman" w:cs="Times New Roman" w:eastAsia="Times New Roman" w:hint="default"/>
                <w:b/>
                <w:bCs/>
                <w:spacing w:val="1"/>
                <w:sz w:val="18"/>
                <w:szCs w:val="18"/>
              </w:rPr>
              <w:t> </w:t>
            </w:r>
            <w:r>
              <w:rPr>
                <w:rFonts w:ascii="Microsoft JhengHei" w:hAnsi="Microsoft JhengHei" w:cs="Microsoft JhengHei" w:eastAsia="Microsoft JhengHei" w:hint="default"/>
                <w:b/>
                <w:bCs/>
                <w:sz w:val="18"/>
                <w:szCs w:val="18"/>
              </w:rPr>
              <w:t>供应链</w:t>
            </w:r>
            <w:r>
              <w:rPr>
                <w:rFonts w:ascii="Yu Gothic" w:hAnsi="Yu Gothic" w:cs="Yu Gothic" w:eastAsia="Yu Gothic" w:hint="default"/>
                <w:b/>
                <w:bCs/>
                <w:sz w:val="18"/>
                <w:szCs w:val="18"/>
              </w:rPr>
              <w:t>➡</w:t>
            </w:r>
            <w:r>
              <w:rPr>
                <w:rFonts w:ascii="Yu Gothic" w:hAnsi="Yu Gothic" w:cs="Yu Gothic" w:eastAsia="Yu Gothic" w:hint="default"/>
                <w:sz w:val="18"/>
                <w:szCs w:val="18"/>
              </w:rPr>
            </w:r>
          </w:p>
        </w:tc>
        <w:tc>
          <w:tcPr>
            <w:tcW w:w="5520" w:type="dxa"/>
            <w:gridSpan w:val="3"/>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left="1" w:right="0"/>
              <w:jc w:val="center"/>
              <w:rPr>
                <w:rFonts w:ascii="宋体" w:hAnsi="宋体" w:cs="宋体" w:eastAsia="宋体" w:hint="default"/>
                <w:sz w:val="18"/>
                <w:szCs w:val="18"/>
              </w:rPr>
            </w:pPr>
            <w:r>
              <w:rPr>
                <w:rFonts w:ascii="宋体" w:hAnsi="宋体" w:cs="宋体" w:eastAsia="宋体" w:hint="default"/>
                <w:sz w:val="18"/>
                <w:szCs w:val="18"/>
              </w:rPr>
              <w:t>村田制作所</w:t>
            </w:r>
          </w:p>
        </w:tc>
        <w:tc>
          <w:tcPr>
            <w:tcW w:w="2005" w:type="dxa"/>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安费诺、立讯精密</w:t>
            </w:r>
          </w:p>
        </w:tc>
      </w:tr>
      <w:tr>
        <w:trPr>
          <w:trHeight w:val="323" w:hRule="exact"/>
        </w:trPr>
        <w:tc>
          <w:tcPr>
            <w:tcW w:w="1879" w:type="dxa"/>
            <w:vMerge/>
            <w:tcBorders>
              <w:left w:val="single" w:sz="4" w:space="0" w:color="81A6BD"/>
              <w:right w:val="single" w:sz="4" w:space="0" w:color="81A6BD"/>
            </w:tcBorders>
            <w:shd w:val="clear" w:color="auto" w:fill="D2E2EE"/>
          </w:tcPr>
          <w:p>
            <w:pPr/>
          </w:p>
        </w:tc>
        <w:tc>
          <w:tcPr>
            <w:tcW w:w="3732" w:type="dxa"/>
            <w:gridSpan w:val="2"/>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村田制作所</w:t>
            </w:r>
          </w:p>
        </w:tc>
        <w:tc>
          <w:tcPr>
            <w:tcW w:w="1788" w:type="dxa"/>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right="0"/>
              <w:jc w:val="center"/>
              <w:rPr>
                <w:rFonts w:ascii="宋体" w:hAnsi="宋体" w:cs="宋体" w:eastAsia="宋体" w:hint="default"/>
                <w:sz w:val="18"/>
                <w:szCs w:val="18"/>
              </w:rPr>
            </w:pPr>
            <w:r>
              <w:rPr>
                <w:rFonts w:ascii="宋体" w:hAnsi="宋体" w:cs="宋体" w:eastAsia="宋体" w:hint="default"/>
                <w:sz w:val="18"/>
                <w:szCs w:val="18"/>
              </w:rPr>
              <w:t>嘉联益</w:t>
            </w:r>
          </w:p>
        </w:tc>
        <w:tc>
          <w:tcPr>
            <w:tcW w:w="2005" w:type="dxa"/>
            <w:tcBorders>
              <w:top w:val="single" w:sz="4" w:space="0" w:color="81A6BD"/>
              <w:left w:val="single" w:sz="4" w:space="0" w:color="81A6BD"/>
              <w:bottom w:val="single" w:sz="4" w:space="0" w:color="81A6BD"/>
              <w:right w:val="single" w:sz="4" w:space="0" w:color="81A6BD"/>
            </w:tcBorders>
            <w:shd w:val="clear" w:color="auto" w:fill="FFE4E4"/>
          </w:tcPr>
          <w:p>
            <w:pPr>
              <w:pStyle w:val="TableParagraph"/>
              <w:spacing w:line="240" w:lineRule="auto" w:before="10"/>
              <w:ind w:right="1"/>
              <w:jc w:val="center"/>
              <w:rPr>
                <w:rFonts w:ascii="宋体" w:hAnsi="宋体" w:cs="宋体" w:eastAsia="宋体" w:hint="default"/>
                <w:sz w:val="18"/>
                <w:szCs w:val="18"/>
              </w:rPr>
            </w:pPr>
            <w:r>
              <w:rPr>
                <w:rFonts w:ascii="宋体" w:hAnsi="宋体" w:cs="宋体" w:eastAsia="宋体" w:hint="default"/>
                <w:sz w:val="18"/>
                <w:szCs w:val="18"/>
              </w:rPr>
              <w:t>安费诺、立讯精密</w:t>
            </w:r>
          </w:p>
        </w:tc>
      </w:tr>
      <w:tr>
        <w:trPr>
          <w:trHeight w:val="328" w:hRule="exact"/>
        </w:trPr>
        <w:tc>
          <w:tcPr>
            <w:tcW w:w="1879" w:type="dxa"/>
            <w:vMerge/>
            <w:tcBorders>
              <w:left w:val="single" w:sz="4" w:space="0" w:color="81A6BD"/>
              <w:bottom w:val="single" w:sz="4" w:space="0" w:color="367097"/>
              <w:right w:val="single" w:sz="4" w:space="0" w:color="81A6BD"/>
            </w:tcBorders>
            <w:shd w:val="clear" w:color="auto" w:fill="D2E2EE"/>
          </w:tcPr>
          <w:p>
            <w:pPr/>
          </w:p>
        </w:tc>
        <w:tc>
          <w:tcPr>
            <w:tcW w:w="3732" w:type="dxa"/>
            <w:gridSpan w:val="2"/>
            <w:tcBorders>
              <w:top w:val="single" w:sz="4" w:space="0" w:color="81A6BD"/>
              <w:left w:val="single" w:sz="4" w:space="0" w:color="81A6BD"/>
              <w:bottom w:val="single" w:sz="4" w:space="0" w:color="367097"/>
              <w:right w:val="single" w:sz="4" w:space="0" w:color="81A6BD"/>
            </w:tcBorders>
            <w:shd w:val="clear" w:color="auto" w:fill="FFE4E4"/>
          </w:tcPr>
          <w:p>
            <w:pPr>
              <w:pStyle w:val="TableParagraph"/>
              <w:spacing w:line="240" w:lineRule="auto" w:before="12"/>
              <w:ind w:right="0"/>
              <w:jc w:val="center"/>
              <w:rPr>
                <w:rFonts w:ascii="宋体" w:hAnsi="宋体" w:cs="宋体" w:eastAsia="宋体" w:hint="default"/>
                <w:sz w:val="18"/>
                <w:szCs w:val="18"/>
              </w:rPr>
            </w:pPr>
            <w:r>
              <w:rPr>
                <w:rFonts w:ascii="宋体" w:hAnsi="宋体" w:cs="宋体" w:eastAsia="宋体" w:hint="default"/>
                <w:sz w:val="18"/>
                <w:szCs w:val="18"/>
              </w:rPr>
              <w:t>村田制作所</w:t>
            </w:r>
          </w:p>
        </w:tc>
        <w:tc>
          <w:tcPr>
            <w:tcW w:w="3793" w:type="dxa"/>
            <w:gridSpan w:val="2"/>
            <w:tcBorders>
              <w:top w:val="single" w:sz="4" w:space="0" w:color="81A6BD"/>
              <w:left w:val="single" w:sz="4" w:space="0" w:color="81A6BD"/>
              <w:bottom w:val="single" w:sz="4" w:space="0" w:color="367097"/>
              <w:right w:val="single" w:sz="4" w:space="0" w:color="81A6BD"/>
            </w:tcBorders>
            <w:shd w:val="clear" w:color="auto" w:fill="FFE4E4"/>
          </w:tcPr>
          <w:p>
            <w:pPr>
              <w:pStyle w:val="TableParagraph"/>
              <w:spacing w:line="240" w:lineRule="auto" w:before="12"/>
              <w:ind w:left="1171" w:right="0"/>
              <w:jc w:val="left"/>
              <w:rPr>
                <w:rFonts w:ascii="宋体" w:hAnsi="宋体" w:cs="宋体" w:eastAsia="宋体" w:hint="default"/>
                <w:sz w:val="18"/>
                <w:szCs w:val="18"/>
              </w:rPr>
            </w:pPr>
            <w:r>
              <w:rPr>
                <w:rFonts w:ascii="宋体" w:hAnsi="宋体" w:cs="宋体" w:eastAsia="宋体" w:hint="default"/>
                <w:sz w:val="18"/>
                <w:szCs w:val="18"/>
              </w:rPr>
              <w:t>臻鼎（潜在进入）</w:t>
            </w:r>
          </w:p>
        </w:tc>
      </w:tr>
    </w:tbl>
    <w:p>
      <w:pPr>
        <w:spacing w:before="22"/>
        <w:ind w:left="236" w:right="110" w:firstLine="0"/>
        <w:jc w:val="left"/>
        <w:rPr>
          <w:rFonts w:ascii="宋体" w:hAnsi="宋体" w:cs="宋体" w:eastAsia="宋体" w:hint="default"/>
          <w:sz w:val="17"/>
          <w:szCs w:val="17"/>
        </w:rPr>
      </w:pPr>
      <w:r>
        <w:rPr>
          <w:rFonts w:ascii="宋体" w:hAnsi="宋体" w:cs="宋体" w:eastAsia="宋体" w:hint="default"/>
          <w:sz w:val="17"/>
          <w:szCs w:val="17"/>
        </w:rPr>
        <w:t>资料来源：与非网，电子工程世界，中信建投证券研究发展部</w:t>
      </w:r>
    </w:p>
    <w:p>
      <w:pPr>
        <w:spacing w:line="240" w:lineRule="auto" w:before="2"/>
        <w:ind w:right="0"/>
        <w:rPr>
          <w:rFonts w:ascii="宋体" w:hAnsi="宋体" w:cs="宋体" w:eastAsia="宋体" w:hint="default"/>
          <w:sz w:val="14"/>
          <w:szCs w:val="14"/>
        </w:rPr>
      </w:pPr>
    </w:p>
    <w:p>
      <w:pPr>
        <w:pStyle w:val="BodyText"/>
        <w:spacing w:line="312" w:lineRule="exact" w:before="21"/>
        <w:ind w:right="212" w:firstLine="403"/>
        <w:jc w:val="both"/>
      </w:pPr>
      <w:r>
        <w:rPr>
          <w:rFonts w:ascii="Microsoft JhengHei" w:hAnsi="Microsoft JhengHei" w:cs="Microsoft JhengHei" w:eastAsia="Microsoft JhengHei" w:hint="default"/>
          <w:b/>
          <w:bCs/>
          <w:spacing w:val="-3"/>
        </w:rPr>
        <w:t>产业链日益完善，大陆公司有望受益。</w:t>
      </w:r>
      <w:r>
        <w:rPr>
          <w:spacing w:val="-3"/>
        </w:rPr>
        <w:t>随着</w:t>
      </w:r>
      <w:r>
        <w:rPr>
          <w:spacing w:val="-67"/>
        </w:rPr>
        <w:t> </w:t>
      </w:r>
      <w:r>
        <w:rPr>
          <w:rFonts w:ascii="Times New Roman" w:hAnsi="Times New Roman" w:cs="Times New Roman" w:eastAsia="Times New Roman" w:hint="default"/>
        </w:rPr>
        <w:t>5G</w:t>
      </w:r>
      <w:r>
        <w:rPr>
          <w:rFonts w:ascii="Times New Roman" w:hAnsi="Times New Roman" w:cs="Times New Roman" w:eastAsia="Times New Roman" w:hint="default"/>
          <w:spacing w:val="-17"/>
        </w:rPr>
        <w:t> </w:t>
      </w:r>
      <w:r>
        <w:rPr>
          <w:spacing w:val="-3"/>
        </w:rPr>
        <w:t>商用加速，</w:t>
      </w:r>
      <w:r>
        <w:rPr>
          <w:rFonts w:ascii="Times New Roman" w:hAnsi="Times New Roman" w:cs="Times New Roman" w:eastAsia="Times New Roman" w:hint="default"/>
          <w:spacing w:val="-3"/>
        </w:rPr>
        <w:t>LCP/MPI</w:t>
      </w:r>
      <w:r>
        <w:rPr>
          <w:rFonts w:ascii="Times New Roman" w:hAnsi="Times New Roman" w:cs="Times New Roman" w:eastAsia="Times New Roman" w:hint="default"/>
          <w:spacing w:val="-17"/>
        </w:rPr>
        <w:t> </w:t>
      </w:r>
      <w:r>
        <w:rPr/>
        <w:t>需求持续扩大，国内产业链日益完善。 目前，国内厂商已在 </w:t>
      </w:r>
      <w:r>
        <w:rPr>
          <w:rFonts w:ascii="Times New Roman" w:hAnsi="Times New Roman" w:cs="Times New Roman" w:eastAsia="Times New Roman" w:hint="default"/>
        </w:rPr>
        <w:t>LCP </w:t>
      </w:r>
      <w:r>
        <w:rPr/>
        <w:t>天线、</w:t>
      </w:r>
      <w:r>
        <w:rPr>
          <w:rFonts w:ascii="Times New Roman" w:hAnsi="Times New Roman" w:cs="Times New Roman" w:eastAsia="Times New Roman" w:hint="default"/>
        </w:rPr>
        <w:t>LCP </w:t>
      </w:r>
      <w:r>
        <w:rPr/>
        <w:t>封装模组、</w:t>
      </w:r>
      <w:r>
        <w:rPr>
          <w:rFonts w:ascii="Times New Roman" w:hAnsi="Times New Roman" w:cs="Times New Roman" w:eastAsia="Times New Roman" w:hint="default"/>
        </w:rPr>
        <w:t>LCP </w:t>
      </w:r>
      <w:r>
        <w:rPr/>
        <w:t>连接器</w:t>
      </w:r>
      <w:r>
        <w:rPr>
          <w:rFonts w:ascii="Times New Roman" w:hAnsi="Times New Roman" w:cs="Times New Roman" w:eastAsia="Times New Roman" w:hint="default"/>
        </w:rPr>
        <w:t>/</w:t>
      </w:r>
      <w:r>
        <w:rPr/>
        <w:t>线、</w:t>
      </w:r>
      <w:r>
        <w:rPr>
          <w:rFonts w:ascii="Times New Roman" w:hAnsi="Times New Roman" w:cs="Times New Roman" w:eastAsia="Times New Roman" w:hint="default"/>
        </w:rPr>
        <w:t>LCP </w:t>
      </w:r>
      <w:r>
        <w:rPr/>
        <w:t>多层板、</w:t>
      </w:r>
      <w:r>
        <w:rPr>
          <w:rFonts w:ascii="Times New Roman" w:hAnsi="Times New Roman" w:cs="Times New Roman" w:eastAsia="Times New Roman" w:hint="default"/>
        </w:rPr>
        <w:t>LCP </w:t>
      </w:r>
      <w:r>
        <w:rPr/>
        <w:t>软板等领域布局研发和扩 </w:t>
      </w:r>
      <w:r>
        <w:rPr>
          <w:spacing w:val="-3"/>
        </w:rPr>
        <w:t>展。</w:t>
      </w:r>
      <w:r>
        <w:rPr>
          <w:rFonts w:ascii="Times New Roman" w:hAnsi="Times New Roman" w:cs="Times New Roman" w:eastAsia="Times New Roman" w:hint="default"/>
          <w:spacing w:val="-3"/>
        </w:rPr>
        <w:t>LCP </w:t>
      </w:r>
      <w:r>
        <w:rPr/>
        <w:t>商用进展上，目前立讯精密已打入苹果天线模组供应，我们看好立讯精密</w:t>
      </w:r>
      <w:r>
        <w:rPr>
          <w:spacing w:val="-82"/>
        </w:rPr>
        <w:t> </w:t>
      </w:r>
      <w:r>
        <w:rPr>
          <w:rFonts w:ascii="Times New Roman" w:hAnsi="Times New Roman" w:cs="Times New Roman" w:eastAsia="Times New Roman" w:hint="default"/>
        </w:rPr>
        <w:t>LCP </w:t>
      </w:r>
      <w:r>
        <w:rPr/>
        <w:t>天线模组份额提升。从 长期来看，立讯在 </w:t>
      </w:r>
      <w:r>
        <w:rPr>
          <w:rFonts w:ascii="Times New Roman" w:hAnsi="Times New Roman" w:cs="Times New Roman" w:eastAsia="Times New Roman" w:hint="default"/>
        </w:rPr>
        <w:t>LCP </w:t>
      </w:r>
      <w:r>
        <w:rPr/>
        <w:t>传输线</w:t>
      </w:r>
      <w:r>
        <w:rPr>
          <w:rFonts w:ascii="Times New Roman" w:hAnsi="Times New Roman" w:cs="Times New Roman" w:eastAsia="Times New Roman" w:hint="default"/>
        </w:rPr>
        <w:t>/</w:t>
      </w:r>
      <w:r>
        <w:rPr/>
        <w:t>连接器等新应用亦有受益机会。信维通信的</w:t>
      </w:r>
      <w:r>
        <w:rPr>
          <w:spacing w:val="-57"/>
        </w:rPr>
        <w:t> </w:t>
      </w:r>
      <w:r>
        <w:rPr>
          <w:rFonts w:ascii="Times New Roman" w:hAnsi="Times New Roman" w:cs="Times New Roman" w:eastAsia="Times New Roman" w:hint="default"/>
        </w:rPr>
        <w:t>LCP </w:t>
      </w:r>
      <w:r>
        <w:rPr/>
        <w:t>业务从材料到封装全线布局， 亦有望迎来新的成长机遇。信维的多层</w:t>
      </w:r>
      <w:r>
        <w:rPr>
          <w:spacing w:val="-82"/>
        </w:rPr>
        <w:t> </w:t>
      </w:r>
      <w:r>
        <w:rPr>
          <w:rFonts w:ascii="Times New Roman" w:hAnsi="Times New Roman" w:cs="Times New Roman" w:eastAsia="Times New Roman" w:hint="default"/>
        </w:rPr>
        <w:t>LCP </w:t>
      </w:r>
      <w:r>
        <w:rPr/>
        <w:t>不仅可实现单根或多根传输线一体化设计，并可实现集成天线的射 频前端。我们看好公司“前端材料</w:t>
      </w:r>
      <w:r>
        <w:rPr>
          <w:rFonts w:ascii="Times New Roman" w:hAnsi="Times New Roman" w:cs="Times New Roman" w:eastAsia="Times New Roman" w:hint="default"/>
        </w:rPr>
        <w:t>+</w:t>
      </w:r>
      <w:r>
        <w:rPr/>
        <w:t>中端设计和整合</w:t>
      </w:r>
      <w:r>
        <w:rPr>
          <w:rFonts w:ascii="Times New Roman" w:hAnsi="Times New Roman" w:cs="Times New Roman" w:eastAsia="Times New Roman" w:hint="default"/>
        </w:rPr>
        <w:t>+</w:t>
      </w:r>
      <w:r>
        <w:rPr/>
        <w:t>后端制造”的一体化解决方案和其带来的成长机遇。</w:t>
      </w:r>
    </w:p>
    <w:p>
      <w:pPr>
        <w:spacing w:line="240" w:lineRule="auto" w:before="2"/>
        <w:ind w:right="0"/>
        <w:rPr>
          <w:rFonts w:ascii="宋体" w:hAnsi="宋体" w:cs="宋体" w:eastAsia="宋体" w:hint="default"/>
          <w:sz w:val="17"/>
          <w:szCs w:val="17"/>
        </w:rPr>
      </w:pPr>
    </w:p>
    <w:p>
      <w:pPr>
        <w:spacing w:before="0" w:after="45"/>
        <w:ind w:left="241" w:right="110" w:firstLine="0"/>
        <w:jc w:val="left"/>
        <w:rPr>
          <w:rFonts w:ascii="Microsoft JhengHei" w:hAnsi="Microsoft JhengHei" w:cs="Microsoft JhengHei" w:eastAsia="Microsoft JhengHei" w:hint="default"/>
          <w:sz w:val="18"/>
          <w:szCs w:val="18"/>
        </w:rPr>
      </w:pPr>
      <w:bookmarkStart w:name="_bookmark89" w:id="90"/>
      <w:bookmarkEnd w:id="90"/>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21</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LCP/MPI</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产业链大陆公司业务进展</w:t>
      </w:r>
      <w:r>
        <w:rPr>
          <w:rFonts w:ascii="Microsoft JhengHei" w:hAnsi="Microsoft JhengHei" w:cs="Microsoft JhengHei" w:eastAsia="Microsoft JhengHei" w:hint="default"/>
          <w:sz w:val="18"/>
          <w:szCs w:val="18"/>
        </w:rPr>
      </w:r>
    </w:p>
    <w:tbl>
      <w:tblPr>
        <w:tblW w:w="0" w:type="auto"/>
        <w:jc w:val="left"/>
        <w:tblInd w:w="236" w:type="dxa"/>
        <w:tblLayout w:type="fixed"/>
        <w:tblCellMar>
          <w:top w:w="0" w:type="dxa"/>
          <w:left w:w="0" w:type="dxa"/>
          <w:bottom w:w="0" w:type="dxa"/>
          <w:right w:w="0" w:type="dxa"/>
        </w:tblCellMar>
        <w:tblLook w:val="01E0"/>
      </w:tblPr>
      <w:tblGrid>
        <w:gridCol w:w="1214"/>
        <w:gridCol w:w="8200"/>
      </w:tblGrid>
      <w:tr>
        <w:trPr>
          <w:trHeight w:val="317" w:hRule="exact"/>
        </w:trPr>
        <w:tc>
          <w:tcPr>
            <w:tcW w:w="1214"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88"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上市公司</w:t>
            </w:r>
            <w:r>
              <w:rPr>
                <w:rFonts w:ascii="Microsoft JhengHei" w:hAnsi="Microsoft JhengHei" w:cs="Microsoft JhengHei" w:eastAsia="Microsoft JhengHei" w:hint="default"/>
                <w:sz w:val="18"/>
                <w:szCs w:val="18"/>
              </w:rPr>
            </w:r>
          </w:p>
        </w:tc>
        <w:tc>
          <w:tcPr>
            <w:tcW w:w="8200"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93" w:right="0"/>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LCP/MPI</w:t>
            </w:r>
            <w:r>
              <w:rPr>
                <w:rFonts w:ascii="Times New Roman" w:hAnsi="Times New Roman" w:cs="Times New Roman" w:eastAsia="Times New Roman" w:hint="default"/>
                <w:b/>
                <w:bCs/>
                <w:spacing w:val="2"/>
                <w:sz w:val="18"/>
                <w:szCs w:val="18"/>
              </w:rPr>
              <w:t> </w:t>
            </w:r>
            <w:r>
              <w:rPr>
                <w:rFonts w:ascii="Microsoft JhengHei" w:hAnsi="Microsoft JhengHei" w:cs="Microsoft JhengHei" w:eastAsia="Microsoft JhengHei" w:hint="default"/>
                <w:b/>
                <w:bCs/>
                <w:sz w:val="18"/>
                <w:szCs w:val="18"/>
              </w:rPr>
              <w:t>业务进展</w:t>
            </w:r>
            <w:r>
              <w:rPr>
                <w:rFonts w:ascii="Microsoft JhengHei" w:hAnsi="Microsoft JhengHei" w:cs="Microsoft JhengHei" w:eastAsia="Microsoft JhengHei" w:hint="default"/>
                <w:sz w:val="18"/>
                <w:szCs w:val="18"/>
              </w:rPr>
            </w:r>
          </w:p>
        </w:tc>
      </w:tr>
      <w:tr>
        <w:trPr>
          <w:trHeight w:val="313" w:hRule="exact"/>
        </w:trPr>
        <w:tc>
          <w:tcPr>
            <w:tcW w:w="121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left="91" w:right="0"/>
              <w:jc w:val="center"/>
              <w:rPr>
                <w:rFonts w:ascii="宋体" w:hAnsi="宋体" w:cs="宋体" w:eastAsia="宋体" w:hint="default"/>
                <w:sz w:val="18"/>
                <w:szCs w:val="18"/>
              </w:rPr>
            </w:pPr>
            <w:r>
              <w:rPr>
                <w:rFonts w:ascii="宋体" w:hAnsi="宋体" w:cs="宋体" w:eastAsia="宋体" w:hint="default"/>
                <w:sz w:val="18"/>
                <w:szCs w:val="18"/>
              </w:rPr>
              <w:t>立讯精密</w:t>
            </w:r>
          </w:p>
        </w:tc>
        <w:tc>
          <w:tcPr>
            <w:tcW w:w="820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
              <w:ind w:left="201" w:right="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LCP</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天线模组供应北美大客户，</w:t>
            </w:r>
            <w:r>
              <w:rPr>
                <w:rFonts w:ascii="Times New Roman" w:hAnsi="Times New Roman" w:cs="Times New Roman" w:eastAsia="Times New Roman" w:hint="default"/>
                <w:sz w:val="18"/>
                <w:szCs w:val="18"/>
              </w:rPr>
              <w:t>LCP</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天线日峰值产能达</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万套以上，新品份额约</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50%</w:t>
            </w:r>
          </w:p>
        </w:tc>
      </w:tr>
      <w:tr>
        <w:trPr>
          <w:trHeight w:val="624" w:hRule="exact"/>
        </w:trPr>
        <w:tc>
          <w:tcPr>
            <w:tcW w:w="1214"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91" w:right="0"/>
              <w:jc w:val="center"/>
              <w:rPr>
                <w:rFonts w:ascii="宋体" w:hAnsi="宋体" w:cs="宋体" w:eastAsia="宋体" w:hint="default"/>
                <w:sz w:val="18"/>
                <w:szCs w:val="18"/>
              </w:rPr>
            </w:pPr>
            <w:r>
              <w:rPr>
                <w:rFonts w:ascii="宋体" w:hAnsi="宋体" w:cs="宋体" w:eastAsia="宋体" w:hint="default"/>
                <w:sz w:val="18"/>
                <w:szCs w:val="18"/>
              </w:rPr>
              <w:t>信维通信</w:t>
            </w:r>
          </w:p>
        </w:tc>
        <w:tc>
          <w:tcPr>
            <w:tcW w:w="8200" w:type="dxa"/>
            <w:tcBorders>
              <w:top w:val="nil" w:sz="6" w:space="0" w:color="auto"/>
              <w:left w:val="nil" w:sz="6" w:space="0" w:color="auto"/>
              <w:bottom w:val="nil" w:sz="6" w:space="0" w:color="auto"/>
              <w:right w:val="nil" w:sz="6" w:space="0" w:color="auto"/>
            </w:tcBorders>
          </w:tcPr>
          <w:p>
            <w:pPr>
              <w:pStyle w:val="TableParagraph"/>
              <w:spacing w:line="300" w:lineRule="auto" w:before="10"/>
              <w:ind w:left="201" w:right="103"/>
              <w:jc w:val="left"/>
              <w:rPr>
                <w:rFonts w:ascii="宋体" w:hAnsi="宋体" w:cs="宋体" w:eastAsia="宋体" w:hint="default"/>
                <w:sz w:val="18"/>
                <w:szCs w:val="18"/>
              </w:rPr>
            </w:pPr>
            <w:r>
              <w:rPr>
                <w:rFonts w:ascii="宋体" w:hAnsi="宋体" w:cs="宋体" w:eastAsia="宋体" w:hint="default"/>
                <w:sz w:val="18"/>
                <w:szCs w:val="18"/>
              </w:rPr>
              <w:t>在全球多家手机大客户的 </w:t>
            </w:r>
            <w:r>
              <w:rPr>
                <w:rFonts w:ascii="Times New Roman" w:hAnsi="Times New Roman" w:cs="Times New Roman" w:eastAsia="Times New Roman" w:hint="default"/>
                <w:sz w:val="18"/>
                <w:szCs w:val="18"/>
              </w:rPr>
              <w:t>LCP </w:t>
            </w:r>
            <w:r>
              <w:rPr>
                <w:rFonts w:ascii="宋体" w:hAnsi="宋体" w:cs="宋体" w:eastAsia="宋体" w:hint="default"/>
                <w:sz w:val="18"/>
                <w:szCs w:val="18"/>
              </w:rPr>
              <w:t>天线项目进展顺利，一体化</w:t>
            </w:r>
            <w:r>
              <w:rPr>
                <w:rFonts w:ascii="宋体" w:hAnsi="宋体" w:cs="宋体" w:eastAsia="宋体" w:hint="default"/>
                <w:spacing w:val="-60"/>
                <w:sz w:val="18"/>
                <w:szCs w:val="18"/>
              </w:rPr>
              <w:t> </w:t>
            </w:r>
            <w:r>
              <w:rPr>
                <w:rFonts w:ascii="Times New Roman" w:hAnsi="Times New Roman" w:cs="Times New Roman" w:eastAsia="Times New Roman" w:hint="default"/>
                <w:sz w:val="18"/>
                <w:szCs w:val="18"/>
              </w:rPr>
              <w:t>LCP </w:t>
            </w:r>
            <w:r>
              <w:rPr>
                <w:rFonts w:ascii="宋体" w:hAnsi="宋体" w:cs="宋体" w:eastAsia="宋体" w:hint="default"/>
                <w:sz w:val="18"/>
                <w:szCs w:val="18"/>
              </w:rPr>
              <w:t>天线通过部分国际客户测试认证。正 与全球客户合作设计</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5G </w:t>
            </w:r>
            <w:r>
              <w:rPr>
                <w:rFonts w:ascii="宋体" w:hAnsi="宋体" w:cs="宋体" w:eastAsia="宋体" w:hint="default"/>
                <w:sz w:val="18"/>
                <w:szCs w:val="18"/>
              </w:rPr>
              <w:t>天线，参与多款毫米波天线模组设计和研发，并提供相关射频器件。</w:t>
            </w:r>
          </w:p>
        </w:tc>
      </w:tr>
      <w:tr>
        <w:trPr>
          <w:trHeight w:val="312" w:hRule="exact"/>
        </w:trPr>
        <w:tc>
          <w:tcPr>
            <w:tcW w:w="121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91" w:right="0"/>
              <w:jc w:val="center"/>
              <w:rPr>
                <w:rFonts w:ascii="宋体" w:hAnsi="宋体" w:cs="宋体" w:eastAsia="宋体" w:hint="default"/>
                <w:sz w:val="18"/>
                <w:szCs w:val="18"/>
              </w:rPr>
            </w:pPr>
            <w:r>
              <w:rPr>
                <w:rFonts w:ascii="宋体" w:hAnsi="宋体" w:cs="宋体" w:eastAsia="宋体" w:hint="default"/>
                <w:sz w:val="18"/>
                <w:szCs w:val="18"/>
              </w:rPr>
              <w:t>景旺电子</w:t>
            </w:r>
          </w:p>
        </w:tc>
        <w:tc>
          <w:tcPr>
            <w:tcW w:w="820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201" w:right="0"/>
              <w:jc w:val="left"/>
              <w:rPr>
                <w:rFonts w:ascii="宋体" w:hAnsi="宋体" w:cs="宋体" w:eastAsia="宋体" w:hint="default"/>
                <w:sz w:val="18"/>
                <w:szCs w:val="18"/>
              </w:rPr>
            </w:pPr>
            <w:r>
              <w:rPr>
                <w:rFonts w:ascii="宋体" w:hAnsi="宋体" w:cs="宋体" w:eastAsia="宋体" w:hint="default"/>
                <w:sz w:val="18"/>
                <w:szCs w:val="18"/>
              </w:rPr>
              <w:t>公司与立讯精密在 </w:t>
            </w:r>
            <w:r>
              <w:rPr>
                <w:rFonts w:ascii="Times New Roman" w:hAnsi="Times New Roman" w:cs="Times New Roman" w:eastAsia="Times New Roman" w:hint="default"/>
                <w:sz w:val="18"/>
                <w:szCs w:val="18"/>
              </w:rPr>
              <w:t>LCP</w:t>
            </w:r>
            <w:r>
              <w:rPr>
                <w:rFonts w:ascii="Times New Roman" w:hAnsi="Times New Roman" w:cs="Times New Roman" w:eastAsia="Times New Roman" w:hint="default"/>
                <w:spacing w:val="-7"/>
                <w:sz w:val="18"/>
                <w:szCs w:val="18"/>
              </w:rPr>
              <w:t> </w:t>
            </w:r>
            <w:r>
              <w:rPr>
                <w:rFonts w:ascii="宋体" w:hAnsi="宋体" w:cs="宋体" w:eastAsia="宋体" w:hint="default"/>
                <w:sz w:val="18"/>
                <w:szCs w:val="18"/>
              </w:rPr>
              <w:t>材料、工艺、制程等方面合作，在国内外已拥有较好客户基础</w:t>
            </w:r>
          </w:p>
        </w:tc>
      </w:tr>
      <w:tr>
        <w:trPr>
          <w:trHeight w:val="312" w:hRule="exact"/>
        </w:trPr>
        <w:tc>
          <w:tcPr>
            <w:tcW w:w="1214" w:type="dxa"/>
            <w:tcBorders>
              <w:top w:val="nil" w:sz="6" w:space="0" w:color="auto"/>
              <w:left w:val="nil" w:sz="6" w:space="0" w:color="auto"/>
              <w:bottom w:val="nil" w:sz="6" w:space="0" w:color="auto"/>
              <w:right w:val="nil" w:sz="6" w:space="0" w:color="auto"/>
            </w:tcBorders>
          </w:tcPr>
          <w:p>
            <w:pPr>
              <w:pStyle w:val="TableParagraph"/>
              <w:spacing w:line="240" w:lineRule="auto" w:before="10"/>
              <w:ind w:left="91" w:right="0"/>
              <w:jc w:val="center"/>
              <w:rPr>
                <w:rFonts w:ascii="宋体" w:hAnsi="宋体" w:cs="宋体" w:eastAsia="宋体" w:hint="default"/>
                <w:sz w:val="18"/>
                <w:szCs w:val="18"/>
              </w:rPr>
            </w:pPr>
            <w:r>
              <w:rPr>
                <w:rFonts w:ascii="宋体" w:hAnsi="宋体" w:cs="宋体" w:eastAsia="宋体" w:hint="default"/>
                <w:sz w:val="18"/>
                <w:szCs w:val="18"/>
              </w:rPr>
              <w:t>电连技术</w:t>
            </w:r>
          </w:p>
        </w:tc>
        <w:tc>
          <w:tcPr>
            <w:tcW w:w="820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01" w:right="0"/>
              <w:jc w:val="left"/>
              <w:rPr>
                <w:rFonts w:ascii="宋体" w:hAnsi="宋体" w:cs="宋体" w:eastAsia="宋体" w:hint="default"/>
                <w:sz w:val="18"/>
                <w:szCs w:val="18"/>
              </w:rPr>
            </w:pPr>
            <w:r>
              <w:rPr>
                <w:rFonts w:ascii="宋体" w:hAnsi="宋体" w:cs="宋体" w:eastAsia="宋体" w:hint="default"/>
                <w:sz w:val="18"/>
                <w:szCs w:val="18"/>
              </w:rPr>
              <w:t>加大对与</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LCP </w:t>
            </w:r>
            <w:r>
              <w:rPr>
                <w:rFonts w:ascii="宋体" w:hAnsi="宋体" w:cs="宋体" w:eastAsia="宋体" w:hint="default"/>
                <w:sz w:val="18"/>
                <w:szCs w:val="18"/>
              </w:rPr>
              <w:t>天线互联的射频板对板连接器的研发投入，与多家重要客户合作研发，产品已送样</w:t>
            </w:r>
          </w:p>
        </w:tc>
      </w:tr>
      <w:tr>
        <w:trPr>
          <w:trHeight w:val="312" w:hRule="exact"/>
        </w:trPr>
        <w:tc>
          <w:tcPr>
            <w:tcW w:w="121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88" w:right="0"/>
              <w:jc w:val="center"/>
              <w:rPr>
                <w:rFonts w:ascii="宋体" w:hAnsi="宋体" w:cs="宋体" w:eastAsia="宋体" w:hint="default"/>
                <w:sz w:val="18"/>
                <w:szCs w:val="18"/>
              </w:rPr>
            </w:pPr>
            <w:r>
              <w:rPr>
                <w:rFonts w:ascii="宋体" w:hAnsi="宋体" w:cs="宋体" w:eastAsia="宋体" w:hint="default"/>
                <w:sz w:val="18"/>
                <w:szCs w:val="18"/>
              </w:rPr>
              <w:t>合力泰</w:t>
            </w:r>
          </w:p>
        </w:tc>
        <w:tc>
          <w:tcPr>
            <w:tcW w:w="820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201" w:right="0"/>
              <w:jc w:val="left"/>
              <w:rPr>
                <w:rFonts w:ascii="宋体" w:hAnsi="宋体" w:cs="宋体" w:eastAsia="宋体" w:hint="default"/>
                <w:sz w:val="18"/>
                <w:szCs w:val="18"/>
              </w:rPr>
            </w:pPr>
            <w:r>
              <w:rPr>
                <w:rFonts w:ascii="宋体" w:hAnsi="宋体" w:cs="宋体" w:eastAsia="宋体" w:hint="default"/>
                <w:sz w:val="18"/>
                <w:szCs w:val="18"/>
              </w:rPr>
              <w:t>通过控股子公司安蒂诺积极布局</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LCP</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业务，目前已导入多层</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LCP</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软板生产</w:t>
            </w:r>
          </w:p>
        </w:tc>
      </w:tr>
      <w:tr>
        <w:trPr>
          <w:trHeight w:val="312" w:hRule="exact"/>
        </w:trPr>
        <w:tc>
          <w:tcPr>
            <w:tcW w:w="1214" w:type="dxa"/>
            <w:tcBorders>
              <w:top w:val="nil" w:sz="6" w:space="0" w:color="auto"/>
              <w:left w:val="nil" w:sz="6" w:space="0" w:color="auto"/>
              <w:bottom w:val="nil" w:sz="6" w:space="0" w:color="auto"/>
              <w:right w:val="nil" w:sz="6" w:space="0" w:color="auto"/>
            </w:tcBorders>
          </w:tcPr>
          <w:p>
            <w:pPr>
              <w:pStyle w:val="TableParagraph"/>
              <w:spacing w:line="240" w:lineRule="auto" w:before="10"/>
              <w:ind w:left="91" w:right="0"/>
              <w:jc w:val="center"/>
              <w:rPr>
                <w:rFonts w:ascii="宋体" w:hAnsi="宋体" w:cs="宋体" w:eastAsia="宋体" w:hint="default"/>
                <w:sz w:val="18"/>
                <w:szCs w:val="18"/>
              </w:rPr>
            </w:pPr>
            <w:r>
              <w:rPr>
                <w:rFonts w:ascii="宋体" w:hAnsi="宋体" w:cs="宋体" w:eastAsia="宋体" w:hint="default"/>
                <w:sz w:val="18"/>
                <w:szCs w:val="18"/>
              </w:rPr>
              <w:t>生益科技</w:t>
            </w:r>
          </w:p>
        </w:tc>
        <w:tc>
          <w:tcPr>
            <w:tcW w:w="820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01"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已拥有商业化的双面</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LCP</w:t>
            </w:r>
            <w:r>
              <w:rPr>
                <w:rFonts w:ascii="Times New Roman" w:hAnsi="Times New Roman" w:cs="Times New Roman" w:eastAsia="Times New Roman" w:hint="default"/>
                <w:spacing w:val="-6"/>
                <w:sz w:val="18"/>
                <w:szCs w:val="18"/>
              </w:rPr>
              <w:t> </w:t>
            </w:r>
            <w:r>
              <w:rPr>
                <w:rFonts w:ascii="Times New Roman" w:hAnsi="Times New Roman" w:cs="Times New Roman" w:eastAsia="Times New Roman" w:hint="default"/>
                <w:sz w:val="18"/>
                <w:szCs w:val="18"/>
              </w:rPr>
              <w:t>FCCL</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产品</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SF701</w:t>
            </w:r>
          </w:p>
        </w:tc>
      </w:tr>
      <w:tr>
        <w:trPr>
          <w:trHeight w:val="317" w:hRule="exact"/>
        </w:trPr>
        <w:tc>
          <w:tcPr>
            <w:tcW w:w="1214"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91" w:right="0"/>
              <w:jc w:val="center"/>
              <w:rPr>
                <w:rFonts w:ascii="宋体" w:hAnsi="宋体" w:cs="宋体" w:eastAsia="宋体" w:hint="default"/>
                <w:sz w:val="18"/>
                <w:szCs w:val="18"/>
              </w:rPr>
            </w:pPr>
            <w:r>
              <w:rPr>
                <w:rFonts w:ascii="宋体" w:hAnsi="宋体" w:cs="宋体" w:eastAsia="宋体" w:hint="default"/>
                <w:sz w:val="18"/>
                <w:szCs w:val="18"/>
              </w:rPr>
              <w:t>沃特股份</w:t>
            </w:r>
          </w:p>
        </w:tc>
        <w:tc>
          <w:tcPr>
            <w:tcW w:w="8200"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201" w:right="0"/>
              <w:jc w:val="left"/>
              <w:rPr>
                <w:rFonts w:ascii="宋体" w:hAnsi="宋体" w:cs="宋体" w:eastAsia="宋体" w:hint="default"/>
                <w:sz w:val="18"/>
                <w:szCs w:val="18"/>
              </w:rPr>
            </w:pPr>
            <w:r>
              <w:rPr>
                <w:rFonts w:ascii="宋体" w:hAnsi="宋体" w:cs="宋体" w:eastAsia="宋体" w:hint="default"/>
                <w:sz w:val="18"/>
                <w:szCs w:val="18"/>
              </w:rPr>
              <w:t>拥有完善的</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LCP</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产品矩阵，电子级</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LCP </w:t>
            </w:r>
            <w:r>
              <w:rPr>
                <w:rFonts w:ascii="宋体" w:hAnsi="宋体" w:cs="宋体" w:eastAsia="宋体" w:hint="default"/>
                <w:sz w:val="18"/>
                <w:szCs w:val="18"/>
              </w:rPr>
              <w:t>材料产品已进入生产、认证环节</w:t>
            </w:r>
          </w:p>
        </w:tc>
      </w:tr>
    </w:tbl>
    <w:p>
      <w:pPr>
        <w:spacing w:before="17"/>
        <w:ind w:left="236" w:right="110" w:firstLine="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Wind</w:t>
      </w:r>
      <w:r>
        <w:rPr>
          <w:rFonts w:ascii="宋体" w:hAnsi="宋体" w:cs="宋体" w:eastAsia="宋体" w:hint="default"/>
          <w:sz w:val="17"/>
          <w:szCs w:val="17"/>
        </w:rPr>
        <w:t>，中信建投证券研究发展部</w:t>
      </w:r>
    </w:p>
    <w:p>
      <w:pPr>
        <w:spacing w:line="240" w:lineRule="auto" w:before="0"/>
        <w:ind w:right="0"/>
        <w:rPr>
          <w:rFonts w:ascii="宋体" w:hAnsi="宋体" w:cs="宋体" w:eastAsia="宋体" w:hint="default"/>
          <w:sz w:val="20"/>
          <w:szCs w:val="20"/>
        </w:rPr>
      </w:pPr>
    </w:p>
    <w:p>
      <w:pPr>
        <w:spacing w:line="240" w:lineRule="auto" w:before="12" w:after="0"/>
        <w:ind w:right="0"/>
        <w:rPr>
          <w:rFonts w:ascii="宋体" w:hAnsi="宋体" w:cs="宋体" w:eastAsia="宋体" w:hint="default"/>
          <w:sz w:val="25"/>
          <w:szCs w:val="25"/>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4"/>
          <w:szCs w:val="24"/>
        </w:rPr>
      </w:pPr>
    </w:p>
    <w:p>
      <w:pPr>
        <w:pStyle w:val="Heading2"/>
        <w:spacing w:line="413" w:lineRule="exact"/>
        <w:ind w:right="0"/>
        <w:jc w:val="left"/>
        <w:rPr>
          <w:b w:val="0"/>
          <w:bCs w:val="0"/>
        </w:rPr>
      </w:pPr>
      <w:bookmarkStart w:name="_bookmark90" w:id="91"/>
      <w:bookmarkEnd w:id="91"/>
      <w:r>
        <w:rPr>
          <w:b w:val="0"/>
          <w:bCs w:val="0"/>
        </w:rPr>
      </w:r>
      <w:r>
        <w:rPr>
          <w:rFonts w:ascii="Times New Roman" w:hAnsi="Times New Roman" w:cs="Times New Roman" w:eastAsia="Times New Roman" w:hint="default"/>
        </w:rPr>
        <w:t>2.3 </w:t>
      </w:r>
      <w:r>
        <w:rPr>
          <w:rFonts w:ascii="Times New Roman" w:hAnsi="Times New Roman" w:cs="Times New Roman" w:eastAsia="Times New Roman" w:hint="default"/>
          <w:spacing w:val="26"/>
        </w:rPr>
        <w:t> </w:t>
      </w:r>
      <w:r>
        <w:rPr/>
        <w:t>散热：工艺升级散热市场快速增长，国内厂商追赶势头强劲</w:t>
      </w:r>
      <w:r>
        <w:rPr>
          <w:b w:val="0"/>
          <w:bCs w:val="0"/>
        </w:rPr>
      </w:r>
    </w:p>
    <w:p>
      <w:pPr>
        <w:pStyle w:val="BodyText"/>
        <w:spacing w:line="271" w:lineRule="auto" w:before="68"/>
        <w:ind w:right="131" w:firstLine="403"/>
        <w:jc w:val="both"/>
      </w:pPr>
      <w:r>
        <w:rPr>
          <w:rFonts w:ascii="Microsoft JhengHei" w:hAnsi="Microsoft JhengHei" w:cs="Microsoft JhengHei" w:eastAsia="Microsoft JhengHei" w:hint="default"/>
          <w:b/>
          <w:bCs/>
        </w:rPr>
        <w:t>手机元器件密度和能耗密度不断提升，工艺升级推动单机散热价值提高。</w:t>
      </w:r>
      <w:r>
        <w:rPr/>
        <w:t>智能手机集成度进一步提高，单 位空间内的功耗日益增加，主要热源包括处理器芯片、</w:t>
      </w:r>
      <w:r>
        <w:rPr>
          <w:rFonts w:ascii="Times New Roman" w:hAnsi="Times New Roman" w:cs="Times New Roman" w:eastAsia="Times New Roman" w:hint="default"/>
        </w:rPr>
        <w:t>PCB </w:t>
      </w:r>
      <w:r>
        <w:rPr/>
        <w:t>和主板元器件、面板、电池、相机、</w:t>
      </w:r>
      <w:r>
        <w:rPr>
          <w:rFonts w:ascii="Times New Roman" w:hAnsi="Times New Roman" w:cs="Times New Roman" w:eastAsia="Times New Roman" w:hint="default"/>
        </w:rPr>
        <w:t>LED</w:t>
      </w:r>
      <w:r>
        <w:rPr>
          <w:rFonts w:ascii="Times New Roman" w:hAnsi="Times New Roman" w:cs="Times New Roman" w:eastAsia="Times New Roman" w:hint="default"/>
          <w:spacing w:val="-35"/>
        </w:rPr>
        <w:t> </w:t>
      </w:r>
      <w:r>
        <w:rPr/>
        <w:t>等，其产 生的大量热量影响用户体验与手机正常工作。随着处理器晶体管和主频大幅增加导致性能和能耗提升、小型化 </w:t>
      </w:r>
      <w:r>
        <w:rPr>
          <w:spacing w:val="-8"/>
          <w:w w:val="99"/>
        </w:rPr>
        <w:t>导致堆叠封装密度提升、</w:t>
      </w:r>
      <w:r>
        <w:rPr>
          <w:rFonts w:ascii="Times New Roman" w:hAnsi="Times New Roman" w:cs="Times New Roman" w:eastAsia="Times New Roman" w:hint="default"/>
          <w:spacing w:val="-8"/>
          <w:w w:val="99"/>
        </w:rPr>
        <w:t>5G</w:t>
      </w:r>
      <w:r>
        <w:rPr>
          <w:rFonts w:ascii="Times New Roman" w:hAnsi="Times New Roman" w:cs="Times New Roman" w:eastAsia="Times New Roman" w:hint="default"/>
          <w:w w:val="99"/>
        </w:rPr>
        <w:t> </w:t>
      </w:r>
      <w:r>
        <w:rPr>
          <w:w w:val="99"/>
        </w:rPr>
        <w:t>新增</w:t>
      </w:r>
      <w:r>
        <w:rPr>
          <w:spacing w:val="-41"/>
          <w:w w:val="99"/>
        </w:rPr>
        <w:t> </w:t>
      </w:r>
      <w:r>
        <w:rPr>
          <w:rFonts w:ascii="Times New Roman" w:hAnsi="Times New Roman" w:cs="Times New Roman" w:eastAsia="Times New Roman" w:hint="default"/>
          <w:w w:val="99"/>
        </w:rPr>
        <w:t>Sub-6GHz </w:t>
      </w:r>
      <w:r>
        <w:rPr>
          <w:spacing w:val="-3"/>
          <w:w w:val="99"/>
        </w:rPr>
        <w:t>和毫米波频段导致射频前端功耗增加，高效手机散热方案日益重要。</w:t>
      </w:r>
      <w:r>
        <w:rPr>
          <w:w w:val="99"/>
        </w:rPr>
        <w:t> </w:t>
      </w:r>
      <w:r>
        <w:rPr>
          <w:w w:val="99"/>
        </w:rPr>
      </w:r>
      <w:r>
        <w:rPr/>
        <w:t>随着</w:t>
      </w:r>
      <w:r>
        <w:rPr>
          <w:spacing w:val="-61"/>
        </w:rPr>
        <w:t> </w:t>
      </w:r>
      <w:r>
        <w:rPr>
          <w:rFonts w:ascii="Times New Roman" w:hAnsi="Times New Roman" w:cs="Times New Roman" w:eastAsia="Times New Roman" w:hint="default"/>
        </w:rPr>
        <w:t>5G</w:t>
      </w:r>
      <w:r>
        <w:rPr>
          <w:rFonts w:ascii="Times New Roman" w:hAnsi="Times New Roman" w:cs="Times New Roman" w:eastAsia="Times New Roman" w:hint="default"/>
          <w:spacing w:val="-11"/>
        </w:rPr>
        <w:t> </w:t>
      </w:r>
      <w:r>
        <w:rPr/>
        <w:t>散热需求增加和散热工艺升级，预计散热单机价值有望提升到</w:t>
      </w:r>
      <w:r>
        <w:rPr>
          <w:spacing w:val="-60"/>
        </w:rPr>
        <w:t> </w:t>
      </w:r>
      <w:r>
        <w:rPr>
          <w:rFonts w:ascii="Times New Roman" w:hAnsi="Times New Roman" w:cs="Times New Roman" w:eastAsia="Times New Roman" w:hint="default"/>
        </w:rPr>
        <w:t>1%-1.5%</w:t>
      </w:r>
      <w:r>
        <w:rPr/>
        <w:t>，单机价值达</w:t>
      </w:r>
      <w:r>
        <w:rPr>
          <w:spacing w:val="-61"/>
        </w:rPr>
        <w:t> </w:t>
      </w:r>
      <w:r>
        <w:rPr>
          <w:rFonts w:ascii="Times New Roman" w:hAnsi="Times New Roman" w:cs="Times New Roman" w:eastAsia="Times New Roman" w:hint="default"/>
        </w:rPr>
        <w:t>20-25</w:t>
      </w:r>
      <w:r>
        <w:rPr>
          <w:rFonts w:ascii="Times New Roman" w:hAnsi="Times New Roman" w:cs="Times New Roman" w:eastAsia="Times New Roman" w:hint="default"/>
          <w:spacing w:val="-11"/>
        </w:rPr>
        <w:t> </w:t>
      </w:r>
      <w:r>
        <w:rPr>
          <w:spacing w:val="-5"/>
        </w:rPr>
        <w:t>元。市场空 </w:t>
      </w:r>
      <w:r>
        <w:rPr/>
        <w:t>间方面，</w:t>
      </w:r>
      <w:r>
        <w:rPr>
          <w:rFonts w:ascii="Times New Roman" w:hAnsi="Times New Roman" w:cs="Times New Roman" w:eastAsia="Times New Roman" w:hint="default"/>
        </w:rPr>
        <w:t>2018 </w:t>
      </w:r>
      <w:r>
        <w:rPr/>
        <w:t>年全球手机热管理市场约 </w:t>
      </w:r>
      <w:r>
        <w:rPr>
          <w:rFonts w:ascii="Times New Roman" w:hAnsi="Times New Roman" w:cs="Times New Roman" w:eastAsia="Times New Roman" w:hint="default"/>
        </w:rPr>
        <w:t>14 </w:t>
      </w:r>
      <w:r>
        <w:rPr/>
        <w:t>亿美元，预计 </w:t>
      </w:r>
      <w:r>
        <w:rPr>
          <w:rFonts w:ascii="Times New Roman" w:hAnsi="Times New Roman" w:cs="Times New Roman" w:eastAsia="Times New Roman" w:hint="default"/>
        </w:rPr>
        <w:t>2018-2022 </w:t>
      </w:r>
      <w:r>
        <w:rPr/>
        <w:t>年手机散热市场年均复合增速高达</w:t>
      </w:r>
      <w:r>
        <w:rPr>
          <w:spacing w:val="-52"/>
        </w:rPr>
        <w:t> </w:t>
      </w:r>
      <w:r>
        <w:rPr>
          <w:rFonts w:ascii="Times New Roman" w:hAnsi="Times New Roman" w:cs="Times New Roman" w:eastAsia="Times New Roman" w:hint="default"/>
        </w:rPr>
        <w:t>26%</w:t>
      </w:r>
      <w:r>
        <w:rPr/>
        <w:t>， </w:t>
      </w:r>
      <w:r>
        <w:rPr>
          <w:rFonts w:ascii="Times New Roman" w:hAnsi="Times New Roman" w:cs="Times New Roman" w:eastAsia="Times New Roman" w:hint="default"/>
        </w:rPr>
        <w:t>2022 </w:t>
      </w:r>
      <w:r>
        <w:rPr/>
        <w:t>年达</w:t>
      </w:r>
      <w:r>
        <w:rPr>
          <w:spacing w:val="-55"/>
        </w:rPr>
        <w:t> </w:t>
      </w:r>
      <w:r>
        <w:rPr>
          <w:rFonts w:ascii="Times New Roman" w:hAnsi="Times New Roman" w:cs="Times New Roman" w:eastAsia="Times New Roman" w:hint="default"/>
        </w:rPr>
        <w:t>35 </w:t>
      </w:r>
      <w:r>
        <w:rPr/>
        <w:t>亿美元市场规模。</w:t>
      </w:r>
    </w:p>
    <w:p>
      <w:pPr>
        <w:spacing w:line="240" w:lineRule="auto" w:before="6"/>
        <w:ind w:right="0"/>
        <w:rPr>
          <w:rFonts w:ascii="宋体" w:hAnsi="宋体" w:cs="宋体" w:eastAsia="宋体" w:hint="default"/>
          <w:sz w:val="16"/>
          <w:szCs w:val="16"/>
        </w:rPr>
      </w:pPr>
    </w:p>
    <w:p>
      <w:pPr>
        <w:spacing w:before="0" w:after="55"/>
        <w:ind w:left="241" w:right="0" w:firstLine="0"/>
        <w:jc w:val="left"/>
        <w:rPr>
          <w:rFonts w:ascii="Microsoft JhengHei" w:hAnsi="Microsoft JhengHei" w:cs="Microsoft JhengHei" w:eastAsia="Microsoft JhengHei" w:hint="default"/>
          <w:sz w:val="18"/>
          <w:szCs w:val="18"/>
        </w:rPr>
      </w:pPr>
      <w:r>
        <w:rPr/>
        <w:pict>
          <v:group style="position:absolute;margin-left:56.639999pt;margin-top:18.175266pt;width:481.55pt;height:.1pt;mso-position-horizontal-relative:page;mso-position-vertical-relative:paragraph;z-index:12736" coordorigin="1133,364" coordsize="9631,2">
            <v:shape style="position:absolute;left:1133;top:364;width:9631;height:2" coordorigin="1133,364" coordsize="9631,0" path="m1133,364l10764,364e" filled="false" stroked="true" strokeweight=".47998pt" strokecolor="#367097">
              <v:path arrowok="t"/>
            </v:shape>
            <w10:wrap type="none"/>
          </v:group>
        </w:pict>
      </w:r>
      <w:bookmarkStart w:name="_bookmark91" w:id="92"/>
      <w:bookmarkEnd w:id="92"/>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9"/>
          <w:sz w:val="18"/>
          <w:szCs w:val="18"/>
        </w:rPr>
        <w:t> </w:t>
      </w:r>
      <w:r>
        <w:rPr>
          <w:rFonts w:ascii="Arial" w:hAnsi="Arial" w:cs="Arial" w:eastAsia="Arial" w:hint="default"/>
          <w:b/>
          <w:bCs/>
          <w:sz w:val="18"/>
          <w:szCs w:val="18"/>
        </w:rPr>
        <w:t>22</w:t>
      </w:r>
      <w:r>
        <w:rPr>
          <w:rFonts w:ascii="Microsoft JhengHei" w:hAnsi="Microsoft JhengHei" w:cs="Microsoft JhengHei" w:eastAsia="Microsoft JhengHei" w:hint="default"/>
          <w:b/>
          <w:bCs/>
          <w:sz w:val="18"/>
          <w:szCs w:val="18"/>
        </w:rPr>
        <w:t>：手机热源与散热影响因素分析</w:t>
      </w:r>
      <w:r>
        <w:rPr>
          <w:rFonts w:ascii="Microsoft JhengHei" w:hAnsi="Microsoft JhengHei" w:cs="Microsoft JhengHei" w:eastAsia="Microsoft JhengHei" w:hint="default"/>
          <w:sz w:val="18"/>
          <w:szCs w:val="18"/>
        </w:rPr>
      </w:r>
    </w:p>
    <w:p>
      <w:pPr>
        <w:spacing w:line="312" w:lineRule="exact"/>
        <w:ind w:left="241"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position w:val="-5"/>
          <w:sz w:val="20"/>
          <w:szCs w:val="20"/>
        </w:rPr>
        <w:pict>
          <v:shape style="width:470.75pt;height:15.6pt;mso-position-horizontal-relative:char;mso-position-vertical-relative:line" type="#_x0000_t202" filled="true" fillcolor="#ffb1b1" stroked="false">
            <w10:anchorlock/>
            <v:textbox inset="0,0,0,0">
              <w:txbxContent>
                <w:p>
                  <w:pPr>
                    <w:tabs>
                      <w:tab w:pos="1058" w:val="left" w:leader="none"/>
                      <w:tab w:pos="2121" w:val="left" w:leader="none"/>
                      <w:tab w:pos="5890" w:val="left" w:leader="none"/>
                    </w:tabs>
                    <w:spacing w:line="257" w:lineRule="exact" w:before="0"/>
                    <w:ind w:left="199" w:right="0" w:firstLine="0"/>
                    <w:jc w:val="left"/>
                    <w:rPr>
                      <w:rFonts w:ascii="Microsoft JhengHei" w:hAnsi="Microsoft JhengHei" w:cs="Microsoft JhengHei" w:eastAsia="Microsoft JhengHei" w:hint="default"/>
                      <w:sz w:val="16"/>
                      <w:szCs w:val="16"/>
                    </w:rPr>
                  </w:pPr>
                  <w:r>
                    <w:rPr>
                      <w:rFonts w:ascii="Microsoft JhengHei" w:hAnsi="Microsoft JhengHei" w:cs="Microsoft JhengHei" w:eastAsia="Microsoft JhengHei" w:hint="default"/>
                      <w:b/>
                      <w:bCs/>
                      <w:sz w:val="16"/>
                      <w:szCs w:val="16"/>
                    </w:rPr>
                    <w:t>热因素</w:t>
                    <w:tab/>
                    <w:t>手机模块</w:t>
                    <w:tab/>
                    <w:t>发展趋势</w:t>
                    <w:tab/>
                    <w:t>热源分析</w:t>
                  </w:r>
                  <w:r>
                    <w:rPr>
                      <w:rFonts w:ascii="Microsoft JhengHei" w:hAnsi="Microsoft JhengHei" w:cs="Microsoft JhengHei" w:eastAsia="Microsoft JhengHei" w:hint="default"/>
                      <w:sz w:val="16"/>
                      <w:szCs w:val="16"/>
                    </w:rPr>
                  </w:r>
                </w:p>
              </w:txbxContent>
            </v:textbox>
            <v:fill type="solid"/>
          </v:shape>
        </w:pict>
      </w:r>
      <w:r>
        <w:rPr>
          <w:rFonts w:ascii="Microsoft JhengHei" w:hAnsi="Microsoft JhengHei" w:cs="Microsoft JhengHei" w:eastAsia="Microsoft JhengHei" w:hint="default"/>
          <w:position w:val="-5"/>
          <w:sz w:val="20"/>
          <w:szCs w:val="20"/>
        </w:rPr>
      </w:r>
    </w:p>
    <w:p>
      <w:pPr>
        <w:spacing w:after="0" w:line="312" w:lineRule="exact"/>
        <w:rPr>
          <w:rFonts w:ascii="Microsoft JhengHei" w:hAnsi="Microsoft JhengHei" w:cs="Microsoft JhengHei" w:eastAsia="Microsoft JhengHei" w:hint="default"/>
          <w:sz w:val="20"/>
          <w:szCs w:val="20"/>
        </w:rPr>
        <w:sectPr>
          <w:pgSz w:w="11910" w:h="16840"/>
          <w:pgMar w:header="851" w:footer="1011" w:top="1580" w:bottom="1200" w:left="1000" w:right="1000"/>
        </w:sectPr>
      </w:pPr>
    </w:p>
    <w:p>
      <w:pPr>
        <w:spacing w:line="240" w:lineRule="auto" w:before="3"/>
        <w:ind w:right="0"/>
        <w:rPr>
          <w:rFonts w:ascii="Microsoft JhengHei" w:hAnsi="Microsoft JhengHei" w:cs="Microsoft JhengHei" w:eastAsia="Microsoft JhengHei" w:hint="default"/>
          <w:b/>
          <w:bCs/>
          <w:sz w:val="12"/>
          <w:szCs w:val="12"/>
        </w:rPr>
      </w:pPr>
    </w:p>
    <w:p>
      <w:pPr>
        <w:tabs>
          <w:tab w:pos="2362" w:val="left" w:leader="none"/>
        </w:tabs>
        <w:spacing w:before="0"/>
        <w:ind w:left="1460" w:right="-16" w:firstLine="0"/>
        <w:jc w:val="left"/>
        <w:rPr>
          <w:rFonts w:ascii="宋体" w:hAnsi="宋体" w:cs="宋体" w:eastAsia="宋体" w:hint="default"/>
          <w:sz w:val="16"/>
          <w:szCs w:val="16"/>
        </w:rPr>
      </w:pPr>
      <w:r>
        <w:rPr>
          <w:rFonts w:ascii="宋体" w:hAnsi="宋体" w:cs="宋体" w:eastAsia="宋体" w:hint="default"/>
          <w:sz w:val="16"/>
          <w:szCs w:val="16"/>
        </w:rPr>
        <w:t>芯片</w:t>
        <w:tab/>
        <w:t>算力提升</w:t>
      </w:r>
    </w:p>
    <w:p>
      <w:pPr>
        <w:spacing w:line="338" w:lineRule="auto" w:before="55"/>
        <w:ind w:left="265" w:right="272" w:firstLine="0"/>
        <w:jc w:val="left"/>
        <w:rPr>
          <w:rFonts w:ascii="宋体" w:hAnsi="宋体" w:cs="宋体" w:eastAsia="宋体" w:hint="default"/>
          <w:sz w:val="16"/>
          <w:szCs w:val="16"/>
        </w:rPr>
      </w:pPr>
      <w:r>
        <w:rPr/>
        <w:br w:type="column"/>
      </w:r>
      <w:r>
        <w:rPr>
          <w:rFonts w:ascii="宋体" w:hAnsi="宋体" w:cs="宋体" w:eastAsia="宋体" w:hint="default"/>
          <w:sz w:val="16"/>
          <w:szCs w:val="16"/>
        </w:rPr>
        <w:t>软件升级、功能增加、</w:t>
      </w:r>
      <w:r>
        <w:rPr>
          <w:rFonts w:ascii="Times New Roman" w:hAnsi="Times New Roman" w:cs="Times New Roman" w:eastAsia="Times New Roman" w:hint="default"/>
          <w:sz w:val="16"/>
          <w:szCs w:val="16"/>
        </w:rPr>
        <w:t>AI</w:t>
      </w:r>
      <w:r>
        <w:rPr>
          <w:rFonts w:ascii="Times New Roman" w:hAnsi="Times New Roman" w:cs="Times New Roman" w:eastAsia="Times New Roman" w:hint="default"/>
          <w:spacing w:val="-6"/>
          <w:sz w:val="16"/>
          <w:szCs w:val="16"/>
        </w:rPr>
        <w:t> </w:t>
      </w:r>
      <w:r>
        <w:rPr>
          <w:rFonts w:ascii="宋体" w:hAnsi="宋体" w:cs="宋体" w:eastAsia="宋体" w:hint="default"/>
          <w:sz w:val="16"/>
          <w:szCs w:val="16"/>
        </w:rPr>
        <w:t>功能、未来</w:t>
      </w:r>
      <w:r>
        <w:rPr>
          <w:rFonts w:ascii="宋体" w:hAnsi="宋体" w:cs="宋体" w:eastAsia="宋体" w:hint="default"/>
          <w:spacing w:val="-40"/>
          <w:sz w:val="16"/>
          <w:szCs w:val="16"/>
        </w:rPr>
        <w:t> </w:t>
      </w:r>
      <w:r>
        <w:rPr>
          <w:rFonts w:ascii="Times New Roman" w:hAnsi="Times New Roman" w:cs="Times New Roman" w:eastAsia="Times New Roman" w:hint="default"/>
          <w:sz w:val="16"/>
          <w:szCs w:val="16"/>
        </w:rPr>
        <w:t>5G</w:t>
      </w:r>
      <w:r>
        <w:rPr>
          <w:rFonts w:ascii="Times New Roman" w:hAnsi="Times New Roman" w:cs="Times New Roman" w:eastAsia="Times New Roman" w:hint="default"/>
          <w:spacing w:val="-14"/>
          <w:sz w:val="16"/>
          <w:szCs w:val="16"/>
        </w:rPr>
        <w:t> </w:t>
      </w:r>
      <w:r>
        <w:rPr>
          <w:rFonts w:ascii="Times New Roman" w:hAnsi="Times New Roman" w:cs="Times New Roman" w:eastAsia="Times New Roman" w:hint="default"/>
          <w:sz w:val="16"/>
          <w:szCs w:val="16"/>
        </w:rPr>
        <w:t>AR/VR </w:t>
      </w:r>
      <w:r>
        <w:rPr>
          <w:rFonts w:ascii="宋体" w:hAnsi="宋体" w:cs="宋体" w:eastAsia="宋体" w:hint="default"/>
          <w:sz w:val="16"/>
          <w:szCs w:val="16"/>
        </w:rPr>
        <w:t>等场景对算力提出更高要求，手机</w:t>
      </w:r>
      <w:r>
        <w:rPr>
          <w:rFonts w:ascii="宋体" w:hAnsi="宋体" w:cs="宋体" w:eastAsia="宋体" w:hint="default"/>
          <w:spacing w:val="-42"/>
          <w:sz w:val="16"/>
          <w:szCs w:val="16"/>
        </w:rPr>
        <w:t> </w:t>
      </w:r>
      <w:r>
        <w:rPr>
          <w:rFonts w:ascii="Times New Roman" w:hAnsi="Times New Roman" w:cs="Times New Roman" w:eastAsia="Times New Roman" w:hint="default"/>
          <w:sz w:val="16"/>
          <w:szCs w:val="16"/>
        </w:rPr>
        <w:t>CPU</w:t>
      </w:r>
      <w:r>
        <w:rPr>
          <w:rFonts w:ascii="宋体" w:hAnsi="宋体" w:cs="宋体" w:eastAsia="宋体" w:hint="default"/>
          <w:sz w:val="16"/>
          <w:szCs w:val="16"/>
        </w:rPr>
        <w:t>、 </w:t>
      </w:r>
      <w:r>
        <w:rPr>
          <w:rFonts w:ascii="Times New Roman" w:hAnsi="Times New Roman" w:cs="Times New Roman" w:eastAsia="Times New Roman" w:hint="default"/>
          <w:sz w:val="16"/>
          <w:szCs w:val="16"/>
        </w:rPr>
        <w:t>GPU </w:t>
      </w:r>
      <w:r>
        <w:rPr>
          <w:rFonts w:ascii="宋体" w:hAnsi="宋体" w:cs="宋体" w:eastAsia="宋体" w:hint="default"/>
          <w:sz w:val="16"/>
          <w:szCs w:val="16"/>
        </w:rPr>
        <w:t>算力提升带来更大发热量，</w:t>
      </w:r>
      <w:r>
        <w:rPr>
          <w:rFonts w:ascii="Times New Roman" w:hAnsi="Times New Roman" w:cs="Times New Roman" w:eastAsia="Times New Roman" w:hint="default"/>
          <w:sz w:val="16"/>
          <w:szCs w:val="16"/>
        </w:rPr>
        <w:t>SoC</w:t>
      </w:r>
      <w:r>
        <w:rPr>
          <w:rFonts w:ascii="Times New Roman" w:hAnsi="Times New Roman" w:cs="Times New Roman" w:eastAsia="Times New Roman" w:hint="default"/>
          <w:spacing w:val="-3"/>
          <w:sz w:val="16"/>
          <w:szCs w:val="16"/>
        </w:rPr>
        <w:t> </w:t>
      </w:r>
      <w:r>
        <w:rPr>
          <w:rFonts w:ascii="宋体" w:hAnsi="宋体" w:cs="宋体" w:eastAsia="宋体" w:hint="default"/>
          <w:sz w:val="16"/>
          <w:szCs w:val="16"/>
        </w:rPr>
        <w:t>芯片封装也使得发热更加集中</w:t>
      </w:r>
    </w:p>
    <w:p>
      <w:pPr>
        <w:spacing w:after="0" w:line="338" w:lineRule="auto"/>
        <w:jc w:val="left"/>
        <w:rPr>
          <w:rFonts w:ascii="宋体" w:hAnsi="宋体" w:cs="宋体" w:eastAsia="宋体" w:hint="default"/>
          <w:sz w:val="16"/>
          <w:szCs w:val="16"/>
        </w:rPr>
        <w:sectPr>
          <w:type w:val="continuous"/>
          <w:pgSz w:w="11910" w:h="16840"/>
          <w:pgMar w:top="720" w:bottom="1200" w:left="1000" w:right="1000"/>
          <w:cols w:num="2" w:equalWidth="0">
            <w:col w:w="3007" w:space="40"/>
            <w:col w:w="6863"/>
          </w:cols>
        </w:sectPr>
      </w:pP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8"/>
        <w:ind w:right="0"/>
        <w:rPr>
          <w:rFonts w:ascii="宋体" w:hAnsi="宋体" w:cs="宋体" w:eastAsia="宋体" w:hint="default"/>
          <w:sz w:val="15"/>
          <w:szCs w:val="15"/>
        </w:rPr>
      </w:pPr>
    </w:p>
    <w:p>
      <w:pPr>
        <w:spacing w:before="0"/>
        <w:ind w:left="442" w:right="-17" w:firstLine="0"/>
        <w:jc w:val="left"/>
        <w:rPr>
          <w:rFonts w:ascii="宋体" w:hAnsi="宋体" w:cs="宋体" w:eastAsia="宋体" w:hint="default"/>
          <w:sz w:val="16"/>
          <w:szCs w:val="16"/>
        </w:rPr>
      </w:pPr>
      <w:r>
        <w:rPr>
          <w:rFonts w:ascii="宋体" w:hAnsi="宋体" w:cs="宋体" w:eastAsia="宋体" w:hint="default"/>
          <w:sz w:val="16"/>
          <w:szCs w:val="16"/>
        </w:rPr>
        <w:t>元器件</w:t>
      </w:r>
    </w:p>
    <w:p>
      <w:pPr>
        <w:spacing w:line="240" w:lineRule="auto" w:before="6"/>
        <w:ind w:right="0"/>
        <w:rPr>
          <w:rFonts w:ascii="宋体" w:hAnsi="宋体" w:cs="宋体" w:eastAsia="宋体" w:hint="default"/>
          <w:sz w:val="15"/>
          <w:szCs w:val="15"/>
        </w:rPr>
      </w:pPr>
      <w:r>
        <w:rPr/>
        <w:br w:type="column"/>
      </w:r>
      <w:r>
        <w:rPr>
          <w:rFonts w:ascii="宋体"/>
          <w:sz w:val="15"/>
        </w:rPr>
      </w:r>
    </w:p>
    <w:p>
      <w:pPr>
        <w:spacing w:before="0"/>
        <w:ind w:left="334" w:right="-17" w:firstLine="0"/>
        <w:jc w:val="left"/>
        <w:rPr>
          <w:rFonts w:ascii="宋体" w:hAnsi="宋体" w:cs="宋体" w:eastAsia="宋体" w:hint="default"/>
          <w:sz w:val="16"/>
          <w:szCs w:val="16"/>
        </w:rPr>
      </w:pPr>
      <w:r>
        <w:rPr>
          <w:rFonts w:ascii="宋体" w:hAnsi="宋体" w:cs="宋体" w:eastAsia="宋体" w:hint="default"/>
          <w:sz w:val="16"/>
          <w:szCs w:val="16"/>
        </w:rPr>
        <w:t>射频器件</w:t>
      </w:r>
    </w:p>
    <w:p>
      <w:pPr>
        <w:spacing w:line="357" w:lineRule="auto" w:before="46"/>
        <w:ind w:left="379" w:right="-16" w:firstLine="0"/>
        <w:jc w:val="left"/>
        <w:rPr>
          <w:rFonts w:ascii="宋体" w:hAnsi="宋体" w:cs="宋体" w:eastAsia="宋体" w:hint="default"/>
          <w:sz w:val="16"/>
          <w:szCs w:val="16"/>
        </w:rPr>
      </w:pPr>
      <w:r>
        <w:rPr/>
        <w:br w:type="column"/>
      </w:r>
      <w:r>
        <w:rPr>
          <w:rFonts w:ascii="宋体" w:hAnsi="宋体" w:cs="宋体" w:eastAsia="宋体" w:hint="default"/>
          <w:sz w:val="16"/>
          <w:szCs w:val="16"/>
        </w:rPr>
        <w:t>频段提升 带宽增加</w:t>
      </w:r>
    </w:p>
    <w:p>
      <w:pPr>
        <w:spacing w:before="46"/>
        <w:ind w:left="265" w:right="272" w:firstLine="0"/>
        <w:jc w:val="left"/>
        <w:rPr>
          <w:rFonts w:ascii="宋体" w:hAnsi="宋体" w:cs="宋体" w:eastAsia="宋体" w:hint="default"/>
          <w:sz w:val="16"/>
          <w:szCs w:val="16"/>
        </w:rPr>
      </w:pPr>
      <w:r>
        <w:rPr>
          <w:spacing w:val="-4"/>
        </w:rPr>
        <w:br w:type="column"/>
      </w:r>
      <w:r>
        <w:rPr>
          <w:rFonts w:ascii="Times New Roman" w:hAnsi="Times New Roman" w:cs="Times New Roman" w:eastAsia="Times New Roman" w:hint="default"/>
          <w:spacing w:val="-4"/>
          <w:sz w:val="16"/>
          <w:szCs w:val="16"/>
        </w:rPr>
        <w:t>Wi-Fi</w:t>
      </w:r>
      <w:r>
        <w:rPr>
          <w:rFonts w:ascii="宋体" w:hAnsi="宋体" w:cs="宋体" w:eastAsia="宋体" w:hint="default"/>
          <w:spacing w:val="-4"/>
          <w:sz w:val="16"/>
          <w:szCs w:val="16"/>
        </w:rPr>
        <w:t>、蓝牙等模块增加射频模组数量，也加大发热量；</w:t>
      </w:r>
      <w:r>
        <w:rPr>
          <w:rFonts w:ascii="Times New Roman" w:hAnsi="Times New Roman" w:cs="Times New Roman" w:eastAsia="Times New Roman" w:hint="default"/>
          <w:spacing w:val="-4"/>
          <w:sz w:val="16"/>
          <w:szCs w:val="16"/>
        </w:rPr>
        <w:t>5G </w:t>
      </w:r>
      <w:r>
        <w:rPr>
          <w:rFonts w:ascii="宋体" w:hAnsi="宋体" w:cs="宋体" w:eastAsia="宋体" w:hint="default"/>
          <w:sz w:val="16"/>
          <w:szCs w:val="16"/>
        </w:rPr>
        <w:t>频段最大至 </w:t>
      </w:r>
      <w:r>
        <w:rPr>
          <w:rFonts w:ascii="Times New Roman" w:hAnsi="Times New Roman" w:cs="Times New Roman" w:eastAsia="Times New Roman" w:hint="default"/>
          <w:spacing w:val="-5"/>
          <w:sz w:val="16"/>
          <w:szCs w:val="16"/>
        </w:rPr>
        <w:t>100GHz</w:t>
      </w:r>
      <w:r>
        <w:rPr>
          <w:rFonts w:ascii="宋体" w:hAnsi="宋体" w:cs="宋体" w:eastAsia="宋体" w:hint="default"/>
          <w:spacing w:val="-5"/>
          <w:sz w:val="16"/>
          <w:szCs w:val="16"/>
        </w:rPr>
        <w:t>，</w:t>
      </w:r>
      <w:r>
        <w:rPr>
          <w:rFonts w:ascii="Times New Roman" w:hAnsi="Times New Roman" w:cs="Times New Roman" w:eastAsia="Times New Roman" w:hint="default"/>
          <w:spacing w:val="-5"/>
          <w:sz w:val="16"/>
          <w:szCs w:val="16"/>
        </w:rPr>
        <w:t>5G</w:t>
      </w:r>
      <w:r>
        <w:rPr>
          <w:rFonts w:ascii="Times New Roman" w:hAnsi="Times New Roman" w:cs="Times New Roman" w:eastAsia="Times New Roman" w:hint="default"/>
          <w:spacing w:val="1"/>
          <w:sz w:val="16"/>
          <w:szCs w:val="16"/>
        </w:rPr>
        <w:t> </w:t>
      </w:r>
      <w:r>
        <w:rPr>
          <w:rFonts w:ascii="宋体" w:hAnsi="宋体" w:cs="宋体" w:eastAsia="宋体" w:hint="default"/>
          <w:sz w:val="16"/>
          <w:szCs w:val="16"/>
        </w:rPr>
        <w:t>手机天</w:t>
      </w:r>
    </w:p>
    <w:p>
      <w:pPr>
        <w:spacing w:line="310" w:lineRule="atLeast" w:before="2"/>
        <w:ind w:left="265" w:right="272" w:firstLine="0"/>
        <w:jc w:val="left"/>
        <w:rPr>
          <w:rFonts w:ascii="宋体" w:hAnsi="宋体" w:cs="宋体" w:eastAsia="宋体" w:hint="default"/>
          <w:sz w:val="16"/>
          <w:szCs w:val="16"/>
        </w:rPr>
      </w:pPr>
      <w:r>
        <w:rPr/>
        <w:pict>
          <v:group style="position:absolute;margin-left:106.220001pt;margin-top:-12.530479pt;width:426.6pt;height:31.2pt;mso-position-horizontal-relative:page;mso-position-vertical-relative:paragraph;z-index:-419968" coordorigin="2124,-251" coordsize="8532,624">
            <v:group style="position:absolute;left:2124;top:-251;width:994;height:624" coordorigin="2124,-251" coordsize="994,624">
              <v:shape style="position:absolute;left:2124;top:-251;width:994;height:624" coordorigin="2124,-251" coordsize="994,624" path="m2124,373l3118,373,3118,-251,2124,-251,2124,373xe" filled="true" fillcolor="#d2e2ee" stroked="false">
                <v:path arrowok="t"/>
                <v:fill type="solid"/>
              </v:shape>
            </v:group>
            <v:group style="position:absolute;left:2182;top:-95;width:879;height:312" coordorigin="2182,-95" coordsize="879,312">
              <v:shape style="position:absolute;left:2182;top:-95;width:879;height:312" coordorigin="2182,-95" coordsize="879,312" path="m2182,217l3060,217,3060,-95,2182,-95,2182,217xe" filled="true" fillcolor="#d2e2ee" stroked="false">
                <v:path arrowok="t"/>
                <v:fill type="solid"/>
              </v:shape>
            </v:group>
            <v:group style="position:absolute;left:3118;top:-251;width:1136;height:624" coordorigin="3118,-251" coordsize="1136,624">
              <v:shape style="position:absolute;left:3118;top:-251;width:1136;height:624" coordorigin="3118,-251" coordsize="1136,624" path="m3118,373l4254,373,4254,-251,3118,-251,3118,373xe" filled="true" fillcolor="#d2e2ee" stroked="false">
                <v:path arrowok="t"/>
                <v:fill type="solid"/>
              </v:shape>
            </v:group>
            <v:group style="position:absolute;left:3173;top:-251;width:1026;height:312" coordorigin="3173,-251" coordsize="1026,312">
              <v:shape style="position:absolute;left:3173;top:-251;width:1026;height:312" coordorigin="3173,-251" coordsize="1026,312" path="m3173,61l4198,61,4198,-251,3173,-251,3173,61xe" filled="true" fillcolor="#d2e2ee" stroked="false">
                <v:path arrowok="t"/>
                <v:fill type="solid"/>
              </v:shape>
            </v:group>
            <v:group style="position:absolute;left:3173;top:61;width:1026;height:312" coordorigin="3173,61" coordsize="1026,312">
              <v:shape style="position:absolute;left:3173;top:61;width:1026;height:312" coordorigin="3173,61" coordsize="1026,312" path="m3173,373l4198,373,4198,61,3173,61,3173,373xe" filled="true" fillcolor="#d2e2ee" stroked="false">
                <v:path arrowok="t"/>
                <v:fill type="solid"/>
              </v:shape>
            </v:group>
            <v:group style="position:absolute;left:4254;top:-251;width:6402;height:624" coordorigin="4254,-251" coordsize="6402,624">
              <v:shape style="position:absolute;left:4254;top:-251;width:6402;height:624" coordorigin="4254,-251" coordsize="6402,624" path="m4254,373l10656,373,10656,-251,4254,-251,4254,373xe" filled="true" fillcolor="#d2e2ee" stroked="false">
                <v:path arrowok="t"/>
                <v:fill type="solid"/>
              </v:shape>
            </v:group>
            <v:group style="position:absolute;left:4311;top:-251;width:6287;height:312" coordorigin="4311,-251" coordsize="6287,312">
              <v:shape style="position:absolute;left:4311;top:-251;width:6287;height:312" coordorigin="4311,-251" coordsize="6287,312" path="m4311,61l10598,61,10598,-251,4311,-251,4311,61xe" filled="true" fillcolor="#d2e2ee" stroked="false">
                <v:path arrowok="t"/>
                <v:fill type="solid"/>
              </v:shape>
            </v:group>
            <v:group style="position:absolute;left:4311;top:61;width:6287;height:312" coordorigin="4311,61" coordsize="6287,312">
              <v:shape style="position:absolute;left:4311;top:61;width:6287;height:312" coordorigin="4311,61" coordsize="6287,312" path="m4311,373l10598,373,10598,61,4311,61,4311,373xe" filled="true" fillcolor="#d2e2ee" stroked="false">
                <v:path arrowok="t"/>
                <v:fill type="solid"/>
              </v:shape>
            </v:group>
            <w10:wrap type="none"/>
          </v:group>
        </w:pict>
      </w:r>
      <w:r>
        <w:rPr>
          <w:rFonts w:ascii="宋体" w:hAnsi="宋体" w:cs="宋体" w:eastAsia="宋体" w:hint="default"/>
          <w:sz w:val="16"/>
          <w:szCs w:val="16"/>
        </w:rPr>
        <w:t>线和射频前端数量大增，</w:t>
      </w:r>
      <w:r>
        <w:rPr>
          <w:rFonts w:ascii="Times New Roman" w:hAnsi="Times New Roman" w:cs="Times New Roman" w:eastAsia="Times New Roman" w:hint="default"/>
          <w:sz w:val="16"/>
          <w:szCs w:val="16"/>
        </w:rPr>
        <w:t>5G </w:t>
      </w:r>
      <w:r>
        <w:rPr>
          <w:rFonts w:ascii="宋体" w:hAnsi="宋体" w:cs="宋体" w:eastAsia="宋体" w:hint="default"/>
          <w:sz w:val="16"/>
          <w:szCs w:val="16"/>
        </w:rPr>
        <w:t>射频 </w:t>
      </w:r>
      <w:r>
        <w:rPr>
          <w:rFonts w:ascii="Times New Roman" w:hAnsi="Times New Roman" w:cs="Times New Roman" w:eastAsia="Times New Roman" w:hint="default"/>
          <w:spacing w:val="-9"/>
          <w:sz w:val="16"/>
          <w:szCs w:val="16"/>
        </w:rPr>
        <w:t>PA </w:t>
      </w:r>
      <w:r>
        <w:rPr>
          <w:rFonts w:ascii="宋体" w:hAnsi="宋体" w:cs="宋体" w:eastAsia="宋体" w:hint="default"/>
          <w:sz w:val="16"/>
          <w:szCs w:val="16"/>
        </w:rPr>
        <w:t>由 </w:t>
      </w:r>
      <w:r>
        <w:rPr>
          <w:rFonts w:ascii="Times New Roman" w:hAnsi="Times New Roman" w:cs="Times New Roman" w:eastAsia="Times New Roman" w:hint="default"/>
          <w:sz w:val="16"/>
          <w:szCs w:val="16"/>
        </w:rPr>
        <w:t>23dB </w:t>
      </w:r>
      <w:r>
        <w:rPr>
          <w:rFonts w:ascii="宋体" w:hAnsi="宋体" w:cs="宋体" w:eastAsia="宋体" w:hint="default"/>
          <w:sz w:val="16"/>
          <w:szCs w:val="16"/>
        </w:rPr>
        <w:t>提到 </w:t>
      </w:r>
      <w:r>
        <w:rPr>
          <w:rFonts w:ascii="Times New Roman" w:hAnsi="Times New Roman" w:cs="Times New Roman" w:eastAsia="Times New Roman" w:hint="default"/>
          <w:sz w:val="16"/>
          <w:szCs w:val="16"/>
        </w:rPr>
        <w:t>26dB</w:t>
      </w:r>
      <w:r>
        <w:rPr>
          <w:rFonts w:ascii="宋体" w:hAnsi="宋体" w:cs="宋体" w:eastAsia="宋体" w:hint="default"/>
          <w:sz w:val="16"/>
          <w:szCs w:val="16"/>
        </w:rPr>
        <w:t>，预计功耗提升 </w:t>
      </w:r>
      <w:r>
        <w:rPr>
          <w:rFonts w:ascii="Times New Roman" w:hAnsi="Times New Roman" w:cs="Times New Roman" w:eastAsia="Times New Roman" w:hint="default"/>
          <w:sz w:val="16"/>
          <w:szCs w:val="16"/>
        </w:rPr>
        <w:t>2~3 </w:t>
      </w:r>
      <w:r>
        <w:rPr>
          <w:rFonts w:ascii="宋体" w:hAnsi="宋体" w:cs="宋体" w:eastAsia="宋体" w:hint="default"/>
          <w:sz w:val="16"/>
          <w:szCs w:val="16"/>
        </w:rPr>
        <w:t>倍 </w:t>
      </w:r>
      <w:r>
        <w:rPr>
          <w:rFonts w:ascii="宋体" w:hAnsi="宋体" w:cs="宋体" w:eastAsia="宋体" w:hint="default"/>
          <w:spacing w:val="-1"/>
          <w:sz w:val="16"/>
          <w:szCs w:val="16"/>
        </w:rPr>
        <w:t>前置和后置相机模组像素增加，后置相机模组由双摄走向三摄</w:t>
      </w:r>
      <w:r>
        <w:rPr>
          <w:rFonts w:ascii="Times New Roman" w:hAnsi="Times New Roman" w:cs="Times New Roman" w:eastAsia="Times New Roman" w:hint="default"/>
          <w:spacing w:val="-1"/>
          <w:sz w:val="16"/>
          <w:szCs w:val="16"/>
        </w:rPr>
        <w:t>/</w:t>
      </w:r>
      <w:r>
        <w:rPr>
          <w:rFonts w:ascii="宋体" w:hAnsi="宋体" w:cs="宋体" w:eastAsia="宋体" w:hint="default"/>
          <w:spacing w:val="-1"/>
          <w:sz w:val="16"/>
          <w:szCs w:val="16"/>
        </w:rPr>
        <w:t>四摄，相机使用频率和相机</w:t>
      </w:r>
    </w:p>
    <w:p>
      <w:pPr>
        <w:spacing w:after="0" w:line="310" w:lineRule="atLeast"/>
        <w:jc w:val="left"/>
        <w:rPr>
          <w:rFonts w:ascii="宋体" w:hAnsi="宋体" w:cs="宋体" w:eastAsia="宋体" w:hint="default"/>
          <w:sz w:val="16"/>
          <w:szCs w:val="16"/>
        </w:rPr>
        <w:sectPr>
          <w:type w:val="continuous"/>
          <w:pgSz w:w="11910" w:h="16840"/>
          <w:pgMar w:top="720" w:bottom="1200" w:left="1000" w:right="1000"/>
          <w:cols w:num="4" w:equalWidth="0">
            <w:col w:w="926" w:space="40"/>
            <w:col w:w="978" w:space="40"/>
            <w:col w:w="1024" w:space="40"/>
            <w:col w:w="6862"/>
          </w:cols>
        </w:sectPr>
      </w:pPr>
    </w:p>
    <w:p>
      <w:pPr>
        <w:tabs>
          <w:tab w:pos="2362" w:val="left" w:leader="none"/>
        </w:tabs>
        <w:spacing w:line="117" w:lineRule="exact" w:before="0"/>
        <w:ind w:left="1460" w:right="0" w:firstLine="0"/>
        <w:jc w:val="left"/>
        <w:rPr>
          <w:rFonts w:ascii="宋体" w:hAnsi="宋体" w:cs="宋体" w:eastAsia="宋体" w:hint="default"/>
          <w:sz w:val="16"/>
          <w:szCs w:val="16"/>
        </w:rPr>
      </w:pPr>
      <w:r>
        <w:rPr>
          <w:rFonts w:ascii="宋体" w:hAnsi="宋体" w:cs="宋体" w:eastAsia="宋体" w:hint="default"/>
          <w:sz w:val="16"/>
          <w:szCs w:val="16"/>
        </w:rPr>
        <w:t>相机</w:t>
        <w:tab/>
        <w:t>相机升级</w:t>
      </w:r>
    </w:p>
    <w:p>
      <w:pPr>
        <w:spacing w:line="183" w:lineRule="exact" w:before="0" w:after="74"/>
        <w:ind w:left="2734" w:right="4254" w:firstLine="0"/>
        <w:jc w:val="center"/>
        <w:rPr>
          <w:rFonts w:ascii="宋体" w:hAnsi="宋体" w:cs="宋体" w:eastAsia="宋体" w:hint="default"/>
          <w:sz w:val="16"/>
          <w:szCs w:val="16"/>
        </w:rPr>
      </w:pPr>
      <w:r>
        <w:rPr>
          <w:rFonts w:ascii="宋体" w:hAnsi="宋体" w:cs="宋体" w:eastAsia="宋体" w:hint="default"/>
          <w:sz w:val="16"/>
          <w:szCs w:val="16"/>
        </w:rPr>
        <w:t>数量提升增加手机发热量</w:t>
      </w:r>
    </w:p>
    <w:p>
      <w:pPr>
        <w:spacing w:line="240" w:lineRule="auto"/>
        <w:ind w:left="236" w:right="0" w:firstLine="0"/>
        <w:rPr>
          <w:rFonts w:ascii="宋体" w:hAnsi="宋体" w:cs="宋体" w:eastAsia="宋体" w:hint="default"/>
          <w:sz w:val="20"/>
          <w:szCs w:val="20"/>
        </w:rPr>
      </w:pPr>
      <w:r>
        <w:rPr>
          <w:rFonts w:ascii="宋体" w:hAnsi="宋体" w:cs="宋体" w:eastAsia="宋体" w:hint="default"/>
          <w:sz w:val="20"/>
          <w:szCs w:val="20"/>
        </w:rPr>
        <w:pict>
          <v:group style="width:471.25pt;height:45.25pt;mso-position-horizontal-relative:char;mso-position-vertical-relative:line" coordorigin="0,0" coordsize="9425,905">
            <v:group style="position:absolute;left:888;top:0;width:994;height:896" coordorigin="888,0" coordsize="994,896">
              <v:shape style="position:absolute;left:888;top:0;width:994;height:896" coordorigin="888,0" coordsize="994,896" path="m888,895l1882,895,1882,0,888,0,888,895xe" filled="true" fillcolor="#d2e2ee" stroked="false">
                <v:path arrowok="t"/>
                <v:fill type="solid"/>
              </v:shape>
            </v:group>
            <v:group style="position:absolute;left:946;top:290;width:879;height:312" coordorigin="946,290" coordsize="879,312">
              <v:shape style="position:absolute;left:946;top:290;width:879;height:312" coordorigin="946,290" coordsize="879,312" path="m946,602l1824,602,1824,290,946,290,946,602xe" filled="true" fillcolor="#d2e2ee" stroked="false">
                <v:path arrowok="t"/>
                <v:fill type="solid"/>
              </v:shape>
            </v:group>
            <v:group style="position:absolute;left:1882;top:0;width:1136;height:896" coordorigin="1882,0" coordsize="1136,896">
              <v:shape style="position:absolute;left:1882;top:0;width:1136;height:896" coordorigin="1882,0" coordsize="1136,896" path="m1882,895l3017,895,3017,0,1882,0,1882,895xe" filled="true" fillcolor="#d2e2ee" stroked="false">
                <v:path arrowok="t"/>
                <v:fill type="solid"/>
              </v:shape>
            </v:group>
            <v:group style="position:absolute;left:1937;top:290;width:1026;height:312" coordorigin="1937,290" coordsize="1026,312">
              <v:shape style="position:absolute;left:1937;top:290;width:1026;height:312" coordorigin="1937,290" coordsize="1026,312" path="m1937,602l2962,602,2962,290,1937,290,1937,602xe" filled="true" fillcolor="#d2e2ee" stroked="false">
                <v:path arrowok="t"/>
                <v:fill type="solid"/>
              </v:shape>
            </v:group>
            <v:group style="position:absolute;left:3018;top:0;width:6402;height:896" coordorigin="3018,0" coordsize="6402,896">
              <v:shape style="position:absolute;left:3018;top:0;width:6402;height:896" coordorigin="3018,0" coordsize="6402,896" path="m3018,895l9419,895,9419,0,3018,0,3018,895xe" filled="true" fillcolor="#d2e2ee" stroked="false">
                <v:path arrowok="t"/>
                <v:fill type="solid"/>
              </v:shape>
            </v:group>
            <v:group style="position:absolute;left:3075;top:134;width:6287;height:312" coordorigin="3075,134" coordsize="6287,312">
              <v:shape style="position:absolute;left:3075;top:134;width:6287;height:312" coordorigin="3075,134" coordsize="6287,312" path="m3075,446l9362,446,9362,134,3075,134,3075,446xe" filled="true" fillcolor="#d2e2ee" stroked="false">
                <v:path arrowok="t"/>
                <v:fill type="solid"/>
              </v:shape>
            </v:group>
            <v:group style="position:absolute;left:3075;top:446;width:6287;height:312" coordorigin="3075,446" coordsize="6287,312">
              <v:shape style="position:absolute;left:3075;top:446;width:6287;height:312" coordorigin="3075,446" coordsize="6287,312" path="m3075,758l9362,758,9362,446,3075,446,3075,758xe" filled="true" fillcolor="#d2e2ee" stroked="false">
                <v:path arrowok="t"/>
                <v:fill type="solid"/>
              </v:shape>
            </v:group>
            <v:group style="position:absolute;left:5;top:900;width:884;height:2" coordorigin="5,900" coordsize="884,2">
              <v:shape style="position:absolute;left:5;top:900;width:884;height:2" coordorigin="5,900" coordsize="884,0" path="m5,900l888,900e" filled="false" stroked="true" strokeweight=".48001pt" strokecolor="#367097">
                <v:path arrowok="t"/>
              </v:shape>
            </v:group>
            <v:group style="position:absolute;left:888;top:900;width:10;height:2" coordorigin="888,900" coordsize="10,2">
              <v:shape style="position:absolute;left:888;top:900;width:10;height:2" coordorigin="888,900" coordsize="10,0" path="m888,900l898,900e" filled="false" stroked="true" strokeweight=".48001pt" strokecolor="#367097">
                <v:path arrowok="t"/>
              </v:shape>
            </v:group>
            <v:group style="position:absolute;left:898;top:900;width:982;height:2" coordorigin="898,900" coordsize="982,2">
              <v:shape style="position:absolute;left:898;top:900;width:982;height:2" coordorigin="898,900" coordsize="982,0" path="m898,900l1879,900e" filled="false" stroked="true" strokeweight=".48001pt" strokecolor="#367097">
                <v:path arrowok="t"/>
              </v:shape>
            </v:group>
            <v:group style="position:absolute;left:1879;top:900;width:10;height:2" coordorigin="1879,900" coordsize="10,2">
              <v:shape style="position:absolute;left:1879;top:900;width:10;height:2" coordorigin="1879,900" coordsize="10,0" path="m1879,900l1889,900e" filled="false" stroked="true" strokeweight=".48001pt" strokecolor="#367097">
                <v:path arrowok="t"/>
              </v:shape>
            </v:group>
            <v:group style="position:absolute;left:1889;top:900;width:1129;height:2" coordorigin="1889,900" coordsize="1129,2">
              <v:shape style="position:absolute;left:1889;top:900;width:1129;height:2" coordorigin="1889,900" coordsize="1129,0" path="m1889,900l3017,900e" filled="false" stroked="true" strokeweight=".48001pt" strokecolor="#367097">
                <v:path arrowok="t"/>
              </v:shape>
            </v:group>
            <v:group style="position:absolute;left:3018;top:900;width:10;height:2" coordorigin="3018,900" coordsize="10,2">
              <v:shape style="position:absolute;left:3018;top:900;width:10;height:2" coordorigin="3018,900" coordsize="10,0" path="m3018,900l3027,900e" filled="false" stroked="true" strokeweight=".48001pt" strokecolor="#367097">
                <v:path arrowok="t"/>
              </v:shape>
            </v:group>
            <v:group style="position:absolute;left:3027;top:900;width:6393;height:2" coordorigin="3027,900" coordsize="6393,2">
              <v:shape style="position:absolute;left:3027;top:900;width:6393;height:2" coordorigin="3027,900" coordsize="6393,0" path="m3027,900l9419,900e" filled="false" stroked="true" strokeweight=".48001pt" strokecolor="#367097">
                <v:path arrowok="t"/>
              </v:shape>
              <v:shape style="position:absolute;left:1224;top:368;width:322;height:161" type="#_x0000_t202" filled="false" stroked="false">
                <v:textbox inset="0,0,0,0">
                  <w:txbxContent>
                    <w:p>
                      <w:pPr>
                        <w:spacing w:line="161" w:lineRule="exact" w:before="0"/>
                        <w:ind w:left="0" w:right="0" w:firstLine="0"/>
                        <w:jc w:val="left"/>
                        <w:rPr>
                          <w:rFonts w:ascii="宋体" w:hAnsi="宋体" w:cs="宋体" w:eastAsia="宋体" w:hint="default"/>
                          <w:sz w:val="16"/>
                          <w:szCs w:val="16"/>
                        </w:rPr>
                      </w:pPr>
                      <w:r>
                        <w:rPr>
                          <w:rFonts w:ascii="宋体" w:hAnsi="宋体" w:cs="宋体" w:eastAsia="宋体" w:hint="default"/>
                          <w:sz w:val="16"/>
                          <w:szCs w:val="16"/>
                        </w:rPr>
                        <w:t>电池</w:t>
                      </w:r>
                    </w:p>
                  </w:txbxContent>
                </v:textbox>
                <w10:wrap type="none"/>
              </v:shape>
              <v:shape style="position:absolute;left:2127;top:212;width:7236;height:482" type="#_x0000_t202" filled="false" stroked="false">
                <v:textbox inset="0,0,0,0">
                  <w:txbxContent>
                    <w:p>
                      <w:pPr>
                        <w:spacing w:line="140" w:lineRule="exact" w:before="0"/>
                        <w:ind w:left="948" w:right="0" w:firstLine="0"/>
                        <w:jc w:val="left"/>
                        <w:rPr>
                          <w:rFonts w:ascii="宋体" w:hAnsi="宋体" w:cs="宋体" w:eastAsia="宋体" w:hint="default"/>
                          <w:sz w:val="16"/>
                          <w:szCs w:val="16"/>
                        </w:rPr>
                      </w:pPr>
                      <w:r>
                        <w:rPr>
                          <w:rFonts w:ascii="宋体" w:hAnsi="宋体" w:cs="宋体" w:eastAsia="宋体" w:hint="default"/>
                          <w:sz w:val="16"/>
                          <w:szCs w:val="16"/>
                        </w:rPr>
                        <w:t>锂聚合物电池潜力到达瓶颈，增加电池续航的主要方式为增加电池体积（如采用</w:t>
                      </w:r>
                      <w:r>
                        <w:rPr>
                          <w:rFonts w:ascii="宋体" w:hAnsi="宋体" w:cs="宋体" w:eastAsia="宋体" w:hint="default"/>
                          <w:spacing w:val="-37"/>
                          <w:sz w:val="16"/>
                          <w:szCs w:val="16"/>
                        </w:rPr>
                        <w:t> </w:t>
                      </w:r>
                      <w:r>
                        <w:rPr>
                          <w:rFonts w:ascii="Times New Roman" w:hAnsi="Times New Roman" w:cs="Times New Roman" w:eastAsia="Times New Roman" w:hint="default"/>
                          <w:sz w:val="16"/>
                          <w:szCs w:val="16"/>
                        </w:rPr>
                        <w:t>SLP </w:t>
                      </w:r>
                      <w:r>
                        <w:rPr>
                          <w:rFonts w:ascii="宋体" w:hAnsi="宋体" w:cs="宋体" w:eastAsia="宋体" w:hint="default"/>
                          <w:sz w:val="16"/>
                          <w:szCs w:val="16"/>
                        </w:rPr>
                        <w:t>堆叠</w:t>
                      </w:r>
                    </w:p>
                    <w:p>
                      <w:pPr>
                        <w:spacing w:line="150" w:lineRule="exact" w:before="0"/>
                        <w:ind w:left="0" w:right="0" w:firstLine="0"/>
                        <w:jc w:val="left"/>
                        <w:rPr>
                          <w:rFonts w:ascii="宋体" w:hAnsi="宋体" w:cs="宋体" w:eastAsia="宋体" w:hint="default"/>
                          <w:sz w:val="16"/>
                          <w:szCs w:val="16"/>
                        </w:rPr>
                      </w:pPr>
                      <w:r>
                        <w:rPr>
                          <w:rFonts w:ascii="宋体" w:hAnsi="宋体" w:cs="宋体" w:eastAsia="宋体" w:hint="default"/>
                          <w:sz w:val="16"/>
                          <w:szCs w:val="16"/>
                        </w:rPr>
                        <w:t>容量增加</w:t>
                      </w:r>
                    </w:p>
                    <w:p>
                      <w:pPr>
                        <w:spacing w:line="192" w:lineRule="exact" w:before="0"/>
                        <w:ind w:left="948" w:right="0" w:firstLine="0"/>
                        <w:jc w:val="left"/>
                        <w:rPr>
                          <w:rFonts w:ascii="宋体" w:hAnsi="宋体" w:cs="宋体" w:eastAsia="宋体" w:hint="default"/>
                          <w:sz w:val="16"/>
                          <w:szCs w:val="16"/>
                        </w:rPr>
                      </w:pPr>
                      <w:r>
                        <w:rPr>
                          <w:rFonts w:ascii="Times New Roman" w:hAnsi="Times New Roman" w:cs="Times New Roman" w:eastAsia="Times New Roman" w:hint="default"/>
                          <w:w w:val="100"/>
                          <w:sz w:val="16"/>
                          <w:szCs w:val="16"/>
                        </w:rPr>
                        <w:t>+</w:t>
                      </w:r>
                      <w:r>
                        <w:rPr>
                          <w:rFonts w:ascii="宋体" w:hAnsi="宋体" w:cs="宋体" w:eastAsia="宋体" w:hint="default"/>
                          <w:w w:val="100"/>
                          <w:sz w:val="16"/>
                          <w:szCs w:val="16"/>
                        </w:rPr>
                        <w:t>双电</w:t>
                      </w:r>
                      <w:r>
                        <w:rPr>
                          <w:rFonts w:ascii="宋体" w:hAnsi="宋体" w:cs="宋体" w:eastAsia="宋体" w:hint="default"/>
                          <w:spacing w:val="-3"/>
                          <w:w w:val="100"/>
                          <w:sz w:val="16"/>
                          <w:szCs w:val="16"/>
                        </w:rPr>
                        <w:t>池</w:t>
                      </w:r>
                      <w:r>
                        <w:rPr>
                          <w:rFonts w:ascii="宋体" w:hAnsi="宋体" w:cs="宋体" w:eastAsia="宋体" w:hint="default"/>
                          <w:spacing w:val="-80"/>
                          <w:w w:val="100"/>
                          <w:sz w:val="16"/>
                          <w:szCs w:val="16"/>
                        </w:rPr>
                        <w:t>）</w:t>
                      </w:r>
                      <w:r>
                        <w:rPr>
                          <w:rFonts w:ascii="宋体" w:hAnsi="宋体" w:cs="宋体" w:eastAsia="宋体" w:hint="default"/>
                          <w:spacing w:val="-3"/>
                          <w:w w:val="100"/>
                          <w:sz w:val="16"/>
                          <w:szCs w:val="16"/>
                        </w:rPr>
                        <w:t>，</w:t>
                      </w:r>
                      <w:r>
                        <w:rPr>
                          <w:rFonts w:ascii="宋体" w:hAnsi="宋体" w:cs="宋体" w:eastAsia="宋体" w:hint="default"/>
                          <w:w w:val="100"/>
                          <w:sz w:val="16"/>
                          <w:szCs w:val="16"/>
                        </w:rPr>
                        <w:t>或使</w:t>
                      </w:r>
                      <w:r>
                        <w:rPr>
                          <w:rFonts w:ascii="宋体" w:hAnsi="宋体" w:cs="宋体" w:eastAsia="宋体" w:hint="default"/>
                          <w:spacing w:val="-3"/>
                          <w:w w:val="100"/>
                          <w:sz w:val="16"/>
                          <w:szCs w:val="16"/>
                        </w:rPr>
                        <w:t>用</w:t>
                      </w:r>
                      <w:r>
                        <w:rPr>
                          <w:rFonts w:ascii="宋体" w:hAnsi="宋体" w:cs="宋体" w:eastAsia="宋体" w:hint="default"/>
                          <w:w w:val="100"/>
                          <w:sz w:val="16"/>
                          <w:szCs w:val="16"/>
                        </w:rPr>
                        <w:t>无线</w:t>
                      </w:r>
                      <w:r>
                        <w:rPr>
                          <w:rFonts w:ascii="宋体" w:hAnsi="宋体" w:cs="宋体" w:eastAsia="宋体" w:hint="default"/>
                          <w:spacing w:val="-3"/>
                          <w:w w:val="100"/>
                          <w:sz w:val="16"/>
                          <w:szCs w:val="16"/>
                        </w:rPr>
                        <w:t>充</w:t>
                      </w:r>
                      <w:r>
                        <w:rPr>
                          <w:rFonts w:ascii="宋体" w:hAnsi="宋体" w:cs="宋体" w:eastAsia="宋体" w:hint="default"/>
                          <w:w w:val="100"/>
                          <w:sz w:val="16"/>
                          <w:szCs w:val="16"/>
                        </w:rPr>
                        <w:t>电</w:t>
                      </w:r>
                      <w:r>
                        <w:rPr>
                          <w:rFonts w:ascii="Times New Roman" w:hAnsi="Times New Roman" w:cs="Times New Roman" w:eastAsia="Times New Roman" w:hint="default"/>
                          <w:w w:val="100"/>
                          <w:sz w:val="16"/>
                          <w:szCs w:val="16"/>
                        </w:rPr>
                        <w:t>/</w:t>
                      </w:r>
                      <w:r>
                        <w:rPr>
                          <w:rFonts w:ascii="宋体" w:hAnsi="宋体" w:cs="宋体" w:eastAsia="宋体" w:hint="default"/>
                          <w:spacing w:val="-3"/>
                          <w:w w:val="100"/>
                          <w:sz w:val="16"/>
                          <w:szCs w:val="16"/>
                        </w:rPr>
                        <w:t>快</w:t>
                      </w:r>
                      <w:r>
                        <w:rPr>
                          <w:rFonts w:ascii="宋体" w:hAnsi="宋体" w:cs="宋体" w:eastAsia="宋体" w:hint="default"/>
                          <w:w w:val="100"/>
                          <w:sz w:val="16"/>
                          <w:szCs w:val="16"/>
                        </w:rPr>
                        <w:t>充</w:t>
                      </w:r>
                      <w:r>
                        <w:rPr>
                          <w:rFonts w:ascii="宋体" w:hAnsi="宋体" w:cs="宋体" w:eastAsia="宋体" w:hint="default"/>
                          <w:spacing w:val="-3"/>
                          <w:w w:val="100"/>
                          <w:sz w:val="16"/>
                          <w:szCs w:val="16"/>
                        </w:rPr>
                        <w:t>提</w:t>
                      </w:r>
                      <w:r>
                        <w:rPr>
                          <w:rFonts w:ascii="宋体" w:hAnsi="宋体" w:cs="宋体" w:eastAsia="宋体" w:hint="default"/>
                          <w:w w:val="100"/>
                          <w:sz w:val="16"/>
                          <w:szCs w:val="16"/>
                        </w:rPr>
                        <w:t>升体验</w:t>
                      </w:r>
                      <w:r>
                        <w:rPr>
                          <w:rFonts w:ascii="宋体" w:hAnsi="宋体" w:cs="宋体" w:eastAsia="宋体" w:hint="default"/>
                          <w:spacing w:val="-3"/>
                          <w:w w:val="100"/>
                          <w:sz w:val="16"/>
                          <w:szCs w:val="16"/>
                        </w:rPr>
                        <w:t>，</w:t>
                      </w:r>
                      <w:r>
                        <w:rPr>
                          <w:rFonts w:ascii="宋体" w:hAnsi="宋体" w:cs="宋体" w:eastAsia="宋体" w:hint="default"/>
                          <w:w w:val="100"/>
                          <w:sz w:val="16"/>
                          <w:szCs w:val="16"/>
                        </w:rPr>
                        <w:t>充放</w:t>
                      </w:r>
                      <w:r>
                        <w:rPr>
                          <w:rFonts w:ascii="宋体" w:hAnsi="宋体" w:cs="宋体" w:eastAsia="宋体" w:hint="default"/>
                          <w:spacing w:val="-3"/>
                          <w:w w:val="100"/>
                          <w:sz w:val="16"/>
                          <w:szCs w:val="16"/>
                        </w:rPr>
                        <w:t>电</w:t>
                      </w:r>
                      <w:r>
                        <w:rPr>
                          <w:rFonts w:ascii="宋体" w:hAnsi="宋体" w:cs="宋体" w:eastAsia="宋体" w:hint="default"/>
                          <w:w w:val="100"/>
                          <w:sz w:val="16"/>
                          <w:szCs w:val="16"/>
                        </w:rPr>
                        <w:t>或增</w:t>
                      </w:r>
                      <w:r>
                        <w:rPr>
                          <w:rFonts w:ascii="宋体" w:hAnsi="宋体" w:cs="宋体" w:eastAsia="宋体" w:hint="default"/>
                          <w:spacing w:val="-3"/>
                          <w:w w:val="100"/>
                          <w:sz w:val="16"/>
                          <w:szCs w:val="16"/>
                        </w:rPr>
                        <w:t>加</w:t>
                      </w:r>
                      <w:r>
                        <w:rPr>
                          <w:rFonts w:ascii="宋体" w:hAnsi="宋体" w:cs="宋体" w:eastAsia="宋体" w:hint="default"/>
                          <w:w w:val="100"/>
                          <w:sz w:val="16"/>
                          <w:szCs w:val="16"/>
                        </w:rPr>
                        <w:t>体积</w:t>
                      </w:r>
                      <w:r>
                        <w:rPr>
                          <w:rFonts w:ascii="宋体" w:hAnsi="宋体" w:cs="宋体" w:eastAsia="宋体" w:hint="default"/>
                          <w:spacing w:val="-3"/>
                          <w:w w:val="100"/>
                          <w:sz w:val="16"/>
                          <w:szCs w:val="16"/>
                        </w:rPr>
                        <w:t>都</w:t>
                      </w:r>
                      <w:r>
                        <w:rPr>
                          <w:rFonts w:ascii="宋体" w:hAnsi="宋体" w:cs="宋体" w:eastAsia="宋体" w:hint="default"/>
                          <w:w w:val="100"/>
                          <w:sz w:val="16"/>
                          <w:szCs w:val="16"/>
                        </w:rPr>
                        <w:t>会</w:t>
                      </w:r>
                      <w:r>
                        <w:rPr>
                          <w:rFonts w:ascii="宋体" w:hAnsi="宋体" w:cs="宋体" w:eastAsia="宋体" w:hint="default"/>
                          <w:spacing w:val="-3"/>
                          <w:w w:val="100"/>
                          <w:sz w:val="16"/>
                          <w:szCs w:val="16"/>
                        </w:rPr>
                        <w:t>带</w:t>
                      </w:r>
                      <w:r>
                        <w:rPr>
                          <w:rFonts w:ascii="宋体" w:hAnsi="宋体" w:cs="宋体" w:eastAsia="宋体" w:hint="default"/>
                          <w:w w:val="100"/>
                          <w:sz w:val="16"/>
                          <w:szCs w:val="16"/>
                        </w:rPr>
                        <w:t>来散热</w:t>
                      </w:r>
                      <w:r>
                        <w:rPr>
                          <w:rFonts w:ascii="宋体" w:hAnsi="宋体" w:cs="宋体" w:eastAsia="宋体" w:hint="default"/>
                          <w:spacing w:val="-3"/>
                          <w:w w:val="100"/>
                          <w:sz w:val="16"/>
                          <w:szCs w:val="16"/>
                        </w:rPr>
                        <w:t>需</w:t>
                      </w:r>
                      <w:r>
                        <w:rPr>
                          <w:rFonts w:ascii="宋体" w:hAnsi="宋体" w:cs="宋体" w:eastAsia="宋体" w:hint="default"/>
                          <w:w w:val="100"/>
                          <w:sz w:val="16"/>
                          <w:szCs w:val="16"/>
                        </w:rPr>
                        <w:t>求增加</w:t>
                      </w:r>
                    </w:p>
                  </w:txbxContent>
                </v:textbox>
                <w10:wrap type="none"/>
              </v:shape>
            </v:group>
          </v:group>
        </w:pict>
      </w:r>
      <w:r>
        <w:rPr>
          <w:rFonts w:ascii="宋体" w:hAnsi="宋体" w:cs="宋体" w:eastAsia="宋体" w:hint="default"/>
          <w:sz w:val="20"/>
          <w:szCs w:val="20"/>
        </w:rPr>
      </w:r>
    </w:p>
    <w:p>
      <w:pPr>
        <w:spacing w:after="0" w:line="240" w:lineRule="auto"/>
        <w:rPr>
          <w:rFonts w:ascii="宋体" w:hAnsi="宋体" w:cs="宋体" w:eastAsia="宋体" w:hint="default"/>
          <w:sz w:val="20"/>
          <w:szCs w:val="20"/>
        </w:rPr>
        <w:sectPr>
          <w:type w:val="continuous"/>
          <w:pgSz w:w="11910" w:h="16840"/>
          <w:pgMar w:top="720" w:bottom="1200" w:left="1000" w:right="1000"/>
        </w:sectPr>
      </w:pPr>
    </w:p>
    <w:p>
      <w:pPr>
        <w:spacing w:line="240" w:lineRule="auto" w:before="0"/>
        <w:ind w:right="0"/>
        <w:rPr>
          <w:rFonts w:ascii="宋体" w:hAnsi="宋体" w:cs="宋体" w:eastAsia="宋体" w:hint="default"/>
          <w:sz w:val="16"/>
          <w:szCs w:val="16"/>
        </w:rPr>
      </w:pPr>
    </w:p>
    <w:p>
      <w:pPr>
        <w:spacing w:line="240" w:lineRule="auto" w:before="3"/>
        <w:ind w:right="0"/>
        <w:rPr>
          <w:rFonts w:ascii="宋体" w:hAnsi="宋体" w:cs="宋体" w:eastAsia="宋体" w:hint="default"/>
          <w:sz w:val="23"/>
          <w:szCs w:val="23"/>
        </w:rPr>
      </w:pPr>
    </w:p>
    <w:p>
      <w:pPr>
        <w:spacing w:before="0"/>
        <w:ind w:left="339" w:right="-10" w:firstLine="0"/>
        <w:jc w:val="left"/>
        <w:rPr>
          <w:rFonts w:ascii="宋体" w:hAnsi="宋体" w:cs="宋体" w:eastAsia="宋体" w:hint="default"/>
          <w:sz w:val="16"/>
          <w:szCs w:val="16"/>
        </w:rPr>
      </w:pPr>
      <w:r>
        <w:rPr>
          <w:rFonts w:ascii="宋体" w:hAnsi="宋体" w:cs="宋体" w:eastAsia="宋体" w:hint="default"/>
          <w:spacing w:val="-2"/>
          <w:sz w:val="16"/>
          <w:szCs w:val="16"/>
        </w:rPr>
        <w:t>封装</w:t>
      </w:r>
      <w:r>
        <w:rPr>
          <w:rFonts w:ascii="Times New Roman" w:hAnsi="Times New Roman" w:cs="Times New Roman" w:eastAsia="Times New Roman" w:hint="default"/>
          <w:spacing w:val="-2"/>
          <w:sz w:val="16"/>
          <w:szCs w:val="16"/>
        </w:rPr>
        <w:t>/</w:t>
      </w:r>
      <w:r>
        <w:rPr>
          <w:rFonts w:ascii="宋体" w:hAnsi="宋体" w:cs="宋体" w:eastAsia="宋体" w:hint="default"/>
          <w:spacing w:val="-2"/>
          <w:sz w:val="16"/>
          <w:szCs w:val="16"/>
        </w:rPr>
        <w:t>材料</w:t>
      </w:r>
      <w:r>
        <w:rPr>
          <w:rFonts w:ascii="宋体" w:hAnsi="宋体" w:cs="宋体" w:eastAsia="宋体" w:hint="default"/>
          <w:sz w:val="16"/>
          <w:szCs w:val="16"/>
        </w:rPr>
      </w:r>
    </w:p>
    <w:p>
      <w:pPr>
        <w:spacing w:line="183" w:lineRule="exact" w:before="23"/>
        <w:ind w:left="1083" w:right="-11" w:firstLine="0"/>
        <w:jc w:val="left"/>
        <w:rPr>
          <w:rFonts w:ascii="宋体" w:hAnsi="宋体" w:cs="宋体" w:eastAsia="宋体" w:hint="default"/>
          <w:sz w:val="16"/>
          <w:szCs w:val="16"/>
        </w:rPr>
      </w:pPr>
      <w:r>
        <w:rPr>
          <w:spacing w:val="-1"/>
        </w:rPr>
        <w:br w:type="column"/>
      </w:r>
      <w:r>
        <w:rPr>
          <w:rFonts w:ascii="宋体" w:hAnsi="宋体" w:cs="宋体" w:eastAsia="宋体" w:hint="default"/>
          <w:spacing w:val="-1"/>
          <w:sz w:val="16"/>
          <w:szCs w:val="16"/>
        </w:rPr>
        <w:t>设备轻薄化、</w:t>
      </w:r>
    </w:p>
    <w:p>
      <w:pPr>
        <w:spacing w:line="156" w:lineRule="exact" w:before="0"/>
        <w:ind w:left="339" w:right="-11" w:firstLine="0"/>
        <w:jc w:val="left"/>
        <w:rPr>
          <w:rFonts w:ascii="宋体" w:hAnsi="宋体" w:cs="宋体" w:eastAsia="宋体" w:hint="default"/>
          <w:sz w:val="16"/>
          <w:szCs w:val="16"/>
        </w:rPr>
      </w:pPr>
      <w:r>
        <w:rPr>
          <w:rFonts w:ascii="宋体" w:hAnsi="宋体" w:cs="宋体" w:eastAsia="宋体" w:hint="default"/>
          <w:sz w:val="16"/>
          <w:szCs w:val="16"/>
        </w:rPr>
        <w:t>封装</w:t>
      </w:r>
    </w:p>
    <w:p>
      <w:pPr>
        <w:spacing w:line="183" w:lineRule="exact" w:before="0"/>
        <w:ind w:left="1083" w:right="-11" w:firstLine="0"/>
        <w:jc w:val="left"/>
        <w:rPr>
          <w:rFonts w:ascii="宋体" w:hAnsi="宋体" w:cs="宋体" w:eastAsia="宋体" w:hint="default"/>
          <w:sz w:val="16"/>
          <w:szCs w:val="16"/>
        </w:rPr>
      </w:pPr>
      <w:r>
        <w:rPr/>
        <w:pict>
          <v:shape style="position:absolute;margin-left:106.220001pt;margin-top:13.649384pt;width:426.6pt;height:33.25pt;mso-position-horizontal-relative:page;mso-position-vertical-relative:paragraph;z-index:-419392" type="#_x0000_t202" filled="true" fillcolor="#d2e2ee" stroked="false">
            <v:textbox inset="0,0,0,0">
              <w:txbxContent>
                <w:p>
                  <w:pPr>
                    <w:spacing w:line="189" w:lineRule="exact" w:before="48"/>
                    <w:ind w:left="2187" w:right="0" w:firstLine="0"/>
                    <w:jc w:val="left"/>
                    <w:rPr>
                      <w:rFonts w:ascii="宋体" w:hAnsi="宋体" w:cs="宋体" w:eastAsia="宋体" w:hint="default"/>
                      <w:sz w:val="16"/>
                      <w:szCs w:val="16"/>
                    </w:rPr>
                  </w:pPr>
                  <w:r>
                    <w:rPr>
                      <w:rFonts w:ascii="宋体" w:hAnsi="宋体" w:cs="宋体" w:eastAsia="宋体" w:hint="default"/>
                      <w:sz w:val="16"/>
                      <w:szCs w:val="16"/>
                    </w:rPr>
                    <w:t>金属板具有散热优势，但却会更容易屏蔽手机信号；玻璃板</w:t>
                  </w:r>
                  <w:r>
                    <w:rPr>
                      <w:rFonts w:ascii="Times New Roman" w:hAnsi="Times New Roman" w:cs="Times New Roman" w:eastAsia="Times New Roman" w:hint="default"/>
                      <w:sz w:val="16"/>
                      <w:szCs w:val="16"/>
                    </w:rPr>
                    <w:t>/</w:t>
                  </w:r>
                  <w:r>
                    <w:rPr>
                      <w:rFonts w:ascii="宋体" w:hAnsi="宋体" w:cs="宋体" w:eastAsia="宋体" w:hint="default"/>
                      <w:sz w:val="16"/>
                      <w:szCs w:val="16"/>
                    </w:rPr>
                    <w:t>塑料板对信号屏蔽影响小，但</w:t>
                  </w:r>
                </w:p>
                <w:p>
                  <w:pPr>
                    <w:tabs>
                      <w:tab w:pos="1055" w:val="left" w:leader="none"/>
                    </w:tabs>
                    <w:spacing w:line="156" w:lineRule="exact" w:before="0"/>
                    <w:ind w:left="335" w:right="0" w:firstLine="0"/>
                    <w:jc w:val="left"/>
                    <w:rPr>
                      <w:rFonts w:ascii="宋体" w:hAnsi="宋体" w:cs="宋体" w:eastAsia="宋体" w:hint="default"/>
                      <w:sz w:val="16"/>
                      <w:szCs w:val="16"/>
                    </w:rPr>
                  </w:pPr>
                  <w:r>
                    <w:rPr>
                      <w:rFonts w:ascii="宋体" w:hAnsi="宋体" w:cs="宋体" w:eastAsia="宋体" w:hint="default"/>
                      <w:sz w:val="16"/>
                      <w:szCs w:val="16"/>
                    </w:rPr>
                    <w:t>材质</w:t>
                    <w:tab/>
                    <w:t>散热</w:t>
                  </w:r>
                  <w:r>
                    <w:rPr>
                      <w:rFonts w:ascii="Times New Roman" w:hAnsi="Times New Roman" w:cs="Times New Roman" w:eastAsia="Times New Roman" w:hint="default"/>
                      <w:sz w:val="16"/>
                      <w:szCs w:val="16"/>
                    </w:rPr>
                    <w:t>/</w:t>
                  </w:r>
                  <w:r>
                    <w:rPr>
                      <w:rFonts w:ascii="宋体" w:hAnsi="宋体" w:cs="宋体" w:eastAsia="宋体" w:hint="default"/>
                      <w:sz w:val="16"/>
                      <w:szCs w:val="16"/>
                    </w:rPr>
                    <w:t>屏蔽冲突</w:t>
                  </w:r>
                </w:p>
                <w:p>
                  <w:pPr>
                    <w:spacing w:line="177" w:lineRule="exact" w:before="0"/>
                    <w:ind w:left="2187" w:right="0" w:firstLine="0"/>
                    <w:jc w:val="left"/>
                    <w:rPr>
                      <w:rFonts w:ascii="宋体" w:hAnsi="宋体" w:cs="宋体" w:eastAsia="宋体" w:hint="default"/>
                      <w:sz w:val="16"/>
                      <w:szCs w:val="16"/>
                    </w:rPr>
                  </w:pPr>
                  <w:r>
                    <w:rPr>
                      <w:rFonts w:ascii="宋体" w:hAnsi="宋体" w:cs="宋体" w:eastAsia="宋体" w:hint="default"/>
                      <w:sz w:val="16"/>
                      <w:szCs w:val="16"/>
                    </w:rPr>
                    <w:t>散热更困难。手机散热和屏蔽的材料选择之间有一定冲突</w:t>
                  </w:r>
                </w:p>
              </w:txbxContent>
            </v:textbox>
            <v:fill type="solid"/>
            <w10:wrap type="none"/>
          </v:shape>
        </w:pict>
      </w:r>
      <w:r>
        <w:rPr>
          <w:rFonts w:ascii="宋体" w:hAnsi="宋体" w:cs="宋体" w:eastAsia="宋体" w:hint="default"/>
          <w:spacing w:val="-1"/>
          <w:sz w:val="16"/>
          <w:szCs w:val="16"/>
        </w:rPr>
        <w:t>封装密度增加</w:t>
      </w:r>
    </w:p>
    <w:p>
      <w:pPr>
        <w:spacing w:line="357" w:lineRule="auto" w:before="23"/>
        <w:ind w:left="104" w:right="0" w:firstLine="0"/>
        <w:jc w:val="left"/>
        <w:rPr>
          <w:rFonts w:ascii="宋体" w:hAnsi="宋体" w:cs="宋体" w:eastAsia="宋体" w:hint="default"/>
          <w:sz w:val="16"/>
          <w:szCs w:val="16"/>
        </w:rPr>
      </w:pPr>
      <w:r>
        <w:rPr>
          <w:spacing w:val="-4"/>
        </w:rPr>
        <w:br w:type="column"/>
      </w:r>
      <w:r>
        <w:rPr>
          <w:rFonts w:ascii="宋体" w:hAnsi="宋体" w:cs="宋体" w:eastAsia="宋体" w:hint="default"/>
          <w:spacing w:val="-4"/>
          <w:sz w:val="16"/>
          <w:szCs w:val="16"/>
        </w:rPr>
        <w:t>手机终端轻薄化，将电池、主板、相机模组、天线模组等封装进越来越狭小的空间内使得散 </w:t>
      </w:r>
      <w:r>
        <w:rPr>
          <w:rFonts w:ascii="宋体" w:hAnsi="宋体" w:cs="宋体" w:eastAsia="宋体" w:hint="default"/>
          <w:sz w:val="16"/>
          <w:szCs w:val="16"/>
        </w:rPr>
        <w:t>热变得更加困难，加上防水等要求对散热材质和方式的要求空前提高</w:t>
      </w:r>
    </w:p>
    <w:p>
      <w:pPr>
        <w:spacing w:after="0" w:line="357" w:lineRule="auto"/>
        <w:jc w:val="left"/>
        <w:rPr>
          <w:rFonts w:ascii="宋体" w:hAnsi="宋体" w:cs="宋体" w:eastAsia="宋体" w:hint="default"/>
          <w:sz w:val="16"/>
          <w:szCs w:val="16"/>
        </w:rPr>
        <w:sectPr>
          <w:type w:val="continuous"/>
          <w:pgSz w:w="11910" w:h="16840"/>
          <w:pgMar w:top="720" w:bottom="1200" w:left="1000" w:right="1000"/>
          <w:cols w:num="3" w:equalWidth="0">
            <w:col w:w="1024" w:space="97"/>
            <w:col w:w="2047" w:space="40"/>
            <w:col w:w="6702"/>
          </w:cols>
        </w:sectPr>
      </w:pPr>
    </w:p>
    <w:p>
      <w:pPr>
        <w:spacing w:line="240" w:lineRule="auto" w:before="0"/>
        <w:ind w:right="0"/>
        <w:rPr>
          <w:rFonts w:ascii="宋体" w:hAnsi="宋体" w:cs="宋体" w:eastAsia="宋体" w:hint="default"/>
          <w:sz w:val="20"/>
          <w:szCs w:val="20"/>
        </w:rPr>
      </w:pPr>
      <w:r>
        <w:rPr/>
        <w:pict>
          <v:group style="position:absolute;margin-left:56.549999pt;margin-top:792.825989pt;width:482.25pt;height:.1pt;mso-position-horizontal-relative:page;mso-position-vertical-relative:page;z-index:12688"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line="240" w:lineRule="auto" w:before="2" w:after="0"/>
        <w:ind w:right="0"/>
        <w:rPr>
          <w:rFonts w:ascii="宋体" w:hAnsi="宋体" w:cs="宋体" w:eastAsia="宋体" w:hint="default"/>
          <w:sz w:val="23"/>
          <w:szCs w:val="23"/>
        </w:rPr>
      </w:pPr>
    </w:p>
    <w:p>
      <w:pPr>
        <w:spacing w:line="20" w:lineRule="exact"/>
        <w:ind w:left="127" w:right="0" w:firstLine="0"/>
        <w:rPr>
          <w:rFonts w:ascii="宋体" w:hAnsi="宋体" w:cs="宋体" w:eastAsia="宋体" w:hint="default"/>
          <w:sz w:val="2"/>
          <w:szCs w:val="2"/>
        </w:rPr>
      </w:pPr>
      <w:r>
        <w:rPr>
          <w:rFonts w:ascii="宋体" w:hAnsi="宋体" w:cs="宋体" w:eastAsia="宋体" w:hint="default"/>
          <w:sz w:val="2"/>
          <w:szCs w:val="2"/>
        </w:rPr>
        <w:pict>
          <v:group style="width:482.05pt;height:.5pt;mso-position-horizontal-relative:char;mso-position-vertical-relative:line" coordorigin="0,0" coordsize="9641,10">
            <v:group style="position:absolute;left:5;top:5;width:9631;height:2" coordorigin="5,5" coordsize="9631,2">
              <v:shape style="position:absolute;left:5;top:5;width:9631;height:2" coordorigin="5,5" coordsize="9631,0" path="m5,5l9636,5e" filled="false" stroked="true" strokeweight=".47998pt" strokecolor="#367097">
                <v:path arrowok="t"/>
              </v:shape>
            </v:group>
          </v:group>
        </w:pict>
      </w:r>
      <w:r>
        <w:rPr>
          <w:rFonts w:ascii="宋体" w:hAnsi="宋体" w:cs="宋体" w:eastAsia="宋体" w:hint="default"/>
          <w:sz w:val="2"/>
          <w:szCs w:val="2"/>
        </w:rPr>
      </w:r>
    </w:p>
    <w:p>
      <w:pPr>
        <w:spacing w:before="7"/>
        <w:ind w:left="236" w:right="0" w:firstLine="0"/>
        <w:jc w:val="left"/>
        <w:rPr>
          <w:rFonts w:ascii="宋体" w:hAnsi="宋体" w:cs="宋体" w:eastAsia="宋体" w:hint="default"/>
          <w:sz w:val="17"/>
          <w:szCs w:val="17"/>
        </w:rPr>
      </w:pPr>
      <w:r>
        <w:rPr>
          <w:rFonts w:ascii="宋体" w:hAnsi="宋体" w:cs="宋体" w:eastAsia="宋体" w:hint="default"/>
          <w:sz w:val="17"/>
          <w:szCs w:val="17"/>
        </w:rPr>
        <w:t>资料来源：电子工程世界，中信建投证券研究发展部</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0"/>
        <w:ind w:right="0"/>
        <w:rPr>
          <w:rFonts w:ascii="宋体" w:hAnsi="宋体" w:cs="宋体" w:eastAsia="宋体" w:hint="default"/>
          <w:sz w:val="17"/>
          <w:szCs w:val="17"/>
        </w:rPr>
      </w:pPr>
    </w:p>
    <w:p>
      <w:pPr>
        <w:tabs>
          <w:tab w:pos="5056" w:val="left" w:leader="none"/>
        </w:tabs>
        <w:spacing w:line="300" w:lineRule="exact" w:before="0" w:after="45"/>
        <w:ind w:left="241" w:right="0" w:firstLine="0"/>
        <w:jc w:val="left"/>
        <w:rPr>
          <w:rFonts w:ascii="Microsoft JhengHei" w:hAnsi="Microsoft JhengHei" w:cs="Microsoft JhengHei" w:eastAsia="Microsoft JhengHei" w:hint="default"/>
          <w:sz w:val="18"/>
          <w:szCs w:val="18"/>
        </w:rPr>
      </w:pPr>
      <w:r>
        <w:rPr/>
        <w:pict>
          <v:group style="position:absolute;margin-left:243.774475pt;margin-top:43.368pt;width:13.65pt;height:4.9pt;mso-position-horizontal-relative:page;mso-position-vertical-relative:paragraph;z-index:-419920" coordorigin="4875,867" coordsize="273,98">
            <v:group style="position:absolute;left:4908;top:918;width:77;height:2" coordorigin="4908,918" coordsize="77,2">
              <v:shape style="position:absolute;left:4908;top:918;width:77;height:2" coordorigin="4908,918" coordsize="77,0" path="m4908,918l4985,918e" filled="false" stroked="true" strokeweight="3.219073pt" strokecolor="#ff8080">
                <v:path arrowok="t"/>
              </v:shape>
            </v:group>
            <v:group style="position:absolute;left:5012;top:869;width:40;height:94" coordorigin="5012,869" coordsize="40,94">
              <v:shape style="position:absolute;left:5012;top:869;width:40;height:94" coordorigin="5012,869" coordsize="40,94" path="m5052,960l5012,960,5012,962,5052,962,5052,960xe" filled="true" fillcolor="#000000" stroked="false">
                <v:path arrowok="t"/>
                <v:fill type="solid"/>
              </v:shape>
              <v:shape style="position:absolute;left:5012;top:869;width:40;height:94" coordorigin="5012,869" coordsize="40,94" path="m5045,872l5020,872,5022,874,5023,874,5024,875,5025,877,5025,878,5026,881,5026,952,5019,960,5044,960,5042,958,5041,958,5040,957,5039,955,5039,954,5038,951,5038,880,5039,877,5040,875,5042,873,5045,872xe" filled="true" fillcolor="#000000" stroked="false">
                <v:path arrowok="t"/>
                <v:fill type="solid"/>
              </v:shape>
              <v:shape style="position:absolute;left:5012;top:869;width:40;height:94" coordorigin="5012,869" coordsize="40,94" path="m5052,869l5012,869,5012,872,5052,872,5052,869xe" filled="true" fillcolor="#000000" stroked="false">
                <v:path arrowok="t"/>
                <v:fill type="solid"/>
              </v:shape>
            </v:group>
            <v:group style="position:absolute;left:5065;top:867;width:84;height:98" coordorigin="5065,867" coordsize="84,98">
              <v:shape style="position:absolute;left:5065;top:867;width:84;height:98" coordorigin="5065,867" coordsize="84,98" path="m5119,867l5103,867,5096,869,5088,874,5081,878,5076,884,5071,891,5067,899,5065,908,5065,929,5068,938,5075,947,5082,959,5095,964,5119,964,5126,962,5132,959,5108,959,5103,957,5080,908,5082,899,5084,892,5087,885,5092,880,5097,877,5102,874,5107,872,5132,872,5126,869,5119,867xe" filled="true" fillcolor="#000000" stroked="false">
                <v:path arrowok="t"/>
                <v:fill type="solid"/>
              </v:shape>
              <v:shape style="position:absolute;left:5065;top:867;width:84;height:98" coordorigin="5065,867" coordsize="84,98" path="m5147,939l5121,959,5132,959,5138,955,5144,949,5149,940,5147,939xe" filled="true" fillcolor="#000000" stroked="false">
                <v:path arrowok="t"/>
                <v:fill type="solid"/>
              </v:shape>
              <v:shape style="position:absolute;left:5065;top:867;width:84;height:98" coordorigin="5065,867" coordsize="84,98" path="m5132,872l5121,872,5126,874,5132,879,5137,883,5141,889,5144,899,5147,899,5144,874,5135,874,5134,873,5132,872xe" filled="true" fillcolor="#000000" stroked="false">
                <v:path arrowok="t"/>
                <v:fill type="solid"/>
              </v:shape>
              <v:shape style="position:absolute;left:5065;top:867;width:84;height:98" coordorigin="5065,867" coordsize="84,98" path="m5144,867l5142,867,5141,869,5140,871,5137,874,5144,874,5144,867xe" filled="true" fillcolor="#000000" stroked="false">
                <v:path arrowok="t"/>
                <v:fill type="solid"/>
              </v:shape>
            </v:group>
            <w10:wrap type="none"/>
          </v:group>
        </w:pict>
      </w:r>
      <w:r>
        <w:rPr/>
        <w:pict>
          <v:shape style="position:absolute;margin-left:243.789948pt;margin-top:54.311565pt;width:20.111359pt;height:5.5125pt;mso-position-horizontal-relative:page;mso-position-vertical-relative:paragraph;z-index:12784" type="#_x0000_t75" stroked="false">
            <v:imagedata r:id="rId261" o:title=""/>
          </v:shape>
        </w:pict>
      </w:r>
      <w:r>
        <w:rPr/>
        <w:pict>
          <v:shape style="position:absolute;margin-left:243.789948pt;margin-top:65.402328pt;width:20.594207pt;height:6.375pt;mso-position-horizontal-relative:page;mso-position-vertical-relative:paragraph;z-index:12808" type="#_x0000_t75" stroked="false">
            <v:imagedata r:id="rId262" o:title=""/>
          </v:shape>
        </w:pict>
      </w:r>
      <w:r>
        <w:rPr/>
        <w:pict>
          <v:shape style="position:absolute;margin-left:243.789948pt;margin-top:76.877075pt;width:20.574538pt;height:6.48pt;mso-position-horizontal-relative:page;mso-position-vertical-relative:paragraph;z-index:12832" type="#_x0000_t75" stroked="false">
            <v:imagedata r:id="rId263" o:title=""/>
          </v:shape>
        </w:pict>
      </w:r>
      <w:r>
        <w:rPr/>
        <w:pict>
          <v:group style="position:absolute;margin-left:515.8479pt;margin-top:79.859360pt;width:12.5pt;height:4.95pt;mso-position-horizontal-relative:page;mso-position-vertical-relative:paragraph;z-index:13048" coordorigin="10317,1597" coordsize="250,99">
            <v:group style="position:absolute;left:10317;top:1597;width:62;height:95" coordorigin="10317,1597" coordsize="62,95">
              <v:shape style="position:absolute;left:10317;top:1597;width:62;height:95" coordorigin="10317,1597" coordsize="62,95" path="m10368,1608l10348,1608,10352,1610,10359,1617,10361,1622,10361,1636,10317,1689,10317,1692,10372,1692,10376,1682,10331,1682,10334,1679,10342,1672,10352,1660,10360,1651,10366,1643,10370,1636,10372,1631,10373,1626,10373,1615,10370,1610,10368,1608xe" filled="true" fillcolor="#000000" stroked="false">
                <v:path arrowok="t"/>
                <v:fill type="solid"/>
              </v:shape>
              <v:shape style="position:absolute;left:10317;top:1597;width:62;height:95" coordorigin="10317,1597" coordsize="62,95" path="m10378,1674l10375,1674,10375,1676,10374,1678,10372,1679,10370,1680,10368,1681,10366,1682,10376,1682,10378,1674xe" filled="true" fillcolor="#000000" stroked="false">
                <v:path arrowok="t"/>
                <v:fill type="solid"/>
              </v:shape>
              <v:shape style="position:absolute;left:10317;top:1597;width:62;height:95" coordorigin="10317,1597" coordsize="62,95" path="m10353,1597l10320,1623,10323,1623,10324,1618,10327,1614,10330,1612,10334,1609,10338,1608,10368,1608,10360,1600,10353,1597xe" filled="true" fillcolor="#000000" stroked="false">
                <v:path arrowok="t"/>
                <v:fill type="solid"/>
              </v:shape>
            </v:group>
            <v:group style="position:absolute;left:10396;top:1597;width:61;height:97" coordorigin="10396,1597" coordsize="61,97">
              <v:shape style="position:absolute;left:10396;top:1597;width:61;height:97" coordorigin="10396,1597" coordsize="61,97" path="m10433,1597l10421,1597,10418,1599,10414,1602,10408,1606,10404,1612,10400,1619,10398,1627,10396,1636,10396,1659,10398,1669,10403,1678,10409,1688,10417,1694,10430,1694,10435,1692,10438,1689,10421,1689,10417,1686,10414,1679,10411,1671,10409,1661,10409,1640,10410,1632,10411,1624,10412,1615,10415,1610,10418,1606,10421,1603,10422,1602,10440,1602,10440,1601,10433,1597xe" filled="true" fillcolor="#000000" stroked="false">
                <v:path arrowok="t"/>
                <v:fill type="solid"/>
              </v:shape>
              <v:shape style="position:absolute;left:10396;top:1597;width:61;height:97" coordorigin="10396,1597" coordsize="61,97" path="m10440,1602l10428,1602,10431,1603,10433,1604,10435,1607,10438,1610,10439,1615,10442,1622,10442,1630,10443,1656,10442,1667,10428,1689,10438,1689,10440,1688,10444,1686,10448,1680,10451,1672,10454,1664,10456,1656,10456,1630,10452,1617,10445,1609,10440,1602xe" filled="true" fillcolor="#000000" stroked="false">
                <v:path arrowok="t"/>
                <v:fill type="solid"/>
              </v:shape>
            </v:group>
            <v:group style="position:absolute;left:10460;top:1597;width:107;height:99" coordorigin="10460,1597" coordsize="107,99">
              <v:shape style="position:absolute;left:10460;top:1597;width:107;height:99" coordorigin="10460,1597" coordsize="107,99" path="m10550,1597l10544,1597,10476,1696,10482,1696,10550,1597xe" filled="true" fillcolor="#000000" stroked="false">
                <v:path arrowok="t"/>
                <v:fill type="solid"/>
              </v:shape>
              <v:shape style="position:absolute;left:10460;top:1597;width:107;height:99" coordorigin="10460,1597" coordsize="107,99" path="m10550,1646l10543,1646,10540,1647,10537,1649,10534,1651,10532,1654,10528,1661,10527,1666,10527,1676,10552,1696,10557,1694,10558,1692,10544,1692,10542,1691,10541,1688,10539,1686,10538,1680,10538,1662,10539,1657,10541,1653,10542,1651,10544,1650,10558,1650,10557,1649,10553,1647,10550,1646xe" filled="true" fillcolor="#000000" stroked="false">
                <v:path arrowok="t"/>
                <v:fill type="solid"/>
              </v:shape>
              <v:shape style="position:absolute;left:10460;top:1597;width:107;height:99" coordorigin="10460,1597" coordsize="107,99" path="m10558,1650l10549,1650,10551,1651,10553,1653,10555,1657,10556,1662,10556,1679,10555,1684,10553,1688,10551,1691,10549,1692,10558,1692,10560,1689,10564,1686,10566,1679,10566,1666,10565,1662,10563,1658,10562,1654,10559,1651,10558,1650xe" filled="true" fillcolor="#000000" stroked="false">
                <v:path arrowok="t"/>
                <v:fill type="solid"/>
              </v:shape>
              <v:shape style="position:absolute;left:10460;top:1597;width:107;height:99" coordorigin="10460,1597" coordsize="107,99" path="m10486,1597l10460,1617,10460,1627,10461,1632,10463,1636,10464,1639,10485,1647,10490,1645,10490,1644,10478,1644,10476,1643,10472,1639,10472,1636,10471,1634,10470,1629,10470,1613,10471,1608,10473,1605,10475,1602,10477,1601,10491,1601,10490,1600,10486,1597xe" filled="true" fillcolor="#000000" stroked="false">
                <v:path arrowok="t"/>
                <v:fill type="solid"/>
              </v:shape>
              <v:shape style="position:absolute;left:10460;top:1597;width:107;height:99" coordorigin="10460,1597" coordsize="107,99" path="m10491,1601l10482,1601,10484,1602,10485,1605,10487,1608,10488,1614,10488,1631,10487,1636,10485,1640,10481,1644,10490,1644,10493,1640,10497,1636,10499,1631,10499,1615,10497,1610,10494,1605,10491,1601xe" filled="true" fillcolor="#000000" stroked="false">
                <v:path arrowok="t"/>
                <v:fill type="solid"/>
              </v:shape>
            </v:group>
            <w10:wrap type="none"/>
          </v:group>
        </w:pict>
      </w:r>
      <w:r>
        <w:rPr/>
        <w:pict>
          <v:group style="position:absolute;margin-left:515.8479pt;margin-top:65.114342pt;width:12.5pt;height:4.95pt;mso-position-horizontal-relative:page;mso-position-vertical-relative:paragraph;z-index:13072" coordorigin="10317,1302" coordsize="250,99">
            <v:group style="position:absolute;left:10317;top:1302;width:62;height:96" coordorigin="10317,1302" coordsize="62,96">
              <v:shape style="position:absolute;left:10317;top:1302;width:62;height:96" coordorigin="10317,1302" coordsize="62,96" path="m10368,1313l10348,1313,10352,1315,10359,1323,10361,1327,10361,1341,10317,1395,10317,1397,10372,1397,10376,1387,10331,1387,10334,1385,10342,1377,10352,1365,10360,1356,10366,1348,10370,1342,10372,1337,10373,1332,10373,1321,10370,1315,10368,1313xe" filled="true" fillcolor="#000000" stroked="false">
                <v:path arrowok="t"/>
                <v:fill type="solid"/>
              </v:shape>
              <v:shape style="position:absolute;left:10317;top:1302;width:62;height:96" coordorigin="10317,1302" coordsize="62,96" path="m10378,1380l10375,1380,10375,1382,10372,1385,10370,1386,10368,1386,10366,1387,10376,1387,10378,1380xe" filled="true" fillcolor="#000000" stroked="false">
                <v:path arrowok="t"/>
                <v:fill type="solid"/>
              </v:shape>
              <v:shape style="position:absolute;left:10317;top:1302;width:62;height:96" coordorigin="10317,1302" coordsize="62,96" path="m10353,1302l10339,1302,10333,1305,10328,1310,10324,1314,10321,1321,10320,1329,10323,1329,10324,1323,10327,1320,10330,1318,10334,1315,10338,1313,10368,1313,10365,1310,10360,1305,10353,1302xe" filled="true" fillcolor="#000000" stroked="false">
                <v:path arrowok="t"/>
                <v:fill type="solid"/>
              </v:shape>
            </v:group>
            <v:group style="position:absolute;left:10398;top:1304;width:54;height:96" coordorigin="10398,1304" coordsize="54,96">
              <v:shape style="position:absolute;left:10398;top:1304;width:54;height:96" coordorigin="10398,1304" coordsize="54,96" path="m10404,1385l10401,1385,10400,1386,10399,1387,10398,1388,10398,1389,10398,1393,10398,1395,10401,1396,10404,1398,10408,1399,10419,1399,10424,1398,10429,1395,10435,1393,10418,1393,10414,1391,10411,1389,10408,1387,10407,1386,10405,1386,10404,1385xe" filled="true" fillcolor="#000000" stroked="false">
                <v:path arrowok="t"/>
                <v:fill type="solid"/>
              </v:shape>
              <v:shape style="position:absolute;left:10398;top:1304;width:54;height:96" coordorigin="10398,1304" coordsize="54,96" path="m10451,1304l10419,1304,10400,1341,10409,1341,10416,1343,10421,1345,10427,1347,10432,1350,10436,1356,10440,1361,10442,1366,10442,1377,10439,1382,10431,1390,10426,1393,10435,1393,10450,1370,10450,1356,10447,1348,10441,1343,10434,1335,10424,1330,10412,1329,10419,1317,10446,1317,10451,1304xe" filled="true" fillcolor="#000000" stroked="false">
                <v:path arrowok="t"/>
                <v:fill type="solid"/>
              </v:shape>
            </v:group>
            <v:group style="position:absolute;left:10460;top:1302;width:107;height:99" coordorigin="10460,1302" coordsize="107,99">
              <v:shape style="position:absolute;left:10460;top:1302;width:107;height:99" coordorigin="10460,1302" coordsize="107,99" path="m10550,1302l10544,1302,10476,1401,10482,1401,10550,1302xe" filled="true" fillcolor="#000000" stroked="false">
                <v:path arrowok="t"/>
                <v:fill type="solid"/>
              </v:shape>
              <v:shape style="position:absolute;left:10460;top:1302;width:107;height:99" coordorigin="10460,1302" coordsize="107,99" path="m10550,1351l10543,1351,10540,1352,10537,1354,10534,1356,10532,1359,10530,1364,10528,1368,10527,1372,10527,1381,10528,1386,10532,1394,10534,1396,10537,1398,10540,1400,10543,1401,10552,1401,10557,1399,10558,1397,10544,1397,10542,1396,10541,1395,10539,1391,10538,1385,10538,1368,10539,1362,10541,1359,10542,1356,10544,1355,10558,1355,10557,1354,10553,1352,10550,1351xe" filled="true" fillcolor="#000000" stroked="false">
                <v:path arrowok="t"/>
                <v:fill type="solid"/>
              </v:shape>
              <v:shape style="position:absolute;left:10460;top:1302;width:107;height:99" coordorigin="10460,1302" coordsize="107,99" path="m10558,1355l10549,1355,10551,1356,10553,1359,10555,1362,10556,1368,10556,1385,10555,1391,10553,1394,10551,1396,10549,1397,10558,1397,10560,1395,10564,1391,10566,1385,10566,1372,10565,1368,10563,1364,10562,1360,10559,1357,10558,1355xe" filled="true" fillcolor="#000000" stroked="false">
                <v:path arrowok="t"/>
                <v:fill type="solid"/>
              </v:shape>
              <v:shape style="position:absolute;left:10460;top:1302;width:107;height:99" coordorigin="10460,1302" coordsize="107,99" path="m10486,1302l10460,1323,10460,1333,10461,1337,10463,1341,10464,1345,10467,1347,10469,1349,10472,1352,10476,1353,10485,1353,10490,1350,10490,1349,10476,1349,10475,1348,10474,1346,10472,1345,10472,1343,10471,1339,10470,1334,10470,1319,10471,1313,10473,1311,10475,1308,10477,1306,10491,1306,10490,1305,10486,1302xe" filled="true" fillcolor="#000000" stroked="false">
                <v:path arrowok="t"/>
                <v:fill type="solid"/>
              </v:shape>
              <v:shape style="position:absolute;left:10460;top:1302;width:107;height:99" coordorigin="10460,1302" coordsize="107,99" path="m10491,1306l10482,1306,10484,1307,10485,1310,10487,1314,10488,1320,10488,1337,10487,1343,10485,1346,10483,1348,10481,1349,10490,1349,10493,1346,10497,1342,10499,1336,10499,1321,10497,1316,10494,1310,10491,1306xe" filled="true" fillcolor="#000000" stroked="false">
                <v:path arrowok="t"/>
                <v:fill type="solid"/>
              </v:shape>
            </v:group>
            <w10:wrap type="none"/>
          </v:group>
        </w:pict>
      </w:r>
      <w:r>
        <w:rPr/>
        <w:pict>
          <v:group style="position:absolute;margin-left:515.994751pt;margin-top:51.047695pt;width:12.35pt;height:4.95pt;mso-position-horizontal-relative:page;mso-position-vertical-relative:paragraph;z-index:13096" coordorigin="10320,1021" coordsize="247,99">
            <v:group style="position:absolute;left:10320;top:1021;width:53;height:98" coordorigin="10320,1021" coordsize="53,98">
              <v:shape style="position:absolute;left:10320;top:1021;width:53;height:98" coordorigin="10320,1021" coordsize="53,98" path="m10328,1105l10323,1105,10322,1106,10320,1107,10320,1112,10321,1114,10323,1115,10326,1117,10329,1118,10349,1118,10358,1114,10361,1111,10340,1111,10339,1110,10337,1109,10334,1108,10331,1106,10329,1106,10328,1105xe" filled="true" fillcolor="#000000" stroked="false">
                <v:path arrowok="t"/>
                <v:fill type="solid"/>
              </v:shape>
              <v:shape style="position:absolute;left:10320;top:1021;width:53;height:98" coordorigin="10320,1021" coordsize="53,98" path="m10365,1031l10346,1031,10350,1032,10352,1034,10355,1037,10356,1041,10356,1050,10355,1053,10354,1057,10352,1059,10350,1061,10346,1064,10343,1066,10339,1067,10335,1068,10335,1070,10341,1070,10345,1071,10348,1072,10352,1074,10354,1075,10356,1077,10357,1079,10359,1080,10360,1082,10361,1086,10362,1090,10362,1099,10360,1103,10357,1106,10353,1109,10350,1111,10361,1111,10365,1106,10370,1100,10373,1093,10373,1080,10371,1075,10368,1071,10365,1066,10361,1063,10355,1061,10364,1054,10368,1047,10368,1036,10366,1032,10365,1031xe" filled="true" fillcolor="#000000" stroked="false">
                <v:path arrowok="t"/>
                <v:fill type="solid"/>
              </v:shape>
              <v:shape style="position:absolute;left:10320;top:1021;width:53;height:98" coordorigin="10320,1021" coordsize="53,98" path="m10353,1021l10321,1041,10324,1042,10328,1034,10334,1031,10365,1031,10363,1029,10359,1024,10353,1021xe" filled="true" fillcolor="#000000" stroked="false">
                <v:path arrowok="t"/>
                <v:fill type="solid"/>
              </v:shape>
            </v:group>
            <v:group style="position:absolute;left:10396;top:1021;width:61;height:98" coordorigin="10396,1021" coordsize="61,98">
              <v:shape style="position:absolute;left:10396;top:1021;width:61;height:98" coordorigin="10396,1021" coordsize="61,98" path="m10433,1021l10421,1021,10418,1023,10414,1026,10408,1030,10404,1035,10400,1043,10398,1051,10396,1059,10396,1082,10398,1093,10403,1102,10409,1112,10417,1118,10430,1118,10435,1116,10439,1113,10421,1113,10417,1110,10414,1103,10411,1095,10409,1084,10409,1064,10410,1056,10411,1048,10412,1039,10415,1033,10418,1030,10421,1027,10422,1026,10440,1026,10440,1025,10433,1021xe" filled="true" fillcolor="#000000" stroked="false">
                <v:path arrowok="t"/>
                <v:fill type="solid"/>
              </v:shape>
              <v:shape style="position:absolute;left:10396;top:1021;width:61;height:98" coordorigin="10396,1021" coordsize="61,98" path="m10440,1026l10428,1026,10431,1027,10433,1028,10435,1031,10438,1033,10439,1039,10442,1046,10442,1054,10443,1080,10442,1091,10428,1113,10439,1113,10440,1112,10444,1109,10448,1104,10451,1096,10454,1088,10456,1080,10456,1054,10452,1041,10445,1032,10440,1026xe" filled="true" fillcolor="#000000" stroked="false">
                <v:path arrowok="t"/>
                <v:fill type="solid"/>
              </v:shape>
            </v:group>
            <v:group style="position:absolute;left:10460;top:1021;width:107;height:99" coordorigin="10460,1021" coordsize="107,99">
              <v:shape style="position:absolute;left:10460;top:1021;width:107;height:99" coordorigin="10460,1021" coordsize="107,99" path="m10550,1021l10544,1021,10476,1120,10482,1120,10550,1021xe" filled="true" fillcolor="#000000" stroked="false">
                <v:path arrowok="t"/>
                <v:fill type="solid"/>
              </v:shape>
              <v:shape style="position:absolute;left:10460;top:1021;width:107;height:99" coordorigin="10460,1021" coordsize="107,99" path="m10550,1070l10543,1070,10540,1071,10537,1073,10534,1075,10532,1078,10528,1085,10527,1090,10527,1100,10552,1120,10557,1118,10558,1116,10544,1116,10542,1115,10541,1112,10539,1109,10538,1104,10538,1086,10539,1080,10541,1077,10542,1075,10544,1074,10558,1074,10557,1073,10553,1071,10550,1070xe" filled="true" fillcolor="#000000" stroked="false">
                <v:path arrowok="t"/>
                <v:fill type="solid"/>
              </v:shape>
              <v:shape style="position:absolute;left:10460;top:1021;width:107;height:99" coordorigin="10460,1021" coordsize="107,99" path="m10558,1074l10549,1074,10551,1075,10553,1077,10555,1080,10556,1086,10556,1103,10555,1108,10553,1112,10551,1115,10549,1116,10558,1116,10560,1113,10564,1109,10566,1103,10566,1090,10565,1086,10563,1081,10562,1078,10559,1075,10558,1074xe" filled="true" fillcolor="#000000" stroked="false">
                <v:path arrowok="t"/>
                <v:fill type="solid"/>
              </v:shape>
              <v:shape style="position:absolute;left:10460;top:1021;width:107;height:99" coordorigin="10460,1021" coordsize="107,99" path="m10486,1021l10460,1041,10460,1051,10461,1056,10463,1059,10464,1063,10485,1071,10490,1069,10490,1068,10478,1068,10476,1067,10475,1066,10474,1065,10472,1063,10472,1060,10471,1057,10470,1053,10470,1037,10471,1032,10473,1029,10475,1026,10477,1025,10491,1025,10490,1024,10486,1021xe" filled="true" fillcolor="#000000" stroked="false">
                <v:path arrowok="t"/>
                <v:fill type="solid"/>
              </v:shape>
              <v:shape style="position:absolute;left:10460;top:1021;width:107;height:99" coordorigin="10460,1021" coordsize="107,99" path="m10491,1025l10482,1025,10484,1026,10485,1029,10487,1032,10488,1038,10488,1055,10487,1060,10485,1064,10481,1068,10490,1068,10493,1064,10497,1060,10499,1055,10499,1039,10497,1033,10494,1029,10491,1025xe" filled="true" fillcolor="#000000" stroked="false">
                <v:path arrowok="t"/>
                <v:fill type="solid"/>
              </v:shape>
            </v:group>
            <w10:wrap type="none"/>
          </v:group>
        </w:pict>
      </w:r>
      <w:r>
        <w:rPr/>
        <w:pict>
          <v:group style="position:absolute;margin-left:515.994751pt;margin-top:36.981052pt;width:12.35pt;height:4.95pt;mso-position-horizontal-relative:page;mso-position-vertical-relative:paragraph;z-index:13120" coordorigin="10320,740" coordsize="247,99">
            <v:group style="position:absolute;left:10320;top:740;width:53;height:96" coordorigin="10320,740" coordsize="53,96">
              <v:shape style="position:absolute;left:10320;top:740;width:53;height:96" coordorigin="10320,740" coordsize="53,96" path="m10327,823l10324,823,10323,824,10322,825,10320,826,10320,830,10321,832,10323,834,10326,835,10329,836,10349,836,10358,832,10360,830,10341,830,10340,829,10339,829,10337,828,10334,827,10331,825,10329,824,10328,824,10327,823xe" filled="true" fillcolor="#000000" stroked="false">
                <v:path arrowok="t"/>
                <v:fill type="solid"/>
              </v:shape>
              <v:shape style="position:absolute;left:10320;top:740;width:53;height:96" coordorigin="10320,740" coordsize="53,96" path="m10365,749l10346,749,10350,750,10352,753,10355,756,10356,760,10356,768,10346,782,10343,785,10339,786,10335,786,10335,789,10345,789,10348,791,10352,791,10354,793,10359,798,10360,801,10361,805,10362,808,10362,816,10360,821,10353,828,10350,830,10360,830,10365,824,10370,818,10373,812,10373,798,10355,779,10364,772,10368,765,10368,754,10366,750,10365,749xe" filled="true" fillcolor="#000000" stroked="false">
                <v:path arrowok="t"/>
                <v:fill type="solid"/>
              </v:shape>
              <v:shape style="position:absolute;left:10320;top:740;width:53;height:96" coordorigin="10320,740" coordsize="53,96" path="m10353,740l10321,759,10324,760,10328,752,10334,749,10365,749,10363,746,10359,742,10353,740xe" filled="true" fillcolor="#000000" stroked="false">
                <v:path arrowok="t"/>
                <v:fill type="solid"/>
              </v:shape>
            </v:group>
            <v:group style="position:absolute;left:10398;top:742;width:54;height:95" coordorigin="10398,742" coordsize="54,95">
              <v:shape style="position:absolute;left:10398;top:742;width:54;height:95" coordorigin="10398,742" coordsize="54,95" path="m10406,822l10400,822,10399,823,10398,824,10398,825,10398,829,10398,831,10401,833,10404,835,10408,836,10419,836,10424,835,10429,832,10435,829,10418,829,10414,828,10411,825,10408,824,10406,822xe" filled="true" fillcolor="#000000" stroked="false">
                <v:path arrowok="t"/>
                <v:fill type="solid"/>
              </v:shape>
              <v:shape style="position:absolute;left:10398;top:742;width:54;height:95" coordorigin="10398,742" coordsize="54,95" path="m10451,742l10419,742,10400,777,10409,778,10416,779,10421,781,10427,784,10432,788,10436,792,10440,797,10442,802,10442,814,10439,818,10435,823,10431,827,10426,829,10435,829,10450,806,10450,792,10447,785,10441,779,10434,771,10424,768,10412,766,10419,753,10446,753,10451,742xe" filled="true" fillcolor="#000000" stroked="false">
                <v:path arrowok="t"/>
                <v:fill type="solid"/>
              </v:shape>
            </v:group>
            <v:group style="position:absolute;left:10460;top:740;width:107;height:99" coordorigin="10460,740" coordsize="107,99">
              <v:shape style="position:absolute;left:10460;top:740;width:107;height:99" coordorigin="10460,740" coordsize="107,99" path="m10550,740l10544,740,10476,839,10482,839,10550,740xe" filled="true" fillcolor="#000000" stroked="false">
                <v:path arrowok="t"/>
                <v:fill type="solid"/>
              </v:shape>
              <v:shape style="position:absolute;left:10460;top:740;width:107;height:99" coordorigin="10460,740" coordsize="107,99" path="m10550,789l10543,789,10540,790,10537,791,10534,793,10532,796,10528,804,10527,809,10527,818,10528,822,10532,830,10534,833,10537,835,10540,837,10543,839,10552,839,10557,836,10557,835,10544,835,10542,833,10541,831,10539,827,10538,822,10538,805,10539,798,10541,795,10542,793,10544,791,10557,791,10553,790,10550,789xe" filled="true" fillcolor="#000000" stroked="false">
                <v:path arrowok="t"/>
                <v:fill type="solid"/>
              </v:shape>
              <v:shape style="position:absolute;left:10460;top:740;width:107;height:99" coordorigin="10460,740" coordsize="107,99" path="m10557,791l10549,791,10553,795,10555,799,10556,805,10556,821,10555,827,10553,831,10549,835,10557,835,10560,832,10564,827,10566,821,10566,809,10565,804,10563,800,10562,796,10559,793,10557,791xe" filled="true" fillcolor="#000000" stroked="false">
                <v:path arrowok="t"/>
                <v:fill type="solid"/>
              </v:shape>
              <v:shape style="position:absolute;left:10460;top:740;width:107;height:99" coordorigin="10460,740" coordsize="107,99" path="m10486,740l10460,760,10460,769,10461,773,10463,778,10464,782,10485,790,10490,788,10491,786,10476,786,10475,785,10474,784,10472,782,10472,779,10471,776,10470,770,10470,756,10471,750,10473,747,10475,744,10477,743,10492,743,10490,742,10486,740xe" filled="true" fillcolor="#000000" stroked="false">
                <v:path arrowok="t"/>
                <v:fill type="solid"/>
              </v:shape>
              <v:shape style="position:absolute;left:10460;top:740;width:107;height:99" coordorigin="10460,740" coordsize="107,99" path="m10492,743l10482,743,10484,744,10485,746,10487,750,10488,756,10488,773,10487,779,10485,783,10483,785,10481,786,10491,786,10493,783,10497,779,10499,772,10499,758,10497,752,10494,747,10492,743xe" filled="true" fillcolor="#000000" stroked="false">
                <v:path arrowok="t"/>
                <v:fill type="solid"/>
              </v:shape>
            </v:group>
            <w10:wrap type="none"/>
          </v:group>
        </w:pict>
      </w:r>
      <w:r>
        <w:rPr/>
        <w:pict>
          <v:group style="position:absolute;margin-left:307.063904pt;margin-top:70.253326pt;width:10.2pt;height:4.9pt;mso-position-horizontal-relative:page;mso-position-vertical-relative:paragraph;z-index:-419440" coordorigin="6141,1405" coordsize="204,98">
            <v:group style="position:absolute;left:6141;top:1405;width:62;height:96" coordorigin="6141,1405" coordsize="62,96">
              <v:shape style="position:absolute;left:6141;top:1405;width:62;height:96" coordorigin="6141,1405" coordsize="62,96" path="m6193,1416l6172,1416,6177,1418,6180,1421,6183,1425,6185,1430,6185,1443,6141,1497,6141,1500,6196,1500,6200,1490,6156,1490,6159,1487,6196,1439,6197,1434,6197,1423,6195,1418,6193,1416xe" filled="true" fillcolor="#000000" stroked="false">
                <v:path arrowok="t"/>
                <v:fill type="solid"/>
              </v:shape>
              <v:shape style="position:absolute;left:6141;top:1405;width:62;height:96" coordorigin="6141,1405" coordsize="62,96" path="m6203,1482l6200,1482,6198,1486,6196,1487,6194,1488,6193,1489,6191,1490,6200,1490,6203,1482xe" filled="true" fillcolor="#000000" stroked="false">
                <v:path arrowok="t"/>
                <v:fill type="solid"/>
              </v:shape>
              <v:shape style="position:absolute;left:6141;top:1405;width:62;height:96" coordorigin="6141,1405" coordsize="62,96" path="m6179,1405l6144,1431,6147,1431,6149,1426,6151,1422,6155,1420,6159,1417,6162,1416,6193,1416,6189,1413,6184,1408,6179,1405xe" filled="true" fillcolor="#000000" stroked="false">
                <v:path arrowok="t"/>
                <v:fill type="solid"/>
              </v:shape>
            </v:group>
            <v:group style="position:absolute;left:6220;top:1405;width:61;height:98" coordorigin="6220,1405" coordsize="61,98">
              <v:shape style="position:absolute;left:6220;top:1405;width:61;height:98" coordorigin="6220,1405" coordsize="61,98" path="m6257,1405l6246,1405,6242,1407,6238,1410,6232,1414,6228,1420,6225,1427,6222,1435,6220,1443,6220,1467,6223,1477,6228,1486,6233,1496,6241,1502,6254,1502,6259,1500,6263,1497,6245,1497,6241,1494,6235,1479,6233,1468,6233,1448,6248,1410,6265,1410,6264,1409,6257,1405xe" filled="true" fillcolor="#000000" stroked="false">
                <v:path arrowok="t"/>
                <v:fill type="solid"/>
              </v:shape>
              <v:shape style="position:absolute;left:6220;top:1405;width:61;height:98" coordorigin="6220,1405" coordsize="61,98" path="m6265,1410l6253,1410,6255,1411,6257,1412,6267,1464,6266,1475,6252,1497,6263,1497,6264,1496,6269,1493,6273,1488,6278,1472,6280,1464,6280,1438,6276,1425,6270,1417,6265,1410xe" filled="true" fillcolor="#000000" stroked="false">
                <v:path arrowok="t"/>
                <v:fill type="solid"/>
              </v:shape>
            </v:group>
            <v:group style="position:absolute;left:6284;top:1405;width:61;height:98" coordorigin="6284,1405" coordsize="61,98">
              <v:shape style="position:absolute;left:6284;top:1405;width:61;height:98" coordorigin="6284,1405" coordsize="61,98" path="m6321,1405l6284,1443,6284,1467,6287,1477,6292,1486,6297,1496,6305,1502,6319,1502,6322,1500,6326,1497,6309,1497,6305,1494,6299,1479,6297,1468,6297,1448,6299,1438,6299,1432,6300,1423,6302,1418,6306,1414,6308,1411,6311,1410,6329,1410,6328,1409,6321,1405xe" filled="true" fillcolor="#000000" stroked="false">
                <v:path arrowok="t"/>
                <v:fill type="solid"/>
              </v:shape>
              <v:shape style="position:absolute;left:6284;top:1405;width:61;height:98" coordorigin="6284,1405" coordsize="61,98" path="m6329,1410l6317,1410,6319,1411,6321,1412,6323,1415,6326,1418,6327,1423,6330,1430,6331,1438,6331,1464,6330,1475,6327,1483,6326,1488,6324,1491,6321,1494,6319,1496,6317,1497,6326,1497,6327,1496,6332,1493,6337,1488,6342,1472,6344,1464,6344,1438,6341,1425,6334,1417,6329,1410xe" filled="true" fillcolor="#000000" stroked="false">
                <v:path arrowok="t"/>
                <v:fill type="solid"/>
              </v:shape>
            </v:group>
            <w10:wrap type="none"/>
          </v:group>
        </w:pict>
      </w:r>
      <w:r>
        <w:rPr/>
        <w:pict>
          <v:group style="position:absolute;margin-left:307.063904pt;margin-top:53.594784pt;width:10.2pt;height:4.9pt;mso-position-horizontal-relative:page;mso-position-vertical-relative:paragraph;z-index:-419416" coordorigin="6141,1072" coordsize="204,98">
            <v:group style="position:absolute;left:6141;top:1072;width:62;height:96" coordorigin="6141,1072" coordsize="62,96">
              <v:shape style="position:absolute;left:6141;top:1072;width:62;height:96" coordorigin="6141,1072" coordsize="62,96" path="m6193,1082l6172,1082,6177,1084,6180,1088,6183,1092,6185,1097,6185,1110,6141,1165,6141,1167,6196,1167,6200,1156,6156,1156,6159,1154,6196,1106,6197,1102,6197,1090,6195,1084,6193,1082xe" filled="true" fillcolor="#000000" stroked="false">
                <v:path arrowok="t"/>
                <v:fill type="solid"/>
              </v:shape>
              <v:shape style="position:absolute;left:6141;top:1072;width:62;height:96" coordorigin="6141,1072" coordsize="62,96" path="m6203,1150l6200,1150,6199,1152,6198,1153,6196,1154,6194,1155,6193,1155,6191,1156,6200,1156,6203,1150xe" filled="true" fillcolor="#000000" stroked="false">
                <v:path arrowok="t"/>
                <v:fill type="solid"/>
              </v:shape>
              <v:shape style="position:absolute;left:6141;top:1072;width:62;height:96" coordorigin="6141,1072" coordsize="62,96" path="m6179,1072l6163,1072,6158,1075,6153,1080,6148,1083,6145,1090,6144,1099,6147,1099,6149,1093,6151,1089,6155,1087,6159,1084,6162,1082,6193,1082,6189,1080,6184,1075,6179,1072xe" filled="true" fillcolor="#000000" stroked="false">
                <v:path arrowok="t"/>
                <v:fill type="solid"/>
              </v:shape>
            </v:group>
            <v:group style="position:absolute;left:6222;top:1074;width:55;height:96" coordorigin="6222,1074" coordsize="55,96">
              <v:shape style="position:absolute;left:6222;top:1074;width:55;height:96" coordorigin="6222,1074" coordsize="55,96" path="m6228,1154l6226,1154,6225,1155,6224,1156,6223,1157,6222,1158,6222,1162,6223,1164,6228,1168,6232,1169,6244,1169,6249,1168,6254,1165,6257,1163,6259,1162,6242,1162,6238,1160,6235,1158,6233,1156,6231,1155,6229,1155,6228,1154xe" filled="true" fillcolor="#000000" stroked="false">
                <v:path arrowok="t"/>
                <v:fill type="solid"/>
              </v:shape>
              <v:shape style="position:absolute;left:6222;top:1074;width:55;height:96" coordorigin="6222,1074" coordsize="55,96" path="m6276,1074l6243,1074,6225,1110,6233,1110,6240,1112,6246,1114,6251,1117,6256,1120,6260,1126,6264,1130,6266,1135,6266,1147,6264,1152,6259,1155,6255,1159,6251,1162,6259,1162,6261,1161,6264,1158,6267,1155,6270,1152,6272,1148,6274,1143,6274,1139,6274,1126,6272,1118,6258,1105,6249,1100,6237,1099,6243,1086,6271,1086,6276,1074xe" filled="true" fillcolor="#000000" stroked="false">
                <v:path arrowok="t"/>
                <v:fill type="solid"/>
              </v:shape>
            </v:group>
            <v:group style="position:absolute;left:6284;top:1072;width:61;height:98" coordorigin="6284,1072" coordsize="61,98">
              <v:shape style="position:absolute;left:6284;top:1072;width:61;height:98" coordorigin="6284,1072" coordsize="61,98" path="m6321,1072l6284,1110,6284,1133,6319,1169,6322,1167,6327,1164,6309,1164,6305,1161,6302,1154,6299,1146,6297,1135,6297,1115,6299,1106,6299,1099,6300,1091,6302,1085,6306,1081,6308,1079,6311,1077,6329,1077,6328,1076,6321,1072xe" filled="true" fillcolor="#000000" stroked="false">
                <v:path arrowok="t"/>
                <v:fill type="solid"/>
              </v:shape>
              <v:shape style="position:absolute;left:6284;top:1072;width:61;height:98" coordorigin="6284,1072" coordsize="61,98" path="m6329,1077l6317,1077,6319,1078,6323,1081,6326,1085,6327,1090,6330,1098,6331,1106,6331,1131,6330,1142,6327,1150,6326,1155,6324,1159,6319,1163,6317,1164,6327,1164,6332,1160,6337,1154,6340,1147,6342,1140,6344,1130,6344,1105,6341,1092,6334,1083,6329,1077xe" filled="true" fillcolor="#000000" stroked="false">
                <v:path arrowok="t"/>
                <v:fill type="solid"/>
              </v:shape>
            </v:group>
            <w10:wrap type="none"/>
          </v:group>
        </w:pict>
      </w:r>
      <w:bookmarkStart w:name="_bookmark92" w:id="93"/>
      <w:bookmarkEnd w:id="93"/>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61</w:t>
      </w:r>
      <w:r>
        <w:rPr>
          <w:rFonts w:ascii="Microsoft JhengHei" w:hAnsi="Microsoft JhengHei" w:cs="Microsoft JhengHei" w:eastAsia="Microsoft JhengHei" w:hint="default"/>
          <w:b/>
          <w:bCs/>
          <w:sz w:val="18"/>
          <w:szCs w:val="18"/>
        </w:rPr>
        <w:t>：散热占单机</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BOM</w:t>
      </w:r>
      <w:r>
        <w:rPr>
          <w:rFonts w:ascii="Arial" w:hAnsi="Arial" w:cs="Arial" w:eastAsia="Arial" w:hint="default"/>
          <w:b/>
          <w:bCs/>
          <w:spacing w:val="-5"/>
          <w:sz w:val="18"/>
          <w:szCs w:val="18"/>
        </w:rPr>
        <w:t> </w:t>
      </w:r>
      <w:r>
        <w:rPr>
          <w:rFonts w:ascii="Microsoft JhengHei" w:hAnsi="Microsoft JhengHei" w:cs="Microsoft JhengHei" w:eastAsia="Microsoft JhengHei" w:hint="default"/>
          <w:b/>
          <w:bCs/>
          <w:sz w:val="18"/>
          <w:szCs w:val="18"/>
        </w:rPr>
        <w:t>价值占比有望提升</w:t>
        <w:tab/>
      </w:r>
      <w:bookmarkStart w:name="_bookmark93" w:id="94"/>
      <w:bookmarkEnd w:id="94"/>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62</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2016-2022</w:t>
      </w:r>
      <w:r>
        <w:rPr>
          <w:rFonts w:ascii="Arial" w:hAnsi="Arial" w:cs="Arial" w:eastAsia="Arial" w:hint="default"/>
          <w:b/>
          <w:bCs/>
          <w:spacing w:val="-3"/>
          <w:sz w:val="18"/>
          <w:szCs w:val="18"/>
        </w:rPr>
        <w:t> </w:t>
      </w:r>
      <w:r>
        <w:rPr>
          <w:rFonts w:ascii="Microsoft JhengHei" w:hAnsi="Microsoft JhengHei" w:cs="Microsoft JhengHei" w:eastAsia="Microsoft JhengHei" w:hint="default"/>
          <w:b/>
          <w:bCs/>
          <w:sz w:val="18"/>
          <w:szCs w:val="18"/>
        </w:rPr>
        <w:t>年手机热管理市场迎来高增长</w:t>
      </w:r>
      <w:r>
        <w:rPr>
          <w:rFonts w:ascii="Microsoft JhengHei" w:hAnsi="Microsoft JhengHei" w:cs="Microsoft JhengHei" w:eastAsia="Microsoft JhengHei" w:hint="default"/>
          <w:sz w:val="18"/>
          <w:szCs w:val="18"/>
        </w:rPr>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05pt;height:.5pt;mso-position-horizontal-relative:char;mso-position-vertical-relative:line" coordorigin="0,0" coordsize="9641,10">
            <v:group style="position:absolute;left:5;top:5;width:4816;height:2" coordorigin="5,5" coordsize="4816,2">
              <v:shape style="position:absolute;left:5;top:5;width:4816;height:2" coordorigin="5,5" coordsize="4816,0" path="m5,5l4820,5e" filled="false" stroked="true" strokeweight=".48004pt" strokecolor="#367097">
                <v:path arrowok="t"/>
              </v:shape>
            </v:group>
            <v:group style="position:absolute;left:4820;top:5;width:10;height:2" coordorigin="4820,5" coordsize="10,2">
              <v:shape style="position:absolute;left:4820;top:5;width:10;height:2" coordorigin="4820,5" coordsize="10,0" path="m4820,5l4830,5e" filled="false" stroked="true" strokeweight=".48004pt" strokecolor="#367097">
                <v:path arrowok="t"/>
              </v:shape>
            </v:group>
            <v:group style="position:absolute;left:4830;top:5;width:4806;height:2" coordorigin="4830,5" coordsize="4806,2">
              <v:shape style="position:absolute;left:4830;top:5;width:4806;height:2" coordorigin="4830,5" coordsize="4806,0" path="m4830,5l9636,5e" filled="false" stroked="true" strokeweight=".48004pt" strokecolor="#367097">
                <v:path arrowok="t"/>
              </v:shape>
            </v:group>
          </v:group>
        </w:pict>
      </w:r>
      <w:r>
        <w:rPr>
          <w:rFonts w:ascii="Microsoft JhengHei" w:hAnsi="Microsoft JhengHei" w:cs="Microsoft JhengHei" w:eastAsia="Microsoft JhengHei" w:hint="default"/>
          <w:sz w:val="2"/>
          <w:szCs w:val="2"/>
        </w:rPr>
      </w:r>
    </w:p>
    <w:p>
      <w:pPr>
        <w:spacing w:line="240" w:lineRule="auto" w:before="10"/>
        <w:ind w:right="0"/>
        <w:rPr>
          <w:rFonts w:ascii="Microsoft JhengHei" w:hAnsi="Microsoft JhengHei" w:cs="Microsoft JhengHei" w:eastAsia="Microsoft JhengHei" w:hint="default"/>
          <w:b/>
          <w:bCs/>
          <w:sz w:val="5"/>
          <w:szCs w:val="5"/>
        </w:rPr>
      </w:pPr>
    </w:p>
    <w:p>
      <w:pPr>
        <w:tabs>
          <w:tab w:pos="7802" w:val="left" w:leader="none"/>
        </w:tabs>
        <w:spacing w:line="132" w:lineRule="exact" w:after="61"/>
        <w:ind w:left="6211" w:right="0" w:firstLine="0"/>
        <w:rPr>
          <w:rFonts w:ascii="Microsoft JhengHei" w:hAnsi="Microsoft JhengHei" w:cs="Microsoft JhengHei" w:eastAsia="Microsoft JhengHei" w:hint="default"/>
          <w:sz w:val="13"/>
          <w:szCs w:val="13"/>
        </w:rPr>
      </w:pPr>
      <w:r>
        <w:rPr>
          <w:rFonts w:ascii="Microsoft JhengHei"/>
          <w:position w:val="-2"/>
          <w:sz w:val="12"/>
        </w:rPr>
        <w:pict>
          <v:group style="width:42.15pt;height:6.5pt;mso-position-horizontal-relative:char;mso-position-vertical-relative:line" coordorigin="0,0" coordsize="843,130">
            <v:shape style="position:absolute;left:0;top:0;width:711;height:130" type="#_x0000_t75" stroked="false">
              <v:imagedata r:id="rId264" o:title=""/>
            </v:shape>
            <v:group style="position:absolute;left:744;top:5;width:99;height:120" coordorigin="744,5" coordsize="99,120">
              <v:shape style="position:absolute;left:744;top:5;width:99;height:120" coordorigin="744,5" coordsize="99,120" path="m756,5l754,5,756,8,759,13,763,17,767,21,769,22,770,22,771,21,772,20,773,19,773,15,772,13,769,11,767,8,764,7,761,6,757,6,756,5xe" filled="true" fillcolor="#000000" stroked="false">
                <v:path arrowok="t"/>
                <v:fill type="solid"/>
              </v:shape>
              <v:shape style="position:absolute;left:744;top:5;width:99;height:120" coordorigin="744,5" coordsize="99,120" path="m747,23l745,23,744,24,744,25,746,28,747,30,748,36,748,71,747,77,746,84,745,90,744,97,744,106,746,109,747,112,748,113,750,113,751,109,752,102,753,94,754,84,754,67,755,52,755,42,756,38,756,35,757,32,757,30,755,29,752,26,749,24,747,23xe" filled="true" fillcolor="#000000" stroked="false">
                <v:path arrowok="t"/>
                <v:fill type="solid"/>
              </v:shape>
              <v:shape style="position:absolute;left:744;top:5;width:99;height:120" coordorigin="744,5" coordsize="99,120" path="m818,104l813,104,813,105,816,107,821,109,826,112,828,116,829,119,830,122,831,124,840,111,840,105,822,105,818,104xe" filled="true" fillcolor="#000000" stroked="false">
                <v:path arrowok="t"/>
                <v:fill type="solid"/>
              </v:shape>
              <v:shape style="position:absolute;left:744;top:5;width:99;height:120" coordorigin="744,5" coordsize="99,120" path="m843,17l826,17,828,18,829,19,832,96,831,103,831,104,830,105,840,105,840,103,841,96,841,83,839,52,839,48,838,36,838,31,839,25,839,22,841,21,843,19,843,17xe" filled="true" fillcolor="#000000" stroked="false">
                <v:path arrowok="t"/>
                <v:fill type="solid"/>
              </v:shape>
              <v:shape style="position:absolute;left:744;top:5;width:99;height:120" coordorigin="744,5" coordsize="99,120" path="m802,79l802,83,802,89,803,90,803,92,803,93,805,93,806,91,807,88,808,86,808,84,805,84,805,80,802,79xe" filled="true" fillcolor="#000000" stroked="false">
                <v:path arrowok="t"/>
                <v:fill type="solid"/>
              </v:shape>
              <v:shape style="position:absolute;left:744;top:5;width:99;height:120" coordorigin="744,5" coordsize="99,120" path="m773,39l771,40,770,41,770,42,772,45,773,48,774,56,774,85,775,91,778,91,779,90,779,89,779,86,779,84,777,84,777,80,779,80,779,74,779,65,777,65,777,61,779,61,779,60,780,47,776,47,776,42,780,42,776,40,773,39xe" filled="true" fillcolor="#000000" stroked="false">
                <v:path arrowok="t"/>
                <v:fill type="solid"/>
              </v:shape>
              <v:shape style="position:absolute;left:744;top:5;width:99;height:120" coordorigin="744,5" coordsize="99,120" path="m779,80l777,80,777,84,779,84,779,80xe" filled="true" fillcolor="#000000" stroked="false">
                <v:path arrowok="t"/>
                <v:fill type="solid"/>
              </v:shape>
              <v:shape style="position:absolute;left:744;top:5;width:99;height:120" coordorigin="744,5" coordsize="99,120" path="m798,79l792,79,788,80,779,80,779,84,802,84,802,83,802,79,798,79xe" filled="true" fillcolor="#000000" stroked="false">
                <v:path arrowok="t"/>
                <v:fill type="solid"/>
              </v:shape>
              <v:shape style="position:absolute;left:744;top:5;width:99;height:120" coordorigin="744,5" coordsize="99,120" path="m811,44l800,44,801,45,802,47,803,52,803,74,802,79,805,80,805,84,808,84,808,54,809,47,810,46,811,44xe" filled="true" fillcolor="#000000" stroked="false">
                <v:path arrowok="t"/>
                <v:fill type="solid"/>
              </v:shape>
              <v:shape style="position:absolute;left:744;top:5;width:99;height:120" coordorigin="744,5" coordsize="99,120" path="m779,60l779,61,777,61,777,65,779,65,779,60xe" filled="true" fillcolor="#000000" stroked="false">
                <v:path arrowok="t"/>
                <v:fill type="solid"/>
              </v:shape>
              <v:shape style="position:absolute;left:744;top:5;width:99;height:120" coordorigin="744,5" coordsize="99,120" path="m795,58l789,58,786,59,783,60,780,60,779,60,779,65,785,65,791,64,793,63,796,62,797,61,797,59,795,58xe" filled="true" fillcolor="#000000" stroked="false">
                <v:path arrowok="t"/>
                <v:fill type="solid"/>
              </v:shape>
              <v:shape style="position:absolute;left:744;top:5;width:99;height:120" coordorigin="744,5" coordsize="99,120" path="m780,42l776,42,776,47,780,47,780,42xe" filled="true" fillcolor="#000000" stroked="false">
                <v:path arrowok="t"/>
                <v:fill type="solid"/>
              </v:shape>
              <v:shape style="position:absolute;left:744;top:5;width:99;height:120" coordorigin="744,5" coordsize="99,120" path="m780,47l776,47,780,47,780,47xe" filled="true" fillcolor="#000000" stroked="false">
                <v:path arrowok="t"/>
                <v:fill type="solid"/>
              </v:shape>
              <v:shape style="position:absolute;left:744;top:5;width:99;height:120" coordorigin="744,5" coordsize="99,120" path="m802,36l800,36,797,38,795,39,790,40,786,41,781,42,780,42,780,47,788,45,792,45,796,44,811,44,812,43,812,41,810,39,807,38,804,36,802,36xe" filled="true" fillcolor="#000000" stroked="false">
                <v:path arrowok="t"/>
                <v:fill type="solid"/>
              </v:shape>
              <v:shape style="position:absolute;left:744;top:5;width:99;height:120" coordorigin="744,5" coordsize="99,120" path="m828,9l825,9,824,10,824,11,818,12,808,13,798,14,791,15,784,15,784,18,785,19,787,20,789,21,797,21,806,19,815,18,820,17,843,17,843,16,840,14,836,13,831,10,828,9xe" filled="true" fillcolor="#000000" stroked="false">
                <v:path arrowok="t"/>
                <v:fill type="solid"/>
              </v:shape>
            </v:group>
          </v:group>
        </w:pict>
      </w:r>
      <w:r>
        <w:rPr>
          <w:rFonts w:ascii="Microsoft JhengHei"/>
          <w:position w:val="-2"/>
          <w:sz w:val="12"/>
        </w:rPr>
      </w:r>
      <w:r>
        <w:rPr>
          <w:rFonts w:ascii="Times New Roman"/>
          <w:spacing w:val="53"/>
          <w:position w:val="-2"/>
          <w:sz w:val="11"/>
        </w:rPr>
        <w:t> </w:t>
      </w:r>
      <w:r>
        <w:rPr>
          <w:rFonts w:ascii="Microsoft JhengHei"/>
          <w:spacing w:val="53"/>
          <w:position w:val="-1"/>
          <w:sz w:val="11"/>
        </w:rPr>
        <w:pict>
          <v:group style="width:21.1pt;height:5.9pt;mso-position-horizontal-relative:char;mso-position-vertical-relative:line" coordorigin="0,0" coordsize="422,118">
            <v:shape style="position:absolute;left:0;top:0;width:344;height:117" type="#_x0000_t75" stroked="false">
              <v:imagedata r:id="rId265" o:title=""/>
            </v:shape>
            <v:group style="position:absolute;left:390;top:0;width:32;height:118" coordorigin="390,0" coordsize="32,118">
              <v:shape style="position:absolute;left:390;top:0;width:32;height:118" coordorigin="390,0" coordsize="32,118" path="m390,0l390,4,398,10,404,17,406,25,410,34,412,44,412,73,410,83,406,91,404,99,398,106,390,113,390,117,400,111,407,104,419,84,422,73,422,44,420,33,414,24,408,14,401,7,390,0xe" filled="true" fillcolor="#000000" stroked="false">
                <v:path arrowok="t"/>
                <v:fill type="solid"/>
              </v:shape>
            </v:group>
          </v:group>
        </w:pict>
      </w:r>
      <w:r>
        <w:rPr>
          <w:rFonts w:ascii="Microsoft JhengHei"/>
          <w:spacing w:val="53"/>
          <w:position w:val="-1"/>
          <w:sz w:val="11"/>
        </w:rPr>
      </w:r>
      <w:r>
        <w:rPr>
          <w:rFonts w:ascii="Microsoft JhengHei"/>
          <w:spacing w:val="53"/>
          <w:position w:val="-1"/>
          <w:sz w:val="11"/>
        </w:rPr>
        <w:tab/>
      </w:r>
      <w:r>
        <w:rPr>
          <w:rFonts w:ascii="Microsoft JhengHei"/>
          <w:spacing w:val="53"/>
          <w:position w:val="-2"/>
          <w:sz w:val="13"/>
        </w:rPr>
        <w:drawing>
          <wp:inline distT="0" distB="0" distL="0" distR="0">
            <wp:extent cx="440846" cy="84010"/>
            <wp:effectExtent l="0" t="0" r="0" b="0"/>
            <wp:docPr id="117" name="image255.png" descr=""/>
            <wp:cNvGraphicFramePr>
              <a:graphicFrameLocks noChangeAspect="1"/>
            </wp:cNvGraphicFramePr>
            <a:graphic>
              <a:graphicData uri="http://schemas.openxmlformats.org/drawingml/2006/picture">
                <pic:pic>
                  <pic:nvPicPr>
                    <pic:cNvPr id="118" name="image255.png"/>
                    <pic:cNvPicPr/>
                  </pic:nvPicPr>
                  <pic:blipFill>
                    <a:blip r:embed="rId266" cstate="print"/>
                    <a:stretch>
                      <a:fillRect/>
                    </a:stretch>
                  </pic:blipFill>
                  <pic:spPr>
                    <a:xfrm>
                      <a:off x="0" y="0"/>
                      <a:ext cx="440846" cy="84010"/>
                    </a:xfrm>
                    <a:prstGeom prst="rect">
                      <a:avLst/>
                    </a:prstGeom>
                  </pic:spPr>
                </pic:pic>
              </a:graphicData>
            </a:graphic>
          </wp:inline>
        </w:drawing>
      </w:r>
      <w:r>
        <w:rPr>
          <w:rFonts w:ascii="Microsoft JhengHei"/>
          <w:spacing w:val="53"/>
          <w:position w:val="-2"/>
          <w:sz w:val="13"/>
        </w:rPr>
      </w:r>
    </w:p>
    <w:p>
      <w:pPr>
        <w:pStyle w:val="BodyText"/>
        <w:tabs>
          <w:tab w:pos="5144" w:val="left" w:leader="none"/>
        </w:tabs>
        <w:spacing w:line="240" w:lineRule="auto"/>
        <w:ind w:left="946" w:right="0"/>
        <w:jc w:val="left"/>
        <w:rPr>
          <w:rFonts w:ascii="Microsoft JhengHei" w:hAnsi="Microsoft JhengHei" w:cs="Microsoft JhengHei" w:eastAsia="Microsoft JhengHei" w:hint="default"/>
        </w:rPr>
      </w:pPr>
      <w:r>
        <w:rPr>
          <w:rFonts w:ascii="Microsoft JhengHei"/>
          <w:position w:val="21"/>
        </w:rPr>
        <w:drawing>
          <wp:inline distT="0" distB="0" distL="0" distR="0">
            <wp:extent cx="1373739" cy="1357312"/>
            <wp:effectExtent l="0" t="0" r="0" b="0"/>
            <wp:docPr id="119" name="image256.png" descr=""/>
            <wp:cNvGraphicFramePr>
              <a:graphicFrameLocks noChangeAspect="1"/>
            </wp:cNvGraphicFramePr>
            <a:graphic>
              <a:graphicData uri="http://schemas.openxmlformats.org/drawingml/2006/picture">
                <pic:pic>
                  <pic:nvPicPr>
                    <pic:cNvPr id="120" name="image256.png"/>
                    <pic:cNvPicPr/>
                  </pic:nvPicPr>
                  <pic:blipFill>
                    <a:blip r:embed="rId267" cstate="print"/>
                    <a:stretch>
                      <a:fillRect/>
                    </a:stretch>
                  </pic:blipFill>
                  <pic:spPr>
                    <a:xfrm>
                      <a:off x="0" y="0"/>
                      <a:ext cx="1373739" cy="1357312"/>
                    </a:xfrm>
                    <a:prstGeom prst="rect">
                      <a:avLst/>
                    </a:prstGeom>
                  </pic:spPr>
                </pic:pic>
              </a:graphicData>
            </a:graphic>
          </wp:inline>
        </w:drawing>
      </w:r>
      <w:r>
        <w:rPr>
          <w:rFonts w:ascii="Microsoft JhengHei"/>
          <w:position w:val="21"/>
        </w:rPr>
      </w:r>
      <w:r>
        <w:rPr>
          <w:rFonts w:ascii="Microsoft JhengHei"/>
          <w:position w:val="21"/>
        </w:rPr>
        <w:tab/>
      </w:r>
      <w:r>
        <w:rPr>
          <w:rFonts w:ascii="Microsoft JhengHei"/>
          <w:position w:val="216"/>
        </w:rPr>
        <w:pict>
          <v:group style="width:10.050pt;height:4.8pt;mso-position-horizontal-relative:char;mso-position-vertical-relative:line" coordorigin="0,0" coordsize="201,96">
            <v:group style="position:absolute;left:0;top:0;width:53;height:96" coordorigin="0,0" coordsize="53,96">
              <v:shape style="position:absolute;left:0;top:0;width:53;height:96" coordorigin="0,0" coordsize="53,96" path="m7,84l4,84,3,84,2,86,1,86,0,87,0,90,29,96,38,92,40,90,22,90,20,89,19,89,17,88,14,87,11,86,10,84,8,84,7,84xe" filled="true" fillcolor="#000000" stroked="false">
                <v:path arrowok="t"/>
                <v:fill type="solid"/>
              </v:shape>
              <v:shape style="position:absolute;left:0;top:0;width:53;height:96" coordorigin="0,0" coordsize="53,96" path="m46,10l26,10,30,11,33,13,35,16,36,20,36,32,34,35,33,38,30,40,27,42,23,45,19,46,15,46,15,49,25,49,29,51,32,52,34,54,36,56,37,57,39,59,40,61,42,65,42,77,41,82,37,84,34,88,30,90,40,90,45,84,50,79,53,72,53,59,52,54,48,49,45,45,41,42,35,39,44,33,48,25,48,14,47,11,46,10xe" filled="true" fillcolor="#000000" stroked="false">
                <v:path arrowok="t"/>
                <v:fill type="solid"/>
              </v:shape>
              <v:shape style="position:absolute;left:0;top:0;width:53;height:96" coordorigin="0,0" coordsize="53,96" path="m34,0l2,19,4,20,9,13,14,10,46,10,44,7,39,2,34,0xe" filled="true" fillcolor="#000000" stroked="false">
                <v:path arrowok="t"/>
                <v:fill type="solid"/>
              </v:shape>
            </v:group>
            <v:group style="position:absolute;left:76;top:0;width:61;height:96" coordorigin="76,0" coordsize="61,96">
              <v:shape style="position:absolute;left:76;top:0;width:61;height:96" coordorigin="76,0" coordsize="61,96" path="m113,0l102,0,98,1,94,4,88,8,84,13,80,21,78,29,76,38,76,61,79,72,83,81,89,91,97,96,110,96,115,94,118,92,101,92,97,88,94,82,91,74,89,63,89,42,103,5,121,5,120,4,113,0xe" filled="true" fillcolor="#000000" stroked="false">
                <v:path arrowok="t"/>
                <v:fill type="solid"/>
              </v:shape>
              <v:shape style="position:absolute;left:76;top:0;width:61;height:96" coordorigin="76,0" coordsize="61,96" path="m121,5l111,5,113,7,116,9,118,13,120,18,122,25,123,34,123,59,113,88,111,91,108,92,118,92,120,91,125,87,128,83,134,67,136,58,136,32,132,20,126,11,121,5xe" filled="true" fillcolor="#000000" stroked="false">
                <v:path arrowok="t"/>
                <v:fill type="solid"/>
              </v:shape>
            </v:group>
            <v:group style="position:absolute;left:140;top:0;width:61;height:96" coordorigin="140,0" coordsize="61,96">
              <v:shape style="position:absolute;left:140;top:0;width:61;height:96" coordorigin="140,0" coordsize="61,96" path="m177,0l140,38,140,61,143,72,148,81,153,91,161,96,174,96,178,94,181,92,165,92,161,88,158,82,155,74,153,63,153,42,155,27,156,18,158,13,162,9,164,6,167,5,185,5,184,4,177,0xe" filled="true" fillcolor="#000000" stroked="false">
                <v:path arrowok="t"/>
                <v:fill type="solid"/>
              </v:shape>
              <v:shape style="position:absolute;left:140;top:0;width:61;height:96" coordorigin="140,0" coordsize="61,96" path="m185,5l175,5,179,9,182,13,183,18,186,25,187,34,187,59,186,70,183,78,182,83,180,86,177,88,174,91,172,92,181,92,183,91,188,87,193,83,198,67,200,58,200,32,196,20,190,11,185,5xe" filled="true" fillcolor="#000000" stroked="false">
                <v:path arrowok="t"/>
                <v:fill type="solid"/>
              </v:shape>
            </v:group>
          </v:group>
        </w:pict>
      </w:r>
      <w:r>
        <w:rPr>
          <w:rFonts w:ascii="Microsoft JhengHei"/>
          <w:position w:val="216"/>
        </w:rPr>
      </w:r>
      <w:r>
        <w:rPr>
          <w:rFonts w:ascii="Times New Roman"/>
          <w:spacing w:val="46"/>
          <w:position w:val="216"/>
        </w:rPr>
        <w:t> </w:t>
      </w:r>
      <w:r>
        <w:rPr>
          <w:rFonts w:ascii="Microsoft JhengHei"/>
          <w:spacing w:val="46"/>
        </w:rPr>
        <w:pict>
          <v:group style="width:189.75pt;height:110.85pt;mso-position-horizontal-relative:char;mso-position-vertical-relative:line" coordorigin="0,0" coordsize="3795,2217">
            <v:group style="position:absolute;left:231;top:1588;width:166;height:410" coordorigin="231,1588" coordsize="166,410">
              <v:shape style="position:absolute;left:231;top:1588;width:166;height:410" coordorigin="231,1588" coordsize="166,410" path="m396,1588l231,1588,231,1997,396,1997,396,1588xe" filled="true" fillcolor="#ff8080" stroked="false">
                <v:path arrowok="t"/>
                <v:fill type="solid"/>
              </v:shape>
            </v:group>
            <v:group style="position:absolute;left:767;top:1447;width:154;height:551" coordorigin="767,1447" coordsize="154,551">
              <v:shape style="position:absolute;left:767;top:1447;width:154;height:551" coordorigin="767,1447" coordsize="154,551" path="m921,1447l767,1447,767,1997,921,1997,921,1447xe" filled="true" fillcolor="#ff8080" stroked="false">
                <v:path arrowok="t"/>
                <v:fill type="solid"/>
              </v:shape>
            </v:group>
            <v:group style="position:absolute;left:1290;top:1344;width:167;height:653" coordorigin="1290,1344" coordsize="167,653">
              <v:shape style="position:absolute;left:1290;top:1344;width:167;height:653" coordorigin="1290,1344" coordsize="167,653" path="m1457,1344l1290,1344,1290,1997,1457,1997,1457,1344xe" filled="true" fillcolor="#ff8080" stroked="false">
                <v:path arrowok="t"/>
                <v:fill type="solid"/>
              </v:shape>
            </v:group>
            <v:group style="position:absolute;left:1815;top:1204;width:166;height:794" coordorigin="1815,1204" coordsize="166,794">
              <v:shape style="position:absolute;left:1815;top:1204;width:166;height:794" coordorigin="1815,1204" coordsize="166,794" path="m1980,1204l1815,1204,1815,1997,1980,1997,1980,1204xe" filled="true" fillcolor="#ff8080" stroked="false">
                <v:path arrowok="t"/>
                <v:fill type="solid"/>
              </v:shape>
            </v:group>
            <v:group style="position:absolute;left:2339;top:998;width:166;height:999" coordorigin="2339,998" coordsize="166,999">
              <v:shape style="position:absolute;left:2339;top:998;width:166;height:999" coordorigin="2339,998" coordsize="166,999" path="m2504,998l2339,998,2339,1997,2504,1997,2504,998xe" filled="true" fillcolor="#ff8080" stroked="false">
                <v:path arrowok="t"/>
                <v:fill type="solid"/>
              </v:shape>
            </v:group>
            <v:group style="position:absolute;left:2875;top:717;width:166;height:1280" coordorigin="2875,717" coordsize="166,1280">
              <v:shape style="position:absolute;left:2875;top:717;width:166;height:1280" coordorigin="2875,717" coordsize="166,1280" path="m3041,717l2875,717,2875,1997,3041,1997,3041,717xe" filled="true" fillcolor="#ff8080" stroked="false">
                <v:path arrowok="t"/>
                <v:fill type="solid"/>
              </v:shape>
            </v:group>
            <v:group style="position:absolute;left:3398;top:333;width:167;height:1665" coordorigin="3398,333" coordsize="167,1665">
              <v:shape style="position:absolute;left:3398;top:333;width:167;height:1665" coordorigin="3398,333" coordsize="167,1665" path="m3565,333l3398,333,3398,1997,3565,1997,3565,333xe" filled="true" fillcolor="#ff8080" stroked="false">
                <v:path arrowok="t"/>
                <v:fill type="solid"/>
              </v:shape>
            </v:group>
            <v:group style="position:absolute;left:3738;top:7;width:2;height:1998" coordorigin="3738,7" coordsize="2,1998">
              <v:shape style="position:absolute;left:3738;top:7;width:2;height:1998" coordorigin="3738,7" coordsize="0,1998" path="m3738,2004l3738,2004,3738,7e" filled="false" stroked="true" strokeweight=".622858pt" strokecolor="#000000">
                <v:path arrowok="t"/>
              </v:shape>
            </v:group>
            <v:group style="position:absolute;left:3738;top:2004;width:51;height:2" coordorigin="3738,2004" coordsize="51,2">
              <v:shape style="position:absolute;left:3738;top:2004;width:51;height:2" coordorigin="3738,2004" coordsize="51,0" path="m3738,2004l3738,2004,3788,2004e" filled="false" stroked="true" strokeweight=".624148pt" strokecolor="#000000">
                <v:path arrowok="t"/>
              </v:shape>
            </v:group>
            <v:group style="position:absolute;left:3738;top:1722;width:51;height:2" coordorigin="3738,1722" coordsize="51,2">
              <v:shape style="position:absolute;left:3738;top:1722;width:51;height:2" coordorigin="3738,1722" coordsize="51,0" path="m3738,1722l3738,1722,3788,1722e" filled="false" stroked="true" strokeweight=".624148pt" strokecolor="#000000">
                <v:path arrowok="t"/>
              </v:shape>
            </v:group>
            <v:group style="position:absolute;left:3738;top:1428;width:51;height:2" coordorigin="3738,1428" coordsize="51,2">
              <v:shape style="position:absolute;left:3738;top:1428;width:51;height:2" coordorigin="3738,1428" coordsize="51,0" path="m3738,1428l3738,1428,3788,1428e" filled="false" stroked="true" strokeweight=".624148pt" strokecolor="#000000">
                <v:path arrowok="t"/>
              </v:shape>
            </v:group>
            <v:group style="position:absolute;left:3738;top:1146;width:51;height:2" coordorigin="3738,1146" coordsize="51,2">
              <v:shape style="position:absolute;left:3738;top:1146;width:51;height:2" coordorigin="3738,1146" coordsize="51,0" path="m3738,1146l3738,1146,3788,1146e" filled="false" stroked="true" strokeweight=".624148pt" strokecolor="#000000">
                <v:path arrowok="t"/>
              </v:shape>
            </v:group>
            <v:group style="position:absolute;left:3738;top:864;width:51;height:2" coordorigin="3738,864" coordsize="51,2">
              <v:shape style="position:absolute;left:3738;top:864;width:51;height:2" coordorigin="3738,864" coordsize="51,0" path="m3738,864l3738,864,3788,864e" filled="false" stroked="true" strokeweight=".624148pt" strokecolor="#000000">
                <v:path arrowok="t"/>
              </v:shape>
            </v:group>
            <v:group style="position:absolute;left:3738;top:583;width:51;height:2" coordorigin="3738,583" coordsize="51,2">
              <v:shape style="position:absolute;left:3738;top:583;width:51;height:2" coordorigin="3738,583" coordsize="51,0" path="m3738,583l3738,583,3788,583e" filled="false" stroked="true" strokeweight=".624148pt" strokecolor="#000000">
                <v:path arrowok="t"/>
              </v:shape>
            </v:group>
            <v:group style="position:absolute;left:3738;top:288;width:51;height:2" coordorigin="3738,288" coordsize="51,2">
              <v:shape style="position:absolute;left:3738;top:288;width:51;height:2" coordorigin="3738,288" coordsize="51,0" path="m3738,288l3738,288,3788,288e" filled="false" stroked="true" strokeweight=".624148pt" strokecolor="#000000">
                <v:path arrowok="t"/>
              </v:shape>
            </v:group>
            <v:group style="position:absolute;left:3738;top:7;width:51;height:2" coordorigin="3738,7" coordsize="51,2">
              <v:shape style="position:absolute;left:3738;top:7;width:51;height:2" coordorigin="3738,7" coordsize="51,0" path="m3738,7l3738,7,3788,7e" filled="false" stroked="true" strokeweight=".624148pt" strokecolor="#000000">
                <v:path arrowok="t"/>
              </v:shape>
            </v:group>
            <v:group style="position:absolute;left:58;top:7;width:2;height:1998" coordorigin="58,7" coordsize="2,1998">
              <v:shape style="position:absolute;left:58;top:7;width:2;height:1998" coordorigin="58,7" coordsize="0,1998" path="m58,2004l58,2004,58,7e" filled="false" stroked="true" strokeweight=".622858pt" strokecolor="#000000">
                <v:path arrowok="t"/>
              </v:shape>
            </v:group>
            <v:group style="position:absolute;left:6;top:2004;width:52;height:2" coordorigin="6,2004" coordsize="52,2">
              <v:shape style="position:absolute;left:6;top:2004;width:52;height:2" coordorigin="6,2004" coordsize="52,0" path="m6,2004l6,2004,58,2004e" filled="false" stroked="true" strokeweight=".624148pt" strokecolor="#000000">
                <v:path arrowok="t"/>
              </v:shape>
            </v:group>
            <v:group style="position:absolute;left:6;top:1671;width:52;height:2" coordorigin="6,1671" coordsize="52,2">
              <v:shape style="position:absolute;left:6;top:1671;width:52;height:2" coordorigin="6,1671" coordsize="52,0" path="m6,1671l6,1671,58,1671e" filled="false" stroked="true" strokeweight=".624148pt" strokecolor="#000000">
                <v:path arrowok="t"/>
              </v:shape>
            </v:group>
            <v:group style="position:absolute;left:6;top:1338;width:52;height:2" coordorigin="6,1338" coordsize="52,2">
              <v:shape style="position:absolute;left:6;top:1338;width:52;height:2" coordorigin="6,1338" coordsize="52,0" path="m6,1338l6,1338,58,1338e" filled="false" stroked="true" strokeweight=".624148pt" strokecolor="#000000">
                <v:path arrowok="t"/>
              </v:shape>
            </v:group>
            <v:group style="position:absolute;left:6;top:1005;width:52;height:2" coordorigin="6,1005" coordsize="52,2">
              <v:shape style="position:absolute;left:6;top:1005;width:52;height:2" coordorigin="6,1005" coordsize="52,0" path="m6,1005l6,1005,58,1005e" filled="false" stroked="true" strokeweight=".624148pt" strokecolor="#000000">
                <v:path arrowok="t"/>
              </v:shape>
            </v:group>
            <v:group style="position:absolute;left:6;top:672;width:52;height:2" coordorigin="6,672" coordsize="52,2">
              <v:shape style="position:absolute;left:6;top:672;width:52;height:2" coordorigin="6,672" coordsize="52,0" path="m6,672l6,672,58,672e" filled="false" stroked="true" strokeweight=".624148pt" strokecolor="#000000">
                <v:path arrowok="t"/>
              </v:shape>
            </v:group>
            <v:group style="position:absolute;left:6;top:340;width:52;height:2" coordorigin="6,340" coordsize="52,2">
              <v:shape style="position:absolute;left:6;top:340;width:52;height:2" coordorigin="6,340" coordsize="52,0" path="m6,340l6,340,58,340e" filled="false" stroked="true" strokeweight=".624148pt" strokecolor="#000000">
                <v:path arrowok="t"/>
              </v:shape>
            </v:group>
            <v:group style="position:absolute;left:6;top:6;width:52;height:2" coordorigin="6,6" coordsize="52,2">
              <v:shape style="position:absolute;left:6;top:6;width:52;height:2" coordorigin="6,6" coordsize="52,0" path="m6,6l6,6,58,7e" filled="false" stroked="true" strokeweight=".624148pt" strokecolor="#000000">
                <v:path arrowok="t"/>
              </v:shape>
            </v:group>
            <v:group style="position:absolute;left:58;top:2004;width:3680;height:2" coordorigin="58,2004" coordsize="3680,2">
              <v:shape style="position:absolute;left:58;top:2004;width:3680;height:2" coordorigin="58,2004" coordsize="3680,0" path="m58,2004l58,2004,3738,2004e" filled="false" stroked="true" strokeweight=".624148pt" strokecolor="#000000">
                <v:path arrowok="t"/>
              </v:shape>
            </v:group>
            <v:group style="position:absolute;left:52;top:2023;width:13;height:2" coordorigin="52,2023" coordsize="13,2">
              <v:shape style="position:absolute;left:52;top:2023;width:13;height:2" coordorigin="52,2023" coordsize="13,0" path="m52,2023l64,2023e" filled="false" stroked="true" strokeweight="1.920564pt" strokecolor="#000000">
                <v:path arrowok="t"/>
              </v:shape>
            </v:group>
            <v:group style="position:absolute;left:575;top:2023;width:13;height:2" coordorigin="575,2023" coordsize="13,2">
              <v:shape style="position:absolute;left:575;top:2023;width:13;height:2" coordorigin="575,2023" coordsize="13,0" path="m575,2023l588,2023e" filled="false" stroked="true" strokeweight="1.920564pt" strokecolor="#000000">
                <v:path arrowok="t"/>
              </v:shape>
            </v:group>
            <v:group style="position:absolute;left:1099;top:2023;width:13;height:2" coordorigin="1099,2023" coordsize="13,2">
              <v:shape style="position:absolute;left:1099;top:2023;width:13;height:2" coordorigin="1099,2023" coordsize="13,0" path="m1099,2023l1112,2023e" filled="false" stroked="true" strokeweight="1.920564pt" strokecolor="#000000">
                <v:path arrowok="t"/>
              </v:shape>
              <v:shape style="position:absolute;left:1234;top:2004;width:2529;height:213" type="#_x0000_t75" stroked="false">
                <v:imagedata r:id="rId268" o:title=""/>
              </v:shape>
            </v:group>
            <v:group style="position:absolute;left:844;top:141;width:2632;height:756" coordorigin="844,141" coordsize="2632,756">
              <v:shape style="position:absolute;left:844;top:141;width:2632;height:756" coordorigin="844,141" coordsize="2632,756" path="m844,141l1367,897,1904,756,2428,551,2952,448,3475,282e" filled="false" stroked="true" strokeweight="1.248074pt" strokecolor="#ff0000">
                <v:path arrowok="t"/>
              </v:shape>
            </v:group>
            <v:group style="position:absolute;left:179;top:2120;width:62;height:96" coordorigin="179,2120" coordsize="62,96">
              <v:shape style="position:absolute;left:179;top:2120;width:62;height:96" coordorigin="179,2120" coordsize="62,96" path="m230,2131l210,2131,213,2132,221,2140,223,2145,223,2158,179,2212,179,2215,234,2215,237,2204,193,2204,196,2202,234,2154,235,2149,235,2138,232,2132,230,2131xe" filled="true" fillcolor="#000000" stroked="false">
                <v:path arrowok="t"/>
                <v:fill type="solid"/>
              </v:shape>
              <v:shape style="position:absolute;left:179;top:2120;width:62;height:96" coordorigin="179,2120" coordsize="62,96" path="m240,2197l237,2197,235,2201,228,2204,237,2204,240,2197xe" filled="true" fillcolor="#000000" stroked="false">
                <v:path arrowok="t"/>
                <v:fill type="solid"/>
              </v:shape>
              <v:shape style="position:absolute;left:179;top:2120;width:62;height:96" coordorigin="179,2120" coordsize="62,96" path="m215,2120l182,2146,185,2146,186,2141,189,2137,196,2132,200,2131,230,2131,222,2123,215,2120xe" filled="true" fillcolor="#000000" stroked="false">
                <v:path arrowok="t"/>
                <v:fill type="solid"/>
              </v:shape>
            </v:group>
            <v:group style="position:absolute;left:258;top:2120;width:61;height:97" coordorigin="258,2120" coordsize="61,97">
              <v:shape style="position:absolute;left:258;top:2120;width:61;height:97" coordorigin="258,2120" coordsize="61,97" path="m295,2120l283,2120,280,2122,276,2125,270,2129,266,2134,262,2142,259,2150,258,2158,258,2181,260,2192,265,2201,271,2211,279,2217,292,2217,297,2215,300,2212,282,2212,279,2209,273,2194,271,2183,271,2163,272,2153,273,2147,274,2138,277,2132,280,2129,282,2126,285,2125,302,2125,302,2124,295,2120xe" filled="true" fillcolor="#000000" stroked="false">
                <v:path arrowok="t"/>
                <v:fill type="solid"/>
              </v:shape>
              <v:shape style="position:absolute;left:258;top:2120;width:61;height:97" coordorigin="258,2120" coordsize="61,97" path="m302,2125l291,2125,295,2127,298,2130,300,2132,301,2138,304,2145,304,2153,304,2179,304,2190,290,2212,300,2212,302,2211,306,2208,310,2203,316,2187,318,2179,318,2153,314,2140,307,2132,302,2125xe" filled="true" fillcolor="#000000" stroked="false">
                <v:path arrowok="t"/>
                <v:fill type="solid"/>
              </v:shape>
            </v:group>
            <v:group style="position:absolute;left:333;top:2120;width:37;height:96" coordorigin="333,2120" coordsize="37,96">
              <v:shape style="position:absolute;left:333;top:2120;width:37;height:96" coordorigin="333,2120" coordsize="37,96" path="m370,2212l335,2212,335,2215,370,2215,370,2212xe" filled="true" fillcolor="#000000" stroked="false">
                <v:path arrowok="t"/>
                <v:fill type="solid"/>
              </v:shape>
              <v:shape style="position:absolute;left:333;top:2120;width:37;height:96" coordorigin="333,2120" coordsize="37,96" path="m358,2132l344,2132,344,2132,345,2132,346,2134,346,2135,347,2137,347,2207,346,2208,346,2209,345,2210,343,2211,342,2212,363,2212,361,2211,358,2208,358,2132xe" filled="true" fillcolor="#000000" stroked="false">
                <v:path arrowok="t"/>
                <v:fill type="solid"/>
              </v:shape>
              <v:shape style="position:absolute;left:333;top:2120;width:37;height:96" coordorigin="333,2120" coordsize="37,96" path="m358,2120l355,2120,333,2132,334,2133,337,2132,358,2132,358,2120xe" filled="true" fillcolor="#000000" stroked="false">
                <v:path arrowok="t"/>
                <v:fill type="solid"/>
              </v:shape>
            </v:group>
            <v:group style="position:absolute;left:399;top:2120;width:59;height:97" coordorigin="399,2120" coordsize="59,97">
              <v:shape style="position:absolute;left:399;top:2120;width:59;height:97" coordorigin="399,2120" coordsize="59,97" path="m456,2120l447,2120,442,2121,437,2123,431,2125,424,2129,419,2135,413,2141,408,2147,404,2155,401,2162,399,2170,399,2191,403,2202,413,2210,417,2214,422,2217,438,2217,445,2213,427,2213,424,2211,422,2209,419,2206,417,2203,415,2197,413,2192,413,2174,414,2168,418,2166,420,2164,422,2163,415,2163,417,2156,442,2127,445,2125,450,2123,456,2123,456,2120xe" filled="true" fillcolor="#000000" stroked="false">
                <v:path arrowok="t"/>
                <v:fill type="solid"/>
              </v:shape>
              <v:shape style="position:absolute;left:399;top:2120;width:59;height:97" coordorigin="399,2120" coordsize="59,97" path="m449,2162l434,2162,438,2165,442,2171,444,2177,445,2183,445,2198,444,2204,441,2207,438,2211,435,2213,445,2213,451,2204,456,2199,458,2191,458,2176,456,2169,451,2164,449,2162xe" filled="true" fillcolor="#000000" stroked="false">
                <v:path arrowok="t"/>
                <v:fill type="solid"/>
              </v:shape>
              <v:shape style="position:absolute;left:399;top:2120;width:59;height:97" coordorigin="399,2120" coordsize="59,97" path="m441,2156l428,2156,421,2158,415,2163,422,2163,424,2162,449,2162,446,2158,441,2156xe" filled="true" fillcolor="#000000" stroked="false">
                <v:path arrowok="t"/>
                <v:fill type="solid"/>
              </v:shape>
            </v:group>
            <v:group style="position:absolute;left:706;top:2120;width:62;height:96" coordorigin="706,2120" coordsize="62,96">
              <v:shape style="position:absolute;left:706;top:2120;width:62;height:96" coordorigin="706,2120" coordsize="62,96" path="m757,2131l737,2131,741,2132,744,2136,748,2140,750,2145,750,2158,706,2212,706,2215,761,2215,764,2204,721,2204,731,2195,762,2149,762,2138,760,2132,757,2131xe" filled="true" fillcolor="#000000" stroked="false">
                <v:path arrowok="t"/>
                <v:fill type="solid"/>
              </v:shape>
              <v:shape style="position:absolute;left:706;top:2120;width:62;height:96" coordorigin="706,2120" coordsize="62,96" path="m767,2197l765,2197,763,2199,762,2201,761,2202,760,2203,756,2204,764,2204,767,2197xe" filled="true" fillcolor="#000000" stroked="false">
                <v:path arrowok="t"/>
                <v:fill type="solid"/>
              </v:shape>
              <v:shape style="position:absolute;left:706;top:2120;width:62;height:96" coordorigin="706,2120" coordsize="62,96" path="m743,2120l709,2146,712,2146,714,2141,716,2137,723,2132,727,2131,757,2131,754,2128,749,2123,743,2120xe" filled="true" fillcolor="#000000" stroked="false">
                <v:path arrowok="t"/>
                <v:fill type="solid"/>
              </v:shape>
            </v:group>
            <v:group style="position:absolute;left:785;top:2120;width:60;height:97" coordorigin="785,2120" coordsize="60,97">
              <v:shape style="position:absolute;left:785;top:2120;width:60;height:97" coordorigin="785,2120" coordsize="60,97" path="m822,2120l810,2120,807,2122,803,2125,797,2129,793,2134,790,2142,786,2150,785,2158,785,2181,787,2192,792,2201,798,2211,806,2217,819,2217,824,2215,827,2212,809,2212,806,2209,800,2194,799,2183,799,2154,812,2125,829,2125,829,2124,822,2120xe" filled="true" fillcolor="#000000" stroked="false">
                <v:path arrowok="t"/>
                <v:fill type="solid"/>
              </v:shape>
              <v:shape style="position:absolute;left:785;top:2120;width:60;height:97" coordorigin="785,2120" coordsize="60,97" path="m829,2125l818,2125,822,2127,825,2130,831,2179,831,2190,817,2212,827,2212,829,2211,833,2208,837,2203,843,2187,845,2179,845,2153,841,2140,834,2132,829,2125xe" filled="true" fillcolor="#000000" stroked="false">
                <v:path arrowok="t"/>
                <v:fill type="solid"/>
              </v:shape>
            </v:group>
            <v:group style="position:absolute;left:860;top:2120;width:37;height:96" coordorigin="860,2120" coordsize="37,96">
              <v:shape style="position:absolute;left:860;top:2120;width:37;height:96" coordorigin="860,2120" coordsize="37,96" path="m897,2212l862,2212,862,2215,897,2215,897,2212xe" filled="true" fillcolor="#000000" stroked="false">
                <v:path arrowok="t"/>
                <v:fill type="solid"/>
              </v:shape>
              <v:shape style="position:absolute;left:860;top:2120;width:37;height:96" coordorigin="860,2120" coordsize="37,96" path="m885,2132l871,2132,872,2132,873,2134,873,2135,874,2137,874,2207,873,2208,873,2209,871,2211,869,2212,890,2212,888,2211,887,2210,886,2209,886,2208,885,2207,885,2132xe" filled="true" fillcolor="#000000" stroked="false">
                <v:path arrowok="t"/>
                <v:fill type="solid"/>
              </v:shape>
              <v:shape style="position:absolute;left:860;top:2120;width:37;height:96" coordorigin="860,2120" coordsize="37,96" path="m885,2120l883,2120,860,2132,861,2133,864,2132,885,2132,885,2120xe" filled="true" fillcolor="#000000" stroked="false">
                <v:path arrowok="t"/>
                <v:fill type="solid"/>
              </v:shape>
            </v:group>
            <v:group style="position:absolute;left:925;top:2122;width:59;height:96" coordorigin="925,2122" coordsize="59,96">
              <v:shape style="position:absolute;left:925;top:2122;width:59;height:96" coordorigin="925,2122" coordsize="59,96" path="m981,2133l973,2133,946,2217,953,2217,981,2133xe" filled="true" fillcolor="#000000" stroked="false">
                <v:path arrowok="t"/>
                <v:fill type="solid"/>
              </v:shape>
              <v:shape style="position:absolute;left:925;top:2122;width:59;height:96" coordorigin="925,2122" coordsize="59,96" path="m984,2122l935,2122,925,2144,927,2145,930,2140,933,2137,937,2135,939,2133,981,2133,984,2125,984,2122xe" filled="true" fillcolor="#000000" stroked="false">
                <v:path arrowok="t"/>
                <v:fill type="solid"/>
              </v:shape>
            </v:group>
          </v:group>
        </w:pict>
      </w:r>
      <w:r>
        <w:rPr>
          <w:rFonts w:ascii="Microsoft JhengHei"/>
          <w:spacing w:val="46"/>
        </w:rPr>
      </w:r>
    </w:p>
    <w:p>
      <w:pPr>
        <w:spacing w:line="240" w:lineRule="auto" w:before="12"/>
        <w:ind w:right="0"/>
        <w:rPr>
          <w:rFonts w:ascii="Microsoft JhengHei" w:hAnsi="Microsoft JhengHei" w:cs="Microsoft JhengHei" w:eastAsia="Microsoft JhengHei" w:hint="default"/>
          <w:b/>
          <w:bCs/>
          <w:sz w:val="4"/>
          <w:szCs w:val="4"/>
        </w:rPr>
      </w:pP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05pt;height:.5pt;mso-position-horizontal-relative:char;mso-position-vertical-relative:line" coordorigin="0,0" coordsize="9641,10">
            <v:group style="position:absolute;left:5;top:5;width:4816;height:2" coordorigin="5,5" coordsize="4816,2">
              <v:shape style="position:absolute;left:5;top:5;width:4816;height:2" coordorigin="5,5" coordsize="4816,0" path="m5,5l4820,5e" filled="false" stroked="true" strokeweight=".48004pt" strokecolor="#367097">
                <v:path arrowok="t"/>
              </v:shape>
            </v:group>
            <v:group style="position:absolute;left:4820;top:5;width:10;height:2" coordorigin="4820,5" coordsize="10,2">
              <v:shape style="position:absolute;left:4820;top:5;width:10;height:2" coordorigin="4820,5" coordsize="10,0" path="m4820,5l4830,5e" filled="false" stroked="true" strokeweight=".48004pt" strokecolor="#367097">
                <v:path arrowok="t"/>
              </v:shape>
            </v:group>
            <v:group style="position:absolute;left:4830;top:5;width:4806;height:2" coordorigin="4830,5" coordsize="4806,2">
              <v:shape style="position:absolute;left:4830;top:5;width:4806;height:2" coordorigin="4830,5" coordsize="4806,0" path="m4830,5l9636,5e" filled="false" stroked="true" strokeweight=".48004pt" strokecolor="#367097">
                <v:path arrowok="t"/>
              </v:shape>
            </v:group>
          </v:group>
        </w:pict>
      </w:r>
      <w:r>
        <w:rPr>
          <w:rFonts w:ascii="Microsoft JhengHei" w:hAnsi="Microsoft JhengHei" w:cs="Microsoft JhengHei" w:eastAsia="Microsoft JhengHei" w:hint="default"/>
          <w:sz w:val="2"/>
          <w:szCs w:val="2"/>
        </w:rPr>
      </w:r>
    </w:p>
    <w:p>
      <w:pPr>
        <w:tabs>
          <w:tab w:pos="5051" w:val="left" w:leader="none"/>
        </w:tabs>
        <w:spacing w:before="7"/>
        <w:ind w:left="236" w:right="0" w:firstLine="0"/>
        <w:jc w:val="left"/>
        <w:rPr>
          <w:rFonts w:ascii="宋体" w:hAnsi="宋体" w:cs="宋体" w:eastAsia="宋体" w:hint="default"/>
          <w:sz w:val="17"/>
          <w:szCs w:val="17"/>
        </w:rPr>
      </w:pPr>
      <w:r>
        <w:rPr/>
        <w:pict>
          <v:shape style="position:absolute;margin-left:243.789627pt;margin-top:-67.634346pt;width:20.192745pt;height:6.48pt;mso-position-horizontal-relative:page;mso-position-vertical-relative:paragraph;z-index:12856" type="#_x0000_t75" stroked="false">
            <v:imagedata r:id="rId269" o:title=""/>
          </v:shape>
        </w:pict>
      </w:r>
      <w:r>
        <w:rPr/>
        <w:pict>
          <v:shape style="position:absolute;margin-left:243.791229pt;margin-top:-55.969528pt;width:20.527762pt;height:5.76pt;mso-position-horizontal-relative:page;mso-position-vertical-relative:paragraph;z-index:12880" type="#_x0000_t75" stroked="false">
            <v:imagedata r:id="rId270" o:title=""/>
          </v:shape>
        </w:pict>
      </w:r>
      <w:r>
        <w:rPr/>
        <w:pict>
          <v:shape style="position:absolute;margin-left:243.791229pt;margin-top:-44.636856pt;width:41.558275pt;height:6.7575pt;mso-position-horizontal-relative:page;mso-position-vertical-relative:paragraph;z-index:12904" type="#_x0000_t75" stroked="false">
            <v:imagedata r:id="rId271" o:title=""/>
          </v:shape>
        </w:pict>
      </w:r>
      <w:r>
        <w:rPr/>
        <w:pict>
          <v:shape style="position:absolute;margin-left:243.791229pt;margin-top:-33.068031pt;width:20.537863pt;height:6.48pt;mso-position-horizontal-relative:page;mso-position-vertical-relative:paragraph;z-index:12928" type="#_x0000_t75" stroked="false">
            <v:imagedata r:id="rId272" o:title=""/>
          </v:shape>
        </w:pict>
      </w:r>
      <w:r>
        <w:rPr/>
        <w:pict>
          <v:group style="position:absolute;margin-left:515.943665pt;margin-top:-19.240738pt;width:9.25pt;height:4.95pt;mso-position-horizontal-relative:page;mso-position-vertical-relative:paragraph;z-index:12952" coordorigin="10319,-385" coordsize="185,99">
            <v:group style="position:absolute;left:10319;top:-385;width:61;height:97" coordorigin="10319,-385" coordsize="61,97">
              <v:shape style="position:absolute;left:10319;top:-385;width:61;height:97" coordorigin="10319,-385" coordsize="61,97" path="m10356,-385l10319,-346,10319,-323,10322,-313,10332,-294,10340,-289,10353,-289,10358,-291,10361,-293,10344,-293,10340,-296,10337,-303,10334,-311,10332,-321,10332,-343,10333,-350,10335,-367,10338,-372,10341,-376,10344,-379,10346,-380,10364,-380,10363,-381,10356,-385xe" filled="true" fillcolor="#000000" stroked="false">
                <v:path arrowok="t"/>
                <v:fill type="solid"/>
              </v:shape>
              <v:shape style="position:absolute;left:10319;top:-385;width:61;height:97" coordorigin="10319,-385" coordsize="61,97" path="m10364,-380l10354,-380,10358,-376,10361,-372,10362,-367,10365,-360,10366,-351,10366,-326,10365,-315,10363,-307,10361,-302,10359,-298,10356,-296,10353,-294,10352,-293,10361,-293,10363,-294,10379,-327,10379,-353,10375,-365,10369,-374,10364,-380xe" filled="true" fillcolor="#000000" stroked="false">
                <v:path arrowok="t"/>
                <v:fill type="solid"/>
              </v:shape>
            </v:group>
            <v:group style="position:absolute;left:10396;top:-385;width:108;height:99" coordorigin="10396,-385" coordsize="108,99">
              <v:shape style="position:absolute;left:10396;top:-385;width:108;height:99" coordorigin="10396,-385" coordsize="108,99" path="m10486,-385l10480,-385,10412,-286,10419,-286,10486,-385xe" filled="true" fillcolor="#000000" stroked="false">
                <v:path arrowok="t"/>
                <v:fill type="solid"/>
              </v:shape>
              <v:shape style="position:absolute;left:10396;top:-385;width:108;height:99" coordorigin="10396,-385" coordsize="108,99" path="m10486,-336l10464,-320,10464,-302,10488,-286,10492,-289,10493,-290,10481,-290,10477,-294,10475,-297,10474,-302,10474,-320,10475,-326,10477,-329,10481,-333,10492,-333,10490,-335,10486,-336xe" filled="true" fillcolor="#000000" stroked="false">
                <v:path arrowok="t"/>
                <v:fill type="solid"/>
              </v:shape>
              <v:shape style="position:absolute;left:10396;top:-385;width:108;height:99" coordorigin="10396,-385" coordsize="108,99" path="m10492,-333l10485,-333,10488,-329,10490,-325,10491,-320,10491,-303,10490,-297,10488,-294,10485,-290,10493,-290,10496,-293,10501,-297,10503,-303,10503,-316,10502,-320,10498,-328,10495,-331,10492,-333xe" filled="true" fillcolor="#000000" stroked="false">
                <v:path arrowok="t"/>
                <v:fill type="solid"/>
              </v:shape>
              <v:shape style="position:absolute;left:10396;top:-385;width:108;height:99" coordorigin="10396,-385" coordsize="108,99" path="m10421,-385l10412,-385,10409,-384,10406,-382,10402,-380,10400,-377,10397,-369,10396,-365,10396,-355,10421,-335,10425,-337,10427,-339,10413,-339,10412,-340,10406,-354,10406,-368,10407,-374,10411,-380,10413,-381,10428,-381,10426,-383,10421,-385xe" filled="true" fillcolor="#000000" stroked="false">
                <v:path arrowok="t"/>
                <v:fill type="solid"/>
              </v:shape>
              <v:shape style="position:absolute;left:10396;top:-385;width:108;height:99" coordorigin="10396,-385" coordsize="108,99" path="m10428,-381l10418,-381,10420,-380,10421,-378,10423,-374,10424,-368,10424,-351,10423,-345,10421,-342,10420,-340,10418,-339,10427,-339,10429,-342,10433,-345,10435,-352,10435,-367,10433,-372,10430,-377,10428,-381xe" filled="true" fillcolor="#000000" stroked="false">
                <v:path arrowok="t"/>
                <v:fill type="solid"/>
              </v:shape>
            </v:group>
            <w10:wrap type="none"/>
          </v:group>
        </w:pict>
      </w:r>
      <w:r>
        <w:rPr/>
        <w:pict>
          <v:group style="position:absolute;margin-left:516.03949pt;margin-top:-33.979996pt;width:9.15pt;height:4.95pt;mso-position-horizontal-relative:page;mso-position-vertical-relative:paragraph;z-index:12976" coordorigin="10321,-680" coordsize="183,99">
            <v:group style="position:absolute;left:10321;top:-678;width:54;height:96" coordorigin="10321,-678" coordsize="54,96">
              <v:shape style="position:absolute;left:10321;top:-678;width:54;height:96" coordorigin="10321,-678" coordsize="54,96" path="m10328,-597l10325,-597,10324,-596,10323,-595,10321,-594,10321,-590,10342,-583,10348,-585,10352,-586,10356,-588,10359,-590,10341,-590,10337,-591,10334,-594,10331,-595,10330,-596,10329,-596,10328,-597xe" filled="true" fillcolor="#000000" stroked="false">
                <v:path arrowok="t"/>
                <v:fill type="solid"/>
              </v:shape>
              <v:shape style="position:absolute;left:10321;top:-678;width:54;height:96" coordorigin="10321,-678" coordsize="54,96" path="m10375,-678l10342,-678,10324,-641,10332,-641,10339,-640,10365,-616,10365,-605,10362,-600,10354,-592,10350,-590,10359,-590,10360,-591,10363,-594,10366,-597,10369,-600,10371,-605,10373,-609,10374,-613,10374,-627,10371,-634,10364,-640,10357,-647,10348,-652,10335,-654,10342,-666,10370,-666,10375,-678xe" filled="true" fillcolor="#000000" stroked="false">
                <v:path arrowok="t"/>
                <v:fill type="solid"/>
              </v:shape>
            </v:group>
            <v:group style="position:absolute;left:10396;top:-680;width:108;height:99" coordorigin="10396,-680" coordsize="108,99">
              <v:shape style="position:absolute;left:10396;top:-680;width:108;height:99" coordorigin="10396,-680" coordsize="108,99" path="m10486,-680l10480,-680,10412,-581,10419,-581,10486,-680xe" filled="true" fillcolor="#000000" stroked="false">
                <v:path arrowok="t"/>
                <v:fill type="solid"/>
              </v:shape>
              <v:shape style="position:absolute;left:10396;top:-680;width:108;height:99" coordorigin="10396,-680" coordsize="108,99" path="m10486,-631l10464,-615,10464,-597,10467,-589,10470,-586,10473,-584,10476,-582,10480,-581,10488,-581,10492,-583,10494,-585,10481,-585,10479,-585,10475,-591,10474,-597,10474,-614,10475,-620,10477,-624,10479,-626,10481,-627,10494,-627,10492,-628,10490,-630,10486,-631xe" filled="true" fillcolor="#000000" stroked="false">
                <v:path arrowok="t"/>
                <v:fill type="solid"/>
              </v:shape>
              <v:shape style="position:absolute;left:10396;top:-680;width:108;height:99" coordorigin="10396,-680" coordsize="108,99" path="m10494,-627l10485,-627,10487,-626,10488,-624,10490,-620,10491,-614,10491,-598,10490,-592,10488,-588,10487,-585,10485,-585,10494,-585,10496,-587,10501,-591,10503,-598,10503,-610,10502,-614,10500,-619,10498,-623,10495,-626,10494,-627xe" filled="true" fillcolor="#000000" stroked="false">
                <v:path arrowok="t"/>
                <v:fill type="solid"/>
              </v:shape>
              <v:shape style="position:absolute;left:10396;top:-680;width:108;height:99" coordorigin="10396,-680" coordsize="108,99" path="m10421,-680l10412,-680,10409,-679,10406,-677,10402,-675,10400,-672,10398,-668,10397,-663,10396,-659,10396,-650,10421,-630,10425,-632,10426,-633,10414,-633,10413,-634,10412,-634,10410,-635,10409,-637,10408,-640,10407,-643,10406,-648,10406,-663,10407,-669,10411,-675,10413,-676,10427,-676,10426,-677,10421,-680xe" filled="true" fillcolor="#000000" stroked="false">
                <v:path arrowok="t"/>
                <v:fill type="solid"/>
              </v:shape>
              <v:shape style="position:absolute;left:10396;top:-680;width:108;height:99" coordorigin="10396,-680" coordsize="108,99" path="m10427,-676l10418,-676,10420,-675,10421,-672,10423,-669,10424,-662,10424,-646,10423,-640,10421,-636,10420,-634,10418,-633,10426,-633,10429,-636,10433,-640,10435,-646,10435,-661,10433,-667,10430,-672,10427,-676xe" filled="true" fillcolor="#000000" stroked="false">
                <v:path arrowok="t"/>
                <v:fill type="solid"/>
              </v:shape>
            </v:group>
            <w10:wrap type="none"/>
          </v:group>
        </w:pict>
      </w:r>
      <w:r>
        <w:rPr/>
        <w:pict>
          <v:group style="position:absolute;margin-left:516.518494pt;margin-top:-48.04792pt;width:11.8pt;height:4.95pt;mso-position-horizontal-relative:page;mso-position-vertical-relative:paragraph;z-index:13000" coordorigin="10330,-961" coordsize="236,99">
            <v:group style="position:absolute;left:10330;top:-961;width:37;height:96" coordorigin="10330,-961" coordsize="37,96">
              <v:shape style="position:absolute;left:10330;top:-961;width:37;height:96" coordorigin="10330,-961" coordsize="37,96" path="m10367,-869l10332,-869,10332,-866,10367,-866,10367,-869xe" filled="true" fillcolor="#000000" stroked="false">
                <v:path arrowok="t"/>
                <v:fill type="solid"/>
              </v:shape>
              <v:shape style="position:absolute;left:10330;top:-961;width:37;height:96" coordorigin="10330,-961" coordsize="37,96" path="m10360,-870l10339,-870,10336,-869,10363,-869,10360,-870xe" filled="true" fillcolor="#000000" stroked="false">
                <v:path arrowok="t"/>
                <v:fill type="solid"/>
              </v:shape>
              <v:shape style="position:absolute;left:10330;top:-961;width:37;height:96" coordorigin="10330,-961" coordsize="37,96" path="m10355,-950l10340,-950,10341,-949,10342,-949,10343,-948,10343,-946,10344,-944,10344,-874,10343,-873,10343,-872,10342,-871,10341,-870,10358,-870,10357,-871,10356,-872,10356,-873,10355,-875,10355,-950xe" filled="true" fillcolor="#000000" stroked="false">
                <v:path arrowok="t"/>
                <v:fill type="solid"/>
              </v:shape>
              <v:shape style="position:absolute;left:10330;top:-961;width:37;height:96" coordorigin="10330,-961" coordsize="37,96" path="m10355,-961l10353,-961,10330,-950,10331,-948,10334,-949,10337,-950,10355,-950,10355,-961xe" filled="true" fillcolor="#000000" stroked="false">
                <v:path arrowok="t"/>
                <v:fill type="solid"/>
              </v:shape>
            </v:group>
            <v:group style="position:absolute;left:10396;top:-961;width:61;height:97" coordorigin="10396,-961" coordsize="61,97">
              <v:shape style="position:absolute;left:10396;top:-961;width:61;height:97" coordorigin="10396,-961" coordsize="61,97" path="m10433,-961l10421,-961,10418,-960,10414,-957,10408,-953,10404,-948,10400,-940,10398,-932,10396,-923,10396,-899,10398,-889,10403,-880,10409,-870,10417,-865,10430,-865,10435,-867,10438,-869,10421,-869,10417,-873,10414,-879,10411,-887,10409,-898,10409,-919,10410,-926,10411,-934,10412,-943,10415,-948,10418,-952,10421,-955,10422,-956,10441,-956,10440,-957,10433,-961xe" filled="true" fillcolor="#000000" stroked="false">
                <v:path arrowok="t"/>
                <v:fill type="solid"/>
              </v:shape>
              <v:shape style="position:absolute;left:10396;top:-961;width:61;height:97" coordorigin="10396,-961" coordsize="61,97" path="m10441,-956l10431,-956,10435,-952,10438,-948,10439,-943,10442,-936,10443,-927,10443,-902,10442,-891,10440,-883,10438,-878,10436,-875,10433,-873,10430,-870,10428,-869,10438,-869,10440,-870,10456,-903,10456,-929,10452,-941,10445,-950,10441,-956xe" filled="true" fillcolor="#000000" stroked="false">
                <v:path arrowok="t"/>
                <v:fill type="solid"/>
              </v:shape>
            </v:group>
            <v:group style="position:absolute;left:10460;top:-961;width:107;height:99" coordorigin="10460,-961" coordsize="107,99">
              <v:shape style="position:absolute;left:10460;top:-961;width:107;height:99" coordorigin="10460,-961" coordsize="107,99" path="m10550,-961l10544,-961,10476,-862,10482,-862,10550,-961xe" filled="true" fillcolor="#000000" stroked="false">
                <v:path arrowok="t"/>
                <v:fill type="solid"/>
              </v:shape>
              <v:shape style="position:absolute;left:10460;top:-961;width:107;height:99" coordorigin="10460,-961" coordsize="107,99" path="m10550,-912l10543,-912,10540,-911,10537,-909,10534,-907,10532,-904,10528,-897,10527,-892,10527,-882,10528,-878,10532,-871,10534,-868,10537,-866,10540,-864,10543,-862,10552,-862,10557,-865,10558,-866,10544,-866,10542,-868,10541,-870,10539,-874,10538,-878,10538,-896,10539,-902,10541,-905,10542,-907,10544,-909,10557,-909,10553,-911,10550,-912xe" filled="true" fillcolor="#000000" stroked="false">
                <v:path arrowok="t"/>
                <v:fill type="solid"/>
              </v:shape>
              <v:shape style="position:absolute;left:10460;top:-961;width:107;height:99" coordorigin="10460,-961" coordsize="107,99" path="m10557,-909l10549,-909,10553,-905,10555,-901,10556,-896,10556,-879,10555,-874,10553,-870,10549,-866,10558,-866,10560,-869,10564,-874,10566,-879,10566,-892,10565,-897,10563,-900,10562,-904,10559,-907,10557,-909xe" filled="true" fillcolor="#000000" stroked="false">
                <v:path arrowok="t"/>
                <v:fill type="solid"/>
              </v:shape>
              <v:shape style="position:absolute;left:10460;top:-961;width:107;height:99" coordorigin="10460,-961" coordsize="107,99" path="m10486,-961l10460,-941,10460,-931,10461,-927,10463,-923,10464,-919,10485,-911,10490,-913,10491,-915,10476,-915,10475,-916,10474,-917,10472,-919,10472,-922,10471,-924,10470,-930,10470,-945,10471,-950,10475,-956,10477,-957,10492,-957,10490,-959,10486,-961xe" filled="true" fillcolor="#000000" stroked="false">
                <v:path arrowok="t"/>
                <v:fill type="solid"/>
              </v:shape>
              <v:shape style="position:absolute;left:10460;top:-961;width:107;height:99" coordorigin="10460,-961" coordsize="107,99" path="m10492,-957l10482,-957,10484,-956,10485,-954,10487,-950,10489,-945,10489,-927,10487,-922,10485,-918,10483,-916,10481,-915,10491,-915,10493,-918,10497,-922,10499,-928,10499,-943,10497,-948,10494,-953,10492,-957xe" filled="true" fillcolor="#000000" stroked="false">
                <v:path arrowok="t"/>
                <v:fill type="solid"/>
              </v:shape>
            </v:group>
            <w10:wrap type="none"/>
          </v:group>
        </w:pict>
      </w:r>
      <w:r>
        <w:rPr/>
        <w:pict>
          <v:group style="position:absolute;margin-left:516.518494pt;margin-top:-62.1632pt;width:11.8pt;height:4.95pt;mso-position-horizontal-relative:page;mso-position-vertical-relative:paragraph;z-index:13024" coordorigin="10330,-1243" coordsize="236,99">
            <v:group style="position:absolute;left:10330;top:-1243;width:37;height:96" coordorigin="10330,-1243" coordsize="37,96">
              <v:shape style="position:absolute;left:10330;top:-1243;width:37;height:96" coordorigin="10330,-1243" coordsize="37,96" path="m10363,-1151l10336,-1151,10332,-1150,10332,-1148,10367,-1148,10367,-1150,10363,-1151xe" filled="true" fillcolor="#000000" stroked="false">
                <v:path arrowok="t"/>
                <v:fill type="solid"/>
              </v:shape>
              <v:shape style="position:absolute;left:10330;top:-1243;width:37;height:96" coordorigin="10330,-1243" coordsize="37,96" path="m10358,-1152l10341,-1152,10339,-1151,10360,-1151,10358,-1152xe" filled="true" fillcolor="#000000" stroked="false">
                <v:path arrowok="t"/>
                <v:fill type="solid"/>
              </v:shape>
              <v:shape style="position:absolute;left:10330;top:-1243;width:37;height:96" coordorigin="10330,-1243" coordsize="37,96" path="m10355,-1232l10341,-1232,10342,-1231,10343,-1230,10343,-1228,10344,-1226,10344,-1156,10343,-1154,10343,-1153,10342,-1152,10357,-1152,10356,-1153,10356,-1155,10355,-1156,10355,-1232xe" filled="true" fillcolor="#000000" stroked="false">
                <v:path arrowok="t"/>
                <v:fill type="solid"/>
              </v:shape>
              <v:shape style="position:absolute;left:10330;top:-1243;width:37;height:96" coordorigin="10330,-1243" coordsize="37,96" path="m10355,-1243l10353,-1243,10330,-1232,10331,-1230,10334,-1231,10337,-1232,10355,-1232,10355,-1243xe" filled="true" fillcolor="#000000" stroked="false">
                <v:path arrowok="t"/>
                <v:fill type="solid"/>
              </v:shape>
            </v:group>
            <v:group style="position:absolute;left:10398;top:-1241;width:54;height:96" coordorigin="10398,-1241" coordsize="54,96">
              <v:shape style="position:absolute;left:10398;top:-1241;width:54;height:96" coordorigin="10398,-1241" coordsize="54,96" path="m10404,-1161l10401,-1161,10400,-1160,10399,-1159,10398,-1158,10398,-1157,10398,-1153,10398,-1151,10401,-1149,10404,-1147,10408,-1146,10419,-1146,10424,-1147,10429,-1150,10435,-1153,10418,-1153,10414,-1155,10411,-1157,10408,-1159,10407,-1160,10405,-1160,10404,-1161xe" filled="true" fillcolor="#000000" stroked="false">
                <v:path arrowok="t"/>
                <v:fill type="solid"/>
              </v:shape>
              <v:shape style="position:absolute;left:10398;top:-1241;width:54;height:96" coordorigin="10398,-1241" coordsize="54,96" path="m10451,-1241l10419,-1241,10400,-1205,10409,-1205,10416,-1203,10421,-1201,10427,-1198,10432,-1195,10436,-1189,10440,-1185,10442,-1180,10442,-1168,10439,-1164,10431,-1156,10426,-1153,10435,-1153,10450,-1176,10450,-1189,10447,-1197,10441,-1203,10434,-1211,10424,-1215,10412,-1216,10419,-1229,10446,-1229,10451,-1241xe" filled="true" fillcolor="#000000" stroked="false">
                <v:path arrowok="t"/>
                <v:fill type="solid"/>
              </v:shape>
            </v:group>
            <v:group style="position:absolute;left:10460;top:-1243;width:107;height:99" coordorigin="10460,-1243" coordsize="107,99">
              <v:shape style="position:absolute;left:10460;top:-1243;width:107;height:99" coordorigin="10460,-1243" coordsize="107,99" path="m10550,-1243l10544,-1243,10476,-1144,10482,-1144,10550,-1243xe" filled="true" fillcolor="#000000" stroked="false">
                <v:path arrowok="t"/>
                <v:fill type="solid"/>
              </v:shape>
              <v:shape style="position:absolute;left:10460;top:-1243;width:107;height:99" coordorigin="10460,-1243" coordsize="107,99" path="m10550,-1194l10543,-1194,10540,-1193,10537,-1191,10534,-1189,10532,-1187,10530,-1182,10528,-1178,10527,-1174,10527,-1165,10528,-1160,10532,-1152,10534,-1149,10537,-1147,10540,-1145,10543,-1144,10552,-1144,10557,-1146,10558,-1148,10544,-1148,10542,-1149,10541,-1151,10539,-1155,10538,-1161,10538,-1178,10539,-1184,10541,-1187,10542,-1189,10544,-1190,10558,-1190,10557,-1191,10553,-1193,10550,-1194xe" filled="true" fillcolor="#000000" stroked="false">
                <v:path arrowok="t"/>
                <v:fill type="solid"/>
              </v:shape>
              <v:shape style="position:absolute;left:10460;top:-1243;width:107;height:99" coordorigin="10460,-1243" coordsize="107,99" path="m10558,-1190l10549,-1190,10551,-1189,10555,-1184,10556,-1178,10556,-1161,10555,-1155,10551,-1149,10549,-1148,10558,-1148,10560,-1151,10564,-1155,10566,-1161,10566,-1174,10565,-1178,10563,-1182,10562,-1186,10559,-1189,10558,-1190xe" filled="true" fillcolor="#000000" stroked="false">
                <v:path arrowok="t"/>
                <v:fill type="solid"/>
              </v:shape>
              <v:shape style="position:absolute;left:10460;top:-1243;width:107;height:99" coordorigin="10460,-1243" coordsize="107,99" path="m10486,-1243l10460,-1222,10460,-1213,10461,-1209,10463,-1205,10464,-1201,10467,-1198,10469,-1196,10472,-1193,10476,-1192,10485,-1192,10490,-1195,10490,-1196,10476,-1196,10475,-1197,10474,-1199,10472,-1201,10472,-1203,10471,-1207,10470,-1212,10470,-1227,10471,-1233,10473,-1235,10475,-1238,10477,-1239,10491,-1239,10490,-1240,10486,-1243xe" filled="true" fillcolor="#000000" stroked="false">
                <v:path arrowok="t"/>
                <v:fill type="solid"/>
              </v:shape>
              <v:shape style="position:absolute;left:10460;top:-1243;width:107;height:99" coordorigin="10460,-1243" coordsize="107,99" path="m10491,-1239l10482,-1239,10484,-1238,10485,-1236,10487,-1232,10489,-1226,10489,-1209,10487,-1203,10483,-1197,10481,-1196,10490,-1196,10493,-1199,10497,-1204,10499,-1210,10499,-1224,10497,-1230,10494,-1236,10491,-1239xe" filled="true" fillcolor="#000000" stroked="false">
                <v:path arrowok="t"/>
                <v:fill type="solid"/>
              </v:shape>
            </v:group>
            <w10:wrap type="none"/>
          </v:group>
        </w:pict>
      </w:r>
      <w:r>
        <w:rPr/>
        <w:pict>
          <v:group style="position:absolute;margin-left:314.202484pt;margin-top:-19.240749pt;width:3.05pt;height:4.850pt;mso-position-horizontal-relative:page;mso-position-vertical-relative:paragraph;z-index:-419536" coordorigin="6284,-385" coordsize="61,97">
            <v:shape style="position:absolute;left:6284;top:-385;width:61;height:97" coordorigin="6284,-385" coordsize="61,97" path="m6321,-385l6284,-346,6284,-323,6287,-313,6292,-304,6297,-294,6305,-289,6319,-289,6322,-291,6326,-293,6309,-293,6305,-296,6302,-303,6299,-311,6297,-321,6297,-343,6299,-358,6300,-367,6302,-372,6306,-376,6308,-379,6311,-380,6329,-380,6328,-381,6321,-385xe" filled="true" fillcolor="#000000" stroked="false">
              <v:path arrowok="t"/>
              <v:fill type="solid"/>
            </v:shape>
            <v:shape style="position:absolute;left:6284;top:-385;width:61;height:97" coordorigin="6284,-385" coordsize="61,97" path="m6329,-380l6319,-380,6323,-376,6326,-372,6327,-367,6330,-360,6331,-351,6331,-326,6330,-315,6327,-307,6326,-302,6324,-298,6321,-296,6319,-294,6317,-293,6326,-293,6327,-294,6332,-297,6337,-302,6342,-318,6344,-327,6344,-353,6341,-365,6334,-374,6329,-380xe" filled="true" fillcolor="#000000" stroked="false">
              <v:path arrowok="t"/>
              <v:fill type="solid"/>
            </v:shape>
            <w10:wrap type="none"/>
          </v:group>
        </w:pict>
      </w:r>
      <w:r>
        <w:rPr/>
        <w:pict>
          <v:group style="position:absolute;margin-left:310.753143pt;margin-top:-35.90057pt;width:6.8pt;height:4.850pt;mso-position-horizontal-relative:page;mso-position-vertical-relative:paragraph;z-index:-419512" coordorigin="6215,-718" coordsize="136,97">
            <v:group style="position:absolute;left:6215;top:-716;width:55;height:96" coordorigin="6215,-716" coordsize="55,96">
              <v:shape style="position:absolute;left:6215;top:-716;width:55;height:96" coordorigin="6215,-716" coordsize="55,96" path="m6224,-635l6220,-635,6218,-634,6215,-632,6215,-629,6237,-621,6242,-623,6248,-625,6251,-627,6253,-629,6235,-629,6232,-630,6228,-633,6225,-634,6224,-634,6224,-635xe" filled="true" fillcolor="#000000" stroked="false">
                <v:path arrowok="t"/>
                <v:fill type="solid"/>
              </v:shape>
              <v:shape style="position:absolute;left:6215;top:-716;width:55;height:96" coordorigin="6215,-716" coordsize="55,96" path="m6270,-716l6236,-716,6219,-680,6228,-680,6234,-679,6239,-677,6245,-674,6251,-670,6253,-665,6257,-660,6259,-655,6259,-643,6257,-638,6250,-631,6245,-629,6253,-629,6257,-633,6261,-635,6263,-638,6265,-643,6267,-647,6268,-652,6268,-665,6265,-672,6259,-679,6251,-685,6242,-690,6230,-692,6236,-705,6264,-705,6270,-716xe" filled="true" fillcolor="#000000" stroked="false">
                <v:path arrowok="t"/>
                <v:fill type="solid"/>
              </v:shape>
            </v:group>
            <v:group style="position:absolute;left:6291;top:-718;width:60;height:97" coordorigin="6291,-718" coordsize="60,97">
              <v:shape style="position:absolute;left:6291;top:-718;width:60;height:97" coordorigin="6291,-718" coordsize="60,97" path="m6328,-718l6296,-696,6292,-688,6291,-680,6291,-657,6293,-646,6298,-637,6304,-627,6311,-621,6324,-621,6329,-623,6333,-626,6315,-626,6311,-629,6309,-636,6305,-644,6304,-655,6304,-683,6306,-691,6307,-700,6309,-706,6313,-709,6315,-712,6318,-713,6335,-713,6334,-714,6328,-718xe" filled="true" fillcolor="#000000" stroked="false">
                <v:path arrowok="t"/>
                <v:fill type="solid"/>
              </v:shape>
              <v:shape style="position:absolute;left:6291;top:-718;width:60;height:97" coordorigin="6291,-718" coordsize="60,97" path="m6335,-713l6323,-713,6327,-711,6330,-708,6337,-659,6336,-648,6334,-640,6333,-635,6331,-632,6328,-629,6325,-627,6322,-626,6333,-626,6334,-627,6339,-630,6342,-635,6345,-643,6349,-651,6350,-659,6350,-685,6347,-698,6340,-706,6335,-713xe" filled="true" fillcolor="#000000" stroked="false">
                <v:path arrowok="t"/>
                <v:fill type="solid"/>
              </v:shape>
            </v:group>
            <w10:wrap type="none"/>
          </v:group>
        </w:pict>
      </w:r>
      <w:r>
        <w:rPr/>
        <w:pict>
          <v:group style="position:absolute;margin-left:307.734619pt;margin-top:-52.561031pt;width:9.5pt;height:4.850pt;mso-position-horizontal-relative:page;mso-position-vertical-relative:paragraph;z-index:-419488" coordorigin="6155,-1051" coordsize="190,97">
            <v:group style="position:absolute;left:6155;top:-1051;width:37;height:96" coordorigin="6155,-1051" coordsize="37,96">
              <v:shape style="position:absolute;left:6155;top:-1051;width:37;height:96" coordorigin="6155,-1051" coordsize="37,96" path="m6187,-959l6161,-959,6157,-958,6157,-956,6191,-956,6191,-958,6187,-959xe" filled="true" fillcolor="#000000" stroked="false">
                <v:path arrowok="t"/>
                <v:fill type="solid"/>
              </v:shape>
              <v:shape style="position:absolute;left:6155;top:-1051;width:37;height:96" coordorigin="6155,-1051" coordsize="37,96" path="m6183,-960l6165,-960,6163,-959,6184,-959,6183,-960xe" filled="true" fillcolor="#000000" stroked="false">
                <v:path arrowok="t"/>
                <v:fill type="solid"/>
              </v:shape>
              <v:shape style="position:absolute;left:6155;top:-1051;width:37;height:96" coordorigin="6155,-1051" coordsize="37,96" path="m6180,-1040l6165,-1040,6167,-1038,6167,-1037,6168,-1036,6168,-962,6166,-960,6182,-960,6181,-961,6181,-963,6180,-964,6180,-1040xe" filled="true" fillcolor="#000000" stroked="false">
                <v:path arrowok="t"/>
                <v:fill type="solid"/>
              </v:shape>
              <v:shape style="position:absolute;left:6155;top:-1051;width:37;height:96" coordorigin="6155,-1051" coordsize="37,96" path="m6180,-1051l6178,-1051,6155,-1040,6156,-1038,6161,-1040,6180,-1040,6180,-1051xe" filled="true" fillcolor="#000000" stroked="false">
                <v:path arrowok="t"/>
                <v:fill type="solid"/>
              </v:shape>
            </v:group>
            <v:group style="position:absolute;left:6220;top:-1051;width:61;height:97" coordorigin="6220,-1051" coordsize="61,97">
              <v:shape style="position:absolute;left:6220;top:-1051;width:61;height:97" coordorigin="6220,-1051" coordsize="61,97" path="m6257,-1051l6246,-1051,6242,-1049,6238,-1046,6232,-1043,6228,-1037,6225,-1029,6222,-1021,6220,-1013,6220,-990,6254,-954,6259,-956,6264,-959,6245,-959,6241,-962,6238,-969,6235,-977,6233,-988,6233,-1008,6234,-1017,6235,-1024,6248,-1046,6265,-1046,6264,-1047,6257,-1051xe" filled="true" fillcolor="#000000" stroked="false">
                <v:path arrowok="t"/>
                <v:fill type="solid"/>
              </v:shape>
              <v:shape style="position:absolute;left:6220;top:-1051;width:61;height:97" coordorigin="6220,-1051" coordsize="61,97" path="m6265,-1046l6253,-1046,6255,-1045,6257,-1044,6267,-1017,6267,-992,6257,-962,6255,-960,6252,-959,6264,-959,6269,-963,6273,-969,6275,-976,6278,-983,6280,-993,6280,-1019,6276,-1031,6270,-1040,6265,-1046xe" filled="true" fillcolor="#000000" stroked="false">
                <v:path arrowok="t"/>
                <v:fill type="solid"/>
              </v:shape>
            </v:group>
            <v:group style="position:absolute;left:6284;top:-1051;width:61;height:97" coordorigin="6284,-1051" coordsize="61,97">
              <v:shape style="position:absolute;left:6284;top:-1051;width:61;height:97" coordorigin="6284,-1051" coordsize="61,97" path="m6321,-1051l6284,-1013,6284,-990,6319,-954,6322,-956,6327,-959,6309,-959,6305,-962,6302,-969,6299,-977,6297,-988,6297,-1008,6299,-1017,6299,-1025,6300,-1032,6302,-1038,6306,-1042,6308,-1044,6311,-1046,6329,-1046,6328,-1047,6321,-1051xe" filled="true" fillcolor="#000000" stroked="false">
                <v:path arrowok="t"/>
                <v:fill type="solid"/>
              </v:shape>
              <v:shape style="position:absolute;left:6284;top:-1051;width:61;height:97" coordorigin="6284,-1051" coordsize="61,97" path="m6329,-1046l6317,-1046,6319,-1045,6323,-1042,6326,-1038,6327,-1033,6330,-1025,6331,-1017,6331,-992,6330,-981,6327,-973,6326,-968,6324,-964,6319,-960,6317,-959,6327,-959,6332,-963,6337,-969,6340,-976,6342,-983,6344,-993,6344,-1019,6341,-1031,6334,-1040,6329,-1046xe" filled="true" fillcolor="#000000" stroked="false">
                <v:path arrowok="t"/>
                <v:fill type="solid"/>
              </v:shape>
            </v:group>
            <w10:wrap type="none"/>
          </v:group>
        </w:pict>
      </w:r>
      <w:r>
        <w:rPr/>
        <w:pict>
          <v:group style="position:absolute;margin-left:307.734619pt;margin-top:-69.174774pt;width:9.5pt;height:4.850pt;mso-position-horizontal-relative:page;mso-position-vertical-relative:paragraph;z-index:-419464" coordorigin="6155,-1383" coordsize="190,97">
            <v:group style="position:absolute;left:6155;top:-1383;width:37;height:96" coordorigin="6155,-1383" coordsize="37,96">
              <v:shape style="position:absolute;left:6155;top:-1383;width:37;height:96" coordorigin="6155,-1383" coordsize="37,96" path="m6191,-1291l6157,-1291,6157,-1288,6191,-1288,6191,-1291xe" filled="true" fillcolor="#000000" stroked="false">
                <v:path arrowok="t"/>
                <v:fill type="solid"/>
              </v:shape>
              <v:shape style="position:absolute;left:6155;top:-1383;width:37;height:96" coordorigin="6155,-1383" coordsize="37,96" path="m6184,-1292l6163,-1292,6161,-1291,6187,-1291,6184,-1292xe" filled="true" fillcolor="#000000" stroked="false">
                <v:path arrowok="t"/>
                <v:fill type="solid"/>
              </v:shape>
              <v:shape style="position:absolute;left:6155;top:-1383;width:37;height:96" coordorigin="6155,-1383" coordsize="37,96" path="m6180,-1373l6164,-1373,6165,-1372,6166,-1372,6167,-1371,6167,-1370,6168,-1368,6168,-1295,6165,-1292,6183,-1292,6182,-1293,6181,-1294,6181,-1295,6180,-1297,6180,-1373xe" filled="true" fillcolor="#000000" stroked="false">
                <v:path arrowok="t"/>
                <v:fill type="solid"/>
              </v:shape>
              <v:shape style="position:absolute;left:6155;top:-1383;width:37;height:96" coordorigin="6155,-1383" coordsize="37,96" path="m6180,-1383l6178,-1383,6155,-1373,6156,-1370,6159,-1372,6161,-1373,6180,-1373,6180,-1383xe" filled="true" fillcolor="#000000" stroked="false">
                <v:path arrowok="t"/>
                <v:fill type="solid"/>
              </v:shape>
            </v:group>
            <v:group style="position:absolute;left:6222;top:-1382;width:55;height:95" coordorigin="6222,-1382" coordsize="55,95">
              <v:shape style="position:absolute;left:6222;top:-1382;width:55;height:95" coordorigin="6222,-1382" coordsize="55,95" path="m6230,-1301l6225,-1301,6222,-1298,6222,-1294,6223,-1292,6228,-1288,6232,-1287,6244,-1287,6249,-1288,6254,-1291,6257,-1293,6259,-1294,6242,-1294,6238,-1295,6235,-1298,6231,-1300,6230,-1301xe" filled="true" fillcolor="#000000" stroked="false">
                <v:path arrowok="t"/>
                <v:fill type="solid"/>
              </v:shape>
              <v:shape style="position:absolute;left:6222;top:-1382;width:55;height:95" coordorigin="6222,-1382" coordsize="55,95" path="m6276,-1382l6243,-1382,6225,-1346,6233,-1345,6240,-1344,6246,-1342,6251,-1339,6256,-1335,6260,-1331,6264,-1326,6266,-1321,6266,-1310,6264,-1305,6259,-1300,6255,-1296,6251,-1294,6259,-1294,6274,-1317,6274,-1331,6272,-1338,6258,-1352,6249,-1356,6237,-1358,6243,-1370,6271,-1370,6276,-1382xe" filled="true" fillcolor="#000000" stroked="false">
                <v:path arrowok="t"/>
                <v:fill type="solid"/>
              </v:shape>
            </v:group>
            <v:group style="position:absolute;left:6284;top:-1383;width:61;height:97" coordorigin="6284,-1383" coordsize="61,97">
              <v:shape style="position:absolute;left:6284;top:-1383;width:61;height:97" coordorigin="6284,-1383" coordsize="61,97" path="m6321,-1383l6284,-1345,6284,-1322,6287,-1311,6292,-1303,6297,-1292,6305,-1287,6319,-1287,6322,-1289,6326,-1291,6309,-1291,6305,-1295,6302,-1302,6299,-1310,6297,-1320,6297,-1341,6299,-1357,6300,-1365,6302,-1371,6306,-1375,6308,-1378,6311,-1379,6329,-1379,6328,-1380,6321,-1383xe" filled="true" fillcolor="#000000" stroked="false">
                <v:path arrowok="t"/>
                <v:fill type="solid"/>
              </v:shape>
              <v:shape style="position:absolute;left:6284;top:-1383;width:61;height:97" coordorigin="6284,-1383" coordsize="61,97" path="m6329,-1379l6319,-1379,6323,-1375,6326,-1371,6327,-1365,6330,-1359,6331,-1350,6331,-1325,6330,-1313,6327,-1306,6326,-1301,6324,-1297,6321,-1295,6319,-1292,6317,-1291,6326,-1291,6327,-1292,6332,-1296,6337,-1301,6342,-1316,6344,-1326,6344,-1352,6341,-1363,6334,-1373,6329,-1379xe" filled="true" fillcolor="#000000" stroked="false">
                <v:path arrowok="t"/>
                <v:fill type="solid"/>
              </v:shape>
            </v:group>
            <w10:wrap type="none"/>
          </v:group>
        </w:pict>
      </w: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Yole</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1"/>
          <w:sz w:val="17"/>
          <w:szCs w:val="17"/>
        </w:rPr>
        <w:t>资料来源：</w:t>
      </w:r>
      <w:r>
        <w:rPr>
          <w:rFonts w:ascii="Times New Roman" w:hAnsi="Times New Roman" w:cs="Times New Roman" w:eastAsia="Times New Roman" w:hint="default"/>
          <w:i/>
          <w:spacing w:val="-1"/>
          <w:sz w:val="16"/>
          <w:szCs w:val="16"/>
        </w:rPr>
        <w:t>Yole</w:t>
      </w:r>
      <w:r>
        <w:rPr>
          <w:rFonts w:ascii="宋体" w:hAnsi="宋体" w:cs="宋体" w:eastAsia="宋体" w:hint="default"/>
          <w:spacing w:val="-1"/>
          <w:sz w:val="17"/>
          <w:szCs w:val="17"/>
        </w:rPr>
        <w:t>，中信建投证券研究发展部</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26"/>
          <w:szCs w:val="26"/>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type w:val="continuous"/>
          <w:pgSz w:w="11910" w:h="16840"/>
          <w:pgMar w:top="72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333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312" w:lineRule="exact" w:before="21"/>
        <w:ind w:right="210" w:firstLine="403"/>
        <w:jc w:val="both"/>
        <w:rPr>
          <w:rFonts w:ascii="Times New Roman" w:hAnsi="Times New Roman" w:cs="Times New Roman" w:eastAsia="Times New Roman" w:hint="default"/>
        </w:rPr>
      </w:pPr>
      <w:r>
        <w:rPr>
          <w:rFonts w:ascii="Microsoft JhengHei" w:hAnsi="Microsoft JhengHei" w:cs="Microsoft JhengHei" w:eastAsia="Microsoft JhengHei" w:hint="default"/>
          <w:b/>
          <w:bCs/>
        </w:rPr>
        <w:t>四种材料满足手机多样化的散热需求，</w:t>
      </w:r>
      <w:r>
        <w:rPr>
          <w:rFonts w:ascii="Times New Roman" w:hAnsi="Times New Roman" w:cs="Times New Roman" w:eastAsia="Times New Roman" w:hint="default"/>
          <w:b/>
          <w:bCs/>
        </w:rPr>
        <w:t>VC</w:t>
      </w:r>
      <w:r>
        <w:rPr>
          <w:rFonts w:ascii="Times New Roman" w:hAnsi="Times New Roman" w:cs="Times New Roman" w:eastAsia="Times New Roman" w:hint="default"/>
          <w:b/>
          <w:bCs/>
          <w:spacing w:val="-22"/>
        </w:rPr>
        <w:t> </w:t>
      </w:r>
      <w:r>
        <w:rPr>
          <w:rFonts w:ascii="Microsoft JhengHei" w:hAnsi="Microsoft JhengHei" w:cs="Microsoft JhengHei" w:eastAsia="Microsoft JhengHei" w:hint="default"/>
          <w:b/>
          <w:bCs/>
          <w:spacing w:val="-3"/>
        </w:rPr>
        <w:t>和石墨烯片成未来发展方向。</w:t>
      </w:r>
      <w:r>
        <w:rPr>
          <w:spacing w:val="-3"/>
        </w:rPr>
        <w:t>由于不同场景对材料体积、效率、 </w:t>
      </w:r>
      <w:r>
        <w:rPr/>
        <w:t>成本要求不同，散热系统需要综合热传导、热对流、热辐射等散热原理，采用多种散热材料，目前手机散热主 </w:t>
      </w:r>
      <w:r>
        <w:rPr/>
      </w:r>
      <w:r>
        <w:rPr>
          <w:spacing w:val="-4"/>
          <w:w w:val="95"/>
        </w:rPr>
        <w:t>要方案是硅脂、石墨、热管和 </w:t>
      </w:r>
      <w:r>
        <w:rPr>
          <w:rFonts w:ascii="Times New Roman" w:hAnsi="Times New Roman" w:cs="Times New Roman" w:eastAsia="Times New Roman" w:hint="default"/>
          <w:w w:val="95"/>
        </w:rPr>
        <w:t>VC</w:t>
      </w:r>
      <w:r>
        <w:rPr>
          <w:w w:val="95"/>
        </w:rPr>
        <w:t>。硅脂制成的导热界面材料既可以贴合发热和散热部位以提高导热效率，又可 </w:t>
      </w:r>
      <w:r>
        <w:rPr/>
        <w:t>以起到绝缘减震的作用，由于接触面积小用量少，单机价值量相对有限。相较于金属材料，石墨具备更高导热 </w:t>
      </w:r>
      <w:r>
        <w:rPr/>
        <w:t>系数、高比热容和低密度等优异性能，其中石墨烯热导率更高，但工艺难度较大。热管与 </w:t>
      </w:r>
      <w:r>
        <w:rPr>
          <w:rFonts w:ascii="Times New Roman" w:hAnsi="Times New Roman" w:cs="Times New Roman" w:eastAsia="Times New Roman" w:hint="default"/>
        </w:rPr>
        <w:t>VC </w:t>
      </w:r>
      <w:r>
        <w:rPr/>
        <w:t>均是基于液体气 液转换的二相流原理进行热交换的结构，结构原理类似但结构复杂度和散热效果不同，</w:t>
      </w:r>
      <w:r>
        <w:rPr>
          <w:rFonts w:ascii="Times New Roman" w:hAnsi="Times New Roman" w:cs="Times New Roman" w:eastAsia="Times New Roman" w:hint="default"/>
        </w:rPr>
        <w:t>VC</w:t>
      </w:r>
      <w:r>
        <w:rPr>
          <w:rFonts w:ascii="Times New Roman" w:hAnsi="Times New Roman" w:cs="Times New Roman" w:eastAsia="Times New Roman" w:hint="default"/>
          <w:spacing w:val="-22"/>
        </w:rPr>
        <w:t> </w:t>
      </w:r>
      <w:r>
        <w:rPr/>
        <w:t>较热管散热效果好</w:t>
      </w:r>
      <w:r>
        <w:rPr>
          <w:spacing w:val="-70"/>
        </w:rPr>
        <w:t> </w:t>
      </w:r>
      <w:r>
        <w:rPr>
          <w:rFonts w:ascii="Times New Roman" w:hAnsi="Times New Roman" w:cs="Times New Roman" w:eastAsia="Times New Roman" w:hint="default"/>
        </w:rPr>
        <w:t>1</w:t>
      </w:r>
    </w:p>
    <w:p>
      <w:pPr>
        <w:pStyle w:val="BodyText"/>
        <w:spacing w:line="271" w:lineRule="auto" w:before="16"/>
        <w:ind w:right="215"/>
        <w:jc w:val="both"/>
      </w:pPr>
      <w:r>
        <w:rPr>
          <w:spacing w:val="-3"/>
        </w:rPr>
        <w:t>倍左右，成本高</w:t>
      </w:r>
      <w:r>
        <w:rPr>
          <w:spacing w:val="-79"/>
        </w:rPr>
        <w:t> </w:t>
      </w:r>
      <w:r>
        <w:rPr>
          <w:rFonts w:ascii="Times New Roman" w:hAnsi="Times New Roman" w:cs="Times New Roman" w:eastAsia="Times New Roman" w:hint="default"/>
        </w:rPr>
        <w:t>2</w:t>
      </w:r>
      <w:r>
        <w:rPr>
          <w:rFonts w:ascii="Times New Roman" w:hAnsi="Times New Roman" w:cs="Times New Roman" w:eastAsia="Times New Roman" w:hint="default"/>
          <w:spacing w:val="-29"/>
        </w:rPr>
        <w:t> </w:t>
      </w:r>
      <w:r>
        <w:rPr/>
        <w:t>倍左右。传统的石墨片</w:t>
      </w:r>
      <w:r>
        <w:rPr>
          <w:rFonts w:ascii="Times New Roman" w:hAnsi="Times New Roman" w:cs="Times New Roman" w:eastAsia="Times New Roman" w:hint="default"/>
        </w:rPr>
        <w:t>+</w:t>
      </w:r>
      <w:r>
        <w:rPr/>
        <w:t>导热胶的作用是传递，无论从材料性能和面积堆叠上都遇到瓶颈，热 管</w:t>
      </w:r>
      <w:r>
        <w:rPr>
          <w:rFonts w:ascii="Times New Roman" w:hAnsi="Times New Roman" w:cs="Times New Roman" w:eastAsia="Times New Roman" w:hint="default"/>
        </w:rPr>
        <w:t>/VC</w:t>
      </w:r>
      <w:r>
        <w:rPr>
          <w:rFonts w:ascii="Times New Roman" w:hAnsi="Times New Roman" w:cs="Times New Roman" w:eastAsia="Times New Roman" w:hint="default"/>
          <w:spacing w:val="-23"/>
        </w:rPr>
        <w:t> </w:t>
      </w:r>
      <w:r>
        <w:rPr/>
        <w:t>产品在</w:t>
      </w:r>
      <w:r>
        <w:rPr>
          <w:spacing w:val="-72"/>
        </w:rPr>
        <w:t> </w:t>
      </w:r>
      <w:r>
        <w:rPr>
          <w:rFonts w:ascii="Times New Roman" w:hAnsi="Times New Roman" w:cs="Times New Roman" w:eastAsia="Times New Roman" w:hint="default"/>
        </w:rPr>
        <w:t>PC</w:t>
      </w:r>
      <w:r>
        <w:rPr/>
        <w:t>、基站、服务器等传统高功耗电器上应用广泛，散热效果极佳，小型化后应用到手机上前景广 阔，目前主流</w:t>
      </w:r>
      <w:r>
        <w:rPr>
          <w:spacing w:val="-52"/>
        </w:rPr>
        <w:t> </w:t>
      </w:r>
      <w:r>
        <w:rPr>
          <w:rFonts w:ascii="Times New Roman" w:hAnsi="Times New Roman" w:cs="Times New Roman" w:eastAsia="Times New Roman" w:hint="default"/>
        </w:rPr>
        <w:t>5G</w:t>
      </w:r>
      <w:r>
        <w:rPr>
          <w:rFonts w:ascii="Times New Roman" w:hAnsi="Times New Roman" w:cs="Times New Roman" w:eastAsia="Times New Roman" w:hint="default"/>
          <w:spacing w:val="-3"/>
        </w:rPr>
        <w:t> </w:t>
      </w:r>
      <w:r>
        <w:rPr/>
        <w:t>机型采用</w:t>
      </w:r>
      <w:r>
        <w:rPr>
          <w:spacing w:val="-50"/>
        </w:rPr>
        <w:t> </w:t>
      </w:r>
      <w:r>
        <w:rPr>
          <w:rFonts w:ascii="Times New Roman" w:hAnsi="Times New Roman" w:cs="Times New Roman" w:eastAsia="Times New Roman" w:hint="default"/>
        </w:rPr>
        <w:t>VC</w:t>
      </w:r>
      <w:r>
        <w:rPr>
          <w:rFonts w:ascii="Times New Roman" w:hAnsi="Times New Roman" w:cs="Times New Roman" w:eastAsia="Times New Roman" w:hint="default"/>
          <w:spacing w:val="-3"/>
        </w:rPr>
        <w:t> </w:t>
      </w:r>
      <w:r>
        <w:rPr/>
        <w:t>液冷</w:t>
      </w:r>
      <w:r>
        <w:rPr>
          <w:rFonts w:ascii="Times New Roman" w:hAnsi="Times New Roman" w:cs="Times New Roman" w:eastAsia="Times New Roman" w:hint="default"/>
        </w:rPr>
        <w:t>+</w:t>
      </w:r>
      <w:r>
        <w:rPr/>
        <w:t>多层石墨片，高端系列已经率先采用石墨烯片散热。</w:t>
      </w:r>
    </w:p>
    <w:p>
      <w:pPr>
        <w:spacing w:line="240" w:lineRule="auto" w:before="6"/>
        <w:ind w:right="0"/>
        <w:rPr>
          <w:rFonts w:ascii="宋体" w:hAnsi="宋体" w:cs="宋体" w:eastAsia="宋体" w:hint="default"/>
          <w:sz w:val="16"/>
          <w:szCs w:val="16"/>
        </w:rPr>
      </w:pPr>
    </w:p>
    <w:p>
      <w:pPr>
        <w:spacing w:before="0" w:after="45"/>
        <w:ind w:left="248" w:right="110" w:firstLine="0"/>
        <w:jc w:val="left"/>
        <w:rPr>
          <w:rFonts w:ascii="Microsoft JhengHei" w:hAnsi="Microsoft JhengHei" w:cs="Microsoft JhengHei" w:eastAsia="Microsoft JhengHei" w:hint="default"/>
          <w:sz w:val="18"/>
          <w:szCs w:val="18"/>
        </w:rPr>
      </w:pPr>
      <w:bookmarkStart w:name="_bookmark94" w:id="95"/>
      <w:bookmarkEnd w:id="95"/>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23</w:t>
      </w:r>
      <w:r>
        <w:rPr>
          <w:rFonts w:ascii="Microsoft JhengHei" w:hAnsi="Microsoft JhengHei" w:cs="Microsoft JhengHei" w:eastAsia="Microsoft JhengHei" w:hint="default"/>
          <w:b/>
          <w:bCs/>
          <w:sz w:val="18"/>
          <w:szCs w:val="18"/>
        </w:rPr>
        <w:t>：常见手机散热材料的特点</w:t>
      </w:r>
      <w:r>
        <w:rPr>
          <w:rFonts w:ascii="Microsoft JhengHei" w:hAnsi="Microsoft JhengHei" w:cs="Microsoft JhengHei" w:eastAsia="Microsoft JhengHei" w:hint="default"/>
          <w:sz w:val="18"/>
          <w:szCs w:val="18"/>
        </w:rPr>
      </w:r>
    </w:p>
    <w:tbl>
      <w:tblPr>
        <w:tblW w:w="0" w:type="auto"/>
        <w:jc w:val="left"/>
        <w:tblInd w:w="243" w:type="dxa"/>
        <w:tblLayout w:type="fixed"/>
        <w:tblCellMar>
          <w:top w:w="0" w:type="dxa"/>
          <w:left w:w="0" w:type="dxa"/>
          <w:bottom w:w="0" w:type="dxa"/>
          <w:right w:w="0" w:type="dxa"/>
        </w:tblCellMar>
        <w:tblLook w:val="01E0"/>
      </w:tblPr>
      <w:tblGrid>
        <w:gridCol w:w="1160"/>
        <w:gridCol w:w="1586"/>
        <w:gridCol w:w="1949"/>
        <w:gridCol w:w="2284"/>
        <w:gridCol w:w="2433"/>
      </w:tblGrid>
      <w:tr>
        <w:trPr>
          <w:trHeight w:val="317" w:hRule="exact"/>
        </w:trPr>
        <w:tc>
          <w:tcPr>
            <w:tcW w:w="1160"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6"/>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材料</w:t>
            </w:r>
            <w:r>
              <w:rPr>
                <w:rFonts w:ascii="Microsoft JhengHei" w:hAnsi="Microsoft JhengHei" w:cs="Microsoft JhengHei" w:eastAsia="Microsoft JhengHei" w:hint="default"/>
                <w:sz w:val="18"/>
                <w:szCs w:val="18"/>
              </w:rPr>
            </w:r>
          </w:p>
        </w:tc>
        <w:tc>
          <w:tcPr>
            <w:tcW w:w="1586"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28"/>
              <w:jc w:val="center"/>
              <w:rPr>
                <w:rFonts w:ascii="Times New Roman" w:hAnsi="Times New Roman" w:cs="Times New Roman" w:eastAsia="Times New Roman" w:hint="default"/>
                <w:sz w:val="18"/>
                <w:szCs w:val="18"/>
              </w:rPr>
            </w:pPr>
            <w:r>
              <w:rPr>
                <w:rFonts w:ascii="Microsoft JhengHei" w:hAnsi="Microsoft JhengHei" w:cs="Microsoft JhengHei" w:eastAsia="Microsoft JhengHei" w:hint="default"/>
                <w:b/>
                <w:bCs/>
                <w:sz w:val="18"/>
                <w:szCs w:val="18"/>
              </w:rPr>
              <w:t>导热系数</w:t>
            </w:r>
            <w:r>
              <w:rPr>
                <w:rFonts w:ascii="Microsoft JhengHei" w:hAnsi="Microsoft JhengHei" w:cs="Microsoft JhengHei" w:eastAsia="Microsoft JhengHei" w:hint="default"/>
                <w:b/>
                <w:bCs/>
                <w:spacing w:val="-2"/>
                <w:sz w:val="18"/>
                <w:szCs w:val="18"/>
              </w:rPr>
              <w:t> </w:t>
            </w:r>
            <w:r>
              <w:rPr>
                <w:rFonts w:ascii="Times New Roman" w:hAnsi="Times New Roman" w:cs="Times New Roman" w:eastAsia="Times New Roman" w:hint="default"/>
                <w:b/>
                <w:bCs/>
                <w:sz w:val="18"/>
                <w:szCs w:val="18"/>
              </w:rPr>
              <w:t>W/mK</w:t>
            </w:r>
            <w:r>
              <w:rPr>
                <w:rFonts w:ascii="Times New Roman" w:hAnsi="Times New Roman" w:cs="Times New Roman" w:eastAsia="Times New Roman" w:hint="default"/>
                <w:sz w:val="18"/>
                <w:szCs w:val="18"/>
              </w:rPr>
            </w:r>
          </w:p>
        </w:tc>
        <w:tc>
          <w:tcPr>
            <w:tcW w:w="1949"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2"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散热特点</w:t>
            </w:r>
            <w:r>
              <w:rPr>
                <w:rFonts w:ascii="Microsoft JhengHei" w:hAnsi="Microsoft JhengHei" w:cs="Microsoft JhengHei" w:eastAsia="Microsoft JhengHei" w:hint="default"/>
                <w:sz w:val="18"/>
                <w:szCs w:val="18"/>
              </w:rPr>
            </w:r>
          </w:p>
        </w:tc>
        <w:tc>
          <w:tcPr>
            <w:tcW w:w="2284"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25"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优势</w:t>
            </w:r>
            <w:r>
              <w:rPr>
                <w:rFonts w:ascii="Microsoft JhengHei" w:hAnsi="Microsoft JhengHei" w:cs="Microsoft JhengHei" w:eastAsia="Microsoft JhengHei" w:hint="default"/>
                <w:sz w:val="18"/>
                <w:szCs w:val="18"/>
              </w:rPr>
            </w:r>
          </w:p>
        </w:tc>
        <w:tc>
          <w:tcPr>
            <w:tcW w:w="2433"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9"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缺点</w:t>
            </w:r>
            <w:r>
              <w:rPr>
                <w:rFonts w:ascii="Microsoft JhengHei" w:hAnsi="Microsoft JhengHei" w:cs="Microsoft JhengHei" w:eastAsia="Microsoft JhengHei" w:hint="default"/>
                <w:sz w:val="18"/>
                <w:szCs w:val="18"/>
              </w:rPr>
            </w:r>
          </w:p>
        </w:tc>
      </w:tr>
      <w:tr>
        <w:trPr>
          <w:trHeight w:val="624" w:hRule="exact"/>
        </w:trPr>
        <w:tc>
          <w:tcPr>
            <w:tcW w:w="116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right="8"/>
              <w:jc w:val="center"/>
              <w:rPr>
                <w:rFonts w:ascii="宋体" w:hAnsi="宋体" w:cs="宋体" w:eastAsia="宋体" w:hint="default"/>
                <w:sz w:val="18"/>
                <w:szCs w:val="18"/>
              </w:rPr>
            </w:pPr>
            <w:r>
              <w:rPr>
                <w:rFonts w:ascii="宋体" w:hAnsi="宋体" w:cs="宋体" w:eastAsia="宋体" w:hint="default"/>
                <w:sz w:val="18"/>
                <w:szCs w:val="18"/>
              </w:rPr>
              <w:t>天然石墨片</w:t>
            </w:r>
          </w:p>
        </w:tc>
        <w:tc>
          <w:tcPr>
            <w:tcW w:w="15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22"/>
              <w:jc w:val="center"/>
              <w:rPr>
                <w:rFonts w:ascii="Times New Roman" w:hAnsi="Times New Roman" w:cs="Times New Roman" w:eastAsia="Times New Roman" w:hint="default"/>
                <w:sz w:val="18"/>
                <w:szCs w:val="18"/>
              </w:rPr>
            </w:pPr>
            <w:r>
              <w:rPr>
                <w:rFonts w:ascii="Times New Roman"/>
                <w:sz w:val="18"/>
              </w:rPr>
              <w:t>800-1200</w:t>
            </w:r>
          </w:p>
        </w:tc>
        <w:tc>
          <w:tcPr>
            <w:tcW w:w="194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16" w:lineRule="auto" w:before="10"/>
              <w:ind w:left="525" w:right="161" w:hanging="360"/>
              <w:jc w:val="left"/>
              <w:rPr>
                <w:rFonts w:ascii="宋体" w:hAnsi="宋体" w:cs="宋体" w:eastAsia="宋体" w:hint="default"/>
                <w:sz w:val="18"/>
                <w:szCs w:val="18"/>
              </w:rPr>
            </w:pPr>
            <w:r>
              <w:rPr>
                <w:rFonts w:ascii="宋体" w:hAnsi="宋体" w:cs="宋体" w:eastAsia="宋体" w:hint="default"/>
                <w:sz w:val="18"/>
                <w:szCs w:val="18"/>
              </w:rPr>
              <w:t>高导热系数、高比热 容和低密度</w:t>
            </w:r>
          </w:p>
        </w:tc>
        <w:tc>
          <w:tcPr>
            <w:tcW w:w="22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25" w:right="0"/>
              <w:jc w:val="center"/>
              <w:rPr>
                <w:rFonts w:ascii="宋体" w:hAnsi="宋体" w:cs="宋体" w:eastAsia="宋体" w:hint="default"/>
                <w:sz w:val="18"/>
                <w:szCs w:val="18"/>
              </w:rPr>
            </w:pPr>
            <w:r>
              <w:rPr>
                <w:rFonts w:ascii="宋体" w:hAnsi="宋体" w:cs="宋体" w:eastAsia="宋体" w:hint="default"/>
                <w:sz w:val="18"/>
                <w:szCs w:val="18"/>
              </w:rPr>
              <w:t>容易获得，生产成本低</w:t>
            </w:r>
          </w:p>
        </w:tc>
        <w:tc>
          <w:tcPr>
            <w:tcW w:w="243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6"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厚度只能达到</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0.1mm</w:t>
            </w:r>
          </w:p>
        </w:tc>
      </w:tr>
      <w:tr>
        <w:trPr>
          <w:trHeight w:val="312" w:hRule="exact"/>
        </w:trPr>
        <w:tc>
          <w:tcPr>
            <w:tcW w:w="1160"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10"/>
              <w:ind w:right="8"/>
              <w:jc w:val="center"/>
              <w:rPr>
                <w:rFonts w:ascii="宋体" w:hAnsi="宋体" w:cs="宋体" w:eastAsia="宋体" w:hint="default"/>
                <w:sz w:val="18"/>
                <w:szCs w:val="18"/>
              </w:rPr>
            </w:pPr>
            <w:r>
              <w:rPr>
                <w:rFonts w:ascii="宋体" w:hAnsi="宋体" w:cs="宋体" w:eastAsia="宋体" w:hint="default"/>
                <w:sz w:val="18"/>
                <w:szCs w:val="18"/>
              </w:rPr>
              <w:t>人工石墨片</w:t>
            </w:r>
          </w:p>
        </w:tc>
        <w:tc>
          <w:tcPr>
            <w:tcW w:w="1586"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52"/>
              <w:ind w:right="22"/>
              <w:jc w:val="center"/>
              <w:rPr>
                <w:rFonts w:ascii="Times New Roman" w:hAnsi="Times New Roman" w:cs="Times New Roman" w:eastAsia="Times New Roman" w:hint="default"/>
                <w:sz w:val="18"/>
                <w:szCs w:val="18"/>
              </w:rPr>
            </w:pPr>
            <w:r>
              <w:rPr>
                <w:rFonts w:ascii="Times New Roman"/>
                <w:sz w:val="18"/>
              </w:rPr>
              <w:t>1500-2000</w:t>
            </w:r>
          </w:p>
        </w:tc>
        <w:tc>
          <w:tcPr>
            <w:tcW w:w="1949"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10"/>
              <w:ind w:left="4" w:right="0"/>
              <w:jc w:val="center"/>
              <w:rPr>
                <w:rFonts w:ascii="宋体" w:hAnsi="宋体" w:cs="宋体" w:eastAsia="宋体" w:hint="default"/>
                <w:sz w:val="18"/>
                <w:szCs w:val="18"/>
              </w:rPr>
            </w:pPr>
            <w:r>
              <w:rPr>
                <w:rFonts w:ascii="宋体" w:hAnsi="宋体" w:cs="宋体" w:eastAsia="宋体" w:hint="default"/>
                <w:sz w:val="18"/>
                <w:szCs w:val="18"/>
              </w:rPr>
              <w:t>更高的热导率</w:t>
            </w:r>
          </w:p>
        </w:tc>
        <w:tc>
          <w:tcPr>
            <w:tcW w:w="2284"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10"/>
              <w:ind w:left="25" w:right="0"/>
              <w:jc w:val="center"/>
              <w:rPr>
                <w:rFonts w:ascii="宋体" w:hAnsi="宋体" w:cs="宋体" w:eastAsia="宋体" w:hint="default"/>
                <w:sz w:val="18"/>
                <w:szCs w:val="18"/>
              </w:rPr>
            </w:pPr>
            <w:r>
              <w:rPr>
                <w:rFonts w:ascii="宋体" w:hAnsi="宋体" w:cs="宋体" w:eastAsia="宋体" w:hint="default"/>
                <w:sz w:val="18"/>
                <w:szCs w:val="18"/>
              </w:rPr>
              <w:t>厚度可以达到</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um </w:t>
            </w:r>
            <w:r>
              <w:rPr>
                <w:rFonts w:ascii="宋体" w:hAnsi="宋体" w:cs="宋体" w:eastAsia="宋体" w:hint="default"/>
                <w:sz w:val="18"/>
                <w:szCs w:val="18"/>
              </w:rPr>
              <w:t>级</w:t>
            </w:r>
          </w:p>
        </w:tc>
        <w:tc>
          <w:tcPr>
            <w:tcW w:w="2433"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10"/>
              <w:ind w:left="6" w:right="0"/>
              <w:jc w:val="center"/>
              <w:rPr>
                <w:rFonts w:ascii="宋体" w:hAnsi="宋体" w:cs="宋体" w:eastAsia="宋体" w:hint="default"/>
                <w:sz w:val="18"/>
                <w:szCs w:val="18"/>
              </w:rPr>
            </w:pPr>
            <w:r>
              <w:rPr>
                <w:rFonts w:ascii="宋体" w:hAnsi="宋体" w:cs="宋体" w:eastAsia="宋体" w:hint="default"/>
                <w:sz w:val="18"/>
                <w:szCs w:val="18"/>
              </w:rPr>
              <w:t>价格较昂贵</w:t>
            </w:r>
          </w:p>
        </w:tc>
      </w:tr>
      <w:tr>
        <w:trPr>
          <w:trHeight w:val="624" w:hRule="exact"/>
        </w:trPr>
        <w:tc>
          <w:tcPr>
            <w:tcW w:w="116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right="6"/>
              <w:jc w:val="center"/>
              <w:rPr>
                <w:rFonts w:ascii="宋体" w:hAnsi="宋体" w:cs="宋体" w:eastAsia="宋体" w:hint="default"/>
                <w:sz w:val="18"/>
                <w:szCs w:val="18"/>
              </w:rPr>
            </w:pPr>
            <w:r>
              <w:rPr>
                <w:rFonts w:ascii="宋体" w:hAnsi="宋体" w:cs="宋体" w:eastAsia="宋体" w:hint="default"/>
                <w:sz w:val="18"/>
                <w:szCs w:val="18"/>
              </w:rPr>
              <w:t>金属</w:t>
            </w:r>
          </w:p>
        </w:tc>
        <w:tc>
          <w:tcPr>
            <w:tcW w:w="15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left="373"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400</w:t>
            </w:r>
            <w:r>
              <w:rPr>
                <w:rFonts w:ascii="宋体" w:hAnsi="宋体" w:cs="宋体" w:eastAsia="宋体" w:hint="default"/>
                <w:sz w:val="18"/>
                <w:szCs w:val="18"/>
              </w:rPr>
              <w:t>（铜）</w:t>
            </w:r>
          </w:p>
          <w:p>
            <w:pPr>
              <w:pStyle w:val="TableParagraph"/>
              <w:spacing w:line="240" w:lineRule="auto" w:before="63"/>
              <w:ind w:left="373"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420</w:t>
            </w:r>
            <w:r>
              <w:rPr>
                <w:rFonts w:ascii="宋体" w:hAnsi="宋体" w:cs="宋体" w:eastAsia="宋体" w:hint="default"/>
                <w:sz w:val="18"/>
                <w:szCs w:val="18"/>
              </w:rPr>
              <w:t>（银）</w:t>
            </w:r>
          </w:p>
        </w:tc>
        <w:tc>
          <w:tcPr>
            <w:tcW w:w="194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16" w:lineRule="auto" w:before="10"/>
              <w:ind w:left="256" w:right="161" w:hanging="92"/>
              <w:jc w:val="left"/>
              <w:rPr>
                <w:rFonts w:ascii="宋体" w:hAnsi="宋体" w:cs="宋体" w:eastAsia="宋体" w:hint="default"/>
                <w:sz w:val="18"/>
                <w:szCs w:val="18"/>
              </w:rPr>
            </w:pPr>
            <w:r>
              <w:rPr>
                <w:rFonts w:ascii="宋体" w:hAnsi="宋体" w:cs="宋体" w:eastAsia="宋体" w:hint="default"/>
                <w:sz w:val="18"/>
                <w:szCs w:val="18"/>
              </w:rPr>
              <w:t>导热面积大，导热系 数高，能迅速散热</w:t>
            </w:r>
          </w:p>
        </w:tc>
        <w:tc>
          <w:tcPr>
            <w:tcW w:w="22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23" w:right="0"/>
              <w:jc w:val="center"/>
              <w:rPr>
                <w:rFonts w:ascii="宋体" w:hAnsi="宋体" w:cs="宋体" w:eastAsia="宋体" w:hint="default"/>
                <w:sz w:val="18"/>
                <w:szCs w:val="18"/>
              </w:rPr>
            </w:pPr>
            <w:r>
              <w:rPr>
                <w:rFonts w:ascii="宋体" w:hAnsi="宋体" w:cs="宋体" w:eastAsia="宋体" w:hint="default"/>
                <w:sz w:val="18"/>
                <w:szCs w:val="18"/>
              </w:rPr>
              <w:t>质感好</w:t>
            </w:r>
          </w:p>
        </w:tc>
        <w:tc>
          <w:tcPr>
            <w:tcW w:w="243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16" w:lineRule="auto" w:before="10"/>
              <w:ind w:left="769" w:right="130" w:hanging="630"/>
              <w:jc w:val="left"/>
              <w:rPr>
                <w:rFonts w:ascii="宋体" w:hAnsi="宋体" w:cs="宋体" w:eastAsia="宋体" w:hint="default"/>
                <w:sz w:val="18"/>
                <w:szCs w:val="18"/>
              </w:rPr>
            </w:pPr>
            <w:r>
              <w:rPr>
                <w:rFonts w:ascii="宋体" w:hAnsi="宋体" w:cs="宋体" w:eastAsia="宋体" w:hint="default"/>
                <w:sz w:val="18"/>
                <w:szCs w:val="18"/>
              </w:rPr>
              <w:t>金属强度低，表面易磕损， 会屏蔽信号</w:t>
            </w:r>
          </w:p>
        </w:tc>
      </w:tr>
      <w:tr>
        <w:trPr>
          <w:trHeight w:val="624" w:hRule="exact"/>
        </w:trPr>
        <w:tc>
          <w:tcPr>
            <w:tcW w:w="1160"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right="6"/>
              <w:jc w:val="center"/>
              <w:rPr>
                <w:rFonts w:ascii="宋体" w:hAnsi="宋体" w:cs="宋体" w:eastAsia="宋体" w:hint="default"/>
                <w:sz w:val="18"/>
                <w:szCs w:val="18"/>
              </w:rPr>
            </w:pPr>
            <w:r>
              <w:rPr>
                <w:rFonts w:ascii="宋体" w:hAnsi="宋体" w:cs="宋体" w:eastAsia="宋体" w:hint="default"/>
                <w:sz w:val="18"/>
                <w:szCs w:val="18"/>
              </w:rPr>
              <w:t>导热凝胶</w:t>
            </w:r>
          </w:p>
        </w:tc>
        <w:tc>
          <w:tcPr>
            <w:tcW w:w="1586" w:type="dxa"/>
            <w:tcBorders>
              <w:top w:val="nil" w:sz="6" w:space="0" w:color="auto"/>
              <w:left w:val="nil" w:sz="6" w:space="0" w:color="auto"/>
              <w:bottom w:val="nil" w:sz="6" w:space="0" w:color="auto"/>
              <w:right w:val="nil" w:sz="6" w:space="0" w:color="auto"/>
            </w:tcBorders>
            <w:shd w:val="clear" w:color="auto" w:fill="EEF4F7"/>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25"/>
              <w:jc w:val="center"/>
              <w:rPr>
                <w:rFonts w:ascii="Times New Roman" w:hAnsi="Times New Roman" w:cs="Times New Roman" w:eastAsia="Times New Roman" w:hint="default"/>
                <w:sz w:val="18"/>
                <w:szCs w:val="18"/>
              </w:rPr>
            </w:pPr>
            <w:r>
              <w:rPr>
                <w:rFonts w:ascii="Times New Roman"/>
                <w:sz w:val="18"/>
              </w:rPr>
              <w:t>K=1.2</w:t>
            </w:r>
          </w:p>
        </w:tc>
        <w:tc>
          <w:tcPr>
            <w:tcW w:w="1949" w:type="dxa"/>
            <w:tcBorders>
              <w:top w:val="nil" w:sz="6" w:space="0" w:color="auto"/>
              <w:left w:val="nil" w:sz="6" w:space="0" w:color="auto"/>
              <w:bottom w:val="nil" w:sz="6" w:space="0" w:color="auto"/>
              <w:right w:val="nil" w:sz="6" w:space="0" w:color="auto"/>
            </w:tcBorders>
            <w:shd w:val="clear" w:color="auto" w:fill="EEF4F7"/>
          </w:tcPr>
          <w:p>
            <w:pPr>
              <w:pStyle w:val="TableParagraph"/>
              <w:spacing w:line="316" w:lineRule="auto" w:before="10"/>
              <w:ind w:left="616" w:right="161" w:hanging="452"/>
              <w:jc w:val="left"/>
              <w:rPr>
                <w:rFonts w:ascii="宋体" w:hAnsi="宋体" w:cs="宋体" w:eastAsia="宋体" w:hint="default"/>
                <w:sz w:val="18"/>
                <w:szCs w:val="18"/>
              </w:rPr>
            </w:pPr>
            <w:r>
              <w:rPr>
                <w:rFonts w:ascii="宋体" w:hAnsi="宋体" w:cs="宋体" w:eastAsia="宋体" w:hint="default"/>
                <w:sz w:val="18"/>
                <w:szCs w:val="18"/>
              </w:rPr>
              <w:t>柔软且具有更好的表 面亲和性</w:t>
            </w:r>
          </w:p>
        </w:tc>
        <w:tc>
          <w:tcPr>
            <w:tcW w:w="2284" w:type="dxa"/>
            <w:tcBorders>
              <w:top w:val="nil" w:sz="6" w:space="0" w:color="auto"/>
              <w:left w:val="nil" w:sz="6" w:space="0" w:color="auto"/>
              <w:bottom w:val="nil" w:sz="6" w:space="0" w:color="auto"/>
              <w:right w:val="nil" w:sz="6" w:space="0" w:color="auto"/>
            </w:tcBorders>
            <w:shd w:val="clear" w:color="auto" w:fill="EEF4F7"/>
          </w:tcPr>
          <w:p>
            <w:pPr>
              <w:pStyle w:val="TableParagraph"/>
              <w:spacing w:line="316" w:lineRule="auto" w:before="10"/>
              <w:ind w:left="523" w:right="138" w:hanging="361"/>
              <w:jc w:val="left"/>
              <w:rPr>
                <w:rFonts w:ascii="宋体" w:hAnsi="宋体" w:cs="宋体" w:eastAsia="宋体" w:hint="default"/>
                <w:sz w:val="18"/>
                <w:szCs w:val="18"/>
              </w:rPr>
            </w:pPr>
            <w:r>
              <w:rPr>
                <w:rFonts w:ascii="宋体" w:hAnsi="宋体" w:cs="宋体" w:eastAsia="宋体" w:hint="default"/>
                <w:sz w:val="18"/>
                <w:szCs w:val="18"/>
              </w:rPr>
              <w:t>几乎没有硬度，对元器件 不会产生内应力</w:t>
            </w:r>
          </w:p>
        </w:tc>
        <w:tc>
          <w:tcPr>
            <w:tcW w:w="2433" w:type="dxa"/>
            <w:tcBorders>
              <w:top w:val="nil" w:sz="6" w:space="0" w:color="auto"/>
              <w:left w:val="nil" w:sz="6" w:space="0" w:color="auto"/>
              <w:bottom w:val="nil" w:sz="6" w:space="0" w:color="auto"/>
              <w:right w:val="nil" w:sz="6" w:space="0" w:color="auto"/>
            </w:tcBorders>
            <w:shd w:val="clear" w:color="auto" w:fill="EEF4F7"/>
          </w:tcPr>
          <w:p>
            <w:pPr>
              <w:pStyle w:val="TableParagraph"/>
              <w:spacing w:line="316" w:lineRule="auto" w:before="10"/>
              <w:ind w:left="861" w:right="130" w:hanging="721"/>
              <w:jc w:val="left"/>
              <w:rPr>
                <w:rFonts w:ascii="宋体" w:hAnsi="宋体" w:cs="宋体" w:eastAsia="宋体" w:hint="default"/>
                <w:sz w:val="18"/>
                <w:szCs w:val="18"/>
              </w:rPr>
            </w:pPr>
            <w:r>
              <w:rPr>
                <w:rFonts w:ascii="宋体" w:hAnsi="宋体" w:cs="宋体" w:eastAsia="宋体" w:hint="default"/>
                <w:sz w:val="18"/>
                <w:szCs w:val="18"/>
              </w:rPr>
              <w:t>结合力较弱，不能用于固定 散热装置</w:t>
            </w:r>
          </w:p>
        </w:tc>
      </w:tr>
      <w:tr>
        <w:trPr>
          <w:trHeight w:val="629" w:hRule="exact"/>
        </w:trPr>
        <w:tc>
          <w:tcPr>
            <w:tcW w:w="1160"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right="6"/>
              <w:jc w:val="center"/>
              <w:rPr>
                <w:rFonts w:ascii="宋体" w:hAnsi="宋体" w:cs="宋体" w:eastAsia="宋体" w:hint="default"/>
                <w:sz w:val="18"/>
                <w:szCs w:val="18"/>
              </w:rPr>
            </w:pPr>
            <w:r>
              <w:rPr>
                <w:rFonts w:ascii="宋体" w:hAnsi="宋体" w:cs="宋体" w:eastAsia="宋体" w:hint="default"/>
                <w:sz w:val="18"/>
                <w:szCs w:val="18"/>
              </w:rPr>
              <w:t>热管</w:t>
            </w:r>
          </w:p>
        </w:tc>
        <w:tc>
          <w:tcPr>
            <w:tcW w:w="1586"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7"/>
              <w:ind w:right="0"/>
              <w:jc w:val="left"/>
              <w:rPr>
                <w:rFonts w:ascii="Microsoft JhengHei" w:hAnsi="Microsoft JhengHei" w:cs="Microsoft JhengHei" w:eastAsia="Microsoft JhengHei" w:hint="default"/>
                <w:b/>
                <w:bCs/>
                <w:sz w:val="11"/>
                <w:szCs w:val="11"/>
              </w:rPr>
            </w:pPr>
          </w:p>
          <w:p>
            <w:pPr>
              <w:pStyle w:val="TableParagraph"/>
              <w:spacing w:line="240" w:lineRule="auto"/>
              <w:ind w:right="25"/>
              <w:jc w:val="center"/>
              <w:rPr>
                <w:rFonts w:ascii="Times New Roman" w:hAnsi="Times New Roman" w:cs="Times New Roman" w:eastAsia="Times New Roman" w:hint="default"/>
                <w:sz w:val="18"/>
                <w:szCs w:val="18"/>
              </w:rPr>
            </w:pPr>
            <w:r>
              <w:rPr>
                <w:rFonts w:ascii="Times New Roman"/>
                <w:sz w:val="18"/>
              </w:rPr>
              <w:t>2000</w:t>
            </w:r>
          </w:p>
        </w:tc>
        <w:tc>
          <w:tcPr>
            <w:tcW w:w="1949"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316" w:lineRule="auto" w:before="10"/>
              <w:ind w:left="256" w:right="161" w:hanging="92"/>
              <w:jc w:val="left"/>
              <w:rPr>
                <w:rFonts w:ascii="宋体" w:hAnsi="宋体" w:cs="宋体" w:eastAsia="宋体" w:hint="default"/>
                <w:sz w:val="18"/>
                <w:szCs w:val="18"/>
              </w:rPr>
            </w:pPr>
            <w:r>
              <w:rPr>
                <w:rFonts w:ascii="宋体" w:hAnsi="宋体" w:cs="宋体" w:eastAsia="宋体" w:hint="default"/>
                <w:sz w:val="18"/>
                <w:szCs w:val="18"/>
              </w:rPr>
              <w:t>液体吸收热量气化后 到达手机顶端散热</w:t>
            </w:r>
          </w:p>
        </w:tc>
        <w:tc>
          <w:tcPr>
            <w:tcW w:w="2284"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25" w:right="0"/>
              <w:jc w:val="center"/>
              <w:rPr>
                <w:rFonts w:ascii="宋体" w:hAnsi="宋体" w:cs="宋体" w:eastAsia="宋体" w:hint="default"/>
                <w:sz w:val="18"/>
                <w:szCs w:val="18"/>
              </w:rPr>
            </w:pPr>
            <w:r>
              <w:rPr>
                <w:rFonts w:ascii="宋体" w:hAnsi="宋体" w:cs="宋体" w:eastAsia="宋体" w:hint="default"/>
                <w:sz w:val="18"/>
                <w:szCs w:val="18"/>
              </w:rPr>
              <w:t>散热效果较好</w:t>
            </w:r>
          </w:p>
        </w:tc>
        <w:tc>
          <w:tcPr>
            <w:tcW w:w="2433"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8" w:right="0"/>
              <w:jc w:val="center"/>
              <w:rPr>
                <w:rFonts w:ascii="宋体" w:hAnsi="宋体" w:cs="宋体" w:eastAsia="宋体" w:hint="default"/>
                <w:sz w:val="18"/>
                <w:szCs w:val="18"/>
              </w:rPr>
            </w:pPr>
            <w:r>
              <w:rPr>
                <w:rFonts w:ascii="宋体" w:hAnsi="宋体" w:cs="宋体" w:eastAsia="宋体" w:hint="default"/>
                <w:sz w:val="18"/>
                <w:szCs w:val="18"/>
              </w:rPr>
              <w:t>直径比普通热管直径小</w:t>
            </w:r>
          </w:p>
        </w:tc>
      </w:tr>
    </w:tbl>
    <w:p>
      <w:pPr>
        <w:spacing w:before="18"/>
        <w:ind w:left="243" w:right="110" w:firstLine="0"/>
        <w:jc w:val="left"/>
        <w:rPr>
          <w:rFonts w:ascii="宋体" w:hAnsi="宋体" w:cs="宋体" w:eastAsia="宋体" w:hint="default"/>
          <w:sz w:val="17"/>
          <w:szCs w:val="17"/>
        </w:rPr>
      </w:pPr>
      <w:r>
        <w:rPr>
          <w:rFonts w:ascii="宋体" w:hAnsi="宋体" w:cs="宋体" w:eastAsia="宋体" w:hint="default"/>
          <w:sz w:val="17"/>
          <w:szCs w:val="17"/>
        </w:rPr>
        <w:t>资料来源：新材料在线，中信建投证券研究发展部</w:t>
      </w:r>
    </w:p>
    <w:p>
      <w:pPr>
        <w:spacing w:line="240" w:lineRule="auto" w:before="2"/>
        <w:ind w:right="0"/>
        <w:rPr>
          <w:rFonts w:ascii="宋体" w:hAnsi="宋体" w:cs="宋体" w:eastAsia="宋体" w:hint="default"/>
          <w:sz w:val="14"/>
          <w:szCs w:val="14"/>
        </w:rPr>
      </w:pPr>
    </w:p>
    <w:p>
      <w:pPr>
        <w:pStyle w:val="BodyText"/>
        <w:spacing w:line="312" w:lineRule="exact" w:before="21"/>
        <w:ind w:right="208" w:firstLine="403"/>
        <w:jc w:val="right"/>
      </w:pPr>
      <w:r>
        <w:rPr>
          <w:rFonts w:ascii="Microsoft JhengHei" w:hAnsi="Microsoft JhengHei" w:cs="Microsoft JhengHei" w:eastAsia="Microsoft JhengHei" w:hint="default"/>
          <w:b/>
          <w:bCs/>
        </w:rPr>
        <w:t>高端市场国外垄断，台系厂商</w:t>
      </w:r>
      <w:r>
        <w:rPr>
          <w:rFonts w:ascii="Microsoft JhengHei" w:hAnsi="Microsoft JhengHei" w:cs="Microsoft JhengHei" w:eastAsia="Microsoft JhengHei" w:hint="default"/>
          <w:b/>
          <w:bCs/>
          <w:spacing w:val="21"/>
        </w:rPr>
        <w:t> </w:t>
      </w:r>
      <w:r>
        <w:rPr>
          <w:rFonts w:ascii="Times New Roman" w:hAnsi="Times New Roman" w:cs="Times New Roman" w:eastAsia="Times New Roman" w:hint="default"/>
          <w:b/>
          <w:bCs/>
        </w:rPr>
        <w:t>VC</w:t>
      </w:r>
      <w:r>
        <w:rPr>
          <w:rFonts w:ascii="Times New Roman" w:hAnsi="Times New Roman" w:cs="Times New Roman" w:eastAsia="Times New Roman" w:hint="default"/>
          <w:b/>
          <w:bCs/>
          <w:spacing w:val="17"/>
        </w:rPr>
        <w:t> </w:t>
      </w:r>
      <w:r>
        <w:rPr>
          <w:rFonts w:ascii="Microsoft JhengHei" w:hAnsi="Microsoft JhengHei" w:cs="Microsoft JhengHei" w:eastAsia="Microsoft JhengHei" w:hint="default"/>
          <w:b/>
          <w:bCs/>
        </w:rPr>
        <w:t>优势明显。</w:t>
      </w:r>
      <w:r>
        <w:rPr/>
        <w:t>目前全球导热市场已经形成稳定竞争格局，高端市场被富士</w:t>
      </w:r>
      <w:r>
        <w:rPr>
          <w:w w:val="99"/>
        </w:rPr>
        <w:t> </w:t>
      </w:r>
      <w:r>
        <w:rPr>
          <w:spacing w:val="-4"/>
        </w:rPr>
        <w:t>高分子、贝格斯、固美丽等海外公司垄断，富士高分子在高端热界面材料市占率超过</w:t>
      </w:r>
      <w:r>
        <w:rPr>
          <w:spacing w:val="-49"/>
        </w:rPr>
        <w:t> </w:t>
      </w:r>
      <w:r>
        <w:rPr>
          <w:rFonts w:ascii="Times New Roman" w:hAnsi="Times New Roman" w:cs="Times New Roman" w:eastAsia="Times New Roman" w:hint="default"/>
          <w:spacing w:val="-3"/>
        </w:rPr>
        <w:t>60%</w:t>
      </w:r>
      <w:r>
        <w:rPr>
          <w:spacing w:val="-3"/>
        </w:rPr>
        <w:t>；贝格斯产品线齐全，</w:t>
      </w:r>
      <w:r>
        <w:rPr>
          <w:w w:val="99"/>
        </w:rPr>
        <w:t> </w:t>
      </w:r>
      <w:r>
        <w:rPr>
          <w:spacing w:val="-2"/>
        </w:rPr>
        <w:t>涉及行业广泛；固美丽在导热相变化材料具有技术优势，导热石墨膜片的主要厂商是日本松下、美国</w:t>
      </w:r>
      <w:r>
        <w:rPr>
          <w:spacing w:val="-78"/>
        </w:rPr>
        <w:t> </w:t>
      </w:r>
      <w:r>
        <w:rPr>
          <w:rFonts w:ascii="Times New Roman" w:hAnsi="Times New Roman" w:cs="Times New Roman" w:eastAsia="Times New Roman" w:hint="default"/>
        </w:rPr>
        <w:t>Graftech</w:t>
      </w:r>
      <w:r>
        <w:rPr/>
        <w:t>、</w:t>
      </w:r>
      <w:r>
        <w:rPr>
          <w:w w:val="99"/>
        </w:rPr>
        <w:t> </w:t>
      </w:r>
      <w:r>
        <w:rPr/>
        <w:t>日本</w:t>
      </w:r>
      <w:r>
        <w:rPr>
          <w:spacing w:val="-67"/>
        </w:rPr>
        <w:t> </w:t>
      </w:r>
      <w:r>
        <w:rPr>
          <w:rFonts w:ascii="Times New Roman" w:hAnsi="Times New Roman" w:cs="Times New Roman" w:eastAsia="Times New Roman" w:hint="default"/>
          <w:spacing w:val="-6"/>
        </w:rPr>
        <w:t>Kaneka</w:t>
      </w:r>
      <w:r>
        <w:rPr>
          <w:spacing w:val="-6"/>
        </w:rPr>
        <w:t>。以双鸿、台达、超众、泰硕为代表的台系厂商</w:t>
      </w:r>
      <w:r>
        <w:rPr>
          <w:spacing w:val="-65"/>
        </w:rPr>
        <w:t> </w:t>
      </w:r>
      <w:r>
        <w:rPr>
          <w:rFonts w:ascii="Times New Roman" w:hAnsi="Times New Roman" w:cs="Times New Roman" w:eastAsia="Times New Roman" w:hint="default"/>
        </w:rPr>
        <w:t>VC</w:t>
      </w:r>
      <w:r>
        <w:rPr>
          <w:rFonts w:ascii="Times New Roman" w:hAnsi="Times New Roman" w:cs="Times New Roman" w:eastAsia="Times New Roman" w:hint="default"/>
          <w:spacing w:val="-17"/>
        </w:rPr>
        <w:t> </w:t>
      </w:r>
      <w:r>
        <w:rPr/>
        <w:t>优势明显，月产能存量和增量均超过陆系厂家。</w:t>
      </w:r>
    </w:p>
    <w:p>
      <w:pPr>
        <w:spacing w:line="240" w:lineRule="auto" w:before="6"/>
        <w:ind w:right="0"/>
        <w:rPr>
          <w:rFonts w:ascii="宋体" w:hAnsi="宋体" w:cs="宋体" w:eastAsia="宋体" w:hint="default"/>
          <w:sz w:val="15"/>
          <w:szCs w:val="15"/>
        </w:rPr>
      </w:pPr>
    </w:p>
    <w:p>
      <w:pPr>
        <w:pStyle w:val="BodyText"/>
        <w:spacing w:line="268" w:lineRule="auto"/>
        <w:ind w:right="110" w:firstLine="403"/>
        <w:jc w:val="left"/>
      </w:pPr>
      <w:r>
        <w:rPr>
          <w:rFonts w:ascii="Microsoft JhengHei" w:hAnsi="Microsoft JhengHei" w:cs="Microsoft JhengHei" w:eastAsia="Microsoft JhengHei" w:hint="default"/>
          <w:b/>
          <w:bCs/>
        </w:rPr>
        <w:t>受益 </w:t>
      </w:r>
      <w:r>
        <w:rPr>
          <w:rFonts w:ascii="Times New Roman" w:hAnsi="Times New Roman" w:cs="Times New Roman" w:eastAsia="Times New Roman" w:hint="default"/>
          <w:b/>
          <w:bCs/>
        </w:rPr>
        <w:t>5G </w:t>
      </w:r>
      <w:r>
        <w:rPr>
          <w:rFonts w:ascii="Microsoft JhengHei" w:hAnsi="Microsoft JhengHei" w:cs="Microsoft JhengHei" w:eastAsia="Microsoft JhengHei" w:hint="default"/>
          <w:b/>
          <w:bCs/>
        </w:rPr>
        <w:t>换机潮与散热工艺升级，国内厂商追赶势头强劲。</w:t>
      </w:r>
      <w:r>
        <w:rPr/>
        <w:t>中国大陆厂商起步较晚，海宝电子、桐林电子 等大陆资深散热厂商在热管领域经营多年，在超薄管上斩获订单，但 </w:t>
      </w:r>
      <w:r>
        <w:rPr>
          <w:rFonts w:ascii="Times New Roman" w:hAnsi="Times New Roman" w:cs="Times New Roman" w:eastAsia="Times New Roman" w:hint="default"/>
        </w:rPr>
        <w:t>VC </w:t>
      </w:r>
      <w:r>
        <w:rPr/>
        <w:t>领域尚无批量生产能力。中石科技、 飞荣达和碳元科技等厂商在中低端导热界面材料、石墨材料方面有一定产品积累，铜管和 </w:t>
      </w:r>
      <w:r>
        <w:rPr>
          <w:rFonts w:ascii="Times New Roman" w:hAnsi="Times New Roman" w:cs="Times New Roman" w:eastAsia="Times New Roman" w:hint="default"/>
        </w:rPr>
        <w:t>VC </w:t>
      </w:r>
      <w:r>
        <w:rPr/>
        <w:t>布局力度突出， 具有自主研发能力并获得下游终端客户认证，成功进入三星、华为等供应链。</w:t>
      </w:r>
      <w:r>
        <w:rPr>
          <w:rFonts w:ascii="Times New Roman" w:hAnsi="Times New Roman" w:cs="Times New Roman" w:eastAsia="Times New Roman" w:hint="default"/>
        </w:rPr>
        <w:t>5G </w:t>
      </w:r>
      <w:r>
        <w:rPr/>
        <w:t>时代将带来巨大的换机需求， </w:t>
      </w:r>
      <w:r>
        <w:rPr>
          <w:spacing w:val="-3"/>
        </w:rPr>
        <w:t>加上国产替代趋势，将大幅拉动国内散热产业增长。我们预计在 </w:t>
      </w:r>
      <w:r>
        <w:rPr>
          <w:rFonts w:ascii="Times New Roman" w:hAnsi="Times New Roman" w:cs="Times New Roman" w:eastAsia="Times New Roman" w:hint="default"/>
        </w:rPr>
        <w:t>5G </w:t>
      </w:r>
      <w:r>
        <w:rPr/>
        <w:t>换机潮与散热升级大背景下，本土产业链的 成本优势和政策支持为国内散热厂商营造了良好的竞争机遇，建议关注飞荣达、中石科技、碳元科技。</w:t>
      </w:r>
    </w:p>
    <w:p>
      <w:pPr>
        <w:spacing w:line="240" w:lineRule="auto" w:before="12"/>
        <w:ind w:right="0"/>
        <w:rPr>
          <w:rFonts w:ascii="宋体" w:hAnsi="宋体" w:cs="宋体" w:eastAsia="宋体" w:hint="default"/>
          <w:sz w:val="17"/>
          <w:szCs w:val="17"/>
        </w:rPr>
      </w:pPr>
    </w:p>
    <w:p>
      <w:pPr>
        <w:spacing w:before="0" w:after="45"/>
        <w:ind w:left="241" w:right="110" w:firstLine="0"/>
        <w:jc w:val="left"/>
        <w:rPr>
          <w:rFonts w:ascii="Microsoft JhengHei" w:hAnsi="Microsoft JhengHei" w:cs="Microsoft JhengHei" w:eastAsia="Microsoft JhengHei" w:hint="default"/>
          <w:sz w:val="18"/>
          <w:szCs w:val="18"/>
        </w:rPr>
      </w:pPr>
      <w:bookmarkStart w:name="_bookmark95" w:id="96"/>
      <w:bookmarkEnd w:id="96"/>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12"/>
          <w:sz w:val="18"/>
          <w:szCs w:val="18"/>
        </w:rPr>
        <w:t> </w:t>
      </w:r>
      <w:r>
        <w:rPr>
          <w:rFonts w:ascii="Arial" w:hAnsi="Arial" w:cs="Arial" w:eastAsia="Arial" w:hint="default"/>
          <w:b/>
          <w:bCs/>
          <w:sz w:val="18"/>
          <w:szCs w:val="18"/>
        </w:rPr>
        <w:t>24</w:t>
      </w:r>
      <w:r>
        <w:rPr>
          <w:rFonts w:ascii="Microsoft JhengHei" w:hAnsi="Microsoft JhengHei" w:cs="Microsoft JhengHei" w:eastAsia="Microsoft JhengHei" w:hint="default"/>
          <w:b/>
          <w:bCs/>
          <w:sz w:val="18"/>
          <w:szCs w:val="18"/>
        </w:rPr>
        <w:t>：三家公司皆布局热管，但客户、产品各有侧重</w:t>
      </w:r>
      <w:r>
        <w:rPr>
          <w:rFonts w:ascii="Microsoft JhengHei" w:hAnsi="Microsoft JhengHei" w:cs="Microsoft JhengHei" w:eastAsia="Microsoft JhengHei" w:hint="default"/>
          <w:sz w:val="18"/>
          <w:szCs w:val="18"/>
        </w:rPr>
      </w:r>
    </w:p>
    <w:tbl>
      <w:tblPr>
        <w:tblW w:w="0" w:type="auto"/>
        <w:jc w:val="left"/>
        <w:tblInd w:w="236" w:type="dxa"/>
        <w:tblLayout w:type="fixed"/>
        <w:tblCellMar>
          <w:top w:w="0" w:type="dxa"/>
          <w:left w:w="0" w:type="dxa"/>
          <w:bottom w:w="0" w:type="dxa"/>
          <w:right w:w="0" w:type="dxa"/>
        </w:tblCellMar>
        <w:tblLook w:val="01E0"/>
      </w:tblPr>
      <w:tblGrid>
        <w:gridCol w:w="1001"/>
        <w:gridCol w:w="5276"/>
        <w:gridCol w:w="3128"/>
      </w:tblGrid>
      <w:tr>
        <w:trPr>
          <w:trHeight w:val="317" w:hRule="exact"/>
        </w:trPr>
        <w:tc>
          <w:tcPr>
            <w:tcW w:w="1001"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19"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公司名称</w:t>
            </w:r>
            <w:r>
              <w:rPr>
                <w:rFonts w:ascii="Microsoft JhengHei" w:hAnsi="Microsoft JhengHei" w:cs="Microsoft JhengHei" w:eastAsia="Microsoft JhengHei" w:hint="default"/>
                <w:sz w:val="18"/>
                <w:szCs w:val="18"/>
              </w:rPr>
            </w:r>
          </w:p>
        </w:tc>
        <w:tc>
          <w:tcPr>
            <w:tcW w:w="5276"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left="12"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产品类型</w:t>
            </w:r>
            <w:r>
              <w:rPr>
                <w:rFonts w:ascii="Microsoft JhengHei" w:hAnsi="Microsoft JhengHei" w:cs="Microsoft JhengHei" w:eastAsia="Microsoft JhengHei" w:hint="default"/>
                <w:sz w:val="18"/>
                <w:szCs w:val="18"/>
              </w:rPr>
            </w:r>
          </w:p>
        </w:tc>
        <w:tc>
          <w:tcPr>
            <w:tcW w:w="3128" w:type="dxa"/>
            <w:tcBorders>
              <w:top w:val="single" w:sz="4" w:space="0" w:color="367097"/>
              <w:left w:val="nil" w:sz="6" w:space="0" w:color="auto"/>
              <w:bottom w:val="nil" w:sz="6" w:space="0" w:color="auto"/>
              <w:right w:val="nil" w:sz="6" w:space="0" w:color="auto"/>
            </w:tcBorders>
            <w:shd w:val="clear" w:color="auto" w:fill="FFB1B1"/>
          </w:tcPr>
          <w:p>
            <w:pPr>
              <w:pStyle w:val="TableParagraph"/>
              <w:spacing w:line="267" w:lineRule="exact"/>
              <w:ind w:right="8"/>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主要客户</w:t>
            </w:r>
            <w:r>
              <w:rPr>
                <w:rFonts w:ascii="Microsoft JhengHei" w:hAnsi="Microsoft JhengHei" w:cs="Microsoft JhengHei" w:eastAsia="Microsoft JhengHei" w:hint="default"/>
                <w:sz w:val="18"/>
                <w:szCs w:val="18"/>
              </w:rPr>
            </w:r>
          </w:p>
        </w:tc>
      </w:tr>
      <w:tr>
        <w:trPr>
          <w:trHeight w:val="624" w:hRule="exact"/>
        </w:trPr>
        <w:tc>
          <w:tcPr>
            <w:tcW w:w="100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Microsoft JhengHei" w:hAnsi="Microsoft JhengHei" w:cs="Microsoft JhengHei" w:eastAsia="Microsoft JhengHei" w:hint="default"/>
                <w:b/>
                <w:bCs/>
                <w:sz w:val="9"/>
                <w:szCs w:val="9"/>
              </w:rPr>
            </w:pPr>
          </w:p>
          <w:p>
            <w:pPr>
              <w:pStyle w:val="TableParagraph"/>
              <w:spacing w:line="240" w:lineRule="auto"/>
              <w:ind w:left="16" w:right="0"/>
              <w:jc w:val="center"/>
              <w:rPr>
                <w:rFonts w:ascii="宋体" w:hAnsi="宋体" w:cs="宋体" w:eastAsia="宋体" w:hint="default"/>
                <w:sz w:val="18"/>
                <w:szCs w:val="18"/>
              </w:rPr>
            </w:pPr>
            <w:r>
              <w:rPr>
                <w:rFonts w:ascii="宋体" w:hAnsi="宋体" w:cs="宋体" w:eastAsia="宋体" w:hint="default"/>
                <w:sz w:val="18"/>
                <w:szCs w:val="18"/>
              </w:rPr>
              <w:t>中石科技</w:t>
            </w:r>
          </w:p>
        </w:tc>
        <w:tc>
          <w:tcPr>
            <w:tcW w:w="527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0" w:lineRule="auto" w:before="10"/>
              <w:ind w:left="129" w:right="115"/>
              <w:jc w:val="left"/>
              <w:rPr>
                <w:rFonts w:ascii="宋体" w:hAnsi="宋体" w:cs="宋体" w:eastAsia="宋体" w:hint="default"/>
                <w:sz w:val="18"/>
                <w:szCs w:val="18"/>
              </w:rPr>
            </w:pPr>
            <w:r>
              <w:rPr>
                <w:rFonts w:ascii="宋体" w:hAnsi="宋体" w:cs="宋体" w:eastAsia="宋体" w:hint="default"/>
                <w:spacing w:val="-6"/>
                <w:sz w:val="18"/>
                <w:szCs w:val="18"/>
              </w:rPr>
              <w:t>导热材料（含人工石墨膜）、</w:t>
            </w:r>
            <w:r>
              <w:rPr>
                <w:rFonts w:ascii="Times New Roman" w:hAnsi="Times New Roman" w:cs="Times New Roman" w:eastAsia="Times New Roman" w:hint="default"/>
                <w:spacing w:val="-6"/>
                <w:sz w:val="18"/>
                <w:szCs w:val="18"/>
              </w:rPr>
              <w:t>EMI</w:t>
            </w:r>
            <w:r>
              <w:rPr>
                <w:rFonts w:ascii="Times New Roman" w:hAnsi="Times New Roman" w:cs="Times New Roman" w:eastAsia="Times New Roman" w:hint="default"/>
                <w:sz w:val="18"/>
                <w:szCs w:val="18"/>
              </w:rPr>
              <w:t> </w:t>
            </w:r>
            <w:r>
              <w:rPr>
                <w:rFonts w:ascii="宋体" w:hAnsi="宋体" w:cs="宋体" w:eastAsia="宋体" w:hint="default"/>
                <w:spacing w:val="-1"/>
                <w:sz w:val="18"/>
                <w:szCs w:val="18"/>
              </w:rPr>
              <w:t>屏蔽材料、电源滤波器、</w:t>
            </w:r>
            <w:r>
              <w:rPr>
                <w:rFonts w:ascii="Times New Roman" w:hAnsi="Times New Roman" w:cs="Times New Roman" w:eastAsia="Times New Roman" w:hint="default"/>
                <w:spacing w:val="-1"/>
                <w:sz w:val="18"/>
                <w:szCs w:val="18"/>
              </w:rPr>
              <w:t>EMC</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z w:val="18"/>
                <w:szCs w:val="18"/>
              </w:rPr>
            </w:r>
            <w:r>
              <w:rPr>
                <w:rFonts w:ascii="宋体" w:hAnsi="宋体" w:cs="宋体" w:eastAsia="宋体" w:hint="default"/>
                <w:sz w:val="18"/>
                <w:szCs w:val="18"/>
              </w:rPr>
              <w:t>解决方案</w:t>
            </w:r>
          </w:p>
        </w:tc>
        <w:tc>
          <w:tcPr>
            <w:tcW w:w="312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16" w:lineRule="auto" w:before="10"/>
              <w:ind w:left="477" w:right="309" w:hanging="180"/>
              <w:jc w:val="left"/>
              <w:rPr>
                <w:rFonts w:ascii="宋体" w:hAnsi="宋体" w:cs="宋体" w:eastAsia="宋体" w:hint="default"/>
                <w:sz w:val="18"/>
                <w:szCs w:val="18"/>
              </w:rPr>
            </w:pPr>
            <w:r>
              <w:rPr>
                <w:rFonts w:ascii="宋体" w:hAnsi="宋体" w:cs="宋体" w:eastAsia="宋体" w:hint="default"/>
                <w:sz w:val="18"/>
                <w:szCs w:val="18"/>
              </w:rPr>
              <w:t>苹果、爱立信、诺基亚、华为、 中兴、谷歌、亚马逊、微软</w:t>
            </w:r>
          </w:p>
        </w:tc>
      </w:tr>
      <w:tr>
        <w:trPr>
          <w:trHeight w:val="312" w:hRule="exact"/>
        </w:trPr>
        <w:tc>
          <w:tcPr>
            <w:tcW w:w="1001"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9" w:right="0"/>
              <w:jc w:val="center"/>
              <w:rPr>
                <w:rFonts w:ascii="宋体" w:hAnsi="宋体" w:cs="宋体" w:eastAsia="宋体" w:hint="default"/>
                <w:sz w:val="18"/>
                <w:szCs w:val="18"/>
              </w:rPr>
            </w:pPr>
            <w:r>
              <w:rPr>
                <w:rFonts w:ascii="宋体" w:hAnsi="宋体" w:cs="宋体" w:eastAsia="宋体" w:hint="default"/>
                <w:sz w:val="18"/>
                <w:szCs w:val="18"/>
              </w:rPr>
              <w:t>飞荣达</w:t>
            </w:r>
          </w:p>
        </w:tc>
        <w:tc>
          <w:tcPr>
            <w:tcW w:w="5276"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29" w:right="0"/>
              <w:jc w:val="left"/>
              <w:rPr>
                <w:rFonts w:ascii="宋体" w:hAnsi="宋体" w:cs="宋体" w:eastAsia="宋体" w:hint="default"/>
                <w:sz w:val="18"/>
                <w:szCs w:val="18"/>
              </w:rPr>
            </w:pPr>
            <w:r>
              <w:rPr>
                <w:rFonts w:ascii="宋体" w:hAnsi="宋体" w:cs="宋体" w:eastAsia="宋体" w:hint="default"/>
                <w:sz w:val="18"/>
                <w:szCs w:val="18"/>
              </w:rPr>
              <w:t>产品包括电磁屏蔽材料及器件、导热材料、其他电子器件等三类</w:t>
            </w:r>
          </w:p>
        </w:tc>
        <w:tc>
          <w:tcPr>
            <w:tcW w:w="312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9"/>
              <w:jc w:val="center"/>
              <w:rPr>
                <w:rFonts w:ascii="宋体" w:hAnsi="宋体" w:cs="宋体" w:eastAsia="宋体" w:hint="default"/>
                <w:sz w:val="18"/>
                <w:szCs w:val="18"/>
              </w:rPr>
            </w:pPr>
            <w:r>
              <w:rPr>
                <w:rFonts w:ascii="宋体" w:hAnsi="宋体" w:cs="宋体" w:eastAsia="宋体" w:hint="default"/>
                <w:sz w:val="18"/>
                <w:szCs w:val="18"/>
              </w:rPr>
              <w:t>华为、和硕、富士康、比亚迪、中兴</w:t>
            </w:r>
          </w:p>
        </w:tc>
      </w:tr>
      <w:tr>
        <w:trPr>
          <w:trHeight w:val="317" w:hRule="exact"/>
        </w:trPr>
        <w:tc>
          <w:tcPr>
            <w:tcW w:w="1001"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16" w:right="0"/>
              <w:jc w:val="center"/>
              <w:rPr>
                <w:rFonts w:ascii="宋体" w:hAnsi="宋体" w:cs="宋体" w:eastAsia="宋体" w:hint="default"/>
                <w:sz w:val="18"/>
                <w:szCs w:val="18"/>
              </w:rPr>
            </w:pPr>
            <w:r>
              <w:rPr>
                <w:rFonts w:ascii="宋体" w:hAnsi="宋体" w:cs="宋体" w:eastAsia="宋体" w:hint="default"/>
                <w:sz w:val="18"/>
                <w:szCs w:val="18"/>
              </w:rPr>
              <w:t>碳元科技</w:t>
            </w:r>
          </w:p>
        </w:tc>
        <w:tc>
          <w:tcPr>
            <w:tcW w:w="5276"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left="129" w:right="0"/>
              <w:jc w:val="left"/>
              <w:rPr>
                <w:rFonts w:ascii="宋体" w:hAnsi="宋体" w:cs="宋体" w:eastAsia="宋体" w:hint="default"/>
                <w:sz w:val="18"/>
                <w:szCs w:val="18"/>
              </w:rPr>
            </w:pPr>
            <w:r>
              <w:rPr>
                <w:rFonts w:ascii="宋体" w:hAnsi="宋体" w:cs="宋体" w:eastAsia="宋体" w:hint="default"/>
                <w:sz w:val="18"/>
                <w:szCs w:val="18"/>
              </w:rPr>
              <w:t>产品主要包括高导热石墨膜和三恒系统，质量与国际水平相当</w:t>
            </w:r>
          </w:p>
        </w:tc>
        <w:tc>
          <w:tcPr>
            <w:tcW w:w="3128"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0"/>
              <w:ind w:right="7"/>
              <w:jc w:val="center"/>
              <w:rPr>
                <w:rFonts w:ascii="宋体" w:hAnsi="宋体" w:cs="宋体" w:eastAsia="宋体" w:hint="default"/>
                <w:sz w:val="18"/>
                <w:szCs w:val="18"/>
              </w:rPr>
            </w:pPr>
            <w:r>
              <w:rPr>
                <w:rFonts w:ascii="宋体" w:hAnsi="宋体" w:cs="宋体" w:eastAsia="宋体" w:hint="default"/>
                <w:sz w:val="18"/>
                <w:szCs w:val="18"/>
              </w:rPr>
              <w:t>三星、华为、</w:t>
            </w:r>
            <w:r>
              <w:rPr>
                <w:rFonts w:ascii="Times New Roman" w:hAnsi="Times New Roman" w:cs="Times New Roman" w:eastAsia="Times New Roman" w:hint="default"/>
                <w:sz w:val="18"/>
                <w:szCs w:val="18"/>
              </w:rPr>
              <w:t>OPPO</w:t>
            </w:r>
            <w:r>
              <w:rPr>
                <w:rFonts w:ascii="宋体" w:hAnsi="宋体" w:cs="宋体" w:eastAsia="宋体" w:hint="default"/>
                <w:sz w:val="18"/>
                <w:szCs w:val="18"/>
              </w:rPr>
              <w:t>、</w:t>
            </w:r>
            <w:r>
              <w:rPr>
                <w:rFonts w:ascii="Times New Roman" w:hAnsi="Times New Roman" w:cs="Times New Roman" w:eastAsia="Times New Roman" w:hint="default"/>
                <w:sz w:val="18"/>
                <w:szCs w:val="18"/>
              </w:rPr>
              <w:t>vivo</w:t>
            </w:r>
            <w:r>
              <w:rPr>
                <w:rFonts w:ascii="宋体" w:hAnsi="宋体" w:cs="宋体" w:eastAsia="宋体" w:hint="default"/>
                <w:sz w:val="18"/>
                <w:szCs w:val="18"/>
              </w:rPr>
              <w:t>、魅族</w:t>
            </w:r>
          </w:p>
        </w:tc>
      </w:tr>
    </w:tbl>
    <w:p>
      <w:pPr>
        <w:spacing w:before="17"/>
        <w:ind w:left="236" w:right="110" w:firstLine="0"/>
        <w:jc w:val="left"/>
        <w:rPr>
          <w:rFonts w:ascii="宋体" w:hAnsi="宋体" w:cs="宋体" w:eastAsia="宋体" w:hint="default"/>
          <w:sz w:val="17"/>
          <w:szCs w:val="17"/>
        </w:rPr>
      </w:pPr>
      <w:r>
        <w:rPr>
          <w:rFonts w:ascii="宋体" w:hAnsi="宋体" w:cs="宋体" w:eastAsia="宋体" w:hint="default"/>
          <w:sz w:val="17"/>
          <w:szCs w:val="17"/>
        </w:rPr>
        <w:t>资料来源：公司公告，中信建投证券研究发展部</w:t>
      </w:r>
    </w:p>
    <w:p>
      <w:pPr>
        <w:spacing w:line="240" w:lineRule="auto" w:before="0"/>
        <w:ind w:right="0"/>
        <w:rPr>
          <w:rFonts w:ascii="宋体" w:hAnsi="宋体" w:cs="宋体" w:eastAsia="宋体" w:hint="default"/>
          <w:sz w:val="20"/>
          <w:szCs w:val="20"/>
        </w:rPr>
      </w:pPr>
    </w:p>
    <w:p>
      <w:pPr>
        <w:spacing w:line="240" w:lineRule="auto" w:before="3" w:after="0"/>
        <w:ind w:right="0"/>
        <w:rPr>
          <w:rFonts w:ascii="宋体" w:hAnsi="宋体" w:cs="宋体" w:eastAsia="宋体" w:hint="default"/>
          <w:sz w:val="27"/>
          <w:szCs w:val="27"/>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338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4"/>
          <w:szCs w:val="24"/>
        </w:rPr>
      </w:pPr>
    </w:p>
    <w:p>
      <w:pPr>
        <w:pStyle w:val="Heading2"/>
        <w:spacing w:line="413" w:lineRule="exact"/>
        <w:ind w:right="110"/>
        <w:jc w:val="left"/>
        <w:rPr>
          <w:b w:val="0"/>
          <w:bCs w:val="0"/>
        </w:rPr>
      </w:pPr>
      <w:bookmarkStart w:name="_bookmark96" w:id="97"/>
      <w:bookmarkEnd w:id="97"/>
      <w:r>
        <w:rPr>
          <w:b w:val="0"/>
          <w:bCs w:val="0"/>
        </w:rPr>
      </w:r>
      <w:r>
        <w:rPr>
          <w:rFonts w:ascii="Times New Roman" w:hAnsi="Times New Roman" w:cs="Times New Roman" w:eastAsia="Times New Roman" w:hint="default"/>
        </w:rPr>
        <w:t>2.4 </w:t>
      </w:r>
      <w:r>
        <w:rPr>
          <w:rFonts w:ascii="Times New Roman" w:hAnsi="Times New Roman" w:cs="Times New Roman" w:eastAsia="Times New Roman" w:hint="default"/>
          <w:spacing w:val="23"/>
        </w:rPr>
        <w:t> </w:t>
      </w:r>
      <w:r>
        <w:rPr/>
        <w:t>屏蔽：电磁屏蔽需求旺盛，细分领域国内厂商异军突起</w:t>
      </w:r>
      <w:r>
        <w:rPr>
          <w:b w:val="0"/>
          <w:bCs w:val="0"/>
        </w:rPr>
      </w:r>
    </w:p>
    <w:p>
      <w:pPr>
        <w:pStyle w:val="BodyText"/>
        <w:spacing w:line="273" w:lineRule="auto" w:before="68"/>
        <w:ind w:right="207" w:firstLine="403"/>
        <w:jc w:val="both"/>
      </w:pPr>
      <w:r>
        <w:rPr>
          <w:rFonts w:ascii="Microsoft JhengHei" w:hAnsi="Microsoft JhengHei" w:cs="Microsoft JhengHei" w:eastAsia="Microsoft JhengHei" w:hint="default"/>
          <w:b/>
          <w:bCs/>
        </w:rPr>
        <w:t>手机性能提升与 </w:t>
      </w:r>
      <w:r>
        <w:rPr>
          <w:rFonts w:ascii="Times New Roman" w:hAnsi="Times New Roman" w:cs="Times New Roman" w:eastAsia="Times New Roman" w:hint="default"/>
          <w:b/>
          <w:bCs/>
        </w:rPr>
        <w:t>5G </w:t>
      </w:r>
      <w:r>
        <w:rPr>
          <w:rFonts w:ascii="Microsoft JhengHei" w:hAnsi="Microsoft JhengHei" w:cs="Microsoft JhengHei" w:eastAsia="Microsoft JhengHei" w:hint="default"/>
          <w:b/>
          <w:bCs/>
        </w:rPr>
        <w:t>通信技术提高对电磁屏蔽材料性能的要求。</w:t>
      </w:r>
      <w:r>
        <w:rPr/>
        <w:t>电磁兼容性（</w:t>
      </w:r>
      <w:r>
        <w:rPr>
          <w:rFonts w:ascii="Times New Roman" w:hAnsi="Times New Roman" w:cs="Times New Roman" w:eastAsia="Times New Roman" w:hint="default"/>
        </w:rPr>
        <w:t>EMC</w:t>
      </w:r>
      <w:r>
        <w:rPr/>
        <w:t>）指某电子设备既不干 扰其它设备，同时也不受其它设备的影响，是衡量产品质量最重要的指标之一。电磁屏蔽利用屏蔽体对电磁波 进行反射和吸收，独立系统内的各个干扰源，减少电磁干扰造成设备性能下降与电磁波污染。未来</w:t>
      </w:r>
      <w:r>
        <w:rPr>
          <w:spacing w:val="-73"/>
        </w:rPr>
        <w:t> </w:t>
      </w:r>
      <w:r>
        <w:rPr>
          <w:rFonts w:ascii="Times New Roman" w:hAnsi="Times New Roman" w:cs="Times New Roman" w:eastAsia="Times New Roman" w:hint="default"/>
        </w:rPr>
        <w:t>CPU</w:t>
      </w:r>
      <w:r>
        <w:rPr>
          <w:rFonts w:ascii="Times New Roman" w:hAnsi="Times New Roman" w:cs="Times New Roman" w:eastAsia="Times New Roman" w:hint="default"/>
          <w:spacing w:val="-26"/>
        </w:rPr>
        <w:t> </w:t>
      </w:r>
      <w:r>
        <w:rPr/>
        <w:t>性能提 </w:t>
      </w:r>
      <w:r>
        <w:rPr>
          <w:spacing w:val="-3"/>
          <w:w w:val="95"/>
        </w:rPr>
        <w:t>升、屏占比提高、电池容量加大、无线充电、多摄等减少了手机净空区域，元器件之间电磁干扰现象更加严重；   </w:t>
      </w:r>
      <w:r>
        <w:rPr>
          <w:spacing w:val="-3"/>
          <w:w w:val="95"/>
        </w:rPr>
      </w:r>
      <w:r>
        <w:rPr>
          <w:rFonts w:ascii="Times New Roman" w:hAnsi="Times New Roman" w:cs="Times New Roman" w:eastAsia="Times New Roman" w:hint="default"/>
        </w:rPr>
        <w:t>5G </w:t>
      </w:r>
      <w:r>
        <w:rPr>
          <w:spacing w:val="-5"/>
        </w:rPr>
        <w:t>传输速率、效率与信号强度显著提升，</w:t>
      </w:r>
      <w:r>
        <w:rPr>
          <w:rFonts w:ascii="Times New Roman" w:hAnsi="Times New Roman" w:cs="Times New Roman" w:eastAsia="Times New Roman" w:hint="default"/>
          <w:spacing w:val="-5"/>
        </w:rPr>
        <w:t>MIMO</w:t>
      </w:r>
      <w:r>
        <w:rPr>
          <w:rFonts w:ascii="Times New Roman" w:hAnsi="Times New Roman" w:cs="Times New Roman" w:eastAsia="Times New Roman" w:hint="default"/>
        </w:rPr>
        <w:t> </w:t>
      </w:r>
      <w:r>
        <w:rPr/>
        <w:t>技术使得</w:t>
      </w:r>
      <w:r>
        <w:rPr>
          <w:spacing w:val="-51"/>
        </w:rPr>
        <w:t> </w:t>
      </w:r>
      <w:r>
        <w:rPr>
          <w:rFonts w:ascii="Times New Roman" w:hAnsi="Times New Roman" w:cs="Times New Roman" w:eastAsia="Times New Roman" w:hint="default"/>
        </w:rPr>
        <w:t>5G</w:t>
      </w:r>
      <w:r>
        <w:rPr>
          <w:rFonts w:ascii="Times New Roman" w:hAnsi="Times New Roman" w:cs="Times New Roman" w:eastAsia="Times New Roman" w:hint="default"/>
          <w:spacing w:val="-1"/>
        </w:rPr>
        <w:t> </w:t>
      </w:r>
      <w:r>
        <w:rPr/>
        <w:t>手机天线数量比</w:t>
      </w:r>
      <w:r>
        <w:rPr>
          <w:spacing w:val="-51"/>
        </w:rPr>
        <w:t> </w:t>
      </w:r>
      <w:r>
        <w:rPr>
          <w:rFonts w:ascii="Times New Roman" w:hAnsi="Times New Roman" w:cs="Times New Roman" w:eastAsia="Times New Roman" w:hint="default"/>
        </w:rPr>
        <w:t>4G</w:t>
      </w:r>
      <w:r>
        <w:rPr>
          <w:rFonts w:ascii="Times New Roman" w:hAnsi="Times New Roman" w:cs="Times New Roman" w:eastAsia="Times New Roman" w:hint="default"/>
          <w:spacing w:val="1"/>
        </w:rPr>
        <w:t> </w:t>
      </w:r>
      <w:r>
        <w:rPr>
          <w:spacing w:val="-5"/>
        </w:rPr>
        <w:t>手机实现数倍增长，</w:t>
      </w:r>
      <w:r>
        <w:rPr>
          <w:rFonts w:ascii="Times New Roman" w:hAnsi="Times New Roman" w:cs="Times New Roman" w:eastAsia="Times New Roman" w:hint="default"/>
          <w:spacing w:val="-5"/>
        </w:rPr>
        <w:t>5G</w:t>
      </w:r>
      <w:r>
        <w:rPr>
          <w:rFonts w:ascii="Times New Roman" w:hAnsi="Times New Roman" w:cs="Times New Roman" w:eastAsia="Times New Roman" w:hint="default"/>
          <w:spacing w:val="-1"/>
        </w:rPr>
        <w:t> </w:t>
      </w:r>
      <w:r>
        <w:rPr/>
        <w:t>和</w:t>
      </w:r>
      <w:r>
        <w:rPr>
          <w:spacing w:val="-51"/>
        </w:rPr>
        <w:t> </w:t>
      </w:r>
      <w:r>
        <w:rPr>
          <w:rFonts w:ascii="Times New Roman" w:hAnsi="Times New Roman" w:cs="Times New Roman" w:eastAsia="Times New Roman" w:hint="default"/>
          <w:spacing w:val="3"/>
        </w:rPr>
        <w:t>4G </w:t>
      </w:r>
      <w:r>
        <w:rPr/>
        <w:t>天线共存对手机内部使用的屏蔽材料性能、屏蔽器件结构提出更高要求。</w:t>
      </w:r>
    </w:p>
    <w:p>
      <w:pPr>
        <w:spacing w:line="240" w:lineRule="auto" w:before="12"/>
        <w:ind w:right="0"/>
        <w:rPr>
          <w:rFonts w:ascii="宋体" w:hAnsi="宋体" w:cs="宋体" w:eastAsia="宋体" w:hint="default"/>
          <w:sz w:val="15"/>
          <w:szCs w:val="15"/>
        </w:rPr>
      </w:pPr>
    </w:p>
    <w:p>
      <w:pPr>
        <w:pStyle w:val="BodyText"/>
        <w:spacing w:line="273" w:lineRule="auto"/>
        <w:ind w:right="211" w:firstLine="403"/>
        <w:jc w:val="both"/>
      </w:pPr>
      <w:r>
        <w:rPr/>
        <w:pict>
          <v:group style="position:absolute;margin-left:350.700012pt;margin-top:139.153458pt;width:19.2pt;height:.1pt;mso-position-horizontal-relative:page;mso-position-vertical-relative:paragraph;z-index:-419248" coordorigin="7014,2783" coordsize="384,2">
            <v:shape style="position:absolute;left:7014;top:2783;width:384;height:2" coordorigin="7014,2783" coordsize="384,0" path="m7014,2783l7398,2783e" filled="false" stroked="true" strokeweight="4.1558pt" strokecolor="#ff8080">
              <v:path arrowok="t"/>
            </v:shape>
            <w10:wrap type="none"/>
          </v:group>
        </w:pict>
      </w:r>
      <w:r>
        <w:rPr/>
        <w:pict>
          <v:group style="position:absolute;margin-left:446.5pt;margin-top:139.151352pt;width:19.2pt;height:.1pt;mso-position-horizontal-relative:page;mso-position-vertical-relative:paragraph;z-index:-419224" coordorigin="8930,2783" coordsize="384,2">
            <v:shape style="position:absolute;left:8930;top:2783;width:384;height:2" coordorigin="8930,2783" coordsize="384,0" path="m8930,2783l9314,2783e" filled="false" stroked="true" strokeweight="1.25pt" strokecolor="#ff0000">
              <v:path arrowok="t"/>
            </v:shape>
            <w10:wrap type="none"/>
          </v:group>
        </w:pict>
      </w:r>
      <w:r>
        <w:rPr>
          <w:rFonts w:ascii="Microsoft JhengHei" w:hAnsi="Microsoft JhengHei" w:cs="Microsoft JhengHei" w:eastAsia="Microsoft JhengHei" w:hint="default"/>
          <w:b/>
          <w:bCs/>
        </w:rPr>
        <w:t>单机价值上涨</w:t>
      </w:r>
      <w:r>
        <w:rPr>
          <w:rFonts w:ascii="Times New Roman" w:hAnsi="Times New Roman" w:cs="Times New Roman" w:eastAsia="Times New Roman" w:hint="default"/>
          <w:b/>
          <w:bCs/>
        </w:rPr>
        <w:t>+</w:t>
      </w:r>
      <w:r>
        <w:rPr>
          <w:rFonts w:ascii="Microsoft JhengHei" w:hAnsi="Microsoft JhengHei" w:cs="Microsoft JhengHei" w:eastAsia="Microsoft JhengHei" w:hint="default"/>
          <w:b/>
          <w:bCs/>
        </w:rPr>
        <w:t>渗透性提高，电磁屏蔽材料市场空间广阔。</w:t>
      </w:r>
      <w:r>
        <w:rPr/>
        <w:t>市场较</w:t>
      </w:r>
      <w:r>
        <w:rPr>
          <w:spacing w:val="-55"/>
        </w:rPr>
        <w:t> </w:t>
      </w:r>
      <w:r>
        <w:rPr>
          <w:rFonts w:ascii="Times New Roman" w:hAnsi="Times New Roman" w:cs="Times New Roman" w:eastAsia="Times New Roman" w:hint="default"/>
        </w:rPr>
        <w:t>4G</w:t>
      </w:r>
      <w:r>
        <w:rPr>
          <w:rFonts w:ascii="Times New Roman" w:hAnsi="Times New Roman" w:cs="Times New Roman" w:eastAsia="Times New Roman" w:hint="default"/>
          <w:spacing w:val="-5"/>
        </w:rPr>
        <w:t> </w:t>
      </w:r>
      <w:r>
        <w:rPr>
          <w:spacing w:val="-3"/>
        </w:rPr>
        <w:t>而言，</w:t>
      </w:r>
      <w:r>
        <w:rPr>
          <w:rFonts w:ascii="Times New Roman" w:hAnsi="Times New Roman" w:cs="Times New Roman" w:eastAsia="Times New Roman" w:hint="default"/>
          <w:spacing w:val="-3"/>
        </w:rPr>
        <w:t>5G</w:t>
      </w:r>
      <w:r>
        <w:rPr>
          <w:rFonts w:ascii="Times New Roman" w:hAnsi="Times New Roman" w:cs="Times New Roman" w:eastAsia="Times New Roman" w:hint="default"/>
          <w:spacing w:val="-16"/>
        </w:rPr>
        <w:t> </w:t>
      </w:r>
      <w:r>
        <w:rPr>
          <w:rFonts w:ascii="Times New Roman" w:hAnsi="Times New Roman" w:cs="Times New Roman" w:eastAsia="Times New Roman" w:hint="default"/>
        </w:rPr>
        <w:t>Massive</w:t>
      </w:r>
      <w:r>
        <w:rPr>
          <w:rFonts w:ascii="Times New Roman" w:hAnsi="Times New Roman" w:cs="Times New Roman" w:eastAsia="Times New Roman" w:hint="default"/>
          <w:spacing w:val="-16"/>
        </w:rPr>
        <w:t> </w:t>
      </w:r>
      <w:r>
        <w:rPr>
          <w:rFonts w:ascii="Times New Roman" w:hAnsi="Times New Roman" w:cs="Times New Roman" w:eastAsia="Times New Roman" w:hint="default"/>
        </w:rPr>
        <w:t>MIMO</w:t>
      </w:r>
      <w:r>
        <w:rPr>
          <w:rFonts w:ascii="Times New Roman" w:hAnsi="Times New Roman" w:cs="Times New Roman" w:eastAsia="Times New Roman" w:hint="default"/>
          <w:spacing w:val="-3"/>
        </w:rPr>
        <w:t> </w:t>
      </w:r>
      <w:r>
        <w:rPr/>
        <w:t>技术的大量 使用增加了对频谱效率、传输速率和通信质量的要求，未来需要更多电磁屏蔽材料料号与更先进工艺，推动单 机价值上涨。由于电磁屏蔽广泛存在于各种用电器中，下游应用场景广泛，主要用于笔记本电脑、通讯机柜、 手机等领域，带来器件和材料的巨大增量需求，渗透性逐渐增强，市场空间广阔。全球</w:t>
      </w:r>
      <w:r>
        <w:rPr>
          <w:spacing w:val="-82"/>
        </w:rPr>
        <w:t> </w:t>
      </w:r>
      <w:r>
        <w:rPr>
          <w:rFonts w:ascii="Times New Roman" w:hAnsi="Times New Roman" w:cs="Times New Roman" w:eastAsia="Times New Roman" w:hint="default"/>
        </w:rPr>
        <w:t>EMI </w:t>
      </w:r>
      <w:r>
        <w:rPr/>
        <w:t>屏蔽材料市场规模 过去几年的年均复合增长率约为</w:t>
      </w:r>
      <w:r>
        <w:rPr>
          <w:spacing w:val="-39"/>
        </w:rPr>
        <w:t> </w:t>
      </w:r>
      <w:r>
        <w:rPr>
          <w:rFonts w:ascii="Times New Roman" w:hAnsi="Times New Roman" w:cs="Times New Roman" w:eastAsia="Times New Roman" w:hint="default"/>
        </w:rPr>
        <w:t>4.89%</w:t>
      </w:r>
      <w:r>
        <w:rPr/>
        <w:t>；预计</w:t>
      </w:r>
      <w:r>
        <w:rPr>
          <w:spacing w:val="-40"/>
        </w:rPr>
        <w:t> </w:t>
      </w:r>
      <w:r>
        <w:rPr>
          <w:rFonts w:ascii="Times New Roman" w:hAnsi="Times New Roman" w:cs="Times New Roman" w:eastAsia="Times New Roman" w:hint="default"/>
        </w:rPr>
        <w:t>2021</w:t>
      </w:r>
      <w:r>
        <w:rPr>
          <w:rFonts w:ascii="Times New Roman" w:hAnsi="Times New Roman" w:cs="Times New Roman" w:eastAsia="Times New Roman" w:hint="default"/>
          <w:spacing w:val="11"/>
        </w:rPr>
        <w:t> </w:t>
      </w:r>
      <w:r>
        <w:rPr/>
        <w:t>年市场规模将达到</w:t>
      </w:r>
      <w:r>
        <w:rPr>
          <w:spacing w:val="-39"/>
        </w:rPr>
        <w:t> </w:t>
      </w:r>
      <w:r>
        <w:rPr>
          <w:rFonts w:ascii="Times New Roman" w:hAnsi="Times New Roman" w:cs="Times New Roman" w:eastAsia="Times New Roman" w:hint="default"/>
        </w:rPr>
        <w:t>78</w:t>
      </w:r>
      <w:r>
        <w:rPr>
          <w:rFonts w:ascii="Times New Roman" w:hAnsi="Times New Roman" w:cs="Times New Roman" w:eastAsia="Times New Roman" w:hint="default"/>
          <w:spacing w:val="11"/>
        </w:rPr>
        <w:t> </w:t>
      </w:r>
      <w:r>
        <w:rPr/>
        <w:t>亿美元，</w:t>
      </w:r>
      <w:r>
        <w:rPr>
          <w:rFonts w:ascii="Times New Roman" w:hAnsi="Times New Roman" w:cs="Times New Roman" w:eastAsia="Times New Roman" w:hint="default"/>
        </w:rPr>
        <w:t>2016-2021</w:t>
      </w:r>
      <w:r>
        <w:rPr>
          <w:rFonts w:ascii="Times New Roman" w:hAnsi="Times New Roman" w:cs="Times New Roman" w:eastAsia="Times New Roman" w:hint="default"/>
          <w:spacing w:val="12"/>
        </w:rPr>
        <w:t> </w:t>
      </w:r>
      <w:r>
        <w:rPr/>
        <w:t>年</w:t>
      </w:r>
      <w:r>
        <w:rPr>
          <w:spacing w:val="-40"/>
        </w:rPr>
        <w:t> </w:t>
      </w:r>
      <w:r>
        <w:rPr>
          <w:rFonts w:ascii="Times New Roman" w:hAnsi="Times New Roman" w:cs="Times New Roman" w:eastAsia="Times New Roman" w:hint="default"/>
        </w:rPr>
        <w:t>CAGR</w:t>
      </w:r>
      <w:r>
        <w:rPr>
          <w:rFonts w:ascii="Times New Roman" w:hAnsi="Times New Roman" w:cs="Times New Roman" w:eastAsia="Times New Roman" w:hint="default"/>
          <w:spacing w:val="12"/>
        </w:rPr>
        <w:t> </w:t>
      </w:r>
      <w:r>
        <w:rPr/>
        <w:t>将提升 至</w:t>
      </w:r>
      <w:r>
        <w:rPr>
          <w:spacing w:val="-53"/>
        </w:rPr>
        <w:t> </w:t>
      </w:r>
      <w:r>
        <w:rPr>
          <w:rFonts w:ascii="Times New Roman" w:hAnsi="Times New Roman" w:cs="Times New Roman" w:eastAsia="Times New Roman" w:hint="default"/>
        </w:rPr>
        <w:t>5.39%</w:t>
      </w:r>
      <w:r>
        <w:rPr/>
        <w:t>。到</w:t>
      </w:r>
      <w:r>
        <w:rPr>
          <w:spacing w:val="-53"/>
        </w:rPr>
        <w:t> </w:t>
      </w:r>
      <w:r>
        <w:rPr>
          <w:rFonts w:ascii="Times New Roman" w:hAnsi="Times New Roman" w:cs="Times New Roman" w:eastAsia="Times New Roman" w:hint="default"/>
        </w:rPr>
        <w:t>2023</w:t>
      </w:r>
      <w:r>
        <w:rPr>
          <w:rFonts w:ascii="Times New Roman" w:hAnsi="Times New Roman" w:cs="Times New Roman" w:eastAsia="Times New Roman" w:hint="default"/>
          <w:spacing w:val="-1"/>
        </w:rPr>
        <w:t> </w:t>
      </w:r>
      <w:r>
        <w:rPr/>
        <w:t>年，</w:t>
      </w:r>
      <w:r>
        <w:rPr>
          <w:rFonts w:ascii="Times New Roman" w:hAnsi="Times New Roman" w:cs="Times New Roman" w:eastAsia="Times New Roman" w:hint="default"/>
        </w:rPr>
        <w:t>5G</w:t>
      </w:r>
      <w:r>
        <w:rPr>
          <w:rFonts w:ascii="Times New Roman" w:hAnsi="Times New Roman" w:cs="Times New Roman" w:eastAsia="Times New Roman" w:hint="default"/>
          <w:spacing w:val="-3"/>
        </w:rPr>
        <w:t> </w:t>
      </w:r>
      <w:r>
        <w:rPr/>
        <w:t>手机的渗透率进一步提升，届时电磁屏蔽市场的增长率将提高到</w:t>
      </w:r>
      <w:r>
        <w:rPr>
          <w:spacing w:val="-52"/>
        </w:rPr>
        <w:t> </w:t>
      </w:r>
      <w:r>
        <w:rPr>
          <w:rFonts w:ascii="Times New Roman" w:hAnsi="Times New Roman" w:cs="Times New Roman" w:eastAsia="Times New Roman" w:hint="default"/>
        </w:rPr>
        <w:t>6%</w:t>
      </w:r>
      <w:r>
        <w:rPr/>
        <w:t>左右。</w:t>
      </w:r>
    </w:p>
    <w:p>
      <w:pPr>
        <w:spacing w:line="240" w:lineRule="auto" w:before="11" w:after="0"/>
        <w:ind w:right="0"/>
        <w:rPr>
          <w:rFonts w:ascii="宋体" w:hAnsi="宋体" w:cs="宋体" w:eastAsia="宋体" w:hint="default"/>
          <w:sz w:val="24"/>
          <w:szCs w:val="24"/>
        </w:rPr>
      </w:pPr>
    </w:p>
    <w:tbl>
      <w:tblPr>
        <w:tblW w:w="0" w:type="auto"/>
        <w:jc w:val="left"/>
        <w:tblInd w:w="132" w:type="dxa"/>
        <w:tblLayout w:type="fixed"/>
        <w:tblCellMar>
          <w:top w:w="0" w:type="dxa"/>
          <w:left w:w="0" w:type="dxa"/>
          <w:bottom w:w="0" w:type="dxa"/>
          <w:right w:w="0" w:type="dxa"/>
        </w:tblCellMar>
        <w:tblLook w:val="01E0"/>
      </w:tblPr>
      <w:tblGrid>
        <w:gridCol w:w="4556"/>
        <w:gridCol w:w="5075"/>
      </w:tblGrid>
      <w:tr>
        <w:trPr>
          <w:trHeight w:val="251" w:hRule="exact"/>
        </w:trPr>
        <w:tc>
          <w:tcPr>
            <w:tcW w:w="4556"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97" w:id="98"/>
            <w:bookmarkEnd w:id="98"/>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63</w:t>
            </w:r>
            <w:r>
              <w:rPr>
                <w:rFonts w:ascii="Microsoft JhengHei" w:hAnsi="Microsoft JhengHei" w:cs="Microsoft JhengHei" w:eastAsia="Microsoft JhengHei" w:hint="default"/>
                <w:b/>
                <w:bCs/>
                <w:sz w:val="18"/>
                <w:szCs w:val="18"/>
              </w:rPr>
              <w:t>：电磁屏蔽体对电磁波的反射和吸收</w:t>
            </w:r>
            <w:r>
              <w:rPr>
                <w:rFonts w:ascii="Microsoft JhengHei" w:hAnsi="Microsoft JhengHei" w:cs="Microsoft JhengHei" w:eastAsia="Microsoft JhengHei" w:hint="default"/>
                <w:sz w:val="18"/>
                <w:szCs w:val="18"/>
              </w:rPr>
            </w:r>
          </w:p>
        </w:tc>
        <w:tc>
          <w:tcPr>
            <w:tcW w:w="5075" w:type="dxa"/>
            <w:tcBorders>
              <w:top w:val="nil" w:sz="6" w:space="0" w:color="auto"/>
              <w:left w:val="nil" w:sz="6" w:space="0" w:color="auto"/>
              <w:bottom w:val="single" w:sz="4" w:space="0" w:color="367097"/>
              <w:right w:val="nil" w:sz="6" w:space="0" w:color="auto"/>
            </w:tcBorders>
          </w:tcPr>
          <w:p>
            <w:pPr>
              <w:pStyle w:val="TableParagraph"/>
              <w:spacing w:line="200" w:lineRule="exact"/>
              <w:ind w:left="367" w:right="0"/>
              <w:jc w:val="left"/>
              <w:rPr>
                <w:rFonts w:ascii="Microsoft JhengHei" w:hAnsi="Microsoft JhengHei" w:cs="Microsoft JhengHei" w:eastAsia="Microsoft JhengHei" w:hint="default"/>
                <w:sz w:val="18"/>
                <w:szCs w:val="18"/>
              </w:rPr>
            </w:pPr>
            <w:bookmarkStart w:name="_bookmark98" w:id="99"/>
            <w:bookmarkEnd w:id="99"/>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64</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2016-2021E </w:t>
            </w:r>
            <w:r>
              <w:rPr>
                <w:rFonts w:ascii="Microsoft JhengHei" w:hAnsi="Microsoft JhengHei" w:cs="Microsoft JhengHei" w:eastAsia="Microsoft JhengHei" w:hint="default"/>
                <w:b/>
                <w:bCs/>
                <w:sz w:val="18"/>
                <w:szCs w:val="18"/>
              </w:rPr>
              <w:t>全球 </w:t>
            </w:r>
            <w:r>
              <w:rPr>
                <w:rFonts w:ascii="Arial" w:hAnsi="Arial" w:cs="Arial" w:eastAsia="Arial" w:hint="default"/>
                <w:b/>
                <w:bCs/>
                <w:sz w:val="18"/>
                <w:szCs w:val="18"/>
              </w:rPr>
              <w:t>EMI</w:t>
            </w:r>
            <w:r>
              <w:rPr>
                <w:rFonts w:ascii="Arial" w:hAnsi="Arial" w:cs="Arial" w:eastAsia="Arial" w:hint="default"/>
                <w:b/>
                <w:bCs/>
                <w:spacing w:val="-9"/>
                <w:sz w:val="18"/>
                <w:szCs w:val="18"/>
              </w:rPr>
              <w:t> </w:t>
            </w:r>
            <w:r>
              <w:rPr>
                <w:rFonts w:ascii="Microsoft JhengHei" w:hAnsi="Microsoft JhengHei" w:cs="Microsoft JhengHei" w:eastAsia="Microsoft JhengHei" w:hint="default"/>
                <w:b/>
                <w:bCs/>
                <w:sz w:val="18"/>
                <w:szCs w:val="18"/>
              </w:rPr>
              <w:t>屏蔽材料市场规模及增速</w:t>
            </w:r>
            <w:r>
              <w:rPr>
                <w:rFonts w:ascii="Microsoft JhengHei" w:hAnsi="Microsoft JhengHei" w:cs="Microsoft JhengHei" w:eastAsia="Microsoft JhengHei" w:hint="default"/>
                <w:sz w:val="18"/>
                <w:szCs w:val="18"/>
              </w:rPr>
            </w:r>
          </w:p>
        </w:tc>
      </w:tr>
      <w:tr>
        <w:trPr>
          <w:trHeight w:val="3070" w:hRule="exact"/>
        </w:trPr>
        <w:tc>
          <w:tcPr>
            <w:tcW w:w="4556" w:type="dxa"/>
            <w:tcBorders>
              <w:top w:val="single" w:sz="4" w:space="0" w:color="367097"/>
              <w:left w:val="nil" w:sz="6" w:space="0" w:color="auto"/>
              <w:bottom w:val="single" w:sz="4" w:space="0" w:color="367097"/>
              <w:right w:val="nil" w:sz="6" w:space="0" w:color="auto"/>
            </w:tcBorders>
          </w:tcPr>
          <w:p>
            <w:pPr>
              <w:pStyle w:val="TableParagraph"/>
              <w:spacing w:line="240" w:lineRule="auto" w:before="6"/>
              <w:ind w:right="0"/>
              <w:jc w:val="left"/>
              <w:rPr>
                <w:rFonts w:ascii="宋体" w:hAnsi="宋体" w:cs="宋体" w:eastAsia="宋体" w:hint="default"/>
                <w:sz w:val="9"/>
                <w:szCs w:val="9"/>
              </w:rPr>
            </w:pPr>
          </w:p>
          <w:p>
            <w:pPr>
              <w:pStyle w:val="TableParagraph"/>
              <w:spacing w:line="240" w:lineRule="auto"/>
              <w:ind w:left="623"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267433" cy="1785365"/>
                  <wp:effectExtent l="0" t="0" r="0" b="0"/>
                  <wp:docPr id="121" name="image262.png" descr=""/>
                  <wp:cNvGraphicFramePr>
                    <a:graphicFrameLocks noChangeAspect="1"/>
                  </wp:cNvGraphicFramePr>
                  <a:graphic>
                    <a:graphicData uri="http://schemas.openxmlformats.org/drawingml/2006/picture">
                      <pic:pic>
                        <pic:nvPicPr>
                          <pic:cNvPr id="122" name="image262.png"/>
                          <pic:cNvPicPr/>
                        </pic:nvPicPr>
                        <pic:blipFill>
                          <a:blip r:embed="rId273" cstate="print"/>
                          <a:stretch>
                            <a:fillRect/>
                          </a:stretch>
                        </pic:blipFill>
                        <pic:spPr>
                          <a:xfrm>
                            <a:off x="0" y="0"/>
                            <a:ext cx="2267433" cy="1785365"/>
                          </a:xfrm>
                          <a:prstGeom prst="rect">
                            <a:avLst/>
                          </a:prstGeom>
                        </pic:spPr>
                      </pic:pic>
                    </a:graphicData>
                  </a:graphic>
                </wp:inline>
              </w:drawing>
            </w:r>
            <w:r>
              <w:rPr>
                <w:rFonts w:ascii="宋体" w:hAnsi="宋体" w:cs="宋体" w:eastAsia="宋体" w:hint="default"/>
                <w:sz w:val="20"/>
                <w:szCs w:val="20"/>
              </w:rPr>
            </w:r>
          </w:p>
        </w:tc>
        <w:tc>
          <w:tcPr>
            <w:tcW w:w="5075" w:type="dxa"/>
            <w:tcBorders>
              <w:top w:val="single" w:sz="4" w:space="0" w:color="367097"/>
              <w:left w:val="nil" w:sz="6" w:space="0" w:color="auto"/>
              <w:bottom w:val="single" w:sz="4" w:space="0" w:color="367097"/>
              <w:right w:val="nil" w:sz="6" w:space="0" w:color="auto"/>
            </w:tcBorders>
          </w:tcPr>
          <w:p>
            <w:pPr>
              <w:pStyle w:val="TableParagraph"/>
              <w:tabs>
                <w:tab w:pos="3667" w:val="left" w:leader="none"/>
              </w:tabs>
              <w:spacing w:line="240" w:lineRule="auto" w:before="109"/>
              <w:ind w:left="1751" w:right="0"/>
              <w:jc w:val="left"/>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市场规模（亿美元）</w:t>
              <w:tab/>
            </w:r>
            <w:r>
              <w:rPr>
                <w:rFonts w:ascii="微软雅黑" w:hAnsi="微软雅黑" w:cs="微软雅黑" w:eastAsia="微软雅黑" w:hint="default"/>
                <w:sz w:val="14"/>
                <w:szCs w:val="14"/>
              </w:rPr>
              <w:t>增长率</w:t>
            </w:r>
          </w:p>
          <w:p>
            <w:pPr>
              <w:pStyle w:val="TableParagraph"/>
              <w:spacing w:line="240" w:lineRule="auto" w:before="0"/>
              <w:ind w:right="0"/>
              <w:jc w:val="left"/>
              <w:rPr>
                <w:rFonts w:ascii="宋体" w:hAnsi="宋体" w:cs="宋体" w:eastAsia="宋体" w:hint="default"/>
                <w:sz w:val="10"/>
                <w:szCs w:val="10"/>
              </w:rPr>
            </w:pPr>
          </w:p>
          <w:p>
            <w:pPr>
              <w:pStyle w:val="TableParagraph"/>
              <w:tabs>
                <w:tab w:pos="4057" w:val="left" w:leader="none"/>
              </w:tabs>
              <w:spacing w:line="240" w:lineRule="auto"/>
              <w:ind w:right="229"/>
              <w:jc w:val="right"/>
              <w:rPr>
                <w:rFonts w:ascii="微软雅黑" w:hAnsi="微软雅黑" w:cs="微软雅黑" w:eastAsia="微软雅黑" w:hint="default"/>
                <w:sz w:val="14"/>
                <w:szCs w:val="14"/>
              </w:rPr>
            </w:pPr>
            <w:r>
              <w:rPr>
                <w:rFonts w:ascii="微软雅黑"/>
                <w:spacing w:val="-1"/>
                <w:w w:val="95"/>
                <w:sz w:val="14"/>
              </w:rPr>
              <w:t>100</w:t>
              <w:tab/>
              <w:t>12%</w:t>
            </w:r>
            <w:r>
              <w:rPr>
                <w:rFonts w:ascii="微软雅黑"/>
                <w:sz w:val="14"/>
              </w:rPr>
            </w:r>
          </w:p>
          <w:p>
            <w:pPr>
              <w:pStyle w:val="TableParagraph"/>
              <w:tabs>
                <w:tab w:pos="3975" w:val="left" w:leader="none"/>
              </w:tabs>
              <w:spacing w:line="240" w:lineRule="auto" w:before="92"/>
              <w:ind w:right="229"/>
              <w:jc w:val="right"/>
              <w:rPr>
                <w:rFonts w:ascii="微软雅黑" w:hAnsi="微软雅黑" w:cs="微软雅黑" w:eastAsia="微软雅黑" w:hint="default"/>
                <w:sz w:val="14"/>
                <w:szCs w:val="14"/>
              </w:rPr>
            </w:pPr>
            <w:r>
              <w:rPr>
                <w:rFonts w:ascii="微软雅黑"/>
                <w:spacing w:val="-1"/>
                <w:position w:val="-6"/>
                <w:sz w:val="14"/>
              </w:rPr>
              <w:t>80</w:t>
              <w:tab/>
            </w:r>
            <w:r>
              <w:rPr>
                <w:rFonts w:ascii="微软雅黑"/>
                <w:spacing w:val="-1"/>
                <w:w w:val="95"/>
                <w:sz w:val="14"/>
              </w:rPr>
              <w:t>10%</w:t>
            </w:r>
            <w:r>
              <w:rPr>
                <w:rFonts w:ascii="微软雅黑"/>
                <w:sz w:val="14"/>
              </w:rPr>
            </w:r>
          </w:p>
          <w:p>
            <w:pPr>
              <w:pStyle w:val="TableParagraph"/>
              <w:spacing w:line="188" w:lineRule="exact" w:before="22"/>
              <w:ind w:right="312"/>
              <w:jc w:val="right"/>
              <w:rPr>
                <w:rFonts w:ascii="微软雅黑" w:hAnsi="微软雅黑" w:cs="微软雅黑" w:eastAsia="微软雅黑" w:hint="default"/>
                <w:sz w:val="14"/>
                <w:szCs w:val="14"/>
              </w:rPr>
            </w:pPr>
            <w:r>
              <w:rPr>
                <w:rFonts w:ascii="微软雅黑"/>
                <w:spacing w:val="-1"/>
                <w:w w:val="95"/>
                <w:sz w:val="14"/>
              </w:rPr>
              <w:t>8%</w:t>
            </w:r>
            <w:r>
              <w:rPr>
                <w:rFonts w:ascii="微软雅黑"/>
                <w:sz w:val="14"/>
              </w:rPr>
            </w:r>
          </w:p>
          <w:p>
            <w:pPr>
              <w:pStyle w:val="TableParagraph"/>
              <w:spacing w:line="167" w:lineRule="exact"/>
              <w:ind w:left="580" w:right="0"/>
              <w:jc w:val="left"/>
              <w:rPr>
                <w:rFonts w:ascii="微软雅黑" w:hAnsi="微软雅黑" w:cs="微软雅黑" w:eastAsia="微软雅黑" w:hint="default"/>
                <w:sz w:val="14"/>
                <w:szCs w:val="14"/>
              </w:rPr>
            </w:pPr>
            <w:r>
              <w:rPr>
                <w:rFonts w:ascii="微软雅黑"/>
                <w:sz w:val="14"/>
              </w:rPr>
              <w:t>60</w:t>
            </w:r>
          </w:p>
          <w:p>
            <w:pPr>
              <w:pStyle w:val="TableParagraph"/>
              <w:spacing w:line="200" w:lineRule="exact"/>
              <w:ind w:right="310"/>
              <w:jc w:val="right"/>
              <w:rPr>
                <w:rFonts w:ascii="微软雅黑" w:hAnsi="微软雅黑" w:cs="微软雅黑" w:eastAsia="微软雅黑" w:hint="default"/>
                <w:sz w:val="14"/>
                <w:szCs w:val="14"/>
              </w:rPr>
            </w:pPr>
            <w:r>
              <w:rPr>
                <w:rFonts w:ascii="微软雅黑"/>
                <w:spacing w:val="-1"/>
                <w:w w:val="95"/>
                <w:sz w:val="14"/>
              </w:rPr>
              <w:t>6%</w:t>
            </w:r>
            <w:r>
              <w:rPr>
                <w:rFonts w:ascii="微软雅黑"/>
                <w:sz w:val="14"/>
              </w:rPr>
            </w:r>
          </w:p>
          <w:p>
            <w:pPr>
              <w:pStyle w:val="TableParagraph"/>
              <w:spacing w:line="167" w:lineRule="exact"/>
              <w:ind w:left="580" w:right="0"/>
              <w:jc w:val="left"/>
              <w:rPr>
                <w:rFonts w:ascii="微软雅黑" w:hAnsi="微软雅黑" w:cs="微软雅黑" w:eastAsia="微软雅黑" w:hint="default"/>
                <w:sz w:val="14"/>
                <w:szCs w:val="14"/>
              </w:rPr>
            </w:pPr>
            <w:r>
              <w:rPr>
                <w:rFonts w:ascii="微软雅黑"/>
                <w:sz w:val="14"/>
              </w:rPr>
              <w:t>40</w:t>
            </w:r>
          </w:p>
          <w:p>
            <w:pPr>
              <w:pStyle w:val="TableParagraph"/>
              <w:spacing w:line="188" w:lineRule="exact"/>
              <w:ind w:right="312"/>
              <w:jc w:val="right"/>
              <w:rPr>
                <w:rFonts w:ascii="微软雅黑" w:hAnsi="微软雅黑" w:cs="微软雅黑" w:eastAsia="微软雅黑" w:hint="default"/>
                <w:sz w:val="14"/>
                <w:szCs w:val="14"/>
              </w:rPr>
            </w:pPr>
            <w:r>
              <w:rPr>
                <w:rFonts w:ascii="微软雅黑"/>
                <w:spacing w:val="-1"/>
                <w:w w:val="95"/>
                <w:sz w:val="14"/>
              </w:rPr>
              <w:t>4%</w:t>
            </w:r>
            <w:r>
              <w:rPr>
                <w:rFonts w:ascii="微软雅黑"/>
                <w:sz w:val="14"/>
              </w:rPr>
            </w:r>
          </w:p>
          <w:p>
            <w:pPr>
              <w:pStyle w:val="TableParagraph"/>
              <w:tabs>
                <w:tab w:pos="3975" w:val="left" w:leader="none"/>
              </w:tabs>
              <w:spacing w:line="240" w:lineRule="auto" w:before="25"/>
              <w:ind w:right="312"/>
              <w:jc w:val="right"/>
              <w:rPr>
                <w:rFonts w:ascii="微软雅黑" w:hAnsi="微软雅黑" w:cs="微软雅黑" w:eastAsia="微软雅黑" w:hint="default"/>
                <w:sz w:val="14"/>
                <w:szCs w:val="14"/>
              </w:rPr>
            </w:pPr>
            <w:r>
              <w:rPr>
                <w:rFonts w:ascii="微软雅黑"/>
                <w:spacing w:val="-1"/>
                <w:sz w:val="14"/>
              </w:rPr>
              <w:t>20</w:t>
              <w:tab/>
            </w:r>
            <w:r>
              <w:rPr>
                <w:rFonts w:ascii="微软雅黑"/>
                <w:spacing w:val="-1"/>
                <w:w w:val="95"/>
                <w:position w:val="-6"/>
                <w:sz w:val="14"/>
              </w:rPr>
              <w:t>2%</w:t>
            </w:r>
            <w:r>
              <w:rPr>
                <w:rFonts w:ascii="微软雅黑"/>
                <w:sz w:val="14"/>
              </w:rPr>
            </w:r>
          </w:p>
          <w:p>
            <w:pPr>
              <w:pStyle w:val="TableParagraph"/>
              <w:tabs>
                <w:tab w:pos="3893" w:val="left" w:leader="none"/>
              </w:tabs>
              <w:spacing w:line="222" w:lineRule="exact" w:before="89"/>
              <w:ind w:right="312"/>
              <w:jc w:val="right"/>
              <w:rPr>
                <w:rFonts w:ascii="微软雅黑" w:hAnsi="微软雅黑" w:cs="微软雅黑" w:eastAsia="微软雅黑" w:hint="default"/>
                <w:sz w:val="14"/>
                <w:szCs w:val="14"/>
              </w:rPr>
            </w:pPr>
            <w:r>
              <w:rPr>
                <w:rFonts w:ascii="微软雅黑"/>
                <w:w w:val="95"/>
                <w:sz w:val="14"/>
              </w:rPr>
              <w:t>0</w:t>
              <w:tab/>
            </w:r>
            <w:r>
              <w:rPr>
                <w:rFonts w:ascii="微软雅黑"/>
                <w:spacing w:val="-1"/>
                <w:w w:val="95"/>
                <w:sz w:val="14"/>
              </w:rPr>
              <w:t>0%</w:t>
            </w:r>
            <w:r>
              <w:rPr>
                <w:rFonts w:ascii="微软雅黑"/>
                <w:sz w:val="14"/>
              </w:rPr>
            </w:r>
          </w:p>
          <w:p>
            <w:pPr>
              <w:pStyle w:val="TableParagraph"/>
              <w:tabs>
                <w:tab w:pos="853" w:val="left" w:leader="none"/>
                <w:tab w:pos="1441" w:val="left" w:leader="none"/>
                <w:tab w:pos="1990" w:val="left" w:leader="none"/>
              </w:tabs>
              <w:spacing w:line="222" w:lineRule="exact"/>
              <w:ind w:left="265" w:right="0"/>
              <w:jc w:val="center"/>
              <w:rPr>
                <w:rFonts w:ascii="微软雅黑" w:hAnsi="微软雅黑" w:cs="微软雅黑" w:eastAsia="微软雅黑" w:hint="default"/>
                <w:sz w:val="14"/>
                <w:szCs w:val="14"/>
              </w:rPr>
            </w:pPr>
            <w:r>
              <w:rPr>
                <w:rFonts w:ascii="微软雅黑"/>
                <w:spacing w:val="-1"/>
                <w:sz w:val="14"/>
              </w:rPr>
              <w:t>2016</w:t>
              <w:tab/>
              <w:t>2017</w:t>
              <w:tab/>
              <w:t>2018</w:t>
              <w:tab/>
              <w:t>2019E</w:t>
            </w:r>
            <w:r>
              <w:rPr>
                <w:rFonts w:ascii="微软雅黑"/>
                <w:sz w:val="14"/>
              </w:rPr>
              <w:t>    </w:t>
            </w:r>
            <w:r>
              <w:rPr>
                <w:rFonts w:ascii="微软雅黑"/>
                <w:spacing w:val="-1"/>
                <w:sz w:val="14"/>
              </w:rPr>
              <w:t>2020E</w:t>
            </w:r>
            <w:r>
              <w:rPr>
                <w:rFonts w:ascii="微软雅黑"/>
                <w:sz w:val="14"/>
              </w:rPr>
              <w:t>   </w:t>
            </w:r>
            <w:r>
              <w:rPr>
                <w:rFonts w:ascii="微软雅黑"/>
                <w:spacing w:val="37"/>
                <w:sz w:val="14"/>
              </w:rPr>
              <w:t> </w:t>
            </w:r>
            <w:r>
              <w:rPr>
                <w:rFonts w:ascii="微软雅黑"/>
                <w:spacing w:val="-1"/>
                <w:sz w:val="14"/>
              </w:rPr>
              <w:t>2021E</w:t>
            </w:r>
            <w:r>
              <w:rPr>
                <w:rFonts w:ascii="微软雅黑"/>
                <w:sz w:val="14"/>
              </w:rPr>
            </w:r>
          </w:p>
        </w:tc>
      </w:tr>
      <w:tr>
        <w:trPr>
          <w:trHeight w:val="252" w:hRule="exact"/>
        </w:trPr>
        <w:tc>
          <w:tcPr>
            <w:tcW w:w="4556"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资料来源：电子工程世界，中信建投证券研究发展部</w:t>
            </w:r>
          </w:p>
        </w:tc>
        <w:tc>
          <w:tcPr>
            <w:tcW w:w="5075"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362" w:right="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BCG</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5"/>
                <w:w w:val="95"/>
                <w:sz w:val="16"/>
                <w:szCs w:val="16"/>
              </w:rPr>
              <w:t> </w:t>
            </w:r>
            <w:r>
              <w:rPr>
                <w:rFonts w:ascii="Times New Roman" w:hAnsi="Times New Roman" w:cs="Times New Roman" w:eastAsia="Times New Roman" w:hint="default"/>
                <w:i/>
                <w:spacing w:val="-1"/>
                <w:w w:val="95"/>
                <w:sz w:val="16"/>
                <w:szCs w:val="16"/>
              </w:rPr>
              <w:t>Research</w:t>
            </w:r>
            <w:r>
              <w:rPr>
                <w:rFonts w:ascii="宋体" w:hAnsi="宋体" w:cs="宋体" w:eastAsia="宋体" w:hint="default"/>
                <w:spacing w:val="-1"/>
                <w:w w:val="95"/>
                <w:sz w:val="17"/>
                <w:szCs w:val="17"/>
              </w:rPr>
              <w:t>，中信建投证券研究发展部</w:t>
            </w:r>
            <w:r>
              <w:rPr>
                <w:rFonts w:ascii="宋体" w:hAnsi="宋体" w:cs="宋体" w:eastAsia="宋体" w:hint="default"/>
                <w:spacing w:val="-1"/>
                <w:sz w:val="17"/>
                <w:szCs w:val="17"/>
              </w:rPr>
            </w:r>
          </w:p>
        </w:tc>
      </w:tr>
    </w:tbl>
    <w:p>
      <w:pPr>
        <w:spacing w:line="240" w:lineRule="auto" w:before="7"/>
        <w:ind w:right="0"/>
        <w:rPr>
          <w:rFonts w:ascii="宋体" w:hAnsi="宋体" w:cs="宋体" w:eastAsia="宋体" w:hint="default"/>
          <w:sz w:val="13"/>
          <w:szCs w:val="13"/>
        </w:rPr>
      </w:pPr>
    </w:p>
    <w:p>
      <w:pPr>
        <w:pStyle w:val="BodyText"/>
        <w:spacing w:line="312" w:lineRule="exact" w:before="21"/>
        <w:ind w:right="211" w:firstLine="403"/>
        <w:jc w:val="both"/>
      </w:pPr>
      <w:r>
        <w:rPr/>
        <w:pict>
          <v:group style="position:absolute;margin-left:325.980011pt;margin-top:-149.339981pt;width:181.85pt;height:109.6pt;mso-position-horizontal-relative:page;mso-position-vertical-relative:paragraph;z-index:-419272" coordorigin="6520,-2987" coordsize="3637,2192">
            <v:group style="position:absolute;left:6775;top:-1996;width:185;height:1148" coordorigin="6775,-1996" coordsize="185,1148">
              <v:shape style="position:absolute;left:6775;top:-1996;width:185;height:1148" coordorigin="6775,-1996" coordsize="185,1148" path="m6960,-1996l6775,-1996,6775,-849,6960,-849,6960,-1996xe" filled="true" fillcolor="#ff8080" stroked="false">
                <v:path arrowok="t"/>
                <v:fill type="solid"/>
              </v:shape>
            </v:group>
            <v:group style="position:absolute;left:7363;top:-2052;width:185;height:1203" coordorigin="7363,-2052" coordsize="185,1203">
              <v:shape style="position:absolute;left:7363;top:-2052;width:185;height:1203" coordorigin="7363,-2052" coordsize="185,1203" path="m7548,-2052l7363,-2052,7363,-849,7548,-849,7548,-2052xe" filled="true" fillcolor="#ff8080" stroked="false">
                <v:path arrowok="t"/>
                <v:fill type="solid"/>
              </v:shape>
            </v:group>
            <v:group style="position:absolute;left:7951;top:-2116;width:185;height:1268" coordorigin="7951,-2116" coordsize="185,1268">
              <v:shape style="position:absolute;left:7951;top:-2116;width:185;height:1268" coordorigin="7951,-2116" coordsize="185,1268" path="m8136,-2116l7951,-2116,7951,-849,8136,-849,8136,-2116xe" filled="true" fillcolor="#ff8080" stroked="false">
                <v:path arrowok="t"/>
                <v:fill type="solid"/>
              </v:shape>
            </v:group>
            <v:group style="position:absolute;left:8539;top:-2184;width:185;height:1335" coordorigin="8539,-2184" coordsize="185,1335">
              <v:shape style="position:absolute;left:8539;top:-2184;width:185;height:1335" coordorigin="8539,-2184" coordsize="185,1335" path="m8724,-2184l8539,-2184,8539,-849,8724,-849,8724,-2184xe" filled="true" fillcolor="#ff8080" stroked="false">
                <v:path arrowok="t"/>
                <v:fill type="solid"/>
              </v:shape>
            </v:group>
            <v:group style="position:absolute;left:9127;top:-2256;width:185;height:1407" coordorigin="9127,-2256" coordsize="185,1407">
              <v:shape style="position:absolute;left:9127;top:-2256;width:185;height:1407" coordorigin="9127,-2256" coordsize="185,1407" path="m9312,-2256l9127,-2256,9127,-849,9312,-849,9312,-2256xe" filled="true" fillcolor="#ff8080" stroked="false">
                <v:path arrowok="t"/>
                <v:fill type="solid"/>
              </v:shape>
            </v:group>
            <v:group style="position:absolute;left:9715;top:-2414;width:185;height:1565" coordorigin="9715,-2414" coordsize="185,1565">
              <v:shape style="position:absolute;left:9715;top:-2414;width:185;height:1565" coordorigin="9715,-2414" coordsize="185,1565" path="m9900,-2414l9715,-2414,9715,-849,9900,-849,9900,-2414xe" filled="true" fillcolor="#ff8080" stroked="false">
                <v:path arrowok="t"/>
                <v:fill type="solid"/>
              </v:shape>
            </v:group>
            <v:group style="position:absolute;left:10101;top:-2854;width:2;height:2005" coordorigin="10101,-2854" coordsize="2,2005">
              <v:shape style="position:absolute;left:10101;top:-2854;width:2;height:2005" coordorigin="10101,-2854" coordsize="0,2005" path="m10101,-849l10101,-2854e" filled="false" stroked="true" strokeweight=".5pt" strokecolor="#000000">
                <v:path arrowok="t"/>
              </v:shape>
            </v:group>
            <v:group style="position:absolute;left:10101;top:-849;width:50;height:2" coordorigin="10101,-849" coordsize="50,2">
              <v:shape style="position:absolute;left:10101;top:-849;width:50;height:2" coordorigin="10101,-849" coordsize="50,0" path="m10101,-849l10151,-849e" filled="false" stroked="true" strokeweight=".5pt" strokecolor="#000000">
                <v:path arrowok="t"/>
              </v:shape>
            </v:group>
            <v:group style="position:absolute;left:10101;top:-1183;width:50;height:2" coordorigin="10101,-1183" coordsize="50,2">
              <v:shape style="position:absolute;left:10101;top:-1183;width:50;height:2" coordorigin="10101,-1183" coordsize="50,0" path="m10101,-1183l10151,-1183e" filled="false" stroked="true" strokeweight=".5pt" strokecolor="#000000">
                <v:path arrowok="t"/>
              </v:shape>
            </v:group>
            <v:group style="position:absolute;left:10101;top:-1516;width:50;height:2" coordorigin="10101,-1516" coordsize="50,2">
              <v:shape style="position:absolute;left:10101;top:-1516;width:50;height:2" coordorigin="10101,-1516" coordsize="50,0" path="m10101,-1516l10151,-1516e" filled="false" stroked="true" strokeweight=".5pt" strokecolor="#000000">
                <v:path arrowok="t"/>
              </v:shape>
            </v:group>
            <v:group style="position:absolute;left:10101;top:-1852;width:50;height:2" coordorigin="10101,-1852" coordsize="50,2">
              <v:shape style="position:absolute;left:10101;top:-1852;width:50;height:2" coordorigin="10101,-1852" coordsize="50,0" path="m10101,-1852l10151,-1852e" filled="false" stroked="true" strokeweight=".5pt" strokecolor="#000000">
                <v:path arrowok="t"/>
              </v:shape>
            </v:group>
            <v:group style="position:absolute;left:10101;top:-2186;width:50;height:2" coordorigin="10101,-2186" coordsize="50,2">
              <v:shape style="position:absolute;left:10101;top:-2186;width:50;height:2" coordorigin="10101,-2186" coordsize="50,0" path="m10101,-2186l10151,-2186e" filled="false" stroked="true" strokeweight=".5pt" strokecolor="#000000">
                <v:path arrowok="t"/>
              </v:shape>
            </v:group>
            <v:group style="position:absolute;left:10101;top:-2520;width:50;height:2" coordorigin="10101,-2520" coordsize="50,2">
              <v:shape style="position:absolute;left:10101;top:-2520;width:50;height:2" coordorigin="10101,-2520" coordsize="50,0" path="m10101,-2520l10151,-2520e" filled="false" stroked="true" strokeweight=".5pt" strokecolor="#000000">
                <v:path arrowok="t"/>
              </v:shape>
            </v:group>
            <v:group style="position:absolute;left:10101;top:-2854;width:50;height:2" coordorigin="10101,-2854" coordsize="50,2">
              <v:shape style="position:absolute;left:10101;top:-2854;width:50;height:2" coordorigin="10101,-2854" coordsize="50,0" path="m10101,-2854l10151,-2854e" filled="false" stroked="true" strokeweight=".5pt" strokecolor="#000000">
                <v:path arrowok="t"/>
              </v:shape>
            </v:group>
            <v:group style="position:absolute;left:6574;top:-2854;width:2;height:2005" coordorigin="6574,-2854" coordsize="2,2005">
              <v:shape style="position:absolute;left:6574;top:-2854;width:2;height:2005" coordorigin="6574,-2854" coordsize="0,2005" path="m6574,-849l6574,-2854e" filled="false" stroked="true" strokeweight=".5pt" strokecolor="#000000">
                <v:path arrowok="t"/>
              </v:shape>
            </v:group>
            <v:group style="position:absolute;left:6525;top:-849;width:50;height:2" coordorigin="6525,-849" coordsize="50,2">
              <v:shape style="position:absolute;left:6525;top:-849;width:50;height:2" coordorigin="6525,-849" coordsize="50,0" path="m6525,-849l6574,-849e" filled="false" stroked="true" strokeweight=".5pt" strokecolor="#000000">
                <v:path arrowok="t"/>
              </v:shape>
            </v:group>
            <v:group style="position:absolute;left:6525;top:-1250;width:50;height:2" coordorigin="6525,-1250" coordsize="50,2">
              <v:shape style="position:absolute;left:6525;top:-1250;width:50;height:2" coordorigin="6525,-1250" coordsize="50,0" path="m6525,-1250l6574,-1250e" filled="false" stroked="true" strokeweight=".5pt" strokecolor="#000000">
                <v:path arrowok="t"/>
              </v:shape>
            </v:group>
            <v:group style="position:absolute;left:6525;top:-1651;width:50;height:2" coordorigin="6525,-1651" coordsize="50,2">
              <v:shape style="position:absolute;left:6525;top:-1651;width:50;height:2" coordorigin="6525,-1651" coordsize="50,0" path="m6525,-1651l6574,-1651e" filled="false" stroked="true" strokeweight=".5pt" strokecolor="#000000">
                <v:path arrowok="t"/>
              </v:shape>
            </v:group>
            <v:group style="position:absolute;left:6525;top:-2052;width:50;height:2" coordorigin="6525,-2052" coordsize="50,2">
              <v:shape style="position:absolute;left:6525;top:-2052;width:50;height:2" coordorigin="6525,-2052" coordsize="50,0" path="m6525,-2052l6574,-2052e" filled="false" stroked="true" strokeweight=".5pt" strokecolor="#000000">
                <v:path arrowok="t"/>
              </v:shape>
            </v:group>
            <v:group style="position:absolute;left:6525;top:-2452;width:50;height:2" coordorigin="6525,-2452" coordsize="50,2">
              <v:shape style="position:absolute;left:6525;top:-2452;width:50;height:2" coordorigin="6525,-2452" coordsize="50,0" path="m6525,-2452l6574,-2452e" filled="false" stroked="true" strokeweight=".5pt" strokecolor="#000000">
                <v:path arrowok="t"/>
              </v:shape>
            </v:group>
            <v:group style="position:absolute;left:6525;top:-2854;width:50;height:2" coordorigin="6525,-2854" coordsize="50,2">
              <v:shape style="position:absolute;left:6525;top:-2854;width:50;height:2" coordorigin="6525,-2854" coordsize="50,0" path="m6525,-2854l6574,-2854e" filled="false" stroked="true" strokeweight=".5pt" strokecolor="#000000">
                <v:path arrowok="t"/>
              </v:shape>
            </v:group>
            <v:group style="position:absolute;left:6574;top:-849;width:3528;height:2" coordorigin="6574,-849" coordsize="3528,2">
              <v:shape style="position:absolute;left:6574;top:-849;width:3528;height:2" coordorigin="6574,-849" coordsize="3528,0" path="m6574,-849l10101,-849e" filled="false" stroked="true" strokeweight=".5pt" strokecolor="#000000">
                <v:path arrowok="t"/>
              </v:shape>
            </v:group>
            <v:group style="position:absolute;left:6574;top:-849;width:2;height:50" coordorigin="6574,-849" coordsize="2,50">
              <v:shape style="position:absolute;left:6574;top:-849;width:2;height:50" coordorigin="6574,-849" coordsize="0,50" path="m6574,-849l6574,-800e" filled="false" stroked="true" strokeweight=".5pt" strokecolor="#000000">
                <v:path arrowok="t"/>
              </v:shape>
            </v:group>
            <v:group style="position:absolute;left:7162;top:-849;width:2;height:50" coordorigin="7162,-849" coordsize="2,50">
              <v:shape style="position:absolute;left:7162;top:-849;width:2;height:50" coordorigin="7162,-849" coordsize="0,50" path="m7162,-849l7162,-800e" filled="false" stroked="true" strokeweight=".5pt" strokecolor="#000000">
                <v:path arrowok="t"/>
              </v:shape>
            </v:group>
            <v:group style="position:absolute;left:7750;top:-849;width:2;height:50" coordorigin="7750,-849" coordsize="2,50">
              <v:shape style="position:absolute;left:7750;top:-849;width:2;height:50" coordorigin="7750,-849" coordsize="0,50" path="m7750,-849l7750,-800e" filled="false" stroked="true" strokeweight=".5pt" strokecolor="#000000">
                <v:path arrowok="t"/>
              </v:shape>
            </v:group>
            <v:group style="position:absolute;left:8338;top:-849;width:2;height:50" coordorigin="8338,-849" coordsize="2,50">
              <v:shape style="position:absolute;left:8338;top:-849;width:2;height:50" coordorigin="8338,-849" coordsize="0,50" path="m8338,-849l8338,-800e" filled="false" stroked="true" strokeweight=".5pt" strokecolor="#000000">
                <v:path arrowok="t"/>
              </v:shape>
            </v:group>
            <v:group style="position:absolute;left:8926;top:-849;width:2;height:50" coordorigin="8926,-849" coordsize="2,50">
              <v:shape style="position:absolute;left:8926;top:-849;width:2;height:50" coordorigin="8926,-849" coordsize="0,50" path="m8926,-849l8926,-800e" filled="false" stroked="true" strokeweight=".5pt" strokecolor="#000000">
                <v:path arrowok="t"/>
              </v:shape>
            </v:group>
            <v:group style="position:absolute;left:9514;top:-849;width:2;height:50" coordorigin="9514,-849" coordsize="2,50">
              <v:shape style="position:absolute;left:9514;top:-849;width:2;height:50" coordorigin="9514,-849" coordsize="0,50" path="m9514,-849l9514,-800e" filled="false" stroked="true" strokeweight=".5pt" strokecolor="#000000">
                <v:path arrowok="t"/>
              </v:shape>
            </v:group>
            <v:group style="position:absolute;left:10101;top:-849;width:2;height:50" coordorigin="10101,-849" coordsize="2,50">
              <v:shape style="position:absolute;left:10101;top:-849;width:2;height:50" coordorigin="10101,-849" coordsize="0,50" path="m10101,-849l10101,-800e" filled="false" stroked="true" strokeweight=".5pt" strokecolor="#000000">
                <v:path arrowok="t"/>
              </v:shape>
            </v:group>
            <v:group style="position:absolute;left:7456;top:-2705;width:2352;height:1039" coordorigin="7456,-2705" coordsize="2352,1039">
              <v:shape style="position:absolute;left:7456;top:-2705;width:2352;height:1039" coordorigin="7456,-2705" coordsize="2352,1039" path="m7456,-1667l8045,-1740,8633,-1749,9221,-1752,9808,-2705e" filled="false" stroked="true" strokeweight="1.25pt" strokecolor="#ff0000">
                <v:path arrowok="t"/>
              </v:shape>
            </v:group>
            <v:group style="position:absolute;left:7697;top:-2937;width:1224;height:349" coordorigin="7697,-2937" coordsize="1224,349">
              <v:shape style="position:absolute;left:7697;top:-2937;width:1224;height:349" coordorigin="7697,-2937" coordsize="1224,349" path="m7766,-2738l7739,-2734,7728,-2729,7719,-2721,7710,-2714,7703,-2704,7700,-2692,7698,-2683,7697,-2674,7697,-2665,7713,-2616,7720,-2605,7728,-2598,7750,-2589,7762,-2588,7792,-2593,7804,-2600,7808,-2605,7765,-2605,7756,-2605,7748,-2609,7740,-2612,7733,-2617,7728,-2626,7723,-2634,7720,-2644,7717,-2656,7716,-2665,7716,-2674,7718,-2693,7722,-2701,7729,-2707,7735,-2714,7743,-2718,7754,-2720,7764,-2722,7804,-2722,7800,-2726,7778,-2737,7766,-2738xe" filled="true" fillcolor="#c00000" stroked="false">
                <v:path arrowok="t"/>
                <v:fill type="solid"/>
              </v:shape>
              <v:shape style="position:absolute;left:7697;top:-2937;width:1224;height:349" coordorigin="7697,-2937" coordsize="1224,349" path="m7808,-2649l7765,-2605,7808,-2605,7827,-2648,7808,-2649xe" filled="true" fillcolor="#c00000" stroked="false">
                <v:path arrowok="t"/>
                <v:fill type="solid"/>
              </v:shape>
              <v:shape style="position:absolute;left:7697;top:-2937;width:1224;height:349" coordorigin="7697,-2937" coordsize="1224,349" path="m7804,-2722l7764,-2722,7772,-2721,7779,-2717,7786,-2714,7792,-2707,7797,-2697,7814,-2705,7808,-2717,7804,-2722xe" filled="true" fillcolor="#c00000" stroked="false">
                <v:path arrowok="t"/>
                <v:fill type="solid"/>
              </v:shape>
              <v:shape style="position:absolute;left:7697;top:-2937;width:1224;height:349" coordorigin="7697,-2937" coordsize="1224,349" path="m7891,-2759l7871,-2755,7843,-2605,7863,-2608,7870,-2654,7929,-2664,7952,-2664,7948,-2670,7873,-2670,7881,-2714,7883,-2723,7883,-2733,7884,-2742,7902,-2742,7891,-2759xe" filled="true" fillcolor="#c00000" stroked="false">
                <v:path arrowok="t"/>
                <v:fill type="solid"/>
              </v:shape>
              <v:shape style="position:absolute;left:7697;top:-2937;width:1224;height:349" coordorigin="7697,-2937" coordsize="1224,349" path="m7952,-2664l7929,-2664,7953,-2625,7974,-2629,7952,-2664xe" filled="true" fillcolor="#c00000" stroked="false">
                <v:path arrowok="t"/>
                <v:fill type="solid"/>
              </v:shape>
              <v:shape style="position:absolute;left:7697;top:-2937;width:1224;height:349" coordorigin="7697,-2937" coordsize="1224,349" path="m8048,-2787l8038,-2787,8014,-2783,7970,-2730,7970,-2710,7971,-2700,8004,-2647,8042,-2638,8056,-2641,8066,-2643,8075,-2646,8091,-2656,8042,-2656,8033,-2656,7990,-2705,7988,-2714,7988,-2724,8010,-2762,8015,-2766,8022,-2768,8031,-2770,8038,-2771,8083,-2771,8078,-2775,8072,-2780,8065,-2784,8048,-2787xe" filled="true" fillcolor="#c00000" stroked="false">
                <v:path arrowok="t"/>
                <v:fill type="solid"/>
              </v:shape>
              <v:shape style="position:absolute;left:7697;top:-2937;width:1224;height:349" coordorigin="7697,-2937" coordsize="1224,349" path="m8104,-2705l8085,-2705,8090,-2679,8087,-2675,8081,-2671,8074,-2666,8067,-2662,8060,-2659,8052,-2657,8042,-2656,8091,-2656,8093,-2657,8102,-2664,8110,-2673,8104,-2705xe" filled="true" fillcolor="#c00000" stroked="false">
                <v:path arrowok="t"/>
                <v:fill type="solid"/>
              </v:shape>
              <v:shape style="position:absolute;left:7697;top:-2937;width:1224;height:349" coordorigin="7697,-2937" coordsize="1224,349" path="m7902,-2742l7884,-2742,7887,-2735,7892,-2726,7921,-2678,7873,-2670,7948,-2670,7902,-2742xe" filled="true" fillcolor="#c00000" stroked="false">
                <v:path arrowok="t"/>
                <v:fill type="solid"/>
              </v:shape>
              <v:shape style="position:absolute;left:7697;top:-2937;width:1224;height:349" coordorigin="7697,-2937" coordsize="1224,349" path="m8100,-2725l8041,-2714,8044,-2698,8085,-2705,8104,-2705,8100,-2725xe" filled="true" fillcolor="#c00000" stroked="false">
                <v:path arrowok="t"/>
                <v:fill type="solid"/>
              </v:shape>
              <v:shape style="position:absolute;left:7697;top:-2937;width:1224;height:349" coordorigin="7697,-2937" coordsize="1224,349" path="m8083,-2771l8045,-2771,8057,-2768,8062,-2766,8066,-2762,8070,-2759,8074,-2753,8077,-2747,8093,-2754,8089,-2763,8084,-2770,8083,-2771xe" filled="true" fillcolor="#c00000" stroked="false">
                <v:path arrowok="t"/>
                <v:fill type="solid"/>
              </v:shape>
              <v:shape style="position:absolute;left:7697;top:-2937;width:1224;height:349" coordorigin="7697,-2937" coordsize="1224,349" path="m8201,-2813l8191,-2813,8117,-2799,8142,-2659,8161,-2662,8149,-2724,8171,-2728,8176,-2729,8179,-2730,8217,-2730,8216,-2731,8213,-2733,8208,-2734,8203,-2736,8216,-2740,8217,-2741,8146,-2741,8138,-2787,8193,-2797,8230,-2797,8226,-2801,8221,-2807,8215,-2810,8208,-2812,8201,-2813xe" filled="true" fillcolor="#c00000" stroked="false">
                <v:path arrowok="t"/>
                <v:fill type="solid"/>
              </v:shape>
              <v:shape style="position:absolute;left:7697;top:-2937;width:1224;height:349" coordorigin="7697,-2937" coordsize="1224,349" path="m8217,-2730l8179,-2730,8184,-2729,8187,-2729,8242,-2677,8266,-2681,8234,-2715,8228,-2721,8222,-2727,8217,-2730xe" filled="true" fillcolor="#c00000" stroked="false">
                <v:path arrowok="t"/>
                <v:fill type="solid"/>
              </v:shape>
              <v:shape style="position:absolute;left:7697;top:-2937;width:1224;height:349" coordorigin="7697,-2937" coordsize="1224,349" path="m8362,-2756l8269,-2740,8272,-2723,8365,-2740,8362,-2756xe" filled="true" fillcolor="#c00000" stroked="false">
                <v:path arrowok="t"/>
                <v:fill type="solid"/>
              </v:shape>
              <v:shape style="position:absolute;left:7697;top:-2937;width:1224;height:349" coordorigin="7697,-2937" coordsize="1224,349" path="m8230,-2797l8193,-2797,8201,-2796,8212,-2789,8215,-2784,8217,-2778,8217,-2773,8217,-2769,8215,-2764,8213,-2760,8186,-2748,8146,-2741,8217,-2741,8225,-2746,8236,-2762,8238,-2771,8234,-2789,8231,-2795,8230,-2797xe" filled="true" fillcolor="#c00000" stroked="false">
                <v:path arrowok="t"/>
                <v:fill type="solid"/>
              </v:shape>
              <v:shape style="position:absolute;left:7697;top:-2937;width:1224;height:349" coordorigin="7697,-2937" coordsize="1224,349" path="m8354,-2799l8261,-2782,8264,-2766,8357,-2783,8354,-2799xe" filled="true" fillcolor="#c00000" stroked="false">
                <v:path arrowok="t"/>
                <v:fill type="solid"/>
              </v:shape>
              <v:shape style="position:absolute;left:7697;top:-2937;width:1224;height:349" coordorigin="7697,-2937" coordsize="1224,349" path="m8401,-2745l8383,-2740,8386,-2729,8393,-2720,8411,-2709,8423,-2707,8435,-2709,8446,-2712,8455,-2717,8461,-2722,8426,-2722,8420,-2723,8414,-2727,8408,-2730,8404,-2736,8401,-2745xe" filled="true" fillcolor="#c00000" stroked="false">
                <v:path arrowok="t"/>
                <v:fill type="solid"/>
              </v:shape>
              <v:shape style="position:absolute;left:7697;top:-2937;width:1224;height:349" coordorigin="7697,-2937" coordsize="1224,349" path="m8466,-2791l8429,-2791,8437,-2789,8444,-2785,8450,-2780,8454,-2773,8456,-2763,8458,-2753,8426,-2722,8461,-2722,8463,-2724,8469,-2733,8475,-2743,8477,-2755,8474,-2768,8472,-2781,8466,-2791xe" filled="true" fillcolor="#c00000" stroked="false">
                <v:path arrowok="t"/>
                <v:fill type="solid"/>
              </v:shape>
              <v:shape style="position:absolute;left:7697;top:-2937;width:1224;height:349" coordorigin="7697,-2937" coordsize="1224,349" path="m8451,-2857l8381,-2845,8381,-2770,8397,-2771,8399,-2776,8402,-2780,8406,-2783,8410,-2786,8415,-2788,8429,-2791,8466,-2791,8466,-2791,8465,-2792,8397,-2792,8398,-2831,8454,-2841,8451,-2857xe" filled="true" fillcolor="#c00000" stroked="false">
                <v:path arrowok="t"/>
                <v:fill type="solid"/>
              </v:shape>
              <v:shape style="position:absolute;left:7697;top:-2937;width:1224;height:349" coordorigin="7697,-2937" coordsize="1224,349" path="m8435,-2808l8413,-2804,8405,-2799,8397,-2792,8465,-2792,8456,-2798,8446,-2805,8435,-2808xe" filled="true" fillcolor="#c00000" stroked="false">
                <v:path arrowok="t"/>
                <v:fill type="solid"/>
              </v:shape>
              <v:shape style="position:absolute;left:7697;top:-2937;width:1224;height:349" coordorigin="7697,-2937" coordsize="1224,349" path="m8524,-2748l8505,-2744,8508,-2725,8528,-2728,8524,-2748xe" filled="true" fillcolor="#c00000" stroked="false">
                <v:path arrowok="t"/>
                <v:fill type="solid"/>
              </v:shape>
              <v:shape style="position:absolute;left:7697;top:-2937;width:1224;height:349" coordorigin="7697,-2937" coordsize="1224,349" path="m8563,-2775l8546,-2770,8549,-2758,8556,-2750,8565,-2744,8575,-2738,8586,-2736,8612,-2741,8622,-2747,8625,-2751,8589,-2751,8582,-2753,8577,-2756,8571,-2759,8567,-2766,8563,-2775xe" filled="true" fillcolor="#c00000" stroked="false">
                <v:path arrowok="t"/>
                <v:fill type="solid"/>
              </v:shape>
              <v:shape style="position:absolute;left:7697;top:-2937;width:1224;height:349" coordorigin="7697,-2937" coordsize="1224,349" path="m8628,-2811l8595,-2811,8602,-2810,8608,-2805,8614,-2801,8618,-2795,8619,-2787,8621,-2779,8589,-2751,8625,-2751,8630,-2758,8637,-2767,8639,-2779,8637,-2791,8636,-2800,8632,-2807,8628,-2811xe" filled="true" fillcolor="#c00000" stroked="false">
                <v:path arrowok="t"/>
                <v:fill type="solid"/>
              </v:shape>
              <v:shape style="position:absolute;left:7697;top:-2937;width:1224;height:349" coordorigin="7697,-2937" coordsize="1224,349" path="m8611,-2869l8581,-2869,8587,-2868,8597,-2861,8600,-2856,8601,-2850,8603,-2842,8577,-2821,8576,-2821,8574,-2821,8575,-2805,8579,-2808,8583,-2809,8587,-2810,8595,-2811,8628,-2811,8626,-2812,8621,-2817,8613,-2820,8605,-2821,8611,-2825,8615,-2830,8617,-2835,8619,-2841,8620,-2847,8619,-2853,8618,-2859,8615,-2865,8611,-2869xe" filled="true" fillcolor="#c00000" stroked="false">
                <v:path arrowok="t"/>
                <v:fill type="solid"/>
              </v:shape>
              <v:shape style="position:absolute;left:7697;top:-2937;width:1224;height:349" coordorigin="7697,-2937" coordsize="1224,349" path="m8579,-2883l8536,-2838,8554,-2838,8553,-2842,8553,-2847,8555,-2853,8559,-2858,8562,-2863,8568,-2866,8581,-2869,8611,-2869,8606,-2875,8600,-2878,8593,-2881,8586,-2883,8579,-2883xe" filled="true" fillcolor="#c00000" stroked="false">
                <v:path arrowok="t"/>
                <v:fill type="solid"/>
              </v:shape>
              <v:shape style="position:absolute;left:7697;top:-2937;width:1224;height:349" coordorigin="7697,-2937" coordsize="1224,349" path="m8674,-2790l8658,-2785,8662,-2775,8667,-2767,8683,-2757,8693,-2756,8714,-2759,8723,-2764,8729,-2771,8695,-2771,8690,-2772,8681,-2777,8677,-2782,8674,-2790xe" filled="true" fillcolor="#c00000" stroked="false">
                <v:path arrowok="t"/>
                <v:fill type="solid"/>
              </v:shape>
              <v:shape style="position:absolute;left:7697;top:-2937;width:1224;height:349" coordorigin="7697,-2937" coordsize="1224,349" path="m8742,-2832l8725,-2832,8725,-2830,8725,-2829,8725,-2829,8726,-2822,8727,-2821,8727,-2814,8726,-2808,8726,-2800,8695,-2771,8729,-2771,8743,-2818,8742,-2829,8742,-2832xe" filled="true" fillcolor="#c00000" stroked="false">
                <v:path arrowok="t"/>
                <v:fill type="solid"/>
              </v:shape>
              <v:shape style="position:absolute;left:7697;top:-2937;width:1224;height:349" coordorigin="7697,-2937" coordsize="1224,349" path="m8689,-2903l8680,-2901,8667,-2899,8658,-2893,8644,-2872,8642,-2860,8645,-2846,8647,-2832,8653,-2822,8672,-2808,8683,-2805,8694,-2807,8719,-2822,8688,-2822,8681,-2824,8668,-2833,8664,-2840,8661,-2859,8662,-2867,8666,-2874,8671,-2882,8677,-2886,8692,-2889,8722,-2889,8715,-2895,8698,-2902,8689,-2903xe" filled="true" fillcolor="#c00000" stroked="false">
                <v:path arrowok="t"/>
                <v:fill type="solid"/>
              </v:shape>
              <v:shape style="position:absolute;left:7697;top:-2937;width:1224;height:349" coordorigin="7697,-2937" coordsize="1224,349" path="m8722,-2889l8692,-2889,8699,-2887,8705,-2882,8712,-2877,8716,-2870,8719,-2850,8718,-2842,8714,-2835,8710,-2829,8704,-2825,8688,-2822,8719,-2822,8722,-2826,8725,-2832,8742,-2832,8728,-2881,8722,-2889xe" filled="true" fillcolor="#c00000" stroked="false">
                <v:path arrowok="t"/>
                <v:fill type="solid"/>
              </v:shape>
              <v:shape style="position:absolute;left:7697;top:-2937;width:1224;height:349" coordorigin="7697,-2937" coordsize="1224,349" path="m8868,-2937l8854,-2935,8804,-2773,8819,-2775,8868,-2937xe" filled="true" fillcolor="#c00000" stroked="false">
                <v:path arrowok="t"/>
                <v:fill type="solid"/>
              </v:shape>
              <v:shape style="position:absolute;left:7697;top:-2937;width:1224;height:349" coordorigin="7697,-2937" coordsize="1224,349" path="m8890,-2865l8881,-2863,8872,-2862,8865,-2857,8859,-2845,8857,-2841,8856,-2833,8856,-2832,8858,-2822,8860,-2809,8865,-2800,8879,-2789,8886,-2788,8895,-2789,8903,-2791,8910,-2795,8913,-2800,8889,-2800,8885,-2801,8878,-2808,8875,-2814,8872,-2832,8872,-2840,8876,-2848,8879,-2851,8884,-2852,8888,-2852,8912,-2852,8912,-2853,8905,-2858,8898,-2863,8890,-2865xe" filled="true" fillcolor="#c00000" stroked="false">
                <v:path arrowok="t"/>
                <v:fill type="solid"/>
              </v:shape>
              <v:shape style="position:absolute;left:7697;top:-2937;width:1224;height:349" coordorigin="7697,-2937" coordsize="1224,349" path="m8912,-2852l8888,-2852,8892,-2851,8896,-2848,8899,-2845,8902,-2839,8903,-2830,8905,-2822,8905,-2813,8900,-2804,8897,-2802,8889,-2800,8913,-2800,8915,-2803,8919,-2810,8921,-2820,8918,-2833,8916,-2844,8912,-2852xe" filled="true" fillcolor="#c00000" stroked="false">
                <v:path arrowok="t"/>
                <v:fill type="solid"/>
              </v:shape>
              <v:shape style="position:absolute;left:7697;top:-2937;width:1224;height:349" coordorigin="7697,-2937" coordsize="1224,349" path="m8786,-2922l8752,-2889,8754,-2879,8756,-2866,8761,-2857,8768,-2852,8775,-2847,8782,-2845,8791,-2846,8799,-2848,8806,-2853,8809,-2858,8785,-2858,8781,-2859,8777,-2862,8774,-2865,8771,-2871,8769,-2880,8768,-2889,8768,-2897,8772,-2906,8775,-2908,8784,-2910,8808,-2910,8808,-2910,8794,-2920,8786,-2922xe" filled="true" fillcolor="#c00000" stroked="false">
                <v:path arrowok="t"/>
                <v:fill type="solid"/>
              </v:shape>
              <v:shape style="position:absolute;left:7697;top:-2937;width:1224;height:349" coordorigin="7697,-2937" coordsize="1224,349" path="m8808,-2910l8784,-2910,8788,-2908,8791,-2905,8795,-2902,8798,-2896,8799,-2887,8801,-2879,8801,-2870,8796,-2862,8793,-2859,8785,-2858,8809,-2858,8810,-2860,8815,-2867,8816,-2877,8814,-2890,8812,-2901,8808,-2910xe" filled="true" fillcolor="#c00000" stroked="false">
                <v:path arrowok="t"/>
                <v:fill type="solid"/>
              </v:shape>
            </v:group>
            <v:group style="position:absolute;left:6833;top:-2443;width:761;height:172" coordorigin="6833,-2443" coordsize="761,172">
              <v:shape style="position:absolute;left:6833;top:-2443;width:761;height:172" coordorigin="6833,-2443" coordsize="761,172" path="m6833,-2271l7594,-2443e" filled="false" stroked="true" strokeweight="1.0pt" strokecolor="#ff8080">
                <v:path arrowok="t"/>
              </v:shape>
            </v:group>
            <v:group style="position:absolute;left:9124;top:-2977;width:834;height:210" coordorigin="9124,-2977" coordsize="834,210">
              <v:shape style="position:absolute;left:9124;top:-2977;width:834;height:210" coordorigin="9124,-2977" coordsize="834,210" path="m9124,-2767l9958,-2977e" filled="false" stroked="true" strokeweight="1pt" strokecolor="#ff8080">
                <v:path arrowok="t"/>
              </v:shape>
            </v:group>
            <w10:wrap type="none"/>
          </v:group>
        </w:pict>
      </w:r>
      <w:r>
        <w:rPr>
          <w:rFonts w:ascii="Microsoft JhengHei" w:hAnsi="Microsoft JhengHei" w:cs="Microsoft JhengHei" w:eastAsia="Microsoft JhengHei" w:hint="default"/>
          <w:b/>
          <w:bCs/>
        </w:rPr>
        <w:t>美日企业占据上游环节，国内企业加快进军材料领域步伐。</w:t>
      </w:r>
      <w:r>
        <w:rPr/>
        <w:t>国内企业电磁屏蔽产业链上游是金属与非金属 基础工业原材料；中游是基于原材料加工的电磁屏蔽材料厂商与基于电磁屏蔽材料的电磁屏蔽器件厂商；下游 </w:t>
      </w:r>
      <w:r>
        <w:rPr>
          <w:spacing w:val="-2"/>
        </w:rPr>
        <w:t>是终端设备厂商。中游环节加工可以分为电磁屏蔽材料与器件独立生产与“采购</w:t>
      </w:r>
      <w:r>
        <w:rPr>
          <w:rFonts w:ascii="Times New Roman" w:hAnsi="Times New Roman" w:cs="Times New Roman" w:eastAsia="Times New Roman" w:hint="default"/>
          <w:spacing w:val="-2"/>
        </w:rPr>
        <w:t>-</w:t>
      </w:r>
      <w:r>
        <w:rPr>
          <w:spacing w:val="-2"/>
        </w:rPr>
        <w:t>材料</w:t>
      </w:r>
      <w:r>
        <w:rPr>
          <w:rFonts w:ascii="Times New Roman" w:hAnsi="Times New Roman" w:cs="Times New Roman" w:eastAsia="Times New Roman" w:hint="default"/>
          <w:spacing w:val="-2"/>
        </w:rPr>
        <w:t>-</w:t>
      </w:r>
      <w:r>
        <w:rPr>
          <w:spacing w:val="-2"/>
        </w:rPr>
        <w:t>器件”垂直一体化的经营</w:t>
      </w:r>
      <w:r>
        <w:rPr/>
        <w:t> </w:t>
      </w:r>
      <w:r>
        <w:rPr/>
        <w:t>模式。电磁屏蔽材料生产环节更为接近上游，稀缺材料技术壁垒较高，获得认证的厂商较少，毛利率水平一般</w:t>
      </w:r>
    </w:p>
    <w:p>
      <w:pPr>
        <w:pStyle w:val="BodyText"/>
        <w:spacing w:line="278" w:lineRule="auto" w:before="16"/>
        <w:ind w:right="104"/>
        <w:jc w:val="left"/>
      </w:pPr>
      <w:r>
        <w:rPr/>
        <w:t>高于电磁屏蔽器件生产环节，该环节主要被国外企业垄断，例如 </w:t>
      </w:r>
      <w:r>
        <w:rPr>
          <w:rFonts w:ascii="Times New Roman" w:hAnsi="Times New Roman" w:cs="Times New Roman" w:eastAsia="Times New Roman" w:hint="default"/>
          <w:spacing w:val="-3"/>
        </w:rPr>
        <w:t>3M</w:t>
      </w:r>
      <w:r>
        <w:rPr>
          <w:spacing w:val="-3"/>
        </w:rPr>
        <w:t>、莱尔德、顾美丽。国内方邦股份、飞荣达 </w:t>
      </w:r>
      <w:r>
        <w:rPr/>
        <w:t>及乐凯新材等企业通过技术积累部分厂商已经形成自主品牌，并在下游终端客户中完成认证，进入电磁屏蔽材 </w:t>
      </w:r>
      <w:r>
        <w:rPr/>
        <w:t>料领域，其中飞荣达研发占营收比重稳定在</w:t>
      </w:r>
      <w:r>
        <w:rPr>
          <w:spacing w:val="-54"/>
        </w:rPr>
        <w:t> </w:t>
      </w:r>
      <w:r>
        <w:rPr>
          <w:rFonts w:ascii="Times New Roman" w:hAnsi="Times New Roman" w:cs="Times New Roman" w:eastAsia="Times New Roman" w:hint="default"/>
        </w:rPr>
        <w:t>5%</w:t>
      </w:r>
      <w:r>
        <w:rPr/>
        <w:t>左右，高于</w:t>
      </w:r>
      <w:r>
        <w:rPr>
          <w:spacing w:val="-56"/>
        </w:rPr>
        <w:t> </w:t>
      </w:r>
      <w:r>
        <w:rPr>
          <w:rFonts w:ascii="Times New Roman" w:hAnsi="Times New Roman" w:cs="Times New Roman" w:eastAsia="Times New Roman" w:hint="default"/>
        </w:rPr>
        <w:t>2018</w:t>
      </w:r>
      <w:r>
        <w:rPr>
          <w:rFonts w:ascii="Times New Roman" w:hAnsi="Times New Roman" w:cs="Times New Roman" w:eastAsia="Times New Roman" w:hint="default"/>
          <w:spacing w:val="-5"/>
        </w:rPr>
        <w:t> </w:t>
      </w:r>
      <w:r>
        <w:rPr/>
        <w:t>年全行业平均水平</w:t>
      </w:r>
      <w:r>
        <w:rPr>
          <w:spacing w:val="-56"/>
        </w:rPr>
        <w:t> </w:t>
      </w:r>
      <w:r>
        <w:rPr>
          <w:rFonts w:ascii="Times New Roman" w:hAnsi="Times New Roman" w:cs="Times New Roman" w:eastAsia="Times New Roman" w:hint="default"/>
        </w:rPr>
        <w:t>3.42%</w:t>
      </w:r>
      <w:r>
        <w:rPr/>
        <w:t>，发明专利</w:t>
      </w:r>
      <w:r>
        <w:rPr>
          <w:spacing w:val="-56"/>
        </w:rPr>
        <w:t> </w:t>
      </w:r>
      <w:r>
        <w:rPr>
          <w:rFonts w:ascii="Times New Roman" w:hAnsi="Times New Roman" w:cs="Times New Roman" w:eastAsia="Times New Roman" w:hint="default"/>
        </w:rPr>
        <w:t>33</w:t>
      </w:r>
      <w:r>
        <w:rPr>
          <w:rFonts w:ascii="Times New Roman" w:hAnsi="Times New Roman" w:cs="Times New Roman" w:eastAsia="Times New Roman" w:hint="default"/>
          <w:spacing w:val="-5"/>
        </w:rPr>
        <w:t> </w:t>
      </w:r>
      <w:r>
        <w:rPr>
          <w:spacing w:val="-4"/>
        </w:rPr>
        <w:t>项，实 </w:t>
      </w:r>
      <w:r>
        <w:rPr/>
        <w:t>用新型专利 </w:t>
      </w:r>
      <w:r>
        <w:rPr>
          <w:rFonts w:ascii="Times New Roman" w:hAnsi="Times New Roman" w:cs="Times New Roman" w:eastAsia="Times New Roman" w:hint="default"/>
        </w:rPr>
        <w:t>84</w:t>
      </w:r>
      <w:r>
        <w:rPr>
          <w:rFonts w:ascii="Times New Roman" w:hAnsi="Times New Roman" w:cs="Times New Roman" w:eastAsia="Times New Roman" w:hint="default"/>
          <w:spacing w:val="-20"/>
        </w:rPr>
        <w:t> </w:t>
      </w:r>
      <w:r>
        <w:rPr/>
        <w:t>项，已在电磁屏蔽材料及器件、导热材料及器件行业形成自主的研发、设计和应用等竞争优势， 与国外先进技术差距缩小。我们认为在国产替代趋势下，飞荣达凭借着较强的技术实力与快速反应能力能够获 得更多机会，建议关注飞荣达。模切方面，领胜电子和安洁科技等国内厂商已经利用本土供应链的成本优势与 自动化能力形成了较大的规模优势。</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7"/>
        <w:ind w:right="0"/>
        <w:rPr>
          <w:rFonts w:ascii="宋体" w:hAnsi="宋体" w:cs="宋体" w:eastAsia="宋体" w:hint="default"/>
          <w:sz w:val="12"/>
          <w:szCs w:val="12"/>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350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132" w:type="dxa"/>
        <w:tblLayout w:type="fixed"/>
        <w:tblCellMar>
          <w:top w:w="0" w:type="dxa"/>
          <w:left w:w="0" w:type="dxa"/>
          <w:bottom w:w="0" w:type="dxa"/>
          <w:right w:w="0" w:type="dxa"/>
        </w:tblCellMar>
        <w:tblLook w:val="01E0"/>
      </w:tblPr>
      <w:tblGrid>
        <w:gridCol w:w="4688"/>
        <w:gridCol w:w="257"/>
        <w:gridCol w:w="4686"/>
      </w:tblGrid>
      <w:tr>
        <w:trPr>
          <w:trHeight w:val="251" w:hRule="exact"/>
        </w:trPr>
        <w:tc>
          <w:tcPr>
            <w:tcW w:w="4688"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99" w:id="100"/>
            <w:bookmarkEnd w:id="100"/>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65</w:t>
            </w:r>
            <w:r>
              <w:rPr>
                <w:rFonts w:ascii="Microsoft JhengHei" w:hAnsi="Microsoft JhengHei" w:cs="Microsoft JhengHei" w:eastAsia="Microsoft JhengHei" w:hint="default"/>
                <w:b/>
                <w:bCs/>
                <w:sz w:val="18"/>
                <w:szCs w:val="18"/>
              </w:rPr>
              <w:t>：电磁屏蔽产业链与飞荣达所处位置</w:t>
            </w:r>
            <w:r>
              <w:rPr>
                <w:rFonts w:ascii="Microsoft JhengHei" w:hAnsi="Microsoft JhengHei" w:cs="Microsoft JhengHei" w:eastAsia="Microsoft JhengHei" w:hint="default"/>
                <w:sz w:val="18"/>
                <w:szCs w:val="18"/>
              </w:rPr>
            </w:r>
          </w:p>
        </w:tc>
        <w:tc>
          <w:tcPr>
            <w:tcW w:w="257" w:type="dxa"/>
            <w:tcBorders>
              <w:top w:val="nil" w:sz="6" w:space="0" w:color="auto"/>
              <w:left w:val="nil" w:sz="6" w:space="0" w:color="auto"/>
              <w:bottom w:val="single" w:sz="4" w:space="0" w:color="367097"/>
              <w:right w:val="nil" w:sz="6" w:space="0" w:color="auto"/>
            </w:tcBorders>
          </w:tcPr>
          <w:p>
            <w:pPr/>
          </w:p>
        </w:tc>
        <w:tc>
          <w:tcPr>
            <w:tcW w:w="4686" w:type="dxa"/>
            <w:tcBorders>
              <w:top w:val="nil" w:sz="6" w:space="0" w:color="auto"/>
              <w:left w:val="nil" w:sz="6" w:space="0" w:color="auto"/>
              <w:bottom w:val="single" w:sz="4" w:space="0" w:color="367097"/>
              <w:right w:val="nil" w:sz="6" w:space="0" w:color="auto"/>
            </w:tcBorders>
          </w:tcPr>
          <w:p>
            <w:pPr>
              <w:pStyle w:val="TableParagraph"/>
              <w:spacing w:line="200" w:lineRule="exact"/>
              <w:ind w:left="-22" w:right="0"/>
              <w:jc w:val="left"/>
              <w:rPr>
                <w:rFonts w:ascii="Microsoft JhengHei" w:hAnsi="Microsoft JhengHei" w:cs="Microsoft JhengHei" w:eastAsia="Microsoft JhengHei" w:hint="default"/>
                <w:sz w:val="18"/>
                <w:szCs w:val="18"/>
              </w:rPr>
            </w:pPr>
            <w:bookmarkStart w:name="_bookmark100" w:id="101"/>
            <w:bookmarkEnd w:id="101"/>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66</w:t>
            </w:r>
            <w:r>
              <w:rPr>
                <w:rFonts w:ascii="Microsoft JhengHei" w:hAnsi="Microsoft JhengHei" w:cs="Microsoft JhengHei" w:eastAsia="Microsoft JhengHei" w:hint="default"/>
                <w:b/>
                <w:bCs/>
                <w:sz w:val="18"/>
                <w:szCs w:val="18"/>
              </w:rPr>
              <w:t>：电磁屏蔽器件的生产流程</w:t>
            </w:r>
            <w:r>
              <w:rPr>
                <w:rFonts w:ascii="Microsoft JhengHei" w:hAnsi="Microsoft JhengHei" w:cs="Microsoft JhengHei" w:eastAsia="Microsoft JhengHei" w:hint="default"/>
                <w:sz w:val="18"/>
                <w:szCs w:val="18"/>
              </w:rPr>
            </w:r>
          </w:p>
        </w:tc>
      </w:tr>
      <w:tr>
        <w:trPr>
          <w:trHeight w:val="294" w:hRule="exact"/>
        </w:trPr>
        <w:tc>
          <w:tcPr>
            <w:tcW w:w="4688" w:type="dxa"/>
            <w:tcBorders>
              <w:top w:val="single" w:sz="4" w:space="0" w:color="367097"/>
              <w:left w:val="nil" w:sz="6" w:space="0" w:color="auto"/>
              <w:bottom w:val="nil" w:sz="6" w:space="0" w:color="auto"/>
              <w:right w:val="nil" w:sz="6" w:space="0" w:color="auto"/>
            </w:tcBorders>
          </w:tcPr>
          <w:p>
            <w:pPr/>
          </w:p>
        </w:tc>
        <w:tc>
          <w:tcPr>
            <w:tcW w:w="257" w:type="dxa"/>
            <w:tcBorders>
              <w:top w:val="single" w:sz="4" w:space="0" w:color="367097"/>
              <w:left w:val="nil" w:sz="6" w:space="0" w:color="auto"/>
              <w:bottom w:val="nil" w:sz="6" w:space="0" w:color="auto"/>
              <w:right w:val="nil" w:sz="6" w:space="0" w:color="auto"/>
            </w:tcBorders>
          </w:tcPr>
          <w:p>
            <w:pPr/>
          </w:p>
        </w:tc>
        <w:tc>
          <w:tcPr>
            <w:tcW w:w="4686" w:type="dxa"/>
            <w:tcBorders>
              <w:top w:val="single" w:sz="4" w:space="0" w:color="367097"/>
              <w:left w:val="nil" w:sz="6" w:space="0" w:color="auto"/>
              <w:bottom w:val="nil" w:sz="6" w:space="0" w:color="auto"/>
              <w:right w:val="nil" w:sz="6" w:space="0" w:color="auto"/>
            </w:tcBorders>
          </w:tcPr>
          <w:p>
            <w:pPr/>
          </w:p>
        </w:tc>
      </w:tr>
      <w:tr>
        <w:trPr>
          <w:trHeight w:val="271"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FE6E6"/>
          </w:tcPr>
          <w:p>
            <w:pPr/>
          </w:p>
        </w:tc>
      </w:tr>
      <w:tr>
        <w:trPr>
          <w:trHeight w:val="325"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1F1F1"/>
          </w:tcPr>
          <w:p>
            <w:pPr/>
          </w:p>
        </w:tc>
      </w:tr>
      <w:tr>
        <w:trPr>
          <w:trHeight w:val="428"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1F1F1"/>
          </w:tcPr>
          <w:p>
            <w:pPr/>
          </w:p>
        </w:tc>
      </w:tr>
      <w:tr>
        <w:trPr>
          <w:trHeight w:val="218"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1F1F1"/>
          </w:tcPr>
          <w:p>
            <w:pPr/>
          </w:p>
        </w:tc>
      </w:tr>
      <w:tr>
        <w:trPr>
          <w:trHeight w:val="127"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1F1F1"/>
          </w:tcPr>
          <w:p>
            <w:pPr/>
          </w:p>
        </w:tc>
      </w:tr>
      <w:tr>
        <w:trPr>
          <w:trHeight w:val="328"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1F1F1"/>
          </w:tcPr>
          <w:p>
            <w:pPr/>
          </w:p>
        </w:tc>
      </w:tr>
      <w:tr>
        <w:trPr>
          <w:trHeight w:val="227"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1F1F1"/>
          </w:tcPr>
          <w:p>
            <w:pPr/>
          </w:p>
        </w:tc>
      </w:tr>
      <w:tr>
        <w:trPr>
          <w:trHeight w:val="132"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1F1F1"/>
          </w:tcPr>
          <w:p>
            <w:pPr/>
          </w:p>
        </w:tc>
      </w:tr>
      <w:tr>
        <w:trPr>
          <w:trHeight w:val="232"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1F1F1"/>
          </w:tcPr>
          <w:p>
            <w:pPr/>
          </w:p>
        </w:tc>
      </w:tr>
      <w:tr>
        <w:trPr>
          <w:trHeight w:val="175" w:hRule="exact"/>
        </w:trPr>
        <w:tc>
          <w:tcPr>
            <w:tcW w:w="4688" w:type="dxa"/>
            <w:tcBorders>
              <w:top w:val="nil" w:sz="6" w:space="0" w:color="auto"/>
              <w:left w:val="nil" w:sz="6" w:space="0" w:color="auto"/>
              <w:bottom w:val="nil" w:sz="6" w:space="0" w:color="auto"/>
              <w:right w:val="nil" w:sz="6" w:space="0" w:color="auto"/>
            </w:tcBorders>
          </w:tcPr>
          <w:p>
            <w:pPr/>
          </w:p>
        </w:tc>
        <w:tc>
          <w:tcPr>
            <w:tcW w:w="257" w:type="dxa"/>
            <w:tcBorders>
              <w:top w:val="nil" w:sz="6" w:space="0" w:color="auto"/>
              <w:left w:val="nil" w:sz="6" w:space="0" w:color="auto"/>
              <w:bottom w:val="nil" w:sz="6" w:space="0" w:color="auto"/>
              <w:right w:val="nil" w:sz="6" w:space="0" w:color="auto"/>
            </w:tcBorders>
          </w:tcPr>
          <w:p>
            <w:pPr/>
          </w:p>
        </w:tc>
        <w:tc>
          <w:tcPr>
            <w:tcW w:w="4686" w:type="dxa"/>
            <w:tcBorders>
              <w:top w:val="nil" w:sz="6" w:space="0" w:color="auto"/>
              <w:left w:val="nil" w:sz="6" w:space="0" w:color="auto"/>
              <w:bottom w:val="nil" w:sz="6" w:space="0" w:color="auto"/>
              <w:right w:val="nil" w:sz="6" w:space="0" w:color="auto"/>
            </w:tcBorders>
            <w:shd w:val="clear" w:color="auto" w:fill="F1F1F1"/>
          </w:tcPr>
          <w:p>
            <w:pPr/>
          </w:p>
        </w:tc>
      </w:tr>
      <w:tr>
        <w:trPr>
          <w:trHeight w:val="312" w:hRule="exact"/>
        </w:trPr>
        <w:tc>
          <w:tcPr>
            <w:tcW w:w="4688" w:type="dxa"/>
            <w:tcBorders>
              <w:top w:val="nil" w:sz="6" w:space="0" w:color="auto"/>
              <w:left w:val="nil" w:sz="6" w:space="0" w:color="auto"/>
              <w:bottom w:val="single" w:sz="4" w:space="0" w:color="367097"/>
              <w:right w:val="nil" w:sz="6" w:space="0" w:color="auto"/>
            </w:tcBorders>
          </w:tcPr>
          <w:p>
            <w:pPr/>
          </w:p>
        </w:tc>
        <w:tc>
          <w:tcPr>
            <w:tcW w:w="257" w:type="dxa"/>
            <w:tcBorders>
              <w:top w:val="nil" w:sz="6" w:space="0" w:color="auto"/>
              <w:left w:val="nil" w:sz="6" w:space="0" w:color="auto"/>
              <w:bottom w:val="single" w:sz="4" w:space="0" w:color="367097"/>
              <w:right w:val="nil" w:sz="6" w:space="0" w:color="auto"/>
            </w:tcBorders>
          </w:tcPr>
          <w:p>
            <w:pPr/>
          </w:p>
        </w:tc>
        <w:tc>
          <w:tcPr>
            <w:tcW w:w="4686" w:type="dxa"/>
            <w:tcBorders>
              <w:top w:val="nil" w:sz="6" w:space="0" w:color="auto"/>
              <w:left w:val="nil" w:sz="6" w:space="0" w:color="auto"/>
              <w:bottom w:val="single" w:sz="4" w:space="0" w:color="367097"/>
              <w:right w:val="nil" w:sz="6" w:space="0" w:color="auto"/>
            </w:tcBorders>
          </w:tcPr>
          <w:p>
            <w:pPr/>
          </w:p>
        </w:tc>
      </w:tr>
      <w:tr>
        <w:trPr>
          <w:trHeight w:val="245" w:hRule="exact"/>
        </w:trPr>
        <w:tc>
          <w:tcPr>
            <w:tcW w:w="4688"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资料来源：飞荣达财报，中信建投证券研究发展部</w:t>
            </w:r>
          </w:p>
        </w:tc>
        <w:tc>
          <w:tcPr>
            <w:tcW w:w="257" w:type="dxa"/>
            <w:tcBorders>
              <w:top w:val="single" w:sz="4" w:space="0" w:color="367097"/>
              <w:left w:val="nil" w:sz="6" w:space="0" w:color="auto"/>
              <w:bottom w:val="nil" w:sz="6" w:space="0" w:color="auto"/>
              <w:right w:val="nil" w:sz="6" w:space="0" w:color="auto"/>
            </w:tcBorders>
          </w:tcPr>
          <w:p>
            <w:pPr/>
          </w:p>
        </w:tc>
        <w:tc>
          <w:tcPr>
            <w:tcW w:w="4686"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27" w:right="0"/>
              <w:jc w:val="left"/>
              <w:rPr>
                <w:rFonts w:ascii="宋体" w:hAnsi="宋体" w:cs="宋体" w:eastAsia="宋体" w:hint="default"/>
                <w:sz w:val="17"/>
                <w:szCs w:val="17"/>
              </w:rPr>
            </w:pPr>
            <w:r>
              <w:rPr>
                <w:rFonts w:ascii="宋体" w:hAnsi="宋体" w:cs="宋体" w:eastAsia="宋体" w:hint="default"/>
                <w:sz w:val="17"/>
                <w:szCs w:val="17"/>
              </w:rPr>
              <w:t>资料来源：飞荣达招股书，中信建投证券研究发展部</w:t>
            </w:r>
          </w:p>
        </w:tc>
      </w:tr>
    </w:tbl>
    <w:p>
      <w:pPr>
        <w:spacing w:line="240" w:lineRule="auto" w:before="2"/>
        <w:ind w:right="0"/>
        <w:rPr>
          <w:rFonts w:ascii="宋体" w:hAnsi="宋体" w:cs="宋体" w:eastAsia="宋体" w:hint="default"/>
          <w:sz w:val="14"/>
          <w:szCs w:val="14"/>
        </w:rPr>
      </w:pPr>
    </w:p>
    <w:p>
      <w:pPr>
        <w:pStyle w:val="BodyText"/>
        <w:spacing w:line="312" w:lineRule="exact" w:before="21"/>
        <w:ind w:right="110" w:firstLine="403"/>
        <w:jc w:val="left"/>
      </w:pPr>
      <w:r>
        <w:rPr/>
        <w:pict>
          <v:group style="position:absolute;margin-left:63.175865pt;margin-top:-161.459854pt;width:227.9pt;height:125.85pt;mso-position-horizontal-relative:page;mso-position-vertical-relative:paragraph;z-index:-419152" coordorigin="1264,-3229" coordsize="4558,2517">
            <v:group style="position:absolute;left:2162;top:-1248;width:3660;height:536" coordorigin="2162,-1248" coordsize="3660,536">
              <v:shape style="position:absolute;left:2162;top:-1248;width:3660;height:536" coordorigin="2162,-1248" coordsize="3660,536" path="m2162,-1248l5821,-1248,5821,-713,2162,-713,2162,-1248xe" filled="true" fillcolor="#f1f1f1" stroked="false">
                <v:path arrowok="t"/>
                <v:fill type="solid"/>
              </v:shape>
              <v:shape style="position:absolute;left:1264;top:-1216;width:855;height:471" type="#_x0000_t75" stroked="false">
                <v:imagedata r:id="rId274" o:title=""/>
              </v:shape>
            </v:group>
            <v:group style="position:absolute;left:2162;top:-1914;width:3660;height:536" coordorigin="2162,-1914" coordsize="3660,536">
              <v:shape style="position:absolute;left:2162;top:-1914;width:3660;height:536" coordorigin="2162,-1914" coordsize="3660,536" path="m2162,-1914l5821,-1914,5821,-1378,2162,-1378,2162,-1914xe" filled="true" fillcolor="#f1f1f1" stroked="false">
                <v:path arrowok="t"/>
                <v:fill type="solid"/>
              </v:shape>
            </v:group>
            <v:group style="position:absolute;left:2162;top:-2569;width:3660;height:536" coordorigin="2162,-2569" coordsize="3660,536">
              <v:shape style="position:absolute;left:2162;top:-2569;width:3660;height:536" coordorigin="2162,-2569" coordsize="3660,536" path="m2162,-2569l5821,-2569,5821,-2033,2162,-2033,2162,-2569xe" filled="true" fillcolor="#f1f1f1" stroked="false">
                <v:path arrowok="t"/>
                <v:fill type="solid"/>
              </v:shape>
            </v:group>
            <v:group style="position:absolute;left:2259;top:-2607;width:33;height:2" coordorigin="2259,-2607" coordsize="33,2">
              <v:shape style="position:absolute;left:2259;top:-2607;width:33;height:2" coordorigin="2259,-2607" coordsize="33,0" path="m2259,-2607l2259,-2607,2292,-2607e" filled="false" stroked="true" strokeweight=".527682pt" strokecolor="#81a6bd">
                <v:path arrowok="t"/>
              </v:shape>
            </v:group>
            <v:group style="position:absolute;left:2303;top:-2607;width:33;height:2" coordorigin="2303,-2607" coordsize="33,2">
              <v:shape style="position:absolute;left:2303;top:-2607;width:33;height:2" coordorigin="2303,-2607" coordsize="33,0" path="m2303,-2607l2303,-2607,2335,-2607e" filled="false" stroked="true" strokeweight=".527682pt" strokecolor="#81a6bd">
                <v:path arrowok="t"/>
              </v:shape>
            </v:group>
            <v:group style="position:absolute;left:2346;top:-2607;width:33;height:2" coordorigin="2346,-2607" coordsize="33,2">
              <v:shape style="position:absolute;left:2346;top:-2607;width:33;height:2" coordorigin="2346,-2607" coordsize="33,0" path="m2346,-2607l2346,-2607,2378,-2607e" filled="false" stroked="true" strokeweight=".527682pt" strokecolor="#81a6bd">
                <v:path arrowok="t"/>
              </v:shape>
            </v:group>
            <v:group style="position:absolute;left:2389;top:-2607;width:33;height:2" coordorigin="2389,-2607" coordsize="33,2">
              <v:shape style="position:absolute;left:2389;top:-2607;width:33;height:2" coordorigin="2389,-2607" coordsize="33,0" path="m2389,-2607l2389,-2607,2422,-2607e" filled="false" stroked="true" strokeweight=".527682pt" strokecolor="#81a6bd">
                <v:path arrowok="t"/>
              </v:shape>
            </v:group>
            <v:group style="position:absolute;left:2433;top:-2607;width:33;height:2" coordorigin="2433,-2607" coordsize="33,2">
              <v:shape style="position:absolute;left:2433;top:-2607;width:33;height:2" coordorigin="2433,-2607" coordsize="33,0" path="m2433,-2607l2433,-2607,2465,-2607e" filled="false" stroked="true" strokeweight=".527682pt" strokecolor="#81a6bd">
                <v:path arrowok="t"/>
              </v:shape>
            </v:group>
            <v:group style="position:absolute;left:2476;top:-2607;width:33;height:2" coordorigin="2476,-2607" coordsize="33,2">
              <v:shape style="position:absolute;left:2476;top:-2607;width:33;height:2" coordorigin="2476,-2607" coordsize="33,0" path="m2476,-2607l2476,-2607,2508,-2607e" filled="false" stroked="true" strokeweight=".527682pt" strokecolor="#81a6bd">
                <v:path arrowok="t"/>
              </v:shape>
            </v:group>
            <v:group style="position:absolute;left:2519;top:-2607;width:33;height:2" coordorigin="2519,-2607" coordsize="33,2">
              <v:shape style="position:absolute;left:2519;top:-2607;width:33;height:2" coordorigin="2519,-2607" coordsize="33,0" path="m2519,-2607l2519,-2607,2552,-2607e" filled="false" stroked="true" strokeweight=".527682pt" strokecolor="#81a6bd">
                <v:path arrowok="t"/>
              </v:shape>
            </v:group>
            <v:group style="position:absolute;left:2563;top:-2607;width:33;height:2" coordorigin="2563,-2607" coordsize="33,2">
              <v:shape style="position:absolute;left:2563;top:-2607;width:33;height:2" coordorigin="2563,-2607" coordsize="33,0" path="m2563,-2607l2563,-2607,2595,-2607e" filled="false" stroked="true" strokeweight=".527682pt" strokecolor="#81a6bd">
                <v:path arrowok="t"/>
              </v:shape>
            </v:group>
            <v:group style="position:absolute;left:2606;top:-2607;width:33;height:2" coordorigin="2606,-2607" coordsize="33,2">
              <v:shape style="position:absolute;left:2606;top:-2607;width:33;height:2" coordorigin="2606,-2607" coordsize="33,0" path="m2606,-2607l2606,-2607,2638,-2607e" filled="false" stroked="true" strokeweight=".527682pt" strokecolor="#81a6bd">
                <v:path arrowok="t"/>
              </v:shape>
            </v:group>
            <v:group style="position:absolute;left:2649;top:-2607;width:33;height:2" coordorigin="2649,-2607" coordsize="33,2">
              <v:shape style="position:absolute;left:2649;top:-2607;width:33;height:2" coordorigin="2649,-2607" coordsize="33,0" path="m2649,-2607l2649,-2607,2682,-2607e" filled="false" stroked="true" strokeweight=".527682pt" strokecolor="#81a6bd">
                <v:path arrowok="t"/>
              </v:shape>
            </v:group>
            <v:group style="position:absolute;left:2693;top:-2607;width:33;height:2" coordorigin="2693,-2607" coordsize="33,2">
              <v:shape style="position:absolute;left:2693;top:-2607;width:33;height:2" coordorigin="2693,-2607" coordsize="33,0" path="m2693,-2607l2693,-2607,2725,-2607e" filled="false" stroked="true" strokeweight=".527682pt" strokecolor="#81a6bd">
                <v:path arrowok="t"/>
              </v:shape>
            </v:group>
            <v:group style="position:absolute;left:2736;top:-2607;width:33;height:2" coordorigin="2736,-2607" coordsize="33,2">
              <v:shape style="position:absolute;left:2736;top:-2607;width:33;height:2" coordorigin="2736,-2607" coordsize="33,0" path="m2736,-2607l2736,-2607,2768,-2607e" filled="false" stroked="true" strokeweight=".527682pt" strokecolor="#81a6bd">
                <v:path arrowok="t"/>
              </v:shape>
            </v:group>
            <v:group style="position:absolute;left:2779;top:-2607;width:33;height:2" coordorigin="2779,-2607" coordsize="33,2">
              <v:shape style="position:absolute;left:2779;top:-2607;width:33;height:2" coordorigin="2779,-2607" coordsize="33,0" path="m2779,-2607l2779,-2607,2812,-2607e" filled="false" stroked="true" strokeweight=".527682pt" strokecolor="#81a6bd">
                <v:path arrowok="t"/>
              </v:shape>
            </v:group>
            <v:group style="position:absolute;left:2823;top:-2607;width:33;height:2" coordorigin="2823,-2607" coordsize="33,2">
              <v:shape style="position:absolute;left:2823;top:-2607;width:33;height:2" coordorigin="2823,-2607" coordsize="33,0" path="m2823,-2607l2823,-2607,2855,-2607e" filled="false" stroked="true" strokeweight=".527682pt" strokecolor="#81a6bd">
                <v:path arrowok="t"/>
              </v:shape>
            </v:group>
            <v:group style="position:absolute;left:2866;top:-2607;width:33;height:2" coordorigin="2866,-2607" coordsize="33,2">
              <v:shape style="position:absolute;left:2866;top:-2607;width:33;height:2" coordorigin="2866,-2607" coordsize="33,0" path="m2866,-2607l2866,-2607,2898,-2607e" filled="false" stroked="true" strokeweight=".527682pt" strokecolor="#81a6bd">
                <v:path arrowok="t"/>
              </v:shape>
            </v:group>
            <v:group style="position:absolute;left:2909;top:-2607;width:33;height:2" coordorigin="2909,-2607" coordsize="33,2">
              <v:shape style="position:absolute;left:2909;top:-2607;width:33;height:2" coordorigin="2909,-2607" coordsize="33,0" path="m2909,-2607l2909,-2607,2941,-2607e" filled="false" stroked="true" strokeweight=".527682pt" strokecolor="#81a6bd">
                <v:path arrowok="t"/>
              </v:shape>
            </v:group>
            <v:group style="position:absolute;left:2952;top:-2607;width:33;height:2" coordorigin="2952,-2607" coordsize="33,2">
              <v:shape style="position:absolute;left:2952;top:-2607;width:33;height:2" coordorigin="2952,-2607" coordsize="33,0" path="m2952,-2607l2952,-2607,2985,-2607e" filled="false" stroked="true" strokeweight=".527682pt" strokecolor="#81a6bd">
                <v:path arrowok="t"/>
              </v:shape>
            </v:group>
            <v:group style="position:absolute;left:2995;top:-2607;width:33;height:2" coordorigin="2995,-2607" coordsize="33,2">
              <v:shape style="position:absolute;left:2995;top:-2607;width:33;height:2" coordorigin="2995,-2607" coordsize="33,0" path="m2995,-2607l2995,-2607,3028,-2607e" filled="false" stroked="true" strokeweight=".527682pt" strokecolor="#81a6bd">
                <v:path arrowok="t"/>
              </v:shape>
            </v:group>
            <v:group style="position:absolute;left:3039;top:-2607;width:33;height:2" coordorigin="3039,-2607" coordsize="33,2">
              <v:shape style="position:absolute;left:3039;top:-2607;width:33;height:2" coordorigin="3039,-2607" coordsize="33,0" path="m3039,-2607l3039,-2607,3071,-2607e" filled="false" stroked="true" strokeweight=".527682pt" strokecolor="#81a6bd">
                <v:path arrowok="t"/>
              </v:shape>
            </v:group>
            <v:group style="position:absolute;left:3082;top:-2607;width:33;height:2" coordorigin="3082,-2607" coordsize="33,2">
              <v:shape style="position:absolute;left:3082;top:-2607;width:33;height:2" coordorigin="3082,-2607" coordsize="33,0" path="m3082,-2607l3082,-2607,3115,-2607e" filled="false" stroked="true" strokeweight=".527682pt" strokecolor="#81a6bd">
                <v:path arrowok="t"/>
              </v:shape>
            </v:group>
            <v:group style="position:absolute;left:3125;top:-2607;width:33;height:2" coordorigin="3125,-2607" coordsize="33,2">
              <v:shape style="position:absolute;left:3125;top:-2607;width:33;height:2" coordorigin="3125,-2607" coordsize="33,0" path="m3125,-2607l3125,-2607,3158,-2607e" filled="false" stroked="true" strokeweight=".527682pt" strokecolor="#81a6bd">
                <v:path arrowok="t"/>
              </v:shape>
            </v:group>
            <v:group style="position:absolute;left:3169;top:-2607;width:33;height:2" coordorigin="3169,-2607" coordsize="33,2">
              <v:shape style="position:absolute;left:3169;top:-2607;width:33;height:2" coordorigin="3169,-2607" coordsize="33,0" path="m3169,-2607l3169,-2607,3201,-2607e" filled="false" stroked="true" strokeweight=".527682pt" strokecolor="#81a6bd">
                <v:path arrowok="t"/>
              </v:shape>
            </v:group>
            <v:group style="position:absolute;left:3212;top:-2607;width:33;height:2" coordorigin="3212,-2607" coordsize="33,2">
              <v:shape style="position:absolute;left:3212;top:-2607;width:33;height:2" coordorigin="3212,-2607" coordsize="33,0" path="m3212,-2607l3212,-2607,3245,-2607e" filled="false" stroked="true" strokeweight=".527682pt" strokecolor="#81a6bd">
                <v:path arrowok="t"/>
              </v:shape>
            </v:group>
            <v:group style="position:absolute;left:3255;top:-2607;width:33;height:2" coordorigin="3255,-2607" coordsize="33,2">
              <v:shape style="position:absolute;left:3255;top:-2607;width:33;height:2" coordorigin="3255,-2607" coordsize="33,0" path="m3255,-2607l3255,-2607,3288,-2607e" filled="false" stroked="true" strokeweight=".527682pt" strokecolor="#81a6bd">
                <v:path arrowok="t"/>
              </v:shape>
            </v:group>
            <v:group style="position:absolute;left:3299;top:-2607;width:33;height:2" coordorigin="3299,-2607" coordsize="33,2">
              <v:shape style="position:absolute;left:3299;top:-2607;width:33;height:2" coordorigin="3299,-2607" coordsize="33,0" path="m3299,-2607l3299,-2607,3331,-2607e" filled="false" stroked="true" strokeweight=".527682pt" strokecolor="#81a6bd">
                <v:path arrowok="t"/>
              </v:shape>
            </v:group>
            <v:group style="position:absolute;left:3342;top:-2607;width:33;height:2" coordorigin="3342,-2607" coordsize="33,2">
              <v:shape style="position:absolute;left:3342;top:-2607;width:33;height:2" coordorigin="3342,-2607" coordsize="33,0" path="m3342,-2607l3342,-2607,3375,-2607e" filled="false" stroked="true" strokeweight=".527682pt" strokecolor="#81a6bd">
                <v:path arrowok="t"/>
              </v:shape>
            </v:group>
            <v:group style="position:absolute;left:3385;top:-2607;width:33;height:2" coordorigin="3385,-2607" coordsize="33,2">
              <v:shape style="position:absolute;left:3385;top:-2607;width:33;height:2" coordorigin="3385,-2607" coordsize="33,0" path="m3385,-2607l3385,-2607,3418,-2607e" filled="false" stroked="true" strokeweight=".527682pt" strokecolor="#81a6bd">
                <v:path arrowok="t"/>
              </v:shape>
            </v:group>
            <v:group style="position:absolute;left:3429;top:-2607;width:33;height:2" coordorigin="3429,-2607" coordsize="33,2">
              <v:shape style="position:absolute;left:3429;top:-2607;width:33;height:2" coordorigin="3429,-2607" coordsize="33,0" path="m3429,-2607l3429,-2607,3461,-2607e" filled="false" stroked="true" strokeweight=".527682pt" strokecolor="#81a6bd">
                <v:path arrowok="t"/>
              </v:shape>
            </v:group>
            <v:group style="position:absolute;left:3472;top:-2607;width:33;height:2" coordorigin="3472,-2607" coordsize="33,2">
              <v:shape style="position:absolute;left:3472;top:-2607;width:33;height:2" coordorigin="3472,-2607" coordsize="33,0" path="m3472,-2607l3472,-2607,3505,-2607e" filled="false" stroked="true" strokeweight=".527682pt" strokecolor="#81a6bd">
                <v:path arrowok="t"/>
              </v:shape>
            </v:group>
            <v:group style="position:absolute;left:3515;top:-2607;width:33;height:2" coordorigin="3515,-2607" coordsize="33,2">
              <v:shape style="position:absolute;left:3515;top:-2607;width:33;height:2" coordorigin="3515,-2607" coordsize="33,0" path="m3515,-2607l3515,-2607,3548,-2607e" filled="false" stroked="true" strokeweight=".527682pt" strokecolor="#81a6bd">
                <v:path arrowok="t"/>
              </v:shape>
            </v:group>
            <v:group style="position:absolute;left:3559;top:-2607;width:33;height:2" coordorigin="3559,-2607" coordsize="33,2">
              <v:shape style="position:absolute;left:3559;top:-2607;width:33;height:2" coordorigin="3559,-2607" coordsize="33,0" path="m3559,-2607l3559,-2607,3591,-2607e" filled="false" stroked="true" strokeweight=".527682pt" strokecolor="#81a6bd">
                <v:path arrowok="t"/>
              </v:shape>
            </v:group>
            <v:group style="position:absolute;left:3602;top:-2607;width:33;height:2" coordorigin="3602,-2607" coordsize="33,2">
              <v:shape style="position:absolute;left:3602;top:-2607;width:33;height:2" coordorigin="3602,-2607" coordsize="33,0" path="m3602,-2607l3602,-2607,3634,-2607e" filled="false" stroked="true" strokeweight=".527682pt" strokecolor="#81a6bd">
                <v:path arrowok="t"/>
              </v:shape>
            </v:group>
            <v:group style="position:absolute;left:3645;top:-2607;width:33;height:2" coordorigin="3645,-2607" coordsize="33,2">
              <v:shape style="position:absolute;left:3645;top:-2607;width:33;height:2" coordorigin="3645,-2607" coordsize="33,0" path="m3645,-2607l3645,-2607,3678,-2607e" filled="false" stroked="true" strokeweight=".527682pt" strokecolor="#81a6bd">
                <v:path arrowok="t"/>
              </v:shape>
            </v:group>
            <v:group style="position:absolute;left:3688;top:-2607;width:33;height:2" coordorigin="3688,-2607" coordsize="33,2">
              <v:shape style="position:absolute;left:3688;top:-2607;width:33;height:2" coordorigin="3688,-2607" coordsize="33,0" path="m3688,-2607l3688,-2607,3721,-2607e" filled="false" stroked="true" strokeweight=".527682pt" strokecolor="#81a6bd">
                <v:path arrowok="t"/>
              </v:shape>
            </v:group>
            <v:group style="position:absolute;left:3732;top:-2607;width:33;height:2" coordorigin="3732,-2607" coordsize="33,2">
              <v:shape style="position:absolute;left:3732;top:-2607;width:33;height:2" coordorigin="3732,-2607" coordsize="33,0" path="m3732,-2607l3732,-2607,3764,-2607e" filled="false" stroked="true" strokeweight=".527682pt" strokecolor="#81a6bd">
                <v:path arrowok="t"/>
              </v:shape>
            </v:group>
            <v:group style="position:absolute;left:3775;top:-2607;width:33;height:2" coordorigin="3775,-2607" coordsize="33,2">
              <v:shape style="position:absolute;left:3775;top:-2607;width:33;height:2" coordorigin="3775,-2607" coordsize="33,0" path="m3775,-2607l3775,-2607,3807,-2607e" filled="false" stroked="true" strokeweight=".527682pt" strokecolor="#81a6bd">
                <v:path arrowok="t"/>
              </v:shape>
            </v:group>
            <v:group style="position:absolute;left:3818;top:-2607;width:33;height:2" coordorigin="3818,-2607" coordsize="33,2">
              <v:shape style="position:absolute;left:3818;top:-2607;width:33;height:2" coordorigin="3818,-2607" coordsize="33,0" path="m3818,-2607l3818,-2607,3851,-2607e" filled="false" stroked="true" strokeweight=".527682pt" strokecolor="#81a6bd">
                <v:path arrowok="t"/>
              </v:shape>
            </v:group>
            <v:group style="position:absolute;left:3862;top:-2607;width:33;height:2" coordorigin="3862,-2607" coordsize="33,2">
              <v:shape style="position:absolute;left:3862;top:-2607;width:33;height:2" coordorigin="3862,-2607" coordsize="33,0" path="m3862,-2607l3862,-2607,3894,-2607e" filled="false" stroked="true" strokeweight=".527682pt" strokecolor="#81a6bd">
                <v:path arrowok="t"/>
              </v:shape>
            </v:group>
            <v:group style="position:absolute;left:3905;top:-2607;width:33;height:2" coordorigin="3905,-2607" coordsize="33,2">
              <v:shape style="position:absolute;left:3905;top:-2607;width:33;height:2" coordorigin="3905,-2607" coordsize="33,0" path="m3905,-2607l3905,-2607,3937,-2607e" filled="false" stroked="true" strokeweight=".527682pt" strokecolor="#81a6bd">
                <v:path arrowok="t"/>
              </v:shape>
            </v:group>
            <v:group style="position:absolute;left:3948;top:-2607;width:33;height:2" coordorigin="3948,-2607" coordsize="33,2">
              <v:shape style="position:absolute;left:3948;top:-2607;width:33;height:2" coordorigin="3948,-2607" coordsize="33,0" path="m3948,-2607l3948,-2607,3981,-2607e" filled="false" stroked="true" strokeweight=".527682pt" strokecolor="#81a6bd">
                <v:path arrowok="t"/>
              </v:shape>
            </v:group>
            <v:group style="position:absolute;left:3986;top:-2591;width:11;height:2" coordorigin="3986,-2591" coordsize="11,2">
              <v:shape style="position:absolute;left:3986;top:-2591;width:11;height:2" coordorigin="3986,-2591" coordsize="11,0" path="m3986,-2591l3997,-2591e" filled="false" stroked="true" strokeweight="1.623221pt" strokecolor="#81a6bd">
                <v:path arrowok="t"/>
              </v:shape>
            </v:group>
            <v:group style="position:absolute;left:3986;top:-2547;width:11;height:2" coordorigin="3986,-2547" coordsize="11,2">
              <v:shape style="position:absolute;left:3986;top:-2547;width:11;height:2" coordorigin="3986,-2547" coordsize="11,0" path="m3986,-2547l3997,-2547e" filled="false" stroked="true" strokeweight="1.623221pt" strokecolor="#81a6bd">
                <v:path arrowok="t"/>
              </v:shape>
            </v:group>
            <v:group style="position:absolute;left:3986;top:-2504;width:11;height:2" coordorigin="3986,-2504" coordsize="11,2">
              <v:shape style="position:absolute;left:3986;top:-2504;width:11;height:2" coordorigin="3986,-2504" coordsize="11,0" path="m3986,-2504l3997,-2504e" filled="false" stroked="true" strokeweight="1.623221pt" strokecolor="#81a6bd">
                <v:path arrowok="t"/>
              </v:shape>
            </v:group>
            <v:group style="position:absolute;left:3986;top:-2461;width:11;height:2" coordorigin="3986,-2461" coordsize="11,2">
              <v:shape style="position:absolute;left:3986;top:-2461;width:11;height:2" coordorigin="3986,-2461" coordsize="11,0" path="m3986,-2461l3997,-2461e" filled="false" stroked="true" strokeweight="1.623221pt" strokecolor="#81a6bd">
                <v:path arrowok="t"/>
              </v:shape>
            </v:group>
            <v:group style="position:absolute;left:3986;top:-2417;width:11;height:2" coordorigin="3986,-2417" coordsize="11,2">
              <v:shape style="position:absolute;left:3986;top:-2417;width:11;height:2" coordorigin="3986,-2417" coordsize="11,0" path="m3986,-2417l3997,-2417e" filled="false" stroked="true" strokeweight="1.623221pt" strokecolor="#81a6bd">
                <v:path arrowok="t"/>
              </v:shape>
            </v:group>
            <v:group style="position:absolute;left:3986;top:-2374;width:11;height:2" coordorigin="3986,-2374" coordsize="11,2">
              <v:shape style="position:absolute;left:3986;top:-2374;width:11;height:2" coordorigin="3986,-2374" coordsize="11,0" path="m3986,-2374l3997,-2374e" filled="false" stroked="true" strokeweight="1.623221pt" strokecolor="#81a6bd">
                <v:path arrowok="t"/>
              </v:shape>
            </v:group>
            <v:group style="position:absolute;left:3986;top:-2331;width:11;height:2" coordorigin="3986,-2331" coordsize="11,2">
              <v:shape style="position:absolute;left:3986;top:-2331;width:11;height:2" coordorigin="3986,-2331" coordsize="11,0" path="m3986,-2331l3997,-2331e" filled="false" stroked="true" strokeweight="1.623221pt" strokecolor="#81a6bd">
                <v:path arrowok="t"/>
              </v:shape>
            </v:group>
            <v:group style="position:absolute;left:3986;top:-2288;width:11;height:2" coordorigin="3986,-2288" coordsize="11,2">
              <v:shape style="position:absolute;left:3986;top:-2288;width:11;height:2" coordorigin="3986,-2288" coordsize="11,0" path="m3986,-2288l3997,-2288e" filled="false" stroked="true" strokeweight="1.623221pt" strokecolor="#81a6bd">
                <v:path arrowok="t"/>
              </v:shape>
            </v:group>
            <v:group style="position:absolute;left:3986;top:-2244;width:11;height:2" coordorigin="3986,-2244" coordsize="11,2">
              <v:shape style="position:absolute;left:3986;top:-2244;width:11;height:2" coordorigin="3986,-2244" coordsize="11,0" path="m3986,-2244l3997,-2244e" filled="false" stroked="true" strokeweight="1.625926pt" strokecolor="#81a6bd">
                <v:path arrowok="t"/>
              </v:shape>
            </v:group>
            <v:group style="position:absolute;left:3986;top:-2201;width:11;height:2" coordorigin="3986,-2201" coordsize="11,2">
              <v:shape style="position:absolute;left:3986;top:-2201;width:11;height:2" coordorigin="3986,-2201" coordsize="11,0" path="m3986,-2201l3997,-2201e" filled="false" stroked="true" strokeweight="1.623221pt" strokecolor="#81a6bd">
                <v:path arrowok="t"/>
              </v:shape>
            </v:group>
            <v:group style="position:absolute;left:3986;top:-2158;width:11;height:2" coordorigin="3986,-2158" coordsize="11,2">
              <v:shape style="position:absolute;left:3986;top:-2158;width:11;height:2" coordorigin="3986,-2158" coordsize="11,0" path="m3986,-2158l3997,-2158e" filled="false" stroked="true" strokeweight="1.623221pt" strokecolor="#81a6bd">
                <v:path arrowok="t"/>
              </v:shape>
            </v:group>
            <v:group style="position:absolute;left:3986;top:-2115;width:11;height:2" coordorigin="3986,-2115" coordsize="11,2">
              <v:shape style="position:absolute;left:3986;top:-2115;width:11;height:2" coordorigin="3986,-2115" coordsize="11,0" path="m3986,-2115l3997,-2115e" filled="false" stroked="true" strokeweight="1.623221pt" strokecolor="#81a6bd">
                <v:path arrowok="t"/>
              </v:shape>
            </v:group>
            <v:group style="position:absolute;left:3986;top:-2071;width:11;height:2" coordorigin="3986,-2071" coordsize="11,2">
              <v:shape style="position:absolute;left:3986;top:-2071;width:11;height:2" coordorigin="3986,-2071" coordsize="11,0" path="m3986,-2071l3997,-2071e" filled="false" stroked="true" strokeweight="1.623221pt" strokecolor="#81a6bd">
                <v:path arrowok="t"/>
              </v:shape>
            </v:group>
            <v:group style="position:absolute;left:3986;top:-2028;width:11;height:2" coordorigin="3986,-2028" coordsize="11,2">
              <v:shape style="position:absolute;left:3986;top:-2028;width:11;height:2" coordorigin="3986,-2028" coordsize="11,0" path="m3986,-2028l3997,-2028e" filled="false" stroked="true" strokeweight="1.625926pt" strokecolor="#81a6bd">
                <v:path arrowok="t"/>
              </v:shape>
            </v:group>
            <v:group style="position:absolute;left:3986;top:-1985;width:11;height:2" coordorigin="3986,-1985" coordsize="11,2">
              <v:shape style="position:absolute;left:3986;top:-1985;width:11;height:2" coordorigin="3986,-1985" coordsize="11,0" path="m3986,-1985l3997,-1985e" filled="false" stroked="true" strokeweight="1.623221pt" strokecolor="#81a6bd">
                <v:path arrowok="t"/>
              </v:shape>
            </v:group>
            <v:group style="position:absolute;left:3986;top:-1941;width:11;height:2" coordorigin="3986,-1941" coordsize="11,2">
              <v:shape style="position:absolute;left:3986;top:-1941;width:11;height:2" coordorigin="3986,-1941" coordsize="11,0" path="m3986,-1941l3997,-1941e" filled="false" stroked="true" strokeweight="1.623221pt" strokecolor="#81a6bd">
                <v:path arrowok="t"/>
              </v:shape>
            </v:group>
            <v:group style="position:absolute;left:3986;top:-1898;width:11;height:2" coordorigin="3986,-1898" coordsize="11,2">
              <v:shape style="position:absolute;left:3986;top:-1898;width:11;height:2" coordorigin="3986,-1898" coordsize="11,0" path="m3986,-1898l3997,-1898e" filled="false" stroked="true" strokeweight="1.623221pt" strokecolor="#81a6bd">
                <v:path arrowok="t"/>
              </v:shape>
            </v:group>
            <v:group style="position:absolute;left:3986;top:-1855;width:11;height:2" coordorigin="3986,-1855" coordsize="11,2">
              <v:shape style="position:absolute;left:3986;top:-1855;width:11;height:2" coordorigin="3986,-1855" coordsize="11,0" path="m3986,-1855l3997,-1855e" filled="false" stroked="true" strokeweight="1.623221pt" strokecolor="#81a6bd">
                <v:path arrowok="t"/>
              </v:shape>
            </v:group>
            <v:group style="position:absolute;left:3986;top:-1811;width:11;height:2" coordorigin="3986,-1811" coordsize="11,2">
              <v:shape style="position:absolute;left:3986;top:-1811;width:11;height:2" coordorigin="3986,-1811" coordsize="11,0" path="m3986,-1811l3997,-1811e" filled="false" stroked="true" strokeweight="1.623221pt" strokecolor="#81a6bd">
                <v:path arrowok="t"/>
              </v:shape>
            </v:group>
            <v:group style="position:absolute;left:3986;top:-1768;width:11;height:2" coordorigin="3986,-1768" coordsize="11,2">
              <v:shape style="position:absolute;left:3986;top:-1768;width:11;height:2" coordorigin="3986,-1768" coordsize="11,0" path="m3986,-1768l3997,-1768e" filled="false" stroked="true" strokeweight="1.623221pt" strokecolor="#81a6bd">
                <v:path arrowok="t"/>
              </v:shape>
            </v:group>
            <v:group style="position:absolute;left:3986;top:-1725;width:11;height:2" coordorigin="3986,-1725" coordsize="11,2">
              <v:shape style="position:absolute;left:3986;top:-1725;width:11;height:2" coordorigin="3986,-1725" coordsize="11,0" path="m3986,-1725l3997,-1725e" filled="false" stroked="true" strokeweight="1.623221pt" strokecolor="#81a6bd">
                <v:path arrowok="t"/>
              </v:shape>
            </v:group>
            <v:group style="position:absolute;left:3986;top:-1681;width:11;height:2" coordorigin="3986,-1681" coordsize="11,2">
              <v:shape style="position:absolute;left:3986;top:-1681;width:11;height:2" coordorigin="3986,-1681" coordsize="11,0" path="m3986,-1681l3997,-1681e" filled="false" stroked="true" strokeweight="1.623221pt" strokecolor="#81a6bd">
                <v:path arrowok="t"/>
              </v:shape>
            </v:group>
            <v:group style="position:absolute;left:3986;top:-1638;width:11;height:2" coordorigin="3986,-1638" coordsize="11,2">
              <v:shape style="position:absolute;left:3986;top:-1638;width:11;height:2" coordorigin="3986,-1638" coordsize="11,0" path="m3986,-1638l3997,-1638e" filled="false" stroked="true" strokeweight="1.623221pt" strokecolor="#81a6bd">
                <v:path arrowok="t"/>
              </v:shape>
            </v:group>
            <v:group style="position:absolute;left:3986;top:-1595;width:11;height:2" coordorigin="3986,-1595" coordsize="11,2">
              <v:shape style="position:absolute;left:3986;top:-1595;width:11;height:2" coordorigin="3986,-1595" coordsize="11,0" path="m3986,-1595l3997,-1595e" filled="false" stroked="true" strokeweight="1.625926pt" strokecolor="#81a6bd">
                <v:path arrowok="t"/>
              </v:shape>
            </v:group>
            <v:group style="position:absolute;left:3986;top:-1552;width:11;height:2" coordorigin="3986,-1552" coordsize="11,2">
              <v:shape style="position:absolute;left:3986;top:-1552;width:11;height:2" coordorigin="3986,-1552" coordsize="11,0" path="m3986,-1552l3997,-1552e" filled="false" stroked="true" strokeweight="1.623221pt" strokecolor="#81a6bd">
                <v:path arrowok="t"/>
              </v:shape>
            </v:group>
            <v:group style="position:absolute;left:3986;top:-1508;width:11;height:2" coordorigin="3986,-1508" coordsize="11,2">
              <v:shape style="position:absolute;left:3986;top:-1508;width:11;height:2" coordorigin="3986,-1508" coordsize="11,0" path="m3986,-1508l3997,-1508e" filled="false" stroked="true" strokeweight="1.623221pt" strokecolor="#81a6bd">
                <v:path arrowok="t"/>
              </v:shape>
            </v:group>
            <v:group style="position:absolute;left:3986;top:-1465;width:11;height:2" coordorigin="3986,-1465" coordsize="11,2">
              <v:shape style="position:absolute;left:3986;top:-1465;width:11;height:2" coordorigin="3986,-1465" coordsize="11,0" path="m3986,-1465l3997,-1465e" filled="false" stroked="true" strokeweight="1.623221pt" strokecolor="#81a6bd">
                <v:path arrowok="t"/>
              </v:shape>
            </v:group>
            <v:group style="position:absolute;left:3986;top:-1422;width:11;height:2" coordorigin="3986,-1422" coordsize="11,2">
              <v:shape style="position:absolute;left:3986;top:-1422;width:11;height:2" coordorigin="3986,-1422" coordsize="11,0" path="m3986,-1422l3997,-1422e" filled="false" stroked="true" strokeweight="1.623221pt" strokecolor="#81a6bd">
                <v:path arrowok="t"/>
              </v:shape>
            </v:group>
            <v:group style="position:absolute;left:3986;top:-1378;width:11;height:2" coordorigin="3986,-1378" coordsize="11,2">
              <v:shape style="position:absolute;left:3986;top:-1378;width:11;height:2" coordorigin="3986,-1378" coordsize="11,0" path="m3986,-1378l3997,-1378e" filled="false" stroked="true" strokeweight="1.625926pt" strokecolor="#81a6bd">
                <v:path arrowok="t"/>
              </v:shape>
            </v:group>
            <v:group style="position:absolute;left:3981;top:-1351;width:11;height:22" coordorigin="3981,-1351" coordsize="11,22">
              <v:shape style="position:absolute;left:3981;top:-1351;width:11;height:22" coordorigin="3981,-1351" coordsize="11,22" path="m3992,-1351l3992,-1330,3981,-1330e" filled="false" stroked="true" strokeweight=".527800pt" strokecolor="#81a6bd">
                <v:path arrowok="t"/>
              </v:shape>
            </v:group>
            <v:group style="position:absolute;left:3937;top:-1330;width:33;height:2" coordorigin="3937,-1330" coordsize="33,2">
              <v:shape style="position:absolute;left:3937;top:-1330;width:33;height:2" coordorigin="3937,-1330" coordsize="33,0" path="m3970,-1330l3970,-1330,3937,-1330e" filled="false" stroked="true" strokeweight=".527682pt" strokecolor="#81a6bd">
                <v:path arrowok="t"/>
              </v:shape>
            </v:group>
            <v:group style="position:absolute;left:3894;top:-1330;width:33;height:2" coordorigin="3894,-1330" coordsize="33,2">
              <v:shape style="position:absolute;left:3894;top:-1330;width:33;height:2" coordorigin="3894,-1330" coordsize="33,0" path="m3927,-1330l3927,-1330,3894,-1330e" filled="false" stroked="true" strokeweight=".527682pt" strokecolor="#81a6bd">
                <v:path arrowok="t"/>
              </v:shape>
            </v:group>
            <v:group style="position:absolute;left:3851;top:-1330;width:33;height:2" coordorigin="3851,-1330" coordsize="33,2">
              <v:shape style="position:absolute;left:3851;top:-1330;width:33;height:2" coordorigin="3851,-1330" coordsize="33,0" path="m3883,-1330l3883,-1330,3851,-1330e" filled="false" stroked="true" strokeweight=".527682pt" strokecolor="#81a6bd">
                <v:path arrowok="t"/>
              </v:shape>
            </v:group>
            <v:group style="position:absolute;left:3807;top:-1330;width:33;height:2" coordorigin="3807,-1330" coordsize="33,2">
              <v:shape style="position:absolute;left:3807;top:-1330;width:33;height:2" coordorigin="3807,-1330" coordsize="33,0" path="m3840,-1330l3840,-1330,3807,-1330e" filled="false" stroked="true" strokeweight=".527682pt" strokecolor="#81a6bd">
                <v:path arrowok="t"/>
              </v:shape>
            </v:group>
            <v:group style="position:absolute;left:3764;top:-1330;width:33;height:2" coordorigin="3764,-1330" coordsize="33,2">
              <v:shape style="position:absolute;left:3764;top:-1330;width:33;height:2" coordorigin="3764,-1330" coordsize="33,0" path="m3797,-1330l3797,-1330,3764,-1330e" filled="false" stroked="true" strokeweight=".527682pt" strokecolor="#81a6bd">
                <v:path arrowok="t"/>
              </v:shape>
            </v:group>
            <v:group style="position:absolute;left:3721;top:-1330;width:33;height:2" coordorigin="3721,-1330" coordsize="33,2">
              <v:shape style="position:absolute;left:3721;top:-1330;width:33;height:2" coordorigin="3721,-1330" coordsize="33,0" path="m3753,-1330l3753,-1330,3721,-1330e" filled="false" stroked="true" strokeweight=".527682pt" strokecolor="#81a6bd">
                <v:path arrowok="t"/>
              </v:shape>
            </v:group>
            <v:group style="position:absolute;left:3678;top:-1330;width:33;height:2" coordorigin="3678,-1330" coordsize="33,2">
              <v:shape style="position:absolute;left:3678;top:-1330;width:33;height:2" coordorigin="3678,-1330" coordsize="33,0" path="m3710,-1330l3710,-1330,3678,-1330e" filled="false" stroked="true" strokeweight=".527682pt" strokecolor="#81a6bd">
                <v:path arrowok="t"/>
              </v:shape>
            </v:group>
            <v:group style="position:absolute;left:3634;top:-1330;width:33;height:2" coordorigin="3634,-1330" coordsize="33,2">
              <v:shape style="position:absolute;left:3634;top:-1330;width:33;height:2" coordorigin="3634,-1330" coordsize="33,0" path="m3667,-1330l3667,-1330,3634,-1330e" filled="false" stroked="true" strokeweight=".527682pt" strokecolor="#81a6bd">
                <v:path arrowok="t"/>
              </v:shape>
            </v:group>
            <v:group style="position:absolute;left:3591;top:-1330;width:33;height:2" coordorigin="3591,-1330" coordsize="33,2">
              <v:shape style="position:absolute;left:3591;top:-1330;width:33;height:2" coordorigin="3591,-1330" coordsize="33,0" path="m3624,-1330l3624,-1330,3591,-1330e" filled="false" stroked="true" strokeweight=".527682pt" strokecolor="#81a6bd">
                <v:path arrowok="t"/>
              </v:shape>
            </v:group>
            <v:group style="position:absolute;left:3548;top:-1330;width:33;height:2" coordorigin="3548,-1330" coordsize="33,2">
              <v:shape style="position:absolute;left:3548;top:-1330;width:33;height:2" coordorigin="3548,-1330" coordsize="33,0" path="m3580,-1330l3580,-1330,3548,-1330e" filled="false" stroked="true" strokeweight=".527682pt" strokecolor="#81a6bd">
                <v:path arrowok="t"/>
              </v:shape>
            </v:group>
            <v:group style="position:absolute;left:3505;top:-1330;width:33;height:2" coordorigin="3505,-1330" coordsize="33,2">
              <v:shape style="position:absolute;left:3505;top:-1330;width:33;height:2" coordorigin="3505,-1330" coordsize="33,0" path="m3537,-1330l3537,-1330,3505,-1330e" filled="false" stroked="true" strokeweight=".527682pt" strokecolor="#81a6bd">
                <v:path arrowok="t"/>
              </v:shape>
            </v:group>
            <v:group style="position:absolute;left:3461;top:-1330;width:33;height:2" coordorigin="3461,-1330" coordsize="33,2">
              <v:shape style="position:absolute;left:3461;top:-1330;width:33;height:2" coordorigin="3461,-1330" coordsize="33,0" path="m3494,-1330l3494,-1330,3461,-1330e" filled="false" stroked="true" strokeweight=".527682pt" strokecolor="#81a6bd">
                <v:path arrowok="t"/>
              </v:shape>
            </v:group>
            <v:group style="position:absolute;left:3418;top:-1330;width:33;height:2" coordorigin="3418,-1330" coordsize="33,2">
              <v:shape style="position:absolute;left:3418;top:-1330;width:33;height:2" coordorigin="3418,-1330" coordsize="33,0" path="m3450,-1330l3450,-1330,3418,-1330e" filled="false" stroked="true" strokeweight=".527682pt" strokecolor="#81a6bd">
                <v:path arrowok="t"/>
              </v:shape>
            </v:group>
            <v:group style="position:absolute;left:3375;top:-1330;width:33;height:2" coordorigin="3375,-1330" coordsize="33,2">
              <v:shape style="position:absolute;left:3375;top:-1330;width:33;height:2" coordorigin="3375,-1330" coordsize="33,0" path="m3407,-1330l3407,-1330,3375,-1330e" filled="false" stroked="true" strokeweight=".527682pt" strokecolor="#81a6bd">
                <v:path arrowok="t"/>
              </v:shape>
            </v:group>
            <v:group style="position:absolute;left:3331;top:-1330;width:33;height:2" coordorigin="3331,-1330" coordsize="33,2">
              <v:shape style="position:absolute;left:3331;top:-1330;width:33;height:2" coordorigin="3331,-1330" coordsize="33,0" path="m3364,-1330l3364,-1330,3331,-1330e" filled="false" stroked="true" strokeweight=".527682pt" strokecolor="#81a6bd">
                <v:path arrowok="t"/>
              </v:shape>
            </v:group>
            <v:group style="position:absolute;left:3288;top:-1330;width:33;height:2" coordorigin="3288,-1330" coordsize="33,2">
              <v:shape style="position:absolute;left:3288;top:-1330;width:33;height:2" coordorigin="3288,-1330" coordsize="33,0" path="m3320,-1330l3320,-1330,3288,-1330e" filled="false" stroked="true" strokeweight=".527682pt" strokecolor="#81a6bd">
                <v:path arrowok="t"/>
              </v:shape>
            </v:group>
            <v:group style="position:absolute;left:3245;top:-1330;width:33;height:2" coordorigin="3245,-1330" coordsize="33,2">
              <v:shape style="position:absolute;left:3245;top:-1330;width:33;height:2" coordorigin="3245,-1330" coordsize="33,0" path="m3277,-1330l3277,-1330,3245,-1330e" filled="false" stroked="true" strokeweight=".527682pt" strokecolor="#81a6bd">
                <v:path arrowok="t"/>
              </v:shape>
            </v:group>
            <v:group style="position:absolute;left:3201;top:-1330;width:33;height:2" coordorigin="3201,-1330" coordsize="33,2">
              <v:shape style="position:absolute;left:3201;top:-1330;width:33;height:2" coordorigin="3201,-1330" coordsize="33,0" path="m3234,-1330l3234,-1330,3201,-1330e" filled="false" stroked="true" strokeweight=".527682pt" strokecolor="#81a6bd">
                <v:path arrowok="t"/>
              </v:shape>
            </v:group>
            <v:group style="position:absolute;left:3158;top:-1330;width:33;height:2" coordorigin="3158,-1330" coordsize="33,2">
              <v:shape style="position:absolute;left:3158;top:-1330;width:33;height:2" coordorigin="3158,-1330" coordsize="33,0" path="m3190,-1330l3190,-1330,3158,-1330e" filled="false" stroked="true" strokeweight=".527682pt" strokecolor="#81a6bd">
                <v:path arrowok="t"/>
              </v:shape>
            </v:group>
            <v:group style="position:absolute;left:3115;top:-1330;width:33;height:2" coordorigin="3115,-1330" coordsize="33,2">
              <v:shape style="position:absolute;left:3115;top:-1330;width:33;height:2" coordorigin="3115,-1330" coordsize="33,0" path="m3147,-1330l3147,-1330,3115,-1330e" filled="false" stroked="true" strokeweight=".527682pt" strokecolor="#81a6bd">
                <v:path arrowok="t"/>
              </v:shape>
            </v:group>
            <v:group style="position:absolute;left:3071;top:-1330;width:33;height:2" coordorigin="3071,-1330" coordsize="33,2">
              <v:shape style="position:absolute;left:3071;top:-1330;width:33;height:2" coordorigin="3071,-1330" coordsize="33,0" path="m3104,-1330l3104,-1330,3071,-1330e" filled="false" stroked="true" strokeweight=".527682pt" strokecolor="#81a6bd">
                <v:path arrowok="t"/>
              </v:shape>
            </v:group>
            <v:group style="position:absolute;left:3028;top:-1330;width:33;height:2" coordorigin="3028,-1330" coordsize="33,2">
              <v:shape style="position:absolute;left:3028;top:-1330;width:33;height:2" coordorigin="3028,-1330" coordsize="33,0" path="m3060,-1330l3060,-1330,3028,-1330e" filled="false" stroked="true" strokeweight=".527682pt" strokecolor="#81a6bd">
                <v:path arrowok="t"/>
              </v:shape>
            </v:group>
            <v:group style="position:absolute;left:2985;top:-1330;width:33;height:2" coordorigin="2985,-1330" coordsize="33,2">
              <v:shape style="position:absolute;left:2985;top:-1330;width:33;height:2" coordorigin="2985,-1330" coordsize="33,0" path="m3017,-1330l3017,-1330,2985,-1330e" filled="false" stroked="true" strokeweight=".527682pt" strokecolor="#81a6bd">
                <v:path arrowok="t"/>
              </v:shape>
            </v:group>
            <v:group style="position:absolute;left:2941;top:-1330;width:33;height:2" coordorigin="2941,-1330" coordsize="33,2">
              <v:shape style="position:absolute;left:2941;top:-1330;width:33;height:2" coordorigin="2941,-1330" coordsize="33,0" path="m2974,-1330l2974,-1330,2941,-1330e" filled="false" stroked="true" strokeweight=".527682pt" strokecolor="#81a6bd">
                <v:path arrowok="t"/>
              </v:shape>
            </v:group>
            <v:group style="position:absolute;left:2898;top:-1330;width:33;height:2" coordorigin="2898,-1330" coordsize="33,2">
              <v:shape style="position:absolute;left:2898;top:-1330;width:33;height:2" coordorigin="2898,-1330" coordsize="33,0" path="m2931,-1330l2931,-1330,2898,-1330e" filled="false" stroked="true" strokeweight=".527682pt" strokecolor="#81a6bd">
                <v:path arrowok="t"/>
              </v:shape>
            </v:group>
            <v:group style="position:absolute;left:2855;top:-1330;width:33;height:2" coordorigin="2855,-1330" coordsize="33,2">
              <v:shape style="position:absolute;left:2855;top:-1330;width:33;height:2" coordorigin="2855,-1330" coordsize="33,0" path="m2887,-1330l2887,-1330,2855,-1330e" filled="false" stroked="true" strokeweight=".527682pt" strokecolor="#81a6bd">
                <v:path arrowok="t"/>
              </v:shape>
            </v:group>
            <v:group style="position:absolute;left:2812;top:-1330;width:33;height:2" coordorigin="2812,-1330" coordsize="33,2">
              <v:shape style="position:absolute;left:2812;top:-1330;width:33;height:2" coordorigin="2812,-1330" coordsize="33,0" path="m2844,-1330l2844,-1330,2812,-1330e" filled="false" stroked="true" strokeweight=".527682pt" strokecolor="#81a6bd">
                <v:path arrowok="t"/>
              </v:shape>
            </v:group>
            <v:group style="position:absolute;left:2768;top:-1330;width:33;height:2" coordorigin="2768,-1330" coordsize="33,2">
              <v:shape style="position:absolute;left:2768;top:-1330;width:33;height:2" coordorigin="2768,-1330" coordsize="33,0" path="m2801,-1330l2801,-1330,2768,-1330e" filled="false" stroked="true" strokeweight=".527682pt" strokecolor="#81a6bd">
                <v:path arrowok="t"/>
              </v:shape>
            </v:group>
            <v:group style="position:absolute;left:2725;top:-1330;width:33;height:2" coordorigin="2725,-1330" coordsize="33,2">
              <v:shape style="position:absolute;left:2725;top:-1330;width:33;height:2" coordorigin="2725,-1330" coordsize="33,0" path="m2758,-1330l2758,-1330,2725,-1330e" filled="false" stroked="true" strokeweight=".527682pt" strokecolor="#81a6bd">
                <v:path arrowok="t"/>
              </v:shape>
            </v:group>
            <v:group style="position:absolute;left:2682;top:-1330;width:33;height:2" coordorigin="2682,-1330" coordsize="33,2">
              <v:shape style="position:absolute;left:2682;top:-1330;width:33;height:2" coordorigin="2682,-1330" coordsize="33,0" path="m2714,-1330l2714,-1330,2682,-1330e" filled="false" stroked="true" strokeweight=".527682pt" strokecolor="#81a6bd">
                <v:path arrowok="t"/>
              </v:shape>
            </v:group>
            <v:group style="position:absolute;left:2638;top:-1330;width:33;height:2" coordorigin="2638,-1330" coordsize="33,2">
              <v:shape style="position:absolute;left:2638;top:-1330;width:33;height:2" coordorigin="2638,-1330" coordsize="33,0" path="m2671,-1330l2671,-1330,2638,-1330e" filled="false" stroked="true" strokeweight=".527682pt" strokecolor="#81a6bd">
                <v:path arrowok="t"/>
              </v:shape>
            </v:group>
            <v:group style="position:absolute;left:2595;top:-1330;width:33;height:2" coordorigin="2595,-1330" coordsize="33,2">
              <v:shape style="position:absolute;left:2595;top:-1330;width:33;height:2" coordorigin="2595,-1330" coordsize="33,0" path="m2628,-1330l2628,-1330,2595,-1330e" filled="false" stroked="true" strokeweight=".527682pt" strokecolor="#81a6bd">
                <v:path arrowok="t"/>
              </v:shape>
            </v:group>
            <v:group style="position:absolute;left:2552;top:-1330;width:33;height:2" coordorigin="2552,-1330" coordsize="33,2">
              <v:shape style="position:absolute;left:2552;top:-1330;width:33;height:2" coordorigin="2552,-1330" coordsize="33,0" path="m2584,-1330l2584,-1330,2552,-1330e" filled="false" stroked="true" strokeweight=".527682pt" strokecolor="#81a6bd">
                <v:path arrowok="t"/>
              </v:shape>
            </v:group>
            <v:group style="position:absolute;left:2508;top:-1330;width:33;height:2" coordorigin="2508,-1330" coordsize="33,2">
              <v:shape style="position:absolute;left:2508;top:-1330;width:33;height:2" coordorigin="2508,-1330" coordsize="33,0" path="m2541,-1330l2541,-1330,2508,-1330e" filled="false" stroked="true" strokeweight=".527682pt" strokecolor="#81a6bd">
                <v:path arrowok="t"/>
              </v:shape>
            </v:group>
            <v:group style="position:absolute;left:2465;top:-1330;width:33;height:2" coordorigin="2465,-1330" coordsize="33,2">
              <v:shape style="position:absolute;left:2465;top:-1330;width:33;height:2" coordorigin="2465,-1330" coordsize="33,0" path="m2498,-1330l2498,-1330,2465,-1330e" filled="false" stroked="true" strokeweight=".527682pt" strokecolor="#81a6bd">
                <v:path arrowok="t"/>
              </v:shape>
            </v:group>
            <v:group style="position:absolute;left:2422;top:-1330;width:33;height:2" coordorigin="2422,-1330" coordsize="33,2">
              <v:shape style="position:absolute;left:2422;top:-1330;width:33;height:2" coordorigin="2422,-1330" coordsize="33,0" path="m2454,-1330l2454,-1330,2422,-1330e" filled="false" stroked="true" strokeweight=".527682pt" strokecolor="#81a6bd">
                <v:path arrowok="t"/>
              </v:shape>
            </v:group>
            <v:group style="position:absolute;left:2378;top:-1330;width:33;height:2" coordorigin="2378,-1330" coordsize="33,2">
              <v:shape style="position:absolute;left:2378;top:-1330;width:33;height:2" coordorigin="2378,-1330" coordsize="33,0" path="m2411,-1330l2411,-1330,2378,-1330e" filled="false" stroked="true" strokeweight=".527682pt" strokecolor="#81a6bd">
                <v:path arrowok="t"/>
              </v:shape>
            </v:group>
            <v:group style="position:absolute;left:2335;top:-1330;width:33;height:2" coordorigin="2335,-1330" coordsize="33,2">
              <v:shape style="position:absolute;left:2335;top:-1330;width:33;height:2" coordorigin="2335,-1330" coordsize="33,0" path="m2368,-1330l2368,-1330,2335,-1330e" filled="false" stroked="true" strokeweight=".527682pt" strokecolor="#81a6bd">
                <v:path arrowok="t"/>
              </v:shape>
            </v:group>
            <v:group style="position:absolute;left:2292;top:-1330;width:33;height:2" coordorigin="2292,-1330" coordsize="33,2">
              <v:shape style="position:absolute;left:2292;top:-1330;width:33;height:2" coordorigin="2292,-1330" coordsize="33,0" path="m2324,-1330l2324,-1330,2292,-1330e" filled="false" stroked="true" strokeweight=".527682pt" strokecolor="#81a6bd">
                <v:path arrowok="t"/>
              </v:shape>
            </v:group>
            <v:group style="position:absolute;left:2259;top:-1341;width:22;height:11" coordorigin="2259,-1341" coordsize="22,11">
              <v:shape style="position:absolute;left:2259;top:-1341;width:22;height:11" coordorigin="2259,-1341" coordsize="22,11" path="m2281,-1330l2259,-1330,2259,-1341e" filled="false" stroked="true" strokeweight=".527712pt" strokecolor="#81a6bd">
                <v:path arrowok="t"/>
              </v:shape>
            </v:group>
            <v:group style="position:absolute;left:2254;top:-1368;width:11;height:2" coordorigin="2254,-1368" coordsize="11,2">
              <v:shape style="position:absolute;left:2254;top:-1368;width:11;height:2" coordorigin="2254,-1368" coordsize="11,0" path="m2254,-1368l2265,-1368e" filled="false" stroked="true" strokeweight="1.623221pt" strokecolor="#81a6bd">
                <v:path arrowok="t"/>
              </v:shape>
            </v:group>
            <v:group style="position:absolute;left:2254;top:-1411;width:11;height:2" coordorigin="2254,-1411" coordsize="11,2">
              <v:shape style="position:absolute;left:2254;top:-1411;width:11;height:2" coordorigin="2254,-1411" coordsize="11,0" path="m2254,-1411l2265,-1411e" filled="false" stroked="true" strokeweight="1.623221pt" strokecolor="#81a6bd">
                <v:path arrowok="t"/>
              </v:shape>
            </v:group>
            <v:group style="position:absolute;left:2254;top:-1454;width:11;height:2" coordorigin="2254,-1454" coordsize="11,2">
              <v:shape style="position:absolute;left:2254;top:-1454;width:11;height:2" coordorigin="2254,-1454" coordsize="11,0" path="m2254,-1454l2265,-1454e" filled="false" stroked="true" strokeweight="1.623221pt" strokecolor="#81a6bd">
                <v:path arrowok="t"/>
              </v:shape>
            </v:group>
            <v:group style="position:absolute;left:2254;top:-1498;width:11;height:2" coordorigin="2254,-1498" coordsize="11,2">
              <v:shape style="position:absolute;left:2254;top:-1498;width:11;height:2" coordorigin="2254,-1498" coordsize="11,0" path="m2254,-1498l2265,-1498e" filled="false" stroked="true" strokeweight="1.623221pt" strokecolor="#81a6bd">
                <v:path arrowok="t"/>
              </v:shape>
            </v:group>
            <v:group style="position:absolute;left:2254;top:-1541;width:11;height:2" coordorigin="2254,-1541" coordsize="11,2">
              <v:shape style="position:absolute;left:2254;top:-1541;width:11;height:2" coordorigin="2254,-1541" coordsize="11,0" path="m2254,-1541l2265,-1541e" filled="false" stroked="true" strokeweight="1.623221pt" strokecolor="#81a6bd">
                <v:path arrowok="t"/>
              </v:shape>
            </v:group>
            <v:group style="position:absolute;left:2254;top:-1584;width:11;height:2" coordorigin="2254,-1584" coordsize="11,2">
              <v:shape style="position:absolute;left:2254;top:-1584;width:11;height:2" coordorigin="2254,-1584" coordsize="11,0" path="m2254,-1584l2265,-1584e" filled="false" stroked="true" strokeweight="1.623221pt" strokecolor="#81a6bd">
                <v:path arrowok="t"/>
              </v:shape>
            </v:group>
            <v:group style="position:absolute;left:2254;top:-1628;width:11;height:2" coordorigin="2254,-1628" coordsize="11,2">
              <v:shape style="position:absolute;left:2254;top:-1628;width:11;height:2" coordorigin="2254,-1628" coordsize="11,0" path="m2254,-1628l2265,-1628e" filled="false" stroked="true" strokeweight="1.623221pt" strokecolor="#81a6bd">
                <v:path arrowok="t"/>
              </v:shape>
            </v:group>
            <v:group style="position:absolute;left:2254;top:-1671;width:11;height:2" coordorigin="2254,-1671" coordsize="11,2">
              <v:shape style="position:absolute;left:2254;top:-1671;width:11;height:2" coordorigin="2254,-1671" coordsize="11,0" path="m2254,-1671l2265,-1671e" filled="false" stroked="true" strokeweight="1.623221pt" strokecolor="#81a6bd">
                <v:path arrowok="t"/>
              </v:shape>
            </v:group>
            <v:group style="position:absolute;left:2254;top:-1714;width:11;height:2" coordorigin="2254,-1714" coordsize="11,2">
              <v:shape style="position:absolute;left:2254;top:-1714;width:11;height:2" coordorigin="2254,-1714" coordsize="11,0" path="m2254,-1714l2265,-1714e" filled="false" stroked="true" strokeweight="1.625926pt" strokecolor="#81a6bd">
                <v:path arrowok="t"/>
              </v:shape>
            </v:group>
            <v:group style="position:absolute;left:2254;top:-1757;width:11;height:2" coordorigin="2254,-1757" coordsize="11,2">
              <v:shape style="position:absolute;left:2254;top:-1757;width:11;height:2" coordorigin="2254,-1757" coordsize="11,0" path="m2254,-1757l2265,-1757e" filled="false" stroked="true" strokeweight="1.623221pt" strokecolor="#81a6bd">
                <v:path arrowok="t"/>
              </v:shape>
            </v:group>
            <v:group style="position:absolute;left:2254;top:-1800;width:11;height:2" coordorigin="2254,-1800" coordsize="11,2">
              <v:shape style="position:absolute;left:2254;top:-1800;width:11;height:2" coordorigin="2254,-1800" coordsize="11,0" path="m2254,-1800l2265,-1800e" filled="false" stroked="true" strokeweight="1.625926pt" strokecolor="#81a6bd">
                <v:path arrowok="t"/>
              </v:shape>
            </v:group>
            <v:group style="position:absolute;left:2254;top:-1844;width:11;height:2" coordorigin="2254,-1844" coordsize="11,2">
              <v:shape style="position:absolute;left:2254;top:-1844;width:11;height:2" coordorigin="2254,-1844" coordsize="11,0" path="m2254,-1844l2265,-1844e" filled="false" stroked="true" strokeweight="1.623221pt" strokecolor="#81a6bd">
                <v:path arrowok="t"/>
              </v:shape>
            </v:group>
            <v:group style="position:absolute;left:2254;top:-1887;width:11;height:2" coordorigin="2254,-1887" coordsize="11,2">
              <v:shape style="position:absolute;left:2254;top:-1887;width:11;height:2" coordorigin="2254,-1887" coordsize="11,0" path="m2254,-1887l2265,-1887e" filled="false" stroked="true" strokeweight="1.623221pt" strokecolor="#81a6bd">
                <v:path arrowok="t"/>
              </v:shape>
            </v:group>
            <v:group style="position:absolute;left:2254;top:-1930;width:11;height:2" coordorigin="2254,-1930" coordsize="11,2">
              <v:shape style="position:absolute;left:2254;top:-1930;width:11;height:2" coordorigin="2254,-1930" coordsize="11,0" path="m2254,-1930l2265,-1930e" filled="false" stroked="true" strokeweight="1.623221pt" strokecolor="#81a6bd">
                <v:path arrowok="t"/>
              </v:shape>
            </v:group>
            <v:group style="position:absolute;left:2254;top:-1974;width:11;height:2" coordorigin="2254,-1974" coordsize="11,2">
              <v:shape style="position:absolute;left:2254;top:-1974;width:11;height:2" coordorigin="2254,-1974" coordsize="11,0" path="m2254,-1974l2265,-1974e" filled="false" stroked="true" strokeweight="1.623221pt" strokecolor="#81a6bd">
                <v:path arrowok="t"/>
              </v:shape>
            </v:group>
            <v:group style="position:absolute;left:2254;top:-2017;width:11;height:2" coordorigin="2254,-2017" coordsize="11,2">
              <v:shape style="position:absolute;left:2254;top:-2017;width:11;height:2" coordorigin="2254,-2017" coordsize="11,0" path="m2254,-2017l2265,-2017e" filled="false" stroked="true" strokeweight="1.625926pt" strokecolor="#81a6bd">
                <v:path arrowok="t"/>
              </v:shape>
            </v:group>
            <v:group style="position:absolute;left:2254;top:-2060;width:11;height:2" coordorigin="2254,-2060" coordsize="11,2">
              <v:shape style="position:absolute;left:2254;top:-2060;width:11;height:2" coordorigin="2254,-2060" coordsize="11,0" path="m2254,-2060l2265,-2060e" filled="false" stroked="true" strokeweight="1.623221pt" strokecolor="#81a6bd">
                <v:path arrowok="t"/>
              </v:shape>
            </v:group>
            <v:group style="position:absolute;left:2254;top:-2104;width:11;height:2" coordorigin="2254,-2104" coordsize="11,2">
              <v:shape style="position:absolute;left:2254;top:-2104;width:11;height:2" coordorigin="2254,-2104" coordsize="11,0" path="m2254,-2104l2265,-2104e" filled="false" stroked="true" strokeweight="1.623221pt" strokecolor="#81a6bd">
                <v:path arrowok="t"/>
              </v:shape>
            </v:group>
            <v:group style="position:absolute;left:2254;top:-2147;width:11;height:2" coordorigin="2254,-2147" coordsize="11,2">
              <v:shape style="position:absolute;left:2254;top:-2147;width:11;height:2" coordorigin="2254,-2147" coordsize="11,0" path="m2254,-2147l2265,-2147e" filled="false" stroked="true" strokeweight="1.623221pt" strokecolor="#81a6bd">
                <v:path arrowok="t"/>
              </v:shape>
            </v:group>
            <v:group style="position:absolute;left:2254;top:-2190;width:11;height:2" coordorigin="2254,-2190" coordsize="11,2">
              <v:shape style="position:absolute;left:2254;top:-2190;width:11;height:2" coordorigin="2254,-2190" coordsize="11,0" path="m2254,-2190l2265,-2190e" filled="false" stroked="true" strokeweight="1.623221pt" strokecolor="#81a6bd">
                <v:path arrowok="t"/>
              </v:shape>
            </v:group>
            <v:group style="position:absolute;left:2254;top:-2234;width:11;height:2" coordorigin="2254,-2234" coordsize="11,2">
              <v:shape style="position:absolute;left:2254;top:-2234;width:11;height:2" coordorigin="2254,-2234" coordsize="11,0" path="m2254,-2234l2265,-2234e" filled="false" stroked="true" strokeweight="1.623221pt" strokecolor="#81a6bd">
                <v:path arrowok="t"/>
              </v:shape>
            </v:group>
            <v:group style="position:absolute;left:2254;top:-2277;width:11;height:2" coordorigin="2254,-2277" coordsize="11,2">
              <v:shape style="position:absolute;left:2254;top:-2277;width:11;height:2" coordorigin="2254,-2277" coordsize="11,0" path="m2254,-2277l2265,-2277e" filled="false" stroked="true" strokeweight="1.623221pt" strokecolor="#81a6bd">
                <v:path arrowok="t"/>
              </v:shape>
            </v:group>
            <v:group style="position:absolute;left:2254;top:-2320;width:11;height:2" coordorigin="2254,-2320" coordsize="11,2">
              <v:shape style="position:absolute;left:2254;top:-2320;width:11;height:2" coordorigin="2254,-2320" coordsize="11,0" path="m2254,-2320l2265,-2320e" filled="false" stroked="true" strokeweight="1.623221pt" strokecolor="#81a6bd">
                <v:path arrowok="t"/>
              </v:shape>
            </v:group>
            <v:group style="position:absolute;left:2254;top:-2363;width:11;height:2" coordorigin="2254,-2363" coordsize="11,2">
              <v:shape style="position:absolute;left:2254;top:-2363;width:11;height:2" coordorigin="2254,-2363" coordsize="11,0" path="m2254,-2363l2265,-2363e" filled="false" stroked="true" strokeweight="1.625926pt" strokecolor="#81a6bd">
                <v:path arrowok="t"/>
              </v:shape>
            </v:group>
            <v:group style="position:absolute;left:2254;top:-2407;width:11;height:2" coordorigin="2254,-2407" coordsize="11,2">
              <v:shape style="position:absolute;left:2254;top:-2407;width:11;height:2" coordorigin="2254,-2407" coordsize="11,0" path="m2254,-2407l2265,-2407e" filled="false" stroked="true" strokeweight="1.623221pt" strokecolor="#81a6bd">
                <v:path arrowok="t"/>
              </v:shape>
            </v:group>
            <v:group style="position:absolute;left:2254;top:-2450;width:11;height:2" coordorigin="2254,-2450" coordsize="11,2">
              <v:shape style="position:absolute;left:2254;top:-2450;width:11;height:2" coordorigin="2254,-2450" coordsize="11,0" path="m2254,-2450l2265,-2450e" filled="false" stroked="true" strokeweight="1.625926pt" strokecolor="#81a6bd">
                <v:path arrowok="t"/>
              </v:shape>
            </v:group>
            <v:group style="position:absolute;left:2254;top:-2493;width:11;height:2" coordorigin="2254,-2493" coordsize="11,2">
              <v:shape style="position:absolute;left:2254;top:-2493;width:11;height:2" coordorigin="2254,-2493" coordsize="11,0" path="m2254,-2493l2265,-2493e" filled="false" stroked="true" strokeweight="1.623221pt" strokecolor="#81a6bd">
                <v:path arrowok="t"/>
              </v:shape>
            </v:group>
            <v:group style="position:absolute;left:2254;top:-2537;width:11;height:2" coordorigin="2254,-2537" coordsize="11,2">
              <v:shape style="position:absolute;left:2254;top:-2537;width:11;height:2" coordorigin="2254,-2537" coordsize="11,0" path="m2254,-2537l2265,-2537e" filled="false" stroked="true" strokeweight="1.623221pt" strokecolor="#81a6bd">
                <v:path arrowok="t"/>
              </v:shape>
            </v:group>
            <v:group style="position:absolute;left:2254;top:-2580;width:11;height:2" coordorigin="2254,-2580" coordsize="11,2">
              <v:shape style="position:absolute;left:2254;top:-2580;width:11;height:2" coordorigin="2254,-2580" coordsize="11,0" path="m2254,-2580l2265,-2580e" filled="false" stroked="true" strokeweight="1.623221pt" strokecolor="#81a6bd">
                <v:path arrowok="t"/>
              </v:shape>
              <v:shape style="position:absolute;left:1264;top:-2542;width:855;height:476" type="#_x0000_t75" stroked="false">
                <v:imagedata r:id="rId275" o:title=""/>
              </v:shape>
              <v:shape style="position:absolute;left:1264;top:-1882;width:855;height:471" type="#_x0000_t75" stroked="false">
                <v:imagedata r:id="rId276" o:title=""/>
              </v:shape>
            </v:group>
            <v:group style="position:absolute;left:2162;top:-3229;width:3660;height:536" coordorigin="2162,-3229" coordsize="3660,536">
              <v:shape style="position:absolute;left:2162;top:-3229;width:3660;height:536" coordorigin="2162,-3229" coordsize="3660,536" path="m2162,-3229l5821,-3229,5821,-2693,2162,-2693,2162,-3229xe" filled="true" fillcolor="#f1f1f1" stroked="false">
                <v:path arrowok="t"/>
                <v:fill type="solid"/>
              </v:shape>
              <v:shape style="position:absolute;left:1264;top:-3208;width:855;height:476" type="#_x0000_t75" stroked="false">
                <v:imagedata r:id="rId277" o:title=""/>
              </v:shape>
              <v:shape style="position:absolute;left:1599;top:-2732;width:184;height:190" type="#_x0000_t75" stroked="false">
                <v:imagedata r:id="rId278" o:title=""/>
              </v:shape>
              <v:shape style="position:absolute;left:1599;top:-1411;width:184;height:195" type="#_x0000_t75" stroked="false">
                <v:imagedata r:id="rId279" o:title=""/>
              </v:shape>
              <v:shape style="position:absolute;left:1599;top:-2066;width:184;height:184" type="#_x0000_t75" stroked="false">
                <v:imagedata r:id="rId280" o:title=""/>
              </v:shape>
              <v:shape style="position:absolute;left:2330;top:-3078;width:769;height:216" type="#_x0000_t75" stroked="false">
                <v:imagedata r:id="rId281" o:title=""/>
              </v:shape>
              <v:shape style="position:absolute;left:3212;top:-3078;width:698;height:216" type="#_x0000_t75" stroked="false">
                <v:imagedata r:id="rId282" o:title=""/>
              </v:shape>
              <v:shape style="position:absolute;left:4024;top:-3078;width:806;height:216" type="#_x0000_t75" stroked="false">
                <v:imagedata r:id="rId283" o:title=""/>
              </v:shape>
              <v:shape style="position:absolute;left:4917;top:-3078;width:698;height:216" type="#_x0000_t75" stroked="false">
                <v:imagedata r:id="rId284" o:title=""/>
              </v:shape>
              <v:shape style="position:absolute;left:2330;top:-2537;width:769;height:217" type="#_x0000_t75" stroked="false">
                <v:imagedata r:id="rId285" o:title=""/>
              </v:shape>
              <v:shape style="position:absolute;left:3207;top:-2537;width:704;height:217" type="#_x0000_t75" stroked="false">
                <v:imagedata r:id="rId286" o:title=""/>
              </v:shape>
              <v:shape style="position:absolute;left:4019;top:-2537;width:812;height:217" type="#_x0000_t75" stroked="false">
                <v:imagedata r:id="rId287" o:title=""/>
              </v:shape>
              <v:shape style="position:absolute;left:4917;top:-2537;width:866;height:217" type="#_x0000_t75" stroked="false">
                <v:imagedata r:id="rId288" o:title=""/>
              </v:shape>
              <v:shape style="position:absolute;left:2330;top:-2277;width:1581;height:217" type="#_x0000_t75" stroked="false">
                <v:imagedata r:id="rId289" o:title=""/>
              </v:shape>
              <v:shape style="position:absolute;left:4024;top:-2282;width:806;height:216" type="#_x0000_t75" stroked="false">
                <v:imagedata r:id="rId290" o:title=""/>
              </v:shape>
              <v:shape style="position:absolute;left:4917;top:-2282;width:866;height:216" type="#_x0000_t75" stroked="false">
                <v:imagedata r:id="rId291" o:title=""/>
              </v:shape>
              <v:shape style="position:absolute;left:2330;top:-1216;width:769;height:216" type="#_x0000_t75" stroked="false">
                <v:imagedata r:id="rId292" o:title=""/>
              </v:shape>
              <v:shape style="position:absolute;left:3212;top:-1216;width:698;height:216" type="#_x0000_t75" stroked="false">
                <v:imagedata r:id="rId293" o:title=""/>
              </v:shape>
              <v:shape style="position:absolute;left:4024;top:-1216;width:806;height:216" type="#_x0000_t75" stroked="false">
                <v:imagedata r:id="rId294" o:title=""/>
              </v:shape>
              <v:shape style="position:absolute;left:4917;top:-1216;width:698;height:216" type="#_x0000_t75" stroked="false">
                <v:imagedata r:id="rId295" o:title=""/>
              </v:shape>
              <v:shape style="position:absolute;left:2330;top:-962;width:769;height:217" type="#_x0000_t75" stroked="false">
                <v:imagedata r:id="rId296" o:title=""/>
              </v:shape>
              <v:shape style="position:absolute;left:3212;top:-962;width:698;height:217" type="#_x0000_t75" stroked="false">
                <v:imagedata r:id="rId297" o:title=""/>
              </v:shape>
              <v:shape style="position:absolute;left:4024;top:-962;width:806;height:217" type="#_x0000_t75" stroked="false">
                <v:imagedata r:id="rId298" o:title=""/>
              </v:shape>
              <v:shape style="position:absolute;left:2330;top:-1882;width:1581;height:216" type="#_x0000_t75" stroked="false">
                <v:imagedata r:id="rId299" o:title=""/>
              </v:shape>
              <v:shape style="position:absolute;left:2330;top:-1628;width:1581;height:217" type="#_x0000_t75" stroked="false">
                <v:imagedata r:id="rId300" o:title=""/>
              </v:shape>
              <v:shape style="position:absolute;left:4015;top:-1718;width:1467;height:225" type="#_x0000_t75" stroked="false">
                <v:imagedata r:id="rId301" o:title=""/>
              </v:shape>
            </v:group>
            <w10:wrap type="none"/>
          </v:group>
        </w:pict>
      </w:r>
      <w:r>
        <w:rPr/>
        <w:pict>
          <v:group style="position:absolute;margin-left:303.897278pt;margin-top:-159.171143pt;width:227.75pt;height:120.6pt;mso-position-horizontal-relative:page;mso-position-vertical-relative:paragraph;z-index:-419128" coordorigin="6078,-3183" coordsize="4555,2412">
            <v:group style="position:absolute;left:6078;top:-3183;width:4555;height:249" coordorigin="6078,-3183" coordsize="4555,249">
              <v:shape style="position:absolute;left:6078;top:-3183;width:4555;height:249" coordorigin="6078,-3183" coordsize="4555,249" path="m6078,-3183l10633,-3183,10633,-2935,6078,-2935,6078,-3183xe" filled="true" fillcolor="#ffe6e6" stroked="false">
                <v:path arrowok="t"/>
                <v:fill type="solid"/>
              </v:shape>
            </v:group>
            <v:group style="position:absolute;left:9909;top:-2902;width:724;height:2131" coordorigin="9909,-2902" coordsize="724,2131">
              <v:shape style="position:absolute;left:9909;top:-2902;width:724;height:2131" coordorigin="9909,-2902" coordsize="724,2131" path="m9909,-2902l10633,-2902,10633,-771,9909,-771,9909,-2902xe" filled="true" fillcolor="#f1f1f1" stroked="false">
                <v:path arrowok="t"/>
                <v:fill type="solid"/>
              </v:shape>
            </v:group>
            <v:group style="position:absolute;left:7326;top:-2902;width:2507;height:2131" coordorigin="7326,-2902" coordsize="2507,2131">
              <v:shape style="position:absolute;left:7326;top:-2902;width:2507;height:2131" coordorigin="7326,-2902" coordsize="2507,2131" path="m7326,-2902l9832,-2902,9832,-771,7326,-771,7326,-2902xe" filled="true" fillcolor="#f1f1f1" stroked="false">
                <v:path arrowok="t"/>
                <v:fill type="solid"/>
              </v:shape>
            </v:group>
            <v:group style="position:absolute;left:6696;top:-2902;width:542;height:2131" coordorigin="6696,-2902" coordsize="542,2131">
              <v:shape style="position:absolute;left:6696;top:-2902;width:542;height:2131" coordorigin="6696,-2902" coordsize="542,2131" path="m6696,-2902l7237,-2902,7237,-771,6696,-771,6696,-2902xe" filled="true" fillcolor="#f1f1f1" stroked="false">
                <v:path arrowok="t"/>
                <v:fill type="solid"/>
              </v:shape>
            </v:group>
            <v:group style="position:absolute;left:6078;top:-2902;width:541;height:2131" coordorigin="6078,-2902" coordsize="541,2131">
              <v:shape style="position:absolute;left:6078;top:-2902;width:541;height:2131" coordorigin="6078,-2902" coordsize="541,2131" path="m6078,-2902l6619,-2902,6619,-771,6078,-771,6078,-2902xe" filled="true" fillcolor="#f1f1f1" stroked="false">
                <v:path arrowok="t"/>
                <v:fill type="solid"/>
              </v:shape>
            </v:group>
            <v:group style="position:absolute;left:8797;top:-1403;width:188;height:34" coordorigin="8797,-1403" coordsize="188,34">
              <v:shape style="position:absolute;left:8797;top:-1403;width:188;height:34" coordorigin="8797,-1403" coordsize="188,34" path="m8951,-1403l8951,-1370,8979,-1384,8956,-1384,8956,-1390,8978,-1390,8951,-1403xe" filled="true" fillcolor="#000000" stroked="false">
                <v:path arrowok="t"/>
                <v:fill type="solid"/>
              </v:shape>
              <v:shape style="position:absolute;left:8797;top:-1403;width:188;height:34" coordorigin="8797,-1403" coordsize="188,34" path="m8951,-1390l8797,-1390,8797,-1384,8951,-1384,8951,-1390xe" filled="true" fillcolor="#000000" stroked="false">
                <v:path arrowok="t"/>
                <v:fill type="solid"/>
              </v:shape>
              <v:shape style="position:absolute;left:8797;top:-1403;width:188;height:34" coordorigin="8797,-1403" coordsize="188,34" path="m8978,-1390l8956,-1390,8956,-1384,8979,-1384,8984,-1387,8978,-1390xe" filled="true" fillcolor="#000000" stroked="false">
                <v:path arrowok="t"/>
                <v:fill type="solid"/>
              </v:shape>
              <v:shape style="position:absolute;left:8664;top:-1296;width:373;height:161" type="#_x0000_t75" stroked="false">
                <v:imagedata r:id="rId302" o:title=""/>
              </v:shape>
              <v:shape style="position:absolute;left:8609;top:-1641;width:203;height:168" type="#_x0000_t75" stroked="false">
                <v:imagedata r:id="rId303" o:title=""/>
              </v:shape>
              <v:shape style="position:absolute;left:8402;top:-2196;width:629;height:359" type="#_x0000_t75" stroked="false">
                <v:imagedata r:id="rId304" o:title=""/>
              </v:shape>
              <v:shape style="position:absolute;left:8402;top:-2587;width:1386;height:204" type="#_x0000_t75" stroked="false">
                <v:imagedata r:id="rId305" o:title=""/>
              </v:shape>
            </v:group>
            <v:group style="position:absolute;left:9321;top:-1398;width:159;height:34" coordorigin="9321,-1398" coordsize="159,34">
              <v:shape style="position:absolute;left:9321;top:-1398;width:159;height:34" coordorigin="9321,-1398" coordsize="159,34" path="m9447,-1398l9447,-1365,9474,-1378,9452,-1378,9452,-1384,9474,-1384,9447,-1398xe" filled="true" fillcolor="#000000" stroked="false">
                <v:path arrowok="t"/>
                <v:fill type="solid"/>
              </v:shape>
              <v:shape style="position:absolute;left:9321;top:-1398;width:159;height:34" coordorigin="9321,-1398" coordsize="159,34" path="m9447,-1384l9321,-1384,9321,-1378,9447,-1378,9447,-1384xe" filled="true" fillcolor="#000000" stroked="false">
                <v:path arrowok="t"/>
                <v:fill type="solid"/>
              </v:shape>
              <v:shape style="position:absolute;left:9321;top:-1398;width:159;height:34" coordorigin="9321,-1398" coordsize="159,34" path="m9474,-1384l9452,-1384,9452,-1378,9474,-1378,9480,-1381,9474,-1384xe" filled="true" fillcolor="#000000" stroked="false">
                <v:path arrowok="t"/>
                <v:fill type="solid"/>
              </v:shape>
              <v:shape style="position:absolute;left:6122;top:-3162;width:4472;height:204" type="#_x0000_t75" stroked="false">
                <v:imagedata r:id="rId306" o:title=""/>
              </v:shape>
              <v:shape style="position:absolute;left:6122;top:-2869;width:447;height:199" type="#_x0000_t75" stroked="false">
                <v:imagedata r:id="rId307" o:title=""/>
              </v:shape>
              <v:shape style="position:absolute;left:6122;top:-2577;width:442;height:199" type="#_x0000_t75" stroked="false">
                <v:imagedata r:id="rId308" o:title=""/>
              </v:shape>
              <v:shape style="position:absolute;left:6128;top:-1009;width:436;height:199" type="#_x0000_t75" stroked="false">
                <v:imagedata r:id="rId309" o:title=""/>
              </v:shape>
              <v:shape style="position:absolute;left:6128;top:-1621;width:441;height:442" type="#_x0000_t75" stroked="false">
                <v:imagedata r:id="rId310" o:title=""/>
              </v:shape>
              <v:shape style="position:absolute;left:6122;top:-2284;width:447;height:199" type="#_x0000_t75" stroked="false">
                <v:imagedata r:id="rId311" o:title=""/>
              </v:shape>
            </v:group>
            <v:group style="position:absolute;left:6122;top:-2035;width:448;height:199" coordorigin="6122,-2035" coordsize="448,199">
              <v:shape style="position:absolute;left:6122;top:-2035;width:448;height:199" coordorigin="6122,-2035" coordsize="448,199" path="m6122,-2035l6569,-2035,6569,-1837,6122,-1837,6122,-2035xe" filled="true" fillcolor="#b4c9d7" stroked="false">
                <v:path arrowok="t"/>
                <v:fill type="solid"/>
              </v:shape>
            </v:group>
            <v:group style="position:absolute;left:6251;top:-1973;width:86;height:89" coordorigin="6251,-1973" coordsize="86,89">
              <v:shape style="position:absolute;left:6251;top:-1973;width:86;height:89" coordorigin="6251,-1973" coordsize="86,89" path="m6305,-1931l6300,-1931,6300,-1898,6301,-1893,6301,-1887,6301,-1884,6303,-1884,6304,-1890,6305,-1895,6305,-1898,6305,-1931xe" filled="true" fillcolor="#000000" stroked="false">
                <v:path arrowok="t"/>
                <v:fill type="solid"/>
              </v:shape>
              <v:shape style="position:absolute;left:6251;top:-1973;width:86;height:89" coordorigin="6251,-1973" coordsize="86,89" path="m6316,-1933l6281,-1933,6282,-1931,6283,-1927,6282,-1923,6282,-1919,6282,-1915,6281,-1914,6280,-1912,6280,-1910,6282,-1907,6283,-1905,6284,-1905,6285,-1907,6287,-1914,6287,-1930,6290,-1930,6300,-1931,6305,-1931,6305,-1931,6309,-1932,6312,-1933,6314,-1933,6316,-1933xe" filled="true" fillcolor="#000000" stroked="false">
                <v:path arrowok="t"/>
                <v:fill type="solid"/>
              </v:shape>
              <v:shape style="position:absolute;left:6251;top:-1973;width:86;height:89" coordorigin="6251,-1973" coordsize="86,89" path="m6309,-1917l6308,-1916,6311,-1913,6315,-1911,6317,-1909,6317,-1907,6318,-1905,6319,-1905,6321,-1907,6323,-1909,6324,-1911,6325,-1913,6325,-1915,6316,-1915,6312,-1916,6309,-1917xe" filled="true" fillcolor="#000000" stroked="false">
                <v:path arrowok="t"/>
                <v:fill type="solid"/>
              </v:shape>
              <v:shape style="position:absolute;left:6251;top:-1973;width:86;height:89" coordorigin="6251,-1973" coordsize="86,89" path="m6293,-1951l6287,-1951,6283,-1944,6278,-1936,6273,-1930,6268,-1924,6263,-1919,6257,-1915,6251,-1911,6252,-1911,6257,-1913,6263,-1915,6281,-1933,6328,-1933,6328,-1934,6287,-1934,6285,-1934,6283,-1935,6285,-1938,6289,-1944,6293,-1951xe" filled="true" fillcolor="#000000" stroked="false">
                <v:path arrowok="t"/>
                <v:fill type="solid"/>
              </v:shape>
              <v:shape style="position:absolute;left:6251;top:-1973;width:86;height:89" coordorigin="6251,-1973" coordsize="86,89" path="m6328,-1933l6316,-1933,6318,-1933,6319,-1932,6320,-1931,6320,-1929,6320,-1920,6320,-1917,6319,-1916,6318,-1915,6325,-1915,6325,-1915,6326,-1918,6326,-1922,6326,-1926,6326,-1929,6328,-1930,6328,-1932,6328,-1933xe" filled="true" fillcolor="#000000" stroked="false">
                <v:path arrowok="t"/>
                <v:fill type="solid"/>
              </v:shape>
              <v:shape style="position:absolute;left:6251;top:-1973;width:86;height:89" coordorigin="6251,-1973" coordsize="86,89" path="m6298,-1951l6297,-1950,6299,-1948,6300,-1946,6300,-1942,6300,-1934,6295,-1934,6290,-1934,6328,-1934,6327,-1934,6326,-1935,6305,-1935,6306,-1941,6306,-1944,6307,-1947,6307,-1948,6306,-1949,6304,-1949,6303,-1950,6300,-1951,6298,-1951xe" filled="true" fillcolor="#000000" stroked="false">
                <v:path arrowok="t"/>
                <v:fill type="solid"/>
              </v:shape>
              <v:shape style="position:absolute;left:6251;top:-1973;width:86;height:89" coordorigin="6251,-1973" coordsize="86,89" path="m6321,-1938l6319,-1938,6317,-1937,6316,-1936,6312,-1936,6305,-1935,6326,-1935,6326,-1935,6321,-1938xe" filled="true" fillcolor="#000000" stroked="false">
                <v:path arrowok="t"/>
                <v:fill type="solid"/>
              </v:shape>
              <v:shape style="position:absolute;left:6251;top:-1973;width:86;height:89" coordorigin="6251,-1973" coordsize="86,89" path="m6259,-1954l6259,-1953,6262,-1951,6264,-1948,6267,-1948,6270,-1948,6287,-1951,6293,-1951,6294,-1952,6303,-1953,6311,-1953,6263,-1953,6259,-1954xe" filled="true" fillcolor="#000000" stroked="false">
                <v:path arrowok="t"/>
                <v:fill type="solid"/>
              </v:shape>
              <v:shape style="position:absolute;left:6251;top:-1973;width:86;height:89" coordorigin="6251,-1973" coordsize="86,89" path="m6293,-1973l6292,-1972,6292,-1971,6293,-1969,6292,-1967,6292,-1964,6291,-1961,6290,-1958,6289,-1955,6275,-1954,6266,-1953,6311,-1953,6323,-1954,6337,-1954,6336,-1955,6336,-1956,6296,-1956,6297,-1961,6299,-1965,6300,-1966,6301,-1968,6301,-1968,6299,-1970,6298,-1970,6297,-1971,6295,-1972,6293,-1973xe" filled="true" fillcolor="#000000" stroked="false">
                <v:path arrowok="t"/>
                <v:fill type="solid"/>
              </v:shape>
              <v:shape style="position:absolute;left:6251;top:-1973;width:86;height:89" coordorigin="6251,-1973" coordsize="86,89" path="m6337,-1954l6328,-1954,6332,-1954,6335,-1954,6337,-1954xe" filled="true" fillcolor="#000000" stroked="false">
                <v:path arrowok="t"/>
                <v:fill type="solid"/>
              </v:shape>
              <v:shape style="position:absolute;left:6251;top:-1973;width:86;height:89" coordorigin="6251,-1973" coordsize="86,89" path="m6330,-1960l6327,-1960,6323,-1960,6319,-1959,6315,-1958,6311,-1958,6308,-1958,6303,-1957,6296,-1956,6336,-1956,6336,-1957,6335,-1958,6332,-1959,6330,-1960xe" filled="true" fillcolor="#000000" stroked="false">
                <v:path arrowok="t"/>
                <v:fill type="solid"/>
              </v:shape>
            </v:group>
            <v:group style="position:absolute;left:6351;top:-1972;width:92;height:88" coordorigin="6351,-1972" coordsize="92,88">
              <v:shape style="position:absolute;left:6351;top:-1972;width:92;height:88" coordorigin="6351,-1972" coordsize="92,88" path="m6420,-1927l6415,-1927,6415,-1889,6415,-1885,6416,-1885,6417,-1886,6418,-1888,6419,-1892,6420,-1895,6420,-1907,6420,-1927xe" filled="true" fillcolor="#000000" stroked="false">
                <v:path arrowok="t"/>
                <v:fill type="solid"/>
              </v:shape>
              <v:shape style="position:absolute;left:6351;top:-1972;width:92;height:88" coordorigin="6351,-1972" coordsize="92,88" path="m6381,-1929l6377,-1929,6377,-1914,6377,-1905,6376,-1901,6375,-1897,6375,-1893,6377,-1890,6378,-1887,6379,-1887,6381,-1891,6381,-1895,6382,-1905,6382,-1908,6381,-1923,6388,-1923,6388,-1923,6385,-1924,6381,-1925,6381,-1929xe" filled="true" fillcolor="#000000" stroked="false">
                <v:path arrowok="t"/>
                <v:fill type="solid"/>
              </v:shape>
              <v:shape style="position:absolute;left:6351;top:-1972;width:92;height:88" coordorigin="6351,-1972" coordsize="92,88" path="m6381,-1934l6375,-1934,6373,-1930,6370,-1925,6366,-1919,6362,-1914,6354,-1907,6351,-1904,6351,-1903,6377,-1929,6381,-1929,6381,-1934xe" filled="true" fillcolor="#000000" stroked="false">
                <v:path arrowok="t"/>
                <v:fill type="solid"/>
              </v:shape>
              <v:shape style="position:absolute;left:6351;top:-1972;width:92;height:88" coordorigin="6351,-1972" coordsize="92,88" path="m6388,-1923l6381,-1923,6384,-1919,6386,-1917,6388,-1916,6389,-1915,6391,-1915,6391,-1917,6392,-1919,6391,-1921,6389,-1922,6388,-1923xe" filled="true" fillcolor="#000000" stroked="false">
                <v:path arrowok="t"/>
                <v:fill type="solid"/>
              </v:shape>
              <v:shape style="position:absolute;left:6351;top:-1972;width:92;height:88" coordorigin="6351,-1972" coordsize="92,88" path="m6412,-1972l6412,-1972,6413,-1969,6414,-1967,6415,-1963,6415,-1931,6403,-1929,6392,-1928,6388,-1928,6387,-1927,6390,-1925,6393,-1924,6396,-1923,6398,-1924,6401,-1925,6406,-1927,6415,-1927,6420,-1927,6420,-1928,6429,-1929,6435,-1929,6442,-1929,6443,-1931,6441,-1932,6420,-1932,6420,-1953,6421,-1963,6422,-1965,6423,-1967,6422,-1968,6420,-1970,6416,-1971,6414,-1972,6412,-1972xe" filled="true" fillcolor="#000000" stroked="false">
                <v:path arrowok="t"/>
                <v:fill type="solid"/>
              </v:shape>
              <v:shape style="position:absolute;left:6351;top:-1972;width:92;height:88" coordorigin="6351,-1972" coordsize="92,88" path="m6374,-1970l6374,-1969,6375,-1967,6377,-1965,6377,-1955,6377,-1938,6371,-1937,6366,-1936,6363,-1935,6357,-1934,6354,-1934,6352,-1934,6352,-1933,6356,-1930,6358,-1930,6363,-1931,6368,-1933,6375,-1934,6381,-1934,6381,-1935,6386,-1936,6389,-1937,6392,-1938,6394,-1939,6394,-1939,6381,-1939,6381,-1953,6382,-1961,6384,-1963,6385,-1965,6384,-1967,6382,-1967,6378,-1969,6376,-1969,6374,-1970xe" filled="true" fillcolor="#000000" stroked="false">
                <v:path arrowok="t"/>
                <v:fill type="solid"/>
              </v:shape>
              <v:shape style="position:absolute;left:6351;top:-1972;width:92;height:88" coordorigin="6351,-1972" coordsize="92,88" path="m6435,-1935l6432,-1934,6428,-1933,6424,-1932,6420,-1932,6441,-1932,6440,-1933,6438,-1935,6435,-1935xe" filled="true" fillcolor="#000000" stroked="false">
                <v:path arrowok="t"/>
                <v:fill type="solid"/>
              </v:shape>
              <v:shape style="position:absolute;left:6351;top:-1972;width:92;height:88" coordorigin="6351,-1972" coordsize="92,88" path="m6402,-1942l6400,-1941,6398,-1941,6398,-1941,6399,-1939,6400,-1938,6402,-1936,6404,-1935,6407,-1934,6408,-1934,6408,-1939,6408,-1941,6405,-1941,6404,-1941,6402,-1942xe" filled="true" fillcolor="#000000" stroked="false">
                <v:path arrowok="t"/>
                <v:fill type="solid"/>
              </v:shape>
              <v:shape style="position:absolute;left:6351;top:-1972;width:92;height:88" coordorigin="6351,-1972" coordsize="92,88" path="m6391,-1941l6390,-1941,6388,-1941,6386,-1940,6384,-1939,6381,-1939,6394,-1939,6394,-1939,6393,-1940,6391,-1941xe" filled="true" fillcolor="#000000" stroked="false">
                <v:path arrowok="t"/>
                <v:fill type="solid"/>
              </v:shape>
              <v:shape style="position:absolute;left:6351;top:-1972;width:92;height:88" coordorigin="6351,-1972" coordsize="92,88" path="m6362,-1953l6362,-1951,6365,-1948,6369,-1943,6372,-1942,6372,-1944,6373,-1947,6372,-1949,6370,-1950,6369,-1951,6367,-1952,6364,-1952,6362,-1953xe" filled="true" fillcolor="#000000" stroked="false">
                <v:path arrowok="t"/>
                <v:fill type="solid"/>
              </v:shape>
              <v:shape style="position:absolute;left:6351;top:-1972;width:92;height:88" coordorigin="6351,-1972" coordsize="92,88" path="m6389,-1957l6388,-1957,6388,-1955,6388,-1953,6387,-1951,6385,-1948,6383,-1945,6383,-1944,6387,-1947,6389,-1948,6391,-1949,6392,-1951,6394,-1951,6395,-1951,6396,-1951,6396,-1953,6393,-1955,6389,-1957xe" filled="true" fillcolor="#000000" stroked="false">
                <v:path arrowok="t"/>
                <v:fill type="solid"/>
              </v:shape>
              <v:shape style="position:absolute;left:6351;top:-1972;width:92;height:88" coordorigin="6351,-1972" coordsize="92,88" path="m6404,-1955l6401,-1955,6398,-1955,6398,-1953,6401,-1952,6403,-1950,6405,-1948,6406,-1947,6408,-1946,6410,-1947,6410,-1949,6410,-1951,6409,-1953,6407,-1954,6404,-1955xe" filled="true" fillcolor="#000000" stroked="false">
                <v:path arrowok="t"/>
                <v:fill type="solid"/>
              </v:shape>
              <v:shape style="position:absolute;left:6729;top:-2863;width:480;height:193" type="#_x0000_t75" stroked="false">
                <v:imagedata r:id="rId312" o:title=""/>
              </v:shape>
              <v:shape style="position:absolute;left:6729;top:-2571;width:486;height:199" type="#_x0000_t75" stroked="false">
                <v:imagedata r:id="rId313" o:title=""/>
              </v:shape>
              <v:shape style="position:absolute;left:7375;top:-2863;width:867;height:193" type="#_x0000_t75" stroked="false">
                <v:imagedata r:id="rId314" o:title=""/>
              </v:shape>
              <v:shape style="position:absolute;left:8397;top:-2869;width:1385;height:199" type="#_x0000_t75" stroked="false">
                <v:imagedata r:id="rId315" o:title=""/>
              </v:shape>
              <v:shape style="position:absolute;left:7375;top:-2571;width:867;height:199" type="#_x0000_t75" stroked="false">
                <v:imagedata r:id="rId316" o:title=""/>
              </v:shape>
            </v:group>
            <v:group style="position:absolute;left:7196;top:-2187;width:2;height:244" coordorigin="7196,-2187" coordsize="2,244">
              <v:shape style="position:absolute;left:7196;top:-2187;width:2;height:244" coordorigin="7196,-2187" coordsize="0,244" path="m7196,-2187l7196,-1944e" filled="false" stroked="true" strokeweight=".019319pt" strokecolor="#000000">
                <v:path arrowok="t"/>
              </v:shape>
              <v:shape style="position:absolute;left:7370;top:-2184;width:872;height:199" type="#_x0000_t75" stroked="false">
                <v:imagedata r:id="rId317" o:title=""/>
              </v:shape>
              <v:shape style="position:absolute;left:9031;top:-1947;width:480;height:193" type="#_x0000_t75" stroked="false">
                <v:imagedata r:id="rId318" o:title=""/>
              </v:shape>
              <v:shape style="position:absolute;left:7364;top:-1484;width:872;height:199" type="#_x0000_t75" stroked="false">
                <v:imagedata r:id="rId319" o:title=""/>
              </v:shape>
              <v:shape style="position:absolute;left:8402;top:-1484;width:486;height:193" type="#_x0000_t75" stroked="false">
                <v:imagedata r:id="rId320" o:title=""/>
              </v:shape>
              <v:shape style="position:absolute;left:8811;top:-1721;width:315;height:199" type="#_x0000_t75" stroked="false">
                <v:imagedata r:id="rId321" o:title=""/>
              </v:shape>
              <v:shape style="position:absolute;left:8976;top:-1489;width:403;height:199" type="#_x0000_t75" stroked="false">
                <v:imagedata r:id="rId322" o:title=""/>
              </v:shape>
              <v:shape style="position:absolute;left:9031;top:-1246;width:315;height:199" type="#_x0000_t75" stroked="false">
                <v:imagedata r:id="rId323" o:title=""/>
              </v:shape>
            </v:group>
            <v:group style="position:absolute;left:9614;top:-1293;width:34;height:137" coordorigin="9614,-1293" coordsize="34,137">
              <v:shape style="position:absolute;left:9614;top:-1293;width:34;height:137" coordorigin="9614,-1293" coordsize="34,137" path="m9634,-1260l9628,-1260,9630,-1156,9635,-1156,9634,-1260xe" filled="true" fillcolor="#000000" stroked="false">
                <v:path arrowok="t"/>
                <v:fill type="solid"/>
              </v:shape>
              <v:shape style="position:absolute;left:9614;top:-1293;width:34;height:137" coordorigin="9614,-1293" coordsize="34,137" path="m9631,-1293l9614,-1260,9628,-1260,9628,-1265,9645,-1265,9631,-1293xe" filled="true" fillcolor="#000000" stroked="false">
                <v:path arrowok="t"/>
                <v:fill type="solid"/>
              </v:shape>
              <v:shape style="position:absolute;left:9614;top:-1293;width:34;height:137" coordorigin="9614,-1293" coordsize="34,137" path="m9634,-1265l9628,-1265,9628,-1260,9634,-1260,9634,-1265xe" filled="true" fillcolor="#000000" stroked="false">
                <v:path arrowok="t"/>
                <v:fill type="solid"/>
              </v:shape>
              <v:shape style="position:absolute;left:9614;top:-1293;width:34;height:137" coordorigin="9614,-1293" coordsize="34,137" path="m9645,-1265l9634,-1265,9634,-1260,9648,-1260,9645,-1265xe" filled="true" fillcolor="#000000" stroked="false">
                <v:path arrowok="t"/>
                <v:fill type="solid"/>
              </v:shape>
              <v:shape style="position:absolute;left:7364;top:-1003;width:867;height:193" type="#_x0000_t75" stroked="false">
                <v:imagedata r:id="rId324" o:title=""/>
              </v:shape>
              <v:shape style="position:absolute;left:8402;top:-1009;width:492;height:199" type="#_x0000_t75" stroked="false">
                <v:imagedata r:id="rId325" o:title=""/>
              </v:shape>
              <v:shape style="position:absolute;left:9318;top:-1014;width:480;height:199" type="#_x0000_t75" stroked="false">
                <v:imagedata r:id="rId326" o:title=""/>
              </v:shape>
            </v:group>
            <v:group style="position:absolute;left:6572;top:-1277;width:627;height:2" coordorigin="6572,-1277" coordsize="627,2">
              <v:shape style="position:absolute;left:6572;top:-1277;width:627;height:2" coordorigin="6572,-1277" coordsize="627,0" path="m6572,-1277l6572,-1277,7198,-1277e" filled="false" stroked="true" strokeweight=".269120pt" strokecolor="#000000">
                <v:path arrowok="t"/>
              </v:shape>
              <v:shape style="position:absolute;left:7193;top:-1516;width:177;height:250" type="#_x0000_t75" stroked="false">
                <v:imagedata r:id="rId327" o:title=""/>
              </v:shape>
              <v:shape style="position:absolute;left:9790;top:-2875;width:809;height:199" type="#_x0000_t75" stroked="false">
                <v:imagedata r:id="rId328" o:title=""/>
              </v:shape>
              <v:shape style="position:absolute;left:9790;top:-2582;width:809;height:199" type="#_x0000_t75" stroked="false">
                <v:imagedata r:id="rId329" o:title=""/>
              </v:shape>
              <v:shape style="position:absolute;left:9026;top:-2196;width:1562;height:199" type="#_x0000_t75" stroked="false">
                <v:imagedata r:id="rId330" o:title=""/>
              </v:shape>
              <v:shape style="position:absolute;left:9473;top:-1494;width:1126;height:199" type="#_x0000_t75" stroked="false">
                <v:imagedata r:id="rId331" o:title=""/>
              </v:shape>
              <v:shape style="position:absolute;left:9796;top:-1025;width:792;height:199" type="#_x0000_t75" stroked="false">
                <v:imagedata r:id="rId332" o:title=""/>
              </v:shape>
            </v:group>
            <v:group style="position:absolute;left:6567;top:-2496;width:159;height:34" coordorigin="6567,-2496" coordsize="159,34">
              <v:shape style="position:absolute;left:6567;top:-2496;width:159;height:34" coordorigin="6567,-2496" coordsize="159,34" path="m6692,-2496l6692,-2463,6720,-2477,6697,-2477,6697,-2483,6719,-2483,6692,-2496xe" filled="true" fillcolor="#000000" stroked="false">
                <v:path arrowok="t"/>
                <v:fill type="solid"/>
              </v:shape>
              <v:shape style="position:absolute;left:6567;top:-2496;width:159;height:34" coordorigin="6567,-2496" coordsize="159,34" path="m6692,-2483l6567,-2483,6567,-2477,6692,-2477,6692,-2483xe" filled="true" fillcolor="#000000" stroked="false">
                <v:path arrowok="t"/>
                <v:fill type="solid"/>
              </v:shape>
              <v:shape style="position:absolute;left:6567;top:-2496;width:159;height:34" coordorigin="6567,-2496" coordsize="159,34" path="m6719,-2483l6697,-2483,6697,-2477,6720,-2477,6725,-2480,6719,-2483xe" filled="true" fillcolor="#000000" stroked="false">
                <v:path arrowok="t"/>
                <v:fill type="solid"/>
              </v:shape>
            </v:group>
            <v:group style="position:absolute;left:8245;top:-2794;width:159;height:34" coordorigin="8245,-2794" coordsize="159,34">
              <v:shape style="position:absolute;left:8245;top:-2794;width:159;height:34" coordorigin="8245,-2794" coordsize="159,34" path="m8370,-2794l8370,-2761,8398,-2775,8376,-2775,8376,-2781,8397,-2781,8370,-2794xe" filled="true" fillcolor="#000000" stroked="false">
                <v:path arrowok="t"/>
                <v:fill type="solid"/>
              </v:shape>
              <v:shape style="position:absolute;left:8245;top:-2794;width:159;height:34" coordorigin="8245,-2794" coordsize="159,34" path="m8370,-2781l8245,-2781,8245,-2775,8370,-2775,8370,-2781xe" filled="true" fillcolor="#000000" stroked="false">
                <v:path arrowok="t"/>
                <v:fill type="solid"/>
              </v:shape>
              <v:shape style="position:absolute;left:8245;top:-2794;width:159;height:34" coordorigin="8245,-2794" coordsize="159,34" path="m8397,-2781l8376,-2781,8376,-2775,8398,-2775,8403,-2778,8397,-2781xe" filled="true" fillcolor="#000000" stroked="false">
                <v:path arrowok="t"/>
                <v:fill type="solid"/>
              </v:shape>
            </v:group>
            <v:group style="position:absolute;left:7223;top:-2502;width:159;height:34" coordorigin="7223,-2502" coordsize="159,34">
              <v:shape style="position:absolute;left:7223;top:-2502;width:159;height:34" coordorigin="7223,-2502" coordsize="159,34" path="m7349,-2502l7349,-2469,7376,-2483,7355,-2483,7355,-2488,7377,-2488,7349,-2502xe" filled="true" fillcolor="#000000" stroked="false">
                <v:path arrowok="t"/>
                <v:fill type="solid"/>
              </v:shape>
              <v:shape style="position:absolute;left:7223;top:-2502;width:159;height:34" coordorigin="7223,-2502" coordsize="159,34" path="m7349,-2488l7223,-2488,7223,-2483,7349,-2483,7349,-2488xe" filled="true" fillcolor="#000000" stroked="false">
                <v:path arrowok="t"/>
                <v:fill type="solid"/>
              </v:shape>
              <v:shape style="position:absolute;left:7223;top:-2502;width:159;height:34" coordorigin="7223,-2502" coordsize="159,34" path="m7377,-2488l7355,-2488,7355,-2483,7376,-2483,7382,-2485,7377,-2488xe" filled="true" fillcolor="#000000" stroked="false">
                <v:path arrowok="t"/>
                <v:fill type="solid"/>
              </v:shape>
            </v:group>
            <v:group style="position:absolute;left:8245;top:-2502;width:159;height:34" coordorigin="8245,-2502" coordsize="159,34">
              <v:shape style="position:absolute;left:8245;top:-2502;width:159;height:34" coordorigin="8245,-2502" coordsize="159,34" path="m8370,-2502l8370,-2469,8398,-2483,8376,-2483,8376,-2488,8398,-2488,8370,-2502xe" filled="true" fillcolor="#000000" stroked="false">
                <v:path arrowok="t"/>
                <v:fill type="solid"/>
              </v:shape>
              <v:shape style="position:absolute;left:8245;top:-2502;width:159;height:34" coordorigin="8245,-2502" coordsize="159,34" path="m8370,-2488l8245,-2488,8245,-2483,8370,-2483,8370,-2488xe" filled="true" fillcolor="#000000" stroked="false">
                <v:path arrowok="t"/>
                <v:fill type="solid"/>
              </v:shape>
              <v:shape style="position:absolute;left:8245;top:-2502;width:159;height:34" coordorigin="8245,-2502" coordsize="159,34" path="m8398,-2488l8376,-2488,8376,-2483,8398,-2483,8403,-2485,8398,-2488xe" filled="true" fillcolor="#000000" stroked="false">
                <v:path arrowok="t"/>
                <v:fill type="solid"/>
              </v:shape>
            </v:group>
            <v:group style="position:absolute;left:6572;top:-1950;width:627;height:2" coordorigin="6572,-1950" coordsize="627,2">
              <v:shape style="position:absolute;left:6572;top:-1950;width:627;height:2" coordorigin="6572,-1950" coordsize="627,0" path="m6572,-1950l6572,-1950,7198,-1950e" filled="false" stroked="true" strokeweight=".269120pt" strokecolor="#000000">
                <v:path arrowok="t"/>
              </v:shape>
            </v:group>
            <v:group style="position:absolute;left:7190;top:-2093;width:159;height:34" coordorigin="7190,-2093" coordsize="159,34">
              <v:shape style="position:absolute;left:7190;top:-2093;width:159;height:34" coordorigin="7190,-2093" coordsize="159,34" path="m7316,-2093l7316,-2060,7343,-2074,7321,-2074,7321,-2080,7343,-2080,7316,-2093xe" filled="true" fillcolor="#000000" stroked="false">
                <v:path arrowok="t"/>
                <v:fill type="solid"/>
              </v:shape>
              <v:shape style="position:absolute;left:7190;top:-2093;width:159;height:34" coordorigin="7190,-2093" coordsize="159,34" path="m7316,-2080l7190,-2080,7190,-2074,7316,-2074,7316,-2080xe" filled="true" fillcolor="#000000" stroked="false">
                <v:path arrowok="t"/>
                <v:fill type="solid"/>
              </v:shape>
              <v:shape style="position:absolute;left:7190;top:-2093;width:159;height:34" coordorigin="7190,-2093" coordsize="159,34" path="m7343,-2080l7321,-2080,7321,-2074,7343,-2074,7349,-2077,7343,-2080xe" filled="true" fillcolor="#000000" stroked="false">
                <v:path arrowok="t"/>
                <v:fill type="solid"/>
              </v:shape>
            </v:group>
            <v:group style="position:absolute;left:8239;top:-2110;width:159;height:34" coordorigin="8239,-2110" coordsize="159,34">
              <v:shape style="position:absolute;left:8239;top:-2110;width:159;height:34" coordorigin="8239,-2110" coordsize="159,34" path="m8365,-2110l8365,-2077,8392,-2090,8370,-2090,8370,-2096,8392,-2096,8365,-2110xe" filled="true" fillcolor="#000000" stroked="false">
                <v:path arrowok="t"/>
                <v:fill type="solid"/>
              </v:shape>
              <v:shape style="position:absolute;left:8239;top:-2110;width:159;height:34" coordorigin="8239,-2110" coordsize="159,34" path="m8365,-2096l8239,-2096,8239,-2090,8365,-2090,8365,-2096xe" filled="true" fillcolor="#000000" stroked="false">
                <v:path arrowok="t"/>
                <v:fill type="solid"/>
              </v:shape>
              <v:shape style="position:absolute;left:8239;top:-2110;width:159;height:34" coordorigin="8239,-2110" coordsize="159,34" path="m8392,-2096l8370,-2096,8370,-2090,8392,-2090,8398,-2093,8392,-2096xe" filled="true" fillcolor="#000000" stroked="false">
                <v:path arrowok="t"/>
                <v:fill type="solid"/>
              </v:shape>
            </v:group>
            <v:group style="position:absolute;left:8891;top:-2110;width:137;height:34" coordorigin="8891,-2110" coordsize="137,34">
              <v:shape style="position:absolute;left:8891;top:-2110;width:137;height:34" coordorigin="8891,-2110" coordsize="137,34" path="m9022,-2096l9000,-2096,9000,-2090,8994,-2090,8995,-2076,9027,-2093,9022,-2096xe" filled="true" fillcolor="#000000" stroked="false">
                <v:path arrowok="t"/>
                <v:fill type="solid"/>
              </v:shape>
              <v:shape style="position:absolute;left:8891;top:-2110;width:137;height:34" coordorigin="8891,-2110" coordsize="137,34" path="m8994,-2096l8891,-2094,8891,-2088,8994,-2090,8994,-2096xe" filled="true" fillcolor="#000000" stroked="false">
                <v:path arrowok="t"/>
                <v:fill type="solid"/>
              </v:shape>
              <v:shape style="position:absolute;left:8891;top:-2110;width:137;height:34" coordorigin="8891,-2110" coordsize="137,34" path="m9000,-2096l8994,-2096,8994,-2090,9000,-2090,9000,-2096xe" filled="true" fillcolor="#000000" stroked="false">
                <v:path arrowok="t"/>
                <v:fill type="solid"/>
              </v:shape>
              <v:shape style="position:absolute;left:8891;top:-2110;width:137;height:34" coordorigin="8891,-2110" coordsize="137,34" path="m8994,-2110l8994,-2096,9000,-2096,9022,-2096,8994,-2110xe" filled="true" fillcolor="#000000" stroked="false">
                <v:path arrowok="t"/>
                <v:fill type="solid"/>
              </v:shape>
            </v:group>
            <v:group style="position:absolute;left:8239;top:-1398;width:163;height:34" coordorigin="8239,-1398" coordsize="163,34">
              <v:shape style="position:absolute;left:8239;top:-1398;width:163;height:34" coordorigin="8239,-1398" coordsize="163,34" path="m8397,-1384l8374,-1384,8374,-1378,8369,-1378,8369,-1365,8402,-1381,8397,-1384xe" filled="true" fillcolor="#000000" stroked="false">
                <v:path arrowok="t"/>
                <v:fill type="solid"/>
              </v:shape>
              <v:shape style="position:absolute;left:8239;top:-1398;width:163;height:34" coordorigin="8239,-1398" coordsize="163,34" path="m8369,-1384l8239,-1383,8239,-1377,8369,-1378,8369,-1384xe" filled="true" fillcolor="#000000" stroked="false">
                <v:path arrowok="t"/>
                <v:fill type="solid"/>
              </v:shape>
              <v:shape style="position:absolute;left:8239;top:-1398;width:163;height:34" coordorigin="8239,-1398" coordsize="163,34" path="m8374,-1384l8369,-1384,8369,-1378,8374,-1378,8374,-1384xe" filled="true" fillcolor="#000000" stroked="false">
                <v:path arrowok="t"/>
                <v:fill type="solid"/>
              </v:shape>
              <v:shape style="position:absolute;left:8239;top:-1398;width:163;height:34" coordorigin="8239,-1398" coordsize="163,34" path="m8369,-1398l8369,-1384,8397,-1384,8369,-1398xe" filled="true" fillcolor="#000000" stroked="false">
                <v:path arrowok="t"/>
                <v:fill type="solid"/>
              </v:shape>
            </v:group>
            <v:group style="position:absolute;left:8234;top:-923;width:171;height:34" coordorigin="8234,-923" coordsize="171,34">
              <v:shape style="position:absolute;left:8234;top:-923;width:171;height:34" coordorigin="8234,-923" coordsize="171,34" path="m8398,-909l8376,-909,8377,-903,8371,-903,8371,-890,8404,-906,8398,-909xe" filled="true" fillcolor="#000000" stroked="false">
                <v:path arrowok="t"/>
                <v:fill type="solid"/>
              </v:shape>
              <v:shape style="position:absolute;left:8234;top:-923;width:171;height:34" coordorigin="8234,-923" coordsize="171,34" path="m8371,-909l8234,-908,8234,-903,8371,-903,8371,-909xe" filled="true" fillcolor="#000000" stroked="false">
                <v:path arrowok="t"/>
                <v:fill type="solid"/>
              </v:shape>
              <v:shape style="position:absolute;left:8234;top:-923;width:171;height:34" coordorigin="8234,-923" coordsize="171,34" path="m8376,-909l8371,-909,8371,-903,8377,-903,8376,-909xe" filled="true" fillcolor="#000000" stroked="false">
                <v:path arrowok="t"/>
                <v:fill type="solid"/>
              </v:shape>
              <v:shape style="position:absolute;left:8234;top:-923;width:171;height:34" coordorigin="8234,-923" coordsize="171,34" path="m8371,-923l8371,-909,8398,-909,8371,-923xe" filled="true" fillcolor="#000000" stroked="false">
                <v:path arrowok="t"/>
                <v:fill type="solid"/>
              </v:shape>
            </v:group>
            <v:group style="position:absolute;left:8896;top:-923;width:423;height:2" coordorigin="8896,-923" coordsize="423,2">
              <v:shape style="position:absolute;left:8896;top:-923;width:423;height:2" coordorigin="8896,-923" coordsize="423,0" path="m8896,-923l9318,-923e" filled="false" stroked="true" strokeweight="1.656078pt" strokecolor="#000000">
                <v:path arrowok="t"/>
              </v:shape>
            </v:group>
            <v:group style="position:absolute;left:6561;top:-912;width:793;height:2" coordorigin="6561,-912" coordsize="793,2">
              <v:shape style="position:absolute;left:6561;top:-912;width:793;height:2" coordorigin="6561,-912" coordsize="793,0" path="m6561,-912l7354,-912e" filled="false" stroked="true" strokeweight="1.656078pt" strokecolor="#000000">
                <v:path arrowok="t"/>
              </v:shape>
            </v:group>
            <v:group style="position:absolute;left:6567;top:-2794;width:159;height:34" coordorigin="6567,-2794" coordsize="159,34">
              <v:shape style="position:absolute;left:6567;top:-2794;width:159;height:34" coordorigin="6567,-2794" coordsize="159,34" path="m6692,-2794l6692,-2761,6720,-2775,6697,-2775,6697,-2781,6719,-2781,6692,-2794xe" filled="true" fillcolor="#000000" stroked="false">
                <v:path arrowok="t"/>
                <v:fill type="solid"/>
              </v:shape>
              <v:shape style="position:absolute;left:6567;top:-2794;width:159;height:34" coordorigin="6567,-2794" coordsize="159,34" path="m6692,-2781l6567,-2781,6567,-2775,6692,-2775,6692,-2781xe" filled="true" fillcolor="#000000" stroked="false">
                <v:path arrowok="t"/>
                <v:fill type="solid"/>
              </v:shape>
              <v:shape style="position:absolute;left:6567;top:-2794;width:159;height:34" coordorigin="6567,-2794" coordsize="159,34" path="m6719,-2781l6697,-2781,6697,-2775,6720,-2775,6725,-2778,6719,-2781xe" filled="true" fillcolor="#000000" stroked="false">
                <v:path arrowok="t"/>
                <v:fill type="solid"/>
              </v:shape>
            </v:group>
            <v:group style="position:absolute;left:7207;top:-2794;width:159;height:34" coordorigin="7207,-2794" coordsize="159,34">
              <v:shape style="position:absolute;left:7207;top:-2794;width:159;height:34" coordorigin="7207,-2794" coordsize="159,34" path="m7332,-2794l7332,-2761,7360,-2775,7338,-2775,7338,-2781,7359,-2781,7332,-2794xe" filled="true" fillcolor="#000000" stroked="false">
                <v:path arrowok="t"/>
                <v:fill type="solid"/>
              </v:shape>
              <v:shape style="position:absolute;left:7207;top:-2794;width:159;height:34" coordorigin="7207,-2794" coordsize="159,34" path="m7332,-2781l7207,-2781,7207,-2775,7332,-2775,7332,-2781xe" filled="true" fillcolor="#000000" stroked="false">
                <v:path arrowok="t"/>
                <v:fill type="solid"/>
              </v:shape>
              <v:shape style="position:absolute;left:7207;top:-2794;width:159;height:34" coordorigin="7207,-2794" coordsize="159,34" path="m7359,-2781l7338,-2781,7338,-2775,7360,-2775,7365,-2778,7359,-2781xe" filled="true" fillcolor="#000000" stroked="false">
                <v:path arrowok="t"/>
                <v:fill type="solid"/>
              </v:shape>
            </v:group>
            <w10:wrap type="none"/>
          </v:group>
        </w:pict>
      </w:r>
      <w:r>
        <w:rPr>
          <w:rFonts w:ascii="Times New Roman" w:hAnsi="Times New Roman" w:cs="Times New Roman" w:eastAsia="Times New Roman" w:hint="default"/>
          <w:b/>
          <w:bCs/>
        </w:rPr>
        <w:t>FPC </w:t>
      </w:r>
      <w:r>
        <w:rPr>
          <w:rFonts w:ascii="Microsoft JhengHei" w:hAnsi="Microsoft JhengHei" w:cs="Microsoft JhengHei" w:eastAsia="Microsoft JhengHei" w:hint="default"/>
          <w:b/>
          <w:bCs/>
        </w:rPr>
        <w:t>增长带动电磁屏蔽膜放量，方邦股份打破海外公司垄断电磁屏蔽膜格局。</w:t>
      </w:r>
      <w:r>
        <w:rPr/>
        <w:t>电磁屏蔽膜是 </w:t>
      </w:r>
      <w:r>
        <w:rPr>
          <w:rFonts w:ascii="Times New Roman" w:hAnsi="Times New Roman" w:cs="Times New Roman" w:eastAsia="Times New Roman" w:hint="default"/>
        </w:rPr>
        <w:t>PCB </w:t>
      </w:r>
      <w:r>
        <w:rPr/>
        <w:t>和 </w:t>
      </w:r>
      <w:r>
        <w:rPr>
          <w:rFonts w:ascii="Times New Roman" w:hAnsi="Times New Roman" w:cs="Times New Roman" w:eastAsia="Times New Roman" w:hint="default"/>
        </w:rPr>
        <w:t>FPC </w:t>
      </w:r>
      <w:r>
        <w:rPr/>
        <w:t>的重要组成材料，高频高速化的 </w:t>
      </w:r>
      <w:r>
        <w:rPr>
          <w:rFonts w:ascii="Times New Roman" w:hAnsi="Times New Roman" w:cs="Times New Roman" w:eastAsia="Times New Roman" w:hint="default"/>
        </w:rPr>
        <w:t>FPC </w:t>
      </w:r>
      <w:r>
        <w:rPr/>
        <w:t>对电磁屏蔽膜轻薄性、耐弯折性、接地电阻、剥离强度等性能要求较高， 工艺技术复杂。长久以来，电磁屏蔽膜领域被日本拓自达、东洋科美把持，拥有超 </w:t>
      </w:r>
      <w:r>
        <w:rPr>
          <w:rFonts w:ascii="Times New Roman" w:hAnsi="Times New Roman" w:cs="Times New Roman" w:eastAsia="Times New Roman" w:hint="default"/>
        </w:rPr>
        <w:t>70%</w:t>
      </w:r>
      <w:r>
        <w:rPr/>
        <w:t>的高毛利率。方邦股份 </w:t>
      </w:r>
      <w:r>
        <w:rPr>
          <w:spacing w:val="-2"/>
          <w:w w:val="99"/>
        </w:rPr>
        <w:t>是国内电磁屏蔽膜行业龙头，在电磁屏蔽膜方面出货能力全球第二（市占率</w:t>
      </w:r>
      <w:r>
        <w:rPr>
          <w:w w:val="99"/>
        </w:rPr>
        <w:t> </w:t>
      </w:r>
      <w:r>
        <w:rPr>
          <w:rFonts w:ascii="Times New Roman" w:hAnsi="Times New Roman" w:cs="Times New Roman" w:eastAsia="Times New Roman" w:hint="default"/>
          <w:spacing w:val="-9"/>
          <w:w w:val="99"/>
        </w:rPr>
        <w:t>19.60%</w:t>
      </w:r>
      <w:r>
        <w:rPr>
          <w:spacing w:val="-9"/>
          <w:w w:val="99"/>
        </w:rPr>
        <w:t>）。盈利能力强，毛利率超过</w:t>
      </w:r>
      <w:r>
        <w:rPr>
          <w:w w:val="99"/>
        </w:rPr>
        <w:t> </w:t>
      </w:r>
      <w:r>
        <w:rPr>
          <w:w w:val="99"/>
        </w:rPr>
      </w:r>
      <w:r>
        <w:rPr>
          <w:rFonts w:ascii="Times New Roman" w:hAnsi="Times New Roman" w:cs="Times New Roman" w:eastAsia="Times New Roman" w:hint="default"/>
        </w:rPr>
        <w:t>70%</w:t>
      </w:r>
      <w:r>
        <w:rPr/>
        <w:t>，净利率超</w:t>
      </w:r>
      <w:r>
        <w:rPr>
          <w:spacing w:val="-15"/>
        </w:rPr>
        <w:t> </w:t>
      </w:r>
      <w:r>
        <w:rPr>
          <w:rFonts w:ascii="Times New Roman" w:hAnsi="Times New Roman" w:cs="Times New Roman" w:eastAsia="Times New Roman" w:hint="default"/>
        </w:rPr>
        <w:t>40%</w:t>
      </w:r>
      <w:r>
        <w:rPr/>
        <w:t>。产品目前大量应用于华为、小米、</w:t>
      </w:r>
      <w:r>
        <w:rPr>
          <w:rFonts w:ascii="Times New Roman" w:hAnsi="Times New Roman" w:cs="Times New Roman" w:eastAsia="Times New Roman" w:hint="default"/>
        </w:rPr>
        <w:t>OPPO</w:t>
      </w:r>
      <w:r>
        <w:rPr/>
        <w:t>、</w:t>
      </w:r>
      <w:r>
        <w:rPr>
          <w:rFonts w:ascii="Times New Roman" w:hAnsi="Times New Roman" w:cs="Times New Roman" w:eastAsia="Times New Roman" w:hint="default"/>
        </w:rPr>
        <w:t>VIVO</w:t>
      </w:r>
      <w:r>
        <w:rPr/>
        <w:t>、三星等知名终端品牌产品。目前针对</w:t>
      </w:r>
    </w:p>
    <w:p>
      <w:pPr>
        <w:pStyle w:val="BodyText"/>
        <w:spacing w:line="271" w:lineRule="auto" w:before="16"/>
        <w:ind w:right="213"/>
        <w:jc w:val="both"/>
      </w:pPr>
      <w:r>
        <w:rPr/>
        <w:pict>
          <v:group style="position:absolute;margin-left:324.640015pt;margin-top:151.729675pt;width:186.05pt;height:111.45pt;mso-position-horizontal-relative:page;mso-position-vertical-relative:paragraph;z-index:-419104" coordorigin="6493,3035" coordsize="3721,2229">
            <v:group style="position:absolute;left:6667;top:3786;width:116;height:1430" coordorigin="6667,3786" coordsize="116,1430">
              <v:shape style="position:absolute;left:6667;top:3786;width:116;height:1430" coordorigin="6667,3786" coordsize="116,1430" path="m6782,3786l6667,3786,6667,5216,6782,5216,6782,3786xe" filled="true" fillcolor="#ff8080" stroked="false">
                <v:path arrowok="t"/>
                <v:fill type="solid"/>
              </v:shape>
            </v:group>
            <v:group style="position:absolute;left:6816;top:4780;width:116;height:436" coordorigin="6816,4780" coordsize="116,436">
              <v:shape style="position:absolute;left:6816;top:4780;width:116;height:436" coordorigin="6816,4780" coordsize="116,436" path="m6931,4780l6816,4780,6816,5216,6931,5216,6931,4780xe" filled="true" fillcolor="#81a6bd" stroked="false">
                <v:path arrowok="t"/>
                <v:fill type="solid"/>
              </v:shape>
            </v:group>
            <v:group style="position:absolute;left:7186;top:3539;width:116;height:1677" coordorigin="7186,3539" coordsize="116,1677">
              <v:shape style="position:absolute;left:7186;top:3539;width:116;height:1677" coordorigin="7186,3539" coordsize="116,1677" path="m7301,3539l7186,3539,7186,5216,7301,5216,7301,3539xe" filled="true" fillcolor="#ff8080" stroked="false">
                <v:path arrowok="t"/>
                <v:fill type="solid"/>
              </v:shape>
            </v:group>
            <v:group style="position:absolute;left:7332;top:4672;width:118;height:544" coordorigin="7332,4672" coordsize="118,544">
              <v:shape style="position:absolute;left:7332;top:4672;width:118;height:544" coordorigin="7332,4672" coordsize="118,544" path="m7450,4672l7332,4672,7332,5216,7450,5216,7450,4672xe" filled="true" fillcolor="#81a6bd" stroked="false">
                <v:path arrowok="t"/>
                <v:fill type="solid"/>
              </v:shape>
            </v:group>
            <v:group style="position:absolute;left:7704;top:3316;width:116;height:1900" coordorigin="7704,3316" coordsize="116,1900">
              <v:shape style="position:absolute;left:7704;top:3316;width:116;height:1900" coordorigin="7704,3316" coordsize="116,1900" path="m7819,3316l7704,3316,7704,5216,7819,5216,7819,3316xe" filled="true" fillcolor="#ff8080" stroked="false">
                <v:path arrowok="t"/>
                <v:fill type="solid"/>
              </v:shape>
            </v:group>
            <v:group style="position:absolute;left:7850;top:4621;width:118;height:595" coordorigin="7850,4621" coordsize="118,595">
              <v:shape style="position:absolute;left:7850;top:4621;width:118;height:595" coordorigin="7850,4621" coordsize="118,595" path="m7968,4621l7850,4621,7850,5216,7968,5216,7968,4621xe" filled="true" fillcolor="#81a6bd" stroked="false">
                <v:path arrowok="t"/>
                <v:fill type="solid"/>
              </v:shape>
            </v:group>
            <v:group style="position:absolute;left:8222;top:3431;width:116;height:1785" coordorigin="8222,3431" coordsize="116,1785">
              <v:shape style="position:absolute;left:8222;top:3431;width:116;height:1785" coordorigin="8222,3431" coordsize="116,1785" path="m8338,3431l8222,3431,8222,5216,8338,5216,8338,3431xe" filled="true" fillcolor="#ff8080" stroked="false">
                <v:path arrowok="t"/>
                <v:fill type="solid"/>
              </v:shape>
            </v:group>
            <v:group style="position:absolute;left:8369;top:4573;width:116;height:643" coordorigin="8369,4573" coordsize="116,643">
              <v:shape style="position:absolute;left:8369;top:4573;width:116;height:643" coordorigin="8369,4573" coordsize="116,643" path="m8484,4573l8369,4573,8369,5216,8484,5216,8484,4573xe" filled="true" fillcolor="#81a6bd" stroked="false">
                <v:path arrowok="t"/>
                <v:fill type="solid"/>
              </v:shape>
            </v:group>
            <v:group style="position:absolute;left:8738;top:3381;width:118;height:1836" coordorigin="8738,3381" coordsize="118,1836">
              <v:shape style="position:absolute;left:8738;top:3381;width:118;height:1836" coordorigin="8738,3381" coordsize="118,1836" path="m8856,3381l8738,3381,8738,5216,8856,5216,8856,3381xe" filled="true" fillcolor="#ff8080" stroked="false">
                <v:path arrowok="t"/>
                <v:fill type="solid"/>
              </v:shape>
            </v:group>
            <v:group style="position:absolute;left:8887;top:4504;width:116;height:712" coordorigin="8887,4504" coordsize="116,712">
              <v:shape style="position:absolute;left:8887;top:4504;width:116;height:712" coordorigin="8887,4504" coordsize="116,712" path="m9002,4504l8887,4504,8887,5216,9002,5216,9002,4504xe" filled="true" fillcolor="#81a6bd" stroked="false">
                <v:path arrowok="t"/>
                <v:fill type="solid"/>
              </v:shape>
            </v:group>
            <v:group style="position:absolute;left:9257;top:3522;width:118;height:1694" coordorigin="9257,3522" coordsize="118,1694">
              <v:shape style="position:absolute;left:9257;top:3522;width:118;height:1694" coordorigin="9257,3522" coordsize="118,1694" path="m9374,3522l9257,3522,9257,5216,9374,5216,9374,3522xe" filled="true" fillcolor="#ff8080" stroked="false">
                <v:path arrowok="t"/>
                <v:fill type="solid"/>
              </v:shape>
            </v:group>
            <v:group style="position:absolute;left:9406;top:4497;width:116;height:720" coordorigin="9406,4497" coordsize="116,720">
              <v:shape style="position:absolute;left:9406;top:4497;width:116;height:720" coordorigin="9406,4497" coordsize="116,720" path="m9521,4497l9406,4497,9406,5216,9521,5216,9521,4497xe" filled="true" fillcolor="#81a6bd" stroked="false">
                <v:path arrowok="t"/>
                <v:fill type="solid"/>
              </v:shape>
            </v:group>
            <v:group style="position:absolute;left:9775;top:3270;width:116;height:1946" coordorigin="9775,3270" coordsize="116,1946">
              <v:shape style="position:absolute;left:9775;top:3270;width:116;height:1946" coordorigin="9775,3270" coordsize="116,1946" path="m9890,3270l9775,3270,9775,5216,9890,5216,9890,3270xe" filled="true" fillcolor="#ff8080" stroked="false">
                <v:path arrowok="t"/>
                <v:fill type="solid"/>
              </v:shape>
            </v:group>
            <v:group style="position:absolute;left:9924;top:4360;width:116;height:856" coordorigin="9924,4360" coordsize="116,856">
              <v:shape style="position:absolute;left:9924;top:4360;width:116;height:856" coordorigin="9924,4360" coordsize="116,856" path="m10039,4360l9924,4360,9924,5216,10039,5216,10039,4360xe" filled="true" fillcolor="#81a6bd" stroked="false">
                <v:path arrowok="t"/>
                <v:fill type="solid"/>
              </v:shape>
            </v:group>
            <v:group style="position:absolute;left:10166;top:3040;width:2;height:2177" coordorigin="10166,3040" coordsize="2,2177">
              <v:shape style="position:absolute;left:10166;top:3040;width:2;height:2177" coordorigin="10166,3040" coordsize="0,2177" path="m10166,5216l10166,3040e" filled="false" stroked="true" strokeweight=".5pt" strokecolor="#000000">
                <v:path arrowok="t"/>
              </v:shape>
            </v:group>
            <v:group style="position:absolute;left:10166;top:5216;width:43;height:2" coordorigin="10166,5216" coordsize="43,2">
              <v:shape style="position:absolute;left:10166;top:5216;width:43;height:2" coordorigin="10166,5216" coordsize="43,0" path="m10166,5216l10208,5216e" filled="false" stroked="true" strokeweight=".5pt" strokecolor="#000000">
                <v:path arrowok="t"/>
              </v:shape>
            </v:group>
            <v:group style="position:absolute;left:10166;top:4998;width:43;height:2" coordorigin="10166,4998" coordsize="43,2">
              <v:shape style="position:absolute;left:10166;top:4998;width:43;height:2" coordorigin="10166,4998" coordsize="43,0" path="m10166,4998l10208,4998e" filled="false" stroked="true" strokeweight=".5pt" strokecolor="#000000">
                <v:path arrowok="t"/>
              </v:shape>
            </v:group>
            <v:group style="position:absolute;left:10166;top:4780;width:43;height:2" coordorigin="10166,4780" coordsize="43,2">
              <v:shape style="position:absolute;left:10166;top:4780;width:43;height:2" coordorigin="10166,4780" coordsize="43,0" path="m10166,4780l10208,4780e" filled="false" stroked="true" strokeweight=".5pt" strokecolor="#000000">
                <v:path arrowok="t"/>
              </v:shape>
            </v:group>
            <v:group style="position:absolute;left:10166;top:4564;width:43;height:2" coordorigin="10166,4564" coordsize="43,2">
              <v:shape style="position:absolute;left:10166;top:4564;width:43;height:2" coordorigin="10166,4564" coordsize="43,0" path="m10166,4564l10208,4564e" filled="false" stroked="true" strokeweight=".5pt" strokecolor="#000000">
                <v:path arrowok="t"/>
              </v:shape>
            </v:group>
            <v:group style="position:absolute;left:10166;top:4345;width:43;height:2" coordorigin="10166,4345" coordsize="43,2">
              <v:shape style="position:absolute;left:10166;top:4345;width:43;height:2" coordorigin="10166,4345" coordsize="43,0" path="m10166,4345l10208,4345e" filled="false" stroked="true" strokeweight=".5pt" strokecolor="#000000">
                <v:path arrowok="t"/>
              </v:shape>
            </v:group>
            <v:group style="position:absolute;left:10166;top:4127;width:43;height:2" coordorigin="10166,4127" coordsize="43,2">
              <v:shape style="position:absolute;left:10166;top:4127;width:43;height:2" coordorigin="10166,4127" coordsize="43,0" path="m10166,4127l10208,4127e" filled="false" stroked="true" strokeweight=".5pt" strokecolor="#000000">
                <v:path arrowok="t"/>
              </v:shape>
            </v:group>
            <v:group style="position:absolute;left:10166;top:3911;width:43;height:2" coordorigin="10166,3911" coordsize="43,2">
              <v:shape style="position:absolute;left:10166;top:3911;width:43;height:2" coordorigin="10166,3911" coordsize="43,0" path="m10166,3911l10208,3911e" filled="false" stroked="true" strokeweight=".5pt" strokecolor="#000000">
                <v:path arrowok="t"/>
              </v:shape>
            </v:group>
            <v:group style="position:absolute;left:10166;top:3693;width:43;height:2" coordorigin="10166,3693" coordsize="43,2">
              <v:shape style="position:absolute;left:10166;top:3693;width:43;height:2" coordorigin="10166,3693" coordsize="43,0" path="m10166,3693l10208,3693e" filled="false" stroked="true" strokeweight=".5pt" strokecolor="#000000">
                <v:path arrowok="t"/>
              </v:shape>
            </v:group>
            <v:group style="position:absolute;left:10166;top:3474;width:43;height:2" coordorigin="10166,3474" coordsize="43,2">
              <v:shape style="position:absolute;left:10166;top:3474;width:43;height:2" coordorigin="10166,3474" coordsize="43,0" path="m10166,3474l10208,3474e" filled="false" stroked="true" strokeweight=".5pt" strokecolor="#000000">
                <v:path arrowok="t"/>
              </v:shape>
            </v:group>
            <v:group style="position:absolute;left:10166;top:3258;width:43;height:2" coordorigin="10166,3258" coordsize="43,2">
              <v:shape style="position:absolute;left:10166;top:3258;width:43;height:2" coordorigin="10166,3258" coordsize="43,0" path="m10166,3258l10208,3258e" filled="false" stroked="true" strokeweight=".5pt" strokecolor="#000000">
                <v:path arrowok="t"/>
              </v:shape>
            </v:group>
            <v:group style="position:absolute;left:10166;top:3040;width:43;height:2" coordorigin="10166,3040" coordsize="43,2">
              <v:shape style="position:absolute;left:10166;top:3040;width:43;height:2" coordorigin="10166,3040" coordsize="43,0" path="m10166,3040l10208,3040e" filled="false" stroked="true" strokeweight=".5pt" strokecolor="#000000">
                <v:path arrowok="t"/>
              </v:shape>
            </v:group>
            <v:group style="position:absolute;left:6540;top:3040;width:2;height:2177" coordorigin="6540,3040" coordsize="2,2177">
              <v:shape style="position:absolute;left:6540;top:3040;width:2;height:2177" coordorigin="6540,3040" coordsize="0,2177" path="m6540,5216l6540,3040e" filled="false" stroked="true" strokeweight=".5pt" strokecolor="#000000">
                <v:path arrowok="t"/>
              </v:shape>
            </v:group>
            <v:group style="position:absolute;left:6498;top:5216;width:43;height:2" coordorigin="6498,5216" coordsize="43,2">
              <v:shape style="position:absolute;left:6498;top:5216;width:43;height:2" coordorigin="6498,5216" coordsize="43,0" path="m6498,5216l6540,5216e" filled="false" stroked="true" strokeweight=".5pt" strokecolor="#000000">
                <v:path arrowok="t"/>
              </v:shape>
            </v:group>
            <v:group style="position:absolute;left:6498;top:4905;width:43;height:2" coordorigin="6498,4905" coordsize="43,2">
              <v:shape style="position:absolute;left:6498;top:4905;width:43;height:2" coordorigin="6498,4905" coordsize="43,0" path="m6498,4905l6540,4905e" filled="false" stroked="true" strokeweight=".5pt" strokecolor="#000000">
                <v:path arrowok="t"/>
              </v:shape>
            </v:group>
            <v:group style="position:absolute;left:6498;top:4595;width:43;height:2" coordorigin="6498,4595" coordsize="43,2">
              <v:shape style="position:absolute;left:6498;top:4595;width:43;height:2" coordorigin="6498,4595" coordsize="43,0" path="m6498,4595l6540,4595e" filled="false" stroked="true" strokeweight=".5pt" strokecolor="#000000">
                <v:path arrowok="t"/>
              </v:shape>
            </v:group>
            <v:group style="position:absolute;left:6498;top:4283;width:43;height:2" coordorigin="6498,4283" coordsize="43,2">
              <v:shape style="position:absolute;left:6498;top:4283;width:43;height:2" coordorigin="6498,4283" coordsize="43,0" path="m6498,4283l6540,4283e" filled="false" stroked="true" strokeweight=".5pt" strokecolor="#000000">
                <v:path arrowok="t"/>
              </v:shape>
            </v:group>
            <v:group style="position:absolute;left:6498;top:3973;width:43;height:2" coordorigin="6498,3973" coordsize="43,2">
              <v:shape style="position:absolute;left:6498;top:3973;width:43;height:2" coordorigin="6498,3973" coordsize="43,0" path="m6498,3973l6540,3973e" filled="false" stroked="true" strokeweight=".5pt" strokecolor="#000000">
                <v:path arrowok="t"/>
              </v:shape>
            </v:group>
            <v:group style="position:absolute;left:6498;top:3661;width:43;height:2" coordorigin="6498,3661" coordsize="43,2">
              <v:shape style="position:absolute;left:6498;top:3661;width:43;height:2" coordorigin="6498,3661" coordsize="43,0" path="m6498,3661l6540,3661e" filled="false" stroked="true" strokeweight=".5pt" strokecolor="#000000">
                <v:path arrowok="t"/>
              </v:shape>
            </v:group>
            <v:group style="position:absolute;left:6498;top:3349;width:43;height:2" coordorigin="6498,3349" coordsize="43,2">
              <v:shape style="position:absolute;left:6498;top:3349;width:43;height:2" coordorigin="6498,3349" coordsize="43,0" path="m6498,3349l6540,3349e" filled="false" stroked="true" strokeweight=".5pt" strokecolor="#000000">
                <v:path arrowok="t"/>
              </v:shape>
            </v:group>
            <v:group style="position:absolute;left:6498;top:3040;width:43;height:2" coordorigin="6498,3040" coordsize="43,2">
              <v:shape style="position:absolute;left:6498;top:3040;width:43;height:2" coordorigin="6498,3040" coordsize="43,0" path="m6498,3040l6540,3040e" filled="false" stroked="true" strokeweight=".5pt" strokecolor="#000000">
                <v:path arrowok="t"/>
              </v:shape>
            </v:group>
            <v:group style="position:absolute;left:6540;top:5216;width:3626;height:2" coordorigin="6540,5216" coordsize="3626,2">
              <v:shape style="position:absolute;left:6540;top:5216;width:3626;height:2" coordorigin="6540,5216" coordsize="3626,0" path="m6540,5216l10166,5216e" filled="false" stroked="true" strokeweight=".5pt" strokecolor="#000000">
                <v:path arrowok="t"/>
              </v:shape>
            </v:group>
            <v:group style="position:absolute;left:6540;top:5216;width:2;height:43" coordorigin="6540,5216" coordsize="2,43">
              <v:shape style="position:absolute;left:6540;top:5216;width:2;height:43" coordorigin="6540,5216" coordsize="0,43" path="m6540,5216l6540,5258e" filled="false" stroked="true" strokeweight=".5pt" strokecolor="#000000">
                <v:path arrowok="t"/>
              </v:shape>
            </v:group>
            <v:group style="position:absolute;left:7058;top:5216;width:2;height:43" coordorigin="7058,5216" coordsize="2,43">
              <v:shape style="position:absolute;left:7058;top:5216;width:2;height:43" coordorigin="7058,5216" coordsize="0,43" path="m7058,5216l7058,5258e" filled="false" stroked="true" strokeweight=".5pt" strokecolor="#000000">
                <v:path arrowok="t"/>
              </v:shape>
            </v:group>
            <v:group style="position:absolute;left:7577;top:5216;width:2;height:43" coordorigin="7577,5216" coordsize="2,43">
              <v:shape style="position:absolute;left:7577;top:5216;width:2;height:43" coordorigin="7577,5216" coordsize="0,43" path="m7577,5216l7577,5258e" filled="false" stroked="true" strokeweight=".5pt" strokecolor="#000000">
                <v:path arrowok="t"/>
              </v:shape>
            </v:group>
            <v:group style="position:absolute;left:8095;top:5216;width:2;height:43" coordorigin="8095,5216" coordsize="2,43">
              <v:shape style="position:absolute;left:8095;top:5216;width:2;height:43" coordorigin="8095,5216" coordsize="0,43" path="m8095,5216l8095,5258e" filled="false" stroked="true" strokeweight=".5pt" strokecolor="#000000">
                <v:path arrowok="t"/>
              </v:shape>
            </v:group>
            <v:group style="position:absolute;left:8611;top:5216;width:2;height:43" coordorigin="8611,5216" coordsize="2,43">
              <v:shape style="position:absolute;left:8611;top:5216;width:2;height:43" coordorigin="8611,5216" coordsize="0,43" path="m8611,5216l8611,5258e" filled="false" stroked="true" strokeweight=".5pt" strokecolor="#000000">
                <v:path arrowok="t"/>
              </v:shape>
            </v:group>
            <v:group style="position:absolute;left:9130;top:5216;width:2;height:43" coordorigin="9130,5216" coordsize="2,43">
              <v:shape style="position:absolute;left:9130;top:5216;width:2;height:43" coordorigin="9130,5216" coordsize="0,43" path="m9130,5216l9130,5258e" filled="false" stroked="true" strokeweight=".5pt" strokecolor="#000000">
                <v:path arrowok="t"/>
              </v:shape>
            </v:group>
            <v:group style="position:absolute;left:9648;top:5216;width:2;height:43" coordorigin="9648,5216" coordsize="2,43">
              <v:shape style="position:absolute;left:9648;top:5216;width:2;height:43" coordorigin="9648,5216" coordsize="0,43" path="m9648,5216l9648,5258e" filled="false" stroked="true" strokeweight=".5pt" strokecolor="#000000">
                <v:path arrowok="t"/>
              </v:shape>
            </v:group>
            <v:group style="position:absolute;left:10166;top:5216;width:2;height:43" coordorigin="10166,5216" coordsize="2,43">
              <v:shape style="position:absolute;left:10166;top:5216;width:2;height:43" coordorigin="10166,5216" coordsize="0,43" path="m10166,5216l10166,5258e" filled="false" stroked="true" strokeweight=".5pt" strokecolor="#000000">
                <v:path arrowok="t"/>
              </v:shape>
            </v:group>
            <v:group style="position:absolute;left:6799;top:3304;width:3108;height:583" coordorigin="6799,3304" coordsize="3108,583">
              <v:shape style="position:absolute;left:6799;top:3304;width:3108;height:583" coordorigin="6799,3304" coordsize="3108,583" path="m6799,3886l7318,3803,7836,3856,8352,3649,8870,3527,9389,3366,9907,3304e" filled="false" stroked="true" strokeweight="1.5pt" strokecolor="#ff0000">
                <v:path arrowok="t"/>
              </v:shape>
            </v:group>
            <w10:wrap type="none"/>
          </v:group>
        </w:pict>
      </w:r>
      <w:r>
        <w:rPr/>
        <w:pict>
          <v:group style="position:absolute;margin-left:322pt;margin-top:141.311768pt;width:19.2pt;height:.1pt;mso-position-horizontal-relative:page;mso-position-vertical-relative:paragraph;z-index:-419080" coordorigin="6440,2826" coordsize="384,2">
            <v:shape style="position:absolute;left:6440;top:2826;width:384;height:2" coordorigin="6440,2826" coordsize="384,0" path="m6440,2826l6824,2826e" filled="false" stroked="true" strokeweight="4.1558pt" strokecolor="#ff8080">
              <v:path arrowok="t"/>
            </v:shape>
            <w10:wrap type="none"/>
          </v:group>
        </w:pict>
      </w:r>
      <w:r>
        <w:rPr/>
        <w:pict>
          <v:group style="position:absolute;margin-left:390.380005pt;margin-top:141.311768pt;width:19.2pt;height:.1pt;mso-position-horizontal-relative:page;mso-position-vertical-relative:paragraph;z-index:-419056" coordorigin="7808,2826" coordsize="384,2">
            <v:shape style="position:absolute;left:7808;top:2826;width:384;height:2" coordorigin="7808,2826" coordsize="384,0" path="m7808,2826l8192,2826e" filled="false" stroked="true" strokeweight="4.1558pt" strokecolor="#81a6bd">
              <v:path arrowok="t"/>
            </v:shape>
            <w10:wrap type="none"/>
          </v:group>
        </w:pict>
      </w:r>
      <w:r>
        <w:rPr/>
        <w:pict>
          <v:group style="position:absolute;margin-left:458.76001pt;margin-top:141.309677pt;width:19.2pt;height:.1pt;mso-position-horizontal-relative:page;mso-position-vertical-relative:paragraph;z-index:-419032" coordorigin="9175,2826" coordsize="384,2">
            <v:shape style="position:absolute;left:9175;top:2826;width:384;height:2" coordorigin="9175,2826" coordsize="384,0" path="m9175,2826l9559,2826e" filled="false" stroked="true" strokeweight="1.5pt" strokecolor="#ff0000">
              <v:path arrowok="t"/>
            </v:shape>
            <w10:wrap type="none"/>
          </v:group>
        </w:pict>
      </w:r>
      <w:r>
        <w:rPr>
          <w:rFonts w:ascii="Times New Roman" w:hAnsi="Times New Roman" w:cs="Times New Roman" w:eastAsia="Times New Roman" w:hint="default"/>
          <w:w w:val="95"/>
        </w:rPr>
        <w:t>5G </w:t>
      </w:r>
      <w:r>
        <w:rPr>
          <w:w w:val="95"/>
        </w:rPr>
        <w:t>时代高频信号传输的极低插入损耗电磁屏蔽膜已经进入试产阶段。在电子产品轻薄化、小型化、轻量化和高 </w:t>
      </w:r>
      <w:r>
        <w:rPr/>
        <w:t>频高速化的发展趋势驱动下，</w:t>
      </w:r>
      <w:r>
        <w:rPr>
          <w:rFonts w:ascii="Times New Roman" w:hAnsi="Times New Roman" w:cs="Times New Roman" w:eastAsia="Times New Roman" w:hint="default"/>
        </w:rPr>
        <w:t>FPC </w:t>
      </w:r>
      <w:r>
        <w:rPr/>
        <w:t>对电磁屏蔽膜的功能要求除原有更高的电磁屏蔽效能外，还需要有效降低信 </w:t>
      </w:r>
      <w:r>
        <w:rPr>
          <w:spacing w:val="-3"/>
        </w:rPr>
        <w:t>号传输的损耗，我们认为，某种程度上，</w:t>
      </w:r>
      <w:r>
        <w:rPr>
          <w:rFonts w:ascii="Times New Roman" w:hAnsi="Times New Roman" w:cs="Times New Roman" w:eastAsia="Times New Roman" w:hint="default"/>
          <w:spacing w:val="-3"/>
        </w:rPr>
        <w:t>FPC</w:t>
      </w:r>
      <w:r>
        <w:rPr>
          <w:rFonts w:ascii="Times New Roman" w:hAnsi="Times New Roman" w:cs="Times New Roman" w:eastAsia="Times New Roman" w:hint="default"/>
          <w:spacing w:val="-4"/>
        </w:rPr>
        <w:t> </w:t>
      </w:r>
      <w:r>
        <w:rPr/>
        <w:t>市场增长直接决定</w:t>
      </w:r>
      <w:r>
        <w:rPr>
          <w:spacing w:val="-52"/>
        </w:rPr>
        <w:t> </w:t>
      </w:r>
      <w:r>
        <w:rPr>
          <w:rFonts w:ascii="Times New Roman" w:hAnsi="Times New Roman" w:cs="Times New Roman" w:eastAsia="Times New Roman" w:hint="default"/>
        </w:rPr>
        <w:t>EMI</w:t>
      </w:r>
      <w:r>
        <w:rPr>
          <w:rFonts w:ascii="Times New Roman" w:hAnsi="Times New Roman" w:cs="Times New Roman" w:eastAsia="Times New Roman" w:hint="default"/>
          <w:spacing w:val="-2"/>
        </w:rPr>
        <w:t> </w:t>
      </w:r>
      <w:r>
        <w:rPr>
          <w:spacing w:val="-3"/>
        </w:rPr>
        <w:t>市场增长。目前全球</w:t>
      </w:r>
      <w:r>
        <w:rPr>
          <w:spacing w:val="-52"/>
        </w:rPr>
        <w:t> </w:t>
      </w:r>
      <w:r>
        <w:rPr>
          <w:rFonts w:ascii="Times New Roman" w:hAnsi="Times New Roman" w:cs="Times New Roman" w:eastAsia="Times New Roman" w:hint="default"/>
        </w:rPr>
        <w:t>FPC</w:t>
      </w:r>
      <w:r>
        <w:rPr>
          <w:rFonts w:ascii="Times New Roman" w:hAnsi="Times New Roman" w:cs="Times New Roman" w:eastAsia="Times New Roman" w:hint="default"/>
          <w:spacing w:val="-4"/>
        </w:rPr>
        <w:t> </w:t>
      </w:r>
      <w:r>
        <w:rPr/>
        <w:t>产值整体呈上升 </w:t>
      </w:r>
      <w:r>
        <w:rPr>
          <w:spacing w:val="-3"/>
        </w:rPr>
        <w:t>趋势，</w:t>
      </w:r>
      <w:r>
        <w:rPr>
          <w:rFonts w:ascii="Times New Roman" w:hAnsi="Times New Roman" w:cs="Times New Roman" w:eastAsia="Times New Roman" w:hint="default"/>
          <w:spacing w:val="-3"/>
        </w:rPr>
        <w:t>2017</w:t>
      </w:r>
      <w:r>
        <w:rPr>
          <w:rFonts w:ascii="Times New Roman" w:hAnsi="Times New Roman" w:cs="Times New Roman" w:eastAsia="Times New Roman" w:hint="default"/>
          <w:spacing w:val="-4"/>
        </w:rPr>
        <w:t> </w:t>
      </w:r>
      <w:r>
        <w:rPr/>
        <w:t>年全球</w:t>
      </w:r>
      <w:r>
        <w:rPr>
          <w:spacing w:val="-55"/>
        </w:rPr>
        <w:t> </w:t>
      </w:r>
      <w:r>
        <w:rPr>
          <w:rFonts w:ascii="Times New Roman" w:hAnsi="Times New Roman" w:cs="Times New Roman" w:eastAsia="Times New Roman" w:hint="default"/>
        </w:rPr>
        <w:t>FPC</w:t>
      </w:r>
      <w:r>
        <w:rPr>
          <w:rFonts w:ascii="Times New Roman" w:hAnsi="Times New Roman" w:cs="Times New Roman" w:eastAsia="Times New Roman" w:hint="default"/>
          <w:spacing w:val="-6"/>
        </w:rPr>
        <w:t> </w:t>
      </w:r>
      <w:r>
        <w:rPr/>
        <w:t>产值为</w:t>
      </w:r>
      <w:r>
        <w:rPr>
          <w:spacing w:val="-54"/>
        </w:rPr>
        <w:t> </w:t>
      </w:r>
      <w:r>
        <w:rPr>
          <w:rFonts w:ascii="Times New Roman" w:hAnsi="Times New Roman" w:cs="Times New Roman" w:eastAsia="Times New Roman" w:hint="default"/>
        </w:rPr>
        <w:t>125.2</w:t>
      </w:r>
      <w:r>
        <w:rPr>
          <w:rFonts w:ascii="Times New Roman" w:hAnsi="Times New Roman" w:cs="Times New Roman" w:eastAsia="Times New Roman" w:hint="default"/>
          <w:spacing w:val="-4"/>
        </w:rPr>
        <w:t> </w:t>
      </w:r>
      <w:r>
        <w:rPr/>
        <w:t>亿美元，同比增长</w:t>
      </w:r>
      <w:r>
        <w:rPr>
          <w:spacing w:val="-55"/>
        </w:rPr>
        <w:t> </w:t>
      </w:r>
      <w:r>
        <w:rPr>
          <w:rFonts w:ascii="Times New Roman" w:hAnsi="Times New Roman" w:cs="Times New Roman" w:eastAsia="Times New Roman" w:hint="default"/>
        </w:rPr>
        <w:t>14.9%</w:t>
      </w:r>
      <w:r>
        <w:rPr/>
        <w:t>，占印制线路板总产值份额由</w:t>
      </w:r>
      <w:r>
        <w:rPr>
          <w:spacing w:val="-54"/>
        </w:rPr>
        <w:t> </w:t>
      </w:r>
      <w:r>
        <w:rPr>
          <w:rFonts w:ascii="Times New Roman" w:hAnsi="Times New Roman" w:cs="Times New Roman" w:eastAsia="Times New Roman" w:hint="default"/>
        </w:rPr>
        <w:t>2016</w:t>
      </w:r>
      <w:r>
        <w:rPr>
          <w:rFonts w:ascii="Times New Roman" w:hAnsi="Times New Roman" w:cs="Times New Roman" w:eastAsia="Times New Roman" w:hint="default"/>
          <w:spacing w:val="-4"/>
        </w:rPr>
        <w:t> </w:t>
      </w:r>
      <w:r>
        <w:rPr/>
        <w:t>年的</w:t>
      </w:r>
      <w:r>
        <w:rPr>
          <w:spacing w:val="-55"/>
        </w:rPr>
        <w:t> </w:t>
      </w:r>
      <w:r>
        <w:rPr>
          <w:rFonts w:ascii="Times New Roman" w:hAnsi="Times New Roman" w:cs="Times New Roman" w:eastAsia="Times New Roman" w:hint="default"/>
        </w:rPr>
        <w:t>20.1%</w:t>
      </w:r>
      <w:r>
        <w:rPr/>
        <w:t>上 升至</w:t>
      </w:r>
      <w:r>
        <w:rPr>
          <w:spacing w:val="-62"/>
        </w:rPr>
        <w:t> </w:t>
      </w:r>
      <w:r>
        <w:rPr>
          <w:rFonts w:ascii="Times New Roman" w:hAnsi="Times New Roman" w:cs="Times New Roman" w:eastAsia="Times New Roman" w:hint="default"/>
        </w:rPr>
        <w:t>2017</w:t>
      </w:r>
      <w:r>
        <w:rPr>
          <w:rFonts w:ascii="Times New Roman" w:hAnsi="Times New Roman" w:cs="Times New Roman" w:eastAsia="Times New Roman" w:hint="default"/>
          <w:spacing w:val="-11"/>
        </w:rPr>
        <w:t> </w:t>
      </w:r>
      <w:r>
        <w:rPr/>
        <w:t>年的</w:t>
      </w:r>
      <w:r>
        <w:rPr>
          <w:spacing w:val="-62"/>
        </w:rPr>
        <w:t> </w:t>
      </w:r>
      <w:r>
        <w:rPr>
          <w:rFonts w:ascii="Times New Roman" w:hAnsi="Times New Roman" w:cs="Times New Roman" w:eastAsia="Times New Roman" w:hint="default"/>
        </w:rPr>
        <w:t>21.3%</w:t>
      </w:r>
      <w:r>
        <w:rPr/>
        <w:t>。预计方邦股份依靠在电磁屏蔽膜、极薄挠性覆铜板、超薄铜箔等高性能电子材料的核心 技术与</w:t>
      </w:r>
      <w:r>
        <w:rPr>
          <w:spacing w:val="-60"/>
        </w:rPr>
        <w:t> </w:t>
      </w:r>
      <w:r>
        <w:rPr>
          <w:rFonts w:ascii="Times New Roman" w:hAnsi="Times New Roman" w:cs="Times New Roman" w:eastAsia="Times New Roman" w:hint="default"/>
        </w:rPr>
        <w:t>FPC </w:t>
      </w:r>
      <w:r>
        <w:rPr/>
        <w:t>市场放量的利好前提下，有望继续延续强势的市场地位与较高的盈利能力，建议关注方邦股份。</w:t>
      </w:r>
    </w:p>
    <w:p>
      <w:pPr>
        <w:spacing w:line="240" w:lineRule="auto" w:before="1"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4812"/>
        <w:gridCol w:w="4819"/>
      </w:tblGrid>
      <w:tr>
        <w:trPr>
          <w:trHeight w:val="251" w:hRule="exact"/>
        </w:trPr>
        <w:tc>
          <w:tcPr>
            <w:tcW w:w="4812"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01" w:id="102"/>
            <w:bookmarkEnd w:id="102"/>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67</w:t>
            </w:r>
            <w:r>
              <w:rPr>
                <w:rFonts w:ascii="Microsoft JhengHei" w:hAnsi="Microsoft JhengHei" w:cs="Microsoft JhengHei" w:eastAsia="Microsoft JhengHei" w:hint="default"/>
                <w:b/>
                <w:bCs/>
                <w:sz w:val="18"/>
                <w:szCs w:val="18"/>
              </w:rPr>
              <w:t>：电磁屏蔽膜产业链</w:t>
            </w:r>
            <w:r>
              <w:rPr>
                <w:rFonts w:ascii="Microsoft JhengHei" w:hAnsi="Microsoft JhengHei" w:cs="Microsoft JhengHei" w:eastAsia="Microsoft JhengHei" w:hint="default"/>
                <w:sz w:val="18"/>
                <w:szCs w:val="18"/>
              </w:rPr>
            </w:r>
          </w:p>
        </w:tc>
        <w:tc>
          <w:tcPr>
            <w:tcW w:w="4819" w:type="dxa"/>
            <w:tcBorders>
              <w:top w:val="nil" w:sz="6" w:space="0" w:color="auto"/>
              <w:left w:val="nil" w:sz="6" w:space="0" w:color="auto"/>
              <w:bottom w:val="single" w:sz="4" w:space="0" w:color="367097"/>
              <w:right w:val="nil" w:sz="6" w:space="0" w:color="auto"/>
            </w:tcBorders>
          </w:tcPr>
          <w:p>
            <w:pPr>
              <w:pStyle w:val="TableParagraph"/>
              <w:spacing w:line="200" w:lineRule="exact"/>
              <w:ind w:left="111" w:right="0"/>
              <w:jc w:val="left"/>
              <w:rPr>
                <w:rFonts w:ascii="Microsoft JhengHei" w:hAnsi="Microsoft JhengHei" w:cs="Microsoft JhengHei" w:eastAsia="Microsoft JhengHei" w:hint="default"/>
                <w:sz w:val="18"/>
                <w:szCs w:val="18"/>
              </w:rPr>
            </w:pPr>
            <w:bookmarkStart w:name="_bookmark102" w:id="103"/>
            <w:bookmarkEnd w:id="103"/>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68</w:t>
            </w:r>
            <w:r>
              <w:rPr>
                <w:rFonts w:ascii="Microsoft JhengHei" w:hAnsi="Microsoft JhengHei" w:cs="Microsoft JhengHei" w:eastAsia="Microsoft JhengHei" w:hint="default"/>
                <w:b/>
                <w:bCs/>
                <w:sz w:val="18"/>
                <w:szCs w:val="18"/>
              </w:rPr>
              <w:t>：中国与全球 </w:t>
            </w:r>
            <w:r>
              <w:rPr>
                <w:rFonts w:ascii="Arial" w:hAnsi="Arial" w:cs="Arial" w:eastAsia="Arial" w:hint="default"/>
                <w:b/>
                <w:bCs/>
                <w:sz w:val="18"/>
                <w:szCs w:val="18"/>
              </w:rPr>
              <w:t>FPC</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产值（亿美元）</w:t>
            </w:r>
            <w:r>
              <w:rPr>
                <w:rFonts w:ascii="Microsoft JhengHei" w:hAnsi="Microsoft JhengHei" w:cs="Microsoft JhengHei" w:eastAsia="Microsoft JhengHei" w:hint="default"/>
                <w:sz w:val="18"/>
                <w:szCs w:val="18"/>
              </w:rPr>
            </w:r>
          </w:p>
        </w:tc>
      </w:tr>
      <w:tr>
        <w:trPr>
          <w:trHeight w:val="3253" w:hRule="exact"/>
        </w:trPr>
        <w:tc>
          <w:tcPr>
            <w:tcW w:w="4812" w:type="dxa"/>
            <w:tcBorders>
              <w:top w:val="single" w:sz="4" w:space="0" w:color="367097"/>
              <w:left w:val="nil" w:sz="6" w:space="0" w:color="auto"/>
              <w:bottom w:val="single" w:sz="4" w:space="0" w:color="367097"/>
              <w:right w:val="nil" w:sz="6" w:space="0" w:color="auto"/>
            </w:tcBorders>
          </w:tcPr>
          <w:p>
            <w:pPr>
              <w:pStyle w:val="TableParagraph"/>
              <w:spacing w:line="240" w:lineRule="auto" w:before="5"/>
              <w:ind w:right="0"/>
              <w:jc w:val="left"/>
              <w:rPr>
                <w:rFonts w:ascii="宋体" w:hAnsi="宋体" w:cs="宋体" w:eastAsia="宋体" w:hint="default"/>
                <w:sz w:val="10"/>
                <w:szCs w:val="10"/>
              </w:rPr>
            </w:pPr>
          </w:p>
          <w:p>
            <w:pPr>
              <w:pStyle w:val="TableParagraph"/>
              <w:spacing w:line="240" w:lineRule="auto"/>
              <w:ind w:left="109"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913131" cy="1879092"/>
                  <wp:effectExtent l="0" t="0" r="0" b="0"/>
                  <wp:docPr id="123" name="image322.jpeg" descr=""/>
                  <wp:cNvGraphicFramePr>
                    <a:graphicFrameLocks noChangeAspect="1"/>
                  </wp:cNvGraphicFramePr>
                  <a:graphic>
                    <a:graphicData uri="http://schemas.openxmlformats.org/drawingml/2006/picture">
                      <pic:pic>
                        <pic:nvPicPr>
                          <pic:cNvPr id="124" name="image322.jpeg"/>
                          <pic:cNvPicPr/>
                        </pic:nvPicPr>
                        <pic:blipFill>
                          <a:blip r:embed="rId333" cstate="print"/>
                          <a:stretch>
                            <a:fillRect/>
                          </a:stretch>
                        </pic:blipFill>
                        <pic:spPr>
                          <a:xfrm>
                            <a:off x="0" y="0"/>
                            <a:ext cx="2913131" cy="1879092"/>
                          </a:xfrm>
                          <a:prstGeom prst="rect">
                            <a:avLst/>
                          </a:prstGeom>
                        </pic:spPr>
                      </pic:pic>
                    </a:graphicData>
                  </a:graphic>
                </wp:inline>
              </w:drawing>
            </w:r>
            <w:r>
              <w:rPr>
                <w:rFonts w:ascii="宋体" w:hAnsi="宋体" w:cs="宋体" w:eastAsia="宋体" w:hint="default"/>
                <w:sz w:val="20"/>
                <w:szCs w:val="20"/>
              </w:rPr>
            </w:r>
          </w:p>
        </w:tc>
        <w:tc>
          <w:tcPr>
            <w:tcW w:w="4819" w:type="dxa"/>
            <w:tcBorders>
              <w:top w:val="single" w:sz="4" w:space="0" w:color="367097"/>
              <w:left w:val="nil" w:sz="6" w:space="0" w:color="auto"/>
              <w:bottom w:val="single" w:sz="4" w:space="0" w:color="367097"/>
              <w:right w:val="nil" w:sz="6" w:space="0" w:color="auto"/>
            </w:tcBorders>
          </w:tcPr>
          <w:p>
            <w:pPr>
              <w:pStyle w:val="TableParagraph"/>
              <w:spacing w:line="240" w:lineRule="auto" w:before="5"/>
              <w:ind w:right="0"/>
              <w:jc w:val="left"/>
              <w:rPr>
                <w:rFonts w:ascii="宋体" w:hAnsi="宋体" w:cs="宋体" w:eastAsia="宋体" w:hint="default"/>
                <w:sz w:val="15"/>
                <w:szCs w:val="15"/>
              </w:rPr>
            </w:pPr>
          </w:p>
          <w:p>
            <w:pPr>
              <w:pStyle w:val="TableParagraph"/>
              <w:tabs>
                <w:tab w:pos="1367" w:val="left" w:leader="none"/>
                <w:tab w:pos="2735" w:val="left" w:leader="none"/>
              </w:tabs>
              <w:spacing w:line="240" w:lineRule="auto"/>
              <w:ind w:right="350"/>
              <w:jc w:val="right"/>
              <w:rPr>
                <w:rFonts w:ascii="微软雅黑" w:hAnsi="微软雅黑" w:cs="微软雅黑" w:eastAsia="微软雅黑" w:hint="default"/>
                <w:sz w:val="14"/>
                <w:szCs w:val="14"/>
              </w:rPr>
            </w:pPr>
            <w:r>
              <w:rPr>
                <w:rFonts w:ascii="微软雅黑" w:hAnsi="微软雅黑" w:cs="微软雅黑" w:eastAsia="微软雅黑" w:hint="default"/>
                <w:spacing w:val="-1"/>
                <w:sz w:val="14"/>
                <w:szCs w:val="14"/>
              </w:rPr>
              <w:t>全球</w:t>
            </w:r>
            <w:r>
              <w:rPr>
                <w:rFonts w:ascii="微软雅黑" w:hAnsi="微软雅黑" w:cs="微软雅黑" w:eastAsia="微软雅黑" w:hint="default"/>
                <w:spacing w:val="-1"/>
                <w:sz w:val="14"/>
                <w:szCs w:val="14"/>
              </w:rPr>
              <w:t>FPC</w:t>
            </w:r>
            <w:r>
              <w:rPr>
                <w:rFonts w:ascii="微软雅黑" w:hAnsi="微软雅黑" w:cs="微软雅黑" w:eastAsia="微软雅黑" w:hint="default"/>
                <w:spacing w:val="-1"/>
                <w:sz w:val="14"/>
                <w:szCs w:val="14"/>
              </w:rPr>
              <w:t>产值</w:t>
              <w:tab/>
              <w:t>中国</w:t>
            </w:r>
            <w:r>
              <w:rPr>
                <w:rFonts w:ascii="微软雅黑" w:hAnsi="微软雅黑" w:cs="微软雅黑" w:eastAsia="微软雅黑" w:hint="default"/>
                <w:spacing w:val="-1"/>
                <w:sz w:val="14"/>
                <w:szCs w:val="14"/>
              </w:rPr>
              <w:t>FPC</w:t>
            </w:r>
            <w:r>
              <w:rPr>
                <w:rFonts w:ascii="微软雅黑" w:hAnsi="微软雅黑" w:cs="微软雅黑" w:eastAsia="微软雅黑" w:hint="default"/>
                <w:spacing w:val="-1"/>
                <w:sz w:val="14"/>
                <w:szCs w:val="14"/>
              </w:rPr>
              <w:t>产值</w:t>
              <w:tab/>
              <w:t>中国</w:t>
            </w:r>
            <w:r>
              <w:rPr>
                <w:rFonts w:ascii="微软雅黑" w:hAnsi="微软雅黑" w:cs="微软雅黑" w:eastAsia="微软雅黑" w:hint="default"/>
                <w:spacing w:val="-1"/>
                <w:sz w:val="14"/>
                <w:szCs w:val="14"/>
              </w:rPr>
              <w:t>FPC</w:t>
            </w:r>
            <w:r>
              <w:rPr>
                <w:rFonts w:ascii="微软雅黑" w:hAnsi="微软雅黑" w:cs="微软雅黑" w:eastAsia="微软雅黑" w:hint="default"/>
                <w:spacing w:val="-1"/>
                <w:sz w:val="14"/>
                <w:szCs w:val="14"/>
              </w:rPr>
              <w:t>占比</w:t>
            </w:r>
          </w:p>
          <w:p>
            <w:pPr>
              <w:pStyle w:val="TableParagraph"/>
              <w:tabs>
                <w:tab w:pos="4101" w:val="left" w:leader="none"/>
              </w:tabs>
              <w:spacing w:line="240" w:lineRule="auto" w:before="46"/>
              <w:ind w:right="193"/>
              <w:jc w:val="right"/>
              <w:rPr>
                <w:rFonts w:ascii="Arial" w:hAnsi="Arial" w:cs="Arial" w:eastAsia="Arial" w:hint="default"/>
                <w:sz w:val="14"/>
                <w:szCs w:val="14"/>
              </w:rPr>
            </w:pPr>
            <w:r>
              <w:rPr>
                <w:rFonts w:ascii="Arial"/>
                <w:w w:val="95"/>
                <w:sz w:val="14"/>
              </w:rPr>
              <w:t>140</w:t>
              <w:tab/>
              <w:t>50%</w:t>
            </w:r>
            <w:r>
              <w:rPr>
                <w:rFonts w:ascii="Arial"/>
                <w:sz w:val="14"/>
              </w:rPr>
            </w:r>
          </w:p>
          <w:p>
            <w:pPr>
              <w:pStyle w:val="TableParagraph"/>
              <w:spacing w:line="127" w:lineRule="exact" w:before="57"/>
              <w:ind w:right="193"/>
              <w:jc w:val="right"/>
              <w:rPr>
                <w:rFonts w:ascii="Arial" w:hAnsi="Arial" w:cs="Arial" w:eastAsia="Arial" w:hint="default"/>
                <w:sz w:val="14"/>
                <w:szCs w:val="14"/>
              </w:rPr>
            </w:pPr>
            <w:r>
              <w:rPr>
                <w:rFonts w:ascii="Arial"/>
                <w:w w:val="95"/>
                <w:sz w:val="14"/>
              </w:rPr>
              <w:t>45%</w:t>
            </w:r>
            <w:r>
              <w:rPr>
                <w:rFonts w:ascii="Arial"/>
                <w:sz w:val="14"/>
              </w:rPr>
            </w:r>
          </w:p>
          <w:p>
            <w:pPr>
              <w:pStyle w:val="TableParagraph"/>
              <w:spacing w:line="109" w:lineRule="exact"/>
              <w:ind w:left="242" w:right="0"/>
              <w:jc w:val="left"/>
              <w:rPr>
                <w:rFonts w:ascii="Arial" w:hAnsi="Arial" w:cs="Arial" w:eastAsia="Arial" w:hint="default"/>
                <w:sz w:val="14"/>
                <w:szCs w:val="14"/>
              </w:rPr>
            </w:pPr>
            <w:r>
              <w:rPr>
                <w:rFonts w:ascii="Arial"/>
                <w:sz w:val="14"/>
              </w:rPr>
              <w:t>120</w:t>
            </w:r>
          </w:p>
          <w:p>
            <w:pPr>
              <w:pStyle w:val="TableParagraph"/>
              <w:spacing w:line="143" w:lineRule="exact"/>
              <w:ind w:right="193"/>
              <w:jc w:val="right"/>
              <w:rPr>
                <w:rFonts w:ascii="Arial" w:hAnsi="Arial" w:cs="Arial" w:eastAsia="Arial" w:hint="default"/>
                <w:sz w:val="14"/>
                <w:szCs w:val="14"/>
              </w:rPr>
            </w:pPr>
            <w:r>
              <w:rPr>
                <w:rFonts w:ascii="Arial"/>
                <w:w w:val="95"/>
                <w:sz w:val="14"/>
              </w:rPr>
              <w:t>40%</w:t>
            </w:r>
            <w:r>
              <w:rPr>
                <w:rFonts w:ascii="Arial"/>
                <w:sz w:val="14"/>
              </w:rPr>
            </w:r>
          </w:p>
          <w:p>
            <w:pPr>
              <w:pStyle w:val="TableParagraph"/>
              <w:tabs>
                <w:tab w:pos="4101" w:val="left" w:leader="none"/>
              </w:tabs>
              <w:spacing w:line="240" w:lineRule="auto" w:before="26"/>
              <w:ind w:right="193"/>
              <w:jc w:val="right"/>
              <w:rPr>
                <w:rFonts w:ascii="Arial" w:hAnsi="Arial" w:cs="Arial" w:eastAsia="Arial" w:hint="default"/>
                <w:sz w:val="14"/>
                <w:szCs w:val="14"/>
              </w:rPr>
            </w:pPr>
            <w:r>
              <w:rPr>
                <w:rFonts w:ascii="Arial"/>
                <w:w w:val="95"/>
                <w:sz w:val="14"/>
              </w:rPr>
              <w:t>100</w:t>
              <w:tab/>
            </w:r>
            <w:r>
              <w:rPr>
                <w:rFonts w:ascii="Arial"/>
                <w:w w:val="95"/>
                <w:position w:val="-2"/>
                <w:sz w:val="14"/>
              </w:rPr>
              <w:t>35%</w:t>
            </w:r>
            <w:r>
              <w:rPr>
                <w:rFonts w:ascii="Arial"/>
                <w:sz w:val="14"/>
              </w:rPr>
            </w:r>
          </w:p>
          <w:p>
            <w:pPr>
              <w:pStyle w:val="TableParagraph"/>
              <w:tabs>
                <w:tab w:pos="4023" w:val="left" w:leader="none"/>
              </w:tabs>
              <w:spacing w:line="219" w:lineRule="exact" w:before="57"/>
              <w:ind w:right="193"/>
              <w:jc w:val="right"/>
              <w:rPr>
                <w:rFonts w:ascii="Arial" w:hAnsi="Arial" w:cs="Arial" w:eastAsia="Arial" w:hint="default"/>
                <w:sz w:val="14"/>
                <w:szCs w:val="14"/>
              </w:rPr>
            </w:pPr>
            <w:r>
              <w:rPr>
                <w:rFonts w:ascii="Arial"/>
                <w:spacing w:val="-1"/>
                <w:position w:val="-5"/>
                <w:sz w:val="14"/>
              </w:rPr>
              <w:t>80</w:t>
              <w:tab/>
            </w:r>
            <w:r>
              <w:rPr>
                <w:rFonts w:ascii="Arial"/>
                <w:w w:val="95"/>
                <w:sz w:val="14"/>
              </w:rPr>
              <w:t>30%</w:t>
            </w:r>
            <w:r>
              <w:rPr>
                <w:rFonts w:ascii="Arial"/>
                <w:sz w:val="14"/>
              </w:rPr>
            </w:r>
          </w:p>
          <w:p>
            <w:pPr>
              <w:pStyle w:val="TableParagraph"/>
              <w:spacing w:line="158" w:lineRule="exact"/>
              <w:ind w:right="193"/>
              <w:jc w:val="right"/>
              <w:rPr>
                <w:rFonts w:ascii="Arial" w:hAnsi="Arial" w:cs="Arial" w:eastAsia="Arial" w:hint="default"/>
                <w:sz w:val="14"/>
                <w:szCs w:val="14"/>
              </w:rPr>
            </w:pPr>
            <w:r>
              <w:rPr>
                <w:rFonts w:ascii="Arial"/>
                <w:w w:val="95"/>
                <w:sz w:val="14"/>
              </w:rPr>
              <w:t>25%</w:t>
            </w:r>
            <w:r>
              <w:rPr>
                <w:rFonts w:ascii="Arial"/>
                <w:sz w:val="14"/>
              </w:rPr>
            </w:r>
          </w:p>
          <w:p>
            <w:pPr>
              <w:pStyle w:val="TableParagraph"/>
              <w:tabs>
                <w:tab w:pos="4023" w:val="left" w:leader="none"/>
              </w:tabs>
              <w:spacing w:line="219" w:lineRule="exact"/>
              <w:ind w:right="193"/>
              <w:jc w:val="right"/>
              <w:rPr>
                <w:rFonts w:ascii="Arial" w:hAnsi="Arial" w:cs="Arial" w:eastAsia="Arial" w:hint="default"/>
                <w:sz w:val="14"/>
                <w:szCs w:val="14"/>
              </w:rPr>
            </w:pPr>
            <w:r>
              <w:rPr>
                <w:rFonts w:ascii="Arial"/>
                <w:spacing w:val="-1"/>
                <w:position w:val="6"/>
                <w:sz w:val="14"/>
              </w:rPr>
              <w:t>60</w:t>
              <w:tab/>
            </w:r>
            <w:r>
              <w:rPr>
                <w:rFonts w:ascii="Arial"/>
                <w:w w:val="95"/>
                <w:sz w:val="14"/>
              </w:rPr>
              <w:t>20%</w:t>
            </w:r>
            <w:r>
              <w:rPr>
                <w:rFonts w:ascii="Arial"/>
                <w:sz w:val="14"/>
              </w:rPr>
            </w:r>
          </w:p>
          <w:p>
            <w:pPr>
              <w:pStyle w:val="TableParagraph"/>
              <w:tabs>
                <w:tab w:pos="4023" w:val="left" w:leader="none"/>
              </w:tabs>
              <w:spacing w:line="240" w:lineRule="auto" w:before="56"/>
              <w:ind w:right="193"/>
              <w:jc w:val="right"/>
              <w:rPr>
                <w:rFonts w:ascii="Arial" w:hAnsi="Arial" w:cs="Arial" w:eastAsia="Arial" w:hint="default"/>
                <w:sz w:val="14"/>
                <w:szCs w:val="14"/>
              </w:rPr>
            </w:pPr>
            <w:r>
              <w:rPr>
                <w:rFonts w:ascii="Arial"/>
                <w:spacing w:val="-1"/>
                <w:position w:val="-2"/>
                <w:sz w:val="14"/>
              </w:rPr>
              <w:t>40</w:t>
              <w:tab/>
            </w:r>
            <w:r>
              <w:rPr>
                <w:rFonts w:ascii="Arial"/>
                <w:w w:val="95"/>
                <w:sz w:val="14"/>
              </w:rPr>
              <w:t>15%</w:t>
            </w:r>
            <w:r>
              <w:rPr>
                <w:rFonts w:ascii="Arial"/>
                <w:sz w:val="14"/>
              </w:rPr>
            </w:r>
          </w:p>
          <w:p>
            <w:pPr>
              <w:pStyle w:val="TableParagraph"/>
              <w:spacing w:line="143" w:lineRule="exact" w:before="27"/>
              <w:ind w:right="193"/>
              <w:jc w:val="right"/>
              <w:rPr>
                <w:rFonts w:ascii="Arial" w:hAnsi="Arial" w:cs="Arial" w:eastAsia="Arial" w:hint="default"/>
                <w:sz w:val="14"/>
                <w:szCs w:val="14"/>
              </w:rPr>
            </w:pPr>
            <w:r>
              <w:rPr>
                <w:rFonts w:ascii="Arial"/>
                <w:w w:val="95"/>
                <w:sz w:val="14"/>
              </w:rPr>
              <w:t>10%</w:t>
            </w:r>
            <w:r>
              <w:rPr>
                <w:rFonts w:ascii="Arial"/>
                <w:sz w:val="14"/>
              </w:rPr>
            </w:r>
          </w:p>
          <w:p>
            <w:pPr>
              <w:pStyle w:val="TableParagraph"/>
              <w:spacing w:line="109" w:lineRule="exact"/>
              <w:ind w:left="319" w:right="0"/>
              <w:jc w:val="left"/>
              <w:rPr>
                <w:rFonts w:ascii="Arial" w:hAnsi="Arial" w:cs="Arial" w:eastAsia="Arial" w:hint="default"/>
                <w:sz w:val="14"/>
                <w:szCs w:val="14"/>
              </w:rPr>
            </w:pPr>
            <w:r>
              <w:rPr>
                <w:rFonts w:ascii="Arial"/>
                <w:sz w:val="14"/>
              </w:rPr>
              <w:t>20</w:t>
            </w:r>
          </w:p>
          <w:p>
            <w:pPr>
              <w:pStyle w:val="TableParagraph"/>
              <w:spacing w:line="127" w:lineRule="exact"/>
              <w:ind w:right="272"/>
              <w:jc w:val="right"/>
              <w:rPr>
                <w:rFonts w:ascii="Arial" w:hAnsi="Arial" w:cs="Arial" w:eastAsia="Arial" w:hint="default"/>
                <w:sz w:val="14"/>
                <w:szCs w:val="14"/>
              </w:rPr>
            </w:pPr>
            <w:r>
              <w:rPr>
                <w:rFonts w:ascii="Arial"/>
                <w:spacing w:val="-1"/>
                <w:w w:val="95"/>
                <w:sz w:val="14"/>
              </w:rPr>
              <w:t>5%</w:t>
            </w:r>
            <w:r>
              <w:rPr>
                <w:rFonts w:ascii="Arial"/>
                <w:sz w:val="14"/>
              </w:rPr>
            </w:r>
          </w:p>
          <w:p>
            <w:pPr>
              <w:pStyle w:val="TableParagraph"/>
              <w:tabs>
                <w:tab w:pos="3945" w:val="left" w:leader="none"/>
              </w:tabs>
              <w:spacing w:line="240" w:lineRule="auto" w:before="57"/>
              <w:ind w:right="272"/>
              <w:jc w:val="right"/>
              <w:rPr>
                <w:rFonts w:ascii="Arial" w:hAnsi="Arial" w:cs="Arial" w:eastAsia="Arial" w:hint="default"/>
                <w:sz w:val="14"/>
                <w:szCs w:val="14"/>
              </w:rPr>
            </w:pPr>
            <w:r>
              <w:rPr>
                <w:rFonts w:ascii="Arial"/>
                <w:w w:val="95"/>
                <w:sz w:val="14"/>
              </w:rPr>
              <w:t>0</w:t>
              <w:tab/>
            </w:r>
            <w:r>
              <w:rPr>
                <w:rFonts w:ascii="Arial"/>
                <w:spacing w:val="-1"/>
                <w:w w:val="95"/>
                <w:sz w:val="14"/>
              </w:rPr>
              <w:t>0%</w:t>
            </w:r>
            <w:r>
              <w:rPr>
                <w:rFonts w:ascii="Arial"/>
                <w:sz w:val="14"/>
              </w:rPr>
            </w:r>
          </w:p>
          <w:p>
            <w:pPr>
              <w:pStyle w:val="TableParagraph"/>
              <w:tabs>
                <w:tab w:pos="517" w:val="left" w:leader="none"/>
                <w:tab w:pos="1036" w:val="left" w:leader="none"/>
                <w:tab w:pos="1554" w:val="left" w:leader="none"/>
                <w:tab w:pos="2072" w:val="left" w:leader="none"/>
                <w:tab w:pos="2590" w:val="left" w:leader="none"/>
                <w:tab w:pos="3108" w:val="left" w:leader="none"/>
              </w:tabs>
              <w:spacing w:line="240" w:lineRule="auto" w:before="5"/>
              <w:ind w:right="0"/>
              <w:jc w:val="center"/>
              <w:rPr>
                <w:rFonts w:ascii="Arial" w:hAnsi="Arial" w:cs="Arial" w:eastAsia="Arial" w:hint="default"/>
                <w:sz w:val="14"/>
                <w:szCs w:val="14"/>
              </w:rPr>
            </w:pPr>
            <w:r>
              <w:rPr>
                <w:rFonts w:ascii="Arial"/>
                <w:spacing w:val="-1"/>
                <w:sz w:val="14"/>
              </w:rPr>
              <w:t>2011</w:t>
              <w:tab/>
              <w:t>2012</w:t>
              <w:tab/>
              <w:t>2013</w:t>
              <w:tab/>
              <w:t>2014</w:t>
              <w:tab/>
              <w:t>2015</w:t>
              <w:tab/>
              <w:t>2016</w:t>
              <w:tab/>
              <w:t>2017</w:t>
            </w:r>
          </w:p>
        </w:tc>
      </w:tr>
      <w:tr>
        <w:trPr>
          <w:trHeight w:val="252" w:hRule="exact"/>
        </w:trPr>
        <w:tc>
          <w:tcPr>
            <w:tcW w:w="4812"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资料来源：方邦股份财报，中信建投证券研究发展部</w:t>
            </w:r>
          </w:p>
        </w:tc>
        <w:tc>
          <w:tcPr>
            <w:tcW w:w="4819"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6"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Prismark</w:t>
            </w:r>
            <w:r>
              <w:rPr>
                <w:rFonts w:ascii="宋体" w:hAnsi="宋体" w:cs="宋体" w:eastAsia="宋体" w:hint="default"/>
                <w:sz w:val="17"/>
                <w:szCs w:val="17"/>
              </w:rPr>
              <w:t>，中信建投证券研究发展部</w:t>
            </w:r>
          </w:p>
        </w:tc>
      </w:tr>
    </w:tbl>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8"/>
        <w:ind w:right="0"/>
        <w:rPr>
          <w:rFonts w:ascii="宋体" w:hAnsi="宋体" w:cs="宋体" w:eastAsia="宋体" w:hint="default"/>
          <w:sz w:val="11"/>
          <w:szCs w:val="11"/>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369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4"/>
          <w:szCs w:val="24"/>
        </w:rPr>
      </w:pPr>
    </w:p>
    <w:p>
      <w:pPr>
        <w:pStyle w:val="Heading2"/>
        <w:spacing w:line="413" w:lineRule="exact"/>
        <w:ind w:right="0"/>
        <w:jc w:val="left"/>
        <w:rPr>
          <w:b w:val="0"/>
          <w:bCs w:val="0"/>
        </w:rPr>
      </w:pPr>
      <w:bookmarkStart w:name="_bookmark103" w:id="104"/>
      <w:bookmarkEnd w:id="104"/>
      <w:r>
        <w:rPr>
          <w:b w:val="0"/>
          <w:bCs w:val="0"/>
        </w:rPr>
      </w:r>
      <w:r>
        <w:rPr>
          <w:rFonts w:ascii="Times New Roman" w:hAnsi="Times New Roman" w:cs="Times New Roman" w:eastAsia="Times New Roman" w:hint="default"/>
        </w:rPr>
        <w:t>2.5  </w:t>
      </w:r>
      <w:r>
        <w:rPr/>
        <w:t>光学：光学升级仍将是 </w:t>
      </w:r>
      <w:r>
        <w:rPr>
          <w:rFonts w:ascii="Times New Roman" w:hAnsi="Times New Roman" w:cs="Times New Roman" w:eastAsia="Times New Roman" w:hint="default"/>
        </w:rPr>
        <w:t>5G</w:t>
      </w:r>
      <w:r>
        <w:rPr>
          <w:rFonts w:ascii="Times New Roman" w:hAnsi="Times New Roman" w:cs="Times New Roman" w:eastAsia="Times New Roman" w:hint="default"/>
          <w:spacing w:val="25"/>
        </w:rPr>
        <w:t> </w:t>
      </w:r>
      <w:r>
        <w:rPr/>
        <w:t>手机主要创新方向，推动产业链爆发</w:t>
      </w:r>
      <w:r>
        <w:rPr>
          <w:b w:val="0"/>
          <w:bCs w:val="0"/>
        </w:rPr>
      </w:r>
    </w:p>
    <w:p>
      <w:pPr>
        <w:pStyle w:val="BodyText"/>
        <w:spacing w:line="271" w:lineRule="auto" w:before="132"/>
        <w:ind w:right="123" w:firstLine="401"/>
        <w:jc w:val="left"/>
      </w:pPr>
      <w:r>
        <w:rPr>
          <w:rFonts w:ascii="Times New Roman" w:hAnsi="Times New Roman" w:cs="Times New Roman" w:eastAsia="Times New Roman" w:hint="default"/>
        </w:rPr>
        <w:t>2020</w:t>
      </w:r>
      <w:r>
        <w:rPr>
          <w:rFonts w:ascii="Times New Roman" w:hAnsi="Times New Roman" w:cs="Times New Roman" w:eastAsia="Times New Roman" w:hint="default"/>
          <w:spacing w:val="1"/>
        </w:rPr>
        <w:t> </w:t>
      </w:r>
      <w:r>
        <w:rPr/>
        <w:t>年，以</w:t>
      </w:r>
      <w:r>
        <w:rPr>
          <w:spacing w:val="-51"/>
        </w:rPr>
        <w:t> </w:t>
      </w:r>
      <w:r>
        <w:rPr>
          <w:rFonts w:ascii="Times New Roman" w:hAnsi="Times New Roman" w:cs="Times New Roman" w:eastAsia="Times New Roman" w:hint="default"/>
        </w:rPr>
        <w:t>HW</w:t>
      </w:r>
      <w:r>
        <w:rPr>
          <w:rFonts w:ascii="Times New Roman" w:hAnsi="Times New Roman" w:cs="Times New Roman" w:eastAsia="Times New Roman" w:hint="default"/>
          <w:spacing w:val="1"/>
        </w:rPr>
        <w:t> </w:t>
      </w:r>
      <w:r>
        <w:rPr/>
        <w:t>为代表的安卓厂商将纷纷通过推出</w:t>
      </w:r>
      <w:r>
        <w:rPr>
          <w:spacing w:val="-49"/>
        </w:rPr>
        <w:t> </w:t>
      </w:r>
      <w:r>
        <w:rPr>
          <w:rFonts w:ascii="Times New Roman" w:hAnsi="Times New Roman" w:cs="Times New Roman" w:eastAsia="Times New Roman" w:hint="default"/>
        </w:rPr>
        <w:t>5G </w:t>
      </w:r>
      <w:r>
        <w:rPr/>
        <w:t>手机争夺份额，并采取较为激进的商务策略，争夺 份额。在手机市场份额博弈阶段，摄像头最能够增强消费者体验的功能组件，成为产品差异化创新的重点。</w:t>
      </w:r>
    </w:p>
    <w:p>
      <w:pPr>
        <w:spacing w:line="240" w:lineRule="auto" w:before="6" w:after="0"/>
        <w:ind w:right="0"/>
        <w:rPr>
          <w:rFonts w:ascii="宋体" w:hAnsi="宋体" w:cs="宋体" w:eastAsia="宋体" w:hint="default"/>
          <w:sz w:val="14"/>
          <w:szCs w:val="14"/>
        </w:rPr>
      </w:pPr>
    </w:p>
    <w:tbl>
      <w:tblPr>
        <w:tblW w:w="0" w:type="auto"/>
        <w:jc w:val="left"/>
        <w:tblInd w:w="132" w:type="dxa"/>
        <w:tblLayout w:type="fixed"/>
        <w:tblCellMar>
          <w:top w:w="0" w:type="dxa"/>
          <w:left w:w="0" w:type="dxa"/>
          <w:bottom w:w="0" w:type="dxa"/>
          <w:right w:w="0" w:type="dxa"/>
        </w:tblCellMar>
        <w:tblLook w:val="01E0"/>
      </w:tblPr>
      <w:tblGrid>
        <w:gridCol w:w="9640"/>
      </w:tblGrid>
      <w:tr>
        <w:trPr>
          <w:trHeight w:val="251" w:hRule="exact"/>
        </w:trPr>
        <w:tc>
          <w:tcPr>
            <w:tcW w:w="9640"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04" w:id="105"/>
            <w:bookmarkEnd w:id="105"/>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69</w:t>
            </w:r>
            <w:r>
              <w:rPr>
                <w:rFonts w:ascii="Microsoft JhengHei" w:hAnsi="Microsoft JhengHei" w:cs="Microsoft JhengHei" w:eastAsia="Microsoft JhengHei" w:hint="default"/>
                <w:b/>
                <w:bCs/>
                <w:sz w:val="18"/>
                <w:szCs w:val="18"/>
              </w:rPr>
              <w:t>：手机各档位品牌路标图</w:t>
            </w:r>
            <w:r>
              <w:rPr>
                <w:rFonts w:ascii="Microsoft JhengHei" w:hAnsi="Microsoft JhengHei" w:cs="Microsoft JhengHei" w:eastAsia="Microsoft JhengHei" w:hint="default"/>
                <w:sz w:val="18"/>
                <w:szCs w:val="18"/>
              </w:rPr>
            </w:r>
          </w:p>
        </w:tc>
      </w:tr>
      <w:tr>
        <w:trPr>
          <w:trHeight w:val="4378" w:hRule="exact"/>
        </w:trPr>
        <w:tc>
          <w:tcPr>
            <w:tcW w:w="9640" w:type="dxa"/>
            <w:tcBorders>
              <w:top w:val="single" w:sz="4" w:space="0" w:color="044B80"/>
              <w:left w:val="nil" w:sz="6" w:space="0" w:color="auto"/>
              <w:bottom w:val="single" w:sz="4" w:space="0" w:color="044B80"/>
              <w:right w:val="nil" w:sz="6" w:space="0" w:color="auto"/>
            </w:tcBorders>
          </w:tcPr>
          <w:p>
            <w:pPr>
              <w:pStyle w:val="TableParagraph"/>
              <w:spacing w:line="240" w:lineRule="auto"/>
              <w:ind w:left="51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416568" cy="2709291"/>
                  <wp:effectExtent l="0" t="0" r="0" b="0"/>
                  <wp:docPr id="125" name="image323.jpeg" descr=""/>
                  <wp:cNvGraphicFramePr>
                    <a:graphicFrameLocks noChangeAspect="1"/>
                  </wp:cNvGraphicFramePr>
                  <a:graphic>
                    <a:graphicData uri="http://schemas.openxmlformats.org/drawingml/2006/picture">
                      <pic:pic>
                        <pic:nvPicPr>
                          <pic:cNvPr id="126" name="image323.jpeg"/>
                          <pic:cNvPicPr/>
                        </pic:nvPicPr>
                        <pic:blipFill>
                          <a:blip r:embed="rId334" cstate="print"/>
                          <a:stretch>
                            <a:fillRect/>
                          </a:stretch>
                        </pic:blipFill>
                        <pic:spPr>
                          <a:xfrm>
                            <a:off x="0" y="0"/>
                            <a:ext cx="5416568" cy="2709291"/>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640" w:type="dxa"/>
            <w:tcBorders>
              <w:top w:val="single" w:sz="4" w:space="0" w:color="044B80"/>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36"/>
                <w:w w:val="95"/>
                <w:sz w:val="16"/>
                <w:szCs w:val="16"/>
              </w:rPr>
              <w:t> </w:t>
            </w:r>
            <w:r>
              <w:rPr>
                <w:rFonts w:ascii="宋体" w:hAnsi="宋体" w:cs="宋体" w:eastAsia="宋体" w:hint="default"/>
                <w:w w:val="95"/>
                <w:sz w:val="17"/>
                <w:szCs w:val="17"/>
              </w:rPr>
              <w:t>中关村在线，中信建投证券研究发展部</w:t>
            </w:r>
            <w:r>
              <w:rPr>
                <w:rFonts w:ascii="宋体" w:hAnsi="宋体" w:cs="宋体" w:eastAsia="宋体" w:hint="default"/>
                <w:sz w:val="17"/>
                <w:szCs w:val="17"/>
              </w:rPr>
            </w:r>
          </w:p>
        </w:tc>
      </w:tr>
    </w:tbl>
    <w:p>
      <w:pPr>
        <w:spacing w:line="240" w:lineRule="auto" w:before="8"/>
        <w:ind w:right="0"/>
        <w:rPr>
          <w:rFonts w:ascii="宋体" w:hAnsi="宋体" w:cs="宋体" w:eastAsia="宋体" w:hint="default"/>
          <w:sz w:val="13"/>
          <w:szCs w:val="13"/>
        </w:rPr>
      </w:pPr>
    </w:p>
    <w:p>
      <w:pPr>
        <w:spacing w:line="312" w:lineRule="exact" w:before="21"/>
        <w:ind w:left="132" w:right="129" w:firstLine="403"/>
        <w:jc w:val="both"/>
        <w:rPr>
          <w:rFonts w:ascii="宋体" w:hAnsi="宋体" w:cs="宋体" w:eastAsia="宋体" w:hint="default"/>
          <w:sz w:val="20"/>
          <w:szCs w:val="20"/>
        </w:rPr>
      </w:pPr>
      <w:r>
        <w:rPr>
          <w:rFonts w:ascii="Microsoft JhengHei" w:hAnsi="Microsoft JhengHei" w:cs="Microsoft JhengHei" w:eastAsia="Microsoft JhengHei" w:hint="default"/>
          <w:b/>
          <w:bCs/>
          <w:spacing w:val="-1"/>
          <w:w w:val="95"/>
          <w:sz w:val="20"/>
          <w:szCs w:val="20"/>
        </w:rPr>
        <w:t>手机摄像头迎来从单摄→双摄→三摄</w:t>
      </w:r>
      <w:r>
        <w:rPr>
          <w:rFonts w:ascii="Times New Roman" w:hAnsi="Times New Roman" w:cs="Times New Roman" w:eastAsia="Times New Roman" w:hint="default"/>
          <w:b/>
          <w:bCs/>
          <w:spacing w:val="-1"/>
          <w:w w:val="95"/>
          <w:sz w:val="20"/>
          <w:szCs w:val="20"/>
        </w:rPr>
        <w:t>/</w:t>
      </w:r>
      <w:r>
        <w:rPr>
          <w:rFonts w:ascii="Microsoft JhengHei" w:hAnsi="Microsoft JhengHei" w:cs="Microsoft JhengHei" w:eastAsia="Microsoft JhengHei" w:hint="default"/>
          <w:b/>
          <w:bCs/>
          <w:spacing w:val="-1"/>
          <w:w w:val="95"/>
          <w:sz w:val="20"/>
          <w:szCs w:val="20"/>
        </w:rPr>
        <w:t>多摄的技术变革，双摄开始向中低端机型渗透，三摄</w:t>
      </w:r>
      <w:r>
        <w:rPr>
          <w:rFonts w:ascii="Times New Roman" w:hAnsi="Times New Roman" w:cs="Times New Roman" w:eastAsia="Times New Roman" w:hint="default"/>
          <w:b/>
          <w:bCs/>
          <w:spacing w:val="-1"/>
          <w:w w:val="95"/>
          <w:sz w:val="20"/>
          <w:szCs w:val="20"/>
        </w:rPr>
        <w:t>/</w:t>
      </w:r>
      <w:r>
        <w:rPr>
          <w:rFonts w:ascii="Microsoft JhengHei" w:hAnsi="Microsoft JhengHei" w:cs="Microsoft JhengHei" w:eastAsia="Microsoft JhengHei" w:hint="default"/>
          <w:b/>
          <w:bCs/>
          <w:spacing w:val="-1"/>
          <w:w w:val="95"/>
          <w:sz w:val="20"/>
          <w:szCs w:val="20"/>
        </w:rPr>
        <w:t>四摄在中高端机</w:t>
      </w:r>
      <w:r>
        <w:rPr>
          <w:rFonts w:ascii="Microsoft JhengHei" w:hAnsi="Microsoft JhengHei" w:cs="Microsoft JhengHei" w:eastAsia="Microsoft JhengHei" w:hint="default"/>
          <w:b/>
          <w:bCs/>
          <w:w w:val="95"/>
          <w:sz w:val="20"/>
          <w:szCs w:val="20"/>
        </w:rPr>
        <w:t> </w:t>
      </w:r>
      <w:r>
        <w:rPr>
          <w:rFonts w:ascii="Microsoft JhengHei" w:hAnsi="Microsoft JhengHei" w:cs="Microsoft JhengHei" w:eastAsia="Microsoft JhengHei" w:hint="default"/>
          <w:b/>
          <w:bCs/>
          <w:w w:val="95"/>
          <w:sz w:val="20"/>
          <w:szCs w:val="20"/>
        </w:rPr>
      </w:r>
      <w:r>
        <w:rPr>
          <w:rFonts w:ascii="Microsoft JhengHei" w:hAnsi="Microsoft JhengHei" w:cs="Microsoft JhengHei" w:eastAsia="Microsoft JhengHei" w:hint="default"/>
          <w:b/>
          <w:bCs/>
          <w:spacing w:val="-4"/>
          <w:sz w:val="20"/>
          <w:szCs w:val="20"/>
        </w:rPr>
        <w:t>型的渗透率也迅速提高。</w:t>
      </w:r>
      <w:r>
        <w:rPr>
          <w:rFonts w:ascii="Times New Roman" w:hAnsi="Times New Roman" w:cs="Times New Roman" w:eastAsia="Times New Roman" w:hint="default"/>
          <w:spacing w:val="-4"/>
          <w:sz w:val="20"/>
          <w:szCs w:val="20"/>
        </w:rPr>
        <w:t>2019</w:t>
      </w:r>
      <w:r>
        <w:rPr>
          <w:rFonts w:ascii="Times New Roman" w:hAnsi="Times New Roman" w:cs="Times New Roman" w:eastAsia="Times New Roman" w:hint="default"/>
          <w:spacing w:val="-28"/>
          <w:sz w:val="20"/>
          <w:szCs w:val="20"/>
        </w:rPr>
        <w:t> </w:t>
      </w:r>
      <w:r>
        <w:rPr>
          <w:rFonts w:ascii="宋体" w:hAnsi="宋体" w:cs="宋体" w:eastAsia="宋体" w:hint="default"/>
          <w:sz w:val="20"/>
          <w:szCs w:val="20"/>
        </w:rPr>
        <w:t>年各大手机厂商发布的旗舰机型均搭载了三摄或四摄的方案，主流配置</w:t>
      </w:r>
      <w:r>
        <w:rPr>
          <w:rFonts w:ascii="宋体" w:hAnsi="宋体" w:cs="宋体" w:eastAsia="宋体" w:hint="default"/>
          <w:spacing w:val="-78"/>
          <w:sz w:val="20"/>
          <w:szCs w:val="20"/>
        </w:rPr>
        <w:t> </w:t>
      </w:r>
      <w:r>
        <w:rPr>
          <w:rFonts w:ascii="Times New Roman" w:hAnsi="Times New Roman" w:cs="Times New Roman" w:eastAsia="Times New Roman" w:hint="default"/>
          <w:sz w:val="20"/>
          <w:szCs w:val="20"/>
        </w:rPr>
        <w:t>4000/4800 </w:t>
      </w:r>
      <w:r>
        <w:rPr>
          <w:rFonts w:ascii="宋体" w:hAnsi="宋体" w:cs="宋体" w:eastAsia="宋体" w:hint="default"/>
          <w:spacing w:val="-1"/>
          <w:sz w:val="20"/>
          <w:szCs w:val="20"/>
        </w:rPr>
        <w:t>万主摄</w:t>
      </w:r>
      <w:r>
        <w:rPr>
          <w:rFonts w:ascii="Times New Roman" w:hAnsi="Times New Roman" w:cs="Times New Roman" w:eastAsia="Times New Roman" w:hint="default"/>
          <w:spacing w:val="-1"/>
          <w:sz w:val="20"/>
          <w:szCs w:val="20"/>
        </w:rPr>
        <w:t>+</w:t>
      </w:r>
      <w:r>
        <w:rPr>
          <w:rFonts w:ascii="宋体" w:hAnsi="宋体" w:cs="宋体" w:eastAsia="宋体" w:hint="default"/>
          <w:spacing w:val="-1"/>
          <w:sz w:val="20"/>
          <w:szCs w:val="20"/>
        </w:rPr>
        <w:t>广角</w:t>
      </w:r>
      <w:r>
        <w:rPr>
          <w:rFonts w:ascii="Times New Roman" w:hAnsi="Times New Roman" w:cs="Times New Roman" w:eastAsia="Times New Roman" w:hint="default"/>
          <w:spacing w:val="-1"/>
          <w:sz w:val="20"/>
          <w:szCs w:val="20"/>
        </w:rPr>
        <w:t>+</w:t>
      </w:r>
      <w:r>
        <w:rPr>
          <w:rFonts w:ascii="宋体" w:hAnsi="宋体" w:cs="宋体" w:eastAsia="宋体" w:hint="default"/>
          <w:spacing w:val="-1"/>
          <w:sz w:val="20"/>
          <w:szCs w:val="20"/>
        </w:rPr>
        <w:t>长焦（潜望式）</w:t>
      </w:r>
      <w:r>
        <w:rPr>
          <w:rFonts w:ascii="Times New Roman" w:hAnsi="Times New Roman" w:cs="Times New Roman" w:eastAsia="Times New Roman" w:hint="default"/>
          <w:spacing w:val="-1"/>
          <w:sz w:val="20"/>
          <w:szCs w:val="20"/>
        </w:rPr>
        <w:t>+</w:t>
      </w:r>
      <w:r>
        <w:rPr>
          <w:rFonts w:ascii="宋体" w:hAnsi="宋体" w:cs="宋体" w:eastAsia="宋体" w:hint="default"/>
          <w:spacing w:val="-1"/>
          <w:sz w:val="20"/>
          <w:szCs w:val="20"/>
        </w:rPr>
        <w:t>景深</w:t>
      </w:r>
      <w:r>
        <w:rPr>
          <w:rFonts w:ascii="Times New Roman" w:hAnsi="Times New Roman" w:cs="Times New Roman" w:eastAsia="Times New Roman" w:hint="default"/>
          <w:spacing w:val="-1"/>
          <w:sz w:val="20"/>
          <w:szCs w:val="20"/>
        </w:rPr>
        <w:t>/</w:t>
      </w:r>
      <w:r>
        <w:rPr>
          <w:rFonts w:ascii="宋体" w:hAnsi="宋体" w:cs="宋体" w:eastAsia="宋体" w:hint="default"/>
          <w:spacing w:val="-1"/>
          <w:sz w:val="20"/>
          <w:szCs w:val="20"/>
        </w:rPr>
        <w:t>微距</w:t>
      </w:r>
      <w:r>
        <w:rPr>
          <w:rFonts w:ascii="Times New Roman" w:hAnsi="Times New Roman" w:cs="Times New Roman" w:eastAsia="Times New Roman" w:hint="default"/>
          <w:spacing w:val="-1"/>
          <w:sz w:val="20"/>
          <w:szCs w:val="20"/>
        </w:rPr>
        <w:t>+TOF</w:t>
      </w:r>
      <w:r>
        <w:rPr>
          <w:rFonts w:ascii="Times New Roman" w:hAnsi="Times New Roman" w:cs="Times New Roman" w:eastAsia="Times New Roman" w:hint="default"/>
          <w:spacing w:val="-20"/>
          <w:sz w:val="20"/>
          <w:szCs w:val="20"/>
        </w:rPr>
        <w:t> </w:t>
      </w:r>
      <w:r>
        <w:rPr>
          <w:rFonts w:ascii="宋体" w:hAnsi="宋体" w:cs="宋体" w:eastAsia="宋体" w:hint="default"/>
          <w:spacing w:val="-2"/>
          <w:sz w:val="20"/>
          <w:szCs w:val="20"/>
        </w:rPr>
        <w:t>摄像头。手机厂商在摄像头高像素、多摄像头、超大广角、超长</w:t>
      </w:r>
      <w:r>
        <w:rPr>
          <w:rFonts w:ascii="宋体" w:hAnsi="宋体" w:cs="宋体" w:eastAsia="宋体" w:hint="default"/>
          <w:sz w:val="20"/>
          <w:szCs w:val="20"/>
        </w:rPr>
        <w:t> </w:t>
      </w:r>
      <w:r>
        <w:rPr>
          <w:rFonts w:ascii="宋体" w:hAnsi="宋体" w:cs="宋体" w:eastAsia="宋体" w:hint="default"/>
          <w:sz w:val="20"/>
          <w:szCs w:val="20"/>
        </w:rPr>
        <w:t>变焦等特性上纷纷推出创新性能，并配合以积极的营销，加强消费者市场教育，推动出货量增长。</w:t>
      </w:r>
    </w:p>
    <w:p>
      <w:pPr>
        <w:spacing w:before="68" w:after="45"/>
        <w:ind w:left="132" w:right="0" w:firstLine="0"/>
        <w:jc w:val="left"/>
        <w:rPr>
          <w:rFonts w:ascii="Microsoft JhengHei" w:hAnsi="Microsoft JhengHei" w:cs="Microsoft JhengHei" w:eastAsia="Microsoft JhengHei" w:hint="default"/>
          <w:sz w:val="18"/>
          <w:szCs w:val="18"/>
        </w:rPr>
      </w:pPr>
      <w:bookmarkStart w:name="_bookmark105" w:id="106"/>
      <w:bookmarkEnd w:id="106"/>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5"/>
          <w:sz w:val="18"/>
          <w:szCs w:val="18"/>
        </w:rPr>
        <w:t> </w:t>
      </w:r>
      <w:r>
        <w:rPr>
          <w:rFonts w:ascii="Arial" w:hAnsi="Arial" w:cs="Arial" w:eastAsia="Arial" w:hint="default"/>
          <w:b/>
          <w:bCs/>
          <w:sz w:val="18"/>
          <w:szCs w:val="18"/>
        </w:rPr>
        <w:t>25</w:t>
      </w:r>
      <w:r>
        <w:rPr>
          <w:rFonts w:ascii="Microsoft JhengHei" w:hAnsi="Microsoft JhengHei" w:cs="Microsoft JhengHei" w:eastAsia="Microsoft JhengHei" w:hint="default"/>
          <w:b/>
          <w:bCs/>
          <w:sz w:val="18"/>
          <w:szCs w:val="18"/>
        </w:rPr>
        <w:t>：当前搭载三摄</w:t>
      </w:r>
      <w:r>
        <w:rPr>
          <w:rFonts w:ascii="Arial" w:hAnsi="Arial" w:cs="Arial" w:eastAsia="Arial" w:hint="default"/>
          <w:b/>
          <w:bCs/>
          <w:sz w:val="18"/>
          <w:szCs w:val="18"/>
        </w:rPr>
        <w:t>/</w:t>
      </w:r>
      <w:r>
        <w:rPr>
          <w:rFonts w:ascii="Microsoft JhengHei" w:hAnsi="Microsoft JhengHei" w:cs="Microsoft JhengHei" w:eastAsia="Microsoft JhengHei" w:hint="default"/>
          <w:b/>
          <w:bCs/>
          <w:sz w:val="18"/>
          <w:szCs w:val="18"/>
        </w:rPr>
        <w:t>四摄手机发布情况</w:t>
      </w:r>
      <w:r>
        <w:rPr>
          <w:rFonts w:ascii="Microsoft JhengHei" w:hAnsi="Microsoft JhengHei" w:cs="Microsoft JhengHei" w:eastAsia="Microsoft JhengHei" w:hint="default"/>
          <w:sz w:val="18"/>
          <w:szCs w:val="18"/>
        </w:rPr>
      </w:r>
    </w:p>
    <w:tbl>
      <w:tblPr>
        <w:tblW w:w="0" w:type="auto"/>
        <w:jc w:val="left"/>
        <w:tblInd w:w="127" w:type="dxa"/>
        <w:tblLayout w:type="fixed"/>
        <w:tblCellMar>
          <w:top w:w="0" w:type="dxa"/>
          <w:left w:w="0" w:type="dxa"/>
          <w:bottom w:w="0" w:type="dxa"/>
          <w:right w:w="0" w:type="dxa"/>
        </w:tblCellMar>
        <w:tblLook w:val="01E0"/>
      </w:tblPr>
      <w:tblGrid>
        <w:gridCol w:w="2184"/>
        <w:gridCol w:w="7456"/>
      </w:tblGrid>
      <w:tr>
        <w:trPr>
          <w:trHeight w:val="461" w:hRule="exact"/>
        </w:trPr>
        <w:tc>
          <w:tcPr>
            <w:tcW w:w="2184" w:type="dxa"/>
            <w:tcBorders>
              <w:top w:val="single" w:sz="4" w:space="0" w:color="044E7D"/>
              <w:left w:val="nil" w:sz="6" w:space="0" w:color="auto"/>
              <w:bottom w:val="nil" w:sz="6" w:space="0" w:color="auto"/>
              <w:right w:val="nil" w:sz="6" w:space="0" w:color="auto"/>
            </w:tcBorders>
            <w:shd w:val="clear" w:color="auto" w:fill="FFB1B1"/>
          </w:tcPr>
          <w:p>
            <w:pPr>
              <w:pStyle w:val="TableParagraph"/>
              <w:spacing w:line="240" w:lineRule="auto" w:before="25"/>
              <w:ind w:left="192"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手机</w:t>
            </w:r>
            <w:r>
              <w:rPr>
                <w:rFonts w:ascii="Microsoft JhengHei" w:hAnsi="Microsoft JhengHei" w:cs="Microsoft JhengHei" w:eastAsia="Microsoft JhengHei" w:hint="default"/>
                <w:sz w:val="18"/>
                <w:szCs w:val="18"/>
              </w:rPr>
            </w:r>
          </w:p>
        </w:tc>
        <w:tc>
          <w:tcPr>
            <w:tcW w:w="7456" w:type="dxa"/>
            <w:tcBorders>
              <w:top w:val="single" w:sz="4" w:space="0" w:color="044E7D"/>
              <w:left w:val="nil" w:sz="6" w:space="0" w:color="auto"/>
              <w:bottom w:val="nil" w:sz="6" w:space="0" w:color="auto"/>
              <w:right w:val="nil" w:sz="6" w:space="0" w:color="auto"/>
            </w:tcBorders>
            <w:shd w:val="clear" w:color="auto" w:fill="FFB1B1"/>
          </w:tcPr>
          <w:p>
            <w:pPr>
              <w:pStyle w:val="TableParagraph"/>
              <w:spacing w:line="240" w:lineRule="auto" w:before="25"/>
              <w:ind w:left="188"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摄像头参数</w:t>
            </w:r>
            <w:r>
              <w:rPr>
                <w:rFonts w:ascii="Microsoft JhengHei" w:hAnsi="Microsoft JhengHei" w:cs="Microsoft JhengHei" w:eastAsia="Microsoft JhengHei" w:hint="default"/>
                <w:sz w:val="18"/>
                <w:szCs w:val="18"/>
              </w:rPr>
            </w:r>
          </w:p>
        </w:tc>
      </w:tr>
      <w:tr>
        <w:trPr>
          <w:trHeight w:val="768" w:hRule="exact"/>
        </w:trPr>
        <w:tc>
          <w:tcPr>
            <w:tcW w:w="2184" w:type="dxa"/>
            <w:tcBorders>
              <w:top w:val="nil" w:sz="6" w:space="0" w:color="auto"/>
              <w:left w:val="nil" w:sz="6" w:space="0" w:color="auto"/>
              <w:bottom w:val="nil" w:sz="6" w:space="0" w:color="auto"/>
              <w:right w:val="nil" w:sz="6" w:space="0" w:color="auto"/>
            </w:tcBorders>
          </w:tcPr>
          <w:p>
            <w:pPr>
              <w:pStyle w:val="TableParagraph"/>
              <w:spacing w:line="340" w:lineRule="auto" w:before="82"/>
              <w:ind w:left="888" w:right="348" w:hanging="346"/>
              <w:jc w:val="left"/>
              <w:rPr>
                <w:rFonts w:ascii="Times New Roman" w:hAnsi="Times New Roman" w:cs="Times New Roman" w:eastAsia="Times New Roman" w:hint="default"/>
                <w:sz w:val="18"/>
                <w:szCs w:val="18"/>
              </w:rPr>
            </w:pPr>
            <w:r>
              <w:rPr>
                <w:rFonts w:ascii="宋体" w:hAnsi="宋体" w:cs="宋体" w:eastAsia="宋体" w:hint="default"/>
                <w:sz w:val="18"/>
                <w:szCs w:val="18"/>
              </w:rPr>
              <w:t>华为</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Mate 30pro/ Mate</w:t>
            </w:r>
            <w:r>
              <w:rPr>
                <w:rFonts w:ascii="Times New Roman" w:hAnsi="Times New Roman" w:cs="Times New Roman" w:eastAsia="Times New Roman" w:hint="default"/>
                <w:spacing w:val="-1"/>
                <w:sz w:val="18"/>
                <w:szCs w:val="18"/>
              </w:rPr>
              <w:t> </w:t>
            </w:r>
            <w:r>
              <w:rPr>
                <w:rFonts w:ascii="Times New Roman" w:hAnsi="Times New Roman" w:cs="Times New Roman" w:eastAsia="Times New Roman" w:hint="default"/>
                <w:sz w:val="18"/>
                <w:szCs w:val="18"/>
              </w:rPr>
              <w:t>30</w:t>
            </w:r>
          </w:p>
        </w:tc>
        <w:tc>
          <w:tcPr>
            <w:tcW w:w="7456" w:type="dxa"/>
            <w:tcBorders>
              <w:top w:val="nil" w:sz="6" w:space="0" w:color="auto"/>
              <w:left w:val="nil" w:sz="6" w:space="0" w:color="auto"/>
              <w:bottom w:val="nil" w:sz="6" w:space="0" w:color="auto"/>
              <w:right w:val="nil" w:sz="6" w:space="0" w:color="auto"/>
            </w:tcBorders>
          </w:tcPr>
          <w:p>
            <w:pPr>
              <w:pStyle w:val="TableParagraph"/>
              <w:spacing w:line="300" w:lineRule="auto" w:before="82"/>
              <w:ind w:left="1510" w:right="660" w:hanging="660"/>
              <w:jc w:val="left"/>
              <w:rPr>
                <w:rFonts w:ascii="宋体" w:hAnsi="宋体" w:cs="宋体" w:eastAsia="宋体" w:hint="default"/>
                <w:sz w:val="18"/>
                <w:szCs w:val="18"/>
              </w:rPr>
            </w:pPr>
            <w:r>
              <w:rPr>
                <w:rFonts w:ascii="宋体" w:hAnsi="宋体" w:cs="宋体" w:eastAsia="宋体" w:hint="default"/>
                <w:sz w:val="18"/>
                <w:szCs w:val="18"/>
              </w:rPr>
              <w:t>前置</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3200 </w:t>
            </w:r>
            <w:r>
              <w:rPr>
                <w:rFonts w:ascii="宋体" w:hAnsi="宋体" w:cs="宋体" w:eastAsia="宋体" w:hint="default"/>
                <w:sz w:val="18"/>
                <w:szCs w:val="18"/>
              </w:rPr>
              <w:t>万</w:t>
            </w:r>
            <w:r>
              <w:rPr>
                <w:rFonts w:ascii="Times New Roman" w:hAnsi="Times New Roman" w:cs="Times New Roman" w:eastAsia="Times New Roman" w:hint="default"/>
                <w:sz w:val="18"/>
                <w:szCs w:val="18"/>
              </w:rPr>
              <w:t>+</w:t>
            </w:r>
            <w:r>
              <w:rPr>
                <w:rFonts w:ascii="宋体" w:hAnsi="宋体" w:cs="宋体" w:eastAsia="宋体" w:hint="default"/>
                <w:sz w:val="18"/>
                <w:szCs w:val="18"/>
              </w:rPr>
              <w:t>后置</w:t>
            </w:r>
            <w:r>
              <w:rPr>
                <w:rFonts w:ascii="宋体" w:hAnsi="宋体" w:cs="宋体" w:eastAsia="宋体" w:hint="default"/>
                <w:spacing w:val="-49"/>
                <w:sz w:val="18"/>
                <w:szCs w:val="18"/>
              </w:rPr>
              <w:t> </w:t>
            </w:r>
            <w:r>
              <w:rPr>
                <w:rFonts w:ascii="Times New Roman" w:hAnsi="Times New Roman" w:cs="Times New Roman" w:eastAsia="Times New Roman" w:hint="default"/>
                <w:sz w:val="18"/>
                <w:szCs w:val="18"/>
              </w:rPr>
              <w:t>4000 </w:t>
            </w:r>
            <w:r>
              <w:rPr>
                <w:rFonts w:ascii="宋体" w:hAnsi="宋体" w:cs="宋体" w:eastAsia="宋体" w:hint="default"/>
                <w:sz w:val="18"/>
                <w:szCs w:val="18"/>
              </w:rPr>
              <w:t>万超广角</w:t>
            </w:r>
            <w:r>
              <w:rPr>
                <w:rFonts w:ascii="Times New Roman" w:hAnsi="Times New Roman" w:cs="Times New Roman" w:eastAsia="Times New Roman" w:hint="default"/>
                <w:sz w:val="18"/>
                <w:szCs w:val="18"/>
              </w:rPr>
              <w:t>+4000 </w:t>
            </w:r>
            <w:r>
              <w:rPr>
                <w:rFonts w:ascii="宋体" w:hAnsi="宋体" w:cs="宋体" w:eastAsia="宋体" w:hint="default"/>
                <w:sz w:val="18"/>
                <w:szCs w:val="18"/>
              </w:rPr>
              <w:t>万超感光</w:t>
            </w:r>
            <w:r>
              <w:rPr>
                <w:rFonts w:ascii="Times New Roman" w:hAnsi="Times New Roman" w:cs="Times New Roman" w:eastAsia="Times New Roman" w:hint="default"/>
                <w:sz w:val="18"/>
                <w:szCs w:val="18"/>
              </w:rPr>
              <w:t>+800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万长焦</w:t>
            </w:r>
            <w:r>
              <w:rPr>
                <w:rFonts w:ascii="Times New Roman" w:hAnsi="Times New Roman" w:cs="Times New Roman" w:eastAsia="Times New Roman" w:hint="default"/>
                <w:sz w:val="18"/>
                <w:szCs w:val="18"/>
              </w:rPr>
              <w:t>+3D</w:t>
            </w:r>
            <w:r>
              <w:rPr>
                <w:rFonts w:ascii="Times New Roman" w:hAnsi="Times New Roman" w:cs="Times New Roman" w:eastAsia="Times New Roman" w:hint="default"/>
                <w:spacing w:val="-2"/>
                <w:sz w:val="18"/>
                <w:szCs w:val="18"/>
              </w:rPr>
              <w:t> </w:t>
            </w:r>
            <w:r>
              <w:rPr>
                <w:rFonts w:ascii="宋体" w:hAnsi="宋体" w:cs="宋体" w:eastAsia="宋体" w:hint="default"/>
                <w:sz w:val="18"/>
                <w:szCs w:val="18"/>
              </w:rPr>
              <w:t>深感四摄</w:t>
            </w:r>
            <w:r>
              <w:rPr>
                <w:rFonts w:ascii="Times New Roman" w:hAnsi="Times New Roman" w:cs="Times New Roman" w:eastAsia="Times New Roman" w:hint="default"/>
                <w:sz w:val="18"/>
                <w:szCs w:val="18"/>
              </w:rPr>
              <w:t>/ </w:t>
            </w:r>
            <w:r>
              <w:rPr>
                <w:rFonts w:ascii="宋体" w:hAnsi="宋体" w:cs="宋体" w:eastAsia="宋体" w:hint="default"/>
                <w:sz w:val="18"/>
                <w:szCs w:val="18"/>
              </w:rPr>
              <w:t>前置</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2400 </w:t>
            </w:r>
            <w:r>
              <w:rPr>
                <w:rFonts w:ascii="宋体" w:hAnsi="宋体" w:cs="宋体" w:eastAsia="宋体" w:hint="default"/>
                <w:sz w:val="18"/>
                <w:szCs w:val="18"/>
              </w:rPr>
              <w:t>万</w:t>
            </w:r>
            <w:r>
              <w:rPr>
                <w:rFonts w:ascii="Times New Roman" w:hAnsi="Times New Roman" w:cs="Times New Roman" w:eastAsia="Times New Roman" w:hint="default"/>
                <w:sz w:val="18"/>
                <w:szCs w:val="18"/>
              </w:rPr>
              <w:t>+</w:t>
            </w:r>
            <w:r>
              <w:rPr>
                <w:rFonts w:ascii="宋体" w:hAnsi="宋体" w:cs="宋体" w:eastAsia="宋体" w:hint="default"/>
                <w:sz w:val="18"/>
                <w:szCs w:val="18"/>
              </w:rPr>
              <w:t>后置</w:t>
            </w:r>
            <w:r>
              <w:rPr>
                <w:rFonts w:ascii="宋体" w:hAnsi="宋体" w:cs="宋体" w:eastAsia="宋体" w:hint="default"/>
                <w:spacing w:val="-49"/>
                <w:sz w:val="18"/>
                <w:szCs w:val="18"/>
              </w:rPr>
              <w:t> </w:t>
            </w:r>
            <w:r>
              <w:rPr>
                <w:rFonts w:ascii="Times New Roman" w:hAnsi="Times New Roman" w:cs="Times New Roman" w:eastAsia="Times New Roman" w:hint="default"/>
                <w:sz w:val="18"/>
                <w:szCs w:val="18"/>
              </w:rPr>
              <w:t>4000 </w:t>
            </w:r>
            <w:r>
              <w:rPr>
                <w:rFonts w:ascii="宋体" w:hAnsi="宋体" w:cs="宋体" w:eastAsia="宋体" w:hint="default"/>
                <w:sz w:val="18"/>
                <w:szCs w:val="18"/>
              </w:rPr>
              <w:t>万</w:t>
            </w:r>
            <w:r>
              <w:rPr>
                <w:rFonts w:ascii="Times New Roman" w:hAnsi="Times New Roman" w:cs="Times New Roman" w:eastAsia="Times New Roman" w:hint="default"/>
                <w:sz w:val="18"/>
                <w:szCs w:val="18"/>
              </w:rPr>
              <w:t>+1600 </w:t>
            </w:r>
            <w:r>
              <w:rPr>
                <w:rFonts w:ascii="宋体" w:hAnsi="宋体" w:cs="宋体" w:eastAsia="宋体" w:hint="default"/>
                <w:sz w:val="18"/>
                <w:szCs w:val="18"/>
              </w:rPr>
              <w:t>万超广角</w:t>
            </w:r>
            <w:r>
              <w:rPr>
                <w:rFonts w:ascii="Times New Roman" w:hAnsi="Times New Roman" w:cs="Times New Roman" w:eastAsia="Times New Roman" w:hint="default"/>
                <w:sz w:val="18"/>
                <w:szCs w:val="18"/>
              </w:rPr>
              <w:t>+800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万长焦三摄</w:t>
            </w:r>
          </w:p>
        </w:tc>
      </w:tr>
      <w:tr>
        <w:trPr>
          <w:trHeight w:val="456" w:hRule="exact"/>
        </w:trPr>
        <w:tc>
          <w:tcPr>
            <w:tcW w:w="21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24"/>
              <w:ind w:left="188" w:right="0"/>
              <w:jc w:val="center"/>
              <w:rPr>
                <w:rFonts w:ascii="Times New Roman" w:hAnsi="Times New Roman" w:cs="Times New Roman" w:eastAsia="Times New Roman" w:hint="default"/>
                <w:sz w:val="18"/>
                <w:szCs w:val="18"/>
              </w:rPr>
            </w:pPr>
            <w:r>
              <w:rPr>
                <w:rFonts w:ascii="Times New Roman"/>
                <w:sz w:val="18"/>
              </w:rPr>
              <w:t>iPhone</w:t>
            </w:r>
            <w:r>
              <w:rPr>
                <w:rFonts w:ascii="Times New Roman"/>
                <w:spacing w:val="-4"/>
                <w:sz w:val="18"/>
              </w:rPr>
              <w:t> </w:t>
            </w:r>
            <w:r>
              <w:rPr>
                <w:rFonts w:ascii="Times New Roman"/>
                <w:sz w:val="18"/>
              </w:rPr>
              <w:t>11pro</w:t>
            </w:r>
          </w:p>
        </w:tc>
        <w:tc>
          <w:tcPr>
            <w:tcW w:w="745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82"/>
              <w:ind w:left="192" w:right="0"/>
              <w:jc w:val="center"/>
              <w:rPr>
                <w:rFonts w:ascii="宋体" w:hAnsi="宋体" w:cs="宋体" w:eastAsia="宋体" w:hint="default"/>
                <w:sz w:val="18"/>
                <w:szCs w:val="18"/>
              </w:rPr>
            </w:pPr>
            <w:r>
              <w:rPr>
                <w:rFonts w:ascii="宋体" w:hAnsi="宋体" w:cs="宋体" w:eastAsia="宋体" w:hint="default"/>
                <w:sz w:val="18"/>
                <w:szCs w:val="18"/>
              </w:rPr>
              <w:t>前置</w:t>
            </w:r>
            <w:r>
              <w:rPr>
                <w:rFonts w:ascii="宋体" w:hAnsi="宋体" w:cs="宋体" w:eastAsia="宋体" w:hint="default"/>
                <w:spacing w:val="-53"/>
                <w:sz w:val="18"/>
                <w:szCs w:val="18"/>
              </w:rPr>
              <w:t> </w:t>
            </w:r>
            <w:r>
              <w:rPr>
                <w:rFonts w:ascii="Times New Roman" w:hAnsi="Times New Roman" w:cs="Times New Roman" w:eastAsia="Times New Roman" w:hint="default"/>
                <w:sz w:val="18"/>
                <w:szCs w:val="18"/>
              </w:rPr>
              <w:t>1200 </w:t>
            </w:r>
            <w:r>
              <w:rPr>
                <w:rFonts w:ascii="宋体" w:hAnsi="宋体" w:cs="宋体" w:eastAsia="宋体" w:hint="default"/>
                <w:sz w:val="18"/>
                <w:szCs w:val="18"/>
              </w:rPr>
              <w:t>万</w:t>
            </w:r>
            <w:r>
              <w:rPr>
                <w:rFonts w:ascii="Times New Roman" w:hAnsi="Times New Roman" w:cs="Times New Roman" w:eastAsia="Times New Roman" w:hint="default"/>
                <w:sz w:val="18"/>
                <w:szCs w:val="18"/>
              </w:rPr>
              <w:t>+1200 </w:t>
            </w:r>
            <w:r>
              <w:rPr>
                <w:rFonts w:ascii="宋体" w:hAnsi="宋体" w:cs="宋体" w:eastAsia="宋体" w:hint="default"/>
                <w:sz w:val="18"/>
                <w:szCs w:val="18"/>
              </w:rPr>
              <w:t>万广角</w:t>
            </w:r>
            <w:r>
              <w:rPr>
                <w:rFonts w:ascii="Times New Roman" w:hAnsi="Times New Roman" w:cs="Times New Roman" w:eastAsia="Times New Roman" w:hint="default"/>
                <w:sz w:val="18"/>
                <w:szCs w:val="18"/>
              </w:rPr>
              <w:t>+1200 </w:t>
            </w:r>
            <w:r>
              <w:rPr>
                <w:rFonts w:ascii="宋体" w:hAnsi="宋体" w:cs="宋体" w:eastAsia="宋体" w:hint="default"/>
                <w:sz w:val="18"/>
                <w:szCs w:val="18"/>
              </w:rPr>
              <w:t>万超广角</w:t>
            </w:r>
            <w:r>
              <w:rPr>
                <w:rFonts w:ascii="Times New Roman" w:hAnsi="Times New Roman" w:cs="Times New Roman" w:eastAsia="Times New Roman" w:hint="default"/>
                <w:sz w:val="18"/>
                <w:szCs w:val="18"/>
              </w:rPr>
              <w:t>+1200 </w:t>
            </w:r>
            <w:r>
              <w:rPr>
                <w:rFonts w:ascii="宋体" w:hAnsi="宋体" w:cs="宋体" w:eastAsia="宋体" w:hint="default"/>
                <w:sz w:val="18"/>
                <w:szCs w:val="18"/>
              </w:rPr>
              <w:t>万长焦三摄</w:t>
            </w:r>
          </w:p>
        </w:tc>
      </w:tr>
      <w:tr>
        <w:trPr>
          <w:trHeight w:val="769" w:hRule="exact"/>
        </w:trPr>
        <w:tc>
          <w:tcPr>
            <w:tcW w:w="2184" w:type="dxa"/>
            <w:tcBorders>
              <w:top w:val="nil" w:sz="6" w:space="0" w:color="auto"/>
              <w:left w:val="nil" w:sz="6" w:space="0" w:color="auto"/>
              <w:bottom w:val="nil" w:sz="6" w:space="0" w:color="auto"/>
              <w:right w:val="nil" w:sz="6" w:space="0" w:color="auto"/>
            </w:tcBorders>
          </w:tcPr>
          <w:p>
            <w:pPr>
              <w:pStyle w:val="TableParagraph"/>
              <w:spacing w:line="340" w:lineRule="auto" w:before="82"/>
              <w:ind w:left="847" w:right="478" w:hanging="176"/>
              <w:jc w:val="left"/>
              <w:rPr>
                <w:rFonts w:ascii="Times New Roman" w:hAnsi="Times New Roman" w:cs="Times New Roman" w:eastAsia="Times New Roman" w:hint="default"/>
                <w:sz w:val="18"/>
                <w:szCs w:val="18"/>
              </w:rPr>
            </w:pPr>
            <w:r>
              <w:rPr>
                <w:rFonts w:ascii="宋体" w:hAnsi="宋体" w:cs="宋体" w:eastAsia="宋体" w:hint="default"/>
                <w:sz w:val="18"/>
                <w:szCs w:val="18"/>
              </w:rPr>
              <w:t>三星</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Note 10/ Note</w:t>
            </w:r>
            <w:r>
              <w:rPr>
                <w:rFonts w:ascii="Times New Roman" w:hAnsi="Times New Roman" w:cs="Times New Roman" w:eastAsia="Times New Roman" w:hint="default"/>
                <w:spacing w:val="1"/>
                <w:sz w:val="18"/>
                <w:szCs w:val="18"/>
              </w:rPr>
              <w:t> </w:t>
            </w:r>
            <w:r>
              <w:rPr>
                <w:rFonts w:ascii="Times New Roman" w:hAnsi="Times New Roman" w:cs="Times New Roman" w:eastAsia="Times New Roman" w:hint="default"/>
                <w:sz w:val="18"/>
                <w:szCs w:val="18"/>
              </w:rPr>
              <w:t>10+</w:t>
            </w:r>
          </w:p>
        </w:tc>
        <w:tc>
          <w:tcPr>
            <w:tcW w:w="7456" w:type="dxa"/>
            <w:tcBorders>
              <w:top w:val="nil" w:sz="6" w:space="0" w:color="auto"/>
              <w:left w:val="nil" w:sz="6" w:space="0" w:color="auto"/>
              <w:bottom w:val="nil" w:sz="6" w:space="0" w:color="auto"/>
              <w:right w:val="nil" w:sz="6" w:space="0" w:color="auto"/>
            </w:tcBorders>
          </w:tcPr>
          <w:p>
            <w:pPr>
              <w:pStyle w:val="TableParagraph"/>
              <w:spacing w:line="240" w:lineRule="auto" w:before="82"/>
              <w:ind w:left="190"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前置</w:t>
            </w:r>
            <w:r>
              <w:rPr>
                <w:rFonts w:ascii="宋体" w:hAnsi="宋体" w:cs="宋体" w:eastAsia="宋体" w:hint="default"/>
                <w:spacing w:val="-53"/>
                <w:sz w:val="18"/>
                <w:szCs w:val="18"/>
              </w:rPr>
              <w:t> </w:t>
            </w:r>
            <w:r>
              <w:rPr>
                <w:rFonts w:ascii="Times New Roman" w:hAnsi="Times New Roman" w:cs="Times New Roman" w:eastAsia="Times New Roman" w:hint="default"/>
                <w:sz w:val="18"/>
                <w:szCs w:val="18"/>
              </w:rPr>
              <w:t>1000 </w:t>
            </w:r>
            <w:r>
              <w:rPr>
                <w:rFonts w:ascii="宋体" w:hAnsi="宋体" w:cs="宋体" w:eastAsia="宋体" w:hint="default"/>
                <w:sz w:val="18"/>
                <w:szCs w:val="18"/>
              </w:rPr>
              <w:t>万</w:t>
            </w:r>
            <w:r>
              <w:rPr>
                <w:rFonts w:ascii="Times New Roman" w:hAnsi="Times New Roman" w:cs="Times New Roman" w:eastAsia="Times New Roman" w:hint="default"/>
                <w:sz w:val="18"/>
                <w:szCs w:val="18"/>
              </w:rPr>
              <w:t>+1200 </w:t>
            </w:r>
            <w:r>
              <w:rPr>
                <w:rFonts w:ascii="宋体" w:hAnsi="宋体" w:cs="宋体" w:eastAsia="宋体" w:hint="default"/>
                <w:sz w:val="18"/>
                <w:szCs w:val="18"/>
              </w:rPr>
              <w:t>万广角</w:t>
            </w:r>
            <w:r>
              <w:rPr>
                <w:rFonts w:ascii="Times New Roman" w:hAnsi="Times New Roman" w:cs="Times New Roman" w:eastAsia="Times New Roman" w:hint="default"/>
                <w:sz w:val="18"/>
                <w:szCs w:val="18"/>
              </w:rPr>
              <w:t>+1200 </w:t>
            </w:r>
            <w:r>
              <w:rPr>
                <w:rFonts w:ascii="宋体" w:hAnsi="宋体" w:cs="宋体" w:eastAsia="宋体" w:hint="default"/>
                <w:sz w:val="18"/>
                <w:szCs w:val="18"/>
              </w:rPr>
              <w:t>万长焦</w:t>
            </w:r>
            <w:r>
              <w:rPr>
                <w:rFonts w:ascii="Times New Roman" w:hAnsi="Times New Roman" w:cs="Times New Roman" w:eastAsia="Times New Roman" w:hint="default"/>
                <w:sz w:val="18"/>
                <w:szCs w:val="18"/>
              </w:rPr>
              <w:t>+1600 </w:t>
            </w:r>
            <w:r>
              <w:rPr>
                <w:rFonts w:ascii="宋体" w:hAnsi="宋体" w:cs="宋体" w:eastAsia="宋体" w:hint="default"/>
                <w:sz w:val="18"/>
                <w:szCs w:val="18"/>
              </w:rPr>
              <w:t>万超广角三摄</w:t>
            </w:r>
            <w:r>
              <w:rPr>
                <w:rFonts w:ascii="Times New Roman" w:hAnsi="Times New Roman" w:cs="Times New Roman" w:eastAsia="Times New Roman" w:hint="default"/>
                <w:sz w:val="18"/>
                <w:szCs w:val="18"/>
              </w:rPr>
              <w:t>/</w:t>
            </w:r>
          </w:p>
          <w:p>
            <w:pPr>
              <w:pStyle w:val="TableParagraph"/>
              <w:spacing w:line="240" w:lineRule="auto" w:before="63"/>
              <w:ind w:left="188" w:right="0"/>
              <w:jc w:val="center"/>
              <w:rPr>
                <w:rFonts w:ascii="宋体" w:hAnsi="宋体" w:cs="宋体" w:eastAsia="宋体" w:hint="default"/>
                <w:sz w:val="18"/>
                <w:szCs w:val="18"/>
              </w:rPr>
            </w:pPr>
            <w:r>
              <w:rPr>
                <w:rFonts w:ascii="宋体" w:hAnsi="宋体" w:cs="宋体" w:eastAsia="宋体" w:hint="default"/>
                <w:sz w:val="18"/>
                <w:szCs w:val="18"/>
              </w:rPr>
              <w:t>前置</w:t>
            </w:r>
            <w:r>
              <w:rPr>
                <w:rFonts w:ascii="宋体" w:hAnsi="宋体" w:cs="宋体" w:eastAsia="宋体" w:hint="default"/>
                <w:spacing w:val="-56"/>
                <w:sz w:val="18"/>
                <w:szCs w:val="18"/>
              </w:rPr>
              <w:t> </w:t>
            </w:r>
            <w:r>
              <w:rPr>
                <w:rFonts w:ascii="Times New Roman" w:hAnsi="Times New Roman" w:cs="Times New Roman" w:eastAsia="Times New Roman" w:hint="default"/>
                <w:sz w:val="18"/>
                <w:szCs w:val="18"/>
              </w:rPr>
              <w:t>1000 </w:t>
            </w:r>
            <w:r>
              <w:rPr>
                <w:rFonts w:ascii="宋体" w:hAnsi="宋体" w:cs="宋体" w:eastAsia="宋体" w:hint="default"/>
                <w:sz w:val="18"/>
                <w:szCs w:val="18"/>
              </w:rPr>
              <w:t>万</w:t>
            </w:r>
            <w:r>
              <w:rPr>
                <w:rFonts w:ascii="Times New Roman" w:hAnsi="Times New Roman" w:cs="Times New Roman" w:eastAsia="Times New Roman" w:hint="default"/>
                <w:sz w:val="18"/>
                <w:szCs w:val="18"/>
              </w:rPr>
              <w:t>+1200 </w:t>
            </w:r>
            <w:r>
              <w:rPr>
                <w:rFonts w:ascii="宋体" w:hAnsi="宋体" w:cs="宋体" w:eastAsia="宋体" w:hint="default"/>
                <w:sz w:val="18"/>
                <w:szCs w:val="18"/>
              </w:rPr>
              <w:t>万广角</w:t>
            </w:r>
            <w:r>
              <w:rPr>
                <w:rFonts w:ascii="Times New Roman" w:hAnsi="Times New Roman" w:cs="Times New Roman" w:eastAsia="Times New Roman" w:hint="default"/>
                <w:sz w:val="18"/>
                <w:szCs w:val="18"/>
              </w:rPr>
              <w:t>+1200 </w:t>
            </w:r>
            <w:r>
              <w:rPr>
                <w:rFonts w:ascii="宋体" w:hAnsi="宋体" w:cs="宋体" w:eastAsia="宋体" w:hint="default"/>
                <w:sz w:val="18"/>
                <w:szCs w:val="18"/>
              </w:rPr>
              <w:t>万长焦</w:t>
            </w:r>
            <w:r>
              <w:rPr>
                <w:rFonts w:ascii="Times New Roman" w:hAnsi="Times New Roman" w:cs="Times New Roman" w:eastAsia="Times New Roman" w:hint="default"/>
                <w:sz w:val="18"/>
                <w:szCs w:val="18"/>
              </w:rPr>
              <w:t>+1600 </w:t>
            </w:r>
            <w:r>
              <w:rPr>
                <w:rFonts w:ascii="宋体" w:hAnsi="宋体" w:cs="宋体" w:eastAsia="宋体" w:hint="default"/>
                <w:sz w:val="18"/>
                <w:szCs w:val="18"/>
              </w:rPr>
              <w:t>万超广角三摄</w:t>
            </w:r>
            <w:r>
              <w:rPr>
                <w:rFonts w:ascii="Times New Roman" w:hAnsi="Times New Roman" w:cs="Times New Roman" w:eastAsia="Times New Roman" w:hint="default"/>
                <w:sz w:val="18"/>
                <w:szCs w:val="18"/>
              </w:rPr>
              <w:t>+3D </w:t>
            </w:r>
            <w:r>
              <w:rPr>
                <w:rFonts w:ascii="宋体" w:hAnsi="宋体" w:cs="宋体" w:eastAsia="宋体" w:hint="default"/>
                <w:sz w:val="18"/>
                <w:szCs w:val="18"/>
              </w:rPr>
              <w:t>景深四摄</w:t>
            </w:r>
          </w:p>
        </w:tc>
      </w:tr>
      <w:tr>
        <w:trPr>
          <w:trHeight w:val="768" w:hRule="exact"/>
        </w:trPr>
        <w:tc>
          <w:tcPr>
            <w:tcW w:w="218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40" w:lineRule="auto" w:before="82"/>
              <w:ind w:left="921" w:right="627" w:hanging="104"/>
              <w:jc w:val="left"/>
              <w:rPr>
                <w:rFonts w:ascii="Times New Roman" w:hAnsi="Times New Roman" w:cs="Times New Roman" w:eastAsia="Times New Roman" w:hint="default"/>
                <w:sz w:val="18"/>
                <w:szCs w:val="18"/>
              </w:rPr>
            </w:pPr>
            <w:r>
              <w:rPr>
                <w:rFonts w:ascii="宋体" w:hAnsi="宋体" w:cs="宋体" w:eastAsia="宋体" w:hint="default"/>
                <w:sz w:val="18"/>
                <w:szCs w:val="18"/>
              </w:rPr>
              <w:t>华为</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P30/ P30Pro</w:t>
            </w:r>
          </w:p>
        </w:tc>
        <w:tc>
          <w:tcPr>
            <w:tcW w:w="745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82"/>
              <w:ind w:left="192"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前置</w:t>
            </w:r>
            <w:r>
              <w:rPr>
                <w:rFonts w:ascii="宋体" w:hAnsi="宋体" w:cs="宋体" w:eastAsia="宋体" w:hint="default"/>
                <w:spacing w:val="-52"/>
                <w:sz w:val="18"/>
                <w:szCs w:val="18"/>
              </w:rPr>
              <w:t> </w:t>
            </w:r>
            <w:r>
              <w:rPr>
                <w:rFonts w:ascii="Times New Roman" w:hAnsi="Times New Roman" w:cs="Times New Roman" w:eastAsia="Times New Roman" w:hint="default"/>
                <w:sz w:val="18"/>
                <w:szCs w:val="18"/>
              </w:rPr>
              <w:t>3200 </w:t>
            </w:r>
            <w:r>
              <w:rPr>
                <w:rFonts w:ascii="宋体" w:hAnsi="宋体" w:cs="宋体" w:eastAsia="宋体" w:hint="default"/>
                <w:sz w:val="18"/>
                <w:szCs w:val="18"/>
              </w:rPr>
              <w:t>万</w:t>
            </w:r>
            <w:r>
              <w:rPr>
                <w:rFonts w:ascii="Times New Roman" w:hAnsi="Times New Roman" w:cs="Times New Roman" w:eastAsia="Times New Roman" w:hint="default"/>
                <w:sz w:val="18"/>
                <w:szCs w:val="18"/>
              </w:rPr>
              <w:t>+4000 </w:t>
            </w:r>
            <w:r>
              <w:rPr>
                <w:rFonts w:ascii="宋体" w:hAnsi="宋体" w:cs="宋体" w:eastAsia="宋体" w:hint="default"/>
                <w:sz w:val="18"/>
                <w:szCs w:val="18"/>
              </w:rPr>
              <w:t>万广角</w:t>
            </w:r>
            <w:r>
              <w:rPr>
                <w:rFonts w:ascii="Times New Roman" w:hAnsi="Times New Roman" w:cs="Times New Roman" w:eastAsia="Times New Roman" w:hint="default"/>
                <w:sz w:val="18"/>
                <w:szCs w:val="18"/>
              </w:rPr>
              <w:t>+1600 </w:t>
            </w:r>
            <w:r>
              <w:rPr>
                <w:rFonts w:ascii="宋体" w:hAnsi="宋体" w:cs="宋体" w:eastAsia="宋体" w:hint="default"/>
                <w:sz w:val="18"/>
                <w:szCs w:val="18"/>
              </w:rPr>
              <w:t>万超广角</w:t>
            </w:r>
            <w:r>
              <w:rPr>
                <w:rFonts w:ascii="Times New Roman" w:hAnsi="Times New Roman" w:cs="Times New Roman" w:eastAsia="Times New Roman" w:hint="default"/>
                <w:sz w:val="18"/>
                <w:szCs w:val="18"/>
              </w:rPr>
              <w:t>+800 </w:t>
            </w:r>
            <w:r>
              <w:rPr>
                <w:rFonts w:ascii="宋体" w:hAnsi="宋体" w:cs="宋体" w:eastAsia="宋体" w:hint="default"/>
                <w:sz w:val="18"/>
                <w:szCs w:val="18"/>
              </w:rPr>
              <w:t>万长焦三摄</w:t>
            </w:r>
            <w:r>
              <w:rPr>
                <w:rFonts w:ascii="Times New Roman" w:hAnsi="Times New Roman" w:cs="Times New Roman" w:eastAsia="Times New Roman" w:hint="default"/>
                <w:sz w:val="18"/>
                <w:szCs w:val="18"/>
              </w:rPr>
              <w:t>/</w:t>
            </w:r>
          </w:p>
          <w:p>
            <w:pPr>
              <w:pStyle w:val="TableParagraph"/>
              <w:spacing w:line="240" w:lineRule="auto" w:before="63"/>
              <w:ind w:left="190" w:right="0"/>
              <w:jc w:val="center"/>
              <w:rPr>
                <w:rFonts w:ascii="宋体" w:hAnsi="宋体" w:cs="宋体" w:eastAsia="宋体" w:hint="default"/>
                <w:sz w:val="18"/>
                <w:szCs w:val="18"/>
              </w:rPr>
            </w:pPr>
            <w:r>
              <w:rPr>
                <w:rFonts w:ascii="宋体" w:hAnsi="宋体" w:cs="宋体" w:eastAsia="宋体" w:hint="default"/>
                <w:sz w:val="18"/>
                <w:szCs w:val="18"/>
              </w:rPr>
              <w:t>前置</w:t>
            </w:r>
            <w:r>
              <w:rPr>
                <w:rFonts w:ascii="宋体" w:hAnsi="宋体" w:cs="宋体" w:eastAsia="宋体" w:hint="default"/>
                <w:spacing w:val="-58"/>
                <w:sz w:val="18"/>
                <w:szCs w:val="18"/>
              </w:rPr>
              <w:t> </w:t>
            </w:r>
            <w:r>
              <w:rPr>
                <w:rFonts w:ascii="Times New Roman" w:hAnsi="Times New Roman" w:cs="Times New Roman" w:eastAsia="Times New Roman" w:hint="default"/>
                <w:sz w:val="18"/>
                <w:szCs w:val="18"/>
              </w:rPr>
              <w:t>3200 </w:t>
            </w:r>
            <w:r>
              <w:rPr>
                <w:rFonts w:ascii="宋体" w:hAnsi="宋体" w:cs="宋体" w:eastAsia="宋体" w:hint="default"/>
                <w:sz w:val="18"/>
                <w:szCs w:val="18"/>
              </w:rPr>
              <w:t>万</w:t>
            </w:r>
            <w:r>
              <w:rPr>
                <w:rFonts w:ascii="Times New Roman" w:hAnsi="Times New Roman" w:cs="Times New Roman" w:eastAsia="Times New Roman" w:hint="default"/>
                <w:sz w:val="18"/>
                <w:szCs w:val="18"/>
              </w:rPr>
              <w:t>+4000 </w:t>
            </w:r>
            <w:r>
              <w:rPr>
                <w:rFonts w:ascii="宋体" w:hAnsi="宋体" w:cs="宋体" w:eastAsia="宋体" w:hint="default"/>
                <w:sz w:val="18"/>
                <w:szCs w:val="18"/>
              </w:rPr>
              <w:t>万广角</w:t>
            </w:r>
            <w:r>
              <w:rPr>
                <w:rFonts w:ascii="Times New Roman" w:hAnsi="Times New Roman" w:cs="Times New Roman" w:eastAsia="Times New Roman" w:hint="default"/>
                <w:sz w:val="18"/>
                <w:szCs w:val="18"/>
              </w:rPr>
              <w:t>+2000 </w:t>
            </w:r>
            <w:r>
              <w:rPr>
                <w:rFonts w:ascii="宋体" w:hAnsi="宋体" w:cs="宋体" w:eastAsia="宋体" w:hint="default"/>
                <w:sz w:val="18"/>
                <w:szCs w:val="18"/>
              </w:rPr>
              <w:t>万超广角</w:t>
            </w:r>
            <w:r>
              <w:rPr>
                <w:rFonts w:ascii="Times New Roman" w:hAnsi="Times New Roman" w:cs="Times New Roman" w:eastAsia="Times New Roman" w:hint="default"/>
                <w:sz w:val="18"/>
                <w:szCs w:val="18"/>
              </w:rPr>
              <w:t>+800 </w:t>
            </w:r>
            <w:r>
              <w:rPr>
                <w:rFonts w:ascii="宋体" w:hAnsi="宋体" w:cs="宋体" w:eastAsia="宋体" w:hint="default"/>
                <w:sz w:val="18"/>
                <w:szCs w:val="18"/>
              </w:rPr>
              <w:t>万潜望式长焦</w:t>
            </w:r>
            <w:r>
              <w:rPr>
                <w:rFonts w:ascii="Times New Roman" w:hAnsi="Times New Roman" w:cs="Times New Roman" w:eastAsia="Times New Roman" w:hint="default"/>
                <w:sz w:val="18"/>
                <w:szCs w:val="18"/>
              </w:rPr>
              <w:t>+TOF </w:t>
            </w:r>
            <w:r>
              <w:rPr>
                <w:rFonts w:ascii="宋体" w:hAnsi="宋体" w:cs="宋体" w:eastAsia="宋体" w:hint="default"/>
                <w:sz w:val="18"/>
                <w:szCs w:val="18"/>
              </w:rPr>
              <w:t>四摄</w:t>
            </w:r>
          </w:p>
        </w:tc>
      </w:tr>
      <w:tr>
        <w:trPr>
          <w:trHeight w:val="768" w:hRule="exact"/>
        </w:trPr>
        <w:tc>
          <w:tcPr>
            <w:tcW w:w="2184" w:type="dxa"/>
            <w:tcBorders>
              <w:top w:val="nil" w:sz="6" w:space="0" w:color="auto"/>
              <w:left w:val="nil" w:sz="6" w:space="0" w:color="auto"/>
              <w:bottom w:val="nil" w:sz="6" w:space="0" w:color="auto"/>
              <w:right w:val="nil" w:sz="6" w:space="0" w:color="auto"/>
            </w:tcBorders>
          </w:tcPr>
          <w:p>
            <w:pPr>
              <w:pStyle w:val="TableParagraph"/>
              <w:spacing w:line="240" w:lineRule="auto" w:before="82"/>
              <w:ind w:left="794"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小米</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CC9/</w:t>
            </w:r>
          </w:p>
          <w:p>
            <w:pPr>
              <w:pStyle w:val="TableParagraph"/>
              <w:spacing w:line="240" w:lineRule="auto" w:before="63"/>
              <w:ind w:left="698"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小米</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CC9pro</w:t>
            </w:r>
          </w:p>
        </w:tc>
        <w:tc>
          <w:tcPr>
            <w:tcW w:w="7456" w:type="dxa"/>
            <w:tcBorders>
              <w:top w:val="nil" w:sz="6" w:space="0" w:color="auto"/>
              <w:left w:val="nil" w:sz="6" w:space="0" w:color="auto"/>
              <w:bottom w:val="nil" w:sz="6" w:space="0" w:color="auto"/>
              <w:right w:val="nil" w:sz="6" w:space="0" w:color="auto"/>
            </w:tcBorders>
          </w:tcPr>
          <w:p>
            <w:pPr>
              <w:pStyle w:val="TableParagraph"/>
              <w:spacing w:line="240" w:lineRule="auto" w:before="82"/>
              <w:ind w:left="190"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前置</w:t>
            </w:r>
            <w:r>
              <w:rPr>
                <w:rFonts w:ascii="宋体" w:hAnsi="宋体" w:cs="宋体" w:eastAsia="宋体" w:hint="default"/>
                <w:spacing w:val="-48"/>
                <w:sz w:val="18"/>
                <w:szCs w:val="18"/>
              </w:rPr>
              <w:t> </w:t>
            </w:r>
            <w:r>
              <w:rPr>
                <w:rFonts w:ascii="Times New Roman" w:hAnsi="Times New Roman" w:cs="Times New Roman" w:eastAsia="Times New Roman" w:hint="default"/>
                <w:sz w:val="18"/>
                <w:szCs w:val="18"/>
              </w:rPr>
              <w:t>3200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w:t>
            </w:r>
            <w:r>
              <w:rPr>
                <w:rFonts w:ascii="Times New Roman" w:hAnsi="Times New Roman" w:cs="Times New Roman" w:eastAsia="Times New Roman" w:hint="default"/>
                <w:sz w:val="18"/>
                <w:szCs w:val="18"/>
              </w:rPr>
              <w:t>+</w:t>
            </w:r>
            <w:r>
              <w:rPr>
                <w:rFonts w:ascii="宋体" w:hAnsi="宋体" w:cs="宋体" w:eastAsia="宋体" w:hint="default"/>
                <w:sz w:val="18"/>
                <w:szCs w:val="18"/>
              </w:rPr>
              <w:t>后置</w:t>
            </w:r>
            <w:r>
              <w:rPr>
                <w:rFonts w:ascii="宋体" w:hAnsi="宋体" w:cs="宋体" w:eastAsia="宋体" w:hint="default"/>
                <w:spacing w:val="-50"/>
                <w:sz w:val="18"/>
                <w:szCs w:val="18"/>
              </w:rPr>
              <w:t> </w:t>
            </w:r>
            <w:r>
              <w:rPr>
                <w:rFonts w:ascii="Times New Roman" w:hAnsi="Times New Roman" w:cs="Times New Roman" w:eastAsia="Times New Roman" w:hint="default"/>
                <w:sz w:val="18"/>
                <w:szCs w:val="18"/>
              </w:rPr>
              <w:t>4800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万超高清镜头</w:t>
            </w:r>
            <w:r>
              <w:rPr>
                <w:rFonts w:ascii="Times New Roman" w:hAnsi="Times New Roman" w:cs="Times New Roman" w:eastAsia="Times New Roman" w:hint="default"/>
                <w:sz w:val="18"/>
                <w:szCs w:val="18"/>
              </w:rPr>
              <w:t>+800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万超广角</w:t>
            </w:r>
            <w:r>
              <w:rPr>
                <w:rFonts w:ascii="Times New Roman" w:hAnsi="Times New Roman" w:cs="Times New Roman" w:eastAsia="Times New Roman" w:hint="default"/>
                <w:sz w:val="18"/>
                <w:szCs w:val="18"/>
              </w:rPr>
              <w:t>+200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万景深三摄</w:t>
            </w:r>
            <w:r>
              <w:rPr>
                <w:rFonts w:ascii="Times New Roman" w:hAnsi="Times New Roman" w:cs="Times New Roman" w:eastAsia="Times New Roman" w:hint="default"/>
                <w:sz w:val="18"/>
                <w:szCs w:val="18"/>
              </w:rPr>
              <w:t>/</w:t>
            </w:r>
          </w:p>
          <w:p>
            <w:pPr>
              <w:pStyle w:val="TableParagraph"/>
              <w:spacing w:line="240" w:lineRule="auto" w:before="63"/>
              <w:ind w:left="192" w:right="0"/>
              <w:jc w:val="center"/>
              <w:rPr>
                <w:rFonts w:ascii="宋体" w:hAnsi="宋体" w:cs="宋体" w:eastAsia="宋体" w:hint="default"/>
                <w:sz w:val="18"/>
                <w:szCs w:val="18"/>
              </w:rPr>
            </w:pPr>
            <w:r>
              <w:rPr>
                <w:rFonts w:ascii="宋体" w:hAnsi="宋体" w:cs="宋体" w:eastAsia="宋体" w:hint="default"/>
                <w:sz w:val="18"/>
                <w:szCs w:val="18"/>
              </w:rPr>
              <w:t>前置</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3200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w:t>
            </w:r>
            <w:r>
              <w:rPr>
                <w:rFonts w:ascii="Times New Roman" w:hAnsi="Times New Roman" w:cs="Times New Roman" w:eastAsia="Times New Roman" w:hint="default"/>
                <w:sz w:val="18"/>
                <w:szCs w:val="18"/>
              </w:rPr>
              <w:t>+</w:t>
            </w:r>
            <w:r>
              <w:rPr>
                <w:rFonts w:ascii="宋体" w:hAnsi="宋体" w:cs="宋体" w:eastAsia="宋体" w:hint="default"/>
                <w:sz w:val="18"/>
                <w:szCs w:val="18"/>
              </w:rPr>
              <w:t>后置</w:t>
            </w:r>
            <w:r>
              <w:rPr>
                <w:rFonts w:ascii="宋体" w:hAnsi="宋体" w:cs="宋体" w:eastAsia="宋体" w:hint="default"/>
                <w:spacing w:val="-49"/>
                <w:sz w:val="18"/>
                <w:szCs w:val="18"/>
              </w:rPr>
              <w:t> </w:t>
            </w:r>
            <w:r>
              <w:rPr>
                <w:rFonts w:ascii="Times New Roman" w:hAnsi="Times New Roman" w:cs="Times New Roman" w:eastAsia="Times New Roman" w:hint="default"/>
                <w:sz w:val="18"/>
                <w:szCs w:val="18"/>
              </w:rPr>
              <w:t>10800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万超高清</w:t>
            </w:r>
            <w:r>
              <w:rPr>
                <w:rFonts w:ascii="Times New Roman" w:hAnsi="Times New Roman" w:cs="Times New Roman" w:eastAsia="Times New Roman" w:hint="default"/>
                <w:sz w:val="18"/>
                <w:szCs w:val="18"/>
              </w:rPr>
              <w:t>+2000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万超广角</w:t>
            </w:r>
            <w:r>
              <w:rPr>
                <w:rFonts w:ascii="Times New Roman" w:hAnsi="Times New Roman" w:cs="Times New Roman" w:eastAsia="Times New Roman" w:hint="default"/>
                <w:sz w:val="18"/>
                <w:szCs w:val="18"/>
              </w:rPr>
              <w:t>+1200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万人像</w:t>
            </w:r>
            <w:r>
              <w:rPr>
                <w:rFonts w:ascii="Times New Roman" w:hAnsi="Times New Roman" w:cs="Times New Roman" w:eastAsia="Times New Roman" w:hint="default"/>
                <w:sz w:val="18"/>
                <w:szCs w:val="18"/>
              </w:rPr>
              <w:t>+500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万超长焦</w:t>
            </w:r>
            <w:r>
              <w:rPr>
                <w:rFonts w:ascii="Times New Roman" w:hAnsi="Times New Roman" w:cs="Times New Roman" w:eastAsia="Times New Roman" w:hint="default"/>
                <w:sz w:val="18"/>
                <w:szCs w:val="18"/>
              </w:rPr>
              <w:t>+</w:t>
            </w:r>
            <w:r>
              <w:rPr>
                <w:rFonts w:ascii="宋体" w:hAnsi="宋体" w:cs="宋体" w:eastAsia="宋体" w:hint="default"/>
                <w:sz w:val="18"/>
                <w:szCs w:val="18"/>
              </w:rPr>
              <w:t>微距五摄</w:t>
            </w:r>
          </w:p>
        </w:tc>
      </w:tr>
      <w:tr>
        <w:trPr>
          <w:trHeight w:val="461" w:hRule="exact"/>
        </w:trPr>
        <w:tc>
          <w:tcPr>
            <w:tcW w:w="2184" w:type="dxa"/>
            <w:tcBorders>
              <w:top w:val="nil" w:sz="6" w:space="0" w:color="auto"/>
              <w:left w:val="nil" w:sz="6" w:space="0" w:color="auto"/>
              <w:bottom w:val="single" w:sz="4" w:space="0" w:color="044E7D"/>
              <w:right w:val="nil" w:sz="6" w:space="0" w:color="auto"/>
            </w:tcBorders>
            <w:shd w:val="clear" w:color="auto" w:fill="D2E2EE"/>
          </w:tcPr>
          <w:p>
            <w:pPr>
              <w:pStyle w:val="TableParagraph"/>
              <w:spacing w:line="240" w:lineRule="auto" w:before="124"/>
              <w:ind w:left="191" w:right="0"/>
              <w:jc w:val="center"/>
              <w:rPr>
                <w:rFonts w:ascii="Times New Roman" w:hAnsi="Times New Roman" w:cs="Times New Roman" w:eastAsia="Times New Roman" w:hint="default"/>
                <w:sz w:val="18"/>
                <w:szCs w:val="18"/>
              </w:rPr>
            </w:pPr>
            <w:r>
              <w:rPr>
                <w:rFonts w:ascii="Times New Roman"/>
                <w:sz w:val="18"/>
              </w:rPr>
              <w:t>OPPO Reno</w:t>
            </w:r>
            <w:r>
              <w:rPr>
                <w:rFonts w:ascii="Times New Roman"/>
                <w:spacing w:val="-1"/>
                <w:sz w:val="18"/>
              </w:rPr>
              <w:t> </w:t>
            </w:r>
            <w:r>
              <w:rPr>
                <w:rFonts w:ascii="Times New Roman"/>
                <w:sz w:val="18"/>
              </w:rPr>
              <w:t>2</w:t>
            </w:r>
          </w:p>
        </w:tc>
        <w:tc>
          <w:tcPr>
            <w:tcW w:w="7456" w:type="dxa"/>
            <w:tcBorders>
              <w:top w:val="nil" w:sz="6" w:space="0" w:color="auto"/>
              <w:left w:val="nil" w:sz="6" w:space="0" w:color="auto"/>
              <w:bottom w:val="single" w:sz="4" w:space="0" w:color="044E7D"/>
              <w:right w:val="nil" w:sz="6" w:space="0" w:color="auto"/>
            </w:tcBorders>
            <w:shd w:val="clear" w:color="auto" w:fill="D2E2EE"/>
          </w:tcPr>
          <w:p>
            <w:pPr>
              <w:pStyle w:val="TableParagraph"/>
              <w:spacing w:line="240" w:lineRule="auto" w:before="82"/>
              <w:ind w:left="188" w:right="0"/>
              <w:jc w:val="center"/>
              <w:rPr>
                <w:rFonts w:ascii="Times New Roman" w:hAnsi="Times New Roman" w:cs="Times New Roman" w:eastAsia="Times New Roman" w:hint="default"/>
                <w:sz w:val="18"/>
                <w:szCs w:val="18"/>
              </w:rPr>
            </w:pPr>
            <w:r>
              <w:rPr>
                <w:rFonts w:ascii="宋体" w:hAnsi="宋体" w:cs="宋体" w:eastAsia="宋体" w:hint="default"/>
                <w:sz w:val="18"/>
                <w:szCs w:val="18"/>
              </w:rPr>
              <w:t>前置</w:t>
            </w:r>
            <w:r>
              <w:rPr>
                <w:rFonts w:ascii="宋体" w:hAnsi="宋体" w:cs="宋体" w:eastAsia="宋体" w:hint="default"/>
                <w:spacing w:val="-55"/>
                <w:sz w:val="18"/>
                <w:szCs w:val="18"/>
              </w:rPr>
              <w:t> </w:t>
            </w:r>
            <w:r>
              <w:rPr>
                <w:rFonts w:ascii="Times New Roman" w:hAnsi="Times New Roman" w:cs="Times New Roman" w:eastAsia="Times New Roman" w:hint="default"/>
                <w:sz w:val="18"/>
                <w:szCs w:val="18"/>
              </w:rPr>
              <w:t>1600 </w:t>
            </w:r>
            <w:r>
              <w:rPr>
                <w:rFonts w:ascii="宋体" w:hAnsi="宋体" w:cs="宋体" w:eastAsia="宋体" w:hint="default"/>
                <w:sz w:val="18"/>
                <w:szCs w:val="18"/>
              </w:rPr>
              <w:t>万</w:t>
            </w:r>
            <w:r>
              <w:rPr>
                <w:rFonts w:ascii="Times New Roman" w:hAnsi="Times New Roman" w:cs="Times New Roman" w:eastAsia="Times New Roman" w:hint="default"/>
                <w:sz w:val="18"/>
                <w:szCs w:val="18"/>
              </w:rPr>
              <w:t>+4800 </w:t>
            </w:r>
            <w:r>
              <w:rPr>
                <w:rFonts w:ascii="宋体" w:hAnsi="宋体" w:cs="宋体" w:eastAsia="宋体" w:hint="default"/>
                <w:sz w:val="18"/>
                <w:szCs w:val="18"/>
              </w:rPr>
              <w:t>万</w:t>
            </w:r>
            <w:r>
              <w:rPr>
                <w:rFonts w:ascii="Times New Roman" w:hAnsi="Times New Roman" w:cs="Times New Roman" w:eastAsia="Times New Roman" w:hint="default"/>
                <w:sz w:val="18"/>
                <w:szCs w:val="18"/>
              </w:rPr>
              <w:t>+1300 </w:t>
            </w:r>
            <w:r>
              <w:rPr>
                <w:rFonts w:ascii="宋体" w:hAnsi="宋体" w:cs="宋体" w:eastAsia="宋体" w:hint="default"/>
                <w:sz w:val="18"/>
                <w:szCs w:val="18"/>
              </w:rPr>
              <w:t>万长焦</w:t>
            </w:r>
            <w:r>
              <w:rPr>
                <w:rFonts w:ascii="Times New Roman" w:hAnsi="Times New Roman" w:cs="Times New Roman" w:eastAsia="Times New Roman" w:hint="default"/>
                <w:sz w:val="18"/>
                <w:szCs w:val="18"/>
              </w:rPr>
              <w:t>+800 </w:t>
            </w:r>
            <w:r>
              <w:rPr>
                <w:rFonts w:ascii="宋体" w:hAnsi="宋体" w:cs="宋体" w:eastAsia="宋体" w:hint="default"/>
                <w:sz w:val="18"/>
                <w:szCs w:val="18"/>
              </w:rPr>
              <w:t>万超广角</w:t>
            </w:r>
            <w:r>
              <w:rPr>
                <w:rFonts w:ascii="Times New Roman" w:hAnsi="Times New Roman" w:cs="Times New Roman" w:eastAsia="Times New Roman" w:hint="default"/>
                <w:sz w:val="18"/>
                <w:szCs w:val="18"/>
              </w:rPr>
              <w:t>+200 </w:t>
            </w:r>
            <w:r>
              <w:rPr>
                <w:rFonts w:ascii="宋体" w:hAnsi="宋体" w:cs="宋体" w:eastAsia="宋体" w:hint="default"/>
                <w:sz w:val="18"/>
                <w:szCs w:val="18"/>
              </w:rPr>
              <w:t>万黑白四摄</w:t>
            </w:r>
            <w:r>
              <w:rPr>
                <w:rFonts w:ascii="Times New Roman" w:hAnsi="Times New Roman" w:cs="Times New Roman" w:eastAsia="Times New Roman" w:hint="default"/>
                <w:sz w:val="18"/>
                <w:szCs w:val="18"/>
              </w:rPr>
              <w:t>/</w:t>
            </w:r>
          </w:p>
        </w:tc>
      </w:tr>
    </w:tbl>
    <w:p>
      <w:pPr>
        <w:spacing w:before="17"/>
        <w:ind w:left="452" w:right="0" w:firstLine="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12"/>
          <w:w w:val="95"/>
          <w:sz w:val="16"/>
          <w:szCs w:val="16"/>
        </w:rPr>
        <w:t> </w:t>
      </w:r>
      <w:r>
        <w:rPr>
          <w:rFonts w:ascii="宋体" w:hAnsi="宋体" w:cs="宋体" w:eastAsia="宋体" w:hint="default"/>
          <w:w w:val="95"/>
          <w:sz w:val="17"/>
          <w:szCs w:val="17"/>
        </w:rPr>
        <w:t>中关村在线，中信建投证券研究发展部</w:t>
      </w:r>
      <w:r>
        <w:rPr>
          <w:rFonts w:ascii="宋体" w:hAnsi="宋体" w:cs="宋体" w:eastAsia="宋体" w:hint="default"/>
          <w:sz w:val="17"/>
          <w:szCs w:val="17"/>
        </w:rPr>
      </w:r>
    </w:p>
    <w:p>
      <w:pPr>
        <w:spacing w:line="240" w:lineRule="auto" w:before="0"/>
        <w:ind w:right="0"/>
        <w:rPr>
          <w:rFonts w:ascii="宋体" w:hAnsi="宋体" w:cs="宋体" w:eastAsia="宋体" w:hint="default"/>
          <w:sz w:val="20"/>
          <w:szCs w:val="20"/>
        </w:rPr>
      </w:pPr>
    </w:p>
    <w:p>
      <w:pPr>
        <w:spacing w:line="240" w:lineRule="auto" w:before="2" w:after="0"/>
        <w:ind w:right="0"/>
        <w:rPr>
          <w:rFonts w:ascii="宋体" w:hAnsi="宋体" w:cs="宋体" w:eastAsia="宋体" w:hint="default"/>
          <w:sz w:val="16"/>
          <w:szCs w:val="16"/>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374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311" w:firstLine="0"/>
        <w:jc w:val="right"/>
        <w:rPr>
          <w:rFonts w:ascii="宋体" w:hAnsi="宋体" w:cs="宋体" w:eastAsia="宋体" w:hint="default"/>
          <w:sz w:val="16"/>
          <w:szCs w:val="16"/>
        </w:rPr>
      </w:pPr>
      <w:r>
        <w:rPr/>
        <w:pict>
          <v:group style="position:absolute;margin-left:86.150002pt;margin-top:54.108723pt;width:186.35pt;height:122.15pt;mso-position-horizontal-relative:page;mso-position-vertical-relative:paragraph;z-index:-418912" coordorigin="1723,1082" coordsize="3727,2443">
            <v:group style="position:absolute;left:2126;top:2879;width:516;height:596" coordorigin="2126,2879" coordsize="516,596">
              <v:shape style="position:absolute;left:2126;top:2879;width:516;height:596" coordorigin="2126,2879" coordsize="516,596" path="m2642,2879l2126,2879,2126,3475,2642,3475,2642,2879xe" filled="true" fillcolor="#ff8080" stroked="false">
                <v:path arrowok="t"/>
                <v:fill type="solid"/>
              </v:shape>
            </v:group>
            <v:group style="position:absolute;left:3350;top:2082;width:514;height:1393" coordorigin="3350,2082" coordsize="514,1393">
              <v:shape style="position:absolute;left:3350;top:2082;width:514;height:1393" coordorigin="3350,2082" coordsize="514,1393" path="m3864,2082l3350,2082,3350,3475,3864,3475,3864,2082xe" filled="true" fillcolor="#ff8080" stroked="false">
                <v:path arrowok="t"/>
                <v:fill type="solid"/>
              </v:shape>
            </v:group>
            <v:group style="position:absolute;left:4574;top:1487;width:514;height:1988" coordorigin="4574,1487" coordsize="514,1988">
              <v:shape style="position:absolute;left:4574;top:1487;width:514;height:1988" coordorigin="4574,1487" coordsize="514,1988" path="m5088,1487l4574,1487,4574,3475,5088,3475,5088,1487xe" filled="true" fillcolor="#ff8080" stroked="false">
                <v:path arrowok="t"/>
                <v:fill type="solid"/>
              </v:shape>
            </v:group>
            <v:group style="position:absolute;left:1773;top:1090;width:2;height:2386" coordorigin="1773,1090" coordsize="2,2386">
              <v:shape style="position:absolute;left:1773;top:1090;width:2;height:2386" coordorigin="1773,1090" coordsize="0,2386" path="m1773,3475l1773,1090e" filled="false" stroked="true" strokeweight=".75pt" strokecolor="#000000">
                <v:path arrowok="t"/>
              </v:shape>
            </v:group>
            <v:group style="position:absolute;left:1731;top:3475;width:43;height:2" coordorigin="1731,3475" coordsize="43,2">
              <v:shape style="position:absolute;left:1731;top:3475;width:43;height:2" coordorigin="1731,3475" coordsize="43,0" path="m1731,3475l1773,3475e" filled="false" stroked="true" strokeweight=".75pt" strokecolor="#000000">
                <v:path arrowok="t"/>
              </v:shape>
            </v:group>
            <v:group style="position:absolute;left:1731;top:3076;width:43;height:2" coordorigin="1731,3076" coordsize="43,2">
              <v:shape style="position:absolute;left:1731;top:3076;width:43;height:2" coordorigin="1731,3076" coordsize="43,0" path="m1731,3076l1773,3076e" filled="false" stroked="true" strokeweight=".75pt" strokecolor="#000000">
                <v:path arrowok="t"/>
              </v:shape>
            </v:group>
            <v:group style="position:absolute;left:1731;top:2680;width:43;height:2" coordorigin="1731,2680" coordsize="43,2">
              <v:shape style="position:absolute;left:1731;top:2680;width:43;height:2" coordorigin="1731,2680" coordsize="43,0" path="m1731,2680l1773,2680e" filled="false" stroked="true" strokeweight=".75pt" strokecolor="#000000">
                <v:path arrowok="t"/>
              </v:shape>
            </v:group>
            <v:group style="position:absolute;left:1731;top:2282;width:43;height:2" coordorigin="1731,2282" coordsize="43,2">
              <v:shape style="position:absolute;left:1731;top:2282;width:43;height:2" coordorigin="1731,2282" coordsize="43,0" path="m1731,2282l1773,2282e" filled="false" stroked="true" strokeweight=".75pt" strokecolor="#000000">
                <v:path arrowok="t"/>
              </v:shape>
            </v:group>
            <v:group style="position:absolute;left:1731;top:1886;width:43;height:2" coordorigin="1731,1886" coordsize="43,2">
              <v:shape style="position:absolute;left:1731;top:1886;width:43;height:2" coordorigin="1731,1886" coordsize="43,0" path="m1731,1886l1773,1886e" filled="false" stroked="true" strokeweight=".75pt" strokecolor="#000000">
                <v:path arrowok="t"/>
              </v:shape>
            </v:group>
            <v:group style="position:absolute;left:1731;top:1487;width:43;height:2" coordorigin="1731,1487" coordsize="43,2">
              <v:shape style="position:absolute;left:1731;top:1487;width:43;height:2" coordorigin="1731,1487" coordsize="43,0" path="m1731,1487l1773,1487e" filled="false" stroked="true" strokeweight=".75pt" strokecolor="#000000">
                <v:path arrowok="t"/>
              </v:shape>
            </v:group>
            <v:group style="position:absolute;left:1731;top:1090;width:43;height:2" coordorigin="1731,1090" coordsize="43,2">
              <v:shape style="position:absolute;left:1731;top:1090;width:43;height:2" coordorigin="1731,1090" coordsize="43,0" path="m1731,1090l1773,1090e" filled="false" stroked="true" strokeweight=".75pt" strokecolor="#000000">
                <v:path arrowok="t"/>
              </v:shape>
            </v:group>
            <v:group style="position:absolute;left:1773;top:3475;width:3670;height:2" coordorigin="1773,3475" coordsize="3670,2">
              <v:shape style="position:absolute;left:1773;top:3475;width:3670;height:2" coordorigin="1773,3475" coordsize="3670,0" path="m1773,3475l5442,3475e" filled="false" stroked="true" strokeweight=".75pt" strokecolor="#000000">
                <v:path arrowok="t"/>
              </v:shape>
            </v:group>
            <v:group style="position:absolute;left:1773;top:3475;width:2;height:43" coordorigin="1773,3475" coordsize="2,43">
              <v:shape style="position:absolute;left:1773;top:3475;width:2;height:43" coordorigin="1773,3475" coordsize="0,43" path="m1773,3475l1773,3517e" filled="false" stroked="true" strokeweight=".75pt" strokecolor="#000000">
                <v:path arrowok="t"/>
              </v:shape>
            </v:group>
            <v:group style="position:absolute;left:2995;top:3475;width:2;height:43" coordorigin="2995,3475" coordsize="2,43">
              <v:shape style="position:absolute;left:2995;top:3475;width:2;height:43" coordorigin="2995,3475" coordsize="0,43" path="m2995,3475l2995,3517e" filled="false" stroked="true" strokeweight=".75pt" strokecolor="#000000">
                <v:path arrowok="t"/>
              </v:shape>
            </v:group>
            <v:group style="position:absolute;left:4219;top:3475;width:2;height:43" coordorigin="4219,3475" coordsize="2,43">
              <v:shape style="position:absolute;left:4219;top:3475;width:2;height:43" coordorigin="4219,3475" coordsize="0,43" path="m4219,3475l4219,3517e" filled="false" stroked="true" strokeweight=".75pt" strokecolor="#000000">
                <v:path arrowok="t"/>
              </v:shape>
            </v:group>
            <v:group style="position:absolute;left:5442;top:3475;width:2;height:43" coordorigin="5442,3475" coordsize="2,43">
              <v:shape style="position:absolute;left:5442;top:3475;width:2;height:43" coordorigin="5442,3475" coordsize="0,43" path="m5442,3475l5442,3517e" filled="false" stroked="true" strokeweight=".75pt" strokecolor="#000000">
                <v:path arrowok="t"/>
              </v:shape>
            </v:group>
            <w10:wrap type="none"/>
          </v:group>
        </w:pict>
      </w: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401" w:type="dxa"/>
        <w:tblLayout w:type="fixed"/>
        <w:tblCellMar>
          <w:top w:w="0" w:type="dxa"/>
          <w:left w:w="0" w:type="dxa"/>
          <w:bottom w:w="0" w:type="dxa"/>
          <w:right w:w="0" w:type="dxa"/>
        </w:tblCellMar>
        <w:tblLook w:val="01E0"/>
      </w:tblPr>
      <w:tblGrid>
        <w:gridCol w:w="3847"/>
        <w:gridCol w:w="5808"/>
      </w:tblGrid>
      <w:tr>
        <w:trPr>
          <w:trHeight w:val="251" w:hRule="exact"/>
        </w:trPr>
        <w:tc>
          <w:tcPr>
            <w:tcW w:w="3847"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06" w:id="107"/>
            <w:bookmarkEnd w:id="107"/>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70</w:t>
            </w:r>
            <w:r>
              <w:rPr>
                <w:rFonts w:ascii="Microsoft JhengHei" w:hAnsi="Microsoft JhengHei" w:cs="Microsoft JhengHei" w:eastAsia="Microsoft JhengHei" w:hint="default"/>
                <w:b/>
                <w:bCs/>
                <w:sz w:val="18"/>
                <w:szCs w:val="18"/>
              </w:rPr>
              <w:t>：全球三摄渗透率</w:t>
            </w:r>
            <w:r>
              <w:rPr>
                <w:rFonts w:ascii="Microsoft JhengHei" w:hAnsi="Microsoft JhengHei" w:cs="Microsoft JhengHei" w:eastAsia="Microsoft JhengHei" w:hint="default"/>
                <w:sz w:val="18"/>
                <w:szCs w:val="18"/>
              </w:rPr>
            </w:r>
          </w:p>
        </w:tc>
        <w:tc>
          <w:tcPr>
            <w:tcW w:w="5808" w:type="dxa"/>
            <w:tcBorders>
              <w:top w:val="nil" w:sz="6" w:space="0" w:color="auto"/>
              <w:left w:val="nil" w:sz="6" w:space="0" w:color="auto"/>
              <w:bottom w:val="single" w:sz="12" w:space="0" w:color="044B80"/>
              <w:right w:val="nil" w:sz="6" w:space="0" w:color="auto"/>
            </w:tcBorders>
          </w:tcPr>
          <w:p>
            <w:pPr>
              <w:pStyle w:val="TableParagraph"/>
              <w:spacing w:line="200" w:lineRule="exact"/>
              <w:ind w:left="989" w:right="0"/>
              <w:jc w:val="left"/>
              <w:rPr>
                <w:rFonts w:ascii="Microsoft JhengHei" w:hAnsi="Microsoft JhengHei" w:cs="Microsoft JhengHei" w:eastAsia="Microsoft JhengHei" w:hint="default"/>
                <w:sz w:val="18"/>
                <w:szCs w:val="18"/>
              </w:rPr>
            </w:pPr>
            <w:bookmarkStart w:name="_bookmark107" w:id="108"/>
            <w:bookmarkEnd w:id="108"/>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71</w:t>
            </w:r>
            <w:r>
              <w:rPr>
                <w:rFonts w:ascii="Microsoft JhengHei" w:hAnsi="Microsoft JhengHei" w:cs="Microsoft JhengHei" w:eastAsia="Microsoft JhengHei" w:hint="default"/>
                <w:b/>
                <w:bCs/>
                <w:sz w:val="18"/>
                <w:szCs w:val="18"/>
              </w:rPr>
              <w:t>：智能手机旗舰机摄像头数量演进</w:t>
            </w:r>
            <w:r>
              <w:rPr>
                <w:rFonts w:ascii="Microsoft JhengHei" w:hAnsi="Microsoft JhengHei" w:cs="Microsoft JhengHei" w:eastAsia="Microsoft JhengHei" w:hint="default"/>
                <w:sz w:val="18"/>
                <w:szCs w:val="18"/>
              </w:rPr>
            </w:r>
          </w:p>
        </w:tc>
      </w:tr>
      <w:tr>
        <w:trPr>
          <w:trHeight w:val="3152" w:hRule="exact"/>
        </w:trPr>
        <w:tc>
          <w:tcPr>
            <w:tcW w:w="3847" w:type="dxa"/>
            <w:tcBorders>
              <w:top w:val="single" w:sz="4" w:space="0" w:color="044B80"/>
              <w:left w:val="nil" w:sz="6" w:space="0" w:color="auto"/>
              <w:bottom w:val="single" w:sz="4" w:space="0" w:color="044B80"/>
              <w:right w:val="nil" w:sz="6" w:space="0" w:color="auto"/>
            </w:tcBorders>
          </w:tcPr>
          <w:p>
            <w:pPr>
              <w:pStyle w:val="TableParagraph"/>
              <w:spacing w:line="240" w:lineRule="auto" w:before="4"/>
              <w:ind w:right="0"/>
              <w:jc w:val="left"/>
              <w:rPr>
                <w:rFonts w:ascii="宋体" w:hAnsi="宋体" w:cs="宋体" w:eastAsia="宋体" w:hint="default"/>
                <w:sz w:val="17"/>
                <w:szCs w:val="17"/>
              </w:rPr>
            </w:pPr>
          </w:p>
          <w:p>
            <w:pPr>
              <w:pStyle w:val="TableParagraph"/>
              <w:spacing w:line="240" w:lineRule="auto"/>
              <w:ind w:left="131" w:right="0"/>
              <w:jc w:val="left"/>
              <w:rPr>
                <w:rFonts w:ascii="Arial" w:hAnsi="Arial" w:cs="Arial" w:eastAsia="Arial" w:hint="default"/>
                <w:sz w:val="14"/>
                <w:szCs w:val="14"/>
              </w:rPr>
            </w:pPr>
            <w:r>
              <w:rPr>
                <w:rFonts w:ascii="Arial"/>
                <w:b/>
                <w:color w:val="585858"/>
                <w:sz w:val="14"/>
              </w:rPr>
              <w:t>60%</w:t>
            </w:r>
            <w:r>
              <w:rPr>
                <w:rFonts w:ascii="Arial"/>
                <w:sz w:val="14"/>
              </w:rPr>
            </w:r>
          </w:p>
          <w:p>
            <w:pPr>
              <w:pStyle w:val="TableParagraph"/>
              <w:spacing w:line="240" w:lineRule="auto" w:before="73"/>
              <w:ind w:right="117"/>
              <w:jc w:val="right"/>
              <w:rPr>
                <w:rFonts w:ascii="Arial" w:hAnsi="Arial" w:cs="Arial" w:eastAsia="Arial" w:hint="default"/>
                <w:sz w:val="14"/>
                <w:szCs w:val="14"/>
              </w:rPr>
            </w:pPr>
            <w:r>
              <w:rPr>
                <w:rFonts w:ascii="Arial"/>
                <w:b/>
                <w:color w:val="404040"/>
                <w:spacing w:val="-1"/>
                <w:w w:val="95"/>
                <w:sz w:val="14"/>
              </w:rPr>
              <w:t>50%</w:t>
            </w:r>
            <w:r>
              <w:rPr>
                <w:rFonts w:ascii="Arial"/>
                <w:sz w:val="14"/>
              </w:rPr>
            </w:r>
          </w:p>
          <w:p>
            <w:pPr>
              <w:pStyle w:val="TableParagraph"/>
              <w:spacing w:line="240" w:lineRule="auto" w:before="3"/>
              <w:ind w:left="131" w:right="0"/>
              <w:jc w:val="left"/>
              <w:rPr>
                <w:rFonts w:ascii="Arial" w:hAnsi="Arial" w:cs="Arial" w:eastAsia="Arial" w:hint="default"/>
                <w:sz w:val="14"/>
                <w:szCs w:val="14"/>
              </w:rPr>
            </w:pPr>
            <w:r>
              <w:rPr>
                <w:rFonts w:ascii="Arial"/>
                <w:b/>
                <w:color w:val="585858"/>
                <w:sz w:val="14"/>
              </w:rPr>
              <w:t>50%</w:t>
            </w:r>
            <w:r>
              <w:rPr>
                <w:rFonts w:ascii="Arial"/>
                <w:sz w:val="14"/>
              </w:rPr>
            </w:r>
          </w:p>
          <w:p>
            <w:pPr>
              <w:pStyle w:val="TableParagraph"/>
              <w:spacing w:line="240" w:lineRule="auto" w:before="1"/>
              <w:ind w:right="0"/>
              <w:jc w:val="left"/>
              <w:rPr>
                <w:rFonts w:ascii="宋体" w:hAnsi="宋体" w:cs="宋体" w:eastAsia="宋体" w:hint="default"/>
                <w:sz w:val="18"/>
                <w:szCs w:val="18"/>
              </w:rPr>
            </w:pPr>
          </w:p>
          <w:p>
            <w:pPr>
              <w:pStyle w:val="TableParagraph"/>
              <w:tabs>
                <w:tab w:pos="2227" w:val="left" w:leader="none"/>
              </w:tabs>
              <w:spacing w:line="240" w:lineRule="auto"/>
              <w:ind w:left="131" w:right="0"/>
              <w:jc w:val="left"/>
              <w:rPr>
                <w:rFonts w:ascii="Arial" w:hAnsi="Arial" w:cs="Arial" w:eastAsia="Arial" w:hint="default"/>
                <w:sz w:val="14"/>
                <w:szCs w:val="14"/>
              </w:rPr>
            </w:pPr>
            <w:r>
              <w:rPr>
                <w:rFonts w:ascii="Arial"/>
                <w:b/>
                <w:color w:val="585858"/>
                <w:w w:val="95"/>
                <w:sz w:val="14"/>
              </w:rPr>
              <w:t>40%</w:t>
              <w:tab/>
            </w:r>
            <w:r>
              <w:rPr>
                <w:rFonts w:ascii="Arial"/>
                <w:b/>
                <w:color w:val="404040"/>
                <w:position w:val="-2"/>
                <w:sz w:val="14"/>
              </w:rPr>
              <w:t>35%</w:t>
            </w:r>
            <w:r>
              <w:rPr>
                <w:rFonts w:ascii="Arial"/>
                <w:sz w:val="14"/>
              </w:rPr>
            </w:r>
          </w:p>
          <w:p>
            <w:pPr>
              <w:pStyle w:val="TableParagraph"/>
              <w:spacing w:line="240" w:lineRule="auto" w:before="10"/>
              <w:ind w:right="0"/>
              <w:jc w:val="left"/>
              <w:rPr>
                <w:rFonts w:ascii="宋体" w:hAnsi="宋体" w:cs="宋体" w:eastAsia="宋体" w:hint="default"/>
                <w:sz w:val="15"/>
                <w:szCs w:val="15"/>
              </w:rPr>
            </w:pPr>
          </w:p>
          <w:p>
            <w:pPr>
              <w:pStyle w:val="TableParagraph"/>
              <w:spacing w:line="240" w:lineRule="auto"/>
              <w:ind w:left="131" w:right="0"/>
              <w:jc w:val="left"/>
              <w:rPr>
                <w:rFonts w:ascii="Arial" w:hAnsi="Arial" w:cs="Arial" w:eastAsia="Arial" w:hint="default"/>
                <w:sz w:val="14"/>
                <w:szCs w:val="14"/>
              </w:rPr>
            </w:pPr>
            <w:r>
              <w:rPr>
                <w:rFonts w:ascii="Arial"/>
                <w:b/>
                <w:color w:val="585858"/>
                <w:sz w:val="14"/>
              </w:rPr>
              <w:t>30%</w:t>
            </w:r>
            <w:r>
              <w:rPr>
                <w:rFonts w:ascii="Arial"/>
                <w:sz w:val="14"/>
              </w:rPr>
            </w:r>
          </w:p>
          <w:p>
            <w:pPr>
              <w:pStyle w:val="TableParagraph"/>
              <w:spacing w:line="240" w:lineRule="auto" w:before="1"/>
              <w:ind w:right="0"/>
              <w:jc w:val="left"/>
              <w:rPr>
                <w:rFonts w:ascii="宋体" w:hAnsi="宋体" w:cs="宋体" w:eastAsia="宋体" w:hint="default"/>
                <w:sz w:val="18"/>
                <w:szCs w:val="18"/>
              </w:rPr>
            </w:pPr>
          </w:p>
          <w:p>
            <w:pPr>
              <w:pStyle w:val="TableParagraph"/>
              <w:tabs>
                <w:tab w:pos="1003" w:val="left" w:leader="none"/>
              </w:tabs>
              <w:spacing w:line="240" w:lineRule="auto"/>
              <w:ind w:left="131" w:right="0"/>
              <w:jc w:val="left"/>
              <w:rPr>
                <w:rFonts w:ascii="Arial" w:hAnsi="Arial" w:cs="Arial" w:eastAsia="Arial" w:hint="default"/>
                <w:sz w:val="14"/>
                <w:szCs w:val="14"/>
              </w:rPr>
            </w:pPr>
            <w:r>
              <w:rPr>
                <w:rFonts w:ascii="Arial"/>
                <w:b/>
                <w:color w:val="585858"/>
                <w:w w:val="95"/>
                <w:sz w:val="14"/>
              </w:rPr>
              <w:t>20%</w:t>
              <w:tab/>
            </w:r>
            <w:r>
              <w:rPr>
                <w:rFonts w:ascii="Arial"/>
                <w:b/>
                <w:color w:val="404040"/>
                <w:position w:val="-3"/>
                <w:sz w:val="14"/>
              </w:rPr>
              <w:t>15%</w:t>
            </w:r>
            <w:r>
              <w:rPr>
                <w:rFonts w:ascii="Arial"/>
                <w:sz w:val="14"/>
              </w:rPr>
            </w:r>
          </w:p>
          <w:p>
            <w:pPr>
              <w:pStyle w:val="TableParagraph"/>
              <w:spacing w:line="240" w:lineRule="auto"/>
              <w:ind w:right="0"/>
              <w:jc w:val="left"/>
              <w:rPr>
                <w:rFonts w:ascii="宋体" w:hAnsi="宋体" w:cs="宋体" w:eastAsia="宋体" w:hint="default"/>
                <w:sz w:val="15"/>
                <w:szCs w:val="15"/>
              </w:rPr>
            </w:pPr>
          </w:p>
          <w:p>
            <w:pPr>
              <w:pStyle w:val="TableParagraph"/>
              <w:spacing w:line="240" w:lineRule="auto"/>
              <w:ind w:left="131" w:right="0"/>
              <w:jc w:val="left"/>
              <w:rPr>
                <w:rFonts w:ascii="Arial" w:hAnsi="Arial" w:cs="Arial" w:eastAsia="Arial" w:hint="default"/>
                <w:sz w:val="14"/>
                <w:szCs w:val="14"/>
              </w:rPr>
            </w:pPr>
            <w:r>
              <w:rPr>
                <w:rFonts w:ascii="Arial"/>
                <w:b/>
                <w:color w:val="585858"/>
                <w:sz w:val="14"/>
              </w:rPr>
              <w:t>10%</w:t>
            </w:r>
            <w:r>
              <w:rPr>
                <w:rFonts w:ascii="Arial"/>
                <w:sz w:val="14"/>
              </w:rPr>
            </w:r>
          </w:p>
          <w:p>
            <w:pPr>
              <w:pStyle w:val="TableParagraph"/>
              <w:spacing w:line="240" w:lineRule="auto" w:before="1"/>
              <w:ind w:right="0"/>
              <w:jc w:val="left"/>
              <w:rPr>
                <w:rFonts w:ascii="宋体" w:hAnsi="宋体" w:cs="宋体" w:eastAsia="宋体" w:hint="default"/>
                <w:sz w:val="18"/>
                <w:szCs w:val="18"/>
              </w:rPr>
            </w:pPr>
          </w:p>
          <w:p>
            <w:pPr>
              <w:pStyle w:val="TableParagraph"/>
              <w:spacing w:line="240" w:lineRule="auto"/>
              <w:ind w:left="208" w:right="0"/>
              <w:jc w:val="left"/>
              <w:rPr>
                <w:rFonts w:ascii="Arial" w:hAnsi="Arial" w:cs="Arial" w:eastAsia="Arial" w:hint="default"/>
                <w:sz w:val="14"/>
                <w:szCs w:val="14"/>
              </w:rPr>
            </w:pPr>
            <w:r>
              <w:rPr>
                <w:rFonts w:ascii="Arial"/>
                <w:b/>
                <w:color w:val="585858"/>
                <w:sz w:val="14"/>
              </w:rPr>
              <w:t>0%</w:t>
            </w:r>
            <w:r>
              <w:rPr>
                <w:rFonts w:ascii="Arial"/>
                <w:sz w:val="14"/>
              </w:rPr>
            </w:r>
          </w:p>
          <w:p>
            <w:pPr>
              <w:pStyle w:val="TableParagraph"/>
              <w:tabs>
                <w:tab w:pos="1227" w:val="left" w:leader="none"/>
                <w:tab w:pos="2450" w:val="left" w:leader="none"/>
              </w:tabs>
              <w:spacing w:line="240" w:lineRule="auto" w:before="5"/>
              <w:ind w:right="56"/>
              <w:jc w:val="right"/>
              <w:rPr>
                <w:rFonts w:ascii="Arial" w:hAnsi="Arial" w:cs="Arial" w:eastAsia="Arial" w:hint="default"/>
                <w:sz w:val="14"/>
                <w:szCs w:val="14"/>
              </w:rPr>
            </w:pPr>
            <w:r>
              <w:rPr>
                <w:rFonts w:ascii="Arial"/>
                <w:b/>
                <w:color w:val="585858"/>
                <w:w w:val="95"/>
                <w:sz w:val="14"/>
              </w:rPr>
              <w:t>2019E</w:t>
              <w:tab/>
              <w:t>2020F</w:t>
              <w:tab/>
              <w:t>2021F</w:t>
            </w:r>
            <w:r>
              <w:rPr>
                <w:rFonts w:ascii="Arial"/>
                <w:sz w:val="14"/>
              </w:rPr>
            </w:r>
          </w:p>
        </w:tc>
        <w:tc>
          <w:tcPr>
            <w:tcW w:w="5808" w:type="dxa"/>
            <w:tcBorders>
              <w:top w:val="single" w:sz="12" w:space="0" w:color="044B8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2"/>
                <w:szCs w:val="2"/>
              </w:rPr>
            </w:pPr>
          </w:p>
          <w:p>
            <w:pPr>
              <w:pStyle w:val="TableParagraph"/>
              <w:spacing w:line="240" w:lineRule="auto"/>
              <w:ind w:left="985" w:right="-48"/>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067365" cy="1981200"/>
                  <wp:effectExtent l="0" t="0" r="0" b="0"/>
                  <wp:docPr id="127" name="image324.png" descr=""/>
                  <wp:cNvGraphicFramePr>
                    <a:graphicFrameLocks noChangeAspect="1"/>
                  </wp:cNvGraphicFramePr>
                  <a:graphic>
                    <a:graphicData uri="http://schemas.openxmlformats.org/drawingml/2006/picture">
                      <pic:pic>
                        <pic:nvPicPr>
                          <pic:cNvPr id="128" name="image324.png"/>
                          <pic:cNvPicPr/>
                        </pic:nvPicPr>
                        <pic:blipFill>
                          <a:blip r:embed="rId335" cstate="print"/>
                          <a:stretch>
                            <a:fillRect/>
                          </a:stretch>
                        </pic:blipFill>
                        <pic:spPr>
                          <a:xfrm>
                            <a:off x="0" y="0"/>
                            <a:ext cx="3067365" cy="1981200"/>
                          </a:xfrm>
                          <a:prstGeom prst="rect">
                            <a:avLst/>
                          </a:prstGeom>
                        </pic:spPr>
                      </pic:pic>
                    </a:graphicData>
                  </a:graphic>
                </wp:inline>
              </w:drawing>
            </w:r>
            <w:r>
              <w:rPr>
                <w:rFonts w:ascii="宋体" w:hAnsi="宋体" w:cs="宋体" w:eastAsia="宋体" w:hint="default"/>
                <w:sz w:val="20"/>
                <w:szCs w:val="20"/>
              </w:rPr>
            </w:r>
          </w:p>
        </w:tc>
      </w:tr>
      <w:tr>
        <w:trPr>
          <w:trHeight w:val="262" w:hRule="exact"/>
        </w:trPr>
        <w:tc>
          <w:tcPr>
            <w:tcW w:w="3847" w:type="dxa"/>
            <w:tcBorders>
              <w:top w:val="single" w:sz="4" w:space="0" w:color="044B80"/>
              <w:left w:val="nil" w:sz="6" w:space="0" w:color="auto"/>
              <w:bottom w:val="nil" w:sz="6" w:space="0" w:color="auto"/>
              <w:right w:val="nil" w:sz="6" w:space="0" w:color="auto"/>
            </w:tcBorders>
          </w:tcPr>
          <w:p>
            <w:pPr>
              <w:pStyle w:val="TableParagraph"/>
              <w:spacing w:line="240" w:lineRule="auto" w:before="2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6"/>
                <w:w w:val="95"/>
                <w:sz w:val="16"/>
                <w:szCs w:val="16"/>
              </w:rPr>
              <w:t> </w:t>
            </w:r>
            <w:r>
              <w:rPr>
                <w:rFonts w:ascii="Times New Roman" w:hAnsi="Times New Roman" w:cs="Times New Roman" w:eastAsia="Times New Roman" w:hint="default"/>
                <w:i/>
                <w:w w:val="95"/>
                <w:sz w:val="16"/>
                <w:szCs w:val="16"/>
              </w:rPr>
              <w:t>Counterpoint</w:t>
            </w:r>
            <w:r>
              <w:rPr>
                <w:rFonts w:ascii="宋体" w:hAnsi="宋体" w:cs="宋体" w:eastAsia="宋体" w:hint="default"/>
                <w:w w:val="95"/>
                <w:sz w:val="17"/>
                <w:szCs w:val="17"/>
              </w:rPr>
              <w:t>，中信建投证券研究发展部</w:t>
            </w:r>
            <w:r>
              <w:rPr>
                <w:rFonts w:ascii="宋体" w:hAnsi="宋体" w:cs="宋体" w:eastAsia="宋体" w:hint="default"/>
                <w:sz w:val="17"/>
                <w:szCs w:val="17"/>
              </w:rPr>
            </w:r>
          </w:p>
        </w:tc>
        <w:tc>
          <w:tcPr>
            <w:tcW w:w="5808" w:type="dxa"/>
            <w:tcBorders>
              <w:top w:val="nil" w:sz="6" w:space="0" w:color="auto"/>
              <w:left w:val="nil" w:sz="6" w:space="0" w:color="auto"/>
              <w:bottom w:val="nil" w:sz="6" w:space="0" w:color="auto"/>
              <w:right w:val="nil" w:sz="6" w:space="0" w:color="auto"/>
            </w:tcBorders>
          </w:tcPr>
          <w:p>
            <w:pPr>
              <w:pStyle w:val="TableParagraph"/>
              <w:spacing w:line="240" w:lineRule="auto" w:before="32"/>
              <w:ind w:left="989"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13"/>
                <w:w w:val="95"/>
                <w:sz w:val="16"/>
                <w:szCs w:val="16"/>
              </w:rPr>
              <w:t> </w:t>
            </w:r>
            <w:r>
              <w:rPr>
                <w:rFonts w:ascii="Times New Roman" w:hAnsi="Times New Roman" w:cs="Times New Roman" w:eastAsia="Times New Roman" w:hint="default"/>
                <w:i/>
                <w:spacing w:val="-3"/>
                <w:w w:val="95"/>
                <w:sz w:val="16"/>
                <w:szCs w:val="16"/>
              </w:rPr>
              <w:t>Yole</w:t>
            </w:r>
            <w:r>
              <w:rPr>
                <w:rFonts w:ascii="宋体" w:hAnsi="宋体" w:cs="宋体" w:eastAsia="宋体" w:hint="default"/>
                <w:spacing w:val="-3"/>
                <w:w w:val="95"/>
                <w:sz w:val="17"/>
                <w:szCs w:val="17"/>
              </w:rPr>
              <w:t>，中信建投证券研究发展部</w:t>
            </w:r>
            <w:r>
              <w:rPr>
                <w:rFonts w:ascii="宋体" w:hAnsi="宋体" w:cs="宋体" w:eastAsia="宋体" w:hint="default"/>
                <w:spacing w:val="-3"/>
                <w:sz w:val="17"/>
                <w:szCs w:val="17"/>
              </w:rPr>
            </w:r>
          </w:p>
        </w:tc>
      </w:tr>
    </w:tbl>
    <w:p>
      <w:pPr>
        <w:spacing w:line="240" w:lineRule="auto" w:before="7"/>
        <w:ind w:right="0"/>
        <w:rPr>
          <w:rFonts w:ascii="宋体" w:hAnsi="宋体" w:cs="宋体" w:eastAsia="宋体" w:hint="default"/>
          <w:sz w:val="13"/>
          <w:szCs w:val="13"/>
        </w:rPr>
      </w:pPr>
    </w:p>
    <w:p>
      <w:pPr>
        <w:pStyle w:val="BodyText"/>
        <w:spacing w:line="271" w:lineRule="auto" w:before="37"/>
        <w:ind w:left="292" w:right="253" w:firstLine="401"/>
        <w:jc w:val="both"/>
      </w:pPr>
      <w:r>
        <w:rPr/>
        <w:t>根据</w:t>
      </w:r>
      <w:r>
        <w:rPr>
          <w:spacing w:val="-45"/>
        </w:rPr>
        <w:t> </w:t>
      </w:r>
      <w:r>
        <w:rPr>
          <w:rFonts w:ascii="Times New Roman" w:hAnsi="Times New Roman" w:cs="Times New Roman" w:eastAsia="Times New Roman" w:hint="default"/>
        </w:rPr>
        <w:t>Counterpoint</w:t>
      </w:r>
      <w:r>
        <w:rPr>
          <w:rFonts w:ascii="Times New Roman" w:hAnsi="Times New Roman" w:cs="Times New Roman" w:eastAsia="Times New Roman" w:hint="default"/>
          <w:spacing w:val="4"/>
        </w:rPr>
        <w:t> </w:t>
      </w:r>
      <w:r>
        <w:rPr/>
        <w:t>的预测，全球三摄渗透率在</w:t>
      </w:r>
      <w:r>
        <w:rPr>
          <w:spacing w:val="-47"/>
        </w:rPr>
        <w:t> </w:t>
      </w:r>
      <w:r>
        <w:rPr>
          <w:rFonts w:ascii="Times New Roman" w:hAnsi="Times New Roman" w:cs="Times New Roman" w:eastAsia="Times New Roman" w:hint="default"/>
        </w:rPr>
        <w:t>2021</w:t>
      </w:r>
      <w:r>
        <w:rPr>
          <w:rFonts w:ascii="Times New Roman" w:hAnsi="Times New Roman" w:cs="Times New Roman" w:eastAsia="Times New Roman" w:hint="default"/>
          <w:spacing w:val="4"/>
        </w:rPr>
        <w:t> </w:t>
      </w:r>
      <w:r>
        <w:rPr/>
        <w:t>年将达到</w:t>
      </w:r>
      <w:r>
        <w:rPr>
          <w:spacing w:val="-47"/>
        </w:rPr>
        <w:t> </w:t>
      </w:r>
      <w:r>
        <w:rPr>
          <w:rFonts w:ascii="Times New Roman" w:hAnsi="Times New Roman" w:cs="Times New Roman" w:eastAsia="Times New Roman" w:hint="default"/>
        </w:rPr>
        <w:t>50%</w:t>
      </w:r>
      <w:r>
        <w:rPr/>
        <w:t>。根据</w:t>
      </w:r>
      <w:r>
        <w:rPr>
          <w:spacing w:val="-47"/>
        </w:rPr>
        <w:t> </w:t>
      </w:r>
      <w:r>
        <w:rPr>
          <w:rFonts w:ascii="Times New Roman" w:hAnsi="Times New Roman" w:cs="Times New Roman" w:eastAsia="Times New Roman" w:hint="default"/>
          <w:spacing w:val="-5"/>
        </w:rPr>
        <w:t>Yole</w:t>
      </w:r>
      <w:r>
        <w:rPr>
          <w:rFonts w:ascii="Times New Roman" w:hAnsi="Times New Roman" w:cs="Times New Roman" w:eastAsia="Times New Roman" w:hint="default"/>
          <w:spacing w:val="5"/>
        </w:rPr>
        <w:t> </w:t>
      </w:r>
      <w:r>
        <w:rPr/>
        <w:t>的预测，</w:t>
      </w:r>
      <w:r>
        <w:rPr>
          <w:rFonts w:ascii="Times New Roman" w:hAnsi="Times New Roman" w:cs="Times New Roman" w:eastAsia="Times New Roman" w:hint="default"/>
        </w:rPr>
        <w:t>2020</w:t>
      </w:r>
      <w:r>
        <w:rPr>
          <w:rFonts w:ascii="Times New Roman" w:hAnsi="Times New Roman" w:cs="Times New Roman" w:eastAsia="Times New Roman" w:hint="default"/>
          <w:spacing w:val="4"/>
        </w:rPr>
        <w:t> </w:t>
      </w:r>
      <w:r>
        <w:rPr/>
        <w:t>年的部分主流 旗舰手机将采用前三（含</w:t>
      </w:r>
      <w:r>
        <w:rPr>
          <w:spacing w:val="-62"/>
        </w:rPr>
        <w:t> </w:t>
      </w:r>
      <w:r>
        <w:rPr>
          <w:rFonts w:ascii="Times New Roman" w:hAnsi="Times New Roman" w:cs="Times New Roman" w:eastAsia="Times New Roman" w:hint="default"/>
        </w:rPr>
        <w:t>TOF</w:t>
      </w:r>
      <w:r>
        <w:rPr/>
        <w:t>）后四或后五（含</w:t>
      </w:r>
      <w:r>
        <w:rPr>
          <w:spacing w:val="-63"/>
        </w:rPr>
        <w:t> </w:t>
      </w:r>
      <w:r>
        <w:rPr>
          <w:rFonts w:ascii="Times New Roman" w:hAnsi="Times New Roman" w:cs="Times New Roman" w:eastAsia="Times New Roman" w:hint="default"/>
        </w:rPr>
        <w:t>TOF</w:t>
      </w:r>
      <w:r>
        <w:rPr/>
        <w:t>）的摄像头配置方案。三摄及四摄的加速渗透将进一步推 动光学创新升级，为光学产业链提供业绩增长动能。</w:t>
      </w:r>
    </w:p>
    <w:p>
      <w:pPr>
        <w:spacing w:line="240" w:lineRule="auto" w:before="6"/>
        <w:ind w:right="0"/>
        <w:rPr>
          <w:rFonts w:ascii="宋体" w:hAnsi="宋体" w:cs="宋体" w:eastAsia="宋体" w:hint="default"/>
          <w:sz w:val="18"/>
          <w:szCs w:val="18"/>
        </w:rPr>
      </w:pPr>
    </w:p>
    <w:p>
      <w:pPr>
        <w:pStyle w:val="Heading3"/>
        <w:spacing w:line="240" w:lineRule="auto" w:before="0"/>
        <w:ind w:left="292" w:right="0"/>
        <w:jc w:val="left"/>
      </w:pPr>
      <w:r>
        <w:rPr>
          <w:rFonts w:ascii="Arial" w:hAnsi="Arial" w:cs="Arial" w:eastAsia="Arial" w:hint="default"/>
          <w:color w:val="044E7D"/>
        </w:rPr>
        <w:t>2.5.1 TOF </w:t>
      </w:r>
      <w:r>
        <w:rPr>
          <w:color w:val="044E7D"/>
        </w:rPr>
        <w:t>摄像头将加速渗透，</w:t>
      </w:r>
      <w:r>
        <w:rPr>
          <w:rFonts w:ascii="Arial" w:hAnsi="Arial" w:cs="Arial" w:eastAsia="Arial" w:hint="default"/>
          <w:color w:val="044E7D"/>
        </w:rPr>
        <w:t>VR/AR</w:t>
      </w:r>
      <w:r>
        <w:rPr>
          <w:rFonts w:ascii="Arial" w:hAnsi="Arial" w:cs="Arial" w:eastAsia="Arial" w:hint="default"/>
          <w:color w:val="044E7D"/>
          <w:spacing w:val="-26"/>
        </w:rPr>
        <w:t> </w:t>
      </w:r>
      <w:r>
        <w:rPr>
          <w:color w:val="044E7D"/>
        </w:rPr>
        <w:t>成为主要应用场景</w:t>
      </w:r>
      <w:r>
        <w:rPr/>
      </w:r>
    </w:p>
    <w:p>
      <w:pPr>
        <w:spacing w:line="266" w:lineRule="auto" w:before="105"/>
        <w:ind w:left="292" w:right="244" w:firstLine="403"/>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安卓旗舰机型在 </w:t>
      </w:r>
      <w:r>
        <w:rPr>
          <w:rFonts w:ascii="Times New Roman" w:hAnsi="Times New Roman" w:cs="Times New Roman" w:eastAsia="Times New Roman" w:hint="default"/>
          <w:b/>
          <w:bCs/>
          <w:sz w:val="20"/>
          <w:szCs w:val="20"/>
        </w:rPr>
        <w:t>2019 </w:t>
      </w:r>
      <w:r>
        <w:rPr>
          <w:rFonts w:ascii="Microsoft JhengHei" w:hAnsi="Microsoft JhengHei" w:cs="Microsoft JhengHei" w:eastAsia="Microsoft JhengHei" w:hint="default"/>
          <w:b/>
          <w:bCs/>
          <w:sz w:val="20"/>
          <w:szCs w:val="20"/>
        </w:rPr>
        <w:t>年开始应用后置 </w:t>
      </w:r>
      <w:r>
        <w:rPr>
          <w:rFonts w:ascii="Times New Roman" w:hAnsi="Times New Roman" w:cs="Times New Roman" w:eastAsia="Times New Roman" w:hint="default"/>
          <w:b/>
          <w:bCs/>
          <w:spacing w:val="-2"/>
          <w:sz w:val="20"/>
          <w:szCs w:val="20"/>
        </w:rPr>
        <w:t>TOF </w:t>
      </w:r>
      <w:r>
        <w:rPr>
          <w:rFonts w:ascii="Microsoft JhengHei" w:hAnsi="Microsoft JhengHei" w:cs="Microsoft JhengHei" w:eastAsia="Microsoft JhengHei" w:hint="default"/>
          <w:b/>
          <w:bCs/>
          <w:sz w:val="20"/>
          <w:szCs w:val="20"/>
        </w:rPr>
        <w:t>摄像头，苹果 </w:t>
      </w:r>
      <w:r>
        <w:rPr>
          <w:rFonts w:ascii="Times New Roman" w:hAnsi="Times New Roman" w:cs="Times New Roman" w:eastAsia="Times New Roman" w:hint="default"/>
          <w:b/>
          <w:bCs/>
          <w:sz w:val="20"/>
          <w:szCs w:val="20"/>
        </w:rPr>
        <w:t>2020 </w:t>
      </w:r>
      <w:r>
        <w:rPr>
          <w:rFonts w:ascii="Microsoft JhengHei" w:hAnsi="Microsoft JhengHei" w:cs="Microsoft JhengHei" w:eastAsia="Microsoft JhengHei" w:hint="default"/>
          <w:b/>
          <w:bCs/>
          <w:sz w:val="20"/>
          <w:szCs w:val="20"/>
        </w:rPr>
        <w:t>年下半年新机将搭载 </w:t>
      </w:r>
      <w:r>
        <w:rPr>
          <w:rFonts w:ascii="Times New Roman" w:hAnsi="Times New Roman" w:cs="Times New Roman" w:eastAsia="Times New Roman" w:hint="default"/>
          <w:b/>
          <w:bCs/>
          <w:spacing w:val="-2"/>
          <w:sz w:val="20"/>
          <w:szCs w:val="20"/>
        </w:rPr>
        <w:t>TOF </w:t>
      </w:r>
      <w:r>
        <w:rPr>
          <w:rFonts w:ascii="Microsoft JhengHei" w:hAnsi="Microsoft JhengHei" w:cs="Microsoft JhengHei" w:eastAsia="Microsoft JhengHei" w:hint="default"/>
          <w:b/>
          <w:bCs/>
          <w:sz w:val="20"/>
          <w:szCs w:val="20"/>
        </w:rPr>
        <w:t>摄像头。</w:t>
      </w:r>
      <w:r>
        <w:rPr>
          <w:rFonts w:ascii="Times New Roman" w:hAnsi="Times New Roman" w:cs="Times New Roman" w:eastAsia="Times New Roman" w:hint="default"/>
          <w:sz w:val="20"/>
          <w:szCs w:val="20"/>
        </w:rPr>
        <w:t>2019- 2020</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年，前置</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3D</w:t>
      </w:r>
      <w:r>
        <w:rPr>
          <w:rFonts w:ascii="Times New Roman" w:hAnsi="Times New Roman" w:cs="Times New Roman" w:eastAsia="Times New Roman" w:hint="default"/>
          <w:spacing w:val="-12"/>
          <w:sz w:val="20"/>
          <w:szCs w:val="20"/>
        </w:rPr>
        <w:t> </w:t>
      </w:r>
      <w:r>
        <w:rPr>
          <w:rFonts w:ascii="Times New Roman" w:hAnsi="Times New Roman" w:cs="Times New Roman" w:eastAsia="Times New Roman" w:hint="default"/>
          <w:sz w:val="20"/>
          <w:szCs w:val="20"/>
        </w:rPr>
        <w:t>Sensing</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在面部识别领域的应用渗透较慢，仅有少数高端机型会搭载前置</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3D</w:t>
      </w:r>
      <w:r>
        <w:rPr>
          <w:rFonts w:ascii="Times New Roman" w:hAnsi="Times New Roman" w:cs="Times New Roman" w:eastAsia="Times New Roman" w:hint="default"/>
          <w:spacing w:val="-10"/>
          <w:sz w:val="20"/>
          <w:szCs w:val="20"/>
        </w:rPr>
        <w:t> </w:t>
      </w:r>
      <w:r>
        <w:rPr>
          <w:rFonts w:ascii="Times New Roman" w:hAnsi="Times New Roman" w:cs="Times New Roman" w:eastAsia="Times New Roman" w:hint="default"/>
          <w:sz w:val="20"/>
          <w:szCs w:val="20"/>
        </w:rPr>
        <w:t>Sensing</w:t>
      </w:r>
      <w:r>
        <w:rPr>
          <w:rFonts w:ascii="宋体" w:hAnsi="宋体" w:cs="宋体" w:eastAsia="宋体" w:hint="default"/>
          <w:sz w:val="20"/>
          <w:szCs w:val="20"/>
        </w:rPr>
        <w:t>，由于成 本居高不下，除了解锁之外的应用场景有限，苹果 </w:t>
      </w:r>
      <w:r>
        <w:rPr>
          <w:rFonts w:ascii="Times New Roman" w:hAnsi="Times New Roman" w:cs="Times New Roman" w:eastAsia="Times New Roman" w:hint="default"/>
          <w:sz w:val="20"/>
          <w:szCs w:val="20"/>
        </w:rPr>
        <w:t>TOF+AR </w:t>
      </w:r>
      <w:r>
        <w:rPr>
          <w:rFonts w:ascii="宋体" w:hAnsi="宋体" w:cs="宋体" w:eastAsia="宋体" w:hint="default"/>
          <w:sz w:val="20"/>
          <w:szCs w:val="20"/>
        </w:rPr>
        <w:t>的设计将推动基于 </w:t>
      </w:r>
      <w:r>
        <w:rPr>
          <w:rFonts w:ascii="Times New Roman" w:hAnsi="Times New Roman" w:cs="Times New Roman" w:eastAsia="Times New Roman" w:hint="default"/>
          <w:sz w:val="20"/>
          <w:szCs w:val="20"/>
        </w:rPr>
        <w:t>3D Sensing </w:t>
      </w:r>
      <w:r>
        <w:rPr>
          <w:rFonts w:ascii="宋体" w:hAnsi="宋体" w:cs="宋体" w:eastAsia="宋体" w:hint="default"/>
          <w:sz w:val="20"/>
          <w:szCs w:val="20"/>
        </w:rPr>
        <w:t>方案的 </w:t>
      </w:r>
      <w:r>
        <w:rPr>
          <w:rFonts w:ascii="Times New Roman" w:hAnsi="Times New Roman" w:cs="Times New Roman" w:eastAsia="Times New Roman" w:hint="default"/>
          <w:sz w:val="20"/>
          <w:szCs w:val="20"/>
        </w:rPr>
        <w:t>AR </w:t>
      </w:r>
      <w:r>
        <w:rPr>
          <w:rFonts w:ascii="宋体" w:hAnsi="宋体" w:cs="宋体" w:eastAsia="宋体" w:hint="default"/>
          <w:sz w:val="20"/>
          <w:szCs w:val="20"/>
        </w:rPr>
        <w:t>应用爆 发，并进一步推动安卓机型的</w:t>
      </w:r>
      <w:r>
        <w:rPr>
          <w:rFonts w:ascii="宋体" w:hAnsi="宋体" w:cs="宋体" w:eastAsia="宋体" w:hint="default"/>
          <w:spacing w:val="-56"/>
          <w:sz w:val="20"/>
          <w:szCs w:val="20"/>
        </w:rPr>
        <w:t> </w:t>
      </w:r>
      <w:r>
        <w:rPr>
          <w:rFonts w:ascii="Times New Roman" w:hAnsi="Times New Roman" w:cs="Times New Roman" w:eastAsia="Times New Roman" w:hint="default"/>
          <w:sz w:val="20"/>
          <w:szCs w:val="20"/>
        </w:rPr>
        <w:t>TOF </w:t>
      </w:r>
      <w:r>
        <w:rPr>
          <w:rFonts w:ascii="宋体" w:hAnsi="宋体" w:cs="宋体" w:eastAsia="宋体" w:hint="default"/>
          <w:sz w:val="20"/>
          <w:szCs w:val="20"/>
        </w:rPr>
        <w:t>加速渗透。</w:t>
      </w:r>
    </w:p>
    <w:p>
      <w:pPr>
        <w:spacing w:line="240" w:lineRule="auto" w:before="4"/>
        <w:ind w:right="0"/>
        <w:rPr>
          <w:rFonts w:ascii="宋体" w:hAnsi="宋体" w:cs="宋体" w:eastAsia="宋体" w:hint="default"/>
          <w:sz w:val="13"/>
          <w:szCs w:val="13"/>
        </w:rPr>
      </w:pPr>
    </w:p>
    <w:tbl>
      <w:tblPr>
        <w:tblW w:w="0" w:type="auto"/>
        <w:jc w:val="left"/>
        <w:tblInd w:w="114" w:type="dxa"/>
        <w:tblLayout w:type="fixed"/>
        <w:tblCellMar>
          <w:top w:w="0" w:type="dxa"/>
          <w:left w:w="0" w:type="dxa"/>
          <w:bottom w:w="0" w:type="dxa"/>
          <w:right w:w="0" w:type="dxa"/>
        </w:tblCellMar>
        <w:tblLook w:val="01E0"/>
      </w:tblPr>
      <w:tblGrid>
        <w:gridCol w:w="9970"/>
      </w:tblGrid>
      <w:tr>
        <w:trPr>
          <w:trHeight w:val="233" w:hRule="exact"/>
        </w:trPr>
        <w:tc>
          <w:tcPr>
            <w:tcW w:w="9970" w:type="dxa"/>
            <w:tcBorders>
              <w:top w:val="nil" w:sz="6" w:space="0" w:color="auto"/>
              <w:left w:val="nil" w:sz="6" w:space="0" w:color="auto"/>
              <w:bottom w:val="nil" w:sz="6" w:space="0" w:color="auto"/>
              <w:right w:val="nil" w:sz="6" w:space="0" w:color="auto"/>
            </w:tcBorders>
          </w:tcPr>
          <w:p>
            <w:pPr>
              <w:pStyle w:val="TableParagraph"/>
              <w:spacing w:line="200" w:lineRule="exact"/>
              <w:ind w:left="200" w:right="0"/>
              <w:jc w:val="left"/>
              <w:rPr>
                <w:rFonts w:ascii="Microsoft JhengHei" w:hAnsi="Microsoft JhengHei" w:cs="Microsoft JhengHei" w:eastAsia="Microsoft JhengHei" w:hint="default"/>
                <w:sz w:val="18"/>
                <w:szCs w:val="18"/>
              </w:rPr>
            </w:pPr>
            <w:bookmarkStart w:name="_bookmark108" w:id="109"/>
            <w:bookmarkEnd w:id="109"/>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72</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AR/VR</w:t>
            </w:r>
            <w:r>
              <w:rPr>
                <w:rFonts w:ascii="Arial" w:hAnsi="Arial" w:cs="Arial" w:eastAsia="Arial" w:hint="default"/>
                <w:b/>
                <w:bCs/>
                <w:spacing w:val="-3"/>
                <w:sz w:val="18"/>
                <w:szCs w:val="18"/>
              </w:rPr>
              <w:t> </w:t>
            </w:r>
            <w:r>
              <w:rPr>
                <w:rFonts w:ascii="Microsoft JhengHei" w:hAnsi="Microsoft JhengHei" w:cs="Microsoft JhengHei" w:eastAsia="Microsoft JhengHei" w:hint="default"/>
                <w:b/>
                <w:bCs/>
                <w:sz w:val="18"/>
                <w:szCs w:val="18"/>
              </w:rPr>
              <w:t>技术成熟度曲线</w:t>
            </w:r>
            <w:r>
              <w:rPr>
                <w:rFonts w:ascii="Microsoft JhengHei" w:hAnsi="Microsoft JhengHei" w:cs="Microsoft JhengHei" w:eastAsia="Microsoft JhengHei" w:hint="default"/>
                <w:sz w:val="18"/>
                <w:szCs w:val="18"/>
              </w:rPr>
            </w:r>
          </w:p>
        </w:tc>
      </w:tr>
      <w:tr>
        <w:trPr>
          <w:trHeight w:val="3172" w:hRule="exact"/>
        </w:trPr>
        <w:tc>
          <w:tcPr>
            <w:tcW w:w="9970" w:type="dxa"/>
            <w:tcBorders>
              <w:top w:val="nil" w:sz="6" w:space="0" w:color="auto"/>
              <w:left w:val="nil" w:sz="6" w:space="0" w:color="auto"/>
              <w:bottom w:val="nil" w:sz="6" w:space="0" w:color="auto"/>
              <w:right w:val="nil" w:sz="6" w:space="0" w:color="auto"/>
            </w:tcBorders>
          </w:tcPr>
          <w:p>
            <w:pPr>
              <w:pStyle w:val="TableParagraph"/>
              <w:spacing w:line="240" w:lineRule="auto"/>
              <w:ind w:left="19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6100900" cy="1995487"/>
                  <wp:effectExtent l="0" t="0" r="0" b="0"/>
                  <wp:docPr id="129" name="image325.png" descr=""/>
                  <wp:cNvGraphicFramePr>
                    <a:graphicFrameLocks noChangeAspect="1"/>
                  </wp:cNvGraphicFramePr>
                  <a:graphic>
                    <a:graphicData uri="http://schemas.openxmlformats.org/drawingml/2006/picture">
                      <pic:pic>
                        <pic:nvPicPr>
                          <pic:cNvPr id="130" name="image325.png"/>
                          <pic:cNvPicPr/>
                        </pic:nvPicPr>
                        <pic:blipFill>
                          <a:blip r:embed="rId336" cstate="print"/>
                          <a:stretch>
                            <a:fillRect/>
                          </a:stretch>
                        </pic:blipFill>
                        <pic:spPr>
                          <a:xfrm>
                            <a:off x="0" y="0"/>
                            <a:ext cx="6100900" cy="1995487"/>
                          </a:xfrm>
                          <a:prstGeom prst="rect">
                            <a:avLst/>
                          </a:prstGeom>
                        </pic:spPr>
                      </pic:pic>
                    </a:graphicData>
                  </a:graphic>
                </wp:inline>
              </w:drawing>
            </w:r>
            <w:r>
              <w:rPr>
                <w:rFonts w:ascii="宋体" w:hAnsi="宋体" w:cs="宋体" w:eastAsia="宋体" w:hint="default"/>
                <w:sz w:val="20"/>
                <w:szCs w:val="20"/>
              </w:rPr>
            </w:r>
          </w:p>
        </w:tc>
      </w:tr>
      <w:tr>
        <w:trPr>
          <w:trHeight w:val="230" w:hRule="exact"/>
        </w:trPr>
        <w:tc>
          <w:tcPr>
            <w:tcW w:w="9970" w:type="dxa"/>
            <w:tcBorders>
              <w:top w:val="nil" w:sz="6" w:space="0" w:color="auto"/>
              <w:left w:val="nil" w:sz="6" w:space="0" w:color="auto"/>
              <w:bottom w:val="nil" w:sz="6" w:space="0" w:color="auto"/>
              <w:right w:val="nil" w:sz="6" w:space="0" w:color="auto"/>
            </w:tcBorders>
          </w:tcPr>
          <w:p>
            <w:pPr>
              <w:pStyle w:val="TableParagraph"/>
              <w:spacing w:line="240" w:lineRule="auto"/>
              <w:ind w:left="200"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2"/>
                <w:w w:val="95"/>
                <w:sz w:val="16"/>
                <w:szCs w:val="16"/>
              </w:rPr>
              <w:t> </w:t>
            </w:r>
            <w:r>
              <w:rPr>
                <w:rFonts w:ascii="Times New Roman" w:hAnsi="Times New Roman" w:cs="Times New Roman" w:eastAsia="Times New Roman" w:hint="default"/>
                <w:i/>
                <w:spacing w:val="-2"/>
                <w:w w:val="95"/>
                <w:sz w:val="16"/>
                <w:szCs w:val="16"/>
              </w:rPr>
              <w:t>Gartner</w:t>
            </w:r>
            <w:r>
              <w:rPr>
                <w:rFonts w:ascii="宋体" w:hAnsi="宋体" w:cs="宋体" w:eastAsia="宋体" w:hint="default"/>
                <w:spacing w:val="-2"/>
                <w:w w:val="95"/>
                <w:sz w:val="17"/>
                <w:szCs w:val="17"/>
              </w:rPr>
              <w:t>，中信建投证券研究发展部</w:t>
            </w:r>
            <w:r>
              <w:rPr>
                <w:rFonts w:ascii="宋体" w:hAnsi="宋体" w:cs="宋体" w:eastAsia="宋体" w:hint="default"/>
                <w:spacing w:val="-2"/>
                <w:sz w:val="17"/>
                <w:szCs w:val="17"/>
              </w:rPr>
            </w:r>
          </w:p>
        </w:tc>
      </w:tr>
    </w:tbl>
    <w:p>
      <w:pPr>
        <w:spacing w:line="240" w:lineRule="auto" w:before="7"/>
        <w:ind w:right="0"/>
        <w:rPr>
          <w:rFonts w:ascii="宋体" w:hAnsi="宋体" w:cs="宋体" w:eastAsia="宋体" w:hint="default"/>
          <w:sz w:val="13"/>
          <w:szCs w:val="13"/>
        </w:rPr>
      </w:pPr>
    </w:p>
    <w:p>
      <w:pPr>
        <w:pStyle w:val="BodyText"/>
        <w:spacing w:line="271" w:lineRule="auto" w:before="37"/>
        <w:ind w:left="292" w:right="251" w:firstLine="401"/>
        <w:jc w:val="both"/>
      </w:pPr>
      <w:r>
        <w:rPr>
          <w:rFonts w:ascii="Times New Roman" w:hAnsi="Times New Roman" w:cs="Times New Roman" w:eastAsia="Times New Roman" w:hint="default"/>
        </w:rPr>
        <w:t>TOF</w:t>
      </w:r>
      <w:r>
        <w:rPr/>
        <w:t>（</w:t>
      </w:r>
      <w:r>
        <w:rPr>
          <w:rFonts w:ascii="Times New Roman" w:hAnsi="Times New Roman" w:cs="Times New Roman" w:eastAsia="Times New Roman" w:hint="default"/>
        </w:rPr>
        <w:t>Time of Flight</w:t>
      </w:r>
      <w:r>
        <w:rPr/>
        <w:t>）即计算光</w:t>
      </w:r>
      <w:r>
        <w:rPr>
          <w:rFonts w:ascii="Times New Roman" w:hAnsi="Times New Roman" w:cs="Times New Roman" w:eastAsia="Times New Roman" w:hint="default"/>
        </w:rPr>
        <w:t>/</w:t>
      </w:r>
      <w:r>
        <w:rPr/>
        <w:t>红外线的反弹时间，来计算事物和信号发射源之间距离的一种技术，而目 前在手机上用的技术多为红外线。</w:t>
      </w:r>
      <w:r>
        <w:rPr>
          <w:rFonts w:ascii="Times New Roman" w:hAnsi="Times New Roman" w:cs="Times New Roman" w:eastAsia="Times New Roman" w:hint="default"/>
        </w:rPr>
        <w:t>TOF </w:t>
      </w:r>
      <w:r>
        <w:rPr/>
        <w:t>相机的工作原理是连续拍多张图像，再很具图像不同的激光相位，最终 </w:t>
      </w:r>
      <w:r>
        <w:rPr>
          <w:spacing w:val="-4"/>
        </w:rPr>
        <w:t>还原深度信息。可以说，</w:t>
      </w:r>
      <w:r>
        <w:rPr>
          <w:rFonts w:ascii="Times New Roman" w:hAnsi="Times New Roman" w:cs="Times New Roman" w:eastAsia="Times New Roman" w:hint="default"/>
          <w:spacing w:val="-4"/>
        </w:rPr>
        <w:t>TOF </w:t>
      </w:r>
      <w:r>
        <w:rPr/>
        <w:t>是手机摄像技术的进一步提升，围绕着</w:t>
      </w:r>
      <w:r>
        <w:rPr>
          <w:spacing w:val="-72"/>
        </w:rPr>
        <w:t> </w:t>
      </w:r>
      <w:r>
        <w:rPr>
          <w:rFonts w:ascii="Times New Roman" w:hAnsi="Times New Roman" w:cs="Times New Roman" w:eastAsia="Times New Roman" w:hint="default"/>
        </w:rPr>
        <w:t>TOF </w:t>
      </w:r>
      <w:r>
        <w:rPr>
          <w:spacing w:val="-9"/>
        </w:rPr>
        <w:t>技术，</w:t>
      </w:r>
      <w:r>
        <w:rPr>
          <w:rFonts w:ascii="Times New Roman" w:hAnsi="Times New Roman" w:cs="Times New Roman" w:eastAsia="Times New Roman" w:hint="default"/>
          <w:spacing w:val="-9"/>
        </w:rPr>
        <w:t>VR</w:t>
      </w:r>
      <w:r>
        <w:rPr>
          <w:spacing w:val="-9"/>
        </w:rPr>
        <w:t>、</w:t>
      </w:r>
      <w:r>
        <w:rPr>
          <w:rFonts w:ascii="Times New Roman" w:hAnsi="Times New Roman" w:cs="Times New Roman" w:eastAsia="Times New Roman" w:hint="default"/>
          <w:spacing w:val="-9"/>
        </w:rPr>
        <w:t>AR</w:t>
      </w:r>
      <w:r>
        <w:rPr>
          <w:spacing w:val="-9"/>
        </w:rPr>
        <w:t>、</w:t>
      </w:r>
      <w:r>
        <w:rPr>
          <w:rFonts w:ascii="Times New Roman" w:hAnsi="Times New Roman" w:cs="Times New Roman" w:eastAsia="Times New Roman" w:hint="default"/>
          <w:spacing w:val="-9"/>
        </w:rPr>
        <w:t>MR </w:t>
      </w:r>
      <w:r>
        <w:rPr/>
        <w:t>的时代将到来。 典型的</w:t>
      </w:r>
      <w:r>
        <w:rPr>
          <w:spacing w:val="-65"/>
        </w:rPr>
        <w:t> </w:t>
      </w:r>
      <w:r>
        <w:rPr>
          <w:rFonts w:ascii="Times New Roman" w:hAnsi="Times New Roman" w:cs="Times New Roman" w:eastAsia="Times New Roman" w:hint="default"/>
        </w:rPr>
        <w:t>TOF </w:t>
      </w:r>
      <w:r>
        <w:rPr/>
        <w:t>应用包括：</w:t>
      </w:r>
      <w:r>
        <w:rPr>
          <w:rFonts w:ascii="Times New Roman" w:hAnsi="Times New Roman" w:cs="Times New Roman" w:eastAsia="Times New Roman" w:hint="default"/>
        </w:rPr>
        <w:t>Animoji</w:t>
      </w:r>
      <w:r>
        <w:rPr/>
        <w:t>、</w:t>
      </w:r>
      <w:r>
        <w:rPr>
          <w:rFonts w:ascii="Times New Roman" w:hAnsi="Times New Roman" w:cs="Times New Roman" w:eastAsia="Times New Roman" w:hint="default"/>
        </w:rPr>
        <w:t>AR </w:t>
      </w:r>
      <w:r>
        <w:rPr/>
        <w:t>测量、背景虚化、</w:t>
      </w:r>
      <w:r>
        <w:rPr>
          <w:rFonts w:ascii="Times New Roman" w:hAnsi="Times New Roman" w:cs="Times New Roman" w:eastAsia="Times New Roman" w:hint="default"/>
        </w:rPr>
        <w:t>3D </w:t>
      </w:r>
      <w:r>
        <w:rPr/>
        <w:t>试衣、</w:t>
      </w:r>
      <w:r>
        <w:rPr>
          <w:rFonts w:ascii="Times New Roman" w:hAnsi="Times New Roman" w:cs="Times New Roman" w:eastAsia="Times New Roman" w:hint="default"/>
        </w:rPr>
        <w:t>AR </w:t>
      </w:r>
      <w:r>
        <w:rPr/>
        <w:t>游戏、全息影像交互、体感游戏。</w:t>
      </w:r>
    </w:p>
    <w:p>
      <w:pPr>
        <w:spacing w:line="240" w:lineRule="auto" w:before="4"/>
        <w:ind w:right="0"/>
        <w:rPr>
          <w:rFonts w:ascii="宋体" w:hAnsi="宋体" w:cs="宋体" w:eastAsia="宋体" w:hint="default"/>
          <w:sz w:val="18"/>
          <w:szCs w:val="18"/>
        </w:rPr>
      </w:pPr>
    </w:p>
    <w:p>
      <w:pPr>
        <w:spacing w:line="312" w:lineRule="exact" w:before="0"/>
        <w:ind w:left="292" w:right="253" w:firstLine="401"/>
        <w:jc w:val="both"/>
        <w:rPr>
          <w:rFonts w:ascii="Microsoft JhengHei" w:hAnsi="Microsoft JhengHei" w:cs="Microsoft JhengHei" w:eastAsia="Microsoft JhengHei" w:hint="default"/>
          <w:sz w:val="20"/>
          <w:szCs w:val="20"/>
        </w:rPr>
      </w:pPr>
      <w:r>
        <w:rPr>
          <w:rFonts w:ascii="宋体" w:hAnsi="宋体" w:cs="宋体" w:eastAsia="宋体" w:hint="default"/>
          <w:sz w:val="20"/>
          <w:szCs w:val="20"/>
        </w:rPr>
        <w:t>相比于结构光方案，</w:t>
      </w:r>
      <w:r>
        <w:rPr>
          <w:rFonts w:ascii="Times New Roman" w:hAnsi="Times New Roman" w:cs="Times New Roman" w:eastAsia="Times New Roman" w:hint="default"/>
          <w:sz w:val="20"/>
          <w:szCs w:val="20"/>
        </w:rPr>
        <w:t>TOF </w:t>
      </w:r>
      <w:r>
        <w:rPr>
          <w:rFonts w:ascii="宋体" w:hAnsi="宋体" w:cs="宋体" w:eastAsia="宋体" w:hint="default"/>
          <w:sz w:val="20"/>
          <w:szCs w:val="20"/>
        </w:rPr>
        <w:t>摄像头结构相对简单，主要配件成本相对低廉；</w:t>
      </w:r>
      <w:r>
        <w:rPr>
          <w:rFonts w:ascii="Times New Roman" w:hAnsi="Times New Roman" w:cs="Times New Roman" w:eastAsia="Times New Roman" w:hint="default"/>
          <w:sz w:val="20"/>
          <w:szCs w:val="20"/>
        </w:rPr>
        <w:t>TOF</w:t>
      </w:r>
      <w:r>
        <w:rPr>
          <w:rFonts w:ascii="Times New Roman" w:hAnsi="Times New Roman" w:cs="Times New Roman" w:eastAsia="Times New Roman" w:hint="default"/>
          <w:spacing w:val="-24"/>
          <w:sz w:val="20"/>
          <w:szCs w:val="20"/>
        </w:rPr>
        <w:t> </w:t>
      </w:r>
      <w:r>
        <w:rPr>
          <w:rFonts w:ascii="宋体" w:hAnsi="宋体" w:cs="宋体" w:eastAsia="宋体" w:hint="default"/>
          <w:sz w:val="20"/>
          <w:szCs w:val="20"/>
        </w:rPr>
        <w:t>摄像头功耗相对较低；适用 于动态场景，适合远距离</w:t>
      </w:r>
      <w:r>
        <w:rPr>
          <w:rFonts w:ascii="宋体" w:hAnsi="宋体" w:cs="宋体" w:eastAsia="宋体" w:hint="default"/>
          <w:spacing w:val="-45"/>
          <w:sz w:val="20"/>
          <w:szCs w:val="20"/>
        </w:rPr>
        <w:t> </w:t>
      </w:r>
      <w:r>
        <w:rPr>
          <w:rFonts w:ascii="Times New Roman" w:hAnsi="Times New Roman" w:cs="Times New Roman" w:eastAsia="Times New Roman" w:hint="default"/>
          <w:sz w:val="20"/>
          <w:szCs w:val="20"/>
        </w:rPr>
        <w:t>AR/VR </w:t>
      </w:r>
      <w:r>
        <w:rPr>
          <w:rFonts w:ascii="宋体" w:hAnsi="宋体" w:cs="宋体" w:eastAsia="宋体" w:hint="default"/>
          <w:sz w:val="20"/>
          <w:szCs w:val="20"/>
        </w:rPr>
        <w:t>应用。</w:t>
      </w:r>
      <w:r>
        <w:rPr>
          <w:rFonts w:ascii="Microsoft JhengHei" w:hAnsi="Microsoft JhengHei" w:cs="Microsoft JhengHei" w:eastAsia="Microsoft JhengHei" w:hint="default"/>
          <w:b/>
          <w:bCs/>
          <w:sz w:val="20"/>
          <w:szCs w:val="20"/>
        </w:rPr>
        <w:t>我们重点看好 </w:t>
      </w:r>
      <w:r>
        <w:rPr>
          <w:rFonts w:ascii="Times New Roman" w:hAnsi="Times New Roman" w:cs="Times New Roman" w:eastAsia="Times New Roman" w:hint="default"/>
          <w:b/>
          <w:bCs/>
          <w:sz w:val="20"/>
          <w:szCs w:val="20"/>
        </w:rPr>
        <w:t>TOF </w:t>
      </w:r>
      <w:r>
        <w:rPr>
          <w:rFonts w:ascii="Microsoft JhengHei" w:hAnsi="Microsoft JhengHei" w:cs="Microsoft JhengHei" w:eastAsia="Microsoft JhengHei" w:hint="default"/>
          <w:b/>
          <w:bCs/>
          <w:sz w:val="20"/>
          <w:szCs w:val="20"/>
        </w:rPr>
        <w:t>摄像头的市场前景以及产业链机会。</w:t>
      </w:r>
      <w:r>
        <w:rPr>
          <w:rFonts w:ascii="Microsoft JhengHei" w:hAnsi="Microsoft JhengHei" w:cs="Microsoft JhengHei" w:eastAsia="Microsoft JhengHei" w:hint="default"/>
          <w:sz w:val="20"/>
          <w:szCs w:val="20"/>
        </w:rPr>
      </w:r>
    </w:p>
    <w:p>
      <w:pPr>
        <w:spacing w:line="240" w:lineRule="auto" w:before="15" w:after="0"/>
        <w:ind w:right="0"/>
        <w:rPr>
          <w:rFonts w:ascii="Microsoft JhengHei" w:hAnsi="Microsoft JhengHei" w:cs="Microsoft JhengHei" w:eastAsia="Microsoft JhengHei" w:hint="default"/>
          <w:b/>
          <w:bCs/>
          <w:sz w:val="21"/>
          <w:szCs w:val="21"/>
        </w:rPr>
      </w:pPr>
    </w:p>
    <w:p>
      <w:pPr>
        <w:spacing w:line="20" w:lineRule="exact"/>
        <w:ind w:left="283"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Microsoft JhengHei" w:hAnsi="Microsoft JhengHei" w:cs="Microsoft JhengHei" w:eastAsia="Microsoft JhengHei" w:hint="default"/>
          <w:sz w:val="2"/>
          <w:szCs w:val="2"/>
        </w:rPr>
      </w:r>
    </w:p>
    <w:p>
      <w:pPr>
        <w:spacing w:after="0" w:line="20" w:lineRule="exact"/>
        <w:rPr>
          <w:rFonts w:ascii="Microsoft JhengHei" w:hAnsi="Microsoft JhengHei" w:cs="Microsoft JhengHei" w:eastAsia="Microsoft JhengHei" w:hint="default"/>
          <w:sz w:val="2"/>
          <w:szCs w:val="2"/>
        </w:rPr>
        <w:sectPr>
          <w:pgSz w:w="11910" w:h="16840"/>
          <w:pgMar w:header="851" w:footer="1011" w:top="1580" w:bottom="1200" w:left="840" w:right="880"/>
        </w:sectPr>
      </w:pPr>
    </w:p>
    <w:p>
      <w:pPr>
        <w:spacing w:line="240" w:lineRule="auto" w:before="8"/>
        <w:ind w:right="0"/>
        <w:rPr>
          <w:rFonts w:ascii="Microsoft JhengHei" w:hAnsi="Microsoft JhengHei" w:cs="Microsoft JhengHei" w:eastAsia="Microsoft JhengHei" w:hint="default"/>
          <w:b/>
          <w:bCs/>
          <w:sz w:val="8"/>
          <w:szCs w:val="8"/>
        </w:rPr>
      </w:pPr>
      <w:r>
        <w:rPr/>
        <w:pict>
          <v:group style="position:absolute;margin-left:56.549999pt;margin-top:792.825989pt;width:482.25pt;height:.1pt;mso-position-horizontal-relative:page;mso-position-vertical-relative:page;z-index:1381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241" w:type="dxa"/>
        <w:tblLayout w:type="fixed"/>
        <w:tblCellMar>
          <w:top w:w="0" w:type="dxa"/>
          <w:left w:w="0" w:type="dxa"/>
          <w:bottom w:w="0" w:type="dxa"/>
          <w:right w:w="0" w:type="dxa"/>
        </w:tblCellMar>
        <w:tblLook w:val="01E0"/>
      </w:tblPr>
      <w:tblGrid>
        <w:gridCol w:w="4391"/>
        <w:gridCol w:w="5263"/>
      </w:tblGrid>
      <w:tr>
        <w:trPr>
          <w:trHeight w:val="251" w:hRule="exact"/>
        </w:trPr>
        <w:tc>
          <w:tcPr>
            <w:tcW w:w="4391"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09" w:id="110"/>
            <w:bookmarkEnd w:id="110"/>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2"/>
                <w:sz w:val="18"/>
                <w:szCs w:val="18"/>
              </w:rPr>
              <w:t> </w:t>
            </w:r>
            <w:r>
              <w:rPr>
                <w:rFonts w:ascii="Arial" w:hAnsi="Arial" w:cs="Arial" w:eastAsia="Arial" w:hint="default"/>
                <w:b/>
                <w:bCs/>
                <w:sz w:val="18"/>
                <w:szCs w:val="18"/>
              </w:rPr>
              <w:t>73</w:t>
            </w:r>
            <w:r>
              <w:rPr>
                <w:rFonts w:ascii="Microsoft JhengHei" w:hAnsi="Microsoft JhengHei" w:cs="Microsoft JhengHei" w:eastAsia="Microsoft JhengHei" w:hint="default"/>
                <w:b/>
                <w:bCs/>
                <w:sz w:val="18"/>
                <w:szCs w:val="18"/>
              </w:rPr>
              <w:t>：结构光方案</w:t>
            </w:r>
            <w:r>
              <w:rPr>
                <w:rFonts w:ascii="Microsoft JhengHei" w:hAnsi="Microsoft JhengHei" w:cs="Microsoft JhengHei" w:eastAsia="Microsoft JhengHei" w:hint="default"/>
                <w:sz w:val="18"/>
                <w:szCs w:val="18"/>
              </w:rPr>
            </w:r>
          </w:p>
        </w:tc>
        <w:tc>
          <w:tcPr>
            <w:tcW w:w="5263" w:type="dxa"/>
            <w:tcBorders>
              <w:top w:val="nil" w:sz="6" w:space="0" w:color="auto"/>
              <w:left w:val="nil" w:sz="6" w:space="0" w:color="auto"/>
              <w:bottom w:val="single" w:sz="12" w:space="0" w:color="044B80"/>
              <w:right w:val="nil" w:sz="6" w:space="0" w:color="auto"/>
            </w:tcBorders>
          </w:tcPr>
          <w:p>
            <w:pPr>
              <w:pStyle w:val="TableParagraph"/>
              <w:spacing w:line="200" w:lineRule="exact"/>
              <w:ind w:left="445" w:right="0"/>
              <w:jc w:val="left"/>
              <w:rPr>
                <w:rFonts w:ascii="Microsoft JhengHei" w:hAnsi="Microsoft JhengHei" w:cs="Microsoft JhengHei" w:eastAsia="Microsoft JhengHei" w:hint="default"/>
                <w:sz w:val="18"/>
                <w:szCs w:val="18"/>
              </w:rPr>
            </w:pPr>
            <w:bookmarkStart w:name="_bookmark110" w:id="111"/>
            <w:bookmarkEnd w:id="111"/>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74</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TOF</w:t>
            </w:r>
            <w:r>
              <w:rPr>
                <w:rFonts w:ascii="Arial" w:hAnsi="Arial" w:cs="Arial" w:eastAsia="Arial" w:hint="default"/>
                <w:b/>
                <w:bCs/>
                <w:spacing w:val="-6"/>
                <w:sz w:val="18"/>
                <w:szCs w:val="18"/>
              </w:rPr>
              <w:t> </w:t>
            </w:r>
            <w:r>
              <w:rPr>
                <w:rFonts w:ascii="Microsoft JhengHei" w:hAnsi="Microsoft JhengHei" w:cs="Microsoft JhengHei" w:eastAsia="Microsoft JhengHei" w:hint="default"/>
                <w:b/>
                <w:bCs/>
                <w:sz w:val="18"/>
                <w:szCs w:val="18"/>
              </w:rPr>
              <w:t>方案</w:t>
            </w:r>
            <w:r>
              <w:rPr>
                <w:rFonts w:ascii="Microsoft JhengHei" w:hAnsi="Microsoft JhengHei" w:cs="Microsoft JhengHei" w:eastAsia="Microsoft JhengHei" w:hint="default"/>
                <w:sz w:val="18"/>
                <w:szCs w:val="18"/>
              </w:rPr>
            </w:r>
          </w:p>
        </w:tc>
      </w:tr>
      <w:tr>
        <w:trPr>
          <w:trHeight w:val="2527" w:hRule="exact"/>
        </w:trPr>
        <w:tc>
          <w:tcPr>
            <w:tcW w:w="4391" w:type="dxa"/>
            <w:tcBorders>
              <w:top w:val="single" w:sz="4" w:space="0" w:color="044B80"/>
              <w:left w:val="nil" w:sz="6" w:space="0" w:color="auto"/>
              <w:bottom w:val="single" w:sz="4" w:space="0" w:color="044B80"/>
              <w:right w:val="nil" w:sz="6" w:space="0" w:color="auto"/>
            </w:tcBorders>
          </w:tcPr>
          <w:p>
            <w:pPr>
              <w:pStyle w:val="TableParagraph"/>
              <w:spacing w:line="240" w:lineRule="auto" w:before="1"/>
              <w:ind w:right="0"/>
              <w:jc w:val="left"/>
              <w:rPr>
                <w:rFonts w:ascii="宋体" w:hAnsi="宋体" w:cs="宋体" w:eastAsia="宋体" w:hint="default"/>
                <w:sz w:val="9"/>
                <w:szCs w:val="9"/>
              </w:rPr>
            </w:pPr>
          </w:p>
          <w:p>
            <w:pPr>
              <w:pStyle w:val="TableParagraph"/>
              <w:spacing w:line="240" w:lineRule="auto"/>
              <w:ind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517146" cy="1467611"/>
                  <wp:effectExtent l="0" t="0" r="0" b="0"/>
                  <wp:docPr id="131" name="image326.jpeg" descr=""/>
                  <wp:cNvGraphicFramePr>
                    <a:graphicFrameLocks noChangeAspect="1"/>
                  </wp:cNvGraphicFramePr>
                  <a:graphic>
                    <a:graphicData uri="http://schemas.openxmlformats.org/drawingml/2006/picture">
                      <pic:pic>
                        <pic:nvPicPr>
                          <pic:cNvPr id="132" name="image326.jpeg"/>
                          <pic:cNvPicPr/>
                        </pic:nvPicPr>
                        <pic:blipFill>
                          <a:blip r:embed="rId337" cstate="print"/>
                          <a:stretch>
                            <a:fillRect/>
                          </a:stretch>
                        </pic:blipFill>
                        <pic:spPr>
                          <a:xfrm>
                            <a:off x="0" y="0"/>
                            <a:ext cx="2517146" cy="1467611"/>
                          </a:xfrm>
                          <a:prstGeom prst="rect">
                            <a:avLst/>
                          </a:prstGeom>
                        </pic:spPr>
                      </pic:pic>
                    </a:graphicData>
                  </a:graphic>
                </wp:inline>
              </w:drawing>
            </w:r>
            <w:r>
              <w:rPr>
                <w:rFonts w:ascii="宋体" w:hAnsi="宋体" w:cs="宋体" w:eastAsia="宋体" w:hint="default"/>
                <w:sz w:val="20"/>
                <w:szCs w:val="20"/>
              </w:rPr>
            </w:r>
          </w:p>
        </w:tc>
        <w:tc>
          <w:tcPr>
            <w:tcW w:w="5263" w:type="dxa"/>
            <w:tcBorders>
              <w:top w:val="single" w:sz="12" w:space="0" w:color="044B80"/>
              <w:left w:val="nil" w:sz="6" w:space="0" w:color="auto"/>
              <w:bottom w:val="single" w:sz="8" w:space="0" w:color="044B80"/>
              <w:right w:val="nil" w:sz="6" w:space="0" w:color="auto"/>
            </w:tcBorders>
          </w:tcPr>
          <w:p>
            <w:pPr>
              <w:pStyle w:val="TableParagraph"/>
              <w:spacing w:line="240" w:lineRule="auto" w:before="10"/>
              <w:ind w:right="0"/>
              <w:jc w:val="left"/>
              <w:rPr>
                <w:rFonts w:ascii="宋体" w:hAnsi="宋体" w:cs="宋体" w:eastAsia="宋体" w:hint="default"/>
                <w:sz w:val="11"/>
                <w:szCs w:val="11"/>
              </w:rPr>
            </w:pPr>
          </w:p>
          <w:p>
            <w:pPr>
              <w:pStyle w:val="TableParagraph"/>
              <w:spacing w:line="240" w:lineRule="auto"/>
              <w:ind w:left="44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725127" cy="1411509"/>
                  <wp:effectExtent l="0" t="0" r="0" b="0"/>
                  <wp:docPr id="133" name="image327.jpeg" descr=""/>
                  <wp:cNvGraphicFramePr>
                    <a:graphicFrameLocks noChangeAspect="1"/>
                  </wp:cNvGraphicFramePr>
                  <a:graphic>
                    <a:graphicData uri="http://schemas.openxmlformats.org/drawingml/2006/picture">
                      <pic:pic>
                        <pic:nvPicPr>
                          <pic:cNvPr id="134" name="image327.jpeg"/>
                          <pic:cNvPicPr/>
                        </pic:nvPicPr>
                        <pic:blipFill>
                          <a:blip r:embed="rId338" cstate="print"/>
                          <a:stretch>
                            <a:fillRect/>
                          </a:stretch>
                        </pic:blipFill>
                        <pic:spPr>
                          <a:xfrm>
                            <a:off x="0" y="0"/>
                            <a:ext cx="2725127" cy="1411509"/>
                          </a:xfrm>
                          <a:prstGeom prst="rect">
                            <a:avLst/>
                          </a:prstGeom>
                        </pic:spPr>
                      </pic:pic>
                    </a:graphicData>
                  </a:graphic>
                </wp:inline>
              </w:drawing>
            </w:r>
            <w:r>
              <w:rPr>
                <w:rFonts w:ascii="宋体" w:hAnsi="宋体" w:cs="宋体" w:eastAsia="宋体" w:hint="default"/>
                <w:sz w:val="20"/>
                <w:szCs w:val="20"/>
              </w:rPr>
            </w:r>
          </w:p>
        </w:tc>
      </w:tr>
      <w:tr>
        <w:trPr>
          <w:trHeight w:val="262" w:hRule="exact"/>
        </w:trPr>
        <w:tc>
          <w:tcPr>
            <w:tcW w:w="4391" w:type="dxa"/>
            <w:tcBorders>
              <w:top w:val="single" w:sz="4" w:space="0" w:color="044B80"/>
              <w:left w:val="nil" w:sz="6" w:space="0" w:color="auto"/>
              <w:bottom w:val="nil" w:sz="6" w:space="0" w:color="auto"/>
              <w:right w:val="nil" w:sz="6" w:space="0" w:color="auto"/>
            </w:tcBorders>
          </w:tcPr>
          <w:p>
            <w:pPr>
              <w:pStyle w:val="TableParagraph"/>
              <w:spacing w:line="240" w:lineRule="auto" w:before="2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25"/>
                <w:w w:val="95"/>
                <w:sz w:val="16"/>
                <w:szCs w:val="16"/>
              </w:rPr>
              <w:t> </w:t>
            </w:r>
            <w:r>
              <w:rPr>
                <w:rFonts w:ascii="Times New Roman" w:hAnsi="Times New Roman" w:cs="Times New Roman" w:eastAsia="Times New Roman" w:hint="default"/>
                <w:i/>
                <w:w w:val="95"/>
                <w:sz w:val="16"/>
                <w:szCs w:val="16"/>
              </w:rPr>
              <w:t>CDSN</w:t>
            </w:r>
            <w:r>
              <w:rPr>
                <w:rFonts w:ascii="宋体" w:hAnsi="宋体" w:cs="宋体" w:eastAsia="宋体" w:hint="default"/>
                <w:w w:val="95"/>
                <w:sz w:val="17"/>
                <w:szCs w:val="17"/>
              </w:rPr>
              <w:t>，中信建投证券研究发展部</w:t>
            </w:r>
            <w:r>
              <w:rPr>
                <w:rFonts w:ascii="宋体" w:hAnsi="宋体" w:cs="宋体" w:eastAsia="宋体" w:hint="default"/>
                <w:sz w:val="17"/>
                <w:szCs w:val="17"/>
              </w:rPr>
            </w:r>
          </w:p>
        </w:tc>
        <w:tc>
          <w:tcPr>
            <w:tcW w:w="5263" w:type="dxa"/>
            <w:tcBorders>
              <w:top w:val="single" w:sz="8" w:space="0" w:color="044B80"/>
              <w:left w:val="nil" w:sz="6" w:space="0" w:color="auto"/>
              <w:bottom w:val="nil" w:sz="6" w:space="0" w:color="auto"/>
              <w:right w:val="nil" w:sz="6" w:space="0" w:color="auto"/>
            </w:tcBorders>
          </w:tcPr>
          <w:p>
            <w:pPr>
              <w:pStyle w:val="TableParagraph"/>
              <w:spacing w:line="240" w:lineRule="auto" w:before="23"/>
              <w:ind w:left="445"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25"/>
                <w:w w:val="95"/>
                <w:sz w:val="16"/>
                <w:szCs w:val="16"/>
              </w:rPr>
              <w:t> </w:t>
            </w:r>
            <w:r>
              <w:rPr>
                <w:rFonts w:ascii="Times New Roman" w:hAnsi="Times New Roman" w:cs="Times New Roman" w:eastAsia="Times New Roman" w:hint="default"/>
                <w:i/>
                <w:w w:val="95"/>
                <w:sz w:val="16"/>
                <w:szCs w:val="16"/>
              </w:rPr>
              <w:t>CDSN</w:t>
            </w:r>
            <w:r>
              <w:rPr>
                <w:rFonts w:ascii="宋体" w:hAnsi="宋体" w:cs="宋体" w:eastAsia="宋体" w:hint="default"/>
                <w:w w:val="95"/>
                <w:sz w:val="17"/>
                <w:szCs w:val="17"/>
              </w:rPr>
              <w:t>，中信建投证券研究发展部</w:t>
            </w:r>
            <w:r>
              <w:rPr>
                <w:rFonts w:ascii="宋体" w:hAnsi="宋体" w:cs="宋体" w:eastAsia="宋体" w:hint="default"/>
                <w:sz w:val="17"/>
                <w:szCs w:val="17"/>
              </w:rPr>
            </w:r>
          </w:p>
        </w:tc>
      </w:tr>
    </w:tbl>
    <w:p>
      <w:pPr>
        <w:spacing w:line="240" w:lineRule="auto" w:before="7"/>
        <w:ind w:right="0"/>
        <w:rPr>
          <w:rFonts w:ascii="宋体" w:hAnsi="宋体" w:cs="宋体" w:eastAsia="宋体" w:hint="default"/>
          <w:sz w:val="13"/>
          <w:szCs w:val="13"/>
        </w:rPr>
      </w:pPr>
    </w:p>
    <w:p>
      <w:pPr>
        <w:spacing w:line="312" w:lineRule="exact" w:before="21"/>
        <w:ind w:left="132" w:right="231" w:firstLine="403"/>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成本方面，预计 </w:t>
      </w:r>
      <w:r>
        <w:rPr>
          <w:rFonts w:ascii="Times New Roman" w:hAnsi="Times New Roman" w:cs="Times New Roman" w:eastAsia="Times New Roman" w:hint="default"/>
          <w:b/>
          <w:bCs/>
          <w:sz w:val="20"/>
          <w:szCs w:val="20"/>
        </w:rPr>
        <w:t>TOF </w:t>
      </w:r>
      <w:r>
        <w:rPr>
          <w:rFonts w:ascii="Microsoft JhengHei" w:hAnsi="Microsoft JhengHei" w:cs="Microsoft JhengHei" w:eastAsia="Microsoft JhengHei" w:hint="default"/>
          <w:b/>
          <w:bCs/>
          <w:sz w:val="20"/>
          <w:szCs w:val="20"/>
        </w:rPr>
        <w:t>和结构光的 </w:t>
      </w:r>
      <w:r>
        <w:rPr>
          <w:rFonts w:ascii="Times New Roman" w:hAnsi="Times New Roman" w:cs="Times New Roman" w:eastAsia="Times New Roman" w:hint="default"/>
          <w:b/>
          <w:bCs/>
          <w:sz w:val="20"/>
          <w:szCs w:val="20"/>
        </w:rPr>
        <w:t>BOM </w:t>
      </w:r>
      <w:r>
        <w:rPr>
          <w:rFonts w:ascii="Microsoft JhengHei" w:hAnsi="Microsoft JhengHei" w:cs="Microsoft JhengHei" w:eastAsia="Microsoft JhengHei" w:hint="default"/>
          <w:b/>
          <w:bCs/>
          <w:sz w:val="20"/>
          <w:szCs w:val="20"/>
        </w:rPr>
        <w:t>成本大约为 </w:t>
      </w:r>
      <w:r>
        <w:rPr>
          <w:rFonts w:ascii="Times New Roman" w:hAnsi="Times New Roman" w:cs="Times New Roman" w:eastAsia="Times New Roman" w:hint="default"/>
          <w:b/>
          <w:bCs/>
          <w:sz w:val="20"/>
          <w:szCs w:val="20"/>
        </w:rPr>
        <w:t>12-15 </w:t>
      </w:r>
      <w:r>
        <w:rPr>
          <w:rFonts w:ascii="Microsoft JhengHei" w:hAnsi="Microsoft JhengHei" w:cs="Microsoft JhengHei" w:eastAsia="Microsoft JhengHei" w:hint="default"/>
          <w:b/>
          <w:bCs/>
          <w:sz w:val="20"/>
          <w:szCs w:val="20"/>
        </w:rPr>
        <w:t>美金和 </w:t>
      </w:r>
      <w:r>
        <w:rPr>
          <w:rFonts w:ascii="Times New Roman" w:hAnsi="Times New Roman" w:cs="Times New Roman" w:eastAsia="Times New Roman" w:hint="default"/>
          <w:b/>
          <w:bCs/>
          <w:sz w:val="20"/>
          <w:szCs w:val="20"/>
        </w:rPr>
        <w:t>20 </w:t>
      </w:r>
      <w:r>
        <w:rPr>
          <w:rFonts w:ascii="Microsoft JhengHei" w:hAnsi="Microsoft JhengHei" w:cs="Microsoft JhengHei" w:eastAsia="Microsoft JhengHei" w:hint="default"/>
          <w:b/>
          <w:bCs/>
          <w:sz w:val="20"/>
          <w:szCs w:val="20"/>
        </w:rPr>
        <w:t>美金，相比之下 </w:t>
      </w:r>
      <w:r>
        <w:rPr>
          <w:rFonts w:ascii="Times New Roman" w:hAnsi="Times New Roman" w:cs="Times New Roman" w:eastAsia="Times New Roman" w:hint="default"/>
          <w:b/>
          <w:bCs/>
          <w:sz w:val="20"/>
          <w:szCs w:val="20"/>
        </w:rPr>
        <w:t>TOF </w:t>
      </w:r>
      <w:r>
        <w:rPr>
          <w:rFonts w:ascii="Microsoft JhengHei" w:hAnsi="Microsoft JhengHei" w:cs="Microsoft JhengHei" w:eastAsia="Microsoft JhengHei" w:hint="default"/>
          <w:b/>
          <w:bCs/>
          <w:sz w:val="20"/>
          <w:szCs w:val="20"/>
        </w:rPr>
        <w:t>更具有成本优 </w:t>
      </w:r>
      <w:r>
        <w:rPr>
          <w:rFonts w:ascii="Microsoft JhengHei" w:hAnsi="Microsoft JhengHei" w:cs="Microsoft JhengHei" w:eastAsia="Microsoft JhengHei" w:hint="default"/>
          <w:b/>
          <w:bCs/>
          <w:spacing w:val="-7"/>
          <w:w w:val="99"/>
          <w:sz w:val="20"/>
          <w:szCs w:val="20"/>
        </w:rPr>
        <w:t>势。</w:t>
      </w:r>
      <w:r>
        <w:rPr>
          <w:rFonts w:ascii="Times New Roman" w:hAnsi="Times New Roman" w:cs="Times New Roman" w:eastAsia="Times New Roman" w:hint="default"/>
          <w:spacing w:val="-7"/>
          <w:w w:val="99"/>
          <w:sz w:val="20"/>
          <w:szCs w:val="20"/>
        </w:rPr>
        <w:t>iPhone</w:t>
      </w:r>
      <w:r>
        <w:rPr>
          <w:rFonts w:ascii="Times New Roman" w:hAnsi="Times New Roman" w:cs="Times New Roman" w:eastAsia="Times New Roman" w:hint="default"/>
          <w:w w:val="99"/>
          <w:sz w:val="20"/>
          <w:szCs w:val="20"/>
        </w:rPr>
        <w:t> </w:t>
      </w:r>
      <w:r>
        <w:rPr>
          <w:rFonts w:ascii="Times New Roman" w:hAnsi="Times New Roman" w:cs="Times New Roman" w:eastAsia="Times New Roman" w:hint="default"/>
          <w:w w:val="99"/>
          <w:sz w:val="20"/>
          <w:szCs w:val="20"/>
        </w:rPr>
        <w:t>X </w:t>
      </w:r>
      <w:r>
        <w:rPr>
          <w:rFonts w:ascii="宋体" w:hAnsi="宋体" w:cs="宋体" w:eastAsia="宋体" w:hint="default"/>
          <w:spacing w:val="-5"/>
          <w:w w:val="99"/>
          <w:sz w:val="20"/>
          <w:szCs w:val="20"/>
        </w:rPr>
        <w:t>的结构光技术的解决方案包括三个子模块（点投影仪、近红外摄像机和泛光照明器</w:t>
      </w:r>
      <w:r>
        <w:rPr>
          <w:rFonts w:ascii="Times New Roman" w:hAnsi="Times New Roman" w:cs="Times New Roman" w:eastAsia="Times New Roman" w:hint="default"/>
          <w:spacing w:val="-5"/>
          <w:w w:val="99"/>
          <w:sz w:val="20"/>
          <w:szCs w:val="20"/>
        </w:rPr>
        <w:t>+</w:t>
      </w:r>
      <w:r>
        <w:rPr>
          <w:rFonts w:ascii="宋体" w:hAnsi="宋体" w:cs="宋体" w:eastAsia="宋体" w:hint="default"/>
          <w:spacing w:val="-5"/>
          <w:w w:val="99"/>
          <w:sz w:val="20"/>
          <w:szCs w:val="20"/>
        </w:rPr>
        <w:t>接近传感器），</w:t>
      </w:r>
      <w:r>
        <w:rPr>
          <w:rFonts w:ascii="宋体" w:hAnsi="宋体" w:cs="宋体" w:eastAsia="宋体" w:hint="default"/>
          <w:w w:val="99"/>
          <w:sz w:val="20"/>
          <w:szCs w:val="20"/>
        </w:rPr>
        <w:t> </w:t>
      </w:r>
      <w:r>
        <w:rPr>
          <w:rFonts w:ascii="宋体" w:hAnsi="宋体" w:cs="宋体" w:eastAsia="宋体" w:hint="default"/>
          <w:w w:val="99"/>
          <w:sz w:val="20"/>
          <w:szCs w:val="20"/>
        </w:rPr>
      </w:r>
      <w:r>
        <w:rPr>
          <w:rFonts w:ascii="宋体" w:hAnsi="宋体" w:cs="宋体" w:eastAsia="宋体" w:hint="default"/>
          <w:sz w:val="20"/>
          <w:szCs w:val="20"/>
        </w:rPr>
        <w:t>而</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TOF</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解决方案则将三个模块集成到一个模块中，芯片的成本大约占到整体</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BOM</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的</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28%-30%</w:t>
      </w:r>
      <w:r>
        <w:rPr>
          <w:rFonts w:ascii="宋体" w:hAnsi="宋体" w:cs="宋体" w:eastAsia="宋体" w:hint="default"/>
          <w:sz w:val="20"/>
          <w:szCs w:val="20"/>
        </w:rPr>
        <w:t>。</w:t>
      </w:r>
    </w:p>
    <w:p>
      <w:pPr>
        <w:spacing w:line="240" w:lineRule="auto" w:before="6"/>
        <w:ind w:right="0"/>
        <w:rPr>
          <w:rFonts w:ascii="宋体" w:hAnsi="宋体" w:cs="宋体" w:eastAsia="宋体" w:hint="default"/>
          <w:sz w:val="15"/>
          <w:szCs w:val="15"/>
        </w:rPr>
      </w:pPr>
    </w:p>
    <w:p>
      <w:pPr>
        <w:spacing w:line="266" w:lineRule="auto" w:before="0"/>
        <w:ind w:left="132" w:right="120" w:firstLine="403"/>
        <w:jc w:val="left"/>
        <w:rPr>
          <w:rFonts w:ascii="宋体" w:hAnsi="宋体" w:cs="宋体" w:eastAsia="宋体" w:hint="default"/>
          <w:sz w:val="20"/>
          <w:szCs w:val="20"/>
        </w:rPr>
      </w:pPr>
      <w:r>
        <w:rPr>
          <w:rFonts w:ascii="Times New Roman" w:hAnsi="Times New Roman" w:cs="Times New Roman" w:eastAsia="Times New Roman" w:hint="default"/>
          <w:b/>
          <w:bCs/>
          <w:sz w:val="20"/>
          <w:szCs w:val="20"/>
        </w:rPr>
        <w:t>TOF </w:t>
      </w:r>
      <w:r>
        <w:rPr>
          <w:rFonts w:ascii="Microsoft JhengHei" w:hAnsi="Microsoft JhengHei" w:cs="Microsoft JhengHei" w:eastAsia="Microsoft JhengHei" w:hint="default"/>
          <w:b/>
          <w:bCs/>
          <w:sz w:val="20"/>
          <w:szCs w:val="20"/>
        </w:rPr>
        <w:t>产业链的主要玩家包括 </w:t>
      </w:r>
      <w:r>
        <w:rPr>
          <w:rFonts w:ascii="Times New Roman" w:hAnsi="Times New Roman" w:cs="Times New Roman" w:eastAsia="Times New Roman" w:hint="default"/>
          <w:b/>
          <w:bCs/>
          <w:sz w:val="20"/>
          <w:szCs w:val="20"/>
        </w:rPr>
        <w:t>TOF </w:t>
      </w:r>
      <w:r>
        <w:rPr>
          <w:rFonts w:ascii="Microsoft JhengHei" w:hAnsi="Microsoft JhengHei" w:cs="Microsoft JhengHei" w:eastAsia="Microsoft JhengHei" w:hint="default"/>
          <w:b/>
          <w:bCs/>
          <w:spacing w:val="-5"/>
          <w:sz w:val="20"/>
          <w:szCs w:val="20"/>
        </w:rPr>
        <w:t>传感器芯片厂商、模组厂商、算法厂商即 </w:t>
      </w:r>
      <w:r>
        <w:rPr>
          <w:rFonts w:ascii="Times New Roman" w:hAnsi="Times New Roman" w:cs="Times New Roman" w:eastAsia="Times New Roman" w:hint="default"/>
          <w:b/>
          <w:bCs/>
          <w:spacing w:val="-7"/>
          <w:sz w:val="20"/>
          <w:szCs w:val="20"/>
        </w:rPr>
        <w:t>VCSEL</w:t>
      </w:r>
      <w:r>
        <w:rPr>
          <w:rFonts w:ascii="Microsoft JhengHei" w:hAnsi="Microsoft JhengHei" w:cs="Microsoft JhengHei" w:eastAsia="Microsoft JhengHei" w:hint="default"/>
          <w:b/>
          <w:bCs/>
          <w:spacing w:val="-7"/>
          <w:sz w:val="20"/>
          <w:szCs w:val="20"/>
        </w:rPr>
        <w:t>、</w:t>
      </w:r>
      <w:r>
        <w:rPr>
          <w:rFonts w:ascii="Times New Roman" w:hAnsi="Times New Roman" w:cs="Times New Roman" w:eastAsia="Times New Roman" w:hint="default"/>
          <w:b/>
          <w:bCs/>
          <w:spacing w:val="-7"/>
          <w:sz w:val="20"/>
          <w:szCs w:val="20"/>
        </w:rPr>
        <w:t>DOE </w:t>
      </w:r>
      <w:r>
        <w:rPr>
          <w:rFonts w:ascii="Microsoft JhengHei" w:hAnsi="Microsoft JhengHei" w:cs="Microsoft JhengHei" w:eastAsia="Microsoft JhengHei" w:hint="default"/>
          <w:b/>
          <w:bCs/>
          <w:sz w:val="20"/>
          <w:szCs w:val="20"/>
        </w:rPr>
        <w:t>等元器件厂商。 </w:t>
      </w:r>
      <w:r>
        <w:rPr>
          <w:rFonts w:ascii="宋体" w:hAnsi="宋体" w:cs="宋体" w:eastAsia="宋体" w:hint="default"/>
          <w:sz w:val="20"/>
          <w:szCs w:val="20"/>
        </w:rPr>
        <w:t>其中 </w:t>
      </w:r>
      <w:r>
        <w:rPr>
          <w:rFonts w:ascii="Times New Roman" w:hAnsi="Times New Roman" w:cs="Times New Roman" w:eastAsia="Times New Roman" w:hint="default"/>
          <w:spacing w:val="-3"/>
          <w:sz w:val="20"/>
          <w:szCs w:val="20"/>
        </w:rPr>
        <w:t>VCSEL</w:t>
      </w:r>
      <w:r>
        <w:rPr>
          <w:rFonts w:ascii="宋体" w:hAnsi="宋体" w:cs="宋体" w:eastAsia="宋体" w:hint="default"/>
          <w:spacing w:val="-3"/>
          <w:sz w:val="20"/>
          <w:szCs w:val="20"/>
        </w:rPr>
        <w:t>（垂直腔面发射激光器，面射型激光）是 </w:t>
      </w:r>
      <w:r>
        <w:rPr>
          <w:rFonts w:ascii="Times New Roman" w:hAnsi="Times New Roman" w:cs="Times New Roman" w:eastAsia="Times New Roman" w:hint="default"/>
          <w:sz w:val="20"/>
          <w:szCs w:val="20"/>
        </w:rPr>
        <w:t>TOF </w:t>
      </w:r>
      <w:r>
        <w:rPr>
          <w:rFonts w:ascii="宋体" w:hAnsi="宋体" w:cs="宋体" w:eastAsia="宋体" w:hint="default"/>
          <w:spacing w:val="-3"/>
          <w:sz w:val="20"/>
          <w:szCs w:val="20"/>
        </w:rPr>
        <w:t>技术方案所采用的光源；</w:t>
      </w:r>
      <w:r>
        <w:rPr>
          <w:rFonts w:ascii="Times New Roman" w:hAnsi="Times New Roman" w:cs="Times New Roman" w:eastAsia="Times New Roman" w:hint="default"/>
          <w:spacing w:val="-3"/>
          <w:sz w:val="20"/>
          <w:szCs w:val="20"/>
        </w:rPr>
        <w:t>DOE</w:t>
      </w:r>
      <w:r>
        <w:rPr>
          <w:rFonts w:ascii="宋体" w:hAnsi="宋体" w:cs="宋体" w:eastAsia="宋体" w:hint="default"/>
          <w:spacing w:val="-3"/>
          <w:sz w:val="20"/>
          <w:szCs w:val="20"/>
        </w:rPr>
        <w:t>（衍射光学元件）用来 </w:t>
      </w:r>
      <w:r>
        <w:rPr>
          <w:rFonts w:ascii="宋体" w:hAnsi="宋体" w:cs="宋体" w:eastAsia="宋体" w:hint="default"/>
          <w:sz w:val="20"/>
          <w:szCs w:val="20"/>
        </w:rPr>
        <w:t>使发出的光保持均匀，准确测距。两者是 </w:t>
      </w:r>
      <w:r>
        <w:rPr>
          <w:rFonts w:ascii="Times New Roman" w:hAnsi="Times New Roman" w:cs="Times New Roman" w:eastAsia="Times New Roman" w:hint="default"/>
          <w:sz w:val="20"/>
          <w:szCs w:val="20"/>
        </w:rPr>
        <w:t>TOF </w:t>
      </w:r>
      <w:r>
        <w:rPr>
          <w:rFonts w:ascii="宋体" w:hAnsi="宋体" w:cs="宋体" w:eastAsia="宋体" w:hint="default"/>
          <w:sz w:val="20"/>
          <w:szCs w:val="20"/>
        </w:rPr>
        <w:t>的核心元器件。</w:t>
      </w:r>
      <w:r>
        <w:rPr>
          <w:rFonts w:ascii="Times New Roman" w:hAnsi="Times New Roman" w:cs="Times New Roman" w:eastAsia="Times New Roman" w:hint="default"/>
          <w:sz w:val="20"/>
          <w:szCs w:val="20"/>
        </w:rPr>
        <w:t>TOF</w:t>
      </w:r>
      <w:r>
        <w:rPr>
          <w:rFonts w:ascii="Times New Roman" w:hAnsi="Times New Roman" w:cs="Times New Roman" w:eastAsia="Times New Roman" w:hint="default"/>
          <w:spacing w:val="-22"/>
          <w:sz w:val="20"/>
          <w:szCs w:val="20"/>
        </w:rPr>
        <w:t> </w:t>
      </w:r>
      <w:r>
        <w:rPr>
          <w:rFonts w:ascii="宋体" w:hAnsi="宋体" w:cs="宋体" w:eastAsia="宋体" w:hint="default"/>
          <w:sz w:val="20"/>
          <w:szCs w:val="20"/>
        </w:rPr>
        <w:t>传感器芯片市场由国外厂商占据主导地位， 如三星、索尼、松下、</w:t>
      </w:r>
      <w:r>
        <w:rPr>
          <w:rFonts w:ascii="Times New Roman" w:hAnsi="Times New Roman" w:cs="Times New Roman" w:eastAsia="Times New Roman" w:hint="default"/>
          <w:sz w:val="20"/>
          <w:szCs w:val="20"/>
        </w:rPr>
        <w:t>ADI</w:t>
      </w:r>
      <w:r>
        <w:rPr>
          <w:rFonts w:ascii="宋体" w:hAnsi="宋体" w:cs="宋体" w:eastAsia="宋体" w:hint="default"/>
          <w:sz w:val="20"/>
          <w:szCs w:val="20"/>
        </w:rPr>
        <w:t>、</w:t>
      </w:r>
      <w:r>
        <w:rPr>
          <w:rFonts w:ascii="Times New Roman" w:hAnsi="Times New Roman" w:cs="Times New Roman" w:eastAsia="Times New Roman" w:hint="default"/>
          <w:sz w:val="20"/>
          <w:szCs w:val="20"/>
        </w:rPr>
        <w:t>Intel </w:t>
      </w:r>
      <w:r>
        <w:rPr>
          <w:rFonts w:ascii="宋体" w:hAnsi="宋体" w:cs="宋体" w:eastAsia="宋体" w:hint="default"/>
          <w:sz w:val="20"/>
          <w:szCs w:val="20"/>
        </w:rPr>
        <w:t>等。</w:t>
      </w:r>
      <w:r>
        <w:rPr>
          <w:rFonts w:ascii="Times New Roman" w:hAnsi="Times New Roman" w:cs="Times New Roman" w:eastAsia="Times New Roman" w:hint="default"/>
          <w:sz w:val="20"/>
          <w:szCs w:val="20"/>
        </w:rPr>
        <w:t>TOF</w:t>
      </w:r>
      <w:r>
        <w:rPr>
          <w:rFonts w:ascii="Times New Roman" w:hAnsi="Times New Roman" w:cs="Times New Roman" w:eastAsia="Times New Roman" w:hint="default"/>
          <w:spacing w:val="-12"/>
          <w:sz w:val="20"/>
          <w:szCs w:val="20"/>
        </w:rPr>
        <w:t> </w:t>
      </w:r>
      <w:r>
        <w:rPr>
          <w:rFonts w:ascii="宋体" w:hAnsi="宋体" w:cs="宋体" w:eastAsia="宋体" w:hint="default"/>
          <w:sz w:val="20"/>
          <w:szCs w:val="20"/>
        </w:rPr>
        <w:t>模组厂商舜宇光学、欧菲光、立景创新、丘钛科技等。</w:t>
      </w:r>
    </w:p>
    <w:p>
      <w:pPr>
        <w:spacing w:line="240" w:lineRule="auto" w:before="3"/>
        <w:ind w:right="0"/>
        <w:rPr>
          <w:rFonts w:ascii="宋体" w:hAnsi="宋体" w:cs="宋体" w:eastAsia="宋体" w:hint="default"/>
          <w:sz w:val="17"/>
          <w:szCs w:val="17"/>
        </w:rPr>
      </w:pPr>
    </w:p>
    <w:p>
      <w:pPr>
        <w:pStyle w:val="Heading3"/>
        <w:spacing w:line="240" w:lineRule="auto" w:before="0"/>
        <w:ind w:right="0"/>
        <w:jc w:val="left"/>
      </w:pPr>
      <w:r>
        <w:rPr>
          <w:rFonts w:ascii="Arial" w:hAnsi="Arial" w:cs="Arial" w:eastAsia="Arial" w:hint="default"/>
          <w:color w:val="044E7D"/>
        </w:rPr>
        <w:t>2.5.2 5G </w:t>
      </w:r>
      <w:r>
        <w:rPr>
          <w:color w:val="044E7D"/>
        </w:rPr>
        <w:t>时代，车联网</w:t>
      </w:r>
      <w:r>
        <w:rPr>
          <w:rFonts w:ascii="Arial" w:hAnsi="Arial" w:cs="Arial" w:eastAsia="Arial" w:hint="default"/>
          <w:color w:val="044E7D"/>
        </w:rPr>
        <w:t>&amp;ADAS</w:t>
      </w:r>
      <w:r>
        <w:rPr>
          <w:rFonts w:ascii="Arial" w:hAnsi="Arial" w:cs="Arial" w:eastAsia="Arial" w:hint="default"/>
          <w:color w:val="044E7D"/>
          <w:spacing w:val="-24"/>
        </w:rPr>
        <w:t> </w:t>
      </w:r>
      <w:r>
        <w:rPr>
          <w:color w:val="044E7D"/>
        </w:rPr>
        <w:t>为车载摄像头模组市场提供了广阔的空间</w:t>
      </w:r>
      <w:r>
        <w:rPr/>
      </w:r>
    </w:p>
    <w:p>
      <w:pPr>
        <w:pStyle w:val="BodyText"/>
        <w:spacing w:line="259" w:lineRule="auto" w:before="106"/>
        <w:ind w:right="228" w:firstLine="403"/>
        <w:jc w:val="left"/>
      </w:pPr>
      <w:r>
        <w:rPr>
          <w:rFonts w:ascii="Microsoft JhengHei" w:hAnsi="Microsoft JhengHei" w:cs="Microsoft JhengHei" w:eastAsia="Microsoft JhengHei" w:hint="default"/>
          <w:b/>
          <w:bCs/>
        </w:rPr>
        <w:t>无人驾驶将是 </w:t>
      </w:r>
      <w:r>
        <w:rPr>
          <w:rFonts w:ascii="Times New Roman" w:hAnsi="Times New Roman" w:cs="Times New Roman" w:eastAsia="Times New Roman" w:hint="default"/>
          <w:b/>
          <w:bCs/>
        </w:rPr>
        <w:t>5G </w:t>
      </w:r>
      <w:r>
        <w:rPr>
          <w:rFonts w:ascii="Microsoft JhengHei" w:hAnsi="Microsoft JhengHei" w:cs="Microsoft JhengHei" w:eastAsia="Microsoft JhengHei" w:hint="default"/>
          <w:b/>
          <w:bCs/>
          <w:spacing w:val="-3"/>
        </w:rPr>
        <w:t>网络的重要应用。</w:t>
      </w:r>
      <w:r>
        <w:rPr>
          <w:spacing w:val="-3"/>
        </w:rPr>
        <w:t>车联网（</w:t>
      </w:r>
      <w:r>
        <w:rPr>
          <w:rFonts w:ascii="Times New Roman" w:hAnsi="Times New Roman" w:cs="Times New Roman" w:eastAsia="Times New Roman" w:hint="default"/>
          <w:spacing w:val="-3"/>
        </w:rPr>
        <w:t>V2X</w:t>
      </w:r>
      <w:r>
        <w:rPr>
          <w:spacing w:val="-3"/>
        </w:rPr>
        <w:t>）和</w:t>
      </w:r>
      <w:r>
        <w:rPr>
          <w:spacing w:val="-44"/>
        </w:rPr>
        <w:t> </w:t>
      </w:r>
      <w:r>
        <w:rPr>
          <w:rFonts w:ascii="Times New Roman" w:hAnsi="Times New Roman" w:cs="Times New Roman" w:eastAsia="Times New Roman" w:hint="default"/>
          <w:spacing w:val="-3"/>
        </w:rPr>
        <w:t>ADAS</w:t>
      </w:r>
      <w:r>
        <w:rPr>
          <w:spacing w:val="-3"/>
        </w:rPr>
        <w:t>（高级驾驶辅助系统）是无人驾驶的过渡，也 </w:t>
      </w:r>
      <w:r>
        <w:rPr/>
        <w:t>是传统汽车主要升级研发方向，预计到</w:t>
      </w:r>
      <w:r>
        <w:rPr>
          <w:spacing w:val="-52"/>
        </w:rPr>
        <w:t> </w:t>
      </w:r>
      <w:r>
        <w:rPr>
          <w:rFonts w:ascii="Times New Roman" w:hAnsi="Times New Roman" w:cs="Times New Roman" w:eastAsia="Times New Roman" w:hint="default"/>
        </w:rPr>
        <w:t>2025</w:t>
      </w:r>
      <w:r>
        <w:rPr>
          <w:rFonts w:ascii="Times New Roman" w:hAnsi="Times New Roman" w:cs="Times New Roman" w:eastAsia="Times New Roman" w:hint="default"/>
          <w:spacing w:val="-3"/>
        </w:rPr>
        <w:t> </w:t>
      </w:r>
      <w:r>
        <w:rPr/>
        <w:t>年车联网产业将达到万亿元规模，渗透率高达</w:t>
      </w:r>
      <w:r>
        <w:rPr>
          <w:spacing w:val="-52"/>
        </w:rPr>
        <w:t> </w:t>
      </w:r>
      <w:r>
        <w:rPr>
          <w:rFonts w:ascii="Times New Roman" w:hAnsi="Times New Roman" w:cs="Times New Roman" w:eastAsia="Times New Roman" w:hint="default"/>
        </w:rPr>
        <w:t>65%</w:t>
      </w:r>
      <w:r>
        <w:rPr/>
        <w:t>。</w:t>
      </w:r>
    </w:p>
    <w:p>
      <w:pPr>
        <w:spacing w:line="240" w:lineRule="auto" w:before="12"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9621"/>
      </w:tblGrid>
      <w:tr>
        <w:trPr>
          <w:trHeight w:val="251" w:hRule="exact"/>
        </w:trPr>
        <w:tc>
          <w:tcPr>
            <w:tcW w:w="9621"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11" w:id="112"/>
            <w:bookmarkEnd w:id="112"/>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75</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ADAS</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车载摄像头配置</w:t>
            </w:r>
            <w:r>
              <w:rPr>
                <w:rFonts w:ascii="Microsoft JhengHei" w:hAnsi="Microsoft JhengHei" w:cs="Microsoft JhengHei" w:eastAsia="Microsoft JhengHei" w:hint="default"/>
                <w:sz w:val="18"/>
                <w:szCs w:val="18"/>
              </w:rPr>
            </w:r>
          </w:p>
        </w:tc>
      </w:tr>
      <w:tr>
        <w:trPr>
          <w:trHeight w:val="3130" w:hRule="exact"/>
        </w:trPr>
        <w:tc>
          <w:tcPr>
            <w:tcW w:w="9621" w:type="dxa"/>
            <w:tcBorders>
              <w:top w:val="single" w:sz="4" w:space="0" w:color="044B80"/>
              <w:left w:val="nil" w:sz="6" w:space="0" w:color="auto"/>
              <w:bottom w:val="single" w:sz="4" w:space="0" w:color="044B80"/>
              <w:right w:val="nil" w:sz="6" w:space="0" w:color="auto"/>
            </w:tcBorders>
          </w:tcPr>
          <w:p>
            <w:pPr>
              <w:pStyle w:val="TableParagraph"/>
              <w:spacing w:line="240" w:lineRule="auto"/>
              <w:ind w:left="162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056896" cy="1965579"/>
                  <wp:effectExtent l="0" t="0" r="0" b="0"/>
                  <wp:docPr id="135" name="image328.png" descr=""/>
                  <wp:cNvGraphicFramePr>
                    <a:graphicFrameLocks noChangeAspect="1"/>
                  </wp:cNvGraphicFramePr>
                  <a:graphic>
                    <a:graphicData uri="http://schemas.openxmlformats.org/drawingml/2006/picture">
                      <pic:pic>
                        <pic:nvPicPr>
                          <pic:cNvPr id="136" name="image328.png"/>
                          <pic:cNvPicPr/>
                        </pic:nvPicPr>
                        <pic:blipFill>
                          <a:blip r:embed="rId339" cstate="print"/>
                          <a:stretch>
                            <a:fillRect/>
                          </a:stretch>
                        </pic:blipFill>
                        <pic:spPr>
                          <a:xfrm>
                            <a:off x="0" y="0"/>
                            <a:ext cx="4056896" cy="1965579"/>
                          </a:xfrm>
                          <a:prstGeom prst="rect">
                            <a:avLst/>
                          </a:prstGeom>
                        </pic:spPr>
                      </pic:pic>
                    </a:graphicData>
                  </a:graphic>
                </wp:inline>
              </w:drawing>
            </w:r>
            <w:r>
              <w:rPr>
                <w:rFonts w:ascii="宋体" w:hAnsi="宋体" w:cs="宋体" w:eastAsia="宋体" w:hint="default"/>
                <w:sz w:val="20"/>
                <w:szCs w:val="20"/>
              </w:rPr>
            </w:r>
          </w:p>
        </w:tc>
      </w:tr>
      <w:tr>
        <w:trPr>
          <w:trHeight w:val="255" w:hRule="exact"/>
        </w:trPr>
        <w:tc>
          <w:tcPr>
            <w:tcW w:w="9621" w:type="dxa"/>
            <w:tcBorders>
              <w:top w:val="single" w:sz="4" w:space="0" w:color="044B80"/>
              <w:left w:val="nil" w:sz="6" w:space="0" w:color="auto"/>
              <w:bottom w:val="nil" w:sz="6" w:space="0" w:color="auto"/>
              <w:right w:val="nil" w:sz="6" w:space="0" w:color="auto"/>
            </w:tcBorders>
          </w:tcPr>
          <w:p>
            <w:pPr>
              <w:pStyle w:val="TableParagraph"/>
              <w:spacing w:line="240" w:lineRule="auto" w:before="20"/>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8"/>
                <w:w w:val="95"/>
                <w:sz w:val="16"/>
                <w:szCs w:val="16"/>
              </w:rPr>
              <w:t> </w:t>
            </w:r>
            <w:r>
              <w:rPr>
                <w:rFonts w:ascii="宋体" w:hAnsi="宋体" w:cs="宋体" w:eastAsia="宋体" w:hint="default"/>
                <w:w w:val="95"/>
                <w:sz w:val="17"/>
                <w:szCs w:val="17"/>
              </w:rPr>
              <w:t>舜宇光学科技，中信建投证券研究发展部</w:t>
            </w:r>
            <w:r>
              <w:rPr>
                <w:rFonts w:ascii="宋体" w:hAnsi="宋体" w:cs="宋体" w:eastAsia="宋体" w:hint="default"/>
                <w:sz w:val="17"/>
                <w:szCs w:val="17"/>
              </w:rPr>
            </w:r>
          </w:p>
        </w:tc>
      </w:tr>
    </w:tbl>
    <w:p>
      <w:pPr>
        <w:spacing w:line="240" w:lineRule="auto" w:before="7"/>
        <w:ind w:right="0"/>
        <w:rPr>
          <w:rFonts w:ascii="宋体" w:hAnsi="宋体" w:cs="宋体" w:eastAsia="宋体" w:hint="default"/>
          <w:sz w:val="13"/>
          <w:szCs w:val="13"/>
        </w:rPr>
      </w:pPr>
    </w:p>
    <w:p>
      <w:pPr>
        <w:pStyle w:val="BodyText"/>
        <w:spacing w:line="240" w:lineRule="auto" w:before="37"/>
        <w:ind w:left="534" w:right="0"/>
        <w:jc w:val="left"/>
      </w:pPr>
      <w:r>
        <w:rPr/>
        <w:t>摄像头是</w:t>
      </w:r>
      <w:r>
        <w:rPr>
          <w:spacing w:val="-65"/>
        </w:rPr>
        <w:t> </w:t>
      </w:r>
      <w:r>
        <w:rPr>
          <w:rFonts w:ascii="Times New Roman" w:hAnsi="Times New Roman" w:cs="Times New Roman" w:eastAsia="Times New Roman" w:hint="default"/>
        </w:rPr>
        <w:t>ADAS</w:t>
      </w:r>
      <w:r>
        <w:rPr>
          <w:rFonts w:ascii="Times New Roman" w:hAnsi="Times New Roman" w:cs="Times New Roman" w:eastAsia="Times New Roman" w:hint="default"/>
          <w:spacing w:val="-17"/>
        </w:rPr>
        <w:t> </w:t>
      </w:r>
      <w:r>
        <w:rPr/>
        <w:t>核心传感器，未来随着车联网的普及和</w:t>
      </w:r>
      <w:r>
        <w:rPr>
          <w:spacing w:val="-63"/>
        </w:rPr>
        <w:t> </w:t>
      </w:r>
      <w:r>
        <w:rPr>
          <w:rFonts w:ascii="Times New Roman" w:hAnsi="Times New Roman" w:cs="Times New Roman" w:eastAsia="Times New Roman" w:hint="default"/>
        </w:rPr>
        <w:t>ADAS</w:t>
      </w:r>
      <w:r>
        <w:rPr>
          <w:rFonts w:ascii="Times New Roman" w:hAnsi="Times New Roman" w:cs="Times New Roman" w:eastAsia="Times New Roman" w:hint="default"/>
          <w:spacing w:val="-17"/>
        </w:rPr>
        <w:t> </w:t>
      </w:r>
      <w:r>
        <w:rPr/>
        <w:t>配置率的上升，单车搭载摄像头数量不少于</w:t>
      </w:r>
    </w:p>
    <w:p>
      <w:pPr>
        <w:pStyle w:val="BodyText"/>
        <w:spacing w:line="240" w:lineRule="auto" w:before="35"/>
        <w:ind w:right="0"/>
        <w:jc w:val="left"/>
      </w:pPr>
      <w:r>
        <w:rPr>
          <w:rFonts w:ascii="Times New Roman" w:hAnsi="Times New Roman" w:cs="Times New Roman" w:eastAsia="Times New Roman" w:hint="default"/>
        </w:rPr>
        <w:t>4-8</w:t>
      </w:r>
      <w:r>
        <w:rPr>
          <w:rFonts w:ascii="Times New Roman" w:hAnsi="Times New Roman" w:cs="Times New Roman" w:eastAsia="Times New Roman" w:hint="default"/>
          <w:spacing w:val="-1"/>
        </w:rPr>
        <w:t> </w:t>
      </w:r>
      <w:r>
        <w:rPr/>
        <w:t>个，为摄像头模组提供了广阔的市场，预计</w:t>
      </w:r>
      <w:r>
        <w:rPr>
          <w:spacing w:val="-51"/>
        </w:rPr>
        <w:t> </w:t>
      </w:r>
      <w:r>
        <w:rPr>
          <w:rFonts w:ascii="Times New Roman" w:hAnsi="Times New Roman" w:cs="Times New Roman" w:eastAsia="Times New Roman" w:hint="default"/>
        </w:rPr>
        <w:t>2020</w:t>
      </w:r>
      <w:r>
        <w:rPr>
          <w:rFonts w:ascii="Times New Roman" w:hAnsi="Times New Roman" w:cs="Times New Roman" w:eastAsia="Times New Roman" w:hint="default"/>
          <w:spacing w:val="-3"/>
        </w:rPr>
        <w:t> </w:t>
      </w:r>
      <w:r>
        <w:rPr/>
        <w:t>年车载摄像头模组出货量约</w:t>
      </w:r>
      <w:r>
        <w:rPr>
          <w:spacing w:val="-49"/>
        </w:rPr>
        <w:t> </w:t>
      </w:r>
      <w:r>
        <w:rPr>
          <w:rFonts w:ascii="Times New Roman" w:hAnsi="Times New Roman" w:cs="Times New Roman" w:eastAsia="Times New Roman" w:hint="default"/>
        </w:rPr>
        <w:t>8000</w:t>
      </w:r>
      <w:r>
        <w:rPr>
          <w:rFonts w:ascii="Times New Roman" w:hAnsi="Times New Roman" w:cs="Times New Roman" w:eastAsia="Times New Roman" w:hint="default"/>
          <w:spacing w:val="-1"/>
        </w:rPr>
        <w:t> </w:t>
      </w:r>
      <w:r>
        <w:rPr/>
        <w:t>万，国内约</w:t>
      </w:r>
      <w:r>
        <w:rPr>
          <w:spacing w:val="-51"/>
        </w:rPr>
        <w:t> </w:t>
      </w:r>
      <w:r>
        <w:rPr>
          <w:rFonts w:ascii="Times New Roman" w:hAnsi="Times New Roman" w:cs="Times New Roman" w:eastAsia="Times New Roman" w:hint="default"/>
        </w:rPr>
        <w:t>3500</w:t>
      </w:r>
      <w:r>
        <w:rPr>
          <w:rFonts w:ascii="Times New Roman" w:hAnsi="Times New Roman" w:cs="Times New Roman" w:eastAsia="Times New Roman" w:hint="default"/>
          <w:spacing w:val="-1"/>
        </w:rPr>
        <w:t> </w:t>
      </w:r>
      <w:r>
        <w:rPr/>
        <w:t>万。</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3" w:after="0"/>
        <w:ind w:right="0"/>
        <w:rPr>
          <w:rFonts w:ascii="宋体" w:hAnsi="宋体" w:cs="宋体" w:eastAsia="宋体" w:hint="default"/>
          <w:sz w:val="13"/>
          <w:szCs w:val="13"/>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386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91" w:firstLine="0"/>
        <w:jc w:val="right"/>
        <w:rPr>
          <w:rFonts w:ascii="宋体" w:hAnsi="宋体" w:cs="宋体" w:eastAsia="宋体" w:hint="default"/>
          <w:sz w:val="16"/>
          <w:szCs w:val="16"/>
        </w:rPr>
      </w:pPr>
      <w:r>
        <w:rPr/>
        <w:pict>
          <v:group style="position:absolute;margin-left:108.379997pt;margin-top:56.098724pt;width:19.2pt;height:.1pt;mso-position-horizontal-relative:page;mso-position-vertical-relative:paragraph;z-index:-418768" coordorigin="2168,1122" coordsize="384,2">
            <v:shape style="position:absolute;left:2168;top:1122;width:384;height:2" coordorigin="2168,1122" coordsize="384,0" path="m2168,1122l2552,1122e" filled="false" stroked="true" strokeweight="3.15pt" strokecolor="#ff8080">
              <v:path arrowok="t"/>
            </v:shape>
            <w10:wrap type="none"/>
          </v:group>
        </w:pict>
      </w:r>
      <w:r>
        <w:rPr/>
        <w:pict>
          <v:group style="position:absolute;margin-left:196.720001pt;margin-top:56.093723pt;width:19.2pt;height:.1pt;mso-position-horizontal-relative:page;mso-position-vertical-relative:paragraph;z-index:-418744" coordorigin="3934,1122" coordsize="384,2">
            <v:shape style="position:absolute;left:3934;top:1122;width:384;height:2" coordorigin="3934,1122" coordsize="384,0" path="m3934,1122l4318,1122e" filled="false" stroked="true" strokeweight="1.25pt" strokecolor="#ff0000">
              <v:path arrowok="t"/>
            </v:shape>
            <w10:wrap type="none"/>
          </v:group>
        </w:pict>
      </w:r>
      <w:r>
        <w:rPr/>
        <w:pict>
          <v:group style="position:absolute;margin-left:321.850006pt;margin-top:54.383724pt;width:204.6pt;height:120.25pt;mso-position-horizontal-relative:page;mso-position-vertical-relative:paragraph;z-index:-418720" coordorigin="6437,1088" coordsize="4092,2405">
            <v:group style="position:absolute;left:6638;top:3052;width:142;height:393" coordorigin="6638,3052" coordsize="142,393">
              <v:shape style="position:absolute;left:6638;top:3052;width:142;height:393" coordorigin="6638,3052" coordsize="142,393" path="m6780,3052l6638,3052,6638,3445,6780,3445,6780,3052xe" filled="true" fillcolor="#ff8080" stroked="false">
                <v:path arrowok="t"/>
                <v:fill type="solid"/>
              </v:shape>
            </v:group>
            <v:group style="position:absolute;left:7087;top:2922;width:142;height:523" coordorigin="7087,2922" coordsize="142,523">
              <v:shape style="position:absolute;left:7087;top:2922;width:142;height:523" coordorigin="7087,2922" coordsize="142,523" path="m7229,2922l7087,2922,7087,3445,7229,3445,7229,2922xe" filled="true" fillcolor="#ff8080" stroked="false">
                <v:path arrowok="t"/>
                <v:fill type="solid"/>
              </v:shape>
            </v:group>
            <v:group style="position:absolute;left:7536;top:2790;width:142;height:655" coordorigin="7536,2790" coordsize="142,655">
              <v:shape style="position:absolute;left:7536;top:2790;width:142;height:655" coordorigin="7536,2790" coordsize="142,655" path="m7678,2790l7536,2790,7536,3445,7678,3445,7678,2790xe" filled="true" fillcolor="#ff8080" stroked="false">
                <v:path arrowok="t"/>
                <v:fill type="solid"/>
              </v:shape>
            </v:group>
            <v:group style="position:absolute;left:7985;top:2661;width:142;height:784" coordorigin="7985,2661" coordsize="142,784">
              <v:shape style="position:absolute;left:7985;top:2661;width:142;height:784" coordorigin="7985,2661" coordsize="142,784" path="m8126,2661l7985,2661,7985,3445,8126,3445,8126,2661xe" filled="true" fillcolor="#ff8080" stroked="false">
                <v:path arrowok="t"/>
                <v:fill type="solid"/>
              </v:shape>
            </v:group>
            <v:group style="position:absolute;left:8434;top:2399;width:142;height:1046" coordorigin="8434,2399" coordsize="142,1046">
              <v:shape style="position:absolute;left:8434;top:2399;width:142;height:1046" coordorigin="8434,2399" coordsize="142,1046" path="m8575,2399l8434,2399,8434,3445,8575,3445,8575,2399xe" filled="true" fillcolor="#ff8080" stroked="false">
                <v:path arrowok="t"/>
                <v:fill type="solid"/>
              </v:shape>
            </v:group>
            <v:group style="position:absolute;left:8882;top:2217;width:142;height:1228" coordorigin="8882,2217" coordsize="142,1228">
              <v:shape style="position:absolute;left:8882;top:2217;width:142;height:1228" coordorigin="8882,2217" coordsize="142,1228" path="m9024,2217l8882,2217,8882,3445,9024,3445,9024,2217xe" filled="true" fillcolor="#ff8080" stroked="false">
                <v:path arrowok="t"/>
                <v:fill type="solid"/>
              </v:shape>
            </v:group>
            <v:group style="position:absolute;left:9331;top:2008;width:142;height:1437" coordorigin="9331,2008" coordsize="142,1437">
              <v:shape style="position:absolute;left:9331;top:2008;width:142;height:1437" coordorigin="9331,2008" coordsize="142,1437" path="m9473,2008l9331,2008,9331,3445,9473,3445,9473,2008xe" filled="true" fillcolor="#ff8080" stroked="false">
                <v:path arrowok="t"/>
                <v:fill type="solid"/>
              </v:shape>
            </v:group>
            <v:group style="position:absolute;left:9780;top:1694;width:142;height:1752" coordorigin="9780,1694" coordsize="142,1752">
              <v:shape style="position:absolute;left:9780;top:1694;width:142;height:1752" coordorigin="9780,1694" coordsize="142,1752" path="m9922,1694l9780,1694,9780,3445,9922,3445,9922,1694xe" filled="true" fillcolor="#ff8080" stroked="false">
                <v:path arrowok="t"/>
                <v:fill type="solid"/>
              </v:shape>
            </v:group>
            <v:group style="position:absolute;left:10229;top:1353;width:142;height:2092" coordorigin="10229,1353" coordsize="142,2092">
              <v:shape style="position:absolute;left:10229;top:1353;width:142;height:2092" coordorigin="10229,1353" coordsize="142,2092" path="m10370,1353l10229,1353,10229,3445,10370,3445,10370,1353xe" filled="true" fillcolor="#ff8080" stroked="false">
                <v:path arrowok="t"/>
                <v:fill type="solid"/>
              </v:shape>
            </v:group>
            <v:group style="position:absolute;left:6484;top:1093;width:2;height:2353" coordorigin="6484,1093" coordsize="2,2353">
              <v:shape style="position:absolute;left:6484;top:1093;width:2;height:2353" coordorigin="6484,1093" coordsize="0,2353" path="m6484,3445l6484,1093e" filled="false" stroked="true" strokeweight=".5pt" strokecolor="#000000">
                <v:path arrowok="t"/>
              </v:shape>
            </v:group>
            <v:group style="position:absolute;left:6442;top:3445;width:43;height:2" coordorigin="6442,3445" coordsize="43,2">
              <v:shape style="position:absolute;left:6442;top:3445;width:43;height:2" coordorigin="6442,3445" coordsize="43,0" path="m6442,3445l6484,3445e" filled="false" stroked="true" strokeweight=".5pt" strokecolor="#000000">
                <v:path arrowok="t"/>
              </v:shape>
            </v:group>
            <v:group style="position:absolute;left:6442;top:3184;width:43;height:2" coordorigin="6442,3184" coordsize="43,2">
              <v:shape style="position:absolute;left:6442;top:3184;width:43;height:2" coordorigin="6442,3184" coordsize="43,0" path="m6442,3184l6484,3184e" filled="false" stroked="true" strokeweight=".5pt" strokecolor="#000000">
                <v:path arrowok="t"/>
              </v:shape>
            </v:group>
            <v:group style="position:absolute;left:6442;top:2922;width:43;height:2" coordorigin="6442,2922" coordsize="43,2">
              <v:shape style="position:absolute;left:6442;top:2922;width:43;height:2" coordorigin="6442,2922" coordsize="43,0" path="m6442,2922l6484,2922e" filled="false" stroked="true" strokeweight=".5pt" strokecolor="#000000">
                <v:path arrowok="t"/>
              </v:shape>
            </v:group>
            <v:group style="position:absolute;left:6442;top:2661;width:43;height:2" coordorigin="6442,2661" coordsize="43,2">
              <v:shape style="position:absolute;left:6442;top:2661;width:43;height:2" coordorigin="6442,2661" coordsize="43,0" path="m6442,2661l6484,2661e" filled="false" stroked="true" strokeweight=".5pt" strokecolor="#000000">
                <v:path arrowok="t"/>
              </v:shape>
            </v:group>
            <v:group style="position:absolute;left:6442;top:2399;width:43;height:2" coordorigin="6442,2399" coordsize="43,2">
              <v:shape style="position:absolute;left:6442;top:2399;width:43;height:2" coordorigin="6442,2399" coordsize="43,0" path="m6442,2399l6484,2399e" filled="false" stroked="true" strokeweight=".5pt" strokecolor="#000000">
                <v:path arrowok="t"/>
              </v:shape>
            </v:group>
            <v:group style="position:absolute;left:6442;top:2138;width:43;height:2" coordorigin="6442,2138" coordsize="43,2">
              <v:shape style="position:absolute;left:6442;top:2138;width:43;height:2" coordorigin="6442,2138" coordsize="43,0" path="m6442,2138l6484,2138e" filled="false" stroked="true" strokeweight=".5pt" strokecolor="#000000">
                <v:path arrowok="t"/>
              </v:shape>
            </v:group>
            <v:group style="position:absolute;left:6442;top:1876;width:43;height:2" coordorigin="6442,1876" coordsize="43,2">
              <v:shape style="position:absolute;left:6442;top:1876;width:43;height:2" coordorigin="6442,1876" coordsize="43,0" path="m6442,1876l6484,1876e" filled="false" stroked="true" strokeweight=".5pt" strokecolor="#000000">
                <v:path arrowok="t"/>
              </v:shape>
            </v:group>
            <v:group style="position:absolute;left:6442;top:1614;width:43;height:2" coordorigin="6442,1614" coordsize="43,2">
              <v:shape style="position:absolute;left:6442;top:1614;width:43;height:2" coordorigin="6442,1614" coordsize="43,0" path="m6442,1614l6484,1614e" filled="false" stroked="true" strokeweight=".5pt" strokecolor="#000000">
                <v:path arrowok="t"/>
              </v:shape>
            </v:group>
            <v:group style="position:absolute;left:6442;top:1353;width:43;height:2" coordorigin="6442,1353" coordsize="43,2">
              <v:shape style="position:absolute;left:6442;top:1353;width:43;height:2" coordorigin="6442,1353" coordsize="43,0" path="m6442,1353l6484,1353e" filled="false" stroked="true" strokeweight=".5pt" strokecolor="#000000">
                <v:path arrowok="t"/>
              </v:shape>
            </v:group>
            <v:group style="position:absolute;left:6442;top:1093;width:43;height:2" coordorigin="6442,1093" coordsize="43,2">
              <v:shape style="position:absolute;left:6442;top:1093;width:43;height:2" coordorigin="6442,1093" coordsize="43,0" path="m6442,1093l6484,1093e" filled="false" stroked="true" strokeweight=".5pt" strokecolor="#000000">
                <v:path arrowok="t"/>
              </v:shape>
            </v:group>
            <v:group style="position:absolute;left:6484;top:3445;width:4040;height:2" coordorigin="6484,3445" coordsize="4040,2">
              <v:shape style="position:absolute;left:6484;top:3445;width:4040;height:2" coordorigin="6484,3445" coordsize="4040,0" path="m6484,3445l10524,3445e" filled="false" stroked="true" strokeweight=".5pt" strokecolor="#000000">
                <v:path arrowok="t"/>
              </v:shape>
            </v:group>
            <v:group style="position:absolute;left:6484;top:3445;width:2;height:43" coordorigin="6484,3445" coordsize="2,43">
              <v:shape style="position:absolute;left:6484;top:3445;width:2;height:43" coordorigin="6484,3445" coordsize="0,43" path="m6484,3445l6484,3487e" filled="false" stroked="true" strokeweight=".5pt" strokecolor="#000000">
                <v:path arrowok="t"/>
              </v:shape>
            </v:group>
            <v:group style="position:absolute;left:6934;top:3445;width:2;height:43" coordorigin="6934,3445" coordsize="2,43">
              <v:shape style="position:absolute;left:6934;top:3445;width:2;height:43" coordorigin="6934,3445" coordsize="0,43" path="m6934,3445l6934,3487e" filled="false" stroked="true" strokeweight=".5pt" strokecolor="#000000">
                <v:path arrowok="t"/>
              </v:shape>
            </v:group>
            <v:group style="position:absolute;left:7382;top:3445;width:2;height:43" coordorigin="7382,3445" coordsize="2,43">
              <v:shape style="position:absolute;left:7382;top:3445;width:2;height:43" coordorigin="7382,3445" coordsize="0,43" path="m7382,3445l7382,3487e" filled="false" stroked="true" strokeweight=".5pt" strokecolor="#000000">
                <v:path arrowok="t"/>
              </v:shape>
            </v:group>
            <v:group style="position:absolute;left:7831;top:3445;width:2;height:43" coordorigin="7831,3445" coordsize="2,43">
              <v:shape style="position:absolute;left:7831;top:3445;width:2;height:43" coordorigin="7831,3445" coordsize="0,43" path="m7831,3445l7831,3487e" filled="false" stroked="true" strokeweight=".5pt" strokecolor="#000000">
                <v:path arrowok="t"/>
              </v:shape>
            </v:group>
            <v:group style="position:absolute;left:8280;top:3445;width:2;height:43" coordorigin="8280,3445" coordsize="2,43">
              <v:shape style="position:absolute;left:8280;top:3445;width:2;height:43" coordorigin="8280,3445" coordsize="0,43" path="m8280,3445l8280,3487e" filled="false" stroked="true" strokeweight=".5pt" strokecolor="#000000">
                <v:path arrowok="t"/>
              </v:shape>
            </v:group>
            <v:group style="position:absolute;left:8729;top:3445;width:2;height:43" coordorigin="8729,3445" coordsize="2,43">
              <v:shape style="position:absolute;left:8729;top:3445;width:2;height:43" coordorigin="8729,3445" coordsize="0,43" path="m8729,3445l8729,3487e" filled="false" stroked="true" strokeweight=".5pt" strokecolor="#000000">
                <v:path arrowok="t"/>
              </v:shape>
            </v:group>
            <v:group style="position:absolute;left:9178;top:3445;width:2;height:43" coordorigin="9178,3445" coordsize="2,43">
              <v:shape style="position:absolute;left:9178;top:3445;width:2;height:43" coordorigin="9178,3445" coordsize="0,43" path="m9178,3445l9178,3487e" filled="false" stroked="true" strokeweight=".5pt" strokecolor="#000000">
                <v:path arrowok="t"/>
              </v:shape>
            </v:group>
            <v:group style="position:absolute;left:9626;top:3445;width:2;height:43" coordorigin="9626,3445" coordsize="2,43">
              <v:shape style="position:absolute;left:9626;top:3445;width:2;height:43" coordorigin="9626,3445" coordsize="0,43" path="m9626,3445l9626,3487e" filled="false" stroked="true" strokeweight=".5pt" strokecolor="#000000">
                <v:path arrowok="t"/>
              </v:shape>
            </v:group>
            <v:group style="position:absolute;left:10075;top:3445;width:2;height:43" coordorigin="10075,3445" coordsize="2,43">
              <v:shape style="position:absolute;left:10075;top:3445;width:2;height:43" coordorigin="10075,3445" coordsize="0,43" path="m10075,3445l10075,3487e" filled="false" stroked="true" strokeweight=".5pt" strokecolor="#000000">
                <v:path arrowok="t"/>
              </v:shape>
            </v:group>
            <v:group style="position:absolute;left:10524;top:3445;width:2;height:43" coordorigin="10524,3445" coordsize="2,43">
              <v:shape style="position:absolute;left:10524;top:3445;width:2;height:43" coordorigin="10524,3445" coordsize="0,43" path="m10524,3445l10524,3487e" filled="false" stroked="true" strokeweight=".5pt" strokecolor="#000000">
                <v:path arrowok="t"/>
              </v:shape>
            </v:group>
            <w10:wrap type="none"/>
          </v:group>
        </w:pict>
      </w: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241" w:type="dxa"/>
        <w:tblLayout w:type="fixed"/>
        <w:tblCellMar>
          <w:top w:w="0" w:type="dxa"/>
          <w:left w:w="0" w:type="dxa"/>
          <w:bottom w:w="0" w:type="dxa"/>
          <w:right w:w="0" w:type="dxa"/>
        </w:tblCellMar>
        <w:tblLook w:val="01E0"/>
      </w:tblPr>
      <w:tblGrid>
        <w:gridCol w:w="4550"/>
        <w:gridCol w:w="5104"/>
      </w:tblGrid>
      <w:tr>
        <w:trPr>
          <w:trHeight w:val="251" w:hRule="exact"/>
        </w:trPr>
        <w:tc>
          <w:tcPr>
            <w:tcW w:w="4550"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12" w:id="113"/>
            <w:bookmarkEnd w:id="113"/>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76</w:t>
            </w:r>
            <w:r>
              <w:rPr>
                <w:rFonts w:ascii="Microsoft JhengHei" w:hAnsi="Microsoft JhengHei" w:cs="Microsoft JhengHei" w:eastAsia="Microsoft JhengHei" w:hint="default"/>
                <w:b/>
                <w:bCs/>
                <w:sz w:val="18"/>
                <w:szCs w:val="18"/>
              </w:rPr>
              <w:t>：全球车联网规模及渗透率</w:t>
            </w:r>
            <w:r>
              <w:rPr>
                <w:rFonts w:ascii="Microsoft JhengHei" w:hAnsi="Microsoft JhengHei" w:cs="Microsoft JhengHei" w:eastAsia="Microsoft JhengHei" w:hint="default"/>
                <w:sz w:val="18"/>
                <w:szCs w:val="18"/>
              </w:rPr>
            </w:r>
          </w:p>
        </w:tc>
        <w:tc>
          <w:tcPr>
            <w:tcW w:w="5104" w:type="dxa"/>
            <w:tcBorders>
              <w:top w:val="nil" w:sz="6" w:space="0" w:color="auto"/>
              <w:left w:val="nil" w:sz="6" w:space="0" w:color="auto"/>
              <w:bottom w:val="single" w:sz="12" w:space="0" w:color="044B80"/>
              <w:right w:val="nil" w:sz="6" w:space="0" w:color="auto"/>
            </w:tcBorders>
          </w:tcPr>
          <w:p>
            <w:pPr>
              <w:pStyle w:val="TableParagraph"/>
              <w:spacing w:line="200" w:lineRule="exact"/>
              <w:ind w:left="286" w:right="0"/>
              <w:jc w:val="left"/>
              <w:rPr>
                <w:rFonts w:ascii="Microsoft JhengHei" w:hAnsi="Microsoft JhengHei" w:cs="Microsoft JhengHei" w:eastAsia="Microsoft JhengHei" w:hint="default"/>
                <w:sz w:val="18"/>
                <w:szCs w:val="18"/>
              </w:rPr>
            </w:pPr>
            <w:bookmarkStart w:name="_bookmark113" w:id="114"/>
            <w:bookmarkEnd w:id="114"/>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9"/>
                <w:sz w:val="18"/>
                <w:szCs w:val="18"/>
              </w:rPr>
              <w:t> </w:t>
            </w:r>
            <w:r>
              <w:rPr>
                <w:rFonts w:ascii="Arial" w:hAnsi="Arial" w:cs="Arial" w:eastAsia="Arial" w:hint="default"/>
                <w:b/>
                <w:bCs/>
                <w:sz w:val="18"/>
                <w:szCs w:val="18"/>
              </w:rPr>
              <w:t>77</w:t>
            </w:r>
            <w:r>
              <w:rPr>
                <w:rFonts w:ascii="Microsoft JhengHei" w:hAnsi="Microsoft JhengHei" w:cs="Microsoft JhengHei" w:eastAsia="Microsoft JhengHei" w:hint="default"/>
                <w:b/>
                <w:bCs/>
                <w:sz w:val="18"/>
                <w:szCs w:val="18"/>
              </w:rPr>
              <w:t>：全球车载摄像头模组出货量预测（</w:t>
            </w:r>
            <w:r>
              <w:rPr>
                <w:rFonts w:ascii="Arial" w:hAnsi="Arial" w:cs="Arial" w:eastAsia="Arial" w:hint="default"/>
                <w:b/>
                <w:bCs/>
                <w:sz w:val="18"/>
                <w:szCs w:val="18"/>
              </w:rPr>
              <w:t>M</w:t>
            </w:r>
            <w:r>
              <w:rPr>
                <w:rFonts w:ascii="Microsoft JhengHei" w:hAnsi="Microsoft JhengHei" w:cs="Microsoft JhengHei" w:eastAsia="Microsoft JhengHei" w:hint="default"/>
                <w:b/>
                <w:bCs/>
                <w:sz w:val="18"/>
                <w:szCs w:val="18"/>
              </w:rPr>
              <w:t>）</w:t>
            </w:r>
            <w:r>
              <w:rPr>
                <w:rFonts w:ascii="Microsoft JhengHei" w:hAnsi="Microsoft JhengHei" w:cs="Microsoft JhengHei" w:eastAsia="Microsoft JhengHei" w:hint="default"/>
                <w:sz w:val="18"/>
                <w:szCs w:val="18"/>
              </w:rPr>
            </w:r>
          </w:p>
        </w:tc>
      </w:tr>
      <w:tr>
        <w:trPr>
          <w:trHeight w:val="3152" w:hRule="exact"/>
        </w:trPr>
        <w:tc>
          <w:tcPr>
            <w:tcW w:w="4550" w:type="dxa"/>
            <w:tcBorders>
              <w:top w:val="single" w:sz="4" w:space="0" w:color="044B80"/>
              <w:left w:val="nil" w:sz="6" w:space="0" w:color="auto"/>
              <w:bottom w:val="single" w:sz="4" w:space="0" w:color="044B80"/>
              <w:right w:val="nil" w:sz="6" w:space="0" w:color="auto"/>
            </w:tcBorders>
          </w:tcPr>
          <w:p>
            <w:pPr>
              <w:pStyle w:val="TableParagraph"/>
              <w:spacing w:line="240" w:lineRule="auto" w:before="10"/>
              <w:ind w:right="0"/>
              <w:jc w:val="left"/>
              <w:rPr>
                <w:rFonts w:ascii="宋体" w:hAnsi="宋体" w:cs="宋体" w:eastAsia="宋体" w:hint="default"/>
                <w:sz w:val="17"/>
                <w:szCs w:val="17"/>
              </w:rPr>
            </w:pPr>
          </w:p>
          <w:p>
            <w:pPr>
              <w:pStyle w:val="TableParagraph"/>
              <w:tabs>
                <w:tab w:pos="3118" w:val="left" w:leader="none"/>
              </w:tabs>
              <w:spacing w:line="240" w:lineRule="auto"/>
              <w:ind w:left="1351" w:right="0"/>
              <w:jc w:val="left"/>
              <w:rPr>
                <w:rFonts w:ascii="宋体" w:hAnsi="宋体" w:cs="宋体" w:eastAsia="宋体" w:hint="default"/>
                <w:sz w:val="14"/>
                <w:szCs w:val="14"/>
              </w:rPr>
            </w:pPr>
            <w:r>
              <w:rPr>
                <w:rFonts w:ascii="宋体" w:hAnsi="宋体" w:cs="宋体" w:eastAsia="宋体" w:hint="default"/>
                <w:w w:val="95"/>
                <w:sz w:val="14"/>
                <w:szCs w:val="14"/>
              </w:rPr>
              <w:t>市场规模（亿元）</w:t>
              <w:tab/>
            </w:r>
            <w:r>
              <w:rPr>
                <w:rFonts w:ascii="宋体" w:hAnsi="宋体" w:cs="宋体" w:eastAsia="宋体" w:hint="default"/>
                <w:sz w:val="14"/>
                <w:szCs w:val="14"/>
              </w:rPr>
              <w:t>渗透率</w:t>
            </w:r>
          </w:p>
          <w:p>
            <w:pPr>
              <w:pStyle w:val="TableParagraph"/>
              <w:spacing w:line="240" w:lineRule="auto" w:before="9"/>
              <w:ind w:right="0"/>
              <w:jc w:val="left"/>
              <w:rPr>
                <w:rFonts w:ascii="宋体" w:hAnsi="宋体" w:cs="宋体" w:eastAsia="宋体" w:hint="default"/>
                <w:sz w:val="14"/>
                <w:szCs w:val="14"/>
              </w:rPr>
            </w:pPr>
          </w:p>
          <w:p>
            <w:pPr>
              <w:pStyle w:val="TableParagraph"/>
              <w:tabs>
                <w:tab w:pos="3983" w:val="left" w:leader="none"/>
              </w:tabs>
              <w:spacing w:line="155" w:lineRule="exact"/>
              <w:ind w:left="131" w:right="0"/>
              <w:jc w:val="left"/>
              <w:rPr>
                <w:rFonts w:ascii="Arial" w:hAnsi="Arial" w:cs="Arial" w:eastAsia="Arial" w:hint="default"/>
                <w:sz w:val="14"/>
                <w:szCs w:val="14"/>
              </w:rPr>
            </w:pPr>
            <w:r>
              <w:rPr>
                <w:rFonts w:ascii="Arial"/>
                <w:w w:val="95"/>
                <w:sz w:val="14"/>
              </w:rPr>
              <w:t>18000</w:t>
              <w:tab/>
            </w:r>
            <w:r>
              <w:rPr>
                <w:rFonts w:ascii="Arial"/>
                <w:sz w:val="14"/>
              </w:rPr>
              <w:t>70%</w:t>
            </w:r>
          </w:p>
          <w:p>
            <w:pPr>
              <w:pStyle w:val="TableParagraph"/>
              <w:tabs>
                <w:tab w:pos="3496" w:val="left" w:leader="none"/>
                <w:tab w:pos="3983" w:val="left" w:leader="none"/>
              </w:tabs>
              <w:spacing w:line="284" w:lineRule="exact"/>
              <w:ind w:left="131" w:right="0"/>
              <w:jc w:val="left"/>
              <w:rPr>
                <w:rFonts w:ascii="Arial" w:hAnsi="Arial" w:cs="Arial" w:eastAsia="Arial" w:hint="default"/>
                <w:sz w:val="14"/>
                <w:szCs w:val="14"/>
              </w:rPr>
            </w:pPr>
            <w:r>
              <w:rPr>
                <w:rFonts w:ascii="Arial"/>
                <w:w w:val="95"/>
                <w:sz w:val="14"/>
              </w:rPr>
              <w:t>16000</w:t>
              <w:tab/>
            </w:r>
            <w:r>
              <w:rPr>
                <w:rFonts w:ascii="Arial"/>
                <w:spacing w:val="-1"/>
                <w:w w:val="95"/>
                <w:position w:val="7"/>
                <w:sz w:val="14"/>
              </w:rPr>
              <w:t>65%</w:t>
              <w:tab/>
            </w:r>
            <w:r>
              <w:rPr>
                <w:rFonts w:ascii="Arial"/>
                <w:position w:val="-5"/>
                <w:sz w:val="14"/>
              </w:rPr>
              <w:t>60%</w:t>
            </w:r>
            <w:r>
              <w:rPr>
                <w:rFonts w:ascii="Arial"/>
                <w:sz w:val="14"/>
              </w:rPr>
            </w:r>
          </w:p>
          <w:p>
            <w:pPr>
              <w:pStyle w:val="TableParagraph"/>
              <w:spacing w:line="142" w:lineRule="exact"/>
              <w:ind w:left="131" w:right="0"/>
              <w:jc w:val="left"/>
              <w:rPr>
                <w:rFonts w:ascii="Arial" w:hAnsi="Arial" w:cs="Arial" w:eastAsia="Arial" w:hint="default"/>
                <w:sz w:val="14"/>
                <w:szCs w:val="14"/>
              </w:rPr>
            </w:pPr>
            <w:r>
              <w:rPr>
                <w:rFonts w:ascii="Arial"/>
                <w:sz w:val="14"/>
              </w:rPr>
              <w:t>14000</w:t>
            </w:r>
          </w:p>
          <w:p>
            <w:pPr>
              <w:pStyle w:val="TableParagraph"/>
              <w:spacing w:line="110" w:lineRule="exact"/>
              <w:ind w:right="284"/>
              <w:jc w:val="right"/>
              <w:rPr>
                <w:rFonts w:ascii="Arial" w:hAnsi="Arial" w:cs="Arial" w:eastAsia="Arial" w:hint="default"/>
                <w:sz w:val="14"/>
                <w:szCs w:val="14"/>
              </w:rPr>
            </w:pPr>
            <w:r>
              <w:rPr>
                <w:rFonts w:ascii="Arial"/>
                <w:w w:val="95"/>
                <w:sz w:val="14"/>
              </w:rPr>
              <w:t>50%</w:t>
            </w:r>
            <w:r>
              <w:rPr>
                <w:rFonts w:ascii="Arial"/>
                <w:sz w:val="14"/>
              </w:rPr>
            </w:r>
          </w:p>
          <w:p>
            <w:pPr>
              <w:pStyle w:val="TableParagraph"/>
              <w:spacing w:line="128" w:lineRule="exact"/>
              <w:ind w:left="131" w:right="0"/>
              <w:jc w:val="left"/>
              <w:rPr>
                <w:rFonts w:ascii="Arial" w:hAnsi="Arial" w:cs="Arial" w:eastAsia="Arial" w:hint="default"/>
                <w:sz w:val="14"/>
                <w:szCs w:val="14"/>
              </w:rPr>
            </w:pPr>
            <w:r>
              <w:rPr>
                <w:rFonts w:ascii="Arial"/>
                <w:sz w:val="14"/>
              </w:rPr>
              <w:t>12000</w:t>
            </w:r>
          </w:p>
          <w:p>
            <w:pPr>
              <w:pStyle w:val="TableParagraph"/>
              <w:tabs>
                <w:tab w:pos="3983" w:val="left" w:leader="none"/>
              </w:tabs>
              <w:spacing w:line="240" w:lineRule="auto" w:before="28"/>
              <w:ind w:left="131" w:right="0"/>
              <w:jc w:val="left"/>
              <w:rPr>
                <w:rFonts w:ascii="Arial" w:hAnsi="Arial" w:cs="Arial" w:eastAsia="Arial" w:hint="default"/>
                <w:sz w:val="14"/>
                <w:szCs w:val="14"/>
              </w:rPr>
            </w:pPr>
            <w:r>
              <w:rPr>
                <w:rFonts w:ascii="Arial"/>
                <w:w w:val="95"/>
                <w:sz w:val="14"/>
              </w:rPr>
              <w:t>10000</w:t>
              <w:tab/>
            </w:r>
            <w:r>
              <w:rPr>
                <w:rFonts w:ascii="Arial"/>
                <w:position w:val="3"/>
                <w:sz w:val="14"/>
              </w:rPr>
              <w:t>40%</w:t>
            </w:r>
            <w:r>
              <w:rPr>
                <w:rFonts w:ascii="Arial"/>
                <w:sz w:val="14"/>
              </w:rPr>
            </w:r>
          </w:p>
          <w:p>
            <w:pPr>
              <w:pStyle w:val="TableParagraph"/>
              <w:tabs>
                <w:tab w:pos="3983" w:val="left" w:leader="none"/>
              </w:tabs>
              <w:spacing w:line="240" w:lineRule="auto" w:before="58"/>
              <w:ind w:left="208" w:right="0"/>
              <w:jc w:val="left"/>
              <w:rPr>
                <w:rFonts w:ascii="Arial" w:hAnsi="Arial" w:cs="Arial" w:eastAsia="Arial" w:hint="default"/>
                <w:sz w:val="14"/>
                <w:szCs w:val="14"/>
              </w:rPr>
            </w:pPr>
            <w:r>
              <w:rPr>
                <w:rFonts w:ascii="Arial"/>
                <w:spacing w:val="-1"/>
                <w:sz w:val="14"/>
              </w:rPr>
              <w:t>8000</w:t>
              <w:tab/>
            </w:r>
            <w:r>
              <w:rPr>
                <w:rFonts w:ascii="Arial"/>
                <w:position w:val="-2"/>
                <w:sz w:val="14"/>
              </w:rPr>
              <w:t>30%</w:t>
            </w:r>
            <w:r>
              <w:rPr>
                <w:rFonts w:ascii="Arial"/>
                <w:sz w:val="14"/>
              </w:rPr>
            </w:r>
          </w:p>
          <w:p>
            <w:pPr>
              <w:pStyle w:val="TableParagraph"/>
              <w:spacing w:line="126" w:lineRule="exact" w:before="28"/>
              <w:ind w:left="208" w:right="0"/>
              <w:jc w:val="left"/>
              <w:rPr>
                <w:rFonts w:ascii="Arial" w:hAnsi="Arial" w:cs="Arial" w:eastAsia="Arial" w:hint="default"/>
                <w:sz w:val="14"/>
                <w:szCs w:val="14"/>
              </w:rPr>
            </w:pPr>
            <w:r>
              <w:rPr>
                <w:rFonts w:ascii="Arial"/>
                <w:sz w:val="14"/>
              </w:rPr>
              <w:t>6000</w:t>
            </w:r>
          </w:p>
          <w:p>
            <w:pPr>
              <w:pStyle w:val="TableParagraph"/>
              <w:tabs>
                <w:tab w:pos="1560" w:val="left" w:leader="none"/>
              </w:tabs>
              <w:spacing w:line="115" w:lineRule="exact"/>
              <w:ind w:right="284"/>
              <w:jc w:val="right"/>
              <w:rPr>
                <w:rFonts w:ascii="Arial" w:hAnsi="Arial" w:cs="Arial" w:eastAsia="Arial" w:hint="default"/>
                <w:sz w:val="14"/>
                <w:szCs w:val="14"/>
              </w:rPr>
            </w:pPr>
            <w:r>
              <w:rPr>
                <w:rFonts w:ascii="Arial"/>
                <w:spacing w:val="-1"/>
                <w:w w:val="95"/>
                <w:sz w:val="14"/>
              </w:rPr>
              <w:t>20%</w:t>
              <w:tab/>
            </w:r>
            <w:r>
              <w:rPr>
                <w:rFonts w:ascii="Arial"/>
                <w:w w:val="95"/>
                <w:position w:val="1"/>
                <w:sz w:val="14"/>
              </w:rPr>
              <w:t>20%</w:t>
            </w:r>
            <w:r>
              <w:rPr>
                <w:rFonts w:ascii="Arial"/>
                <w:sz w:val="14"/>
              </w:rPr>
            </w:r>
          </w:p>
          <w:p>
            <w:pPr>
              <w:pStyle w:val="TableParagraph"/>
              <w:spacing w:line="136" w:lineRule="exact"/>
              <w:ind w:left="208" w:right="0"/>
              <w:jc w:val="left"/>
              <w:rPr>
                <w:rFonts w:ascii="Arial" w:hAnsi="Arial" w:cs="Arial" w:eastAsia="Arial" w:hint="default"/>
                <w:sz w:val="14"/>
                <w:szCs w:val="14"/>
              </w:rPr>
            </w:pPr>
            <w:r>
              <w:rPr>
                <w:rFonts w:ascii="Arial"/>
                <w:sz w:val="14"/>
              </w:rPr>
              <w:t>4000</w:t>
            </w:r>
          </w:p>
          <w:p>
            <w:pPr>
              <w:pStyle w:val="TableParagraph"/>
              <w:tabs>
                <w:tab w:pos="1349" w:val="left" w:leader="none"/>
                <w:tab w:pos="3983" w:val="left" w:leader="none"/>
              </w:tabs>
              <w:spacing w:line="227" w:lineRule="exact"/>
              <w:ind w:left="208" w:right="0"/>
              <w:jc w:val="left"/>
              <w:rPr>
                <w:rFonts w:ascii="Arial" w:hAnsi="Arial" w:cs="Arial" w:eastAsia="Arial" w:hint="default"/>
                <w:sz w:val="14"/>
                <w:szCs w:val="14"/>
              </w:rPr>
            </w:pPr>
            <w:r>
              <w:rPr>
                <w:rFonts w:ascii="Arial"/>
                <w:spacing w:val="-1"/>
                <w:position w:val="-5"/>
                <w:sz w:val="14"/>
              </w:rPr>
              <w:t>2000</w:t>
              <w:tab/>
            </w:r>
            <w:r>
              <w:rPr>
                <w:rFonts w:ascii="Arial"/>
                <w:spacing w:val="-1"/>
                <w:w w:val="95"/>
                <w:sz w:val="14"/>
              </w:rPr>
              <w:t>10%</w:t>
              <w:tab/>
            </w:r>
            <w:r>
              <w:rPr>
                <w:rFonts w:ascii="Arial"/>
                <w:position w:val="1"/>
                <w:sz w:val="14"/>
              </w:rPr>
              <w:t>10%</w:t>
            </w:r>
            <w:r>
              <w:rPr>
                <w:rFonts w:ascii="Arial"/>
                <w:sz w:val="14"/>
              </w:rPr>
            </w:r>
          </w:p>
          <w:p>
            <w:pPr>
              <w:pStyle w:val="TableParagraph"/>
              <w:tabs>
                <w:tab w:pos="3617" w:val="left" w:leader="none"/>
              </w:tabs>
              <w:spacing w:line="240" w:lineRule="auto" w:before="54"/>
              <w:ind w:left="76" w:right="0"/>
              <w:jc w:val="center"/>
              <w:rPr>
                <w:rFonts w:ascii="Arial" w:hAnsi="Arial" w:cs="Arial" w:eastAsia="Arial" w:hint="default"/>
                <w:sz w:val="14"/>
                <w:szCs w:val="14"/>
              </w:rPr>
            </w:pPr>
            <w:r>
              <w:rPr>
                <w:rFonts w:ascii="Arial"/>
                <w:w w:val="95"/>
                <w:sz w:val="14"/>
              </w:rPr>
              <w:t>0</w:t>
              <w:tab/>
            </w:r>
            <w:r>
              <w:rPr>
                <w:rFonts w:ascii="Arial"/>
                <w:sz w:val="14"/>
              </w:rPr>
              <w:t>0%</w:t>
            </w:r>
          </w:p>
          <w:p>
            <w:pPr>
              <w:pStyle w:val="TableParagraph"/>
              <w:tabs>
                <w:tab w:pos="1073" w:val="left" w:leader="none"/>
                <w:tab w:pos="2147" w:val="left" w:leader="none"/>
              </w:tabs>
              <w:spacing w:line="240" w:lineRule="auto" w:before="6"/>
              <w:ind w:right="45"/>
              <w:jc w:val="center"/>
              <w:rPr>
                <w:rFonts w:ascii="Arial" w:hAnsi="Arial" w:cs="Arial" w:eastAsia="Arial" w:hint="default"/>
                <w:sz w:val="14"/>
                <w:szCs w:val="14"/>
              </w:rPr>
            </w:pPr>
            <w:r>
              <w:rPr>
                <w:rFonts w:ascii="Arial"/>
                <w:spacing w:val="-1"/>
                <w:sz w:val="14"/>
              </w:rPr>
              <w:t>2015</w:t>
              <w:tab/>
              <w:t>2020</w:t>
              <w:tab/>
            </w:r>
            <w:r>
              <w:rPr>
                <w:rFonts w:ascii="Arial"/>
                <w:sz w:val="14"/>
              </w:rPr>
              <w:t>2025</w:t>
            </w:r>
          </w:p>
        </w:tc>
        <w:tc>
          <w:tcPr>
            <w:tcW w:w="5104" w:type="dxa"/>
            <w:tcBorders>
              <w:top w:val="single" w:sz="12" w:space="0" w:color="044B80"/>
              <w:left w:val="nil" w:sz="6" w:space="0" w:color="auto"/>
              <w:bottom w:val="single" w:sz="8" w:space="0" w:color="044B80"/>
              <w:right w:val="nil" w:sz="6" w:space="0" w:color="auto"/>
            </w:tcBorders>
          </w:tcPr>
          <w:p>
            <w:pPr>
              <w:pStyle w:val="TableParagraph"/>
              <w:spacing w:line="240" w:lineRule="auto" w:before="10"/>
              <w:ind w:right="0"/>
              <w:jc w:val="left"/>
              <w:rPr>
                <w:rFonts w:ascii="宋体" w:hAnsi="宋体" w:cs="宋体" w:eastAsia="宋体" w:hint="default"/>
                <w:sz w:val="16"/>
                <w:szCs w:val="16"/>
              </w:rPr>
            </w:pPr>
          </w:p>
          <w:p>
            <w:pPr>
              <w:pStyle w:val="TableParagraph"/>
              <w:spacing w:line="240" w:lineRule="auto"/>
              <w:ind w:left="418" w:right="0"/>
              <w:jc w:val="left"/>
              <w:rPr>
                <w:rFonts w:ascii="Arial" w:hAnsi="Arial" w:cs="Arial" w:eastAsia="Arial" w:hint="default"/>
                <w:sz w:val="14"/>
                <w:szCs w:val="14"/>
              </w:rPr>
            </w:pPr>
            <w:r>
              <w:rPr>
                <w:rFonts w:ascii="Arial"/>
                <w:sz w:val="14"/>
              </w:rPr>
              <w:t>90</w:t>
            </w:r>
          </w:p>
          <w:p>
            <w:pPr>
              <w:pStyle w:val="TableParagraph"/>
              <w:spacing w:line="240" w:lineRule="auto" w:before="100"/>
              <w:ind w:left="418" w:right="0"/>
              <w:jc w:val="left"/>
              <w:rPr>
                <w:rFonts w:ascii="Arial" w:hAnsi="Arial" w:cs="Arial" w:eastAsia="Arial" w:hint="default"/>
                <w:sz w:val="14"/>
                <w:szCs w:val="14"/>
              </w:rPr>
            </w:pPr>
            <w:r>
              <w:rPr>
                <w:rFonts w:ascii="Arial"/>
                <w:sz w:val="14"/>
              </w:rPr>
              <w:t>80</w:t>
            </w:r>
          </w:p>
          <w:p>
            <w:pPr>
              <w:pStyle w:val="TableParagraph"/>
              <w:spacing w:line="240" w:lineRule="auto" w:before="100"/>
              <w:ind w:left="418" w:right="0"/>
              <w:jc w:val="left"/>
              <w:rPr>
                <w:rFonts w:ascii="Arial" w:hAnsi="Arial" w:cs="Arial" w:eastAsia="Arial" w:hint="default"/>
                <w:sz w:val="14"/>
                <w:szCs w:val="14"/>
              </w:rPr>
            </w:pPr>
            <w:r>
              <w:rPr>
                <w:rFonts w:ascii="Arial"/>
                <w:sz w:val="14"/>
              </w:rPr>
              <w:t>70</w:t>
            </w:r>
          </w:p>
          <w:p>
            <w:pPr>
              <w:pStyle w:val="TableParagraph"/>
              <w:spacing w:line="240" w:lineRule="auto" w:before="100"/>
              <w:ind w:left="418" w:right="0"/>
              <w:jc w:val="left"/>
              <w:rPr>
                <w:rFonts w:ascii="Arial" w:hAnsi="Arial" w:cs="Arial" w:eastAsia="Arial" w:hint="default"/>
                <w:sz w:val="14"/>
                <w:szCs w:val="14"/>
              </w:rPr>
            </w:pPr>
            <w:r>
              <w:rPr>
                <w:rFonts w:ascii="Arial"/>
                <w:sz w:val="14"/>
              </w:rPr>
              <w:t>60</w:t>
            </w:r>
          </w:p>
          <w:p>
            <w:pPr>
              <w:pStyle w:val="TableParagraph"/>
              <w:spacing w:line="240" w:lineRule="auto" w:before="100"/>
              <w:ind w:left="418" w:right="0"/>
              <w:jc w:val="left"/>
              <w:rPr>
                <w:rFonts w:ascii="Arial" w:hAnsi="Arial" w:cs="Arial" w:eastAsia="Arial" w:hint="default"/>
                <w:sz w:val="14"/>
                <w:szCs w:val="14"/>
              </w:rPr>
            </w:pPr>
            <w:r>
              <w:rPr>
                <w:rFonts w:ascii="Arial"/>
                <w:sz w:val="14"/>
              </w:rPr>
              <w:t>50</w:t>
            </w:r>
          </w:p>
          <w:p>
            <w:pPr>
              <w:pStyle w:val="TableParagraph"/>
              <w:spacing w:line="240" w:lineRule="auto" w:before="100"/>
              <w:ind w:left="418" w:right="0"/>
              <w:jc w:val="left"/>
              <w:rPr>
                <w:rFonts w:ascii="Arial" w:hAnsi="Arial" w:cs="Arial" w:eastAsia="Arial" w:hint="default"/>
                <w:sz w:val="14"/>
                <w:szCs w:val="14"/>
              </w:rPr>
            </w:pPr>
            <w:r>
              <w:rPr>
                <w:rFonts w:ascii="Arial"/>
                <w:sz w:val="14"/>
              </w:rPr>
              <w:t>40</w:t>
            </w:r>
          </w:p>
          <w:p>
            <w:pPr>
              <w:pStyle w:val="TableParagraph"/>
              <w:spacing w:line="240" w:lineRule="auto" w:before="100"/>
              <w:ind w:left="418" w:right="0"/>
              <w:jc w:val="left"/>
              <w:rPr>
                <w:rFonts w:ascii="Arial" w:hAnsi="Arial" w:cs="Arial" w:eastAsia="Arial" w:hint="default"/>
                <w:sz w:val="14"/>
                <w:szCs w:val="14"/>
              </w:rPr>
            </w:pPr>
            <w:r>
              <w:rPr>
                <w:rFonts w:ascii="Arial"/>
                <w:sz w:val="14"/>
              </w:rPr>
              <w:t>30</w:t>
            </w:r>
          </w:p>
          <w:p>
            <w:pPr>
              <w:pStyle w:val="TableParagraph"/>
              <w:spacing w:line="240" w:lineRule="auto" w:before="100"/>
              <w:ind w:left="418" w:right="0"/>
              <w:jc w:val="left"/>
              <w:rPr>
                <w:rFonts w:ascii="Arial" w:hAnsi="Arial" w:cs="Arial" w:eastAsia="Arial" w:hint="default"/>
                <w:sz w:val="14"/>
                <w:szCs w:val="14"/>
              </w:rPr>
            </w:pPr>
            <w:r>
              <w:rPr>
                <w:rFonts w:ascii="Arial"/>
                <w:sz w:val="14"/>
              </w:rPr>
              <w:t>20</w:t>
            </w:r>
          </w:p>
          <w:p>
            <w:pPr>
              <w:pStyle w:val="TableParagraph"/>
              <w:spacing w:line="240" w:lineRule="auto" w:before="100"/>
              <w:ind w:left="418" w:right="0"/>
              <w:jc w:val="left"/>
              <w:rPr>
                <w:rFonts w:ascii="Arial" w:hAnsi="Arial" w:cs="Arial" w:eastAsia="Arial" w:hint="default"/>
                <w:sz w:val="14"/>
                <w:szCs w:val="14"/>
              </w:rPr>
            </w:pPr>
            <w:r>
              <w:rPr>
                <w:rFonts w:ascii="Arial"/>
                <w:sz w:val="14"/>
              </w:rPr>
              <w:t>10</w:t>
            </w:r>
          </w:p>
          <w:p>
            <w:pPr>
              <w:pStyle w:val="TableParagraph"/>
              <w:spacing w:line="240" w:lineRule="auto" w:before="100"/>
              <w:ind w:left="495" w:right="0"/>
              <w:jc w:val="left"/>
              <w:rPr>
                <w:rFonts w:ascii="Arial" w:hAnsi="Arial" w:cs="Arial" w:eastAsia="Arial" w:hint="default"/>
                <w:sz w:val="14"/>
                <w:szCs w:val="14"/>
              </w:rPr>
            </w:pPr>
            <w:r>
              <w:rPr>
                <w:rFonts w:ascii="Arial"/>
                <w:sz w:val="14"/>
              </w:rPr>
              <w:t>0</w:t>
            </w:r>
          </w:p>
          <w:p>
            <w:pPr>
              <w:pStyle w:val="TableParagraph"/>
              <w:spacing w:line="240" w:lineRule="auto" w:before="6"/>
              <w:ind w:left="762" w:right="0"/>
              <w:jc w:val="left"/>
              <w:rPr>
                <w:rFonts w:ascii="Arial" w:hAnsi="Arial" w:cs="Arial" w:eastAsia="Arial" w:hint="default"/>
                <w:sz w:val="14"/>
                <w:szCs w:val="14"/>
              </w:rPr>
            </w:pPr>
            <w:r>
              <w:rPr>
                <w:rFonts w:ascii="Arial"/>
                <w:sz w:val="14"/>
              </w:rPr>
              <w:t>2012   2013   2014   2015   2016   2017   2018   2019     </w:t>
            </w:r>
            <w:r>
              <w:rPr>
                <w:rFonts w:ascii="Arial"/>
                <w:spacing w:val="32"/>
                <w:sz w:val="14"/>
              </w:rPr>
              <w:t> </w:t>
            </w:r>
            <w:r>
              <w:rPr>
                <w:rFonts w:ascii="Arial"/>
                <w:sz w:val="14"/>
              </w:rPr>
              <w:t>2020</w:t>
            </w:r>
          </w:p>
        </w:tc>
      </w:tr>
      <w:tr>
        <w:trPr>
          <w:trHeight w:val="262" w:hRule="exact"/>
        </w:trPr>
        <w:tc>
          <w:tcPr>
            <w:tcW w:w="4550" w:type="dxa"/>
            <w:tcBorders>
              <w:top w:val="single" w:sz="4" w:space="0" w:color="044B80"/>
              <w:left w:val="nil" w:sz="6" w:space="0" w:color="auto"/>
              <w:bottom w:val="nil" w:sz="6" w:space="0" w:color="auto"/>
              <w:right w:val="nil" w:sz="6" w:space="0" w:color="auto"/>
            </w:tcBorders>
          </w:tcPr>
          <w:p>
            <w:pPr>
              <w:pStyle w:val="TableParagraph"/>
              <w:spacing w:line="240" w:lineRule="auto" w:before="2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32"/>
                <w:w w:val="95"/>
                <w:sz w:val="16"/>
                <w:szCs w:val="16"/>
              </w:rPr>
              <w:t> </w:t>
            </w:r>
            <w:r>
              <w:rPr>
                <w:rFonts w:ascii="宋体" w:hAnsi="宋体" w:cs="宋体" w:eastAsia="宋体" w:hint="default"/>
                <w:w w:val="95"/>
                <w:sz w:val="17"/>
                <w:szCs w:val="17"/>
              </w:rPr>
              <w:t>前瞻产业研究院，中信建投证券研究发展部</w:t>
            </w:r>
            <w:r>
              <w:rPr>
                <w:rFonts w:ascii="宋体" w:hAnsi="宋体" w:cs="宋体" w:eastAsia="宋体" w:hint="default"/>
                <w:sz w:val="17"/>
                <w:szCs w:val="17"/>
              </w:rPr>
            </w:r>
          </w:p>
        </w:tc>
        <w:tc>
          <w:tcPr>
            <w:tcW w:w="5104" w:type="dxa"/>
            <w:tcBorders>
              <w:top w:val="single" w:sz="8" w:space="0" w:color="044B80"/>
              <w:left w:val="nil" w:sz="6" w:space="0" w:color="auto"/>
              <w:bottom w:val="nil" w:sz="6" w:space="0" w:color="auto"/>
              <w:right w:val="nil" w:sz="6" w:space="0" w:color="auto"/>
            </w:tcBorders>
          </w:tcPr>
          <w:p>
            <w:pPr>
              <w:pStyle w:val="TableParagraph"/>
              <w:spacing w:line="240" w:lineRule="auto" w:before="22"/>
              <w:ind w:left="286"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32"/>
                <w:w w:val="95"/>
                <w:sz w:val="16"/>
                <w:szCs w:val="16"/>
              </w:rPr>
              <w:t> </w:t>
            </w:r>
            <w:r>
              <w:rPr>
                <w:rFonts w:ascii="宋体" w:hAnsi="宋体" w:cs="宋体" w:eastAsia="宋体" w:hint="default"/>
                <w:w w:val="95"/>
                <w:sz w:val="17"/>
                <w:szCs w:val="17"/>
              </w:rPr>
              <w:t>前瞻产业研究院，中信建投证券研究发展部</w:t>
            </w:r>
            <w:r>
              <w:rPr>
                <w:rFonts w:ascii="宋体" w:hAnsi="宋体" w:cs="宋体" w:eastAsia="宋体" w:hint="default"/>
                <w:sz w:val="17"/>
                <w:szCs w:val="17"/>
              </w:rPr>
            </w:r>
          </w:p>
        </w:tc>
      </w:tr>
    </w:tbl>
    <w:p>
      <w:pPr>
        <w:spacing w:line="240" w:lineRule="auto" w:before="12"/>
        <w:ind w:right="0"/>
        <w:rPr>
          <w:rFonts w:ascii="宋体" w:hAnsi="宋体" w:cs="宋体" w:eastAsia="宋体" w:hint="default"/>
          <w:sz w:val="23"/>
          <w:szCs w:val="23"/>
        </w:rPr>
      </w:pPr>
    </w:p>
    <w:p>
      <w:pPr>
        <w:pStyle w:val="Heading3"/>
        <w:spacing w:line="240" w:lineRule="auto"/>
        <w:ind w:right="0"/>
        <w:jc w:val="left"/>
      </w:pPr>
      <w:r>
        <w:rPr/>
        <w:pict>
          <v:group style="position:absolute;margin-left:91.735001pt;margin-top:-151.624374pt;width:165.8pt;height:101.3pt;mso-position-horizontal-relative:page;mso-position-vertical-relative:paragraph;z-index:-418792" coordorigin="1835,-3032" coordsize="3316,2026">
            <v:group style="position:absolute;left:2251;top:-1276;width:336;height:223" coordorigin="2251,-1276" coordsize="336,223">
              <v:shape style="position:absolute;left:2251;top:-1276;width:336;height:223" coordorigin="2251,-1276" coordsize="336,223" path="m2587,-1276l2251,-1276,2251,-1054,2587,-1054,2587,-1276xe" filled="true" fillcolor="#ff8080" stroked="false">
                <v:path arrowok="t"/>
                <v:fill type="solid"/>
              </v:shape>
            </v:group>
            <v:group style="position:absolute;left:3324;top:-1711;width:336;height:657" coordorigin="3324,-1711" coordsize="336,657">
              <v:shape style="position:absolute;left:3324;top:-1711;width:336;height:657" coordorigin="3324,-1711" coordsize="336,657" path="m3660,-1711l3324,-1711,3324,-1054,3660,-1054,3660,-1711xe" filled="true" fillcolor="#ff8080" stroked="false">
                <v:path arrowok="t"/>
                <v:fill type="solid"/>
              </v:shape>
            </v:group>
            <v:group style="position:absolute;left:4399;top:-2863;width:336;height:1809" coordorigin="4399,-2863" coordsize="336,1809">
              <v:shape style="position:absolute;left:4399;top:-2863;width:336;height:1809" coordorigin="4399,-2863" coordsize="336,1809" path="m4735,-2863l4399,-2863,4399,-1054,4735,-1054,4735,-2863xe" filled="true" fillcolor="#ff8080" stroked="false">
                <v:path arrowok="t"/>
                <v:fill type="solid"/>
              </v:shape>
            </v:group>
            <v:group style="position:absolute;left:5103;top:-3027;width:2;height:1974" coordorigin="5103,-3027" coordsize="2,1974">
              <v:shape style="position:absolute;left:5103;top:-3027;width:2;height:1974" coordorigin="5103,-3027" coordsize="0,1974" path="m5103,-1054l5103,-3027e" filled="false" stroked="true" strokeweight=".5pt" strokecolor="#000000">
                <v:path arrowok="t"/>
              </v:shape>
            </v:group>
            <v:group style="position:absolute;left:5103;top:-1054;width:43;height:2" coordorigin="5103,-1054" coordsize="43,2">
              <v:shape style="position:absolute;left:5103;top:-1054;width:43;height:2" coordorigin="5103,-1054" coordsize="43,0" path="m5103,-1054l5145,-1054e" filled="false" stroked="true" strokeweight=".5pt" strokecolor="#000000">
                <v:path arrowok="t"/>
              </v:shape>
            </v:group>
            <v:group style="position:absolute;left:5103;top:-1336;width:43;height:2" coordorigin="5103,-1336" coordsize="43,2">
              <v:shape style="position:absolute;left:5103;top:-1336;width:43;height:2" coordorigin="5103,-1336" coordsize="43,0" path="m5103,-1336l5145,-1336e" filled="false" stroked="true" strokeweight=".5pt" strokecolor="#000000">
                <v:path arrowok="t"/>
              </v:shape>
            </v:group>
            <v:group style="position:absolute;left:5103;top:-1617;width:43;height:2" coordorigin="5103,-1617" coordsize="43,2">
              <v:shape style="position:absolute;left:5103;top:-1617;width:43;height:2" coordorigin="5103,-1617" coordsize="43,0" path="m5103,-1617l5145,-1617e" filled="false" stroked="true" strokeweight=".5pt" strokecolor="#000000">
                <v:path arrowok="t"/>
              </v:shape>
            </v:group>
            <v:group style="position:absolute;left:5103;top:-1900;width:43;height:2" coordorigin="5103,-1900" coordsize="43,2">
              <v:shape style="position:absolute;left:5103;top:-1900;width:43;height:2" coordorigin="5103,-1900" coordsize="43,0" path="m5103,-1900l5145,-1900e" filled="false" stroked="true" strokeweight=".5pt" strokecolor="#000000">
                <v:path arrowok="t"/>
              </v:shape>
            </v:group>
            <v:group style="position:absolute;left:5103;top:-2181;width:43;height:2" coordorigin="5103,-2181" coordsize="43,2">
              <v:shape style="position:absolute;left:5103;top:-2181;width:43;height:2" coordorigin="5103,-2181" coordsize="43,0" path="m5103,-2181l5145,-2181e" filled="false" stroked="true" strokeweight=".5pt" strokecolor="#000000">
                <v:path arrowok="t"/>
              </v:shape>
            </v:group>
            <v:group style="position:absolute;left:5103;top:-2464;width:43;height:2" coordorigin="5103,-2464" coordsize="43,2">
              <v:shape style="position:absolute;left:5103;top:-2464;width:43;height:2" coordorigin="5103,-2464" coordsize="43,0" path="m5103,-2464l5145,-2464e" filled="false" stroked="true" strokeweight=".5pt" strokecolor="#000000">
                <v:path arrowok="t"/>
              </v:shape>
            </v:group>
            <v:group style="position:absolute;left:5103;top:-2745;width:43;height:2" coordorigin="5103,-2745" coordsize="43,2">
              <v:shape style="position:absolute;left:5103;top:-2745;width:43;height:2" coordorigin="5103,-2745" coordsize="43,0" path="m5103,-2745l5145,-2745e" filled="false" stroked="true" strokeweight=".5pt" strokecolor="#000000">
                <v:path arrowok="t"/>
              </v:shape>
            </v:group>
            <v:group style="position:absolute;left:5103;top:-3027;width:43;height:2" coordorigin="5103,-3027" coordsize="43,2">
              <v:shape style="position:absolute;left:5103;top:-3027;width:43;height:2" coordorigin="5103,-3027" coordsize="43,0" path="m5103,-3027l5145,-3027e" filled="false" stroked="true" strokeweight=".5pt" strokecolor="#000000">
                <v:path arrowok="t"/>
              </v:shape>
            </v:group>
            <v:group style="position:absolute;left:1882;top:-3027;width:2;height:1974" coordorigin="1882,-3027" coordsize="2,1974">
              <v:shape style="position:absolute;left:1882;top:-3027;width:2;height:1974" coordorigin="1882,-3027" coordsize="0,1974" path="m1882,-1054l1882,-3027e" filled="false" stroked="true" strokeweight=".5pt" strokecolor="#000000">
                <v:path arrowok="t"/>
              </v:shape>
            </v:group>
            <v:group style="position:absolute;left:1840;top:-1054;width:43;height:2" coordorigin="1840,-1054" coordsize="43,2">
              <v:shape style="position:absolute;left:1840;top:-1054;width:43;height:2" coordorigin="1840,-1054" coordsize="43,0" path="m1840,-1054l1882,-1054e" filled="false" stroked="true" strokeweight=".5pt" strokecolor="#000000">
                <v:path arrowok="t"/>
              </v:shape>
            </v:group>
            <v:group style="position:absolute;left:1840;top:-1274;width:43;height:2" coordorigin="1840,-1274" coordsize="43,2">
              <v:shape style="position:absolute;left:1840;top:-1274;width:43;height:2" coordorigin="1840,-1274" coordsize="43,0" path="m1840,-1274l1882,-1274e" filled="false" stroked="true" strokeweight=".5pt" strokecolor="#000000">
                <v:path arrowok="t"/>
              </v:shape>
            </v:group>
            <v:group style="position:absolute;left:1840;top:-1492;width:43;height:2" coordorigin="1840,-1492" coordsize="43,2">
              <v:shape style="position:absolute;left:1840;top:-1492;width:43;height:2" coordorigin="1840,-1492" coordsize="43,0" path="m1840,-1492l1882,-1492e" filled="false" stroked="true" strokeweight=".5pt" strokecolor="#000000">
                <v:path arrowok="t"/>
              </v:shape>
            </v:group>
            <v:group style="position:absolute;left:1840;top:-1711;width:43;height:2" coordorigin="1840,-1711" coordsize="43,2">
              <v:shape style="position:absolute;left:1840;top:-1711;width:43;height:2" coordorigin="1840,-1711" coordsize="43,0" path="m1840,-1711l1882,-1711e" filled="false" stroked="true" strokeweight=".5pt" strokecolor="#000000">
                <v:path arrowok="t"/>
              </v:shape>
            </v:group>
            <v:group style="position:absolute;left:1840;top:-1931;width:43;height:2" coordorigin="1840,-1931" coordsize="43,2">
              <v:shape style="position:absolute;left:1840;top:-1931;width:43;height:2" coordorigin="1840,-1931" coordsize="43,0" path="m1840,-1931l1882,-1931e" filled="false" stroked="true" strokeweight=".5pt" strokecolor="#000000">
                <v:path arrowok="t"/>
              </v:shape>
            </v:group>
            <v:group style="position:absolute;left:1840;top:-2150;width:43;height:2" coordorigin="1840,-2150" coordsize="43,2">
              <v:shape style="position:absolute;left:1840;top:-2150;width:43;height:2" coordorigin="1840,-2150" coordsize="43,0" path="m1840,-2150l1882,-2150e" filled="false" stroked="true" strokeweight=".5pt" strokecolor="#000000">
                <v:path arrowok="t"/>
              </v:shape>
            </v:group>
            <v:group style="position:absolute;left:1840;top:-2371;width:43;height:2" coordorigin="1840,-2371" coordsize="43,2">
              <v:shape style="position:absolute;left:1840;top:-2371;width:43;height:2" coordorigin="1840,-2371" coordsize="43,0" path="m1840,-2371l1882,-2371e" filled="false" stroked="true" strokeweight=".5pt" strokecolor="#000000">
                <v:path arrowok="t"/>
              </v:shape>
            </v:group>
            <v:group style="position:absolute;left:1840;top:-2589;width:43;height:2" coordorigin="1840,-2589" coordsize="43,2">
              <v:shape style="position:absolute;left:1840;top:-2589;width:43;height:2" coordorigin="1840,-2589" coordsize="43,0" path="m1840,-2589l1882,-2589e" filled="false" stroked="true" strokeweight=".5pt" strokecolor="#000000">
                <v:path arrowok="t"/>
              </v:shape>
            </v:group>
            <v:group style="position:absolute;left:1840;top:-2807;width:43;height:2" coordorigin="1840,-2807" coordsize="43,2">
              <v:shape style="position:absolute;left:1840;top:-2807;width:43;height:2" coordorigin="1840,-2807" coordsize="43,0" path="m1840,-2807l1882,-2807e" filled="false" stroked="true" strokeweight=".5pt" strokecolor="#000000">
                <v:path arrowok="t"/>
              </v:shape>
            </v:group>
            <v:group style="position:absolute;left:1840;top:-3027;width:43;height:2" coordorigin="1840,-3027" coordsize="43,2">
              <v:shape style="position:absolute;left:1840;top:-3027;width:43;height:2" coordorigin="1840,-3027" coordsize="43,0" path="m1840,-3027l1882,-3027e" filled="false" stroked="true" strokeweight=".5pt" strokecolor="#000000">
                <v:path arrowok="t"/>
              </v:shape>
            </v:group>
            <v:group style="position:absolute;left:1882;top:-1054;width:3222;height:2" coordorigin="1882,-1054" coordsize="3222,2">
              <v:shape style="position:absolute;left:1882;top:-1054;width:3222;height:2" coordorigin="1882,-1054" coordsize="3222,0" path="m1882,-1054l5103,-1054e" filled="false" stroked="true" strokeweight=".5pt" strokecolor="#000000">
                <v:path arrowok="t"/>
              </v:shape>
            </v:group>
            <v:group style="position:absolute;left:1882;top:-1054;width:2;height:43" coordorigin="1882,-1054" coordsize="2,43">
              <v:shape style="position:absolute;left:1882;top:-1054;width:2;height:43" coordorigin="1882,-1054" coordsize="0,43" path="m1882,-1054l1882,-1012e" filled="false" stroked="true" strokeweight=".5pt" strokecolor="#000000">
                <v:path arrowok="t"/>
              </v:shape>
            </v:group>
            <v:group style="position:absolute;left:2957;top:-1054;width:2;height:43" coordorigin="2957,-1054" coordsize="2,43">
              <v:shape style="position:absolute;left:2957;top:-1054;width:2;height:43" coordorigin="2957,-1054" coordsize="0,43" path="m2957,-1054l2957,-1012e" filled="false" stroked="true" strokeweight=".5pt" strokecolor="#000000">
                <v:path arrowok="t"/>
              </v:shape>
            </v:group>
            <v:group style="position:absolute;left:4030;top:-1054;width:2;height:43" coordorigin="4030,-1054" coordsize="2,43">
              <v:shape style="position:absolute;left:4030;top:-1054;width:2;height:43" coordorigin="4030,-1054" coordsize="0,43" path="m4030,-1054l4030,-1012e" filled="false" stroked="true" strokeweight=".5pt" strokecolor="#000000">
                <v:path arrowok="t"/>
              </v:shape>
            </v:group>
            <v:group style="position:absolute;left:5103;top:-1054;width:2;height:43" coordorigin="5103,-1054" coordsize="2,43">
              <v:shape style="position:absolute;left:5103;top:-1054;width:2;height:43" coordorigin="5103,-1054" coordsize="0,43" path="m5103,-1054l5103,-1012e" filled="false" stroked="true" strokeweight=".5pt" strokecolor="#000000">
                <v:path arrowok="t"/>
              </v:shape>
            </v:group>
            <v:group style="position:absolute;left:2419;top:-2886;width:2148;height:1551" coordorigin="2419,-2886" coordsize="2148,1551">
              <v:shape style="position:absolute;left:2419;top:-2886;width:2148;height:1551" coordorigin="2419,-2886" coordsize="2148,1551" path="m2419,-1336l3492,-1617,4566,-2886e" filled="false" stroked="true" strokeweight="1.25pt" strokecolor="#ff0000">
                <v:path arrowok="t"/>
              </v:shape>
            </v:group>
            <w10:wrap type="none"/>
          </v:group>
        </w:pict>
      </w:r>
      <w:r>
        <w:rPr>
          <w:rFonts w:ascii="Arial" w:hAnsi="Arial" w:cs="Arial" w:eastAsia="Arial" w:hint="default"/>
          <w:color w:val="044E7D"/>
          <w:spacing w:val="1"/>
          <w:w w:val="99"/>
        </w:rPr>
        <w:t>2</w:t>
      </w:r>
      <w:r>
        <w:rPr>
          <w:rFonts w:ascii="Arial" w:hAnsi="Arial" w:cs="Arial" w:eastAsia="Arial" w:hint="default"/>
          <w:color w:val="044E7D"/>
          <w:w w:val="100"/>
        </w:rPr>
        <w:t>.</w:t>
      </w:r>
      <w:r>
        <w:rPr>
          <w:rFonts w:ascii="Arial" w:hAnsi="Arial" w:cs="Arial" w:eastAsia="Arial" w:hint="default"/>
          <w:color w:val="044E7D"/>
          <w:spacing w:val="1"/>
          <w:w w:val="100"/>
        </w:rPr>
        <w:t>5</w:t>
      </w:r>
      <w:r>
        <w:rPr>
          <w:rFonts w:ascii="Arial" w:hAnsi="Arial" w:cs="Arial" w:eastAsia="Arial" w:hint="default"/>
          <w:color w:val="044E7D"/>
          <w:spacing w:val="-2"/>
          <w:w w:val="100"/>
        </w:rPr>
        <w:t>.</w:t>
      </w:r>
      <w:r>
        <w:rPr>
          <w:rFonts w:ascii="Arial" w:hAnsi="Arial" w:cs="Arial" w:eastAsia="Arial" w:hint="default"/>
          <w:color w:val="044E7D"/>
          <w:w w:val="99"/>
        </w:rPr>
        <w:t>3</w:t>
      </w:r>
      <w:r>
        <w:rPr>
          <w:rFonts w:ascii="Arial" w:hAnsi="Arial" w:cs="Arial" w:eastAsia="Arial" w:hint="default"/>
          <w:color w:val="044E7D"/>
          <w:spacing w:val="-6"/>
        </w:rPr>
        <w:t> </w:t>
      </w:r>
      <w:r>
        <w:rPr>
          <w:rFonts w:ascii="Arial" w:hAnsi="Arial" w:cs="Arial" w:eastAsia="Arial" w:hint="default"/>
          <w:color w:val="044E7D"/>
          <w:w w:val="99"/>
        </w:rPr>
        <w:t>C</w:t>
      </w:r>
      <w:r>
        <w:rPr>
          <w:rFonts w:ascii="Arial" w:hAnsi="Arial" w:cs="Arial" w:eastAsia="Arial" w:hint="default"/>
          <w:color w:val="044E7D"/>
          <w:spacing w:val="-2"/>
          <w:w w:val="99"/>
        </w:rPr>
        <w:t>M</w:t>
      </w:r>
      <w:r>
        <w:rPr>
          <w:rFonts w:ascii="Arial" w:hAnsi="Arial" w:cs="Arial" w:eastAsia="Arial" w:hint="default"/>
          <w:color w:val="044E7D"/>
          <w:w w:val="100"/>
        </w:rPr>
        <w:t>OS</w:t>
      </w:r>
      <w:r>
        <w:rPr>
          <w:rFonts w:ascii="Arial" w:hAnsi="Arial" w:cs="Arial" w:eastAsia="Arial" w:hint="default"/>
          <w:color w:val="044E7D"/>
          <w:spacing w:val="-6"/>
        </w:rPr>
        <w:t> </w:t>
      </w:r>
      <w:r>
        <w:rPr>
          <w:color w:val="044E7D"/>
        </w:rPr>
        <w:t>图像传</w:t>
      </w:r>
      <w:r>
        <w:rPr>
          <w:color w:val="044E7D"/>
          <w:spacing w:val="-3"/>
        </w:rPr>
        <w:t>感</w:t>
      </w:r>
      <w:r>
        <w:rPr>
          <w:color w:val="044E7D"/>
        </w:rPr>
        <w:t>器（</w:t>
      </w:r>
      <w:r>
        <w:rPr>
          <w:rFonts w:ascii="Arial" w:hAnsi="Arial" w:cs="Arial" w:eastAsia="Arial" w:hint="default"/>
          <w:color w:val="044E7D"/>
        </w:rPr>
        <w:t>CIS</w:t>
      </w:r>
      <w:r>
        <w:rPr>
          <w:color w:val="044E7D"/>
          <w:spacing w:val="-120"/>
        </w:rPr>
        <w:t>）</w:t>
      </w:r>
      <w:r>
        <w:rPr>
          <w:color w:val="044E7D"/>
        </w:rPr>
        <w:t>：摄像头价值量最高的部分，市场需求广阔</w:t>
      </w:r>
      <w:r>
        <w:rPr/>
      </w:r>
    </w:p>
    <w:p>
      <w:pPr>
        <w:pStyle w:val="BodyText"/>
        <w:spacing w:line="271" w:lineRule="auto" w:before="169"/>
        <w:ind w:right="221" w:firstLine="401"/>
        <w:jc w:val="left"/>
      </w:pPr>
      <w:r>
        <w:rPr>
          <w:spacing w:val="-5"/>
        </w:rPr>
        <w:t>手机摄像头的工作原理，简单描述，就是景物通过镜头生成光学图像，投射到</w:t>
      </w:r>
      <w:r>
        <w:rPr>
          <w:spacing w:val="-59"/>
        </w:rPr>
        <w:t> </w:t>
      </w:r>
      <w:r>
        <w:rPr>
          <w:rFonts w:ascii="Times New Roman" w:hAnsi="Times New Roman" w:cs="Times New Roman" w:eastAsia="Times New Roman" w:hint="default"/>
        </w:rPr>
        <w:t>CIS </w:t>
      </w:r>
      <w:r>
        <w:rPr/>
        <w:t>传感器上转化为电信号， 经过模数转换后转化为数字图像信号，在</w:t>
      </w:r>
      <w:r>
        <w:rPr>
          <w:spacing w:val="-54"/>
        </w:rPr>
        <w:t> </w:t>
      </w:r>
      <w:r>
        <w:rPr>
          <w:rFonts w:ascii="Times New Roman" w:hAnsi="Times New Roman" w:cs="Times New Roman" w:eastAsia="Times New Roman" w:hint="default"/>
        </w:rPr>
        <w:t>DSP </w:t>
      </w:r>
      <w:r>
        <w:rPr/>
        <w:t>中加工处理，在屏幕上显示出来。</w:t>
      </w:r>
    </w:p>
    <w:p>
      <w:pPr>
        <w:spacing w:line="240" w:lineRule="auto" w:before="7"/>
        <w:ind w:right="0"/>
        <w:rPr>
          <w:rFonts w:ascii="宋体" w:hAnsi="宋体" w:cs="宋体" w:eastAsia="宋体" w:hint="default"/>
          <w:sz w:val="19"/>
          <w:szCs w:val="19"/>
        </w:rPr>
      </w:pPr>
    </w:p>
    <w:p>
      <w:pPr>
        <w:pStyle w:val="BodyText"/>
        <w:spacing w:line="271" w:lineRule="auto"/>
        <w:ind w:right="0" w:firstLine="401"/>
        <w:jc w:val="left"/>
      </w:pPr>
      <w:r>
        <w:rPr/>
        <w:t>手机摄像头的主要部分包括：镜头，音圈马达，滤光片，图像传感器，连接器，</w:t>
      </w:r>
      <w:r>
        <w:rPr>
          <w:rFonts w:ascii="Times New Roman" w:hAnsi="Times New Roman" w:cs="Times New Roman" w:eastAsia="Times New Roman" w:hint="default"/>
        </w:rPr>
        <w:t>FPC </w:t>
      </w:r>
      <w:r>
        <w:rPr/>
        <w:t>板，支架等。其中， 价值量最大的为</w:t>
      </w:r>
      <w:r>
        <w:rPr>
          <w:spacing w:val="-50"/>
        </w:rPr>
        <w:t> </w:t>
      </w:r>
      <w:r>
        <w:rPr>
          <w:rFonts w:ascii="Times New Roman" w:hAnsi="Times New Roman" w:cs="Times New Roman" w:eastAsia="Times New Roman" w:hint="default"/>
        </w:rPr>
        <w:t>CMOS</w:t>
      </w:r>
      <w:r>
        <w:rPr>
          <w:rFonts w:ascii="Times New Roman" w:hAnsi="Times New Roman" w:cs="Times New Roman" w:eastAsia="Times New Roman" w:hint="default"/>
          <w:spacing w:val="-1"/>
        </w:rPr>
        <w:t> </w:t>
      </w:r>
      <w:r>
        <w:rPr/>
        <w:t>及镜头。</w:t>
      </w:r>
      <w:r>
        <w:rPr>
          <w:rFonts w:ascii="Times New Roman" w:hAnsi="Times New Roman" w:cs="Times New Roman" w:eastAsia="Times New Roman" w:hint="default"/>
        </w:rPr>
        <w:t>CMOS</w:t>
      </w:r>
      <w:r>
        <w:rPr>
          <w:rFonts w:ascii="Times New Roman" w:hAnsi="Times New Roman" w:cs="Times New Roman" w:eastAsia="Times New Roman" w:hint="default"/>
          <w:spacing w:val="-3"/>
        </w:rPr>
        <w:t> </w:t>
      </w:r>
      <w:r>
        <w:rPr/>
        <w:t>成本占比</w:t>
      </w:r>
      <w:r>
        <w:rPr>
          <w:spacing w:val="-53"/>
        </w:rPr>
        <w:t> </w:t>
      </w:r>
      <w:r>
        <w:rPr>
          <w:rFonts w:ascii="Times New Roman" w:hAnsi="Times New Roman" w:cs="Times New Roman" w:eastAsia="Times New Roman" w:hint="default"/>
        </w:rPr>
        <w:t>45%-50%</w:t>
      </w:r>
      <w:r>
        <w:rPr/>
        <w:t>，镜头占比约为</w:t>
      </w:r>
      <w:r>
        <w:rPr>
          <w:spacing w:val="-53"/>
        </w:rPr>
        <w:t> </w:t>
      </w:r>
      <w:r>
        <w:rPr>
          <w:rFonts w:ascii="Times New Roman" w:hAnsi="Times New Roman" w:cs="Times New Roman" w:eastAsia="Times New Roman" w:hint="default"/>
        </w:rPr>
        <w:t>19%</w:t>
      </w:r>
      <w:r>
        <w:rPr/>
        <w:t>。</w:t>
      </w:r>
    </w:p>
    <w:p>
      <w:pPr>
        <w:spacing w:line="240" w:lineRule="auto" w:before="11" w:after="0"/>
        <w:ind w:right="0"/>
        <w:rPr>
          <w:rFonts w:ascii="宋体" w:hAnsi="宋体" w:cs="宋体" w:eastAsia="宋体" w:hint="default"/>
          <w:sz w:val="24"/>
          <w:szCs w:val="24"/>
        </w:rPr>
      </w:pPr>
    </w:p>
    <w:tbl>
      <w:tblPr>
        <w:tblW w:w="0" w:type="auto"/>
        <w:jc w:val="left"/>
        <w:tblInd w:w="132" w:type="dxa"/>
        <w:tblLayout w:type="fixed"/>
        <w:tblCellMar>
          <w:top w:w="0" w:type="dxa"/>
          <w:left w:w="0" w:type="dxa"/>
          <w:bottom w:w="0" w:type="dxa"/>
          <w:right w:w="0" w:type="dxa"/>
        </w:tblCellMar>
        <w:tblLook w:val="01E0"/>
      </w:tblPr>
      <w:tblGrid>
        <w:gridCol w:w="9537"/>
      </w:tblGrid>
      <w:tr>
        <w:trPr>
          <w:trHeight w:val="251" w:hRule="exact"/>
        </w:trPr>
        <w:tc>
          <w:tcPr>
            <w:tcW w:w="9537"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14" w:id="115"/>
            <w:bookmarkEnd w:id="115"/>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78</w:t>
            </w:r>
            <w:r>
              <w:rPr>
                <w:rFonts w:ascii="Microsoft JhengHei" w:hAnsi="Microsoft JhengHei" w:cs="Microsoft JhengHei" w:eastAsia="Microsoft JhengHei" w:hint="default"/>
                <w:b/>
                <w:bCs/>
                <w:sz w:val="18"/>
                <w:szCs w:val="18"/>
              </w:rPr>
              <w:t>：手机摄像头结构</w:t>
            </w:r>
            <w:r>
              <w:rPr>
                <w:rFonts w:ascii="Microsoft JhengHei" w:hAnsi="Microsoft JhengHei" w:cs="Microsoft JhengHei" w:eastAsia="Microsoft JhengHei" w:hint="default"/>
                <w:sz w:val="18"/>
                <w:szCs w:val="18"/>
              </w:rPr>
            </w:r>
          </w:p>
        </w:tc>
      </w:tr>
      <w:tr>
        <w:trPr>
          <w:trHeight w:val="3132" w:hRule="exact"/>
        </w:trPr>
        <w:tc>
          <w:tcPr>
            <w:tcW w:w="9537" w:type="dxa"/>
            <w:tcBorders>
              <w:top w:val="single" w:sz="4" w:space="0" w:color="044B80"/>
              <w:left w:val="nil" w:sz="6" w:space="0" w:color="auto"/>
              <w:bottom w:val="single" w:sz="4" w:space="0" w:color="044B80"/>
              <w:right w:val="nil" w:sz="6" w:space="0" w:color="auto"/>
            </w:tcBorders>
          </w:tcPr>
          <w:p>
            <w:pPr>
              <w:pStyle w:val="TableParagraph"/>
              <w:spacing w:line="240" w:lineRule="auto"/>
              <w:ind w:left="1603"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026463" cy="1972246"/>
                  <wp:effectExtent l="0" t="0" r="0" b="0"/>
                  <wp:docPr id="137" name="image329.jpeg" descr=""/>
                  <wp:cNvGraphicFramePr>
                    <a:graphicFrameLocks noChangeAspect="1"/>
                  </wp:cNvGraphicFramePr>
                  <a:graphic>
                    <a:graphicData uri="http://schemas.openxmlformats.org/drawingml/2006/picture">
                      <pic:pic>
                        <pic:nvPicPr>
                          <pic:cNvPr id="138" name="image329.jpeg"/>
                          <pic:cNvPicPr/>
                        </pic:nvPicPr>
                        <pic:blipFill>
                          <a:blip r:embed="rId340" cstate="print"/>
                          <a:stretch>
                            <a:fillRect/>
                          </a:stretch>
                        </pic:blipFill>
                        <pic:spPr>
                          <a:xfrm>
                            <a:off x="0" y="0"/>
                            <a:ext cx="4026463" cy="1972246"/>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537" w:type="dxa"/>
            <w:tcBorders>
              <w:top w:val="single" w:sz="4" w:space="0" w:color="044B80"/>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13"/>
                <w:w w:val="95"/>
                <w:sz w:val="16"/>
                <w:szCs w:val="16"/>
              </w:rPr>
              <w:t> </w:t>
            </w:r>
            <w:r>
              <w:rPr>
                <w:rFonts w:ascii="宋体" w:hAnsi="宋体" w:cs="宋体" w:eastAsia="宋体" w:hint="default"/>
                <w:w w:val="95"/>
                <w:sz w:val="17"/>
                <w:szCs w:val="17"/>
              </w:rPr>
              <w:t>丘钛科技，中信建投证券研究发展部</w:t>
            </w:r>
            <w:r>
              <w:rPr>
                <w:rFonts w:ascii="宋体" w:hAnsi="宋体" w:cs="宋体" w:eastAsia="宋体" w:hint="default"/>
                <w:sz w:val="17"/>
                <w:szCs w:val="17"/>
              </w:rPr>
            </w:r>
          </w:p>
        </w:tc>
      </w:tr>
    </w:tbl>
    <w:p>
      <w:pPr>
        <w:spacing w:line="240" w:lineRule="auto" w:before="8"/>
        <w:ind w:right="0"/>
        <w:rPr>
          <w:rFonts w:ascii="宋体" w:hAnsi="宋体" w:cs="宋体" w:eastAsia="宋体" w:hint="default"/>
          <w:sz w:val="13"/>
          <w:szCs w:val="13"/>
        </w:rPr>
      </w:pPr>
    </w:p>
    <w:p>
      <w:pPr>
        <w:pStyle w:val="BodyText"/>
        <w:spacing w:line="271" w:lineRule="auto" w:before="37"/>
        <w:ind w:right="229" w:firstLine="401"/>
        <w:jc w:val="both"/>
      </w:pPr>
      <w:r>
        <w:rPr>
          <w:rFonts w:ascii="Times New Roman" w:hAnsi="Times New Roman" w:cs="Times New Roman" w:eastAsia="Times New Roman" w:hint="default"/>
        </w:rPr>
        <w:t>CMOS </w:t>
      </w:r>
      <w:r>
        <w:rPr/>
        <w:t>市场是摄像头的重要组成部分，它的作用是利用光电器件的光电转换功能，将感光面上的光像转换 </w:t>
      </w:r>
      <w:r>
        <w:rPr>
          <w:spacing w:val="-3"/>
        </w:rPr>
        <w:t>为与光像成相应比例关系的电信号。以产品类别区分，图像传感器产品主要分为</w:t>
      </w:r>
      <w:r>
        <w:rPr>
          <w:spacing w:val="-53"/>
        </w:rPr>
        <w:t> </w:t>
      </w:r>
      <w:r>
        <w:rPr>
          <w:rFonts w:ascii="Times New Roman" w:hAnsi="Times New Roman" w:cs="Times New Roman" w:eastAsia="Times New Roman" w:hint="default"/>
          <w:spacing w:val="-11"/>
        </w:rPr>
        <w:t>CCD</w:t>
      </w:r>
      <w:r>
        <w:rPr>
          <w:spacing w:val="-11"/>
        </w:rPr>
        <w:t>、</w:t>
      </w:r>
      <w:r>
        <w:rPr>
          <w:rFonts w:ascii="Times New Roman" w:hAnsi="Times New Roman" w:cs="Times New Roman" w:eastAsia="Times New Roman" w:hint="default"/>
          <w:spacing w:val="-11"/>
        </w:rPr>
        <w:t>CMOS</w:t>
      </w:r>
      <w:r>
        <w:rPr>
          <w:spacing w:val="-11"/>
        </w:rPr>
        <w:t>（</w:t>
      </w:r>
      <w:r>
        <w:rPr>
          <w:rFonts w:ascii="Times New Roman" w:hAnsi="Times New Roman" w:cs="Times New Roman" w:eastAsia="Times New Roman" w:hint="default"/>
          <w:spacing w:val="-11"/>
        </w:rPr>
        <w:t>CIS</w:t>
      </w:r>
      <w:r>
        <w:rPr>
          <w:spacing w:val="-11"/>
        </w:rPr>
        <w:t>）两种，</w:t>
      </w:r>
      <w:r>
        <w:rPr>
          <w:rFonts w:ascii="Times New Roman" w:hAnsi="Times New Roman" w:cs="Times New Roman" w:eastAsia="Times New Roman" w:hint="default"/>
          <w:spacing w:val="-11"/>
        </w:rPr>
        <w:t>CCD </w:t>
      </w:r>
      <w:r>
        <w:rPr>
          <w:spacing w:val="-7"/>
          <w:w w:val="99"/>
        </w:rPr>
        <w:t>是集成在半导体单晶材料上，而</w:t>
      </w:r>
      <w:r>
        <w:rPr>
          <w:spacing w:val="-58"/>
          <w:w w:val="99"/>
        </w:rPr>
        <w:t> </w:t>
      </w:r>
      <w:r>
        <w:rPr>
          <w:rFonts w:ascii="Times New Roman" w:hAnsi="Times New Roman" w:cs="Times New Roman" w:eastAsia="Times New Roman" w:hint="default"/>
          <w:w w:val="99"/>
        </w:rPr>
        <w:t>CMOS </w:t>
      </w:r>
      <w:r>
        <w:rPr>
          <w:spacing w:val="-3"/>
          <w:w w:val="99"/>
        </w:rPr>
        <w:t>是集成在被称做金属氧化物的半导体材料上，工作原理没有本质的区别，</w:t>
      </w:r>
      <w:r>
        <w:rPr>
          <w:w w:val="99"/>
        </w:rPr>
        <w:t> </w:t>
      </w:r>
      <w:r>
        <w:rPr>
          <w:w w:val="99"/>
        </w:rPr>
      </w:r>
      <w:r>
        <w:rPr/>
        <w:t>他们在市场上相互竞争又相互补充。</w:t>
      </w:r>
    </w:p>
    <w:p>
      <w:pPr>
        <w:spacing w:line="240" w:lineRule="auto" w:before="12"/>
        <w:ind w:right="0"/>
        <w:rPr>
          <w:rFonts w:ascii="宋体" w:hAnsi="宋体" w:cs="宋体" w:eastAsia="宋体" w:hint="default"/>
          <w:sz w:val="20"/>
          <w:szCs w:val="20"/>
        </w:rPr>
      </w:pPr>
    </w:p>
    <w:p>
      <w:pPr>
        <w:pStyle w:val="BodyText"/>
        <w:spacing w:line="271" w:lineRule="auto"/>
        <w:ind w:right="233" w:firstLine="401"/>
        <w:jc w:val="both"/>
      </w:pPr>
      <w:r>
        <w:rPr>
          <w:rFonts w:ascii="Times New Roman" w:hAnsi="Times New Roman" w:cs="Times New Roman" w:eastAsia="Times New Roman" w:hint="default"/>
        </w:rPr>
        <w:t>CCD</w:t>
      </w:r>
      <w:r>
        <w:rPr>
          <w:rFonts w:ascii="Times New Roman" w:hAnsi="Times New Roman" w:cs="Times New Roman" w:eastAsia="Times New Roman" w:hint="default"/>
          <w:spacing w:val="-27"/>
        </w:rPr>
        <w:t> </w:t>
      </w:r>
      <w:r>
        <w:rPr/>
        <w:t>传感器具有较好的图像质量、抗噪能力和设计灵活性，更适合于对相机性能要求非常高而对成本控制 不太严格的应用领域，如天文，高清晰度的医疗</w:t>
      </w:r>
      <w:r>
        <w:rPr>
          <w:spacing w:val="-64"/>
        </w:rPr>
        <w:t> </w:t>
      </w:r>
      <w:r>
        <w:rPr>
          <w:rFonts w:ascii="Times New Roman" w:hAnsi="Times New Roman" w:cs="Times New Roman" w:eastAsia="Times New Roman" w:hint="default"/>
        </w:rPr>
        <w:t>X </w:t>
      </w:r>
      <w:r>
        <w:rPr/>
        <w:t>光影像、和其他需要长时间曝光，对图像噪声要求严格的科 学应用。</w:t>
      </w:r>
      <w:r>
        <w:rPr>
          <w:rFonts w:ascii="Times New Roman" w:hAnsi="Times New Roman" w:cs="Times New Roman" w:eastAsia="Times New Roman" w:hint="default"/>
        </w:rPr>
        <w:t>CMOS </w:t>
      </w:r>
      <w:r>
        <w:rPr/>
        <w:t>具有成品率高、集成度高、功耗小、价格低等特点，图像品质方面也基本达到 </w:t>
      </w:r>
      <w:r>
        <w:rPr>
          <w:rFonts w:ascii="Times New Roman" w:hAnsi="Times New Roman" w:cs="Times New Roman" w:eastAsia="Times New Roman" w:hint="default"/>
        </w:rPr>
        <w:t>CCD </w:t>
      </w:r>
      <w:r>
        <w:rPr/>
        <w:t>的水平。 </w:t>
      </w:r>
      <w:r>
        <w:rPr>
          <w:rFonts w:ascii="Times New Roman" w:hAnsi="Times New Roman" w:cs="Times New Roman" w:eastAsia="Times New Roman" w:hint="default"/>
        </w:rPr>
        <w:t>CMOS</w:t>
      </w:r>
      <w:r>
        <w:rPr>
          <w:rFonts w:ascii="Times New Roman" w:hAnsi="Times New Roman" w:cs="Times New Roman" w:eastAsia="Times New Roman" w:hint="default"/>
          <w:spacing w:val="12"/>
        </w:rPr>
        <w:t> </w:t>
      </w:r>
      <w:r>
        <w:rPr/>
        <w:t>更适合应用于要求空间小、体积小、功耗低而对图像噪声和质量要求不是特别高的场合，如大部分有辅</w:t>
      </w:r>
    </w:p>
    <w:p>
      <w:pPr>
        <w:spacing w:line="240" w:lineRule="auto" w:before="5" w:after="0"/>
        <w:ind w:right="0"/>
        <w:rPr>
          <w:rFonts w:ascii="宋体" w:hAnsi="宋体" w:cs="宋体" w:eastAsia="宋体" w:hint="default"/>
          <w:sz w:val="28"/>
          <w:szCs w:val="28"/>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4008"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271" w:lineRule="auto" w:before="37"/>
        <w:ind w:left="272" w:right="108"/>
        <w:jc w:val="left"/>
      </w:pPr>
      <w:r>
        <w:rPr>
          <w:w w:val="95"/>
        </w:rPr>
        <w:t>助光照明的工业检测应用、安防保安应用、和大多数消费电子产品的摄像头应用。由于 </w:t>
      </w:r>
      <w:r>
        <w:rPr>
          <w:rFonts w:ascii="Times New Roman" w:hAnsi="Times New Roman" w:cs="Times New Roman" w:eastAsia="Times New Roman" w:hint="default"/>
          <w:w w:val="95"/>
        </w:rPr>
        <w:t>CCD </w:t>
      </w:r>
      <w:r>
        <w:rPr>
          <w:w w:val="95"/>
        </w:rPr>
        <w:t>的成本较高，在智 </w:t>
      </w:r>
      <w:r>
        <w:rPr/>
        <w:t>能摄像头市场，目前</w:t>
      </w:r>
      <w:r>
        <w:rPr>
          <w:spacing w:val="-53"/>
        </w:rPr>
        <w:t> </w:t>
      </w:r>
      <w:r>
        <w:rPr>
          <w:rFonts w:ascii="Times New Roman" w:hAnsi="Times New Roman" w:cs="Times New Roman" w:eastAsia="Times New Roman" w:hint="default"/>
        </w:rPr>
        <w:t>CMOS </w:t>
      </w:r>
      <w:r>
        <w:rPr/>
        <w:t>传感器占据主导地位。</w:t>
      </w:r>
    </w:p>
    <w:p>
      <w:pPr>
        <w:spacing w:line="240" w:lineRule="auto" w:before="1" w:after="0"/>
        <w:ind w:right="0"/>
        <w:rPr>
          <w:rFonts w:ascii="宋体" w:hAnsi="宋体" w:cs="宋体" w:eastAsia="宋体" w:hint="default"/>
          <w:sz w:val="25"/>
          <w:szCs w:val="25"/>
        </w:rPr>
      </w:pPr>
    </w:p>
    <w:tbl>
      <w:tblPr>
        <w:tblW w:w="0" w:type="auto"/>
        <w:jc w:val="left"/>
        <w:tblInd w:w="114" w:type="dxa"/>
        <w:tblLayout w:type="fixed"/>
        <w:tblCellMar>
          <w:top w:w="0" w:type="dxa"/>
          <w:left w:w="0" w:type="dxa"/>
          <w:bottom w:w="0" w:type="dxa"/>
          <w:right w:w="0" w:type="dxa"/>
        </w:tblCellMar>
        <w:tblLook w:val="01E0"/>
      </w:tblPr>
      <w:tblGrid>
        <w:gridCol w:w="9645"/>
      </w:tblGrid>
      <w:tr>
        <w:trPr>
          <w:trHeight w:val="251" w:hRule="exact"/>
        </w:trPr>
        <w:tc>
          <w:tcPr>
            <w:tcW w:w="9645" w:type="dxa"/>
            <w:tcBorders>
              <w:top w:val="nil" w:sz="6" w:space="0" w:color="auto"/>
              <w:left w:val="nil" w:sz="6" w:space="0" w:color="auto"/>
              <w:bottom w:val="single" w:sz="4" w:space="0" w:color="044B80"/>
              <w:right w:val="nil" w:sz="6" w:space="0" w:color="auto"/>
            </w:tcBorders>
          </w:tcPr>
          <w:p>
            <w:pPr>
              <w:pStyle w:val="TableParagraph"/>
              <w:spacing w:line="200" w:lineRule="exact"/>
              <w:ind w:left="4" w:right="0"/>
              <w:jc w:val="left"/>
              <w:rPr>
                <w:rFonts w:ascii="Microsoft JhengHei" w:hAnsi="Microsoft JhengHei" w:cs="Microsoft JhengHei" w:eastAsia="Microsoft JhengHei" w:hint="default"/>
                <w:sz w:val="18"/>
                <w:szCs w:val="18"/>
              </w:rPr>
            </w:pPr>
            <w:bookmarkStart w:name="_bookmark115" w:id="116"/>
            <w:bookmarkEnd w:id="116"/>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79</w:t>
            </w:r>
            <w:r>
              <w:rPr>
                <w:rFonts w:ascii="Microsoft JhengHei" w:hAnsi="Microsoft JhengHei" w:cs="Microsoft JhengHei" w:eastAsia="Microsoft JhengHei" w:hint="default"/>
                <w:b/>
                <w:bCs/>
                <w:sz w:val="18"/>
                <w:szCs w:val="18"/>
              </w:rPr>
              <w:t>：手机摄像头中各环节价值量占比</w:t>
            </w:r>
            <w:r>
              <w:rPr>
                <w:rFonts w:ascii="Microsoft JhengHei" w:hAnsi="Microsoft JhengHei" w:cs="Microsoft JhengHei" w:eastAsia="Microsoft JhengHei" w:hint="default"/>
                <w:sz w:val="18"/>
                <w:szCs w:val="18"/>
              </w:rPr>
            </w:r>
          </w:p>
        </w:tc>
      </w:tr>
      <w:tr>
        <w:trPr>
          <w:trHeight w:val="3754" w:hRule="exact"/>
        </w:trPr>
        <w:tc>
          <w:tcPr>
            <w:tcW w:w="9645" w:type="dxa"/>
            <w:tcBorders>
              <w:top w:val="single" w:sz="4" w:space="0" w:color="044B80"/>
              <w:left w:val="nil" w:sz="6" w:space="0" w:color="auto"/>
              <w:bottom w:val="single" w:sz="4" w:space="0" w:color="044B80"/>
              <w:right w:val="nil" w:sz="6" w:space="0" w:color="auto"/>
            </w:tcBorders>
          </w:tcPr>
          <w:p>
            <w:pPr>
              <w:pStyle w:val="TableParagraph"/>
              <w:spacing w:line="240" w:lineRule="auto" w:before="1"/>
              <w:ind w:right="0"/>
              <w:jc w:val="left"/>
              <w:rPr>
                <w:rFonts w:ascii="宋体" w:hAnsi="宋体" w:cs="宋体" w:eastAsia="宋体" w:hint="default"/>
                <w:sz w:val="10"/>
                <w:szCs w:val="10"/>
              </w:rPr>
            </w:pPr>
          </w:p>
          <w:p>
            <w:pPr>
              <w:pStyle w:val="TableParagraph"/>
              <w:spacing w:line="240" w:lineRule="auto"/>
              <w:ind w:left="81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052060" cy="2184273"/>
                  <wp:effectExtent l="0" t="0" r="0" b="0"/>
                  <wp:docPr id="139" name="image330.jpeg" descr=""/>
                  <wp:cNvGraphicFramePr>
                    <a:graphicFrameLocks noChangeAspect="1"/>
                  </wp:cNvGraphicFramePr>
                  <a:graphic>
                    <a:graphicData uri="http://schemas.openxmlformats.org/drawingml/2006/picture">
                      <pic:pic>
                        <pic:nvPicPr>
                          <pic:cNvPr id="140" name="image330.jpeg"/>
                          <pic:cNvPicPr/>
                        </pic:nvPicPr>
                        <pic:blipFill>
                          <a:blip r:embed="rId341" cstate="print"/>
                          <a:stretch>
                            <a:fillRect/>
                          </a:stretch>
                        </pic:blipFill>
                        <pic:spPr>
                          <a:xfrm>
                            <a:off x="0" y="0"/>
                            <a:ext cx="5052060" cy="2184273"/>
                          </a:xfrm>
                          <a:prstGeom prst="rect">
                            <a:avLst/>
                          </a:prstGeom>
                        </pic:spPr>
                      </pic:pic>
                    </a:graphicData>
                  </a:graphic>
                </wp:inline>
              </w:drawing>
            </w:r>
            <w:r>
              <w:rPr>
                <w:rFonts w:ascii="宋体" w:hAnsi="宋体" w:cs="宋体" w:eastAsia="宋体" w:hint="default"/>
                <w:sz w:val="20"/>
                <w:szCs w:val="20"/>
              </w:rPr>
            </w:r>
          </w:p>
        </w:tc>
      </w:tr>
      <w:tr>
        <w:trPr>
          <w:trHeight w:val="245" w:hRule="exact"/>
        </w:trPr>
        <w:tc>
          <w:tcPr>
            <w:tcW w:w="9645" w:type="dxa"/>
            <w:tcBorders>
              <w:top w:val="single" w:sz="4" w:space="0" w:color="044B80"/>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sz w:val="17"/>
                <w:szCs w:val="17"/>
              </w:rPr>
              <w:t>资料来源：丘钛科技，大立光，中信建投证券研究发展部</w:t>
            </w:r>
          </w:p>
        </w:tc>
      </w:tr>
    </w:tbl>
    <w:p>
      <w:pPr>
        <w:spacing w:line="240" w:lineRule="auto" w:before="2"/>
        <w:ind w:right="0"/>
        <w:rPr>
          <w:rFonts w:ascii="宋体" w:hAnsi="宋体" w:cs="宋体" w:eastAsia="宋体" w:hint="default"/>
          <w:sz w:val="14"/>
          <w:szCs w:val="14"/>
        </w:rPr>
      </w:pPr>
    </w:p>
    <w:p>
      <w:pPr>
        <w:pStyle w:val="BodyText"/>
        <w:spacing w:line="312" w:lineRule="exact" w:before="21"/>
        <w:ind w:left="272" w:right="108" w:firstLine="403"/>
        <w:jc w:val="left"/>
      </w:pPr>
      <w:r>
        <w:rPr>
          <w:rFonts w:ascii="Times New Roman" w:hAnsi="Times New Roman" w:cs="Times New Roman" w:eastAsia="Times New Roman" w:hint="default"/>
          <w:b/>
          <w:bCs/>
          <w:spacing w:val="1"/>
          <w:w w:val="99"/>
        </w:rPr>
        <w:t>CMOS</w:t>
      </w:r>
      <w:r>
        <w:rPr>
          <w:rFonts w:ascii="Times New Roman" w:hAnsi="Times New Roman" w:cs="Times New Roman" w:eastAsia="Times New Roman" w:hint="default"/>
          <w:b/>
          <w:bCs/>
          <w:w w:val="99"/>
        </w:rPr>
        <w:t> </w:t>
      </w:r>
      <w:r>
        <w:rPr>
          <w:rFonts w:ascii="Microsoft JhengHei" w:hAnsi="Microsoft JhengHei" w:cs="Microsoft JhengHei" w:eastAsia="Microsoft JhengHei" w:hint="default"/>
          <w:b/>
          <w:bCs/>
          <w:spacing w:val="-4"/>
          <w:w w:val="99"/>
        </w:rPr>
        <w:t>传感器的价值量在整个摄像头模组中最高。</w:t>
      </w:r>
      <w:r>
        <w:rPr>
          <w:spacing w:val="-4"/>
          <w:w w:val="99"/>
        </w:rPr>
        <w:t>根据</w:t>
      </w:r>
      <w:r>
        <w:rPr>
          <w:spacing w:val="-83"/>
          <w:w w:val="99"/>
        </w:rPr>
        <w:t> </w:t>
      </w:r>
      <w:r>
        <w:rPr>
          <w:rFonts w:ascii="Times New Roman" w:hAnsi="Times New Roman" w:cs="Times New Roman" w:eastAsia="Times New Roman" w:hint="default"/>
          <w:spacing w:val="-5"/>
          <w:w w:val="99"/>
        </w:rPr>
        <w:t>Yole</w:t>
      </w:r>
      <w:r>
        <w:rPr>
          <w:rFonts w:ascii="Times New Roman" w:hAnsi="Times New Roman" w:cs="Times New Roman" w:eastAsia="Times New Roman" w:hint="default"/>
          <w:w w:val="99"/>
        </w:rPr>
        <w:t> </w:t>
      </w:r>
      <w:r>
        <w:rPr>
          <w:rFonts w:ascii="Times New Roman" w:hAnsi="Times New Roman" w:cs="Times New Roman" w:eastAsia="Times New Roman" w:hint="default"/>
          <w:spacing w:val="-1"/>
          <w:w w:val="99"/>
        </w:rPr>
        <w:t>Développement</w:t>
      </w:r>
      <w:r>
        <w:rPr>
          <w:rFonts w:ascii="Times New Roman" w:hAnsi="Times New Roman" w:cs="Times New Roman" w:eastAsia="Times New Roman" w:hint="default"/>
          <w:w w:val="99"/>
        </w:rPr>
        <w:t> </w:t>
      </w:r>
      <w:r>
        <w:rPr>
          <w:spacing w:val="-12"/>
          <w:w w:val="99"/>
        </w:rPr>
        <w:t>的数据，全球摄像头模组（</w:t>
      </w:r>
      <w:r>
        <w:rPr>
          <w:rFonts w:ascii="Times New Roman" w:hAnsi="Times New Roman" w:cs="Times New Roman" w:eastAsia="Times New Roman" w:hint="default"/>
          <w:spacing w:val="-12"/>
          <w:w w:val="99"/>
        </w:rPr>
        <w:t>CCM</w:t>
      </w:r>
      <w:r>
        <w:rPr>
          <w:spacing w:val="-12"/>
          <w:w w:val="99"/>
        </w:rPr>
        <w:t>）</w:t>
      </w:r>
      <w:r>
        <w:rPr>
          <w:w w:val="99"/>
        </w:rPr>
        <w:t> </w:t>
      </w:r>
      <w:r>
        <w:rPr/>
        <w:t>市场空间</w:t>
      </w:r>
      <w:r>
        <w:rPr>
          <w:spacing w:val="-54"/>
        </w:rPr>
        <w:t> </w:t>
      </w:r>
      <w:r>
        <w:rPr>
          <w:rFonts w:ascii="Times New Roman" w:hAnsi="Times New Roman" w:cs="Times New Roman" w:eastAsia="Times New Roman" w:hint="default"/>
        </w:rPr>
        <w:t>2018</w:t>
      </w:r>
      <w:r>
        <w:rPr>
          <w:rFonts w:ascii="Times New Roman" w:hAnsi="Times New Roman" w:cs="Times New Roman" w:eastAsia="Times New Roman" w:hint="default"/>
          <w:spacing w:val="-3"/>
        </w:rPr>
        <w:t> </w:t>
      </w:r>
      <w:r>
        <w:rPr/>
        <w:t>年</w:t>
      </w:r>
      <w:r>
        <w:rPr>
          <w:spacing w:val="-54"/>
        </w:rPr>
        <w:t> </w:t>
      </w:r>
      <w:r>
        <w:rPr>
          <w:rFonts w:ascii="Times New Roman" w:hAnsi="Times New Roman" w:cs="Times New Roman" w:eastAsia="Times New Roman" w:hint="default"/>
        </w:rPr>
        <w:t>271</w:t>
      </w:r>
      <w:r>
        <w:rPr>
          <w:rFonts w:ascii="Times New Roman" w:hAnsi="Times New Roman" w:cs="Times New Roman" w:eastAsia="Times New Roman" w:hint="default"/>
          <w:spacing w:val="-3"/>
        </w:rPr>
        <w:t> </w:t>
      </w:r>
      <w:r>
        <w:rPr>
          <w:spacing w:val="-3"/>
        </w:rPr>
        <w:t>亿美金，其中</w:t>
      </w:r>
      <w:r>
        <w:rPr>
          <w:spacing w:val="-51"/>
        </w:rPr>
        <w:t> </w:t>
      </w:r>
      <w:r>
        <w:rPr>
          <w:rFonts w:ascii="Times New Roman" w:hAnsi="Times New Roman" w:cs="Times New Roman" w:eastAsia="Times New Roman" w:hint="default"/>
        </w:rPr>
        <w:t>CMOS</w:t>
      </w:r>
      <w:r>
        <w:rPr>
          <w:rFonts w:ascii="Times New Roman" w:hAnsi="Times New Roman" w:cs="Times New Roman" w:eastAsia="Times New Roman" w:hint="default"/>
          <w:spacing w:val="-4"/>
        </w:rPr>
        <w:t> </w:t>
      </w:r>
      <w:r>
        <w:rPr/>
        <w:t>传感器（</w:t>
      </w:r>
      <w:r>
        <w:rPr>
          <w:rFonts w:ascii="Times New Roman" w:hAnsi="Times New Roman" w:cs="Times New Roman" w:eastAsia="Times New Roman" w:hint="default"/>
        </w:rPr>
        <w:t>CIS</w:t>
      </w:r>
      <w:r>
        <w:rPr/>
        <w:t>）市场空间为</w:t>
      </w:r>
      <w:r>
        <w:rPr>
          <w:spacing w:val="-54"/>
        </w:rPr>
        <w:t> </w:t>
      </w:r>
      <w:r>
        <w:rPr>
          <w:rFonts w:ascii="Times New Roman" w:hAnsi="Times New Roman" w:cs="Times New Roman" w:eastAsia="Times New Roman" w:hint="default"/>
        </w:rPr>
        <w:t>123</w:t>
      </w:r>
      <w:r>
        <w:rPr>
          <w:rFonts w:ascii="Times New Roman" w:hAnsi="Times New Roman" w:cs="Times New Roman" w:eastAsia="Times New Roman" w:hint="default"/>
          <w:spacing w:val="-3"/>
        </w:rPr>
        <w:t> </w:t>
      </w:r>
      <w:r>
        <w:rPr/>
        <w:t>亿美金，占整个摄像头模组市场价值 的 </w:t>
      </w:r>
      <w:r>
        <w:rPr>
          <w:rFonts w:ascii="Times New Roman" w:hAnsi="Times New Roman" w:cs="Times New Roman" w:eastAsia="Times New Roman" w:hint="default"/>
        </w:rPr>
        <w:t>45%</w:t>
      </w:r>
      <w:r>
        <w:rPr/>
        <w:t>。到 </w:t>
      </w:r>
      <w:r>
        <w:rPr>
          <w:rFonts w:ascii="Times New Roman" w:hAnsi="Times New Roman" w:cs="Times New Roman" w:eastAsia="Times New Roman" w:hint="default"/>
        </w:rPr>
        <w:t>2024 </w:t>
      </w:r>
      <w:r>
        <w:rPr/>
        <w:t>年，随着车载应用、机器视觉、人脸识别与安防监控的快速发展，以及多摄像头 手机广泛普 </w:t>
      </w:r>
      <w:r>
        <w:rPr>
          <w:spacing w:val="-3"/>
        </w:rPr>
        <w:t>及，</w:t>
      </w:r>
      <w:r>
        <w:rPr>
          <w:rFonts w:ascii="Times New Roman" w:hAnsi="Times New Roman" w:cs="Times New Roman" w:eastAsia="Times New Roman" w:hint="default"/>
          <w:spacing w:val="-3"/>
        </w:rPr>
        <w:t>CMOS</w:t>
      </w:r>
      <w:r>
        <w:rPr>
          <w:rFonts w:ascii="Times New Roman" w:hAnsi="Times New Roman" w:cs="Times New Roman" w:eastAsia="Times New Roman" w:hint="default"/>
          <w:spacing w:val="-11"/>
        </w:rPr>
        <w:t> </w:t>
      </w:r>
      <w:r>
        <w:rPr/>
        <w:t>图像传感器市场规模将继续不断扩大，达到</w:t>
      </w:r>
      <w:r>
        <w:rPr>
          <w:spacing w:val="-61"/>
        </w:rPr>
        <w:t> </w:t>
      </w:r>
      <w:r>
        <w:rPr>
          <w:rFonts w:ascii="Times New Roman" w:hAnsi="Times New Roman" w:cs="Times New Roman" w:eastAsia="Times New Roman" w:hint="default"/>
        </w:rPr>
        <w:t>208</w:t>
      </w:r>
      <w:r>
        <w:rPr>
          <w:rFonts w:ascii="Times New Roman" w:hAnsi="Times New Roman" w:cs="Times New Roman" w:eastAsia="Times New Roman" w:hint="default"/>
          <w:spacing w:val="-11"/>
        </w:rPr>
        <w:t> </w:t>
      </w:r>
      <w:r>
        <w:rPr/>
        <w:t>亿美金，年均复合增长率达到</w:t>
      </w:r>
      <w:r>
        <w:rPr>
          <w:spacing w:val="-61"/>
        </w:rPr>
        <w:t> </w:t>
      </w:r>
      <w:r>
        <w:rPr>
          <w:rFonts w:ascii="Times New Roman" w:hAnsi="Times New Roman" w:cs="Times New Roman" w:eastAsia="Times New Roman" w:hint="default"/>
        </w:rPr>
        <w:t>9.2%</w:t>
      </w:r>
      <w:r>
        <w:rPr/>
        <w:t>。</w:t>
      </w:r>
      <w:r>
        <w:rPr>
          <w:rFonts w:ascii="Times New Roman" w:hAnsi="Times New Roman" w:cs="Times New Roman" w:eastAsia="Times New Roman" w:hint="default"/>
        </w:rPr>
        <w:t>CMOS</w:t>
      </w:r>
      <w:r>
        <w:rPr>
          <w:rFonts w:ascii="Times New Roman" w:hAnsi="Times New Roman" w:cs="Times New Roman" w:eastAsia="Times New Roman" w:hint="default"/>
          <w:spacing w:val="-11"/>
        </w:rPr>
        <w:t> </w:t>
      </w:r>
      <w:r>
        <w:rPr/>
        <w:t>厂商主</w:t>
      </w:r>
    </w:p>
    <w:p>
      <w:pPr>
        <w:pStyle w:val="BodyText"/>
        <w:spacing w:line="240" w:lineRule="auto" w:before="16"/>
        <w:ind w:left="272" w:right="108"/>
        <w:jc w:val="left"/>
      </w:pPr>
      <w:r>
        <w:rPr>
          <w:w w:val="99"/>
        </w:rPr>
        <w:t>要包括</w:t>
      </w:r>
      <w:r>
        <w:rPr>
          <w:spacing w:val="2"/>
          <w:w w:val="99"/>
        </w:rPr>
        <w:t>，</w:t>
      </w:r>
      <w:r>
        <w:rPr>
          <w:w w:val="99"/>
        </w:rPr>
        <w:t>索尼</w:t>
      </w:r>
      <w:r>
        <w:rPr>
          <w:spacing w:val="2"/>
          <w:w w:val="99"/>
        </w:rPr>
        <w:t>、</w:t>
      </w:r>
      <w:r>
        <w:rPr>
          <w:w w:val="99"/>
        </w:rPr>
        <w:t>三星</w:t>
      </w:r>
      <w:r>
        <w:rPr>
          <w:spacing w:val="2"/>
          <w:w w:val="99"/>
        </w:rPr>
        <w:t>、</w:t>
      </w:r>
      <w:r>
        <w:rPr>
          <w:w w:val="99"/>
        </w:rPr>
        <w:t>韦</w:t>
      </w:r>
      <w:r>
        <w:rPr>
          <w:spacing w:val="2"/>
          <w:w w:val="99"/>
        </w:rPr>
        <w:t>尔</w:t>
      </w:r>
      <w:r>
        <w:rPr>
          <w:w w:val="99"/>
        </w:rPr>
        <w:t>股份（</w:t>
      </w:r>
      <w:r>
        <w:rPr>
          <w:spacing w:val="2"/>
          <w:w w:val="99"/>
        </w:rPr>
        <w:t>收</w:t>
      </w:r>
      <w:r>
        <w:rPr>
          <w:w w:val="99"/>
        </w:rPr>
        <w:t>购豪</w:t>
      </w:r>
      <w:r>
        <w:rPr>
          <w:spacing w:val="2"/>
          <w:w w:val="99"/>
        </w:rPr>
        <w:t>威</w:t>
      </w:r>
      <w:r>
        <w:rPr>
          <w:w w:val="99"/>
        </w:rPr>
        <w:t>科</w:t>
      </w:r>
      <w:r>
        <w:rPr>
          <w:spacing w:val="2"/>
          <w:w w:val="99"/>
        </w:rPr>
        <w:t>技</w:t>
      </w:r>
      <w:r>
        <w:rPr>
          <w:spacing w:val="-101"/>
          <w:w w:val="99"/>
        </w:rPr>
        <w:t>）</w:t>
      </w:r>
      <w:r>
        <w:rPr>
          <w:w w:val="99"/>
        </w:rPr>
        <w:t>。</w:t>
      </w:r>
      <w:r>
        <w:rPr/>
      </w:r>
    </w:p>
    <w:p>
      <w:pPr>
        <w:spacing w:line="240" w:lineRule="auto" w:before="5" w:after="0"/>
        <w:ind w:right="0"/>
        <w:rPr>
          <w:rFonts w:ascii="宋体" w:hAnsi="宋体" w:cs="宋体" w:eastAsia="宋体" w:hint="default"/>
          <w:sz w:val="28"/>
          <w:szCs w:val="28"/>
        </w:rPr>
      </w:pPr>
    </w:p>
    <w:tbl>
      <w:tblPr>
        <w:tblW w:w="0" w:type="auto"/>
        <w:jc w:val="left"/>
        <w:tblInd w:w="272" w:type="dxa"/>
        <w:tblLayout w:type="fixed"/>
        <w:tblCellMar>
          <w:top w:w="0" w:type="dxa"/>
          <w:left w:w="0" w:type="dxa"/>
          <w:bottom w:w="0" w:type="dxa"/>
          <w:right w:w="0" w:type="dxa"/>
        </w:tblCellMar>
        <w:tblLook w:val="01E0"/>
      </w:tblPr>
      <w:tblGrid>
        <w:gridCol w:w="9626"/>
      </w:tblGrid>
      <w:tr>
        <w:trPr>
          <w:trHeight w:val="251" w:hRule="exact"/>
        </w:trPr>
        <w:tc>
          <w:tcPr>
            <w:tcW w:w="9626"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16" w:id="117"/>
            <w:bookmarkEnd w:id="117"/>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80</w:t>
            </w:r>
            <w:r>
              <w:rPr>
                <w:rFonts w:ascii="Microsoft JhengHei" w:hAnsi="Microsoft JhengHei" w:cs="Microsoft JhengHei" w:eastAsia="Microsoft JhengHei" w:hint="default"/>
                <w:b/>
                <w:bCs/>
                <w:sz w:val="18"/>
                <w:szCs w:val="18"/>
              </w:rPr>
              <w:t>：摄像头产业市场空间</w:t>
            </w:r>
            <w:r>
              <w:rPr>
                <w:rFonts w:ascii="Microsoft JhengHei" w:hAnsi="Microsoft JhengHei" w:cs="Microsoft JhengHei" w:eastAsia="Microsoft JhengHei" w:hint="default"/>
                <w:sz w:val="18"/>
                <w:szCs w:val="18"/>
              </w:rPr>
            </w:r>
          </w:p>
        </w:tc>
      </w:tr>
      <w:tr>
        <w:trPr>
          <w:trHeight w:val="3442" w:hRule="exact"/>
        </w:trPr>
        <w:tc>
          <w:tcPr>
            <w:tcW w:w="9626" w:type="dxa"/>
            <w:tcBorders>
              <w:top w:val="single" w:sz="4" w:space="0" w:color="044B80"/>
              <w:left w:val="nil" w:sz="6" w:space="0" w:color="auto"/>
              <w:bottom w:val="single" w:sz="4" w:space="0" w:color="044B80"/>
              <w:right w:val="nil" w:sz="6" w:space="0" w:color="auto"/>
            </w:tcBorders>
          </w:tcPr>
          <w:p>
            <w:pPr>
              <w:pStyle w:val="TableParagraph"/>
              <w:spacing w:line="240" w:lineRule="auto"/>
              <w:ind w:left="169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979375" cy="2170557"/>
                  <wp:effectExtent l="0" t="0" r="0" b="0"/>
                  <wp:docPr id="141" name="image331.jpeg" descr=""/>
                  <wp:cNvGraphicFramePr>
                    <a:graphicFrameLocks noChangeAspect="1"/>
                  </wp:cNvGraphicFramePr>
                  <a:graphic>
                    <a:graphicData uri="http://schemas.openxmlformats.org/drawingml/2006/picture">
                      <pic:pic>
                        <pic:nvPicPr>
                          <pic:cNvPr id="142" name="image331.jpeg"/>
                          <pic:cNvPicPr/>
                        </pic:nvPicPr>
                        <pic:blipFill>
                          <a:blip r:embed="rId342" cstate="print"/>
                          <a:stretch>
                            <a:fillRect/>
                          </a:stretch>
                        </pic:blipFill>
                        <pic:spPr>
                          <a:xfrm>
                            <a:off x="0" y="0"/>
                            <a:ext cx="3979375" cy="2170557"/>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626" w:type="dxa"/>
            <w:tcBorders>
              <w:top w:val="single" w:sz="4" w:space="0" w:color="044B80"/>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25"/>
                <w:w w:val="95"/>
                <w:sz w:val="16"/>
                <w:szCs w:val="16"/>
              </w:rPr>
              <w:t> </w:t>
            </w:r>
            <w:r>
              <w:rPr>
                <w:rFonts w:ascii="Times New Roman" w:hAnsi="Times New Roman" w:cs="Times New Roman" w:eastAsia="Times New Roman" w:hint="default"/>
                <w:i/>
                <w:spacing w:val="-3"/>
                <w:w w:val="95"/>
                <w:sz w:val="16"/>
                <w:szCs w:val="16"/>
              </w:rPr>
              <w:t>Yole</w:t>
            </w:r>
            <w:r>
              <w:rPr>
                <w:rFonts w:ascii="宋体" w:hAnsi="宋体" w:cs="宋体" w:eastAsia="宋体" w:hint="default"/>
                <w:spacing w:val="-3"/>
                <w:w w:val="95"/>
                <w:sz w:val="17"/>
                <w:szCs w:val="17"/>
              </w:rPr>
              <w:t>，中信建投证券研究发展部</w:t>
            </w:r>
            <w:r>
              <w:rPr>
                <w:rFonts w:ascii="宋体" w:hAnsi="宋体" w:cs="宋体" w:eastAsia="宋体" w:hint="default"/>
                <w:spacing w:val="-3"/>
                <w:sz w:val="17"/>
                <w:szCs w:val="17"/>
              </w:rPr>
            </w:r>
          </w:p>
        </w:tc>
      </w:tr>
    </w:tbl>
    <w:p>
      <w:pPr>
        <w:spacing w:line="240" w:lineRule="auto" w:before="12"/>
        <w:ind w:right="0"/>
        <w:rPr>
          <w:rFonts w:ascii="宋体" w:hAnsi="宋体" w:cs="宋体" w:eastAsia="宋体" w:hint="default"/>
          <w:sz w:val="23"/>
          <w:szCs w:val="23"/>
        </w:rPr>
      </w:pPr>
    </w:p>
    <w:p>
      <w:pPr>
        <w:pStyle w:val="Heading3"/>
        <w:spacing w:line="240" w:lineRule="auto"/>
        <w:ind w:left="272" w:right="108"/>
        <w:jc w:val="left"/>
      </w:pPr>
      <w:r>
        <w:rPr>
          <w:rFonts w:ascii="Arial" w:hAnsi="Arial" w:cs="Arial" w:eastAsia="Arial" w:hint="default"/>
          <w:color w:val="044E7D"/>
        </w:rPr>
        <w:t>2.5.4</w:t>
      </w:r>
      <w:r>
        <w:rPr>
          <w:rFonts w:ascii="Arial" w:hAnsi="Arial" w:cs="Arial" w:eastAsia="Arial" w:hint="default"/>
          <w:color w:val="044E7D"/>
          <w:spacing w:val="50"/>
        </w:rPr>
        <w:t> </w:t>
      </w:r>
      <w:r>
        <w:rPr>
          <w:color w:val="044E7D"/>
        </w:rPr>
        <w:t>镜头：技术升级及产能挤压下将出现供不应求局面，利好二三线厂商</w:t>
      </w:r>
      <w:r>
        <w:rPr/>
      </w:r>
    </w:p>
    <w:p>
      <w:pPr>
        <w:spacing w:line="264" w:lineRule="auto" w:before="105"/>
        <w:ind w:left="272" w:right="106" w:firstLine="403"/>
        <w:jc w:val="left"/>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受益于智能手机摄像头升级，未来手机镜头市场保持平稳增长趋势，</w:t>
      </w:r>
      <w:r>
        <w:rPr>
          <w:rFonts w:ascii="Times New Roman" w:hAnsi="Times New Roman" w:cs="Times New Roman" w:eastAsia="Times New Roman" w:hint="default"/>
          <w:b/>
          <w:bCs/>
          <w:sz w:val="20"/>
          <w:szCs w:val="20"/>
        </w:rPr>
        <w:t>2020 </w:t>
      </w:r>
      <w:r>
        <w:rPr>
          <w:rFonts w:ascii="Microsoft JhengHei" w:hAnsi="Microsoft JhengHei" w:cs="Microsoft JhengHei" w:eastAsia="Microsoft JhengHei" w:hint="default"/>
          <w:b/>
          <w:bCs/>
          <w:sz w:val="20"/>
          <w:szCs w:val="20"/>
        </w:rPr>
        <w:t>年增速 </w:t>
      </w:r>
      <w:r>
        <w:rPr>
          <w:rFonts w:ascii="Times New Roman" w:hAnsi="Times New Roman" w:cs="Times New Roman" w:eastAsia="Times New Roman" w:hint="default"/>
          <w:b/>
          <w:bCs/>
          <w:sz w:val="20"/>
          <w:szCs w:val="20"/>
        </w:rPr>
        <w:t>5%</w:t>
      </w:r>
      <w:r>
        <w:rPr>
          <w:rFonts w:ascii="Microsoft JhengHei" w:hAnsi="Microsoft JhengHei" w:cs="Microsoft JhengHei" w:eastAsia="Microsoft JhengHei" w:hint="default"/>
          <w:b/>
          <w:bCs/>
          <w:sz w:val="20"/>
          <w:szCs w:val="20"/>
        </w:rPr>
        <w:t>。</w:t>
      </w:r>
      <w:r>
        <w:rPr>
          <w:rFonts w:ascii="宋体" w:hAnsi="宋体" w:cs="宋体" w:eastAsia="宋体" w:hint="default"/>
          <w:sz w:val="20"/>
          <w:szCs w:val="20"/>
        </w:rPr>
        <w:t>但由于良率提升以 及降低成本的需求，</w:t>
      </w:r>
      <w:r>
        <w:rPr>
          <w:rFonts w:ascii="Times New Roman" w:hAnsi="Times New Roman" w:cs="Times New Roman" w:eastAsia="Times New Roman" w:hint="default"/>
          <w:sz w:val="20"/>
          <w:szCs w:val="20"/>
        </w:rPr>
        <w:t>4p</w:t>
      </w:r>
      <w:r>
        <w:rPr>
          <w:rFonts w:ascii="Times New Roman" w:hAnsi="Times New Roman" w:cs="Times New Roman" w:eastAsia="Times New Roman" w:hint="default"/>
          <w:spacing w:val="9"/>
          <w:sz w:val="20"/>
          <w:szCs w:val="20"/>
        </w:rPr>
        <w:t> </w:t>
      </w:r>
      <w:r>
        <w:rPr>
          <w:rFonts w:ascii="宋体" w:hAnsi="宋体" w:cs="宋体" w:eastAsia="宋体" w:hint="default"/>
          <w:sz w:val="20"/>
          <w:szCs w:val="20"/>
        </w:rPr>
        <w:t>及</w:t>
      </w:r>
      <w:r>
        <w:rPr>
          <w:rFonts w:ascii="宋体" w:hAnsi="宋体" w:cs="宋体" w:eastAsia="宋体" w:hint="default"/>
          <w:spacing w:val="-42"/>
          <w:sz w:val="20"/>
          <w:szCs w:val="20"/>
        </w:rPr>
        <w:t> </w:t>
      </w:r>
      <w:r>
        <w:rPr>
          <w:rFonts w:ascii="Times New Roman" w:hAnsi="Times New Roman" w:cs="Times New Roman" w:eastAsia="Times New Roman" w:hint="default"/>
          <w:sz w:val="20"/>
          <w:szCs w:val="20"/>
        </w:rPr>
        <w:t>5p</w:t>
      </w:r>
      <w:r>
        <w:rPr>
          <w:rFonts w:ascii="Times New Roman" w:hAnsi="Times New Roman" w:cs="Times New Roman" w:eastAsia="Times New Roman" w:hint="default"/>
          <w:spacing w:val="9"/>
          <w:sz w:val="20"/>
          <w:szCs w:val="20"/>
        </w:rPr>
        <w:t> </w:t>
      </w:r>
      <w:r>
        <w:rPr>
          <w:rFonts w:ascii="宋体" w:hAnsi="宋体" w:cs="宋体" w:eastAsia="宋体" w:hint="default"/>
          <w:sz w:val="20"/>
          <w:szCs w:val="20"/>
        </w:rPr>
        <w:t>的手机镜头平均单价呈现下降的趋势。苹果</w:t>
      </w:r>
      <w:r>
        <w:rPr>
          <w:rFonts w:ascii="宋体" w:hAnsi="宋体" w:cs="宋体" w:eastAsia="宋体" w:hint="default"/>
          <w:spacing w:val="-41"/>
          <w:sz w:val="20"/>
          <w:szCs w:val="20"/>
        </w:rPr>
        <w:t> </w:t>
      </w:r>
      <w:r>
        <w:rPr>
          <w:rFonts w:ascii="Times New Roman" w:hAnsi="Times New Roman" w:cs="Times New Roman" w:eastAsia="Times New Roman" w:hint="default"/>
          <w:sz w:val="20"/>
          <w:szCs w:val="20"/>
        </w:rPr>
        <w:t>2020</w:t>
      </w:r>
      <w:r>
        <w:rPr>
          <w:rFonts w:ascii="Times New Roman" w:hAnsi="Times New Roman" w:cs="Times New Roman" w:eastAsia="Times New Roman" w:hint="default"/>
          <w:spacing w:val="9"/>
          <w:sz w:val="20"/>
          <w:szCs w:val="20"/>
        </w:rPr>
        <w:t> </w:t>
      </w:r>
      <w:r>
        <w:rPr>
          <w:rFonts w:ascii="宋体" w:hAnsi="宋体" w:cs="宋体" w:eastAsia="宋体" w:hint="default"/>
          <w:sz w:val="20"/>
          <w:szCs w:val="20"/>
        </w:rPr>
        <w:t>年从</w:t>
      </w:r>
      <w:r>
        <w:rPr>
          <w:rFonts w:ascii="宋体" w:hAnsi="宋体" w:cs="宋体" w:eastAsia="宋体" w:hint="default"/>
          <w:spacing w:val="-42"/>
          <w:sz w:val="20"/>
          <w:szCs w:val="20"/>
        </w:rPr>
        <w:t> </w:t>
      </w:r>
      <w:r>
        <w:rPr>
          <w:rFonts w:ascii="Times New Roman" w:hAnsi="Times New Roman" w:cs="Times New Roman" w:eastAsia="Times New Roman" w:hint="default"/>
          <w:sz w:val="20"/>
          <w:szCs w:val="20"/>
        </w:rPr>
        <w:t>6p</w:t>
      </w:r>
      <w:r>
        <w:rPr>
          <w:rFonts w:ascii="Times New Roman" w:hAnsi="Times New Roman" w:cs="Times New Roman" w:eastAsia="Times New Roman" w:hint="default"/>
          <w:spacing w:val="9"/>
          <w:sz w:val="20"/>
          <w:szCs w:val="20"/>
        </w:rPr>
        <w:t> </w:t>
      </w:r>
      <w:r>
        <w:rPr>
          <w:rFonts w:ascii="宋体" w:hAnsi="宋体" w:cs="宋体" w:eastAsia="宋体" w:hint="default"/>
          <w:sz w:val="20"/>
          <w:szCs w:val="20"/>
        </w:rPr>
        <w:t>转为</w:t>
      </w:r>
      <w:r>
        <w:rPr>
          <w:rFonts w:ascii="宋体" w:hAnsi="宋体" w:cs="宋体" w:eastAsia="宋体" w:hint="default"/>
          <w:spacing w:val="-42"/>
          <w:sz w:val="20"/>
          <w:szCs w:val="20"/>
        </w:rPr>
        <w:t> </w:t>
      </w:r>
      <w:r>
        <w:rPr>
          <w:rFonts w:ascii="Times New Roman" w:hAnsi="Times New Roman" w:cs="Times New Roman" w:eastAsia="Times New Roman" w:hint="default"/>
          <w:sz w:val="20"/>
          <w:szCs w:val="20"/>
        </w:rPr>
        <w:t>7p</w:t>
      </w:r>
      <w:r>
        <w:rPr>
          <w:rFonts w:ascii="宋体" w:hAnsi="宋体" w:cs="宋体" w:eastAsia="宋体" w:hint="default"/>
          <w:sz w:val="20"/>
          <w:szCs w:val="20"/>
        </w:rPr>
        <w:t>，</w:t>
      </w:r>
      <w:r>
        <w:rPr>
          <w:rFonts w:ascii="Times New Roman" w:hAnsi="Times New Roman" w:cs="Times New Roman" w:eastAsia="Times New Roman" w:hint="default"/>
          <w:sz w:val="20"/>
          <w:szCs w:val="20"/>
        </w:rPr>
        <w:t>7p</w:t>
      </w:r>
      <w:r>
        <w:rPr>
          <w:rFonts w:ascii="Times New Roman" w:hAnsi="Times New Roman" w:cs="Times New Roman" w:eastAsia="Times New Roman" w:hint="default"/>
          <w:spacing w:val="9"/>
          <w:sz w:val="20"/>
          <w:szCs w:val="20"/>
        </w:rPr>
        <w:t> </w:t>
      </w:r>
      <w:r>
        <w:rPr>
          <w:rFonts w:ascii="宋体" w:hAnsi="宋体" w:cs="宋体" w:eastAsia="宋体" w:hint="default"/>
          <w:sz w:val="20"/>
          <w:szCs w:val="20"/>
        </w:rPr>
        <w:t>良率较低， 对于产能的占用较高，因此</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6p </w:t>
      </w:r>
      <w:r>
        <w:rPr>
          <w:rFonts w:ascii="宋体" w:hAnsi="宋体" w:cs="宋体" w:eastAsia="宋体" w:hint="default"/>
          <w:sz w:val="20"/>
          <w:szCs w:val="20"/>
        </w:rPr>
        <w:t>也会出现供不应求的局面。</w:t>
      </w:r>
    </w:p>
    <w:p>
      <w:pPr>
        <w:spacing w:line="240" w:lineRule="auto" w:before="6" w:after="0"/>
        <w:ind w:right="0"/>
        <w:rPr>
          <w:rFonts w:ascii="宋体" w:hAnsi="宋体" w:cs="宋体" w:eastAsia="宋体" w:hint="default"/>
          <w:sz w:val="26"/>
          <w:szCs w:val="26"/>
        </w:rPr>
      </w:pPr>
    </w:p>
    <w:p>
      <w:pPr>
        <w:spacing w:line="20" w:lineRule="exact"/>
        <w:ind w:left="26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86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410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241" w:type="dxa"/>
        <w:tblLayout w:type="fixed"/>
        <w:tblCellMar>
          <w:top w:w="0" w:type="dxa"/>
          <w:left w:w="0" w:type="dxa"/>
          <w:bottom w:w="0" w:type="dxa"/>
          <w:right w:w="0" w:type="dxa"/>
        </w:tblCellMar>
        <w:tblLook w:val="01E0"/>
      </w:tblPr>
      <w:tblGrid>
        <w:gridCol w:w="4689"/>
        <w:gridCol w:w="4965"/>
      </w:tblGrid>
      <w:tr>
        <w:trPr>
          <w:trHeight w:val="251" w:hRule="exact"/>
        </w:trPr>
        <w:tc>
          <w:tcPr>
            <w:tcW w:w="4689"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17" w:id="118"/>
            <w:bookmarkEnd w:id="118"/>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81</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2011-2020</w:t>
            </w:r>
            <w:r>
              <w:rPr>
                <w:rFonts w:ascii="Arial" w:hAnsi="Arial" w:cs="Arial" w:eastAsia="Arial" w:hint="default"/>
                <w:b/>
                <w:bCs/>
                <w:spacing w:val="-10"/>
                <w:sz w:val="18"/>
                <w:szCs w:val="18"/>
              </w:rPr>
              <w:t> </w:t>
            </w:r>
            <w:r>
              <w:rPr>
                <w:rFonts w:ascii="Microsoft JhengHei" w:hAnsi="Microsoft JhengHei" w:cs="Microsoft JhengHei" w:eastAsia="Microsoft JhengHei" w:hint="default"/>
                <w:b/>
                <w:bCs/>
                <w:sz w:val="18"/>
                <w:szCs w:val="18"/>
              </w:rPr>
              <w:t>年全球手机镜头市场销量情况预测</w:t>
            </w:r>
            <w:r>
              <w:rPr>
                <w:rFonts w:ascii="Microsoft JhengHei" w:hAnsi="Microsoft JhengHei" w:cs="Microsoft JhengHei" w:eastAsia="Microsoft JhengHei" w:hint="default"/>
                <w:sz w:val="18"/>
                <w:szCs w:val="18"/>
              </w:rPr>
            </w:r>
          </w:p>
        </w:tc>
        <w:tc>
          <w:tcPr>
            <w:tcW w:w="4965" w:type="dxa"/>
            <w:tcBorders>
              <w:top w:val="nil" w:sz="6" w:space="0" w:color="auto"/>
              <w:left w:val="nil" w:sz="6" w:space="0" w:color="auto"/>
              <w:bottom w:val="single" w:sz="12" w:space="0" w:color="044B80"/>
              <w:right w:val="nil" w:sz="6" w:space="0" w:color="auto"/>
            </w:tcBorders>
          </w:tcPr>
          <w:p>
            <w:pPr>
              <w:pStyle w:val="TableParagraph"/>
              <w:spacing w:line="200" w:lineRule="exact"/>
              <w:ind w:left="235" w:right="0"/>
              <w:jc w:val="left"/>
              <w:rPr>
                <w:rFonts w:ascii="Microsoft JhengHei" w:hAnsi="Microsoft JhengHei" w:cs="Microsoft JhengHei" w:eastAsia="Microsoft JhengHei" w:hint="default"/>
                <w:sz w:val="18"/>
                <w:szCs w:val="18"/>
              </w:rPr>
            </w:pPr>
            <w:bookmarkStart w:name="_bookmark118" w:id="119"/>
            <w:bookmarkEnd w:id="119"/>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82</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2011-2020</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z w:val="18"/>
                <w:szCs w:val="18"/>
              </w:rPr>
              <w:t>年全球手机镜头市场金额情况及预测</w:t>
            </w:r>
            <w:r>
              <w:rPr>
                <w:rFonts w:ascii="Microsoft JhengHei" w:hAnsi="Microsoft JhengHei" w:cs="Microsoft JhengHei" w:eastAsia="Microsoft JhengHei" w:hint="default"/>
                <w:sz w:val="18"/>
                <w:szCs w:val="18"/>
              </w:rPr>
            </w:r>
          </w:p>
        </w:tc>
      </w:tr>
      <w:tr>
        <w:trPr>
          <w:trHeight w:val="189" w:hRule="exact"/>
        </w:trPr>
        <w:tc>
          <w:tcPr>
            <w:tcW w:w="4689" w:type="dxa"/>
            <w:tcBorders>
              <w:top w:val="single" w:sz="4" w:space="0" w:color="044B80"/>
              <w:left w:val="nil" w:sz="6" w:space="0" w:color="auto"/>
              <w:bottom w:val="nil" w:sz="6" w:space="0" w:color="auto"/>
              <w:right w:val="nil" w:sz="6" w:space="0" w:color="auto"/>
            </w:tcBorders>
          </w:tcPr>
          <w:p>
            <w:pPr/>
          </w:p>
        </w:tc>
        <w:tc>
          <w:tcPr>
            <w:tcW w:w="4965" w:type="dxa"/>
            <w:tcBorders>
              <w:top w:val="single" w:sz="12" w:space="0" w:color="044B80"/>
              <w:left w:val="nil" w:sz="6" w:space="0" w:color="auto"/>
              <w:bottom w:val="nil" w:sz="6" w:space="0" w:color="auto"/>
              <w:right w:val="nil" w:sz="6" w:space="0" w:color="auto"/>
            </w:tcBorders>
          </w:tcPr>
          <w:p>
            <w:pPr/>
          </w:p>
        </w:tc>
      </w:tr>
      <w:tr>
        <w:trPr>
          <w:trHeight w:val="2677" w:hRule="exact"/>
        </w:trPr>
        <w:tc>
          <w:tcPr>
            <w:tcW w:w="4689" w:type="dxa"/>
            <w:tcBorders>
              <w:top w:val="nil" w:sz="6" w:space="0" w:color="auto"/>
              <w:left w:val="nil" w:sz="6" w:space="0" w:color="auto"/>
              <w:bottom w:val="single" w:sz="4" w:space="0" w:color="044B80"/>
              <w:right w:val="nil" w:sz="6" w:space="0" w:color="auto"/>
            </w:tcBorders>
          </w:tcPr>
          <w:p>
            <w:pPr>
              <w:pStyle w:val="TableParagraph"/>
              <w:tabs>
                <w:tab w:pos="2090" w:val="left" w:leader="none"/>
                <w:tab w:pos="4521" w:val="right" w:leader="none"/>
              </w:tabs>
              <w:spacing w:line="73" w:lineRule="exact"/>
              <w:ind w:left="120" w:right="0"/>
              <w:jc w:val="left"/>
              <w:rPr>
                <w:rFonts w:ascii="Arial" w:hAnsi="Arial" w:cs="Arial" w:eastAsia="Arial" w:hint="default"/>
                <w:sz w:val="14"/>
                <w:szCs w:val="14"/>
              </w:rPr>
            </w:pPr>
            <w:r>
              <w:rPr>
                <w:rFonts w:ascii="Arial" w:hAnsi="Arial" w:cs="Arial" w:eastAsia="Arial" w:hint="default"/>
                <w:b/>
                <w:bCs/>
                <w:color w:val="585858"/>
                <w:spacing w:val="-1"/>
                <w:sz w:val="14"/>
                <w:szCs w:val="14"/>
              </w:rPr>
              <w:t>50</w:t>
              <w:tab/>
            </w:r>
            <w:r>
              <w:rPr>
                <w:rFonts w:ascii="等线" w:hAnsi="等线" w:cs="等线" w:eastAsia="等线" w:hint="default"/>
                <w:b/>
                <w:bCs/>
                <w:color w:val="585858"/>
                <w:position w:val="2"/>
                <w:sz w:val="14"/>
                <w:szCs w:val="14"/>
              </w:rPr>
              <w:t>销量（亿件）</w:t>
            </w:r>
            <w:r>
              <w:rPr>
                <w:rFonts w:ascii="Arial" w:hAnsi="Arial" w:cs="Arial" w:eastAsia="Arial" w:hint="default"/>
                <w:b/>
                <w:bCs/>
                <w:color w:val="404040"/>
                <w:position w:val="-1"/>
                <w:sz w:val="14"/>
                <w:szCs w:val="14"/>
              </w:rPr>
              <w:tab/>
            </w:r>
            <w:r>
              <w:rPr>
                <w:rFonts w:ascii="Arial" w:hAnsi="Arial" w:cs="Arial" w:eastAsia="Arial" w:hint="default"/>
                <w:b/>
                <w:bCs/>
                <w:color w:val="404040"/>
                <w:spacing w:val="-1"/>
                <w:position w:val="-1"/>
                <w:sz w:val="14"/>
                <w:szCs w:val="14"/>
              </w:rPr>
              <w:t>45.8</w:t>
            </w:r>
            <w:r>
              <w:rPr>
                <w:rFonts w:ascii="Arial" w:hAnsi="Arial" w:cs="Arial" w:eastAsia="Arial" w:hint="default"/>
                <w:spacing w:val="-1"/>
                <w:sz w:val="14"/>
                <w:szCs w:val="14"/>
              </w:rPr>
            </w:r>
          </w:p>
          <w:p>
            <w:pPr>
              <w:pStyle w:val="TableParagraph"/>
              <w:spacing w:line="102" w:lineRule="exact"/>
              <w:ind w:right="585"/>
              <w:jc w:val="right"/>
              <w:rPr>
                <w:rFonts w:ascii="Arial" w:hAnsi="Arial" w:cs="Arial" w:eastAsia="Arial" w:hint="default"/>
                <w:sz w:val="14"/>
                <w:szCs w:val="14"/>
              </w:rPr>
            </w:pPr>
            <w:r>
              <w:rPr>
                <w:rFonts w:ascii="Arial"/>
                <w:b/>
                <w:color w:val="404040"/>
                <w:spacing w:val="-1"/>
                <w:sz w:val="14"/>
              </w:rPr>
              <w:t>43.5</w:t>
            </w:r>
            <w:r>
              <w:rPr>
                <w:rFonts w:ascii="Arial"/>
                <w:spacing w:val="-1"/>
                <w:sz w:val="14"/>
              </w:rPr>
            </w:r>
          </w:p>
          <w:p>
            <w:pPr>
              <w:pStyle w:val="TableParagraph"/>
              <w:tabs>
                <w:tab w:pos="3411" w:val="left" w:leader="none"/>
              </w:tabs>
              <w:spacing w:line="119" w:lineRule="exact"/>
              <w:ind w:left="120" w:right="0"/>
              <w:jc w:val="left"/>
              <w:rPr>
                <w:rFonts w:ascii="Arial" w:hAnsi="Arial" w:cs="Arial" w:eastAsia="Arial" w:hint="default"/>
                <w:sz w:val="14"/>
                <w:szCs w:val="14"/>
              </w:rPr>
            </w:pPr>
            <w:r>
              <w:rPr>
                <w:rFonts w:ascii="Arial"/>
                <w:b/>
                <w:color w:val="585858"/>
                <w:spacing w:val="-1"/>
                <w:sz w:val="14"/>
              </w:rPr>
              <w:t>45</w:t>
              <w:tab/>
            </w:r>
            <w:r>
              <w:rPr>
                <w:rFonts w:ascii="Arial"/>
                <w:b/>
                <w:color w:val="404040"/>
                <w:spacing w:val="-1"/>
                <w:sz w:val="14"/>
              </w:rPr>
              <w:t>41.4</w:t>
            </w:r>
            <w:r>
              <w:rPr>
                <w:rFonts w:ascii="Arial"/>
                <w:spacing w:val="-1"/>
                <w:sz w:val="14"/>
              </w:rPr>
            </w:r>
          </w:p>
          <w:p>
            <w:pPr>
              <w:pStyle w:val="TableParagraph"/>
              <w:tabs>
                <w:tab w:pos="2991" w:val="left" w:leader="none"/>
              </w:tabs>
              <w:spacing w:line="185" w:lineRule="exact"/>
              <w:ind w:left="120" w:right="0"/>
              <w:jc w:val="left"/>
              <w:rPr>
                <w:rFonts w:ascii="Arial" w:hAnsi="Arial" w:cs="Arial" w:eastAsia="Arial" w:hint="default"/>
                <w:sz w:val="14"/>
                <w:szCs w:val="14"/>
              </w:rPr>
            </w:pPr>
            <w:r>
              <w:rPr>
                <w:rFonts w:ascii="Arial"/>
                <w:b/>
                <w:color w:val="585858"/>
                <w:spacing w:val="-1"/>
                <w:position w:val="-7"/>
                <w:sz w:val="14"/>
              </w:rPr>
              <w:t>40</w:t>
              <w:tab/>
            </w:r>
            <w:r>
              <w:rPr>
                <w:rFonts w:ascii="Arial"/>
                <w:b/>
                <w:color w:val="404040"/>
                <w:spacing w:val="-1"/>
                <w:sz w:val="14"/>
              </w:rPr>
              <w:t>38.2</w:t>
            </w:r>
            <w:r>
              <w:rPr>
                <w:rFonts w:ascii="Arial"/>
                <w:spacing w:val="-1"/>
                <w:sz w:val="14"/>
              </w:rPr>
            </w:r>
          </w:p>
          <w:p>
            <w:pPr>
              <w:pStyle w:val="TableParagraph"/>
              <w:spacing w:line="90" w:lineRule="exact"/>
              <w:ind w:left="723" w:right="0"/>
              <w:jc w:val="center"/>
              <w:rPr>
                <w:rFonts w:ascii="Arial" w:hAnsi="Arial" w:cs="Arial" w:eastAsia="Arial" w:hint="default"/>
                <w:sz w:val="14"/>
                <w:szCs w:val="14"/>
              </w:rPr>
            </w:pPr>
            <w:r>
              <w:rPr>
                <w:rFonts w:ascii="Arial"/>
                <w:b/>
                <w:color w:val="404040"/>
                <w:sz w:val="14"/>
              </w:rPr>
              <w:t>34.8</w:t>
            </w:r>
            <w:r>
              <w:rPr>
                <w:rFonts w:ascii="Arial"/>
                <w:sz w:val="14"/>
              </w:rPr>
            </w:r>
          </w:p>
          <w:p>
            <w:pPr>
              <w:pStyle w:val="TableParagraph"/>
              <w:tabs>
                <w:tab w:pos="2150" w:val="left" w:leader="none"/>
              </w:tabs>
              <w:spacing w:line="163" w:lineRule="exact"/>
              <w:ind w:left="120" w:right="0"/>
              <w:jc w:val="left"/>
              <w:rPr>
                <w:rFonts w:ascii="Arial" w:hAnsi="Arial" w:cs="Arial" w:eastAsia="Arial" w:hint="default"/>
                <w:sz w:val="14"/>
                <w:szCs w:val="14"/>
              </w:rPr>
            </w:pPr>
            <w:r>
              <w:rPr>
                <w:rFonts w:ascii="Arial"/>
                <w:b/>
                <w:color w:val="585858"/>
                <w:spacing w:val="-1"/>
                <w:position w:val="-4"/>
                <w:sz w:val="14"/>
              </w:rPr>
              <w:t>35</w:t>
              <w:tab/>
            </w:r>
            <w:r>
              <w:rPr>
                <w:rFonts w:ascii="Arial"/>
                <w:b/>
                <w:color w:val="404040"/>
                <w:spacing w:val="-1"/>
                <w:sz w:val="14"/>
              </w:rPr>
              <w:t>32.4</w:t>
            </w:r>
            <w:r>
              <w:rPr>
                <w:rFonts w:ascii="Arial"/>
                <w:spacing w:val="-1"/>
                <w:sz w:val="14"/>
              </w:rPr>
            </w:r>
          </w:p>
          <w:p>
            <w:pPr>
              <w:pStyle w:val="TableParagraph"/>
              <w:spacing w:line="110" w:lineRule="exact"/>
              <w:ind w:right="955"/>
              <w:jc w:val="center"/>
              <w:rPr>
                <w:rFonts w:ascii="Arial" w:hAnsi="Arial" w:cs="Arial" w:eastAsia="Arial" w:hint="default"/>
                <w:sz w:val="14"/>
                <w:szCs w:val="14"/>
              </w:rPr>
            </w:pPr>
            <w:r>
              <w:rPr>
                <w:rFonts w:ascii="Arial"/>
                <w:b/>
                <w:color w:val="404040"/>
                <w:sz w:val="14"/>
              </w:rPr>
              <w:t>28.6</w:t>
            </w:r>
            <w:r>
              <w:rPr>
                <w:rFonts w:ascii="Arial"/>
                <w:sz w:val="14"/>
              </w:rPr>
            </w:r>
          </w:p>
          <w:p>
            <w:pPr>
              <w:pStyle w:val="TableParagraph"/>
              <w:spacing w:line="117" w:lineRule="exact"/>
              <w:ind w:left="120" w:right="0"/>
              <w:jc w:val="left"/>
              <w:rPr>
                <w:rFonts w:ascii="Arial" w:hAnsi="Arial" w:cs="Arial" w:eastAsia="Arial" w:hint="default"/>
                <w:sz w:val="14"/>
                <w:szCs w:val="14"/>
              </w:rPr>
            </w:pPr>
            <w:r>
              <w:rPr>
                <w:rFonts w:ascii="Arial"/>
                <w:b/>
                <w:color w:val="585858"/>
                <w:sz w:val="14"/>
              </w:rPr>
              <w:t>30</w:t>
            </w:r>
            <w:r>
              <w:rPr>
                <w:rFonts w:ascii="Arial"/>
                <w:sz w:val="14"/>
              </w:rPr>
            </w:r>
          </w:p>
          <w:p>
            <w:pPr>
              <w:pStyle w:val="TableParagraph"/>
              <w:tabs>
                <w:tab w:pos="1310" w:val="left" w:leader="none"/>
              </w:tabs>
              <w:spacing w:line="225" w:lineRule="exact"/>
              <w:ind w:left="120" w:right="0"/>
              <w:jc w:val="left"/>
              <w:rPr>
                <w:rFonts w:ascii="Arial" w:hAnsi="Arial" w:cs="Arial" w:eastAsia="Arial" w:hint="default"/>
                <w:sz w:val="14"/>
                <w:szCs w:val="14"/>
              </w:rPr>
            </w:pPr>
            <w:r>
              <w:rPr>
                <w:rFonts w:ascii="Arial"/>
                <w:b/>
                <w:color w:val="585858"/>
                <w:spacing w:val="-1"/>
                <w:position w:val="-8"/>
                <w:sz w:val="14"/>
              </w:rPr>
              <w:t>25</w:t>
              <w:tab/>
            </w:r>
            <w:r>
              <w:rPr>
                <w:rFonts w:ascii="Arial"/>
                <w:b/>
                <w:color w:val="404040"/>
                <w:spacing w:val="-1"/>
                <w:sz w:val="14"/>
              </w:rPr>
              <w:t>23.4</w:t>
            </w:r>
            <w:r>
              <w:rPr>
                <w:rFonts w:ascii="Arial"/>
                <w:spacing w:val="-1"/>
                <w:sz w:val="14"/>
              </w:rPr>
            </w:r>
          </w:p>
          <w:p>
            <w:pPr>
              <w:pStyle w:val="TableParagraph"/>
              <w:tabs>
                <w:tab w:pos="890" w:val="left" w:leader="none"/>
              </w:tabs>
              <w:spacing w:line="195" w:lineRule="exact"/>
              <w:ind w:left="120" w:right="0"/>
              <w:jc w:val="left"/>
              <w:rPr>
                <w:rFonts w:ascii="Arial" w:hAnsi="Arial" w:cs="Arial" w:eastAsia="Arial" w:hint="default"/>
                <w:sz w:val="14"/>
                <w:szCs w:val="14"/>
              </w:rPr>
            </w:pPr>
            <w:r>
              <w:rPr>
                <w:rFonts w:ascii="Arial"/>
                <w:b/>
                <w:color w:val="585858"/>
                <w:spacing w:val="-1"/>
                <w:position w:val="-8"/>
                <w:sz w:val="14"/>
              </w:rPr>
              <w:t>20</w:t>
              <w:tab/>
            </w:r>
            <w:r>
              <w:rPr>
                <w:rFonts w:ascii="Arial"/>
                <w:b/>
                <w:color w:val="404040"/>
                <w:spacing w:val="-1"/>
                <w:sz w:val="14"/>
              </w:rPr>
              <w:t>18.2</w:t>
            </w:r>
            <w:r>
              <w:rPr>
                <w:rFonts w:ascii="Arial"/>
                <w:spacing w:val="-1"/>
                <w:sz w:val="14"/>
              </w:rPr>
            </w:r>
          </w:p>
          <w:p>
            <w:pPr>
              <w:pStyle w:val="TableParagraph"/>
              <w:spacing w:line="109" w:lineRule="exact"/>
              <w:ind w:left="470" w:right="0"/>
              <w:jc w:val="left"/>
              <w:rPr>
                <w:rFonts w:ascii="Arial" w:hAnsi="Arial" w:cs="Arial" w:eastAsia="Arial" w:hint="default"/>
                <w:sz w:val="14"/>
                <w:szCs w:val="14"/>
              </w:rPr>
            </w:pPr>
            <w:r>
              <w:rPr>
                <w:rFonts w:ascii="Arial"/>
                <w:b/>
                <w:color w:val="404040"/>
                <w:sz w:val="14"/>
              </w:rPr>
              <w:t>14.6</w:t>
            </w:r>
            <w:r>
              <w:rPr>
                <w:rFonts w:ascii="Arial"/>
                <w:sz w:val="14"/>
              </w:rPr>
            </w:r>
          </w:p>
          <w:p>
            <w:pPr>
              <w:pStyle w:val="TableParagraph"/>
              <w:spacing w:line="154" w:lineRule="exact"/>
              <w:ind w:left="120" w:right="0"/>
              <w:jc w:val="left"/>
              <w:rPr>
                <w:rFonts w:ascii="Arial" w:hAnsi="Arial" w:cs="Arial" w:eastAsia="Arial" w:hint="default"/>
                <w:sz w:val="14"/>
                <w:szCs w:val="14"/>
              </w:rPr>
            </w:pPr>
            <w:r>
              <w:rPr>
                <w:rFonts w:ascii="Arial"/>
                <w:b/>
                <w:color w:val="585858"/>
                <w:sz w:val="14"/>
              </w:rPr>
              <w:t>15</w:t>
            </w:r>
            <w:r>
              <w:rPr>
                <w:rFonts w:ascii="Arial"/>
                <w:sz w:val="14"/>
              </w:rPr>
            </w:r>
          </w:p>
          <w:p>
            <w:pPr>
              <w:pStyle w:val="TableParagraph"/>
              <w:spacing w:line="240" w:lineRule="auto" w:before="61"/>
              <w:ind w:left="120" w:right="0"/>
              <w:jc w:val="left"/>
              <w:rPr>
                <w:rFonts w:ascii="Arial" w:hAnsi="Arial" w:cs="Arial" w:eastAsia="Arial" w:hint="default"/>
                <w:sz w:val="14"/>
                <w:szCs w:val="14"/>
              </w:rPr>
            </w:pPr>
            <w:r>
              <w:rPr>
                <w:rFonts w:ascii="Arial"/>
                <w:b/>
                <w:color w:val="585858"/>
                <w:sz w:val="14"/>
              </w:rPr>
              <w:t>10</w:t>
            </w:r>
            <w:r>
              <w:rPr>
                <w:rFonts w:ascii="Arial"/>
                <w:sz w:val="14"/>
              </w:rPr>
            </w:r>
          </w:p>
          <w:p>
            <w:pPr>
              <w:pStyle w:val="TableParagraph"/>
              <w:spacing w:line="240" w:lineRule="auto" w:before="62"/>
              <w:ind w:left="198" w:right="0"/>
              <w:jc w:val="left"/>
              <w:rPr>
                <w:rFonts w:ascii="Arial" w:hAnsi="Arial" w:cs="Arial" w:eastAsia="Arial" w:hint="default"/>
                <w:sz w:val="14"/>
                <w:szCs w:val="14"/>
              </w:rPr>
            </w:pPr>
            <w:r>
              <w:rPr>
                <w:rFonts w:ascii="Arial"/>
                <w:b/>
                <w:color w:val="585858"/>
                <w:sz w:val="14"/>
              </w:rPr>
              <w:t>5</w:t>
            </w:r>
            <w:r>
              <w:rPr>
                <w:rFonts w:ascii="Arial"/>
                <w:sz w:val="14"/>
              </w:rPr>
            </w:r>
          </w:p>
          <w:p>
            <w:pPr>
              <w:pStyle w:val="TableParagraph"/>
              <w:spacing w:line="240" w:lineRule="auto" w:before="62"/>
              <w:ind w:left="198" w:right="0"/>
              <w:jc w:val="left"/>
              <w:rPr>
                <w:rFonts w:ascii="Arial" w:hAnsi="Arial" w:cs="Arial" w:eastAsia="Arial" w:hint="default"/>
                <w:sz w:val="14"/>
                <w:szCs w:val="14"/>
              </w:rPr>
            </w:pPr>
            <w:r>
              <w:rPr>
                <w:rFonts w:ascii="Arial"/>
                <w:b/>
                <w:color w:val="585858"/>
                <w:sz w:val="14"/>
              </w:rPr>
              <w:t>0</w:t>
            </w:r>
            <w:r>
              <w:rPr>
                <w:rFonts w:ascii="Arial"/>
                <w:sz w:val="14"/>
              </w:rPr>
            </w:r>
          </w:p>
          <w:p>
            <w:pPr>
              <w:pStyle w:val="TableParagraph"/>
              <w:spacing w:line="240" w:lineRule="auto" w:before="5"/>
              <w:ind w:left="450" w:right="0"/>
              <w:jc w:val="left"/>
              <w:rPr>
                <w:rFonts w:ascii="Arial" w:hAnsi="Arial" w:cs="Arial" w:eastAsia="Arial" w:hint="default"/>
                <w:sz w:val="14"/>
                <w:szCs w:val="14"/>
              </w:rPr>
            </w:pPr>
            <w:r>
              <w:rPr>
                <w:rFonts w:ascii="Arial"/>
                <w:b/>
                <w:color w:val="585858"/>
                <w:sz w:val="14"/>
              </w:rPr>
              <w:t>2011  2012  2013  2014  2015  2016  2017  2018  2019       </w:t>
            </w:r>
            <w:r>
              <w:rPr>
                <w:rFonts w:ascii="Arial"/>
                <w:b/>
                <w:color w:val="585858"/>
                <w:spacing w:val="26"/>
                <w:sz w:val="14"/>
              </w:rPr>
              <w:t> </w:t>
            </w:r>
            <w:r>
              <w:rPr>
                <w:rFonts w:ascii="Arial"/>
                <w:b/>
                <w:color w:val="585858"/>
                <w:sz w:val="14"/>
              </w:rPr>
              <w:t>2020</w:t>
            </w:r>
            <w:r>
              <w:rPr>
                <w:rFonts w:ascii="Arial"/>
                <w:sz w:val="14"/>
              </w:rPr>
            </w:r>
          </w:p>
        </w:tc>
        <w:tc>
          <w:tcPr>
            <w:tcW w:w="4965" w:type="dxa"/>
            <w:tcBorders>
              <w:top w:val="nil" w:sz="6" w:space="0" w:color="auto"/>
              <w:left w:val="nil" w:sz="6" w:space="0" w:color="auto"/>
              <w:bottom w:val="single" w:sz="8" w:space="0" w:color="044B80"/>
              <w:right w:val="nil" w:sz="6" w:space="0" w:color="auto"/>
            </w:tcBorders>
          </w:tcPr>
          <w:p>
            <w:pPr>
              <w:pStyle w:val="TableParagraph"/>
              <w:tabs>
                <w:tab w:pos="2099" w:val="left" w:leader="none"/>
              </w:tabs>
              <w:spacing w:line="67" w:lineRule="exact"/>
              <w:ind w:left="267" w:right="0"/>
              <w:jc w:val="left"/>
              <w:rPr>
                <w:rFonts w:ascii="等线" w:hAnsi="等线" w:cs="等线" w:eastAsia="等线" w:hint="default"/>
                <w:sz w:val="14"/>
                <w:szCs w:val="14"/>
              </w:rPr>
            </w:pPr>
            <w:r>
              <w:rPr>
                <w:rFonts w:ascii="Arial" w:hAnsi="Arial" w:cs="Arial" w:eastAsia="Arial" w:hint="default"/>
                <w:b/>
                <w:bCs/>
                <w:color w:val="585858"/>
                <w:spacing w:val="-1"/>
                <w:position w:val="-2"/>
                <w:sz w:val="14"/>
                <w:szCs w:val="14"/>
              </w:rPr>
              <w:t>4500</w:t>
              <w:tab/>
            </w:r>
            <w:r>
              <w:rPr>
                <w:rFonts w:ascii="等线" w:hAnsi="等线" w:cs="等线" w:eastAsia="等线" w:hint="default"/>
                <w:b/>
                <w:bCs/>
                <w:color w:val="585858"/>
                <w:sz w:val="14"/>
                <w:szCs w:val="14"/>
              </w:rPr>
              <w:t>收入（百万美元）</w:t>
            </w:r>
            <w:r>
              <w:rPr>
                <w:rFonts w:ascii="等线" w:hAnsi="等线" w:cs="等线" w:eastAsia="等线" w:hint="default"/>
                <w:sz w:val="14"/>
                <w:szCs w:val="14"/>
              </w:rPr>
            </w:r>
          </w:p>
          <w:p>
            <w:pPr>
              <w:pStyle w:val="TableParagraph"/>
              <w:spacing w:line="113" w:lineRule="exact"/>
              <w:ind w:right="266"/>
              <w:jc w:val="right"/>
              <w:rPr>
                <w:rFonts w:ascii="Arial" w:hAnsi="Arial" w:cs="Arial" w:eastAsia="Arial" w:hint="default"/>
                <w:sz w:val="14"/>
                <w:szCs w:val="14"/>
              </w:rPr>
            </w:pPr>
            <w:r>
              <w:rPr>
                <w:rFonts w:ascii="Arial"/>
                <w:b/>
                <w:color w:val="404040"/>
                <w:sz w:val="14"/>
              </w:rPr>
              <w:t>3901  </w:t>
            </w:r>
            <w:r>
              <w:rPr>
                <w:rFonts w:ascii="Arial"/>
                <w:b/>
                <w:color w:val="404040"/>
                <w:position w:val="3"/>
                <w:sz w:val="14"/>
              </w:rPr>
              <w:t>3957 </w:t>
            </w:r>
            <w:r>
              <w:rPr>
                <w:rFonts w:ascii="Arial"/>
                <w:b/>
                <w:color w:val="404040"/>
                <w:spacing w:val="22"/>
                <w:position w:val="3"/>
                <w:sz w:val="14"/>
              </w:rPr>
              <w:t> </w:t>
            </w:r>
            <w:r>
              <w:rPr>
                <w:rFonts w:ascii="Arial"/>
                <w:b/>
                <w:color w:val="404040"/>
                <w:position w:val="1"/>
                <w:sz w:val="14"/>
              </w:rPr>
              <w:t>3927</w:t>
            </w:r>
            <w:r>
              <w:rPr>
                <w:rFonts w:ascii="Arial"/>
                <w:sz w:val="14"/>
              </w:rPr>
            </w:r>
          </w:p>
          <w:p>
            <w:pPr>
              <w:pStyle w:val="TableParagraph"/>
              <w:tabs>
                <w:tab w:pos="3174" w:val="left" w:leader="none"/>
              </w:tabs>
              <w:spacing w:line="162" w:lineRule="exact"/>
              <w:ind w:left="267" w:right="0"/>
              <w:jc w:val="left"/>
              <w:rPr>
                <w:rFonts w:ascii="Arial" w:hAnsi="Arial" w:cs="Arial" w:eastAsia="Arial" w:hint="default"/>
                <w:sz w:val="14"/>
                <w:szCs w:val="14"/>
              </w:rPr>
            </w:pPr>
            <w:r>
              <w:rPr>
                <w:rFonts w:ascii="Arial"/>
                <w:b/>
                <w:color w:val="585858"/>
                <w:spacing w:val="-1"/>
                <w:position w:val="-4"/>
                <w:sz w:val="14"/>
              </w:rPr>
              <w:t>4000</w:t>
              <w:tab/>
            </w:r>
            <w:r>
              <w:rPr>
                <w:rFonts w:ascii="Arial"/>
                <w:b/>
                <w:color w:val="404040"/>
                <w:spacing w:val="-1"/>
                <w:sz w:val="14"/>
              </w:rPr>
              <w:t>3775</w:t>
            </w:r>
            <w:r>
              <w:rPr>
                <w:rFonts w:ascii="Arial"/>
                <w:sz w:val="14"/>
              </w:rPr>
            </w:r>
          </w:p>
          <w:p>
            <w:pPr>
              <w:pStyle w:val="TableParagraph"/>
              <w:tabs>
                <w:tab w:pos="2365" w:val="left" w:leader="none"/>
              </w:tabs>
              <w:spacing w:line="240" w:lineRule="auto" w:before="13"/>
              <w:ind w:left="267" w:right="0"/>
              <w:jc w:val="left"/>
              <w:rPr>
                <w:rFonts w:ascii="Arial" w:hAnsi="Arial" w:cs="Arial" w:eastAsia="Arial" w:hint="default"/>
                <w:sz w:val="14"/>
                <w:szCs w:val="14"/>
              </w:rPr>
            </w:pPr>
            <w:r>
              <w:rPr>
                <w:rFonts w:ascii="Arial"/>
                <w:b/>
                <w:color w:val="585858"/>
                <w:spacing w:val="-1"/>
                <w:position w:val="-7"/>
                <w:sz w:val="14"/>
              </w:rPr>
              <w:t>3500</w:t>
              <w:tab/>
            </w:r>
            <w:r>
              <w:rPr>
                <w:rFonts w:ascii="Arial"/>
                <w:b/>
                <w:color w:val="404040"/>
                <w:spacing w:val="-1"/>
                <w:position w:val="-11"/>
                <w:sz w:val="14"/>
              </w:rPr>
              <w:t>3075</w:t>
            </w:r>
            <w:r>
              <w:rPr>
                <w:rFonts w:ascii="Arial"/>
                <w:b/>
                <w:color w:val="404040"/>
                <w:position w:val="-11"/>
                <w:sz w:val="14"/>
              </w:rPr>
              <w:t> </w:t>
            </w:r>
            <w:r>
              <w:rPr>
                <w:rFonts w:ascii="Arial"/>
                <w:b/>
                <w:color w:val="404040"/>
                <w:spacing w:val="16"/>
                <w:position w:val="-11"/>
                <w:sz w:val="14"/>
              </w:rPr>
              <w:t> </w:t>
            </w:r>
            <w:r>
              <w:rPr>
                <w:rFonts w:ascii="Arial"/>
                <w:b/>
                <w:color w:val="404040"/>
                <w:spacing w:val="-1"/>
                <w:sz w:val="14"/>
              </w:rPr>
              <w:t>3324</w:t>
            </w:r>
            <w:r>
              <w:rPr>
                <w:rFonts w:ascii="Arial"/>
                <w:sz w:val="14"/>
              </w:rPr>
            </w:r>
          </w:p>
          <w:p>
            <w:pPr>
              <w:pStyle w:val="TableParagraph"/>
              <w:tabs>
                <w:tab w:pos="1555" w:val="left" w:leader="none"/>
              </w:tabs>
              <w:spacing w:line="246" w:lineRule="exact" w:before="23"/>
              <w:ind w:left="267" w:right="0"/>
              <w:jc w:val="left"/>
              <w:rPr>
                <w:rFonts w:ascii="Arial" w:hAnsi="Arial" w:cs="Arial" w:eastAsia="Arial" w:hint="default"/>
                <w:sz w:val="14"/>
                <w:szCs w:val="14"/>
              </w:rPr>
            </w:pPr>
            <w:r>
              <w:rPr>
                <w:rFonts w:ascii="Arial"/>
                <w:b/>
                <w:color w:val="585858"/>
                <w:spacing w:val="-1"/>
                <w:sz w:val="14"/>
              </w:rPr>
              <w:t>3000</w:t>
              <w:tab/>
            </w:r>
            <w:r>
              <w:rPr>
                <w:rFonts w:ascii="Arial"/>
                <w:b/>
                <w:color w:val="404040"/>
                <w:spacing w:val="-1"/>
                <w:position w:val="-7"/>
                <w:sz w:val="14"/>
              </w:rPr>
              <w:t>2506</w:t>
            </w:r>
            <w:r>
              <w:rPr>
                <w:rFonts w:ascii="Arial"/>
                <w:b/>
                <w:color w:val="404040"/>
                <w:position w:val="-7"/>
                <w:sz w:val="14"/>
              </w:rPr>
              <w:t> </w:t>
            </w:r>
            <w:r>
              <w:rPr>
                <w:rFonts w:ascii="Arial"/>
                <w:b/>
                <w:color w:val="404040"/>
                <w:spacing w:val="16"/>
                <w:position w:val="-7"/>
                <w:sz w:val="14"/>
              </w:rPr>
              <w:t> </w:t>
            </w:r>
            <w:r>
              <w:rPr>
                <w:rFonts w:ascii="Arial"/>
                <w:b/>
                <w:color w:val="404040"/>
                <w:spacing w:val="-1"/>
                <w:position w:val="2"/>
                <w:sz w:val="14"/>
              </w:rPr>
              <w:t>2704</w:t>
            </w:r>
            <w:r>
              <w:rPr>
                <w:rFonts w:ascii="Arial"/>
                <w:sz w:val="14"/>
              </w:rPr>
            </w:r>
          </w:p>
          <w:p>
            <w:pPr>
              <w:pStyle w:val="TableParagraph"/>
              <w:tabs>
                <w:tab w:pos="1151" w:val="left" w:leader="none"/>
              </w:tabs>
              <w:spacing w:line="159" w:lineRule="exact"/>
              <w:ind w:left="267" w:right="0"/>
              <w:jc w:val="left"/>
              <w:rPr>
                <w:rFonts w:ascii="Arial" w:hAnsi="Arial" w:cs="Arial" w:eastAsia="Arial" w:hint="default"/>
                <w:sz w:val="14"/>
                <w:szCs w:val="14"/>
              </w:rPr>
            </w:pPr>
            <w:r>
              <w:rPr>
                <w:rFonts w:ascii="Arial"/>
                <w:b/>
                <w:color w:val="585858"/>
                <w:spacing w:val="-1"/>
                <w:position w:val="-3"/>
                <w:sz w:val="14"/>
              </w:rPr>
              <w:t>2500</w:t>
              <w:tab/>
            </w:r>
            <w:r>
              <w:rPr>
                <w:rFonts w:ascii="Arial"/>
                <w:b/>
                <w:color w:val="404040"/>
                <w:spacing w:val="-1"/>
                <w:sz w:val="14"/>
              </w:rPr>
              <w:t>2247</w:t>
            </w:r>
            <w:r>
              <w:rPr>
                <w:rFonts w:ascii="Arial"/>
                <w:sz w:val="14"/>
              </w:rPr>
            </w:r>
          </w:p>
          <w:p>
            <w:pPr>
              <w:pStyle w:val="TableParagraph"/>
              <w:spacing w:line="123" w:lineRule="exact"/>
              <w:ind w:left="746" w:right="0"/>
              <w:jc w:val="left"/>
              <w:rPr>
                <w:rFonts w:ascii="Arial" w:hAnsi="Arial" w:cs="Arial" w:eastAsia="Arial" w:hint="default"/>
                <w:sz w:val="14"/>
                <w:szCs w:val="14"/>
              </w:rPr>
            </w:pPr>
            <w:r>
              <w:rPr>
                <w:rFonts w:ascii="Arial"/>
                <w:b/>
                <w:color w:val="404040"/>
                <w:sz w:val="14"/>
              </w:rPr>
              <w:t>1950</w:t>
            </w:r>
            <w:r>
              <w:rPr>
                <w:rFonts w:ascii="Arial"/>
                <w:sz w:val="14"/>
              </w:rPr>
            </w:r>
          </w:p>
          <w:p>
            <w:pPr>
              <w:pStyle w:val="TableParagraph"/>
              <w:spacing w:line="150" w:lineRule="exact"/>
              <w:ind w:left="267" w:right="0"/>
              <w:jc w:val="left"/>
              <w:rPr>
                <w:rFonts w:ascii="Arial" w:hAnsi="Arial" w:cs="Arial" w:eastAsia="Arial" w:hint="default"/>
                <w:sz w:val="14"/>
                <w:szCs w:val="14"/>
              </w:rPr>
            </w:pPr>
            <w:r>
              <w:rPr>
                <w:rFonts w:ascii="Arial"/>
                <w:b/>
                <w:color w:val="585858"/>
                <w:sz w:val="14"/>
              </w:rPr>
              <w:t>2000</w:t>
            </w:r>
            <w:r>
              <w:rPr>
                <w:rFonts w:ascii="Arial"/>
                <w:sz w:val="14"/>
              </w:rPr>
            </w:r>
          </w:p>
          <w:p>
            <w:pPr>
              <w:pStyle w:val="TableParagraph"/>
              <w:spacing w:line="240" w:lineRule="auto" w:before="87"/>
              <w:ind w:left="267" w:right="0"/>
              <w:jc w:val="left"/>
              <w:rPr>
                <w:rFonts w:ascii="Arial" w:hAnsi="Arial" w:cs="Arial" w:eastAsia="Arial" w:hint="default"/>
                <w:sz w:val="14"/>
                <w:szCs w:val="14"/>
              </w:rPr>
            </w:pPr>
            <w:r>
              <w:rPr>
                <w:rFonts w:ascii="Arial"/>
                <w:b/>
                <w:color w:val="585858"/>
                <w:sz w:val="14"/>
              </w:rPr>
              <w:t>1500</w:t>
            </w:r>
            <w:r>
              <w:rPr>
                <w:rFonts w:ascii="Arial"/>
                <w:sz w:val="14"/>
              </w:rPr>
            </w:r>
          </w:p>
          <w:p>
            <w:pPr>
              <w:pStyle w:val="TableParagraph"/>
              <w:spacing w:line="240" w:lineRule="auto" w:before="87"/>
              <w:ind w:left="267" w:right="0"/>
              <w:jc w:val="left"/>
              <w:rPr>
                <w:rFonts w:ascii="Arial" w:hAnsi="Arial" w:cs="Arial" w:eastAsia="Arial" w:hint="default"/>
                <w:sz w:val="14"/>
                <w:szCs w:val="14"/>
              </w:rPr>
            </w:pPr>
            <w:r>
              <w:rPr>
                <w:rFonts w:ascii="Arial"/>
                <w:b/>
                <w:color w:val="585858"/>
                <w:sz w:val="14"/>
              </w:rPr>
              <w:t>1000</w:t>
            </w:r>
            <w:r>
              <w:rPr>
                <w:rFonts w:ascii="Arial"/>
                <w:sz w:val="14"/>
              </w:rPr>
            </w:r>
          </w:p>
          <w:p>
            <w:pPr>
              <w:pStyle w:val="TableParagraph"/>
              <w:spacing w:line="240" w:lineRule="auto" w:before="87"/>
              <w:ind w:left="345" w:right="0"/>
              <w:jc w:val="left"/>
              <w:rPr>
                <w:rFonts w:ascii="Arial" w:hAnsi="Arial" w:cs="Arial" w:eastAsia="Arial" w:hint="default"/>
                <w:sz w:val="14"/>
                <w:szCs w:val="14"/>
              </w:rPr>
            </w:pPr>
            <w:r>
              <w:rPr>
                <w:rFonts w:ascii="Arial"/>
                <w:b/>
                <w:color w:val="585858"/>
                <w:sz w:val="14"/>
              </w:rPr>
              <w:t>500</w:t>
            </w:r>
            <w:r>
              <w:rPr>
                <w:rFonts w:ascii="Arial"/>
                <w:sz w:val="14"/>
              </w:rPr>
            </w:r>
          </w:p>
          <w:p>
            <w:pPr>
              <w:pStyle w:val="TableParagraph"/>
              <w:spacing w:line="240" w:lineRule="auto" w:before="87"/>
              <w:ind w:right="3882"/>
              <w:jc w:val="center"/>
              <w:rPr>
                <w:rFonts w:ascii="Arial" w:hAnsi="Arial" w:cs="Arial" w:eastAsia="Arial" w:hint="default"/>
                <w:sz w:val="14"/>
                <w:szCs w:val="14"/>
              </w:rPr>
            </w:pPr>
            <w:r>
              <w:rPr>
                <w:rFonts w:ascii="Arial"/>
                <w:b/>
                <w:color w:val="585858"/>
                <w:sz w:val="14"/>
              </w:rPr>
              <w:t>0</w:t>
            </w:r>
            <w:r>
              <w:rPr>
                <w:rFonts w:ascii="Arial"/>
                <w:sz w:val="14"/>
              </w:rPr>
            </w:r>
          </w:p>
          <w:p>
            <w:pPr>
              <w:pStyle w:val="TableParagraph"/>
              <w:spacing w:line="240" w:lineRule="auto" w:before="6"/>
              <w:ind w:right="264"/>
              <w:jc w:val="right"/>
              <w:rPr>
                <w:rFonts w:ascii="Arial" w:hAnsi="Arial" w:cs="Arial" w:eastAsia="Arial" w:hint="default"/>
                <w:sz w:val="14"/>
                <w:szCs w:val="14"/>
              </w:rPr>
            </w:pPr>
            <w:r>
              <w:rPr>
                <w:rFonts w:ascii="Arial"/>
                <w:b/>
                <w:color w:val="585858"/>
                <w:sz w:val="14"/>
              </w:rPr>
              <w:t>2011  2012  2013  2014  2015  2016  2017  2018  2019   </w:t>
            </w:r>
            <w:r>
              <w:rPr>
                <w:rFonts w:ascii="Arial"/>
                <w:b/>
                <w:color w:val="585858"/>
                <w:spacing w:val="38"/>
                <w:sz w:val="14"/>
              </w:rPr>
              <w:t> </w:t>
            </w:r>
            <w:r>
              <w:rPr>
                <w:rFonts w:ascii="Arial"/>
                <w:b/>
                <w:color w:val="585858"/>
                <w:sz w:val="14"/>
              </w:rPr>
              <w:t>2020</w:t>
            </w:r>
            <w:r>
              <w:rPr>
                <w:rFonts w:ascii="Arial"/>
                <w:sz w:val="14"/>
              </w:rPr>
            </w:r>
          </w:p>
        </w:tc>
      </w:tr>
      <w:tr>
        <w:trPr>
          <w:trHeight w:val="262" w:hRule="exact"/>
        </w:trPr>
        <w:tc>
          <w:tcPr>
            <w:tcW w:w="4689" w:type="dxa"/>
            <w:tcBorders>
              <w:top w:val="single" w:sz="4" w:space="0" w:color="044B80"/>
              <w:left w:val="nil" w:sz="6" w:space="0" w:color="auto"/>
              <w:bottom w:val="nil" w:sz="6" w:space="0" w:color="auto"/>
              <w:right w:val="nil" w:sz="6" w:space="0" w:color="auto"/>
            </w:tcBorders>
          </w:tcPr>
          <w:p>
            <w:pPr>
              <w:pStyle w:val="TableParagraph"/>
              <w:spacing w:line="240" w:lineRule="auto" w:before="2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20"/>
                <w:w w:val="95"/>
                <w:sz w:val="16"/>
                <w:szCs w:val="16"/>
              </w:rPr>
              <w:t> </w:t>
            </w:r>
            <w:r>
              <w:rPr>
                <w:rFonts w:ascii="Times New Roman" w:hAnsi="Times New Roman" w:cs="Times New Roman" w:eastAsia="Times New Roman" w:hint="default"/>
                <w:i/>
                <w:w w:val="95"/>
                <w:sz w:val="16"/>
                <w:szCs w:val="16"/>
              </w:rPr>
              <w:t>IDC</w:t>
            </w:r>
            <w:r>
              <w:rPr>
                <w:rFonts w:ascii="宋体" w:hAnsi="宋体" w:cs="宋体" w:eastAsia="宋体" w:hint="default"/>
                <w:w w:val="95"/>
                <w:sz w:val="17"/>
                <w:szCs w:val="17"/>
              </w:rPr>
              <w:t>，中信建投证券研究发展部</w:t>
            </w:r>
            <w:r>
              <w:rPr>
                <w:rFonts w:ascii="宋体" w:hAnsi="宋体" w:cs="宋体" w:eastAsia="宋体" w:hint="default"/>
                <w:sz w:val="17"/>
                <w:szCs w:val="17"/>
              </w:rPr>
            </w:r>
          </w:p>
        </w:tc>
        <w:tc>
          <w:tcPr>
            <w:tcW w:w="4965" w:type="dxa"/>
            <w:tcBorders>
              <w:top w:val="single" w:sz="8" w:space="0" w:color="044B80"/>
              <w:left w:val="nil" w:sz="6" w:space="0" w:color="auto"/>
              <w:bottom w:val="nil" w:sz="6" w:space="0" w:color="auto"/>
              <w:right w:val="nil" w:sz="6" w:space="0" w:color="auto"/>
            </w:tcBorders>
          </w:tcPr>
          <w:p>
            <w:pPr>
              <w:pStyle w:val="TableParagraph"/>
              <w:spacing w:line="240" w:lineRule="auto" w:before="22"/>
              <w:ind w:left="147"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20"/>
                <w:w w:val="95"/>
                <w:sz w:val="16"/>
                <w:szCs w:val="16"/>
              </w:rPr>
              <w:t> </w:t>
            </w:r>
            <w:r>
              <w:rPr>
                <w:rFonts w:ascii="Times New Roman" w:hAnsi="Times New Roman" w:cs="Times New Roman" w:eastAsia="Times New Roman" w:hint="default"/>
                <w:i/>
                <w:w w:val="95"/>
                <w:sz w:val="16"/>
                <w:szCs w:val="16"/>
              </w:rPr>
              <w:t>IDC</w:t>
            </w:r>
            <w:r>
              <w:rPr>
                <w:rFonts w:ascii="宋体" w:hAnsi="宋体" w:cs="宋体" w:eastAsia="宋体" w:hint="default"/>
                <w:w w:val="95"/>
                <w:sz w:val="17"/>
                <w:szCs w:val="17"/>
              </w:rPr>
              <w:t>，中信建投证券研究发展部</w:t>
            </w:r>
            <w:r>
              <w:rPr>
                <w:rFonts w:ascii="宋体" w:hAnsi="宋体" w:cs="宋体" w:eastAsia="宋体" w:hint="default"/>
                <w:sz w:val="17"/>
                <w:szCs w:val="17"/>
              </w:rPr>
            </w:r>
          </w:p>
        </w:tc>
      </w:tr>
    </w:tbl>
    <w:p>
      <w:pPr>
        <w:spacing w:line="240" w:lineRule="auto" w:before="7"/>
        <w:ind w:right="0"/>
        <w:rPr>
          <w:rFonts w:ascii="宋体" w:hAnsi="宋体" w:cs="宋体" w:eastAsia="宋体" w:hint="default"/>
          <w:sz w:val="13"/>
          <w:szCs w:val="13"/>
        </w:rPr>
      </w:pPr>
    </w:p>
    <w:p>
      <w:pPr>
        <w:spacing w:line="312" w:lineRule="exact" w:before="21"/>
        <w:ind w:left="132" w:right="135" w:firstLine="403"/>
        <w:jc w:val="both"/>
        <w:rPr>
          <w:rFonts w:ascii="宋体" w:hAnsi="宋体" w:cs="宋体" w:eastAsia="宋体" w:hint="default"/>
          <w:sz w:val="20"/>
          <w:szCs w:val="20"/>
        </w:rPr>
      </w:pPr>
      <w:r>
        <w:rPr/>
        <w:pict>
          <v:group style="position:absolute;margin-left:79.513pt;margin-top:-152.140015pt;width:212.65pt;height:114.15pt;mso-position-horizontal-relative:page;mso-position-vertical-relative:paragraph;z-index:-418552" coordorigin="1590,-3043" coordsize="4253,2283">
            <v:group style="position:absolute;left:1781;top:-1461;width:132;height:654" coordorigin="1781,-1461" coordsize="132,654">
              <v:shape style="position:absolute;left:1781;top:-1461;width:132;height:654" coordorigin="1781,-1461" coordsize="132,654" path="m1913,-1461l1781,-1461,1781,-808,1913,-808,1913,-1461xe" filled="true" fillcolor="#ff8080" stroked="false">
                <v:path arrowok="t"/>
                <v:fill type="solid"/>
              </v:shape>
            </v:group>
            <v:group style="position:absolute;left:1781;top:-1461;width:132;height:654" coordorigin="1781,-1461" coordsize="132,654">
              <v:shape style="position:absolute;left:1781;top:-1461;width:132;height:654" coordorigin="1781,-1461" coordsize="132,654" path="m1781,-1461l1913,-1461,1913,-808,1781,-808,1781,-1461xe" filled="false" stroked="true" strokeweight=".75pt" strokecolor="#ff8080">
                <v:path arrowok="t"/>
              </v:shape>
            </v:group>
            <v:group style="position:absolute;left:2201;top:-1622;width:132;height:814" coordorigin="2201,-1622" coordsize="132,814">
              <v:shape style="position:absolute;left:2201;top:-1622;width:132;height:814" coordorigin="2201,-1622" coordsize="132,814" path="m2333,-1622l2201,-1622,2201,-808,2333,-808,2333,-1622xe" filled="true" fillcolor="#ff8080" stroked="false">
                <v:path arrowok="t"/>
                <v:fill type="solid"/>
              </v:shape>
            </v:group>
            <v:group style="position:absolute;left:2201;top:-1622;width:132;height:814" coordorigin="2201,-1622" coordsize="132,814">
              <v:shape style="position:absolute;left:2201;top:-1622;width:132;height:814" coordorigin="2201,-1622" coordsize="132,814" path="m2201,-1622l2333,-1622,2333,-808,2201,-808,2201,-1622xe" filled="false" stroked="true" strokeweight=".75pt" strokecolor="#ff8080">
                <v:path arrowok="t"/>
              </v:shape>
            </v:group>
            <v:group style="position:absolute;left:2621;top:-1850;width:132;height:1042" coordorigin="2621,-1850" coordsize="132,1042">
              <v:shape style="position:absolute;left:2621;top:-1850;width:132;height:1042" coordorigin="2621,-1850" coordsize="132,1042" path="m2753,-1850l2621,-1850,2621,-808,2753,-808,2753,-1850xe" filled="true" fillcolor="#ff8080" stroked="false">
                <v:path arrowok="t"/>
                <v:fill type="solid"/>
              </v:shape>
            </v:group>
            <v:group style="position:absolute;left:2621;top:-1850;width:132;height:1042" coordorigin="2621,-1850" coordsize="132,1042">
              <v:shape style="position:absolute;left:2621;top:-1850;width:132;height:1042" coordorigin="2621,-1850" coordsize="132,1042" path="m2621,-1850l2753,-1850,2753,-808,2621,-808,2621,-1850xe" filled="false" stroked="true" strokeweight=".75pt" strokecolor="#ff8080">
                <v:path arrowok="t"/>
              </v:shape>
            </v:group>
            <v:group style="position:absolute;left:3041;top:-2085;width:132;height:1278" coordorigin="3041,-2085" coordsize="132,1278">
              <v:shape style="position:absolute;left:3041;top:-2085;width:132;height:1278" coordorigin="3041,-2085" coordsize="132,1278" path="m3173,-2085l3041,-2085,3041,-808,3173,-808,3173,-2085xe" filled="true" fillcolor="#ff8080" stroked="false">
                <v:path arrowok="t"/>
                <v:fill type="solid"/>
              </v:shape>
            </v:group>
            <v:group style="position:absolute;left:3041;top:-2085;width:132;height:1278" coordorigin="3041,-2085" coordsize="132,1278">
              <v:shape style="position:absolute;left:3041;top:-2085;width:132;height:1278" coordorigin="3041,-2085" coordsize="132,1278" path="m3041,-2085l3173,-2085,3173,-808,3041,-808,3041,-2085xe" filled="false" stroked="true" strokeweight=".75pt" strokecolor="#ff8080">
                <v:path arrowok="t"/>
              </v:shape>
            </v:group>
            <v:group style="position:absolute;left:3461;top:-2250;width:132;height:1443" coordorigin="3461,-2250" coordsize="132,1443">
              <v:shape style="position:absolute;left:3461;top:-2250;width:132;height:1443" coordorigin="3461,-2250" coordsize="132,1443" path="m3593,-2250l3461,-2250,3461,-808,3593,-808,3593,-2250xe" filled="true" fillcolor="#ff8080" stroked="false">
                <v:path arrowok="t"/>
                <v:fill type="solid"/>
              </v:shape>
            </v:group>
            <v:group style="position:absolute;left:3461;top:-2250;width:132;height:1443" coordorigin="3461,-2250" coordsize="132,1443">
              <v:shape style="position:absolute;left:3461;top:-2250;width:132;height:1443" coordorigin="3461,-2250" coordsize="132,1443" path="m3461,-2250l3593,-2250,3593,-808,3461,-808,3461,-2250xe" filled="false" stroked="true" strokeweight=".75pt" strokecolor="#ff8080">
                <v:path arrowok="t"/>
              </v:shape>
            </v:group>
            <v:group style="position:absolute;left:3881;top:-2361;width:132;height:1554" coordorigin="3881,-2361" coordsize="132,1554">
              <v:shape style="position:absolute;left:3881;top:-2361;width:132;height:1554" coordorigin="3881,-2361" coordsize="132,1554" path="m4013,-2361l3881,-2361,3881,-808,4013,-808,4013,-2361xe" filled="true" fillcolor="#ff8080" stroked="false">
                <v:path arrowok="t"/>
                <v:fill type="solid"/>
              </v:shape>
            </v:group>
            <v:group style="position:absolute;left:3881;top:-2361;width:132;height:1554" coordorigin="3881,-2361" coordsize="132,1554">
              <v:shape style="position:absolute;left:3881;top:-2361;width:132;height:1554" coordorigin="3881,-2361" coordsize="132,1554" path="m3881,-2361l4013,-2361,4013,-808,3881,-808,3881,-2361xe" filled="false" stroked="true" strokeweight=".75pt" strokecolor="#ff8080">
                <v:path arrowok="t"/>
              </v:shape>
            </v:group>
            <v:group style="position:absolute;left:4301;top:-2512;width:132;height:1705" coordorigin="4301,-2512" coordsize="132,1705">
              <v:shape style="position:absolute;left:4301;top:-2512;width:132;height:1705" coordorigin="4301,-2512" coordsize="132,1705" path="m4433,-2512l4301,-2512,4301,-808,4433,-808,4433,-2512xe" filled="true" fillcolor="#ff8080" stroked="false">
                <v:path arrowok="t"/>
                <v:fill type="solid"/>
              </v:shape>
            </v:group>
            <v:group style="position:absolute;left:4301;top:-2512;width:132;height:1705" coordorigin="4301,-2512" coordsize="132,1705">
              <v:shape style="position:absolute;left:4301;top:-2512;width:132;height:1705" coordorigin="4301,-2512" coordsize="132,1705" path="m4301,-2512l4433,-2512,4433,-808,4301,-808,4301,-2512xe" filled="false" stroked="true" strokeweight=".75pt" strokecolor="#ff8080">
                <v:path arrowok="t"/>
              </v:shape>
            </v:group>
            <v:group style="position:absolute;left:4723;top:-2654;width:130;height:1846" coordorigin="4723,-2654" coordsize="130,1846">
              <v:shape style="position:absolute;left:4723;top:-2654;width:130;height:1846" coordorigin="4723,-2654" coordsize="130,1846" path="m4853,-2654l4723,-2654,4723,-808,4853,-808,4853,-2654xe" filled="true" fillcolor="#ff8080" stroked="false">
                <v:path arrowok="t"/>
                <v:fill type="solid"/>
              </v:shape>
            </v:group>
            <v:group style="position:absolute;left:4723;top:-2654;width:130;height:1846" coordorigin="4723,-2654" coordsize="130,1846">
              <v:shape style="position:absolute;left:4723;top:-2654;width:130;height:1846" coordorigin="4723,-2654" coordsize="130,1846" path="m4723,-2654l4853,-2654,4853,-808,4723,-808,4723,-2654xe" filled="false" stroked="true" strokeweight=".75pt" strokecolor="#ff8080">
                <v:path arrowok="t"/>
              </v:shape>
            </v:group>
            <v:group style="position:absolute;left:5143;top:-2750;width:130;height:1942" coordorigin="5143,-2750" coordsize="130,1942">
              <v:shape style="position:absolute;left:5143;top:-2750;width:130;height:1942" coordorigin="5143,-2750" coordsize="130,1942" path="m5273,-2750l5143,-2750,5143,-808,5273,-808,5273,-2750xe" filled="true" fillcolor="#ff8080" stroked="false">
                <v:path arrowok="t"/>
                <v:fill type="solid"/>
              </v:shape>
            </v:group>
            <v:group style="position:absolute;left:5143;top:-2750;width:130;height:1942" coordorigin="5143,-2750" coordsize="130,1942">
              <v:shape style="position:absolute;left:5143;top:-2750;width:130;height:1942" coordorigin="5143,-2750" coordsize="130,1942" path="m5143,-2750l5273,-2750,5273,-808,5143,-808,5143,-2750xe" filled="false" stroked="true" strokeweight=".75pt" strokecolor="#ff8080">
                <v:path arrowok="t"/>
              </v:shape>
            </v:group>
            <v:group style="position:absolute;left:5563;top:-2850;width:130;height:2043" coordorigin="5563,-2850" coordsize="130,2043">
              <v:shape style="position:absolute;left:5563;top:-2850;width:130;height:2043" coordorigin="5563,-2850" coordsize="130,2043" path="m5693,-2850l5563,-2850,5563,-808,5693,-808,5693,-2850xe" filled="true" fillcolor="#ff8080" stroked="false">
                <v:path arrowok="t"/>
                <v:fill type="solid"/>
              </v:shape>
            </v:group>
            <v:group style="position:absolute;left:5563;top:-2850;width:130;height:2043" coordorigin="5563,-2850" coordsize="130,2043">
              <v:shape style="position:absolute;left:5563;top:-2850;width:130;height:2043" coordorigin="5563,-2850" coordsize="130,2043" path="m5563,-2850l5693,-2850,5693,-808,5563,-808,5563,-2850xe" filled="false" stroked="true" strokeweight=".75pt" strokecolor="#ff8080">
                <v:path arrowok="t"/>
              </v:shape>
            </v:group>
            <v:group style="position:absolute;left:1638;top:-3038;width:2;height:2231" coordorigin="1638,-3038" coordsize="2,2231">
              <v:shape style="position:absolute;left:1638;top:-3038;width:2;height:2231" coordorigin="1638,-3038" coordsize="0,2231" path="m1638,-808l1638,-3038e" filled="false" stroked="true" strokeweight=".5pt" strokecolor="#000000">
                <v:path arrowok="t"/>
              </v:shape>
            </v:group>
            <v:group style="position:absolute;left:1595;top:-808;width:43;height:2" coordorigin="1595,-808" coordsize="43,2">
              <v:shape style="position:absolute;left:1595;top:-808;width:43;height:2" coordorigin="1595,-808" coordsize="43,0" path="m1595,-808l1638,-808e" filled="false" stroked="true" strokeweight=".5pt" strokecolor="#000000">
                <v:path arrowok="t"/>
              </v:shape>
            </v:group>
            <v:group style="position:absolute;left:1595;top:-1031;width:43;height:2" coordorigin="1595,-1031" coordsize="43,2">
              <v:shape style="position:absolute;left:1595;top:-1031;width:43;height:2" coordorigin="1595,-1031" coordsize="43,0" path="m1595,-1031l1638,-1031e" filled="false" stroked="true" strokeweight=".5pt" strokecolor="#000000">
                <v:path arrowok="t"/>
              </v:shape>
            </v:group>
            <v:group style="position:absolute;left:1595;top:-1254;width:43;height:2" coordorigin="1595,-1254" coordsize="43,2">
              <v:shape style="position:absolute;left:1595;top:-1254;width:43;height:2" coordorigin="1595,-1254" coordsize="43,0" path="m1595,-1254l1638,-1254e" filled="false" stroked="true" strokeweight=".5pt" strokecolor="#000000">
                <v:path arrowok="t"/>
              </v:shape>
            </v:group>
            <v:group style="position:absolute;left:1595;top:-1478;width:43;height:2" coordorigin="1595,-1478" coordsize="43,2">
              <v:shape style="position:absolute;left:1595;top:-1478;width:43;height:2" coordorigin="1595,-1478" coordsize="43,0" path="m1595,-1478l1638,-1478e" filled="false" stroked="true" strokeweight=".5pt" strokecolor="#000000">
                <v:path arrowok="t"/>
              </v:shape>
            </v:group>
            <v:group style="position:absolute;left:1595;top:-1701;width:43;height:2" coordorigin="1595,-1701" coordsize="43,2">
              <v:shape style="position:absolute;left:1595;top:-1701;width:43;height:2" coordorigin="1595,-1701" coordsize="43,0" path="m1595,-1701l1638,-1701e" filled="false" stroked="true" strokeweight=".5pt" strokecolor="#000000">
                <v:path arrowok="t"/>
              </v:shape>
            </v:group>
            <v:group style="position:absolute;left:1595;top:-1922;width:43;height:2" coordorigin="1595,-1922" coordsize="43,2">
              <v:shape style="position:absolute;left:1595;top:-1922;width:43;height:2" coordorigin="1595,-1922" coordsize="43,0" path="m1595,-1922l1638,-1922e" filled="false" stroked="true" strokeweight=".5pt" strokecolor="#000000">
                <v:path arrowok="t"/>
              </v:shape>
            </v:group>
            <v:group style="position:absolute;left:1595;top:-2145;width:43;height:2" coordorigin="1595,-2145" coordsize="43,2">
              <v:shape style="position:absolute;left:1595;top:-2145;width:43;height:2" coordorigin="1595,-2145" coordsize="43,0" path="m1595,-2145l1638,-2145e" filled="false" stroked="true" strokeweight=".5pt" strokecolor="#000000">
                <v:path arrowok="t"/>
              </v:shape>
            </v:group>
            <v:group style="position:absolute;left:1595;top:-2368;width:43;height:2" coordorigin="1595,-2368" coordsize="43,2">
              <v:shape style="position:absolute;left:1595;top:-2368;width:43;height:2" coordorigin="1595,-2368" coordsize="43,0" path="m1595,-2368l1638,-2368e" filled="false" stroked="true" strokeweight=".5pt" strokecolor="#000000">
                <v:path arrowok="t"/>
              </v:shape>
            </v:group>
            <v:group style="position:absolute;left:1595;top:-2591;width:43;height:2" coordorigin="1595,-2591" coordsize="43,2">
              <v:shape style="position:absolute;left:1595;top:-2591;width:43;height:2" coordorigin="1595,-2591" coordsize="43,0" path="m1595,-2591l1638,-2591e" filled="false" stroked="true" strokeweight=".5pt" strokecolor="#000000">
                <v:path arrowok="t"/>
              </v:shape>
            </v:group>
            <v:group style="position:absolute;left:1595;top:-2814;width:43;height:2" coordorigin="1595,-2814" coordsize="43,2">
              <v:shape style="position:absolute;left:1595;top:-2814;width:43;height:2" coordorigin="1595,-2814" coordsize="43,0" path="m1595,-2814l1638,-2814e" filled="false" stroked="true" strokeweight=".5pt" strokecolor="#000000">
                <v:path arrowok="t"/>
              </v:shape>
            </v:group>
            <v:group style="position:absolute;left:1595;top:-3038;width:43;height:2" coordorigin="1595,-3038" coordsize="43,2">
              <v:shape style="position:absolute;left:1595;top:-3038;width:43;height:2" coordorigin="1595,-3038" coordsize="43,0" path="m1595,-3038l1638,-3038e" filled="false" stroked="true" strokeweight=".5pt" strokecolor="#000000">
                <v:path arrowok="t"/>
              </v:shape>
            </v:group>
            <v:group style="position:absolute;left:1638;top:-808;width:4201;height:2" coordorigin="1638,-808" coordsize="4201,2">
              <v:shape style="position:absolute;left:1638;top:-808;width:4201;height:2" coordorigin="1638,-808" coordsize="4201,0" path="m1638,-808l5838,-808e" filled="false" stroked="true" strokeweight=".5pt" strokecolor="#000000">
                <v:path arrowok="t"/>
              </v:shape>
            </v:group>
            <v:group style="position:absolute;left:1638;top:-808;width:2;height:43" coordorigin="1638,-808" coordsize="2,43">
              <v:shape style="position:absolute;left:1638;top:-808;width:2;height:43" coordorigin="1638,-808" coordsize="0,43" path="m1638,-808l1638,-765e" filled="false" stroked="true" strokeweight=".5pt" strokecolor="#000000">
                <v:path arrowok="t"/>
              </v:shape>
            </v:group>
            <v:group style="position:absolute;left:2057;top:-808;width:2;height:43" coordorigin="2057,-808" coordsize="2,43">
              <v:shape style="position:absolute;left:2057;top:-808;width:2;height:43" coordorigin="2057,-808" coordsize="0,43" path="m2057,-808l2057,-765e" filled="false" stroked="true" strokeweight=".5pt" strokecolor="#000000">
                <v:path arrowok="t"/>
              </v:shape>
            </v:group>
            <v:group style="position:absolute;left:2477;top:-808;width:2;height:43" coordorigin="2477,-808" coordsize="2,43">
              <v:shape style="position:absolute;left:2477;top:-808;width:2;height:43" coordorigin="2477,-808" coordsize="0,43" path="m2477,-808l2477,-765e" filled="false" stroked="true" strokeweight=".5pt" strokecolor="#000000">
                <v:path arrowok="t"/>
              </v:shape>
            </v:group>
            <v:group style="position:absolute;left:2897;top:-808;width:2;height:43" coordorigin="2897,-808" coordsize="2,43">
              <v:shape style="position:absolute;left:2897;top:-808;width:2;height:43" coordorigin="2897,-808" coordsize="0,43" path="m2897,-808l2897,-765e" filled="false" stroked="true" strokeweight=".5pt" strokecolor="#000000">
                <v:path arrowok="t"/>
              </v:shape>
            </v:group>
            <v:group style="position:absolute;left:3317;top:-808;width:2;height:43" coordorigin="3317,-808" coordsize="2,43">
              <v:shape style="position:absolute;left:3317;top:-808;width:2;height:43" coordorigin="3317,-808" coordsize="0,43" path="m3317,-808l3317,-765e" filled="false" stroked="true" strokeweight=".5pt" strokecolor="#000000">
                <v:path arrowok="t"/>
              </v:shape>
            </v:group>
            <v:group style="position:absolute;left:3737;top:-808;width:2;height:43" coordorigin="3737,-808" coordsize="2,43">
              <v:shape style="position:absolute;left:3737;top:-808;width:2;height:43" coordorigin="3737,-808" coordsize="0,43" path="m3737,-808l3737,-765e" filled="false" stroked="true" strokeweight=".5pt" strokecolor="#000000">
                <v:path arrowok="t"/>
              </v:shape>
            </v:group>
            <v:group style="position:absolute;left:4157;top:-808;width:2;height:43" coordorigin="4157,-808" coordsize="2,43">
              <v:shape style="position:absolute;left:4157;top:-808;width:2;height:43" coordorigin="4157,-808" coordsize="0,43" path="m4157,-808l4157,-765e" filled="false" stroked="true" strokeweight=".5pt" strokecolor="#000000">
                <v:path arrowok="t"/>
              </v:shape>
            </v:group>
            <v:group style="position:absolute;left:4577;top:-808;width:2;height:43" coordorigin="4577,-808" coordsize="2,43">
              <v:shape style="position:absolute;left:4577;top:-808;width:2;height:43" coordorigin="4577,-808" coordsize="0,43" path="m4577,-808l4577,-765e" filled="false" stroked="true" strokeweight=".5pt" strokecolor="#000000">
                <v:path arrowok="t"/>
              </v:shape>
            </v:group>
            <v:group style="position:absolute;left:4997;top:-808;width:2;height:43" coordorigin="4997,-808" coordsize="2,43">
              <v:shape style="position:absolute;left:4997;top:-808;width:2;height:43" coordorigin="4997,-808" coordsize="0,43" path="m4997,-808l4997,-765e" filled="false" stroked="true" strokeweight=".5pt" strokecolor="#000000">
                <v:path arrowok="t"/>
              </v:shape>
            </v:group>
            <v:group style="position:absolute;left:5417;top:-808;width:2;height:43" coordorigin="5417,-808" coordsize="2,43">
              <v:shape style="position:absolute;left:5417;top:-808;width:2;height:43" coordorigin="5417,-808" coordsize="0,43" path="m5417,-808l5417,-765e" filled="false" stroked="true" strokeweight=".5pt" strokecolor="#000000">
                <v:path arrowok="t"/>
              </v:shape>
            </v:group>
            <v:group style="position:absolute;left:5838;top:-808;width:2;height:43" coordorigin="5838,-808" coordsize="2,43">
              <v:shape style="position:absolute;left:5838;top:-808;width:2;height:43" coordorigin="5838,-808" coordsize="0,43" path="m5838,-808l5838,-765e" filled="false" stroked="true" strokeweight=".5pt" strokecolor="#000000">
                <v:path arrowok="t"/>
              </v:shape>
            </v:group>
            <w10:wrap type="none"/>
          </v:group>
        </w:pict>
      </w:r>
      <w:r>
        <w:rPr/>
        <w:pict>
          <v:group style="position:absolute;margin-left:329.079987pt;margin-top:-151.480011pt;width:204.95pt;height:114.35pt;mso-position-horizontal-relative:page;mso-position-vertical-relative:paragraph;z-index:-418528" coordorigin="6582,-3030" coordsize="4099,2287">
            <v:group style="position:absolute;left:6768;top:-1758;width:128;height:969" coordorigin="6768,-1758" coordsize="128,969">
              <v:shape style="position:absolute;left:6768;top:-1758;width:128;height:969" coordorigin="6768,-1758" coordsize="128,969" path="m6895,-1758l6768,-1758,6768,-790,6895,-790,6895,-1758xe" filled="true" fillcolor="#81a6bd" stroked="false">
                <v:path arrowok="t"/>
                <v:fill type="solid"/>
              </v:shape>
            </v:group>
            <v:group style="position:absolute;left:6768;top:-1758;width:128;height:969" coordorigin="6768,-1758" coordsize="128,969">
              <v:shape style="position:absolute;left:6768;top:-1758;width:128;height:969" coordorigin="6768,-1758" coordsize="128,969" path="m6768,-1758l6895,-1758,6895,-790,6768,-790,6768,-1758xe" filled="false" stroked="true" strokeweight=".75pt" strokecolor="#81a6bd">
                <v:path arrowok="t"/>
              </v:shape>
            </v:group>
            <v:group style="position:absolute;left:7171;top:-1905;width:128;height:1115" coordorigin="7171,-1905" coordsize="128,1115">
              <v:shape style="position:absolute;left:7171;top:-1905;width:128;height:1115" coordorigin="7171,-1905" coordsize="128,1115" path="m7298,-1905l7171,-1905,7171,-790,7298,-790,7298,-1905xe" filled="true" fillcolor="#81a6bd" stroked="false">
                <v:path arrowok="t"/>
                <v:fill type="solid"/>
              </v:shape>
            </v:group>
            <v:group style="position:absolute;left:7171;top:-1905;width:128;height:1115" coordorigin="7171,-1905" coordsize="128,1115">
              <v:shape style="position:absolute;left:7171;top:-1905;width:128;height:1115" coordorigin="7171,-1905" coordsize="128,1115" path="m7171,-1905l7298,-1905,7298,-790,7171,-790,7171,-1905xe" filled="false" stroked="true" strokeweight=".75pt" strokecolor="#81a6bd">
                <v:path arrowok="t"/>
              </v:shape>
            </v:group>
            <v:group style="position:absolute;left:7577;top:-2034;width:128;height:1245" coordorigin="7577,-2034" coordsize="128,1245">
              <v:shape style="position:absolute;left:7577;top:-2034;width:128;height:1245" coordorigin="7577,-2034" coordsize="128,1245" path="m7704,-2034l7577,-2034,7577,-790,7704,-790,7704,-2034xe" filled="true" fillcolor="#81a6bd" stroked="false">
                <v:path arrowok="t"/>
                <v:fill type="solid"/>
              </v:shape>
            </v:group>
            <v:group style="position:absolute;left:7577;top:-2034;width:128;height:1245" coordorigin="7577,-2034" coordsize="128,1245">
              <v:shape style="position:absolute;left:7577;top:-2034;width:128;height:1245" coordorigin="7577,-2034" coordsize="128,1245" path="m7577,-2034l7704,-2034,7704,-790,7577,-790,7577,-2034xe" filled="false" stroked="true" strokeweight=".75pt" strokecolor="#81a6bd">
                <v:path arrowok="t"/>
              </v:shape>
            </v:group>
            <v:group style="position:absolute;left:7982;top:-2133;width:128;height:1343" coordorigin="7982,-2133" coordsize="128,1343">
              <v:shape style="position:absolute;left:7982;top:-2133;width:128;height:1343" coordorigin="7982,-2133" coordsize="128,1343" path="m8110,-2133l7982,-2133,7982,-790,8110,-790,8110,-2133xe" filled="true" fillcolor="#81a6bd" stroked="false">
                <v:path arrowok="t"/>
                <v:fill type="solid"/>
              </v:shape>
            </v:group>
            <v:group style="position:absolute;left:7982;top:-2133;width:128;height:1343" coordorigin="7982,-2133" coordsize="128,1343">
              <v:shape style="position:absolute;left:7982;top:-2133;width:128;height:1343" coordorigin="7982,-2133" coordsize="128,1343" path="m7982,-2133l8110,-2133,8110,-790,7982,-790,7982,-2133xe" filled="false" stroked="true" strokeweight=".75pt" strokecolor="#81a6bd">
                <v:path arrowok="t"/>
              </v:shape>
            </v:group>
            <v:group style="position:absolute;left:8386;top:-2318;width:128;height:1528" coordorigin="8386,-2318" coordsize="128,1528">
              <v:shape style="position:absolute;left:8386;top:-2318;width:128;height:1528" coordorigin="8386,-2318" coordsize="128,1528" path="m8513,-2318l8386,-2318,8386,-790,8513,-790,8513,-2318xe" filled="true" fillcolor="#81a6bd" stroked="false">
                <v:path arrowok="t"/>
                <v:fill type="solid"/>
              </v:shape>
            </v:group>
            <v:group style="position:absolute;left:8386;top:-2318;width:128;height:1528" coordorigin="8386,-2318" coordsize="128,1528">
              <v:shape style="position:absolute;left:8386;top:-2318;width:128;height:1528" coordorigin="8386,-2318" coordsize="128,1528" path="m8386,-2318l8513,-2318,8513,-790,8386,-790,8386,-2318xe" filled="false" stroked="true" strokeweight=".75pt" strokecolor="#81a6bd">
                <v:path arrowok="t"/>
              </v:shape>
            </v:group>
            <v:group style="position:absolute;left:8791;top:-2440;width:128;height:1650" coordorigin="8791,-2440" coordsize="128,1650">
              <v:shape style="position:absolute;left:8791;top:-2440;width:128;height:1650" coordorigin="8791,-2440" coordsize="128,1650" path="m8918,-2440l8791,-2440,8791,-790,8918,-790,8918,-2440xe" filled="true" fillcolor="#81a6bd" stroked="false">
                <v:path arrowok="t"/>
                <v:fill type="solid"/>
              </v:shape>
            </v:group>
            <v:group style="position:absolute;left:8791;top:-2440;width:128;height:1650" coordorigin="8791,-2440" coordsize="128,1650">
              <v:shape style="position:absolute;left:8791;top:-2440;width:128;height:1650" coordorigin="8791,-2440" coordsize="128,1650" path="m8791,-2440l8918,-2440,8918,-790,8791,-790,8791,-2440xe" filled="false" stroked="true" strokeweight=".75pt" strokecolor="#81a6bd">
                <v:path arrowok="t"/>
              </v:shape>
            </v:group>
            <v:group style="position:absolute;left:9194;top:-2666;width:128;height:1876" coordorigin="9194,-2666" coordsize="128,1876">
              <v:shape style="position:absolute;left:9194;top:-2666;width:128;height:1876" coordorigin="9194,-2666" coordsize="128,1876" path="m9322,-2666l9194,-2666,9194,-790,9322,-790,9322,-2666xe" filled="true" fillcolor="#81a6bd" stroked="false">
                <v:path arrowok="t"/>
                <v:fill type="solid"/>
              </v:shape>
            </v:group>
            <v:group style="position:absolute;left:9194;top:-2666;width:128;height:1876" coordorigin="9194,-2666" coordsize="128,1876">
              <v:shape style="position:absolute;left:9194;top:-2666;width:128;height:1876" coordorigin="9194,-2666" coordsize="128,1876" path="m9194,-2666l9322,-2666,9322,-790,9194,-790,9194,-2666xe" filled="false" stroked="true" strokeweight=".75pt" strokecolor="#81a6bd">
                <v:path arrowok="t"/>
              </v:shape>
            </v:group>
            <v:group style="position:absolute;left:9600;top:-2728;width:128;height:1938" coordorigin="9600,-2728" coordsize="128,1938">
              <v:shape style="position:absolute;left:9600;top:-2728;width:128;height:1938" coordorigin="9600,-2728" coordsize="128,1938" path="m9727,-2728l9600,-2728,9600,-790,9727,-790,9727,-2728xe" filled="true" fillcolor="#81a6bd" stroked="false">
                <v:path arrowok="t"/>
                <v:fill type="solid"/>
              </v:shape>
            </v:group>
            <v:group style="position:absolute;left:9600;top:-2728;width:128;height:1938" coordorigin="9600,-2728" coordsize="128,1938">
              <v:shape style="position:absolute;left:9600;top:-2728;width:128;height:1938" coordorigin="9600,-2728" coordsize="128,1938" path="m9600,-2728l9727,-2728,9727,-790,9600,-790,9600,-2728xe" filled="false" stroked="true" strokeweight=".75pt" strokecolor="#81a6bd">
                <v:path arrowok="t"/>
              </v:shape>
            </v:group>
            <v:group style="position:absolute;left:10006;top:-2754;width:125;height:1965" coordorigin="10006,-2754" coordsize="125,1965">
              <v:shape style="position:absolute;left:10006;top:-2754;width:125;height:1965" coordorigin="10006,-2754" coordsize="125,1965" path="m10130,-2754l10006,-2754,10006,-790,10130,-790,10130,-2754xe" filled="true" fillcolor="#81a6bd" stroked="false">
                <v:path arrowok="t"/>
                <v:fill type="solid"/>
              </v:shape>
            </v:group>
            <v:group style="position:absolute;left:10006;top:-2754;width:125;height:1965" coordorigin="10006,-2754" coordsize="125,1965">
              <v:shape style="position:absolute;left:10006;top:-2754;width:125;height:1965" coordorigin="10006,-2754" coordsize="125,1965" path="m10006,-2754l10130,-2754,10130,-790,10006,-790,10006,-2754xe" filled="false" stroked="true" strokeweight=".75pt" strokecolor="#81a6bd">
                <v:path arrowok="t"/>
              </v:shape>
            </v:group>
            <v:group style="position:absolute;left:10409;top:-2740;width:128;height:1950" coordorigin="10409,-2740" coordsize="128,1950">
              <v:shape style="position:absolute;left:10409;top:-2740;width:128;height:1950" coordorigin="10409,-2740" coordsize="128,1950" path="m10536,-2740l10409,-2740,10409,-790,10536,-790,10536,-2740xe" filled="true" fillcolor="#81a6bd" stroked="false">
                <v:path arrowok="t"/>
                <v:fill type="solid"/>
              </v:shape>
            </v:group>
            <v:group style="position:absolute;left:10409;top:-2740;width:128;height:1950" coordorigin="10409,-2740" coordsize="128,1950">
              <v:shape style="position:absolute;left:10409;top:-2740;width:128;height:1950" coordorigin="10409,-2740" coordsize="128,1950" path="m10409,-2740l10536,-2740,10536,-790,10409,-790,10409,-2740xe" filled="false" stroked="true" strokeweight=".75pt" strokecolor="#81a6bd">
                <v:path arrowok="t"/>
              </v:shape>
            </v:group>
            <v:group style="position:absolute;left:6629;top:-3025;width:2;height:2235" coordorigin="6629,-3025" coordsize="2,2235">
              <v:shape style="position:absolute;left:6629;top:-3025;width:2;height:2235" coordorigin="6629,-3025" coordsize="0,2235" path="m6629,-790l6629,-3025e" filled="false" stroked="true" strokeweight=".5pt" strokecolor="#000000">
                <v:path arrowok="t"/>
              </v:shape>
            </v:group>
            <v:group style="position:absolute;left:6587;top:-790;width:43;height:2" coordorigin="6587,-790" coordsize="43,2">
              <v:shape style="position:absolute;left:6587;top:-790;width:43;height:2" coordorigin="6587,-790" coordsize="43,0" path="m6587,-790l6629,-790e" filled="false" stroked="true" strokeweight=".5pt" strokecolor="#000000">
                <v:path arrowok="t"/>
              </v:shape>
            </v:group>
            <v:group style="position:absolute;left:6587;top:-1038;width:43;height:2" coordorigin="6587,-1038" coordsize="43,2">
              <v:shape style="position:absolute;left:6587;top:-1038;width:43;height:2" coordorigin="6587,-1038" coordsize="43,0" path="m6587,-1038l6629,-1038e" filled="false" stroked="true" strokeweight=".5pt" strokecolor="#000000">
                <v:path arrowok="t"/>
              </v:shape>
            </v:group>
            <v:group style="position:absolute;left:6587;top:-1286;width:43;height:2" coordorigin="6587,-1286" coordsize="43,2">
              <v:shape style="position:absolute;left:6587;top:-1286;width:43;height:2" coordorigin="6587,-1286" coordsize="43,0" path="m6587,-1286l6629,-1286e" filled="false" stroked="true" strokeweight=".5pt" strokecolor="#000000">
                <v:path arrowok="t"/>
              </v:shape>
            </v:group>
            <v:group style="position:absolute;left:6587;top:-1535;width:43;height:2" coordorigin="6587,-1535" coordsize="43,2">
              <v:shape style="position:absolute;left:6587;top:-1535;width:43;height:2" coordorigin="6587,-1535" coordsize="43,0" path="m6587,-1535l6629,-1535e" filled="false" stroked="true" strokeweight=".5pt" strokecolor="#000000">
                <v:path arrowok="t"/>
              </v:shape>
            </v:group>
            <v:group style="position:absolute;left:6587;top:-1782;width:43;height:2" coordorigin="6587,-1782" coordsize="43,2">
              <v:shape style="position:absolute;left:6587;top:-1782;width:43;height:2" coordorigin="6587,-1782" coordsize="43,0" path="m6587,-1782l6629,-1782e" filled="false" stroked="true" strokeweight=".5pt" strokecolor="#000000">
                <v:path arrowok="t"/>
              </v:shape>
            </v:group>
            <v:group style="position:absolute;left:6587;top:-2032;width:43;height:2" coordorigin="6587,-2032" coordsize="43,2">
              <v:shape style="position:absolute;left:6587;top:-2032;width:43;height:2" coordorigin="6587,-2032" coordsize="43,0" path="m6587,-2032l6629,-2032e" filled="false" stroked="true" strokeweight=".5pt" strokecolor="#000000">
                <v:path arrowok="t"/>
              </v:shape>
            </v:group>
            <v:group style="position:absolute;left:6587;top:-2279;width:43;height:2" coordorigin="6587,-2279" coordsize="43,2">
              <v:shape style="position:absolute;left:6587;top:-2279;width:43;height:2" coordorigin="6587,-2279" coordsize="43,0" path="m6587,-2279l6629,-2279e" filled="false" stroked="true" strokeweight=".5pt" strokecolor="#000000">
                <v:path arrowok="t"/>
              </v:shape>
            </v:group>
            <v:group style="position:absolute;left:6587;top:-2529;width:43;height:2" coordorigin="6587,-2529" coordsize="43,2">
              <v:shape style="position:absolute;left:6587;top:-2529;width:43;height:2" coordorigin="6587,-2529" coordsize="43,0" path="m6587,-2529l6629,-2529e" filled="false" stroked="true" strokeweight=".5pt" strokecolor="#000000">
                <v:path arrowok="t"/>
              </v:shape>
            </v:group>
            <v:group style="position:absolute;left:6587;top:-2776;width:43;height:2" coordorigin="6587,-2776" coordsize="43,2">
              <v:shape style="position:absolute;left:6587;top:-2776;width:43;height:2" coordorigin="6587,-2776" coordsize="43,0" path="m6587,-2776l6629,-2776e" filled="false" stroked="true" strokeweight=".5pt" strokecolor="#000000">
                <v:path arrowok="t"/>
              </v:shape>
            </v:group>
            <v:group style="position:absolute;left:6587;top:-3025;width:43;height:2" coordorigin="6587,-3025" coordsize="43,2">
              <v:shape style="position:absolute;left:6587;top:-3025;width:43;height:2" coordorigin="6587,-3025" coordsize="43,0" path="m6587,-3025l6629,-3025e" filled="false" stroked="true" strokeweight=".5pt" strokecolor="#000000">
                <v:path arrowok="t"/>
              </v:shape>
            </v:group>
            <v:group style="position:absolute;left:6629;top:-790;width:4046;height:2" coordorigin="6629,-790" coordsize="4046,2">
              <v:shape style="position:absolute;left:6629;top:-790;width:4046;height:2" coordorigin="6629,-790" coordsize="4046,0" path="m6629,-790l10675,-790e" filled="false" stroked="true" strokeweight=".5pt" strokecolor="#000000">
                <v:path arrowok="t"/>
              </v:shape>
            </v:group>
            <v:group style="position:absolute;left:6629;top:-790;width:2;height:43" coordorigin="6629,-790" coordsize="2,43">
              <v:shape style="position:absolute;left:6629;top:-790;width:2;height:43" coordorigin="6629,-790" coordsize="0,43" path="m6629,-790l6629,-748e" filled="false" stroked="true" strokeweight=".5pt" strokecolor="#000000">
                <v:path arrowok="t"/>
              </v:shape>
            </v:group>
            <v:group style="position:absolute;left:7034;top:-790;width:2;height:43" coordorigin="7034,-790" coordsize="2,43">
              <v:shape style="position:absolute;left:7034;top:-790;width:2;height:43" coordorigin="7034,-790" coordsize="0,43" path="m7034,-790l7034,-748e" filled="false" stroked="true" strokeweight=".5pt" strokecolor="#000000">
                <v:path arrowok="t"/>
              </v:shape>
            </v:group>
            <v:group style="position:absolute;left:7438;top:-790;width:2;height:43" coordorigin="7438,-790" coordsize="2,43">
              <v:shape style="position:absolute;left:7438;top:-790;width:2;height:43" coordorigin="7438,-790" coordsize="0,43" path="m7438,-790l7438,-748e" filled="false" stroked="true" strokeweight=".5pt" strokecolor="#000000">
                <v:path arrowok="t"/>
              </v:shape>
            </v:group>
            <v:group style="position:absolute;left:7843;top:-790;width:2;height:43" coordorigin="7843,-790" coordsize="2,43">
              <v:shape style="position:absolute;left:7843;top:-790;width:2;height:43" coordorigin="7843,-790" coordsize="0,43" path="m7843,-790l7843,-748e" filled="false" stroked="true" strokeweight=".5pt" strokecolor="#000000">
                <v:path arrowok="t"/>
              </v:shape>
            </v:group>
            <v:group style="position:absolute;left:8246;top:-790;width:2;height:43" coordorigin="8246,-790" coordsize="2,43">
              <v:shape style="position:absolute;left:8246;top:-790;width:2;height:43" coordorigin="8246,-790" coordsize="0,43" path="m8246,-790l8246,-748e" filled="false" stroked="true" strokeweight=".5pt" strokecolor="#000000">
                <v:path arrowok="t"/>
              </v:shape>
            </v:group>
            <v:group style="position:absolute;left:8652;top:-790;width:2;height:43" coordorigin="8652,-790" coordsize="2,43">
              <v:shape style="position:absolute;left:8652;top:-790;width:2;height:43" coordorigin="8652,-790" coordsize="0,43" path="m8652,-790l8652,-748e" filled="false" stroked="true" strokeweight=".5pt" strokecolor="#000000">
                <v:path arrowok="t"/>
              </v:shape>
            </v:group>
            <v:group style="position:absolute;left:9058;top:-790;width:2;height:43" coordorigin="9058,-790" coordsize="2,43">
              <v:shape style="position:absolute;left:9058;top:-790;width:2;height:43" coordorigin="9058,-790" coordsize="0,43" path="m9058,-790l9058,-748e" filled="false" stroked="true" strokeweight=".5pt" strokecolor="#000000">
                <v:path arrowok="t"/>
              </v:shape>
            </v:group>
            <v:group style="position:absolute;left:9461;top:-790;width:2;height:43" coordorigin="9461,-790" coordsize="2,43">
              <v:shape style="position:absolute;left:9461;top:-790;width:2;height:43" coordorigin="9461,-790" coordsize="0,43" path="m9461,-790l9461,-748e" filled="false" stroked="true" strokeweight=".5pt" strokecolor="#000000">
                <v:path arrowok="t"/>
              </v:shape>
            </v:group>
            <v:group style="position:absolute;left:9866;top:-790;width:2;height:43" coordorigin="9866,-790" coordsize="2,43">
              <v:shape style="position:absolute;left:9866;top:-790;width:2;height:43" coordorigin="9866,-790" coordsize="0,43" path="m9866,-790l9866,-748e" filled="false" stroked="true" strokeweight=".5pt" strokecolor="#000000">
                <v:path arrowok="t"/>
              </v:shape>
            </v:group>
            <v:group style="position:absolute;left:10270;top:-790;width:2;height:43" coordorigin="10270,-790" coordsize="2,43">
              <v:shape style="position:absolute;left:10270;top:-790;width:2;height:43" coordorigin="10270,-790" coordsize="0,43" path="m10270,-790l10270,-748e" filled="false" stroked="true" strokeweight=".5pt" strokecolor="#000000">
                <v:path arrowok="t"/>
              </v:shape>
            </v:group>
            <v:group style="position:absolute;left:10675;top:-790;width:2;height:43" coordorigin="10675,-790" coordsize="2,43">
              <v:shape style="position:absolute;left:10675;top:-790;width:2;height:43" coordorigin="10675,-790" coordsize="0,43" path="m10675,-790l10675,-748e" filled="false" stroked="true" strokeweight=".5pt" strokecolor="#000000">
                <v:path arrowok="t"/>
              </v:shape>
            </v:group>
            <w10:wrap type="none"/>
          </v:group>
        </w:pict>
      </w:r>
      <w:r>
        <w:rPr>
          <w:rFonts w:ascii="Microsoft JhengHei" w:hAnsi="Microsoft JhengHei" w:cs="Microsoft JhengHei" w:eastAsia="Microsoft JhengHei" w:hint="default"/>
          <w:b/>
          <w:bCs/>
          <w:spacing w:val="-3"/>
          <w:w w:val="99"/>
          <w:sz w:val="20"/>
          <w:szCs w:val="20"/>
        </w:rPr>
        <w:t>由于引入竞争和降低成本的需求，以及二线厂商的技术追赶，苹果及安卓供应链均呈现集中度下降的趋势。</w:t>
      </w:r>
      <w:r>
        <w:rPr>
          <w:rFonts w:ascii="Microsoft JhengHei" w:hAnsi="Microsoft JhengHei" w:cs="Microsoft JhengHei" w:eastAsia="Microsoft JhengHei" w:hint="default"/>
          <w:b/>
          <w:bCs/>
          <w:w w:val="99"/>
          <w:sz w:val="20"/>
          <w:szCs w:val="20"/>
        </w:rPr>
        <w:t> </w:t>
      </w:r>
      <w:r>
        <w:rPr>
          <w:rFonts w:ascii="Microsoft JhengHei" w:hAnsi="Microsoft JhengHei" w:cs="Microsoft JhengHei" w:eastAsia="Microsoft JhengHei" w:hint="default"/>
          <w:b/>
          <w:bCs/>
          <w:w w:val="99"/>
          <w:sz w:val="20"/>
          <w:szCs w:val="20"/>
        </w:rPr>
      </w:r>
      <w:r>
        <w:rPr>
          <w:rFonts w:ascii="宋体" w:hAnsi="宋体" w:cs="宋体" w:eastAsia="宋体" w:hint="default"/>
          <w:sz w:val="20"/>
          <w:szCs w:val="20"/>
        </w:rPr>
        <w:t>瑞声科技在</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2017-2018</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年凭借</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4p</w:t>
      </w:r>
      <w:r>
        <w:rPr>
          <w:rFonts w:ascii="Times New Roman" w:hAnsi="Times New Roman" w:cs="Times New Roman" w:eastAsia="Times New Roman" w:hint="default"/>
          <w:spacing w:val="-2"/>
          <w:sz w:val="20"/>
          <w:szCs w:val="20"/>
        </w:rPr>
        <w:t> </w:t>
      </w:r>
      <w:r>
        <w:rPr>
          <w:rFonts w:ascii="宋体" w:hAnsi="宋体" w:cs="宋体" w:eastAsia="宋体" w:hint="default"/>
          <w:spacing w:val="-5"/>
          <w:sz w:val="20"/>
          <w:szCs w:val="20"/>
        </w:rPr>
        <w:t>镜头导入三星，目前在中端机型</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5p</w:t>
      </w:r>
      <w:r>
        <w:rPr>
          <w:rFonts w:ascii="Times New Roman" w:hAnsi="Times New Roman" w:cs="Times New Roman" w:eastAsia="Times New Roman" w:hint="default"/>
          <w:spacing w:val="-2"/>
          <w:sz w:val="20"/>
          <w:szCs w:val="20"/>
        </w:rPr>
        <w:t> </w:t>
      </w:r>
      <w:r>
        <w:rPr>
          <w:rFonts w:ascii="宋体" w:hAnsi="宋体" w:cs="宋体" w:eastAsia="宋体" w:hint="default"/>
          <w:spacing w:val="-7"/>
          <w:sz w:val="20"/>
          <w:szCs w:val="20"/>
        </w:rPr>
        <w:t>镜头加速渗透，与主要安卓厂商华为、</w:t>
      </w:r>
      <w:r>
        <w:rPr>
          <w:rFonts w:ascii="Times New Roman" w:hAnsi="Times New Roman" w:cs="Times New Roman" w:eastAsia="Times New Roman" w:hint="default"/>
          <w:spacing w:val="-7"/>
          <w:sz w:val="20"/>
          <w:szCs w:val="20"/>
        </w:rPr>
        <w:t>OV</w:t>
      </w:r>
      <w:r>
        <w:rPr>
          <w:rFonts w:ascii="宋体" w:hAnsi="宋体" w:cs="宋体" w:eastAsia="宋体" w:hint="default"/>
          <w:spacing w:val="-7"/>
          <w:sz w:val="20"/>
          <w:szCs w:val="20"/>
        </w:rPr>
        <w:t>、 </w:t>
      </w:r>
      <w:r>
        <w:rPr>
          <w:rFonts w:ascii="宋体" w:hAnsi="宋体" w:cs="宋体" w:eastAsia="宋体" w:hint="default"/>
          <w:sz w:val="20"/>
          <w:szCs w:val="20"/>
        </w:rPr>
        <w:t>小米均有合作，未来逐步导入 </w:t>
      </w:r>
      <w:r>
        <w:rPr>
          <w:rFonts w:ascii="Times New Roman" w:hAnsi="Times New Roman" w:cs="Times New Roman" w:eastAsia="Times New Roman" w:hint="default"/>
          <w:sz w:val="20"/>
          <w:szCs w:val="20"/>
        </w:rPr>
        <w:t>6p</w:t>
      </w:r>
      <w:r>
        <w:rPr>
          <w:rFonts w:ascii="Times New Roman" w:hAnsi="Times New Roman" w:cs="Times New Roman" w:eastAsia="Times New Roman" w:hint="default"/>
          <w:spacing w:val="-19"/>
          <w:sz w:val="20"/>
          <w:szCs w:val="20"/>
        </w:rPr>
        <w:t> </w:t>
      </w:r>
      <w:r>
        <w:rPr>
          <w:rFonts w:ascii="宋体" w:hAnsi="宋体" w:cs="宋体" w:eastAsia="宋体" w:hint="default"/>
          <w:sz w:val="20"/>
          <w:szCs w:val="20"/>
        </w:rPr>
        <w:t>镜头。另外，联创光电等镜头厂商有机会逐步提升在安卓厂商中的份额占比。</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 w:after="0"/>
        <w:ind w:right="0"/>
        <w:rPr>
          <w:rFonts w:ascii="宋体" w:hAnsi="宋体" w:cs="宋体" w:eastAsia="宋体" w:hint="default"/>
          <w:sz w:val="27"/>
          <w:szCs w:val="27"/>
        </w:rPr>
      </w:pPr>
    </w:p>
    <w:p>
      <w:pPr>
        <w:pStyle w:val="BodyText"/>
        <w:tabs>
          <w:tab w:pos="5639" w:val="left" w:leader="none"/>
        </w:tabs>
        <w:spacing w:line="240" w:lineRule="auto"/>
        <w:ind w:left="803" w:right="0"/>
        <w:jc w:val="left"/>
      </w:pPr>
      <w:r>
        <w:rPr>
          <w:position w:val="2"/>
        </w:rPr>
        <w:pict>
          <v:group style="width:202pt;height:117.35pt;mso-position-horizontal-relative:char;mso-position-vertical-relative:line" coordorigin="0,0" coordsize="4040,2347">
            <v:group style="position:absolute;left:287;top:671;width:320;height:1629" coordorigin="287,671" coordsize="320,1629">
              <v:shape style="position:absolute;left:287;top:671;width:320;height:1629" coordorigin="287,671" coordsize="320,1629" path="m606,671l287,671,287,2299,606,2299,606,671xe" filled="true" fillcolor="#ff8080" stroked="false">
                <v:path arrowok="t"/>
                <v:fill type="solid"/>
              </v:shape>
            </v:group>
            <v:group style="position:absolute;left:287;top:555;width:320;height:116" coordorigin="287,555" coordsize="320,116">
              <v:shape style="position:absolute;left:287;top:555;width:320;height:116" coordorigin="287,555" coordsize="320,116" path="m606,555l287,555,287,671,606,671,606,555xe" filled="true" fillcolor="#81a6bd" stroked="false">
                <v:path arrowok="t"/>
                <v:fill type="solid"/>
              </v:shape>
            </v:group>
            <v:group style="position:absolute;left:287;top:5;width:320;height:551" coordorigin="287,5" coordsize="320,551">
              <v:shape style="position:absolute;left:287;top:5;width:320;height:551" coordorigin="287,5" coordsize="320,551" path="m606,5l287,5,287,555,606,555,606,5xe" filled="true" fillcolor="#ffb1b1" stroked="false">
                <v:path arrowok="t"/>
                <v:fill type="solid"/>
              </v:shape>
            </v:group>
            <v:group style="position:absolute;left:1084;top:740;width:320;height:1559" coordorigin="1084,740" coordsize="320,1559">
              <v:shape style="position:absolute;left:1084;top:740;width:320;height:1559" coordorigin="1084,740" coordsize="320,1559" path="m1403,740l1084,740,1084,2299,1403,2299,1403,740xe" filled="true" fillcolor="#ff8080" stroked="false">
                <v:path arrowok="t"/>
                <v:fill type="solid"/>
              </v:shape>
            </v:group>
            <v:group style="position:absolute;left:1084;top:613;width:320;height:128" coordorigin="1084,613" coordsize="320,128">
              <v:shape style="position:absolute;left:1084;top:613;width:320;height:128" coordorigin="1084,613" coordsize="320,128" path="m1403,613l1084,613,1084,740,1403,740,1403,613xe" filled="true" fillcolor="#81a6bd" stroked="false">
                <v:path arrowok="t"/>
                <v:fill type="solid"/>
              </v:shape>
            </v:group>
            <v:group style="position:absolute;left:1084;top:109;width:320;height:504" coordorigin="1084,109" coordsize="320,504">
              <v:shape style="position:absolute;left:1084;top:109;width:320;height:504" coordorigin="1084,109" coordsize="320,504" path="m1403,109l1084,109,1084,613,1403,613,1403,109xe" filled="true" fillcolor="#ffb1b1" stroked="false">
                <v:path arrowok="t"/>
                <v:fill type="solid"/>
              </v:shape>
            </v:group>
            <v:group style="position:absolute;left:1084;top:5;width:320;height:104" coordorigin="1084,5" coordsize="320,104">
              <v:shape style="position:absolute;left:1084;top:5;width:320;height:104" coordorigin="1084,5" coordsize="320,104" path="m1403,5l1084,5,1084,109,1403,109,1403,5xe" filled="true" fillcolor="#b4c9d7" stroked="false">
                <v:path arrowok="t"/>
                <v:fill type="solid"/>
              </v:shape>
            </v:group>
            <v:group style="position:absolute;left:1881;top:1059;width:320;height:1240" coordorigin="1881,1059" coordsize="320,1240">
              <v:shape style="position:absolute;left:1881;top:1059;width:320;height:1240" coordorigin="1881,1059" coordsize="320,1240" path="m2200,1059l1881,1059,1881,2299,2200,2299,2200,1059xe" filled="true" fillcolor="#ff8080" stroked="false">
                <v:path arrowok="t"/>
                <v:fill type="solid"/>
              </v:shape>
            </v:group>
            <v:group style="position:absolute;left:1881;top:968;width:320;height:92" coordorigin="1881,968" coordsize="320,92">
              <v:shape style="position:absolute;left:1881;top:968;width:320;height:92" coordorigin="1881,968" coordsize="320,92" path="m2200,968l1881,968,1881,1059,2200,1059,2200,968xe" filled="true" fillcolor="#81a6bd" stroked="false">
                <v:path arrowok="t"/>
                <v:fill type="solid"/>
              </v:shape>
            </v:group>
            <v:group style="position:absolute;left:1881;top:440;width:320;height:528" coordorigin="1881,440" coordsize="320,528">
              <v:shape style="position:absolute;left:1881;top:440;width:320;height:528" coordorigin="1881,440" coordsize="320,528" path="m2200,440l1881,440,1881,968,2200,968,2200,440xe" filled="true" fillcolor="#ffb1b1" stroked="false">
                <v:path arrowok="t"/>
                <v:fill type="solid"/>
              </v:shape>
            </v:group>
            <v:group style="position:absolute;left:1881;top:5;width:320;height:436" coordorigin="1881,5" coordsize="320,436">
              <v:shape style="position:absolute;left:1881;top:5;width:320;height:436" coordorigin="1881,5" coordsize="320,436" path="m2200,5l1881,5,1881,440,2200,440,2200,5xe" filled="true" fillcolor="#b4c9d7" stroked="false">
                <v:path arrowok="t"/>
                <v:fill type="solid"/>
              </v:shape>
            </v:group>
            <v:group style="position:absolute;left:2680;top:1107;width:320;height:1192" coordorigin="2680,1107" coordsize="320,1192">
              <v:shape style="position:absolute;left:2680;top:1107;width:320;height:1192" coordorigin="2680,1107" coordsize="320,1192" path="m2999,1107l2680,1107,2680,2299,2999,2299,2999,1107xe" filled="true" fillcolor="#ff8080" stroked="false">
                <v:path arrowok="t"/>
                <v:fill type="solid"/>
              </v:shape>
            </v:group>
            <v:group style="position:absolute;left:2680;top:1009;width:320;height:99" coordorigin="2680,1009" coordsize="320,99">
              <v:shape style="position:absolute;left:2680;top:1009;width:320;height:99" coordorigin="2680,1009" coordsize="320,99" path="m2999,1009l2680,1009,2680,1107,2999,1107,2999,1009xe" filled="true" fillcolor="#81a6bd" stroked="false">
                <v:path arrowok="t"/>
                <v:fill type="solid"/>
              </v:shape>
            </v:group>
            <v:group style="position:absolute;left:2680;top:464;width:320;height:545" coordorigin="2680,464" coordsize="320,545">
              <v:shape style="position:absolute;left:2680;top:464;width:320;height:545" coordorigin="2680,464" coordsize="320,545" path="m2999,464l2680,464,2680,1009,2999,1009,2999,464xe" filled="true" fillcolor="#ffb1b1" stroked="false">
                <v:path arrowok="t"/>
                <v:fill type="solid"/>
              </v:shape>
            </v:group>
            <v:group style="position:absolute;left:2680;top:5;width:320;height:460" coordorigin="2680,5" coordsize="320,460">
              <v:shape style="position:absolute;left:2680;top:5;width:320;height:460" coordorigin="2680,5" coordsize="320,460" path="m2999,5l2680,5,2680,464,2999,464,2999,5xe" filled="true" fillcolor="#b4c9d7" stroked="false">
                <v:path arrowok="t"/>
                <v:fill type="solid"/>
              </v:shape>
            </v:group>
            <v:group style="position:absolute;left:3477;top:1107;width:320;height:1192" coordorigin="3477,1107" coordsize="320,1192">
              <v:shape style="position:absolute;left:3477;top:1107;width:320;height:1192" coordorigin="3477,1107" coordsize="320,1192" path="m3796,1107l3477,1107,3477,2299,3796,2299,3796,1107xe" filled="true" fillcolor="#ff8080" stroked="false">
                <v:path arrowok="t"/>
                <v:fill type="solid"/>
              </v:shape>
            </v:group>
            <v:group style="position:absolute;left:3477;top:992;width:320;height:116" coordorigin="3477,992" coordsize="320,116">
              <v:shape style="position:absolute;left:3477;top:992;width:320;height:116" coordorigin="3477,992" coordsize="320,116" path="m3796,992l3477,992,3477,1107,3796,1107,3796,992xe" filled="true" fillcolor="#81a6bd" stroked="false">
                <v:path arrowok="t"/>
                <v:fill type="solid"/>
              </v:shape>
            </v:group>
            <v:group style="position:absolute;left:3477;top:510;width:320;height:483" coordorigin="3477,510" coordsize="320,483">
              <v:shape style="position:absolute;left:3477;top:510;width:320;height:483" coordorigin="3477,510" coordsize="320,483" path="m3796,510l3477,510,3477,992,3796,992,3796,510xe" filled="true" fillcolor="#ffb1b1" stroked="false">
                <v:path arrowok="t"/>
                <v:fill type="solid"/>
              </v:shape>
            </v:group>
            <v:group style="position:absolute;left:3477;top:5;width:320;height:505" coordorigin="3477,5" coordsize="320,505">
              <v:shape style="position:absolute;left:3477;top:5;width:320;height:505" coordorigin="3477,5" coordsize="320,505" path="m3796,5l3477,5,3477,510,3796,510,3796,5xe" filled="true" fillcolor="#b4c9d7" stroked="false">
                <v:path arrowok="t"/>
                <v:fill type="solid"/>
              </v:shape>
            </v:group>
            <v:group style="position:absolute;left:47;top:5;width:2;height:2295" coordorigin="47,5" coordsize="2,2295">
              <v:shape style="position:absolute;left:47;top:5;width:2;height:2295" coordorigin="47,5" coordsize="0,2295" path="m47,2299l47,5e" filled="false" stroked="true" strokeweight=".5pt" strokecolor="#000000">
                <v:path arrowok="t"/>
              </v:shape>
            </v:group>
            <v:group style="position:absolute;left:5;top:2299;width:43;height:2" coordorigin="5,2299" coordsize="43,2">
              <v:shape style="position:absolute;left:5;top:2299;width:43;height:2" coordorigin="5,2299" coordsize="43,0" path="m5,2299l47,2299e" filled="false" stroked="true" strokeweight=".5pt" strokecolor="#000000">
                <v:path arrowok="t"/>
              </v:shape>
            </v:group>
            <v:group style="position:absolute;left:5;top:2070;width:43;height:2" coordorigin="5,2070" coordsize="43,2">
              <v:shape style="position:absolute;left:5;top:2070;width:43;height:2" coordorigin="5,2070" coordsize="43,0" path="m5,2070l47,2070e" filled="false" stroked="true" strokeweight=".5pt" strokecolor="#000000">
                <v:path arrowok="t"/>
              </v:shape>
            </v:group>
            <v:group style="position:absolute;left:5;top:1839;width:43;height:2" coordorigin="5,1839" coordsize="43,2">
              <v:shape style="position:absolute;left:5;top:1839;width:43;height:2" coordorigin="5,1839" coordsize="43,0" path="m5,1839l47,1839e" filled="false" stroked="true" strokeweight=".5pt" strokecolor="#000000">
                <v:path arrowok="t"/>
              </v:shape>
            </v:group>
            <v:group style="position:absolute;left:5;top:1611;width:43;height:2" coordorigin="5,1611" coordsize="43,2">
              <v:shape style="position:absolute;left:5;top:1611;width:43;height:2" coordorigin="5,1611" coordsize="43,0" path="m5,1611l47,1611e" filled="false" stroked="true" strokeweight=".5pt" strokecolor="#000000">
                <v:path arrowok="t"/>
              </v:shape>
            </v:group>
            <v:group style="position:absolute;left:5;top:1381;width:43;height:2" coordorigin="5,1381" coordsize="43,2">
              <v:shape style="position:absolute;left:5;top:1381;width:43;height:2" coordorigin="5,1381" coordsize="43,0" path="m5,1381l47,1381e" filled="false" stroked="true" strokeweight=".5pt" strokecolor="#000000">
                <v:path arrowok="t"/>
              </v:shape>
            </v:group>
            <v:group style="position:absolute;left:5;top:1153;width:43;height:2" coordorigin="5,1153" coordsize="43,2">
              <v:shape style="position:absolute;left:5;top:1153;width:43;height:2" coordorigin="5,1153" coordsize="43,0" path="m5,1153l47,1153e" filled="false" stroked="true" strokeweight=".5pt" strokecolor="#000000">
                <v:path arrowok="t"/>
              </v:shape>
            </v:group>
            <v:group style="position:absolute;left:5;top:923;width:43;height:2" coordorigin="5,923" coordsize="43,2">
              <v:shape style="position:absolute;left:5;top:923;width:43;height:2" coordorigin="5,923" coordsize="43,0" path="m5,923l47,923e" filled="false" stroked="true" strokeweight=".5pt" strokecolor="#000000">
                <v:path arrowok="t"/>
              </v:shape>
            </v:group>
            <v:group style="position:absolute;left:5;top:692;width:43;height:2" coordorigin="5,692" coordsize="43,2">
              <v:shape style="position:absolute;left:5;top:692;width:43;height:2" coordorigin="5,692" coordsize="43,0" path="m5,692l47,692e" filled="false" stroked="true" strokeweight=".5pt" strokecolor="#000000">
                <v:path arrowok="t"/>
              </v:shape>
            </v:group>
            <v:group style="position:absolute;left:5;top:464;width:43;height:2" coordorigin="5,464" coordsize="43,2">
              <v:shape style="position:absolute;left:5;top:464;width:43;height:2" coordorigin="5,464" coordsize="43,0" path="m5,464l47,464e" filled="false" stroked="true" strokeweight=".5pt" strokecolor="#000000">
                <v:path arrowok="t"/>
              </v:shape>
            </v:group>
            <v:group style="position:absolute;left:5;top:234;width:43;height:2" coordorigin="5,234" coordsize="43,2">
              <v:shape style="position:absolute;left:5;top:234;width:43;height:2" coordorigin="5,234" coordsize="43,0" path="m5,234l47,234e" filled="false" stroked="true" strokeweight=".5pt" strokecolor="#000000">
                <v:path arrowok="t"/>
              </v:shape>
            </v:group>
            <v:group style="position:absolute;left:5;top:5;width:43;height:2" coordorigin="5,5" coordsize="43,2">
              <v:shape style="position:absolute;left:5;top:5;width:43;height:2" coordorigin="5,5" coordsize="43,0" path="m5,5l47,5e" filled="false" stroked="true" strokeweight=".5pt" strokecolor="#000000">
                <v:path arrowok="t"/>
              </v:shape>
            </v:group>
            <v:group style="position:absolute;left:47;top:2299;width:3988;height:2" coordorigin="47,2299" coordsize="3988,2">
              <v:shape style="position:absolute;left:47;top:2299;width:3988;height:2" coordorigin="47,2299" coordsize="3988,0" path="m47,2299l4035,2299e" filled="false" stroked="true" strokeweight=".5pt" strokecolor="#000000">
                <v:path arrowok="t"/>
              </v:shape>
            </v:group>
            <v:group style="position:absolute;left:47;top:2299;width:2;height:43" coordorigin="47,2299" coordsize="2,43">
              <v:shape style="position:absolute;left:47;top:2299;width:2;height:43" coordorigin="47,2299" coordsize="0,43" path="m47,2299l47,2341e" filled="false" stroked="true" strokeweight=".5pt" strokecolor="#000000">
                <v:path arrowok="t"/>
              </v:shape>
            </v:group>
            <v:group style="position:absolute;left:844;top:2299;width:2;height:43" coordorigin="844,2299" coordsize="2,43">
              <v:shape style="position:absolute;left:844;top:2299;width:2;height:43" coordorigin="844,2299" coordsize="0,43" path="m844,2299l844,2341e" filled="false" stroked="true" strokeweight=".5pt" strokecolor="#000000">
                <v:path arrowok="t"/>
              </v:shape>
            </v:group>
            <v:group style="position:absolute;left:1643;top:2299;width:2;height:43" coordorigin="1643,2299" coordsize="2,43">
              <v:shape style="position:absolute;left:1643;top:2299;width:2;height:43" coordorigin="1643,2299" coordsize="0,43" path="m1643,2299l1643,2341e" filled="false" stroked="true" strokeweight=".5pt" strokecolor="#000000">
                <v:path arrowok="t"/>
              </v:shape>
            </v:group>
            <v:group style="position:absolute;left:2440;top:2299;width:2;height:43" coordorigin="2440,2299" coordsize="2,43">
              <v:shape style="position:absolute;left:2440;top:2299;width:2;height:43" coordorigin="2440,2299" coordsize="0,43" path="m2440,2299l2440,2341e" filled="false" stroked="true" strokeweight=".5pt" strokecolor="#000000">
                <v:path arrowok="t"/>
              </v:shape>
            </v:group>
            <v:group style="position:absolute;left:3237;top:2299;width:2;height:43" coordorigin="3237,2299" coordsize="2,43">
              <v:shape style="position:absolute;left:3237;top:2299;width:2;height:43" coordorigin="3237,2299" coordsize="0,43" path="m3237,2299l3237,2341e" filled="false" stroked="true" strokeweight=".5pt" strokecolor="#000000">
                <v:path arrowok="t"/>
              </v:shape>
            </v:group>
            <v:group style="position:absolute;left:4035;top:2299;width:2;height:43" coordorigin="4035,2299" coordsize="2,43">
              <v:shape style="position:absolute;left:4035;top:2299;width:2;height:43" coordorigin="4035,2299" coordsize="0,43" path="m4035,2299l4035,2341e" filled="false" stroked="true" strokeweight=".5pt" strokecolor="#000000">
                <v:path arrowok="t"/>
              </v:shape>
            </v:group>
          </v:group>
        </w:pict>
      </w:r>
      <w:r>
        <w:rPr>
          <w:position w:val="2"/>
        </w:rPr>
      </w:r>
      <w:r>
        <w:rPr>
          <w:position w:val="2"/>
        </w:rPr>
        <w:tab/>
      </w:r>
      <w:r>
        <w:rPr/>
        <w:pict>
          <v:group style="width:188.55pt;height:118.95pt;mso-position-horizontal-relative:char;mso-position-vertical-relative:line" coordorigin="0,0" coordsize="3771,2379">
            <v:group style="position:absolute;left:270;top:1262;width:298;height:1070" coordorigin="270,1262" coordsize="298,1070">
              <v:shape style="position:absolute;left:270;top:1262;width:298;height:1070" coordorigin="270,1262" coordsize="298,1070" path="m568,1262l270,1262,270,2331,568,2331,568,1262xe" filled="true" fillcolor="#ff8080" stroked="false">
                <v:path arrowok="t"/>
                <v:fill type="solid"/>
              </v:shape>
            </v:group>
            <v:group style="position:absolute;left:270;top:1029;width:298;height:233" coordorigin="270,1029" coordsize="298,233">
              <v:shape style="position:absolute;left:270;top:1029;width:298;height:233" coordorigin="270,1029" coordsize="298,233" path="m568,1029l270,1029,270,1262,568,1262,568,1029xe" filled="true" fillcolor="#81a6bd" stroked="false">
                <v:path arrowok="t"/>
                <v:fill type="solid"/>
              </v:shape>
            </v:group>
            <v:group style="position:absolute;left:270;top:702;width:298;height:327" coordorigin="270,702" coordsize="298,327">
              <v:shape style="position:absolute;left:270;top:702;width:298;height:327" coordorigin="270,702" coordsize="298,327" path="m568,702l270,702,270,1029,568,1029,568,702xe" filled="true" fillcolor="#b4c9d7" stroked="false">
                <v:path arrowok="t"/>
                <v:fill type="solid"/>
              </v:shape>
            </v:group>
            <v:group style="position:absolute;left:270;top:5;width:298;height:698" coordorigin="270,5" coordsize="298,698">
              <v:shape style="position:absolute;left:270;top:5;width:298;height:698" coordorigin="270,5" coordsize="298,698" path="m568,5l270,5,270,702,568,702,568,5xe" filled="true" fillcolor="#ff3333" stroked="false">
                <v:path arrowok="t"/>
                <v:fill type="solid"/>
              </v:shape>
            </v:group>
            <v:group style="position:absolute;left:1014;top:1355;width:298;height:976" coordorigin="1014,1355" coordsize="298,976">
              <v:shape style="position:absolute;left:1014;top:1355;width:298;height:976" coordorigin="1014,1355" coordsize="298,976" path="m1312,1355l1014,1355,1014,2331,1312,2331,1312,1355xe" filled="true" fillcolor="#ff8080" stroked="false">
                <v:path arrowok="t"/>
                <v:fill type="solid"/>
              </v:shape>
            </v:group>
            <v:group style="position:absolute;left:1014;top:1134;width:298;height:221" coordorigin="1014,1134" coordsize="298,221">
              <v:shape style="position:absolute;left:1014;top:1134;width:298;height:221" coordorigin="1014,1134" coordsize="298,221" path="m1312,1134l1014,1134,1014,1355,1312,1355,1312,1134xe" filled="true" fillcolor="#81a6bd" stroked="false">
                <v:path arrowok="t"/>
                <v:fill type="solid"/>
              </v:shape>
            </v:group>
            <v:group style="position:absolute;left:1014;top:1098;width:298;height:36" coordorigin="1014,1098" coordsize="298,36">
              <v:shape style="position:absolute;left:1014;top:1098;width:298;height:36" coordorigin="1014,1098" coordsize="298,36" path="m1014,1134l1312,1134,1312,1098,1014,1098,1014,1134xe" filled="true" fillcolor="#ffb1b1" stroked="false">
                <v:path arrowok="t"/>
                <v:fill type="solid"/>
              </v:shape>
            </v:group>
            <v:group style="position:absolute;left:1014;top:518;width:298;height:581" coordorigin="1014,518" coordsize="298,581">
              <v:shape style="position:absolute;left:1014;top:518;width:298;height:581" coordorigin="1014,518" coordsize="298,581" path="m1312,518l1014,518,1014,1098,1312,1098,1312,518xe" filled="true" fillcolor="#b4c9d7" stroked="false">
                <v:path arrowok="t"/>
                <v:fill type="solid"/>
              </v:shape>
            </v:group>
            <v:group style="position:absolute;left:1014;top:5;width:298;height:513" coordorigin="1014,5" coordsize="298,513">
              <v:shape style="position:absolute;left:1014;top:5;width:298;height:513" coordorigin="1014,5" coordsize="298,513" path="m1312,5l1014,5,1014,518,1312,518,1312,5xe" filled="true" fillcolor="#ff3333" stroked="false">
                <v:path arrowok="t"/>
                <v:fill type="solid"/>
              </v:shape>
            </v:group>
            <v:group style="position:absolute;left:1758;top:1446;width:298;height:885" coordorigin="1758,1446" coordsize="298,885">
              <v:shape style="position:absolute;left:1758;top:1446;width:298;height:885" coordorigin="1758,1446" coordsize="298,885" path="m2056,1446l1758,1446,1758,2331,2056,2331,2056,1446xe" filled="true" fillcolor="#ff8080" stroked="false">
                <v:path arrowok="t"/>
                <v:fill type="solid"/>
              </v:shape>
            </v:group>
            <v:group style="position:absolute;left:1758;top:1295;width:298;height:152" coordorigin="1758,1295" coordsize="298,152">
              <v:shape style="position:absolute;left:1758;top:1295;width:298;height:152" coordorigin="1758,1295" coordsize="298,152" path="m2056,1295l1758,1295,1758,1446,2056,1446,2056,1295xe" filled="true" fillcolor="#81a6bd" stroked="false">
                <v:path arrowok="t"/>
                <v:fill type="solid"/>
              </v:shape>
            </v:group>
            <v:group style="position:absolute;left:1758;top:947;width:298;height:348" coordorigin="1758,947" coordsize="298,348">
              <v:shape style="position:absolute;left:1758;top:947;width:298;height:348" coordorigin="1758,947" coordsize="298,348" path="m2056,947l1758,947,1758,1295,2056,1295,2056,947xe" filled="true" fillcolor="#ffb1b1" stroked="false">
                <v:path arrowok="t"/>
                <v:fill type="solid"/>
              </v:shape>
            </v:group>
            <v:group style="position:absolute;left:1758;top:155;width:298;height:792" coordorigin="1758,155" coordsize="298,792">
              <v:shape style="position:absolute;left:1758;top:155;width:298;height:792" coordorigin="1758,155" coordsize="298,792" path="m2056,155l1758,155,1758,947,2056,947,2056,155xe" filled="true" fillcolor="#b4c9d7" stroked="false">
                <v:path arrowok="t"/>
                <v:fill type="solid"/>
              </v:shape>
            </v:group>
            <v:group style="position:absolute;left:1758;top:5;width:298;height:151" coordorigin="1758,5" coordsize="298,151">
              <v:shape style="position:absolute;left:1758;top:5;width:298;height:151" coordorigin="1758,5" coordsize="298,151" path="m2056,5l1758,5,1758,155,2056,155,2056,5xe" filled="true" fillcolor="#ff3333" stroked="false">
                <v:path arrowok="t"/>
                <v:fill type="solid"/>
              </v:shape>
            </v:group>
            <v:group style="position:absolute;left:2502;top:1516;width:298;height:816" coordorigin="2502,1516" coordsize="298,816">
              <v:shape style="position:absolute;left:2502;top:1516;width:298;height:816" coordorigin="2502,1516" coordsize="298,816" path="m2800,1516l2502,1516,2502,2331,2800,2331,2800,1516xe" filled="true" fillcolor="#ff8080" stroked="false">
                <v:path arrowok="t"/>
                <v:fill type="solid"/>
              </v:shape>
            </v:group>
            <v:group style="position:absolute;left:2502;top:1511;width:298;height:2" coordorigin="2502,1511" coordsize="298,2">
              <v:shape style="position:absolute;left:2502;top:1511;width:298;height:2" coordorigin="2502,1511" coordsize="298,0" path="m2502,1511l2800,1511e" filled="false" stroked="true" strokeweight=".48pt" strokecolor="#81a6bd">
                <v:path arrowok="t"/>
              </v:shape>
            </v:group>
            <v:group style="position:absolute;left:2502;top:983;width:298;height:524" coordorigin="2502,983" coordsize="298,524">
              <v:shape style="position:absolute;left:2502;top:983;width:298;height:524" coordorigin="2502,983" coordsize="298,524" path="m2800,983l2502,983,2502,1506,2800,1506,2800,983xe" filled="true" fillcolor="#ffb1b1" stroked="false">
                <v:path arrowok="t"/>
                <v:fill type="solid"/>
              </v:shape>
            </v:group>
            <v:group style="position:absolute;left:2502;top:74;width:298;height:910" coordorigin="2502,74" coordsize="298,910">
              <v:shape style="position:absolute;left:2502;top:74;width:298;height:910" coordorigin="2502,74" coordsize="298,910" path="m2800,74l2502,74,2502,983,2800,983,2800,74xe" filled="true" fillcolor="#b4c9d7" stroked="false">
                <v:path arrowok="t"/>
                <v:fill type="solid"/>
              </v:shape>
            </v:group>
            <v:group style="position:absolute;left:2502;top:5;width:298;height:69" coordorigin="2502,5" coordsize="298,69">
              <v:shape style="position:absolute;left:2502;top:5;width:298;height:69" coordorigin="2502,5" coordsize="298,69" path="m2502,74l2800,74,2800,5,2502,5,2502,74xe" filled="true" fillcolor="#ff3333" stroked="false">
                <v:path arrowok="t"/>
                <v:fill type="solid"/>
              </v:shape>
            </v:group>
            <v:group style="position:absolute;left:3246;top:1610;width:296;height:722" coordorigin="3246,1610" coordsize="296,722">
              <v:shape style="position:absolute;left:3246;top:1610;width:296;height:722" coordorigin="3246,1610" coordsize="296,722" path="m3541,1610l3246,1610,3246,2331,3541,2331,3541,1610xe" filled="true" fillcolor="#ff8080" stroked="false">
                <v:path arrowok="t"/>
                <v:fill type="solid"/>
              </v:shape>
            </v:group>
            <v:group style="position:absolute;left:3246;top:1605;width:296;height:2" coordorigin="3246,1605" coordsize="296,2">
              <v:shape style="position:absolute;left:3246;top:1605;width:296;height:2" coordorigin="3246,1605" coordsize="296,0" path="m3246,1605l3541,1605e" filled="false" stroked="true" strokeweight=".48pt" strokecolor="#81a6bd">
                <v:path arrowok="t"/>
              </v:shape>
            </v:group>
            <v:group style="position:absolute;left:3246;top:1019;width:296;height:581" coordorigin="3246,1019" coordsize="296,581">
              <v:shape style="position:absolute;left:3246;top:1019;width:296;height:581" coordorigin="3246,1019" coordsize="296,581" path="m3541,1019l3246,1019,3246,1600,3541,1600,3541,1019xe" filled="true" fillcolor="#ffb1b1" stroked="false">
                <v:path arrowok="t"/>
                <v:fill type="solid"/>
              </v:shape>
            </v:group>
            <v:group style="position:absolute;left:3246;top:66;width:296;height:953" coordorigin="3246,66" coordsize="296,953">
              <v:shape style="position:absolute;left:3246;top:66;width:296;height:953" coordorigin="3246,66" coordsize="296,953" path="m3541,66l3246,66,3246,1019,3541,1019,3541,66xe" filled="true" fillcolor="#b4c9d7" stroked="false">
                <v:path arrowok="t"/>
                <v:fill type="solid"/>
              </v:shape>
            </v:group>
            <v:group style="position:absolute;left:3246;top:5;width:296;height:62" coordorigin="3246,5" coordsize="296,62">
              <v:shape style="position:absolute;left:3246;top:5;width:296;height:62" coordorigin="3246,5" coordsize="296,62" path="m3246,66l3541,66,3541,5,3246,5,3246,66xe" filled="true" fillcolor="#ff3333" stroked="false">
                <v:path arrowok="t"/>
                <v:fill type="solid"/>
              </v:shape>
            </v:group>
            <v:group style="position:absolute;left:47;top:5;width:2;height:2327" coordorigin="47,5" coordsize="2,2327">
              <v:shape style="position:absolute;left:47;top:5;width:2;height:2327" coordorigin="47,5" coordsize="0,2327" path="m47,2331l47,5e" filled="false" stroked="true" strokeweight=".5pt" strokecolor="#000000">
                <v:path arrowok="t"/>
              </v:shape>
            </v:group>
            <v:group style="position:absolute;left:5;top:2331;width:43;height:2" coordorigin="5,2331" coordsize="43,2">
              <v:shape style="position:absolute;left:5;top:2331;width:43;height:2" coordorigin="5,2331" coordsize="43,0" path="m5,2331l47,2331e" filled="false" stroked="true" strokeweight=".5pt" strokecolor="#000000">
                <v:path arrowok="t"/>
              </v:shape>
            </v:group>
            <v:group style="position:absolute;left:5;top:2099;width:43;height:2" coordorigin="5,2099" coordsize="43,2">
              <v:shape style="position:absolute;left:5;top:2099;width:43;height:2" coordorigin="5,2099" coordsize="43,0" path="m5,2099l47,2099e" filled="false" stroked="true" strokeweight=".5pt" strokecolor="#000000">
                <v:path arrowok="t"/>
              </v:shape>
            </v:group>
            <v:group style="position:absolute;left:5;top:1866;width:43;height:2" coordorigin="5,1866" coordsize="43,2">
              <v:shape style="position:absolute;left:5;top:1866;width:43;height:2" coordorigin="5,1866" coordsize="43,0" path="m5,1866l47,1866e" filled="false" stroked="true" strokeweight=".5pt" strokecolor="#000000">
                <v:path arrowok="t"/>
              </v:shape>
            </v:group>
            <v:group style="position:absolute;left:5;top:1634;width:43;height:2" coordorigin="5,1634" coordsize="43,2">
              <v:shape style="position:absolute;left:5;top:1634;width:43;height:2" coordorigin="5,1634" coordsize="43,0" path="m5,1634l47,1634e" filled="false" stroked="true" strokeweight=".5pt" strokecolor="#000000">
                <v:path arrowok="t"/>
              </v:shape>
            </v:group>
            <v:group style="position:absolute;left:5;top:1401;width:43;height:2" coordorigin="5,1401" coordsize="43,2">
              <v:shape style="position:absolute;left:5;top:1401;width:43;height:2" coordorigin="5,1401" coordsize="43,0" path="m5,1401l47,1401e" filled="false" stroked="true" strokeweight=".5pt" strokecolor="#000000">
                <v:path arrowok="t"/>
              </v:shape>
            </v:group>
            <v:group style="position:absolute;left:5;top:1168;width:43;height:2" coordorigin="5,1168" coordsize="43,2">
              <v:shape style="position:absolute;left:5;top:1168;width:43;height:2" coordorigin="5,1168" coordsize="43,0" path="m5,1168l47,1168e" filled="false" stroked="true" strokeweight=".5pt" strokecolor="#000000">
                <v:path arrowok="t"/>
              </v:shape>
            </v:group>
            <v:group style="position:absolute;left:5;top:935;width:43;height:2" coordorigin="5,935" coordsize="43,2">
              <v:shape style="position:absolute;left:5;top:935;width:43;height:2" coordorigin="5,935" coordsize="43,0" path="m5,935l47,935e" filled="false" stroked="true" strokeweight=".5pt" strokecolor="#000000">
                <v:path arrowok="t"/>
              </v:shape>
            </v:group>
            <v:group style="position:absolute;left:5;top:702;width:43;height:2" coordorigin="5,702" coordsize="43,2">
              <v:shape style="position:absolute;left:5;top:702;width:43;height:2" coordorigin="5,702" coordsize="43,0" path="m5,702l47,702e" filled="false" stroked="true" strokeweight=".5pt" strokecolor="#000000">
                <v:path arrowok="t"/>
              </v:shape>
            </v:group>
            <v:group style="position:absolute;left:5;top:470;width:43;height:2" coordorigin="5,470" coordsize="43,2">
              <v:shape style="position:absolute;left:5;top:470;width:43;height:2" coordorigin="5,470" coordsize="43,0" path="m5,470l47,470e" filled="false" stroked="true" strokeweight=".5pt" strokecolor="#000000">
                <v:path arrowok="t"/>
              </v:shape>
            </v:group>
            <v:group style="position:absolute;left:5;top:237;width:43;height:2" coordorigin="5,237" coordsize="43,2">
              <v:shape style="position:absolute;left:5;top:237;width:43;height:2" coordorigin="5,237" coordsize="43,0" path="m5,237l47,237e" filled="false" stroked="true" strokeweight=".5pt" strokecolor="#000000">
                <v:path arrowok="t"/>
              </v:shape>
            </v:group>
            <v:group style="position:absolute;left:5;top:5;width:43;height:2" coordorigin="5,5" coordsize="43,2">
              <v:shape style="position:absolute;left:5;top:5;width:43;height:2" coordorigin="5,5" coordsize="43,0" path="m5,5l47,5e" filled="false" stroked="true" strokeweight=".5pt" strokecolor="#000000">
                <v:path arrowok="t"/>
              </v:shape>
            </v:group>
            <v:group style="position:absolute;left:47;top:2331;width:3719;height:2" coordorigin="47,2331" coordsize="3719,2">
              <v:shape style="position:absolute;left:47;top:2331;width:3719;height:2" coordorigin="47,2331" coordsize="3719,0" path="m47,2331l3766,2331e" filled="false" stroked="true" strokeweight=".5pt" strokecolor="#000000">
                <v:path arrowok="t"/>
              </v:shape>
            </v:group>
            <v:group style="position:absolute;left:47;top:2331;width:2;height:43" coordorigin="47,2331" coordsize="2,43">
              <v:shape style="position:absolute;left:47;top:2331;width:2;height:43" coordorigin="47,2331" coordsize="0,43" path="m47,2331l47,2373e" filled="false" stroked="true" strokeweight=".5pt" strokecolor="#000000">
                <v:path arrowok="t"/>
              </v:shape>
            </v:group>
            <v:group style="position:absolute;left:791;top:2331;width:2;height:43" coordorigin="791,2331" coordsize="2,43">
              <v:shape style="position:absolute;left:791;top:2331;width:2;height:43" coordorigin="791,2331" coordsize="0,43" path="m791,2331l791,2373e" filled="false" stroked="true" strokeweight=".5pt" strokecolor="#000000">
                <v:path arrowok="t"/>
              </v:shape>
            </v:group>
            <v:group style="position:absolute;left:1535;top:2331;width:2;height:43" coordorigin="1535,2331" coordsize="2,43">
              <v:shape style="position:absolute;left:1535;top:2331;width:2;height:43" coordorigin="1535,2331" coordsize="0,43" path="m1535,2331l1535,2373e" filled="false" stroked="true" strokeweight=".5pt" strokecolor="#000000">
                <v:path arrowok="t"/>
              </v:shape>
            </v:group>
            <v:group style="position:absolute;left:2279;top:2331;width:2;height:43" coordorigin="2279,2331" coordsize="2,43">
              <v:shape style="position:absolute;left:2279;top:2331;width:2;height:43" coordorigin="2279,2331" coordsize="0,43" path="m2279,2331l2279,2373e" filled="false" stroked="true" strokeweight=".5pt" strokecolor="#000000">
                <v:path arrowok="t"/>
              </v:shape>
            </v:group>
            <v:group style="position:absolute;left:3023;top:2331;width:2;height:43" coordorigin="3023,2331" coordsize="2,43">
              <v:shape style="position:absolute;left:3023;top:2331;width:2;height:43" coordorigin="3023,2331" coordsize="0,43" path="m3023,2331l3023,2373e" filled="false" stroked="true" strokeweight=".5pt" strokecolor="#000000">
                <v:path arrowok="t"/>
              </v:shape>
            </v:group>
            <v:group style="position:absolute;left:3766;top:2331;width:2;height:43" coordorigin="3766,2331" coordsize="2,43">
              <v:shape style="position:absolute;left:3766;top:2331;width:2;height:43" coordorigin="3766,2331" coordsize="0,43" path="m3766,2331l3766,2373e" filled="false" stroked="true" strokeweight=".5pt" strokecolor="#000000">
                <v:path arrowok="t"/>
              </v:shape>
            </v:group>
          </v:group>
        </w:pict>
      </w:r>
      <w:r>
        <w:rPr/>
      </w:r>
    </w:p>
    <w:p>
      <w:pPr>
        <w:spacing w:line="240" w:lineRule="auto" w:before="3"/>
        <w:ind w:right="0"/>
        <w:rPr>
          <w:rFonts w:ascii="宋体" w:hAnsi="宋体" w:cs="宋体" w:eastAsia="宋体" w:hint="default"/>
          <w:sz w:val="21"/>
          <w:szCs w:val="21"/>
        </w:rPr>
      </w:pPr>
    </w:p>
    <w:p>
      <w:pPr>
        <w:tabs>
          <w:tab w:pos="6585" w:val="left" w:leader="none"/>
          <w:tab w:pos="7372" w:val="left" w:leader="none"/>
          <w:tab w:pos="7894" w:val="left" w:leader="none"/>
          <w:tab w:pos="8525" w:val="left" w:leader="none"/>
        </w:tabs>
        <w:spacing w:before="81"/>
        <w:ind w:left="5915" w:right="0" w:firstLine="0"/>
        <w:jc w:val="left"/>
        <w:rPr>
          <w:rFonts w:ascii="Arial" w:hAnsi="Arial" w:cs="Arial" w:eastAsia="Arial" w:hint="default"/>
          <w:sz w:val="14"/>
          <w:szCs w:val="14"/>
        </w:rPr>
      </w:pPr>
      <w:r>
        <w:rPr/>
        <w:pict>
          <v:group style="position:absolute;margin-left:117.370003pt;margin-top:7.446407pt;width:3.55pt;height:.1pt;mso-position-horizontal-relative:page;mso-position-vertical-relative:paragraph;z-index:14176" coordorigin="2347,149" coordsize="71,2">
            <v:shape style="position:absolute;left:2347;top:149;width:71;height:2" coordorigin="2347,149" coordsize="71,0" path="m2347,149l2418,149e" filled="false" stroked="true" strokeweight="3.519pt" strokecolor="#ff8080">
              <v:path arrowok="t"/>
            </v:shape>
            <w10:wrap type="none"/>
          </v:group>
        </w:pict>
      </w:r>
      <w:r>
        <w:rPr/>
        <w:pict>
          <v:group style="position:absolute;margin-left:151.039993pt;margin-top:7.446407pt;width:3.55pt;height:.1pt;mso-position-horizontal-relative:page;mso-position-vertical-relative:paragraph;z-index:14200" coordorigin="3021,149" coordsize="71,2">
            <v:shape style="position:absolute;left:3021;top:149;width:71;height:2" coordorigin="3021,149" coordsize="71,0" path="m3021,149l3091,149e" filled="false" stroked="true" strokeweight="3.519pt" strokecolor="#81a6bd">
              <v:path arrowok="t"/>
            </v:shape>
            <w10:wrap type="none"/>
          </v:group>
        </w:pict>
      </w:r>
      <w:r>
        <w:rPr/>
        <w:pict>
          <v:group style="position:absolute;margin-left:190.550003pt;margin-top:7.446407pt;width:3.55pt;height:.1pt;mso-position-horizontal-relative:page;mso-position-vertical-relative:paragraph;z-index:14224" coordorigin="3811,149" coordsize="71,2">
            <v:shape style="position:absolute;left:3811;top:149;width:71;height:2" coordorigin="3811,149" coordsize="71,0" path="m3811,149l3881,149e" filled="false" stroked="true" strokeweight="3.519pt" strokecolor="#ffb1b1">
              <v:path arrowok="t"/>
            </v:shape>
            <w10:wrap type="none"/>
          </v:group>
        </w:pict>
      </w:r>
      <w:r>
        <w:rPr/>
        <w:pict>
          <v:group style="position:absolute;margin-left:224.600006pt;margin-top:7.446407pt;width:3.55pt;height:.1pt;mso-position-horizontal-relative:page;mso-position-vertical-relative:paragraph;z-index:14248" coordorigin="4492,149" coordsize="71,2">
            <v:shape style="position:absolute;left:4492;top:149;width:71;height:2" coordorigin="4492,149" coordsize="71,0" path="m4492,149l4562,149e" filled="false" stroked="true" strokeweight="3.519pt" strokecolor="#b4c9d7">
              <v:path arrowok="t"/>
            </v:shape>
            <w10:wrap type="none"/>
          </v:group>
        </w:pict>
      </w:r>
      <w:r>
        <w:rPr/>
        <w:pict>
          <v:group style="position:absolute;margin-left:340.809998pt;margin-top:8.296407pt;width:3.55pt;height:.1pt;mso-position-horizontal-relative:page;mso-position-vertical-relative:paragraph;z-index:14272" coordorigin="6816,166" coordsize="71,2">
            <v:shape style="position:absolute;left:6816;top:166;width:71;height:2" coordorigin="6816,166" coordsize="71,0" path="m6816,166l6887,166e" filled="false" stroked="true" strokeweight="3.519pt" strokecolor="#ff8080">
              <v:path arrowok="t"/>
            </v:shape>
            <w10:wrap type="none"/>
          </v:group>
        </w:pict>
      </w:r>
      <w:r>
        <w:rPr/>
        <w:pict>
          <v:group style="position:absolute;margin-left:374.320007pt;margin-top:8.296407pt;width:3.55pt;height:.1pt;mso-position-horizontal-relative:page;mso-position-vertical-relative:paragraph;z-index:-418384" coordorigin="7486,166" coordsize="71,2">
            <v:shape style="position:absolute;left:7486;top:166;width:71;height:2" coordorigin="7486,166" coordsize="71,0" path="m7486,166l7557,166e" filled="false" stroked="true" strokeweight="3.519pt" strokecolor="#81a6bd">
              <v:path arrowok="t"/>
            </v:shape>
            <w10:wrap type="none"/>
          </v:group>
        </w:pict>
      </w:r>
      <w:r>
        <w:rPr/>
        <w:pict>
          <v:group style="position:absolute;margin-left:413.660004pt;margin-top:8.296407pt;width:3.55pt;height:.1pt;mso-position-horizontal-relative:page;mso-position-vertical-relative:paragraph;z-index:-418360" coordorigin="8273,166" coordsize="71,2">
            <v:shape style="position:absolute;left:8273;top:166;width:71;height:2" coordorigin="8273,166" coordsize="71,0" path="m8273,166l8344,166e" filled="false" stroked="true" strokeweight="3.519pt" strokecolor="#ffb1b1">
              <v:path arrowok="t"/>
            </v:shape>
            <w10:wrap type="none"/>
          </v:group>
        </w:pict>
      </w:r>
      <w:r>
        <w:rPr/>
        <w:pict>
          <v:group style="position:absolute;margin-left:439.75pt;margin-top:8.296407pt;width:3.55pt;height:.1pt;mso-position-horizontal-relative:page;mso-position-vertical-relative:paragraph;z-index:-418336" coordorigin="8795,166" coordsize="71,2">
            <v:shape style="position:absolute;left:8795;top:166;width:71;height:2" coordorigin="8795,166" coordsize="71,0" path="m8795,166l8865,166e" filled="false" stroked="true" strokeweight="3.519pt" strokecolor="#b4c9d7">
              <v:path arrowok="t"/>
            </v:shape>
            <w10:wrap type="none"/>
          </v:group>
        </w:pict>
      </w:r>
      <w:r>
        <w:rPr/>
        <w:pict>
          <v:shape style="position:absolute;margin-left:62.063999pt;margin-top:-160.728470pt;width:482.75pt;height:198.85pt;mso-position-horizontal-relative:page;mso-position-vertical-relative:paragraph;z-index:1436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358"/>
                    <w:gridCol w:w="5296"/>
                  </w:tblGrid>
                  <w:tr>
                    <w:trPr>
                      <w:trHeight w:val="251" w:hRule="exact"/>
                    </w:trPr>
                    <w:tc>
                      <w:tcPr>
                        <w:tcW w:w="4358"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10"/>
                            <w:sz w:val="18"/>
                            <w:szCs w:val="18"/>
                          </w:rPr>
                          <w:t> </w:t>
                        </w:r>
                        <w:r>
                          <w:rPr>
                            <w:rFonts w:ascii="Arial" w:hAnsi="Arial" w:cs="Arial" w:eastAsia="Arial" w:hint="default"/>
                            <w:b/>
                            <w:bCs/>
                            <w:sz w:val="18"/>
                            <w:szCs w:val="18"/>
                          </w:rPr>
                          <w:t>83</w:t>
                        </w:r>
                        <w:r>
                          <w:rPr>
                            <w:rFonts w:ascii="Microsoft JhengHei" w:hAnsi="Microsoft JhengHei" w:cs="Microsoft JhengHei" w:eastAsia="Microsoft JhengHei" w:hint="default"/>
                            <w:b/>
                            <w:bCs/>
                            <w:sz w:val="18"/>
                            <w:szCs w:val="18"/>
                          </w:rPr>
                          <w:t>：摄像头产业市场空间苹果镜头供应商份额</w:t>
                        </w:r>
                        <w:r>
                          <w:rPr>
                            <w:rFonts w:ascii="Microsoft JhengHei" w:hAnsi="Microsoft JhengHei" w:cs="Microsoft JhengHei" w:eastAsia="Microsoft JhengHei" w:hint="default"/>
                            <w:sz w:val="18"/>
                            <w:szCs w:val="18"/>
                          </w:rPr>
                        </w:r>
                      </w:p>
                    </w:tc>
                    <w:tc>
                      <w:tcPr>
                        <w:tcW w:w="5296" w:type="dxa"/>
                        <w:tcBorders>
                          <w:top w:val="nil" w:sz="6" w:space="0" w:color="auto"/>
                          <w:left w:val="nil" w:sz="6" w:space="0" w:color="auto"/>
                          <w:bottom w:val="single" w:sz="12" w:space="0" w:color="044B80"/>
                          <w:right w:val="nil" w:sz="6" w:space="0" w:color="auto"/>
                        </w:tcBorders>
                      </w:tcPr>
                      <w:p>
                        <w:pPr>
                          <w:pStyle w:val="TableParagraph"/>
                          <w:spacing w:line="200" w:lineRule="exact"/>
                          <w:ind w:left="567"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12"/>
                            <w:sz w:val="18"/>
                            <w:szCs w:val="18"/>
                          </w:rPr>
                          <w:t> </w:t>
                        </w:r>
                        <w:r>
                          <w:rPr>
                            <w:rFonts w:ascii="Arial" w:hAnsi="Arial" w:cs="Arial" w:eastAsia="Arial" w:hint="default"/>
                            <w:b/>
                            <w:bCs/>
                            <w:sz w:val="18"/>
                            <w:szCs w:val="18"/>
                          </w:rPr>
                          <w:t>84</w:t>
                        </w:r>
                        <w:r>
                          <w:rPr>
                            <w:rFonts w:ascii="Microsoft JhengHei" w:hAnsi="Microsoft JhengHei" w:cs="Microsoft JhengHei" w:eastAsia="Microsoft JhengHei" w:hint="default"/>
                            <w:b/>
                            <w:bCs/>
                            <w:sz w:val="18"/>
                            <w:szCs w:val="18"/>
                          </w:rPr>
                          <w:t>：摄像头产业市场空间国内安卓镜头供应商份额</w:t>
                        </w:r>
                        <w:r>
                          <w:rPr>
                            <w:rFonts w:ascii="Microsoft JhengHei" w:hAnsi="Microsoft JhengHei" w:cs="Microsoft JhengHei" w:eastAsia="Microsoft JhengHei" w:hint="default"/>
                            <w:sz w:val="18"/>
                            <w:szCs w:val="18"/>
                          </w:rPr>
                        </w:r>
                      </w:p>
                    </w:tc>
                  </w:tr>
                  <w:tr>
                    <w:trPr>
                      <w:trHeight w:val="3130" w:hRule="exact"/>
                    </w:trPr>
                    <w:tc>
                      <w:tcPr>
                        <w:tcW w:w="4358" w:type="dxa"/>
                        <w:tcBorders>
                          <w:top w:val="single" w:sz="4" w:space="0" w:color="044B80"/>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6"/>
                            <w:szCs w:val="16"/>
                          </w:rPr>
                        </w:pPr>
                      </w:p>
                      <w:p>
                        <w:pPr>
                          <w:pStyle w:val="TableParagraph"/>
                          <w:tabs>
                            <w:tab w:pos="1607" w:val="left" w:leader="none"/>
                          </w:tabs>
                          <w:spacing w:line="240" w:lineRule="auto"/>
                          <w:ind w:left="131" w:right="0"/>
                          <w:jc w:val="left"/>
                          <w:rPr>
                            <w:rFonts w:ascii="Arial" w:hAnsi="Arial" w:cs="Arial" w:eastAsia="Arial" w:hint="default"/>
                            <w:sz w:val="14"/>
                            <w:szCs w:val="14"/>
                          </w:rPr>
                        </w:pPr>
                        <w:r>
                          <w:rPr>
                            <w:rFonts w:ascii="Arial"/>
                            <w:spacing w:val="-1"/>
                            <w:position w:val="6"/>
                            <w:sz w:val="14"/>
                          </w:rPr>
                          <w:t>100%</w:t>
                          <w:tab/>
                        </w:r>
                        <w:r>
                          <w:rPr>
                            <w:rFonts w:ascii="Arial"/>
                            <w:spacing w:val="-1"/>
                            <w:sz w:val="14"/>
                          </w:rPr>
                          <w:t>4.50%</w:t>
                        </w:r>
                      </w:p>
                      <w:p>
                        <w:pPr>
                          <w:pStyle w:val="TableParagraph"/>
                          <w:tabs>
                            <w:tab w:pos="867" w:val="left" w:leader="none"/>
                            <w:tab w:pos="2462" w:val="left" w:leader="none"/>
                            <w:tab w:pos="3260" w:val="left" w:leader="none"/>
                            <w:tab w:pos="4058" w:val="left" w:leader="none"/>
                          </w:tabs>
                          <w:spacing w:line="179" w:lineRule="exact" w:before="7"/>
                          <w:ind w:left="208" w:right="0"/>
                          <w:jc w:val="left"/>
                          <w:rPr>
                            <w:rFonts w:ascii="Arial" w:hAnsi="Arial" w:cs="Arial" w:eastAsia="Arial" w:hint="default"/>
                            <w:sz w:val="14"/>
                            <w:szCs w:val="14"/>
                          </w:rPr>
                        </w:pPr>
                        <w:r>
                          <w:rPr>
                            <w:rFonts w:ascii="Arial"/>
                            <w:w w:val="95"/>
                            <w:position w:val="1"/>
                            <w:sz w:val="14"/>
                          </w:rPr>
                          <w:t>90%</w:t>
                          <w:tab/>
                        </w:r>
                        <w:r>
                          <w:rPr>
                            <w:rFonts w:ascii="Arial"/>
                            <w:spacing w:val="-1"/>
                            <w:w w:val="95"/>
                            <w:position w:val="-4"/>
                            <w:sz w:val="14"/>
                          </w:rPr>
                          <w:t>24%</w:t>
                          <w:tab/>
                        </w:r>
                        <w:r>
                          <w:rPr>
                            <w:rFonts w:ascii="Arial"/>
                            <w:spacing w:val="-1"/>
                            <w:w w:val="95"/>
                            <w:position w:val="1"/>
                            <w:sz w:val="14"/>
                          </w:rPr>
                          <w:t>19%</w:t>
                          <w:tab/>
                        </w:r>
                        <w:r>
                          <w:rPr>
                            <w:rFonts w:ascii="Arial"/>
                            <w:spacing w:val="-1"/>
                            <w:w w:val="95"/>
                            <w:sz w:val="14"/>
                          </w:rPr>
                          <w:t>20%</w:t>
                          <w:tab/>
                        </w:r>
                        <w:r>
                          <w:rPr>
                            <w:rFonts w:ascii="Arial"/>
                            <w:spacing w:val="-1"/>
                            <w:position w:val="-1"/>
                            <w:sz w:val="14"/>
                          </w:rPr>
                          <w:t>22%</w:t>
                        </w:r>
                        <w:r>
                          <w:rPr>
                            <w:rFonts w:ascii="Arial"/>
                            <w:sz w:val="14"/>
                          </w:rPr>
                        </w:r>
                      </w:p>
                      <w:p>
                        <w:pPr>
                          <w:pStyle w:val="TableParagraph"/>
                          <w:spacing w:line="86" w:lineRule="exact"/>
                          <w:ind w:right="748"/>
                          <w:jc w:val="center"/>
                          <w:rPr>
                            <w:rFonts w:ascii="Arial" w:hAnsi="Arial" w:cs="Arial" w:eastAsia="Arial" w:hint="default"/>
                            <w:sz w:val="14"/>
                            <w:szCs w:val="14"/>
                          </w:rPr>
                        </w:pPr>
                        <w:r>
                          <w:rPr>
                            <w:rFonts w:ascii="Arial"/>
                            <w:sz w:val="14"/>
                          </w:rPr>
                          <w:t>22%</w:t>
                        </w:r>
                      </w:p>
                      <w:p>
                        <w:pPr>
                          <w:pStyle w:val="TableParagraph"/>
                          <w:spacing w:line="125" w:lineRule="exact"/>
                          <w:ind w:left="208" w:right="0"/>
                          <w:jc w:val="left"/>
                          <w:rPr>
                            <w:rFonts w:ascii="Arial" w:hAnsi="Arial" w:cs="Arial" w:eastAsia="Arial" w:hint="default"/>
                            <w:sz w:val="14"/>
                            <w:szCs w:val="14"/>
                          </w:rPr>
                        </w:pPr>
                        <w:r>
                          <w:rPr>
                            <w:rFonts w:ascii="Arial"/>
                            <w:sz w:val="14"/>
                          </w:rPr>
                          <w:t>80%</w:t>
                        </w:r>
                      </w:p>
                      <w:p>
                        <w:pPr>
                          <w:pStyle w:val="TableParagraph"/>
                          <w:tabs>
                            <w:tab w:pos="906" w:val="left" w:leader="none"/>
                            <w:tab w:pos="1703" w:val="left" w:leader="none"/>
                            <w:tab w:pos="2462" w:val="left" w:leader="none"/>
                            <w:tab w:pos="3164" w:val="left" w:leader="none"/>
                            <w:tab w:pos="4058" w:val="left" w:leader="none"/>
                          </w:tabs>
                          <w:spacing w:line="297" w:lineRule="exact"/>
                          <w:ind w:left="208" w:right="0"/>
                          <w:jc w:val="left"/>
                          <w:rPr>
                            <w:rFonts w:ascii="Arial" w:hAnsi="Arial" w:cs="Arial" w:eastAsia="Arial" w:hint="default"/>
                            <w:sz w:val="14"/>
                            <w:szCs w:val="14"/>
                          </w:rPr>
                        </w:pPr>
                        <w:r>
                          <w:rPr>
                            <w:rFonts w:ascii="Arial"/>
                            <w:w w:val="95"/>
                            <w:position w:val="6"/>
                            <w:sz w:val="14"/>
                          </w:rPr>
                          <w:t>70%</w:t>
                          <w:tab/>
                        </w:r>
                        <w:r>
                          <w:rPr>
                            <w:rFonts w:ascii="Arial"/>
                            <w:spacing w:val="-1"/>
                            <w:w w:val="95"/>
                            <w:position w:val="14"/>
                            <w:sz w:val="14"/>
                          </w:rPr>
                          <w:t>5%</w:t>
                          <w:tab/>
                        </w:r>
                        <w:r>
                          <w:rPr>
                            <w:rFonts w:ascii="Arial"/>
                            <w:spacing w:val="-1"/>
                            <w:w w:val="95"/>
                            <w:position w:val="7"/>
                            <w:sz w:val="14"/>
                          </w:rPr>
                          <w:t>6%</w:t>
                          <w:tab/>
                        </w:r>
                        <w:r>
                          <w:rPr>
                            <w:rFonts w:ascii="Arial"/>
                            <w:spacing w:val="-1"/>
                            <w:w w:val="95"/>
                            <w:position w:val="5"/>
                            <w:sz w:val="14"/>
                          </w:rPr>
                          <w:t>23%</w:t>
                          <w:tab/>
                        </w:r>
                        <w:r>
                          <w:rPr>
                            <w:rFonts w:ascii="Arial"/>
                            <w:spacing w:val="-1"/>
                            <w:w w:val="95"/>
                            <w:position w:val="1"/>
                            <w:sz w:val="14"/>
                          </w:rPr>
                          <w:t>23.80%</w:t>
                          <w:tab/>
                        </w:r>
                        <w:r>
                          <w:rPr>
                            <w:rFonts w:ascii="Arial"/>
                            <w:spacing w:val="-1"/>
                            <w:sz w:val="14"/>
                          </w:rPr>
                          <w:t>21%</w:t>
                        </w:r>
                        <w:r>
                          <w:rPr>
                            <w:rFonts w:ascii="Arial"/>
                            <w:sz w:val="14"/>
                          </w:rPr>
                        </w:r>
                      </w:p>
                      <w:p>
                        <w:pPr>
                          <w:pStyle w:val="TableParagraph"/>
                          <w:spacing w:line="132" w:lineRule="exact" w:before="4"/>
                          <w:ind w:left="208" w:right="0"/>
                          <w:jc w:val="left"/>
                          <w:rPr>
                            <w:rFonts w:ascii="Arial" w:hAnsi="Arial" w:cs="Arial" w:eastAsia="Arial" w:hint="default"/>
                            <w:sz w:val="14"/>
                            <w:szCs w:val="14"/>
                          </w:rPr>
                        </w:pPr>
                        <w:r>
                          <w:rPr>
                            <w:rFonts w:ascii="Arial"/>
                            <w:sz w:val="14"/>
                          </w:rPr>
                          <w:t>60%</w:t>
                        </w:r>
                      </w:p>
                      <w:p>
                        <w:pPr>
                          <w:pStyle w:val="TableParagraph"/>
                          <w:tabs>
                            <w:tab w:pos="3299" w:val="left" w:leader="none"/>
                            <w:tab w:pos="4096" w:val="left" w:leader="none"/>
                          </w:tabs>
                          <w:spacing w:line="135" w:lineRule="exact"/>
                          <w:ind w:left="2501" w:right="0"/>
                          <w:jc w:val="left"/>
                          <w:rPr>
                            <w:rFonts w:ascii="Arial" w:hAnsi="Arial" w:cs="Arial" w:eastAsia="Arial" w:hint="default"/>
                            <w:sz w:val="14"/>
                            <w:szCs w:val="14"/>
                          </w:rPr>
                        </w:pPr>
                        <w:r>
                          <w:rPr>
                            <w:rFonts w:ascii="Arial"/>
                            <w:spacing w:val="-1"/>
                            <w:w w:val="95"/>
                            <w:position w:val="4"/>
                            <w:sz w:val="14"/>
                          </w:rPr>
                          <w:t>4%</w:t>
                          <w:tab/>
                        </w:r>
                        <w:r>
                          <w:rPr>
                            <w:rFonts w:ascii="Arial"/>
                            <w:spacing w:val="-1"/>
                            <w:w w:val="95"/>
                            <w:sz w:val="14"/>
                          </w:rPr>
                          <w:t>4%</w:t>
                          <w:tab/>
                        </w:r>
                        <w:r>
                          <w:rPr>
                            <w:rFonts w:ascii="Arial"/>
                            <w:spacing w:val="-1"/>
                            <w:position w:val="1"/>
                            <w:sz w:val="14"/>
                          </w:rPr>
                          <w:t>5%</w:t>
                        </w:r>
                        <w:r>
                          <w:rPr>
                            <w:rFonts w:ascii="Arial"/>
                            <w:sz w:val="14"/>
                          </w:rPr>
                        </w:r>
                      </w:p>
                      <w:p>
                        <w:pPr>
                          <w:pStyle w:val="TableParagraph"/>
                          <w:spacing w:line="124" w:lineRule="exact"/>
                          <w:ind w:left="208" w:right="0"/>
                          <w:jc w:val="left"/>
                          <w:rPr>
                            <w:rFonts w:ascii="Arial" w:hAnsi="Arial" w:cs="Arial" w:eastAsia="Arial" w:hint="default"/>
                            <w:sz w:val="14"/>
                            <w:szCs w:val="14"/>
                          </w:rPr>
                        </w:pPr>
                        <w:r>
                          <w:rPr>
                            <w:rFonts w:ascii="Arial"/>
                            <w:sz w:val="14"/>
                          </w:rPr>
                          <w:t>50%</w:t>
                        </w:r>
                      </w:p>
                      <w:p>
                        <w:pPr>
                          <w:pStyle w:val="TableParagraph"/>
                          <w:spacing w:line="135" w:lineRule="exact" w:before="68"/>
                          <w:ind w:left="208" w:right="0"/>
                          <w:jc w:val="left"/>
                          <w:rPr>
                            <w:rFonts w:ascii="Arial" w:hAnsi="Arial" w:cs="Arial" w:eastAsia="Arial" w:hint="default"/>
                            <w:sz w:val="14"/>
                            <w:szCs w:val="14"/>
                          </w:rPr>
                        </w:pPr>
                        <w:r>
                          <w:rPr>
                            <w:rFonts w:ascii="Arial"/>
                            <w:sz w:val="14"/>
                          </w:rPr>
                          <w:t>40%</w:t>
                        </w:r>
                      </w:p>
                      <w:p>
                        <w:pPr>
                          <w:pStyle w:val="TableParagraph"/>
                          <w:tabs>
                            <w:tab w:pos="1665" w:val="left" w:leader="none"/>
                          </w:tabs>
                          <w:spacing w:line="129" w:lineRule="exact"/>
                          <w:ind w:left="867" w:right="0"/>
                          <w:jc w:val="left"/>
                          <w:rPr>
                            <w:rFonts w:ascii="Arial" w:hAnsi="Arial" w:cs="Arial" w:eastAsia="Arial" w:hint="default"/>
                            <w:sz w:val="14"/>
                            <w:szCs w:val="14"/>
                          </w:rPr>
                        </w:pPr>
                        <w:r>
                          <w:rPr>
                            <w:rFonts w:ascii="Arial"/>
                            <w:spacing w:val="-1"/>
                            <w:w w:val="95"/>
                            <w:sz w:val="14"/>
                          </w:rPr>
                          <w:t>71%</w:t>
                          <w:tab/>
                        </w:r>
                        <w:r>
                          <w:rPr>
                            <w:rFonts w:ascii="Arial"/>
                            <w:spacing w:val="-1"/>
                            <w:position w:val="-2"/>
                            <w:sz w:val="14"/>
                          </w:rPr>
                          <w:t>68%</w:t>
                        </w:r>
                        <w:r>
                          <w:rPr>
                            <w:rFonts w:ascii="Arial"/>
                            <w:sz w:val="14"/>
                          </w:rPr>
                        </w:r>
                      </w:p>
                      <w:p>
                        <w:pPr>
                          <w:pStyle w:val="TableParagraph"/>
                          <w:tabs>
                            <w:tab w:pos="2462" w:val="left" w:leader="none"/>
                            <w:tab w:pos="3260" w:val="left" w:leader="none"/>
                            <w:tab w:pos="4058" w:val="left" w:leader="none"/>
                          </w:tabs>
                          <w:spacing w:line="210" w:lineRule="exact"/>
                          <w:ind w:left="208" w:right="0"/>
                          <w:jc w:val="left"/>
                          <w:rPr>
                            <w:rFonts w:ascii="Arial" w:hAnsi="Arial" w:cs="Arial" w:eastAsia="Arial" w:hint="default"/>
                            <w:sz w:val="14"/>
                            <w:szCs w:val="14"/>
                          </w:rPr>
                        </w:pPr>
                        <w:r>
                          <w:rPr>
                            <w:rFonts w:ascii="Arial"/>
                            <w:w w:val="95"/>
                            <w:position w:val="10"/>
                            <w:sz w:val="14"/>
                          </w:rPr>
                          <w:t>30%</w:t>
                          <w:tab/>
                        </w:r>
                        <w:r>
                          <w:rPr>
                            <w:rFonts w:ascii="Arial"/>
                            <w:spacing w:val="-1"/>
                            <w:position w:val="2"/>
                            <w:sz w:val="14"/>
                          </w:rPr>
                          <w:t>54%</w:t>
                          <w:tab/>
                        </w:r>
                        <w:r>
                          <w:rPr>
                            <w:rFonts w:ascii="Arial"/>
                            <w:spacing w:val="-1"/>
                            <w:w w:val="95"/>
                            <w:sz w:val="14"/>
                          </w:rPr>
                          <w:t>52%</w:t>
                          <w:tab/>
                        </w:r>
                        <w:r>
                          <w:rPr>
                            <w:rFonts w:ascii="Arial"/>
                            <w:spacing w:val="-1"/>
                            <w:sz w:val="14"/>
                          </w:rPr>
                          <w:t>52%</w:t>
                        </w:r>
                        <w:r>
                          <w:rPr>
                            <w:rFonts w:ascii="Arial"/>
                            <w:sz w:val="14"/>
                          </w:rPr>
                        </w:r>
                      </w:p>
                      <w:p>
                        <w:pPr>
                          <w:pStyle w:val="TableParagraph"/>
                          <w:spacing w:line="146" w:lineRule="exact"/>
                          <w:ind w:left="208" w:right="0"/>
                          <w:jc w:val="left"/>
                          <w:rPr>
                            <w:rFonts w:ascii="Arial" w:hAnsi="Arial" w:cs="Arial" w:eastAsia="Arial" w:hint="default"/>
                            <w:sz w:val="14"/>
                            <w:szCs w:val="14"/>
                          </w:rPr>
                        </w:pPr>
                        <w:r>
                          <w:rPr>
                            <w:rFonts w:ascii="Arial"/>
                            <w:sz w:val="14"/>
                          </w:rPr>
                          <w:t>20%</w:t>
                        </w:r>
                      </w:p>
                      <w:p>
                        <w:pPr>
                          <w:pStyle w:val="TableParagraph"/>
                          <w:spacing w:line="240" w:lineRule="auto" w:before="68"/>
                          <w:ind w:left="208" w:right="0"/>
                          <w:jc w:val="left"/>
                          <w:rPr>
                            <w:rFonts w:ascii="Arial" w:hAnsi="Arial" w:cs="Arial" w:eastAsia="Arial" w:hint="default"/>
                            <w:sz w:val="14"/>
                            <w:szCs w:val="14"/>
                          </w:rPr>
                        </w:pPr>
                        <w:r>
                          <w:rPr>
                            <w:rFonts w:ascii="Arial"/>
                            <w:sz w:val="14"/>
                          </w:rPr>
                          <w:t>10%</w:t>
                        </w:r>
                      </w:p>
                      <w:p>
                        <w:pPr>
                          <w:pStyle w:val="TableParagraph"/>
                          <w:spacing w:line="240" w:lineRule="auto" w:before="68"/>
                          <w:ind w:left="287" w:right="0"/>
                          <w:jc w:val="left"/>
                          <w:rPr>
                            <w:rFonts w:ascii="Arial" w:hAnsi="Arial" w:cs="Arial" w:eastAsia="Arial" w:hint="default"/>
                            <w:sz w:val="14"/>
                            <w:szCs w:val="14"/>
                          </w:rPr>
                        </w:pPr>
                        <w:r>
                          <w:rPr>
                            <w:rFonts w:ascii="Arial"/>
                            <w:sz w:val="14"/>
                          </w:rPr>
                          <w:t>0%</w:t>
                        </w:r>
                      </w:p>
                      <w:p>
                        <w:pPr>
                          <w:pStyle w:val="TableParagraph"/>
                          <w:tabs>
                            <w:tab w:pos="1650" w:val="left" w:leader="none"/>
                            <w:tab w:pos="2447" w:val="left" w:leader="none"/>
                            <w:tab w:pos="3245" w:val="left" w:leader="none"/>
                            <w:tab w:pos="4043" w:val="left" w:leader="none"/>
                          </w:tabs>
                          <w:spacing w:line="240" w:lineRule="auto" w:before="6"/>
                          <w:ind w:left="852" w:right="0"/>
                          <w:jc w:val="left"/>
                          <w:rPr>
                            <w:rFonts w:ascii="Arial" w:hAnsi="Arial" w:cs="Arial" w:eastAsia="Arial" w:hint="default"/>
                            <w:sz w:val="14"/>
                            <w:szCs w:val="14"/>
                          </w:rPr>
                        </w:pPr>
                        <w:r>
                          <w:rPr>
                            <w:rFonts w:ascii="Arial"/>
                            <w:w w:val="95"/>
                            <w:sz w:val="14"/>
                          </w:rPr>
                          <w:t>2016</w:t>
                          <w:tab/>
                        </w:r>
                        <w:r>
                          <w:rPr>
                            <w:rFonts w:ascii="Arial"/>
                            <w:spacing w:val="-1"/>
                            <w:sz w:val="14"/>
                          </w:rPr>
                          <w:t>2017</w:t>
                          <w:tab/>
                          <w:t>2018</w:t>
                          <w:tab/>
                          <w:t>2019</w:t>
                          <w:tab/>
                          <w:t>2020</w:t>
                        </w:r>
                      </w:p>
                      <w:p>
                        <w:pPr>
                          <w:pStyle w:val="TableParagraph"/>
                          <w:spacing w:line="240" w:lineRule="auto" w:before="11"/>
                          <w:ind w:right="0"/>
                          <w:jc w:val="left"/>
                          <w:rPr>
                            <w:rFonts w:ascii="宋体" w:hAnsi="宋体" w:cs="宋体" w:eastAsia="宋体" w:hint="default"/>
                            <w:sz w:val="13"/>
                            <w:szCs w:val="13"/>
                          </w:rPr>
                        </w:pPr>
                      </w:p>
                      <w:p>
                        <w:pPr>
                          <w:pStyle w:val="TableParagraph"/>
                          <w:tabs>
                            <w:tab w:pos="1878" w:val="left" w:leader="none"/>
                            <w:tab w:pos="2668" w:val="left" w:leader="none"/>
                            <w:tab w:pos="3349" w:val="left" w:leader="none"/>
                          </w:tabs>
                          <w:spacing w:line="142" w:lineRule="exact"/>
                          <w:ind w:left="1204" w:right="0"/>
                          <w:jc w:val="left"/>
                          <w:rPr>
                            <w:rFonts w:ascii="Arial" w:hAnsi="Arial" w:cs="Arial" w:eastAsia="Arial" w:hint="default"/>
                            <w:sz w:val="14"/>
                            <w:szCs w:val="14"/>
                          </w:rPr>
                        </w:pPr>
                        <w:r>
                          <w:rPr>
                            <w:rFonts w:ascii="Arial"/>
                            <w:spacing w:val="-1"/>
                            <w:sz w:val="14"/>
                          </w:rPr>
                          <w:t>Largan</w:t>
                          <w:tab/>
                        </w:r>
                        <w:r>
                          <w:rPr>
                            <w:rFonts w:ascii="Arial"/>
                            <w:w w:val="95"/>
                            <w:sz w:val="14"/>
                          </w:rPr>
                          <w:t>Kantatsu</w:t>
                          <w:tab/>
                        </w:r>
                        <w:r>
                          <w:rPr>
                            <w:rFonts w:ascii="Arial"/>
                            <w:sz w:val="14"/>
                          </w:rPr>
                          <w:t>Genius</w:t>
                          <w:tab/>
                          <w:t>Others</w:t>
                        </w:r>
                      </w:p>
                    </w:tc>
                    <w:tc>
                      <w:tcPr>
                        <w:tcW w:w="5296" w:type="dxa"/>
                        <w:tcBorders>
                          <w:top w:val="single" w:sz="12" w:space="0" w:color="044B80"/>
                          <w:left w:val="nil" w:sz="6" w:space="0" w:color="auto"/>
                          <w:bottom w:val="nil" w:sz="6" w:space="0" w:color="auto"/>
                          <w:right w:val="nil" w:sz="6" w:space="0" w:color="auto"/>
                        </w:tcBorders>
                      </w:tcPr>
                      <w:p>
                        <w:pPr>
                          <w:pStyle w:val="TableParagraph"/>
                          <w:tabs>
                            <w:tab w:pos="2750" w:val="left" w:leader="none"/>
                            <w:tab w:pos="3589" w:val="left" w:leader="none"/>
                            <w:tab w:pos="4237" w:val="left" w:leader="none"/>
                          </w:tabs>
                          <w:spacing w:line="236" w:lineRule="exact" w:before="197"/>
                          <w:ind w:left="610" w:right="0"/>
                          <w:jc w:val="left"/>
                          <w:rPr>
                            <w:rFonts w:ascii="Arial" w:hAnsi="Arial" w:cs="Arial" w:eastAsia="Arial" w:hint="default"/>
                            <w:sz w:val="14"/>
                            <w:szCs w:val="14"/>
                          </w:rPr>
                        </w:pPr>
                        <w:r>
                          <w:rPr>
                            <w:rFonts w:ascii="Arial"/>
                            <w:spacing w:val="-1"/>
                            <w:position w:val="4"/>
                            <w:sz w:val="14"/>
                          </w:rPr>
                          <w:t>100%</w:t>
                          <w:tab/>
                        </w:r>
                        <w:r>
                          <w:rPr>
                            <w:rFonts w:ascii="Arial"/>
                            <w:spacing w:val="-1"/>
                            <w:w w:val="95"/>
                            <w:position w:val="-3"/>
                            <w:sz w:val="14"/>
                          </w:rPr>
                          <w:t>6.50%</w:t>
                          <w:tab/>
                        </w:r>
                        <w:r>
                          <w:rPr>
                            <w:rFonts w:ascii="Arial"/>
                            <w:spacing w:val="-1"/>
                            <w:w w:val="95"/>
                            <w:sz w:val="14"/>
                          </w:rPr>
                          <w:t>3%</w:t>
                          <w:tab/>
                        </w:r>
                        <w:r>
                          <w:rPr>
                            <w:rFonts w:ascii="Arial"/>
                            <w:spacing w:val="-1"/>
                            <w:sz w:val="14"/>
                          </w:rPr>
                          <w:t>2.60%</w:t>
                        </w:r>
                      </w:p>
                      <w:p>
                        <w:pPr>
                          <w:pStyle w:val="TableParagraph"/>
                          <w:tabs>
                            <w:tab w:pos="2063" w:val="left" w:leader="none"/>
                          </w:tabs>
                          <w:spacing w:line="152" w:lineRule="exact"/>
                          <w:ind w:left="687" w:right="0"/>
                          <w:jc w:val="left"/>
                          <w:rPr>
                            <w:rFonts w:ascii="Arial" w:hAnsi="Arial" w:cs="Arial" w:eastAsia="Arial" w:hint="default"/>
                            <w:sz w:val="14"/>
                            <w:szCs w:val="14"/>
                          </w:rPr>
                        </w:pPr>
                        <w:r>
                          <w:rPr>
                            <w:rFonts w:ascii="Arial"/>
                            <w:w w:val="95"/>
                            <w:sz w:val="14"/>
                          </w:rPr>
                          <w:t>90%</w:t>
                          <w:tab/>
                        </w:r>
                        <w:r>
                          <w:rPr>
                            <w:rFonts w:ascii="Arial"/>
                            <w:position w:val="-2"/>
                            <w:sz w:val="14"/>
                          </w:rPr>
                          <w:t>22%</w:t>
                        </w:r>
                        <w:r>
                          <w:rPr>
                            <w:rFonts w:ascii="Arial"/>
                            <w:sz w:val="14"/>
                          </w:rPr>
                        </w:r>
                      </w:p>
                      <w:p>
                        <w:pPr>
                          <w:pStyle w:val="TableParagraph"/>
                          <w:spacing w:line="100" w:lineRule="exact"/>
                          <w:ind w:right="2376"/>
                          <w:jc w:val="center"/>
                          <w:rPr>
                            <w:rFonts w:ascii="Arial" w:hAnsi="Arial" w:cs="Arial" w:eastAsia="Arial" w:hint="default"/>
                            <w:sz w:val="14"/>
                            <w:szCs w:val="14"/>
                          </w:rPr>
                        </w:pPr>
                        <w:r>
                          <w:rPr>
                            <w:rFonts w:ascii="Arial"/>
                            <w:sz w:val="14"/>
                          </w:rPr>
                          <w:t>30%</w:t>
                        </w:r>
                      </w:p>
                      <w:p>
                        <w:pPr>
                          <w:pStyle w:val="TableParagraph"/>
                          <w:tabs>
                            <w:tab w:pos="2807" w:val="left" w:leader="none"/>
                            <w:tab w:pos="3551" w:val="left" w:leader="none"/>
                            <w:tab w:pos="4295" w:val="left" w:leader="none"/>
                          </w:tabs>
                          <w:spacing w:line="216" w:lineRule="exact"/>
                          <w:ind w:left="687" w:right="0"/>
                          <w:jc w:val="left"/>
                          <w:rPr>
                            <w:rFonts w:ascii="Arial" w:hAnsi="Arial" w:cs="Arial" w:eastAsia="Arial" w:hint="default"/>
                            <w:sz w:val="14"/>
                            <w:szCs w:val="14"/>
                          </w:rPr>
                        </w:pPr>
                        <w:r>
                          <w:rPr>
                            <w:rFonts w:ascii="Arial"/>
                            <w:w w:val="95"/>
                            <w:position w:val="9"/>
                            <w:sz w:val="14"/>
                          </w:rPr>
                          <w:t>80%</w:t>
                          <w:tab/>
                        </w:r>
                        <w:r>
                          <w:rPr>
                            <w:rFonts w:ascii="Arial"/>
                            <w:spacing w:val="-1"/>
                            <w:w w:val="95"/>
                            <w:sz w:val="14"/>
                          </w:rPr>
                          <w:t>34%</w:t>
                          <w:tab/>
                        </w:r>
                        <w:r>
                          <w:rPr>
                            <w:rFonts w:ascii="Arial"/>
                            <w:spacing w:val="-1"/>
                            <w:w w:val="95"/>
                            <w:position w:val="2"/>
                            <w:sz w:val="14"/>
                          </w:rPr>
                          <w:t>39%</w:t>
                          <w:tab/>
                        </w:r>
                        <w:r>
                          <w:rPr>
                            <w:rFonts w:ascii="Arial"/>
                            <w:spacing w:val="-1"/>
                            <w:position w:val="1"/>
                            <w:sz w:val="14"/>
                          </w:rPr>
                          <w:t>41%</w:t>
                        </w:r>
                        <w:r>
                          <w:rPr>
                            <w:rFonts w:ascii="Arial"/>
                            <w:sz w:val="14"/>
                          </w:rPr>
                        </w:r>
                      </w:p>
                      <w:p>
                        <w:pPr>
                          <w:pStyle w:val="TableParagraph"/>
                          <w:spacing w:line="128" w:lineRule="exact"/>
                          <w:ind w:left="687" w:right="0"/>
                          <w:jc w:val="left"/>
                          <w:rPr>
                            <w:rFonts w:ascii="Arial" w:hAnsi="Arial" w:cs="Arial" w:eastAsia="Arial" w:hint="default"/>
                            <w:sz w:val="14"/>
                            <w:szCs w:val="14"/>
                          </w:rPr>
                        </w:pPr>
                        <w:r>
                          <w:rPr>
                            <w:rFonts w:ascii="Arial"/>
                            <w:sz w:val="14"/>
                          </w:rPr>
                          <w:t>70%</w:t>
                        </w:r>
                      </w:p>
                      <w:p>
                        <w:pPr>
                          <w:pStyle w:val="TableParagraph"/>
                          <w:tabs>
                            <w:tab w:pos="1320" w:val="left" w:leader="none"/>
                            <w:tab w:pos="2063" w:val="left" w:leader="none"/>
                          </w:tabs>
                          <w:spacing w:line="256" w:lineRule="exact"/>
                          <w:ind w:left="687" w:right="0"/>
                          <w:jc w:val="left"/>
                          <w:rPr>
                            <w:rFonts w:ascii="Arial" w:hAnsi="Arial" w:cs="Arial" w:eastAsia="Arial" w:hint="default"/>
                            <w:sz w:val="14"/>
                            <w:szCs w:val="14"/>
                          </w:rPr>
                        </w:pPr>
                        <w:r>
                          <w:rPr>
                            <w:rFonts w:ascii="Arial"/>
                            <w:w w:val="95"/>
                            <w:position w:val="-11"/>
                            <w:sz w:val="14"/>
                          </w:rPr>
                          <w:t>60%</w:t>
                          <w:tab/>
                        </w:r>
                        <w:r>
                          <w:rPr>
                            <w:rFonts w:ascii="Arial"/>
                            <w:spacing w:val="-1"/>
                            <w:w w:val="95"/>
                            <w:position w:val="-5"/>
                            <w:sz w:val="14"/>
                          </w:rPr>
                          <w:t>14%</w:t>
                          <w:tab/>
                        </w:r>
                        <w:r>
                          <w:rPr>
                            <w:rFonts w:ascii="Arial"/>
                            <w:spacing w:val="-1"/>
                            <w:sz w:val="14"/>
                          </w:rPr>
                          <w:t>25%</w:t>
                        </w:r>
                        <w:r>
                          <w:rPr>
                            <w:rFonts w:ascii="Arial"/>
                            <w:sz w:val="14"/>
                          </w:rPr>
                        </w:r>
                      </w:p>
                      <w:p>
                        <w:pPr>
                          <w:pStyle w:val="TableParagraph"/>
                          <w:tabs>
                            <w:tab w:pos="2044" w:val="left" w:leader="none"/>
                            <w:tab w:pos="2750" w:val="left" w:leader="none"/>
                          </w:tabs>
                          <w:spacing w:line="172" w:lineRule="exact" w:before="23"/>
                          <w:ind w:left="687" w:right="0"/>
                          <w:jc w:val="left"/>
                          <w:rPr>
                            <w:rFonts w:ascii="Arial" w:hAnsi="Arial" w:cs="Arial" w:eastAsia="Arial" w:hint="default"/>
                            <w:sz w:val="14"/>
                            <w:szCs w:val="14"/>
                          </w:rPr>
                        </w:pPr>
                        <w:r>
                          <w:rPr>
                            <w:rFonts w:ascii="Arial"/>
                            <w:w w:val="95"/>
                            <w:position w:val="-3"/>
                            <w:sz w:val="14"/>
                          </w:rPr>
                          <w:t>50%</w:t>
                          <w:tab/>
                        </w:r>
                        <w:r>
                          <w:rPr>
                            <w:rFonts w:ascii="Arial"/>
                            <w:spacing w:val="-1"/>
                            <w:position w:val="1"/>
                            <w:sz w:val="14"/>
                          </w:rPr>
                          <w:t>1.5%</w:t>
                          <w:tab/>
                        </w:r>
                        <w:r>
                          <w:rPr>
                            <w:rFonts w:ascii="Arial"/>
                            <w:spacing w:val="-1"/>
                            <w:sz w:val="14"/>
                          </w:rPr>
                          <w:t>15.0%</w:t>
                        </w:r>
                      </w:p>
                      <w:p>
                        <w:pPr>
                          <w:pStyle w:val="TableParagraph"/>
                          <w:tabs>
                            <w:tab w:pos="801" w:val="left" w:leader="none"/>
                          </w:tabs>
                          <w:spacing w:line="151" w:lineRule="exact"/>
                          <w:ind w:right="722"/>
                          <w:jc w:val="right"/>
                          <w:rPr>
                            <w:rFonts w:ascii="Arial" w:hAnsi="Arial" w:cs="Arial" w:eastAsia="Arial" w:hint="default"/>
                            <w:sz w:val="14"/>
                            <w:szCs w:val="14"/>
                          </w:rPr>
                        </w:pPr>
                        <w:r>
                          <w:rPr>
                            <w:rFonts w:ascii="Arial"/>
                            <w:spacing w:val="-1"/>
                            <w:w w:val="95"/>
                            <w:sz w:val="14"/>
                          </w:rPr>
                          <w:t>22.5%</w:t>
                          <w:tab/>
                        </w:r>
                        <w:r>
                          <w:rPr>
                            <w:rFonts w:ascii="Arial"/>
                            <w:spacing w:val="-1"/>
                            <w:w w:val="95"/>
                            <w:position w:val="-6"/>
                            <w:sz w:val="14"/>
                          </w:rPr>
                          <w:t>25%</w:t>
                        </w:r>
                        <w:r>
                          <w:rPr>
                            <w:rFonts w:ascii="Arial"/>
                            <w:sz w:val="14"/>
                          </w:rPr>
                        </w:r>
                      </w:p>
                      <w:p>
                        <w:pPr>
                          <w:pStyle w:val="TableParagraph"/>
                          <w:spacing w:line="121" w:lineRule="exact"/>
                          <w:ind w:left="687" w:right="0"/>
                          <w:jc w:val="left"/>
                          <w:rPr>
                            <w:rFonts w:ascii="Arial" w:hAnsi="Arial" w:cs="Arial" w:eastAsia="Arial" w:hint="default"/>
                            <w:sz w:val="14"/>
                            <w:szCs w:val="14"/>
                          </w:rPr>
                        </w:pPr>
                        <w:r>
                          <w:rPr>
                            <w:rFonts w:ascii="Arial"/>
                            <w:sz w:val="14"/>
                          </w:rPr>
                          <w:t>40%</w:t>
                        </w:r>
                      </w:p>
                      <w:p>
                        <w:pPr>
                          <w:pStyle w:val="TableParagraph"/>
                          <w:spacing w:line="240" w:lineRule="auto" w:before="72"/>
                          <w:ind w:left="687" w:right="0"/>
                          <w:jc w:val="left"/>
                          <w:rPr>
                            <w:rFonts w:ascii="Arial" w:hAnsi="Arial" w:cs="Arial" w:eastAsia="Arial" w:hint="default"/>
                            <w:sz w:val="14"/>
                            <w:szCs w:val="14"/>
                          </w:rPr>
                        </w:pPr>
                        <w:r>
                          <w:rPr>
                            <w:rFonts w:ascii="Arial"/>
                            <w:sz w:val="14"/>
                          </w:rPr>
                          <w:t>30%</w:t>
                        </w:r>
                      </w:p>
                      <w:p>
                        <w:pPr>
                          <w:pStyle w:val="TableParagraph"/>
                          <w:tabs>
                            <w:tab w:pos="1320" w:val="left" w:leader="none"/>
                            <w:tab w:pos="2063" w:val="left" w:leader="none"/>
                            <w:tab w:pos="2807" w:val="left" w:leader="none"/>
                            <w:tab w:pos="3551" w:val="left" w:leader="none"/>
                          </w:tabs>
                          <w:spacing w:line="226" w:lineRule="exact" w:before="11"/>
                          <w:ind w:left="687" w:right="0"/>
                          <w:jc w:val="left"/>
                          <w:rPr>
                            <w:rFonts w:ascii="Arial" w:hAnsi="Arial" w:cs="Arial" w:eastAsia="Arial" w:hint="default"/>
                            <w:sz w:val="14"/>
                            <w:szCs w:val="14"/>
                          </w:rPr>
                        </w:pPr>
                        <w:r>
                          <w:rPr>
                            <w:rFonts w:ascii="Arial"/>
                            <w:w w:val="95"/>
                            <w:sz w:val="14"/>
                          </w:rPr>
                          <w:t>20%</w:t>
                          <w:tab/>
                        </w:r>
                        <w:r>
                          <w:rPr>
                            <w:rFonts w:ascii="Arial"/>
                            <w:spacing w:val="-1"/>
                            <w:w w:val="95"/>
                            <w:position w:val="6"/>
                            <w:sz w:val="14"/>
                          </w:rPr>
                          <w:t>46%</w:t>
                          <w:tab/>
                        </w:r>
                        <w:r>
                          <w:rPr>
                            <w:rFonts w:ascii="Arial"/>
                            <w:spacing w:val="-1"/>
                            <w:w w:val="95"/>
                            <w:position w:val="2"/>
                            <w:sz w:val="14"/>
                          </w:rPr>
                          <w:t>42%</w:t>
                          <w:tab/>
                        </w:r>
                        <w:r>
                          <w:rPr>
                            <w:rFonts w:ascii="Arial"/>
                            <w:spacing w:val="-1"/>
                            <w:w w:val="95"/>
                            <w:position w:val="-2"/>
                            <w:sz w:val="14"/>
                          </w:rPr>
                          <w:t>38%</w:t>
                          <w:tab/>
                        </w:r>
                        <w:r>
                          <w:rPr>
                            <w:rFonts w:ascii="Arial"/>
                            <w:spacing w:val="-1"/>
                            <w:position w:val="-5"/>
                            <w:sz w:val="14"/>
                          </w:rPr>
                          <w:t>35%</w:t>
                        </w:r>
                        <w:r>
                          <w:rPr>
                            <w:rFonts w:ascii="Arial"/>
                            <w:sz w:val="14"/>
                          </w:rPr>
                        </w:r>
                      </w:p>
                      <w:p>
                        <w:pPr>
                          <w:pStyle w:val="TableParagraph"/>
                          <w:spacing w:line="86" w:lineRule="exact"/>
                          <w:ind w:right="722"/>
                          <w:jc w:val="right"/>
                          <w:rPr>
                            <w:rFonts w:ascii="Arial" w:hAnsi="Arial" w:cs="Arial" w:eastAsia="Arial" w:hint="default"/>
                            <w:sz w:val="14"/>
                            <w:szCs w:val="14"/>
                          </w:rPr>
                        </w:pPr>
                        <w:r>
                          <w:rPr>
                            <w:rFonts w:ascii="Arial"/>
                            <w:spacing w:val="-1"/>
                            <w:w w:val="95"/>
                            <w:sz w:val="14"/>
                          </w:rPr>
                          <w:t>31%</w:t>
                        </w:r>
                        <w:r>
                          <w:rPr>
                            <w:rFonts w:ascii="Arial"/>
                            <w:sz w:val="14"/>
                          </w:rPr>
                        </w:r>
                      </w:p>
                      <w:p>
                        <w:pPr>
                          <w:pStyle w:val="TableParagraph"/>
                          <w:spacing w:line="141" w:lineRule="exact"/>
                          <w:ind w:left="687" w:right="0"/>
                          <w:jc w:val="left"/>
                          <w:rPr>
                            <w:rFonts w:ascii="Arial" w:hAnsi="Arial" w:cs="Arial" w:eastAsia="Arial" w:hint="default"/>
                            <w:sz w:val="14"/>
                            <w:szCs w:val="14"/>
                          </w:rPr>
                        </w:pPr>
                        <w:r>
                          <w:rPr>
                            <w:rFonts w:ascii="Arial"/>
                            <w:sz w:val="14"/>
                          </w:rPr>
                          <w:t>10%</w:t>
                        </w:r>
                      </w:p>
                      <w:p>
                        <w:pPr>
                          <w:pStyle w:val="TableParagraph"/>
                          <w:spacing w:line="240" w:lineRule="auto" w:before="72"/>
                          <w:ind w:left="765" w:right="0"/>
                          <w:jc w:val="left"/>
                          <w:rPr>
                            <w:rFonts w:ascii="Arial" w:hAnsi="Arial" w:cs="Arial" w:eastAsia="Arial" w:hint="default"/>
                            <w:sz w:val="14"/>
                            <w:szCs w:val="14"/>
                          </w:rPr>
                        </w:pPr>
                        <w:r>
                          <w:rPr>
                            <w:rFonts w:ascii="Arial"/>
                            <w:sz w:val="14"/>
                          </w:rPr>
                          <w:t>0%</w:t>
                        </w:r>
                      </w:p>
                      <w:p>
                        <w:pPr>
                          <w:pStyle w:val="TableParagraph"/>
                          <w:tabs>
                            <w:tab w:pos="743" w:val="left" w:leader="none"/>
                            <w:tab w:pos="1487" w:val="left" w:leader="none"/>
                            <w:tab w:pos="2231" w:val="left" w:leader="none"/>
                            <w:tab w:pos="2975" w:val="left" w:leader="none"/>
                          </w:tabs>
                          <w:spacing w:line="240" w:lineRule="auto" w:before="5"/>
                          <w:ind w:right="704"/>
                          <w:jc w:val="right"/>
                          <w:rPr>
                            <w:rFonts w:ascii="Arial" w:hAnsi="Arial" w:cs="Arial" w:eastAsia="Arial" w:hint="default"/>
                            <w:sz w:val="14"/>
                            <w:szCs w:val="14"/>
                          </w:rPr>
                        </w:pPr>
                        <w:r>
                          <w:rPr>
                            <w:rFonts w:ascii="Arial"/>
                            <w:spacing w:val="-1"/>
                            <w:sz w:val="14"/>
                          </w:rPr>
                          <w:t>2016</w:t>
                          <w:tab/>
                          <w:t>2017</w:t>
                          <w:tab/>
                          <w:t>2018</w:t>
                          <w:tab/>
                          <w:t>2019</w:t>
                          <w:tab/>
                          <w:t>2020</w:t>
                        </w:r>
                      </w:p>
                    </w:tc>
                  </w:tr>
                  <w:tr>
                    <w:trPr>
                      <w:trHeight w:val="331" w:hRule="exact"/>
                    </w:trPr>
                    <w:tc>
                      <w:tcPr>
                        <w:tcW w:w="4358" w:type="dxa"/>
                        <w:tcBorders>
                          <w:top w:val="nil" w:sz="6" w:space="0" w:color="auto"/>
                          <w:left w:val="nil" w:sz="6" w:space="0" w:color="auto"/>
                          <w:bottom w:val="single" w:sz="4" w:space="0" w:color="044B80"/>
                          <w:right w:val="nil" w:sz="6" w:space="0" w:color="auto"/>
                        </w:tcBorders>
                      </w:tcPr>
                      <w:p>
                        <w:pPr/>
                      </w:p>
                    </w:tc>
                    <w:tc>
                      <w:tcPr>
                        <w:tcW w:w="5296" w:type="dxa"/>
                        <w:tcBorders>
                          <w:top w:val="nil" w:sz="6" w:space="0" w:color="auto"/>
                          <w:left w:val="nil" w:sz="6" w:space="0" w:color="auto"/>
                          <w:bottom w:val="single" w:sz="8" w:space="0" w:color="044B80"/>
                          <w:right w:val="nil" w:sz="6" w:space="0" w:color="auto"/>
                        </w:tcBorders>
                      </w:tcPr>
                      <w:p>
                        <w:pPr/>
                      </w:p>
                    </w:tc>
                  </w:tr>
                  <w:tr>
                    <w:trPr>
                      <w:trHeight w:val="264" w:hRule="exact"/>
                    </w:trPr>
                    <w:tc>
                      <w:tcPr>
                        <w:tcW w:w="4358" w:type="dxa"/>
                        <w:tcBorders>
                          <w:top w:val="single" w:sz="4" w:space="0" w:color="044B80"/>
                          <w:left w:val="nil" w:sz="6" w:space="0" w:color="auto"/>
                          <w:bottom w:val="nil" w:sz="6" w:space="0" w:color="auto"/>
                          <w:right w:val="nil" w:sz="6" w:space="0" w:color="auto"/>
                        </w:tcBorders>
                      </w:tcPr>
                      <w:p>
                        <w:pPr>
                          <w:pStyle w:val="TableParagraph"/>
                          <w:spacing w:line="240" w:lineRule="auto" w:before="29"/>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20"/>
                            <w:w w:val="95"/>
                            <w:sz w:val="16"/>
                            <w:szCs w:val="16"/>
                          </w:rPr>
                          <w:t> </w:t>
                        </w:r>
                        <w:r>
                          <w:rPr>
                            <w:rFonts w:ascii="Times New Roman" w:hAnsi="Times New Roman" w:cs="Times New Roman" w:eastAsia="Times New Roman" w:hint="default"/>
                            <w:i/>
                            <w:w w:val="95"/>
                            <w:sz w:val="16"/>
                            <w:szCs w:val="16"/>
                          </w:rPr>
                          <w:t>IDC</w:t>
                        </w:r>
                        <w:r>
                          <w:rPr>
                            <w:rFonts w:ascii="宋体" w:hAnsi="宋体" w:cs="宋体" w:eastAsia="宋体" w:hint="default"/>
                            <w:w w:val="95"/>
                            <w:sz w:val="17"/>
                            <w:szCs w:val="17"/>
                          </w:rPr>
                          <w:t>，中信建投证券研究发展部</w:t>
                        </w:r>
                        <w:r>
                          <w:rPr>
                            <w:rFonts w:ascii="宋体" w:hAnsi="宋体" w:cs="宋体" w:eastAsia="宋体" w:hint="default"/>
                            <w:sz w:val="17"/>
                            <w:szCs w:val="17"/>
                          </w:rPr>
                        </w:r>
                      </w:p>
                    </w:tc>
                    <w:tc>
                      <w:tcPr>
                        <w:tcW w:w="5296" w:type="dxa"/>
                        <w:tcBorders>
                          <w:top w:val="single" w:sz="8" w:space="0" w:color="044B80"/>
                          <w:left w:val="nil" w:sz="6" w:space="0" w:color="auto"/>
                          <w:bottom w:val="nil" w:sz="6" w:space="0" w:color="auto"/>
                          <w:right w:val="nil" w:sz="6" w:space="0" w:color="auto"/>
                        </w:tcBorders>
                      </w:tcPr>
                      <w:p>
                        <w:pPr>
                          <w:pStyle w:val="TableParagraph"/>
                          <w:spacing w:line="240" w:lineRule="auto" w:before="24"/>
                          <w:ind w:left="478"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w:t>
                        </w:r>
                        <w:r>
                          <w:rPr>
                            <w:rFonts w:ascii="Times New Roman" w:hAnsi="Times New Roman" w:cs="Times New Roman" w:eastAsia="Times New Roman" w:hint="default"/>
                            <w:i/>
                            <w:spacing w:val="20"/>
                            <w:w w:val="95"/>
                            <w:sz w:val="16"/>
                            <w:szCs w:val="16"/>
                          </w:rPr>
                          <w:t> </w:t>
                        </w:r>
                        <w:r>
                          <w:rPr>
                            <w:rFonts w:ascii="Times New Roman" w:hAnsi="Times New Roman" w:cs="Times New Roman" w:eastAsia="Times New Roman" w:hint="default"/>
                            <w:i/>
                            <w:w w:val="95"/>
                            <w:sz w:val="16"/>
                            <w:szCs w:val="16"/>
                          </w:rPr>
                          <w:t>IDC</w:t>
                        </w:r>
                        <w:r>
                          <w:rPr>
                            <w:rFonts w:ascii="宋体" w:hAnsi="宋体" w:cs="宋体" w:eastAsia="宋体" w:hint="default"/>
                            <w:w w:val="95"/>
                            <w:sz w:val="17"/>
                            <w:szCs w:val="17"/>
                          </w:rPr>
                          <w:t>，中信建投证券研究发展部</w:t>
                        </w:r>
                        <w:r>
                          <w:rPr>
                            <w:rFonts w:ascii="宋体" w:hAnsi="宋体" w:cs="宋体" w:eastAsia="宋体" w:hint="default"/>
                            <w:sz w:val="17"/>
                            <w:szCs w:val="17"/>
                          </w:rPr>
                        </w:r>
                      </w:p>
                    </w:tc>
                  </w:tr>
                </w:tbl>
                <w:p>
                  <w:pPr/>
                </w:p>
              </w:txbxContent>
            </v:textbox>
            <w10:wrap type="none"/>
          </v:shape>
        </w:pict>
      </w:r>
      <w:bookmarkStart w:name="_bookmark119" w:id="120"/>
      <w:bookmarkEnd w:id="120"/>
      <w:r>
        <w:rPr/>
      </w:r>
      <w:bookmarkStart w:name="_bookmark120" w:id="121"/>
      <w:bookmarkEnd w:id="121"/>
      <w:r>
        <w:rPr/>
      </w:r>
      <w:r>
        <w:rPr>
          <w:rFonts w:ascii="Arial"/>
          <w:spacing w:val="-1"/>
          <w:sz w:val="14"/>
        </w:rPr>
        <w:t>Largan</w:t>
        <w:tab/>
      </w:r>
      <w:r>
        <w:rPr>
          <w:rFonts w:ascii="Arial"/>
          <w:w w:val="95"/>
          <w:sz w:val="14"/>
        </w:rPr>
        <w:t>Kantatsu</w:t>
        <w:tab/>
        <w:t>AAC</w:t>
        <w:tab/>
      </w:r>
      <w:r>
        <w:rPr>
          <w:rFonts w:ascii="Arial"/>
          <w:spacing w:val="-1"/>
          <w:sz w:val="14"/>
        </w:rPr>
        <w:t>Sunny</w:t>
        <w:tab/>
      </w:r>
      <w:r>
        <w:rPr>
          <w:rFonts w:ascii="Arial"/>
          <w:sz w:val="14"/>
        </w:rPr>
        <w:t>Others</w:t>
      </w: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20"/>
          <w:szCs w:val="20"/>
        </w:rPr>
      </w:pPr>
    </w:p>
    <w:p>
      <w:pPr>
        <w:pStyle w:val="Heading3"/>
        <w:spacing w:line="240" w:lineRule="auto" w:before="168"/>
        <w:ind w:right="0"/>
        <w:jc w:val="both"/>
      </w:pPr>
      <w:r>
        <w:rPr>
          <w:rFonts w:ascii="Arial" w:hAnsi="Arial" w:cs="Arial" w:eastAsia="Arial" w:hint="default"/>
          <w:color w:val="044E7D"/>
        </w:rPr>
        <w:t>2.5.5</w:t>
      </w:r>
      <w:r>
        <w:rPr>
          <w:rFonts w:ascii="Arial" w:hAnsi="Arial" w:cs="Arial" w:eastAsia="Arial" w:hint="default"/>
          <w:color w:val="044E7D"/>
          <w:spacing w:val="50"/>
        </w:rPr>
        <w:t> </w:t>
      </w:r>
      <w:r>
        <w:rPr>
          <w:color w:val="044E7D"/>
        </w:rPr>
        <w:t>摄像头模组行业洗牌基本完成，龙头厂商迎来盈利回升期</w:t>
      </w:r>
      <w:r>
        <w:rPr/>
      </w:r>
    </w:p>
    <w:p>
      <w:pPr>
        <w:pStyle w:val="BodyText"/>
        <w:spacing w:line="240" w:lineRule="auto" w:before="169"/>
        <w:ind w:left="534" w:right="0"/>
        <w:jc w:val="left"/>
      </w:pPr>
      <w:r>
        <w:rPr>
          <w:rFonts w:ascii="Times New Roman" w:hAnsi="Times New Roman" w:cs="Times New Roman" w:eastAsia="Times New Roman" w:hint="default"/>
        </w:rPr>
        <w:t>2018</w:t>
      </w:r>
      <w:r>
        <w:rPr>
          <w:rFonts w:ascii="Times New Roman" w:hAnsi="Times New Roman" w:cs="Times New Roman" w:eastAsia="Times New Roman" w:hint="default"/>
          <w:spacing w:val="-2"/>
        </w:rPr>
        <w:t> </w:t>
      </w:r>
      <w:r>
        <w:rPr/>
        <w:t>年，摄像头模组厂商毛利和</w:t>
      </w:r>
      <w:r>
        <w:rPr>
          <w:spacing w:val="-50"/>
        </w:rPr>
        <w:t> </w:t>
      </w:r>
      <w:r>
        <w:rPr>
          <w:rFonts w:ascii="Times New Roman" w:hAnsi="Times New Roman" w:cs="Times New Roman" w:eastAsia="Times New Roman" w:hint="default"/>
        </w:rPr>
        <w:t>ASP</w:t>
      </w:r>
      <w:r>
        <w:rPr>
          <w:rFonts w:ascii="Times New Roman" w:hAnsi="Times New Roman" w:cs="Times New Roman" w:eastAsia="Times New Roman" w:hint="default"/>
          <w:spacing w:val="-1"/>
        </w:rPr>
        <w:t> </w:t>
      </w:r>
      <w:r>
        <w:rPr/>
        <w:t>承压，</w:t>
      </w:r>
      <w:r>
        <w:rPr>
          <w:rFonts w:ascii="Times New Roman" w:hAnsi="Times New Roman" w:cs="Times New Roman" w:eastAsia="Times New Roman" w:hint="default"/>
        </w:rPr>
        <w:t>2019</w:t>
      </w:r>
      <w:r>
        <w:rPr>
          <w:rFonts w:ascii="Times New Roman" w:hAnsi="Times New Roman" w:cs="Times New Roman" w:eastAsia="Times New Roman" w:hint="default"/>
          <w:spacing w:val="-2"/>
        </w:rPr>
        <w:t> </w:t>
      </w:r>
      <w:r>
        <w:rPr/>
        <w:t>年</w:t>
      </w:r>
      <w:r>
        <w:rPr>
          <w:spacing w:val="-53"/>
        </w:rPr>
        <w:t> </w:t>
      </w:r>
      <w:r>
        <w:rPr>
          <w:rFonts w:ascii="Times New Roman" w:hAnsi="Times New Roman" w:cs="Times New Roman" w:eastAsia="Times New Roman" w:hint="default"/>
        </w:rPr>
        <w:t>H2</w:t>
      </w:r>
      <w:r>
        <w:rPr>
          <w:rFonts w:ascii="Times New Roman" w:hAnsi="Times New Roman" w:cs="Times New Roman" w:eastAsia="Times New Roman" w:hint="default"/>
          <w:spacing w:val="-1"/>
        </w:rPr>
        <w:t> </w:t>
      </w:r>
      <w:r>
        <w:rPr/>
        <w:t>开始回升。</w:t>
      </w:r>
    </w:p>
    <w:p>
      <w:pPr>
        <w:spacing w:line="240" w:lineRule="auto" w:before="12"/>
        <w:ind w:right="0"/>
        <w:rPr>
          <w:rFonts w:ascii="宋体" w:hAnsi="宋体" w:cs="宋体" w:eastAsia="宋体" w:hint="default"/>
          <w:sz w:val="16"/>
          <w:szCs w:val="16"/>
        </w:rPr>
      </w:pPr>
    </w:p>
    <w:p>
      <w:pPr>
        <w:spacing w:before="0"/>
        <w:ind w:left="536" w:right="0" w:firstLine="0"/>
        <w:jc w:val="left"/>
        <w:rPr>
          <w:rFonts w:ascii="宋体" w:hAnsi="宋体" w:cs="宋体" w:eastAsia="宋体" w:hint="default"/>
          <w:sz w:val="20"/>
          <w:szCs w:val="20"/>
        </w:rPr>
      </w:pPr>
      <w:r>
        <w:rPr>
          <w:rFonts w:ascii="Times New Roman" w:hAnsi="Times New Roman" w:cs="Times New Roman" w:eastAsia="Times New Roman" w:hint="default"/>
          <w:b/>
          <w:bCs/>
          <w:sz w:val="20"/>
          <w:szCs w:val="20"/>
        </w:rPr>
        <w:t>2018</w:t>
      </w:r>
      <w:r>
        <w:rPr>
          <w:rFonts w:ascii="Times New Roman" w:hAnsi="Times New Roman" w:cs="Times New Roman" w:eastAsia="Times New Roman" w:hint="default"/>
          <w:b/>
          <w:bCs/>
          <w:spacing w:val="-24"/>
          <w:sz w:val="20"/>
          <w:szCs w:val="20"/>
        </w:rPr>
        <w:t> </w:t>
      </w:r>
      <w:r>
        <w:rPr>
          <w:rFonts w:ascii="Microsoft JhengHei" w:hAnsi="Microsoft JhengHei" w:cs="Microsoft JhengHei" w:eastAsia="Microsoft JhengHei" w:hint="default"/>
          <w:b/>
          <w:bCs/>
          <w:sz w:val="20"/>
          <w:szCs w:val="20"/>
        </w:rPr>
        <w:t>年，由于资本大量进入导致行业供需不平衡。</w:t>
      </w:r>
      <w:r>
        <w:rPr>
          <w:rFonts w:ascii="宋体" w:hAnsi="宋体" w:cs="宋体" w:eastAsia="宋体" w:hint="default"/>
          <w:sz w:val="20"/>
          <w:szCs w:val="20"/>
        </w:rPr>
        <w:t>光学厂商及半导体封装厂商大量进入，仅大陆地区的摄</w:t>
      </w:r>
    </w:p>
    <w:p>
      <w:pPr>
        <w:pStyle w:val="BodyText"/>
        <w:spacing w:line="271" w:lineRule="auto" w:before="27"/>
        <w:ind w:right="235"/>
        <w:jc w:val="both"/>
      </w:pPr>
      <w:r>
        <w:rPr/>
        <w:t>像头模组厂商就多达 </w:t>
      </w:r>
      <w:r>
        <w:rPr>
          <w:rFonts w:ascii="Times New Roman" w:hAnsi="Times New Roman" w:cs="Times New Roman" w:eastAsia="Times New Roman" w:hint="default"/>
        </w:rPr>
        <w:t>100</w:t>
      </w:r>
      <w:r>
        <w:rPr>
          <w:rFonts w:ascii="Times New Roman" w:hAnsi="Times New Roman" w:cs="Times New Roman" w:eastAsia="Times New Roman" w:hint="default"/>
          <w:spacing w:val="-20"/>
        </w:rPr>
        <w:t> </w:t>
      </w:r>
      <w:r>
        <w:rPr/>
        <w:t>余家，一线模组厂商纷纷扩产，导致竞争激烈，单价较低。下游智能手机需求下滑， </w:t>
      </w:r>
      <w:r>
        <w:rPr>
          <w:w w:val="95"/>
        </w:rPr>
        <w:t>头部手机厂商份额占比提高，压制模组厂商利润。终端厂商对于双摄</w:t>
      </w:r>
      <w:r>
        <w:rPr>
          <w:rFonts w:ascii="Times New Roman" w:hAnsi="Times New Roman" w:cs="Times New Roman" w:eastAsia="Times New Roman" w:hint="default"/>
          <w:w w:val="95"/>
        </w:rPr>
        <w:t>/</w:t>
      </w:r>
      <w:r>
        <w:rPr>
          <w:w w:val="95"/>
        </w:rPr>
        <w:t>多摄模组采取分拆采购，提升低端模组采 </w:t>
      </w:r>
      <w:r>
        <w:rPr/>
        <w:t>购比例，进一步压缩厂商利润。</w:t>
      </w:r>
    </w:p>
    <w:p>
      <w:pPr>
        <w:spacing w:line="240" w:lineRule="auto" w:before="12"/>
        <w:ind w:right="0"/>
        <w:rPr>
          <w:rFonts w:ascii="宋体" w:hAnsi="宋体" w:cs="宋体" w:eastAsia="宋体" w:hint="default"/>
          <w:sz w:val="15"/>
          <w:szCs w:val="15"/>
        </w:rPr>
      </w:pPr>
    </w:p>
    <w:p>
      <w:pPr>
        <w:spacing w:line="264" w:lineRule="auto" w:before="0"/>
        <w:ind w:left="132" w:right="235" w:firstLine="403"/>
        <w:jc w:val="both"/>
        <w:rPr>
          <w:rFonts w:ascii="宋体" w:hAnsi="宋体" w:cs="宋体" w:eastAsia="宋体" w:hint="default"/>
          <w:sz w:val="20"/>
          <w:szCs w:val="20"/>
        </w:rPr>
      </w:pPr>
      <w:r>
        <w:rPr>
          <w:rFonts w:ascii="Times New Roman" w:hAnsi="Times New Roman" w:cs="Times New Roman" w:eastAsia="Times New Roman" w:hint="default"/>
          <w:b/>
          <w:bCs/>
          <w:w w:val="95"/>
          <w:sz w:val="20"/>
          <w:szCs w:val="20"/>
        </w:rPr>
        <w:t>2019 </w:t>
      </w:r>
      <w:r>
        <w:rPr>
          <w:rFonts w:ascii="Microsoft JhengHei" w:hAnsi="Microsoft JhengHei" w:cs="Microsoft JhengHei" w:eastAsia="Microsoft JhengHei" w:hint="default"/>
          <w:b/>
          <w:bCs/>
          <w:w w:val="95"/>
          <w:sz w:val="20"/>
          <w:szCs w:val="20"/>
        </w:rPr>
        <w:t>年行业洗牌基本完成，毛利稳定在 </w:t>
      </w:r>
      <w:r>
        <w:rPr>
          <w:rFonts w:ascii="Times New Roman" w:hAnsi="Times New Roman" w:cs="Times New Roman" w:eastAsia="Times New Roman" w:hint="default"/>
          <w:b/>
          <w:bCs/>
          <w:w w:val="95"/>
          <w:sz w:val="20"/>
          <w:szCs w:val="20"/>
        </w:rPr>
        <w:t>8%-10%</w:t>
      </w:r>
      <w:r>
        <w:rPr>
          <w:rFonts w:ascii="Microsoft JhengHei" w:hAnsi="Microsoft JhengHei" w:cs="Microsoft JhengHei" w:eastAsia="Microsoft JhengHei" w:hint="default"/>
          <w:b/>
          <w:bCs/>
          <w:w w:val="95"/>
          <w:sz w:val="20"/>
          <w:szCs w:val="20"/>
        </w:rPr>
        <w:t>左右。</w:t>
      </w:r>
      <w:r>
        <w:rPr>
          <w:rFonts w:ascii="宋体" w:hAnsi="宋体" w:cs="宋体" w:eastAsia="宋体" w:hint="default"/>
          <w:w w:val="95"/>
          <w:sz w:val="20"/>
          <w:szCs w:val="20"/>
        </w:rPr>
        <w:t>双摄</w:t>
      </w:r>
      <w:r>
        <w:rPr>
          <w:rFonts w:ascii="Times New Roman" w:hAnsi="Times New Roman" w:cs="Times New Roman" w:eastAsia="Times New Roman" w:hint="default"/>
          <w:w w:val="95"/>
          <w:sz w:val="20"/>
          <w:szCs w:val="20"/>
        </w:rPr>
        <w:t>/</w:t>
      </w:r>
      <w:r>
        <w:rPr>
          <w:rFonts w:ascii="宋体" w:hAnsi="宋体" w:cs="宋体" w:eastAsia="宋体" w:hint="default"/>
          <w:w w:val="95"/>
          <w:sz w:val="20"/>
          <w:szCs w:val="20"/>
        </w:rPr>
        <w:t>多摄对图像处理算法要求较高，需要大厂对上 </w:t>
      </w:r>
      <w:r>
        <w:rPr>
          <w:rFonts w:ascii="宋体" w:hAnsi="宋体" w:cs="宋体" w:eastAsia="宋体" w:hint="default"/>
          <w:sz w:val="20"/>
          <w:szCs w:val="20"/>
        </w:rPr>
        <w:t>下游的资源整合，潜望式摄像头及</w:t>
      </w:r>
      <w:r>
        <w:rPr>
          <w:rFonts w:ascii="宋体" w:hAnsi="宋体" w:cs="宋体" w:eastAsia="宋体" w:hint="default"/>
          <w:spacing w:val="-48"/>
          <w:sz w:val="20"/>
          <w:szCs w:val="20"/>
        </w:rPr>
        <w:t> </w:t>
      </w:r>
      <w:r>
        <w:rPr>
          <w:rFonts w:ascii="Times New Roman" w:hAnsi="Times New Roman" w:cs="Times New Roman" w:eastAsia="Times New Roman" w:hint="default"/>
          <w:sz w:val="20"/>
          <w:szCs w:val="20"/>
        </w:rPr>
        <w:t>3D Sensing </w:t>
      </w:r>
      <w:r>
        <w:rPr>
          <w:rFonts w:ascii="宋体" w:hAnsi="宋体" w:cs="宋体" w:eastAsia="宋体" w:hint="default"/>
          <w:sz w:val="20"/>
          <w:szCs w:val="20"/>
        </w:rPr>
        <w:t>对技术要求高，行业门槛提高随着手机市场的进一步萎缩，小厂 商出局，龙头模组厂商将迎来盈利回升期。</w:t>
      </w:r>
    </w:p>
    <w:p>
      <w:pPr>
        <w:spacing w:line="240" w:lineRule="auto" w:before="0"/>
        <w:ind w:right="0"/>
        <w:rPr>
          <w:rFonts w:ascii="宋体" w:hAnsi="宋体" w:cs="宋体" w:eastAsia="宋体" w:hint="default"/>
          <w:sz w:val="20"/>
          <w:szCs w:val="20"/>
        </w:rPr>
      </w:pPr>
    </w:p>
    <w:p>
      <w:pPr>
        <w:spacing w:line="240" w:lineRule="auto" w:before="11" w:after="0"/>
        <w:ind w:right="0"/>
        <w:rPr>
          <w:rFonts w:ascii="宋体" w:hAnsi="宋体" w:cs="宋体" w:eastAsia="宋体" w:hint="default"/>
          <w:sz w:val="29"/>
          <w:szCs w:val="29"/>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00"/>
        </w:sectPr>
      </w:pPr>
    </w:p>
    <w:p>
      <w:pPr>
        <w:spacing w:line="240" w:lineRule="auto" w:before="3"/>
        <w:ind w:right="0"/>
        <w:rPr>
          <w:rFonts w:ascii="宋体" w:hAnsi="宋体" w:cs="宋体" w:eastAsia="宋体" w:hint="default"/>
          <w:sz w:val="11"/>
          <w:szCs w:val="11"/>
        </w:rPr>
      </w:pPr>
    </w:p>
    <w:p>
      <w:pPr>
        <w:spacing w:before="0"/>
        <w:ind w:left="0" w:right="2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tabs>
          <w:tab w:pos="5077" w:val="left" w:leader="none"/>
        </w:tabs>
        <w:spacing w:line="300" w:lineRule="exact" w:before="0" w:after="45"/>
        <w:ind w:left="241" w:right="0" w:firstLine="0"/>
        <w:jc w:val="left"/>
        <w:rPr>
          <w:rFonts w:ascii="Microsoft JhengHei" w:hAnsi="Microsoft JhengHei" w:cs="Microsoft JhengHei" w:eastAsia="Microsoft JhengHei" w:hint="default"/>
          <w:sz w:val="18"/>
          <w:szCs w:val="18"/>
        </w:rPr>
      </w:pPr>
      <w:bookmarkStart w:name="_bookmark121" w:id="122"/>
      <w:bookmarkEnd w:id="122"/>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2"/>
          <w:sz w:val="18"/>
          <w:szCs w:val="18"/>
        </w:rPr>
        <w:t> </w:t>
      </w:r>
      <w:r>
        <w:rPr>
          <w:rFonts w:ascii="Arial" w:hAnsi="Arial" w:cs="Arial" w:eastAsia="Arial" w:hint="default"/>
          <w:b/>
          <w:bCs/>
          <w:sz w:val="18"/>
          <w:szCs w:val="18"/>
        </w:rPr>
        <w:t>85</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2012-2019</w:t>
      </w:r>
      <w:r>
        <w:rPr>
          <w:rFonts w:ascii="Arial" w:hAnsi="Arial" w:cs="Arial" w:eastAsia="Arial" w:hint="default"/>
          <w:b/>
          <w:bCs/>
          <w:spacing w:val="-8"/>
          <w:sz w:val="18"/>
          <w:szCs w:val="18"/>
        </w:rPr>
        <w:t> </w:t>
      </w:r>
      <w:r>
        <w:rPr>
          <w:rFonts w:ascii="Microsoft JhengHei" w:hAnsi="Microsoft JhengHei" w:cs="Microsoft JhengHei" w:eastAsia="Microsoft JhengHei" w:hint="default"/>
          <w:b/>
          <w:bCs/>
          <w:sz w:val="18"/>
          <w:szCs w:val="18"/>
        </w:rPr>
        <w:t>年摄像头模组单价</w:t>
        <w:tab/>
      </w:r>
      <w:bookmarkStart w:name="_bookmark122" w:id="123"/>
      <w:bookmarkEnd w:id="123"/>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86</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2019</w:t>
      </w:r>
      <w:r>
        <w:rPr>
          <w:rFonts w:ascii="Arial" w:hAnsi="Arial" w:cs="Arial" w:eastAsia="Arial" w:hint="default"/>
          <w:b/>
          <w:bCs/>
          <w:spacing w:val="3"/>
          <w:sz w:val="18"/>
          <w:szCs w:val="18"/>
        </w:rPr>
        <w:t> </w:t>
      </w:r>
      <w:r>
        <w:rPr>
          <w:rFonts w:ascii="Microsoft JhengHei" w:hAnsi="Microsoft JhengHei" w:cs="Microsoft JhengHei" w:eastAsia="Microsoft JhengHei" w:hint="default"/>
          <w:b/>
          <w:bCs/>
          <w:sz w:val="18"/>
          <w:szCs w:val="18"/>
        </w:rPr>
        <w:t>年国内摄像头模组厂商出货情况（亿）</w:t>
      </w:r>
      <w:r>
        <w:rPr>
          <w:rFonts w:ascii="Microsoft JhengHei" w:hAnsi="Microsoft JhengHei" w:cs="Microsoft JhengHei" w:eastAsia="Microsoft JhengHei" w:hint="default"/>
          <w:sz w:val="18"/>
          <w:szCs w:val="18"/>
        </w:rPr>
      </w:r>
    </w:p>
    <w:p>
      <w:pPr>
        <w:spacing w:line="29" w:lineRule="exact"/>
        <w:ind w:left="236"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position w:val="0"/>
          <w:sz w:val="2"/>
          <w:szCs w:val="2"/>
        </w:rPr>
        <w:pict>
          <v:group style="width:483.25pt;height:1.5pt;mso-position-horizontal-relative:char;mso-position-vertical-relative:line" coordorigin="0,0" coordsize="9665,30">
            <v:group style="position:absolute;left:5;top:5;width:4818;height:2" coordorigin="5,5" coordsize="4818,2">
              <v:shape style="position:absolute;left:5;top:5;width:4818;height:2" coordorigin="5,5" coordsize="4818,0" path="m5,5l4822,5e" filled="false" stroked="true" strokeweight=".48pt" strokecolor="#044b80">
                <v:path arrowok="t"/>
              </v:shape>
            </v:group>
            <v:group style="position:absolute;left:4822;top:15;width:20;height:2" coordorigin="4822,15" coordsize="20,2">
              <v:shape style="position:absolute;left:4822;top:15;width:20;height:2" coordorigin="4822,15" coordsize="20,0" path="m4822,15l4842,15e" filled="false" stroked="true" strokeweight="1.44pt" strokecolor="#044b80">
                <v:path arrowok="t"/>
              </v:shape>
            </v:group>
            <v:group style="position:absolute;left:4842;top:5;width:4818;height:2" coordorigin="4842,5" coordsize="4818,2">
              <v:shape style="position:absolute;left:4842;top:5;width:4818;height:2" coordorigin="4842,5" coordsize="4818,0" path="m4842,5l9659,5e" filled="false" stroked="true" strokeweight=".48pt" strokecolor="#044b80">
                <v:path arrowok="t"/>
              </v:shape>
            </v:group>
          </v:group>
        </w:pict>
      </w:r>
      <w:r>
        <w:rPr>
          <w:rFonts w:ascii="Microsoft JhengHei" w:hAnsi="Microsoft JhengHei" w:cs="Microsoft JhengHei" w:eastAsia="Microsoft JhengHei" w:hint="default"/>
          <w:position w:val="0"/>
          <w:sz w:val="2"/>
          <w:szCs w:val="2"/>
        </w:rPr>
      </w:r>
    </w:p>
    <w:p>
      <w:pPr>
        <w:spacing w:line="240" w:lineRule="auto" w:before="13"/>
        <w:ind w:right="0"/>
        <w:rPr>
          <w:rFonts w:ascii="Microsoft JhengHei" w:hAnsi="Microsoft JhengHei" w:cs="Microsoft JhengHei" w:eastAsia="Microsoft JhengHei" w:hint="default"/>
          <w:b/>
          <w:bCs/>
          <w:sz w:val="7"/>
          <w:szCs w:val="7"/>
        </w:rPr>
      </w:pPr>
    </w:p>
    <w:p>
      <w:pPr>
        <w:spacing w:after="0" w:line="240" w:lineRule="auto"/>
        <w:rPr>
          <w:rFonts w:ascii="Microsoft JhengHei" w:hAnsi="Microsoft JhengHei" w:cs="Microsoft JhengHei" w:eastAsia="Microsoft JhengHei" w:hint="default"/>
          <w:sz w:val="7"/>
          <w:szCs w:val="7"/>
        </w:rPr>
        <w:sectPr>
          <w:pgSz w:w="11910" w:h="16840"/>
          <w:pgMar w:header="851" w:footer="1011" w:top="1580" w:bottom="1200" w:left="1000" w:right="900"/>
        </w:sectPr>
      </w:pPr>
    </w:p>
    <w:p>
      <w:pPr>
        <w:spacing w:before="28"/>
        <w:ind w:left="329" w:right="0" w:firstLine="0"/>
        <w:jc w:val="left"/>
        <w:rPr>
          <w:rFonts w:ascii="微软雅黑" w:hAnsi="微软雅黑" w:cs="微软雅黑" w:eastAsia="微软雅黑" w:hint="default"/>
          <w:sz w:val="14"/>
          <w:szCs w:val="14"/>
        </w:rPr>
      </w:pPr>
      <w:r>
        <w:rPr/>
        <w:pict>
          <v:group style="position:absolute;margin-left:79.033997pt;margin-top:9.107755pt;width:212.15pt;height:132.15pt;mso-position-horizontal-relative:page;mso-position-vertical-relative:paragraph;z-index:-418192" coordorigin="1581,182" coordsize="4243,2643">
            <v:group style="position:absolute;left:1635;top:187;width:2;height:2584" coordorigin="1635,187" coordsize="2,2584">
              <v:shape style="position:absolute;left:1635;top:187;width:2;height:2584" coordorigin="1635,187" coordsize="0,2584" path="m1635,2771l1635,187e" filled="false" stroked="true" strokeweight=".5pt" strokecolor="#000000">
                <v:path arrowok="t"/>
              </v:shape>
            </v:group>
            <v:group style="position:absolute;left:1586;top:2771;width:50;height:2" coordorigin="1586,2771" coordsize="50,2">
              <v:shape style="position:absolute;left:1586;top:2771;width:50;height:2" coordorigin="1586,2771" coordsize="50,0" path="m1586,2771l1635,2771e" filled="false" stroked="true" strokeweight=".5pt" strokecolor="#000000">
                <v:path arrowok="t"/>
              </v:shape>
            </v:group>
            <v:group style="position:absolute;left:1586;top:2341;width:50;height:2" coordorigin="1586,2341" coordsize="50,2">
              <v:shape style="position:absolute;left:1586;top:2341;width:50;height:2" coordorigin="1586,2341" coordsize="50,0" path="m1586,2341l1635,2341e" filled="false" stroked="true" strokeweight=".5pt" strokecolor="#000000">
                <v:path arrowok="t"/>
              </v:shape>
            </v:group>
            <v:group style="position:absolute;left:1586;top:1909;width:50;height:2" coordorigin="1586,1909" coordsize="50,2">
              <v:shape style="position:absolute;left:1586;top:1909;width:50;height:2" coordorigin="1586,1909" coordsize="50,0" path="m1586,1909l1635,1909e" filled="false" stroked="true" strokeweight=".5pt" strokecolor="#000000">
                <v:path arrowok="t"/>
              </v:shape>
            </v:group>
            <v:group style="position:absolute;left:1586;top:1479;width:50;height:2" coordorigin="1586,1479" coordsize="50,2">
              <v:shape style="position:absolute;left:1586;top:1479;width:50;height:2" coordorigin="1586,1479" coordsize="50,0" path="m1586,1479l1635,1479e" filled="false" stroked="true" strokeweight=".5pt" strokecolor="#000000">
                <v:path arrowok="t"/>
              </v:shape>
            </v:group>
            <v:group style="position:absolute;left:1586;top:1047;width:50;height:2" coordorigin="1586,1047" coordsize="50,2">
              <v:shape style="position:absolute;left:1586;top:1047;width:50;height:2" coordorigin="1586,1047" coordsize="50,0" path="m1586,1047l1635,1047e" filled="false" stroked="true" strokeweight=".5pt" strokecolor="#000000">
                <v:path arrowok="t"/>
              </v:shape>
            </v:group>
            <v:group style="position:absolute;left:1586;top:618;width:50;height:2" coordorigin="1586,618" coordsize="50,2">
              <v:shape style="position:absolute;left:1586;top:618;width:50;height:2" coordorigin="1586,618" coordsize="50,0" path="m1586,618l1635,618e" filled="false" stroked="true" strokeweight=".5pt" strokecolor="#000000">
                <v:path arrowok="t"/>
              </v:shape>
            </v:group>
            <v:group style="position:absolute;left:1586;top:187;width:50;height:2" coordorigin="1586,187" coordsize="50,2">
              <v:shape style="position:absolute;left:1586;top:187;width:50;height:2" coordorigin="1586,187" coordsize="50,0" path="m1586,187l1635,187e" filled="false" stroked="true" strokeweight=".5pt" strokecolor="#000000">
                <v:path arrowok="t"/>
              </v:shape>
            </v:group>
            <v:group style="position:absolute;left:1635;top:2771;width:4183;height:2" coordorigin="1635,2771" coordsize="4183,2">
              <v:shape style="position:absolute;left:1635;top:2771;width:4183;height:2" coordorigin="1635,2771" coordsize="4183,0" path="m1635,2771l5818,2771e" filled="false" stroked="true" strokeweight=".5pt" strokecolor="#000000">
                <v:path arrowok="t"/>
              </v:shape>
            </v:group>
            <v:group style="position:absolute;left:1635;top:2771;width:2;height:50" coordorigin="1635,2771" coordsize="2,50">
              <v:shape style="position:absolute;left:1635;top:2771;width:2;height:50" coordorigin="1635,2771" coordsize="0,50" path="m1635,2771l1635,2820e" filled="false" stroked="true" strokeweight=".5pt" strokecolor="#000000">
                <v:path arrowok="t"/>
              </v:shape>
            </v:group>
            <v:group style="position:absolute;left:1913;top:2771;width:2;height:50" coordorigin="1913,2771" coordsize="2,50">
              <v:shape style="position:absolute;left:1913;top:2771;width:2;height:50" coordorigin="1913,2771" coordsize="0,50" path="m1913,2771l1913,2820e" filled="false" stroked="true" strokeweight=".5pt" strokecolor="#000000">
                <v:path arrowok="t"/>
              </v:shape>
            </v:group>
            <v:group style="position:absolute;left:2194;top:2771;width:2;height:50" coordorigin="2194,2771" coordsize="2,50">
              <v:shape style="position:absolute;left:2194;top:2771;width:2;height:50" coordorigin="2194,2771" coordsize="0,50" path="m2194,2771l2194,2820e" filled="false" stroked="true" strokeweight=".5pt" strokecolor="#000000">
                <v:path arrowok="t"/>
              </v:shape>
            </v:group>
            <v:group style="position:absolute;left:2472;top:2771;width:2;height:50" coordorigin="2472,2771" coordsize="2,50">
              <v:shape style="position:absolute;left:2472;top:2771;width:2;height:50" coordorigin="2472,2771" coordsize="0,50" path="m2472,2771l2472,2820e" filled="false" stroked="true" strokeweight=".5pt" strokecolor="#000000">
                <v:path arrowok="t"/>
              </v:shape>
            </v:group>
            <v:group style="position:absolute;left:2750;top:2771;width:2;height:50" coordorigin="2750,2771" coordsize="2,50">
              <v:shape style="position:absolute;left:2750;top:2771;width:2;height:50" coordorigin="2750,2771" coordsize="0,50" path="m2750,2771l2750,2820e" filled="false" stroked="true" strokeweight=".5pt" strokecolor="#000000">
                <v:path arrowok="t"/>
              </v:shape>
            </v:group>
            <v:group style="position:absolute;left:3029;top:2771;width:2;height:50" coordorigin="3029,2771" coordsize="2,50">
              <v:shape style="position:absolute;left:3029;top:2771;width:2;height:50" coordorigin="3029,2771" coordsize="0,50" path="m3029,2771l3029,2820e" filled="false" stroked="true" strokeweight=".5pt" strokecolor="#000000">
                <v:path arrowok="t"/>
              </v:shape>
            </v:group>
            <v:group style="position:absolute;left:3307;top:2771;width:2;height:50" coordorigin="3307,2771" coordsize="2,50">
              <v:shape style="position:absolute;left:3307;top:2771;width:2;height:50" coordorigin="3307,2771" coordsize="0,50" path="m3307,2771l3307,2820e" filled="false" stroked="true" strokeweight=".5pt" strokecolor="#000000">
                <v:path arrowok="t"/>
              </v:shape>
            </v:group>
            <v:group style="position:absolute;left:3588;top:2771;width:2;height:50" coordorigin="3588,2771" coordsize="2,50">
              <v:shape style="position:absolute;left:3588;top:2771;width:2;height:50" coordorigin="3588,2771" coordsize="0,50" path="m3588,2771l3588,2820e" filled="false" stroked="true" strokeweight=".5pt" strokecolor="#000000">
                <v:path arrowok="t"/>
              </v:shape>
            </v:group>
            <v:group style="position:absolute;left:3866;top:2771;width:2;height:50" coordorigin="3866,2771" coordsize="2,50">
              <v:shape style="position:absolute;left:3866;top:2771;width:2;height:50" coordorigin="3866,2771" coordsize="0,50" path="m3866,2771l3866,2820e" filled="false" stroked="true" strokeweight=".5pt" strokecolor="#000000">
                <v:path arrowok="t"/>
              </v:shape>
            </v:group>
            <v:group style="position:absolute;left:4145;top:2771;width:2;height:50" coordorigin="4145,2771" coordsize="2,50">
              <v:shape style="position:absolute;left:4145;top:2771;width:2;height:50" coordorigin="4145,2771" coordsize="0,50" path="m4145,2771l4145,2820e" filled="false" stroked="true" strokeweight=".5pt" strokecolor="#000000">
                <v:path arrowok="t"/>
              </v:shape>
            </v:group>
            <v:group style="position:absolute;left:4423;top:2771;width:2;height:50" coordorigin="4423,2771" coordsize="2,50">
              <v:shape style="position:absolute;left:4423;top:2771;width:2;height:50" coordorigin="4423,2771" coordsize="0,50" path="m4423,2771l4423,2820e" filled="false" stroked="true" strokeweight=".5pt" strokecolor="#000000">
                <v:path arrowok="t"/>
              </v:shape>
            </v:group>
            <v:group style="position:absolute;left:4702;top:2771;width:2;height:50" coordorigin="4702,2771" coordsize="2,50">
              <v:shape style="position:absolute;left:4702;top:2771;width:2;height:50" coordorigin="4702,2771" coordsize="0,50" path="m4702,2771l4702,2820e" filled="false" stroked="true" strokeweight=".5pt" strokecolor="#000000">
                <v:path arrowok="t"/>
              </v:shape>
            </v:group>
            <v:group style="position:absolute;left:4982;top:2771;width:2;height:50" coordorigin="4982,2771" coordsize="2,50">
              <v:shape style="position:absolute;left:4982;top:2771;width:2;height:50" coordorigin="4982,2771" coordsize="0,50" path="m4982,2771l4982,2820e" filled="false" stroked="true" strokeweight=".5pt" strokecolor="#000000">
                <v:path arrowok="t"/>
              </v:shape>
            </v:group>
            <v:group style="position:absolute;left:5261;top:2771;width:2;height:50" coordorigin="5261,2771" coordsize="2,50">
              <v:shape style="position:absolute;left:5261;top:2771;width:2;height:50" coordorigin="5261,2771" coordsize="0,50" path="m5261,2771l5261,2820e" filled="false" stroked="true" strokeweight=".5pt" strokecolor="#000000">
                <v:path arrowok="t"/>
              </v:shape>
            </v:group>
            <v:group style="position:absolute;left:5539;top:2771;width:2;height:50" coordorigin="5539,2771" coordsize="2,50">
              <v:shape style="position:absolute;left:5539;top:2771;width:2;height:50" coordorigin="5539,2771" coordsize="0,50" path="m5539,2771l5539,2820e" filled="false" stroked="true" strokeweight=".5pt" strokecolor="#000000">
                <v:path arrowok="t"/>
              </v:shape>
            </v:group>
            <v:group style="position:absolute;left:5818;top:2771;width:2;height:50" coordorigin="5818,2771" coordsize="2,50">
              <v:shape style="position:absolute;left:5818;top:2771;width:2;height:50" coordorigin="5818,2771" coordsize="0,50" path="m5818,2771l5818,2820e" filled="false" stroked="true" strokeweight=".5pt" strokecolor="#000000">
                <v:path arrowok="t"/>
              </v:shape>
            </v:group>
            <v:group style="position:absolute;left:1774;top:1165;width:3905;height:681" coordorigin="1774,1165" coordsize="3905,681">
              <v:shape style="position:absolute;left:1774;top:1165;width:3905;height:681" coordorigin="1774,1165" coordsize="3905,681" path="m1774,1729l2054,1621,2333,1578,2611,1467,2890,1587,3168,1690,3449,1758,3727,1837,4006,1794,4284,1690,4562,1441,4841,1165,5122,1690,5400,1779,5679,1845e" filled="false" stroked="true" strokeweight="1.25pt" strokecolor="#ff0000">
                <v:path arrowok="t"/>
              </v:shape>
            </v:group>
            <v:group style="position:absolute;left:1774;top:415;width:3626;height:1284" coordorigin="1774,415" coordsize="3626,1284">
              <v:shape style="position:absolute;left:1774;top:415;width:3626;height:1284" coordorigin="1774,415" coordsize="3626,1284" path="m1774,1699l2054,1633,2333,1458,2611,1285,2890,1203,3168,1234,3449,1338,3727,1117,4006,997,4284,980,4562,608,4841,415,5122,606,5400,942e" filled="false" stroked="true" strokeweight="1.25pt" strokecolor="#ff0000">
                <v:path arrowok="t"/>
              </v:shape>
            </v:group>
            <v:group style="position:absolute;left:2628;top:2247;width:384;height:2" coordorigin="2628,2247" coordsize="384,2">
              <v:shape style="position:absolute;left:2628;top:2247;width:384;height:2" coordorigin="2628,2247" coordsize="384,0" path="m2628,2247l3012,2247e" filled="false" stroked="true" strokeweight="1.25pt" strokecolor="#ff0000">
                <v:path arrowok="t"/>
              </v:shape>
            </v:group>
            <v:group style="position:absolute;left:2628;top:2527;width:384;height:2" coordorigin="2628,2527" coordsize="384,2">
              <v:shape style="position:absolute;left:2628;top:2527;width:384;height:2" coordorigin="2628,2527" coordsize="384,0" path="m2628,2527l3012,2527e" filled="false" stroked="true" strokeweight="1.25pt" strokecolor="#ff0000">
                <v:path arrowok="t"/>
              </v:shape>
            </v:group>
            <w10:wrap type="none"/>
          </v:group>
        </w:pict>
      </w:r>
      <w:r>
        <w:rPr>
          <w:rFonts w:ascii="微软雅黑"/>
          <w:sz w:val="14"/>
        </w:rPr>
        <w:t>60</w:t>
      </w:r>
    </w:p>
    <w:p>
      <w:pPr>
        <w:spacing w:line="240" w:lineRule="auto" w:before="16"/>
        <w:ind w:right="0"/>
        <w:rPr>
          <w:rFonts w:ascii="微软雅黑" w:hAnsi="微软雅黑" w:cs="微软雅黑" w:eastAsia="微软雅黑" w:hint="default"/>
          <w:sz w:val="10"/>
          <w:szCs w:val="10"/>
        </w:rPr>
      </w:pPr>
    </w:p>
    <w:p>
      <w:pPr>
        <w:spacing w:before="0"/>
        <w:ind w:left="329" w:right="0" w:firstLine="0"/>
        <w:jc w:val="left"/>
        <w:rPr>
          <w:rFonts w:ascii="微软雅黑" w:hAnsi="微软雅黑" w:cs="微软雅黑" w:eastAsia="微软雅黑" w:hint="default"/>
          <w:sz w:val="14"/>
          <w:szCs w:val="14"/>
        </w:rPr>
      </w:pPr>
      <w:r>
        <w:rPr>
          <w:rFonts w:ascii="微软雅黑"/>
          <w:sz w:val="14"/>
        </w:rPr>
        <w:t>50</w:t>
      </w:r>
    </w:p>
    <w:p>
      <w:pPr>
        <w:spacing w:line="240" w:lineRule="auto" w:before="16"/>
        <w:ind w:right="0"/>
        <w:rPr>
          <w:rFonts w:ascii="微软雅黑" w:hAnsi="微软雅黑" w:cs="微软雅黑" w:eastAsia="微软雅黑" w:hint="default"/>
          <w:sz w:val="10"/>
          <w:szCs w:val="10"/>
        </w:rPr>
      </w:pPr>
    </w:p>
    <w:p>
      <w:pPr>
        <w:spacing w:before="0"/>
        <w:ind w:left="329" w:right="0" w:firstLine="0"/>
        <w:jc w:val="left"/>
        <w:rPr>
          <w:rFonts w:ascii="微软雅黑" w:hAnsi="微软雅黑" w:cs="微软雅黑" w:eastAsia="微软雅黑" w:hint="default"/>
          <w:sz w:val="14"/>
          <w:szCs w:val="14"/>
        </w:rPr>
      </w:pPr>
      <w:r>
        <w:rPr>
          <w:rFonts w:ascii="微软雅黑"/>
          <w:sz w:val="14"/>
        </w:rPr>
        <w:t>40</w:t>
      </w:r>
    </w:p>
    <w:p>
      <w:pPr>
        <w:spacing w:line="126" w:lineRule="exact" w:before="13"/>
        <w:ind w:left="0" w:right="0" w:firstLine="0"/>
        <w:jc w:val="right"/>
        <w:rPr>
          <w:rFonts w:ascii="微软雅黑" w:hAnsi="微软雅黑" w:cs="微软雅黑" w:eastAsia="微软雅黑" w:hint="default"/>
          <w:sz w:val="14"/>
          <w:szCs w:val="14"/>
        </w:rPr>
      </w:pPr>
      <w:r>
        <w:rPr>
          <w:rFonts w:ascii="微软雅黑"/>
          <w:spacing w:val="-1"/>
          <w:w w:val="95"/>
          <w:sz w:val="14"/>
        </w:rPr>
        <w:t>24.9</w:t>
      </w:r>
      <w:r>
        <w:rPr>
          <w:rFonts w:ascii="微软雅黑"/>
          <w:sz w:val="14"/>
        </w:rPr>
      </w:r>
    </w:p>
    <w:p>
      <w:pPr>
        <w:spacing w:line="240" w:lineRule="auto" w:before="0"/>
        <w:ind w:right="0"/>
        <w:rPr>
          <w:rFonts w:ascii="微软雅黑" w:hAnsi="微软雅黑" w:cs="微软雅黑" w:eastAsia="微软雅黑" w:hint="default"/>
          <w:sz w:val="26"/>
          <w:szCs w:val="26"/>
        </w:rPr>
      </w:pPr>
      <w:r>
        <w:rPr/>
        <w:br w:type="column"/>
      </w:r>
      <w:r>
        <w:rPr>
          <w:rFonts w:ascii="微软雅黑"/>
          <w:sz w:val="26"/>
        </w:rPr>
      </w:r>
    </w:p>
    <w:p>
      <w:pPr>
        <w:spacing w:line="240" w:lineRule="auto" w:before="0"/>
        <w:ind w:right="0"/>
        <w:rPr>
          <w:rFonts w:ascii="微软雅黑" w:hAnsi="微软雅黑" w:cs="微软雅黑" w:eastAsia="微软雅黑" w:hint="default"/>
          <w:sz w:val="20"/>
          <w:szCs w:val="20"/>
        </w:rPr>
      </w:pPr>
    </w:p>
    <w:p>
      <w:pPr>
        <w:spacing w:line="312" w:lineRule="exact" w:before="0"/>
        <w:ind w:left="425" w:right="-9" w:firstLine="0"/>
        <w:jc w:val="left"/>
        <w:rPr>
          <w:rFonts w:ascii="微软雅黑" w:hAnsi="微软雅黑" w:cs="微软雅黑" w:eastAsia="微软雅黑" w:hint="default"/>
          <w:sz w:val="14"/>
          <w:szCs w:val="14"/>
        </w:rPr>
      </w:pPr>
      <w:r>
        <w:rPr>
          <w:rFonts w:ascii="微软雅黑"/>
          <w:spacing w:val="-1"/>
          <w:position w:val="-7"/>
          <w:sz w:val="14"/>
        </w:rPr>
        <w:t>34.5</w:t>
      </w:r>
      <w:r>
        <w:rPr>
          <w:rFonts w:ascii="微软雅黑"/>
          <w:spacing w:val="-1"/>
          <w:sz w:val="14"/>
        </w:rPr>
        <w:t>36.4</w:t>
      </w:r>
      <w:r>
        <w:rPr>
          <w:rFonts w:ascii="微软雅黑"/>
          <w:spacing w:val="-1"/>
          <w:position w:val="-2"/>
          <w:sz w:val="14"/>
        </w:rPr>
        <w:t>35.7</w:t>
      </w:r>
      <w:r>
        <w:rPr>
          <w:rFonts w:ascii="微软雅黑"/>
          <w:spacing w:val="-1"/>
          <w:position w:val="-12"/>
          <w:sz w:val="14"/>
        </w:rPr>
        <w:t>33.3</w:t>
      </w:r>
      <w:r>
        <w:rPr>
          <w:rFonts w:ascii="微软雅黑"/>
          <w:sz w:val="14"/>
        </w:rPr>
      </w:r>
    </w:p>
    <w:p>
      <w:pPr>
        <w:spacing w:line="164" w:lineRule="exact" w:before="0"/>
        <w:ind w:left="146" w:right="-9" w:firstLine="0"/>
        <w:jc w:val="left"/>
        <w:rPr>
          <w:rFonts w:ascii="微软雅黑" w:hAnsi="微软雅黑" w:cs="微软雅黑" w:eastAsia="微软雅黑" w:hint="default"/>
          <w:sz w:val="14"/>
          <w:szCs w:val="14"/>
        </w:rPr>
      </w:pPr>
      <w:r>
        <w:rPr>
          <w:rFonts w:ascii="微软雅黑"/>
          <w:position w:val="1"/>
          <w:sz w:val="14"/>
        </w:rPr>
        <w:t>30.5</w:t>
      </w:r>
      <w:r>
        <w:rPr>
          <w:rFonts w:ascii="微软雅黑"/>
          <w:sz w:val="14"/>
        </w:rPr>
        <w:t>30.3</w:t>
      </w:r>
    </w:p>
    <w:p>
      <w:pPr>
        <w:spacing w:line="240" w:lineRule="auto" w:before="0"/>
        <w:ind w:right="0"/>
        <w:rPr>
          <w:rFonts w:ascii="微软雅黑" w:hAnsi="微软雅黑" w:cs="微软雅黑" w:eastAsia="微软雅黑" w:hint="default"/>
          <w:sz w:val="14"/>
          <w:szCs w:val="14"/>
        </w:rPr>
      </w:pPr>
      <w:r>
        <w:rPr/>
        <w:br w:type="column"/>
      </w:r>
      <w:r>
        <w:rPr>
          <w:rFonts w:ascii="微软雅黑"/>
          <w:sz w:val="14"/>
        </w:rPr>
      </w:r>
    </w:p>
    <w:p>
      <w:pPr>
        <w:spacing w:line="240" w:lineRule="auto" w:before="0"/>
        <w:ind w:right="0"/>
        <w:rPr>
          <w:rFonts w:ascii="微软雅黑" w:hAnsi="微软雅黑" w:cs="微软雅黑" w:eastAsia="微软雅黑" w:hint="default"/>
          <w:sz w:val="14"/>
          <w:szCs w:val="14"/>
        </w:rPr>
      </w:pPr>
    </w:p>
    <w:p>
      <w:pPr>
        <w:spacing w:line="240" w:lineRule="auto" w:before="0"/>
        <w:ind w:right="0"/>
        <w:rPr>
          <w:rFonts w:ascii="微软雅黑" w:hAnsi="微软雅黑" w:cs="微软雅黑" w:eastAsia="微软雅黑" w:hint="default"/>
          <w:sz w:val="13"/>
          <w:szCs w:val="13"/>
        </w:rPr>
      </w:pPr>
    </w:p>
    <w:p>
      <w:pPr>
        <w:spacing w:before="0"/>
        <w:ind w:left="-40" w:right="-17" w:firstLine="0"/>
        <w:jc w:val="left"/>
        <w:rPr>
          <w:rFonts w:ascii="微软雅黑" w:hAnsi="微软雅黑" w:cs="微软雅黑" w:eastAsia="微软雅黑" w:hint="default"/>
          <w:sz w:val="14"/>
          <w:szCs w:val="14"/>
        </w:rPr>
      </w:pPr>
      <w:r>
        <w:rPr>
          <w:rFonts w:ascii="微软雅黑"/>
          <w:spacing w:val="-1"/>
          <w:sz w:val="14"/>
        </w:rPr>
        <w:t>38.4</w:t>
      </w:r>
      <w:r>
        <w:rPr>
          <w:rFonts w:ascii="微软雅黑"/>
          <w:sz w:val="14"/>
        </w:rPr>
      </w:r>
    </w:p>
    <w:p>
      <w:pPr>
        <w:spacing w:line="240" w:lineRule="auto" w:before="0"/>
        <w:ind w:right="0"/>
        <w:rPr>
          <w:rFonts w:ascii="微软雅黑" w:hAnsi="微软雅黑" w:cs="微软雅黑" w:eastAsia="微软雅黑" w:hint="default"/>
          <w:sz w:val="16"/>
          <w:szCs w:val="16"/>
        </w:rPr>
      </w:pPr>
      <w:r>
        <w:rPr/>
        <w:br w:type="column"/>
      </w:r>
      <w:r>
        <w:rPr>
          <w:rFonts w:ascii="微软雅黑"/>
          <w:sz w:val="16"/>
        </w:rPr>
      </w:r>
    </w:p>
    <w:p>
      <w:pPr>
        <w:spacing w:line="240" w:lineRule="auto" w:before="15"/>
        <w:ind w:right="0"/>
        <w:rPr>
          <w:rFonts w:ascii="微软雅黑" w:hAnsi="微软雅黑" w:cs="微软雅黑" w:eastAsia="微软雅黑" w:hint="default"/>
          <w:sz w:val="16"/>
          <w:szCs w:val="16"/>
        </w:rPr>
      </w:pPr>
    </w:p>
    <w:p>
      <w:pPr>
        <w:spacing w:before="0"/>
        <w:ind w:left="-40" w:right="-15" w:firstLine="0"/>
        <w:jc w:val="left"/>
        <w:rPr>
          <w:rFonts w:ascii="微软雅黑" w:hAnsi="微软雅黑" w:cs="微软雅黑" w:eastAsia="微软雅黑" w:hint="default"/>
          <w:sz w:val="14"/>
          <w:szCs w:val="14"/>
        </w:rPr>
      </w:pPr>
      <w:r>
        <w:rPr>
          <w:rFonts w:ascii="微软雅黑"/>
          <w:spacing w:val="-1"/>
          <w:sz w:val="14"/>
        </w:rPr>
        <w:t>41.2</w:t>
      </w:r>
      <w:r>
        <w:rPr>
          <w:rFonts w:ascii="微软雅黑"/>
          <w:spacing w:val="-1"/>
          <w:position w:val="2"/>
          <w:sz w:val="14"/>
        </w:rPr>
        <w:t>41.6</w:t>
      </w:r>
      <w:r>
        <w:rPr>
          <w:rFonts w:ascii="微软雅黑"/>
          <w:sz w:val="14"/>
        </w:rPr>
      </w:r>
    </w:p>
    <w:p>
      <w:pPr>
        <w:spacing w:line="240" w:lineRule="auto" w:before="10"/>
        <w:ind w:right="0"/>
        <w:rPr>
          <w:rFonts w:ascii="微软雅黑" w:hAnsi="微软雅黑" w:cs="微软雅黑" w:eastAsia="微软雅黑" w:hint="default"/>
          <w:sz w:val="11"/>
          <w:szCs w:val="11"/>
        </w:rPr>
      </w:pPr>
      <w:r>
        <w:rPr/>
        <w:br w:type="column"/>
      </w:r>
      <w:r>
        <w:rPr>
          <w:rFonts w:ascii="微软雅黑"/>
          <w:sz w:val="11"/>
        </w:rPr>
      </w:r>
    </w:p>
    <w:p>
      <w:pPr>
        <w:spacing w:before="0"/>
        <w:ind w:left="-40" w:right="-18" w:firstLine="0"/>
        <w:jc w:val="left"/>
        <w:rPr>
          <w:rFonts w:ascii="微软雅黑" w:hAnsi="微软雅黑" w:cs="微软雅黑" w:eastAsia="微软雅黑" w:hint="default"/>
          <w:sz w:val="14"/>
          <w:szCs w:val="14"/>
        </w:rPr>
      </w:pPr>
      <w:r>
        <w:rPr>
          <w:rFonts w:ascii="微软雅黑"/>
          <w:spacing w:val="-1"/>
          <w:sz w:val="14"/>
        </w:rPr>
        <w:t>50.2</w:t>
      </w:r>
      <w:r>
        <w:rPr>
          <w:rFonts w:ascii="微软雅黑"/>
          <w:sz w:val="14"/>
        </w:rPr>
      </w:r>
    </w:p>
    <w:p>
      <w:pPr>
        <w:spacing w:line="240" w:lineRule="auto" w:before="0"/>
        <w:ind w:right="0"/>
        <w:rPr>
          <w:rFonts w:ascii="微软雅黑" w:hAnsi="微软雅黑" w:cs="微软雅黑" w:eastAsia="微软雅黑" w:hint="default"/>
          <w:sz w:val="14"/>
          <w:szCs w:val="14"/>
        </w:rPr>
      </w:pPr>
    </w:p>
    <w:p>
      <w:pPr>
        <w:spacing w:line="240" w:lineRule="auto" w:before="2"/>
        <w:ind w:right="0"/>
        <w:rPr>
          <w:rFonts w:ascii="微软雅黑" w:hAnsi="微软雅黑" w:cs="微软雅黑" w:eastAsia="微软雅黑" w:hint="default"/>
          <w:sz w:val="20"/>
          <w:szCs w:val="20"/>
        </w:rPr>
      </w:pPr>
    </w:p>
    <w:p>
      <w:pPr>
        <w:spacing w:line="240" w:lineRule="exact" w:before="0"/>
        <w:ind w:left="-40" w:right="-18" w:firstLine="0"/>
        <w:jc w:val="left"/>
        <w:rPr>
          <w:rFonts w:ascii="微软雅黑" w:hAnsi="微软雅黑" w:cs="微软雅黑" w:eastAsia="微软雅黑" w:hint="default"/>
          <w:sz w:val="14"/>
          <w:szCs w:val="14"/>
        </w:rPr>
      </w:pPr>
      <w:r>
        <w:rPr>
          <w:rFonts w:ascii="微软雅黑"/>
          <w:spacing w:val="-1"/>
          <w:sz w:val="14"/>
        </w:rPr>
        <w:t>30.9</w:t>
      </w:r>
      <w:r>
        <w:rPr>
          <w:rFonts w:ascii="微软雅黑"/>
          <w:sz w:val="14"/>
        </w:rPr>
      </w:r>
    </w:p>
    <w:p>
      <w:pPr>
        <w:spacing w:before="6"/>
        <w:ind w:left="-40" w:right="-18" w:firstLine="0"/>
        <w:jc w:val="left"/>
        <w:rPr>
          <w:rFonts w:ascii="微软雅黑" w:hAnsi="微软雅黑" w:cs="微软雅黑" w:eastAsia="微软雅黑" w:hint="default"/>
          <w:sz w:val="14"/>
          <w:szCs w:val="14"/>
        </w:rPr>
      </w:pPr>
      <w:r>
        <w:rPr>
          <w:spacing w:val="-1"/>
        </w:rPr>
        <w:br w:type="column"/>
      </w:r>
      <w:r>
        <w:rPr>
          <w:rFonts w:ascii="微软雅黑"/>
          <w:spacing w:val="-1"/>
          <w:sz w:val="14"/>
        </w:rPr>
        <w:t>54.7</w:t>
      </w:r>
      <w:r>
        <w:rPr>
          <w:rFonts w:ascii="微软雅黑"/>
          <w:sz w:val="14"/>
        </w:rPr>
      </w:r>
    </w:p>
    <w:p>
      <w:pPr>
        <w:spacing w:line="240" w:lineRule="auto" w:before="0"/>
        <w:ind w:right="0"/>
        <w:rPr>
          <w:rFonts w:ascii="微软雅黑" w:hAnsi="微软雅黑" w:cs="微软雅黑" w:eastAsia="微软雅黑" w:hint="default"/>
          <w:sz w:val="14"/>
          <w:szCs w:val="14"/>
        </w:rPr>
      </w:pPr>
    </w:p>
    <w:p>
      <w:pPr>
        <w:spacing w:line="240" w:lineRule="auto" w:before="7"/>
        <w:ind w:right="0"/>
        <w:rPr>
          <w:rFonts w:ascii="微软雅黑" w:hAnsi="微软雅黑" w:cs="微软雅黑" w:eastAsia="微软雅黑" w:hint="default"/>
          <w:sz w:val="15"/>
          <w:szCs w:val="15"/>
        </w:rPr>
      </w:pPr>
    </w:p>
    <w:p>
      <w:pPr>
        <w:spacing w:before="0"/>
        <w:ind w:left="-40" w:right="-18" w:firstLine="0"/>
        <w:jc w:val="left"/>
        <w:rPr>
          <w:rFonts w:ascii="微软雅黑" w:hAnsi="微软雅黑" w:cs="微软雅黑" w:eastAsia="微软雅黑" w:hint="default"/>
          <w:sz w:val="14"/>
          <w:szCs w:val="14"/>
        </w:rPr>
      </w:pPr>
      <w:r>
        <w:rPr>
          <w:rFonts w:ascii="微软雅黑"/>
          <w:spacing w:val="-1"/>
          <w:sz w:val="14"/>
        </w:rPr>
        <w:t>37.3</w:t>
      </w:r>
      <w:r>
        <w:rPr>
          <w:rFonts w:ascii="微软雅黑"/>
          <w:sz w:val="14"/>
        </w:rPr>
      </w:r>
    </w:p>
    <w:p>
      <w:pPr>
        <w:spacing w:line="240" w:lineRule="auto" w:before="6"/>
        <w:ind w:right="0"/>
        <w:rPr>
          <w:rFonts w:ascii="微软雅黑" w:hAnsi="微软雅黑" w:cs="微软雅黑" w:eastAsia="微软雅黑" w:hint="default"/>
          <w:sz w:val="11"/>
          <w:szCs w:val="11"/>
        </w:rPr>
      </w:pPr>
      <w:r>
        <w:rPr/>
        <w:br w:type="column"/>
      </w:r>
      <w:r>
        <w:rPr>
          <w:rFonts w:ascii="微软雅黑"/>
          <w:sz w:val="11"/>
        </w:rPr>
      </w:r>
    </w:p>
    <w:p>
      <w:pPr>
        <w:spacing w:before="0"/>
        <w:ind w:left="-40" w:right="-17" w:firstLine="0"/>
        <w:jc w:val="left"/>
        <w:rPr>
          <w:rFonts w:ascii="微软雅黑" w:hAnsi="微软雅黑" w:cs="微软雅黑" w:eastAsia="微软雅黑" w:hint="default"/>
          <w:sz w:val="14"/>
          <w:szCs w:val="14"/>
        </w:rPr>
      </w:pPr>
      <w:r>
        <w:rPr>
          <w:rFonts w:ascii="微软雅黑"/>
          <w:spacing w:val="-1"/>
          <w:sz w:val="14"/>
        </w:rPr>
        <w:t>50.3</w:t>
      </w:r>
      <w:r>
        <w:rPr>
          <w:rFonts w:ascii="微软雅黑"/>
          <w:sz w:val="14"/>
        </w:rPr>
      </w:r>
    </w:p>
    <w:p>
      <w:pPr>
        <w:spacing w:line="240" w:lineRule="auto" w:before="0"/>
        <w:ind w:right="0"/>
        <w:rPr>
          <w:rFonts w:ascii="微软雅黑" w:hAnsi="微软雅黑" w:cs="微软雅黑" w:eastAsia="微软雅黑" w:hint="default"/>
          <w:sz w:val="14"/>
          <w:szCs w:val="14"/>
        </w:rPr>
      </w:pPr>
      <w:r>
        <w:rPr/>
        <w:br w:type="column"/>
      </w:r>
      <w:r>
        <w:rPr>
          <w:rFonts w:ascii="微软雅黑"/>
          <w:sz w:val="14"/>
        </w:rPr>
      </w:r>
    </w:p>
    <w:p>
      <w:pPr>
        <w:spacing w:line="240" w:lineRule="auto" w:before="14"/>
        <w:ind w:right="0"/>
        <w:rPr>
          <w:rFonts w:ascii="微软雅黑" w:hAnsi="微软雅黑" w:cs="微软雅黑" w:eastAsia="微软雅黑" w:hint="default"/>
          <w:sz w:val="16"/>
          <w:szCs w:val="16"/>
        </w:rPr>
      </w:pPr>
    </w:p>
    <w:p>
      <w:pPr>
        <w:spacing w:before="0"/>
        <w:ind w:left="-40" w:right="-18" w:firstLine="0"/>
        <w:jc w:val="left"/>
        <w:rPr>
          <w:rFonts w:ascii="微软雅黑" w:hAnsi="微软雅黑" w:cs="微软雅黑" w:eastAsia="微软雅黑" w:hint="default"/>
          <w:sz w:val="14"/>
          <w:szCs w:val="14"/>
        </w:rPr>
      </w:pPr>
      <w:r>
        <w:rPr>
          <w:rFonts w:ascii="微软雅黑"/>
          <w:spacing w:val="-1"/>
          <w:sz w:val="14"/>
        </w:rPr>
        <w:t>42.5</w:t>
      </w:r>
      <w:r>
        <w:rPr>
          <w:rFonts w:ascii="微软雅黑"/>
          <w:sz w:val="14"/>
        </w:rPr>
      </w:r>
    </w:p>
    <w:p>
      <w:pPr>
        <w:spacing w:before="28"/>
        <w:ind w:left="329" w:right="-18" w:firstLine="0"/>
        <w:jc w:val="left"/>
        <w:rPr>
          <w:rFonts w:ascii="微软雅黑" w:hAnsi="微软雅黑" w:cs="微软雅黑" w:eastAsia="微软雅黑" w:hint="default"/>
          <w:sz w:val="14"/>
          <w:szCs w:val="14"/>
        </w:rPr>
      </w:pPr>
      <w:r>
        <w:rPr>
          <w:spacing w:val="-1"/>
        </w:rPr>
        <w:br w:type="column"/>
      </w:r>
      <w:r>
        <w:rPr>
          <w:rFonts w:ascii="微软雅黑"/>
          <w:spacing w:val="-1"/>
          <w:sz w:val="14"/>
        </w:rPr>
        <w:t>6.0</w:t>
      </w:r>
      <w:r>
        <w:rPr>
          <w:rFonts w:ascii="微软雅黑"/>
          <w:sz w:val="14"/>
        </w:rPr>
      </w:r>
    </w:p>
    <w:p>
      <w:pPr>
        <w:spacing w:line="240" w:lineRule="auto" w:before="14"/>
        <w:ind w:right="0"/>
        <w:rPr>
          <w:rFonts w:ascii="微软雅黑" w:hAnsi="微软雅黑" w:cs="微软雅黑" w:eastAsia="微软雅黑" w:hint="default"/>
          <w:sz w:val="10"/>
          <w:szCs w:val="10"/>
        </w:rPr>
      </w:pPr>
    </w:p>
    <w:p>
      <w:pPr>
        <w:spacing w:before="0"/>
        <w:ind w:left="329" w:right="-18" w:firstLine="0"/>
        <w:jc w:val="left"/>
        <w:rPr>
          <w:rFonts w:ascii="微软雅黑" w:hAnsi="微软雅黑" w:cs="微软雅黑" w:eastAsia="微软雅黑" w:hint="default"/>
          <w:sz w:val="14"/>
          <w:szCs w:val="14"/>
        </w:rPr>
      </w:pPr>
      <w:r>
        <w:rPr/>
        <w:pict>
          <v:group style="position:absolute;margin-left:317.769989pt;margin-top:-13.702238pt;width:216.25pt;height:157.75pt;mso-position-horizontal-relative:page;mso-position-vertical-relative:paragraph;z-index:-418168" coordorigin="6355,-274" coordsize="4325,3155">
            <v:group style="position:absolute;left:6685;top:255;width:2;height:2048" coordorigin="6685,255" coordsize="2,2048">
              <v:shape style="position:absolute;left:6685;top:255;width:2;height:2048" coordorigin="6685,255" coordsize="0,2048" path="m6685,255l6685,2302e" filled="false" stroked="true" strokeweight="4.2pt" strokecolor="#ff8080">
                <v:path arrowok="t"/>
              </v:shape>
            </v:group>
            <v:group style="position:absolute;left:6960;top:490;width:2;height:1813" coordorigin="6960,490" coordsize="2,1813">
              <v:shape style="position:absolute;left:6960;top:490;width:2;height:1813" coordorigin="6960,490" coordsize="0,1813" path="m6960,490l6960,2302e" filled="false" stroked="true" strokeweight="4.32pt" strokecolor="#ff8080">
                <v:path arrowok="t"/>
              </v:shape>
            </v:group>
            <v:group style="position:absolute;left:7236;top:1171;width:2;height:1131" coordorigin="7236,1171" coordsize="2,1131">
              <v:shape style="position:absolute;left:7236;top:1171;width:2;height:1131" coordorigin="7236,1171" coordsize="0,1131" path="m7236,1171l7236,2302e" filled="false" stroked="true" strokeweight="4.32pt" strokecolor="#ff8080">
                <v:path arrowok="t"/>
              </v:shape>
            </v:group>
            <v:group style="position:absolute;left:7510;top:1505;width:2;height:798" coordorigin="7510,1505" coordsize="2,798">
              <v:shape style="position:absolute;left:7510;top:1505;width:2;height:798" coordorigin="7510,1505" coordsize="0,798" path="m7510,1505l7510,2302e" filled="false" stroked="true" strokeweight="4.32pt" strokecolor="#ff8080">
                <v:path arrowok="t"/>
              </v:shape>
            </v:group>
            <v:group style="position:absolute;left:7786;top:1685;width:2;height:618" coordorigin="7786,1685" coordsize="2,618">
              <v:shape style="position:absolute;left:7786;top:1685;width:2;height:618" coordorigin="7786,1685" coordsize="0,618" path="m7786,1685l7786,2302e" filled="false" stroked="true" strokeweight="4.32pt" strokecolor="#ff8080">
                <v:path arrowok="t"/>
              </v:shape>
            </v:group>
            <v:group style="position:absolute;left:8062;top:1767;width:2;height:536" coordorigin="8062,1767" coordsize="2,536">
              <v:shape style="position:absolute;left:8062;top:1767;width:2;height:536" coordorigin="8062,1767" coordsize="0,536" path="m8062,1767l8062,2302e" filled="false" stroked="true" strokeweight="4.32pt" strokecolor="#ff8080">
                <v:path arrowok="t"/>
              </v:shape>
            </v:group>
            <v:group style="position:absolute;left:8335;top:1805;width:2;height:498" coordorigin="8335,1805" coordsize="2,498">
              <v:shape style="position:absolute;left:8335;top:1805;width:2;height:498" coordorigin="8335,1805" coordsize="0,498" path="m8335,1805l8335,2302e" filled="false" stroked="true" strokeweight="4.32pt" strokecolor="#ff8080">
                <v:path arrowok="t"/>
              </v:shape>
            </v:group>
            <v:group style="position:absolute;left:8611;top:1831;width:2;height:471" coordorigin="8611,1831" coordsize="2,471">
              <v:shape style="position:absolute;left:8611;top:1831;width:2;height:471" coordorigin="8611,1831" coordsize="0,471" path="m8611,1831l8611,2302e" filled="false" stroked="true" strokeweight="4.32pt" strokecolor="#ff8080">
                <v:path arrowok="t"/>
              </v:shape>
            </v:group>
            <v:group style="position:absolute;left:8887;top:1860;width:2;height:443" coordorigin="8887,1860" coordsize="2,443">
              <v:shape style="position:absolute;left:8887;top:1860;width:2;height:443" coordorigin="8887,1860" coordsize="0,443" path="m8887,1860l8887,2302e" filled="false" stroked="true" strokeweight="4.32pt" strokecolor="#ff8080">
                <v:path arrowok="t"/>
              </v:shape>
            </v:group>
            <v:group style="position:absolute;left:9161;top:1875;width:2;height:428" coordorigin="9161,1875" coordsize="2,428">
              <v:shape style="position:absolute;left:9161;top:1875;width:2;height:428" coordorigin="9161,1875" coordsize="0,428" path="m9161,1875l9161,2302e" filled="false" stroked="true" strokeweight="4.32pt" strokecolor="#ff8080">
                <v:path arrowok="t"/>
              </v:shape>
            </v:group>
            <v:group style="position:absolute;left:9437;top:1913;width:2;height:390" coordorigin="9437,1913" coordsize="2,390">
              <v:shape style="position:absolute;left:9437;top:1913;width:2;height:390" coordorigin="9437,1913" coordsize="0,390" path="m9437,1913l9437,2302e" filled="false" stroked="true" strokeweight="4.32pt" strokecolor="#ff8080">
                <v:path arrowok="t"/>
              </v:shape>
            </v:group>
            <v:group style="position:absolute;left:9713;top:1913;width:2;height:390" coordorigin="9713,1913" coordsize="2,390">
              <v:shape style="position:absolute;left:9713;top:1913;width:2;height:390" coordorigin="9713,1913" coordsize="0,390" path="m9713,1913l9713,2302e" filled="false" stroked="true" strokeweight="4.32pt" strokecolor="#ff8080">
                <v:path arrowok="t"/>
              </v:shape>
            </v:group>
            <v:group style="position:absolute;left:9986;top:1956;width:2;height:347" coordorigin="9986,1956" coordsize="2,347">
              <v:shape style="position:absolute;left:9986;top:1956;width:2;height:347" coordorigin="9986,1956" coordsize="0,347" path="m9986,1956l9986,2302e" filled="false" stroked="true" strokeweight="4.32pt" strokecolor="#ff8080">
                <v:path arrowok="t"/>
              </v:shape>
            </v:group>
            <v:group style="position:absolute;left:10262;top:1997;width:2;height:306" coordorigin="10262,1997" coordsize="2,306">
              <v:shape style="position:absolute;left:10262;top:1997;width:2;height:306" coordorigin="10262,1997" coordsize="0,306" path="m10262,1997l10262,2302e" filled="false" stroked="true" strokeweight="4.32pt" strokecolor="#ff8080">
                <v:path arrowok="t"/>
              </v:shape>
            </v:group>
            <v:group style="position:absolute;left:10538;top:2007;width:2;height:296" coordorigin="10538,2007" coordsize="2,296">
              <v:shape style="position:absolute;left:10538;top:2007;width:2;height:296" coordorigin="10538,2007" coordsize="0,296" path="m10538,2007l10538,2302e" filled="false" stroked="true" strokeweight="4.32pt" strokecolor="#ff8080">
                <v:path arrowok="t"/>
              </v:shape>
            </v:group>
            <v:group style="position:absolute;left:6548;top:-269;width:2;height:2572" coordorigin="6548,-269" coordsize="2,2572">
              <v:shape style="position:absolute;left:6548;top:-269;width:2;height:2572" coordorigin="6548,-269" coordsize="0,2572" path="m6548,2302l6548,-269e" filled="false" stroked="true" strokeweight=".5pt" strokecolor="#000000">
                <v:path arrowok="t"/>
              </v:shape>
            </v:group>
            <v:group style="position:absolute;left:6498;top:2302;width:50;height:2" coordorigin="6498,2302" coordsize="50,2">
              <v:shape style="position:absolute;left:6498;top:2302;width:50;height:2" coordorigin="6498,2302" coordsize="50,0" path="m6498,2302l6548,2302e" filled="false" stroked="true" strokeweight=".5pt" strokecolor="#000000">
                <v:path arrowok="t"/>
              </v:shape>
            </v:group>
            <v:group style="position:absolute;left:6498;top:1875;width:50;height:2" coordorigin="6498,1875" coordsize="50,2">
              <v:shape style="position:absolute;left:6498;top:1875;width:50;height:2" coordorigin="6498,1875" coordsize="50,0" path="m6498,1875l6548,1875e" filled="false" stroked="true" strokeweight=".5pt" strokecolor="#000000">
                <v:path arrowok="t"/>
              </v:shape>
            </v:group>
            <v:group style="position:absolute;left:6498;top:1445;width:50;height:2" coordorigin="6498,1445" coordsize="50,2">
              <v:shape style="position:absolute;left:6498;top:1445;width:50;height:2" coordorigin="6498,1445" coordsize="50,0" path="m6498,1445l6548,1445e" filled="false" stroked="true" strokeweight=".5pt" strokecolor="#000000">
                <v:path arrowok="t"/>
              </v:shape>
            </v:group>
            <v:group style="position:absolute;left:6498;top:1018;width:50;height:2" coordorigin="6498,1018" coordsize="50,2">
              <v:shape style="position:absolute;left:6498;top:1018;width:50;height:2" coordorigin="6498,1018" coordsize="50,0" path="m6498,1018l6548,1018e" filled="false" stroked="true" strokeweight=".5pt" strokecolor="#000000">
                <v:path arrowok="t"/>
              </v:shape>
            </v:group>
            <v:group style="position:absolute;left:6498;top:588;width:50;height:2" coordorigin="6498,588" coordsize="50,2">
              <v:shape style="position:absolute;left:6498;top:588;width:50;height:2" coordorigin="6498,588" coordsize="50,0" path="m6498,588l6548,588e" filled="false" stroked="true" strokeweight=".5pt" strokecolor="#000000">
                <v:path arrowok="t"/>
              </v:shape>
            </v:group>
            <v:group style="position:absolute;left:6498;top:159;width:50;height:2" coordorigin="6498,159" coordsize="50,2">
              <v:shape style="position:absolute;left:6498;top:159;width:50;height:2" coordorigin="6498,159" coordsize="50,0" path="m6498,159l6548,159e" filled="false" stroked="true" strokeweight=".5pt" strokecolor="#000000">
                <v:path arrowok="t"/>
              </v:shape>
            </v:group>
            <v:group style="position:absolute;left:6498;top:-269;width:50;height:2" coordorigin="6498,-269" coordsize="50,2">
              <v:shape style="position:absolute;left:6498;top:-269;width:50;height:2" coordorigin="6498,-269" coordsize="50,0" path="m6498,-269l6548,-269e" filled="false" stroked="true" strokeweight=".5pt" strokecolor="#000000">
                <v:path arrowok="t"/>
              </v:shape>
            </v:group>
            <v:group style="position:absolute;left:6548;top:2302;width:4128;height:2" coordorigin="6548,2302" coordsize="4128,2">
              <v:shape style="position:absolute;left:6548;top:2302;width:4128;height:2" coordorigin="6548,2302" coordsize="4128,0" path="m6548,2302l10675,2302e" filled="false" stroked="true" strokeweight=".5pt" strokecolor="#000000">
                <v:path arrowok="t"/>
              </v:shape>
            </v:group>
            <v:group style="position:absolute;left:6548;top:2302;width:2;height:43" coordorigin="6548,2302" coordsize="2,43">
              <v:shape style="position:absolute;left:6548;top:2302;width:2;height:43" coordorigin="6548,2302" coordsize="0,43" path="m6548,2302l6548,2345e" filled="false" stroked="true" strokeweight=".5pt" strokecolor="#000000">
                <v:path arrowok="t"/>
              </v:shape>
            </v:group>
            <v:group style="position:absolute;left:6823;top:2302;width:2;height:43" coordorigin="6823,2302" coordsize="2,43">
              <v:shape style="position:absolute;left:6823;top:2302;width:2;height:43" coordorigin="6823,2302" coordsize="0,43" path="m6823,2302l6823,2345e" filled="false" stroked="true" strokeweight=".5pt" strokecolor="#000000">
                <v:path arrowok="t"/>
              </v:shape>
            </v:group>
            <v:group style="position:absolute;left:7097;top:2302;width:2;height:43" coordorigin="7097,2302" coordsize="2,43">
              <v:shape style="position:absolute;left:7097;top:2302;width:2;height:43" coordorigin="7097,2302" coordsize="0,43" path="m7097,2302l7097,2345e" filled="false" stroked="true" strokeweight=".5pt" strokecolor="#000000">
                <v:path arrowok="t"/>
              </v:shape>
            </v:group>
            <v:group style="position:absolute;left:7373;top:2302;width:2;height:43" coordorigin="7373,2302" coordsize="2,43">
              <v:shape style="position:absolute;left:7373;top:2302;width:2;height:43" coordorigin="7373,2302" coordsize="0,43" path="m7373,2302l7373,2345e" filled="false" stroked="true" strokeweight=".5pt" strokecolor="#000000">
                <v:path arrowok="t"/>
              </v:shape>
            </v:group>
            <v:group style="position:absolute;left:7649;top:2302;width:2;height:43" coordorigin="7649,2302" coordsize="2,43">
              <v:shape style="position:absolute;left:7649;top:2302;width:2;height:43" coordorigin="7649,2302" coordsize="0,43" path="m7649,2302l7649,2345e" filled="false" stroked="true" strokeweight=".5pt" strokecolor="#000000">
                <v:path arrowok="t"/>
              </v:shape>
            </v:group>
            <v:group style="position:absolute;left:7922;top:2302;width:2;height:43" coordorigin="7922,2302" coordsize="2,43">
              <v:shape style="position:absolute;left:7922;top:2302;width:2;height:43" coordorigin="7922,2302" coordsize="0,43" path="m7922,2302l7922,2345e" filled="false" stroked="true" strokeweight=".5pt" strokecolor="#000000">
                <v:path arrowok="t"/>
              </v:shape>
            </v:group>
            <v:group style="position:absolute;left:8198;top:2302;width:2;height:43" coordorigin="8198,2302" coordsize="2,43">
              <v:shape style="position:absolute;left:8198;top:2302;width:2;height:43" coordorigin="8198,2302" coordsize="0,43" path="m8198,2302l8198,2345e" filled="false" stroked="true" strokeweight=".5pt" strokecolor="#000000">
                <v:path arrowok="t"/>
              </v:shape>
            </v:group>
            <v:group style="position:absolute;left:8474;top:2302;width:2;height:43" coordorigin="8474,2302" coordsize="2,43">
              <v:shape style="position:absolute;left:8474;top:2302;width:2;height:43" coordorigin="8474,2302" coordsize="0,43" path="m8474,2302l8474,2345e" filled="false" stroked="true" strokeweight=".5pt" strokecolor="#000000">
                <v:path arrowok="t"/>
              </v:shape>
            </v:group>
            <v:group style="position:absolute;left:8748;top:2302;width:2;height:43" coordorigin="8748,2302" coordsize="2,43">
              <v:shape style="position:absolute;left:8748;top:2302;width:2;height:43" coordorigin="8748,2302" coordsize="0,43" path="m8748,2302l8748,2345e" filled="false" stroked="true" strokeweight=".5pt" strokecolor="#000000">
                <v:path arrowok="t"/>
              </v:shape>
            </v:group>
            <v:group style="position:absolute;left:9024;top:2302;width:2;height:43" coordorigin="9024,2302" coordsize="2,43">
              <v:shape style="position:absolute;left:9024;top:2302;width:2;height:43" coordorigin="9024,2302" coordsize="0,43" path="m9024,2302l9024,2345e" filled="false" stroked="true" strokeweight=".5pt" strokecolor="#000000">
                <v:path arrowok="t"/>
              </v:shape>
            </v:group>
            <v:group style="position:absolute;left:9300;top:2302;width:2;height:43" coordorigin="9300,2302" coordsize="2,43">
              <v:shape style="position:absolute;left:9300;top:2302;width:2;height:43" coordorigin="9300,2302" coordsize="0,43" path="m9300,2302l9300,2345e" filled="false" stroked="true" strokeweight=".5pt" strokecolor="#000000">
                <v:path arrowok="t"/>
              </v:shape>
            </v:group>
            <v:group style="position:absolute;left:9574;top:2302;width:2;height:43" coordorigin="9574,2302" coordsize="2,43">
              <v:shape style="position:absolute;left:9574;top:2302;width:2;height:43" coordorigin="9574,2302" coordsize="0,43" path="m9574,2302l9574,2345e" filled="false" stroked="true" strokeweight=".5pt" strokecolor="#000000">
                <v:path arrowok="t"/>
              </v:shape>
            </v:group>
            <v:group style="position:absolute;left:9850;top:2302;width:2;height:43" coordorigin="9850,2302" coordsize="2,43">
              <v:shape style="position:absolute;left:9850;top:2302;width:2;height:43" coordorigin="9850,2302" coordsize="0,43" path="m9850,2302l9850,2345e" filled="false" stroked="true" strokeweight=".5pt" strokecolor="#000000">
                <v:path arrowok="t"/>
              </v:shape>
            </v:group>
            <v:group style="position:absolute;left:10126;top:2302;width:2;height:43" coordorigin="10126,2302" coordsize="2,43">
              <v:shape style="position:absolute;left:10126;top:2302;width:2;height:43" coordorigin="10126,2302" coordsize="0,43" path="m10126,2302l10126,2345e" filled="false" stroked="true" strokeweight=".5pt" strokecolor="#000000">
                <v:path arrowok="t"/>
              </v:shape>
            </v:group>
            <v:group style="position:absolute;left:10399;top:2302;width:2;height:43" coordorigin="10399,2302" coordsize="2,43">
              <v:shape style="position:absolute;left:10399;top:2302;width:2;height:43" coordorigin="10399,2302" coordsize="0,43" path="m10399,2302l10399,2345e" filled="false" stroked="true" strokeweight=".5pt" strokecolor="#000000">
                <v:path arrowok="t"/>
              </v:shape>
            </v:group>
            <v:group style="position:absolute;left:10675;top:2302;width:2;height:43" coordorigin="10675,2302" coordsize="2,43">
              <v:shape style="position:absolute;left:10675;top:2302;width:2;height:43" coordorigin="10675,2302" coordsize="0,43" path="m10675,2302l10675,2345e" filled="false" stroked="true" strokeweight=".5pt" strokecolor="#000000">
                <v:path arrowok="t"/>
              </v:shape>
              <v:shape style="position:absolute;left:6355;top:2432;width:356;height:340" type="#_x0000_t75" stroked="false">
                <v:imagedata r:id="rId343" o:title=""/>
              </v:shape>
              <v:shape style="position:absolute;left:6534;top:2429;width:732;height:451" type="#_x0000_t75" stroked="false">
                <v:imagedata r:id="rId344" o:title=""/>
              </v:shape>
              <v:shape style="position:absolute;left:7291;top:2417;width:514;height:354" type="#_x0000_t75" stroked="false">
                <v:imagedata r:id="rId345" o:title=""/>
              </v:shape>
              <v:shape style="position:absolute;left:7845;top:2427;width:522;height:358" type="#_x0000_t75" stroked="false">
                <v:imagedata r:id="rId346" o:title=""/>
              </v:shape>
              <v:shape style="position:absolute;left:8195;top:2433;width:446;height:444" type="#_x0000_t75" stroked="false">
                <v:imagedata r:id="rId347" o:title=""/>
              </v:shape>
              <v:shape style="position:absolute;left:8562;top:2431;width:619;height:348" type="#_x0000_t75" stroked="false">
                <v:imagedata r:id="rId348" o:title=""/>
              </v:shape>
              <v:shape style="position:absolute;left:9005;top:2436;width:459;height:438" type="#_x0000_t75" stroked="false">
                <v:imagedata r:id="rId349" o:title=""/>
              </v:shape>
              <v:shape style="position:absolute;left:9395;top:2432;width:343;height:350" type="#_x0000_t75" stroked="false">
                <v:imagedata r:id="rId350" o:title=""/>
              </v:shape>
              <v:shape style="position:absolute;left:9570;top:2426;width:442;height:448" type="#_x0000_t75" stroked="false">
                <v:imagedata r:id="rId351" o:title=""/>
              </v:shape>
              <v:shape style="position:absolute;left:10057;top:2427;width:495;height:348" type="#_x0000_t75" stroked="false">
                <v:imagedata r:id="rId352" o:title=""/>
              </v:shape>
            </v:group>
            <w10:wrap type="none"/>
          </v:group>
        </w:pict>
      </w:r>
      <w:r>
        <w:rPr>
          <w:rFonts w:ascii="微软雅黑"/>
          <w:spacing w:val="-1"/>
          <w:sz w:val="14"/>
        </w:rPr>
        <w:t>5.0</w:t>
      </w:r>
      <w:r>
        <w:rPr>
          <w:rFonts w:ascii="微软雅黑"/>
          <w:sz w:val="14"/>
        </w:rPr>
      </w:r>
    </w:p>
    <w:p>
      <w:pPr>
        <w:spacing w:line="240" w:lineRule="auto" w:before="14"/>
        <w:ind w:right="0"/>
        <w:rPr>
          <w:rFonts w:ascii="微软雅黑" w:hAnsi="微软雅黑" w:cs="微软雅黑" w:eastAsia="微软雅黑" w:hint="default"/>
          <w:sz w:val="10"/>
          <w:szCs w:val="10"/>
        </w:rPr>
      </w:pPr>
    </w:p>
    <w:p>
      <w:pPr>
        <w:spacing w:before="0"/>
        <w:ind w:left="329" w:right="-18" w:firstLine="0"/>
        <w:jc w:val="left"/>
        <w:rPr>
          <w:rFonts w:ascii="微软雅黑" w:hAnsi="微软雅黑" w:cs="微软雅黑" w:eastAsia="微软雅黑" w:hint="default"/>
          <w:sz w:val="14"/>
          <w:szCs w:val="14"/>
        </w:rPr>
      </w:pPr>
      <w:r>
        <w:rPr>
          <w:rFonts w:ascii="微软雅黑"/>
          <w:spacing w:val="-1"/>
          <w:sz w:val="14"/>
        </w:rPr>
        <w:t>4.0</w:t>
      </w:r>
      <w:r>
        <w:rPr>
          <w:rFonts w:ascii="微软雅黑"/>
          <w:sz w:val="14"/>
        </w:rPr>
      </w:r>
    </w:p>
    <w:p>
      <w:pPr>
        <w:spacing w:line="240" w:lineRule="auto" w:before="6"/>
        <w:ind w:right="0"/>
        <w:rPr>
          <w:rFonts w:ascii="微软雅黑" w:hAnsi="微软雅黑" w:cs="微软雅黑" w:eastAsia="微软雅黑" w:hint="default"/>
          <w:sz w:val="20"/>
          <w:szCs w:val="20"/>
        </w:rPr>
      </w:pPr>
      <w:r>
        <w:rPr/>
        <w:br w:type="column"/>
      </w:r>
      <w:r>
        <w:rPr>
          <w:rFonts w:ascii="微软雅黑"/>
          <w:sz w:val="20"/>
        </w:rPr>
      </w:r>
    </w:p>
    <w:p>
      <w:pPr>
        <w:spacing w:before="0"/>
        <w:ind w:left="140" w:right="-18" w:firstLine="0"/>
        <w:jc w:val="left"/>
        <w:rPr>
          <w:rFonts w:ascii="微软雅黑" w:hAnsi="微软雅黑" w:cs="微软雅黑" w:eastAsia="微软雅黑" w:hint="default"/>
          <w:sz w:val="14"/>
          <w:szCs w:val="14"/>
        </w:rPr>
      </w:pPr>
      <w:r>
        <w:rPr>
          <w:rFonts w:ascii="微软雅黑"/>
          <w:spacing w:val="-1"/>
          <w:sz w:val="14"/>
        </w:rPr>
        <w:t>4.8</w:t>
      </w:r>
      <w:r>
        <w:rPr>
          <w:rFonts w:ascii="微软雅黑"/>
          <w:sz w:val="14"/>
        </w:rPr>
      </w:r>
    </w:p>
    <w:p>
      <w:pPr>
        <w:spacing w:line="240" w:lineRule="auto" w:before="0"/>
        <w:ind w:right="0"/>
        <w:rPr>
          <w:rFonts w:ascii="微软雅黑" w:hAnsi="微软雅黑" w:cs="微软雅黑" w:eastAsia="微软雅黑" w:hint="default"/>
          <w:sz w:val="14"/>
          <w:szCs w:val="14"/>
        </w:rPr>
      </w:pPr>
      <w:r>
        <w:rPr/>
        <w:br w:type="column"/>
      </w:r>
      <w:r>
        <w:rPr>
          <w:rFonts w:ascii="微软雅黑"/>
          <w:sz w:val="14"/>
        </w:rPr>
      </w:r>
    </w:p>
    <w:p>
      <w:pPr>
        <w:spacing w:line="240" w:lineRule="auto" w:before="0"/>
        <w:ind w:right="0"/>
        <w:rPr>
          <w:rFonts w:ascii="微软雅黑" w:hAnsi="微软雅黑" w:cs="微软雅黑" w:eastAsia="微软雅黑" w:hint="default"/>
          <w:sz w:val="20"/>
          <w:szCs w:val="20"/>
        </w:rPr>
      </w:pPr>
    </w:p>
    <w:p>
      <w:pPr>
        <w:spacing w:before="0"/>
        <w:ind w:left="38" w:right="0" w:firstLine="0"/>
        <w:jc w:val="left"/>
        <w:rPr>
          <w:rFonts w:ascii="微软雅黑" w:hAnsi="微软雅黑" w:cs="微软雅黑" w:eastAsia="微软雅黑" w:hint="default"/>
          <w:sz w:val="14"/>
          <w:szCs w:val="14"/>
        </w:rPr>
      </w:pPr>
      <w:r>
        <w:rPr>
          <w:rFonts w:ascii="微软雅黑"/>
          <w:sz w:val="14"/>
        </w:rPr>
        <w:t>4.2</w:t>
      </w:r>
    </w:p>
    <w:p>
      <w:pPr>
        <w:spacing w:after="0"/>
        <w:jc w:val="left"/>
        <w:rPr>
          <w:rFonts w:ascii="微软雅黑" w:hAnsi="微软雅黑" w:cs="微软雅黑" w:eastAsia="微软雅黑" w:hint="default"/>
          <w:sz w:val="14"/>
          <w:szCs w:val="14"/>
        </w:rPr>
        <w:sectPr>
          <w:type w:val="continuous"/>
          <w:pgSz w:w="11910" w:h="16840"/>
          <w:pgMar w:top="720" w:bottom="1200" w:left="1000" w:right="900"/>
          <w:cols w:num="11" w:equalWidth="0">
            <w:col w:w="1006" w:space="40"/>
            <w:col w:w="1541" w:space="40"/>
            <w:col w:w="240" w:space="40"/>
            <w:col w:w="518" w:space="40"/>
            <w:col w:w="239" w:space="40"/>
            <w:col w:w="239" w:space="40"/>
            <w:col w:w="239" w:space="40"/>
            <w:col w:w="239" w:space="341"/>
            <w:col w:w="527" w:space="40"/>
            <w:col w:w="338" w:space="40"/>
            <w:col w:w="4183"/>
          </w:cols>
        </w:sectPr>
      </w:pPr>
    </w:p>
    <w:p>
      <w:pPr>
        <w:spacing w:line="225" w:lineRule="exact" w:before="0"/>
        <w:ind w:left="329" w:right="-8" w:firstLine="0"/>
        <w:jc w:val="left"/>
        <w:rPr>
          <w:rFonts w:ascii="微软雅黑" w:hAnsi="微软雅黑" w:cs="微软雅黑" w:eastAsia="微软雅黑" w:hint="default"/>
          <w:sz w:val="14"/>
          <w:szCs w:val="14"/>
        </w:rPr>
      </w:pPr>
      <w:r>
        <w:rPr>
          <w:rFonts w:ascii="微软雅黑"/>
          <w:sz w:val="14"/>
        </w:rPr>
        <w:t>30   24.2</w:t>
      </w:r>
      <w:r>
        <w:rPr>
          <w:rFonts w:ascii="微软雅黑"/>
          <w:position w:val="11"/>
          <w:sz w:val="14"/>
        </w:rPr>
        <w:t>26.7</w:t>
      </w:r>
      <w:r>
        <w:rPr>
          <w:rFonts w:ascii="微软雅黑"/>
          <w:spacing w:val="-28"/>
          <w:position w:val="11"/>
          <w:sz w:val="14"/>
        </w:rPr>
        <w:t> </w:t>
      </w:r>
      <w:r>
        <w:rPr>
          <w:rFonts w:ascii="微软雅黑"/>
          <w:position w:val="3"/>
          <w:sz w:val="14"/>
        </w:rPr>
        <w:t>27.7</w:t>
      </w:r>
      <w:r>
        <w:rPr>
          <w:rFonts w:ascii="微软雅黑"/>
          <w:sz w:val="14"/>
        </w:rPr>
      </w:r>
    </w:p>
    <w:p>
      <w:pPr>
        <w:spacing w:line="176" w:lineRule="exact" w:before="0"/>
        <w:ind w:left="946" w:right="-8" w:firstLine="0"/>
        <w:jc w:val="left"/>
        <w:rPr>
          <w:rFonts w:ascii="微软雅黑" w:hAnsi="微软雅黑" w:cs="微软雅黑" w:eastAsia="微软雅黑" w:hint="default"/>
          <w:sz w:val="14"/>
          <w:szCs w:val="14"/>
        </w:rPr>
      </w:pPr>
      <w:r>
        <w:rPr>
          <w:rFonts w:ascii="微软雅黑"/>
          <w:sz w:val="14"/>
        </w:rPr>
        <w:t>26.4</w:t>
      </w:r>
    </w:p>
    <w:p>
      <w:pPr>
        <w:spacing w:before="79"/>
        <w:ind w:left="329" w:right="-8" w:firstLine="0"/>
        <w:jc w:val="left"/>
        <w:rPr>
          <w:rFonts w:ascii="微软雅黑" w:hAnsi="微软雅黑" w:cs="微软雅黑" w:eastAsia="微软雅黑" w:hint="default"/>
          <w:sz w:val="14"/>
          <w:szCs w:val="14"/>
        </w:rPr>
      </w:pPr>
      <w:r>
        <w:rPr>
          <w:rFonts w:ascii="微软雅黑"/>
          <w:sz w:val="14"/>
        </w:rPr>
        <w:t>20</w:t>
      </w:r>
    </w:p>
    <w:p>
      <w:pPr>
        <w:spacing w:line="79" w:lineRule="exact" w:before="0"/>
        <w:ind w:left="225" w:right="-17" w:firstLine="0"/>
        <w:jc w:val="left"/>
        <w:rPr>
          <w:rFonts w:ascii="微软雅黑" w:hAnsi="微软雅黑" w:cs="微软雅黑" w:eastAsia="微软雅黑" w:hint="default"/>
          <w:sz w:val="14"/>
          <w:szCs w:val="14"/>
        </w:rPr>
      </w:pPr>
      <w:r>
        <w:rPr/>
        <w:br w:type="column"/>
      </w:r>
      <w:r>
        <w:rPr>
          <w:rFonts w:ascii="微软雅黑"/>
          <w:sz w:val="14"/>
        </w:rPr>
        <w:t>27.5</w:t>
      </w:r>
    </w:p>
    <w:p>
      <w:pPr>
        <w:spacing w:line="172" w:lineRule="exact" w:before="0"/>
        <w:ind w:left="504" w:right="-17" w:firstLine="0"/>
        <w:jc w:val="left"/>
        <w:rPr>
          <w:rFonts w:ascii="微软雅黑" w:hAnsi="微软雅黑" w:cs="微软雅黑" w:eastAsia="微软雅黑" w:hint="default"/>
          <w:sz w:val="14"/>
          <w:szCs w:val="14"/>
        </w:rPr>
      </w:pPr>
      <w:r>
        <w:rPr>
          <w:rFonts w:ascii="微软雅黑"/>
          <w:spacing w:val="-1"/>
          <w:sz w:val="14"/>
        </w:rPr>
        <w:t>25.1</w:t>
      </w:r>
      <w:r>
        <w:rPr>
          <w:rFonts w:ascii="微软雅黑"/>
          <w:sz w:val="14"/>
        </w:rPr>
      </w:r>
    </w:p>
    <w:p>
      <w:pPr>
        <w:spacing w:before="79"/>
        <w:ind w:left="-40" w:right="-12" w:firstLine="0"/>
        <w:jc w:val="left"/>
        <w:rPr>
          <w:rFonts w:ascii="微软雅黑" w:hAnsi="微软雅黑" w:cs="微软雅黑" w:eastAsia="微软雅黑" w:hint="default"/>
          <w:sz w:val="14"/>
          <w:szCs w:val="14"/>
        </w:rPr>
      </w:pPr>
      <w:r>
        <w:rPr>
          <w:spacing w:val="-1"/>
        </w:rPr>
        <w:br w:type="column"/>
      </w:r>
      <w:r>
        <w:rPr>
          <w:rFonts w:ascii="微软雅黑"/>
          <w:spacing w:val="-1"/>
          <w:sz w:val="14"/>
        </w:rPr>
        <w:t>23.5</w:t>
      </w:r>
      <w:r>
        <w:rPr>
          <w:rFonts w:ascii="微软雅黑"/>
          <w:spacing w:val="-1"/>
          <w:position w:val="-7"/>
          <w:sz w:val="14"/>
        </w:rPr>
        <w:t>21.7</w:t>
      </w:r>
      <w:r>
        <w:rPr>
          <w:rFonts w:ascii="微软雅黑"/>
          <w:spacing w:val="-1"/>
          <w:position w:val="-2"/>
          <w:sz w:val="14"/>
        </w:rPr>
        <w:t>22.7</w:t>
      </w:r>
      <w:r>
        <w:rPr>
          <w:rFonts w:ascii="微软雅黑"/>
          <w:sz w:val="14"/>
        </w:rPr>
      </w:r>
    </w:p>
    <w:p>
      <w:pPr>
        <w:spacing w:before="9"/>
        <w:ind w:left="-40" w:right="-17" w:firstLine="0"/>
        <w:jc w:val="left"/>
        <w:rPr>
          <w:rFonts w:ascii="微软雅黑" w:hAnsi="微软雅黑" w:cs="微软雅黑" w:eastAsia="微软雅黑" w:hint="default"/>
          <w:sz w:val="14"/>
          <w:szCs w:val="14"/>
        </w:rPr>
      </w:pPr>
      <w:r>
        <w:rPr>
          <w:spacing w:val="-1"/>
        </w:rPr>
        <w:br w:type="column"/>
      </w:r>
      <w:r>
        <w:rPr>
          <w:rFonts w:ascii="微软雅黑"/>
          <w:spacing w:val="-1"/>
          <w:sz w:val="14"/>
        </w:rPr>
        <w:t>25.1</w:t>
      </w:r>
      <w:r>
        <w:rPr>
          <w:rFonts w:ascii="微软雅黑"/>
          <w:sz w:val="14"/>
        </w:rPr>
      </w:r>
    </w:p>
    <w:p>
      <w:pPr>
        <w:spacing w:before="9"/>
        <w:ind w:left="329" w:right="-18" w:firstLine="0"/>
        <w:jc w:val="left"/>
        <w:rPr>
          <w:rFonts w:ascii="微软雅黑" w:hAnsi="微软雅黑" w:cs="微软雅黑" w:eastAsia="微软雅黑" w:hint="default"/>
          <w:sz w:val="14"/>
          <w:szCs w:val="14"/>
        </w:rPr>
      </w:pPr>
      <w:r>
        <w:rPr>
          <w:spacing w:val="-1"/>
        </w:rPr>
        <w:br w:type="column"/>
      </w:r>
      <w:r>
        <w:rPr>
          <w:rFonts w:ascii="微软雅黑"/>
          <w:spacing w:val="-1"/>
          <w:sz w:val="14"/>
        </w:rPr>
        <w:t>25.1</w:t>
      </w:r>
      <w:r>
        <w:rPr>
          <w:rFonts w:ascii="微软雅黑"/>
          <w:sz w:val="14"/>
        </w:rPr>
      </w:r>
    </w:p>
    <w:p>
      <w:pPr>
        <w:spacing w:before="104"/>
        <w:ind w:left="18" w:right="-14" w:firstLine="0"/>
        <w:jc w:val="left"/>
        <w:rPr>
          <w:rFonts w:ascii="微软雅黑" w:hAnsi="微软雅黑" w:cs="微软雅黑" w:eastAsia="微软雅黑" w:hint="default"/>
          <w:sz w:val="14"/>
          <w:szCs w:val="14"/>
        </w:rPr>
      </w:pPr>
      <w:r>
        <w:rPr/>
        <w:br w:type="column"/>
      </w:r>
      <w:r>
        <w:rPr>
          <w:rFonts w:ascii="微软雅黑"/>
          <w:position w:val="6"/>
          <w:sz w:val="14"/>
        </w:rPr>
        <w:t>23</w:t>
      </w:r>
      <w:r>
        <w:rPr>
          <w:rFonts w:ascii="微软雅黑"/>
          <w:spacing w:val="8"/>
          <w:position w:val="6"/>
          <w:sz w:val="14"/>
        </w:rPr>
        <w:t> </w:t>
      </w:r>
      <w:r>
        <w:rPr>
          <w:rFonts w:ascii="微软雅黑"/>
          <w:sz w:val="14"/>
        </w:rPr>
        <w:t>21.5</w:t>
      </w:r>
    </w:p>
    <w:p>
      <w:pPr>
        <w:spacing w:before="43"/>
        <w:ind w:left="329" w:right="-18" w:firstLine="0"/>
        <w:jc w:val="left"/>
        <w:rPr>
          <w:rFonts w:ascii="微软雅黑" w:hAnsi="微软雅黑" w:cs="微软雅黑" w:eastAsia="微软雅黑" w:hint="default"/>
          <w:sz w:val="14"/>
          <w:szCs w:val="14"/>
        </w:rPr>
      </w:pPr>
      <w:r>
        <w:rPr>
          <w:spacing w:val="-1"/>
        </w:rPr>
        <w:br w:type="column"/>
      </w:r>
      <w:r>
        <w:rPr>
          <w:rFonts w:ascii="微软雅黑"/>
          <w:spacing w:val="-1"/>
          <w:sz w:val="14"/>
        </w:rPr>
        <w:t>3.0</w:t>
      </w:r>
      <w:r>
        <w:rPr>
          <w:rFonts w:ascii="微软雅黑"/>
          <w:sz w:val="14"/>
        </w:rPr>
      </w:r>
    </w:p>
    <w:p>
      <w:pPr>
        <w:spacing w:line="240" w:lineRule="auto" w:before="14"/>
        <w:ind w:right="0"/>
        <w:rPr>
          <w:rFonts w:ascii="微软雅黑" w:hAnsi="微软雅黑" w:cs="微软雅黑" w:eastAsia="微软雅黑" w:hint="default"/>
          <w:sz w:val="10"/>
          <w:szCs w:val="10"/>
        </w:rPr>
      </w:pPr>
    </w:p>
    <w:p>
      <w:pPr>
        <w:spacing w:before="0"/>
        <w:ind w:left="329" w:right="-18" w:firstLine="0"/>
        <w:jc w:val="left"/>
        <w:rPr>
          <w:rFonts w:ascii="微软雅黑" w:hAnsi="微软雅黑" w:cs="微软雅黑" w:eastAsia="微软雅黑" w:hint="default"/>
          <w:sz w:val="14"/>
          <w:szCs w:val="14"/>
        </w:rPr>
      </w:pPr>
      <w:r>
        <w:rPr>
          <w:rFonts w:ascii="微软雅黑"/>
          <w:spacing w:val="-1"/>
          <w:sz w:val="14"/>
        </w:rPr>
        <w:t>2.0</w:t>
      </w:r>
      <w:r>
        <w:rPr>
          <w:rFonts w:ascii="微软雅黑"/>
          <w:sz w:val="14"/>
        </w:rPr>
      </w:r>
    </w:p>
    <w:p>
      <w:pPr>
        <w:spacing w:line="239" w:lineRule="exact" w:before="0"/>
        <w:ind w:left="329" w:right="-18" w:firstLine="0"/>
        <w:jc w:val="left"/>
        <w:rPr>
          <w:rFonts w:ascii="微软雅黑" w:hAnsi="微软雅黑" w:cs="微软雅黑" w:eastAsia="微软雅黑" w:hint="default"/>
          <w:sz w:val="14"/>
          <w:szCs w:val="14"/>
        </w:rPr>
      </w:pPr>
      <w:r>
        <w:rPr>
          <w:spacing w:val="-1"/>
        </w:rPr>
        <w:br w:type="column"/>
      </w:r>
      <w:r>
        <w:rPr>
          <w:rFonts w:ascii="微软雅黑"/>
          <w:spacing w:val="-1"/>
          <w:sz w:val="14"/>
        </w:rPr>
        <w:t>2.6</w:t>
      </w:r>
      <w:r>
        <w:rPr>
          <w:rFonts w:ascii="微软雅黑"/>
          <w:sz w:val="14"/>
        </w:rPr>
      </w:r>
    </w:p>
    <w:p>
      <w:pPr>
        <w:spacing w:line="240" w:lineRule="auto" w:before="4"/>
        <w:ind w:right="0"/>
        <w:rPr>
          <w:rFonts w:ascii="微软雅黑" w:hAnsi="微软雅黑" w:cs="微软雅黑" w:eastAsia="微软雅黑" w:hint="default"/>
          <w:sz w:val="19"/>
          <w:szCs w:val="19"/>
        </w:rPr>
      </w:pPr>
      <w:r>
        <w:rPr/>
        <w:br w:type="column"/>
      </w:r>
      <w:r>
        <w:rPr>
          <w:rFonts w:ascii="微软雅黑"/>
          <w:sz w:val="19"/>
        </w:rPr>
      </w:r>
    </w:p>
    <w:p>
      <w:pPr>
        <w:spacing w:before="0"/>
        <w:ind w:left="38" w:right="-18" w:firstLine="0"/>
        <w:jc w:val="left"/>
        <w:rPr>
          <w:rFonts w:ascii="微软雅黑" w:hAnsi="微软雅黑" w:cs="微软雅黑" w:eastAsia="微软雅黑" w:hint="default"/>
          <w:sz w:val="14"/>
          <w:szCs w:val="14"/>
        </w:rPr>
      </w:pPr>
      <w:r>
        <w:rPr>
          <w:rFonts w:ascii="微软雅黑"/>
          <w:spacing w:val="-1"/>
          <w:sz w:val="14"/>
        </w:rPr>
        <w:t>1.9</w:t>
      </w:r>
      <w:r>
        <w:rPr>
          <w:rFonts w:ascii="微软雅黑"/>
          <w:sz w:val="14"/>
        </w:rPr>
      </w:r>
    </w:p>
    <w:p>
      <w:pPr>
        <w:spacing w:line="240" w:lineRule="auto" w:before="11"/>
        <w:ind w:right="0"/>
        <w:rPr>
          <w:rFonts w:ascii="微软雅黑" w:hAnsi="微软雅黑" w:cs="微软雅黑" w:eastAsia="微软雅黑" w:hint="default"/>
          <w:sz w:val="29"/>
          <w:szCs w:val="29"/>
        </w:rPr>
      </w:pPr>
      <w:r>
        <w:rPr/>
        <w:br w:type="column"/>
      </w:r>
      <w:r>
        <w:rPr>
          <w:rFonts w:ascii="微软雅黑"/>
          <w:sz w:val="29"/>
        </w:rPr>
      </w:r>
    </w:p>
    <w:p>
      <w:pPr>
        <w:spacing w:before="0"/>
        <w:ind w:left="38" w:right="-17" w:firstLine="0"/>
        <w:jc w:val="left"/>
        <w:rPr>
          <w:rFonts w:ascii="微软雅黑" w:hAnsi="微软雅黑" w:cs="微软雅黑" w:eastAsia="微软雅黑" w:hint="default"/>
          <w:sz w:val="14"/>
          <w:szCs w:val="14"/>
        </w:rPr>
      </w:pPr>
      <w:r>
        <w:rPr>
          <w:rFonts w:ascii="微软雅黑"/>
          <w:sz w:val="14"/>
        </w:rPr>
        <w:t>1.4</w:t>
      </w:r>
      <w:r>
        <w:rPr>
          <w:rFonts w:ascii="微软雅黑"/>
          <w:spacing w:val="32"/>
          <w:sz w:val="14"/>
        </w:rPr>
        <w:t> </w:t>
      </w:r>
      <w:r>
        <w:rPr>
          <w:rFonts w:ascii="微软雅黑"/>
          <w:position w:val="-7"/>
          <w:sz w:val="14"/>
        </w:rPr>
        <w:t>1.3</w:t>
      </w:r>
      <w:r>
        <w:rPr>
          <w:rFonts w:ascii="微软雅黑"/>
          <w:sz w:val="14"/>
        </w:rPr>
      </w:r>
    </w:p>
    <w:p>
      <w:pPr>
        <w:spacing w:line="240" w:lineRule="auto" w:before="0"/>
        <w:ind w:right="0"/>
        <w:rPr>
          <w:rFonts w:ascii="微软雅黑" w:hAnsi="微软雅黑" w:cs="微软雅黑" w:eastAsia="微软雅黑" w:hint="default"/>
          <w:sz w:val="24"/>
          <w:szCs w:val="24"/>
        </w:rPr>
      </w:pPr>
      <w:r>
        <w:rPr/>
        <w:br w:type="column"/>
      </w:r>
      <w:r>
        <w:rPr>
          <w:rFonts w:ascii="微软雅黑"/>
          <w:sz w:val="24"/>
        </w:rPr>
      </w:r>
    </w:p>
    <w:p>
      <w:pPr>
        <w:spacing w:line="247" w:lineRule="exact" w:before="214"/>
        <w:ind w:left="38" w:right="0" w:firstLine="0"/>
        <w:jc w:val="left"/>
        <w:rPr>
          <w:rFonts w:ascii="微软雅黑" w:hAnsi="微软雅黑" w:cs="微软雅黑" w:eastAsia="微软雅黑" w:hint="default"/>
          <w:sz w:val="14"/>
          <w:szCs w:val="14"/>
        </w:rPr>
      </w:pPr>
      <w:r>
        <w:rPr>
          <w:rFonts w:ascii="微软雅黑"/>
          <w:position w:val="11"/>
          <w:sz w:val="14"/>
        </w:rPr>
        <w:t>1.2  </w:t>
      </w:r>
      <w:r>
        <w:rPr>
          <w:rFonts w:ascii="微软雅黑"/>
          <w:position w:val="8"/>
          <w:sz w:val="14"/>
        </w:rPr>
        <w:t>1.1  </w:t>
      </w:r>
      <w:r>
        <w:rPr>
          <w:rFonts w:ascii="微软雅黑"/>
          <w:position w:val="5"/>
          <w:sz w:val="14"/>
        </w:rPr>
        <w:t>1.0  </w:t>
      </w:r>
      <w:r>
        <w:rPr>
          <w:rFonts w:ascii="微软雅黑"/>
          <w:position w:val="4"/>
          <w:sz w:val="14"/>
        </w:rPr>
        <w:t>1.0  </w:t>
      </w:r>
      <w:r>
        <w:rPr>
          <w:rFonts w:ascii="微软雅黑"/>
          <w:sz w:val="14"/>
        </w:rPr>
        <w:t>0.9</w:t>
      </w:r>
      <w:r>
        <w:rPr>
          <w:rFonts w:ascii="微软雅黑"/>
          <w:spacing w:val="-2"/>
          <w:sz w:val="14"/>
        </w:rPr>
        <w:t> </w:t>
      </w:r>
      <w:r>
        <w:rPr>
          <w:rFonts w:ascii="微软雅黑"/>
          <w:sz w:val="14"/>
        </w:rPr>
        <w:t>0.9</w:t>
      </w:r>
    </w:p>
    <w:p>
      <w:pPr>
        <w:spacing w:after="0" w:line="247" w:lineRule="exact"/>
        <w:jc w:val="left"/>
        <w:rPr>
          <w:rFonts w:ascii="微软雅黑" w:hAnsi="微软雅黑" w:cs="微软雅黑" w:eastAsia="微软雅黑" w:hint="default"/>
          <w:sz w:val="14"/>
          <w:szCs w:val="14"/>
        </w:rPr>
        <w:sectPr>
          <w:type w:val="continuous"/>
          <w:pgSz w:w="11910" w:h="16840"/>
          <w:pgMar w:top="720" w:bottom="1200" w:left="1000" w:right="900"/>
          <w:cols w:num="11" w:equalWidth="0">
            <w:col w:w="1484" w:space="40"/>
            <w:col w:w="784" w:space="40"/>
            <w:col w:w="797" w:space="40"/>
            <w:col w:w="239" w:space="228"/>
            <w:col w:w="608" w:space="40"/>
            <w:col w:w="518" w:space="62"/>
            <w:col w:w="527" w:space="401"/>
            <w:col w:w="527" w:space="40"/>
            <w:col w:w="236" w:space="40"/>
            <w:col w:w="511" w:space="40"/>
            <w:col w:w="2808"/>
          </w:cols>
        </w:sectPr>
      </w:pPr>
    </w:p>
    <w:p>
      <w:pPr>
        <w:spacing w:line="109" w:lineRule="exact" w:before="0"/>
        <w:ind w:left="2053" w:right="0" w:firstLine="0"/>
        <w:jc w:val="left"/>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丘钛科技摄像头模组单价（元）</w:t>
      </w:r>
      <w:r>
        <w:rPr>
          <w:rFonts w:ascii="微软雅黑" w:hAnsi="微软雅黑" w:cs="微软雅黑" w:eastAsia="微软雅黑" w:hint="default"/>
          <w:sz w:val="14"/>
          <w:szCs w:val="14"/>
        </w:rPr>
      </w:r>
    </w:p>
    <w:p>
      <w:pPr>
        <w:spacing w:line="140" w:lineRule="exact" w:before="0"/>
        <w:ind w:left="329" w:right="0" w:firstLine="0"/>
        <w:jc w:val="left"/>
        <w:rPr>
          <w:rFonts w:ascii="微软雅黑" w:hAnsi="微软雅黑" w:cs="微软雅黑" w:eastAsia="微软雅黑" w:hint="default"/>
          <w:sz w:val="14"/>
          <w:szCs w:val="14"/>
        </w:rPr>
      </w:pPr>
      <w:r>
        <w:rPr>
          <w:rFonts w:ascii="微软雅黑"/>
          <w:sz w:val="14"/>
        </w:rPr>
        <w:t>10</w:t>
      </w:r>
    </w:p>
    <w:p>
      <w:pPr>
        <w:spacing w:line="214" w:lineRule="exact" w:before="0"/>
        <w:ind w:left="2053" w:right="0" w:firstLine="0"/>
        <w:jc w:val="left"/>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舜宇光学摄像头模组单价（元）</w:t>
      </w:r>
      <w:r>
        <w:rPr>
          <w:rFonts w:ascii="微软雅黑" w:hAnsi="微软雅黑" w:cs="微软雅黑" w:eastAsia="微软雅黑" w:hint="default"/>
          <w:sz w:val="14"/>
          <w:szCs w:val="14"/>
        </w:rPr>
      </w:r>
    </w:p>
    <w:p>
      <w:pPr>
        <w:spacing w:before="2"/>
        <w:ind w:left="411" w:right="0" w:firstLine="0"/>
        <w:jc w:val="left"/>
        <w:rPr>
          <w:rFonts w:ascii="微软雅黑" w:hAnsi="微软雅黑" w:cs="微软雅黑" w:eastAsia="微软雅黑" w:hint="default"/>
          <w:sz w:val="14"/>
          <w:szCs w:val="14"/>
        </w:rPr>
      </w:pPr>
      <w:r>
        <w:rPr>
          <w:rFonts w:ascii="微软雅黑"/>
          <w:sz w:val="14"/>
        </w:rPr>
        <w:t>0</w:t>
      </w:r>
    </w:p>
    <w:p>
      <w:pPr>
        <w:spacing w:before="25"/>
        <w:ind w:left="329" w:right="-18" w:firstLine="0"/>
        <w:jc w:val="left"/>
        <w:rPr>
          <w:rFonts w:ascii="微软雅黑" w:hAnsi="微软雅黑" w:cs="微软雅黑" w:eastAsia="微软雅黑" w:hint="default"/>
          <w:sz w:val="14"/>
          <w:szCs w:val="14"/>
        </w:rPr>
      </w:pPr>
      <w:r>
        <w:rPr>
          <w:spacing w:val="-1"/>
        </w:rPr>
        <w:br w:type="column"/>
      </w:r>
      <w:r>
        <w:rPr>
          <w:rFonts w:ascii="微软雅黑"/>
          <w:spacing w:val="-1"/>
          <w:sz w:val="14"/>
        </w:rPr>
        <w:t>1.0</w:t>
      </w:r>
      <w:r>
        <w:rPr>
          <w:rFonts w:ascii="微软雅黑"/>
          <w:sz w:val="14"/>
        </w:rPr>
      </w:r>
    </w:p>
    <w:p>
      <w:pPr>
        <w:spacing w:line="240" w:lineRule="auto" w:before="14"/>
        <w:ind w:right="0"/>
        <w:rPr>
          <w:rFonts w:ascii="微软雅黑" w:hAnsi="微软雅黑" w:cs="微软雅黑" w:eastAsia="微软雅黑" w:hint="default"/>
          <w:sz w:val="10"/>
          <w:szCs w:val="10"/>
        </w:rPr>
      </w:pPr>
    </w:p>
    <w:p>
      <w:pPr>
        <w:spacing w:before="0"/>
        <w:ind w:left="329" w:right="-18" w:firstLine="0"/>
        <w:jc w:val="left"/>
        <w:rPr>
          <w:rFonts w:ascii="微软雅黑" w:hAnsi="微软雅黑" w:cs="微软雅黑" w:eastAsia="微软雅黑" w:hint="default"/>
          <w:sz w:val="14"/>
          <w:szCs w:val="14"/>
        </w:rPr>
      </w:pPr>
      <w:r>
        <w:rPr>
          <w:rFonts w:ascii="微软雅黑"/>
          <w:spacing w:val="-1"/>
          <w:sz w:val="14"/>
        </w:rPr>
        <w:t>0.0</w:t>
      </w:r>
      <w:r>
        <w:rPr>
          <w:rFonts w:ascii="微软雅黑"/>
          <w:sz w:val="14"/>
        </w:rPr>
      </w:r>
    </w:p>
    <w:p>
      <w:pPr>
        <w:spacing w:line="200" w:lineRule="exact" w:before="0"/>
        <w:ind w:left="329" w:right="0" w:firstLine="0"/>
        <w:jc w:val="left"/>
        <w:rPr>
          <w:rFonts w:ascii="微软雅黑" w:hAnsi="微软雅黑" w:cs="微软雅黑" w:eastAsia="微软雅黑" w:hint="default"/>
          <w:sz w:val="14"/>
          <w:szCs w:val="14"/>
        </w:rPr>
      </w:pPr>
      <w:r>
        <w:rPr/>
        <w:br w:type="column"/>
      </w:r>
      <w:r>
        <w:rPr>
          <w:rFonts w:ascii="微软雅黑"/>
          <w:position w:val="5"/>
          <w:sz w:val="14"/>
        </w:rPr>
        <w:t>0.8  </w:t>
      </w:r>
      <w:r>
        <w:rPr>
          <w:rFonts w:ascii="微软雅黑"/>
          <w:position w:val="1"/>
          <w:sz w:val="14"/>
        </w:rPr>
        <w:t>0.7</w:t>
      </w:r>
      <w:r>
        <w:rPr>
          <w:rFonts w:ascii="微软雅黑"/>
          <w:spacing w:val="22"/>
          <w:position w:val="1"/>
          <w:sz w:val="14"/>
        </w:rPr>
        <w:t> </w:t>
      </w:r>
      <w:r>
        <w:rPr>
          <w:rFonts w:ascii="微软雅黑"/>
          <w:sz w:val="14"/>
        </w:rPr>
        <w:t>0.7</w:t>
      </w:r>
    </w:p>
    <w:p>
      <w:pPr>
        <w:spacing w:after="0" w:line="200" w:lineRule="exact"/>
        <w:jc w:val="left"/>
        <w:rPr>
          <w:rFonts w:ascii="微软雅黑" w:hAnsi="微软雅黑" w:cs="微软雅黑" w:eastAsia="微软雅黑" w:hint="default"/>
          <w:sz w:val="14"/>
          <w:szCs w:val="14"/>
        </w:rPr>
        <w:sectPr>
          <w:type w:val="continuous"/>
          <w:pgSz w:w="11910" w:h="16840"/>
          <w:pgMar w:top="720" w:bottom="1200" w:left="1000" w:right="900"/>
          <w:cols w:num="3" w:equalWidth="0">
            <w:col w:w="4003" w:space="877"/>
            <w:col w:w="527" w:space="3153"/>
            <w:col w:w="1450"/>
          </w:cols>
        </w:sectPr>
      </w:pPr>
    </w:p>
    <w:p>
      <w:pPr>
        <w:spacing w:line="240" w:lineRule="auto" w:before="12"/>
        <w:ind w:right="0"/>
        <w:rPr>
          <w:rFonts w:ascii="微软雅黑" w:hAnsi="微软雅黑" w:cs="微软雅黑" w:eastAsia="微软雅黑" w:hint="default"/>
          <w:sz w:val="3"/>
          <w:szCs w:val="3"/>
        </w:rPr>
      </w:pPr>
      <w:r>
        <w:rPr/>
        <w:pict>
          <v:group style="position:absolute;margin-left:56.549999pt;margin-top:792.825989pt;width:482.25pt;height:.1pt;mso-position-horizontal-relative:page;mso-position-vertical-relative:page;z-index:1446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line="240" w:lineRule="auto"/>
        <w:ind w:left="387" w:right="0" w:firstLine="0"/>
        <w:rPr>
          <w:rFonts w:ascii="微软雅黑" w:hAnsi="微软雅黑" w:cs="微软雅黑" w:eastAsia="微软雅黑" w:hint="default"/>
          <w:sz w:val="20"/>
          <w:szCs w:val="20"/>
        </w:rPr>
      </w:pPr>
      <w:r>
        <w:rPr>
          <w:rFonts w:ascii="微软雅黑" w:hAnsi="微软雅黑" w:cs="微软雅黑" w:eastAsia="微软雅黑" w:hint="default"/>
          <w:sz w:val="20"/>
          <w:szCs w:val="20"/>
        </w:rPr>
        <w:drawing>
          <wp:inline distT="0" distB="0" distL="0" distR="0">
            <wp:extent cx="2748802" cy="266700"/>
            <wp:effectExtent l="0" t="0" r="0" b="0"/>
            <wp:docPr id="143" name="image342.png" descr=""/>
            <wp:cNvGraphicFramePr>
              <a:graphicFrameLocks noChangeAspect="1"/>
            </wp:cNvGraphicFramePr>
            <a:graphic>
              <a:graphicData uri="http://schemas.openxmlformats.org/drawingml/2006/picture">
                <pic:pic>
                  <pic:nvPicPr>
                    <pic:cNvPr id="144" name="image342.png"/>
                    <pic:cNvPicPr/>
                  </pic:nvPicPr>
                  <pic:blipFill>
                    <a:blip r:embed="rId353" cstate="print"/>
                    <a:stretch>
                      <a:fillRect/>
                    </a:stretch>
                  </pic:blipFill>
                  <pic:spPr>
                    <a:xfrm>
                      <a:off x="0" y="0"/>
                      <a:ext cx="2748802" cy="266700"/>
                    </a:xfrm>
                    <a:prstGeom prst="rect">
                      <a:avLst/>
                    </a:prstGeom>
                  </pic:spPr>
                </pic:pic>
              </a:graphicData>
            </a:graphic>
          </wp:inline>
        </w:drawing>
      </w:r>
      <w:r>
        <w:rPr>
          <w:rFonts w:ascii="微软雅黑" w:hAnsi="微软雅黑" w:cs="微软雅黑" w:eastAsia="微软雅黑" w:hint="default"/>
          <w:sz w:val="20"/>
          <w:szCs w:val="20"/>
        </w:rPr>
      </w:r>
    </w:p>
    <w:p>
      <w:pPr>
        <w:spacing w:line="240" w:lineRule="auto" w:before="15" w:after="0"/>
        <w:ind w:right="0"/>
        <w:rPr>
          <w:rFonts w:ascii="微软雅黑" w:hAnsi="微软雅黑" w:cs="微软雅黑" w:eastAsia="微软雅黑" w:hint="default"/>
          <w:sz w:val="15"/>
          <w:szCs w:val="15"/>
        </w:rPr>
      </w:pPr>
    </w:p>
    <w:p>
      <w:pPr>
        <w:spacing w:line="20" w:lineRule="exact"/>
        <w:ind w:left="236"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83.25pt;height:1pt;mso-position-horizontal-relative:char;mso-position-vertical-relative:line" coordorigin="0,0" coordsize="9665,20">
            <v:group style="position:absolute;left:5;top:5;width:4818;height:2" coordorigin="5,5" coordsize="4818,2">
              <v:shape style="position:absolute;left:5;top:5;width:4818;height:2" coordorigin="5,5" coordsize="4818,0" path="m5,5l4822,5e" filled="false" stroked="true" strokeweight=".47998pt" strokecolor="#044b80">
                <v:path arrowok="t"/>
              </v:shape>
            </v:group>
            <v:group style="position:absolute;left:4822;top:10;width:20;height:2" coordorigin="4822,10" coordsize="20,2">
              <v:shape style="position:absolute;left:4822;top:10;width:20;height:2" coordorigin="4822,10" coordsize="20,0" path="m4822,10l4842,10e" filled="false" stroked="true" strokeweight=".95999pt" strokecolor="#044b80">
                <v:path arrowok="t"/>
              </v:shape>
            </v:group>
            <v:group style="position:absolute;left:4842;top:5;width:4818;height:2" coordorigin="4842,5" coordsize="4818,2">
              <v:shape style="position:absolute;left:4842;top:5;width:4818;height:2" coordorigin="4842,5" coordsize="4818,0" path="m4842,5l9659,5e" filled="false" stroked="true" strokeweight=".47998pt" strokecolor="#044b80">
                <v:path arrowok="t"/>
              </v:shape>
            </v:group>
          </v:group>
        </w:pict>
      </w:r>
      <w:r>
        <w:rPr>
          <w:rFonts w:ascii="微软雅黑" w:hAnsi="微软雅黑" w:cs="微软雅黑" w:eastAsia="微软雅黑" w:hint="default"/>
          <w:sz w:val="2"/>
          <w:szCs w:val="2"/>
        </w:rPr>
      </w:r>
    </w:p>
    <w:p>
      <w:pPr>
        <w:tabs>
          <w:tab w:pos="5077" w:val="left" w:leader="none"/>
        </w:tabs>
        <w:spacing w:before="17"/>
        <w:ind w:left="241" w:right="0" w:firstLine="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38"/>
          <w:w w:val="95"/>
          <w:sz w:val="16"/>
          <w:szCs w:val="16"/>
        </w:rPr>
        <w:t> </w:t>
      </w:r>
      <w:r>
        <w:rPr>
          <w:rFonts w:ascii="宋体" w:hAnsi="宋体" w:cs="宋体" w:eastAsia="宋体" w:hint="default"/>
          <w:w w:val="95"/>
          <w:sz w:val="17"/>
          <w:szCs w:val="17"/>
        </w:rPr>
        <w:t>丘钛科技，中信建投证券研究发展部</w:t>
        <w:tab/>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37"/>
          <w:w w:val="95"/>
          <w:sz w:val="16"/>
          <w:szCs w:val="16"/>
        </w:rPr>
        <w:t> </w:t>
      </w:r>
      <w:r>
        <w:rPr>
          <w:rFonts w:ascii="宋体" w:hAnsi="宋体" w:cs="宋体" w:eastAsia="宋体" w:hint="default"/>
          <w:w w:val="95"/>
          <w:sz w:val="17"/>
          <w:szCs w:val="17"/>
        </w:rPr>
        <w:t>旭日大数据，中信建投证券研究发展部</w:t>
      </w:r>
      <w:r>
        <w:rPr>
          <w:rFonts w:ascii="宋体" w:hAnsi="宋体" w:cs="宋体" w:eastAsia="宋体" w:hint="default"/>
          <w:sz w:val="17"/>
          <w:szCs w:val="17"/>
        </w:rPr>
      </w:r>
    </w:p>
    <w:p>
      <w:pPr>
        <w:spacing w:line="240" w:lineRule="auto" w:before="5"/>
        <w:ind w:right="0"/>
        <w:rPr>
          <w:rFonts w:ascii="宋体" w:hAnsi="宋体" w:cs="宋体" w:eastAsia="宋体" w:hint="default"/>
          <w:sz w:val="25"/>
          <w:szCs w:val="25"/>
        </w:rPr>
      </w:pPr>
    </w:p>
    <w:p>
      <w:pPr>
        <w:pStyle w:val="Heading2"/>
        <w:spacing w:line="413" w:lineRule="exact"/>
        <w:ind w:right="0"/>
        <w:jc w:val="left"/>
        <w:rPr>
          <w:b w:val="0"/>
          <w:bCs w:val="0"/>
        </w:rPr>
      </w:pPr>
      <w:bookmarkStart w:name="_bookmark123" w:id="124"/>
      <w:bookmarkEnd w:id="124"/>
      <w:r>
        <w:rPr>
          <w:b w:val="0"/>
          <w:bCs w:val="0"/>
        </w:rPr>
      </w:r>
      <w:r>
        <w:rPr>
          <w:rFonts w:ascii="Times New Roman" w:hAnsi="Times New Roman" w:cs="Times New Roman" w:eastAsia="Times New Roman" w:hint="default"/>
        </w:rPr>
        <w:t>2.6  </w:t>
      </w:r>
      <w:r>
        <w:rPr/>
        <w:t>代工：</w:t>
      </w:r>
      <w:r>
        <w:rPr>
          <w:rFonts w:ascii="Times New Roman" w:hAnsi="Times New Roman" w:cs="Times New Roman" w:eastAsia="Times New Roman" w:hint="default"/>
        </w:rPr>
        <w:t>ODM </w:t>
      </w:r>
      <w:r>
        <w:rPr/>
        <w:t>比例将提升，带来 </w:t>
      </w:r>
      <w:r>
        <w:rPr>
          <w:rFonts w:ascii="Times New Roman" w:hAnsi="Times New Roman" w:cs="Times New Roman" w:eastAsia="Times New Roman" w:hint="default"/>
        </w:rPr>
        <w:t>ODM</w:t>
      </w:r>
      <w:r>
        <w:rPr>
          <w:rFonts w:ascii="Times New Roman" w:hAnsi="Times New Roman" w:cs="Times New Roman" w:eastAsia="Times New Roman" w:hint="default"/>
          <w:spacing w:val="12"/>
        </w:rPr>
        <w:t> </w:t>
      </w:r>
      <w:r>
        <w:rPr/>
        <w:t>市场新机遇</w:t>
      </w:r>
      <w:r>
        <w:rPr>
          <w:b w:val="0"/>
          <w:bCs w:val="0"/>
        </w:rPr>
      </w:r>
    </w:p>
    <w:p>
      <w:pPr>
        <w:pStyle w:val="Heading3"/>
        <w:spacing w:line="240" w:lineRule="auto" w:before="255"/>
        <w:ind w:right="0"/>
        <w:jc w:val="left"/>
        <w:rPr>
          <w:rFonts w:ascii="Arial" w:hAnsi="Arial" w:cs="Arial" w:eastAsia="Arial" w:hint="default"/>
        </w:rPr>
      </w:pPr>
      <w:r>
        <w:rPr>
          <w:rFonts w:ascii="Arial" w:hAnsi="Arial" w:cs="Arial" w:eastAsia="Arial" w:hint="default"/>
          <w:color w:val="044E7D"/>
        </w:rPr>
        <w:t>2.6.1 ODM/EMS </w:t>
      </w:r>
      <w:r>
        <w:rPr>
          <w:color w:val="044E7D"/>
        </w:rPr>
        <w:t>行业存在巨大的市场需求，占全球手机出货</w:t>
      </w:r>
      <w:r>
        <w:rPr>
          <w:color w:val="044E7D"/>
          <w:spacing w:val="-71"/>
        </w:rPr>
        <w:t> </w:t>
      </w:r>
      <w:r>
        <w:rPr>
          <w:rFonts w:ascii="Arial" w:hAnsi="Arial" w:cs="Arial" w:eastAsia="Arial" w:hint="default"/>
          <w:color w:val="044E7D"/>
        </w:rPr>
        <w:t>24%/44%</w:t>
      </w:r>
      <w:r>
        <w:rPr>
          <w:rFonts w:ascii="Arial" w:hAnsi="Arial" w:cs="Arial" w:eastAsia="Arial" w:hint="default"/>
        </w:rPr>
      </w:r>
    </w:p>
    <w:p>
      <w:pPr>
        <w:pStyle w:val="BodyText"/>
        <w:spacing w:line="268" w:lineRule="auto" w:before="105"/>
        <w:ind w:right="231" w:firstLine="403"/>
        <w:jc w:val="both"/>
      </w:pPr>
      <w:r>
        <w:rPr>
          <w:rFonts w:ascii="Microsoft JhengHei" w:hAnsi="Microsoft JhengHei" w:cs="Microsoft JhengHei" w:eastAsia="Microsoft JhengHei" w:hint="default"/>
          <w:b/>
          <w:bCs/>
          <w:w w:val="95"/>
        </w:rPr>
        <w:t>目前在全球智能硬件产业链中，代工模式已非常普遍。</w:t>
      </w:r>
      <w:r>
        <w:rPr>
          <w:w w:val="95"/>
        </w:rPr>
        <w:t>全球手机设计制造有三种模式，第一，</w:t>
      </w:r>
      <w:r>
        <w:rPr>
          <w:rFonts w:ascii="Times New Roman" w:hAnsi="Times New Roman" w:cs="Times New Roman" w:eastAsia="Times New Roman" w:hint="default"/>
          <w:w w:val="95"/>
        </w:rPr>
        <w:t>OEM </w:t>
      </w:r>
      <w:r>
        <w:rPr>
          <w:w w:val="95"/>
        </w:rPr>
        <w:t>品牌厂 </w:t>
      </w:r>
      <w:r>
        <w:rPr/>
        <w:t>商自己研发，自己生产或者找代工厂生产；第二，找</w:t>
      </w:r>
      <w:r>
        <w:rPr>
          <w:spacing w:val="-67"/>
        </w:rPr>
        <w:t> </w:t>
      </w:r>
      <w:r>
        <w:rPr>
          <w:rFonts w:ascii="Times New Roman" w:hAnsi="Times New Roman" w:cs="Times New Roman" w:eastAsia="Times New Roman" w:hint="default"/>
        </w:rPr>
        <w:t>ODM</w:t>
      </w:r>
      <w:r>
        <w:rPr>
          <w:rFonts w:ascii="Times New Roman" w:hAnsi="Times New Roman" w:cs="Times New Roman" w:eastAsia="Times New Roman" w:hint="default"/>
          <w:spacing w:val="-17"/>
        </w:rPr>
        <w:t> </w:t>
      </w:r>
      <w:r>
        <w:rPr/>
        <w:t>企业研发和生产，</w:t>
      </w:r>
      <w:r>
        <w:rPr>
          <w:rFonts w:ascii="Times New Roman" w:hAnsi="Times New Roman" w:cs="Times New Roman" w:eastAsia="Times New Roman" w:hint="default"/>
        </w:rPr>
        <w:t>ODM</w:t>
      </w:r>
      <w:r>
        <w:rPr>
          <w:rFonts w:ascii="Times New Roman" w:hAnsi="Times New Roman" w:cs="Times New Roman" w:eastAsia="Times New Roman" w:hint="default"/>
          <w:spacing w:val="-17"/>
        </w:rPr>
        <w:t> </w:t>
      </w:r>
      <w:r>
        <w:rPr/>
        <w:t>企业产能跟不上，也需要找 外面的代工厂进行组装生产；第三，找</w:t>
      </w:r>
      <w:r>
        <w:rPr>
          <w:spacing w:val="-73"/>
        </w:rPr>
        <w:t> </w:t>
      </w:r>
      <w:r>
        <w:rPr>
          <w:rFonts w:ascii="Times New Roman" w:hAnsi="Times New Roman" w:cs="Times New Roman" w:eastAsia="Times New Roman" w:hint="default"/>
        </w:rPr>
        <w:t>IDH </w:t>
      </w:r>
      <w:r>
        <w:rPr/>
        <w:t>购买主板，自己生产或者找代工厂生产。随着品牌厂商的崛起，白 </w:t>
      </w:r>
      <w:r>
        <w:rPr>
          <w:spacing w:val="-8"/>
        </w:rPr>
        <w:t>牌手机萎缩，</w:t>
      </w:r>
      <w:r>
        <w:rPr>
          <w:rFonts w:ascii="Times New Roman" w:hAnsi="Times New Roman" w:cs="Times New Roman" w:eastAsia="Times New Roman" w:hint="default"/>
          <w:spacing w:val="-8"/>
        </w:rPr>
        <w:t>IDH </w:t>
      </w:r>
      <w:r>
        <w:rPr/>
        <w:t>逐渐向 </w:t>
      </w:r>
      <w:r>
        <w:rPr>
          <w:rFonts w:ascii="Times New Roman" w:hAnsi="Times New Roman" w:cs="Times New Roman" w:eastAsia="Times New Roman" w:hint="default"/>
        </w:rPr>
        <w:t>ODM</w:t>
      </w:r>
      <w:r>
        <w:rPr>
          <w:rFonts w:ascii="Times New Roman" w:hAnsi="Times New Roman" w:cs="Times New Roman" w:eastAsia="Times New Roman" w:hint="default"/>
          <w:spacing w:val="-24"/>
        </w:rPr>
        <w:t> </w:t>
      </w:r>
      <w:r>
        <w:rPr>
          <w:spacing w:val="-12"/>
        </w:rPr>
        <w:t>转型。目前手机品牌厂商，如华为、</w:t>
      </w:r>
      <w:r>
        <w:rPr>
          <w:rFonts w:ascii="Times New Roman" w:hAnsi="Times New Roman" w:cs="Times New Roman" w:eastAsia="Times New Roman" w:hint="default"/>
          <w:spacing w:val="-12"/>
        </w:rPr>
        <w:t>OV </w:t>
      </w:r>
      <w:r>
        <w:rPr/>
        <w:t>和小米等集中资源自研中高端旗舰机型， 一般将成本和质量稳定性要求较高的机型，如千元机和</w:t>
      </w:r>
      <w:r>
        <w:rPr>
          <w:spacing w:val="-55"/>
        </w:rPr>
        <w:t> </w:t>
      </w:r>
      <w:r>
        <w:rPr>
          <w:rFonts w:ascii="Times New Roman" w:hAnsi="Times New Roman" w:cs="Times New Roman" w:eastAsia="Times New Roman" w:hint="default"/>
        </w:rPr>
        <w:t>ODM</w:t>
      </w:r>
      <w:r>
        <w:rPr>
          <w:rFonts w:ascii="Times New Roman" w:hAnsi="Times New Roman" w:cs="Times New Roman" w:eastAsia="Times New Roman" w:hint="default"/>
          <w:spacing w:val="-9"/>
        </w:rPr>
        <w:t> </w:t>
      </w:r>
      <w:r>
        <w:rPr>
          <w:spacing w:val="-3"/>
        </w:rPr>
        <w:t>合作开发，并交</w:t>
      </w:r>
      <w:r>
        <w:rPr>
          <w:spacing w:val="-59"/>
        </w:rPr>
        <w:t> </w:t>
      </w:r>
      <w:r>
        <w:rPr>
          <w:rFonts w:ascii="Times New Roman" w:hAnsi="Times New Roman" w:cs="Times New Roman" w:eastAsia="Times New Roman" w:hint="default"/>
        </w:rPr>
        <w:t>ODM/EMS</w:t>
      </w:r>
      <w:r>
        <w:rPr>
          <w:rFonts w:ascii="Times New Roman" w:hAnsi="Times New Roman" w:cs="Times New Roman" w:eastAsia="Times New Roman" w:hint="default"/>
          <w:spacing w:val="-9"/>
        </w:rPr>
        <w:t> </w:t>
      </w:r>
      <w:r>
        <w:rPr/>
        <w:t>代工生产。</w:t>
      </w:r>
      <w:r>
        <w:rPr>
          <w:rFonts w:ascii="Times New Roman" w:hAnsi="Times New Roman" w:cs="Times New Roman" w:eastAsia="Times New Roman" w:hint="default"/>
        </w:rPr>
        <w:t>2018</w:t>
      </w:r>
      <w:r>
        <w:rPr>
          <w:rFonts w:ascii="Times New Roman" w:hAnsi="Times New Roman" w:cs="Times New Roman" w:eastAsia="Times New Roman" w:hint="default"/>
          <w:spacing w:val="33"/>
        </w:rPr>
        <w:t> </w:t>
      </w:r>
      <w:r>
        <w:rPr/>
        <w:t>全年 智能手机</w:t>
      </w:r>
      <w:r>
        <w:rPr>
          <w:spacing w:val="-52"/>
        </w:rPr>
        <w:t> </w:t>
      </w:r>
      <w:r>
        <w:rPr>
          <w:rFonts w:ascii="Times New Roman" w:hAnsi="Times New Roman" w:cs="Times New Roman" w:eastAsia="Times New Roman" w:hint="default"/>
        </w:rPr>
        <w:t>ODM</w:t>
      </w:r>
      <w:r>
        <w:rPr>
          <w:rFonts w:ascii="Times New Roman" w:hAnsi="Times New Roman" w:cs="Times New Roman" w:eastAsia="Times New Roman" w:hint="default"/>
          <w:spacing w:val="-1"/>
        </w:rPr>
        <w:t> </w:t>
      </w:r>
      <w:r>
        <w:rPr/>
        <w:t>出货量超过</w:t>
      </w:r>
      <w:r>
        <w:rPr>
          <w:spacing w:val="-49"/>
        </w:rPr>
        <w:t> </w:t>
      </w:r>
      <w:r>
        <w:rPr>
          <w:rFonts w:ascii="Times New Roman" w:hAnsi="Times New Roman" w:cs="Times New Roman" w:eastAsia="Times New Roman" w:hint="default"/>
        </w:rPr>
        <w:t>3.5 </w:t>
      </w:r>
      <w:r>
        <w:rPr/>
        <w:t>亿部，占全球市场出货量</w:t>
      </w:r>
      <w:r>
        <w:rPr>
          <w:spacing w:val="-3"/>
        </w:rPr>
        <w:t> </w:t>
      </w:r>
      <w:r>
        <w:rPr>
          <w:rFonts w:ascii="Times New Roman" w:hAnsi="Times New Roman" w:cs="Times New Roman" w:eastAsia="Times New Roman" w:hint="default"/>
        </w:rPr>
        <w:t>24%</w:t>
      </w:r>
      <w:r>
        <w:rPr/>
        <w:t>，</w:t>
      </w:r>
      <w:r>
        <w:rPr>
          <w:rFonts w:ascii="Times New Roman" w:hAnsi="Times New Roman" w:cs="Times New Roman" w:eastAsia="Times New Roman" w:hint="default"/>
        </w:rPr>
        <w:t>EMS</w:t>
      </w:r>
      <w:r>
        <w:rPr>
          <w:rFonts w:ascii="Times New Roman" w:hAnsi="Times New Roman" w:cs="Times New Roman" w:eastAsia="Times New Roman" w:hint="default"/>
          <w:spacing w:val="-3"/>
        </w:rPr>
        <w:t> </w:t>
      </w:r>
      <w:r>
        <w:rPr/>
        <w:t>出货量</w:t>
      </w:r>
      <w:r>
        <w:rPr>
          <w:spacing w:val="-52"/>
        </w:rPr>
        <w:t> </w:t>
      </w:r>
      <w:r>
        <w:rPr>
          <w:rFonts w:ascii="Times New Roman" w:hAnsi="Times New Roman" w:cs="Times New Roman" w:eastAsia="Times New Roman" w:hint="default"/>
        </w:rPr>
        <w:t>4.6 </w:t>
      </w:r>
      <w:r>
        <w:rPr/>
        <w:t>亿部，占全球出货量</w:t>
      </w:r>
      <w:r>
        <w:rPr>
          <w:spacing w:val="-51"/>
        </w:rPr>
        <w:t> </w:t>
      </w:r>
      <w:r>
        <w:rPr>
          <w:rFonts w:ascii="Times New Roman" w:hAnsi="Times New Roman" w:cs="Times New Roman" w:eastAsia="Times New Roman" w:hint="default"/>
        </w:rPr>
        <w:t>44%</w:t>
      </w:r>
      <w:r>
        <w:rPr/>
        <w:t>。</w:t>
      </w:r>
    </w:p>
    <w:p>
      <w:pPr>
        <w:spacing w:line="240" w:lineRule="auto" w:before="1" w:after="0"/>
        <w:ind w:right="0"/>
        <w:rPr>
          <w:rFonts w:ascii="宋体" w:hAnsi="宋体" w:cs="宋体" w:eastAsia="宋体" w:hint="default"/>
          <w:sz w:val="18"/>
          <w:szCs w:val="18"/>
        </w:rPr>
      </w:pPr>
    </w:p>
    <w:tbl>
      <w:tblPr>
        <w:tblW w:w="0" w:type="auto"/>
        <w:jc w:val="left"/>
        <w:tblInd w:w="113" w:type="dxa"/>
        <w:tblLayout w:type="fixed"/>
        <w:tblCellMar>
          <w:top w:w="0" w:type="dxa"/>
          <w:left w:w="0" w:type="dxa"/>
          <w:bottom w:w="0" w:type="dxa"/>
          <w:right w:w="0" w:type="dxa"/>
        </w:tblCellMar>
        <w:tblLook w:val="01E0"/>
      </w:tblPr>
      <w:tblGrid>
        <w:gridCol w:w="816"/>
        <w:gridCol w:w="3013"/>
        <w:gridCol w:w="4127"/>
        <w:gridCol w:w="1715"/>
      </w:tblGrid>
      <w:tr>
        <w:trPr>
          <w:trHeight w:val="251" w:hRule="exact"/>
        </w:trPr>
        <w:tc>
          <w:tcPr>
            <w:tcW w:w="9672" w:type="dxa"/>
            <w:gridSpan w:val="4"/>
            <w:tcBorders>
              <w:top w:val="nil" w:sz="6" w:space="0" w:color="auto"/>
              <w:left w:val="nil" w:sz="6" w:space="0" w:color="auto"/>
              <w:bottom w:val="single" w:sz="4" w:space="0" w:color="044B80"/>
              <w:right w:val="nil" w:sz="6" w:space="0" w:color="auto"/>
            </w:tcBorders>
          </w:tcPr>
          <w:p>
            <w:pPr>
              <w:pStyle w:val="TableParagraph"/>
              <w:spacing w:line="193" w:lineRule="exact"/>
              <w:ind w:right="0"/>
              <w:jc w:val="left"/>
              <w:rPr>
                <w:rFonts w:ascii="宋体" w:hAnsi="宋体" w:cs="宋体" w:eastAsia="宋体" w:hint="default"/>
                <w:sz w:val="18"/>
                <w:szCs w:val="18"/>
              </w:rPr>
            </w:pPr>
            <w:bookmarkStart w:name="_bookmark124" w:id="125"/>
            <w:bookmarkEnd w:id="125"/>
            <w:r>
              <w:rPr/>
            </w:r>
            <w:r>
              <w:rPr>
                <w:rFonts w:ascii="宋体" w:hAnsi="宋体" w:cs="宋体" w:eastAsia="宋体" w:hint="default"/>
                <w:sz w:val="18"/>
                <w:szCs w:val="18"/>
              </w:rPr>
              <w:t>表</w:t>
            </w:r>
            <w:r>
              <w:rPr>
                <w:rFonts w:ascii="宋体" w:hAnsi="宋体" w:cs="宋体" w:eastAsia="宋体" w:hint="default"/>
                <w:spacing w:val="-47"/>
                <w:sz w:val="18"/>
                <w:szCs w:val="18"/>
              </w:rPr>
              <w:t> </w:t>
            </w:r>
            <w:r>
              <w:rPr>
                <w:rFonts w:ascii="Arial" w:hAnsi="Arial" w:cs="Arial" w:eastAsia="Arial" w:hint="default"/>
                <w:sz w:val="18"/>
                <w:szCs w:val="18"/>
              </w:rPr>
              <w:t>26</w:t>
            </w:r>
            <w:r>
              <w:rPr>
                <w:rFonts w:ascii="宋体" w:hAnsi="宋体" w:cs="宋体" w:eastAsia="宋体" w:hint="default"/>
                <w:sz w:val="18"/>
                <w:szCs w:val="18"/>
              </w:rPr>
              <w:t>：代工类型对比</w:t>
            </w:r>
          </w:p>
        </w:tc>
      </w:tr>
      <w:tr>
        <w:trPr>
          <w:trHeight w:val="317" w:hRule="exact"/>
        </w:trPr>
        <w:tc>
          <w:tcPr>
            <w:tcW w:w="816" w:type="dxa"/>
            <w:tcBorders>
              <w:top w:val="single" w:sz="4" w:space="0" w:color="044B80"/>
              <w:left w:val="nil" w:sz="6" w:space="0" w:color="auto"/>
              <w:bottom w:val="nil" w:sz="6" w:space="0" w:color="auto"/>
              <w:right w:val="nil" w:sz="6" w:space="0" w:color="auto"/>
            </w:tcBorders>
            <w:shd w:val="clear" w:color="auto" w:fill="FFB1B1"/>
          </w:tcPr>
          <w:p>
            <w:pPr>
              <w:pStyle w:val="TableParagraph"/>
              <w:spacing w:line="240" w:lineRule="auto" w:before="29"/>
              <w:ind w:left="230" w:right="0"/>
              <w:jc w:val="left"/>
              <w:rPr>
                <w:rFonts w:ascii="宋体" w:hAnsi="宋体" w:cs="宋体" w:eastAsia="宋体" w:hint="default"/>
                <w:sz w:val="16"/>
                <w:szCs w:val="16"/>
              </w:rPr>
            </w:pPr>
            <w:r>
              <w:rPr>
                <w:rFonts w:ascii="宋体" w:hAnsi="宋体" w:cs="宋体" w:eastAsia="宋体" w:hint="default"/>
                <w:sz w:val="16"/>
                <w:szCs w:val="16"/>
              </w:rPr>
              <w:t>类型</w:t>
            </w:r>
          </w:p>
        </w:tc>
        <w:tc>
          <w:tcPr>
            <w:tcW w:w="3013" w:type="dxa"/>
            <w:tcBorders>
              <w:top w:val="single" w:sz="4" w:space="0" w:color="044B80"/>
              <w:left w:val="nil" w:sz="6" w:space="0" w:color="auto"/>
              <w:bottom w:val="nil" w:sz="6" w:space="0" w:color="auto"/>
              <w:right w:val="nil" w:sz="6" w:space="0" w:color="auto"/>
            </w:tcBorders>
            <w:shd w:val="clear" w:color="auto" w:fill="FFB1B1"/>
          </w:tcPr>
          <w:p>
            <w:pPr>
              <w:pStyle w:val="TableParagraph"/>
              <w:spacing w:line="240" w:lineRule="auto" w:before="29"/>
              <w:ind w:left="93" w:right="0"/>
              <w:jc w:val="center"/>
              <w:rPr>
                <w:rFonts w:ascii="宋体" w:hAnsi="宋体" w:cs="宋体" w:eastAsia="宋体" w:hint="default"/>
                <w:sz w:val="16"/>
                <w:szCs w:val="16"/>
              </w:rPr>
            </w:pPr>
            <w:r>
              <w:rPr>
                <w:rFonts w:ascii="宋体" w:hAnsi="宋体" w:cs="宋体" w:eastAsia="宋体" w:hint="default"/>
                <w:sz w:val="16"/>
                <w:szCs w:val="16"/>
              </w:rPr>
              <w:t>概念</w:t>
            </w:r>
          </w:p>
        </w:tc>
        <w:tc>
          <w:tcPr>
            <w:tcW w:w="4127" w:type="dxa"/>
            <w:tcBorders>
              <w:top w:val="single" w:sz="4" w:space="0" w:color="044B80"/>
              <w:left w:val="nil" w:sz="6" w:space="0" w:color="auto"/>
              <w:bottom w:val="nil" w:sz="6" w:space="0" w:color="auto"/>
              <w:right w:val="nil" w:sz="6" w:space="0" w:color="auto"/>
            </w:tcBorders>
            <w:shd w:val="clear" w:color="auto" w:fill="FFB1B1"/>
          </w:tcPr>
          <w:p>
            <w:pPr>
              <w:pStyle w:val="TableParagraph"/>
              <w:spacing w:line="240" w:lineRule="auto" w:before="29"/>
              <w:ind w:left="101" w:right="0"/>
              <w:jc w:val="center"/>
              <w:rPr>
                <w:rFonts w:ascii="宋体" w:hAnsi="宋体" w:cs="宋体" w:eastAsia="宋体" w:hint="default"/>
                <w:sz w:val="16"/>
                <w:szCs w:val="16"/>
              </w:rPr>
            </w:pPr>
            <w:r>
              <w:rPr>
                <w:rFonts w:ascii="宋体" w:hAnsi="宋体" w:cs="宋体" w:eastAsia="宋体" w:hint="default"/>
                <w:sz w:val="16"/>
                <w:szCs w:val="16"/>
              </w:rPr>
              <w:t>模式</w:t>
            </w:r>
          </w:p>
        </w:tc>
        <w:tc>
          <w:tcPr>
            <w:tcW w:w="1715" w:type="dxa"/>
            <w:tcBorders>
              <w:top w:val="single" w:sz="4" w:space="0" w:color="044B80"/>
              <w:left w:val="nil" w:sz="6" w:space="0" w:color="auto"/>
              <w:bottom w:val="nil" w:sz="6" w:space="0" w:color="auto"/>
              <w:right w:val="nil" w:sz="6" w:space="0" w:color="auto"/>
            </w:tcBorders>
            <w:shd w:val="clear" w:color="auto" w:fill="FFB1B1"/>
          </w:tcPr>
          <w:p>
            <w:pPr>
              <w:pStyle w:val="TableParagraph"/>
              <w:spacing w:line="240" w:lineRule="auto" w:before="29"/>
              <w:ind w:right="25"/>
              <w:jc w:val="center"/>
              <w:rPr>
                <w:rFonts w:ascii="宋体" w:hAnsi="宋体" w:cs="宋体" w:eastAsia="宋体" w:hint="default"/>
                <w:sz w:val="16"/>
                <w:szCs w:val="16"/>
              </w:rPr>
            </w:pPr>
            <w:r>
              <w:rPr>
                <w:rFonts w:ascii="宋体" w:hAnsi="宋体" w:cs="宋体" w:eastAsia="宋体" w:hint="default"/>
                <w:sz w:val="16"/>
                <w:szCs w:val="16"/>
              </w:rPr>
              <w:t>定位</w:t>
            </w:r>
          </w:p>
        </w:tc>
      </w:tr>
      <w:tr>
        <w:trPr>
          <w:trHeight w:val="936" w:hRule="exact"/>
        </w:trPr>
        <w:tc>
          <w:tcPr>
            <w:tcW w:w="816"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9"/>
              <w:ind w:left="190" w:right="0"/>
              <w:jc w:val="left"/>
              <w:rPr>
                <w:rFonts w:ascii="Times New Roman" w:hAnsi="Times New Roman" w:cs="Times New Roman" w:eastAsia="Times New Roman" w:hint="default"/>
                <w:sz w:val="18"/>
                <w:szCs w:val="18"/>
              </w:rPr>
            </w:pPr>
            <w:r>
              <w:rPr>
                <w:rFonts w:ascii="Times New Roman"/>
                <w:sz w:val="18"/>
              </w:rPr>
              <w:t>OEM</w:t>
            </w:r>
          </w:p>
        </w:tc>
        <w:tc>
          <w:tcPr>
            <w:tcW w:w="3013"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15"/>
                <w:szCs w:val="15"/>
              </w:rPr>
            </w:pPr>
          </w:p>
          <w:p>
            <w:pPr>
              <w:pStyle w:val="TableParagraph"/>
              <w:spacing w:line="240" w:lineRule="auto"/>
              <w:ind w:left="89" w:right="0"/>
              <w:jc w:val="center"/>
              <w:rPr>
                <w:rFonts w:ascii="Times New Roman" w:hAnsi="Times New Roman" w:cs="Times New Roman" w:eastAsia="Times New Roman" w:hint="default"/>
                <w:sz w:val="18"/>
                <w:szCs w:val="18"/>
              </w:rPr>
            </w:pPr>
            <w:r>
              <w:rPr>
                <w:rFonts w:ascii="Times New Roman"/>
                <w:sz w:val="18"/>
              </w:rPr>
              <w:t>Original Equipment</w:t>
            </w:r>
            <w:r>
              <w:rPr>
                <w:rFonts w:ascii="Times New Roman"/>
                <w:spacing w:val="-10"/>
                <w:sz w:val="18"/>
              </w:rPr>
              <w:t> </w:t>
            </w:r>
            <w:r>
              <w:rPr>
                <w:rFonts w:ascii="Times New Roman"/>
                <w:sz w:val="18"/>
              </w:rPr>
              <w:t>Manufacturer</w:t>
            </w:r>
          </w:p>
          <w:p>
            <w:pPr>
              <w:pStyle w:val="TableParagraph"/>
              <w:spacing w:line="240" w:lineRule="auto" w:before="63"/>
              <w:ind w:left="90" w:right="0"/>
              <w:jc w:val="center"/>
              <w:rPr>
                <w:rFonts w:ascii="宋体" w:hAnsi="宋体" w:cs="宋体" w:eastAsia="宋体" w:hint="default"/>
                <w:sz w:val="18"/>
                <w:szCs w:val="18"/>
              </w:rPr>
            </w:pPr>
            <w:r>
              <w:rPr>
                <w:rFonts w:ascii="宋体" w:hAnsi="宋体" w:cs="宋体" w:eastAsia="宋体" w:hint="default"/>
                <w:sz w:val="18"/>
                <w:szCs w:val="18"/>
              </w:rPr>
              <w:t>原始设备制造商</w:t>
            </w:r>
          </w:p>
        </w:tc>
        <w:tc>
          <w:tcPr>
            <w:tcW w:w="4127" w:type="dxa"/>
            <w:tcBorders>
              <w:top w:val="nil" w:sz="6" w:space="0" w:color="auto"/>
              <w:left w:val="nil" w:sz="6" w:space="0" w:color="auto"/>
              <w:bottom w:val="nil" w:sz="6" w:space="0" w:color="auto"/>
              <w:right w:val="nil" w:sz="6" w:space="0" w:color="auto"/>
            </w:tcBorders>
          </w:tcPr>
          <w:p>
            <w:pPr>
              <w:pStyle w:val="TableParagraph"/>
              <w:spacing w:line="300" w:lineRule="auto" w:before="10"/>
              <w:ind w:left="196" w:right="97"/>
              <w:jc w:val="center"/>
              <w:rPr>
                <w:rFonts w:ascii="宋体" w:hAnsi="宋体" w:cs="宋体" w:eastAsia="宋体" w:hint="default"/>
                <w:sz w:val="18"/>
                <w:szCs w:val="18"/>
              </w:rPr>
            </w:pPr>
            <w:r>
              <w:rPr>
                <w:rFonts w:ascii="宋体" w:hAnsi="宋体" w:cs="宋体" w:eastAsia="宋体" w:hint="default"/>
                <w:sz w:val="18"/>
                <w:szCs w:val="18"/>
              </w:rPr>
              <w:t>品牌厂商负责设计和开发</w:t>
            </w:r>
            <w:r>
              <w:rPr>
                <w:rFonts w:ascii="Times New Roman" w:hAnsi="Times New Roman" w:cs="Times New Roman" w:eastAsia="Times New Roman" w:hint="default"/>
                <w:sz w:val="18"/>
                <w:szCs w:val="18"/>
              </w:rPr>
              <w:t>/</w:t>
            </w:r>
            <w:r>
              <w:rPr>
                <w:rFonts w:ascii="宋体" w:hAnsi="宋体" w:cs="宋体" w:eastAsia="宋体" w:hint="default"/>
                <w:sz w:val="18"/>
                <w:szCs w:val="18"/>
              </w:rPr>
              <w:t>渠道和销售，制造厂商 生产制造</w:t>
            </w:r>
          </w:p>
          <w:p>
            <w:pPr>
              <w:pStyle w:val="TableParagraph"/>
              <w:spacing w:line="240" w:lineRule="auto" w:before="31"/>
              <w:ind w:left="98" w:right="0"/>
              <w:jc w:val="center"/>
              <w:rPr>
                <w:rFonts w:ascii="宋体" w:hAnsi="宋体" w:cs="宋体" w:eastAsia="宋体" w:hint="default"/>
                <w:sz w:val="18"/>
                <w:szCs w:val="18"/>
              </w:rPr>
            </w:pPr>
            <w:r>
              <w:rPr>
                <w:rFonts w:ascii="宋体" w:hAnsi="宋体" w:cs="宋体" w:eastAsia="宋体" w:hint="default"/>
                <w:sz w:val="18"/>
                <w:szCs w:val="18"/>
              </w:rPr>
              <w:t>不能够为第三方生产该设计的产品</w:t>
            </w:r>
          </w:p>
        </w:tc>
        <w:tc>
          <w:tcPr>
            <w:tcW w:w="1715" w:type="dxa"/>
            <w:tcBorders>
              <w:top w:val="nil" w:sz="6" w:space="0" w:color="auto"/>
              <w:left w:val="nil" w:sz="6" w:space="0" w:color="auto"/>
              <w:bottom w:val="nil" w:sz="6" w:space="0" w:color="auto"/>
              <w:right w:val="nil" w:sz="6" w:space="0" w:color="auto"/>
            </w:tcBorders>
          </w:tcPr>
          <w:p>
            <w:pPr>
              <w:pStyle w:val="TableParagraph"/>
              <w:spacing w:line="316" w:lineRule="auto" w:before="10"/>
              <w:ind w:left="59" w:right="83" w:firstLine="244"/>
              <w:jc w:val="left"/>
              <w:rPr>
                <w:rFonts w:ascii="宋体" w:hAnsi="宋体" w:cs="宋体" w:eastAsia="宋体" w:hint="default"/>
                <w:sz w:val="18"/>
                <w:szCs w:val="18"/>
              </w:rPr>
            </w:pPr>
            <w:r>
              <w:rPr>
                <w:rFonts w:ascii="宋体" w:hAnsi="宋体" w:cs="宋体" w:eastAsia="宋体" w:hint="default"/>
                <w:sz w:val="18"/>
                <w:szCs w:val="18"/>
              </w:rPr>
              <w:t>纯粹代工模式 目前</w:t>
            </w:r>
            <w:r>
              <w:rPr>
                <w:rFonts w:ascii="宋体" w:hAnsi="宋体" w:cs="宋体" w:eastAsia="宋体" w:hint="default"/>
                <w:spacing w:val="-44"/>
                <w:sz w:val="18"/>
                <w:szCs w:val="18"/>
              </w:rPr>
              <w:t> </w:t>
            </w:r>
            <w:r>
              <w:rPr>
                <w:rFonts w:ascii="Times New Roman" w:hAnsi="Times New Roman" w:cs="Times New Roman" w:eastAsia="Times New Roman" w:hint="default"/>
                <w:sz w:val="18"/>
                <w:szCs w:val="18"/>
              </w:rPr>
              <w:t>OEM </w:t>
            </w:r>
            <w:r>
              <w:rPr>
                <w:rFonts w:ascii="宋体" w:hAnsi="宋体" w:cs="宋体" w:eastAsia="宋体" w:hint="default"/>
                <w:sz w:val="18"/>
                <w:szCs w:val="18"/>
              </w:rPr>
              <w:t>多代指品</w:t>
            </w:r>
          </w:p>
          <w:p>
            <w:pPr>
              <w:pStyle w:val="TableParagraph"/>
              <w:spacing w:line="235" w:lineRule="exact"/>
              <w:ind w:right="27"/>
              <w:jc w:val="center"/>
              <w:rPr>
                <w:rFonts w:ascii="宋体" w:hAnsi="宋体" w:cs="宋体" w:eastAsia="宋体" w:hint="default"/>
                <w:sz w:val="18"/>
                <w:szCs w:val="18"/>
              </w:rPr>
            </w:pPr>
            <w:r>
              <w:rPr>
                <w:rFonts w:ascii="宋体" w:hAnsi="宋体" w:cs="宋体" w:eastAsia="宋体" w:hint="default"/>
                <w:sz w:val="18"/>
                <w:szCs w:val="18"/>
              </w:rPr>
              <w:t>牌厂商</w:t>
            </w:r>
          </w:p>
        </w:tc>
      </w:tr>
      <w:tr>
        <w:trPr>
          <w:trHeight w:val="1249" w:hRule="exact"/>
        </w:trPr>
        <w:tc>
          <w:tcPr>
            <w:tcW w:w="81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0"/>
              <w:ind w:right="0"/>
              <w:jc w:val="left"/>
              <w:rPr>
                <w:rFonts w:ascii="宋体" w:hAnsi="宋体" w:cs="宋体" w:eastAsia="宋体" w:hint="default"/>
                <w:sz w:val="21"/>
                <w:szCs w:val="21"/>
              </w:rPr>
            </w:pPr>
          </w:p>
          <w:p>
            <w:pPr>
              <w:pStyle w:val="TableParagraph"/>
              <w:spacing w:line="240" w:lineRule="auto"/>
              <w:ind w:left="180" w:right="0"/>
              <w:jc w:val="left"/>
              <w:rPr>
                <w:rFonts w:ascii="Times New Roman" w:hAnsi="Times New Roman" w:cs="Times New Roman" w:eastAsia="Times New Roman" w:hint="default"/>
                <w:sz w:val="18"/>
                <w:szCs w:val="18"/>
              </w:rPr>
            </w:pPr>
            <w:r>
              <w:rPr>
                <w:rFonts w:ascii="Times New Roman"/>
                <w:sz w:val="18"/>
              </w:rPr>
              <w:t>ODM</w:t>
            </w:r>
          </w:p>
        </w:tc>
        <w:tc>
          <w:tcPr>
            <w:tcW w:w="301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ind w:right="0"/>
              <w:jc w:val="left"/>
              <w:rPr>
                <w:rFonts w:ascii="宋体" w:hAnsi="宋体" w:cs="宋体" w:eastAsia="宋体" w:hint="default"/>
                <w:sz w:val="18"/>
                <w:szCs w:val="18"/>
              </w:rPr>
            </w:pPr>
          </w:p>
          <w:p>
            <w:pPr>
              <w:pStyle w:val="TableParagraph"/>
              <w:spacing w:line="240" w:lineRule="auto" w:before="129"/>
              <w:ind w:left="87" w:right="0"/>
              <w:jc w:val="center"/>
              <w:rPr>
                <w:rFonts w:ascii="Times New Roman" w:hAnsi="Times New Roman" w:cs="Times New Roman" w:eastAsia="Times New Roman" w:hint="default"/>
                <w:sz w:val="18"/>
                <w:szCs w:val="18"/>
              </w:rPr>
            </w:pPr>
            <w:r>
              <w:rPr>
                <w:rFonts w:ascii="Times New Roman"/>
                <w:sz w:val="18"/>
              </w:rPr>
              <w:t>Original Design</w:t>
            </w:r>
            <w:r>
              <w:rPr>
                <w:rFonts w:ascii="Times New Roman"/>
                <w:spacing w:val="-9"/>
                <w:sz w:val="18"/>
              </w:rPr>
              <w:t> </w:t>
            </w:r>
            <w:r>
              <w:rPr>
                <w:rFonts w:ascii="Times New Roman"/>
                <w:sz w:val="18"/>
              </w:rPr>
              <w:t>Manufacturer</w:t>
            </w:r>
          </w:p>
          <w:p>
            <w:pPr>
              <w:pStyle w:val="TableParagraph"/>
              <w:spacing w:line="240" w:lineRule="auto" w:before="63"/>
              <w:ind w:left="90" w:right="0"/>
              <w:jc w:val="center"/>
              <w:rPr>
                <w:rFonts w:ascii="宋体" w:hAnsi="宋体" w:cs="宋体" w:eastAsia="宋体" w:hint="default"/>
                <w:sz w:val="18"/>
                <w:szCs w:val="18"/>
              </w:rPr>
            </w:pPr>
            <w:r>
              <w:rPr>
                <w:rFonts w:ascii="宋体" w:hAnsi="宋体" w:cs="宋体" w:eastAsia="宋体" w:hint="default"/>
                <w:sz w:val="18"/>
                <w:szCs w:val="18"/>
              </w:rPr>
              <w:t>原始设计制造商</w:t>
            </w:r>
          </w:p>
        </w:tc>
        <w:tc>
          <w:tcPr>
            <w:tcW w:w="4127"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7" w:lineRule="auto" w:before="10"/>
              <w:ind w:left="170" w:right="69"/>
              <w:jc w:val="center"/>
              <w:rPr>
                <w:rFonts w:ascii="宋体" w:hAnsi="宋体" w:cs="宋体" w:eastAsia="宋体" w:hint="default"/>
                <w:sz w:val="18"/>
                <w:szCs w:val="18"/>
              </w:rPr>
            </w:pPr>
            <w:r>
              <w:rPr>
                <w:rFonts w:ascii="Times New Roman" w:hAnsi="Times New Roman" w:cs="Times New Roman" w:eastAsia="Times New Roman" w:hint="default"/>
                <w:sz w:val="18"/>
                <w:szCs w:val="18"/>
              </w:rPr>
              <w:t>ODM</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厂商负责自主设计和生产制造，品牌厂商负 责渠道和销售    能否为第三方生产</w:t>
            </w:r>
            <w:r>
              <w:rPr>
                <w:rFonts w:ascii="Times New Roman" w:hAnsi="Times New Roman" w:cs="Times New Roman" w:eastAsia="Times New Roman" w:hint="default"/>
                <w:sz w:val="18"/>
                <w:szCs w:val="18"/>
              </w:rPr>
              <w:t>/</w:t>
            </w:r>
            <w:r>
              <w:rPr>
                <w:rFonts w:ascii="宋体" w:hAnsi="宋体" w:cs="宋体" w:eastAsia="宋体" w:hint="default"/>
                <w:sz w:val="18"/>
                <w:szCs w:val="18"/>
              </w:rPr>
              <w:t>自己生产该设计产品取决于品 牌厂商是否买断该产品版权</w:t>
            </w:r>
          </w:p>
        </w:tc>
        <w:tc>
          <w:tcPr>
            <w:tcW w:w="1715"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0"/>
              <w:jc w:val="left"/>
              <w:rPr>
                <w:rFonts w:ascii="宋体" w:hAnsi="宋体" w:cs="宋体" w:eastAsia="宋体" w:hint="default"/>
                <w:sz w:val="12"/>
                <w:szCs w:val="12"/>
              </w:rPr>
            </w:pPr>
          </w:p>
          <w:p>
            <w:pPr>
              <w:pStyle w:val="TableParagraph"/>
              <w:spacing w:line="319" w:lineRule="auto"/>
              <w:ind w:left="32" w:right="60" w:firstLine="2"/>
              <w:jc w:val="center"/>
              <w:rPr>
                <w:rFonts w:ascii="宋体" w:hAnsi="宋体" w:cs="宋体" w:eastAsia="宋体" w:hint="default"/>
                <w:sz w:val="18"/>
                <w:szCs w:val="18"/>
              </w:rPr>
            </w:pPr>
            <w:r>
              <w:rPr>
                <w:rFonts w:ascii="宋体" w:hAnsi="宋体" w:cs="宋体" w:eastAsia="宋体" w:hint="default"/>
                <w:sz w:val="18"/>
                <w:szCs w:val="18"/>
              </w:rPr>
              <w:t>包括部分设计的代 工，俗称“贴牌”模 式</w:t>
            </w:r>
          </w:p>
        </w:tc>
      </w:tr>
      <w:tr>
        <w:trPr>
          <w:trHeight w:val="624" w:hRule="exact"/>
        </w:trPr>
        <w:tc>
          <w:tcPr>
            <w:tcW w:w="816"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宋体" w:hAnsi="宋体" w:cs="宋体" w:eastAsia="宋体" w:hint="default"/>
                <w:sz w:val="15"/>
                <w:szCs w:val="15"/>
              </w:rPr>
            </w:pPr>
          </w:p>
          <w:p>
            <w:pPr>
              <w:pStyle w:val="TableParagraph"/>
              <w:spacing w:line="240" w:lineRule="auto"/>
              <w:ind w:left="230" w:right="0"/>
              <w:jc w:val="left"/>
              <w:rPr>
                <w:rFonts w:ascii="Times New Roman" w:hAnsi="Times New Roman" w:cs="Times New Roman" w:eastAsia="Times New Roman" w:hint="default"/>
                <w:sz w:val="18"/>
                <w:szCs w:val="18"/>
              </w:rPr>
            </w:pPr>
            <w:r>
              <w:rPr>
                <w:rFonts w:ascii="Times New Roman"/>
                <w:sz w:val="18"/>
              </w:rPr>
              <w:t>IDH</w:t>
            </w:r>
          </w:p>
        </w:tc>
        <w:tc>
          <w:tcPr>
            <w:tcW w:w="3013" w:type="dxa"/>
            <w:tcBorders>
              <w:top w:val="nil" w:sz="6" w:space="0" w:color="auto"/>
              <w:left w:val="nil" w:sz="6" w:space="0" w:color="auto"/>
              <w:bottom w:val="nil" w:sz="6" w:space="0" w:color="auto"/>
              <w:right w:val="nil" w:sz="6" w:space="0" w:color="auto"/>
            </w:tcBorders>
          </w:tcPr>
          <w:p>
            <w:pPr>
              <w:pStyle w:val="TableParagraph"/>
              <w:spacing w:line="240" w:lineRule="auto" w:before="52"/>
              <w:ind w:left="90" w:right="0"/>
              <w:jc w:val="center"/>
              <w:rPr>
                <w:rFonts w:ascii="Times New Roman" w:hAnsi="Times New Roman" w:cs="Times New Roman" w:eastAsia="Times New Roman" w:hint="default"/>
                <w:sz w:val="18"/>
                <w:szCs w:val="18"/>
              </w:rPr>
            </w:pPr>
            <w:r>
              <w:rPr>
                <w:rFonts w:ascii="Times New Roman"/>
                <w:sz w:val="18"/>
              </w:rPr>
              <w:t>Independent Design</w:t>
            </w:r>
            <w:r>
              <w:rPr>
                <w:rFonts w:ascii="Times New Roman"/>
                <w:spacing w:val="-4"/>
                <w:sz w:val="18"/>
              </w:rPr>
              <w:t> </w:t>
            </w:r>
            <w:r>
              <w:rPr>
                <w:rFonts w:ascii="Times New Roman"/>
                <w:sz w:val="18"/>
              </w:rPr>
              <w:t>House</w:t>
            </w:r>
          </w:p>
          <w:p>
            <w:pPr>
              <w:pStyle w:val="TableParagraph"/>
              <w:spacing w:line="240" w:lineRule="auto" w:before="63"/>
              <w:ind w:left="88" w:right="0"/>
              <w:jc w:val="center"/>
              <w:rPr>
                <w:rFonts w:ascii="宋体" w:hAnsi="宋体" w:cs="宋体" w:eastAsia="宋体" w:hint="default"/>
                <w:sz w:val="18"/>
                <w:szCs w:val="18"/>
              </w:rPr>
            </w:pPr>
            <w:r>
              <w:rPr>
                <w:rFonts w:ascii="宋体" w:hAnsi="宋体" w:cs="宋体" w:eastAsia="宋体" w:hint="default"/>
                <w:sz w:val="18"/>
                <w:szCs w:val="18"/>
              </w:rPr>
              <w:t>独立设计公司</w:t>
            </w:r>
          </w:p>
        </w:tc>
        <w:tc>
          <w:tcPr>
            <w:tcW w:w="4127" w:type="dxa"/>
            <w:tcBorders>
              <w:top w:val="nil" w:sz="6" w:space="0" w:color="auto"/>
              <w:left w:val="nil" w:sz="6" w:space="0" w:color="auto"/>
              <w:bottom w:val="nil" w:sz="6" w:space="0" w:color="auto"/>
              <w:right w:val="nil" w:sz="6" w:space="0" w:color="auto"/>
            </w:tcBorders>
          </w:tcPr>
          <w:p>
            <w:pPr>
              <w:pStyle w:val="TableParagraph"/>
              <w:spacing w:line="300" w:lineRule="auto" w:before="10"/>
              <w:ind w:left="129" w:right="30"/>
              <w:jc w:val="left"/>
              <w:rPr>
                <w:rFonts w:ascii="宋体" w:hAnsi="宋体" w:cs="宋体" w:eastAsia="宋体" w:hint="default"/>
                <w:sz w:val="18"/>
                <w:szCs w:val="18"/>
              </w:rPr>
            </w:pPr>
            <w:r>
              <w:rPr>
                <w:rFonts w:ascii="Times New Roman" w:hAnsi="Times New Roman" w:cs="Times New Roman" w:eastAsia="Times New Roman" w:hint="default"/>
                <w:sz w:val="18"/>
                <w:szCs w:val="18"/>
              </w:rPr>
              <w:t>IDH </w:t>
            </w:r>
            <w:r>
              <w:rPr>
                <w:rFonts w:ascii="宋体" w:hAnsi="宋体" w:cs="宋体" w:eastAsia="宋体" w:hint="default"/>
                <w:sz w:val="18"/>
                <w:szCs w:val="18"/>
              </w:rPr>
              <w:t>厂商只负责设计解决方案，品牌厂商负责生产 制造和销售，</w:t>
            </w:r>
            <w:r>
              <w:rPr>
                <w:rFonts w:ascii="Times New Roman" w:hAnsi="Times New Roman" w:cs="Times New Roman" w:eastAsia="Times New Roman" w:hint="default"/>
                <w:sz w:val="18"/>
                <w:szCs w:val="18"/>
              </w:rPr>
              <w:t>IDH</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厂商不进行生产，仅收取设计费</w:t>
            </w:r>
          </w:p>
        </w:tc>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12"/>
                <w:szCs w:val="12"/>
              </w:rPr>
            </w:pPr>
          </w:p>
          <w:p>
            <w:pPr>
              <w:pStyle w:val="TableParagraph"/>
              <w:spacing w:line="240" w:lineRule="auto"/>
              <w:ind w:right="25"/>
              <w:jc w:val="center"/>
              <w:rPr>
                <w:rFonts w:ascii="宋体" w:hAnsi="宋体" w:cs="宋体" w:eastAsia="宋体" w:hint="default"/>
                <w:sz w:val="18"/>
                <w:szCs w:val="18"/>
              </w:rPr>
            </w:pPr>
            <w:r>
              <w:rPr>
                <w:rFonts w:ascii="宋体" w:hAnsi="宋体" w:cs="宋体" w:eastAsia="宋体" w:hint="default"/>
                <w:sz w:val="18"/>
                <w:szCs w:val="18"/>
              </w:rPr>
              <w:t>设计外包</w:t>
            </w:r>
          </w:p>
        </w:tc>
      </w:tr>
      <w:tr>
        <w:trPr>
          <w:trHeight w:val="720" w:hRule="exact"/>
        </w:trPr>
        <w:tc>
          <w:tcPr>
            <w:tcW w:w="816" w:type="dxa"/>
            <w:tcBorders>
              <w:top w:val="nil" w:sz="6" w:space="0" w:color="auto"/>
              <w:left w:val="nil" w:sz="6" w:space="0" w:color="auto"/>
              <w:bottom w:val="single" w:sz="4" w:space="0" w:color="044B80"/>
              <w:right w:val="nil" w:sz="6" w:space="0" w:color="auto"/>
            </w:tcBorders>
            <w:shd w:val="clear" w:color="auto" w:fill="D2E2EE"/>
          </w:tcPr>
          <w:p>
            <w:pPr>
              <w:pStyle w:val="TableParagraph"/>
              <w:spacing w:line="240" w:lineRule="auto" w:before="6"/>
              <w:ind w:right="0"/>
              <w:jc w:val="left"/>
              <w:rPr>
                <w:rFonts w:ascii="宋体" w:hAnsi="宋体" w:cs="宋体" w:eastAsia="宋体" w:hint="default"/>
                <w:sz w:val="19"/>
                <w:szCs w:val="19"/>
              </w:rPr>
            </w:pPr>
          </w:p>
          <w:p>
            <w:pPr>
              <w:pStyle w:val="TableParagraph"/>
              <w:spacing w:line="240" w:lineRule="auto"/>
              <w:ind w:left="206" w:right="0"/>
              <w:jc w:val="left"/>
              <w:rPr>
                <w:rFonts w:ascii="Times New Roman" w:hAnsi="Times New Roman" w:cs="Times New Roman" w:eastAsia="Times New Roman" w:hint="default"/>
                <w:sz w:val="18"/>
                <w:szCs w:val="18"/>
              </w:rPr>
            </w:pPr>
            <w:r>
              <w:rPr>
                <w:rFonts w:ascii="Times New Roman"/>
                <w:sz w:val="18"/>
              </w:rPr>
              <w:t>EMS</w:t>
            </w:r>
          </w:p>
        </w:tc>
        <w:tc>
          <w:tcPr>
            <w:tcW w:w="3013" w:type="dxa"/>
            <w:tcBorders>
              <w:top w:val="nil" w:sz="6" w:space="0" w:color="auto"/>
              <w:left w:val="nil" w:sz="6" w:space="0" w:color="auto"/>
              <w:bottom w:val="single" w:sz="4" w:space="0" w:color="044B80"/>
              <w:right w:val="nil" w:sz="6" w:space="0" w:color="auto"/>
            </w:tcBorders>
            <w:shd w:val="clear" w:color="auto" w:fill="D2E2EE"/>
          </w:tcPr>
          <w:p>
            <w:pPr>
              <w:pStyle w:val="TableParagraph"/>
              <w:spacing w:line="240" w:lineRule="auto" w:before="98"/>
              <w:ind w:left="87" w:right="0"/>
              <w:jc w:val="center"/>
              <w:rPr>
                <w:rFonts w:ascii="Times New Roman" w:hAnsi="Times New Roman" w:cs="Times New Roman" w:eastAsia="Times New Roman" w:hint="default"/>
                <w:sz w:val="18"/>
                <w:szCs w:val="18"/>
              </w:rPr>
            </w:pPr>
            <w:r>
              <w:rPr>
                <w:rFonts w:ascii="Times New Roman"/>
                <w:sz w:val="18"/>
              </w:rPr>
              <w:t>Electronics   Manufacturing</w:t>
            </w:r>
            <w:r>
              <w:rPr>
                <w:rFonts w:ascii="Times New Roman"/>
                <w:spacing w:val="-10"/>
                <w:sz w:val="18"/>
              </w:rPr>
              <w:t> </w:t>
            </w:r>
            <w:r>
              <w:rPr>
                <w:rFonts w:ascii="Times New Roman"/>
                <w:sz w:val="18"/>
              </w:rPr>
              <w:t>Services</w:t>
            </w:r>
          </w:p>
          <w:p>
            <w:pPr>
              <w:pStyle w:val="TableParagraph"/>
              <w:spacing w:line="240" w:lineRule="auto" w:before="63"/>
              <w:ind w:left="90" w:right="0"/>
              <w:jc w:val="center"/>
              <w:rPr>
                <w:rFonts w:ascii="宋体" w:hAnsi="宋体" w:cs="宋体" w:eastAsia="宋体" w:hint="default"/>
                <w:sz w:val="18"/>
                <w:szCs w:val="18"/>
              </w:rPr>
            </w:pPr>
            <w:r>
              <w:rPr>
                <w:rFonts w:ascii="宋体" w:hAnsi="宋体" w:cs="宋体" w:eastAsia="宋体" w:hint="default"/>
                <w:sz w:val="18"/>
                <w:szCs w:val="18"/>
              </w:rPr>
              <w:t>电子制造服务商</w:t>
            </w:r>
          </w:p>
        </w:tc>
        <w:tc>
          <w:tcPr>
            <w:tcW w:w="4127" w:type="dxa"/>
            <w:tcBorders>
              <w:top w:val="nil" w:sz="6" w:space="0" w:color="auto"/>
              <w:left w:val="nil" w:sz="6" w:space="0" w:color="auto"/>
              <w:bottom w:val="single" w:sz="4" w:space="0" w:color="044B80"/>
              <w:right w:val="nil" w:sz="6" w:space="0" w:color="auto"/>
            </w:tcBorders>
            <w:shd w:val="clear" w:color="auto" w:fill="D2E2EE"/>
          </w:tcPr>
          <w:p>
            <w:pPr>
              <w:pStyle w:val="TableParagraph"/>
              <w:spacing w:line="240" w:lineRule="auto" w:before="3"/>
              <w:ind w:right="0"/>
              <w:jc w:val="left"/>
              <w:rPr>
                <w:rFonts w:ascii="宋体" w:hAnsi="宋体" w:cs="宋体" w:eastAsia="宋体" w:hint="default"/>
                <w:sz w:val="16"/>
                <w:szCs w:val="16"/>
              </w:rPr>
            </w:pPr>
          </w:p>
          <w:p>
            <w:pPr>
              <w:pStyle w:val="TableParagraph"/>
              <w:spacing w:line="240" w:lineRule="auto"/>
              <w:ind w:left="98" w:right="0"/>
              <w:jc w:val="center"/>
              <w:rPr>
                <w:rFonts w:ascii="宋体" w:hAnsi="宋体" w:cs="宋体" w:eastAsia="宋体" w:hint="default"/>
                <w:sz w:val="18"/>
                <w:szCs w:val="18"/>
              </w:rPr>
            </w:pPr>
            <w:r>
              <w:rPr>
                <w:rFonts w:ascii="宋体" w:hAnsi="宋体" w:cs="宋体" w:eastAsia="宋体" w:hint="default"/>
                <w:sz w:val="18"/>
                <w:szCs w:val="18"/>
              </w:rPr>
              <w:t>提供制造，采购，设计，物流等一系列服务</w:t>
            </w:r>
          </w:p>
        </w:tc>
        <w:tc>
          <w:tcPr>
            <w:tcW w:w="1715" w:type="dxa"/>
            <w:tcBorders>
              <w:top w:val="nil" w:sz="6" w:space="0" w:color="auto"/>
              <w:left w:val="nil" w:sz="6" w:space="0" w:color="auto"/>
              <w:bottom w:val="single" w:sz="4" w:space="0" w:color="044B80"/>
              <w:right w:val="nil" w:sz="6" w:space="0" w:color="auto"/>
            </w:tcBorders>
            <w:shd w:val="clear" w:color="auto" w:fill="D2E2EE"/>
          </w:tcPr>
          <w:p>
            <w:pPr>
              <w:pStyle w:val="TableParagraph"/>
              <w:spacing w:line="316" w:lineRule="auto" w:before="56"/>
              <w:ind w:left="572" w:right="60" w:hanging="540"/>
              <w:jc w:val="left"/>
              <w:rPr>
                <w:rFonts w:ascii="宋体" w:hAnsi="宋体" w:cs="宋体" w:eastAsia="宋体" w:hint="default"/>
                <w:sz w:val="18"/>
                <w:szCs w:val="18"/>
              </w:rPr>
            </w:pPr>
            <w:r>
              <w:rPr>
                <w:rFonts w:ascii="宋体" w:hAnsi="宋体" w:cs="宋体" w:eastAsia="宋体" w:hint="default"/>
                <w:sz w:val="18"/>
                <w:szCs w:val="18"/>
              </w:rPr>
              <w:t>提供一系列服务的代 工厂商</w:t>
            </w:r>
          </w:p>
        </w:tc>
      </w:tr>
    </w:tbl>
    <w:p>
      <w:pPr>
        <w:spacing w:before="17"/>
        <w:ind w:left="132" w:right="0" w:firstLine="0"/>
        <w:jc w:val="left"/>
        <w:rPr>
          <w:rFonts w:ascii="宋体" w:hAnsi="宋体" w:cs="宋体" w:eastAsia="宋体" w:hint="default"/>
          <w:sz w:val="17"/>
          <w:szCs w:val="17"/>
        </w:rPr>
      </w:pPr>
      <w:r>
        <w:rPr>
          <w:rFonts w:ascii="宋体" w:hAnsi="宋体" w:cs="宋体" w:eastAsia="宋体" w:hint="default"/>
          <w:sz w:val="17"/>
          <w:szCs w:val="17"/>
        </w:rPr>
        <w:t>资料来源：半导体行业观察，中信建投证券研究发展部</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 w:after="0"/>
        <w:ind w:right="0"/>
        <w:rPr>
          <w:rFonts w:ascii="宋体" w:hAnsi="宋体" w:cs="宋体" w:eastAsia="宋体" w:hint="default"/>
          <w:sz w:val="20"/>
          <w:szCs w:val="20"/>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type w:val="continuous"/>
          <w:pgSz w:w="11910" w:h="16840"/>
          <w:pgMar w:top="720" w:bottom="1200" w:left="1000" w:right="9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487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0"/>
        <w:ind w:right="0"/>
        <w:rPr>
          <w:rFonts w:ascii="宋体" w:hAnsi="宋体" w:cs="宋体" w:eastAsia="宋体" w:hint="default"/>
          <w:sz w:val="20"/>
          <w:szCs w:val="20"/>
        </w:rPr>
      </w:pPr>
    </w:p>
    <w:p>
      <w:pPr>
        <w:spacing w:line="240" w:lineRule="auto" w:before="8" w:after="0"/>
        <w:ind w:right="0"/>
        <w:rPr>
          <w:rFonts w:ascii="宋体" w:hAnsi="宋体" w:cs="宋体" w:eastAsia="宋体" w:hint="default"/>
          <w:sz w:val="22"/>
          <w:szCs w:val="22"/>
        </w:rPr>
      </w:pPr>
    </w:p>
    <w:p>
      <w:pPr>
        <w:spacing w:line="20" w:lineRule="exact"/>
        <w:ind w:left="236" w:right="0" w:firstLine="0"/>
        <w:rPr>
          <w:rFonts w:ascii="宋体" w:hAnsi="宋体" w:cs="宋体" w:eastAsia="宋体" w:hint="default"/>
          <w:sz w:val="2"/>
          <w:szCs w:val="2"/>
        </w:rPr>
      </w:pPr>
      <w:r>
        <w:rPr>
          <w:rFonts w:ascii="宋体" w:hAnsi="宋体" w:cs="宋体" w:eastAsia="宋体" w:hint="default"/>
          <w:sz w:val="2"/>
          <w:szCs w:val="2"/>
        </w:rPr>
        <w:pict>
          <v:group style="width:235pt;height:.5pt;mso-position-horizontal-relative:char;mso-position-vertical-relative:line" coordorigin="0,0" coordsize="4700,10">
            <v:group style="position:absolute;left:5;top:5;width:4690;height:2" coordorigin="5,5" coordsize="4690,2">
              <v:shape style="position:absolute;left:5;top:5;width:4690;height:2" coordorigin="5,5" coordsize="4690,0" path="m5,5l4695,5e" filled="false" stroked="true" strokeweight=".48pt" strokecolor="#044e7d">
                <v:path arrowok="t"/>
              </v:shape>
            </v:group>
          </v:group>
        </w:pict>
      </w:r>
      <w:r>
        <w:rPr>
          <w:rFonts w:ascii="宋体" w:hAnsi="宋体" w:cs="宋体" w:eastAsia="宋体" w:hint="default"/>
          <w:sz w:val="2"/>
          <w:szCs w:val="2"/>
        </w:rPr>
      </w:r>
    </w:p>
    <w:p>
      <w:pPr>
        <w:spacing w:line="240" w:lineRule="auto" w:before="13"/>
        <w:ind w:right="0"/>
        <w:rPr>
          <w:rFonts w:ascii="宋体" w:hAnsi="宋体" w:cs="宋体" w:eastAsia="宋体" w:hint="default"/>
          <w:sz w:val="11"/>
          <w:szCs w:val="11"/>
        </w:rPr>
      </w:pPr>
    </w:p>
    <w:p>
      <w:pPr>
        <w:spacing w:before="6"/>
        <w:ind w:left="0" w:right="513" w:firstLine="0"/>
        <w:jc w:val="right"/>
        <w:rPr>
          <w:rFonts w:ascii="微软雅黑" w:hAnsi="微软雅黑" w:cs="微软雅黑" w:eastAsia="微软雅黑" w:hint="default"/>
          <w:sz w:val="14"/>
          <w:szCs w:val="14"/>
        </w:rPr>
      </w:pPr>
      <w:r>
        <w:rPr/>
        <w:pict>
          <v:group style="position:absolute;margin-left:78.242599pt;margin-top:-2.202223pt;width:154.450pt;height:154.950pt;mso-position-horizontal-relative:page;mso-position-vertical-relative:paragraph;z-index:14896" coordorigin="1565,-44" coordsize="3089,3099">
            <v:group style="position:absolute;left:3131;top:-23;width:1523;height:2938" coordorigin="3131,-23" coordsize="1523,2938">
              <v:shape style="position:absolute;left:3131;top:-23;width:1523;height:2938" coordorigin="3131,-23" coordsize="1523,2938" path="m3131,-23l3131,1499,3692,2915,3763,2884,3832,2851,3900,2814,3964,2773,4027,2730,4087,2684,4144,2636,4199,2584,4251,2530,4300,2474,4347,2416,4390,2355,4431,2292,4468,2227,4502,2161,4533,2093,4561,2023,4585,1952,4605,1879,4622,1805,4636,1730,4646,1654,4651,1577,4653,1499,4652,1423,4646,1348,4637,1274,4624,1202,4608,1130,4589,1060,4566,991,4541,923,4512,858,4480,794,4446,731,4408,671,4368,612,4325,555,4280,501,4232,448,4182,398,4130,351,4075,305,4019,263,3960,222,3900,185,3837,150,3773,119,3707,90,3640,64,3571,42,3501,22,3429,6,3356,-6,3282,-15,3207,-21,3131,-23xe" filled="true" fillcolor="#ff8080" stroked="false">
                <v:path arrowok="t"/>
                <v:fill type="solid"/>
              </v:shape>
            </v:group>
            <v:group style="position:absolute;left:1733;top:1516;width:1938;height:1523" coordorigin="1733,1516" coordsize="1938,1523">
              <v:shape style="position:absolute;left:1733;top:1516;width:1938;height:1523" coordorigin="1733,1516" coordsize="1938,1523" path="m3111,1516l1733,2165,1768,2234,1806,2300,1846,2364,1890,2426,1936,2485,1984,2541,2036,2594,2089,2645,2144,2693,2202,2738,2262,2780,2323,2819,2386,2855,2451,2888,2517,2918,2584,2945,2653,2968,2722,2988,2793,3005,2865,3019,2937,3029,3009,3036,3083,3039,3156,3038,3230,3034,3304,3027,3378,3015,3452,3000,3525,2981,3598,2958,3671,2932,3111,1516xe" filled="true" fillcolor="#81a6bd" stroked="false">
                <v:path arrowok="t"/>
                <v:fill type="solid"/>
              </v:shape>
            </v:group>
            <v:group style="position:absolute;left:1733;top:1516;width:1938;height:1523" coordorigin="1733,1516" coordsize="1938,1523">
              <v:shape style="position:absolute;left:1733;top:1516;width:1938;height:1523" coordorigin="1733,1516" coordsize="1938,1523" path="m3671,2932l3598,2958,3525,2981,3452,3000,3378,3015,3304,3027,3230,3034,3156,3038,3083,3039,3009,3036,2937,3029,2865,3019,2793,3005,2722,2988,2653,2968,2584,2945,2517,2918,2451,2888,2386,2855,2323,2819,2262,2780,2202,2738,2144,2693,2089,2645,2036,2594,1984,2541,1936,2485,1890,2426,1846,2364,1806,2300,1768,2234,1733,2165,3111,1516,3671,2932xe" filled="false" stroked="true" strokeweight="1.56pt" strokecolor="#ffffff">
                <v:path arrowok="t"/>
              </v:shape>
            </v:group>
            <v:group style="position:absolute;left:1581;top:-28;width:1523;height:2171" coordorigin="1581,-28" coordsize="1523,2171">
              <v:shape style="position:absolute;left:1581;top:-28;width:1523;height:2171" coordorigin="1581,-28" coordsize="1523,2171" path="m3103,-28l3020,-26,2936,-19,2853,-7,2771,9,2690,29,2611,54,2532,83,2455,117,2387,151,2322,188,2259,227,2198,270,2140,315,2085,362,2032,412,1982,464,1935,518,1890,574,1849,632,1810,692,1774,753,1741,816,1711,880,1684,945,1660,1012,1639,1080,1621,1148,1606,1218,1595,1288,1587,1359,1582,1430,1581,1501,1583,1573,1588,1645,1597,1717,1610,1789,1626,1860,1645,1932,1668,2002,1695,2073,1726,2142,3103,1494,3103,-28xe" filled="true" fillcolor="#ffb1b1" stroked="false">
                <v:path arrowok="t"/>
                <v:fill type="solid"/>
              </v:shape>
            </v:group>
            <v:group style="position:absolute;left:1581;top:-28;width:1523;height:2171" coordorigin="1581,-28" coordsize="1523,2171">
              <v:shape style="position:absolute;left:1581;top:-28;width:1523;height:2171" coordorigin="1581,-28" coordsize="1523,2171" path="m1726,2142l1695,2073,1668,2002,1645,1932,1626,1860,1610,1789,1597,1717,1588,1645,1583,1573,1581,1501,1582,1430,1587,1359,1595,1288,1606,1218,1621,1148,1639,1080,1660,1012,1684,945,1711,880,1741,816,1774,753,1810,692,1849,632,1890,574,1935,518,1982,464,2032,412,2085,362,2140,315,2198,270,2259,227,2322,188,2387,151,2455,117,2532,83,2611,54,2690,29,2771,9,2853,-7,2936,-19,3020,-26,3103,-28,3103,1494,1726,2142xe" filled="false" stroked="true" strokeweight="1.56pt" strokecolor="#ffffff">
                <v:path arrowok="t"/>
              </v:shape>
            </v:group>
            <w10:wrap type="none"/>
          </v:group>
        </w:pict>
      </w:r>
      <w:r>
        <w:rPr/>
        <w:pict>
          <v:group style="position:absolute;margin-left:328.160004pt;margin-top:-1.862223pt;width:153.25pt;height:154.050pt;mso-position-horizontal-relative:page;mso-position-vertical-relative:paragraph;z-index:-417760" coordorigin="6563,-37" coordsize="3065,3081">
            <v:group style="position:absolute;left:8104;top:-21;width:1525;height:1811" coordorigin="8104,-21" coordsize="1525,1811">
              <v:shape style="position:absolute;left:8104;top:-21;width:1525;height:1811" coordorigin="8104,-21" coordsize="1525,1811" path="m8104,-21l8104,1503,9601,1789,9613,1718,9621,1647,9626,1575,9628,1503,9626,1427,9621,1352,9612,1278,9599,1205,9583,1133,9564,1063,9541,994,9515,926,9486,861,9455,796,9420,734,9383,673,9342,614,9300,558,9254,503,9206,451,9156,400,9104,353,9049,307,8992,265,8934,224,8873,187,8811,152,8746,120,8680,92,8613,66,8544,43,8474,24,8402,8,8329,-5,8255,-14,8180,-19,8104,-21xe" filled="true" fillcolor="#ff8080" stroked="false">
                <v:path arrowok="t"/>
                <v:fill type="solid"/>
              </v:shape>
            </v:group>
            <v:group style="position:absolute;left:8104;top:1503;width:1498;height:1044" coordorigin="8104,1503" coordsize="1498,1044">
              <v:shape style="position:absolute;left:8104;top:1503;width:1498;height:1044" coordorigin="8104,1503" coordsize="1498,1044" path="m8104,1503l9215,2547,9267,2488,9317,2427,9362,2363,9405,2298,9444,2230,9479,2160,9511,2089,9539,2016,9564,1942,9584,1866,9601,1789,8104,1503xe" filled="true" fillcolor="#81a6bd" stroked="false">
                <v:path arrowok="t"/>
                <v:fill type="solid"/>
              </v:shape>
            </v:group>
            <v:group style="position:absolute;left:8104;top:1503;width:1498;height:1044" coordorigin="8104,1503" coordsize="1498,1044">
              <v:shape style="position:absolute;left:8104;top:1503;width:1498;height:1044" coordorigin="8104,1503" coordsize="1498,1044" path="m9601,1789l9584,1866,9564,1942,9539,2016,9511,2089,9479,2160,9444,2230,9405,2298,9362,2363,9317,2427,9267,2488,9215,2547,8104,1503,9601,1789xe" filled="false" stroked="true" strokeweight="1.56pt" strokecolor="#ffffff">
                <v:path arrowok="t"/>
              </v:shape>
            </v:group>
            <v:group style="position:absolute;left:8104;top:1503;width:1112;height:1450" coordorigin="8104,1503" coordsize="1112,1450">
              <v:shape style="position:absolute;left:8104;top:1503;width:1112;height:1450" coordorigin="8104,1503" coordsize="1112,1450" path="m8104,1503l8575,2953,8647,2928,8718,2898,8788,2866,8855,2830,8921,2790,8984,2748,9045,2702,9104,2653,9161,2601,9215,2547,8104,1503xe" filled="true" fillcolor="#ffb1b1" stroked="false">
                <v:path arrowok="t"/>
                <v:fill type="solid"/>
              </v:shape>
            </v:group>
            <v:group style="position:absolute;left:8104;top:1503;width:1112;height:1450" coordorigin="8104,1503" coordsize="1112,1450">
              <v:shape style="position:absolute;left:8104;top:1503;width:1112;height:1450" coordorigin="8104,1503" coordsize="1112,1450" path="m9215,2547l9161,2601,9104,2653,9045,2702,8984,2748,8921,2790,8855,2830,8788,2866,8718,2898,8647,2928,8575,2953,8104,1503,9215,2547xe" filled="false" stroked="true" strokeweight="1.56pt" strokecolor="#ffffff">
                <v:path arrowok="t"/>
              </v:shape>
            </v:group>
            <v:group style="position:absolute;left:7913;top:1503;width:663;height:1525" coordorigin="7913,1503" coordsize="663,1525">
              <v:shape style="position:absolute;left:7913;top:1503;width:663;height:1525" coordorigin="7913,1503" coordsize="663,1525" path="m8104,1503l7913,3016,7996,3024,8080,3028,8164,3027,8247,3021,8330,3011,8413,2996,8494,2977,8575,2953,8104,1503xe" filled="true" fillcolor="#b4c9d7" stroked="false">
                <v:path arrowok="t"/>
                <v:fill type="solid"/>
              </v:shape>
            </v:group>
            <v:group style="position:absolute;left:7913;top:1503;width:663;height:1525" coordorigin="7913,1503" coordsize="663,1525">
              <v:shape style="position:absolute;left:7913;top:1503;width:663;height:1525" coordorigin="7913,1503" coordsize="663,1525" path="m8575,2953l8494,2977,8413,2996,8330,3011,8247,3021,8164,3027,8080,3028,7996,3024,7913,3016,8104,1503,8575,2953xe" filled="false" stroked="true" strokeweight="1.56pt" strokecolor="#ffffff">
                <v:path arrowok="t"/>
              </v:shape>
            </v:group>
            <v:group style="position:absolute;left:7369;top:1503;width:735;height:1513" coordorigin="7369,1503" coordsize="735,1513">
              <v:shape style="position:absolute;left:7369;top:1503;width:735;height:1513" coordorigin="7369,1503" coordsize="735,1513" path="m8104,1503l7369,2839,7442,2877,7517,2910,7594,2940,7672,2965,7751,2986,7831,3003,7913,3016,8104,1503xe" filled="true" fillcolor="#ff3333" stroked="false">
                <v:path arrowok="t"/>
                <v:fill type="solid"/>
              </v:shape>
            </v:group>
            <v:group style="position:absolute;left:7369;top:1503;width:735;height:1513" coordorigin="7369,1503" coordsize="735,1513">
              <v:shape style="position:absolute;left:7369;top:1503;width:735;height:1513" coordorigin="7369,1503" coordsize="735,1513" path="m7913,3016l7831,3003,7751,2986,7672,2965,7594,2940,7517,2910,7442,2877,7369,2839,8104,1503,7913,3016xe" filled="false" stroked="true" strokeweight="1.56pt" strokecolor="#ffffff">
                <v:path arrowok="t"/>
              </v:shape>
            </v:group>
            <v:group style="position:absolute;left:6992;top:1503;width:1112;height:1336" coordorigin="6992,1503" coordsize="1112,1336">
              <v:shape style="position:absolute;left:6992;top:1503;width:1112;height:1336" coordorigin="6992,1503" coordsize="1112,1336" path="m8104,1503l6992,2547,7049,2604,7108,2657,7169,2708,7234,2755,7300,2799,7369,2839,8104,1503xe" filled="true" fillcolor="#367097" stroked="false">
                <v:path arrowok="t"/>
                <v:fill type="solid"/>
              </v:shape>
            </v:group>
            <v:group style="position:absolute;left:6992;top:1503;width:1112;height:1336" coordorigin="6992,1503" coordsize="1112,1336">
              <v:shape style="position:absolute;left:6992;top:1503;width:1112;height:1336" coordorigin="6992,1503" coordsize="1112,1336" path="m7369,2839l7300,2799,7234,2755,7169,2708,7108,2657,7049,2604,6992,2547,8104,1503,7369,2839xe" filled="false" stroked="true" strokeweight="1.56pt" strokecolor="#ffffff">
                <v:path arrowok="t"/>
              </v:shape>
            </v:group>
            <v:group style="position:absolute;left:6768;top:1503;width:1336;height:1044" coordorigin="6768,1503" coordsize="1336,1044">
              <v:shape style="position:absolute;left:6768;top:1503;width:1336;height:1044" coordorigin="6768,1503" coordsize="1336,1044" path="m8104,1503l6768,2238,6806,2304,6848,2368,6893,2430,6941,2490,6992,2547,8104,1503xe" filled="true" fillcolor="#e60000" stroked="false">
                <v:path arrowok="t"/>
                <v:fill type="solid"/>
              </v:shape>
            </v:group>
            <v:group style="position:absolute;left:6768;top:1503;width:1336;height:1044" coordorigin="6768,1503" coordsize="1336,1044">
              <v:shape style="position:absolute;left:6768;top:1503;width:1336;height:1044" coordorigin="6768,1503" coordsize="1336,1044" path="m6992,2547l6941,2490,6893,2430,6848,2368,6806,2304,6768,2238,8104,1503,6992,2547xe" filled="false" stroked="true" strokeweight="1.56pt" strokecolor="#ffffff">
                <v:path arrowok="t"/>
              </v:shape>
            </v:group>
            <v:group style="position:absolute;left:6627;top:1503;width:1477;height:735" coordorigin="6627,1503" coordsize="1477,735">
              <v:shape style="position:absolute;left:6627;top:1503;width:1477;height:735" coordorigin="6627,1503" coordsize="1477,735" path="m8104,1503l6627,1882,6648,1956,6672,2029,6701,2100,6732,2170,6768,2238,8104,1503xe" filled="true" fillcolor="#41667d" stroked="false">
                <v:path arrowok="t"/>
                <v:fill type="solid"/>
              </v:shape>
            </v:group>
            <v:group style="position:absolute;left:6627;top:1503;width:1477;height:735" coordorigin="6627,1503" coordsize="1477,735">
              <v:shape style="position:absolute;left:6627;top:1503;width:1477;height:735" coordorigin="6627,1503" coordsize="1477,735" path="m6768,2238l6732,2170,6701,2100,6672,2029,6648,1956,6627,1882,8104,1503,6768,2238xe" filled="false" stroked="true" strokeweight="1.56pt" strokecolor="#ffffff">
                <v:path arrowok="t"/>
              </v:shape>
            </v:group>
            <v:group style="position:absolute;left:6582;top:1503;width:1522;height:380" coordorigin="6582,1503" coordsize="1522,380">
              <v:shape style="position:absolute;left:6582;top:1503;width:1522;height:380" coordorigin="6582,1503" coordsize="1522,380" path="m8104,1503l6582,1599,6588,1671,6598,1742,6611,1812,6627,1882,8104,1503xe" filled="true" fillcolor="#ff0404" stroked="false">
                <v:path arrowok="t"/>
                <v:fill type="solid"/>
              </v:shape>
            </v:group>
            <v:group style="position:absolute;left:6582;top:1503;width:1522;height:380" coordorigin="6582,1503" coordsize="1522,380">
              <v:shape style="position:absolute;left:6582;top:1503;width:1522;height:380" coordorigin="6582,1503" coordsize="1522,380" path="m6627,1882l6611,1812,6598,1742,6588,1671,6582,1599,8104,1503,6627,1882xe" filled="false" stroked="true" strokeweight="1.56pt" strokecolor="#ffffff">
                <v:path arrowok="t"/>
              </v:shape>
            </v:group>
            <v:group style="position:absolute;left:6579;top:1503;width:1525;height:96" coordorigin="6579,1503" coordsize="1525,96">
              <v:shape style="position:absolute;left:6579;top:1503;width:1525;height:96" coordorigin="6579,1503" coordsize="1525,96" path="m8104,1503l6579,1503,6579,1527,6580,1551,6581,1575,6582,1599,8104,1503xe" filled="true" fillcolor="#517e9c" stroked="false">
                <v:path arrowok="t"/>
                <v:fill type="solid"/>
              </v:shape>
            </v:group>
            <v:group style="position:absolute;left:6579;top:1503;width:1525;height:96" coordorigin="6579,1503" coordsize="1525,96">
              <v:shape style="position:absolute;left:6579;top:1503;width:1525;height:96" coordorigin="6579,1503" coordsize="1525,96" path="m6582,1599l6581,1575,6580,1551,6579,1527,6579,1503,8104,1503,6582,1599xe" filled="false" stroked="true" strokeweight="1.56pt" strokecolor="#ffffff">
                <v:path arrowok="t"/>
              </v:shape>
            </v:group>
            <v:group style="position:absolute;left:6579;top:-21;width:1525;height:1525" coordorigin="6579,-21" coordsize="1525,1525">
              <v:shape style="position:absolute;left:6579;top:-21;width:1525;height:1525" coordorigin="6579,-21" coordsize="1525,1525" path="m8104,-21l8028,-19,7952,-14,7878,-5,7805,8,7734,24,7663,43,7594,66,7527,92,7461,120,7397,152,7334,187,7274,224,7215,265,7158,307,7103,353,7051,400,7001,451,6953,503,6908,558,6865,614,6825,673,6787,734,6753,796,6721,861,6692,926,6666,994,6644,1063,6624,1133,6608,1205,6596,1278,6587,1352,6581,1427,6579,1503,8104,1503,8104,-21xe" filled="true" fillcolor="#b80000" stroked="false">
                <v:path arrowok="t"/>
                <v:fill type="solid"/>
              </v:shape>
            </v:group>
            <v:group style="position:absolute;left:6579;top:-21;width:1525;height:1525" coordorigin="6579,-21" coordsize="1525,1525">
              <v:shape style="position:absolute;left:6579;top:-21;width:1525;height:1525" coordorigin="6579,-21" coordsize="1525,1525" path="m6579,1503l6581,1427,6587,1352,6596,1278,6608,1205,6624,1133,6644,1063,6666,994,6692,926,6721,861,6753,796,6787,734,6825,673,6865,614,6908,558,6953,503,7001,451,7051,400,7103,353,7158,307,7215,265,7274,224,7334,187,7397,152,7461,120,7527,92,7594,66,7663,43,7734,24,7805,8,7878,-5,7952,-14,8028,-19,8104,-21,8104,1503,6579,1503xe" filled="false" stroked="true" strokeweight="1.56pt" strokecolor="#ffffff">
                <v:path arrowok="t"/>
              </v:shape>
            </v:group>
            <w10:wrap type="none"/>
          </v:group>
        </w:pict>
      </w:r>
      <w:r>
        <w:rPr/>
        <w:pict>
          <v:shape style="position:absolute;margin-left:62.063999pt;margin-top:-21.156597pt;width:481.9pt;height:197.3pt;mso-position-horizontal-relative:page;mso-position-vertical-relative:paragraph;z-index:1494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690"/>
                    <w:gridCol w:w="267"/>
                    <w:gridCol w:w="4681"/>
                  </w:tblGrid>
                  <w:tr>
                    <w:trPr>
                      <w:trHeight w:val="251" w:hRule="exact"/>
                    </w:trPr>
                    <w:tc>
                      <w:tcPr>
                        <w:tcW w:w="4690" w:type="dxa"/>
                        <w:tcBorders>
                          <w:top w:val="nil" w:sz="6" w:space="0" w:color="auto"/>
                          <w:left w:val="nil" w:sz="6" w:space="0" w:color="auto"/>
                          <w:bottom w:val="nil" w:sz="6" w:space="0" w:color="auto"/>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87</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2018 </w:t>
                        </w:r>
                        <w:r>
                          <w:rPr>
                            <w:rFonts w:ascii="Microsoft JhengHei" w:hAnsi="Microsoft JhengHei" w:cs="Microsoft JhengHei" w:eastAsia="Microsoft JhengHei" w:hint="default"/>
                            <w:b/>
                            <w:bCs/>
                            <w:sz w:val="18"/>
                            <w:szCs w:val="18"/>
                          </w:rPr>
                          <w:t>年智能手机生产模式分布</w:t>
                        </w:r>
                        <w:r>
                          <w:rPr>
                            <w:rFonts w:ascii="Microsoft JhengHei" w:hAnsi="Microsoft JhengHei" w:cs="Microsoft JhengHei" w:eastAsia="Microsoft JhengHei" w:hint="default"/>
                            <w:sz w:val="18"/>
                            <w:szCs w:val="18"/>
                          </w:rPr>
                        </w:r>
                      </w:p>
                    </w:tc>
                    <w:tc>
                      <w:tcPr>
                        <w:tcW w:w="267" w:type="dxa"/>
                        <w:tcBorders>
                          <w:top w:val="nil" w:sz="6" w:space="0" w:color="auto"/>
                          <w:left w:val="nil" w:sz="6" w:space="0" w:color="auto"/>
                          <w:bottom w:val="nil" w:sz="6" w:space="0" w:color="auto"/>
                          <w:right w:val="nil" w:sz="6" w:space="0" w:color="auto"/>
                        </w:tcBorders>
                      </w:tcPr>
                      <w:p>
                        <w:pPr/>
                      </w:p>
                    </w:tc>
                    <w:tc>
                      <w:tcPr>
                        <w:tcW w:w="4681" w:type="dxa"/>
                        <w:tcBorders>
                          <w:top w:val="nil" w:sz="6" w:space="0" w:color="auto"/>
                          <w:left w:val="nil" w:sz="6" w:space="0" w:color="auto"/>
                          <w:bottom w:val="single" w:sz="4" w:space="0" w:color="044E7D"/>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88</w:t>
                        </w:r>
                        <w:r>
                          <w:rPr>
                            <w:rFonts w:ascii="Microsoft JhengHei" w:hAnsi="Microsoft JhengHei" w:cs="Microsoft JhengHei" w:eastAsia="Microsoft JhengHei" w:hint="default"/>
                            <w:b/>
                            <w:bCs/>
                            <w:sz w:val="18"/>
                            <w:szCs w:val="18"/>
                          </w:rPr>
                          <w:t>：全球智能终端 </w:t>
                        </w:r>
                        <w:r>
                          <w:rPr>
                            <w:rFonts w:ascii="Arial" w:hAnsi="Arial" w:cs="Arial" w:eastAsia="Arial" w:hint="default"/>
                            <w:b/>
                            <w:bCs/>
                            <w:sz w:val="18"/>
                            <w:szCs w:val="18"/>
                          </w:rPr>
                          <w:t>ODM/EMS/IDH</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份额分布</w:t>
                        </w:r>
                        <w:r>
                          <w:rPr>
                            <w:rFonts w:ascii="Microsoft JhengHei" w:hAnsi="Microsoft JhengHei" w:cs="Microsoft JhengHei" w:eastAsia="Microsoft JhengHei" w:hint="default"/>
                            <w:sz w:val="18"/>
                            <w:szCs w:val="18"/>
                          </w:rPr>
                        </w:r>
                      </w:p>
                    </w:tc>
                  </w:tr>
                  <w:tr>
                    <w:trPr>
                      <w:trHeight w:val="272" w:hRule="exact"/>
                    </w:trPr>
                    <w:tc>
                      <w:tcPr>
                        <w:tcW w:w="4690"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0"/>
                          <w:jc w:val="left"/>
                          <w:rPr>
                            <w:rFonts w:ascii="宋体" w:hAnsi="宋体" w:cs="宋体" w:eastAsia="宋体" w:hint="default"/>
                            <w:sz w:val="20"/>
                            <w:szCs w:val="20"/>
                          </w:rPr>
                        </w:pPr>
                      </w:p>
                    </w:tc>
                    <w:tc>
                      <w:tcPr>
                        <w:tcW w:w="267" w:type="dxa"/>
                        <w:tcBorders>
                          <w:top w:val="nil" w:sz="6" w:space="0" w:color="auto"/>
                          <w:left w:val="nil" w:sz="6" w:space="0" w:color="auto"/>
                          <w:bottom w:val="nil" w:sz="6" w:space="0" w:color="auto"/>
                          <w:right w:val="nil" w:sz="6" w:space="0" w:color="auto"/>
                        </w:tcBorders>
                      </w:tcPr>
                      <w:p>
                        <w:pPr/>
                      </w:p>
                    </w:tc>
                    <w:tc>
                      <w:tcPr>
                        <w:tcW w:w="4681" w:type="dxa"/>
                        <w:tcBorders>
                          <w:top w:val="single" w:sz="4" w:space="0" w:color="044E7D"/>
                          <w:left w:val="nil" w:sz="6" w:space="0" w:color="auto"/>
                          <w:bottom w:val="nil" w:sz="6" w:space="0" w:color="auto"/>
                          <w:right w:val="nil" w:sz="6" w:space="0" w:color="auto"/>
                        </w:tcBorders>
                      </w:tcPr>
                      <w:p>
                        <w:pPr/>
                      </w:p>
                    </w:tc>
                  </w:tr>
                  <w:tr>
                    <w:trPr>
                      <w:trHeight w:val="2820" w:hRule="exact"/>
                    </w:trPr>
                    <w:tc>
                      <w:tcPr>
                        <w:tcW w:w="4690"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6"/>
                          <w:ind w:right="0"/>
                          <w:jc w:val="left"/>
                          <w:rPr>
                            <w:rFonts w:ascii="宋体" w:hAnsi="宋体" w:cs="宋体" w:eastAsia="宋体" w:hint="default"/>
                            <w:sz w:val="17"/>
                            <w:szCs w:val="17"/>
                          </w:rPr>
                        </w:pPr>
                      </w:p>
                      <w:p>
                        <w:pPr>
                          <w:pStyle w:val="TableParagraph"/>
                          <w:spacing w:line="240" w:lineRule="auto"/>
                          <w:ind w:left="631" w:right="0"/>
                          <w:jc w:val="left"/>
                          <w:rPr>
                            <w:rFonts w:ascii="微软雅黑" w:hAnsi="微软雅黑" w:cs="微软雅黑" w:eastAsia="微软雅黑" w:hint="default"/>
                            <w:sz w:val="14"/>
                            <w:szCs w:val="14"/>
                          </w:rPr>
                        </w:pPr>
                        <w:r>
                          <w:rPr>
                            <w:rFonts w:ascii="微软雅黑"/>
                            <w:sz w:val="14"/>
                          </w:rPr>
                          <w:t>32%</w:t>
                        </w:r>
                      </w:p>
                      <w:p>
                        <w:pPr>
                          <w:pStyle w:val="TableParagraph"/>
                          <w:spacing w:line="240" w:lineRule="auto" w:before="4"/>
                          <w:ind w:right="0"/>
                          <w:jc w:val="left"/>
                          <w:rPr>
                            <w:rFonts w:ascii="宋体" w:hAnsi="宋体" w:cs="宋体" w:eastAsia="宋体" w:hint="default"/>
                            <w:sz w:val="11"/>
                            <w:szCs w:val="11"/>
                          </w:rPr>
                        </w:pPr>
                      </w:p>
                      <w:p>
                        <w:pPr>
                          <w:pStyle w:val="TableParagraph"/>
                          <w:tabs>
                            <w:tab w:pos="3961" w:val="left" w:leader="none"/>
                          </w:tabs>
                          <w:spacing w:line="297" w:lineRule="auto"/>
                          <w:ind w:left="3961" w:right="156" w:hanging="990"/>
                          <w:jc w:val="left"/>
                          <w:rPr>
                            <w:rFonts w:ascii="微软雅黑" w:hAnsi="微软雅黑" w:cs="微软雅黑" w:eastAsia="微软雅黑" w:hint="default"/>
                            <w:sz w:val="14"/>
                            <w:szCs w:val="14"/>
                          </w:rPr>
                        </w:pPr>
                        <w:r>
                          <w:rPr>
                            <w:rFonts w:ascii="微软雅黑"/>
                            <w:spacing w:val="-1"/>
                            <w:w w:val="95"/>
                            <w:sz w:val="14"/>
                          </w:rPr>
                          <w:t>44%</w:t>
                          <w:tab/>
                        </w:r>
                        <w:r>
                          <w:rPr>
                            <w:rFonts w:ascii="微软雅黑"/>
                            <w:sz w:val="14"/>
                          </w:rPr>
                          <w:t>in</w:t>
                        </w:r>
                        <w:r>
                          <w:rPr>
                            <w:rFonts w:ascii="微软雅黑"/>
                            <w:spacing w:val="-3"/>
                            <w:sz w:val="14"/>
                          </w:rPr>
                          <w:t> </w:t>
                        </w:r>
                        <w:r>
                          <w:rPr>
                            <w:rFonts w:ascii="微软雅黑"/>
                            <w:sz w:val="14"/>
                          </w:rPr>
                          <w:t>house</w:t>
                        </w:r>
                        <w:r>
                          <w:rPr>
                            <w:rFonts w:ascii="微软雅黑"/>
                            <w:w w:val="99"/>
                            <w:sz w:val="14"/>
                          </w:rPr>
                          <w:t> </w:t>
                        </w:r>
                        <w:r>
                          <w:rPr>
                            <w:rFonts w:ascii="微软雅黑"/>
                            <w:sz w:val="14"/>
                          </w:rPr>
                          <w:t>ODM </w:t>
                        </w:r>
                        <w:r>
                          <w:rPr>
                            <w:rFonts w:ascii="微软雅黑"/>
                            <w:sz w:val="14"/>
                          </w:rPr>
                          <w:t>EMS</w:t>
                        </w:r>
                      </w:p>
                      <w:p>
                        <w:pPr>
                          <w:pStyle w:val="TableParagraph"/>
                          <w:spacing w:line="240" w:lineRule="auto"/>
                          <w:ind w:right="0"/>
                          <w:jc w:val="left"/>
                          <w:rPr>
                            <w:rFonts w:ascii="宋体" w:hAnsi="宋体" w:cs="宋体" w:eastAsia="宋体" w:hint="default"/>
                            <w:sz w:val="14"/>
                            <w:szCs w:val="14"/>
                          </w:rPr>
                        </w:pPr>
                      </w:p>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12"/>
                          <w:ind w:right="0"/>
                          <w:jc w:val="left"/>
                          <w:rPr>
                            <w:rFonts w:ascii="宋体" w:hAnsi="宋体" w:cs="宋体" w:eastAsia="宋体" w:hint="default"/>
                            <w:sz w:val="19"/>
                            <w:szCs w:val="19"/>
                          </w:rPr>
                        </w:pPr>
                      </w:p>
                      <w:p>
                        <w:pPr>
                          <w:pStyle w:val="TableParagraph"/>
                          <w:spacing w:line="240" w:lineRule="auto"/>
                          <w:ind w:left="1231" w:right="0"/>
                          <w:jc w:val="left"/>
                          <w:rPr>
                            <w:rFonts w:ascii="微软雅黑" w:hAnsi="微软雅黑" w:cs="微软雅黑" w:eastAsia="微软雅黑" w:hint="default"/>
                            <w:sz w:val="14"/>
                            <w:szCs w:val="14"/>
                          </w:rPr>
                        </w:pPr>
                        <w:r>
                          <w:rPr>
                            <w:rFonts w:ascii="微软雅黑"/>
                            <w:sz w:val="14"/>
                          </w:rPr>
                          <w:t>24%</w:t>
                        </w:r>
                      </w:p>
                    </w:tc>
                    <w:tc>
                      <w:tcPr>
                        <w:tcW w:w="267" w:type="dxa"/>
                        <w:tcBorders>
                          <w:top w:val="nil" w:sz="6" w:space="0" w:color="auto"/>
                          <w:left w:val="nil" w:sz="6" w:space="0" w:color="auto"/>
                          <w:bottom w:val="nil" w:sz="6" w:space="0" w:color="auto"/>
                          <w:right w:val="nil" w:sz="6" w:space="0" w:color="auto"/>
                        </w:tcBorders>
                      </w:tcPr>
                      <w:p>
                        <w:pPr/>
                      </w:p>
                    </w:tc>
                    <w:tc>
                      <w:tcPr>
                        <w:tcW w:w="4681" w:type="dxa"/>
                        <w:tcBorders>
                          <w:top w:val="nil" w:sz="6" w:space="0" w:color="auto"/>
                          <w:left w:val="nil" w:sz="6" w:space="0" w:color="auto"/>
                          <w:bottom w:val="nil" w:sz="6" w:space="0" w:color="auto"/>
                          <w:right w:val="nil" w:sz="6" w:space="0" w:color="auto"/>
                        </w:tcBorders>
                      </w:tcPr>
                      <w:p>
                        <w:pPr>
                          <w:pStyle w:val="TableParagraph"/>
                          <w:spacing w:line="238" w:lineRule="exact" w:before="114"/>
                          <w:ind w:right="544"/>
                          <w:jc w:val="right"/>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华勤</w:t>
                        </w:r>
                        <w:r>
                          <w:rPr>
                            <w:rFonts w:ascii="微软雅黑" w:hAnsi="微软雅黑" w:cs="微软雅黑" w:eastAsia="微软雅黑" w:hint="default"/>
                            <w:sz w:val="14"/>
                            <w:szCs w:val="14"/>
                          </w:rPr>
                        </w:r>
                      </w:p>
                      <w:p>
                        <w:pPr>
                          <w:pStyle w:val="TableParagraph"/>
                          <w:tabs>
                            <w:tab w:pos="1920" w:val="left" w:leader="none"/>
                            <w:tab w:pos="3029" w:val="left" w:leader="none"/>
                          </w:tabs>
                          <w:spacing w:line="308" w:lineRule="exact"/>
                          <w:ind w:right="544"/>
                          <w:jc w:val="right"/>
                          <w:rPr>
                            <w:rFonts w:ascii="微软雅黑" w:hAnsi="微软雅黑" w:cs="微软雅黑" w:eastAsia="微软雅黑" w:hint="default"/>
                            <w:sz w:val="14"/>
                            <w:szCs w:val="14"/>
                          </w:rPr>
                        </w:pPr>
                        <w:r>
                          <w:rPr>
                            <w:rFonts w:ascii="微软雅黑" w:hAnsi="微软雅黑" w:cs="微软雅黑" w:eastAsia="微软雅黑" w:hint="default"/>
                            <w:spacing w:val="-1"/>
                            <w:w w:val="95"/>
                            <w:sz w:val="14"/>
                            <w:szCs w:val="14"/>
                          </w:rPr>
                          <w:t>25%</w:t>
                          <w:tab/>
                        </w:r>
                        <w:r>
                          <w:rPr>
                            <w:rFonts w:ascii="微软雅黑" w:hAnsi="微软雅黑" w:cs="微软雅黑" w:eastAsia="微软雅黑" w:hint="default"/>
                            <w:spacing w:val="-1"/>
                            <w:w w:val="95"/>
                            <w:position w:val="-6"/>
                            <w:sz w:val="14"/>
                            <w:szCs w:val="14"/>
                          </w:rPr>
                          <w:t>28%</w:t>
                          <w:tab/>
                        </w:r>
                        <w:r>
                          <w:rPr>
                            <w:rFonts w:ascii="微软雅黑" w:hAnsi="微软雅黑" w:cs="微软雅黑" w:eastAsia="微软雅黑" w:hint="default"/>
                            <w:w w:val="95"/>
                            <w:position w:val="-3"/>
                            <w:sz w:val="14"/>
                            <w:szCs w:val="14"/>
                          </w:rPr>
                          <w:t>闻泰</w:t>
                        </w:r>
                        <w:r>
                          <w:rPr>
                            <w:rFonts w:ascii="微软雅黑" w:hAnsi="微软雅黑" w:cs="微软雅黑" w:eastAsia="微软雅黑" w:hint="default"/>
                            <w:sz w:val="14"/>
                            <w:szCs w:val="14"/>
                          </w:rPr>
                        </w:r>
                      </w:p>
                      <w:p>
                        <w:pPr>
                          <w:pStyle w:val="TableParagraph"/>
                          <w:spacing w:line="273" w:lineRule="auto" w:before="6"/>
                          <w:ind w:left="3855" w:right="544"/>
                          <w:jc w:val="right"/>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和硕 龙旗</w:t>
                        </w:r>
                        <w:r>
                          <w:rPr>
                            <w:rFonts w:ascii="微软雅黑" w:hAnsi="微软雅黑" w:cs="微软雅黑" w:eastAsia="微软雅黑" w:hint="default"/>
                            <w:sz w:val="14"/>
                            <w:szCs w:val="14"/>
                          </w:rPr>
                        </w:r>
                      </w:p>
                      <w:p>
                        <w:pPr>
                          <w:pStyle w:val="TableParagraph"/>
                          <w:tabs>
                            <w:tab w:pos="3734" w:val="left" w:leader="none"/>
                          </w:tabs>
                          <w:spacing w:line="244" w:lineRule="exact" w:before="7"/>
                          <w:ind w:right="544"/>
                          <w:jc w:val="right"/>
                          <w:rPr>
                            <w:rFonts w:ascii="微软雅黑" w:hAnsi="微软雅黑" w:cs="微软雅黑" w:eastAsia="微软雅黑" w:hint="default"/>
                            <w:sz w:val="14"/>
                            <w:szCs w:val="14"/>
                          </w:rPr>
                        </w:pPr>
                        <w:r>
                          <w:rPr>
                            <w:rFonts w:ascii="微软雅黑" w:hAnsi="微软雅黑" w:cs="微软雅黑" w:eastAsia="微软雅黑" w:hint="default"/>
                            <w:spacing w:val="-1"/>
                            <w:w w:val="95"/>
                            <w:position w:val="-4"/>
                            <w:sz w:val="14"/>
                            <w:szCs w:val="14"/>
                          </w:rPr>
                          <w:t>1%</w:t>
                          <w:tab/>
                        </w:r>
                        <w:r>
                          <w:rPr>
                            <w:rFonts w:ascii="微软雅黑" w:hAnsi="微软雅黑" w:cs="微软雅黑" w:eastAsia="微软雅黑" w:hint="default"/>
                            <w:w w:val="95"/>
                            <w:sz w:val="14"/>
                            <w:szCs w:val="14"/>
                          </w:rPr>
                          <w:t>仁宝</w:t>
                        </w:r>
                        <w:r>
                          <w:rPr>
                            <w:rFonts w:ascii="微软雅黑" w:hAnsi="微软雅黑" w:cs="微软雅黑" w:eastAsia="微软雅黑" w:hint="default"/>
                            <w:sz w:val="14"/>
                            <w:szCs w:val="14"/>
                          </w:rPr>
                        </w:r>
                      </w:p>
                      <w:p>
                        <w:pPr>
                          <w:pStyle w:val="TableParagraph"/>
                          <w:tabs>
                            <w:tab w:pos="3855" w:val="left" w:leader="none"/>
                          </w:tabs>
                          <w:spacing w:line="256" w:lineRule="exact"/>
                          <w:ind w:left="481" w:right="0"/>
                          <w:jc w:val="left"/>
                          <w:rPr>
                            <w:rFonts w:ascii="微软雅黑" w:hAnsi="微软雅黑" w:cs="微软雅黑" w:eastAsia="微软雅黑" w:hint="default"/>
                            <w:sz w:val="14"/>
                            <w:szCs w:val="14"/>
                          </w:rPr>
                        </w:pPr>
                        <w:r>
                          <w:rPr>
                            <w:rFonts w:ascii="微软雅黑" w:hAnsi="微软雅黑" w:cs="微软雅黑" w:eastAsia="微软雅黑" w:hint="default"/>
                            <w:spacing w:val="-1"/>
                            <w:w w:val="95"/>
                            <w:position w:val="8"/>
                            <w:sz w:val="14"/>
                            <w:szCs w:val="14"/>
                          </w:rPr>
                          <w:t>3%</w:t>
                          <w:tab/>
                        </w:r>
                        <w:r>
                          <w:rPr>
                            <w:rFonts w:ascii="微软雅黑" w:hAnsi="微软雅黑" w:cs="微软雅黑" w:eastAsia="微软雅黑" w:hint="default"/>
                            <w:sz w:val="14"/>
                            <w:szCs w:val="14"/>
                          </w:rPr>
                          <w:t>英业达</w:t>
                        </w:r>
                      </w:p>
                      <w:p>
                        <w:pPr>
                          <w:pStyle w:val="TableParagraph"/>
                          <w:spacing w:line="138" w:lineRule="exact"/>
                          <w:ind w:left="571" w:right="0"/>
                          <w:jc w:val="left"/>
                          <w:rPr>
                            <w:rFonts w:ascii="微软雅黑" w:hAnsi="微软雅黑" w:cs="微软雅黑" w:eastAsia="微软雅黑" w:hint="default"/>
                            <w:sz w:val="14"/>
                            <w:szCs w:val="14"/>
                          </w:rPr>
                        </w:pPr>
                        <w:r>
                          <w:rPr>
                            <w:rFonts w:ascii="微软雅黑"/>
                            <w:sz w:val="14"/>
                          </w:rPr>
                          <w:t>4%</w:t>
                        </w:r>
                      </w:p>
                      <w:p>
                        <w:pPr>
                          <w:pStyle w:val="TableParagraph"/>
                          <w:tabs>
                            <w:tab w:pos="3855" w:val="left" w:leader="none"/>
                          </w:tabs>
                          <w:spacing w:line="163" w:lineRule="exact"/>
                          <w:ind w:left="2971" w:right="0"/>
                          <w:jc w:val="left"/>
                          <w:rPr>
                            <w:rFonts w:ascii="微软雅黑" w:hAnsi="微软雅黑" w:cs="微软雅黑" w:eastAsia="微软雅黑" w:hint="default"/>
                            <w:sz w:val="14"/>
                            <w:szCs w:val="14"/>
                          </w:rPr>
                        </w:pPr>
                        <w:r>
                          <w:rPr>
                            <w:rFonts w:ascii="微软雅黑" w:hAnsi="微软雅黑" w:cs="微软雅黑" w:eastAsia="微软雅黑" w:hint="default"/>
                            <w:spacing w:val="-1"/>
                            <w:w w:val="95"/>
                            <w:position w:val="-3"/>
                            <w:sz w:val="14"/>
                            <w:szCs w:val="14"/>
                          </w:rPr>
                          <w:t>9%</w:t>
                          <w:tab/>
                        </w:r>
                        <w:r>
                          <w:rPr>
                            <w:rFonts w:ascii="微软雅黑" w:hAnsi="微软雅黑" w:cs="微软雅黑" w:eastAsia="微软雅黑" w:hint="default"/>
                            <w:sz w:val="14"/>
                            <w:szCs w:val="14"/>
                          </w:rPr>
                          <w:t>伟创力</w:t>
                        </w:r>
                      </w:p>
                      <w:p>
                        <w:pPr>
                          <w:pStyle w:val="TableParagraph"/>
                          <w:tabs>
                            <w:tab w:pos="3119" w:val="left" w:leader="none"/>
                          </w:tabs>
                          <w:spacing w:line="256" w:lineRule="exact"/>
                          <w:ind w:right="544"/>
                          <w:jc w:val="right"/>
                          <w:rPr>
                            <w:rFonts w:ascii="微软雅黑" w:hAnsi="微软雅黑" w:cs="微软雅黑" w:eastAsia="微软雅黑" w:hint="default"/>
                            <w:sz w:val="14"/>
                            <w:szCs w:val="14"/>
                          </w:rPr>
                        </w:pPr>
                        <w:r>
                          <w:rPr>
                            <w:rFonts w:ascii="微软雅黑" w:hAnsi="微软雅黑" w:cs="微软雅黑" w:eastAsia="微软雅黑" w:hint="default"/>
                            <w:spacing w:val="-1"/>
                            <w:w w:val="95"/>
                            <w:sz w:val="14"/>
                            <w:szCs w:val="14"/>
                          </w:rPr>
                          <w:t>4%</w:t>
                          <w:tab/>
                        </w:r>
                        <w:r>
                          <w:rPr>
                            <w:rFonts w:ascii="微软雅黑" w:hAnsi="微软雅黑" w:cs="微软雅黑" w:eastAsia="微软雅黑" w:hint="default"/>
                            <w:w w:val="95"/>
                            <w:position w:val="-5"/>
                            <w:sz w:val="14"/>
                            <w:szCs w:val="14"/>
                          </w:rPr>
                          <w:t>广达</w:t>
                        </w:r>
                        <w:r>
                          <w:rPr>
                            <w:rFonts w:ascii="微软雅黑" w:hAnsi="微软雅黑" w:cs="微软雅黑" w:eastAsia="微软雅黑" w:hint="default"/>
                            <w:sz w:val="14"/>
                            <w:szCs w:val="14"/>
                          </w:rPr>
                        </w:r>
                      </w:p>
                      <w:p>
                        <w:pPr>
                          <w:pStyle w:val="TableParagraph"/>
                          <w:tabs>
                            <w:tab w:pos="1500" w:val="left" w:leader="none"/>
                            <w:tab w:pos="2864" w:val="left" w:leader="none"/>
                          </w:tabs>
                          <w:spacing w:line="253" w:lineRule="exact"/>
                          <w:ind w:right="544"/>
                          <w:jc w:val="right"/>
                          <w:rPr>
                            <w:rFonts w:ascii="微软雅黑" w:hAnsi="微软雅黑" w:cs="微软雅黑" w:eastAsia="微软雅黑" w:hint="default"/>
                            <w:sz w:val="14"/>
                            <w:szCs w:val="14"/>
                          </w:rPr>
                        </w:pPr>
                        <w:r>
                          <w:rPr>
                            <w:rFonts w:ascii="微软雅黑" w:hAnsi="微软雅黑" w:cs="微软雅黑" w:eastAsia="微软雅黑" w:hint="default"/>
                            <w:w w:val="95"/>
                            <w:position w:val="7"/>
                            <w:sz w:val="14"/>
                            <w:szCs w:val="14"/>
                          </w:rPr>
                          <w:t>5%</w:t>
                          <w:tab/>
                        </w:r>
                        <w:r>
                          <w:rPr>
                            <w:rFonts w:ascii="微软雅黑" w:hAnsi="微软雅黑" w:cs="微软雅黑" w:eastAsia="微软雅黑" w:hint="default"/>
                            <w:spacing w:val="-1"/>
                            <w:w w:val="95"/>
                            <w:sz w:val="14"/>
                            <w:szCs w:val="14"/>
                          </w:rPr>
                          <w:t>8%</w:t>
                          <w:tab/>
                        </w:r>
                        <w:r>
                          <w:rPr>
                            <w:rFonts w:ascii="微软雅黑" w:hAnsi="微软雅黑" w:cs="微软雅黑" w:eastAsia="微软雅黑" w:hint="default"/>
                            <w:w w:val="95"/>
                            <w:position w:val="1"/>
                            <w:sz w:val="14"/>
                            <w:szCs w:val="14"/>
                          </w:rPr>
                          <w:t>天珑</w:t>
                        </w:r>
                        <w:r>
                          <w:rPr>
                            <w:rFonts w:ascii="微软雅黑" w:hAnsi="微软雅黑" w:cs="微软雅黑" w:eastAsia="微软雅黑" w:hint="default"/>
                            <w:sz w:val="14"/>
                            <w:szCs w:val="14"/>
                          </w:rPr>
                        </w:r>
                      </w:p>
                      <w:p>
                        <w:pPr>
                          <w:pStyle w:val="TableParagraph"/>
                          <w:tabs>
                            <w:tab w:pos="525" w:val="left" w:leader="none"/>
                            <w:tab w:pos="2459" w:val="left" w:leader="none"/>
                          </w:tabs>
                          <w:spacing w:line="269" w:lineRule="exact"/>
                          <w:ind w:right="544"/>
                          <w:jc w:val="right"/>
                          <w:rPr>
                            <w:rFonts w:ascii="微软雅黑" w:hAnsi="微软雅黑" w:cs="微软雅黑" w:eastAsia="微软雅黑" w:hint="default"/>
                            <w:sz w:val="14"/>
                            <w:szCs w:val="14"/>
                          </w:rPr>
                        </w:pPr>
                        <w:r>
                          <w:rPr>
                            <w:rFonts w:ascii="微软雅黑" w:hAnsi="微软雅黑" w:cs="微软雅黑" w:eastAsia="微软雅黑" w:hint="default"/>
                            <w:spacing w:val="-1"/>
                            <w:w w:val="95"/>
                            <w:sz w:val="14"/>
                            <w:szCs w:val="14"/>
                          </w:rPr>
                          <w:t>6%</w:t>
                          <w:tab/>
                        </w:r>
                        <w:r>
                          <w:rPr>
                            <w:rFonts w:ascii="微软雅黑" w:hAnsi="微软雅黑" w:cs="微软雅黑" w:eastAsia="微软雅黑" w:hint="default"/>
                            <w:spacing w:val="-1"/>
                            <w:w w:val="95"/>
                            <w:position w:val="-6"/>
                            <w:sz w:val="14"/>
                            <w:szCs w:val="14"/>
                          </w:rPr>
                          <w:t>7%</w:t>
                          <w:tab/>
                        </w:r>
                        <w:r>
                          <w:rPr>
                            <w:rFonts w:ascii="微软雅黑" w:hAnsi="微软雅黑" w:cs="微软雅黑" w:eastAsia="微软雅黑" w:hint="default"/>
                            <w:w w:val="95"/>
                            <w:position w:val="-10"/>
                            <w:sz w:val="14"/>
                            <w:szCs w:val="14"/>
                          </w:rPr>
                          <w:t>其他</w:t>
                        </w:r>
                        <w:r>
                          <w:rPr>
                            <w:rFonts w:ascii="微软雅黑" w:hAnsi="微软雅黑" w:cs="微软雅黑" w:eastAsia="微软雅黑" w:hint="default"/>
                            <w:sz w:val="14"/>
                            <w:szCs w:val="14"/>
                          </w:rPr>
                        </w:r>
                      </w:p>
                    </w:tc>
                  </w:tr>
                  <w:tr>
                    <w:trPr>
                      <w:trHeight w:val="350" w:hRule="exact"/>
                    </w:trPr>
                    <w:tc>
                      <w:tcPr>
                        <w:tcW w:w="4690" w:type="dxa"/>
                        <w:tcBorders>
                          <w:top w:val="nil" w:sz="6" w:space="0" w:color="auto"/>
                          <w:left w:val="nil" w:sz="6" w:space="0" w:color="auto"/>
                          <w:bottom w:val="single" w:sz="4" w:space="0" w:color="044E7D"/>
                          <w:right w:val="nil" w:sz="6" w:space="0" w:color="auto"/>
                        </w:tcBorders>
                      </w:tcPr>
                      <w:p>
                        <w:pPr/>
                      </w:p>
                    </w:tc>
                    <w:tc>
                      <w:tcPr>
                        <w:tcW w:w="267" w:type="dxa"/>
                        <w:tcBorders>
                          <w:top w:val="nil" w:sz="6" w:space="0" w:color="auto"/>
                          <w:left w:val="nil" w:sz="6" w:space="0" w:color="auto"/>
                          <w:bottom w:val="nil" w:sz="6" w:space="0" w:color="auto"/>
                          <w:right w:val="nil" w:sz="6" w:space="0" w:color="auto"/>
                        </w:tcBorders>
                      </w:tcPr>
                      <w:p>
                        <w:pPr/>
                      </w:p>
                    </w:tc>
                    <w:tc>
                      <w:tcPr>
                        <w:tcW w:w="4681" w:type="dxa"/>
                        <w:tcBorders>
                          <w:top w:val="nil" w:sz="6" w:space="0" w:color="auto"/>
                          <w:left w:val="nil" w:sz="6" w:space="0" w:color="auto"/>
                          <w:bottom w:val="single" w:sz="4" w:space="0" w:color="044E7D"/>
                          <w:right w:val="nil" w:sz="6" w:space="0" w:color="auto"/>
                        </w:tcBorders>
                      </w:tcPr>
                      <w:p>
                        <w:pPr/>
                      </w:p>
                    </w:tc>
                  </w:tr>
                  <w:tr>
                    <w:trPr>
                      <w:trHeight w:val="252" w:hRule="exact"/>
                    </w:trPr>
                    <w:tc>
                      <w:tcPr>
                        <w:tcW w:w="4690"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Counterpoint</w:t>
                        </w:r>
                        <w:r>
                          <w:rPr>
                            <w:rFonts w:ascii="宋体" w:hAnsi="宋体" w:cs="宋体" w:eastAsia="宋体" w:hint="default"/>
                            <w:sz w:val="17"/>
                            <w:szCs w:val="17"/>
                          </w:rPr>
                          <w:t>，中信建投证券研究发展部</w:t>
                        </w:r>
                      </w:p>
                    </w:tc>
                    <w:tc>
                      <w:tcPr>
                        <w:tcW w:w="267" w:type="dxa"/>
                        <w:tcBorders>
                          <w:top w:val="nil" w:sz="6" w:space="0" w:color="auto"/>
                          <w:left w:val="nil" w:sz="6" w:space="0" w:color="auto"/>
                          <w:bottom w:val="nil" w:sz="6" w:space="0" w:color="auto"/>
                          <w:right w:val="nil" w:sz="6" w:space="0" w:color="auto"/>
                        </w:tcBorders>
                      </w:tcPr>
                      <w:p>
                        <w:pPr/>
                      </w:p>
                    </w:tc>
                    <w:tc>
                      <w:tcPr>
                        <w:tcW w:w="4681"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Counterpoint</w:t>
                        </w:r>
                        <w:r>
                          <w:rPr>
                            <w:rFonts w:ascii="宋体" w:hAnsi="宋体" w:cs="宋体" w:eastAsia="宋体" w:hint="default"/>
                            <w:sz w:val="17"/>
                            <w:szCs w:val="17"/>
                          </w:rPr>
                          <w:t>，中信建投证券研究发展部</w:t>
                        </w:r>
                      </w:p>
                    </w:tc>
                  </w:tr>
                </w:tbl>
                <w:p>
                  <w:pPr/>
                </w:p>
              </w:txbxContent>
            </v:textbox>
            <w10:wrap type="none"/>
          </v:shape>
        </w:pict>
      </w:r>
      <w:bookmarkStart w:name="_bookmark125" w:id="126"/>
      <w:bookmarkEnd w:id="126"/>
      <w:r>
        <w:rPr/>
      </w:r>
      <w:bookmarkStart w:name="_bookmark126" w:id="127"/>
      <w:bookmarkEnd w:id="127"/>
      <w:r>
        <w:rPr/>
      </w:r>
      <w:r>
        <w:rPr>
          <w:rFonts w:ascii="微软雅黑" w:hAnsi="微软雅黑" w:cs="微软雅黑" w:eastAsia="微软雅黑" w:hint="default"/>
          <w:w w:val="95"/>
          <w:sz w:val="14"/>
          <w:szCs w:val="14"/>
        </w:rPr>
        <w:t>富士康</w:t>
      </w:r>
      <w:r>
        <w:rPr>
          <w:rFonts w:ascii="微软雅黑" w:hAnsi="微软雅黑" w:cs="微软雅黑" w:eastAsia="微软雅黑" w:hint="default"/>
          <w:sz w:val="14"/>
          <w:szCs w:val="14"/>
        </w:rPr>
      </w:r>
    </w:p>
    <w:p>
      <w:pPr>
        <w:spacing w:line="240" w:lineRule="auto" w:before="14"/>
        <w:ind w:right="0"/>
        <w:rPr>
          <w:rFonts w:ascii="微软雅黑" w:hAnsi="微软雅黑" w:cs="微软雅黑" w:eastAsia="微软雅黑" w:hint="default"/>
          <w:sz w:val="8"/>
          <w:szCs w:val="8"/>
        </w:rPr>
      </w:pPr>
    </w:p>
    <w:p>
      <w:pPr>
        <w:spacing w:line="84" w:lineRule="exact"/>
        <w:ind w:left="8892" w:right="0" w:firstLine="0"/>
        <w:rPr>
          <w:rFonts w:ascii="微软雅黑" w:hAnsi="微软雅黑" w:cs="微软雅黑" w:eastAsia="微软雅黑" w:hint="default"/>
          <w:sz w:val="8"/>
          <w:szCs w:val="8"/>
        </w:rPr>
      </w:pPr>
      <w:r>
        <w:rPr>
          <w:rFonts w:ascii="微软雅黑" w:hAnsi="微软雅黑" w:cs="微软雅黑" w:eastAsia="微软雅黑" w:hint="default"/>
          <w:position w:val="-1"/>
          <w:sz w:val="8"/>
          <w:szCs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81a6bd">
                <v:path arrowok="t"/>
              </v:shape>
            </v:group>
          </v:group>
        </w:pict>
      </w:r>
      <w:r>
        <w:rPr>
          <w:rFonts w:ascii="微软雅黑" w:hAnsi="微软雅黑" w:cs="微软雅黑" w:eastAsia="微软雅黑" w:hint="default"/>
          <w:position w:val="-1"/>
          <w:sz w:val="8"/>
          <w:szCs w:val="8"/>
        </w:rPr>
      </w:r>
    </w:p>
    <w:p>
      <w:pPr>
        <w:spacing w:line="240" w:lineRule="auto" w:before="1" w:after="0"/>
        <w:ind w:right="0"/>
        <w:rPr>
          <w:rFonts w:ascii="微软雅黑" w:hAnsi="微软雅黑" w:cs="微软雅黑" w:eastAsia="微软雅黑" w:hint="default"/>
          <w:sz w:val="11"/>
          <w:szCs w:val="11"/>
        </w:rPr>
      </w:pPr>
    </w:p>
    <w:p>
      <w:pPr>
        <w:spacing w:line="84" w:lineRule="exact"/>
        <w:ind w:left="8892" w:right="0" w:firstLine="0"/>
        <w:rPr>
          <w:rFonts w:ascii="微软雅黑" w:hAnsi="微软雅黑" w:cs="微软雅黑" w:eastAsia="微软雅黑" w:hint="default"/>
          <w:sz w:val="8"/>
          <w:szCs w:val="8"/>
        </w:rPr>
      </w:pPr>
      <w:r>
        <w:rPr>
          <w:rFonts w:ascii="微软雅黑" w:hAnsi="微软雅黑" w:cs="微软雅黑" w:eastAsia="微软雅黑" w:hint="default"/>
          <w:position w:val="-1"/>
          <w:sz w:val="8"/>
          <w:szCs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ffb1b1">
                <v:path arrowok="t"/>
              </v:shape>
            </v:group>
          </v:group>
        </w:pict>
      </w:r>
      <w:r>
        <w:rPr>
          <w:rFonts w:ascii="微软雅黑" w:hAnsi="微软雅黑" w:cs="微软雅黑" w:eastAsia="微软雅黑" w:hint="default"/>
          <w:position w:val="-1"/>
          <w:sz w:val="8"/>
          <w:szCs w:val="8"/>
        </w:rPr>
      </w:r>
    </w:p>
    <w:p>
      <w:pPr>
        <w:spacing w:line="240" w:lineRule="auto" w:before="1" w:after="0"/>
        <w:ind w:right="0"/>
        <w:rPr>
          <w:rFonts w:ascii="微软雅黑" w:hAnsi="微软雅黑" w:cs="微软雅黑" w:eastAsia="微软雅黑" w:hint="default"/>
          <w:sz w:val="11"/>
          <w:szCs w:val="11"/>
        </w:rPr>
      </w:pPr>
    </w:p>
    <w:p>
      <w:pPr>
        <w:spacing w:line="84" w:lineRule="exact"/>
        <w:ind w:left="8892" w:right="0" w:firstLine="0"/>
        <w:rPr>
          <w:rFonts w:ascii="微软雅黑" w:hAnsi="微软雅黑" w:cs="微软雅黑" w:eastAsia="微软雅黑" w:hint="default"/>
          <w:sz w:val="8"/>
          <w:szCs w:val="8"/>
        </w:rPr>
      </w:pPr>
      <w:r>
        <w:rPr>
          <w:rFonts w:ascii="微软雅黑" w:hAnsi="微软雅黑" w:cs="微软雅黑" w:eastAsia="微软雅黑" w:hint="default"/>
          <w:position w:val="-1"/>
          <w:sz w:val="8"/>
          <w:szCs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b4c9d7">
                <v:path arrowok="t"/>
              </v:shape>
            </v:group>
          </v:group>
        </w:pict>
      </w:r>
      <w:r>
        <w:rPr>
          <w:rFonts w:ascii="微软雅黑" w:hAnsi="微软雅黑" w:cs="微软雅黑" w:eastAsia="微软雅黑" w:hint="default"/>
          <w:position w:val="-1"/>
          <w:sz w:val="8"/>
          <w:szCs w:val="8"/>
        </w:rPr>
      </w:r>
    </w:p>
    <w:p>
      <w:pPr>
        <w:spacing w:line="240" w:lineRule="auto" w:before="7"/>
        <w:ind w:right="0"/>
        <w:rPr>
          <w:rFonts w:ascii="微软雅黑" w:hAnsi="微软雅黑" w:cs="微软雅黑" w:eastAsia="微软雅黑" w:hint="default"/>
          <w:sz w:val="9"/>
          <w:szCs w:val="9"/>
        </w:rPr>
      </w:pPr>
    </w:p>
    <w:p>
      <w:pPr>
        <w:tabs>
          <w:tab w:pos="8892" w:val="left" w:leader="none"/>
        </w:tabs>
        <w:spacing w:line="112" w:lineRule="exact"/>
        <w:ind w:left="4042" w:right="0" w:firstLine="0"/>
        <w:rPr>
          <w:rFonts w:ascii="微软雅黑" w:hAnsi="微软雅黑" w:cs="微软雅黑" w:eastAsia="微软雅黑" w:hint="default"/>
          <w:sz w:val="8"/>
          <w:szCs w:val="8"/>
        </w:rPr>
      </w:pPr>
      <w:r>
        <w:rPr>
          <w:rFonts w:ascii="微软雅黑"/>
          <w:position w:val="1"/>
          <w:sz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ff8080">
                <v:path arrowok="t"/>
              </v:shape>
            </v:group>
          </v:group>
        </w:pict>
      </w:r>
      <w:r>
        <w:rPr>
          <w:rFonts w:ascii="微软雅黑"/>
          <w:position w:val="1"/>
          <w:sz w:val="8"/>
        </w:rPr>
      </w:r>
      <w:r>
        <w:rPr>
          <w:rFonts w:ascii="微软雅黑"/>
          <w:position w:val="1"/>
          <w:sz w:val="8"/>
        </w:rPr>
        <w:tab/>
      </w:r>
      <w:r>
        <w:rPr>
          <w:rFonts w:ascii="微软雅黑"/>
          <w:position w:val="-1"/>
          <w:sz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ff3333">
                <v:path arrowok="t"/>
              </v:shape>
            </v:group>
          </v:group>
        </w:pict>
      </w:r>
      <w:r>
        <w:rPr>
          <w:rFonts w:ascii="微软雅黑"/>
          <w:position w:val="-1"/>
          <w:sz w:val="8"/>
        </w:rPr>
      </w:r>
    </w:p>
    <w:p>
      <w:pPr>
        <w:spacing w:line="240" w:lineRule="auto" w:before="1" w:after="0"/>
        <w:ind w:right="0"/>
        <w:rPr>
          <w:rFonts w:ascii="微软雅黑" w:hAnsi="微软雅黑" w:cs="微软雅黑" w:eastAsia="微软雅黑" w:hint="default"/>
          <w:sz w:val="11"/>
          <w:szCs w:val="11"/>
        </w:rPr>
      </w:pPr>
    </w:p>
    <w:p>
      <w:pPr>
        <w:tabs>
          <w:tab w:pos="8892" w:val="left" w:leader="none"/>
        </w:tabs>
        <w:spacing w:line="85" w:lineRule="exact"/>
        <w:ind w:left="4042" w:right="0" w:firstLine="0"/>
        <w:rPr>
          <w:rFonts w:ascii="微软雅黑" w:hAnsi="微软雅黑" w:cs="微软雅黑" w:eastAsia="微软雅黑" w:hint="default"/>
          <w:sz w:val="8"/>
          <w:szCs w:val="8"/>
        </w:rPr>
      </w:pPr>
      <w:r>
        <w:rPr>
          <w:rFonts w:ascii="微软雅黑"/>
          <w:position w:val="-1"/>
          <w:sz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81a6bd">
                <v:path arrowok="t"/>
              </v:shape>
            </v:group>
          </v:group>
        </w:pict>
      </w:r>
      <w:r>
        <w:rPr>
          <w:rFonts w:ascii="微软雅黑"/>
          <w:position w:val="-1"/>
          <w:sz w:val="8"/>
        </w:rPr>
      </w:r>
      <w:r>
        <w:rPr>
          <w:rFonts w:ascii="微软雅黑"/>
          <w:position w:val="-1"/>
          <w:sz w:val="8"/>
        </w:rPr>
        <w:tab/>
      </w:r>
      <w:r>
        <w:rPr>
          <w:rFonts w:ascii="微软雅黑"/>
          <w:position w:val="-1"/>
          <w:sz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367097">
                <v:path arrowok="t"/>
              </v:shape>
            </v:group>
          </v:group>
        </w:pict>
      </w:r>
      <w:r>
        <w:rPr>
          <w:rFonts w:ascii="微软雅黑"/>
          <w:position w:val="-1"/>
          <w:sz w:val="8"/>
        </w:rPr>
      </w:r>
    </w:p>
    <w:p>
      <w:pPr>
        <w:spacing w:line="240" w:lineRule="auto" w:before="1" w:after="0"/>
        <w:ind w:right="0"/>
        <w:rPr>
          <w:rFonts w:ascii="微软雅黑" w:hAnsi="微软雅黑" w:cs="微软雅黑" w:eastAsia="微软雅黑" w:hint="default"/>
          <w:sz w:val="11"/>
          <w:szCs w:val="11"/>
        </w:rPr>
      </w:pPr>
    </w:p>
    <w:p>
      <w:pPr>
        <w:tabs>
          <w:tab w:pos="8892" w:val="left" w:leader="none"/>
        </w:tabs>
        <w:spacing w:line="110" w:lineRule="exact"/>
        <w:ind w:left="4042" w:right="0" w:firstLine="0"/>
        <w:rPr>
          <w:rFonts w:ascii="微软雅黑" w:hAnsi="微软雅黑" w:cs="微软雅黑" w:eastAsia="微软雅黑" w:hint="default"/>
          <w:sz w:val="8"/>
          <w:szCs w:val="8"/>
        </w:rPr>
      </w:pPr>
      <w:r>
        <w:rPr>
          <w:rFonts w:ascii="微软雅黑"/>
          <w:position w:val="-1"/>
          <w:sz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ffb1b1">
                <v:path arrowok="t"/>
              </v:shape>
            </v:group>
          </v:group>
        </w:pict>
      </w:r>
      <w:r>
        <w:rPr>
          <w:rFonts w:ascii="微软雅黑"/>
          <w:position w:val="-1"/>
          <w:sz w:val="8"/>
        </w:rPr>
      </w:r>
      <w:r>
        <w:rPr>
          <w:rFonts w:ascii="微软雅黑"/>
          <w:position w:val="-1"/>
          <w:sz w:val="8"/>
        </w:rPr>
        <w:tab/>
      </w:r>
      <w:r>
        <w:rPr>
          <w:rFonts w:ascii="微软雅黑"/>
          <w:sz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e60000">
                <v:path arrowok="t"/>
              </v:shape>
            </v:group>
          </v:group>
        </w:pict>
      </w:r>
      <w:r>
        <w:rPr>
          <w:rFonts w:ascii="微软雅黑"/>
          <w:sz w:val="8"/>
        </w:rPr>
      </w:r>
    </w:p>
    <w:p>
      <w:pPr>
        <w:spacing w:line="240" w:lineRule="auto" w:before="10"/>
        <w:ind w:right="0"/>
        <w:rPr>
          <w:rFonts w:ascii="微软雅黑" w:hAnsi="微软雅黑" w:cs="微软雅黑" w:eastAsia="微软雅黑" w:hint="default"/>
          <w:sz w:val="9"/>
          <w:szCs w:val="9"/>
        </w:rPr>
      </w:pPr>
    </w:p>
    <w:p>
      <w:pPr>
        <w:spacing w:line="84" w:lineRule="exact"/>
        <w:ind w:left="8892" w:right="0" w:firstLine="0"/>
        <w:rPr>
          <w:rFonts w:ascii="微软雅黑" w:hAnsi="微软雅黑" w:cs="微软雅黑" w:eastAsia="微软雅黑" w:hint="default"/>
          <w:sz w:val="8"/>
          <w:szCs w:val="8"/>
        </w:rPr>
      </w:pPr>
      <w:r>
        <w:rPr>
          <w:rFonts w:ascii="微软雅黑" w:hAnsi="微软雅黑" w:cs="微软雅黑" w:eastAsia="微软雅黑" w:hint="default"/>
          <w:position w:val="-1"/>
          <w:sz w:val="8"/>
          <w:szCs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41667d">
                <v:path arrowok="t"/>
              </v:shape>
            </v:group>
          </v:group>
        </w:pict>
      </w:r>
      <w:r>
        <w:rPr>
          <w:rFonts w:ascii="微软雅黑" w:hAnsi="微软雅黑" w:cs="微软雅黑" w:eastAsia="微软雅黑" w:hint="default"/>
          <w:position w:val="-1"/>
          <w:sz w:val="8"/>
          <w:szCs w:val="8"/>
        </w:rPr>
      </w:r>
    </w:p>
    <w:p>
      <w:pPr>
        <w:spacing w:line="240" w:lineRule="auto" w:before="1" w:after="0"/>
        <w:ind w:right="0"/>
        <w:rPr>
          <w:rFonts w:ascii="微软雅黑" w:hAnsi="微软雅黑" w:cs="微软雅黑" w:eastAsia="微软雅黑" w:hint="default"/>
          <w:sz w:val="11"/>
          <w:szCs w:val="11"/>
        </w:rPr>
      </w:pPr>
    </w:p>
    <w:p>
      <w:pPr>
        <w:spacing w:line="84" w:lineRule="exact"/>
        <w:ind w:left="8892" w:right="0" w:firstLine="0"/>
        <w:rPr>
          <w:rFonts w:ascii="微软雅黑" w:hAnsi="微软雅黑" w:cs="微软雅黑" w:eastAsia="微软雅黑" w:hint="default"/>
          <w:sz w:val="8"/>
          <w:szCs w:val="8"/>
        </w:rPr>
      </w:pPr>
      <w:r>
        <w:rPr>
          <w:rFonts w:ascii="微软雅黑" w:hAnsi="微软雅黑" w:cs="微软雅黑" w:eastAsia="微软雅黑" w:hint="default"/>
          <w:position w:val="-1"/>
          <w:sz w:val="8"/>
          <w:szCs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700pt" strokecolor="#ff0404">
                <v:path arrowok="t"/>
              </v:shape>
            </v:group>
          </v:group>
        </w:pict>
      </w:r>
      <w:r>
        <w:rPr>
          <w:rFonts w:ascii="微软雅黑" w:hAnsi="微软雅黑" w:cs="微软雅黑" w:eastAsia="微软雅黑" w:hint="default"/>
          <w:position w:val="-1"/>
          <w:sz w:val="8"/>
          <w:szCs w:val="8"/>
        </w:rPr>
      </w:r>
    </w:p>
    <w:p>
      <w:pPr>
        <w:spacing w:line="240" w:lineRule="auto" w:before="1" w:after="0"/>
        <w:ind w:right="0"/>
        <w:rPr>
          <w:rFonts w:ascii="微软雅黑" w:hAnsi="微软雅黑" w:cs="微软雅黑" w:eastAsia="微软雅黑" w:hint="default"/>
          <w:sz w:val="11"/>
          <w:szCs w:val="11"/>
        </w:rPr>
      </w:pPr>
    </w:p>
    <w:p>
      <w:pPr>
        <w:spacing w:line="84" w:lineRule="exact"/>
        <w:ind w:left="8892" w:right="0" w:firstLine="0"/>
        <w:rPr>
          <w:rFonts w:ascii="微软雅黑" w:hAnsi="微软雅黑" w:cs="微软雅黑" w:eastAsia="微软雅黑" w:hint="default"/>
          <w:sz w:val="8"/>
          <w:szCs w:val="8"/>
        </w:rPr>
      </w:pPr>
      <w:r>
        <w:rPr>
          <w:rFonts w:ascii="微软雅黑" w:hAnsi="微软雅黑" w:cs="微软雅黑" w:eastAsia="微软雅黑" w:hint="default"/>
          <w:position w:val="-1"/>
          <w:sz w:val="8"/>
          <w:szCs w:val="8"/>
        </w:rPr>
        <w:pict>
          <v:group style="width:8.4pt;height:4.2pt;mso-position-horizontal-relative:char;mso-position-vertical-relative:line" coordorigin="0,0" coordsize="168,84">
            <v:group style="position:absolute;left:42;top:42;width:84;height:2" coordorigin="42,42" coordsize="84,2">
              <v:shape style="position:absolute;left:42;top:42;width:84;height:2" coordorigin="42,42" coordsize="84,0" path="m42,42l125,42e" filled="false" stroked="true" strokeweight="4.1558pt" strokecolor="#517e9c">
                <v:path arrowok="t"/>
              </v:shape>
            </v:group>
          </v:group>
        </w:pict>
      </w:r>
      <w:r>
        <w:rPr>
          <w:rFonts w:ascii="微软雅黑" w:hAnsi="微软雅黑" w:cs="微软雅黑" w:eastAsia="微软雅黑" w:hint="default"/>
          <w:position w:val="-1"/>
          <w:sz w:val="8"/>
          <w:szCs w:val="8"/>
        </w:rPr>
      </w:r>
    </w:p>
    <w:p>
      <w:pPr>
        <w:spacing w:line="240" w:lineRule="auto" w:before="0"/>
        <w:ind w:right="0"/>
        <w:rPr>
          <w:rFonts w:ascii="微软雅黑" w:hAnsi="微软雅黑" w:cs="微软雅黑" w:eastAsia="微软雅黑" w:hint="default"/>
          <w:sz w:val="20"/>
          <w:szCs w:val="20"/>
        </w:rPr>
      </w:pPr>
    </w:p>
    <w:p>
      <w:pPr>
        <w:spacing w:line="240" w:lineRule="auto" w:before="0"/>
        <w:ind w:right="0"/>
        <w:rPr>
          <w:rFonts w:ascii="微软雅黑" w:hAnsi="微软雅黑" w:cs="微软雅黑" w:eastAsia="微软雅黑" w:hint="default"/>
          <w:sz w:val="20"/>
          <w:szCs w:val="20"/>
        </w:rPr>
      </w:pPr>
    </w:p>
    <w:p>
      <w:pPr>
        <w:spacing w:line="240" w:lineRule="auto" w:before="11"/>
        <w:ind w:right="0"/>
        <w:rPr>
          <w:rFonts w:ascii="微软雅黑" w:hAnsi="微软雅黑" w:cs="微软雅黑" w:eastAsia="微软雅黑" w:hint="default"/>
          <w:sz w:val="18"/>
          <w:szCs w:val="18"/>
        </w:rPr>
      </w:pPr>
    </w:p>
    <w:p>
      <w:pPr>
        <w:pStyle w:val="BodyText"/>
        <w:spacing w:line="312" w:lineRule="exact" w:before="21"/>
        <w:ind w:right="211" w:firstLine="403"/>
        <w:jc w:val="both"/>
      </w:pPr>
      <w:r>
        <w:rPr>
          <w:rFonts w:ascii="Times New Roman" w:hAnsi="Times New Roman" w:cs="Times New Roman" w:eastAsia="Times New Roman" w:hint="default"/>
          <w:b/>
          <w:bCs/>
        </w:rPr>
        <w:t>2018 </w:t>
      </w:r>
      <w:r>
        <w:rPr>
          <w:rFonts w:ascii="Microsoft JhengHei" w:hAnsi="Microsoft JhengHei" w:cs="Microsoft JhengHei" w:eastAsia="Microsoft JhengHei" w:hint="default"/>
          <w:b/>
          <w:bCs/>
        </w:rPr>
        <w:t>年全球传统智能硬件 </w:t>
      </w:r>
      <w:r>
        <w:rPr>
          <w:rFonts w:ascii="Times New Roman" w:hAnsi="Times New Roman" w:cs="Times New Roman" w:eastAsia="Times New Roman" w:hint="default"/>
          <w:b/>
          <w:bCs/>
        </w:rPr>
        <w:t>ODM+EMS </w:t>
      </w:r>
      <w:r>
        <w:rPr>
          <w:rFonts w:ascii="Microsoft JhengHei" w:hAnsi="Microsoft JhengHei" w:cs="Microsoft JhengHei" w:eastAsia="Microsoft JhengHei" w:hint="default"/>
          <w:b/>
          <w:bCs/>
          <w:spacing w:val="-4"/>
        </w:rPr>
        <w:t>制造模式由富士康和华勤领先，年出货量都过亿部。</w:t>
      </w:r>
      <w:r>
        <w:rPr>
          <w:spacing w:val="-4"/>
        </w:rPr>
        <w:t>而华勤在全球 </w:t>
      </w:r>
      <w:r>
        <w:rPr/>
        <w:t>传统智能硬件 </w:t>
      </w:r>
      <w:r>
        <w:rPr>
          <w:rFonts w:ascii="Times New Roman" w:hAnsi="Times New Roman" w:cs="Times New Roman" w:eastAsia="Times New Roman" w:hint="default"/>
        </w:rPr>
        <w:t>ODM </w:t>
      </w:r>
      <w:r>
        <w:rPr/>
        <w:t>业务的占有龙头位置，闻泰和龙旗紧随其后。随着下游以消费电子、网络通讯、汽车电子 </w:t>
      </w:r>
      <w:r>
        <w:rPr>
          <w:spacing w:val="-1"/>
        </w:rPr>
        <w:t>等为代表的细分电子产品市场发展迅速，创新技术层出不穷，</w:t>
      </w:r>
      <w:r>
        <w:rPr>
          <w:rFonts w:ascii="Times New Roman" w:hAnsi="Times New Roman" w:cs="Times New Roman" w:eastAsia="Times New Roman" w:hint="default"/>
          <w:spacing w:val="-1"/>
        </w:rPr>
        <w:t>ODM/EMS</w:t>
      </w:r>
      <w:r>
        <w:rPr>
          <w:rFonts w:ascii="Times New Roman" w:hAnsi="Times New Roman" w:cs="Times New Roman" w:eastAsia="Times New Roman" w:hint="default"/>
          <w:spacing w:val="-27"/>
        </w:rPr>
        <w:t> </w:t>
      </w:r>
      <w:r>
        <w:rPr>
          <w:spacing w:val="-1"/>
        </w:rPr>
        <w:t>行业存在巨大的市场需求。</w:t>
      </w:r>
      <w:r>
        <w:rPr>
          <w:rFonts w:ascii="Times New Roman" w:hAnsi="Times New Roman" w:cs="Times New Roman" w:eastAsia="Times New Roman" w:hint="default"/>
          <w:spacing w:val="-1"/>
        </w:rPr>
        <w:t>ODM/EMS</w:t>
      </w:r>
      <w:r>
        <w:rPr>
          <w:rFonts w:ascii="Times New Roman" w:hAnsi="Times New Roman" w:cs="Times New Roman" w:eastAsia="Times New Roman" w:hint="default"/>
        </w:rPr>
        <w:t> </w:t>
      </w:r>
      <w:r>
        <w:rPr>
          <w:rFonts w:ascii="Times New Roman" w:hAnsi="Times New Roman" w:cs="Times New Roman" w:eastAsia="Times New Roman" w:hint="default"/>
        </w:rPr>
      </w:r>
      <w:r>
        <w:rPr/>
        <w:t>处于行业的中游，需要与上游供应商、下游品牌商建立长期稳定的供应链合作关系，通过对整个供应链的资源 整合、关系协调和流程优化，实现供应链各成员的共赢。</w:t>
      </w:r>
    </w:p>
    <w:p>
      <w:pPr>
        <w:spacing w:line="240" w:lineRule="auto" w:before="10"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9537"/>
      </w:tblGrid>
      <w:tr>
        <w:trPr>
          <w:trHeight w:val="272" w:hRule="exact"/>
        </w:trPr>
        <w:tc>
          <w:tcPr>
            <w:tcW w:w="9537"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27" w:id="128"/>
            <w:bookmarkEnd w:id="128"/>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89</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ODM/EMS</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厂商上下游产业链</w:t>
            </w:r>
            <w:r>
              <w:rPr>
                <w:rFonts w:ascii="Microsoft JhengHei" w:hAnsi="Microsoft JhengHei" w:cs="Microsoft JhengHei" w:eastAsia="Microsoft JhengHei" w:hint="default"/>
                <w:sz w:val="18"/>
                <w:szCs w:val="18"/>
              </w:rPr>
            </w:r>
          </w:p>
        </w:tc>
      </w:tr>
      <w:tr>
        <w:trPr>
          <w:trHeight w:val="3444" w:hRule="exact"/>
        </w:trPr>
        <w:tc>
          <w:tcPr>
            <w:tcW w:w="9537" w:type="dxa"/>
            <w:tcBorders>
              <w:top w:val="single" w:sz="4" w:space="0" w:color="044B80"/>
              <w:left w:val="nil" w:sz="6" w:space="0" w:color="auto"/>
              <w:bottom w:val="single" w:sz="4" w:space="0" w:color="044B80"/>
              <w:right w:val="nil" w:sz="6" w:space="0" w:color="auto"/>
            </w:tcBorders>
          </w:tcPr>
          <w:p>
            <w:pPr>
              <w:pStyle w:val="TableParagraph"/>
              <w:spacing w:line="240" w:lineRule="auto" w:before="12"/>
              <w:ind w:right="0"/>
              <w:jc w:val="left"/>
              <w:rPr>
                <w:rFonts w:ascii="宋体" w:hAnsi="宋体" w:cs="宋体" w:eastAsia="宋体" w:hint="default"/>
                <w:sz w:val="3"/>
                <w:szCs w:val="3"/>
              </w:rPr>
            </w:pPr>
          </w:p>
          <w:p>
            <w:pPr>
              <w:pStyle w:val="TableParagraph"/>
              <w:spacing w:line="240" w:lineRule="auto"/>
              <w:ind w:left="324"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584705" cy="2087118"/>
                  <wp:effectExtent l="0" t="0" r="0" b="0"/>
                  <wp:docPr id="145" name="image343.jpeg" descr=""/>
                  <wp:cNvGraphicFramePr>
                    <a:graphicFrameLocks noChangeAspect="1"/>
                  </wp:cNvGraphicFramePr>
                  <a:graphic>
                    <a:graphicData uri="http://schemas.openxmlformats.org/drawingml/2006/picture">
                      <pic:pic>
                        <pic:nvPicPr>
                          <pic:cNvPr id="146" name="image343.jpeg"/>
                          <pic:cNvPicPr/>
                        </pic:nvPicPr>
                        <pic:blipFill>
                          <a:blip r:embed="rId354" cstate="print"/>
                          <a:stretch>
                            <a:fillRect/>
                          </a:stretch>
                        </pic:blipFill>
                        <pic:spPr>
                          <a:xfrm>
                            <a:off x="0" y="0"/>
                            <a:ext cx="5584705" cy="2087118"/>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537" w:type="dxa"/>
            <w:tcBorders>
              <w:top w:val="single" w:sz="4" w:space="0" w:color="044B80"/>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4"/>
                <w:w w:val="95"/>
                <w:sz w:val="16"/>
                <w:szCs w:val="16"/>
              </w:rPr>
              <w:t> </w:t>
            </w:r>
            <w:r>
              <w:rPr>
                <w:rFonts w:ascii="宋体" w:hAnsi="宋体" w:cs="宋体" w:eastAsia="宋体" w:hint="default"/>
                <w:w w:val="95"/>
                <w:sz w:val="17"/>
                <w:szCs w:val="17"/>
              </w:rPr>
              <w:t>工业富联招股说明书，中信建投证券研究发展部</w:t>
            </w:r>
            <w:r>
              <w:rPr>
                <w:rFonts w:ascii="宋体" w:hAnsi="宋体" w:cs="宋体" w:eastAsia="宋体" w:hint="default"/>
                <w:sz w:val="17"/>
                <w:szCs w:val="17"/>
              </w:rPr>
            </w:r>
          </w:p>
        </w:tc>
      </w:tr>
    </w:tbl>
    <w:p>
      <w:pPr>
        <w:spacing w:line="240" w:lineRule="auto" w:before="2"/>
        <w:ind w:right="0"/>
        <w:rPr>
          <w:rFonts w:ascii="宋体" w:hAnsi="宋体" w:cs="宋体" w:eastAsia="宋体" w:hint="default"/>
          <w:sz w:val="14"/>
          <w:szCs w:val="14"/>
        </w:rPr>
      </w:pPr>
    </w:p>
    <w:p>
      <w:pPr>
        <w:pStyle w:val="BodyText"/>
        <w:spacing w:line="312" w:lineRule="exact" w:before="21"/>
        <w:ind w:right="213" w:firstLine="403"/>
        <w:jc w:val="both"/>
      </w:pPr>
      <w:r>
        <w:rPr>
          <w:rFonts w:ascii="Microsoft JhengHei" w:hAnsi="Microsoft JhengHei" w:cs="Microsoft JhengHei" w:eastAsia="Microsoft JhengHei" w:hint="default"/>
          <w:b/>
          <w:bCs/>
        </w:rPr>
        <w:t>目前各手机厂商均有较高的 </w:t>
      </w:r>
      <w:r>
        <w:rPr>
          <w:rFonts w:ascii="Times New Roman" w:hAnsi="Times New Roman" w:cs="Times New Roman" w:eastAsia="Times New Roman" w:hint="default"/>
          <w:b/>
          <w:bCs/>
        </w:rPr>
        <w:t>ODM </w:t>
      </w:r>
      <w:r>
        <w:rPr>
          <w:rFonts w:ascii="Microsoft JhengHei" w:hAnsi="Microsoft JhengHei" w:cs="Microsoft JhengHei" w:eastAsia="Microsoft JhengHei" w:hint="default"/>
          <w:b/>
          <w:bCs/>
          <w:spacing w:val="-6"/>
        </w:rPr>
        <w:t>比例，主要集中在中低端机型。</w:t>
      </w:r>
      <w:r>
        <w:rPr>
          <w:spacing w:val="-6"/>
        </w:rPr>
        <w:t>小米的</w:t>
      </w:r>
      <w:r>
        <w:rPr>
          <w:spacing w:val="-82"/>
        </w:rPr>
        <w:t> </w:t>
      </w:r>
      <w:r>
        <w:rPr>
          <w:rFonts w:ascii="Times New Roman" w:hAnsi="Times New Roman" w:cs="Times New Roman" w:eastAsia="Times New Roman" w:hint="default"/>
        </w:rPr>
        <w:t>ODM </w:t>
      </w:r>
      <w:r>
        <w:rPr>
          <w:spacing w:val="-8"/>
        </w:rPr>
        <w:t>占比最高，约为 </w:t>
      </w:r>
      <w:r>
        <w:rPr>
          <w:rFonts w:ascii="Times New Roman" w:hAnsi="Times New Roman" w:cs="Times New Roman" w:eastAsia="Times New Roman" w:hint="default"/>
        </w:rPr>
        <w:t>75%</w:t>
      </w:r>
      <w:r>
        <w:rPr/>
        <w:t>左右， 小米的机型主要集中在中低端，</w:t>
      </w:r>
      <w:r>
        <w:rPr>
          <w:rFonts w:ascii="Times New Roman" w:hAnsi="Times New Roman" w:cs="Times New Roman" w:eastAsia="Times New Roman" w:hint="default"/>
        </w:rPr>
        <w:t>ODM </w:t>
      </w:r>
      <w:r>
        <w:rPr/>
        <w:t>模式能够有效地提升运营效率，降低研发成本。华为自从</w:t>
      </w:r>
      <w:r>
        <w:rPr>
          <w:spacing w:val="-34"/>
        </w:rPr>
        <w:t> </w:t>
      </w:r>
      <w:r>
        <w:rPr>
          <w:rFonts w:ascii="Times New Roman" w:hAnsi="Times New Roman" w:cs="Times New Roman" w:eastAsia="Times New Roman" w:hint="default"/>
        </w:rPr>
        <w:t>2017 </w:t>
      </w:r>
      <w:r>
        <w:rPr/>
        <w:t>年开始降 低</w:t>
      </w:r>
      <w:r>
        <w:rPr>
          <w:spacing w:val="-67"/>
        </w:rPr>
        <w:t> </w:t>
      </w:r>
      <w:r>
        <w:rPr>
          <w:rFonts w:ascii="Times New Roman" w:hAnsi="Times New Roman" w:cs="Times New Roman" w:eastAsia="Times New Roman" w:hint="default"/>
        </w:rPr>
        <w:t>ODM</w:t>
      </w:r>
      <w:r>
        <w:rPr>
          <w:rFonts w:ascii="Times New Roman" w:hAnsi="Times New Roman" w:cs="Times New Roman" w:eastAsia="Times New Roman" w:hint="default"/>
          <w:spacing w:val="-17"/>
        </w:rPr>
        <w:t> </w:t>
      </w:r>
      <w:r>
        <w:rPr/>
        <w:t>比例，仅仅将畅享等机型交由</w:t>
      </w:r>
      <w:r>
        <w:rPr>
          <w:spacing w:val="-67"/>
        </w:rPr>
        <w:t> </w:t>
      </w:r>
      <w:r>
        <w:rPr>
          <w:rFonts w:ascii="Times New Roman" w:hAnsi="Times New Roman" w:cs="Times New Roman" w:eastAsia="Times New Roman" w:hint="default"/>
        </w:rPr>
        <w:t>ODM</w:t>
      </w:r>
      <w:r>
        <w:rPr/>
        <w:t>；三星由于在大中华区份额下降较大，削减成本诉求强烈，因此增 加了</w:t>
      </w:r>
      <w:r>
        <w:rPr>
          <w:spacing w:val="-54"/>
        </w:rPr>
        <w:t> </w:t>
      </w:r>
      <w:r>
        <w:rPr>
          <w:rFonts w:ascii="Times New Roman" w:hAnsi="Times New Roman" w:cs="Times New Roman" w:eastAsia="Times New Roman" w:hint="default"/>
        </w:rPr>
        <w:t>ODM </w:t>
      </w:r>
      <w:r>
        <w:rPr/>
        <w:t>比例。</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18"/>
          <w:szCs w:val="18"/>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499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spacing w:line="300" w:lineRule="exact" w:before="0" w:after="67"/>
        <w:ind w:left="312" w:right="100" w:firstLine="0"/>
        <w:jc w:val="left"/>
        <w:rPr>
          <w:rFonts w:ascii="Microsoft JhengHei" w:hAnsi="Microsoft JhengHei" w:cs="Microsoft JhengHei" w:eastAsia="Microsoft JhengHei" w:hint="default"/>
          <w:sz w:val="18"/>
          <w:szCs w:val="18"/>
        </w:rPr>
      </w:pPr>
      <w:bookmarkStart w:name="_bookmark128" w:id="129"/>
      <w:bookmarkEnd w:id="129"/>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27</w:t>
      </w:r>
      <w:r>
        <w:rPr>
          <w:rFonts w:ascii="Microsoft JhengHei" w:hAnsi="Microsoft JhengHei" w:cs="Microsoft JhengHei" w:eastAsia="Microsoft JhengHei" w:hint="default"/>
          <w:b/>
          <w:bCs/>
          <w:sz w:val="18"/>
          <w:szCs w:val="18"/>
        </w:rPr>
        <w:t>：各手机厂商 </w:t>
      </w:r>
      <w:r>
        <w:rPr>
          <w:rFonts w:ascii="Arial" w:hAnsi="Arial" w:cs="Arial" w:eastAsia="Arial" w:hint="default"/>
          <w:b/>
          <w:bCs/>
          <w:sz w:val="18"/>
          <w:szCs w:val="18"/>
        </w:rPr>
        <w:t>ODM</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比例</w:t>
      </w:r>
      <w:r>
        <w:rPr>
          <w:rFonts w:ascii="Microsoft JhengHei" w:hAnsi="Microsoft JhengHei" w:cs="Microsoft JhengHei" w:eastAsia="Microsoft JhengHei" w:hint="default"/>
          <w:sz w:val="18"/>
          <w:szCs w:val="18"/>
        </w:rPr>
      </w:r>
    </w:p>
    <w:tbl>
      <w:tblPr>
        <w:tblW w:w="0" w:type="auto"/>
        <w:jc w:val="left"/>
        <w:tblInd w:w="307" w:type="dxa"/>
        <w:tblLayout w:type="fixed"/>
        <w:tblCellMar>
          <w:top w:w="0" w:type="dxa"/>
          <w:left w:w="0" w:type="dxa"/>
          <w:bottom w:w="0" w:type="dxa"/>
          <w:right w:w="0" w:type="dxa"/>
        </w:tblCellMar>
        <w:tblLook w:val="01E0"/>
      </w:tblPr>
      <w:tblGrid>
        <w:gridCol w:w="2038"/>
        <w:gridCol w:w="3286"/>
        <w:gridCol w:w="4213"/>
      </w:tblGrid>
      <w:tr>
        <w:trPr>
          <w:trHeight w:val="317" w:hRule="exact"/>
        </w:trPr>
        <w:tc>
          <w:tcPr>
            <w:tcW w:w="2038" w:type="dxa"/>
            <w:tcBorders>
              <w:top w:val="single" w:sz="4" w:space="0" w:color="044B80"/>
              <w:left w:val="nil" w:sz="6" w:space="0" w:color="auto"/>
              <w:bottom w:val="nil" w:sz="6" w:space="0" w:color="auto"/>
              <w:right w:val="nil" w:sz="6" w:space="0" w:color="auto"/>
            </w:tcBorders>
            <w:shd w:val="clear" w:color="auto" w:fill="FFB1B1"/>
          </w:tcPr>
          <w:p>
            <w:pPr>
              <w:pStyle w:val="TableParagraph"/>
              <w:spacing w:line="267" w:lineRule="exact"/>
              <w:ind w:right="185"/>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手机厂商</w:t>
            </w:r>
            <w:r>
              <w:rPr>
                <w:rFonts w:ascii="Microsoft JhengHei" w:hAnsi="Microsoft JhengHei" w:cs="Microsoft JhengHei" w:eastAsia="Microsoft JhengHei" w:hint="default"/>
                <w:sz w:val="18"/>
                <w:szCs w:val="18"/>
              </w:rPr>
            </w:r>
          </w:p>
        </w:tc>
        <w:tc>
          <w:tcPr>
            <w:tcW w:w="3286" w:type="dxa"/>
            <w:tcBorders>
              <w:top w:val="single" w:sz="4" w:space="0" w:color="044B80"/>
              <w:left w:val="nil" w:sz="6" w:space="0" w:color="auto"/>
              <w:bottom w:val="nil" w:sz="6" w:space="0" w:color="auto"/>
              <w:right w:val="nil" w:sz="6" w:space="0" w:color="auto"/>
            </w:tcBorders>
            <w:shd w:val="clear" w:color="auto" w:fill="FFB1B1"/>
          </w:tcPr>
          <w:p>
            <w:pPr>
              <w:pStyle w:val="TableParagraph"/>
              <w:spacing w:line="267" w:lineRule="exact"/>
              <w:ind w:right="300"/>
              <w:jc w:val="center"/>
              <w:rPr>
                <w:rFonts w:ascii="Microsoft JhengHei" w:hAnsi="Microsoft JhengHei" w:cs="Microsoft JhengHei" w:eastAsia="Microsoft JhengHei" w:hint="default"/>
                <w:sz w:val="18"/>
                <w:szCs w:val="18"/>
              </w:rPr>
            </w:pPr>
            <w:r>
              <w:rPr>
                <w:rFonts w:ascii="Times New Roman" w:hAnsi="Times New Roman" w:cs="Times New Roman" w:eastAsia="Times New Roman" w:hint="default"/>
                <w:b/>
                <w:bCs/>
                <w:sz w:val="18"/>
                <w:szCs w:val="18"/>
              </w:rPr>
              <w:t>2019 </w:t>
            </w:r>
            <w:r>
              <w:rPr>
                <w:rFonts w:ascii="Microsoft JhengHei" w:hAnsi="Microsoft JhengHei" w:cs="Microsoft JhengHei" w:eastAsia="Microsoft JhengHei" w:hint="default"/>
                <w:b/>
                <w:bCs/>
                <w:sz w:val="18"/>
                <w:szCs w:val="18"/>
              </w:rPr>
              <w:t>年 </w:t>
            </w:r>
            <w:r>
              <w:rPr>
                <w:rFonts w:ascii="Times New Roman" w:hAnsi="Times New Roman" w:cs="Times New Roman" w:eastAsia="Times New Roman" w:hint="default"/>
                <w:b/>
                <w:bCs/>
                <w:sz w:val="18"/>
                <w:szCs w:val="18"/>
              </w:rPr>
              <w:t>ODM</w:t>
            </w:r>
            <w:r>
              <w:rPr>
                <w:rFonts w:ascii="Times New Roman" w:hAnsi="Times New Roman" w:cs="Times New Roman" w:eastAsia="Times New Roman" w:hint="default"/>
                <w:b/>
                <w:bCs/>
                <w:spacing w:val="3"/>
                <w:sz w:val="18"/>
                <w:szCs w:val="18"/>
              </w:rPr>
              <w:t> </w:t>
            </w:r>
            <w:r>
              <w:rPr>
                <w:rFonts w:ascii="Microsoft JhengHei" w:hAnsi="Microsoft JhengHei" w:cs="Microsoft JhengHei" w:eastAsia="Microsoft JhengHei" w:hint="default"/>
                <w:b/>
                <w:bCs/>
                <w:sz w:val="18"/>
                <w:szCs w:val="18"/>
              </w:rPr>
              <w:t>比例</w:t>
            </w:r>
            <w:r>
              <w:rPr>
                <w:rFonts w:ascii="Microsoft JhengHei" w:hAnsi="Microsoft JhengHei" w:cs="Microsoft JhengHei" w:eastAsia="Microsoft JhengHei" w:hint="default"/>
                <w:sz w:val="18"/>
                <w:szCs w:val="18"/>
              </w:rPr>
            </w:r>
          </w:p>
        </w:tc>
        <w:tc>
          <w:tcPr>
            <w:tcW w:w="4213" w:type="dxa"/>
            <w:tcBorders>
              <w:top w:val="single" w:sz="4" w:space="0" w:color="044B80"/>
              <w:left w:val="nil" w:sz="6" w:space="0" w:color="auto"/>
              <w:bottom w:val="nil" w:sz="6" w:space="0" w:color="auto"/>
              <w:right w:val="nil" w:sz="6" w:space="0" w:color="auto"/>
            </w:tcBorders>
            <w:shd w:val="clear" w:color="auto" w:fill="FFB1B1"/>
          </w:tcPr>
          <w:p>
            <w:pPr>
              <w:pStyle w:val="TableParagraph"/>
              <w:spacing w:line="267" w:lineRule="exact"/>
              <w:ind w:right="124"/>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主要 </w:t>
            </w:r>
            <w:r>
              <w:rPr>
                <w:rFonts w:ascii="Times New Roman" w:hAnsi="Times New Roman" w:cs="Times New Roman" w:eastAsia="Times New Roman" w:hint="default"/>
                <w:b/>
                <w:bCs/>
                <w:sz w:val="18"/>
                <w:szCs w:val="18"/>
              </w:rPr>
              <w:t>ODM</w:t>
            </w:r>
            <w:r>
              <w:rPr>
                <w:rFonts w:ascii="Times New Roman" w:hAnsi="Times New Roman" w:cs="Times New Roman" w:eastAsia="Times New Roman" w:hint="default"/>
                <w:b/>
                <w:bCs/>
                <w:spacing w:val="3"/>
                <w:sz w:val="18"/>
                <w:szCs w:val="18"/>
              </w:rPr>
              <w:t> </w:t>
            </w:r>
            <w:r>
              <w:rPr>
                <w:rFonts w:ascii="Microsoft JhengHei" w:hAnsi="Microsoft JhengHei" w:cs="Microsoft JhengHei" w:eastAsia="Microsoft JhengHei" w:hint="default"/>
                <w:b/>
                <w:bCs/>
                <w:sz w:val="18"/>
                <w:szCs w:val="18"/>
              </w:rPr>
              <w:t>厂商</w:t>
            </w:r>
            <w:r>
              <w:rPr>
                <w:rFonts w:ascii="Microsoft JhengHei" w:hAnsi="Microsoft JhengHei" w:cs="Microsoft JhengHei" w:eastAsia="Microsoft JhengHei" w:hint="default"/>
                <w:sz w:val="18"/>
                <w:szCs w:val="18"/>
              </w:rPr>
            </w:r>
          </w:p>
        </w:tc>
      </w:tr>
      <w:tr>
        <w:trPr>
          <w:trHeight w:val="312" w:hRule="exact"/>
        </w:trPr>
        <w:tc>
          <w:tcPr>
            <w:tcW w:w="203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182"/>
              <w:jc w:val="center"/>
              <w:rPr>
                <w:rFonts w:ascii="宋体" w:hAnsi="宋体" w:cs="宋体" w:eastAsia="宋体" w:hint="default"/>
                <w:sz w:val="18"/>
                <w:szCs w:val="18"/>
              </w:rPr>
            </w:pPr>
            <w:r>
              <w:rPr>
                <w:rFonts w:ascii="宋体" w:hAnsi="宋体" w:cs="宋体" w:eastAsia="宋体" w:hint="default"/>
                <w:sz w:val="18"/>
                <w:szCs w:val="18"/>
              </w:rPr>
              <w:t>华为</w:t>
            </w:r>
          </w:p>
        </w:tc>
        <w:tc>
          <w:tcPr>
            <w:tcW w:w="32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300"/>
              <w:jc w:val="center"/>
              <w:rPr>
                <w:rFonts w:ascii="Times New Roman" w:hAnsi="Times New Roman" w:cs="Times New Roman" w:eastAsia="Times New Roman" w:hint="default"/>
                <w:sz w:val="18"/>
                <w:szCs w:val="18"/>
              </w:rPr>
            </w:pPr>
            <w:r>
              <w:rPr>
                <w:rFonts w:ascii="Times New Roman"/>
                <w:sz w:val="18"/>
              </w:rPr>
              <w:t>20%</w:t>
            </w:r>
          </w:p>
        </w:tc>
        <w:tc>
          <w:tcPr>
            <w:tcW w:w="421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124"/>
              <w:jc w:val="center"/>
              <w:rPr>
                <w:rFonts w:ascii="宋体" w:hAnsi="宋体" w:cs="宋体" w:eastAsia="宋体" w:hint="default"/>
                <w:sz w:val="18"/>
                <w:szCs w:val="18"/>
              </w:rPr>
            </w:pPr>
            <w:r>
              <w:rPr>
                <w:rFonts w:ascii="宋体" w:hAnsi="宋体" w:cs="宋体" w:eastAsia="宋体" w:hint="default"/>
                <w:sz w:val="18"/>
                <w:szCs w:val="18"/>
              </w:rPr>
              <w:t>华勤，闻泰，中诺，龙旗</w:t>
            </w:r>
          </w:p>
        </w:tc>
      </w:tr>
      <w:tr>
        <w:trPr>
          <w:trHeight w:val="312" w:hRule="exact"/>
        </w:trPr>
        <w:tc>
          <w:tcPr>
            <w:tcW w:w="2038"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82"/>
              <w:jc w:val="center"/>
              <w:rPr>
                <w:rFonts w:ascii="宋体" w:hAnsi="宋体" w:cs="宋体" w:eastAsia="宋体" w:hint="default"/>
                <w:sz w:val="18"/>
                <w:szCs w:val="18"/>
              </w:rPr>
            </w:pPr>
            <w:r>
              <w:rPr>
                <w:rFonts w:ascii="宋体" w:hAnsi="宋体" w:cs="宋体" w:eastAsia="宋体" w:hint="default"/>
                <w:sz w:val="18"/>
                <w:szCs w:val="18"/>
              </w:rPr>
              <w:t>三星</w:t>
            </w:r>
          </w:p>
        </w:tc>
        <w:tc>
          <w:tcPr>
            <w:tcW w:w="3286"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300"/>
              <w:jc w:val="center"/>
              <w:rPr>
                <w:rFonts w:ascii="Times New Roman" w:hAnsi="Times New Roman" w:cs="Times New Roman" w:eastAsia="Times New Roman" w:hint="default"/>
                <w:sz w:val="18"/>
                <w:szCs w:val="18"/>
              </w:rPr>
            </w:pPr>
            <w:r>
              <w:rPr>
                <w:rFonts w:ascii="Times New Roman"/>
                <w:sz w:val="18"/>
              </w:rPr>
              <w:t>15%</w:t>
            </w:r>
          </w:p>
        </w:tc>
        <w:tc>
          <w:tcPr>
            <w:tcW w:w="421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25"/>
              <w:jc w:val="center"/>
              <w:rPr>
                <w:rFonts w:ascii="宋体" w:hAnsi="宋体" w:cs="宋体" w:eastAsia="宋体" w:hint="default"/>
                <w:sz w:val="18"/>
                <w:szCs w:val="18"/>
              </w:rPr>
            </w:pPr>
            <w:r>
              <w:rPr>
                <w:rFonts w:ascii="宋体" w:hAnsi="宋体" w:cs="宋体" w:eastAsia="宋体" w:hint="default"/>
                <w:sz w:val="18"/>
                <w:szCs w:val="18"/>
              </w:rPr>
              <w:t>闻泰</w:t>
            </w:r>
          </w:p>
        </w:tc>
      </w:tr>
      <w:tr>
        <w:trPr>
          <w:trHeight w:val="312" w:hRule="exact"/>
        </w:trPr>
        <w:tc>
          <w:tcPr>
            <w:tcW w:w="203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179"/>
              <w:jc w:val="center"/>
              <w:rPr>
                <w:rFonts w:ascii="Times New Roman" w:hAnsi="Times New Roman" w:cs="Times New Roman" w:eastAsia="Times New Roman" w:hint="default"/>
                <w:sz w:val="18"/>
                <w:szCs w:val="18"/>
              </w:rPr>
            </w:pPr>
            <w:r>
              <w:rPr>
                <w:rFonts w:ascii="Times New Roman"/>
                <w:sz w:val="18"/>
              </w:rPr>
              <w:t>OPPO</w:t>
            </w:r>
          </w:p>
        </w:tc>
        <w:tc>
          <w:tcPr>
            <w:tcW w:w="32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right="300"/>
              <w:jc w:val="center"/>
              <w:rPr>
                <w:rFonts w:ascii="Times New Roman" w:hAnsi="Times New Roman" w:cs="Times New Roman" w:eastAsia="Times New Roman" w:hint="default"/>
                <w:sz w:val="18"/>
                <w:szCs w:val="18"/>
              </w:rPr>
            </w:pPr>
            <w:r>
              <w:rPr>
                <w:rFonts w:ascii="Times New Roman"/>
                <w:sz w:val="18"/>
              </w:rPr>
              <w:t>20%</w:t>
            </w:r>
          </w:p>
        </w:tc>
        <w:tc>
          <w:tcPr>
            <w:tcW w:w="421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124"/>
              <w:jc w:val="center"/>
              <w:rPr>
                <w:rFonts w:ascii="宋体" w:hAnsi="宋体" w:cs="宋体" w:eastAsia="宋体" w:hint="default"/>
                <w:sz w:val="18"/>
                <w:szCs w:val="18"/>
              </w:rPr>
            </w:pPr>
            <w:r>
              <w:rPr>
                <w:rFonts w:ascii="宋体" w:hAnsi="宋体" w:cs="宋体" w:eastAsia="宋体" w:hint="default"/>
                <w:sz w:val="18"/>
                <w:szCs w:val="18"/>
              </w:rPr>
              <w:t>闻泰，华勤</w:t>
            </w:r>
          </w:p>
        </w:tc>
      </w:tr>
      <w:tr>
        <w:trPr>
          <w:trHeight w:val="312" w:hRule="exact"/>
        </w:trPr>
        <w:tc>
          <w:tcPr>
            <w:tcW w:w="2038"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186"/>
              <w:jc w:val="center"/>
              <w:rPr>
                <w:rFonts w:ascii="Times New Roman" w:hAnsi="Times New Roman" w:cs="Times New Roman" w:eastAsia="Times New Roman" w:hint="default"/>
                <w:sz w:val="18"/>
                <w:szCs w:val="18"/>
              </w:rPr>
            </w:pPr>
            <w:r>
              <w:rPr>
                <w:rFonts w:ascii="Times New Roman"/>
                <w:sz w:val="18"/>
              </w:rPr>
              <w:t>vivo</w:t>
            </w:r>
          </w:p>
        </w:tc>
        <w:tc>
          <w:tcPr>
            <w:tcW w:w="3286" w:type="dxa"/>
            <w:tcBorders>
              <w:top w:val="nil" w:sz="6" w:space="0" w:color="auto"/>
              <w:left w:val="nil" w:sz="6" w:space="0" w:color="auto"/>
              <w:bottom w:val="nil" w:sz="6" w:space="0" w:color="auto"/>
              <w:right w:val="nil" w:sz="6" w:space="0" w:color="auto"/>
            </w:tcBorders>
          </w:tcPr>
          <w:p>
            <w:pPr>
              <w:pStyle w:val="TableParagraph"/>
              <w:spacing w:line="240" w:lineRule="auto" w:before="52"/>
              <w:ind w:right="300"/>
              <w:jc w:val="center"/>
              <w:rPr>
                <w:rFonts w:ascii="Times New Roman" w:hAnsi="Times New Roman" w:cs="Times New Roman" w:eastAsia="Times New Roman" w:hint="default"/>
                <w:sz w:val="18"/>
                <w:szCs w:val="18"/>
              </w:rPr>
            </w:pPr>
            <w:r>
              <w:rPr>
                <w:rFonts w:ascii="Times New Roman"/>
                <w:sz w:val="18"/>
              </w:rPr>
              <w:t>10%</w:t>
            </w:r>
          </w:p>
        </w:tc>
        <w:tc>
          <w:tcPr>
            <w:tcW w:w="4213"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25"/>
              <w:jc w:val="center"/>
              <w:rPr>
                <w:rFonts w:ascii="宋体" w:hAnsi="宋体" w:cs="宋体" w:eastAsia="宋体" w:hint="default"/>
                <w:sz w:val="18"/>
                <w:szCs w:val="18"/>
              </w:rPr>
            </w:pPr>
            <w:r>
              <w:rPr>
                <w:rFonts w:ascii="宋体" w:hAnsi="宋体" w:cs="宋体" w:eastAsia="宋体" w:hint="default"/>
                <w:sz w:val="18"/>
                <w:szCs w:val="18"/>
              </w:rPr>
              <w:t>华勤</w:t>
            </w:r>
          </w:p>
        </w:tc>
      </w:tr>
      <w:tr>
        <w:trPr>
          <w:trHeight w:val="317" w:hRule="exact"/>
        </w:trPr>
        <w:tc>
          <w:tcPr>
            <w:tcW w:w="2038" w:type="dxa"/>
            <w:tcBorders>
              <w:top w:val="nil" w:sz="6" w:space="0" w:color="auto"/>
              <w:left w:val="nil" w:sz="6" w:space="0" w:color="auto"/>
              <w:bottom w:val="single" w:sz="4" w:space="0" w:color="044B80"/>
              <w:right w:val="nil" w:sz="6" w:space="0" w:color="auto"/>
            </w:tcBorders>
            <w:shd w:val="clear" w:color="auto" w:fill="D2E2EE"/>
          </w:tcPr>
          <w:p>
            <w:pPr>
              <w:pStyle w:val="TableParagraph"/>
              <w:spacing w:line="240" w:lineRule="auto" w:before="10"/>
              <w:ind w:right="182"/>
              <w:jc w:val="center"/>
              <w:rPr>
                <w:rFonts w:ascii="宋体" w:hAnsi="宋体" w:cs="宋体" w:eastAsia="宋体" w:hint="default"/>
                <w:sz w:val="18"/>
                <w:szCs w:val="18"/>
              </w:rPr>
            </w:pPr>
            <w:r>
              <w:rPr>
                <w:rFonts w:ascii="宋体" w:hAnsi="宋体" w:cs="宋体" w:eastAsia="宋体" w:hint="default"/>
                <w:sz w:val="18"/>
                <w:szCs w:val="18"/>
              </w:rPr>
              <w:t>小米</w:t>
            </w:r>
          </w:p>
        </w:tc>
        <w:tc>
          <w:tcPr>
            <w:tcW w:w="3286" w:type="dxa"/>
            <w:tcBorders>
              <w:top w:val="nil" w:sz="6" w:space="0" w:color="auto"/>
              <w:left w:val="nil" w:sz="6" w:space="0" w:color="auto"/>
              <w:bottom w:val="single" w:sz="4" w:space="0" w:color="044B80"/>
              <w:right w:val="nil" w:sz="6" w:space="0" w:color="auto"/>
            </w:tcBorders>
            <w:shd w:val="clear" w:color="auto" w:fill="D2E2EE"/>
          </w:tcPr>
          <w:p>
            <w:pPr>
              <w:pStyle w:val="TableParagraph"/>
              <w:spacing w:line="240" w:lineRule="auto" w:before="52"/>
              <w:ind w:right="300"/>
              <w:jc w:val="center"/>
              <w:rPr>
                <w:rFonts w:ascii="Times New Roman" w:hAnsi="Times New Roman" w:cs="Times New Roman" w:eastAsia="Times New Roman" w:hint="default"/>
                <w:sz w:val="18"/>
                <w:szCs w:val="18"/>
              </w:rPr>
            </w:pPr>
            <w:r>
              <w:rPr>
                <w:rFonts w:ascii="Times New Roman"/>
                <w:sz w:val="18"/>
              </w:rPr>
              <w:t>75%</w:t>
            </w:r>
          </w:p>
        </w:tc>
        <w:tc>
          <w:tcPr>
            <w:tcW w:w="4213" w:type="dxa"/>
            <w:tcBorders>
              <w:top w:val="nil" w:sz="6" w:space="0" w:color="auto"/>
              <w:left w:val="nil" w:sz="6" w:space="0" w:color="auto"/>
              <w:bottom w:val="single" w:sz="4" w:space="0" w:color="044B80"/>
              <w:right w:val="nil" w:sz="6" w:space="0" w:color="auto"/>
            </w:tcBorders>
            <w:shd w:val="clear" w:color="auto" w:fill="D2E2EE"/>
          </w:tcPr>
          <w:p>
            <w:pPr>
              <w:pStyle w:val="TableParagraph"/>
              <w:spacing w:line="240" w:lineRule="auto" w:before="10"/>
              <w:ind w:right="125"/>
              <w:jc w:val="center"/>
              <w:rPr>
                <w:rFonts w:ascii="宋体" w:hAnsi="宋体" w:cs="宋体" w:eastAsia="宋体" w:hint="default"/>
                <w:sz w:val="18"/>
                <w:szCs w:val="18"/>
              </w:rPr>
            </w:pPr>
            <w:r>
              <w:rPr>
                <w:rFonts w:ascii="宋体" w:hAnsi="宋体" w:cs="宋体" w:eastAsia="宋体" w:hint="default"/>
                <w:sz w:val="18"/>
                <w:szCs w:val="18"/>
              </w:rPr>
              <w:t>闻泰，华勤，龙旗</w:t>
            </w:r>
          </w:p>
        </w:tc>
      </w:tr>
    </w:tbl>
    <w:p>
      <w:pPr>
        <w:spacing w:before="20"/>
        <w:ind w:left="312" w:right="100" w:firstLine="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14"/>
          <w:w w:val="95"/>
          <w:sz w:val="16"/>
          <w:szCs w:val="16"/>
        </w:rPr>
        <w:t> </w:t>
      </w:r>
      <w:r>
        <w:rPr>
          <w:rFonts w:ascii="宋体" w:hAnsi="宋体" w:cs="宋体" w:eastAsia="宋体" w:hint="default"/>
          <w:w w:val="95"/>
          <w:sz w:val="17"/>
          <w:szCs w:val="17"/>
        </w:rPr>
        <w:t>爱搞机，中信建投证券研究发展部</w:t>
      </w:r>
      <w:r>
        <w:rPr>
          <w:rFonts w:ascii="宋体" w:hAnsi="宋体" w:cs="宋体" w:eastAsia="宋体" w:hint="default"/>
          <w:sz w:val="17"/>
          <w:szCs w:val="17"/>
        </w:rPr>
      </w:r>
    </w:p>
    <w:p>
      <w:pPr>
        <w:spacing w:line="240" w:lineRule="auto" w:before="9"/>
        <w:ind w:right="0"/>
        <w:rPr>
          <w:rFonts w:ascii="宋体" w:hAnsi="宋体" w:cs="宋体" w:eastAsia="宋体" w:hint="default"/>
          <w:sz w:val="23"/>
          <w:szCs w:val="23"/>
        </w:rPr>
      </w:pPr>
    </w:p>
    <w:p>
      <w:pPr>
        <w:pStyle w:val="Heading3"/>
        <w:spacing w:line="240" w:lineRule="auto"/>
        <w:ind w:left="312" w:right="100"/>
        <w:jc w:val="left"/>
      </w:pPr>
      <w:r>
        <w:rPr>
          <w:rFonts w:ascii="Arial" w:hAnsi="Arial" w:cs="Arial" w:eastAsia="Arial" w:hint="default"/>
          <w:color w:val="044E7D"/>
        </w:rPr>
        <w:t>2.6.2 </w:t>
      </w:r>
      <w:r>
        <w:rPr>
          <w:color w:val="044E7D"/>
        </w:rPr>
        <w:t>由于 </w:t>
      </w:r>
      <w:r>
        <w:rPr>
          <w:rFonts w:ascii="Arial" w:hAnsi="Arial" w:cs="Arial" w:eastAsia="Arial" w:hint="default"/>
          <w:color w:val="044E7D"/>
        </w:rPr>
        <w:t>5G </w:t>
      </w:r>
      <w:r>
        <w:rPr>
          <w:color w:val="044E7D"/>
        </w:rPr>
        <w:t>差异化频段特性以及手机厂商降成本诉求，</w:t>
      </w:r>
      <w:r>
        <w:rPr>
          <w:rFonts w:ascii="Arial" w:hAnsi="Arial" w:cs="Arial" w:eastAsia="Arial" w:hint="default"/>
          <w:color w:val="044E7D"/>
        </w:rPr>
        <w:t>ODM</w:t>
      </w:r>
      <w:r>
        <w:rPr>
          <w:rFonts w:ascii="Arial" w:hAnsi="Arial" w:cs="Arial" w:eastAsia="Arial" w:hint="default"/>
          <w:color w:val="044E7D"/>
          <w:spacing w:val="-25"/>
        </w:rPr>
        <w:t> </w:t>
      </w:r>
      <w:r>
        <w:rPr>
          <w:color w:val="044E7D"/>
        </w:rPr>
        <w:t>比例将提升</w:t>
      </w:r>
      <w:r>
        <w:rPr/>
      </w:r>
    </w:p>
    <w:p>
      <w:pPr>
        <w:spacing w:before="105"/>
        <w:ind w:left="716" w:right="100" w:firstLine="0"/>
        <w:jc w:val="left"/>
        <w:rPr>
          <w:rFonts w:ascii="宋体" w:hAnsi="宋体" w:cs="宋体" w:eastAsia="宋体" w:hint="default"/>
          <w:sz w:val="20"/>
          <w:szCs w:val="20"/>
        </w:rPr>
      </w:pPr>
      <w:r>
        <w:rPr>
          <w:rFonts w:ascii="Times New Roman" w:hAnsi="Times New Roman" w:cs="Times New Roman" w:eastAsia="Times New Roman" w:hint="default"/>
          <w:b/>
          <w:bCs/>
          <w:sz w:val="20"/>
          <w:szCs w:val="20"/>
        </w:rPr>
        <w:t>2020 </w:t>
      </w:r>
      <w:r>
        <w:rPr>
          <w:rFonts w:ascii="Microsoft JhengHei" w:hAnsi="Microsoft JhengHei" w:cs="Microsoft JhengHei" w:eastAsia="Microsoft JhengHei" w:hint="default"/>
          <w:b/>
          <w:bCs/>
          <w:sz w:val="20"/>
          <w:szCs w:val="20"/>
        </w:rPr>
        <w:t>年，随着 </w:t>
      </w:r>
      <w:r>
        <w:rPr>
          <w:rFonts w:ascii="Times New Roman" w:hAnsi="Times New Roman" w:cs="Times New Roman" w:eastAsia="Times New Roman" w:hint="default"/>
          <w:b/>
          <w:bCs/>
          <w:sz w:val="20"/>
          <w:szCs w:val="20"/>
        </w:rPr>
        <w:t>5G</w:t>
      </w:r>
      <w:r>
        <w:rPr>
          <w:rFonts w:ascii="Times New Roman" w:hAnsi="Times New Roman" w:cs="Times New Roman" w:eastAsia="Times New Roman" w:hint="default"/>
          <w:b/>
          <w:bCs/>
          <w:spacing w:val="19"/>
          <w:sz w:val="20"/>
          <w:szCs w:val="20"/>
        </w:rPr>
        <w:t> </w:t>
      </w:r>
      <w:r>
        <w:rPr>
          <w:rFonts w:ascii="Microsoft JhengHei" w:hAnsi="Microsoft JhengHei" w:cs="Microsoft JhengHei" w:eastAsia="Microsoft JhengHei" w:hint="default"/>
          <w:b/>
          <w:bCs/>
          <w:sz w:val="20"/>
          <w:szCs w:val="20"/>
        </w:rPr>
        <w:t>手机的推出，国内安卓厂商的竞争格局将更加激烈。</w:t>
      </w:r>
      <w:r>
        <w:rPr>
          <w:rFonts w:ascii="宋体" w:hAnsi="宋体" w:cs="宋体" w:eastAsia="宋体" w:hint="default"/>
          <w:sz w:val="20"/>
          <w:szCs w:val="20"/>
        </w:rPr>
        <w:t>一方面，对于整体市场空间来说，</w:t>
      </w:r>
    </w:p>
    <w:p>
      <w:pPr>
        <w:pStyle w:val="BodyText"/>
        <w:spacing w:line="240" w:lineRule="auto" w:before="27"/>
        <w:ind w:left="312" w:right="100"/>
        <w:jc w:val="left"/>
        <w:rPr>
          <w:rFonts w:ascii="Times New Roman" w:hAnsi="Times New Roman" w:cs="Times New Roman" w:eastAsia="Times New Roman" w:hint="default"/>
        </w:rPr>
      </w:pPr>
      <w:r>
        <w:rPr>
          <w:rFonts w:ascii="Times New Roman" w:hAnsi="Times New Roman" w:cs="Times New Roman" w:eastAsia="Times New Roman" w:hint="default"/>
          <w:spacing w:val="1"/>
          <w:w w:val="99"/>
        </w:rPr>
        <w:t>5</w:t>
      </w:r>
      <w:r>
        <w:rPr>
          <w:rFonts w:ascii="Times New Roman" w:hAnsi="Times New Roman" w:cs="Times New Roman" w:eastAsia="Times New Roman" w:hint="default"/>
          <w:w w:val="99"/>
        </w:rPr>
        <w:t>G</w:t>
      </w:r>
      <w:r>
        <w:rPr>
          <w:rFonts w:ascii="Times New Roman" w:hAnsi="Times New Roman" w:cs="Times New Roman" w:eastAsia="Times New Roman" w:hint="default"/>
          <w:spacing w:val="1"/>
        </w:rPr>
        <w:t> </w:t>
      </w:r>
      <w:r>
        <w:rPr>
          <w:w w:val="99"/>
        </w:rPr>
        <w:t>会有一定</w:t>
      </w:r>
      <w:r>
        <w:rPr>
          <w:spacing w:val="2"/>
          <w:w w:val="99"/>
        </w:rPr>
        <w:t>的</w:t>
      </w:r>
      <w:r>
        <w:rPr>
          <w:w w:val="99"/>
        </w:rPr>
        <w:t>拉动</w:t>
      </w:r>
      <w:r>
        <w:rPr>
          <w:spacing w:val="2"/>
          <w:w w:val="99"/>
        </w:rPr>
        <w:t>作</w:t>
      </w:r>
      <w:r>
        <w:rPr>
          <w:w w:val="99"/>
        </w:rPr>
        <w:t>用</w:t>
      </w:r>
      <w:r>
        <w:rPr>
          <w:spacing w:val="-80"/>
          <w:w w:val="99"/>
        </w:rPr>
        <w:t>，</w:t>
      </w:r>
      <w:r>
        <w:rPr>
          <w:spacing w:val="2"/>
          <w:w w:val="99"/>
        </w:rPr>
        <w:t>但</w:t>
      </w:r>
      <w:r>
        <w:rPr>
          <w:w w:val="99"/>
        </w:rPr>
        <w:t>明年国</w:t>
      </w:r>
      <w:r>
        <w:rPr>
          <w:spacing w:val="2"/>
          <w:w w:val="99"/>
        </w:rPr>
        <w:t>内</w:t>
      </w:r>
      <w:r>
        <w:rPr>
          <w:w w:val="99"/>
        </w:rPr>
        <w:t>市场</w:t>
      </w:r>
      <w:r>
        <w:rPr>
          <w:spacing w:val="2"/>
          <w:w w:val="99"/>
        </w:rPr>
        <w:t>的</w:t>
      </w:r>
      <w:r>
        <w:rPr>
          <w:w w:val="99"/>
        </w:rPr>
        <w:t>基本</w:t>
      </w:r>
      <w:r>
        <w:rPr>
          <w:spacing w:val="2"/>
          <w:w w:val="99"/>
        </w:rPr>
        <w:t>盘</w:t>
      </w:r>
      <w:r>
        <w:rPr>
          <w:w w:val="99"/>
        </w:rPr>
        <w:t>不</w:t>
      </w:r>
      <w:r>
        <w:rPr>
          <w:spacing w:val="2"/>
          <w:w w:val="99"/>
        </w:rPr>
        <w:t>会</w:t>
      </w:r>
      <w:r>
        <w:rPr>
          <w:w w:val="99"/>
        </w:rPr>
        <w:t>出现大</w:t>
      </w:r>
      <w:r>
        <w:rPr>
          <w:spacing w:val="2"/>
          <w:w w:val="99"/>
        </w:rPr>
        <w:t>幅</w:t>
      </w:r>
      <w:r>
        <w:rPr>
          <w:w w:val="99"/>
        </w:rPr>
        <w:t>回升</w:t>
      </w:r>
      <w:r>
        <w:rPr>
          <w:spacing w:val="-80"/>
          <w:w w:val="99"/>
        </w:rPr>
        <w:t>，</w:t>
      </w:r>
      <w:r>
        <w:rPr>
          <w:spacing w:val="2"/>
          <w:w w:val="99"/>
        </w:rPr>
        <w:t>仍</w:t>
      </w:r>
      <w:r>
        <w:rPr>
          <w:w w:val="99"/>
        </w:rPr>
        <w:t>然是</w:t>
      </w:r>
      <w:r>
        <w:rPr>
          <w:spacing w:val="2"/>
          <w:w w:val="99"/>
        </w:rPr>
        <w:t>存量</w:t>
      </w:r>
      <w:r>
        <w:rPr>
          <w:w w:val="99"/>
        </w:rPr>
        <w:t>市场的</w:t>
      </w:r>
      <w:r>
        <w:rPr>
          <w:spacing w:val="2"/>
          <w:w w:val="99"/>
        </w:rPr>
        <w:t>份</w:t>
      </w:r>
      <w:r>
        <w:rPr>
          <w:w w:val="99"/>
        </w:rPr>
        <w:t>额博</w:t>
      </w:r>
      <w:r>
        <w:rPr>
          <w:spacing w:val="2"/>
          <w:w w:val="99"/>
        </w:rPr>
        <w:t>弈</w:t>
      </w:r>
      <w:r>
        <w:rPr>
          <w:w w:val="99"/>
        </w:rPr>
        <w:t>阶段</w:t>
      </w:r>
      <w:r>
        <w:rPr>
          <w:spacing w:val="-80"/>
          <w:w w:val="99"/>
        </w:rPr>
        <w:t>。</w:t>
      </w:r>
      <w:r>
        <w:rPr>
          <w:w w:val="99"/>
        </w:rPr>
        <w:t>以</w:t>
      </w:r>
      <w:r>
        <w:rPr>
          <w:spacing w:val="-46"/>
        </w:rPr>
        <w:t> </w:t>
      </w:r>
      <w:r>
        <w:rPr>
          <w:rFonts w:ascii="Times New Roman" w:hAnsi="Times New Roman" w:cs="Times New Roman" w:eastAsia="Times New Roman" w:hint="default"/>
          <w:spacing w:val="2"/>
          <w:w w:val="99"/>
        </w:rPr>
        <w:t>HW</w:t>
      </w:r>
      <w:r>
        <w:rPr>
          <w:rFonts w:ascii="Times New Roman" w:hAnsi="Times New Roman" w:cs="Times New Roman" w:eastAsia="Times New Roman" w:hint="default"/>
        </w:rPr>
      </w:r>
    </w:p>
    <w:p>
      <w:pPr>
        <w:pStyle w:val="BodyText"/>
        <w:spacing w:line="240" w:lineRule="auto" w:before="35"/>
        <w:ind w:left="312" w:right="100"/>
        <w:jc w:val="left"/>
      </w:pPr>
      <w:r>
        <w:rPr/>
        <w:t>为代表的安卓厂商将纷纷通过推出</w:t>
      </w:r>
      <w:r>
        <w:rPr>
          <w:spacing w:val="-55"/>
        </w:rPr>
        <w:t> </w:t>
      </w:r>
      <w:r>
        <w:rPr>
          <w:rFonts w:ascii="Times New Roman" w:hAnsi="Times New Roman" w:cs="Times New Roman" w:eastAsia="Times New Roman" w:hint="default"/>
        </w:rPr>
        <w:t>5G </w:t>
      </w:r>
      <w:r>
        <w:rPr/>
        <w:t>手机争夺份额，并采取较为激进的商务策略，争夺份额。</w:t>
      </w:r>
    </w:p>
    <w:p>
      <w:pPr>
        <w:spacing w:line="240" w:lineRule="auto" w:before="9"/>
        <w:ind w:right="0"/>
        <w:rPr>
          <w:rFonts w:ascii="宋体" w:hAnsi="宋体" w:cs="宋体" w:eastAsia="宋体" w:hint="default"/>
          <w:sz w:val="16"/>
          <w:szCs w:val="16"/>
        </w:rPr>
      </w:pPr>
    </w:p>
    <w:p>
      <w:pPr>
        <w:pStyle w:val="BodyText"/>
        <w:spacing w:line="264" w:lineRule="auto"/>
        <w:ind w:left="312" w:right="211" w:firstLine="403"/>
        <w:jc w:val="both"/>
      </w:pPr>
      <w:r>
        <w:rPr>
          <w:rFonts w:ascii="Microsoft JhengHei" w:hAnsi="Microsoft JhengHei" w:cs="Microsoft JhengHei" w:eastAsia="Microsoft JhengHei" w:hint="default"/>
          <w:b/>
          <w:bCs/>
        </w:rPr>
        <w:t>手机市场价位段分层愈发明显</w:t>
      </w:r>
      <w:r>
        <w:rPr/>
        <w:t>，中端市场量价回升：</w:t>
      </w:r>
      <w:r>
        <w:rPr>
          <w:rFonts w:ascii="Times New Roman" w:hAnsi="Times New Roman" w:cs="Times New Roman" w:eastAsia="Times New Roman" w:hint="default"/>
        </w:rPr>
        <w:t>2000-4000 </w:t>
      </w:r>
      <w:r>
        <w:rPr>
          <w:spacing w:val="-3"/>
        </w:rPr>
        <w:t>档位，尤其是</w:t>
      </w:r>
      <w:r>
        <w:rPr>
          <w:spacing w:val="-80"/>
        </w:rPr>
        <w:t> </w:t>
      </w:r>
      <w:r>
        <w:rPr>
          <w:rFonts w:ascii="Times New Roman" w:hAnsi="Times New Roman" w:cs="Times New Roman" w:eastAsia="Times New Roman" w:hint="default"/>
        </w:rPr>
        <w:t>3000+</w:t>
      </w:r>
      <w:r>
        <w:rPr/>
        <w:t>档位，销量及销售额的 </w:t>
      </w:r>
      <w:r>
        <w:rPr>
          <w:w w:val="95"/>
        </w:rPr>
        <w:t>占比提升，并成为兵家必争之地。随着 </w:t>
      </w:r>
      <w:r>
        <w:rPr>
          <w:rFonts w:ascii="Times New Roman" w:hAnsi="Times New Roman" w:cs="Times New Roman" w:eastAsia="Times New Roman" w:hint="default"/>
          <w:w w:val="95"/>
        </w:rPr>
        <w:t>5G</w:t>
      </w:r>
      <w:r>
        <w:rPr>
          <w:w w:val="95"/>
        </w:rPr>
        <w:t>、多摄、屏下指纹、超高像素等技术迅速下沉到中端市场，如何取得 </w:t>
      </w:r>
      <w:r>
        <w:rPr/>
        <w:t>差异化的市场优势成为竞争关键。</w:t>
      </w:r>
    </w:p>
    <w:p>
      <w:pPr>
        <w:spacing w:line="240" w:lineRule="auto" w:before="11" w:after="0"/>
        <w:ind w:right="0"/>
        <w:rPr>
          <w:rFonts w:ascii="宋体" w:hAnsi="宋体" w:cs="宋体" w:eastAsia="宋体" w:hint="default"/>
          <w:sz w:val="26"/>
          <w:szCs w:val="26"/>
        </w:rPr>
      </w:pPr>
    </w:p>
    <w:tbl>
      <w:tblPr>
        <w:tblW w:w="0" w:type="auto"/>
        <w:jc w:val="left"/>
        <w:tblInd w:w="112" w:type="dxa"/>
        <w:tblLayout w:type="fixed"/>
        <w:tblCellMar>
          <w:top w:w="0" w:type="dxa"/>
          <w:left w:w="0" w:type="dxa"/>
          <w:bottom w:w="0" w:type="dxa"/>
          <w:right w:w="0" w:type="dxa"/>
        </w:tblCellMar>
        <w:tblLook w:val="01E0"/>
      </w:tblPr>
      <w:tblGrid>
        <w:gridCol w:w="9951"/>
      </w:tblGrid>
      <w:tr>
        <w:trPr>
          <w:trHeight w:val="231" w:hRule="exact"/>
        </w:trPr>
        <w:tc>
          <w:tcPr>
            <w:tcW w:w="9951" w:type="dxa"/>
            <w:tcBorders>
              <w:top w:val="nil" w:sz="6" w:space="0" w:color="auto"/>
              <w:left w:val="nil" w:sz="6" w:space="0" w:color="auto"/>
              <w:bottom w:val="nil" w:sz="6" w:space="0" w:color="auto"/>
              <w:right w:val="nil" w:sz="6" w:space="0" w:color="auto"/>
            </w:tcBorders>
          </w:tcPr>
          <w:p>
            <w:pPr>
              <w:pStyle w:val="TableParagraph"/>
              <w:spacing w:line="200" w:lineRule="exact"/>
              <w:ind w:left="200" w:right="0"/>
              <w:jc w:val="left"/>
              <w:rPr>
                <w:rFonts w:ascii="Microsoft JhengHei" w:hAnsi="Microsoft JhengHei" w:cs="Microsoft JhengHei" w:eastAsia="Microsoft JhengHei" w:hint="default"/>
                <w:sz w:val="18"/>
                <w:szCs w:val="18"/>
              </w:rPr>
            </w:pPr>
            <w:bookmarkStart w:name="_bookmark129" w:id="130"/>
            <w:bookmarkEnd w:id="130"/>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12"/>
                <w:sz w:val="18"/>
                <w:szCs w:val="18"/>
              </w:rPr>
              <w:t> </w:t>
            </w:r>
            <w:r>
              <w:rPr>
                <w:rFonts w:ascii="Arial" w:hAnsi="Arial" w:cs="Arial" w:eastAsia="Arial" w:hint="default"/>
                <w:b/>
                <w:bCs/>
                <w:sz w:val="18"/>
                <w:szCs w:val="18"/>
              </w:rPr>
              <w:t>90</w:t>
            </w:r>
            <w:r>
              <w:rPr>
                <w:rFonts w:ascii="Microsoft JhengHei" w:hAnsi="Microsoft JhengHei" w:cs="Microsoft JhengHei" w:eastAsia="Microsoft JhengHei" w:hint="default"/>
                <w:b/>
                <w:bCs/>
                <w:sz w:val="18"/>
                <w:szCs w:val="18"/>
              </w:rPr>
              <w:t>：国内手机市场分价格段销量</w:t>
            </w:r>
            <w:r>
              <w:rPr>
                <w:rFonts w:ascii="Arial" w:hAnsi="Arial" w:cs="Arial" w:eastAsia="Arial" w:hint="default"/>
                <w:b/>
                <w:bCs/>
                <w:sz w:val="18"/>
                <w:szCs w:val="18"/>
              </w:rPr>
              <w:t>/</w:t>
            </w:r>
            <w:r>
              <w:rPr>
                <w:rFonts w:ascii="Microsoft JhengHei" w:hAnsi="Microsoft JhengHei" w:cs="Microsoft JhengHei" w:eastAsia="Microsoft JhengHei" w:hint="default"/>
                <w:b/>
                <w:bCs/>
                <w:sz w:val="18"/>
                <w:szCs w:val="18"/>
              </w:rPr>
              <w:t>销售额份额趋势</w:t>
            </w:r>
            <w:r>
              <w:rPr>
                <w:rFonts w:ascii="Microsoft JhengHei" w:hAnsi="Microsoft JhengHei" w:cs="Microsoft JhengHei" w:eastAsia="Microsoft JhengHei" w:hint="default"/>
                <w:sz w:val="18"/>
                <w:szCs w:val="18"/>
              </w:rPr>
            </w:r>
          </w:p>
        </w:tc>
      </w:tr>
      <w:tr>
        <w:trPr>
          <w:trHeight w:val="3500" w:hRule="exact"/>
        </w:trPr>
        <w:tc>
          <w:tcPr>
            <w:tcW w:w="9951"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宋体" w:hAnsi="宋体" w:cs="宋体" w:eastAsia="宋体" w:hint="default"/>
                <w:sz w:val="2"/>
                <w:szCs w:val="2"/>
              </w:rPr>
            </w:pPr>
          </w:p>
          <w:p>
            <w:pPr>
              <w:pStyle w:val="TableParagraph"/>
              <w:spacing w:line="240" w:lineRule="auto"/>
              <w:ind w:left="19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6068547" cy="2190750"/>
                  <wp:effectExtent l="0" t="0" r="0" b="0"/>
                  <wp:docPr id="147" name="image344.png" descr=""/>
                  <wp:cNvGraphicFramePr>
                    <a:graphicFrameLocks noChangeAspect="1"/>
                  </wp:cNvGraphicFramePr>
                  <a:graphic>
                    <a:graphicData uri="http://schemas.openxmlformats.org/drawingml/2006/picture">
                      <pic:pic>
                        <pic:nvPicPr>
                          <pic:cNvPr id="148" name="image344.png"/>
                          <pic:cNvPicPr/>
                        </pic:nvPicPr>
                        <pic:blipFill>
                          <a:blip r:embed="rId355" cstate="print"/>
                          <a:stretch>
                            <a:fillRect/>
                          </a:stretch>
                        </pic:blipFill>
                        <pic:spPr>
                          <a:xfrm>
                            <a:off x="0" y="0"/>
                            <a:ext cx="6068547" cy="2190750"/>
                          </a:xfrm>
                          <a:prstGeom prst="rect">
                            <a:avLst/>
                          </a:prstGeom>
                        </pic:spPr>
                      </pic:pic>
                    </a:graphicData>
                  </a:graphic>
                </wp:inline>
              </w:drawing>
            </w:r>
            <w:r>
              <w:rPr>
                <w:rFonts w:ascii="宋体" w:hAnsi="宋体" w:cs="宋体" w:eastAsia="宋体" w:hint="default"/>
                <w:sz w:val="20"/>
                <w:szCs w:val="20"/>
              </w:rPr>
            </w:r>
          </w:p>
        </w:tc>
      </w:tr>
      <w:tr>
        <w:trPr>
          <w:trHeight w:val="226" w:hRule="exact"/>
        </w:trPr>
        <w:tc>
          <w:tcPr>
            <w:tcW w:w="9951" w:type="dxa"/>
            <w:tcBorders>
              <w:top w:val="nil" w:sz="6" w:space="0" w:color="auto"/>
              <w:left w:val="nil" w:sz="6" w:space="0" w:color="auto"/>
              <w:bottom w:val="nil" w:sz="6" w:space="0" w:color="auto"/>
              <w:right w:val="nil" w:sz="6" w:space="0" w:color="auto"/>
            </w:tcBorders>
          </w:tcPr>
          <w:p>
            <w:pPr>
              <w:pStyle w:val="TableParagraph"/>
              <w:spacing w:line="229" w:lineRule="exact"/>
              <w:ind w:left="200"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25"/>
                <w:w w:val="95"/>
                <w:sz w:val="16"/>
                <w:szCs w:val="16"/>
              </w:rPr>
              <w:t> </w:t>
            </w:r>
            <w:r>
              <w:rPr>
                <w:rFonts w:ascii="Times New Roman" w:hAnsi="Times New Roman" w:cs="Times New Roman" w:eastAsia="Times New Roman" w:hint="default"/>
                <w:i/>
                <w:spacing w:val="-2"/>
                <w:w w:val="95"/>
                <w:sz w:val="16"/>
                <w:szCs w:val="16"/>
              </w:rPr>
              <w:t>GFK</w:t>
            </w:r>
            <w:r>
              <w:rPr>
                <w:rFonts w:ascii="宋体" w:hAnsi="宋体" w:cs="宋体" w:eastAsia="宋体" w:hint="default"/>
                <w:spacing w:val="-2"/>
                <w:w w:val="95"/>
                <w:sz w:val="17"/>
                <w:szCs w:val="17"/>
              </w:rPr>
              <w:t>，中信建投证券研究发展部</w:t>
            </w:r>
            <w:r>
              <w:rPr>
                <w:rFonts w:ascii="宋体" w:hAnsi="宋体" w:cs="宋体" w:eastAsia="宋体" w:hint="default"/>
                <w:spacing w:val="-2"/>
                <w:sz w:val="17"/>
                <w:szCs w:val="17"/>
              </w:rPr>
            </w:r>
          </w:p>
        </w:tc>
      </w:tr>
    </w:tbl>
    <w:p>
      <w:pPr>
        <w:spacing w:line="240" w:lineRule="auto" w:before="1"/>
        <w:ind w:right="0"/>
        <w:rPr>
          <w:rFonts w:ascii="宋体" w:hAnsi="宋体" w:cs="宋体" w:eastAsia="宋体" w:hint="default"/>
          <w:sz w:val="15"/>
          <w:szCs w:val="15"/>
        </w:rPr>
      </w:pPr>
    </w:p>
    <w:p>
      <w:pPr>
        <w:pStyle w:val="BodyText"/>
        <w:spacing w:line="273" w:lineRule="auto" w:before="37"/>
        <w:ind w:left="312" w:right="100" w:firstLine="401"/>
        <w:jc w:val="left"/>
      </w:pPr>
      <w:r>
        <w:rPr/>
        <w:t>手机厂商的盈利面临压力，主要受到部件成本上升驱动：</w:t>
      </w:r>
      <w:r>
        <w:rPr>
          <w:rFonts w:ascii="Times New Roman" w:hAnsi="Times New Roman" w:cs="Times New Roman" w:eastAsia="Times New Roman" w:hint="default"/>
        </w:rPr>
        <w:t>5G </w:t>
      </w:r>
      <w:r>
        <w:rPr/>
        <w:t>手机性能要求高，设计及制造工艺复杂，产业 链成熟度较低，目前整体成本还比较高，各厂商的</w:t>
      </w:r>
      <w:r>
        <w:rPr>
          <w:spacing w:val="-76"/>
        </w:rPr>
        <w:t> </w:t>
      </w:r>
      <w:r>
        <w:rPr>
          <w:rFonts w:ascii="Times New Roman" w:hAnsi="Times New Roman" w:cs="Times New Roman" w:eastAsia="Times New Roman" w:hint="default"/>
        </w:rPr>
        <w:t>5G</w:t>
      </w:r>
      <w:r>
        <w:rPr>
          <w:rFonts w:ascii="Times New Roman" w:hAnsi="Times New Roman" w:cs="Times New Roman" w:eastAsia="Times New Roman" w:hint="default"/>
          <w:spacing w:val="-26"/>
        </w:rPr>
        <w:t> </w:t>
      </w:r>
      <w:r>
        <w:rPr/>
        <w:t>手机毛利压力较大。运营商取消补贴及渠道酬金，渠道和 零售店更加依靠厂商留利：运营商取消补贴对于部分渠道来说，影响非常严重，同时由于线下渠道面临较大的 线上分流，因此手机厂商将更多地增加对渠道的补贴和支持。年底 </w:t>
      </w:r>
      <w:r>
        <w:rPr>
          <w:rFonts w:ascii="Times New Roman" w:hAnsi="Times New Roman" w:cs="Times New Roman" w:eastAsia="Times New Roman" w:hint="default"/>
        </w:rPr>
        <w:t>5G </w:t>
      </w:r>
      <w:r>
        <w:rPr/>
        <w:t>手机纷纷发布，价格下沉到</w:t>
      </w:r>
      <w:r>
        <w:rPr>
          <w:spacing w:val="-27"/>
        </w:rPr>
        <w:t> </w:t>
      </w:r>
      <w:r>
        <w:rPr>
          <w:rFonts w:ascii="Times New Roman" w:hAnsi="Times New Roman" w:cs="Times New Roman" w:eastAsia="Times New Roman" w:hint="default"/>
        </w:rPr>
        <w:t>2500-3000</w:t>
      </w:r>
      <w:r>
        <w:rPr/>
        <w:t>， 由于</w:t>
      </w:r>
      <w:r>
        <w:rPr>
          <w:spacing w:val="-77"/>
        </w:rPr>
        <w:t> </w:t>
      </w:r>
      <w:r>
        <w:rPr>
          <w:rFonts w:ascii="Times New Roman" w:hAnsi="Times New Roman" w:cs="Times New Roman" w:eastAsia="Times New Roman" w:hint="default"/>
        </w:rPr>
        <w:t>5G</w:t>
      </w:r>
      <w:r>
        <w:rPr>
          <w:rFonts w:ascii="Times New Roman" w:hAnsi="Times New Roman" w:cs="Times New Roman" w:eastAsia="Times New Roman" w:hint="default"/>
          <w:spacing w:val="-27"/>
        </w:rPr>
        <w:t> </w:t>
      </w:r>
      <w:r>
        <w:rPr/>
        <w:t>手机产业链相对来说并不成熟，芯片、天线和射频器件的成本较高，手机厂商的毛利压力较大，面临较 为强烈的降成本诉求，带来</w:t>
      </w:r>
      <w:r>
        <w:rPr>
          <w:spacing w:val="-59"/>
        </w:rPr>
        <w:t> </w:t>
      </w:r>
      <w:r>
        <w:rPr>
          <w:rFonts w:ascii="Times New Roman" w:hAnsi="Times New Roman" w:cs="Times New Roman" w:eastAsia="Times New Roman" w:hint="default"/>
        </w:rPr>
        <w:t>ODM </w:t>
      </w:r>
      <w:r>
        <w:rPr/>
        <w:t>厂商的占比可能会进一步升高，</w:t>
      </w:r>
      <w:r>
        <w:rPr>
          <w:rFonts w:ascii="Times New Roman" w:hAnsi="Times New Roman" w:cs="Times New Roman" w:eastAsia="Times New Roman" w:hint="default"/>
        </w:rPr>
        <w:t>ODM </w:t>
      </w:r>
      <w:r>
        <w:rPr/>
        <w:t>比例将得到提升。</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2" w:after="0"/>
        <w:ind w:right="0"/>
        <w:rPr>
          <w:rFonts w:ascii="宋体" w:hAnsi="宋体" w:cs="宋体" w:eastAsia="宋体" w:hint="default"/>
          <w:sz w:val="17"/>
          <w:szCs w:val="17"/>
        </w:rPr>
      </w:pPr>
    </w:p>
    <w:p>
      <w:pPr>
        <w:spacing w:line="20" w:lineRule="exact"/>
        <w:ind w:left="30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82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504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128" w:type="dxa"/>
        <w:tblLayout w:type="fixed"/>
        <w:tblCellMar>
          <w:top w:w="0" w:type="dxa"/>
          <w:left w:w="0" w:type="dxa"/>
          <w:bottom w:w="0" w:type="dxa"/>
          <w:right w:w="0" w:type="dxa"/>
        </w:tblCellMar>
        <w:tblLook w:val="01E0"/>
      </w:tblPr>
      <w:tblGrid>
        <w:gridCol w:w="9556"/>
      </w:tblGrid>
      <w:tr>
        <w:trPr>
          <w:trHeight w:val="263" w:hRule="exact"/>
        </w:trPr>
        <w:tc>
          <w:tcPr>
            <w:tcW w:w="9556"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30" w:id="131"/>
            <w:bookmarkEnd w:id="131"/>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91</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5G</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手机发布情况</w:t>
            </w:r>
            <w:r>
              <w:rPr>
                <w:rFonts w:ascii="Microsoft JhengHei" w:hAnsi="Microsoft JhengHei" w:cs="Microsoft JhengHei" w:eastAsia="Microsoft JhengHei" w:hint="default"/>
                <w:sz w:val="18"/>
                <w:szCs w:val="18"/>
              </w:rPr>
            </w:r>
          </w:p>
        </w:tc>
      </w:tr>
      <w:tr>
        <w:trPr>
          <w:trHeight w:val="5626" w:hRule="exact"/>
        </w:trPr>
        <w:tc>
          <w:tcPr>
            <w:tcW w:w="9556" w:type="dxa"/>
            <w:tcBorders>
              <w:top w:val="single" w:sz="4" w:space="0" w:color="044B80"/>
              <w:left w:val="nil" w:sz="6" w:space="0" w:color="auto"/>
              <w:bottom w:val="single" w:sz="4" w:space="0" w:color="044B80"/>
              <w:right w:val="nil" w:sz="6" w:space="0" w:color="auto"/>
            </w:tcBorders>
          </w:tcPr>
          <w:p>
            <w:pPr>
              <w:pStyle w:val="TableParagraph"/>
              <w:spacing w:line="240" w:lineRule="auto" w:before="2"/>
              <w:ind w:right="0"/>
              <w:jc w:val="left"/>
              <w:rPr>
                <w:rFonts w:ascii="宋体" w:hAnsi="宋体" w:cs="宋体" w:eastAsia="宋体" w:hint="default"/>
                <w:sz w:val="8"/>
                <w:szCs w:val="8"/>
              </w:rPr>
            </w:pPr>
          </w:p>
          <w:p>
            <w:pPr>
              <w:pStyle w:val="TableParagraph"/>
              <w:spacing w:line="240" w:lineRule="auto"/>
              <w:ind w:left="128"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893886" cy="3424142"/>
                  <wp:effectExtent l="0" t="0" r="0" b="0"/>
                  <wp:docPr id="149" name="image345.jpeg" descr=""/>
                  <wp:cNvGraphicFramePr>
                    <a:graphicFrameLocks noChangeAspect="1"/>
                  </wp:cNvGraphicFramePr>
                  <a:graphic>
                    <a:graphicData uri="http://schemas.openxmlformats.org/drawingml/2006/picture">
                      <pic:pic>
                        <pic:nvPicPr>
                          <pic:cNvPr id="150" name="image345.jpeg"/>
                          <pic:cNvPicPr/>
                        </pic:nvPicPr>
                        <pic:blipFill>
                          <a:blip r:embed="rId356" cstate="print"/>
                          <a:stretch>
                            <a:fillRect/>
                          </a:stretch>
                        </pic:blipFill>
                        <pic:spPr>
                          <a:xfrm>
                            <a:off x="0" y="0"/>
                            <a:ext cx="5893886" cy="3424142"/>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556" w:type="dxa"/>
            <w:tcBorders>
              <w:top w:val="single" w:sz="4" w:space="0" w:color="044B80"/>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w:t>
            </w:r>
            <w:r>
              <w:rPr>
                <w:rFonts w:ascii="Times New Roman" w:hAnsi="Times New Roman" w:cs="Times New Roman" w:eastAsia="Times New Roman" w:hint="default"/>
                <w:i/>
                <w:spacing w:val="13"/>
                <w:w w:val="95"/>
                <w:sz w:val="16"/>
                <w:szCs w:val="16"/>
              </w:rPr>
              <w:t> </w:t>
            </w:r>
            <w:r>
              <w:rPr>
                <w:rFonts w:ascii="宋体" w:hAnsi="宋体" w:cs="宋体" w:eastAsia="宋体" w:hint="default"/>
                <w:w w:val="95"/>
                <w:sz w:val="17"/>
                <w:szCs w:val="17"/>
              </w:rPr>
              <w:t>中关村在线，中信建投证券研究发展部</w:t>
            </w:r>
            <w:r>
              <w:rPr>
                <w:rFonts w:ascii="宋体" w:hAnsi="宋体" w:cs="宋体" w:eastAsia="宋体" w:hint="default"/>
                <w:sz w:val="17"/>
                <w:szCs w:val="17"/>
              </w:rPr>
            </w:r>
          </w:p>
        </w:tc>
      </w:tr>
    </w:tbl>
    <w:p>
      <w:pPr>
        <w:spacing w:line="240" w:lineRule="auto" w:before="1"/>
        <w:ind w:right="0"/>
        <w:rPr>
          <w:rFonts w:ascii="宋体" w:hAnsi="宋体" w:cs="宋体" w:eastAsia="宋体" w:hint="default"/>
          <w:sz w:val="15"/>
          <w:szCs w:val="15"/>
        </w:rPr>
      </w:pPr>
    </w:p>
    <w:p>
      <w:pPr>
        <w:pStyle w:val="BodyText"/>
        <w:spacing w:line="271" w:lineRule="auto" w:before="37"/>
        <w:ind w:right="123" w:firstLine="401"/>
        <w:jc w:val="left"/>
      </w:pPr>
      <w:r>
        <w:rPr>
          <w:spacing w:val="-4"/>
        </w:rPr>
        <w:t>另一方面，由于</w:t>
      </w:r>
      <w:r>
        <w:rPr>
          <w:spacing w:val="-58"/>
        </w:rPr>
        <w:t> </w:t>
      </w:r>
      <w:r>
        <w:rPr>
          <w:rFonts w:ascii="Times New Roman" w:hAnsi="Times New Roman" w:cs="Times New Roman" w:eastAsia="Times New Roman" w:hint="default"/>
        </w:rPr>
        <w:t>5G</w:t>
      </w:r>
      <w:r>
        <w:rPr>
          <w:rFonts w:ascii="Times New Roman" w:hAnsi="Times New Roman" w:cs="Times New Roman" w:eastAsia="Times New Roman" w:hint="default"/>
          <w:spacing w:val="-8"/>
        </w:rPr>
        <w:t> </w:t>
      </w:r>
      <w:r>
        <w:rPr/>
        <w:t>的全球频段在不同地区运营采用的频段具有较大差异，未来各个区域的</w:t>
      </w:r>
      <w:r>
        <w:rPr>
          <w:spacing w:val="-57"/>
        </w:rPr>
        <w:t> </w:t>
      </w:r>
      <w:r>
        <w:rPr>
          <w:rFonts w:ascii="Times New Roman" w:hAnsi="Times New Roman" w:cs="Times New Roman" w:eastAsia="Times New Roman" w:hint="default"/>
        </w:rPr>
        <w:t>5G</w:t>
      </w:r>
      <w:r>
        <w:rPr>
          <w:rFonts w:ascii="Times New Roman" w:hAnsi="Times New Roman" w:cs="Times New Roman" w:eastAsia="Times New Roman" w:hint="default"/>
          <w:spacing w:val="-8"/>
        </w:rPr>
        <w:t> </w:t>
      </w:r>
      <w:r>
        <w:rPr/>
        <w:t>手机支持的 频段也将存在较大差异，手机厂商将高度依赖于</w:t>
      </w:r>
      <w:r>
        <w:rPr>
          <w:spacing w:val="-53"/>
        </w:rPr>
        <w:t> </w:t>
      </w:r>
      <w:r>
        <w:rPr>
          <w:rFonts w:ascii="Times New Roman" w:hAnsi="Times New Roman" w:cs="Times New Roman" w:eastAsia="Times New Roman" w:hint="default"/>
        </w:rPr>
        <w:t>ODM</w:t>
      </w:r>
      <w:r>
        <w:rPr>
          <w:rFonts w:ascii="Times New Roman" w:hAnsi="Times New Roman" w:cs="Times New Roman" w:eastAsia="Times New Roman" w:hint="default"/>
          <w:spacing w:val="-1"/>
        </w:rPr>
        <w:t> </w:t>
      </w:r>
      <w:r>
        <w:rPr/>
        <w:t>厂商的设计能力。进一步推动</w:t>
      </w:r>
      <w:r>
        <w:rPr>
          <w:spacing w:val="-53"/>
        </w:rPr>
        <w:t> </w:t>
      </w:r>
      <w:r>
        <w:rPr>
          <w:rFonts w:ascii="Times New Roman" w:hAnsi="Times New Roman" w:cs="Times New Roman" w:eastAsia="Times New Roman" w:hint="default"/>
        </w:rPr>
        <w:t>ODM</w:t>
      </w:r>
      <w:r>
        <w:rPr>
          <w:rFonts w:ascii="Times New Roman" w:hAnsi="Times New Roman" w:cs="Times New Roman" w:eastAsia="Times New Roman" w:hint="default"/>
          <w:spacing w:val="-3"/>
        </w:rPr>
        <w:t> </w:t>
      </w:r>
      <w:r>
        <w:rPr/>
        <w:t>厂商的占比提升。</w:t>
      </w:r>
    </w:p>
    <w:p>
      <w:pPr>
        <w:spacing w:line="240" w:lineRule="auto" w:before="12"/>
        <w:ind w:right="0"/>
        <w:rPr>
          <w:rFonts w:ascii="宋体" w:hAnsi="宋体" w:cs="宋体" w:eastAsia="宋体" w:hint="default"/>
          <w:sz w:val="12"/>
          <w:szCs w:val="12"/>
        </w:rPr>
      </w:pPr>
    </w:p>
    <w:tbl>
      <w:tblPr>
        <w:tblW w:w="0" w:type="auto"/>
        <w:jc w:val="left"/>
        <w:tblInd w:w="132" w:type="dxa"/>
        <w:tblLayout w:type="fixed"/>
        <w:tblCellMar>
          <w:top w:w="0" w:type="dxa"/>
          <w:left w:w="0" w:type="dxa"/>
          <w:bottom w:w="0" w:type="dxa"/>
          <w:right w:w="0" w:type="dxa"/>
        </w:tblCellMar>
        <w:tblLook w:val="01E0"/>
      </w:tblPr>
      <w:tblGrid>
        <w:gridCol w:w="9552"/>
      </w:tblGrid>
      <w:tr>
        <w:trPr>
          <w:trHeight w:val="263" w:hRule="exact"/>
        </w:trPr>
        <w:tc>
          <w:tcPr>
            <w:tcW w:w="9552"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31" w:id="132"/>
            <w:bookmarkEnd w:id="132"/>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92</w:t>
            </w:r>
            <w:r>
              <w:rPr>
                <w:rFonts w:ascii="Microsoft JhengHei" w:hAnsi="Microsoft JhengHei" w:cs="Microsoft JhengHei" w:eastAsia="Microsoft JhengHei" w:hint="default"/>
                <w:b/>
                <w:bCs/>
                <w:sz w:val="18"/>
                <w:szCs w:val="18"/>
              </w:rPr>
              <w:t>：全球 </w:t>
            </w:r>
            <w:r>
              <w:rPr>
                <w:rFonts w:ascii="Arial" w:hAnsi="Arial" w:cs="Arial" w:eastAsia="Arial" w:hint="default"/>
                <w:b/>
                <w:bCs/>
                <w:sz w:val="18"/>
                <w:szCs w:val="18"/>
              </w:rPr>
              <w:t>ODM/EMS</w:t>
            </w:r>
            <w:r>
              <w:rPr>
                <w:rFonts w:ascii="Arial" w:hAnsi="Arial" w:cs="Arial" w:eastAsia="Arial" w:hint="default"/>
                <w:b/>
                <w:bCs/>
                <w:spacing w:val="3"/>
                <w:sz w:val="18"/>
                <w:szCs w:val="18"/>
              </w:rPr>
              <w:t> </w:t>
            </w:r>
            <w:r>
              <w:rPr>
                <w:rFonts w:ascii="Microsoft JhengHei" w:hAnsi="Microsoft JhengHei" w:cs="Microsoft JhengHei" w:eastAsia="Microsoft JhengHei" w:hint="default"/>
                <w:b/>
                <w:bCs/>
                <w:sz w:val="18"/>
                <w:szCs w:val="18"/>
              </w:rPr>
              <w:t>厂商收入预测（亿美金）</w:t>
            </w:r>
            <w:r>
              <w:rPr>
                <w:rFonts w:ascii="Microsoft JhengHei" w:hAnsi="Microsoft JhengHei" w:cs="Microsoft JhengHei" w:eastAsia="Microsoft JhengHei" w:hint="default"/>
                <w:sz w:val="18"/>
                <w:szCs w:val="18"/>
              </w:rPr>
            </w:r>
          </w:p>
        </w:tc>
      </w:tr>
      <w:tr>
        <w:trPr>
          <w:trHeight w:val="4066" w:hRule="exact"/>
        </w:trPr>
        <w:tc>
          <w:tcPr>
            <w:tcW w:w="9552" w:type="dxa"/>
            <w:tcBorders>
              <w:top w:val="single" w:sz="4" w:space="0" w:color="044B80"/>
              <w:left w:val="nil" w:sz="6" w:space="0" w:color="auto"/>
              <w:bottom w:val="single" w:sz="4" w:space="0" w:color="044B80"/>
              <w:right w:val="nil" w:sz="6" w:space="0" w:color="auto"/>
            </w:tcBorders>
          </w:tcPr>
          <w:p>
            <w:pPr>
              <w:pStyle w:val="TableParagraph"/>
              <w:spacing w:line="240" w:lineRule="auto"/>
              <w:ind w:left="80"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928609" cy="2537460"/>
                  <wp:effectExtent l="0" t="0" r="0" b="0"/>
                  <wp:docPr id="151" name="image346.png" descr=""/>
                  <wp:cNvGraphicFramePr>
                    <a:graphicFrameLocks noChangeAspect="1"/>
                  </wp:cNvGraphicFramePr>
                  <a:graphic>
                    <a:graphicData uri="http://schemas.openxmlformats.org/drawingml/2006/picture">
                      <pic:pic>
                        <pic:nvPicPr>
                          <pic:cNvPr id="152" name="image346.png"/>
                          <pic:cNvPicPr/>
                        </pic:nvPicPr>
                        <pic:blipFill>
                          <a:blip r:embed="rId357" cstate="print"/>
                          <a:stretch>
                            <a:fillRect/>
                          </a:stretch>
                        </pic:blipFill>
                        <pic:spPr>
                          <a:xfrm>
                            <a:off x="0" y="0"/>
                            <a:ext cx="5928609" cy="2537460"/>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9552" w:type="dxa"/>
            <w:tcBorders>
              <w:top w:val="single" w:sz="4" w:space="0" w:color="044B80"/>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w w:val="95"/>
                <w:sz w:val="17"/>
                <w:szCs w:val="17"/>
              </w:rPr>
              <w:t>资料来源</w:t>
            </w:r>
            <w:r>
              <w:rPr>
                <w:rFonts w:ascii="Times New Roman" w:hAnsi="Times New Roman" w:cs="Times New Roman" w:eastAsia="Times New Roman" w:hint="default"/>
                <w:i/>
                <w:w w:val="95"/>
                <w:sz w:val="16"/>
                <w:szCs w:val="16"/>
              </w:rPr>
              <w:t>: New </w:t>
            </w:r>
            <w:r>
              <w:rPr>
                <w:rFonts w:ascii="Times New Roman" w:hAnsi="Times New Roman" w:cs="Times New Roman" w:eastAsia="Times New Roman" w:hint="default"/>
                <w:i/>
                <w:spacing w:val="-4"/>
                <w:w w:val="95"/>
                <w:sz w:val="16"/>
                <w:szCs w:val="16"/>
              </w:rPr>
              <w:t>Venture </w:t>
            </w:r>
            <w:r>
              <w:rPr>
                <w:rFonts w:ascii="Times New Roman" w:hAnsi="Times New Roman" w:cs="Times New Roman" w:eastAsia="Times New Roman" w:hint="default"/>
                <w:i/>
                <w:spacing w:val="9"/>
                <w:w w:val="95"/>
                <w:sz w:val="16"/>
                <w:szCs w:val="16"/>
              </w:rPr>
              <w:t> </w:t>
            </w:r>
            <w:r>
              <w:rPr>
                <w:rFonts w:ascii="Times New Roman" w:hAnsi="Times New Roman" w:cs="Times New Roman" w:eastAsia="Times New Roman" w:hint="default"/>
                <w:i/>
                <w:w w:val="95"/>
                <w:sz w:val="16"/>
                <w:szCs w:val="16"/>
              </w:rPr>
              <w:t>Research</w:t>
            </w:r>
            <w:r>
              <w:rPr>
                <w:rFonts w:ascii="宋体" w:hAnsi="宋体" w:cs="宋体" w:eastAsia="宋体" w:hint="default"/>
                <w:w w:val="95"/>
                <w:sz w:val="17"/>
                <w:szCs w:val="17"/>
              </w:rPr>
              <w:t>，中信建投证券研究发展部</w:t>
            </w:r>
            <w:r>
              <w:rPr>
                <w:rFonts w:ascii="宋体" w:hAnsi="宋体" w:cs="宋体" w:eastAsia="宋体" w:hint="default"/>
                <w:sz w:val="17"/>
                <w:szCs w:val="17"/>
              </w:rPr>
            </w:r>
          </w:p>
        </w:tc>
      </w:tr>
    </w:tbl>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6" w:after="0"/>
        <w:ind w:right="0"/>
        <w:rPr>
          <w:rFonts w:ascii="宋体" w:hAnsi="宋体" w:cs="宋体" w:eastAsia="宋体" w:hint="default"/>
          <w:sz w:val="17"/>
          <w:szCs w:val="17"/>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5088"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4"/>
          <w:szCs w:val="24"/>
        </w:rPr>
      </w:pPr>
    </w:p>
    <w:p>
      <w:pPr>
        <w:pStyle w:val="Heading2"/>
        <w:spacing w:line="413" w:lineRule="exact"/>
        <w:ind w:right="0"/>
        <w:jc w:val="left"/>
        <w:rPr>
          <w:b w:val="0"/>
          <w:bCs w:val="0"/>
        </w:rPr>
      </w:pPr>
      <w:bookmarkStart w:name="_bookmark132" w:id="133"/>
      <w:bookmarkEnd w:id="133"/>
      <w:r>
        <w:rPr>
          <w:b w:val="0"/>
          <w:bCs w:val="0"/>
        </w:rPr>
      </w:r>
      <w:r>
        <w:rPr>
          <w:rFonts w:ascii="Times New Roman" w:hAnsi="Times New Roman" w:cs="Times New Roman" w:eastAsia="Times New Roman" w:hint="default"/>
        </w:rPr>
        <w:t>2.7 </w:t>
      </w:r>
      <w:r>
        <w:rPr>
          <w:rFonts w:ascii="Times New Roman" w:hAnsi="Times New Roman" w:cs="Times New Roman" w:eastAsia="Times New Roman" w:hint="default"/>
          <w:spacing w:val="19"/>
        </w:rPr>
        <w:t> </w:t>
      </w:r>
      <w:r>
        <w:rPr/>
        <w:t>被动元件：关注被动元件周期反转及国产替代</w:t>
      </w:r>
      <w:r>
        <w:rPr>
          <w:b w:val="0"/>
          <w:bCs w:val="0"/>
        </w:rPr>
      </w:r>
    </w:p>
    <w:p>
      <w:pPr>
        <w:spacing w:line="273" w:lineRule="auto" w:before="68"/>
        <w:ind w:left="132" w:right="134" w:firstLine="403"/>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被动元件又称为无源器件，是指不影响信号基本特征</w:t>
      </w:r>
      <w:r>
        <w:rPr>
          <w:rFonts w:ascii="宋体" w:hAnsi="宋体" w:cs="宋体" w:eastAsia="宋体" w:hint="default"/>
          <w:sz w:val="20"/>
          <w:szCs w:val="20"/>
        </w:rPr>
        <w:t>，仅令讯号通过而未加以更改的电路元件，最常见的 </w:t>
      </w:r>
      <w:r>
        <w:rPr>
          <w:rFonts w:ascii="宋体" w:hAnsi="宋体" w:cs="宋体" w:eastAsia="宋体" w:hint="default"/>
          <w:spacing w:val="-3"/>
          <w:w w:val="95"/>
          <w:sz w:val="20"/>
          <w:szCs w:val="20"/>
        </w:rPr>
        <w:t>有电阻、电容、电感等。一般来说，消费电子终端的功能越强，消耗的被动元件越多，被动元件的性能也越好， </w:t>
      </w:r>
      <w:r>
        <w:rPr>
          <w:rFonts w:ascii="宋体" w:hAnsi="宋体" w:cs="宋体" w:eastAsia="宋体" w:hint="default"/>
          <w:spacing w:val="-3"/>
          <w:w w:val="95"/>
          <w:sz w:val="20"/>
          <w:szCs w:val="20"/>
        </w:rPr>
      </w:r>
      <w:r>
        <w:rPr>
          <w:rFonts w:ascii="宋体" w:hAnsi="宋体" w:cs="宋体" w:eastAsia="宋体" w:hint="default"/>
          <w:sz w:val="20"/>
          <w:szCs w:val="20"/>
        </w:rPr>
        <w:t>相应的价格也更高。</w:t>
      </w:r>
    </w:p>
    <w:p>
      <w:pPr>
        <w:spacing w:line="240" w:lineRule="auto" w:before="7"/>
        <w:ind w:right="0"/>
        <w:rPr>
          <w:rFonts w:ascii="宋体" w:hAnsi="宋体" w:cs="宋体" w:eastAsia="宋体" w:hint="default"/>
          <w:sz w:val="19"/>
          <w:szCs w:val="19"/>
        </w:rPr>
      </w:pPr>
    </w:p>
    <w:p>
      <w:pPr>
        <w:spacing w:line="312" w:lineRule="exact" w:before="0"/>
        <w:ind w:left="132" w:right="131" w:firstLine="403"/>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随着 </w:t>
      </w:r>
      <w:r>
        <w:rPr>
          <w:rFonts w:ascii="Times New Roman" w:hAnsi="Times New Roman" w:cs="Times New Roman" w:eastAsia="Times New Roman" w:hint="default"/>
          <w:b/>
          <w:bCs/>
          <w:spacing w:val="-6"/>
          <w:sz w:val="20"/>
          <w:szCs w:val="20"/>
        </w:rPr>
        <w:t>5G</w:t>
      </w:r>
      <w:r>
        <w:rPr>
          <w:rFonts w:ascii="Microsoft JhengHei" w:hAnsi="Microsoft JhengHei" w:cs="Microsoft JhengHei" w:eastAsia="Microsoft JhengHei" w:hint="default"/>
          <w:b/>
          <w:bCs/>
          <w:spacing w:val="-6"/>
          <w:sz w:val="20"/>
          <w:szCs w:val="20"/>
        </w:rPr>
        <w:t>、</w:t>
      </w:r>
      <w:r>
        <w:rPr>
          <w:rFonts w:ascii="Times New Roman" w:hAnsi="Times New Roman" w:cs="Times New Roman" w:eastAsia="Times New Roman" w:hint="default"/>
          <w:b/>
          <w:bCs/>
          <w:spacing w:val="-6"/>
          <w:sz w:val="20"/>
          <w:szCs w:val="20"/>
        </w:rPr>
        <w:t>VR</w:t>
      </w:r>
      <w:r>
        <w:rPr>
          <w:rFonts w:ascii="Microsoft JhengHei" w:hAnsi="Microsoft JhengHei" w:cs="Microsoft JhengHei" w:eastAsia="Microsoft JhengHei" w:hint="default"/>
          <w:b/>
          <w:bCs/>
          <w:spacing w:val="-6"/>
          <w:sz w:val="20"/>
          <w:szCs w:val="20"/>
        </w:rPr>
        <w:t>、</w:t>
      </w:r>
      <w:r>
        <w:rPr>
          <w:rFonts w:ascii="Times New Roman" w:hAnsi="Times New Roman" w:cs="Times New Roman" w:eastAsia="Times New Roman" w:hint="default"/>
          <w:b/>
          <w:bCs/>
          <w:spacing w:val="-6"/>
          <w:sz w:val="20"/>
          <w:szCs w:val="20"/>
        </w:rPr>
        <w:t>AI </w:t>
      </w:r>
      <w:r>
        <w:rPr>
          <w:rFonts w:ascii="Microsoft JhengHei" w:hAnsi="Microsoft JhengHei" w:cs="Microsoft JhengHei" w:eastAsia="Microsoft JhengHei" w:hint="default"/>
          <w:b/>
          <w:bCs/>
          <w:sz w:val="20"/>
          <w:szCs w:val="20"/>
        </w:rPr>
        <w:t>等多种新型终端硬件落地，电容电阻电感等被动元件的市场有望在短小轻薄化趋势推动 下持续稳定增长</w:t>
      </w:r>
      <w:r>
        <w:rPr>
          <w:rFonts w:ascii="宋体" w:hAnsi="宋体" w:cs="宋体" w:eastAsia="宋体" w:hint="default"/>
          <w:sz w:val="20"/>
          <w:szCs w:val="20"/>
        </w:rPr>
        <w:t>。根据第三方数据，</w:t>
      </w:r>
      <w:r>
        <w:rPr>
          <w:rFonts w:ascii="Times New Roman" w:hAnsi="Times New Roman" w:cs="Times New Roman" w:eastAsia="Times New Roman" w:hint="default"/>
          <w:sz w:val="20"/>
          <w:szCs w:val="20"/>
        </w:rPr>
        <w:t>2016</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年被动元件市场规模达到</w:t>
      </w:r>
      <w:r>
        <w:rPr>
          <w:rFonts w:ascii="宋体" w:hAnsi="宋体" w:cs="宋体" w:eastAsia="宋体" w:hint="default"/>
          <w:spacing w:val="-46"/>
          <w:sz w:val="20"/>
          <w:szCs w:val="20"/>
        </w:rPr>
        <w:t> </w:t>
      </w:r>
      <w:r>
        <w:rPr>
          <w:rFonts w:ascii="Times New Roman" w:hAnsi="Times New Roman" w:cs="Times New Roman" w:eastAsia="Times New Roman" w:hint="default"/>
          <w:sz w:val="20"/>
          <w:szCs w:val="20"/>
        </w:rPr>
        <w:t>242.4</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亿美元，预计</w:t>
      </w:r>
      <w:r>
        <w:rPr>
          <w:rFonts w:ascii="宋体" w:hAnsi="宋体" w:cs="宋体" w:eastAsia="宋体" w:hint="default"/>
          <w:spacing w:val="-46"/>
          <w:sz w:val="20"/>
          <w:szCs w:val="20"/>
        </w:rPr>
        <w:t> </w:t>
      </w:r>
      <w:r>
        <w:rPr>
          <w:rFonts w:ascii="Times New Roman" w:hAnsi="Times New Roman" w:cs="Times New Roman" w:eastAsia="Times New Roman" w:hint="default"/>
          <w:sz w:val="20"/>
          <w:szCs w:val="20"/>
        </w:rPr>
        <w:t>2021</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年达到</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3289</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亿美 元，复合增长率达</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6.29%</w:t>
      </w:r>
      <w:r>
        <w:rPr>
          <w:rFonts w:ascii="宋体" w:hAnsi="宋体" w:cs="宋体" w:eastAsia="宋体" w:hint="default"/>
          <w:sz w:val="20"/>
          <w:szCs w:val="20"/>
        </w:rPr>
        <w:t>。其中，</w:t>
      </w:r>
      <w:r>
        <w:rPr>
          <w:rFonts w:ascii="Times New Roman" w:hAnsi="Times New Roman" w:cs="Times New Roman" w:eastAsia="Times New Roman" w:hint="default"/>
          <w:sz w:val="20"/>
          <w:szCs w:val="20"/>
        </w:rPr>
        <w:t>5G</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手机平均使用被动元件用量相比</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4G</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手机平均增加</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20%-30%</w:t>
      </w:r>
      <w:r>
        <w:rPr>
          <w:rFonts w:ascii="宋体" w:hAnsi="宋体" w:cs="宋体" w:eastAsia="宋体" w:hint="default"/>
          <w:sz w:val="20"/>
          <w:szCs w:val="20"/>
        </w:rPr>
        <w:t>。</w:t>
      </w:r>
    </w:p>
    <w:p>
      <w:pPr>
        <w:spacing w:line="240" w:lineRule="auto" w:before="2"/>
        <w:ind w:right="0"/>
        <w:rPr>
          <w:rFonts w:ascii="宋体" w:hAnsi="宋体" w:cs="宋体" w:eastAsia="宋体" w:hint="default"/>
          <w:sz w:val="19"/>
          <w:szCs w:val="19"/>
        </w:rPr>
      </w:pPr>
    </w:p>
    <w:p>
      <w:pPr>
        <w:spacing w:line="312" w:lineRule="exact" w:before="0"/>
        <w:ind w:left="132" w:right="133" w:firstLine="401"/>
        <w:jc w:val="both"/>
        <w:rPr>
          <w:rFonts w:ascii="宋体" w:hAnsi="宋体" w:cs="宋体" w:eastAsia="宋体" w:hint="default"/>
          <w:sz w:val="20"/>
          <w:szCs w:val="20"/>
        </w:rPr>
      </w:pPr>
      <w:r>
        <w:rPr>
          <w:rFonts w:ascii="Times New Roman" w:hAnsi="Times New Roman" w:cs="Times New Roman" w:eastAsia="Times New Roman" w:hint="default"/>
          <w:sz w:val="20"/>
          <w:szCs w:val="20"/>
        </w:rPr>
        <w:t>2018</w:t>
      </w:r>
      <w:r>
        <w:rPr>
          <w:rFonts w:ascii="Times New Roman" w:hAnsi="Times New Roman" w:cs="Times New Roman" w:eastAsia="Times New Roman" w:hint="default"/>
          <w:spacing w:val="-17"/>
          <w:sz w:val="20"/>
          <w:szCs w:val="20"/>
        </w:rPr>
        <w:t> </w:t>
      </w:r>
      <w:r>
        <w:rPr>
          <w:rFonts w:ascii="宋体" w:hAnsi="宋体" w:cs="宋体" w:eastAsia="宋体" w:hint="default"/>
          <w:sz w:val="20"/>
          <w:szCs w:val="20"/>
        </w:rPr>
        <w:t>年下半年以来，受外部不确定性因素，电子下游总体需求趋缓，被动元件价格进入持续下滑，目前价 格基本企稳触底，近期电子设备商节前备货积极，部分被动元件交期延长，</w:t>
      </w:r>
      <w:r>
        <w:rPr>
          <w:rFonts w:ascii="Microsoft JhengHei" w:hAnsi="Microsoft JhengHei" w:cs="Microsoft JhengHei" w:eastAsia="Microsoft JhengHei" w:hint="default"/>
          <w:b/>
          <w:bCs/>
          <w:sz w:val="20"/>
          <w:szCs w:val="20"/>
        </w:rPr>
        <w:t>预计 </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手机及基站建设需求拉动 下，被动元件行业景气度中长期有望反转。</w:t>
      </w:r>
      <w:r>
        <w:rPr>
          <w:rFonts w:ascii="宋体" w:hAnsi="宋体" w:cs="宋体" w:eastAsia="宋体" w:hint="default"/>
          <w:sz w:val="20"/>
          <w:szCs w:val="20"/>
        </w:rPr>
        <w:t>中国</w:t>
      </w:r>
      <w:r>
        <w:rPr>
          <w:rFonts w:ascii="宋体" w:hAnsi="宋体" w:cs="宋体" w:eastAsia="宋体" w:hint="default"/>
          <w:spacing w:val="-83"/>
          <w:sz w:val="20"/>
          <w:szCs w:val="20"/>
        </w:rPr>
        <w:t> </w:t>
      </w:r>
      <w:r>
        <w:rPr>
          <w:rFonts w:ascii="Times New Roman" w:hAnsi="Times New Roman" w:cs="Times New Roman" w:eastAsia="Times New Roman" w:hint="default"/>
          <w:sz w:val="20"/>
          <w:szCs w:val="20"/>
        </w:rPr>
        <w:t>MLCC </w:t>
      </w:r>
      <w:r>
        <w:rPr>
          <w:rFonts w:ascii="宋体" w:hAnsi="宋体" w:cs="宋体" w:eastAsia="宋体" w:hint="default"/>
          <w:sz w:val="20"/>
          <w:szCs w:val="20"/>
        </w:rPr>
        <w:t>及电感企业经历多年经营已占据龙头地位，我们认为龙 头企业有望持续受益行业增长以及在国产替代趋势下的新品突破。</w:t>
      </w:r>
    </w:p>
    <w:p>
      <w:pPr>
        <w:spacing w:line="240" w:lineRule="auto" w:before="13"/>
        <w:ind w:right="0"/>
        <w:rPr>
          <w:rFonts w:ascii="宋体" w:hAnsi="宋体" w:cs="宋体" w:eastAsia="宋体" w:hint="default"/>
          <w:sz w:val="16"/>
          <w:szCs w:val="16"/>
        </w:rPr>
      </w:pPr>
    </w:p>
    <w:p>
      <w:pPr>
        <w:tabs>
          <w:tab w:pos="4988" w:val="left" w:leader="none"/>
        </w:tabs>
        <w:spacing w:before="0"/>
        <w:ind w:left="241" w:right="0" w:firstLine="0"/>
        <w:jc w:val="left"/>
        <w:rPr>
          <w:rFonts w:ascii="Microsoft JhengHei" w:hAnsi="Microsoft JhengHei" w:cs="Microsoft JhengHei" w:eastAsia="Microsoft JhengHei" w:hint="default"/>
          <w:sz w:val="18"/>
          <w:szCs w:val="18"/>
        </w:rPr>
      </w:pPr>
      <w:r>
        <w:rPr/>
        <w:pict>
          <v:shape style="position:absolute;margin-left:61.823994pt;margin-top:17.935232pt;width:471.45pt;height:34.7pt;mso-position-horizontal-relative:page;mso-position-vertical-relative:paragraph;z-index:1511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106"/>
                    <w:gridCol w:w="1744"/>
                    <w:gridCol w:w="1682"/>
                    <w:gridCol w:w="216"/>
                    <w:gridCol w:w="1143"/>
                    <w:gridCol w:w="1786"/>
                    <w:gridCol w:w="1738"/>
                  </w:tblGrid>
                  <w:tr>
                    <w:trPr>
                      <w:trHeight w:val="336" w:hRule="exact"/>
                    </w:trPr>
                    <w:tc>
                      <w:tcPr>
                        <w:tcW w:w="1106" w:type="dxa"/>
                        <w:tcBorders>
                          <w:top w:val="single" w:sz="4" w:space="0" w:color="367097"/>
                          <w:left w:val="nil" w:sz="6" w:space="0" w:color="auto"/>
                          <w:bottom w:val="nil" w:sz="6" w:space="0" w:color="auto"/>
                          <w:right w:val="nil" w:sz="6" w:space="0" w:color="auto"/>
                        </w:tcBorders>
                        <w:shd w:val="clear" w:color="auto" w:fill="FFB0B0"/>
                      </w:tcPr>
                      <w:p>
                        <w:pPr>
                          <w:pStyle w:val="TableParagraph"/>
                          <w:spacing w:line="286" w:lineRule="exact"/>
                          <w:ind w:left="302"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企业</w:t>
                        </w:r>
                        <w:r>
                          <w:rPr>
                            <w:rFonts w:ascii="Microsoft JhengHei" w:hAnsi="Microsoft JhengHei" w:cs="Microsoft JhengHei" w:eastAsia="Microsoft JhengHei" w:hint="default"/>
                            <w:sz w:val="18"/>
                            <w:szCs w:val="18"/>
                          </w:rPr>
                        </w:r>
                      </w:p>
                    </w:tc>
                    <w:tc>
                      <w:tcPr>
                        <w:tcW w:w="1744" w:type="dxa"/>
                        <w:tcBorders>
                          <w:top w:val="single" w:sz="4" w:space="0" w:color="367097"/>
                          <w:left w:val="nil" w:sz="6" w:space="0" w:color="auto"/>
                          <w:bottom w:val="nil" w:sz="6" w:space="0" w:color="auto"/>
                          <w:right w:val="nil" w:sz="6" w:space="0" w:color="auto"/>
                        </w:tcBorders>
                        <w:shd w:val="clear" w:color="auto" w:fill="FFB0B0"/>
                      </w:tcPr>
                      <w:p>
                        <w:pPr>
                          <w:pStyle w:val="TableParagraph"/>
                          <w:spacing w:line="286" w:lineRule="exact"/>
                          <w:ind w:right="136"/>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所属地区</w:t>
                        </w:r>
                        <w:r>
                          <w:rPr>
                            <w:rFonts w:ascii="Microsoft JhengHei" w:hAnsi="Microsoft JhengHei" w:cs="Microsoft JhengHei" w:eastAsia="Microsoft JhengHei" w:hint="default"/>
                            <w:sz w:val="18"/>
                            <w:szCs w:val="18"/>
                          </w:rPr>
                        </w:r>
                      </w:p>
                    </w:tc>
                    <w:tc>
                      <w:tcPr>
                        <w:tcW w:w="1682" w:type="dxa"/>
                        <w:tcBorders>
                          <w:top w:val="single" w:sz="4" w:space="0" w:color="367097"/>
                          <w:left w:val="nil" w:sz="6" w:space="0" w:color="auto"/>
                          <w:bottom w:val="nil" w:sz="6" w:space="0" w:color="auto"/>
                          <w:right w:val="nil" w:sz="6" w:space="0" w:color="auto"/>
                        </w:tcBorders>
                        <w:shd w:val="clear" w:color="auto" w:fill="FFB0B0"/>
                      </w:tcPr>
                      <w:p>
                        <w:pPr>
                          <w:pStyle w:val="TableParagraph"/>
                          <w:spacing w:line="286" w:lineRule="exact"/>
                          <w:ind w:left="20"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市占率</w:t>
                        </w:r>
                        <w:r>
                          <w:rPr>
                            <w:rFonts w:ascii="Microsoft JhengHei" w:hAnsi="Microsoft JhengHei" w:cs="Microsoft JhengHei" w:eastAsia="Microsoft JhengHei" w:hint="default"/>
                            <w:sz w:val="18"/>
                            <w:szCs w:val="18"/>
                          </w:rPr>
                        </w:r>
                      </w:p>
                    </w:tc>
                    <w:tc>
                      <w:tcPr>
                        <w:tcW w:w="216" w:type="dxa"/>
                        <w:vMerge w:val="restart"/>
                        <w:tcBorders>
                          <w:top w:val="single" w:sz="4" w:space="0" w:color="367097"/>
                          <w:left w:val="nil" w:sz="6" w:space="0" w:color="auto"/>
                          <w:right w:val="nil" w:sz="6" w:space="0" w:color="auto"/>
                        </w:tcBorders>
                      </w:tcPr>
                      <w:p>
                        <w:pPr/>
                      </w:p>
                    </w:tc>
                    <w:tc>
                      <w:tcPr>
                        <w:tcW w:w="1143" w:type="dxa"/>
                        <w:tcBorders>
                          <w:top w:val="single" w:sz="4" w:space="0" w:color="367097"/>
                          <w:left w:val="nil" w:sz="6" w:space="0" w:color="auto"/>
                          <w:bottom w:val="nil" w:sz="6" w:space="0" w:color="auto"/>
                          <w:right w:val="nil" w:sz="6" w:space="0" w:color="auto"/>
                        </w:tcBorders>
                        <w:shd w:val="clear" w:color="auto" w:fill="FFB0B0"/>
                      </w:tcPr>
                      <w:p>
                        <w:pPr>
                          <w:pStyle w:val="TableParagraph"/>
                          <w:spacing w:line="286" w:lineRule="exact"/>
                          <w:ind w:left="317"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企业</w:t>
                        </w:r>
                        <w:r>
                          <w:rPr>
                            <w:rFonts w:ascii="Microsoft JhengHei" w:hAnsi="Microsoft JhengHei" w:cs="Microsoft JhengHei" w:eastAsia="Microsoft JhengHei" w:hint="default"/>
                            <w:sz w:val="18"/>
                            <w:szCs w:val="18"/>
                          </w:rPr>
                        </w:r>
                      </w:p>
                    </w:tc>
                    <w:tc>
                      <w:tcPr>
                        <w:tcW w:w="1786" w:type="dxa"/>
                        <w:tcBorders>
                          <w:top w:val="single" w:sz="4" w:space="0" w:color="367097"/>
                          <w:left w:val="nil" w:sz="6" w:space="0" w:color="auto"/>
                          <w:bottom w:val="nil" w:sz="6" w:space="0" w:color="auto"/>
                          <w:right w:val="nil" w:sz="6" w:space="0" w:color="auto"/>
                        </w:tcBorders>
                        <w:shd w:val="clear" w:color="auto" w:fill="FFB0B0"/>
                      </w:tcPr>
                      <w:p>
                        <w:pPr>
                          <w:pStyle w:val="TableParagraph"/>
                          <w:spacing w:line="286" w:lineRule="exact"/>
                          <w:ind w:right="135"/>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所属地区</w:t>
                        </w:r>
                        <w:r>
                          <w:rPr>
                            <w:rFonts w:ascii="Microsoft JhengHei" w:hAnsi="Microsoft JhengHei" w:cs="Microsoft JhengHei" w:eastAsia="Microsoft JhengHei" w:hint="default"/>
                            <w:sz w:val="18"/>
                            <w:szCs w:val="18"/>
                          </w:rPr>
                        </w:r>
                      </w:p>
                    </w:tc>
                    <w:tc>
                      <w:tcPr>
                        <w:tcW w:w="1738" w:type="dxa"/>
                        <w:tcBorders>
                          <w:top w:val="single" w:sz="4" w:space="0" w:color="367097"/>
                          <w:left w:val="nil" w:sz="6" w:space="0" w:color="auto"/>
                          <w:bottom w:val="nil" w:sz="6" w:space="0" w:color="auto"/>
                          <w:right w:val="nil" w:sz="6" w:space="0" w:color="auto"/>
                        </w:tcBorders>
                        <w:shd w:val="clear" w:color="auto" w:fill="FFB0B0"/>
                      </w:tcPr>
                      <w:p>
                        <w:pPr>
                          <w:pStyle w:val="TableParagraph"/>
                          <w:spacing w:line="286" w:lineRule="exact"/>
                          <w:ind w:right="579"/>
                          <w:jc w:val="righ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市占率</w:t>
                        </w:r>
                        <w:r>
                          <w:rPr>
                            <w:rFonts w:ascii="Microsoft JhengHei" w:hAnsi="Microsoft JhengHei" w:cs="Microsoft JhengHei" w:eastAsia="Microsoft JhengHei" w:hint="default"/>
                            <w:sz w:val="18"/>
                            <w:szCs w:val="18"/>
                          </w:rPr>
                        </w:r>
                      </w:p>
                    </w:tc>
                  </w:tr>
                  <w:tr>
                    <w:trPr>
                      <w:trHeight w:val="348" w:hRule="exact"/>
                    </w:trPr>
                    <w:tc>
                      <w:tcPr>
                        <w:tcW w:w="110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9"/>
                          <w:ind w:left="299" w:right="0"/>
                          <w:jc w:val="left"/>
                          <w:rPr>
                            <w:rFonts w:ascii="宋体" w:hAnsi="宋体" w:cs="宋体" w:eastAsia="宋体" w:hint="default"/>
                            <w:sz w:val="18"/>
                            <w:szCs w:val="18"/>
                          </w:rPr>
                        </w:pPr>
                        <w:r>
                          <w:rPr>
                            <w:rFonts w:ascii="宋体" w:hAnsi="宋体" w:cs="宋体" w:eastAsia="宋体" w:hint="default"/>
                            <w:sz w:val="18"/>
                            <w:szCs w:val="18"/>
                          </w:rPr>
                          <w:t>村田</w:t>
                        </w:r>
                      </w:p>
                    </w:tc>
                    <w:tc>
                      <w:tcPr>
                        <w:tcW w:w="1744"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9"/>
                          <w:ind w:right="143"/>
                          <w:jc w:val="center"/>
                          <w:rPr>
                            <w:rFonts w:ascii="宋体" w:hAnsi="宋体" w:cs="宋体" w:eastAsia="宋体" w:hint="default"/>
                            <w:sz w:val="18"/>
                            <w:szCs w:val="18"/>
                          </w:rPr>
                        </w:pPr>
                        <w:r>
                          <w:rPr>
                            <w:rFonts w:ascii="宋体" w:hAnsi="宋体" w:cs="宋体" w:eastAsia="宋体" w:hint="default"/>
                            <w:sz w:val="18"/>
                            <w:szCs w:val="18"/>
                          </w:rPr>
                          <w:t>日本</w:t>
                        </w:r>
                      </w:p>
                    </w:tc>
                    <w:tc>
                      <w:tcPr>
                        <w:tcW w:w="168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91"/>
                          <w:ind w:left="13" w:right="0"/>
                          <w:jc w:val="center"/>
                          <w:rPr>
                            <w:rFonts w:ascii="Times New Roman" w:hAnsi="Times New Roman" w:cs="Times New Roman" w:eastAsia="Times New Roman" w:hint="default"/>
                            <w:sz w:val="18"/>
                            <w:szCs w:val="18"/>
                          </w:rPr>
                        </w:pPr>
                        <w:r>
                          <w:rPr>
                            <w:rFonts w:ascii="Times New Roman"/>
                            <w:sz w:val="18"/>
                          </w:rPr>
                          <w:t>23%</w:t>
                        </w:r>
                      </w:p>
                    </w:tc>
                    <w:tc>
                      <w:tcPr>
                        <w:tcW w:w="216" w:type="dxa"/>
                        <w:vMerge/>
                        <w:tcBorders>
                          <w:left w:val="nil" w:sz="6" w:space="0" w:color="auto"/>
                          <w:bottom w:val="nil" w:sz="6" w:space="0" w:color="auto"/>
                          <w:right w:val="nil" w:sz="6" w:space="0" w:color="auto"/>
                        </w:tcBorders>
                      </w:tcPr>
                      <w:p>
                        <w:pPr/>
                      </w:p>
                    </w:tc>
                    <w:tc>
                      <w:tcPr>
                        <w:tcW w:w="1143"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9"/>
                          <w:ind w:left="314" w:right="0"/>
                          <w:jc w:val="left"/>
                          <w:rPr>
                            <w:rFonts w:ascii="宋体" w:hAnsi="宋体" w:cs="宋体" w:eastAsia="宋体" w:hint="default"/>
                            <w:sz w:val="18"/>
                            <w:szCs w:val="18"/>
                          </w:rPr>
                        </w:pPr>
                        <w:r>
                          <w:rPr>
                            <w:rFonts w:ascii="宋体" w:hAnsi="宋体" w:cs="宋体" w:eastAsia="宋体" w:hint="default"/>
                            <w:sz w:val="18"/>
                            <w:szCs w:val="18"/>
                          </w:rPr>
                          <w:t>村田</w:t>
                        </w:r>
                      </w:p>
                    </w:tc>
                    <w:tc>
                      <w:tcPr>
                        <w:tcW w:w="1786"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49"/>
                          <w:ind w:right="142"/>
                          <w:jc w:val="center"/>
                          <w:rPr>
                            <w:rFonts w:ascii="宋体" w:hAnsi="宋体" w:cs="宋体" w:eastAsia="宋体" w:hint="default"/>
                            <w:sz w:val="18"/>
                            <w:szCs w:val="18"/>
                          </w:rPr>
                        </w:pPr>
                        <w:r>
                          <w:rPr>
                            <w:rFonts w:ascii="宋体" w:hAnsi="宋体" w:cs="宋体" w:eastAsia="宋体" w:hint="default"/>
                            <w:sz w:val="18"/>
                            <w:szCs w:val="18"/>
                          </w:rPr>
                          <w:t>日本</w:t>
                        </w:r>
                      </w:p>
                    </w:tc>
                    <w:tc>
                      <w:tcPr>
                        <w:tcW w:w="173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91"/>
                          <w:ind w:right="578"/>
                          <w:jc w:val="right"/>
                          <w:rPr>
                            <w:rFonts w:ascii="Times New Roman" w:hAnsi="Times New Roman" w:cs="Times New Roman" w:eastAsia="Times New Roman" w:hint="default"/>
                            <w:sz w:val="18"/>
                            <w:szCs w:val="18"/>
                          </w:rPr>
                        </w:pPr>
                        <w:r>
                          <w:rPr>
                            <w:rFonts w:ascii="Times New Roman"/>
                            <w:sz w:val="18"/>
                          </w:rPr>
                          <w:t>13.78%</w:t>
                        </w:r>
                      </w:p>
                    </w:tc>
                  </w:tr>
                </w:tbl>
                <w:p>
                  <w:pPr/>
                </w:p>
              </w:txbxContent>
            </v:textbox>
            <w10:wrap type="none"/>
          </v:shape>
        </w:pict>
      </w:r>
      <w:bookmarkStart w:name="_bookmark133" w:id="134"/>
      <w:bookmarkEnd w:id="134"/>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28</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MLCC</w:t>
      </w:r>
      <w:r>
        <w:rPr>
          <w:rFonts w:ascii="Arial" w:hAnsi="Arial" w:cs="Arial" w:eastAsia="Arial" w:hint="default"/>
          <w:b/>
          <w:bCs/>
          <w:spacing w:val="-8"/>
          <w:sz w:val="18"/>
          <w:szCs w:val="18"/>
        </w:rPr>
        <w:t> </w:t>
      </w:r>
      <w:r>
        <w:rPr>
          <w:rFonts w:ascii="Microsoft JhengHei" w:hAnsi="Microsoft JhengHei" w:cs="Microsoft JhengHei" w:eastAsia="Microsoft JhengHei" w:hint="default"/>
          <w:b/>
          <w:bCs/>
          <w:sz w:val="18"/>
          <w:szCs w:val="18"/>
        </w:rPr>
        <w:t>厂商市占率</w:t>
        <w:tab/>
      </w:r>
      <w:bookmarkStart w:name="_bookmark134" w:id="135"/>
      <w:bookmarkEnd w:id="135"/>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5"/>
          <w:sz w:val="18"/>
          <w:szCs w:val="18"/>
        </w:rPr>
        <w:t> </w:t>
      </w:r>
      <w:r>
        <w:rPr>
          <w:rFonts w:ascii="Arial" w:hAnsi="Arial" w:cs="Arial" w:eastAsia="Arial" w:hint="default"/>
          <w:b/>
          <w:bCs/>
          <w:sz w:val="18"/>
          <w:szCs w:val="18"/>
        </w:rPr>
        <w:t>29</w:t>
      </w:r>
      <w:r>
        <w:rPr>
          <w:rFonts w:ascii="Microsoft JhengHei" w:hAnsi="Microsoft JhengHei" w:cs="Microsoft JhengHei" w:eastAsia="Microsoft JhengHei" w:hint="default"/>
          <w:b/>
          <w:bCs/>
          <w:sz w:val="18"/>
          <w:szCs w:val="18"/>
        </w:rPr>
        <w:t>：电感厂商市占率</w:t>
      </w:r>
      <w:r>
        <w:rPr>
          <w:rFonts w:ascii="Microsoft JhengHei" w:hAnsi="Microsoft JhengHei" w:cs="Microsoft JhengHei" w:eastAsia="Microsoft JhengHei" w:hint="default"/>
          <w:sz w:val="18"/>
          <w:szCs w:val="18"/>
        </w:rPr>
      </w: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4" w:after="0"/>
        <w:ind w:right="0"/>
        <w:rPr>
          <w:rFonts w:ascii="Microsoft JhengHei" w:hAnsi="Microsoft JhengHei" w:cs="Microsoft JhengHei" w:eastAsia="Microsoft JhengHei" w:hint="default"/>
          <w:b/>
          <w:bCs/>
          <w:sz w:val="21"/>
          <w:szCs w:val="21"/>
        </w:rPr>
      </w:pPr>
    </w:p>
    <w:tbl>
      <w:tblPr>
        <w:tblW w:w="0" w:type="auto"/>
        <w:jc w:val="left"/>
        <w:tblInd w:w="236" w:type="dxa"/>
        <w:tblLayout w:type="fixed"/>
        <w:tblCellMar>
          <w:top w:w="0" w:type="dxa"/>
          <w:left w:w="0" w:type="dxa"/>
          <w:bottom w:w="0" w:type="dxa"/>
          <w:right w:w="0" w:type="dxa"/>
        </w:tblCellMar>
        <w:tblLook w:val="01E0"/>
      </w:tblPr>
      <w:tblGrid>
        <w:gridCol w:w="1282"/>
        <w:gridCol w:w="1530"/>
        <w:gridCol w:w="1720"/>
        <w:gridCol w:w="216"/>
        <w:gridCol w:w="1318"/>
        <w:gridCol w:w="1521"/>
        <w:gridCol w:w="1828"/>
      </w:tblGrid>
      <w:tr>
        <w:trPr>
          <w:trHeight w:val="348" w:hRule="exact"/>
        </w:trPr>
        <w:tc>
          <w:tcPr>
            <w:tcW w:w="1282" w:type="dxa"/>
            <w:tcBorders>
              <w:top w:val="nil" w:sz="6" w:space="0" w:color="auto"/>
              <w:left w:val="nil" w:sz="6" w:space="0" w:color="auto"/>
              <w:bottom w:val="nil" w:sz="6" w:space="0" w:color="auto"/>
              <w:right w:val="nil" w:sz="6" w:space="0" w:color="auto"/>
            </w:tcBorders>
          </w:tcPr>
          <w:p>
            <w:pPr>
              <w:pStyle w:val="TableParagraph"/>
              <w:spacing w:line="240" w:lineRule="auto" w:before="44"/>
              <w:ind w:left="117" w:right="0"/>
              <w:jc w:val="left"/>
              <w:rPr>
                <w:rFonts w:ascii="宋体" w:hAnsi="宋体" w:cs="宋体" w:eastAsia="宋体" w:hint="default"/>
                <w:sz w:val="18"/>
                <w:szCs w:val="18"/>
              </w:rPr>
            </w:pPr>
            <w:r>
              <w:rPr>
                <w:rFonts w:ascii="宋体" w:hAnsi="宋体" w:cs="宋体" w:eastAsia="宋体" w:hint="default"/>
                <w:sz w:val="18"/>
                <w:szCs w:val="18"/>
              </w:rPr>
              <w:t>三星电机</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44"/>
              <w:ind w:left="443" w:right="0"/>
              <w:jc w:val="left"/>
              <w:rPr>
                <w:rFonts w:ascii="宋体" w:hAnsi="宋体" w:cs="宋体" w:eastAsia="宋体" w:hint="default"/>
                <w:sz w:val="18"/>
                <w:szCs w:val="18"/>
              </w:rPr>
            </w:pPr>
            <w:r>
              <w:rPr>
                <w:rFonts w:ascii="宋体" w:hAnsi="宋体" w:cs="宋体" w:eastAsia="宋体" w:hint="default"/>
                <w:sz w:val="18"/>
                <w:szCs w:val="18"/>
              </w:rPr>
              <w:t>韩国</w:t>
            </w:r>
          </w:p>
        </w:tc>
        <w:tc>
          <w:tcPr>
            <w:tcW w:w="1720" w:type="dxa"/>
            <w:tcBorders>
              <w:top w:val="nil" w:sz="6" w:space="0" w:color="auto"/>
              <w:left w:val="nil" w:sz="6" w:space="0" w:color="auto"/>
              <w:bottom w:val="nil" w:sz="6" w:space="0" w:color="auto"/>
              <w:right w:val="nil" w:sz="6" w:space="0" w:color="auto"/>
            </w:tcBorders>
          </w:tcPr>
          <w:p>
            <w:pPr>
              <w:pStyle w:val="TableParagraph"/>
              <w:spacing w:line="240" w:lineRule="auto" w:before="86"/>
              <w:ind w:left="56" w:right="0"/>
              <w:jc w:val="center"/>
              <w:rPr>
                <w:rFonts w:ascii="Times New Roman" w:hAnsi="Times New Roman" w:cs="Times New Roman" w:eastAsia="Times New Roman" w:hint="default"/>
                <w:sz w:val="18"/>
                <w:szCs w:val="18"/>
              </w:rPr>
            </w:pPr>
            <w:r>
              <w:rPr>
                <w:rFonts w:ascii="Times New Roman"/>
                <w:sz w:val="18"/>
              </w:rPr>
              <w:t>20%</w:t>
            </w:r>
          </w:p>
        </w:tc>
        <w:tc>
          <w:tcPr>
            <w:tcW w:w="216" w:type="dxa"/>
            <w:tcBorders>
              <w:top w:val="nil" w:sz="6" w:space="0" w:color="auto"/>
              <w:left w:val="nil" w:sz="6" w:space="0" w:color="auto"/>
              <w:bottom w:val="nil" w:sz="6" w:space="0" w:color="auto"/>
              <w:right w:val="nil" w:sz="6" w:space="0" w:color="auto"/>
            </w:tcBorders>
          </w:tcPr>
          <w:p>
            <w:pPr/>
          </w:p>
        </w:tc>
        <w:tc>
          <w:tcPr>
            <w:tcW w:w="1318" w:type="dxa"/>
            <w:tcBorders>
              <w:top w:val="nil" w:sz="6" w:space="0" w:color="auto"/>
              <w:left w:val="nil" w:sz="6" w:space="0" w:color="auto"/>
              <w:bottom w:val="nil" w:sz="6" w:space="0" w:color="auto"/>
              <w:right w:val="nil" w:sz="6" w:space="0" w:color="auto"/>
            </w:tcBorders>
          </w:tcPr>
          <w:p>
            <w:pPr>
              <w:pStyle w:val="TableParagraph"/>
              <w:spacing w:line="240" w:lineRule="auto" w:before="86"/>
              <w:ind w:left="307" w:right="0"/>
              <w:jc w:val="left"/>
              <w:rPr>
                <w:rFonts w:ascii="Times New Roman" w:hAnsi="Times New Roman" w:cs="Times New Roman" w:eastAsia="Times New Roman" w:hint="default"/>
                <w:sz w:val="18"/>
                <w:szCs w:val="18"/>
              </w:rPr>
            </w:pPr>
            <w:r>
              <w:rPr>
                <w:rFonts w:ascii="Times New Roman"/>
                <w:sz w:val="18"/>
              </w:rPr>
              <w:t>TDK</w:t>
            </w:r>
          </w:p>
        </w:tc>
        <w:tc>
          <w:tcPr>
            <w:tcW w:w="1521" w:type="dxa"/>
            <w:tcBorders>
              <w:top w:val="nil" w:sz="6" w:space="0" w:color="auto"/>
              <w:left w:val="nil" w:sz="6" w:space="0" w:color="auto"/>
              <w:bottom w:val="nil" w:sz="6" w:space="0" w:color="auto"/>
              <w:right w:val="nil" w:sz="6" w:space="0" w:color="auto"/>
            </w:tcBorders>
          </w:tcPr>
          <w:p>
            <w:pPr>
              <w:pStyle w:val="TableParagraph"/>
              <w:spacing w:line="240" w:lineRule="auto" w:before="44"/>
              <w:ind w:right="232"/>
              <w:jc w:val="center"/>
              <w:rPr>
                <w:rFonts w:ascii="宋体" w:hAnsi="宋体" w:cs="宋体" w:eastAsia="宋体" w:hint="default"/>
                <w:sz w:val="18"/>
                <w:szCs w:val="18"/>
              </w:rPr>
            </w:pPr>
            <w:r>
              <w:rPr>
                <w:rFonts w:ascii="宋体" w:hAnsi="宋体" w:cs="宋体" w:eastAsia="宋体" w:hint="default"/>
                <w:sz w:val="18"/>
                <w:szCs w:val="18"/>
              </w:rPr>
              <w:t>日本</w:t>
            </w:r>
          </w:p>
        </w:tc>
        <w:tc>
          <w:tcPr>
            <w:tcW w:w="1828" w:type="dxa"/>
            <w:tcBorders>
              <w:top w:val="nil" w:sz="6" w:space="0" w:color="auto"/>
              <w:left w:val="nil" w:sz="6" w:space="0" w:color="auto"/>
              <w:bottom w:val="nil" w:sz="6" w:space="0" w:color="auto"/>
              <w:right w:val="nil" w:sz="6" w:space="0" w:color="auto"/>
            </w:tcBorders>
          </w:tcPr>
          <w:p>
            <w:pPr>
              <w:pStyle w:val="TableParagraph"/>
              <w:spacing w:line="240" w:lineRule="auto" w:before="86"/>
              <w:ind w:right="575"/>
              <w:jc w:val="right"/>
              <w:rPr>
                <w:rFonts w:ascii="Times New Roman" w:hAnsi="Times New Roman" w:cs="Times New Roman" w:eastAsia="Times New Roman" w:hint="default"/>
                <w:sz w:val="18"/>
                <w:szCs w:val="18"/>
              </w:rPr>
            </w:pPr>
            <w:r>
              <w:rPr>
                <w:rFonts w:ascii="Times New Roman"/>
                <w:sz w:val="18"/>
              </w:rPr>
              <w:t>13.42%</w:t>
            </w:r>
          </w:p>
        </w:tc>
      </w:tr>
      <w:tr>
        <w:trPr>
          <w:trHeight w:val="336" w:hRule="exact"/>
        </w:trPr>
        <w:tc>
          <w:tcPr>
            <w:tcW w:w="128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76"/>
              <w:ind w:left="292" w:right="0"/>
              <w:jc w:val="left"/>
              <w:rPr>
                <w:rFonts w:ascii="Times New Roman" w:hAnsi="Times New Roman" w:cs="Times New Roman" w:eastAsia="Times New Roman" w:hint="default"/>
                <w:sz w:val="18"/>
                <w:szCs w:val="18"/>
              </w:rPr>
            </w:pPr>
            <w:r>
              <w:rPr>
                <w:rFonts w:ascii="Times New Roman"/>
                <w:sz w:val="18"/>
              </w:rPr>
              <w:t>TDK</w:t>
            </w:r>
          </w:p>
        </w:tc>
        <w:tc>
          <w:tcPr>
            <w:tcW w:w="153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34"/>
              <w:ind w:left="443" w:right="0"/>
              <w:jc w:val="left"/>
              <w:rPr>
                <w:rFonts w:ascii="宋体" w:hAnsi="宋体" w:cs="宋体" w:eastAsia="宋体" w:hint="default"/>
                <w:sz w:val="18"/>
                <w:szCs w:val="18"/>
              </w:rPr>
            </w:pPr>
            <w:r>
              <w:rPr>
                <w:rFonts w:ascii="宋体" w:hAnsi="宋体" w:cs="宋体" w:eastAsia="宋体" w:hint="default"/>
                <w:sz w:val="18"/>
                <w:szCs w:val="18"/>
              </w:rPr>
              <w:t>日本</w:t>
            </w:r>
          </w:p>
        </w:tc>
        <w:tc>
          <w:tcPr>
            <w:tcW w:w="172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76"/>
              <w:ind w:left="56" w:right="0"/>
              <w:jc w:val="center"/>
              <w:rPr>
                <w:rFonts w:ascii="Times New Roman" w:hAnsi="Times New Roman" w:cs="Times New Roman" w:eastAsia="Times New Roman" w:hint="default"/>
                <w:sz w:val="18"/>
                <w:szCs w:val="18"/>
              </w:rPr>
            </w:pPr>
            <w:r>
              <w:rPr>
                <w:rFonts w:ascii="Times New Roman"/>
                <w:sz w:val="18"/>
              </w:rPr>
              <w:t>10%</w:t>
            </w:r>
          </w:p>
        </w:tc>
        <w:tc>
          <w:tcPr>
            <w:tcW w:w="216" w:type="dxa"/>
            <w:tcBorders>
              <w:top w:val="nil" w:sz="6" w:space="0" w:color="auto"/>
              <w:left w:val="nil" w:sz="6" w:space="0" w:color="auto"/>
              <w:bottom w:val="nil" w:sz="6" w:space="0" w:color="auto"/>
              <w:right w:val="nil" w:sz="6" w:space="0" w:color="auto"/>
            </w:tcBorders>
          </w:tcPr>
          <w:p>
            <w:pPr/>
          </w:p>
        </w:tc>
        <w:tc>
          <w:tcPr>
            <w:tcW w:w="131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34"/>
              <w:ind w:left="132" w:right="0"/>
              <w:jc w:val="left"/>
              <w:rPr>
                <w:rFonts w:ascii="宋体" w:hAnsi="宋体" w:cs="宋体" w:eastAsia="宋体" w:hint="default"/>
                <w:sz w:val="18"/>
                <w:szCs w:val="18"/>
              </w:rPr>
            </w:pPr>
            <w:r>
              <w:rPr>
                <w:rFonts w:ascii="宋体" w:hAnsi="宋体" w:cs="宋体" w:eastAsia="宋体" w:hint="default"/>
                <w:sz w:val="18"/>
                <w:szCs w:val="18"/>
              </w:rPr>
              <w:t>太阳诱电</w:t>
            </w:r>
          </w:p>
        </w:tc>
        <w:tc>
          <w:tcPr>
            <w:tcW w:w="152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34"/>
              <w:ind w:right="227"/>
              <w:jc w:val="center"/>
              <w:rPr>
                <w:rFonts w:ascii="宋体" w:hAnsi="宋体" w:cs="宋体" w:eastAsia="宋体" w:hint="default"/>
                <w:sz w:val="18"/>
                <w:szCs w:val="18"/>
              </w:rPr>
            </w:pPr>
            <w:r>
              <w:rPr>
                <w:rFonts w:ascii="宋体" w:hAnsi="宋体" w:cs="宋体" w:eastAsia="宋体" w:hint="default"/>
                <w:sz w:val="18"/>
                <w:szCs w:val="18"/>
              </w:rPr>
              <w:t>日本</w:t>
            </w:r>
          </w:p>
        </w:tc>
        <w:tc>
          <w:tcPr>
            <w:tcW w:w="182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76"/>
              <w:ind w:right="575"/>
              <w:jc w:val="right"/>
              <w:rPr>
                <w:rFonts w:ascii="Times New Roman" w:hAnsi="Times New Roman" w:cs="Times New Roman" w:eastAsia="Times New Roman" w:hint="default"/>
                <w:sz w:val="18"/>
                <w:szCs w:val="18"/>
              </w:rPr>
            </w:pPr>
            <w:r>
              <w:rPr>
                <w:rFonts w:ascii="Times New Roman"/>
                <w:sz w:val="18"/>
              </w:rPr>
              <w:t>13.22%</w:t>
            </w:r>
          </w:p>
        </w:tc>
      </w:tr>
      <w:tr>
        <w:trPr>
          <w:trHeight w:val="350" w:hRule="exact"/>
        </w:trPr>
        <w:tc>
          <w:tcPr>
            <w:tcW w:w="1282" w:type="dxa"/>
            <w:tcBorders>
              <w:top w:val="nil" w:sz="6" w:space="0" w:color="auto"/>
              <w:left w:val="nil" w:sz="6" w:space="0" w:color="auto"/>
              <w:bottom w:val="nil" w:sz="6" w:space="0" w:color="auto"/>
              <w:right w:val="nil" w:sz="6" w:space="0" w:color="auto"/>
            </w:tcBorders>
          </w:tcPr>
          <w:p>
            <w:pPr>
              <w:pStyle w:val="TableParagraph"/>
              <w:spacing w:line="240" w:lineRule="auto" w:before="49"/>
              <w:ind w:left="117" w:right="0"/>
              <w:jc w:val="left"/>
              <w:rPr>
                <w:rFonts w:ascii="宋体" w:hAnsi="宋体" w:cs="宋体" w:eastAsia="宋体" w:hint="default"/>
                <w:sz w:val="18"/>
                <w:szCs w:val="18"/>
              </w:rPr>
            </w:pPr>
            <w:r>
              <w:rPr>
                <w:rFonts w:ascii="宋体" w:hAnsi="宋体" w:cs="宋体" w:eastAsia="宋体" w:hint="default"/>
                <w:sz w:val="18"/>
                <w:szCs w:val="18"/>
              </w:rPr>
              <w:t>太阳诱电</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49"/>
              <w:ind w:left="441" w:right="0"/>
              <w:jc w:val="left"/>
              <w:rPr>
                <w:rFonts w:ascii="宋体" w:hAnsi="宋体" w:cs="宋体" w:eastAsia="宋体" w:hint="default"/>
                <w:sz w:val="18"/>
                <w:szCs w:val="18"/>
              </w:rPr>
            </w:pPr>
            <w:r>
              <w:rPr>
                <w:rFonts w:ascii="宋体" w:hAnsi="宋体" w:cs="宋体" w:eastAsia="宋体" w:hint="default"/>
                <w:sz w:val="18"/>
                <w:szCs w:val="18"/>
              </w:rPr>
              <w:t>日本</w:t>
            </w:r>
          </w:p>
        </w:tc>
        <w:tc>
          <w:tcPr>
            <w:tcW w:w="1720" w:type="dxa"/>
            <w:tcBorders>
              <w:top w:val="nil" w:sz="6" w:space="0" w:color="auto"/>
              <w:left w:val="nil" w:sz="6" w:space="0" w:color="auto"/>
              <w:bottom w:val="nil" w:sz="6" w:space="0" w:color="auto"/>
              <w:right w:val="nil" w:sz="6" w:space="0" w:color="auto"/>
            </w:tcBorders>
          </w:tcPr>
          <w:p>
            <w:pPr>
              <w:pStyle w:val="TableParagraph"/>
              <w:spacing w:line="240" w:lineRule="auto" w:before="91"/>
              <w:ind w:left="56" w:right="0"/>
              <w:jc w:val="center"/>
              <w:rPr>
                <w:rFonts w:ascii="Times New Roman" w:hAnsi="Times New Roman" w:cs="Times New Roman" w:eastAsia="Times New Roman" w:hint="default"/>
                <w:sz w:val="18"/>
                <w:szCs w:val="18"/>
              </w:rPr>
            </w:pPr>
            <w:r>
              <w:rPr>
                <w:rFonts w:ascii="Times New Roman"/>
                <w:sz w:val="18"/>
              </w:rPr>
              <w:t>10%</w:t>
            </w:r>
          </w:p>
        </w:tc>
        <w:tc>
          <w:tcPr>
            <w:tcW w:w="216" w:type="dxa"/>
            <w:tcBorders>
              <w:top w:val="nil" w:sz="6" w:space="0" w:color="auto"/>
              <w:left w:val="nil" w:sz="6" w:space="0" w:color="auto"/>
              <w:bottom w:val="nil" w:sz="6" w:space="0" w:color="auto"/>
              <w:right w:val="nil" w:sz="6" w:space="0" w:color="auto"/>
            </w:tcBorders>
          </w:tcPr>
          <w:p>
            <w:pPr/>
          </w:p>
        </w:tc>
        <w:tc>
          <w:tcPr>
            <w:tcW w:w="1318" w:type="dxa"/>
            <w:tcBorders>
              <w:top w:val="nil" w:sz="6" w:space="0" w:color="auto"/>
              <w:left w:val="nil" w:sz="6" w:space="0" w:color="auto"/>
              <w:bottom w:val="nil" w:sz="6" w:space="0" w:color="auto"/>
              <w:right w:val="nil" w:sz="6" w:space="0" w:color="auto"/>
            </w:tcBorders>
          </w:tcPr>
          <w:p>
            <w:pPr>
              <w:pStyle w:val="TableParagraph"/>
              <w:spacing w:line="240" w:lineRule="auto" w:before="49"/>
              <w:ind w:left="220" w:right="0"/>
              <w:jc w:val="left"/>
              <w:rPr>
                <w:rFonts w:ascii="宋体" w:hAnsi="宋体" w:cs="宋体" w:eastAsia="宋体" w:hint="default"/>
                <w:sz w:val="18"/>
                <w:szCs w:val="18"/>
              </w:rPr>
            </w:pPr>
            <w:r>
              <w:rPr>
                <w:rFonts w:ascii="宋体" w:hAnsi="宋体" w:cs="宋体" w:eastAsia="宋体" w:hint="default"/>
                <w:sz w:val="18"/>
                <w:szCs w:val="18"/>
              </w:rPr>
              <w:t>奇力新</w:t>
            </w:r>
          </w:p>
        </w:tc>
        <w:tc>
          <w:tcPr>
            <w:tcW w:w="1521" w:type="dxa"/>
            <w:tcBorders>
              <w:top w:val="nil" w:sz="6" w:space="0" w:color="auto"/>
              <w:left w:val="nil" w:sz="6" w:space="0" w:color="auto"/>
              <w:bottom w:val="nil" w:sz="6" w:space="0" w:color="auto"/>
              <w:right w:val="nil" w:sz="6" w:space="0" w:color="auto"/>
            </w:tcBorders>
          </w:tcPr>
          <w:p>
            <w:pPr>
              <w:pStyle w:val="TableParagraph"/>
              <w:spacing w:line="240" w:lineRule="auto" w:before="49"/>
              <w:ind w:right="232"/>
              <w:jc w:val="center"/>
              <w:rPr>
                <w:rFonts w:ascii="宋体" w:hAnsi="宋体" w:cs="宋体" w:eastAsia="宋体" w:hint="default"/>
                <w:sz w:val="18"/>
                <w:szCs w:val="18"/>
              </w:rPr>
            </w:pPr>
            <w:r>
              <w:rPr>
                <w:rFonts w:ascii="宋体" w:hAnsi="宋体" w:cs="宋体" w:eastAsia="宋体" w:hint="default"/>
                <w:sz w:val="18"/>
                <w:szCs w:val="18"/>
              </w:rPr>
              <w:t>台湾</w:t>
            </w:r>
          </w:p>
        </w:tc>
        <w:tc>
          <w:tcPr>
            <w:tcW w:w="1828" w:type="dxa"/>
            <w:tcBorders>
              <w:top w:val="nil" w:sz="6" w:space="0" w:color="auto"/>
              <w:left w:val="nil" w:sz="6" w:space="0" w:color="auto"/>
              <w:bottom w:val="nil" w:sz="6" w:space="0" w:color="auto"/>
              <w:right w:val="nil" w:sz="6" w:space="0" w:color="auto"/>
            </w:tcBorders>
          </w:tcPr>
          <w:p>
            <w:pPr>
              <w:pStyle w:val="TableParagraph"/>
              <w:spacing w:line="240" w:lineRule="auto" w:before="91"/>
              <w:ind w:right="623"/>
              <w:jc w:val="right"/>
              <w:rPr>
                <w:rFonts w:ascii="Times New Roman" w:hAnsi="Times New Roman" w:cs="Times New Roman" w:eastAsia="Times New Roman" w:hint="default"/>
                <w:sz w:val="18"/>
                <w:szCs w:val="18"/>
              </w:rPr>
            </w:pPr>
            <w:r>
              <w:rPr>
                <w:rFonts w:ascii="Times New Roman"/>
                <w:sz w:val="18"/>
              </w:rPr>
              <w:t>7.01%</w:t>
            </w:r>
          </w:p>
        </w:tc>
      </w:tr>
      <w:tr>
        <w:trPr>
          <w:trHeight w:val="428" w:hRule="exact"/>
        </w:trPr>
        <w:tc>
          <w:tcPr>
            <w:tcW w:w="1282"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2"/>
              <w:ind w:left="299" w:right="0"/>
              <w:jc w:val="left"/>
              <w:rPr>
                <w:rFonts w:ascii="宋体" w:hAnsi="宋体" w:cs="宋体" w:eastAsia="宋体" w:hint="default"/>
                <w:sz w:val="18"/>
                <w:szCs w:val="18"/>
              </w:rPr>
            </w:pPr>
            <w:r>
              <w:rPr>
                <w:rFonts w:ascii="宋体" w:hAnsi="宋体" w:cs="宋体" w:eastAsia="宋体" w:hint="default"/>
                <w:sz w:val="18"/>
                <w:szCs w:val="18"/>
              </w:rPr>
              <w:t>国巨</w:t>
            </w:r>
          </w:p>
        </w:tc>
        <w:tc>
          <w:tcPr>
            <w:tcW w:w="153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64"/>
              <w:ind w:left="448" w:right="0"/>
              <w:jc w:val="left"/>
              <w:rPr>
                <w:rFonts w:ascii="宋体" w:hAnsi="宋体" w:cs="宋体" w:eastAsia="宋体" w:hint="default"/>
                <w:sz w:val="18"/>
                <w:szCs w:val="18"/>
              </w:rPr>
            </w:pPr>
            <w:r>
              <w:rPr>
                <w:rFonts w:ascii="宋体" w:hAnsi="宋体" w:cs="宋体" w:eastAsia="宋体" w:hint="default"/>
                <w:sz w:val="18"/>
                <w:szCs w:val="18"/>
              </w:rPr>
              <w:t>台湾</w:t>
            </w:r>
          </w:p>
        </w:tc>
        <w:tc>
          <w:tcPr>
            <w:tcW w:w="172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6"/>
              <w:ind w:left="52" w:right="0"/>
              <w:jc w:val="center"/>
              <w:rPr>
                <w:rFonts w:ascii="Times New Roman" w:hAnsi="Times New Roman" w:cs="Times New Roman" w:eastAsia="Times New Roman" w:hint="default"/>
                <w:sz w:val="18"/>
                <w:szCs w:val="18"/>
              </w:rPr>
            </w:pPr>
            <w:r>
              <w:rPr>
                <w:rFonts w:ascii="Times New Roman"/>
                <w:sz w:val="18"/>
              </w:rPr>
              <w:t>11%</w:t>
            </w:r>
          </w:p>
        </w:tc>
        <w:tc>
          <w:tcPr>
            <w:tcW w:w="216" w:type="dxa"/>
            <w:tcBorders>
              <w:top w:val="nil" w:sz="6" w:space="0" w:color="auto"/>
              <w:left w:val="nil" w:sz="6" w:space="0" w:color="auto"/>
              <w:bottom w:val="nil" w:sz="6" w:space="0" w:color="auto"/>
              <w:right w:val="nil" w:sz="6" w:space="0" w:color="auto"/>
            </w:tcBorders>
          </w:tcPr>
          <w:p>
            <w:pPr/>
          </w:p>
        </w:tc>
        <w:tc>
          <w:tcPr>
            <w:tcW w:w="131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12"/>
              <w:ind w:left="134" w:right="0"/>
              <w:jc w:val="left"/>
              <w:rPr>
                <w:rFonts w:ascii="宋体" w:hAnsi="宋体" w:cs="宋体" w:eastAsia="宋体" w:hint="default"/>
                <w:sz w:val="18"/>
                <w:szCs w:val="18"/>
              </w:rPr>
            </w:pPr>
            <w:r>
              <w:rPr>
                <w:rFonts w:ascii="宋体" w:hAnsi="宋体" w:cs="宋体" w:eastAsia="宋体" w:hint="default"/>
                <w:sz w:val="18"/>
                <w:szCs w:val="18"/>
              </w:rPr>
              <w:t>顺络电子</w:t>
            </w:r>
          </w:p>
        </w:tc>
        <w:tc>
          <w:tcPr>
            <w:tcW w:w="152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64"/>
              <w:ind w:right="222"/>
              <w:jc w:val="center"/>
              <w:rPr>
                <w:rFonts w:ascii="宋体" w:hAnsi="宋体" w:cs="宋体" w:eastAsia="宋体" w:hint="default"/>
                <w:sz w:val="18"/>
                <w:szCs w:val="18"/>
              </w:rPr>
            </w:pPr>
            <w:r>
              <w:rPr>
                <w:rFonts w:ascii="宋体" w:hAnsi="宋体" w:cs="宋体" w:eastAsia="宋体" w:hint="default"/>
                <w:sz w:val="18"/>
                <w:szCs w:val="18"/>
              </w:rPr>
              <w:t>大陆</w:t>
            </w:r>
          </w:p>
        </w:tc>
        <w:tc>
          <w:tcPr>
            <w:tcW w:w="1828"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6"/>
              <w:ind w:right="623"/>
              <w:jc w:val="right"/>
              <w:rPr>
                <w:rFonts w:ascii="Times New Roman" w:hAnsi="Times New Roman" w:cs="Times New Roman" w:eastAsia="Times New Roman" w:hint="default"/>
                <w:sz w:val="18"/>
                <w:szCs w:val="18"/>
              </w:rPr>
            </w:pPr>
            <w:r>
              <w:rPr>
                <w:rFonts w:ascii="Times New Roman"/>
                <w:sz w:val="18"/>
              </w:rPr>
              <w:t>6.69%</w:t>
            </w:r>
          </w:p>
        </w:tc>
      </w:tr>
      <w:tr>
        <w:trPr>
          <w:trHeight w:val="338" w:hRule="exact"/>
        </w:trPr>
        <w:tc>
          <w:tcPr>
            <w:tcW w:w="128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06" w:right="0"/>
              <w:jc w:val="left"/>
              <w:rPr>
                <w:rFonts w:ascii="宋体" w:hAnsi="宋体" w:cs="宋体" w:eastAsia="宋体" w:hint="default"/>
                <w:sz w:val="18"/>
                <w:szCs w:val="18"/>
              </w:rPr>
            </w:pPr>
            <w:r>
              <w:rPr>
                <w:rFonts w:ascii="宋体" w:hAnsi="宋体" w:cs="宋体" w:eastAsia="宋体" w:hint="default"/>
                <w:sz w:val="18"/>
                <w:szCs w:val="18"/>
              </w:rPr>
              <w:t>华新科</w:t>
            </w:r>
          </w:p>
        </w:tc>
        <w:tc>
          <w:tcPr>
            <w:tcW w:w="1530" w:type="dxa"/>
            <w:tcBorders>
              <w:top w:val="nil" w:sz="6" w:space="0" w:color="auto"/>
              <w:left w:val="nil" w:sz="6" w:space="0" w:color="auto"/>
              <w:bottom w:val="nil" w:sz="6" w:space="0" w:color="auto"/>
              <w:right w:val="nil" w:sz="6" w:space="0" w:color="auto"/>
            </w:tcBorders>
          </w:tcPr>
          <w:p>
            <w:pPr>
              <w:pStyle w:val="TableParagraph"/>
              <w:spacing w:line="240" w:lineRule="auto" w:before="34"/>
              <w:ind w:left="446" w:right="0"/>
              <w:jc w:val="left"/>
              <w:rPr>
                <w:rFonts w:ascii="宋体" w:hAnsi="宋体" w:cs="宋体" w:eastAsia="宋体" w:hint="default"/>
                <w:sz w:val="18"/>
                <w:szCs w:val="18"/>
              </w:rPr>
            </w:pPr>
            <w:r>
              <w:rPr>
                <w:rFonts w:ascii="宋体" w:hAnsi="宋体" w:cs="宋体" w:eastAsia="宋体" w:hint="default"/>
                <w:sz w:val="18"/>
                <w:szCs w:val="18"/>
              </w:rPr>
              <w:t>台湾</w:t>
            </w:r>
          </w:p>
        </w:tc>
        <w:tc>
          <w:tcPr>
            <w:tcW w:w="1720" w:type="dxa"/>
            <w:tcBorders>
              <w:top w:val="nil" w:sz="6" w:space="0" w:color="auto"/>
              <w:left w:val="nil" w:sz="6" w:space="0" w:color="auto"/>
              <w:bottom w:val="nil" w:sz="6" w:space="0" w:color="auto"/>
              <w:right w:val="nil" w:sz="6" w:space="0" w:color="auto"/>
            </w:tcBorders>
          </w:tcPr>
          <w:p>
            <w:pPr>
              <w:pStyle w:val="TableParagraph"/>
              <w:spacing w:line="240" w:lineRule="auto" w:before="76"/>
              <w:ind w:left="56" w:right="0"/>
              <w:jc w:val="center"/>
              <w:rPr>
                <w:rFonts w:ascii="Times New Roman" w:hAnsi="Times New Roman" w:cs="Times New Roman" w:eastAsia="Times New Roman" w:hint="default"/>
                <w:sz w:val="18"/>
                <w:szCs w:val="18"/>
              </w:rPr>
            </w:pPr>
            <w:r>
              <w:rPr>
                <w:rFonts w:ascii="Times New Roman"/>
                <w:sz w:val="18"/>
              </w:rPr>
              <w:t>9%</w:t>
            </w:r>
          </w:p>
        </w:tc>
        <w:tc>
          <w:tcPr>
            <w:tcW w:w="216" w:type="dxa"/>
            <w:tcBorders>
              <w:top w:val="nil" w:sz="6" w:space="0" w:color="auto"/>
              <w:left w:val="nil" w:sz="6" w:space="0" w:color="auto"/>
              <w:bottom w:val="nil" w:sz="6" w:space="0" w:color="auto"/>
              <w:right w:val="nil" w:sz="6" w:space="0" w:color="auto"/>
            </w:tcBorders>
          </w:tcPr>
          <w:p>
            <w:pPr/>
          </w:p>
        </w:tc>
        <w:tc>
          <w:tcPr>
            <w:tcW w:w="1318"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12" w:right="0"/>
              <w:jc w:val="left"/>
              <w:rPr>
                <w:rFonts w:ascii="宋体" w:hAnsi="宋体" w:cs="宋体" w:eastAsia="宋体" w:hint="default"/>
                <w:sz w:val="18"/>
                <w:szCs w:val="18"/>
              </w:rPr>
            </w:pPr>
            <w:r>
              <w:rPr>
                <w:rFonts w:ascii="宋体" w:hAnsi="宋体" w:cs="宋体" w:eastAsia="宋体" w:hint="default"/>
                <w:sz w:val="18"/>
                <w:szCs w:val="18"/>
              </w:rPr>
              <w:t>美磊</w:t>
            </w:r>
          </w:p>
        </w:tc>
        <w:tc>
          <w:tcPr>
            <w:tcW w:w="1521" w:type="dxa"/>
            <w:tcBorders>
              <w:top w:val="nil" w:sz="6" w:space="0" w:color="auto"/>
              <w:left w:val="nil" w:sz="6" w:space="0" w:color="auto"/>
              <w:bottom w:val="nil" w:sz="6" w:space="0" w:color="auto"/>
              <w:right w:val="nil" w:sz="6" w:space="0" w:color="auto"/>
            </w:tcBorders>
          </w:tcPr>
          <w:p>
            <w:pPr>
              <w:pStyle w:val="TableParagraph"/>
              <w:spacing w:line="240" w:lineRule="auto" w:before="34"/>
              <w:ind w:right="222"/>
              <w:jc w:val="center"/>
              <w:rPr>
                <w:rFonts w:ascii="宋体" w:hAnsi="宋体" w:cs="宋体" w:eastAsia="宋体" w:hint="default"/>
                <w:sz w:val="18"/>
                <w:szCs w:val="18"/>
              </w:rPr>
            </w:pPr>
            <w:r>
              <w:rPr>
                <w:rFonts w:ascii="宋体" w:hAnsi="宋体" w:cs="宋体" w:eastAsia="宋体" w:hint="default"/>
                <w:sz w:val="18"/>
                <w:szCs w:val="18"/>
              </w:rPr>
              <w:t>台湾</w:t>
            </w:r>
          </w:p>
        </w:tc>
        <w:tc>
          <w:tcPr>
            <w:tcW w:w="1828" w:type="dxa"/>
            <w:tcBorders>
              <w:top w:val="nil" w:sz="6" w:space="0" w:color="auto"/>
              <w:left w:val="nil" w:sz="6" w:space="0" w:color="auto"/>
              <w:bottom w:val="nil" w:sz="6" w:space="0" w:color="auto"/>
              <w:right w:val="nil" w:sz="6" w:space="0" w:color="auto"/>
            </w:tcBorders>
          </w:tcPr>
          <w:p>
            <w:pPr>
              <w:pStyle w:val="TableParagraph"/>
              <w:spacing w:line="240" w:lineRule="auto" w:before="76"/>
              <w:ind w:right="620"/>
              <w:jc w:val="right"/>
              <w:rPr>
                <w:rFonts w:ascii="Times New Roman" w:hAnsi="Times New Roman" w:cs="Times New Roman" w:eastAsia="Times New Roman" w:hint="default"/>
                <w:sz w:val="18"/>
                <w:szCs w:val="18"/>
              </w:rPr>
            </w:pPr>
            <w:r>
              <w:rPr>
                <w:rFonts w:ascii="Times New Roman"/>
                <w:sz w:val="18"/>
              </w:rPr>
              <w:t>4.00%</w:t>
            </w:r>
          </w:p>
        </w:tc>
      </w:tr>
      <w:tr>
        <w:trPr>
          <w:trHeight w:val="557" w:hRule="exact"/>
        </w:trPr>
        <w:tc>
          <w:tcPr>
            <w:tcW w:w="1282"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1"/>
                <w:szCs w:val="11"/>
              </w:rPr>
            </w:pPr>
          </w:p>
          <w:p>
            <w:pPr>
              <w:pStyle w:val="TableParagraph"/>
              <w:spacing w:line="240" w:lineRule="auto"/>
              <w:ind w:left="119" w:right="0"/>
              <w:jc w:val="left"/>
              <w:rPr>
                <w:rFonts w:ascii="宋体" w:hAnsi="宋体" w:cs="宋体" w:eastAsia="宋体" w:hint="default"/>
                <w:sz w:val="18"/>
                <w:szCs w:val="18"/>
              </w:rPr>
            </w:pPr>
            <w:r>
              <w:rPr>
                <w:rFonts w:ascii="宋体" w:hAnsi="宋体" w:cs="宋体" w:eastAsia="宋体" w:hint="default"/>
                <w:sz w:val="18"/>
                <w:szCs w:val="18"/>
              </w:rPr>
              <w:t>风华高科</w:t>
            </w:r>
          </w:p>
        </w:tc>
        <w:tc>
          <w:tcPr>
            <w:tcW w:w="1530"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8"/>
              <w:ind w:right="0"/>
              <w:jc w:val="left"/>
              <w:rPr>
                <w:rFonts w:ascii="Microsoft JhengHei" w:hAnsi="Microsoft JhengHei" w:cs="Microsoft JhengHei" w:eastAsia="Microsoft JhengHei" w:hint="default"/>
                <w:b/>
                <w:bCs/>
                <w:sz w:val="9"/>
                <w:szCs w:val="9"/>
              </w:rPr>
            </w:pPr>
          </w:p>
          <w:p>
            <w:pPr>
              <w:pStyle w:val="TableParagraph"/>
              <w:spacing w:line="240" w:lineRule="auto"/>
              <w:ind w:left="446" w:right="0"/>
              <w:jc w:val="left"/>
              <w:rPr>
                <w:rFonts w:ascii="宋体" w:hAnsi="宋体" w:cs="宋体" w:eastAsia="宋体" w:hint="default"/>
                <w:sz w:val="18"/>
                <w:szCs w:val="18"/>
              </w:rPr>
            </w:pPr>
            <w:r>
              <w:rPr>
                <w:rFonts w:ascii="宋体" w:hAnsi="宋体" w:cs="宋体" w:eastAsia="宋体" w:hint="default"/>
                <w:sz w:val="18"/>
                <w:szCs w:val="18"/>
              </w:rPr>
              <w:t>大陆</w:t>
            </w:r>
          </w:p>
        </w:tc>
        <w:tc>
          <w:tcPr>
            <w:tcW w:w="1720"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5"/>
              <w:ind w:right="0"/>
              <w:jc w:val="left"/>
              <w:rPr>
                <w:rFonts w:ascii="Microsoft JhengHei" w:hAnsi="Microsoft JhengHei" w:cs="Microsoft JhengHei" w:eastAsia="Microsoft JhengHei" w:hint="default"/>
                <w:b/>
                <w:bCs/>
                <w:sz w:val="11"/>
                <w:szCs w:val="11"/>
              </w:rPr>
            </w:pPr>
          </w:p>
          <w:p>
            <w:pPr>
              <w:pStyle w:val="TableParagraph"/>
              <w:spacing w:line="240" w:lineRule="auto"/>
              <w:ind w:left="51" w:right="0"/>
              <w:jc w:val="center"/>
              <w:rPr>
                <w:rFonts w:ascii="Times New Roman" w:hAnsi="Times New Roman" w:cs="Times New Roman" w:eastAsia="Times New Roman" w:hint="default"/>
                <w:sz w:val="18"/>
                <w:szCs w:val="18"/>
              </w:rPr>
            </w:pPr>
            <w:r>
              <w:rPr>
                <w:rFonts w:ascii="Times New Roman"/>
                <w:sz w:val="18"/>
              </w:rPr>
              <w:t>3%</w:t>
            </w:r>
          </w:p>
        </w:tc>
        <w:tc>
          <w:tcPr>
            <w:tcW w:w="216" w:type="dxa"/>
            <w:tcBorders>
              <w:top w:val="nil" w:sz="6" w:space="0" w:color="auto"/>
              <w:left w:val="nil" w:sz="6" w:space="0" w:color="auto"/>
              <w:bottom w:val="single" w:sz="4" w:space="0" w:color="367097"/>
              <w:right w:val="nil" w:sz="6" w:space="0" w:color="auto"/>
            </w:tcBorders>
          </w:tcPr>
          <w:p>
            <w:pPr/>
          </w:p>
        </w:tc>
        <w:tc>
          <w:tcPr>
            <w:tcW w:w="1318"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1"/>
              <w:ind w:right="0"/>
              <w:jc w:val="left"/>
              <w:rPr>
                <w:rFonts w:ascii="Microsoft JhengHei" w:hAnsi="Microsoft JhengHei" w:cs="Microsoft JhengHei" w:eastAsia="Microsoft JhengHei" w:hint="default"/>
                <w:b/>
                <w:bCs/>
                <w:sz w:val="11"/>
                <w:szCs w:val="11"/>
              </w:rPr>
            </w:pPr>
          </w:p>
          <w:p>
            <w:pPr>
              <w:pStyle w:val="TableParagraph"/>
              <w:spacing w:line="240" w:lineRule="auto"/>
              <w:ind w:left="314" w:right="0"/>
              <w:jc w:val="left"/>
              <w:rPr>
                <w:rFonts w:ascii="宋体" w:hAnsi="宋体" w:cs="宋体" w:eastAsia="宋体" w:hint="default"/>
                <w:sz w:val="18"/>
                <w:szCs w:val="18"/>
              </w:rPr>
            </w:pPr>
            <w:r>
              <w:rPr>
                <w:rFonts w:ascii="宋体" w:hAnsi="宋体" w:cs="宋体" w:eastAsia="宋体" w:hint="default"/>
                <w:sz w:val="18"/>
                <w:szCs w:val="18"/>
              </w:rPr>
              <w:t>其他</w:t>
            </w:r>
          </w:p>
        </w:tc>
        <w:tc>
          <w:tcPr>
            <w:tcW w:w="1521"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5"/>
              <w:ind w:right="0"/>
              <w:jc w:val="left"/>
              <w:rPr>
                <w:rFonts w:ascii="Microsoft JhengHei" w:hAnsi="Microsoft JhengHei" w:cs="Microsoft JhengHei" w:eastAsia="Microsoft JhengHei" w:hint="default"/>
                <w:b/>
                <w:bCs/>
                <w:sz w:val="11"/>
                <w:szCs w:val="11"/>
              </w:rPr>
            </w:pPr>
          </w:p>
          <w:p>
            <w:pPr>
              <w:pStyle w:val="TableParagraph"/>
              <w:spacing w:line="240" w:lineRule="auto"/>
              <w:ind w:right="225"/>
              <w:jc w:val="center"/>
              <w:rPr>
                <w:rFonts w:ascii="Times New Roman" w:hAnsi="Times New Roman" w:cs="Times New Roman" w:eastAsia="Times New Roman" w:hint="default"/>
                <w:sz w:val="18"/>
                <w:szCs w:val="18"/>
              </w:rPr>
            </w:pPr>
            <w:r>
              <w:rPr>
                <w:rFonts w:ascii="Times New Roman"/>
                <w:sz w:val="18"/>
              </w:rPr>
              <w:t>\</w:t>
            </w:r>
          </w:p>
        </w:tc>
        <w:tc>
          <w:tcPr>
            <w:tcW w:w="1828" w:type="dxa"/>
            <w:tcBorders>
              <w:top w:val="nil" w:sz="6" w:space="0" w:color="auto"/>
              <w:left w:val="nil" w:sz="6" w:space="0" w:color="auto"/>
              <w:bottom w:val="single" w:sz="4" w:space="0" w:color="367097"/>
              <w:right w:val="nil" w:sz="6" w:space="0" w:color="auto"/>
            </w:tcBorders>
            <w:shd w:val="clear" w:color="auto" w:fill="D2E2EE"/>
          </w:tcPr>
          <w:p>
            <w:pPr>
              <w:pStyle w:val="TableParagraph"/>
              <w:spacing w:line="240" w:lineRule="auto" w:before="15"/>
              <w:ind w:right="0"/>
              <w:jc w:val="left"/>
              <w:rPr>
                <w:rFonts w:ascii="Microsoft JhengHei" w:hAnsi="Microsoft JhengHei" w:cs="Microsoft JhengHei" w:eastAsia="Microsoft JhengHei" w:hint="default"/>
                <w:b/>
                <w:bCs/>
                <w:sz w:val="11"/>
                <w:szCs w:val="11"/>
              </w:rPr>
            </w:pPr>
          </w:p>
          <w:p>
            <w:pPr>
              <w:pStyle w:val="TableParagraph"/>
              <w:spacing w:line="240" w:lineRule="auto"/>
              <w:ind w:right="575"/>
              <w:jc w:val="right"/>
              <w:rPr>
                <w:rFonts w:ascii="Times New Roman" w:hAnsi="Times New Roman" w:cs="Times New Roman" w:eastAsia="Times New Roman" w:hint="default"/>
                <w:sz w:val="18"/>
                <w:szCs w:val="18"/>
              </w:rPr>
            </w:pPr>
            <w:r>
              <w:rPr>
                <w:rFonts w:ascii="Times New Roman"/>
                <w:sz w:val="18"/>
              </w:rPr>
              <w:t>41.88%</w:t>
            </w:r>
          </w:p>
        </w:tc>
      </w:tr>
    </w:tbl>
    <w:p>
      <w:pPr>
        <w:spacing w:line="240" w:lineRule="auto" w:before="17"/>
        <w:ind w:right="0"/>
        <w:rPr>
          <w:rFonts w:ascii="Microsoft JhengHei" w:hAnsi="Microsoft JhengHei" w:cs="Microsoft JhengHei" w:eastAsia="Microsoft JhengHei" w:hint="default"/>
          <w:b/>
          <w:bCs/>
          <w:sz w:val="6"/>
          <w:szCs w:val="6"/>
        </w:rPr>
      </w:pPr>
    </w:p>
    <w:p>
      <w:pPr>
        <w:tabs>
          <w:tab w:pos="4984" w:val="left" w:leader="none"/>
        </w:tabs>
        <w:spacing w:before="47"/>
        <w:ind w:left="236" w:right="0" w:firstLine="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IEK</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1"/>
          <w:sz w:val="17"/>
          <w:szCs w:val="17"/>
        </w:rPr>
        <w:t>资料来源：中国产业信息，中信建投证券研究发展部</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3" w:after="0"/>
        <w:ind w:right="0"/>
        <w:rPr>
          <w:rFonts w:ascii="宋体" w:hAnsi="宋体" w:cs="宋体" w:eastAsia="宋体" w:hint="default"/>
          <w:sz w:val="29"/>
          <w:szCs w:val="29"/>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590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1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0" w:after="0"/>
        <w:ind w:right="0"/>
        <w:rPr>
          <w:rFonts w:ascii="宋体" w:hAnsi="宋体" w:cs="宋体" w:eastAsia="宋体" w:hint="default"/>
          <w:sz w:val="18"/>
          <w:szCs w:val="18"/>
        </w:rPr>
      </w:pPr>
    </w:p>
    <w:p>
      <w:pPr>
        <w:spacing w:line="20" w:lineRule="exact"/>
        <w:ind w:left="114" w:right="0" w:firstLine="0"/>
        <w:rPr>
          <w:rFonts w:ascii="宋体" w:hAnsi="宋体" w:cs="宋体" w:eastAsia="宋体" w:hint="default"/>
          <w:sz w:val="2"/>
          <w:szCs w:val="2"/>
        </w:rPr>
      </w:pPr>
      <w:r>
        <w:rPr>
          <w:rFonts w:ascii="宋体" w:hAnsi="宋体" w:cs="宋体" w:eastAsia="宋体" w:hint="default"/>
          <w:sz w:val="2"/>
          <w:szCs w:val="2"/>
        </w:rPr>
        <w:pict>
          <v:group style="width:485.9pt;height:1pt;mso-position-horizontal-relative:char;mso-position-vertical-relative:line" coordorigin="0,0" coordsize="9718,20">
            <v:group style="position:absolute;left:10;top:10;width:9698;height:2" coordorigin="10,10" coordsize="9698,2">
              <v:shape style="position:absolute;left:10;top:10;width:9698;height:2" coordorigin="10,10" coordsize="9698,0" path="m10,10l9708,10e" filled="false" stroked="true" strokeweight=".96pt" strokecolor="#044e7d">
                <v:path arrowok="t"/>
              </v:shape>
            </v:group>
          </v:group>
        </w:pict>
      </w:r>
      <w:r>
        <w:rPr>
          <w:rFonts w:ascii="宋体" w:hAnsi="宋体" w:cs="宋体" w:eastAsia="宋体" w:hint="default"/>
          <w:sz w:val="2"/>
          <w:szCs w:val="2"/>
        </w:rPr>
      </w:r>
    </w:p>
    <w:p>
      <w:pPr>
        <w:spacing w:line="240" w:lineRule="auto" w:before="9"/>
        <w:ind w:right="0"/>
        <w:rPr>
          <w:rFonts w:ascii="宋体" w:hAnsi="宋体" w:cs="宋体" w:eastAsia="宋体" w:hint="default"/>
          <w:sz w:val="5"/>
          <w:szCs w:val="5"/>
        </w:rPr>
      </w:pPr>
    </w:p>
    <w:p>
      <w:pPr>
        <w:spacing w:line="456" w:lineRule="exact" w:before="0"/>
        <w:ind w:left="152" w:right="0" w:firstLine="0"/>
        <w:jc w:val="left"/>
        <w:rPr>
          <w:rFonts w:ascii="Microsoft JhengHei" w:hAnsi="Microsoft JhengHei" w:cs="Microsoft JhengHei" w:eastAsia="Microsoft JhengHei" w:hint="default"/>
          <w:sz w:val="32"/>
          <w:szCs w:val="32"/>
        </w:rPr>
      </w:pPr>
      <w:bookmarkStart w:name="_bookmark135" w:id="136"/>
      <w:bookmarkEnd w:id="136"/>
      <w:r>
        <w:rPr/>
      </w:r>
      <w:r>
        <w:rPr>
          <w:rFonts w:ascii="Microsoft JhengHei" w:hAnsi="Microsoft JhengHei" w:cs="Microsoft JhengHei" w:eastAsia="Microsoft JhengHei" w:hint="default"/>
          <w:b/>
          <w:bCs/>
          <w:color w:val="044E7D"/>
          <w:sz w:val="32"/>
          <w:szCs w:val="32"/>
        </w:rPr>
        <w:t>三、高频高速 </w:t>
      </w:r>
      <w:r>
        <w:rPr>
          <w:rFonts w:ascii="Arial" w:hAnsi="Arial" w:cs="Arial" w:eastAsia="Arial" w:hint="default"/>
          <w:b/>
          <w:bCs/>
          <w:color w:val="044E7D"/>
          <w:sz w:val="32"/>
          <w:szCs w:val="32"/>
        </w:rPr>
        <w:t>PCB</w:t>
      </w:r>
      <w:r>
        <w:rPr>
          <w:rFonts w:ascii="Microsoft JhengHei" w:hAnsi="Microsoft JhengHei" w:cs="Microsoft JhengHei" w:eastAsia="Microsoft JhengHei" w:hint="default"/>
          <w:b/>
          <w:bCs/>
          <w:color w:val="044E7D"/>
          <w:sz w:val="32"/>
          <w:szCs w:val="32"/>
        </w:rPr>
        <w:t>：高频高速基材受益国产替代及 </w:t>
      </w:r>
      <w:r>
        <w:rPr>
          <w:rFonts w:ascii="Arial" w:hAnsi="Arial" w:cs="Arial" w:eastAsia="Arial" w:hint="default"/>
          <w:b/>
          <w:bCs/>
          <w:color w:val="044E7D"/>
          <w:sz w:val="32"/>
          <w:szCs w:val="32"/>
        </w:rPr>
        <w:t>5G</w:t>
      </w:r>
      <w:r>
        <w:rPr>
          <w:rFonts w:ascii="Arial" w:hAnsi="Arial" w:cs="Arial" w:eastAsia="Arial" w:hint="default"/>
          <w:b/>
          <w:bCs/>
          <w:color w:val="044E7D"/>
          <w:spacing w:val="-43"/>
          <w:sz w:val="32"/>
          <w:szCs w:val="32"/>
        </w:rPr>
        <w:t> </w:t>
      </w:r>
      <w:r>
        <w:rPr>
          <w:rFonts w:ascii="Microsoft JhengHei" w:hAnsi="Microsoft JhengHei" w:cs="Microsoft JhengHei" w:eastAsia="Microsoft JhengHei" w:hint="default"/>
          <w:b/>
          <w:bCs/>
          <w:color w:val="044E7D"/>
          <w:sz w:val="32"/>
          <w:szCs w:val="32"/>
        </w:rPr>
        <w:t>基建，明后年</w:t>
      </w:r>
      <w:r>
        <w:rPr>
          <w:rFonts w:ascii="Microsoft JhengHei" w:hAnsi="Microsoft JhengHei" w:cs="Microsoft JhengHei" w:eastAsia="Microsoft JhengHei" w:hint="default"/>
          <w:sz w:val="32"/>
          <w:szCs w:val="32"/>
        </w:rPr>
      </w:r>
    </w:p>
    <w:p>
      <w:pPr>
        <w:spacing w:before="67"/>
        <w:ind w:left="152" w:right="144" w:firstLine="0"/>
        <w:jc w:val="left"/>
        <w:rPr>
          <w:rFonts w:ascii="Microsoft JhengHei" w:hAnsi="Microsoft JhengHei" w:cs="Microsoft JhengHei" w:eastAsia="Microsoft JhengHei" w:hint="default"/>
          <w:sz w:val="32"/>
          <w:szCs w:val="32"/>
        </w:rPr>
      </w:pPr>
      <w:r>
        <w:rPr>
          <w:rFonts w:ascii="Microsoft JhengHei" w:hAnsi="Microsoft JhengHei" w:cs="Microsoft JhengHei" w:eastAsia="Microsoft JhengHei" w:hint="default"/>
          <w:b/>
          <w:bCs/>
          <w:color w:val="044E7D"/>
          <w:spacing w:val="2"/>
          <w:sz w:val="32"/>
          <w:szCs w:val="32"/>
        </w:rPr>
        <w:t>业绩确定性强</w:t>
      </w:r>
      <w:r>
        <w:rPr>
          <w:rFonts w:ascii="Microsoft JhengHei" w:hAnsi="Microsoft JhengHei" w:cs="Microsoft JhengHei" w:eastAsia="Microsoft JhengHei" w:hint="default"/>
          <w:sz w:val="32"/>
          <w:szCs w:val="32"/>
        </w:rPr>
      </w:r>
    </w:p>
    <w:p>
      <w:pPr>
        <w:pStyle w:val="Heading2"/>
        <w:spacing w:line="240" w:lineRule="auto" w:before="114"/>
        <w:ind w:left="152" w:right="144"/>
        <w:jc w:val="left"/>
        <w:rPr>
          <w:b w:val="0"/>
          <w:bCs w:val="0"/>
        </w:rPr>
      </w:pPr>
      <w:bookmarkStart w:name="_bookmark136" w:id="137"/>
      <w:bookmarkEnd w:id="137"/>
      <w:r>
        <w:rPr>
          <w:b w:val="0"/>
          <w:bCs w:val="0"/>
        </w:rPr>
      </w:r>
      <w:r>
        <w:rPr>
          <w:rFonts w:ascii="Times New Roman" w:hAnsi="Times New Roman" w:cs="Times New Roman" w:eastAsia="Times New Roman" w:hint="default"/>
        </w:rPr>
        <w:t>3.1</w:t>
      </w:r>
      <w:r>
        <w:rPr>
          <w:rFonts w:ascii="Times New Roman" w:hAnsi="Times New Roman" w:cs="Times New Roman" w:eastAsia="Times New Roman" w:hint="default"/>
          <w:spacing w:val="14"/>
        </w:rPr>
        <w:t> </w:t>
      </w:r>
      <w:r>
        <w:rPr/>
        <w:t>高频高速覆铜板进口替代确定性强</w:t>
      </w:r>
      <w:r>
        <w:rPr>
          <w:b w:val="0"/>
          <w:bCs w:val="0"/>
        </w:rPr>
      </w:r>
    </w:p>
    <w:p>
      <w:pPr>
        <w:pStyle w:val="BodyText"/>
        <w:spacing w:line="271" w:lineRule="auto" w:before="132"/>
        <w:ind w:left="152" w:right="152" w:firstLine="401"/>
        <w:jc w:val="both"/>
      </w:pPr>
      <w:r>
        <w:rPr>
          <w:spacing w:val="-2"/>
          <w:w w:val="99"/>
        </w:rPr>
        <w:t>覆铜板（</w:t>
      </w:r>
      <w:r>
        <w:rPr>
          <w:rFonts w:ascii="Times New Roman" w:hAnsi="Times New Roman" w:cs="Times New Roman" w:eastAsia="Times New Roman" w:hint="default"/>
          <w:spacing w:val="-2"/>
          <w:w w:val="99"/>
        </w:rPr>
        <w:t>Copper</w:t>
      </w:r>
      <w:r>
        <w:rPr>
          <w:rFonts w:ascii="Times New Roman" w:hAnsi="Times New Roman" w:cs="Times New Roman" w:eastAsia="Times New Roman" w:hint="default"/>
          <w:w w:val="99"/>
        </w:rPr>
        <w:t> </w:t>
      </w:r>
      <w:r>
        <w:rPr>
          <w:rFonts w:ascii="Times New Roman" w:hAnsi="Times New Roman" w:cs="Times New Roman" w:eastAsia="Times New Roman" w:hint="default"/>
          <w:spacing w:val="-1"/>
          <w:w w:val="99"/>
        </w:rPr>
        <w:t>Clad</w:t>
      </w:r>
      <w:r>
        <w:rPr>
          <w:rFonts w:ascii="Times New Roman" w:hAnsi="Times New Roman" w:cs="Times New Roman" w:eastAsia="Times New Roman" w:hint="default"/>
          <w:w w:val="99"/>
        </w:rPr>
        <w:t> </w:t>
      </w:r>
      <w:r>
        <w:rPr>
          <w:rFonts w:ascii="Times New Roman" w:hAnsi="Times New Roman" w:cs="Times New Roman" w:eastAsia="Times New Roman" w:hint="default"/>
          <w:spacing w:val="-10"/>
          <w:w w:val="99"/>
        </w:rPr>
        <w:t>Laminate</w:t>
      </w:r>
      <w:r>
        <w:rPr>
          <w:spacing w:val="-10"/>
          <w:w w:val="99"/>
        </w:rPr>
        <w:t>），简称</w:t>
      </w:r>
      <w:r>
        <w:rPr>
          <w:spacing w:val="-47"/>
          <w:w w:val="99"/>
        </w:rPr>
        <w:t> </w:t>
      </w:r>
      <w:r>
        <w:rPr>
          <w:rFonts w:ascii="Times New Roman" w:hAnsi="Times New Roman" w:cs="Times New Roman" w:eastAsia="Times New Roman" w:hint="default"/>
          <w:spacing w:val="-2"/>
          <w:w w:val="99"/>
        </w:rPr>
        <w:t>CCL</w:t>
      </w:r>
      <w:r>
        <w:rPr>
          <w:spacing w:val="-2"/>
          <w:w w:val="99"/>
        </w:rPr>
        <w:t>，是由石油木浆纸或者玻纤布等作增强材料，浸以树脂，单面或</w:t>
      </w:r>
      <w:r>
        <w:rPr>
          <w:w w:val="99"/>
        </w:rPr>
        <w:t> </w:t>
      </w:r>
      <w:r>
        <w:rPr>
          <w:w w:val="99"/>
        </w:rPr>
      </w:r>
      <w:r>
        <w:rPr/>
        <w:t>者双面覆以铜箔，经热压而成的一种板状材料，它是制造印刷线路板（</w:t>
      </w:r>
      <w:r>
        <w:rPr>
          <w:rFonts w:ascii="Times New Roman" w:hAnsi="Times New Roman" w:cs="Times New Roman" w:eastAsia="Times New Roman" w:hint="default"/>
        </w:rPr>
        <w:t>PCB</w:t>
      </w:r>
      <w:r>
        <w:rPr/>
        <w:t>）极其重要的基础材料，对于</w:t>
      </w:r>
      <w:r>
        <w:rPr>
          <w:spacing w:val="-24"/>
        </w:rPr>
        <w:t> </w:t>
      </w:r>
      <w:r>
        <w:rPr>
          <w:rFonts w:ascii="Times New Roman" w:hAnsi="Times New Roman" w:cs="Times New Roman" w:eastAsia="Times New Roman" w:hint="default"/>
        </w:rPr>
        <w:t>PCB </w:t>
      </w:r>
      <w:r>
        <w:rPr>
          <w:spacing w:val="-3"/>
        </w:rPr>
        <w:t>板的性能、加工性、成本等方面影响较大。从产业链结构看，覆铜板的下游印刷线路板（</w:t>
      </w:r>
      <w:r>
        <w:rPr>
          <w:rFonts w:ascii="Times New Roman" w:hAnsi="Times New Roman" w:cs="Times New Roman" w:eastAsia="Times New Roman" w:hint="default"/>
          <w:spacing w:val="-3"/>
        </w:rPr>
        <w:t>PCB</w:t>
      </w:r>
      <w:r>
        <w:rPr>
          <w:spacing w:val="-3"/>
        </w:rPr>
        <w:t>）的应用领域相当 </w:t>
      </w:r>
      <w:r>
        <w:rPr/>
        <w:t>广泛，包括计算机、通信终端、消费电子、汽车电子、工业控制、医疗仪器、国防、航空航天等。</w:t>
      </w:r>
    </w:p>
    <w:p>
      <w:pPr>
        <w:spacing w:before="76" w:after="45"/>
        <w:ind w:left="261" w:right="144" w:firstLine="0"/>
        <w:jc w:val="left"/>
        <w:rPr>
          <w:rFonts w:ascii="Microsoft JhengHei" w:hAnsi="Microsoft JhengHei" w:cs="Microsoft JhengHei" w:eastAsia="Microsoft JhengHei" w:hint="default"/>
          <w:sz w:val="18"/>
          <w:szCs w:val="18"/>
        </w:rPr>
      </w:pPr>
      <w:bookmarkStart w:name="_bookmark137" w:id="138"/>
      <w:bookmarkEnd w:id="138"/>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93</w:t>
      </w:r>
      <w:r>
        <w:rPr>
          <w:rFonts w:ascii="Microsoft JhengHei" w:hAnsi="Microsoft JhengHei" w:cs="Microsoft JhengHei" w:eastAsia="Microsoft JhengHei" w:hint="default"/>
          <w:b/>
          <w:bCs/>
          <w:sz w:val="18"/>
          <w:szCs w:val="18"/>
        </w:rPr>
        <w:t>：覆铜板及 </w:t>
      </w:r>
      <w:r>
        <w:rPr>
          <w:rFonts w:ascii="Arial" w:hAnsi="Arial" w:cs="Arial" w:eastAsia="Arial" w:hint="default"/>
          <w:b/>
          <w:bCs/>
          <w:sz w:val="18"/>
          <w:szCs w:val="18"/>
        </w:rPr>
        <w:t>PCB</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产业链上下游</w:t>
      </w:r>
      <w:r>
        <w:rPr>
          <w:rFonts w:ascii="Microsoft JhengHei" w:hAnsi="Microsoft JhengHei" w:cs="Microsoft JhengHei" w:eastAsia="Microsoft JhengHei" w:hint="default"/>
          <w:sz w:val="18"/>
          <w:szCs w:val="18"/>
        </w:rPr>
      </w:r>
    </w:p>
    <w:p>
      <w:pPr>
        <w:spacing w:line="20" w:lineRule="exact" w:after="78"/>
        <w:ind w:left="14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55pt;height:.5pt;mso-position-horizontal-relative:char;mso-position-vertical-relative:line" coordorigin="0,0" coordsize="9651,10">
            <v:group style="position:absolute;left:5;top:5;width:7678;height:2" coordorigin="5,5" coordsize="7678,2">
              <v:shape style="position:absolute;left:5;top:5;width:7678;height:2" coordorigin="5,5" coordsize="7678,0" path="m5,5l7682,5e" filled="false" stroked="true" strokeweight=".48001pt" strokecolor="#044b80">
                <v:path arrowok="t"/>
              </v:shape>
            </v:group>
            <v:group style="position:absolute;left:7682;top:5;width:10;height:2" coordorigin="7682,5" coordsize="10,2">
              <v:shape style="position:absolute;left:7682;top:5;width:10;height:2" coordorigin="7682,5" coordsize="10,0" path="m7682,5l7692,5e" filled="false" stroked="true" strokeweight=".48001pt" strokecolor="#044b80">
                <v:path arrowok="t"/>
              </v:shape>
            </v:group>
            <v:group style="position:absolute;left:7692;top:5;width:1954;height:2" coordorigin="7692,5" coordsize="1954,2">
              <v:shape style="position:absolute;left:7692;top:5;width:1954;height:2" coordorigin="7692,5" coordsize="1954,0" path="m7692,5l9645,5e" filled="false" stroked="true" strokeweight=".48001pt" strokecolor="#044b80">
                <v:path arrowok="t"/>
              </v:shape>
            </v:group>
          </v:group>
        </w:pict>
      </w:r>
      <w:r>
        <w:rPr>
          <w:rFonts w:ascii="Microsoft JhengHei" w:hAnsi="Microsoft JhengHei" w:cs="Microsoft JhengHei" w:eastAsia="Microsoft JhengHei" w:hint="default"/>
          <w:sz w:val="2"/>
          <w:szCs w:val="2"/>
        </w:rPr>
      </w:r>
    </w:p>
    <w:p>
      <w:pPr>
        <w:spacing w:line="240" w:lineRule="auto"/>
        <w:ind w:left="170"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pict>
          <v:group style="width:478.3pt;height:256.5pt;mso-position-horizontal-relative:char;mso-position-vertical-relative:line" coordorigin="0,0" coordsize="9566,5130">
            <v:group style="position:absolute;left:12;top:10;width:9545;height:2" coordorigin="12,10" coordsize="9545,2">
              <v:shape style="position:absolute;left:12;top:10;width:9545;height:2" coordorigin="12,10" coordsize="9545,0" path="m12,10l9556,10e" filled="false" stroked="true" strokeweight=".47998pt" strokecolor="#000000">
                <v:path arrowok="t"/>
              </v:shape>
            </v:group>
            <v:group style="position:absolute;left:7;top:5;width:2;height:5120" coordorigin="7,5" coordsize="2,5120">
              <v:shape style="position:absolute;left:7;top:5;width:2;height:5120" coordorigin="7,5" coordsize="0,5120" path="m7,5l7,5125e" filled="false" stroked="true" strokeweight=".48pt" strokecolor="#000000">
                <v:path arrowok="t"/>
              </v:shape>
            </v:group>
            <v:group style="position:absolute;left:9561;top:5;width:2;height:5120" coordorigin="9561,5" coordsize="2,5120">
              <v:shape style="position:absolute;left:9561;top:5;width:2;height:5120" coordorigin="9561,5" coordsize="0,5120" path="m9561,5l9561,5125e" filled="false" stroked="true" strokeweight=".47998pt" strokecolor="#000000">
                <v:path arrowok="t"/>
              </v:shape>
            </v:group>
            <v:group style="position:absolute;left:12;top:5120;width:9545;height:2" coordorigin="12,5120" coordsize="9545,2">
              <v:shape style="position:absolute;left:12;top:5120;width:9545;height:2" coordorigin="12,5120" coordsize="9545,0" path="m12,5120l9556,5120e" filled="false" stroked="true" strokeweight=".48004pt" strokecolor="#000000">
                <v:path arrowok="t"/>
              </v:shape>
            </v:group>
            <v:group style="position:absolute;left:34;top:12;width:9522;height:400" coordorigin="34,12" coordsize="9522,400">
              <v:shape style="position:absolute;left:34;top:12;width:9522;height:400" coordorigin="34,12" coordsize="9522,400" path="m34,411l9556,411,9556,12,34,12,34,411xe" filled="true" fillcolor="#367097" stroked="false">
                <v:path arrowok="t"/>
                <v:fill type="solid"/>
              </v:shape>
            </v:group>
            <v:group style="position:absolute;left:84;top:590;width:405;height:1289" coordorigin="84,590" coordsize="405,1289">
              <v:shape style="position:absolute;left:84;top:590;width:405;height:1289" coordorigin="84,590" coordsize="405,1289" path="m84,1879l488,1879,488,590,84,590,84,1879xe" filled="true" fillcolor="#367097" stroked="false">
                <v:path arrowok="t"/>
                <v:fill type="solid"/>
              </v:shape>
            </v:group>
            <v:group style="position:absolute;left:9481;top:1932;width:23;height:24" coordorigin="9481,1932" coordsize="23,24">
              <v:shape style="position:absolute;left:9481;top:1932;width:23;height:24" coordorigin="9481,1932" coordsize="23,24" path="m9481,1955l9504,1955,9504,1932,9481,1932,9481,1955xe" filled="true" fillcolor="#367097" stroked="false">
                <v:path arrowok="t"/>
                <v:fill type="solid"/>
              </v:shape>
            </v:group>
            <v:group style="position:absolute;left:9437;top:1943;width:23;height:2" coordorigin="9437,1943" coordsize="23,2">
              <v:shape style="position:absolute;left:9437;top:1943;width:23;height:2" coordorigin="9437,1943" coordsize="23,0" path="m9437,1943l9459,1943e" filled="false" stroked="true" strokeweight="1.175068pt" strokecolor="#367097">
                <v:path arrowok="t"/>
              </v:shape>
            </v:group>
            <v:group style="position:absolute;left:9392;top:1943;width:23;height:2" coordorigin="9392,1943" coordsize="23,2">
              <v:shape style="position:absolute;left:9392;top:1943;width:23;height:2" coordorigin="9392,1943" coordsize="23,0" path="m9392,1943l9415,1943e" filled="false" stroked="true" strokeweight="1.175068pt" strokecolor="#367097">
                <v:path arrowok="t"/>
              </v:shape>
            </v:group>
            <v:group style="position:absolute;left:9348;top:1943;width:23;height:2" coordorigin="9348,1943" coordsize="23,2">
              <v:shape style="position:absolute;left:9348;top:1943;width:23;height:2" coordorigin="9348,1943" coordsize="23,0" path="m9348,1943l9370,1943e" filled="false" stroked="true" strokeweight="1.175068pt" strokecolor="#367097">
                <v:path arrowok="t"/>
              </v:shape>
            </v:group>
            <v:group style="position:absolute;left:9303;top:1943;width:23;height:2" coordorigin="9303,1943" coordsize="23,2">
              <v:shape style="position:absolute;left:9303;top:1943;width:23;height:2" coordorigin="9303,1943" coordsize="23,0" path="m9303,1943l9326,1943e" filled="false" stroked="true" strokeweight="1.175068pt" strokecolor="#367097">
                <v:path arrowok="t"/>
              </v:shape>
            </v:group>
            <v:group style="position:absolute;left:9259;top:1943;width:23;height:2" coordorigin="9259,1943" coordsize="23,2">
              <v:shape style="position:absolute;left:9259;top:1943;width:23;height:2" coordorigin="9259,1943" coordsize="23,0" path="m9259,1943l9281,1943e" filled="false" stroked="true" strokeweight="1.175068pt" strokecolor="#367097">
                <v:path arrowok="t"/>
              </v:shape>
            </v:group>
            <v:group style="position:absolute;left:9214;top:1943;width:23;height:2" coordorigin="9214,1943" coordsize="23,2">
              <v:shape style="position:absolute;left:9214;top:1943;width:23;height:2" coordorigin="9214,1943" coordsize="23,0" path="m9214,1943l9236,1943e" filled="false" stroked="true" strokeweight="1.175068pt" strokecolor="#367097">
                <v:path arrowok="t"/>
              </v:shape>
            </v:group>
            <v:group style="position:absolute;left:9170;top:1943;width:23;height:2" coordorigin="9170,1943" coordsize="23,2">
              <v:shape style="position:absolute;left:9170;top:1943;width:23;height:2" coordorigin="9170,1943" coordsize="23,0" path="m9170,1943l9192,1943e" filled="false" stroked="true" strokeweight="1.175068pt" strokecolor="#367097">
                <v:path arrowok="t"/>
              </v:shape>
            </v:group>
            <v:group style="position:absolute;left:9125;top:1943;width:23;height:2" coordorigin="9125,1943" coordsize="23,2">
              <v:shape style="position:absolute;left:9125;top:1943;width:23;height:2" coordorigin="9125,1943" coordsize="23,0" path="m9125,1943l9147,1943e" filled="false" stroked="true" strokeweight="1.175068pt" strokecolor="#367097">
                <v:path arrowok="t"/>
              </v:shape>
            </v:group>
            <v:group style="position:absolute;left:9081;top:1943;width:23;height:2" coordorigin="9081,1943" coordsize="23,2">
              <v:shape style="position:absolute;left:9081;top:1943;width:23;height:2" coordorigin="9081,1943" coordsize="23,0" path="m9081,1943l9103,1943e" filled="false" stroked="true" strokeweight="1.175068pt" strokecolor="#367097">
                <v:path arrowok="t"/>
              </v:shape>
            </v:group>
            <v:group style="position:absolute;left:9036;top:1943;width:23;height:2" coordorigin="9036,1943" coordsize="23,2">
              <v:shape style="position:absolute;left:9036;top:1943;width:23;height:2" coordorigin="9036,1943" coordsize="23,0" path="m9036,1943l9058,1943e" filled="false" stroked="true" strokeweight="1.175068pt" strokecolor="#367097">
                <v:path arrowok="t"/>
              </v:shape>
            </v:group>
            <v:group style="position:absolute;left:8992;top:1943;width:23;height:2" coordorigin="8992,1943" coordsize="23,2">
              <v:shape style="position:absolute;left:8992;top:1943;width:23;height:2" coordorigin="8992,1943" coordsize="23,0" path="m8992,1943l9014,1943e" filled="false" stroked="true" strokeweight="1.175068pt" strokecolor="#367097">
                <v:path arrowok="t"/>
              </v:shape>
            </v:group>
            <v:group style="position:absolute;left:8947;top:1943;width:23;height:2" coordorigin="8947,1943" coordsize="23,2">
              <v:shape style="position:absolute;left:8947;top:1943;width:23;height:2" coordorigin="8947,1943" coordsize="23,0" path="m8947,1943l8969,1943e" filled="false" stroked="true" strokeweight="1.175068pt" strokecolor="#367097">
                <v:path arrowok="t"/>
              </v:shape>
            </v:group>
            <v:group style="position:absolute;left:8903;top:1943;width:23;height:2" coordorigin="8903,1943" coordsize="23,2">
              <v:shape style="position:absolute;left:8903;top:1943;width:23;height:2" coordorigin="8903,1943" coordsize="23,0" path="m8903,1943l8925,1943e" filled="false" stroked="true" strokeweight="1.175068pt" strokecolor="#367097">
                <v:path arrowok="t"/>
              </v:shape>
            </v:group>
            <v:group style="position:absolute;left:8858;top:1943;width:23;height:2" coordorigin="8858,1943" coordsize="23,2">
              <v:shape style="position:absolute;left:8858;top:1943;width:23;height:2" coordorigin="8858,1943" coordsize="23,0" path="m8858,1943l8880,1943e" filled="false" stroked="true" strokeweight="1.175068pt" strokecolor="#367097">
                <v:path arrowok="t"/>
              </v:shape>
            </v:group>
            <v:group style="position:absolute;left:8813;top:1943;width:23;height:2" coordorigin="8813,1943" coordsize="23,2">
              <v:shape style="position:absolute;left:8813;top:1943;width:23;height:2" coordorigin="8813,1943" coordsize="23,0" path="m8813,1943l8836,1943e" filled="false" stroked="true" strokeweight="1.175068pt" strokecolor="#367097">
                <v:path arrowok="t"/>
              </v:shape>
            </v:group>
            <v:group style="position:absolute;left:8769;top:1943;width:23;height:2" coordorigin="8769,1943" coordsize="23,2">
              <v:shape style="position:absolute;left:8769;top:1943;width:23;height:2" coordorigin="8769,1943" coordsize="23,0" path="m8769,1943l8791,1943e" filled="false" stroked="true" strokeweight="1.175068pt" strokecolor="#367097">
                <v:path arrowok="t"/>
              </v:shape>
            </v:group>
            <v:group style="position:absolute;left:8724;top:1943;width:23;height:2" coordorigin="8724,1943" coordsize="23,2">
              <v:shape style="position:absolute;left:8724;top:1943;width:23;height:2" coordorigin="8724,1943" coordsize="23,0" path="m8724,1943l8747,1943e" filled="false" stroked="true" strokeweight="1.175068pt" strokecolor="#367097">
                <v:path arrowok="t"/>
              </v:shape>
            </v:group>
            <v:group style="position:absolute;left:8680;top:1943;width:23;height:2" coordorigin="8680,1943" coordsize="23,2">
              <v:shape style="position:absolute;left:8680;top:1943;width:23;height:2" coordorigin="8680,1943" coordsize="23,0" path="m8680,1943l8702,1943e" filled="false" stroked="true" strokeweight="1.175068pt" strokecolor="#367097">
                <v:path arrowok="t"/>
              </v:shape>
            </v:group>
            <v:group style="position:absolute;left:8635;top:1943;width:23;height:2" coordorigin="8635,1943" coordsize="23,2">
              <v:shape style="position:absolute;left:8635;top:1943;width:23;height:2" coordorigin="8635,1943" coordsize="23,0" path="m8635,1943l8658,1943e" filled="false" stroked="true" strokeweight="1.175068pt" strokecolor="#367097">
                <v:path arrowok="t"/>
              </v:shape>
            </v:group>
            <v:group style="position:absolute;left:8591;top:1943;width:23;height:2" coordorigin="8591,1943" coordsize="23,2">
              <v:shape style="position:absolute;left:8591;top:1943;width:23;height:2" coordorigin="8591,1943" coordsize="23,0" path="m8591,1943l8613,1943e" filled="false" stroked="true" strokeweight="1.175068pt" strokecolor="#367097">
                <v:path arrowok="t"/>
              </v:shape>
            </v:group>
            <v:group style="position:absolute;left:8546;top:1943;width:23;height:2" coordorigin="8546,1943" coordsize="23,2">
              <v:shape style="position:absolute;left:8546;top:1943;width:23;height:2" coordorigin="8546,1943" coordsize="23,0" path="m8546,1943l8569,1943e" filled="false" stroked="true" strokeweight="1.175068pt" strokecolor="#367097">
                <v:path arrowok="t"/>
              </v:shape>
            </v:group>
            <v:group style="position:absolute;left:8502;top:1943;width:23;height:2" coordorigin="8502,1943" coordsize="23,2">
              <v:shape style="position:absolute;left:8502;top:1943;width:23;height:2" coordorigin="8502,1943" coordsize="23,0" path="m8502,1943l8524,1943e" filled="false" stroked="true" strokeweight="1.175068pt" strokecolor="#367097">
                <v:path arrowok="t"/>
              </v:shape>
            </v:group>
            <v:group style="position:absolute;left:8457;top:1943;width:23;height:2" coordorigin="8457,1943" coordsize="23,2">
              <v:shape style="position:absolute;left:8457;top:1943;width:23;height:2" coordorigin="8457,1943" coordsize="23,0" path="m8457,1943l8480,1943e" filled="false" stroked="true" strokeweight="1.175068pt" strokecolor="#367097">
                <v:path arrowok="t"/>
              </v:shape>
            </v:group>
            <v:group style="position:absolute;left:8413;top:1943;width:23;height:2" coordorigin="8413,1943" coordsize="23,2">
              <v:shape style="position:absolute;left:8413;top:1943;width:23;height:2" coordorigin="8413,1943" coordsize="23,0" path="m8413,1943l8435,1943e" filled="false" stroked="true" strokeweight="1.175068pt" strokecolor="#367097">
                <v:path arrowok="t"/>
              </v:shape>
            </v:group>
            <v:group style="position:absolute;left:8368;top:1943;width:23;height:2" coordorigin="8368,1943" coordsize="23,2">
              <v:shape style="position:absolute;left:8368;top:1943;width:23;height:2" coordorigin="8368,1943" coordsize="23,0" path="m8368,1943l8390,1943e" filled="false" stroked="true" strokeweight="1.175068pt" strokecolor="#367097">
                <v:path arrowok="t"/>
              </v:shape>
            </v:group>
            <v:group style="position:absolute;left:8324;top:1943;width:23;height:2" coordorigin="8324,1943" coordsize="23,2">
              <v:shape style="position:absolute;left:8324;top:1943;width:23;height:2" coordorigin="8324,1943" coordsize="23,0" path="m8324,1943l8346,1943e" filled="false" stroked="true" strokeweight="1.175068pt" strokecolor="#367097">
                <v:path arrowok="t"/>
              </v:shape>
            </v:group>
            <v:group style="position:absolute;left:8279;top:1943;width:23;height:2" coordorigin="8279,1943" coordsize="23,2">
              <v:shape style="position:absolute;left:8279;top:1943;width:23;height:2" coordorigin="8279,1943" coordsize="23,0" path="m8279,1943l8301,1943e" filled="false" stroked="true" strokeweight="1.175068pt" strokecolor="#367097">
                <v:path arrowok="t"/>
              </v:shape>
            </v:group>
            <v:group style="position:absolute;left:8235;top:1943;width:23;height:2" coordorigin="8235,1943" coordsize="23,2">
              <v:shape style="position:absolute;left:8235;top:1943;width:23;height:2" coordorigin="8235,1943" coordsize="23,0" path="m8235,1943l8257,1943e" filled="false" stroked="true" strokeweight="1.175068pt" strokecolor="#367097">
                <v:path arrowok="t"/>
              </v:shape>
            </v:group>
            <v:group style="position:absolute;left:8190;top:1943;width:23;height:2" coordorigin="8190,1943" coordsize="23,2">
              <v:shape style="position:absolute;left:8190;top:1943;width:23;height:2" coordorigin="8190,1943" coordsize="23,0" path="m8190,1943l8212,1943e" filled="false" stroked="true" strokeweight="1.175068pt" strokecolor="#367097">
                <v:path arrowok="t"/>
              </v:shape>
            </v:group>
            <v:group style="position:absolute;left:8146;top:1943;width:23;height:2" coordorigin="8146,1943" coordsize="23,2">
              <v:shape style="position:absolute;left:8146;top:1943;width:23;height:2" coordorigin="8146,1943" coordsize="23,0" path="m8146,1943l8168,1943e" filled="false" stroked="true" strokeweight="1.175068pt" strokecolor="#367097">
                <v:path arrowok="t"/>
              </v:shape>
            </v:group>
            <v:group style="position:absolute;left:8101;top:1943;width:23;height:2" coordorigin="8101,1943" coordsize="23,2">
              <v:shape style="position:absolute;left:8101;top:1943;width:23;height:2" coordorigin="8101,1943" coordsize="23,0" path="m8101,1943l8123,1943e" filled="false" stroked="true" strokeweight="1.175068pt" strokecolor="#367097">
                <v:path arrowok="t"/>
              </v:shape>
            </v:group>
            <v:group style="position:absolute;left:8057;top:1943;width:23;height:2" coordorigin="8057,1943" coordsize="23,2">
              <v:shape style="position:absolute;left:8057;top:1943;width:23;height:2" coordorigin="8057,1943" coordsize="23,0" path="m8057,1943l8079,1943e" filled="false" stroked="true" strokeweight="1.175068pt" strokecolor="#367097">
                <v:path arrowok="t"/>
              </v:shape>
            </v:group>
            <v:group style="position:absolute;left:8012;top:1943;width:23;height:2" coordorigin="8012,1943" coordsize="23,2">
              <v:shape style="position:absolute;left:8012;top:1943;width:23;height:2" coordorigin="8012,1943" coordsize="23,0" path="m8012,1943l8034,1943e" filled="false" stroked="true" strokeweight="1.175068pt" strokecolor="#367097">
                <v:path arrowok="t"/>
              </v:shape>
            </v:group>
            <v:group style="position:absolute;left:7968;top:1943;width:23;height:2" coordorigin="7968,1943" coordsize="23,2">
              <v:shape style="position:absolute;left:7968;top:1943;width:23;height:2" coordorigin="7968,1943" coordsize="23,0" path="m7968,1943l7990,1943e" filled="false" stroked="true" strokeweight="1.175068pt" strokecolor="#367097">
                <v:path arrowok="t"/>
              </v:shape>
            </v:group>
            <v:group style="position:absolute;left:7923;top:1943;width:23;height:2" coordorigin="7923,1943" coordsize="23,2">
              <v:shape style="position:absolute;left:7923;top:1943;width:23;height:2" coordorigin="7923,1943" coordsize="23,0" path="m7923,1943l7945,1943e" filled="false" stroked="true" strokeweight="1.175068pt" strokecolor="#367097">
                <v:path arrowok="t"/>
              </v:shape>
            </v:group>
            <v:group style="position:absolute;left:7878;top:1943;width:23;height:2" coordorigin="7878,1943" coordsize="23,2">
              <v:shape style="position:absolute;left:7878;top:1943;width:23;height:2" coordorigin="7878,1943" coordsize="23,0" path="m7878,1943l7901,1943e" filled="false" stroked="true" strokeweight="1.175068pt" strokecolor="#367097">
                <v:path arrowok="t"/>
              </v:shape>
            </v:group>
            <v:group style="position:absolute;left:7834;top:1943;width:23;height:2" coordorigin="7834,1943" coordsize="23,2">
              <v:shape style="position:absolute;left:7834;top:1943;width:23;height:2" coordorigin="7834,1943" coordsize="23,0" path="m7834,1943l7856,1943e" filled="false" stroked="true" strokeweight="1.175068pt" strokecolor="#367097">
                <v:path arrowok="t"/>
              </v:shape>
            </v:group>
            <v:group style="position:absolute;left:7789;top:1943;width:23;height:2" coordorigin="7789,1943" coordsize="23,2">
              <v:shape style="position:absolute;left:7789;top:1943;width:23;height:2" coordorigin="7789,1943" coordsize="23,0" path="m7789,1943l7812,1943e" filled="false" stroked="true" strokeweight="1.175068pt" strokecolor="#367097">
                <v:path arrowok="t"/>
              </v:shape>
            </v:group>
            <v:group style="position:absolute;left:7745;top:1943;width:23;height:2" coordorigin="7745,1943" coordsize="23,2">
              <v:shape style="position:absolute;left:7745;top:1943;width:23;height:2" coordorigin="7745,1943" coordsize="23,0" path="m7745,1943l7767,1943e" filled="false" stroked="true" strokeweight="1.175068pt" strokecolor="#367097">
                <v:path arrowok="t"/>
              </v:shape>
            </v:group>
            <v:group style="position:absolute;left:7700;top:1943;width:23;height:2" coordorigin="7700,1943" coordsize="23,2">
              <v:shape style="position:absolute;left:7700;top:1943;width:23;height:2" coordorigin="7700,1943" coordsize="23,0" path="m7700,1943l7723,1943e" filled="false" stroked="true" strokeweight="1.175068pt" strokecolor="#367097">
                <v:path arrowok="t"/>
              </v:shape>
            </v:group>
            <v:group style="position:absolute;left:7656;top:1943;width:23;height:2" coordorigin="7656,1943" coordsize="23,2">
              <v:shape style="position:absolute;left:7656;top:1943;width:23;height:2" coordorigin="7656,1943" coordsize="23,0" path="m7656,1943l7678,1943e" filled="false" stroked="true" strokeweight="1.175068pt" strokecolor="#367097">
                <v:path arrowok="t"/>
              </v:shape>
            </v:group>
            <v:group style="position:absolute;left:7611;top:1943;width:23;height:2" coordorigin="7611,1943" coordsize="23,2">
              <v:shape style="position:absolute;left:7611;top:1943;width:23;height:2" coordorigin="7611,1943" coordsize="23,0" path="m7611,1943l7634,1943e" filled="false" stroked="true" strokeweight="1.175068pt" strokecolor="#367097">
                <v:path arrowok="t"/>
              </v:shape>
            </v:group>
            <v:group style="position:absolute;left:7567;top:1943;width:23;height:2" coordorigin="7567,1943" coordsize="23,2">
              <v:shape style="position:absolute;left:7567;top:1943;width:23;height:2" coordorigin="7567,1943" coordsize="23,0" path="m7567,1943l7589,1943e" filled="false" stroked="true" strokeweight="1.175068pt" strokecolor="#367097">
                <v:path arrowok="t"/>
              </v:shape>
            </v:group>
            <v:group style="position:absolute;left:7522;top:1943;width:23;height:2" coordorigin="7522,1943" coordsize="23,2">
              <v:shape style="position:absolute;left:7522;top:1943;width:23;height:2" coordorigin="7522,1943" coordsize="23,0" path="m7522,1943l7545,1943e" filled="false" stroked="true" strokeweight="1.175068pt" strokecolor="#367097">
                <v:path arrowok="t"/>
              </v:shape>
            </v:group>
            <v:group style="position:absolute;left:7478;top:1943;width:23;height:2" coordorigin="7478,1943" coordsize="23,2">
              <v:shape style="position:absolute;left:7478;top:1943;width:23;height:2" coordorigin="7478,1943" coordsize="23,0" path="m7478,1943l7500,1943e" filled="false" stroked="true" strokeweight="1.175068pt" strokecolor="#367097">
                <v:path arrowok="t"/>
              </v:shape>
            </v:group>
            <v:group style="position:absolute;left:7433;top:1943;width:23;height:2" coordorigin="7433,1943" coordsize="23,2">
              <v:shape style="position:absolute;left:7433;top:1943;width:23;height:2" coordorigin="7433,1943" coordsize="23,0" path="m7433,1943l7455,1943e" filled="false" stroked="true" strokeweight="1.175068pt" strokecolor="#367097">
                <v:path arrowok="t"/>
              </v:shape>
            </v:group>
            <v:group style="position:absolute;left:7389;top:1943;width:23;height:2" coordorigin="7389,1943" coordsize="23,2">
              <v:shape style="position:absolute;left:7389;top:1943;width:23;height:2" coordorigin="7389,1943" coordsize="23,0" path="m7389,1943l7411,1943e" filled="false" stroked="true" strokeweight="1.175068pt" strokecolor="#367097">
                <v:path arrowok="t"/>
              </v:shape>
            </v:group>
            <v:group style="position:absolute;left:7344;top:1943;width:23;height:2" coordorigin="7344,1943" coordsize="23,2">
              <v:shape style="position:absolute;left:7344;top:1943;width:23;height:2" coordorigin="7344,1943" coordsize="23,0" path="m7344,1943l7366,1943e" filled="false" stroked="true" strokeweight="1.175068pt" strokecolor="#367097">
                <v:path arrowok="t"/>
              </v:shape>
            </v:group>
            <v:group style="position:absolute;left:7300;top:1943;width:23;height:2" coordorigin="7300,1943" coordsize="23,2">
              <v:shape style="position:absolute;left:7300;top:1943;width:23;height:2" coordorigin="7300,1943" coordsize="23,0" path="m7300,1943l7322,1943e" filled="false" stroked="true" strokeweight="1.175068pt" strokecolor="#367097">
                <v:path arrowok="t"/>
              </v:shape>
            </v:group>
            <v:group style="position:absolute;left:7255;top:1943;width:23;height:2" coordorigin="7255,1943" coordsize="23,2">
              <v:shape style="position:absolute;left:7255;top:1943;width:23;height:2" coordorigin="7255,1943" coordsize="23,0" path="m7255,1943l7277,1943e" filled="false" stroked="true" strokeweight="1.175068pt" strokecolor="#367097">
                <v:path arrowok="t"/>
              </v:shape>
            </v:group>
            <v:group style="position:absolute;left:7211;top:1943;width:23;height:2" coordorigin="7211,1943" coordsize="23,2">
              <v:shape style="position:absolute;left:7211;top:1943;width:23;height:2" coordorigin="7211,1943" coordsize="23,0" path="m7211,1943l7233,1943e" filled="false" stroked="true" strokeweight="1.175068pt" strokecolor="#367097">
                <v:path arrowok="t"/>
              </v:shape>
            </v:group>
            <v:group style="position:absolute;left:7166;top:1943;width:23;height:2" coordorigin="7166,1943" coordsize="23,2">
              <v:shape style="position:absolute;left:7166;top:1943;width:23;height:2" coordorigin="7166,1943" coordsize="23,0" path="m7166,1943l7188,1943e" filled="false" stroked="true" strokeweight="1.175068pt" strokecolor="#367097">
                <v:path arrowok="t"/>
              </v:shape>
            </v:group>
            <v:group style="position:absolute;left:7122;top:1943;width:23;height:2" coordorigin="7122,1943" coordsize="23,2">
              <v:shape style="position:absolute;left:7122;top:1943;width:23;height:2" coordorigin="7122,1943" coordsize="23,0" path="m7122,1943l7144,1943e" filled="false" stroked="true" strokeweight="1.175068pt" strokecolor="#367097">
                <v:path arrowok="t"/>
              </v:shape>
            </v:group>
            <v:group style="position:absolute;left:7077;top:1943;width:23;height:2" coordorigin="7077,1943" coordsize="23,2">
              <v:shape style="position:absolute;left:7077;top:1943;width:23;height:2" coordorigin="7077,1943" coordsize="23,0" path="m7077,1943l7099,1943e" filled="false" stroked="true" strokeweight="1.175068pt" strokecolor="#367097">
                <v:path arrowok="t"/>
              </v:shape>
            </v:group>
            <v:group style="position:absolute;left:7032;top:1943;width:23;height:2" coordorigin="7032,1943" coordsize="23,2">
              <v:shape style="position:absolute;left:7032;top:1943;width:23;height:2" coordorigin="7032,1943" coordsize="23,0" path="m7032,1943l7055,1943e" filled="false" stroked="true" strokeweight="1.175068pt" strokecolor="#367097">
                <v:path arrowok="t"/>
              </v:shape>
            </v:group>
            <v:group style="position:absolute;left:6988;top:1943;width:23;height:2" coordorigin="6988,1943" coordsize="23,2">
              <v:shape style="position:absolute;left:6988;top:1943;width:23;height:2" coordorigin="6988,1943" coordsize="23,0" path="m6988,1943l7010,1943e" filled="false" stroked="true" strokeweight="1.175068pt" strokecolor="#367097">
                <v:path arrowok="t"/>
              </v:shape>
            </v:group>
            <v:group style="position:absolute;left:6943;top:1943;width:23;height:2" coordorigin="6943,1943" coordsize="23,2">
              <v:shape style="position:absolute;left:6943;top:1943;width:23;height:2" coordorigin="6943,1943" coordsize="23,0" path="m6943,1943l6966,1943e" filled="false" stroked="true" strokeweight="1.175068pt" strokecolor="#367097">
                <v:path arrowok="t"/>
              </v:shape>
            </v:group>
            <v:group style="position:absolute;left:6899;top:1943;width:23;height:2" coordorigin="6899,1943" coordsize="23,2">
              <v:shape style="position:absolute;left:6899;top:1943;width:23;height:2" coordorigin="6899,1943" coordsize="23,0" path="m6899,1943l6921,1943e" filled="false" stroked="true" strokeweight="1.175068pt" strokecolor="#367097">
                <v:path arrowok="t"/>
              </v:shape>
            </v:group>
            <v:group style="position:absolute;left:6854;top:1943;width:23;height:2" coordorigin="6854,1943" coordsize="23,2">
              <v:shape style="position:absolute;left:6854;top:1943;width:23;height:2" coordorigin="6854,1943" coordsize="23,0" path="m6854,1943l6877,1943e" filled="false" stroked="true" strokeweight="1.175068pt" strokecolor="#367097">
                <v:path arrowok="t"/>
              </v:shape>
            </v:group>
            <v:group style="position:absolute;left:6810;top:1943;width:23;height:2" coordorigin="6810,1943" coordsize="23,2">
              <v:shape style="position:absolute;left:6810;top:1943;width:23;height:2" coordorigin="6810,1943" coordsize="23,0" path="m6810,1943l6832,1943e" filled="false" stroked="true" strokeweight="1.175068pt" strokecolor="#367097">
                <v:path arrowok="t"/>
              </v:shape>
            </v:group>
            <v:group style="position:absolute;left:6765;top:1943;width:23;height:2" coordorigin="6765,1943" coordsize="23,2">
              <v:shape style="position:absolute;left:6765;top:1943;width:23;height:2" coordorigin="6765,1943" coordsize="23,0" path="m6765,1943l6788,1943e" filled="false" stroked="true" strokeweight="1.175068pt" strokecolor="#367097">
                <v:path arrowok="t"/>
              </v:shape>
            </v:group>
            <v:group style="position:absolute;left:6721;top:1943;width:23;height:2" coordorigin="6721,1943" coordsize="23,2">
              <v:shape style="position:absolute;left:6721;top:1943;width:23;height:2" coordorigin="6721,1943" coordsize="23,0" path="m6721,1943l6743,1943e" filled="false" stroked="true" strokeweight="1.175068pt" strokecolor="#367097">
                <v:path arrowok="t"/>
              </v:shape>
            </v:group>
            <v:group style="position:absolute;left:6676;top:1943;width:23;height:2" coordorigin="6676,1943" coordsize="23,2">
              <v:shape style="position:absolute;left:6676;top:1943;width:23;height:2" coordorigin="6676,1943" coordsize="23,0" path="m6676,1943l6699,1943e" filled="false" stroked="true" strokeweight="1.175068pt" strokecolor="#367097">
                <v:path arrowok="t"/>
              </v:shape>
            </v:group>
            <v:group style="position:absolute;left:6632;top:1943;width:23;height:2" coordorigin="6632,1943" coordsize="23,2">
              <v:shape style="position:absolute;left:6632;top:1943;width:23;height:2" coordorigin="6632,1943" coordsize="23,0" path="m6632,1943l6654,1943e" filled="false" stroked="true" strokeweight="1.175068pt" strokecolor="#367097">
                <v:path arrowok="t"/>
              </v:shape>
            </v:group>
            <v:group style="position:absolute;left:6587;top:1943;width:23;height:2" coordorigin="6587,1943" coordsize="23,2">
              <v:shape style="position:absolute;left:6587;top:1943;width:23;height:2" coordorigin="6587,1943" coordsize="23,0" path="m6587,1943l6609,1943e" filled="false" stroked="true" strokeweight="1.175068pt" strokecolor="#367097">
                <v:path arrowok="t"/>
              </v:shape>
            </v:group>
            <v:group style="position:absolute;left:6543;top:1943;width:23;height:2" coordorigin="6543,1943" coordsize="23,2">
              <v:shape style="position:absolute;left:6543;top:1943;width:23;height:2" coordorigin="6543,1943" coordsize="23,0" path="m6543,1943l6565,1943e" filled="false" stroked="true" strokeweight="1.175068pt" strokecolor="#367097">
                <v:path arrowok="t"/>
              </v:shape>
            </v:group>
            <v:group style="position:absolute;left:6498;top:1943;width:23;height:2" coordorigin="6498,1943" coordsize="23,2">
              <v:shape style="position:absolute;left:6498;top:1943;width:23;height:2" coordorigin="6498,1943" coordsize="23,0" path="m6498,1943l6520,1943e" filled="false" stroked="true" strokeweight="1.175068pt" strokecolor="#367097">
                <v:path arrowok="t"/>
              </v:shape>
            </v:group>
            <v:group style="position:absolute;left:6454;top:1943;width:23;height:2" coordorigin="6454,1943" coordsize="23,2">
              <v:shape style="position:absolute;left:6454;top:1943;width:23;height:2" coordorigin="6454,1943" coordsize="23,0" path="m6454,1943l6476,1943e" filled="false" stroked="true" strokeweight="1.175068pt" strokecolor="#367097">
                <v:path arrowok="t"/>
              </v:shape>
            </v:group>
            <v:group style="position:absolute;left:6409;top:1943;width:23;height:2" coordorigin="6409,1943" coordsize="23,2">
              <v:shape style="position:absolute;left:6409;top:1943;width:23;height:2" coordorigin="6409,1943" coordsize="23,0" path="m6409,1943l6431,1943e" filled="false" stroked="true" strokeweight="1.175068pt" strokecolor="#367097">
                <v:path arrowok="t"/>
              </v:shape>
            </v:group>
            <v:group style="position:absolute;left:6365;top:1943;width:23;height:2" coordorigin="6365,1943" coordsize="23,2">
              <v:shape style="position:absolute;left:6365;top:1943;width:23;height:2" coordorigin="6365,1943" coordsize="23,0" path="m6365,1943l6387,1943e" filled="false" stroked="true" strokeweight="1.175068pt" strokecolor="#367097">
                <v:path arrowok="t"/>
              </v:shape>
            </v:group>
            <v:group style="position:absolute;left:6320;top:1943;width:23;height:2" coordorigin="6320,1943" coordsize="23,2">
              <v:shape style="position:absolute;left:6320;top:1943;width:23;height:2" coordorigin="6320,1943" coordsize="23,0" path="m6320,1943l6342,1943e" filled="false" stroked="true" strokeweight="1.175068pt" strokecolor="#367097">
                <v:path arrowok="t"/>
              </v:shape>
            </v:group>
            <v:group style="position:absolute;left:6276;top:1943;width:23;height:2" coordorigin="6276,1943" coordsize="23,2">
              <v:shape style="position:absolute;left:6276;top:1943;width:23;height:2" coordorigin="6276,1943" coordsize="23,0" path="m6276,1943l6298,1943e" filled="false" stroked="true" strokeweight="1.175068pt" strokecolor="#367097">
                <v:path arrowok="t"/>
              </v:shape>
            </v:group>
            <v:group style="position:absolute;left:6231;top:1943;width:23;height:2" coordorigin="6231,1943" coordsize="23,2">
              <v:shape style="position:absolute;left:6231;top:1943;width:23;height:2" coordorigin="6231,1943" coordsize="23,0" path="m6231,1943l6253,1943e" filled="false" stroked="true" strokeweight="1.175068pt" strokecolor="#367097">
                <v:path arrowok="t"/>
              </v:shape>
            </v:group>
            <v:group style="position:absolute;left:6186;top:1943;width:23;height:2" coordorigin="6186,1943" coordsize="23,2">
              <v:shape style="position:absolute;left:6186;top:1943;width:23;height:2" coordorigin="6186,1943" coordsize="23,0" path="m6186,1943l6209,1943e" filled="false" stroked="true" strokeweight="1.175068pt" strokecolor="#367097">
                <v:path arrowok="t"/>
              </v:shape>
            </v:group>
            <v:group style="position:absolute;left:6142;top:1943;width:23;height:2" coordorigin="6142,1943" coordsize="23,2">
              <v:shape style="position:absolute;left:6142;top:1943;width:23;height:2" coordorigin="6142,1943" coordsize="23,0" path="m6142,1943l6164,1943e" filled="false" stroked="true" strokeweight="1.175068pt" strokecolor="#367097">
                <v:path arrowok="t"/>
              </v:shape>
            </v:group>
            <v:group style="position:absolute;left:6097;top:1943;width:23;height:2" coordorigin="6097,1943" coordsize="23,2">
              <v:shape style="position:absolute;left:6097;top:1943;width:23;height:2" coordorigin="6097,1943" coordsize="23,0" path="m6097,1943l6120,1943e" filled="false" stroked="true" strokeweight="1.175068pt" strokecolor="#367097">
                <v:path arrowok="t"/>
              </v:shape>
            </v:group>
            <v:group style="position:absolute;left:6053;top:1943;width:23;height:2" coordorigin="6053,1943" coordsize="23,2">
              <v:shape style="position:absolute;left:6053;top:1943;width:23;height:2" coordorigin="6053,1943" coordsize="23,0" path="m6053,1943l6075,1943e" filled="false" stroked="true" strokeweight="1.175068pt" strokecolor="#367097">
                <v:path arrowok="t"/>
              </v:shape>
            </v:group>
            <v:group style="position:absolute;left:6008;top:1943;width:23;height:2" coordorigin="6008,1943" coordsize="23,2">
              <v:shape style="position:absolute;left:6008;top:1943;width:23;height:2" coordorigin="6008,1943" coordsize="23,0" path="m6008,1943l6031,1943e" filled="false" stroked="true" strokeweight="1.175068pt" strokecolor="#367097">
                <v:path arrowok="t"/>
              </v:shape>
            </v:group>
            <v:group style="position:absolute;left:5964;top:1943;width:23;height:2" coordorigin="5964,1943" coordsize="23,2">
              <v:shape style="position:absolute;left:5964;top:1943;width:23;height:2" coordorigin="5964,1943" coordsize="23,0" path="m5964,1943l5986,1943e" filled="false" stroked="true" strokeweight="1.175068pt" strokecolor="#367097">
                <v:path arrowok="t"/>
              </v:shape>
            </v:group>
            <v:group style="position:absolute;left:5919;top:1943;width:23;height:2" coordorigin="5919,1943" coordsize="23,2">
              <v:shape style="position:absolute;left:5919;top:1943;width:23;height:2" coordorigin="5919,1943" coordsize="23,0" path="m5919,1943l5942,1943e" filled="false" stroked="true" strokeweight="1.175068pt" strokecolor="#367097">
                <v:path arrowok="t"/>
              </v:shape>
            </v:group>
            <v:group style="position:absolute;left:5875;top:1943;width:23;height:2" coordorigin="5875,1943" coordsize="23,2">
              <v:shape style="position:absolute;left:5875;top:1943;width:23;height:2" coordorigin="5875,1943" coordsize="23,0" path="m5875,1943l5897,1943e" filled="false" stroked="true" strokeweight="1.175068pt" strokecolor="#367097">
                <v:path arrowok="t"/>
              </v:shape>
            </v:group>
            <v:group style="position:absolute;left:5830;top:1943;width:23;height:2" coordorigin="5830,1943" coordsize="23,2">
              <v:shape style="position:absolute;left:5830;top:1943;width:23;height:2" coordorigin="5830,1943" coordsize="23,0" path="m5830,1943l5853,1943e" filled="false" stroked="true" strokeweight="1.175068pt" strokecolor="#367097">
                <v:path arrowok="t"/>
              </v:shape>
            </v:group>
            <v:group style="position:absolute;left:5786;top:1943;width:23;height:2" coordorigin="5786,1943" coordsize="23,2">
              <v:shape style="position:absolute;left:5786;top:1943;width:23;height:2" coordorigin="5786,1943" coordsize="23,0" path="m5786,1943l5808,1943e" filled="false" stroked="true" strokeweight="1.175068pt" strokecolor="#367097">
                <v:path arrowok="t"/>
              </v:shape>
            </v:group>
            <v:group style="position:absolute;left:5741;top:1943;width:23;height:2" coordorigin="5741,1943" coordsize="23,2">
              <v:shape style="position:absolute;left:5741;top:1943;width:23;height:2" coordorigin="5741,1943" coordsize="23,0" path="m5741,1943l5763,1943e" filled="false" stroked="true" strokeweight="1.175068pt" strokecolor="#367097">
                <v:path arrowok="t"/>
              </v:shape>
            </v:group>
            <v:group style="position:absolute;left:5697;top:1943;width:23;height:2" coordorigin="5697,1943" coordsize="23,2">
              <v:shape style="position:absolute;left:5697;top:1943;width:23;height:2" coordorigin="5697,1943" coordsize="23,0" path="m5697,1943l5719,1943e" filled="false" stroked="true" strokeweight="1.175068pt" strokecolor="#367097">
                <v:path arrowok="t"/>
              </v:shape>
            </v:group>
            <v:group style="position:absolute;left:5652;top:1943;width:23;height:2" coordorigin="5652,1943" coordsize="23,2">
              <v:shape style="position:absolute;left:5652;top:1943;width:23;height:2" coordorigin="5652,1943" coordsize="23,0" path="m5652,1943l5674,1943e" filled="false" stroked="true" strokeweight="1.175068pt" strokecolor="#367097">
                <v:path arrowok="t"/>
              </v:shape>
            </v:group>
            <v:group style="position:absolute;left:5608;top:1943;width:23;height:2" coordorigin="5608,1943" coordsize="23,2">
              <v:shape style="position:absolute;left:5608;top:1943;width:23;height:2" coordorigin="5608,1943" coordsize="23,0" path="m5608,1943l5630,1943e" filled="false" stroked="true" strokeweight="1.175068pt" strokecolor="#367097">
                <v:path arrowok="t"/>
              </v:shape>
            </v:group>
            <v:group style="position:absolute;left:5563;top:1943;width:23;height:2" coordorigin="5563,1943" coordsize="23,2">
              <v:shape style="position:absolute;left:5563;top:1943;width:23;height:2" coordorigin="5563,1943" coordsize="23,0" path="m5563,1943l5585,1943e" filled="false" stroked="true" strokeweight="1.175068pt" strokecolor="#367097">
                <v:path arrowok="t"/>
              </v:shape>
            </v:group>
            <v:group style="position:absolute;left:5519;top:1943;width:23;height:2" coordorigin="5519,1943" coordsize="23,2">
              <v:shape style="position:absolute;left:5519;top:1943;width:23;height:2" coordorigin="5519,1943" coordsize="23,0" path="m5519,1943l5541,1943e" filled="false" stroked="true" strokeweight="1.175068pt" strokecolor="#367097">
                <v:path arrowok="t"/>
              </v:shape>
            </v:group>
            <v:group style="position:absolute;left:5474;top:1943;width:23;height:2" coordorigin="5474,1943" coordsize="23,2">
              <v:shape style="position:absolute;left:5474;top:1943;width:23;height:2" coordorigin="5474,1943" coordsize="23,0" path="m5474,1943l5496,1943e" filled="false" stroked="true" strokeweight="1.175068pt" strokecolor="#367097">
                <v:path arrowok="t"/>
              </v:shape>
            </v:group>
            <v:group style="position:absolute;left:5430;top:1943;width:23;height:2" coordorigin="5430,1943" coordsize="23,2">
              <v:shape style="position:absolute;left:5430;top:1943;width:23;height:2" coordorigin="5430,1943" coordsize="23,0" path="m5430,1943l5452,1943e" filled="false" stroked="true" strokeweight="1.175068pt" strokecolor="#367097">
                <v:path arrowok="t"/>
              </v:shape>
            </v:group>
            <v:group style="position:absolute;left:5385;top:1943;width:23;height:2" coordorigin="5385,1943" coordsize="23,2">
              <v:shape style="position:absolute;left:5385;top:1943;width:23;height:2" coordorigin="5385,1943" coordsize="23,0" path="m5385,1943l5407,1943e" filled="false" stroked="true" strokeweight="1.175068pt" strokecolor="#367097">
                <v:path arrowok="t"/>
              </v:shape>
            </v:group>
            <v:group style="position:absolute;left:5340;top:1943;width:23;height:2" coordorigin="5340,1943" coordsize="23,2">
              <v:shape style="position:absolute;left:5340;top:1943;width:23;height:2" coordorigin="5340,1943" coordsize="23,0" path="m5340,1943l5363,1943e" filled="false" stroked="true" strokeweight="1.175068pt" strokecolor="#367097">
                <v:path arrowok="t"/>
              </v:shape>
            </v:group>
            <v:group style="position:absolute;left:5296;top:1943;width:23;height:2" coordorigin="5296,1943" coordsize="23,2">
              <v:shape style="position:absolute;left:5296;top:1943;width:23;height:2" coordorigin="5296,1943" coordsize="23,0" path="m5296,1943l5318,1943e" filled="false" stroked="true" strokeweight="1.175068pt" strokecolor="#367097">
                <v:path arrowok="t"/>
              </v:shape>
            </v:group>
            <v:group style="position:absolute;left:5251;top:1943;width:23;height:2" coordorigin="5251,1943" coordsize="23,2">
              <v:shape style="position:absolute;left:5251;top:1943;width:23;height:2" coordorigin="5251,1943" coordsize="23,0" path="m5251,1943l5274,1943e" filled="false" stroked="true" strokeweight="1.175068pt" strokecolor="#367097">
                <v:path arrowok="t"/>
              </v:shape>
            </v:group>
            <v:group style="position:absolute;left:5207;top:1943;width:23;height:2" coordorigin="5207,1943" coordsize="23,2">
              <v:shape style="position:absolute;left:5207;top:1943;width:23;height:2" coordorigin="5207,1943" coordsize="23,0" path="m5207,1943l5229,1943e" filled="false" stroked="true" strokeweight="1.175068pt" strokecolor="#367097">
                <v:path arrowok="t"/>
              </v:shape>
            </v:group>
            <v:group style="position:absolute;left:5162;top:1943;width:23;height:2" coordorigin="5162,1943" coordsize="23,2">
              <v:shape style="position:absolute;left:5162;top:1943;width:23;height:2" coordorigin="5162,1943" coordsize="23,0" path="m5162,1943l5185,1943e" filled="false" stroked="true" strokeweight="1.175068pt" strokecolor="#367097">
                <v:path arrowok="t"/>
              </v:shape>
            </v:group>
            <v:group style="position:absolute;left:5118;top:1943;width:23;height:2" coordorigin="5118,1943" coordsize="23,2">
              <v:shape style="position:absolute;left:5118;top:1943;width:23;height:2" coordorigin="5118,1943" coordsize="23,0" path="m5118,1943l5140,1943e" filled="false" stroked="true" strokeweight="1.175068pt" strokecolor="#367097">
                <v:path arrowok="t"/>
              </v:shape>
            </v:group>
            <v:group style="position:absolute;left:5073;top:1943;width:23;height:2" coordorigin="5073,1943" coordsize="23,2">
              <v:shape style="position:absolute;left:5073;top:1943;width:23;height:2" coordorigin="5073,1943" coordsize="23,0" path="m5073,1943l5096,1943e" filled="false" stroked="true" strokeweight="1.175068pt" strokecolor="#367097">
                <v:path arrowok="t"/>
              </v:shape>
            </v:group>
            <v:group style="position:absolute;left:5029;top:1943;width:23;height:2" coordorigin="5029,1943" coordsize="23,2">
              <v:shape style="position:absolute;left:5029;top:1943;width:23;height:2" coordorigin="5029,1943" coordsize="23,0" path="m5029,1943l5051,1943e" filled="false" stroked="true" strokeweight="1.175068pt" strokecolor="#367097">
                <v:path arrowok="t"/>
              </v:shape>
            </v:group>
            <v:group style="position:absolute;left:4984;top:1943;width:23;height:2" coordorigin="4984,1943" coordsize="23,2">
              <v:shape style="position:absolute;left:4984;top:1943;width:23;height:2" coordorigin="4984,1943" coordsize="23,0" path="m4984,1943l5007,1943e" filled="false" stroked="true" strokeweight="1.175068pt" strokecolor="#367097">
                <v:path arrowok="t"/>
              </v:shape>
            </v:group>
            <v:group style="position:absolute;left:4940;top:1943;width:23;height:2" coordorigin="4940,1943" coordsize="23,2">
              <v:shape style="position:absolute;left:4940;top:1943;width:23;height:2" coordorigin="4940,1943" coordsize="23,0" path="m4940,1943l4962,1943e" filled="false" stroked="true" strokeweight="1.175068pt" strokecolor="#367097">
                <v:path arrowok="t"/>
              </v:shape>
            </v:group>
            <v:group style="position:absolute;left:4895;top:1943;width:23;height:2" coordorigin="4895,1943" coordsize="23,2">
              <v:shape style="position:absolute;left:4895;top:1943;width:23;height:2" coordorigin="4895,1943" coordsize="23,0" path="m4895,1943l4918,1943e" filled="false" stroked="true" strokeweight="1.175068pt" strokecolor="#367097">
                <v:path arrowok="t"/>
              </v:shape>
            </v:group>
            <v:group style="position:absolute;left:4851;top:1943;width:23;height:2" coordorigin="4851,1943" coordsize="23,2">
              <v:shape style="position:absolute;left:4851;top:1943;width:23;height:2" coordorigin="4851,1943" coordsize="23,0" path="m4851,1943l4873,1943e" filled="false" stroked="true" strokeweight="1.175068pt" strokecolor="#367097">
                <v:path arrowok="t"/>
              </v:shape>
            </v:group>
            <v:group style="position:absolute;left:4806;top:1943;width:23;height:2" coordorigin="4806,1943" coordsize="23,2">
              <v:shape style="position:absolute;left:4806;top:1943;width:23;height:2" coordorigin="4806,1943" coordsize="23,0" path="m4806,1943l4828,1943e" filled="false" stroked="true" strokeweight="1.175068pt" strokecolor="#367097">
                <v:path arrowok="t"/>
              </v:shape>
            </v:group>
            <v:group style="position:absolute;left:4762;top:1943;width:23;height:2" coordorigin="4762,1943" coordsize="23,2">
              <v:shape style="position:absolute;left:4762;top:1943;width:23;height:2" coordorigin="4762,1943" coordsize="23,0" path="m4762,1943l4784,1943e" filled="false" stroked="true" strokeweight="1.175068pt" strokecolor="#367097">
                <v:path arrowok="t"/>
              </v:shape>
            </v:group>
            <v:group style="position:absolute;left:4717;top:1943;width:23;height:2" coordorigin="4717,1943" coordsize="23,2">
              <v:shape style="position:absolute;left:4717;top:1943;width:23;height:2" coordorigin="4717,1943" coordsize="23,0" path="m4717,1943l4739,1943e" filled="false" stroked="true" strokeweight="1.175068pt" strokecolor="#367097">
                <v:path arrowok="t"/>
              </v:shape>
            </v:group>
            <v:group style="position:absolute;left:4673;top:1943;width:23;height:2" coordorigin="4673,1943" coordsize="23,2">
              <v:shape style="position:absolute;left:4673;top:1943;width:23;height:2" coordorigin="4673,1943" coordsize="23,0" path="m4673,1943l4695,1943e" filled="false" stroked="true" strokeweight="1.175068pt" strokecolor="#367097">
                <v:path arrowok="t"/>
              </v:shape>
            </v:group>
            <v:group style="position:absolute;left:4628;top:1943;width:23;height:2" coordorigin="4628,1943" coordsize="23,2">
              <v:shape style="position:absolute;left:4628;top:1943;width:23;height:2" coordorigin="4628,1943" coordsize="23,0" path="m4628,1943l4650,1943e" filled="false" stroked="true" strokeweight="1.175068pt" strokecolor="#367097">
                <v:path arrowok="t"/>
              </v:shape>
            </v:group>
            <v:group style="position:absolute;left:4584;top:1943;width:23;height:2" coordorigin="4584,1943" coordsize="23,2">
              <v:shape style="position:absolute;left:4584;top:1943;width:23;height:2" coordorigin="4584,1943" coordsize="23,0" path="m4584,1943l4606,1943e" filled="false" stroked="true" strokeweight="1.175068pt" strokecolor="#367097">
                <v:path arrowok="t"/>
              </v:shape>
            </v:group>
            <v:group style="position:absolute;left:4539;top:1943;width:23;height:2" coordorigin="4539,1943" coordsize="23,2">
              <v:shape style="position:absolute;left:4539;top:1943;width:23;height:2" coordorigin="4539,1943" coordsize="23,0" path="m4539,1943l4561,1943e" filled="false" stroked="true" strokeweight="1.175068pt" strokecolor="#367097">
                <v:path arrowok="t"/>
              </v:shape>
            </v:group>
            <v:group style="position:absolute;left:4495;top:1943;width:23;height:2" coordorigin="4495,1943" coordsize="23,2">
              <v:shape style="position:absolute;left:4495;top:1943;width:23;height:2" coordorigin="4495,1943" coordsize="23,0" path="m4495,1943l4517,1943e" filled="false" stroked="true" strokeweight="1.175068pt" strokecolor="#367097">
                <v:path arrowok="t"/>
              </v:shape>
            </v:group>
            <v:group style="position:absolute;left:4450;top:1943;width:23;height:2" coordorigin="4450,1943" coordsize="23,2">
              <v:shape style="position:absolute;left:4450;top:1943;width:23;height:2" coordorigin="4450,1943" coordsize="23,0" path="m4450,1943l4472,1943e" filled="false" stroked="true" strokeweight="1.175068pt" strokecolor="#367097">
                <v:path arrowok="t"/>
              </v:shape>
            </v:group>
            <v:group style="position:absolute;left:4405;top:1943;width:23;height:2" coordorigin="4405,1943" coordsize="23,2">
              <v:shape style="position:absolute;left:4405;top:1943;width:23;height:2" coordorigin="4405,1943" coordsize="23,0" path="m4405,1943l4428,1943e" filled="false" stroked="true" strokeweight="1.175068pt" strokecolor="#367097">
                <v:path arrowok="t"/>
              </v:shape>
            </v:group>
            <v:group style="position:absolute;left:4361;top:1943;width:23;height:2" coordorigin="4361,1943" coordsize="23,2">
              <v:shape style="position:absolute;left:4361;top:1943;width:23;height:2" coordorigin="4361,1943" coordsize="23,0" path="m4361,1943l4383,1943e" filled="false" stroked="true" strokeweight="1.175068pt" strokecolor="#367097">
                <v:path arrowok="t"/>
              </v:shape>
            </v:group>
            <v:group style="position:absolute;left:4316;top:1943;width:23;height:2" coordorigin="4316,1943" coordsize="23,2">
              <v:shape style="position:absolute;left:4316;top:1943;width:23;height:2" coordorigin="4316,1943" coordsize="23,0" path="m4316,1943l4339,1943e" filled="false" stroked="true" strokeweight="1.175068pt" strokecolor="#367097">
                <v:path arrowok="t"/>
              </v:shape>
            </v:group>
            <v:group style="position:absolute;left:4272;top:1943;width:23;height:2" coordorigin="4272,1943" coordsize="23,2">
              <v:shape style="position:absolute;left:4272;top:1943;width:23;height:2" coordorigin="4272,1943" coordsize="23,0" path="m4272,1943l4294,1943e" filled="false" stroked="true" strokeweight="1.175068pt" strokecolor="#367097">
                <v:path arrowok="t"/>
              </v:shape>
            </v:group>
            <v:group style="position:absolute;left:4227;top:1943;width:23;height:2" coordorigin="4227,1943" coordsize="23,2">
              <v:shape style="position:absolute;left:4227;top:1943;width:23;height:2" coordorigin="4227,1943" coordsize="23,0" path="m4227,1943l4250,1943e" filled="false" stroked="true" strokeweight="1.175068pt" strokecolor="#367097">
                <v:path arrowok="t"/>
              </v:shape>
            </v:group>
            <v:group style="position:absolute;left:4183;top:1943;width:23;height:2" coordorigin="4183,1943" coordsize="23,2">
              <v:shape style="position:absolute;left:4183;top:1943;width:23;height:2" coordorigin="4183,1943" coordsize="23,0" path="m4183,1943l4205,1943e" filled="false" stroked="true" strokeweight="1.175068pt" strokecolor="#367097">
                <v:path arrowok="t"/>
              </v:shape>
            </v:group>
            <v:group style="position:absolute;left:4138;top:1943;width:23;height:2" coordorigin="4138,1943" coordsize="23,2">
              <v:shape style="position:absolute;left:4138;top:1943;width:23;height:2" coordorigin="4138,1943" coordsize="23,0" path="m4138,1943l4161,1943e" filled="false" stroked="true" strokeweight="1.175068pt" strokecolor="#367097">
                <v:path arrowok="t"/>
              </v:shape>
            </v:group>
            <v:group style="position:absolute;left:4094;top:1943;width:23;height:2" coordorigin="4094,1943" coordsize="23,2">
              <v:shape style="position:absolute;left:4094;top:1943;width:23;height:2" coordorigin="4094,1943" coordsize="23,0" path="m4094,1943l4116,1943e" filled="false" stroked="true" strokeweight="1.175068pt" strokecolor="#367097">
                <v:path arrowok="t"/>
              </v:shape>
            </v:group>
            <v:group style="position:absolute;left:4049;top:1943;width:23;height:2" coordorigin="4049,1943" coordsize="23,2">
              <v:shape style="position:absolute;left:4049;top:1943;width:23;height:2" coordorigin="4049,1943" coordsize="23,0" path="m4049,1943l4072,1943e" filled="false" stroked="true" strokeweight="1.175068pt" strokecolor="#367097">
                <v:path arrowok="t"/>
              </v:shape>
            </v:group>
            <v:group style="position:absolute;left:4005;top:1943;width:23;height:2" coordorigin="4005,1943" coordsize="23,2">
              <v:shape style="position:absolute;left:4005;top:1943;width:23;height:2" coordorigin="4005,1943" coordsize="23,0" path="m4005,1943l4027,1943e" filled="false" stroked="true" strokeweight="1.175068pt" strokecolor="#367097">
                <v:path arrowok="t"/>
              </v:shape>
            </v:group>
            <v:group style="position:absolute;left:3960;top:1943;width:23;height:2" coordorigin="3960,1943" coordsize="23,2">
              <v:shape style="position:absolute;left:3960;top:1943;width:23;height:2" coordorigin="3960,1943" coordsize="23,0" path="m3960,1943l3982,1943e" filled="false" stroked="true" strokeweight="1.175068pt" strokecolor="#367097">
                <v:path arrowok="t"/>
              </v:shape>
            </v:group>
            <v:group style="position:absolute;left:3916;top:1943;width:23;height:2" coordorigin="3916,1943" coordsize="23,2">
              <v:shape style="position:absolute;left:3916;top:1943;width:23;height:2" coordorigin="3916,1943" coordsize="23,0" path="m3916,1943l3938,1943e" filled="false" stroked="true" strokeweight="1.175068pt" strokecolor="#367097">
                <v:path arrowok="t"/>
              </v:shape>
            </v:group>
            <v:group style="position:absolute;left:3871;top:1943;width:23;height:2" coordorigin="3871,1943" coordsize="23,2">
              <v:shape style="position:absolute;left:3871;top:1943;width:23;height:2" coordorigin="3871,1943" coordsize="23,0" path="m3871,1943l3893,1943e" filled="false" stroked="true" strokeweight="1.175068pt" strokecolor="#367097">
                <v:path arrowok="t"/>
              </v:shape>
            </v:group>
            <v:group style="position:absolute;left:3827;top:1943;width:23;height:2" coordorigin="3827,1943" coordsize="23,2">
              <v:shape style="position:absolute;left:3827;top:1943;width:23;height:2" coordorigin="3827,1943" coordsize="23,0" path="m3827,1943l3849,1943e" filled="false" stroked="true" strokeweight="1.175068pt" strokecolor="#367097">
                <v:path arrowok="t"/>
              </v:shape>
            </v:group>
            <v:group style="position:absolute;left:3782;top:1943;width:23;height:2" coordorigin="3782,1943" coordsize="23,2">
              <v:shape style="position:absolute;left:3782;top:1943;width:23;height:2" coordorigin="3782,1943" coordsize="23,0" path="m3782,1943l3804,1943e" filled="false" stroked="true" strokeweight="1.175068pt" strokecolor="#367097">
                <v:path arrowok="t"/>
              </v:shape>
            </v:group>
            <v:group style="position:absolute;left:3738;top:1943;width:23;height:2" coordorigin="3738,1943" coordsize="23,2">
              <v:shape style="position:absolute;left:3738;top:1943;width:23;height:2" coordorigin="3738,1943" coordsize="23,0" path="m3738,1943l3760,1943e" filled="false" stroked="true" strokeweight="1.175068pt" strokecolor="#367097">
                <v:path arrowok="t"/>
              </v:shape>
            </v:group>
            <v:group style="position:absolute;left:3693;top:1943;width:23;height:2" coordorigin="3693,1943" coordsize="23,2">
              <v:shape style="position:absolute;left:3693;top:1943;width:23;height:2" coordorigin="3693,1943" coordsize="23,0" path="m3693,1943l3715,1943e" filled="false" stroked="true" strokeweight="1.175068pt" strokecolor="#367097">
                <v:path arrowok="t"/>
              </v:shape>
            </v:group>
            <v:group style="position:absolute;left:3649;top:1943;width:23;height:2" coordorigin="3649,1943" coordsize="23,2">
              <v:shape style="position:absolute;left:3649;top:1943;width:23;height:2" coordorigin="3649,1943" coordsize="23,0" path="m3649,1943l3671,1943e" filled="false" stroked="true" strokeweight="1.175068pt" strokecolor="#367097">
                <v:path arrowok="t"/>
              </v:shape>
            </v:group>
            <v:group style="position:absolute;left:3604;top:1943;width:23;height:2" coordorigin="3604,1943" coordsize="23,2">
              <v:shape style="position:absolute;left:3604;top:1943;width:23;height:2" coordorigin="3604,1943" coordsize="23,0" path="m3604,1943l3626,1943e" filled="false" stroked="true" strokeweight="1.175068pt" strokecolor="#367097">
                <v:path arrowok="t"/>
              </v:shape>
            </v:group>
            <v:group style="position:absolute;left:3559;top:1943;width:23;height:2" coordorigin="3559,1943" coordsize="23,2">
              <v:shape style="position:absolute;left:3559;top:1943;width:23;height:2" coordorigin="3559,1943" coordsize="23,0" path="m3559,1943l3582,1943e" filled="false" stroked="true" strokeweight="1.175068pt" strokecolor="#367097">
                <v:path arrowok="t"/>
              </v:shape>
            </v:group>
            <v:group style="position:absolute;left:3515;top:1943;width:23;height:2" coordorigin="3515,1943" coordsize="23,2">
              <v:shape style="position:absolute;left:3515;top:1943;width:23;height:2" coordorigin="3515,1943" coordsize="23,0" path="m3515,1943l3537,1943e" filled="false" stroked="true" strokeweight="1.175068pt" strokecolor="#367097">
                <v:path arrowok="t"/>
              </v:shape>
            </v:group>
            <v:group style="position:absolute;left:3470;top:1943;width:23;height:2" coordorigin="3470,1943" coordsize="23,2">
              <v:shape style="position:absolute;left:3470;top:1943;width:23;height:2" coordorigin="3470,1943" coordsize="23,0" path="m3470,1943l3493,1943e" filled="false" stroked="true" strokeweight="1.175068pt" strokecolor="#367097">
                <v:path arrowok="t"/>
              </v:shape>
            </v:group>
            <v:group style="position:absolute;left:3426;top:1943;width:23;height:2" coordorigin="3426,1943" coordsize="23,2">
              <v:shape style="position:absolute;left:3426;top:1943;width:23;height:2" coordorigin="3426,1943" coordsize="23,0" path="m3426,1943l3448,1943e" filled="false" stroked="true" strokeweight="1.175068pt" strokecolor="#367097">
                <v:path arrowok="t"/>
              </v:shape>
            </v:group>
            <v:group style="position:absolute;left:3381;top:1943;width:23;height:2" coordorigin="3381,1943" coordsize="23,2">
              <v:shape style="position:absolute;left:3381;top:1943;width:23;height:2" coordorigin="3381,1943" coordsize="23,0" path="m3381,1943l3404,1943e" filled="false" stroked="true" strokeweight="1.175068pt" strokecolor="#367097">
                <v:path arrowok="t"/>
              </v:shape>
            </v:group>
            <v:group style="position:absolute;left:3337;top:1943;width:23;height:2" coordorigin="3337,1943" coordsize="23,2">
              <v:shape style="position:absolute;left:3337;top:1943;width:23;height:2" coordorigin="3337,1943" coordsize="23,0" path="m3337,1943l3359,1943e" filled="false" stroked="true" strokeweight="1.175068pt" strokecolor="#367097">
                <v:path arrowok="t"/>
              </v:shape>
            </v:group>
            <v:group style="position:absolute;left:3292;top:1943;width:23;height:2" coordorigin="3292,1943" coordsize="23,2">
              <v:shape style="position:absolute;left:3292;top:1943;width:23;height:2" coordorigin="3292,1943" coordsize="23,0" path="m3292,1943l3315,1943e" filled="false" stroked="true" strokeweight="1.175068pt" strokecolor="#367097">
                <v:path arrowok="t"/>
              </v:shape>
            </v:group>
            <v:group style="position:absolute;left:3248;top:1943;width:23;height:2" coordorigin="3248,1943" coordsize="23,2">
              <v:shape style="position:absolute;left:3248;top:1943;width:23;height:2" coordorigin="3248,1943" coordsize="23,0" path="m3248,1943l3270,1943e" filled="false" stroked="true" strokeweight="1.175068pt" strokecolor="#367097">
                <v:path arrowok="t"/>
              </v:shape>
            </v:group>
            <v:group style="position:absolute;left:3203;top:1943;width:23;height:2" coordorigin="3203,1943" coordsize="23,2">
              <v:shape style="position:absolute;left:3203;top:1943;width:23;height:2" coordorigin="3203,1943" coordsize="23,0" path="m3203,1943l3226,1943e" filled="false" stroked="true" strokeweight="1.175068pt" strokecolor="#367097">
                <v:path arrowok="t"/>
              </v:shape>
            </v:group>
            <v:group style="position:absolute;left:3159;top:1943;width:23;height:2" coordorigin="3159,1943" coordsize="23,2">
              <v:shape style="position:absolute;left:3159;top:1943;width:23;height:2" coordorigin="3159,1943" coordsize="23,0" path="m3159,1943l3181,1943e" filled="false" stroked="true" strokeweight="1.175068pt" strokecolor="#367097">
                <v:path arrowok="t"/>
              </v:shape>
            </v:group>
            <v:group style="position:absolute;left:3114;top:1943;width:23;height:2" coordorigin="3114,1943" coordsize="23,2">
              <v:shape style="position:absolute;left:3114;top:1943;width:23;height:2" coordorigin="3114,1943" coordsize="23,0" path="m3114,1943l3136,1943e" filled="false" stroked="true" strokeweight="1.175068pt" strokecolor="#367097">
                <v:path arrowok="t"/>
              </v:shape>
            </v:group>
            <v:group style="position:absolute;left:3070;top:1943;width:23;height:2" coordorigin="3070,1943" coordsize="23,2">
              <v:shape style="position:absolute;left:3070;top:1943;width:23;height:2" coordorigin="3070,1943" coordsize="23,0" path="m3070,1943l3092,1943e" filled="false" stroked="true" strokeweight="1.175068pt" strokecolor="#367097">
                <v:path arrowok="t"/>
              </v:shape>
            </v:group>
            <v:group style="position:absolute;left:3025;top:1943;width:23;height:2" coordorigin="3025,1943" coordsize="23,2">
              <v:shape style="position:absolute;left:3025;top:1943;width:23;height:2" coordorigin="3025,1943" coordsize="23,0" path="m3025,1943l3047,1943e" filled="false" stroked="true" strokeweight="1.175068pt" strokecolor="#367097">
                <v:path arrowok="t"/>
              </v:shape>
            </v:group>
            <v:group style="position:absolute;left:2981;top:1943;width:23;height:2" coordorigin="2981,1943" coordsize="23,2">
              <v:shape style="position:absolute;left:2981;top:1943;width:23;height:2" coordorigin="2981,1943" coordsize="23,0" path="m2981,1943l3003,1943e" filled="false" stroked="true" strokeweight="1.175068pt" strokecolor="#367097">
                <v:path arrowok="t"/>
              </v:shape>
            </v:group>
            <v:group style="position:absolute;left:2936;top:1943;width:23;height:2" coordorigin="2936,1943" coordsize="23,2">
              <v:shape style="position:absolute;left:2936;top:1943;width:23;height:2" coordorigin="2936,1943" coordsize="23,0" path="m2936,1943l2958,1943e" filled="false" stroked="true" strokeweight="1.175068pt" strokecolor="#367097">
                <v:path arrowok="t"/>
              </v:shape>
            </v:group>
            <v:group style="position:absolute;left:2892;top:1943;width:23;height:2" coordorigin="2892,1943" coordsize="23,2">
              <v:shape style="position:absolute;left:2892;top:1943;width:23;height:2" coordorigin="2892,1943" coordsize="23,0" path="m2892,1943l2914,1943e" filled="false" stroked="true" strokeweight="1.175068pt" strokecolor="#367097">
                <v:path arrowok="t"/>
              </v:shape>
            </v:group>
            <v:group style="position:absolute;left:2847;top:1943;width:23;height:2" coordorigin="2847,1943" coordsize="23,2">
              <v:shape style="position:absolute;left:2847;top:1943;width:23;height:2" coordorigin="2847,1943" coordsize="23,0" path="m2847,1943l2869,1943e" filled="false" stroked="true" strokeweight="1.175068pt" strokecolor="#367097">
                <v:path arrowok="t"/>
              </v:shape>
            </v:group>
            <v:group style="position:absolute;left:2803;top:1943;width:23;height:2" coordorigin="2803,1943" coordsize="23,2">
              <v:shape style="position:absolute;left:2803;top:1943;width:23;height:2" coordorigin="2803,1943" coordsize="23,0" path="m2803,1943l2825,1943e" filled="false" stroked="true" strokeweight="1.175068pt" strokecolor="#367097">
                <v:path arrowok="t"/>
              </v:shape>
            </v:group>
            <v:group style="position:absolute;left:2758;top:1943;width:23;height:2" coordorigin="2758,1943" coordsize="23,2">
              <v:shape style="position:absolute;left:2758;top:1943;width:23;height:2" coordorigin="2758,1943" coordsize="23,0" path="m2758,1943l2780,1943e" filled="false" stroked="true" strokeweight="1.175068pt" strokecolor="#367097">
                <v:path arrowok="t"/>
              </v:shape>
            </v:group>
            <v:group style="position:absolute;left:2713;top:1943;width:23;height:2" coordorigin="2713,1943" coordsize="23,2">
              <v:shape style="position:absolute;left:2713;top:1943;width:23;height:2" coordorigin="2713,1943" coordsize="23,0" path="m2713,1943l2736,1943e" filled="false" stroked="true" strokeweight="1.175068pt" strokecolor="#367097">
                <v:path arrowok="t"/>
              </v:shape>
            </v:group>
            <v:group style="position:absolute;left:2669;top:1943;width:23;height:2" coordorigin="2669,1943" coordsize="23,2">
              <v:shape style="position:absolute;left:2669;top:1943;width:23;height:2" coordorigin="2669,1943" coordsize="23,0" path="m2669,1943l2691,1943e" filled="false" stroked="true" strokeweight="1.175068pt" strokecolor="#367097">
                <v:path arrowok="t"/>
              </v:shape>
            </v:group>
            <v:group style="position:absolute;left:2624;top:1943;width:23;height:2" coordorigin="2624,1943" coordsize="23,2">
              <v:shape style="position:absolute;left:2624;top:1943;width:23;height:2" coordorigin="2624,1943" coordsize="23,0" path="m2624,1943l2647,1943e" filled="false" stroked="true" strokeweight="1.175068pt" strokecolor="#367097">
                <v:path arrowok="t"/>
              </v:shape>
            </v:group>
            <v:group style="position:absolute;left:2580;top:1943;width:23;height:2" coordorigin="2580,1943" coordsize="23,2">
              <v:shape style="position:absolute;left:2580;top:1943;width:23;height:2" coordorigin="2580,1943" coordsize="23,0" path="m2580,1943l2602,1943e" filled="false" stroked="true" strokeweight="1.175068pt" strokecolor="#367097">
                <v:path arrowok="t"/>
              </v:shape>
            </v:group>
            <v:group style="position:absolute;left:2535;top:1943;width:23;height:2" coordorigin="2535,1943" coordsize="23,2">
              <v:shape style="position:absolute;left:2535;top:1943;width:23;height:2" coordorigin="2535,1943" coordsize="23,0" path="m2535,1943l2558,1943e" filled="false" stroked="true" strokeweight="1.175068pt" strokecolor="#367097">
                <v:path arrowok="t"/>
              </v:shape>
            </v:group>
            <v:group style="position:absolute;left:2491;top:1943;width:23;height:2" coordorigin="2491,1943" coordsize="23,2">
              <v:shape style="position:absolute;left:2491;top:1943;width:23;height:2" coordorigin="2491,1943" coordsize="23,0" path="m2491,1943l2513,1943e" filled="false" stroked="true" strokeweight="1.175068pt" strokecolor="#367097">
                <v:path arrowok="t"/>
              </v:shape>
            </v:group>
            <v:group style="position:absolute;left:2446;top:1943;width:23;height:2" coordorigin="2446,1943" coordsize="23,2">
              <v:shape style="position:absolute;left:2446;top:1943;width:23;height:2" coordorigin="2446,1943" coordsize="23,0" path="m2446,1943l2469,1943e" filled="false" stroked="true" strokeweight="1.175068pt" strokecolor="#367097">
                <v:path arrowok="t"/>
              </v:shape>
            </v:group>
            <v:group style="position:absolute;left:2402;top:1943;width:23;height:2" coordorigin="2402,1943" coordsize="23,2">
              <v:shape style="position:absolute;left:2402;top:1943;width:23;height:2" coordorigin="2402,1943" coordsize="23,0" path="m2402,1943l2424,1943e" filled="false" stroked="true" strokeweight="1.175068pt" strokecolor="#367097">
                <v:path arrowok="t"/>
              </v:shape>
            </v:group>
            <v:group style="position:absolute;left:2357;top:1943;width:23;height:2" coordorigin="2357,1943" coordsize="23,2">
              <v:shape style="position:absolute;left:2357;top:1943;width:23;height:2" coordorigin="2357,1943" coordsize="23,0" path="m2357,1943l2380,1943e" filled="false" stroked="true" strokeweight="1.175068pt" strokecolor="#367097">
                <v:path arrowok="t"/>
              </v:shape>
            </v:group>
            <v:group style="position:absolute;left:2313;top:1943;width:23;height:2" coordorigin="2313,1943" coordsize="23,2">
              <v:shape style="position:absolute;left:2313;top:1943;width:23;height:2" coordorigin="2313,1943" coordsize="23,0" path="m2313,1943l2335,1943e" filled="false" stroked="true" strokeweight="1.175068pt" strokecolor="#367097">
                <v:path arrowok="t"/>
              </v:shape>
            </v:group>
            <v:group style="position:absolute;left:2268;top:1943;width:23;height:2" coordorigin="2268,1943" coordsize="23,2">
              <v:shape style="position:absolute;left:2268;top:1943;width:23;height:2" coordorigin="2268,1943" coordsize="23,0" path="m2268,1943l2291,1943e" filled="false" stroked="true" strokeweight="1.175068pt" strokecolor="#367097">
                <v:path arrowok="t"/>
              </v:shape>
            </v:group>
            <v:group style="position:absolute;left:2224;top:1943;width:23;height:2" coordorigin="2224,1943" coordsize="23,2">
              <v:shape style="position:absolute;left:2224;top:1943;width:23;height:2" coordorigin="2224,1943" coordsize="23,0" path="m2224,1943l2246,1943e" filled="false" stroked="true" strokeweight="1.175068pt" strokecolor="#367097">
                <v:path arrowok="t"/>
              </v:shape>
            </v:group>
            <v:group style="position:absolute;left:2179;top:1943;width:23;height:2" coordorigin="2179,1943" coordsize="23,2">
              <v:shape style="position:absolute;left:2179;top:1943;width:23;height:2" coordorigin="2179,1943" coordsize="23,0" path="m2179,1943l2201,1943e" filled="false" stroked="true" strokeweight="1.175068pt" strokecolor="#367097">
                <v:path arrowok="t"/>
              </v:shape>
            </v:group>
            <v:group style="position:absolute;left:2135;top:1943;width:23;height:2" coordorigin="2135,1943" coordsize="23,2">
              <v:shape style="position:absolute;left:2135;top:1943;width:23;height:2" coordorigin="2135,1943" coordsize="23,0" path="m2135,1943l2157,1943e" filled="false" stroked="true" strokeweight="1.175068pt" strokecolor="#367097">
                <v:path arrowok="t"/>
              </v:shape>
            </v:group>
            <v:group style="position:absolute;left:2090;top:1943;width:23;height:2" coordorigin="2090,1943" coordsize="23,2">
              <v:shape style="position:absolute;left:2090;top:1943;width:23;height:2" coordorigin="2090,1943" coordsize="23,0" path="m2090,1943l2112,1943e" filled="false" stroked="true" strokeweight="1.175068pt" strokecolor="#367097">
                <v:path arrowok="t"/>
              </v:shape>
            </v:group>
            <v:group style="position:absolute;left:2046;top:1943;width:23;height:2" coordorigin="2046,1943" coordsize="23,2">
              <v:shape style="position:absolute;left:2046;top:1943;width:23;height:2" coordorigin="2046,1943" coordsize="23,0" path="m2046,1943l2068,1943e" filled="false" stroked="true" strokeweight="1.175068pt" strokecolor="#367097">
                <v:path arrowok="t"/>
              </v:shape>
            </v:group>
            <v:group style="position:absolute;left:2001;top:1943;width:23;height:2" coordorigin="2001,1943" coordsize="23,2">
              <v:shape style="position:absolute;left:2001;top:1943;width:23;height:2" coordorigin="2001,1943" coordsize="23,0" path="m2001,1943l2023,1943e" filled="false" stroked="true" strokeweight="1.175068pt" strokecolor="#367097">
                <v:path arrowok="t"/>
              </v:shape>
            </v:group>
            <v:group style="position:absolute;left:1957;top:1943;width:23;height:2" coordorigin="1957,1943" coordsize="23,2">
              <v:shape style="position:absolute;left:1957;top:1943;width:23;height:2" coordorigin="1957,1943" coordsize="23,0" path="m1957,1943l1979,1943e" filled="false" stroked="true" strokeweight="1.175068pt" strokecolor="#367097">
                <v:path arrowok="t"/>
              </v:shape>
            </v:group>
            <v:group style="position:absolute;left:1912;top:1943;width:23;height:2" coordorigin="1912,1943" coordsize="23,2">
              <v:shape style="position:absolute;left:1912;top:1943;width:23;height:2" coordorigin="1912,1943" coordsize="23,0" path="m1912,1943l1934,1943e" filled="false" stroked="true" strokeweight="1.175068pt" strokecolor="#367097">
                <v:path arrowok="t"/>
              </v:shape>
            </v:group>
            <v:group style="position:absolute;left:1868;top:1943;width:23;height:2" coordorigin="1868,1943" coordsize="23,2">
              <v:shape style="position:absolute;left:1868;top:1943;width:23;height:2" coordorigin="1868,1943" coordsize="23,0" path="m1868,1943l1890,1943e" filled="false" stroked="true" strokeweight="1.175068pt" strokecolor="#367097">
                <v:path arrowok="t"/>
              </v:shape>
            </v:group>
            <v:group style="position:absolute;left:1823;top:1943;width:23;height:2" coordorigin="1823,1943" coordsize="23,2">
              <v:shape style="position:absolute;left:1823;top:1943;width:23;height:2" coordorigin="1823,1943" coordsize="23,0" path="m1823,1943l1845,1943e" filled="false" stroked="true" strokeweight="1.175068pt" strokecolor="#367097">
                <v:path arrowok="t"/>
              </v:shape>
            </v:group>
            <v:group style="position:absolute;left:1778;top:1943;width:23;height:2" coordorigin="1778,1943" coordsize="23,2">
              <v:shape style="position:absolute;left:1778;top:1943;width:23;height:2" coordorigin="1778,1943" coordsize="23,0" path="m1778,1943l1801,1943e" filled="false" stroked="true" strokeweight="1.175068pt" strokecolor="#367097">
                <v:path arrowok="t"/>
              </v:shape>
            </v:group>
            <v:group style="position:absolute;left:1734;top:1943;width:23;height:2" coordorigin="1734,1943" coordsize="23,2">
              <v:shape style="position:absolute;left:1734;top:1943;width:23;height:2" coordorigin="1734,1943" coordsize="23,0" path="m1734,1943l1756,1943e" filled="false" stroked="true" strokeweight="1.175068pt" strokecolor="#367097">
                <v:path arrowok="t"/>
              </v:shape>
            </v:group>
            <v:group style="position:absolute;left:1689;top:1943;width:23;height:2" coordorigin="1689,1943" coordsize="23,2">
              <v:shape style="position:absolute;left:1689;top:1943;width:23;height:2" coordorigin="1689,1943" coordsize="23,0" path="m1689,1943l1712,1943e" filled="false" stroked="true" strokeweight="1.175068pt" strokecolor="#367097">
                <v:path arrowok="t"/>
              </v:shape>
            </v:group>
            <v:group style="position:absolute;left:1645;top:1943;width:23;height:2" coordorigin="1645,1943" coordsize="23,2">
              <v:shape style="position:absolute;left:1645;top:1943;width:23;height:2" coordorigin="1645,1943" coordsize="23,0" path="m1645,1943l1667,1943e" filled="false" stroked="true" strokeweight="1.175068pt" strokecolor="#367097">
                <v:path arrowok="t"/>
              </v:shape>
            </v:group>
            <v:group style="position:absolute;left:1600;top:1943;width:23;height:2" coordorigin="1600,1943" coordsize="23,2">
              <v:shape style="position:absolute;left:1600;top:1943;width:23;height:2" coordorigin="1600,1943" coordsize="23,0" path="m1600,1943l1623,1943e" filled="false" stroked="true" strokeweight="1.175068pt" strokecolor="#367097">
                <v:path arrowok="t"/>
              </v:shape>
            </v:group>
            <v:group style="position:absolute;left:1556;top:1943;width:23;height:2" coordorigin="1556,1943" coordsize="23,2">
              <v:shape style="position:absolute;left:1556;top:1943;width:23;height:2" coordorigin="1556,1943" coordsize="23,0" path="m1556,1943l1578,1943e" filled="false" stroked="true" strokeweight="1.175068pt" strokecolor="#367097">
                <v:path arrowok="t"/>
              </v:shape>
            </v:group>
            <v:group style="position:absolute;left:1511;top:1943;width:23;height:2" coordorigin="1511,1943" coordsize="23,2">
              <v:shape style="position:absolute;left:1511;top:1943;width:23;height:2" coordorigin="1511,1943" coordsize="23,0" path="m1511,1943l1534,1943e" filled="false" stroked="true" strokeweight="1.175068pt" strokecolor="#367097">
                <v:path arrowok="t"/>
              </v:shape>
            </v:group>
            <v:group style="position:absolute;left:1467;top:1943;width:23;height:2" coordorigin="1467,1943" coordsize="23,2">
              <v:shape style="position:absolute;left:1467;top:1943;width:23;height:2" coordorigin="1467,1943" coordsize="23,0" path="m1467,1943l1489,1943e" filled="false" stroked="true" strokeweight="1.175068pt" strokecolor="#367097">
                <v:path arrowok="t"/>
              </v:shape>
            </v:group>
            <v:group style="position:absolute;left:1422;top:1943;width:23;height:2" coordorigin="1422,1943" coordsize="23,2">
              <v:shape style="position:absolute;left:1422;top:1943;width:23;height:2" coordorigin="1422,1943" coordsize="23,0" path="m1422,1943l1445,1943e" filled="false" stroked="true" strokeweight="1.175068pt" strokecolor="#367097">
                <v:path arrowok="t"/>
              </v:shape>
            </v:group>
            <v:group style="position:absolute;left:1378;top:1943;width:23;height:2" coordorigin="1378,1943" coordsize="23,2">
              <v:shape style="position:absolute;left:1378;top:1943;width:23;height:2" coordorigin="1378,1943" coordsize="23,0" path="m1378,1943l1400,1943e" filled="false" stroked="true" strokeweight="1.175068pt" strokecolor="#367097">
                <v:path arrowok="t"/>
              </v:shape>
            </v:group>
            <v:group style="position:absolute;left:1333;top:1943;width:23;height:2" coordorigin="1333,1943" coordsize="23,2">
              <v:shape style="position:absolute;left:1333;top:1943;width:23;height:2" coordorigin="1333,1943" coordsize="23,0" path="m1333,1943l1355,1943e" filled="false" stroked="true" strokeweight="1.175068pt" strokecolor="#367097">
                <v:path arrowok="t"/>
              </v:shape>
            </v:group>
            <v:group style="position:absolute;left:1289;top:1943;width:23;height:2" coordorigin="1289,1943" coordsize="23,2">
              <v:shape style="position:absolute;left:1289;top:1943;width:23;height:2" coordorigin="1289,1943" coordsize="23,0" path="m1289,1943l1311,1943e" filled="false" stroked="true" strokeweight="1.175068pt" strokecolor="#367097">
                <v:path arrowok="t"/>
              </v:shape>
            </v:group>
            <v:group style="position:absolute;left:1244;top:1943;width:23;height:2" coordorigin="1244,1943" coordsize="23,2">
              <v:shape style="position:absolute;left:1244;top:1943;width:23;height:2" coordorigin="1244,1943" coordsize="23,0" path="m1244,1943l1266,1943e" filled="false" stroked="true" strokeweight="1.175068pt" strokecolor="#367097">
                <v:path arrowok="t"/>
              </v:shape>
            </v:group>
            <v:group style="position:absolute;left:1200;top:1943;width:23;height:2" coordorigin="1200,1943" coordsize="23,2">
              <v:shape style="position:absolute;left:1200;top:1943;width:23;height:2" coordorigin="1200,1943" coordsize="23,0" path="m1200,1943l1222,1943e" filled="false" stroked="true" strokeweight="1.175068pt" strokecolor="#367097">
                <v:path arrowok="t"/>
              </v:shape>
            </v:group>
            <v:group style="position:absolute;left:1155;top:1943;width:23;height:2" coordorigin="1155,1943" coordsize="23,2">
              <v:shape style="position:absolute;left:1155;top:1943;width:23;height:2" coordorigin="1155,1943" coordsize="23,0" path="m1155,1943l1177,1943e" filled="false" stroked="true" strokeweight="1.175068pt" strokecolor="#367097">
                <v:path arrowok="t"/>
              </v:shape>
            </v:group>
            <v:group style="position:absolute;left:1111;top:1943;width:23;height:2" coordorigin="1111,1943" coordsize="23,2">
              <v:shape style="position:absolute;left:1111;top:1943;width:23;height:2" coordorigin="1111,1943" coordsize="23,0" path="m1111,1943l1133,1943e" filled="false" stroked="true" strokeweight="1.175068pt" strokecolor="#367097">
                <v:path arrowok="t"/>
              </v:shape>
            </v:group>
            <v:group style="position:absolute;left:1066;top:1943;width:23;height:2" coordorigin="1066,1943" coordsize="23,2">
              <v:shape style="position:absolute;left:1066;top:1943;width:23;height:2" coordorigin="1066,1943" coordsize="23,0" path="m1066,1943l1088,1943e" filled="false" stroked="true" strokeweight="1.175068pt" strokecolor="#367097">
                <v:path arrowok="t"/>
              </v:shape>
            </v:group>
            <v:group style="position:absolute;left:1022;top:1943;width:23;height:2" coordorigin="1022,1943" coordsize="23,2">
              <v:shape style="position:absolute;left:1022;top:1943;width:23;height:2" coordorigin="1022,1943" coordsize="23,0" path="m1022,1943l1044,1943e" filled="false" stroked="true" strokeweight="1.175068pt" strokecolor="#367097">
                <v:path arrowok="t"/>
              </v:shape>
            </v:group>
            <v:group style="position:absolute;left:977;top:1943;width:23;height:2" coordorigin="977,1943" coordsize="23,2">
              <v:shape style="position:absolute;left:977;top:1943;width:23;height:2" coordorigin="977,1943" coordsize="23,0" path="m977,1943l999,1943e" filled="false" stroked="true" strokeweight="1.175068pt" strokecolor="#367097">
                <v:path arrowok="t"/>
              </v:shape>
            </v:group>
            <v:group style="position:absolute;left:932;top:1943;width:23;height:2" coordorigin="932,1943" coordsize="23,2">
              <v:shape style="position:absolute;left:932;top:1943;width:23;height:2" coordorigin="932,1943" coordsize="23,0" path="m932,1943l955,1943e" filled="false" stroked="true" strokeweight="1.175068pt" strokecolor="#367097">
                <v:path arrowok="t"/>
              </v:shape>
            </v:group>
            <v:group style="position:absolute;left:888;top:1943;width:23;height:2" coordorigin="888,1943" coordsize="23,2">
              <v:shape style="position:absolute;left:888;top:1943;width:23;height:2" coordorigin="888,1943" coordsize="23,0" path="m888,1943l910,1943e" filled="false" stroked="true" strokeweight="1.175068pt" strokecolor="#367097">
                <v:path arrowok="t"/>
              </v:shape>
            </v:group>
            <v:group style="position:absolute;left:843;top:1943;width:23;height:2" coordorigin="843,1943" coordsize="23,2">
              <v:shape style="position:absolute;left:843;top:1943;width:23;height:2" coordorigin="843,1943" coordsize="23,0" path="m843,1943l866,1943e" filled="false" stroked="true" strokeweight="1.175068pt" strokecolor="#367097">
                <v:path arrowok="t"/>
              </v:shape>
            </v:group>
            <v:group style="position:absolute;left:799;top:1943;width:23;height:2" coordorigin="799,1943" coordsize="23,2">
              <v:shape style="position:absolute;left:799;top:1943;width:23;height:2" coordorigin="799,1943" coordsize="23,0" path="m799,1943l821,1943e" filled="false" stroked="true" strokeweight="1.175068pt" strokecolor="#367097">
                <v:path arrowok="t"/>
              </v:shape>
            </v:group>
            <v:group style="position:absolute;left:754;top:1943;width:23;height:2" coordorigin="754,1943" coordsize="23,2">
              <v:shape style="position:absolute;left:754;top:1943;width:23;height:2" coordorigin="754,1943" coordsize="23,0" path="m754,1943l777,1943e" filled="false" stroked="true" strokeweight="1.175068pt" strokecolor="#367097">
                <v:path arrowok="t"/>
              </v:shape>
            </v:group>
            <v:group style="position:absolute;left:710;top:1943;width:23;height:2" coordorigin="710,1943" coordsize="23,2">
              <v:shape style="position:absolute;left:710;top:1943;width:23;height:2" coordorigin="710,1943" coordsize="23,0" path="m710,1943l732,1943e" filled="false" stroked="true" strokeweight="1.175068pt" strokecolor="#367097">
                <v:path arrowok="t"/>
              </v:shape>
            </v:group>
            <v:group style="position:absolute;left:665;top:1943;width:23;height:2" coordorigin="665,1943" coordsize="23,2">
              <v:shape style="position:absolute;left:665;top:1943;width:23;height:2" coordorigin="665,1943" coordsize="23,0" path="m665,1943l688,1943e" filled="false" stroked="true" strokeweight="1.175068pt" strokecolor="#367097">
                <v:path arrowok="t"/>
              </v:shape>
            </v:group>
            <v:group style="position:absolute;left:621;top:1943;width:23;height:2" coordorigin="621,1943" coordsize="23,2">
              <v:shape style="position:absolute;left:621;top:1943;width:23;height:2" coordorigin="621,1943" coordsize="23,0" path="m621,1943l643,1943e" filled="false" stroked="true" strokeweight="1.175068pt" strokecolor="#367097">
                <v:path arrowok="t"/>
              </v:shape>
            </v:group>
            <v:group style="position:absolute;left:576;top:1943;width:23;height:2" coordorigin="576,1943" coordsize="23,2">
              <v:shape style="position:absolute;left:576;top:1943;width:23;height:2" coordorigin="576,1943" coordsize="23,0" path="m576,1943l599,1943e" filled="false" stroked="true" strokeweight="1.175068pt" strokecolor="#367097">
                <v:path arrowok="t"/>
              </v:shape>
            </v:group>
            <v:group style="position:absolute;left:532;top:1943;width:23;height:2" coordorigin="532,1943" coordsize="23,2">
              <v:shape style="position:absolute;left:532;top:1943;width:23;height:2" coordorigin="532,1943" coordsize="23,0" path="m532,1943l554,1943e" filled="false" stroked="true" strokeweight="1.175068pt" strokecolor="#367097">
                <v:path arrowok="t"/>
              </v:shape>
            </v:group>
            <v:group style="position:absolute;left:487;top:1943;width:23;height:2" coordorigin="487,1943" coordsize="23,2">
              <v:shape style="position:absolute;left:487;top:1943;width:23;height:2" coordorigin="487,1943" coordsize="23,0" path="m487,1943l509,1943e" filled="false" stroked="true" strokeweight="1.175068pt" strokecolor="#367097">
                <v:path arrowok="t"/>
              </v:shape>
            </v:group>
            <v:group style="position:absolute;left:443;top:1943;width:23;height:2" coordorigin="443,1943" coordsize="23,2">
              <v:shape style="position:absolute;left:443;top:1943;width:23;height:2" coordorigin="443,1943" coordsize="23,0" path="m443,1943l465,1943e" filled="false" stroked="true" strokeweight="1.175068pt" strokecolor="#367097">
                <v:path arrowok="t"/>
              </v:shape>
            </v:group>
            <v:group style="position:absolute;left:398;top:1943;width:23;height:2" coordorigin="398,1943" coordsize="23,2">
              <v:shape style="position:absolute;left:398;top:1943;width:23;height:2" coordorigin="398,1943" coordsize="23,0" path="m398,1943l420,1943e" filled="false" stroked="true" strokeweight="1.175068pt" strokecolor="#367097">
                <v:path arrowok="t"/>
              </v:shape>
            </v:group>
            <v:group style="position:absolute;left:354;top:1943;width:23;height:2" coordorigin="354,1943" coordsize="23,2">
              <v:shape style="position:absolute;left:354;top:1943;width:23;height:2" coordorigin="354,1943" coordsize="23,0" path="m354,1943l376,1943e" filled="false" stroked="true" strokeweight="1.175068pt" strokecolor="#367097">
                <v:path arrowok="t"/>
              </v:shape>
            </v:group>
            <v:group style="position:absolute;left:309;top:1943;width:23;height:2" coordorigin="309,1943" coordsize="23,2">
              <v:shape style="position:absolute;left:309;top:1943;width:23;height:2" coordorigin="309,1943" coordsize="23,0" path="m309,1943l331,1943e" filled="false" stroked="true" strokeweight="1.175068pt" strokecolor="#367097">
                <v:path arrowok="t"/>
              </v:shape>
            </v:group>
            <v:group style="position:absolute;left:265;top:1943;width:23;height:2" coordorigin="265,1943" coordsize="23,2">
              <v:shape style="position:absolute;left:265;top:1943;width:23;height:2" coordorigin="265,1943" coordsize="23,0" path="m265,1943l287,1943e" filled="false" stroked="true" strokeweight="1.175068pt" strokecolor="#367097">
                <v:path arrowok="t"/>
              </v:shape>
            </v:group>
            <v:group style="position:absolute;left:220;top:1943;width:23;height:2" coordorigin="220,1943" coordsize="23,2">
              <v:shape style="position:absolute;left:220;top:1943;width:23;height:2" coordorigin="220,1943" coordsize="23,0" path="m220,1943l242,1943e" filled="false" stroked="true" strokeweight="1.175068pt" strokecolor="#367097">
                <v:path arrowok="t"/>
              </v:shape>
            </v:group>
            <v:group style="position:absolute;left:176;top:1943;width:23;height:2" coordorigin="176,1943" coordsize="23,2">
              <v:shape style="position:absolute;left:176;top:1943;width:23;height:2" coordorigin="176,1943" coordsize="23,0" path="m176,1943l198,1943e" filled="false" stroked="true" strokeweight="1.175068pt" strokecolor="#367097">
                <v:path arrowok="t"/>
              </v:shape>
            </v:group>
            <v:group style="position:absolute;left:131;top:1943;width:23;height:2" coordorigin="131,1943" coordsize="23,2">
              <v:shape style="position:absolute;left:131;top:1943;width:23;height:2" coordorigin="131,1943" coordsize="23,0" path="m131,1943l153,1943e" filled="false" stroked="true" strokeweight="1.175068pt" strokecolor="#367097">
                <v:path arrowok="t"/>
              </v:shape>
            </v:group>
            <v:group style="position:absolute;left:86;top:1943;width:23;height:2" coordorigin="86,1943" coordsize="23,2">
              <v:shape style="position:absolute;left:86;top:1943;width:23;height:2" coordorigin="86,1943" coordsize="23,0" path="m86,1943l109,1943e" filled="false" stroked="true" strokeweight="1.175068pt" strokecolor="#367097">
                <v:path arrowok="t"/>
              </v:shape>
            </v:group>
            <v:group style="position:absolute;left:42;top:1943;width:23;height:2" coordorigin="42,1943" coordsize="23,2">
              <v:shape style="position:absolute;left:42;top:1943;width:23;height:2" coordorigin="42,1943" coordsize="23,0" path="m42,1943l64,1943e" filled="false" stroked="true" strokeweight="1.175068pt" strokecolor="#367097">
                <v:path arrowok="t"/>
              </v:shape>
            </v:group>
            <v:group style="position:absolute;left:12;top:1928;width:23;height:2" coordorigin="12,1928" coordsize="23,2">
              <v:shape style="position:absolute;left:12;top:1928;width:23;height:2" coordorigin="12,1928" coordsize="23,0" path="m12,1928l34,1928e" filled="false" stroked="true" strokeweight="1.175068pt" strokecolor="#367097">
                <v:path arrowok="t"/>
              </v:shape>
            </v:group>
            <v:group style="position:absolute;left:12;top:1881;width:23;height:2" coordorigin="12,1881" coordsize="23,2">
              <v:shape style="position:absolute;left:12;top:1881;width:23;height:2" coordorigin="12,1881" coordsize="23,0" path="m12,1881l34,1881e" filled="false" stroked="true" strokeweight="1.175068pt" strokecolor="#367097">
                <v:path arrowok="t"/>
              </v:shape>
            </v:group>
            <v:group style="position:absolute;left:12;top:1834;width:23;height:2" coordorigin="12,1834" coordsize="23,2">
              <v:shape style="position:absolute;left:12;top:1834;width:23;height:2" coordorigin="12,1834" coordsize="23,0" path="m12,1834l34,1834e" filled="false" stroked="true" strokeweight="1.175068pt" strokecolor="#367097">
                <v:path arrowok="t"/>
              </v:shape>
            </v:group>
            <v:group style="position:absolute;left:12;top:1787;width:23;height:2" coordorigin="12,1787" coordsize="23,2">
              <v:shape style="position:absolute;left:12;top:1787;width:23;height:2" coordorigin="12,1787" coordsize="23,0" path="m12,1787l34,1787e" filled="false" stroked="true" strokeweight="1.175068pt" strokecolor="#367097">
                <v:path arrowok="t"/>
              </v:shape>
            </v:group>
            <v:group style="position:absolute;left:12;top:1740;width:23;height:2" coordorigin="12,1740" coordsize="23,2">
              <v:shape style="position:absolute;left:12;top:1740;width:23;height:2" coordorigin="12,1740" coordsize="23,0" path="m12,1740l34,1740e" filled="false" stroked="true" strokeweight="1.175068pt" strokecolor="#367097">
                <v:path arrowok="t"/>
              </v:shape>
            </v:group>
            <v:group style="position:absolute;left:12;top:1693;width:23;height:2" coordorigin="12,1693" coordsize="23,2">
              <v:shape style="position:absolute;left:12;top:1693;width:23;height:2" coordorigin="12,1693" coordsize="23,0" path="m12,1693l34,1693e" filled="false" stroked="true" strokeweight="1.175068pt" strokecolor="#367097">
                <v:path arrowok="t"/>
              </v:shape>
            </v:group>
            <v:group style="position:absolute;left:12;top:1646;width:23;height:2" coordorigin="12,1646" coordsize="23,2">
              <v:shape style="position:absolute;left:12;top:1646;width:23;height:2" coordorigin="12,1646" coordsize="23,0" path="m12,1646l34,1646e" filled="false" stroked="true" strokeweight="1.175068pt" strokecolor="#367097">
                <v:path arrowok="t"/>
              </v:shape>
            </v:group>
            <v:group style="position:absolute;left:12;top:1599;width:23;height:2" coordorigin="12,1599" coordsize="23,2">
              <v:shape style="position:absolute;left:12;top:1599;width:23;height:2" coordorigin="12,1599" coordsize="23,0" path="m12,1599l34,1599e" filled="false" stroked="true" strokeweight="1.175068pt" strokecolor="#367097">
                <v:path arrowok="t"/>
              </v:shape>
            </v:group>
            <v:group style="position:absolute;left:12;top:1552;width:23;height:2" coordorigin="12,1552" coordsize="23,2">
              <v:shape style="position:absolute;left:12;top:1552;width:23;height:2" coordorigin="12,1552" coordsize="23,0" path="m12,1552l34,1552e" filled="false" stroked="true" strokeweight="1.175068pt" strokecolor="#367097">
                <v:path arrowok="t"/>
              </v:shape>
            </v:group>
            <v:group style="position:absolute;left:12;top:1505;width:23;height:2" coordorigin="12,1505" coordsize="23,2">
              <v:shape style="position:absolute;left:12;top:1505;width:23;height:2" coordorigin="12,1505" coordsize="23,0" path="m12,1505l34,1505e" filled="false" stroked="true" strokeweight="1.175068pt" strokecolor="#367097">
                <v:path arrowok="t"/>
              </v:shape>
            </v:group>
            <v:group style="position:absolute;left:12;top:1458;width:23;height:2" coordorigin="12,1458" coordsize="23,2">
              <v:shape style="position:absolute;left:12;top:1458;width:23;height:2" coordorigin="12,1458" coordsize="23,0" path="m12,1458l34,1458e" filled="false" stroked="true" strokeweight="1.175068pt" strokecolor="#367097">
                <v:path arrowok="t"/>
              </v:shape>
            </v:group>
            <v:group style="position:absolute;left:12;top:1411;width:23;height:2" coordorigin="12,1411" coordsize="23,2">
              <v:shape style="position:absolute;left:12;top:1411;width:23;height:2" coordorigin="12,1411" coordsize="23,0" path="m12,1411l34,1411e" filled="false" stroked="true" strokeweight="1.175068pt" strokecolor="#367097">
                <v:path arrowok="t"/>
              </v:shape>
            </v:group>
            <v:group style="position:absolute;left:12;top:1364;width:23;height:2" coordorigin="12,1364" coordsize="23,2">
              <v:shape style="position:absolute;left:12;top:1364;width:23;height:2" coordorigin="12,1364" coordsize="23,0" path="m12,1364l34,1364e" filled="false" stroked="true" strokeweight="1.175068pt" strokecolor="#367097">
                <v:path arrowok="t"/>
              </v:shape>
            </v:group>
            <v:group style="position:absolute;left:12;top:1317;width:23;height:2" coordorigin="12,1317" coordsize="23,2">
              <v:shape style="position:absolute;left:12;top:1317;width:23;height:2" coordorigin="12,1317" coordsize="23,0" path="m12,1317l34,1317e" filled="false" stroked="true" strokeweight="1.175068pt" strokecolor="#367097">
                <v:path arrowok="t"/>
              </v:shape>
            </v:group>
            <v:group style="position:absolute;left:12;top:1270;width:23;height:2" coordorigin="12,1270" coordsize="23,2">
              <v:shape style="position:absolute;left:12;top:1270;width:23;height:2" coordorigin="12,1270" coordsize="23,0" path="m12,1270l34,1270e" filled="false" stroked="true" strokeweight="1.175068pt" strokecolor="#367097">
                <v:path arrowok="t"/>
              </v:shape>
            </v:group>
            <v:group style="position:absolute;left:12;top:1223;width:23;height:2" coordorigin="12,1223" coordsize="23,2">
              <v:shape style="position:absolute;left:12;top:1223;width:23;height:2" coordorigin="12,1223" coordsize="23,0" path="m12,1223l34,1223e" filled="false" stroked="true" strokeweight="1.175068pt" strokecolor="#367097">
                <v:path arrowok="t"/>
              </v:shape>
            </v:group>
            <v:group style="position:absolute;left:12;top:1176;width:23;height:2" coordorigin="12,1176" coordsize="23,2">
              <v:shape style="position:absolute;left:12;top:1176;width:23;height:2" coordorigin="12,1176" coordsize="23,0" path="m12,1176l34,1176e" filled="false" stroked="true" strokeweight="1.175068pt" strokecolor="#367097">
                <v:path arrowok="t"/>
              </v:shape>
            </v:group>
            <v:group style="position:absolute;left:12;top:1129;width:23;height:2" coordorigin="12,1129" coordsize="23,2">
              <v:shape style="position:absolute;left:12;top:1129;width:23;height:2" coordorigin="12,1129" coordsize="23,0" path="m12,1129l34,1129e" filled="false" stroked="true" strokeweight="1.175068pt" strokecolor="#367097">
                <v:path arrowok="t"/>
              </v:shape>
            </v:group>
            <v:group style="position:absolute;left:12;top:1082;width:23;height:2" coordorigin="12,1082" coordsize="23,2">
              <v:shape style="position:absolute;left:12;top:1082;width:23;height:2" coordorigin="12,1082" coordsize="23,0" path="m12,1082l34,1082e" filled="false" stroked="true" strokeweight="1.175068pt" strokecolor="#367097">
                <v:path arrowok="t"/>
              </v:shape>
            </v:group>
            <v:group style="position:absolute;left:12;top:1035;width:23;height:2" coordorigin="12,1035" coordsize="23,2">
              <v:shape style="position:absolute;left:12;top:1035;width:23;height:2" coordorigin="12,1035" coordsize="23,0" path="m12,1035l34,1035e" filled="false" stroked="true" strokeweight="1.175068pt" strokecolor="#367097">
                <v:path arrowok="t"/>
              </v:shape>
            </v:group>
            <v:group style="position:absolute;left:12;top:988;width:23;height:2" coordorigin="12,988" coordsize="23,2">
              <v:shape style="position:absolute;left:12;top:988;width:23;height:2" coordorigin="12,988" coordsize="23,0" path="m12,988l34,988e" filled="false" stroked="true" strokeweight="1.175068pt" strokecolor="#367097">
                <v:path arrowok="t"/>
              </v:shape>
            </v:group>
            <v:group style="position:absolute;left:12;top:941;width:23;height:2" coordorigin="12,941" coordsize="23,2">
              <v:shape style="position:absolute;left:12;top:941;width:23;height:2" coordorigin="12,941" coordsize="23,0" path="m12,941l34,941e" filled="false" stroked="true" strokeweight="1.175068pt" strokecolor="#367097">
                <v:path arrowok="t"/>
              </v:shape>
            </v:group>
            <v:group style="position:absolute;left:12;top:894;width:23;height:2" coordorigin="12,894" coordsize="23,2">
              <v:shape style="position:absolute;left:12;top:894;width:23;height:2" coordorigin="12,894" coordsize="23,0" path="m12,894l34,894e" filled="false" stroked="true" strokeweight="1.175068pt" strokecolor="#367097">
                <v:path arrowok="t"/>
              </v:shape>
            </v:group>
            <v:group style="position:absolute;left:12;top:847;width:23;height:2" coordorigin="12,847" coordsize="23,2">
              <v:shape style="position:absolute;left:12;top:847;width:23;height:2" coordorigin="12,847" coordsize="23,0" path="m12,847l34,847e" filled="false" stroked="true" strokeweight="1.175068pt" strokecolor="#367097">
                <v:path arrowok="t"/>
              </v:shape>
            </v:group>
            <v:group style="position:absolute;left:12;top:800;width:23;height:2" coordorigin="12,800" coordsize="23,2">
              <v:shape style="position:absolute;left:12;top:800;width:23;height:2" coordorigin="12,800" coordsize="23,0" path="m12,800l34,800e" filled="false" stroked="true" strokeweight="1.175068pt" strokecolor="#367097">
                <v:path arrowok="t"/>
              </v:shape>
            </v:group>
            <v:group style="position:absolute;left:12;top:753;width:23;height:2" coordorigin="12,753" coordsize="23,2">
              <v:shape style="position:absolute;left:12;top:753;width:23;height:2" coordorigin="12,753" coordsize="23,0" path="m12,753l34,753e" filled="false" stroked="true" strokeweight="1.175068pt" strokecolor="#367097">
                <v:path arrowok="t"/>
              </v:shape>
            </v:group>
            <v:group style="position:absolute;left:12;top:706;width:23;height:2" coordorigin="12,706" coordsize="23,2">
              <v:shape style="position:absolute;left:12;top:706;width:23;height:2" coordorigin="12,706" coordsize="23,0" path="m12,706l34,706e" filled="false" stroked="true" strokeweight="1.175068pt" strokecolor="#367097">
                <v:path arrowok="t"/>
              </v:shape>
            </v:group>
            <v:group style="position:absolute;left:12;top:659;width:23;height:2" coordorigin="12,659" coordsize="23,2">
              <v:shape style="position:absolute;left:12;top:659;width:23;height:2" coordorigin="12,659" coordsize="23,0" path="m12,659l34,659e" filled="false" stroked="true" strokeweight="1.175068pt" strokecolor="#367097">
                <v:path arrowok="t"/>
              </v:shape>
            </v:group>
            <v:group style="position:absolute;left:12;top:612;width:23;height:2" coordorigin="12,612" coordsize="23,2">
              <v:shape style="position:absolute;left:12;top:612;width:23;height:2" coordorigin="12,612" coordsize="23,0" path="m12,612l34,612e" filled="false" stroked="true" strokeweight="1.175068pt" strokecolor="#367097">
                <v:path arrowok="t"/>
              </v:shape>
            </v:group>
            <v:group style="position:absolute;left:12;top:553;width:23;height:24" coordorigin="12,553" coordsize="23,24">
              <v:shape style="position:absolute;left:12;top:553;width:23;height:24" coordorigin="12,553" coordsize="23,24" path="m12,577l34,577,34,553,12,553,12,577xe" filled="true" fillcolor="#367097" stroked="false">
                <v:path arrowok="t"/>
                <v:fill type="solid"/>
              </v:shape>
            </v:group>
            <v:group style="position:absolute;left:28;top:523;width:23;height:24" coordorigin="28,523" coordsize="23,24">
              <v:shape style="position:absolute;left:28;top:523;width:23;height:24" coordorigin="28,523" coordsize="23,24" path="m28,547l51,547,51,523,28,523,28,547xe" filled="true" fillcolor="#367097" stroked="false">
                <v:path arrowok="t"/>
                <v:fill type="solid"/>
              </v:shape>
            </v:group>
            <v:group style="position:absolute;left:73;top:535;width:23;height:2" coordorigin="73,535" coordsize="23,2">
              <v:shape style="position:absolute;left:73;top:535;width:23;height:2" coordorigin="73,535" coordsize="23,0" path="m73,535l95,535e" filled="false" stroked="true" strokeweight="1.175068pt" strokecolor="#367097">
                <v:path arrowok="t"/>
              </v:shape>
            </v:group>
            <v:group style="position:absolute;left:117;top:535;width:23;height:2" coordorigin="117,535" coordsize="23,2">
              <v:shape style="position:absolute;left:117;top:535;width:23;height:2" coordorigin="117,535" coordsize="23,0" path="m117,535l140,535e" filled="false" stroked="true" strokeweight="1.175068pt" strokecolor="#367097">
                <v:path arrowok="t"/>
              </v:shape>
            </v:group>
            <v:group style="position:absolute;left:162;top:535;width:23;height:2" coordorigin="162,535" coordsize="23,2">
              <v:shape style="position:absolute;left:162;top:535;width:23;height:2" coordorigin="162,535" coordsize="23,0" path="m162,535l184,535e" filled="false" stroked="true" strokeweight="1.175068pt" strokecolor="#367097">
                <v:path arrowok="t"/>
              </v:shape>
            </v:group>
            <v:group style="position:absolute;left:206;top:535;width:23;height:2" coordorigin="206,535" coordsize="23,2">
              <v:shape style="position:absolute;left:206;top:535;width:23;height:2" coordorigin="206,535" coordsize="23,0" path="m206,535l229,535e" filled="false" stroked="true" strokeweight="1.175068pt" strokecolor="#367097">
                <v:path arrowok="t"/>
              </v:shape>
            </v:group>
            <v:group style="position:absolute;left:251;top:535;width:23;height:2" coordorigin="251,535" coordsize="23,2">
              <v:shape style="position:absolute;left:251;top:535;width:23;height:2" coordorigin="251,535" coordsize="23,0" path="m251,535l273,535e" filled="false" stroked="true" strokeweight="1.175068pt" strokecolor="#367097">
                <v:path arrowok="t"/>
              </v:shape>
            </v:group>
            <v:group style="position:absolute;left:295;top:535;width:23;height:2" coordorigin="295,535" coordsize="23,2">
              <v:shape style="position:absolute;left:295;top:535;width:23;height:2" coordorigin="295,535" coordsize="23,0" path="m295,535l318,535e" filled="false" stroked="true" strokeweight="1.175068pt" strokecolor="#367097">
                <v:path arrowok="t"/>
              </v:shape>
            </v:group>
            <v:group style="position:absolute;left:340;top:535;width:23;height:2" coordorigin="340,535" coordsize="23,2">
              <v:shape style="position:absolute;left:340;top:535;width:23;height:2" coordorigin="340,535" coordsize="23,0" path="m340,535l362,535e" filled="false" stroked="true" strokeweight="1.175068pt" strokecolor="#367097">
                <v:path arrowok="t"/>
              </v:shape>
            </v:group>
            <v:group style="position:absolute;left:384;top:535;width:23;height:2" coordorigin="384,535" coordsize="23,2">
              <v:shape style="position:absolute;left:384;top:535;width:23;height:2" coordorigin="384,535" coordsize="23,0" path="m384,535l407,535e" filled="false" stroked="true" strokeweight="1.175068pt" strokecolor="#367097">
                <v:path arrowok="t"/>
              </v:shape>
            </v:group>
            <v:group style="position:absolute;left:429;top:535;width:23;height:2" coordorigin="429,535" coordsize="23,2">
              <v:shape style="position:absolute;left:429;top:535;width:23;height:2" coordorigin="429,535" coordsize="23,0" path="m429,535l451,535e" filled="false" stroked="true" strokeweight="1.175068pt" strokecolor="#367097">
                <v:path arrowok="t"/>
              </v:shape>
            </v:group>
            <v:group style="position:absolute;left:474;top:535;width:23;height:2" coordorigin="474,535" coordsize="23,2">
              <v:shape style="position:absolute;left:474;top:535;width:23;height:2" coordorigin="474,535" coordsize="23,0" path="m474,535l496,535e" filled="false" stroked="true" strokeweight="1.175068pt" strokecolor="#367097">
                <v:path arrowok="t"/>
              </v:shape>
            </v:group>
            <v:group style="position:absolute;left:518;top:535;width:23;height:2" coordorigin="518,535" coordsize="23,2">
              <v:shape style="position:absolute;left:518;top:535;width:23;height:2" coordorigin="518,535" coordsize="23,0" path="m518,535l540,535e" filled="false" stroked="true" strokeweight="1.175068pt" strokecolor="#367097">
                <v:path arrowok="t"/>
              </v:shape>
            </v:group>
            <v:group style="position:absolute;left:563;top:535;width:23;height:2" coordorigin="563,535" coordsize="23,2">
              <v:shape style="position:absolute;left:563;top:535;width:23;height:2" coordorigin="563,535" coordsize="23,0" path="m563,535l585,535e" filled="false" stroked="true" strokeweight="1.175068pt" strokecolor="#367097">
                <v:path arrowok="t"/>
              </v:shape>
            </v:group>
            <v:group style="position:absolute;left:607;top:535;width:23;height:2" coordorigin="607,535" coordsize="23,2">
              <v:shape style="position:absolute;left:607;top:535;width:23;height:2" coordorigin="607,535" coordsize="23,0" path="m607,535l629,535e" filled="false" stroked="true" strokeweight="1.175068pt" strokecolor="#367097">
                <v:path arrowok="t"/>
              </v:shape>
            </v:group>
            <v:group style="position:absolute;left:652;top:535;width:23;height:2" coordorigin="652,535" coordsize="23,2">
              <v:shape style="position:absolute;left:652;top:535;width:23;height:2" coordorigin="652,535" coordsize="23,0" path="m652,535l674,535e" filled="false" stroked="true" strokeweight="1.175068pt" strokecolor="#367097">
                <v:path arrowok="t"/>
              </v:shape>
            </v:group>
            <v:group style="position:absolute;left:696;top:535;width:23;height:2" coordorigin="696,535" coordsize="23,2">
              <v:shape style="position:absolute;left:696;top:535;width:23;height:2" coordorigin="696,535" coordsize="23,0" path="m696,535l718,535e" filled="false" stroked="true" strokeweight="1.175068pt" strokecolor="#367097">
                <v:path arrowok="t"/>
              </v:shape>
            </v:group>
            <v:group style="position:absolute;left:741;top:535;width:23;height:2" coordorigin="741,535" coordsize="23,2">
              <v:shape style="position:absolute;left:741;top:535;width:23;height:2" coordorigin="741,535" coordsize="23,0" path="m741,535l763,535e" filled="false" stroked="true" strokeweight="1.175068pt" strokecolor="#367097">
                <v:path arrowok="t"/>
              </v:shape>
            </v:group>
            <v:group style="position:absolute;left:785;top:535;width:23;height:2" coordorigin="785,535" coordsize="23,2">
              <v:shape style="position:absolute;left:785;top:535;width:23;height:2" coordorigin="785,535" coordsize="23,0" path="m785,535l807,535e" filled="false" stroked="true" strokeweight="1.175068pt" strokecolor="#367097">
                <v:path arrowok="t"/>
              </v:shape>
            </v:group>
            <v:group style="position:absolute;left:830;top:535;width:23;height:2" coordorigin="830,535" coordsize="23,2">
              <v:shape style="position:absolute;left:830;top:535;width:23;height:2" coordorigin="830,535" coordsize="23,0" path="m830,535l852,535e" filled="false" stroked="true" strokeweight="1.175068pt" strokecolor="#367097">
                <v:path arrowok="t"/>
              </v:shape>
            </v:group>
            <v:group style="position:absolute;left:874;top:535;width:23;height:2" coordorigin="874,535" coordsize="23,2">
              <v:shape style="position:absolute;left:874;top:535;width:23;height:2" coordorigin="874,535" coordsize="23,0" path="m874,535l897,535e" filled="false" stroked="true" strokeweight="1.175068pt" strokecolor="#367097">
                <v:path arrowok="t"/>
              </v:shape>
            </v:group>
            <v:group style="position:absolute;left:919;top:535;width:23;height:2" coordorigin="919,535" coordsize="23,2">
              <v:shape style="position:absolute;left:919;top:535;width:23;height:2" coordorigin="919,535" coordsize="23,0" path="m919,535l941,535e" filled="false" stroked="true" strokeweight="1.175068pt" strokecolor="#367097">
                <v:path arrowok="t"/>
              </v:shape>
            </v:group>
            <v:group style="position:absolute;left:963;top:535;width:23;height:2" coordorigin="963,535" coordsize="23,2">
              <v:shape style="position:absolute;left:963;top:535;width:23;height:2" coordorigin="963,535" coordsize="23,0" path="m963,535l986,535e" filled="false" stroked="true" strokeweight="1.175068pt" strokecolor="#367097">
                <v:path arrowok="t"/>
              </v:shape>
            </v:group>
            <v:group style="position:absolute;left:1008;top:535;width:23;height:2" coordorigin="1008,535" coordsize="23,2">
              <v:shape style="position:absolute;left:1008;top:535;width:23;height:2" coordorigin="1008,535" coordsize="23,0" path="m1008,535l1030,535e" filled="false" stroked="true" strokeweight="1.175068pt" strokecolor="#367097">
                <v:path arrowok="t"/>
              </v:shape>
            </v:group>
            <v:group style="position:absolute;left:1052;top:535;width:23;height:2" coordorigin="1052,535" coordsize="23,2">
              <v:shape style="position:absolute;left:1052;top:535;width:23;height:2" coordorigin="1052,535" coordsize="23,0" path="m1052,535l1075,535e" filled="false" stroked="true" strokeweight="1.175068pt" strokecolor="#367097">
                <v:path arrowok="t"/>
              </v:shape>
            </v:group>
            <v:group style="position:absolute;left:1097;top:535;width:23;height:2" coordorigin="1097,535" coordsize="23,2">
              <v:shape style="position:absolute;left:1097;top:535;width:23;height:2" coordorigin="1097,535" coordsize="23,0" path="m1097,535l1119,535e" filled="false" stroked="true" strokeweight="1.175068pt" strokecolor="#367097">
                <v:path arrowok="t"/>
              </v:shape>
            </v:group>
            <v:group style="position:absolute;left:1141;top:535;width:23;height:2" coordorigin="1141,535" coordsize="23,2">
              <v:shape style="position:absolute;left:1141;top:535;width:23;height:2" coordorigin="1141,535" coordsize="23,0" path="m1141,535l1164,535e" filled="false" stroked="true" strokeweight="1.175068pt" strokecolor="#367097">
                <v:path arrowok="t"/>
              </v:shape>
            </v:group>
            <v:group style="position:absolute;left:1186;top:535;width:23;height:2" coordorigin="1186,535" coordsize="23,2">
              <v:shape style="position:absolute;left:1186;top:535;width:23;height:2" coordorigin="1186,535" coordsize="23,0" path="m1186,535l1208,535e" filled="false" stroked="true" strokeweight="1.175068pt" strokecolor="#367097">
                <v:path arrowok="t"/>
              </v:shape>
            </v:group>
            <v:group style="position:absolute;left:1230;top:535;width:23;height:2" coordorigin="1230,535" coordsize="23,2">
              <v:shape style="position:absolute;left:1230;top:535;width:23;height:2" coordorigin="1230,535" coordsize="23,0" path="m1230,535l1253,535e" filled="false" stroked="true" strokeweight="1.175068pt" strokecolor="#367097">
                <v:path arrowok="t"/>
              </v:shape>
            </v:group>
            <v:group style="position:absolute;left:1275;top:535;width:23;height:2" coordorigin="1275,535" coordsize="23,2">
              <v:shape style="position:absolute;left:1275;top:535;width:23;height:2" coordorigin="1275,535" coordsize="23,0" path="m1275,535l1297,535e" filled="false" stroked="true" strokeweight="1.175068pt" strokecolor="#367097">
                <v:path arrowok="t"/>
              </v:shape>
            </v:group>
            <v:group style="position:absolute;left:1320;top:535;width:23;height:2" coordorigin="1320,535" coordsize="23,2">
              <v:shape style="position:absolute;left:1320;top:535;width:23;height:2" coordorigin="1320,535" coordsize="23,0" path="m1320,535l1342,535e" filled="false" stroked="true" strokeweight="1.175068pt" strokecolor="#367097">
                <v:path arrowok="t"/>
              </v:shape>
            </v:group>
            <v:group style="position:absolute;left:1364;top:535;width:23;height:2" coordorigin="1364,535" coordsize="23,2">
              <v:shape style="position:absolute;left:1364;top:535;width:23;height:2" coordorigin="1364,535" coordsize="23,0" path="m1364,535l1386,535e" filled="false" stroked="true" strokeweight="1.175068pt" strokecolor="#367097">
                <v:path arrowok="t"/>
              </v:shape>
            </v:group>
            <v:group style="position:absolute;left:1409;top:535;width:23;height:2" coordorigin="1409,535" coordsize="23,2">
              <v:shape style="position:absolute;left:1409;top:535;width:23;height:2" coordorigin="1409,535" coordsize="23,0" path="m1409,535l1431,535e" filled="false" stroked="true" strokeweight="1.175068pt" strokecolor="#367097">
                <v:path arrowok="t"/>
              </v:shape>
            </v:group>
            <v:group style="position:absolute;left:1453;top:535;width:23;height:2" coordorigin="1453,535" coordsize="23,2">
              <v:shape style="position:absolute;left:1453;top:535;width:23;height:2" coordorigin="1453,535" coordsize="23,0" path="m1453,535l1475,535e" filled="false" stroked="true" strokeweight="1.175068pt" strokecolor="#367097">
                <v:path arrowok="t"/>
              </v:shape>
            </v:group>
            <v:group style="position:absolute;left:1498;top:535;width:23;height:2" coordorigin="1498,535" coordsize="23,2">
              <v:shape style="position:absolute;left:1498;top:535;width:23;height:2" coordorigin="1498,535" coordsize="23,0" path="m1498,535l1520,535e" filled="false" stroked="true" strokeweight="1.175068pt" strokecolor="#367097">
                <v:path arrowok="t"/>
              </v:shape>
            </v:group>
            <v:group style="position:absolute;left:1542;top:535;width:23;height:2" coordorigin="1542,535" coordsize="23,2">
              <v:shape style="position:absolute;left:1542;top:535;width:23;height:2" coordorigin="1542,535" coordsize="23,0" path="m1542,535l1564,535e" filled="false" stroked="true" strokeweight="1.175068pt" strokecolor="#367097">
                <v:path arrowok="t"/>
              </v:shape>
            </v:group>
            <v:group style="position:absolute;left:1587;top:535;width:23;height:2" coordorigin="1587,535" coordsize="23,2">
              <v:shape style="position:absolute;left:1587;top:535;width:23;height:2" coordorigin="1587,535" coordsize="23,0" path="m1587,535l1609,535e" filled="false" stroked="true" strokeweight="1.175068pt" strokecolor="#367097">
                <v:path arrowok="t"/>
              </v:shape>
            </v:group>
            <v:group style="position:absolute;left:1631;top:535;width:23;height:2" coordorigin="1631,535" coordsize="23,2">
              <v:shape style="position:absolute;left:1631;top:535;width:23;height:2" coordorigin="1631,535" coordsize="23,0" path="m1631,535l1653,535e" filled="false" stroked="true" strokeweight="1.175068pt" strokecolor="#367097">
                <v:path arrowok="t"/>
              </v:shape>
            </v:group>
            <v:group style="position:absolute;left:1676;top:535;width:23;height:2" coordorigin="1676,535" coordsize="23,2">
              <v:shape style="position:absolute;left:1676;top:535;width:23;height:2" coordorigin="1676,535" coordsize="23,0" path="m1676,535l1698,535e" filled="false" stroked="true" strokeweight="1.175068pt" strokecolor="#367097">
                <v:path arrowok="t"/>
              </v:shape>
            </v:group>
            <v:group style="position:absolute;left:1720;top:535;width:23;height:2" coordorigin="1720,535" coordsize="23,2">
              <v:shape style="position:absolute;left:1720;top:535;width:23;height:2" coordorigin="1720,535" coordsize="23,0" path="m1720,535l1742,535e" filled="false" stroked="true" strokeweight="1.175068pt" strokecolor="#367097">
                <v:path arrowok="t"/>
              </v:shape>
            </v:group>
            <v:group style="position:absolute;left:1765;top:535;width:23;height:2" coordorigin="1765,535" coordsize="23,2">
              <v:shape style="position:absolute;left:1765;top:535;width:23;height:2" coordorigin="1765,535" coordsize="23,0" path="m1765,535l1787,535e" filled="false" stroked="true" strokeweight="1.175068pt" strokecolor="#367097">
                <v:path arrowok="t"/>
              </v:shape>
            </v:group>
            <v:group style="position:absolute;left:1809;top:535;width:23;height:2" coordorigin="1809,535" coordsize="23,2">
              <v:shape style="position:absolute;left:1809;top:535;width:23;height:2" coordorigin="1809,535" coordsize="23,0" path="m1809,535l1832,535e" filled="false" stroked="true" strokeweight="1.175068pt" strokecolor="#367097">
                <v:path arrowok="t"/>
              </v:shape>
            </v:group>
            <v:group style="position:absolute;left:1854;top:535;width:23;height:2" coordorigin="1854,535" coordsize="23,2">
              <v:shape style="position:absolute;left:1854;top:535;width:23;height:2" coordorigin="1854,535" coordsize="23,0" path="m1854,535l1876,535e" filled="false" stroked="true" strokeweight="1.175068pt" strokecolor="#367097">
                <v:path arrowok="t"/>
              </v:shape>
            </v:group>
            <v:group style="position:absolute;left:1898;top:535;width:23;height:2" coordorigin="1898,535" coordsize="23,2">
              <v:shape style="position:absolute;left:1898;top:535;width:23;height:2" coordorigin="1898,535" coordsize="23,0" path="m1898,535l1921,535e" filled="false" stroked="true" strokeweight="1.175068pt" strokecolor="#367097">
                <v:path arrowok="t"/>
              </v:shape>
            </v:group>
            <v:group style="position:absolute;left:1943;top:535;width:23;height:2" coordorigin="1943,535" coordsize="23,2">
              <v:shape style="position:absolute;left:1943;top:535;width:23;height:2" coordorigin="1943,535" coordsize="23,0" path="m1943,535l1965,535e" filled="false" stroked="true" strokeweight="1.175068pt" strokecolor="#367097">
                <v:path arrowok="t"/>
              </v:shape>
            </v:group>
            <v:group style="position:absolute;left:1987;top:535;width:23;height:2" coordorigin="1987,535" coordsize="23,2">
              <v:shape style="position:absolute;left:1987;top:535;width:23;height:2" coordorigin="1987,535" coordsize="23,0" path="m1987,535l2010,535e" filled="false" stroked="true" strokeweight="1.175068pt" strokecolor="#367097">
                <v:path arrowok="t"/>
              </v:shape>
            </v:group>
            <v:group style="position:absolute;left:2032;top:535;width:23;height:2" coordorigin="2032,535" coordsize="23,2">
              <v:shape style="position:absolute;left:2032;top:535;width:23;height:2" coordorigin="2032,535" coordsize="23,0" path="m2032,535l2054,535e" filled="false" stroked="true" strokeweight="1.175068pt" strokecolor="#367097">
                <v:path arrowok="t"/>
              </v:shape>
            </v:group>
            <v:group style="position:absolute;left:2076;top:535;width:23;height:2" coordorigin="2076,535" coordsize="23,2">
              <v:shape style="position:absolute;left:2076;top:535;width:23;height:2" coordorigin="2076,535" coordsize="23,0" path="m2076,535l2099,535e" filled="false" stroked="true" strokeweight="1.175068pt" strokecolor="#367097">
                <v:path arrowok="t"/>
              </v:shape>
            </v:group>
            <v:group style="position:absolute;left:2121;top:535;width:23;height:2" coordorigin="2121,535" coordsize="23,2">
              <v:shape style="position:absolute;left:2121;top:535;width:23;height:2" coordorigin="2121,535" coordsize="23,0" path="m2121,535l2143,535e" filled="false" stroked="true" strokeweight="1.175068pt" strokecolor="#367097">
                <v:path arrowok="t"/>
              </v:shape>
            </v:group>
            <v:group style="position:absolute;left:2165;top:535;width:23;height:2" coordorigin="2165,535" coordsize="23,2">
              <v:shape style="position:absolute;left:2165;top:535;width:23;height:2" coordorigin="2165,535" coordsize="23,0" path="m2165,535l2188,535e" filled="false" stroked="true" strokeweight="1.175068pt" strokecolor="#367097">
                <v:path arrowok="t"/>
              </v:shape>
            </v:group>
            <v:group style="position:absolute;left:2210;top:535;width:23;height:2" coordorigin="2210,535" coordsize="23,2">
              <v:shape style="position:absolute;left:2210;top:535;width:23;height:2" coordorigin="2210,535" coordsize="23,0" path="m2210,535l2232,535e" filled="false" stroked="true" strokeweight="1.175068pt" strokecolor="#367097">
                <v:path arrowok="t"/>
              </v:shape>
            </v:group>
            <v:group style="position:absolute;left:2255;top:535;width:23;height:2" coordorigin="2255,535" coordsize="23,2">
              <v:shape style="position:absolute;left:2255;top:535;width:23;height:2" coordorigin="2255,535" coordsize="23,0" path="m2255,535l2277,535e" filled="false" stroked="true" strokeweight="1.175068pt" strokecolor="#367097">
                <v:path arrowok="t"/>
              </v:shape>
            </v:group>
            <v:group style="position:absolute;left:2299;top:535;width:23;height:2" coordorigin="2299,535" coordsize="23,2">
              <v:shape style="position:absolute;left:2299;top:535;width:23;height:2" coordorigin="2299,535" coordsize="23,0" path="m2299,535l2321,535e" filled="false" stroked="true" strokeweight="1.175068pt" strokecolor="#367097">
                <v:path arrowok="t"/>
              </v:shape>
            </v:group>
            <v:group style="position:absolute;left:2344;top:535;width:23;height:2" coordorigin="2344,535" coordsize="23,2">
              <v:shape style="position:absolute;left:2344;top:535;width:23;height:2" coordorigin="2344,535" coordsize="23,0" path="m2344,535l2366,535e" filled="false" stroked="true" strokeweight="1.175068pt" strokecolor="#367097">
                <v:path arrowok="t"/>
              </v:shape>
            </v:group>
            <v:group style="position:absolute;left:2388;top:535;width:23;height:2" coordorigin="2388,535" coordsize="23,2">
              <v:shape style="position:absolute;left:2388;top:535;width:23;height:2" coordorigin="2388,535" coordsize="23,0" path="m2388,535l2410,535e" filled="false" stroked="true" strokeweight="1.175068pt" strokecolor="#367097">
                <v:path arrowok="t"/>
              </v:shape>
            </v:group>
            <v:group style="position:absolute;left:2433;top:535;width:23;height:2" coordorigin="2433,535" coordsize="23,2">
              <v:shape style="position:absolute;left:2433;top:535;width:23;height:2" coordorigin="2433,535" coordsize="23,0" path="m2433,535l2455,535e" filled="false" stroked="true" strokeweight="1.175068pt" strokecolor="#367097">
                <v:path arrowok="t"/>
              </v:shape>
            </v:group>
            <v:group style="position:absolute;left:2477;top:535;width:23;height:2" coordorigin="2477,535" coordsize="23,2">
              <v:shape style="position:absolute;left:2477;top:535;width:23;height:2" coordorigin="2477,535" coordsize="23,0" path="m2477,535l2499,535e" filled="false" stroked="true" strokeweight="1.175068pt" strokecolor="#367097">
                <v:path arrowok="t"/>
              </v:shape>
            </v:group>
            <v:group style="position:absolute;left:2522;top:535;width:23;height:2" coordorigin="2522,535" coordsize="23,2">
              <v:shape style="position:absolute;left:2522;top:535;width:23;height:2" coordorigin="2522,535" coordsize="23,0" path="m2522,535l2544,535e" filled="false" stroked="true" strokeweight="1.175068pt" strokecolor="#367097">
                <v:path arrowok="t"/>
              </v:shape>
            </v:group>
            <v:group style="position:absolute;left:2566;top:535;width:23;height:2" coordorigin="2566,535" coordsize="23,2">
              <v:shape style="position:absolute;left:2566;top:535;width:23;height:2" coordorigin="2566,535" coordsize="23,0" path="m2566,535l2588,535e" filled="false" stroked="true" strokeweight="1.175068pt" strokecolor="#367097">
                <v:path arrowok="t"/>
              </v:shape>
            </v:group>
            <v:group style="position:absolute;left:2611;top:535;width:23;height:2" coordorigin="2611,535" coordsize="23,2">
              <v:shape style="position:absolute;left:2611;top:535;width:23;height:2" coordorigin="2611,535" coordsize="23,0" path="m2611,535l2633,535e" filled="false" stroked="true" strokeweight="1.175068pt" strokecolor="#367097">
                <v:path arrowok="t"/>
              </v:shape>
            </v:group>
            <v:group style="position:absolute;left:2655;top:535;width:23;height:2" coordorigin="2655,535" coordsize="23,2">
              <v:shape style="position:absolute;left:2655;top:535;width:23;height:2" coordorigin="2655,535" coordsize="23,0" path="m2655,535l2678,535e" filled="false" stroked="true" strokeweight="1.175068pt" strokecolor="#367097">
                <v:path arrowok="t"/>
              </v:shape>
            </v:group>
            <v:group style="position:absolute;left:2700;top:535;width:23;height:2" coordorigin="2700,535" coordsize="23,2">
              <v:shape style="position:absolute;left:2700;top:535;width:23;height:2" coordorigin="2700,535" coordsize="23,0" path="m2700,535l2722,535e" filled="false" stroked="true" strokeweight="1.175068pt" strokecolor="#367097">
                <v:path arrowok="t"/>
              </v:shape>
            </v:group>
            <v:group style="position:absolute;left:2744;top:535;width:23;height:2" coordorigin="2744,535" coordsize="23,2">
              <v:shape style="position:absolute;left:2744;top:535;width:23;height:2" coordorigin="2744,535" coordsize="23,0" path="m2744,535l2767,535e" filled="false" stroked="true" strokeweight="1.175068pt" strokecolor="#367097">
                <v:path arrowok="t"/>
              </v:shape>
            </v:group>
            <v:group style="position:absolute;left:2789;top:535;width:23;height:2" coordorigin="2789,535" coordsize="23,2">
              <v:shape style="position:absolute;left:2789;top:535;width:23;height:2" coordorigin="2789,535" coordsize="23,0" path="m2789,535l2811,535e" filled="false" stroked="true" strokeweight="1.175068pt" strokecolor="#367097">
                <v:path arrowok="t"/>
              </v:shape>
            </v:group>
            <v:group style="position:absolute;left:2833;top:535;width:23;height:2" coordorigin="2833,535" coordsize="23,2">
              <v:shape style="position:absolute;left:2833;top:535;width:23;height:2" coordorigin="2833,535" coordsize="23,0" path="m2833,535l2856,535e" filled="false" stroked="true" strokeweight="1.175068pt" strokecolor="#367097">
                <v:path arrowok="t"/>
              </v:shape>
            </v:group>
            <v:group style="position:absolute;left:2878;top:535;width:23;height:2" coordorigin="2878,535" coordsize="23,2">
              <v:shape style="position:absolute;left:2878;top:535;width:23;height:2" coordorigin="2878,535" coordsize="23,0" path="m2878,535l2900,535e" filled="false" stroked="true" strokeweight="1.175068pt" strokecolor="#367097">
                <v:path arrowok="t"/>
              </v:shape>
            </v:group>
            <v:group style="position:absolute;left:2922;top:535;width:23;height:2" coordorigin="2922,535" coordsize="23,2">
              <v:shape style="position:absolute;left:2922;top:535;width:23;height:2" coordorigin="2922,535" coordsize="23,0" path="m2922,535l2945,535e" filled="false" stroked="true" strokeweight="1.175068pt" strokecolor="#367097">
                <v:path arrowok="t"/>
              </v:shape>
            </v:group>
            <v:group style="position:absolute;left:2967;top:535;width:23;height:2" coordorigin="2967,535" coordsize="23,2">
              <v:shape style="position:absolute;left:2967;top:535;width:23;height:2" coordorigin="2967,535" coordsize="23,0" path="m2967,535l2989,535e" filled="false" stroked="true" strokeweight="1.175068pt" strokecolor="#367097">
                <v:path arrowok="t"/>
              </v:shape>
            </v:group>
            <v:group style="position:absolute;left:3011;top:535;width:23;height:2" coordorigin="3011,535" coordsize="23,2">
              <v:shape style="position:absolute;left:3011;top:535;width:23;height:2" coordorigin="3011,535" coordsize="23,0" path="m3011,535l3034,535e" filled="false" stroked="true" strokeweight="1.175068pt" strokecolor="#367097">
                <v:path arrowok="t"/>
              </v:shape>
            </v:group>
            <v:group style="position:absolute;left:3056;top:535;width:23;height:2" coordorigin="3056,535" coordsize="23,2">
              <v:shape style="position:absolute;left:3056;top:535;width:23;height:2" coordorigin="3056,535" coordsize="23,0" path="m3056,535l3078,535e" filled="false" stroked="true" strokeweight="1.175068pt" strokecolor="#367097">
                <v:path arrowok="t"/>
              </v:shape>
            </v:group>
            <v:group style="position:absolute;left:3101;top:535;width:23;height:2" coordorigin="3101,535" coordsize="23,2">
              <v:shape style="position:absolute;left:3101;top:535;width:23;height:2" coordorigin="3101,535" coordsize="23,0" path="m3101,535l3123,535e" filled="false" stroked="true" strokeweight="1.175068pt" strokecolor="#367097">
                <v:path arrowok="t"/>
              </v:shape>
            </v:group>
            <v:group style="position:absolute;left:3145;top:535;width:23;height:2" coordorigin="3145,535" coordsize="23,2">
              <v:shape style="position:absolute;left:3145;top:535;width:23;height:2" coordorigin="3145,535" coordsize="23,0" path="m3145,535l3167,535e" filled="false" stroked="true" strokeweight="1.175068pt" strokecolor="#367097">
                <v:path arrowok="t"/>
              </v:shape>
            </v:group>
            <v:group style="position:absolute;left:3190;top:535;width:23;height:2" coordorigin="3190,535" coordsize="23,2">
              <v:shape style="position:absolute;left:3190;top:535;width:23;height:2" coordorigin="3190,535" coordsize="23,0" path="m3190,535l3212,535e" filled="false" stroked="true" strokeweight="1.175068pt" strokecolor="#367097">
                <v:path arrowok="t"/>
              </v:shape>
            </v:group>
            <v:group style="position:absolute;left:3234;top:535;width:23;height:2" coordorigin="3234,535" coordsize="23,2">
              <v:shape style="position:absolute;left:3234;top:535;width:23;height:2" coordorigin="3234,535" coordsize="23,0" path="m3234,535l3256,535e" filled="false" stroked="true" strokeweight="1.175068pt" strokecolor="#367097">
                <v:path arrowok="t"/>
              </v:shape>
            </v:group>
            <v:group style="position:absolute;left:3279;top:535;width:23;height:2" coordorigin="3279,535" coordsize="23,2">
              <v:shape style="position:absolute;left:3279;top:535;width:23;height:2" coordorigin="3279,535" coordsize="23,0" path="m3279,535l3301,535e" filled="false" stroked="true" strokeweight="1.175068pt" strokecolor="#367097">
                <v:path arrowok="t"/>
              </v:shape>
            </v:group>
            <v:group style="position:absolute;left:3323;top:535;width:23;height:2" coordorigin="3323,535" coordsize="23,2">
              <v:shape style="position:absolute;left:3323;top:535;width:23;height:2" coordorigin="3323,535" coordsize="23,0" path="m3323,535l3345,535e" filled="false" stroked="true" strokeweight="1.175068pt" strokecolor="#367097">
                <v:path arrowok="t"/>
              </v:shape>
            </v:group>
            <v:group style="position:absolute;left:3368;top:535;width:23;height:2" coordorigin="3368,535" coordsize="23,2">
              <v:shape style="position:absolute;left:3368;top:535;width:23;height:2" coordorigin="3368,535" coordsize="23,0" path="m3368,535l3390,535e" filled="false" stroked="true" strokeweight="1.175068pt" strokecolor="#367097">
                <v:path arrowok="t"/>
              </v:shape>
            </v:group>
            <v:group style="position:absolute;left:3412;top:535;width:23;height:2" coordorigin="3412,535" coordsize="23,2">
              <v:shape style="position:absolute;left:3412;top:535;width:23;height:2" coordorigin="3412,535" coordsize="23,0" path="m3412,535l3434,535e" filled="false" stroked="true" strokeweight="1.175068pt" strokecolor="#367097">
                <v:path arrowok="t"/>
              </v:shape>
            </v:group>
            <v:group style="position:absolute;left:3457;top:535;width:23;height:2" coordorigin="3457,535" coordsize="23,2">
              <v:shape style="position:absolute;left:3457;top:535;width:23;height:2" coordorigin="3457,535" coordsize="23,0" path="m3457,535l3479,535e" filled="false" stroked="true" strokeweight="1.175068pt" strokecolor="#367097">
                <v:path arrowok="t"/>
              </v:shape>
            </v:group>
            <v:group style="position:absolute;left:3501;top:535;width:23;height:2" coordorigin="3501,535" coordsize="23,2">
              <v:shape style="position:absolute;left:3501;top:535;width:23;height:2" coordorigin="3501,535" coordsize="23,0" path="m3501,535l3524,535e" filled="false" stroked="true" strokeweight="1.175068pt" strokecolor="#367097">
                <v:path arrowok="t"/>
              </v:shape>
            </v:group>
            <v:group style="position:absolute;left:3546;top:535;width:23;height:2" coordorigin="3546,535" coordsize="23,2">
              <v:shape style="position:absolute;left:3546;top:535;width:23;height:2" coordorigin="3546,535" coordsize="23,0" path="m3546,535l3568,535e" filled="false" stroked="true" strokeweight="1.175068pt" strokecolor="#367097">
                <v:path arrowok="t"/>
              </v:shape>
            </v:group>
            <v:group style="position:absolute;left:3590;top:535;width:23;height:2" coordorigin="3590,535" coordsize="23,2">
              <v:shape style="position:absolute;left:3590;top:535;width:23;height:2" coordorigin="3590,535" coordsize="23,0" path="m3590,535l3613,535e" filled="false" stroked="true" strokeweight="1.175068pt" strokecolor="#367097">
                <v:path arrowok="t"/>
              </v:shape>
            </v:group>
            <v:group style="position:absolute;left:3635;top:535;width:23;height:2" coordorigin="3635,535" coordsize="23,2">
              <v:shape style="position:absolute;left:3635;top:535;width:23;height:2" coordorigin="3635,535" coordsize="23,0" path="m3635,535l3657,535e" filled="false" stroked="true" strokeweight="1.175068pt" strokecolor="#367097">
                <v:path arrowok="t"/>
              </v:shape>
            </v:group>
            <v:group style="position:absolute;left:3679;top:535;width:23;height:2" coordorigin="3679,535" coordsize="23,2">
              <v:shape style="position:absolute;left:3679;top:535;width:23;height:2" coordorigin="3679,535" coordsize="23,0" path="m3679,535l3702,535e" filled="false" stroked="true" strokeweight="1.175068pt" strokecolor="#367097">
                <v:path arrowok="t"/>
              </v:shape>
            </v:group>
            <v:group style="position:absolute;left:3724;top:535;width:23;height:2" coordorigin="3724,535" coordsize="23,2">
              <v:shape style="position:absolute;left:3724;top:535;width:23;height:2" coordorigin="3724,535" coordsize="23,0" path="m3724,535l3746,535e" filled="false" stroked="true" strokeweight="1.175068pt" strokecolor="#367097">
                <v:path arrowok="t"/>
              </v:shape>
            </v:group>
            <v:group style="position:absolute;left:3768;top:535;width:23;height:2" coordorigin="3768,535" coordsize="23,2">
              <v:shape style="position:absolute;left:3768;top:535;width:23;height:2" coordorigin="3768,535" coordsize="23,0" path="m3768,535l3791,535e" filled="false" stroked="true" strokeweight="1.175068pt" strokecolor="#367097">
                <v:path arrowok="t"/>
              </v:shape>
            </v:group>
            <v:group style="position:absolute;left:3813;top:535;width:23;height:2" coordorigin="3813,535" coordsize="23,2">
              <v:shape style="position:absolute;left:3813;top:535;width:23;height:2" coordorigin="3813,535" coordsize="23,0" path="m3813,535l3835,535e" filled="false" stroked="true" strokeweight="1.175068pt" strokecolor="#367097">
                <v:path arrowok="t"/>
              </v:shape>
            </v:group>
            <v:group style="position:absolute;left:3857;top:535;width:23;height:2" coordorigin="3857,535" coordsize="23,2">
              <v:shape style="position:absolute;left:3857;top:535;width:23;height:2" coordorigin="3857,535" coordsize="23,0" path="m3857,535l3880,535e" filled="false" stroked="true" strokeweight="1.175068pt" strokecolor="#367097">
                <v:path arrowok="t"/>
              </v:shape>
            </v:group>
            <v:group style="position:absolute;left:3902;top:535;width:23;height:2" coordorigin="3902,535" coordsize="23,2">
              <v:shape style="position:absolute;left:3902;top:535;width:23;height:2" coordorigin="3902,535" coordsize="23,0" path="m3902,535l3924,535e" filled="false" stroked="true" strokeweight="1.175068pt" strokecolor="#367097">
                <v:path arrowok="t"/>
              </v:shape>
            </v:group>
            <v:group style="position:absolute;left:3947;top:535;width:23;height:2" coordorigin="3947,535" coordsize="23,2">
              <v:shape style="position:absolute;left:3947;top:535;width:23;height:2" coordorigin="3947,535" coordsize="23,0" path="m3947,535l3969,535e" filled="false" stroked="true" strokeweight="1.175068pt" strokecolor="#367097">
                <v:path arrowok="t"/>
              </v:shape>
            </v:group>
            <v:group style="position:absolute;left:3991;top:535;width:23;height:2" coordorigin="3991,535" coordsize="23,2">
              <v:shape style="position:absolute;left:3991;top:535;width:23;height:2" coordorigin="3991,535" coordsize="23,0" path="m3991,535l4013,535e" filled="false" stroked="true" strokeweight="1.175068pt" strokecolor="#367097">
                <v:path arrowok="t"/>
              </v:shape>
            </v:group>
            <v:group style="position:absolute;left:4036;top:535;width:23;height:2" coordorigin="4036,535" coordsize="23,2">
              <v:shape style="position:absolute;left:4036;top:535;width:23;height:2" coordorigin="4036,535" coordsize="23,0" path="m4036,535l4058,535e" filled="false" stroked="true" strokeweight="1.175068pt" strokecolor="#367097">
                <v:path arrowok="t"/>
              </v:shape>
            </v:group>
            <v:group style="position:absolute;left:4080;top:535;width:23;height:2" coordorigin="4080,535" coordsize="23,2">
              <v:shape style="position:absolute;left:4080;top:535;width:23;height:2" coordorigin="4080,535" coordsize="23,0" path="m4080,535l4102,535e" filled="false" stroked="true" strokeweight="1.175068pt" strokecolor="#367097">
                <v:path arrowok="t"/>
              </v:shape>
            </v:group>
            <v:group style="position:absolute;left:4125;top:535;width:23;height:2" coordorigin="4125,535" coordsize="23,2">
              <v:shape style="position:absolute;left:4125;top:535;width:23;height:2" coordorigin="4125,535" coordsize="23,0" path="m4125,535l4147,535e" filled="false" stroked="true" strokeweight="1.175068pt" strokecolor="#367097">
                <v:path arrowok="t"/>
              </v:shape>
            </v:group>
            <v:group style="position:absolute;left:4169;top:535;width:23;height:2" coordorigin="4169,535" coordsize="23,2">
              <v:shape style="position:absolute;left:4169;top:535;width:23;height:2" coordorigin="4169,535" coordsize="23,0" path="m4169,535l4191,535e" filled="false" stroked="true" strokeweight="1.175068pt" strokecolor="#367097">
                <v:path arrowok="t"/>
              </v:shape>
            </v:group>
            <v:group style="position:absolute;left:4214;top:535;width:23;height:2" coordorigin="4214,535" coordsize="23,2">
              <v:shape style="position:absolute;left:4214;top:535;width:23;height:2" coordorigin="4214,535" coordsize="23,0" path="m4214,535l4236,535e" filled="false" stroked="true" strokeweight="1.175068pt" strokecolor="#367097">
                <v:path arrowok="t"/>
              </v:shape>
            </v:group>
            <v:group style="position:absolute;left:4258;top:535;width:23;height:2" coordorigin="4258,535" coordsize="23,2">
              <v:shape style="position:absolute;left:4258;top:535;width:23;height:2" coordorigin="4258,535" coordsize="23,0" path="m4258,535l4280,535e" filled="false" stroked="true" strokeweight="1.175068pt" strokecolor="#367097">
                <v:path arrowok="t"/>
              </v:shape>
            </v:group>
            <v:group style="position:absolute;left:4303;top:535;width:23;height:2" coordorigin="4303,535" coordsize="23,2">
              <v:shape style="position:absolute;left:4303;top:535;width:23;height:2" coordorigin="4303,535" coordsize="23,0" path="m4303,535l4325,535e" filled="false" stroked="true" strokeweight="1.175068pt" strokecolor="#367097">
                <v:path arrowok="t"/>
              </v:shape>
            </v:group>
            <v:group style="position:absolute;left:4347;top:535;width:23;height:2" coordorigin="4347,535" coordsize="23,2">
              <v:shape style="position:absolute;left:4347;top:535;width:23;height:2" coordorigin="4347,535" coordsize="23,0" path="m4347,535l4370,535e" filled="false" stroked="true" strokeweight="1.175068pt" strokecolor="#367097">
                <v:path arrowok="t"/>
              </v:shape>
            </v:group>
            <v:group style="position:absolute;left:4392;top:535;width:23;height:2" coordorigin="4392,535" coordsize="23,2">
              <v:shape style="position:absolute;left:4392;top:535;width:23;height:2" coordorigin="4392,535" coordsize="23,0" path="m4392,535l4414,535e" filled="false" stroked="true" strokeweight="1.175068pt" strokecolor="#367097">
                <v:path arrowok="t"/>
              </v:shape>
            </v:group>
            <v:group style="position:absolute;left:4436;top:535;width:23;height:2" coordorigin="4436,535" coordsize="23,2">
              <v:shape style="position:absolute;left:4436;top:535;width:23;height:2" coordorigin="4436,535" coordsize="23,0" path="m4436,535l4459,535e" filled="false" stroked="true" strokeweight="1.175068pt" strokecolor="#367097">
                <v:path arrowok="t"/>
              </v:shape>
            </v:group>
            <v:group style="position:absolute;left:4481;top:535;width:23;height:2" coordorigin="4481,535" coordsize="23,2">
              <v:shape style="position:absolute;left:4481;top:535;width:23;height:2" coordorigin="4481,535" coordsize="23,0" path="m4481,535l4503,535e" filled="false" stroked="true" strokeweight="1.175068pt" strokecolor="#367097">
                <v:path arrowok="t"/>
              </v:shape>
            </v:group>
            <v:group style="position:absolute;left:4525;top:535;width:23;height:2" coordorigin="4525,535" coordsize="23,2">
              <v:shape style="position:absolute;left:4525;top:535;width:23;height:2" coordorigin="4525,535" coordsize="23,0" path="m4525,535l4548,535e" filled="false" stroked="true" strokeweight="1.175068pt" strokecolor="#367097">
                <v:path arrowok="t"/>
              </v:shape>
            </v:group>
            <v:group style="position:absolute;left:4570;top:535;width:23;height:2" coordorigin="4570,535" coordsize="23,2">
              <v:shape style="position:absolute;left:4570;top:535;width:23;height:2" coordorigin="4570,535" coordsize="23,0" path="m4570,535l4592,535e" filled="false" stroked="true" strokeweight="1.175068pt" strokecolor="#367097">
                <v:path arrowok="t"/>
              </v:shape>
            </v:group>
            <v:group style="position:absolute;left:4614;top:535;width:23;height:2" coordorigin="4614,535" coordsize="23,2">
              <v:shape style="position:absolute;left:4614;top:535;width:23;height:2" coordorigin="4614,535" coordsize="23,0" path="m4614,535l4637,535e" filled="false" stroked="true" strokeweight="1.175068pt" strokecolor="#367097">
                <v:path arrowok="t"/>
              </v:shape>
            </v:group>
            <v:group style="position:absolute;left:4659;top:535;width:23;height:2" coordorigin="4659,535" coordsize="23,2">
              <v:shape style="position:absolute;left:4659;top:535;width:23;height:2" coordorigin="4659,535" coordsize="23,0" path="m4659,535l4681,535e" filled="false" stroked="true" strokeweight="1.175068pt" strokecolor="#367097">
                <v:path arrowok="t"/>
              </v:shape>
            </v:group>
            <v:group style="position:absolute;left:4703;top:535;width:23;height:2" coordorigin="4703,535" coordsize="23,2">
              <v:shape style="position:absolute;left:4703;top:535;width:23;height:2" coordorigin="4703,535" coordsize="23,0" path="m4703,535l4726,535e" filled="false" stroked="true" strokeweight="1.175068pt" strokecolor="#367097">
                <v:path arrowok="t"/>
              </v:shape>
            </v:group>
            <v:group style="position:absolute;left:4748;top:535;width:23;height:2" coordorigin="4748,535" coordsize="23,2">
              <v:shape style="position:absolute;left:4748;top:535;width:23;height:2" coordorigin="4748,535" coordsize="23,0" path="m4748,535l4770,535e" filled="false" stroked="true" strokeweight="1.175068pt" strokecolor="#367097">
                <v:path arrowok="t"/>
              </v:shape>
            </v:group>
            <v:group style="position:absolute;left:4792;top:535;width:23;height:2" coordorigin="4792,535" coordsize="23,2">
              <v:shape style="position:absolute;left:4792;top:535;width:23;height:2" coordorigin="4792,535" coordsize="23,0" path="m4792,535l4815,535e" filled="false" stroked="true" strokeweight="1.175068pt" strokecolor="#367097">
                <v:path arrowok="t"/>
              </v:shape>
            </v:group>
            <v:group style="position:absolute;left:4837;top:535;width:23;height:2" coordorigin="4837,535" coordsize="23,2">
              <v:shape style="position:absolute;left:4837;top:535;width:23;height:2" coordorigin="4837,535" coordsize="23,0" path="m4837,535l4859,535e" filled="false" stroked="true" strokeweight="1.175068pt" strokecolor="#367097">
                <v:path arrowok="t"/>
              </v:shape>
            </v:group>
            <v:group style="position:absolute;left:4882;top:535;width:23;height:2" coordorigin="4882,535" coordsize="23,2">
              <v:shape style="position:absolute;left:4882;top:535;width:23;height:2" coordorigin="4882,535" coordsize="23,0" path="m4882,535l4904,535e" filled="false" stroked="true" strokeweight="1.175068pt" strokecolor="#367097">
                <v:path arrowok="t"/>
              </v:shape>
            </v:group>
            <v:group style="position:absolute;left:4926;top:535;width:23;height:2" coordorigin="4926,535" coordsize="23,2">
              <v:shape style="position:absolute;left:4926;top:535;width:23;height:2" coordorigin="4926,535" coordsize="23,0" path="m4926,535l4948,535e" filled="false" stroked="true" strokeweight="1.175068pt" strokecolor="#367097">
                <v:path arrowok="t"/>
              </v:shape>
            </v:group>
            <v:group style="position:absolute;left:4971;top:535;width:23;height:2" coordorigin="4971,535" coordsize="23,2">
              <v:shape style="position:absolute;left:4971;top:535;width:23;height:2" coordorigin="4971,535" coordsize="23,0" path="m4971,535l4993,535e" filled="false" stroked="true" strokeweight="1.175068pt" strokecolor="#367097">
                <v:path arrowok="t"/>
              </v:shape>
            </v:group>
            <v:group style="position:absolute;left:5015;top:535;width:23;height:2" coordorigin="5015,535" coordsize="23,2">
              <v:shape style="position:absolute;left:5015;top:535;width:23;height:2" coordorigin="5015,535" coordsize="23,0" path="m5015,535l5037,535e" filled="false" stroked="true" strokeweight="1.175068pt" strokecolor="#367097">
                <v:path arrowok="t"/>
              </v:shape>
            </v:group>
            <v:group style="position:absolute;left:5060;top:535;width:23;height:2" coordorigin="5060,535" coordsize="23,2">
              <v:shape style="position:absolute;left:5060;top:535;width:23;height:2" coordorigin="5060,535" coordsize="23,0" path="m5060,535l5082,535e" filled="false" stroked="true" strokeweight="1.175068pt" strokecolor="#367097">
                <v:path arrowok="t"/>
              </v:shape>
            </v:group>
            <v:group style="position:absolute;left:5104;top:535;width:23;height:2" coordorigin="5104,535" coordsize="23,2">
              <v:shape style="position:absolute;left:5104;top:535;width:23;height:2" coordorigin="5104,535" coordsize="23,0" path="m5104,535l5126,535e" filled="false" stroked="true" strokeweight="1.175068pt" strokecolor="#367097">
                <v:path arrowok="t"/>
              </v:shape>
            </v:group>
            <v:group style="position:absolute;left:5149;top:535;width:23;height:2" coordorigin="5149,535" coordsize="23,2">
              <v:shape style="position:absolute;left:5149;top:535;width:23;height:2" coordorigin="5149,535" coordsize="23,0" path="m5149,535l5171,535e" filled="false" stroked="true" strokeweight="1.175068pt" strokecolor="#367097">
                <v:path arrowok="t"/>
              </v:shape>
            </v:group>
            <v:group style="position:absolute;left:5193;top:535;width:23;height:2" coordorigin="5193,535" coordsize="23,2">
              <v:shape style="position:absolute;left:5193;top:535;width:23;height:2" coordorigin="5193,535" coordsize="23,0" path="m5193,535l5215,535e" filled="false" stroked="true" strokeweight="1.175068pt" strokecolor="#367097">
                <v:path arrowok="t"/>
              </v:shape>
            </v:group>
            <v:group style="position:absolute;left:5238;top:535;width:23;height:2" coordorigin="5238,535" coordsize="23,2">
              <v:shape style="position:absolute;left:5238;top:535;width:23;height:2" coordorigin="5238,535" coordsize="23,0" path="m5238,535l5260,535e" filled="false" stroked="true" strokeweight="1.175068pt" strokecolor="#367097">
                <v:path arrowok="t"/>
              </v:shape>
            </v:group>
            <v:group style="position:absolute;left:5282;top:535;width:23;height:2" coordorigin="5282,535" coordsize="23,2">
              <v:shape style="position:absolute;left:5282;top:535;width:23;height:2" coordorigin="5282,535" coordsize="23,0" path="m5282,535l5305,535e" filled="false" stroked="true" strokeweight="1.175068pt" strokecolor="#367097">
                <v:path arrowok="t"/>
              </v:shape>
            </v:group>
            <v:group style="position:absolute;left:5327;top:535;width:23;height:2" coordorigin="5327,535" coordsize="23,2">
              <v:shape style="position:absolute;left:5327;top:535;width:23;height:2" coordorigin="5327,535" coordsize="23,0" path="m5327,535l5349,535e" filled="false" stroked="true" strokeweight="1.175068pt" strokecolor="#367097">
                <v:path arrowok="t"/>
              </v:shape>
            </v:group>
            <v:group style="position:absolute;left:5371;top:535;width:23;height:2" coordorigin="5371,535" coordsize="23,2">
              <v:shape style="position:absolute;left:5371;top:535;width:23;height:2" coordorigin="5371,535" coordsize="23,0" path="m5371,535l5394,535e" filled="false" stroked="true" strokeweight="1.175068pt" strokecolor="#367097">
                <v:path arrowok="t"/>
              </v:shape>
            </v:group>
            <v:group style="position:absolute;left:5416;top:535;width:23;height:2" coordorigin="5416,535" coordsize="23,2">
              <v:shape style="position:absolute;left:5416;top:535;width:23;height:2" coordorigin="5416,535" coordsize="23,0" path="m5416,535l5438,535e" filled="false" stroked="true" strokeweight="1.175068pt" strokecolor="#367097">
                <v:path arrowok="t"/>
              </v:shape>
            </v:group>
            <v:group style="position:absolute;left:5460;top:535;width:23;height:2" coordorigin="5460,535" coordsize="23,2">
              <v:shape style="position:absolute;left:5460;top:535;width:23;height:2" coordorigin="5460,535" coordsize="23,0" path="m5460,535l5483,535e" filled="false" stroked="true" strokeweight="1.175068pt" strokecolor="#367097">
                <v:path arrowok="t"/>
              </v:shape>
            </v:group>
            <v:group style="position:absolute;left:5505;top:535;width:23;height:2" coordorigin="5505,535" coordsize="23,2">
              <v:shape style="position:absolute;left:5505;top:535;width:23;height:2" coordorigin="5505,535" coordsize="23,0" path="m5505,535l5527,535e" filled="false" stroked="true" strokeweight="1.175068pt" strokecolor="#367097">
                <v:path arrowok="t"/>
              </v:shape>
            </v:group>
            <v:group style="position:absolute;left:5549;top:535;width:23;height:2" coordorigin="5549,535" coordsize="23,2">
              <v:shape style="position:absolute;left:5549;top:535;width:23;height:2" coordorigin="5549,535" coordsize="23,0" path="m5549,535l5572,535e" filled="false" stroked="true" strokeweight="1.175068pt" strokecolor="#367097">
                <v:path arrowok="t"/>
              </v:shape>
            </v:group>
            <v:group style="position:absolute;left:5594;top:535;width:23;height:2" coordorigin="5594,535" coordsize="23,2">
              <v:shape style="position:absolute;left:5594;top:535;width:23;height:2" coordorigin="5594,535" coordsize="23,0" path="m5594,535l5616,535e" filled="false" stroked="true" strokeweight="1.175068pt" strokecolor="#367097">
                <v:path arrowok="t"/>
              </v:shape>
            </v:group>
            <v:group style="position:absolute;left:5638;top:535;width:23;height:2" coordorigin="5638,535" coordsize="23,2">
              <v:shape style="position:absolute;left:5638;top:535;width:23;height:2" coordorigin="5638,535" coordsize="23,0" path="m5638,535l5661,535e" filled="false" stroked="true" strokeweight="1.175068pt" strokecolor="#367097">
                <v:path arrowok="t"/>
              </v:shape>
            </v:group>
            <v:group style="position:absolute;left:5683;top:535;width:23;height:2" coordorigin="5683,535" coordsize="23,2">
              <v:shape style="position:absolute;left:5683;top:535;width:23;height:2" coordorigin="5683,535" coordsize="23,0" path="m5683,535l5705,535e" filled="false" stroked="true" strokeweight="1.175068pt" strokecolor="#367097">
                <v:path arrowok="t"/>
              </v:shape>
            </v:group>
            <v:group style="position:absolute;left:5728;top:535;width:23;height:2" coordorigin="5728,535" coordsize="23,2">
              <v:shape style="position:absolute;left:5728;top:535;width:23;height:2" coordorigin="5728,535" coordsize="23,0" path="m5728,535l5750,535e" filled="false" stroked="true" strokeweight="1.175068pt" strokecolor="#367097">
                <v:path arrowok="t"/>
              </v:shape>
            </v:group>
            <v:group style="position:absolute;left:5772;top:535;width:23;height:2" coordorigin="5772,535" coordsize="23,2">
              <v:shape style="position:absolute;left:5772;top:535;width:23;height:2" coordorigin="5772,535" coordsize="23,0" path="m5772,535l5794,535e" filled="false" stroked="true" strokeweight="1.175068pt" strokecolor="#367097">
                <v:path arrowok="t"/>
              </v:shape>
            </v:group>
            <v:group style="position:absolute;left:5817;top:535;width:23;height:2" coordorigin="5817,535" coordsize="23,2">
              <v:shape style="position:absolute;left:5817;top:535;width:23;height:2" coordorigin="5817,535" coordsize="23,0" path="m5817,535l5839,535e" filled="false" stroked="true" strokeweight="1.175068pt" strokecolor="#367097">
                <v:path arrowok="t"/>
              </v:shape>
            </v:group>
            <v:group style="position:absolute;left:5861;top:535;width:23;height:2" coordorigin="5861,535" coordsize="23,2">
              <v:shape style="position:absolute;left:5861;top:535;width:23;height:2" coordorigin="5861,535" coordsize="23,0" path="m5861,535l5883,535e" filled="false" stroked="true" strokeweight="1.175068pt" strokecolor="#367097">
                <v:path arrowok="t"/>
              </v:shape>
            </v:group>
            <v:group style="position:absolute;left:5906;top:535;width:23;height:2" coordorigin="5906,535" coordsize="23,2">
              <v:shape style="position:absolute;left:5906;top:535;width:23;height:2" coordorigin="5906,535" coordsize="23,0" path="m5906,535l5928,535e" filled="false" stroked="true" strokeweight="1.175068pt" strokecolor="#367097">
                <v:path arrowok="t"/>
              </v:shape>
            </v:group>
            <v:group style="position:absolute;left:5950;top:535;width:23;height:2" coordorigin="5950,535" coordsize="23,2">
              <v:shape style="position:absolute;left:5950;top:535;width:23;height:2" coordorigin="5950,535" coordsize="23,0" path="m5950,535l5972,535e" filled="false" stroked="true" strokeweight="1.175068pt" strokecolor="#367097">
                <v:path arrowok="t"/>
              </v:shape>
            </v:group>
            <v:group style="position:absolute;left:5995;top:535;width:23;height:2" coordorigin="5995,535" coordsize="23,2">
              <v:shape style="position:absolute;left:5995;top:535;width:23;height:2" coordorigin="5995,535" coordsize="23,0" path="m5995,535l6017,535e" filled="false" stroked="true" strokeweight="1.175068pt" strokecolor="#367097">
                <v:path arrowok="t"/>
              </v:shape>
            </v:group>
            <v:group style="position:absolute;left:6039;top:535;width:23;height:2" coordorigin="6039,535" coordsize="23,2">
              <v:shape style="position:absolute;left:6039;top:535;width:23;height:2" coordorigin="6039,535" coordsize="23,0" path="m6039,535l6061,535e" filled="false" stroked="true" strokeweight="1.175068pt" strokecolor="#367097">
                <v:path arrowok="t"/>
              </v:shape>
            </v:group>
            <v:group style="position:absolute;left:6084;top:535;width:23;height:2" coordorigin="6084,535" coordsize="23,2">
              <v:shape style="position:absolute;left:6084;top:535;width:23;height:2" coordorigin="6084,535" coordsize="23,0" path="m6084,535l6106,535e" filled="false" stroked="true" strokeweight="1.175068pt" strokecolor="#367097">
                <v:path arrowok="t"/>
              </v:shape>
            </v:group>
            <v:group style="position:absolute;left:6128;top:535;width:23;height:2" coordorigin="6128,535" coordsize="23,2">
              <v:shape style="position:absolute;left:6128;top:535;width:23;height:2" coordorigin="6128,535" coordsize="23,0" path="m6128,535l6151,535e" filled="false" stroked="true" strokeweight="1.175068pt" strokecolor="#367097">
                <v:path arrowok="t"/>
              </v:shape>
            </v:group>
            <v:group style="position:absolute;left:6173;top:535;width:23;height:2" coordorigin="6173,535" coordsize="23,2">
              <v:shape style="position:absolute;left:6173;top:535;width:23;height:2" coordorigin="6173,535" coordsize="23,0" path="m6173,535l6195,535e" filled="false" stroked="true" strokeweight="1.175068pt" strokecolor="#367097">
                <v:path arrowok="t"/>
              </v:shape>
            </v:group>
            <v:group style="position:absolute;left:6217;top:535;width:23;height:2" coordorigin="6217,535" coordsize="23,2">
              <v:shape style="position:absolute;left:6217;top:535;width:23;height:2" coordorigin="6217,535" coordsize="23,0" path="m6217,535l6240,535e" filled="false" stroked="true" strokeweight="1.175068pt" strokecolor="#367097">
                <v:path arrowok="t"/>
              </v:shape>
            </v:group>
            <v:group style="position:absolute;left:6262;top:535;width:23;height:2" coordorigin="6262,535" coordsize="23,2">
              <v:shape style="position:absolute;left:6262;top:535;width:23;height:2" coordorigin="6262,535" coordsize="23,0" path="m6262,535l6284,535e" filled="false" stroked="true" strokeweight="1.175068pt" strokecolor="#367097">
                <v:path arrowok="t"/>
              </v:shape>
            </v:group>
            <v:group style="position:absolute;left:6306;top:535;width:23;height:2" coordorigin="6306,535" coordsize="23,2">
              <v:shape style="position:absolute;left:6306;top:535;width:23;height:2" coordorigin="6306,535" coordsize="23,0" path="m6306,535l6329,535e" filled="false" stroked="true" strokeweight="1.175068pt" strokecolor="#367097">
                <v:path arrowok="t"/>
              </v:shape>
            </v:group>
            <v:group style="position:absolute;left:6351;top:535;width:23;height:2" coordorigin="6351,535" coordsize="23,2">
              <v:shape style="position:absolute;left:6351;top:535;width:23;height:2" coordorigin="6351,535" coordsize="23,0" path="m6351,535l6373,535e" filled="false" stroked="true" strokeweight="1.175068pt" strokecolor="#367097">
                <v:path arrowok="t"/>
              </v:shape>
            </v:group>
            <v:group style="position:absolute;left:6395;top:535;width:23;height:2" coordorigin="6395,535" coordsize="23,2">
              <v:shape style="position:absolute;left:6395;top:535;width:23;height:2" coordorigin="6395,535" coordsize="23,0" path="m6395,535l6418,535e" filled="false" stroked="true" strokeweight="1.175068pt" strokecolor="#367097">
                <v:path arrowok="t"/>
              </v:shape>
            </v:group>
            <v:group style="position:absolute;left:6440;top:535;width:23;height:2" coordorigin="6440,535" coordsize="23,2">
              <v:shape style="position:absolute;left:6440;top:535;width:23;height:2" coordorigin="6440,535" coordsize="23,0" path="m6440,535l6462,535e" filled="false" stroked="true" strokeweight="1.175068pt" strokecolor="#367097">
                <v:path arrowok="t"/>
              </v:shape>
            </v:group>
            <v:group style="position:absolute;left:6484;top:535;width:23;height:2" coordorigin="6484,535" coordsize="23,2">
              <v:shape style="position:absolute;left:6484;top:535;width:23;height:2" coordorigin="6484,535" coordsize="23,0" path="m6484,535l6507,535e" filled="false" stroked="true" strokeweight="1.175068pt" strokecolor="#367097">
                <v:path arrowok="t"/>
              </v:shape>
            </v:group>
            <v:group style="position:absolute;left:6529;top:535;width:23;height:2" coordorigin="6529,535" coordsize="23,2">
              <v:shape style="position:absolute;left:6529;top:535;width:23;height:2" coordorigin="6529,535" coordsize="23,0" path="m6529,535l6551,535e" filled="false" stroked="true" strokeweight="1.175068pt" strokecolor="#367097">
                <v:path arrowok="t"/>
              </v:shape>
            </v:group>
            <v:group style="position:absolute;left:6574;top:535;width:23;height:2" coordorigin="6574,535" coordsize="23,2">
              <v:shape style="position:absolute;left:6574;top:535;width:23;height:2" coordorigin="6574,535" coordsize="23,0" path="m6574,535l6596,535e" filled="false" stroked="true" strokeweight="1.175068pt" strokecolor="#367097">
                <v:path arrowok="t"/>
              </v:shape>
            </v:group>
            <v:group style="position:absolute;left:6618;top:535;width:23;height:2" coordorigin="6618,535" coordsize="23,2">
              <v:shape style="position:absolute;left:6618;top:535;width:23;height:2" coordorigin="6618,535" coordsize="23,0" path="m6618,535l6640,535e" filled="false" stroked="true" strokeweight="1.175068pt" strokecolor="#367097">
                <v:path arrowok="t"/>
              </v:shape>
            </v:group>
            <v:group style="position:absolute;left:6663;top:535;width:23;height:2" coordorigin="6663,535" coordsize="23,2">
              <v:shape style="position:absolute;left:6663;top:535;width:23;height:2" coordorigin="6663,535" coordsize="23,0" path="m6663,535l6685,535e" filled="false" stroked="true" strokeweight="1.175068pt" strokecolor="#367097">
                <v:path arrowok="t"/>
              </v:shape>
            </v:group>
            <v:group style="position:absolute;left:6707;top:535;width:23;height:2" coordorigin="6707,535" coordsize="23,2">
              <v:shape style="position:absolute;left:6707;top:535;width:23;height:2" coordorigin="6707,535" coordsize="23,0" path="m6707,535l6729,535e" filled="false" stroked="true" strokeweight="1.175068pt" strokecolor="#367097">
                <v:path arrowok="t"/>
              </v:shape>
            </v:group>
            <v:group style="position:absolute;left:6752;top:535;width:23;height:2" coordorigin="6752,535" coordsize="23,2">
              <v:shape style="position:absolute;left:6752;top:535;width:23;height:2" coordorigin="6752,535" coordsize="23,0" path="m6752,535l6774,535e" filled="false" stroked="true" strokeweight="1.175068pt" strokecolor="#367097">
                <v:path arrowok="t"/>
              </v:shape>
            </v:group>
            <v:group style="position:absolute;left:6796;top:535;width:23;height:2" coordorigin="6796,535" coordsize="23,2">
              <v:shape style="position:absolute;left:6796;top:535;width:23;height:2" coordorigin="6796,535" coordsize="23,0" path="m6796,535l6818,535e" filled="false" stroked="true" strokeweight="1.175068pt" strokecolor="#367097">
                <v:path arrowok="t"/>
              </v:shape>
            </v:group>
            <v:group style="position:absolute;left:6841;top:535;width:23;height:2" coordorigin="6841,535" coordsize="23,2">
              <v:shape style="position:absolute;left:6841;top:535;width:23;height:2" coordorigin="6841,535" coordsize="23,0" path="m6841,535l6863,535e" filled="false" stroked="true" strokeweight="1.175068pt" strokecolor="#367097">
                <v:path arrowok="t"/>
              </v:shape>
            </v:group>
            <v:group style="position:absolute;left:6885;top:535;width:23;height:2" coordorigin="6885,535" coordsize="23,2">
              <v:shape style="position:absolute;left:6885;top:535;width:23;height:2" coordorigin="6885,535" coordsize="23,0" path="m6885,535l6907,535e" filled="false" stroked="true" strokeweight="1.175068pt" strokecolor="#367097">
                <v:path arrowok="t"/>
              </v:shape>
            </v:group>
            <v:group style="position:absolute;left:6930;top:535;width:23;height:2" coordorigin="6930,535" coordsize="23,2">
              <v:shape style="position:absolute;left:6930;top:535;width:23;height:2" coordorigin="6930,535" coordsize="23,0" path="m6930,535l6952,535e" filled="false" stroked="true" strokeweight="1.175068pt" strokecolor="#367097">
                <v:path arrowok="t"/>
              </v:shape>
            </v:group>
            <v:group style="position:absolute;left:6974;top:535;width:23;height:2" coordorigin="6974,535" coordsize="23,2">
              <v:shape style="position:absolute;left:6974;top:535;width:23;height:2" coordorigin="6974,535" coordsize="23,0" path="m6974,535l6997,535e" filled="false" stroked="true" strokeweight="1.175068pt" strokecolor="#367097">
                <v:path arrowok="t"/>
              </v:shape>
            </v:group>
            <v:group style="position:absolute;left:7019;top:535;width:23;height:2" coordorigin="7019,535" coordsize="23,2">
              <v:shape style="position:absolute;left:7019;top:535;width:23;height:2" coordorigin="7019,535" coordsize="23,0" path="m7019,535l7041,535e" filled="false" stroked="true" strokeweight="1.175068pt" strokecolor="#367097">
                <v:path arrowok="t"/>
              </v:shape>
            </v:group>
            <v:group style="position:absolute;left:7063;top:535;width:23;height:2" coordorigin="7063,535" coordsize="23,2">
              <v:shape style="position:absolute;left:7063;top:535;width:23;height:2" coordorigin="7063,535" coordsize="23,0" path="m7063,535l7086,535e" filled="false" stroked="true" strokeweight="1.175068pt" strokecolor="#367097">
                <v:path arrowok="t"/>
              </v:shape>
            </v:group>
            <v:group style="position:absolute;left:7108;top:535;width:23;height:2" coordorigin="7108,535" coordsize="23,2">
              <v:shape style="position:absolute;left:7108;top:535;width:23;height:2" coordorigin="7108,535" coordsize="23,0" path="m7108,535l7130,535e" filled="false" stroked="true" strokeweight="1.175068pt" strokecolor="#367097">
                <v:path arrowok="t"/>
              </v:shape>
            </v:group>
            <v:group style="position:absolute;left:7152;top:535;width:23;height:2" coordorigin="7152,535" coordsize="23,2">
              <v:shape style="position:absolute;left:7152;top:535;width:23;height:2" coordorigin="7152,535" coordsize="23,0" path="m7152,535l7175,535e" filled="false" stroked="true" strokeweight="1.175068pt" strokecolor="#367097">
                <v:path arrowok="t"/>
              </v:shape>
            </v:group>
            <v:group style="position:absolute;left:7197;top:535;width:23;height:2" coordorigin="7197,535" coordsize="23,2">
              <v:shape style="position:absolute;left:7197;top:535;width:23;height:2" coordorigin="7197,535" coordsize="23,0" path="m7197,535l7219,535e" filled="false" stroked="true" strokeweight="1.175068pt" strokecolor="#367097">
                <v:path arrowok="t"/>
              </v:shape>
            </v:group>
            <v:group style="position:absolute;left:7241;top:535;width:23;height:2" coordorigin="7241,535" coordsize="23,2">
              <v:shape style="position:absolute;left:7241;top:535;width:23;height:2" coordorigin="7241,535" coordsize="23,0" path="m7241,535l7264,535e" filled="false" stroked="true" strokeweight="1.175068pt" strokecolor="#367097">
                <v:path arrowok="t"/>
              </v:shape>
            </v:group>
            <v:group style="position:absolute;left:7286;top:535;width:23;height:2" coordorigin="7286,535" coordsize="23,2">
              <v:shape style="position:absolute;left:7286;top:535;width:23;height:2" coordorigin="7286,535" coordsize="23,0" path="m7286,535l7308,535e" filled="false" stroked="true" strokeweight="1.175068pt" strokecolor="#367097">
                <v:path arrowok="t"/>
              </v:shape>
            </v:group>
            <v:group style="position:absolute;left:7330;top:535;width:23;height:2" coordorigin="7330,535" coordsize="23,2">
              <v:shape style="position:absolute;left:7330;top:535;width:23;height:2" coordorigin="7330,535" coordsize="23,0" path="m7330,535l7353,535e" filled="false" stroked="true" strokeweight="1.175068pt" strokecolor="#367097">
                <v:path arrowok="t"/>
              </v:shape>
            </v:group>
            <v:group style="position:absolute;left:7375;top:535;width:23;height:2" coordorigin="7375,535" coordsize="23,2">
              <v:shape style="position:absolute;left:7375;top:535;width:23;height:2" coordorigin="7375,535" coordsize="23,0" path="m7375,535l7397,535e" filled="false" stroked="true" strokeweight="1.175068pt" strokecolor="#367097">
                <v:path arrowok="t"/>
              </v:shape>
            </v:group>
            <v:group style="position:absolute;left:7419;top:535;width:23;height:2" coordorigin="7419,535" coordsize="23,2">
              <v:shape style="position:absolute;left:7419;top:535;width:23;height:2" coordorigin="7419,535" coordsize="23,0" path="m7419,535l7442,535e" filled="false" stroked="true" strokeweight="1.175068pt" strokecolor="#367097">
                <v:path arrowok="t"/>
              </v:shape>
            </v:group>
            <v:group style="position:absolute;left:7464;top:535;width:23;height:2" coordorigin="7464,535" coordsize="23,2">
              <v:shape style="position:absolute;left:7464;top:535;width:23;height:2" coordorigin="7464,535" coordsize="23,0" path="m7464,535l7486,535e" filled="false" stroked="true" strokeweight="1.175068pt" strokecolor="#367097">
                <v:path arrowok="t"/>
              </v:shape>
            </v:group>
            <v:group style="position:absolute;left:7509;top:535;width:23;height:2" coordorigin="7509,535" coordsize="23,2">
              <v:shape style="position:absolute;left:7509;top:535;width:23;height:2" coordorigin="7509,535" coordsize="23,0" path="m7509,535l7531,535e" filled="false" stroked="true" strokeweight="1.175068pt" strokecolor="#367097">
                <v:path arrowok="t"/>
              </v:shape>
            </v:group>
            <v:group style="position:absolute;left:7553;top:535;width:23;height:2" coordorigin="7553,535" coordsize="23,2">
              <v:shape style="position:absolute;left:7553;top:535;width:23;height:2" coordorigin="7553,535" coordsize="23,0" path="m7553,535l7575,535e" filled="false" stroked="true" strokeweight="1.175068pt" strokecolor="#367097">
                <v:path arrowok="t"/>
              </v:shape>
            </v:group>
            <v:group style="position:absolute;left:7598;top:535;width:23;height:2" coordorigin="7598,535" coordsize="23,2">
              <v:shape style="position:absolute;left:7598;top:535;width:23;height:2" coordorigin="7598,535" coordsize="23,0" path="m7598,535l7620,535e" filled="false" stroked="true" strokeweight="1.175068pt" strokecolor="#367097">
                <v:path arrowok="t"/>
              </v:shape>
            </v:group>
            <v:group style="position:absolute;left:7642;top:535;width:23;height:2" coordorigin="7642,535" coordsize="23,2">
              <v:shape style="position:absolute;left:7642;top:535;width:23;height:2" coordorigin="7642,535" coordsize="23,0" path="m7642,535l7664,535e" filled="false" stroked="true" strokeweight="1.175068pt" strokecolor="#367097">
                <v:path arrowok="t"/>
              </v:shape>
            </v:group>
            <v:group style="position:absolute;left:7687;top:535;width:23;height:2" coordorigin="7687,535" coordsize="23,2">
              <v:shape style="position:absolute;left:7687;top:535;width:23;height:2" coordorigin="7687,535" coordsize="23,0" path="m7687,535l7709,535e" filled="false" stroked="true" strokeweight="1.175068pt" strokecolor="#367097">
                <v:path arrowok="t"/>
              </v:shape>
            </v:group>
            <v:group style="position:absolute;left:7731;top:535;width:23;height:2" coordorigin="7731,535" coordsize="23,2">
              <v:shape style="position:absolute;left:7731;top:535;width:23;height:2" coordorigin="7731,535" coordsize="23,0" path="m7731,535l7753,535e" filled="false" stroked="true" strokeweight="1.175068pt" strokecolor="#367097">
                <v:path arrowok="t"/>
              </v:shape>
            </v:group>
            <v:group style="position:absolute;left:7776;top:535;width:23;height:2" coordorigin="7776,535" coordsize="23,2">
              <v:shape style="position:absolute;left:7776;top:535;width:23;height:2" coordorigin="7776,535" coordsize="23,0" path="m7776,535l7798,535e" filled="false" stroked="true" strokeweight="1.175068pt" strokecolor="#367097">
                <v:path arrowok="t"/>
              </v:shape>
            </v:group>
            <v:group style="position:absolute;left:7820;top:535;width:23;height:2" coordorigin="7820,535" coordsize="23,2">
              <v:shape style="position:absolute;left:7820;top:535;width:23;height:2" coordorigin="7820,535" coordsize="23,0" path="m7820,535l7842,535e" filled="false" stroked="true" strokeweight="1.175068pt" strokecolor="#367097">
                <v:path arrowok="t"/>
              </v:shape>
            </v:group>
            <v:group style="position:absolute;left:7865;top:535;width:23;height:2" coordorigin="7865,535" coordsize="23,2">
              <v:shape style="position:absolute;left:7865;top:535;width:23;height:2" coordorigin="7865,535" coordsize="23,0" path="m7865,535l7887,535e" filled="false" stroked="true" strokeweight="1.175068pt" strokecolor="#367097">
                <v:path arrowok="t"/>
              </v:shape>
            </v:group>
            <v:group style="position:absolute;left:7909;top:535;width:23;height:2" coordorigin="7909,535" coordsize="23,2">
              <v:shape style="position:absolute;left:7909;top:535;width:23;height:2" coordorigin="7909,535" coordsize="23,0" path="m7909,535l7932,535e" filled="false" stroked="true" strokeweight="1.175068pt" strokecolor="#367097">
                <v:path arrowok="t"/>
              </v:shape>
            </v:group>
            <v:group style="position:absolute;left:7954;top:535;width:23;height:2" coordorigin="7954,535" coordsize="23,2">
              <v:shape style="position:absolute;left:7954;top:535;width:23;height:2" coordorigin="7954,535" coordsize="23,0" path="m7954,535l7976,535e" filled="false" stroked="true" strokeweight="1.175068pt" strokecolor="#367097">
                <v:path arrowok="t"/>
              </v:shape>
            </v:group>
            <v:group style="position:absolute;left:7998;top:535;width:23;height:2" coordorigin="7998,535" coordsize="23,2">
              <v:shape style="position:absolute;left:7998;top:535;width:23;height:2" coordorigin="7998,535" coordsize="23,0" path="m7998,535l8021,535e" filled="false" stroked="true" strokeweight="1.175068pt" strokecolor="#367097">
                <v:path arrowok="t"/>
              </v:shape>
            </v:group>
            <v:group style="position:absolute;left:8043;top:535;width:23;height:2" coordorigin="8043,535" coordsize="23,2">
              <v:shape style="position:absolute;left:8043;top:535;width:23;height:2" coordorigin="8043,535" coordsize="23,0" path="m8043,535l8065,535e" filled="false" stroked="true" strokeweight="1.175068pt" strokecolor="#367097">
                <v:path arrowok="t"/>
              </v:shape>
            </v:group>
            <v:group style="position:absolute;left:8087;top:535;width:23;height:2" coordorigin="8087,535" coordsize="23,2">
              <v:shape style="position:absolute;left:8087;top:535;width:23;height:2" coordorigin="8087,535" coordsize="23,0" path="m8087,535l8110,535e" filled="false" stroked="true" strokeweight="1.175068pt" strokecolor="#367097">
                <v:path arrowok="t"/>
              </v:shape>
            </v:group>
            <v:group style="position:absolute;left:8132;top:535;width:23;height:2" coordorigin="8132,535" coordsize="23,2">
              <v:shape style="position:absolute;left:8132;top:535;width:23;height:2" coordorigin="8132,535" coordsize="23,0" path="m8132,535l8154,535e" filled="false" stroked="true" strokeweight="1.175068pt" strokecolor="#367097">
                <v:path arrowok="t"/>
              </v:shape>
            </v:group>
            <v:group style="position:absolute;left:8176;top:535;width:23;height:2" coordorigin="8176,535" coordsize="23,2">
              <v:shape style="position:absolute;left:8176;top:535;width:23;height:2" coordorigin="8176,535" coordsize="23,0" path="m8176,535l8199,535e" filled="false" stroked="true" strokeweight="1.175068pt" strokecolor="#367097">
                <v:path arrowok="t"/>
              </v:shape>
            </v:group>
            <v:group style="position:absolute;left:8221;top:535;width:23;height:2" coordorigin="8221,535" coordsize="23,2">
              <v:shape style="position:absolute;left:8221;top:535;width:23;height:2" coordorigin="8221,535" coordsize="23,0" path="m8221,535l8243,535e" filled="false" stroked="true" strokeweight="1.175068pt" strokecolor="#367097">
                <v:path arrowok="t"/>
              </v:shape>
            </v:group>
            <v:group style="position:absolute;left:8265;top:535;width:23;height:2" coordorigin="8265,535" coordsize="23,2">
              <v:shape style="position:absolute;left:8265;top:535;width:23;height:2" coordorigin="8265,535" coordsize="23,0" path="m8265,535l8288,535e" filled="false" stroked="true" strokeweight="1.175068pt" strokecolor="#367097">
                <v:path arrowok="t"/>
              </v:shape>
            </v:group>
            <v:group style="position:absolute;left:8310;top:535;width:23;height:2" coordorigin="8310,535" coordsize="23,2">
              <v:shape style="position:absolute;left:8310;top:535;width:23;height:2" coordorigin="8310,535" coordsize="23,0" path="m8310,535l8332,535e" filled="false" stroked="true" strokeweight="1.175068pt" strokecolor="#367097">
                <v:path arrowok="t"/>
              </v:shape>
            </v:group>
            <v:group style="position:absolute;left:8355;top:535;width:23;height:2" coordorigin="8355,535" coordsize="23,2">
              <v:shape style="position:absolute;left:8355;top:535;width:23;height:2" coordorigin="8355,535" coordsize="23,0" path="m8355,535l8377,535e" filled="false" stroked="true" strokeweight="1.175068pt" strokecolor="#367097">
                <v:path arrowok="t"/>
              </v:shape>
            </v:group>
            <v:group style="position:absolute;left:8399;top:535;width:23;height:2" coordorigin="8399,535" coordsize="23,2">
              <v:shape style="position:absolute;left:8399;top:535;width:23;height:2" coordorigin="8399,535" coordsize="23,0" path="m8399,535l8421,535e" filled="false" stroked="true" strokeweight="1.175068pt" strokecolor="#367097">
                <v:path arrowok="t"/>
              </v:shape>
            </v:group>
            <v:group style="position:absolute;left:8444;top:535;width:23;height:2" coordorigin="8444,535" coordsize="23,2">
              <v:shape style="position:absolute;left:8444;top:535;width:23;height:2" coordorigin="8444,535" coordsize="23,0" path="m8444,535l8466,535e" filled="false" stroked="true" strokeweight="1.175068pt" strokecolor="#367097">
                <v:path arrowok="t"/>
              </v:shape>
            </v:group>
            <v:group style="position:absolute;left:8488;top:535;width:23;height:2" coordorigin="8488,535" coordsize="23,2">
              <v:shape style="position:absolute;left:8488;top:535;width:23;height:2" coordorigin="8488,535" coordsize="23,0" path="m8488,535l8510,535e" filled="false" stroked="true" strokeweight="1.175068pt" strokecolor="#367097">
                <v:path arrowok="t"/>
              </v:shape>
            </v:group>
            <v:group style="position:absolute;left:8533;top:535;width:23;height:2" coordorigin="8533,535" coordsize="23,2">
              <v:shape style="position:absolute;left:8533;top:535;width:23;height:2" coordorigin="8533,535" coordsize="23,0" path="m8533,535l8555,535e" filled="false" stroked="true" strokeweight="1.175068pt" strokecolor="#367097">
                <v:path arrowok="t"/>
              </v:shape>
            </v:group>
            <v:group style="position:absolute;left:8577;top:535;width:23;height:2" coordorigin="8577,535" coordsize="23,2">
              <v:shape style="position:absolute;left:8577;top:535;width:23;height:2" coordorigin="8577,535" coordsize="23,0" path="m8577,535l8599,535e" filled="false" stroked="true" strokeweight="1.175068pt" strokecolor="#367097">
                <v:path arrowok="t"/>
              </v:shape>
            </v:group>
            <v:group style="position:absolute;left:8622;top:535;width:23;height:2" coordorigin="8622,535" coordsize="23,2">
              <v:shape style="position:absolute;left:8622;top:535;width:23;height:2" coordorigin="8622,535" coordsize="23,0" path="m8622,535l8644,535e" filled="false" stroked="true" strokeweight="1.175068pt" strokecolor="#367097">
                <v:path arrowok="t"/>
              </v:shape>
            </v:group>
            <v:group style="position:absolute;left:8666;top:535;width:23;height:2" coordorigin="8666,535" coordsize="23,2">
              <v:shape style="position:absolute;left:8666;top:535;width:23;height:2" coordorigin="8666,535" coordsize="23,0" path="m8666,535l8688,535e" filled="false" stroked="true" strokeweight="1.175068pt" strokecolor="#367097">
                <v:path arrowok="t"/>
              </v:shape>
            </v:group>
            <v:group style="position:absolute;left:8711;top:535;width:23;height:2" coordorigin="8711,535" coordsize="23,2">
              <v:shape style="position:absolute;left:8711;top:535;width:23;height:2" coordorigin="8711,535" coordsize="23,0" path="m8711,535l8733,535e" filled="false" stroked="true" strokeweight="1.175068pt" strokecolor="#367097">
                <v:path arrowok="t"/>
              </v:shape>
            </v:group>
            <v:group style="position:absolute;left:8755;top:535;width:23;height:2" coordorigin="8755,535" coordsize="23,2">
              <v:shape style="position:absolute;left:8755;top:535;width:23;height:2" coordorigin="8755,535" coordsize="23,0" path="m8755,535l8778,535e" filled="false" stroked="true" strokeweight="1.175068pt" strokecolor="#367097">
                <v:path arrowok="t"/>
              </v:shape>
            </v:group>
            <v:group style="position:absolute;left:8800;top:535;width:23;height:2" coordorigin="8800,535" coordsize="23,2">
              <v:shape style="position:absolute;left:8800;top:535;width:23;height:2" coordorigin="8800,535" coordsize="23,0" path="m8800,535l8822,535e" filled="false" stroked="true" strokeweight="1.175068pt" strokecolor="#367097">
                <v:path arrowok="t"/>
              </v:shape>
            </v:group>
            <v:group style="position:absolute;left:8844;top:535;width:23;height:2" coordorigin="8844,535" coordsize="23,2">
              <v:shape style="position:absolute;left:8844;top:535;width:23;height:2" coordorigin="8844,535" coordsize="23,0" path="m8844,535l8867,535e" filled="false" stroked="true" strokeweight="1.175068pt" strokecolor="#367097">
                <v:path arrowok="t"/>
              </v:shape>
            </v:group>
            <v:group style="position:absolute;left:8889;top:535;width:23;height:2" coordorigin="8889,535" coordsize="23,2">
              <v:shape style="position:absolute;left:8889;top:535;width:23;height:2" coordorigin="8889,535" coordsize="23,0" path="m8889,535l8911,535e" filled="false" stroked="true" strokeweight="1.175068pt" strokecolor="#367097">
                <v:path arrowok="t"/>
              </v:shape>
            </v:group>
            <v:group style="position:absolute;left:8933;top:535;width:23;height:2" coordorigin="8933,535" coordsize="23,2">
              <v:shape style="position:absolute;left:8933;top:535;width:23;height:2" coordorigin="8933,535" coordsize="23,0" path="m8933,535l8956,535e" filled="false" stroked="true" strokeweight="1.175068pt" strokecolor="#367097">
                <v:path arrowok="t"/>
              </v:shape>
            </v:group>
            <v:group style="position:absolute;left:8978;top:535;width:23;height:2" coordorigin="8978,535" coordsize="23,2">
              <v:shape style="position:absolute;left:8978;top:535;width:23;height:2" coordorigin="8978,535" coordsize="23,0" path="m8978,535l9000,535e" filled="false" stroked="true" strokeweight="1.175068pt" strokecolor="#367097">
                <v:path arrowok="t"/>
              </v:shape>
            </v:group>
            <v:group style="position:absolute;left:9022;top:535;width:23;height:2" coordorigin="9022,535" coordsize="23,2">
              <v:shape style="position:absolute;left:9022;top:535;width:23;height:2" coordorigin="9022,535" coordsize="23,0" path="m9022,535l9045,535e" filled="false" stroked="true" strokeweight="1.175068pt" strokecolor="#367097">
                <v:path arrowok="t"/>
              </v:shape>
            </v:group>
            <v:group style="position:absolute;left:9067;top:535;width:23;height:2" coordorigin="9067,535" coordsize="23,2">
              <v:shape style="position:absolute;left:9067;top:535;width:23;height:2" coordorigin="9067,535" coordsize="23,0" path="m9067,535l9089,535e" filled="false" stroked="true" strokeweight="1.175068pt" strokecolor="#367097">
                <v:path arrowok="t"/>
              </v:shape>
            </v:group>
            <v:group style="position:absolute;left:9111;top:535;width:23;height:2" coordorigin="9111,535" coordsize="23,2">
              <v:shape style="position:absolute;left:9111;top:535;width:23;height:2" coordorigin="9111,535" coordsize="23,0" path="m9111,535l9134,535e" filled="false" stroked="true" strokeweight="1.175068pt" strokecolor="#367097">
                <v:path arrowok="t"/>
              </v:shape>
            </v:group>
            <v:group style="position:absolute;left:9156;top:535;width:23;height:2" coordorigin="9156,535" coordsize="23,2">
              <v:shape style="position:absolute;left:9156;top:535;width:23;height:2" coordorigin="9156,535" coordsize="23,0" path="m9156,535l9178,535e" filled="false" stroked="true" strokeweight="1.175068pt" strokecolor="#367097">
                <v:path arrowok="t"/>
              </v:shape>
            </v:group>
            <v:group style="position:absolute;left:9201;top:535;width:23;height:2" coordorigin="9201,535" coordsize="23,2">
              <v:shape style="position:absolute;left:9201;top:535;width:23;height:2" coordorigin="9201,535" coordsize="23,0" path="m9201,535l9223,535e" filled="false" stroked="true" strokeweight="1.175068pt" strokecolor="#367097">
                <v:path arrowok="t"/>
              </v:shape>
            </v:group>
            <v:group style="position:absolute;left:9245;top:535;width:23;height:2" coordorigin="9245,535" coordsize="23,2">
              <v:shape style="position:absolute;left:9245;top:535;width:23;height:2" coordorigin="9245,535" coordsize="23,0" path="m9245,535l9267,535e" filled="false" stroked="true" strokeweight="1.175068pt" strokecolor="#367097">
                <v:path arrowok="t"/>
              </v:shape>
            </v:group>
            <v:group style="position:absolute;left:9290;top:535;width:23;height:2" coordorigin="9290,535" coordsize="23,2">
              <v:shape style="position:absolute;left:9290;top:535;width:23;height:2" coordorigin="9290,535" coordsize="23,0" path="m9290,535l9312,535e" filled="false" stroked="true" strokeweight="1.175068pt" strokecolor="#367097">
                <v:path arrowok="t"/>
              </v:shape>
            </v:group>
            <v:group style="position:absolute;left:9334;top:535;width:23;height:2" coordorigin="9334,535" coordsize="23,2">
              <v:shape style="position:absolute;left:9334;top:535;width:23;height:2" coordorigin="9334,535" coordsize="23,0" path="m9334,535l9356,535e" filled="false" stroked="true" strokeweight="1.175068pt" strokecolor="#367097">
                <v:path arrowok="t"/>
              </v:shape>
            </v:group>
            <v:group style="position:absolute;left:9379;top:535;width:23;height:2" coordorigin="9379,535" coordsize="23,2">
              <v:shape style="position:absolute;left:9379;top:535;width:23;height:2" coordorigin="9379,535" coordsize="23,0" path="m9379,535l9401,535e" filled="false" stroked="true" strokeweight="1.175068pt" strokecolor="#367097">
                <v:path arrowok="t"/>
              </v:shape>
            </v:group>
            <v:group style="position:absolute;left:9423;top:535;width:23;height:2" coordorigin="9423,535" coordsize="23,2">
              <v:shape style="position:absolute;left:9423;top:535;width:23;height:2" coordorigin="9423,535" coordsize="23,0" path="m9423,535l9445,535e" filled="false" stroked="true" strokeweight="1.175068pt" strokecolor="#367097">
                <v:path arrowok="t"/>
              </v:shape>
            </v:group>
            <v:group style="position:absolute;left:9468;top:535;width:23;height:2" coordorigin="9468,535" coordsize="23,2">
              <v:shape style="position:absolute;left:9468;top:535;width:23;height:2" coordorigin="9468,535" coordsize="23,0" path="m9468,535l9490,535e" filled="false" stroked="true" strokeweight="1.175068pt" strokecolor="#367097">
                <v:path arrowok="t"/>
              </v:shape>
            </v:group>
            <v:group style="position:absolute;left:9492;top:556;width:23;height:2" coordorigin="9492,556" coordsize="23,2">
              <v:shape style="position:absolute;left:9492;top:556;width:23;height:2" coordorigin="9492,556" coordsize="23,0" path="m9492,556l9515,556e" filled="false" stroked="true" strokeweight="1.175068pt" strokecolor="#367097">
                <v:path arrowok="t"/>
              </v:shape>
            </v:group>
            <v:group style="position:absolute;left:9492;top:603;width:23;height:2" coordorigin="9492,603" coordsize="23,2">
              <v:shape style="position:absolute;left:9492;top:603;width:23;height:2" coordorigin="9492,603" coordsize="23,0" path="m9492,603l9515,603e" filled="false" stroked="true" strokeweight="1.175068pt" strokecolor="#367097">
                <v:path arrowok="t"/>
              </v:shape>
            </v:group>
            <v:group style="position:absolute;left:9492;top:650;width:23;height:2" coordorigin="9492,650" coordsize="23,2">
              <v:shape style="position:absolute;left:9492;top:650;width:23;height:2" coordorigin="9492,650" coordsize="23,0" path="m9492,650l9515,650e" filled="false" stroked="true" strokeweight="1.175068pt" strokecolor="#367097">
                <v:path arrowok="t"/>
              </v:shape>
            </v:group>
            <v:group style="position:absolute;left:9492;top:697;width:23;height:2" coordorigin="9492,697" coordsize="23,2">
              <v:shape style="position:absolute;left:9492;top:697;width:23;height:2" coordorigin="9492,697" coordsize="23,0" path="m9492,697l9515,697e" filled="false" stroked="true" strokeweight="1.175068pt" strokecolor="#367097">
                <v:path arrowok="t"/>
              </v:shape>
            </v:group>
            <v:group style="position:absolute;left:9492;top:744;width:23;height:2" coordorigin="9492,744" coordsize="23,2">
              <v:shape style="position:absolute;left:9492;top:744;width:23;height:2" coordorigin="9492,744" coordsize="23,0" path="m9492,744l9515,744e" filled="false" stroked="true" strokeweight="1.175068pt" strokecolor="#367097">
                <v:path arrowok="t"/>
              </v:shape>
            </v:group>
            <v:group style="position:absolute;left:9492;top:791;width:23;height:2" coordorigin="9492,791" coordsize="23,2">
              <v:shape style="position:absolute;left:9492;top:791;width:23;height:2" coordorigin="9492,791" coordsize="23,0" path="m9492,791l9515,791e" filled="false" stroked="true" strokeweight="1.175068pt" strokecolor="#367097">
                <v:path arrowok="t"/>
              </v:shape>
            </v:group>
            <v:group style="position:absolute;left:9492;top:838;width:23;height:2" coordorigin="9492,838" coordsize="23,2">
              <v:shape style="position:absolute;left:9492;top:838;width:23;height:2" coordorigin="9492,838" coordsize="23,0" path="m9492,838l9515,838e" filled="false" stroked="true" strokeweight="1.175068pt" strokecolor="#367097">
                <v:path arrowok="t"/>
              </v:shape>
            </v:group>
            <v:group style="position:absolute;left:9492;top:885;width:23;height:2" coordorigin="9492,885" coordsize="23,2">
              <v:shape style="position:absolute;left:9492;top:885;width:23;height:2" coordorigin="9492,885" coordsize="23,0" path="m9492,885l9515,885e" filled="false" stroked="true" strokeweight="1.175068pt" strokecolor="#367097">
                <v:path arrowok="t"/>
              </v:shape>
            </v:group>
            <v:group style="position:absolute;left:9492;top:932;width:23;height:2" coordorigin="9492,932" coordsize="23,2">
              <v:shape style="position:absolute;left:9492;top:932;width:23;height:2" coordorigin="9492,932" coordsize="23,0" path="m9492,932l9515,932e" filled="false" stroked="true" strokeweight="1.175068pt" strokecolor="#367097">
                <v:path arrowok="t"/>
              </v:shape>
            </v:group>
            <v:group style="position:absolute;left:9492;top:979;width:23;height:2" coordorigin="9492,979" coordsize="23,2">
              <v:shape style="position:absolute;left:9492;top:979;width:23;height:2" coordorigin="9492,979" coordsize="23,0" path="m9492,979l9515,979e" filled="false" stroked="true" strokeweight="1.175068pt" strokecolor="#367097">
                <v:path arrowok="t"/>
              </v:shape>
            </v:group>
            <v:group style="position:absolute;left:9492;top:1026;width:23;height:2" coordorigin="9492,1026" coordsize="23,2">
              <v:shape style="position:absolute;left:9492;top:1026;width:23;height:2" coordorigin="9492,1026" coordsize="23,0" path="m9492,1026l9515,1026e" filled="false" stroked="true" strokeweight="1.175068pt" strokecolor="#367097">
                <v:path arrowok="t"/>
              </v:shape>
            </v:group>
            <v:group style="position:absolute;left:9492;top:1073;width:23;height:2" coordorigin="9492,1073" coordsize="23,2">
              <v:shape style="position:absolute;left:9492;top:1073;width:23;height:2" coordorigin="9492,1073" coordsize="23,0" path="m9492,1073l9515,1073e" filled="false" stroked="true" strokeweight="1.175068pt" strokecolor="#367097">
                <v:path arrowok="t"/>
              </v:shape>
            </v:group>
            <v:group style="position:absolute;left:9492;top:1120;width:23;height:2" coordorigin="9492,1120" coordsize="23,2">
              <v:shape style="position:absolute;left:9492;top:1120;width:23;height:2" coordorigin="9492,1120" coordsize="23,0" path="m9492,1120l9515,1120e" filled="false" stroked="true" strokeweight="1.175068pt" strokecolor="#367097">
                <v:path arrowok="t"/>
              </v:shape>
            </v:group>
            <v:group style="position:absolute;left:9492;top:1167;width:23;height:2" coordorigin="9492,1167" coordsize="23,2">
              <v:shape style="position:absolute;left:9492;top:1167;width:23;height:2" coordorigin="9492,1167" coordsize="23,0" path="m9492,1167l9515,1167e" filled="false" stroked="true" strokeweight="1.175068pt" strokecolor="#367097">
                <v:path arrowok="t"/>
              </v:shape>
            </v:group>
            <v:group style="position:absolute;left:9492;top:1214;width:23;height:2" coordorigin="9492,1214" coordsize="23,2">
              <v:shape style="position:absolute;left:9492;top:1214;width:23;height:2" coordorigin="9492,1214" coordsize="23,0" path="m9492,1214l9515,1214e" filled="false" stroked="true" strokeweight="1.175068pt" strokecolor="#367097">
                <v:path arrowok="t"/>
              </v:shape>
            </v:group>
            <v:group style="position:absolute;left:9492;top:1261;width:23;height:2" coordorigin="9492,1261" coordsize="23,2">
              <v:shape style="position:absolute;left:9492;top:1261;width:23;height:2" coordorigin="9492,1261" coordsize="23,0" path="m9492,1261l9515,1261e" filled="false" stroked="true" strokeweight="1.175068pt" strokecolor="#367097">
                <v:path arrowok="t"/>
              </v:shape>
            </v:group>
            <v:group style="position:absolute;left:9492;top:1308;width:23;height:2" coordorigin="9492,1308" coordsize="23,2">
              <v:shape style="position:absolute;left:9492;top:1308;width:23;height:2" coordorigin="9492,1308" coordsize="23,0" path="m9492,1308l9515,1308e" filled="false" stroked="true" strokeweight="1.175068pt" strokecolor="#367097">
                <v:path arrowok="t"/>
              </v:shape>
            </v:group>
            <v:group style="position:absolute;left:9492;top:1355;width:23;height:2" coordorigin="9492,1355" coordsize="23,2">
              <v:shape style="position:absolute;left:9492;top:1355;width:23;height:2" coordorigin="9492,1355" coordsize="23,0" path="m9492,1355l9515,1355e" filled="false" stroked="true" strokeweight="1.175068pt" strokecolor="#367097">
                <v:path arrowok="t"/>
              </v:shape>
            </v:group>
            <v:group style="position:absolute;left:9492;top:1402;width:23;height:2" coordorigin="9492,1402" coordsize="23,2">
              <v:shape style="position:absolute;left:9492;top:1402;width:23;height:2" coordorigin="9492,1402" coordsize="23,0" path="m9492,1402l9515,1402e" filled="false" stroked="true" strokeweight="1.175068pt" strokecolor="#367097">
                <v:path arrowok="t"/>
              </v:shape>
            </v:group>
            <v:group style="position:absolute;left:9492;top:1449;width:23;height:2" coordorigin="9492,1449" coordsize="23,2">
              <v:shape style="position:absolute;left:9492;top:1449;width:23;height:2" coordorigin="9492,1449" coordsize="23,0" path="m9492,1449l9515,1449e" filled="false" stroked="true" strokeweight="1.175068pt" strokecolor="#367097">
                <v:path arrowok="t"/>
              </v:shape>
            </v:group>
            <v:group style="position:absolute;left:9492;top:1496;width:23;height:2" coordorigin="9492,1496" coordsize="23,2">
              <v:shape style="position:absolute;left:9492;top:1496;width:23;height:2" coordorigin="9492,1496" coordsize="23,0" path="m9492,1496l9515,1496e" filled="false" stroked="true" strokeweight="1.175068pt" strokecolor="#367097">
                <v:path arrowok="t"/>
              </v:shape>
            </v:group>
            <v:group style="position:absolute;left:9492;top:1543;width:23;height:2" coordorigin="9492,1543" coordsize="23,2">
              <v:shape style="position:absolute;left:9492;top:1543;width:23;height:2" coordorigin="9492,1543" coordsize="23,0" path="m9492,1543l9515,1543e" filled="false" stroked="true" strokeweight="1.175068pt" strokecolor="#367097">
                <v:path arrowok="t"/>
              </v:shape>
            </v:group>
            <v:group style="position:absolute;left:9492;top:1590;width:23;height:2" coordorigin="9492,1590" coordsize="23,2">
              <v:shape style="position:absolute;left:9492;top:1590;width:23;height:2" coordorigin="9492,1590" coordsize="23,0" path="m9492,1590l9515,1590e" filled="false" stroked="true" strokeweight="1.175068pt" strokecolor="#367097">
                <v:path arrowok="t"/>
              </v:shape>
            </v:group>
            <v:group style="position:absolute;left:9492;top:1637;width:23;height:2" coordorigin="9492,1637" coordsize="23,2">
              <v:shape style="position:absolute;left:9492;top:1637;width:23;height:2" coordorigin="9492,1637" coordsize="23,0" path="m9492,1637l9515,1637e" filled="false" stroked="true" strokeweight="1.175068pt" strokecolor="#367097">
                <v:path arrowok="t"/>
              </v:shape>
            </v:group>
            <v:group style="position:absolute;left:9492;top:1684;width:23;height:2" coordorigin="9492,1684" coordsize="23,2">
              <v:shape style="position:absolute;left:9492;top:1684;width:23;height:2" coordorigin="9492,1684" coordsize="23,0" path="m9492,1684l9515,1684e" filled="false" stroked="true" strokeweight="1.175068pt" strokecolor="#367097">
                <v:path arrowok="t"/>
              </v:shape>
            </v:group>
            <v:group style="position:absolute;left:9492;top:1731;width:23;height:2" coordorigin="9492,1731" coordsize="23,2">
              <v:shape style="position:absolute;left:9492;top:1731;width:23;height:2" coordorigin="9492,1731" coordsize="23,0" path="m9492,1731l9515,1731e" filled="false" stroked="true" strokeweight="1.175068pt" strokecolor="#367097">
                <v:path arrowok="t"/>
              </v:shape>
            </v:group>
            <v:group style="position:absolute;left:9492;top:1778;width:23;height:2" coordorigin="9492,1778" coordsize="23,2">
              <v:shape style="position:absolute;left:9492;top:1778;width:23;height:2" coordorigin="9492,1778" coordsize="23,0" path="m9492,1778l9515,1778e" filled="false" stroked="true" strokeweight="1.175068pt" strokecolor="#367097">
                <v:path arrowok="t"/>
              </v:shape>
            </v:group>
            <v:group style="position:absolute;left:9492;top:1825;width:23;height:2" coordorigin="9492,1825" coordsize="23,2">
              <v:shape style="position:absolute;left:9492;top:1825;width:23;height:2" coordorigin="9492,1825" coordsize="23,0" path="m9492,1825l9515,1825e" filled="false" stroked="true" strokeweight="1.175068pt" strokecolor="#367097">
                <v:path arrowok="t"/>
              </v:shape>
            </v:group>
            <v:group style="position:absolute;left:9492;top:1872;width:23;height:2" coordorigin="9492,1872" coordsize="23,2">
              <v:shape style="position:absolute;left:9492;top:1872;width:23;height:2" coordorigin="9492,1872" coordsize="23,0" path="m9492,1872l9515,1872e" filled="false" stroked="true" strokeweight="1.175068pt" strokecolor="#367097">
                <v:path arrowok="t"/>
              </v:shape>
            </v:group>
            <v:group style="position:absolute;left:9492;top:1907;width:23;height:24" coordorigin="9492,1907" coordsize="23,24">
              <v:shape style="position:absolute;left:9492;top:1907;width:23;height:24" coordorigin="9492,1907" coordsize="23,24" path="m9492,1931l9515,1931,9515,1907,9492,1907,9492,1931xe" filled="true" fillcolor="#367097" stroked="false">
                <v:path arrowok="t"/>
                <v:fill type="solid"/>
              </v:shape>
            </v:group>
            <v:group style="position:absolute;left:1296;top:1044;width:86;height:382" coordorigin="1296,1044" coordsize="86,382">
              <v:shape style="position:absolute;left:1296;top:1044;width:86;height:382" coordorigin="1296,1044" coordsize="86,382" path="m1336,1336l1296,1336,1339,1426,1375,1351,1336,1351,1336,1336xe" filled="true" fillcolor="#ff8080" stroked="false">
                <v:path arrowok="t"/>
                <v:fill type="solid"/>
              </v:shape>
              <v:shape style="position:absolute;left:1296;top:1044;width:86;height:382" coordorigin="1296,1044" coordsize="86,382" path="m1343,1044l1336,1044,1336,1351,1343,1351,1343,1044xe" filled="true" fillcolor="#ff8080" stroked="false">
                <v:path arrowok="t"/>
                <v:fill type="solid"/>
              </v:shape>
              <v:shape style="position:absolute;left:1296;top:1044;width:86;height:382" coordorigin="1296,1044" coordsize="86,382" path="m1382,1336l1343,1336,1343,1351,1375,1351,1382,1336xe" filled="true" fillcolor="#ff8080" stroked="false">
                <v:path arrowok="t"/>
                <v:fill type="solid"/>
              </v:shape>
            </v:group>
            <v:group style="position:absolute;left:2940;top:1044;width:86;height:393" coordorigin="2940,1044" coordsize="86,393">
              <v:shape style="position:absolute;left:2940;top:1044;width:86;height:393" coordorigin="2940,1044" coordsize="86,393" path="m2980,1346l2940,1346,2983,1436,3019,1361,2980,1361,2980,1346xe" filled="true" fillcolor="#ff8080" stroked="false">
                <v:path arrowok="t"/>
                <v:fill type="solid"/>
              </v:shape>
              <v:shape style="position:absolute;left:2940;top:1044;width:86;height:393" coordorigin="2940,1044" coordsize="86,393" path="m2987,1044l2980,1044,2980,1361,2987,1361,2987,1044xe" filled="true" fillcolor="#ff8080" stroked="false">
                <v:path arrowok="t"/>
                <v:fill type="solid"/>
              </v:shape>
              <v:shape style="position:absolute;left:2940;top:1044;width:86;height:393" coordorigin="2940,1044" coordsize="86,393" path="m3026,1346l2987,1346,2987,1361,3019,1361,3026,1346xe" filled="true" fillcolor="#ff8080" stroked="false">
                <v:path arrowok="t"/>
                <v:fill type="solid"/>
              </v:shape>
            </v:group>
            <v:group style="position:absolute;left:4655;top:1040;width:86;height:393" coordorigin="4655,1040" coordsize="86,393">
              <v:shape style="position:absolute;left:4655;top:1040;width:86;height:393" coordorigin="4655,1040" coordsize="86,393" path="m4694,1342l4655,1342,4697,1433,4733,1357,4694,1357,4694,1342xe" filled="true" fillcolor="#ff8080" stroked="false">
                <v:path arrowok="t"/>
                <v:fill type="solid"/>
              </v:shape>
              <v:shape style="position:absolute;left:4655;top:1040;width:86;height:393" coordorigin="4655,1040" coordsize="86,393" path="m4701,1040l4694,1040,4694,1357,4701,1357,4701,1040xe" filled="true" fillcolor="#ff8080" stroked="false">
                <v:path arrowok="t"/>
                <v:fill type="solid"/>
              </v:shape>
              <v:shape style="position:absolute;left:4655;top:1040;width:86;height:393" coordorigin="4655,1040" coordsize="86,393" path="m4740,1342l4701,1342,4701,1357,4733,1357,4740,1342xe" filled="true" fillcolor="#ff8080" stroked="false">
                <v:path arrowok="t"/>
                <v:fill type="solid"/>
              </v:shape>
            </v:group>
            <v:group style="position:absolute;left:84;top:2084;width:417;height:809" coordorigin="84,2084" coordsize="417,809">
              <v:shape style="position:absolute;left:84;top:2084;width:417;height:809" coordorigin="84,2084" coordsize="417,809" path="m84,2892l500,2892,500,2084,84,2084,84,2892xe" filled="true" fillcolor="#ff3737" stroked="false">
                <v:path arrowok="t"/>
                <v:fill type="solid"/>
              </v:shape>
            </v:group>
            <v:group style="position:absolute;left:9481;top:2932;width:23;height:2" coordorigin="9481,2932" coordsize="23,2">
              <v:shape style="position:absolute;left:9481;top:2932;width:23;height:2" coordorigin="9481,2932" coordsize="23,0" path="m9481,2932l9504,2932e" filled="false" stroked="true" strokeweight="1.175068pt" strokecolor="#367097">
                <v:path arrowok="t"/>
              </v:shape>
            </v:group>
            <v:group style="position:absolute;left:9437;top:2932;width:23;height:2" coordorigin="9437,2932" coordsize="23,2">
              <v:shape style="position:absolute;left:9437;top:2932;width:23;height:2" coordorigin="9437,2932" coordsize="23,0" path="m9437,2932l9459,2932e" filled="false" stroked="true" strokeweight="1.175068pt" strokecolor="#367097">
                <v:path arrowok="t"/>
              </v:shape>
            </v:group>
            <v:group style="position:absolute;left:9392;top:2932;width:23;height:2" coordorigin="9392,2932" coordsize="23,2">
              <v:shape style="position:absolute;left:9392;top:2932;width:23;height:2" coordorigin="9392,2932" coordsize="23,0" path="m9392,2932l9415,2932e" filled="false" stroked="true" strokeweight="1.175068pt" strokecolor="#367097">
                <v:path arrowok="t"/>
              </v:shape>
            </v:group>
            <v:group style="position:absolute;left:9348;top:2932;width:23;height:2" coordorigin="9348,2932" coordsize="23,2">
              <v:shape style="position:absolute;left:9348;top:2932;width:23;height:2" coordorigin="9348,2932" coordsize="23,0" path="m9348,2932l9370,2932e" filled="false" stroked="true" strokeweight="1.175068pt" strokecolor="#367097">
                <v:path arrowok="t"/>
              </v:shape>
            </v:group>
            <v:group style="position:absolute;left:9303;top:2932;width:23;height:2" coordorigin="9303,2932" coordsize="23,2">
              <v:shape style="position:absolute;left:9303;top:2932;width:23;height:2" coordorigin="9303,2932" coordsize="23,0" path="m9303,2932l9326,2932e" filled="false" stroked="true" strokeweight="1.175068pt" strokecolor="#367097">
                <v:path arrowok="t"/>
              </v:shape>
            </v:group>
            <v:group style="position:absolute;left:9259;top:2932;width:23;height:2" coordorigin="9259,2932" coordsize="23,2">
              <v:shape style="position:absolute;left:9259;top:2932;width:23;height:2" coordorigin="9259,2932" coordsize="23,0" path="m9259,2932l9281,2932e" filled="false" stroked="true" strokeweight="1.175068pt" strokecolor="#367097">
                <v:path arrowok="t"/>
              </v:shape>
            </v:group>
            <v:group style="position:absolute;left:9214;top:2932;width:23;height:2" coordorigin="9214,2932" coordsize="23,2">
              <v:shape style="position:absolute;left:9214;top:2932;width:23;height:2" coordorigin="9214,2932" coordsize="23,0" path="m9214,2932l9236,2932e" filled="false" stroked="true" strokeweight="1.175068pt" strokecolor="#367097">
                <v:path arrowok="t"/>
              </v:shape>
            </v:group>
            <v:group style="position:absolute;left:9170;top:2932;width:23;height:2" coordorigin="9170,2932" coordsize="23,2">
              <v:shape style="position:absolute;left:9170;top:2932;width:23;height:2" coordorigin="9170,2932" coordsize="23,0" path="m9170,2932l9192,2932e" filled="false" stroked="true" strokeweight="1.175068pt" strokecolor="#367097">
                <v:path arrowok="t"/>
              </v:shape>
            </v:group>
            <v:group style="position:absolute;left:9125;top:2932;width:23;height:2" coordorigin="9125,2932" coordsize="23,2">
              <v:shape style="position:absolute;left:9125;top:2932;width:23;height:2" coordorigin="9125,2932" coordsize="23,0" path="m9125,2932l9147,2932e" filled="false" stroked="true" strokeweight="1.175068pt" strokecolor="#367097">
                <v:path arrowok="t"/>
              </v:shape>
            </v:group>
            <v:group style="position:absolute;left:9081;top:2932;width:23;height:2" coordorigin="9081,2932" coordsize="23,2">
              <v:shape style="position:absolute;left:9081;top:2932;width:23;height:2" coordorigin="9081,2932" coordsize="23,0" path="m9081,2932l9103,2932e" filled="false" stroked="true" strokeweight="1.175068pt" strokecolor="#367097">
                <v:path arrowok="t"/>
              </v:shape>
            </v:group>
            <v:group style="position:absolute;left:9036;top:2932;width:23;height:2" coordorigin="9036,2932" coordsize="23,2">
              <v:shape style="position:absolute;left:9036;top:2932;width:23;height:2" coordorigin="9036,2932" coordsize="23,0" path="m9036,2932l9058,2932e" filled="false" stroked="true" strokeweight="1.175068pt" strokecolor="#367097">
                <v:path arrowok="t"/>
              </v:shape>
            </v:group>
            <v:group style="position:absolute;left:8992;top:2932;width:23;height:2" coordorigin="8992,2932" coordsize="23,2">
              <v:shape style="position:absolute;left:8992;top:2932;width:23;height:2" coordorigin="8992,2932" coordsize="23,0" path="m8992,2932l9014,2932e" filled="false" stroked="true" strokeweight="1.175068pt" strokecolor="#367097">
                <v:path arrowok="t"/>
              </v:shape>
            </v:group>
            <v:group style="position:absolute;left:8947;top:2932;width:23;height:2" coordorigin="8947,2932" coordsize="23,2">
              <v:shape style="position:absolute;left:8947;top:2932;width:23;height:2" coordorigin="8947,2932" coordsize="23,0" path="m8947,2932l8969,2932e" filled="false" stroked="true" strokeweight="1.175068pt" strokecolor="#367097">
                <v:path arrowok="t"/>
              </v:shape>
            </v:group>
            <v:group style="position:absolute;left:8903;top:2932;width:23;height:2" coordorigin="8903,2932" coordsize="23,2">
              <v:shape style="position:absolute;left:8903;top:2932;width:23;height:2" coordorigin="8903,2932" coordsize="23,0" path="m8903,2932l8925,2932e" filled="false" stroked="true" strokeweight="1.175068pt" strokecolor="#367097">
                <v:path arrowok="t"/>
              </v:shape>
            </v:group>
            <v:group style="position:absolute;left:8858;top:2932;width:23;height:2" coordorigin="8858,2932" coordsize="23,2">
              <v:shape style="position:absolute;left:8858;top:2932;width:23;height:2" coordorigin="8858,2932" coordsize="23,0" path="m8858,2932l8880,2932e" filled="false" stroked="true" strokeweight="1.175068pt" strokecolor="#367097">
                <v:path arrowok="t"/>
              </v:shape>
            </v:group>
            <v:group style="position:absolute;left:8813;top:2932;width:23;height:2" coordorigin="8813,2932" coordsize="23,2">
              <v:shape style="position:absolute;left:8813;top:2932;width:23;height:2" coordorigin="8813,2932" coordsize="23,0" path="m8813,2932l8836,2932e" filled="false" stroked="true" strokeweight="1.175068pt" strokecolor="#367097">
                <v:path arrowok="t"/>
              </v:shape>
            </v:group>
            <v:group style="position:absolute;left:8769;top:2932;width:23;height:2" coordorigin="8769,2932" coordsize="23,2">
              <v:shape style="position:absolute;left:8769;top:2932;width:23;height:2" coordorigin="8769,2932" coordsize="23,0" path="m8769,2932l8791,2932e" filled="false" stroked="true" strokeweight="1.175068pt" strokecolor="#367097">
                <v:path arrowok="t"/>
              </v:shape>
            </v:group>
            <v:group style="position:absolute;left:8724;top:2932;width:23;height:2" coordorigin="8724,2932" coordsize="23,2">
              <v:shape style="position:absolute;left:8724;top:2932;width:23;height:2" coordorigin="8724,2932" coordsize="23,0" path="m8724,2932l8747,2932e" filled="false" stroked="true" strokeweight="1.175068pt" strokecolor="#367097">
                <v:path arrowok="t"/>
              </v:shape>
            </v:group>
            <v:group style="position:absolute;left:8680;top:2932;width:23;height:2" coordorigin="8680,2932" coordsize="23,2">
              <v:shape style="position:absolute;left:8680;top:2932;width:23;height:2" coordorigin="8680,2932" coordsize="23,0" path="m8680,2932l8702,2932e" filled="false" stroked="true" strokeweight="1.175068pt" strokecolor="#367097">
                <v:path arrowok="t"/>
              </v:shape>
            </v:group>
            <v:group style="position:absolute;left:8635;top:2932;width:23;height:2" coordorigin="8635,2932" coordsize="23,2">
              <v:shape style="position:absolute;left:8635;top:2932;width:23;height:2" coordorigin="8635,2932" coordsize="23,0" path="m8635,2932l8658,2932e" filled="false" stroked="true" strokeweight="1.175068pt" strokecolor="#367097">
                <v:path arrowok="t"/>
              </v:shape>
            </v:group>
            <v:group style="position:absolute;left:8591;top:2932;width:23;height:2" coordorigin="8591,2932" coordsize="23,2">
              <v:shape style="position:absolute;left:8591;top:2932;width:23;height:2" coordorigin="8591,2932" coordsize="23,0" path="m8591,2932l8613,2932e" filled="false" stroked="true" strokeweight="1.175068pt" strokecolor="#367097">
                <v:path arrowok="t"/>
              </v:shape>
            </v:group>
            <v:group style="position:absolute;left:8546;top:2932;width:23;height:2" coordorigin="8546,2932" coordsize="23,2">
              <v:shape style="position:absolute;left:8546;top:2932;width:23;height:2" coordorigin="8546,2932" coordsize="23,0" path="m8546,2932l8569,2932e" filled="false" stroked="true" strokeweight="1.175068pt" strokecolor="#367097">
                <v:path arrowok="t"/>
              </v:shape>
            </v:group>
            <v:group style="position:absolute;left:8502;top:2932;width:23;height:2" coordorigin="8502,2932" coordsize="23,2">
              <v:shape style="position:absolute;left:8502;top:2932;width:23;height:2" coordorigin="8502,2932" coordsize="23,0" path="m8502,2932l8524,2932e" filled="false" stroked="true" strokeweight="1.175068pt" strokecolor="#367097">
                <v:path arrowok="t"/>
              </v:shape>
            </v:group>
            <v:group style="position:absolute;left:8457;top:2932;width:23;height:2" coordorigin="8457,2932" coordsize="23,2">
              <v:shape style="position:absolute;left:8457;top:2932;width:23;height:2" coordorigin="8457,2932" coordsize="23,0" path="m8457,2932l8480,2932e" filled="false" stroked="true" strokeweight="1.175068pt" strokecolor="#367097">
                <v:path arrowok="t"/>
              </v:shape>
            </v:group>
            <v:group style="position:absolute;left:8413;top:2932;width:23;height:2" coordorigin="8413,2932" coordsize="23,2">
              <v:shape style="position:absolute;left:8413;top:2932;width:23;height:2" coordorigin="8413,2932" coordsize="23,0" path="m8413,2932l8435,2932e" filled="false" stroked="true" strokeweight="1.175068pt" strokecolor="#367097">
                <v:path arrowok="t"/>
              </v:shape>
            </v:group>
            <v:group style="position:absolute;left:8368;top:2932;width:23;height:2" coordorigin="8368,2932" coordsize="23,2">
              <v:shape style="position:absolute;left:8368;top:2932;width:23;height:2" coordorigin="8368,2932" coordsize="23,0" path="m8368,2932l8390,2932e" filled="false" stroked="true" strokeweight="1.175068pt" strokecolor="#367097">
                <v:path arrowok="t"/>
              </v:shape>
            </v:group>
            <v:group style="position:absolute;left:8324;top:2932;width:23;height:2" coordorigin="8324,2932" coordsize="23,2">
              <v:shape style="position:absolute;left:8324;top:2932;width:23;height:2" coordorigin="8324,2932" coordsize="23,0" path="m8324,2932l8346,2932e" filled="false" stroked="true" strokeweight="1.175068pt" strokecolor="#367097">
                <v:path arrowok="t"/>
              </v:shape>
            </v:group>
            <v:group style="position:absolute;left:8279;top:2932;width:23;height:2" coordorigin="8279,2932" coordsize="23,2">
              <v:shape style="position:absolute;left:8279;top:2932;width:23;height:2" coordorigin="8279,2932" coordsize="23,0" path="m8279,2932l8301,2932e" filled="false" stroked="true" strokeweight="1.175068pt" strokecolor="#367097">
                <v:path arrowok="t"/>
              </v:shape>
            </v:group>
            <v:group style="position:absolute;left:8235;top:2932;width:23;height:2" coordorigin="8235,2932" coordsize="23,2">
              <v:shape style="position:absolute;left:8235;top:2932;width:23;height:2" coordorigin="8235,2932" coordsize="23,0" path="m8235,2932l8257,2932e" filled="false" stroked="true" strokeweight="1.175068pt" strokecolor="#367097">
                <v:path arrowok="t"/>
              </v:shape>
            </v:group>
            <v:group style="position:absolute;left:8190;top:2932;width:23;height:2" coordorigin="8190,2932" coordsize="23,2">
              <v:shape style="position:absolute;left:8190;top:2932;width:23;height:2" coordorigin="8190,2932" coordsize="23,0" path="m8190,2932l8212,2932e" filled="false" stroked="true" strokeweight="1.175068pt" strokecolor="#367097">
                <v:path arrowok="t"/>
              </v:shape>
            </v:group>
            <v:group style="position:absolute;left:8146;top:2932;width:23;height:2" coordorigin="8146,2932" coordsize="23,2">
              <v:shape style="position:absolute;left:8146;top:2932;width:23;height:2" coordorigin="8146,2932" coordsize="23,0" path="m8146,2932l8168,2932e" filled="false" stroked="true" strokeweight="1.175068pt" strokecolor="#367097">
                <v:path arrowok="t"/>
              </v:shape>
            </v:group>
            <v:group style="position:absolute;left:8101;top:2932;width:23;height:2" coordorigin="8101,2932" coordsize="23,2">
              <v:shape style="position:absolute;left:8101;top:2932;width:23;height:2" coordorigin="8101,2932" coordsize="23,0" path="m8101,2932l8123,2932e" filled="false" stroked="true" strokeweight="1.175068pt" strokecolor="#367097">
                <v:path arrowok="t"/>
              </v:shape>
            </v:group>
            <v:group style="position:absolute;left:8057;top:2932;width:23;height:2" coordorigin="8057,2932" coordsize="23,2">
              <v:shape style="position:absolute;left:8057;top:2932;width:23;height:2" coordorigin="8057,2932" coordsize="23,0" path="m8057,2932l8079,2932e" filled="false" stroked="true" strokeweight="1.175068pt" strokecolor="#367097">
                <v:path arrowok="t"/>
              </v:shape>
            </v:group>
            <v:group style="position:absolute;left:8012;top:2932;width:23;height:2" coordorigin="8012,2932" coordsize="23,2">
              <v:shape style="position:absolute;left:8012;top:2932;width:23;height:2" coordorigin="8012,2932" coordsize="23,0" path="m8012,2932l8034,2932e" filled="false" stroked="true" strokeweight="1.175068pt" strokecolor="#367097">
                <v:path arrowok="t"/>
              </v:shape>
            </v:group>
            <v:group style="position:absolute;left:7968;top:2932;width:23;height:2" coordorigin="7968,2932" coordsize="23,2">
              <v:shape style="position:absolute;left:7968;top:2932;width:23;height:2" coordorigin="7968,2932" coordsize="23,0" path="m7968,2932l7990,2932e" filled="false" stroked="true" strokeweight="1.175068pt" strokecolor="#367097">
                <v:path arrowok="t"/>
              </v:shape>
            </v:group>
            <v:group style="position:absolute;left:7923;top:2932;width:23;height:2" coordorigin="7923,2932" coordsize="23,2">
              <v:shape style="position:absolute;left:7923;top:2932;width:23;height:2" coordorigin="7923,2932" coordsize="23,0" path="m7923,2932l7945,2932e" filled="false" stroked="true" strokeweight="1.175068pt" strokecolor="#367097">
                <v:path arrowok="t"/>
              </v:shape>
            </v:group>
            <v:group style="position:absolute;left:7878;top:2932;width:23;height:2" coordorigin="7878,2932" coordsize="23,2">
              <v:shape style="position:absolute;left:7878;top:2932;width:23;height:2" coordorigin="7878,2932" coordsize="23,0" path="m7878,2932l7901,2932e" filled="false" stroked="true" strokeweight="1.175068pt" strokecolor="#367097">
                <v:path arrowok="t"/>
              </v:shape>
            </v:group>
            <v:group style="position:absolute;left:7834;top:2932;width:23;height:2" coordorigin="7834,2932" coordsize="23,2">
              <v:shape style="position:absolute;left:7834;top:2932;width:23;height:2" coordorigin="7834,2932" coordsize="23,0" path="m7834,2932l7856,2932e" filled="false" stroked="true" strokeweight="1.175068pt" strokecolor="#367097">
                <v:path arrowok="t"/>
              </v:shape>
            </v:group>
            <v:group style="position:absolute;left:7789;top:2932;width:23;height:2" coordorigin="7789,2932" coordsize="23,2">
              <v:shape style="position:absolute;left:7789;top:2932;width:23;height:2" coordorigin="7789,2932" coordsize="23,0" path="m7789,2932l7812,2932e" filled="false" stroked="true" strokeweight="1.175068pt" strokecolor="#367097">
                <v:path arrowok="t"/>
              </v:shape>
            </v:group>
            <v:group style="position:absolute;left:7745;top:2932;width:23;height:2" coordorigin="7745,2932" coordsize="23,2">
              <v:shape style="position:absolute;left:7745;top:2932;width:23;height:2" coordorigin="7745,2932" coordsize="23,0" path="m7745,2932l7767,2932e" filled="false" stroked="true" strokeweight="1.175068pt" strokecolor="#367097">
                <v:path arrowok="t"/>
              </v:shape>
            </v:group>
            <v:group style="position:absolute;left:7700;top:2932;width:23;height:2" coordorigin="7700,2932" coordsize="23,2">
              <v:shape style="position:absolute;left:7700;top:2932;width:23;height:2" coordorigin="7700,2932" coordsize="23,0" path="m7700,2932l7723,2932e" filled="false" stroked="true" strokeweight="1.175068pt" strokecolor="#367097">
                <v:path arrowok="t"/>
              </v:shape>
            </v:group>
            <v:group style="position:absolute;left:7656;top:2932;width:23;height:2" coordorigin="7656,2932" coordsize="23,2">
              <v:shape style="position:absolute;left:7656;top:2932;width:23;height:2" coordorigin="7656,2932" coordsize="23,0" path="m7656,2932l7678,2932e" filled="false" stroked="true" strokeweight="1.175068pt" strokecolor="#367097">
                <v:path arrowok="t"/>
              </v:shape>
            </v:group>
            <v:group style="position:absolute;left:7611;top:2932;width:23;height:2" coordorigin="7611,2932" coordsize="23,2">
              <v:shape style="position:absolute;left:7611;top:2932;width:23;height:2" coordorigin="7611,2932" coordsize="23,0" path="m7611,2932l7634,2932e" filled="false" stroked="true" strokeweight="1.175068pt" strokecolor="#367097">
                <v:path arrowok="t"/>
              </v:shape>
            </v:group>
            <v:group style="position:absolute;left:7567;top:2932;width:23;height:2" coordorigin="7567,2932" coordsize="23,2">
              <v:shape style="position:absolute;left:7567;top:2932;width:23;height:2" coordorigin="7567,2932" coordsize="23,0" path="m7567,2932l7589,2932e" filled="false" stroked="true" strokeweight="1.175068pt" strokecolor="#367097">
                <v:path arrowok="t"/>
              </v:shape>
            </v:group>
            <v:group style="position:absolute;left:7522;top:2932;width:23;height:2" coordorigin="7522,2932" coordsize="23,2">
              <v:shape style="position:absolute;left:7522;top:2932;width:23;height:2" coordorigin="7522,2932" coordsize="23,0" path="m7522,2932l7545,2932e" filled="false" stroked="true" strokeweight="1.175068pt" strokecolor="#367097">
                <v:path arrowok="t"/>
              </v:shape>
            </v:group>
            <v:group style="position:absolute;left:7478;top:2932;width:23;height:2" coordorigin="7478,2932" coordsize="23,2">
              <v:shape style="position:absolute;left:7478;top:2932;width:23;height:2" coordorigin="7478,2932" coordsize="23,0" path="m7478,2932l7500,2932e" filled="false" stroked="true" strokeweight="1.175068pt" strokecolor="#367097">
                <v:path arrowok="t"/>
              </v:shape>
            </v:group>
            <v:group style="position:absolute;left:7433;top:2932;width:23;height:2" coordorigin="7433,2932" coordsize="23,2">
              <v:shape style="position:absolute;left:7433;top:2932;width:23;height:2" coordorigin="7433,2932" coordsize="23,0" path="m7433,2932l7455,2932e" filled="false" stroked="true" strokeweight="1.175068pt" strokecolor="#367097">
                <v:path arrowok="t"/>
              </v:shape>
            </v:group>
            <v:group style="position:absolute;left:7389;top:2932;width:23;height:2" coordorigin="7389,2932" coordsize="23,2">
              <v:shape style="position:absolute;left:7389;top:2932;width:23;height:2" coordorigin="7389,2932" coordsize="23,0" path="m7389,2932l7411,2932e" filled="false" stroked="true" strokeweight="1.175068pt" strokecolor="#367097">
                <v:path arrowok="t"/>
              </v:shape>
            </v:group>
            <v:group style="position:absolute;left:7344;top:2932;width:23;height:2" coordorigin="7344,2932" coordsize="23,2">
              <v:shape style="position:absolute;left:7344;top:2932;width:23;height:2" coordorigin="7344,2932" coordsize="23,0" path="m7344,2932l7366,2932e" filled="false" stroked="true" strokeweight="1.175068pt" strokecolor="#367097">
                <v:path arrowok="t"/>
              </v:shape>
            </v:group>
            <v:group style="position:absolute;left:7300;top:2932;width:23;height:2" coordorigin="7300,2932" coordsize="23,2">
              <v:shape style="position:absolute;left:7300;top:2932;width:23;height:2" coordorigin="7300,2932" coordsize="23,0" path="m7300,2932l7322,2932e" filled="false" stroked="true" strokeweight="1.175068pt" strokecolor="#367097">
                <v:path arrowok="t"/>
              </v:shape>
            </v:group>
            <v:group style="position:absolute;left:7255;top:2932;width:23;height:2" coordorigin="7255,2932" coordsize="23,2">
              <v:shape style="position:absolute;left:7255;top:2932;width:23;height:2" coordorigin="7255,2932" coordsize="23,0" path="m7255,2932l7277,2932e" filled="false" stroked="true" strokeweight="1.175068pt" strokecolor="#367097">
                <v:path arrowok="t"/>
              </v:shape>
            </v:group>
            <v:group style="position:absolute;left:7211;top:2932;width:23;height:2" coordorigin="7211,2932" coordsize="23,2">
              <v:shape style="position:absolute;left:7211;top:2932;width:23;height:2" coordorigin="7211,2932" coordsize="23,0" path="m7211,2932l7233,2932e" filled="false" stroked="true" strokeweight="1.175068pt" strokecolor="#367097">
                <v:path arrowok="t"/>
              </v:shape>
            </v:group>
            <v:group style="position:absolute;left:7166;top:2932;width:23;height:2" coordorigin="7166,2932" coordsize="23,2">
              <v:shape style="position:absolute;left:7166;top:2932;width:23;height:2" coordorigin="7166,2932" coordsize="23,0" path="m7166,2932l7188,2932e" filled="false" stroked="true" strokeweight="1.175068pt" strokecolor="#367097">
                <v:path arrowok="t"/>
              </v:shape>
            </v:group>
            <v:group style="position:absolute;left:7122;top:2932;width:23;height:2" coordorigin="7122,2932" coordsize="23,2">
              <v:shape style="position:absolute;left:7122;top:2932;width:23;height:2" coordorigin="7122,2932" coordsize="23,0" path="m7122,2932l7144,2932e" filled="false" stroked="true" strokeweight="1.175068pt" strokecolor="#367097">
                <v:path arrowok="t"/>
              </v:shape>
            </v:group>
            <v:group style="position:absolute;left:7077;top:2932;width:23;height:2" coordorigin="7077,2932" coordsize="23,2">
              <v:shape style="position:absolute;left:7077;top:2932;width:23;height:2" coordorigin="7077,2932" coordsize="23,0" path="m7077,2932l7099,2932e" filled="false" stroked="true" strokeweight="1.175068pt" strokecolor="#367097">
                <v:path arrowok="t"/>
              </v:shape>
            </v:group>
            <v:group style="position:absolute;left:7032;top:2932;width:23;height:2" coordorigin="7032,2932" coordsize="23,2">
              <v:shape style="position:absolute;left:7032;top:2932;width:23;height:2" coordorigin="7032,2932" coordsize="23,0" path="m7032,2932l7055,2932e" filled="false" stroked="true" strokeweight="1.175068pt" strokecolor="#367097">
                <v:path arrowok="t"/>
              </v:shape>
            </v:group>
            <v:group style="position:absolute;left:6988;top:2932;width:23;height:2" coordorigin="6988,2932" coordsize="23,2">
              <v:shape style="position:absolute;left:6988;top:2932;width:23;height:2" coordorigin="6988,2932" coordsize="23,0" path="m6988,2932l7010,2932e" filled="false" stroked="true" strokeweight="1.175068pt" strokecolor="#367097">
                <v:path arrowok="t"/>
              </v:shape>
            </v:group>
            <v:group style="position:absolute;left:6943;top:2932;width:23;height:2" coordorigin="6943,2932" coordsize="23,2">
              <v:shape style="position:absolute;left:6943;top:2932;width:23;height:2" coordorigin="6943,2932" coordsize="23,0" path="m6943,2932l6966,2932e" filled="false" stroked="true" strokeweight="1.175068pt" strokecolor="#367097">
                <v:path arrowok="t"/>
              </v:shape>
            </v:group>
            <v:group style="position:absolute;left:6899;top:2932;width:23;height:2" coordorigin="6899,2932" coordsize="23,2">
              <v:shape style="position:absolute;left:6899;top:2932;width:23;height:2" coordorigin="6899,2932" coordsize="23,0" path="m6899,2932l6921,2932e" filled="false" stroked="true" strokeweight="1.175068pt" strokecolor="#367097">
                <v:path arrowok="t"/>
              </v:shape>
            </v:group>
            <v:group style="position:absolute;left:6854;top:2932;width:23;height:2" coordorigin="6854,2932" coordsize="23,2">
              <v:shape style="position:absolute;left:6854;top:2932;width:23;height:2" coordorigin="6854,2932" coordsize="23,0" path="m6854,2932l6877,2932e" filled="false" stroked="true" strokeweight="1.175068pt" strokecolor="#367097">
                <v:path arrowok="t"/>
              </v:shape>
            </v:group>
            <v:group style="position:absolute;left:6810;top:2932;width:23;height:2" coordorigin="6810,2932" coordsize="23,2">
              <v:shape style="position:absolute;left:6810;top:2932;width:23;height:2" coordorigin="6810,2932" coordsize="23,0" path="m6810,2932l6832,2932e" filled="false" stroked="true" strokeweight="1.175068pt" strokecolor="#367097">
                <v:path arrowok="t"/>
              </v:shape>
            </v:group>
            <v:group style="position:absolute;left:6765;top:2932;width:23;height:2" coordorigin="6765,2932" coordsize="23,2">
              <v:shape style="position:absolute;left:6765;top:2932;width:23;height:2" coordorigin="6765,2932" coordsize="23,0" path="m6765,2932l6788,2932e" filled="false" stroked="true" strokeweight="1.175068pt" strokecolor="#367097">
                <v:path arrowok="t"/>
              </v:shape>
            </v:group>
            <v:group style="position:absolute;left:6721;top:2932;width:23;height:2" coordorigin="6721,2932" coordsize="23,2">
              <v:shape style="position:absolute;left:6721;top:2932;width:23;height:2" coordorigin="6721,2932" coordsize="23,0" path="m6721,2932l6743,2932e" filled="false" stroked="true" strokeweight="1.175068pt" strokecolor="#367097">
                <v:path arrowok="t"/>
              </v:shape>
            </v:group>
            <v:group style="position:absolute;left:6676;top:2932;width:23;height:2" coordorigin="6676,2932" coordsize="23,2">
              <v:shape style="position:absolute;left:6676;top:2932;width:23;height:2" coordorigin="6676,2932" coordsize="23,0" path="m6676,2932l6699,2932e" filled="false" stroked="true" strokeweight="1.175068pt" strokecolor="#367097">
                <v:path arrowok="t"/>
              </v:shape>
            </v:group>
            <v:group style="position:absolute;left:6632;top:2932;width:23;height:2" coordorigin="6632,2932" coordsize="23,2">
              <v:shape style="position:absolute;left:6632;top:2932;width:23;height:2" coordorigin="6632,2932" coordsize="23,0" path="m6632,2932l6654,2932e" filled="false" stroked="true" strokeweight="1.175068pt" strokecolor="#367097">
                <v:path arrowok="t"/>
              </v:shape>
            </v:group>
            <v:group style="position:absolute;left:6587;top:2932;width:23;height:2" coordorigin="6587,2932" coordsize="23,2">
              <v:shape style="position:absolute;left:6587;top:2932;width:23;height:2" coordorigin="6587,2932" coordsize="23,0" path="m6587,2932l6609,2932e" filled="false" stroked="true" strokeweight="1.175068pt" strokecolor="#367097">
                <v:path arrowok="t"/>
              </v:shape>
            </v:group>
            <v:group style="position:absolute;left:6543;top:2932;width:23;height:2" coordorigin="6543,2932" coordsize="23,2">
              <v:shape style="position:absolute;left:6543;top:2932;width:23;height:2" coordorigin="6543,2932" coordsize="23,0" path="m6543,2932l6565,2932e" filled="false" stroked="true" strokeweight="1.175068pt" strokecolor="#367097">
                <v:path arrowok="t"/>
              </v:shape>
            </v:group>
            <v:group style="position:absolute;left:6498;top:2932;width:23;height:2" coordorigin="6498,2932" coordsize="23,2">
              <v:shape style="position:absolute;left:6498;top:2932;width:23;height:2" coordorigin="6498,2932" coordsize="23,0" path="m6498,2932l6520,2932e" filled="false" stroked="true" strokeweight="1.175068pt" strokecolor="#367097">
                <v:path arrowok="t"/>
              </v:shape>
            </v:group>
            <v:group style="position:absolute;left:6454;top:2932;width:23;height:2" coordorigin="6454,2932" coordsize="23,2">
              <v:shape style="position:absolute;left:6454;top:2932;width:23;height:2" coordorigin="6454,2932" coordsize="23,0" path="m6454,2932l6476,2932e" filled="false" stroked="true" strokeweight="1.175068pt" strokecolor="#367097">
                <v:path arrowok="t"/>
              </v:shape>
            </v:group>
            <v:group style="position:absolute;left:6409;top:2932;width:23;height:2" coordorigin="6409,2932" coordsize="23,2">
              <v:shape style="position:absolute;left:6409;top:2932;width:23;height:2" coordorigin="6409,2932" coordsize="23,0" path="m6409,2932l6431,2932e" filled="false" stroked="true" strokeweight="1.175068pt" strokecolor="#367097">
                <v:path arrowok="t"/>
              </v:shape>
            </v:group>
            <v:group style="position:absolute;left:6365;top:2932;width:23;height:2" coordorigin="6365,2932" coordsize="23,2">
              <v:shape style="position:absolute;left:6365;top:2932;width:23;height:2" coordorigin="6365,2932" coordsize="23,0" path="m6365,2932l6387,2932e" filled="false" stroked="true" strokeweight="1.175068pt" strokecolor="#367097">
                <v:path arrowok="t"/>
              </v:shape>
            </v:group>
            <v:group style="position:absolute;left:6320;top:2932;width:23;height:2" coordorigin="6320,2932" coordsize="23,2">
              <v:shape style="position:absolute;left:6320;top:2932;width:23;height:2" coordorigin="6320,2932" coordsize="23,0" path="m6320,2932l6342,2932e" filled="false" stroked="true" strokeweight="1.175068pt" strokecolor="#367097">
                <v:path arrowok="t"/>
              </v:shape>
            </v:group>
            <v:group style="position:absolute;left:6276;top:2932;width:23;height:2" coordorigin="6276,2932" coordsize="23,2">
              <v:shape style="position:absolute;left:6276;top:2932;width:23;height:2" coordorigin="6276,2932" coordsize="23,0" path="m6276,2932l6298,2932e" filled="false" stroked="true" strokeweight="1.175068pt" strokecolor="#367097">
                <v:path arrowok="t"/>
              </v:shape>
            </v:group>
            <v:group style="position:absolute;left:6231;top:2932;width:23;height:2" coordorigin="6231,2932" coordsize="23,2">
              <v:shape style="position:absolute;left:6231;top:2932;width:23;height:2" coordorigin="6231,2932" coordsize="23,0" path="m6231,2932l6253,2932e" filled="false" stroked="true" strokeweight="1.175068pt" strokecolor="#367097">
                <v:path arrowok="t"/>
              </v:shape>
            </v:group>
            <v:group style="position:absolute;left:6186;top:2932;width:23;height:2" coordorigin="6186,2932" coordsize="23,2">
              <v:shape style="position:absolute;left:6186;top:2932;width:23;height:2" coordorigin="6186,2932" coordsize="23,0" path="m6186,2932l6209,2932e" filled="false" stroked="true" strokeweight="1.175068pt" strokecolor="#367097">
                <v:path arrowok="t"/>
              </v:shape>
            </v:group>
            <v:group style="position:absolute;left:6142;top:2932;width:23;height:2" coordorigin="6142,2932" coordsize="23,2">
              <v:shape style="position:absolute;left:6142;top:2932;width:23;height:2" coordorigin="6142,2932" coordsize="23,0" path="m6142,2932l6164,2932e" filled="false" stroked="true" strokeweight="1.175068pt" strokecolor="#367097">
                <v:path arrowok="t"/>
              </v:shape>
            </v:group>
            <v:group style="position:absolute;left:6097;top:2932;width:23;height:2" coordorigin="6097,2932" coordsize="23,2">
              <v:shape style="position:absolute;left:6097;top:2932;width:23;height:2" coordorigin="6097,2932" coordsize="23,0" path="m6097,2932l6120,2932e" filled="false" stroked="true" strokeweight="1.175068pt" strokecolor="#367097">
                <v:path arrowok="t"/>
              </v:shape>
            </v:group>
            <v:group style="position:absolute;left:6053;top:2932;width:23;height:2" coordorigin="6053,2932" coordsize="23,2">
              <v:shape style="position:absolute;left:6053;top:2932;width:23;height:2" coordorigin="6053,2932" coordsize="23,0" path="m6053,2932l6075,2932e" filled="false" stroked="true" strokeweight="1.175068pt" strokecolor="#367097">
                <v:path arrowok="t"/>
              </v:shape>
            </v:group>
            <v:group style="position:absolute;left:6008;top:2932;width:23;height:2" coordorigin="6008,2932" coordsize="23,2">
              <v:shape style="position:absolute;left:6008;top:2932;width:23;height:2" coordorigin="6008,2932" coordsize="23,0" path="m6008,2932l6031,2932e" filled="false" stroked="true" strokeweight="1.175068pt" strokecolor="#367097">
                <v:path arrowok="t"/>
              </v:shape>
            </v:group>
            <v:group style="position:absolute;left:5964;top:2932;width:23;height:2" coordorigin="5964,2932" coordsize="23,2">
              <v:shape style="position:absolute;left:5964;top:2932;width:23;height:2" coordorigin="5964,2932" coordsize="23,0" path="m5964,2932l5986,2932e" filled="false" stroked="true" strokeweight="1.175068pt" strokecolor="#367097">
                <v:path arrowok="t"/>
              </v:shape>
            </v:group>
            <v:group style="position:absolute;left:5919;top:2932;width:23;height:2" coordorigin="5919,2932" coordsize="23,2">
              <v:shape style="position:absolute;left:5919;top:2932;width:23;height:2" coordorigin="5919,2932" coordsize="23,0" path="m5919,2932l5942,2932e" filled="false" stroked="true" strokeweight="1.175068pt" strokecolor="#367097">
                <v:path arrowok="t"/>
              </v:shape>
            </v:group>
            <v:group style="position:absolute;left:5875;top:2932;width:23;height:2" coordorigin="5875,2932" coordsize="23,2">
              <v:shape style="position:absolute;left:5875;top:2932;width:23;height:2" coordorigin="5875,2932" coordsize="23,0" path="m5875,2932l5897,2932e" filled="false" stroked="true" strokeweight="1.175068pt" strokecolor="#367097">
                <v:path arrowok="t"/>
              </v:shape>
            </v:group>
            <v:group style="position:absolute;left:5830;top:2932;width:23;height:2" coordorigin="5830,2932" coordsize="23,2">
              <v:shape style="position:absolute;left:5830;top:2932;width:23;height:2" coordorigin="5830,2932" coordsize="23,0" path="m5830,2932l5853,2932e" filled="false" stroked="true" strokeweight="1.175068pt" strokecolor="#367097">
                <v:path arrowok="t"/>
              </v:shape>
            </v:group>
            <v:group style="position:absolute;left:5786;top:2932;width:23;height:2" coordorigin="5786,2932" coordsize="23,2">
              <v:shape style="position:absolute;left:5786;top:2932;width:23;height:2" coordorigin="5786,2932" coordsize="23,0" path="m5786,2932l5808,2932e" filled="false" stroked="true" strokeweight="1.175068pt" strokecolor="#367097">
                <v:path arrowok="t"/>
              </v:shape>
            </v:group>
            <v:group style="position:absolute;left:5741;top:2932;width:23;height:2" coordorigin="5741,2932" coordsize="23,2">
              <v:shape style="position:absolute;left:5741;top:2932;width:23;height:2" coordorigin="5741,2932" coordsize="23,0" path="m5741,2932l5763,2932e" filled="false" stroked="true" strokeweight="1.175068pt" strokecolor="#367097">
                <v:path arrowok="t"/>
              </v:shape>
            </v:group>
            <v:group style="position:absolute;left:5697;top:2932;width:23;height:2" coordorigin="5697,2932" coordsize="23,2">
              <v:shape style="position:absolute;left:5697;top:2932;width:23;height:2" coordorigin="5697,2932" coordsize="23,0" path="m5697,2932l5719,2932e" filled="false" stroked="true" strokeweight="1.175068pt" strokecolor="#367097">
                <v:path arrowok="t"/>
              </v:shape>
            </v:group>
            <v:group style="position:absolute;left:5652;top:2932;width:23;height:2" coordorigin="5652,2932" coordsize="23,2">
              <v:shape style="position:absolute;left:5652;top:2932;width:23;height:2" coordorigin="5652,2932" coordsize="23,0" path="m5652,2932l5674,2932e" filled="false" stroked="true" strokeweight="1.175068pt" strokecolor="#367097">
                <v:path arrowok="t"/>
              </v:shape>
            </v:group>
            <v:group style="position:absolute;left:5608;top:2932;width:23;height:2" coordorigin="5608,2932" coordsize="23,2">
              <v:shape style="position:absolute;left:5608;top:2932;width:23;height:2" coordorigin="5608,2932" coordsize="23,0" path="m5608,2932l5630,2932e" filled="false" stroked="true" strokeweight="1.175068pt" strokecolor="#367097">
                <v:path arrowok="t"/>
              </v:shape>
            </v:group>
            <v:group style="position:absolute;left:5563;top:2932;width:23;height:2" coordorigin="5563,2932" coordsize="23,2">
              <v:shape style="position:absolute;left:5563;top:2932;width:23;height:2" coordorigin="5563,2932" coordsize="23,0" path="m5563,2932l5585,2932e" filled="false" stroked="true" strokeweight="1.175068pt" strokecolor="#367097">
                <v:path arrowok="t"/>
              </v:shape>
            </v:group>
            <v:group style="position:absolute;left:5519;top:2932;width:23;height:2" coordorigin="5519,2932" coordsize="23,2">
              <v:shape style="position:absolute;left:5519;top:2932;width:23;height:2" coordorigin="5519,2932" coordsize="23,0" path="m5519,2932l5541,2932e" filled="false" stroked="true" strokeweight="1.175068pt" strokecolor="#367097">
                <v:path arrowok="t"/>
              </v:shape>
            </v:group>
            <v:group style="position:absolute;left:5474;top:2932;width:23;height:2" coordorigin="5474,2932" coordsize="23,2">
              <v:shape style="position:absolute;left:5474;top:2932;width:23;height:2" coordorigin="5474,2932" coordsize="23,0" path="m5474,2932l5496,2932e" filled="false" stroked="true" strokeweight="1.175068pt" strokecolor="#367097">
                <v:path arrowok="t"/>
              </v:shape>
            </v:group>
            <v:group style="position:absolute;left:5430;top:2932;width:23;height:2" coordorigin="5430,2932" coordsize="23,2">
              <v:shape style="position:absolute;left:5430;top:2932;width:23;height:2" coordorigin="5430,2932" coordsize="23,0" path="m5430,2932l5452,2932e" filled="false" stroked="true" strokeweight="1.175068pt" strokecolor="#367097">
                <v:path arrowok="t"/>
              </v:shape>
            </v:group>
            <v:group style="position:absolute;left:5385;top:2932;width:23;height:2" coordorigin="5385,2932" coordsize="23,2">
              <v:shape style="position:absolute;left:5385;top:2932;width:23;height:2" coordorigin="5385,2932" coordsize="23,0" path="m5385,2932l5407,2932e" filled="false" stroked="true" strokeweight="1.175068pt" strokecolor="#367097">
                <v:path arrowok="t"/>
              </v:shape>
            </v:group>
            <v:group style="position:absolute;left:5340;top:2932;width:23;height:2" coordorigin="5340,2932" coordsize="23,2">
              <v:shape style="position:absolute;left:5340;top:2932;width:23;height:2" coordorigin="5340,2932" coordsize="23,0" path="m5340,2932l5363,2932e" filled="false" stroked="true" strokeweight="1.175068pt" strokecolor="#367097">
                <v:path arrowok="t"/>
              </v:shape>
            </v:group>
            <v:group style="position:absolute;left:5296;top:2932;width:23;height:2" coordorigin="5296,2932" coordsize="23,2">
              <v:shape style="position:absolute;left:5296;top:2932;width:23;height:2" coordorigin="5296,2932" coordsize="23,0" path="m5296,2932l5318,2932e" filled="false" stroked="true" strokeweight="1.175068pt" strokecolor="#367097">
                <v:path arrowok="t"/>
              </v:shape>
            </v:group>
            <v:group style="position:absolute;left:5251;top:2932;width:23;height:2" coordorigin="5251,2932" coordsize="23,2">
              <v:shape style="position:absolute;left:5251;top:2932;width:23;height:2" coordorigin="5251,2932" coordsize="23,0" path="m5251,2932l5274,2932e" filled="false" stroked="true" strokeweight="1.175068pt" strokecolor="#367097">
                <v:path arrowok="t"/>
              </v:shape>
            </v:group>
            <v:group style="position:absolute;left:5207;top:2932;width:23;height:2" coordorigin="5207,2932" coordsize="23,2">
              <v:shape style="position:absolute;left:5207;top:2932;width:23;height:2" coordorigin="5207,2932" coordsize="23,0" path="m5207,2932l5229,2932e" filled="false" stroked="true" strokeweight="1.175068pt" strokecolor="#367097">
                <v:path arrowok="t"/>
              </v:shape>
            </v:group>
            <v:group style="position:absolute;left:5162;top:2932;width:23;height:2" coordorigin="5162,2932" coordsize="23,2">
              <v:shape style="position:absolute;left:5162;top:2932;width:23;height:2" coordorigin="5162,2932" coordsize="23,0" path="m5162,2932l5185,2932e" filled="false" stroked="true" strokeweight="1.175068pt" strokecolor="#367097">
                <v:path arrowok="t"/>
              </v:shape>
            </v:group>
            <v:group style="position:absolute;left:5118;top:2932;width:23;height:2" coordorigin="5118,2932" coordsize="23,2">
              <v:shape style="position:absolute;left:5118;top:2932;width:23;height:2" coordorigin="5118,2932" coordsize="23,0" path="m5118,2932l5140,2932e" filled="false" stroked="true" strokeweight="1.175068pt" strokecolor="#367097">
                <v:path arrowok="t"/>
              </v:shape>
            </v:group>
            <v:group style="position:absolute;left:5073;top:2932;width:23;height:2" coordorigin="5073,2932" coordsize="23,2">
              <v:shape style="position:absolute;left:5073;top:2932;width:23;height:2" coordorigin="5073,2932" coordsize="23,0" path="m5073,2932l5096,2932e" filled="false" stroked="true" strokeweight="1.175068pt" strokecolor="#367097">
                <v:path arrowok="t"/>
              </v:shape>
            </v:group>
            <v:group style="position:absolute;left:5029;top:2932;width:23;height:2" coordorigin="5029,2932" coordsize="23,2">
              <v:shape style="position:absolute;left:5029;top:2932;width:23;height:2" coordorigin="5029,2932" coordsize="23,0" path="m5029,2932l5051,2932e" filled="false" stroked="true" strokeweight="1.175068pt" strokecolor="#367097">
                <v:path arrowok="t"/>
              </v:shape>
            </v:group>
            <v:group style="position:absolute;left:4984;top:2932;width:23;height:2" coordorigin="4984,2932" coordsize="23,2">
              <v:shape style="position:absolute;left:4984;top:2932;width:23;height:2" coordorigin="4984,2932" coordsize="23,0" path="m4984,2932l5007,2932e" filled="false" stroked="true" strokeweight="1.175068pt" strokecolor="#367097">
                <v:path arrowok="t"/>
              </v:shape>
            </v:group>
            <v:group style="position:absolute;left:4940;top:2932;width:23;height:2" coordorigin="4940,2932" coordsize="23,2">
              <v:shape style="position:absolute;left:4940;top:2932;width:23;height:2" coordorigin="4940,2932" coordsize="23,0" path="m4940,2932l4962,2932e" filled="false" stroked="true" strokeweight="1.175068pt" strokecolor="#367097">
                <v:path arrowok="t"/>
              </v:shape>
            </v:group>
            <v:group style="position:absolute;left:4895;top:2932;width:23;height:2" coordorigin="4895,2932" coordsize="23,2">
              <v:shape style="position:absolute;left:4895;top:2932;width:23;height:2" coordorigin="4895,2932" coordsize="23,0" path="m4895,2932l4918,2932e" filled="false" stroked="true" strokeweight="1.175068pt" strokecolor="#367097">
                <v:path arrowok="t"/>
              </v:shape>
            </v:group>
            <v:group style="position:absolute;left:4851;top:2932;width:23;height:2" coordorigin="4851,2932" coordsize="23,2">
              <v:shape style="position:absolute;left:4851;top:2932;width:23;height:2" coordorigin="4851,2932" coordsize="23,0" path="m4851,2932l4873,2932e" filled="false" stroked="true" strokeweight="1.175068pt" strokecolor="#367097">
                <v:path arrowok="t"/>
              </v:shape>
            </v:group>
            <v:group style="position:absolute;left:4806;top:2932;width:23;height:2" coordorigin="4806,2932" coordsize="23,2">
              <v:shape style="position:absolute;left:4806;top:2932;width:23;height:2" coordorigin="4806,2932" coordsize="23,0" path="m4806,2932l4828,2932e" filled="false" stroked="true" strokeweight="1.175068pt" strokecolor="#367097">
                <v:path arrowok="t"/>
              </v:shape>
            </v:group>
            <v:group style="position:absolute;left:4762;top:2932;width:23;height:2" coordorigin="4762,2932" coordsize="23,2">
              <v:shape style="position:absolute;left:4762;top:2932;width:23;height:2" coordorigin="4762,2932" coordsize="23,0" path="m4762,2932l4784,2932e" filled="false" stroked="true" strokeweight="1.175068pt" strokecolor="#367097">
                <v:path arrowok="t"/>
              </v:shape>
            </v:group>
            <v:group style="position:absolute;left:4717;top:2932;width:23;height:2" coordorigin="4717,2932" coordsize="23,2">
              <v:shape style="position:absolute;left:4717;top:2932;width:23;height:2" coordorigin="4717,2932" coordsize="23,0" path="m4717,2932l4739,2932e" filled="false" stroked="true" strokeweight="1.175068pt" strokecolor="#367097">
                <v:path arrowok="t"/>
              </v:shape>
            </v:group>
            <v:group style="position:absolute;left:4673;top:2932;width:23;height:2" coordorigin="4673,2932" coordsize="23,2">
              <v:shape style="position:absolute;left:4673;top:2932;width:23;height:2" coordorigin="4673,2932" coordsize="23,0" path="m4673,2932l4695,2932e" filled="false" stroked="true" strokeweight="1.175068pt" strokecolor="#367097">
                <v:path arrowok="t"/>
              </v:shape>
            </v:group>
            <v:group style="position:absolute;left:4628;top:2932;width:23;height:2" coordorigin="4628,2932" coordsize="23,2">
              <v:shape style="position:absolute;left:4628;top:2932;width:23;height:2" coordorigin="4628,2932" coordsize="23,0" path="m4628,2932l4650,2932e" filled="false" stroked="true" strokeweight="1.175068pt" strokecolor="#367097">
                <v:path arrowok="t"/>
              </v:shape>
            </v:group>
            <v:group style="position:absolute;left:4584;top:2932;width:23;height:2" coordorigin="4584,2932" coordsize="23,2">
              <v:shape style="position:absolute;left:4584;top:2932;width:23;height:2" coordorigin="4584,2932" coordsize="23,0" path="m4584,2932l4606,2932e" filled="false" stroked="true" strokeweight="1.175068pt" strokecolor="#367097">
                <v:path arrowok="t"/>
              </v:shape>
            </v:group>
            <v:group style="position:absolute;left:4539;top:2932;width:23;height:2" coordorigin="4539,2932" coordsize="23,2">
              <v:shape style="position:absolute;left:4539;top:2932;width:23;height:2" coordorigin="4539,2932" coordsize="23,0" path="m4539,2932l4561,2932e" filled="false" stroked="true" strokeweight="1.175068pt" strokecolor="#367097">
                <v:path arrowok="t"/>
              </v:shape>
            </v:group>
            <v:group style="position:absolute;left:4495;top:2932;width:23;height:2" coordorigin="4495,2932" coordsize="23,2">
              <v:shape style="position:absolute;left:4495;top:2932;width:23;height:2" coordorigin="4495,2932" coordsize="23,0" path="m4495,2932l4517,2932e" filled="false" stroked="true" strokeweight="1.175068pt" strokecolor="#367097">
                <v:path arrowok="t"/>
              </v:shape>
            </v:group>
            <v:group style="position:absolute;left:4450;top:2932;width:23;height:2" coordorigin="4450,2932" coordsize="23,2">
              <v:shape style="position:absolute;left:4450;top:2932;width:23;height:2" coordorigin="4450,2932" coordsize="23,0" path="m4450,2932l4472,2932e" filled="false" stroked="true" strokeweight="1.175068pt" strokecolor="#367097">
                <v:path arrowok="t"/>
              </v:shape>
            </v:group>
            <v:group style="position:absolute;left:4405;top:2932;width:23;height:2" coordorigin="4405,2932" coordsize="23,2">
              <v:shape style="position:absolute;left:4405;top:2932;width:23;height:2" coordorigin="4405,2932" coordsize="23,0" path="m4405,2932l4428,2932e" filled="false" stroked="true" strokeweight="1.175068pt" strokecolor="#367097">
                <v:path arrowok="t"/>
              </v:shape>
            </v:group>
            <v:group style="position:absolute;left:4361;top:2932;width:23;height:2" coordorigin="4361,2932" coordsize="23,2">
              <v:shape style="position:absolute;left:4361;top:2932;width:23;height:2" coordorigin="4361,2932" coordsize="23,0" path="m4361,2932l4383,2932e" filled="false" stroked="true" strokeweight="1.175068pt" strokecolor="#367097">
                <v:path arrowok="t"/>
              </v:shape>
            </v:group>
            <v:group style="position:absolute;left:4316;top:2932;width:23;height:2" coordorigin="4316,2932" coordsize="23,2">
              <v:shape style="position:absolute;left:4316;top:2932;width:23;height:2" coordorigin="4316,2932" coordsize="23,0" path="m4316,2932l4339,2932e" filled="false" stroked="true" strokeweight="1.175068pt" strokecolor="#367097">
                <v:path arrowok="t"/>
              </v:shape>
            </v:group>
            <v:group style="position:absolute;left:4272;top:2932;width:23;height:2" coordorigin="4272,2932" coordsize="23,2">
              <v:shape style="position:absolute;left:4272;top:2932;width:23;height:2" coordorigin="4272,2932" coordsize="23,0" path="m4272,2932l4294,2932e" filled="false" stroked="true" strokeweight="1.175068pt" strokecolor="#367097">
                <v:path arrowok="t"/>
              </v:shape>
            </v:group>
            <v:group style="position:absolute;left:4227;top:2932;width:23;height:2" coordorigin="4227,2932" coordsize="23,2">
              <v:shape style="position:absolute;left:4227;top:2932;width:23;height:2" coordorigin="4227,2932" coordsize="23,0" path="m4227,2932l4250,2932e" filled="false" stroked="true" strokeweight="1.175068pt" strokecolor="#367097">
                <v:path arrowok="t"/>
              </v:shape>
            </v:group>
            <v:group style="position:absolute;left:4183;top:2932;width:23;height:2" coordorigin="4183,2932" coordsize="23,2">
              <v:shape style="position:absolute;left:4183;top:2932;width:23;height:2" coordorigin="4183,2932" coordsize="23,0" path="m4183,2932l4205,2932e" filled="false" stroked="true" strokeweight="1.175068pt" strokecolor="#367097">
                <v:path arrowok="t"/>
              </v:shape>
            </v:group>
            <v:group style="position:absolute;left:4138;top:2932;width:23;height:2" coordorigin="4138,2932" coordsize="23,2">
              <v:shape style="position:absolute;left:4138;top:2932;width:23;height:2" coordorigin="4138,2932" coordsize="23,0" path="m4138,2932l4161,2932e" filled="false" stroked="true" strokeweight="1.175068pt" strokecolor="#367097">
                <v:path arrowok="t"/>
              </v:shape>
            </v:group>
            <v:group style="position:absolute;left:4094;top:2932;width:23;height:2" coordorigin="4094,2932" coordsize="23,2">
              <v:shape style="position:absolute;left:4094;top:2932;width:23;height:2" coordorigin="4094,2932" coordsize="23,0" path="m4094,2932l4116,2932e" filled="false" stroked="true" strokeweight="1.175068pt" strokecolor="#367097">
                <v:path arrowok="t"/>
              </v:shape>
            </v:group>
            <v:group style="position:absolute;left:4049;top:2932;width:23;height:2" coordorigin="4049,2932" coordsize="23,2">
              <v:shape style="position:absolute;left:4049;top:2932;width:23;height:2" coordorigin="4049,2932" coordsize="23,0" path="m4049,2932l4072,2932e" filled="false" stroked="true" strokeweight="1.175068pt" strokecolor="#367097">
                <v:path arrowok="t"/>
              </v:shape>
            </v:group>
            <v:group style="position:absolute;left:4005;top:2932;width:23;height:2" coordorigin="4005,2932" coordsize="23,2">
              <v:shape style="position:absolute;left:4005;top:2932;width:23;height:2" coordorigin="4005,2932" coordsize="23,0" path="m4005,2932l4027,2932e" filled="false" stroked="true" strokeweight="1.175068pt" strokecolor="#367097">
                <v:path arrowok="t"/>
              </v:shape>
            </v:group>
            <v:group style="position:absolute;left:3960;top:2932;width:23;height:2" coordorigin="3960,2932" coordsize="23,2">
              <v:shape style="position:absolute;left:3960;top:2932;width:23;height:2" coordorigin="3960,2932" coordsize="23,0" path="m3960,2932l3982,2932e" filled="false" stroked="true" strokeweight="1.175068pt" strokecolor="#367097">
                <v:path arrowok="t"/>
              </v:shape>
            </v:group>
            <v:group style="position:absolute;left:3916;top:2932;width:23;height:2" coordorigin="3916,2932" coordsize="23,2">
              <v:shape style="position:absolute;left:3916;top:2932;width:23;height:2" coordorigin="3916,2932" coordsize="23,0" path="m3916,2932l3938,2932e" filled="false" stroked="true" strokeweight="1.175068pt" strokecolor="#367097">
                <v:path arrowok="t"/>
              </v:shape>
            </v:group>
            <v:group style="position:absolute;left:3871;top:2932;width:23;height:2" coordorigin="3871,2932" coordsize="23,2">
              <v:shape style="position:absolute;left:3871;top:2932;width:23;height:2" coordorigin="3871,2932" coordsize="23,0" path="m3871,2932l3893,2932e" filled="false" stroked="true" strokeweight="1.175068pt" strokecolor="#367097">
                <v:path arrowok="t"/>
              </v:shape>
            </v:group>
            <v:group style="position:absolute;left:3827;top:2932;width:23;height:2" coordorigin="3827,2932" coordsize="23,2">
              <v:shape style="position:absolute;left:3827;top:2932;width:23;height:2" coordorigin="3827,2932" coordsize="23,0" path="m3827,2932l3849,2932e" filled="false" stroked="true" strokeweight="1.175068pt" strokecolor="#367097">
                <v:path arrowok="t"/>
              </v:shape>
            </v:group>
            <v:group style="position:absolute;left:3782;top:2932;width:23;height:2" coordorigin="3782,2932" coordsize="23,2">
              <v:shape style="position:absolute;left:3782;top:2932;width:23;height:2" coordorigin="3782,2932" coordsize="23,0" path="m3782,2932l3804,2932e" filled="false" stroked="true" strokeweight="1.175068pt" strokecolor="#367097">
                <v:path arrowok="t"/>
              </v:shape>
            </v:group>
            <v:group style="position:absolute;left:3738;top:2932;width:23;height:2" coordorigin="3738,2932" coordsize="23,2">
              <v:shape style="position:absolute;left:3738;top:2932;width:23;height:2" coordorigin="3738,2932" coordsize="23,0" path="m3738,2932l3760,2932e" filled="false" stroked="true" strokeweight="1.175068pt" strokecolor="#367097">
                <v:path arrowok="t"/>
              </v:shape>
            </v:group>
            <v:group style="position:absolute;left:3693;top:2932;width:23;height:2" coordorigin="3693,2932" coordsize="23,2">
              <v:shape style="position:absolute;left:3693;top:2932;width:23;height:2" coordorigin="3693,2932" coordsize="23,0" path="m3693,2932l3715,2932e" filled="false" stroked="true" strokeweight="1.175068pt" strokecolor="#367097">
                <v:path arrowok="t"/>
              </v:shape>
            </v:group>
            <v:group style="position:absolute;left:3649;top:2932;width:23;height:2" coordorigin="3649,2932" coordsize="23,2">
              <v:shape style="position:absolute;left:3649;top:2932;width:23;height:2" coordorigin="3649,2932" coordsize="23,0" path="m3649,2932l3671,2932e" filled="false" stroked="true" strokeweight="1.175068pt" strokecolor="#367097">
                <v:path arrowok="t"/>
              </v:shape>
            </v:group>
            <v:group style="position:absolute;left:3604;top:2932;width:23;height:2" coordorigin="3604,2932" coordsize="23,2">
              <v:shape style="position:absolute;left:3604;top:2932;width:23;height:2" coordorigin="3604,2932" coordsize="23,0" path="m3604,2932l3626,2932e" filled="false" stroked="true" strokeweight="1.175068pt" strokecolor="#367097">
                <v:path arrowok="t"/>
              </v:shape>
            </v:group>
            <v:group style="position:absolute;left:3559;top:2932;width:23;height:2" coordorigin="3559,2932" coordsize="23,2">
              <v:shape style="position:absolute;left:3559;top:2932;width:23;height:2" coordorigin="3559,2932" coordsize="23,0" path="m3559,2932l3582,2932e" filled="false" stroked="true" strokeweight="1.175068pt" strokecolor="#367097">
                <v:path arrowok="t"/>
              </v:shape>
            </v:group>
            <v:group style="position:absolute;left:3515;top:2932;width:23;height:2" coordorigin="3515,2932" coordsize="23,2">
              <v:shape style="position:absolute;left:3515;top:2932;width:23;height:2" coordorigin="3515,2932" coordsize="23,0" path="m3515,2932l3537,2932e" filled="false" stroked="true" strokeweight="1.175068pt" strokecolor="#367097">
                <v:path arrowok="t"/>
              </v:shape>
            </v:group>
            <v:group style="position:absolute;left:3470;top:2932;width:23;height:2" coordorigin="3470,2932" coordsize="23,2">
              <v:shape style="position:absolute;left:3470;top:2932;width:23;height:2" coordorigin="3470,2932" coordsize="23,0" path="m3470,2932l3493,2932e" filled="false" stroked="true" strokeweight="1.175068pt" strokecolor="#367097">
                <v:path arrowok="t"/>
              </v:shape>
            </v:group>
            <v:group style="position:absolute;left:3426;top:2932;width:23;height:2" coordorigin="3426,2932" coordsize="23,2">
              <v:shape style="position:absolute;left:3426;top:2932;width:23;height:2" coordorigin="3426,2932" coordsize="23,0" path="m3426,2932l3448,2932e" filled="false" stroked="true" strokeweight="1.175068pt" strokecolor="#367097">
                <v:path arrowok="t"/>
              </v:shape>
            </v:group>
            <v:group style="position:absolute;left:3381;top:2932;width:23;height:2" coordorigin="3381,2932" coordsize="23,2">
              <v:shape style="position:absolute;left:3381;top:2932;width:23;height:2" coordorigin="3381,2932" coordsize="23,0" path="m3381,2932l3404,2932e" filled="false" stroked="true" strokeweight="1.175068pt" strokecolor="#367097">
                <v:path arrowok="t"/>
              </v:shape>
            </v:group>
            <v:group style="position:absolute;left:3337;top:2932;width:23;height:2" coordorigin="3337,2932" coordsize="23,2">
              <v:shape style="position:absolute;left:3337;top:2932;width:23;height:2" coordorigin="3337,2932" coordsize="23,0" path="m3337,2932l3359,2932e" filled="false" stroked="true" strokeweight="1.175068pt" strokecolor="#367097">
                <v:path arrowok="t"/>
              </v:shape>
            </v:group>
            <v:group style="position:absolute;left:3292;top:2932;width:23;height:2" coordorigin="3292,2932" coordsize="23,2">
              <v:shape style="position:absolute;left:3292;top:2932;width:23;height:2" coordorigin="3292,2932" coordsize="23,0" path="m3292,2932l3315,2932e" filled="false" stroked="true" strokeweight="1.175068pt" strokecolor="#367097">
                <v:path arrowok="t"/>
              </v:shape>
            </v:group>
            <v:group style="position:absolute;left:3248;top:2932;width:23;height:2" coordorigin="3248,2932" coordsize="23,2">
              <v:shape style="position:absolute;left:3248;top:2932;width:23;height:2" coordorigin="3248,2932" coordsize="23,0" path="m3248,2932l3270,2932e" filled="false" stroked="true" strokeweight="1.175068pt" strokecolor="#367097">
                <v:path arrowok="t"/>
              </v:shape>
            </v:group>
            <v:group style="position:absolute;left:3203;top:2932;width:23;height:2" coordorigin="3203,2932" coordsize="23,2">
              <v:shape style="position:absolute;left:3203;top:2932;width:23;height:2" coordorigin="3203,2932" coordsize="23,0" path="m3203,2932l3226,2932e" filled="false" stroked="true" strokeweight="1.175068pt" strokecolor="#367097">
                <v:path arrowok="t"/>
              </v:shape>
            </v:group>
            <v:group style="position:absolute;left:3159;top:2932;width:23;height:2" coordorigin="3159,2932" coordsize="23,2">
              <v:shape style="position:absolute;left:3159;top:2932;width:23;height:2" coordorigin="3159,2932" coordsize="23,0" path="m3159,2932l3181,2932e" filled="false" stroked="true" strokeweight="1.175068pt" strokecolor="#367097">
                <v:path arrowok="t"/>
              </v:shape>
            </v:group>
            <v:group style="position:absolute;left:3114;top:2932;width:23;height:2" coordorigin="3114,2932" coordsize="23,2">
              <v:shape style="position:absolute;left:3114;top:2932;width:23;height:2" coordorigin="3114,2932" coordsize="23,0" path="m3114,2932l3136,2932e" filled="false" stroked="true" strokeweight="1.175068pt" strokecolor="#367097">
                <v:path arrowok="t"/>
              </v:shape>
            </v:group>
            <v:group style="position:absolute;left:3070;top:2932;width:23;height:2" coordorigin="3070,2932" coordsize="23,2">
              <v:shape style="position:absolute;left:3070;top:2932;width:23;height:2" coordorigin="3070,2932" coordsize="23,0" path="m3070,2932l3092,2932e" filled="false" stroked="true" strokeweight="1.175068pt" strokecolor="#367097">
                <v:path arrowok="t"/>
              </v:shape>
            </v:group>
            <v:group style="position:absolute;left:3025;top:2932;width:23;height:2" coordorigin="3025,2932" coordsize="23,2">
              <v:shape style="position:absolute;left:3025;top:2932;width:23;height:2" coordorigin="3025,2932" coordsize="23,0" path="m3025,2932l3047,2932e" filled="false" stroked="true" strokeweight="1.175068pt" strokecolor="#367097">
                <v:path arrowok="t"/>
              </v:shape>
            </v:group>
            <v:group style="position:absolute;left:2981;top:2932;width:23;height:2" coordorigin="2981,2932" coordsize="23,2">
              <v:shape style="position:absolute;left:2981;top:2932;width:23;height:2" coordorigin="2981,2932" coordsize="23,0" path="m2981,2932l3003,2932e" filled="false" stroked="true" strokeweight="1.175068pt" strokecolor="#367097">
                <v:path arrowok="t"/>
              </v:shape>
            </v:group>
            <v:group style="position:absolute;left:2936;top:2932;width:23;height:2" coordorigin="2936,2932" coordsize="23,2">
              <v:shape style="position:absolute;left:2936;top:2932;width:23;height:2" coordorigin="2936,2932" coordsize="23,0" path="m2936,2932l2958,2932e" filled="false" stroked="true" strokeweight="1.175068pt" strokecolor="#367097">
                <v:path arrowok="t"/>
              </v:shape>
            </v:group>
            <v:group style="position:absolute;left:2892;top:2932;width:23;height:2" coordorigin="2892,2932" coordsize="23,2">
              <v:shape style="position:absolute;left:2892;top:2932;width:23;height:2" coordorigin="2892,2932" coordsize="23,0" path="m2892,2932l2914,2932e" filled="false" stroked="true" strokeweight="1.175068pt" strokecolor="#367097">
                <v:path arrowok="t"/>
              </v:shape>
            </v:group>
            <v:group style="position:absolute;left:2847;top:2932;width:23;height:2" coordorigin="2847,2932" coordsize="23,2">
              <v:shape style="position:absolute;left:2847;top:2932;width:23;height:2" coordorigin="2847,2932" coordsize="23,0" path="m2847,2932l2869,2932e" filled="false" stroked="true" strokeweight="1.175068pt" strokecolor="#367097">
                <v:path arrowok="t"/>
              </v:shape>
            </v:group>
            <v:group style="position:absolute;left:2803;top:2932;width:23;height:2" coordorigin="2803,2932" coordsize="23,2">
              <v:shape style="position:absolute;left:2803;top:2932;width:23;height:2" coordorigin="2803,2932" coordsize="23,0" path="m2803,2932l2825,2932e" filled="false" stroked="true" strokeweight="1.175068pt" strokecolor="#367097">
                <v:path arrowok="t"/>
              </v:shape>
            </v:group>
            <v:group style="position:absolute;left:2758;top:2932;width:23;height:2" coordorigin="2758,2932" coordsize="23,2">
              <v:shape style="position:absolute;left:2758;top:2932;width:23;height:2" coordorigin="2758,2932" coordsize="23,0" path="m2758,2932l2780,2932e" filled="false" stroked="true" strokeweight="1.175068pt" strokecolor="#367097">
                <v:path arrowok="t"/>
              </v:shape>
            </v:group>
            <v:group style="position:absolute;left:2713;top:2932;width:23;height:2" coordorigin="2713,2932" coordsize="23,2">
              <v:shape style="position:absolute;left:2713;top:2932;width:23;height:2" coordorigin="2713,2932" coordsize="23,0" path="m2713,2932l2736,2932e" filled="false" stroked="true" strokeweight="1.175068pt" strokecolor="#367097">
                <v:path arrowok="t"/>
              </v:shape>
            </v:group>
            <v:group style="position:absolute;left:2669;top:2932;width:23;height:2" coordorigin="2669,2932" coordsize="23,2">
              <v:shape style="position:absolute;left:2669;top:2932;width:23;height:2" coordorigin="2669,2932" coordsize="23,0" path="m2669,2932l2691,2932e" filled="false" stroked="true" strokeweight="1.175068pt" strokecolor="#367097">
                <v:path arrowok="t"/>
              </v:shape>
            </v:group>
            <v:group style="position:absolute;left:2624;top:2932;width:23;height:2" coordorigin="2624,2932" coordsize="23,2">
              <v:shape style="position:absolute;left:2624;top:2932;width:23;height:2" coordorigin="2624,2932" coordsize="23,0" path="m2624,2932l2647,2932e" filled="false" stroked="true" strokeweight="1.175068pt" strokecolor="#367097">
                <v:path arrowok="t"/>
              </v:shape>
            </v:group>
            <v:group style="position:absolute;left:2580;top:2932;width:23;height:2" coordorigin="2580,2932" coordsize="23,2">
              <v:shape style="position:absolute;left:2580;top:2932;width:23;height:2" coordorigin="2580,2932" coordsize="23,0" path="m2580,2932l2602,2932e" filled="false" stroked="true" strokeweight="1.175068pt" strokecolor="#367097">
                <v:path arrowok="t"/>
              </v:shape>
            </v:group>
            <v:group style="position:absolute;left:2535;top:2932;width:23;height:2" coordorigin="2535,2932" coordsize="23,2">
              <v:shape style="position:absolute;left:2535;top:2932;width:23;height:2" coordorigin="2535,2932" coordsize="23,0" path="m2535,2932l2558,2932e" filled="false" stroked="true" strokeweight="1.175068pt" strokecolor="#367097">
                <v:path arrowok="t"/>
              </v:shape>
            </v:group>
            <v:group style="position:absolute;left:2491;top:2932;width:23;height:2" coordorigin="2491,2932" coordsize="23,2">
              <v:shape style="position:absolute;left:2491;top:2932;width:23;height:2" coordorigin="2491,2932" coordsize="23,0" path="m2491,2932l2513,2932e" filled="false" stroked="true" strokeweight="1.175068pt" strokecolor="#367097">
                <v:path arrowok="t"/>
              </v:shape>
            </v:group>
            <v:group style="position:absolute;left:2446;top:2932;width:23;height:2" coordorigin="2446,2932" coordsize="23,2">
              <v:shape style="position:absolute;left:2446;top:2932;width:23;height:2" coordorigin="2446,2932" coordsize="23,0" path="m2446,2932l2469,2932e" filled="false" stroked="true" strokeweight="1.175068pt" strokecolor="#367097">
                <v:path arrowok="t"/>
              </v:shape>
            </v:group>
            <v:group style="position:absolute;left:2402;top:2932;width:23;height:2" coordorigin="2402,2932" coordsize="23,2">
              <v:shape style="position:absolute;left:2402;top:2932;width:23;height:2" coordorigin="2402,2932" coordsize="23,0" path="m2402,2932l2424,2932e" filled="false" stroked="true" strokeweight="1.175068pt" strokecolor="#367097">
                <v:path arrowok="t"/>
              </v:shape>
            </v:group>
            <v:group style="position:absolute;left:2357;top:2932;width:23;height:2" coordorigin="2357,2932" coordsize="23,2">
              <v:shape style="position:absolute;left:2357;top:2932;width:23;height:2" coordorigin="2357,2932" coordsize="23,0" path="m2357,2932l2380,2932e" filled="false" stroked="true" strokeweight="1.175068pt" strokecolor="#367097">
                <v:path arrowok="t"/>
              </v:shape>
            </v:group>
            <v:group style="position:absolute;left:2313;top:2932;width:23;height:2" coordorigin="2313,2932" coordsize="23,2">
              <v:shape style="position:absolute;left:2313;top:2932;width:23;height:2" coordorigin="2313,2932" coordsize="23,0" path="m2313,2932l2335,2932e" filled="false" stroked="true" strokeweight="1.175068pt" strokecolor="#367097">
                <v:path arrowok="t"/>
              </v:shape>
            </v:group>
            <v:group style="position:absolute;left:2268;top:2932;width:23;height:2" coordorigin="2268,2932" coordsize="23,2">
              <v:shape style="position:absolute;left:2268;top:2932;width:23;height:2" coordorigin="2268,2932" coordsize="23,0" path="m2268,2932l2291,2932e" filled="false" stroked="true" strokeweight="1.175068pt" strokecolor="#367097">
                <v:path arrowok="t"/>
              </v:shape>
            </v:group>
            <v:group style="position:absolute;left:2224;top:2932;width:23;height:2" coordorigin="2224,2932" coordsize="23,2">
              <v:shape style="position:absolute;left:2224;top:2932;width:23;height:2" coordorigin="2224,2932" coordsize="23,0" path="m2224,2932l2246,2932e" filled="false" stroked="true" strokeweight="1.175068pt" strokecolor="#367097">
                <v:path arrowok="t"/>
              </v:shape>
            </v:group>
            <v:group style="position:absolute;left:2179;top:2932;width:23;height:2" coordorigin="2179,2932" coordsize="23,2">
              <v:shape style="position:absolute;left:2179;top:2932;width:23;height:2" coordorigin="2179,2932" coordsize="23,0" path="m2179,2932l2201,2932e" filled="false" stroked="true" strokeweight="1.175068pt" strokecolor="#367097">
                <v:path arrowok="t"/>
              </v:shape>
            </v:group>
            <v:group style="position:absolute;left:2135;top:2932;width:23;height:2" coordorigin="2135,2932" coordsize="23,2">
              <v:shape style="position:absolute;left:2135;top:2932;width:23;height:2" coordorigin="2135,2932" coordsize="23,0" path="m2135,2932l2157,2932e" filled="false" stroked="true" strokeweight="1.175068pt" strokecolor="#367097">
                <v:path arrowok="t"/>
              </v:shape>
            </v:group>
            <v:group style="position:absolute;left:2090;top:2932;width:23;height:2" coordorigin="2090,2932" coordsize="23,2">
              <v:shape style="position:absolute;left:2090;top:2932;width:23;height:2" coordorigin="2090,2932" coordsize="23,0" path="m2090,2932l2112,2932e" filled="false" stroked="true" strokeweight="1.175068pt" strokecolor="#367097">
                <v:path arrowok="t"/>
              </v:shape>
            </v:group>
            <v:group style="position:absolute;left:2046;top:2932;width:23;height:2" coordorigin="2046,2932" coordsize="23,2">
              <v:shape style="position:absolute;left:2046;top:2932;width:23;height:2" coordorigin="2046,2932" coordsize="23,0" path="m2046,2932l2068,2932e" filled="false" stroked="true" strokeweight="1.175068pt" strokecolor="#367097">
                <v:path arrowok="t"/>
              </v:shape>
            </v:group>
            <v:group style="position:absolute;left:2001;top:2932;width:23;height:2" coordorigin="2001,2932" coordsize="23,2">
              <v:shape style="position:absolute;left:2001;top:2932;width:23;height:2" coordorigin="2001,2932" coordsize="23,0" path="m2001,2932l2023,2932e" filled="false" stroked="true" strokeweight="1.175068pt" strokecolor="#367097">
                <v:path arrowok="t"/>
              </v:shape>
            </v:group>
            <v:group style="position:absolute;left:1957;top:2932;width:23;height:2" coordorigin="1957,2932" coordsize="23,2">
              <v:shape style="position:absolute;left:1957;top:2932;width:23;height:2" coordorigin="1957,2932" coordsize="23,0" path="m1957,2932l1979,2932e" filled="false" stroked="true" strokeweight="1.175068pt" strokecolor="#367097">
                <v:path arrowok="t"/>
              </v:shape>
            </v:group>
            <v:group style="position:absolute;left:1912;top:2932;width:23;height:2" coordorigin="1912,2932" coordsize="23,2">
              <v:shape style="position:absolute;left:1912;top:2932;width:23;height:2" coordorigin="1912,2932" coordsize="23,0" path="m1912,2932l1934,2932e" filled="false" stroked="true" strokeweight="1.175068pt" strokecolor="#367097">
                <v:path arrowok="t"/>
              </v:shape>
            </v:group>
            <v:group style="position:absolute;left:1868;top:2932;width:23;height:2" coordorigin="1868,2932" coordsize="23,2">
              <v:shape style="position:absolute;left:1868;top:2932;width:23;height:2" coordorigin="1868,2932" coordsize="23,0" path="m1868,2932l1890,2932e" filled="false" stroked="true" strokeweight="1.175068pt" strokecolor="#367097">
                <v:path arrowok="t"/>
              </v:shape>
            </v:group>
            <v:group style="position:absolute;left:1823;top:2932;width:23;height:2" coordorigin="1823,2932" coordsize="23,2">
              <v:shape style="position:absolute;left:1823;top:2932;width:23;height:2" coordorigin="1823,2932" coordsize="23,0" path="m1823,2932l1845,2932e" filled="false" stroked="true" strokeweight="1.175068pt" strokecolor="#367097">
                <v:path arrowok="t"/>
              </v:shape>
            </v:group>
            <v:group style="position:absolute;left:1778;top:2932;width:23;height:2" coordorigin="1778,2932" coordsize="23,2">
              <v:shape style="position:absolute;left:1778;top:2932;width:23;height:2" coordorigin="1778,2932" coordsize="23,0" path="m1778,2932l1801,2932e" filled="false" stroked="true" strokeweight="1.175068pt" strokecolor="#367097">
                <v:path arrowok="t"/>
              </v:shape>
            </v:group>
            <v:group style="position:absolute;left:1734;top:2932;width:23;height:2" coordorigin="1734,2932" coordsize="23,2">
              <v:shape style="position:absolute;left:1734;top:2932;width:23;height:2" coordorigin="1734,2932" coordsize="23,0" path="m1734,2932l1756,2932e" filled="false" stroked="true" strokeweight="1.175068pt" strokecolor="#367097">
                <v:path arrowok="t"/>
              </v:shape>
            </v:group>
            <v:group style="position:absolute;left:1689;top:2932;width:23;height:2" coordorigin="1689,2932" coordsize="23,2">
              <v:shape style="position:absolute;left:1689;top:2932;width:23;height:2" coordorigin="1689,2932" coordsize="23,0" path="m1689,2932l1712,2932e" filled="false" stroked="true" strokeweight="1.175068pt" strokecolor="#367097">
                <v:path arrowok="t"/>
              </v:shape>
            </v:group>
            <v:group style="position:absolute;left:1645;top:2932;width:23;height:2" coordorigin="1645,2932" coordsize="23,2">
              <v:shape style="position:absolute;left:1645;top:2932;width:23;height:2" coordorigin="1645,2932" coordsize="23,0" path="m1645,2932l1667,2932e" filled="false" stroked="true" strokeweight="1.175068pt" strokecolor="#367097">
                <v:path arrowok="t"/>
              </v:shape>
            </v:group>
            <v:group style="position:absolute;left:1600;top:2932;width:23;height:2" coordorigin="1600,2932" coordsize="23,2">
              <v:shape style="position:absolute;left:1600;top:2932;width:23;height:2" coordorigin="1600,2932" coordsize="23,0" path="m1600,2932l1623,2932e" filled="false" stroked="true" strokeweight="1.175068pt" strokecolor="#367097">
                <v:path arrowok="t"/>
              </v:shape>
            </v:group>
            <v:group style="position:absolute;left:1556;top:2932;width:23;height:2" coordorigin="1556,2932" coordsize="23,2">
              <v:shape style="position:absolute;left:1556;top:2932;width:23;height:2" coordorigin="1556,2932" coordsize="23,0" path="m1556,2932l1578,2932e" filled="false" stroked="true" strokeweight="1.175068pt" strokecolor="#367097">
                <v:path arrowok="t"/>
              </v:shape>
            </v:group>
            <v:group style="position:absolute;left:1511;top:2932;width:23;height:2" coordorigin="1511,2932" coordsize="23,2">
              <v:shape style="position:absolute;left:1511;top:2932;width:23;height:2" coordorigin="1511,2932" coordsize="23,0" path="m1511,2932l1534,2932e" filled="false" stroked="true" strokeweight="1.175068pt" strokecolor="#367097">
                <v:path arrowok="t"/>
              </v:shape>
            </v:group>
            <v:group style="position:absolute;left:1467;top:2932;width:23;height:2" coordorigin="1467,2932" coordsize="23,2">
              <v:shape style="position:absolute;left:1467;top:2932;width:23;height:2" coordorigin="1467,2932" coordsize="23,0" path="m1467,2932l1489,2932e" filled="false" stroked="true" strokeweight="1.175068pt" strokecolor="#367097">
                <v:path arrowok="t"/>
              </v:shape>
            </v:group>
            <v:group style="position:absolute;left:1422;top:2932;width:23;height:2" coordorigin="1422,2932" coordsize="23,2">
              <v:shape style="position:absolute;left:1422;top:2932;width:23;height:2" coordorigin="1422,2932" coordsize="23,0" path="m1422,2932l1445,2932e" filled="false" stroked="true" strokeweight="1.175068pt" strokecolor="#367097">
                <v:path arrowok="t"/>
              </v:shape>
            </v:group>
            <v:group style="position:absolute;left:1378;top:2932;width:23;height:2" coordorigin="1378,2932" coordsize="23,2">
              <v:shape style="position:absolute;left:1378;top:2932;width:23;height:2" coordorigin="1378,2932" coordsize="23,0" path="m1378,2932l1400,2932e" filled="false" stroked="true" strokeweight="1.175068pt" strokecolor="#367097">
                <v:path arrowok="t"/>
              </v:shape>
            </v:group>
            <v:group style="position:absolute;left:1333;top:2932;width:23;height:2" coordorigin="1333,2932" coordsize="23,2">
              <v:shape style="position:absolute;left:1333;top:2932;width:23;height:2" coordorigin="1333,2932" coordsize="23,0" path="m1333,2932l1355,2932e" filled="false" stroked="true" strokeweight="1.175068pt" strokecolor="#367097">
                <v:path arrowok="t"/>
              </v:shape>
            </v:group>
            <v:group style="position:absolute;left:1289;top:2932;width:23;height:2" coordorigin="1289,2932" coordsize="23,2">
              <v:shape style="position:absolute;left:1289;top:2932;width:23;height:2" coordorigin="1289,2932" coordsize="23,0" path="m1289,2932l1311,2932e" filled="false" stroked="true" strokeweight="1.175068pt" strokecolor="#367097">
                <v:path arrowok="t"/>
              </v:shape>
            </v:group>
            <v:group style="position:absolute;left:1244;top:2932;width:23;height:2" coordorigin="1244,2932" coordsize="23,2">
              <v:shape style="position:absolute;left:1244;top:2932;width:23;height:2" coordorigin="1244,2932" coordsize="23,0" path="m1244,2932l1266,2932e" filled="false" stroked="true" strokeweight="1.175068pt" strokecolor="#367097">
                <v:path arrowok="t"/>
              </v:shape>
            </v:group>
            <v:group style="position:absolute;left:1200;top:2932;width:23;height:2" coordorigin="1200,2932" coordsize="23,2">
              <v:shape style="position:absolute;left:1200;top:2932;width:23;height:2" coordorigin="1200,2932" coordsize="23,0" path="m1200,2932l1222,2932e" filled="false" stroked="true" strokeweight="1.175068pt" strokecolor="#367097">
                <v:path arrowok="t"/>
              </v:shape>
            </v:group>
            <v:group style="position:absolute;left:1155;top:2932;width:23;height:2" coordorigin="1155,2932" coordsize="23,2">
              <v:shape style="position:absolute;left:1155;top:2932;width:23;height:2" coordorigin="1155,2932" coordsize="23,0" path="m1155,2932l1177,2932e" filled="false" stroked="true" strokeweight="1.175068pt" strokecolor="#367097">
                <v:path arrowok="t"/>
              </v:shape>
            </v:group>
            <v:group style="position:absolute;left:1111;top:2932;width:23;height:2" coordorigin="1111,2932" coordsize="23,2">
              <v:shape style="position:absolute;left:1111;top:2932;width:23;height:2" coordorigin="1111,2932" coordsize="23,0" path="m1111,2932l1133,2932e" filled="false" stroked="true" strokeweight="1.175068pt" strokecolor="#367097">
                <v:path arrowok="t"/>
              </v:shape>
            </v:group>
            <v:group style="position:absolute;left:1066;top:2932;width:23;height:2" coordorigin="1066,2932" coordsize="23,2">
              <v:shape style="position:absolute;left:1066;top:2932;width:23;height:2" coordorigin="1066,2932" coordsize="23,0" path="m1066,2932l1088,2932e" filled="false" stroked="true" strokeweight="1.175068pt" strokecolor="#367097">
                <v:path arrowok="t"/>
              </v:shape>
            </v:group>
            <v:group style="position:absolute;left:1022;top:2932;width:23;height:2" coordorigin="1022,2932" coordsize="23,2">
              <v:shape style="position:absolute;left:1022;top:2932;width:23;height:2" coordorigin="1022,2932" coordsize="23,0" path="m1022,2932l1044,2932e" filled="false" stroked="true" strokeweight="1.175068pt" strokecolor="#367097">
                <v:path arrowok="t"/>
              </v:shape>
            </v:group>
            <v:group style="position:absolute;left:977;top:2932;width:23;height:2" coordorigin="977,2932" coordsize="23,2">
              <v:shape style="position:absolute;left:977;top:2932;width:23;height:2" coordorigin="977,2932" coordsize="23,0" path="m977,2932l999,2932e" filled="false" stroked="true" strokeweight="1.175068pt" strokecolor="#367097">
                <v:path arrowok="t"/>
              </v:shape>
            </v:group>
            <v:group style="position:absolute;left:932;top:2932;width:23;height:2" coordorigin="932,2932" coordsize="23,2">
              <v:shape style="position:absolute;left:932;top:2932;width:23;height:2" coordorigin="932,2932" coordsize="23,0" path="m932,2932l955,2932e" filled="false" stroked="true" strokeweight="1.175068pt" strokecolor="#367097">
                <v:path arrowok="t"/>
              </v:shape>
            </v:group>
            <v:group style="position:absolute;left:888;top:2932;width:23;height:2" coordorigin="888,2932" coordsize="23,2">
              <v:shape style="position:absolute;left:888;top:2932;width:23;height:2" coordorigin="888,2932" coordsize="23,0" path="m888,2932l910,2932e" filled="false" stroked="true" strokeweight="1.175068pt" strokecolor="#367097">
                <v:path arrowok="t"/>
              </v:shape>
            </v:group>
            <v:group style="position:absolute;left:843;top:2932;width:23;height:2" coordorigin="843,2932" coordsize="23,2">
              <v:shape style="position:absolute;left:843;top:2932;width:23;height:2" coordorigin="843,2932" coordsize="23,0" path="m843,2932l866,2932e" filled="false" stroked="true" strokeweight="1.175068pt" strokecolor="#367097">
                <v:path arrowok="t"/>
              </v:shape>
            </v:group>
            <v:group style="position:absolute;left:799;top:2932;width:23;height:2" coordorigin="799,2932" coordsize="23,2">
              <v:shape style="position:absolute;left:799;top:2932;width:23;height:2" coordorigin="799,2932" coordsize="23,0" path="m799,2932l821,2932e" filled="false" stroked="true" strokeweight="1.175068pt" strokecolor="#367097">
                <v:path arrowok="t"/>
              </v:shape>
            </v:group>
            <v:group style="position:absolute;left:754;top:2932;width:23;height:2" coordorigin="754,2932" coordsize="23,2">
              <v:shape style="position:absolute;left:754;top:2932;width:23;height:2" coordorigin="754,2932" coordsize="23,0" path="m754,2932l777,2932e" filled="false" stroked="true" strokeweight="1.175068pt" strokecolor="#367097">
                <v:path arrowok="t"/>
              </v:shape>
            </v:group>
            <v:group style="position:absolute;left:710;top:2932;width:23;height:2" coordorigin="710,2932" coordsize="23,2">
              <v:shape style="position:absolute;left:710;top:2932;width:23;height:2" coordorigin="710,2932" coordsize="23,0" path="m710,2932l732,2932e" filled="false" stroked="true" strokeweight="1.175068pt" strokecolor="#367097">
                <v:path arrowok="t"/>
              </v:shape>
            </v:group>
            <v:group style="position:absolute;left:665;top:2932;width:23;height:2" coordorigin="665,2932" coordsize="23,2">
              <v:shape style="position:absolute;left:665;top:2932;width:23;height:2" coordorigin="665,2932" coordsize="23,0" path="m665,2932l688,2932e" filled="false" stroked="true" strokeweight="1.175068pt" strokecolor="#367097">
                <v:path arrowok="t"/>
              </v:shape>
            </v:group>
            <v:group style="position:absolute;left:621;top:2932;width:23;height:2" coordorigin="621,2932" coordsize="23,2">
              <v:shape style="position:absolute;left:621;top:2932;width:23;height:2" coordorigin="621,2932" coordsize="23,0" path="m621,2932l643,2932e" filled="false" stroked="true" strokeweight="1.175068pt" strokecolor="#367097">
                <v:path arrowok="t"/>
              </v:shape>
            </v:group>
            <v:group style="position:absolute;left:576;top:2932;width:23;height:2" coordorigin="576,2932" coordsize="23,2">
              <v:shape style="position:absolute;left:576;top:2932;width:23;height:2" coordorigin="576,2932" coordsize="23,0" path="m576,2932l599,2932e" filled="false" stroked="true" strokeweight="1.175068pt" strokecolor="#367097">
                <v:path arrowok="t"/>
              </v:shape>
            </v:group>
            <v:group style="position:absolute;left:532;top:2932;width:23;height:2" coordorigin="532,2932" coordsize="23,2">
              <v:shape style="position:absolute;left:532;top:2932;width:23;height:2" coordorigin="532,2932" coordsize="23,0" path="m532,2932l554,2932e" filled="false" stroked="true" strokeweight="1.175068pt" strokecolor="#367097">
                <v:path arrowok="t"/>
              </v:shape>
            </v:group>
            <v:group style="position:absolute;left:487;top:2932;width:23;height:2" coordorigin="487,2932" coordsize="23,2">
              <v:shape style="position:absolute;left:487;top:2932;width:23;height:2" coordorigin="487,2932" coordsize="23,0" path="m487,2932l509,2932e" filled="false" stroked="true" strokeweight="1.175068pt" strokecolor="#367097">
                <v:path arrowok="t"/>
              </v:shape>
            </v:group>
            <v:group style="position:absolute;left:443;top:2932;width:23;height:2" coordorigin="443,2932" coordsize="23,2">
              <v:shape style="position:absolute;left:443;top:2932;width:23;height:2" coordorigin="443,2932" coordsize="23,0" path="m443,2932l465,2932e" filled="false" stroked="true" strokeweight="1.175068pt" strokecolor="#367097">
                <v:path arrowok="t"/>
              </v:shape>
            </v:group>
            <v:group style="position:absolute;left:398;top:2932;width:23;height:2" coordorigin="398,2932" coordsize="23,2">
              <v:shape style="position:absolute;left:398;top:2932;width:23;height:2" coordorigin="398,2932" coordsize="23,0" path="m398,2932l420,2932e" filled="false" stroked="true" strokeweight="1.175068pt" strokecolor="#367097">
                <v:path arrowok="t"/>
              </v:shape>
            </v:group>
            <v:group style="position:absolute;left:354;top:2932;width:23;height:2" coordorigin="354,2932" coordsize="23,2">
              <v:shape style="position:absolute;left:354;top:2932;width:23;height:2" coordorigin="354,2932" coordsize="23,0" path="m354,2932l376,2932e" filled="false" stroked="true" strokeweight="1.175068pt" strokecolor="#367097">
                <v:path arrowok="t"/>
              </v:shape>
            </v:group>
            <v:group style="position:absolute;left:309;top:2932;width:23;height:2" coordorigin="309,2932" coordsize="23,2">
              <v:shape style="position:absolute;left:309;top:2932;width:23;height:2" coordorigin="309,2932" coordsize="23,0" path="m309,2932l331,2932e" filled="false" stroked="true" strokeweight="1.175068pt" strokecolor="#367097">
                <v:path arrowok="t"/>
              </v:shape>
            </v:group>
            <v:group style="position:absolute;left:265;top:2932;width:23;height:2" coordorigin="265,2932" coordsize="23,2">
              <v:shape style="position:absolute;left:265;top:2932;width:23;height:2" coordorigin="265,2932" coordsize="23,0" path="m265,2932l287,2932e" filled="false" stroked="true" strokeweight="1.175068pt" strokecolor="#367097">
                <v:path arrowok="t"/>
              </v:shape>
            </v:group>
            <v:group style="position:absolute;left:220;top:2932;width:23;height:2" coordorigin="220,2932" coordsize="23,2">
              <v:shape style="position:absolute;left:220;top:2932;width:23;height:2" coordorigin="220,2932" coordsize="23,0" path="m220,2932l242,2932e" filled="false" stroked="true" strokeweight="1.175068pt" strokecolor="#367097">
                <v:path arrowok="t"/>
              </v:shape>
            </v:group>
            <v:group style="position:absolute;left:176;top:2932;width:23;height:2" coordorigin="176,2932" coordsize="23,2">
              <v:shape style="position:absolute;left:176;top:2932;width:23;height:2" coordorigin="176,2932" coordsize="23,0" path="m176,2932l198,2932e" filled="false" stroked="true" strokeweight="1.175068pt" strokecolor="#367097">
                <v:path arrowok="t"/>
              </v:shape>
            </v:group>
            <v:group style="position:absolute;left:131;top:2932;width:23;height:2" coordorigin="131,2932" coordsize="23,2">
              <v:shape style="position:absolute;left:131;top:2932;width:23;height:2" coordorigin="131,2932" coordsize="23,0" path="m131,2932l153,2932e" filled="false" stroked="true" strokeweight="1.175068pt" strokecolor="#367097">
                <v:path arrowok="t"/>
              </v:shape>
            </v:group>
            <v:group style="position:absolute;left:86;top:2932;width:23;height:2" coordorigin="86,2932" coordsize="23,2">
              <v:shape style="position:absolute;left:86;top:2932;width:23;height:2" coordorigin="86,2932" coordsize="23,0" path="m86,2932l109,2932e" filled="false" stroked="true" strokeweight="1.175068pt" strokecolor="#367097">
                <v:path arrowok="t"/>
              </v:shape>
            </v:group>
            <v:group style="position:absolute;left:42;top:2932;width:23;height:2" coordorigin="42,2932" coordsize="23,2">
              <v:shape style="position:absolute;left:42;top:2932;width:23;height:2" coordorigin="42,2932" coordsize="23,0" path="m42,2932l64,2932e" filled="false" stroked="true" strokeweight="1.175068pt" strokecolor="#367097">
                <v:path arrowok="t"/>
              </v:shape>
            </v:group>
            <v:group style="position:absolute;left:12;top:2917;width:23;height:2" coordorigin="12,2917" coordsize="23,2">
              <v:shape style="position:absolute;left:12;top:2917;width:23;height:2" coordorigin="12,2917" coordsize="23,0" path="m12,2917l34,2917e" filled="false" stroked="true" strokeweight="1.175068pt" strokecolor="#367097">
                <v:path arrowok="t"/>
              </v:shape>
            </v:group>
            <v:group style="position:absolute;left:12;top:2870;width:23;height:2" coordorigin="12,2870" coordsize="23,2">
              <v:shape style="position:absolute;left:12;top:2870;width:23;height:2" coordorigin="12,2870" coordsize="23,0" path="m12,2870l34,2870e" filled="false" stroked="true" strokeweight="1.175068pt" strokecolor="#367097">
                <v:path arrowok="t"/>
              </v:shape>
            </v:group>
            <v:group style="position:absolute;left:12;top:2823;width:23;height:2" coordorigin="12,2823" coordsize="23,2">
              <v:shape style="position:absolute;left:12;top:2823;width:23;height:2" coordorigin="12,2823" coordsize="23,0" path="m12,2823l34,2823e" filled="false" stroked="true" strokeweight="1.175068pt" strokecolor="#367097">
                <v:path arrowok="t"/>
              </v:shape>
            </v:group>
            <v:group style="position:absolute;left:12;top:2776;width:23;height:2" coordorigin="12,2776" coordsize="23,2">
              <v:shape style="position:absolute;left:12;top:2776;width:23;height:2" coordorigin="12,2776" coordsize="23,0" path="m12,2776l34,2776e" filled="false" stroked="true" strokeweight="1.175068pt" strokecolor="#367097">
                <v:path arrowok="t"/>
              </v:shape>
            </v:group>
            <v:group style="position:absolute;left:12;top:2729;width:23;height:2" coordorigin="12,2729" coordsize="23,2">
              <v:shape style="position:absolute;left:12;top:2729;width:23;height:2" coordorigin="12,2729" coordsize="23,0" path="m12,2729l34,2729e" filled="false" stroked="true" strokeweight="1.175068pt" strokecolor="#367097">
                <v:path arrowok="t"/>
              </v:shape>
            </v:group>
            <v:group style="position:absolute;left:12;top:2682;width:23;height:2" coordorigin="12,2682" coordsize="23,2">
              <v:shape style="position:absolute;left:12;top:2682;width:23;height:2" coordorigin="12,2682" coordsize="23,0" path="m12,2682l34,2682e" filled="false" stroked="true" strokeweight="1.175068pt" strokecolor="#367097">
                <v:path arrowok="t"/>
              </v:shape>
            </v:group>
            <v:group style="position:absolute;left:12;top:2635;width:23;height:2" coordorigin="12,2635" coordsize="23,2">
              <v:shape style="position:absolute;left:12;top:2635;width:23;height:2" coordorigin="12,2635" coordsize="23,0" path="m12,2635l34,2635e" filled="false" stroked="true" strokeweight="1.175068pt" strokecolor="#367097">
                <v:path arrowok="t"/>
              </v:shape>
            </v:group>
            <v:group style="position:absolute;left:12;top:2588;width:23;height:2" coordorigin="12,2588" coordsize="23,2">
              <v:shape style="position:absolute;left:12;top:2588;width:23;height:2" coordorigin="12,2588" coordsize="23,0" path="m12,2588l34,2588e" filled="false" stroked="true" strokeweight="1.175068pt" strokecolor="#367097">
                <v:path arrowok="t"/>
              </v:shape>
            </v:group>
            <v:group style="position:absolute;left:12;top:2541;width:23;height:2" coordorigin="12,2541" coordsize="23,2">
              <v:shape style="position:absolute;left:12;top:2541;width:23;height:2" coordorigin="12,2541" coordsize="23,0" path="m12,2541l34,2541e" filled="false" stroked="true" strokeweight="1.175068pt" strokecolor="#367097">
                <v:path arrowok="t"/>
              </v:shape>
            </v:group>
            <v:group style="position:absolute;left:12;top:2494;width:23;height:2" coordorigin="12,2494" coordsize="23,2">
              <v:shape style="position:absolute;left:12;top:2494;width:23;height:2" coordorigin="12,2494" coordsize="23,0" path="m12,2494l34,2494e" filled="false" stroked="true" strokeweight="1.175068pt" strokecolor="#367097">
                <v:path arrowok="t"/>
              </v:shape>
            </v:group>
            <v:group style="position:absolute;left:12;top:2447;width:23;height:2" coordorigin="12,2447" coordsize="23,2">
              <v:shape style="position:absolute;left:12;top:2447;width:23;height:2" coordorigin="12,2447" coordsize="23,0" path="m12,2447l34,2447e" filled="false" stroked="true" strokeweight="1.175068pt" strokecolor="#367097">
                <v:path arrowok="t"/>
              </v:shape>
            </v:group>
            <v:group style="position:absolute;left:12;top:2400;width:23;height:2" coordorigin="12,2400" coordsize="23,2">
              <v:shape style="position:absolute;left:12;top:2400;width:23;height:2" coordorigin="12,2400" coordsize="23,0" path="m12,2400l34,2400e" filled="false" stroked="true" strokeweight="1.175068pt" strokecolor="#367097">
                <v:path arrowok="t"/>
              </v:shape>
            </v:group>
            <v:group style="position:absolute;left:12;top:2353;width:23;height:2" coordorigin="12,2353" coordsize="23,2">
              <v:shape style="position:absolute;left:12;top:2353;width:23;height:2" coordorigin="12,2353" coordsize="23,0" path="m12,2353l34,2353e" filled="false" stroked="true" strokeweight="1.175068pt" strokecolor="#367097">
                <v:path arrowok="t"/>
              </v:shape>
            </v:group>
            <v:group style="position:absolute;left:12;top:2306;width:23;height:2" coordorigin="12,2306" coordsize="23,2">
              <v:shape style="position:absolute;left:12;top:2306;width:23;height:2" coordorigin="12,2306" coordsize="23,0" path="m12,2306l34,2306e" filled="false" stroked="true" strokeweight="1.175068pt" strokecolor="#367097">
                <v:path arrowok="t"/>
              </v:shape>
            </v:group>
            <v:group style="position:absolute;left:12;top:2259;width:23;height:2" coordorigin="12,2259" coordsize="23,2">
              <v:shape style="position:absolute;left:12;top:2259;width:23;height:2" coordorigin="12,2259" coordsize="23,0" path="m12,2259l34,2259e" filled="false" stroked="true" strokeweight="1.175068pt" strokecolor="#367097">
                <v:path arrowok="t"/>
              </v:shape>
            </v:group>
            <v:group style="position:absolute;left:12;top:2212;width:23;height:2" coordorigin="12,2212" coordsize="23,2">
              <v:shape style="position:absolute;left:12;top:2212;width:23;height:2" coordorigin="12,2212" coordsize="23,0" path="m12,2212l34,2212e" filled="false" stroked="true" strokeweight="1.175068pt" strokecolor="#367097">
                <v:path arrowok="t"/>
              </v:shape>
            </v:group>
            <v:group style="position:absolute;left:12;top:2165;width:23;height:2" coordorigin="12,2165" coordsize="23,2">
              <v:shape style="position:absolute;left:12;top:2165;width:23;height:2" coordorigin="12,2165" coordsize="23,0" path="m12,2165l34,2165e" filled="false" stroked="true" strokeweight="1.175068pt" strokecolor="#367097">
                <v:path arrowok="t"/>
              </v:shape>
            </v:group>
            <v:group style="position:absolute;left:12;top:2118;width:23;height:2" coordorigin="12,2118" coordsize="23,2">
              <v:shape style="position:absolute;left:12;top:2118;width:23;height:2" coordorigin="12,2118" coordsize="23,0" path="m12,2118l34,2118e" filled="false" stroked="true" strokeweight="1.175068pt" strokecolor="#367097">
                <v:path arrowok="t"/>
              </v:shape>
            </v:group>
            <v:group style="position:absolute;left:12;top:2071;width:23;height:2" coordorigin="12,2071" coordsize="23,2">
              <v:shape style="position:absolute;left:12;top:2071;width:23;height:2" coordorigin="12,2071" coordsize="23,0" path="m12,2071l34,2071e" filled="false" stroked="true" strokeweight="1.175068pt" strokecolor="#367097">
                <v:path arrowok="t"/>
              </v:shape>
            </v:group>
            <v:group style="position:absolute;left:23;top:2036;width:23;height:2" coordorigin="23,2036" coordsize="23,2">
              <v:shape style="position:absolute;left:23;top:2036;width:23;height:2" coordorigin="23,2036" coordsize="23,0" path="m23,2036l45,2036e" filled="false" stroked="true" strokeweight="1.175068pt" strokecolor="#367097">
                <v:path arrowok="t"/>
              </v:shape>
            </v:group>
            <v:group style="position:absolute;left:68;top:2036;width:23;height:2" coordorigin="68,2036" coordsize="23,2">
              <v:shape style="position:absolute;left:68;top:2036;width:23;height:2" coordorigin="68,2036" coordsize="23,0" path="m68,2036l90,2036e" filled="false" stroked="true" strokeweight="1.175068pt" strokecolor="#367097">
                <v:path arrowok="t"/>
              </v:shape>
            </v:group>
            <v:group style="position:absolute;left:112;top:2036;width:23;height:2" coordorigin="112,2036" coordsize="23,2">
              <v:shape style="position:absolute;left:112;top:2036;width:23;height:2" coordorigin="112,2036" coordsize="23,0" path="m112,2036l134,2036e" filled="false" stroked="true" strokeweight="1.175068pt" strokecolor="#367097">
                <v:path arrowok="t"/>
              </v:shape>
            </v:group>
            <v:group style="position:absolute;left:157;top:2036;width:23;height:2" coordorigin="157,2036" coordsize="23,2">
              <v:shape style="position:absolute;left:157;top:2036;width:23;height:2" coordorigin="157,2036" coordsize="23,0" path="m157,2036l179,2036e" filled="false" stroked="true" strokeweight="1.175068pt" strokecolor="#367097">
                <v:path arrowok="t"/>
              </v:shape>
            </v:group>
            <v:group style="position:absolute;left:201;top:2036;width:23;height:2" coordorigin="201,2036" coordsize="23,2">
              <v:shape style="position:absolute;left:201;top:2036;width:23;height:2" coordorigin="201,2036" coordsize="23,0" path="m201,2036l223,2036e" filled="false" stroked="true" strokeweight="1.175068pt" strokecolor="#367097">
                <v:path arrowok="t"/>
              </v:shape>
            </v:group>
            <v:group style="position:absolute;left:246;top:2036;width:23;height:2" coordorigin="246,2036" coordsize="23,2">
              <v:shape style="position:absolute;left:246;top:2036;width:23;height:2" coordorigin="246,2036" coordsize="23,0" path="m246,2036l268,2036e" filled="false" stroked="true" strokeweight="1.175068pt" strokecolor="#367097">
                <v:path arrowok="t"/>
              </v:shape>
            </v:group>
            <v:group style="position:absolute;left:290;top:2036;width:23;height:2" coordorigin="290,2036" coordsize="23,2">
              <v:shape style="position:absolute;left:290;top:2036;width:23;height:2" coordorigin="290,2036" coordsize="23,0" path="m290,2036l313,2036e" filled="false" stroked="true" strokeweight="1.175068pt" strokecolor="#367097">
                <v:path arrowok="t"/>
              </v:shape>
            </v:group>
            <v:group style="position:absolute;left:335;top:2036;width:23;height:2" coordorigin="335,2036" coordsize="23,2">
              <v:shape style="position:absolute;left:335;top:2036;width:23;height:2" coordorigin="335,2036" coordsize="23,0" path="m335,2036l357,2036e" filled="false" stroked="true" strokeweight="1.175068pt" strokecolor="#367097">
                <v:path arrowok="t"/>
              </v:shape>
            </v:group>
            <v:group style="position:absolute;left:379;top:2036;width:23;height:2" coordorigin="379,2036" coordsize="23,2">
              <v:shape style="position:absolute;left:379;top:2036;width:23;height:2" coordorigin="379,2036" coordsize="23,0" path="m379,2036l402,2036e" filled="false" stroked="true" strokeweight="1.175068pt" strokecolor="#367097">
                <v:path arrowok="t"/>
              </v:shape>
            </v:group>
            <v:group style="position:absolute;left:424;top:2036;width:23;height:2" coordorigin="424,2036" coordsize="23,2">
              <v:shape style="position:absolute;left:424;top:2036;width:23;height:2" coordorigin="424,2036" coordsize="23,0" path="m424,2036l446,2036e" filled="false" stroked="true" strokeweight="1.175068pt" strokecolor="#367097">
                <v:path arrowok="t"/>
              </v:shape>
            </v:group>
            <v:group style="position:absolute;left:468;top:2036;width:23;height:2" coordorigin="468,2036" coordsize="23,2">
              <v:shape style="position:absolute;left:468;top:2036;width:23;height:2" coordorigin="468,2036" coordsize="23,0" path="m468,2036l491,2036e" filled="false" stroked="true" strokeweight="1.175068pt" strokecolor="#367097">
                <v:path arrowok="t"/>
              </v:shape>
            </v:group>
            <v:group style="position:absolute;left:513;top:2036;width:23;height:2" coordorigin="513,2036" coordsize="23,2">
              <v:shape style="position:absolute;left:513;top:2036;width:23;height:2" coordorigin="513,2036" coordsize="23,0" path="m513,2036l535,2036e" filled="false" stroked="true" strokeweight="1.175068pt" strokecolor="#367097">
                <v:path arrowok="t"/>
              </v:shape>
            </v:group>
            <v:group style="position:absolute;left:557;top:2036;width:23;height:2" coordorigin="557,2036" coordsize="23,2">
              <v:shape style="position:absolute;left:557;top:2036;width:23;height:2" coordorigin="557,2036" coordsize="23,0" path="m557,2036l580,2036e" filled="false" stroked="true" strokeweight="1.175068pt" strokecolor="#367097">
                <v:path arrowok="t"/>
              </v:shape>
            </v:group>
            <v:group style="position:absolute;left:602;top:2036;width:23;height:2" coordorigin="602,2036" coordsize="23,2">
              <v:shape style="position:absolute;left:602;top:2036;width:23;height:2" coordorigin="602,2036" coordsize="23,0" path="m602,2036l624,2036e" filled="false" stroked="true" strokeweight="1.175068pt" strokecolor="#367097">
                <v:path arrowok="t"/>
              </v:shape>
            </v:group>
            <v:group style="position:absolute;left:646;top:2036;width:23;height:2" coordorigin="646,2036" coordsize="23,2">
              <v:shape style="position:absolute;left:646;top:2036;width:23;height:2" coordorigin="646,2036" coordsize="23,0" path="m646,2036l669,2036e" filled="false" stroked="true" strokeweight="1.175068pt" strokecolor="#367097">
                <v:path arrowok="t"/>
              </v:shape>
            </v:group>
            <v:group style="position:absolute;left:691;top:2036;width:23;height:2" coordorigin="691,2036" coordsize="23,2">
              <v:shape style="position:absolute;left:691;top:2036;width:23;height:2" coordorigin="691,2036" coordsize="23,0" path="m691,2036l713,2036e" filled="false" stroked="true" strokeweight="1.175068pt" strokecolor="#367097">
                <v:path arrowok="t"/>
              </v:shape>
            </v:group>
            <v:group style="position:absolute;left:736;top:2036;width:23;height:2" coordorigin="736,2036" coordsize="23,2">
              <v:shape style="position:absolute;left:736;top:2036;width:23;height:2" coordorigin="736,2036" coordsize="23,0" path="m736,2036l758,2036e" filled="false" stroked="true" strokeweight="1.175068pt" strokecolor="#367097">
                <v:path arrowok="t"/>
              </v:shape>
            </v:group>
            <v:group style="position:absolute;left:780;top:2036;width:23;height:2" coordorigin="780,2036" coordsize="23,2">
              <v:shape style="position:absolute;left:780;top:2036;width:23;height:2" coordorigin="780,2036" coordsize="23,0" path="m780,2036l802,2036e" filled="false" stroked="true" strokeweight="1.175068pt" strokecolor="#367097">
                <v:path arrowok="t"/>
              </v:shape>
            </v:group>
            <v:group style="position:absolute;left:825;top:2036;width:23;height:2" coordorigin="825,2036" coordsize="23,2">
              <v:shape style="position:absolute;left:825;top:2036;width:23;height:2" coordorigin="825,2036" coordsize="23,0" path="m825,2036l847,2036e" filled="false" stroked="true" strokeweight="1.175068pt" strokecolor="#367097">
                <v:path arrowok="t"/>
              </v:shape>
            </v:group>
            <v:group style="position:absolute;left:869;top:2036;width:23;height:2" coordorigin="869,2036" coordsize="23,2">
              <v:shape style="position:absolute;left:869;top:2036;width:23;height:2" coordorigin="869,2036" coordsize="23,0" path="m869,2036l891,2036e" filled="false" stroked="true" strokeweight="1.175068pt" strokecolor="#367097">
                <v:path arrowok="t"/>
              </v:shape>
            </v:group>
            <v:group style="position:absolute;left:914;top:2036;width:23;height:2" coordorigin="914,2036" coordsize="23,2">
              <v:shape style="position:absolute;left:914;top:2036;width:23;height:2" coordorigin="914,2036" coordsize="23,0" path="m914,2036l936,2036e" filled="false" stroked="true" strokeweight="1.175068pt" strokecolor="#367097">
                <v:path arrowok="t"/>
              </v:shape>
            </v:group>
            <v:group style="position:absolute;left:958;top:2036;width:23;height:2" coordorigin="958,2036" coordsize="23,2">
              <v:shape style="position:absolute;left:958;top:2036;width:23;height:2" coordorigin="958,2036" coordsize="23,0" path="m958,2036l980,2036e" filled="false" stroked="true" strokeweight="1.175068pt" strokecolor="#367097">
                <v:path arrowok="t"/>
              </v:shape>
            </v:group>
            <v:group style="position:absolute;left:1003;top:2036;width:23;height:2" coordorigin="1003,2036" coordsize="23,2">
              <v:shape style="position:absolute;left:1003;top:2036;width:23;height:2" coordorigin="1003,2036" coordsize="23,0" path="m1003,2036l1025,2036e" filled="false" stroked="true" strokeweight="1.175068pt" strokecolor="#367097">
                <v:path arrowok="t"/>
              </v:shape>
            </v:group>
            <v:group style="position:absolute;left:1047;top:2036;width:23;height:2" coordorigin="1047,2036" coordsize="23,2">
              <v:shape style="position:absolute;left:1047;top:2036;width:23;height:2" coordorigin="1047,2036" coordsize="23,0" path="m1047,2036l1069,2036e" filled="false" stroked="true" strokeweight="1.175068pt" strokecolor="#367097">
                <v:path arrowok="t"/>
              </v:shape>
            </v:group>
            <v:group style="position:absolute;left:1092;top:2036;width:23;height:2" coordorigin="1092,2036" coordsize="23,2">
              <v:shape style="position:absolute;left:1092;top:2036;width:23;height:2" coordorigin="1092,2036" coordsize="23,0" path="m1092,2036l1114,2036e" filled="false" stroked="true" strokeweight="1.175068pt" strokecolor="#367097">
                <v:path arrowok="t"/>
              </v:shape>
            </v:group>
            <v:group style="position:absolute;left:1136;top:2036;width:23;height:2" coordorigin="1136,2036" coordsize="23,2">
              <v:shape style="position:absolute;left:1136;top:2036;width:23;height:2" coordorigin="1136,2036" coordsize="23,0" path="m1136,2036l1159,2036e" filled="false" stroked="true" strokeweight="1.175068pt" strokecolor="#367097">
                <v:path arrowok="t"/>
              </v:shape>
            </v:group>
            <v:group style="position:absolute;left:1181;top:2036;width:23;height:2" coordorigin="1181,2036" coordsize="23,2">
              <v:shape style="position:absolute;left:1181;top:2036;width:23;height:2" coordorigin="1181,2036" coordsize="23,0" path="m1181,2036l1203,2036e" filled="false" stroked="true" strokeweight="1.175068pt" strokecolor="#367097">
                <v:path arrowok="t"/>
              </v:shape>
            </v:group>
            <v:group style="position:absolute;left:1225;top:2036;width:23;height:2" coordorigin="1225,2036" coordsize="23,2">
              <v:shape style="position:absolute;left:1225;top:2036;width:23;height:2" coordorigin="1225,2036" coordsize="23,0" path="m1225,2036l1248,2036e" filled="false" stroked="true" strokeweight="1.175068pt" strokecolor="#367097">
                <v:path arrowok="t"/>
              </v:shape>
            </v:group>
            <v:group style="position:absolute;left:1270;top:2036;width:23;height:2" coordorigin="1270,2036" coordsize="23,2">
              <v:shape style="position:absolute;left:1270;top:2036;width:23;height:2" coordorigin="1270,2036" coordsize="23,0" path="m1270,2036l1292,2036e" filled="false" stroked="true" strokeweight="1.175068pt" strokecolor="#367097">
                <v:path arrowok="t"/>
              </v:shape>
            </v:group>
            <v:group style="position:absolute;left:1314;top:2036;width:23;height:2" coordorigin="1314,2036" coordsize="23,2">
              <v:shape style="position:absolute;left:1314;top:2036;width:23;height:2" coordorigin="1314,2036" coordsize="23,0" path="m1314,2036l1337,2036e" filled="false" stroked="true" strokeweight="1.175068pt" strokecolor="#367097">
                <v:path arrowok="t"/>
              </v:shape>
            </v:group>
            <v:group style="position:absolute;left:1359;top:2036;width:23;height:2" coordorigin="1359,2036" coordsize="23,2">
              <v:shape style="position:absolute;left:1359;top:2036;width:23;height:2" coordorigin="1359,2036" coordsize="23,0" path="m1359,2036l1381,2036e" filled="false" stroked="true" strokeweight="1.175068pt" strokecolor="#367097">
                <v:path arrowok="t"/>
              </v:shape>
            </v:group>
            <v:group style="position:absolute;left:1403;top:2036;width:23;height:2" coordorigin="1403,2036" coordsize="23,2">
              <v:shape style="position:absolute;left:1403;top:2036;width:23;height:2" coordorigin="1403,2036" coordsize="23,0" path="m1403,2036l1426,2036e" filled="false" stroked="true" strokeweight="1.175068pt" strokecolor="#367097">
                <v:path arrowok="t"/>
              </v:shape>
            </v:group>
            <v:group style="position:absolute;left:1448;top:2036;width:23;height:2" coordorigin="1448,2036" coordsize="23,2">
              <v:shape style="position:absolute;left:1448;top:2036;width:23;height:2" coordorigin="1448,2036" coordsize="23,0" path="m1448,2036l1470,2036e" filled="false" stroked="true" strokeweight="1.175068pt" strokecolor="#367097">
                <v:path arrowok="t"/>
              </v:shape>
            </v:group>
            <v:group style="position:absolute;left:1492;top:2036;width:23;height:2" coordorigin="1492,2036" coordsize="23,2">
              <v:shape style="position:absolute;left:1492;top:2036;width:23;height:2" coordorigin="1492,2036" coordsize="23,0" path="m1492,2036l1515,2036e" filled="false" stroked="true" strokeweight="1.175068pt" strokecolor="#367097">
                <v:path arrowok="t"/>
              </v:shape>
            </v:group>
            <v:group style="position:absolute;left:1537;top:2036;width:23;height:2" coordorigin="1537,2036" coordsize="23,2">
              <v:shape style="position:absolute;left:1537;top:2036;width:23;height:2" coordorigin="1537,2036" coordsize="23,0" path="m1537,2036l1559,2036e" filled="false" stroked="true" strokeweight="1.175068pt" strokecolor="#367097">
                <v:path arrowok="t"/>
              </v:shape>
            </v:group>
            <v:group style="position:absolute;left:1582;top:2036;width:23;height:2" coordorigin="1582,2036" coordsize="23,2">
              <v:shape style="position:absolute;left:1582;top:2036;width:23;height:2" coordorigin="1582,2036" coordsize="23,0" path="m1582,2036l1604,2036e" filled="false" stroked="true" strokeweight="1.175068pt" strokecolor="#367097">
                <v:path arrowok="t"/>
              </v:shape>
            </v:group>
            <v:group style="position:absolute;left:1626;top:2036;width:23;height:2" coordorigin="1626,2036" coordsize="23,2">
              <v:shape style="position:absolute;left:1626;top:2036;width:23;height:2" coordorigin="1626,2036" coordsize="23,0" path="m1626,2036l1648,2036e" filled="false" stroked="true" strokeweight="1.175068pt" strokecolor="#367097">
                <v:path arrowok="t"/>
              </v:shape>
            </v:group>
            <v:group style="position:absolute;left:1671;top:2036;width:23;height:2" coordorigin="1671,2036" coordsize="23,2">
              <v:shape style="position:absolute;left:1671;top:2036;width:23;height:2" coordorigin="1671,2036" coordsize="23,0" path="m1671,2036l1693,2036e" filled="false" stroked="true" strokeweight="1.175068pt" strokecolor="#367097">
                <v:path arrowok="t"/>
              </v:shape>
            </v:group>
            <v:group style="position:absolute;left:1715;top:2036;width:23;height:2" coordorigin="1715,2036" coordsize="23,2">
              <v:shape style="position:absolute;left:1715;top:2036;width:23;height:2" coordorigin="1715,2036" coordsize="23,0" path="m1715,2036l1737,2036e" filled="false" stroked="true" strokeweight="1.175068pt" strokecolor="#367097">
                <v:path arrowok="t"/>
              </v:shape>
            </v:group>
            <v:group style="position:absolute;left:1760;top:2036;width:23;height:2" coordorigin="1760,2036" coordsize="23,2">
              <v:shape style="position:absolute;left:1760;top:2036;width:23;height:2" coordorigin="1760,2036" coordsize="23,0" path="m1760,2036l1782,2036e" filled="false" stroked="true" strokeweight="1.175068pt" strokecolor="#367097">
                <v:path arrowok="t"/>
              </v:shape>
            </v:group>
            <v:group style="position:absolute;left:1804;top:2036;width:23;height:2" coordorigin="1804,2036" coordsize="23,2">
              <v:shape style="position:absolute;left:1804;top:2036;width:23;height:2" coordorigin="1804,2036" coordsize="23,0" path="m1804,2036l1826,2036e" filled="false" stroked="true" strokeweight="1.175068pt" strokecolor="#367097">
                <v:path arrowok="t"/>
              </v:shape>
            </v:group>
            <v:group style="position:absolute;left:1849;top:2036;width:23;height:2" coordorigin="1849,2036" coordsize="23,2">
              <v:shape style="position:absolute;left:1849;top:2036;width:23;height:2" coordorigin="1849,2036" coordsize="23,0" path="m1849,2036l1871,2036e" filled="false" stroked="true" strokeweight="1.175068pt" strokecolor="#367097">
                <v:path arrowok="t"/>
              </v:shape>
            </v:group>
            <v:group style="position:absolute;left:1893;top:2036;width:23;height:2" coordorigin="1893,2036" coordsize="23,2">
              <v:shape style="position:absolute;left:1893;top:2036;width:23;height:2" coordorigin="1893,2036" coordsize="23,0" path="m1893,2036l1915,2036e" filled="false" stroked="true" strokeweight="1.175068pt" strokecolor="#367097">
                <v:path arrowok="t"/>
              </v:shape>
            </v:group>
            <v:group style="position:absolute;left:1938;top:2036;width:23;height:2" coordorigin="1938,2036" coordsize="23,2">
              <v:shape style="position:absolute;left:1938;top:2036;width:23;height:2" coordorigin="1938,2036" coordsize="23,0" path="m1938,2036l1960,2036e" filled="false" stroked="true" strokeweight="1.175068pt" strokecolor="#367097">
                <v:path arrowok="t"/>
              </v:shape>
            </v:group>
            <v:group style="position:absolute;left:1982;top:2036;width:23;height:2" coordorigin="1982,2036" coordsize="23,2">
              <v:shape style="position:absolute;left:1982;top:2036;width:23;height:2" coordorigin="1982,2036" coordsize="23,0" path="m1982,2036l2005,2036e" filled="false" stroked="true" strokeweight="1.175068pt" strokecolor="#367097">
                <v:path arrowok="t"/>
              </v:shape>
            </v:group>
            <v:group style="position:absolute;left:2027;top:2036;width:23;height:2" coordorigin="2027,2036" coordsize="23,2">
              <v:shape style="position:absolute;left:2027;top:2036;width:23;height:2" coordorigin="2027,2036" coordsize="23,0" path="m2027,2036l2049,2036e" filled="false" stroked="true" strokeweight="1.175068pt" strokecolor="#367097">
                <v:path arrowok="t"/>
              </v:shape>
            </v:group>
            <v:group style="position:absolute;left:2071;top:2036;width:23;height:2" coordorigin="2071,2036" coordsize="23,2">
              <v:shape style="position:absolute;left:2071;top:2036;width:23;height:2" coordorigin="2071,2036" coordsize="23,0" path="m2071,2036l2094,2036e" filled="false" stroked="true" strokeweight="1.175068pt" strokecolor="#367097">
                <v:path arrowok="t"/>
              </v:shape>
            </v:group>
            <v:group style="position:absolute;left:2116;top:2036;width:23;height:2" coordorigin="2116,2036" coordsize="23,2">
              <v:shape style="position:absolute;left:2116;top:2036;width:23;height:2" coordorigin="2116,2036" coordsize="23,0" path="m2116,2036l2138,2036e" filled="false" stroked="true" strokeweight="1.175068pt" strokecolor="#367097">
                <v:path arrowok="t"/>
              </v:shape>
            </v:group>
            <v:group style="position:absolute;left:2160;top:2036;width:23;height:2" coordorigin="2160,2036" coordsize="23,2">
              <v:shape style="position:absolute;left:2160;top:2036;width:23;height:2" coordorigin="2160,2036" coordsize="23,0" path="m2160,2036l2183,2036e" filled="false" stroked="true" strokeweight="1.175068pt" strokecolor="#367097">
                <v:path arrowok="t"/>
              </v:shape>
            </v:group>
            <v:group style="position:absolute;left:2205;top:2036;width:23;height:2" coordorigin="2205,2036" coordsize="23,2">
              <v:shape style="position:absolute;left:2205;top:2036;width:23;height:2" coordorigin="2205,2036" coordsize="23,0" path="m2205,2036l2227,2036e" filled="false" stroked="true" strokeweight="1.175068pt" strokecolor="#367097">
                <v:path arrowok="t"/>
              </v:shape>
            </v:group>
            <v:group style="position:absolute;left:2249;top:2036;width:23;height:2" coordorigin="2249,2036" coordsize="23,2">
              <v:shape style="position:absolute;left:2249;top:2036;width:23;height:2" coordorigin="2249,2036" coordsize="23,0" path="m2249,2036l2272,2036e" filled="false" stroked="true" strokeweight="1.175068pt" strokecolor="#367097">
                <v:path arrowok="t"/>
              </v:shape>
            </v:group>
            <v:group style="position:absolute;left:2294;top:2036;width:23;height:2" coordorigin="2294,2036" coordsize="23,2">
              <v:shape style="position:absolute;left:2294;top:2036;width:23;height:2" coordorigin="2294,2036" coordsize="23,0" path="m2294,2036l2316,2036e" filled="false" stroked="true" strokeweight="1.175068pt" strokecolor="#367097">
                <v:path arrowok="t"/>
              </v:shape>
            </v:group>
            <v:group style="position:absolute;left:2338;top:2036;width:23;height:2" coordorigin="2338,2036" coordsize="23,2">
              <v:shape style="position:absolute;left:2338;top:2036;width:23;height:2" coordorigin="2338,2036" coordsize="23,0" path="m2338,2036l2361,2036e" filled="false" stroked="true" strokeweight="1.175068pt" strokecolor="#367097">
                <v:path arrowok="t"/>
              </v:shape>
            </v:group>
            <v:group style="position:absolute;left:2383;top:2036;width:23;height:2" coordorigin="2383,2036" coordsize="23,2">
              <v:shape style="position:absolute;left:2383;top:2036;width:23;height:2" coordorigin="2383,2036" coordsize="23,0" path="m2383,2036l2405,2036e" filled="false" stroked="true" strokeweight="1.175068pt" strokecolor="#367097">
                <v:path arrowok="t"/>
              </v:shape>
            </v:group>
            <v:group style="position:absolute;left:2428;top:2036;width:23;height:2" coordorigin="2428,2036" coordsize="23,2">
              <v:shape style="position:absolute;left:2428;top:2036;width:23;height:2" coordorigin="2428,2036" coordsize="23,0" path="m2428,2036l2450,2036e" filled="false" stroked="true" strokeweight="1.175068pt" strokecolor="#367097">
                <v:path arrowok="t"/>
              </v:shape>
            </v:group>
            <v:group style="position:absolute;left:2472;top:2036;width:23;height:2" coordorigin="2472,2036" coordsize="23,2">
              <v:shape style="position:absolute;left:2472;top:2036;width:23;height:2" coordorigin="2472,2036" coordsize="23,0" path="m2472,2036l2494,2036e" filled="false" stroked="true" strokeweight="1.175068pt" strokecolor="#367097">
                <v:path arrowok="t"/>
              </v:shape>
            </v:group>
            <v:group style="position:absolute;left:2517;top:2036;width:23;height:2" coordorigin="2517,2036" coordsize="23,2">
              <v:shape style="position:absolute;left:2517;top:2036;width:23;height:2" coordorigin="2517,2036" coordsize="23,0" path="m2517,2036l2539,2036e" filled="false" stroked="true" strokeweight="1.175068pt" strokecolor="#367097">
                <v:path arrowok="t"/>
              </v:shape>
            </v:group>
            <v:group style="position:absolute;left:2561;top:2036;width:23;height:2" coordorigin="2561,2036" coordsize="23,2">
              <v:shape style="position:absolute;left:2561;top:2036;width:23;height:2" coordorigin="2561,2036" coordsize="23,0" path="m2561,2036l2583,2036e" filled="false" stroked="true" strokeweight="1.175068pt" strokecolor="#367097">
                <v:path arrowok="t"/>
              </v:shape>
            </v:group>
            <v:group style="position:absolute;left:2606;top:2036;width:23;height:2" coordorigin="2606,2036" coordsize="23,2">
              <v:shape style="position:absolute;left:2606;top:2036;width:23;height:2" coordorigin="2606,2036" coordsize="23,0" path="m2606,2036l2628,2036e" filled="false" stroked="true" strokeweight="1.175068pt" strokecolor="#367097">
                <v:path arrowok="t"/>
              </v:shape>
            </v:group>
            <v:group style="position:absolute;left:2650;top:2036;width:23;height:2" coordorigin="2650,2036" coordsize="23,2">
              <v:shape style="position:absolute;left:2650;top:2036;width:23;height:2" coordorigin="2650,2036" coordsize="23,0" path="m2650,2036l2672,2036e" filled="false" stroked="true" strokeweight="1.175068pt" strokecolor="#367097">
                <v:path arrowok="t"/>
              </v:shape>
            </v:group>
            <v:group style="position:absolute;left:2695;top:2036;width:23;height:2" coordorigin="2695,2036" coordsize="23,2">
              <v:shape style="position:absolute;left:2695;top:2036;width:23;height:2" coordorigin="2695,2036" coordsize="23,0" path="m2695,2036l2717,2036e" filled="false" stroked="true" strokeweight="1.175068pt" strokecolor="#367097">
                <v:path arrowok="t"/>
              </v:shape>
            </v:group>
            <v:group style="position:absolute;left:2739;top:2036;width:23;height:2" coordorigin="2739,2036" coordsize="23,2">
              <v:shape style="position:absolute;left:2739;top:2036;width:23;height:2" coordorigin="2739,2036" coordsize="23,0" path="m2739,2036l2761,2036e" filled="false" stroked="true" strokeweight="1.175068pt" strokecolor="#367097">
                <v:path arrowok="t"/>
              </v:shape>
            </v:group>
            <v:group style="position:absolute;left:2784;top:2036;width:23;height:2" coordorigin="2784,2036" coordsize="23,2">
              <v:shape style="position:absolute;left:2784;top:2036;width:23;height:2" coordorigin="2784,2036" coordsize="23,0" path="m2784,2036l2806,2036e" filled="false" stroked="true" strokeweight="1.175068pt" strokecolor="#367097">
                <v:path arrowok="t"/>
              </v:shape>
            </v:group>
            <v:group style="position:absolute;left:2828;top:2036;width:23;height:2" coordorigin="2828,2036" coordsize="23,2">
              <v:shape style="position:absolute;left:2828;top:2036;width:23;height:2" coordorigin="2828,2036" coordsize="23,0" path="m2828,2036l2850,2036e" filled="false" stroked="true" strokeweight="1.175068pt" strokecolor="#367097">
                <v:path arrowok="t"/>
              </v:shape>
            </v:group>
            <v:group style="position:absolute;left:2873;top:2036;width:23;height:2" coordorigin="2873,2036" coordsize="23,2">
              <v:shape style="position:absolute;left:2873;top:2036;width:23;height:2" coordorigin="2873,2036" coordsize="23,0" path="m2873,2036l2895,2036e" filled="false" stroked="true" strokeweight="1.175068pt" strokecolor="#367097">
                <v:path arrowok="t"/>
              </v:shape>
            </v:group>
            <v:group style="position:absolute;left:2917;top:2036;width:23;height:2" coordorigin="2917,2036" coordsize="23,2">
              <v:shape style="position:absolute;left:2917;top:2036;width:23;height:2" coordorigin="2917,2036" coordsize="23,0" path="m2917,2036l2940,2036e" filled="false" stroked="true" strokeweight="1.175068pt" strokecolor="#367097">
                <v:path arrowok="t"/>
              </v:shape>
            </v:group>
            <v:group style="position:absolute;left:2962;top:2036;width:23;height:2" coordorigin="2962,2036" coordsize="23,2">
              <v:shape style="position:absolute;left:2962;top:2036;width:23;height:2" coordorigin="2962,2036" coordsize="23,0" path="m2962,2036l2984,2036e" filled="false" stroked="true" strokeweight="1.175068pt" strokecolor="#367097">
                <v:path arrowok="t"/>
              </v:shape>
            </v:group>
            <v:group style="position:absolute;left:3006;top:2036;width:23;height:2" coordorigin="3006,2036" coordsize="23,2">
              <v:shape style="position:absolute;left:3006;top:2036;width:23;height:2" coordorigin="3006,2036" coordsize="23,0" path="m3006,2036l3029,2036e" filled="false" stroked="true" strokeweight="1.175068pt" strokecolor="#367097">
                <v:path arrowok="t"/>
              </v:shape>
            </v:group>
            <v:group style="position:absolute;left:3051;top:2036;width:23;height:2" coordorigin="3051,2036" coordsize="23,2">
              <v:shape style="position:absolute;left:3051;top:2036;width:23;height:2" coordorigin="3051,2036" coordsize="23,0" path="m3051,2036l3073,2036e" filled="false" stroked="true" strokeweight="1.175068pt" strokecolor="#367097">
                <v:path arrowok="t"/>
              </v:shape>
            </v:group>
            <v:group style="position:absolute;left:3095;top:2036;width:23;height:2" coordorigin="3095,2036" coordsize="23,2">
              <v:shape style="position:absolute;left:3095;top:2036;width:23;height:2" coordorigin="3095,2036" coordsize="23,0" path="m3095,2036l3118,2036e" filled="false" stroked="true" strokeweight="1.175068pt" strokecolor="#367097">
                <v:path arrowok="t"/>
              </v:shape>
            </v:group>
            <v:group style="position:absolute;left:3140;top:2036;width:23;height:2" coordorigin="3140,2036" coordsize="23,2">
              <v:shape style="position:absolute;left:3140;top:2036;width:23;height:2" coordorigin="3140,2036" coordsize="23,0" path="m3140,2036l3162,2036e" filled="false" stroked="true" strokeweight="1.175068pt" strokecolor="#367097">
                <v:path arrowok="t"/>
              </v:shape>
            </v:group>
            <v:group style="position:absolute;left:3184;top:2036;width:23;height:2" coordorigin="3184,2036" coordsize="23,2">
              <v:shape style="position:absolute;left:3184;top:2036;width:23;height:2" coordorigin="3184,2036" coordsize="23,0" path="m3184,2036l3207,2036e" filled="false" stroked="true" strokeweight="1.175068pt" strokecolor="#367097">
                <v:path arrowok="t"/>
              </v:shape>
            </v:group>
            <v:group style="position:absolute;left:3229;top:2036;width:23;height:2" coordorigin="3229,2036" coordsize="23,2">
              <v:shape style="position:absolute;left:3229;top:2036;width:23;height:2" coordorigin="3229,2036" coordsize="23,0" path="m3229,2036l3251,2036e" filled="false" stroked="true" strokeweight="1.175068pt" strokecolor="#367097">
                <v:path arrowok="t"/>
              </v:shape>
            </v:group>
            <v:group style="position:absolute;left:3273;top:2036;width:23;height:2" coordorigin="3273,2036" coordsize="23,2">
              <v:shape style="position:absolute;left:3273;top:2036;width:23;height:2" coordorigin="3273,2036" coordsize="23,0" path="m3273,2036l3296,2036e" filled="false" stroked="true" strokeweight="1.175068pt" strokecolor="#367097">
                <v:path arrowok="t"/>
              </v:shape>
            </v:group>
            <v:group style="position:absolute;left:3318;top:2036;width:23;height:2" coordorigin="3318,2036" coordsize="23,2">
              <v:shape style="position:absolute;left:3318;top:2036;width:23;height:2" coordorigin="3318,2036" coordsize="23,0" path="m3318,2036l3340,2036e" filled="false" stroked="true" strokeweight="1.175068pt" strokecolor="#367097">
                <v:path arrowok="t"/>
              </v:shape>
            </v:group>
            <v:group style="position:absolute;left:3363;top:2036;width:23;height:2" coordorigin="3363,2036" coordsize="23,2">
              <v:shape style="position:absolute;left:3363;top:2036;width:23;height:2" coordorigin="3363,2036" coordsize="23,0" path="m3363,2036l3385,2036e" filled="false" stroked="true" strokeweight="1.175068pt" strokecolor="#367097">
                <v:path arrowok="t"/>
              </v:shape>
            </v:group>
            <v:group style="position:absolute;left:3407;top:2036;width:23;height:2" coordorigin="3407,2036" coordsize="23,2">
              <v:shape style="position:absolute;left:3407;top:2036;width:23;height:2" coordorigin="3407,2036" coordsize="23,0" path="m3407,2036l3429,2036e" filled="false" stroked="true" strokeweight="1.175068pt" strokecolor="#367097">
                <v:path arrowok="t"/>
              </v:shape>
            </v:group>
            <v:group style="position:absolute;left:3452;top:2036;width:23;height:2" coordorigin="3452,2036" coordsize="23,2">
              <v:shape style="position:absolute;left:3452;top:2036;width:23;height:2" coordorigin="3452,2036" coordsize="23,0" path="m3452,2036l3474,2036e" filled="false" stroked="true" strokeweight="1.175068pt" strokecolor="#367097">
                <v:path arrowok="t"/>
              </v:shape>
            </v:group>
            <v:group style="position:absolute;left:3496;top:2036;width:23;height:2" coordorigin="3496,2036" coordsize="23,2">
              <v:shape style="position:absolute;left:3496;top:2036;width:23;height:2" coordorigin="3496,2036" coordsize="23,0" path="m3496,2036l3518,2036e" filled="false" stroked="true" strokeweight="1.175068pt" strokecolor="#367097">
                <v:path arrowok="t"/>
              </v:shape>
            </v:group>
            <v:group style="position:absolute;left:3541;top:2036;width:23;height:2" coordorigin="3541,2036" coordsize="23,2">
              <v:shape style="position:absolute;left:3541;top:2036;width:23;height:2" coordorigin="3541,2036" coordsize="23,0" path="m3541,2036l3563,2036e" filled="false" stroked="true" strokeweight="1.175068pt" strokecolor="#367097">
                <v:path arrowok="t"/>
              </v:shape>
            </v:group>
            <v:group style="position:absolute;left:3585;top:2036;width:23;height:2" coordorigin="3585,2036" coordsize="23,2">
              <v:shape style="position:absolute;left:3585;top:2036;width:23;height:2" coordorigin="3585,2036" coordsize="23,0" path="m3585,2036l3607,2036e" filled="false" stroked="true" strokeweight="1.175068pt" strokecolor="#367097">
                <v:path arrowok="t"/>
              </v:shape>
            </v:group>
            <v:group style="position:absolute;left:3630;top:2036;width:23;height:2" coordorigin="3630,2036" coordsize="23,2">
              <v:shape style="position:absolute;left:3630;top:2036;width:23;height:2" coordorigin="3630,2036" coordsize="23,0" path="m3630,2036l3652,2036e" filled="false" stroked="true" strokeweight="1.175068pt" strokecolor="#367097">
                <v:path arrowok="t"/>
              </v:shape>
            </v:group>
            <v:group style="position:absolute;left:3674;top:2036;width:23;height:2" coordorigin="3674,2036" coordsize="23,2">
              <v:shape style="position:absolute;left:3674;top:2036;width:23;height:2" coordorigin="3674,2036" coordsize="23,0" path="m3674,2036l3696,2036e" filled="false" stroked="true" strokeweight="1.175068pt" strokecolor="#367097">
                <v:path arrowok="t"/>
              </v:shape>
            </v:group>
            <v:group style="position:absolute;left:3719;top:2036;width:23;height:2" coordorigin="3719,2036" coordsize="23,2">
              <v:shape style="position:absolute;left:3719;top:2036;width:23;height:2" coordorigin="3719,2036" coordsize="23,0" path="m3719,2036l3741,2036e" filled="false" stroked="true" strokeweight="1.175068pt" strokecolor="#367097">
                <v:path arrowok="t"/>
              </v:shape>
            </v:group>
            <v:group style="position:absolute;left:3763;top:2036;width:23;height:2" coordorigin="3763,2036" coordsize="23,2">
              <v:shape style="position:absolute;left:3763;top:2036;width:23;height:2" coordorigin="3763,2036" coordsize="23,0" path="m3763,2036l3786,2036e" filled="false" stroked="true" strokeweight="1.175068pt" strokecolor="#367097">
                <v:path arrowok="t"/>
              </v:shape>
            </v:group>
            <v:group style="position:absolute;left:3808;top:2036;width:23;height:2" coordorigin="3808,2036" coordsize="23,2">
              <v:shape style="position:absolute;left:3808;top:2036;width:23;height:2" coordorigin="3808,2036" coordsize="23,0" path="m3808,2036l3830,2036e" filled="false" stroked="true" strokeweight="1.175068pt" strokecolor="#367097">
                <v:path arrowok="t"/>
              </v:shape>
            </v:group>
            <v:group style="position:absolute;left:3852;top:2036;width:23;height:2" coordorigin="3852,2036" coordsize="23,2">
              <v:shape style="position:absolute;left:3852;top:2036;width:23;height:2" coordorigin="3852,2036" coordsize="23,0" path="m3852,2036l3875,2036e" filled="false" stroked="true" strokeweight="1.175068pt" strokecolor="#367097">
                <v:path arrowok="t"/>
              </v:shape>
            </v:group>
            <v:group style="position:absolute;left:3897;top:2036;width:23;height:2" coordorigin="3897,2036" coordsize="23,2">
              <v:shape style="position:absolute;left:3897;top:2036;width:23;height:2" coordorigin="3897,2036" coordsize="23,0" path="m3897,2036l3919,2036e" filled="false" stroked="true" strokeweight="1.175068pt" strokecolor="#367097">
                <v:path arrowok="t"/>
              </v:shape>
            </v:group>
            <v:group style="position:absolute;left:3941;top:2036;width:23;height:2" coordorigin="3941,2036" coordsize="23,2">
              <v:shape style="position:absolute;left:3941;top:2036;width:23;height:2" coordorigin="3941,2036" coordsize="23,0" path="m3941,2036l3964,2036e" filled="false" stroked="true" strokeweight="1.175068pt" strokecolor="#367097">
                <v:path arrowok="t"/>
              </v:shape>
            </v:group>
            <v:group style="position:absolute;left:3986;top:2036;width:23;height:2" coordorigin="3986,2036" coordsize="23,2">
              <v:shape style="position:absolute;left:3986;top:2036;width:23;height:2" coordorigin="3986,2036" coordsize="23,0" path="m3986,2036l4008,2036e" filled="false" stroked="true" strokeweight="1.175068pt" strokecolor="#367097">
                <v:path arrowok="t"/>
              </v:shape>
            </v:group>
            <v:group style="position:absolute;left:4030;top:2036;width:23;height:2" coordorigin="4030,2036" coordsize="23,2">
              <v:shape style="position:absolute;left:4030;top:2036;width:23;height:2" coordorigin="4030,2036" coordsize="23,0" path="m4030,2036l4053,2036e" filled="false" stroked="true" strokeweight="1.175068pt" strokecolor="#367097">
                <v:path arrowok="t"/>
              </v:shape>
            </v:group>
            <v:group style="position:absolute;left:4075;top:2036;width:23;height:2" coordorigin="4075,2036" coordsize="23,2">
              <v:shape style="position:absolute;left:4075;top:2036;width:23;height:2" coordorigin="4075,2036" coordsize="23,0" path="m4075,2036l4097,2036e" filled="false" stroked="true" strokeweight="1.175068pt" strokecolor="#367097">
                <v:path arrowok="t"/>
              </v:shape>
            </v:group>
            <v:group style="position:absolute;left:4119;top:2036;width:23;height:2" coordorigin="4119,2036" coordsize="23,2">
              <v:shape style="position:absolute;left:4119;top:2036;width:23;height:2" coordorigin="4119,2036" coordsize="23,0" path="m4119,2036l4142,2036e" filled="false" stroked="true" strokeweight="1.175068pt" strokecolor="#367097">
                <v:path arrowok="t"/>
              </v:shape>
            </v:group>
            <v:group style="position:absolute;left:4164;top:2036;width:23;height:2" coordorigin="4164,2036" coordsize="23,2">
              <v:shape style="position:absolute;left:4164;top:2036;width:23;height:2" coordorigin="4164,2036" coordsize="23,0" path="m4164,2036l4186,2036e" filled="false" stroked="true" strokeweight="1.175068pt" strokecolor="#367097">
                <v:path arrowok="t"/>
              </v:shape>
            </v:group>
            <v:group style="position:absolute;left:4209;top:2036;width:23;height:2" coordorigin="4209,2036" coordsize="23,2">
              <v:shape style="position:absolute;left:4209;top:2036;width:23;height:2" coordorigin="4209,2036" coordsize="23,0" path="m4209,2036l4231,2036e" filled="false" stroked="true" strokeweight="1.175068pt" strokecolor="#367097">
                <v:path arrowok="t"/>
              </v:shape>
            </v:group>
            <v:group style="position:absolute;left:4253;top:2036;width:23;height:2" coordorigin="4253,2036" coordsize="23,2">
              <v:shape style="position:absolute;left:4253;top:2036;width:23;height:2" coordorigin="4253,2036" coordsize="23,0" path="m4253,2036l4275,2036e" filled="false" stroked="true" strokeweight="1.175068pt" strokecolor="#367097">
                <v:path arrowok="t"/>
              </v:shape>
            </v:group>
            <v:group style="position:absolute;left:4298;top:2036;width:23;height:2" coordorigin="4298,2036" coordsize="23,2">
              <v:shape style="position:absolute;left:4298;top:2036;width:23;height:2" coordorigin="4298,2036" coordsize="23,0" path="m4298,2036l4320,2036e" filled="false" stroked="true" strokeweight="1.175068pt" strokecolor="#367097">
                <v:path arrowok="t"/>
              </v:shape>
            </v:group>
            <v:group style="position:absolute;left:4342;top:2036;width:23;height:2" coordorigin="4342,2036" coordsize="23,2">
              <v:shape style="position:absolute;left:4342;top:2036;width:23;height:2" coordorigin="4342,2036" coordsize="23,0" path="m4342,2036l4364,2036e" filled="false" stroked="true" strokeweight="1.175068pt" strokecolor="#367097">
                <v:path arrowok="t"/>
              </v:shape>
            </v:group>
            <v:group style="position:absolute;left:4387;top:2036;width:23;height:2" coordorigin="4387,2036" coordsize="23,2">
              <v:shape style="position:absolute;left:4387;top:2036;width:23;height:2" coordorigin="4387,2036" coordsize="23,0" path="m4387,2036l4409,2036e" filled="false" stroked="true" strokeweight="1.175068pt" strokecolor="#367097">
                <v:path arrowok="t"/>
              </v:shape>
            </v:group>
            <v:group style="position:absolute;left:4431;top:2036;width:23;height:2" coordorigin="4431,2036" coordsize="23,2">
              <v:shape style="position:absolute;left:4431;top:2036;width:23;height:2" coordorigin="4431,2036" coordsize="23,0" path="m4431,2036l4453,2036e" filled="false" stroked="true" strokeweight="1.175068pt" strokecolor="#367097">
                <v:path arrowok="t"/>
              </v:shape>
            </v:group>
            <v:group style="position:absolute;left:4476;top:2036;width:23;height:2" coordorigin="4476,2036" coordsize="23,2">
              <v:shape style="position:absolute;left:4476;top:2036;width:23;height:2" coordorigin="4476,2036" coordsize="23,0" path="m4476,2036l4498,2036e" filled="false" stroked="true" strokeweight="1.175068pt" strokecolor="#367097">
                <v:path arrowok="t"/>
              </v:shape>
            </v:group>
            <v:group style="position:absolute;left:4520;top:2036;width:23;height:2" coordorigin="4520,2036" coordsize="23,2">
              <v:shape style="position:absolute;left:4520;top:2036;width:23;height:2" coordorigin="4520,2036" coordsize="23,0" path="m4520,2036l4542,2036e" filled="false" stroked="true" strokeweight="1.175068pt" strokecolor="#367097">
                <v:path arrowok="t"/>
              </v:shape>
            </v:group>
            <v:group style="position:absolute;left:4565;top:2036;width:23;height:2" coordorigin="4565,2036" coordsize="23,2">
              <v:shape style="position:absolute;left:4565;top:2036;width:23;height:2" coordorigin="4565,2036" coordsize="23,0" path="m4565,2036l4587,2036e" filled="false" stroked="true" strokeweight="1.175068pt" strokecolor="#367097">
                <v:path arrowok="t"/>
              </v:shape>
            </v:group>
            <v:group style="position:absolute;left:4609;top:2036;width:23;height:2" coordorigin="4609,2036" coordsize="23,2">
              <v:shape style="position:absolute;left:4609;top:2036;width:23;height:2" coordorigin="4609,2036" coordsize="23,0" path="m4609,2036l4632,2036e" filled="false" stroked="true" strokeweight="1.175068pt" strokecolor="#367097">
                <v:path arrowok="t"/>
              </v:shape>
            </v:group>
            <v:group style="position:absolute;left:4654;top:2036;width:23;height:2" coordorigin="4654,2036" coordsize="23,2">
              <v:shape style="position:absolute;left:4654;top:2036;width:23;height:2" coordorigin="4654,2036" coordsize="23,0" path="m4654,2036l4676,2036e" filled="false" stroked="true" strokeweight="1.175068pt" strokecolor="#367097">
                <v:path arrowok="t"/>
              </v:shape>
            </v:group>
            <v:group style="position:absolute;left:4698;top:2036;width:23;height:2" coordorigin="4698,2036" coordsize="23,2">
              <v:shape style="position:absolute;left:4698;top:2036;width:23;height:2" coordorigin="4698,2036" coordsize="23,0" path="m4698,2036l4721,2036e" filled="false" stroked="true" strokeweight="1.175068pt" strokecolor="#367097">
                <v:path arrowok="t"/>
              </v:shape>
            </v:group>
            <v:group style="position:absolute;left:4743;top:2036;width:23;height:2" coordorigin="4743,2036" coordsize="23,2">
              <v:shape style="position:absolute;left:4743;top:2036;width:23;height:2" coordorigin="4743,2036" coordsize="23,0" path="m4743,2036l4765,2036e" filled="false" stroked="true" strokeweight="1.175068pt" strokecolor="#367097">
                <v:path arrowok="t"/>
              </v:shape>
            </v:group>
            <v:group style="position:absolute;left:4787;top:2036;width:23;height:2" coordorigin="4787,2036" coordsize="23,2">
              <v:shape style="position:absolute;left:4787;top:2036;width:23;height:2" coordorigin="4787,2036" coordsize="23,0" path="m4787,2036l4810,2036e" filled="false" stroked="true" strokeweight="1.175068pt" strokecolor="#367097">
                <v:path arrowok="t"/>
              </v:shape>
            </v:group>
            <v:group style="position:absolute;left:4832;top:2036;width:23;height:2" coordorigin="4832,2036" coordsize="23,2">
              <v:shape style="position:absolute;left:4832;top:2036;width:23;height:2" coordorigin="4832,2036" coordsize="23,0" path="m4832,2036l4854,2036e" filled="false" stroked="true" strokeweight="1.175068pt" strokecolor="#367097">
                <v:path arrowok="t"/>
              </v:shape>
            </v:group>
            <v:group style="position:absolute;left:4876;top:2036;width:23;height:2" coordorigin="4876,2036" coordsize="23,2">
              <v:shape style="position:absolute;left:4876;top:2036;width:23;height:2" coordorigin="4876,2036" coordsize="23,0" path="m4876,2036l4899,2036e" filled="false" stroked="true" strokeweight="1.175068pt" strokecolor="#367097">
                <v:path arrowok="t"/>
              </v:shape>
            </v:group>
            <v:group style="position:absolute;left:4921;top:2036;width:23;height:2" coordorigin="4921,2036" coordsize="23,2">
              <v:shape style="position:absolute;left:4921;top:2036;width:23;height:2" coordorigin="4921,2036" coordsize="23,0" path="m4921,2036l4943,2036e" filled="false" stroked="true" strokeweight="1.175068pt" strokecolor="#367097">
                <v:path arrowok="t"/>
              </v:shape>
            </v:group>
            <v:group style="position:absolute;left:4965;top:2036;width:23;height:2" coordorigin="4965,2036" coordsize="23,2">
              <v:shape style="position:absolute;left:4965;top:2036;width:23;height:2" coordorigin="4965,2036" coordsize="23,0" path="m4965,2036l4988,2036e" filled="false" stroked="true" strokeweight="1.175068pt" strokecolor="#367097">
                <v:path arrowok="t"/>
              </v:shape>
            </v:group>
            <v:group style="position:absolute;left:5010;top:2036;width:23;height:2" coordorigin="5010,2036" coordsize="23,2">
              <v:shape style="position:absolute;left:5010;top:2036;width:23;height:2" coordorigin="5010,2036" coordsize="23,0" path="m5010,2036l5032,2036e" filled="false" stroked="true" strokeweight="1.175068pt" strokecolor="#367097">
                <v:path arrowok="t"/>
              </v:shape>
            </v:group>
            <v:group style="position:absolute;left:5055;top:2036;width:23;height:2" coordorigin="5055,2036" coordsize="23,2">
              <v:shape style="position:absolute;left:5055;top:2036;width:23;height:2" coordorigin="5055,2036" coordsize="23,0" path="m5055,2036l5077,2036e" filled="false" stroked="true" strokeweight="1.175068pt" strokecolor="#367097">
                <v:path arrowok="t"/>
              </v:shape>
            </v:group>
            <v:group style="position:absolute;left:5099;top:2036;width:23;height:2" coordorigin="5099,2036" coordsize="23,2">
              <v:shape style="position:absolute;left:5099;top:2036;width:23;height:2" coordorigin="5099,2036" coordsize="23,0" path="m5099,2036l5121,2036e" filled="false" stroked="true" strokeweight="1.175068pt" strokecolor="#367097">
                <v:path arrowok="t"/>
              </v:shape>
            </v:group>
            <v:group style="position:absolute;left:5144;top:2036;width:23;height:2" coordorigin="5144,2036" coordsize="23,2">
              <v:shape style="position:absolute;left:5144;top:2036;width:23;height:2" coordorigin="5144,2036" coordsize="23,0" path="m5144,2036l5166,2036e" filled="false" stroked="true" strokeweight="1.175068pt" strokecolor="#367097">
                <v:path arrowok="t"/>
              </v:shape>
            </v:group>
            <v:group style="position:absolute;left:5188;top:2036;width:23;height:2" coordorigin="5188,2036" coordsize="23,2">
              <v:shape style="position:absolute;left:5188;top:2036;width:23;height:2" coordorigin="5188,2036" coordsize="23,0" path="m5188,2036l5210,2036e" filled="false" stroked="true" strokeweight="1.175068pt" strokecolor="#367097">
                <v:path arrowok="t"/>
              </v:shape>
            </v:group>
            <v:group style="position:absolute;left:5233;top:2036;width:23;height:2" coordorigin="5233,2036" coordsize="23,2">
              <v:shape style="position:absolute;left:5233;top:2036;width:23;height:2" coordorigin="5233,2036" coordsize="23,0" path="m5233,2036l5255,2036e" filled="false" stroked="true" strokeweight="1.175068pt" strokecolor="#367097">
                <v:path arrowok="t"/>
              </v:shape>
            </v:group>
            <v:group style="position:absolute;left:5277;top:2036;width:23;height:2" coordorigin="5277,2036" coordsize="23,2">
              <v:shape style="position:absolute;left:5277;top:2036;width:23;height:2" coordorigin="5277,2036" coordsize="23,0" path="m5277,2036l5299,2036e" filled="false" stroked="true" strokeweight="1.175068pt" strokecolor="#367097">
                <v:path arrowok="t"/>
              </v:shape>
            </v:group>
            <v:group style="position:absolute;left:5322;top:2036;width:23;height:2" coordorigin="5322,2036" coordsize="23,2">
              <v:shape style="position:absolute;left:5322;top:2036;width:23;height:2" coordorigin="5322,2036" coordsize="23,0" path="m5322,2036l5344,2036e" filled="false" stroked="true" strokeweight="1.175068pt" strokecolor="#367097">
                <v:path arrowok="t"/>
              </v:shape>
            </v:group>
            <v:group style="position:absolute;left:5366;top:2036;width:23;height:2" coordorigin="5366,2036" coordsize="23,2">
              <v:shape style="position:absolute;left:5366;top:2036;width:23;height:2" coordorigin="5366,2036" coordsize="23,0" path="m5366,2036l5388,2036e" filled="false" stroked="true" strokeweight="1.175068pt" strokecolor="#367097">
                <v:path arrowok="t"/>
              </v:shape>
            </v:group>
            <v:group style="position:absolute;left:5411;top:2036;width:23;height:2" coordorigin="5411,2036" coordsize="23,2">
              <v:shape style="position:absolute;left:5411;top:2036;width:23;height:2" coordorigin="5411,2036" coordsize="23,0" path="m5411,2036l5433,2036e" filled="false" stroked="true" strokeweight="1.175068pt" strokecolor="#367097">
                <v:path arrowok="t"/>
              </v:shape>
            </v:group>
            <v:group style="position:absolute;left:5455;top:2036;width:23;height:2" coordorigin="5455,2036" coordsize="23,2">
              <v:shape style="position:absolute;left:5455;top:2036;width:23;height:2" coordorigin="5455,2036" coordsize="23,0" path="m5455,2036l5477,2036e" filled="false" stroked="true" strokeweight="1.175068pt" strokecolor="#367097">
                <v:path arrowok="t"/>
              </v:shape>
            </v:group>
            <v:group style="position:absolute;left:5500;top:2036;width:23;height:2" coordorigin="5500,2036" coordsize="23,2">
              <v:shape style="position:absolute;left:5500;top:2036;width:23;height:2" coordorigin="5500,2036" coordsize="23,0" path="m5500,2036l5522,2036e" filled="false" stroked="true" strokeweight="1.175068pt" strokecolor="#367097">
                <v:path arrowok="t"/>
              </v:shape>
            </v:group>
            <v:group style="position:absolute;left:5544;top:2036;width:23;height:2" coordorigin="5544,2036" coordsize="23,2">
              <v:shape style="position:absolute;left:5544;top:2036;width:23;height:2" coordorigin="5544,2036" coordsize="23,0" path="m5544,2036l5567,2036e" filled="false" stroked="true" strokeweight="1.175068pt" strokecolor="#367097">
                <v:path arrowok="t"/>
              </v:shape>
            </v:group>
            <v:group style="position:absolute;left:5589;top:2036;width:23;height:2" coordorigin="5589,2036" coordsize="23,2">
              <v:shape style="position:absolute;left:5589;top:2036;width:23;height:2" coordorigin="5589,2036" coordsize="23,0" path="m5589,2036l5611,2036e" filled="false" stroked="true" strokeweight="1.175068pt" strokecolor="#367097">
                <v:path arrowok="t"/>
              </v:shape>
            </v:group>
            <v:group style="position:absolute;left:5633;top:2036;width:23;height:2" coordorigin="5633,2036" coordsize="23,2">
              <v:shape style="position:absolute;left:5633;top:2036;width:23;height:2" coordorigin="5633,2036" coordsize="23,0" path="m5633,2036l5656,2036e" filled="false" stroked="true" strokeweight="1.175068pt" strokecolor="#367097">
                <v:path arrowok="t"/>
              </v:shape>
            </v:group>
            <v:group style="position:absolute;left:5678;top:2036;width:23;height:2" coordorigin="5678,2036" coordsize="23,2">
              <v:shape style="position:absolute;left:5678;top:2036;width:23;height:2" coordorigin="5678,2036" coordsize="23,0" path="m5678,2036l5700,2036e" filled="false" stroked="true" strokeweight="1.175068pt" strokecolor="#367097">
                <v:path arrowok="t"/>
              </v:shape>
            </v:group>
            <v:group style="position:absolute;left:5722;top:2036;width:23;height:2" coordorigin="5722,2036" coordsize="23,2">
              <v:shape style="position:absolute;left:5722;top:2036;width:23;height:2" coordorigin="5722,2036" coordsize="23,0" path="m5722,2036l5745,2036e" filled="false" stroked="true" strokeweight="1.175068pt" strokecolor="#367097">
                <v:path arrowok="t"/>
              </v:shape>
            </v:group>
            <v:group style="position:absolute;left:5767;top:2036;width:23;height:2" coordorigin="5767,2036" coordsize="23,2">
              <v:shape style="position:absolute;left:5767;top:2036;width:23;height:2" coordorigin="5767,2036" coordsize="23,0" path="m5767,2036l5789,2036e" filled="false" stroked="true" strokeweight="1.175068pt" strokecolor="#367097">
                <v:path arrowok="t"/>
              </v:shape>
            </v:group>
            <v:group style="position:absolute;left:5811;top:2036;width:23;height:2" coordorigin="5811,2036" coordsize="23,2">
              <v:shape style="position:absolute;left:5811;top:2036;width:23;height:2" coordorigin="5811,2036" coordsize="23,0" path="m5811,2036l5834,2036e" filled="false" stroked="true" strokeweight="1.175068pt" strokecolor="#367097">
                <v:path arrowok="t"/>
              </v:shape>
            </v:group>
            <v:group style="position:absolute;left:5856;top:2036;width:23;height:2" coordorigin="5856,2036" coordsize="23,2">
              <v:shape style="position:absolute;left:5856;top:2036;width:23;height:2" coordorigin="5856,2036" coordsize="23,0" path="m5856,2036l5878,2036e" filled="false" stroked="true" strokeweight="1.175068pt" strokecolor="#367097">
                <v:path arrowok="t"/>
              </v:shape>
            </v:group>
            <v:group style="position:absolute;left:5900;top:2036;width:23;height:2" coordorigin="5900,2036" coordsize="23,2">
              <v:shape style="position:absolute;left:5900;top:2036;width:23;height:2" coordorigin="5900,2036" coordsize="23,0" path="m5900,2036l5923,2036e" filled="false" stroked="true" strokeweight="1.175068pt" strokecolor="#367097">
                <v:path arrowok="t"/>
              </v:shape>
            </v:group>
            <v:group style="position:absolute;left:5945;top:2036;width:23;height:2" coordorigin="5945,2036" coordsize="23,2">
              <v:shape style="position:absolute;left:5945;top:2036;width:23;height:2" coordorigin="5945,2036" coordsize="23,0" path="m5945,2036l5967,2036e" filled="false" stroked="true" strokeweight="1.175068pt" strokecolor="#367097">
                <v:path arrowok="t"/>
              </v:shape>
            </v:group>
            <v:group style="position:absolute;left:5990;top:2036;width:23;height:2" coordorigin="5990,2036" coordsize="23,2">
              <v:shape style="position:absolute;left:5990;top:2036;width:23;height:2" coordorigin="5990,2036" coordsize="23,0" path="m5990,2036l6012,2036e" filled="false" stroked="true" strokeweight="1.175068pt" strokecolor="#367097">
                <v:path arrowok="t"/>
              </v:shape>
            </v:group>
            <v:group style="position:absolute;left:6034;top:2036;width:23;height:2" coordorigin="6034,2036" coordsize="23,2">
              <v:shape style="position:absolute;left:6034;top:2036;width:23;height:2" coordorigin="6034,2036" coordsize="23,0" path="m6034,2036l6056,2036e" filled="false" stroked="true" strokeweight="1.175068pt" strokecolor="#367097">
                <v:path arrowok="t"/>
              </v:shape>
            </v:group>
            <v:group style="position:absolute;left:6079;top:2036;width:23;height:2" coordorigin="6079,2036" coordsize="23,2">
              <v:shape style="position:absolute;left:6079;top:2036;width:23;height:2" coordorigin="6079,2036" coordsize="23,0" path="m6079,2036l6101,2036e" filled="false" stroked="true" strokeweight="1.175068pt" strokecolor="#367097">
                <v:path arrowok="t"/>
              </v:shape>
            </v:group>
            <v:group style="position:absolute;left:6123;top:2036;width:23;height:2" coordorigin="6123,2036" coordsize="23,2">
              <v:shape style="position:absolute;left:6123;top:2036;width:23;height:2" coordorigin="6123,2036" coordsize="23,0" path="m6123,2036l6145,2036e" filled="false" stroked="true" strokeweight="1.175068pt" strokecolor="#367097">
                <v:path arrowok="t"/>
              </v:shape>
            </v:group>
            <v:group style="position:absolute;left:6168;top:2036;width:23;height:2" coordorigin="6168,2036" coordsize="23,2">
              <v:shape style="position:absolute;left:6168;top:2036;width:23;height:2" coordorigin="6168,2036" coordsize="23,0" path="m6168,2036l6190,2036e" filled="false" stroked="true" strokeweight="1.175068pt" strokecolor="#367097">
                <v:path arrowok="t"/>
              </v:shape>
            </v:group>
            <v:group style="position:absolute;left:6212;top:2036;width:23;height:2" coordorigin="6212,2036" coordsize="23,2">
              <v:shape style="position:absolute;left:6212;top:2036;width:23;height:2" coordorigin="6212,2036" coordsize="23,0" path="m6212,2036l6234,2036e" filled="false" stroked="true" strokeweight="1.175068pt" strokecolor="#367097">
                <v:path arrowok="t"/>
              </v:shape>
            </v:group>
            <v:group style="position:absolute;left:6257;top:2036;width:23;height:2" coordorigin="6257,2036" coordsize="23,2">
              <v:shape style="position:absolute;left:6257;top:2036;width:23;height:2" coordorigin="6257,2036" coordsize="23,0" path="m6257,2036l6279,2036e" filled="false" stroked="true" strokeweight="1.175068pt" strokecolor="#367097">
                <v:path arrowok="t"/>
              </v:shape>
            </v:group>
            <v:group style="position:absolute;left:6301;top:2036;width:23;height:2" coordorigin="6301,2036" coordsize="23,2">
              <v:shape style="position:absolute;left:6301;top:2036;width:23;height:2" coordorigin="6301,2036" coordsize="23,0" path="m6301,2036l6323,2036e" filled="false" stroked="true" strokeweight="1.175068pt" strokecolor="#367097">
                <v:path arrowok="t"/>
              </v:shape>
            </v:group>
            <v:group style="position:absolute;left:6346;top:2036;width:23;height:2" coordorigin="6346,2036" coordsize="23,2">
              <v:shape style="position:absolute;left:6346;top:2036;width:23;height:2" coordorigin="6346,2036" coordsize="23,0" path="m6346,2036l6368,2036e" filled="false" stroked="true" strokeweight="1.175068pt" strokecolor="#367097">
                <v:path arrowok="t"/>
              </v:shape>
            </v:group>
            <v:group style="position:absolute;left:6390;top:2036;width:23;height:2" coordorigin="6390,2036" coordsize="23,2">
              <v:shape style="position:absolute;left:6390;top:2036;width:23;height:2" coordorigin="6390,2036" coordsize="23,0" path="m6390,2036l6413,2036e" filled="false" stroked="true" strokeweight="1.175068pt" strokecolor="#367097">
                <v:path arrowok="t"/>
              </v:shape>
            </v:group>
            <v:group style="position:absolute;left:6435;top:2036;width:23;height:2" coordorigin="6435,2036" coordsize="23,2">
              <v:shape style="position:absolute;left:6435;top:2036;width:23;height:2" coordorigin="6435,2036" coordsize="23,0" path="m6435,2036l6457,2036e" filled="false" stroked="true" strokeweight="1.175068pt" strokecolor="#367097">
                <v:path arrowok="t"/>
              </v:shape>
            </v:group>
            <v:group style="position:absolute;left:6479;top:2036;width:23;height:2" coordorigin="6479,2036" coordsize="23,2">
              <v:shape style="position:absolute;left:6479;top:2036;width:23;height:2" coordorigin="6479,2036" coordsize="23,0" path="m6479,2036l6502,2036e" filled="false" stroked="true" strokeweight="1.175068pt" strokecolor="#367097">
                <v:path arrowok="t"/>
              </v:shape>
            </v:group>
            <v:group style="position:absolute;left:6524;top:2036;width:23;height:2" coordorigin="6524,2036" coordsize="23,2">
              <v:shape style="position:absolute;left:6524;top:2036;width:23;height:2" coordorigin="6524,2036" coordsize="23,0" path="m6524,2036l6546,2036e" filled="false" stroked="true" strokeweight="1.175068pt" strokecolor="#367097">
                <v:path arrowok="t"/>
              </v:shape>
            </v:group>
            <v:group style="position:absolute;left:6568;top:2036;width:23;height:2" coordorigin="6568,2036" coordsize="23,2">
              <v:shape style="position:absolute;left:6568;top:2036;width:23;height:2" coordorigin="6568,2036" coordsize="23,0" path="m6568,2036l6591,2036e" filled="false" stroked="true" strokeweight="1.175068pt" strokecolor="#367097">
                <v:path arrowok="t"/>
              </v:shape>
            </v:group>
            <v:group style="position:absolute;left:6613;top:2036;width:23;height:2" coordorigin="6613,2036" coordsize="23,2">
              <v:shape style="position:absolute;left:6613;top:2036;width:23;height:2" coordorigin="6613,2036" coordsize="23,0" path="m6613,2036l6635,2036e" filled="false" stroked="true" strokeweight="1.175068pt" strokecolor="#367097">
                <v:path arrowok="t"/>
              </v:shape>
            </v:group>
            <v:group style="position:absolute;left:6657;top:2036;width:23;height:2" coordorigin="6657,2036" coordsize="23,2">
              <v:shape style="position:absolute;left:6657;top:2036;width:23;height:2" coordorigin="6657,2036" coordsize="23,0" path="m6657,2036l6680,2036e" filled="false" stroked="true" strokeweight="1.175068pt" strokecolor="#367097">
                <v:path arrowok="t"/>
              </v:shape>
            </v:group>
            <v:group style="position:absolute;left:6702;top:2036;width:23;height:2" coordorigin="6702,2036" coordsize="23,2">
              <v:shape style="position:absolute;left:6702;top:2036;width:23;height:2" coordorigin="6702,2036" coordsize="23,0" path="m6702,2036l6724,2036e" filled="false" stroked="true" strokeweight="1.175068pt" strokecolor="#367097">
                <v:path arrowok="t"/>
              </v:shape>
            </v:group>
            <v:group style="position:absolute;left:6746;top:2036;width:23;height:2" coordorigin="6746,2036" coordsize="23,2">
              <v:shape style="position:absolute;left:6746;top:2036;width:23;height:2" coordorigin="6746,2036" coordsize="23,0" path="m6746,2036l6769,2036e" filled="false" stroked="true" strokeweight="1.175068pt" strokecolor="#367097">
                <v:path arrowok="t"/>
              </v:shape>
            </v:group>
            <v:group style="position:absolute;left:6791;top:2036;width:23;height:2" coordorigin="6791,2036" coordsize="23,2">
              <v:shape style="position:absolute;left:6791;top:2036;width:23;height:2" coordorigin="6791,2036" coordsize="23,0" path="m6791,2036l6813,2036e" filled="false" stroked="true" strokeweight="1.175068pt" strokecolor="#367097">
                <v:path arrowok="t"/>
              </v:shape>
            </v:group>
            <v:group style="position:absolute;left:6836;top:2036;width:23;height:2" coordorigin="6836,2036" coordsize="23,2">
              <v:shape style="position:absolute;left:6836;top:2036;width:23;height:2" coordorigin="6836,2036" coordsize="23,0" path="m6836,2036l6858,2036e" filled="false" stroked="true" strokeweight="1.175068pt" strokecolor="#367097">
                <v:path arrowok="t"/>
              </v:shape>
            </v:group>
            <v:group style="position:absolute;left:6880;top:2036;width:23;height:2" coordorigin="6880,2036" coordsize="23,2">
              <v:shape style="position:absolute;left:6880;top:2036;width:23;height:2" coordorigin="6880,2036" coordsize="23,0" path="m6880,2036l6902,2036e" filled="false" stroked="true" strokeweight="1.175068pt" strokecolor="#367097">
                <v:path arrowok="t"/>
              </v:shape>
            </v:group>
            <v:group style="position:absolute;left:6925;top:2036;width:23;height:2" coordorigin="6925,2036" coordsize="23,2">
              <v:shape style="position:absolute;left:6925;top:2036;width:23;height:2" coordorigin="6925,2036" coordsize="23,0" path="m6925,2036l6947,2036e" filled="false" stroked="true" strokeweight="1.175068pt" strokecolor="#367097">
                <v:path arrowok="t"/>
              </v:shape>
            </v:group>
            <v:group style="position:absolute;left:6969;top:2036;width:23;height:2" coordorigin="6969,2036" coordsize="23,2">
              <v:shape style="position:absolute;left:6969;top:2036;width:23;height:2" coordorigin="6969,2036" coordsize="23,0" path="m6969,2036l6991,2036e" filled="false" stroked="true" strokeweight="1.175068pt" strokecolor="#367097">
                <v:path arrowok="t"/>
              </v:shape>
            </v:group>
            <v:group style="position:absolute;left:7014;top:2036;width:23;height:2" coordorigin="7014,2036" coordsize="23,2">
              <v:shape style="position:absolute;left:7014;top:2036;width:23;height:2" coordorigin="7014,2036" coordsize="23,0" path="m7014,2036l7036,2036e" filled="false" stroked="true" strokeweight="1.175068pt" strokecolor="#367097">
                <v:path arrowok="t"/>
              </v:shape>
            </v:group>
            <v:group style="position:absolute;left:7058;top:2036;width:23;height:2" coordorigin="7058,2036" coordsize="23,2">
              <v:shape style="position:absolute;left:7058;top:2036;width:23;height:2" coordorigin="7058,2036" coordsize="23,0" path="m7058,2036l7080,2036e" filled="false" stroked="true" strokeweight="1.175068pt" strokecolor="#367097">
                <v:path arrowok="t"/>
              </v:shape>
            </v:group>
            <v:group style="position:absolute;left:7103;top:2036;width:23;height:2" coordorigin="7103,2036" coordsize="23,2">
              <v:shape style="position:absolute;left:7103;top:2036;width:23;height:2" coordorigin="7103,2036" coordsize="23,0" path="m7103,2036l7125,2036e" filled="false" stroked="true" strokeweight="1.175068pt" strokecolor="#367097">
                <v:path arrowok="t"/>
              </v:shape>
            </v:group>
            <v:group style="position:absolute;left:7147;top:2036;width:23;height:2" coordorigin="7147,2036" coordsize="23,2">
              <v:shape style="position:absolute;left:7147;top:2036;width:23;height:2" coordorigin="7147,2036" coordsize="23,0" path="m7147,2036l7169,2036e" filled="false" stroked="true" strokeweight="1.175068pt" strokecolor="#367097">
                <v:path arrowok="t"/>
              </v:shape>
            </v:group>
            <v:group style="position:absolute;left:7192;top:2036;width:23;height:2" coordorigin="7192,2036" coordsize="23,2">
              <v:shape style="position:absolute;left:7192;top:2036;width:23;height:2" coordorigin="7192,2036" coordsize="23,0" path="m7192,2036l7214,2036e" filled="false" stroked="true" strokeweight="1.175068pt" strokecolor="#367097">
                <v:path arrowok="t"/>
              </v:shape>
            </v:group>
            <v:group style="position:absolute;left:7236;top:2036;width:23;height:2" coordorigin="7236,2036" coordsize="23,2">
              <v:shape style="position:absolute;left:7236;top:2036;width:23;height:2" coordorigin="7236,2036" coordsize="23,0" path="m7236,2036l7259,2036e" filled="false" stroked="true" strokeweight="1.175068pt" strokecolor="#367097">
                <v:path arrowok="t"/>
              </v:shape>
            </v:group>
            <v:group style="position:absolute;left:7281;top:2036;width:23;height:2" coordorigin="7281,2036" coordsize="23,2">
              <v:shape style="position:absolute;left:7281;top:2036;width:23;height:2" coordorigin="7281,2036" coordsize="23,0" path="m7281,2036l7303,2036e" filled="false" stroked="true" strokeweight="1.175068pt" strokecolor="#367097">
                <v:path arrowok="t"/>
              </v:shape>
            </v:group>
            <v:group style="position:absolute;left:7325;top:2036;width:23;height:2" coordorigin="7325,2036" coordsize="23,2">
              <v:shape style="position:absolute;left:7325;top:2036;width:23;height:2" coordorigin="7325,2036" coordsize="23,0" path="m7325,2036l7348,2036e" filled="false" stroked="true" strokeweight="1.175068pt" strokecolor="#367097">
                <v:path arrowok="t"/>
              </v:shape>
            </v:group>
            <v:group style="position:absolute;left:7370;top:2036;width:23;height:2" coordorigin="7370,2036" coordsize="23,2">
              <v:shape style="position:absolute;left:7370;top:2036;width:23;height:2" coordorigin="7370,2036" coordsize="23,0" path="m7370,2036l7392,2036e" filled="false" stroked="true" strokeweight="1.175068pt" strokecolor="#367097">
                <v:path arrowok="t"/>
              </v:shape>
            </v:group>
            <v:group style="position:absolute;left:7414;top:2036;width:23;height:2" coordorigin="7414,2036" coordsize="23,2">
              <v:shape style="position:absolute;left:7414;top:2036;width:23;height:2" coordorigin="7414,2036" coordsize="23,0" path="m7414,2036l7437,2036e" filled="false" stroked="true" strokeweight="1.175068pt" strokecolor="#367097">
                <v:path arrowok="t"/>
              </v:shape>
            </v:group>
            <v:group style="position:absolute;left:7459;top:2036;width:23;height:2" coordorigin="7459,2036" coordsize="23,2">
              <v:shape style="position:absolute;left:7459;top:2036;width:23;height:2" coordorigin="7459,2036" coordsize="23,0" path="m7459,2036l7481,2036e" filled="false" stroked="true" strokeweight="1.175068pt" strokecolor="#367097">
                <v:path arrowok="t"/>
              </v:shape>
            </v:group>
            <v:group style="position:absolute;left:7503;top:2036;width:23;height:2" coordorigin="7503,2036" coordsize="23,2">
              <v:shape style="position:absolute;left:7503;top:2036;width:23;height:2" coordorigin="7503,2036" coordsize="23,0" path="m7503,2036l7526,2036e" filled="false" stroked="true" strokeweight="1.175068pt" strokecolor="#367097">
                <v:path arrowok="t"/>
              </v:shape>
            </v:group>
            <v:group style="position:absolute;left:7548;top:2036;width:23;height:2" coordorigin="7548,2036" coordsize="23,2">
              <v:shape style="position:absolute;left:7548;top:2036;width:23;height:2" coordorigin="7548,2036" coordsize="23,0" path="m7548,2036l7570,2036e" filled="false" stroked="true" strokeweight="1.175068pt" strokecolor="#367097">
                <v:path arrowok="t"/>
              </v:shape>
            </v:group>
            <v:group style="position:absolute;left:7592;top:2036;width:23;height:2" coordorigin="7592,2036" coordsize="23,2">
              <v:shape style="position:absolute;left:7592;top:2036;width:23;height:2" coordorigin="7592,2036" coordsize="23,0" path="m7592,2036l7615,2036e" filled="false" stroked="true" strokeweight="1.175068pt" strokecolor="#367097">
                <v:path arrowok="t"/>
              </v:shape>
            </v:group>
            <v:group style="position:absolute;left:7637;top:2036;width:23;height:2" coordorigin="7637,2036" coordsize="23,2">
              <v:shape style="position:absolute;left:7637;top:2036;width:23;height:2" coordorigin="7637,2036" coordsize="23,0" path="m7637,2036l7659,2036e" filled="false" stroked="true" strokeweight="1.175068pt" strokecolor="#367097">
                <v:path arrowok="t"/>
              </v:shape>
            </v:group>
            <v:group style="position:absolute;left:7682;top:2036;width:23;height:2" coordorigin="7682,2036" coordsize="23,2">
              <v:shape style="position:absolute;left:7682;top:2036;width:23;height:2" coordorigin="7682,2036" coordsize="23,0" path="m7682,2036l7704,2036e" filled="false" stroked="true" strokeweight="1.175068pt" strokecolor="#367097">
                <v:path arrowok="t"/>
              </v:shape>
            </v:group>
            <v:group style="position:absolute;left:7726;top:2036;width:23;height:2" coordorigin="7726,2036" coordsize="23,2">
              <v:shape style="position:absolute;left:7726;top:2036;width:23;height:2" coordorigin="7726,2036" coordsize="23,0" path="m7726,2036l7748,2036e" filled="false" stroked="true" strokeweight="1.175068pt" strokecolor="#367097">
                <v:path arrowok="t"/>
              </v:shape>
            </v:group>
            <v:group style="position:absolute;left:7771;top:2036;width:23;height:2" coordorigin="7771,2036" coordsize="23,2">
              <v:shape style="position:absolute;left:7771;top:2036;width:23;height:2" coordorigin="7771,2036" coordsize="23,0" path="m7771,2036l7793,2036e" filled="false" stroked="true" strokeweight="1.175068pt" strokecolor="#367097">
                <v:path arrowok="t"/>
              </v:shape>
            </v:group>
            <v:group style="position:absolute;left:7815;top:2036;width:23;height:2" coordorigin="7815,2036" coordsize="23,2">
              <v:shape style="position:absolute;left:7815;top:2036;width:23;height:2" coordorigin="7815,2036" coordsize="23,0" path="m7815,2036l7837,2036e" filled="false" stroked="true" strokeweight="1.175068pt" strokecolor="#367097">
                <v:path arrowok="t"/>
              </v:shape>
            </v:group>
            <v:group style="position:absolute;left:7860;top:2036;width:23;height:2" coordorigin="7860,2036" coordsize="23,2">
              <v:shape style="position:absolute;left:7860;top:2036;width:23;height:2" coordorigin="7860,2036" coordsize="23,0" path="m7860,2036l7882,2036e" filled="false" stroked="true" strokeweight="1.175068pt" strokecolor="#367097">
                <v:path arrowok="t"/>
              </v:shape>
            </v:group>
            <v:group style="position:absolute;left:7904;top:2036;width:23;height:2" coordorigin="7904,2036" coordsize="23,2">
              <v:shape style="position:absolute;left:7904;top:2036;width:23;height:2" coordorigin="7904,2036" coordsize="23,0" path="m7904,2036l7926,2036e" filled="false" stroked="true" strokeweight="1.175068pt" strokecolor="#367097">
                <v:path arrowok="t"/>
              </v:shape>
            </v:group>
            <v:group style="position:absolute;left:7949;top:2036;width:23;height:2" coordorigin="7949,2036" coordsize="23,2">
              <v:shape style="position:absolute;left:7949;top:2036;width:23;height:2" coordorigin="7949,2036" coordsize="23,0" path="m7949,2036l7971,2036e" filled="false" stroked="true" strokeweight="1.175068pt" strokecolor="#367097">
                <v:path arrowok="t"/>
              </v:shape>
            </v:group>
            <v:group style="position:absolute;left:7993;top:2036;width:23;height:2" coordorigin="7993,2036" coordsize="23,2">
              <v:shape style="position:absolute;left:7993;top:2036;width:23;height:2" coordorigin="7993,2036" coordsize="23,0" path="m7993,2036l8015,2036e" filled="false" stroked="true" strokeweight="1.175068pt" strokecolor="#367097">
                <v:path arrowok="t"/>
              </v:shape>
            </v:group>
            <v:group style="position:absolute;left:8038;top:2036;width:23;height:2" coordorigin="8038,2036" coordsize="23,2">
              <v:shape style="position:absolute;left:8038;top:2036;width:23;height:2" coordorigin="8038,2036" coordsize="23,0" path="m8038,2036l8060,2036e" filled="false" stroked="true" strokeweight="1.175068pt" strokecolor="#367097">
                <v:path arrowok="t"/>
              </v:shape>
            </v:group>
            <v:group style="position:absolute;left:8082;top:2036;width:23;height:2" coordorigin="8082,2036" coordsize="23,2">
              <v:shape style="position:absolute;left:8082;top:2036;width:23;height:2" coordorigin="8082,2036" coordsize="23,0" path="m8082,2036l8105,2036e" filled="false" stroked="true" strokeweight="1.175068pt" strokecolor="#367097">
                <v:path arrowok="t"/>
              </v:shape>
            </v:group>
            <v:group style="position:absolute;left:8127;top:2036;width:23;height:2" coordorigin="8127,2036" coordsize="23,2">
              <v:shape style="position:absolute;left:8127;top:2036;width:23;height:2" coordorigin="8127,2036" coordsize="23,0" path="m8127,2036l8149,2036e" filled="false" stroked="true" strokeweight="1.175068pt" strokecolor="#367097">
                <v:path arrowok="t"/>
              </v:shape>
            </v:group>
            <v:group style="position:absolute;left:8171;top:2036;width:23;height:2" coordorigin="8171,2036" coordsize="23,2">
              <v:shape style="position:absolute;left:8171;top:2036;width:23;height:2" coordorigin="8171,2036" coordsize="23,0" path="m8171,2036l8194,2036e" filled="false" stroked="true" strokeweight="1.175068pt" strokecolor="#367097">
                <v:path arrowok="t"/>
              </v:shape>
            </v:group>
            <v:group style="position:absolute;left:8216;top:2036;width:23;height:2" coordorigin="8216,2036" coordsize="23,2">
              <v:shape style="position:absolute;left:8216;top:2036;width:23;height:2" coordorigin="8216,2036" coordsize="23,0" path="m8216,2036l8238,2036e" filled="false" stroked="true" strokeweight="1.175068pt" strokecolor="#367097">
                <v:path arrowok="t"/>
              </v:shape>
            </v:group>
            <v:group style="position:absolute;left:8260;top:2036;width:23;height:2" coordorigin="8260,2036" coordsize="23,2">
              <v:shape style="position:absolute;left:8260;top:2036;width:23;height:2" coordorigin="8260,2036" coordsize="23,0" path="m8260,2036l8283,2036e" filled="false" stroked="true" strokeweight="1.175068pt" strokecolor="#367097">
                <v:path arrowok="t"/>
              </v:shape>
            </v:group>
            <v:group style="position:absolute;left:8305;top:2036;width:23;height:2" coordorigin="8305,2036" coordsize="23,2">
              <v:shape style="position:absolute;left:8305;top:2036;width:23;height:2" coordorigin="8305,2036" coordsize="23,0" path="m8305,2036l8327,2036e" filled="false" stroked="true" strokeweight="1.175068pt" strokecolor="#367097">
                <v:path arrowok="t"/>
              </v:shape>
            </v:group>
            <v:group style="position:absolute;left:8349;top:2036;width:23;height:2" coordorigin="8349,2036" coordsize="23,2">
              <v:shape style="position:absolute;left:8349;top:2036;width:23;height:2" coordorigin="8349,2036" coordsize="23,0" path="m8349,2036l8372,2036e" filled="false" stroked="true" strokeweight="1.175068pt" strokecolor="#367097">
                <v:path arrowok="t"/>
              </v:shape>
            </v:group>
            <v:group style="position:absolute;left:8394;top:2036;width:23;height:2" coordorigin="8394,2036" coordsize="23,2">
              <v:shape style="position:absolute;left:8394;top:2036;width:23;height:2" coordorigin="8394,2036" coordsize="23,0" path="m8394,2036l8416,2036e" filled="false" stroked="true" strokeweight="1.175068pt" strokecolor="#367097">
                <v:path arrowok="t"/>
              </v:shape>
            </v:group>
            <v:group style="position:absolute;left:8438;top:2036;width:23;height:2" coordorigin="8438,2036" coordsize="23,2">
              <v:shape style="position:absolute;left:8438;top:2036;width:23;height:2" coordorigin="8438,2036" coordsize="23,0" path="m8438,2036l8461,2036e" filled="false" stroked="true" strokeweight="1.175068pt" strokecolor="#367097">
                <v:path arrowok="t"/>
              </v:shape>
            </v:group>
            <v:group style="position:absolute;left:8483;top:2036;width:23;height:2" coordorigin="8483,2036" coordsize="23,2">
              <v:shape style="position:absolute;left:8483;top:2036;width:23;height:2" coordorigin="8483,2036" coordsize="23,0" path="m8483,2036l8505,2036e" filled="false" stroked="true" strokeweight="1.175068pt" strokecolor="#367097">
                <v:path arrowok="t"/>
              </v:shape>
            </v:group>
            <v:group style="position:absolute;left:8527;top:2036;width:23;height:2" coordorigin="8527,2036" coordsize="23,2">
              <v:shape style="position:absolute;left:8527;top:2036;width:23;height:2" coordorigin="8527,2036" coordsize="23,0" path="m8527,2036l8550,2036e" filled="false" stroked="true" strokeweight="1.175068pt" strokecolor="#367097">
                <v:path arrowok="t"/>
              </v:shape>
            </v:group>
            <v:group style="position:absolute;left:8572;top:2036;width:23;height:2" coordorigin="8572,2036" coordsize="23,2">
              <v:shape style="position:absolute;left:8572;top:2036;width:23;height:2" coordorigin="8572,2036" coordsize="23,0" path="m8572,2036l8594,2036e" filled="false" stroked="true" strokeweight="1.175068pt" strokecolor="#367097">
                <v:path arrowok="t"/>
              </v:shape>
            </v:group>
            <v:group style="position:absolute;left:8617;top:2036;width:23;height:2" coordorigin="8617,2036" coordsize="23,2">
              <v:shape style="position:absolute;left:8617;top:2036;width:23;height:2" coordorigin="8617,2036" coordsize="23,0" path="m8617,2036l8639,2036e" filled="false" stroked="true" strokeweight="1.175068pt" strokecolor="#367097">
                <v:path arrowok="t"/>
              </v:shape>
            </v:group>
            <v:group style="position:absolute;left:8661;top:2036;width:23;height:2" coordorigin="8661,2036" coordsize="23,2">
              <v:shape style="position:absolute;left:8661;top:2036;width:23;height:2" coordorigin="8661,2036" coordsize="23,0" path="m8661,2036l8683,2036e" filled="false" stroked="true" strokeweight="1.175068pt" strokecolor="#367097">
                <v:path arrowok="t"/>
              </v:shape>
            </v:group>
            <v:group style="position:absolute;left:8706;top:2036;width:23;height:2" coordorigin="8706,2036" coordsize="23,2">
              <v:shape style="position:absolute;left:8706;top:2036;width:23;height:2" coordorigin="8706,2036" coordsize="23,0" path="m8706,2036l8728,2036e" filled="false" stroked="true" strokeweight="1.175068pt" strokecolor="#367097">
                <v:path arrowok="t"/>
              </v:shape>
            </v:group>
            <v:group style="position:absolute;left:8750;top:2036;width:23;height:2" coordorigin="8750,2036" coordsize="23,2">
              <v:shape style="position:absolute;left:8750;top:2036;width:23;height:2" coordorigin="8750,2036" coordsize="23,0" path="m8750,2036l8772,2036e" filled="false" stroked="true" strokeweight="1.175068pt" strokecolor="#367097">
                <v:path arrowok="t"/>
              </v:shape>
            </v:group>
            <v:group style="position:absolute;left:8795;top:2036;width:23;height:2" coordorigin="8795,2036" coordsize="23,2">
              <v:shape style="position:absolute;left:8795;top:2036;width:23;height:2" coordorigin="8795,2036" coordsize="23,0" path="m8795,2036l8817,2036e" filled="false" stroked="true" strokeweight="1.175068pt" strokecolor="#367097">
                <v:path arrowok="t"/>
              </v:shape>
            </v:group>
            <v:group style="position:absolute;left:8839;top:2036;width:23;height:2" coordorigin="8839,2036" coordsize="23,2">
              <v:shape style="position:absolute;left:8839;top:2036;width:23;height:2" coordorigin="8839,2036" coordsize="23,0" path="m8839,2036l8861,2036e" filled="false" stroked="true" strokeweight="1.175068pt" strokecolor="#367097">
                <v:path arrowok="t"/>
              </v:shape>
            </v:group>
            <v:group style="position:absolute;left:8884;top:2036;width:23;height:2" coordorigin="8884,2036" coordsize="23,2">
              <v:shape style="position:absolute;left:8884;top:2036;width:23;height:2" coordorigin="8884,2036" coordsize="23,0" path="m8884,2036l8906,2036e" filled="false" stroked="true" strokeweight="1.175068pt" strokecolor="#367097">
                <v:path arrowok="t"/>
              </v:shape>
            </v:group>
            <v:group style="position:absolute;left:8928;top:2036;width:23;height:2" coordorigin="8928,2036" coordsize="23,2">
              <v:shape style="position:absolute;left:8928;top:2036;width:23;height:2" coordorigin="8928,2036" coordsize="23,0" path="m8928,2036l8950,2036e" filled="false" stroked="true" strokeweight="1.175068pt" strokecolor="#367097">
                <v:path arrowok="t"/>
              </v:shape>
            </v:group>
            <v:group style="position:absolute;left:8973;top:2036;width:23;height:2" coordorigin="8973,2036" coordsize="23,2">
              <v:shape style="position:absolute;left:8973;top:2036;width:23;height:2" coordorigin="8973,2036" coordsize="23,0" path="m8973,2036l8995,2036e" filled="false" stroked="true" strokeweight="1.175068pt" strokecolor="#367097">
                <v:path arrowok="t"/>
              </v:shape>
            </v:group>
            <v:group style="position:absolute;left:9017;top:2036;width:23;height:2" coordorigin="9017,2036" coordsize="23,2">
              <v:shape style="position:absolute;left:9017;top:2036;width:23;height:2" coordorigin="9017,2036" coordsize="23,0" path="m9017,2036l9040,2036e" filled="false" stroked="true" strokeweight="1.175068pt" strokecolor="#367097">
                <v:path arrowok="t"/>
              </v:shape>
            </v:group>
            <v:group style="position:absolute;left:9062;top:2036;width:23;height:2" coordorigin="9062,2036" coordsize="23,2">
              <v:shape style="position:absolute;left:9062;top:2036;width:23;height:2" coordorigin="9062,2036" coordsize="23,0" path="m9062,2036l9084,2036e" filled="false" stroked="true" strokeweight="1.175068pt" strokecolor="#367097">
                <v:path arrowok="t"/>
              </v:shape>
            </v:group>
            <v:group style="position:absolute;left:9106;top:2036;width:23;height:2" coordorigin="9106,2036" coordsize="23,2">
              <v:shape style="position:absolute;left:9106;top:2036;width:23;height:2" coordorigin="9106,2036" coordsize="23,0" path="m9106,2036l9129,2036e" filled="false" stroked="true" strokeweight="1.175068pt" strokecolor="#367097">
                <v:path arrowok="t"/>
              </v:shape>
            </v:group>
            <v:group style="position:absolute;left:9151;top:2036;width:23;height:2" coordorigin="9151,2036" coordsize="23,2">
              <v:shape style="position:absolute;left:9151;top:2036;width:23;height:2" coordorigin="9151,2036" coordsize="23,0" path="m9151,2036l9173,2036e" filled="false" stroked="true" strokeweight="1.175068pt" strokecolor="#367097">
                <v:path arrowok="t"/>
              </v:shape>
            </v:group>
            <v:group style="position:absolute;left:9195;top:2036;width:23;height:2" coordorigin="9195,2036" coordsize="23,2">
              <v:shape style="position:absolute;left:9195;top:2036;width:23;height:2" coordorigin="9195,2036" coordsize="23,0" path="m9195,2036l9218,2036e" filled="false" stroked="true" strokeweight="1.175068pt" strokecolor="#367097">
                <v:path arrowok="t"/>
              </v:shape>
            </v:group>
            <v:group style="position:absolute;left:9240;top:2036;width:23;height:2" coordorigin="9240,2036" coordsize="23,2">
              <v:shape style="position:absolute;left:9240;top:2036;width:23;height:2" coordorigin="9240,2036" coordsize="23,0" path="m9240,2036l9262,2036e" filled="false" stroked="true" strokeweight="1.175068pt" strokecolor="#367097">
                <v:path arrowok="t"/>
              </v:shape>
            </v:group>
            <v:group style="position:absolute;left:9284;top:2036;width:23;height:2" coordorigin="9284,2036" coordsize="23,2">
              <v:shape style="position:absolute;left:9284;top:2036;width:23;height:2" coordorigin="9284,2036" coordsize="23,0" path="m9284,2036l9307,2036e" filled="false" stroked="true" strokeweight="1.175068pt" strokecolor="#367097">
                <v:path arrowok="t"/>
              </v:shape>
            </v:group>
            <v:group style="position:absolute;left:9329;top:2036;width:23;height:2" coordorigin="9329,2036" coordsize="23,2">
              <v:shape style="position:absolute;left:9329;top:2036;width:23;height:2" coordorigin="9329,2036" coordsize="23,0" path="m9329,2036l9351,2036e" filled="false" stroked="true" strokeweight="1.175068pt" strokecolor="#367097">
                <v:path arrowok="t"/>
              </v:shape>
            </v:group>
            <v:group style="position:absolute;left:9373;top:2036;width:23;height:2" coordorigin="9373,2036" coordsize="23,2">
              <v:shape style="position:absolute;left:9373;top:2036;width:23;height:2" coordorigin="9373,2036" coordsize="23,0" path="m9373,2036l9396,2036e" filled="false" stroked="true" strokeweight="1.175068pt" strokecolor="#367097">
                <v:path arrowok="t"/>
              </v:shape>
            </v:group>
            <v:group style="position:absolute;left:9418;top:2036;width:23;height:2" coordorigin="9418,2036" coordsize="23,2">
              <v:shape style="position:absolute;left:9418;top:2036;width:23;height:2" coordorigin="9418,2036" coordsize="23,0" path="m9418,2036l9440,2036e" filled="false" stroked="true" strokeweight="1.175068pt" strokecolor="#367097">
                <v:path arrowok="t"/>
              </v:shape>
            </v:group>
            <v:group style="position:absolute;left:9463;top:2036;width:23;height:2" coordorigin="9463,2036" coordsize="23,2">
              <v:shape style="position:absolute;left:9463;top:2036;width:23;height:2" coordorigin="9463,2036" coordsize="23,0" path="m9463,2036l9485,2036e" filled="false" stroked="true" strokeweight="1.175068pt" strokecolor="#367097">
                <v:path arrowok="t"/>
              </v:shape>
            </v:group>
            <v:group style="position:absolute;left:9492;top:2051;width:23;height:2" coordorigin="9492,2051" coordsize="23,2">
              <v:shape style="position:absolute;left:9492;top:2051;width:23;height:2" coordorigin="9492,2051" coordsize="23,0" path="m9492,2051l9515,2051e" filled="false" stroked="true" strokeweight="1.175068pt" strokecolor="#367097">
                <v:path arrowok="t"/>
              </v:shape>
            </v:group>
            <v:group style="position:absolute;left:9492;top:2098;width:23;height:2" coordorigin="9492,2098" coordsize="23,2">
              <v:shape style="position:absolute;left:9492;top:2098;width:23;height:2" coordorigin="9492,2098" coordsize="23,0" path="m9492,2098l9515,2098e" filled="false" stroked="true" strokeweight="1.175068pt" strokecolor="#367097">
                <v:path arrowok="t"/>
              </v:shape>
            </v:group>
            <v:group style="position:absolute;left:9492;top:2145;width:23;height:2" coordorigin="9492,2145" coordsize="23,2">
              <v:shape style="position:absolute;left:9492;top:2145;width:23;height:2" coordorigin="9492,2145" coordsize="23,0" path="m9492,2145l9515,2145e" filled="false" stroked="true" strokeweight="1.175068pt" strokecolor="#367097">
                <v:path arrowok="t"/>
              </v:shape>
            </v:group>
            <v:group style="position:absolute;left:9492;top:2192;width:23;height:2" coordorigin="9492,2192" coordsize="23,2">
              <v:shape style="position:absolute;left:9492;top:2192;width:23;height:2" coordorigin="9492,2192" coordsize="23,0" path="m9492,2192l9515,2192e" filled="false" stroked="true" strokeweight="1.175068pt" strokecolor="#367097">
                <v:path arrowok="t"/>
              </v:shape>
            </v:group>
            <v:group style="position:absolute;left:9492;top:2239;width:23;height:2" coordorigin="9492,2239" coordsize="23,2">
              <v:shape style="position:absolute;left:9492;top:2239;width:23;height:2" coordorigin="9492,2239" coordsize="23,0" path="m9492,2239l9515,2239e" filled="false" stroked="true" strokeweight="1.175068pt" strokecolor="#367097">
                <v:path arrowok="t"/>
              </v:shape>
            </v:group>
            <v:group style="position:absolute;left:9492;top:2286;width:23;height:2" coordorigin="9492,2286" coordsize="23,2">
              <v:shape style="position:absolute;left:9492;top:2286;width:23;height:2" coordorigin="9492,2286" coordsize="23,0" path="m9492,2286l9515,2286e" filled="false" stroked="true" strokeweight="1.175068pt" strokecolor="#367097">
                <v:path arrowok="t"/>
              </v:shape>
            </v:group>
            <v:group style="position:absolute;left:9492;top:2333;width:23;height:2" coordorigin="9492,2333" coordsize="23,2">
              <v:shape style="position:absolute;left:9492;top:2333;width:23;height:2" coordorigin="9492,2333" coordsize="23,0" path="m9492,2333l9515,2333e" filled="false" stroked="true" strokeweight="1.175068pt" strokecolor="#367097">
                <v:path arrowok="t"/>
              </v:shape>
            </v:group>
            <v:group style="position:absolute;left:9492;top:2380;width:23;height:2" coordorigin="9492,2380" coordsize="23,2">
              <v:shape style="position:absolute;left:9492;top:2380;width:23;height:2" coordorigin="9492,2380" coordsize="23,0" path="m9492,2380l9515,2380e" filled="false" stroked="true" strokeweight="1.175068pt" strokecolor="#367097">
                <v:path arrowok="t"/>
              </v:shape>
            </v:group>
            <v:group style="position:absolute;left:9492;top:2427;width:23;height:2" coordorigin="9492,2427" coordsize="23,2">
              <v:shape style="position:absolute;left:9492;top:2427;width:23;height:2" coordorigin="9492,2427" coordsize="23,0" path="m9492,2427l9515,2427e" filled="false" stroked="true" strokeweight="1.175068pt" strokecolor="#367097">
                <v:path arrowok="t"/>
              </v:shape>
            </v:group>
            <v:group style="position:absolute;left:9492;top:2474;width:23;height:2" coordorigin="9492,2474" coordsize="23,2">
              <v:shape style="position:absolute;left:9492;top:2474;width:23;height:2" coordorigin="9492,2474" coordsize="23,0" path="m9492,2474l9515,2474e" filled="false" stroked="true" strokeweight="1.175068pt" strokecolor="#367097">
                <v:path arrowok="t"/>
              </v:shape>
            </v:group>
            <v:group style="position:absolute;left:9492;top:2521;width:23;height:2" coordorigin="9492,2521" coordsize="23,2">
              <v:shape style="position:absolute;left:9492;top:2521;width:23;height:2" coordorigin="9492,2521" coordsize="23,0" path="m9492,2521l9515,2521e" filled="false" stroked="true" strokeweight="1.175068pt" strokecolor="#367097">
                <v:path arrowok="t"/>
              </v:shape>
            </v:group>
            <v:group style="position:absolute;left:9492;top:2568;width:23;height:2" coordorigin="9492,2568" coordsize="23,2">
              <v:shape style="position:absolute;left:9492;top:2568;width:23;height:2" coordorigin="9492,2568" coordsize="23,0" path="m9492,2568l9515,2568e" filled="false" stroked="true" strokeweight="1.175068pt" strokecolor="#367097">
                <v:path arrowok="t"/>
              </v:shape>
            </v:group>
            <v:group style="position:absolute;left:9492;top:2615;width:23;height:2" coordorigin="9492,2615" coordsize="23,2">
              <v:shape style="position:absolute;left:9492;top:2615;width:23;height:2" coordorigin="9492,2615" coordsize="23,0" path="m9492,2615l9515,2615e" filled="false" stroked="true" strokeweight="1.175068pt" strokecolor="#367097">
                <v:path arrowok="t"/>
              </v:shape>
            </v:group>
            <v:group style="position:absolute;left:9492;top:2662;width:23;height:2" coordorigin="9492,2662" coordsize="23,2">
              <v:shape style="position:absolute;left:9492;top:2662;width:23;height:2" coordorigin="9492,2662" coordsize="23,0" path="m9492,2662l9515,2662e" filled="false" stroked="true" strokeweight="1.175068pt" strokecolor="#367097">
                <v:path arrowok="t"/>
              </v:shape>
            </v:group>
            <v:group style="position:absolute;left:9492;top:2709;width:23;height:2" coordorigin="9492,2709" coordsize="23,2">
              <v:shape style="position:absolute;left:9492;top:2709;width:23;height:2" coordorigin="9492,2709" coordsize="23,0" path="m9492,2709l9515,2709e" filled="false" stroked="true" strokeweight="1.175068pt" strokecolor="#367097">
                <v:path arrowok="t"/>
              </v:shape>
            </v:group>
            <v:group style="position:absolute;left:9492;top:2756;width:23;height:2" coordorigin="9492,2756" coordsize="23,2">
              <v:shape style="position:absolute;left:9492;top:2756;width:23;height:2" coordorigin="9492,2756" coordsize="23,0" path="m9492,2756l9515,2756e" filled="false" stroked="true" strokeweight="1.175068pt" strokecolor="#367097">
                <v:path arrowok="t"/>
              </v:shape>
            </v:group>
            <v:group style="position:absolute;left:9492;top:2803;width:23;height:2" coordorigin="9492,2803" coordsize="23,2">
              <v:shape style="position:absolute;left:9492;top:2803;width:23;height:2" coordorigin="9492,2803" coordsize="23,0" path="m9492,2803l9515,2803e" filled="false" stroked="true" strokeweight="1.175068pt" strokecolor="#367097">
                <v:path arrowok="t"/>
              </v:shape>
            </v:group>
            <v:group style="position:absolute;left:9492;top:2850;width:23;height:2" coordorigin="9492,2850" coordsize="23,2">
              <v:shape style="position:absolute;left:9492;top:2850;width:23;height:2" coordorigin="9492,2850" coordsize="23,0" path="m9492,2850l9515,2850e" filled="false" stroked="true" strokeweight="1.175068pt" strokecolor="#367097">
                <v:path arrowok="t"/>
              </v:shape>
            </v:group>
            <v:group style="position:absolute;left:9492;top:2897;width:23;height:2" coordorigin="9492,2897" coordsize="23,2">
              <v:shape style="position:absolute;left:9492;top:2897;width:23;height:2" coordorigin="9492,2897" coordsize="23,0" path="m9492,2897l9515,2897e" filled="false" stroked="true" strokeweight="1.175068pt" strokecolor="#367097">
                <v:path arrowok="t"/>
              </v:shape>
            </v:group>
            <v:group style="position:absolute;left:96;top:3745;width:405;height:1289" coordorigin="96,3745" coordsize="405,1289">
              <v:shape style="position:absolute;left:96;top:3745;width:405;height:1289" coordorigin="96,3745" coordsize="405,1289" path="m96,5034l500,5034,500,3745,96,3745,96,5034xe" filled="true" fillcolor="#367097" stroked="false">
                <v:path arrowok="t"/>
                <v:fill type="solid"/>
              </v:shape>
            </v:group>
            <v:group style="position:absolute;left:9493;top:5088;width:23;height:24" coordorigin="9493,5088" coordsize="23,24">
              <v:shape style="position:absolute;left:9493;top:5088;width:23;height:24" coordorigin="9493,5088" coordsize="23,24" path="m9493,5112l9516,5112,9516,5088,9493,5088,9493,5112xe" filled="true" fillcolor="#367097" stroked="false">
                <v:path arrowok="t"/>
                <v:fill type="solid"/>
              </v:shape>
            </v:group>
            <v:group style="position:absolute;left:9449;top:5100;width:23;height:2" coordorigin="9449,5100" coordsize="23,2">
              <v:shape style="position:absolute;left:9449;top:5100;width:23;height:2" coordorigin="9449,5100" coordsize="23,0" path="m9449,5100l9471,5100e" filled="false" stroked="true" strokeweight="1.175073pt" strokecolor="#367097">
                <v:path arrowok="t"/>
              </v:shape>
            </v:group>
            <v:group style="position:absolute;left:9404;top:5100;width:23;height:2" coordorigin="9404,5100" coordsize="23,2">
              <v:shape style="position:absolute;left:9404;top:5100;width:23;height:2" coordorigin="9404,5100" coordsize="23,0" path="m9404,5100l9427,5100e" filled="false" stroked="true" strokeweight="1.175073pt" strokecolor="#367097">
                <v:path arrowok="t"/>
              </v:shape>
            </v:group>
            <v:group style="position:absolute;left:9360;top:5100;width:23;height:2" coordorigin="9360,5100" coordsize="23,2">
              <v:shape style="position:absolute;left:9360;top:5100;width:23;height:2" coordorigin="9360,5100" coordsize="23,0" path="m9360,5100l9382,5100e" filled="false" stroked="true" strokeweight="1.175073pt" strokecolor="#367097">
                <v:path arrowok="t"/>
              </v:shape>
            </v:group>
            <v:group style="position:absolute;left:9315;top:5100;width:23;height:2" coordorigin="9315,5100" coordsize="23,2">
              <v:shape style="position:absolute;left:9315;top:5100;width:23;height:2" coordorigin="9315,5100" coordsize="23,0" path="m9315,5100l9338,5100e" filled="false" stroked="true" strokeweight="1.175073pt" strokecolor="#367097">
                <v:path arrowok="t"/>
              </v:shape>
            </v:group>
            <v:group style="position:absolute;left:9271;top:5100;width:23;height:2" coordorigin="9271,5100" coordsize="23,2">
              <v:shape style="position:absolute;left:9271;top:5100;width:23;height:2" coordorigin="9271,5100" coordsize="23,0" path="m9271,5100l9293,5100e" filled="false" stroked="true" strokeweight="1.175073pt" strokecolor="#367097">
                <v:path arrowok="t"/>
              </v:shape>
            </v:group>
            <v:group style="position:absolute;left:9226;top:5100;width:23;height:2" coordorigin="9226,5100" coordsize="23,2">
              <v:shape style="position:absolute;left:9226;top:5100;width:23;height:2" coordorigin="9226,5100" coordsize="23,0" path="m9226,5100l9248,5100e" filled="false" stroked="true" strokeweight="1.175073pt" strokecolor="#367097">
                <v:path arrowok="t"/>
              </v:shape>
            </v:group>
            <v:group style="position:absolute;left:9182;top:5100;width:23;height:2" coordorigin="9182,5100" coordsize="23,2">
              <v:shape style="position:absolute;left:9182;top:5100;width:23;height:2" coordorigin="9182,5100" coordsize="23,0" path="m9182,5100l9204,5100e" filled="false" stroked="true" strokeweight="1.175073pt" strokecolor="#367097">
                <v:path arrowok="t"/>
              </v:shape>
            </v:group>
            <v:group style="position:absolute;left:9137;top:5100;width:23;height:2" coordorigin="9137,5100" coordsize="23,2">
              <v:shape style="position:absolute;left:9137;top:5100;width:23;height:2" coordorigin="9137,5100" coordsize="23,0" path="m9137,5100l9159,5100e" filled="false" stroked="true" strokeweight="1.175073pt" strokecolor="#367097">
                <v:path arrowok="t"/>
              </v:shape>
            </v:group>
            <v:group style="position:absolute;left:9093;top:5100;width:23;height:2" coordorigin="9093,5100" coordsize="23,2">
              <v:shape style="position:absolute;left:9093;top:5100;width:23;height:2" coordorigin="9093,5100" coordsize="23,0" path="m9093,5100l9115,5100e" filled="false" stroked="true" strokeweight="1.175073pt" strokecolor="#367097">
                <v:path arrowok="t"/>
              </v:shape>
            </v:group>
            <v:group style="position:absolute;left:9048;top:5100;width:23;height:2" coordorigin="9048,5100" coordsize="23,2">
              <v:shape style="position:absolute;left:9048;top:5100;width:23;height:2" coordorigin="9048,5100" coordsize="23,0" path="m9048,5100l9070,5100e" filled="false" stroked="true" strokeweight="1.175073pt" strokecolor="#367097">
                <v:path arrowok="t"/>
              </v:shape>
            </v:group>
            <v:group style="position:absolute;left:9004;top:5100;width:23;height:2" coordorigin="9004,5100" coordsize="23,2">
              <v:shape style="position:absolute;left:9004;top:5100;width:23;height:2" coordorigin="9004,5100" coordsize="23,0" path="m9004,5100l9026,5100e" filled="false" stroked="true" strokeweight="1.175073pt" strokecolor="#367097">
                <v:path arrowok="t"/>
              </v:shape>
            </v:group>
            <v:group style="position:absolute;left:8959;top:5100;width:23;height:2" coordorigin="8959,5100" coordsize="23,2">
              <v:shape style="position:absolute;left:8959;top:5100;width:23;height:2" coordorigin="8959,5100" coordsize="23,0" path="m8959,5100l8981,5100e" filled="false" stroked="true" strokeweight="1.175073pt" strokecolor="#367097">
                <v:path arrowok="t"/>
              </v:shape>
            </v:group>
            <v:group style="position:absolute;left:8915;top:5100;width:23;height:2" coordorigin="8915,5100" coordsize="23,2">
              <v:shape style="position:absolute;left:8915;top:5100;width:23;height:2" coordorigin="8915,5100" coordsize="23,0" path="m8915,5100l8937,5100e" filled="false" stroked="true" strokeweight="1.175073pt" strokecolor="#367097">
                <v:path arrowok="t"/>
              </v:shape>
            </v:group>
            <v:group style="position:absolute;left:8870;top:5100;width:23;height:2" coordorigin="8870,5100" coordsize="23,2">
              <v:shape style="position:absolute;left:8870;top:5100;width:23;height:2" coordorigin="8870,5100" coordsize="23,0" path="m8870,5100l8892,5100e" filled="false" stroked="true" strokeweight="1.175073pt" strokecolor="#367097">
                <v:path arrowok="t"/>
              </v:shape>
            </v:group>
            <v:group style="position:absolute;left:8825;top:5100;width:23;height:2" coordorigin="8825,5100" coordsize="23,2">
              <v:shape style="position:absolute;left:8825;top:5100;width:23;height:2" coordorigin="8825,5100" coordsize="23,0" path="m8825,5100l8848,5100e" filled="false" stroked="true" strokeweight="1.175073pt" strokecolor="#367097">
                <v:path arrowok="t"/>
              </v:shape>
            </v:group>
            <v:group style="position:absolute;left:8781;top:5100;width:23;height:2" coordorigin="8781,5100" coordsize="23,2">
              <v:shape style="position:absolute;left:8781;top:5100;width:23;height:2" coordorigin="8781,5100" coordsize="23,0" path="m8781,5100l8803,5100e" filled="false" stroked="true" strokeweight="1.175073pt" strokecolor="#367097">
                <v:path arrowok="t"/>
              </v:shape>
            </v:group>
            <v:group style="position:absolute;left:8736;top:5100;width:23;height:2" coordorigin="8736,5100" coordsize="23,2">
              <v:shape style="position:absolute;left:8736;top:5100;width:23;height:2" coordorigin="8736,5100" coordsize="23,0" path="m8736,5100l8759,5100e" filled="false" stroked="true" strokeweight="1.175073pt" strokecolor="#367097">
                <v:path arrowok="t"/>
              </v:shape>
            </v:group>
            <v:group style="position:absolute;left:8692;top:5100;width:23;height:2" coordorigin="8692,5100" coordsize="23,2">
              <v:shape style="position:absolute;left:8692;top:5100;width:23;height:2" coordorigin="8692,5100" coordsize="23,0" path="m8692,5100l8714,5100e" filled="false" stroked="true" strokeweight="1.175073pt" strokecolor="#367097">
                <v:path arrowok="t"/>
              </v:shape>
            </v:group>
            <v:group style="position:absolute;left:8647;top:5100;width:23;height:2" coordorigin="8647,5100" coordsize="23,2">
              <v:shape style="position:absolute;left:8647;top:5100;width:23;height:2" coordorigin="8647,5100" coordsize="23,0" path="m8647,5100l8670,5100e" filled="false" stroked="true" strokeweight="1.175073pt" strokecolor="#367097">
                <v:path arrowok="t"/>
              </v:shape>
            </v:group>
            <v:group style="position:absolute;left:8603;top:5100;width:23;height:2" coordorigin="8603,5100" coordsize="23,2">
              <v:shape style="position:absolute;left:8603;top:5100;width:23;height:2" coordorigin="8603,5100" coordsize="23,0" path="m8603,5100l8625,5100e" filled="false" stroked="true" strokeweight="1.175073pt" strokecolor="#367097">
                <v:path arrowok="t"/>
              </v:shape>
            </v:group>
            <v:group style="position:absolute;left:8558;top:5100;width:23;height:2" coordorigin="8558,5100" coordsize="23,2">
              <v:shape style="position:absolute;left:8558;top:5100;width:23;height:2" coordorigin="8558,5100" coordsize="23,0" path="m8558,5100l8581,5100e" filled="false" stroked="true" strokeweight="1.175073pt" strokecolor="#367097">
                <v:path arrowok="t"/>
              </v:shape>
            </v:group>
            <v:group style="position:absolute;left:8514;top:5100;width:23;height:2" coordorigin="8514,5100" coordsize="23,2">
              <v:shape style="position:absolute;left:8514;top:5100;width:23;height:2" coordorigin="8514,5100" coordsize="23,0" path="m8514,5100l8536,5100e" filled="false" stroked="true" strokeweight="1.175073pt" strokecolor="#367097">
                <v:path arrowok="t"/>
              </v:shape>
            </v:group>
            <v:group style="position:absolute;left:8469;top:5100;width:23;height:2" coordorigin="8469,5100" coordsize="23,2">
              <v:shape style="position:absolute;left:8469;top:5100;width:23;height:2" coordorigin="8469,5100" coordsize="23,0" path="m8469,5100l8492,5100e" filled="false" stroked="true" strokeweight="1.175073pt" strokecolor="#367097">
                <v:path arrowok="t"/>
              </v:shape>
            </v:group>
            <v:group style="position:absolute;left:8425;top:5100;width:23;height:2" coordorigin="8425,5100" coordsize="23,2">
              <v:shape style="position:absolute;left:8425;top:5100;width:23;height:2" coordorigin="8425,5100" coordsize="23,0" path="m8425,5100l8447,5100e" filled="false" stroked="true" strokeweight="1.175073pt" strokecolor="#367097">
                <v:path arrowok="t"/>
              </v:shape>
            </v:group>
            <v:group style="position:absolute;left:8380;top:5100;width:23;height:2" coordorigin="8380,5100" coordsize="23,2">
              <v:shape style="position:absolute;left:8380;top:5100;width:23;height:2" coordorigin="8380,5100" coordsize="23,0" path="m8380,5100l8402,5100e" filled="false" stroked="true" strokeweight="1.175073pt" strokecolor="#367097">
                <v:path arrowok="t"/>
              </v:shape>
            </v:group>
            <v:group style="position:absolute;left:8336;top:5100;width:23;height:2" coordorigin="8336,5100" coordsize="23,2">
              <v:shape style="position:absolute;left:8336;top:5100;width:23;height:2" coordorigin="8336,5100" coordsize="23,0" path="m8336,5100l8358,5100e" filled="false" stroked="true" strokeweight="1.175073pt" strokecolor="#367097">
                <v:path arrowok="t"/>
              </v:shape>
            </v:group>
            <v:group style="position:absolute;left:8291;top:5100;width:23;height:2" coordorigin="8291,5100" coordsize="23,2">
              <v:shape style="position:absolute;left:8291;top:5100;width:23;height:2" coordorigin="8291,5100" coordsize="23,0" path="m8291,5100l8313,5100e" filled="false" stroked="true" strokeweight="1.175073pt" strokecolor="#367097">
                <v:path arrowok="t"/>
              </v:shape>
            </v:group>
            <v:group style="position:absolute;left:8247;top:5100;width:23;height:2" coordorigin="8247,5100" coordsize="23,2">
              <v:shape style="position:absolute;left:8247;top:5100;width:23;height:2" coordorigin="8247,5100" coordsize="23,0" path="m8247,5100l8269,5100e" filled="false" stroked="true" strokeweight="1.175073pt" strokecolor="#367097">
                <v:path arrowok="t"/>
              </v:shape>
            </v:group>
            <v:group style="position:absolute;left:8202;top:5100;width:23;height:2" coordorigin="8202,5100" coordsize="23,2">
              <v:shape style="position:absolute;left:8202;top:5100;width:23;height:2" coordorigin="8202,5100" coordsize="23,0" path="m8202,5100l8224,5100e" filled="false" stroked="true" strokeweight="1.175073pt" strokecolor="#367097">
                <v:path arrowok="t"/>
              </v:shape>
            </v:group>
            <v:group style="position:absolute;left:8158;top:5100;width:23;height:2" coordorigin="8158,5100" coordsize="23,2">
              <v:shape style="position:absolute;left:8158;top:5100;width:23;height:2" coordorigin="8158,5100" coordsize="23,0" path="m8158,5100l8180,5100e" filled="false" stroked="true" strokeweight="1.175073pt" strokecolor="#367097">
                <v:path arrowok="t"/>
              </v:shape>
            </v:group>
            <v:group style="position:absolute;left:8113;top:5100;width:23;height:2" coordorigin="8113,5100" coordsize="23,2">
              <v:shape style="position:absolute;left:8113;top:5100;width:23;height:2" coordorigin="8113,5100" coordsize="23,0" path="m8113,5100l8135,5100e" filled="false" stroked="true" strokeweight="1.175073pt" strokecolor="#367097">
                <v:path arrowok="t"/>
              </v:shape>
            </v:group>
            <v:group style="position:absolute;left:8069;top:5100;width:23;height:2" coordorigin="8069,5100" coordsize="23,2">
              <v:shape style="position:absolute;left:8069;top:5100;width:23;height:2" coordorigin="8069,5100" coordsize="23,0" path="m8069,5100l8091,5100e" filled="false" stroked="true" strokeweight="1.175073pt" strokecolor="#367097">
                <v:path arrowok="t"/>
              </v:shape>
            </v:group>
            <v:group style="position:absolute;left:8024;top:5100;width:23;height:2" coordorigin="8024,5100" coordsize="23,2">
              <v:shape style="position:absolute;left:8024;top:5100;width:23;height:2" coordorigin="8024,5100" coordsize="23,0" path="m8024,5100l8046,5100e" filled="false" stroked="true" strokeweight="1.175073pt" strokecolor="#367097">
                <v:path arrowok="t"/>
              </v:shape>
            </v:group>
            <v:group style="position:absolute;left:7979;top:5100;width:23;height:2" coordorigin="7979,5100" coordsize="23,2">
              <v:shape style="position:absolute;left:7979;top:5100;width:23;height:2" coordorigin="7979,5100" coordsize="23,0" path="m7979,5100l8002,5100e" filled="false" stroked="true" strokeweight="1.175073pt" strokecolor="#367097">
                <v:path arrowok="t"/>
              </v:shape>
            </v:group>
            <v:group style="position:absolute;left:7935;top:5100;width:23;height:2" coordorigin="7935,5100" coordsize="23,2">
              <v:shape style="position:absolute;left:7935;top:5100;width:23;height:2" coordorigin="7935,5100" coordsize="23,0" path="m7935,5100l7957,5100e" filled="false" stroked="true" strokeweight="1.175073pt" strokecolor="#367097">
                <v:path arrowok="t"/>
              </v:shape>
            </v:group>
            <v:group style="position:absolute;left:7890;top:5100;width:23;height:2" coordorigin="7890,5100" coordsize="23,2">
              <v:shape style="position:absolute;left:7890;top:5100;width:23;height:2" coordorigin="7890,5100" coordsize="23,0" path="m7890,5100l7913,5100e" filled="false" stroked="true" strokeweight="1.175073pt" strokecolor="#367097">
                <v:path arrowok="t"/>
              </v:shape>
            </v:group>
            <v:group style="position:absolute;left:7846;top:5100;width:23;height:2" coordorigin="7846,5100" coordsize="23,2">
              <v:shape style="position:absolute;left:7846;top:5100;width:23;height:2" coordorigin="7846,5100" coordsize="23,0" path="m7846,5100l7868,5100e" filled="false" stroked="true" strokeweight="1.175073pt" strokecolor="#367097">
                <v:path arrowok="t"/>
              </v:shape>
            </v:group>
            <v:group style="position:absolute;left:7801;top:5100;width:23;height:2" coordorigin="7801,5100" coordsize="23,2">
              <v:shape style="position:absolute;left:7801;top:5100;width:23;height:2" coordorigin="7801,5100" coordsize="23,0" path="m7801,5100l7824,5100e" filled="false" stroked="true" strokeweight="1.175073pt" strokecolor="#367097">
                <v:path arrowok="t"/>
              </v:shape>
            </v:group>
            <v:group style="position:absolute;left:7757;top:5100;width:23;height:2" coordorigin="7757,5100" coordsize="23,2">
              <v:shape style="position:absolute;left:7757;top:5100;width:23;height:2" coordorigin="7757,5100" coordsize="23,0" path="m7757,5100l7779,5100e" filled="false" stroked="true" strokeweight="1.175073pt" strokecolor="#367097">
                <v:path arrowok="t"/>
              </v:shape>
            </v:group>
            <v:group style="position:absolute;left:7712;top:5100;width:23;height:2" coordorigin="7712,5100" coordsize="23,2">
              <v:shape style="position:absolute;left:7712;top:5100;width:23;height:2" coordorigin="7712,5100" coordsize="23,0" path="m7712,5100l7735,5100e" filled="false" stroked="true" strokeweight="1.175073pt" strokecolor="#367097">
                <v:path arrowok="t"/>
              </v:shape>
            </v:group>
            <v:group style="position:absolute;left:7668;top:5100;width:23;height:2" coordorigin="7668,5100" coordsize="23,2">
              <v:shape style="position:absolute;left:7668;top:5100;width:23;height:2" coordorigin="7668,5100" coordsize="23,0" path="m7668,5100l7690,5100e" filled="false" stroked="true" strokeweight="1.175073pt" strokecolor="#367097">
                <v:path arrowok="t"/>
              </v:shape>
            </v:group>
            <v:group style="position:absolute;left:7623;top:5100;width:23;height:2" coordorigin="7623,5100" coordsize="23,2">
              <v:shape style="position:absolute;left:7623;top:5100;width:23;height:2" coordorigin="7623,5100" coordsize="23,0" path="m7623,5100l7646,5100e" filled="false" stroked="true" strokeweight="1.175073pt" strokecolor="#367097">
                <v:path arrowok="t"/>
              </v:shape>
            </v:group>
            <v:group style="position:absolute;left:7579;top:5100;width:23;height:2" coordorigin="7579,5100" coordsize="23,2">
              <v:shape style="position:absolute;left:7579;top:5100;width:23;height:2" coordorigin="7579,5100" coordsize="23,0" path="m7579,5100l7601,5100e" filled="false" stroked="true" strokeweight="1.175073pt" strokecolor="#367097">
                <v:path arrowok="t"/>
              </v:shape>
            </v:group>
            <v:group style="position:absolute;left:7534;top:5100;width:23;height:2" coordorigin="7534,5100" coordsize="23,2">
              <v:shape style="position:absolute;left:7534;top:5100;width:23;height:2" coordorigin="7534,5100" coordsize="23,0" path="m7534,5100l7556,5100e" filled="false" stroked="true" strokeweight="1.175073pt" strokecolor="#367097">
                <v:path arrowok="t"/>
              </v:shape>
            </v:group>
            <v:group style="position:absolute;left:7490;top:5100;width:23;height:2" coordorigin="7490,5100" coordsize="23,2">
              <v:shape style="position:absolute;left:7490;top:5100;width:23;height:2" coordorigin="7490,5100" coordsize="23,0" path="m7490,5100l7512,5100e" filled="false" stroked="true" strokeweight="1.175073pt" strokecolor="#367097">
                <v:path arrowok="t"/>
              </v:shape>
            </v:group>
            <v:group style="position:absolute;left:7445;top:5100;width:23;height:2" coordorigin="7445,5100" coordsize="23,2">
              <v:shape style="position:absolute;left:7445;top:5100;width:23;height:2" coordorigin="7445,5100" coordsize="23,0" path="m7445,5100l7467,5100e" filled="false" stroked="true" strokeweight="1.175073pt" strokecolor="#367097">
                <v:path arrowok="t"/>
              </v:shape>
            </v:group>
            <v:group style="position:absolute;left:7401;top:5100;width:23;height:2" coordorigin="7401,5100" coordsize="23,2">
              <v:shape style="position:absolute;left:7401;top:5100;width:23;height:2" coordorigin="7401,5100" coordsize="23,0" path="m7401,5100l7423,5100e" filled="false" stroked="true" strokeweight="1.175073pt" strokecolor="#367097">
                <v:path arrowok="t"/>
              </v:shape>
            </v:group>
            <v:group style="position:absolute;left:7356;top:5100;width:23;height:2" coordorigin="7356,5100" coordsize="23,2">
              <v:shape style="position:absolute;left:7356;top:5100;width:23;height:2" coordorigin="7356,5100" coordsize="23,0" path="m7356,5100l7378,5100e" filled="false" stroked="true" strokeweight="1.175073pt" strokecolor="#367097">
                <v:path arrowok="t"/>
              </v:shape>
            </v:group>
            <v:group style="position:absolute;left:7312;top:5100;width:23;height:2" coordorigin="7312,5100" coordsize="23,2">
              <v:shape style="position:absolute;left:7312;top:5100;width:23;height:2" coordorigin="7312,5100" coordsize="23,0" path="m7312,5100l7334,5100e" filled="false" stroked="true" strokeweight="1.175073pt" strokecolor="#367097">
                <v:path arrowok="t"/>
              </v:shape>
            </v:group>
            <v:group style="position:absolute;left:7267;top:5100;width:23;height:2" coordorigin="7267,5100" coordsize="23,2">
              <v:shape style="position:absolute;left:7267;top:5100;width:23;height:2" coordorigin="7267,5100" coordsize="23,0" path="m7267,5100l7289,5100e" filled="false" stroked="true" strokeweight="1.175073pt" strokecolor="#367097">
                <v:path arrowok="t"/>
              </v:shape>
            </v:group>
            <v:group style="position:absolute;left:7223;top:5100;width:23;height:2" coordorigin="7223,5100" coordsize="23,2">
              <v:shape style="position:absolute;left:7223;top:5100;width:23;height:2" coordorigin="7223,5100" coordsize="23,0" path="m7223,5100l7245,5100e" filled="false" stroked="true" strokeweight="1.175073pt" strokecolor="#367097">
                <v:path arrowok="t"/>
              </v:shape>
            </v:group>
            <v:group style="position:absolute;left:7178;top:5100;width:23;height:2" coordorigin="7178,5100" coordsize="23,2">
              <v:shape style="position:absolute;left:7178;top:5100;width:23;height:2" coordorigin="7178,5100" coordsize="23,0" path="m7178,5100l7200,5100e" filled="false" stroked="true" strokeweight="1.175073pt" strokecolor="#367097">
                <v:path arrowok="t"/>
              </v:shape>
            </v:group>
            <v:group style="position:absolute;left:7134;top:5100;width:23;height:2" coordorigin="7134,5100" coordsize="23,2">
              <v:shape style="position:absolute;left:7134;top:5100;width:23;height:2" coordorigin="7134,5100" coordsize="23,0" path="m7134,5100l7156,5100e" filled="false" stroked="true" strokeweight="1.175073pt" strokecolor="#367097">
                <v:path arrowok="t"/>
              </v:shape>
            </v:group>
            <v:group style="position:absolute;left:7089;top:5100;width:23;height:2" coordorigin="7089,5100" coordsize="23,2">
              <v:shape style="position:absolute;left:7089;top:5100;width:23;height:2" coordorigin="7089,5100" coordsize="23,0" path="m7089,5100l7111,5100e" filled="false" stroked="true" strokeweight="1.175073pt" strokecolor="#367097">
                <v:path arrowok="t"/>
              </v:shape>
            </v:group>
            <v:group style="position:absolute;left:7044;top:5100;width:23;height:2" coordorigin="7044,5100" coordsize="23,2">
              <v:shape style="position:absolute;left:7044;top:5100;width:23;height:2" coordorigin="7044,5100" coordsize="23,0" path="m7044,5100l7067,5100e" filled="false" stroked="true" strokeweight="1.175073pt" strokecolor="#367097">
                <v:path arrowok="t"/>
              </v:shape>
            </v:group>
            <v:group style="position:absolute;left:7000;top:5100;width:23;height:2" coordorigin="7000,5100" coordsize="23,2">
              <v:shape style="position:absolute;left:7000;top:5100;width:23;height:2" coordorigin="7000,5100" coordsize="23,0" path="m7000,5100l7022,5100e" filled="false" stroked="true" strokeweight="1.175073pt" strokecolor="#367097">
                <v:path arrowok="t"/>
              </v:shape>
            </v:group>
            <v:group style="position:absolute;left:6955;top:5100;width:23;height:2" coordorigin="6955,5100" coordsize="23,2">
              <v:shape style="position:absolute;left:6955;top:5100;width:23;height:2" coordorigin="6955,5100" coordsize="23,0" path="m6955,5100l6978,5100e" filled="false" stroked="true" strokeweight="1.175073pt" strokecolor="#367097">
                <v:path arrowok="t"/>
              </v:shape>
            </v:group>
            <v:group style="position:absolute;left:6911;top:5100;width:23;height:2" coordorigin="6911,5100" coordsize="23,2">
              <v:shape style="position:absolute;left:6911;top:5100;width:23;height:2" coordorigin="6911,5100" coordsize="23,0" path="m6911,5100l6933,5100e" filled="false" stroked="true" strokeweight="1.175073pt" strokecolor="#367097">
                <v:path arrowok="t"/>
              </v:shape>
            </v:group>
            <v:group style="position:absolute;left:6866;top:5100;width:23;height:2" coordorigin="6866,5100" coordsize="23,2">
              <v:shape style="position:absolute;left:6866;top:5100;width:23;height:2" coordorigin="6866,5100" coordsize="23,0" path="m6866,5100l6889,5100e" filled="false" stroked="true" strokeweight="1.175073pt" strokecolor="#367097">
                <v:path arrowok="t"/>
              </v:shape>
            </v:group>
            <v:group style="position:absolute;left:6822;top:5100;width:23;height:2" coordorigin="6822,5100" coordsize="23,2">
              <v:shape style="position:absolute;left:6822;top:5100;width:23;height:2" coordorigin="6822,5100" coordsize="23,0" path="m6822,5100l6844,5100e" filled="false" stroked="true" strokeweight="1.175073pt" strokecolor="#367097">
                <v:path arrowok="t"/>
              </v:shape>
            </v:group>
            <v:group style="position:absolute;left:6777;top:5100;width:23;height:2" coordorigin="6777,5100" coordsize="23,2">
              <v:shape style="position:absolute;left:6777;top:5100;width:23;height:2" coordorigin="6777,5100" coordsize="23,0" path="m6777,5100l6800,5100e" filled="false" stroked="true" strokeweight="1.175073pt" strokecolor="#367097">
                <v:path arrowok="t"/>
              </v:shape>
            </v:group>
            <v:group style="position:absolute;left:6733;top:5100;width:23;height:2" coordorigin="6733,5100" coordsize="23,2">
              <v:shape style="position:absolute;left:6733;top:5100;width:23;height:2" coordorigin="6733,5100" coordsize="23,0" path="m6733,5100l6755,5100e" filled="false" stroked="true" strokeweight="1.175073pt" strokecolor="#367097">
                <v:path arrowok="t"/>
              </v:shape>
            </v:group>
            <v:group style="position:absolute;left:6688;top:5100;width:23;height:2" coordorigin="6688,5100" coordsize="23,2">
              <v:shape style="position:absolute;left:6688;top:5100;width:23;height:2" coordorigin="6688,5100" coordsize="23,0" path="m6688,5100l6711,5100e" filled="false" stroked="true" strokeweight="1.175073pt" strokecolor="#367097">
                <v:path arrowok="t"/>
              </v:shape>
            </v:group>
            <v:group style="position:absolute;left:6644;top:5100;width:23;height:2" coordorigin="6644,5100" coordsize="23,2">
              <v:shape style="position:absolute;left:6644;top:5100;width:23;height:2" coordorigin="6644,5100" coordsize="23,0" path="m6644,5100l6666,5100e" filled="false" stroked="true" strokeweight="1.175073pt" strokecolor="#367097">
                <v:path arrowok="t"/>
              </v:shape>
            </v:group>
            <v:group style="position:absolute;left:6599;top:5100;width:23;height:2" coordorigin="6599,5100" coordsize="23,2">
              <v:shape style="position:absolute;left:6599;top:5100;width:23;height:2" coordorigin="6599,5100" coordsize="23,0" path="m6599,5100l6621,5100e" filled="false" stroked="true" strokeweight="1.175073pt" strokecolor="#367097">
                <v:path arrowok="t"/>
              </v:shape>
            </v:group>
            <v:group style="position:absolute;left:6555;top:5100;width:23;height:2" coordorigin="6555,5100" coordsize="23,2">
              <v:shape style="position:absolute;left:6555;top:5100;width:23;height:2" coordorigin="6555,5100" coordsize="23,0" path="m6555,5100l6577,5100e" filled="false" stroked="true" strokeweight="1.175073pt" strokecolor="#367097">
                <v:path arrowok="t"/>
              </v:shape>
            </v:group>
            <v:group style="position:absolute;left:6510;top:5100;width:23;height:2" coordorigin="6510,5100" coordsize="23,2">
              <v:shape style="position:absolute;left:6510;top:5100;width:23;height:2" coordorigin="6510,5100" coordsize="23,0" path="m6510,5100l6532,5100e" filled="false" stroked="true" strokeweight="1.175073pt" strokecolor="#367097">
                <v:path arrowok="t"/>
              </v:shape>
            </v:group>
            <v:group style="position:absolute;left:6466;top:5100;width:23;height:2" coordorigin="6466,5100" coordsize="23,2">
              <v:shape style="position:absolute;left:6466;top:5100;width:23;height:2" coordorigin="6466,5100" coordsize="23,0" path="m6466,5100l6488,5100e" filled="false" stroked="true" strokeweight="1.175073pt" strokecolor="#367097">
                <v:path arrowok="t"/>
              </v:shape>
            </v:group>
            <v:group style="position:absolute;left:6421;top:5100;width:23;height:2" coordorigin="6421,5100" coordsize="23,2">
              <v:shape style="position:absolute;left:6421;top:5100;width:23;height:2" coordorigin="6421,5100" coordsize="23,0" path="m6421,5100l6443,5100e" filled="false" stroked="true" strokeweight="1.175073pt" strokecolor="#367097">
                <v:path arrowok="t"/>
              </v:shape>
            </v:group>
            <v:group style="position:absolute;left:6377;top:5100;width:23;height:2" coordorigin="6377,5100" coordsize="23,2">
              <v:shape style="position:absolute;left:6377;top:5100;width:23;height:2" coordorigin="6377,5100" coordsize="23,0" path="m6377,5100l6399,5100e" filled="false" stroked="true" strokeweight="1.175073pt" strokecolor="#367097">
                <v:path arrowok="t"/>
              </v:shape>
            </v:group>
            <v:group style="position:absolute;left:6332;top:5100;width:23;height:2" coordorigin="6332,5100" coordsize="23,2">
              <v:shape style="position:absolute;left:6332;top:5100;width:23;height:2" coordorigin="6332,5100" coordsize="23,0" path="m6332,5100l6354,5100e" filled="false" stroked="true" strokeweight="1.175073pt" strokecolor="#367097">
                <v:path arrowok="t"/>
              </v:shape>
            </v:group>
            <v:group style="position:absolute;left:6288;top:5100;width:23;height:2" coordorigin="6288,5100" coordsize="23,2">
              <v:shape style="position:absolute;left:6288;top:5100;width:23;height:2" coordorigin="6288,5100" coordsize="23,0" path="m6288,5100l6310,5100e" filled="false" stroked="true" strokeweight="1.175073pt" strokecolor="#367097">
                <v:path arrowok="t"/>
              </v:shape>
            </v:group>
            <v:group style="position:absolute;left:6243;top:5100;width:23;height:2" coordorigin="6243,5100" coordsize="23,2">
              <v:shape style="position:absolute;left:6243;top:5100;width:23;height:2" coordorigin="6243,5100" coordsize="23,0" path="m6243,5100l6265,5100e" filled="false" stroked="true" strokeweight="1.175073pt" strokecolor="#367097">
                <v:path arrowok="t"/>
              </v:shape>
            </v:group>
            <v:group style="position:absolute;left:6198;top:5100;width:23;height:2" coordorigin="6198,5100" coordsize="23,2">
              <v:shape style="position:absolute;left:6198;top:5100;width:23;height:2" coordorigin="6198,5100" coordsize="23,0" path="m6198,5100l6221,5100e" filled="false" stroked="true" strokeweight="1.175073pt" strokecolor="#367097">
                <v:path arrowok="t"/>
              </v:shape>
            </v:group>
            <v:group style="position:absolute;left:6154;top:5100;width:23;height:2" coordorigin="6154,5100" coordsize="23,2">
              <v:shape style="position:absolute;left:6154;top:5100;width:23;height:2" coordorigin="6154,5100" coordsize="23,0" path="m6154,5100l6176,5100e" filled="false" stroked="true" strokeweight="1.175073pt" strokecolor="#367097">
                <v:path arrowok="t"/>
              </v:shape>
            </v:group>
            <v:group style="position:absolute;left:6109;top:5100;width:23;height:2" coordorigin="6109,5100" coordsize="23,2">
              <v:shape style="position:absolute;left:6109;top:5100;width:23;height:2" coordorigin="6109,5100" coordsize="23,0" path="m6109,5100l6132,5100e" filled="false" stroked="true" strokeweight="1.175073pt" strokecolor="#367097">
                <v:path arrowok="t"/>
              </v:shape>
            </v:group>
            <v:group style="position:absolute;left:6065;top:5100;width:23;height:2" coordorigin="6065,5100" coordsize="23,2">
              <v:shape style="position:absolute;left:6065;top:5100;width:23;height:2" coordorigin="6065,5100" coordsize="23,0" path="m6065,5100l6087,5100e" filled="false" stroked="true" strokeweight="1.175073pt" strokecolor="#367097">
                <v:path arrowok="t"/>
              </v:shape>
            </v:group>
            <v:group style="position:absolute;left:6020;top:5100;width:23;height:2" coordorigin="6020,5100" coordsize="23,2">
              <v:shape style="position:absolute;left:6020;top:5100;width:23;height:2" coordorigin="6020,5100" coordsize="23,0" path="m6020,5100l6043,5100e" filled="false" stroked="true" strokeweight="1.175073pt" strokecolor="#367097">
                <v:path arrowok="t"/>
              </v:shape>
            </v:group>
            <v:group style="position:absolute;left:5976;top:5100;width:23;height:2" coordorigin="5976,5100" coordsize="23,2">
              <v:shape style="position:absolute;left:5976;top:5100;width:23;height:2" coordorigin="5976,5100" coordsize="23,0" path="m5976,5100l5998,5100e" filled="false" stroked="true" strokeweight="1.175073pt" strokecolor="#367097">
                <v:path arrowok="t"/>
              </v:shape>
            </v:group>
            <v:group style="position:absolute;left:5931;top:5100;width:23;height:2" coordorigin="5931,5100" coordsize="23,2">
              <v:shape style="position:absolute;left:5931;top:5100;width:23;height:2" coordorigin="5931,5100" coordsize="23,0" path="m5931,5100l5954,5100e" filled="false" stroked="true" strokeweight="1.175073pt" strokecolor="#367097">
                <v:path arrowok="t"/>
              </v:shape>
            </v:group>
            <v:group style="position:absolute;left:5887;top:5100;width:23;height:2" coordorigin="5887,5100" coordsize="23,2">
              <v:shape style="position:absolute;left:5887;top:5100;width:23;height:2" coordorigin="5887,5100" coordsize="23,0" path="m5887,5100l5909,5100e" filled="false" stroked="true" strokeweight="1.175073pt" strokecolor="#367097">
                <v:path arrowok="t"/>
              </v:shape>
            </v:group>
            <v:group style="position:absolute;left:5842;top:5100;width:23;height:2" coordorigin="5842,5100" coordsize="23,2">
              <v:shape style="position:absolute;left:5842;top:5100;width:23;height:2" coordorigin="5842,5100" coordsize="23,0" path="m5842,5100l5865,5100e" filled="false" stroked="true" strokeweight="1.175073pt" strokecolor="#367097">
                <v:path arrowok="t"/>
              </v:shape>
            </v:group>
            <v:group style="position:absolute;left:5798;top:5100;width:23;height:2" coordorigin="5798,5100" coordsize="23,2">
              <v:shape style="position:absolute;left:5798;top:5100;width:23;height:2" coordorigin="5798,5100" coordsize="23,0" path="m5798,5100l5820,5100e" filled="false" stroked="true" strokeweight="1.175073pt" strokecolor="#367097">
                <v:path arrowok="t"/>
              </v:shape>
            </v:group>
            <v:group style="position:absolute;left:5753;top:5100;width:23;height:2" coordorigin="5753,5100" coordsize="23,2">
              <v:shape style="position:absolute;left:5753;top:5100;width:23;height:2" coordorigin="5753,5100" coordsize="23,0" path="m5753,5100l5775,5100e" filled="false" stroked="true" strokeweight="1.175073pt" strokecolor="#367097">
                <v:path arrowok="t"/>
              </v:shape>
            </v:group>
            <v:group style="position:absolute;left:5709;top:5100;width:23;height:2" coordorigin="5709,5100" coordsize="23,2">
              <v:shape style="position:absolute;left:5709;top:5100;width:23;height:2" coordorigin="5709,5100" coordsize="23,0" path="m5709,5100l5731,5100e" filled="false" stroked="true" strokeweight="1.175073pt" strokecolor="#367097">
                <v:path arrowok="t"/>
              </v:shape>
            </v:group>
            <v:group style="position:absolute;left:5664;top:5100;width:23;height:2" coordorigin="5664,5100" coordsize="23,2">
              <v:shape style="position:absolute;left:5664;top:5100;width:23;height:2" coordorigin="5664,5100" coordsize="23,0" path="m5664,5100l5686,5100e" filled="false" stroked="true" strokeweight="1.175073pt" strokecolor="#367097">
                <v:path arrowok="t"/>
              </v:shape>
            </v:group>
            <v:group style="position:absolute;left:5620;top:5100;width:23;height:2" coordorigin="5620,5100" coordsize="23,2">
              <v:shape style="position:absolute;left:5620;top:5100;width:23;height:2" coordorigin="5620,5100" coordsize="23,0" path="m5620,5100l5642,5100e" filled="false" stroked="true" strokeweight="1.175073pt" strokecolor="#367097">
                <v:path arrowok="t"/>
              </v:shape>
            </v:group>
            <v:group style="position:absolute;left:5575;top:5100;width:23;height:2" coordorigin="5575,5100" coordsize="23,2">
              <v:shape style="position:absolute;left:5575;top:5100;width:23;height:2" coordorigin="5575,5100" coordsize="23,0" path="m5575,5100l5597,5100e" filled="false" stroked="true" strokeweight="1.175073pt" strokecolor="#367097">
                <v:path arrowok="t"/>
              </v:shape>
            </v:group>
            <v:group style="position:absolute;left:5531;top:5100;width:23;height:2" coordorigin="5531,5100" coordsize="23,2">
              <v:shape style="position:absolute;left:5531;top:5100;width:23;height:2" coordorigin="5531,5100" coordsize="23,0" path="m5531,5100l5553,5100e" filled="false" stroked="true" strokeweight="1.175073pt" strokecolor="#367097">
                <v:path arrowok="t"/>
              </v:shape>
            </v:group>
            <v:group style="position:absolute;left:5486;top:5100;width:23;height:2" coordorigin="5486,5100" coordsize="23,2">
              <v:shape style="position:absolute;left:5486;top:5100;width:23;height:2" coordorigin="5486,5100" coordsize="23,0" path="m5486,5100l5508,5100e" filled="false" stroked="true" strokeweight="1.175073pt" strokecolor="#367097">
                <v:path arrowok="t"/>
              </v:shape>
            </v:group>
            <v:group style="position:absolute;left:5442;top:5100;width:23;height:2" coordorigin="5442,5100" coordsize="23,2">
              <v:shape style="position:absolute;left:5442;top:5100;width:23;height:2" coordorigin="5442,5100" coordsize="23,0" path="m5442,5100l5464,5100e" filled="false" stroked="true" strokeweight="1.175073pt" strokecolor="#367097">
                <v:path arrowok="t"/>
              </v:shape>
            </v:group>
            <v:group style="position:absolute;left:5397;top:5100;width:23;height:2" coordorigin="5397,5100" coordsize="23,2">
              <v:shape style="position:absolute;left:5397;top:5100;width:23;height:2" coordorigin="5397,5100" coordsize="23,0" path="m5397,5100l5419,5100e" filled="false" stroked="true" strokeweight="1.175073pt" strokecolor="#367097">
                <v:path arrowok="t"/>
              </v:shape>
            </v:group>
            <v:group style="position:absolute;left:5352;top:5100;width:23;height:2" coordorigin="5352,5100" coordsize="23,2">
              <v:shape style="position:absolute;left:5352;top:5100;width:23;height:2" coordorigin="5352,5100" coordsize="23,0" path="m5352,5100l5375,5100e" filled="false" stroked="true" strokeweight="1.175073pt" strokecolor="#367097">
                <v:path arrowok="t"/>
              </v:shape>
            </v:group>
            <v:group style="position:absolute;left:5308;top:5100;width:23;height:2" coordorigin="5308,5100" coordsize="23,2">
              <v:shape style="position:absolute;left:5308;top:5100;width:23;height:2" coordorigin="5308,5100" coordsize="23,0" path="m5308,5100l5330,5100e" filled="false" stroked="true" strokeweight="1.175073pt" strokecolor="#367097">
                <v:path arrowok="t"/>
              </v:shape>
            </v:group>
            <v:group style="position:absolute;left:5263;top:5100;width:23;height:2" coordorigin="5263,5100" coordsize="23,2">
              <v:shape style="position:absolute;left:5263;top:5100;width:23;height:2" coordorigin="5263,5100" coordsize="23,0" path="m5263,5100l5286,5100e" filled="false" stroked="true" strokeweight="1.175073pt" strokecolor="#367097">
                <v:path arrowok="t"/>
              </v:shape>
            </v:group>
            <v:group style="position:absolute;left:5219;top:5100;width:23;height:2" coordorigin="5219,5100" coordsize="23,2">
              <v:shape style="position:absolute;left:5219;top:5100;width:23;height:2" coordorigin="5219,5100" coordsize="23,0" path="m5219,5100l5241,5100e" filled="false" stroked="true" strokeweight="1.175073pt" strokecolor="#367097">
                <v:path arrowok="t"/>
              </v:shape>
            </v:group>
            <v:group style="position:absolute;left:5174;top:5100;width:23;height:2" coordorigin="5174,5100" coordsize="23,2">
              <v:shape style="position:absolute;left:5174;top:5100;width:23;height:2" coordorigin="5174,5100" coordsize="23,0" path="m5174,5100l5197,5100e" filled="false" stroked="true" strokeweight="1.175073pt" strokecolor="#367097">
                <v:path arrowok="t"/>
              </v:shape>
            </v:group>
            <v:group style="position:absolute;left:5130;top:5100;width:23;height:2" coordorigin="5130,5100" coordsize="23,2">
              <v:shape style="position:absolute;left:5130;top:5100;width:23;height:2" coordorigin="5130,5100" coordsize="23,0" path="m5130,5100l5152,5100e" filled="false" stroked="true" strokeweight="1.175073pt" strokecolor="#367097">
                <v:path arrowok="t"/>
              </v:shape>
            </v:group>
            <v:group style="position:absolute;left:5085;top:5100;width:23;height:2" coordorigin="5085,5100" coordsize="23,2">
              <v:shape style="position:absolute;left:5085;top:5100;width:23;height:2" coordorigin="5085,5100" coordsize="23,0" path="m5085,5100l5108,5100e" filled="false" stroked="true" strokeweight="1.175073pt" strokecolor="#367097">
                <v:path arrowok="t"/>
              </v:shape>
            </v:group>
            <v:group style="position:absolute;left:5041;top:5100;width:23;height:2" coordorigin="5041,5100" coordsize="23,2">
              <v:shape style="position:absolute;left:5041;top:5100;width:23;height:2" coordorigin="5041,5100" coordsize="23,0" path="m5041,5100l5063,5100e" filled="false" stroked="true" strokeweight="1.175073pt" strokecolor="#367097">
                <v:path arrowok="t"/>
              </v:shape>
            </v:group>
            <v:group style="position:absolute;left:4996;top:5100;width:23;height:2" coordorigin="4996,5100" coordsize="23,2">
              <v:shape style="position:absolute;left:4996;top:5100;width:23;height:2" coordorigin="4996,5100" coordsize="23,0" path="m4996,5100l5019,5100e" filled="false" stroked="true" strokeweight="1.175073pt" strokecolor="#367097">
                <v:path arrowok="t"/>
              </v:shape>
            </v:group>
            <v:group style="position:absolute;left:4952;top:5100;width:23;height:2" coordorigin="4952,5100" coordsize="23,2">
              <v:shape style="position:absolute;left:4952;top:5100;width:23;height:2" coordorigin="4952,5100" coordsize="23,0" path="m4952,5100l4974,5100e" filled="false" stroked="true" strokeweight="1.175073pt" strokecolor="#367097">
                <v:path arrowok="t"/>
              </v:shape>
            </v:group>
            <v:group style="position:absolute;left:4907;top:5100;width:23;height:2" coordorigin="4907,5100" coordsize="23,2">
              <v:shape style="position:absolute;left:4907;top:5100;width:23;height:2" coordorigin="4907,5100" coordsize="23,0" path="m4907,5100l4929,5100e" filled="false" stroked="true" strokeweight="1.175073pt" strokecolor="#367097">
                <v:path arrowok="t"/>
              </v:shape>
            </v:group>
            <v:group style="position:absolute;left:4863;top:5100;width:23;height:2" coordorigin="4863,5100" coordsize="23,2">
              <v:shape style="position:absolute;left:4863;top:5100;width:23;height:2" coordorigin="4863,5100" coordsize="23,0" path="m4863,5100l4885,5100e" filled="false" stroked="true" strokeweight="1.175073pt" strokecolor="#367097">
                <v:path arrowok="t"/>
              </v:shape>
            </v:group>
            <v:group style="position:absolute;left:4818;top:5100;width:23;height:2" coordorigin="4818,5100" coordsize="23,2">
              <v:shape style="position:absolute;left:4818;top:5100;width:23;height:2" coordorigin="4818,5100" coordsize="23,0" path="m4818,5100l4840,5100e" filled="false" stroked="true" strokeweight="1.175073pt" strokecolor="#367097">
                <v:path arrowok="t"/>
              </v:shape>
            </v:group>
            <v:group style="position:absolute;left:4774;top:5100;width:23;height:2" coordorigin="4774,5100" coordsize="23,2">
              <v:shape style="position:absolute;left:4774;top:5100;width:23;height:2" coordorigin="4774,5100" coordsize="23,0" path="m4774,5100l4796,5100e" filled="false" stroked="true" strokeweight="1.175073pt" strokecolor="#367097">
                <v:path arrowok="t"/>
              </v:shape>
            </v:group>
            <v:group style="position:absolute;left:4729;top:5100;width:23;height:2" coordorigin="4729,5100" coordsize="23,2">
              <v:shape style="position:absolute;left:4729;top:5100;width:23;height:2" coordorigin="4729,5100" coordsize="23,0" path="m4729,5100l4751,5100e" filled="false" stroked="true" strokeweight="1.175073pt" strokecolor="#367097">
                <v:path arrowok="t"/>
              </v:shape>
            </v:group>
            <v:group style="position:absolute;left:4685;top:5100;width:23;height:2" coordorigin="4685,5100" coordsize="23,2">
              <v:shape style="position:absolute;left:4685;top:5100;width:23;height:2" coordorigin="4685,5100" coordsize="23,0" path="m4685,5100l4707,5100e" filled="false" stroked="true" strokeweight="1.175073pt" strokecolor="#367097">
                <v:path arrowok="t"/>
              </v:shape>
            </v:group>
            <v:group style="position:absolute;left:4640;top:5100;width:23;height:2" coordorigin="4640,5100" coordsize="23,2">
              <v:shape style="position:absolute;left:4640;top:5100;width:23;height:2" coordorigin="4640,5100" coordsize="23,0" path="m4640,5100l4662,5100e" filled="false" stroked="true" strokeweight="1.175073pt" strokecolor="#367097">
                <v:path arrowok="t"/>
              </v:shape>
            </v:group>
            <v:group style="position:absolute;left:4596;top:5100;width:23;height:2" coordorigin="4596,5100" coordsize="23,2">
              <v:shape style="position:absolute;left:4596;top:5100;width:23;height:2" coordorigin="4596,5100" coordsize="23,0" path="m4596,5100l4618,5100e" filled="false" stroked="true" strokeweight="1.175073pt" strokecolor="#367097">
                <v:path arrowok="t"/>
              </v:shape>
            </v:group>
            <v:group style="position:absolute;left:4551;top:5100;width:23;height:2" coordorigin="4551,5100" coordsize="23,2">
              <v:shape style="position:absolute;left:4551;top:5100;width:23;height:2" coordorigin="4551,5100" coordsize="23,0" path="m4551,5100l4573,5100e" filled="false" stroked="true" strokeweight="1.175073pt" strokecolor="#367097">
                <v:path arrowok="t"/>
              </v:shape>
            </v:group>
            <v:group style="position:absolute;left:4507;top:5100;width:23;height:2" coordorigin="4507,5100" coordsize="23,2">
              <v:shape style="position:absolute;left:4507;top:5100;width:23;height:2" coordorigin="4507,5100" coordsize="23,0" path="m4507,5100l4529,5100e" filled="false" stroked="true" strokeweight="1.175073pt" strokecolor="#367097">
                <v:path arrowok="t"/>
              </v:shape>
            </v:group>
            <v:group style="position:absolute;left:4462;top:5100;width:23;height:2" coordorigin="4462,5100" coordsize="23,2">
              <v:shape style="position:absolute;left:4462;top:5100;width:23;height:2" coordorigin="4462,5100" coordsize="23,0" path="m4462,5100l4484,5100e" filled="false" stroked="true" strokeweight="1.175073pt" strokecolor="#367097">
                <v:path arrowok="t"/>
              </v:shape>
            </v:group>
            <v:group style="position:absolute;left:4417;top:5100;width:23;height:2" coordorigin="4417,5100" coordsize="23,2">
              <v:shape style="position:absolute;left:4417;top:5100;width:23;height:2" coordorigin="4417,5100" coordsize="23,0" path="m4417,5100l4440,5100e" filled="false" stroked="true" strokeweight="1.175073pt" strokecolor="#367097">
                <v:path arrowok="t"/>
              </v:shape>
            </v:group>
            <v:group style="position:absolute;left:4373;top:5100;width:23;height:2" coordorigin="4373,5100" coordsize="23,2">
              <v:shape style="position:absolute;left:4373;top:5100;width:23;height:2" coordorigin="4373,5100" coordsize="23,0" path="m4373,5100l4395,5100e" filled="false" stroked="true" strokeweight="1.175073pt" strokecolor="#367097">
                <v:path arrowok="t"/>
              </v:shape>
            </v:group>
            <v:group style="position:absolute;left:4328;top:5100;width:23;height:2" coordorigin="4328,5100" coordsize="23,2">
              <v:shape style="position:absolute;left:4328;top:5100;width:23;height:2" coordorigin="4328,5100" coordsize="23,0" path="m4328,5100l4351,5100e" filled="false" stroked="true" strokeweight="1.175073pt" strokecolor="#367097">
                <v:path arrowok="t"/>
              </v:shape>
            </v:group>
            <v:group style="position:absolute;left:4284;top:5100;width:23;height:2" coordorigin="4284,5100" coordsize="23,2">
              <v:shape style="position:absolute;left:4284;top:5100;width:23;height:2" coordorigin="4284,5100" coordsize="23,0" path="m4284,5100l4306,5100e" filled="false" stroked="true" strokeweight="1.175073pt" strokecolor="#367097">
                <v:path arrowok="t"/>
              </v:shape>
            </v:group>
            <v:group style="position:absolute;left:4239;top:5100;width:23;height:2" coordorigin="4239,5100" coordsize="23,2">
              <v:shape style="position:absolute;left:4239;top:5100;width:23;height:2" coordorigin="4239,5100" coordsize="23,0" path="m4239,5100l4262,5100e" filled="false" stroked="true" strokeweight="1.175073pt" strokecolor="#367097">
                <v:path arrowok="t"/>
              </v:shape>
            </v:group>
            <v:group style="position:absolute;left:4195;top:5100;width:23;height:2" coordorigin="4195,5100" coordsize="23,2">
              <v:shape style="position:absolute;left:4195;top:5100;width:23;height:2" coordorigin="4195,5100" coordsize="23,0" path="m4195,5100l4217,5100e" filled="false" stroked="true" strokeweight="1.175073pt" strokecolor="#367097">
                <v:path arrowok="t"/>
              </v:shape>
            </v:group>
            <v:group style="position:absolute;left:4150;top:5100;width:23;height:2" coordorigin="4150,5100" coordsize="23,2">
              <v:shape style="position:absolute;left:4150;top:5100;width:23;height:2" coordorigin="4150,5100" coordsize="23,0" path="m4150,5100l4173,5100e" filled="false" stroked="true" strokeweight="1.175073pt" strokecolor="#367097">
                <v:path arrowok="t"/>
              </v:shape>
            </v:group>
            <v:group style="position:absolute;left:4106;top:5100;width:23;height:2" coordorigin="4106,5100" coordsize="23,2">
              <v:shape style="position:absolute;left:4106;top:5100;width:23;height:2" coordorigin="4106,5100" coordsize="23,0" path="m4106,5100l4128,5100e" filled="false" stroked="true" strokeweight="1.175073pt" strokecolor="#367097">
                <v:path arrowok="t"/>
              </v:shape>
            </v:group>
            <v:group style="position:absolute;left:4061;top:5100;width:23;height:2" coordorigin="4061,5100" coordsize="23,2">
              <v:shape style="position:absolute;left:4061;top:5100;width:23;height:2" coordorigin="4061,5100" coordsize="23,0" path="m4061,5100l4084,5100e" filled="false" stroked="true" strokeweight="1.175073pt" strokecolor="#367097">
                <v:path arrowok="t"/>
              </v:shape>
            </v:group>
            <v:group style="position:absolute;left:4017;top:5100;width:23;height:2" coordorigin="4017,5100" coordsize="23,2">
              <v:shape style="position:absolute;left:4017;top:5100;width:23;height:2" coordorigin="4017,5100" coordsize="23,0" path="m4017,5100l4039,5100e" filled="false" stroked="true" strokeweight="1.175073pt" strokecolor="#367097">
                <v:path arrowok="t"/>
              </v:shape>
            </v:group>
            <v:group style="position:absolute;left:3972;top:5100;width:23;height:2" coordorigin="3972,5100" coordsize="23,2">
              <v:shape style="position:absolute;left:3972;top:5100;width:23;height:2" coordorigin="3972,5100" coordsize="23,0" path="m3972,5100l3994,5100e" filled="false" stroked="true" strokeweight="1.175073pt" strokecolor="#367097">
                <v:path arrowok="t"/>
              </v:shape>
            </v:group>
            <v:group style="position:absolute;left:3928;top:5100;width:23;height:2" coordorigin="3928,5100" coordsize="23,2">
              <v:shape style="position:absolute;left:3928;top:5100;width:23;height:2" coordorigin="3928,5100" coordsize="23,0" path="m3928,5100l3950,5100e" filled="false" stroked="true" strokeweight="1.175073pt" strokecolor="#367097">
                <v:path arrowok="t"/>
              </v:shape>
            </v:group>
            <v:group style="position:absolute;left:3883;top:5100;width:23;height:2" coordorigin="3883,5100" coordsize="23,2">
              <v:shape style="position:absolute;left:3883;top:5100;width:23;height:2" coordorigin="3883,5100" coordsize="23,0" path="m3883,5100l3905,5100e" filled="false" stroked="true" strokeweight="1.175073pt" strokecolor="#367097">
                <v:path arrowok="t"/>
              </v:shape>
            </v:group>
            <v:group style="position:absolute;left:3839;top:5100;width:23;height:2" coordorigin="3839,5100" coordsize="23,2">
              <v:shape style="position:absolute;left:3839;top:5100;width:23;height:2" coordorigin="3839,5100" coordsize="23,0" path="m3839,5100l3861,5100e" filled="false" stroked="true" strokeweight="1.175073pt" strokecolor="#367097">
                <v:path arrowok="t"/>
              </v:shape>
            </v:group>
            <v:group style="position:absolute;left:3794;top:5100;width:23;height:2" coordorigin="3794,5100" coordsize="23,2">
              <v:shape style="position:absolute;left:3794;top:5100;width:23;height:2" coordorigin="3794,5100" coordsize="23,0" path="m3794,5100l3816,5100e" filled="false" stroked="true" strokeweight="1.175073pt" strokecolor="#367097">
                <v:path arrowok="t"/>
              </v:shape>
            </v:group>
            <v:group style="position:absolute;left:3750;top:5100;width:23;height:2" coordorigin="3750,5100" coordsize="23,2">
              <v:shape style="position:absolute;left:3750;top:5100;width:23;height:2" coordorigin="3750,5100" coordsize="23,0" path="m3750,5100l3772,5100e" filled="false" stroked="true" strokeweight="1.175073pt" strokecolor="#367097">
                <v:path arrowok="t"/>
              </v:shape>
            </v:group>
            <v:group style="position:absolute;left:3705;top:5100;width:23;height:2" coordorigin="3705,5100" coordsize="23,2">
              <v:shape style="position:absolute;left:3705;top:5100;width:23;height:2" coordorigin="3705,5100" coordsize="23,0" path="m3705,5100l3727,5100e" filled="false" stroked="true" strokeweight="1.175073pt" strokecolor="#367097">
                <v:path arrowok="t"/>
              </v:shape>
            </v:group>
            <v:group style="position:absolute;left:3661;top:5100;width:23;height:2" coordorigin="3661,5100" coordsize="23,2">
              <v:shape style="position:absolute;left:3661;top:5100;width:23;height:2" coordorigin="3661,5100" coordsize="23,0" path="m3661,5100l3683,5100e" filled="false" stroked="true" strokeweight="1.175073pt" strokecolor="#367097">
                <v:path arrowok="t"/>
              </v:shape>
            </v:group>
            <v:group style="position:absolute;left:3616;top:5100;width:23;height:2" coordorigin="3616,5100" coordsize="23,2">
              <v:shape style="position:absolute;left:3616;top:5100;width:23;height:2" coordorigin="3616,5100" coordsize="23,0" path="m3616,5100l3638,5100e" filled="false" stroked="true" strokeweight="1.175073pt" strokecolor="#367097">
                <v:path arrowok="t"/>
              </v:shape>
            </v:group>
            <v:group style="position:absolute;left:3571;top:5100;width:23;height:2" coordorigin="3571,5100" coordsize="23,2">
              <v:shape style="position:absolute;left:3571;top:5100;width:23;height:2" coordorigin="3571,5100" coordsize="23,0" path="m3571,5100l3594,5100e" filled="false" stroked="true" strokeweight="1.175073pt" strokecolor="#367097">
                <v:path arrowok="t"/>
              </v:shape>
            </v:group>
            <v:group style="position:absolute;left:3527;top:5100;width:23;height:2" coordorigin="3527,5100" coordsize="23,2">
              <v:shape style="position:absolute;left:3527;top:5100;width:23;height:2" coordorigin="3527,5100" coordsize="23,0" path="m3527,5100l3549,5100e" filled="false" stroked="true" strokeweight="1.175073pt" strokecolor="#367097">
                <v:path arrowok="t"/>
              </v:shape>
            </v:group>
            <v:group style="position:absolute;left:3482;top:5100;width:23;height:2" coordorigin="3482,5100" coordsize="23,2">
              <v:shape style="position:absolute;left:3482;top:5100;width:23;height:2" coordorigin="3482,5100" coordsize="23,0" path="m3482,5100l3505,5100e" filled="false" stroked="true" strokeweight="1.175073pt" strokecolor="#367097">
                <v:path arrowok="t"/>
              </v:shape>
            </v:group>
            <v:group style="position:absolute;left:3438;top:5100;width:23;height:2" coordorigin="3438,5100" coordsize="23,2">
              <v:shape style="position:absolute;left:3438;top:5100;width:23;height:2" coordorigin="3438,5100" coordsize="23,0" path="m3438,5100l3460,5100e" filled="false" stroked="true" strokeweight="1.175073pt" strokecolor="#367097">
                <v:path arrowok="t"/>
              </v:shape>
            </v:group>
            <v:group style="position:absolute;left:3393;top:5100;width:23;height:2" coordorigin="3393,5100" coordsize="23,2">
              <v:shape style="position:absolute;left:3393;top:5100;width:23;height:2" coordorigin="3393,5100" coordsize="23,0" path="m3393,5100l3416,5100e" filled="false" stroked="true" strokeweight="1.175073pt" strokecolor="#367097">
                <v:path arrowok="t"/>
              </v:shape>
            </v:group>
            <v:group style="position:absolute;left:3349;top:5100;width:23;height:2" coordorigin="3349,5100" coordsize="23,2">
              <v:shape style="position:absolute;left:3349;top:5100;width:23;height:2" coordorigin="3349,5100" coordsize="23,0" path="m3349,5100l3371,5100e" filled="false" stroked="true" strokeweight="1.175073pt" strokecolor="#367097">
                <v:path arrowok="t"/>
              </v:shape>
            </v:group>
            <v:group style="position:absolute;left:3304;top:5100;width:23;height:2" coordorigin="3304,5100" coordsize="23,2">
              <v:shape style="position:absolute;left:3304;top:5100;width:23;height:2" coordorigin="3304,5100" coordsize="23,0" path="m3304,5100l3327,5100e" filled="false" stroked="true" strokeweight="1.175073pt" strokecolor="#367097">
                <v:path arrowok="t"/>
              </v:shape>
            </v:group>
            <v:group style="position:absolute;left:3260;top:5100;width:23;height:2" coordorigin="3260,5100" coordsize="23,2">
              <v:shape style="position:absolute;left:3260;top:5100;width:23;height:2" coordorigin="3260,5100" coordsize="23,0" path="m3260,5100l3282,5100e" filled="false" stroked="true" strokeweight="1.175073pt" strokecolor="#367097">
                <v:path arrowok="t"/>
              </v:shape>
            </v:group>
            <v:group style="position:absolute;left:3215;top:5100;width:23;height:2" coordorigin="3215,5100" coordsize="23,2">
              <v:shape style="position:absolute;left:3215;top:5100;width:23;height:2" coordorigin="3215,5100" coordsize="23,0" path="m3215,5100l3238,5100e" filled="false" stroked="true" strokeweight="1.175073pt" strokecolor="#367097">
                <v:path arrowok="t"/>
              </v:shape>
            </v:group>
            <v:group style="position:absolute;left:3171;top:5100;width:23;height:2" coordorigin="3171,5100" coordsize="23,2">
              <v:shape style="position:absolute;left:3171;top:5100;width:23;height:2" coordorigin="3171,5100" coordsize="23,0" path="m3171,5100l3193,5100e" filled="false" stroked="true" strokeweight="1.175073pt" strokecolor="#367097">
                <v:path arrowok="t"/>
              </v:shape>
            </v:group>
            <v:group style="position:absolute;left:3126;top:5100;width:23;height:2" coordorigin="3126,5100" coordsize="23,2">
              <v:shape style="position:absolute;left:3126;top:5100;width:23;height:2" coordorigin="3126,5100" coordsize="23,0" path="m3126,5100l3148,5100e" filled="false" stroked="true" strokeweight="1.175073pt" strokecolor="#367097">
                <v:path arrowok="t"/>
              </v:shape>
            </v:group>
            <v:group style="position:absolute;left:3082;top:5100;width:23;height:2" coordorigin="3082,5100" coordsize="23,2">
              <v:shape style="position:absolute;left:3082;top:5100;width:23;height:2" coordorigin="3082,5100" coordsize="23,0" path="m3082,5100l3104,5100e" filled="false" stroked="true" strokeweight="1.175073pt" strokecolor="#367097">
                <v:path arrowok="t"/>
              </v:shape>
            </v:group>
            <v:group style="position:absolute;left:3037;top:5100;width:23;height:2" coordorigin="3037,5100" coordsize="23,2">
              <v:shape style="position:absolute;left:3037;top:5100;width:23;height:2" coordorigin="3037,5100" coordsize="23,0" path="m3037,5100l3059,5100e" filled="false" stroked="true" strokeweight="1.175073pt" strokecolor="#367097">
                <v:path arrowok="t"/>
              </v:shape>
            </v:group>
            <v:group style="position:absolute;left:2993;top:5100;width:23;height:2" coordorigin="2993,5100" coordsize="23,2">
              <v:shape style="position:absolute;left:2993;top:5100;width:23;height:2" coordorigin="2993,5100" coordsize="23,0" path="m2993,5100l3015,5100e" filled="false" stroked="true" strokeweight="1.175073pt" strokecolor="#367097">
                <v:path arrowok="t"/>
              </v:shape>
            </v:group>
            <v:group style="position:absolute;left:2948;top:5100;width:23;height:2" coordorigin="2948,5100" coordsize="23,2">
              <v:shape style="position:absolute;left:2948;top:5100;width:23;height:2" coordorigin="2948,5100" coordsize="23,0" path="m2948,5100l2970,5100e" filled="false" stroked="true" strokeweight="1.175073pt" strokecolor="#367097">
                <v:path arrowok="t"/>
              </v:shape>
            </v:group>
            <v:group style="position:absolute;left:2904;top:5100;width:23;height:2" coordorigin="2904,5100" coordsize="23,2">
              <v:shape style="position:absolute;left:2904;top:5100;width:23;height:2" coordorigin="2904,5100" coordsize="23,0" path="m2904,5100l2926,5100e" filled="false" stroked="true" strokeweight="1.175073pt" strokecolor="#367097">
                <v:path arrowok="t"/>
              </v:shape>
            </v:group>
            <v:group style="position:absolute;left:2859;top:5100;width:23;height:2" coordorigin="2859,5100" coordsize="23,2">
              <v:shape style="position:absolute;left:2859;top:5100;width:23;height:2" coordorigin="2859,5100" coordsize="23,0" path="m2859,5100l2881,5100e" filled="false" stroked="true" strokeweight="1.175073pt" strokecolor="#367097">
                <v:path arrowok="t"/>
              </v:shape>
            </v:group>
            <v:group style="position:absolute;left:2815;top:5100;width:23;height:2" coordorigin="2815,5100" coordsize="23,2">
              <v:shape style="position:absolute;left:2815;top:5100;width:23;height:2" coordorigin="2815,5100" coordsize="23,0" path="m2815,5100l2837,5100e" filled="false" stroked="true" strokeweight="1.175073pt" strokecolor="#367097">
                <v:path arrowok="t"/>
              </v:shape>
            </v:group>
            <v:group style="position:absolute;left:2770;top:5100;width:23;height:2" coordorigin="2770,5100" coordsize="23,2">
              <v:shape style="position:absolute;left:2770;top:5100;width:23;height:2" coordorigin="2770,5100" coordsize="23,0" path="m2770,5100l2792,5100e" filled="false" stroked="true" strokeweight="1.175073pt" strokecolor="#367097">
                <v:path arrowok="t"/>
              </v:shape>
            </v:group>
            <v:group style="position:absolute;left:2725;top:5100;width:23;height:2" coordorigin="2725,5100" coordsize="23,2">
              <v:shape style="position:absolute;left:2725;top:5100;width:23;height:2" coordorigin="2725,5100" coordsize="23,0" path="m2725,5100l2748,5100e" filled="false" stroked="true" strokeweight="1.175073pt" strokecolor="#367097">
                <v:path arrowok="t"/>
              </v:shape>
            </v:group>
            <v:group style="position:absolute;left:2681;top:5100;width:23;height:2" coordorigin="2681,5100" coordsize="23,2">
              <v:shape style="position:absolute;left:2681;top:5100;width:23;height:2" coordorigin="2681,5100" coordsize="23,0" path="m2681,5100l2703,5100e" filled="false" stroked="true" strokeweight="1.175096pt" strokecolor="#367097">
                <v:path arrowok="t"/>
              </v:shape>
            </v:group>
            <v:group style="position:absolute;left:2636;top:5100;width:23;height:2" coordorigin="2636,5100" coordsize="23,2">
              <v:shape style="position:absolute;left:2636;top:5100;width:23;height:2" coordorigin="2636,5100" coordsize="23,0" path="m2636,5100l2659,5100e" filled="false" stroked="true" strokeweight="1.175096pt" strokecolor="#367097">
                <v:path arrowok="t"/>
              </v:shape>
            </v:group>
            <v:group style="position:absolute;left:2592;top:5100;width:23;height:2" coordorigin="2592,5100" coordsize="23,2">
              <v:shape style="position:absolute;left:2592;top:5100;width:23;height:2" coordorigin="2592,5100" coordsize="23,0" path="m2592,5100l2614,5100e" filled="false" stroked="true" strokeweight="1.175096pt" strokecolor="#367097">
                <v:path arrowok="t"/>
              </v:shape>
            </v:group>
            <v:group style="position:absolute;left:2547;top:5100;width:23;height:2" coordorigin="2547,5100" coordsize="23,2">
              <v:shape style="position:absolute;left:2547;top:5100;width:23;height:2" coordorigin="2547,5100" coordsize="23,0" path="m2547,5100l2570,5100e" filled="false" stroked="true" strokeweight="1.175096pt" strokecolor="#367097">
                <v:path arrowok="t"/>
              </v:shape>
            </v:group>
            <v:group style="position:absolute;left:2503;top:5100;width:23;height:2" coordorigin="2503,5100" coordsize="23,2">
              <v:shape style="position:absolute;left:2503;top:5100;width:23;height:2" coordorigin="2503,5100" coordsize="23,0" path="m2503,5100l2525,5100e" filled="false" stroked="true" strokeweight="1.175096pt" strokecolor="#367097">
                <v:path arrowok="t"/>
              </v:shape>
            </v:group>
            <v:group style="position:absolute;left:2458;top:5100;width:23;height:2" coordorigin="2458,5100" coordsize="23,2">
              <v:shape style="position:absolute;left:2458;top:5100;width:23;height:2" coordorigin="2458,5100" coordsize="23,0" path="m2458,5100l2481,5100e" filled="false" stroked="true" strokeweight="1.175096pt" strokecolor="#367097">
                <v:path arrowok="t"/>
              </v:shape>
            </v:group>
            <v:group style="position:absolute;left:2414;top:5100;width:23;height:2" coordorigin="2414,5100" coordsize="23,2">
              <v:shape style="position:absolute;left:2414;top:5100;width:23;height:2" coordorigin="2414,5100" coordsize="23,0" path="m2414,5100l2436,5100e" filled="false" stroked="true" strokeweight="1.175096pt" strokecolor="#367097">
                <v:path arrowok="t"/>
              </v:shape>
            </v:group>
            <v:group style="position:absolute;left:2369;top:5100;width:23;height:2" coordorigin="2369,5100" coordsize="23,2">
              <v:shape style="position:absolute;left:2369;top:5100;width:23;height:2" coordorigin="2369,5100" coordsize="23,0" path="m2369,5100l2392,5100e" filled="false" stroked="true" strokeweight="1.175096pt" strokecolor="#367097">
                <v:path arrowok="t"/>
              </v:shape>
            </v:group>
            <v:group style="position:absolute;left:2325;top:5100;width:23;height:2" coordorigin="2325,5100" coordsize="23,2">
              <v:shape style="position:absolute;left:2325;top:5100;width:23;height:2" coordorigin="2325,5100" coordsize="23,0" path="m2325,5100l2347,5100e" filled="false" stroked="true" strokeweight="1.175096pt" strokecolor="#367097">
                <v:path arrowok="t"/>
              </v:shape>
            </v:group>
            <v:group style="position:absolute;left:2280;top:5100;width:23;height:2" coordorigin="2280,5100" coordsize="23,2">
              <v:shape style="position:absolute;left:2280;top:5100;width:23;height:2" coordorigin="2280,5100" coordsize="23,0" path="m2280,5100l2302,5100e" filled="false" stroked="true" strokeweight="1.175096pt" strokecolor="#367097">
                <v:path arrowok="t"/>
              </v:shape>
            </v:group>
            <v:group style="position:absolute;left:2236;top:5100;width:23;height:2" coordorigin="2236,5100" coordsize="23,2">
              <v:shape style="position:absolute;left:2236;top:5100;width:23;height:2" coordorigin="2236,5100" coordsize="23,0" path="m2236,5100l2258,5100e" filled="false" stroked="true" strokeweight="1.175096pt" strokecolor="#367097">
                <v:path arrowok="t"/>
              </v:shape>
            </v:group>
            <v:group style="position:absolute;left:2191;top:5100;width:23;height:2" coordorigin="2191,5100" coordsize="23,2">
              <v:shape style="position:absolute;left:2191;top:5100;width:23;height:2" coordorigin="2191,5100" coordsize="23,0" path="m2191,5100l2213,5100e" filled="false" stroked="true" strokeweight="1.175096pt" strokecolor="#367097">
                <v:path arrowok="t"/>
              </v:shape>
            </v:group>
            <v:group style="position:absolute;left:2147;top:5100;width:23;height:2" coordorigin="2147,5100" coordsize="23,2">
              <v:shape style="position:absolute;left:2147;top:5100;width:23;height:2" coordorigin="2147,5100" coordsize="23,0" path="m2147,5100l2169,5100e" filled="false" stroked="true" strokeweight="1.175096pt" strokecolor="#367097">
                <v:path arrowok="t"/>
              </v:shape>
            </v:group>
            <v:group style="position:absolute;left:2102;top:5100;width:23;height:2" coordorigin="2102,5100" coordsize="23,2">
              <v:shape style="position:absolute;left:2102;top:5100;width:23;height:2" coordorigin="2102,5100" coordsize="23,0" path="m2102,5100l2124,5100e" filled="false" stroked="true" strokeweight="1.175096pt" strokecolor="#367097">
                <v:path arrowok="t"/>
              </v:shape>
            </v:group>
            <v:group style="position:absolute;left:2058;top:5100;width:23;height:2" coordorigin="2058,5100" coordsize="23,2">
              <v:shape style="position:absolute;left:2058;top:5100;width:23;height:2" coordorigin="2058,5100" coordsize="23,0" path="m2058,5100l2080,5100e" filled="false" stroked="true" strokeweight="1.175096pt" strokecolor="#367097">
                <v:path arrowok="t"/>
              </v:shape>
            </v:group>
            <v:group style="position:absolute;left:2013;top:5100;width:23;height:2" coordorigin="2013,5100" coordsize="23,2">
              <v:shape style="position:absolute;left:2013;top:5100;width:23;height:2" coordorigin="2013,5100" coordsize="23,0" path="m2013,5100l2035,5100e" filled="false" stroked="true" strokeweight="1.175096pt" strokecolor="#367097">
                <v:path arrowok="t"/>
              </v:shape>
            </v:group>
            <v:group style="position:absolute;left:1969;top:5100;width:23;height:2" coordorigin="1969,5100" coordsize="23,2">
              <v:shape style="position:absolute;left:1969;top:5100;width:23;height:2" coordorigin="1969,5100" coordsize="23,0" path="m1969,5100l1991,5100e" filled="false" stroked="true" strokeweight="1.175096pt" strokecolor="#367097">
                <v:path arrowok="t"/>
              </v:shape>
            </v:group>
            <v:group style="position:absolute;left:1924;top:5100;width:23;height:2" coordorigin="1924,5100" coordsize="23,2">
              <v:shape style="position:absolute;left:1924;top:5100;width:23;height:2" coordorigin="1924,5100" coordsize="23,0" path="m1924,5100l1946,5100e" filled="false" stroked="true" strokeweight="1.175096pt" strokecolor="#367097">
                <v:path arrowok="t"/>
              </v:shape>
            </v:group>
            <v:group style="position:absolute;left:1880;top:5100;width:23;height:2" coordorigin="1880,5100" coordsize="23,2">
              <v:shape style="position:absolute;left:1880;top:5100;width:23;height:2" coordorigin="1880,5100" coordsize="23,0" path="m1880,5100l1902,5100e" filled="false" stroked="true" strokeweight="1.175096pt" strokecolor="#367097">
                <v:path arrowok="t"/>
              </v:shape>
            </v:group>
            <v:group style="position:absolute;left:1835;top:5100;width:23;height:2" coordorigin="1835,5100" coordsize="23,2">
              <v:shape style="position:absolute;left:1835;top:5100;width:23;height:2" coordorigin="1835,5100" coordsize="23,0" path="m1835,5100l1857,5100e" filled="false" stroked="true" strokeweight="1.175096pt" strokecolor="#367097">
                <v:path arrowok="t"/>
              </v:shape>
            </v:group>
            <v:group style="position:absolute;left:1790;top:5100;width:23;height:2" coordorigin="1790,5100" coordsize="23,2">
              <v:shape style="position:absolute;left:1790;top:5100;width:23;height:2" coordorigin="1790,5100" coordsize="23,0" path="m1790,5100l1813,5100e" filled="false" stroked="true" strokeweight="1.175096pt" strokecolor="#367097">
                <v:path arrowok="t"/>
              </v:shape>
            </v:group>
            <v:group style="position:absolute;left:1746;top:5100;width:23;height:2" coordorigin="1746,5100" coordsize="23,2">
              <v:shape style="position:absolute;left:1746;top:5100;width:23;height:2" coordorigin="1746,5100" coordsize="23,0" path="m1746,5100l1768,5100e" filled="false" stroked="true" strokeweight="1.175096pt" strokecolor="#367097">
                <v:path arrowok="t"/>
              </v:shape>
            </v:group>
            <v:group style="position:absolute;left:1701;top:5100;width:23;height:2" coordorigin="1701,5100" coordsize="23,2">
              <v:shape style="position:absolute;left:1701;top:5100;width:23;height:2" coordorigin="1701,5100" coordsize="23,0" path="m1701,5100l1724,5100e" filled="false" stroked="true" strokeweight="1.175096pt" strokecolor="#367097">
                <v:path arrowok="t"/>
              </v:shape>
            </v:group>
            <v:group style="position:absolute;left:1657;top:5100;width:23;height:2" coordorigin="1657,5100" coordsize="23,2">
              <v:shape style="position:absolute;left:1657;top:5100;width:23;height:2" coordorigin="1657,5100" coordsize="23,0" path="m1657,5100l1679,5100e" filled="false" stroked="true" strokeweight="1.175096pt" strokecolor="#367097">
                <v:path arrowok="t"/>
              </v:shape>
            </v:group>
            <v:group style="position:absolute;left:1612;top:5100;width:23;height:2" coordorigin="1612,5100" coordsize="23,2">
              <v:shape style="position:absolute;left:1612;top:5100;width:23;height:2" coordorigin="1612,5100" coordsize="23,0" path="m1612,5100l1635,5100e" filled="false" stroked="true" strokeweight="1.175096pt" strokecolor="#367097">
                <v:path arrowok="t"/>
              </v:shape>
            </v:group>
            <v:group style="position:absolute;left:1568;top:5100;width:23;height:2" coordorigin="1568,5100" coordsize="23,2">
              <v:shape style="position:absolute;left:1568;top:5100;width:23;height:2" coordorigin="1568,5100" coordsize="23,0" path="m1568,5100l1590,5100e" filled="false" stroked="true" strokeweight="1.175096pt" strokecolor="#367097">
                <v:path arrowok="t"/>
              </v:shape>
            </v:group>
            <v:group style="position:absolute;left:1523;top:5100;width:23;height:2" coordorigin="1523,5100" coordsize="23,2">
              <v:shape style="position:absolute;left:1523;top:5100;width:23;height:2" coordorigin="1523,5100" coordsize="23,0" path="m1523,5100l1546,5100e" filled="false" stroked="true" strokeweight="1.175096pt" strokecolor="#367097">
                <v:path arrowok="t"/>
              </v:shape>
            </v:group>
            <v:group style="position:absolute;left:1479;top:5100;width:23;height:2" coordorigin="1479,5100" coordsize="23,2">
              <v:shape style="position:absolute;left:1479;top:5100;width:23;height:2" coordorigin="1479,5100" coordsize="23,0" path="m1479,5100l1501,5100e" filled="false" stroked="true" strokeweight="1.175096pt" strokecolor="#367097">
                <v:path arrowok="t"/>
              </v:shape>
            </v:group>
            <v:group style="position:absolute;left:1434;top:5100;width:23;height:2" coordorigin="1434,5100" coordsize="23,2">
              <v:shape style="position:absolute;left:1434;top:5100;width:23;height:2" coordorigin="1434,5100" coordsize="23,0" path="m1434,5100l1457,5100e" filled="false" stroked="true" strokeweight="1.175096pt" strokecolor="#367097">
                <v:path arrowok="t"/>
              </v:shape>
            </v:group>
            <v:group style="position:absolute;left:1390;top:5100;width:23;height:2" coordorigin="1390,5100" coordsize="23,2">
              <v:shape style="position:absolute;left:1390;top:5100;width:23;height:2" coordorigin="1390,5100" coordsize="23,0" path="m1390,5100l1412,5100e" filled="false" stroked="true" strokeweight="1.175096pt" strokecolor="#367097">
                <v:path arrowok="t"/>
              </v:shape>
            </v:group>
            <v:group style="position:absolute;left:1345;top:5100;width:23;height:2" coordorigin="1345,5100" coordsize="23,2">
              <v:shape style="position:absolute;left:1345;top:5100;width:23;height:2" coordorigin="1345,5100" coordsize="23,0" path="m1345,5100l1367,5100e" filled="false" stroked="true" strokeweight="1.175096pt" strokecolor="#367097">
                <v:path arrowok="t"/>
              </v:shape>
            </v:group>
            <v:group style="position:absolute;left:1301;top:5100;width:23;height:2" coordorigin="1301,5100" coordsize="23,2">
              <v:shape style="position:absolute;left:1301;top:5100;width:23;height:2" coordorigin="1301,5100" coordsize="23,0" path="m1301,5100l1323,5100e" filled="false" stroked="true" strokeweight="1.175096pt" strokecolor="#367097">
                <v:path arrowok="t"/>
              </v:shape>
            </v:group>
            <v:group style="position:absolute;left:1256;top:5100;width:23;height:2" coordorigin="1256,5100" coordsize="23,2">
              <v:shape style="position:absolute;left:1256;top:5100;width:23;height:2" coordorigin="1256,5100" coordsize="23,0" path="m1256,5100l1278,5100e" filled="false" stroked="true" strokeweight="1.175096pt" strokecolor="#367097">
                <v:path arrowok="t"/>
              </v:shape>
            </v:group>
            <v:group style="position:absolute;left:1212;top:5100;width:23;height:2" coordorigin="1212,5100" coordsize="23,2">
              <v:shape style="position:absolute;left:1212;top:5100;width:23;height:2" coordorigin="1212,5100" coordsize="23,0" path="m1212,5100l1234,5100e" filled="false" stroked="true" strokeweight="1.175096pt" strokecolor="#367097">
                <v:path arrowok="t"/>
              </v:shape>
            </v:group>
            <v:group style="position:absolute;left:1167;top:5100;width:23;height:2" coordorigin="1167,5100" coordsize="23,2">
              <v:shape style="position:absolute;left:1167;top:5100;width:23;height:2" coordorigin="1167,5100" coordsize="23,0" path="m1167,5100l1189,5100e" filled="false" stroked="true" strokeweight="1.175096pt" strokecolor="#367097">
                <v:path arrowok="t"/>
              </v:shape>
            </v:group>
            <v:group style="position:absolute;left:1123;top:5100;width:23;height:2" coordorigin="1123,5100" coordsize="23,2">
              <v:shape style="position:absolute;left:1123;top:5100;width:23;height:2" coordorigin="1123,5100" coordsize="23,0" path="m1123,5100l1145,5100e" filled="false" stroked="true" strokeweight="1.175096pt" strokecolor="#367097">
                <v:path arrowok="t"/>
              </v:shape>
            </v:group>
            <v:group style="position:absolute;left:1078;top:5100;width:23;height:2" coordorigin="1078,5100" coordsize="23,2">
              <v:shape style="position:absolute;left:1078;top:5100;width:23;height:2" coordorigin="1078,5100" coordsize="23,0" path="m1078,5100l1100,5100e" filled="false" stroked="true" strokeweight="1.175096pt" strokecolor="#367097">
                <v:path arrowok="t"/>
              </v:shape>
            </v:group>
            <v:group style="position:absolute;left:1034;top:5100;width:23;height:2" coordorigin="1034,5100" coordsize="23,2">
              <v:shape style="position:absolute;left:1034;top:5100;width:23;height:2" coordorigin="1034,5100" coordsize="23,0" path="m1034,5100l1056,5100e" filled="false" stroked="true" strokeweight="1.175096pt" strokecolor="#367097">
                <v:path arrowok="t"/>
              </v:shape>
            </v:group>
            <v:group style="position:absolute;left:989;top:5100;width:23;height:2" coordorigin="989,5100" coordsize="23,2">
              <v:shape style="position:absolute;left:989;top:5100;width:23;height:2" coordorigin="989,5100" coordsize="23,0" path="m989,5100l1011,5100e" filled="false" stroked="true" strokeweight="1.175096pt" strokecolor="#367097">
                <v:path arrowok="t"/>
              </v:shape>
            </v:group>
            <v:group style="position:absolute;left:944;top:5100;width:23;height:2" coordorigin="944,5100" coordsize="23,2">
              <v:shape style="position:absolute;left:944;top:5100;width:23;height:2" coordorigin="944,5100" coordsize="23,0" path="m944,5100l967,5100e" filled="false" stroked="true" strokeweight="1.175096pt" strokecolor="#367097">
                <v:path arrowok="t"/>
              </v:shape>
            </v:group>
            <v:group style="position:absolute;left:900;top:5100;width:23;height:2" coordorigin="900,5100" coordsize="23,2">
              <v:shape style="position:absolute;left:900;top:5100;width:23;height:2" coordorigin="900,5100" coordsize="23,0" path="m900,5100l922,5100e" filled="false" stroked="true" strokeweight="1.175096pt" strokecolor="#367097">
                <v:path arrowok="t"/>
              </v:shape>
            </v:group>
            <v:group style="position:absolute;left:855;top:5100;width:23;height:2" coordorigin="855,5100" coordsize="23,2">
              <v:shape style="position:absolute;left:855;top:5100;width:23;height:2" coordorigin="855,5100" coordsize="23,0" path="m855,5100l878,5100e" filled="false" stroked="true" strokeweight="1.175096pt" strokecolor="#367097">
                <v:path arrowok="t"/>
              </v:shape>
            </v:group>
            <v:group style="position:absolute;left:811;top:5100;width:23;height:2" coordorigin="811,5100" coordsize="23,2">
              <v:shape style="position:absolute;left:811;top:5100;width:23;height:2" coordorigin="811,5100" coordsize="23,0" path="m811,5100l833,5100e" filled="false" stroked="true" strokeweight="1.175096pt" strokecolor="#367097">
                <v:path arrowok="t"/>
              </v:shape>
            </v:group>
            <v:group style="position:absolute;left:766;top:5100;width:23;height:2" coordorigin="766,5100" coordsize="23,2">
              <v:shape style="position:absolute;left:766;top:5100;width:23;height:2" coordorigin="766,5100" coordsize="23,0" path="m766,5100l789,5100e" filled="false" stroked="true" strokeweight="1.175096pt" strokecolor="#367097">
                <v:path arrowok="t"/>
              </v:shape>
            </v:group>
            <v:group style="position:absolute;left:722;top:5100;width:23;height:2" coordorigin="722,5100" coordsize="23,2">
              <v:shape style="position:absolute;left:722;top:5100;width:23;height:2" coordorigin="722,5100" coordsize="23,0" path="m722,5100l744,5100e" filled="false" stroked="true" strokeweight="1.175096pt" strokecolor="#367097">
                <v:path arrowok="t"/>
              </v:shape>
            </v:group>
            <v:group style="position:absolute;left:677;top:5100;width:23;height:2" coordorigin="677,5100" coordsize="23,2">
              <v:shape style="position:absolute;left:677;top:5100;width:23;height:2" coordorigin="677,5100" coordsize="23,0" path="m677,5100l700,5100e" filled="false" stroked="true" strokeweight="1.175096pt" strokecolor="#367097">
                <v:path arrowok="t"/>
              </v:shape>
            </v:group>
            <v:group style="position:absolute;left:633;top:5100;width:23;height:2" coordorigin="633,5100" coordsize="23,2">
              <v:shape style="position:absolute;left:633;top:5100;width:23;height:2" coordorigin="633,5100" coordsize="23,0" path="m633,5100l655,5100e" filled="false" stroked="true" strokeweight="1.175096pt" strokecolor="#367097">
                <v:path arrowok="t"/>
              </v:shape>
            </v:group>
            <v:group style="position:absolute;left:588;top:5100;width:23;height:2" coordorigin="588,5100" coordsize="23,2">
              <v:shape style="position:absolute;left:588;top:5100;width:23;height:2" coordorigin="588,5100" coordsize="23,0" path="m588,5100l611,5100e" filled="false" stroked="true" strokeweight="1.175096pt" strokecolor="#367097">
                <v:path arrowok="t"/>
              </v:shape>
            </v:group>
            <v:group style="position:absolute;left:544;top:5100;width:23;height:2" coordorigin="544,5100" coordsize="23,2">
              <v:shape style="position:absolute;left:544;top:5100;width:23;height:2" coordorigin="544,5100" coordsize="23,0" path="m544,5100l566,5100e" filled="false" stroked="true" strokeweight="1.175096pt" strokecolor="#367097">
                <v:path arrowok="t"/>
              </v:shape>
            </v:group>
            <v:group style="position:absolute;left:499;top:5100;width:23;height:2" coordorigin="499,5100" coordsize="23,2">
              <v:shape style="position:absolute;left:499;top:5100;width:23;height:2" coordorigin="499,5100" coordsize="23,0" path="m499,5100l521,5100e" filled="false" stroked="true" strokeweight="1.175096pt" strokecolor="#367097">
                <v:path arrowok="t"/>
              </v:shape>
            </v:group>
            <v:group style="position:absolute;left:455;top:5100;width:23;height:2" coordorigin="455,5100" coordsize="23,2">
              <v:shape style="position:absolute;left:455;top:5100;width:23;height:2" coordorigin="455,5100" coordsize="23,0" path="m455,5100l477,5100e" filled="false" stroked="true" strokeweight="1.175096pt" strokecolor="#367097">
                <v:path arrowok="t"/>
              </v:shape>
            </v:group>
            <v:group style="position:absolute;left:410;top:5100;width:23;height:2" coordorigin="410,5100" coordsize="23,2">
              <v:shape style="position:absolute;left:410;top:5100;width:23;height:2" coordorigin="410,5100" coordsize="23,0" path="m410,5100l432,5100e" filled="false" stroked="true" strokeweight="1.175096pt" strokecolor="#367097">
                <v:path arrowok="t"/>
              </v:shape>
            </v:group>
            <v:group style="position:absolute;left:366;top:5100;width:23;height:2" coordorigin="366,5100" coordsize="23,2">
              <v:shape style="position:absolute;left:366;top:5100;width:23;height:2" coordorigin="366,5100" coordsize="23,0" path="m366,5100l388,5100e" filled="false" stroked="true" strokeweight="1.175096pt" strokecolor="#367097">
                <v:path arrowok="t"/>
              </v:shape>
            </v:group>
            <v:group style="position:absolute;left:321;top:5100;width:23;height:2" coordorigin="321,5100" coordsize="23,2">
              <v:shape style="position:absolute;left:321;top:5100;width:23;height:2" coordorigin="321,5100" coordsize="23,0" path="m321,5100l343,5100e" filled="false" stroked="true" strokeweight="1.175096pt" strokecolor="#367097">
                <v:path arrowok="t"/>
              </v:shape>
            </v:group>
            <v:group style="position:absolute;left:277;top:5100;width:23;height:2" coordorigin="277,5100" coordsize="23,2">
              <v:shape style="position:absolute;left:277;top:5100;width:23;height:2" coordorigin="277,5100" coordsize="23,0" path="m277,5100l299,5100e" filled="false" stroked="true" strokeweight="1.175096pt" strokecolor="#367097">
                <v:path arrowok="t"/>
              </v:shape>
            </v:group>
            <v:group style="position:absolute;left:232;top:5100;width:23;height:2" coordorigin="232,5100" coordsize="23,2">
              <v:shape style="position:absolute;left:232;top:5100;width:23;height:2" coordorigin="232,5100" coordsize="23,0" path="m232,5100l254,5100e" filled="false" stroked="true" strokeweight="1.175096pt" strokecolor="#367097">
                <v:path arrowok="t"/>
              </v:shape>
            </v:group>
            <v:group style="position:absolute;left:188;top:5100;width:23;height:2" coordorigin="188,5100" coordsize="23,2">
              <v:shape style="position:absolute;left:188;top:5100;width:23;height:2" coordorigin="188,5100" coordsize="23,0" path="m188,5100l210,5100e" filled="false" stroked="true" strokeweight="1.175096pt" strokecolor="#367097">
                <v:path arrowok="t"/>
              </v:shape>
            </v:group>
            <v:group style="position:absolute;left:143;top:5100;width:23;height:2" coordorigin="143,5100" coordsize="23,2">
              <v:shape style="position:absolute;left:143;top:5100;width:23;height:2" coordorigin="143,5100" coordsize="23,0" path="m143,5100l165,5100e" filled="false" stroked="true" strokeweight="1.175096pt" strokecolor="#367097">
                <v:path arrowok="t"/>
              </v:shape>
            </v:group>
            <v:group style="position:absolute;left:98;top:5100;width:23;height:2" coordorigin="98,5100" coordsize="23,2">
              <v:shape style="position:absolute;left:98;top:5100;width:23;height:2" coordorigin="98,5100" coordsize="23,0" path="m98,5100l121,5100e" filled="false" stroked="true" strokeweight="1.175096pt" strokecolor="#367097">
                <v:path arrowok="t"/>
              </v:shape>
            </v:group>
            <v:group style="position:absolute;left:54;top:5100;width:23;height:2" coordorigin="54,5100" coordsize="23,2">
              <v:shape style="position:absolute;left:54;top:5100;width:23;height:2" coordorigin="54,5100" coordsize="23,0" path="m54,5100l76,5100e" filled="false" stroked="true" strokeweight="1.175096pt" strokecolor="#367097">
                <v:path arrowok="t"/>
              </v:shape>
            </v:group>
            <v:group style="position:absolute;left:24;top:5084;width:23;height:2" coordorigin="24,5084" coordsize="23,2">
              <v:shape style="position:absolute;left:24;top:5084;width:23;height:2" coordorigin="24,5084" coordsize="23,0" path="m24,5084l46,5084e" filled="false" stroked="true" strokeweight="1.175068pt" strokecolor="#367097">
                <v:path arrowok="t"/>
              </v:shape>
            </v:group>
            <v:group style="position:absolute;left:24;top:5037;width:23;height:2" coordorigin="24,5037" coordsize="23,2">
              <v:shape style="position:absolute;left:24;top:5037;width:23;height:2" coordorigin="24,5037" coordsize="23,0" path="m24,5037l46,5037e" filled="false" stroked="true" strokeweight="1.175068pt" strokecolor="#367097">
                <v:path arrowok="t"/>
              </v:shape>
            </v:group>
            <v:group style="position:absolute;left:24;top:4990;width:23;height:2" coordorigin="24,4990" coordsize="23,2">
              <v:shape style="position:absolute;left:24;top:4990;width:23;height:2" coordorigin="24,4990" coordsize="23,0" path="m24,4990l46,4990e" filled="false" stroked="true" strokeweight="1.175068pt" strokecolor="#367097">
                <v:path arrowok="t"/>
              </v:shape>
            </v:group>
            <v:group style="position:absolute;left:24;top:4943;width:23;height:2" coordorigin="24,4943" coordsize="23,2">
              <v:shape style="position:absolute;left:24;top:4943;width:23;height:2" coordorigin="24,4943" coordsize="23,0" path="m24,4943l46,4943e" filled="false" stroked="true" strokeweight="1.175068pt" strokecolor="#367097">
                <v:path arrowok="t"/>
              </v:shape>
            </v:group>
            <v:group style="position:absolute;left:24;top:4896;width:23;height:2" coordorigin="24,4896" coordsize="23,2">
              <v:shape style="position:absolute;left:24;top:4896;width:23;height:2" coordorigin="24,4896" coordsize="23,0" path="m24,4896l46,4896e" filled="false" stroked="true" strokeweight="1.175068pt" strokecolor="#367097">
                <v:path arrowok="t"/>
              </v:shape>
            </v:group>
            <v:group style="position:absolute;left:24;top:4849;width:23;height:2" coordorigin="24,4849" coordsize="23,2">
              <v:shape style="position:absolute;left:24;top:4849;width:23;height:2" coordorigin="24,4849" coordsize="23,0" path="m24,4849l46,4849e" filled="false" stroked="true" strokeweight="1.175068pt" strokecolor="#367097">
                <v:path arrowok="t"/>
              </v:shape>
            </v:group>
            <v:group style="position:absolute;left:24;top:4802;width:23;height:2" coordorigin="24,4802" coordsize="23,2">
              <v:shape style="position:absolute;left:24;top:4802;width:23;height:2" coordorigin="24,4802" coordsize="23,0" path="m24,4802l46,4802e" filled="false" stroked="true" strokeweight="1.175068pt" strokecolor="#367097">
                <v:path arrowok="t"/>
              </v:shape>
            </v:group>
            <v:group style="position:absolute;left:24;top:4755;width:23;height:2" coordorigin="24,4755" coordsize="23,2">
              <v:shape style="position:absolute;left:24;top:4755;width:23;height:2" coordorigin="24,4755" coordsize="23,0" path="m24,4755l46,4755e" filled="false" stroked="true" strokeweight="1.175068pt" strokecolor="#367097">
                <v:path arrowok="t"/>
              </v:shape>
            </v:group>
            <v:group style="position:absolute;left:24;top:4708;width:23;height:2" coordorigin="24,4708" coordsize="23,2">
              <v:shape style="position:absolute;left:24;top:4708;width:23;height:2" coordorigin="24,4708" coordsize="23,0" path="m24,4708l46,4708e" filled="false" stroked="true" strokeweight="1.175068pt" strokecolor="#367097">
                <v:path arrowok="t"/>
              </v:shape>
            </v:group>
            <v:group style="position:absolute;left:24;top:4661;width:23;height:2" coordorigin="24,4661" coordsize="23,2">
              <v:shape style="position:absolute;left:24;top:4661;width:23;height:2" coordorigin="24,4661" coordsize="23,0" path="m24,4661l46,4661e" filled="false" stroked="true" strokeweight="1.175068pt" strokecolor="#367097">
                <v:path arrowok="t"/>
              </v:shape>
            </v:group>
            <v:group style="position:absolute;left:24;top:4614;width:23;height:2" coordorigin="24,4614" coordsize="23,2">
              <v:shape style="position:absolute;left:24;top:4614;width:23;height:2" coordorigin="24,4614" coordsize="23,0" path="m24,4614l46,4614e" filled="false" stroked="true" strokeweight="1.175068pt" strokecolor="#367097">
                <v:path arrowok="t"/>
              </v:shape>
            </v:group>
            <v:group style="position:absolute;left:24;top:4567;width:23;height:2" coordorigin="24,4567" coordsize="23,2">
              <v:shape style="position:absolute;left:24;top:4567;width:23;height:2" coordorigin="24,4567" coordsize="23,0" path="m24,4567l46,4567e" filled="false" stroked="true" strokeweight="1.175068pt" strokecolor="#367097">
                <v:path arrowok="t"/>
              </v:shape>
            </v:group>
            <v:group style="position:absolute;left:24;top:4520;width:23;height:2" coordorigin="24,4520" coordsize="23,2">
              <v:shape style="position:absolute;left:24;top:4520;width:23;height:2" coordorigin="24,4520" coordsize="23,0" path="m24,4520l46,4520e" filled="false" stroked="true" strokeweight="1.175068pt" strokecolor="#367097">
                <v:path arrowok="t"/>
              </v:shape>
            </v:group>
            <v:group style="position:absolute;left:24;top:4473;width:23;height:2" coordorigin="24,4473" coordsize="23,2">
              <v:shape style="position:absolute;left:24;top:4473;width:23;height:2" coordorigin="24,4473" coordsize="23,0" path="m24,4473l46,4473e" filled="false" stroked="true" strokeweight="1.175068pt" strokecolor="#367097">
                <v:path arrowok="t"/>
              </v:shape>
            </v:group>
            <v:group style="position:absolute;left:24;top:4426;width:23;height:2" coordorigin="24,4426" coordsize="23,2">
              <v:shape style="position:absolute;left:24;top:4426;width:23;height:2" coordorigin="24,4426" coordsize="23,0" path="m24,4426l46,4426e" filled="false" stroked="true" strokeweight="1.175068pt" strokecolor="#367097">
                <v:path arrowok="t"/>
              </v:shape>
            </v:group>
            <v:group style="position:absolute;left:24;top:4379;width:23;height:2" coordorigin="24,4379" coordsize="23,2">
              <v:shape style="position:absolute;left:24;top:4379;width:23;height:2" coordorigin="24,4379" coordsize="23,0" path="m24,4379l46,4379e" filled="false" stroked="true" strokeweight="1.175068pt" strokecolor="#367097">
                <v:path arrowok="t"/>
              </v:shape>
            </v:group>
            <v:group style="position:absolute;left:24;top:4332;width:23;height:2" coordorigin="24,4332" coordsize="23,2">
              <v:shape style="position:absolute;left:24;top:4332;width:23;height:2" coordorigin="24,4332" coordsize="23,0" path="m24,4332l46,4332e" filled="false" stroked="true" strokeweight="1.175068pt" strokecolor="#367097">
                <v:path arrowok="t"/>
              </v:shape>
            </v:group>
            <v:group style="position:absolute;left:24;top:4285;width:23;height:2" coordorigin="24,4285" coordsize="23,2">
              <v:shape style="position:absolute;left:24;top:4285;width:23;height:2" coordorigin="24,4285" coordsize="23,0" path="m24,4285l46,4285e" filled="false" stroked="true" strokeweight="1.175068pt" strokecolor="#367097">
                <v:path arrowok="t"/>
              </v:shape>
            </v:group>
            <v:group style="position:absolute;left:24;top:4238;width:23;height:2" coordorigin="24,4238" coordsize="23,2">
              <v:shape style="position:absolute;left:24;top:4238;width:23;height:2" coordorigin="24,4238" coordsize="23,0" path="m24,4238l46,4238e" filled="false" stroked="true" strokeweight="1.175068pt" strokecolor="#367097">
                <v:path arrowok="t"/>
              </v:shape>
            </v:group>
            <v:group style="position:absolute;left:24;top:4191;width:23;height:2" coordorigin="24,4191" coordsize="23,2">
              <v:shape style="position:absolute;left:24;top:4191;width:23;height:2" coordorigin="24,4191" coordsize="23,0" path="m24,4191l46,4191e" filled="false" stroked="true" strokeweight="1.175068pt" strokecolor="#367097">
                <v:path arrowok="t"/>
              </v:shape>
            </v:group>
            <v:group style="position:absolute;left:24;top:4144;width:23;height:2" coordorigin="24,4144" coordsize="23,2">
              <v:shape style="position:absolute;left:24;top:4144;width:23;height:2" coordorigin="24,4144" coordsize="23,0" path="m24,4144l46,4144e" filled="false" stroked="true" strokeweight="1.175068pt" strokecolor="#367097">
                <v:path arrowok="t"/>
              </v:shape>
            </v:group>
            <v:group style="position:absolute;left:24;top:4097;width:23;height:2" coordorigin="24,4097" coordsize="23,2">
              <v:shape style="position:absolute;left:24;top:4097;width:23;height:2" coordorigin="24,4097" coordsize="23,0" path="m24,4097l46,4097e" filled="false" stroked="true" strokeweight="1.175068pt" strokecolor="#367097">
                <v:path arrowok="t"/>
              </v:shape>
            </v:group>
            <v:group style="position:absolute;left:24;top:4050;width:23;height:2" coordorigin="24,4050" coordsize="23,2">
              <v:shape style="position:absolute;left:24;top:4050;width:23;height:2" coordorigin="24,4050" coordsize="23,0" path="m24,4050l46,4050e" filled="false" stroked="true" strokeweight="1.175068pt" strokecolor="#367097">
                <v:path arrowok="t"/>
              </v:shape>
            </v:group>
            <v:group style="position:absolute;left:24;top:4003;width:23;height:2" coordorigin="24,4003" coordsize="23,2">
              <v:shape style="position:absolute;left:24;top:4003;width:23;height:2" coordorigin="24,4003" coordsize="23,0" path="m24,4003l46,4003e" filled="false" stroked="true" strokeweight="1.175068pt" strokecolor="#367097">
                <v:path arrowok="t"/>
              </v:shape>
            </v:group>
            <v:group style="position:absolute;left:24;top:3956;width:23;height:2" coordorigin="24,3956" coordsize="23,2">
              <v:shape style="position:absolute;left:24;top:3956;width:23;height:2" coordorigin="24,3956" coordsize="23,0" path="m24,3956l46,3956e" filled="false" stroked="true" strokeweight="1.175068pt" strokecolor="#367097">
                <v:path arrowok="t"/>
              </v:shape>
            </v:group>
            <v:group style="position:absolute;left:24;top:3909;width:23;height:2" coordorigin="24,3909" coordsize="23,2">
              <v:shape style="position:absolute;left:24;top:3909;width:23;height:2" coordorigin="24,3909" coordsize="23,0" path="m24,3909l46,3909e" filled="false" stroked="true" strokeweight="1.175068pt" strokecolor="#367097">
                <v:path arrowok="t"/>
              </v:shape>
            </v:group>
            <v:group style="position:absolute;left:24;top:3862;width:23;height:2" coordorigin="24,3862" coordsize="23,2">
              <v:shape style="position:absolute;left:24;top:3862;width:23;height:2" coordorigin="24,3862" coordsize="23,0" path="m24,3862l46,3862e" filled="false" stroked="true" strokeweight="1.175068pt" strokecolor="#367097">
                <v:path arrowok="t"/>
              </v:shape>
            </v:group>
            <v:group style="position:absolute;left:24;top:3815;width:23;height:2" coordorigin="24,3815" coordsize="23,2">
              <v:shape style="position:absolute;left:24;top:3815;width:23;height:2" coordorigin="24,3815" coordsize="23,0" path="m24,3815l46,3815e" filled="false" stroked="true" strokeweight="1.175068pt" strokecolor="#367097">
                <v:path arrowok="t"/>
              </v:shape>
            </v:group>
            <v:group style="position:absolute;left:24;top:3768;width:23;height:2" coordorigin="24,3768" coordsize="23,2">
              <v:shape style="position:absolute;left:24;top:3768;width:23;height:2" coordorigin="24,3768" coordsize="23,0" path="m24,3768l46,3768e" filled="false" stroked="true" strokeweight="1.175068pt" strokecolor="#367097">
                <v:path arrowok="t"/>
              </v:shape>
            </v:group>
            <v:group style="position:absolute;left:24;top:3710;width:23;height:24" coordorigin="24,3710" coordsize="23,24">
              <v:shape style="position:absolute;left:24;top:3710;width:23;height:24" coordorigin="24,3710" coordsize="23,24" path="m24,3733l46,3733,46,3710,24,3710,24,3733xe" filled="true" fillcolor="#367097" stroked="false">
                <v:path arrowok="t"/>
                <v:fill type="solid"/>
              </v:shape>
            </v:group>
            <v:group style="position:absolute;left:39;top:3678;width:23;height:24" coordorigin="39,3678" coordsize="23,24">
              <v:shape style="position:absolute;left:39;top:3678;width:23;height:24" coordorigin="39,3678" coordsize="23,24" path="m39,3702l61,3702,61,3678,39,3678,39,3702xe" filled="true" fillcolor="#367097" stroked="false">
                <v:path arrowok="t"/>
                <v:fill type="solid"/>
              </v:shape>
            </v:group>
            <v:group style="position:absolute;left:83;top:3690;width:23;height:2" coordorigin="83,3690" coordsize="23,2">
              <v:shape style="position:absolute;left:83;top:3690;width:23;height:2" coordorigin="83,3690" coordsize="23,0" path="m83,3690l105,3690e" filled="false" stroked="true" strokeweight="1.175068pt" strokecolor="#367097">
                <v:path arrowok="t"/>
              </v:shape>
            </v:group>
            <v:group style="position:absolute;left:128;top:3690;width:23;height:2" coordorigin="128,3690" coordsize="23,2">
              <v:shape style="position:absolute;left:128;top:3690;width:23;height:2" coordorigin="128,3690" coordsize="23,0" path="m128,3690l150,3690e" filled="false" stroked="true" strokeweight="1.175068pt" strokecolor="#367097">
                <v:path arrowok="t"/>
              </v:shape>
            </v:group>
            <v:group style="position:absolute;left:172;top:3690;width:23;height:2" coordorigin="172,3690" coordsize="23,2">
              <v:shape style="position:absolute;left:172;top:3690;width:23;height:2" coordorigin="172,3690" coordsize="23,0" path="m172,3690l194,3690e" filled="false" stroked="true" strokeweight="1.175068pt" strokecolor="#367097">
                <v:path arrowok="t"/>
              </v:shape>
            </v:group>
            <v:group style="position:absolute;left:217;top:3690;width:23;height:2" coordorigin="217,3690" coordsize="23,2">
              <v:shape style="position:absolute;left:217;top:3690;width:23;height:2" coordorigin="217,3690" coordsize="23,0" path="m217,3690l239,3690e" filled="false" stroked="true" strokeweight="1.175068pt" strokecolor="#367097">
                <v:path arrowok="t"/>
              </v:shape>
            </v:group>
            <v:group style="position:absolute;left:261;top:3690;width:23;height:2" coordorigin="261,3690" coordsize="23,2">
              <v:shape style="position:absolute;left:261;top:3690;width:23;height:2" coordorigin="261,3690" coordsize="23,0" path="m261,3690l283,3690e" filled="false" stroked="true" strokeweight="1.175068pt" strokecolor="#367097">
                <v:path arrowok="t"/>
              </v:shape>
            </v:group>
            <v:group style="position:absolute;left:306;top:3690;width:23;height:2" coordorigin="306,3690" coordsize="23,2">
              <v:shape style="position:absolute;left:306;top:3690;width:23;height:2" coordorigin="306,3690" coordsize="23,0" path="m306,3690l328,3690e" filled="false" stroked="true" strokeweight="1.175068pt" strokecolor="#367097">
                <v:path arrowok="t"/>
              </v:shape>
            </v:group>
            <v:group style="position:absolute;left:350;top:3690;width:23;height:2" coordorigin="350,3690" coordsize="23,2">
              <v:shape style="position:absolute;left:350;top:3690;width:23;height:2" coordorigin="350,3690" coordsize="23,0" path="m350,3690l372,3690e" filled="false" stroked="true" strokeweight="1.175068pt" strokecolor="#367097">
                <v:path arrowok="t"/>
              </v:shape>
            </v:group>
            <v:group style="position:absolute;left:395;top:3690;width:23;height:2" coordorigin="395,3690" coordsize="23,2">
              <v:shape style="position:absolute;left:395;top:3690;width:23;height:2" coordorigin="395,3690" coordsize="23,0" path="m395,3690l417,3690e" filled="false" stroked="true" strokeweight="1.175068pt" strokecolor="#367097">
                <v:path arrowok="t"/>
              </v:shape>
            </v:group>
            <v:group style="position:absolute;left:439;top:3690;width:23;height:2" coordorigin="439,3690" coordsize="23,2">
              <v:shape style="position:absolute;left:439;top:3690;width:23;height:2" coordorigin="439,3690" coordsize="23,0" path="m439,3690l462,3690e" filled="false" stroked="true" strokeweight="1.175068pt" strokecolor="#367097">
                <v:path arrowok="t"/>
              </v:shape>
            </v:group>
            <v:group style="position:absolute;left:484;top:3690;width:23;height:2" coordorigin="484,3690" coordsize="23,2">
              <v:shape style="position:absolute;left:484;top:3690;width:23;height:2" coordorigin="484,3690" coordsize="23,0" path="m484,3690l506,3690e" filled="false" stroked="true" strokeweight="1.175068pt" strokecolor="#367097">
                <v:path arrowok="t"/>
              </v:shape>
            </v:group>
            <v:group style="position:absolute;left:528;top:3690;width:23;height:2" coordorigin="528,3690" coordsize="23,2">
              <v:shape style="position:absolute;left:528;top:3690;width:23;height:2" coordorigin="528,3690" coordsize="23,0" path="m528,3690l551,3690e" filled="false" stroked="true" strokeweight="1.175068pt" strokecolor="#367097">
                <v:path arrowok="t"/>
              </v:shape>
            </v:group>
            <v:group style="position:absolute;left:573;top:3690;width:23;height:2" coordorigin="573,3690" coordsize="23,2">
              <v:shape style="position:absolute;left:573;top:3690;width:23;height:2" coordorigin="573,3690" coordsize="23,0" path="m573,3690l595,3690e" filled="false" stroked="true" strokeweight="1.175068pt" strokecolor="#367097">
                <v:path arrowok="t"/>
              </v:shape>
            </v:group>
            <v:group style="position:absolute;left:617;top:3690;width:23;height:2" coordorigin="617,3690" coordsize="23,2">
              <v:shape style="position:absolute;left:617;top:3690;width:23;height:2" coordorigin="617,3690" coordsize="23,0" path="m617,3690l640,3690e" filled="false" stroked="true" strokeweight="1.175068pt" strokecolor="#367097">
                <v:path arrowok="t"/>
              </v:shape>
            </v:group>
            <v:group style="position:absolute;left:662;top:3690;width:23;height:2" coordorigin="662,3690" coordsize="23,2">
              <v:shape style="position:absolute;left:662;top:3690;width:23;height:2" coordorigin="662,3690" coordsize="23,0" path="m662,3690l684,3690e" filled="false" stroked="true" strokeweight="1.175068pt" strokecolor="#367097">
                <v:path arrowok="t"/>
              </v:shape>
            </v:group>
            <v:group style="position:absolute;left:706;top:3690;width:23;height:2" coordorigin="706,3690" coordsize="23,2">
              <v:shape style="position:absolute;left:706;top:3690;width:23;height:2" coordorigin="706,3690" coordsize="23,0" path="m706,3690l729,3690e" filled="false" stroked="true" strokeweight="1.175068pt" strokecolor="#367097">
                <v:path arrowok="t"/>
              </v:shape>
            </v:group>
            <v:group style="position:absolute;left:751;top:3690;width:23;height:2" coordorigin="751,3690" coordsize="23,2">
              <v:shape style="position:absolute;left:751;top:3690;width:23;height:2" coordorigin="751,3690" coordsize="23,0" path="m751,3690l773,3690e" filled="false" stroked="true" strokeweight="1.175068pt" strokecolor="#367097">
                <v:path arrowok="t"/>
              </v:shape>
            </v:group>
            <v:group style="position:absolute;left:795;top:3690;width:23;height:2" coordorigin="795,3690" coordsize="23,2">
              <v:shape style="position:absolute;left:795;top:3690;width:23;height:2" coordorigin="795,3690" coordsize="23,0" path="m795,3690l818,3690e" filled="false" stroked="true" strokeweight="1.175068pt" strokecolor="#367097">
                <v:path arrowok="t"/>
              </v:shape>
            </v:group>
            <v:group style="position:absolute;left:840;top:3690;width:23;height:2" coordorigin="840,3690" coordsize="23,2">
              <v:shape style="position:absolute;left:840;top:3690;width:23;height:2" coordorigin="840,3690" coordsize="23,0" path="m840,3690l862,3690e" filled="false" stroked="true" strokeweight="1.175068pt" strokecolor="#367097">
                <v:path arrowok="t"/>
              </v:shape>
            </v:group>
            <v:group style="position:absolute;left:885;top:3690;width:23;height:2" coordorigin="885,3690" coordsize="23,2">
              <v:shape style="position:absolute;left:885;top:3690;width:23;height:2" coordorigin="885,3690" coordsize="23,0" path="m885,3690l907,3690e" filled="false" stroked="true" strokeweight="1.175068pt" strokecolor="#367097">
                <v:path arrowok="t"/>
              </v:shape>
            </v:group>
            <v:group style="position:absolute;left:929;top:3690;width:23;height:2" coordorigin="929,3690" coordsize="23,2">
              <v:shape style="position:absolute;left:929;top:3690;width:23;height:2" coordorigin="929,3690" coordsize="23,0" path="m929,3690l951,3690e" filled="false" stroked="true" strokeweight="1.175068pt" strokecolor="#367097">
                <v:path arrowok="t"/>
              </v:shape>
            </v:group>
            <v:group style="position:absolute;left:974;top:3690;width:23;height:2" coordorigin="974,3690" coordsize="23,2">
              <v:shape style="position:absolute;left:974;top:3690;width:23;height:2" coordorigin="974,3690" coordsize="23,0" path="m974,3690l996,3690e" filled="false" stroked="true" strokeweight="1.175068pt" strokecolor="#367097">
                <v:path arrowok="t"/>
              </v:shape>
            </v:group>
            <v:group style="position:absolute;left:1018;top:3690;width:23;height:2" coordorigin="1018,3690" coordsize="23,2">
              <v:shape style="position:absolute;left:1018;top:3690;width:23;height:2" coordorigin="1018,3690" coordsize="23,0" path="m1018,3690l1040,3690e" filled="false" stroked="true" strokeweight="1.175068pt" strokecolor="#367097">
                <v:path arrowok="t"/>
              </v:shape>
            </v:group>
            <v:group style="position:absolute;left:1063;top:3690;width:23;height:2" coordorigin="1063,3690" coordsize="23,2">
              <v:shape style="position:absolute;left:1063;top:3690;width:23;height:2" coordorigin="1063,3690" coordsize="23,0" path="m1063,3690l1085,3690e" filled="false" stroked="true" strokeweight="1.175068pt" strokecolor="#367097">
                <v:path arrowok="t"/>
              </v:shape>
            </v:group>
            <v:group style="position:absolute;left:1107;top:3690;width:23;height:2" coordorigin="1107,3690" coordsize="23,2">
              <v:shape style="position:absolute;left:1107;top:3690;width:23;height:2" coordorigin="1107,3690" coordsize="23,0" path="m1107,3690l1129,3690e" filled="false" stroked="true" strokeweight="1.175068pt" strokecolor="#367097">
                <v:path arrowok="t"/>
              </v:shape>
            </v:group>
            <v:group style="position:absolute;left:1152;top:3690;width:23;height:2" coordorigin="1152,3690" coordsize="23,2">
              <v:shape style="position:absolute;left:1152;top:3690;width:23;height:2" coordorigin="1152,3690" coordsize="23,0" path="m1152,3690l1174,3690e" filled="false" stroked="true" strokeweight="1.175068pt" strokecolor="#367097">
                <v:path arrowok="t"/>
              </v:shape>
            </v:group>
            <v:group style="position:absolute;left:1196;top:3690;width:23;height:2" coordorigin="1196,3690" coordsize="23,2">
              <v:shape style="position:absolute;left:1196;top:3690;width:23;height:2" coordorigin="1196,3690" coordsize="23,0" path="m1196,3690l1218,3690e" filled="false" stroked="true" strokeweight="1.175068pt" strokecolor="#367097">
                <v:path arrowok="t"/>
              </v:shape>
            </v:group>
            <v:group style="position:absolute;left:1241;top:3690;width:23;height:2" coordorigin="1241,3690" coordsize="23,2">
              <v:shape style="position:absolute;left:1241;top:3690;width:23;height:2" coordorigin="1241,3690" coordsize="23,0" path="m1241,3690l1263,3690e" filled="false" stroked="true" strokeweight="1.175068pt" strokecolor="#367097">
                <v:path arrowok="t"/>
              </v:shape>
            </v:group>
            <v:group style="position:absolute;left:1285;top:3690;width:23;height:2" coordorigin="1285,3690" coordsize="23,2">
              <v:shape style="position:absolute;left:1285;top:3690;width:23;height:2" coordorigin="1285,3690" coordsize="23,0" path="m1285,3690l1308,3690e" filled="false" stroked="true" strokeweight="1.175068pt" strokecolor="#367097">
                <v:path arrowok="t"/>
              </v:shape>
            </v:group>
            <v:group style="position:absolute;left:1330;top:3690;width:23;height:2" coordorigin="1330,3690" coordsize="23,2">
              <v:shape style="position:absolute;left:1330;top:3690;width:23;height:2" coordorigin="1330,3690" coordsize="23,0" path="m1330,3690l1352,3690e" filled="false" stroked="true" strokeweight="1.175068pt" strokecolor="#367097">
                <v:path arrowok="t"/>
              </v:shape>
            </v:group>
            <v:group style="position:absolute;left:1374;top:3690;width:23;height:2" coordorigin="1374,3690" coordsize="23,2">
              <v:shape style="position:absolute;left:1374;top:3690;width:23;height:2" coordorigin="1374,3690" coordsize="23,0" path="m1374,3690l1397,3690e" filled="false" stroked="true" strokeweight="1.175068pt" strokecolor="#367097">
                <v:path arrowok="t"/>
              </v:shape>
            </v:group>
            <v:group style="position:absolute;left:1419;top:3690;width:23;height:2" coordorigin="1419,3690" coordsize="23,2">
              <v:shape style="position:absolute;left:1419;top:3690;width:23;height:2" coordorigin="1419,3690" coordsize="23,0" path="m1419,3690l1441,3690e" filled="false" stroked="true" strokeweight="1.175068pt" strokecolor="#367097">
                <v:path arrowok="t"/>
              </v:shape>
            </v:group>
            <v:group style="position:absolute;left:1463;top:3690;width:23;height:2" coordorigin="1463,3690" coordsize="23,2">
              <v:shape style="position:absolute;left:1463;top:3690;width:23;height:2" coordorigin="1463,3690" coordsize="23,0" path="m1463,3690l1486,3690e" filled="false" stroked="true" strokeweight="1.175068pt" strokecolor="#367097">
                <v:path arrowok="t"/>
              </v:shape>
            </v:group>
            <v:group style="position:absolute;left:1508;top:3690;width:23;height:2" coordorigin="1508,3690" coordsize="23,2">
              <v:shape style="position:absolute;left:1508;top:3690;width:23;height:2" coordorigin="1508,3690" coordsize="23,0" path="m1508,3690l1530,3690e" filled="false" stroked="true" strokeweight="1.175068pt" strokecolor="#367097">
                <v:path arrowok="t"/>
              </v:shape>
            </v:group>
            <v:group style="position:absolute;left:1552;top:3690;width:23;height:2" coordorigin="1552,3690" coordsize="23,2">
              <v:shape style="position:absolute;left:1552;top:3690;width:23;height:2" coordorigin="1552,3690" coordsize="23,0" path="m1552,3690l1575,3690e" filled="false" stroked="true" strokeweight="1.175068pt" strokecolor="#367097">
                <v:path arrowok="t"/>
              </v:shape>
            </v:group>
            <v:group style="position:absolute;left:1597;top:3690;width:23;height:2" coordorigin="1597,3690" coordsize="23,2">
              <v:shape style="position:absolute;left:1597;top:3690;width:23;height:2" coordorigin="1597,3690" coordsize="23,0" path="m1597,3690l1619,3690e" filled="false" stroked="true" strokeweight="1.175068pt" strokecolor="#367097">
                <v:path arrowok="t"/>
              </v:shape>
            </v:group>
            <v:group style="position:absolute;left:1641;top:3690;width:23;height:2" coordorigin="1641,3690" coordsize="23,2">
              <v:shape style="position:absolute;left:1641;top:3690;width:23;height:2" coordorigin="1641,3690" coordsize="23,0" path="m1641,3690l1664,3690e" filled="false" stroked="true" strokeweight="1.175068pt" strokecolor="#367097">
                <v:path arrowok="t"/>
              </v:shape>
            </v:group>
            <v:group style="position:absolute;left:1686;top:3690;width:23;height:2" coordorigin="1686,3690" coordsize="23,2">
              <v:shape style="position:absolute;left:1686;top:3690;width:23;height:2" coordorigin="1686,3690" coordsize="23,0" path="m1686,3690l1708,3690e" filled="false" stroked="true" strokeweight="1.175068pt" strokecolor="#367097">
                <v:path arrowok="t"/>
              </v:shape>
            </v:group>
            <v:group style="position:absolute;left:1731;top:3690;width:23;height:2" coordorigin="1731,3690" coordsize="23,2">
              <v:shape style="position:absolute;left:1731;top:3690;width:23;height:2" coordorigin="1731,3690" coordsize="23,0" path="m1731,3690l1753,3690e" filled="false" stroked="true" strokeweight="1.175068pt" strokecolor="#367097">
                <v:path arrowok="t"/>
              </v:shape>
            </v:group>
            <v:group style="position:absolute;left:1775;top:3690;width:23;height:2" coordorigin="1775,3690" coordsize="23,2">
              <v:shape style="position:absolute;left:1775;top:3690;width:23;height:2" coordorigin="1775,3690" coordsize="23,0" path="m1775,3690l1797,3690e" filled="false" stroked="true" strokeweight="1.175068pt" strokecolor="#367097">
                <v:path arrowok="t"/>
              </v:shape>
            </v:group>
            <v:group style="position:absolute;left:1820;top:3690;width:23;height:2" coordorigin="1820,3690" coordsize="23,2">
              <v:shape style="position:absolute;left:1820;top:3690;width:23;height:2" coordorigin="1820,3690" coordsize="23,0" path="m1820,3690l1842,3690e" filled="false" stroked="true" strokeweight="1.175068pt" strokecolor="#367097">
                <v:path arrowok="t"/>
              </v:shape>
            </v:group>
            <v:group style="position:absolute;left:1864;top:3690;width:23;height:2" coordorigin="1864,3690" coordsize="23,2">
              <v:shape style="position:absolute;left:1864;top:3690;width:23;height:2" coordorigin="1864,3690" coordsize="23,0" path="m1864,3690l1886,3690e" filled="false" stroked="true" strokeweight="1.175068pt" strokecolor="#367097">
                <v:path arrowok="t"/>
              </v:shape>
            </v:group>
            <v:group style="position:absolute;left:1909;top:3690;width:23;height:2" coordorigin="1909,3690" coordsize="23,2">
              <v:shape style="position:absolute;left:1909;top:3690;width:23;height:2" coordorigin="1909,3690" coordsize="23,0" path="m1909,3690l1931,3690e" filled="false" stroked="true" strokeweight="1.175068pt" strokecolor="#367097">
                <v:path arrowok="t"/>
              </v:shape>
            </v:group>
            <v:group style="position:absolute;left:1953;top:3690;width:23;height:2" coordorigin="1953,3690" coordsize="23,2">
              <v:shape style="position:absolute;left:1953;top:3690;width:23;height:2" coordorigin="1953,3690" coordsize="23,0" path="m1953,3690l1975,3690e" filled="false" stroked="true" strokeweight="1.175068pt" strokecolor="#367097">
                <v:path arrowok="t"/>
              </v:shape>
            </v:group>
            <v:group style="position:absolute;left:1998;top:3690;width:23;height:2" coordorigin="1998,3690" coordsize="23,2">
              <v:shape style="position:absolute;left:1998;top:3690;width:23;height:2" coordorigin="1998,3690" coordsize="23,0" path="m1998,3690l2020,3690e" filled="false" stroked="true" strokeweight="1.175068pt" strokecolor="#367097">
                <v:path arrowok="t"/>
              </v:shape>
            </v:group>
            <v:group style="position:absolute;left:2042;top:3690;width:23;height:2" coordorigin="2042,3690" coordsize="23,2">
              <v:shape style="position:absolute;left:2042;top:3690;width:23;height:2" coordorigin="2042,3690" coordsize="23,0" path="m2042,3690l2064,3690e" filled="false" stroked="true" strokeweight="1.175068pt" strokecolor="#367097">
                <v:path arrowok="t"/>
              </v:shape>
            </v:group>
            <v:group style="position:absolute;left:2087;top:3690;width:23;height:2" coordorigin="2087,3690" coordsize="23,2">
              <v:shape style="position:absolute;left:2087;top:3690;width:23;height:2" coordorigin="2087,3690" coordsize="23,0" path="m2087,3690l2109,3690e" filled="false" stroked="true" strokeweight="1.175068pt" strokecolor="#367097">
                <v:path arrowok="t"/>
              </v:shape>
            </v:group>
            <v:group style="position:absolute;left:2131;top:3690;width:23;height:2" coordorigin="2131,3690" coordsize="23,2">
              <v:shape style="position:absolute;left:2131;top:3690;width:23;height:2" coordorigin="2131,3690" coordsize="23,0" path="m2131,3690l2154,3690e" filled="false" stroked="true" strokeweight="1.175068pt" strokecolor="#367097">
                <v:path arrowok="t"/>
              </v:shape>
            </v:group>
            <v:group style="position:absolute;left:2176;top:3690;width:23;height:2" coordorigin="2176,3690" coordsize="23,2">
              <v:shape style="position:absolute;left:2176;top:3690;width:23;height:2" coordorigin="2176,3690" coordsize="23,0" path="m2176,3690l2198,3690e" filled="false" stroked="true" strokeweight="1.175068pt" strokecolor="#367097">
                <v:path arrowok="t"/>
              </v:shape>
            </v:group>
            <v:group style="position:absolute;left:2220;top:3690;width:23;height:2" coordorigin="2220,3690" coordsize="23,2">
              <v:shape style="position:absolute;left:2220;top:3690;width:23;height:2" coordorigin="2220,3690" coordsize="23,0" path="m2220,3690l2243,3690e" filled="false" stroked="true" strokeweight="1.175068pt" strokecolor="#367097">
                <v:path arrowok="t"/>
              </v:shape>
            </v:group>
            <v:group style="position:absolute;left:2265;top:3690;width:23;height:2" coordorigin="2265,3690" coordsize="23,2">
              <v:shape style="position:absolute;left:2265;top:3690;width:23;height:2" coordorigin="2265,3690" coordsize="23,0" path="m2265,3690l2287,3690e" filled="false" stroked="true" strokeweight="1.175068pt" strokecolor="#367097">
                <v:path arrowok="t"/>
              </v:shape>
            </v:group>
            <v:group style="position:absolute;left:2309;top:3690;width:23;height:2" coordorigin="2309,3690" coordsize="23,2">
              <v:shape style="position:absolute;left:2309;top:3690;width:23;height:2" coordorigin="2309,3690" coordsize="23,0" path="m2309,3690l2332,3690e" filled="false" stroked="true" strokeweight="1.175068pt" strokecolor="#367097">
                <v:path arrowok="t"/>
              </v:shape>
            </v:group>
            <v:group style="position:absolute;left:2354;top:3690;width:23;height:2" coordorigin="2354,3690" coordsize="23,2">
              <v:shape style="position:absolute;left:2354;top:3690;width:23;height:2" coordorigin="2354,3690" coordsize="23,0" path="m2354,3690l2376,3690e" filled="false" stroked="true" strokeweight="1.175068pt" strokecolor="#367097">
                <v:path arrowok="t"/>
              </v:shape>
            </v:group>
            <v:group style="position:absolute;left:2398;top:3690;width:23;height:2" coordorigin="2398,3690" coordsize="23,2">
              <v:shape style="position:absolute;left:2398;top:3690;width:23;height:2" coordorigin="2398,3690" coordsize="23,0" path="m2398,3690l2421,3690e" filled="false" stroked="true" strokeweight="1.175068pt" strokecolor="#367097">
                <v:path arrowok="t"/>
              </v:shape>
            </v:group>
            <v:group style="position:absolute;left:2443;top:3690;width:23;height:2" coordorigin="2443,3690" coordsize="23,2">
              <v:shape style="position:absolute;left:2443;top:3690;width:23;height:2" coordorigin="2443,3690" coordsize="23,0" path="m2443,3690l2465,3690e" filled="false" stroked="true" strokeweight="1.175068pt" strokecolor="#367097">
                <v:path arrowok="t"/>
              </v:shape>
            </v:group>
            <v:group style="position:absolute;left:2487;top:3690;width:23;height:2" coordorigin="2487,3690" coordsize="23,2">
              <v:shape style="position:absolute;left:2487;top:3690;width:23;height:2" coordorigin="2487,3690" coordsize="23,0" path="m2487,3690l2510,3690e" filled="false" stroked="true" strokeweight="1.175068pt" strokecolor="#367097">
                <v:path arrowok="t"/>
              </v:shape>
            </v:group>
            <v:group style="position:absolute;left:2532;top:3690;width:23;height:2" coordorigin="2532,3690" coordsize="23,2">
              <v:shape style="position:absolute;left:2532;top:3690;width:23;height:2" coordorigin="2532,3690" coordsize="23,0" path="m2532,3690l2554,3690e" filled="false" stroked="true" strokeweight="1.175068pt" strokecolor="#367097">
                <v:path arrowok="t"/>
              </v:shape>
            </v:group>
            <v:group style="position:absolute;left:2576;top:3690;width:23;height:2" coordorigin="2576,3690" coordsize="23,2">
              <v:shape style="position:absolute;left:2576;top:3690;width:23;height:2" coordorigin="2576,3690" coordsize="23,0" path="m2576,3690l2599,3690e" filled="false" stroked="true" strokeweight="1.175068pt" strokecolor="#367097">
                <v:path arrowok="t"/>
              </v:shape>
            </v:group>
            <v:group style="position:absolute;left:2621;top:3690;width:23;height:2" coordorigin="2621,3690" coordsize="23,2">
              <v:shape style="position:absolute;left:2621;top:3690;width:23;height:2" coordorigin="2621,3690" coordsize="23,0" path="m2621,3690l2643,3690e" filled="false" stroked="true" strokeweight="1.175068pt" strokecolor="#367097">
                <v:path arrowok="t"/>
              </v:shape>
            </v:group>
            <v:group style="position:absolute;left:2666;top:3690;width:23;height:2" coordorigin="2666,3690" coordsize="23,2">
              <v:shape style="position:absolute;left:2666;top:3690;width:23;height:2" coordorigin="2666,3690" coordsize="23,0" path="m2666,3690l2688,3690e" filled="false" stroked="true" strokeweight="1.175068pt" strokecolor="#367097">
                <v:path arrowok="t"/>
              </v:shape>
            </v:group>
            <v:group style="position:absolute;left:2710;top:3690;width:23;height:2" coordorigin="2710,3690" coordsize="23,2">
              <v:shape style="position:absolute;left:2710;top:3690;width:23;height:2" coordorigin="2710,3690" coordsize="23,0" path="m2710,3690l2732,3690e" filled="false" stroked="true" strokeweight="1.175068pt" strokecolor="#367097">
                <v:path arrowok="t"/>
              </v:shape>
            </v:group>
            <v:group style="position:absolute;left:2755;top:3690;width:23;height:2" coordorigin="2755,3690" coordsize="23,2">
              <v:shape style="position:absolute;left:2755;top:3690;width:23;height:2" coordorigin="2755,3690" coordsize="23,0" path="m2755,3690l2777,3690e" filled="false" stroked="true" strokeweight="1.175068pt" strokecolor="#367097">
                <v:path arrowok="t"/>
              </v:shape>
            </v:group>
            <v:group style="position:absolute;left:2799;top:3690;width:23;height:2" coordorigin="2799,3690" coordsize="23,2">
              <v:shape style="position:absolute;left:2799;top:3690;width:23;height:2" coordorigin="2799,3690" coordsize="23,0" path="m2799,3690l2821,3690e" filled="false" stroked="true" strokeweight="1.175068pt" strokecolor="#367097">
                <v:path arrowok="t"/>
              </v:shape>
            </v:group>
            <v:group style="position:absolute;left:2844;top:3690;width:23;height:2" coordorigin="2844,3690" coordsize="23,2">
              <v:shape style="position:absolute;left:2844;top:3690;width:23;height:2" coordorigin="2844,3690" coordsize="23,0" path="m2844,3690l2866,3690e" filled="false" stroked="true" strokeweight="1.175068pt" strokecolor="#367097">
                <v:path arrowok="t"/>
              </v:shape>
            </v:group>
            <v:group style="position:absolute;left:2888;top:3690;width:23;height:2" coordorigin="2888,3690" coordsize="23,2">
              <v:shape style="position:absolute;left:2888;top:3690;width:23;height:2" coordorigin="2888,3690" coordsize="23,0" path="m2888,3690l2910,3690e" filled="false" stroked="true" strokeweight="1.175068pt" strokecolor="#367097">
                <v:path arrowok="t"/>
              </v:shape>
            </v:group>
            <v:group style="position:absolute;left:2933;top:3690;width:23;height:2" coordorigin="2933,3690" coordsize="23,2">
              <v:shape style="position:absolute;left:2933;top:3690;width:23;height:2" coordorigin="2933,3690" coordsize="23,0" path="m2933,3690l2955,3690e" filled="false" stroked="true" strokeweight="1.175068pt" strokecolor="#367097">
                <v:path arrowok="t"/>
              </v:shape>
            </v:group>
            <v:group style="position:absolute;left:2977;top:3690;width:23;height:2" coordorigin="2977,3690" coordsize="23,2">
              <v:shape style="position:absolute;left:2977;top:3690;width:23;height:2" coordorigin="2977,3690" coordsize="23,0" path="m2977,3690l2999,3690e" filled="false" stroked="true" strokeweight="1.175068pt" strokecolor="#367097">
                <v:path arrowok="t"/>
              </v:shape>
            </v:group>
            <v:group style="position:absolute;left:3022;top:3690;width:23;height:2" coordorigin="3022,3690" coordsize="23,2">
              <v:shape style="position:absolute;left:3022;top:3690;width:23;height:2" coordorigin="3022,3690" coordsize="23,0" path="m3022,3690l3044,3690e" filled="false" stroked="true" strokeweight="1.175068pt" strokecolor="#367097">
                <v:path arrowok="t"/>
              </v:shape>
            </v:group>
            <v:group style="position:absolute;left:3066;top:3690;width:23;height:2" coordorigin="3066,3690" coordsize="23,2">
              <v:shape style="position:absolute;left:3066;top:3690;width:23;height:2" coordorigin="3066,3690" coordsize="23,0" path="m3066,3690l3089,3690e" filled="false" stroked="true" strokeweight="1.175068pt" strokecolor="#367097">
                <v:path arrowok="t"/>
              </v:shape>
            </v:group>
            <v:group style="position:absolute;left:3111;top:3690;width:23;height:2" coordorigin="3111,3690" coordsize="23,2">
              <v:shape style="position:absolute;left:3111;top:3690;width:23;height:2" coordorigin="3111,3690" coordsize="23,0" path="m3111,3690l3133,3690e" filled="false" stroked="true" strokeweight="1.175068pt" strokecolor="#367097">
                <v:path arrowok="t"/>
              </v:shape>
            </v:group>
            <v:group style="position:absolute;left:3155;top:3690;width:23;height:2" coordorigin="3155,3690" coordsize="23,2">
              <v:shape style="position:absolute;left:3155;top:3690;width:23;height:2" coordorigin="3155,3690" coordsize="23,0" path="m3155,3690l3178,3690e" filled="false" stroked="true" strokeweight="1.175068pt" strokecolor="#367097">
                <v:path arrowok="t"/>
              </v:shape>
            </v:group>
            <v:group style="position:absolute;left:3200;top:3690;width:23;height:2" coordorigin="3200,3690" coordsize="23,2">
              <v:shape style="position:absolute;left:3200;top:3690;width:23;height:2" coordorigin="3200,3690" coordsize="23,0" path="m3200,3690l3222,3690e" filled="false" stroked="true" strokeweight="1.175068pt" strokecolor="#367097">
                <v:path arrowok="t"/>
              </v:shape>
            </v:group>
            <v:group style="position:absolute;left:3244;top:3690;width:23;height:2" coordorigin="3244,3690" coordsize="23,2">
              <v:shape style="position:absolute;left:3244;top:3690;width:23;height:2" coordorigin="3244,3690" coordsize="23,0" path="m3244,3690l3267,3690e" filled="false" stroked="true" strokeweight="1.175068pt" strokecolor="#367097">
                <v:path arrowok="t"/>
              </v:shape>
            </v:group>
            <v:group style="position:absolute;left:3289;top:3690;width:23;height:2" coordorigin="3289,3690" coordsize="23,2">
              <v:shape style="position:absolute;left:3289;top:3690;width:23;height:2" coordorigin="3289,3690" coordsize="23,0" path="m3289,3690l3311,3690e" filled="false" stroked="true" strokeweight="1.175068pt" strokecolor="#367097">
                <v:path arrowok="t"/>
              </v:shape>
            </v:group>
            <v:group style="position:absolute;left:3333;top:3690;width:23;height:2" coordorigin="3333,3690" coordsize="23,2">
              <v:shape style="position:absolute;left:3333;top:3690;width:23;height:2" coordorigin="3333,3690" coordsize="23,0" path="m3333,3690l3356,3690e" filled="false" stroked="true" strokeweight="1.175068pt" strokecolor="#367097">
                <v:path arrowok="t"/>
              </v:shape>
            </v:group>
            <v:group style="position:absolute;left:3378;top:3690;width:23;height:2" coordorigin="3378,3690" coordsize="23,2">
              <v:shape style="position:absolute;left:3378;top:3690;width:23;height:2" coordorigin="3378,3690" coordsize="23,0" path="m3378,3690l3400,3690e" filled="false" stroked="true" strokeweight="1.175068pt" strokecolor="#367097">
                <v:path arrowok="t"/>
              </v:shape>
            </v:group>
            <v:group style="position:absolute;left:3422;top:3690;width:23;height:2" coordorigin="3422,3690" coordsize="23,2">
              <v:shape style="position:absolute;left:3422;top:3690;width:23;height:2" coordorigin="3422,3690" coordsize="23,0" path="m3422,3690l3445,3690e" filled="false" stroked="true" strokeweight="1.175068pt" strokecolor="#367097">
                <v:path arrowok="t"/>
              </v:shape>
            </v:group>
            <v:group style="position:absolute;left:3467;top:3690;width:23;height:2" coordorigin="3467,3690" coordsize="23,2">
              <v:shape style="position:absolute;left:3467;top:3690;width:23;height:2" coordorigin="3467,3690" coordsize="23,0" path="m3467,3690l3489,3690e" filled="false" stroked="true" strokeweight="1.175068pt" strokecolor="#367097">
                <v:path arrowok="t"/>
              </v:shape>
            </v:group>
            <v:group style="position:absolute;left:3512;top:3690;width:23;height:2" coordorigin="3512,3690" coordsize="23,2">
              <v:shape style="position:absolute;left:3512;top:3690;width:23;height:2" coordorigin="3512,3690" coordsize="23,0" path="m3512,3690l3534,3690e" filled="false" stroked="true" strokeweight="1.175068pt" strokecolor="#367097">
                <v:path arrowok="t"/>
              </v:shape>
            </v:group>
            <v:group style="position:absolute;left:3556;top:3690;width:23;height:2" coordorigin="3556,3690" coordsize="23,2">
              <v:shape style="position:absolute;left:3556;top:3690;width:23;height:2" coordorigin="3556,3690" coordsize="23,0" path="m3556,3690l3578,3690e" filled="false" stroked="true" strokeweight="1.175068pt" strokecolor="#367097">
                <v:path arrowok="t"/>
              </v:shape>
            </v:group>
            <v:group style="position:absolute;left:3601;top:3690;width:23;height:2" coordorigin="3601,3690" coordsize="23,2">
              <v:shape style="position:absolute;left:3601;top:3690;width:23;height:2" coordorigin="3601,3690" coordsize="23,0" path="m3601,3690l3623,3690e" filled="false" stroked="true" strokeweight="1.175068pt" strokecolor="#367097">
                <v:path arrowok="t"/>
              </v:shape>
            </v:group>
            <v:group style="position:absolute;left:3645;top:3690;width:23;height:2" coordorigin="3645,3690" coordsize="23,2">
              <v:shape style="position:absolute;left:3645;top:3690;width:23;height:2" coordorigin="3645,3690" coordsize="23,0" path="m3645,3690l3667,3690e" filled="false" stroked="true" strokeweight="1.175068pt" strokecolor="#367097">
                <v:path arrowok="t"/>
              </v:shape>
            </v:group>
            <v:group style="position:absolute;left:3690;top:3690;width:23;height:2" coordorigin="3690,3690" coordsize="23,2">
              <v:shape style="position:absolute;left:3690;top:3690;width:23;height:2" coordorigin="3690,3690" coordsize="23,0" path="m3690,3690l3712,3690e" filled="false" stroked="true" strokeweight="1.175068pt" strokecolor="#367097">
                <v:path arrowok="t"/>
              </v:shape>
            </v:group>
            <v:group style="position:absolute;left:3734;top:3690;width:23;height:2" coordorigin="3734,3690" coordsize="23,2">
              <v:shape style="position:absolute;left:3734;top:3690;width:23;height:2" coordorigin="3734,3690" coordsize="23,0" path="m3734,3690l3756,3690e" filled="false" stroked="true" strokeweight="1.175068pt" strokecolor="#367097">
                <v:path arrowok="t"/>
              </v:shape>
            </v:group>
            <v:group style="position:absolute;left:3779;top:3690;width:23;height:2" coordorigin="3779,3690" coordsize="23,2">
              <v:shape style="position:absolute;left:3779;top:3690;width:23;height:2" coordorigin="3779,3690" coordsize="23,0" path="m3779,3690l3801,3690e" filled="false" stroked="true" strokeweight="1.175068pt" strokecolor="#367097">
                <v:path arrowok="t"/>
              </v:shape>
            </v:group>
            <v:group style="position:absolute;left:3823;top:3690;width:23;height:2" coordorigin="3823,3690" coordsize="23,2">
              <v:shape style="position:absolute;left:3823;top:3690;width:23;height:2" coordorigin="3823,3690" coordsize="23,0" path="m3823,3690l3845,3690e" filled="false" stroked="true" strokeweight="1.175068pt" strokecolor="#367097">
                <v:path arrowok="t"/>
              </v:shape>
            </v:group>
            <v:group style="position:absolute;left:3868;top:3690;width:23;height:2" coordorigin="3868,3690" coordsize="23,2">
              <v:shape style="position:absolute;left:3868;top:3690;width:23;height:2" coordorigin="3868,3690" coordsize="23,0" path="m3868,3690l3890,3690e" filled="false" stroked="true" strokeweight="1.175068pt" strokecolor="#367097">
                <v:path arrowok="t"/>
              </v:shape>
            </v:group>
            <v:group style="position:absolute;left:3912;top:3690;width:23;height:2" coordorigin="3912,3690" coordsize="23,2">
              <v:shape style="position:absolute;left:3912;top:3690;width:23;height:2" coordorigin="3912,3690" coordsize="23,0" path="m3912,3690l3935,3690e" filled="false" stroked="true" strokeweight="1.175068pt" strokecolor="#367097">
                <v:path arrowok="t"/>
              </v:shape>
            </v:group>
            <v:group style="position:absolute;left:3957;top:3690;width:23;height:2" coordorigin="3957,3690" coordsize="23,2">
              <v:shape style="position:absolute;left:3957;top:3690;width:23;height:2" coordorigin="3957,3690" coordsize="23,0" path="m3957,3690l3979,3690e" filled="false" stroked="true" strokeweight="1.175068pt" strokecolor="#367097">
                <v:path arrowok="t"/>
              </v:shape>
            </v:group>
            <v:group style="position:absolute;left:4001;top:3690;width:23;height:2" coordorigin="4001,3690" coordsize="23,2">
              <v:shape style="position:absolute;left:4001;top:3690;width:23;height:2" coordorigin="4001,3690" coordsize="23,0" path="m4001,3690l4024,3690e" filled="false" stroked="true" strokeweight="1.175068pt" strokecolor="#367097">
                <v:path arrowok="t"/>
              </v:shape>
            </v:group>
            <v:group style="position:absolute;left:4046;top:3690;width:23;height:2" coordorigin="4046,3690" coordsize="23,2">
              <v:shape style="position:absolute;left:4046;top:3690;width:23;height:2" coordorigin="4046,3690" coordsize="23,0" path="m4046,3690l4068,3690e" filled="false" stroked="true" strokeweight="1.175068pt" strokecolor="#367097">
                <v:path arrowok="t"/>
              </v:shape>
            </v:group>
            <v:group style="position:absolute;left:4090;top:3690;width:23;height:2" coordorigin="4090,3690" coordsize="23,2">
              <v:shape style="position:absolute;left:4090;top:3690;width:23;height:2" coordorigin="4090,3690" coordsize="23,0" path="m4090,3690l4113,3690e" filled="false" stroked="true" strokeweight="1.175068pt" strokecolor="#367097">
                <v:path arrowok="t"/>
              </v:shape>
            </v:group>
            <v:group style="position:absolute;left:4135;top:3690;width:23;height:2" coordorigin="4135,3690" coordsize="23,2">
              <v:shape style="position:absolute;left:4135;top:3690;width:23;height:2" coordorigin="4135,3690" coordsize="23,0" path="m4135,3690l4157,3690e" filled="false" stroked="true" strokeweight="1.175068pt" strokecolor="#367097">
                <v:path arrowok="t"/>
              </v:shape>
            </v:group>
            <v:group style="position:absolute;left:4179;top:3690;width:23;height:2" coordorigin="4179,3690" coordsize="23,2">
              <v:shape style="position:absolute;left:4179;top:3690;width:23;height:2" coordorigin="4179,3690" coordsize="23,0" path="m4179,3690l4202,3690e" filled="false" stroked="true" strokeweight="1.175068pt" strokecolor="#367097">
                <v:path arrowok="t"/>
              </v:shape>
            </v:group>
            <v:group style="position:absolute;left:4224;top:3690;width:23;height:2" coordorigin="4224,3690" coordsize="23,2">
              <v:shape style="position:absolute;left:4224;top:3690;width:23;height:2" coordorigin="4224,3690" coordsize="23,0" path="m4224,3690l4246,3690e" filled="false" stroked="true" strokeweight="1.175068pt" strokecolor="#367097">
                <v:path arrowok="t"/>
              </v:shape>
            </v:group>
            <v:group style="position:absolute;left:4268;top:3690;width:23;height:2" coordorigin="4268,3690" coordsize="23,2">
              <v:shape style="position:absolute;left:4268;top:3690;width:23;height:2" coordorigin="4268,3690" coordsize="23,0" path="m4268,3690l4291,3690e" filled="false" stroked="true" strokeweight="1.175068pt" strokecolor="#367097">
                <v:path arrowok="t"/>
              </v:shape>
            </v:group>
            <v:group style="position:absolute;left:4313;top:3690;width:23;height:2" coordorigin="4313,3690" coordsize="23,2">
              <v:shape style="position:absolute;left:4313;top:3690;width:23;height:2" coordorigin="4313,3690" coordsize="23,0" path="m4313,3690l4335,3690e" filled="false" stroked="true" strokeweight="1.175068pt" strokecolor="#367097">
                <v:path arrowok="t"/>
              </v:shape>
            </v:group>
            <v:group style="position:absolute;left:4358;top:3690;width:23;height:2" coordorigin="4358,3690" coordsize="23,2">
              <v:shape style="position:absolute;left:4358;top:3690;width:23;height:2" coordorigin="4358,3690" coordsize="23,0" path="m4358,3690l4380,3690e" filled="false" stroked="true" strokeweight="1.175068pt" strokecolor="#367097">
                <v:path arrowok="t"/>
              </v:shape>
            </v:group>
            <v:group style="position:absolute;left:4402;top:3690;width:23;height:2" coordorigin="4402,3690" coordsize="23,2">
              <v:shape style="position:absolute;left:4402;top:3690;width:23;height:2" coordorigin="4402,3690" coordsize="23,0" path="m4402,3690l4424,3690e" filled="false" stroked="true" strokeweight="1.175068pt" strokecolor="#367097">
                <v:path arrowok="t"/>
              </v:shape>
            </v:group>
            <v:group style="position:absolute;left:4447;top:3690;width:23;height:2" coordorigin="4447,3690" coordsize="23,2">
              <v:shape style="position:absolute;left:4447;top:3690;width:23;height:2" coordorigin="4447,3690" coordsize="23,0" path="m4447,3690l4469,3690e" filled="false" stroked="true" strokeweight="1.175068pt" strokecolor="#367097">
                <v:path arrowok="t"/>
              </v:shape>
            </v:group>
            <v:group style="position:absolute;left:4491;top:3690;width:23;height:2" coordorigin="4491,3690" coordsize="23,2">
              <v:shape style="position:absolute;left:4491;top:3690;width:23;height:2" coordorigin="4491,3690" coordsize="23,0" path="m4491,3690l4513,3690e" filled="false" stroked="true" strokeweight="1.175068pt" strokecolor="#367097">
                <v:path arrowok="t"/>
              </v:shape>
            </v:group>
            <v:group style="position:absolute;left:4536;top:3690;width:23;height:2" coordorigin="4536,3690" coordsize="23,2">
              <v:shape style="position:absolute;left:4536;top:3690;width:23;height:2" coordorigin="4536,3690" coordsize="23,0" path="m4536,3690l4558,3690e" filled="false" stroked="true" strokeweight="1.175068pt" strokecolor="#367097">
                <v:path arrowok="t"/>
              </v:shape>
            </v:group>
            <v:group style="position:absolute;left:4580;top:3690;width:23;height:2" coordorigin="4580,3690" coordsize="23,2">
              <v:shape style="position:absolute;left:4580;top:3690;width:23;height:2" coordorigin="4580,3690" coordsize="23,0" path="m4580,3690l4602,3690e" filled="false" stroked="true" strokeweight="1.175068pt" strokecolor="#367097">
                <v:path arrowok="t"/>
              </v:shape>
            </v:group>
            <v:group style="position:absolute;left:4625;top:3690;width:23;height:2" coordorigin="4625,3690" coordsize="23,2">
              <v:shape style="position:absolute;left:4625;top:3690;width:23;height:2" coordorigin="4625,3690" coordsize="23,0" path="m4625,3690l4647,3690e" filled="false" stroked="true" strokeweight="1.175068pt" strokecolor="#367097">
                <v:path arrowok="t"/>
              </v:shape>
            </v:group>
            <v:group style="position:absolute;left:4669;top:3690;width:23;height:2" coordorigin="4669,3690" coordsize="23,2">
              <v:shape style="position:absolute;left:4669;top:3690;width:23;height:2" coordorigin="4669,3690" coordsize="23,0" path="m4669,3690l4691,3690e" filled="false" stroked="true" strokeweight="1.175068pt" strokecolor="#367097">
                <v:path arrowok="t"/>
              </v:shape>
            </v:group>
            <v:group style="position:absolute;left:4714;top:3690;width:23;height:2" coordorigin="4714,3690" coordsize="23,2">
              <v:shape style="position:absolute;left:4714;top:3690;width:23;height:2" coordorigin="4714,3690" coordsize="23,0" path="m4714,3690l4736,3690e" filled="false" stroked="true" strokeweight="1.175068pt" strokecolor="#367097">
                <v:path arrowok="t"/>
              </v:shape>
            </v:group>
            <v:group style="position:absolute;left:4758;top:3690;width:23;height:2" coordorigin="4758,3690" coordsize="23,2">
              <v:shape style="position:absolute;left:4758;top:3690;width:23;height:2" coordorigin="4758,3690" coordsize="23,0" path="m4758,3690l4781,3690e" filled="false" stroked="true" strokeweight="1.175068pt" strokecolor="#367097">
                <v:path arrowok="t"/>
              </v:shape>
            </v:group>
            <v:group style="position:absolute;left:4803;top:3690;width:23;height:2" coordorigin="4803,3690" coordsize="23,2">
              <v:shape style="position:absolute;left:4803;top:3690;width:23;height:2" coordorigin="4803,3690" coordsize="23,0" path="m4803,3690l4825,3690e" filled="false" stroked="true" strokeweight="1.175068pt" strokecolor="#367097">
                <v:path arrowok="t"/>
              </v:shape>
            </v:group>
            <v:group style="position:absolute;left:4847;top:3690;width:23;height:2" coordorigin="4847,3690" coordsize="23,2">
              <v:shape style="position:absolute;left:4847;top:3690;width:23;height:2" coordorigin="4847,3690" coordsize="23,0" path="m4847,3690l4870,3690e" filled="false" stroked="true" strokeweight="1.175068pt" strokecolor="#367097">
                <v:path arrowok="t"/>
              </v:shape>
            </v:group>
            <v:group style="position:absolute;left:4892;top:3690;width:23;height:2" coordorigin="4892,3690" coordsize="23,2">
              <v:shape style="position:absolute;left:4892;top:3690;width:23;height:2" coordorigin="4892,3690" coordsize="23,0" path="m4892,3690l4914,3690e" filled="false" stroked="true" strokeweight="1.175068pt" strokecolor="#367097">
                <v:path arrowok="t"/>
              </v:shape>
            </v:group>
            <v:group style="position:absolute;left:4936;top:3690;width:23;height:2" coordorigin="4936,3690" coordsize="23,2">
              <v:shape style="position:absolute;left:4936;top:3690;width:23;height:2" coordorigin="4936,3690" coordsize="23,0" path="m4936,3690l4959,3690e" filled="false" stroked="true" strokeweight="1.175068pt" strokecolor="#367097">
                <v:path arrowok="t"/>
              </v:shape>
            </v:group>
            <v:group style="position:absolute;left:4981;top:3690;width:23;height:2" coordorigin="4981,3690" coordsize="23,2">
              <v:shape style="position:absolute;left:4981;top:3690;width:23;height:2" coordorigin="4981,3690" coordsize="23,0" path="m4981,3690l5003,3690e" filled="false" stroked="true" strokeweight="1.175068pt" strokecolor="#367097">
                <v:path arrowok="t"/>
              </v:shape>
            </v:group>
            <v:group style="position:absolute;left:5025;top:3690;width:23;height:2" coordorigin="5025,3690" coordsize="23,2">
              <v:shape style="position:absolute;left:5025;top:3690;width:23;height:2" coordorigin="5025,3690" coordsize="23,0" path="m5025,3690l5048,3690e" filled="false" stroked="true" strokeweight="1.175068pt" strokecolor="#367097">
                <v:path arrowok="t"/>
              </v:shape>
            </v:group>
            <v:group style="position:absolute;left:5070;top:3690;width:23;height:2" coordorigin="5070,3690" coordsize="23,2">
              <v:shape style="position:absolute;left:5070;top:3690;width:23;height:2" coordorigin="5070,3690" coordsize="23,0" path="m5070,3690l5092,3690e" filled="false" stroked="true" strokeweight="1.175068pt" strokecolor="#367097">
                <v:path arrowok="t"/>
              </v:shape>
            </v:group>
            <v:group style="position:absolute;left:5114;top:3690;width:23;height:2" coordorigin="5114,3690" coordsize="23,2">
              <v:shape style="position:absolute;left:5114;top:3690;width:23;height:2" coordorigin="5114,3690" coordsize="23,0" path="m5114,3690l5137,3690e" filled="false" stroked="true" strokeweight="1.175068pt" strokecolor="#367097">
                <v:path arrowok="t"/>
              </v:shape>
            </v:group>
            <v:group style="position:absolute;left:5159;top:3690;width:23;height:2" coordorigin="5159,3690" coordsize="23,2">
              <v:shape style="position:absolute;left:5159;top:3690;width:23;height:2" coordorigin="5159,3690" coordsize="23,0" path="m5159,3690l5181,3690e" filled="false" stroked="true" strokeweight="1.175068pt" strokecolor="#367097">
                <v:path arrowok="t"/>
              </v:shape>
            </v:group>
            <v:group style="position:absolute;left:5203;top:3690;width:23;height:2" coordorigin="5203,3690" coordsize="23,2">
              <v:shape style="position:absolute;left:5203;top:3690;width:23;height:2" coordorigin="5203,3690" coordsize="23,0" path="m5203,3690l5226,3690e" filled="false" stroked="true" strokeweight="1.175068pt" strokecolor="#367097">
                <v:path arrowok="t"/>
              </v:shape>
            </v:group>
            <v:group style="position:absolute;left:5248;top:3690;width:23;height:2" coordorigin="5248,3690" coordsize="23,2">
              <v:shape style="position:absolute;left:5248;top:3690;width:23;height:2" coordorigin="5248,3690" coordsize="23,0" path="m5248,3690l5270,3690e" filled="false" stroked="true" strokeweight="1.175068pt" strokecolor="#367097">
                <v:path arrowok="t"/>
              </v:shape>
            </v:group>
            <v:group style="position:absolute;left:5293;top:3690;width:23;height:2" coordorigin="5293,3690" coordsize="23,2">
              <v:shape style="position:absolute;left:5293;top:3690;width:23;height:2" coordorigin="5293,3690" coordsize="23,0" path="m5293,3690l5315,3690e" filled="false" stroked="true" strokeweight="1.175068pt" strokecolor="#367097">
                <v:path arrowok="t"/>
              </v:shape>
            </v:group>
            <v:group style="position:absolute;left:5337;top:3690;width:23;height:2" coordorigin="5337,3690" coordsize="23,2">
              <v:shape style="position:absolute;left:5337;top:3690;width:23;height:2" coordorigin="5337,3690" coordsize="23,0" path="m5337,3690l5359,3690e" filled="false" stroked="true" strokeweight="1.175068pt" strokecolor="#367097">
                <v:path arrowok="t"/>
              </v:shape>
            </v:group>
            <v:group style="position:absolute;left:5382;top:3690;width:23;height:2" coordorigin="5382,3690" coordsize="23,2">
              <v:shape style="position:absolute;left:5382;top:3690;width:23;height:2" coordorigin="5382,3690" coordsize="23,0" path="m5382,3690l5404,3690e" filled="false" stroked="true" strokeweight="1.175068pt" strokecolor="#367097">
                <v:path arrowok="t"/>
              </v:shape>
            </v:group>
            <v:group style="position:absolute;left:5426;top:3690;width:23;height:2" coordorigin="5426,3690" coordsize="23,2">
              <v:shape style="position:absolute;left:5426;top:3690;width:23;height:2" coordorigin="5426,3690" coordsize="23,0" path="m5426,3690l5448,3690e" filled="false" stroked="true" strokeweight="1.175068pt" strokecolor="#367097">
                <v:path arrowok="t"/>
              </v:shape>
            </v:group>
            <v:group style="position:absolute;left:5471;top:3690;width:23;height:2" coordorigin="5471,3690" coordsize="23,2">
              <v:shape style="position:absolute;left:5471;top:3690;width:23;height:2" coordorigin="5471,3690" coordsize="23,0" path="m5471,3690l5493,3690e" filled="false" stroked="true" strokeweight="1.175068pt" strokecolor="#367097">
                <v:path arrowok="t"/>
              </v:shape>
            </v:group>
            <v:group style="position:absolute;left:5515;top:3690;width:23;height:2" coordorigin="5515,3690" coordsize="23,2">
              <v:shape style="position:absolute;left:5515;top:3690;width:23;height:2" coordorigin="5515,3690" coordsize="23,0" path="m5515,3690l5537,3690e" filled="false" stroked="true" strokeweight="1.175068pt" strokecolor="#367097">
                <v:path arrowok="t"/>
              </v:shape>
            </v:group>
            <v:group style="position:absolute;left:5560;top:3690;width:23;height:2" coordorigin="5560,3690" coordsize="23,2">
              <v:shape style="position:absolute;left:5560;top:3690;width:23;height:2" coordorigin="5560,3690" coordsize="23,0" path="m5560,3690l5582,3690e" filled="false" stroked="true" strokeweight="1.175068pt" strokecolor="#367097">
                <v:path arrowok="t"/>
              </v:shape>
            </v:group>
            <v:group style="position:absolute;left:5604;top:3690;width:23;height:2" coordorigin="5604,3690" coordsize="23,2">
              <v:shape style="position:absolute;left:5604;top:3690;width:23;height:2" coordorigin="5604,3690" coordsize="23,0" path="m5604,3690l5626,3690e" filled="false" stroked="true" strokeweight="1.175068pt" strokecolor="#367097">
                <v:path arrowok="t"/>
              </v:shape>
            </v:group>
            <v:group style="position:absolute;left:5649;top:3690;width:23;height:2" coordorigin="5649,3690" coordsize="23,2">
              <v:shape style="position:absolute;left:5649;top:3690;width:23;height:2" coordorigin="5649,3690" coordsize="23,0" path="m5649,3690l5671,3690e" filled="false" stroked="true" strokeweight="1.175068pt" strokecolor="#367097">
                <v:path arrowok="t"/>
              </v:shape>
            </v:group>
            <v:group style="position:absolute;left:5693;top:3690;width:23;height:2" coordorigin="5693,3690" coordsize="23,2">
              <v:shape style="position:absolute;left:5693;top:3690;width:23;height:2" coordorigin="5693,3690" coordsize="23,0" path="m5693,3690l5716,3690e" filled="false" stroked="true" strokeweight="1.175068pt" strokecolor="#367097">
                <v:path arrowok="t"/>
              </v:shape>
            </v:group>
            <v:group style="position:absolute;left:5738;top:3690;width:23;height:2" coordorigin="5738,3690" coordsize="23,2">
              <v:shape style="position:absolute;left:5738;top:3690;width:23;height:2" coordorigin="5738,3690" coordsize="23,0" path="m5738,3690l5760,3690e" filled="false" stroked="true" strokeweight="1.175068pt" strokecolor="#367097">
                <v:path arrowok="t"/>
              </v:shape>
            </v:group>
            <v:group style="position:absolute;left:5782;top:3690;width:23;height:2" coordorigin="5782,3690" coordsize="23,2">
              <v:shape style="position:absolute;left:5782;top:3690;width:23;height:2" coordorigin="5782,3690" coordsize="23,0" path="m5782,3690l5805,3690e" filled="false" stroked="true" strokeweight="1.175068pt" strokecolor="#367097">
                <v:path arrowok="t"/>
              </v:shape>
            </v:group>
            <v:group style="position:absolute;left:5827;top:3690;width:23;height:2" coordorigin="5827,3690" coordsize="23,2">
              <v:shape style="position:absolute;left:5827;top:3690;width:23;height:2" coordorigin="5827,3690" coordsize="23,0" path="m5827,3690l5849,3690e" filled="false" stroked="true" strokeweight="1.175068pt" strokecolor="#367097">
                <v:path arrowok="t"/>
              </v:shape>
            </v:group>
            <v:group style="position:absolute;left:5871;top:3690;width:23;height:2" coordorigin="5871,3690" coordsize="23,2">
              <v:shape style="position:absolute;left:5871;top:3690;width:23;height:2" coordorigin="5871,3690" coordsize="23,0" path="m5871,3690l5894,3690e" filled="false" stroked="true" strokeweight="1.175068pt" strokecolor="#367097">
                <v:path arrowok="t"/>
              </v:shape>
            </v:group>
            <v:group style="position:absolute;left:5916;top:3690;width:23;height:2" coordorigin="5916,3690" coordsize="23,2">
              <v:shape style="position:absolute;left:5916;top:3690;width:23;height:2" coordorigin="5916,3690" coordsize="23,0" path="m5916,3690l5938,3690e" filled="false" stroked="true" strokeweight="1.175068pt" strokecolor="#367097">
                <v:path arrowok="t"/>
              </v:shape>
            </v:group>
            <v:group style="position:absolute;left:5960;top:3690;width:23;height:2" coordorigin="5960,3690" coordsize="23,2">
              <v:shape style="position:absolute;left:5960;top:3690;width:23;height:2" coordorigin="5960,3690" coordsize="23,0" path="m5960,3690l5983,3690e" filled="false" stroked="true" strokeweight="1.175068pt" strokecolor="#367097">
                <v:path arrowok="t"/>
              </v:shape>
            </v:group>
            <v:group style="position:absolute;left:6005;top:3690;width:23;height:2" coordorigin="6005,3690" coordsize="23,2">
              <v:shape style="position:absolute;left:6005;top:3690;width:23;height:2" coordorigin="6005,3690" coordsize="23,0" path="m6005,3690l6027,3690e" filled="false" stroked="true" strokeweight="1.175068pt" strokecolor="#367097">
                <v:path arrowok="t"/>
              </v:shape>
            </v:group>
            <v:group style="position:absolute;left:6049;top:3690;width:23;height:2" coordorigin="6049,3690" coordsize="23,2">
              <v:shape style="position:absolute;left:6049;top:3690;width:23;height:2" coordorigin="6049,3690" coordsize="23,0" path="m6049,3690l6072,3690e" filled="false" stroked="true" strokeweight="1.175068pt" strokecolor="#367097">
                <v:path arrowok="t"/>
              </v:shape>
            </v:group>
            <v:group style="position:absolute;left:6094;top:3690;width:23;height:2" coordorigin="6094,3690" coordsize="23,2">
              <v:shape style="position:absolute;left:6094;top:3690;width:23;height:2" coordorigin="6094,3690" coordsize="23,0" path="m6094,3690l6116,3690e" filled="false" stroked="true" strokeweight="1.175068pt" strokecolor="#367097">
                <v:path arrowok="t"/>
              </v:shape>
            </v:group>
            <v:group style="position:absolute;left:6139;top:3690;width:23;height:2" coordorigin="6139,3690" coordsize="23,2">
              <v:shape style="position:absolute;left:6139;top:3690;width:23;height:2" coordorigin="6139,3690" coordsize="23,0" path="m6139,3690l6161,3690e" filled="false" stroked="true" strokeweight="1.175068pt" strokecolor="#367097">
                <v:path arrowok="t"/>
              </v:shape>
            </v:group>
            <v:group style="position:absolute;left:6183;top:3690;width:23;height:2" coordorigin="6183,3690" coordsize="23,2">
              <v:shape style="position:absolute;left:6183;top:3690;width:23;height:2" coordorigin="6183,3690" coordsize="23,0" path="m6183,3690l6205,3690e" filled="false" stroked="true" strokeweight="1.175068pt" strokecolor="#367097">
                <v:path arrowok="t"/>
              </v:shape>
            </v:group>
            <v:group style="position:absolute;left:6228;top:3690;width:23;height:2" coordorigin="6228,3690" coordsize="23,2">
              <v:shape style="position:absolute;left:6228;top:3690;width:23;height:2" coordorigin="6228,3690" coordsize="23,0" path="m6228,3690l6250,3690e" filled="false" stroked="true" strokeweight="1.175068pt" strokecolor="#367097">
                <v:path arrowok="t"/>
              </v:shape>
            </v:group>
            <v:group style="position:absolute;left:6272;top:3690;width:23;height:2" coordorigin="6272,3690" coordsize="23,2">
              <v:shape style="position:absolute;left:6272;top:3690;width:23;height:2" coordorigin="6272,3690" coordsize="23,0" path="m6272,3690l6294,3690e" filled="false" stroked="true" strokeweight="1.175068pt" strokecolor="#367097">
                <v:path arrowok="t"/>
              </v:shape>
            </v:group>
            <v:group style="position:absolute;left:6317;top:3690;width:23;height:2" coordorigin="6317,3690" coordsize="23,2">
              <v:shape style="position:absolute;left:6317;top:3690;width:23;height:2" coordorigin="6317,3690" coordsize="23,0" path="m6317,3690l6339,3690e" filled="false" stroked="true" strokeweight="1.175068pt" strokecolor="#367097">
                <v:path arrowok="t"/>
              </v:shape>
            </v:group>
            <v:group style="position:absolute;left:6361;top:3690;width:23;height:2" coordorigin="6361,3690" coordsize="23,2">
              <v:shape style="position:absolute;left:6361;top:3690;width:23;height:2" coordorigin="6361,3690" coordsize="23,0" path="m6361,3690l6383,3690e" filled="false" stroked="true" strokeweight="1.175068pt" strokecolor="#367097">
                <v:path arrowok="t"/>
              </v:shape>
            </v:group>
            <v:group style="position:absolute;left:6406;top:3690;width:23;height:2" coordorigin="6406,3690" coordsize="23,2">
              <v:shape style="position:absolute;left:6406;top:3690;width:23;height:2" coordorigin="6406,3690" coordsize="23,0" path="m6406,3690l6428,3690e" filled="false" stroked="true" strokeweight="1.175068pt" strokecolor="#367097">
                <v:path arrowok="t"/>
              </v:shape>
            </v:group>
            <v:group style="position:absolute;left:6450;top:3690;width:23;height:2" coordorigin="6450,3690" coordsize="23,2">
              <v:shape style="position:absolute;left:6450;top:3690;width:23;height:2" coordorigin="6450,3690" coordsize="23,0" path="m6450,3690l6472,3690e" filled="false" stroked="true" strokeweight="1.175068pt" strokecolor="#367097">
                <v:path arrowok="t"/>
              </v:shape>
            </v:group>
            <v:group style="position:absolute;left:6495;top:3690;width:23;height:2" coordorigin="6495,3690" coordsize="23,2">
              <v:shape style="position:absolute;left:6495;top:3690;width:23;height:2" coordorigin="6495,3690" coordsize="23,0" path="m6495,3690l6517,3690e" filled="false" stroked="true" strokeweight="1.175068pt" strokecolor="#367097">
                <v:path arrowok="t"/>
              </v:shape>
            </v:group>
            <v:group style="position:absolute;left:6539;top:3690;width:23;height:2" coordorigin="6539,3690" coordsize="23,2">
              <v:shape style="position:absolute;left:6539;top:3690;width:23;height:2" coordorigin="6539,3690" coordsize="23,0" path="m6539,3690l6562,3690e" filled="false" stroked="true" strokeweight="1.175068pt" strokecolor="#367097">
                <v:path arrowok="t"/>
              </v:shape>
            </v:group>
            <v:group style="position:absolute;left:6584;top:3690;width:23;height:2" coordorigin="6584,3690" coordsize="23,2">
              <v:shape style="position:absolute;left:6584;top:3690;width:23;height:2" coordorigin="6584,3690" coordsize="23,0" path="m6584,3690l6606,3690e" filled="false" stroked="true" strokeweight="1.175068pt" strokecolor="#367097">
                <v:path arrowok="t"/>
              </v:shape>
            </v:group>
            <v:group style="position:absolute;left:6628;top:3690;width:23;height:2" coordorigin="6628,3690" coordsize="23,2">
              <v:shape style="position:absolute;left:6628;top:3690;width:23;height:2" coordorigin="6628,3690" coordsize="23,0" path="m6628,3690l6651,3690e" filled="false" stroked="true" strokeweight="1.175068pt" strokecolor="#367097">
                <v:path arrowok="t"/>
              </v:shape>
            </v:group>
            <v:group style="position:absolute;left:6673;top:3690;width:23;height:2" coordorigin="6673,3690" coordsize="23,2">
              <v:shape style="position:absolute;left:6673;top:3690;width:23;height:2" coordorigin="6673,3690" coordsize="23,0" path="m6673,3690l6695,3690e" filled="false" stroked="true" strokeweight="1.175068pt" strokecolor="#367097">
                <v:path arrowok="t"/>
              </v:shape>
            </v:group>
            <v:group style="position:absolute;left:6717;top:3690;width:23;height:2" coordorigin="6717,3690" coordsize="23,2">
              <v:shape style="position:absolute;left:6717;top:3690;width:23;height:2" coordorigin="6717,3690" coordsize="23,0" path="m6717,3690l6740,3690e" filled="false" stroked="true" strokeweight="1.175068pt" strokecolor="#367097">
                <v:path arrowok="t"/>
              </v:shape>
            </v:group>
            <v:group style="position:absolute;left:6762;top:3690;width:23;height:2" coordorigin="6762,3690" coordsize="23,2">
              <v:shape style="position:absolute;left:6762;top:3690;width:23;height:2" coordorigin="6762,3690" coordsize="23,0" path="m6762,3690l6784,3690e" filled="false" stroked="true" strokeweight="1.175068pt" strokecolor="#367097">
                <v:path arrowok="t"/>
              </v:shape>
            </v:group>
            <v:group style="position:absolute;left:6806;top:3690;width:23;height:2" coordorigin="6806,3690" coordsize="23,2">
              <v:shape style="position:absolute;left:6806;top:3690;width:23;height:2" coordorigin="6806,3690" coordsize="23,0" path="m6806,3690l6829,3690e" filled="false" stroked="true" strokeweight="1.175068pt" strokecolor="#367097">
                <v:path arrowok="t"/>
              </v:shape>
            </v:group>
            <v:group style="position:absolute;left:6851;top:3690;width:23;height:2" coordorigin="6851,3690" coordsize="23,2">
              <v:shape style="position:absolute;left:6851;top:3690;width:23;height:2" coordorigin="6851,3690" coordsize="23,0" path="m6851,3690l6873,3690e" filled="false" stroked="true" strokeweight="1.175068pt" strokecolor="#367097">
                <v:path arrowok="t"/>
              </v:shape>
            </v:group>
            <v:group style="position:absolute;left:6895;top:3690;width:23;height:2" coordorigin="6895,3690" coordsize="23,2">
              <v:shape style="position:absolute;left:6895;top:3690;width:23;height:2" coordorigin="6895,3690" coordsize="23,0" path="m6895,3690l6918,3690e" filled="false" stroked="true" strokeweight="1.175068pt" strokecolor="#367097">
                <v:path arrowok="t"/>
              </v:shape>
            </v:group>
            <v:group style="position:absolute;left:6940;top:3690;width:23;height:2" coordorigin="6940,3690" coordsize="23,2">
              <v:shape style="position:absolute;left:6940;top:3690;width:23;height:2" coordorigin="6940,3690" coordsize="23,0" path="m6940,3690l6962,3690e" filled="false" stroked="true" strokeweight="1.175068pt" strokecolor="#367097">
                <v:path arrowok="t"/>
              </v:shape>
            </v:group>
            <v:group style="position:absolute;left:6985;top:3690;width:23;height:2" coordorigin="6985,3690" coordsize="23,2">
              <v:shape style="position:absolute;left:6985;top:3690;width:23;height:2" coordorigin="6985,3690" coordsize="23,0" path="m6985,3690l7007,3690e" filled="false" stroked="true" strokeweight="1.175068pt" strokecolor="#367097">
                <v:path arrowok="t"/>
              </v:shape>
            </v:group>
            <v:group style="position:absolute;left:7029;top:3690;width:23;height:2" coordorigin="7029,3690" coordsize="23,2">
              <v:shape style="position:absolute;left:7029;top:3690;width:23;height:2" coordorigin="7029,3690" coordsize="23,0" path="m7029,3690l7051,3690e" filled="false" stroked="true" strokeweight="1.175068pt" strokecolor="#367097">
                <v:path arrowok="t"/>
              </v:shape>
            </v:group>
            <v:group style="position:absolute;left:7074;top:3690;width:23;height:2" coordorigin="7074,3690" coordsize="23,2">
              <v:shape style="position:absolute;left:7074;top:3690;width:23;height:2" coordorigin="7074,3690" coordsize="23,0" path="m7074,3690l7096,3690e" filled="false" stroked="true" strokeweight="1.175068pt" strokecolor="#367097">
                <v:path arrowok="t"/>
              </v:shape>
            </v:group>
            <v:group style="position:absolute;left:7118;top:3690;width:23;height:2" coordorigin="7118,3690" coordsize="23,2">
              <v:shape style="position:absolute;left:7118;top:3690;width:23;height:2" coordorigin="7118,3690" coordsize="23,0" path="m7118,3690l7140,3690e" filled="false" stroked="true" strokeweight="1.175068pt" strokecolor="#367097">
                <v:path arrowok="t"/>
              </v:shape>
            </v:group>
            <v:group style="position:absolute;left:7163;top:3690;width:23;height:2" coordorigin="7163,3690" coordsize="23,2">
              <v:shape style="position:absolute;left:7163;top:3690;width:23;height:2" coordorigin="7163,3690" coordsize="23,0" path="m7163,3690l7185,3690e" filled="false" stroked="true" strokeweight="1.175068pt" strokecolor="#367097">
                <v:path arrowok="t"/>
              </v:shape>
            </v:group>
            <v:group style="position:absolute;left:7207;top:3690;width:23;height:2" coordorigin="7207,3690" coordsize="23,2">
              <v:shape style="position:absolute;left:7207;top:3690;width:23;height:2" coordorigin="7207,3690" coordsize="23,0" path="m7207,3690l7229,3690e" filled="false" stroked="true" strokeweight="1.175068pt" strokecolor="#367097">
                <v:path arrowok="t"/>
              </v:shape>
            </v:group>
            <v:group style="position:absolute;left:7252;top:3690;width:23;height:2" coordorigin="7252,3690" coordsize="23,2">
              <v:shape style="position:absolute;left:7252;top:3690;width:23;height:2" coordorigin="7252,3690" coordsize="23,0" path="m7252,3690l7274,3690e" filled="false" stroked="true" strokeweight="1.175068pt" strokecolor="#367097">
                <v:path arrowok="t"/>
              </v:shape>
            </v:group>
            <v:group style="position:absolute;left:7296;top:3690;width:23;height:2" coordorigin="7296,3690" coordsize="23,2">
              <v:shape style="position:absolute;left:7296;top:3690;width:23;height:2" coordorigin="7296,3690" coordsize="23,0" path="m7296,3690l7318,3690e" filled="false" stroked="true" strokeweight="1.175068pt" strokecolor="#367097">
                <v:path arrowok="t"/>
              </v:shape>
            </v:group>
            <v:group style="position:absolute;left:7341;top:3690;width:23;height:2" coordorigin="7341,3690" coordsize="23,2">
              <v:shape style="position:absolute;left:7341;top:3690;width:23;height:2" coordorigin="7341,3690" coordsize="23,0" path="m7341,3690l7363,3690e" filled="false" stroked="true" strokeweight="1.175068pt" strokecolor="#367097">
                <v:path arrowok="t"/>
              </v:shape>
            </v:group>
            <v:group style="position:absolute;left:7385;top:3690;width:23;height:2" coordorigin="7385,3690" coordsize="23,2">
              <v:shape style="position:absolute;left:7385;top:3690;width:23;height:2" coordorigin="7385,3690" coordsize="23,0" path="m7385,3690l7408,3690e" filled="false" stroked="true" strokeweight="1.175068pt" strokecolor="#367097">
                <v:path arrowok="t"/>
              </v:shape>
            </v:group>
            <v:group style="position:absolute;left:7430;top:3690;width:23;height:2" coordorigin="7430,3690" coordsize="23,2">
              <v:shape style="position:absolute;left:7430;top:3690;width:23;height:2" coordorigin="7430,3690" coordsize="23,0" path="m7430,3690l7452,3690e" filled="false" stroked="true" strokeweight="1.175068pt" strokecolor="#367097">
                <v:path arrowok="t"/>
              </v:shape>
            </v:group>
            <v:group style="position:absolute;left:7474;top:3690;width:23;height:2" coordorigin="7474,3690" coordsize="23,2">
              <v:shape style="position:absolute;left:7474;top:3690;width:23;height:2" coordorigin="7474,3690" coordsize="23,0" path="m7474,3690l7497,3690e" filled="false" stroked="true" strokeweight="1.175068pt" strokecolor="#367097">
                <v:path arrowok="t"/>
              </v:shape>
            </v:group>
            <v:group style="position:absolute;left:7519;top:3690;width:23;height:2" coordorigin="7519,3690" coordsize="23,2">
              <v:shape style="position:absolute;left:7519;top:3690;width:23;height:2" coordorigin="7519,3690" coordsize="23,0" path="m7519,3690l7541,3690e" filled="false" stroked="true" strokeweight="1.175068pt" strokecolor="#367097">
                <v:path arrowok="t"/>
              </v:shape>
            </v:group>
            <v:group style="position:absolute;left:7563;top:3690;width:23;height:2" coordorigin="7563,3690" coordsize="23,2">
              <v:shape style="position:absolute;left:7563;top:3690;width:23;height:2" coordorigin="7563,3690" coordsize="23,0" path="m7563,3690l7586,3690e" filled="false" stroked="true" strokeweight="1.175068pt" strokecolor="#367097">
                <v:path arrowok="t"/>
              </v:shape>
            </v:group>
            <v:group style="position:absolute;left:7608;top:3690;width:23;height:2" coordorigin="7608,3690" coordsize="23,2">
              <v:shape style="position:absolute;left:7608;top:3690;width:23;height:2" coordorigin="7608,3690" coordsize="23,0" path="m7608,3690l7630,3690e" filled="false" stroked="true" strokeweight="1.175068pt" strokecolor="#367097">
                <v:path arrowok="t"/>
              </v:shape>
            </v:group>
            <v:group style="position:absolute;left:7652;top:3690;width:23;height:2" coordorigin="7652,3690" coordsize="23,2">
              <v:shape style="position:absolute;left:7652;top:3690;width:23;height:2" coordorigin="7652,3690" coordsize="23,0" path="m7652,3690l7675,3690e" filled="false" stroked="true" strokeweight="1.175068pt" strokecolor="#367097">
                <v:path arrowok="t"/>
              </v:shape>
            </v:group>
            <v:group style="position:absolute;left:7697;top:3690;width:23;height:2" coordorigin="7697,3690" coordsize="23,2">
              <v:shape style="position:absolute;left:7697;top:3690;width:23;height:2" coordorigin="7697,3690" coordsize="23,0" path="m7697,3690l7719,3690e" filled="false" stroked="true" strokeweight="1.175068pt" strokecolor="#367097">
                <v:path arrowok="t"/>
              </v:shape>
            </v:group>
            <v:group style="position:absolute;left:7741;top:3690;width:23;height:2" coordorigin="7741,3690" coordsize="23,2">
              <v:shape style="position:absolute;left:7741;top:3690;width:23;height:2" coordorigin="7741,3690" coordsize="23,0" path="m7741,3690l7764,3690e" filled="false" stroked="true" strokeweight="1.175068pt" strokecolor="#367097">
                <v:path arrowok="t"/>
              </v:shape>
            </v:group>
            <v:group style="position:absolute;left:7786;top:3690;width:23;height:2" coordorigin="7786,3690" coordsize="23,2">
              <v:shape style="position:absolute;left:7786;top:3690;width:23;height:2" coordorigin="7786,3690" coordsize="23,0" path="m7786,3690l7808,3690e" filled="false" stroked="true" strokeweight="1.175068pt" strokecolor="#367097">
                <v:path arrowok="t"/>
              </v:shape>
            </v:group>
            <v:group style="position:absolute;left:7830;top:3690;width:23;height:2" coordorigin="7830,3690" coordsize="23,2">
              <v:shape style="position:absolute;left:7830;top:3690;width:23;height:2" coordorigin="7830,3690" coordsize="23,0" path="m7830,3690l7853,3690e" filled="false" stroked="true" strokeweight="1.175068pt" strokecolor="#367097">
                <v:path arrowok="t"/>
              </v:shape>
            </v:group>
            <v:group style="position:absolute;left:7875;top:3690;width:23;height:2" coordorigin="7875,3690" coordsize="23,2">
              <v:shape style="position:absolute;left:7875;top:3690;width:23;height:2" coordorigin="7875,3690" coordsize="23,0" path="m7875,3690l7897,3690e" filled="false" stroked="true" strokeweight="1.175068pt" strokecolor="#367097">
                <v:path arrowok="t"/>
              </v:shape>
            </v:group>
            <v:group style="position:absolute;left:7920;top:3690;width:23;height:2" coordorigin="7920,3690" coordsize="23,2">
              <v:shape style="position:absolute;left:7920;top:3690;width:23;height:2" coordorigin="7920,3690" coordsize="23,0" path="m7920,3690l7942,3690e" filled="false" stroked="true" strokeweight="1.175068pt" strokecolor="#367097">
                <v:path arrowok="t"/>
              </v:shape>
            </v:group>
            <v:group style="position:absolute;left:7964;top:3690;width:23;height:2" coordorigin="7964,3690" coordsize="23,2">
              <v:shape style="position:absolute;left:7964;top:3690;width:23;height:2" coordorigin="7964,3690" coordsize="23,0" path="m7964,3690l7986,3690e" filled="false" stroked="true" strokeweight="1.175068pt" strokecolor="#367097">
                <v:path arrowok="t"/>
              </v:shape>
            </v:group>
            <v:group style="position:absolute;left:8009;top:3690;width:23;height:2" coordorigin="8009,3690" coordsize="23,2">
              <v:shape style="position:absolute;left:8009;top:3690;width:23;height:2" coordorigin="8009,3690" coordsize="23,0" path="m8009,3690l8031,3690e" filled="false" stroked="true" strokeweight="1.175068pt" strokecolor="#367097">
                <v:path arrowok="t"/>
              </v:shape>
            </v:group>
            <v:group style="position:absolute;left:8053;top:3690;width:23;height:2" coordorigin="8053,3690" coordsize="23,2">
              <v:shape style="position:absolute;left:8053;top:3690;width:23;height:2" coordorigin="8053,3690" coordsize="23,0" path="m8053,3690l8075,3690e" filled="false" stroked="true" strokeweight="1.175068pt" strokecolor="#367097">
                <v:path arrowok="t"/>
              </v:shape>
            </v:group>
            <v:group style="position:absolute;left:8098;top:3690;width:23;height:2" coordorigin="8098,3690" coordsize="23,2">
              <v:shape style="position:absolute;left:8098;top:3690;width:23;height:2" coordorigin="8098,3690" coordsize="23,0" path="m8098,3690l8120,3690e" filled="false" stroked="true" strokeweight="1.175068pt" strokecolor="#367097">
                <v:path arrowok="t"/>
              </v:shape>
            </v:group>
            <v:group style="position:absolute;left:8142;top:3690;width:23;height:2" coordorigin="8142,3690" coordsize="23,2">
              <v:shape style="position:absolute;left:8142;top:3690;width:23;height:2" coordorigin="8142,3690" coordsize="23,0" path="m8142,3690l8164,3690e" filled="false" stroked="true" strokeweight="1.175068pt" strokecolor="#367097">
                <v:path arrowok="t"/>
              </v:shape>
            </v:group>
            <v:group style="position:absolute;left:8187;top:3690;width:23;height:2" coordorigin="8187,3690" coordsize="23,2">
              <v:shape style="position:absolute;left:8187;top:3690;width:23;height:2" coordorigin="8187,3690" coordsize="23,0" path="m8187,3690l8209,3690e" filled="false" stroked="true" strokeweight="1.175068pt" strokecolor="#367097">
                <v:path arrowok="t"/>
              </v:shape>
            </v:group>
            <v:group style="position:absolute;left:8231;top:3690;width:23;height:2" coordorigin="8231,3690" coordsize="23,2">
              <v:shape style="position:absolute;left:8231;top:3690;width:23;height:2" coordorigin="8231,3690" coordsize="23,0" path="m8231,3690l8253,3690e" filled="false" stroked="true" strokeweight="1.175068pt" strokecolor="#367097">
                <v:path arrowok="t"/>
              </v:shape>
            </v:group>
            <v:group style="position:absolute;left:8276;top:3690;width:23;height:2" coordorigin="8276,3690" coordsize="23,2">
              <v:shape style="position:absolute;left:8276;top:3690;width:23;height:2" coordorigin="8276,3690" coordsize="23,0" path="m8276,3690l8298,3690e" filled="false" stroked="true" strokeweight="1.175068pt" strokecolor="#367097">
                <v:path arrowok="t"/>
              </v:shape>
            </v:group>
            <v:group style="position:absolute;left:8320;top:3690;width:23;height:2" coordorigin="8320,3690" coordsize="23,2">
              <v:shape style="position:absolute;left:8320;top:3690;width:23;height:2" coordorigin="8320,3690" coordsize="23,0" path="m8320,3690l8343,3690e" filled="false" stroked="true" strokeweight="1.175068pt" strokecolor="#367097">
                <v:path arrowok="t"/>
              </v:shape>
            </v:group>
            <v:group style="position:absolute;left:8365;top:3690;width:23;height:2" coordorigin="8365,3690" coordsize="23,2">
              <v:shape style="position:absolute;left:8365;top:3690;width:23;height:2" coordorigin="8365,3690" coordsize="23,0" path="m8365,3690l8387,3690e" filled="false" stroked="true" strokeweight="1.175068pt" strokecolor="#367097">
                <v:path arrowok="t"/>
              </v:shape>
            </v:group>
            <v:group style="position:absolute;left:8409;top:3690;width:23;height:2" coordorigin="8409,3690" coordsize="23,2">
              <v:shape style="position:absolute;left:8409;top:3690;width:23;height:2" coordorigin="8409,3690" coordsize="23,0" path="m8409,3690l8432,3690e" filled="false" stroked="true" strokeweight="1.175068pt" strokecolor="#367097">
                <v:path arrowok="t"/>
              </v:shape>
            </v:group>
            <v:group style="position:absolute;left:8454;top:3690;width:23;height:2" coordorigin="8454,3690" coordsize="23,2">
              <v:shape style="position:absolute;left:8454;top:3690;width:23;height:2" coordorigin="8454,3690" coordsize="23,0" path="m8454,3690l8476,3690e" filled="false" stroked="true" strokeweight="1.175068pt" strokecolor="#367097">
                <v:path arrowok="t"/>
              </v:shape>
            </v:group>
            <v:group style="position:absolute;left:8498;top:3690;width:23;height:2" coordorigin="8498,3690" coordsize="23,2">
              <v:shape style="position:absolute;left:8498;top:3690;width:23;height:2" coordorigin="8498,3690" coordsize="23,0" path="m8498,3690l8521,3690e" filled="false" stroked="true" strokeweight="1.175068pt" strokecolor="#367097">
                <v:path arrowok="t"/>
              </v:shape>
            </v:group>
            <v:group style="position:absolute;left:8543;top:3690;width:23;height:2" coordorigin="8543,3690" coordsize="23,2">
              <v:shape style="position:absolute;left:8543;top:3690;width:23;height:2" coordorigin="8543,3690" coordsize="23,0" path="m8543,3690l8565,3690e" filled="false" stroked="true" strokeweight="1.175068pt" strokecolor="#367097">
                <v:path arrowok="t"/>
              </v:shape>
            </v:group>
            <v:group style="position:absolute;left:8587;top:3690;width:23;height:2" coordorigin="8587,3690" coordsize="23,2">
              <v:shape style="position:absolute;left:8587;top:3690;width:23;height:2" coordorigin="8587,3690" coordsize="23,0" path="m8587,3690l8610,3690e" filled="false" stroked="true" strokeweight="1.175068pt" strokecolor="#367097">
                <v:path arrowok="t"/>
              </v:shape>
            </v:group>
            <v:group style="position:absolute;left:8632;top:3690;width:23;height:2" coordorigin="8632,3690" coordsize="23,2">
              <v:shape style="position:absolute;left:8632;top:3690;width:23;height:2" coordorigin="8632,3690" coordsize="23,0" path="m8632,3690l8654,3690e" filled="false" stroked="true" strokeweight="1.175068pt" strokecolor="#367097">
                <v:path arrowok="t"/>
              </v:shape>
            </v:group>
            <v:group style="position:absolute;left:8676;top:3690;width:23;height:2" coordorigin="8676,3690" coordsize="23,2">
              <v:shape style="position:absolute;left:8676;top:3690;width:23;height:2" coordorigin="8676,3690" coordsize="23,0" path="m8676,3690l8699,3690e" filled="false" stroked="true" strokeweight="1.175068pt" strokecolor="#367097">
                <v:path arrowok="t"/>
              </v:shape>
            </v:group>
            <v:group style="position:absolute;left:8721;top:3690;width:23;height:2" coordorigin="8721,3690" coordsize="23,2">
              <v:shape style="position:absolute;left:8721;top:3690;width:23;height:2" coordorigin="8721,3690" coordsize="23,0" path="m8721,3690l8743,3690e" filled="false" stroked="true" strokeweight="1.175068pt" strokecolor="#367097">
                <v:path arrowok="t"/>
              </v:shape>
            </v:group>
            <v:group style="position:absolute;left:8766;top:3690;width:23;height:2" coordorigin="8766,3690" coordsize="23,2">
              <v:shape style="position:absolute;left:8766;top:3690;width:23;height:2" coordorigin="8766,3690" coordsize="23,0" path="m8766,3690l8788,3690e" filled="false" stroked="true" strokeweight="1.175068pt" strokecolor="#367097">
                <v:path arrowok="t"/>
              </v:shape>
            </v:group>
            <v:group style="position:absolute;left:8810;top:3690;width:23;height:2" coordorigin="8810,3690" coordsize="23,2">
              <v:shape style="position:absolute;left:8810;top:3690;width:23;height:2" coordorigin="8810,3690" coordsize="23,0" path="m8810,3690l8832,3690e" filled="false" stroked="true" strokeweight="1.175068pt" strokecolor="#367097">
                <v:path arrowok="t"/>
              </v:shape>
            </v:group>
            <v:group style="position:absolute;left:8855;top:3690;width:23;height:2" coordorigin="8855,3690" coordsize="23,2">
              <v:shape style="position:absolute;left:8855;top:3690;width:23;height:2" coordorigin="8855,3690" coordsize="23,0" path="m8855,3690l8877,3690e" filled="false" stroked="true" strokeweight="1.175068pt" strokecolor="#367097">
                <v:path arrowok="t"/>
              </v:shape>
            </v:group>
            <v:group style="position:absolute;left:8899;top:3690;width:23;height:2" coordorigin="8899,3690" coordsize="23,2">
              <v:shape style="position:absolute;left:8899;top:3690;width:23;height:2" coordorigin="8899,3690" coordsize="23,0" path="m8899,3690l8921,3690e" filled="false" stroked="true" strokeweight="1.175068pt" strokecolor="#367097">
                <v:path arrowok="t"/>
              </v:shape>
            </v:group>
            <v:group style="position:absolute;left:8944;top:3690;width:23;height:2" coordorigin="8944,3690" coordsize="23,2">
              <v:shape style="position:absolute;left:8944;top:3690;width:23;height:2" coordorigin="8944,3690" coordsize="23,0" path="m8944,3690l8966,3690e" filled="false" stroked="true" strokeweight="1.175068pt" strokecolor="#367097">
                <v:path arrowok="t"/>
              </v:shape>
            </v:group>
            <v:group style="position:absolute;left:8988;top:3690;width:23;height:2" coordorigin="8988,3690" coordsize="23,2">
              <v:shape style="position:absolute;left:8988;top:3690;width:23;height:2" coordorigin="8988,3690" coordsize="23,0" path="m8988,3690l9010,3690e" filled="false" stroked="true" strokeweight="1.175068pt" strokecolor="#367097">
                <v:path arrowok="t"/>
              </v:shape>
            </v:group>
            <v:group style="position:absolute;left:9033;top:3690;width:23;height:2" coordorigin="9033,3690" coordsize="23,2">
              <v:shape style="position:absolute;left:9033;top:3690;width:23;height:2" coordorigin="9033,3690" coordsize="23,0" path="m9033,3690l9055,3690e" filled="false" stroked="true" strokeweight="1.175068pt" strokecolor="#367097">
                <v:path arrowok="t"/>
              </v:shape>
            </v:group>
            <v:group style="position:absolute;left:9077;top:3690;width:23;height:2" coordorigin="9077,3690" coordsize="23,2">
              <v:shape style="position:absolute;left:9077;top:3690;width:23;height:2" coordorigin="9077,3690" coordsize="23,0" path="m9077,3690l9099,3690e" filled="false" stroked="true" strokeweight="1.175068pt" strokecolor="#367097">
                <v:path arrowok="t"/>
              </v:shape>
            </v:group>
            <v:group style="position:absolute;left:9122;top:3690;width:23;height:2" coordorigin="9122,3690" coordsize="23,2">
              <v:shape style="position:absolute;left:9122;top:3690;width:23;height:2" coordorigin="9122,3690" coordsize="23,0" path="m9122,3690l9144,3690e" filled="false" stroked="true" strokeweight="1.175068pt" strokecolor="#367097">
                <v:path arrowok="t"/>
              </v:shape>
            </v:group>
            <v:group style="position:absolute;left:9166;top:3690;width:23;height:2" coordorigin="9166,3690" coordsize="23,2">
              <v:shape style="position:absolute;left:9166;top:3690;width:23;height:2" coordorigin="9166,3690" coordsize="23,0" path="m9166,3690l9189,3690e" filled="false" stroked="true" strokeweight="1.175068pt" strokecolor="#367097">
                <v:path arrowok="t"/>
              </v:shape>
            </v:group>
            <v:group style="position:absolute;left:9211;top:3690;width:23;height:2" coordorigin="9211,3690" coordsize="23,2">
              <v:shape style="position:absolute;left:9211;top:3690;width:23;height:2" coordorigin="9211,3690" coordsize="23,0" path="m9211,3690l9233,3690e" filled="false" stroked="true" strokeweight="1.175068pt" strokecolor="#367097">
                <v:path arrowok="t"/>
              </v:shape>
            </v:group>
            <v:group style="position:absolute;left:9255;top:3690;width:23;height:2" coordorigin="9255,3690" coordsize="23,2">
              <v:shape style="position:absolute;left:9255;top:3690;width:23;height:2" coordorigin="9255,3690" coordsize="23,0" path="m9255,3690l9278,3690e" filled="false" stroked="true" strokeweight="1.175068pt" strokecolor="#367097">
                <v:path arrowok="t"/>
              </v:shape>
            </v:group>
            <v:group style="position:absolute;left:9300;top:3690;width:23;height:2" coordorigin="9300,3690" coordsize="23,2">
              <v:shape style="position:absolute;left:9300;top:3690;width:23;height:2" coordorigin="9300,3690" coordsize="23,0" path="m9300,3690l9322,3690e" filled="false" stroked="true" strokeweight="1.175068pt" strokecolor="#367097">
                <v:path arrowok="t"/>
              </v:shape>
            </v:group>
            <v:group style="position:absolute;left:9344;top:3690;width:23;height:2" coordorigin="9344,3690" coordsize="23,2">
              <v:shape style="position:absolute;left:9344;top:3690;width:23;height:2" coordorigin="9344,3690" coordsize="23,0" path="m9344,3690l9367,3690e" filled="false" stroked="true" strokeweight="1.175068pt" strokecolor="#367097">
                <v:path arrowok="t"/>
              </v:shape>
            </v:group>
            <v:group style="position:absolute;left:9389;top:3690;width:23;height:2" coordorigin="9389,3690" coordsize="23,2">
              <v:shape style="position:absolute;left:9389;top:3690;width:23;height:2" coordorigin="9389,3690" coordsize="23,0" path="m9389,3690l9411,3690e" filled="false" stroked="true" strokeweight="1.175068pt" strokecolor="#367097">
                <v:path arrowok="t"/>
              </v:shape>
            </v:group>
            <v:group style="position:absolute;left:9433;top:3690;width:23;height:2" coordorigin="9433,3690" coordsize="23,2">
              <v:shape style="position:absolute;left:9433;top:3690;width:23;height:2" coordorigin="9433,3690" coordsize="23,0" path="m9433,3690l9456,3690e" filled="false" stroked="true" strokeweight="1.175068pt" strokecolor="#367097">
                <v:path arrowok="t"/>
              </v:shape>
            </v:group>
            <v:group style="position:absolute;left:9478;top:3690;width:23;height:2" coordorigin="9478,3690" coordsize="23,2">
              <v:shape style="position:absolute;left:9478;top:3690;width:23;height:2" coordorigin="9478,3690" coordsize="23,0" path="m9478,3690l9500,3690e" filled="false" stroked="true" strokeweight="1.175068pt" strokecolor="#367097">
                <v:path arrowok="t"/>
              </v:shape>
            </v:group>
            <v:group style="position:absolute;left:9504;top:3709;width:23;height:2" coordorigin="9504,3709" coordsize="23,2">
              <v:shape style="position:absolute;left:9504;top:3709;width:23;height:2" coordorigin="9504,3709" coordsize="23,0" path="m9504,3709l9527,3709e" filled="false" stroked="true" strokeweight="1.175068pt" strokecolor="#367097">
                <v:path arrowok="t"/>
              </v:shape>
            </v:group>
            <v:group style="position:absolute;left:9504;top:3756;width:23;height:2" coordorigin="9504,3756" coordsize="23,2">
              <v:shape style="position:absolute;left:9504;top:3756;width:23;height:2" coordorigin="9504,3756" coordsize="23,0" path="m9504,3756l9527,3756e" filled="false" stroked="true" strokeweight="1.175068pt" strokecolor="#367097">
                <v:path arrowok="t"/>
              </v:shape>
            </v:group>
            <v:group style="position:absolute;left:9504;top:3803;width:23;height:2" coordorigin="9504,3803" coordsize="23,2">
              <v:shape style="position:absolute;left:9504;top:3803;width:23;height:2" coordorigin="9504,3803" coordsize="23,0" path="m9504,3803l9527,3803e" filled="false" stroked="true" strokeweight="1.175068pt" strokecolor="#367097">
                <v:path arrowok="t"/>
              </v:shape>
            </v:group>
            <v:group style="position:absolute;left:9504;top:3850;width:23;height:2" coordorigin="9504,3850" coordsize="23,2">
              <v:shape style="position:absolute;left:9504;top:3850;width:23;height:2" coordorigin="9504,3850" coordsize="23,0" path="m9504,3850l9527,3850e" filled="false" stroked="true" strokeweight="1.175068pt" strokecolor="#367097">
                <v:path arrowok="t"/>
              </v:shape>
            </v:group>
            <v:group style="position:absolute;left:9504;top:3897;width:23;height:2" coordorigin="9504,3897" coordsize="23,2">
              <v:shape style="position:absolute;left:9504;top:3897;width:23;height:2" coordorigin="9504,3897" coordsize="23,0" path="m9504,3897l9527,3897e" filled="false" stroked="true" strokeweight="1.175068pt" strokecolor="#367097">
                <v:path arrowok="t"/>
              </v:shape>
            </v:group>
            <v:group style="position:absolute;left:9504;top:3944;width:23;height:2" coordorigin="9504,3944" coordsize="23,2">
              <v:shape style="position:absolute;left:9504;top:3944;width:23;height:2" coordorigin="9504,3944" coordsize="23,0" path="m9504,3944l9527,3944e" filled="false" stroked="true" strokeweight="1.175068pt" strokecolor="#367097">
                <v:path arrowok="t"/>
              </v:shape>
            </v:group>
            <v:group style="position:absolute;left:9504;top:3991;width:23;height:2" coordorigin="9504,3991" coordsize="23,2">
              <v:shape style="position:absolute;left:9504;top:3991;width:23;height:2" coordorigin="9504,3991" coordsize="23,0" path="m9504,3991l9527,3991e" filled="false" stroked="true" strokeweight="1.175068pt" strokecolor="#367097">
                <v:path arrowok="t"/>
              </v:shape>
            </v:group>
            <v:group style="position:absolute;left:9504;top:4038;width:23;height:2" coordorigin="9504,4038" coordsize="23,2">
              <v:shape style="position:absolute;left:9504;top:4038;width:23;height:2" coordorigin="9504,4038" coordsize="23,0" path="m9504,4038l9527,4038e" filled="false" stroked="true" strokeweight="1.175068pt" strokecolor="#367097">
                <v:path arrowok="t"/>
              </v:shape>
            </v:group>
            <v:group style="position:absolute;left:9504;top:4085;width:23;height:2" coordorigin="9504,4085" coordsize="23,2">
              <v:shape style="position:absolute;left:9504;top:4085;width:23;height:2" coordorigin="9504,4085" coordsize="23,0" path="m9504,4085l9527,4085e" filled="false" stroked="true" strokeweight="1.175068pt" strokecolor="#367097">
                <v:path arrowok="t"/>
              </v:shape>
            </v:group>
            <v:group style="position:absolute;left:9504;top:4132;width:23;height:2" coordorigin="9504,4132" coordsize="23,2">
              <v:shape style="position:absolute;left:9504;top:4132;width:23;height:2" coordorigin="9504,4132" coordsize="23,0" path="m9504,4132l9527,4132e" filled="false" stroked="true" strokeweight="1.175068pt" strokecolor="#367097">
                <v:path arrowok="t"/>
              </v:shape>
            </v:group>
            <v:group style="position:absolute;left:9504;top:4179;width:23;height:2" coordorigin="9504,4179" coordsize="23,2">
              <v:shape style="position:absolute;left:9504;top:4179;width:23;height:2" coordorigin="9504,4179" coordsize="23,0" path="m9504,4179l9527,4179e" filled="false" stroked="true" strokeweight="1.175068pt" strokecolor="#367097">
                <v:path arrowok="t"/>
              </v:shape>
            </v:group>
            <v:group style="position:absolute;left:9504;top:4226;width:23;height:2" coordorigin="9504,4226" coordsize="23,2">
              <v:shape style="position:absolute;left:9504;top:4226;width:23;height:2" coordorigin="9504,4226" coordsize="23,0" path="m9504,4226l9527,4226e" filled="false" stroked="true" strokeweight="1.175068pt" strokecolor="#367097">
                <v:path arrowok="t"/>
              </v:shape>
            </v:group>
            <v:group style="position:absolute;left:9504;top:4273;width:23;height:2" coordorigin="9504,4273" coordsize="23,2">
              <v:shape style="position:absolute;left:9504;top:4273;width:23;height:2" coordorigin="9504,4273" coordsize="23,0" path="m9504,4273l9527,4273e" filled="false" stroked="true" strokeweight="1.175068pt" strokecolor="#367097">
                <v:path arrowok="t"/>
              </v:shape>
            </v:group>
            <v:group style="position:absolute;left:9504;top:4320;width:23;height:2" coordorigin="9504,4320" coordsize="23,2">
              <v:shape style="position:absolute;left:9504;top:4320;width:23;height:2" coordorigin="9504,4320" coordsize="23,0" path="m9504,4320l9527,4320e" filled="false" stroked="true" strokeweight="1.175068pt" strokecolor="#367097">
                <v:path arrowok="t"/>
              </v:shape>
            </v:group>
            <v:group style="position:absolute;left:9504;top:4367;width:23;height:2" coordorigin="9504,4367" coordsize="23,2">
              <v:shape style="position:absolute;left:9504;top:4367;width:23;height:2" coordorigin="9504,4367" coordsize="23,0" path="m9504,4367l9527,4367e" filled="false" stroked="true" strokeweight="1.175068pt" strokecolor="#367097">
                <v:path arrowok="t"/>
              </v:shape>
            </v:group>
            <v:group style="position:absolute;left:9504;top:4414;width:23;height:2" coordorigin="9504,4414" coordsize="23,2">
              <v:shape style="position:absolute;left:9504;top:4414;width:23;height:2" coordorigin="9504,4414" coordsize="23,0" path="m9504,4414l9527,4414e" filled="false" stroked="true" strokeweight="1.175068pt" strokecolor="#367097">
                <v:path arrowok="t"/>
              </v:shape>
            </v:group>
            <v:group style="position:absolute;left:9504;top:4461;width:23;height:2" coordorigin="9504,4461" coordsize="23,2">
              <v:shape style="position:absolute;left:9504;top:4461;width:23;height:2" coordorigin="9504,4461" coordsize="23,0" path="m9504,4461l9527,4461e" filled="false" stroked="true" strokeweight="1.175068pt" strokecolor="#367097">
                <v:path arrowok="t"/>
              </v:shape>
            </v:group>
            <v:group style="position:absolute;left:9504;top:4508;width:23;height:2" coordorigin="9504,4508" coordsize="23,2">
              <v:shape style="position:absolute;left:9504;top:4508;width:23;height:2" coordorigin="9504,4508" coordsize="23,0" path="m9504,4508l9527,4508e" filled="false" stroked="true" strokeweight="1.175068pt" strokecolor="#367097">
                <v:path arrowok="t"/>
              </v:shape>
            </v:group>
            <v:group style="position:absolute;left:9504;top:4555;width:23;height:2" coordorigin="9504,4555" coordsize="23,2">
              <v:shape style="position:absolute;left:9504;top:4555;width:23;height:2" coordorigin="9504,4555" coordsize="23,0" path="m9504,4555l9527,4555e" filled="false" stroked="true" strokeweight="1.175068pt" strokecolor="#367097">
                <v:path arrowok="t"/>
              </v:shape>
            </v:group>
            <v:group style="position:absolute;left:9504;top:4602;width:23;height:2" coordorigin="9504,4602" coordsize="23,2">
              <v:shape style="position:absolute;left:9504;top:4602;width:23;height:2" coordorigin="9504,4602" coordsize="23,0" path="m9504,4602l9527,4602e" filled="false" stroked="true" strokeweight="1.175068pt" strokecolor="#367097">
                <v:path arrowok="t"/>
              </v:shape>
            </v:group>
            <v:group style="position:absolute;left:9504;top:4649;width:23;height:2" coordorigin="9504,4649" coordsize="23,2">
              <v:shape style="position:absolute;left:9504;top:4649;width:23;height:2" coordorigin="9504,4649" coordsize="23,0" path="m9504,4649l9527,4649e" filled="false" stroked="true" strokeweight="1.175068pt" strokecolor="#367097">
                <v:path arrowok="t"/>
              </v:shape>
            </v:group>
            <v:group style="position:absolute;left:9504;top:4696;width:23;height:2" coordorigin="9504,4696" coordsize="23,2">
              <v:shape style="position:absolute;left:9504;top:4696;width:23;height:2" coordorigin="9504,4696" coordsize="23,0" path="m9504,4696l9527,4696e" filled="false" stroked="true" strokeweight="1.175068pt" strokecolor="#367097">
                <v:path arrowok="t"/>
              </v:shape>
            </v:group>
            <v:group style="position:absolute;left:9504;top:4743;width:23;height:2" coordorigin="9504,4743" coordsize="23,2">
              <v:shape style="position:absolute;left:9504;top:4743;width:23;height:2" coordorigin="9504,4743" coordsize="23,0" path="m9504,4743l9527,4743e" filled="false" stroked="true" strokeweight="1.175068pt" strokecolor="#367097">
                <v:path arrowok="t"/>
              </v:shape>
            </v:group>
            <v:group style="position:absolute;left:9504;top:4790;width:23;height:2" coordorigin="9504,4790" coordsize="23,2">
              <v:shape style="position:absolute;left:9504;top:4790;width:23;height:2" coordorigin="9504,4790" coordsize="23,0" path="m9504,4790l9527,4790e" filled="false" stroked="true" strokeweight="1.175068pt" strokecolor="#367097">
                <v:path arrowok="t"/>
              </v:shape>
            </v:group>
            <v:group style="position:absolute;left:9504;top:4837;width:23;height:2" coordorigin="9504,4837" coordsize="23,2">
              <v:shape style="position:absolute;left:9504;top:4837;width:23;height:2" coordorigin="9504,4837" coordsize="23,0" path="m9504,4837l9527,4837e" filled="false" stroked="true" strokeweight="1.175068pt" strokecolor="#367097">
                <v:path arrowok="t"/>
              </v:shape>
            </v:group>
            <v:group style="position:absolute;left:9504;top:4884;width:23;height:2" coordorigin="9504,4884" coordsize="23,2">
              <v:shape style="position:absolute;left:9504;top:4884;width:23;height:2" coordorigin="9504,4884" coordsize="23,0" path="m9504,4884l9527,4884e" filled="false" stroked="true" strokeweight="1.175068pt" strokecolor="#367097">
                <v:path arrowok="t"/>
              </v:shape>
            </v:group>
            <v:group style="position:absolute;left:9504;top:4931;width:23;height:2" coordorigin="9504,4931" coordsize="23,2">
              <v:shape style="position:absolute;left:9504;top:4931;width:23;height:2" coordorigin="9504,4931" coordsize="23,0" path="m9504,4931l9527,4931e" filled="false" stroked="true" strokeweight="1.175068pt" strokecolor="#367097">
                <v:path arrowok="t"/>
              </v:shape>
            </v:group>
            <v:group style="position:absolute;left:9504;top:4978;width:23;height:2" coordorigin="9504,4978" coordsize="23,2">
              <v:shape style="position:absolute;left:9504;top:4978;width:23;height:2" coordorigin="9504,4978" coordsize="23,0" path="m9504,4978l9527,4978e" filled="false" stroked="true" strokeweight="1.175068pt" strokecolor="#367097">
                <v:path arrowok="t"/>
              </v:shape>
            </v:group>
            <v:group style="position:absolute;left:9504;top:5025;width:23;height:2" coordorigin="9504,5025" coordsize="23,2">
              <v:shape style="position:absolute;left:9504;top:5025;width:23;height:2" coordorigin="9504,5025" coordsize="23,0" path="m9504,5025l9527,5025e" filled="false" stroked="true" strokeweight="1.175068pt" strokecolor="#367097">
                <v:path arrowok="t"/>
              </v:shape>
            </v:group>
            <v:group style="position:absolute;left:9504;top:5060;width:23;height:24" coordorigin="9504,5060" coordsize="23,24">
              <v:shape style="position:absolute;left:9504;top:5060;width:23;height:24" coordorigin="9504,5060" coordsize="23,24" path="m9504,5084l9527,5084,9527,5060,9504,5060,9504,5084xe" filled="true" fillcolor="#367097" stroked="false">
                <v:path arrowok="t"/>
                <v:fill type="solid"/>
              </v:shape>
            </v:group>
            <v:group style="position:absolute;left:637;top:3745;width:1430;height:454" coordorigin="637,3745" coordsize="1430,454">
              <v:shape style="position:absolute;left:637;top:3745;width:1430;height:454" coordorigin="637,3745" coordsize="1430,454" path="m637,4199l2067,4199,2067,3745,637,3745,637,4199xe" filled="true" fillcolor="#ff8080" stroked="false">
                <v:path arrowok="t"/>
                <v:fill type="solid"/>
              </v:shape>
            </v:group>
            <v:group style="position:absolute;left:2216;top:3745;width:1559;height:454" coordorigin="2216,3745" coordsize="1559,454">
              <v:shape style="position:absolute;left:2216;top:3745;width:1559;height:454" coordorigin="2216,3745" coordsize="1559,454" path="m2216,4199l3774,4199,3774,3745,2216,3745,2216,4199xe" filled="true" fillcolor="#ff8080" stroked="false">
                <v:path arrowok="t"/>
                <v:fill type="solid"/>
              </v:shape>
            </v:group>
            <v:group style="position:absolute;left:1296;top:1906;width:86;height:299" coordorigin="1296,1906" coordsize="86,299">
              <v:shape style="position:absolute;left:1296;top:1906;width:86;height:299" coordorigin="1296,1906" coordsize="86,299" path="m1336,2115l1296,2115,1339,2205,1375,2130,1336,2130,1336,2115xe" filled="true" fillcolor="#ff8080" stroked="false">
                <v:path arrowok="t"/>
                <v:fill type="solid"/>
              </v:shape>
              <v:shape style="position:absolute;left:1296;top:1906;width:86;height:299" coordorigin="1296,1906" coordsize="86,299" path="m1343,1906l1336,1906,1336,2130,1343,2130,1343,1906xe" filled="true" fillcolor="#ff8080" stroked="false">
                <v:path arrowok="t"/>
                <v:fill type="solid"/>
              </v:shape>
              <v:shape style="position:absolute;left:1296;top:1906;width:86;height:299" coordorigin="1296,1906" coordsize="86,299" path="m1382,2115l1343,2115,1343,2130,1375,2130,1382,2115xe" filled="true" fillcolor="#ff8080" stroked="false">
                <v:path arrowok="t"/>
                <v:fill type="solid"/>
              </v:shape>
            </v:group>
            <v:group style="position:absolute;left:2940;top:1906;width:86;height:299" coordorigin="2940,1906" coordsize="86,299">
              <v:shape style="position:absolute;left:2940;top:1906;width:86;height:299" coordorigin="2940,1906" coordsize="86,299" path="m2980,2115l2940,2115,2983,2205,3019,2130,2980,2130,2980,2115xe" filled="true" fillcolor="#ff8080" stroked="false">
                <v:path arrowok="t"/>
                <v:fill type="solid"/>
              </v:shape>
              <v:shape style="position:absolute;left:2940;top:1906;width:86;height:299" coordorigin="2940,1906" coordsize="86,299" path="m2987,1906l2980,1906,2980,2130,2987,2130,2987,1906xe" filled="true" fillcolor="#ff8080" stroked="false">
                <v:path arrowok="t"/>
                <v:fill type="solid"/>
              </v:shape>
              <v:shape style="position:absolute;left:2940;top:1906;width:86;height:299" coordorigin="2940,1906" coordsize="86,299" path="m3026,2115l2987,2115,2987,2130,3019,2130,3026,2115xe" filled="true" fillcolor="#ff8080" stroked="false">
                <v:path arrowok="t"/>
                <v:fill type="solid"/>
              </v:shape>
            </v:group>
            <v:group style="position:absolute;left:4655;top:1906;width:86;height:299" coordorigin="4655,1906" coordsize="86,299">
              <v:shape style="position:absolute;left:4655;top:1906;width:86;height:299" coordorigin="4655,1906" coordsize="86,299" path="m4694,2115l4655,2115,4697,2205,4733,2130,4694,2130,4694,2115xe" filled="true" fillcolor="#ff8080" stroked="false">
                <v:path arrowok="t"/>
                <v:fill type="solid"/>
              </v:shape>
              <v:shape style="position:absolute;left:4655;top:1906;width:86;height:299" coordorigin="4655,1906" coordsize="86,299" path="m4701,1906l4694,1906,4694,2130,4701,2130,4701,1906xe" filled="true" fillcolor="#ff8080" stroked="false">
                <v:path arrowok="t"/>
                <v:fill type="solid"/>
              </v:shape>
              <v:shape style="position:absolute;left:4655;top:1906;width:86;height:299" coordorigin="4655,1906" coordsize="86,299" path="m4740,2115l4701,2115,4701,2130,4733,2130,4740,2115xe" filled="true" fillcolor="#ff8080" stroked="false">
                <v:path arrowok="t"/>
                <v:fill type="solid"/>
              </v:shape>
            </v:group>
            <v:group style="position:absolute;left:6377;top:1915;width:86;height:299" coordorigin="6377,1915" coordsize="86,299">
              <v:shape style="position:absolute;left:6377;top:1915;width:86;height:299" coordorigin="6377,1915" coordsize="86,299" path="m6417,2124l6377,2124,6420,2214,6456,2139,6417,2139,6417,2124xe" filled="true" fillcolor="#ff8080" stroked="false">
                <v:path arrowok="t"/>
                <v:fill type="solid"/>
              </v:shape>
              <v:shape style="position:absolute;left:6377;top:1915;width:86;height:299" coordorigin="6377,1915" coordsize="86,299" path="m6424,1915l6417,1915,6417,2139,6424,2139,6424,1915xe" filled="true" fillcolor="#ff8080" stroked="false">
                <v:path arrowok="t"/>
                <v:fill type="solid"/>
              </v:shape>
              <v:shape style="position:absolute;left:6377;top:1915;width:86;height:299" coordorigin="6377,1915" coordsize="86,299" path="m6463,2124l6424,2124,6424,2139,6456,2139,6463,2124xe" filled="true" fillcolor="#ff8080" stroked="false">
                <v:path arrowok="t"/>
                <v:fill type="solid"/>
              </v:shape>
            </v:group>
            <v:group style="position:absolute;left:1339;top:2205;width:5083;height:2" coordorigin="1339,2205" coordsize="5083,2">
              <v:shape style="position:absolute;left:1339;top:2205;width:5083;height:2" coordorigin="1339,2205" coordsize="5083,0" path="m1339,2205l6421,2205e" filled="false" stroked="true" strokeweight=".361559pt" strokecolor="#ff8080">
                <v:path arrowok="t"/>
              </v:shape>
            </v:group>
            <v:group style="position:absolute;left:2154;top:2210;width:86;height:221" coordorigin="2154,2210" coordsize="86,221">
              <v:shape style="position:absolute;left:2154;top:2210;width:86;height:221" coordorigin="2154,2210" coordsize="86,221" path="m2194,2340l2154,2340,2197,2430,2233,2355,2194,2355,2194,2340xe" filled="true" fillcolor="#ff8080" stroked="false">
                <v:path arrowok="t"/>
                <v:fill type="solid"/>
              </v:shape>
              <v:shape style="position:absolute;left:2154;top:2210;width:86;height:221" coordorigin="2154,2210" coordsize="86,221" path="m2201,2210l2194,2210,2194,2355,2201,2355,2201,2210xe" filled="true" fillcolor="#ff8080" stroked="false">
                <v:path arrowok="t"/>
                <v:fill type="solid"/>
              </v:shape>
              <v:shape style="position:absolute;left:2154;top:2210;width:86;height:221" coordorigin="2154,2210" coordsize="86,221" path="m2240,2340l2201,2340,2201,2355,2233,2355,2240,2340xe" filled="true" fillcolor="#ff8080" stroked="false">
                <v:path arrowok="t"/>
                <v:fill type="solid"/>
              </v:shape>
            </v:group>
            <v:group style="position:absolute;left:3816;top:2216;width:86;height:221" coordorigin="3816,2216" coordsize="86,221">
              <v:shape style="position:absolute;left:3816;top:2216;width:86;height:221" coordorigin="3816,2216" coordsize="86,221" path="m3855,2345l3816,2345,3858,2436,3894,2360,3855,2360,3855,2345xe" filled="true" fillcolor="#ff8080" stroked="false">
                <v:path arrowok="t"/>
                <v:fill type="solid"/>
              </v:shape>
              <v:shape style="position:absolute;left:3816;top:2216;width:86;height:221" coordorigin="3816,2216" coordsize="86,221" path="m3862,2216l3855,2216,3855,2360,3862,2360,3862,2216xe" filled="true" fillcolor="#ff8080" stroked="false">
                <v:path arrowok="t"/>
                <v:fill type="solid"/>
              </v:shape>
              <v:shape style="position:absolute;left:3816;top:2216;width:86;height:221" coordorigin="3816,2216" coordsize="86,221" path="m3901,2345l3862,2345,3862,2360,3894,2360,3901,2345xe" filled="true" fillcolor="#ff8080" stroked="false">
                <v:path arrowok="t"/>
                <v:fill type="solid"/>
              </v:shape>
            </v:group>
            <v:group style="position:absolute;left:5511;top:2216;width:86;height:221" coordorigin="5511,2216" coordsize="86,221">
              <v:shape style="position:absolute;left:5511;top:2216;width:86;height:221" coordorigin="5511,2216" coordsize="86,221" path="m5550,2345l5511,2345,5554,2436,5589,2360,5550,2360,5550,2345xe" filled="true" fillcolor="#ff8080" stroked="false">
                <v:path arrowok="t"/>
                <v:fill type="solid"/>
              </v:shape>
              <v:shape style="position:absolute;left:5511;top:2216;width:86;height:221" coordorigin="5511,2216" coordsize="86,221" path="m5557,2216l5550,2216,5550,2360,5557,2360,5557,2216xe" filled="true" fillcolor="#ff8080" stroked="false">
                <v:path arrowok="t"/>
                <v:fill type="solid"/>
              </v:shape>
              <v:shape style="position:absolute;left:5511;top:2216;width:86;height:221" coordorigin="5511,2216" coordsize="86,221" path="m5597,2345l5557,2345,5557,2360,5589,2360,5597,2345xe" filled="true" fillcolor="#ff8080" stroked="false">
                <v:path arrowok="t"/>
                <v:fill type="solid"/>
              </v:shape>
            </v:group>
            <v:group style="position:absolute;left:2144;top:2892;width:86;height:171" coordorigin="2144,2892" coordsize="86,171">
              <v:shape style="position:absolute;left:2144;top:2892;width:86;height:171" coordorigin="2144,2892" coordsize="86,171" path="m2183,2972l2144,2972,2187,3063,2223,2987,2183,2987,2183,2972xe" filled="true" fillcolor="#ff8080" stroked="false">
                <v:path arrowok="t"/>
                <v:fill type="solid"/>
              </v:shape>
              <v:shape style="position:absolute;left:2144;top:2892;width:86;height:171" coordorigin="2144,2892" coordsize="86,171" path="m2190,2892l2183,2892,2183,2987,2190,2987,2190,2892xe" filled="true" fillcolor="#ff8080" stroked="false">
                <v:path arrowok="t"/>
                <v:fill type="solid"/>
              </v:shape>
              <v:shape style="position:absolute;left:2144;top:2892;width:86;height:171" coordorigin="2144,2892" coordsize="86,171" path="m2230,2972l2190,2972,2190,2987,2223,2987,2230,2972xe" filled="true" fillcolor="#ff8080" stroked="false">
                <v:path arrowok="t"/>
                <v:fill type="solid"/>
              </v:shape>
            </v:group>
            <v:group style="position:absolute;left:3786;top:2892;width:86;height:299" coordorigin="3786,2892" coordsize="86,299">
              <v:shape style="position:absolute;left:3786;top:2892;width:86;height:299" coordorigin="3786,2892" coordsize="86,299" path="m3826,3100l3786,3100,3829,3191,3865,3115,3826,3115,3826,3100xe" filled="true" fillcolor="#ff8080" stroked="false">
                <v:path arrowok="t"/>
                <v:fill type="solid"/>
              </v:shape>
              <v:shape style="position:absolute;left:3786;top:2892;width:86;height:299" coordorigin="3786,2892" coordsize="86,299" path="m3833,2892l3826,2892,3826,3115,3833,3115,3833,2892xe" filled="true" fillcolor="#ff8080" stroked="false">
                <v:path arrowok="t"/>
                <v:fill type="solid"/>
              </v:shape>
              <v:shape style="position:absolute;left:3786;top:2892;width:86;height:299" coordorigin="3786,2892" coordsize="86,299" path="m3872,3100l3833,3100,3833,3115,3865,3115,3872,3100xe" filled="true" fillcolor="#ff8080" stroked="false">
                <v:path arrowok="t"/>
                <v:fill type="solid"/>
              </v:shape>
            </v:group>
            <v:group style="position:absolute;left:5502;top:2892;width:86;height:171" coordorigin="5502,2892" coordsize="86,171">
              <v:shape style="position:absolute;left:5502;top:2892;width:86;height:171" coordorigin="5502,2892" coordsize="86,171" path="m5542,2972l5502,2972,5545,3063,5581,2987,5542,2987,5542,2972xe" filled="true" fillcolor="#ff8080" stroked="false">
                <v:path arrowok="t"/>
                <v:fill type="solid"/>
              </v:shape>
              <v:shape style="position:absolute;left:5502;top:2892;width:86;height:171" coordorigin="5502,2892" coordsize="86,171" path="m5549,2892l5542,2892,5542,2987,5549,2987,5549,2892xe" filled="true" fillcolor="#ff8080" stroked="false">
                <v:path arrowok="t"/>
                <v:fill type="solid"/>
              </v:shape>
              <v:shape style="position:absolute;left:5502;top:2892;width:86;height:171" coordorigin="5502,2892" coordsize="86,171" path="m5588,2972l5549,2972,5549,2987,5581,2987,5588,2972xe" filled="true" fillcolor="#ff8080" stroked="false">
                <v:path arrowok="t"/>
                <v:fill type="solid"/>
              </v:shape>
            </v:group>
            <v:group style="position:absolute;left:2197;top:3063;width:6145;height:2" coordorigin="2197,3063" coordsize="6145,2">
              <v:shape style="position:absolute;left:2197;top:3063;width:6145;height:2" coordorigin="2197,3063" coordsize="6145,0" path="m2197,3063l8342,3063e" filled="false" stroked="true" strokeweight=".361559pt" strokecolor="#ff8080">
                <v:path arrowok="t"/>
              </v:shape>
            </v:group>
            <v:group style="position:absolute;left:625;top:4238;width:1442;height:796" coordorigin="625,4238" coordsize="1442,796">
              <v:shape style="position:absolute;left:625;top:4238;width:1442;height:796" coordorigin="625,4238" coordsize="1442,796" path="m625,5034l2067,5034,2067,4238,625,4238,625,5034xe" filled="false" stroked="true" strokeweight=".357113pt" strokecolor="#000000">
                <v:path arrowok="t"/>
                <v:stroke dashstyle="dash"/>
              </v:shape>
            </v:group>
            <v:group style="position:absolute;left:2206;top:4238;width:1557;height:796" coordorigin="2206,4238" coordsize="1557,796">
              <v:shape style="position:absolute;left:2206;top:4238;width:1557;height:796" coordorigin="2206,4238" coordsize="1557,796" path="m2206,5034l3762,5034,3762,4238,2206,4238,2206,5034xe" filled="false" stroked="true" strokeweight=".357614pt" strokecolor="#000000">
                <v:path arrowok="t"/>
                <v:stroke dashstyle="dash"/>
              </v:shape>
            </v:group>
            <v:group style="position:absolute;left:3797;top:3562;width:67;height:111" coordorigin="3797,3562" coordsize="67,111">
              <v:shape style="position:absolute;left:3797;top:3562;width:67;height:111" coordorigin="3797,3562" coordsize="67,111" path="m3863,3598l3797,3598,3830,3673,3863,3598xe" filled="true" fillcolor="#ff8080" stroked="false">
                <v:path arrowok="t"/>
                <v:fill type="solid"/>
              </v:shape>
              <v:shape style="position:absolute;left:3797;top:3562;width:67;height:111" coordorigin="3797,3562" coordsize="67,111" path="m3844,3562l3816,3562,3816,3598,3844,3598,3844,3562xe" filled="true" fillcolor="#ff8080" stroked="false">
                <v:path arrowok="t"/>
                <v:fill type="solid"/>
              </v:shape>
            </v:group>
            <v:group style="position:absolute;left:8299;top:1033;width:86;height:2030" coordorigin="8299,1033" coordsize="86,2030">
              <v:shape style="position:absolute;left:8299;top:1033;width:86;height:2030" coordorigin="8299,1033" coordsize="86,2030" path="m8338,2972l8299,2972,8342,3063,8377,2987,8338,2987,8338,2972xe" filled="true" fillcolor="#ff8080" stroked="false">
                <v:path arrowok="t"/>
                <v:fill type="solid"/>
              </v:shape>
              <v:shape style="position:absolute;left:8299;top:1033;width:86;height:2030" coordorigin="8299,1033" coordsize="86,2030" path="m8346,1033l8339,1033,8338,2987,8345,2987,8346,1033xe" filled="true" fillcolor="#ff8080" stroked="false">
                <v:path arrowok="t"/>
                <v:fill type="solid"/>
              </v:shape>
              <v:shape style="position:absolute;left:8299;top:1033;width:86;height:2030" coordorigin="8299,1033" coordsize="86,2030" path="m8384,2972l8345,2972,8345,2987,8377,2987,8384,2972xe" filled="true" fillcolor="#ff8080" stroked="false">
                <v:path arrowok="t"/>
                <v:fill type="solid"/>
              </v:shape>
              <v:shape style="position:absolute;left:625;top:4220;width:1442;height:814" type="#_x0000_t202" filled="false" stroked="false">
                <v:textbox inset="0,0,0,0">
                  <w:txbxContent>
                    <w:p>
                      <w:pPr>
                        <w:spacing w:line="238" w:lineRule="exact" w:before="47"/>
                        <w:ind w:left="168" w:right="168" w:firstLine="0"/>
                        <w:jc w:val="center"/>
                        <w:rPr>
                          <w:rFonts w:ascii="微软雅黑" w:hAnsi="微软雅黑" w:cs="微软雅黑" w:eastAsia="微软雅黑" w:hint="default"/>
                          <w:sz w:val="16"/>
                          <w:szCs w:val="16"/>
                        </w:rPr>
                      </w:pPr>
                      <w:r>
                        <w:rPr>
                          <w:rFonts w:ascii="微软雅黑" w:hAnsi="微软雅黑" w:cs="微软雅黑" w:eastAsia="微软雅黑" w:hint="default"/>
                          <w:sz w:val="16"/>
                          <w:szCs w:val="16"/>
                        </w:rPr>
                        <w:t>基站  卫星、雷达 </w:t>
                      </w:r>
                      <w:r>
                        <w:rPr>
                          <w:rFonts w:ascii="微软雅黑" w:hAnsi="微软雅黑" w:cs="微软雅黑" w:eastAsia="微软雅黑" w:hint="default"/>
                          <w:w w:val="95"/>
                          <w:sz w:val="16"/>
                          <w:szCs w:val="16"/>
                        </w:rPr>
                        <w:t>天线、滤波器等</w:t>
                      </w:r>
                      <w:r>
                        <w:rPr>
                          <w:rFonts w:ascii="微软雅黑" w:hAnsi="微软雅黑" w:cs="微软雅黑" w:eastAsia="微软雅黑" w:hint="default"/>
                          <w:sz w:val="16"/>
                          <w:szCs w:val="16"/>
                        </w:rPr>
                      </w:r>
                    </w:p>
                  </w:txbxContent>
                </v:textbox>
                <w10:wrap type="none"/>
              </v:shape>
              <v:shape style="position:absolute;left:2206;top:4220;width:1557;height:814" type="#_x0000_t202" filled="false" stroked="false">
                <v:textbox inset="0,0,0,0">
                  <w:txbxContent>
                    <w:p>
                      <w:pPr>
                        <w:spacing w:line="238" w:lineRule="exact" w:before="47"/>
                        <w:ind w:left="148" w:right="145" w:firstLine="0"/>
                        <w:jc w:val="center"/>
                        <w:rPr>
                          <w:rFonts w:ascii="微软雅黑" w:hAnsi="微软雅黑" w:cs="微软雅黑" w:eastAsia="微软雅黑" w:hint="default"/>
                          <w:sz w:val="16"/>
                          <w:szCs w:val="16"/>
                        </w:rPr>
                      </w:pPr>
                      <w:r>
                        <w:rPr>
                          <w:rFonts w:ascii="微软雅黑" w:hAnsi="微软雅黑" w:cs="微软雅黑" w:eastAsia="微软雅黑" w:hint="default"/>
                          <w:spacing w:val="-1"/>
                          <w:w w:val="95"/>
                          <w:sz w:val="16"/>
                          <w:szCs w:val="16"/>
                        </w:rPr>
                        <w:t>汽车电子控制装置 </w:t>
                      </w:r>
                      <w:r>
                        <w:rPr>
                          <w:rFonts w:ascii="微软雅黑" w:hAnsi="微软雅黑" w:cs="微软雅黑" w:eastAsia="微软雅黑" w:hint="default"/>
                          <w:w w:val="95"/>
                          <w:sz w:val="16"/>
                          <w:szCs w:val="16"/>
                        </w:rPr>
                        <w:t>车载汽车电子装置 </w:t>
                      </w:r>
                      <w:r>
                        <w:rPr>
                          <w:rFonts w:ascii="微软雅黑" w:hAnsi="微软雅黑" w:cs="微软雅黑" w:eastAsia="微软雅黑" w:hint="default"/>
                          <w:w w:val="95"/>
                          <w:sz w:val="16"/>
                          <w:szCs w:val="16"/>
                        </w:rPr>
                      </w:r>
                      <w:r>
                        <w:rPr>
                          <w:rFonts w:ascii="微软雅黑" w:hAnsi="微软雅黑" w:cs="微软雅黑" w:eastAsia="微软雅黑" w:hint="default"/>
                          <w:sz w:val="16"/>
                          <w:szCs w:val="16"/>
                        </w:rPr>
                        <w:t>ADAS</w:t>
                      </w:r>
                      <w:r>
                        <w:rPr>
                          <w:rFonts w:ascii="微软雅黑" w:hAnsi="微软雅黑" w:cs="微软雅黑" w:eastAsia="微软雅黑" w:hint="default"/>
                          <w:sz w:val="16"/>
                          <w:szCs w:val="16"/>
                        </w:rPr>
                        <w:t>系统</w:t>
                      </w:r>
                    </w:p>
                  </w:txbxContent>
                </v:textbox>
                <w10:wrap type="none"/>
              </v:shape>
              <v:shape style="position:absolute;left:4111;top:132;width:1370;height:181" type="#_x0000_t202" filled="false" stroked="false">
                <v:textbox inset="0,0,0,0">
                  <w:txbxContent>
                    <w:p>
                      <w:pPr>
                        <w:spacing w:line="181" w:lineRule="exact" w:before="0"/>
                        <w:ind w:left="0"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覆铜板行业产业链</w:t>
                      </w:r>
                      <w:r>
                        <w:rPr>
                          <w:rFonts w:ascii="微软雅黑" w:hAnsi="微软雅黑" w:cs="微软雅黑" w:eastAsia="微软雅黑" w:hint="default"/>
                          <w:sz w:val="18"/>
                          <w:szCs w:val="18"/>
                        </w:rPr>
                      </w:r>
                    </w:p>
                  </w:txbxContent>
                </v:textbox>
                <w10:wrap type="none"/>
              </v:shape>
              <v:shape style="position:absolute;left:201;top:721;width:172;height:1049" type="#_x0000_t202" filled="false" stroked="false">
                <v:textbox inset="0,0,0,0">
                  <w:txbxContent>
                    <w:p>
                      <w:pPr>
                        <w:spacing w:line="145" w:lineRule="exact" w:before="0"/>
                        <w:ind w:left="0" w:right="0" w:firstLine="0"/>
                        <w:jc w:val="both"/>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上</w:t>
                      </w:r>
                      <w:r>
                        <w:rPr>
                          <w:rFonts w:ascii="微软雅黑" w:hAnsi="微软雅黑" w:cs="微软雅黑" w:eastAsia="微软雅黑" w:hint="default"/>
                          <w:sz w:val="18"/>
                          <w:szCs w:val="18"/>
                        </w:rPr>
                      </w:r>
                    </w:p>
                    <w:p>
                      <w:pPr>
                        <w:spacing w:line="168" w:lineRule="auto" w:before="32"/>
                        <w:ind w:left="0" w:right="0" w:firstLine="0"/>
                        <w:jc w:val="both"/>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游</w:t>
                      </w:r>
                      <w:r>
                        <w:rPr>
                          <w:rFonts w:ascii="微软雅黑" w:hAnsi="微软雅黑" w:cs="微软雅黑" w:eastAsia="微软雅黑" w:hint="default"/>
                          <w:b/>
                          <w:bCs/>
                          <w:color w:val="FFFFFF"/>
                          <w:w w:val="95"/>
                          <w:sz w:val="18"/>
                          <w:szCs w:val="18"/>
                        </w:rPr>
                        <w:t> </w:t>
                      </w:r>
                      <w:r>
                        <w:rPr>
                          <w:rFonts w:ascii="微软雅黑" w:hAnsi="微软雅黑" w:cs="微软雅黑" w:eastAsia="微软雅黑" w:hint="default"/>
                          <w:b/>
                          <w:bCs/>
                          <w:color w:val="FFFFFF"/>
                          <w:w w:val="95"/>
                          <w:sz w:val="18"/>
                          <w:szCs w:val="18"/>
                        </w:rPr>
                        <w:t>原</w:t>
                      </w:r>
                      <w:r>
                        <w:rPr>
                          <w:rFonts w:ascii="微软雅黑" w:hAnsi="微软雅黑" w:cs="微软雅黑" w:eastAsia="微软雅黑" w:hint="default"/>
                          <w:b/>
                          <w:bCs/>
                          <w:color w:val="FFFFFF"/>
                          <w:w w:val="95"/>
                          <w:sz w:val="18"/>
                          <w:szCs w:val="18"/>
                        </w:rPr>
                        <w:t> </w:t>
                      </w:r>
                      <w:r>
                        <w:rPr>
                          <w:rFonts w:ascii="微软雅黑" w:hAnsi="微软雅黑" w:cs="微软雅黑" w:eastAsia="微软雅黑" w:hint="default"/>
                          <w:b/>
                          <w:bCs/>
                          <w:color w:val="FFFFFF"/>
                          <w:w w:val="95"/>
                          <w:sz w:val="18"/>
                          <w:szCs w:val="18"/>
                        </w:rPr>
                        <w:t>材</w:t>
                      </w:r>
                      <w:r>
                        <w:rPr>
                          <w:rFonts w:ascii="微软雅黑" w:hAnsi="微软雅黑" w:cs="微软雅黑" w:eastAsia="微软雅黑" w:hint="default"/>
                          <w:b/>
                          <w:bCs/>
                          <w:color w:val="FFFFFF"/>
                          <w:w w:val="95"/>
                          <w:sz w:val="18"/>
                          <w:szCs w:val="18"/>
                        </w:rPr>
                        <w:t> </w:t>
                      </w:r>
                      <w:r>
                        <w:rPr>
                          <w:rFonts w:ascii="微软雅黑" w:hAnsi="微软雅黑" w:cs="微软雅黑" w:eastAsia="微软雅黑" w:hint="default"/>
                          <w:b/>
                          <w:bCs/>
                          <w:color w:val="FFFFFF"/>
                          <w:w w:val="95"/>
                          <w:sz w:val="18"/>
                          <w:szCs w:val="18"/>
                        </w:rPr>
                        <w:t>料</w:t>
                      </w:r>
                      <w:r>
                        <w:rPr>
                          <w:rFonts w:ascii="微软雅黑" w:hAnsi="微软雅黑" w:cs="微软雅黑" w:eastAsia="微软雅黑" w:hint="default"/>
                          <w:sz w:val="18"/>
                          <w:szCs w:val="18"/>
                        </w:rPr>
                      </w:r>
                    </w:p>
                  </w:txbxContent>
                </v:textbox>
                <w10:wrap type="none"/>
              </v:shape>
              <v:shape style="position:absolute;left:207;top:2192;width:172;height:615" type="#_x0000_t202" filled="false" stroked="false">
                <v:textbox inset="0,0,0,0">
                  <w:txbxContent>
                    <w:p>
                      <w:pPr>
                        <w:spacing w:line="145" w:lineRule="exact" w:before="0"/>
                        <w:ind w:left="0"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覆</w:t>
                      </w:r>
                      <w:r>
                        <w:rPr>
                          <w:rFonts w:ascii="微软雅黑" w:hAnsi="微软雅黑" w:cs="微软雅黑" w:eastAsia="微软雅黑" w:hint="default"/>
                          <w:sz w:val="18"/>
                          <w:szCs w:val="18"/>
                        </w:rPr>
                      </w:r>
                    </w:p>
                    <w:p>
                      <w:pPr>
                        <w:spacing w:line="168" w:lineRule="auto" w:before="32"/>
                        <w:ind w:left="0"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铜</w:t>
                      </w:r>
                      <w:r>
                        <w:rPr>
                          <w:rFonts w:ascii="微软雅黑" w:hAnsi="微软雅黑" w:cs="微软雅黑" w:eastAsia="微软雅黑" w:hint="default"/>
                          <w:b/>
                          <w:bCs/>
                          <w:color w:val="FFFFFF"/>
                          <w:w w:val="95"/>
                          <w:sz w:val="18"/>
                          <w:szCs w:val="18"/>
                        </w:rPr>
                        <w:t> </w:t>
                      </w:r>
                      <w:r>
                        <w:rPr>
                          <w:rFonts w:ascii="微软雅黑" w:hAnsi="微软雅黑" w:cs="微软雅黑" w:eastAsia="微软雅黑" w:hint="default"/>
                          <w:b/>
                          <w:bCs/>
                          <w:color w:val="FFFFFF"/>
                          <w:w w:val="95"/>
                          <w:sz w:val="18"/>
                          <w:szCs w:val="18"/>
                        </w:rPr>
                        <w:t>板</w:t>
                      </w:r>
                      <w:r>
                        <w:rPr>
                          <w:rFonts w:ascii="微软雅黑" w:hAnsi="微软雅黑" w:cs="微软雅黑" w:eastAsia="微软雅黑" w:hint="default"/>
                          <w:sz w:val="18"/>
                          <w:szCs w:val="18"/>
                        </w:rPr>
                      </w:r>
                    </w:p>
                  </w:txbxContent>
                </v:textbox>
                <w10:wrap type="none"/>
              </v:shape>
              <v:shape style="position:absolute;left:213;top:3986;width:172;height:832" type="#_x0000_t202" filled="false" stroked="false">
                <v:textbox inset="0,0,0,0">
                  <w:txbxContent>
                    <w:p>
                      <w:pPr>
                        <w:spacing w:line="145" w:lineRule="exact" w:before="0"/>
                        <w:ind w:left="0" w:right="0" w:firstLine="0"/>
                        <w:jc w:val="both"/>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终</w:t>
                      </w:r>
                      <w:r>
                        <w:rPr>
                          <w:rFonts w:ascii="微软雅黑" w:hAnsi="微软雅黑" w:cs="微软雅黑" w:eastAsia="微软雅黑" w:hint="default"/>
                          <w:sz w:val="18"/>
                          <w:szCs w:val="18"/>
                        </w:rPr>
                      </w:r>
                    </w:p>
                    <w:p>
                      <w:pPr>
                        <w:spacing w:line="168" w:lineRule="auto" w:before="32"/>
                        <w:ind w:left="0" w:right="0" w:firstLine="0"/>
                        <w:jc w:val="both"/>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端</w:t>
                      </w:r>
                      <w:r>
                        <w:rPr>
                          <w:rFonts w:ascii="微软雅黑" w:hAnsi="微软雅黑" w:cs="微软雅黑" w:eastAsia="微软雅黑" w:hint="default"/>
                          <w:b/>
                          <w:bCs/>
                          <w:color w:val="FFFFFF"/>
                          <w:w w:val="95"/>
                          <w:sz w:val="18"/>
                          <w:szCs w:val="18"/>
                        </w:rPr>
                        <w:t> </w:t>
                      </w:r>
                      <w:r>
                        <w:rPr>
                          <w:rFonts w:ascii="微软雅黑" w:hAnsi="微软雅黑" w:cs="微软雅黑" w:eastAsia="微软雅黑" w:hint="default"/>
                          <w:b/>
                          <w:bCs/>
                          <w:color w:val="FFFFFF"/>
                          <w:w w:val="95"/>
                          <w:sz w:val="18"/>
                          <w:szCs w:val="18"/>
                        </w:rPr>
                        <w:t>应</w:t>
                      </w:r>
                      <w:r>
                        <w:rPr>
                          <w:rFonts w:ascii="微软雅黑" w:hAnsi="微软雅黑" w:cs="微软雅黑" w:eastAsia="微软雅黑" w:hint="default"/>
                          <w:b/>
                          <w:bCs/>
                          <w:color w:val="FFFFFF"/>
                          <w:w w:val="95"/>
                          <w:sz w:val="18"/>
                          <w:szCs w:val="18"/>
                        </w:rPr>
                        <w:t> </w:t>
                      </w:r>
                      <w:r>
                        <w:rPr>
                          <w:rFonts w:ascii="微软雅黑" w:hAnsi="微软雅黑" w:cs="微软雅黑" w:eastAsia="微软雅黑" w:hint="default"/>
                          <w:b/>
                          <w:bCs/>
                          <w:color w:val="FFFFFF"/>
                          <w:w w:val="95"/>
                          <w:sz w:val="18"/>
                          <w:szCs w:val="18"/>
                        </w:rPr>
                        <w:t>用</w:t>
                      </w:r>
                      <w:r>
                        <w:rPr>
                          <w:rFonts w:ascii="微软雅黑" w:hAnsi="微软雅黑" w:cs="微软雅黑" w:eastAsia="微软雅黑" w:hint="default"/>
                          <w:sz w:val="18"/>
                          <w:szCs w:val="18"/>
                        </w:rPr>
                      </w:r>
                    </w:p>
                  </w:txbxContent>
                </v:textbox>
                <w10:wrap type="none"/>
              </v:shape>
              <v:shape style="position:absolute;left:1009;top:3894;width:685;height:181" type="#_x0000_t202" filled="false" stroked="false">
                <v:textbox inset="0,0,0,0">
                  <w:txbxContent>
                    <w:p>
                      <w:pPr>
                        <w:spacing w:line="181" w:lineRule="exact" w:before="0"/>
                        <w:ind w:left="0"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通讯设备</w:t>
                      </w:r>
                      <w:r>
                        <w:rPr>
                          <w:rFonts w:ascii="微软雅黑" w:hAnsi="微软雅黑" w:cs="微软雅黑" w:eastAsia="微软雅黑" w:hint="default"/>
                          <w:sz w:val="18"/>
                          <w:szCs w:val="18"/>
                        </w:rPr>
                      </w:r>
                    </w:p>
                  </w:txbxContent>
                </v:textbox>
                <w10:wrap type="none"/>
              </v:shape>
              <v:shape style="position:absolute;left:2653;top:3894;width:685;height:181" type="#_x0000_t202" filled="false" stroked="false">
                <v:textbox inset="0,0,0,0">
                  <w:txbxContent>
                    <w:p>
                      <w:pPr>
                        <w:spacing w:line="181" w:lineRule="exact" w:before="0"/>
                        <w:ind w:left="0"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汽车电子</w:t>
                      </w:r>
                      <w:r>
                        <w:rPr>
                          <w:rFonts w:ascii="微软雅黑" w:hAnsi="微软雅黑" w:cs="微软雅黑" w:eastAsia="微软雅黑" w:hint="default"/>
                          <w:sz w:val="18"/>
                          <w:szCs w:val="18"/>
                        </w:rPr>
                      </w:r>
                    </w:p>
                  </w:txbxContent>
                </v:textbox>
                <w10:wrap type="none"/>
              </v:shape>
              <v:shape style="position:absolute;left:5610;top:1089;width:1597;height:796" type="#_x0000_t202" filled="false" stroked="true" strokeweight=".358086pt" strokecolor="#000000">
                <v:textbox inset="0,0,0,0">
                  <w:txbxContent>
                    <w:p>
                      <w:pPr>
                        <w:spacing w:line="238" w:lineRule="exact" w:before="25"/>
                        <w:ind w:left="165" w:right="161" w:firstLine="0"/>
                        <w:jc w:val="center"/>
                        <w:rPr>
                          <w:rFonts w:ascii="微软雅黑" w:hAnsi="微软雅黑" w:cs="微软雅黑" w:eastAsia="微软雅黑" w:hint="default"/>
                          <w:sz w:val="16"/>
                          <w:szCs w:val="16"/>
                        </w:rPr>
                      </w:pPr>
                      <w:r>
                        <w:rPr>
                          <w:rFonts w:ascii="微软雅黑" w:hAnsi="微软雅黑" w:cs="微软雅黑" w:eastAsia="微软雅黑" w:hint="default"/>
                          <w:sz w:val="16"/>
                          <w:szCs w:val="16"/>
                        </w:rPr>
                        <w:t>酚醛树脂 环氧树脂 </w:t>
                      </w:r>
                      <w:r>
                        <w:rPr>
                          <w:rFonts w:ascii="微软雅黑" w:hAnsi="微软雅黑" w:cs="微软雅黑" w:eastAsia="微软雅黑" w:hint="default"/>
                          <w:w w:val="95"/>
                          <w:sz w:val="16"/>
                          <w:szCs w:val="16"/>
                        </w:rPr>
                        <w:t>聚四氟乙烯树脂等</w:t>
                      </w:r>
                      <w:r>
                        <w:rPr>
                          <w:rFonts w:ascii="微软雅黑" w:hAnsi="微软雅黑" w:cs="微软雅黑" w:eastAsia="微软雅黑" w:hint="default"/>
                          <w:sz w:val="16"/>
                          <w:szCs w:val="16"/>
                        </w:rPr>
                      </w:r>
                    </w:p>
                  </w:txbxContent>
                </v:textbox>
                <v:stroke dashstyle="dash"/>
                <w10:wrap type="none"/>
              </v:shape>
              <v:shape style="position:absolute;left:2831;top:3177;width:2056;height:382" type="#_x0000_t202" filled="true" fillcolor="#367097" stroked="false">
                <v:textbox inset="0,0,0,0">
                  <w:txbxContent>
                    <w:p>
                      <w:pPr>
                        <w:spacing w:line="304" w:lineRule="exact" w:before="0"/>
                        <w:ind w:left="601"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印制线路板</w:t>
                      </w:r>
                      <w:r>
                        <w:rPr>
                          <w:rFonts w:ascii="微软雅黑" w:hAnsi="微软雅黑" w:cs="微软雅黑" w:eastAsia="微软雅黑" w:hint="default"/>
                          <w:sz w:val="18"/>
                          <w:szCs w:val="18"/>
                        </w:rPr>
                      </w:r>
                    </w:p>
                  </w:txbxContent>
                </v:textbox>
                <v:fill type="solid"/>
                <w10:wrap type="none"/>
              </v:shape>
              <v:shape style="position:absolute;left:3927;top:4249;width:1557;height:796" type="#_x0000_t202" filled="false" stroked="true" strokeweight=".357942pt" strokecolor="#000000">
                <v:textbox inset="0,0,0,0">
                  <w:txbxContent>
                    <w:p>
                      <w:pPr>
                        <w:spacing w:line="258" w:lineRule="exact" w:before="101"/>
                        <w:ind w:left="2" w:right="0" w:firstLine="0"/>
                        <w:jc w:val="center"/>
                        <w:rPr>
                          <w:rFonts w:ascii="微软雅黑" w:hAnsi="微软雅黑" w:cs="微软雅黑" w:eastAsia="微软雅黑" w:hint="default"/>
                          <w:sz w:val="16"/>
                          <w:szCs w:val="16"/>
                        </w:rPr>
                      </w:pPr>
                      <w:r>
                        <w:rPr>
                          <w:rFonts w:ascii="微软雅黑" w:hAnsi="微软雅黑" w:cs="微软雅黑" w:eastAsia="微软雅黑" w:hint="default"/>
                          <w:sz w:val="16"/>
                          <w:szCs w:val="16"/>
                        </w:rPr>
                        <w:t>计算机及周边设备</w:t>
                      </w:r>
                    </w:p>
                    <w:p>
                      <w:pPr>
                        <w:spacing w:line="258" w:lineRule="exact" w:before="0"/>
                        <w:ind w:left="2" w:right="0" w:firstLine="0"/>
                        <w:jc w:val="center"/>
                        <w:rPr>
                          <w:rFonts w:ascii="微软雅黑" w:hAnsi="微软雅黑" w:cs="微软雅黑" w:eastAsia="微软雅黑" w:hint="default"/>
                          <w:sz w:val="16"/>
                          <w:szCs w:val="16"/>
                        </w:rPr>
                      </w:pPr>
                      <w:r>
                        <w:rPr>
                          <w:rFonts w:ascii="微软雅黑" w:hAnsi="微软雅黑" w:cs="微软雅黑" w:eastAsia="微软雅黑" w:hint="default"/>
                          <w:sz w:val="16"/>
                          <w:szCs w:val="16"/>
                        </w:rPr>
                        <w:t>服务器等</w:t>
                      </w:r>
                    </w:p>
                  </w:txbxContent>
                </v:textbox>
                <v:stroke dashstyle="dash"/>
                <w10:wrap type="none"/>
              </v:shape>
              <v:shape style="position:absolute;left:5624;top:4246;width:1595;height:796" type="#_x0000_t202" filled="false" stroked="true" strokeweight=".35808pt" strokecolor="#000000">
                <v:textbox inset="0,0,0,0">
                  <w:txbxContent>
                    <w:p>
                      <w:pPr>
                        <w:spacing w:line="238" w:lineRule="exact" w:before="25"/>
                        <w:ind w:left="84" w:right="82" w:firstLine="0"/>
                        <w:jc w:val="center"/>
                        <w:rPr>
                          <w:rFonts w:ascii="微软雅黑" w:hAnsi="微软雅黑" w:cs="微软雅黑" w:eastAsia="微软雅黑" w:hint="default"/>
                          <w:sz w:val="16"/>
                          <w:szCs w:val="16"/>
                        </w:rPr>
                      </w:pPr>
                      <w:r>
                        <w:rPr>
                          <w:rFonts w:ascii="微软雅黑" w:hAnsi="微软雅黑" w:cs="微软雅黑" w:eastAsia="微软雅黑" w:hint="default"/>
                          <w:sz w:val="16"/>
                          <w:szCs w:val="16"/>
                        </w:rPr>
                        <w:t>智能家居 可穿戴设备 </w:t>
                      </w:r>
                      <w:r>
                        <w:rPr>
                          <w:rFonts w:ascii="微软雅黑" w:hAnsi="微软雅黑" w:cs="微软雅黑" w:eastAsia="微软雅黑" w:hint="default"/>
                          <w:spacing w:val="-1"/>
                          <w:w w:val="95"/>
                          <w:sz w:val="16"/>
                          <w:szCs w:val="16"/>
                        </w:rPr>
                        <w:t>电视、手机、相机等</w:t>
                      </w:r>
                      <w:r>
                        <w:rPr>
                          <w:rFonts w:ascii="微软雅黑" w:hAnsi="微软雅黑" w:cs="微软雅黑" w:eastAsia="微软雅黑" w:hint="default"/>
                          <w:sz w:val="16"/>
                          <w:szCs w:val="16"/>
                        </w:rPr>
                      </w:r>
                    </w:p>
                  </w:txbxContent>
                </v:textbox>
                <v:stroke dashstyle="dash"/>
                <w10:wrap type="none"/>
              </v:shape>
              <v:shape style="position:absolute;left:7359;top:4246;width:1985;height:796" type="#_x0000_t202" filled="false" stroked="true" strokeweight=".359159pt" strokecolor="#000000">
                <v:textbox inset="0,0,0,0">
                  <w:txbxContent>
                    <w:p>
                      <w:pPr>
                        <w:spacing w:line="240" w:lineRule="auto" w:before="6"/>
                        <w:rPr>
                          <w:rFonts w:ascii="Microsoft JhengHei" w:hAnsi="Microsoft JhengHei" w:cs="Microsoft JhengHei" w:eastAsia="Microsoft JhengHei" w:hint="default"/>
                          <w:b/>
                          <w:bCs/>
                          <w:sz w:val="8"/>
                          <w:szCs w:val="8"/>
                        </w:rPr>
                      </w:pPr>
                    </w:p>
                    <w:p>
                      <w:pPr>
                        <w:spacing w:line="238" w:lineRule="exact" w:before="0"/>
                        <w:ind w:left="280" w:right="119" w:hanging="156"/>
                        <w:jc w:val="left"/>
                        <w:rPr>
                          <w:rFonts w:ascii="微软雅黑" w:hAnsi="微软雅黑" w:cs="微软雅黑" w:eastAsia="微软雅黑" w:hint="default"/>
                          <w:sz w:val="16"/>
                          <w:szCs w:val="16"/>
                        </w:rPr>
                      </w:pPr>
                      <w:r>
                        <w:rPr>
                          <w:rFonts w:ascii="微软雅黑" w:hAnsi="微软雅黑" w:cs="微软雅黑" w:eastAsia="微软雅黑" w:hint="default"/>
                          <w:w w:val="95"/>
                          <w:sz w:val="16"/>
                          <w:szCs w:val="16"/>
                        </w:rPr>
                        <w:t>仪器、仪表、工控自动化 </w:t>
                      </w:r>
                      <w:r>
                        <w:rPr>
                          <w:rFonts w:ascii="微软雅黑" w:hAnsi="微软雅黑" w:cs="微软雅黑" w:eastAsia="微软雅黑" w:hint="default"/>
                          <w:sz w:val="16"/>
                          <w:szCs w:val="16"/>
                        </w:rPr>
                        <w:t>通信、导航和显示等</w:t>
                      </w:r>
                    </w:p>
                  </w:txbxContent>
                </v:textbox>
                <v:stroke dashstyle="dash"/>
                <w10:wrap type="none"/>
              </v:shape>
              <v:shape style="position:absolute;left:625;top:590;width:1430;height:454" type="#_x0000_t202" filled="true" fillcolor="#ff8080" stroked="false">
                <v:textbox inset="0,0,0,0">
                  <w:txbxContent>
                    <w:p>
                      <w:pPr>
                        <w:spacing w:before="28"/>
                        <w:ind w:left="371"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金属铜箔</w:t>
                      </w:r>
                      <w:r>
                        <w:rPr>
                          <w:rFonts w:ascii="微软雅黑" w:hAnsi="微软雅黑" w:cs="微软雅黑" w:eastAsia="微软雅黑" w:hint="default"/>
                          <w:sz w:val="18"/>
                          <w:szCs w:val="18"/>
                        </w:rPr>
                      </w:r>
                    </w:p>
                  </w:txbxContent>
                </v:textbox>
                <v:fill type="solid"/>
                <w10:wrap type="none"/>
              </v:shape>
              <v:shape style="position:absolute;left:2204;top:590;width:1559;height:454" type="#_x0000_t202" filled="true" fillcolor="#ff8080" stroked="false">
                <v:textbox inset="0,0,0,0">
                  <w:txbxContent>
                    <w:p>
                      <w:pPr>
                        <w:spacing w:before="28"/>
                        <w:ind w:left="0" w:right="0" w:firstLine="0"/>
                        <w:jc w:val="center"/>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木浆</w:t>
                      </w:r>
                      <w:r>
                        <w:rPr>
                          <w:rFonts w:ascii="微软雅黑" w:hAnsi="微软雅黑" w:cs="微软雅黑" w:eastAsia="微软雅黑" w:hint="default"/>
                          <w:sz w:val="18"/>
                          <w:szCs w:val="18"/>
                        </w:rPr>
                      </w:r>
                    </w:p>
                  </w:txbxContent>
                </v:textbox>
                <v:fill type="solid"/>
                <w10:wrap type="none"/>
              </v:shape>
              <v:shape style="position:absolute;left:3917;top:587;width:1564;height:454" type="#_x0000_t202" filled="true" fillcolor="#ff8080" stroked="false">
                <v:textbox inset="0,0,0,0">
                  <w:txbxContent>
                    <w:p>
                      <w:pPr>
                        <w:spacing w:before="28"/>
                        <w:ind w:left="1" w:right="0" w:firstLine="0"/>
                        <w:jc w:val="center"/>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玻纤纱</w:t>
                      </w:r>
                      <w:r>
                        <w:rPr>
                          <w:rFonts w:ascii="微软雅黑" w:hAnsi="微软雅黑" w:cs="微软雅黑" w:eastAsia="微软雅黑" w:hint="default"/>
                          <w:sz w:val="18"/>
                          <w:szCs w:val="18"/>
                        </w:rPr>
                      </w:r>
                    </w:p>
                  </w:txbxContent>
                </v:textbox>
                <v:fill type="solid"/>
                <w10:wrap type="none"/>
              </v:shape>
              <v:shape style="position:absolute;left:5610;top:581;width:1597;height:452" type="#_x0000_t202" filled="true" fillcolor="#ff8080" stroked="false">
                <v:textbox inset="0,0,0,0">
                  <w:txbxContent>
                    <w:p>
                      <w:pPr>
                        <w:spacing w:before="27"/>
                        <w:ind w:left="456"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合成树脂</w:t>
                      </w:r>
                      <w:r>
                        <w:rPr>
                          <w:rFonts w:ascii="微软雅黑" w:hAnsi="微软雅黑" w:cs="微软雅黑" w:eastAsia="微软雅黑" w:hint="default"/>
                          <w:sz w:val="18"/>
                          <w:szCs w:val="18"/>
                        </w:rPr>
                      </w:r>
                    </w:p>
                  </w:txbxContent>
                </v:textbox>
                <v:fill type="solid"/>
                <w10:wrap type="none"/>
              </v:shape>
              <v:shape style="position:absolute;left:7338;top:581;width:1994;height:452" type="#_x0000_t202" filled="true" fillcolor="#ff8080" stroked="false">
                <v:textbox inset="0,0,0,0">
                  <w:txbxContent>
                    <w:p>
                      <w:pPr>
                        <w:spacing w:before="27"/>
                        <w:ind w:left="398"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油墨、蚀刻液等</w:t>
                      </w:r>
                      <w:r>
                        <w:rPr>
                          <w:rFonts w:ascii="微软雅黑" w:hAnsi="微软雅黑" w:cs="微软雅黑" w:eastAsia="微软雅黑" w:hint="default"/>
                          <w:sz w:val="18"/>
                          <w:szCs w:val="18"/>
                        </w:rPr>
                      </w:r>
                    </w:p>
                  </w:txbxContent>
                </v:textbox>
                <v:fill type="solid"/>
                <w10:wrap type="none"/>
              </v:shape>
              <v:shape style="position:absolute;left:625;top:1426;width:1430;height:454" type="#_x0000_t202" filled="true" fillcolor="#81a6bd" stroked="false">
                <v:textbox inset="0,0,0,0">
                  <w:txbxContent>
                    <w:p>
                      <w:pPr>
                        <w:spacing w:before="28"/>
                        <w:ind w:left="371"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电解铜箔</w:t>
                      </w:r>
                      <w:r>
                        <w:rPr>
                          <w:rFonts w:ascii="微软雅黑" w:hAnsi="微软雅黑" w:cs="微软雅黑" w:eastAsia="微软雅黑" w:hint="default"/>
                          <w:sz w:val="18"/>
                          <w:szCs w:val="18"/>
                        </w:rPr>
                      </w:r>
                    </w:p>
                  </w:txbxContent>
                </v:textbox>
                <v:fill type="solid"/>
                <w10:wrap type="none"/>
              </v:shape>
              <v:shape style="position:absolute;left:3917;top:1433;width:1564;height:452" type="#_x0000_t202" filled="true" fillcolor="#81a6bd" stroked="false">
                <v:textbox inset="0,0,0,0">
                  <w:txbxContent>
                    <w:p>
                      <w:pPr>
                        <w:spacing w:before="27"/>
                        <w:ind w:left="268"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电子级玻纤纱</w:t>
                      </w:r>
                      <w:r>
                        <w:rPr>
                          <w:rFonts w:ascii="微软雅黑" w:hAnsi="微软雅黑" w:cs="微软雅黑" w:eastAsia="微软雅黑" w:hint="default"/>
                          <w:sz w:val="18"/>
                          <w:szCs w:val="18"/>
                        </w:rPr>
                      </w:r>
                    </w:p>
                  </w:txbxContent>
                </v:textbox>
                <v:fill type="solid"/>
                <w10:wrap type="none"/>
              </v:shape>
              <v:shape style="position:absolute;left:2204;top:1436;width:1559;height:452" type="#_x0000_t202" filled="true" fillcolor="#81a6bd" stroked="false">
                <v:textbox inset="0,0,0,0">
                  <w:txbxContent>
                    <w:p>
                      <w:pPr>
                        <w:spacing w:before="27"/>
                        <w:ind w:left="351"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专用木浆纸</w:t>
                      </w:r>
                      <w:r>
                        <w:rPr>
                          <w:rFonts w:ascii="微软雅黑" w:hAnsi="微软雅黑" w:cs="微软雅黑" w:eastAsia="微软雅黑" w:hint="default"/>
                          <w:sz w:val="18"/>
                          <w:szCs w:val="18"/>
                        </w:rPr>
                      </w:r>
                    </w:p>
                  </w:txbxContent>
                </v:textbox>
                <v:fill type="solid"/>
                <w10:wrap type="none"/>
              </v:shape>
              <v:shape style="position:absolute;left:1488;top:2443;width:1430;height:452" type="#_x0000_t202" filled="true" fillcolor="#ff3737" stroked="false">
                <v:textbox inset="0,0,0,0">
                  <w:txbxContent>
                    <w:p>
                      <w:pPr>
                        <w:spacing w:before="28"/>
                        <w:ind w:left="286"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纸基覆铜板</w:t>
                      </w:r>
                      <w:r>
                        <w:rPr>
                          <w:rFonts w:ascii="微软雅黑" w:hAnsi="微软雅黑" w:cs="微软雅黑" w:eastAsia="微软雅黑" w:hint="default"/>
                          <w:sz w:val="18"/>
                          <w:szCs w:val="18"/>
                        </w:rPr>
                      </w:r>
                    </w:p>
                  </w:txbxContent>
                </v:textbox>
                <v:fill type="solid"/>
                <w10:wrap type="none"/>
              </v:shape>
              <v:shape style="position:absolute;left:3067;top:2443;width:1561;height:452" type="#_x0000_t202" filled="true" fillcolor="#ff3737" stroked="false">
                <v:textbox inset="0,0,0,0">
                  <w:txbxContent>
                    <w:p>
                      <w:pPr>
                        <w:spacing w:before="28"/>
                        <w:ind w:left="181"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玻纤布基覆铜板</w:t>
                      </w:r>
                      <w:r>
                        <w:rPr>
                          <w:rFonts w:ascii="微软雅黑" w:hAnsi="微软雅黑" w:cs="微软雅黑" w:eastAsia="微软雅黑" w:hint="default"/>
                          <w:sz w:val="18"/>
                          <w:szCs w:val="18"/>
                        </w:rPr>
                      </w:r>
                    </w:p>
                  </w:txbxContent>
                </v:textbox>
                <v:fill type="solid"/>
                <w10:wrap type="none"/>
              </v:shape>
              <v:shape style="position:absolute;left:4780;top:2440;width:1564;height:452" type="#_x0000_t202" filled="true" fillcolor="#ff3737" stroked="false">
                <v:textbox inset="0,0,0,0">
                  <w:txbxContent>
                    <w:p>
                      <w:pPr>
                        <w:spacing w:before="28"/>
                        <w:ind w:left="98"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特殊材料基覆铜板</w:t>
                      </w:r>
                      <w:r>
                        <w:rPr>
                          <w:rFonts w:ascii="微软雅黑" w:hAnsi="微软雅黑" w:cs="微软雅黑" w:eastAsia="微软雅黑" w:hint="default"/>
                          <w:sz w:val="18"/>
                          <w:szCs w:val="18"/>
                        </w:rPr>
                      </w:r>
                    </w:p>
                  </w:txbxContent>
                </v:textbox>
                <v:fill type="solid"/>
                <w10:wrap type="none"/>
              </v:shape>
              <v:shape style="position:absolute;left:3929;top:3741;width:1564;height:454" type="#_x0000_t202" filled="true" fillcolor="#ff8080" stroked="false">
                <v:textbox inset="0,0,0,0">
                  <w:txbxContent>
                    <w:p>
                      <w:pPr>
                        <w:spacing w:before="29"/>
                        <w:ind w:left="97"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w w:val="95"/>
                          <w:sz w:val="18"/>
                          <w:szCs w:val="18"/>
                        </w:rPr>
                        <w:t>计算机及相关设备</w:t>
                      </w:r>
                      <w:r>
                        <w:rPr>
                          <w:rFonts w:ascii="微软雅黑" w:hAnsi="微软雅黑" w:cs="微软雅黑" w:eastAsia="微软雅黑" w:hint="default"/>
                          <w:sz w:val="18"/>
                          <w:szCs w:val="18"/>
                        </w:rPr>
                      </w:r>
                    </w:p>
                  </w:txbxContent>
                </v:textbox>
                <v:fill type="solid"/>
                <w10:wrap type="none"/>
              </v:shape>
              <v:shape style="position:absolute;left:5624;top:3736;width:1595;height:454" type="#_x0000_t202" filled="true" fillcolor="#ff8080" stroked="false">
                <v:textbox inset="0,0,0,0">
                  <w:txbxContent>
                    <w:p>
                      <w:pPr>
                        <w:spacing w:before="29"/>
                        <w:ind w:left="454"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消费电子</w:t>
                      </w:r>
                      <w:r>
                        <w:rPr>
                          <w:rFonts w:ascii="微软雅黑" w:hAnsi="微软雅黑" w:cs="微软雅黑" w:eastAsia="微软雅黑" w:hint="default"/>
                          <w:sz w:val="18"/>
                          <w:szCs w:val="18"/>
                        </w:rPr>
                      </w:r>
                    </w:p>
                  </w:txbxContent>
                </v:textbox>
                <v:fill type="solid"/>
                <w10:wrap type="none"/>
              </v:shape>
              <v:shape style="position:absolute;left:7350;top:3736;width:1994;height:454" type="#_x0000_t202" filled="true" fillcolor="#ff8080" stroked="false">
                <v:textbox inset="0,0,0,0">
                  <w:txbxContent>
                    <w:p>
                      <w:pPr>
                        <w:spacing w:before="29"/>
                        <w:ind w:left="313" w:right="0" w:firstLine="0"/>
                        <w:jc w:val="left"/>
                        <w:rPr>
                          <w:rFonts w:ascii="微软雅黑" w:hAnsi="微软雅黑" w:cs="微软雅黑" w:eastAsia="微软雅黑" w:hint="default"/>
                          <w:sz w:val="18"/>
                          <w:szCs w:val="18"/>
                        </w:rPr>
                      </w:pPr>
                      <w:r>
                        <w:rPr>
                          <w:rFonts w:ascii="微软雅黑" w:hAnsi="微软雅黑" w:cs="微软雅黑" w:eastAsia="微软雅黑" w:hint="default"/>
                          <w:b/>
                          <w:bCs/>
                          <w:color w:val="FFFFFF"/>
                          <w:sz w:val="18"/>
                          <w:szCs w:val="18"/>
                        </w:rPr>
                        <w:t>工业、航空国防等</w:t>
                      </w:r>
                      <w:r>
                        <w:rPr>
                          <w:rFonts w:ascii="微软雅黑" w:hAnsi="微软雅黑" w:cs="微软雅黑" w:eastAsia="微软雅黑" w:hint="default"/>
                          <w:sz w:val="18"/>
                          <w:szCs w:val="18"/>
                        </w:rPr>
                      </w:r>
                    </w:p>
                  </w:txbxContent>
                </v:textbox>
                <v:fill type="solid"/>
                <w10:wrap type="none"/>
              </v:shape>
            </v:group>
          </v:group>
        </w:pict>
      </w:r>
      <w:r>
        <w:rPr>
          <w:rFonts w:ascii="Microsoft JhengHei" w:hAnsi="Microsoft JhengHei" w:cs="Microsoft JhengHei" w:eastAsia="Microsoft JhengHei" w:hint="default"/>
          <w:sz w:val="20"/>
          <w:szCs w:val="20"/>
        </w:rPr>
      </w:r>
    </w:p>
    <w:p>
      <w:pPr>
        <w:spacing w:line="240" w:lineRule="auto" w:before="16"/>
        <w:ind w:right="0"/>
        <w:rPr>
          <w:rFonts w:ascii="Microsoft JhengHei" w:hAnsi="Microsoft JhengHei" w:cs="Microsoft JhengHei" w:eastAsia="Microsoft JhengHei" w:hint="default"/>
          <w:b/>
          <w:bCs/>
          <w:sz w:val="4"/>
          <w:szCs w:val="4"/>
        </w:rPr>
      </w:pPr>
    </w:p>
    <w:p>
      <w:pPr>
        <w:spacing w:line="20" w:lineRule="exact"/>
        <w:ind w:left="133"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3.25pt;height:.5pt;mso-position-horizontal-relative:char;mso-position-vertical-relative:line" coordorigin="0,0" coordsize="9665,10">
            <v:group style="position:absolute;left:5;top:5;width:9655;height:2" coordorigin="5,5" coordsize="9655,2">
              <v:shape style="position:absolute;left:5;top:5;width:9655;height:2" coordorigin="5,5" coordsize="9655,0" path="m5,5l9660,5e" filled="false" stroked="true" strokeweight=".47998pt" strokecolor="#044b80">
                <v:path arrowok="t"/>
              </v:shape>
            </v:group>
          </v:group>
        </w:pict>
      </w:r>
      <w:r>
        <w:rPr>
          <w:rFonts w:ascii="Microsoft JhengHei" w:hAnsi="Microsoft JhengHei" w:cs="Microsoft JhengHei" w:eastAsia="Microsoft JhengHei" w:hint="default"/>
          <w:sz w:val="2"/>
          <w:szCs w:val="2"/>
        </w:rPr>
      </w:r>
    </w:p>
    <w:p>
      <w:pPr>
        <w:spacing w:before="7"/>
        <w:ind w:left="152" w:right="0" w:firstLine="0"/>
        <w:jc w:val="both"/>
        <w:rPr>
          <w:rFonts w:ascii="宋体" w:hAnsi="宋体" w:cs="宋体" w:eastAsia="宋体" w:hint="default"/>
          <w:sz w:val="17"/>
          <w:szCs w:val="17"/>
        </w:rPr>
      </w:pPr>
      <w:r>
        <w:rPr>
          <w:rFonts w:ascii="宋体" w:hAnsi="宋体" w:cs="宋体" w:eastAsia="宋体" w:hint="default"/>
          <w:sz w:val="17"/>
          <w:szCs w:val="17"/>
        </w:rPr>
        <w:t>资料来源：上市公司招股说明书，中信建投证券研究发展部</w:t>
      </w:r>
    </w:p>
    <w:p>
      <w:pPr>
        <w:spacing w:line="240" w:lineRule="auto" w:before="9"/>
        <w:ind w:right="0"/>
        <w:rPr>
          <w:rFonts w:ascii="宋体" w:hAnsi="宋体" w:cs="宋体" w:eastAsia="宋体" w:hint="default"/>
          <w:sz w:val="21"/>
          <w:szCs w:val="21"/>
        </w:rPr>
      </w:pPr>
    </w:p>
    <w:p>
      <w:pPr>
        <w:pStyle w:val="Heading3"/>
        <w:spacing w:line="240" w:lineRule="auto" w:before="0"/>
        <w:ind w:left="152" w:right="0"/>
        <w:jc w:val="both"/>
      </w:pPr>
      <w:r>
        <w:rPr>
          <w:rFonts w:ascii="Arial" w:hAnsi="Arial" w:cs="Arial" w:eastAsia="Arial" w:hint="default"/>
          <w:color w:val="044E7D"/>
        </w:rPr>
        <w:t>3.1.1</w:t>
      </w:r>
      <w:r>
        <w:rPr>
          <w:rFonts w:ascii="Arial" w:hAnsi="Arial" w:cs="Arial" w:eastAsia="Arial" w:hint="default"/>
          <w:color w:val="044E7D"/>
          <w:spacing w:val="-9"/>
        </w:rPr>
        <w:t> </w:t>
      </w:r>
      <w:r>
        <w:rPr>
          <w:color w:val="044E7D"/>
        </w:rPr>
        <w:t>中国大陆覆铜板整体附加值低，面临高端产品国产化机遇</w:t>
      </w:r>
      <w:r>
        <w:rPr/>
      </w:r>
    </w:p>
    <w:p>
      <w:pPr>
        <w:spacing w:line="312" w:lineRule="exact" w:before="153"/>
        <w:ind w:left="152" w:right="144" w:firstLine="403"/>
        <w:jc w:val="left"/>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中国是全球最主要的覆铜板出口国之一，</w:t>
      </w:r>
      <w:r>
        <w:rPr>
          <w:rFonts w:ascii="Times New Roman" w:hAnsi="Times New Roman" w:cs="Times New Roman" w:eastAsia="Times New Roman" w:hint="default"/>
          <w:b/>
          <w:bCs/>
          <w:sz w:val="20"/>
          <w:szCs w:val="20"/>
        </w:rPr>
        <w:t>2010-2018 </w:t>
      </w:r>
      <w:r>
        <w:rPr>
          <w:rFonts w:ascii="Microsoft JhengHei" w:hAnsi="Microsoft JhengHei" w:cs="Microsoft JhengHei" w:eastAsia="Microsoft JhengHei" w:hint="default"/>
          <w:b/>
          <w:bCs/>
          <w:sz w:val="20"/>
          <w:szCs w:val="20"/>
        </w:rPr>
        <w:t>年中国覆铜板进出口量及金额整体呈下降趋势，行业 自给能力明显提高。</w:t>
      </w:r>
      <w:r>
        <w:rPr>
          <w:rFonts w:ascii="Times New Roman" w:hAnsi="Times New Roman" w:cs="Times New Roman" w:eastAsia="Times New Roman" w:hint="default"/>
          <w:sz w:val="20"/>
          <w:szCs w:val="20"/>
        </w:rPr>
        <w:t>2018</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年中国覆铜板出口量为</w:t>
      </w:r>
      <w:r>
        <w:rPr>
          <w:rFonts w:ascii="宋体" w:hAnsi="宋体" w:cs="宋体" w:eastAsia="宋体" w:hint="default"/>
          <w:spacing w:val="-48"/>
          <w:sz w:val="20"/>
          <w:szCs w:val="20"/>
        </w:rPr>
        <w:t> </w:t>
      </w:r>
      <w:r>
        <w:rPr>
          <w:rFonts w:ascii="Times New Roman" w:hAnsi="Times New Roman" w:cs="Times New Roman" w:eastAsia="Times New Roman" w:hint="default"/>
          <w:sz w:val="20"/>
          <w:szCs w:val="20"/>
        </w:rPr>
        <w:t>9.38</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万吨，同比下降</w:t>
      </w:r>
      <w:r>
        <w:rPr>
          <w:rFonts w:ascii="宋体" w:hAnsi="宋体" w:cs="宋体" w:eastAsia="宋体" w:hint="default"/>
          <w:spacing w:val="-48"/>
          <w:sz w:val="20"/>
          <w:szCs w:val="20"/>
        </w:rPr>
        <w:t> </w:t>
      </w:r>
      <w:r>
        <w:rPr>
          <w:rFonts w:ascii="Times New Roman" w:hAnsi="Times New Roman" w:cs="Times New Roman" w:eastAsia="Times New Roman" w:hint="default"/>
          <w:sz w:val="20"/>
          <w:szCs w:val="20"/>
        </w:rPr>
        <w:t>0.6%</w:t>
      </w:r>
      <w:r>
        <w:rPr>
          <w:rFonts w:ascii="宋体" w:hAnsi="宋体" w:cs="宋体" w:eastAsia="宋体" w:hint="default"/>
          <w:sz w:val="20"/>
          <w:szCs w:val="20"/>
        </w:rPr>
        <w:t>，出口金额</w:t>
      </w:r>
      <w:r>
        <w:rPr>
          <w:rFonts w:ascii="宋体" w:hAnsi="宋体" w:cs="宋体" w:eastAsia="宋体" w:hint="default"/>
          <w:spacing w:val="-48"/>
          <w:sz w:val="20"/>
          <w:szCs w:val="20"/>
        </w:rPr>
        <w:t> </w:t>
      </w:r>
      <w:r>
        <w:rPr>
          <w:rFonts w:ascii="Times New Roman" w:hAnsi="Times New Roman" w:cs="Times New Roman" w:eastAsia="Times New Roman" w:hint="default"/>
          <w:sz w:val="20"/>
          <w:szCs w:val="20"/>
        </w:rPr>
        <w:t>5.94</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亿美元，同比下降</w:t>
      </w:r>
    </w:p>
    <w:p>
      <w:pPr>
        <w:pStyle w:val="BodyText"/>
        <w:spacing w:line="278" w:lineRule="auto" w:before="16"/>
        <w:ind w:left="152" w:right="152"/>
        <w:jc w:val="both"/>
      </w:pPr>
      <w:r>
        <w:rPr>
          <w:rFonts w:ascii="Times New Roman" w:hAnsi="Times New Roman" w:cs="Times New Roman" w:eastAsia="Times New Roman" w:hint="default"/>
        </w:rPr>
        <w:t>0.3%</w:t>
      </w:r>
      <w:r>
        <w:rPr/>
        <w:t>；覆铜板进口量为</w:t>
      </w:r>
      <w:r>
        <w:rPr>
          <w:spacing w:val="-64"/>
        </w:rPr>
        <w:t> </w:t>
      </w:r>
      <w:r>
        <w:rPr>
          <w:rFonts w:ascii="Times New Roman" w:hAnsi="Times New Roman" w:cs="Times New Roman" w:eastAsia="Times New Roman" w:hint="default"/>
        </w:rPr>
        <w:t>7.94</w:t>
      </w:r>
      <w:r>
        <w:rPr>
          <w:rFonts w:ascii="Times New Roman" w:hAnsi="Times New Roman" w:cs="Times New Roman" w:eastAsia="Times New Roman" w:hint="default"/>
          <w:spacing w:val="-15"/>
        </w:rPr>
        <w:t> </w:t>
      </w:r>
      <w:r>
        <w:rPr/>
        <w:t>万吨，同比下降</w:t>
      </w:r>
      <w:r>
        <w:rPr>
          <w:spacing w:val="-63"/>
        </w:rPr>
        <w:t> </w:t>
      </w:r>
      <w:r>
        <w:rPr>
          <w:rFonts w:ascii="Times New Roman" w:hAnsi="Times New Roman" w:cs="Times New Roman" w:eastAsia="Times New Roman" w:hint="default"/>
        </w:rPr>
        <w:t>7.1%</w:t>
      </w:r>
      <w:r>
        <w:rPr/>
        <w:t>，进口金额</w:t>
      </w:r>
      <w:r>
        <w:rPr>
          <w:spacing w:val="-63"/>
        </w:rPr>
        <w:t> </w:t>
      </w:r>
      <w:r>
        <w:rPr>
          <w:rFonts w:ascii="Times New Roman" w:hAnsi="Times New Roman" w:cs="Times New Roman" w:eastAsia="Times New Roman" w:hint="default"/>
        </w:rPr>
        <w:t>11.15</w:t>
      </w:r>
      <w:r>
        <w:rPr/>
        <w:t>，同比增长</w:t>
      </w:r>
      <w:r>
        <w:rPr>
          <w:spacing w:val="-64"/>
        </w:rPr>
        <w:t> </w:t>
      </w:r>
      <w:r>
        <w:rPr>
          <w:rFonts w:ascii="Times New Roman" w:hAnsi="Times New Roman" w:cs="Times New Roman" w:eastAsia="Times New Roman" w:hint="default"/>
        </w:rPr>
        <w:t>1.5%</w:t>
      </w:r>
      <w:r>
        <w:rPr/>
        <w:t>。但由于我国大陆覆铜板出 口单价远低于进口单价，因此始终处于贸易逆差状态，国产高技术覆铜板，如高导热、高频、高速等特殊覆铜 </w:t>
      </w:r>
      <w:r>
        <w:rPr>
          <w:spacing w:val="-3"/>
          <w:w w:val="95"/>
        </w:rPr>
        <w:t>板的供给仍然不足。整体而言，中国大陆覆铜板整体附加值较低，正值高端化突破黄金时期，进口替代空间大。</w:t>
      </w:r>
      <w:r>
        <w:rPr>
          <w:spacing w:val="-3"/>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6" w:after="0"/>
        <w:ind w:right="0"/>
        <w:rPr>
          <w:rFonts w:ascii="宋体" w:hAnsi="宋体" w:cs="宋体" w:eastAsia="宋体" w:hint="default"/>
          <w:sz w:val="24"/>
          <w:szCs w:val="24"/>
        </w:rPr>
      </w:pPr>
    </w:p>
    <w:p>
      <w:pPr>
        <w:spacing w:line="20" w:lineRule="exact"/>
        <w:ind w:left="14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980" w:right="98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595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241" w:type="dxa"/>
        <w:tblLayout w:type="fixed"/>
        <w:tblCellMar>
          <w:top w:w="0" w:type="dxa"/>
          <w:left w:w="0" w:type="dxa"/>
          <w:bottom w:w="0" w:type="dxa"/>
          <w:right w:w="0" w:type="dxa"/>
        </w:tblCellMar>
        <w:tblLook w:val="01E0"/>
      </w:tblPr>
      <w:tblGrid>
        <w:gridCol w:w="4426"/>
        <w:gridCol w:w="4967"/>
      </w:tblGrid>
      <w:tr>
        <w:trPr>
          <w:trHeight w:val="251" w:hRule="exact"/>
        </w:trPr>
        <w:tc>
          <w:tcPr>
            <w:tcW w:w="4426" w:type="dxa"/>
            <w:tcBorders>
              <w:top w:val="nil" w:sz="6" w:space="0" w:color="auto"/>
              <w:left w:val="nil" w:sz="6" w:space="0" w:color="auto"/>
              <w:bottom w:val="single" w:sz="4" w:space="0" w:color="044B80"/>
              <w:right w:val="nil" w:sz="6" w:space="0" w:color="auto"/>
            </w:tcBorders>
          </w:tcPr>
          <w:p>
            <w:pPr>
              <w:pStyle w:val="TableParagraph"/>
              <w:spacing w:line="200" w:lineRule="exact"/>
              <w:ind w:right="0"/>
              <w:jc w:val="left"/>
              <w:rPr>
                <w:rFonts w:ascii="Microsoft JhengHei" w:hAnsi="Microsoft JhengHei" w:cs="Microsoft JhengHei" w:eastAsia="Microsoft JhengHei" w:hint="default"/>
                <w:sz w:val="18"/>
                <w:szCs w:val="18"/>
              </w:rPr>
            </w:pPr>
            <w:bookmarkStart w:name="_bookmark138" w:id="139"/>
            <w:bookmarkEnd w:id="139"/>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94</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2010-2018</w:t>
            </w:r>
            <w:r>
              <w:rPr>
                <w:rFonts w:ascii="Arial" w:hAnsi="Arial" w:cs="Arial" w:eastAsia="Arial" w:hint="default"/>
                <w:b/>
                <w:bCs/>
                <w:spacing w:val="-3"/>
                <w:sz w:val="18"/>
                <w:szCs w:val="18"/>
              </w:rPr>
              <w:t> </w:t>
            </w:r>
            <w:r>
              <w:rPr>
                <w:rFonts w:ascii="Microsoft JhengHei" w:hAnsi="Microsoft JhengHei" w:cs="Microsoft JhengHei" w:eastAsia="Microsoft JhengHei" w:hint="default"/>
                <w:b/>
                <w:bCs/>
                <w:sz w:val="18"/>
                <w:szCs w:val="18"/>
              </w:rPr>
              <w:t>年中国覆铜板进出口数量</w:t>
            </w:r>
            <w:r>
              <w:rPr>
                <w:rFonts w:ascii="Microsoft JhengHei" w:hAnsi="Microsoft JhengHei" w:cs="Microsoft JhengHei" w:eastAsia="Microsoft JhengHei" w:hint="default"/>
                <w:sz w:val="18"/>
                <w:szCs w:val="18"/>
              </w:rPr>
            </w:r>
          </w:p>
        </w:tc>
        <w:tc>
          <w:tcPr>
            <w:tcW w:w="4967" w:type="dxa"/>
            <w:tcBorders>
              <w:top w:val="nil" w:sz="6" w:space="0" w:color="auto"/>
              <w:left w:val="nil" w:sz="6" w:space="0" w:color="auto"/>
              <w:bottom w:val="single" w:sz="4" w:space="0" w:color="044B80"/>
              <w:right w:val="nil" w:sz="6" w:space="0" w:color="auto"/>
            </w:tcBorders>
          </w:tcPr>
          <w:p>
            <w:pPr>
              <w:pStyle w:val="TableParagraph"/>
              <w:spacing w:line="200" w:lineRule="exact"/>
              <w:ind w:left="422" w:right="0"/>
              <w:jc w:val="left"/>
              <w:rPr>
                <w:rFonts w:ascii="Microsoft JhengHei" w:hAnsi="Microsoft JhengHei" w:cs="Microsoft JhengHei" w:eastAsia="Microsoft JhengHei" w:hint="default"/>
                <w:sz w:val="18"/>
                <w:szCs w:val="18"/>
              </w:rPr>
            </w:pPr>
            <w:bookmarkStart w:name="_bookmark139" w:id="140"/>
            <w:bookmarkEnd w:id="14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95</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2010-2018</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年中国覆铜板进出口金额</w:t>
            </w:r>
            <w:r>
              <w:rPr>
                <w:rFonts w:ascii="Microsoft JhengHei" w:hAnsi="Microsoft JhengHei" w:cs="Microsoft JhengHei" w:eastAsia="Microsoft JhengHei" w:hint="default"/>
                <w:sz w:val="18"/>
                <w:szCs w:val="18"/>
              </w:rPr>
            </w:r>
          </w:p>
        </w:tc>
      </w:tr>
      <w:tr>
        <w:trPr>
          <w:trHeight w:val="2818" w:hRule="exact"/>
        </w:trPr>
        <w:tc>
          <w:tcPr>
            <w:tcW w:w="4426" w:type="dxa"/>
            <w:tcBorders>
              <w:top w:val="single" w:sz="4" w:space="0" w:color="044B80"/>
              <w:left w:val="nil" w:sz="6" w:space="0" w:color="auto"/>
              <w:bottom w:val="single" w:sz="4" w:space="0" w:color="044B80"/>
              <w:right w:val="nil" w:sz="6" w:space="0" w:color="auto"/>
            </w:tcBorders>
          </w:tcPr>
          <w:p>
            <w:pPr>
              <w:pStyle w:val="TableParagraph"/>
              <w:spacing w:line="240" w:lineRule="auto"/>
              <w:ind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540181" cy="1778507"/>
                  <wp:effectExtent l="0" t="0" r="0" b="0"/>
                  <wp:docPr id="153" name="image347.jpeg" descr=""/>
                  <wp:cNvGraphicFramePr>
                    <a:graphicFrameLocks noChangeAspect="1"/>
                  </wp:cNvGraphicFramePr>
                  <a:graphic>
                    <a:graphicData uri="http://schemas.openxmlformats.org/drawingml/2006/picture">
                      <pic:pic>
                        <pic:nvPicPr>
                          <pic:cNvPr id="154" name="image347.jpeg"/>
                          <pic:cNvPicPr/>
                        </pic:nvPicPr>
                        <pic:blipFill>
                          <a:blip r:embed="rId358" cstate="print"/>
                          <a:stretch>
                            <a:fillRect/>
                          </a:stretch>
                        </pic:blipFill>
                        <pic:spPr>
                          <a:xfrm>
                            <a:off x="0" y="0"/>
                            <a:ext cx="2540181" cy="1778507"/>
                          </a:xfrm>
                          <a:prstGeom prst="rect">
                            <a:avLst/>
                          </a:prstGeom>
                        </pic:spPr>
                      </pic:pic>
                    </a:graphicData>
                  </a:graphic>
                </wp:inline>
              </w:drawing>
            </w:r>
            <w:r>
              <w:rPr>
                <w:rFonts w:ascii="宋体" w:hAnsi="宋体" w:cs="宋体" w:eastAsia="宋体" w:hint="default"/>
                <w:sz w:val="20"/>
                <w:szCs w:val="20"/>
              </w:rPr>
            </w:r>
          </w:p>
        </w:tc>
        <w:tc>
          <w:tcPr>
            <w:tcW w:w="4967" w:type="dxa"/>
            <w:tcBorders>
              <w:top w:val="single" w:sz="4" w:space="0" w:color="044B80"/>
              <w:left w:val="nil" w:sz="6" w:space="0" w:color="auto"/>
              <w:bottom w:val="single" w:sz="4" w:space="0" w:color="044B80"/>
              <w:right w:val="nil" w:sz="6" w:space="0" w:color="auto"/>
            </w:tcBorders>
          </w:tcPr>
          <w:p>
            <w:pPr>
              <w:pStyle w:val="TableParagraph"/>
              <w:spacing w:line="240" w:lineRule="auto" w:before="11"/>
              <w:ind w:right="0"/>
              <w:jc w:val="left"/>
              <w:rPr>
                <w:rFonts w:ascii="宋体" w:hAnsi="宋体" w:cs="宋体" w:eastAsia="宋体" w:hint="default"/>
                <w:sz w:val="10"/>
                <w:szCs w:val="10"/>
              </w:rPr>
            </w:pPr>
          </w:p>
          <w:p>
            <w:pPr>
              <w:pStyle w:val="TableParagraph"/>
              <w:spacing w:line="240" w:lineRule="auto"/>
              <w:ind w:left="638"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604681" cy="1600200"/>
                  <wp:effectExtent l="0" t="0" r="0" b="0"/>
                  <wp:docPr id="155" name="image348.jpeg" descr=""/>
                  <wp:cNvGraphicFramePr>
                    <a:graphicFrameLocks noChangeAspect="1"/>
                  </wp:cNvGraphicFramePr>
                  <a:graphic>
                    <a:graphicData uri="http://schemas.openxmlformats.org/drawingml/2006/picture">
                      <pic:pic>
                        <pic:nvPicPr>
                          <pic:cNvPr id="156" name="image348.jpeg"/>
                          <pic:cNvPicPr/>
                        </pic:nvPicPr>
                        <pic:blipFill>
                          <a:blip r:embed="rId359" cstate="print"/>
                          <a:stretch>
                            <a:fillRect/>
                          </a:stretch>
                        </pic:blipFill>
                        <pic:spPr>
                          <a:xfrm>
                            <a:off x="0" y="0"/>
                            <a:ext cx="2604681" cy="1600200"/>
                          </a:xfrm>
                          <a:prstGeom prst="rect">
                            <a:avLst/>
                          </a:prstGeom>
                        </pic:spPr>
                      </pic:pic>
                    </a:graphicData>
                  </a:graphic>
                </wp:inline>
              </w:drawing>
            </w:r>
            <w:r>
              <w:rPr>
                <w:rFonts w:ascii="宋体" w:hAnsi="宋体" w:cs="宋体" w:eastAsia="宋体" w:hint="default"/>
                <w:sz w:val="20"/>
                <w:szCs w:val="20"/>
              </w:rPr>
            </w:r>
          </w:p>
        </w:tc>
      </w:tr>
      <w:tr>
        <w:trPr>
          <w:trHeight w:val="245" w:hRule="exact"/>
        </w:trPr>
        <w:tc>
          <w:tcPr>
            <w:tcW w:w="4426" w:type="dxa"/>
            <w:tcBorders>
              <w:top w:val="single" w:sz="4" w:space="0" w:color="044B80"/>
              <w:left w:val="nil" w:sz="6" w:space="0" w:color="auto"/>
              <w:bottom w:val="nil" w:sz="6" w:space="0" w:color="auto"/>
              <w:right w:val="nil" w:sz="6" w:space="0" w:color="auto"/>
            </w:tcBorders>
          </w:tcPr>
          <w:p>
            <w:pPr>
              <w:pStyle w:val="TableParagraph"/>
              <w:spacing w:line="240" w:lineRule="auto" w:before="17"/>
              <w:ind w:right="0"/>
              <w:jc w:val="left"/>
              <w:rPr>
                <w:rFonts w:ascii="宋体" w:hAnsi="宋体" w:cs="宋体" w:eastAsia="宋体" w:hint="default"/>
                <w:sz w:val="17"/>
                <w:szCs w:val="17"/>
              </w:rPr>
            </w:pPr>
            <w:r>
              <w:rPr>
                <w:rFonts w:ascii="宋体" w:hAnsi="宋体" w:cs="宋体" w:eastAsia="宋体" w:hint="default"/>
                <w:sz w:val="17"/>
                <w:szCs w:val="17"/>
              </w:rPr>
              <w:t>资料来源：华经情报网，中信建投证券研究发展部</w:t>
            </w:r>
          </w:p>
        </w:tc>
        <w:tc>
          <w:tcPr>
            <w:tcW w:w="4967" w:type="dxa"/>
            <w:tcBorders>
              <w:top w:val="single" w:sz="4" w:space="0" w:color="044B80"/>
              <w:left w:val="nil" w:sz="6" w:space="0" w:color="auto"/>
              <w:bottom w:val="nil" w:sz="6" w:space="0" w:color="auto"/>
              <w:right w:val="nil" w:sz="6" w:space="0" w:color="auto"/>
            </w:tcBorders>
          </w:tcPr>
          <w:p>
            <w:pPr>
              <w:pStyle w:val="TableParagraph"/>
              <w:spacing w:line="240" w:lineRule="auto" w:before="17"/>
              <w:ind w:left="422" w:right="0"/>
              <w:jc w:val="left"/>
              <w:rPr>
                <w:rFonts w:ascii="宋体" w:hAnsi="宋体" w:cs="宋体" w:eastAsia="宋体" w:hint="default"/>
                <w:sz w:val="17"/>
                <w:szCs w:val="17"/>
              </w:rPr>
            </w:pPr>
            <w:r>
              <w:rPr>
                <w:rFonts w:ascii="宋体" w:hAnsi="宋体" w:cs="宋体" w:eastAsia="宋体" w:hint="default"/>
                <w:sz w:val="17"/>
                <w:szCs w:val="17"/>
              </w:rPr>
              <w:t>资料来源：华经情报网，中信建投证券研究发展部</w:t>
            </w:r>
          </w:p>
        </w:tc>
      </w:tr>
    </w:tbl>
    <w:p>
      <w:pPr>
        <w:spacing w:line="240" w:lineRule="auto" w:before="2"/>
        <w:ind w:right="0"/>
        <w:rPr>
          <w:rFonts w:ascii="宋体" w:hAnsi="宋体" w:cs="宋体" w:eastAsia="宋体" w:hint="default"/>
          <w:sz w:val="14"/>
          <w:szCs w:val="14"/>
        </w:rPr>
      </w:pPr>
    </w:p>
    <w:p>
      <w:pPr>
        <w:pStyle w:val="BodyText"/>
        <w:spacing w:line="271" w:lineRule="auto" w:before="37"/>
        <w:ind w:right="112" w:firstLine="401"/>
        <w:jc w:val="left"/>
      </w:pPr>
      <w:r>
        <w:rPr/>
        <w:t>特殊覆铜板当前主要为海外企业所垄断，该领域主要生产厂家包括三菱瓦斯、日立化成、罗杰斯、</w:t>
      </w:r>
      <w:r>
        <w:rPr>
          <w:rFonts w:ascii="Times New Roman" w:hAnsi="Times New Roman" w:cs="Times New Roman" w:eastAsia="Times New Roman" w:hint="default"/>
        </w:rPr>
        <w:t>Isola</w:t>
      </w:r>
      <w:r>
        <w:rPr/>
        <w:t>、 </w:t>
      </w:r>
      <w:r>
        <w:rPr>
          <w:rFonts w:ascii="Times New Roman" w:hAnsi="Times New Roman" w:cs="Times New Roman" w:eastAsia="Times New Roman" w:hint="default"/>
        </w:rPr>
        <w:t>Nelco</w:t>
      </w:r>
      <w:r>
        <w:rPr/>
        <w:t>、松下电工、斗山电子、</w:t>
      </w:r>
      <w:r>
        <w:rPr>
          <w:rFonts w:ascii="Times New Roman" w:hAnsi="Times New Roman" w:cs="Times New Roman" w:eastAsia="Times New Roman" w:hint="default"/>
        </w:rPr>
        <w:t>Taconic</w:t>
      </w:r>
      <w:r>
        <w:rPr/>
        <w:t>、南亚塑胶等。近年，国内覆铜板企业生益科技、中英科技、泰州旺灵、 </w:t>
      </w:r>
      <w:r>
        <w:rPr>
          <w:spacing w:val="-1"/>
          <w:w w:val="99"/>
        </w:rPr>
        <w:t>华正新材等在高频</w:t>
      </w:r>
      <w:r>
        <w:rPr>
          <w:rFonts w:ascii="Times New Roman" w:hAnsi="Times New Roman" w:cs="Times New Roman" w:eastAsia="Times New Roman" w:hint="default"/>
          <w:spacing w:val="-1"/>
          <w:w w:val="99"/>
        </w:rPr>
        <w:t>/</w:t>
      </w:r>
      <w:r>
        <w:rPr>
          <w:spacing w:val="-1"/>
          <w:w w:val="99"/>
        </w:rPr>
        <w:t>高速材料领域获得较大突破，部分产品可与</w:t>
      </w:r>
      <w:r>
        <w:rPr>
          <w:w w:val="99"/>
        </w:rPr>
        <w:t> </w:t>
      </w:r>
      <w:r>
        <w:rPr>
          <w:rFonts w:ascii="Times New Roman" w:hAnsi="Times New Roman" w:cs="Times New Roman" w:eastAsia="Times New Roman" w:hint="default"/>
          <w:spacing w:val="-8"/>
          <w:w w:val="99"/>
        </w:rPr>
        <w:t>Rogers</w:t>
      </w:r>
      <w:r>
        <w:rPr>
          <w:spacing w:val="-8"/>
          <w:w w:val="99"/>
        </w:rPr>
        <w:t>（主打高频）、松下（主打高速）等同类产</w:t>
      </w:r>
      <w:r>
        <w:rPr>
          <w:w w:val="99"/>
        </w:rPr>
        <w:t> </w:t>
      </w:r>
      <w:r>
        <w:rPr>
          <w:w w:val="99"/>
        </w:rPr>
      </w:r>
      <w:r>
        <w:rPr/>
        <w:t>品媲美，整体上，中国大陆覆铜板正值高端化突破黄金时期，进口替代空间大。</w:t>
      </w:r>
    </w:p>
    <w:p>
      <w:pPr>
        <w:spacing w:line="240" w:lineRule="auto" w:before="6"/>
        <w:ind w:right="0"/>
        <w:rPr>
          <w:rFonts w:ascii="宋体" w:hAnsi="宋体" w:cs="宋体" w:eastAsia="宋体" w:hint="default"/>
          <w:sz w:val="18"/>
          <w:szCs w:val="18"/>
        </w:rPr>
      </w:pPr>
    </w:p>
    <w:p>
      <w:pPr>
        <w:pStyle w:val="Heading3"/>
        <w:spacing w:line="240" w:lineRule="auto" w:before="0"/>
        <w:ind w:right="110"/>
        <w:jc w:val="left"/>
      </w:pPr>
      <w:r>
        <w:rPr>
          <w:rFonts w:ascii="Arial" w:hAnsi="Arial" w:cs="Arial" w:eastAsia="Arial" w:hint="default"/>
          <w:color w:val="044E7D"/>
        </w:rPr>
        <w:t>3.1.2 5G</w:t>
      </w:r>
      <w:r>
        <w:rPr>
          <w:rFonts w:ascii="Arial" w:hAnsi="Arial" w:cs="Arial" w:eastAsia="Arial" w:hint="default"/>
          <w:color w:val="044E7D"/>
          <w:spacing w:val="-9"/>
        </w:rPr>
        <w:t> </w:t>
      </w:r>
      <w:r>
        <w:rPr>
          <w:color w:val="044E7D"/>
        </w:rPr>
        <w:t>通信带来高频高速覆铜板市场新增量，国产替代进程加速</w:t>
      </w:r>
      <w:r>
        <w:rPr/>
      </w:r>
    </w:p>
    <w:p>
      <w:pPr>
        <w:pStyle w:val="BodyText"/>
        <w:spacing w:line="278" w:lineRule="auto" w:before="169"/>
        <w:ind w:right="208" w:firstLine="401"/>
        <w:jc w:val="both"/>
      </w:pPr>
      <w:r>
        <w:rPr/>
        <w:t>用于高频信号传输的印制线路板称为高频微波印制板，也称为高频印制板、高频板、射频微波印制板等。 印刷线路板行业的</w:t>
      </w:r>
      <w:r>
        <w:rPr>
          <w:rFonts w:ascii="Times New Roman" w:hAnsi="Times New Roman" w:cs="Times New Roman" w:eastAsia="Times New Roman" w:hint="default"/>
        </w:rPr>
        <w:t>“</w:t>
      </w:r>
      <w:r>
        <w:rPr/>
        <w:t>高频</w:t>
      </w:r>
      <w:r>
        <w:rPr>
          <w:rFonts w:ascii="Times New Roman" w:hAnsi="Times New Roman" w:cs="Times New Roman" w:eastAsia="Times New Roman" w:hint="default"/>
        </w:rPr>
        <w:t>”</w:t>
      </w:r>
      <w:r>
        <w:rPr/>
        <w:t>是指用分布式元件描述电路和器件互连的频率范围，通常定义为频率在 </w:t>
      </w:r>
      <w:r>
        <w:rPr>
          <w:rFonts w:ascii="Times New Roman" w:hAnsi="Times New Roman" w:cs="Times New Roman" w:eastAsia="Times New Roman" w:hint="default"/>
        </w:rPr>
        <w:t>1GHz </w:t>
      </w:r>
      <w:r>
        <w:rPr/>
        <w:t>以上， </w:t>
      </w:r>
      <w:r>
        <w:rPr>
          <w:w w:val="99"/>
        </w:rPr>
        <w:t>也采用趋高（</w:t>
      </w:r>
      <w:r>
        <w:rPr>
          <w:rFonts w:ascii="Times New Roman" w:hAnsi="Times New Roman" w:cs="Times New Roman" w:eastAsia="Times New Roman" w:hint="default"/>
          <w:w w:val="99"/>
        </w:rPr>
        <w:t>≈l </w:t>
      </w:r>
      <w:r>
        <w:rPr>
          <w:rFonts w:ascii="Times New Roman" w:hAnsi="Times New Roman" w:cs="Times New Roman" w:eastAsia="Times New Roman" w:hint="default"/>
          <w:spacing w:val="-4"/>
          <w:w w:val="99"/>
        </w:rPr>
        <w:t>GHz</w:t>
      </w:r>
      <w:r>
        <w:rPr>
          <w:spacing w:val="-4"/>
          <w:w w:val="99"/>
        </w:rPr>
        <w:t>）、高频（</w:t>
      </w:r>
      <w:r>
        <w:rPr>
          <w:rFonts w:ascii="Times New Roman" w:hAnsi="Times New Roman" w:cs="Times New Roman" w:eastAsia="Times New Roman" w:hint="default"/>
          <w:spacing w:val="-4"/>
          <w:w w:val="99"/>
        </w:rPr>
        <w:t>1-3GHz</w:t>
      </w:r>
      <w:r>
        <w:rPr>
          <w:spacing w:val="-4"/>
          <w:w w:val="99"/>
        </w:rPr>
        <w:t>）、超高频（</w:t>
      </w:r>
      <w:r>
        <w:rPr>
          <w:rFonts w:ascii="Times New Roman" w:hAnsi="Times New Roman" w:cs="Times New Roman" w:eastAsia="Times New Roman" w:hint="default"/>
          <w:spacing w:val="-4"/>
          <w:w w:val="99"/>
        </w:rPr>
        <w:t>≥5GHz</w:t>
      </w:r>
      <w:r>
        <w:rPr>
          <w:spacing w:val="-4"/>
          <w:w w:val="99"/>
        </w:rPr>
        <w:t>）的分类。高频微波印制板一般可分为两大类：一类</w:t>
      </w:r>
      <w:r>
        <w:rPr>
          <w:spacing w:val="2"/>
          <w:w w:val="99"/>
        </w:rPr>
        <w:t> </w:t>
      </w:r>
      <w:r>
        <w:rPr>
          <w:spacing w:val="2"/>
          <w:w w:val="99"/>
        </w:rPr>
      </w:r>
      <w:r>
        <w:rPr>
          <w:spacing w:val="-3"/>
          <w:w w:val="95"/>
        </w:rPr>
        <w:t>是高频信号传输类电子产品，应用于雷达、广播电视和通讯（移动电话、微波通讯、光纤通讯）等；另一类是高 </w:t>
      </w:r>
      <w:r>
        <w:rPr>
          <w:spacing w:val="-3"/>
          <w:w w:val="95"/>
        </w:rPr>
      </w:r>
      <w:r>
        <w:rPr/>
        <w:t>速逻辑信号传输类的电子产品，应用于电脑、电器、通讯等产品。</w:t>
      </w:r>
    </w:p>
    <w:p>
      <w:pPr>
        <w:spacing w:before="70" w:after="45"/>
        <w:ind w:left="132" w:right="110" w:firstLine="0"/>
        <w:jc w:val="left"/>
        <w:rPr>
          <w:rFonts w:ascii="Microsoft JhengHei" w:hAnsi="Microsoft JhengHei" w:cs="Microsoft JhengHei" w:eastAsia="Microsoft JhengHei" w:hint="default"/>
          <w:sz w:val="18"/>
          <w:szCs w:val="18"/>
        </w:rPr>
      </w:pPr>
      <w:bookmarkStart w:name="_bookmark140" w:id="141"/>
      <w:bookmarkEnd w:id="141"/>
      <w:r>
        <w:rPr/>
      </w:r>
      <w:r>
        <w:rPr>
          <w:rFonts w:ascii="Microsoft JhengHei" w:hAnsi="Microsoft JhengHei" w:cs="Microsoft JhengHei" w:eastAsia="Microsoft JhengHei" w:hint="default"/>
          <w:b/>
          <w:bCs/>
          <w:sz w:val="18"/>
          <w:szCs w:val="18"/>
        </w:rPr>
        <w:t>表</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30</w:t>
      </w:r>
      <w:r>
        <w:rPr>
          <w:rFonts w:ascii="Microsoft JhengHei" w:hAnsi="Microsoft JhengHei" w:cs="Microsoft JhengHei" w:eastAsia="Microsoft JhengHei" w:hint="default"/>
          <w:b/>
          <w:bCs/>
          <w:sz w:val="18"/>
          <w:szCs w:val="18"/>
        </w:rPr>
        <w:t>：高频基材与高速基材应用场景对比</w:t>
      </w:r>
      <w:r>
        <w:rPr>
          <w:rFonts w:ascii="Microsoft JhengHei" w:hAnsi="Microsoft JhengHei" w:cs="Microsoft JhengHei" w:eastAsia="Microsoft JhengHei" w:hint="default"/>
          <w:sz w:val="18"/>
          <w:szCs w:val="18"/>
        </w:rPr>
      </w:r>
    </w:p>
    <w:tbl>
      <w:tblPr>
        <w:tblW w:w="0" w:type="auto"/>
        <w:jc w:val="left"/>
        <w:tblInd w:w="127" w:type="dxa"/>
        <w:tblLayout w:type="fixed"/>
        <w:tblCellMar>
          <w:top w:w="0" w:type="dxa"/>
          <w:left w:w="0" w:type="dxa"/>
          <w:bottom w:w="0" w:type="dxa"/>
          <w:right w:w="0" w:type="dxa"/>
        </w:tblCellMar>
        <w:tblLook w:val="01E0"/>
      </w:tblPr>
      <w:tblGrid>
        <w:gridCol w:w="1251"/>
        <w:gridCol w:w="3689"/>
        <w:gridCol w:w="4700"/>
      </w:tblGrid>
      <w:tr>
        <w:trPr>
          <w:trHeight w:val="385" w:hRule="exact"/>
        </w:trPr>
        <w:tc>
          <w:tcPr>
            <w:tcW w:w="1251" w:type="dxa"/>
            <w:tcBorders>
              <w:top w:val="single" w:sz="4" w:space="0" w:color="1F487C"/>
              <w:left w:val="nil" w:sz="6" w:space="0" w:color="auto"/>
              <w:bottom w:val="single" w:sz="4" w:space="0" w:color="1F487C"/>
              <w:right w:val="nil" w:sz="6" w:space="0" w:color="auto"/>
            </w:tcBorders>
            <w:shd w:val="clear" w:color="auto" w:fill="FFB1B1"/>
          </w:tcPr>
          <w:p>
            <w:pPr/>
          </w:p>
        </w:tc>
        <w:tc>
          <w:tcPr>
            <w:tcW w:w="3689" w:type="dxa"/>
            <w:tcBorders>
              <w:top w:val="single" w:sz="4" w:space="0" w:color="1F487C"/>
              <w:left w:val="nil" w:sz="6" w:space="0" w:color="auto"/>
              <w:bottom w:val="single" w:sz="4" w:space="0" w:color="1F487C"/>
              <w:right w:val="nil" w:sz="6" w:space="0" w:color="auto"/>
            </w:tcBorders>
            <w:shd w:val="clear" w:color="auto" w:fill="FFB1B1"/>
          </w:tcPr>
          <w:p>
            <w:pPr>
              <w:pStyle w:val="TableParagraph"/>
              <w:spacing w:line="288" w:lineRule="exact"/>
              <w:ind w:left="130"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应用场景</w:t>
            </w:r>
            <w:r>
              <w:rPr>
                <w:rFonts w:ascii="Microsoft JhengHei" w:hAnsi="Microsoft JhengHei" w:cs="Microsoft JhengHei" w:eastAsia="Microsoft JhengHei" w:hint="default"/>
                <w:sz w:val="18"/>
                <w:szCs w:val="18"/>
              </w:rPr>
            </w:r>
          </w:p>
        </w:tc>
        <w:tc>
          <w:tcPr>
            <w:tcW w:w="4700" w:type="dxa"/>
            <w:tcBorders>
              <w:top w:val="single" w:sz="4" w:space="0" w:color="1F487C"/>
              <w:left w:val="nil" w:sz="6" w:space="0" w:color="auto"/>
              <w:bottom w:val="single" w:sz="4" w:space="0" w:color="1F487C"/>
              <w:right w:val="nil" w:sz="6" w:space="0" w:color="auto"/>
            </w:tcBorders>
            <w:shd w:val="clear" w:color="auto" w:fill="FFB1B1"/>
          </w:tcPr>
          <w:p>
            <w:pPr>
              <w:pStyle w:val="TableParagraph"/>
              <w:spacing w:line="288" w:lineRule="exact"/>
              <w:ind w:left="26"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特点描述</w:t>
            </w:r>
            <w:r>
              <w:rPr>
                <w:rFonts w:ascii="Microsoft JhengHei" w:hAnsi="Microsoft JhengHei" w:cs="Microsoft JhengHei" w:eastAsia="Microsoft JhengHei" w:hint="default"/>
                <w:sz w:val="18"/>
                <w:szCs w:val="18"/>
              </w:rPr>
            </w:r>
          </w:p>
        </w:tc>
      </w:tr>
      <w:tr>
        <w:trPr>
          <w:trHeight w:val="1259" w:hRule="exact"/>
        </w:trPr>
        <w:tc>
          <w:tcPr>
            <w:tcW w:w="1251" w:type="dxa"/>
            <w:tcBorders>
              <w:top w:val="single" w:sz="4" w:space="0" w:color="1F487C"/>
              <w:left w:val="nil" w:sz="6" w:space="0" w:color="auto"/>
              <w:bottom w:val="single" w:sz="4" w:space="0" w:color="1F487C"/>
              <w:right w:val="nil" w:sz="6" w:space="0" w:color="auto"/>
            </w:tcBorders>
            <w:shd w:val="clear" w:color="auto" w:fill="FFE4E4"/>
          </w:tcPr>
          <w:p>
            <w:pPr>
              <w:pStyle w:val="TableParagraph"/>
              <w:spacing w:line="240" w:lineRule="auto" w:before="15"/>
              <w:ind w:right="0"/>
              <w:jc w:val="left"/>
              <w:rPr>
                <w:rFonts w:ascii="Microsoft JhengHei" w:hAnsi="Microsoft JhengHei" w:cs="Microsoft JhengHei" w:eastAsia="Microsoft JhengHei" w:hint="default"/>
                <w:b/>
                <w:bCs/>
                <w:sz w:val="26"/>
                <w:szCs w:val="26"/>
              </w:rPr>
            </w:pPr>
          </w:p>
          <w:p>
            <w:pPr>
              <w:pStyle w:val="TableParagraph"/>
              <w:spacing w:line="240" w:lineRule="auto"/>
              <w:ind w:right="211"/>
              <w:jc w:val="right"/>
              <w:rPr>
                <w:rFonts w:ascii="宋体" w:hAnsi="宋体" w:cs="宋体" w:eastAsia="宋体" w:hint="default"/>
                <w:sz w:val="18"/>
                <w:szCs w:val="18"/>
              </w:rPr>
            </w:pPr>
            <w:r>
              <w:rPr>
                <w:rFonts w:ascii="宋体" w:hAnsi="宋体" w:cs="宋体" w:eastAsia="宋体" w:hint="default"/>
                <w:sz w:val="18"/>
                <w:szCs w:val="18"/>
              </w:rPr>
              <w:t>高频基材</w:t>
            </w:r>
          </w:p>
        </w:tc>
        <w:tc>
          <w:tcPr>
            <w:tcW w:w="3689" w:type="dxa"/>
            <w:tcBorders>
              <w:top w:val="single" w:sz="4" w:space="0" w:color="1F487C"/>
              <w:left w:val="nil" w:sz="6" w:space="0" w:color="auto"/>
              <w:bottom w:val="single" w:sz="4" w:space="0" w:color="1F487C"/>
              <w:right w:val="nil" w:sz="6" w:space="0" w:color="auto"/>
            </w:tcBorders>
            <w:shd w:val="clear" w:color="auto" w:fill="FFE4E4"/>
          </w:tcPr>
          <w:p>
            <w:pPr>
              <w:pStyle w:val="TableParagraph"/>
              <w:spacing w:line="240" w:lineRule="auto" w:before="11"/>
              <w:ind w:right="0"/>
              <w:jc w:val="left"/>
              <w:rPr>
                <w:rFonts w:ascii="Microsoft JhengHei" w:hAnsi="Microsoft JhengHei" w:cs="Microsoft JhengHei" w:eastAsia="Microsoft JhengHei" w:hint="default"/>
                <w:b/>
                <w:bCs/>
                <w:sz w:val="9"/>
                <w:szCs w:val="9"/>
              </w:rPr>
            </w:pPr>
          </w:p>
          <w:p>
            <w:pPr>
              <w:pStyle w:val="TableParagraph"/>
              <w:spacing w:line="316" w:lineRule="auto"/>
              <w:ind w:left="213" w:right="233"/>
              <w:jc w:val="left"/>
              <w:rPr>
                <w:rFonts w:ascii="宋体" w:hAnsi="宋体" w:cs="宋体" w:eastAsia="宋体" w:hint="default"/>
                <w:sz w:val="18"/>
                <w:szCs w:val="18"/>
              </w:rPr>
            </w:pPr>
            <w:r>
              <w:rPr>
                <w:rFonts w:ascii="宋体" w:hAnsi="宋体" w:cs="宋体" w:eastAsia="宋体" w:hint="default"/>
                <w:sz w:val="18"/>
                <w:szCs w:val="18"/>
              </w:rPr>
              <w:t>通信基站天线，卫星天线，微波天线，功 率</w:t>
            </w:r>
          </w:p>
          <w:p>
            <w:pPr>
              <w:pStyle w:val="TableParagraph"/>
              <w:spacing w:line="240" w:lineRule="auto" w:before="19"/>
              <w:ind w:left="213" w:right="0"/>
              <w:jc w:val="left"/>
              <w:rPr>
                <w:rFonts w:ascii="宋体" w:hAnsi="宋体" w:cs="宋体" w:eastAsia="宋体" w:hint="default"/>
                <w:sz w:val="18"/>
                <w:szCs w:val="18"/>
              </w:rPr>
            </w:pPr>
            <w:r>
              <w:rPr>
                <w:rFonts w:ascii="宋体" w:hAnsi="宋体" w:cs="宋体" w:eastAsia="宋体" w:hint="default"/>
                <w:sz w:val="18"/>
                <w:szCs w:val="18"/>
              </w:rPr>
              <w:t>放大器等</w:t>
            </w:r>
          </w:p>
        </w:tc>
        <w:tc>
          <w:tcPr>
            <w:tcW w:w="4700" w:type="dxa"/>
            <w:tcBorders>
              <w:top w:val="single" w:sz="4" w:space="0" w:color="1F487C"/>
              <w:left w:val="nil" w:sz="6" w:space="0" w:color="auto"/>
              <w:bottom w:val="single" w:sz="4" w:space="0" w:color="1F487C"/>
              <w:right w:val="nil" w:sz="6" w:space="0" w:color="auto"/>
            </w:tcBorders>
            <w:shd w:val="clear" w:color="auto" w:fill="FFE4E4"/>
          </w:tcPr>
          <w:p>
            <w:pPr>
              <w:pStyle w:val="TableParagraph"/>
              <w:tabs>
                <w:tab w:pos="554" w:val="left" w:leader="none"/>
              </w:tabs>
              <w:spacing w:line="300" w:lineRule="auto" w:before="11"/>
              <w:ind w:left="554" w:right="110" w:hanging="421"/>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宋体" w:hAnsi="宋体" w:cs="宋体" w:eastAsia="宋体" w:hint="default"/>
                <w:sz w:val="18"/>
                <w:szCs w:val="18"/>
              </w:rPr>
              <w:t>由于高频板对加工性能要求很高，高频</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PCB</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板一般</w:t>
            </w:r>
            <w:r>
              <w:rPr>
                <w:rFonts w:ascii="宋体" w:hAnsi="宋体" w:cs="宋体" w:eastAsia="宋体" w:hint="default"/>
                <w:w w:val="100"/>
                <w:sz w:val="18"/>
                <w:szCs w:val="18"/>
              </w:rPr>
              <w:t> </w:t>
            </w:r>
            <w:r>
              <w:rPr>
                <w:rFonts w:ascii="宋体" w:hAnsi="宋体" w:cs="宋体" w:eastAsia="宋体" w:hint="default"/>
                <w:sz w:val="18"/>
                <w:szCs w:val="18"/>
              </w:rPr>
              <w:t>是</w:t>
            </w:r>
            <w:r>
              <w:rPr>
                <w:rFonts w:ascii="宋体" w:hAnsi="宋体" w:cs="宋体" w:eastAsia="宋体" w:hint="default"/>
                <w:spacing w:val="-46"/>
                <w:sz w:val="18"/>
                <w:szCs w:val="18"/>
              </w:rPr>
              <w:t> </w:t>
            </w:r>
            <w:r>
              <w:rPr>
                <w:rFonts w:ascii="Times New Roman" w:hAnsi="Times New Roman" w:cs="Times New Roman" w:eastAsia="Times New Roman" w:hint="default"/>
                <w:sz w:val="18"/>
                <w:szCs w:val="18"/>
              </w:rPr>
              <w:t>2-4 </w:t>
            </w:r>
            <w:r>
              <w:rPr>
                <w:rFonts w:ascii="宋体" w:hAnsi="宋体" w:cs="宋体" w:eastAsia="宋体" w:hint="default"/>
                <w:sz w:val="18"/>
                <w:szCs w:val="18"/>
              </w:rPr>
              <w:t>层板；</w:t>
            </w:r>
          </w:p>
          <w:p>
            <w:pPr>
              <w:pStyle w:val="TableParagraph"/>
              <w:tabs>
                <w:tab w:pos="554" w:val="left" w:leader="none"/>
              </w:tabs>
              <w:spacing w:line="300" w:lineRule="auto" w:before="13"/>
              <w:ind w:left="554" w:right="269" w:hanging="421"/>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宋体" w:hAnsi="宋体" w:cs="宋体" w:eastAsia="宋体" w:hint="default"/>
                <w:sz w:val="18"/>
                <w:szCs w:val="18"/>
              </w:rPr>
              <w:t>高频基材对于材料的介电常数 </w:t>
            </w:r>
            <w:r>
              <w:rPr>
                <w:rFonts w:ascii="Times New Roman" w:hAnsi="Times New Roman" w:cs="Times New Roman" w:eastAsia="Times New Roman" w:hint="default"/>
                <w:sz w:val="18"/>
                <w:szCs w:val="18"/>
              </w:rPr>
              <w:t>Dk </w:t>
            </w:r>
            <w:r>
              <w:rPr>
                <w:rFonts w:ascii="宋体" w:hAnsi="宋体" w:cs="宋体" w:eastAsia="宋体" w:hint="default"/>
                <w:sz w:val="18"/>
                <w:szCs w:val="18"/>
              </w:rPr>
              <w:t>和</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Df</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都要求越 低越好</w:t>
            </w:r>
          </w:p>
        </w:tc>
      </w:tr>
      <w:tr>
        <w:trPr>
          <w:trHeight w:val="1258" w:hRule="exact"/>
        </w:trPr>
        <w:tc>
          <w:tcPr>
            <w:tcW w:w="1251" w:type="dxa"/>
            <w:tcBorders>
              <w:top w:val="single" w:sz="4" w:space="0" w:color="1F487C"/>
              <w:left w:val="nil" w:sz="6" w:space="0" w:color="auto"/>
              <w:bottom w:val="single" w:sz="4" w:space="0" w:color="1F487C"/>
              <w:right w:val="nil" w:sz="6" w:space="0" w:color="auto"/>
            </w:tcBorders>
            <w:shd w:val="clear" w:color="auto" w:fill="D2E2EE"/>
          </w:tcPr>
          <w:p>
            <w:pPr>
              <w:pStyle w:val="TableParagraph"/>
              <w:spacing w:line="240" w:lineRule="auto" w:before="14"/>
              <w:ind w:right="0"/>
              <w:jc w:val="left"/>
              <w:rPr>
                <w:rFonts w:ascii="Microsoft JhengHei" w:hAnsi="Microsoft JhengHei" w:cs="Microsoft JhengHei" w:eastAsia="Microsoft JhengHei" w:hint="default"/>
                <w:b/>
                <w:bCs/>
                <w:sz w:val="26"/>
                <w:szCs w:val="26"/>
              </w:rPr>
            </w:pPr>
          </w:p>
          <w:p>
            <w:pPr>
              <w:pStyle w:val="TableParagraph"/>
              <w:spacing w:line="240" w:lineRule="auto"/>
              <w:ind w:right="211"/>
              <w:jc w:val="right"/>
              <w:rPr>
                <w:rFonts w:ascii="宋体" w:hAnsi="宋体" w:cs="宋体" w:eastAsia="宋体" w:hint="default"/>
                <w:sz w:val="18"/>
                <w:szCs w:val="18"/>
              </w:rPr>
            </w:pPr>
            <w:r>
              <w:rPr>
                <w:rFonts w:ascii="宋体" w:hAnsi="宋体" w:cs="宋体" w:eastAsia="宋体" w:hint="default"/>
                <w:sz w:val="18"/>
                <w:szCs w:val="18"/>
              </w:rPr>
              <w:t>高速基材</w:t>
            </w:r>
          </w:p>
        </w:tc>
        <w:tc>
          <w:tcPr>
            <w:tcW w:w="3689" w:type="dxa"/>
            <w:tcBorders>
              <w:top w:val="single" w:sz="4" w:space="0" w:color="1F487C"/>
              <w:left w:val="nil" w:sz="6" w:space="0" w:color="auto"/>
              <w:bottom w:val="single" w:sz="4" w:space="0" w:color="1F487C"/>
              <w:right w:val="nil" w:sz="6" w:space="0" w:color="auto"/>
            </w:tcBorders>
            <w:shd w:val="clear" w:color="auto" w:fill="D2E2EE"/>
          </w:tcPr>
          <w:p>
            <w:pPr>
              <w:pStyle w:val="TableParagraph"/>
              <w:spacing w:line="240" w:lineRule="auto" w:before="10"/>
              <w:ind w:left="213" w:right="0"/>
              <w:jc w:val="left"/>
              <w:rPr>
                <w:rFonts w:ascii="宋体" w:hAnsi="宋体" w:cs="宋体" w:eastAsia="宋体" w:hint="default"/>
                <w:sz w:val="18"/>
                <w:szCs w:val="18"/>
              </w:rPr>
            </w:pPr>
            <w:r>
              <w:rPr>
                <w:rFonts w:ascii="宋体" w:hAnsi="宋体" w:cs="宋体" w:eastAsia="宋体" w:hint="default"/>
                <w:sz w:val="18"/>
                <w:szCs w:val="18"/>
              </w:rPr>
              <w:t>通信基站中的背板、基带处理单元</w:t>
            </w:r>
          </w:p>
          <w:p>
            <w:pPr>
              <w:pStyle w:val="TableParagraph"/>
              <w:spacing w:line="300" w:lineRule="auto" w:before="76"/>
              <w:ind w:left="213" w:right="132"/>
              <w:jc w:val="left"/>
              <w:rPr>
                <w:rFonts w:ascii="宋体" w:hAnsi="宋体" w:cs="宋体" w:eastAsia="宋体" w:hint="default"/>
                <w:sz w:val="18"/>
                <w:szCs w:val="18"/>
              </w:rPr>
            </w:pPr>
            <w:r>
              <w:rPr>
                <w:rFonts w:ascii="宋体" w:hAnsi="宋体" w:cs="宋体" w:eastAsia="宋体" w:hint="default"/>
                <w:spacing w:val="-32"/>
                <w:sz w:val="18"/>
                <w:szCs w:val="18"/>
              </w:rPr>
              <w:t>（</w:t>
            </w:r>
            <w:r>
              <w:rPr>
                <w:rFonts w:ascii="Times New Roman" w:hAnsi="Times New Roman" w:cs="Times New Roman" w:eastAsia="Times New Roman" w:hint="default"/>
                <w:spacing w:val="-32"/>
                <w:sz w:val="18"/>
                <w:szCs w:val="18"/>
              </w:rPr>
              <w:t>BBU</w:t>
            </w:r>
            <w:r>
              <w:rPr>
                <w:rFonts w:ascii="宋体" w:hAnsi="宋体" w:cs="宋体" w:eastAsia="宋体" w:hint="default"/>
                <w:spacing w:val="-32"/>
                <w:sz w:val="18"/>
                <w:szCs w:val="18"/>
              </w:rPr>
              <w:t>）、</w:t>
            </w:r>
            <w:r>
              <w:rPr>
                <w:rFonts w:ascii="宋体" w:hAnsi="宋体" w:cs="宋体" w:eastAsia="宋体" w:hint="default"/>
                <w:spacing w:val="-88"/>
                <w:sz w:val="18"/>
                <w:szCs w:val="18"/>
              </w:rPr>
              <w:t> </w:t>
            </w:r>
            <w:r>
              <w:rPr>
                <w:rFonts w:ascii="宋体" w:hAnsi="宋体" w:cs="宋体" w:eastAsia="宋体" w:hint="default"/>
                <w:spacing w:val="-5"/>
                <w:sz w:val="18"/>
                <w:szCs w:val="18"/>
              </w:rPr>
              <w:t>射频拉远模块（</w:t>
            </w:r>
            <w:r>
              <w:rPr>
                <w:rFonts w:ascii="Times New Roman" w:hAnsi="Times New Roman" w:cs="Times New Roman" w:eastAsia="Times New Roman" w:hint="default"/>
                <w:spacing w:val="-5"/>
                <w:sz w:val="18"/>
                <w:szCs w:val="18"/>
              </w:rPr>
              <w:t>RRU</w:t>
            </w:r>
            <w:r>
              <w:rPr>
                <w:rFonts w:ascii="宋体" w:hAnsi="宋体" w:cs="宋体" w:eastAsia="宋体" w:hint="default"/>
                <w:spacing w:val="-5"/>
                <w:sz w:val="18"/>
                <w:szCs w:val="18"/>
              </w:rPr>
              <w:t>），高端服务器、高端</w:t>
            </w:r>
            <w:r>
              <w:rPr>
                <w:rFonts w:ascii="宋体" w:hAnsi="宋体" w:cs="宋体" w:eastAsia="宋体" w:hint="default"/>
                <w:sz w:val="18"/>
                <w:szCs w:val="18"/>
              </w:rPr>
              <w:t> </w:t>
            </w:r>
            <w:r>
              <w:rPr>
                <w:rFonts w:ascii="宋体" w:hAnsi="宋体" w:cs="宋体" w:eastAsia="宋体" w:hint="default"/>
                <w:sz w:val="18"/>
                <w:szCs w:val="18"/>
              </w:rPr>
              <w:t>路由器、转换器、高端数据储存设备等</w:t>
            </w:r>
          </w:p>
        </w:tc>
        <w:tc>
          <w:tcPr>
            <w:tcW w:w="4700" w:type="dxa"/>
            <w:tcBorders>
              <w:top w:val="single" w:sz="4" w:space="0" w:color="1F487C"/>
              <w:left w:val="nil" w:sz="6" w:space="0" w:color="auto"/>
              <w:bottom w:val="single" w:sz="4" w:space="0" w:color="1F487C"/>
              <w:right w:val="nil" w:sz="6" w:space="0" w:color="auto"/>
            </w:tcBorders>
            <w:shd w:val="clear" w:color="auto" w:fill="D2E2EE"/>
          </w:tcPr>
          <w:p>
            <w:pPr>
              <w:pStyle w:val="TableParagraph"/>
              <w:tabs>
                <w:tab w:pos="554" w:val="left" w:leader="none"/>
              </w:tabs>
              <w:spacing w:line="240" w:lineRule="auto" w:before="10"/>
              <w:ind w:left="134" w:right="0"/>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宋体" w:hAnsi="宋体" w:cs="宋体" w:eastAsia="宋体" w:hint="default"/>
                <w:sz w:val="18"/>
                <w:szCs w:val="18"/>
              </w:rPr>
              <w:t>由于材料加固性较好，高速</w:t>
            </w:r>
            <w:r>
              <w:rPr>
                <w:rFonts w:ascii="宋体" w:hAnsi="宋体" w:cs="宋体" w:eastAsia="宋体" w:hint="default"/>
                <w:spacing w:val="-45"/>
                <w:sz w:val="18"/>
                <w:szCs w:val="18"/>
              </w:rPr>
              <w:t> </w:t>
            </w:r>
            <w:r>
              <w:rPr>
                <w:rFonts w:ascii="Times New Roman" w:hAnsi="Times New Roman" w:cs="Times New Roman" w:eastAsia="Times New Roman" w:hint="default"/>
                <w:sz w:val="18"/>
                <w:szCs w:val="18"/>
              </w:rPr>
              <w:t>PCB </w:t>
            </w:r>
            <w:r>
              <w:rPr>
                <w:rFonts w:ascii="宋体" w:hAnsi="宋体" w:cs="宋体" w:eastAsia="宋体" w:hint="default"/>
                <w:sz w:val="18"/>
                <w:szCs w:val="18"/>
              </w:rPr>
              <w:t>层数较高，可达</w:t>
            </w:r>
          </w:p>
          <w:p>
            <w:pPr>
              <w:pStyle w:val="TableParagraph"/>
              <w:spacing w:line="240" w:lineRule="auto" w:before="63"/>
              <w:ind w:left="554"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20-50</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层及以上；</w:t>
            </w:r>
          </w:p>
          <w:p>
            <w:pPr>
              <w:pStyle w:val="TableParagraph"/>
              <w:tabs>
                <w:tab w:pos="554" w:val="left" w:leader="none"/>
              </w:tabs>
              <w:spacing w:line="240" w:lineRule="auto" w:before="63"/>
              <w:ind w:left="134" w:right="0"/>
              <w:jc w:val="left"/>
              <w:rPr>
                <w:rFonts w:ascii="宋体" w:hAnsi="宋体" w:cs="宋体" w:eastAsia="宋体" w:hint="default"/>
                <w:sz w:val="18"/>
                <w:szCs w:val="18"/>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ab/>
            </w:r>
            <w:r>
              <w:rPr>
                <w:rFonts w:ascii="宋体" w:hAnsi="宋体" w:cs="宋体" w:eastAsia="宋体" w:hint="default"/>
                <w:sz w:val="18"/>
                <w:szCs w:val="18"/>
              </w:rPr>
              <w:t>高速基材对于材料的介质损耗</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Df </w:t>
            </w:r>
            <w:r>
              <w:rPr>
                <w:rFonts w:ascii="宋体" w:hAnsi="宋体" w:cs="宋体" w:eastAsia="宋体" w:hint="default"/>
                <w:sz w:val="18"/>
                <w:szCs w:val="18"/>
              </w:rPr>
              <w:t>要求越低越好，</w:t>
            </w:r>
          </w:p>
          <w:p>
            <w:pPr>
              <w:pStyle w:val="TableParagraph"/>
              <w:spacing w:line="240" w:lineRule="auto" w:before="63"/>
              <w:ind w:left="554"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Dk</w:t>
            </w:r>
            <w:r>
              <w:rPr>
                <w:rFonts w:ascii="Times New Roman" w:hAnsi="Times New Roman" w:cs="Times New Roman" w:eastAsia="Times New Roman" w:hint="default"/>
                <w:spacing w:val="-3"/>
                <w:sz w:val="18"/>
                <w:szCs w:val="18"/>
              </w:rPr>
              <w:t> </w:t>
            </w:r>
            <w:r>
              <w:rPr>
                <w:rFonts w:ascii="宋体" w:hAnsi="宋体" w:cs="宋体" w:eastAsia="宋体" w:hint="default"/>
                <w:sz w:val="18"/>
                <w:szCs w:val="18"/>
              </w:rPr>
              <w:t>要求没那么苛刻</w:t>
            </w:r>
          </w:p>
        </w:tc>
      </w:tr>
    </w:tbl>
    <w:p>
      <w:pPr>
        <w:spacing w:before="17"/>
        <w:ind w:left="132" w:right="110" w:firstLine="0"/>
        <w:jc w:val="left"/>
        <w:rPr>
          <w:rFonts w:ascii="宋体" w:hAnsi="宋体" w:cs="宋体" w:eastAsia="宋体" w:hint="default"/>
          <w:sz w:val="17"/>
          <w:szCs w:val="17"/>
        </w:rPr>
      </w:pPr>
      <w:r>
        <w:rPr>
          <w:rFonts w:ascii="宋体" w:hAnsi="宋体" w:cs="宋体" w:eastAsia="宋体" w:hint="default"/>
          <w:sz w:val="17"/>
          <w:szCs w:val="17"/>
        </w:rPr>
        <w:t>资料来源：中国知网、中信建投证券研究发展部</w:t>
      </w:r>
    </w:p>
    <w:p>
      <w:pPr>
        <w:spacing w:line="240" w:lineRule="auto" w:before="2"/>
        <w:ind w:right="0"/>
        <w:rPr>
          <w:rFonts w:ascii="宋体" w:hAnsi="宋体" w:cs="宋体" w:eastAsia="宋体" w:hint="default"/>
          <w:sz w:val="12"/>
          <w:szCs w:val="12"/>
        </w:rPr>
      </w:pPr>
    </w:p>
    <w:p>
      <w:pPr>
        <w:pStyle w:val="BodyText"/>
        <w:spacing w:line="271" w:lineRule="auto"/>
        <w:ind w:right="209" w:firstLine="403"/>
        <w:jc w:val="both"/>
      </w:pPr>
      <w:r>
        <w:rPr>
          <w:rFonts w:ascii="Times New Roman" w:hAnsi="Times New Roman" w:cs="Times New Roman" w:eastAsia="Times New Roman" w:hint="default"/>
          <w:b/>
          <w:bCs/>
        </w:rPr>
        <w:t>5G</w:t>
      </w:r>
      <w:r>
        <w:rPr>
          <w:rFonts w:ascii="Times New Roman" w:hAnsi="Times New Roman" w:cs="Times New Roman" w:eastAsia="Times New Roman" w:hint="default"/>
          <w:b/>
          <w:bCs/>
          <w:spacing w:val="-6"/>
        </w:rPr>
        <w:t> </w:t>
      </w:r>
      <w:r>
        <w:rPr>
          <w:rFonts w:ascii="Microsoft JhengHei" w:hAnsi="Microsoft JhengHei" w:cs="Microsoft JhengHei" w:eastAsia="Microsoft JhengHei" w:hint="default"/>
          <w:b/>
          <w:bCs/>
          <w:spacing w:val="-3"/>
        </w:rPr>
        <w:t>通信设备工作频段高，对于</w:t>
      </w:r>
      <w:r>
        <w:rPr>
          <w:rFonts w:ascii="Microsoft JhengHei" w:hAnsi="Microsoft JhengHei" w:cs="Microsoft JhengHei" w:eastAsia="Microsoft JhengHei" w:hint="default"/>
          <w:b/>
          <w:bCs/>
        </w:rPr>
        <w:t> </w:t>
      </w:r>
      <w:r>
        <w:rPr>
          <w:rFonts w:ascii="Times New Roman" w:hAnsi="Times New Roman" w:cs="Times New Roman" w:eastAsia="Times New Roman" w:hint="default"/>
          <w:b/>
          <w:bCs/>
        </w:rPr>
        <w:t>PCB</w:t>
      </w:r>
      <w:r>
        <w:rPr>
          <w:rFonts w:ascii="Times New Roman" w:hAnsi="Times New Roman" w:cs="Times New Roman" w:eastAsia="Times New Roman" w:hint="default"/>
          <w:b/>
          <w:bCs/>
          <w:spacing w:val="-3"/>
        </w:rPr>
        <w:t> </w:t>
      </w:r>
      <w:r>
        <w:rPr>
          <w:rFonts w:ascii="Microsoft JhengHei" w:hAnsi="Microsoft JhengHei" w:cs="Microsoft JhengHei" w:eastAsia="Microsoft JhengHei" w:hint="default"/>
          <w:b/>
          <w:bCs/>
        </w:rPr>
        <w:t>及上游基材</w:t>
      </w:r>
      <w:r>
        <w:rPr>
          <w:rFonts w:ascii="Microsoft JhengHei" w:hAnsi="Microsoft JhengHei" w:cs="Microsoft JhengHei" w:eastAsia="Microsoft JhengHei" w:hint="default"/>
          <w:b/>
          <w:bCs/>
          <w:spacing w:val="-2"/>
        </w:rPr>
        <w:t> </w:t>
      </w:r>
      <w:r>
        <w:rPr>
          <w:rFonts w:ascii="Times New Roman" w:hAnsi="Times New Roman" w:cs="Times New Roman" w:eastAsia="Times New Roman" w:hint="default"/>
          <w:b/>
          <w:bCs/>
        </w:rPr>
        <w:t>CCL</w:t>
      </w:r>
      <w:r>
        <w:rPr>
          <w:rFonts w:ascii="Times New Roman" w:hAnsi="Times New Roman" w:cs="Times New Roman" w:eastAsia="Times New Roman" w:hint="default"/>
          <w:b/>
          <w:bCs/>
          <w:spacing w:val="-6"/>
        </w:rPr>
        <w:t> </w:t>
      </w:r>
      <w:r>
        <w:rPr>
          <w:rFonts w:ascii="Microsoft JhengHei" w:hAnsi="Microsoft JhengHei" w:cs="Microsoft JhengHei" w:eastAsia="Microsoft JhengHei" w:hint="default"/>
          <w:b/>
          <w:bCs/>
        </w:rPr>
        <w:t>的性能要求将会更加严苛。</w:t>
      </w:r>
      <w:r>
        <w:rPr/>
        <w:t>覆铜板</w:t>
      </w:r>
      <w:r>
        <w:rPr>
          <w:spacing w:val="-54"/>
        </w:rPr>
        <w:t> </w:t>
      </w:r>
      <w:r>
        <w:rPr>
          <w:rFonts w:ascii="Times New Roman" w:hAnsi="Times New Roman" w:cs="Times New Roman" w:eastAsia="Times New Roman" w:hint="default"/>
        </w:rPr>
        <w:t>CCL</w:t>
      </w:r>
      <w:r>
        <w:rPr>
          <w:rFonts w:ascii="Times New Roman" w:hAnsi="Times New Roman" w:cs="Times New Roman" w:eastAsia="Times New Roman" w:hint="default"/>
          <w:spacing w:val="-7"/>
        </w:rPr>
        <w:t> </w:t>
      </w:r>
      <w:r>
        <w:rPr/>
        <w:t>对于</w:t>
      </w:r>
      <w:r>
        <w:rPr>
          <w:spacing w:val="-55"/>
        </w:rPr>
        <w:t> </w:t>
      </w:r>
      <w:r>
        <w:rPr>
          <w:rFonts w:ascii="Times New Roman" w:hAnsi="Times New Roman" w:cs="Times New Roman" w:eastAsia="Times New Roman" w:hint="default"/>
        </w:rPr>
        <w:t>PCB</w:t>
      </w:r>
      <w:r>
        <w:rPr>
          <w:rFonts w:ascii="Times New Roman" w:hAnsi="Times New Roman" w:cs="Times New Roman" w:eastAsia="Times New Roman" w:hint="default"/>
          <w:spacing w:val="-3"/>
        </w:rPr>
        <w:t> </w:t>
      </w:r>
      <w:r>
        <w:rPr/>
        <w:t>印 制线路板的性能、质量、制造中的加工性、制造成本等至关重要，低频电子传统</w:t>
      </w:r>
      <w:r>
        <w:rPr>
          <w:spacing w:val="-91"/>
        </w:rPr>
        <w:t> </w:t>
      </w:r>
      <w:r>
        <w:rPr>
          <w:rFonts w:ascii="Times New Roman" w:hAnsi="Times New Roman" w:cs="Times New Roman" w:eastAsia="Times New Roman" w:hint="default"/>
        </w:rPr>
        <w:t>PCB </w:t>
      </w:r>
      <w:r>
        <w:rPr/>
        <w:t>基材多采用酚醛树脂和环 氧树脂，目前应用最广泛的产品是玻璃纤维环氧树脂</w:t>
      </w:r>
      <w:r>
        <w:rPr>
          <w:spacing w:val="-61"/>
        </w:rPr>
        <w:t> </w:t>
      </w:r>
      <w:r>
        <w:rPr>
          <w:rFonts w:ascii="Times New Roman" w:hAnsi="Times New Roman" w:cs="Times New Roman" w:eastAsia="Times New Roman" w:hint="default"/>
          <w:spacing w:val="-3"/>
        </w:rPr>
        <w:t>FR-4</w:t>
      </w:r>
      <w:r>
        <w:rPr>
          <w:spacing w:val="-3"/>
        </w:rPr>
        <w:t>，但在高频电路中，传统</w:t>
      </w:r>
      <w:r>
        <w:rPr>
          <w:spacing w:val="-61"/>
        </w:rPr>
        <w:t> </w:t>
      </w:r>
      <w:r>
        <w:rPr>
          <w:rFonts w:ascii="Times New Roman" w:hAnsi="Times New Roman" w:cs="Times New Roman" w:eastAsia="Times New Roman" w:hint="default"/>
        </w:rPr>
        <w:t>PCB</w:t>
      </w:r>
      <w:r>
        <w:rPr>
          <w:rFonts w:ascii="Times New Roman" w:hAnsi="Times New Roman" w:cs="Times New Roman" w:eastAsia="Times New Roman" w:hint="default"/>
          <w:spacing w:val="-10"/>
        </w:rPr>
        <w:t> </w:t>
      </w:r>
      <w:r>
        <w:rPr>
          <w:spacing w:val="-3"/>
        </w:rPr>
        <w:t>基材的树脂基体、填料 </w:t>
      </w:r>
      <w:r>
        <w:rPr/>
        <w:t>和纤维增强等各组分的化学机构和物理结构所决定的材料的介电性能无法满足高频信号传输质量要求，信号会 </w:t>
      </w:r>
      <w:r>
        <w:rPr/>
      </w:r>
      <w:r>
        <w:rPr>
          <w:spacing w:val="-2"/>
        </w:rPr>
        <w:t>因传输损耗过大而产生“失真”现象，因此需要采用介电性能更优的高频高速覆铜板，目前业内主流的是</w:t>
      </w:r>
      <w:r>
        <w:rPr>
          <w:spacing w:val="-44"/>
        </w:rPr>
        <w:t> </w:t>
      </w:r>
      <w:r>
        <w:rPr>
          <w:rFonts w:ascii="Times New Roman" w:hAnsi="Times New Roman" w:cs="Times New Roman" w:eastAsia="Times New Roman" w:hint="default"/>
          <w:spacing w:val="1"/>
        </w:rPr>
        <w:t>PTFE</w:t>
      </w:r>
      <w:r>
        <w:rPr>
          <w:rFonts w:ascii="Times New Roman" w:hAnsi="Times New Roman" w:cs="Times New Roman" w:eastAsia="Times New Roman" w:hint="default"/>
        </w:rPr>
        <w:t> </w:t>
      </w:r>
      <w:r>
        <w:rPr>
          <w:rFonts w:ascii="Times New Roman" w:hAnsi="Times New Roman" w:cs="Times New Roman" w:eastAsia="Times New Roman" w:hint="default"/>
        </w:rPr>
      </w:r>
      <w:r>
        <w:rPr/>
        <w:t>热塑性材料和碳氢类热固性材料。</w:t>
      </w:r>
    </w:p>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24"/>
          <w:szCs w:val="24"/>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600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271" w:lineRule="auto" w:before="37"/>
        <w:ind w:right="211" w:firstLine="401"/>
        <w:jc w:val="both"/>
      </w:pPr>
      <w:r>
        <w:rPr>
          <w:spacing w:val="-3"/>
          <w:w w:val="99"/>
        </w:rPr>
        <w:t>在高频通信材料及其制品发展史中有相当长的一段时期里，仅有</w:t>
      </w:r>
      <w:r>
        <w:rPr>
          <w:w w:val="99"/>
        </w:rPr>
        <w:t> </w:t>
      </w:r>
      <w:r>
        <w:rPr>
          <w:rFonts w:ascii="Times New Roman" w:hAnsi="Times New Roman" w:cs="Times New Roman" w:eastAsia="Times New Roman" w:hint="default"/>
          <w:spacing w:val="-1"/>
          <w:w w:val="99"/>
        </w:rPr>
        <w:t>Rogers</w:t>
      </w:r>
      <w:r>
        <w:rPr>
          <w:rFonts w:ascii="Times New Roman" w:hAnsi="Times New Roman" w:cs="Times New Roman" w:eastAsia="Times New Roman" w:hint="default"/>
          <w:w w:val="99"/>
        </w:rPr>
        <w:t> </w:t>
      </w:r>
      <w:r>
        <w:rPr>
          <w:w w:val="99"/>
        </w:rPr>
        <w:t>及其收购的</w:t>
      </w:r>
      <w:r>
        <w:rPr>
          <w:spacing w:val="-53"/>
          <w:w w:val="99"/>
        </w:rPr>
        <w:t> </w:t>
      </w:r>
      <w:r>
        <w:rPr>
          <w:rFonts w:ascii="Times New Roman" w:hAnsi="Times New Roman" w:cs="Times New Roman" w:eastAsia="Times New Roman" w:hint="default"/>
          <w:spacing w:val="-10"/>
          <w:w w:val="99"/>
        </w:rPr>
        <w:t>Arlon</w:t>
      </w:r>
      <w:r>
        <w:rPr>
          <w:spacing w:val="-10"/>
          <w:w w:val="99"/>
        </w:rPr>
        <w:t>、</w:t>
      </w:r>
      <w:r>
        <w:rPr>
          <w:rFonts w:ascii="Times New Roman" w:hAnsi="Times New Roman" w:cs="Times New Roman" w:eastAsia="Times New Roman" w:hint="default"/>
          <w:spacing w:val="-10"/>
          <w:w w:val="99"/>
        </w:rPr>
        <w:t>Taconic</w:t>
      </w:r>
      <w:r>
        <w:rPr>
          <w:spacing w:val="-10"/>
          <w:w w:val="99"/>
        </w:rPr>
        <w:t>、</w:t>
      </w:r>
      <w:r>
        <w:rPr>
          <w:rFonts w:ascii="Times New Roman" w:hAnsi="Times New Roman" w:cs="Times New Roman" w:eastAsia="Times New Roman" w:hint="default"/>
          <w:spacing w:val="-10"/>
          <w:w w:val="99"/>
        </w:rPr>
        <w:t>Nelco</w:t>
      </w:r>
      <w:r>
        <w:rPr>
          <w:spacing w:val="-10"/>
          <w:w w:val="99"/>
        </w:rPr>
        <w:t>、</w:t>
      </w:r>
      <w:r>
        <w:rPr>
          <w:w w:val="99"/>
        </w:rPr>
        <w:t> </w:t>
      </w:r>
      <w:r>
        <w:rPr>
          <w:rFonts w:ascii="Times New Roman" w:hAnsi="Times New Roman" w:cs="Times New Roman" w:eastAsia="Times New Roman" w:hint="default"/>
          <w:spacing w:val="-2"/>
        </w:rPr>
        <w:t>Isola</w:t>
      </w:r>
      <w:r>
        <w:rPr>
          <w:spacing w:val="-2"/>
        </w:rPr>
        <w:t>、</w:t>
      </w:r>
      <w:r>
        <w:rPr>
          <w:rFonts w:ascii="Times New Roman" w:hAnsi="Times New Roman" w:cs="Times New Roman" w:eastAsia="Times New Roman" w:hint="default"/>
          <w:spacing w:val="-2"/>
        </w:rPr>
        <w:t>Polyflon</w:t>
      </w:r>
      <w:r>
        <w:rPr>
          <w:rFonts w:ascii="Times New Roman" w:hAnsi="Times New Roman" w:cs="Times New Roman" w:eastAsia="Times New Roman" w:hint="default"/>
          <w:spacing w:val="-24"/>
        </w:rPr>
        <w:t> </w:t>
      </w:r>
      <w:r>
        <w:rPr>
          <w:spacing w:val="-1"/>
        </w:rPr>
        <w:t>等少数厂商完全掌握了该类产品相关的核心技术，因产品技术含量高、市场供给相对有限，龙头</w:t>
      </w:r>
      <w:r>
        <w:rPr/>
        <w:t> </w:t>
      </w:r>
      <w:r>
        <w:rPr/>
        <w:t>厂商具备极强定价能力，目前高频材料价格显著高于普通</w:t>
      </w:r>
      <w:r>
        <w:rPr>
          <w:spacing w:val="-56"/>
        </w:rPr>
        <w:t> </w:t>
      </w:r>
      <w:r>
        <w:rPr>
          <w:rFonts w:ascii="Times New Roman" w:hAnsi="Times New Roman" w:cs="Times New Roman" w:eastAsia="Times New Roman" w:hint="default"/>
        </w:rPr>
        <w:t>FR-4</w:t>
      </w:r>
      <w:r>
        <w:rPr/>
        <w:t>。</w:t>
      </w:r>
    </w:p>
    <w:p>
      <w:pPr>
        <w:spacing w:before="59" w:after="45"/>
        <w:ind w:left="132" w:right="110" w:firstLine="0"/>
        <w:jc w:val="left"/>
        <w:rPr>
          <w:rFonts w:ascii="Arial" w:hAnsi="Arial" w:cs="Arial" w:eastAsia="Arial" w:hint="default"/>
          <w:sz w:val="18"/>
          <w:szCs w:val="18"/>
        </w:rPr>
      </w:pPr>
      <w:bookmarkStart w:name="_bookmark141" w:id="142"/>
      <w:bookmarkEnd w:id="142"/>
      <w:r>
        <w:rPr/>
      </w:r>
      <w:r>
        <w:rPr>
          <w:rFonts w:ascii="Microsoft JhengHei" w:hAnsi="Microsoft JhengHei" w:cs="Microsoft JhengHei" w:eastAsia="Microsoft JhengHei" w:hint="default"/>
          <w:b/>
          <w:bCs/>
          <w:sz w:val="18"/>
          <w:szCs w:val="18"/>
        </w:rPr>
        <w:t>表 </w:t>
      </w:r>
      <w:r>
        <w:rPr>
          <w:rFonts w:ascii="Arial" w:hAnsi="Arial" w:cs="Arial" w:eastAsia="Arial" w:hint="default"/>
          <w:b/>
          <w:bCs/>
          <w:sz w:val="18"/>
          <w:szCs w:val="18"/>
        </w:rPr>
        <w:t>31</w:t>
      </w:r>
      <w:r>
        <w:rPr>
          <w:rFonts w:ascii="Microsoft JhengHei" w:hAnsi="Microsoft JhengHei" w:cs="Microsoft JhengHei" w:eastAsia="Microsoft JhengHei" w:hint="default"/>
          <w:b/>
          <w:bCs/>
          <w:sz w:val="18"/>
          <w:szCs w:val="18"/>
        </w:rPr>
        <w:t>：高频基材价格远高于普通</w:t>
      </w:r>
      <w:r>
        <w:rPr>
          <w:rFonts w:ascii="Microsoft JhengHei" w:hAnsi="Microsoft JhengHei" w:cs="Microsoft JhengHei" w:eastAsia="Microsoft JhengHei" w:hint="default"/>
          <w:b/>
          <w:bCs/>
          <w:spacing w:val="9"/>
          <w:sz w:val="18"/>
          <w:szCs w:val="18"/>
        </w:rPr>
        <w:t> </w:t>
      </w:r>
      <w:r>
        <w:rPr>
          <w:rFonts w:ascii="Arial" w:hAnsi="Arial" w:cs="Arial" w:eastAsia="Arial" w:hint="default"/>
          <w:b/>
          <w:bCs/>
          <w:sz w:val="18"/>
          <w:szCs w:val="18"/>
        </w:rPr>
        <w:t>FR-4</w:t>
      </w:r>
      <w:r>
        <w:rPr>
          <w:rFonts w:ascii="Arial" w:hAnsi="Arial" w:cs="Arial" w:eastAsia="Arial" w:hint="default"/>
          <w:sz w:val="18"/>
          <w:szCs w:val="18"/>
        </w:rPr>
      </w:r>
    </w:p>
    <w:tbl>
      <w:tblPr>
        <w:tblW w:w="0" w:type="auto"/>
        <w:jc w:val="left"/>
        <w:tblInd w:w="127" w:type="dxa"/>
        <w:tblLayout w:type="fixed"/>
        <w:tblCellMar>
          <w:top w:w="0" w:type="dxa"/>
          <w:left w:w="0" w:type="dxa"/>
          <w:bottom w:w="0" w:type="dxa"/>
          <w:right w:w="0" w:type="dxa"/>
        </w:tblCellMar>
        <w:tblLook w:val="01E0"/>
      </w:tblPr>
      <w:tblGrid>
        <w:gridCol w:w="3120"/>
        <w:gridCol w:w="1191"/>
        <w:gridCol w:w="3041"/>
        <w:gridCol w:w="2289"/>
      </w:tblGrid>
      <w:tr>
        <w:trPr>
          <w:trHeight w:val="322" w:hRule="exact"/>
        </w:trPr>
        <w:tc>
          <w:tcPr>
            <w:tcW w:w="3120" w:type="dxa"/>
            <w:tcBorders>
              <w:top w:val="single" w:sz="4" w:space="0" w:color="044E7D"/>
              <w:left w:val="nil" w:sz="6" w:space="0" w:color="auto"/>
              <w:bottom w:val="single" w:sz="4" w:space="0" w:color="FF0000"/>
              <w:right w:val="nil" w:sz="6" w:space="0" w:color="auto"/>
            </w:tcBorders>
            <w:shd w:val="clear" w:color="auto" w:fill="FFB1B1"/>
          </w:tcPr>
          <w:p>
            <w:pPr>
              <w:pStyle w:val="TableParagraph"/>
              <w:spacing w:line="267" w:lineRule="exact"/>
              <w:ind w:left="27"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产品型号</w:t>
            </w:r>
            <w:r>
              <w:rPr>
                <w:rFonts w:ascii="Microsoft JhengHei" w:hAnsi="Microsoft JhengHei" w:cs="Microsoft JhengHei" w:eastAsia="Microsoft JhengHei" w:hint="default"/>
                <w:sz w:val="18"/>
                <w:szCs w:val="18"/>
              </w:rPr>
            </w:r>
          </w:p>
        </w:tc>
        <w:tc>
          <w:tcPr>
            <w:tcW w:w="1191" w:type="dxa"/>
            <w:tcBorders>
              <w:top w:val="single" w:sz="4" w:space="0" w:color="044E7D"/>
              <w:left w:val="nil" w:sz="6" w:space="0" w:color="auto"/>
              <w:bottom w:val="single" w:sz="4" w:space="0" w:color="FF0000"/>
              <w:right w:val="nil" w:sz="6" w:space="0" w:color="auto"/>
            </w:tcBorders>
            <w:shd w:val="clear" w:color="auto" w:fill="FFB1B1"/>
          </w:tcPr>
          <w:p>
            <w:pPr>
              <w:pStyle w:val="TableParagraph"/>
              <w:spacing w:line="267" w:lineRule="exact"/>
              <w:ind w:right="14"/>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厂家</w:t>
            </w:r>
            <w:r>
              <w:rPr>
                <w:rFonts w:ascii="Microsoft JhengHei" w:hAnsi="Microsoft JhengHei" w:cs="Microsoft JhengHei" w:eastAsia="Microsoft JhengHei" w:hint="default"/>
                <w:sz w:val="18"/>
                <w:szCs w:val="18"/>
              </w:rPr>
            </w:r>
          </w:p>
        </w:tc>
        <w:tc>
          <w:tcPr>
            <w:tcW w:w="3041" w:type="dxa"/>
            <w:tcBorders>
              <w:top w:val="single" w:sz="4" w:space="0" w:color="044E7D"/>
              <w:left w:val="nil" w:sz="6" w:space="0" w:color="auto"/>
              <w:bottom w:val="single" w:sz="4" w:space="0" w:color="FF0000"/>
              <w:right w:val="nil" w:sz="6" w:space="0" w:color="auto"/>
            </w:tcBorders>
            <w:shd w:val="clear" w:color="auto" w:fill="FFB1B1"/>
          </w:tcPr>
          <w:p>
            <w:pPr>
              <w:pStyle w:val="TableParagraph"/>
              <w:spacing w:line="267" w:lineRule="exact"/>
              <w:ind w:left="60"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产品尺寸</w:t>
            </w:r>
            <w:r>
              <w:rPr>
                <w:rFonts w:ascii="Microsoft JhengHei" w:hAnsi="Microsoft JhengHei" w:cs="Microsoft JhengHei" w:eastAsia="Microsoft JhengHei" w:hint="default"/>
                <w:sz w:val="18"/>
                <w:szCs w:val="18"/>
              </w:rPr>
            </w:r>
          </w:p>
        </w:tc>
        <w:tc>
          <w:tcPr>
            <w:tcW w:w="2289" w:type="dxa"/>
            <w:tcBorders>
              <w:top w:val="single" w:sz="4" w:space="0" w:color="044E7D"/>
              <w:left w:val="nil" w:sz="6" w:space="0" w:color="auto"/>
              <w:bottom w:val="single" w:sz="4" w:space="0" w:color="FF0000"/>
              <w:right w:val="nil" w:sz="6" w:space="0" w:color="auto"/>
            </w:tcBorders>
            <w:shd w:val="clear" w:color="auto" w:fill="FFB1B1"/>
          </w:tcPr>
          <w:p>
            <w:pPr>
              <w:pStyle w:val="TableParagraph"/>
              <w:spacing w:line="267" w:lineRule="exact"/>
              <w:ind w:left="109" w:right="0"/>
              <w:jc w:val="center"/>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小量单价（含</w:t>
            </w:r>
            <w:r>
              <w:rPr>
                <w:rFonts w:ascii="Microsoft JhengHei" w:hAnsi="Microsoft JhengHei" w:cs="Microsoft JhengHei" w:eastAsia="Microsoft JhengHei" w:hint="default"/>
                <w:b/>
                <w:bCs/>
                <w:spacing w:val="5"/>
                <w:sz w:val="18"/>
                <w:szCs w:val="18"/>
              </w:rPr>
              <w:t> </w:t>
            </w:r>
            <w:r>
              <w:rPr>
                <w:rFonts w:ascii="Times New Roman" w:hAnsi="Times New Roman" w:cs="Times New Roman" w:eastAsia="Times New Roman" w:hint="default"/>
                <w:b/>
                <w:bCs/>
                <w:sz w:val="18"/>
                <w:szCs w:val="18"/>
              </w:rPr>
              <w:t>17%</w:t>
            </w:r>
            <w:r>
              <w:rPr>
                <w:rFonts w:ascii="Microsoft JhengHei" w:hAnsi="Microsoft JhengHei" w:cs="Microsoft JhengHei" w:eastAsia="Microsoft JhengHei" w:hint="default"/>
                <w:b/>
                <w:bCs/>
                <w:sz w:val="18"/>
                <w:szCs w:val="18"/>
              </w:rPr>
              <w:t>税）</w:t>
            </w:r>
            <w:r>
              <w:rPr>
                <w:rFonts w:ascii="Microsoft JhengHei" w:hAnsi="Microsoft JhengHei" w:cs="Microsoft JhengHei" w:eastAsia="Microsoft JhengHei" w:hint="default"/>
                <w:sz w:val="18"/>
                <w:szCs w:val="18"/>
              </w:rPr>
            </w:r>
          </w:p>
        </w:tc>
      </w:tr>
      <w:tr>
        <w:trPr>
          <w:trHeight w:val="317" w:hRule="exact"/>
        </w:trPr>
        <w:tc>
          <w:tcPr>
            <w:tcW w:w="3120" w:type="dxa"/>
            <w:tcBorders>
              <w:top w:val="single" w:sz="4" w:space="0" w:color="FF0000"/>
              <w:left w:val="nil" w:sz="6" w:space="0" w:color="auto"/>
              <w:bottom w:val="nil" w:sz="6" w:space="0" w:color="auto"/>
              <w:right w:val="nil" w:sz="6" w:space="0" w:color="auto"/>
            </w:tcBorders>
            <w:shd w:val="clear" w:color="auto" w:fill="D2E2EE"/>
          </w:tcPr>
          <w:p>
            <w:pPr>
              <w:pStyle w:val="TableParagraph"/>
              <w:spacing w:line="240" w:lineRule="auto" w:before="10"/>
              <w:ind w:left="10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RT/duroid</w:t>
            </w:r>
            <w:r>
              <w:rPr>
                <w:rFonts w:ascii="Times New Roman" w:hAnsi="Times New Roman" w:cs="Times New Roman" w:eastAsia="Times New Roman" w:hint="default"/>
                <w:spacing w:val="-17"/>
                <w:sz w:val="18"/>
                <w:szCs w:val="18"/>
              </w:rPr>
              <w:t> </w:t>
            </w:r>
            <w:r>
              <w:rPr>
                <w:rFonts w:ascii="Times New Roman" w:hAnsi="Times New Roman" w:cs="Times New Roman" w:eastAsia="Times New Roman" w:hint="default"/>
                <w:sz w:val="18"/>
                <w:szCs w:val="18"/>
              </w:rPr>
              <w:t>5880</w:t>
            </w:r>
            <w:r>
              <w:rPr>
                <w:rFonts w:ascii="宋体" w:hAnsi="宋体" w:cs="宋体" w:eastAsia="宋体" w:hint="default"/>
                <w:sz w:val="18"/>
                <w:szCs w:val="18"/>
              </w:rPr>
              <w:t>（</w:t>
            </w:r>
            <w:r>
              <w:rPr>
                <w:rFonts w:ascii="Times New Roman" w:hAnsi="Times New Roman" w:cs="Times New Roman" w:eastAsia="Times New Roman" w:hint="default"/>
                <w:sz w:val="18"/>
                <w:szCs w:val="18"/>
              </w:rPr>
              <w:t>PTFE/</w:t>
            </w:r>
            <w:r>
              <w:rPr>
                <w:rFonts w:ascii="宋体" w:hAnsi="宋体" w:cs="宋体" w:eastAsia="宋体" w:hint="default"/>
                <w:sz w:val="18"/>
                <w:szCs w:val="18"/>
              </w:rPr>
              <w:t>玻璃纤维）</w:t>
            </w:r>
          </w:p>
        </w:tc>
        <w:tc>
          <w:tcPr>
            <w:tcW w:w="1191" w:type="dxa"/>
            <w:tcBorders>
              <w:top w:val="single" w:sz="4" w:space="0" w:color="FF0000"/>
              <w:left w:val="nil" w:sz="6" w:space="0" w:color="auto"/>
              <w:bottom w:val="nil" w:sz="6" w:space="0" w:color="auto"/>
              <w:right w:val="nil" w:sz="6" w:space="0" w:color="auto"/>
            </w:tcBorders>
            <w:shd w:val="clear" w:color="auto" w:fill="D2E2EE"/>
          </w:tcPr>
          <w:p>
            <w:pPr>
              <w:pStyle w:val="TableParagraph"/>
              <w:spacing w:line="240" w:lineRule="auto" w:before="10"/>
              <w:ind w:right="16"/>
              <w:jc w:val="center"/>
              <w:rPr>
                <w:rFonts w:ascii="宋体" w:hAnsi="宋体" w:cs="宋体" w:eastAsia="宋体" w:hint="default"/>
                <w:sz w:val="18"/>
                <w:szCs w:val="18"/>
              </w:rPr>
            </w:pPr>
            <w:r>
              <w:rPr>
                <w:rFonts w:ascii="宋体" w:hAnsi="宋体" w:cs="宋体" w:eastAsia="宋体" w:hint="default"/>
                <w:sz w:val="18"/>
                <w:szCs w:val="18"/>
              </w:rPr>
              <w:t>罗杰斯</w:t>
            </w:r>
          </w:p>
        </w:tc>
        <w:tc>
          <w:tcPr>
            <w:tcW w:w="3041" w:type="dxa"/>
            <w:tcBorders>
              <w:top w:val="single" w:sz="4" w:space="0" w:color="FF0000"/>
              <w:left w:val="nil" w:sz="6" w:space="0" w:color="auto"/>
              <w:bottom w:val="nil" w:sz="6" w:space="0" w:color="auto"/>
              <w:right w:val="nil" w:sz="6" w:space="0" w:color="auto"/>
            </w:tcBorders>
            <w:shd w:val="clear" w:color="auto" w:fill="D2E2EE"/>
          </w:tcPr>
          <w:p>
            <w:pPr>
              <w:pStyle w:val="TableParagraph"/>
              <w:spacing w:line="240" w:lineRule="auto" w:before="52"/>
              <w:ind w:left="61" w:right="0"/>
              <w:jc w:val="center"/>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18”X24“ HH/HH</w:t>
            </w:r>
            <w:r>
              <w:rPr>
                <w:rFonts w:ascii="Times New Roman" w:hAnsi="Times New Roman" w:cs="Times New Roman" w:eastAsia="Times New Roman" w:hint="default"/>
                <w:spacing w:val="-5"/>
                <w:sz w:val="18"/>
                <w:szCs w:val="18"/>
              </w:rPr>
              <w:t> </w:t>
            </w:r>
            <w:r>
              <w:rPr>
                <w:rFonts w:ascii="Times New Roman" w:hAnsi="Times New Roman" w:cs="Times New Roman" w:eastAsia="Times New Roman" w:hint="default"/>
                <w:sz w:val="18"/>
                <w:szCs w:val="18"/>
              </w:rPr>
              <w:t>0400+-0015/DI</w:t>
            </w:r>
          </w:p>
        </w:tc>
        <w:tc>
          <w:tcPr>
            <w:tcW w:w="2289" w:type="dxa"/>
            <w:tcBorders>
              <w:top w:val="single" w:sz="4" w:space="0" w:color="FF0000"/>
              <w:left w:val="nil" w:sz="6" w:space="0" w:color="auto"/>
              <w:bottom w:val="nil" w:sz="6" w:space="0" w:color="auto"/>
              <w:right w:val="nil" w:sz="6" w:space="0" w:color="auto"/>
            </w:tcBorders>
            <w:shd w:val="clear" w:color="auto" w:fill="D2E2EE"/>
          </w:tcPr>
          <w:p>
            <w:pPr>
              <w:pStyle w:val="TableParagraph"/>
              <w:spacing w:line="240" w:lineRule="auto" w:before="52"/>
              <w:ind w:left="110" w:right="0"/>
              <w:jc w:val="center"/>
              <w:rPr>
                <w:rFonts w:ascii="Times New Roman" w:hAnsi="Times New Roman" w:cs="Times New Roman" w:eastAsia="Times New Roman" w:hint="default"/>
                <w:sz w:val="18"/>
                <w:szCs w:val="18"/>
              </w:rPr>
            </w:pPr>
            <w:r>
              <w:rPr>
                <w:rFonts w:ascii="Times New Roman" w:hAnsi="Times New Roman"/>
                <w:sz w:val="18"/>
              </w:rPr>
              <w:t>¥8917</w:t>
            </w:r>
          </w:p>
        </w:tc>
      </w:tr>
      <w:tr>
        <w:trPr>
          <w:trHeight w:val="312" w:hRule="exact"/>
        </w:trPr>
        <w:tc>
          <w:tcPr>
            <w:tcW w:w="3120" w:type="dxa"/>
            <w:tcBorders>
              <w:top w:val="nil" w:sz="6" w:space="0" w:color="auto"/>
              <w:left w:val="nil" w:sz="6" w:space="0" w:color="auto"/>
              <w:bottom w:val="nil" w:sz="6" w:space="0" w:color="auto"/>
              <w:right w:val="nil" w:sz="6" w:space="0" w:color="auto"/>
            </w:tcBorders>
          </w:tcPr>
          <w:p>
            <w:pPr>
              <w:pStyle w:val="TableParagraph"/>
              <w:spacing w:line="240" w:lineRule="auto" w:before="10"/>
              <w:ind w:left="108"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RO3003</w:t>
            </w:r>
            <w:r>
              <w:rPr>
                <w:rFonts w:ascii="宋体" w:hAnsi="宋体" w:cs="宋体" w:eastAsia="宋体" w:hint="default"/>
                <w:sz w:val="18"/>
                <w:szCs w:val="18"/>
              </w:rPr>
              <w:t>（</w:t>
            </w:r>
            <w:r>
              <w:rPr>
                <w:rFonts w:ascii="Times New Roman" w:hAnsi="Times New Roman" w:cs="Times New Roman" w:eastAsia="Times New Roman" w:hint="default"/>
                <w:sz w:val="18"/>
                <w:szCs w:val="18"/>
              </w:rPr>
              <w:t>PTFE/</w:t>
            </w:r>
            <w:r>
              <w:rPr>
                <w:rFonts w:ascii="宋体" w:hAnsi="宋体" w:cs="宋体" w:eastAsia="宋体" w:hint="default"/>
                <w:sz w:val="18"/>
                <w:szCs w:val="18"/>
              </w:rPr>
              <w:t>陶瓷层压板）</w:t>
            </w:r>
          </w:p>
        </w:tc>
        <w:tc>
          <w:tcPr>
            <w:tcW w:w="1191" w:type="dxa"/>
            <w:tcBorders>
              <w:top w:val="nil" w:sz="6" w:space="0" w:color="auto"/>
              <w:left w:val="nil" w:sz="6" w:space="0" w:color="auto"/>
              <w:bottom w:val="nil" w:sz="6" w:space="0" w:color="auto"/>
              <w:right w:val="nil" w:sz="6" w:space="0" w:color="auto"/>
            </w:tcBorders>
          </w:tcPr>
          <w:p>
            <w:pPr>
              <w:pStyle w:val="TableParagraph"/>
              <w:spacing w:line="240" w:lineRule="auto" w:before="10"/>
              <w:ind w:right="16"/>
              <w:jc w:val="center"/>
              <w:rPr>
                <w:rFonts w:ascii="宋体" w:hAnsi="宋体" w:cs="宋体" w:eastAsia="宋体" w:hint="default"/>
                <w:sz w:val="18"/>
                <w:szCs w:val="18"/>
              </w:rPr>
            </w:pPr>
            <w:r>
              <w:rPr>
                <w:rFonts w:ascii="宋体" w:hAnsi="宋体" w:cs="宋体" w:eastAsia="宋体" w:hint="default"/>
                <w:sz w:val="18"/>
                <w:szCs w:val="18"/>
              </w:rPr>
              <w:t>罗杰斯</w:t>
            </w:r>
          </w:p>
        </w:tc>
        <w:tc>
          <w:tcPr>
            <w:tcW w:w="3041" w:type="dxa"/>
            <w:tcBorders>
              <w:top w:val="nil" w:sz="6" w:space="0" w:color="auto"/>
              <w:left w:val="nil" w:sz="6" w:space="0" w:color="auto"/>
              <w:bottom w:val="nil" w:sz="6" w:space="0" w:color="auto"/>
              <w:right w:val="nil" w:sz="6" w:space="0" w:color="auto"/>
            </w:tcBorders>
          </w:tcPr>
          <w:p>
            <w:pPr>
              <w:pStyle w:val="TableParagraph"/>
              <w:spacing w:line="240" w:lineRule="auto" w:before="52"/>
              <w:ind w:left="59" w:right="0"/>
              <w:jc w:val="center"/>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24“X18” H1/H1</w:t>
            </w:r>
            <w:r>
              <w:rPr>
                <w:rFonts w:ascii="Times New Roman" w:hAnsi="Times New Roman" w:cs="Times New Roman" w:eastAsia="Times New Roman" w:hint="default"/>
                <w:spacing w:val="-4"/>
                <w:sz w:val="18"/>
                <w:szCs w:val="18"/>
              </w:rPr>
              <w:t> </w:t>
            </w:r>
            <w:r>
              <w:rPr>
                <w:rFonts w:ascii="Times New Roman" w:hAnsi="Times New Roman" w:cs="Times New Roman" w:eastAsia="Times New Roman" w:hint="default"/>
                <w:sz w:val="18"/>
                <w:szCs w:val="18"/>
              </w:rPr>
              <w:t>0100+-0007/DI</w:t>
            </w:r>
          </w:p>
        </w:tc>
        <w:tc>
          <w:tcPr>
            <w:tcW w:w="2289" w:type="dxa"/>
            <w:tcBorders>
              <w:top w:val="nil" w:sz="6" w:space="0" w:color="auto"/>
              <w:left w:val="nil" w:sz="6" w:space="0" w:color="auto"/>
              <w:bottom w:val="nil" w:sz="6" w:space="0" w:color="auto"/>
              <w:right w:val="nil" w:sz="6" w:space="0" w:color="auto"/>
            </w:tcBorders>
          </w:tcPr>
          <w:p>
            <w:pPr>
              <w:pStyle w:val="TableParagraph"/>
              <w:spacing w:line="240" w:lineRule="auto" w:before="52"/>
              <w:ind w:left="110" w:right="0"/>
              <w:jc w:val="center"/>
              <w:rPr>
                <w:rFonts w:ascii="Times New Roman" w:hAnsi="Times New Roman" w:cs="Times New Roman" w:eastAsia="Times New Roman" w:hint="default"/>
                <w:sz w:val="18"/>
                <w:szCs w:val="18"/>
              </w:rPr>
            </w:pPr>
            <w:r>
              <w:rPr>
                <w:rFonts w:ascii="Times New Roman" w:hAnsi="Times New Roman"/>
                <w:sz w:val="18"/>
              </w:rPr>
              <w:t>¥2160</w:t>
            </w:r>
          </w:p>
        </w:tc>
      </w:tr>
      <w:tr>
        <w:trPr>
          <w:trHeight w:val="624" w:hRule="exact"/>
        </w:trPr>
        <w:tc>
          <w:tcPr>
            <w:tcW w:w="3120" w:type="dxa"/>
            <w:tcBorders>
              <w:top w:val="nil" w:sz="6" w:space="0" w:color="auto"/>
              <w:left w:val="nil" w:sz="6" w:space="0" w:color="auto"/>
              <w:bottom w:val="nil" w:sz="6" w:space="0" w:color="auto"/>
              <w:right w:val="nil" w:sz="6" w:space="0" w:color="auto"/>
            </w:tcBorders>
            <w:shd w:val="clear" w:color="auto" w:fill="D2E2EE"/>
          </w:tcPr>
          <w:p>
            <w:pPr>
              <w:pStyle w:val="TableParagraph"/>
              <w:spacing w:line="300" w:lineRule="auto" w:before="10"/>
              <w:ind w:left="108" w:right="429"/>
              <w:jc w:val="left"/>
              <w:rPr>
                <w:rFonts w:ascii="宋体" w:hAnsi="宋体" w:cs="宋体" w:eastAsia="宋体" w:hint="default"/>
                <w:sz w:val="18"/>
                <w:szCs w:val="18"/>
              </w:rPr>
            </w:pPr>
            <w:r>
              <w:rPr>
                <w:rFonts w:ascii="Times New Roman" w:hAnsi="Times New Roman" w:cs="Times New Roman" w:eastAsia="Times New Roman" w:hint="default"/>
                <w:sz w:val="18"/>
                <w:szCs w:val="18"/>
              </w:rPr>
              <w:t>RO4350B</w:t>
            </w:r>
            <w:r>
              <w:rPr>
                <w:rFonts w:ascii="宋体" w:hAnsi="宋体" w:cs="宋体" w:eastAsia="宋体" w:hint="default"/>
                <w:sz w:val="18"/>
                <w:szCs w:val="18"/>
              </w:rPr>
              <w:t>（碳氢化合物</w:t>
            </w:r>
            <w:r>
              <w:rPr>
                <w:rFonts w:ascii="Times New Roman" w:hAnsi="Times New Roman" w:cs="Times New Roman" w:eastAsia="Times New Roman" w:hint="default"/>
                <w:sz w:val="18"/>
                <w:szCs w:val="18"/>
              </w:rPr>
              <w:t>/</w:t>
            </w:r>
            <w:r>
              <w:rPr>
                <w:rFonts w:ascii="宋体" w:hAnsi="宋体" w:cs="宋体" w:eastAsia="宋体" w:hint="default"/>
                <w:sz w:val="18"/>
                <w:szCs w:val="18"/>
              </w:rPr>
              <w:t>陶瓷层压 板）</w:t>
            </w:r>
          </w:p>
        </w:tc>
        <w:tc>
          <w:tcPr>
            <w:tcW w:w="119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10"/>
              <w:ind w:right="16"/>
              <w:jc w:val="center"/>
              <w:rPr>
                <w:rFonts w:ascii="宋体" w:hAnsi="宋体" w:cs="宋体" w:eastAsia="宋体" w:hint="default"/>
                <w:sz w:val="18"/>
                <w:szCs w:val="18"/>
              </w:rPr>
            </w:pPr>
            <w:r>
              <w:rPr>
                <w:rFonts w:ascii="宋体" w:hAnsi="宋体" w:cs="宋体" w:eastAsia="宋体" w:hint="default"/>
                <w:sz w:val="18"/>
                <w:szCs w:val="18"/>
              </w:rPr>
              <w:t>罗杰斯</w:t>
            </w:r>
          </w:p>
        </w:tc>
        <w:tc>
          <w:tcPr>
            <w:tcW w:w="3041"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61" w:right="0"/>
              <w:jc w:val="center"/>
              <w:rPr>
                <w:rFonts w:ascii="Times New Roman" w:hAnsi="Times New Roman" w:cs="Times New Roman" w:eastAsia="Times New Roman" w:hint="default"/>
                <w:sz w:val="18"/>
                <w:szCs w:val="18"/>
              </w:rPr>
            </w:pPr>
            <w:r>
              <w:rPr>
                <w:rFonts w:ascii="Times New Roman" w:hAnsi="Times New Roman" w:cs="Times New Roman" w:eastAsia="Times New Roman" w:hint="default"/>
                <w:sz w:val="18"/>
                <w:szCs w:val="18"/>
              </w:rPr>
              <w:t>24“X18” 5E/5E</w:t>
            </w:r>
            <w:r>
              <w:rPr>
                <w:rFonts w:ascii="Times New Roman" w:hAnsi="Times New Roman" w:cs="Times New Roman" w:eastAsia="Times New Roman" w:hint="default"/>
                <w:spacing w:val="-5"/>
                <w:sz w:val="18"/>
                <w:szCs w:val="18"/>
              </w:rPr>
              <w:t> </w:t>
            </w:r>
            <w:r>
              <w:rPr>
                <w:rFonts w:ascii="Times New Roman" w:hAnsi="Times New Roman" w:cs="Times New Roman" w:eastAsia="Times New Roman" w:hint="default"/>
                <w:sz w:val="18"/>
                <w:szCs w:val="18"/>
              </w:rPr>
              <w:t>0040+-0007/DI</w:t>
            </w:r>
          </w:p>
        </w:tc>
        <w:tc>
          <w:tcPr>
            <w:tcW w:w="2289" w:type="dxa"/>
            <w:tcBorders>
              <w:top w:val="nil" w:sz="6" w:space="0" w:color="auto"/>
              <w:left w:val="nil" w:sz="6" w:space="0" w:color="auto"/>
              <w:bottom w:val="nil" w:sz="6" w:space="0" w:color="auto"/>
              <w:right w:val="nil" w:sz="6" w:space="0" w:color="auto"/>
            </w:tcBorders>
            <w:shd w:val="clear" w:color="auto" w:fill="D2E2EE"/>
          </w:tcPr>
          <w:p>
            <w:pPr>
              <w:pStyle w:val="TableParagraph"/>
              <w:spacing w:line="240" w:lineRule="auto" w:before="52"/>
              <w:ind w:left="110" w:right="0"/>
              <w:jc w:val="center"/>
              <w:rPr>
                <w:rFonts w:ascii="Times New Roman" w:hAnsi="Times New Roman" w:cs="Times New Roman" w:eastAsia="Times New Roman" w:hint="default"/>
                <w:sz w:val="18"/>
                <w:szCs w:val="18"/>
              </w:rPr>
            </w:pPr>
            <w:r>
              <w:rPr>
                <w:rFonts w:ascii="Times New Roman" w:hAnsi="Times New Roman"/>
                <w:sz w:val="18"/>
              </w:rPr>
              <w:t>¥551</w:t>
            </w:r>
          </w:p>
        </w:tc>
      </w:tr>
      <w:tr>
        <w:trPr>
          <w:trHeight w:val="317" w:hRule="exact"/>
        </w:trPr>
        <w:tc>
          <w:tcPr>
            <w:tcW w:w="3120" w:type="dxa"/>
            <w:tcBorders>
              <w:top w:val="nil" w:sz="6" w:space="0" w:color="auto"/>
              <w:left w:val="nil" w:sz="6" w:space="0" w:color="auto"/>
              <w:bottom w:val="single" w:sz="4" w:space="0" w:color="044E7D"/>
              <w:right w:val="nil" w:sz="6" w:space="0" w:color="auto"/>
            </w:tcBorders>
            <w:shd w:val="clear" w:color="auto" w:fill="FFE4E4"/>
          </w:tcPr>
          <w:p>
            <w:pPr>
              <w:pStyle w:val="TableParagraph"/>
              <w:spacing w:line="240" w:lineRule="auto" w:before="11"/>
              <w:ind w:left="108" w:right="0"/>
              <w:jc w:val="left"/>
              <w:rPr>
                <w:rFonts w:ascii="Times New Roman" w:hAnsi="Times New Roman" w:cs="Times New Roman" w:eastAsia="Times New Roman" w:hint="default"/>
                <w:sz w:val="18"/>
                <w:szCs w:val="18"/>
              </w:rPr>
            </w:pPr>
            <w:r>
              <w:rPr>
                <w:rFonts w:ascii="宋体" w:hAnsi="宋体" w:cs="宋体" w:eastAsia="宋体" w:hint="default"/>
                <w:sz w:val="18"/>
                <w:szCs w:val="18"/>
              </w:rPr>
              <w:t>普通</w:t>
            </w:r>
            <w:r>
              <w:rPr>
                <w:rFonts w:ascii="宋体" w:hAnsi="宋体" w:cs="宋体" w:eastAsia="宋体" w:hint="default"/>
                <w:spacing w:val="-47"/>
                <w:sz w:val="18"/>
                <w:szCs w:val="18"/>
              </w:rPr>
              <w:t> </w:t>
            </w:r>
            <w:r>
              <w:rPr>
                <w:rFonts w:ascii="Times New Roman" w:hAnsi="Times New Roman" w:cs="Times New Roman" w:eastAsia="Times New Roman" w:hint="default"/>
                <w:sz w:val="18"/>
                <w:szCs w:val="18"/>
              </w:rPr>
              <w:t>FR-4</w:t>
            </w:r>
          </w:p>
        </w:tc>
        <w:tc>
          <w:tcPr>
            <w:tcW w:w="4232" w:type="dxa"/>
            <w:gridSpan w:val="2"/>
            <w:tcBorders>
              <w:top w:val="nil" w:sz="6" w:space="0" w:color="auto"/>
              <w:left w:val="nil" w:sz="6" w:space="0" w:color="auto"/>
              <w:bottom w:val="single" w:sz="4" w:space="0" w:color="044E7D"/>
              <w:right w:val="nil" w:sz="6" w:space="0" w:color="auto"/>
            </w:tcBorders>
            <w:shd w:val="clear" w:color="auto" w:fill="FFE4E4"/>
          </w:tcPr>
          <w:p>
            <w:pPr>
              <w:pStyle w:val="TableParagraph"/>
              <w:spacing w:line="240" w:lineRule="auto" w:before="11"/>
              <w:ind w:left="680" w:right="0"/>
              <w:jc w:val="left"/>
              <w:rPr>
                <w:rFonts w:ascii="宋体" w:hAnsi="宋体" w:cs="宋体" w:eastAsia="宋体" w:hint="default"/>
                <w:sz w:val="18"/>
                <w:szCs w:val="18"/>
              </w:rPr>
            </w:pPr>
            <w:r>
              <w:rPr>
                <w:rFonts w:ascii="Times New Roman" w:hAnsi="Times New Roman" w:cs="Times New Roman" w:eastAsia="Times New Roman" w:hint="default"/>
                <w:sz w:val="18"/>
                <w:szCs w:val="18"/>
              </w:rPr>
              <w:t>¥150-200</w:t>
            </w:r>
            <w:r>
              <w:rPr>
                <w:rFonts w:ascii="宋体" w:hAnsi="宋体" w:cs="宋体" w:eastAsia="宋体" w:hint="default"/>
                <w:sz w:val="18"/>
                <w:szCs w:val="18"/>
              </w:rPr>
              <w:t>（一般</w:t>
            </w:r>
            <w:r>
              <w:rPr>
                <w:rFonts w:ascii="宋体" w:hAnsi="宋体" w:cs="宋体" w:eastAsia="宋体" w:hint="default"/>
                <w:spacing w:val="-52"/>
                <w:sz w:val="18"/>
                <w:szCs w:val="18"/>
              </w:rPr>
              <w:t> </w:t>
            </w:r>
            <w:r>
              <w:rPr>
                <w:rFonts w:ascii="Times New Roman" w:hAnsi="Times New Roman" w:cs="Times New Roman" w:eastAsia="Times New Roman" w:hint="default"/>
                <w:sz w:val="18"/>
                <w:szCs w:val="18"/>
              </w:rPr>
              <w:t>40“X48”</w:t>
            </w:r>
            <w:r>
              <w:rPr>
                <w:rFonts w:ascii="宋体" w:hAnsi="宋体" w:cs="宋体" w:eastAsia="宋体" w:hint="default"/>
                <w:sz w:val="18"/>
                <w:szCs w:val="18"/>
              </w:rPr>
              <w:t>大小）</w:t>
            </w:r>
          </w:p>
        </w:tc>
        <w:tc>
          <w:tcPr>
            <w:tcW w:w="2289" w:type="dxa"/>
            <w:tcBorders>
              <w:top w:val="nil" w:sz="6" w:space="0" w:color="auto"/>
              <w:left w:val="nil" w:sz="6" w:space="0" w:color="auto"/>
              <w:bottom w:val="single" w:sz="4" w:space="0" w:color="044E7D"/>
              <w:right w:val="nil" w:sz="6" w:space="0" w:color="auto"/>
            </w:tcBorders>
            <w:shd w:val="clear" w:color="auto" w:fill="FFE4E4"/>
          </w:tcPr>
          <w:p>
            <w:pPr/>
          </w:p>
        </w:tc>
      </w:tr>
    </w:tbl>
    <w:p>
      <w:pPr>
        <w:spacing w:before="17"/>
        <w:ind w:left="132" w:right="110" w:firstLine="0"/>
        <w:jc w:val="left"/>
        <w:rPr>
          <w:rFonts w:ascii="宋体" w:hAnsi="宋体" w:cs="宋体" w:eastAsia="宋体" w:hint="default"/>
          <w:sz w:val="17"/>
          <w:szCs w:val="17"/>
        </w:rPr>
      </w:pPr>
      <w:r>
        <w:rPr>
          <w:rFonts w:ascii="宋体" w:hAnsi="宋体" w:cs="宋体" w:eastAsia="宋体" w:hint="default"/>
          <w:sz w:val="17"/>
          <w:szCs w:val="17"/>
        </w:rPr>
        <w:t>资料来源：世强元件电商，中信建投证券研究发展部</w:t>
      </w:r>
    </w:p>
    <w:p>
      <w:pPr>
        <w:spacing w:line="240" w:lineRule="auto" w:before="12"/>
        <w:ind w:right="0"/>
        <w:rPr>
          <w:rFonts w:ascii="宋体" w:hAnsi="宋体" w:cs="宋体" w:eastAsia="宋体" w:hint="default"/>
          <w:sz w:val="22"/>
          <w:szCs w:val="22"/>
        </w:rPr>
      </w:pPr>
    </w:p>
    <w:p>
      <w:pPr>
        <w:spacing w:line="312" w:lineRule="exact" w:before="0"/>
        <w:ind w:left="132" w:right="211" w:firstLine="401"/>
        <w:jc w:val="both"/>
        <w:rPr>
          <w:rFonts w:ascii="Times New Roman" w:hAnsi="Times New Roman" w:cs="Times New Roman" w:eastAsia="Times New Roman" w:hint="default"/>
          <w:sz w:val="20"/>
          <w:szCs w:val="20"/>
        </w:rPr>
      </w:pPr>
      <w:r>
        <w:rPr>
          <w:rFonts w:ascii="宋体" w:hAnsi="宋体" w:cs="宋体" w:eastAsia="宋体" w:hint="default"/>
          <w:sz w:val="20"/>
          <w:szCs w:val="20"/>
        </w:rPr>
        <w:t>近年，国内少数企业生益科技、中英科技、泰州旺灵等持续进行高频覆铜板的研发和生产，并不断以中低 端高频材料为突破口，逐渐实现进口替代，例如，生益科技已量产的</w:t>
      </w:r>
      <w:r>
        <w:rPr>
          <w:rFonts w:ascii="Microsoft JhengHei" w:hAnsi="Microsoft JhengHei" w:cs="Microsoft JhengHei" w:eastAsia="Microsoft JhengHei" w:hint="default"/>
          <w:b/>
          <w:bCs/>
          <w:sz w:val="20"/>
          <w:szCs w:val="20"/>
        </w:rPr>
      </w:r>
      <w:r>
        <w:rPr>
          <w:rFonts w:ascii="Microsoft JhengHei" w:hAnsi="Microsoft JhengHei" w:cs="Microsoft JhengHei" w:eastAsia="Microsoft JhengHei" w:hint="default"/>
          <w:b/>
          <w:bCs/>
          <w:sz w:val="20"/>
          <w:szCs w:val="20"/>
          <w:u w:val="single" w:color="000000"/>
        </w:rPr>
        <w:t>电子级玻璃纤维布增强无机陶瓷填料碳氢 </w:t>
      </w:r>
      <w:r>
        <w:rPr>
          <w:rFonts w:ascii="Microsoft JhengHei" w:hAnsi="Microsoft JhengHei" w:cs="Microsoft JhengHei" w:eastAsia="Microsoft JhengHei" w:hint="default"/>
          <w:b/>
          <w:bCs/>
          <w:sz w:val="20"/>
          <w:szCs w:val="20"/>
        </w:rPr>
      </w:r>
      <w:r>
        <w:rPr>
          <w:rFonts w:ascii="Microsoft JhengHei" w:hAnsi="Microsoft JhengHei" w:cs="Microsoft JhengHei" w:eastAsia="Microsoft JhengHei" w:hint="default"/>
          <w:b/>
          <w:bCs/>
          <w:sz w:val="20"/>
          <w:szCs w:val="20"/>
        </w:rPr>
      </w:r>
      <w:r>
        <w:rPr>
          <w:rFonts w:ascii="Microsoft JhengHei" w:hAnsi="Microsoft JhengHei" w:cs="Microsoft JhengHei" w:eastAsia="Microsoft JhengHei" w:hint="default"/>
          <w:b/>
          <w:bCs/>
          <w:sz w:val="20"/>
          <w:szCs w:val="20"/>
          <w:u w:val="single" w:color="000000"/>
        </w:rPr>
        <w:t>类高频基材 </w:t>
      </w:r>
      <w:r>
        <w:rPr>
          <w:rFonts w:ascii="Times New Roman" w:hAnsi="Times New Roman" w:cs="Times New Roman" w:eastAsia="Times New Roman" w:hint="default"/>
          <w:b/>
          <w:bCs/>
          <w:sz w:val="20"/>
          <w:szCs w:val="20"/>
          <w:u w:val="single" w:color="000000"/>
        </w:rPr>
        <w:t>S7136H </w:t>
      </w:r>
      <w:r>
        <w:rPr>
          <w:rFonts w:ascii="Times New Roman" w:hAnsi="Times New Roman" w:cs="Times New Roman" w:eastAsia="Times New Roman" w:hint="default"/>
          <w:b/>
          <w:bCs/>
          <w:sz w:val="20"/>
          <w:szCs w:val="20"/>
        </w:rPr>
      </w:r>
      <w:r>
        <w:rPr>
          <w:rFonts w:ascii="宋体" w:hAnsi="宋体" w:cs="宋体" w:eastAsia="宋体" w:hint="default"/>
          <w:sz w:val="20"/>
          <w:szCs w:val="20"/>
        </w:rPr>
        <w:t>在性能参数上可对标 </w:t>
      </w:r>
      <w:r>
        <w:rPr>
          <w:rFonts w:ascii="Times New Roman" w:hAnsi="Times New Roman" w:cs="Times New Roman" w:eastAsia="Times New Roman" w:hint="default"/>
          <w:sz w:val="20"/>
          <w:szCs w:val="20"/>
        </w:rPr>
      </w:r>
      <w:r>
        <w:rPr>
          <w:rFonts w:ascii="Times New Roman" w:hAnsi="Times New Roman" w:cs="Times New Roman" w:eastAsia="Times New Roman" w:hint="default"/>
          <w:sz w:val="20"/>
          <w:szCs w:val="20"/>
          <w:u w:val="single" w:color="000000"/>
        </w:rPr>
      </w:r>
      <w:r>
        <w:rPr>
          <w:rFonts w:ascii="Times New Roman" w:hAnsi="Times New Roman" w:cs="Times New Roman" w:eastAsia="Times New Roman" w:hint="default"/>
          <w:b/>
          <w:bCs/>
          <w:sz w:val="20"/>
          <w:szCs w:val="20"/>
          <w:u w:val="single" w:color="000000"/>
        </w:rPr>
        <w:t>Rogers RO4350B</w:t>
      </w:r>
      <w:r>
        <w:rPr>
          <w:rFonts w:ascii="Times New Roman" w:hAnsi="Times New Roman" w:cs="Times New Roman" w:eastAsia="Times New Roman" w:hint="default"/>
          <w:b/>
          <w:bCs/>
          <w:sz w:val="20"/>
          <w:szCs w:val="20"/>
        </w:rPr>
      </w:r>
      <w:r>
        <w:rPr>
          <w:rFonts w:ascii="宋体" w:hAnsi="宋体" w:cs="宋体" w:eastAsia="宋体" w:hint="default"/>
          <w:sz w:val="20"/>
          <w:szCs w:val="20"/>
        </w:rPr>
        <w:t>，</w:t>
      </w:r>
      <w:r>
        <w:rPr>
          <w:rFonts w:ascii="Microsoft JhengHei" w:hAnsi="Microsoft JhengHei" w:cs="Microsoft JhengHei" w:eastAsia="Microsoft JhengHei" w:hint="default"/>
          <w:b/>
          <w:bCs/>
          <w:sz w:val="20"/>
          <w:szCs w:val="20"/>
        </w:rPr>
      </w:r>
      <w:r>
        <w:rPr>
          <w:rFonts w:ascii="Microsoft JhengHei" w:hAnsi="Microsoft JhengHei" w:cs="Microsoft JhengHei" w:eastAsia="Microsoft JhengHei" w:hint="default"/>
          <w:b/>
          <w:bCs/>
          <w:sz w:val="20"/>
          <w:szCs w:val="20"/>
          <w:u w:val="single" w:color="000000"/>
        </w:rPr>
        <w:t>电子级玻璃纤维布增强 </w:t>
      </w:r>
      <w:r>
        <w:rPr>
          <w:rFonts w:ascii="Times New Roman" w:hAnsi="Times New Roman" w:cs="Times New Roman" w:eastAsia="Times New Roman" w:hint="default"/>
          <w:b/>
          <w:bCs/>
          <w:sz w:val="20"/>
          <w:szCs w:val="20"/>
          <w:u w:val="single" w:color="000000"/>
        </w:rPr>
        <w:t>PTFE </w:t>
      </w:r>
      <w:r>
        <w:rPr>
          <w:rFonts w:ascii="Microsoft JhengHei" w:hAnsi="Microsoft JhengHei" w:cs="Microsoft JhengHei" w:eastAsia="Microsoft JhengHei" w:hint="default"/>
          <w:b/>
          <w:bCs/>
          <w:sz w:val="20"/>
          <w:szCs w:val="20"/>
          <w:u w:val="single" w:color="000000"/>
        </w:rPr>
        <w:t>无填料基材</w:t>
      </w:r>
      <w:r>
        <w:rPr>
          <w:rFonts w:ascii="Microsoft JhengHei" w:hAnsi="Microsoft JhengHei" w:cs="Microsoft JhengHei" w:eastAsia="Microsoft JhengHei" w:hint="default"/>
          <w:b/>
          <w:bCs/>
          <w:spacing w:val="-5"/>
          <w:sz w:val="20"/>
          <w:szCs w:val="20"/>
          <w:u w:val="single" w:color="000000"/>
        </w:rPr>
        <w:t> </w:t>
      </w:r>
      <w:r>
        <w:rPr>
          <w:rFonts w:ascii="Times New Roman" w:hAnsi="Times New Roman" w:cs="Times New Roman" w:eastAsia="Times New Roman" w:hint="default"/>
          <w:b/>
          <w:bCs/>
          <w:sz w:val="20"/>
          <w:szCs w:val="20"/>
          <w:u w:val="single" w:color="000000"/>
        </w:rPr>
        <w:t>SCGA-</w:t>
      </w:r>
      <w:r>
        <w:rPr>
          <w:rFonts w:ascii="Times New Roman" w:hAnsi="Times New Roman" w:cs="Times New Roman" w:eastAsia="Times New Roman" w:hint="default"/>
          <w:b/>
          <w:bCs/>
          <w:sz w:val="20"/>
          <w:szCs w:val="20"/>
        </w:rPr>
      </w:r>
      <w:r>
        <w:rPr>
          <w:rFonts w:ascii="Times New Roman" w:hAnsi="Times New Roman" w:cs="Times New Roman" w:eastAsia="Times New Roman" w:hint="default"/>
          <w:sz w:val="20"/>
          <w:szCs w:val="20"/>
        </w:rPr>
      </w:r>
    </w:p>
    <w:p>
      <w:pPr>
        <w:spacing w:before="16"/>
        <w:ind w:left="132" w:right="110" w:firstLine="0"/>
        <w:jc w:val="left"/>
        <w:rPr>
          <w:rFonts w:ascii="宋体" w:hAnsi="宋体" w:cs="宋体" w:eastAsia="宋体" w:hint="default"/>
          <w:sz w:val="20"/>
          <w:szCs w:val="20"/>
        </w:rPr>
      </w:pPr>
      <w:r>
        <w:rPr>
          <w:rFonts w:ascii="Times New Roman" w:hAnsi="Times New Roman" w:cs="Times New Roman" w:eastAsia="Times New Roman" w:hint="default"/>
          <w:w w:val="99"/>
          <w:sz w:val="20"/>
          <w:szCs w:val="20"/>
        </w:rPr>
      </w:r>
      <w:r>
        <w:rPr>
          <w:rFonts w:ascii="Times New Roman" w:hAnsi="Times New Roman" w:cs="Times New Roman" w:eastAsia="Times New Roman" w:hint="default"/>
          <w:spacing w:val="-50"/>
          <w:w w:val="99"/>
          <w:sz w:val="20"/>
          <w:szCs w:val="20"/>
          <w:u w:val="single" w:color="000000"/>
        </w:rPr>
        <w:t> </w:t>
      </w:r>
      <w:r>
        <w:rPr>
          <w:rFonts w:ascii="Times New Roman" w:hAnsi="Times New Roman" w:cs="Times New Roman" w:eastAsia="Times New Roman" w:hint="default"/>
          <w:b/>
          <w:bCs/>
          <w:sz w:val="20"/>
          <w:szCs w:val="20"/>
          <w:u w:val="single" w:color="000000"/>
        </w:rPr>
        <w:t>500 GF77G </w:t>
      </w:r>
      <w:r>
        <w:rPr>
          <w:rFonts w:ascii="Times New Roman" w:hAnsi="Times New Roman" w:cs="Times New Roman" w:eastAsia="Times New Roman" w:hint="default"/>
          <w:b/>
          <w:bCs/>
          <w:sz w:val="20"/>
          <w:szCs w:val="20"/>
        </w:rPr>
      </w:r>
      <w:r>
        <w:rPr>
          <w:rFonts w:ascii="宋体" w:hAnsi="宋体" w:cs="宋体" w:eastAsia="宋体" w:hint="default"/>
          <w:sz w:val="20"/>
          <w:szCs w:val="20"/>
        </w:rPr>
        <w:t>可对标</w:t>
      </w:r>
      <w:r>
        <w:rPr>
          <w:rFonts w:ascii="宋体" w:hAnsi="宋体" w:cs="宋体" w:eastAsia="宋体" w:hint="default"/>
          <w:spacing w:val="-53"/>
          <w:sz w:val="20"/>
          <w:szCs w:val="20"/>
        </w:rPr>
        <w:t> </w:t>
      </w:r>
      <w:r>
        <w:rPr>
          <w:rFonts w:ascii="Times New Roman" w:hAnsi="Times New Roman" w:cs="Times New Roman" w:eastAsia="Times New Roman" w:hint="default"/>
          <w:spacing w:val="-53"/>
          <w:sz w:val="20"/>
          <w:szCs w:val="20"/>
        </w:rPr>
      </w:r>
      <w:r>
        <w:rPr>
          <w:rFonts w:ascii="Times New Roman" w:hAnsi="Times New Roman" w:cs="Times New Roman" w:eastAsia="Times New Roman" w:hint="default"/>
          <w:spacing w:val="-53"/>
          <w:sz w:val="20"/>
          <w:szCs w:val="20"/>
          <w:u w:val="single" w:color="000000"/>
        </w:rPr>
      </w:r>
      <w:r>
        <w:rPr>
          <w:rFonts w:ascii="Times New Roman" w:hAnsi="Times New Roman" w:cs="Times New Roman" w:eastAsia="Times New Roman" w:hint="default"/>
          <w:b/>
          <w:bCs/>
          <w:sz w:val="20"/>
          <w:szCs w:val="20"/>
          <w:u w:val="single" w:color="000000"/>
        </w:rPr>
        <w:t>Rogers RO3003C </w:t>
      </w:r>
      <w:r>
        <w:rPr>
          <w:rFonts w:ascii="Times New Roman" w:hAnsi="Times New Roman" w:cs="Times New Roman" w:eastAsia="Times New Roman" w:hint="default"/>
          <w:b/>
          <w:bCs/>
          <w:sz w:val="20"/>
          <w:szCs w:val="20"/>
        </w:rPr>
      </w:r>
      <w:r>
        <w:rPr>
          <w:rFonts w:ascii="宋体" w:hAnsi="宋体" w:cs="宋体" w:eastAsia="宋体" w:hint="default"/>
          <w:sz w:val="20"/>
          <w:szCs w:val="20"/>
        </w:rPr>
        <w:t>等。</w:t>
      </w:r>
    </w:p>
    <w:p>
      <w:pPr>
        <w:spacing w:line="240" w:lineRule="auto" w:before="12"/>
        <w:ind w:right="0"/>
        <w:rPr>
          <w:rFonts w:ascii="宋体" w:hAnsi="宋体" w:cs="宋体" w:eastAsia="宋体" w:hint="default"/>
          <w:sz w:val="18"/>
          <w:szCs w:val="18"/>
        </w:rPr>
      </w:pPr>
    </w:p>
    <w:p>
      <w:pPr>
        <w:pStyle w:val="BodyText"/>
        <w:spacing w:line="285" w:lineRule="auto" w:before="37"/>
        <w:ind w:right="221" w:firstLine="401"/>
        <w:jc w:val="both"/>
      </w:pPr>
      <w:r>
        <w:rPr/>
        <w:t>与国外进口产品相比，国内产品质量、性能稳定且具有显著的价格优势、地理优势和服务优势，能够及时 响应需求快速供货，本土化的采购需求将为国内高频通信材料企业带来巨大的进口替代机遇。</w:t>
      </w:r>
    </w:p>
    <w:p>
      <w:pPr>
        <w:spacing w:line="240" w:lineRule="auto" w:before="0"/>
        <w:ind w:right="0"/>
        <w:rPr>
          <w:rFonts w:ascii="宋体" w:hAnsi="宋体" w:cs="宋体" w:eastAsia="宋体" w:hint="default"/>
          <w:sz w:val="20"/>
          <w:szCs w:val="20"/>
        </w:rPr>
      </w:pPr>
    </w:p>
    <w:p>
      <w:pPr>
        <w:pStyle w:val="BodyText"/>
        <w:spacing w:line="276" w:lineRule="auto"/>
        <w:ind w:right="95" w:firstLine="401"/>
        <w:jc w:val="left"/>
      </w:pPr>
      <w:r>
        <w:rPr/>
        <w:t>考虑共建共享，预计中国</w:t>
      </w:r>
      <w:r>
        <w:rPr>
          <w:spacing w:val="-52"/>
        </w:rPr>
        <w:t> </w:t>
      </w:r>
      <w:r>
        <w:rPr>
          <w:rFonts w:ascii="Times New Roman" w:hAnsi="Times New Roman" w:cs="Times New Roman" w:eastAsia="Times New Roman" w:hint="default"/>
        </w:rPr>
        <w:t>5G</w:t>
      </w:r>
      <w:r>
        <w:rPr>
          <w:rFonts w:ascii="Times New Roman" w:hAnsi="Times New Roman" w:cs="Times New Roman" w:eastAsia="Times New Roman" w:hint="default"/>
          <w:spacing w:val="-3"/>
        </w:rPr>
        <w:t> </w:t>
      </w:r>
      <w:r>
        <w:rPr/>
        <w:t>宏基站在</w:t>
      </w:r>
      <w:r>
        <w:rPr>
          <w:spacing w:val="-53"/>
        </w:rPr>
        <w:t> </w:t>
      </w:r>
      <w:r>
        <w:rPr>
          <w:rFonts w:ascii="Times New Roman" w:hAnsi="Times New Roman" w:cs="Times New Roman" w:eastAsia="Times New Roman" w:hint="default"/>
        </w:rPr>
        <w:t>2021</w:t>
      </w:r>
      <w:r>
        <w:rPr>
          <w:rFonts w:ascii="Times New Roman" w:hAnsi="Times New Roman" w:cs="Times New Roman" w:eastAsia="Times New Roman" w:hint="default"/>
          <w:spacing w:val="-2"/>
        </w:rPr>
        <w:t> </w:t>
      </w:r>
      <w:r>
        <w:rPr/>
        <w:t>年迎来建设高峰期</w:t>
      </w:r>
      <w:r>
        <w:rPr>
          <w:spacing w:val="-52"/>
        </w:rPr>
        <w:t> </w:t>
      </w:r>
      <w:r>
        <w:rPr>
          <w:rFonts w:ascii="Times New Roman" w:hAnsi="Times New Roman" w:cs="Times New Roman" w:eastAsia="Times New Roman" w:hint="default"/>
        </w:rPr>
        <w:t>115</w:t>
      </w:r>
      <w:r>
        <w:rPr>
          <w:rFonts w:ascii="Times New Roman" w:hAnsi="Times New Roman" w:cs="Times New Roman" w:eastAsia="Times New Roman" w:hint="default"/>
          <w:spacing w:val="-2"/>
        </w:rPr>
        <w:t> </w:t>
      </w:r>
      <w:r>
        <w:rPr/>
        <w:t>万站，若考虑国内主设备商新方案迭代 升级带来的成本下调，由此带来的高频高速覆铜板需求市场仍达 </w:t>
      </w:r>
      <w:r>
        <w:rPr>
          <w:rFonts w:ascii="Times New Roman" w:hAnsi="Times New Roman" w:cs="Times New Roman" w:eastAsia="Times New Roman" w:hint="default"/>
        </w:rPr>
        <w:t>23</w:t>
      </w:r>
      <w:r>
        <w:rPr>
          <w:rFonts w:ascii="Times New Roman" w:hAnsi="Times New Roman" w:cs="Times New Roman" w:eastAsia="Times New Roman" w:hint="default"/>
          <w:spacing w:val="-17"/>
        </w:rPr>
        <w:t> </w:t>
      </w:r>
      <w:r>
        <w:rPr/>
        <w:t>亿人民币。外部国际环境不确定性背景下， 国内华为等主设备商对于美国罗杰斯、泰康利、日本松下等海外供应商的采购需求可能会减少，在高频覆铜板 领域，罗杰斯是海外最具竞争力的厂家之一，以往龙头罗杰斯 </w:t>
      </w:r>
      <w:r>
        <w:rPr>
          <w:rFonts w:ascii="Times New Roman" w:hAnsi="Times New Roman" w:cs="Times New Roman" w:eastAsia="Times New Roman" w:hint="default"/>
        </w:rPr>
        <w:t>ACS </w:t>
      </w:r>
      <w:r>
        <w:rPr/>
        <w:t>事业部在中国通信市场的份额首先被国产替 代的可能性较大，国内具备高频微波基材商业化技术基础的厂家有望率先受益该领域的进口替代机遇，切入大 部分供应链份额，而国内主设备商的主动导入意愿有望加速这一国产替代进程。</w:t>
      </w:r>
    </w:p>
    <w:p>
      <w:pPr>
        <w:spacing w:line="240" w:lineRule="auto" w:before="3"/>
        <w:ind w:right="0"/>
        <w:rPr>
          <w:rFonts w:ascii="宋体" w:hAnsi="宋体" w:cs="宋体" w:eastAsia="宋体" w:hint="default"/>
          <w:sz w:val="19"/>
          <w:szCs w:val="19"/>
        </w:rPr>
      </w:pPr>
    </w:p>
    <w:p>
      <w:pPr>
        <w:pStyle w:val="BodyText"/>
        <w:spacing w:line="312" w:lineRule="exact"/>
        <w:ind w:right="211" w:firstLine="401"/>
        <w:jc w:val="both"/>
      </w:pPr>
      <w:r>
        <w:rPr/>
        <w:t>高频</w:t>
      </w:r>
      <w:r>
        <w:rPr>
          <w:rFonts w:ascii="Times New Roman" w:hAnsi="Times New Roman" w:cs="Times New Roman" w:eastAsia="Times New Roman" w:hint="default"/>
        </w:rPr>
        <w:t>/</w:t>
      </w:r>
      <w:r>
        <w:rPr/>
        <w:t>高速 </w:t>
      </w:r>
      <w:r>
        <w:rPr>
          <w:rFonts w:ascii="Times New Roman" w:hAnsi="Times New Roman" w:cs="Times New Roman" w:eastAsia="Times New Roman" w:hint="default"/>
        </w:rPr>
        <w:t>PCB </w:t>
      </w:r>
      <w:r>
        <w:rPr/>
        <w:t>上游材料高频</w:t>
      </w:r>
      <w:r>
        <w:rPr>
          <w:rFonts w:ascii="Times New Roman" w:hAnsi="Times New Roman" w:cs="Times New Roman" w:eastAsia="Times New Roman" w:hint="default"/>
        </w:rPr>
        <w:t>/</w:t>
      </w:r>
      <w:r>
        <w:rPr/>
        <w:t>高速覆铜板涉及材料配方与核心工艺，长期为海外垄断，正值高端化突破黄 </w:t>
      </w:r>
      <w:r>
        <w:rPr>
          <w:w w:val="95"/>
        </w:rPr>
        <w:t>金时期，进口替代空间大，近年国内</w:t>
      </w:r>
      <w:r>
        <w:rPr>
          <w:rFonts w:ascii="Microsoft JhengHei" w:hAnsi="Microsoft JhengHei" w:cs="Microsoft JhengHei" w:eastAsia="Microsoft JhengHei" w:hint="default"/>
          <w:b/>
          <w:bCs/>
          <w:w w:val="95"/>
        </w:rPr>
        <w:t>生益科技、华正新材</w:t>
      </w:r>
      <w:r>
        <w:rPr>
          <w:w w:val="95"/>
        </w:rPr>
        <w:t>等持续进行高频</w:t>
      </w:r>
      <w:r>
        <w:rPr>
          <w:rFonts w:ascii="Times New Roman" w:hAnsi="Times New Roman" w:cs="Times New Roman" w:eastAsia="Times New Roman" w:hint="default"/>
          <w:w w:val="95"/>
        </w:rPr>
        <w:t>/</w:t>
      </w:r>
      <w:r>
        <w:rPr>
          <w:w w:val="95"/>
        </w:rPr>
        <w:t>高速覆铜板的研发和生产，加速突破 </w:t>
      </w:r>
      <w:r>
        <w:rPr/>
        <w:t>多种材料路线，市场需求起量后有望实现从</w:t>
      </w:r>
      <w:r>
        <w:rPr>
          <w:spacing w:val="-52"/>
        </w:rPr>
        <w:t> </w:t>
      </w:r>
      <w:r>
        <w:rPr>
          <w:rFonts w:ascii="Times New Roman" w:hAnsi="Times New Roman" w:cs="Times New Roman" w:eastAsia="Times New Roman" w:hint="default"/>
        </w:rPr>
        <w:t>0</w:t>
      </w:r>
      <w:r>
        <w:rPr>
          <w:rFonts w:ascii="Times New Roman" w:hAnsi="Times New Roman" w:cs="Times New Roman" w:eastAsia="Times New Roman" w:hint="default"/>
          <w:spacing w:val="-2"/>
        </w:rPr>
        <w:t> </w:t>
      </w:r>
      <w:r>
        <w:rPr/>
        <w:t>到</w:t>
      </w:r>
      <w:r>
        <w:rPr>
          <w:spacing w:val="-53"/>
        </w:rPr>
        <w:t> </w:t>
      </w:r>
      <w:r>
        <w:rPr>
          <w:rFonts w:ascii="Times New Roman" w:hAnsi="Times New Roman" w:cs="Times New Roman" w:eastAsia="Times New Roman" w:hint="default"/>
        </w:rPr>
        <w:t>1</w:t>
      </w:r>
      <w:r>
        <w:rPr>
          <w:rFonts w:ascii="Times New Roman" w:hAnsi="Times New Roman" w:cs="Times New Roman" w:eastAsia="Times New Roman" w:hint="default"/>
          <w:spacing w:val="-2"/>
        </w:rPr>
        <w:t> </w:t>
      </w:r>
      <w:r>
        <w:rPr/>
        <w:t>的突破，持续受益产品升级与进口替代。</w:t>
      </w:r>
    </w:p>
    <w:p>
      <w:pPr>
        <w:spacing w:line="240" w:lineRule="auto" w:before="9"/>
        <w:ind w:right="0"/>
        <w:rPr>
          <w:rFonts w:ascii="宋体" w:hAnsi="宋体" w:cs="宋体" w:eastAsia="宋体" w:hint="default"/>
          <w:sz w:val="20"/>
          <w:szCs w:val="20"/>
        </w:rPr>
      </w:pPr>
    </w:p>
    <w:p>
      <w:pPr>
        <w:pStyle w:val="Heading2"/>
        <w:spacing w:line="240" w:lineRule="auto"/>
        <w:ind w:right="110"/>
        <w:jc w:val="left"/>
        <w:rPr>
          <w:b w:val="0"/>
          <w:bCs w:val="0"/>
        </w:rPr>
      </w:pPr>
      <w:bookmarkStart w:name="_bookmark142" w:id="143"/>
      <w:bookmarkEnd w:id="143"/>
      <w:r>
        <w:rPr>
          <w:b w:val="0"/>
          <w:bCs w:val="0"/>
        </w:rPr>
      </w:r>
      <w:r>
        <w:rPr>
          <w:rFonts w:ascii="Times New Roman" w:hAnsi="Times New Roman" w:cs="Times New Roman" w:eastAsia="Times New Roman" w:hint="default"/>
        </w:rPr>
        <w:t>3.2 </w:t>
      </w:r>
      <w:r>
        <w:rPr/>
        <w:t>单基站用量提升叠加 </w:t>
      </w:r>
      <w:r>
        <w:rPr>
          <w:rFonts w:ascii="Times New Roman" w:hAnsi="Times New Roman" w:cs="Times New Roman" w:eastAsia="Times New Roman" w:hint="default"/>
        </w:rPr>
        <w:t>5G </w:t>
      </w:r>
      <w:r>
        <w:rPr/>
        <w:t>宏基站数量增加，高频高速 </w:t>
      </w:r>
      <w:r>
        <w:rPr>
          <w:rFonts w:ascii="Times New Roman" w:hAnsi="Times New Roman" w:cs="Times New Roman" w:eastAsia="Times New Roman" w:hint="default"/>
        </w:rPr>
        <w:t>PCB</w:t>
      </w:r>
      <w:r>
        <w:rPr>
          <w:rFonts w:ascii="Times New Roman" w:hAnsi="Times New Roman" w:cs="Times New Roman" w:eastAsia="Times New Roman" w:hint="default"/>
          <w:spacing w:val="24"/>
        </w:rPr>
        <w:t> </w:t>
      </w:r>
      <w:r>
        <w:rPr/>
        <w:t>需求高速增长</w:t>
      </w:r>
      <w:r>
        <w:rPr>
          <w:b w:val="0"/>
          <w:bCs w:val="0"/>
        </w:rPr>
      </w:r>
    </w:p>
    <w:p>
      <w:pPr>
        <w:pStyle w:val="Heading3"/>
        <w:spacing w:line="240" w:lineRule="auto" w:before="256"/>
        <w:ind w:right="110"/>
        <w:jc w:val="left"/>
      </w:pPr>
      <w:r>
        <w:rPr>
          <w:rFonts w:ascii="Arial" w:hAnsi="Arial" w:cs="Arial" w:eastAsia="Arial" w:hint="default"/>
          <w:color w:val="044E7D"/>
        </w:rPr>
        <w:t>3.2.1 5G</w:t>
      </w:r>
      <w:r>
        <w:rPr>
          <w:rFonts w:ascii="Arial" w:hAnsi="Arial" w:cs="Arial" w:eastAsia="Arial" w:hint="default"/>
          <w:color w:val="044E7D"/>
          <w:spacing w:val="-8"/>
        </w:rPr>
        <w:t> </w:t>
      </w:r>
      <w:r>
        <w:rPr>
          <w:color w:val="044E7D"/>
        </w:rPr>
        <w:t>通信</w:t>
      </w:r>
      <w:r>
        <w:rPr>
          <w:color w:val="044E7D"/>
          <w:spacing w:val="-64"/>
        </w:rPr>
        <w:t> </w:t>
      </w:r>
      <w:r>
        <w:rPr>
          <w:rFonts w:ascii="Arial" w:hAnsi="Arial" w:cs="Arial" w:eastAsia="Arial" w:hint="default"/>
          <w:color w:val="044E7D"/>
        </w:rPr>
        <w:t>PCB</w:t>
      </w:r>
      <w:r>
        <w:rPr>
          <w:rFonts w:ascii="Arial" w:hAnsi="Arial" w:cs="Arial" w:eastAsia="Arial" w:hint="default"/>
          <w:color w:val="044E7D"/>
          <w:spacing w:val="-8"/>
        </w:rPr>
        <w:t> </w:t>
      </w:r>
      <w:r>
        <w:rPr>
          <w:color w:val="044E7D"/>
        </w:rPr>
        <w:t>基材变化为</w:t>
      </w:r>
      <w:r>
        <w:rPr>
          <w:color w:val="044E7D"/>
          <w:spacing w:val="-61"/>
        </w:rPr>
        <w:t> </w:t>
      </w:r>
      <w:r>
        <w:rPr>
          <w:rFonts w:ascii="Arial" w:hAnsi="Arial" w:cs="Arial" w:eastAsia="Arial" w:hint="default"/>
          <w:color w:val="044E7D"/>
        </w:rPr>
        <w:t>PCB</w:t>
      </w:r>
      <w:r>
        <w:rPr>
          <w:rFonts w:ascii="Arial" w:hAnsi="Arial" w:cs="Arial" w:eastAsia="Arial" w:hint="default"/>
          <w:color w:val="044E7D"/>
          <w:spacing w:val="-8"/>
        </w:rPr>
        <w:t> </w:t>
      </w:r>
      <w:r>
        <w:rPr>
          <w:color w:val="044E7D"/>
        </w:rPr>
        <w:t>加工环节带来挑战，技术壁垒相对高</w:t>
      </w:r>
      <w:r>
        <w:rPr/>
      </w:r>
    </w:p>
    <w:p>
      <w:pPr>
        <w:pStyle w:val="BodyText"/>
        <w:spacing w:line="271" w:lineRule="auto" w:before="169"/>
        <w:ind w:right="211" w:firstLine="401"/>
        <w:jc w:val="both"/>
      </w:pPr>
      <w:r>
        <w:rPr>
          <w:spacing w:val="-3"/>
        </w:rPr>
        <w:t>用于高频信号传输的印制线路板（</w:t>
      </w:r>
      <w:r>
        <w:rPr>
          <w:rFonts w:ascii="Times New Roman" w:hAnsi="Times New Roman" w:cs="Times New Roman" w:eastAsia="Times New Roman" w:hint="default"/>
          <w:spacing w:val="-3"/>
        </w:rPr>
        <w:t>PCB</w:t>
      </w:r>
      <w:r>
        <w:rPr>
          <w:spacing w:val="-3"/>
        </w:rPr>
        <w:t>）称为高频微波印制板，也称为高频印制板、高频板、射频微波印制 </w:t>
      </w:r>
      <w:r>
        <w:rPr>
          <w:spacing w:val="-2"/>
        </w:rPr>
        <w:t>板等。印刷线路板行业的</w:t>
      </w:r>
      <w:r>
        <w:rPr>
          <w:rFonts w:ascii="Times New Roman" w:hAnsi="Times New Roman" w:cs="Times New Roman" w:eastAsia="Times New Roman" w:hint="default"/>
          <w:spacing w:val="-2"/>
        </w:rPr>
        <w:t>“</w:t>
      </w:r>
      <w:r>
        <w:rPr>
          <w:spacing w:val="-2"/>
        </w:rPr>
        <w:t>高频</w:t>
      </w:r>
      <w:r>
        <w:rPr>
          <w:rFonts w:ascii="Times New Roman" w:hAnsi="Times New Roman" w:cs="Times New Roman" w:eastAsia="Times New Roman" w:hint="default"/>
          <w:spacing w:val="-2"/>
        </w:rPr>
        <w:t>”</w:t>
      </w:r>
      <w:r>
        <w:rPr>
          <w:spacing w:val="-2"/>
        </w:rPr>
        <w:t>是指用分布式元件描述电路和器件互连的频率范围，通常定义为频率在</w:t>
      </w:r>
      <w:r>
        <w:rPr>
          <w:spacing w:val="-77"/>
        </w:rPr>
        <w:t> </w:t>
      </w:r>
      <w:r>
        <w:rPr>
          <w:rFonts w:ascii="Times New Roman" w:hAnsi="Times New Roman" w:cs="Times New Roman" w:eastAsia="Times New Roman" w:hint="default"/>
        </w:rPr>
        <w:t>1GHz </w:t>
      </w:r>
      <w:r>
        <w:rPr/>
        <w:t>以 </w:t>
      </w:r>
      <w:r>
        <w:rPr>
          <w:spacing w:val="-5"/>
          <w:w w:val="99"/>
        </w:rPr>
        <w:t>上，也采用趋高（</w:t>
      </w:r>
      <w:r>
        <w:rPr>
          <w:rFonts w:ascii="Times New Roman" w:hAnsi="Times New Roman" w:cs="Times New Roman" w:eastAsia="Times New Roman" w:hint="default"/>
          <w:spacing w:val="-5"/>
          <w:w w:val="99"/>
        </w:rPr>
        <w:t>≈1GHz</w:t>
      </w:r>
      <w:r>
        <w:rPr>
          <w:spacing w:val="-5"/>
          <w:w w:val="99"/>
        </w:rPr>
        <w:t>）、高频（</w:t>
      </w:r>
      <w:r>
        <w:rPr>
          <w:rFonts w:ascii="Times New Roman" w:hAnsi="Times New Roman" w:cs="Times New Roman" w:eastAsia="Times New Roman" w:hint="default"/>
          <w:spacing w:val="-5"/>
          <w:w w:val="99"/>
        </w:rPr>
        <w:t>1-3GHz</w:t>
      </w:r>
      <w:r>
        <w:rPr>
          <w:spacing w:val="-5"/>
          <w:w w:val="99"/>
        </w:rPr>
        <w:t>）、超高频（</w:t>
      </w:r>
      <w:r>
        <w:rPr>
          <w:rFonts w:ascii="Times New Roman" w:hAnsi="Times New Roman" w:cs="Times New Roman" w:eastAsia="Times New Roman" w:hint="default"/>
          <w:spacing w:val="-5"/>
          <w:w w:val="99"/>
        </w:rPr>
        <w:t>≥5GHz</w:t>
      </w:r>
      <w:r>
        <w:rPr>
          <w:spacing w:val="-5"/>
          <w:w w:val="99"/>
        </w:rPr>
        <w:t>）的分类。</w:t>
      </w:r>
      <w:r>
        <w:rPr>
          <w:spacing w:val="-5"/>
        </w:rPr>
      </w:r>
    </w:p>
    <w:p>
      <w:pPr>
        <w:pStyle w:val="BodyText"/>
        <w:spacing w:line="285" w:lineRule="auto" w:before="162"/>
        <w:ind w:right="208" w:firstLine="401"/>
        <w:jc w:val="both"/>
      </w:pPr>
      <w:r>
        <w:rPr/>
        <w:t>高频微波印制板一般分为两大类：一类是高频信号传输类电子产品，应用于雷达、广播电视和通讯（移动 </w:t>
      </w:r>
      <w:r>
        <w:rPr>
          <w:spacing w:val="-3"/>
          <w:w w:val="95"/>
        </w:rPr>
        <w:t>电话、微波通讯、光纤通讯）等；另一类是高速逻辑信号传输类的电子产品，应用于电脑、电器、通讯等产品。</w:t>
      </w:r>
      <w:r>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3"/>
        <w:ind w:right="0"/>
        <w:rPr>
          <w:rFonts w:ascii="宋体" w:hAnsi="宋体" w:cs="宋体" w:eastAsia="宋体" w:hint="default"/>
          <w:sz w:val="10"/>
          <w:szCs w:val="10"/>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6048"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312" w:lineRule="exact" w:before="21"/>
        <w:ind w:right="129" w:firstLine="403"/>
        <w:jc w:val="both"/>
      </w:pPr>
      <w:r>
        <w:rPr>
          <w:rFonts w:ascii="Times New Roman" w:hAnsi="Times New Roman" w:cs="Times New Roman" w:eastAsia="Times New Roman" w:hint="default"/>
          <w:b/>
          <w:bCs/>
        </w:rPr>
        <w:t>5G</w:t>
      </w:r>
      <w:r>
        <w:rPr>
          <w:rFonts w:ascii="Times New Roman" w:hAnsi="Times New Roman" w:cs="Times New Roman" w:eastAsia="Times New Roman" w:hint="default"/>
          <w:b/>
          <w:bCs/>
          <w:spacing w:val="-6"/>
        </w:rPr>
        <w:t> </w:t>
      </w:r>
      <w:r>
        <w:rPr>
          <w:rFonts w:ascii="Microsoft JhengHei" w:hAnsi="Microsoft JhengHei" w:cs="Microsoft JhengHei" w:eastAsia="Microsoft JhengHei" w:hint="default"/>
          <w:b/>
          <w:bCs/>
          <w:spacing w:val="-3"/>
        </w:rPr>
        <w:t>通信设备工作频段高，对于</w:t>
      </w:r>
      <w:r>
        <w:rPr>
          <w:rFonts w:ascii="Microsoft JhengHei" w:hAnsi="Microsoft JhengHei" w:cs="Microsoft JhengHei" w:eastAsia="Microsoft JhengHei" w:hint="default"/>
          <w:b/>
          <w:bCs/>
        </w:rPr>
        <w:t> </w:t>
      </w:r>
      <w:r>
        <w:rPr>
          <w:rFonts w:ascii="Times New Roman" w:hAnsi="Times New Roman" w:cs="Times New Roman" w:eastAsia="Times New Roman" w:hint="default"/>
          <w:b/>
          <w:bCs/>
        </w:rPr>
        <w:t>PCB</w:t>
      </w:r>
      <w:r>
        <w:rPr>
          <w:rFonts w:ascii="Times New Roman" w:hAnsi="Times New Roman" w:cs="Times New Roman" w:eastAsia="Times New Roman" w:hint="default"/>
          <w:b/>
          <w:bCs/>
          <w:spacing w:val="-3"/>
        </w:rPr>
        <w:t> </w:t>
      </w:r>
      <w:r>
        <w:rPr>
          <w:rFonts w:ascii="Microsoft JhengHei" w:hAnsi="Microsoft JhengHei" w:cs="Microsoft JhengHei" w:eastAsia="Microsoft JhengHei" w:hint="default"/>
          <w:b/>
          <w:bCs/>
        </w:rPr>
        <w:t>及上游基材</w:t>
      </w:r>
      <w:r>
        <w:rPr>
          <w:rFonts w:ascii="Microsoft JhengHei" w:hAnsi="Microsoft JhengHei" w:cs="Microsoft JhengHei" w:eastAsia="Microsoft JhengHei" w:hint="default"/>
          <w:b/>
          <w:bCs/>
          <w:spacing w:val="-2"/>
        </w:rPr>
        <w:t> </w:t>
      </w:r>
      <w:r>
        <w:rPr>
          <w:rFonts w:ascii="Times New Roman" w:hAnsi="Times New Roman" w:cs="Times New Roman" w:eastAsia="Times New Roman" w:hint="default"/>
          <w:b/>
          <w:bCs/>
        </w:rPr>
        <w:t>CCL</w:t>
      </w:r>
      <w:r>
        <w:rPr>
          <w:rFonts w:ascii="Times New Roman" w:hAnsi="Times New Roman" w:cs="Times New Roman" w:eastAsia="Times New Roman" w:hint="default"/>
          <w:b/>
          <w:bCs/>
          <w:spacing w:val="-6"/>
        </w:rPr>
        <w:t> </w:t>
      </w:r>
      <w:r>
        <w:rPr>
          <w:rFonts w:ascii="Microsoft JhengHei" w:hAnsi="Microsoft JhengHei" w:cs="Microsoft JhengHei" w:eastAsia="Microsoft JhengHei" w:hint="default"/>
          <w:b/>
          <w:bCs/>
        </w:rPr>
        <w:t>的性能要求将会更加严苛。</w:t>
      </w:r>
      <w:r>
        <w:rPr/>
        <w:t>覆铜板</w:t>
      </w:r>
      <w:r>
        <w:rPr>
          <w:spacing w:val="-54"/>
        </w:rPr>
        <w:t> </w:t>
      </w:r>
      <w:r>
        <w:rPr>
          <w:rFonts w:ascii="Times New Roman" w:hAnsi="Times New Roman" w:cs="Times New Roman" w:eastAsia="Times New Roman" w:hint="default"/>
        </w:rPr>
        <w:t>CCL</w:t>
      </w:r>
      <w:r>
        <w:rPr>
          <w:rFonts w:ascii="Times New Roman" w:hAnsi="Times New Roman" w:cs="Times New Roman" w:eastAsia="Times New Roman" w:hint="default"/>
          <w:spacing w:val="-7"/>
        </w:rPr>
        <w:t> </w:t>
      </w:r>
      <w:r>
        <w:rPr/>
        <w:t>对于</w:t>
      </w:r>
      <w:r>
        <w:rPr>
          <w:spacing w:val="-55"/>
        </w:rPr>
        <w:t> </w:t>
      </w:r>
      <w:r>
        <w:rPr>
          <w:rFonts w:ascii="Times New Roman" w:hAnsi="Times New Roman" w:cs="Times New Roman" w:eastAsia="Times New Roman" w:hint="default"/>
        </w:rPr>
        <w:t>PCB</w:t>
      </w:r>
      <w:r>
        <w:rPr>
          <w:rFonts w:ascii="Times New Roman" w:hAnsi="Times New Roman" w:cs="Times New Roman" w:eastAsia="Times New Roman" w:hint="default"/>
          <w:spacing w:val="-3"/>
        </w:rPr>
        <w:t> </w:t>
      </w:r>
      <w:r>
        <w:rPr/>
        <w:t>印 制线路板的性能、质量、制造中的加工性、制造成本等至关重要，低频电子传统</w:t>
      </w:r>
      <w:r>
        <w:rPr>
          <w:spacing w:val="-91"/>
        </w:rPr>
        <w:t> </w:t>
      </w:r>
      <w:r>
        <w:rPr>
          <w:rFonts w:ascii="Times New Roman" w:hAnsi="Times New Roman" w:cs="Times New Roman" w:eastAsia="Times New Roman" w:hint="default"/>
        </w:rPr>
        <w:t>PCB </w:t>
      </w:r>
      <w:r>
        <w:rPr/>
        <w:t>基材多采用酚醛树脂和环 氧树脂，目前应用最广泛的产品是玻璃纤维环氧树脂</w:t>
      </w:r>
      <w:r>
        <w:rPr>
          <w:spacing w:val="-61"/>
        </w:rPr>
        <w:t> </w:t>
      </w:r>
      <w:r>
        <w:rPr>
          <w:rFonts w:ascii="Times New Roman" w:hAnsi="Times New Roman" w:cs="Times New Roman" w:eastAsia="Times New Roman" w:hint="default"/>
          <w:spacing w:val="-3"/>
        </w:rPr>
        <w:t>FR-4</w:t>
      </w:r>
      <w:r>
        <w:rPr>
          <w:spacing w:val="-3"/>
        </w:rPr>
        <w:t>，但在高频电路中，传统</w:t>
      </w:r>
      <w:r>
        <w:rPr>
          <w:spacing w:val="-61"/>
        </w:rPr>
        <w:t> </w:t>
      </w:r>
      <w:r>
        <w:rPr>
          <w:rFonts w:ascii="Times New Roman" w:hAnsi="Times New Roman" w:cs="Times New Roman" w:eastAsia="Times New Roman" w:hint="default"/>
        </w:rPr>
        <w:t>PCB</w:t>
      </w:r>
      <w:r>
        <w:rPr>
          <w:rFonts w:ascii="Times New Roman" w:hAnsi="Times New Roman" w:cs="Times New Roman" w:eastAsia="Times New Roman" w:hint="default"/>
          <w:spacing w:val="-10"/>
        </w:rPr>
        <w:t> </w:t>
      </w:r>
      <w:r>
        <w:rPr>
          <w:spacing w:val="-3"/>
        </w:rPr>
        <w:t>基材的树脂基体、填料 </w:t>
      </w:r>
      <w:r>
        <w:rPr/>
        <w:t>和纤维增强等各组分的化学机构和物理结构所决定的材料的介电性能无法满足高频信号传输质量要求，信号会 </w:t>
      </w:r>
      <w:r>
        <w:rPr/>
      </w:r>
      <w:r>
        <w:rPr>
          <w:spacing w:val="-2"/>
        </w:rPr>
        <w:t>因传输损耗过大而产生“失真”现象，因此需要采用介电性能更优的高频高速覆铜板，目前业内主流的是</w:t>
      </w:r>
      <w:r>
        <w:rPr>
          <w:spacing w:val="-44"/>
        </w:rPr>
        <w:t> </w:t>
      </w:r>
      <w:r>
        <w:rPr>
          <w:rFonts w:ascii="Times New Roman" w:hAnsi="Times New Roman" w:cs="Times New Roman" w:eastAsia="Times New Roman" w:hint="default"/>
          <w:spacing w:val="1"/>
        </w:rPr>
        <w:t>PTFE</w:t>
      </w:r>
      <w:r>
        <w:rPr>
          <w:rFonts w:ascii="Times New Roman" w:hAnsi="Times New Roman" w:cs="Times New Roman" w:eastAsia="Times New Roman" w:hint="default"/>
        </w:rPr>
        <w:t> </w:t>
      </w:r>
      <w:r>
        <w:rPr>
          <w:rFonts w:ascii="Times New Roman" w:hAnsi="Times New Roman" w:cs="Times New Roman" w:eastAsia="Times New Roman" w:hint="default"/>
        </w:rPr>
      </w:r>
      <w:r>
        <w:rPr/>
        <w:t>热塑性材料和碳氢类热固性材料。</w:t>
      </w:r>
    </w:p>
    <w:p>
      <w:pPr>
        <w:spacing w:line="312" w:lineRule="exact" w:before="156"/>
        <w:ind w:left="132" w:right="131" w:firstLine="403"/>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由于覆铜板基材的组分及结构变化，高频高速覆铜板的加工难度相较于普通 </w:t>
      </w:r>
      <w:r>
        <w:rPr>
          <w:rFonts w:ascii="Times New Roman" w:hAnsi="Times New Roman" w:cs="Times New Roman" w:eastAsia="Times New Roman" w:hint="default"/>
          <w:b/>
          <w:bCs/>
          <w:sz w:val="20"/>
          <w:szCs w:val="20"/>
        </w:rPr>
        <w:t>FR4 </w:t>
      </w:r>
      <w:r>
        <w:rPr>
          <w:rFonts w:ascii="Microsoft JhengHei" w:hAnsi="Microsoft JhengHei" w:cs="Microsoft JhengHei" w:eastAsia="Microsoft JhengHei" w:hint="default"/>
          <w:b/>
          <w:bCs/>
          <w:sz w:val="20"/>
          <w:szCs w:val="20"/>
        </w:rPr>
        <w:t>更高，为 </w:t>
      </w:r>
      <w:r>
        <w:rPr>
          <w:rFonts w:ascii="Times New Roman" w:hAnsi="Times New Roman" w:cs="Times New Roman" w:eastAsia="Times New Roman" w:hint="default"/>
          <w:b/>
          <w:bCs/>
          <w:sz w:val="20"/>
          <w:szCs w:val="20"/>
        </w:rPr>
        <w:t>PCB </w:t>
      </w:r>
      <w:r>
        <w:rPr>
          <w:rFonts w:ascii="Microsoft JhengHei" w:hAnsi="Microsoft JhengHei" w:cs="Microsoft JhengHei" w:eastAsia="Microsoft JhengHei" w:hint="default"/>
          <w:b/>
          <w:bCs/>
          <w:sz w:val="20"/>
          <w:szCs w:val="20"/>
        </w:rPr>
        <w:t>供应商带 来挑战，也构筑了技术壁垒。</w:t>
      </w:r>
      <w:r>
        <w:rPr>
          <w:rFonts w:ascii="宋体" w:hAnsi="宋体" w:cs="宋体" w:eastAsia="宋体" w:hint="default"/>
          <w:sz w:val="20"/>
          <w:szCs w:val="20"/>
        </w:rPr>
        <w:t>以采用</w:t>
      </w:r>
      <w:r>
        <w:rPr>
          <w:rFonts w:ascii="宋体" w:hAnsi="宋体" w:cs="宋体" w:eastAsia="宋体" w:hint="default"/>
          <w:spacing w:val="-50"/>
          <w:sz w:val="20"/>
          <w:szCs w:val="20"/>
        </w:rPr>
        <w:t> </w:t>
      </w:r>
      <w:r>
        <w:rPr>
          <w:rFonts w:ascii="Times New Roman" w:hAnsi="Times New Roman" w:cs="Times New Roman" w:eastAsia="Times New Roman" w:hint="default"/>
          <w:sz w:val="20"/>
          <w:szCs w:val="20"/>
        </w:rPr>
        <w:t>PTFE</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和热固性高频材料加工</w:t>
      </w:r>
      <w:r>
        <w:rPr>
          <w:rFonts w:ascii="宋体" w:hAnsi="宋体" w:cs="宋体" w:eastAsia="宋体" w:hint="default"/>
          <w:spacing w:val="-49"/>
          <w:sz w:val="20"/>
          <w:szCs w:val="20"/>
        </w:rPr>
        <w:t> </w:t>
      </w:r>
      <w:r>
        <w:rPr>
          <w:rFonts w:ascii="Times New Roman" w:hAnsi="Times New Roman" w:cs="Times New Roman" w:eastAsia="Times New Roman" w:hint="default"/>
          <w:sz w:val="20"/>
          <w:szCs w:val="20"/>
        </w:rPr>
        <w:t>5G </w:t>
      </w:r>
      <w:r>
        <w:rPr>
          <w:rFonts w:ascii="宋体" w:hAnsi="宋体" w:cs="宋体" w:eastAsia="宋体" w:hint="default"/>
          <w:sz w:val="20"/>
          <w:szCs w:val="20"/>
        </w:rPr>
        <w:t>应用中的多层板为例，</w:t>
      </w:r>
      <w:r>
        <w:rPr>
          <w:rFonts w:ascii="Times New Roman" w:hAnsi="Times New Roman" w:cs="Times New Roman" w:eastAsia="Times New Roman" w:hint="default"/>
          <w:sz w:val="20"/>
          <w:szCs w:val="20"/>
        </w:rPr>
        <w:t>PTFE</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和热固型高 频板材的大部分加工流程与普通</w:t>
      </w:r>
      <w:r>
        <w:rPr>
          <w:rFonts w:ascii="宋体" w:hAnsi="宋体" w:cs="宋体" w:eastAsia="宋体" w:hint="default"/>
          <w:spacing w:val="-66"/>
          <w:sz w:val="20"/>
          <w:szCs w:val="20"/>
        </w:rPr>
        <w:t> </w:t>
      </w:r>
      <w:r>
        <w:rPr>
          <w:rFonts w:ascii="Times New Roman" w:hAnsi="Times New Roman" w:cs="Times New Roman" w:eastAsia="Times New Roman" w:hint="default"/>
          <w:sz w:val="20"/>
          <w:szCs w:val="20"/>
        </w:rPr>
        <w:t>FR4 </w:t>
      </w:r>
      <w:r>
        <w:rPr>
          <w:rFonts w:ascii="宋体" w:hAnsi="宋体" w:cs="宋体" w:eastAsia="宋体" w:hint="default"/>
          <w:sz w:val="20"/>
          <w:szCs w:val="20"/>
        </w:rPr>
        <w:t>类似，如图形转移、蚀刻、光学自动检测、绿油表面处理等环节，但有很</w:t>
      </w:r>
    </w:p>
    <w:p>
      <w:pPr>
        <w:pStyle w:val="BodyText"/>
        <w:spacing w:line="271" w:lineRule="auto" w:before="16"/>
        <w:ind w:right="132"/>
        <w:jc w:val="both"/>
      </w:pPr>
      <w:r>
        <w:rPr/>
        <w:t>多细节是不同的，需要特别注意，以期获得更好的过孔粗糙度和层间对位，例如高频板材与</w:t>
      </w:r>
      <w:r>
        <w:rPr>
          <w:spacing w:val="-62"/>
        </w:rPr>
        <w:t> </w:t>
      </w:r>
      <w:r>
        <w:rPr>
          <w:rFonts w:ascii="Times New Roman" w:hAnsi="Times New Roman" w:cs="Times New Roman" w:eastAsia="Times New Roman" w:hint="default"/>
        </w:rPr>
        <w:t>FR4 </w:t>
      </w:r>
      <w:r>
        <w:rPr/>
        <w:t>板材的除胶方 法不同，钻孔过程中落刀退刀的速度，转速、刀具的使用寿命、钻刀和铣刀的类型等也有所不同。</w:t>
      </w:r>
      <w:r>
        <w:rPr>
          <w:rFonts w:ascii="Times New Roman" w:hAnsi="Times New Roman" w:cs="Times New Roman" w:eastAsia="Times New Roman" w:hint="default"/>
        </w:rPr>
        <w:t>PCB </w:t>
      </w:r>
      <w:r>
        <w:rPr/>
        <w:t>加工厂 </w:t>
      </w:r>
      <w:r>
        <w:rPr>
          <w:spacing w:val="-3"/>
          <w:w w:val="95"/>
        </w:rPr>
        <w:t>还需要根据射频指标，插损、导热稳定性、压合温度、板弯板翘等去选择合适的覆铜板材料及相应的加工方式。</w:t>
      </w:r>
      <w:r>
        <w:rPr>
          <w:spacing w:val="-3"/>
        </w:rPr>
      </w:r>
    </w:p>
    <w:p>
      <w:pPr>
        <w:pStyle w:val="Heading3"/>
        <w:spacing w:line="240" w:lineRule="auto" w:before="148"/>
        <w:ind w:right="0"/>
        <w:jc w:val="both"/>
      </w:pPr>
      <w:r>
        <w:rPr>
          <w:rFonts w:ascii="Arial" w:hAnsi="Arial" w:cs="Arial" w:eastAsia="Arial" w:hint="default"/>
          <w:color w:val="044E7D"/>
        </w:rPr>
        <w:t>3.2.2  </w:t>
      </w:r>
      <w:r>
        <w:rPr>
          <w:color w:val="044E7D"/>
        </w:rPr>
        <w:t>明后年国内</w:t>
      </w:r>
      <w:r>
        <w:rPr>
          <w:color w:val="044E7D"/>
          <w:spacing w:val="-55"/>
        </w:rPr>
        <w:t> </w:t>
      </w:r>
      <w:r>
        <w:rPr>
          <w:rFonts w:ascii="Arial" w:hAnsi="Arial" w:cs="Arial" w:eastAsia="Arial" w:hint="default"/>
          <w:color w:val="044E7D"/>
        </w:rPr>
        <w:t>5G </w:t>
      </w:r>
      <w:r>
        <w:rPr>
          <w:color w:val="044E7D"/>
          <w:spacing w:val="-4"/>
        </w:rPr>
        <w:t>宏基站建设量大幅提升，行业处于需求放量初期，龙头供应商持续受益</w:t>
      </w:r>
      <w:r>
        <w:rPr>
          <w:spacing w:val="-4"/>
        </w:rPr>
      </w:r>
    </w:p>
    <w:p>
      <w:pPr>
        <w:pStyle w:val="Heading5"/>
        <w:tabs>
          <w:tab w:pos="653" w:val="left" w:leader="none"/>
        </w:tabs>
        <w:spacing w:line="240" w:lineRule="auto" w:before="105"/>
        <w:ind w:left="234" w:right="0"/>
        <w:jc w:val="left"/>
        <w:rPr>
          <w:b w:val="0"/>
          <w:bCs w:val="0"/>
        </w:rPr>
      </w:pPr>
      <w:r>
        <w:rPr>
          <w:rFonts w:ascii="Wingdings" w:hAnsi="Wingdings" w:cs="Wingdings" w:eastAsia="Wingdings" w:hint="default"/>
          <w:b w:val="0"/>
          <w:bCs w:val="0"/>
          <w:w w:val="95"/>
        </w:rPr>
        <w:t></w:t>
      </w:r>
      <w:r>
        <w:rPr>
          <w:rFonts w:ascii="Times New Roman" w:hAnsi="Times New Roman" w:cs="Times New Roman" w:eastAsia="Times New Roman" w:hint="default"/>
          <w:b w:val="0"/>
          <w:bCs w:val="0"/>
          <w:w w:val="95"/>
        </w:rPr>
        <w:tab/>
      </w:r>
      <w:r>
        <w:rPr/>
        <w:t>“</w:t>
      </w:r>
      <w:r>
        <w:rPr>
          <w:rFonts w:ascii="Times New Roman" w:hAnsi="Times New Roman" w:cs="Times New Roman" w:eastAsia="Times New Roman" w:hint="default"/>
        </w:rPr>
        <w:t>4G </w:t>
      </w:r>
      <w:r>
        <w:rPr/>
        <w:t>基站 </w:t>
      </w:r>
      <w:r>
        <w:rPr>
          <w:rFonts w:ascii="Times New Roman" w:hAnsi="Times New Roman" w:cs="Times New Roman" w:eastAsia="Times New Roman" w:hint="default"/>
        </w:rPr>
        <w:t>RRU+</w:t>
      </w:r>
      <w:r>
        <w:rPr/>
        <w:t>天线”对比“</w:t>
      </w:r>
      <w:r>
        <w:rPr>
          <w:rFonts w:ascii="Times New Roman" w:hAnsi="Times New Roman" w:cs="Times New Roman" w:eastAsia="Times New Roman" w:hint="default"/>
        </w:rPr>
        <w:t>5G </w:t>
      </w:r>
      <w:r>
        <w:rPr/>
        <w:t>基站</w:t>
      </w:r>
      <w:r>
        <w:rPr>
          <w:spacing w:val="3"/>
        </w:rPr>
        <w:t> </w:t>
      </w:r>
      <w:r>
        <w:rPr>
          <w:rFonts w:ascii="Times New Roman" w:hAnsi="Times New Roman" w:cs="Times New Roman" w:eastAsia="Times New Roman" w:hint="default"/>
        </w:rPr>
        <w:t>AAU</w:t>
      </w:r>
      <w:r>
        <w:rPr/>
        <w:t>”</w:t>
      </w:r>
      <w:r>
        <w:rPr>
          <w:b w:val="0"/>
          <w:bCs w:val="0"/>
        </w:rPr>
      </w:r>
    </w:p>
    <w:p>
      <w:pPr>
        <w:spacing w:line="240" w:lineRule="auto" w:before="9"/>
        <w:ind w:right="0"/>
        <w:rPr>
          <w:rFonts w:ascii="Microsoft JhengHei" w:hAnsi="Microsoft JhengHei" w:cs="Microsoft JhengHei" w:eastAsia="Microsoft JhengHei" w:hint="default"/>
          <w:b/>
          <w:bCs/>
          <w:sz w:val="10"/>
          <w:szCs w:val="10"/>
        </w:rPr>
      </w:pPr>
    </w:p>
    <w:p>
      <w:pPr>
        <w:pStyle w:val="BodyText"/>
        <w:spacing w:line="240" w:lineRule="auto"/>
        <w:ind w:left="534" w:right="0"/>
        <w:jc w:val="left"/>
        <w:rPr>
          <w:rFonts w:ascii="Times New Roman" w:hAnsi="Times New Roman" w:cs="Times New Roman" w:eastAsia="Times New Roman" w:hint="default"/>
        </w:rPr>
      </w:pPr>
      <w:r>
        <w:rPr>
          <w:rFonts w:ascii="Times New Roman" w:hAnsi="Times New Roman" w:cs="Times New Roman" w:eastAsia="Times New Roman" w:hint="default"/>
          <w:spacing w:val="1"/>
          <w:w w:val="99"/>
        </w:rPr>
        <w:t>4</w:t>
      </w:r>
      <w:r>
        <w:rPr>
          <w:rFonts w:ascii="Times New Roman" w:hAnsi="Times New Roman" w:cs="Times New Roman" w:eastAsia="Times New Roman" w:hint="default"/>
          <w:w w:val="99"/>
        </w:rPr>
        <w:t>G</w:t>
      </w:r>
      <w:r>
        <w:rPr>
          <w:rFonts w:ascii="Times New Roman" w:hAnsi="Times New Roman" w:cs="Times New Roman" w:eastAsia="Times New Roman" w:hint="default"/>
        </w:rPr>
        <w:t> </w:t>
      </w:r>
      <w:r>
        <w:rPr>
          <w:w w:val="99"/>
        </w:rPr>
        <w:t>基站的天</w:t>
      </w:r>
      <w:r>
        <w:rPr>
          <w:spacing w:val="2"/>
          <w:w w:val="99"/>
        </w:rPr>
        <w:t>线</w:t>
      </w:r>
      <w:r>
        <w:rPr>
          <w:w w:val="99"/>
        </w:rPr>
        <w:t>射频</w:t>
      </w:r>
      <w:r>
        <w:rPr>
          <w:spacing w:val="2"/>
          <w:w w:val="99"/>
        </w:rPr>
        <w:t>板</w:t>
      </w:r>
      <w:r>
        <w:rPr>
          <w:w w:val="99"/>
        </w:rPr>
        <w:t>与</w:t>
      </w:r>
      <w:r>
        <w:rPr>
          <w:spacing w:val="-50"/>
        </w:rPr>
        <w:t> </w:t>
      </w:r>
      <w:r>
        <w:rPr>
          <w:rFonts w:ascii="Times New Roman" w:hAnsi="Times New Roman" w:cs="Times New Roman" w:eastAsia="Times New Roman" w:hint="default"/>
          <w:spacing w:val="1"/>
          <w:w w:val="99"/>
        </w:rPr>
        <w:t>RR</w:t>
      </w:r>
      <w:r>
        <w:rPr>
          <w:rFonts w:ascii="Times New Roman" w:hAnsi="Times New Roman" w:cs="Times New Roman" w:eastAsia="Times New Roman" w:hint="default"/>
          <w:w w:val="99"/>
        </w:rPr>
        <w:t>U</w:t>
      </w:r>
      <w:r>
        <w:rPr>
          <w:rFonts w:ascii="Times New Roman" w:hAnsi="Times New Roman" w:cs="Times New Roman" w:eastAsia="Times New Roman" w:hint="default"/>
          <w:spacing w:val="1"/>
        </w:rPr>
        <w:t> </w:t>
      </w:r>
      <w:r>
        <w:rPr>
          <w:w w:val="99"/>
        </w:rPr>
        <w:t>主板一</w:t>
      </w:r>
      <w:r>
        <w:rPr>
          <w:spacing w:val="2"/>
          <w:w w:val="99"/>
        </w:rPr>
        <w:t>般</w:t>
      </w:r>
      <w:r>
        <w:rPr>
          <w:w w:val="99"/>
        </w:rPr>
        <w:t>采用</w:t>
      </w:r>
      <w:r>
        <w:rPr>
          <w:spacing w:val="2"/>
          <w:w w:val="99"/>
        </w:rPr>
        <w:t>高</w:t>
      </w:r>
      <w:r>
        <w:rPr>
          <w:w w:val="99"/>
        </w:rPr>
        <w:t>频</w:t>
      </w:r>
      <w:r>
        <w:rPr>
          <w:spacing w:val="-50"/>
        </w:rPr>
        <w:t> </w:t>
      </w:r>
      <w:r>
        <w:rPr>
          <w:rFonts w:ascii="Times New Roman" w:hAnsi="Times New Roman" w:cs="Times New Roman" w:eastAsia="Times New Roman" w:hint="default"/>
          <w:spacing w:val="2"/>
          <w:w w:val="99"/>
        </w:rPr>
        <w:t>P</w:t>
      </w:r>
      <w:r>
        <w:rPr>
          <w:rFonts w:ascii="Times New Roman" w:hAnsi="Times New Roman" w:cs="Times New Roman" w:eastAsia="Times New Roman" w:hint="default"/>
          <w:spacing w:val="-1"/>
          <w:w w:val="99"/>
        </w:rPr>
        <w:t>C</w:t>
      </w:r>
      <w:r>
        <w:rPr>
          <w:rFonts w:ascii="Times New Roman" w:hAnsi="Times New Roman" w:cs="Times New Roman" w:eastAsia="Times New Roman" w:hint="default"/>
          <w:w w:val="99"/>
        </w:rPr>
        <w:t>B</w:t>
      </w:r>
      <w:r>
        <w:rPr>
          <w:rFonts w:ascii="Times New Roman" w:hAnsi="Times New Roman" w:cs="Times New Roman" w:eastAsia="Times New Roman" w:hint="default"/>
          <w:spacing w:val="2"/>
        </w:rPr>
        <w:t> </w:t>
      </w:r>
      <w:r>
        <w:rPr>
          <w:spacing w:val="-32"/>
          <w:w w:val="99"/>
        </w:rPr>
        <w:t>板</w:t>
      </w:r>
      <w:r>
        <w:rPr>
          <w:w w:val="99"/>
        </w:rPr>
        <w:t>（上</w:t>
      </w:r>
      <w:r>
        <w:rPr>
          <w:spacing w:val="2"/>
          <w:w w:val="99"/>
        </w:rPr>
        <w:t>游</w:t>
      </w:r>
      <w:r>
        <w:rPr>
          <w:w w:val="99"/>
        </w:rPr>
        <w:t>材料</w:t>
      </w:r>
      <w:r>
        <w:rPr>
          <w:spacing w:val="2"/>
          <w:w w:val="99"/>
        </w:rPr>
        <w:t>为</w:t>
      </w:r>
      <w:r>
        <w:rPr>
          <w:w w:val="99"/>
        </w:rPr>
        <w:t>高频</w:t>
      </w:r>
      <w:r>
        <w:rPr>
          <w:spacing w:val="2"/>
          <w:w w:val="99"/>
        </w:rPr>
        <w:t>覆</w:t>
      </w:r>
      <w:r>
        <w:rPr>
          <w:w w:val="99"/>
        </w:rPr>
        <w:t>铜</w:t>
      </w:r>
      <w:r>
        <w:rPr>
          <w:spacing w:val="2"/>
          <w:w w:val="99"/>
        </w:rPr>
        <w:t>板</w:t>
      </w:r>
      <w:r>
        <w:rPr>
          <w:spacing w:val="-101"/>
          <w:w w:val="99"/>
        </w:rPr>
        <w:t>）</w:t>
      </w:r>
      <w:r>
        <w:rPr>
          <w:spacing w:val="-32"/>
          <w:w w:val="99"/>
        </w:rPr>
        <w:t>，</w:t>
      </w:r>
      <w:r>
        <w:rPr>
          <w:spacing w:val="2"/>
          <w:w w:val="99"/>
        </w:rPr>
        <w:t>其</w:t>
      </w:r>
      <w:r>
        <w:rPr>
          <w:w w:val="99"/>
        </w:rPr>
        <w:t>中</w:t>
      </w:r>
      <w:r>
        <w:rPr>
          <w:spacing w:val="-30"/>
          <w:w w:val="99"/>
        </w:rPr>
        <w:t>，</w:t>
      </w:r>
      <w:r>
        <w:rPr>
          <w:rFonts w:ascii="Times New Roman" w:hAnsi="Times New Roman" w:cs="Times New Roman" w:eastAsia="Times New Roman" w:hint="default"/>
          <w:spacing w:val="1"/>
          <w:w w:val="99"/>
        </w:rPr>
        <w:t>R</w:t>
      </w:r>
      <w:r>
        <w:rPr>
          <w:rFonts w:ascii="Times New Roman" w:hAnsi="Times New Roman" w:cs="Times New Roman" w:eastAsia="Times New Roman" w:hint="default"/>
          <w:spacing w:val="-1"/>
          <w:w w:val="99"/>
        </w:rPr>
        <w:t>R</w:t>
      </w:r>
      <w:r>
        <w:rPr>
          <w:rFonts w:ascii="Times New Roman" w:hAnsi="Times New Roman" w:cs="Times New Roman" w:eastAsia="Times New Roman" w:hint="default"/>
          <w:w w:val="99"/>
        </w:rPr>
        <w:t>U</w:t>
      </w:r>
      <w:r>
        <w:rPr>
          <w:rFonts w:ascii="Times New Roman" w:hAnsi="Times New Roman" w:cs="Times New Roman" w:eastAsia="Times New Roman" w:hint="default"/>
        </w:rPr>
        <w:t> </w:t>
      </w:r>
      <w:r>
        <w:rPr>
          <w:spacing w:val="2"/>
          <w:w w:val="99"/>
        </w:rPr>
        <w:t>安</w:t>
      </w:r>
      <w:r>
        <w:rPr>
          <w:w w:val="99"/>
        </w:rPr>
        <w:t>装了</w:t>
      </w:r>
      <w:r>
        <w:rPr>
          <w:spacing w:val="-50"/>
        </w:rPr>
        <w:t> </w:t>
      </w:r>
      <w:r>
        <w:rPr>
          <w:rFonts w:ascii="Times New Roman" w:hAnsi="Times New Roman" w:cs="Times New Roman" w:eastAsia="Times New Roman" w:hint="default"/>
          <w:spacing w:val="-15"/>
          <w:w w:val="99"/>
        </w:rPr>
        <w:t>PA</w:t>
      </w:r>
      <w:r>
        <w:rPr>
          <w:rFonts w:ascii="Times New Roman" w:hAnsi="Times New Roman" w:cs="Times New Roman" w:eastAsia="Times New Roman" w:hint="default"/>
        </w:rPr>
      </w:r>
    </w:p>
    <w:p>
      <w:pPr>
        <w:pStyle w:val="BodyText"/>
        <w:spacing w:line="271" w:lineRule="auto" w:before="35"/>
        <w:ind w:right="131"/>
        <w:jc w:val="both"/>
      </w:pPr>
      <w:r>
        <w:rPr>
          <w:spacing w:val="-11"/>
          <w:w w:val="99"/>
        </w:rPr>
        <w:t>（功放）、滤波器等，</w:t>
      </w:r>
      <w:r>
        <w:rPr>
          <w:rFonts w:ascii="Times New Roman" w:hAnsi="Times New Roman" w:cs="Times New Roman" w:eastAsia="Times New Roman" w:hint="default"/>
          <w:spacing w:val="-11"/>
          <w:w w:val="99"/>
        </w:rPr>
        <w:t>5G</w:t>
      </w:r>
      <w:r>
        <w:rPr>
          <w:rFonts w:ascii="Times New Roman" w:hAnsi="Times New Roman" w:cs="Times New Roman" w:eastAsia="Times New Roman" w:hint="default"/>
          <w:w w:val="99"/>
        </w:rPr>
        <w:t> </w:t>
      </w:r>
      <w:r>
        <w:rPr>
          <w:spacing w:val="-1"/>
          <w:w w:val="99"/>
        </w:rPr>
        <w:t>宏基站天线有源化趋势下，天线</w:t>
      </w:r>
      <w:r>
        <w:rPr>
          <w:rFonts w:ascii="Times New Roman" w:hAnsi="Times New Roman" w:cs="Times New Roman" w:eastAsia="Times New Roman" w:hint="default"/>
          <w:spacing w:val="-1"/>
          <w:w w:val="99"/>
        </w:rPr>
        <w:t>+RRU+BBU</w:t>
      </w:r>
      <w:r>
        <w:rPr>
          <w:rFonts w:ascii="Times New Roman" w:hAnsi="Times New Roman" w:cs="Times New Roman" w:eastAsia="Times New Roman" w:hint="default"/>
          <w:w w:val="99"/>
        </w:rPr>
        <w:t> </w:t>
      </w:r>
      <w:r>
        <w:rPr>
          <w:w w:val="99"/>
        </w:rPr>
        <w:t>变成 </w:t>
      </w:r>
      <w:r>
        <w:rPr>
          <w:rFonts w:ascii="Times New Roman" w:hAnsi="Times New Roman" w:cs="Times New Roman" w:eastAsia="Times New Roman" w:hint="default"/>
          <w:spacing w:val="-2"/>
          <w:w w:val="99"/>
        </w:rPr>
        <w:t>AAU+BBU</w:t>
      </w:r>
      <w:r>
        <w:rPr>
          <w:spacing w:val="-2"/>
          <w:w w:val="99"/>
        </w:rPr>
        <w:t>（</w:t>
      </w:r>
      <w:r>
        <w:rPr>
          <w:rFonts w:ascii="Times New Roman" w:hAnsi="Times New Roman" w:cs="Times New Roman" w:eastAsia="Times New Roman" w:hint="default"/>
          <w:spacing w:val="-2"/>
          <w:w w:val="99"/>
        </w:rPr>
        <w:t>CU/DU</w:t>
      </w:r>
      <w:r>
        <w:rPr>
          <w:spacing w:val="-2"/>
          <w:w w:val="99"/>
        </w:rPr>
        <w:t>）架构，单个基</w:t>
      </w:r>
      <w:r>
        <w:rPr>
          <w:w w:val="99"/>
        </w:rPr>
        <w:t> </w:t>
      </w:r>
      <w:r>
        <w:rPr>
          <w:w w:val="99"/>
        </w:rPr>
      </w:r>
      <w:r>
        <w:rPr/>
        <w:t>站将对高频高速 </w:t>
      </w:r>
      <w:r>
        <w:rPr>
          <w:rFonts w:ascii="Times New Roman" w:hAnsi="Times New Roman" w:cs="Times New Roman" w:eastAsia="Times New Roman" w:hint="default"/>
        </w:rPr>
        <w:t>PCB </w:t>
      </w:r>
      <w:r>
        <w:rPr/>
        <w:t>及上游材料需求更大。在 </w:t>
      </w:r>
      <w:r>
        <w:rPr>
          <w:rFonts w:ascii="Times New Roman" w:hAnsi="Times New Roman" w:cs="Times New Roman" w:eastAsia="Times New Roman" w:hint="default"/>
        </w:rPr>
        <w:t>5G </w:t>
      </w:r>
      <w:r>
        <w:rPr/>
        <w:t>基站</w:t>
      </w:r>
      <w:r>
        <w:rPr>
          <w:spacing w:val="-75"/>
        </w:rPr>
        <w:t> </w:t>
      </w:r>
      <w:r>
        <w:rPr>
          <w:rFonts w:ascii="Times New Roman" w:hAnsi="Times New Roman" w:cs="Times New Roman" w:eastAsia="Times New Roman" w:hint="default"/>
        </w:rPr>
        <w:t>AAU </w:t>
      </w:r>
      <w:r>
        <w:rPr/>
        <w:t>方案中，天线振子与微型收发单元阵列直接连接 </w:t>
      </w:r>
      <w:r>
        <w:rPr>
          <w:w w:val="99"/>
        </w:rPr>
        <w:t>在一块</w:t>
      </w:r>
      <w:r>
        <w:rPr>
          <w:spacing w:val="-40"/>
          <w:w w:val="99"/>
        </w:rPr>
        <w:t> </w:t>
      </w:r>
      <w:r>
        <w:rPr>
          <w:rFonts w:ascii="Times New Roman" w:hAnsi="Times New Roman" w:cs="Times New Roman" w:eastAsia="Times New Roman" w:hint="default"/>
          <w:w w:val="99"/>
        </w:rPr>
        <w:t>PCB </w:t>
      </w:r>
      <w:r>
        <w:rPr>
          <w:spacing w:val="-6"/>
          <w:w w:val="99"/>
        </w:rPr>
        <w:t>板上，微型收发单元阵列中集成了数字信号处理模块（</w:t>
      </w:r>
      <w:r>
        <w:rPr>
          <w:rFonts w:ascii="Times New Roman" w:hAnsi="Times New Roman" w:cs="Times New Roman" w:eastAsia="Times New Roman" w:hint="default"/>
          <w:spacing w:val="-6"/>
          <w:w w:val="99"/>
        </w:rPr>
        <w:t>DSP</w:t>
      </w:r>
      <w:r>
        <w:rPr>
          <w:spacing w:val="-6"/>
          <w:w w:val="99"/>
        </w:rPr>
        <w:t>）、数模（</w:t>
      </w:r>
      <w:r>
        <w:rPr>
          <w:rFonts w:ascii="Times New Roman" w:hAnsi="Times New Roman" w:cs="Times New Roman" w:eastAsia="Times New Roman" w:hint="default"/>
          <w:spacing w:val="-6"/>
          <w:w w:val="99"/>
        </w:rPr>
        <w:t>DAC</w:t>
      </w:r>
      <w:r>
        <w:rPr>
          <w:spacing w:val="-6"/>
          <w:w w:val="99"/>
        </w:rPr>
        <w:t>）</w:t>
      </w:r>
      <w:r>
        <w:rPr>
          <w:rFonts w:ascii="Times New Roman" w:hAnsi="Times New Roman" w:cs="Times New Roman" w:eastAsia="Times New Roman" w:hint="default"/>
          <w:spacing w:val="-6"/>
          <w:w w:val="99"/>
        </w:rPr>
        <w:t>/</w:t>
      </w:r>
      <w:r>
        <w:rPr>
          <w:spacing w:val="-6"/>
          <w:w w:val="99"/>
        </w:rPr>
        <w:t>模数（</w:t>
      </w:r>
      <w:r>
        <w:rPr>
          <w:rFonts w:ascii="Times New Roman" w:hAnsi="Times New Roman" w:cs="Times New Roman" w:eastAsia="Times New Roman" w:hint="default"/>
          <w:spacing w:val="-6"/>
          <w:w w:val="99"/>
        </w:rPr>
        <w:t>ADC</w:t>
      </w:r>
      <w:r>
        <w:rPr>
          <w:spacing w:val="-6"/>
          <w:w w:val="99"/>
        </w:rPr>
        <w:t>）转换器、</w:t>
      </w:r>
      <w:r>
        <w:rPr>
          <w:w w:val="99"/>
        </w:rPr>
        <w:t> </w:t>
      </w:r>
      <w:r>
        <w:rPr>
          <w:w w:val="99"/>
        </w:rPr>
      </w:r>
      <w:r>
        <w:rPr>
          <w:spacing w:val="-6"/>
          <w:w w:val="99"/>
        </w:rPr>
        <w:t>放大器（</w:t>
      </w:r>
      <w:r>
        <w:rPr>
          <w:rFonts w:ascii="Times New Roman" w:hAnsi="Times New Roman" w:cs="Times New Roman" w:eastAsia="Times New Roman" w:hint="default"/>
          <w:spacing w:val="-6"/>
          <w:w w:val="99"/>
        </w:rPr>
        <w:t>PA</w:t>
      </w:r>
      <w:r>
        <w:rPr>
          <w:spacing w:val="-6"/>
          <w:w w:val="99"/>
        </w:rPr>
        <w:t>）、低噪音放大器（</w:t>
      </w:r>
      <w:r>
        <w:rPr>
          <w:rFonts w:ascii="Times New Roman" w:hAnsi="Times New Roman" w:cs="Times New Roman" w:eastAsia="Times New Roman" w:hint="default"/>
          <w:spacing w:val="-6"/>
          <w:w w:val="99"/>
        </w:rPr>
        <w:t>LNA</w:t>
      </w:r>
      <w:r>
        <w:rPr>
          <w:spacing w:val="-6"/>
          <w:w w:val="99"/>
        </w:rPr>
        <w:t>）、滤波器（</w:t>
      </w:r>
      <w:r>
        <w:rPr>
          <w:rFonts w:ascii="Times New Roman" w:hAnsi="Times New Roman" w:cs="Times New Roman" w:eastAsia="Times New Roman" w:hint="default"/>
          <w:spacing w:val="-6"/>
          <w:w w:val="99"/>
        </w:rPr>
        <w:t>Filter</w:t>
      </w:r>
      <w:r>
        <w:rPr>
          <w:spacing w:val="-6"/>
          <w:w w:val="99"/>
        </w:rPr>
        <w:t>）等器件，担任</w:t>
      </w:r>
      <w:r>
        <w:rPr>
          <w:w w:val="99"/>
        </w:rPr>
        <w:t> </w:t>
      </w:r>
      <w:r>
        <w:rPr>
          <w:rFonts w:ascii="Times New Roman" w:hAnsi="Times New Roman" w:cs="Times New Roman" w:eastAsia="Times New Roman" w:hint="default"/>
          <w:w w:val="99"/>
        </w:rPr>
        <w:t>4G </w:t>
      </w:r>
      <w:r>
        <w:rPr>
          <w:spacing w:val="1"/>
          <w:w w:val="99"/>
        </w:rPr>
        <w:t>基站</w:t>
      </w:r>
      <w:r>
        <w:rPr>
          <w:spacing w:val="-52"/>
          <w:w w:val="99"/>
        </w:rPr>
        <w:t> </w:t>
      </w:r>
      <w:r>
        <w:rPr>
          <w:rFonts w:ascii="Times New Roman" w:hAnsi="Times New Roman" w:cs="Times New Roman" w:eastAsia="Times New Roman" w:hint="default"/>
          <w:w w:val="99"/>
        </w:rPr>
        <w:t>RRU </w:t>
      </w:r>
      <w:r>
        <w:rPr>
          <w:w w:val="99"/>
        </w:rPr>
        <w:t>的功能。</w:t>
      </w:r>
      <w:r>
        <w:rPr>
          <w:rFonts w:ascii="Times New Roman" w:hAnsi="Times New Roman" w:cs="Times New Roman" w:eastAsia="Times New Roman" w:hint="default"/>
          <w:w w:val="99"/>
        </w:rPr>
        <w:t>AAU </w:t>
      </w:r>
      <w:r>
        <w:rPr>
          <w:w w:val="99"/>
        </w:rPr>
        <w:t>中天线板与 振子集成在一块</w:t>
      </w:r>
      <w:r>
        <w:rPr>
          <w:spacing w:val="-46"/>
          <w:w w:val="99"/>
        </w:rPr>
        <w:t> </w:t>
      </w:r>
      <w:r>
        <w:rPr>
          <w:rFonts w:ascii="Times New Roman" w:hAnsi="Times New Roman" w:cs="Times New Roman" w:eastAsia="Times New Roman" w:hint="default"/>
          <w:w w:val="99"/>
        </w:rPr>
        <w:t>PCB</w:t>
      </w:r>
      <w:r>
        <w:rPr>
          <w:rFonts w:ascii="Times New Roman" w:hAnsi="Times New Roman" w:cs="Times New Roman" w:eastAsia="Times New Roman" w:hint="default"/>
          <w:spacing w:val="4"/>
          <w:w w:val="99"/>
        </w:rPr>
        <w:t> </w:t>
      </w:r>
      <w:r>
        <w:rPr>
          <w:spacing w:val="-6"/>
          <w:w w:val="99"/>
        </w:rPr>
        <w:t>上（面积分别算），收发单元阵列与</w:t>
      </w:r>
      <w:r>
        <w:rPr>
          <w:spacing w:val="-46"/>
          <w:w w:val="99"/>
        </w:rPr>
        <w:t> </w:t>
      </w:r>
      <w:r>
        <w:rPr>
          <w:rFonts w:ascii="Times New Roman" w:hAnsi="Times New Roman" w:cs="Times New Roman" w:eastAsia="Times New Roman" w:hint="default"/>
          <w:spacing w:val="-10"/>
          <w:w w:val="99"/>
        </w:rPr>
        <w:t>PA</w:t>
      </w:r>
      <w:r>
        <w:rPr>
          <w:rFonts w:ascii="Times New Roman" w:hAnsi="Times New Roman" w:cs="Times New Roman" w:eastAsia="Times New Roman" w:hint="default"/>
          <w:spacing w:val="3"/>
          <w:w w:val="99"/>
        </w:rPr>
        <w:t> </w:t>
      </w:r>
      <w:r>
        <w:rPr>
          <w:w w:val="99"/>
        </w:rPr>
        <w:t>等器件集成在一块</w:t>
      </w:r>
      <w:r>
        <w:rPr>
          <w:spacing w:val="-44"/>
          <w:w w:val="99"/>
        </w:rPr>
        <w:t> </w:t>
      </w:r>
      <w:r>
        <w:rPr>
          <w:rFonts w:ascii="Times New Roman" w:hAnsi="Times New Roman" w:cs="Times New Roman" w:eastAsia="Times New Roman" w:hint="default"/>
          <w:w w:val="99"/>
        </w:rPr>
        <w:t>PCB</w:t>
      </w:r>
      <w:r>
        <w:rPr>
          <w:rFonts w:ascii="Times New Roman" w:hAnsi="Times New Roman" w:cs="Times New Roman" w:eastAsia="Times New Roman" w:hint="default"/>
          <w:spacing w:val="4"/>
          <w:w w:val="99"/>
        </w:rPr>
        <w:t> </w:t>
      </w:r>
      <w:r>
        <w:rPr>
          <w:spacing w:val="-10"/>
          <w:w w:val="99"/>
        </w:rPr>
        <w:t>板上（面积分别算）。</w:t>
      </w:r>
      <w:r>
        <w:rPr>
          <w:spacing w:val="-10"/>
        </w:rPr>
      </w:r>
    </w:p>
    <w:p>
      <w:pPr>
        <w:spacing w:line="240" w:lineRule="auto" w:before="12" w:after="0"/>
        <w:ind w:right="0"/>
        <w:rPr>
          <w:rFonts w:ascii="宋体" w:hAnsi="宋体" w:cs="宋体" w:eastAsia="宋体" w:hint="default"/>
          <w:sz w:val="17"/>
          <w:szCs w:val="17"/>
        </w:rPr>
      </w:pPr>
    </w:p>
    <w:tbl>
      <w:tblPr>
        <w:tblW w:w="0" w:type="auto"/>
        <w:jc w:val="left"/>
        <w:tblInd w:w="132" w:type="dxa"/>
        <w:tblLayout w:type="fixed"/>
        <w:tblCellMar>
          <w:top w:w="0" w:type="dxa"/>
          <w:left w:w="0" w:type="dxa"/>
          <w:bottom w:w="0" w:type="dxa"/>
          <w:right w:w="0" w:type="dxa"/>
        </w:tblCellMar>
        <w:tblLook w:val="01E0"/>
      </w:tblPr>
      <w:tblGrid>
        <w:gridCol w:w="4512"/>
        <w:gridCol w:w="5119"/>
      </w:tblGrid>
      <w:tr>
        <w:trPr>
          <w:trHeight w:val="251" w:hRule="exact"/>
        </w:trPr>
        <w:tc>
          <w:tcPr>
            <w:tcW w:w="4512"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43" w:id="144"/>
            <w:bookmarkEnd w:id="144"/>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96</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5G </w:t>
            </w:r>
            <w:r>
              <w:rPr>
                <w:rFonts w:ascii="Microsoft JhengHei" w:hAnsi="Microsoft JhengHei" w:cs="Microsoft JhengHei" w:eastAsia="Microsoft JhengHei" w:hint="default"/>
                <w:b/>
                <w:bCs/>
                <w:sz w:val="18"/>
                <w:szCs w:val="18"/>
              </w:rPr>
              <w:t>大规模阵列天线板（</w:t>
            </w:r>
            <w:r>
              <w:rPr>
                <w:rFonts w:ascii="Arial" w:hAnsi="Arial" w:cs="Arial" w:eastAsia="Arial" w:hint="default"/>
                <w:b/>
                <w:bCs/>
                <w:sz w:val="18"/>
                <w:szCs w:val="18"/>
              </w:rPr>
              <w:t>64</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通道）产品图</w:t>
            </w:r>
            <w:r>
              <w:rPr>
                <w:rFonts w:ascii="Microsoft JhengHei" w:hAnsi="Microsoft JhengHei" w:cs="Microsoft JhengHei" w:eastAsia="Microsoft JhengHei" w:hint="default"/>
                <w:sz w:val="18"/>
                <w:szCs w:val="18"/>
              </w:rPr>
            </w:r>
          </w:p>
        </w:tc>
        <w:tc>
          <w:tcPr>
            <w:tcW w:w="5119" w:type="dxa"/>
            <w:tcBorders>
              <w:top w:val="nil" w:sz="6" w:space="0" w:color="auto"/>
              <w:left w:val="nil" w:sz="6" w:space="0" w:color="auto"/>
              <w:bottom w:val="single" w:sz="4" w:space="0" w:color="044E7D"/>
              <w:right w:val="nil" w:sz="6" w:space="0" w:color="auto"/>
            </w:tcBorders>
          </w:tcPr>
          <w:p>
            <w:pPr>
              <w:pStyle w:val="TableParagraph"/>
              <w:spacing w:line="200" w:lineRule="exact"/>
              <w:ind w:left="560" w:right="0"/>
              <w:jc w:val="left"/>
              <w:rPr>
                <w:rFonts w:ascii="Microsoft JhengHei" w:hAnsi="Microsoft JhengHei" w:cs="Microsoft JhengHei" w:eastAsia="Microsoft JhengHei" w:hint="default"/>
                <w:sz w:val="18"/>
                <w:szCs w:val="18"/>
              </w:rPr>
            </w:pPr>
            <w:bookmarkStart w:name="_bookmark144" w:id="145"/>
            <w:bookmarkEnd w:id="145"/>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97</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5G</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有源天线结构图</w:t>
            </w:r>
            <w:r>
              <w:rPr>
                <w:rFonts w:ascii="Microsoft JhengHei" w:hAnsi="Microsoft JhengHei" w:cs="Microsoft JhengHei" w:eastAsia="Microsoft JhengHei" w:hint="default"/>
                <w:sz w:val="18"/>
                <w:szCs w:val="18"/>
              </w:rPr>
            </w:r>
          </w:p>
        </w:tc>
      </w:tr>
      <w:tr>
        <w:trPr>
          <w:trHeight w:val="2498" w:hRule="exact"/>
        </w:trPr>
        <w:tc>
          <w:tcPr>
            <w:tcW w:w="4512" w:type="dxa"/>
            <w:tcBorders>
              <w:top w:val="single" w:sz="4" w:space="0" w:color="044E7D"/>
              <w:left w:val="nil" w:sz="6" w:space="0" w:color="auto"/>
              <w:bottom w:val="single" w:sz="4" w:space="0" w:color="044E7D"/>
              <w:right w:val="nil" w:sz="6" w:space="0" w:color="auto"/>
            </w:tcBorders>
          </w:tcPr>
          <w:p>
            <w:pPr>
              <w:pStyle w:val="TableParagraph"/>
              <w:spacing w:line="240" w:lineRule="auto"/>
              <w:ind w:left="589"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1864864" cy="1397698"/>
                  <wp:effectExtent l="0" t="0" r="0" b="0"/>
                  <wp:docPr id="157" name="image349.jpeg" descr=""/>
                  <wp:cNvGraphicFramePr>
                    <a:graphicFrameLocks noChangeAspect="1"/>
                  </wp:cNvGraphicFramePr>
                  <a:graphic>
                    <a:graphicData uri="http://schemas.openxmlformats.org/drawingml/2006/picture">
                      <pic:pic>
                        <pic:nvPicPr>
                          <pic:cNvPr id="158" name="image349.jpeg"/>
                          <pic:cNvPicPr/>
                        </pic:nvPicPr>
                        <pic:blipFill>
                          <a:blip r:embed="rId360" cstate="print"/>
                          <a:stretch>
                            <a:fillRect/>
                          </a:stretch>
                        </pic:blipFill>
                        <pic:spPr>
                          <a:xfrm>
                            <a:off x="0" y="0"/>
                            <a:ext cx="1864864" cy="1397698"/>
                          </a:xfrm>
                          <a:prstGeom prst="rect">
                            <a:avLst/>
                          </a:prstGeom>
                        </pic:spPr>
                      </pic:pic>
                    </a:graphicData>
                  </a:graphic>
                </wp:inline>
              </w:drawing>
            </w:r>
            <w:r>
              <w:rPr>
                <w:rFonts w:ascii="宋体" w:hAnsi="宋体" w:cs="宋体" w:eastAsia="宋体" w:hint="default"/>
                <w:sz w:val="20"/>
                <w:szCs w:val="20"/>
              </w:rPr>
            </w:r>
          </w:p>
          <w:p>
            <w:pPr>
              <w:pStyle w:val="TableParagraph"/>
              <w:spacing w:line="240" w:lineRule="auto" w:before="13"/>
              <w:ind w:right="0"/>
              <w:jc w:val="left"/>
              <w:rPr>
                <w:rFonts w:ascii="宋体" w:hAnsi="宋体" w:cs="宋体" w:eastAsia="宋体" w:hint="default"/>
                <w:sz w:val="21"/>
                <w:szCs w:val="21"/>
              </w:rPr>
            </w:pPr>
          </w:p>
        </w:tc>
        <w:tc>
          <w:tcPr>
            <w:tcW w:w="5119" w:type="dxa"/>
            <w:tcBorders>
              <w:top w:val="single" w:sz="4" w:space="0" w:color="044E7D"/>
              <w:left w:val="nil" w:sz="6" w:space="0" w:color="auto"/>
              <w:bottom w:val="single" w:sz="4" w:space="0" w:color="044E7D"/>
              <w:right w:val="nil" w:sz="6" w:space="0" w:color="auto"/>
            </w:tcBorders>
          </w:tcPr>
          <w:p>
            <w:pPr>
              <w:pStyle w:val="TableParagraph"/>
              <w:spacing w:line="240" w:lineRule="auto" w:before="4"/>
              <w:ind w:right="0"/>
              <w:jc w:val="left"/>
              <w:rPr>
                <w:rFonts w:ascii="宋体" w:hAnsi="宋体" w:cs="宋体" w:eastAsia="宋体" w:hint="default"/>
                <w:sz w:val="5"/>
                <w:szCs w:val="5"/>
              </w:rPr>
            </w:pPr>
          </w:p>
          <w:p>
            <w:pPr>
              <w:pStyle w:val="TableParagraph"/>
              <w:spacing w:line="240" w:lineRule="auto"/>
              <w:ind w:left="559"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571036" cy="1504950"/>
                  <wp:effectExtent l="0" t="0" r="0" b="0"/>
                  <wp:docPr id="159" name="image350.jpeg" descr=""/>
                  <wp:cNvGraphicFramePr>
                    <a:graphicFrameLocks noChangeAspect="1"/>
                  </wp:cNvGraphicFramePr>
                  <a:graphic>
                    <a:graphicData uri="http://schemas.openxmlformats.org/drawingml/2006/picture">
                      <pic:pic>
                        <pic:nvPicPr>
                          <pic:cNvPr id="160" name="image350.jpeg"/>
                          <pic:cNvPicPr/>
                        </pic:nvPicPr>
                        <pic:blipFill>
                          <a:blip r:embed="rId361" cstate="print"/>
                          <a:stretch>
                            <a:fillRect/>
                          </a:stretch>
                        </pic:blipFill>
                        <pic:spPr>
                          <a:xfrm>
                            <a:off x="0" y="0"/>
                            <a:ext cx="2571036" cy="1504950"/>
                          </a:xfrm>
                          <a:prstGeom prst="rect">
                            <a:avLst/>
                          </a:prstGeom>
                        </pic:spPr>
                      </pic:pic>
                    </a:graphicData>
                  </a:graphic>
                </wp:inline>
              </w:drawing>
            </w:r>
            <w:r>
              <w:rPr>
                <w:rFonts w:ascii="宋体" w:hAnsi="宋体" w:cs="宋体" w:eastAsia="宋体" w:hint="default"/>
                <w:sz w:val="20"/>
                <w:szCs w:val="20"/>
              </w:rPr>
            </w:r>
          </w:p>
        </w:tc>
      </w:tr>
      <w:tr>
        <w:trPr>
          <w:trHeight w:val="255" w:hRule="exact"/>
        </w:trPr>
        <w:tc>
          <w:tcPr>
            <w:tcW w:w="4512" w:type="dxa"/>
            <w:tcBorders>
              <w:top w:val="single" w:sz="4" w:space="0" w:color="044E7D"/>
              <w:left w:val="nil" w:sz="6" w:space="0" w:color="auto"/>
              <w:bottom w:val="nil" w:sz="6" w:space="0" w:color="auto"/>
              <w:right w:val="nil" w:sz="6" w:space="0" w:color="auto"/>
            </w:tcBorders>
          </w:tcPr>
          <w:p>
            <w:pPr>
              <w:pStyle w:val="TableParagraph"/>
              <w:spacing w:line="240" w:lineRule="auto" w:before="20"/>
              <w:ind w:left="103" w:right="0"/>
              <w:jc w:val="left"/>
              <w:rPr>
                <w:rFonts w:ascii="宋体" w:hAnsi="宋体" w:cs="宋体" w:eastAsia="宋体" w:hint="default"/>
                <w:sz w:val="17"/>
                <w:szCs w:val="17"/>
              </w:rPr>
            </w:pPr>
            <w:r>
              <w:rPr>
                <w:rFonts w:ascii="宋体" w:hAnsi="宋体" w:cs="宋体" w:eastAsia="宋体" w:hint="default"/>
                <w:sz w:val="17"/>
                <w:szCs w:val="17"/>
              </w:rPr>
              <w:t>资料来源：观研天线，中信建投证券研究发展部</w:t>
            </w:r>
          </w:p>
        </w:tc>
        <w:tc>
          <w:tcPr>
            <w:tcW w:w="5119" w:type="dxa"/>
            <w:tcBorders>
              <w:top w:val="single" w:sz="4" w:space="0" w:color="044E7D"/>
              <w:left w:val="nil" w:sz="6" w:space="0" w:color="auto"/>
              <w:bottom w:val="nil" w:sz="6" w:space="0" w:color="auto"/>
              <w:right w:val="nil" w:sz="6" w:space="0" w:color="auto"/>
            </w:tcBorders>
          </w:tcPr>
          <w:p>
            <w:pPr>
              <w:pStyle w:val="TableParagraph"/>
              <w:spacing w:line="240" w:lineRule="auto" w:before="20"/>
              <w:ind w:left="555"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CNKI</w:t>
            </w:r>
            <w:r>
              <w:rPr>
                <w:rFonts w:ascii="宋体" w:hAnsi="宋体" w:cs="宋体" w:eastAsia="宋体" w:hint="default"/>
                <w:sz w:val="17"/>
                <w:szCs w:val="17"/>
              </w:rPr>
              <w:t>，中信建投证券研究发展部</w:t>
            </w:r>
          </w:p>
        </w:tc>
      </w:tr>
    </w:tbl>
    <w:p>
      <w:pPr>
        <w:spacing w:line="240" w:lineRule="auto" w:before="8"/>
        <w:ind w:right="0"/>
        <w:rPr>
          <w:rFonts w:ascii="宋体" w:hAnsi="宋体" w:cs="宋体" w:eastAsia="宋体" w:hint="default"/>
          <w:sz w:val="13"/>
          <w:szCs w:val="13"/>
        </w:rPr>
      </w:pPr>
    </w:p>
    <w:p>
      <w:pPr>
        <w:pStyle w:val="Heading5"/>
        <w:numPr>
          <w:ilvl w:val="0"/>
          <w:numId w:val="1"/>
        </w:numPr>
        <w:tabs>
          <w:tab w:pos="955" w:val="left" w:leader="none"/>
        </w:tabs>
        <w:spacing w:line="322" w:lineRule="exact" w:before="0" w:after="0"/>
        <w:ind w:left="954" w:right="0" w:hanging="420"/>
        <w:jc w:val="left"/>
        <w:rPr>
          <w:rFonts w:ascii="Times New Roman" w:hAnsi="Times New Roman" w:cs="Times New Roman" w:eastAsia="Times New Roman" w:hint="default"/>
          <w:b w:val="0"/>
          <w:bCs w:val="0"/>
        </w:rPr>
      </w:pPr>
      <w:r>
        <w:rPr>
          <w:rFonts w:ascii="Times New Roman" w:hAnsi="Times New Roman" w:cs="Times New Roman" w:eastAsia="Times New Roman" w:hint="default"/>
        </w:rPr>
        <w:t>4G </w:t>
      </w:r>
      <w:r>
        <w:rPr/>
        <w:t>基站 </w:t>
      </w:r>
      <w:r>
        <w:rPr>
          <w:rFonts w:ascii="Times New Roman" w:hAnsi="Times New Roman" w:cs="Times New Roman" w:eastAsia="Times New Roman" w:hint="default"/>
        </w:rPr>
        <w:t>BBU </w:t>
      </w:r>
      <w:r>
        <w:rPr/>
        <w:t>对比 </w:t>
      </w:r>
      <w:r>
        <w:rPr>
          <w:rFonts w:ascii="Times New Roman" w:hAnsi="Times New Roman" w:cs="Times New Roman" w:eastAsia="Times New Roman" w:hint="default"/>
        </w:rPr>
        <w:t>5G </w:t>
      </w:r>
      <w:r>
        <w:rPr/>
        <w:t>基站</w:t>
      </w:r>
      <w:r>
        <w:rPr>
          <w:spacing w:val="1"/>
        </w:rPr>
        <w:t> </w:t>
      </w:r>
      <w:r>
        <w:rPr>
          <w:rFonts w:ascii="Times New Roman" w:hAnsi="Times New Roman" w:cs="Times New Roman" w:eastAsia="Times New Roman" w:hint="default"/>
        </w:rPr>
        <w:t>BBU</w:t>
      </w:r>
      <w:r>
        <w:rPr>
          <w:rFonts w:ascii="Times New Roman" w:hAnsi="Times New Roman" w:cs="Times New Roman" w:eastAsia="Times New Roman" w:hint="default"/>
          <w:b w:val="0"/>
          <w:bCs w:val="0"/>
        </w:rPr>
      </w:r>
    </w:p>
    <w:p>
      <w:pPr>
        <w:spacing w:line="240" w:lineRule="auto" w:before="8"/>
        <w:ind w:right="0"/>
        <w:rPr>
          <w:rFonts w:ascii="Times New Roman" w:hAnsi="Times New Roman" w:cs="Times New Roman" w:eastAsia="Times New Roman" w:hint="default"/>
          <w:b/>
          <w:bCs/>
          <w:sz w:val="12"/>
          <w:szCs w:val="12"/>
        </w:rPr>
      </w:pPr>
    </w:p>
    <w:p>
      <w:pPr>
        <w:pStyle w:val="BodyText"/>
        <w:spacing w:line="271" w:lineRule="auto" w:before="37"/>
        <w:ind w:right="132" w:firstLine="401"/>
        <w:jc w:val="both"/>
      </w:pPr>
      <w:r>
        <w:rPr>
          <w:rFonts w:ascii="Times New Roman" w:hAnsi="Times New Roman" w:cs="Times New Roman" w:eastAsia="Times New Roman" w:hint="default"/>
        </w:rPr>
        <w:t>5G </w:t>
      </w:r>
      <w:r>
        <w:rPr/>
        <w:t>宏基站的 </w:t>
      </w:r>
      <w:r>
        <w:rPr>
          <w:rFonts w:ascii="Times New Roman" w:hAnsi="Times New Roman" w:cs="Times New Roman" w:eastAsia="Times New Roman" w:hint="default"/>
        </w:rPr>
        <w:t>BBU </w:t>
      </w:r>
      <w:r>
        <w:rPr/>
        <w:t>与 </w:t>
      </w:r>
      <w:r>
        <w:rPr>
          <w:rFonts w:ascii="Times New Roman" w:hAnsi="Times New Roman" w:cs="Times New Roman" w:eastAsia="Times New Roman" w:hint="default"/>
        </w:rPr>
        <w:t>4G</w:t>
      </w:r>
      <w:r>
        <w:rPr>
          <w:rFonts w:ascii="Times New Roman" w:hAnsi="Times New Roman" w:cs="Times New Roman" w:eastAsia="Times New Roman" w:hint="default"/>
          <w:spacing w:val="-23"/>
        </w:rPr>
        <w:t> </w:t>
      </w:r>
      <w:r>
        <w:rPr/>
        <w:t>基站相比，尺寸及数量没有太多变化，但由于信号传输速度及承载量要求，背板 及单板的层数将由</w:t>
      </w:r>
      <w:r>
        <w:rPr>
          <w:spacing w:val="-41"/>
        </w:rPr>
        <w:t> </w:t>
      </w:r>
      <w:r>
        <w:rPr>
          <w:rFonts w:ascii="Times New Roman" w:hAnsi="Times New Roman" w:cs="Times New Roman" w:eastAsia="Times New Roman" w:hint="default"/>
        </w:rPr>
        <w:t>4G</w:t>
      </w:r>
      <w:r>
        <w:rPr>
          <w:rFonts w:ascii="Times New Roman" w:hAnsi="Times New Roman" w:cs="Times New Roman" w:eastAsia="Times New Roman" w:hint="default"/>
          <w:spacing w:val="11"/>
        </w:rPr>
        <w:t> </w:t>
      </w:r>
      <w:r>
        <w:rPr/>
        <w:t>的</w:t>
      </w:r>
      <w:r>
        <w:rPr>
          <w:spacing w:val="-41"/>
        </w:rPr>
        <w:t> </w:t>
      </w:r>
      <w:r>
        <w:rPr>
          <w:rFonts w:ascii="Times New Roman" w:hAnsi="Times New Roman" w:cs="Times New Roman" w:eastAsia="Times New Roman" w:hint="default"/>
        </w:rPr>
        <w:t>18-20</w:t>
      </w:r>
      <w:r>
        <w:rPr>
          <w:rFonts w:ascii="Times New Roman" w:hAnsi="Times New Roman" w:cs="Times New Roman" w:eastAsia="Times New Roman" w:hint="default"/>
          <w:spacing w:val="10"/>
        </w:rPr>
        <w:t> </w:t>
      </w:r>
      <w:r>
        <w:rPr/>
        <w:t>层提高到</w:t>
      </w:r>
      <w:r>
        <w:rPr>
          <w:spacing w:val="-41"/>
        </w:rPr>
        <w:t> </w:t>
      </w:r>
      <w:r>
        <w:rPr>
          <w:rFonts w:ascii="Times New Roman" w:hAnsi="Times New Roman" w:cs="Times New Roman" w:eastAsia="Times New Roman" w:hint="default"/>
        </w:rPr>
        <w:t>5G</w:t>
      </w:r>
      <w:r>
        <w:rPr>
          <w:rFonts w:ascii="Times New Roman" w:hAnsi="Times New Roman" w:cs="Times New Roman" w:eastAsia="Times New Roman" w:hint="default"/>
          <w:spacing w:val="9"/>
        </w:rPr>
        <w:t> </w:t>
      </w:r>
      <w:r>
        <w:rPr/>
        <w:t>的</w:t>
      </w:r>
      <w:r>
        <w:rPr>
          <w:spacing w:val="-41"/>
        </w:rPr>
        <w:t> </w:t>
      </w:r>
      <w:r>
        <w:rPr>
          <w:rFonts w:ascii="Times New Roman" w:hAnsi="Times New Roman" w:cs="Times New Roman" w:eastAsia="Times New Roman" w:hint="default"/>
        </w:rPr>
        <w:t>20-30</w:t>
      </w:r>
      <w:r>
        <w:rPr>
          <w:rFonts w:ascii="Times New Roman" w:hAnsi="Times New Roman" w:cs="Times New Roman" w:eastAsia="Times New Roman" w:hint="default"/>
          <w:spacing w:val="10"/>
        </w:rPr>
        <w:t> </w:t>
      </w:r>
      <w:r>
        <w:rPr/>
        <w:t>层，采用的覆铜板需要由传统</w:t>
      </w:r>
      <w:r>
        <w:rPr>
          <w:spacing w:val="-40"/>
        </w:rPr>
        <w:t> </w:t>
      </w:r>
      <w:r>
        <w:rPr>
          <w:rFonts w:ascii="Times New Roman" w:hAnsi="Times New Roman" w:cs="Times New Roman" w:eastAsia="Times New Roman" w:hint="default"/>
        </w:rPr>
        <w:t>FR-4</w:t>
      </w:r>
      <w:r>
        <w:rPr>
          <w:rFonts w:ascii="Times New Roman" w:hAnsi="Times New Roman" w:cs="Times New Roman" w:eastAsia="Times New Roman" w:hint="default"/>
          <w:spacing w:val="10"/>
        </w:rPr>
        <w:t> </w:t>
      </w:r>
      <w:r>
        <w:rPr/>
        <w:t>升级为性能更优的高 速材料，如松下的</w:t>
      </w:r>
      <w:r>
        <w:rPr>
          <w:spacing w:val="-57"/>
        </w:rPr>
        <w:t> </w:t>
      </w:r>
      <w:r>
        <w:rPr>
          <w:rFonts w:ascii="Times New Roman" w:hAnsi="Times New Roman" w:cs="Times New Roman" w:eastAsia="Times New Roman" w:hint="default"/>
        </w:rPr>
        <w:t>M4/6/7 </w:t>
      </w:r>
      <w:r>
        <w:rPr/>
        <w:t>型号高速覆铜板材料，因此单平方米价格有所提升。</w:t>
      </w:r>
    </w:p>
    <w:p>
      <w:pPr>
        <w:pStyle w:val="BodyText"/>
        <w:spacing w:line="312" w:lineRule="exact" w:before="146"/>
        <w:ind w:right="133" w:firstLine="401"/>
        <w:jc w:val="both"/>
        <w:rPr>
          <w:rFonts w:ascii="Microsoft JhengHei" w:hAnsi="Microsoft JhengHei" w:cs="Microsoft JhengHei" w:eastAsia="Microsoft JhengHei" w:hint="default"/>
        </w:rPr>
      </w:pPr>
      <w:r>
        <w:rPr/>
        <w:t>根据</w:t>
      </w:r>
      <w:r>
        <w:rPr>
          <w:spacing w:val="-45"/>
        </w:rPr>
        <w:t> </w:t>
      </w:r>
      <w:r>
        <w:rPr>
          <w:rFonts w:ascii="Times New Roman" w:hAnsi="Times New Roman" w:cs="Times New Roman" w:eastAsia="Times New Roman" w:hint="default"/>
        </w:rPr>
        <w:t>5G</w:t>
      </w:r>
      <w:r>
        <w:rPr>
          <w:rFonts w:ascii="Times New Roman" w:hAnsi="Times New Roman" w:cs="Times New Roman" w:eastAsia="Times New Roman" w:hint="default"/>
          <w:spacing w:val="5"/>
        </w:rPr>
        <w:t> </w:t>
      </w:r>
      <w:r>
        <w:rPr/>
        <w:t>宏基站的架构变化，我们预计改版升级后的</w:t>
      </w:r>
      <w:r>
        <w:rPr>
          <w:spacing w:val="-43"/>
        </w:rPr>
        <w:t> </w:t>
      </w:r>
      <w:r>
        <w:rPr>
          <w:rFonts w:ascii="Times New Roman" w:hAnsi="Times New Roman" w:cs="Times New Roman" w:eastAsia="Times New Roman" w:hint="default"/>
        </w:rPr>
        <w:t>5G</w:t>
      </w:r>
      <w:r>
        <w:rPr>
          <w:rFonts w:ascii="Times New Roman" w:hAnsi="Times New Roman" w:cs="Times New Roman" w:eastAsia="Times New Roman" w:hint="default"/>
          <w:spacing w:val="6"/>
        </w:rPr>
        <w:t> </w:t>
      </w:r>
      <w:r>
        <w:rPr/>
        <w:t>宏基站单基站高频高速</w:t>
      </w:r>
      <w:r>
        <w:rPr>
          <w:spacing w:val="-44"/>
        </w:rPr>
        <w:t> </w:t>
      </w:r>
      <w:r>
        <w:rPr>
          <w:rFonts w:ascii="Times New Roman" w:hAnsi="Times New Roman" w:cs="Times New Roman" w:eastAsia="Times New Roman" w:hint="default"/>
        </w:rPr>
        <w:t>PCB</w:t>
      </w:r>
      <w:r>
        <w:rPr>
          <w:rFonts w:ascii="Times New Roman" w:hAnsi="Times New Roman" w:cs="Times New Roman" w:eastAsia="Times New Roman" w:hint="default"/>
          <w:spacing w:val="7"/>
        </w:rPr>
        <w:t> </w:t>
      </w:r>
      <w:r>
        <w:rPr/>
        <w:t>价值量在</w:t>
      </w:r>
      <w:r>
        <w:rPr>
          <w:spacing w:val="-45"/>
        </w:rPr>
        <w:t> </w:t>
      </w:r>
      <w:r>
        <w:rPr>
          <w:rFonts w:ascii="Times New Roman" w:hAnsi="Times New Roman" w:cs="Times New Roman" w:eastAsia="Times New Roman" w:hint="default"/>
        </w:rPr>
        <w:t>6000-10000 </w:t>
      </w:r>
      <w:r>
        <w:rPr>
          <w:spacing w:val="-8"/>
          <w:w w:val="99"/>
        </w:rPr>
        <w:t>元区间内（主设备商），假设</w:t>
      </w:r>
      <w:r>
        <w:rPr>
          <w:spacing w:val="-44"/>
          <w:w w:val="99"/>
        </w:rPr>
        <w:t> </w:t>
      </w:r>
      <w:r>
        <w:rPr>
          <w:rFonts w:ascii="Times New Roman" w:hAnsi="Times New Roman" w:cs="Times New Roman" w:eastAsia="Times New Roman" w:hint="default"/>
          <w:w w:val="99"/>
        </w:rPr>
        <w:t>2021</w:t>
      </w:r>
      <w:r>
        <w:rPr>
          <w:rFonts w:ascii="Times New Roman" w:hAnsi="Times New Roman" w:cs="Times New Roman" w:eastAsia="Times New Roman" w:hint="default"/>
          <w:spacing w:val="7"/>
          <w:w w:val="99"/>
        </w:rPr>
        <w:t> </w:t>
      </w:r>
      <w:r>
        <w:rPr>
          <w:w w:val="99"/>
        </w:rPr>
        <w:t>年国内</w:t>
      </w:r>
      <w:r>
        <w:rPr>
          <w:spacing w:val="-45"/>
          <w:w w:val="99"/>
        </w:rPr>
        <w:t> </w:t>
      </w:r>
      <w:r>
        <w:rPr>
          <w:rFonts w:ascii="Times New Roman" w:hAnsi="Times New Roman" w:cs="Times New Roman" w:eastAsia="Times New Roman" w:hint="default"/>
          <w:w w:val="99"/>
        </w:rPr>
        <w:t>5G</w:t>
      </w:r>
      <w:r>
        <w:rPr>
          <w:rFonts w:ascii="Times New Roman" w:hAnsi="Times New Roman" w:cs="Times New Roman" w:eastAsia="Times New Roman" w:hint="default"/>
          <w:spacing w:val="5"/>
          <w:w w:val="99"/>
        </w:rPr>
        <w:t> </w:t>
      </w:r>
      <w:r>
        <w:rPr>
          <w:w w:val="99"/>
        </w:rPr>
        <w:t>宏基站建设量</w:t>
      </w:r>
      <w:r>
        <w:rPr>
          <w:spacing w:val="-44"/>
          <w:w w:val="99"/>
        </w:rPr>
        <w:t> </w:t>
      </w:r>
      <w:r>
        <w:rPr>
          <w:rFonts w:ascii="Times New Roman" w:hAnsi="Times New Roman" w:cs="Times New Roman" w:eastAsia="Times New Roman" w:hint="default"/>
          <w:spacing w:val="-2"/>
          <w:w w:val="99"/>
        </w:rPr>
        <w:t>115</w:t>
      </w:r>
      <w:r>
        <w:rPr>
          <w:rFonts w:ascii="Times New Roman" w:hAnsi="Times New Roman" w:cs="Times New Roman" w:eastAsia="Times New Roman" w:hint="default"/>
          <w:spacing w:val="6"/>
          <w:w w:val="99"/>
        </w:rPr>
        <w:t> </w:t>
      </w:r>
      <w:r>
        <w:rPr>
          <w:spacing w:val="-5"/>
          <w:w w:val="99"/>
        </w:rPr>
        <w:t>万站（考虑共建共享），对应国内当年峰值需求</w:t>
      </w:r>
      <w:r>
        <w:rPr>
          <w:w w:val="99"/>
        </w:rPr>
        <w:t> </w:t>
      </w:r>
      <w:r>
        <w:rPr>
          <w:w w:val="99"/>
        </w:rPr>
      </w:r>
      <w:r>
        <w:rPr/>
        <w:t>在</w:t>
      </w:r>
      <w:r>
        <w:rPr>
          <w:spacing w:val="-73"/>
        </w:rPr>
        <w:t> </w:t>
      </w:r>
      <w:r>
        <w:rPr>
          <w:rFonts w:ascii="Times New Roman" w:hAnsi="Times New Roman" w:cs="Times New Roman" w:eastAsia="Times New Roman" w:hint="default"/>
        </w:rPr>
        <w:t>69-115</w:t>
      </w:r>
      <w:r>
        <w:rPr>
          <w:rFonts w:ascii="Times New Roman" w:hAnsi="Times New Roman" w:cs="Times New Roman" w:eastAsia="Times New Roman" w:hint="default"/>
          <w:spacing w:val="-22"/>
        </w:rPr>
        <w:t> </w:t>
      </w:r>
      <w:r>
        <w:rPr>
          <w:spacing w:val="-4"/>
        </w:rPr>
        <w:t>亿元。通信基站</w:t>
      </w:r>
      <w:r>
        <w:rPr>
          <w:spacing w:val="-73"/>
        </w:rPr>
        <w:t> </w:t>
      </w:r>
      <w:r>
        <w:rPr>
          <w:rFonts w:ascii="Times New Roman" w:hAnsi="Times New Roman" w:cs="Times New Roman" w:eastAsia="Times New Roman" w:hint="default"/>
        </w:rPr>
        <w:t>PCB</w:t>
      </w:r>
      <w:r>
        <w:rPr>
          <w:rFonts w:ascii="Times New Roman" w:hAnsi="Times New Roman" w:cs="Times New Roman" w:eastAsia="Times New Roman" w:hint="default"/>
          <w:spacing w:val="-22"/>
        </w:rPr>
        <w:t> </w:t>
      </w:r>
      <w:r>
        <w:rPr/>
        <w:t>竞争格局稳定，产品技术门槛高、客户认证周期长，国内</w:t>
      </w:r>
      <w:r>
        <w:rPr>
          <w:rFonts w:ascii="Microsoft JhengHei" w:hAnsi="Microsoft JhengHei" w:cs="Microsoft JhengHei" w:eastAsia="Microsoft JhengHei" w:hint="default"/>
          <w:b/>
          <w:bCs/>
        </w:rPr>
        <w:t>深南电路、沪电股份、</w:t>
      </w:r>
      <w:r>
        <w:rPr>
          <w:rFonts w:ascii="Microsoft JhengHei" w:hAnsi="Microsoft JhengHei" w:cs="Microsoft JhengHei" w:eastAsia="Microsoft JhengHei" w:hint="default"/>
        </w:rPr>
      </w: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4" w:after="0"/>
        <w:ind w:right="0"/>
        <w:rPr>
          <w:rFonts w:ascii="Microsoft JhengHei" w:hAnsi="Microsoft JhengHei" w:cs="Microsoft JhengHei" w:eastAsia="Microsoft JhengHei" w:hint="default"/>
          <w:b/>
          <w:bCs/>
          <w:sz w:val="12"/>
          <w:szCs w:val="12"/>
        </w:rPr>
      </w:pPr>
    </w:p>
    <w:p>
      <w:pPr>
        <w:spacing w:line="20" w:lineRule="exact"/>
        <w:ind w:left="123"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Microsoft JhengHei" w:hAnsi="Microsoft JhengHei" w:cs="Microsoft JhengHei" w:eastAsia="Microsoft JhengHei" w:hint="default"/>
          <w:sz w:val="2"/>
          <w:szCs w:val="2"/>
        </w:rPr>
      </w:r>
    </w:p>
    <w:p>
      <w:pPr>
        <w:spacing w:after="0" w:line="20" w:lineRule="exact"/>
        <w:rPr>
          <w:rFonts w:ascii="Microsoft JhengHei" w:hAnsi="Microsoft JhengHei" w:cs="Microsoft JhengHei" w:eastAsia="Microsoft JhengHei" w:hint="default"/>
          <w:sz w:val="2"/>
          <w:szCs w:val="2"/>
        </w:rPr>
        <w:sectPr>
          <w:pgSz w:w="11910" w:h="16840"/>
          <w:pgMar w:header="851" w:footer="1011" w:top="1580" w:bottom="1200" w:left="1000" w:right="1000"/>
        </w:sectPr>
      </w:pPr>
    </w:p>
    <w:p>
      <w:pPr>
        <w:spacing w:line="240" w:lineRule="auto" w:before="8"/>
        <w:ind w:right="0"/>
        <w:rPr>
          <w:rFonts w:ascii="Microsoft JhengHei" w:hAnsi="Microsoft JhengHei" w:cs="Microsoft JhengHei" w:eastAsia="Microsoft JhengHei" w:hint="default"/>
          <w:b/>
          <w:bCs/>
          <w:sz w:val="8"/>
          <w:szCs w:val="8"/>
        </w:rPr>
      </w:pPr>
      <w:r>
        <w:rPr/>
        <w:pict>
          <v:group style="position:absolute;margin-left:56.549999pt;margin-top:792.825989pt;width:482.25pt;height:.1pt;mso-position-horizontal-relative:page;mso-position-vertical-relative:page;z-index:1612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312" w:lineRule="exact" w:before="21"/>
        <w:ind w:right="0"/>
        <w:jc w:val="left"/>
      </w:pPr>
      <w:r>
        <w:rPr>
          <w:rFonts w:ascii="Microsoft JhengHei" w:hAnsi="Microsoft JhengHei" w:cs="Microsoft JhengHei" w:eastAsia="Microsoft JhengHei" w:hint="default"/>
          <w:b/>
          <w:bCs/>
          <w:w w:val="95"/>
        </w:rPr>
        <w:t>生益电子等</w:t>
      </w:r>
      <w:r>
        <w:rPr>
          <w:w w:val="95"/>
        </w:rPr>
        <w:t>在华为、中兴、诺基亚、三星、爱立信等设备商供应体系中已占据重要地位。伴随 </w:t>
      </w:r>
      <w:r>
        <w:rPr>
          <w:rFonts w:ascii="Times New Roman" w:hAnsi="Times New Roman" w:cs="Times New Roman" w:eastAsia="Times New Roman" w:hint="default"/>
          <w:w w:val="95"/>
        </w:rPr>
        <w:t>5G </w:t>
      </w:r>
      <w:r>
        <w:rPr>
          <w:spacing w:val="-3"/>
          <w:w w:val="95"/>
        </w:rPr>
        <w:t>商用开启，二 </w:t>
      </w:r>
      <w:r>
        <w:rPr/>
        <w:t>者有望率先受益，份额亦有望进一步提升。</w:t>
      </w:r>
    </w:p>
    <w:p>
      <w:pPr>
        <w:spacing w:line="240" w:lineRule="auto" w:before="10" w:after="0"/>
        <w:ind w:right="0"/>
        <w:rPr>
          <w:rFonts w:ascii="宋体" w:hAnsi="宋体" w:cs="宋体" w:eastAsia="宋体" w:hint="default"/>
          <w:sz w:val="25"/>
          <w:szCs w:val="25"/>
        </w:rPr>
      </w:pPr>
    </w:p>
    <w:tbl>
      <w:tblPr>
        <w:tblW w:w="0" w:type="auto"/>
        <w:jc w:val="left"/>
        <w:tblInd w:w="118" w:type="dxa"/>
        <w:tblLayout w:type="fixed"/>
        <w:tblCellMar>
          <w:top w:w="0" w:type="dxa"/>
          <w:left w:w="0" w:type="dxa"/>
          <w:bottom w:w="0" w:type="dxa"/>
          <w:right w:w="0" w:type="dxa"/>
        </w:tblCellMar>
        <w:tblLook w:val="01E0"/>
      </w:tblPr>
      <w:tblGrid>
        <w:gridCol w:w="9655"/>
      </w:tblGrid>
      <w:tr>
        <w:trPr>
          <w:trHeight w:val="251" w:hRule="exact"/>
        </w:trPr>
        <w:tc>
          <w:tcPr>
            <w:tcW w:w="9655" w:type="dxa"/>
            <w:tcBorders>
              <w:top w:val="nil" w:sz="6" w:space="0" w:color="auto"/>
              <w:left w:val="nil" w:sz="6" w:space="0" w:color="auto"/>
              <w:bottom w:val="single" w:sz="4" w:space="0" w:color="044E7D"/>
              <w:right w:val="nil" w:sz="6" w:space="0" w:color="auto"/>
            </w:tcBorders>
          </w:tcPr>
          <w:p>
            <w:pPr>
              <w:pStyle w:val="TableParagraph"/>
              <w:spacing w:line="200" w:lineRule="exact"/>
              <w:ind w:left="122" w:right="0"/>
              <w:jc w:val="left"/>
              <w:rPr>
                <w:rFonts w:ascii="Microsoft JhengHei" w:hAnsi="Microsoft JhengHei" w:cs="Microsoft JhengHei" w:eastAsia="Microsoft JhengHei" w:hint="default"/>
                <w:sz w:val="18"/>
                <w:szCs w:val="18"/>
              </w:rPr>
            </w:pPr>
            <w:bookmarkStart w:name="_bookmark145" w:id="146"/>
            <w:bookmarkEnd w:id="146"/>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98</w:t>
            </w:r>
            <w:r>
              <w:rPr>
                <w:rFonts w:ascii="Microsoft JhengHei" w:hAnsi="Microsoft JhengHei" w:cs="Microsoft JhengHei" w:eastAsia="Microsoft JhengHei" w:hint="default"/>
                <w:b/>
                <w:bCs/>
                <w:sz w:val="18"/>
                <w:szCs w:val="18"/>
              </w:rPr>
              <w:t>：中国 </w:t>
            </w:r>
            <w:r>
              <w:rPr>
                <w:rFonts w:ascii="Arial" w:hAnsi="Arial" w:cs="Arial" w:eastAsia="Arial" w:hint="default"/>
                <w:b/>
                <w:bCs/>
                <w:sz w:val="18"/>
                <w:szCs w:val="18"/>
              </w:rPr>
              <w:t>5G </w:t>
            </w:r>
            <w:r>
              <w:rPr>
                <w:rFonts w:ascii="Microsoft JhengHei" w:hAnsi="Microsoft JhengHei" w:cs="Microsoft JhengHei" w:eastAsia="Microsoft JhengHei" w:hint="default"/>
                <w:b/>
                <w:bCs/>
                <w:sz w:val="18"/>
                <w:szCs w:val="18"/>
              </w:rPr>
              <w:t>宏基站建设数量预测</w:t>
            </w:r>
            <w:r>
              <w:rPr>
                <w:rFonts w:ascii="Microsoft JhengHei" w:hAnsi="Microsoft JhengHei" w:cs="Microsoft JhengHei" w:eastAsia="Microsoft JhengHei" w:hint="default"/>
                <w:sz w:val="18"/>
                <w:szCs w:val="18"/>
              </w:rPr>
            </w:r>
          </w:p>
        </w:tc>
      </w:tr>
      <w:tr>
        <w:trPr>
          <w:trHeight w:val="103" w:hRule="exact"/>
        </w:trPr>
        <w:tc>
          <w:tcPr>
            <w:tcW w:w="9655" w:type="dxa"/>
            <w:tcBorders>
              <w:top w:val="single" w:sz="4" w:space="0" w:color="044E7D"/>
              <w:left w:val="nil" w:sz="6" w:space="0" w:color="auto"/>
              <w:bottom w:val="single" w:sz="4" w:space="0" w:color="000000"/>
              <w:right w:val="nil" w:sz="6" w:space="0" w:color="auto"/>
            </w:tcBorders>
          </w:tcPr>
          <w:p>
            <w:pPr/>
          </w:p>
        </w:tc>
      </w:tr>
      <w:tr>
        <w:trPr>
          <w:trHeight w:val="3651" w:hRule="exact"/>
        </w:trPr>
        <w:tc>
          <w:tcPr>
            <w:tcW w:w="9655" w:type="dxa"/>
            <w:tcBorders>
              <w:top w:val="single" w:sz="4" w:space="0" w:color="000000"/>
              <w:left w:val="nil" w:sz="6" w:space="0" w:color="auto"/>
              <w:bottom w:val="single" w:sz="4" w:space="0" w:color="044B80"/>
              <w:right w:val="nil" w:sz="6" w:space="0" w:color="auto"/>
            </w:tcBorders>
          </w:tcPr>
          <w:p>
            <w:pPr>
              <w:pStyle w:val="TableParagraph"/>
              <w:spacing w:line="240" w:lineRule="auto"/>
              <w:ind w:left="386" w:right="0"/>
              <w:jc w:val="left"/>
              <w:rPr>
                <w:rFonts w:ascii="宋体" w:hAnsi="宋体" w:cs="宋体" w:eastAsia="宋体" w:hint="default"/>
                <w:sz w:val="20"/>
                <w:szCs w:val="20"/>
              </w:rPr>
            </w:pPr>
            <w:r>
              <w:rPr>
                <w:rFonts w:ascii="宋体" w:hAnsi="宋体" w:cs="宋体" w:eastAsia="宋体" w:hint="default"/>
                <w:sz w:val="20"/>
                <w:szCs w:val="20"/>
              </w:rPr>
              <w:pict>
                <v:group style="width:448.1pt;height:178.5pt;mso-position-horizontal-relative:char;mso-position-vertical-relative:line" coordorigin="0,0" coordsize="8962,3570">
                  <v:group style="position:absolute;left:5;top:5;width:2;height:3560" coordorigin="5,5" coordsize="2,3560">
                    <v:shape style="position:absolute;left:5;top:5;width:2;height:3560" coordorigin="5,5" coordsize="0,3560" path="m5,5l5,3565e" filled="false" stroked="true" strokeweight=".48pt" strokecolor="#000000">
                      <v:path arrowok="t"/>
                    </v:shape>
                  </v:group>
                  <v:group style="position:absolute;left:8956;top:5;width:2;height:3560" coordorigin="8956,5" coordsize="2,3560">
                    <v:shape style="position:absolute;left:8956;top:5;width:2;height:3560" coordorigin="8956,5" coordsize="0,3560" path="m8956,5l8956,3565e" filled="false" stroked="true" strokeweight=".48004pt" strokecolor="#000000">
                      <v:path arrowok="t"/>
                    </v:shape>
                  </v:group>
                  <v:group style="position:absolute;left:10;top:3560;width:8942;height:2" coordorigin="10,3560" coordsize="8942,2">
                    <v:shape style="position:absolute;left:10;top:3560;width:8942;height:2" coordorigin="10,3560" coordsize="8942,0" path="m10,3560l8951,3560e" filled="false" stroked="true" strokeweight=".47998pt" strokecolor="#000000">
                      <v:path arrowok="t"/>
                    </v:shape>
                    <v:shape style="position:absolute;left:11;top:13;width:8930;height:3530" type="#_x0000_t75" stroked="false">
                      <v:imagedata r:id="rId362" o:title=""/>
                    </v:shape>
                  </v:group>
                </v:group>
              </w:pict>
            </w:r>
            <w:r>
              <w:rPr>
                <w:rFonts w:ascii="宋体" w:hAnsi="宋体" w:cs="宋体" w:eastAsia="宋体" w:hint="default"/>
                <w:sz w:val="20"/>
                <w:szCs w:val="20"/>
              </w:rPr>
            </w:r>
          </w:p>
        </w:tc>
      </w:tr>
    </w:tbl>
    <w:p>
      <w:pPr>
        <w:spacing w:before="17"/>
        <w:ind w:left="132" w:right="0" w:firstLine="0"/>
        <w:jc w:val="left"/>
        <w:rPr>
          <w:rFonts w:ascii="宋体" w:hAnsi="宋体" w:cs="宋体" w:eastAsia="宋体" w:hint="default"/>
          <w:sz w:val="17"/>
          <w:szCs w:val="17"/>
        </w:rPr>
      </w:pPr>
      <w:r>
        <w:rPr>
          <w:rFonts w:ascii="宋体" w:hAnsi="宋体" w:cs="宋体" w:eastAsia="宋体" w:hint="default"/>
          <w:sz w:val="17"/>
          <w:szCs w:val="17"/>
        </w:rPr>
        <w:t>资料来源：鲜枣课堂，中信建投证券研究发展部</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5" w:after="0"/>
        <w:ind w:right="0"/>
        <w:rPr>
          <w:rFonts w:ascii="宋体" w:hAnsi="宋体" w:cs="宋体" w:eastAsia="宋体" w:hint="default"/>
          <w:sz w:val="23"/>
          <w:szCs w:val="23"/>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619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1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2" w:after="0"/>
        <w:ind w:right="0"/>
        <w:rPr>
          <w:rFonts w:ascii="宋体" w:hAnsi="宋体" w:cs="宋体" w:eastAsia="宋体" w:hint="default"/>
          <w:sz w:val="21"/>
          <w:szCs w:val="21"/>
        </w:rPr>
      </w:pPr>
    </w:p>
    <w:p>
      <w:pPr>
        <w:spacing w:line="20" w:lineRule="exact"/>
        <w:ind w:left="114" w:right="0" w:firstLine="0"/>
        <w:rPr>
          <w:rFonts w:ascii="宋体" w:hAnsi="宋体" w:cs="宋体" w:eastAsia="宋体" w:hint="default"/>
          <w:sz w:val="2"/>
          <w:szCs w:val="2"/>
        </w:rPr>
      </w:pPr>
      <w:r>
        <w:rPr>
          <w:rFonts w:ascii="宋体" w:hAnsi="宋体" w:cs="宋体" w:eastAsia="宋体" w:hint="default"/>
          <w:sz w:val="2"/>
          <w:szCs w:val="2"/>
        </w:rPr>
        <w:pict>
          <v:group style="width:485.9pt;height:1pt;mso-position-horizontal-relative:char;mso-position-vertical-relative:line" coordorigin="0,0" coordsize="9718,20">
            <v:group style="position:absolute;left:10;top:10;width:9698;height:2" coordorigin="10,10" coordsize="9698,2">
              <v:shape style="position:absolute;left:10;top:10;width:9698;height:2" coordorigin="10,10" coordsize="9698,0" path="m10,10l9708,10e" filled="false" stroked="true" strokeweight=".96pt" strokecolor="#044e7d">
                <v:path arrowok="t"/>
              </v:shape>
            </v:group>
          </v:group>
        </w:pict>
      </w:r>
      <w:r>
        <w:rPr>
          <w:rFonts w:ascii="宋体" w:hAnsi="宋体" w:cs="宋体" w:eastAsia="宋体" w:hint="default"/>
          <w:sz w:val="2"/>
          <w:szCs w:val="2"/>
        </w:rPr>
      </w:r>
    </w:p>
    <w:p>
      <w:pPr>
        <w:spacing w:line="240" w:lineRule="auto" w:before="6"/>
        <w:ind w:right="0"/>
        <w:rPr>
          <w:rFonts w:ascii="宋体" w:hAnsi="宋体" w:cs="宋体" w:eastAsia="宋体" w:hint="default"/>
          <w:sz w:val="5"/>
          <w:szCs w:val="5"/>
        </w:rPr>
      </w:pPr>
    </w:p>
    <w:p>
      <w:pPr>
        <w:spacing w:line="456" w:lineRule="exact" w:before="0"/>
        <w:ind w:left="152" w:right="0" w:firstLine="0"/>
        <w:jc w:val="left"/>
        <w:rPr>
          <w:rFonts w:ascii="Microsoft JhengHei" w:hAnsi="Microsoft JhengHei" w:cs="Microsoft JhengHei" w:eastAsia="Microsoft JhengHei" w:hint="default"/>
          <w:sz w:val="32"/>
          <w:szCs w:val="32"/>
        </w:rPr>
      </w:pPr>
      <w:bookmarkStart w:name="_bookmark146" w:id="147"/>
      <w:bookmarkEnd w:id="147"/>
      <w:r>
        <w:rPr/>
      </w:r>
      <w:r>
        <w:rPr>
          <w:rFonts w:ascii="Microsoft JhengHei" w:hAnsi="Microsoft JhengHei" w:cs="Microsoft JhengHei" w:eastAsia="Microsoft JhengHei" w:hint="default"/>
          <w:b/>
          <w:bCs/>
          <w:color w:val="044E7D"/>
          <w:spacing w:val="-7"/>
          <w:sz w:val="32"/>
          <w:szCs w:val="32"/>
        </w:rPr>
        <w:t>四、半导体：行业需求回暖带动景气度提升，</w:t>
      </w:r>
      <w:r>
        <w:rPr>
          <w:rFonts w:ascii="Arial" w:hAnsi="Arial" w:cs="Arial" w:eastAsia="Arial" w:hint="default"/>
          <w:b/>
          <w:bCs/>
          <w:color w:val="044E7D"/>
          <w:spacing w:val="-7"/>
          <w:sz w:val="32"/>
          <w:szCs w:val="32"/>
        </w:rPr>
        <w:t>5G</w:t>
      </w:r>
      <w:r>
        <w:rPr>
          <w:rFonts w:ascii="Arial" w:hAnsi="Arial" w:cs="Arial" w:eastAsia="Arial" w:hint="default"/>
          <w:b/>
          <w:bCs/>
          <w:color w:val="044E7D"/>
          <w:spacing w:val="-12"/>
          <w:sz w:val="32"/>
          <w:szCs w:val="32"/>
        </w:rPr>
        <w:t> </w:t>
      </w:r>
      <w:r>
        <w:rPr>
          <w:rFonts w:ascii="Microsoft JhengHei" w:hAnsi="Microsoft JhengHei" w:cs="Microsoft JhengHei" w:eastAsia="Microsoft JhengHei" w:hint="default"/>
          <w:b/>
          <w:bCs/>
          <w:color w:val="044E7D"/>
          <w:sz w:val="32"/>
          <w:szCs w:val="32"/>
        </w:rPr>
        <w:t>创新与份额提升带来</w:t>
      </w:r>
      <w:r>
        <w:rPr>
          <w:rFonts w:ascii="Microsoft JhengHei" w:hAnsi="Microsoft JhengHei" w:cs="Microsoft JhengHei" w:eastAsia="Microsoft JhengHei" w:hint="default"/>
          <w:sz w:val="32"/>
          <w:szCs w:val="32"/>
        </w:rPr>
      </w:r>
    </w:p>
    <w:p>
      <w:pPr>
        <w:spacing w:before="67"/>
        <w:ind w:left="152" w:right="144" w:firstLine="0"/>
        <w:jc w:val="left"/>
        <w:rPr>
          <w:rFonts w:ascii="Microsoft JhengHei" w:hAnsi="Microsoft JhengHei" w:cs="Microsoft JhengHei" w:eastAsia="Microsoft JhengHei" w:hint="default"/>
          <w:sz w:val="32"/>
          <w:szCs w:val="32"/>
        </w:rPr>
      </w:pPr>
      <w:r>
        <w:rPr>
          <w:rFonts w:ascii="Microsoft JhengHei" w:hAnsi="Microsoft JhengHei" w:cs="Microsoft JhengHei" w:eastAsia="Microsoft JhengHei" w:hint="default"/>
          <w:b/>
          <w:bCs/>
          <w:color w:val="044E7D"/>
          <w:sz w:val="32"/>
          <w:szCs w:val="32"/>
        </w:rPr>
        <w:t>增量</w:t>
      </w:r>
      <w:r>
        <w:rPr>
          <w:rFonts w:ascii="Microsoft JhengHei" w:hAnsi="Microsoft JhengHei" w:cs="Microsoft JhengHei" w:eastAsia="Microsoft JhengHei" w:hint="default"/>
          <w:sz w:val="32"/>
          <w:szCs w:val="32"/>
        </w:rPr>
      </w:r>
    </w:p>
    <w:p>
      <w:pPr>
        <w:pStyle w:val="Heading2"/>
        <w:spacing w:line="240" w:lineRule="auto" w:before="155"/>
        <w:ind w:left="152" w:right="144"/>
        <w:jc w:val="left"/>
        <w:rPr>
          <w:b w:val="0"/>
          <w:bCs w:val="0"/>
        </w:rPr>
      </w:pPr>
      <w:bookmarkStart w:name="_bookmark147" w:id="148"/>
      <w:bookmarkEnd w:id="148"/>
      <w:r>
        <w:rPr>
          <w:b w:val="0"/>
          <w:bCs w:val="0"/>
        </w:rPr>
      </w:r>
      <w:r>
        <w:rPr>
          <w:rFonts w:ascii="Times New Roman" w:hAnsi="Times New Roman" w:cs="Times New Roman" w:eastAsia="Times New Roman" w:hint="default"/>
        </w:rPr>
        <w:t>4.1</w:t>
      </w:r>
      <w:r>
        <w:rPr>
          <w:rFonts w:ascii="Times New Roman" w:hAnsi="Times New Roman" w:cs="Times New Roman" w:eastAsia="Times New Roman" w:hint="default"/>
          <w:spacing w:val="20"/>
        </w:rPr>
        <w:t> </w:t>
      </w:r>
      <w:r>
        <w:rPr/>
        <w:t>行业景气度有望触底反弹，带动业绩修复机会</w:t>
      </w:r>
      <w:r>
        <w:rPr>
          <w:b w:val="0"/>
          <w:bCs w:val="0"/>
        </w:rPr>
      </w:r>
    </w:p>
    <w:p>
      <w:pPr>
        <w:pStyle w:val="BodyText"/>
        <w:spacing w:line="264" w:lineRule="auto" w:before="68"/>
        <w:ind w:left="152" w:right="146" w:firstLine="403"/>
        <w:jc w:val="right"/>
      </w:pPr>
      <w:r>
        <w:rPr>
          <w:rFonts w:ascii="Microsoft JhengHei" w:hAnsi="Microsoft JhengHei" w:cs="Microsoft JhengHei" w:eastAsia="Microsoft JhengHei" w:hint="default"/>
          <w:b/>
          <w:bCs/>
        </w:rPr>
        <w:t>下游需求多轮驱动，中长期看半导体景气度依然向好。</w:t>
      </w:r>
      <w:r>
        <w:rPr>
          <w:rFonts w:ascii="Times New Roman" w:hAnsi="Times New Roman" w:cs="Times New Roman" w:eastAsia="Times New Roman" w:hint="default"/>
        </w:rPr>
        <w:t>2018</w:t>
      </w:r>
      <w:r>
        <w:rPr>
          <w:rFonts w:ascii="Times New Roman" w:hAnsi="Times New Roman" w:cs="Times New Roman" w:eastAsia="Times New Roman" w:hint="default"/>
          <w:spacing w:val="-25"/>
        </w:rPr>
        <w:t> </w:t>
      </w:r>
      <w:r>
        <w:rPr/>
        <w:t>年受多种宏观因素影响，半导体行业景气度下</w:t>
      </w:r>
      <w:r>
        <w:rPr>
          <w:w w:val="99"/>
        </w:rPr>
        <w:t> </w:t>
      </w:r>
      <w:r>
        <w:rPr/>
        <w:t>滑，但我们坚定认为此轮下滑只是半导体景气度的阶段性调整，若将时间维度拉伸至未来</w:t>
      </w:r>
      <w:r>
        <w:rPr>
          <w:spacing w:val="-39"/>
        </w:rPr>
        <w:t> </w:t>
      </w:r>
      <w:r>
        <w:rPr>
          <w:rFonts w:ascii="Times New Roman" w:hAnsi="Times New Roman" w:cs="Times New Roman" w:eastAsia="Times New Roman" w:hint="default"/>
        </w:rPr>
        <w:t>3-5 </w:t>
      </w:r>
      <w:r>
        <w:rPr/>
        <w:t>年，</w:t>
      </w:r>
      <w:r>
        <w:rPr>
          <w:rFonts w:ascii="Times New Roman" w:hAnsi="Times New Roman" w:cs="Times New Roman" w:eastAsia="Times New Roman" w:hint="default"/>
        </w:rPr>
        <w:t>2019</w:t>
      </w:r>
      <w:r>
        <w:rPr>
          <w:rFonts w:ascii="Times New Roman" w:hAnsi="Times New Roman" w:cs="Times New Roman" w:eastAsia="Times New Roman" w:hint="default"/>
          <w:spacing w:val="4"/>
        </w:rPr>
        <w:t> </w:t>
      </w:r>
      <w:r>
        <w:rPr/>
        <w:t>年大概</w:t>
      </w:r>
      <w:r>
        <w:rPr>
          <w:w w:val="99"/>
        </w:rPr>
        <w:t> </w:t>
      </w:r>
      <w:r>
        <w:rPr/>
        <w:t>率是行业低点，在下游需求回暖、</w:t>
      </w:r>
      <w:r>
        <w:rPr>
          <w:rFonts w:ascii="Times New Roman" w:hAnsi="Times New Roman" w:cs="Times New Roman" w:eastAsia="Times New Roman" w:hint="default"/>
        </w:rPr>
        <w:t>5G </w:t>
      </w:r>
      <w:r>
        <w:rPr/>
        <w:t>渗透加速等多因素驱动下，全球半导体市场有望</w:t>
      </w:r>
      <w:r>
        <w:rPr>
          <w:spacing w:val="-55"/>
        </w:rPr>
        <w:t> </w:t>
      </w:r>
      <w:r>
        <w:rPr>
          <w:rFonts w:ascii="Times New Roman" w:hAnsi="Times New Roman" w:cs="Times New Roman" w:eastAsia="Times New Roman" w:hint="default"/>
        </w:rPr>
        <w:t>2020 </w:t>
      </w:r>
      <w:r>
        <w:rPr/>
        <w:t>年重回上升通道。</w:t>
      </w:r>
    </w:p>
    <w:p>
      <w:pPr>
        <w:spacing w:line="240" w:lineRule="auto" w:before="3"/>
        <w:ind w:right="0"/>
        <w:rPr>
          <w:rFonts w:ascii="宋体" w:hAnsi="宋体" w:cs="宋体" w:eastAsia="宋体" w:hint="default"/>
          <w:sz w:val="15"/>
          <w:szCs w:val="15"/>
        </w:rPr>
      </w:pPr>
    </w:p>
    <w:p>
      <w:pPr>
        <w:spacing w:line="264" w:lineRule="auto" w:before="0"/>
        <w:ind w:left="152" w:right="146" w:firstLine="403"/>
        <w:jc w:val="both"/>
        <w:rPr>
          <w:rFonts w:ascii="宋体" w:hAnsi="宋体" w:cs="宋体" w:eastAsia="宋体" w:hint="default"/>
          <w:sz w:val="20"/>
          <w:szCs w:val="20"/>
        </w:rPr>
      </w:pPr>
      <w:r>
        <w:rPr/>
        <w:pict>
          <v:group style="position:absolute;margin-left:56.389999pt;margin-top:78.331345pt;width:482.55pt;height:.5pt;mso-position-horizontal-relative:page;mso-position-vertical-relative:paragraph;z-index:-416464" coordorigin="1128,1567" coordsize="9651,10">
            <v:group style="position:absolute;left:1133;top:1572;width:5020;height:2" coordorigin="1133,1572" coordsize="5020,2">
              <v:shape style="position:absolute;left:1133;top:1572;width:5020;height:2" coordorigin="1133,1572" coordsize="5020,0" path="m1133,1572l6152,1572e" filled="false" stroked="true" strokeweight=".48001pt" strokecolor="#367097">
                <v:path arrowok="t"/>
              </v:shape>
            </v:group>
            <v:group style="position:absolute;left:6152;top:1572;width:10;height:2" coordorigin="6152,1572" coordsize="10,2">
              <v:shape style="position:absolute;left:6152;top:1572;width:10;height:2" coordorigin="6152,1572" coordsize="10,0" path="m6152,1572l6162,1572e" filled="false" stroked="true" strokeweight=".48001pt" strokecolor="#367097">
                <v:path arrowok="t"/>
              </v:shape>
            </v:group>
            <v:group style="position:absolute;left:6162;top:1572;width:4612;height:2" coordorigin="6162,1572" coordsize="4612,2">
              <v:shape style="position:absolute;left:6162;top:1572;width:4612;height:2" coordorigin="6162,1572" coordsize="4612,0" path="m6162,1572l10773,1572e" filled="false" stroked="true" strokeweight=".48001pt" strokecolor="#367097">
                <v:path arrowok="t"/>
              </v:shape>
            </v:group>
            <w10:wrap type="none"/>
          </v:group>
        </w:pict>
      </w:r>
      <w:r>
        <w:rPr/>
        <w:pict>
          <v:group style="position:absolute;margin-left:83.247002pt;margin-top:96.50135pt;width:198.8pt;height:104.45pt;mso-position-horizontal-relative:page;mso-position-vertical-relative:paragraph;z-index:-416440" coordorigin="1665,1930" coordsize="3976,2089">
            <v:group style="position:absolute;left:1760;top:2874;width:2;height:1091" coordorigin="1760,2874" coordsize="2,1091">
              <v:shape style="position:absolute;left:1760;top:2874;width:2;height:1091" coordorigin="1760,2874" coordsize="0,1091" path="m1760,2874l1760,3964e" filled="false" stroked="true" strokeweight="1.32pt" strokecolor="#ff8080">
                <v:path arrowok="t"/>
              </v:shape>
            </v:group>
            <v:group style="position:absolute;left:1719;top:1935;width:2;height:2030" coordorigin="1719,1935" coordsize="2,2030">
              <v:shape style="position:absolute;left:1719;top:1935;width:2;height:2030" coordorigin="1719,1935" coordsize="0,2030" path="m1719,3964l1719,1935e" filled="false" stroked="true" strokeweight=".5pt" strokecolor="#000000">
                <v:path arrowok="t"/>
              </v:shape>
            </v:group>
            <v:group style="position:absolute;left:1670;top:3964;width:50;height:2" coordorigin="1670,3964" coordsize="50,2">
              <v:shape style="position:absolute;left:1670;top:3964;width:50;height:2" coordorigin="1670,3964" coordsize="50,0" path="m1670,3964l1719,3964e" filled="false" stroked="true" strokeweight=".5pt" strokecolor="#000000">
                <v:path arrowok="t"/>
              </v:shape>
            </v:group>
            <v:group style="position:absolute;left:1670;top:3558;width:50;height:2" coordorigin="1670,3558" coordsize="50,2">
              <v:shape style="position:absolute;left:1670;top:3558;width:50;height:2" coordorigin="1670,3558" coordsize="50,0" path="m1670,3558l1719,3558e" filled="false" stroked="true" strokeweight=".5pt" strokecolor="#000000">
                <v:path arrowok="t"/>
              </v:shape>
            </v:group>
            <v:group style="position:absolute;left:1670;top:3152;width:50;height:2" coordorigin="1670,3152" coordsize="50,2">
              <v:shape style="position:absolute;left:1670;top:3152;width:50;height:2" coordorigin="1670,3152" coordsize="50,0" path="m1670,3152l1719,3152e" filled="false" stroked="true" strokeweight=".5pt" strokecolor="#000000">
                <v:path arrowok="t"/>
              </v:shape>
            </v:group>
            <v:group style="position:absolute;left:1670;top:2747;width:50;height:2" coordorigin="1670,2747" coordsize="50,2">
              <v:shape style="position:absolute;left:1670;top:2747;width:50;height:2" coordorigin="1670,2747" coordsize="50,0" path="m1670,2747l1719,2747e" filled="false" stroked="true" strokeweight=".5pt" strokecolor="#000000">
                <v:path arrowok="t"/>
              </v:shape>
            </v:group>
            <v:group style="position:absolute;left:1670;top:2341;width:50;height:2" coordorigin="1670,2341" coordsize="50,2">
              <v:shape style="position:absolute;left:1670;top:2341;width:50;height:2" coordorigin="1670,2341" coordsize="50,0" path="m1670,2341l1719,2341e" filled="false" stroked="true" strokeweight=".5pt" strokecolor="#000000">
                <v:path arrowok="t"/>
              </v:shape>
            </v:group>
            <v:group style="position:absolute;left:1670;top:1935;width:50;height:2" coordorigin="1670,1935" coordsize="50,2">
              <v:shape style="position:absolute;left:1670;top:1935;width:50;height:2" coordorigin="1670,1935" coordsize="50,0" path="m1670,1935l1719,1935e" filled="false" stroked="true" strokeweight=".5pt" strokecolor="#000000">
                <v:path arrowok="t"/>
              </v:shape>
            </v:group>
            <v:group style="position:absolute;left:1844;top:2907;width:2;height:1057" coordorigin="1844,2907" coordsize="2,1057">
              <v:shape style="position:absolute;left:1844;top:2907;width:2;height:1057" coordorigin="1844,2907" coordsize="0,1057" path="m1844,2907l1844,3964e" filled="false" stroked="true" strokeweight="1.32pt" strokecolor="#ff8080">
                <v:path arrowok="t"/>
              </v:shape>
            </v:group>
            <v:group style="position:absolute;left:1928;top:2905;width:2;height:1060" coordorigin="1928,2905" coordsize="2,1060">
              <v:shape style="position:absolute;left:1928;top:2905;width:2;height:1060" coordorigin="1928,2905" coordsize="0,1060" path="m1928,2905l1928,3964e" filled="false" stroked="true" strokeweight="1.32pt" strokecolor="#ff8080">
                <v:path arrowok="t"/>
              </v:shape>
            </v:group>
            <v:group style="position:absolute;left:2012;top:2915;width:2;height:1050" coordorigin="2012,2915" coordsize="2,1050">
              <v:shape style="position:absolute;left:2012;top:2915;width:2;height:1050" coordorigin="2012,2915" coordsize="0,1050" path="m2012,2915l2012,3964e" filled="false" stroked="true" strokeweight="1.32pt" strokecolor="#ff8080">
                <v:path arrowok="t"/>
              </v:shape>
            </v:group>
            <v:group style="position:absolute;left:2096;top:2905;width:2;height:1060" coordorigin="2096,2905" coordsize="2,1060">
              <v:shape style="position:absolute;left:2096;top:2905;width:2;height:1060" coordorigin="2096,2905" coordsize="0,1060" path="m2096,2905l2096,3964e" filled="false" stroked="true" strokeweight="1.32pt" strokecolor="#ff8080">
                <v:path arrowok="t"/>
              </v:shape>
            </v:group>
            <v:group style="position:absolute;left:2182;top:2893;width:2;height:1072" coordorigin="2182,2893" coordsize="2,1072">
              <v:shape style="position:absolute;left:2182;top:2893;width:2;height:1072" coordorigin="2182,2893" coordsize="0,1072" path="m2182,2893l2182,3964e" filled="false" stroked="true" strokeweight="1.2pt" strokecolor="#ff8080">
                <v:path arrowok="t"/>
              </v:shape>
            </v:group>
            <v:group style="position:absolute;left:2267;top:2864;width:2;height:1100" coordorigin="2267,2864" coordsize="2,1100">
              <v:shape style="position:absolute;left:2267;top:2864;width:2;height:1100" coordorigin="2267,2864" coordsize="0,1100" path="m2267,2864l2267,3964e" filled="false" stroked="true" strokeweight="1.32pt" strokecolor="#ff8080">
                <v:path arrowok="t"/>
              </v:shape>
            </v:group>
            <v:group style="position:absolute;left:2351;top:2807;width:2;height:1158" coordorigin="2351,2807" coordsize="2,1158">
              <v:shape style="position:absolute;left:2351;top:2807;width:2;height:1158" coordorigin="2351,2807" coordsize="0,1158" path="m2351,2807l2351,3964e" filled="false" stroked="true" strokeweight="1.32pt" strokecolor="#ff8080">
                <v:path arrowok="t"/>
              </v:shape>
            </v:group>
            <v:group style="position:absolute;left:2435;top:2771;width:2;height:1194" coordorigin="2435,2771" coordsize="2,1194">
              <v:shape style="position:absolute;left:2435;top:2771;width:2;height:1194" coordorigin="2435,2771" coordsize="0,1194" path="m2435,2771l2435,3964e" filled="false" stroked="true" strokeweight="1.32pt" strokecolor="#ff8080">
                <v:path arrowok="t"/>
              </v:shape>
            </v:group>
            <v:group style="position:absolute;left:2519;top:2727;width:2;height:1237" coordorigin="2519,2727" coordsize="2,1237">
              <v:shape style="position:absolute;left:2519;top:2727;width:2;height:1237" coordorigin="2519,2727" coordsize="0,1237" path="m2519,2727l2519,3964e" filled="false" stroked="true" strokeweight="1.32pt" strokecolor="#ff8080">
                <v:path arrowok="t"/>
              </v:shape>
            </v:group>
            <v:group style="position:absolute;left:2603;top:2706;width:2;height:1259" coordorigin="2603,2706" coordsize="2,1259">
              <v:shape style="position:absolute;left:2603;top:2706;width:2;height:1259" coordorigin="2603,2706" coordsize="0,1259" path="m2603,2706l2603,3964e" filled="false" stroked="true" strokeweight="1.32pt" strokecolor="#ff8080">
                <v:path arrowok="t"/>
              </v:shape>
            </v:group>
            <v:group style="position:absolute;left:2687;top:2706;width:2;height:1259" coordorigin="2687,2706" coordsize="2,1259">
              <v:shape style="position:absolute;left:2687;top:2706;width:2;height:1259" coordorigin="2687,2706" coordsize="0,1259" path="m2687,2706l2687,3964e" filled="false" stroked="true" strokeweight="1.32pt" strokecolor="#ff8080">
                <v:path arrowok="t"/>
              </v:shape>
            </v:group>
            <v:group style="position:absolute;left:2771;top:2720;width:2;height:1244" coordorigin="2771,2720" coordsize="2,1244">
              <v:shape style="position:absolute;left:2771;top:2720;width:2;height:1244" coordorigin="2771,2720" coordsize="0,1244" path="m2771,2720l2771,3964e" filled="false" stroked="true" strokeweight="1.32pt" strokecolor="#ff8080">
                <v:path arrowok="t"/>
              </v:shape>
            </v:group>
            <v:group style="position:absolute;left:2855;top:2730;width:2;height:1235" coordorigin="2855,2730" coordsize="2,1235">
              <v:shape style="position:absolute;left:2855;top:2730;width:2;height:1235" coordorigin="2855,2730" coordsize="0,1235" path="m2855,2730l2855,3964e" filled="false" stroked="true" strokeweight="1.32pt" strokecolor="#ff8080">
                <v:path arrowok="t"/>
              </v:shape>
            </v:group>
            <v:group style="position:absolute;left:2939;top:2711;width:2;height:1254" coordorigin="2939,2711" coordsize="2,1254">
              <v:shape style="position:absolute;left:2939;top:2711;width:2;height:1254" coordorigin="2939,2711" coordsize="0,1254" path="m2939,2711l2939,3964e" filled="false" stroked="true" strokeweight="1.32pt" strokecolor="#ff8080">
                <v:path arrowok="t"/>
              </v:shape>
            </v:group>
            <v:group style="position:absolute;left:3023;top:2694;width:2;height:1271" coordorigin="3023,2694" coordsize="2,1271">
              <v:shape style="position:absolute;left:3023;top:2694;width:2;height:1271" coordorigin="3023,2694" coordsize="0,1271" path="m3023,2694l3023,3964e" filled="false" stroked="true" strokeweight="1.32pt" strokecolor="#ff8080">
                <v:path arrowok="t"/>
              </v:shape>
            </v:group>
            <v:group style="position:absolute;left:3107;top:2667;width:2;height:1297" coordorigin="3107,2667" coordsize="2,1297">
              <v:shape style="position:absolute;left:3107;top:2667;width:2;height:1297" coordorigin="3107,2667" coordsize="0,1297" path="m3107,2667l3107,3964e" filled="false" stroked="true" strokeweight="1.32pt" strokecolor="#ff8080">
                <v:path arrowok="t"/>
              </v:shape>
            </v:group>
            <v:group style="position:absolute;left:3191;top:2639;width:2;height:1326" coordorigin="3191,2639" coordsize="2,1326">
              <v:shape style="position:absolute;left:3191;top:2639;width:2;height:1326" coordorigin="3191,2639" coordsize="0,1326" path="m3191,2639l3191,3964e" filled="false" stroked="true" strokeweight="1.32pt" strokecolor="#ff8080">
                <v:path arrowok="t"/>
              </v:shape>
            </v:group>
            <v:group style="position:absolute;left:3275;top:2600;width:2;height:1364" coordorigin="3275,2600" coordsize="2,1364">
              <v:shape style="position:absolute;left:3275;top:2600;width:2;height:1364" coordorigin="3275,2600" coordsize="0,1364" path="m3275,2600l3275,3964e" filled="false" stroked="true" strokeweight="1.32pt" strokecolor="#ff8080">
                <v:path arrowok="t"/>
              </v:shape>
            </v:group>
            <v:group style="position:absolute;left:3359;top:2545;width:2;height:1420" coordorigin="3359,2545" coordsize="2,1420">
              <v:shape style="position:absolute;left:3359;top:2545;width:2;height:1420" coordorigin="3359,2545" coordsize="0,1420" path="m3359,2545l3359,3964e" filled="false" stroked="true" strokeweight="1.32pt" strokecolor="#ff8080">
                <v:path arrowok="t"/>
              </v:shape>
            </v:group>
            <v:group style="position:absolute;left:3443;top:2504;width:2;height:1460" coordorigin="3443,2504" coordsize="2,1460">
              <v:shape style="position:absolute;left:3443;top:2504;width:2;height:1460" coordorigin="3443,2504" coordsize="0,1460" path="m3443,2504l3443,3964e" filled="false" stroked="true" strokeweight="1.32pt" strokecolor="#ff8080">
                <v:path arrowok="t"/>
              </v:shape>
            </v:group>
            <v:group style="position:absolute;left:3527;top:2459;width:2;height:1506" coordorigin="3527,2459" coordsize="2,1506">
              <v:shape style="position:absolute;left:3527;top:2459;width:2;height:1506" coordorigin="3527,2459" coordsize="0,1506" path="m3527,2459l3527,3964e" filled="false" stroked="true" strokeweight="1.32pt" strokecolor="#ff8080">
                <v:path arrowok="t"/>
              </v:shape>
            </v:group>
            <v:group style="position:absolute;left:3611;top:2435;width:2;height:1530" coordorigin="3611,2435" coordsize="2,1530">
              <v:shape style="position:absolute;left:3611;top:2435;width:2;height:1530" coordorigin="3611,2435" coordsize="0,1530" path="m3611,2435l3611,3964e" filled="false" stroked="true" strokeweight="1.32pt" strokecolor="#ff8080">
                <v:path arrowok="t"/>
              </v:shape>
            </v:group>
            <v:group style="position:absolute;left:3695;top:2423;width:2;height:1542" coordorigin="3695,2423" coordsize="2,1542">
              <v:shape style="position:absolute;left:3695;top:2423;width:2;height:1542" coordorigin="3695,2423" coordsize="0,1542" path="m3695,2423l3695,3964e" filled="false" stroked="true" strokeweight="1.32pt" strokecolor="#ff8080">
                <v:path arrowok="t"/>
              </v:shape>
            </v:group>
            <v:group style="position:absolute;left:3779;top:2439;width:2;height:1525" coordorigin="3779,2439" coordsize="2,1525">
              <v:shape style="position:absolute;left:3779;top:2439;width:2;height:1525" coordorigin="3779,2439" coordsize="0,1525" path="m3779,2439l3779,3964e" filled="false" stroked="true" strokeweight="1.32pt" strokecolor="#ff8080">
                <v:path arrowok="t"/>
              </v:shape>
            </v:group>
            <v:group style="position:absolute;left:3863;top:2473;width:2;height:1492" coordorigin="3863,2473" coordsize="2,1492">
              <v:shape style="position:absolute;left:3863;top:2473;width:2;height:1492" coordorigin="3863,2473" coordsize="0,1492" path="m3863,2473l3863,3964e" filled="false" stroked="true" strokeweight="1.32pt" strokecolor="#ff8080">
                <v:path arrowok="t"/>
              </v:shape>
            </v:group>
            <v:group style="position:absolute;left:3947;top:2461;width:2;height:1504" coordorigin="3947,2461" coordsize="2,1504">
              <v:shape style="position:absolute;left:3947;top:2461;width:2;height:1504" coordorigin="3947,2461" coordsize="0,1504" path="m3947,2461l3947,3964e" filled="false" stroked="true" strokeweight="1.32pt" strokecolor="#ff8080">
                <v:path arrowok="t"/>
              </v:shape>
            </v:group>
            <v:group style="position:absolute;left:4031;top:2439;width:2;height:1525" coordorigin="4031,2439" coordsize="2,1525">
              <v:shape style="position:absolute;left:4031;top:2439;width:2;height:1525" coordorigin="4031,2439" coordsize="0,1525" path="m4031,2439l4031,3964e" filled="false" stroked="true" strokeweight="1.32pt" strokecolor="#ff8080">
                <v:path arrowok="t"/>
              </v:shape>
            </v:group>
            <v:group style="position:absolute;left:4115;top:2394;width:2;height:1571" coordorigin="4115,2394" coordsize="2,1571">
              <v:shape style="position:absolute;left:4115;top:2394;width:2;height:1571" coordorigin="4115,2394" coordsize="0,1571" path="m4115,2394l4115,3964e" filled="false" stroked="true" strokeweight="1.32pt" strokecolor="#ff8080">
                <v:path arrowok="t"/>
              </v:shape>
            </v:group>
            <v:group style="position:absolute;left:4199;top:2370;width:2;height:1595" coordorigin="4199,2370" coordsize="2,1595">
              <v:shape style="position:absolute;left:4199;top:2370;width:2;height:1595" coordorigin="4199,2370" coordsize="0,1595" path="m4199,2370l4199,3964e" filled="false" stroked="true" strokeweight="1.32pt" strokecolor="#ff8080">
                <v:path arrowok="t"/>
              </v:shape>
            </v:group>
            <v:group style="position:absolute;left:4283;top:2363;width:2;height:1602" coordorigin="4283,2363" coordsize="2,1602">
              <v:shape style="position:absolute;left:4283;top:2363;width:2;height:1602" coordorigin="4283,2363" coordsize="0,1602" path="m4283,2363l4283,3964e" filled="false" stroked="true" strokeweight="1.32pt" strokecolor="#ff8080">
                <v:path arrowok="t"/>
              </v:shape>
            </v:group>
            <v:group style="position:absolute;left:4367;top:2334;width:2;height:1631" coordorigin="4367,2334" coordsize="2,1631">
              <v:shape style="position:absolute;left:4367;top:2334;width:2;height:1631" coordorigin="4367,2334" coordsize="0,1631" path="m4367,2334l4367,3964e" filled="false" stroked="true" strokeweight="1.32pt" strokecolor="#ff8080">
                <v:path arrowok="t"/>
              </v:shape>
            </v:group>
            <v:group style="position:absolute;left:4451;top:2305;width:2;height:1660" coordorigin="4451,2305" coordsize="2,1660">
              <v:shape style="position:absolute;left:4451;top:2305;width:2;height:1660" coordorigin="4451,2305" coordsize="0,1660" path="m4451,2305l4451,3964e" filled="false" stroked="true" strokeweight="1.32pt" strokecolor="#ff8080">
                <v:path arrowok="t"/>
              </v:shape>
            </v:group>
            <v:group style="position:absolute;left:4535;top:2267;width:2;height:1698" coordorigin="4535,2267" coordsize="2,1698">
              <v:shape style="position:absolute;left:4535;top:2267;width:2;height:1698" coordorigin="4535,2267" coordsize="0,1698" path="m4535,2267l4535,3964e" filled="false" stroked="true" strokeweight="1.32pt" strokecolor="#ff8080">
                <v:path arrowok="t"/>
              </v:shape>
            </v:group>
            <v:group style="position:absolute;left:4619;top:2286;width:2;height:1679" coordorigin="4619,2286" coordsize="2,1679">
              <v:shape style="position:absolute;left:4619;top:2286;width:2;height:1679" coordorigin="4619,2286" coordsize="0,1679" path="m4619,2286l4619,3964e" filled="false" stroked="true" strokeweight="1.32pt" strokecolor="#ff8080">
                <v:path arrowok="t"/>
              </v:shape>
            </v:group>
            <v:group style="position:absolute;left:4703;top:2413;width:2;height:1552" coordorigin="4703,2413" coordsize="2,1552">
              <v:shape style="position:absolute;left:4703;top:2413;width:2;height:1552" coordorigin="4703,2413" coordsize="0,1552" path="m4703,2413l4703,3964e" filled="false" stroked="true" strokeweight="1.32pt" strokecolor="#ff8080">
                <v:path arrowok="t"/>
              </v:shape>
            </v:group>
            <v:group style="position:absolute;left:4787;top:2526;width:2;height:1439" coordorigin="4787,2526" coordsize="2,1439">
              <v:shape style="position:absolute;left:4787;top:2526;width:2;height:1439" coordorigin="4787,2526" coordsize="0,1439" path="m4787,2526l4787,3964e" filled="false" stroked="true" strokeweight="1.32pt" strokecolor="#ff8080">
                <v:path arrowok="t"/>
              </v:shape>
            </v:group>
            <v:group style="position:absolute;left:4871;top:2631;width:2;height:1333" coordorigin="4871,2631" coordsize="2,1333">
              <v:shape style="position:absolute;left:4871;top:2631;width:2;height:1333" coordorigin="4871,2631" coordsize="0,1333" path="m4871,2631l4871,3964e" filled="false" stroked="true" strokeweight="1.32pt" strokecolor="#ff8080">
                <v:path arrowok="t"/>
              </v:shape>
            </v:group>
            <v:group style="position:absolute;left:4955;top:2653;width:2;height:1312" coordorigin="4955,2653" coordsize="2,1312">
              <v:shape style="position:absolute;left:4955;top:2653;width:2;height:1312" coordorigin="4955,2653" coordsize="0,1312" path="m4955,2653l4955,3964e" filled="false" stroked="true" strokeweight="1.32pt" strokecolor="#ff8080">
                <v:path arrowok="t"/>
              </v:shape>
            </v:group>
            <v:group style="position:absolute;left:5039;top:2660;width:2;height:1304" coordorigin="5039,2660" coordsize="2,1304">
              <v:shape style="position:absolute;left:5039;top:2660;width:2;height:1304" coordorigin="5039,2660" coordsize="0,1304" path="m5039,2660l5039,3964e" filled="false" stroked="true" strokeweight="1.32pt" strokecolor="#ff8080">
                <v:path arrowok="t"/>
              </v:shape>
            </v:group>
            <v:group style="position:absolute;left:5123;top:2622;width:2;height:1343" coordorigin="5123,2622" coordsize="2,1343">
              <v:shape style="position:absolute;left:5123;top:2622;width:2;height:1343" coordorigin="5123,2622" coordsize="0,1343" path="m5123,2622l5123,3964e" filled="false" stroked="true" strokeweight="1.32pt" strokecolor="#ff8080">
                <v:path arrowok="t"/>
              </v:shape>
            </v:group>
            <v:group style="position:absolute;left:5207;top:2636;width:2;height:1328" coordorigin="5207,2636" coordsize="2,1328">
              <v:shape style="position:absolute;left:5207;top:2636;width:2;height:1328" coordorigin="5207,2636" coordsize="0,1328" path="m5207,2636l5207,3964e" filled="false" stroked="true" strokeweight="1.32pt" strokecolor="#ff8080">
                <v:path arrowok="t"/>
              </v:shape>
            </v:group>
            <v:group style="position:absolute;left:5291;top:2610;width:2;height:1355" coordorigin="5291,2610" coordsize="2,1355">
              <v:shape style="position:absolute;left:5291;top:2610;width:2;height:1355" coordorigin="5291,2610" coordsize="0,1355" path="m5291,2610l5291,3964e" filled="false" stroked="true" strokeweight="1.32pt" strokecolor="#ff8080">
                <v:path arrowok="t"/>
              </v:shape>
            </v:group>
            <v:group style="position:absolute;left:5375;top:2576;width:2;height:1388" coordorigin="5375,2576" coordsize="2,1388">
              <v:shape style="position:absolute;left:5375;top:2576;width:2;height:1388" coordorigin="5375,2576" coordsize="0,1388" path="m5375,2576l5375,3964e" filled="false" stroked="true" strokeweight="1.32pt" strokecolor="#ff8080">
                <v:path arrowok="t"/>
              </v:shape>
            </v:group>
            <v:group style="position:absolute;left:5459;top:2521;width:2;height:1444" coordorigin="5459,2521" coordsize="2,1444">
              <v:shape style="position:absolute;left:5459;top:2521;width:2;height:1444" coordorigin="5459,2521" coordsize="0,1444" path="m5459,2521l5459,3964e" filled="false" stroked="true" strokeweight="1.32pt" strokecolor="#ff8080">
                <v:path arrowok="t"/>
              </v:shape>
            </v:group>
            <v:group style="position:absolute;left:5543;top:2480;width:2;height:1484" coordorigin="5543,2480" coordsize="2,1484">
              <v:shape style="position:absolute;left:5543;top:2480;width:2;height:1484" coordorigin="5543,2480" coordsize="0,1484" path="m5543,2480l5543,3964e" filled="false" stroked="true" strokeweight="1.32pt" strokecolor="#ff8080">
                <v:path arrowok="t"/>
              </v:shape>
            </v:group>
            <v:group style="position:absolute;left:5586;top:1935;width:2;height:2030" coordorigin="5586,1935" coordsize="2,2030">
              <v:shape style="position:absolute;left:5586;top:1935;width:2;height:2030" coordorigin="5586,1935" coordsize="0,2030" path="m5586,3964l5586,1935e" filled="false" stroked="true" strokeweight=".5pt" strokecolor="#000000">
                <v:path arrowok="t"/>
              </v:shape>
            </v:group>
            <v:group style="position:absolute;left:5586;top:3964;width:50;height:2" coordorigin="5586,3964" coordsize="50,2">
              <v:shape style="position:absolute;left:5586;top:3964;width:50;height:2" coordorigin="5586,3964" coordsize="50,0" path="m5586,3964l5635,3964e" filled="false" stroked="true" strokeweight=".5pt" strokecolor="#000000">
                <v:path arrowok="t"/>
              </v:shape>
            </v:group>
            <v:group style="position:absolute;left:5586;top:3558;width:50;height:2" coordorigin="5586,3558" coordsize="50,2">
              <v:shape style="position:absolute;left:5586;top:3558;width:50;height:2" coordorigin="5586,3558" coordsize="50,0" path="m5586,3558l5635,3558e" filled="false" stroked="true" strokeweight=".5pt" strokecolor="#000000">
                <v:path arrowok="t"/>
              </v:shape>
            </v:group>
            <v:group style="position:absolute;left:5586;top:3152;width:50;height:2" coordorigin="5586,3152" coordsize="50,2">
              <v:shape style="position:absolute;left:5586;top:3152;width:50;height:2" coordorigin="5586,3152" coordsize="50,0" path="m5586,3152l5635,3152e" filled="false" stroked="true" strokeweight=".5pt" strokecolor="#000000">
                <v:path arrowok="t"/>
              </v:shape>
            </v:group>
            <v:group style="position:absolute;left:5586;top:2747;width:50;height:2" coordorigin="5586,2747" coordsize="50,2">
              <v:shape style="position:absolute;left:5586;top:2747;width:50;height:2" coordorigin="5586,2747" coordsize="50,0" path="m5586,2747l5635,2747e" filled="false" stroked="true" strokeweight=".5pt" strokecolor="#000000">
                <v:path arrowok="t"/>
              </v:shape>
            </v:group>
            <v:group style="position:absolute;left:5586;top:2341;width:50;height:2" coordorigin="5586,2341" coordsize="50,2">
              <v:shape style="position:absolute;left:5586;top:2341;width:50;height:2" coordorigin="5586,2341" coordsize="50,0" path="m5586,2341l5635,2341e" filled="false" stroked="true" strokeweight=".5pt" strokecolor="#000000">
                <v:path arrowok="t"/>
              </v:shape>
            </v:group>
            <v:group style="position:absolute;left:5586;top:1935;width:50;height:2" coordorigin="5586,1935" coordsize="50,2">
              <v:shape style="position:absolute;left:5586;top:1935;width:50;height:2" coordorigin="5586,1935" coordsize="50,0" path="m5586,1935l5635,1935e" filled="false" stroked="true" strokeweight=".5pt" strokecolor="#000000">
                <v:path arrowok="t"/>
              </v:shape>
            </v:group>
            <v:group style="position:absolute;left:1719;top:3964;width:3867;height:2" coordorigin="1719,3964" coordsize="3867,2">
              <v:shape style="position:absolute;left:1719;top:3964;width:3867;height:2" coordorigin="1719,3964" coordsize="3867,0" path="m1719,3964l5586,3964e" filled="false" stroked="true" strokeweight=".5pt" strokecolor="#000000">
                <v:path arrowok="t"/>
              </v:shape>
            </v:group>
            <v:group style="position:absolute;left:1719;top:3964;width:2;height:50" coordorigin="1719,3964" coordsize="2,50">
              <v:shape style="position:absolute;left:1719;top:3964;width:2;height:50" coordorigin="1719,3964" coordsize="0,50" path="m1719,3964l1719,4014e" filled="false" stroked="true" strokeweight=".5pt" strokecolor="#000000">
                <v:path arrowok="t"/>
              </v:shape>
            </v:group>
            <v:group style="position:absolute;left:2138;top:3964;width:2;height:50" coordorigin="2138,3964" coordsize="2,50">
              <v:shape style="position:absolute;left:2138;top:3964;width:2;height:50" coordorigin="2138,3964" coordsize="0,50" path="m2138,3964l2138,4014e" filled="false" stroked="true" strokeweight=".5pt" strokecolor="#000000">
                <v:path arrowok="t"/>
              </v:shape>
            </v:group>
            <v:group style="position:absolute;left:2561;top:3964;width:2;height:50" coordorigin="2561,3964" coordsize="2,50">
              <v:shape style="position:absolute;left:2561;top:3964;width:2;height:50" coordorigin="2561,3964" coordsize="0,50" path="m2561,3964l2561,4014e" filled="false" stroked="true" strokeweight=".5pt" strokecolor="#000000">
                <v:path arrowok="t"/>
              </v:shape>
            </v:group>
            <v:group style="position:absolute;left:2981;top:3964;width:2;height:50" coordorigin="2981,3964" coordsize="2,50">
              <v:shape style="position:absolute;left:2981;top:3964;width:2;height:50" coordorigin="2981,3964" coordsize="0,50" path="m2981,3964l2981,4014e" filled="false" stroked="true" strokeweight=".5pt" strokecolor="#000000">
                <v:path arrowok="t"/>
              </v:shape>
            </v:group>
            <v:group style="position:absolute;left:3401;top:3964;width:2;height:50" coordorigin="3401,3964" coordsize="2,50">
              <v:shape style="position:absolute;left:3401;top:3964;width:2;height:50" coordorigin="3401,3964" coordsize="0,50" path="m3401,3964l3401,4014e" filled="false" stroked="true" strokeweight=".5pt" strokecolor="#000000">
                <v:path arrowok="t"/>
              </v:shape>
            </v:group>
            <v:group style="position:absolute;left:3821;top:3964;width:2;height:50" coordorigin="3821,3964" coordsize="2,50">
              <v:shape style="position:absolute;left:3821;top:3964;width:2;height:50" coordorigin="3821,3964" coordsize="0,50" path="m3821,3964l3821,4014e" filled="false" stroked="true" strokeweight=".5pt" strokecolor="#000000">
                <v:path arrowok="t"/>
              </v:shape>
            </v:group>
            <v:group style="position:absolute;left:4241;top:3964;width:2;height:50" coordorigin="4241,3964" coordsize="2,50">
              <v:shape style="position:absolute;left:4241;top:3964;width:2;height:50" coordorigin="4241,3964" coordsize="0,50" path="m4241,3964l4241,4014e" filled="false" stroked="true" strokeweight=".5pt" strokecolor="#000000">
                <v:path arrowok="t"/>
              </v:shape>
            </v:group>
            <v:group style="position:absolute;left:4661;top:3964;width:2;height:50" coordorigin="4661,3964" coordsize="2,50">
              <v:shape style="position:absolute;left:4661;top:3964;width:2;height:50" coordorigin="4661,3964" coordsize="0,50" path="m4661,3964l4661,4014e" filled="false" stroked="true" strokeweight=".5pt" strokecolor="#000000">
                <v:path arrowok="t"/>
              </v:shape>
            </v:group>
            <v:group style="position:absolute;left:5081;top:3964;width:2;height:50" coordorigin="5081,3964" coordsize="2,50">
              <v:shape style="position:absolute;left:5081;top:3964;width:2;height:50" coordorigin="5081,3964" coordsize="0,50" path="m5081,3964l5081,4014e" filled="false" stroked="true" strokeweight=".5pt" strokecolor="#000000">
                <v:path arrowok="t"/>
              </v:shape>
            </v:group>
            <v:group style="position:absolute;left:5502;top:3964;width:2;height:50" coordorigin="5502,3964" coordsize="2,50">
              <v:shape style="position:absolute;left:5502;top:3964;width:2;height:50" coordorigin="5502,3964" coordsize="0,50" path="m5502,3964l5502,4014e" filled="false" stroked="true" strokeweight=".5pt" strokecolor="#000000">
                <v:path arrowok="t"/>
              </v:shape>
            </v:group>
            <v:group style="position:absolute;left:1761;top:2176;width:3783;height:1659" coordorigin="1761,2176" coordsize="3783,1659">
              <v:shape style="position:absolute;left:1761;top:2176;width:3783;height:1659" coordorigin="1761,2176" coordsize="3783,1659" path="m1761,3388l1782,3393,1803,3398,1824,3402,1845,3404,1866,3402,1887,3396,1908,3390,1929,3388,1993,3396,2056,3440,2077,3458,2140,3438,2182,3388,2224,3331,2266,3266,2308,3199,2329,3165,2350,3132,2371,3099,2392,3065,2413,3033,2434,3006,2455,2987,2476,2974,2497,2962,2518,2946,2581,2884,2623,2807,2644,2751,2665,2696,2686,2653,2707,2629,2728,2615,2749,2604,2770,2588,2791,2564,2812,2536,2833,2507,2854,2483,2875,2465,2896,2451,2917,2437,2938,2418,2959,2392,2980,2361,3001,2331,3022,2304,3085,2250,3148,2209,3211,2185,3274,2178,3295,2177,3316,2176,3337,2177,3358,2183,3379,2197,3400,2217,3421,2237,3442,2252,3463,2259,3484,2261,3505,2262,3527,2264,3548,2269,3569,2275,3590,2280,3611,2280,3632,2273,3653,2261,3674,2249,3695,2239,3716,2233,3737,2228,3758,2227,3779,2231,3800,2244,3821,2263,3842,2283,3863,2300,3926,2335,3968,2343,3989,2341,4010,2338,4031,2333,4052,2325,4073,2315,4094,2305,4115,2300,4136,2299,4157,2301,4220,2345,4262,2414,4283,2446,4325,2502,4367,2548,4430,2583,4451,2592,4472,2602,4493,2610,4514,2621,4577,2679,4619,2755,4636,2815,4653,2891,4670,2975,4686,3057,4703,3128,4724,3202,4745,3267,4766,3327,4787,3384,4829,3493,4871,3583,4913,3640,4955,3680,4976,3700,4997,3719,5018,3734,5040,3745,5061,3748,5082,3744,5103,3740,5124,3745,5145,3764,5166,3793,5187,3820,5208,3834,5229,3830,5250,3813,5271,3793,5292,3782,5313,3782,5334,3790,5355,3797,5376,3798,5397,3790,5418,3776,5439,3760,5460,3745,5481,3730,5502,3715,5523,3700,5544,3684e" filled="false" stroked="true" strokeweight="1.25pt" strokecolor="#ff0000">
                <v:path arrowok="t"/>
              </v:shape>
            </v:group>
            <v:group style="position:absolute;left:1761;top:2956;width:3783;height:507" coordorigin="1761,2956" coordsize="3783,507">
              <v:shape style="position:absolute;left:1761;top:2956;width:3783;height:507" coordorigin="1761,2956" coordsize="3783,507" path="m1761,3262l1782,3271,1803,3282,1824,3289,1845,3282,1866,3254,1887,3209,1908,3166,1929,3140,1950,3142,1972,3161,1993,3183,2014,3193,2035,3186,2056,3170,2077,3151,2098,3136,2119,3128,2140,3122,2161,3117,2224,3081,2287,3024,2308,2997,2329,2973,2350,2958,2371,2956,2392,2962,2413,2973,2434,2982,2497,3005,2560,3040,2623,3091,2644,3112,2665,3134,2728,3183,2791,3204,2812,3202,2833,3196,2854,3185,2875,3164,2896,3135,2917,3106,2938,3088,2959,3084,2980,3089,3001,3097,3022,3100,3043,3096,3064,3089,3085,3081,3106,3075,3127,3074,3148,3075,3169,3075,3190,3071,3211,3063,3232,3051,3253,3038,3274,3027,3295,3015,3316,3003,3337,2993,3358,2990,3379,2998,3400,3013,3421,3029,3442,3039,3463,3037,3484,3030,3505,3023,3527,3023,3548,3034,3569,3052,3590,3072,3611,3088,3632,3097,3653,3103,3674,3110,3695,3120,3716,3136,3737,3156,3758,3176,3779,3193,3800,3211,3821,3229,3842,3242,3863,3242,3884,3222,3905,3188,3926,3151,3947,3124,3968,3112,3989,3107,4010,3103,4031,3096,4052,3079,4073,3058,4094,3039,4115,3031,4136,3038,4157,3054,4178,3075,4199,3092,4220,3106,4241,3121,4262,3132,4283,3136,4304,3129,4325,3114,4346,3096,4367,3083,4388,3076,4409,3072,4430,3070,4451,3071,4514,3097,4577,3142,4619,3197,4661,3322,4682,3389,4703,3437,4723,3452,4745,3453,4768,3448,4787,3445,4808,3451,4829,3460,4851,3463,4871,3449,4892,3405,4913,3341,4934,3275,4955,3226,4976,3202,4998,3190,5019,3181,5040,3169,5061,3143,5082,3111,5103,3085,5124,3075,5145,3094,5166,3133,5187,3171,5208,3189,5229,3176,5250,3145,5271,3110,5292,3083,5313,3070,5334,3063,5355,3058,5376,3051,5397,3041,5418,3030,5439,3020,5460,3015,5481,3016,5502,3021,5523,3028,5544,3035e" filled="false" stroked="true" strokeweight="1.25pt" strokecolor="#044e7d">
                <v:path arrowok="t"/>
              </v:shape>
            </v:group>
            <w10:wrap type="none"/>
          </v:group>
        </w:pict>
      </w:r>
      <w:r>
        <w:rPr/>
        <w:pict>
          <v:group style="position:absolute;margin-left:198.119995pt;margin-top:86.061348pt;width:19.2pt;height:.1pt;mso-position-horizontal-relative:page;mso-position-vertical-relative:paragraph;z-index:-416392" coordorigin="3962,1721" coordsize="384,2">
            <v:shape style="position:absolute;left:3962;top:1721;width:384;height:2" coordorigin="3962,1721" coordsize="384,0" path="m3962,1721l4346,1721e" filled="false" stroked="true" strokeweight="1.25pt" strokecolor="#ff0000">
              <v:path arrowok="t"/>
            </v:shape>
            <w10:wrap type="none"/>
          </v:group>
        </w:pict>
      </w:r>
      <w:r>
        <w:rPr/>
        <w:pict>
          <v:group style="position:absolute;margin-left:250.479996pt;margin-top:86.061348pt;width:19.2pt;height:.1pt;mso-position-horizontal-relative:page;mso-position-vertical-relative:paragraph;z-index:-416368" coordorigin="5010,1721" coordsize="384,2">
            <v:shape style="position:absolute;left:5010;top:1721;width:384;height:2" coordorigin="5010,1721" coordsize="384,0" path="m5010,1721l5394,1721e" filled="false" stroked="true" strokeweight="1.25pt" strokecolor="#044e7d">
              <v:path arrowok="t"/>
            </v:shape>
            <w10:wrap type="none"/>
          </v:group>
        </w:pict>
      </w:r>
      <w:r>
        <w:rPr/>
        <w:pict>
          <v:group style="position:absolute;margin-left:335.290009pt;margin-top:86.436348pt;width:182.3pt;height:117.5pt;mso-position-horizontal-relative:page;mso-position-vertical-relative:paragraph;z-index:-416344" coordorigin="6706,1729" coordsize="3646,2350">
            <v:group style="position:absolute;left:6871;top:2888;width:101;height:1136" coordorigin="6871,2888" coordsize="101,1136">
              <v:shape style="position:absolute;left:6871;top:2888;width:101;height:1136" coordorigin="6871,2888" coordsize="101,1136" path="m6972,2888l6871,2888,6871,4024,6972,4024,6972,2888xe" filled="true" fillcolor="#ff8080" stroked="false">
                <v:path arrowok="t"/>
                <v:fill type="solid"/>
              </v:shape>
            </v:group>
            <v:group style="position:absolute;left:7193;top:2775;width:101;height:1249" coordorigin="7193,2775" coordsize="101,1249">
              <v:shape style="position:absolute;left:7193;top:2775;width:101;height:1249" coordorigin="7193,2775" coordsize="101,1249" path="m7294,2775l7193,2775,7193,4024,7294,4024,7294,2775xe" filled="true" fillcolor="#ff8080" stroked="false">
                <v:path arrowok="t"/>
                <v:fill type="solid"/>
              </v:shape>
            </v:group>
            <v:group style="position:absolute;left:7514;top:2780;width:101;height:1244" coordorigin="7514,2780" coordsize="101,1244">
              <v:shape style="position:absolute;left:7514;top:2780;width:101;height:1244" coordorigin="7514,2780" coordsize="101,1244" path="m7615,2780l7514,2780,7514,4024,7615,4024,7615,2780xe" filled="true" fillcolor="#ff8080" stroked="false">
                <v:path arrowok="t"/>
                <v:fill type="solid"/>
              </v:shape>
            </v:group>
            <v:group style="position:absolute;left:7836;top:2749;width:101;height:1275" coordorigin="7836,2749" coordsize="101,1275">
              <v:shape style="position:absolute;left:7836;top:2749;width:101;height:1275" coordorigin="7836,2749" coordsize="101,1275" path="m7937,2749l7836,2749,7836,4024,7937,4024,7937,2749xe" filled="true" fillcolor="#ff8080" stroked="false">
                <v:path arrowok="t"/>
                <v:fill type="solid"/>
              </v:shape>
            </v:group>
            <v:group style="position:absolute;left:8158;top:2466;width:101;height:1559" coordorigin="8158,2466" coordsize="101,1559">
              <v:shape style="position:absolute;left:8158;top:2466;width:101;height:1559" coordorigin="8158,2466" coordsize="101,1559" path="m8258,2466l8158,2466,8158,4024,8258,4024,8258,2466xe" filled="true" fillcolor="#ff8080" stroked="false">
                <v:path arrowok="t"/>
                <v:fill type="solid"/>
              </v:shape>
            </v:group>
            <v:group style="position:absolute;left:8479;top:2262;width:101;height:1763" coordorigin="8479,2262" coordsize="101,1763">
              <v:shape style="position:absolute;left:8479;top:2262;width:101;height:1763" coordorigin="8479,2262" coordsize="101,1763" path="m8580,2262l8479,2262,8479,4024,8580,4024,8580,2262xe" filled="true" fillcolor="#ff8080" stroked="false">
                <v:path arrowok="t"/>
                <v:fill type="solid"/>
              </v:shape>
            </v:group>
            <v:group style="position:absolute;left:8801;top:2389;width:101;height:1635" coordorigin="8801,2389" coordsize="101,1635">
              <v:shape style="position:absolute;left:8801;top:2389;width:101;height:1635" coordorigin="8801,2389" coordsize="101,1635" path="m8902,2389l8801,2389,8801,4024,8902,4024,8902,2389xe" filled="true" fillcolor="#ff8080" stroked="false">
                <v:path arrowok="t"/>
                <v:fill type="solid"/>
              </v:shape>
            </v:group>
            <v:group style="position:absolute;left:9120;top:2307;width:101;height:1717" coordorigin="9120,2307" coordsize="101,1717">
              <v:shape style="position:absolute;left:9120;top:2307;width:101;height:1717" coordorigin="9120,2307" coordsize="101,1717" path="m9221,2307l9120,2307,9120,4024,9221,4024,9221,2307xe" filled="true" fillcolor="#ff8080" stroked="false">
                <v:path arrowok="t"/>
                <v:fill type="solid"/>
              </v:shape>
            </v:group>
            <v:group style="position:absolute;left:9442;top:2238;width:101;height:1787" coordorigin="9442,2238" coordsize="101,1787">
              <v:shape style="position:absolute;left:9442;top:2238;width:101;height:1787" coordorigin="9442,2238" coordsize="101,1787" path="m9542,2238l9442,2238,9442,4024,9542,4024,9542,2238xe" filled="true" fillcolor="#ff8080" stroked="false">
                <v:path arrowok="t"/>
                <v:fill type="solid"/>
              </v:shape>
            </v:group>
            <v:group style="position:absolute;left:9763;top:2132;width:101;height:1892" coordorigin="9763,2132" coordsize="101,1892">
              <v:shape style="position:absolute;left:9763;top:2132;width:101;height:1892" coordorigin="9763,2132" coordsize="101,1892" path="m9864,2132l9763,2132,9763,4024,9864,4024,9864,2132xe" filled="true" fillcolor="#ff8080" stroked="false">
                <v:path arrowok="t"/>
                <v:fill type="solid"/>
              </v:shape>
            </v:group>
            <v:group style="position:absolute;left:10085;top:2077;width:101;height:1947" coordorigin="10085,2077" coordsize="101,1947">
              <v:shape style="position:absolute;left:10085;top:2077;width:101;height:1947" coordorigin="10085,2077" coordsize="101,1947" path="m10186,2077l10085,2077,10085,4024,10186,4024,10186,2077xe" filled="true" fillcolor="#ff8080" stroked="false">
                <v:path arrowok="t"/>
                <v:fill type="solid"/>
              </v:shape>
            </v:group>
            <v:group style="position:absolute;left:10297;top:1795;width:2;height:2229" coordorigin="10297,1795" coordsize="2,2229">
              <v:shape style="position:absolute;left:10297;top:1795;width:2;height:2229" coordorigin="10297,1795" coordsize="0,2229" path="m10297,4024l10297,1795e" filled="false" stroked="true" strokeweight=".5pt" strokecolor="#000000">
                <v:path arrowok="t"/>
              </v:shape>
            </v:group>
            <v:group style="position:absolute;left:10297;top:4024;width:50;height:2" coordorigin="10297,4024" coordsize="50,2">
              <v:shape style="position:absolute;left:10297;top:4024;width:50;height:2" coordorigin="10297,4024" coordsize="50,0" path="m10297,4024l10346,4024e" filled="false" stroked="true" strokeweight=".5pt" strokecolor="#000000">
                <v:path arrowok="t"/>
              </v:shape>
            </v:group>
            <v:group style="position:absolute;left:10297;top:3467;width:50;height:2" coordorigin="10297,3467" coordsize="50,2">
              <v:shape style="position:absolute;left:10297;top:3467;width:50;height:2" coordorigin="10297,3467" coordsize="50,0" path="m10297,3467l10346,3467e" filled="false" stroked="true" strokeweight=".5pt" strokecolor="#000000">
                <v:path arrowok="t"/>
              </v:shape>
            </v:group>
            <v:group style="position:absolute;left:10297;top:2910;width:50;height:2" coordorigin="10297,2910" coordsize="50,2">
              <v:shape style="position:absolute;left:10297;top:2910;width:50;height:2" coordorigin="10297,2910" coordsize="50,0" path="m10297,2910l10346,2910e" filled="false" stroked="true" strokeweight=".5pt" strokecolor="#000000">
                <v:path arrowok="t"/>
              </v:shape>
            </v:group>
            <v:group style="position:absolute;left:10297;top:2353;width:50;height:2" coordorigin="10297,2353" coordsize="50,2">
              <v:shape style="position:absolute;left:10297;top:2353;width:50;height:2" coordorigin="10297,2353" coordsize="50,0" path="m10297,2353l10346,2353e" filled="false" stroked="true" strokeweight=".5pt" strokecolor="#000000">
                <v:path arrowok="t"/>
              </v:shape>
            </v:group>
            <v:group style="position:absolute;left:10297;top:1795;width:50;height:2" coordorigin="10297,1795" coordsize="50,2">
              <v:shape style="position:absolute;left:10297;top:1795;width:50;height:2" coordorigin="10297,1795" coordsize="50,0" path="m10297,1795l10346,1795e" filled="false" stroked="true" strokeweight=".5pt" strokecolor="#000000">
                <v:path arrowok="t"/>
              </v:shape>
            </v:group>
            <v:group style="position:absolute;left:6760;top:1795;width:2;height:2229" coordorigin="6760,1795" coordsize="2,2229">
              <v:shape style="position:absolute;left:6760;top:1795;width:2;height:2229" coordorigin="6760,1795" coordsize="0,2229" path="m6760,4024l6760,1795e" filled="false" stroked="true" strokeweight=".5pt" strokecolor="#000000">
                <v:path arrowok="t"/>
              </v:shape>
            </v:group>
            <v:group style="position:absolute;left:6711;top:4024;width:50;height:2" coordorigin="6711,4024" coordsize="50,2">
              <v:shape style="position:absolute;left:6711;top:4024;width:50;height:2" coordorigin="6711,4024" coordsize="50,0" path="m6711,4024l6760,4024e" filled="false" stroked="true" strokeweight=".5pt" strokecolor="#000000">
                <v:path arrowok="t"/>
              </v:shape>
            </v:group>
            <v:group style="position:absolute;left:6711;top:3651;width:50;height:2" coordorigin="6711,3651" coordsize="50,2">
              <v:shape style="position:absolute;left:6711;top:3651;width:50;height:2" coordorigin="6711,3651" coordsize="50,0" path="m6711,3651l6760,3651e" filled="false" stroked="true" strokeweight=".5pt" strokecolor="#000000">
                <v:path arrowok="t"/>
              </v:shape>
            </v:group>
            <v:group style="position:absolute;left:6711;top:3282;width:50;height:2" coordorigin="6711,3282" coordsize="50,2">
              <v:shape style="position:absolute;left:6711;top:3282;width:50;height:2" coordorigin="6711,3282" coordsize="50,0" path="m6711,3282l6760,3282e" filled="false" stroked="true" strokeweight=".5pt" strokecolor="#000000">
                <v:path arrowok="t"/>
              </v:shape>
            </v:group>
            <v:group style="position:absolute;left:6711;top:2910;width:50;height:2" coordorigin="6711,2910" coordsize="50,2">
              <v:shape style="position:absolute;left:6711;top:2910;width:50;height:2" coordorigin="6711,2910" coordsize="50,0" path="m6711,2910l6760,2910e" filled="false" stroked="true" strokeweight=".5pt" strokecolor="#000000">
                <v:path arrowok="t"/>
              </v:shape>
            </v:group>
            <v:group style="position:absolute;left:6711;top:2538;width:50;height:2" coordorigin="6711,2538" coordsize="50,2">
              <v:shape style="position:absolute;left:6711;top:2538;width:50;height:2" coordorigin="6711,2538" coordsize="50,0" path="m6711,2538l6760,2538e" filled="false" stroked="true" strokeweight=".5pt" strokecolor="#000000">
                <v:path arrowok="t"/>
              </v:shape>
            </v:group>
            <v:group style="position:absolute;left:6711;top:2166;width:50;height:2" coordorigin="6711,2166" coordsize="50,2">
              <v:shape style="position:absolute;left:6711;top:2166;width:50;height:2" coordorigin="6711,2166" coordsize="50,0" path="m6711,2166l6760,2166e" filled="false" stroked="true" strokeweight=".5pt" strokecolor="#000000">
                <v:path arrowok="t"/>
              </v:shape>
            </v:group>
            <v:group style="position:absolute;left:6711;top:1795;width:50;height:2" coordorigin="6711,1795" coordsize="50,2">
              <v:shape style="position:absolute;left:6711;top:1795;width:50;height:2" coordorigin="6711,1795" coordsize="50,0" path="m6711,1795l6760,1795e" filled="false" stroked="true" strokeweight=".5pt" strokecolor="#000000">
                <v:path arrowok="t"/>
              </v:shape>
            </v:group>
            <v:group style="position:absolute;left:6760;top:4024;width:3537;height:2" coordorigin="6760,4024" coordsize="3537,2">
              <v:shape style="position:absolute;left:6760;top:4024;width:3537;height:2" coordorigin="6760,4024" coordsize="3537,0" path="m6760,4024l10297,4024e" filled="false" stroked="true" strokeweight=".5pt" strokecolor="#000000">
                <v:path arrowok="t"/>
              </v:shape>
            </v:group>
            <v:group style="position:absolute;left:6760;top:4024;width:2;height:50" coordorigin="6760,4024" coordsize="2,50">
              <v:shape style="position:absolute;left:6760;top:4024;width:2;height:50" coordorigin="6760,4024" coordsize="0,50" path="m6760,4024l6760,4073e" filled="false" stroked="true" strokeweight=".5pt" strokecolor="#000000">
                <v:path arrowok="t"/>
              </v:shape>
            </v:group>
            <v:group style="position:absolute;left:7082;top:4024;width:2;height:50" coordorigin="7082,4024" coordsize="2,50">
              <v:shape style="position:absolute;left:7082;top:4024;width:2;height:50" coordorigin="7082,4024" coordsize="0,50" path="m7082,4024l7082,4073e" filled="false" stroked="true" strokeweight=".5pt" strokecolor="#000000">
                <v:path arrowok="t"/>
              </v:shape>
            </v:group>
            <v:group style="position:absolute;left:7404;top:4024;width:2;height:50" coordorigin="7404,4024" coordsize="2,50">
              <v:shape style="position:absolute;left:7404;top:4024;width:2;height:50" coordorigin="7404,4024" coordsize="0,50" path="m7404,4024l7404,4073e" filled="false" stroked="true" strokeweight=".5pt" strokecolor="#000000">
                <v:path arrowok="t"/>
              </v:shape>
            </v:group>
            <v:group style="position:absolute;left:7726;top:4024;width:2;height:50" coordorigin="7726,4024" coordsize="2,50">
              <v:shape style="position:absolute;left:7726;top:4024;width:2;height:50" coordorigin="7726,4024" coordsize="0,50" path="m7726,4024l7726,4073e" filled="false" stroked="true" strokeweight=".5pt" strokecolor="#000000">
                <v:path arrowok="t"/>
              </v:shape>
            </v:group>
            <v:group style="position:absolute;left:8047;top:4024;width:2;height:50" coordorigin="8047,4024" coordsize="2,50">
              <v:shape style="position:absolute;left:8047;top:4024;width:2;height:50" coordorigin="8047,4024" coordsize="0,50" path="m8047,4024l8047,4073e" filled="false" stroked="true" strokeweight=".5pt" strokecolor="#000000">
                <v:path arrowok="t"/>
              </v:shape>
            </v:group>
            <v:group style="position:absolute;left:8369;top:4024;width:2;height:50" coordorigin="8369,4024" coordsize="2,50">
              <v:shape style="position:absolute;left:8369;top:4024;width:2;height:50" coordorigin="8369,4024" coordsize="0,50" path="m8369,4024l8369,4073e" filled="false" stroked="true" strokeweight=".5pt" strokecolor="#000000">
                <v:path arrowok="t"/>
              </v:shape>
            </v:group>
            <v:group style="position:absolute;left:8690;top:4024;width:2;height:50" coordorigin="8690,4024" coordsize="2,50">
              <v:shape style="position:absolute;left:8690;top:4024;width:2;height:50" coordorigin="8690,4024" coordsize="0,50" path="m8690,4024l8690,4073e" filled="false" stroked="true" strokeweight=".5pt" strokecolor="#000000">
                <v:path arrowok="t"/>
              </v:shape>
            </v:group>
            <v:group style="position:absolute;left:9010;top:4024;width:2;height:50" coordorigin="9010,4024" coordsize="2,50">
              <v:shape style="position:absolute;left:9010;top:4024;width:2;height:50" coordorigin="9010,4024" coordsize="0,50" path="m9010,4024l9010,4073e" filled="false" stroked="true" strokeweight=".5pt" strokecolor="#000000">
                <v:path arrowok="t"/>
              </v:shape>
            </v:group>
            <v:group style="position:absolute;left:9331;top:4024;width:2;height:50" coordorigin="9331,4024" coordsize="2,50">
              <v:shape style="position:absolute;left:9331;top:4024;width:2;height:50" coordorigin="9331,4024" coordsize="0,50" path="m9331,4024l9331,4073e" filled="false" stroked="true" strokeweight=".5pt" strokecolor="#000000">
                <v:path arrowok="t"/>
              </v:shape>
            </v:group>
            <v:group style="position:absolute;left:9653;top:4024;width:2;height:50" coordorigin="9653,4024" coordsize="2,50">
              <v:shape style="position:absolute;left:9653;top:4024;width:2;height:50" coordorigin="9653,4024" coordsize="0,50" path="m9653,4024l9653,4073e" filled="false" stroked="true" strokeweight=".5pt" strokecolor="#000000">
                <v:path arrowok="t"/>
              </v:shape>
            </v:group>
            <v:group style="position:absolute;left:9974;top:4024;width:2;height:50" coordorigin="9974,4024" coordsize="2,50">
              <v:shape style="position:absolute;left:9974;top:4024;width:2;height:50" coordorigin="9974,4024" coordsize="0,50" path="m9974,4024l9974,4073e" filled="false" stroked="true" strokeweight=".5pt" strokecolor="#000000">
                <v:path arrowok="t"/>
              </v:shape>
            </v:group>
            <v:group style="position:absolute;left:10297;top:4024;width:2;height:50" coordorigin="10297,4024" coordsize="2,50">
              <v:shape style="position:absolute;left:10297;top:4024;width:2;height:50" coordorigin="10297,4024" coordsize="0,50" path="m10297,4024l10297,4073e" filled="false" stroked="true" strokeweight=".5pt" strokecolor="#000000">
                <v:path arrowok="t"/>
              </v:shape>
            </v:group>
            <v:group style="position:absolute;left:7242;top:2214;width:2894;height:1664" coordorigin="7242,2214" coordsize="2894,1664">
              <v:shape style="position:absolute;left:7242;top:2214;width:2894;height:1664" coordorigin="7242,2214" coordsize="2894,1664" path="m7242,2912l7267,2962,7300,3033,7339,3118,7383,3210,7429,3300,7476,3382,7522,3446,7611,3504,7666,3503,7725,3484,7784,3448,7839,3394,7885,3322,7928,3211,7950,3137,7971,3056,7993,2968,8014,2875,8035,2781,8057,2688,8078,2597,8100,2510,8121,2431,8143,2361,8164,2303,8207,2231,8239,2214,8271,2220,8336,2288,8368,2345,8400,2413,8432,2489,8464,2571,8496,2654,8528,2738,8550,2799,8571,2872,8593,2954,8614,3043,8636,3137,8657,3234,8678,3332,8700,3428,8721,3520,8743,3606,8764,3684,8786,3752,8829,3849,8877,3877,8904,3856,8957,3752,8984,3679,9011,3598,9038,3513,9064,3429,9091,3350,9118,3281,9145,3225,9225,3157,9279,3158,9332,3180,9386,3210,9439,3236,9493,3244,9557,3228,9622,3198,9686,3164,9750,3139,9815,3132,9879,3149,9943,3181,10008,3223,10072,3267,10136,3306e" filled="false" stroked="true" strokeweight="1.25pt" strokecolor="#ff0000">
                <v:path arrowok="t"/>
              </v:shape>
            </v:group>
            <v:group style="position:absolute;left:8826;top:1741;width:384;height:2" coordorigin="8826,1741" coordsize="384,2">
              <v:shape style="position:absolute;left:8826;top:1741;width:384;height:2" coordorigin="8826,1741" coordsize="384,0" path="m8826,1741l9210,1741e" filled="false" stroked="true" strokeweight="1.25pt" strokecolor="#ff0000">
                <v:path arrowok="t"/>
              </v:shape>
            </v:group>
            <w10:wrap type="none"/>
          </v:group>
        </w:pict>
      </w:r>
      <w:r>
        <w:rPr>
          <w:rFonts w:ascii="Microsoft JhengHei" w:hAnsi="Microsoft JhengHei" w:cs="Microsoft JhengHei" w:eastAsia="Microsoft JhengHei" w:hint="default"/>
          <w:b/>
          <w:bCs/>
          <w:sz w:val="20"/>
          <w:szCs w:val="20"/>
        </w:rPr>
        <w:t>从宏观景气度来看，全球半导体月销售额于 </w:t>
      </w:r>
      <w:r>
        <w:rPr>
          <w:rFonts w:ascii="Times New Roman" w:hAnsi="Times New Roman" w:cs="Times New Roman" w:eastAsia="Times New Roman" w:hint="default"/>
          <w:b/>
          <w:bCs/>
          <w:sz w:val="20"/>
          <w:szCs w:val="20"/>
        </w:rPr>
        <w:t>19Q2 </w:t>
      </w:r>
      <w:r>
        <w:rPr>
          <w:rFonts w:ascii="Microsoft JhengHei" w:hAnsi="Microsoft JhengHei" w:cs="Microsoft JhengHei" w:eastAsia="Microsoft JhengHei" w:hint="default"/>
          <w:b/>
          <w:bCs/>
          <w:sz w:val="20"/>
          <w:szCs w:val="20"/>
        </w:rPr>
        <w:t>止跌，</w:t>
      </w:r>
      <w:r>
        <w:rPr>
          <w:rFonts w:ascii="Times New Roman" w:hAnsi="Times New Roman" w:cs="Times New Roman" w:eastAsia="Times New Roman" w:hint="default"/>
          <w:b/>
          <w:bCs/>
          <w:sz w:val="20"/>
          <w:szCs w:val="20"/>
        </w:rPr>
        <w:t>19Q3 </w:t>
      </w:r>
      <w:r>
        <w:rPr>
          <w:rFonts w:ascii="Microsoft JhengHei" w:hAnsi="Microsoft JhengHei" w:cs="Microsoft JhengHei" w:eastAsia="Microsoft JhengHei" w:hint="default"/>
          <w:b/>
          <w:bCs/>
          <w:sz w:val="20"/>
          <w:szCs w:val="20"/>
        </w:rPr>
        <w:t>开启反转，表明下游需求正逐渐回暖。</w:t>
      </w:r>
      <w:r>
        <w:rPr>
          <w:rFonts w:ascii="宋体" w:hAnsi="宋体" w:cs="宋体" w:eastAsia="宋体" w:hint="default"/>
          <w:sz w:val="20"/>
          <w:szCs w:val="20"/>
        </w:rPr>
        <w:t>自 </w:t>
      </w:r>
      <w:r>
        <w:rPr>
          <w:rFonts w:ascii="Times New Roman" w:hAnsi="Times New Roman" w:cs="Times New Roman" w:eastAsia="Times New Roman" w:hint="default"/>
          <w:sz w:val="20"/>
          <w:szCs w:val="20"/>
        </w:rPr>
        <w:t>18Q3 </w:t>
      </w:r>
      <w:r>
        <w:rPr>
          <w:rFonts w:ascii="宋体" w:hAnsi="宋体" w:cs="宋体" w:eastAsia="宋体" w:hint="default"/>
          <w:sz w:val="20"/>
          <w:szCs w:val="20"/>
        </w:rPr>
        <w:t>起全球半导体月销售额出现明显下滑，同比环比相继跌入负增长区间，但下滑趋势止步于 </w:t>
      </w:r>
      <w:r>
        <w:rPr>
          <w:rFonts w:ascii="Times New Roman" w:hAnsi="Times New Roman" w:cs="Times New Roman" w:eastAsia="Times New Roman" w:hint="default"/>
          <w:sz w:val="20"/>
          <w:szCs w:val="20"/>
        </w:rPr>
        <w:t>19Q2</w:t>
      </w:r>
      <w:r>
        <w:rPr>
          <w:rFonts w:ascii="宋体" w:hAnsi="宋体" w:cs="宋体" w:eastAsia="宋体" w:hint="default"/>
          <w:sz w:val="20"/>
          <w:szCs w:val="20"/>
        </w:rPr>
        <w:t>，半导体 全球月销售额从</w:t>
      </w:r>
      <w:r>
        <w:rPr>
          <w:rFonts w:ascii="宋体" w:hAnsi="宋体" w:cs="宋体" w:eastAsia="宋体" w:hint="default"/>
          <w:spacing w:val="-58"/>
          <w:sz w:val="20"/>
          <w:szCs w:val="20"/>
        </w:rPr>
        <w:t> </w:t>
      </w:r>
      <w:r>
        <w:rPr>
          <w:rFonts w:ascii="Times New Roman" w:hAnsi="Times New Roman" w:cs="Times New Roman" w:eastAsia="Times New Roman" w:hint="default"/>
          <w:sz w:val="20"/>
          <w:szCs w:val="20"/>
        </w:rPr>
        <w:t>19Q3 </w:t>
      </w:r>
      <w:r>
        <w:rPr>
          <w:rFonts w:ascii="宋体" w:hAnsi="宋体" w:cs="宋体" w:eastAsia="宋体" w:hint="default"/>
          <w:sz w:val="20"/>
          <w:szCs w:val="20"/>
        </w:rPr>
        <w:t>开始出现反转，同比跌幅逐渐收窄，环比则重回增长区间，行业景气度逐渐回暖。</w:t>
      </w:r>
    </w:p>
    <w:p>
      <w:pPr>
        <w:spacing w:line="240" w:lineRule="auto" w:before="7" w:after="0"/>
        <w:ind w:right="0"/>
        <w:rPr>
          <w:rFonts w:ascii="宋体" w:hAnsi="宋体" w:cs="宋体" w:eastAsia="宋体" w:hint="default"/>
          <w:sz w:val="25"/>
          <w:szCs w:val="25"/>
        </w:rPr>
      </w:pPr>
    </w:p>
    <w:tbl>
      <w:tblPr>
        <w:tblW w:w="0" w:type="auto"/>
        <w:jc w:val="left"/>
        <w:tblInd w:w="152" w:type="dxa"/>
        <w:tblLayout w:type="fixed"/>
        <w:tblCellMar>
          <w:top w:w="0" w:type="dxa"/>
          <w:left w:w="0" w:type="dxa"/>
          <w:bottom w:w="0" w:type="dxa"/>
          <w:right w:w="0" w:type="dxa"/>
        </w:tblCellMar>
        <w:tblLook w:val="01E0"/>
      </w:tblPr>
      <w:tblGrid>
        <w:gridCol w:w="4961"/>
        <w:gridCol w:w="4696"/>
      </w:tblGrid>
      <w:tr>
        <w:trPr>
          <w:trHeight w:val="343" w:hRule="exact"/>
        </w:trPr>
        <w:tc>
          <w:tcPr>
            <w:tcW w:w="4961" w:type="dxa"/>
            <w:tcBorders>
              <w:top w:val="nil" w:sz="6" w:space="0" w:color="auto"/>
              <w:left w:val="nil" w:sz="6" w:space="0" w:color="auto"/>
              <w:bottom w:val="nil" w:sz="6" w:space="0" w:color="auto"/>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48" w:id="149"/>
            <w:bookmarkEnd w:id="149"/>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99</w:t>
            </w:r>
            <w:r>
              <w:rPr>
                <w:rFonts w:ascii="Microsoft JhengHei" w:hAnsi="Microsoft JhengHei" w:cs="Microsoft JhengHei" w:eastAsia="Microsoft JhengHei" w:hint="default"/>
                <w:b/>
                <w:bCs/>
                <w:sz w:val="18"/>
                <w:szCs w:val="18"/>
              </w:rPr>
              <w:t>：全球半导体月销售额 </w:t>
            </w:r>
            <w:r>
              <w:rPr>
                <w:rFonts w:ascii="Arial" w:hAnsi="Arial" w:cs="Arial" w:eastAsia="Arial" w:hint="default"/>
                <w:b/>
                <w:bCs/>
                <w:sz w:val="18"/>
                <w:szCs w:val="18"/>
              </w:rPr>
              <w:t>19Q3</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反弹迹象明确</w:t>
            </w:r>
            <w:r>
              <w:rPr>
                <w:rFonts w:ascii="Microsoft JhengHei" w:hAnsi="Microsoft JhengHei" w:cs="Microsoft JhengHei" w:eastAsia="Microsoft JhengHei" w:hint="default"/>
                <w:sz w:val="18"/>
                <w:szCs w:val="18"/>
              </w:rPr>
            </w:r>
          </w:p>
        </w:tc>
        <w:tc>
          <w:tcPr>
            <w:tcW w:w="4696" w:type="dxa"/>
            <w:tcBorders>
              <w:top w:val="nil" w:sz="6" w:space="0" w:color="auto"/>
              <w:left w:val="nil" w:sz="6" w:space="0" w:color="auto"/>
              <w:bottom w:val="nil" w:sz="6" w:space="0" w:color="auto"/>
              <w:right w:val="nil" w:sz="6" w:space="0" w:color="auto"/>
            </w:tcBorders>
          </w:tcPr>
          <w:p>
            <w:pPr>
              <w:pStyle w:val="TableParagraph"/>
              <w:spacing w:line="200" w:lineRule="exact"/>
              <w:ind w:left="167" w:right="0"/>
              <w:jc w:val="left"/>
              <w:rPr>
                <w:rFonts w:ascii="Microsoft JhengHei" w:hAnsi="Microsoft JhengHei" w:cs="Microsoft JhengHei" w:eastAsia="Microsoft JhengHei" w:hint="default"/>
                <w:sz w:val="18"/>
                <w:szCs w:val="18"/>
              </w:rPr>
            </w:pPr>
            <w:bookmarkStart w:name="_bookmark149" w:id="150"/>
            <w:bookmarkEnd w:id="15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100</w:t>
            </w:r>
            <w:r>
              <w:rPr>
                <w:rFonts w:ascii="Microsoft JhengHei" w:hAnsi="Microsoft JhengHei" w:cs="Microsoft JhengHei" w:eastAsia="Microsoft JhengHei" w:hint="default"/>
                <w:b/>
                <w:bCs/>
                <w:sz w:val="18"/>
                <w:szCs w:val="18"/>
              </w:rPr>
              <w:t>：半导体市场规模预计与 </w:t>
            </w:r>
            <w:r>
              <w:rPr>
                <w:rFonts w:ascii="Arial" w:hAnsi="Arial" w:cs="Arial" w:eastAsia="Arial" w:hint="default"/>
                <w:b/>
                <w:bCs/>
                <w:sz w:val="18"/>
                <w:szCs w:val="18"/>
              </w:rPr>
              <w:t>2020</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年重启增长</w:t>
            </w:r>
            <w:r>
              <w:rPr>
                <w:rFonts w:ascii="Microsoft JhengHei" w:hAnsi="Microsoft JhengHei" w:cs="Microsoft JhengHei" w:eastAsia="Microsoft JhengHei" w:hint="default"/>
                <w:sz w:val="18"/>
                <w:szCs w:val="18"/>
              </w:rPr>
            </w:r>
          </w:p>
        </w:tc>
      </w:tr>
      <w:tr>
        <w:trPr>
          <w:trHeight w:val="2992" w:hRule="exact"/>
        </w:trPr>
        <w:tc>
          <w:tcPr>
            <w:tcW w:w="4961" w:type="dxa"/>
            <w:tcBorders>
              <w:top w:val="nil" w:sz="6" w:space="0" w:color="auto"/>
              <w:left w:val="nil" w:sz="6" w:space="0" w:color="auto"/>
              <w:bottom w:val="single" w:sz="4" w:space="0" w:color="367097"/>
              <w:right w:val="nil" w:sz="6" w:space="0" w:color="auto"/>
            </w:tcBorders>
          </w:tcPr>
          <w:p>
            <w:pPr>
              <w:pStyle w:val="TableParagraph"/>
              <w:tabs>
                <w:tab w:pos="3254" w:val="left" w:leader="none"/>
                <w:tab w:pos="4302" w:val="left" w:leader="none"/>
              </w:tabs>
              <w:spacing w:line="63" w:lineRule="exact"/>
              <w:ind w:left="887" w:right="0"/>
              <w:jc w:val="left"/>
              <w:rPr>
                <w:rFonts w:ascii="微软雅黑" w:hAnsi="微软雅黑" w:cs="微软雅黑" w:eastAsia="微软雅黑" w:hint="default"/>
                <w:sz w:val="12"/>
                <w:szCs w:val="12"/>
              </w:rPr>
            </w:pPr>
            <w:r>
              <w:rPr>
                <w:rFonts w:ascii="微软雅黑" w:hAnsi="微软雅黑" w:cs="微软雅黑" w:eastAsia="微软雅黑" w:hint="default"/>
                <w:sz w:val="12"/>
                <w:szCs w:val="12"/>
              </w:rPr>
              <w:t>全球半导体月销售额（十亿美元）</w:t>
              <w:tab/>
              <w:t>同比增长</w:t>
              <w:tab/>
              <w:t>环比增长</w:t>
            </w:r>
          </w:p>
          <w:p>
            <w:pPr>
              <w:pStyle w:val="TableParagraph"/>
              <w:tabs>
                <w:tab w:pos="4595" w:val="left" w:leader="none"/>
              </w:tabs>
              <w:spacing w:line="234" w:lineRule="exact"/>
              <w:ind w:left="239" w:right="0"/>
              <w:jc w:val="left"/>
              <w:rPr>
                <w:rFonts w:ascii="微软雅黑" w:hAnsi="微软雅黑" w:cs="微软雅黑" w:eastAsia="微软雅黑" w:hint="default"/>
                <w:sz w:val="14"/>
                <w:szCs w:val="14"/>
              </w:rPr>
            </w:pPr>
            <w:r>
              <w:rPr>
                <w:rFonts w:ascii="微软雅黑"/>
                <w:spacing w:val="-1"/>
                <w:sz w:val="14"/>
              </w:rPr>
              <w:t>50</w:t>
              <w:tab/>
              <w:t>30%</w:t>
            </w:r>
            <w:r>
              <w:rPr>
                <w:rFonts w:ascii="微软雅黑"/>
                <w:sz w:val="14"/>
              </w:rPr>
            </w:r>
          </w:p>
          <w:p>
            <w:pPr>
              <w:pStyle w:val="TableParagraph"/>
              <w:spacing w:line="240" w:lineRule="auto" w:before="7"/>
              <w:ind w:right="0"/>
              <w:jc w:val="left"/>
              <w:rPr>
                <w:rFonts w:ascii="宋体" w:hAnsi="宋体" w:cs="宋体" w:eastAsia="宋体" w:hint="default"/>
                <w:sz w:val="12"/>
                <w:szCs w:val="12"/>
              </w:rPr>
            </w:pPr>
          </w:p>
          <w:p>
            <w:pPr>
              <w:pStyle w:val="TableParagraph"/>
              <w:tabs>
                <w:tab w:pos="4595" w:val="left" w:leader="none"/>
              </w:tabs>
              <w:spacing w:line="240" w:lineRule="auto"/>
              <w:ind w:left="239" w:right="0"/>
              <w:jc w:val="left"/>
              <w:rPr>
                <w:rFonts w:ascii="微软雅黑" w:hAnsi="微软雅黑" w:cs="微软雅黑" w:eastAsia="微软雅黑" w:hint="default"/>
                <w:sz w:val="14"/>
                <w:szCs w:val="14"/>
              </w:rPr>
            </w:pPr>
            <w:r>
              <w:rPr>
                <w:rFonts w:ascii="微软雅黑"/>
                <w:spacing w:val="-1"/>
                <w:sz w:val="14"/>
              </w:rPr>
              <w:t>40</w:t>
              <w:tab/>
              <w:t>20%</w:t>
            </w:r>
            <w:r>
              <w:rPr>
                <w:rFonts w:ascii="微软雅黑"/>
                <w:sz w:val="14"/>
              </w:rPr>
            </w:r>
          </w:p>
          <w:p>
            <w:pPr>
              <w:pStyle w:val="TableParagraph"/>
              <w:spacing w:line="240" w:lineRule="auto" w:before="7"/>
              <w:ind w:right="0"/>
              <w:jc w:val="left"/>
              <w:rPr>
                <w:rFonts w:ascii="宋体" w:hAnsi="宋体" w:cs="宋体" w:eastAsia="宋体" w:hint="default"/>
                <w:sz w:val="12"/>
                <w:szCs w:val="12"/>
              </w:rPr>
            </w:pPr>
          </w:p>
          <w:p>
            <w:pPr>
              <w:pStyle w:val="TableParagraph"/>
              <w:tabs>
                <w:tab w:pos="4595" w:val="left" w:leader="none"/>
              </w:tabs>
              <w:spacing w:line="240" w:lineRule="auto"/>
              <w:ind w:left="239" w:right="0"/>
              <w:jc w:val="left"/>
              <w:rPr>
                <w:rFonts w:ascii="微软雅黑" w:hAnsi="微软雅黑" w:cs="微软雅黑" w:eastAsia="微软雅黑" w:hint="default"/>
                <w:sz w:val="14"/>
                <w:szCs w:val="14"/>
              </w:rPr>
            </w:pPr>
            <w:r>
              <w:rPr>
                <w:rFonts w:ascii="微软雅黑"/>
                <w:spacing w:val="-1"/>
                <w:sz w:val="14"/>
              </w:rPr>
              <w:t>30</w:t>
              <w:tab/>
              <w:t>10%</w:t>
            </w:r>
            <w:r>
              <w:rPr>
                <w:rFonts w:ascii="微软雅黑"/>
                <w:sz w:val="14"/>
              </w:rPr>
            </w:r>
          </w:p>
          <w:p>
            <w:pPr>
              <w:pStyle w:val="TableParagraph"/>
              <w:spacing w:line="240" w:lineRule="auto" w:before="7"/>
              <w:ind w:right="0"/>
              <w:jc w:val="left"/>
              <w:rPr>
                <w:rFonts w:ascii="宋体" w:hAnsi="宋体" w:cs="宋体" w:eastAsia="宋体" w:hint="default"/>
                <w:sz w:val="12"/>
                <w:szCs w:val="12"/>
              </w:rPr>
            </w:pPr>
          </w:p>
          <w:p>
            <w:pPr>
              <w:pStyle w:val="TableParagraph"/>
              <w:tabs>
                <w:tab w:pos="4595" w:val="left" w:leader="none"/>
              </w:tabs>
              <w:spacing w:line="240" w:lineRule="auto"/>
              <w:ind w:left="239" w:right="0"/>
              <w:jc w:val="left"/>
              <w:rPr>
                <w:rFonts w:ascii="微软雅黑" w:hAnsi="微软雅黑" w:cs="微软雅黑" w:eastAsia="微软雅黑" w:hint="default"/>
                <w:sz w:val="14"/>
                <w:szCs w:val="14"/>
              </w:rPr>
            </w:pPr>
            <w:r>
              <w:rPr>
                <w:rFonts w:ascii="微软雅黑"/>
                <w:spacing w:val="-1"/>
                <w:sz w:val="14"/>
              </w:rPr>
              <w:t>20</w:t>
              <w:tab/>
              <w:t>0%</w:t>
            </w:r>
            <w:r>
              <w:rPr>
                <w:rFonts w:ascii="微软雅黑"/>
                <w:sz w:val="14"/>
              </w:rPr>
            </w:r>
          </w:p>
          <w:p>
            <w:pPr>
              <w:pStyle w:val="TableParagraph"/>
              <w:spacing w:line="240" w:lineRule="auto" w:before="7"/>
              <w:ind w:right="0"/>
              <w:jc w:val="left"/>
              <w:rPr>
                <w:rFonts w:ascii="宋体" w:hAnsi="宋体" w:cs="宋体" w:eastAsia="宋体" w:hint="default"/>
                <w:sz w:val="12"/>
                <w:szCs w:val="12"/>
              </w:rPr>
            </w:pPr>
          </w:p>
          <w:p>
            <w:pPr>
              <w:pStyle w:val="TableParagraph"/>
              <w:tabs>
                <w:tab w:pos="4595" w:val="left" w:leader="none"/>
              </w:tabs>
              <w:spacing w:line="240" w:lineRule="auto"/>
              <w:ind w:left="239" w:right="0"/>
              <w:jc w:val="left"/>
              <w:rPr>
                <w:rFonts w:ascii="微软雅黑" w:hAnsi="微软雅黑" w:cs="微软雅黑" w:eastAsia="微软雅黑" w:hint="default"/>
                <w:sz w:val="14"/>
                <w:szCs w:val="14"/>
              </w:rPr>
            </w:pPr>
            <w:r>
              <w:rPr>
                <w:rFonts w:ascii="微软雅黑"/>
                <w:spacing w:val="-1"/>
                <w:sz w:val="14"/>
              </w:rPr>
              <w:t>10</w:t>
              <w:tab/>
            </w:r>
            <w:r>
              <w:rPr>
                <w:rFonts w:ascii="微软雅黑"/>
                <w:sz w:val="14"/>
              </w:rPr>
              <w:t>-10%</w:t>
            </w:r>
          </w:p>
          <w:p>
            <w:pPr>
              <w:pStyle w:val="TableParagraph"/>
              <w:spacing w:line="240" w:lineRule="auto" w:before="7"/>
              <w:ind w:right="0"/>
              <w:jc w:val="left"/>
              <w:rPr>
                <w:rFonts w:ascii="宋体" w:hAnsi="宋体" w:cs="宋体" w:eastAsia="宋体" w:hint="default"/>
                <w:sz w:val="12"/>
                <w:szCs w:val="12"/>
              </w:rPr>
            </w:pPr>
          </w:p>
          <w:p>
            <w:pPr>
              <w:pStyle w:val="TableParagraph"/>
              <w:tabs>
                <w:tab w:pos="4595" w:val="left" w:leader="none"/>
              </w:tabs>
              <w:spacing w:line="240" w:lineRule="auto"/>
              <w:ind w:left="321" w:right="0"/>
              <w:jc w:val="left"/>
              <w:rPr>
                <w:rFonts w:ascii="微软雅黑" w:hAnsi="微软雅黑" w:cs="微软雅黑" w:eastAsia="微软雅黑" w:hint="default"/>
                <w:sz w:val="14"/>
                <w:szCs w:val="14"/>
              </w:rPr>
            </w:pPr>
            <w:r>
              <w:rPr>
                <w:rFonts w:ascii="微软雅黑"/>
                <w:w w:val="95"/>
                <w:sz w:val="14"/>
              </w:rPr>
              <w:t>0</w:t>
              <w:tab/>
            </w:r>
            <w:r>
              <w:rPr>
                <w:rFonts w:ascii="微软雅黑"/>
                <w:sz w:val="14"/>
              </w:rPr>
              <w:t>-20%</w:t>
            </w:r>
          </w:p>
        </w:tc>
        <w:tc>
          <w:tcPr>
            <w:tcW w:w="4696" w:type="dxa"/>
            <w:tcBorders>
              <w:top w:val="nil" w:sz="6" w:space="0" w:color="auto"/>
              <w:left w:val="nil" w:sz="6" w:space="0" w:color="auto"/>
              <w:bottom w:val="single" w:sz="4" w:space="0" w:color="367097"/>
              <w:right w:val="nil" w:sz="6" w:space="0" w:color="auto"/>
            </w:tcBorders>
          </w:tcPr>
          <w:p>
            <w:pPr>
              <w:pStyle w:val="TableParagraph"/>
              <w:tabs>
                <w:tab w:pos="1619" w:val="left" w:leader="none"/>
                <w:tab w:pos="3158" w:val="left" w:leader="none"/>
                <w:tab w:pos="4346" w:val="left" w:leader="none"/>
              </w:tabs>
              <w:spacing w:line="142" w:lineRule="exact"/>
              <w:ind w:left="197" w:right="0"/>
              <w:jc w:val="left"/>
              <w:rPr>
                <w:rFonts w:ascii="微软雅黑" w:hAnsi="微软雅黑" w:cs="微软雅黑" w:eastAsia="微软雅黑" w:hint="default"/>
                <w:sz w:val="14"/>
                <w:szCs w:val="14"/>
              </w:rPr>
            </w:pPr>
            <w:r>
              <w:rPr>
                <w:rFonts w:ascii="微软雅黑" w:hAnsi="微软雅黑" w:cs="微软雅黑" w:eastAsia="微软雅黑" w:hint="default"/>
                <w:w w:val="95"/>
                <w:position w:val="-5"/>
                <w:sz w:val="14"/>
                <w:szCs w:val="14"/>
              </w:rPr>
              <w:t>6000</w:t>
              <w:tab/>
            </w:r>
            <w:r>
              <w:rPr>
                <w:rFonts w:ascii="微软雅黑" w:hAnsi="微软雅黑" w:cs="微软雅黑" w:eastAsia="微软雅黑" w:hint="default"/>
                <w:w w:val="95"/>
                <w:sz w:val="14"/>
                <w:szCs w:val="14"/>
              </w:rPr>
              <w:t>半导体市场规模</w:t>
              <w:tab/>
              <w:t>同比增幅</w:t>
              <w:tab/>
            </w:r>
            <w:r>
              <w:rPr>
                <w:rFonts w:ascii="微软雅黑" w:hAnsi="微软雅黑" w:cs="微软雅黑" w:eastAsia="微软雅黑" w:hint="default"/>
                <w:position w:val="-5"/>
                <w:sz w:val="14"/>
                <w:szCs w:val="14"/>
              </w:rPr>
              <w:t>30%</w:t>
            </w:r>
            <w:r>
              <w:rPr>
                <w:rFonts w:ascii="微软雅黑" w:hAnsi="微软雅黑" w:cs="微软雅黑" w:eastAsia="微软雅黑" w:hint="default"/>
                <w:sz w:val="14"/>
                <w:szCs w:val="14"/>
              </w:rPr>
            </w:r>
          </w:p>
          <w:p>
            <w:pPr>
              <w:pStyle w:val="TableParagraph"/>
              <w:spacing w:line="214" w:lineRule="exact" w:before="125"/>
              <w:ind w:left="197" w:right="0"/>
              <w:jc w:val="left"/>
              <w:rPr>
                <w:rFonts w:ascii="微软雅黑" w:hAnsi="微软雅黑" w:cs="微软雅黑" w:eastAsia="微软雅黑" w:hint="default"/>
                <w:sz w:val="14"/>
                <w:szCs w:val="14"/>
              </w:rPr>
            </w:pPr>
            <w:r>
              <w:rPr>
                <w:rFonts w:ascii="微软雅黑"/>
                <w:sz w:val="14"/>
              </w:rPr>
              <w:t>5000</w:t>
            </w:r>
          </w:p>
          <w:p>
            <w:pPr>
              <w:pStyle w:val="TableParagraph"/>
              <w:spacing w:line="186" w:lineRule="exact"/>
              <w:ind w:right="60"/>
              <w:jc w:val="right"/>
              <w:rPr>
                <w:rFonts w:ascii="微软雅黑" w:hAnsi="微软雅黑" w:cs="微软雅黑" w:eastAsia="微软雅黑" w:hint="default"/>
                <w:sz w:val="14"/>
                <w:szCs w:val="14"/>
              </w:rPr>
            </w:pPr>
            <w:r>
              <w:rPr>
                <w:rFonts w:ascii="微软雅黑"/>
                <w:spacing w:val="-1"/>
                <w:w w:val="95"/>
                <w:sz w:val="14"/>
              </w:rPr>
              <w:t>20%</w:t>
            </w:r>
            <w:r>
              <w:rPr>
                <w:rFonts w:ascii="微软雅黑"/>
                <w:sz w:val="14"/>
              </w:rPr>
            </w:r>
          </w:p>
          <w:p>
            <w:pPr>
              <w:pStyle w:val="TableParagraph"/>
              <w:spacing w:line="214" w:lineRule="exact"/>
              <w:ind w:left="197" w:right="0"/>
              <w:jc w:val="left"/>
              <w:rPr>
                <w:rFonts w:ascii="微软雅黑" w:hAnsi="微软雅黑" w:cs="微软雅黑" w:eastAsia="微软雅黑" w:hint="default"/>
                <w:sz w:val="14"/>
                <w:szCs w:val="14"/>
              </w:rPr>
            </w:pPr>
            <w:r>
              <w:rPr>
                <w:rFonts w:ascii="微软雅黑"/>
                <w:sz w:val="14"/>
              </w:rPr>
              <w:t>4000</w:t>
            </w:r>
          </w:p>
          <w:p>
            <w:pPr>
              <w:pStyle w:val="TableParagraph"/>
              <w:spacing w:line="240" w:lineRule="auto" w:before="12"/>
              <w:ind w:right="0"/>
              <w:jc w:val="left"/>
              <w:rPr>
                <w:rFonts w:ascii="宋体" w:hAnsi="宋体" w:cs="宋体" w:eastAsia="宋体" w:hint="default"/>
                <w:sz w:val="9"/>
                <w:szCs w:val="9"/>
              </w:rPr>
            </w:pPr>
          </w:p>
          <w:p>
            <w:pPr>
              <w:pStyle w:val="TableParagraph"/>
              <w:tabs>
                <w:tab w:pos="4346" w:val="left" w:leader="none"/>
              </w:tabs>
              <w:spacing w:line="240" w:lineRule="auto"/>
              <w:ind w:left="197" w:right="0"/>
              <w:jc w:val="left"/>
              <w:rPr>
                <w:rFonts w:ascii="微软雅黑" w:hAnsi="微软雅黑" w:cs="微软雅黑" w:eastAsia="微软雅黑" w:hint="default"/>
                <w:sz w:val="14"/>
                <w:szCs w:val="14"/>
              </w:rPr>
            </w:pPr>
            <w:r>
              <w:rPr>
                <w:rFonts w:ascii="微软雅黑"/>
                <w:w w:val="95"/>
                <w:sz w:val="14"/>
              </w:rPr>
              <w:t>3000</w:t>
              <w:tab/>
            </w:r>
            <w:r>
              <w:rPr>
                <w:rFonts w:ascii="微软雅黑"/>
                <w:sz w:val="14"/>
              </w:rPr>
              <w:t>10%</w:t>
            </w:r>
          </w:p>
          <w:p>
            <w:pPr>
              <w:pStyle w:val="TableParagraph"/>
              <w:spacing w:line="240" w:lineRule="auto" w:before="12"/>
              <w:ind w:right="0"/>
              <w:jc w:val="left"/>
              <w:rPr>
                <w:rFonts w:ascii="宋体" w:hAnsi="宋体" w:cs="宋体" w:eastAsia="宋体" w:hint="default"/>
                <w:sz w:val="9"/>
                <w:szCs w:val="9"/>
              </w:rPr>
            </w:pPr>
          </w:p>
          <w:p>
            <w:pPr>
              <w:pStyle w:val="TableParagraph"/>
              <w:spacing w:line="214" w:lineRule="exact"/>
              <w:ind w:left="197" w:right="0"/>
              <w:jc w:val="left"/>
              <w:rPr>
                <w:rFonts w:ascii="微软雅黑" w:hAnsi="微软雅黑" w:cs="微软雅黑" w:eastAsia="微软雅黑" w:hint="default"/>
                <w:sz w:val="14"/>
                <w:szCs w:val="14"/>
              </w:rPr>
            </w:pPr>
            <w:r>
              <w:rPr>
                <w:rFonts w:ascii="微软雅黑"/>
                <w:sz w:val="14"/>
              </w:rPr>
              <w:t>2000</w:t>
            </w:r>
          </w:p>
          <w:p>
            <w:pPr>
              <w:pStyle w:val="TableParagraph"/>
              <w:spacing w:line="186" w:lineRule="exact"/>
              <w:ind w:right="141"/>
              <w:jc w:val="right"/>
              <w:rPr>
                <w:rFonts w:ascii="微软雅黑" w:hAnsi="微软雅黑" w:cs="微软雅黑" w:eastAsia="微软雅黑" w:hint="default"/>
                <w:sz w:val="14"/>
                <w:szCs w:val="14"/>
              </w:rPr>
            </w:pPr>
            <w:r>
              <w:rPr>
                <w:rFonts w:ascii="微软雅黑"/>
                <w:spacing w:val="-1"/>
                <w:w w:val="95"/>
                <w:sz w:val="14"/>
              </w:rPr>
              <w:t>0%</w:t>
            </w:r>
            <w:r>
              <w:rPr>
                <w:rFonts w:ascii="微软雅黑"/>
                <w:sz w:val="14"/>
              </w:rPr>
            </w:r>
          </w:p>
          <w:p>
            <w:pPr>
              <w:pStyle w:val="TableParagraph"/>
              <w:spacing w:line="214" w:lineRule="exact"/>
              <w:ind w:left="197" w:right="0"/>
              <w:jc w:val="left"/>
              <w:rPr>
                <w:rFonts w:ascii="微软雅黑" w:hAnsi="微软雅黑" w:cs="微软雅黑" w:eastAsia="微软雅黑" w:hint="default"/>
                <w:sz w:val="14"/>
                <w:szCs w:val="14"/>
              </w:rPr>
            </w:pPr>
            <w:r>
              <w:rPr>
                <w:rFonts w:ascii="微软雅黑"/>
                <w:sz w:val="14"/>
              </w:rPr>
              <w:t>1000</w:t>
            </w:r>
          </w:p>
          <w:p>
            <w:pPr>
              <w:pStyle w:val="TableParagraph"/>
              <w:spacing w:line="240" w:lineRule="auto" w:before="12"/>
              <w:ind w:right="0"/>
              <w:jc w:val="left"/>
              <w:rPr>
                <w:rFonts w:ascii="宋体" w:hAnsi="宋体" w:cs="宋体" w:eastAsia="宋体" w:hint="default"/>
                <w:sz w:val="9"/>
                <w:szCs w:val="9"/>
              </w:rPr>
            </w:pPr>
          </w:p>
          <w:p>
            <w:pPr>
              <w:pStyle w:val="TableParagraph"/>
              <w:tabs>
                <w:tab w:pos="3902" w:val="left" w:leader="none"/>
              </w:tabs>
              <w:spacing w:line="240" w:lineRule="auto" w:after="51"/>
              <w:ind w:right="0"/>
              <w:jc w:val="right"/>
              <w:rPr>
                <w:rFonts w:ascii="微软雅黑" w:hAnsi="微软雅黑" w:cs="微软雅黑" w:eastAsia="微软雅黑" w:hint="default"/>
                <w:sz w:val="14"/>
                <w:szCs w:val="14"/>
              </w:rPr>
            </w:pPr>
            <w:r>
              <w:rPr>
                <w:rFonts w:ascii="微软雅黑"/>
                <w:w w:val="95"/>
                <w:sz w:val="14"/>
              </w:rPr>
              <w:t>0</w:t>
              <w:tab/>
              <w:t>-10%</w:t>
            </w:r>
            <w:r>
              <w:rPr>
                <w:rFonts w:ascii="微软雅黑"/>
                <w:sz w:val="14"/>
              </w:rPr>
            </w:r>
          </w:p>
          <w:p>
            <w:pPr>
              <w:pStyle w:val="TableParagraph"/>
              <w:spacing w:line="240" w:lineRule="auto"/>
              <w:ind w:left="575" w:right="0"/>
              <w:jc w:val="left"/>
              <w:rPr>
                <w:rFonts w:ascii="宋体" w:hAnsi="宋体" w:cs="宋体" w:eastAsia="宋体" w:hint="default"/>
                <w:sz w:val="20"/>
                <w:szCs w:val="20"/>
              </w:rPr>
            </w:pPr>
            <w:r>
              <w:rPr>
                <w:rFonts w:ascii="宋体"/>
                <w:position w:val="5"/>
                <w:sz w:val="20"/>
              </w:rPr>
              <w:drawing>
                <wp:inline distT="0" distB="0" distL="0" distR="0">
                  <wp:extent cx="174968" cy="180975"/>
                  <wp:effectExtent l="0" t="0" r="0" b="0"/>
                  <wp:docPr id="161" name="image352.png" descr=""/>
                  <wp:cNvGraphicFramePr>
                    <a:graphicFrameLocks noChangeAspect="1"/>
                  </wp:cNvGraphicFramePr>
                  <a:graphic>
                    <a:graphicData uri="http://schemas.openxmlformats.org/drawingml/2006/picture">
                      <pic:pic>
                        <pic:nvPicPr>
                          <pic:cNvPr id="162" name="image352.png"/>
                          <pic:cNvPicPr/>
                        </pic:nvPicPr>
                        <pic:blipFill>
                          <a:blip r:embed="rId363" cstate="print"/>
                          <a:stretch>
                            <a:fillRect/>
                          </a:stretch>
                        </pic:blipFill>
                        <pic:spPr>
                          <a:xfrm>
                            <a:off x="0" y="0"/>
                            <a:ext cx="174968" cy="180975"/>
                          </a:xfrm>
                          <a:prstGeom prst="rect">
                            <a:avLst/>
                          </a:prstGeom>
                        </pic:spPr>
                      </pic:pic>
                    </a:graphicData>
                  </a:graphic>
                </wp:inline>
              </w:drawing>
            </w:r>
            <w:r>
              <w:rPr>
                <w:rFonts w:ascii="宋体"/>
                <w:position w:val="5"/>
                <w:sz w:val="20"/>
              </w:rPr>
            </w:r>
            <w:r>
              <w:rPr>
                <w:rFonts w:ascii="Times New Roman"/>
                <w:spacing w:val="-5"/>
                <w:position w:val="5"/>
                <w:sz w:val="20"/>
              </w:rPr>
              <w:t> </w:t>
            </w:r>
            <w:r>
              <w:rPr>
                <w:rFonts w:ascii="宋体"/>
                <w:spacing w:val="-5"/>
                <w:position w:val="6"/>
                <w:sz w:val="20"/>
              </w:rPr>
              <w:drawing>
                <wp:inline distT="0" distB="0" distL="0" distR="0">
                  <wp:extent cx="176224" cy="182022"/>
                  <wp:effectExtent l="0" t="0" r="0" b="0"/>
                  <wp:docPr id="163" name="image353.png" descr=""/>
                  <wp:cNvGraphicFramePr>
                    <a:graphicFrameLocks noChangeAspect="1"/>
                  </wp:cNvGraphicFramePr>
                  <a:graphic>
                    <a:graphicData uri="http://schemas.openxmlformats.org/drawingml/2006/picture">
                      <pic:pic>
                        <pic:nvPicPr>
                          <pic:cNvPr id="164" name="image353.png"/>
                          <pic:cNvPicPr/>
                        </pic:nvPicPr>
                        <pic:blipFill>
                          <a:blip r:embed="rId364" cstate="print"/>
                          <a:stretch>
                            <a:fillRect/>
                          </a:stretch>
                        </pic:blipFill>
                        <pic:spPr>
                          <a:xfrm>
                            <a:off x="0" y="0"/>
                            <a:ext cx="176224" cy="182022"/>
                          </a:xfrm>
                          <a:prstGeom prst="rect">
                            <a:avLst/>
                          </a:prstGeom>
                        </pic:spPr>
                      </pic:pic>
                    </a:graphicData>
                  </a:graphic>
                </wp:inline>
              </w:drawing>
            </w:r>
            <w:r>
              <w:rPr>
                <w:rFonts w:ascii="宋体"/>
                <w:spacing w:val="-5"/>
                <w:position w:val="6"/>
                <w:sz w:val="20"/>
              </w:rPr>
            </w:r>
            <w:r>
              <w:rPr>
                <w:rFonts w:ascii="Times New Roman"/>
                <w:spacing w:val="-6"/>
                <w:position w:val="6"/>
                <w:sz w:val="20"/>
              </w:rPr>
              <w:t> </w:t>
            </w:r>
            <w:r>
              <w:rPr>
                <w:rFonts w:ascii="宋体"/>
                <w:spacing w:val="-6"/>
                <w:position w:val="6"/>
                <w:sz w:val="20"/>
              </w:rPr>
              <w:drawing>
                <wp:inline distT="0" distB="0" distL="0" distR="0">
                  <wp:extent cx="174144" cy="185737"/>
                  <wp:effectExtent l="0" t="0" r="0" b="0"/>
                  <wp:docPr id="165" name="image354.png" descr=""/>
                  <wp:cNvGraphicFramePr>
                    <a:graphicFrameLocks noChangeAspect="1"/>
                  </wp:cNvGraphicFramePr>
                  <a:graphic>
                    <a:graphicData uri="http://schemas.openxmlformats.org/drawingml/2006/picture">
                      <pic:pic>
                        <pic:nvPicPr>
                          <pic:cNvPr id="166" name="image354.png"/>
                          <pic:cNvPicPr/>
                        </pic:nvPicPr>
                        <pic:blipFill>
                          <a:blip r:embed="rId365" cstate="print"/>
                          <a:stretch>
                            <a:fillRect/>
                          </a:stretch>
                        </pic:blipFill>
                        <pic:spPr>
                          <a:xfrm>
                            <a:off x="0" y="0"/>
                            <a:ext cx="174144" cy="185737"/>
                          </a:xfrm>
                          <a:prstGeom prst="rect">
                            <a:avLst/>
                          </a:prstGeom>
                        </pic:spPr>
                      </pic:pic>
                    </a:graphicData>
                  </a:graphic>
                </wp:inline>
              </w:drawing>
            </w:r>
            <w:r>
              <w:rPr>
                <w:rFonts w:ascii="宋体"/>
                <w:spacing w:val="-6"/>
                <w:position w:val="6"/>
                <w:sz w:val="20"/>
              </w:rPr>
            </w:r>
            <w:r>
              <w:rPr>
                <w:rFonts w:ascii="Times New Roman"/>
                <w:spacing w:val="-3"/>
                <w:position w:val="6"/>
                <w:sz w:val="20"/>
              </w:rPr>
              <w:t> </w:t>
            </w:r>
            <w:r>
              <w:rPr>
                <w:rFonts w:ascii="宋体"/>
                <w:spacing w:val="-3"/>
                <w:position w:val="6"/>
                <w:sz w:val="20"/>
              </w:rPr>
              <w:drawing>
                <wp:inline distT="0" distB="0" distL="0" distR="0">
                  <wp:extent cx="175567" cy="185737"/>
                  <wp:effectExtent l="0" t="0" r="0" b="0"/>
                  <wp:docPr id="167" name="image355.png" descr=""/>
                  <wp:cNvGraphicFramePr>
                    <a:graphicFrameLocks noChangeAspect="1"/>
                  </wp:cNvGraphicFramePr>
                  <a:graphic>
                    <a:graphicData uri="http://schemas.openxmlformats.org/drawingml/2006/picture">
                      <pic:pic>
                        <pic:nvPicPr>
                          <pic:cNvPr id="168" name="image355.png"/>
                          <pic:cNvPicPr/>
                        </pic:nvPicPr>
                        <pic:blipFill>
                          <a:blip r:embed="rId366" cstate="print"/>
                          <a:stretch>
                            <a:fillRect/>
                          </a:stretch>
                        </pic:blipFill>
                        <pic:spPr>
                          <a:xfrm>
                            <a:off x="0" y="0"/>
                            <a:ext cx="175567" cy="185737"/>
                          </a:xfrm>
                          <a:prstGeom prst="rect">
                            <a:avLst/>
                          </a:prstGeom>
                        </pic:spPr>
                      </pic:pic>
                    </a:graphicData>
                  </a:graphic>
                </wp:inline>
              </w:drawing>
            </w:r>
            <w:r>
              <w:rPr>
                <w:rFonts w:ascii="宋体"/>
                <w:spacing w:val="-3"/>
                <w:position w:val="6"/>
                <w:sz w:val="20"/>
              </w:rPr>
            </w:r>
            <w:r>
              <w:rPr>
                <w:rFonts w:ascii="Times New Roman"/>
                <w:spacing w:val="-6"/>
                <w:position w:val="6"/>
                <w:sz w:val="20"/>
              </w:rPr>
              <w:t> </w:t>
            </w:r>
            <w:r>
              <w:rPr>
                <w:rFonts w:ascii="宋体"/>
                <w:spacing w:val="-6"/>
                <w:position w:val="5"/>
                <w:sz w:val="20"/>
              </w:rPr>
              <w:drawing>
                <wp:inline distT="0" distB="0" distL="0" distR="0">
                  <wp:extent cx="165758" cy="190500"/>
                  <wp:effectExtent l="0" t="0" r="0" b="0"/>
                  <wp:docPr id="169" name="image356.png" descr=""/>
                  <wp:cNvGraphicFramePr>
                    <a:graphicFrameLocks noChangeAspect="1"/>
                  </wp:cNvGraphicFramePr>
                  <a:graphic>
                    <a:graphicData uri="http://schemas.openxmlformats.org/drawingml/2006/picture">
                      <pic:pic>
                        <pic:nvPicPr>
                          <pic:cNvPr id="170" name="image356.png"/>
                          <pic:cNvPicPr/>
                        </pic:nvPicPr>
                        <pic:blipFill>
                          <a:blip r:embed="rId367" cstate="print"/>
                          <a:stretch>
                            <a:fillRect/>
                          </a:stretch>
                        </pic:blipFill>
                        <pic:spPr>
                          <a:xfrm>
                            <a:off x="0" y="0"/>
                            <a:ext cx="165758" cy="190500"/>
                          </a:xfrm>
                          <a:prstGeom prst="rect">
                            <a:avLst/>
                          </a:prstGeom>
                        </pic:spPr>
                      </pic:pic>
                    </a:graphicData>
                  </a:graphic>
                </wp:inline>
              </w:drawing>
            </w:r>
            <w:r>
              <w:rPr>
                <w:rFonts w:ascii="宋体"/>
                <w:spacing w:val="-6"/>
                <w:position w:val="5"/>
                <w:sz w:val="20"/>
              </w:rPr>
            </w:r>
            <w:r>
              <w:rPr>
                <w:rFonts w:ascii="Times New Roman"/>
                <w:spacing w:val="10"/>
                <w:position w:val="5"/>
                <w:sz w:val="20"/>
              </w:rPr>
              <w:t> </w:t>
            </w:r>
            <w:r>
              <w:rPr>
                <w:rFonts w:ascii="宋体"/>
                <w:spacing w:val="10"/>
                <w:sz w:val="20"/>
              </w:rPr>
              <w:drawing>
                <wp:inline distT="0" distB="0" distL="0" distR="0">
                  <wp:extent cx="1210804" cy="223456"/>
                  <wp:effectExtent l="0" t="0" r="0" b="0"/>
                  <wp:docPr id="171" name="image357.png" descr=""/>
                  <wp:cNvGraphicFramePr>
                    <a:graphicFrameLocks noChangeAspect="1"/>
                  </wp:cNvGraphicFramePr>
                  <a:graphic>
                    <a:graphicData uri="http://schemas.openxmlformats.org/drawingml/2006/picture">
                      <pic:pic>
                        <pic:nvPicPr>
                          <pic:cNvPr id="172" name="image357.png"/>
                          <pic:cNvPicPr/>
                        </pic:nvPicPr>
                        <pic:blipFill>
                          <a:blip r:embed="rId368" cstate="print"/>
                          <a:stretch>
                            <a:fillRect/>
                          </a:stretch>
                        </pic:blipFill>
                        <pic:spPr>
                          <a:xfrm>
                            <a:off x="0" y="0"/>
                            <a:ext cx="1210804" cy="223456"/>
                          </a:xfrm>
                          <a:prstGeom prst="rect">
                            <a:avLst/>
                          </a:prstGeom>
                        </pic:spPr>
                      </pic:pic>
                    </a:graphicData>
                  </a:graphic>
                </wp:inline>
              </w:drawing>
            </w:r>
            <w:r>
              <w:rPr>
                <w:rFonts w:ascii="宋体"/>
                <w:spacing w:val="10"/>
                <w:sz w:val="20"/>
              </w:rPr>
            </w:r>
          </w:p>
        </w:tc>
      </w:tr>
      <w:tr>
        <w:trPr>
          <w:trHeight w:val="252" w:hRule="exact"/>
        </w:trPr>
        <w:tc>
          <w:tcPr>
            <w:tcW w:w="4961"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c>
          <w:tcPr>
            <w:tcW w:w="4696"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5"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IDC</w:t>
            </w:r>
            <w:r>
              <w:rPr>
                <w:rFonts w:ascii="宋体" w:hAnsi="宋体" w:cs="宋体" w:eastAsia="宋体" w:hint="default"/>
                <w:sz w:val="17"/>
                <w:szCs w:val="17"/>
              </w:rPr>
              <w:t>，中信建投证券研究发展部</w:t>
            </w:r>
          </w:p>
        </w:tc>
      </w:tr>
    </w:tbl>
    <w:p>
      <w:pPr>
        <w:spacing w:line="240" w:lineRule="auto" w:before="7"/>
        <w:ind w:right="0"/>
        <w:rPr>
          <w:rFonts w:ascii="宋体" w:hAnsi="宋体" w:cs="宋体" w:eastAsia="宋体" w:hint="default"/>
          <w:sz w:val="13"/>
          <w:szCs w:val="13"/>
        </w:rPr>
      </w:pPr>
    </w:p>
    <w:p>
      <w:pPr>
        <w:pStyle w:val="Heading5"/>
        <w:spacing w:line="312" w:lineRule="exact" w:before="21"/>
        <w:ind w:left="152" w:right="148" w:firstLine="403"/>
        <w:jc w:val="right"/>
        <w:rPr>
          <w:b w:val="0"/>
          <w:bCs w:val="0"/>
        </w:rPr>
      </w:pPr>
      <w:r>
        <w:rPr/>
        <w:pict>
          <v:group style="position:absolute;margin-left:67.502998pt;margin-top:-49.340008pt;width:210.8pt;height:22.75pt;mso-position-horizontal-relative:page;mso-position-vertical-relative:paragraph;z-index:-416416" coordorigin="1350,-987" coordsize="4216,455">
            <v:group style="position:absolute;left:1350;top:-971;width:445;height:439" coordorigin="1350,-971" coordsize="445,439">
              <v:shape style="position:absolute;left:1350;top:-971;width:445;height:439" coordorigin="1350,-971" coordsize="445,439" path="m1409,-630l1388,-630,1393,-628,1398,-623,1401,-620,1403,-615,1406,-604,1407,-595,1407,-540,1415,-532,1435,-552,1418,-552,1418,-577,1418,-601,1417,-609,1413,-623,1410,-629,1409,-630xe" filled="true" fillcolor="#000000" stroked="false">
                <v:path arrowok="t"/>
                <v:fill type="solid"/>
              </v:shape>
              <v:shape style="position:absolute;left:1350;top:-971;width:445;height:439" coordorigin="1350,-971" coordsize="445,439" path="m1452,-586l1418,-552,1435,-552,1460,-577,1452,-586xe" filled="true" fillcolor="#000000" stroked="false">
                <v:path arrowok="t"/>
                <v:fill type="solid"/>
              </v:shape>
              <v:shape style="position:absolute;left:1350;top:-971;width:445;height:439" coordorigin="1350,-971" coordsize="445,439" path="m1393,-643l1350,-605,1360,-595,1360,-607,1364,-616,1370,-623,1375,-627,1379,-629,1388,-630,1409,-630,1405,-634,1399,-640,1393,-643xe" filled="true" fillcolor="#000000" stroked="false">
                <v:path arrowok="t"/>
                <v:fill type="solid"/>
              </v:shape>
              <v:shape style="position:absolute;left:1350;top:-971;width:445;height:439" coordorigin="1350,-971" coordsize="445,439" path="m1449,-698l1435,-698,1422,-690,1414,-682,1411,-672,1413,-661,1460,-606,1481,-601,1490,-604,1501,-615,1482,-615,1472,-616,1426,-662,1425,-673,1429,-682,1438,-686,1471,-686,1466,-691,1449,-698xe" filled="true" fillcolor="#000000" stroked="false">
                <v:path arrowok="t"/>
                <v:fill type="solid"/>
              </v:shape>
              <v:shape style="position:absolute;left:1350;top:-971;width:445;height:439" coordorigin="1350,-971" coordsize="445,439" path="m1471,-686l1438,-686,1448,-685,1460,-678,1475,-665,1487,-651,1494,-639,1495,-629,1490,-620,1482,-615,1501,-615,1505,-620,1508,-629,1508,-630,1506,-640,1503,-649,1499,-657,1492,-666,1484,-676,1471,-686xe" filled="true" fillcolor="#000000" stroked="false">
                <v:path arrowok="t"/>
                <v:fill type="solid"/>
              </v:shape>
              <v:shape style="position:absolute;left:1350;top:-971;width:445;height:439" coordorigin="1350,-971" coordsize="445,439" path="m1505,-733l1487,-733,1543,-676,1526,-660,1535,-651,1569,-686,1552,-686,1505,-733xe" filled="true" fillcolor="#000000" stroked="false">
                <v:path arrowok="t"/>
                <v:fill type="solid"/>
              </v:shape>
              <v:shape style="position:absolute;left:1350;top:-971;width:445;height:439" coordorigin="1350,-971" coordsize="445,439" path="m1569,-702l1552,-686,1569,-686,1577,-694,1569,-702xe" filled="true" fillcolor="#000000" stroked="false">
                <v:path arrowok="t"/>
                <v:fill type="solid"/>
              </v:shape>
              <v:shape style="position:absolute;left:1350;top:-971;width:445;height:439" coordorigin="1350,-971" coordsize="445,439" path="m1485,-753l1466,-719,1474,-711,1487,-733,1505,-733,1485,-753xe" filled="true" fillcolor="#000000" stroked="false">
                <v:path arrowok="t"/>
                <v:fill type="solid"/>
              </v:shape>
              <v:shape style="position:absolute;left:1350;top:-971;width:445;height:439" coordorigin="1350,-971" coordsize="445,439" path="m1560,-824l1556,-823,1551,-819,1546,-814,1536,-805,1533,-793,1535,-780,1538,-770,1579,-723,1600,-720,1609,-723,1618,-732,1599,-732,1593,-733,1587,-734,1581,-737,1576,-742,1572,-746,1570,-751,1570,-753,1564,-753,1554,-763,1548,-773,1545,-792,1547,-800,1554,-806,1558,-811,1563,-814,1569,-816,1560,-824xe" filled="true" fillcolor="#000000" stroked="false">
                <v:path arrowok="t"/>
                <v:fill type="solid"/>
              </v:shape>
              <v:shape style="position:absolute;left:1350;top:-971;width:445;height:439" coordorigin="1350,-971" coordsize="445,439" path="m1617,-777l1585,-777,1596,-776,1601,-774,1611,-764,1614,-759,1614,-747,1613,-743,1604,-734,1599,-732,1618,-732,1623,-737,1626,-745,1626,-764,1622,-772,1617,-777xe" filled="true" fillcolor="#000000" stroked="false">
                <v:path arrowok="t"/>
                <v:fill type="solid"/>
              </v:shape>
              <v:shape style="position:absolute;left:1350;top:-971;width:445;height:439" coordorigin="1350,-971" coordsize="445,439" path="m1584,-790l1577,-787,1571,-781,1563,-773,1561,-764,1564,-754,1564,-753,1570,-753,1570,-762,1572,-766,1576,-771,1580,-775,1585,-777,1617,-777,1608,-786,1600,-790,1592,-790,1584,-790xe" filled="true" fillcolor="#000000" stroked="false">
                <v:path arrowok="t"/>
                <v:fill type="solid"/>
              </v:shape>
              <v:shape style="position:absolute;left:1350;top:-971;width:445;height:439" coordorigin="1350,-971" coordsize="445,439" path="m1645,-828l1617,-800,1624,-793,1653,-821,1645,-828xe" filled="true" fillcolor="#000000" stroked="false">
                <v:path arrowok="t"/>
                <v:fill type="solid"/>
              </v:shape>
              <v:shape style="position:absolute;left:1350;top:-971;width:445;height:439" coordorigin="1350,-971" coordsize="445,439" path="m1666,-916l1652,-915,1639,-907,1631,-899,1628,-889,1630,-878,1677,-823,1698,-818,1707,-821,1718,-833,1699,-833,1689,-834,1643,-880,1642,-890,1646,-899,1655,-903,1688,-903,1683,-908,1666,-916xe" filled="true" fillcolor="#000000" stroked="false">
                <v:path arrowok="t"/>
                <v:fill type="solid"/>
              </v:shape>
              <v:shape style="position:absolute;left:1350;top:-971;width:445;height:439" coordorigin="1350,-971" coordsize="445,439" path="m1688,-903l1655,-903,1665,-902,1678,-895,1692,-882,1704,-868,1711,-856,1712,-846,1707,-837,1699,-833,1718,-833,1722,-837,1725,-846,1723,-857,1720,-866,1716,-875,1709,-884,1701,-893,1688,-903xe" filled="true" fillcolor="#000000" stroked="false">
                <v:path arrowok="t"/>
                <v:fill type="solid"/>
              </v:shape>
              <v:shape style="position:absolute;left:1350;top:-971;width:445;height:439" coordorigin="1350,-971" coordsize="445,439" path="m1722,-950l1704,-950,1760,-893,1744,-877,1752,-869,1786,-903,1770,-903,1722,-950xe" filled="true" fillcolor="#000000" stroked="false">
                <v:path arrowok="t"/>
                <v:fill type="solid"/>
              </v:shape>
              <v:shape style="position:absolute;left:1350;top:-971;width:445;height:439" coordorigin="1350,-971" coordsize="445,439" path="m1786,-919l1770,-903,1786,-903,1794,-911,1786,-919xe" filled="true" fillcolor="#000000" stroked="false">
                <v:path arrowok="t"/>
                <v:fill type="solid"/>
              </v:shape>
              <v:shape style="position:absolute;left:1350;top:-971;width:445;height:439" coordorigin="1350,-971" coordsize="445,439" path="m1702,-971l1683,-937,1692,-928,1704,-950,1722,-950,1702,-971xe" filled="true" fillcolor="#000000" stroked="false">
                <v:path arrowok="t"/>
                <v:fill type="solid"/>
              </v:shape>
            </v:group>
            <v:group style="position:absolute;left:1770;top:-982;width:435;height:450" coordorigin="1770,-982" coordsize="435,450">
              <v:shape style="position:absolute;left:1770;top:-982;width:435;height:450" coordorigin="1770,-982" coordsize="435,450" path="m1830,-628l1809,-628,1813,-626,1817,-622,1821,-618,1824,-614,1825,-608,1827,-604,1827,-594,1827,-540,1835,-532,1854,-550,1838,-550,1838,-576,1838,-600,1838,-608,1836,-616,1834,-622,1830,-628xe" filled="true" fillcolor="#000000" stroked="false">
                <v:path arrowok="t"/>
                <v:fill type="solid"/>
              </v:shape>
              <v:shape style="position:absolute;left:1770;top:-982;width:435;height:450" coordorigin="1770,-982" coordsize="435,450" path="m1872,-584l1838,-550,1854,-550,1881,-576,1872,-584xe" filled="true" fillcolor="#000000" stroked="false">
                <v:path arrowok="t"/>
                <v:fill type="solid"/>
              </v:shape>
              <v:shape style="position:absolute;left:1770;top:-982;width:435;height:450" coordorigin="1770,-982" coordsize="435,450" path="m1813,-642l1798,-642,1791,-638,1784,-632,1776,-624,1772,-614,1770,-604,1780,-594,1780,-606,1784,-614,1790,-622,1795,-626,1799,-628,1830,-628,1826,-632,1820,-638,1813,-642xe" filled="true" fillcolor="#000000" stroked="false">
                <v:path arrowok="t"/>
                <v:fill type="solid"/>
              </v:shape>
              <v:shape style="position:absolute;left:1770;top:-982;width:435;height:450" coordorigin="1770,-982" coordsize="435,450" path="m1869,-698l1855,-698,1842,-690,1834,-680,1831,-672,1833,-660,1880,-604,1901,-600,1910,-604,1921,-614,1902,-614,1892,-616,1846,-662,1845,-672,1850,-680,1858,-686,1890,-686,1886,-690,1869,-698xe" filled="true" fillcolor="#000000" stroked="false">
                <v:path arrowok="t"/>
                <v:fill type="solid"/>
              </v:shape>
              <v:shape style="position:absolute;left:1770;top:-982;width:435;height:450" coordorigin="1770,-982" coordsize="435,450" path="m1890,-686l1858,-686,1868,-684,1881,-676,1895,-664,1907,-650,1914,-638,1915,-628,1911,-620,1902,-614,1921,-614,1925,-618,1928,-628,1926,-640,1924,-648,1919,-656,1912,-666,1904,-674,1890,-686xe" filled="true" fillcolor="#000000" stroked="false">
                <v:path arrowok="t"/>
                <v:fill type="solid"/>
              </v:shape>
              <v:shape style="position:absolute;left:1770;top:-982;width:435;height:450" coordorigin="1770,-982" coordsize="435,450" path="m1925,-732l1907,-732,1963,-676,1947,-658,1955,-650,1988,-684,1973,-684,1925,-732xe" filled="true" fillcolor="#000000" stroked="false">
                <v:path arrowok="t"/>
                <v:fill type="solid"/>
              </v:shape>
              <v:shape style="position:absolute;left:1770;top:-982;width:435;height:450" coordorigin="1770,-982" coordsize="435,450" path="m1989,-702l1973,-684,1988,-684,1998,-694,1989,-702xe" filled="true" fillcolor="#000000" stroked="false">
                <v:path arrowok="t"/>
                <v:fill type="solid"/>
              </v:shape>
              <v:shape style="position:absolute;left:1770;top:-982;width:435;height:450" coordorigin="1770,-982" coordsize="435,450" path="m1905,-752l1886,-718,1895,-710,1907,-732,1925,-732,1905,-752xe" filled="true" fillcolor="#000000" stroked="false">
                <v:path arrowok="t"/>
                <v:fill type="solid"/>
              </v:shape>
              <v:shape style="position:absolute;left:1770;top:-982;width:435;height:450" coordorigin="1770,-982" coordsize="435,450" path="m1981,-824l1976,-822,1971,-818,1966,-812,1957,-804,1953,-792,1955,-778,1958,-768,1999,-722,2020,-718,2029,-722,2039,-732,2013,-732,2007,-734,2002,-736,1997,-742,1993,-744,1991,-750,1991,-752,1984,-752,1974,-762,1969,-772,1965,-792,1968,-798,1974,-806,1978,-810,1983,-812,1989,-814,1981,-824xe" filled="true" fillcolor="#000000" stroked="false">
                <v:path arrowok="t"/>
                <v:fill type="solid"/>
              </v:shape>
              <v:shape style="position:absolute;left:1770;top:-982;width:435;height:450" coordorigin="1770,-982" coordsize="435,450" path="m2037,-776l2016,-776,2021,-772,2026,-768,2031,-762,2034,-758,2034,-752,2035,-746,2033,-742,2024,-734,2019,-732,2039,-732,2043,-736,2047,-744,2046,-754,2046,-762,2042,-770,2037,-776xe" filled="true" fillcolor="#000000" stroked="false">
                <v:path arrowok="t"/>
                <v:fill type="solid"/>
              </v:shape>
              <v:shape style="position:absolute;left:1770;top:-982;width:435;height:450" coordorigin="1770,-982" coordsize="435,450" path="m2005,-790l1997,-786,1991,-780,1983,-772,1981,-764,1984,-752,1991,-752,1990,-760,1992,-766,1996,-770,2001,-774,2006,-776,2037,-776,2035,-778,2028,-784,2021,-788,2013,-788,2005,-790xe" filled="true" fillcolor="#000000" stroked="false">
                <v:path arrowok="t"/>
                <v:fill type="solid"/>
              </v:shape>
              <v:shape style="position:absolute;left:1770;top:-982;width:435;height:450" coordorigin="1770,-982" coordsize="435,450" path="m2066,-828l2037,-798,2045,-792,2073,-820,2066,-828xe" filled="true" fillcolor="#000000" stroked="false">
                <v:path arrowok="t"/>
                <v:fill type="solid"/>
              </v:shape>
              <v:shape style="position:absolute;left:1770;top:-982;width:435;height:450" coordorigin="1770,-982" coordsize="435,450" path="m2087,-914l2072,-914,2059,-906,2051,-898,2048,-888,2051,-878,2053,-868,2058,-860,2065,-850,2074,-842,2086,-828,2097,-822,2118,-818,2127,-820,2139,-832,2109,-832,2097,-838,2083,-852,2070,-866,2063,-878,2062,-890,2067,-898,2075,-902,2110,-902,2103,-908,2087,-914xe" filled="true" fillcolor="#000000" stroked="false">
                <v:path arrowok="t"/>
                <v:fill type="solid"/>
              </v:shape>
              <v:shape style="position:absolute;left:1770;top:-982;width:435;height:450" coordorigin="1770,-982" coordsize="435,450" path="m2110,-902l2085,-902,2098,-894,2112,-882,2125,-868,2131,-854,2132,-844,2128,-836,2119,-832,2139,-832,2143,-836,2146,-846,2143,-856,2141,-864,2136,-874,2130,-882,2121,-892,2110,-902xe" filled="true" fillcolor="#000000" stroked="false">
                <v:path arrowok="t"/>
                <v:fill type="solid"/>
              </v:shape>
              <v:shape style="position:absolute;left:1770;top:-982;width:435;height:450" coordorigin="1770,-982" coordsize="435,450" path="m2138,-982l2134,-980,2129,-976,2124,-970,2115,-962,2111,-950,2113,-936,2116,-926,2120,-916,2127,-906,2136,-898,2147,-886,2157,-880,2178,-876,2187,-880,2194,-888,2196,-890,2171,-890,2165,-892,2148,-910,2142,-910,2132,-920,2126,-930,2125,-940,2123,-948,2147,-972,2138,-982xe" filled="true" fillcolor="#000000" stroked="false">
                <v:path arrowok="t"/>
                <v:fill type="solid"/>
              </v:shape>
              <v:shape style="position:absolute;left:1770;top:-982;width:435;height:450" coordorigin="1770,-982" coordsize="435,450" path="m2195,-934l2174,-934,2184,-926,2189,-920,2192,-916,2192,-910,2193,-904,2191,-900,2182,-892,2177,-890,2196,-890,2201,-894,2204,-902,2204,-920,2200,-928,2195,-934xe" filled="true" fillcolor="#000000" stroked="false">
                <v:path arrowok="t"/>
                <v:fill type="solid"/>
              </v:shape>
              <v:shape style="position:absolute;left:1770;top:-982;width:435;height:450" coordorigin="1770,-982" coordsize="435,450" path="m2162,-948l2155,-944,2149,-938,2141,-930,2139,-920,2142,-910,2148,-910,2148,-918,2150,-924,2159,-932,2163,-934,2195,-934,2193,-936,2186,-942,2178,-946,2162,-948xe" filled="true" fillcolor="#000000" stroked="false">
                <v:path arrowok="t"/>
                <v:fill type="solid"/>
              </v:shape>
            </v:group>
            <v:group style="position:absolute;left:2191;top:-971;width:445;height:439" coordorigin="2191,-971" coordsize="445,439">
              <v:shape style="position:absolute;left:2191;top:-971;width:445;height:439" coordorigin="2191,-971" coordsize="445,439" path="m2250,-630l2229,-630,2233,-628,2241,-620,2244,-615,2245,-609,2247,-604,2248,-595,2248,-540,2256,-532,2275,-552,2258,-552,2259,-577,2259,-599,2258,-609,2256,-617,2254,-623,2251,-629,2250,-630xe" filled="true" fillcolor="#000000" stroked="false">
                <v:path arrowok="t"/>
                <v:fill type="solid"/>
              </v:shape>
              <v:shape style="position:absolute;left:2191;top:-971;width:445;height:439" coordorigin="2191,-971" coordsize="445,439" path="m2293,-586l2259,-552,2275,-552,2301,-577,2293,-586xe" filled="true" fillcolor="#000000" stroked="false">
                <v:path arrowok="t"/>
                <v:fill type="solid"/>
              </v:shape>
              <v:shape style="position:absolute;left:2191;top:-971;width:445;height:439" coordorigin="2191,-971" coordsize="445,439" path="m2233,-643l2191,-605,2200,-595,2201,-607,2204,-616,2211,-623,2215,-627,2220,-629,2229,-630,2250,-630,2246,-634,2240,-640,2233,-643xe" filled="true" fillcolor="#000000" stroked="false">
                <v:path arrowok="t"/>
                <v:fill type="solid"/>
              </v:shape>
              <v:shape style="position:absolute;left:2191;top:-971;width:445;height:439" coordorigin="2191,-971" coordsize="445,439" path="m2290,-698l2275,-698,2262,-690,2254,-682,2251,-672,2254,-661,2294,-610,2321,-601,2330,-604,2342,-615,2322,-615,2312,-616,2266,-662,2265,-673,2270,-682,2278,-686,2312,-686,2306,-691,2290,-698xe" filled="true" fillcolor="#000000" stroked="false">
                <v:path arrowok="t"/>
                <v:fill type="solid"/>
              </v:shape>
              <v:shape style="position:absolute;left:2191;top:-971;width:445;height:439" coordorigin="2191,-971" coordsize="445,439" path="m2312,-686l2278,-686,2288,-685,2301,-678,2316,-665,2328,-651,2334,-639,2335,-629,2331,-620,2322,-615,2342,-615,2346,-620,2348,-629,2348,-630,2346,-640,2344,-649,2339,-657,2333,-666,2324,-676,2312,-686xe" filled="true" fillcolor="#000000" stroked="false">
                <v:path arrowok="t"/>
                <v:fill type="solid"/>
              </v:shape>
              <v:shape style="position:absolute;left:2191;top:-971;width:445;height:439" coordorigin="2191,-971" coordsize="445,439" path="m2346,-733l2327,-733,2384,-676,2367,-660,2375,-651,2409,-686,2393,-686,2346,-733xe" filled="true" fillcolor="#000000" stroked="false">
                <v:path arrowok="t"/>
                <v:fill type="solid"/>
              </v:shape>
              <v:shape style="position:absolute;left:2191;top:-971;width:445;height:439" coordorigin="2191,-971" coordsize="445,439" path="m2410,-702l2393,-686,2409,-686,2418,-694,2410,-702xe" filled="true" fillcolor="#000000" stroked="false">
                <v:path arrowok="t"/>
                <v:fill type="solid"/>
              </v:shape>
              <v:shape style="position:absolute;left:2191;top:-971;width:445;height:439" coordorigin="2191,-971" coordsize="445,439" path="m2325,-753l2306,-719,2315,-711,2327,-733,2346,-733,2325,-753xe" filled="true" fillcolor="#000000" stroked="false">
                <v:path arrowok="t"/>
                <v:fill type="solid"/>
              </v:shape>
              <v:shape style="position:absolute;left:2191;top:-971;width:445;height:439" coordorigin="2191,-971" coordsize="445,439" path="m2401,-824l2396,-823,2392,-819,2377,-805,2373,-793,2376,-780,2409,-729,2440,-720,2449,-723,2457,-730,2459,-732,2440,-732,2433,-733,2427,-734,2422,-737,2417,-742,2413,-746,2411,-751,2411,-753,2404,-753,2395,-763,2389,-773,2387,-782,2386,-792,2388,-800,2394,-806,2399,-811,2404,-814,2409,-816,2401,-824xe" filled="true" fillcolor="#000000" stroked="false">
                <v:path arrowok="t"/>
                <v:fill type="solid"/>
              </v:shape>
              <v:shape style="position:absolute;left:2191;top:-971;width:445;height:439" coordorigin="2191,-971" coordsize="445,439" path="m2457,-777l2426,-777,2436,-776,2442,-774,2452,-764,2454,-759,2455,-747,2453,-743,2449,-738,2445,-734,2440,-732,2459,-732,2464,-737,2467,-745,2466,-764,2463,-772,2457,-777xe" filled="true" fillcolor="#000000" stroked="false">
                <v:path arrowok="t"/>
                <v:fill type="solid"/>
              </v:shape>
              <v:shape style="position:absolute;left:2191;top:-971;width:445;height:439" coordorigin="2191,-971" coordsize="445,439" path="m2425,-790l2418,-787,2403,-773,2401,-764,2404,-754,2404,-753,2411,-753,2410,-762,2412,-766,2417,-771,2421,-775,2426,-777,2457,-777,2448,-786,2441,-790,2433,-790,2425,-790xe" filled="true" fillcolor="#000000" stroked="false">
                <v:path arrowok="t"/>
                <v:fill type="solid"/>
              </v:shape>
              <v:shape style="position:absolute;left:2191;top:-971;width:445;height:439" coordorigin="2191,-971" coordsize="445,439" path="m2486,-828l2458,-800,2465,-793,2493,-821,2486,-828xe" filled="true" fillcolor="#000000" stroked="false">
                <v:path arrowok="t"/>
                <v:fill type="solid"/>
              </v:shape>
              <v:shape style="position:absolute;left:2191;top:-971;width:445;height:439" coordorigin="2191,-971" coordsize="445,439" path="m2505,-892l2487,-892,2543,-836,2527,-819,2535,-811,2569,-845,2553,-845,2505,-892xe" filled="true" fillcolor="#000000" stroked="false">
                <v:path arrowok="t"/>
                <v:fill type="solid"/>
              </v:shape>
              <v:shape style="position:absolute;left:2191;top:-971;width:445;height:439" coordorigin="2191,-971" coordsize="445,439" path="m2569,-862l2553,-845,2569,-845,2577,-854,2569,-862xe" filled="true" fillcolor="#000000" stroked="false">
                <v:path arrowok="t"/>
                <v:fill type="solid"/>
              </v:shape>
              <v:shape style="position:absolute;left:2191;top:-971;width:445;height:439" coordorigin="2191,-971" coordsize="445,439" path="m2563,-950l2544,-950,2601,-893,2584,-877,2592,-869,2627,-903,2610,-903,2563,-950xe" filled="true" fillcolor="#000000" stroked="false">
                <v:path arrowok="t"/>
                <v:fill type="solid"/>
              </v:shape>
              <v:shape style="position:absolute;left:2191;top:-971;width:445;height:439" coordorigin="2191,-971" coordsize="445,439" path="m2485,-913l2466,-879,2475,-870,2487,-892,2505,-892,2485,-913xe" filled="true" fillcolor="#000000" stroked="false">
                <v:path arrowok="t"/>
                <v:fill type="solid"/>
              </v:shape>
              <v:shape style="position:absolute;left:2191;top:-971;width:445;height:439" coordorigin="2191,-971" coordsize="445,439" path="m2627,-919l2610,-903,2627,-903,2635,-911,2627,-919xe" filled="true" fillcolor="#000000" stroked="false">
                <v:path arrowok="t"/>
                <v:fill type="solid"/>
              </v:shape>
              <v:shape style="position:absolute;left:2191;top:-971;width:445;height:439" coordorigin="2191,-971" coordsize="445,439" path="m2542,-971l2524,-937,2532,-928,2544,-950,2563,-950,2542,-971xe" filled="true" fillcolor="#000000" stroked="false">
                <v:path arrowok="t"/>
                <v:fill type="solid"/>
              </v:shape>
            </v:group>
            <v:group style="position:absolute;left:2611;top:-979;width:438;height:447" coordorigin="2611,-979" coordsize="438,447">
              <v:shape style="position:absolute;left:2611;top:-979;width:438;height:447" coordorigin="2611,-979" coordsize="438,447" path="m2670,-630l2649,-630,2654,-628,2658,-623,2668,-595,2668,-540,2676,-532,2696,-552,2679,-552,2679,-577,2679,-601,2678,-609,2674,-623,2671,-629,2670,-630xe" filled="true" fillcolor="#000000" stroked="false">
                <v:path arrowok="t"/>
                <v:fill type="solid"/>
              </v:shape>
              <v:shape style="position:absolute;left:2611;top:-979;width:438;height:447" coordorigin="2611,-979" coordsize="438,447" path="m2713,-586l2679,-552,2696,-552,2721,-577,2713,-586xe" filled="true" fillcolor="#000000" stroked="false">
                <v:path arrowok="t"/>
                <v:fill type="solid"/>
              </v:shape>
              <v:shape style="position:absolute;left:2611;top:-979;width:438;height:447" coordorigin="2611,-979" coordsize="438,447" path="m2653,-643l2611,-605,2620,-595,2621,-607,2624,-616,2635,-627,2640,-629,2649,-630,2670,-630,2660,-640,2653,-643xe" filled="true" fillcolor="#000000" stroked="false">
                <v:path arrowok="t"/>
                <v:fill type="solid"/>
              </v:shape>
              <v:shape style="position:absolute;left:2611;top:-979;width:438;height:447" coordorigin="2611,-979" coordsize="438,447" path="m2710,-698l2696,-698,2683,-690,2675,-682,2672,-672,2674,-661,2715,-610,2741,-601,2750,-604,2762,-615,2743,-615,2732,-616,2686,-662,2685,-673,2690,-682,2698,-686,2732,-686,2726,-691,2710,-698xe" filled="true" fillcolor="#000000" stroked="false">
                <v:path arrowok="t"/>
                <v:fill type="solid"/>
              </v:shape>
              <v:shape style="position:absolute;left:2611;top:-979;width:438;height:447" coordorigin="2611,-979" coordsize="438,447" path="m2732,-686l2698,-686,2709,-685,2721,-678,2736,-665,2748,-651,2755,-639,2756,-629,2751,-620,2743,-615,2762,-615,2766,-620,2769,-629,2769,-630,2767,-640,2764,-649,2760,-657,2753,-666,2745,-676,2732,-686xe" filled="true" fillcolor="#000000" stroked="false">
                <v:path arrowok="t"/>
                <v:fill type="solid"/>
              </v:shape>
              <v:shape style="position:absolute;left:2611;top:-979;width:438;height:447" coordorigin="2611,-979" coordsize="438,447" path="m2766,-733l2747,-733,2804,-676,2787,-660,2795,-651,2830,-686,2813,-686,2766,-733xe" filled="true" fillcolor="#000000" stroked="false">
                <v:path arrowok="t"/>
                <v:fill type="solid"/>
              </v:shape>
              <v:shape style="position:absolute;left:2611;top:-979;width:438;height:447" coordorigin="2611,-979" coordsize="438,447" path="m2830,-702l2813,-686,2830,-686,2838,-694,2830,-702xe" filled="true" fillcolor="#000000" stroked="false">
                <v:path arrowok="t"/>
                <v:fill type="solid"/>
              </v:shape>
              <v:shape style="position:absolute;left:2611;top:-979;width:438;height:447" coordorigin="2611,-979" coordsize="438,447" path="m2745,-753l2727,-719,2735,-711,2747,-733,2766,-733,2745,-753xe" filled="true" fillcolor="#000000" stroked="false">
                <v:path arrowok="t"/>
                <v:fill type="solid"/>
              </v:shape>
              <v:shape style="position:absolute;left:2611;top:-979;width:438;height:447" coordorigin="2611,-979" coordsize="438,447" path="m2834,-810l2821,-810,2860,-716,2870,-725,2834,-810xe" filled="true" fillcolor="#000000" stroked="false">
                <v:path arrowok="t"/>
                <v:fill type="solid"/>
              </v:shape>
              <v:shape style="position:absolute;left:2611;top:-979;width:438;height:447" coordorigin="2611,-979" coordsize="438,447" path="m2824,-829l2776,-781,2784,-772,2821,-810,2834,-810,2827,-826,2824,-829xe" filled="true" fillcolor="#000000" stroked="false">
                <v:path arrowok="t"/>
                <v:fill type="solid"/>
              </v:shape>
              <v:shape style="position:absolute;left:2611;top:-979;width:438;height:447" coordorigin="2611,-979" coordsize="438,447" path="m2906,-828l2878,-800,2885,-793,2913,-821,2906,-828xe" filled="true" fillcolor="#000000" stroked="false">
                <v:path arrowok="t"/>
                <v:fill type="solid"/>
              </v:shape>
              <v:shape style="position:absolute;left:2611;top:-979;width:438;height:447" coordorigin="2611,-979" coordsize="438,447" path="m2927,-916l2913,-915,2900,-907,2892,-899,2889,-889,2891,-878,2932,-828,2959,-818,2968,-821,2979,-833,2960,-833,2950,-834,2904,-880,2903,-890,2907,-899,2916,-903,2949,-903,2944,-908,2927,-916xe" filled="true" fillcolor="#000000" stroked="false">
                <v:path arrowok="t"/>
                <v:fill type="solid"/>
              </v:shape>
              <v:shape style="position:absolute;left:2611;top:-979;width:438;height:447" coordorigin="2611,-979" coordsize="438,447" path="m2949,-903l2916,-903,2926,-902,2938,-895,2953,-882,2965,-868,2972,-856,2973,-846,2968,-837,2960,-833,2979,-833,2983,-837,2986,-846,2984,-857,2981,-866,2977,-875,2970,-884,2962,-893,2949,-903xe" filled="true" fillcolor="#000000" stroked="false">
                <v:path arrowok="t"/>
                <v:fill type="solid"/>
              </v:shape>
              <v:shape style="position:absolute;left:2611;top:-979;width:438;height:447" coordorigin="2611,-979" coordsize="438,447" path="m2974,-979l2963,-968,2979,-886,2985,-880,3002,-897,2987,-897,2976,-952,2975,-956,2974,-961,2992,-961,2974,-979xe" filled="true" fillcolor="#000000" stroked="false">
                <v:path arrowok="t"/>
                <v:fill type="solid"/>
              </v:shape>
              <v:shape style="position:absolute;left:2611;top:-979;width:438;height:447" coordorigin="2611,-979" coordsize="438,447" path="m3038,-914l3020,-914,3039,-895,3048,-904,3038,-914xe" filled="true" fillcolor="#000000" stroked="false">
                <v:path arrowok="t"/>
                <v:fill type="solid"/>
              </v:shape>
              <v:shape style="position:absolute;left:2611;top:-979;width:438;height:447" coordorigin="2611,-979" coordsize="438,447" path="m2992,-961l2974,-961,2976,-958,3012,-922,2987,-897,3002,-897,3020,-914,3038,-914,3029,-924,3036,-931,3021,-931,2992,-961xe" filled="true" fillcolor="#000000" stroked="false">
                <v:path arrowok="t"/>
                <v:fill type="solid"/>
              </v:shape>
              <v:shape style="position:absolute;left:2611;top:-979;width:438;height:447" coordorigin="2611,-979" coordsize="438,447" path="m3031,-941l3021,-931,3036,-931,3038,-933,3031,-941xe" filled="true" fillcolor="#000000" stroked="false">
                <v:path arrowok="t"/>
                <v:fill type="solid"/>
              </v:shape>
            </v:group>
            <v:group style="position:absolute;left:3031;top:-974;width:430;height:443" coordorigin="3031,-974" coordsize="430,443">
              <v:shape style="position:absolute;left:3031;top:-974;width:430;height:443" coordorigin="3031,-974" coordsize="430,443" path="m3091,-630l3070,-630,3074,-628,3082,-620,3085,-615,3086,-609,3087,-604,3088,-595,3088,-540,3096,-532,3116,-552,3099,-552,3099,-586,3099,-599,3098,-609,3094,-623,3091,-629,3091,-630xe" filled="true" fillcolor="#000000" stroked="false">
                <v:path arrowok="t"/>
                <v:fill type="solid"/>
              </v:shape>
              <v:shape style="position:absolute;left:3031;top:-974;width:430;height:443" coordorigin="3031,-974" coordsize="430,443" path="m3133,-586l3099,-552,3116,-552,3142,-577,3133,-586xe" filled="true" fillcolor="#000000" stroked="false">
                <v:path arrowok="t"/>
                <v:fill type="solid"/>
              </v:shape>
              <v:shape style="position:absolute;left:3031;top:-974;width:430;height:443" coordorigin="3031,-974" coordsize="430,443" path="m3074,-643l3031,-605,3041,-595,3041,-607,3045,-616,3051,-623,3056,-627,3060,-629,3070,-630,3091,-630,3080,-640,3074,-643xe" filled="true" fillcolor="#000000" stroked="false">
                <v:path arrowok="t"/>
                <v:fill type="solid"/>
              </v:shape>
              <v:shape style="position:absolute;left:3031;top:-974;width:430;height:443" coordorigin="3031,-974" coordsize="430,443" path="m3130,-698l3116,-698,3103,-690,3095,-682,3092,-672,3094,-661,3141,-606,3162,-601,3171,-604,3182,-615,3163,-615,3153,-616,3107,-662,3106,-673,3110,-682,3119,-686,3152,-686,3147,-691,3130,-698xe" filled="true" fillcolor="#000000" stroked="false">
                <v:path arrowok="t"/>
                <v:fill type="solid"/>
              </v:shape>
              <v:shape style="position:absolute;left:3031;top:-974;width:430;height:443" coordorigin="3031,-974" coordsize="430,443" path="m3152,-686l3119,-686,3129,-685,3141,-678,3156,-665,3168,-651,3175,-639,3176,-629,3171,-620,3163,-615,3182,-615,3186,-620,3189,-629,3189,-630,3187,-640,3184,-649,3180,-657,3173,-666,3165,-676,3152,-686xe" filled="true" fillcolor="#000000" stroked="false">
                <v:path arrowok="t"/>
                <v:fill type="solid"/>
              </v:shape>
              <v:shape style="position:absolute;left:3031;top:-974;width:430;height:443" coordorigin="3031,-974" coordsize="430,443" path="m3186,-733l3168,-733,3224,-676,3208,-660,3216,-651,3250,-686,3234,-686,3186,-733xe" filled="true" fillcolor="#000000" stroked="false">
                <v:path arrowok="t"/>
                <v:fill type="solid"/>
              </v:shape>
              <v:shape style="position:absolute;left:3031;top:-974;width:430;height:443" coordorigin="3031,-974" coordsize="430,443" path="m3250,-702l3234,-686,3250,-686,3258,-694,3250,-702xe" filled="true" fillcolor="#000000" stroked="false">
                <v:path arrowok="t"/>
                <v:fill type="solid"/>
              </v:shape>
              <v:shape style="position:absolute;left:3031;top:-974;width:430;height:443" coordorigin="3031,-974" coordsize="430,443" path="m3166,-753l3147,-719,3156,-711,3168,-733,3186,-733,3166,-753xe" filled="true" fillcolor="#000000" stroked="false">
                <v:path arrowok="t"/>
                <v:fill type="solid"/>
              </v:shape>
              <v:shape style="position:absolute;left:3031;top:-974;width:430;height:443" coordorigin="3031,-974" coordsize="430,443" path="m3255,-810l3242,-810,3280,-716,3290,-725,3255,-810xe" filled="true" fillcolor="#000000" stroked="false">
                <v:path arrowok="t"/>
                <v:fill type="solid"/>
              </v:shape>
              <v:shape style="position:absolute;left:3031;top:-974;width:430;height:443" coordorigin="3031,-974" coordsize="430,443" path="m3244,-829l3196,-781,3204,-772,3242,-810,3255,-810,3248,-826,3244,-829xe" filled="true" fillcolor="#000000" stroked="false">
                <v:path arrowok="t"/>
                <v:fill type="solid"/>
              </v:shape>
              <v:shape style="position:absolute;left:3031;top:-974;width:430;height:443" coordorigin="3031,-974" coordsize="430,443" path="m3326,-828l3298,-800,3305,-793,3334,-821,3326,-828xe" filled="true" fillcolor="#000000" stroked="false">
                <v:path arrowok="t"/>
                <v:fill type="solid"/>
              </v:shape>
              <v:shape style="position:absolute;left:3031;top:-974;width:430;height:443" coordorigin="3031,-974" coordsize="430,443" path="m3347,-916l3333,-915,3320,-907,3312,-899,3309,-889,3311,-878,3352,-828,3379,-818,3388,-821,3399,-833,3380,-833,3370,-834,3324,-880,3323,-890,3328,-899,3336,-903,3369,-903,3364,-908,3347,-916xe" filled="true" fillcolor="#000000" stroked="false">
                <v:path arrowok="t"/>
                <v:fill type="solid"/>
              </v:shape>
              <v:shape style="position:absolute;left:3031;top:-974;width:430;height:443" coordorigin="3031,-974" coordsize="430,443" path="m3369,-903l3336,-903,3346,-902,3359,-895,3373,-882,3386,-868,3392,-856,3393,-846,3389,-837,3380,-833,3399,-833,3404,-837,3406,-846,3404,-857,3402,-866,3397,-875,3390,-884,3382,-893,3369,-903xe" filled="true" fillcolor="#000000" stroked="false">
                <v:path arrowok="t"/>
                <v:fill type="solid"/>
              </v:shape>
              <v:shape style="position:absolute;left:3031;top:-974;width:430;height:443" coordorigin="3031,-974" coordsize="430,443" path="m3447,-939l3430,-939,3440,-930,3445,-921,3448,-904,3448,-902,3446,-895,3439,-888,3435,-883,3429,-880,3423,-879,3431,-870,3437,-872,3442,-875,3457,-890,3460,-901,3458,-914,3456,-924,3451,-933,3447,-939xe" filled="true" fillcolor="#000000" stroked="false">
                <v:path arrowok="t"/>
                <v:fill type="solid"/>
              </v:shape>
              <v:shape style="position:absolute;left:3031;top:-974;width:430;height:443" coordorigin="3031,-974" coordsize="430,443" path="m3393,-974l3385,-972,3370,-957,3366,-949,3367,-940,3367,-931,3371,-922,3378,-915,3385,-908,3392,-905,3409,-904,3417,-907,3427,-917,3408,-917,3397,-918,3378,-947,3380,-952,3384,-956,3388,-960,3394,-962,3427,-962,3424,-965,3413,-971,3393,-974xe" filled="true" fillcolor="#000000" stroked="false">
                <v:path arrowok="t"/>
                <v:fill type="solid"/>
              </v:shape>
              <v:shape style="position:absolute;left:3031;top:-974;width:430;height:443" coordorigin="3031,-974" coordsize="430,443" path="m3427,-962l3394,-962,3406,-960,3412,-957,3421,-948,3423,-943,3423,-935,3423,-932,3421,-928,3413,-919,3408,-917,3427,-917,3431,-921,3433,-930,3430,-939,3447,-939,3444,-943,3435,-954,3427,-962xe" filled="true" fillcolor="#000000" stroked="false">
                <v:path arrowok="t"/>
                <v:fill type="solid"/>
              </v:shape>
            </v:group>
            <v:group style="position:absolute;left:3451;top:-975;width:443;height:444" coordorigin="3451,-975" coordsize="443,444">
              <v:shape style="position:absolute;left:3451;top:-975;width:443;height:444" coordorigin="3451,-975" coordsize="443,444" path="m3511,-630l3490,-630,3494,-628,3499,-623,3502,-620,3505,-615,3506,-609,3508,-604,3508,-595,3508,-540,3517,-532,3536,-552,3519,-552,3520,-577,3511,-629,3511,-630xe" filled="true" fillcolor="#000000" stroked="false">
                <v:path arrowok="t"/>
                <v:fill type="solid"/>
              </v:shape>
              <v:shape style="position:absolute;left:3451;top:-975;width:443;height:444" coordorigin="3451,-975" coordsize="443,444" path="m3553,-586l3519,-552,3536,-552,3562,-577,3553,-586xe" filled="true" fillcolor="#000000" stroked="false">
                <v:path arrowok="t"/>
                <v:fill type="solid"/>
              </v:shape>
              <v:shape style="position:absolute;left:3451;top:-975;width:443;height:444" coordorigin="3451,-975" coordsize="443,444" path="m3494,-643l3451,-605,3461,-595,3461,-607,3465,-616,3476,-627,3481,-629,3490,-630,3511,-630,3507,-634,3501,-640,3494,-643xe" filled="true" fillcolor="#000000" stroked="false">
                <v:path arrowok="t"/>
                <v:fill type="solid"/>
              </v:shape>
              <v:shape style="position:absolute;left:3451;top:-975;width:443;height:444" coordorigin="3451,-975" coordsize="443,444" path="m3551,-698l3536,-698,3523,-690,3515,-682,3512,-672,3515,-661,3555,-610,3582,-601,3591,-604,3602,-615,3583,-615,3573,-616,3527,-662,3526,-673,3531,-682,3539,-686,3573,-686,3567,-691,3551,-698xe" filled="true" fillcolor="#000000" stroked="false">
                <v:path arrowok="t"/>
                <v:fill type="solid"/>
              </v:shape>
              <v:shape style="position:absolute;left:3451;top:-975;width:443;height:444" coordorigin="3451,-975" coordsize="443,444" path="m3573,-686l3539,-686,3549,-685,3562,-678,3576,-665,3589,-651,3595,-639,3596,-629,3592,-620,3583,-615,3602,-615,3607,-620,3609,-629,3609,-630,3607,-640,3605,-649,3600,-657,3594,-666,3585,-676,3573,-686xe" filled="true" fillcolor="#000000" stroked="false">
                <v:path arrowok="t"/>
                <v:fill type="solid"/>
              </v:shape>
              <v:shape style="position:absolute;left:3451;top:-975;width:443;height:444" coordorigin="3451,-975" coordsize="443,444" path="m3607,-733l3588,-733,3645,-676,3628,-660,3636,-651,3670,-686,3654,-686,3607,-733xe" filled="true" fillcolor="#000000" stroked="false">
                <v:path arrowok="t"/>
                <v:fill type="solid"/>
              </v:shape>
              <v:shape style="position:absolute;left:3451;top:-975;width:443;height:444" coordorigin="3451,-975" coordsize="443,444" path="m3671,-702l3654,-686,3670,-686,3679,-694,3671,-702xe" filled="true" fillcolor="#000000" stroked="false">
                <v:path arrowok="t"/>
                <v:fill type="solid"/>
              </v:shape>
              <v:shape style="position:absolute;left:3451;top:-975;width:443;height:444" coordorigin="3451,-975" coordsize="443,444" path="m3586,-753l3567,-719,3576,-711,3588,-733,3607,-733,3586,-753xe" filled="true" fillcolor="#000000" stroked="false">
                <v:path arrowok="t"/>
                <v:fill type="solid"/>
              </v:shape>
              <v:shape style="position:absolute;left:3451;top:-975;width:443;height:444" coordorigin="3451,-975" coordsize="443,444" path="m3679,-762l3668,-762,3665,-751,3686,-717,3693,-717,3701,-718,3708,-721,3715,-728,3717,-730,3690,-730,3686,-731,3682,-735,3675,-742,3674,-752,3679,-762xe" filled="true" fillcolor="#000000" stroked="false">
                <v:path arrowok="t"/>
                <v:fill type="solid"/>
              </v:shape>
              <v:shape style="position:absolute;left:3451;top:-975;width:443;height:444" coordorigin="3451,-975" coordsize="443,444" path="m3722,-771l3694,-771,3704,-771,3715,-760,3716,-756,3716,-751,3715,-746,3690,-730,3717,-730,3723,-736,3727,-744,3729,-760,3726,-767,3722,-771xe" filled="true" fillcolor="#000000" stroked="false">
                <v:path arrowok="t"/>
                <v:fill type="solid"/>
              </v:shape>
              <v:shape style="position:absolute;left:3451;top:-975;width:443;height:444" coordorigin="3451,-975" coordsize="443,444" path="m3667,-818l3630,-786,3629,-779,3631,-772,3637,-767,3645,-759,3655,-757,3668,-762,3679,-762,3680,-765,3690,-769,3661,-769,3652,-770,3646,-776,3643,-779,3642,-783,3642,-787,3663,-805,3684,-805,3678,-810,3673,-815,3667,-818xe" filled="true" fillcolor="#000000" stroked="false">
                <v:path arrowok="t"/>
                <v:fill type="solid"/>
              </v:shape>
              <v:shape style="position:absolute;left:3451;top:-975;width:443;height:444" coordorigin="3451,-975" coordsize="443,444" path="m3684,-805l3663,-805,3667,-803,3670,-800,3676,-794,3677,-785,3672,-774,3661,-769,3690,-769,3694,-771,3722,-771,3720,-773,3715,-777,3684,-777,3688,-791,3687,-802,3684,-805xe" filled="true" fillcolor="#000000" stroked="false">
                <v:path arrowok="t"/>
                <v:fill type="solid"/>
              </v:shape>
              <v:shape style="position:absolute;left:3451;top:-975;width:443;height:444" coordorigin="3451,-975" coordsize="443,444" path="m3704,-782l3694,-781,3684,-777,3715,-777,3712,-779,3704,-782xe" filled="true" fillcolor="#000000" stroked="false">
                <v:path arrowok="t"/>
                <v:fill type="solid"/>
              </v:shape>
              <v:shape style="position:absolute;left:3451;top:-975;width:443;height:444" coordorigin="3451,-975" coordsize="443,444" path="m3747,-828l3718,-800,3726,-793,3754,-821,3747,-828xe" filled="true" fillcolor="#000000" stroked="false">
                <v:path arrowok="t"/>
                <v:fill type="solid"/>
              </v:shape>
              <v:shape style="position:absolute;left:3451;top:-975;width:443;height:444" coordorigin="3451,-975" coordsize="443,444" path="m3768,-916l3753,-915,3741,-907,3732,-899,3729,-889,3732,-878,3772,-828,3799,-818,3808,-821,3820,-833,3800,-833,3790,-834,3744,-880,3743,-890,3748,-899,3756,-903,3790,-903,3784,-908,3768,-916xe" filled="true" fillcolor="#000000" stroked="false">
                <v:path arrowok="t"/>
                <v:fill type="solid"/>
              </v:shape>
              <v:shape style="position:absolute;left:3451;top:-975;width:443;height:444" coordorigin="3451,-975" coordsize="443,444" path="m3790,-903l3756,-903,3767,-902,3779,-895,3794,-882,3806,-868,3812,-856,3813,-846,3809,-837,3800,-833,3820,-833,3824,-837,3827,-846,3825,-857,3822,-866,3817,-875,3811,-884,3802,-893,3790,-903xe" filled="true" fillcolor="#000000" stroked="false">
                <v:path arrowok="t"/>
                <v:fill type="solid"/>
              </v:shape>
              <v:shape style="position:absolute;left:3451;top:-975;width:443;height:444" coordorigin="3451,-975" coordsize="443,444" path="m3844,-962l3822,-962,3827,-960,3831,-956,3835,-952,3837,-948,3839,-942,3840,-937,3841,-928,3841,-873,3849,-865,3869,-884,3852,-884,3852,-916,3844,-962,3844,-962xe" filled="true" fillcolor="#000000" stroked="false">
                <v:path arrowok="t"/>
                <v:fill type="solid"/>
              </v:shape>
              <v:shape style="position:absolute;left:3451;top:-975;width:443;height:444" coordorigin="3451,-975" coordsize="443,444" path="m3886,-918l3852,-884,3869,-884,3894,-910,3886,-918xe" filled="true" fillcolor="#000000" stroked="false">
                <v:path arrowok="t"/>
                <v:fill type="solid"/>
              </v:shape>
              <v:shape style="position:absolute;left:3451;top:-975;width:443;height:444" coordorigin="3451,-975" coordsize="443,444" path="m3827,-975l3784,-937,3794,-928,3794,-939,3798,-949,3809,-960,3813,-962,3822,-962,3844,-962,3839,-966,3833,-972,3827,-975xe" filled="true" fillcolor="#000000" stroked="false">
                <v:path arrowok="t"/>
                <v:fill type="solid"/>
              </v:shape>
            </v:group>
            <v:group style="position:absolute;left:3872;top:-987;width:417;height:455" coordorigin="3872,-987" coordsize="417,455">
              <v:shape style="position:absolute;left:3872;top:-987;width:417;height:455" coordorigin="3872,-987" coordsize="417,455" path="m3931,-630l3910,-630,3915,-628,3920,-623,3929,-540,3937,-532,3956,-552,3939,-552,3940,-577,3940,-601,3939,-609,3935,-623,3932,-629,3931,-630xe" filled="true" fillcolor="#000000" stroked="false">
                <v:path arrowok="t"/>
                <v:fill type="solid"/>
              </v:shape>
              <v:shape style="position:absolute;left:3872;top:-987;width:417;height:455" coordorigin="3872,-987" coordsize="417,455" path="m3974,-586l3940,-552,3956,-552,3982,-577,3974,-586xe" filled="true" fillcolor="#000000" stroked="false">
                <v:path arrowok="t"/>
                <v:fill type="solid"/>
              </v:shape>
              <v:shape style="position:absolute;left:3872;top:-987;width:417;height:455" coordorigin="3872,-987" coordsize="417,455" path="m3914,-643l3872,-605,3881,-595,3882,-607,3885,-616,3892,-623,3896,-627,3901,-629,3910,-630,3931,-630,3921,-640,3914,-643xe" filled="true" fillcolor="#000000" stroked="false">
                <v:path arrowok="t"/>
                <v:fill type="solid"/>
              </v:shape>
              <v:shape style="position:absolute;left:3872;top:-987;width:417;height:455" coordorigin="3872,-987" coordsize="417,455" path="m3971,-698l3956,-698,3944,-690,3935,-682,3932,-672,3935,-661,3976,-610,4002,-601,4011,-604,4019,-612,4023,-615,4004,-615,3993,-616,3947,-662,3946,-673,3951,-682,3959,-686,3993,-686,3987,-691,3971,-698xe" filled="true" fillcolor="#000000" stroked="false">
                <v:path arrowok="t"/>
                <v:fill type="solid"/>
              </v:shape>
              <v:shape style="position:absolute;left:3872;top:-987;width:417;height:455" coordorigin="3872,-987" coordsize="417,455" path="m3993,-686l3959,-686,3970,-685,3982,-678,3997,-665,4009,-651,4016,-639,4017,-629,4012,-620,4004,-615,4023,-615,4027,-620,4030,-629,4030,-630,4028,-640,4025,-649,4020,-657,4014,-666,4005,-676,3993,-686xe" filled="true" fillcolor="#000000" stroked="false">
                <v:path arrowok="t"/>
                <v:fill type="solid"/>
              </v:shape>
              <v:shape style="position:absolute;left:3872;top:-987;width:417;height:455" coordorigin="3872,-987" coordsize="417,455" path="m4027,-733l4008,-733,4065,-676,4048,-660,4056,-651,4091,-686,4074,-686,4027,-733xe" filled="true" fillcolor="#000000" stroked="false">
                <v:path arrowok="t"/>
                <v:fill type="solid"/>
              </v:shape>
              <v:shape style="position:absolute;left:3872;top:-987;width:417;height:455" coordorigin="3872,-987" coordsize="417,455" path="m4091,-702l4074,-686,4091,-686,4099,-694,4091,-702xe" filled="true" fillcolor="#000000" stroked="false">
                <v:path arrowok="t"/>
                <v:fill type="solid"/>
              </v:shape>
              <v:shape style="position:absolute;left:3872;top:-987;width:417;height:455" coordorigin="3872,-987" coordsize="417,455" path="m4006,-753l3987,-719,3996,-711,4008,-733,4027,-733,4006,-753xe" filled="true" fillcolor="#000000" stroked="false">
                <v:path arrowok="t"/>
                <v:fill type="solid"/>
              </v:shape>
              <v:shape style="position:absolute;left:3872;top:-987;width:417;height:455" coordorigin="3872,-987" coordsize="417,455" path="m4099,-762l4088,-762,4089,-762,4085,-751,4106,-717,4114,-717,4121,-718,4129,-721,4137,-730,4110,-730,4106,-731,4095,-742,4095,-752,4099,-762xe" filled="true" fillcolor="#000000" stroked="false">
                <v:path arrowok="t"/>
                <v:fill type="solid"/>
              </v:shape>
              <v:shape style="position:absolute;left:3872;top:-987;width:417;height:455" coordorigin="3872,-987" coordsize="417,455" path="m4143,-771l4114,-771,4124,-771,4135,-760,4136,-756,4136,-751,4136,-746,4133,-741,4125,-733,4120,-731,4110,-730,4137,-730,4143,-736,4148,-744,4149,-760,4146,-767,4143,-771xe" filled="true" fillcolor="#000000" stroked="false">
                <v:path arrowok="t"/>
                <v:fill type="solid"/>
              </v:shape>
              <v:shape style="position:absolute;left:3872;top:-987;width:417;height:455" coordorigin="3872,-987" coordsize="417,455" path="m4087,-818l4049,-779,4052,-772,4057,-767,4065,-759,4075,-757,4088,-762,4099,-762,4100,-765,4110,-769,4081,-769,4073,-770,4063,-779,4062,-783,4062,-787,4063,-792,4083,-805,4104,-805,4099,-810,4093,-815,4087,-818xe" filled="true" fillcolor="#000000" stroked="false">
                <v:path arrowok="t"/>
                <v:fill type="solid"/>
              </v:shape>
              <v:shape style="position:absolute;left:3872;top:-987;width:417;height:455" coordorigin="3872,-987" coordsize="417,455" path="m4104,-805l4083,-805,4087,-803,4090,-800,4096,-794,4097,-785,4092,-774,4081,-769,4110,-769,4114,-771,4143,-771,4140,-773,4135,-777,4104,-777,4109,-791,4107,-802,4104,-805xe" filled="true" fillcolor="#000000" stroked="false">
                <v:path arrowok="t"/>
                <v:fill type="solid"/>
              </v:shape>
              <v:shape style="position:absolute;left:3872;top:-987;width:417;height:455" coordorigin="3872,-987" coordsize="417,455" path="m4124,-782l4115,-781,4104,-777,4135,-777,4133,-779,4124,-782xe" filled="true" fillcolor="#000000" stroked="false">
                <v:path arrowok="t"/>
                <v:fill type="solid"/>
              </v:shape>
              <v:shape style="position:absolute;left:3872;top:-987;width:417;height:455" coordorigin="3872,-987" coordsize="417,455" path="m4167,-828l4139,-800,4146,-793,4174,-821,4167,-828xe" filled="true" fillcolor="#000000" stroked="false">
                <v:path arrowok="t"/>
                <v:fill type="solid"/>
              </v:shape>
              <v:shape style="position:absolute;left:3872;top:-987;width:417;height:455" coordorigin="3872,-987" coordsize="417,455" path="m4188,-916l4174,-915,4161,-907,4153,-899,4150,-889,4152,-878,4193,-828,4220,-818,4229,-821,4236,-829,4240,-833,4221,-833,4210,-834,4165,-880,4163,-890,4168,-899,4176,-903,4210,-903,4204,-908,4188,-916xe" filled="true" fillcolor="#000000" stroked="false">
                <v:path arrowok="t"/>
                <v:fill type="solid"/>
              </v:shape>
              <v:shape style="position:absolute;left:3872;top:-987;width:417;height:455" coordorigin="3872,-987" coordsize="417,455" path="m4210,-903l4176,-903,4187,-902,4199,-895,4214,-882,4226,-868,4233,-856,4234,-846,4229,-837,4221,-833,4240,-833,4244,-837,4247,-846,4245,-857,4242,-866,4238,-875,4231,-884,4223,-893,4210,-903xe" filled="true" fillcolor="#000000" stroked="false">
                <v:path arrowok="t"/>
                <v:fill type="solid"/>
              </v:shape>
              <v:shape style="position:absolute;left:3872;top:-987;width:417;height:455" coordorigin="3872,-987" coordsize="417,455" path="m4253,-967l4240,-967,4278,-874,4288,-883,4253,-967xe" filled="true" fillcolor="#000000" stroked="false">
                <v:path arrowok="t"/>
                <v:fill type="solid"/>
              </v:shape>
              <v:shape style="position:absolute;left:3872;top:-987;width:417;height:455" coordorigin="3872,-987" coordsize="417,455" path="m4243,-987l4194,-938,4203,-930,4240,-967,4253,-967,4246,-984,4243,-987xe" filled="true" fillcolor="#000000" stroked="false">
                <v:path arrowok="t"/>
                <v:fill type="solid"/>
              </v:shape>
            </v:group>
            <v:group style="position:absolute;left:4292;top:-975;width:443;height:444" coordorigin="4292,-975" coordsize="443,444">
              <v:shape style="position:absolute;left:4292;top:-975;width:443;height:444" coordorigin="4292,-975" coordsize="443,444" path="m4351,-630l4330,-630,4335,-628,4343,-620,4345,-615,4347,-609,4348,-604,4349,-595,4349,-540,4357,-532,4377,-552,4360,-552,4360,-577,4360,-599,4359,-609,4357,-617,4355,-623,4352,-629,4351,-630xe" filled="true" fillcolor="#000000" stroked="false">
                <v:path arrowok="t"/>
                <v:fill type="solid"/>
              </v:shape>
              <v:shape style="position:absolute;left:4292;top:-975;width:443;height:444" coordorigin="4292,-975" coordsize="443,444" path="m4394,-586l4360,-552,4377,-552,4402,-577,4394,-586xe" filled="true" fillcolor="#000000" stroked="false">
                <v:path arrowok="t"/>
                <v:fill type="solid"/>
              </v:shape>
              <v:shape style="position:absolute;left:4292;top:-975;width:443;height:444" coordorigin="4292,-975" coordsize="443,444" path="m4334,-643l4292,-605,4302,-595,4302,-607,4305,-616,4312,-623,4317,-627,4321,-629,4330,-630,4351,-630,4347,-634,4341,-640,4334,-643xe" filled="true" fillcolor="#000000" stroked="false">
                <v:path arrowok="t"/>
                <v:fill type="solid"/>
              </v:shape>
              <v:shape style="position:absolute;left:4292;top:-975;width:443;height:444" coordorigin="4292,-975" coordsize="443,444" path="m4391,-698l4377,-698,4364,-690,4356,-682,4353,-672,4355,-661,4396,-610,4423,-601,4432,-604,4443,-615,4424,-615,4413,-616,4368,-662,4366,-673,4371,-682,4379,-686,4413,-686,4407,-691,4391,-698xe" filled="true" fillcolor="#000000" stroked="false">
                <v:path arrowok="t"/>
                <v:fill type="solid"/>
              </v:shape>
              <v:shape style="position:absolute;left:4292;top:-975;width:443;height:444" coordorigin="4292,-975" coordsize="443,444" path="m4413,-686l4379,-686,4390,-685,4402,-678,4417,-665,4429,-651,4436,-639,4437,-629,4432,-620,4424,-615,4443,-615,4447,-620,4450,-629,4450,-630,4448,-640,4445,-649,4441,-657,4434,-666,4426,-676,4413,-686xe" filled="true" fillcolor="#000000" stroked="false">
                <v:path arrowok="t"/>
                <v:fill type="solid"/>
              </v:shape>
              <v:shape style="position:absolute;left:4292;top:-975;width:443;height:444" coordorigin="4292,-975" coordsize="443,444" path="m4447,-733l4429,-733,4485,-676,4468,-660,4477,-651,4511,-686,4494,-686,4447,-733xe" filled="true" fillcolor="#000000" stroked="false">
                <v:path arrowok="t"/>
                <v:fill type="solid"/>
              </v:shape>
              <v:shape style="position:absolute;left:4292;top:-975;width:443;height:444" coordorigin="4292,-975" coordsize="443,444" path="m4511,-702l4494,-686,4511,-686,4519,-694,4511,-702xe" filled="true" fillcolor="#000000" stroked="false">
                <v:path arrowok="t"/>
                <v:fill type="solid"/>
              </v:shape>
              <v:shape style="position:absolute;left:4292;top:-975;width:443;height:444" coordorigin="4292,-975" coordsize="443,444" path="m4427,-753l4408,-719,4416,-711,4429,-733,4447,-733,4427,-753xe" filled="true" fillcolor="#000000" stroked="false">
                <v:path arrowok="t"/>
                <v:fill type="solid"/>
              </v:shape>
              <v:shape style="position:absolute;left:4292;top:-975;width:443;height:444" coordorigin="4292,-975" coordsize="443,444" path="m4519,-762l4509,-762,4506,-751,4526,-717,4534,-717,4542,-718,4549,-721,4557,-730,4531,-730,4526,-731,4523,-735,4516,-742,4515,-752,4519,-762xe" filled="true" fillcolor="#000000" stroked="false">
                <v:path arrowok="t"/>
                <v:fill type="solid"/>
              </v:shape>
              <v:shape style="position:absolute;left:4292;top:-975;width:443;height:444" coordorigin="4292,-975" coordsize="443,444" path="m4563,-771l4534,-771,4544,-771,4552,-763,4555,-760,4557,-756,4556,-751,4531,-730,4557,-730,4563,-736,4568,-744,4569,-760,4567,-767,4563,-771xe" filled="true" fillcolor="#000000" stroked="false">
                <v:path arrowok="t"/>
                <v:fill type="solid"/>
              </v:shape>
              <v:shape style="position:absolute;left:4292;top:-975;width:443;height:444" coordorigin="4292,-975" coordsize="443,444" path="m4508,-818l4470,-779,4472,-772,4485,-759,4496,-757,4509,-762,4519,-762,4520,-765,4530,-769,4502,-769,4493,-770,4484,-779,4482,-783,4483,-787,4503,-805,4525,-805,4519,-810,4514,-815,4508,-818xe" filled="true" fillcolor="#000000" stroked="false">
                <v:path arrowok="t"/>
                <v:fill type="solid"/>
              </v:shape>
              <v:shape style="position:absolute;left:4292;top:-975;width:443;height:444" coordorigin="4292,-975" coordsize="443,444" path="m4525,-805l4503,-805,4507,-803,4517,-794,4517,-785,4513,-774,4502,-769,4530,-769,4534,-771,4563,-771,4561,-773,4555,-777,4524,-777,4524,-777,4529,-791,4527,-802,4525,-805xe" filled="true" fillcolor="#000000" stroked="false">
                <v:path arrowok="t"/>
                <v:fill type="solid"/>
              </v:shape>
              <v:shape style="position:absolute;left:4292;top:-975;width:443;height:444" coordorigin="4292,-975" coordsize="443,444" path="m4544,-782l4535,-781,4524,-777,4555,-777,4553,-779,4544,-782xe" filled="true" fillcolor="#000000" stroked="false">
                <v:path arrowok="t"/>
                <v:fill type="solid"/>
              </v:shape>
              <v:shape style="position:absolute;left:4292;top:-975;width:443;height:444" coordorigin="4292,-975" coordsize="443,444" path="m4587,-828l4559,-800,4566,-793,4594,-821,4587,-828xe" filled="true" fillcolor="#000000" stroked="false">
                <v:path arrowok="t"/>
                <v:fill type="solid"/>
              </v:shape>
              <v:shape style="position:absolute;left:4292;top:-975;width:443;height:444" coordorigin="4292,-975" coordsize="443,444" path="m4607,-892l4588,-892,4645,-836,4628,-819,4636,-811,4670,-845,4654,-845,4607,-892xe" filled="true" fillcolor="#000000" stroked="false">
                <v:path arrowok="t"/>
                <v:fill type="solid"/>
              </v:shape>
              <v:shape style="position:absolute;left:4292;top:-975;width:443;height:444" coordorigin="4292,-975" coordsize="443,444" path="m4671,-862l4654,-845,4670,-845,4679,-854,4671,-862xe" filled="true" fillcolor="#000000" stroked="false">
                <v:path arrowok="t"/>
                <v:fill type="solid"/>
              </v:shape>
              <v:shape style="position:absolute;left:4292;top:-975;width:443;height:444" coordorigin="4292,-975" coordsize="443,444" path="m4684,-962l4663,-962,4667,-960,4675,-952,4678,-948,4679,-942,4681,-937,4682,-928,4682,-873,4690,-865,4709,-884,4693,-884,4692,-892,4693,-910,4693,-932,4692,-942,4690,-949,4688,-956,4685,-962,4684,-962xe" filled="true" fillcolor="#000000" stroked="false">
                <v:path arrowok="t"/>
                <v:fill type="solid"/>
              </v:shape>
              <v:shape style="position:absolute;left:4292;top:-975;width:443;height:444" coordorigin="4292,-975" coordsize="443,444" path="m4586,-913l4567,-879,4576,-870,4588,-892,4607,-892,4586,-913xe" filled="true" fillcolor="#000000" stroked="false">
                <v:path arrowok="t"/>
                <v:fill type="solid"/>
              </v:shape>
              <v:shape style="position:absolute;left:4292;top:-975;width:443;height:444" coordorigin="4292,-975" coordsize="443,444" path="m4727,-918l4693,-884,4709,-884,4735,-910,4727,-918xe" filled="true" fillcolor="#000000" stroked="false">
                <v:path arrowok="t"/>
                <v:fill type="solid"/>
              </v:shape>
              <v:shape style="position:absolute;left:4292;top:-975;width:443;height:444" coordorigin="4292,-975" coordsize="443,444" path="m4667,-975l4625,-937,4634,-928,4635,-939,4638,-949,4645,-955,4649,-960,4654,-962,4663,-962,4684,-962,4680,-966,4674,-972,4667,-975xe" filled="true" fillcolor="#000000" stroked="false">
                <v:path arrowok="t"/>
                <v:fill type="solid"/>
              </v:shape>
            </v:group>
            <v:group style="position:absolute;left:4712;top:-981;width:432;height:450" coordorigin="4712,-981" coordsize="432,450">
              <v:shape style="position:absolute;left:4712;top:-981;width:432;height:450" coordorigin="4712,-981" coordsize="432,450" path="m4772,-630l4751,-630,4755,-628,4760,-623,4763,-620,4766,-615,4767,-609,4769,-604,4769,-595,4769,-540,4777,-532,4797,-552,4780,-552,4780,-577,4780,-601,4780,-609,4776,-623,4772,-629,4772,-630xe" filled="true" fillcolor="#000000" stroked="false">
                <v:path arrowok="t"/>
                <v:fill type="solid"/>
              </v:shape>
              <v:shape style="position:absolute;left:4712;top:-981;width:432;height:450" coordorigin="4712,-981" coordsize="432,450" path="m4814,-586l4780,-552,4797,-552,4823,-577,4814,-586xe" filled="true" fillcolor="#000000" stroked="false">
                <v:path arrowok="t"/>
                <v:fill type="solid"/>
              </v:shape>
              <v:shape style="position:absolute;left:4712;top:-981;width:432;height:450" coordorigin="4712,-981" coordsize="432,450" path="m4755,-643l4712,-605,4722,-595,4722,-607,4726,-616,4737,-627,4741,-629,4751,-630,4772,-630,4768,-634,4762,-640,4755,-643xe" filled="true" fillcolor="#000000" stroked="false">
                <v:path arrowok="t"/>
                <v:fill type="solid"/>
              </v:shape>
              <v:shape style="position:absolute;left:4712;top:-981;width:432;height:450" coordorigin="4712,-981" coordsize="432,450" path="m4811,-698l4797,-698,4784,-690,4776,-682,4773,-672,4775,-661,4816,-610,4843,-601,4852,-604,4863,-615,4844,-615,4834,-616,4788,-662,4787,-673,4791,-682,4800,-686,4833,-686,4828,-691,4811,-698xe" filled="true" fillcolor="#000000" stroked="false">
                <v:path arrowok="t"/>
                <v:fill type="solid"/>
              </v:shape>
              <v:shape style="position:absolute;left:4712;top:-981;width:432;height:450" coordorigin="4712,-981" coordsize="432,450" path="m4833,-686l4800,-686,4810,-685,4823,-678,4837,-665,4849,-651,4856,-639,4857,-629,4853,-620,4844,-615,4863,-615,4867,-620,4870,-629,4870,-630,4868,-640,4866,-649,4861,-657,4854,-666,4846,-676,4833,-686xe" filled="true" fillcolor="#000000" stroked="false">
                <v:path arrowok="t"/>
                <v:fill type="solid"/>
              </v:shape>
              <v:shape style="position:absolute;left:4712;top:-981;width:432;height:450" coordorigin="4712,-981" coordsize="432,450" path="m4868,-733l4849,-733,4905,-676,4889,-660,4897,-651,4931,-686,4915,-686,4868,-733xe" filled="true" fillcolor="#000000" stroked="false">
                <v:path arrowok="t"/>
                <v:fill type="solid"/>
              </v:shape>
              <v:shape style="position:absolute;left:4712;top:-981;width:432;height:450" coordorigin="4712,-981" coordsize="432,450" path="m4931,-702l4915,-686,4931,-686,4939,-694,4931,-702xe" filled="true" fillcolor="#000000" stroked="false">
                <v:path arrowok="t"/>
                <v:fill type="solid"/>
              </v:shape>
              <v:shape style="position:absolute;left:4712;top:-981;width:432;height:450" coordorigin="4712,-981" coordsize="432,450" path="m4847,-753l4828,-719,4837,-711,4849,-733,4868,-733,4847,-753xe" filled="true" fillcolor="#000000" stroked="false">
                <v:path arrowok="t"/>
                <v:fill type="solid"/>
              </v:shape>
              <v:shape style="position:absolute;left:4712;top:-981;width:432;height:450" coordorigin="4712,-981" coordsize="432,450" path="m4970,-782l4953,-782,4963,-772,4969,-763,4972,-745,4969,-737,4958,-726,4952,-722,4946,-721,4955,-712,4984,-743,4982,-756,4979,-766,4974,-776,4970,-782xe" filled="true" fillcolor="#000000" stroked="false">
                <v:path arrowok="t"/>
                <v:fill type="solid"/>
              </v:shape>
              <v:shape style="position:absolute;left:4712;top:-981;width:432;height:450" coordorigin="4712,-981" coordsize="432,450" path="m4916,-817l4908,-814,4893,-799,4890,-791,4890,-773,4894,-764,4908,-750,4916,-747,4933,-746,4940,-749,4946,-756,4950,-759,4931,-759,4920,-760,4915,-763,4905,-772,4902,-778,4902,-789,4903,-794,4907,-798,4912,-802,4917,-804,4950,-804,4947,-807,4936,-813,4916,-817xe" filled="true" fillcolor="#000000" stroked="false">
                <v:path arrowok="t"/>
                <v:fill type="solid"/>
              </v:shape>
              <v:shape style="position:absolute;left:4712;top:-981;width:432;height:450" coordorigin="4712,-981" coordsize="432,450" path="m4950,-804l4917,-804,4923,-803,4929,-802,4935,-799,4944,-790,4946,-786,4946,-775,4944,-770,4940,-766,4936,-762,4931,-759,4950,-759,4954,-763,4956,-772,4953,-781,4953,-782,4970,-782,4967,-786,4958,-796,4950,-804xe" filled="true" fillcolor="#000000" stroked="false">
                <v:path arrowok="t"/>
                <v:fill type="solid"/>
              </v:shape>
              <v:shape style="position:absolute;left:4712;top:-981;width:432;height:450" coordorigin="4712,-981" coordsize="432,450" path="m5008,-828l4979,-800,4986,-793,5015,-821,5008,-828xe" filled="true" fillcolor="#000000" stroked="false">
                <v:path arrowok="t"/>
                <v:fill type="solid"/>
              </v:shape>
              <v:shape style="position:absolute;left:4712;top:-981;width:432;height:450" coordorigin="4712,-981" coordsize="432,450" path="m5029,-916l5014,-915,5001,-907,4993,-899,4990,-889,4993,-878,5033,-828,5060,-818,5069,-821,5080,-833,5061,-833,5051,-834,5005,-880,5004,-890,5009,-899,5017,-903,5051,-903,5045,-908,5029,-916xe" filled="true" fillcolor="#000000" stroked="false">
                <v:path arrowok="t"/>
                <v:fill type="solid"/>
              </v:shape>
              <v:shape style="position:absolute;left:4712;top:-981;width:432;height:450" coordorigin="4712,-981" coordsize="432,450" path="m5051,-903l5017,-903,5027,-902,5040,-895,5054,-882,5067,-868,5073,-856,5074,-846,5070,-837,5061,-833,5080,-833,5085,-837,5088,-846,5085,-857,5083,-866,5078,-875,5072,-884,5063,-893,5051,-903xe" filled="true" fillcolor="#000000" stroked="false">
                <v:path arrowok="t"/>
                <v:fill type="solid"/>
              </v:shape>
              <v:shape style="position:absolute;left:4712;top:-981;width:432;height:450" coordorigin="4712,-981" coordsize="432,450" path="m5136,-930l5114,-930,5119,-928,5124,-923,5129,-918,5131,-913,5130,-901,5102,-879,5112,-870,5143,-916,5143,-918,5140,-926,5136,-930xe" filled="true" fillcolor="#000000" stroked="false">
                <v:path arrowok="t"/>
                <v:fill type="solid"/>
              </v:shape>
              <v:shape style="position:absolute;left:4712;top:-981;width:432;height:450" coordorigin="4712,-981" coordsize="432,450" path="m5078,-981l5041,-945,5079,-907,5084,-912,5087,-916,5090,-919,5095,-924,5079,-924,5058,-945,5086,-973,5078,-981xe" filled="true" fillcolor="#000000" stroked="false">
                <v:path arrowok="t"/>
                <v:fill type="solid"/>
              </v:shape>
              <v:shape style="position:absolute;left:4712;top:-981;width:432;height:450" coordorigin="4712,-981" coordsize="432,450" path="m5118,-944l5110,-943,5101,-943,5093,-939,5082,-927,5079,-924,5095,-924,5096,-925,5102,-929,5108,-929,5114,-930,5136,-930,5126,-940,5118,-944xe" filled="true" fillcolor="#000000" stroked="false">
                <v:path arrowok="t"/>
                <v:fill type="solid"/>
              </v:shape>
            </v:group>
            <v:group style="position:absolute;left:5133;top:-973;width:433;height:442" coordorigin="5133,-973" coordsize="433,442">
              <v:shape style="position:absolute;left:5133;top:-973;width:433;height:442" coordorigin="5133,-973" coordsize="433,442" path="m5192,-630l5171,-630,5175,-628,5183,-620,5186,-615,5187,-609,5189,-604,5190,-595,5190,-540,5198,-532,5217,-552,5200,-552,5201,-586,5201,-599,5200,-609,5196,-623,5193,-629,5192,-630xe" filled="true" fillcolor="#000000" stroked="false">
                <v:path arrowok="t"/>
                <v:fill type="solid"/>
              </v:shape>
              <v:shape style="position:absolute;left:5133;top:-973;width:433;height:442" coordorigin="5133,-973" coordsize="433,442" path="m5235,-586l5200,-552,5217,-552,5243,-577,5235,-586xe" filled="true" fillcolor="#000000" stroked="false">
                <v:path arrowok="t"/>
                <v:fill type="solid"/>
              </v:shape>
              <v:shape style="position:absolute;left:5133;top:-973;width:433;height:442" coordorigin="5133,-973" coordsize="433,442" path="m5175,-643l5133,-605,5142,-595,5143,-607,5146,-616,5153,-623,5157,-627,5162,-629,5171,-630,5192,-630,5182,-640,5175,-643xe" filled="true" fillcolor="#000000" stroked="false">
                <v:path arrowok="t"/>
                <v:fill type="solid"/>
              </v:shape>
              <v:shape style="position:absolute;left:5133;top:-973;width:433;height:442" coordorigin="5133,-973" coordsize="433,442" path="m5232,-698l5217,-698,5204,-690,5196,-682,5193,-672,5196,-661,5242,-606,5263,-601,5272,-604,5284,-615,5264,-615,5254,-616,5208,-662,5207,-673,5212,-682,5220,-686,5254,-686,5248,-691,5232,-698xe" filled="true" fillcolor="#000000" stroked="false">
                <v:path arrowok="t"/>
                <v:fill type="solid"/>
              </v:shape>
              <v:shape style="position:absolute;left:5133;top:-973;width:433;height:442" coordorigin="5133,-973" coordsize="433,442" path="m5254,-686l5220,-686,5230,-685,5243,-678,5257,-665,5270,-651,5276,-639,5277,-629,5273,-620,5264,-615,5284,-615,5288,-620,5290,-629,5290,-630,5288,-640,5286,-649,5281,-657,5275,-666,5266,-676,5254,-686xe" filled="true" fillcolor="#000000" stroked="false">
                <v:path arrowok="t"/>
                <v:fill type="solid"/>
              </v:shape>
              <v:shape style="position:absolute;left:5133;top:-973;width:433;height:442" coordorigin="5133,-973" coordsize="433,442" path="m5288,-733l5269,-733,5326,-676,5309,-660,5317,-651,5351,-686,5335,-686,5288,-733xe" filled="true" fillcolor="#000000" stroked="false">
                <v:path arrowok="t"/>
                <v:fill type="solid"/>
              </v:shape>
              <v:shape style="position:absolute;left:5133;top:-973;width:433;height:442" coordorigin="5133,-973" coordsize="433,442" path="m5352,-702l5335,-686,5351,-686,5360,-694,5352,-702xe" filled="true" fillcolor="#000000" stroked="false">
                <v:path arrowok="t"/>
                <v:fill type="solid"/>
              </v:shape>
              <v:shape style="position:absolute;left:5133;top:-973;width:433;height:442" coordorigin="5133,-973" coordsize="433,442" path="m5267,-753l5248,-719,5257,-711,5269,-733,5288,-733,5267,-753xe" filled="true" fillcolor="#000000" stroked="false">
                <v:path arrowok="t"/>
                <v:fill type="solid"/>
              </v:shape>
              <v:shape style="position:absolute;left:5133;top:-973;width:433;height:442" coordorigin="5133,-973" coordsize="433,442" path="m5390,-782l5374,-782,5383,-772,5389,-763,5392,-745,5390,-737,5378,-726,5373,-722,5366,-721,5375,-712,5380,-714,5386,-717,5400,-732,5404,-743,5402,-756,5399,-766,5395,-776,5390,-782xe" filled="true" fillcolor="#000000" stroked="false">
                <v:path arrowok="t"/>
                <v:fill type="solid"/>
              </v:shape>
              <v:shape style="position:absolute;left:5133;top:-973;width:433;height:442" coordorigin="5133,-973" coordsize="433,442" path="m5337,-817l5328,-814,5321,-806,5314,-799,5310,-791,5310,-773,5314,-764,5322,-757,5328,-750,5336,-747,5353,-746,5360,-749,5370,-759,5351,-759,5340,-760,5335,-763,5325,-772,5323,-778,5322,-789,5324,-794,5332,-802,5337,-804,5370,-804,5367,-807,5357,-813,5337,-817xe" filled="true" fillcolor="#000000" stroked="false">
                <v:path arrowok="t"/>
                <v:fill type="solid"/>
              </v:shape>
              <v:shape style="position:absolute;left:5133;top:-973;width:433;height:442" coordorigin="5133,-973" coordsize="433,442" path="m5370,-804l5337,-804,5343,-803,5350,-802,5355,-799,5365,-790,5366,-786,5366,-775,5365,-770,5361,-766,5356,-762,5351,-759,5370,-759,5374,-763,5376,-772,5374,-781,5374,-782,5390,-782,5388,-786,5378,-796,5370,-804xe" filled="true" fillcolor="#000000" stroked="false">
                <v:path arrowok="t"/>
                <v:fill type="solid"/>
              </v:shape>
              <v:shape style="position:absolute;left:5133;top:-973;width:433;height:442" coordorigin="5133,-973" coordsize="433,442" path="m5428,-828l5399,-800,5407,-793,5435,-821,5428,-828xe" filled="true" fillcolor="#000000" stroked="false">
                <v:path arrowok="t"/>
                <v:fill type="solid"/>
              </v:shape>
              <v:shape style="position:absolute;left:5133;top:-973;width:433;height:442" coordorigin="5133,-973" coordsize="433,442" path="m5447,-892l5429,-892,5485,-836,5468,-819,5477,-811,5511,-845,5495,-845,5447,-892xe" filled="true" fillcolor="#000000" stroked="false">
                <v:path arrowok="t"/>
                <v:fill type="solid"/>
              </v:shape>
              <v:shape style="position:absolute;left:5133;top:-973;width:433;height:442" coordorigin="5133,-973" coordsize="433,442" path="m5511,-862l5495,-845,5511,-845,5519,-854,5511,-862xe" filled="true" fillcolor="#000000" stroked="false">
                <v:path arrowok="t"/>
                <v:fill type="solid"/>
              </v:shape>
              <v:shape style="position:absolute;left:5133;top:-973;width:433;height:442" coordorigin="5133,-973" coordsize="433,442" path="m5427,-913l5408,-879,5416,-870,5429,-892,5447,-892,5427,-913xe" filled="true" fillcolor="#000000" stroked="false">
                <v:path arrowok="t"/>
                <v:fill type="solid"/>
              </v:shape>
              <v:shape style="position:absolute;left:5133;top:-973;width:433;height:442" coordorigin="5133,-973" coordsize="433,442" path="m5507,-973l5492,-973,5479,-965,5471,-957,5468,-947,5471,-936,5517,-880,5528,-878,5538,-876,5547,-879,5559,-890,5539,-890,5529,-891,5483,-937,5482,-948,5487,-957,5495,-961,5529,-961,5523,-966,5507,-973xe" filled="true" fillcolor="#000000" stroked="false">
                <v:path arrowok="t"/>
                <v:fill type="solid"/>
              </v:shape>
              <v:shape style="position:absolute;left:5133;top:-973;width:433;height:442" coordorigin="5133,-973" coordsize="433,442" path="m5529,-961l5495,-961,5505,-960,5518,-953,5532,-940,5545,-926,5551,-914,5552,-903,5548,-895,5539,-890,5559,-890,5563,-894,5566,-904,5563,-915,5561,-924,5556,-932,5550,-941,5541,-951,5529,-961xe" filled="true" fillcolor="#000000" stroked="false">
                <v:path arrowok="t"/>
                <v:fill type="solid"/>
              </v:shape>
            </v:group>
            <w10:wrap type="none"/>
          </v:group>
        </w:pict>
      </w:r>
      <w:r>
        <w:rPr/>
        <w:t>展望 </w:t>
      </w:r>
      <w:r>
        <w:rPr>
          <w:rFonts w:ascii="Times New Roman" w:hAnsi="Times New Roman" w:cs="Times New Roman" w:eastAsia="Times New Roman" w:hint="default"/>
        </w:rPr>
        <w:t>2020 </w:t>
      </w:r>
      <w:r>
        <w:rPr/>
        <w:t>年，</w:t>
      </w:r>
      <w:r>
        <w:rPr>
          <w:rFonts w:ascii="Times New Roman" w:hAnsi="Times New Roman" w:cs="Times New Roman" w:eastAsia="Times New Roman" w:hint="default"/>
        </w:rPr>
        <w:t>5G </w:t>
      </w:r>
      <w:r>
        <w:rPr/>
        <w:t>逐渐升温，</w:t>
      </w:r>
      <w:r>
        <w:rPr>
          <w:rFonts w:ascii="Times New Roman" w:hAnsi="Times New Roman" w:cs="Times New Roman" w:eastAsia="Times New Roman" w:hint="default"/>
        </w:rPr>
        <w:t>5G</w:t>
      </w:r>
      <w:r>
        <w:rPr>
          <w:rFonts w:ascii="Times New Roman" w:hAnsi="Times New Roman" w:cs="Times New Roman" w:eastAsia="Times New Roman" w:hint="default"/>
          <w:spacing w:val="-11"/>
        </w:rPr>
        <w:t> </w:t>
      </w:r>
      <w:r>
        <w:rPr/>
        <w:t>手机新一轮换机周期开启，终端侧的可穿戴、</w:t>
      </w:r>
      <w:r>
        <w:rPr>
          <w:rFonts w:ascii="Times New Roman" w:hAnsi="Times New Roman" w:cs="Times New Roman" w:eastAsia="Times New Roman" w:hint="default"/>
        </w:rPr>
        <w:t>VR/AR</w:t>
      </w:r>
      <w:r>
        <w:rPr/>
        <w:t>、</w:t>
      </w:r>
      <w:r>
        <w:rPr>
          <w:rFonts w:ascii="Times New Roman" w:hAnsi="Times New Roman" w:cs="Times New Roman" w:eastAsia="Times New Roman" w:hint="default"/>
        </w:rPr>
        <w:t>TWS</w:t>
      </w:r>
      <w:r>
        <w:rPr>
          <w:rFonts w:ascii="Times New Roman" w:hAnsi="Times New Roman" w:cs="Times New Roman" w:eastAsia="Times New Roman" w:hint="default"/>
          <w:spacing w:val="-3"/>
        </w:rPr>
        <w:t> </w:t>
      </w:r>
      <w:r>
        <w:rPr/>
        <w:t>耳机等新型</w:t>
      </w:r>
      <w:r>
        <w:rPr>
          <w:spacing w:val="2"/>
          <w:w w:val="99"/>
        </w:rPr>
        <w:t> </w:t>
      </w:r>
      <w:r>
        <w:rPr/>
        <w:t>智能终端逐渐上量，功能端将加大多摄、屏下光学指纹、超高清视频、射频模组化等诸多创新的渗透，给半导 </w:t>
      </w:r>
      <w:r>
        <w:rPr/>
        <w:t>体环节带来增量需求，看好 </w:t>
      </w:r>
      <w:r>
        <w:rPr>
          <w:rFonts w:ascii="Times New Roman" w:hAnsi="Times New Roman" w:cs="Times New Roman" w:eastAsia="Times New Roman" w:hint="default"/>
        </w:rPr>
        <w:t>ODM</w:t>
      </w:r>
      <w:r>
        <w:rPr>
          <w:rFonts w:ascii="Times New Roman" w:hAnsi="Times New Roman" w:cs="Times New Roman" w:eastAsia="Times New Roman" w:hint="default"/>
          <w:spacing w:val="-33"/>
        </w:rPr>
        <w:t> </w:t>
      </w:r>
      <w:r>
        <w:rPr>
          <w:spacing w:val="-3"/>
        </w:rPr>
        <w:t>代工、</w:t>
      </w:r>
      <w:r>
        <w:rPr>
          <w:rFonts w:ascii="Times New Roman" w:hAnsi="Times New Roman" w:cs="Times New Roman" w:eastAsia="Times New Roman" w:hint="default"/>
          <w:spacing w:val="-3"/>
        </w:rPr>
        <w:t>NOR</w:t>
      </w:r>
      <w:r>
        <w:rPr>
          <w:spacing w:val="-3"/>
        </w:rPr>
        <w:t>、</w:t>
      </w:r>
      <w:r>
        <w:rPr>
          <w:rFonts w:ascii="Times New Roman" w:hAnsi="Times New Roman" w:cs="Times New Roman" w:eastAsia="Times New Roman" w:hint="default"/>
          <w:spacing w:val="-3"/>
        </w:rPr>
        <w:t>CIS</w:t>
      </w:r>
      <w:r>
        <w:rPr>
          <w:spacing w:val="-3"/>
        </w:rPr>
        <w:t>、电源管理、指纹识别、射频芯片、先进封装等环节机会。</w:t>
      </w:r>
      <w:r>
        <w:rPr>
          <w:b w:val="0"/>
          <w:bCs w:val="0"/>
          <w:spacing w:val="-3"/>
        </w:rPr>
      </w:r>
    </w:p>
    <w:p>
      <w:pPr>
        <w:spacing w:line="240" w:lineRule="auto" w:before="5"/>
        <w:ind w:right="0"/>
        <w:rPr>
          <w:rFonts w:ascii="Microsoft JhengHei" w:hAnsi="Microsoft JhengHei" w:cs="Microsoft JhengHei" w:eastAsia="Microsoft JhengHei" w:hint="default"/>
          <w:b/>
          <w:bCs/>
          <w:sz w:val="15"/>
          <w:szCs w:val="15"/>
        </w:rPr>
      </w:pPr>
    </w:p>
    <w:p>
      <w:pPr>
        <w:pStyle w:val="BodyText"/>
        <w:spacing w:line="285" w:lineRule="auto"/>
        <w:ind w:left="152" w:right="161" w:firstLine="401"/>
        <w:jc w:val="both"/>
      </w:pPr>
      <w:r>
        <w:rPr/>
        <w:t>通过分析海内外代表公司经营数据，包括半导体晶圆代工、封测、芯片设计及上游设备环节，我们来进一 步判断半导体行业整体景气度，细分领域表现有所分化，具体分析如下：</w:t>
      </w:r>
    </w:p>
    <w:p>
      <w:pPr>
        <w:spacing w:line="240" w:lineRule="auto" w:before="8"/>
        <w:ind w:right="0"/>
        <w:rPr>
          <w:rFonts w:ascii="宋体" w:hAnsi="宋体" w:cs="宋体" w:eastAsia="宋体" w:hint="default"/>
          <w:sz w:val="17"/>
          <w:szCs w:val="17"/>
        </w:rPr>
      </w:pPr>
    </w:p>
    <w:p>
      <w:pPr>
        <w:pStyle w:val="Heading3"/>
        <w:spacing w:line="240" w:lineRule="auto" w:before="0"/>
        <w:ind w:left="152" w:right="144"/>
        <w:jc w:val="left"/>
      </w:pPr>
      <w:r>
        <w:rPr>
          <w:rFonts w:ascii="Arial" w:hAnsi="Arial" w:cs="Arial" w:eastAsia="Arial" w:hint="default"/>
          <w:color w:val="044E7D"/>
        </w:rPr>
        <w:t>4.1.1 5G </w:t>
      </w:r>
      <w:r>
        <w:rPr>
          <w:color w:val="044E7D"/>
        </w:rPr>
        <w:t>芯片及高性能</w:t>
      </w:r>
      <w:r>
        <w:rPr>
          <w:color w:val="044E7D"/>
          <w:spacing w:val="-86"/>
        </w:rPr>
        <w:t> </w:t>
      </w:r>
      <w:r>
        <w:rPr>
          <w:rFonts w:ascii="Arial" w:hAnsi="Arial" w:cs="Arial" w:eastAsia="Arial" w:hint="default"/>
          <w:color w:val="044E7D"/>
        </w:rPr>
        <w:t>CPU </w:t>
      </w:r>
      <w:r>
        <w:rPr>
          <w:color w:val="044E7D"/>
        </w:rPr>
        <w:t>拉动先进制程订单，</w:t>
      </w:r>
      <w:r>
        <w:rPr>
          <w:rFonts w:ascii="Arial" w:hAnsi="Arial" w:cs="Arial" w:eastAsia="Arial" w:hint="default"/>
          <w:color w:val="044E7D"/>
        </w:rPr>
        <w:t>PMIC/CIS/IOT </w:t>
      </w:r>
      <w:r>
        <w:rPr>
          <w:color w:val="044E7D"/>
        </w:rPr>
        <w:t>芯片等带动成熟制程需求</w:t>
      </w:r>
      <w:r>
        <w:rPr/>
      </w:r>
    </w:p>
    <w:p>
      <w:pPr>
        <w:pStyle w:val="Heading5"/>
        <w:spacing w:line="312" w:lineRule="exact" w:before="153"/>
        <w:ind w:left="152" w:right="149" w:firstLine="403"/>
        <w:jc w:val="both"/>
        <w:rPr>
          <w:b w:val="0"/>
          <w:bCs w:val="0"/>
        </w:rPr>
      </w:pPr>
      <w:r>
        <w:rPr/>
        <w:t>晶圆代工环节，海内外公司均出现向好迹象，但大陆代工厂营收指标回暖程度整体优于海外，与国内市场 份额逐渐提升，订单转移等因素有关，驱动大陆晶圆代工厂商业绩快速增长。</w:t>
      </w:r>
      <w:r>
        <w:rPr>
          <w:b w:val="0"/>
          <w:bCs w:val="0"/>
        </w:rPr>
      </w:r>
    </w:p>
    <w:p>
      <w:pPr>
        <w:spacing w:line="240" w:lineRule="auto" w:before="4"/>
        <w:ind w:right="0"/>
        <w:rPr>
          <w:rFonts w:ascii="Microsoft JhengHei" w:hAnsi="Microsoft JhengHei" w:cs="Microsoft JhengHei" w:eastAsia="Microsoft JhengHei" w:hint="default"/>
          <w:b/>
          <w:bCs/>
          <w:sz w:val="14"/>
          <w:szCs w:val="14"/>
        </w:rPr>
      </w:pPr>
    </w:p>
    <w:p>
      <w:pPr>
        <w:pStyle w:val="BodyText"/>
        <w:spacing w:line="312" w:lineRule="exact"/>
        <w:ind w:left="152" w:right="151" w:firstLine="401"/>
        <w:jc w:val="both"/>
      </w:pPr>
      <w:r>
        <w:rPr/>
        <w:t>海外晶圆代工方面，考虑到台积电与联电市场份额合计超过</w:t>
      </w:r>
      <w:r>
        <w:rPr>
          <w:spacing w:val="-34"/>
        </w:rPr>
        <w:t> </w:t>
      </w:r>
      <w:r>
        <w:rPr>
          <w:rFonts w:ascii="Times New Roman" w:hAnsi="Times New Roman" w:cs="Times New Roman" w:eastAsia="Times New Roman" w:hint="default"/>
        </w:rPr>
        <w:t>60%</w:t>
      </w:r>
      <w:r>
        <w:rPr/>
        <w:t>，在晶圆制造领域具有代表性，将上述两 公司营收和净利加总，探究海外晶圆代工景气状况。</w:t>
      </w:r>
      <w:r>
        <w:rPr>
          <w:rFonts w:ascii="Microsoft JhengHei" w:hAnsi="Microsoft JhengHei" w:cs="Microsoft JhengHei" w:eastAsia="Microsoft JhengHei" w:hint="default"/>
          <w:b/>
          <w:bCs/>
        </w:rPr>
        <w:t>营收与净利总和均于 </w:t>
      </w:r>
      <w:r>
        <w:rPr>
          <w:rFonts w:ascii="Times New Roman" w:hAnsi="Times New Roman" w:cs="Times New Roman" w:eastAsia="Times New Roman" w:hint="default"/>
          <w:b/>
          <w:bCs/>
        </w:rPr>
        <w:t>19Q2 </w:t>
      </w:r>
      <w:r>
        <w:rPr>
          <w:rFonts w:ascii="Microsoft JhengHei" w:hAnsi="Microsoft JhengHei" w:cs="Microsoft JhengHei" w:eastAsia="Microsoft JhengHei" w:hint="default"/>
          <w:b/>
          <w:bCs/>
        </w:rPr>
        <w:t>止跌反转，</w:t>
      </w:r>
      <w:r>
        <w:rPr>
          <w:rFonts w:ascii="Times New Roman" w:hAnsi="Times New Roman" w:cs="Times New Roman" w:eastAsia="Times New Roman" w:hint="default"/>
          <w:b/>
          <w:bCs/>
        </w:rPr>
        <w:t>19Q3</w:t>
      </w:r>
      <w:r>
        <w:rPr>
          <w:rFonts w:ascii="Times New Roman" w:hAnsi="Times New Roman" w:cs="Times New Roman" w:eastAsia="Times New Roman" w:hint="default"/>
          <w:b/>
          <w:bCs/>
          <w:spacing w:val="-30"/>
        </w:rPr>
        <w:t> </w:t>
      </w:r>
      <w:r>
        <w:rPr>
          <w:rFonts w:ascii="Microsoft JhengHei" w:hAnsi="Microsoft JhengHei" w:cs="Microsoft JhengHei" w:eastAsia="Microsoft JhengHei" w:hint="default"/>
          <w:b/>
          <w:bCs/>
        </w:rPr>
        <w:t>反转趋势进一 </w:t>
      </w:r>
      <w:r>
        <w:rPr>
          <w:rFonts w:ascii="Microsoft JhengHei" w:hAnsi="Microsoft JhengHei" w:cs="Microsoft JhengHei" w:eastAsia="Microsoft JhengHei" w:hint="default"/>
          <w:b/>
          <w:bCs/>
          <w:spacing w:val="2"/>
        </w:rPr>
        <w:t>步明确。</w:t>
      </w:r>
      <w:r>
        <w:rPr>
          <w:spacing w:val="2"/>
        </w:rPr>
        <w:t>业绩大幅回暖主要系台积电 </w:t>
      </w:r>
      <w:r>
        <w:rPr>
          <w:rFonts w:ascii="Times New Roman" w:hAnsi="Times New Roman" w:cs="Times New Roman" w:eastAsia="Times New Roman" w:hint="default"/>
        </w:rPr>
        <w:t>7nm </w:t>
      </w:r>
      <w:r>
        <w:rPr>
          <w:spacing w:val="2"/>
        </w:rPr>
        <w:t>订单爆满推动其 </w:t>
      </w:r>
      <w:r>
        <w:rPr>
          <w:rFonts w:ascii="Times New Roman" w:hAnsi="Times New Roman" w:cs="Times New Roman" w:eastAsia="Times New Roman" w:hint="default"/>
        </w:rPr>
        <w:t>Q3 </w:t>
      </w:r>
      <w:r>
        <w:rPr>
          <w:spacing w:val="2"/>
        </w:rPr>
        <w:t>业绩创新高，台积电是唯一具备 </w:t>
      </w:r>
      <w:r>
        <w:rPr>
          <w:rFonts w:ascii="Times New Roman" w:hAnsi="Times New Roman" w:cs="Times New Roman" w:eastAsia="Times New Roman" w:hint="default"/>
        </w:rPr>
        <w:t>7nm </w:t>
      </w:r>
      <w:r>
        <w:rPr>
          <w:spacing w:val="2"/>
        </w:rPr>
        <w:t>制程的 </w:t>
      </w:r>
      <w:r>
        <w:rPr>
          <w:rFonts w:ascii="Times New Roman" w:hAnsi="Times New Roman" w:cs="Times New Roman" w:eastAsia="Times New Roman" w:hint="default"/>
          <w:spacing w:val="-4"/>
        </w:rPr>
        <w:t>Foundry</w:t>
      </w:r>
      <w:r>
        <w:rPr>
          <w:spacing w:val="-4"/>
        </w:rPr>
        <w:t>，苹果</w:t>
      </w:r>
      <w:r>
        <w:rPr>
          <w:spacing w:val="-50"/>
        </w:rPr>
        <w:t> </w:t>
      </w:r>
      <w:r>
        <w:rPr>
          <w:rFonts w:ascii="Times New Roman" w:hAnsi="Times New Roman" w:cs="Times New Roman" w:eastAsia="Times New Roman" w:hint="default"/>
          <w:spacing w:val="-5"/>
        </w:rPr>
        <w:t>A13</w:t>
      </w:r>
      <w:r>
        <w:rPr>
          <w:spacing w:val="-5"/>
        </w:rPr>
        <w:t>，华为麒麟</w:t>
      </w:r>
      <w:r>
        <w:rPr>
          <w:spacing w:val="-51"/>
        </w:rPr>
        <w:t> </w:t>
      </w:r>
      <w:r>
        <w:rPr>
          <w:rFonts w:ascii="Times New Roman" w:hAnsi="Times New Roman" w:cs="Times New Roman" w:eastAsia="Times New Roman" w:hint="default"/>
        </w:rPr>
        <w:t>990</w:t>
      </w:r>
      <w:r>
        <w:rPr>
          <w:rFonts w:ascii="Times New Roman" w:hAnsi="Times New Roman" w:cs="Times New Roman" w:eastAsia="Times New Roman" w:hint="default"/>
          <w:spacing w:val="-1"/>
        </w:rPr>
        <w:t> </w:t>
      </w:r>
      <w:r>
        <w:rPr/>
        <w:t>以及</w:t>
      </w:r>
      <w:r>
        <w:rPr>
          <w:spacing w:val="-52"/>
        </w:rPr>
        <w:t> </w:t>
      </w:r>
      <w:r>
        <w:rPr>
          <w:rFonts w:ascii="Times New Roman" w:hAnsi="Times New Roman" w:cs="Times New Roman" w:eastAsia="Times New Roman" w:hint="default"/>
        </w:rPr>
        <w:t>AMD</w:t>
      </w:r>
      <w:r>
        <w:rPr>
          <w:rFonts w:ascii="Times New Roman" w:hAnsi="Times New Roman" w:cs="Times New Roman" w:eastAsia="Times New Roman" w:hint="default"/>
          <w:spacing w:val="-1"/>
        </w:rPr>
        <w:t> </w:t>
      </w:r>
      <w:r>
        <w:rPr/>
        <w:t>高端系列都依赖于台积电</w:t>
      </w:r>
      <w:r>
        <w:rPr>
          <w:spacing w:val="-51"/>
        </w:rPr>
        <w:t> </w:t>
      </w:r>
      <w:r>
        <w:rPr>
          <w:rFonts w:ascii="Times New Roman" w:hAnsi="Times New Roman" w:cs="Times New Roman" w:eastAsia="Times New Roman" w:hint="default"/>
        </w:rPr>
        <w:t>7nm</w:t>
      </w:r>
      <w:r>
        <w:rPr>
          <w:rFonts w:ascii="Times New Roman" w:hAnsi="Times New Roman" w:cs="Times New Roman" w:eastAsia="Times New Roman" w:hint="default"/>
          <w:spacing w:val="-3"/>
        </w:rPr>
        <w:t> </w:t>
      </w:r>
      <w:r>
        <w:rPr>
          <w:spacing w:val="-3"/>
        </w:rPr>
        <w:t>产线，考虑行业短期无其他</w:t>
      </w:r>
      <w:r>
        <w:rPr>
          <w:spacing w:val="-51"/>
        </w:rPr>
        <w:t> </w:t>
      </w:r>
      <w:r>
        <w:rPr>
          <w:rFonts w:ascii="Times New Roman" w:hAnsi="Times New Roman" w:cs="Times New Roman" w:eastAsia="Times New Roman" w:hint="default"/>
        </w:rPr>
        <w:t>7nm</w:t>
      </w:r>
      <w:r>
        <w:rPr>
          <w:rFonts w:ascii="Times New Roman" w:hAnsi="Times New Roman" w:cs="Times New Roman" w:eastAsia="Times New Roman" w:hint="default"/>
          <w:spacing w:val="-3"/>
        </w:rPr>
        <w:t> </w:t>
      </w:r>
      <w:r>
        <w:rPr/>
        <w:t>制</w:t>
      </w:r>
    </w:p>
    <w:p>
      <w:pPr>
        <w:spacing w:line="240" w:lineRule="auto" w:before="0"/>
        <w:ind w:right="0"/>
        <w:rPr>
          <w:rFonts w:ascii="宋体" w:hAnsi="宋体" w:cs="宋体" w:eastAsia="宋体" w:hint="default"/>
          <w:sz w:val="20"/>
          <w:szCs w:val="20"/>
        </w:rPr>
      </w:pPr>
    </w:p>
    <w:p>
      <w:pPr>
        <w:spacing w:line="240" w:lineRule="auto" w:before="13" w:after="0"/>
        <w:ind w:right="0"/>
        <w:rPr>
          <w:rFonts w:ascii="宋体" w:hAnsi="宋体" w:cs="宋体" w:eastAsia="宋体" w:hint="default"/>
          <w:sz w:val="16"/>
          <w:szCs w:val="16"/>
        </w:rPr>
      </w:pPr>
    </w:p>
    <w:p>
      <w:pPr>
        <w:spacing w:line="20" w:lineRule="exact"/>
        <w:ind w:left="14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980" w:right="98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638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240" w:lineRule="auto" w:before="37"/>
        <w:ind w:right="110"/>
        <w:jc w:val="left"/>
      </w:pPr>
      <w:r>
        <w:rPr/>
        <w:t>程供应商（三星</w:t>
      </w:r>
      <w:r>
        <w:rPr>
          <w:spacing w:val="-54"/>
        </w:rPr>
        <w:t> </w:t>
      </w:r>
      <w:r>
        <w:rPr>
          <w:rFonts w:ascii="Times New Roman" w:hAnsi="Times New Roman" w:cs="Times New Roman" w:eastAsia="Times New Roman" w:hint="default"/>
        </w:rPr>
        <w:t>7nm </w:t>
      </w:r>
      <w:r>
        <w:rPr/>
        <w:t>产线主要用于自给），预计台积电供不应求状态预计仍将持续。</w:t>
      </w:r>
    </w:p>
    <w:p>
      <w:pPr>
        <w:spacing w:line="240" w:lineRule="auto" w:before="3" w:after="0"/>
        <w:ind w:right="0"/>
        <w:rPr>
          <w:rFonts w:ascii="宋体" w:hAnsi="宋体" w:cs="宋体" w:eastAsia="宋体" w:hint="default"/>
          <w:sz w:val="27"/>
          <w:szCs w:val="27"/>
        </w:rPr>
      </w:pPr>
    </w:p>
    <w:tbl>
      <w:tblPr>
        <w:tblW w:w="0" w:type="auto"/>
        <w:jc w:val="left"/>
        <w:tblInd w:w="132" w:type="dxa"/>
        <w:tblLayout w:type="fixed"/>
        <w:tblCellMar>
          <w:top w:w="0" w:type="dxa"/>
          <w:left w:w="0" w:type="dxa"/>
          <w:bottom w:w="0" w:type="dxa"/>
          <w:right w:w="0" w:type="dxa"/>
        </w:tblCellMar>
        <w:tblLook w:val="01E0"/>
      </w:tblPr>
      <w:tblGrid>
        <w:gridCol w:w="4777"/>
        <w:gridCol w:w="4864"/>
      </w:tblGrid>
      <w:tr>
        <w:trPr>
          <w:trHeight w:val="251" w:hRule="exact"/>
        </w:trPr>
        <w:tc>
          <w:tcPr>
            <w:tcW w:w="4777"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50" w:id="151"/>
            <w:bookmarkEnd w:id="151"/>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101</w:t>
            </w:r>
            <w:r>
              <w:rPr>
                <w:rFonts w:ascii="Microsoft JhengHei" w:hAnsi="Microsoft JhengHei" w:cs="Microsoft JhengHei" w:eastAsia="Microsoft JhengHei" w:hint="default"/>
                <w:b/>
                <w:bCs/>
                <w:sz w:val="18"/>
                <w:szCs w:val="18"/>
              </w:rPr>
              <w:t>：台积电带动制造板块营收回暖</w:t>
            </w:r>
            <w:r>
              <w:rPr>
                <w:rFonts w:ascii="Microsoft JhengHei" w:hAnsi="Microsoft JhengHei" w:cs="Microsoft JhengHei" w:eastAsia="Microsoft JhengHei" w:hint="default"/>
                <w:sz w:val="18"/>
                <w:szCs w:val="18"/>
              </w:rPr>
            </w:r>
          </w:p>
        </w:tc>
        <w:tc>
          <w:tcPr>
            <w:tcW w:w="4864" w:type="dxa"/>
            <w:tcBorders>
              <w:top w:val="nil" w:sz="6" w:space="0" w:color="auto"/>
              <w:left w:val="nil" w:sz="6" w:space="0" w:color="auto"/>
              <w:bottom w:val="single" w:sz="4" w:space="0" w:color="367097"/>
              <w:right w:val="nil" w:sz="6" w:space="0" w:color="auto"/>
            </w:tcBorders>
          </w:tcPr>
          <w:p>
            <w:pPr>
              <w:pStyle w:val="TableParagraph"/>
              <w:spacing w:line="200" w:lineRule="exact"/>
              <w:ind w:left="211" w:right="0"/>
              <w:jc w:val="left"/>
              <w:rPr>
                <w:rFonts w:ascii="Microsoft JhengHei" w:hAnsi="Microsoft JhengHei" w:cs="Microsoft JhengHei" w:eastAsia="Microsoft JhengHei" w:hint="default"/>
                <w:sz w:val="18"/>
                <w:szCs w:val="18"/>
              </w:rPr>
            </w:pPr>
            <w:bookmarkStart w:name="_bookmark151" w:id="152"/>
            <w:bookmarkEnd w:id="152"/>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102</w:t>
            </w:r>
            <w:r>
              <w:rPr>
                <w:rFonts w:ascii="Microsoft JhengHei" w:hAnsi="Microsoft JhengHei" w:cs="Microsoft JhengHei" w:eastAsia="Microsoft JhengHei" w:hint="default"/>
                <w:b/>
                <w:bCs/>
                <w:sz w:val="18"/>
                <w:szCs w:val="18"/>
              </w:rPr>
              <w:t>：净利润 </w:t>
            </w:r>
            <w:r>
              <w:rPr>
                <w:rFonts w:ascii="Arial" w:hAnsi="Arial" w:cs="Arial" w:eastAsia="Arial" w:hint="default"/>
                <w:b/>
                <w:bCs/>
                <w:sz w:val="18"/>
                <w:szCs w:val="18"/>
              </w:rPr>
              <w:t>Q3</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大幅增长系台积电业绩再创新高</w:t>
            </w:r>
            <w:r>
              <w:rPr>
                <w:rFonts w:ascii="Microsoft JhengHei" w:hAnsi="Microsoft JhengHei" w:cs="Microsoft JhengHei" w:eastAsia="Microsoft JhengHei" w:hint="default"/>
                <w:sz w:val="18"/>
                <w:szCs w:val="18"/>
              </w:rPr>
            </w:r>
          </w:p>
        </w:tc>
      </w:tr>
      <w:tr>
        <w:trPr>
          <w:trHeight w:val="2605" w:hRule="exact"/>
        </w:trPr>
        <w:tc>
          <w:tcPr>
            <w:tcW w:w="4777" w:type="dxa"/>
            <w:tcBorders>
              <w:top w:val="single" w:sz="4" w:space="0" w:color="367097"/>
              <w:left w:val="nil" w:sz="6" w:space="0" w:color="auto"/>
              <w:bottom w:val="single" w:sz="4" w:space="0" w:color="367097"/>
              <w:right w:val="nil" w:sz="6" w:space="0" w:color="auto"/>
            </w:tcBorders>
          </w:tcPr>
          <w:p>
            <w:pPr>
              <w:pStyle w:val="TableParagraph"/>
              <w:spacing w:line="240" w:lineRule="auto" w:before="3"/>
              <w:ind w:right="0"/>
              <w:jc w:val="left"/>
              <w:rPr>
                <w:rFonts w:ascii="宋体" w:hAnsi="宋体" w:cs="宋体" w:eastAsia="宋体" w:hint="default"/>
                <w:sz w:val="2"/>
                <w:szCs w:val="2"/>
              </w:rPr>
            </w:pPr>
          </w:p>
          <w:p>
            <w:pPr>
              <w:pStyle w:val="TableParagraph"/>
              <w:spacing w:line="240" w:lineRule="auto"/>
              <w:ind w:left="309"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708937" cy="1611629"/>
                  <wp:effectExtent l="0" t="0" r="0" b="0"/>
                  <wp:docPr id="173" name="image358.png" descr=""/>
                  <wp:cNvGraphicFramePr>
                    <a:graphicFrameLocks noChangeAspect="1"/>
                  </wp:cNvGraphicFramePr>
                  <a:graphic>
                    <a:graphicData uri="http://schemas.openxmlformats.org/drawingml/2006/picture">
                      <pic:pic>
                        <pic:nvPicPr>
                          <pic:cNvPr id="174" name="image358.png"/>
                          <pic:cNvPicPr/>
                        </pic:nvPicPr>
                        <pic:blipFill>
                          <a:blip r:embed="rId369" cstate="print"/>
                          <a:stretch>
                            <a:fillRect/>
                          </a:stretch>
                        </pic:blipFill>
                        <pic:spPr>
                          <a:xfrm>
                            <a:off x="0" y="0"/>
                            <a:ext cx="2708937" cy="1611629"/>
                          </a:xfrm>
                          <a:prstGeom prst="rect">
                            <a:avLst/>
                          </a:prstGeom>
                        </pic:spPr>
                      </pic:pic>
                    </a:graphicData>
                  </a:graphic>
                </wp:inline>
              </w:drawing>
            </w:r>
            <w:r>
              <w:rPr>
                <w:rFonts w:ascii="宋体" w:hAnsi="宋体" w:cs="宋体" w:eastAsia="宋体" w:hint="default"/>
                <w:sz w:val="20"/>
                <w:szCs w:val="20"/>
              </w:rPr>
            </w:r>
          </w:p>
        </w:tc>
        <w:tc>
          <w:tcPr>
            <w:tcW w:w="4864" w:type="dxa"/>
            <w:tcBorders>
              <w:top w:val="single" w:sz="4" w:space="0" w:color="367097"/>
              <w:left w:val="nil" w:sz="6" w:space="0" w:color="auto"/>
              <w:bottom w:val="single" w:sz="4" w:space="0" w:color="367097"/>
              <w:right w:val="nil" w:sz="6" w:space="0" w:color="auto"/>
            </w:tcBorders>
          </w:tcPr>
          <w:p>
            <w:pPr>
              <w:pStyle w:val="TableParagraph"/>
              <w:spacing w:line="240" w:lineRule="auto"/>
              <w:ind w:left="29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757108" cy="1636299"/>
                  <wp:effectExtent l="0" t="0" r="0" b="0"/>
                  <wp:docPr id="175" name="image359.png" descr=""/>
                  <wp:cNvGraphicFramePr>
                    <a:graphicFrameLocks noChangeAspect="1"/>
                  </wp:cNvGraphicFramePr>
                  <a:graphic>
                    <a:graphicData uri="http://schemas.openxmlformats.org/drawingml/2006/picture">
                      <pic:pic>
                        <pic:nvPicPr>
                          <pic:cNvPr id="176" name="image359.png"/>
                          <pic:cNvPicPr/>
                        </pic:nvPicPr>
                        <pic:blipFill>
                          <a:blip r:embed="rId370" cstate="print"/>
                          <a:stretch>
                            <a:fillRect/>
                          </a:stretch>
                        </pic:blipFill>
                        <pic:spPr>
                          <a:xfrm>
                            <a:off x="0" y="0"/>
                            <a:ext cx="2757108" cy="1636299"/>
                          </a:xfrm>
                          <a:prstGeom prst="rect">
                            <a:avLst/>
                          </a:prstGeom>
                        </pic:spPr>
                      </pic:pic>
                    </a:graphicData>
                  </a:graphic>
                </wp:inline>
              </w:drawing>
            </w:r>
            <w:r>
              <w:rPr>
                <w:rFonts w:ascii="宋体" w:hAnsi="宋体" w:cs="宋体" w:eastAsia="宋体" w:hint="default"/>
                <w:sz w:val="20"/>
                <w:szCs w:val="20"/>
              </w:rPr>
            </w:r>
          </w:p>
        </w:tc>
      </w:tr>
      <w:tr>
        <w:trPr>
          <w:trHeight w:val="245" w:hRule="exact"/>
        </w:trPr>
        <w:tc>
          <w:tcPr>
            <w:tcW w:w="4777"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c>
          <w:tcPr>
            <w:tcW w:w="4864"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206"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r>
    </w:tbl>
    <w:p>
      <w:pPr>
        <w:spacing w:line="240" w:lineRule="auto" w:before="2"/>
        <w:ind w:right="0"/>
        <w:rPr>
          <w:rFonts w:ascii="宋体" w:hAnsi="宋体" w:cs="宋体" w:eastAsia="宋体" w:hint="default"/>
          <w:sz w:val="14"/>
          <w:szCs w:val="14"/>
        </w:rPr>
      </w:pPr>
    </w:p>
    <w:p>
      <w:pPr>
        <w:pStyle w:val="BodyText"/>
        <w:spacing w:line="312" w:lineRule="exact" w:before="21"/>
        <w:ind w:right="115" w:firstLine="401"/>
        <w:jc w:val="both"/>
      </w:pPr>
      <w:r>
        <w:rPr/>
        <w:t>国内晶圆代工方面，将中芯国际与华虹半导体营收和净利润加总。</w:t>
      </w:r>
      <w:r>
        <w:rPr>
          <w:rFonts w:ascii="Microsoft JhengHei" w:hAnsi="Microsoft JhengHei" w:cs="Microsoft JhengHei" w:eastAsia="Microsoft JhengHei" w:hint="default"/>
          <w:b/>
          <w:bCs/>
        </w:rPr>
        <w:t>营收与净利润同样于 </w:t>
      </w:r>
      <w:r>
        <w:rPr>
          <w:rFonts w:ascii="Times New Roman" w:hAnsi="Times New Roman" w:cs="Times New Roman" w:eastAsia="Times New Roman" w:hint="default"/>
          <w:b/>
          <w:bCs/>
        </w:rPr>
        <w:t>19Q2 </w:t>
      </w:r>
      <w:r>
        <w:rPr>
          <w:rFonts w:ascii="Microsoft JhengHei" w:hAnsi="Microsoft JhengHei" w:cs="Microsoft JhengHei" w:eastAsia="Microsoft JhengHei" w:hint="default"/>
          <w:b/>
          <w:bCs/>
        </w:rPr>
        <w:t>反转，</w:t>
      </w:r>
      <w:r>
        <w:rPr>
          <w:rFonts w:ascii="Times New Roman" w:hAnsi="Times New Roman" w:cs="Times New Roman" w:eastAsia="Times New Roman" w:hint="default"/>
          <w:b/>
          <w:bCs/>
        </w:rPr>
        <w:t>19Q3 </w:t>
      </w:r>
      <w:r>
        <w:rPr>
          <w:rFonts w:ascii="Microsoft JhengHei" w:hAnsi="Microsoft JhengHei" w:cs="Microsoft JhengHei" w:eastAsia="Microsoft JhengHei" w:hint="default"/>
          <w:b/>
          <w:bCs/>
          <w:spacing w:val="-5"/>
          <w:w w:val="99"/>
        </w:rPr>
        <w:t>扩大回升趋势。</w:t>
      </w:r>
      <w:r>
        <w:rPr>
          <w:spacing w:val="-5"/>
          <w:w w:val="99"/>
        </w:rPr>
        <w:t>大陆公司业绩回升幅度高于海外，主要系中芯国际在国内市场份额提升对业绩正向推动，其</w:t>
      </w:r>
      <w:r>
        <w:rPr>
          <w:w w:val="99"/>
        </w:rPr>
        <w:t> </w:t>
      </w:r>
      <w:r>
        <w:rPr>
          <w:rFonts w:ascii="Times New Roman" w:hAnsi="Times New Roman" w:cs="Times New Roman" w:eastAsia="Times New Roman" w:hint="default"/>
          <w:spacing w:val="1"/>
          <w:w w:val="99"/>
        </w:rPr>
        <w:t>19Q3</w:t>
      </w:r>
      <w:r>
        <w:rPr>
          <w:rFonts w:ascii="Times New Roman" w:hAnsi="Times New Roman" w:cs="Times New Roman" w:eastAsia="Times New Roman" w:hint="default"/>
          <w:w w:val="99"/>
        </w:rPr>
        <w:t> </w:t>
      </w:r>
      <w:r>
        <w:rPr>
          <w:rFonts w:ascii="Times New Roman" w:hAnsi="Times New Roman" w:cs="Times New Roman" w:eastAsia="Times New Roman" w:hint="default"/>
          <w:w w:val="99"/>
        </w:rPr>
      </w:r>
      <w:r>
        <w:rPr/>
        <w:t>净利润大幅上涨。考虑到中芯国际 </w:t>
      </w:r>
      <w:r>
        <w:rPr>
          <w:rFonts w:ascii="Times New Roman" w:hAnsi="Times New Roman" w:cs="Times New Roman" w:eastAsia="Times New Roman" w:hint="default"/>
        </w:rPr>
        <w:t>14nm </w:t>
      </w:r>
      <w:r>
        <w:rPr/>
        <w:t>制程 </w:t>
      </w:r>
      <w:r>
        <w:rPr>
          <w:rFonts w:ascii="Times New Roman" w:hAnsi="Times New Roman" w:cs="Times New Roman" w:eastAsia="Times New Roman" w:hint="default"/>
        </w:rPr>
        <w:t>19</w:t>
      </w:r>
      <w:r>
        <w:rPr>
          <w:rFonts w:ascii="Times New Roman" w:hAnsi="Times New Roman" w:cs="Times New Roman" w:eastAsia="Times New Roman" w:hint="default"/>
          <w:spacing w:val="-26"/>
        </w:rPr>
        <w:t> </w:t>
      </w:r>
      <w:r>
        <w:rPr/>
        <w:t>年量产，届时有望进一步承接国内中端需求并推动业绩增长。</w:t>
      </w:r>
    </w:p>
    <w:p>
      <w:pPr>
        <w:spacing w:line="240" w:lineRule="auto" w:before="10"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4860"/>
        <w:gridCol w:w="4780"/>
      </w:tblGrid>
      <w:tr>
        <w:trPr>
          <w:trHeight w:val="251" w:hRule="exact"/>
        </w:trPr>
        <w:tc>
          <w:tcPr>
            <w:tcW w:w="4860"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52" w:id="153"/>
            <w:bookmarkEnd w:id="153"/>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103</w:t>
            </w:r>
            <w:r>
              <w:rPr>
                <w:rFonts w:ascii="Microsoft JhengHei" w:hAnsi="Microsoft JhengHei" w:cs="Microsoft JhengHei" w:eastAsia="Microsoft JhengHei" w:hint="default"/>
                <w:b/>
                <w:bCs/>
                <w:sz w:val="18"/>
                <w:szCs w:val="18"/>
              </w:rPr>
              <w:t>：国内制造板块营收 </w:t>
            </w:r>
            <w:r>
              <w:rPr>
                <w:rFonts w:ascii="Arial" w:hAnsi="Arial" w:cs="Arial" w:eastAsia="Arial" w:hint="default"/>
                <w:b/>
                <w:bCs/>
                <w:sz w:val="18"/>
                <w:szCs w:val="18"/>
              </w:rPr>
              <w:t>19Q2 </w:t>
            </w:r>
            <w:r>
              <w:rPr>
                <w:rFonts w:ascii="Microsoft JhengHei" w:hAnsi="Microsoft JhengHei" w:cs="Microsoft JhengHei" w:eastAsia="Microsoft JhengHei" w:hint="default"/>
                <w:b/>
                <w:bCs/>
                <w:sz w:val="18"/>
                <w:szCs w:val="18"/>
              </w:rPr>
              <w:t>开始回升</w:t>
            </w:r>
            <w:r>
              <w:rPr>
                <w:rFonts w:ascii="Microsoft JhengHei" w:hAnsi="Microsoft JhengHei" w:cs="Microsoft JhengHei" w:eastAsia="Microsoft JhengHei" w:hint="default"/>
                <w:sz w:val="18"/>
                <w:szCs w:val="18"/>
              </w:rPr>
            </w:r>
          </w:p>
        </w:tc>
        <w:tc>
          <w:tcPr>
            <w:tcW w:w="4780" w:type="dxa"/>
            <w:tcBorders>
              <w:top w:val="nil" w:sz="6" w:space="0" w:color="auto"/>
              <w:left w:val="nil" w:sz="6" w:space="0" w:color="auto"/>
              <w:bottom w:val="single" w:sz="4" w:space="0" w:color="367097"/>
              <w:right w:val="nil" w:sz="6" w:space="0" w:color="auto"/>
            </w:tcBorders>
          </w:tcPr>
          <w:p>
            <w:pPr>
              <w:pStyle w:val="TableParagraph"/>
              <w:spacing w:line="200" w:lineRule="exact"/>
              <w:ind w:left="347" w:right="0"/>
              <w:jc w:val="left"/>
              <w:rPr>
                <w:rFonts w:ascii="Microsoft JhengHei" w:hAnsi="Microsoft JhengHei" w:cs="Microsoft JhengHei" w:eastAsia="Microsoft JhengHei" w:hint="default"/>
                <w:sz w:val="18"/>
                <w:szCs w:val="18"/>
              </w:rPr>
            </w:pPr>
            <w:bookmarkStart w:name="_bookmark153" w:id="154"/>
            <w:bookmarkEnd w:id="154"/>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104</w:t>
            </w:r>
            <w:r>
              <w:rPr>
                <w:rFonts w:ascii="Microsoft JhengHei" w:hAnsi="Microsoft JhengHei" w:cs="Microsoft JhengHei" w:eastAsia="Microsoft JhengHei" w:hint="default"/>
                <w:b/>
                <w:bCs/>
                <w:sz w:val="18"/>
                <w:szCs w:val="18"/>
              </w:rPr>
              <w:t>：净利润 </w:t>
            </w:r>
            <w:r>
              <w:rPr>
                <w:rFonts w:ascii="Arial" w:hAnsi="Arial" w:cs="Arial" w:eastAsia="Arial" w:hint="default"/>
                <w:b/>
                <w:bCs/>
                <w:sz w:val="18"/>
                <w:szCs w:val="18"/>
              </w:rPr>
              <w:t>Q2 </w:t>
            </w:r>
            <w:r>
              <w:rPr>
                <w:rFonts w:ascii="Microsoft JhengHei" w:hAnsi="Microsoft JhengHei" w:cs="Microsoft JhengHei" w:eastAsia="Microsoft JhengHei" w:hint="default"/>
                <w:b/>
                <w:bCs/>
                <w:sz w:val="18"/>
                <w:szCs w:val="18"/>
              </w:rPr>
              <w:t>小幅回升 </w:t>
            </w:r>
            <w:r>
              <w:rPr>
                <w:rFonts w:ascii="Arial" w:hAnsi="Arial" w:cs="Arial" w:eastAsia="Arial" w:hint="default"/>
                <w:b/>
                <w:bCs/>
                <w:sz w:val="18"/>
                <w:szCs w:val="18"/>
              </w:rPr>
              <w:t>Q3</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z w:val="18"/>
                <w:szCs w:val="18"/>
              </w:rPr>
              <w:t>大幅增长</w:t>
            </w:r>
            <w:r>
              <w:rPr>
                <w:rFonts w:ascii="Microsoft JhengHei" w:hAnsi="Microsoft JhengHei" w:cs="Microsoft JhengHei" w:eastAsia="Microsoft JhengHei" w:hint="default"/>
                <w:sz w:val="18"/>
                <w:szCs w:val="18"/>
              </w:rPr>
            </w:r>
          </w:p>
        </w:tc>
      </w:tr>
      <w:tr>
        <w:trPr>
          <w:trHeight w:val="2763" w:hRule="exact"/>
        </w:trPr>
        <w:tc>
          <w:tcPr>
            <w:tcW w:w="4860" w:type="dxa"/>
            <w:tcBorders>
              <w:top w:val="single" w:sz="4" w:space="0" w:color="367097"/>
              <w:left w:val="nil" w:sz="6" w:space="0" w:color="auto"/>
              <w:bottom w:val="single" w:sz="4" w:space="0" w:color="367097"/>
              <w:right w:val="nil" w:sz="6" w:space="0" w:color="auto"/>
            </w:tcBorders>
          </w:tcPr>
          <w:p>
            <w:pPr>
              <w:pStyle w:val="TableParagraph"/>
              <w:spacing w:line="240" w:lineRule="auto" w:before="5"/>
              <w:ind w:right="0"/>
              <w:jc w:val="left"/>
              <w:rPr>
                <w:rFonts w:ascii="宋体" w:hAnsi="宋体" w:cs="宋体" w:eastAsia="宋体" w:hint="default"/>
                <w:sz w:val="2"/>
                <w:szCs w:val="2"/>
              </w:rPr>
            </w:pPr>
          </w:p>
          <w:p>
            <w:pPr>
              <w:pStyle w:val="TableParagraph"/>
              <w:spacing w:line="240" w:lineRule="auto"/>
              <w:ind w:left="305"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862175" cy="1714500"/>
                  <wp:effectExtent l="0" t="0" r="0" b="0"/>
                  <wp:docPr id="177" name="image360.png" descr=""/>
                  <wp:cNvGraphicFramePr>
                    <a:graphicFrameLocks noChangeAspect="1"/>
                  </wp:cNvGraphicFramePr>
                  <a:graphic>
                    <a:graphicData uri="http://schemas.openxmlformats.org/drawingml/2006/picture">
                      <pic:pic>
                        <pic:nvPicPr>
                          <pic:cNvPr id="178" name="image360.png"/>
                          <pic:cNvPicPr/>
                        </pic:nvPicPr>
                        <pic:blipFill>
                          <a:blip r:embed="rId371" cstate="print"/>
                          <a:stretch>
                            <a:fillRect/>
                          </a:stretch>
                        </pic:blipFill>
                        <pic:spPr>
                          <a:xfrm>
                            <a:off x="0" y="0"/>
                            <a:ext cx="2862175" cy="1714500"/>
                          </a:xfrm>
                          <a:prstGeom prst="rect">
                            <a:avLst/>
                          </a:prstGeom>
                        </pic:spPr>
                      </pic:pic>
                    </a:graphicData>
                  </a:graphic>
                </wp:inline>
              </w:drawing>
            </w:r>
            <w:r>
              <w:rPr>
                <w:rFonts w:ascii="宋体" w:hAnsi="宋体" w:cs="宋体" w:eastAsia="宋体" w:hint="default"/>
                <w:sz w:val="20"/>
                <w:szCs w:val="20"/>
              </w:rPr>
            </w:r>
          </w:p>
        </w:tc>
        <w:tc>
          <w:tcPr>
            <w:tcW w:w="4780" w:type="dxa"/>
            <w:tcBorders>
              <w:top w:val="single" w:sz="4" w:space="0" w:color="367097"/>
              <w:left w:val="nil" w:sz="6" w:space="0" w:color="auto"/>
              <w:bottom w:val="single" w:sz="4" w:space="0" w:color="367097"/>
              <w:right w:val="nil" w:sz="6" w:space="0" w:color="auto"/>
            </w:tcBorders>
          </w:tcPr>
          <w:p>
            <w:pPr>
              <w:pStyle w:val="TableParagraph"/>
              <w:spacing w:line="240" w:lineRule="auto" w:before="13"/>
              <w:ind w:right="0"/>
              <w:jc w:val="left"/>
              <w:rPr>
                <w:rFonts w:ascii="宋体" w:hAnsi="宋体" w:cs="宋体" w:eastAsia="宋体" w:hint="default"/>
                <w:sz w:val="4"/>
                <w:szCs w:val="4"/>
              </w:rPr>
            </w:pPr>
          </w:p>
          <w:p>
            <w:pPr>
              <w:pStyle w:val="TableParagraph"/>
              <w:spacing w:line="240" w:lineRule="auto"/>
              <w:ind w:left="346"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775881" cy="1664208"/>
                  <wp:effectExtent l="0" t="0" r="0" b="0"/>
                  <wp:docPr id="179" name="image361.png" descr=""/>
                  <wp:cNvGraphicFramePr>
                    <a:graphicFrameLocks noChangeAspect="1"/>
                  </wp:cNvGraphicFramePr>
                  <a:graphic>
                    <a:graphicData uri="http://schemas.openxmlformats.org/drawingml/2006/picture">
                      <pic:pic>
                        <pic:nvPicPr>
                          <pic:cNvPr id="180" name="image361.png"/>
                          <pic:cNvPicPr/>
                        </pic:nvPicPr>
                        <pic:blipFill>
                          <a:blip r:embed="rId372" cstate="print"/>
                          <a:stretch>
                            <a:fillRect/>
                          </a:stretch>
                        </pic:blipFill>
                        <pic:spPr>
                          <a:xfrm>
                            <a:off x="0" y="0"/>
                            <a:ext cx="2775881" cy="1664208"/>
                          </a:xfrm>
                          <a:prstGeom prst="rect">
                            <a:avLst/>
                          </a:prstGeom>
                        </pic:spPr>
                      </pic:pic>
                    </a:graphicData>
                  </a:graphic>
                </wp:inline>
              </w:drawing>
            </w:r>
            <w:r>
              <w:rPr>
                <w:rFonts w:ascii="宋体" w:hAnsi="宋体" w:cs="宋体" w:eastAsia="宋体" w:hint="default"/>
                <w:sz w:val="20"/>
                <w:szCs w:val="20"/>
              </w:rPr>
            </w:r>
          </w:p>
        </w:tc>
      </w:tr>
      <w:tr>
        <w:trPr>
          <w:trHeight w:val="245" w:hRule="exact"/>
        </w:trPr>
        <w:tc>
          <w:tcPr>
            <w:tcW w:w="4860"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c>
          <w:tcPr>
            <w:tcW w:w="4780"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65"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r>
    </w:tbl>
    <w:p>
      <w:pPr>
        <w:spacing w:line="240" w:lineRule="auto" w:before="2"/>
        <w:ind w:right="0"/>
        <w:rPr>
          <w:rFonts w:ascii="宋体" w:hAnsi="宋体" w:cs="宋体" w:eastAsia="宋体" w:hint="default"/>
          <w:sz w:val="14"/>
          <w:szCs w:val="14"/>
        </w:rPr>
      </w:pPr>
    </w:p>
    <w:p>
      <w:pPr>
        <w:spacing w:line="312" w:lineRule="exact" w:before="21"/>
        <w:ind w:left="132" w:right="210" w:firstLine="403"/>
        <w:jc w:val="both"/>
        <w:rPr>
          <w:rFonts w:ascii="宋体" w:hAnsi="宋体" w:cs="宋体" w:eastAsia="宋体" w:hint="default"/>
          <w:sz w:val="20"/>
          <w:szCs w:val="20"/>
        </w:rPr>
      </w:pPr>
      <w:r>
        <w:rPr>
          <w:rFonts w:ascii="Times New Roman" w:hAnsi="Times New Roman" w:cs="Times New Roman" w:eastAsia="Times New Roman" w:hint="default"/>
          <w:b/>
          <w:bCs/>
          <w:sz w:val="20"/>
          <w:szCs w:val="20"/>
        </w:rPr>
        <w:t>DOI </w:t>
      </w:r>
      <w:r>
        <w:rPr>
          <w:rFonts w:ascii="Microsoft JhengHei" w:hAnsi="Microsoft JhengHei" w:cs="Microsoft JhengHei" w:eastAsia="Microsoft JhengHei" w:hint="default"/>
          <w:b/>
          <w:bCs/>
          <w:spacing w:val="-4"/>
          <w:sz w:val="20"/>
          <w:szCs w:val="20"/>
        </w:rPr>
        <w:t>整体均有所下降，毛利率稳中向上，整体从侧面印证了行业下游需求回暖。</w:t>
      </w:r>
      <w:r>
        <w:rPr>
          <w:rFonts w:ascii="宋体" w:hAnsi="宋体" w:cs="宋体" w:eastAsia="宋体" w:hint="default"/>
          <w:spacing w:val="-4"/>
          <w:sz w:val="20"/>
          <w:szCs w:val="20"/>
        </w:rPr>
        <w:t>其中中芯国际</w:t>
      </w:r>
      <w:r>
        <w:rPr>
          <w:rFonts w:ascii="宋体" w:hAnsi="宋体" w:cs="宋体" w:eastAsia="宋体" w:hint="default"/>
          <w:spacing w:val="-48"/>
          <w:sz w:val="20"/>
          <w:szCs w:val="20"/>
        </w:rPr>
        <w:t> </w:t>
      </w:r>
      <w:r>
        <w:rPr>
          <w:rFonts w:ascii="Times New Roman" w:hAnsi="Times New Roman" w:cs="Times New Roman" w:eastAsia="Times New Roman" w:hint="default"/>
          <w:sz w:val="20"/>
          <w:szCs w:val="20"/>
        </w:rPr>
        <w:t>DOI</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从</w:t>
      </w:r>
      <w:r>
        <w:rPr>
          <w:rFonts w:ascii="宋体" w:hAnsi="宋体" w:cs="宋体" w:eastAsia="宋体" w:hint="default"/>
          <w:spacing w:val="-49"/>
          <w:sz w:val="20"/>
          <w:szCs w:val="20"/>
        </w:rPr>
        <w:t> </w:t>
      </w:r>
      <w:r>
        <w:rPr>
          <w:rFonts w:ascii="Times New Roman" w:hAnsi="Times New Roman" w:cs="Times New Roman" w:eastAsia="Times New Roman" w:hint="default"/>
          <w:sz w:val="20"/>
          <w:szCs w:val="20"/>
        </w:rPr>
        <w:t>19Q1 </w:t>
      </w:r>
      <w:r>
        <w:rPr>
          <w:rFonts w:ascii="宋体" w:hAnsi="宋体" w:cs="宋体" w:eastAsia="宋体" w:hint="default"/>
          <w:sz w:val="20"/>
          <w:szCs w:val="20"/>
        </w:rPr>
        <w:t>的</w:t>
      </w:r>
      <w:r>
        <w:rPr>
          <w:rFonts w:ascii="宋体" w:hAnsi="宋体" w:cs="宋体" w:eastAsia="宋体" w:hint="default"/>
          <w:spacing w:val="-43"/>
          <w:sz w:val="20"/>
          <w:szCs w:val="20"/>
        </w:rPr>
        <w:t> </w:t>
      </w:r>
      <w:r>
        <w:rPr>
          <w:rFonts w:ascii="Times New Roman" w:hAnsi="Times New Roman" w:cs="Times New Roman" w:eastAsia="Times New Roman" w:hint="default"/>
          <w:sz w:val="20"/>
          <w:szCs w:val="20"/>
        </w:rPr>
        <w:t>103</w:t>
      </w:r>
      <w:r>
        <w:rPr>
          <w:rFonts w:ascii="Times New Roman" w:hAnsi="Times New Roman" w:cs="Times New Roman" w:eastAsia="Times New Roman" w:hint="default"/>
          <w:spacing w:val="6"/>
          <w:sz w:val="20"/>
          <w:szCs w:val="20"/>
        </w:rPr>
        <w:t> </w:t>
      </w:r>
      <w:r>
        <w:rPr>
          <w:rFonts w:ascii="宋体" w:hAnsi="宋体" w:cs="宋体" w:eastAsia="宋体" w:hint="default"/>
          <w:sz w:val="20"/>
          <w:szCs w:val="20"/>
        </w:rPr>
        <w:t>天降低至</w:t>
      </w:r>
      <w:r>
        <w:rPr>
          <w:rFonts w:ascii="宋体" w:hAnsi="宋体" w:cs="宋体" w:eastAsia="宋体" w:hint="default"/>
          <w:spacing w:val="-44"/>
          <w:sz w:val="20"/>
          <w:szCs w:val="20"/>
        </w:rPr>
        <w:t> </w:t>
      </w:r>
      <w:r>
        <w:rPr>
          <w:rFonts w:ascii="Times New Roman" w:hAnsi="Times New Roman" w:cs="Times New Roman" w:eastAsia="Times New Roman" w:hint="default"/>
          <w:sz w:val="20"/>
          <w:szCs w:val="20"/>
        </w:rPr>
        <w:t>19Q3</w:t>
      </w:r>
      <w:r>
        <w:rPr>
          <w:rFonts w:ascii="Times New Roman" w:hAnsi="Times New Roman" w:cs="Times New Roman" w:eastAsia="Times New Roman" w:hint="default"/>
          <w:spacing w:val="7"/>
          <w:sz w:val="20"/>
          <w:szCs w:val="20"/>
        </w:rPr>
        <w:t> </w:t>
      </w:r>
      <w:r>
        <w:rPr>
          <w:rFonts w:ascii="宋体" w:hAnsi="宋体" w:cs="宋体" w:eastAsia="宋体" w:hint="default"/>
          <w:sz w:val="20"/>
          <w:szCs w:val="20"/>
        </w:rPr>
        <w:t>约</w:t>
      </w:r>
      <w:r>
        <w:rPr>
          <w:rFonts w:ascii="宋体" w:hAnsi="宋体" w:cs="宋体" w:eastAsia="宋体" w:hint="default"/>
          <w:spacing w:val="-44"/>
          <w:sz w:val="20"/>
          <w:szCs w:val="20"/>
        </w:rPr>
        <w:t> </w:t>
      </w:r>
      <w:r>
        <w:rPr>
          <w:rFonts w:ascii="Times New Roman" w:hAnsi="Times New Roman" w:cs="Times New Roman" w:eastAsia="Times New Roman" w:hint="default"/>
          <w:sz w:val="20"/>
          <w:szCs w:val="20"/>
        </w:rPr>
        <w:t>90</w:t>
      </w:r>
      <w:r>
        <w:rPr>
          <w:rFonts w:ascii="Times New Roman" w:hAnsi="Times New Roman" w:cs="Times New Roman" w:eastAsia="Times New Roman" w:hint="default"/>
          <w:spacing w:val="6"/>
          <w:sz w:val="20"/>
          <w:szCs w:val="20"/>
        </w:rPr>
        <w:t> </w:t>
      </w:r>
      <w:r>
        <w:rPr>
          <w:rFonts w:ascii="宋体" w:hAnsi="宋体" w:cs="宋体" w:eastAsia="宋体" w:hint="default"/>
          <w:sz w:val="20"/>
          <w:szCs w:val="20"/>
        </w:rPr>
        <w:t>天，华虹半导体则从</w:t>
      </w:r>
      <w:r>
        <w:rPr>
          <w:rFonts w:ascii="宋体" w:hAnsi="宋体" w:cs="宋体" w:eastAsia="宋体" w:hint="default"/>
          <w:spacing w:val="-43"/>
          <w:sz w:val="20"/>
          <w:szCs w:val="20"/>
        </w:rPr>
        <w:t> </w:t>
      </w:r>
      <w:r>
        <w:rPr>
          <w:rFonts w:ascii="Times New Roman" w:hAnsi="Times New Roman" w:cs="Times New Roman" w:eastAsia="Times New Roman" w:hint="default"/>
          <w:sz w:val="20"/>
          <w:szCs w:val="20"/>
        </w:rPr>
        <w:t>19Q1</w:t>
      </w:r>
      <w:r>
        <w:rPr>
          <w:rFonts w:ascii="Times New Roman" w:hAnsi="Times New Roman" w:cs="Times New Roman" w:eastAsia="Times New Roman" w:hint="default"/>
          <w:spacing w:val="7"/>
          <w:sz w:val="20"/>
          <w:szCs w:val="20"/>
        </w:rPr>
        <w:t> </w:t>
      </w:r>
      <w:r>
        <w:rPr>
          <w:rFonts w:ascii="宋体" w:hAnsi="宋体" w:cs="宋体" w:eastAsia="宋体" w:hint="default"/>
          <w:sz w:val="20"/>
          <w:szCs w:val="20"/>
        </w:rPr>
        <w:t>的</w:t>
      </w:r>
      <w:r>
        <w:rPr>
          <w:rFonts w:ascii="宋体" w:hAnsi="宋体" w:cs="宋体" w:eastAsia="宋体" w:hint="default"/>
          <w:spacing w:val="-43"/>
          <w:sz w:val="20"/>
          <w:szCs w:val="20"/>
        </w:rPr>
        <w:t> </w:t>
      </w:r>
      <w:r>
        <w:rPr>
          <w:rFonts w:ascii="Times New Roman" w:hAnsi="Times New Roman" w:cs="Times New Roman" w:eastAsia="Times New Roman" w:hint="default"/>
          <w:sz w:val="20"/>
          <w:szCs w:val="20"/>
        </w:rPr>
        <w:t>80</w:t>
      </w:r>
      <w:r>
        <w:rPr>
          <w:rFonts w:ascii="Times New Roman" w:hAnsi="Times New Roman" w:cs="Times New Roman" w:eastAsia="Times New Roman" w:hint="default"/>
          <w:spacing w:val="6"/>
          <w:sz w:val="20"/>
          <w:szCs w:val="20"/>
        </w:rPr>
        <w:t> </w:t>
      </w:r>
      <w:r>
        <w:rPr>
          <w:rFonts w:ascii="宋体" w:hAnsi="宋体" w:cs="宋体" w:eastAsia="宋体" w:hint="default"/>
          <w:sz w:val="20"/>
          <w:szCs w:val="20"/>
        </w:rPr>
        <w:t>天降低至</w:t>
      </w:r>
      <w:r>
        <w:rPr>
          <w:rFonts w:ascii="宋体" w:hAnsi="宋体" w:cs="宋体" w:eastAsia="宋体" w:hint="default"/>
          <w:spacing w:val="-44"/>
          <w:sz w:val="20"/>
          <w:szCs w:val="20"/>
        </w:rPr>
        <w:t> </w:t>
      </w:r>
      <w:r>
        <w:rPr>
          <w:rFonts w:ascii="Times New Roman" w:hAnsi="Times New Roman" w:cs="Times New Roman" w:eastAsia="Times New Roman" w:hint="default"/>
          <w:sz w:val="20"/>
          <w:szCs w:val="20"/>
        </w:rPr>
        <w:t>19Q3</w:t>
      </w:r>
      <w:r>
        <w:rPr>
          <w:rFonts w:ascii="Times New Roman" w:hAnsi="Times New Roman" w:cs="Times New Roman" w:eastAsia="Times New Roman" w:hint="default"/>
          <w:spacing w:val="7"/>
          <w:sz w:val="20"/>
          <w:szCs w:val="20"/>
        </w:rPr>
        <w:t> </w:t>
      </w:r>
      <w:r>
        <w:rPr>
          <w:rFonts w:ascii="宋体" w:hAnsi="宋体" w:cs="宋体" w:eastAsia="宋体" w:hint="default"/>
          <w:sz w:val="20"/>
          <w:szCs w:val="20"/>
        </w:rPr>
        <w:t>约</w:t>
      </w:r>
      <w:r>
        <w:rPr>
          <w:rFonts w:ascii="宋体" w:hAnsi="宋体" w:cs="宋体" w:eastAsia="宋体" w:hint="default"/>
          <w:spacing w:val="-44"/>
          <w:sz w:val="20"/>
          <w:szCs w:val="20"/>
        </w:rPr>
        <w:t> </w:t>
      </w:r>
      <w:r>
        <w:rPr>
          <w:rFonts w:ascii="Times New Roman" w:hAnsi="Times New Roman" w:cs="Times New Roman" w:eastAsia="Times New Roman" w:hint="default"/>
          <w:sz w:val="20"/>
          <w:szCs w:val="20"/>
        </w:rPr>
        <w:t>73</w:t>
      </w:r>
      <w:r>
        <w:rPr>
          <w:rFonts w:ascii="Times New Roman" w:hAnsi="Times New Roman" w:cs="Times New Roman" w:eastAsia="Times New Roman" w:hint="default"/>
          <w:spacing w:val="6"/>
          <w:sz w:val="20"/>
          <w:szCs w:val="20"/>
        </w:rPr>
        <w:t> </w:t>
      </w:r>
      <w:r>
        <w:rPr>
          <w:rFonts w:ascii="宋体" w:hAnsi="宋体" w:cs="宋体" w:eastAsia="宋体" w:hint="default"/>
          <w:sz w:val="20"/>
          <w:szCs w:val="20"/>
        </w:rPr>
        <w:t>天；毛利率方面中芯国际稳 中有升，由</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18Q4</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的</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16%</w:t>
      </w:r>
      <w:r>
        <w:rPr>
          <w:rFonts w:ascii="宋体" w:hAnsi="宋体" w:cs="宋体" w:eastAsia="宋体" w:hint="default"/>
          <w:sz w:val="20"/>
          <w:szCs w:val="20"/>
        </w:rPr>
        <w:t>稳步增长至</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19Q3</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约</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21%</w:t>
      </w:r>
      <w:r>
        <w:rPr>
          <w:rFonts w:ascii="宋体" w:hAnsi="宋体" w:cs="宋体" w:eastAsia="宋体" w:hint="default"/>
          <w:sz w:val="20"/>
          <w:szCs w:val="20"/>
        </w:rPr>
        <w:t>，而华虹半导体近两季度毛利率稳定在</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30%-31%</w:t>
      </w:r>
      <w:r>
        <w:rPr>
          <w:rFonts w:ascii="宋体" w:hAnsi="宋体" w:cs="宋体" w:eastAsia="宋体" w:hint="default"/>
          <w:sz w:val="20"/>
          <w:szCs w:val="20"/>
        </w:rPr>
        <w:t>之间。</w:t>
      </w:r>
    </w:p>
    <w:p>
      <w:pPr>
        <w:spacing w:line="240" w:lineRule="auto" w:before="10"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4712"/>
        <w:gridCol w:w="4928"/>
      </w:tblGrid>
      <w:tr>
        <w:trPr>
          <w:trHeight w:val="251" w:hRule="exact"/>
        </w:trPr>
        <w:tc>
          <w:tcPr>
            <w:tcW w:w="4712"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54" w:id="155"/>
            <w:bookmarkEnd w:id="155"/>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105</w:t>
            </w:r>
            <w:r>
              <w:rPr>
                <w:rFonts w:ascii="Microsoft JhengHei" w:hAnsi="Microsoft JhengHei" w:cs="Microsoft JhengHei" w:eastAsia="Microsoft JhengHei" w:hint="default"/>
                <w:b/>
                <w:bCs/>
                <w:sz w:val="18"/>
                <w:szCs w:val="18"/>
              </w:rPr>
              <w:t>：毛利率稳中有升，行业环境改善</w:t>
            </w:r>
            <w:r>
              <w:rPr>
                <w:rFonts w:ascii="Microsoft JhengHei" w:hAnsi="Microsoft JhengHei" w:cs="Microsoft JhengHei" w:eastAsia="Microsoft JhengHei" w:hint="default"/>
                <w:sz w:val="18"/>
                <w:szCs w:val="18"/>
              </w:rPr>
            </w:r>
          </w:p>
        </w:tc>
        <w:tc>
          <w:tcPr>
            <w:tcW w:w="4928" w:type="dxa"/>
            <w:tcBorders>
              <w:top w:val="nil" w:sz="6" w:space="0" w:color="auto"/>
              <w:left w:val="nil" w:sz="6" w:space="0" w:color="auto"/>
              <w:bottom w:val="single" w:sz="4" w:space="0" w:color="367097"/>
              <w:right w:val="nil" w:sz="6" w:space="0" w:color="auto"/>
            </w:tcBorders>
          </w:tcPr>
          <w:p>
            <w:pPr>
              <w:pStyle w:val="TableParagraph"/>
              <w:spacing w:line="200" w:lineRule="exact"/>
              <w:ind w:left="168" w:right="0"/>
              <w:jc w:val="left"/>
              <w:rPr>
                <w:rFonts w:ascii="Microsoft JhengHei" w:hAnsi="Microsoft JhengHei" w:cs="Microsoft JhengHei" w:eastAsia="Microsoft JhengHei" w:hint="default"/>
                <w:sz w:val="18"/>
                <w:szCs w:val="18"/>
              </w:rPr>
            </w:pPr>
            <w:bookmarkStart w:name="_bookmark155" w:id="156"/>
            <w:bookmarkEnd w:id="156"/>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106</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DOI19Q2 </w:t>
            </w:r>
            <w:r>
              <w:rPr>
                <w:rFonts w:ascii="Microsoft JhengHei" w:hAnsi="Microsoft JhengHei" w:cs="Microsoft JhengHei" w:eastAsia="Microsoft JhengHei" w:hint="default"/>
                <w:b/>
                <w:bCs/>
                <w:sz w:val="18"/>
                <w:szCs w:val="18"/>
              </w:rPr>
              <w:t>开始下降，</w:t>
            </w:r>
            <w:r>
              <w:rPr>
                <w:rFonts w:ascii="Arial" w:hAnsi="Arial" w:cs="Arial" w:eastAsia="Arial" w:hint="default"/>
                <w:b/>
                <w:bCs/>
                <w:sz w:val="18"/>
                <w:szCs w:val="18"/>
              </w:rPr>
              <w:t>Q3</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z w:val="18"/>
                <w:szCs w:val="18"/>
              </w:rPr>
              <w:t>延续下降趋势</w:t>
            </w:r>
            <w:r>
              <w:rPr>
                <w:rFonts w:ascii="Microsoft JhengHei" w:hAnsi="Microsoft JhengHei" w:cs="Microsoft JhengHei" w:eastAsia="Microsoft JhengHei" w:hint="default"/>
                <w:sz w:val="18"/>
                <w:szCs w:val="18"/>
              </w:rPr>
            </w:r>
          </w:p>
        </w:tc>
      </w:tr>
      <w:tr>
        <w:trPr>
          <w:trHeight w:val="2381" w:hRule="exact"/>
        </w:trPr>
        <w:tc>
          <w:tcPr>
            <w:tcW w:w="4712" w:type="dxa"/>
            <w:tcBorders>
              <w:top w:val="single" w:sz="4" w:space="0" w:color="367097"/>
              <w:left w:val="nil" w:sz="6" w:space="0" w:color="auto"/>
              <w:bottom w:val="single" w:sz="4" w:space="0" w:color="367097"/>
              <w:right w:val="nil" w:sz="6" w:space="0" w:color="auto"/>
            </w:tcBorders>
          </w:tcPr>
          <w:p>
            <w:pPr>
              <w:pStyle w:val="TableParagraph"/>
              <w:spacing w:line="240" w:lineRule="auto" w:before="10"/>
              <w:ind w:right="0"/>
              <w:jc w:val="left"/>
              <w:rPr>
                <w:rFonts w:ascii="宋体" w:hAnsi="宋体" w:cs="宋体" w:eastAsia="宋体" w:hint="default"/>
                <w:sz w:val="6"/>
                <w:szCs w:val="6"/>
              </w:rPr>
            </w:pPr>
          </w:p>
          <w:p>
            <w:pPr>
              <w:pStyle w:val="TableParagraph"/>
              <w:spacing w:line="240" w:lineRule="auto"/>
              <w:ind w:left="222"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746758" cy="1385316"/>
                  <wp:effectExtent l="0" t="0" r="0" b="0"/>
                  <wp:docPr id="181" name="image362.jpeg" descr=""/>
                  <wp:cNvGraphicFramePr>
                    <a:graphicFrameLocks noChangeAspect="1"/>
                  </wp:cNvGraphicFramePr>
                  <a:graphic>
                    <a:graphicData uri="http://schemas.openxmlformats.org/drawingml/2006/picture">
                      <pic:pic>
                        <pic:nvPicPr>
                          <pic:cNvPr id="182" name="image362.jpeg"/>
                          <pic:cNvPicPr/>
                        </pic:nvPicPr>
                        <pic:blipFill>
                          <a:blip r:embed="rId373" cstate="print"/>
                          <a:stretch>
                            <a:fillRect/>
                          </a:stretch>
                        </pic:blipFill>
                        <pic:spPr>
                          <a:xfrm>
                            <a:off x="0" y="0"/>
                            <a:ext cx="2746758" cy="1385316"/>
                          </a:xfrm>
                          <a:prstGeom prst="rect">
                            <a:avLst/>
                          </a:prstGeom>
                        </pic:spPr>
                      </pic:pic>
                    </a:graphicData>
                  </a:graphic>
                </wp:inline>
              </w:drawing>
            </w:r>
            <w:r>
              <w:rPr>
                <w:rFonts w:ascii="宋体" w:hAnsi="宋体" w:cs="宋体" w:eastAsia="宋体" w:hint="default"/>
                <w:sz w:val="20"/>
                <w:szCs w:val="20"/>
              </w:rPr>
            </w:r>
          </w:p>
        </w:tc>
        <w:tc>
          <w:tcPr>
            <w:tcW w:w="4928" w:type="dxa"/>
            <w:tcBorders>
              <w:top w:val="single" w:sz="4" w:space="0" w:color="367097"/>
              <w:left w:val="nil" w:sz="6" w:space="0" w:color="auto"/>
              <w:bottom w:val="single" w:sz="4" w:space="0" w:color="367097"/>
              <w:right w:val="nil" w:sz="6" w:space="0" w:color="auto"/>
            </w:tcBorders>
          </w:tcPr>
          <w:p>
            <w:pPr>
              <w:pStyle w:val="TableParagraph"/>
              <w:spacing w:line="240" w:lineRule="auto"/>
              <w:ind w:left="317"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737119" cy="1494282"/>
                  <wp:effectExtent l="0" t="0" r="0" b="0"/>
                  <wp:docPr id="183" name="image363.png" descr=""/>
                  <wp:cNvGraphicFramePr>
                    <a:graphicFrameLocks noChangeAspect="1"/>
                  </wp:cNvGraphicFramePr>
                  <a:graphic>
                    <a:graphicData uri="http://schemas.openxmlformats.org/drawingml/2006/picture">
                      <pic:pic>
                        <pic:nvPicPr>
                          <pic:cNvPr id="184" name="image363.png"/>
                          <pic:cNvPicPr/>
                        </pic:nvPicPr>
                        <pic:blipFill>
                          <a:blip r:embed="rId374" cstate="print"/>
                          <a:stretch>
                            <a:fillRect/>
                          </a:stretch>
                        </pic:blipFill>
                        <pic:spPr>
                          <a:xfrm>
                            <a:off x="0" y="0"/>
                            <a:ext cx="2737119" cy="1494282"/>
                          </a:xfrm>
                          <a:prstGeom prst="rect">
                            <a:avLst/>
                          </a:prstGeom>
                        </pic:spPr>
                      </pic:pic>
                    </a:graphicData>
                  </a:graphic>
                </wp:inline>
              </w:drawing>
            </w:r>
            <w:r>
              <w:rPr>
                <w:rFonts w:ascii="宋体" w:hAnsi="宋体" w:cs="宋体" w:eastAsia="宋体" w:hint="default"/>
                <w:sz w:val="20"/>
                <w:szCs w:val="20"/>
              </w:rPr>
            </w:r>
          </w:p>
        </w:tc>
      </w:tr>
      <w:tr>
        <w:trPr>
          <w:trHeight w:val="245" w:hRule="exact"/>
        </w:trPr>
        <w:tc>
          <w:tcPr>
            <w:tcW w:w="4712"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c>
          <w:tcPr>
            <w:tcW w:w="4928"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6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r>
    </w:tbl>
    <w:p>
      <w:pPr>
        <w:spacing w:line="240" w:lineRule="auto" w:before="0"/>
        <w:ind w:right="0"/>
        <w:rPr>
          <w:rFonts w:ascii="宋体" w:hAnsi="宋体" w:cs="宋体" w:eastAsia="宋体" w:hint="default"/>
          <w:sz w:val="20"/>
          <w:szCs w:val="20"/>
        </w:rPr>
      </w:pPr>
    </w:p>
    <w:p>
      <w:pPr>
        <w:spacing w:line="240" w:lineRule="auto" w:before="1" w:after="0"/>
        <w:ind w:right="0"/>
        <w:rPr>
          <w:rFonts w:ascii="宋体" w:hAnsi="宋体" w:cs="宋体" w:eastAsia="宋体" w:hint="default"/>
          <w:sz w:val="20"/>
          <w:szCs w:val="20"/>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643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2"/>
        <w:ind w:right="0"/>
        <w:rPr>
          <w:rFonts w:ascii="宋体" w:hAnsi="宋体" w:cs="宋体" w:eastAsia="宋体" w:hint="default"/>
          <w:sz w:val="13"/>
          <w:szCs w:val="13"/>
        </w:rPr>
      </w:pPr>
    </w:p>
    <w:p>
      <w:pPr>
        <w:pStyle w:val="Heading3"/>
        <w:spacing w:line="240" w:lineRule="auto"/>
        <w:ind w:right="110"/>
        <w:jc w:val="left"/>
      </w:pPr>
      <w:r>
        <w:rPr>
          <w:rFonts w:ascii="Arial" w:hAnsi="Arial" w:cs="Arial" w:eastAsia="Arial" w:hint="default"/>
          <w:color w:val="044E7D"/>
        </w:rPr>
        <w:t>4.1.2 5G</w:t>
      </w:r>
      <w:r>
        <w:rPr>
          <w:rFonts w:ascii="Arial" w:hAnsi="Arial" w:cs="Arial" w:eastAsia="Arial" w:hint="default"/>
          <w:color w:val="044E7D"/>
          <w:spacing w:val="-8"/>
        </w:rPr>
        <w:t> </w:t>
      </w:r>
      <w:r>
        <w:rPr>
          <w:color w:val="044E7D"/>
        </w:rPr>
        <w:t>新品带来封测订单增量，国内厂商受益于订单转移</w:t>
      </w:r>
      <w:r>
        <w:rPr/>
      </w:r>
    </w:p>
    <w:p>
      <w:pPr>
        <w:pStyle w:val="Heading5"/>
        <w:spacing w:line="312" w:lineRule="exact" w:before="153"/>
        <w:ind w:right="110" w:firstLine="403"/>
        <w:jc w:val="left"/>
        <w:rPr>
          <w:b w:val="0"/>
          <w:bCs w:val="0"/>
        </w:rPr>
      </w:pPr>
      <w:r>
        <w:rPr/>
        <w:t>封测环节，海内外公司波动基本一致，</w:t>
      </w:r>
      <w:r>
        <w:rPr>
          <w:rFonts w:ascii="Times New Roman" w:hAnsi="Times New Roman" w:cs="Times New Roman" w:eastAsia="Times New Roman" w:hint="default"/>
        </w:rPr>
        <w:t>19Q2 </w:t>
      </w:r>
      <w:r>
        <w:rPr/>
        <w:t>止跌，</w:t>
      </w:r>
      <w:r>
        <w:rPr>
          <w:rFonts w:ascii="Times New Roman" w:hAnsi="Times New Roman" w:cs="Times New Roman" w:eastAsia="Times New Roman" w:hint="default"/>
        </w:rPr>
        <w:t>19Q3 </w:t>
      </w:r>
      <w:r>
        <w:rPr/>
        <w:t>大幅回升，国内公司 </w:t>
      </w:r>
      <w:r>
        <w:rPr>
          <w:rFonts w:ascii="Times New Roman" w:hAnsi="Times New Roman" w:cs="Times New Roman" w:eastAsia="Times New Roman" w:hint="default"/>
        </w:rPr>
        <w:t>19Q3 </w:t>
      </w:r>
      <w:r>
        <w:rPr/>
        <w:t>反转力度大于海外， 与部分上游客户将封测订单从海外转移至大陆，为本土封测公司带来较多业绩增量有关。</w:t>
      </w:r>
      <w:r>
        <w:rPr>
          <w:b w:val="0"/>
          <w:bCs w:val="0"/>
        </w:rPr>
      </w:r>
    </w:p>
    <w:p>
      <w:pPr>
        <w:spacing w:line="240" w:lineRule="auto" w:before="6"/>
        <w:ind w:right="0"/>
        <w:rPr>
          <w:rFonts w:ascii="Microsoft JhengHei" w:hAnsi="Microsoft JhengHei" w:cs="Microsoft JhengHei" w:eastAsia="Microsoft JhengHei" w:hint="default"/>
          <w:b/>
          <w:bCs/>
          <w:sz w:val="14"/>
          <w:szCs w:val="14"/>
        </w:rPr>
      </w:pPr>
    </w:p>
    <w:p>
      <w:pPr>
        <w:spacing w:line="312" w:lineRule="exact" w:before="0"/>
        <w:ind w:left="132" w:right="110" w:firstLine="401"/>
        <w:jc w:val="left"/>
        <w:rPr>
          <w:rFonts w:ascii="宋体" w:hAnsi="宋体" w:cs="宋体" w:eastAsia="宋体" w:hint="default"/>
          <w:sz w:val="20"/>
          <w:szCs w:val="20"/>
        </w:rPr>
      </w:pPr>
      <w:r>
        <w:rPr>
          <w:rFonts w:ascii="宋体" w:hAnsi="宋体" w:cs="宋体" w:eastAsia="宋体" w:hint="default"/>
          <w:sz w:val="20"/>
          <w:szCs w:val="20"/>
        </w:rPr>
        <w:t>海外封测市场，选取第一大封测公司日月光与第二大封测公司安靠，将上述两公司营收净利加总。</w:t>
      </w:r>
      <w:r>
        <w:rPr>
          <w:rFonts w:ascii="Times New Roman" w:hAnsi="Times New Roman" w:cs="Times New Roman" w:eastAsia="Times New Roman" w:hint="default"/>
          <w:b/>
          <w:bCs/>
          <w:sz w:val="20"/>
          <w:szCs w:val="20"/>
        </w:rPr>
        <w:t>5G </w:t>
      </w:r>
      <w:r>
        <w:rPr>
          <w:rFonts w:ascii="Microsoft JhengHei" w:hAnsi="Microsoft JhengHei" w:cs="Microsoft JhengHei" w:eastAsia="Microsoft JhengHei" w:hint="default"/>
          <w:b/>
          <w:bCs/>
          <w:sz w:val="20"/>
          <w:szCs w:val="20"/>
        </w:rPr>
        <w:t>创新 带动包括智能手机在内的通信领域半导体需求回暖，带动海外封测营收与净利于 </w:t>
      </w:r>
      <w:r>
        <w:rPr>
          <w:rFonts w:ascii="Times New Roman" w:hAnsi="Times New Roman" w:cs="Times New Roman" w:eastAsia="Times New Roman" w:hint="default"/>
          <w:b/>
          <w:bCs/>
          <w:sz w:val="20"/>
          <w:szCs w:val="20"/>
        </w:rPr>
        <w:t>19Q2 </w:t>
      </w:r>
      <w:r>
        <w:rPr>
          <w:rFonts w:ascii="Microsoft JhengHei" w:hAnsi="Microsoft JhengHei" w:cs="Microsoft JhengHei" w:eastAsia="Microsoft JhengHei" w:hint="default"/>
          <w:b/>
          <w:bCs/>
          <w:sz w:val="20"/>
          <w:szCs w:val="20"/>
        </w:rPr>
        <w:t>止跌，</w:t>
      </w:r>
      <w:r>
        <w:rPr>
          <w:rFonts w:ascii="Times New Roman" w:hAnsi="Times New Roman" w:cs="Times New Roman" w:eastAsia="Times New Roman" w:hint="default"/>
          <w:b/>
          <w:bCs/>
          <w:sz w:val="20"/>
          <w:szCs w:val="20"/>
        </w:rPr>
        <w:t>19Q3 </w:t>
      </w:r>
      <w:r>
        <w:rPr>
          <w:rFonts w:ascii="Microsoft JhengHei" w:hAnsi="Microsoft JhengHei" w:cs="Microsoft JhengHei" w:eastAsia="Microsoft JhengHei" w:hint="default"/>
          <w:b/>
          <w:bCs/>
          <w:sz w:val="20"/>
          <w:szCs w:val="20"/>
        </w:rPr>
        <w:t>大幅回升。 </w:t>
      </w:r>
      <w:r>
        <w:rPr>
          <w:rFonts w:ascii="宋体" w:hAnsi="宋体" w:cs="宋体" w:eastAsia="宋体" w:hint="default"/>
          <w:sz w:val="20"/>
          <w:szCs w:val="20"/>
        </w:rPr>
        <w:t>其中营收增长驱动主要来自日月光投控，根据年报显示，日月光</w:t>
      </w:r>
      <w:r>
        <w:rPr>
          <w:rFonts w:ascii="宋体" w:hAnsi="宋体" w:cs="宋体" w:eastAsia="宋体" w:hint="default"/>
          <w:spacing w:val="-45"/>
          <w:sz w:val="20"/>
          <w:szCs w:val="20"/>
        </w:rPr>
        <w:t> </w:t>
      </w:r>
      <w:r>
        <w:rPr>
          <w:rFonts w:ascii="Times New Roman" w:hAnsi="Times New Roman" w:cs="Times New Roman" w:eastAsia="Times New Roman" w:hint="default"/>
          <w:sz w:val="20"/>
          <w:szCs w:val="20"/>
        </w:rPr>
        <w:t>19Q3</w:t>
      </w:r>
      <w:r>
        <w:rPr>
          <w:rFonts w:ascii="Times New Roman" w:hAnsi="Times New Roman" w:cs="Times New Roman" w:eastAsia="Times New Roman" w:hint="default"/>
          <w:spacing w:val="5"/>
          <w:sz w:val="20"/>
          <w:szCs w:val="20"/>
        </w:rPr>
        <w:t> </w:t>
      </w:r>
      <w:r>
        <w:rPr>
          <w:rFonts w:ascii="宋体" w:hAnsi="宋体" w:cs="宋体" w:eastAsia="宋体" w:hint="default"/>
          <w:sz w:val="20"/>
          <w:szCs w:val="20"/>
        </w:rPr>
        <w:t>营收接近</w:t>
      </w:r>
      <w:r>
        <w:rPr>
          <w:rFonts w:ascii="宋体" w:hAnsi="宋体" w:cs="宋体" w:eastAsia="宋体" w:hint="default"/>
          <w:spacing w:val="-47"/>
          <w:sz w:val="20"/>
          <w:szCs w:val="20"/>
        </w:rPr>
        <w:t> </w:t>
      </w:r>
      <w:r>
        <w:rPr>
          <w:rFonts w:ascii="Times New Roman" w:hAnsi="Times New Roman" w:cs="Times New Roman" w:eastAsia="Times New Roman" w:hint="default"/>
          <w:sz w:val="20"/>
          <w:szCs w:val="20"/>
        </w:rPr>
        <w:t>39</w:t>
      </w:r>
      <w:r>
        <w:rPr>
          <w:rFonts w:ascii="Times New Roman" w:hAnsi="Times New Roman" w:cs="Times New Roman" w:eastAsia="Times New Roman" w:hint="default"/>
          <w:spacing w:val="4"/>
          <w:sz w:val="20"/>
          <w:szCs w:val="20"/>
        </w:rPr>
        <w:t> </w:t>
      </w:r>
      <w:r>
        <w:rPr>
          <w:rFonts w:ascii="宋体" w:hAnsi="宋体" w:cs="宋体" w:eastAsia="宋体" w:hint="default"/>
          <w:sz w:val="20"/>
          <w:szCs w:val="20"/>
        </w:rPr>
        <w:t>亿美元，同比增长</w:t>
      </w:r>
      <w:r>
        <w:rPr>
          <w:rFonts w:ascii="宋体" w:hAnsi="宋体" w:cs="宋体" w:eastAsia="宋体" w:hint="default"/>
          <w:spacing w:val="-46"/>
          <w:sz w:val="20"/>
          <w:szCs w:val="20"/>
        </w:rPr>
        <w:t> </w:t>
      </w:r>
      <w:r>
        <w:rPr>
          <w:rFonts w:ascii="Times New Roman" w:hAnsi="Times New Roman" w:cs="Times New Roman" w:eastAsia="Times New Roman" w:hint="default"/>
          <w:sz w:val="20"/>
          <w:szCs w:val="20"/>
        </w:rPr>
        <w:t>9.26%</w:t>
      </w:r>
      <w:r>
        <w:rPr>
          <w:rFonts w:ascii="宋体" w:hAnsi="宋体" w:cs="宋体" w:eastAsia="宋体" w:hint="default"/>
          <w:sz w:val="20"/>
          <w:szCs w:val="20"/>
        </w:rPr>
        <w:t>， 环比增长近</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30%</w:t>
      </w:r>
      <w:r>
        <w:rPr>
          <w:rFonts w:ascii="宋体" w:hAnsi="宋体" w:cs="宋体" w:eastAsia="宋体" w:hint="default"/>
          <w:sz w:val="20"/>
          <w:szCs w:val="20"/>
        </w:rPr>
        <w:t>；安靠</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19Q3</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营收为</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10.84</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亿美元，环比增长</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21%</w:t>
      </w:r>
      <w:r>
        <w:rPr>
          <w:rFonts w:ascii="宋体" w:hAnsi="宋体" w:cs="宋体" w:eastAsia="宋体" w:hint="default"/>
          <w:sz w:val="20"/>
          <w:szCs w:val="20"/>
        </w:rPr>
        <w:t>，同比跌幅收窄至</w:t>
      </w:r>
      <w:r>
        <w:rPr>
          <w:rFonts w:ascii="宋体" w:hAnsi="宋体" w:cs="宋体" w:eastAsia="宋体" w:hint="default"/>
          <w:spacing w:val="-53"/>
          <w:sz w:val="20"/>
          <w:szCs w:val="20"/>
        </w:rPr>
        <w:t> </w:t>
      </w:r>
      <w:r>
        <w:rPr>
          <w:rFonts w:ascii="Times New Roman" w:hAnsi="Times New Roman" w:cs="Times New Roman" w:eastAsia="Times New Roman" w:hint="default"/>
          <w:sz w:val="20"/>
          <w:szCs w:val="20"/>
        </w:rPr>
        <w:t>5%</w:t>
      </w:r>
      <w:r>
        <w:rPr>
          <w:rFonts w:ascii="宋体" w:hAnsi="宋体" w:cs="宋体" w:eastAsia="宋体" w:hint="default"/>
          <w:sz w:val="20"/>
          <w:szCs w:val="20"/>
        </w:rPr>
        <w:t>。净利润方面，日月光 环比大涨，从</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19Q2 </w:t>
      </w:r>
      <w:r>
        <w:rPr>
          <w:rFonts w:ascii="宋体" w:hAnsi="宋体" w:cs="宋体" w:eastAsia="宋体" w:hint="default"/>
          <w:sz w:val="20"/>
          <w:szCs w:val="20"/>
        </w:rPr>
        <w:t>的</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0.89</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亿美元增值至</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19Q3 </w:t>
      </w:r>
      <w:r>
        <w:rPr>
          <w:rFonts w:ascii="宋体" w:hAnsi="宋体" w:cs="宋体" w:eastAsia="宋体" w:hint="default"/>
          <w:sz w:val="20"/>
          <w:szCs w:val="20"/>
        </w:rPr>
        <w:t>的</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1.9</w:t>
      </w:r>
      <w:r>
        <w:rPr>
          <w:rFonts w:ascii="Times New Roman" w:hAnsi="Times New Roman" w:cs="Times New Roman" w:eastAsia="Times New Roman" w:hint="default"/>
          <w:spacing w:val="-3"/>
          <w:sz w:val="20"/>
          <w:szCs w:val="20"/>
        </w:rPr>
        <w:t> </w:t>
      </w:r>
      <w:r>
        <w:rPr>
          <w:rFonts w:ascii="宋体" w:hAnsi="宋体" w:cs="宋体" w:eastAsia="宋体" w:hint="default"/>
          <w:sz w:val="20"/>
          <w:szCs w:val="20"/>
        </w:rPr>
        <w:t>亿美元；安靠则环比扭亏，</w:t>
      </w:r>
      <w:r>
        <w:rPr>
          <w:rFonts w:ascii="Times New Roman" w:hAnsi="Times New Roman" w:cs="Times New Roman" w:eastAsia="Times New Roman" w:hint="default"/>
          <w:sz w:val="20"/>
          <w:szCs w:val="20"/>
        </w:rPr>
        <w:t>19Q3 </w:t>
      </w:r>
      <w:r>
        <w:rPr>
          <w:rFonts w:ascii="宋体" w:hAnsi="宋体" w:cs="宋体" w:eastAsia="宋体" w:hint="default"/>
          <w:sz w:val="20"/>
          <w:szCs w:val="20"/>
        </w:rPr>
        <w:t>实现盈利</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0.54 </w:t>
      </w:r>
      <w:r>
        <w:rPr>
          <w:rFonts w:ascii="宋体" w:hAnsi="宋体" w:cs="宋体" w:eastAsia="宋体" w:hint="default"/>
          <w:sz w:val="20"/>
          <w:szCs w:val="20"/>
        </w:rPr>
        <w:t>亿美元。</w:t>
      </w:r>
    </w:p>
    <w:p>
      <w:pPr>
        <w:spacing w:line="240" w:lineRule="auto" w:before="11"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4839"/>
        <w:gridCol w:w="4802"/>
      </w:tblGrid>
      <w:tr>
        <w:trPr>
          <w:trHeight w:val="251" w:hRule="exact"/>
        </w:trPr>
        <w:tc>
          <w:tcPr>
            <w:tcW w:w="4839"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56" w:id="157"/>
            <w:bookmarkEnd w:id="157"/>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107</w:t>
            </w:r>
            <w:r>
              <w:rPr>
                <w:rFonts w:ascii="Microsoft JhengHei" w:hAnsi="Microsoft JhengHei" w:cs="Microsoft JhengHei" w:eastAsia="Microsoft JhengHei" w:hint="default"/>
                <w:b/>
                <w:bCs/>
                <w:sz w:val="18"/>
                <w:szCs w:val="18"/>
              </w:rPr>
              <w:t>：海外封测厂商整体 </w:t>
            </w:r>
            <w:r>
              <w:rPr>
                <w:rFonts w:ascii="Arial" w:hAnsi="Arial" w:cs="Arial" w:eastAsia="Arial" w:hint="default"/>
                <w:b/>
                <w:bCs/>
                <w:sz w:val="18"/>
                <w:szCs w:val="18"/>
              </w:rPr>
              <w:t>19Q2 </w:t>
            </w:r>
            <w:r>
              <w:rPr>
                <w:rFonts w:ascii="Microsoft JhengHei" w:hAnsi="Microsoft JhengHei" w:cs="Microsoft JhengHei" w:eastAsia="Microsoft JhengHei" w:hint="default"/>
                <w:b/>
                <w:bCs/>
                <w:sz w:val="18"/>
                <w:szCs w:val="18"/>
              </w:rPr>
              <w:t>营收回暖</w:t>
            </w:r>
            <w:r>
              <w:rPr>
                <w:rFonts w:ascii="Microsoft JhengHei" w:hAnsi="Microsoft JhengHei" w:cs="Microsoft JhengHei" w:eastAsia="Microsoft JhengHei" w:hint="default"/>
                <w:sz w:val="18"/>
                <w:szCs w:val="18"/>
              </w:rPr>
            </w:r>
          </w:p>
        </w:tc>
        <w:tc>
          <w:tcPr>
            <w:tcW w:w="4802" w:type="dxa"/>
            <w:tcBorders>
              <w:top w:val="nil" w:sz="6" w:space="0" w:color="auto"/>
              <w:left w:val="nil" w:sz="6" w:space="0" w:color="auto"/>
              <w:bottom w:val="single" w:sz="4" w:space="0" w:color="367097"/>
              <w:right w:val="nil" w:sz="6" w:space="0" w:color="auto"/>
            </w:tcBorders>
          </w:tcPr>
          <w:p>
            <w:pPr>
              <w:pStyle w:val="TableParagraph"/>
              <w:spacing w:line="200" w:lineRule="exact"/>
              <w:ind w:left="77" w:right="0"/>
              <w:jc w:val="left"/>
              <w:rPr>
                <w:rFonts w:ascii="Microsoft JhengHei" w:hAnsi="Microsoft JhengHei" w:cs="Microsoft JhengHei" w:eastAsia="Microsoft JhengHei" w:hint="default"/>
                <w:sz w:val="18"/>
                <w:szCs w:val="18"/>
              </w:rPr>
            </w:pPr>
            <w:bookmarkStart w:name="_bookmark157" w:id="158"/>
            <w:bookmarkEnd w:id="158"/>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108</w:t>
            </w:r>
            <w:r>
              <w:rPr>
                <w:rFonts w:ascii="Microsoft JhengHei" w:hAnsi="Microsoft JhengHei" w:cs="Microsoft JhengHei" w:eastAsia="Microsoft JhengHei" w:hint="default"/>
                <w:b/>
                <w:bCs/>
                <w:sz w:val="18"/>
                <w:szCs w:val="18"/>
              </w:rPr>
              <w:t>：海外封测厂净利润 </w:t>
            </w:r>
            <w:r>
              <w:rPr>
                <w:rFonts w:ascii="Arial" w:hAnsi="Arial" w:cs="Arial" w:eastAsia="Arial" w:hint="default"/>
                <w:b/>
                <w:bCs/>
                <w:sz w:val="18"/>
                <w:szCs w:val="18"/>
              </w:rPr>
              <w:t>Q2 </w:t>
            </w:r>
            <w:r>
              <w:rPr>
                <w:rFonts w:ascii="Microsoft JhengHei" w:hAnsi="Microsoft JhengHei" w:cs="Microsoft JhengHei" w:eastAsia="Microsoft JhengHei" w:hint="default"/>
                <w:b/>
                <w:bCs/>
                <w:sz w:val="18"/>
                <w:szCs w:val="18"/>
              </w:rPr>
              <w:t>环比大增 </w:t>
            </w:r>
            <w:r>
              <w:rPr>
                <w:rFonts w:ascii="Arial" w:hAnsi="Arial" w:cs="Arial" w:eastAsia="Arial" w:hint="default"/>
                <w:b/>
                <w:bCs/>
                <w:sz w:val="18"/>
                <w:szCs w:val="18"/>
              </w:rPr>
              <w:t>Q3</w:t>
            </w:r>
            <w:r>
              <w:rPr>
                <w:rFonts w:ascii="Arial" w:hAnsi="Arial" w:cs="Arial" w:eastAsia="Arial" w:hint="default"/>
                <w:b/>
                <w:bCs/>
                <w:spacing w:val="-6"/>
                <w:sz w:val="18"/>
                <w:szCs w:val="18"/>
              </w:rPr>
              <w:t> </w:t>
            </w:r>
            <w:r>
              <w:rPr>
                <w:rFonts w:ascii="Microsoft JhengHei" w:hAnsi="Microsoft JhengHei" w:cs="Microsoft JhengHei" w:eastAsia="Microsoft JhengHei" w:hint="default"/>
                <w:b/>
                <w:bCs/>
                <w:sz w:val="18"/>
                <w:szCs w:val="18"/>
              </w:rPr>
              <w:t>延续增长态势</w:t>
            </w:r>
            <w:r>
              <w:rPr>
                <w:rFonts w:ascii="Microsoft JhengHei" w:hAnsi="Microsoft JhengHei" w:cs="Microsoft JhengHei" w:eastAsia="Microsoft JhengHei" w:hint="default"/>
                <w:sz w:val="18"/>
                <w:szCs w:val="18"/>
              </w:rPr>
            </w:r>
          </w:p>
        </w:tc>
      </w:tr>
      <w:tr>
        <w:trPr>
          <w:trHeight w:val="3197" w:hRule="exact"/>
        </w:trPr>
        <w:tc>
          <w:tcPr>
            <w:tcW w:w="4839" w:type="dxa"/>
            <w:tcBorders>
              <w:top w:val="single" w:sz="4" w:space="0" w:color="367097"/>
              <w:left w:val="nil" w:sz="6" w:space="0" w:color="auto"/>
              <w:bottom w:val="single" w:sz="4" w:space="0" w:color="367097"/>
              <w:right w:val="nil" w:sz="6" w:space="0" w:color="auto"/>
            </w:tcBorders>
          </w:tcPr>
          <w:p>
            <w:pPr>
              <w:pStyle w:val="TableParagraph"/>
              <w:spacing w:line="240" w:lineRule="auto" w:before="1"/>
              <w:ind w:right="0"/>
              <w:jc w:val="left"/>
              <w:rPr>
                <w:rFonts w:ascii="宋体" w:hAnsi="宋体" w:cs="宋体" w:eastAsia="宋体" w:hint="default"/>
                <w:sz w:val="7"/>
                <w:szCs w:val="7"/>
              </w:rPr>
            </w:pPr>
          </w:p>
          <w:p>
            <w:pPr>
              <w:pStyle w:val="TableParagraph"/>
              <w:spacing w:line="240" w:lineRule="auto"/>
              <w:ind w:left="109"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941126" cy="1894522"/>
                  <wp:effectExtent l="0" t="0" r="0" b="0"/>
                  <wp:docPr id="185" name="image364.png" descr=""/>
                  <wp:cNvGraphicFramePr>
                    <a:graphicFrameLocks noChangeAspect="1"/>
                  </wp:cNvGraphicFramePr>
                  <a:graphic>
                    <a:graphicData uri="http://schemas.openxmlformats.org/drawingml/2006/picture">
                      <pic:pic>
                        <pic:nvPicPr>
                          <pic:cNvPr id="186" name="image364.png"/>
                          <pic:cNvPicPr/>
                        </pic:nvPicPr>
                        <pic:blipFill>
                          <a:blip r:embed="rId375" cstate="print"/>
                          <a:stretch>
                            <a:fillRect/>
                          </a:stretch>
                        </pic:blipFill>
                        <pic:spPr>
                          <a:xfrm>
                            <a:off x="0" y="0"/>
                            <a:ext cx="2941126" cy="1894522"/>
                          </a:xfrm>
                          <a:prstGeom prst="rect">
                            <a:avLst/>
                          </a:prstGeom>
                        </pic:spPr>
                      </pic:pic>
                    </a:graphicData>
                  </a:graphic>
                </wp:inline>
              </w:drawing>
            </w:r>
            <w:r>
              <w:rPr>
                <w:rFonts w:ascii="宋体" w:hAnsi="宋体" w:cs="宋体" w:eastAsia="宋体" w:hint="default"/>
                <w:sz w:val="20"/>
                <w:szCs w:val="20"/>
              </w:rPr>
            </w:r>
          </w:p>
        </w:tc>
        <w:tc>
          <w:tcPr>
            <w:tcW w:w="4802" w:type="dxa"/>
            <w:tcBorders>
              <w:top w:val="single" w:sz="4" w:space="0" w:color="367097"/>
              <w:left w:val="nil" w:sz="6" w:space="0" w:color="auto"/>
              <w:bottom w:val="single" w:sz="4" w:space="0" w:color="367097"/>
              <w:right w:val="nil" w:sz="6" w:space="0" w:color="auto"/>
            </w:tcBorders>
          </w:tcPr>
          <w:p>
            <w:pPr>
              <w:pStyle w:val="TableParagraph"/>
              <w:spacing w:line="240" w:lineRule="auto" w:before="12"/>
              <w:ind w:right="0"/>
              <w:jc w:val="left"/>
              <w:rPr>
                <w:rFonts w:ascii="宋体" w:hAnsi="宋体" w:cs="宋体" w:eastAsia="宋体" w:hint="default"/>
                <w:sz w:val="13"/>
                <w:szCs w:val="13"/>
              </w:rPr>
            </w:pPr>
          </w:p>
          <w:p>
            <w:pPr>
              <w:pStyle w:val="TableParagraph"/>
              <w:spacing w:line="240" w:lineRule="auto"/>
              <w:ind w:left="75" w:right="-46"/>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004521" cy="1801558"/>
                  <wp:effectExtent l="0" t="0" r="0" b="0"/>
                  <wp:docPr id="187" name="image365.jpeg" descr=""/>
                  <wp:cNvGraphicFramePr>
                    <a:graphicFrameLocks noChangeAspect="1"/>
                  </wp:cNvGraphicFramePr>
                  <a:graphic>
                    <a:graphicData uri="http://schemas.openxmlformats.org/drawingml/2006/picture">
                      <pic:pic>
                        <pic:nvPicPr>
                          <pic:cNvPr id="188" name="image365.jpeg"/>
                          <pic:cNvPicPr/>
                        </pic:nvPicPr>
                        <pic:blipFill>
                          <a:blip r:embed="rId376" cstate="print"/>
                          <a:stretch>
                            <a:fillRect/>
                          </a:stretch>
                        </pic:blipFill>
                        <pic:spPr>
                          <a:xfrm>
                            <a:off x="0" y="0"/>
                            <a:ext cx="3004521" cy="1801558"/>
                          </a:xfrm>
                          <a:prstGeom prst="rect">
                            <a:avLst/>
                          </a:prstGeom>
                        </pic:spPr>
                      </pic:pic>
                    </a:graphicData>
                  </a:graphic>
                </wp:inline>
              </w:drawing>
            </w:r>
            <w:r>
              <w:rPr>
                <w:rFonts w:ascii="宋体" w:hAnsi="宋体" w:cs="宋体" w:eastAsia="宋体" w:hint="default"/>
                <w:sz w:val="20"/>
                <w:szCs w:val="20"/>
              </w:rPr>
            </w:r>
          </w:p>
        </w:tc>
      </w:tr>
      <w:tr>
        <w:trPr>
          <w:trHeight w:val="245" w:hRule="exact"/>
        </w:trPr>
        <w:tc>
          <w:tcPr>
            <w:tcW w:w="4839"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c>
          <w:tcPr>
            <w:tcW w:w="4802"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72"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r>
    </w:tbl>
    <w:p>
      <w:pPr>
        <w:spacing w:line="240" w:lineRule="auto" w:before="2"/>
        <w:ind w:right="0"/>
        <w:rPr>
          <w:rFonts w:ascii="宋体" w:hAnsi="宋体" w:cs="宋体" w:eastAsia="宋体" w:hint="default"/>
          <w:sz w:val="14"/>
          <w:szCs w:val="14"/>
        </w:rPr>
      </w:pPr>
    </w:p>
    <w:p>
      <w:pPr>
        <w:spacing w:line="312" w:lineRule="exact" w:before="21"/>
        <w:ind w:left="132" w:right="213" w:firstLine="401"/>
        <w:jc w:val="both"/>
        <w:rPr>
          <w:rFonts w:ascii="宋体" w:hAnsi="宋体" w:cs="宋体" w:eastAsia="宋体" w:hint="default"/>
          <w:sz w:val="20"/>
          <w:szCs w:val="20"/>
        </w:rPr>
      </w:pPr>
      <w:r>
        <w:rPr>
          <w:rFonts w:ascii="宋体" w:hAnsi="宋体" w:cs="宋体" w:eastAsia="宋体" w:hint="default"/>
          <w:sz w:val="20"/>
          <w:szCs w:val="20"/>
        </w:rPr>
        <w:t>国内封测市场，选取长电科技、华天科技、通富微电以及晶方科技作为代表，将上述公司营收净利加总。 </w:t>
      </w:r>
      <w:r>
        <w:rPr>
          <w:rFonts w:ascii="Microsoft JhengHei" w:hAnsi="Microsoft JhengHei" w:cs="Microsoft JhengHei" w:eastAsia="Microsoft JhengHei" w:hint="default"/>
          <w:b/>
          <w:bCs/>
          <w:sz w:val="20"/>
          <w:szCs w:val="20"/>
        </w:rPr>
        <w:t>营收方面，国内公司</w:t>
      </w:r>
      <w:r>
        <w:rPr>
          <w:rFonts w:ascii="Microsoft JhengHei" w:hAnsi="Microsoft JhengHei" w:cs="Microsoft JhengHei" w:eastAsia="Microsoft JhengHei" w:hint="default"/>
          <w:b/>
          <w:bCs/>
          <w:spacing w:val="-19"/>
          <w:sz w:val="20"/>
          <w:szCs w:val="20"/>
        </w:rPr>
        <w:t> </w:t>
      </w:r>
      <w:r>
        <w:rPr>
          <w:rFonts w:ascii="Times New Roman" w:hAnsi="Times New Roman" w:cs="Times New Roman" w:eastAsia="Times New Roman" w:hint="default"/>
          <w:b/>
          <w:bCs/>
          <w:sz w:val="20"/>
          <w:szCs w:val="20"/>
        </w:rPr>
        <w:t>19Q2</w:t>
      </w:r>
      <w:r>
        <w:rPr>
          <w:rFonts w:ascii="Times New Roman" w:hAnsi="Times New Roman" w:cs="Times New Roman" w:eastAsia="Times New Roman" w:hint="default"/>
          <w:b/>
          <w:bCs/>
          <w:spacing w:val="-21"/>
          <w:sz w:val="20"/>
          <w:szCs w:val="20"/>
        </w:rPr>
        <w:t> </w:t>
      </w:r>
      <w:r>
        <w:rPr>
          <w:rFonts w:ascii="Microsoft JhengHei" w:hAnsi="Microsoft JhengHei" w:cs="Microsoft JhengHei" w:eastAsia="Microsoft JhengHei" w:hint="default"/>
          <w:b/>
          <w:bCs/>
          <w:sz w:val="20"/>
          <w:szCs w:val="20"/>
        </w:rPr>
        <w:t>止跌回升，</w:t>
      </w:r>
      <w:r>
        <w:rPr>
          <w:rFonts w:ascii="Times New Roman" w:hAnsi="Times New Roman" w:cs="Times New Roman" w:eastAsia="Times New Roman" w:hint="default"/>
          <w:b/>
          <w:bCs/>
          <w:sz w:val="20"/>
          <w:szCs w:val="20"/>
        </w:rPr>
        <w:t>19Q3</w:t>
      </w:r>
      <w:r>
        <w:rPr>
          <w:rFonts w:ascii="Times New Roman" w:hAnsi="Times New Roman" w:cs="Times New Roman" w:eastAsia="Times New Roman" w:hint="default"/>
          <w:b/>
          <w:bCs/>
          <w:spacing w:val="-20"/>
          <w:sz w:val="20"/>
          <w:szCs w:val="20"/>
        </w:rPr>
        <w:t> </w:t>
      </w:r>
      <w:r>
        <w:rPr>
          <w:rFonts w:ascii="Microsoft JhengHei" w:hAnsi="Microsoft JhengHei" w:cs="Microsoft JhengHei" w:eastAsia="Microsoft JhengHei" w:hint="default"/>
          <w:b/>
          <w:bCs/>
          <w:sz w:val="20"/>
          <w:szCs w:val="20"/>
        </w:rPr>
        <w:t>环比增幅扩大至</w:t>
      </w:r>
      <w:r>
        <w:rPr>
          <w:rFonts w:ascii="Microsoft JhengHei" w:hAnsi="Microsoft JhengHei" w:cs="Microsoft JhengHei" w:eastAsia="Microsoft JhengHei" w:hint="default"/>
          <w:b/>
          <w:bCs/>
          <w:spacing w:val="-19"/>
          <w:sz w:val="20"/>
          <w:szCs w:val="20"/>
        </w:rPr>
        <w:t> </w:t>
      </w:r>
      <w:r>
        <w:rPr>
          <w:rFonts w:ascii="Times New Roman" w:hAnsi="Times New Roman" w:cs="Times New Roman" w:eastAsia="Times New Roman" w:hint="default"/>
          <w:b/>
          <w:bCs/>
          <w:sz w:val="20"/>
          <w:szCs w:val="20"/>
        </w:rPr>
        <w:t>40%</w:t>
      </w:r>
      <w:r>
        <w:rPr>
          <w:rFonts w:ascii="Microsoft JhengHei" w:hAnsi="Microsoft JhengHei" w:cs="Microsoft JhengHei" w:eastAsia="Microsoft JhengHei" w:hint="default"/>
          <w:b/>
          <w:bCs/>
          <w:sz w:val="20"/>
          <w:szCs w:val="20"/>
        </w:rPr>
        <w:t>，虽波动周期与海外一致，但反转力度显著优 于海外。</w:t>
      </w:r>
      <w:r>
        <w:rPr>
          <w:rFonts w:ascii="宋体" w:hAnsi="宋体" w:cs="宋体" w:eastAsia="宋体" w:hint="default"/>
          <w:sz w:val="20"/>
          <w:szCs w:val="20"/>
        </w:rPr>
        <w:t>我们判断一方面与下游需求回暖，另一方面与部分芯片客户将封测订单向大陆转移有关。净利润回升 力度大于营收，</w:t>
      </w:r>
      <w:r>
        <w:rPr>
          <w:rFonts w:ascii="Times New Roman" w:hAnsi="Times New Roman" w:cs="Times New Roman" w:eastAsia="Times New Roman" w:hint="default"/>
          <w:sz w:val="20"/>
          <w:szCs w:val="20"/>
        </w:rPr>
        <w:t>19Q3 </w:t>
      </w:r>
      <w:r>
        <w:rPr>
          <w:rFonts w:ascii="宋体" w:hAnsi="宋体" w:cs="宋体" w:eastAsia="宋体" w:hint="default"/>
          <w:sz w:val="20"/>
          <w:szCs w:val="20"/>
        </w:rPr>
        <w:t>同比增幅扭负，环比则大涨</w:t>
      </w:r>
      <w:r>
        <w:rPr>
          <w:rFonts w:ascii="宋体" w:hAnsi="宋体" w:cs="宋体" w:eastAsia="宋体" w:hint="default"/>
          <w:spacing w:val="-59"/>
          <w:sz w:val="20"/>
          <w:szCs w:val="20"/>
        </w:rPr>
        <w:t> </w:t>
      </w:r>
      <w:r>
        <w:rPr>
          <w:rFonts w:ascii="Times New Roman" w:hAnsi="Times New Roman" w:cs="Times New Roman" w:eastAsia="Times New Roman" w:hint="default"/>
          <w:sz w:val="20"/>
          <w:szCs w:val="20"/>
        </w:rPr>
        <w:t>300%</w:t>
      </w:r>
      <w:r>
        <w:rPr>
          <w:rFonts w:ascii="宋体" w:hAnsi="宋体" w:cs="宋体" w:eastAsia="宋体" w:hint="default"/>
          <w:sz w:val="20"/>
          <w:szCs w:val="20"/>
        </w:rPr>
        <w:t>，重资产的封测板块迎来业绩修复机会。</w:t>
      </w:r>
    </w:p>
    <w:p>
      <w:pPr>
        <w:spacing w:line="240" w:lineRule="auto" w:before="10" w:after="0"/>
        <w:ind w:right="0"/>
        <w:rPr>
          <w:rFonts w:ascii="宋体" w:hAnsi="宋体" w:cs="宋体" w:eastAsia="宋体" w:hint="default"/>
          <w:sz w:val="25"/>
          <w:szCs w:val="25"/>
        </w:rPr>
      </w:pPr>
    </w:p>
    <w:tbl>
      <w:tblPr>
        <w:tblW w:w="0" w:type="auto"/>
        <w:jc w:val="left"/>
        <w:tblInd w:w="132" w:type="dxa"/>
        <w:tblLayout w:type="fixed"/>
        <w:tblCellMar>
          <w:top w:w="0" w:type="dxa"/>
          <w:left w:w="0" w:type="dxa"/>
          <w:bottom w:w="0" w:type="dxa"/>
          <w:right w:w="0" w:type="dxa"/>
        </w:tblCellMar>
        <w:tblLook w:val="01E0"/>
      </w:tblPr>
      <w:tblGrid>
        <w:gridCol w:w="4842"/>
        <w:gridCol w:w="4799"/>
      </w:tblGrid>
      <w:tr>
        <w:trPr>
          <w:trHeight w:val="251" w:hRule="exact"/>
        </w:trPr>
        <w:tc>
          <w:tcPr>
            <w:tcW w:w="4842"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58" w:id="159"/>
            <w:bookmarkEnd w:id="159"/>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109</w:t>
            </w:r>
            <w:r>
              <w:rPr>
                <w:rFonts w:ascii="Microsoft JhengHei" w:hAnsi="Microsoft JhengHei" w:cs="Microsoft JhengHei" w:eastAsia="Microsoft JhengHei" w:hint="default"/>
                <w:b/>
                <w:bCs/>
                <w:sz w:val="18"/>
                <w:szCs w:val="18"/>
              </w:rPr>
              <w:t>：国内封测厂商营收 </w:t>
            </w:r>
            <w:r>
              <w:rPr>
                <w:rFonts w:ascii="Arial" w:hAnsi="Arial" w:cs="Arial" w:eastAsia="Arial" w:hint="default"/>
                <w:b/>
                <w:bCs/>
                <w:sz w:val="18"/>
                <w:szCs w:val="18"/>
              </w:rPr>
              <w:t>19Q2 </w:t>
            </w:r>
            <w:r>
              <w:rPr>
                <w:rFonts w:ascii="Microsoft JhengHei" w:hAnsi="Microsoft JhengHei" w:cs="Microsoft JhengHei" w:eastAsia="Microsoft JhengHei" w:hint="default"/>
                <w:b/>
                <w:bCs/>
                <w:sz w:val="18"/>
                <w:szCs w:val="18"/>
              </w:rPr>
              <w:t>回升，</w:t>
            </w:r>
            <w:r>
              <w:rPr>
                <w:rFonts w:ascii="Arial" w:hAnsi="Arial" w:cs="Arial" w:eastAsia="Arial" w:hint="default"/>
                <w:b/>
                <w:bCs/>
                <w:sz w:val="18"/>
                <w:szCs w:val="18"/>
              </w:rPr>
              <w:t>Q3</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大幅增长</w:t>
            </w:r>
            <w:r>
              <w:rPr>
                <w:rFonts w:ascii="Microsoft JhengHei" w:hAnsi="Microsoft JhengHei" w:cs="Microsoft JhengHei" w:eastAsia="Microsoft JhengHei" w:hint="default"/>
                <w:sz w:val="18"/>
                <w:szCs w:val="18"/>
              </w:rPr>
            </w:r>
          </w:p>
        </w:tc>
        <w:tc>
          <w:tcPr>
            <w:tcW w:w="4799" w:type="dxa"/>
            <w:tcBorders>
              <w:top w:val="nil" w:sz="6" w:space="0" w:color="auto"/>
              <w:left w:val="nil" w:sz="6" w:space="0" w:color="auto"/>
              <w:bottom w:val="single" w:sz="4" w:space="0" w:color="367097"/>
              <w:right w:val="nil" w:sz="6" w:space="0" w:color="auto"/>
            </w:tcBorders>
          </w:tcPr>
          <w:p>
            <w:pPr>
              <w:pStyle w:val="TableParagraph"/>
              <w:spacing w:line="200" w:lineRule="exact"/>
              <w:ind w:left="98" w:right="0"/>
              <w:jc w:val="left"/>
              <w:rPr>
                <w:rFonts w:ascii="Microsoft JhengHei" w:hAnsi="Microsoft JhengHei" w:cs="Microsoft JhengHei" w:eastAsia="Microsoft JhengHei" w:hint="default"/>
                <w:sz w:val="18"/>
                <w:szCs w:val="18"/>
              </w:rPr>
            </w:pPr>
            <w:bookmarkStart w:name="_bookmark159" w:id="160"/>
            <w:bookmarkEnd w:id="16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110</w:t>
            </w:r>
            <w:r>
              <w:rPr>
                <w:rFonts w:ascii="Microsoft JhengHei" w:hAnsi="Microsoft JhengHei" w:cs="Microsoft JhengHei" w:eastAsia="Microsoft JhengHei" w:hint="default"/>
                <w:b/>
                <w:bCs/>
                <w:sz w:val="18"/>
                <w:szCs w:val="18"/>
              </w:rPr>
              <w:t>：国内封测厂商净利润于 </w:t>
            </w:r>
            <w:r>
              <w:rPr>
                <w:rFonts w:ascii="Arial" w:hAnsi="Arial" w:cs="Arial" w:eastAsia="Arial" w:hint="default"/>
                <w:b/>
                <w:bCs/>
                <w:sz w:val="18"/>
                <w:szCs w:val="18"/>
              </w:rPr>
              <w:t>19Q3</w:t>
            </w:r>
            <w:r>
              <w:rPr>
                <w:rFonts w:ascii="Arial" w:hAnsi="Arial" w:cs="Arial" w:eastAsia="Arial" w:hint="default"/>
                <w:b/>
                <w:bCs/>
                <w:spacing w:val="-9"/>
                <w:sz w:val="18"/>
                <w:szCs w:val="18"/>
              </w:rPr>
              <w:t> </w:t>
            </w:r>
            <w:r>
              <w:rPr>
                <w:rFonts w:ascii="Microsoft JhengHei" w:hAnsi="Microsoft JhengHei" w:cs="Microsoft JhengHei" w:eastAsia="Microsoft JhengHei" w:hint="default"/>
                <w:b/>
                <w:bCs/>
                <w:sz w:val="18"/>
                <w:szCs w:val="18"/>
              </w:rPr>
              <w:t>大幅改善</w:t>
            </w:r>
            <w:r>
              <w:rPr>
                <w:rFonts w:ascii="Microsoft JhengHei" w:hAnsi="Microsoft JhengHei" w:cs="Microsoft JhengHei" w:eastAsia="Microsoft JhengHei" w:hint="default"/>
                <w:sz w:val="18"/>
                <w:szCs w:val="18"/>
              </w:rPr>
            </w:r>
          </w:p>
        </w:tc>
      </w:tr>
      <w:tr>
        <w:trPr>
          <w:trHeight w:val="2950" w:hRule="exact"/>
        </w:trPr>
        <w:tc>
          <w:tcPr>
            <w:tcW w:w="4842" w:type="dxa"/>
            <w:tcBorders>
              <w:top w:val="single" w:sz="4" w:space="0" w:color="367097"/>
              <w:left w:val="nil" w:sz="6" w:space="0" w:color="auto"/>
              <w:bottom w:val="single" w:sz="4" w:space="0" w:color="367097"/>
              <w:right w:val="nil" w:sz="6" w:space="0" w:color="auto"/>
            </w:tcBorders>
          </w:tcPr>
          <w:p>
            <w:pPr>
              <w:pStyle w:val="TableParagraph"/>
              <w:spacing w:line="240" w:lineRule="auto" w:before="6"/>
              <w:ind w:right="0"/>
              <w:jc w:val="left"/>
              <w:rPr>
                <w:rFonts w:ascii="宋体" w:hAnsi="宋体" w:cs="宋体" w:eastAsia="宋体" w:hint="default"/>
                <w:sz w:val="4"/>
                <w:szCs w:val="4"/>
              </w:rPr>
            </w:pPr>
          </w:p>
          <w:p>
            <w:pPr>
              <w:pStyle w:val="TableParagraph"/>
              <w:spacing w:line="240" w:lineRule="auto"/>
              <w:ind w:left="109"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955782" cy="1797177"/>
                  <wp:effectExtent l="0" t="0" r="0" b="0"/>
                  <wp:docPr id="189" name="image366.png" descr=""/>
                  <wp:cNvGraphicFramePr>
                    <a:graphicFrameLocks noChangeAspect="1"/>
                  </wp:cNvGraphicFramePr>
                  <a:graphic>
                    <a:graphicData uri="http://schemas.openxmlformats.org/drawingml/2006/picture">
                      <pic:pic>
                        <pic:nvPicPr>
                          <pic:cNvPr id="190" name="image366.png"/>
                          <pic:cNvPicPr/>
                        </pic:nvPicPr>
                        <pic:blipFill>
                          <a:blip r:embed="rId377" cstate="print"/>
                          <a:stretch>
                            <a:fillRect/>
                          </a:stretch>
                        </pic:blipFill>
                        <pic:spPr>
                          <a:xfrm>
                            <a:off x="0" y="0"/>
                            <a:ext cx="2955782" cy="1797177"/>
                          </a:xfrm>
                          <a:prstGeom prst="rect">
                            <a:avLst/>
                          </a:prstGeom>
                        </pic:spPr>
                      </pic:pic>
                    </a:graphicData>
                  </a:graphic>
                </wp:inline>
              </w:drawing>
            </w:r>
            <w:r>
              <w:rPr>
                <w:rFonts w:ascii="宋体" w:hAnsi="宋体" w:cs="宋体" w:eastAsia="宋体" w:hint="default"/>
                <w:sz w:val="20"/>
                <w:szCs w:val="20"/>
              </w:rPr>
            </w:r>
          </w:p>
        </w:tc>
        <w:tc>
          <w:tcPr>
            <w:tcW w:w="4799" w:type="dxa"/>
            <w:tcBorders>
              <w:top w:val="single" w:sz="4" w:space="0" w:color="367097"/>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sz w:val="4"/>
                <w:szCs w:val="4"/>
              </w:rPr>
            </w:pPr>
          </w:p>
          <w:p>
            <w:pPr>
              <w:pStyle w:val="TableParagraph"/>
              <w:spacing w:line="240" w:lineRule="auto"/>
              <w:ind w:left="-5" w:right="-38"/>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048455" cy="1833562"/>
                  <wp:effectExtent l="0" t="0" r="0" b="0"/>
                  <wp:docPr id="191" name="image367.png" descr=""/>
                  <wp:cNvGraphicFramePr>
                    <a:graphicFrameLocks noChangeAspect="1"/>
                  </wp:cNvGraphicFramePr>
                  <a:graphic>
                    <a:graphicData uri="http://schemas.openxmlformats.org/drawingml/2006/picture">
                      <pic:pic>
                        <pic:nvPicPr>
                          <pic:cNvPr id="192" name="image367.png"/>
                          <pic:cNvPicPr/>
                        </pic:nvPicPr>
                        <pic:blipFill>
                          <a:blip r:embed="rId378" cstate="print"/>
                          <a:stretch>
                            <a:fillRect/>
                          </a:stretch>
                        </pic:blipFill>
                        <pic:spPr>
                          <a:xfrm>
                            <a:off x="0" y="0"/>
                            <a:ext cx="3048455" cy="1833562"/>
                          </a:xfrm>
                          <a:prstGeom prst="rect">
                            <a:avLst/>
                          </a:prstGeom>
                        </pic:spPr>
                      </pic:pic>
                    </a:graphicData>
                  </a:graphic>
                </wp:inline>
              </w:drawing>
            </w:r>
            <w:r>
              <w:rPr>
                <w:rFonts w:ascii="宋体" w:hAnsi="宋体" w:cs="宋体" w:eastAsia="宋体" w:hint="default"/>
                <w:sz w:val="20"/>
                <w:szCs w:val="20"/>
              </w:rPr>
            </w:r>
          </w:p>
        </w:tc>
      </w:tr>
      <w:tr>
        <w:trPr>
          <w:trHeight w:val="252" w:hRule="exact"/>
        </w:trPr>
        <w:tc>
          <w:tcPr>
            <w:tcW w:w="4842"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W</w:t>
            </w:r>
            <w:r>
              <w:rPr>
                <w:rFonts w:ascii="Times New Roman" w:hAnsi="Times New Roman" w:cs="Times New Roman" w:eastAsia="Times New Roman" w:hint="default"/>
                <w:i/>
                <w:sz w:val="17"/>
                <w:szCs w:val="17"/>
              </w:rPr>
              <w:t>ind</w:t>
            </w:r>
            <w:r>
              <w:rPr>
                <w:rFonts w:ascii="宋体" w:hAnsi="宋体" w:cs="宋体" w:eastAsia="宋体" w:hint="default"/>
                <w:sz w:val="17"/>
                <w:szCs w:val="17"/>
              </w:rPr>
              <w:t>，中信建投证券研究发展部</w:t>
            </w:r>
          </w:p>
        </w:tc>
        <w:tc>
          <w:tcPr>
            <w:tcW w:w="4799" w:type="dxa"/>
            <w:tcBorders>
              <w:top w:val="nil" w:sz="6" w:space="0" w:color="auto"/>
              <w:left w:val="nil" w:sz="6" w:space="0" w:color="auto"/>
              <w:bottom w:val="nil" w:sz="6" w:space="0" w:color="auto"/>
              <w:right w:val="nil" w:sz="6" w:space="0" w:color="auto"/>
            </w:tcBorders>
          </w:tcPr>
          <w:p>
            <w:pPr>
              <w:pStyle w:val="TableParagraph"/>
              <w:spacing w:line="240" w:lineRule="auto" w:before="22"/>
              <w:ind w:left="93" w:right="0"/>
              <w:jc w:val="left"/>
              <w:rPr>
                <w:rFonts w:ascii="宋体" w:hAnsi="宋体" w:cs="宋体" w:eastAsia="宋体" w:hint="default"/>
                <w:sz w:val="17"/>
                <w:szCs w:val="17"/>
              </w:rPr>
            </w:pPr>
            <w:r>
              <w:rPr>
                <w:rFonts w:ascii="宋体" w:hAnsi="宋体" w:cs="宋体" w:eastAsia="宋体" w:hint="default"/>
                <w:sz w:val="17"/>
                <w:szCs w:val="17"/>
              </w:rPr>
              <w:t>资料来源：</w:t>
            </w:r>
            <w:r>
              <w:rPr>
                <w:rFonts w:ascii="Times New Roman" w:hAnsi="Times New Roman" w:cs="Times New Roman" w:eastAsia="Times New Roman" w:hint="default"/>
                <w:i/>
                <w:sz w:val="16"/>
                <w:szCs w:val="16"/>
              </w:rPr>
              <w:t>W</w:t>
            </w:r>
            <w:r>
              <w:rPr>
                <w:rFonts w:ascii="Times New Roman" w:hAnsi="Times New Roman" w:cs="Times New Roman" w:eastAsia="Times New Roman" w:hint="default"/>
                <w:i/>
                <w:sz w:val="17"/>
                <w:szCs w:val="17"/>
              </w:rPr>
              <w:t>ind</w:t>
            </w:r>
            <w:r>
              <w:rPr>
                <w:rFonts w:ascii="宋体" w:hAnsi="宋体" w:cs="宋体" w:eastAsia="宋体" w:hint="default"/>
                <w:sz w:val="17"/>
                <w:szCs w:val="17"/>
              </w:rPr>
              <w:t>，中信建投证券研究发展部</w:t>
            </w:r>
          </w:p>
        </w:tc>
      </w:tr>
    </w:tbl>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
        <w:ind w:right="0"/>
        <w:rPr>
          <w:rFonts w:ascii="宋体" w:hAnsi="宋体" w:cs="宋体" w:eastAsia="宋体" w:hint="default"/>
          <w:sz w:val="11"/>
          <w:szCs w:val="11"/>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2"/>
        <w:ind w:right="0"/>
        <w:rPr>
          <w:rFonts w:ascii="宋体" w:hAnsi="宋体" w:cs="宋体" w:eastAsia="宋体" w:hint="default"/>
          <w:sz w:val="13"/>
          <w:szCs w:val="13"/>
        </w:rPr>
      </w:pPr>
    </w:p>
    <w:p>
      <w:pPr>
        <w:pStyle w:val="Heading3"/>
        <w:spacing w:line="240" w:lineRule="auto"/>
        <w:ind w:right="0"/>
        <w:jc w:val="left"/>
      </w:pPr>
      <w:r>
        <w:rPr>
          <w:rFonts w:ascii="Arial" w:hAnsi="Arial" w:cs="Arial" w:eastAsia="Arial" w:hint="default"/>
          <w:color w:val="044E7D"/>
        </w:rPr>
        <w:t>4.1.3</w:t>
      </w:r>
      <w:r>
        <w:rPr>
          <w:rFonts w:ascii="Arial" w:hAnsi="Arial" w:cs="Arial" w:eastAsia="Arial" w:hint="default"/>
          <w:color w:val="044E7D"/>
          <w:spacing w:val="-9"/>
        </w:rPr>
        <w:t> </w:t>
      </w:r>
      <w:r>
        <w:rPr>
          <w:color w:val="044E7D"/>
        </w:rPr>
        <w:t>海外巨头受行业景气度影响较大，国内设计厂商份额提升驱动表现优异</w:t>
      </w:r>
      <w:r>
        <w:rPr/>
      </w:r>
    </w:p>
    <w:p>
      <w:pPr>
        <w:pStyle w:val="Heading5"/>
        <w:spacing w:line="312" w:lineRule="exact" w:before="153"/>
        <w:ind w:right="135" w:firstLine="403"/>
        <w:jc w:val="both"/>
        <w:rPr>
          <w:b w:val="0"/>
          <w:bCs w:val="0"/>
        </w:rPr>
      </w:pPr>
      <w:r>
        <w:rPr/>
        <w:t>芯片设计环节，海外公司表现受行业景气度及贸易摩擦影响较大，但国内芯片设计公司业绩亮眼，主要系 国产公司在大陆市场份额提升加速，推动业绩快速增长。</w:t>
      </w:r>
      <w:r>
        <w:rPr>
          <w:b w:val="0"/>
          <w:bCs w:val="0"/>
        </w:rPr>
      </w:r>
    </w:p>
    <w:p>
      <w:pPr>
        <w:spacing w:line="240" w:lineRule="auto" w:before="6"/>
        <w:ind w:right="0"/>
        <w:rPr>
          <w:rFonts w:ascii="Microsoft JhengHei" w:hAnsi="Microsoft JhengHei" w:cs="Microsoft JhengHei" w:eastAsia="Microsoft JhengHei" w:hint="default"/>
          <w:b/>
          <w:bCs/>
          <w:sz w:val="14"/>
          <w:szCs w:val="14"/>
        </w:rPr>
      </w:pPr>
    </w:p>
    <w:p>
      <w:pPr>
        <w:pStyle w:val="BodyText"/>
        <w:spacing w:line="312" w:lineRule="exact"/>
        <w:ind w:right="131" w:firstLine="401"/>
        <w:jc w:val="both"/>
      </w:pPr>
      <w:r>
        <w:rPr>
          <w:w w:val="95"/>
        </w:rPr>
        <w:t>海外芯片设计厂商中，将高通、</w:t>
      </w:r>
      <w:r>
        <w:rPr>
          <w:rFonts w:ascii="Times New Roman" w:hAnsi="Times New Roman" w:cs="Times New Roman" w:eastAsia="Times New Roman" w:hint="default"/>
          <w:w w:val="95"/>
        </w:rPr>
        <w:t>AMD</w:t>
      </w:r>
      <w:r>
        <w:rPr>
          <w:w w:val="95"/>
        </w:rPr>
        <w:t>、联发科三家芯片设计巨头的营收和净利润加总，探究设计环节景气 </w:t>
      </w:r>
      <w:r>
        <w:rPr/>
        <w:t>度。</w:t>
      </w:r>
      <w:r>
        <w:rPr>
          <w:rFonts w:ascii="Microsoft JhengHei" w:hAnsi="Microsoft JhengHei" w:cs="Microsoft JhengHei" w:eastAsia="Microsoft JhengHei" w:hint="default"/>
          <w:b/>
          <w:bCs/>
        </w:rPr>
        <w:t>从营收及净利总和看，海外设计业仍在承压，反转迹象尚未出现。</w:t>
      </w:r>
      <w:r>
        <w:rPr/>
        <w:t>究其原因，主要在于营收体量较大的高 通 </w:t>
      </w:r>
      <w:r>
        <w:rPr>
          <w:rFonts w:ascii="Times New Roman" w:hAnsi="Times New Roman" w:cs="Times New Roman" w:eastAsia="Times New Roman" w:hint="default"/>
        </w:rPr>
        <w:t>Q3 </w:t>
      </w:r>
      <w:r>
        <w:rPr/>
        <w:t>业绩大幅下滑有关，而联发科 </w:t>
      </w:r>
      <w:r>
        <w:rPr>
          <w:rFonts w:ascii="Times New Roman" w:hAnsi="Times New Roman" w:cs="Times New Roman" w:eastAsia="Times New Roman" w:hint="default"/>
        </w:rPr>
        <w:t>Q3 </w:t>
      </w:r>
      <w:r>
        <w:rPr/>
        <w:t>较</w:t>
      </w:r>
      <w:r>
        <w:rPr>
          <w:spacing w:val="-70"/>
        </w:rPr>
        <w:t> </w:t>
      </w:r>
      <w:r>
        <w:rPr>
          <w:rFonts w:ascii="Times New Roman" w:hAnsi="Times New Roman" w:cs="Times New Roman" w:eastAsia="Times New Roman" w:hint="default"/>
        </w:rPr>
        <w:t>Q2 </w:t>
      </w:r>
      <w:r>
        <w:rPr/>
        <w:t>在营收小幅上涨但净利有所下滑，</w:t>
      </w:r>
      <w:r>
        <w:rPr>
          <w:rFonts w:ascii="Times New Roman" w:hAnsi="Times New Roman" w:cs="Times New Roman" w:eastAsia="Times New Roman" w:hint="default"/>
        </w:rPr>
        <w:t>AMD </w:t>
      </w:r>
      <w:r>
        <w:rPr/>
        <w:t>则营收净利双增长。高 通</w:t>
      </w:r>
      <w:r>
        <w:rPr>
          <w:spacing w:val="-54"/>
        </w:rPr>
        <w:t> </w:t>
      </w:r>
      <w:r>
        <w:rPr>
          <w:rFonts w:ascii="Times New Roman" w:hAnsi="Times New Roman" w:cs="Times New Roman" w:eastAsia="Times New Roman" w:hint="default"/>
        </w:rPr>
        <w:t>Q3</w:t>
      </w:r>
      <w:r>
        <w:rPr>
          <w:rFonts w:ascii="Times New Roman" w:hAnsi="Times New Roman" w:cs="Times New Roman" w:eastAsia="Times New Roman" w:hint="default"/>
          <w:spacing w:val="-3"/>
        </w:rPr>
        <w:t> </w:t>
      </w:r>
      <w:r>
        <w:rPr/>
        <w:t>低于预期主要系实体名单限制下，华为提高芯片自给比例导致高通订单下滑有关，预计高通</w:t>
      </w:r>
      <w:r>
        <w:rPr>
          <w:spacing w:val="-51"/>
        </w:rPr>
        <w:t> </w:t>
      </w:r>
      <w:r>
        <w:rPr>
          <w:rFonts w:ascii="Times New Roman" w:hAnsi="Times New Roman" w:cs="Times New Roman" w:eastAsia="Times New Roman" w:hint="default"/>
        </w:rPr>
        <w:t>19</w:t>
      </w:r>
      <w:r>
        <w:rPr>
          <w:rFonts w:ascii="Times New Roman" w:hAnsi="Times New Roman" w:cs="Times New Roman" w:eastAsia="Times New Roman" w:hint="default"/>
          <w:spacing w:val="-3"/>
        </w:rPr>
        <w:t> </w:t>
      </w:r>
      <w:r>
        <w:rPr/>
        <w:t>年芯片出 货量将下降</w:t>
      </w:r>
      <w:r>
        <w:rPr>
          <w:spacing w:val="-48"/>
        </w:rPr>
        <w:t> </w:t>
      </w:r>
      <w:r>
        <w:rPr>
          <w:rFonts w:ascii="Times New Roman" w:hAnsi="Times New Roman" w:cs="Times New Roman" w:eastAsia="Times New Roman" w:hint="default"/>
          <w:spacing w:val="-3"/>
        </w:rPr>
        <w:t>22%-25%</w:t>
      </w:r>
      <w:r>
        <w:rPr>
          <w:spacing w:val="-3"/>
        </w:rPr>
        <w:t>，根据上述公司最新业绩指引，预计下一季度营收总和将达到</w:t>
      </w:r>
      <w:r>
        <w:rPr>
          <w:spacing w:val="-44"/>
        </w:rPr>
        <w:t> </w:t>
      </w:r>
      <w:r>
        <w:rPr>
          <w:rFonts w:ascii="Times New Roman" w:hAnsi="Times New Roman" w:cs="Times New Roman" w:eastAsia="Times New Roman" w:hint="default"/>
        </w:rPr>
        <w:t>96</w:t>
      </w:r>
      <w:r>
        <w:rPr>
          <w:rFonts w:ascii="Times New Roman" w:hAnsi="Times New Roman" w:cs="Times New Roman" w:eastAsia="Times New Roman" w:hint="default"/>
          <w:spacing w:val="2"/>
        </w:rPr>
        <w:t> </w:t>
      </w:r>
      <w:r>
        <w:rPr>
          <w:spacing w:val="-6"/>
        </w:rPr>
        <w:t>亿美元，同比增长</w:t>
      </w:r>
      <w:r>
        <w:rPr>
          <w:spacing w:val="-48"/>
        </w:rPr>
        <w:t> </w:t>
      </w:r>
      <w:r>
        <w:rPr>
          <w:rFonts w:ascii="Times New Roman" w:hAnsi="Times New Roman" w:cs="Times New Roman" w:eastAsia="Times New Roman" w:hint="default"/>
        </w:rPr>
        <w:t>16%</w:t>
      </w:r>
      <w:r>
        <w:rPr/>
        <w:t>，</w:t>
      </w:r>
    </w:p>
    <w:p>
      <w:pPr>
        <w:pStyle w:val="BodyText"/>
        <w:spacing w:line="240" w:lineRule="auto" w:before="16"/>
        <w:ind w:right="0"/>
        <w:jc w:val="left"/>
      </w:pPr>
      <w:r>
        <w:rPr/>
        <w:t>环比增长</w:t>
      </w:r>
      <w:r>
        <w:rPr>
          <w:spacing w:val="-54"/>
        </w:rPr>
        <w:t> </w:t>
      </w:r>
      <w:r>
        <w:rPr>
          <w:rFonts w:ascii="Times New Roman" w:hAnsi="Times New Roman" w:cs="Times New Roman" w:eastAsia="Times New Roman" w:hint="default"/>
        </w:rPr>
        <w:t>8.6%</w:t>
      </w:r>
      <w:r>
        <w:rPr/>
        <w:t>。</w:t>
      </w:r>
    </w:p>
    <w:p>
      <w:pPr>
        <w:spacing w:line="240" w:lineRule="auto" w:before="8"/>
        <w:ind w:right="0"/>
        <w:rPr>
          <w:rFonts w:ascii="宋体" w:hAnsi="宋体" w:cs="宋体" w:eastAsia="宋体" w:hint="default"/>
          <w:sz w:val="18"/>
          <w:szCs w:val="18"/>
        </w:rPr>
      </w:pPr>
    </w:p>
    <w:p>
      <w:pPr>
        <w:tabs>
          <w:tab w:pos="5166" w:val="left" w:leader="none"/>
        </w:tabs>
        <w:spacing w:before="0" w:after="45"/>
        <w:ind w:left="241" w:right="0" w:firstLine="0"/>
        <w:jc w:val="left"/>
        <w:rPr>
          <w:rFonts w:ascii="Microsoft JhengHei" w:hAnsi="Microsoft JhengHei" w:cs="Microsoft JhengHei" w:eastAsia="Microsoft JhengHei" w:hint="default"/>
          <w:sz w:val="18"/>
          <w:szCs w:val="18"/>
        </w:rPr>
      </w:pPr>
      <w:r>
        <w:rPr/>
        <w:pict>
          <v:group style="position:absolute;margin-left:335.619995pt;margin-top:31.917326pt;width:19.2pt;height:.1pt;mso-position-horizontal-relative:page;mso-position-vertical-relative:paragraph;z-index:17104" coordorigin="6712,638" coordsize="384,2">
            <v:shape style="position:absolute;left:6712;top:638;width:384;height:2" coordorigin="6712,638" coordsize="384,0" path="m6712,638l7096,638e" filled="false" stroked="true" strokeweight="4.1558pt" strokecolor="#ff8080">
              <v:path arrowok="t"/>
            </v:shape>
            <w10:wrap type="none"/>
          </v:group>
        </w:pict>
      </w:r>
      <w:r>
        <w:rPr/>
        <w:pict>
          <v:group style="position:absolute;margin-left:430.769989pt;margin-top:31.915226pt;width:19.2pt;height:.1pt;mso-position-horizontal-relative:page;mso-position-vertical-relative:paragraph;z-index:-415552" coordorigin="8615,638" coordsize="384,2">
            <v:shape style="position:absolute;left:8615;top:638;width:384;height:2" coordorigin="8615,638" coordsize="384,0" path="m8615,638l8999,638e" filled="false" stroked="true" strokeweight="1.25pt" strokecolor="#ff0000">
              <v:path arrowok="t"/>
            </v:shape>
            <w10:wrap type="none"/>
          </v:group>
        </w:pict>
      </w:r>
      <w:r>
        <w:rPr/>
        <w:pict>
          <v:group style="position:absolute;margin-left:476.920013pt;margin-top:31.915226pt;width:19.2pt;height:.1pt;mso-position-horizontal-relative:page;mso-position-vertical-relative:paragraph;z-index:-415528" coordorigin="9538,638" coordsize="384,2">
            <v:shape style="position:absolute;left:9538;top:638;width:384;height:2" coordorigin="9538,638" coordsize="384,0" path="m9538,638l9922,638e" filled="false" stroked="true" strokeweight="1.25pt" strokecolor="#044e7d">
              <v:path arrowok="t"/>
            </v:shape>
            <w10:wrap type="none"/>
          </v:group>
        </w:pict>
      </w:r>
      <w:bookmarkStart w:name="_bookmark160" w:id="161"/>
      <w:bookmarkEnd w:id="161"/>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10"/>
          <w:sz w:val="18"/>
          <w:szCs w:val="18"/>
        </w:rPr>
        <w:t> </w:t>
      </w:r>
      <w:r>
        <w:rPr>
          <w:rFonts w:ascii="Arial" w:hAnsi="Arial" w:cs="Arial" w:eastAsia="Arial" w:hint="default"/>
          <w:b/>
          <w:bCs/>
          <w:sz w:val="18"/>
          <w:szCs w:val="18"/>
        </w:rPr>
        <w:t>111</w:t>
      </w:r>
      <w:r>
        <w:rPr>
          <w:rFonts w:ascii="Microsoft JhengHei" w:hAnsi="Microsoft JhengHei" w:cs="Microsoft JhengHei" w:eastAsia="Microsoft JhengHei" w:hint="default"/>
          <w:b/>
          <w:bCs/>
          <w:sz w:val="18"/>
          <w:szCs w:val="18"/>
        </w:rPr>
        <w:t>：受高通拖累，海外设计营收仍在承压</w:t>
        <w:tab/>
      </w:r>
      <w:bookmarkStart w:name="_bookmark161" w:id="162"/>
      <w:bookmarkEnd w:id="162"/>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112</w:t>
      </w:r>
      <w:r>
        <w:rPr>
          <w:rFonts w:ascii="Microsoft JhengHei" w:hAnsi="Microsoft JhengHei" w:cs="Microsoft JhengHei" w:eastAsia="Microsoft JhengHei" w:hint="default"/>
          <w:b/>
          <w:bCs/>
          <w:sz w:val="18"/>
          <w:szCs w:val="18"/>
        </w:rPr>
        <w:t>：净利润同比增长但环比仍在下跌</w:t>
      </w:r>
      <w:r>
        <w:rPr>
          <w:rFonts w:ascii="Microsoft JhengHei" w:hAnsi="Microsoft JhengHei" w:cs="Microsoft JhengHei" w:eastAsia="Microsoft JhengHei" w:hint="default"/>
          <w:sz w:val="18"/>
          <w:szCs w:val="18"/>
        </w:rPr>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55pt;height:.5pt;mso-position-horizontal-relative:char;mso-position-vertical-relative:line" coordorigin="0,0" coordsize="9651,10">
            <v:group style="position:absolute;left:5;top:5;width:4924;height:2" coordorigin="5,5" coordsize="4924,2">
              <v:shape style="position:absolute;left:5;top:5;width:4924;height:2" coordorigin="5,5" coordsize="4924,0" path="m5,5l4928,5e" filled="false" stroked="true" strokeweight=".48001pt" strokecolor="#367097">
                <v:path arrowok="t"/>
              </v:shape>
            </v:group>
            <v:group style="position:absolute;left:4928;top:5;width:10;height:2" coordorigin="4928,5" coordsize="10,2">
              <v:shape style="position:absolute;left:4928;top:5;width:10;height:2" coordorigin="4928,5" coordsize="10,0" path="m4928,5l4938,5e" filled="false" stroked="true" strokeweight=".48001pt" strokecolor="#367097">
                <v:path arrowok="t"/>
              </v:shape>
            </v:group>
            <v:group style="position:absolute;left:4938;top:5;width:4708;height:2" coordorigin="4938,5" coordsize="4708,2">
              <v:shape style="position:absolute;left:4938;top:5;width:4708;height:2" coordorigin="4938,5" coordsize="4708,0" path="m4938,5l9645,5e" filled="false" stroked="true" strokeweight=".48001pt" strokecolor="#367097">
                <v:path arrowok="t"/>
              </v:shape>
            </v:group>
          </v:group>
        </w:pict>
      </w:r>
      <w:r>
        <w:rPr>
          <w:rFonts w:ascii="Microsoft JhengHei" w:hAnsi="Microsoft JhengHei" w:cs="Microsoft JhengHei" w:eastAsia="Microsoft JhengHei" w:hint="default"/>
          <w:sz w:val="2"/>
          <w:szCs w:val="2"/>
        </w:rPr>
      </w:r>
    </w:p>
    <w:p>
      <w:pPr>
        <w:spacing w:line="240" w:lineRule="auto" w:before="4"/>
        <w:ind w:right="0"/>
        <w:rPr>
          <w:rFonts w:ascii="Microsoft JhengHei" w:hAnsi="Microsoft JhengHei" w:cs="Microsoft JhengHei" w:eastAsia="Microsoft JhengHei" w:hint="default"/>
          <w:b/>
          <w:bCs/>
          <w:sz w:val="4"/>
          <w:szCs w:val="4"/>
        </w:rPr>
      </w:pPr>
    </w:p>
    <w:p>
      <w:pPr>
        <w:spacing w:after="0" w:line="240" w:lineRule="auto"/>
        <w:rPr>
          <w:rFonts w:ascii="Microsoft JhengHei" w:hAnsi="Microsoft JhengHei" w:cs="Microsoft JhengHei" w:eastAsia="Microsoft JhengHei" w:hint="default"/>
          <w:sz w:val="4"/>
          <w:szCs w:val="4"/>
        </w:rPr>
        <w:sectPr>
          <w:pgSz w:w="11910" w:h="16840"/>
          <w:pgMar w:header="851" w:footer="1011" w:top="1580" w:bottom="1200" w:left="1000" w:right="1000"/>
        </w:sectPr>
      </w:pPr>
    </w:p>
    <w:p>
      <w:pPr>
        <w:tabs>
          <w:tab w:pos="3225" w:val="left" w:leader="none"/>
          <w:tab w:pos="4148" w:val="left" w:leader="none"/>
        </w:tabs>
        <w:spacing w:before="49"/>
        <w:ind w:left="1322" w:right="-7" w:firstLine="0"/>
        <w:jc w:val="left"/>
        <w:rPr>
          <w:rFonts w:ascii="等线" w:hAnsi="等线" w:cs="等线" w:eastAsia="等线" w:hint="default"/>
          <w:sz w:val="14"/>
          <w:szCs w:val="14"/>
        </w:rPr>
      </w:pPr>
      <w:r>
        <w:rPr/>
        <w:pict>
          <v:group style="position:absolute;margin-left:94.875pt;margin-top:8.561803pt;width:19.2pt;height:.1pt;mso-position-horizontal-relative:page;mso-position-vertical-relative:paragraph;z-index:16960" coordorigin="1898,171" coordsize="384,2">
            <v:shape style="position:absolute;left:1898;top:171;width:384;height:2" coordorigin="1898,171" coordsize="384,0" path="m1898,171l2282,171e" filled="false" stroked="true" strokeweight="3.519pt" strokecolor="#ff8080">
              <v:path arrowok="t"/>
            </v:shape>
            <w10:wrap type="none"/>
          </v:group>
        </w:pict>
      </w:r>
      <w:r>
        <w:rPr/>
        <w:pict>
          <v:group style="position:absolute;margin-left:190.020004pt;margin-top:8.561303pt;width:19.2pt;height:.1pt;mso-position-horizontal-relative:page;mso-position-vertical-relative:paragraph;z-index:-415696" coordorigin="3800,171" coordsize="384,2">
            <v:shape style="position:absolute;left:3800;top:171;width:384;height:2" coordorigin="3800,171" coordsize="384,0" path="m3800,171l4184,171e" filled="false" stroked="true" strokeweight="1.25pt" strokecolor="#ff0000">
              <v:path arrowok="t"/>
            </v:shape>
            <w10:wrap type="none"/>
          </v:group>
        </w:pict>
      </w:r>
      <w:r>
        <w:rPr/>
        <w:pict>
          <v:group style="position:absolute;margin-left:236.169998pt;margin-top:8.561303pt;width:19.2pt;height:.1pt;mso-position-horizontal-relative:page;mso-position-vertical-relative:paragraph;z-index:-415672" coordorigin="4723,171" coordsize="384,2">
            <v:shape style="position:absolute;left:4723;top:171;width:384;height:2" coordorigin="4723,171" coordsize="384,0" path="m4723,171l5107,171e" filled="false" stroked="true" strokeweight="1.25pt" strokecolor="#044e7d">
              <v:path arrowok="t"/>
            </v:shape>
            <w10:wrap type="none"/>
          </v:group>
        </w:pict>
      </w:r>
      <w:r>
        <w:rPr>
          <w:rFonts w:ascii="等线" w:hAnsi="等线" w:cs="等线" w:eastAsia="等线" w:hint="default"/>
          <w:w w:val="95"/>
          <w:sz w:val="14"/>
          <w:szCs w:val="14"/>
        </w:rPr>
        <w:t>营收总和（亿美元）</w:t>
        <w:tab/>
        <w:t>同比</w:t>
        <w:tab/>
        <w:t>环比</w:t>
      </w:r>
      <w:r>
        <w:rPr>
          <w:rFonts w:ascii="等线" w:hAnsi="等线" w:cs="等线" w:eastAsia="等线" w:hint="default"/>
          <w:sz w:val="14"/>
          <w:szCs w:val="14"/>
        </w:rPr>
      </w:r>
    </w:p>
    <w:p>
      <w:pPr>
        <w:tabs>
          <w:tab w:pos="3225" w:val="left" w:leader="none"/>
          <w:tab w:pos="4148" w:val="left" w:leader="none"/>
        </w:tabs>
        <w:spacing w:before="25"/>
        <w:ind w:left="1322" w:right="0" w:firstLine="0"/>
        <w:jc w:val="left"/>
        <w:rPr>
          <w:rFonts w:ascii="微软雅黑" w:hAnsi="微软雅黑" w:cs="微软雅黑" w:eastAsia="微软雅黑" w:hint="default"/>
          <w:sz w:val="14"/>
          <w:szCs w:val="14"/>
        </w:rPr>
      </w:pPr>
      <w:r>
        <w:rPr>
          <w:w w:val="95"/>
        </w:rPr>
        <w:br w:type="column"/>
      </w:r>
      <w:r>
        <w:rPr>
          <w:rFonts w:ascii="微软雅黑" w:hAnsi="微软雅黑" w:cs="微软雅黑" w:eastAsia="微软雅黑" w:hint="default"/>
          <w:w w:val="95"/>
          <w:sz w:val="14"/>
          <w:szCs w:val="14"/>
        </w:rPr>
        <w:t>净利总和（亿美元）</w:t>
        <w:tab/>
        <w:t>同比</w:t>
        <w:tab/>
      </w:r>
      <w:r>
        <w:rPr>
          <w:rFonts w:ascii="微软雅黑" w:hAnsi="微软雅黑" w:cs="微软雅黑" w:eastAsia="微软雅黑" w:hint="default"/>
          <w:sz w:val="14"/>
          <w:szCs w:val="14"/>
        </w:rPr>
        <w:t>环比</w:t>
      </w:r>
    </w:p>
    <w:p>
      <w:pPr>
        <w:spacing w:after="0"/>
        <w:jc w:val="left"/>
        <w:rPr>
          <w:rFonts w:ascii="微软雅黑" w:hAnsi="微软雅黑" w:cs="微软雅黑" w:eastAsia="微软雅黑" w:hint="default"/>
          <w:sz w:val="14"/>
          <w:szCs w:val="14"/>
        </w:rPr>
        <w:sectPr>
          <w:type w:val="continuous"/>
          <w:pgSz w:w="11910" w:h="16840"/>
          <w:pgMar w:top="720" w:bottom="1200" w:left="1000" w:right="1000"/>
          <w:cols w:num="2" w:equalWidth="0">
            <w:col w:w="4428" w:space="388"/>
            <w:col w:w="5094"/>
          </w:cols>
        </w:sectPr>
      </w:pPr>
    </w:p>
    <w:p>
      <w:pPr>
        <w:spacing w:line="240" w:lineRule="auto" w:before="13" w:after="0"/>
        <w:ind w:right="0"/>
        <w:rPr>
          <w:rFonts w:ascii="微软雅黑" w:hAnsi="微软雅黑" w:cs="微软雅黑" w:eastAsia="微软雅黑" w:hint="default"/>
          <w:sz w:val="14"/>
          <w:szCs w:val="14"/>
        </w:rPr>
      </w:pPr>
      <w:r>
        <w:rPr/>
        <w:pict>
          <v:group style="position:absolute;margin-left:56.549999pt;margin-top:792.825989pt;width:482.25pt;height:.1pt;mso-position-horizontal-relative:page;mso-position-vertical-relative:page;z-index:16792"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tabs>
          <w:tab w:pos="4428" w:val="left" w:leader="none"/>
        </w:tabs>
        <w:spacing w:line="20" w:lineRule="exact"/>
        <w:ind w:left="715" w:right="0" w:firstLine="0"/>
        <w:rPr>
          <w:rFonts w:ascii="微软雅黑" w:hAnsi="微软雅黑" w:cs="微软雅黑" w:eastAsia="微软雅黑" w:hint="default"/>
          <w:sz w:val="2"/>
          <w:szCs w:val="2"/>
        </w:rPr>
      </w:pPr>
      <w:r>
        <w:rPr>
          <w:rFonts w:ascii="微软雅黑"/>
          <w:sz w:val="2"/>
        </w:rPr>
        <w:pict>
          <v:group style="width:2.9pt;height:.75pt;mso-position-horizontal-relative:char;mso-position-vertical-relative:line" coordorigin="0,0" coordsize="58,15">
            <v:group style="position:absolute;left:8;top:8;width:43;height:2" coordorigin="8,8" coordsize="43,2">
              <v:shape style="position:absolute;left:8;top:8;width:43;height:2" coordorigin="8,8" coordsize="43,0" path="m8,8l50,8e" filled="false" stroked="true" strokeweight=".75pt" strokecolor="#000000">
                <v:path arrowok="t"/>
              </v:shape>
            </v:group>
          </v:group>
        </w:pict>
      </w:r>
      <w:r>
        <w:rPr>
          <w:rFonts w:ascii="微软雅黑"/>
          <w:sz w:val="2"/>
        </w:rPr>
      </w:r>
      <w:r>
        <w:rPr>
          <w:rFonts w:ascii="微软雅黑"/>
          <w:sz w:val="2"/>
        </w:rPr>
        <w:tab/>
      </w:r>
      <w:r>
        <w:rPr>
          <w:rFonts w:ascii="微软雅黑"/>
          <w:sz w:val="2"/>
        </w:rPr>
        <w:pict>
          <v:group style="width:2.9pt;height:.75pt;mso-position-horizontal-relative:char;mso-position-vertical-relative:line" coordorigin="0,0" coordsize="58,15">
            <v:group style="position:absolute;left:8;top:8;width:43;height:2" coordorigin="8,8" coordsize="43,2">
              <v:shape style="position:absolute;left:8;top:8;width:43;height:2" coordorigin="8,8" coordsize="43,0" path="m8,8l50,8e" filled="false" stroked="true" strokeweight=".75pt" strokecolor="#000000">
                <v:path arrowok="t"/>
              </v:shape>
            </v:group>
          </v:group>
        </w:pict>
      </w:r>
      <w:r>
        <w:rPr>
          <w:rFonts w:ascii="微软雅黑"/>
          <w:sz w:val="2"/>
        </w:rPr>
      </w:r>
    </w:p>
    <w:p>
      <w:pPr>
        <w:spacing w:line="240" w:lineRule="auto" w:before="6" w:after="0"/>
        <w:ind w:right="0"/>
        <w:rPr>
          <w:rFonts w:ascii="微软雅黑" w:hAnsi="微软雅黑" w:cs="微软雅黑" w:eastAsia="微软雅黑" w:hint="default"/>
          <w:sz w:val="11"/>
          <w:szCs w:val="11"/>
        </w:rPr>
      </w:pPr>
    </w:p>
    <w:p>
      <w:pPr>
        <w:spacing w:line="20" w:lineRule="exact" w:after="14"/>
        <w:ind w:left="715"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2.9pt;height:.75pt;mso-position-horizontal-relative:char;mso-position-vertical-relative:line" coordorigin="0,0" coordsize="58,15">
            <v:group style="position:absolute;left:8;top:8;width:43;height:2" coordorigin="8,8" coordsize="43,2">
              <v:shape style="position:absolute;left:8;top:8;width:43;height:2" coordorigin="8,8" coordsize="43,0" path="m8,8l50,8e" filled="false" stroked="true" strokeweight=".75pt" strokecolor="#000000">
                <v:path arrowok="t"/>
              </v:shape>
            </v:group>
          </v:group>
        </w:pict>
      </w:r>
      <w:r>
        <w:rPr>
          <w:rFonts w:ascii="微软雅黑" w:hAnsi="微软雅黑" w:cs="微软雅黑" w:eastAsia="微软雅黑" w:hint="default"/>
          <w:sz w:val="2"/>
          <w:szCs w:val="2"/>
        </w:rPr>
      </w:r>
    </w:p>
    <w:p>
      <w:pPr>
        <w:spacing w:line="20" w:lineRule="exact"/>
        <w:ind w:left="4428"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2.9pt;height:.75pt;mso-position-horizontal-relative:char;mso-position-vertical-relative:line" coordorigin="0,0" coordsize="58,15">
            <v:group style="position:absolute;left:8;top:8;width:43;height:2" coordorigin="8,8" coordsize="43,2">
              <v:shape style="position:absolute;left:8;top:8;width:43;height:2" coordorigin="8,8" coordsize="43,0" path="m8,8l50,8e" filled="false" stroked="true" strokeweight=".75pt" strokecolor="#000000">
                <v:path arrowok="t"/>
              </v:shape>
            </v:group>
          </v:group>
        </w:pict>
      </w:r>
      <w:r>
        <w:rPr>
          <w:rFonts w:ascii="微软雅黑" w:hAnsi="微软雅黑" w:cs="微软雅黑" w:eastAsia="微软雅黑" w:hint="default"/>
          <w:sz w:val="2"/>
          <w:szCs w:val="2"/>
        </w:rPr>
      </w:r>
    </w:p>
    <w:p>
      <w:pPr>
        <w:spacing w:line="240" w:lineRule="auto" w:before="5"/>
        <w:ind w:right="0"/>
        <w:rPr>
          <w:rFonts w:ascii="微软雅黑" w:hAnsi="微软雅黑" w:cs="微软雅黑" w:eastAsia="微软雅黑" w:hint="default"/>
          <w:sz w:val="9"/>
          <w:szCs w:val="9"/>
        </w:rPr>
      </w:pPr>
    </w:p>
    <w:p>
      <w:pPr>
        <w:spacing w:line="20" w:lineRule="exact" w:after="52"/>
        <w:ind w:left="715"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2.9pt;height:.75pt;mso-position-horizontal-relative:char;mso-position-vertical-relative:line" coordorigin="0,0" coordsize="58,15">
            <v:group style="position:absolute;left:8;top:8;width:43;height:2" coordorigin="8,8" coordsize="43,2">
              <v:shape style="position:absolute;left:8;top:8;width:43;height:2" coordorigin="8,8" coordsize="43,0" path="m8,8l50,8e" filled="false" stroked="true" strokeweight=".75pt" strokecolor="#000000">
                <v:path arrowok="t"/>
              </v:shape>
            </v:group>
          </v:group>
        </w:pict>
      </w:r>
      <w:r>
        <w:rPr>
          <w:rFonts w:ascii="微软雅黑" w:hAnsi="微软雅黑" w:cs="微软雅黑" w:eastAsia="微软雅黑" w:hint="default"/>
          <w:sz w:val="2"/>
          <w:szCs w:val="2"/>
        </w:rPr>
      </w:r>
    </w:p>
    <w:p>
      <w:pPr>
        <w:spacing w:line="20" w:lineRule="exact"/>
        <w:ind w:left="4428"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2.9pt;height:.75pt;mso-position-horizontal-relative:char;mso-position-vertical-relative:line" coordorigin="0,0" coordsize="58,15">
            <v:group style="position:absolute;left:8;top:8;width:43;height:2" coordorigin="8,8" coordsize="43,2">
              <v:shape style="position:absolute;left:8;top:8;width:43;height:2" coordorigin="8,8" coordsize="43,0" path="m8,8l50,8e" filled="false" stroked="true" strokeweight=".75pt" strokecolor="#000000">
                <v:path arrowok="t"/>
              </v:shape>
            </v:group>
          </v:group>
        </w:pict>
      </w:r>
      <w:r>
        <w:rPr>
          <w:rFonts w:ascii="微软雅黑" w:hAnsi="微软雅黑" w:cs="微软雅黑" w:eastAsia="微软雅黑" w:hint="default"/>
          <w:sz w:val="2"/>
          <w:szCs w:val="2"/>
        </w:rPr>
      </w:r>
    </w:p>
    <w:p>
      <w:pPr>
        <w:spacing w:line="240" w:lineRule="auto" w:before="3"/>
        <w:ind w:right="0"/>
        <w:rPr>
          <w:rFonts w:ascii="微软雅黑" w:hAnsi="微软雅黑" w:cs="微软雅黑" w:eastAsia="微软雅黑" w:hint="default"/>
          <w:sz w:val="7"/>
          <w:szCs w:val="7"/>
        </w:rPr>
      </w:pPr>
    </w:p>
    <w:p>
      <w:pPr>
        <w:spacing w:line="20" w:lineRule="exact"/>
        <w:ind w:left="715"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2.9pt;height:.75pt;mso-position-horizontal-relative:char;mso-position-vertical-relative:line" coordorigin="0,0" coordsize="58,15">
            <v:group style="position:absolute;left:8;top:8;width:43;height:2" coordorigin="8,8" coordsize="43,2">
              <v:shape style="position:absolute;left:8;top:8;width:43;height:2" coordorigin="8,8" coordsize="43,0" path="m8,8l50,8e" filled="false" stroked="true" strokeweight=".75pt" strokecolor="#000000">
                <v:path arrowok="t"/>
              </v:shape>
            </v:group>
          </v:group>
        </w:pict>
      </w:r>
      <w:r>
        <w:rPr>
          <w:rFonts w:ascii="微软雅黑" w:hAnsi="微软雅黑" w:cs="微软雅黑" w:eastAsia="微软雅黑" w:hint="default"/>
          <w:sz w:val="2"/>
          <w:szCs w:val="2"/>
        </w:rPr>
      </w:r>
    </w:p>
    <w:p>
      <w:pPr>
        <w:spacing w:line="191" w:lineRule="exact" w:before="0" w:after="3"/>
        <w:ind w:left="3293" w:right="2241" w:firstLine="0"/>
        <w:jc w:val="center"/>
        <w:rPr>
          <w:rFonts w:ascii="微软雅黑" w:hAnsi="微软雅黑" w:cs="微软雅黑" w:eastAsia="微软雅黑" w:hint="default"/>
          <w:sz w:val="14"/>
          <w:szCs w:val="14"/>
        </w:rPr>
      </w:pPr>
      <w:r>
        <w:rPr/>
        <w:pict>
          <v:group style="position:absolute;margin-left:271.779999pt;margin-top:29.735001pt;width:2.15pt;height:.1pt;mso-position-horizontal-relative:page;mso-position-vertical-relative:paragraph;z-index:16816" coordorigin="5436,595" coordsize="43,2">
            <v:shape style="position:absolute;left:5436;top:595;width:43;height:2" coordorigin="5436,595" coordsize="43,0" path="m5436,595l5478,595e" filled="false" stroked="true" strokeweight=".75pt" strokecolor="#000000">
              <v:path arrowok="t"/>
            </v:shape>
            <w10:wrap type="none"/>
          </v:group>
        </w:pict>
      </w:r>
      <w:r>
        <w:rPr/>
        <w:pict>
          <v:group style="position:absolute;margin-left:271.779999pt;margin-top:4.655pt;width:2.15pt;height:.1pt;mso-position-horizontal-relative:page;mso-position-vertical-relative:paragraph;z-index:16840" coordorigin="5436,93" coordsize="43,2">
            <v:shape style="position:absolute;left:5436;top:93;width:43;height:2" coordorigin="5436,93" coordsize="43,0" path="m5436,93l5478,93e" filled="false" stroked="true" strokeweight=".75pt" strokecolor="#000000">
              <v:path arrowok="t"/>
            </v:shape>
            <w10:wrap type="none"/>
          </v:group>
        </w:pict>
      </w:r>
      <w:r>
        <w:rPr/>
        <w:pict>
          <v:group style="position:absolute;margin-left:86.139999pt;margin-top:20.855pt;width:2.15pt;height:.1pt;mso-position-horizontal-relative:page;mso-position-vertical-relative:paragraph;z-index:16888" coordorigin="1723,417" coordsize="43,2">
            <v:shape style="position:absolute;left:1723;top:417;width:43;height:2" coordorigin="1723,417" coordsize="43,0" path="m1723,417l1765,417e" filled="false" stroked="true" strokeweight=".75pt" strokecolor="#000000">
              <v:path arrowok="t"/>
            </v:shape>
            <w10:wrap type="none"/>
          </v:group>
        </w:pict>
      </w:r>
      <w:r>
        <w:rPr/>
        <w:pict>
          <v:group style="position:absolute;margin-left:93.362pt;margin-top:-24.19375pt;width:173.35pt;height:63.7pt;mso-position-horizontal-relative:page;mso-position-vertical-relative:paragraph;z-index:-415768" coordorigin="1867,-484" coordsize="3467,1274">
            <v:group style="position:absolute;left:1880;top:-171;width:3442;height:688" coordorigin="1880,-171" coordsize="3442,688">
              <v:shape style="position:absolute;left:1880;top:-171;width:3442;height:688" coordorigin="1880,-171" coordsize="3442,688" path="m1880,511l1926,439,1971,363,2017,289,2063,224,2109,173,2167,129,2224,102,2281,90,2339,93,2396,118,2453,162,2511,213,2568,258,2625,297,2683,336,2740,372,2797,402,2855,428,2912,450,3027,471,3084,463,3141,443,3199,420,3256,398,3314,379,3371,361,3428,342,3486,322,3543,299,3600,274,3658,251,3715,234,3772,222,3830,214,3887,213,3944,221,4002,240,4059,270,4116,305,4174,342,4231,387,4289,439,4346,486,4403,511,4458,517,4518,511,4578,483,4633,425,4684,304,4709,219,4735,128,4760,38,4786,-44,4811,-110,4837,-155,4862,-171,4888,-150,4913,-96,4939,-19,4964,74,4990,172,5015,269,5041,353,5066,417,5092,453,5130,455,5168,419,5206,357,5244,281,5283,206,5321,144e" filled="false" stroked="true" strokeweight="1.25pt" strokecolor="#ff0000">
                <v:path arrowok="t"/>
              </v:shape>
            </v:group>
            <v:group style="position:absolute;left:1880;top:-471;width:3442;height:1249" coordorigin="1880,-471" coordsize="3442,1249">
              <v:shape style="position:absolute;left:1880;top:-471;width:3442;height:1249" coordorigin="1880,-471" coordsize="3442,1249" path="m1880,422l1926,363,1971,297,2017,235,2063,185,2109,156,2167,155,2224,182,2281,223,2339,263,2396,302,2453,347,2511,392,2568,432,2625,475,2683,520,2740,550,2797,548,2843,509,2889,443,2935,365,2981,292,3027,239,3084,201,3141,177,3199,169,3256,177,3314,206,3371,256,3428,312,3486,358,3543,401,3600,444,3658,473,3715,475,3761,444,3807,386,3853,320,3899,261,3944,226,4002,219,4059,234,4116,265,4174,302,4231,356,4289,427,4346,492,4403,526,4455,525,4518,505,4581,461,4633,386,4668,273,4686,195,4703,107,4721,14,4739,-81,4756,-174,4774,-260,4792,-337,4809,-401,4845,-471,4862,-471,4891,-405,4905,-344,4920,-269,4934,-182,4948,-86,4962,17,4977,123,4991,230,5005,334,5020,434,5034,525,5049,607,5063,674,5092,759,5115,777,5137,766,5183,676,5206,607,5229,530,5252,448,5275,369,5298,297,5321,237e" filled="false" stroked="true" strokeweight="1.25pt" strokecolor="#044e7d">
                <v:path arrowok="t"/>
              </v:shape>
            </v:group>
            <w10:wrap type="none"/>
          </v:group>
        </w:pict>
      </w:r>
      <w:r>
        <w:rPr/>
        <w:pict>
          <v:group style="position:absolute;margin-left:339.904999pt;margin-top:-6.41pt;width:153.2pt;height:64.75pt;mso-position-horizontal-relative:page;mso-position-vertical-relative:paragraph;z-index:-415648" coordorigin="6798,-128" coordsize="3064,1295">
            <v:group style="position:absolute;left:7457;top:-39;width:2;height:147" coordorigin="7457,-39" coordsize="2,147">
              <v:shape style="position:absolute;left:7457;top:-39;width:2;height:147" coordorigin="7457,-39" coordsize="0,147" path="m7457,-39l7457,108e" filled="false" stroked="true" strokeweight="3.36pt" strokecolor="#ff8080">
                <v:path arrowok="t"/>
              </v:shape>
            </v:group>
            <v:group style="position:absolute;left:8318;top:108;width:2;height:1025" coordorigin="8318,108" coordsize="2,1025">
              <v:shape style="position:absolute;left:8318;top:108;width:2;height:1025" coordorigin="8318,108" coordsize="0,1025" path="m8318,108l8318,1132e" filled="false" stroked="true" strokeweight="3.36pt" strokecolor="#ff8080">
                <v:path arrowok="t"/>
              </v:shape>
            </v:group>
            <v:group style="position:absolute;left:8534;top:12;width:2;height:96" coordorigin="8534,12" coordsize="2,96">
              <v:shape style="position:absolute;left:8534;top:12;width:2;height:96" coordorigin="8534,12" coordsize="0,96" path="m8534,12l8534,108e" filled="false" stroked="true" strokeweight="3.36pt" strokecolor="#ff8080">
                <v:path arrowok="t"/>
              </v:shape>
            </v:group>
            <v:group style="position:absolute;left:9396;top:-39;width:2;height:147" coordorigin="9396,-39" coordsize="2,147">
              <v:shape style="position:absolute;left:9396;top:-39;width:2;height:147" coordorigin="9396,-39" coordsize="0,147" path="m9396,-39l9396,108e" filled="false" stroked="true" strokeweight="3.36pt" strokecolor="#ff8080">
                <v:path arrowok="t"/>
              </v:shape>
            </v:group>
            <v:group style="position:absolute;left:9827;top:-36;width:2;height:144" coordorigin="9827,-36" coordsize="2,144">
              <v:shape style="position:absolute;left:9827;top:-36;width:2;height:144" coordorigin="9827,-36" coordsize="0,144" path="m9827,-36l9827,108e" filled="false" stroked="true" strokeweight="3.48pt" strokecolor="#ff8080">
                <v:path arrowok="t"/>
              </v:shape>
            </v:group>
            <v:group style="position:absolute;left:9288;top:108;width:2;height:50" coordorigin="9288,108" coordsize="2,50">
              <v:shape style="position:absolute;left:9288;top:108;width:2;height:50" coordorigin="9288,108" coordsize="0,50" path="m9288,108l9288,157e" filled="false" stroked="true" strokeweight=".75pt" strokecolor="#000000">
                <v:path arrowok="t"/>
              </v:shape>
            </v:group>
            <v:group style="position:absolute;left:9504;top:108;width:2;height:50" coordorigin="9504,108" coordsize="2,50">
              <v:shape style="position:absolute;left:9504;top:108;width:2;height:50" coordorigin="9504,108" coordsize="0,50" path="m9504,108l9504,157e" filled="false" stroked="true" strokeweight=".75pt" strokecolor="#000000">
                <v:path arrowok="t"/>
              </v:shape>
            </v:group>
            <v:group style="position:absolute;left:9720;top:108;width:2;height:50" coordorigin="9720,108" coordsize="2,50">
              <v:shape style="position:absolute;left:9720;top:108;width:2;height:50" coordorigin="9720,108" coordsize="0,50" path="m9720,108l9720,157e" filled="false" stroked="true" strokeweight=".75pt" strokecolor="#000000">
                <v:path arrowok="t"/>
              </v:shape>
            </v:group>
            <v:group style="position:absolute;left:6811;top:15;width:3017;height:646" coordorigin="6811,15" coordsize="3017,646">
              <v:shape style="position:absolute;left:6811;top:15;width:3017;height:646" coordorigin="6811,15" coordsize="3017,646" path="m6811,289l6864,284,6918,279,6972,275,7026,273,7080,272,7134,273,7188,275,7242,279,7295,287,7349,298,7403,308,7457,315,7511,315,7565,311,7619,306,7672,304,7726,305,7780,308,7834,311,7888,314,7942,309,7996,300,8050,300,8103,326,8139,371,8175,438,8211,515,8247,587,8283,640,8319,660,8355,638,8391,583,8426,510,8462,431,8498,360,8534,312,8588,274,8642,258,8696,256,8750,260,8804,279,8857,313,8911,344,8965,356,9019,338,9073,300,9127,260,9181,236,9234,234,9288,245,9342,260,9396,269,9450,277,9504,287,9558,287,9611,269,9665,223,9719,157,9773,84,9827,15e" filled="false" stroked="true" strokeweight="1.25pt" strokecolor="#ff0000">
                <v:path arrowok="t"/>
              </v:shape>
            </v:group>
            <v:group style="position:absolute;left:6811;top:-116;width:3017;height:1083" coordorigin="6811,-116" coordsize="3017,1083">
              <v:shape style="position:absolute;left:6811;top:-116;width:3017;height:1083" coordorigin="6811,-116" coordsize="3017,1083" path="m6811,303l6864,294,6918,284,6972,276,7026,272,7080,275,7134,283,7188,293,7242,300,7295,305,7349,310,7403,313,7457,313,7511,309,7565,301,7619,292,7672,287,7726,285,7780,285,7834,288,7888,291,7938,284,7996,272,8053,276,8103,318,8127,371,8151,447,8175,539,8199,639,8223,739,8247,829,8271,903,8295,951,8319,967,8340,947,8383,829,8405,743,8426,647,8448,549,8470,452,8491,365,8513,293,8583,193,8642,181,8701,188,8750,201,8804,237,8857,298,8911,346,8996,302,9027,230,9058,142,9088,51,9119,-31,9150,-91,9181,-116,9211,-97,9242,-43,9273,33,9304,118,9334,201,9365,269,9396,309,9450,314,9504,273,9558,223,9611,199,9665,214,9719,247,9773,287,9827,324e" filled="false" stroked="true" strokeweight="1.25pt" strokecolor="#044e7d">
                <v:path arrowok="t"/>
              </v:shape>
            </v:group>
            <w10:wrap type="none"/>
          </v:group>
        </w:pict>
      </w:r>
      <w:r>
        <w:rPr/>
        <w:pict>
          <v:group style="position:absolute;margin-left:496.355011pt;margin-top:-31.879999pt;width:3.25pt;height:93.05pt;mso-position-horizontal-relative:page;mso-position-vertical-relative:paragraph;z-index:-415624" coordorigin="9927,-638" coordsize="65,1861">
            <v:group style="position:absolute;left:9935;top:-630;width:2;height:1846" coordorigin="9935,-630" coordsize="2,1846">
              <v:shape style="position:absolute;left:9935;top:-630;width:2;height:1846" coordorigin="9935,-630" coordsize="0,1846" path="m9935,1215l9935,-630e" filled="false" stroked="true" strokeweight=".75pt" strokecolor="#000000">
                <v:path arrowok="t"/>
              </v:shape>
            </v:group>
            <v:group style="position:absolute;left:9935;top:1215;width:50;height:2" coordorigin="9935,1215" coordsize="50,2">
              <v:shape style="position:absolute;left:9935;top:1215;width:50;height:2" coordorigin="9935,1215" coordsize="50,0" path="m9935,1215l9984,1215e" filled="false" stroked="true" strokeweight=".75pt" strokecolor="#000000">
                <v:path arrowok="t"/>
              </v:shape>
            </v:group>
            <v:group style="position:absolute;left:9935;top:753;width:50;height:2" coordorigin="9935,753" coordsize="50,2">
              <v:shape style="position:absolute;left:9935;top:753;width:50;height:2" coordorigin="9935,753" coordsize="50,0" path="m9935,753l9984,753e" filled="false" stroked="true" strokeweight=".75pt" strokecolor="#000000">
                <v:path arrowok="t"/>
              </v:shape>
            </v:group>
            <v:group style="position:absolute;left:9935;top:292;width:50;height:2" coordorigin="9935,292" coordsize="50,2">
              <v:shape style="position:absolute;left:9935;top:292;width:50;height:2" coordorigin="9935,292" coordsize="50,0" path="m9935,292l9984,292e" filled="false" stroked="true" strokeweight=".75pt" strokecolor="#000000">
                <v:path arrowok="t"/>
              </v:shape>
            </v:group>
            <v:group style="position:absolute;left:9935;top:-168;width:50;height:2" coordorigin="9935,-168" coordsize="50,2">
              <v:shape style="position:absolute;left:9935;top:-168;width:50;height:2" coordorigin="9935,-168" coordsize="50,0" path="m9935,-168l9984,-168e" filled="false" stroked="true" strokeweight=".75pt" strokecolor="#000000">
                <v:path arrowok="t"/>
              </v:shape>
            </v:group>
            <v:group style="position:absolute;left:9935;top:-630;width:50;height:2" coordorigin="9935,-630" coordsize="50,2">
              <v:shape style="position:absolute;left:9935;top:-630;width:50;height:2" coordorigin="9935,-630" coordsize="50,0" path="m9935,-630l9984,-630e" filled="false" stroked="true" strokeweight=".75pt" strokecolor="#000000">
                <v:path arrowok="t"/>
              </v:shape>
            </v:group>
            <v:group style="position:absolute;left:9935;top:108;width:2;height:50" coordorigin="9935,108" coordsize="2,50">
              <v:shape style="position:absolute;left:9935;top:108;width:2;height:50" coordorigin="9935,108" coordsize="0,50" path="m9935,108l9935,157e" filled="false" stroked="true" strokeweight=".75pt" strokecolor="#000000">
                <v:path arrowok="t"/>
              </v:shape>
            </v:group>
            <w10:wrap type="none"/>
          </v:group>
        </w:pict>
      </w:r>
      <w:r>
        <w:rPr/>
        <w:pict>
          <v:group style="position:absolute;margin-left:332.304993pt;margin-top:-31.879999pt;width:3.25pt;height:93.05pt;mso-position-horizontal-relative:page;mso-position-vertical-relative:paragraph;z-index:-415600" coordorigin="6646,-638" coordsize="65,1861">
            <v:group style="position:absolute;left:6703;top:-630;width:2;height:1846" coordorigin="6703,-630" coordsize="2,1846">
              <v:shape style="position:absolute;left:6703;top:-630;width:2;height:1846" coordorigin="6703,-630" coordsize="0,1846" path="m6703,1215l6703,-630e" filled="false" stroked="true" strokeweight=".75pt" strokecolor="#000000">
                <v:path arrowok="t"/>
              </v:shape>
            </v:group>
            <v:group style="position:absolute;left:6654;top:1215;width:50;height:2" coordorigin="6654,1215" coordsize="50,2">
              <v:shape style="position:absolute;left:6654;top:1215;width:50;height:2" coordorigin="6654,1215" coordsize="50,0" path="m6654,1215l6703,1215e" filled="false" stroked="true" strokeweight=".75pt" strokecolor="#000000">
                <v:path arrowok="t"/>
              </v:shape>
            </v:group>
            <v:group style="position:absolute;left:6654;top:847;width:50;height:2" coordorigin="6654,847" coordsize="50,2">
              <v:shape style="position:absolute;left:6654;top:847;width:50;height:2" coordorigin="6654,847" coordsize="50,0" path="m6654,847l6703,847e" filled="false" stroked="true" strokeweight=".75pt" strokecolor="#000000">
                <v:path arrowok="t"/>
              </v:shape>
            </v:group>
            <v:group style="position:absolute;left:6654;top:477;width:50;height:2" coordorigin="6654,477" coordsize="50,2">
              <v:shape style="position:absolute;left:6654;top:477;width:50;height:2" coordorigin="6654,477" coordsize="50,0" path="m6654,477l6703,477e" filled="false" stroked="true" strokeweight=".75pt" strokecolor="#000000">
                <v:path arrowok="t"/>
              </v:shape>
            </v:group>
            <v:group style="position:absolute;left:6654;top:-262;width:50;height:2" coordorigin="6654,-262" coordsize="50,2">
              <v:shape style="position:absolute;left:6654;top:-262;width:50;height:2" coordorigin="6654,-262" coordsize="50,0" path="m6654,-262l6703,-262e" filled="false" stroked="true" strokeweight=".75pt" strokecolor="#000000">
                <v:path arrowok="t"/>
              </v:shape>
            </v:group>
            <v:group style="position:absolute;left:6654;top:-630;width:50;height:2" coordorigin="6654,-630" coordsize="50,2">
              <v:shape style="position:absolute;left:6654;top:-630;width:50;height:2" coordorigin="6654,-630" coordsize="50,0" path="m6654,-630l6703,-630e" filled="false" stroked="true" strokeweight=".75pt" strokecolor="#000000">
                <v:path arrowok="t"/>
              </v:shape>
            </v:group>
            <v:group style="position:absolute;left:6703;top:108;width:2;height:50" coordorigin="6703,108" coordsize="2,50">
              <v:shape style="position:absolute;left:6703;top:108;width:2;height:50" coordorigin="6703,108" coordsize="0,50" path="m6703,108l6703,157e" filled="false" stroked="true" strokeweight=".75pt" strokecolor="#000000">
                <v:path arrowok="t"/>
              </v:shape>
            </v:group>
            <w10:wrap type="none"/>
          </v:group>
        </w:pict>
      </w:r>
      <w:r>
        <w:rPr/>
        <w:pict>
          <v:shape style="position:absolute;margin-left:336.840149pt;margin-top:9.459961pt;width:159.8pt;height:28.2pt;mso-position-horizontal-relative:page;mso-position-vertical-relative:paragraph;z-index:17272" type="#_x0000_t202" filled="false" stroked="false">
            <v:textbox inset="0,0,0,0" style="layout-flow:vertical;mso-layout-flow-alt:bottom-to-top">
              <w:txbxContent>
                <w:p>
                  <w:pPr>
                    <w:spacing w:line="155"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6Q</w:t>
                  </w:r>
                  <w:r>
                    <w:rPr>
                      <w:rFonts w:ascii="微软雅黑"/>
                      <w:w w:val="99"/>
                      <w:sz w:val="14"/>
                    </w:rPr>
                    <w:t>1</w:t>
                  </w:r>
                  <w:r>
                    <w:rPr>
                      <w:rFonts w:ascii="微软雅黑"/>
                      <w:sz w:val="14"/>
                    </w:rPr>
                  </w:r>
                </w:p>
                <w:p>
                  <w:pPr>
                    <w:spacing w:line="216"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6Q</w:t>
                  </w:r>
                  <w:r>
                    <w:rPr>
                      <w:rFonts w:ascii="微软雅黑"/>
                      <w:w w:val="99"/>
                      <w:sz w:val="14"/>
                    </w:rPr>
                    <w:t>2</w:t>
                  </w:r>
                  <w:r>
                    <w:rPr>
                      <w:rFonts w:ascii="微软雅黑"/>
                      <w:sz w:val="14"/>
                    </w:rPr>
                  </w:r>
                </w:p>
                <w:p>
                  <w:pPr>
                    <w:spacing w:line="216"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6Q</w:t>
                  </w:r>
                  <w:r>
                    <w:rPr>
                      <w:rFonts w:ascii="微软雅黑"/>
                      <w:w w:val="99"/>
                      <w:sz w:val="14"/>
                    </w:rPr>
                    <w:t>3</w:t>
                  </w:r>
                  <w:r>
                    <w:rPr>
                      <w:rFonts w:ascii="微软雅黑"/>
                      <w:sz w:val="14"/>
                    </w:rPr>
                  </w:r>
                </w:p>
                <w:p>
                  <w:pPr>
                    <w:spacing w:line="216"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6Q</w:t>
                  </w:r>
                  <w:r>
                    <w:rPr>
                      <w:rFonts w:ascii="微软雅黑"/>
                      <w:w w:val="99"/>
                      <w:sz w:val="14"/>
                    </w:rPr>
                    <w:t>4</w:t>
                  </w:r>
                  <w:r>
                    <w:rPr>
                      <w:rFonts w:ascii="微软雅黑"/>
                      <w:sz w:val="14"/>
                    </w:rPr>
                  </w:r>
                </w:p>
                <w:p>
                  <w:pPr>
                    <w:spacing w:line="216"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7Q</w:t>
                  </w:r>
                  <w:r>
                    <w:rPr>
                      <w:rFonts w:ascii="微软雅黑"/>
                      <w:w w:val="99"/>
                      <w:sz w:val="14"/>
                    </w:rPr>
                    <w:t>1</w:t>
                  </w:r>
                  <w:r>
                    <w:rPr>
                      <w:rFonts w:ascii="微软雅黑"/>
                      <w:sz w:val="14"/>
                    </w:rPr>
                  </w:r>
                </w:p>
                <w:p>
                  <w:pPr>
                    <w:spacing w:line="216"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7Q</w:t>
                  </w:r>
                  <w:r>
                    <w:rPr>
                      <w:rFonts w:ascii="微软雅黑"/>
                      <w:w w:val="99"/>
                      <w:sz w:val="14"/>
                    </w:rPr>
                    <w:t>2</w:t>
                  </w:r>
                  <w:r>
                    <w:rPr>
                      <w:rFonts w:ascii="微软雅黑"/>
                      <w:sz w:val="14"/>
                    </w:rPr>
                  </w:r>
                </w:p>
                <w:p>
                  <w:pPr>
                    <w:spacing w:line="216"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7Q</w:t>
                  </w:r>
                  <w:r>
                    <w:rPr>
                      <w:rFonts w:ascii="微软雅黑"/>
                      <w:w w:val="99"/>
                      <w:sz w:val="14"/>
                    </w:rPr>
                    <w:t>3</w:t>
                  </w:r>
                  <w:r>
                    <w:rPr>
                      <w:rFonts w:ascii="微软雅黑"/>
                      <w:sz w:val="14"/>
                    </w:rPr>
                  </w:r>
                </w:p>
                <w:p>
                  <w:pPr>
                    <w:spacing w:line="215"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7Q</w:t>
                  </w:r>
                  <w:r>
                    <w:rPr>
                      <w:rFonts w:ascii="微软雅黑"/>
                      <w:w w:val="99"/>
                      <w:sz w:val="14"/>
                    </w:rPr>
                    <w:t>4</w:t>
                  </w:r>
                  <w:r>
                    <w:rPr>
                      <w:rFonts w:ascii="微软雅黑"/>
                      <w:sz w:val="14"/>
                    </w:rPr>
                  </w:r>
                </w:p>
                <w:p>
                  <w:pPr>
                    <w:spacing w:line="215"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8Q</w:t>
                  </w:r>
                  <w:r>
                    <w:rPr>
                      <w:rFonts w:ascii="微软雅黑"/>
                      <w:w w:val="99"/>
                      <w:sz w:val="14"/>
                    </w:rPr>
                    <w:t>1</w:t>
                  </w:r>
                  <w:r>
                    <w:rPr>
                      <w:rFonts w:ascii="微软雅黑"/>
                      <w:sz w:val="14"/>
                    </w:rPr>
                  </w:r>
                </w:p>
                <w:p>
                  <w:pPr>
                    <w:spacing w:line="216"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8Q</w:t>
                  </w:r>
                  <w:r>
                    <w:rPr>
                      <w:rFonts w:ascii="微软雅黑"/>
                      <w:w w:val="99"/>
                      <w:sz w:val="14"/>
                    </w:rPr>
                    <w:t>2</w:t>
                  </w:r>
                  <w:r>
                    <w:rPr>
                      <w:rFonts w:ascii="微软雅黑"/>
                      <w:sz w:val="14"/>
                    </w:rPr>
                  </w:r>
                </w:p>
                <w:p>
                  <w:pPr>
                    <w:spacing w:line="216"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8Q</w:t>
                  </w:r>
                  <w:r>
                    <w:rPr>
                      <w:rFonts w:ascii="微软雅黑"/>
                      <w:w w:val="99"/>
                      <w:sz w:val="14"/>
                    </w:rPr>
                    <w:t>3</w:t>
                  </w:r>
                  <w:r>
                    <w:rPr>
                      <w:rFonts w:ascii="微软雅黑"/>
                      <w:sz w:val="14"/>
                    </w:rPr>
                  </w:r>
                </w:p>
                <w:p>
                  <w:pPr>
                    <w:spacing w:line="215"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8Q</w:t>
                  </w:r>
                  <w:r>
                    <w:rPr>
                      <w:rFonts w:ascii="微软雅黑"/>
                      <w:w w:val="99"/>
                      <w:sz w:val="14"/>
                    </w:rPr>
                    <w:t>4</w:t>
                  </w:r>
                  <w:r>
                    <w:rPr>
                      <w:rFonts w:ascii="微软雅黑"/>
                      <w:sz w:val="14"/>
                    </w:rPr>
                  </w:r>
                </w:p>
                <w:p>
                  <w:pPr>
                    <w:spacing w:line="215"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1"/>
                      <w:w w:val="99"/>
                      <w:sz w:val="14"/>
                    </w:rPr>
                    <w:t>1</w:t>
                  </w:r>
                  <w:r>
                    <w:rPr>
                      <w:rFonts w:ascii="微软雅黑"/>
                      <w:spacing w:val="-1"/>
                      <w:w w:val="99"/>
                      <w:sz w:val="14"/>
                    </w:rPr>
                    <w:t>9</w:t>
                  </w:r>
                  <w:r>
                    <w:rPr>
                      <w:rFonts w:ascii="微软雅黑"/>
                      <w:spacing w:val="-2"/>
                      <w:w w:val="99"/>
                      <w:sz w:val="14"/>
                    </w:rPr>
                    <w:t>Q</w:t>
                  </w:r>
                  <w:r>
                    <w:rPr>
                      <w:rFonts w:ascii="微软雅黑"/>
                      <w:w w:val="99"/>
                      <w:sz w:val="14"/>
                    </w:rPr>
                    <w:t>1</w:t>
                  </w:r>
                  <w:r>
                    <w:rPr>
                      <w:rFonts w:ascii="微软雅黑"/>
                      <w:sz w:val="14"/>
                    </w:rPr>
                  </w:r>
                </w:p>
                <w:p>
                  <w:pPr>
                    <w:spacing w:line="216"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9Q</w:t>
                  </w:r>
                  <w:r>
                    <w:rPr>
                      <w:rFonts w:ascii="微软雅黑"/>
                      <w:w w:val="99"/>
                      <w:sz w:val="14"/>
                    </w:rPr>
                    <w:t>2</w:t>
                  </w:r>
                  <w:r>
                    <w:rPr>
                      <w:rFonts w:ascii="微软雅黑"/>
                      <w:sz w:val="14"/>
                    </w:rPr>
                  </w:r>
                </w:p>
                <w:p>
                  <w:pPr>
                    <w:spacing w:line="229"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9Q</w:t>
                  </w:r>
                  <w:r>
                    <w:rPr>
                      <w:rFonts w:ascii="微软雅黑"/>
                      <w:w w:val="99"/>
                      <w:sz w:val="14"/>
                    </w:rPr>
                    <w:t>3</w:t>
                  </w:r>
                  <w:r>
                    <w:rPr>
                      <w:rFonts w:ascii="微软雅黑"/>
                      <w:sz w:val="14"/>
                    </w:rPr>
                  </w:r>
                </w:p>
              </w:txbxContent>
            </v:textbox>
            <w10:wrap type="none"/>
          </v:shape>
        </w:pict>
      </w:r>
      <w:r>
        <w:rPr/>
        <w:pict>
          <v:shape style="position:absolute;margin-left:66.865997pt;margin-top:-36.284237pt;width:461.45pt;height:80.7pt;mso-position-horizontal-relative:page;mso-position-vertical-relative:paragraph;z-index:17320"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28"/>
                    <w:gridCol w:w="114"/>
                    <w:gridCol w:w="230"/>
                    <w:gridCol w:w="228"/>
                    <w:gridCol w:w="230"/>
                    <w:gridCol w:w="230"/>
                    <w:gridCol w:w="228"/>
                    <w:gridCol w:w="230"/>
                    <w:gridCol w:w="228"/>
                    <w:gridCol w:w="230"/>
                    <w:gridCol w:w="230"/>
                    <w:gridCol w:w="228"/>
                    <w:gridCol w:w="230"/>
                    <w:gridCol w:w="228"/>
                    <w:gridCol w:w="230"/>
                    <w:gridCol w:w="228"/>
                    <w:gridCol w:w="230"/>
                    <w:gridCol w:w="115"/>
                    <w:gridCol w:w="661"/>
                    <w:gridCol w:w="606"/>
                    <w:gridCol w:w="108"/>
                    <w:gridCol w:w="215"/>
                    <w:gridCol w:w="215"/>
                    <w:gridCol w:w="216"/>
                    <w:gridCol w:w="216"/>
                    <w:gridCol w:w="216"/>
                    <w:gridCol w:w="430"/>
                    <w:gridCol w:w="216"/>
                    <w:gridCol w:w="216"/>
                    <w:gridCol w:w="430"/>
                    <w:gridCol w:w="216"/>
                    <w:gridCol w:w="216"/>
                    <w:gridCol w:w="215"/>
                    <w:gridCol w:w="108"/>
                    <w:gridCol w:w="631"/>
                  </w:tblGrid>
                  <w:tr>
                    <w:trPr>
                      <w:trHeight w:val="192" w:hRule="exact"/>
                    </w:trPr>
                    <w:tc>
                      <w:tcPr>
                        <w:tcW w:w="428" w:type="dxa"/>
                        <w:tcBorders>
                          <w:top w:val="nil" w:sz="6" w:space="0" w:color="auto"/>
                          <w:left w:val="nil" w:sz="6" w:space="0" w:color="auto"/>
                          <w:bottom w:val="nil" w:sz="6" w:space="0" w:color="auto"/>
                          <w:right w:val="single" w:sz="6" w:space="0" w:color="000000"/>
                        </w:tcBorders>
                      </w:tcPr>
                      <w:p>
                        <w:pPr>
                          <w:pStyle w:val="TableParagraph"/>
                          <w:spacing w:line="143" w:lineRule="exact"/>
                          <w:ind w:left="35" w:right="0"/>
                          <w:jc w:val="left"/>
                          <w:rPr>
                            <w:rFonts w:ascii="Arial" w:hAnsi="Arial" w:cs="Arial" w:eastAsia="Arial" w:hint="default"/>
                            <w:sz w:val="14"/>
                            <w:szCs w:val="14"/>
                          </w:rPr>
                        </w:pPr>
                        <w:r>
                          <w:rPr>
                            <w:rFonts w:ascii="Arial"/>
                            <w:sz w:val="14"/>
                          </w:rPr>
                          <w:t>140</w:t>
                        </w:r>
                      </w:p>
                    </w:tc>
                    <w:tc>
                      <w:tcPr>
                        <w:tcW w:w="114" w:type="dxa"/>
                        <w:tcBorders>
                          <w:top w:val="nil" w:sz="6" w:space="0" w:color="auto"/>
                          <w:left w:val="single" w:sz="6" w:space="0" w:color="000000"/>
                          <w:bottom w:val="nil" w:sz="6" w:space="0" w:color="auto"/>
                          <w:right w:val="nil" w:sz="6" w:space="0" w:color="auto"/>
                        </w:tcBorders>
                      </w:tcPr>
                      <w:p>
                        <w:pPr/>
                      </w:p>
                    </w:tc>
                    <w:tc>
                      <w:tcPr>
                        <w:tcW w:w="230" w:type="dxa"/>
                        <w:tcBorders>
                          <w:top w:val="nil" w:sz="6" w:space="0" w:color="auto"/>
                          <w:left w:val="nil" w:sz="6" w:space="0" w:color="auto"/>
                          <w:bottom w:val="nil" w:sz="6" w:space="0" w:color="auto"/>
                          <w:right w:val="nil" w:sz="6" w:space="0" w:color="auto"/>
                        </w:tcBorders>
                      </w:tcPr>
                      <w:p>
                        <w:pPr/>
                      </w:p>
                    </w:tc>
                    <w:tc>
                      <w:tcPr>
                        <w:tcW w:w="228" w:type="dxa"/>
                        <w:tcBorders>
                          <w:top w:val="nil" w:sz="6" w:space="0" w:color="auto"/>
                          <w:left w:val="nil" w:sz="6" w:space="0" w:color="auto"/>
                          <w:bottom w:val="nil" w:sz="6" w:space="0" w:color="auto"/>
                          <w:right w:val="nil" w:sz="6" w:space="0" w:color="auto"/>
                        </w:tcBorders>
                      </w:tcPr>
                      <w:p>
                        <w:pPr/>
                      </w:p>
                    </w:tc>
                    <w:tc>
                      <w:tcPr>
                        <w:tcW w:w="230" w:type="dxa"/>
                        <w:tcBorders>
                          <w:top w:val="nil" w:sz="6" w:space="0" w:color="auto"/>
                          <w:left w:val="nil" w:sz="6" w:space="0" w:color="auto"/>
                          <w:bottom w:val="nil" w:sz="6" w:space="0" w:color="auto"/>
                          <w:right w:val="nil" w:sz="6" w:space="0" w:color="auto"/>
                        </w:tcBorders>
                      </w:tcPr>
                      <w:p>
                        <w:pPr/>
                      </w:p>
                    </w:tc>
                    <w:tc>
                      <w:tcPr>
                        <w:tcW w:w="230" w:type="dxa"/>
                        <w:tcBorders>
                          <w:top w:val="nil" w:sz="6" w:space="0" w:color="auto"/>
                          <w:left w:val="nil" w:sz="6" w:space="0" w:color="auto"/>
                          <w:bottom w:val="nil" w:sz="6" w:space="0" w:color="auto"/>
                          <w:right w:val="nil" w:sz="6" w:space="0" w:color="auto"/>
                        </w:tcBorders>
                      </w:tcPr>
                      <w:p>
                        <w:pPr/>
                      </w:p>
                    </w:tc>
                    <w:tc>
                      <w:tcPr>
                        <w:tcW w:w="228" w:type="dxa"/>
                        <w:tcBorders>
                          <w:top w:val="nil" w:sz="6" w:space="0" w:color="auto"/>
                          <w:left w:val="nil" w:sz="6" w:space="0" w:color="auto"/>
                          <w:bottom w:val="nil" w:sz="6" w:space="0" w:color="auto"/>
                          <w:right w:val="nil" w:sz="6" w:space="0" w:color="auto"/>
                        </w:tcBorders>
                      </w:tcPr>
                      <w:p>
                        <w:pPr/>
                      </w:p>
                    </w:tc>
                    <w:tc>
                      <w:tcPr>
                        <w:tcW w:w="230" w:type="dxa"/>
                        <w:tcBorders>
                          <w:top w:val="nil" w:sz="6" w:space="0" w:color="auto"/>
                          <w:left w:val="nil" w:sz="6" w:space="0" w:color="auto"/>
                          <w:bottom w:val="nil" w:sz="6" w:space="0" w:color="auto"/>
                          <w:right w:val="nil" w:sz="6" w:space="0" w:color="auto"/>
                        </w:tcBorders>
                      </w:tcPr>
                      <w:p>
                        <w:pPr/>
                      </w:p>
                    </w:tc>
                    <w:tc>
                      <w:tcPr>
                        <w:tcW w:w="228" w:type="dxa"/>
                        <w:tcBorders>
                          <w:top w:val="nil" w:sz="6" w:space="0" w:color="auto"/>
                          <w:left w:val="nil" w:sz="6" w:space="0" w:color="auto"/>
                          <w:bottom w:val="nil" w:sz="6" w:space="0" w:color="auto"/>
                          <w:right w:val="nil" w:sz="6" w:space="0" w:color="auto"/>
                        </w:tcBorders>
                      </w:tcPr>
                      <w:p>
                        <w:pPr/>
                      </w:p>
                    </w:tc>
                    <w:tc>
                      <w:tcPr>
                        <w:tcW w:w="230" w:type="dxa"/>
                        <w:tcBorders>
                          <w:top w:val="nil" w:sz="6" w:space="0" w:color="auto"/>
                          <w:left w:val="nil" w:sz="6" w:space="0" w:color="auto"/>
                          <w:bottom w:val="nil" w:sz="6" w:space="0" w:color="auto"/>
                          <w:right w:val="nil" w:sz="6" w:space="0" w:color="auto"/>
                        </w:tcBorders>
                      </w:tcPr>
                      <w:p>
                        <w:pPr/>
                      </w:p>
                    </w:tc>
                    <w:tc>
                      <w:tcPr>
                        <w:tcW w:w="230" w:type="dxa"/>
                        <w:tcBorders>
                          <w:top w:val="nil" w:sz="6" w:space="0" w:color="auto"/>
                          <w:left w:val="nil" w:sz="6" w:space="0" w:color="auto"/>
                          <w:bottom w:val="nil" w:sz="6" w:space="0" w:color="auto"/>
                          <w:right w:val="nil" w:sz="6" w:space="0" w:color="auto"/>
                        </w:tcBorders>
                      </w:tcPr>
                      <w:p>
                        <w:pPr/>
                      </w:p>
                    </w:tc>
                    <w:tc>
                      <w:tcPr>
                        <w:tcW w:w="228" w:type="dxa"/>
                        <w:tcBorders>
                          <w:top w:val="nil" w:sz="6" w:space="0" w:color="auto"/>
                          <w:left w:val="nil" w:sz="6" w:space="0" w:color="auto"/>
                          <w:bottom w:val="nil" w:sz="6" w:space="0" w:color="auto"/>
                          <w:right w:val="nil" w:sz="6" w:space="0" w:color="auto"/>
                        </w:tcBorders>
                      </w:tcPr>
                      <w:p>
                        <w:pPr/>
                      </w:p>
                    </w:tc>
                    <w:tc>
                      <w:tcPr>
                        <w:tcW w:w="230" w:type="dxa"/>
                        <w:tcBorders>
                          <w:top w:val="nil" w:sz="6" w:space="0" w:color="auto"/>
                          <w:left w:val="nil" w:sz="6" w:space="0" w:color="auto"/>
                          <w:bottom w:val="nil" w:sz="6" w:space="0" w:color="auto"/>
                          <w:right w:val="nil" w:sz="6" w:space="0" w:color="auto"/>
                        </w:tcBorders>
                      </w:tcPr>
                      <w:p>
                        <w:pPr/>
                      </w:p>
                    </w:tc>
                    <w:tc>
                      <w:tcPr>
                        <w:tcW w:w="228" w:type="dxa"/>
                        <w:tcBorders>
                          <w:top w:val="nil" w:sz="6" w:space="0" w:color="auto"/>
                          <w:left w:val="nil" w:sz="6" w:space="0" w:color="auto"/>
                          <w:bottom w:val="nil" w:sz="6" w:space="0" w:color="auto"/>
                          <w:right w:val="nil" w:sz="6" w:space="0" w:color="auto"/>
                        </w:tcBorders>
                      </w:tcPr>
                      <w:p>
                        <w:pPr/>
                      </w:p>
                    </w:tc>
                    <w:tc>
                      <w:tcPr>
                        <w:tcW w:w="230" w:type="dxa"/>
                        <w:tcBorders>
                          <w:top w:val="nil" w:sz="6" w:space="0" w:color="auto"/>
                          <w:left w:val="nil" w:sz="6" w:space="0" w:color="auto"/>
                          <w:bottom w:val="nil" w:sz="6" w:space="0" w:color="auto"/>
                          <w:right w:val="nil" w:sz="6" w:space="0" w:color="auto"/>
                        </w:tcBorders>
                      </w:tcPr>
                      <w:p>
                        <w:pPr/>
                      </w:p>
                    </w:tc>
                    <w:tc>
                      <w:tcPr>
                        <w:tcW w:w="228" w:type="dxa"/>
                        <w:tcBorders>
                          <w:top w:val="nil" w:sz="6" w:space="0" w:color="auto"/>
                          <w:left w:val="nil" w:sz="6" w:space="0" w:color="auto"/>
                          <w:bottom w:val="nil" w:sz="6" w:space="0" w:color="auto"/>
                          <w:right w:val="nil" w:sz="6" w:space="0" w:color="auto"/>
                        </w:tcBorders>
                      </w:tcPr>
                      <w:p>
                        <w:pPr/>
                      </w:p>
                    </w:tc>
                    <w:tc>
                      <w:tcPr>
                        <w:tcW w:w="230" w:type="dxa"/>
                        <w:tcBorders>
                          <w:top w:val="nil" w:sz="6" w:space="0" w:color="auto"/>
                          <w:left w:val="nil" w:sz="6" w:space="0" w:color="auto"/>
                          <w:bottom w:val="nil" w:sz="6" w:space="0" w:color="auto"/>
                          <w:right w:val="nil" w:sz="6" w:space="0" w:color="auto"/>
                        </w:tcBorders>
                      </w:tcPr>
                      <w:p>
                        <w:pPr/>
                      </w:p>
                    </w:tc>
                    <w:tc>
                      <w:tcPr>
                        <w:tcW w:w="115" w:type="dxa"/>
                        <w:tcBorders>
                          <w:top w:val="nil" w:sz="6" w:space="0" w:color="auto"/>
                          <w:left w:val="nil" w:sz="6" w:space="0" w:color="auto"/>
                          <w:bottom w:val="nil" w:sz="6" w:space="0" w:color="auto"/>
                          <w:right w:val="single" w:sz="6" w:space="0" w:color="000000"/>
                        </w:tcBorders>
                      </w:tcPr>
                      <w:p>
                        <w:pPr/>
                      </w:p>
                    </w:tc>
                    <w:tc>
                      <w:tcPr>
                        <w:tcW w:w="661" w:type="dxa"/>
                        <w:tcBorders>
                          <w:top w:val="nil" w:sz="6" w:space="0" w:color="auto"/>
                          <w:left w:val="single" w:sz="6" w:space="0" w:color="000000"/>
                          <w:bottom w:val="nil" w:sz="6" w:space="0" w:color="auto"/>
                          <w:right w:val="nil" w:sz="6" w:space="0" w:color="auto"/>
                        </w:tcBorders>
                      </w:tcPr>
                      <w:p>
                        <w:pPr>
                          <w:pStyle w:val="TableParagraph"/>
                          <w:spacing w:line="143" w:lineRule="exact"/>
                          <w:ind w:left="113" w:right="0"/>
                          <w:jc w:val="left"/>
                          <w:rPr>
                            <w:rFonts w:ascii="Arial" w:hAnsi="Arial" w:cs="Arial" w:eastAsia="Arial" w:hint="default"/>
                            <w:sz w:val="14"/>
                            <w:szCs w:val="14"/>
                          </w:rPr>
                        </w:pPr>
                        <w:r>
                          <w:rPr>
                            <w:rFonts w:ascii="Arial"/>
                            <w:sz w:val="14"/>
                          </w:rPr>
                          <w:t>80%</w:t>
                        </w:r>
                      </w:p>
                    </w:tc>
                    <w:tc>
                      <w:tcPr>
                        <w:tcW w:w="606" w:type="dxa"/>
                        <w:tcBorders>
                          <w:top w:val="nil" w:sz="6" w:space="0" w:color="auto"/>
                          <w:left w:val="nil" w:sz="6" w:space="0" w:color="auto"/>
                          <w:bottom w:val="nil" w:sz="6" w:space="0" w:color="auto"/>
                          <w:right w:val="nil" w:sz="6" w:space="0" w:color="auto"/>
                        </w:tcBorders>
                      </w:tcPr>
                      <w:p>
                        <w:pPr>
                          <w:pStyle w:val="TableParagraph"/>
                          <w:spacing w:line="179" w:lineRule="exact"/>
                          <w:ind w:left="76" w:right="0"/>
                          <w:jc w:val="center"/>
                          <w:rPr>
                            <w:rFonts w:ascii="微软雅黑" w:hAnsi="微软雅黑" w:cs="微软雅黑" w:eastAsia="微软雅黑" w:hint="default"/>
                            <w:sz w:val="14"/>
                            <w:szCs w:val="14"/>
                          </w:rPr>
                        </w:pPr>
                        <w:r>
                          <w:rPr>
                            <w:rFonts w:ascii="微软雅黑"/>
                            <w:sz w:val="14"/>
                          </w:rPr>
                          <w:t>40</w:t>
                        </w:r>
                      </w:p>
                    </w:tc>
                    <w:tc>
                      <w:tcPr>
                        <w:tcW w:w="108" w:type="dxa"/>
                        <w:tcBorders>
                          <w:top w:val="nil" w:sz="6" w:space="0" w:color="auto"/>
                          <w:left w:val="nil" w:sz="6" w:space="0" w:color="auto"/>
                          <w:bottom w:val="nil" w:sz="6" w:space="0" w:color="auto"/>
                          <w:right w:val="nil" w:sz="6" w:space="0" w:color="auto"/>
                        </w:tcBorders>
                      </w:tcPr>
                      <w:p>
                        <w:pPr/>
                      </w:p>
                    </w:tc>
                    <w:tc>
                      <w:tcPr>
                        <w:tcW w:w="215" w:type="dxa"/>
                        <w:tcBorders>
                          <w:top w:val="nil" w:sz="6" w:space="0" w:color="auto"/>
                          <w:left w:val="nil" w:sz="6" w:space="0" w:color="auto"/>
                          <w:bottom w:val="nil" w:sz="6" w:space="0" w:color="auto"/>
                          <w:right w:val="nil" w:sz="6" w:space="0" w:color="auto"/>
                        </w:tcBorders>
                      </w:tcPr>
                      <w:p>
                        <w:pPr/>
                      </w:p>
                    </w:tc>
                    <w:tc>
                      <w:tcPr>
                        <w:tcW w:w="215" w:type="dxa"/>
                        <w:tcBorders>
                          <w:top w:val="nil" w:sz="6" w:space="0" w:color="auto"/>
                          <w:left w:val="nil" w:sz="6" w:space="0" w:color="auto"/>
                          <w:bottom w:val="nil" w:sz="6" w:space="0" w:color="auto"/>
                          <w:right w:val="nil" w:sz="6" w:space="0" w:color="auto"/>
                        </w:tcBorders>
                      </w:tcPr>
                      <w:p>
                        <w:pPr/>
                      </w:p>
                    </w:tc>
                    <w:tc>
                      <w:tcPr>
                        <w:tcW w:w="216" w:type="dxa"/>
                        <w:tcBorders>
                          <w:top w:val="nil" w:sz="6" w:space="0" w:color="auto"/>
                          <w:left w:val="nil" w:sz="6" w:space="0" w:color="auto"/>
                          <w:bottom w:val="nil" w:sz="6" w:space="0" w:color="auto"/>
                          <w:right w:val="nil" w:sz="6" w:space="0" w:color="auto"/>
                        </w:tcBorders>
                      </w:tcPr>
                      <w:p>
                        <w:pPr/>
                      </w:p>
                    </w:tc>
                    <w:tc>
                      <w:tcPr>
                        <w:tcW w:w="216" w:type="dxa"/>
                        <w:tcBorders>
                          <w:top w:val="nil" w:sz="6" w:space="0" w:color="auto"/>
                          <w:left w:val="nil" w:sz="6" w:space="0" w:color="auto"/>
                          <w:bottom w:val="nil" w:sz="6" w:space="0" w:color="auto"/>
                          <w:right w:val="nil" w:sz="6" w:space="0" w:color="auto"/>
                        </w:tcBorders>
                      </w:tcPr>
                      <w:p>
                        <w:pPr/>
                      </w:p>
                    </w:tc>
                    <w:tc>
                      <w:tcPr>
                        <w:tcW w:w="216"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tcPr>
                      <w:p>
                        <w:pPr/>
                      </w:p>
                    </w:tc>
                    <w:tc>
                      <w:tcPr>
                        <w:tcW w:w="216" w:type="dxa"/>
                        <w:tcBorders>
                          <w:top w:val="nil" w:sz="6" w:space="0" w:color="auto"/>
                          <w:left w:val="nil" w:sz="6" w:space="0" w:color="auto"/>
                          <w:bottom w:val="nil" w:sz="6" w:space="0" w:color="auto"/>
                          <w:right w:val="nil" w:sz="6" w:space="0" w:color="auto"/>
                        </w:tcBorders>
                      </w:tcPr>
                      <w:p>
                        <w:pPr/>
                      </w:p>
                    </w:tc>
                    <w:tc>
                      <w:tcPr>
                        <w:tcW w:w="216" w:type="dxa"/>
                        <w:tcBorders>
                          <w:top w:val="nil" w:sz="6" w:space="0" w:color="auto"/>
                          <w:left w:val="nil" w:sz="6" w:space="0" w:color="auto"/>
                          <w:bottom w:val="nil" w:sz="6" w:space="0" w:color="auto"/>
                          <w:right w:val="nil" w:sz="6" w:space="0" w:color="auto"/>
                        </w:tcBorders>
                      </w:tcPr>
                      <w:p>
                        <w:pPr/>
                      </w:p>
                    </w:tc>
                    <w:tc>
                      <w:tcPr>
                        <w:tcW w:w="430" w:type="dxa"/>
                        <w:tcBorders>
                          <w:top w:val="nil" w:sz="6" w:space="0" w:color="auto"/>
                          <w:left w:val="nil" w:sz="6" w:space="0" w:color="auto"/>
                          <w:bottom w:val="nil" w:sz="6" w:space="0" w:color="auto"/>
                          <w:right w:val="nil" w:sz="6" w:space="0" w:color="auto"/>
                        </w:tcBorders>
                      </w:tcPr>
                      <w:p>
                        <w:pPr/>
                      </w:p>
                    </w:tc>
                    <w:tc>
                      <w:tcPr>
                        <w:tcW w:w="216" w:type="dxa"/>
                        <w:tcBorders>
                          <w:top w:val="nil" w:sz="6" w:space="0" w:color="auto"/>
                          <w:left w:val="nil" w:sz="6" w:space="0" w:color="auto"/>
                          <w:bottom w:val="nil" w:sz="6" w:space="0" w:color="auto"/>
                          <w:right w:val="nil" w:sz="6" w:space="0" w:color="auto"/>
                        </w:tcBorders>
                      </w:tcPr>
                      <w:p>
                        <w:pPr/>
                      </w:p>
                    </w:tc>
                    <w:tc>
                      <w:tcPr>
                        <w:tcW w:w="216" w:type="dxa"/>
                        <w:tcBorders>
                          <w:top w:val="nil" w:sz="6" w:space="0" w:color="auto"/>
                          <w:left w:val="nil" w:sz="6" w:space="0" w:color="auto"/>
                          <w:bottom w:val="nil" w:sz="6" w:space="0" w:color="auto"/>
                          <w:right w:val="nil" w:sz="6" w:space="0" w:color="auto"/>
                        </w:tcBorders>
                      </w:tcPr>
                      <w:p>
                        <w:pPr/>
                      </w:p>
                    </w:tc>
                    <w:tc>
                      <w:tcPr>
                        <w:tcW w:w="215" w:type="dxa"/>
                        <w:tcBorders>
                          <w:top w:val="nil" w:sz="6" w:space="0" w:color="auto"/>
                          <w:left w:val="nil" w:sz="6" w:space="0" w:color="auto"/>
                          <w:bottom w:val="nil" w:sz="6" w:space="0" w:color="auto"/>
                          <w:right w:val="nil" w:sz="6" w:space="0" w:color="auto"/>
                        </w:tcBorders>
                      </w:tcPr>
                      <w:p>
                        <w:pPr/>
                      </w:p>
                    </w:tc>
                    <w:tc>
                      <w:tcPr>
                        <w:tcW w:w="108" w:type="dxa"/>
                        <w:tcBorders>
                          <w:top w:val="nil" w:sz="6" w:space="0" w:color="auto"/>
                          <w:left w:val="nil" w:sz="6" w:space="0" w:color="auto"/>
                          <w:bottom w:val="nil" w:sz="6" w:space="0" w:color="auto"/>
                          <w:right w:val="nil" w:sz="6" w:space="0" w:color="auto"/>
                        </w:tcBorders>
                      </w:tcPr>
                      <w:p>
                        <w:pPr/>
                      </w:p>
                    </w:tc>
                    <w:tc>
                      <w:tcPr>
                        <w:tcW w:w="631" w:type="dxa"/>
                        <w:tcBorders>
                          <w:top w:val="nil" w:sz="6" w:space="0" w:color="auto"/>
                          <w:left w:val="nil" w:sz="6" w:space="0" w:color="auto"/>
                          <w:bottom w:val="nil" w:sz="6" w:space="0" w:color="auto"/>
                          <w:right w:val="nil" w:sz="6" w:space="0" w:color="auto"/>
                        </w:tcBorders>
                      </w:tcPr>
                      <w:p>
                        <w:pPr>
                          <w:pStyle w:val="TableParagraph"/>
                          <w:spacing w:line="179" w:lineRule="exact"/>
                          <w:ind w:right="33"/>
                          <w:jc w:val="right"/>
                          <w:rPr>
                            <w:rFonts w:ascii="微软雅黑" w:hAnsi="微软雅黑" w:cs="微软雅黑" w:eastAsia="微软雅黑" w:hint="default"/>
                            <w:sz w:val="14"/>
                            <w:szCs w:val="14"/>
                          </w:rPr>
                        </w:pPr>
                        <w:r>
                          <w:rPr>
                            <w:rFonts w:ascii="微软雅黑"/>
                            <w:spacing w:val="-1"/>
                            <w:sz w:val="14"/>
                          </w:rPr>
                          <w:t>2000%</w:t>
                        </w:r>
                        <w:r>
                          <w:rPr>
                            <w:rFonts w:ascii="微软雅黑"/>
                            <w:sz w:val="14"/>
                          </w:rPr>
                        </w:r>
                      </w:p>
                    </w:tc>
                  </w:tr>
                  <w:tr>
                    <w:trPr>
                      <w:trHeight w:val="641" w:hRule="exact"/>
                    </w:trPr>
                    <w:tc>
                      <w:tcPr>
                        <w:tcW w:w="428" w:type="dxa"/>
                        <w:tcBorders>
                          <w:top w:val="nil" w:sz="6" w:space="0" w:color="auto"/>
                          <w:left w:val="nil" w:sz="6" w:space="0" w:color="auto"/>
                          <w:bottom w:val="nil" w:sz="6" w:space="0" w:color="auto"/>
                          <w:right w:val="single" w:sz="6" w:space="0" w:color="000000"/>
                        </w:tcBorders>
                      </w:tcPr>
                      <w:p>
                        <w:pPr>
                          <w:pStyle w:val="TableParagraph"/>
                          <w:spacing w:line="240" w:lineRule="auto" w:before="4"/>
                          <w:ind w:left="35" w:right="0"/>
                          <w:jc w:val="left"/>
                          <w:rPr>
                            <w:rFonts w:ascii="Arial" w:hAnsi="Arial" w:cs="Arial" w:eastAsia="Arial" w:hint="default"/>
                            <w:sz w:val="14"/>
                            <w:szCs w:val="14"/>
                          </w:rPr>
                        </w:pPr>
                        <w:r>
                          <w:rPr>
                            <w:rFonts w:ascii="Arial"/>
                            <w:sz w:val="14"/>
                          </w:rPr>
                          <w:t>120</w:t>
                        </w:r>
                      </w:p>
                      <w:p>
                        <w:pPr>
                          <w:pStyle w:val="TableParagraph"/>
                          <w:spacing w:line="240" w:lineRule="auto" w:before="54"/>
                          <w:ind w:left="35" w:right="0"/>
                          <w:jc w:val="left"/>
                          <w:rPr>
                            <w:rFonts w:ascii="Arial" w:hAnsi="Arial" w:cs="Arial" w:eastAsia="Arial" w:hint="default"/>
                            <w:sz w:val="14"/>
                            <w:szCs w:val="14"/>
                          </w:rPr>
                        </w:pPr>
                        <w:r>
                          <w:rPr>
                            <w:rFonts w:ascii="Arial"/>
                            <w:sz w:val="14"/>
                          </w:rPr>
                          <w:t>100</w:t>
                        </w:r>
                      </w:p>
                      <w:p>
                        <w:pPr>
                          <w:pStyle w:val="TableParagraph"/>
                          <w:spacing w:line="240" w:lineRule="auto" w:before="53"/>
                          <w:ind w:left="112" w:right="0"/>
                          <w:jc w:val="left"/>
                          <w:rPr>
                            <w:rFonts w:ascii="Arial" w:hAnsi="Arial" w:cs="Arial" w:eastAsia="Arial" w:hint="default"/>
                            <w:sz w:val="14"/>
                            <w:szCs w:val="14"/>
                          </w:rPr>
                        </w:pPr>
                        <w:r>
                          <w:rPr>
                            <w:rFonts w:ascii="Arial"/>
                            <w:sz w:val="14"/>
                          </w:rPr>
                          <w:t>80</w:t>
                        </w:r>
                      </w:p>
                    </w:tc>
                    <w:tc>
                      <w:tcPr>
                        <w:tcW w:w="114" w:type="dxa"/>
                        <w:tcBorders>
                          <w:top w:val="nil" w:sz="6" w:space="0" w:color="auto"/>
                          <w:left w:val="single" w:sz="6" w:space="0" w:color="000000"/>
                          <w:bottom w:val="nil" w:sz="6" w:space="0" w:color="auto"/>
                          <w:right w:val="single" w:sz="29" w:space="0" w:color="FF8080"/>
                        </w:tcBorders>
                      </w:tcPr>
                      <w:p>
                        <w:pPr/>
                      </w:p>
                    </w:tc>
                    <w:tc>
                      <w:tcPr>
                        <w:tcW w:w="230" w:type="dxa"/>
                        <w:tcBorders>
                          <w:top w:val="nil" w:sz="6" w:space="0" w:color="auto"/>
                          <w:left w:val="single" w:sz="29" w:space="0" w:color="FF8080"/>
                          <w:bottom w:val="nil" w:sz="6" w:space="0" w:color="auto"/>
                          <w:right w:val="single" w:sz="29" w:space="0" w:color="FF8080"/>
                        </w:tcBorders>
                      </w:tcPr>
                      <w:p>
                        <w:pPr/>
                      </w:p>
                    </w:tc>
                    <w:tc>
                      <w:tcPr>
                        <w:tcW w:w="228" w:type="dxa"/>
                        <w:tcBorders>
                          <w:top w:val="nil" w:sz="6" w:space="0" w:color="auto"/>
                          <w:left w:val="single" w:sz="29" w:space="0" w:color="FF8080"/>
                          <w:bottom w:val="nil" w:sz="6" w:space="0" w:color="auto"/>
                          <w:right w:val="single" w:sz="29" w:space="0" w:color="FF8080"/>
                        </w:tcBorders>
                      </w:tcPr>
                      <w:p>
                        <w:pPr/>
                      </w:p>
                    </w:tc>
                    <w:tc>
                      <w:tcPr>
                        <w:tcW w:w="230" w:type="dxa"/>
                        <w:tcBorders>
                          <w:top w:val="nil" w:sz="6" w:space="0" w:color="auto"/>
                          <w:left w:val="single" w:sz="29" w:space="0" w:color="FF8080"/>
                          <w:bottom w:val="nil" w:sz="6" w:space="0" w:color="auto"/>
                          <w:right w:val="single" w:sz="29" w:space="0" w:color="FF8080"/>
                        </w:tcBorders>
                      </w:tcPr>
                      <w:p>
                        <w:pPr/>
                      </w:p>
                    </w:tc>
                    <w:tc>
                      <w:tcPr>
                        <w:tcW w:w="230" w:type="dxa"/>
                        <w:tcBorders>
                          <w:top w:val="nil" w:sz="6" w:space="0" w:color="auto"/>
                          <w:left w:val="single" w:sz="29" w:space="0" w:color="FF8080"/>
                          <w:bottom w:val="nil" w:sz="6" w:space="0" w:color="auto"/>
                          <w:right w:val="nil" w:sz="6" w:space="0" w:color="auto"/>
                        </w:tcBorders>
                      </w:tcPr>
                      <w:p>
                        <w:pPr/>
                      </w:p>
                    </w:tc>
                    <w:tc>
                      <w:tcPr>
                        <w:tcW w:w="228" w:type="dxa"/>
                        <w:tcBorders>
                          <w:top w:val="nil" w:sz="6" w:space="0" w:color="auto"/>
                          <w:left w:val="nil" w:sz="6" w:space="0" w:color="auto"/>
                          <w:bottom w:val="nil" w:sz="6" w:space="0" w:color="auto"/>
                          <w:right w:val="single" w:sz="29" w:space="0" w:color="FF8080"/>
                        </w:tcBorders>
                      </w:tcPr>
                      <w:p>
                        <w:pPr/>
                      </w:p>
                    </w:tc>
                    <w:tc>
                      <w:tcPr>
                        <w:tcW w:w="230" w:type="dxa"/>
                        <w:tcBorders>
                          <w:top w:val="nil" w:sz="6" w:space="0" w:color="auto"/>
                          <w:left w:val="single" w:sz="29" w:space="0" w:color="FF8080"/>
                          <w:bottom w:val="nil" w:sz="6" w:space="0" w:color="auto"/>
                          <w:right w:val="single" w:sz="29" w:space="0" w:color="FF8080"/>
                        </w:tcBorders>
                      </w:tcPr>
                      <w:p>
                        <w:pPr/>
                      </w:p>
                    </w:tc>
                    <w:tc>
                      <w:tcPr>
                        <w:tcW w:w="228" w:type="dxa"/>
                        <w:tcBorders>
                          <w:top w:val="nil" w:sz="6" w:space="0" w:color="auto"/>
                          <w:left w:val="single" w:sz="29" w:space="0" w:color="FF8080"/>
                          <w:bottom w:val="nil" w:sz="6" w:space="0" w:color="auto"/>
                          <w:right w:val="single" w:sz="29" w:space="0" w:color="FF8080"/>
                        </w:tcBorders>
                      </w:tcPr>
                      <w:p>
                        <w:pPr/>
                      </w:p>
                    </w:tc>
                    <w:tc>
                      <w:tcPr>
                        <w:tcW w:w="230" w:type="dxa"/>
                        <w:tcBorders>
                          <w:top w:val="nil" w:sz="6" w:space="0" w:color="auto"/>
                          <w:left w:val="single" w:sz="29" w:space="0" w:color="FF8080"/>
                          <w:bottom w:val="nil" w:sz="6" w:space="0" w:color="auto"/>
                          <w:right w:val="single" w:sz="29" w:space="0" w:color="FF8080"/>
                        </w:tcBorders>
                      </w:tcPr>
                      <w:p>
                        <w:pPr/>
                      </w:p>
                    </w:tc>
                    <w:tc>
                      <w:tcPr>
                        <w:tcW w:w="230" w:type="dxa"/>
                        <w:tcBorders>
                          <w:top w:val="nil" w:sz="6" w:space="0" w:color="auto"/>
                          <w:left w:val="single" w:sz="29" w:space="0" w:color="FF8080"/>
                          <w:bottom w:val="nil" w:sz="6" w:space="0" w:color="auto"/>
                          <w:right w:val="single" w:sz="29" w:space="0" w:color="FF8080"/>
                        </w:tcBorders>
                      </w:tcPr>
                      <w:p>
                        <w:pPr/>
                      </w:p>
                    </w:tc>
                    <w:tc>
                      <w:tcPr>
                        <w:tcW w:w="228" w:type="dxa"/>
                        <w:tcBorders>
                          <w:top w:val="nil" w:sz="6" w:space="0" w:color="auto"/>
                          <w:left w:val="single" w:sz="29" w:space="0" w:color="FF8080"/>
                          <w:bottom w:val="nil" w:sz="6" w:space="0" w:color="auto"/>
                          <w:right w:val="single" w:sz="29" w:space="0" w:color="FF8080"/>
                        </w:tcBorders>
                      </w:tcPr>
                      <w:p>
                        <w:pPr/>
                      </w:p>
                    </w:tc>
                    <w:tc>
                      <w:tcPr>
                        <w:tcW w:w="230" w:type="dxa"/>
                        <w:tcBorders>
                          <w:top w:val="nil" w:sz="6" w:space="0" w:color="auto"/>
                          <w:left w:val="single" w:sz="29" w:space="0" w:color="FF8080"/>
                          <w:bottom w:val="nil" w:sz="6" w:space="0" w:color="auto"/>
                          <w:right w:val="single" w:sz="29" w:space="0" w:color="FF8080"/>
                        </w:tcBorders>
                      </w:tcPr>
                      <w:p>
                        <w:pPr/>
                      </w:p>
                    </w:tc>
                    <w:tc>
                      <w:tcPr>
                        <w:tcW w:w="228" w:type="dxa"/>
                        <w:tcBorders>
                          <w:top w:val="nil" w:sz="6" w:space="0" w:color="auto"/>
                          <w:left w:val="single" w:sz="29" w:space="0" w:color="FF8080"/>
                          <w:bottom w:val="nil" w:sz="6" w:space="0" w:color="auto"/>
                          <w:right w:val="nil" w:sz="6" w:space="0" w:color="auto"/>
                        </w:tcBorders>
                      </w:tcPr>
                      <w:p>
                        <w:pPr/>
                      </w:p>
                    </w:tc>
                    <w:tc>
                      <w:tcPr>
                        <w:tcW w:w="230" w:type="dxa"/>
                        <w:tcBorders>
                          <w:top w:val="nil" w:sz="6" w:space="0" w:color="auto"/>
                          <w:left w:val="nil" w:sz="6" w:space="0" w:color="auto"/>
                          <w:bottom w:val="nil" w:sz="6" w:space="0" w:color="auto"/>
                          <w:right w:val="single" w:sz="29" w:space="0" w:color="FF8080"/>
                        </w:tcBorders>
                      </w:tcPr>
                      <w:p>
                        <w:pPr/>
                      </w:p>
                    </w:tc>
                    <w:tc>
                      <w:tcPr>
                        <w:tcW w:w="228" w:type="dxa"/>
                        <w:tcBorders>
                          <w:top w:val="nil" w:sz="6" w:space="0" w:color="auto"/>
                          <w:left w:val="single" w:sz="29" w:space="0" w:color="FF8080"/>
                          <w:bottom w:val="nil" w:sz="6" w:space="0" w:color="auto"/>
                          <w:right w:val="single" w:sz="29" w:space="0" w:color="FF8080"/>
                        </w:tcBorders>
                      </w:tcPr>
                      <w:p>
                        <w:pPr/>
                      </w:p>
                    </w:tc>
                    <w:tc>
                      <w:tcPr>
                        <w:tcW w:w="230" w:type="dxa"/>
                        <w:tcBorders>
                          <w:top w:val="nil" w:sz="6" w:space="0" w:color="auto"/>
                          <w:left w:val="single" w:sz="29" w:space="0" w:color="FF8080"/>
                          <w:bottom w:val="nil" w:sz="6" w:space="0" w:color="auto"/>
                          <w:right w:val="single" w:sz="29" w:space="0" w:color="FF8080"/>
                        </w:tcBorders>
                      </w:tcPr>
                      <w:p>
                        <w:pPr/>
                      </w:p>
                    </w:tc>
                    <w:tc>
                      <w:tcPr>
                        <w:tcW w:w="115" w:type="dxa"/>
                        <w:tcBorders>
                          <w:top w:val="nil" w:sz="6" w:space="0" w:color="auto"/>
                          <w:left w:val="single" w:sz="29" w:space="0" w:color="FF8080"/>
                          <w:bottom w:val="nil" w:sz="6" w:space="0" w:color="auto"/>
                          <w:right w:val="single" w:sz="6" w:space="0" w:color="000000"/>
                        </w:tcBorders>
                      </w:tcPr>
                      <w:p>
                        <w:pPr/>
                      </w:p>
                    </w:tc>
                    <w:tc>
                      <w:tcPr>
                        <w:tcW w:w="661" w:type="dxa"/>
                        <w:tcBorders>
                          <w:top w:val="nil" w:sz="6" w:space="0" w:color="auto"/>
                          <w:left w:val="single" w:sz="6" w:space="0" w:color="000000"/>
                          <w:bottom w:val="nil" w:sz="6" w:space="0" w:color="auto"/>
                          <w:right w:val="nil" w:sz="6" w:space="0" w:color="auto"/>
                        </w:tcBorders>
                      </w:tcPr>
                      <w:p>
                        <w:pPr>
                          <w:pStyle w:val="TableParagraph"/>
                          <w:spacing w:line="240" w:lineRule="auto" w:before="40"/>
                          <w:ind w:left="113" w:right="0"/>
                          <w:jc w:val="left"/>
                          <w:rPr>
                            <w:rFonts w:ascii="Arial" w:hAnsi="Arial" w:cs="Arial" w:eastAsia="Arial" w:hint="default"/>
                            <w:sz w:val="14"/>
                            <w:szCs w:val="14"/>
                          </w:rPr>
                        </w:pPr>
                        <w:r>
                          <w:rPr>
                            <w:rFonts w:ascii="Arial"/>
                            <w:sz w:val="14"/>
                          </w:rPr>
                          <w:t>60%</w:t>
                        </w:r>
                      </w:p>
                      <w:p>
                        <w:pPr>
                          <w:pStyle w:val="TableParagraph"/>
                          <w:spacing w:line="240" w:lineRule="auto" w:before="89"/>
                          <w:ind w:left="113" w:right="0"/>
                          <w:jc w:val="left"/>
                          <w:rPr>
                            <w:rFonts w:ascii="Arial" w:hAnsi="Arial" w:cs="Arial" w:eastAsia="Arial" w:hint="default"/>
                            <w:sz w:val="14"/>
                            <w:szCs w:val="14"/>
                          </w:rPr>
                        </w:pPr>
                        <w:r>
                          <w:rPr>
                            <w:rFonts w:ascii="Arial"/>
                            <w:sz w:val="14"/>
                          </w:rPr>
                          <w:t>40%</w:t>
                        </w:r>
                      </w:p>
                      <w:p>
                        <w:pPr>
                          <w:pStyle w:val="TableParagraph"/>
                          <w:spacing w:line="140" w:lineRule="exact" w:before="89"/>
                          <w:ind w:left="113" w:right="0"/>
                          <w:jc w:val="left"/>
                          <w:rPr>
                            <w:rFonts w:ascii="Arial" w:hAnsi="Arial" w:cs="Arial" w:eastAsia="Arial" w:hint="default"/>
                            <w:sz w:val="14"/>
                            <w:szCs w:val="14"/>
                          </w:rPr>
                        </w:pPr>
                        <w:r>
                          <w:rPr>
                            <w:rFonts w:ascii="Arial"/>
                            <w:sz w:val="14"/>
                          </w:rPr>
                          <w:t>20%</w:t>
                        </w:r>
                      </w:p>
                    </w:tc>
                    <w:tc>
                      <w:tcPr>
                        <w:tcW w:w="606" w:type="dxa"/>
                        <w:tcBorders>
                          <w:top w:val="nil" w:sz="6" w:space="0" w:color="auto"/>
                          <w:left w:val="nil" w:sz="6" w:space="0" w:color="auto"/>
                          <w:bottom w:val="nil" w:sz="6" w:space="0" w:color="auto"/>
                          <w:right w:val="nil" w:sz="6" w:space="0" w:color="auto"/>
                        </w:tcBorders>
                      </w:tcPr>
                      <w:p>
                        <w:pPr>
                          <w:pStyle w:val="TableParagraph"/>
                          <w:spacing w:line="240" w:lineRule="auto" w:before="113"/>
                          <w:ind w:left="76" w:right="0"/>
                          <w:jc w:val="center"/>
                          <w:rPr>
                            <w:rFonts w:ascii="微软雅黑" w:hAnsi="微软雅黑" w:cs="微软雅黑" w:eastAsia="微软雅黑" w:hint="default"/>
                            <w:sz w:val="14"/>
                            <w:szCs w:val="14"/>
                          </w:rPr>
                        </w:pPr>
                        <w:r>
                          <w:rPr>
                            <w:rFonts w:ascii="微软雅黑"/>
                            <w:sz w:val="14"/>
                          </w:rPr>
                          <w:t>20</w:t>
                        </w:r>
                      </w:p>
                    </w:tc>
                    <w:tc>
                      <w:tcPr>
                        <w:tcW w:w="108" w:type="dxa"/>
                        <w:tcBorders>
                          <w:top w:val="nil" w:sz="6" w:space="0" w:color="auto"/>
                          <w:left w:val="nil" w:sz="6" w:space="0" w:color="auto"/>
                          <w:bottom w:val="single" w:sz="6" w:space="0" w:color="000000"/>
                          <w:right w:val="single" w:sz="27" w:space="0" w:color="FF8080"/>
                        </w:tcBorders>
                      </w:tcPr>
                      <w:p>
                        <w:pPr/>
                      </w:p>
                    </w:tc>
                    <w:tc>
                      <w:tcPr>
                        <w:tcW w:w="215" w:type="dxa"/>
                        <w:tcBorders>
                          <w:top w:val="nil" w:sz="6" w:space="0" w:color="auto"/>
                          <w:left w:val="single" w:sz="27" w:space="0" w:color="FF8080"/>
                          <w:bottom w:val="single" w:sz="20" w:space="0" w:color="000000"/>
                          <w:right w:val="single" w:sz="28" w:space="0" w:color="FF8080"/>
                        </w:tcBorders>
                      </w:tcPr>
                      <w:p>
                        <w:pPr/>
                      </w:p>
                    </w:tc>
                    <w:tc>
                      <w:tcPr>
                        <w:tcW w:w="215" w:type="dxa"/>
                        <w:tcBorders>
                          <w:top w:val="nil" w:sz="6" w:space="0" w:color="auto"/>
                          <w:left w:val="single" w:sz="28" w:space="0" w:color="FF8080"/>
                          <w:bottom w:val="single" w:sz="20" w:space="0" w:color="000000"/>
                          <w:right w:val="single" w:sz="27" w:space="0" w:color="FF8080"/>
                        </w:tcBorders>
                      </w:tcPr>
                      <w:p>
                        <w:pPr/>
                      </w:p>
                    </w:tc>
                    <w:tc>
                      <w:tcPr>
                        <w:tcW w:w="216" w:type="dxa"/>
                        <w:tcBorders>
                          <w:top w:val="nil" w:sz="6" w:space="0" w:color="auto"/>
                          <w:left w:val="single" w:sz="27" w:space="0" w:color="FF8080"/>
                          <w:bottom w:val="single" w:sz="20" w:space="0" w:color="000000"/>
                          <w:right w:val="nil" w:sz="6" w:space="0" w:color="auto"/>
                        </w:tcBorders>
                      </w:tcPr>
                      <w:p>
                        <w:pPr/>
                      </w:p>
                    </w:tc>
                    <w:tc>
                      <w:tcPr>
                        <w:tcW w:w="216" w:type="dxa"/>
                        <w:tcBorders>
                          <w:top w:val="nil" w:sz="6" w:space="0" w:color="auto"/>
                          <w:left w:val="nil" w:sz="6" w:space="0" w:color="auto"/>
                          <w:bottom w:val="single" w:sz="20" w:space="0" w:color="000000"/>
                          <w:right w:val="single" w:sz="27" w:space="0" w:color="FF8080"/>
                        </w:tcBorders>
                      </w:tcPr>
                      <w:p>
                        <w:pPr/>
                      </w:p>
                    </w:tc>
                    <w:tc>
                      <w:tcPr>
                        <w:tcW w:w="216" w:type="dxa"/>
                        <w:tcBorders>
                          <w:top w:val="nil" w:sz="6" w:space="0" w:color="auto"/>
                          <w:left w:val="single" w:sz="27" w:space="0" w:color="FF8080"/>
                          <w:bottom w:val="single" w:sz="20" w:space="0" w:color="000000"/>
                          <w:right w:val="single" w:sz="27" w:space="0" w:color="FF8080"/>
                        </w:tcBorders>
                      </w:tcPr>
                      <w:p>
                        <w:pPr/>
                      </w:p>
                    </w:tc>
                    <w:tc>
                      <w:tcPr>
                        <w:tcW w:w="430" w:type="dxa"/>
                        <w:tcBorders>
                          <w:top w:val="nil" w:sz="6" w:space="0" w:color="auto"/>
                          <w:left w:val="single" w:sz="27" w:space="0" w:color="FF8080"/>
                          <w:bottom w:val="single" w:sz="30" w:space="0" w:color="FF8080"/>
                          <w:right w:val="nil" w:sz="6" w:space="0" w:color="auto"/>
                        </w:tcBorders>
                      </w:tcPr>
                      <w:p>
                        <w:pPr/>
                      </w:p>
                    </w:tc>
                    <w:tc>
                      <w:tcPr>
                        <w:tcW w:w="216" w:type="dxa"/>
                        <w:tcBorders>
                          <w:top w:val="nil" w:sz="6" w:space="0" w:color="auto"/>
                          <w:left w:val="nil" w:sz="6" w:space="0" w:color="auto"/>
                          <w:bottom w:val="single" w:sz="20" w:space="0" w:color="000000"/>
                          <w:right w:val="nil" w:sz="6" w:space="0" w:color="auto"/>
                        </w:tcBorders>
                      </w:tcPr>
                      <w:p>
                        <w:pPr/>
                      </w:p>
                    </w:tc>
                    <w:tc>
                      <w:tcPr>
                        <w:tcW w:w="216" w:type="dxa"/>
                        <w:tcBorders>
                          <w:top w:val="nil" w:sz="6" w:space="0" w:color="auto"/>
                          <w:left w:val="nil" w:sz="6" w:space="0" w:color="auto"/>
                          <w:bottom w:val="single" w:sz="20" w:space="0" w:color="000000"/>
                          <w:right w:val="single" w:sz="27" w:space="0" w:color="FF8080"/>
                        </w:tcBorders>
                      </w:tcPr>
                      <w:p>
                        <w:pPr/>
                      </w:p>
                    </w:tc>
                    <w:tc>
                      <w:tcPr>
                        <w:tcW w:w="430" w:type="dxa"/>
                        <w:tcBorders>
                          <w:top w:val="nil" w:sz="6" w:space="0" w:color="auto"/>
                          <w:left w:val="single" w:sz="27" w:space="0" w:color="FF8080"/>
                          <w:bottom w:val="single" w:sz="20" w:space="0" w:color="000000"/>
                          <w:right w:val="single" w:sz="27" w:space="0" w:color="FF8080"/>
                        </w:tcBorders>
                      </w:tcPr>
                      <w:p>
                        <w:pPr/>
                      </w:p>
                    </w:tc>
                    <w:tc>
                      <w:tcPr>
                        <w:tcW w:w="216" w:type="dxa"/>
                        <w:tcBorders>
                          <w:top w:val="nil" w:sz="6" w:space="0" w:color="auto"/>
                          <w:left w:val="single" w:sz="27" w:space="0" w:color="FF8080"/>
                          <w:bottom w:val="single" w:sz="6" w:space="0" w:color="000000"/>
                          <w:right w:val="nil" w:sz="6" w:space="0" w:color="auto"/>
                        </w:tcBorders>
                      </w:tcPr>
                      <w:p>
                        <w:pPr/>
                      </w:p>
                    </w:tc>
                    <w:tc>
                      <w:tcPr>
                        <w:tcW w:w="216" w:type="dxa"/>
                        <w:tcBorders>
                          <w:top w:val="nil" w:sz="6" w:space="0" w:color="auto"/>
                          <w:left w:val="nil" w:sz="6" w:space="0" w:color="auto"/>
                          <w:bottom w:val="single" w:sz="6" w:space="0" w:color="000000"/>
                          <w:right w:val="single" w:sz="27" w:space="0" w:color="FF8080"/>
                        </w:tcBorders>
                      </w:tcPr>
                      <w:p>
                        <w:pPr/>
                      </w:p>
                    </w:tc>
                    <w:tc>
                      <w:tcPr>
                        <w:tcW w:w="215" w:type="dxa"/>
                        <w:tcBorders>
                          <w:top w:val="nil" w:sz="6" w:space="0" w:color="auto"/>
                          <w:left w:val="single" w:sz="27" w:space="0" w:color="FF8080"/>
                          <w:bottom w:val="single" w:sz="6" w:space="0" w:color="000000"/>
                          <w:right w:val="nil" w:sz="6" w:space="0" w:color="auto"/>
                        </w:tcBorders>
                      </w:tcPr>
                      <w:p>
                        <w:pPr/>
                      </w:p>
                    </w:tc>
                    <w:tc>
                      <w:tcPr>
                        <w:tcW w:w="108" w:type="dxa"/>
                        <w:tcBorders>
                          <w:top w:val="nil" w:sz="6" w:space="0" w:color="auto"/>
                          <w:left w:val="nil" w:sz="6" w:space="0" w:color="auto"/>
                          <w:bottom w:val="single" w:sz="6" w:space="0" w:color="000000"/>
                          <w:right w:val="nil" w:sz="6" w:space="0" w:color="auto"/>
                        </w:tcBorders>
                      </w:tcPr>
                      <w:p>
                        <w:pPr/>
                      </w:p>
                    </w:tc>
                    <w:tc>
                      <w:tcPr>
                        <w:tcW w:w="631" w:type="dxa"/>
                        <w:tcBorders>
                          <w:top w:val="nil" w:sz="6" w:space="0" w:color="auto"/>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5"/>
                            <w:szCs w:val="15"/>
                          </w:rPr>
                        </w:pPr>
                      </w:p>
                      <w:p>
                        <w:pPr>
                          <w:pStyle w:val="TableParagraph"/>
                          <w:spacing w:line="240" w:lineRule="auto"/>
                          <w:ind w:right="33"/>
                          <w:jc w:val="right"/>
                          <w:rPr>
                            <w:rFonts w:ascii="微软雅黑" w:hAnsi="微软雅黑" w:cs="微软雅黑" w:eastAsia="微软雅黑" w:hint="default"/>
                            <w:sz w:val="14"/>
                            <w:szCs w:val="14"/>
                          </w:rPr>
                        </w:pPr>
                        <w:r>
                          <w:rPr>
                            <w:rFonts w:ascii="微软雅黑"/>
                            <w:spacing w:val="-1"/>
                            <w:sz w:val="14"/>
                          </w:rPr>
                          <w:t>1000%</w:t>
                        </w:r>
                        <w:r>
                          <w:rPr>
                            <w:rFonts w:ascii="微软雅黑"/>
                            <w:sz w:val="14"/>
                          </w:rPr>
                        </w:r>
                      </w:p>
                    </w:tc>
                  </w:tr>
                  <w:tr>
                    <w:trPr>
                      <w:trHeight w:val="738" w:hRule="exact"/>
                    </w:trPr>
                    <w:tc>
                      <w:tcPr>
                        <w:tcW w:w="428" w:type="dxa"/>
                        <w:tcBorders>
                          <w:top w:val="nil" w:sz="6" w:space="0" w:color="auto"/>
                          <w:left w:val="nil" w:sz="6" w:space="0" w:color="auto"/>
                          <w:bottom w:val="nil" w:sz="6" w:space="0" w:color="auto"/>
                          <w:right w:val="single" w:sz="6" w:space="0" w:color="000000"/>
                        </w:tcBorders>
                      </w:tcPr>
                      <w:p>
                        <w:pPr>
                          <w:pStyle w:val="TableParagraph"/>
                          <w:spacing w:line="240" w:lineRule="auto" w:before="8"/>
                          <w:ind w:right="39"/>
                          <w:jc w:val="center"/>
                          <w:rPr>
                            <w:rFonts w:ascii="Arial" w:hAnsi="Arial" w:cs="Arial" w:eastAsia="Arial" w:hint="default"/>
                            <w:sz w:val="14"/>
                            <w:szCs w:val="14"/>
                          </w:rPr>
                        </w:pPr>
                        <w:r>
                          <w:rPr>
                            <w:rFonts w:ascii="Arial"/>
                            <w:sz w:val="14"/>
                          </w:rPr>
                          <w:t>60</w:t>
                        </w:r>
                      </w:p>
                      <w:p>
                        <w:pPr>
                          <w:pStyle w:val="TableParagraph"/>
                          <w:spacing w:line="240" w:lineRule="auto" w:before="53"/>
                          <w:ind w:right="39"/>
                          <w:jc w:val="center"/>
                          <w:rPr>
                            <w:rFonts w:ascii="Arial" w:hAnsi="Arial" w:cs="Arial" w:eastAsia="Arial" w:hint="default"/>
                            <w:sz w:val="14"/>
                            <w:szCs w:val="14"/>
                          </w:rPr>
                        </w:pPr>
                        <w:r>
                          <w:rPr>
                            <w:rFonts w:ascii="Arial"/>
                            <w:sz w:val="14"/>
                          </w:rPr>
                          <w:t>40</w:t>
                        </w:r>
                      </w:p>
                      <w:p>
                        <w:pPr>
                          <w:pStyle w:val="TableParagraph"/>
                          <w:spacing w:line="240" w:lineRule="auto" w:before="54"/>
                          <w:ind w:right="39"/>
                          <w:jc w:val="center"/>
                          <w:rPr>
                            <w:rFonts w:ascii="Arial" w:hAnsi="Arial" w:cs="Arial" w:eastAsia="Arial" w:hint="default"/>
                            <w:sz w:val="14"/>
                            <w:szCs w:val="14"/>
                          </w:rPr>
                        </w:pPr>
                        <w:r>
                          <w:rPr>
                            <w:rFonts w:ascii="Arial"/>
                            <w:sz w:val="14"/>
                          </w:rPr>
                          <w:t>20</w:t>
                        </w:r>
                      </w:p>
                      <w:p>
                        <w:pPr>
                          <w:pStyle w:val="TableParagraph"/>
                          <w:spacing w:line="126" w:lineRule="exact" w:before="53"/>
                          <w:ind w:left="39" w:right="0"/>
                          <w:jc w:val="center"/>
                          <w:rPr>
                            <w:rFonts w:ascii="Arial" w:hAnsi="Arial" w:cs="Arial" w:eastAsia="Arial" w:hint="default"/>
                            <w:sz w:val="14"/>
                            <w:szCs w:val="14"/>
                          </w:rPr>
                        </w:pPr>
                        <w:r>
                          <w:rPr>
                            <w:rFonts w:ascii="Arial"/>
                            <w:sz w:val="14"/>
                          </w:rPr>
                          <w:t>0</w:t>
                        </w:r>
                      </w:p>
                    </w:tc>
                    <w:tc>
                      <w:tcPr>
                        <w:tcW w:w="114" w:type="dxa"/>
                        <w:tcBorders>
                          <w:top w:val="nil" w:sz="6" w:space="0" w:color="auto"/>
                          <w:left w:val="single" w:sz="6" w:space="0" w:color="000000"/>
                          <w:bottom w:val="single" w:sz="6" w:space="0" w:color="000000"/>
                          <w:right w:val="single" w:sz="29" w:space="0" w:color="FF8080"/>
                        </w:tcBorders>
                      </w:tcPr>
                      <w:p>
                        <w:pPr/>
                      </w:p>
                    </w:tc>
                    <w:tc>
                      <w:tcPr>
                        <w:tcW w:w="230" w:type="dxa"/>
                        <w:tcBorders>
                          <w:top w:val="nil" w:sz="6" w:space="0" w:color="auto"/>
                          <w:left w:val="single" w:sz="29" w:space="0" w:color="FF8080"/>
                          <w:bottom w:val="single" w:sz="17" w:space="0" w:color="000000"/>
                          <w:right w:val="single" w:sz="29" w:space="0" w:color="FF8080"/>
                        </w:tcBorders>
                      </w:tcPr>
                      <w:p>
                        <w:pPr/>
                      </w:p>
                    </w:tc>
                    <w:tc>
                      <w:tcPr>
                        <w:tcW w:w="228" w:type="dxa"/>
                        <w:tcBorders>
                          <w:top w:val="nil" w:sz="6" w:space="0" w:color="auto"/>
                          <w:left w:val="single" w:sz="29" w:space="0" w:color="FF8080"/>
                          <w:bottom w:val="single" w:sz="17" w:space="0" w:color="000000"/>
                          <w:right w:val="single" w:sz="29" w:space="0" w:color="FF8080"/>
                        </w:tcBorders>
                      </w:tcPr>
                      <w:p>
                        <w:pPr/>
                      </w:p>
                    </w:tc>
                    <w:tc>
                      <w:tcPr>
                        <w:tcW w:w="230" w:type="dxa"/>
                        <w:tcBorders>
                          <w:top w:val="nil" w:sz="6" w:space="0" w:color="auto"/>
                          <w:left w:val="single" w:sz="29" w:space="0" w:color="FF8080"/>
                          <w:bottom w:val="single" w:sz="17" w:space="0" w:color="000000"/>
                          <w:right w:val="single" w:sz="29" w:space="0" w:color="FF8080"/>
                        </w:tcBorders>
                      </w:tcPr>
                      <w:p>
                        <w:pPr/>
                      </w:p>
                    </w:tc>
                    <w:tc>
                      <w:tcPr>
                        <w:tcW w:w="230" w:type="dxa"/>
                        <w:tcBorders>
                          <w:top w:val="nil" w:sz="6" w:space="0" w:color="auto"/>
                          <w:left w:val="single" w:sz="29" w:space="0" w:color="FF8080"/>
                          <w:bottom w:val="single" w:sz="17" w:space="0" w:color="000000"/>
                          <w:right w:val="single" w:sz="29" w:space="0" w:color="FF8080"/>
                        </w:tcBorders>
                      </w:tcPr>
                      <w:p>
                        <w:pPr/>
                      </w:p>
                    </w:tc>
                    <w:tc>
                      <w:tcPr>
                        <w:tcW w:w="228" w:type="dxa"/>
                        <w:tcBorders>
                          <w:top w:val="nil" w:sz="6" w:space="0" w:color="auto"/>
                          <w:left w:val="single" w:sz="29" w:space="0" w:color="FF8080"/>
                          <w:bottom w:val="single" w:sz="17" w:space="0" w:color="000000"/>
                          <w:right w:val="single" w:sz="29" w:space="0" w:color="FF8080"/>
                        </w:tcBorders>
                      </w:tcPr>
                      <w:p>
                        <w:pPr/>
                      </w:p>
                    </w:tc>
                    <w:tc>
                      <w:tcPr>
                        <w:tcW w:w="230" w:type="dxa"/>
                        <w:tcBorders>
                          <w:top w:val="nil" w:sz="6" w:space="0" w:color="auto"/>
                          <w:left w:val="single" w:sz="29" w:space="0" w:color="FF8080"/>
                          <w:bottom w:val="single" w:sz="17" w:space="0" w:color="000000"/>
                          <w:right w:val="single" w:sz="29" w:space="0" w:color="FF8080"/>
                        </w:tcBorders>
                      </w:tcPr>
                      <w:p>
                        <w:pPr/>
                      </w:p>
                    </w:tc>
                    <w:tc>
                      <w:tcPr>
                        <w:tcW w:w="228" w:type="dxa"/>
                        <w:tcBorders>
                          <w:top w:val="nil" w:sz="6" w:space="0" w:color="auto"/>
                          <w:left w:val="single" w:sz="29" w:space="0" w:color="FF8080"/>
                          <w:bottom w:val="single" w:sz="17" w:space="0" w:color="000000"/>
                          <w:right w:val="single" w:sz="29" w:space="0" w:color="FF8080"/>
                        </w:tcBorders>
                      </w:tcPr>
                      <w:p>
                        <w:pPr/>
                      </w:p>
                    </w:tc>
                    <w:tc>
                      <w:tcPr>
                        <w:tcW w:w="230" w:type="dxa"/>
                        <w:tcBorders>
                          <w:top w:val="nil" w:sz="6" w:space="0" w:color="auto"/>
                          <w:left w:val="single" w:sz="29" w:space="0" w:color="FF8080"/>
                          <w:bottom w:val="single" w:sz="17" w:space="0" w:color="000000"/>
                          <w:right w:val="single" w:sz="29" w:space="0" w:color="FF8080"/>
                        </w:tcBorders>
                      </w:tcPr>
                      <w:p>
                        <w:pPr/>
                      </w:p>
                    </w:tc>
                    <w:tc>
                      <w:tcPr>
                        <w:tcW w:w="230" w:type="dxa"/>
                        <w:tcBorders>
                          <w:top w:val="nil" w:sz="6" w:space="0" w:color="auto"/>
                          <w:left w:val="single" w:sz="29" w:space="0" w:color="FF8080"/>
                          <w:bottom w:val="single" w:sz="17" w:space="0" w:color="000000"/>
                          <w:right w:val="single" w:sz="29" w:space="0" w:color="FF8080"/>
                        </w:tcBorders>
                      </w:tcPr>
                      <w:p>
                        <w:pPr/>
                      </w:p>
                    </w:tc>
                    <w:tc>
                      <w:tcPr>
                        <w:tcW w:w="228" w:type="dxa"/>
                        <w:tcBorders>
                          <w:top w:val="nil" w:sz="6" w:space="0" w:color="auto"/>
                          <w:left w:val="single" w:sz="29" w:space="0" w:color="FF8080"/>
                          <w:bottom w:val="single" w:sz="17" w:space="0" w:color="000000"/>
                          <w:right w:val="single" w:sz="29" w:space="0" w:color="FF8080"/>
                        </w:tcBorders>
                      </w:tcPr>
                      <w:p>
                        <w:pPr/>
                      </w:p>
                    </w:tc>
                    <w:tc>
                      <w:tcPr>
                        <w:tcW w:w="230" w:type="dxa"/>
                        <w:tcBorders>
                          <w:top w:val="nil" w:sz="6" w:space="0" w:color="auto"/>
                          <w:left w:val="single" w:sz="29" w:space="0" w:color="FF8080"/>
                          <w:bottom w:val="single" w:sz="17" w:space="0" w:color="000000"/>
                          <w:right w:val="single" w:sz="29" w:space="0" w:color="FF8080"/>
                        </w:tcBorders>
                      </w:tcPr>
                      <w:p>
                        <w:pPr/>
                      </w:p>
                    </w:tc>
                    <w:tc>
                      <w:tcPr>
                        <w:tcW w:w="228" w:type="dxa"/>
                        <w:tcBorders>
                          <w:top w:val="nil" w:sz="6" w:space="0" w:color="auto"/>
                          <w:left w:val="single" w:sz="29" w:space="0" w:color="FF8080"/>
                          <w:bottom w:val="single" w:sz="17" w:space="0" w:color="000000"/>
                          <w:right w:val="single" w:sz="29" w:space="0" w:color="FF8080"/>
                        </w:tcBorders>
                      </w:tcPr>
                      <w:p>
                        <w:pPr/>
                      </w:p>
                    </w:tc>
                    <w:tc>
                      <w:tcPr>
                        <w:tcW w:w="230" w:type="dxa"/>
                        <w:tcBorders>
                          <w:top w:val="nil" w:sz="6" w:space="0" w:color="auto"/>
                          <w:left w:val="single" w:sz="29" w:space="0" w:color="FF8080"/>
                          <w:bottom w:val="single" w:sz="17" w:space="0" w:color="000000"/>
                          <w:right w:val="single" w:sz="29" w:space="0" w:color="FF8080"/>
                        </w:tcBorders>
                      </w:tcPr>
                      <w:p>
                        <w:pPr/>
                      </w:p>
                    </w:tc>
                    <w:tc>
                      <w:tcPr>
                        <w:tcW w:w="228" w:type="dxa"/>
                        <w:tcBorders>
                          <w:top w:val="nil" w:sz="6" w:space="0" w:color="auto"/>
                          <w:left w:val="single" w:sz="29" w:space="0" w:color="FF8080"/>
                          <w:bottom w:val="single" w:sz="17" w:space="0" w:color="000000"/>
                          <w:right w:val="single" w:sz="29" w:space="0" w:color="FF8080"/>
                        </w:tcBorders>
                      </w:tcPr>
                      <w:p>
                        <w:pPr/>
                      </w:p>
                    </w:tc>
                    <w:tc>
                      <w:tcPr>
                        <w:tcW w:w="230" w:type="dxa"/>
                        <w:tcBorders>
                          <w:top w:val="nil" w:sz="6" w:space="0" w:color="auto"/>
                          <w:left w:val="single" w:sz="29" w:space="0" w:color="FF8080"/>
                          <w:bottom w:val="single" w:sz="17" w:space="0" w:color="000000"/>
                          <w:right w:val="single" w:sz="29" w:space="0" w:color="FF8080"/>
                        </w:tcBorders>
                      </w:tcPr>
                      <w:p>
                        <w:pPr/>
                      </w:p>
                    </w:tc>
                    <w:tc>
                      <w:tcPr>
                        <w:tcW w:w="115" w:type="dxa"/>
                        <w:tcBorders>
                          <w:top w:val="nil" w:sz="6" w:space="0" w:color="auto"/>
                          <w:left w:val="single" w:sz="29" w:space="0" w:color="FF8080"/>
                          <w:bottom w:val="single" w:sz="6" w:space="0" w:color="000000"/>
                          <w:right w:val="single" w:sz="6" w:space="0" w:color="000000"/>
                        </w:tcBorders>
                      </w:tcPr>
                      <w:p>
                        <w:pPr/>
                      </w:p>
                    </w:tc>
                    <w:tc>
                      <w:tcPr>
                        <w:tcW w:w="661" w:type="dxa"/>
                        <w:tcBorders>
                          <w:top w:val="nil" w:sz="6" w:space="0" w:color="auto"/>
                          <w:left w:val="single" w:sz="6" w:space="0" w:color="000000"/>
                          <w:bottom w:val="nil" w:sz="6" w:space="0" w:color="auto"/>
                          <w:right w:val="nil" w:sz="6" w:space="0" w:color="auto"/>
                        </w:tcBorders>
                      </w:tcPr>
                      <w:p>
                        <w:pPr>
                          <w:pStyle w:val="TableParagraph"/>
                          <w:spacing w:line="240" w:lineRule="auto" w:before="7"/>
                          <w:ind w:right="0"/>
                          <w:jc w:val="left"/>
                          <w:rPr>
                            <w:rFonts w:ascii="宋体" w:hAnsi="宋体" w:cs="宋体" w:eastAsia="宋体" w:hint="default"/>
                            <w:sz w:val="11"/>
                            <w:szCs w:val="11"/>
                          </w:rPr>
                        </w:pPr>
                      </w:p>
                      <w:p>
                        <w:pPr>
                          <w:pStyle w:val="TableParagraph"/>
                          <w:spacing w:line="240" w:lineRule="auto"/>
                          <w:ind w:left="113" w:right="0"/>
                          <w:jc w:val="left"/>
                          <w:rPr>
                            <w:rFonts w:ascii="Arial" w:hAnsi="Arial" w:cs="Arial" w:eastAsia="Arial" w:hint="default"/>
                            <w:sz w:val="14"/>
                            <w:szCs w:val="14"/>
                          </w:rPr>
                        </w:pPr>
                        <w:r>
                          <w:rPr>
                            <w:rFonts w:ascii="Arial"/>
                            <w:sz w:val="14"/>
                          </w:rPr>
                          <w:t>0%</w:t>
                        </w:r>
                      </w:p>
                      <w:p>
                        <w:pPr>
                          <w:pStyle w:val="TableParagraph"/>
                          <w:spacing w:line="240" w:lineRule="auto" w:before="89"/>
                          <w:ind w:left="113" w:right="0"/>
                          <w:jc w:val="left"/>
                          <w:rPr>
                            <w:rFonts w:ascii="Arial" w:hAnsi="Arial" w:cs="Arial" w:eastAsia="Arial" w:hint="default"/>
                            <w:sz w:val="14"/>
                            <w:szCs w:val="14"/>
                          </w:rPr>
                        </w:pPr>
                        <w:r>
                          <w:rPr>
                            <w:rFonts w:ascii="Arial"/>
                            <w:sz w:val="14"/>
                          </w:rPr>
                          <w:t>-20%</w:t>
                        </w:r>
                      </w:p>
                      <w:p>
                        <w:pPr>
                          <w:pStyle w:val="TableParagraph"/>
                          <w:spacing w:line="126" w:lineRule="exact" w:before="89"/>
                          <w:ind w:left="113" w:right="0"/>
                          <w:jc w:val="left"/>
                          <w:rPr>
                            <w:rFonts w:ascii="Arial" w:hAnsi="Arial" w:cs="Arial" w:eastAsia="Arial" w:hint="default"/>
                            <w:sz w:val="14"/>
                            <w:szCs w:val="14"/>
                          </w:rPr>
                        </w:pPr>
                        <w:r>
                          <w:rPr>
                            <w:rFonts w:ascii="Arial"/>
                            <w:sz w:val="14"/>
                          </w:rPr>
                          <w:t>-40%</w:t>
                        </w:r>
                      </w:p>
                    </w:tc>
                    <w:tc>
                      <w:tcPr>
                        <w:tcW w:w="606" w:type="dxa"/>
                        <w:tcBorders>
                          <w:top w:val="nil" w:sz="6" w:space="0" w:color="auto"/>
                          <w:left w:val="nil" w:sz="6" w:space="0" w:color="auto"/>
                          <w:bottom w:val="nil" w:sz="6" w:space="0" w:color="auto"/>
                          <w:right w:val="nil" w:sz="6" w:space="0" w:color="auto"/>
                        </w:tcBorders>
                      </w:tcPr>
                      <w:p>
                        <w:pPr>
                          <w:pStyle w:val="TableParagraph"/>
                          <w:spacing w:line="240" w:lineRule="auto" w:before="1"/>
                          <w:ind w:right="0"/>
                          <w:jc w:val="left"/>
                          <w:rPr>
                            <w:rFonts w:ascii="宋体" w:hAnsi="宋体" w:cs="宋体" w:eastAsia="宋体" w:hint="default"/>
                            <w:sz w:val="16"/>
                            <w:szCs w:val="16"/>
                          </w:rPr>
                        </w:pPr>
                      </w:p>
                      <w:p>
                        <w:pPr>
                          <w:pStyle w:val="TableParagraph"/>
                          <w:spacing w:line="240" w:lineRule="auto"/>
                          <w:ind w:left="199" w:right="0"/>
                          <w:jc w:val="left"/>
                          <w:rPr>
                            <w:rFonts w:ascii="微软雅黑" w:hAnsi="微软雅黑" w:cs="微软雅黑" w:eastAsia="微软雅黑" w:hint="default"/>
                            <w:sz w:val="14"/>
                            <w:szCs w:val="14"/>
                          </w:rPr>
                        </w:pPr>
                        <w:r>
                          <w:rPr>
                            <w:rFonts w:ascii="微软雅黑"/>
                            <w:sz w:val="14"/>
                          </w:rPr>
                          <w:t>-20</w:t>
                        </w:r>
                      </w:p>
                      <w:p>
                        <w:pPr>
                          <w:pStyle w:val="TableParagraph"/>
                          <w:spacing w:line="240" w:lineRule="auto" w:before="10"/>
                          <w:ind w:right="0"/>
                          <w:jc w:val="left"/>
                          <w:rPr>
                            <w:rFonts w:ascii="宋体" w:hAnsi="宋体" w:cs="宋体" w:eastAsia="宋体" w:hint="default"/>
                            <w:sz w:val="9"/>
                            <w:szCs w:val="9"/>
                          </w:rPr>
                        </w:pPr>
                      </w:p>
                      <w:p>
                        <w:pPr>
                          <w:pStyle w:val="TableParagraph"/>
                          <w:spacing w:line="198" w:lineRule="exact"/>
                          <w:ind w:left="199" w:right="0"/>
                          <w:jc w:val="left"/>
                          <w:rPr>
                            <w:rFonts w:ascii="微软雅黑" w:hAnsi="微软雅黑" w:cs="微软雅黑" w:eastAsia="微软雅黑" w:hint="default"/>
                            <w:sz w:val="14"/>
                            <w:szCs w:val="14"/>
                          </w:rPr>
                        </w:pPr>
                        <w:r>
                          <w:rPr>
                            <w:rFonts w:ascii="微软雅黑"/>
                            <w:sz w:val="14"/>
                          </w:rPr>
                          <w:t>-40</w:t>
                        </w:r>
                      </w:p>
                    </w:tc>
                    <w:tc>
                      <w:tcPr>
                        <w:tcW w:w="108" w:type="dxa"/>
                        <w:tcBorders>
                          <w:top w:val="single" w:sz="6" w:space="0" w:color="000000"/>
                          <w:left w:val="nil" w:sz="6" w:space="0" w:color="auto"/>
                          <w:bottom w:val="nil" w:sz="6" w:space="0" w:color="auto"/>
                          <w:right w:val="nil" w:sz="6" w:space="0" w:color="auto"/>
                        </w:tcBorders>
                      </w:tcPr>
                      <w:p>
                        <w:pPr/>
                      </w:p>
                    </w:tc>
                    <w:tc>
                      <w:tcPr>
                        <w:tcW w:w="215" w:type="dxa"/>
                        <w:tcBorders>
                          <w:top w:val="single" w:sz="20" w:space="0" w:color="000000"/>
                          <w:left w:val="nil" w:sz="6" w:space="0" w:color="auto"/>
                          <w:bottom w:val="nil" w:sz="6" w:space="0" w:color="auto"/>
                          <w:right w:val="nil" w:sz="6" w:space="0" w:color="auto"/>
                        </w:tcBorders>
                      </w:tcPr>
                      <w:p>
                        <w:pPr/>
                      </w:p>
                    </w:tc>
                    <w:tc>
                      <w:tcPr>
                        <w:tcW w:w="215" w:type="dxa"/>
                        <w:tcBorders>
                          <w:top w:val="single" w:sz="20" w:space="0" w:color="000000"/>
                          <w:left w:val="nil" w:sz="6" w:space="0" w:color="auto"/>
                          <w:bottom w:val="nil" w:sz="6" w:space="0" w:color="auto"/>
                          <w:right w:val="nil" w:sz="6" w:space="0" w:color="auto"/>
                        </w:tcBorders>
                      </w:tcPr>
                      <w:p>
                        <w:pPr/>
                      </w:p>
                    </w:tc>
                    <w:tc>
                      <w:tcPr>
                        <w:tcW w:w="216" w:type="dxa"/>
                        <w:tcBorders>
                          <w:top w:val="single" w:sz="20" w:space="0" w:color="000000"/>
                          <w:left w:val="nil" w:sz="6" w:space="0" w:color="auto"/>
                          <w:bottom w:val="nil" w:sz="6" w:space="0" w:color="auto"/>
                          <w:right w:val="nil" w:sz="6" w:space="0" w:color="auto"/>
                        </w:tcBorders>
                      </w:tcPr>
                      <w:p>
                        <w:pPr/>
                      </w:p>
                    </w:tc>
                    <w:tc>
                      <w:tcPr>
                        <w:tcW w:w="216" w:type="dxa"/>
                        <w:tcBorders>
                          <w:top w:val="single" w:sz="20" w:space="0" w:color="000000"/>
                          <w:left w:val="nil" w:sz="6" w:space="0" w:color="auto"/>
                          <w:bottom w:val="nil" w:sz="6" w:space="0" w:color="auto"/>
                          <w:right w:val="nil" w:sz="6" w:space="0" w:color="auto"/>
                        </w:tcBorders>
                      </w:tcPr>
                      <w:p>
                        <w:pPr/>
                      </w:p>
                    </w:tc>
                    <w:tc>
                      <w:tcPr>
                        <w:tcW w:w="216" w:type="dxa"/>
                        <w:tcBorders>
                          <w:top w:val="single" w:sz="20" w:space="0" w:color="000000"/>
                          <w:left w:val="nil" w:sz="6" w:space="0" w:color="auto"/>
                          <w:bottom w:val="nil" w:sz="6" w:space="0" w:color="auto"/>
                          <w:right w:val="nil" w:sz="6" w:space="0" w:color="auto"/>
                        </w:tcBorders>
                      </w:tcPr>
                      <w:p>
                        <w:pPr/>
                      </w:p>
                    </w:tc>
                    <w:tc>
                      <w:tcPr>
                        <w:tcW w:w="430" w:type="dxa"/>
                        <w:tcBorders>
                          <w:top w:val="single" w:sz="30" w:space="0" w:color="FF8080"/>
                          <w:left w:val="nil" w:sz="6" w:space="0" w:color="auto"/>
                          <w:bottom w:val="nil" w:sz="6" w:space="0" w:color="auto"/>
                          <w:right w:val="nil" w:sz="6" w:space="0" w:color="auto"/>
                        </w:tcBorders>
                      </w:tcPr>
                      <w:p>
                        <w:pPr/>
                      </w:p>
                    </w:tc>
                    <w:tc>
                      <w:tcPr>
                        <w:tcW w:w="216" w:type="dxa"/>
                        <w:tcBorders>
                          <w:top w:val="single" w:sz="20" w:space="0" w:color="000000"/>
                          <w:left w:val="nil" w:sz="6" w:space="0" w:color="auto"/>
                          <w:bottom w:val="nil" w:sz="6" w:space="0" w:color="auto"/>
                          <w:right w:val="nil" w:sz="6" w:space="0" w:color="auto"/>
                        </w:tcBorders>
                      </w:tcPr>
                      <w:p>
                        <w:pPr/>
                      </w:p>
                    </w:tc>
                    <w:tc>
                      <w:tcPr>
                        <w:tcW w:w="216" w:type="dxa"/>
                        <w:tcBorders>
                          <w:top w:val="single" w:sz="20" w:space="0" w:color="000000"/>
                          <w:left w:val="nil" w:sz="6" w:space="0" w:color="auto"/>
                          <w:bottom w:val="nil" w:sz="6" w:space="0" w:color="auto"/>
                          <w:right w:val="nil" w:sz="6" w:space="0" w:color="auto"/>
                        </w:tcBorders>
                      </w:tcPr>
                      <w:p>
                        <w:pPr/>
                      </w:p>
                    </w:tc>
                    <w:tc>
                      <w:tcPr>
                        <w:tcW w:w="430" w:type="dxa"/>
                        <w:tcBorders>
                          <w:top w:val="single" w:sz="20" w:space="0" w:color="000000"/>
                          <w:left w:val="nil" w:sz="6" w:space="0" w:color="auto"/>
                          <w:bottom w:val="nil" w:sz="6" w:space="0" w:color="auto"/>
                          <w:right w:val="nil" w:sz="6" w:space="0" w:color="auto"/>
                        </w:tcBorders>
                      </w:tcPr>
                      <w:p>
                        <w:pPr/>
                      </w:p>
                    </w:tc>
                    <w:tc>
                      <w:tcPr>
                        <w:tcW w:w="216" w:type="dxa"/>
                        <w:tcBorders>
                          <w:top w:val="single" w:sz="6" w:space="0" w:color="000000"/>
                          <w:left w:val="nil" w:sz="6" w:space="0" w:color="auto"/>
                          <w:bottom w:val="nil" w:sz="6" w:space="0" w:color="auto"/>
                          <w:right w:val="nil" w:sz="6" w:space="0" w:color="auto"/>
                        </w:tcBorders>
                      </w:tcPr>
                      <w:p>
                        <w:pPr/>
                      </w:p>
                    </w:tc>
                    <w:tc>
                      <w:tcPr>
                        <w:tcW w:w="216" w:type="dxa"/>
                        <w:tcBorders>
                          <w:top w:val="single" w:sz="6" w:space="0" w:color="000000"/>
                          <w:left w:val="nil" w:sz="6" w:space="0" w:color="auto"/>
                          <w:bottom w:val="nil" w:sz="6" w:space="0" w:color="auto"/>
                          <w:right w:val="nil" w:sz="6" w:space="0" w:color="auto"/>
                        </w:tcBorders>
                      </w:tcPr>
                      <w:p>
                        <w:pPr/>
                      </w:p>
                    </w:tc>
                    <w:tc>
                      <w:tcPr>
                        <w:tcW w:w="215" w:type="dxa"/>
                        <w:tcBorders>
                          <w:top w:val="single" w:sz="6" w:space="0" w:color="000000"/>
                          <w:left w:val="nil" w:sz="6" w:space="0" w:color="auto"/>
                          <w:bottom w:val="nil" w:sz="6" w:space="0" w:color="auto"/>
                          <w:right w:val="nil" w:sz="6" w:space="0" w:color="auto"/>
                        </w:tcBorders>
                      </w:tcPr>
                      <w:p>
                        <w:pPr/>
                      </w:p>
                    </w:tc>
                    <w:tc>
                      <w:tcPr>
                        <w:tcW w:w="108" w:type="dxa"/>
                        <w:tcBorders>
                          <w:top w:val="single" w:sz="6" w:space="0" w:color="000000"/>
                          <w:left w:val="nil" w:sz="6" w:space="0" w:color="auto"/>
                          <w:bottom w:val="nil" w:sz="6" w:space="0" w:color="auto"/>
                          <w:right w:val="nil" w:sz="6" w:space="0" w:color="auto"/>
                        </w:tcBorders>
                      </w:tcPr>
                      <w:p>
                        <w:pPr/>
                      </w:p>
                    </w:tc>
                    <w:tc>
                      <w:tcPr>
                        <w:tcW w:w="631" w:type="dxa"/>
                        <w:tcBorders>
                          <w:top w:val="nil" w:sz="6" w:space="0" w:color="auto"/>
                          <w:left w:val="nil" w:sz="6" w:space="0" w:color="auto"/>
                          <w:bottom w:val="nil" w:sz="6" w:space="0" w:color="auto"/>
                          <w:right w:val="nil" w:sz="6" w:space="0" w:color="auto"/>
                        </w:tcBorders>
                      </w:tcPr>
                      <w:p>
                        <w:pPr>
                          <w:pStyle w:val="TableParagraph"/>
                          <w:spacing w:line="240" w:lineRule="auto" w:before="26"/>
                          <w:ind w:left="143" w:right="0"/>
                          <w:jc w:val="left"/>
                          <w:rPr>
                            <w:rFonts w:ascii="微软雅黑" w:hAnsi="微软雅黑" w:cs="微软雅黑" w:eastAsia="微软雅黑" w:hint="default"/>
                            <w:sz w:val="14"/>
                            <w:szCs w:val="14"/>
                          </w:rPr>
                        </w:pPr>
                        <w:r>
                          <w:rPr>
                            <w:rFonts w:ascii="微软雅黑"/>
                            <w:sz w:val="14"/>
                          </w:rPr>
                          <w:t>0%</w:t>
                        </w:r>
                      </w:p>
                      <w:p>
                        <w:pPr>
                          <w:pStyle w:val="TableParagraph"/>
                          <w:spacing w:line="240" w:lineRule="auto" w:before="10"/>
                          <w:ind w:right="0"/>
                          <w:jc w:val="left"/>
                          <w:rPr>
                            <w:rFonts w:ascii="宋体" w:hAnsi="宋体" w:cs="宋体" w:eastAsia="宋体" w:hint="default"/>
                            <w:sz w:val="16"/>
                            <w:szCs w:val="16"/>
                          </w:rPr>
                        </w:pPr>
                      </w:p>
                      <w:p>
                        <w:pPr>
                          <w:pStyle w:val="TableParagraph"/>
                          <w:spacing w:line="240" w:lineRule="auto"/>
                          <w:ind w:left="143" w:right="-25"/>
                          <w:jc w:val="left"/>
                          <w:rPr>
                            <w:rFonts w:ascii="微软雅黑" w:hAnsi="微软雅黑" w:cs="微软雅黑" w:eastAsia="微软雅黑" w:hint="default"/>
                            <w:sz w:val="14"/>
                            <w:szCs w:val="14"/>
                          </w:rPr>
                        </w:pPr>
                        <w:r>
                          <w:rPr>
                            <w:rFonts w:ascii="微软雅黑"/>
                            <w:w w:val="95"/>
                            <w:sz w:val="14"/>
                          </w:rPr>
                          <w:t>-1000%</w:t>
                        </w:r>
                        <w:r>
                          <w:rPr>
                            <w:rFonts w:ascii="微软雅黑"/>
                            <w:sz w:val="14"/>
                          </w:rPr>
                        </w:r>
                      </w:p>
                    </w:tc>
                  </w:tr>
                </w:tbl>
                <w:p>
                  <w:pPr/>
                </w:p>
              </w:txbxContent>
            </v:textbox>
            <w10:wrap type="none"/>
          </v:shape>
        </w:pict>
      </w:r>
      <w:r>
        <w:rPr>
          <w:rFonts w:ascii="微软雅黑"/>
          <w:sz w:val="14"/>
        </w:rPr>
        <w:t>0</w:t>
      </w:r>
    </w:p>
    <w:p>
      <w:pPr>
        <w:tabs>
          <w:tab w:pos="4428" w:val="left" w:leader="none"/>
        </w:tabs>
        <w:spacing w:line="159" w:lineRule="exact"/>
        <w:ind w:left="715" w:right="0" w:firstLine="0"/>
        <w:rPr>
          <w:rFonts w:ascii="微软雅黑" w:hAnsi="微软雅黑" w:cs="微软雅黑" w:eastAsia="微软雅黑" w:hint="default"/>
          <w:sz w:val="2"/>
          <w:szCs w:val="2"/>
        </w:rPr>
      </w:pPr>
      <w:r>
        <w:rPr>
          <w:rFonts w:ascii="微软雅黑"/>
          <w:position w:val="11"/>
          <w:sz w:val="2"/>
        </w:rPr>
        <w:pict>
          <v:group style="width:2.9pt;height:.75pt;mso-position-horizontal-relative:char;mso-position-vertical-relative:line" coordorigin="0,0" coordsize="58,15">
            <v:group style="position:absolute;left:8;top:8;width:43;height:2" coordorigin="8,8" coordsize="43,2">
              <v:shape style="position:absolute;left:8;top:8;width:43;height:2" coordorigin="8,8" coordsize="43,0" path="m8,8l50,8e" filled="false" stroked="true" strokeweight=".75pt" strokecolor="#000000">
                <v:path arrowok="t"/>
              </v:shape>
            </v:group>
          </v:group>
        </w:pict>
      </w:r>
      <w:r>
        <w:rPr>
          <w:rFonts w:ascii="微软雅黑"/>
          <w:position w:val="11"/>
          <w:sz w:val="2"/>
        </w:rPr>
      </w:r>
      <w:r>
        <w:rPr>
          <w:rFonts w:ascii="微软雅黑"/>
          <w:position w:val="11"/>
          <w:sz w:val="2"/>
        </w:rPr>
        <w:tab/>
      </w:r>
      <w:r>
        <w:rPr>
          <w:rFonts w:ascii="微软雅黑"/>
          <w:position w:val="-2"/>
          <w:sz w:val="2"/>
        </w:rPr>
        <w:pict>
          <v:group style="width:2.9pt;height:.75pt;mso-position-horizontal-relative:char;mso-position-vertical-relative:line" coordorigin="0,0" coordsize="58,15">
            <v:group style="position:absolute;left:8;top:8;width:43;height:2" coordorigin="8,8" coordsize="43,2">
              <v:shape style="position:absolute;left:8;top:8;width:43;height:2" coordorigin="8,8" coordsize="43,0" path="m8,8l50,8e" filled="false" stroked="true" strokeweight=".75pt" strokecolor="#000000">
                <v:path arrowok="t"/>
              </v:shape>
            </v:group>
          </v:group>
        </w:pict>
      </w:r>
      <w:r>
        <w:rPr>
          <w:rFonts w:ascii="微软雅黑"/>
          <w:position w:val="-2"/>
          <w:sz w:val="2"/>
        </w:rPr>
      </w:r>
    </w:p>
    <w:p>
      <w:pPr>
        <w:spacing w:line="240" w:lineRule="auto" w:before="0"/>
        <w:ind w:right="0"/>
        <w:rPr>
          <w:rFonts w:ascii="微软雅黑" w:hAnsi="微软雅黑" w:cs="微软雅黑" w:eastAsia="微软雅黑" w:hint="default"/>
          <w:sz w:val="20"/>
          <w:szCs w:val="20"/>
        </w:rPr>
      </w:pPr>
    </w:p>
    <w:p>
      <w:pPr>
        <w:spacing w:line="240" w:lineRule="auto" w:before="6"/>
        <w:ind w:right="0"/>
        <w:rPr>
          <w:rFonts w:ascii="微软雅黑" w:hAnsi="微软雅黑" w:cs="微软雅黑" w:eastAsia="微软雅黑" w:hint="default"/>
          <w:sz w:val="20"/>
          <w:szCs w:val="20"/>
        </w:rPr>
      </w:pPr>
    </w:p>
    <w:p>
      <w:pPr>
        <w:tabs>
          <w:tab w:pos="9078" w:val="left" w:leader="none"/>
        </w:tabs>
        <w:spacing w:before="6"/>
        <w:ind w:left="5296" w:right="0" w:firstLine="0"/>
        <w:jc w:val="left"/>
        <w:rPr>
          <w:rFonts w:ascii="微软雅黑" w:hAnsi="微软雅黑" w:cs="微软雅黑" w:eastAsia="微软雅黑" w:hint="default"/>
          <w:sz w:val="14"/>
          <w:szCs w:val="14"/>
        </w:rPr>
      </w:pPr>
      <w:r>
        <w:rPr/>
        <w:pict>
          <v:group style="position:absolute;margin-left:86.139999pt;margin-top:-20.982248pt;width:2.15pt;height:.1pt;mso-position-horizontal-relative:page;mso-position-vertical-relative:paragraph;z-index:16864" coordorigin="1723,-420" coordsize="43,2">
            <v:shape style="position:absolute;left:1723;top:-420;width:43;height:2" coordorigin="1723,-420" coordsize="43,0" path="m1723,-420l1765,-420e" filled="false" stroked="true" strokeweight=".75pt" strokecolor="#000000">
              <v:path arrowok="t"/>
            </v:shape>
            <w10:wrap type="none"/>
          </v:group>
        </w:pict>
      </w:r>
      <w:r>
        <w:rPr/>
        <w:pict>
          <v:group style="position:absolute;margin-left:75.371002pt;margin-top:-4.642247pt;width:192.15pt;height:23.9pt;mso-position-horizontal-relative:page;mso-position-vertical-relative:paragraph;z-index:16936" coordorigin="1507,-93" coordsize="3843,478">
            <v:shape style="position:absolute;left:1507;top:-81;width:388;height:400" type="#_x0000_t75" stroked="false">
              <v:imagedata r:id="rId379" o:title=""/>
            </v:shape>
            <v:group style="position:absolute;left:1737;top:-83;width:402;height:402" coordorigin="1737,-83" coordsize="402,402">
              <v:shape style="position:absolute;left:1737;top:-83;width:402;height:402" coordorigin="1737,-83" coordsize="402,402" path="m1794,227l1777,227,1781,231,1784,235,1786,239,1788,251,1788,263,1785,285,1785,295,1786,303,1787,309,1789,313,1791,315,1792,319,1794,319,1815,299,1798,299,1797,297,1797,295,1797,289,1797,283,1799,261,1799,255,1799,249,1799,241,1798,237,1795,229,1794,227xe" filled="true" fillcolor="#000000" stroked="false">
                <v:path arrowok="t"/>
                <v:fill type="solid"/>
              </v:shape>
              <v:shape style="position:absolute;left:1737;top:-83;width:402;height:402" coordorigin="1737,-83" coordsize="402,402" path="m1833,265l1798,299,1815,299,1841,273,1833,265xe" filled="true" fillcolor="#000000" stroked="false">
                <v:path arrowok="t"/>
                <v:fill type="solid"/>
              </v:shape>
              <v:shape style="position:absolute;left:1737;top:-83;width:402;height:402" coordorigin="1737,-83" coordsize="402,402" path="m1777,215l1762,215,1755,219,1741,231,1738,239,1737,253,1740,261,1746,269,1755,261,1751,255,1749,251,1749,241,1751,237,1759,229,1763,227,1794,227,1792,225,1790,223,1784,217,1777,215xe" filled="true" fillcolor="#000000" stroked="false">
                <v:path arrowok="t"/>
                <v:fill type="solid"/>
              </v:shape>
              <v:shape style="position:absolute;left:1737;top:-83;width:402;height:402" coordorigin="1737,-83" coordsize="402,402" path="m1823,161l1819,163,1814,163,1810,165,1793,195,1794,201,1801,215,1807,221,1815,229,1825,239,1834,245,1842,249,1851,251,1859,253,1867,249,1875,241,1858,241,1851,239,1845,239,1835,233,1812,209,1806,199,1805,193,1804,187,1805,183,1809,179,1813,175,1818,173,1848,173,1838,165,1833,163,1823,161xe" filled="true" fillcolor="#000000" stroked="false">
                <v:path arrowok="t"/>
                <v:fill type="solid"/>
              </v:shape>
              <v:shape style="position:absolute;left:1737;top:-83;width:402;height:402" coordorigin="1737,-83" coordsize="402,402" path="m1848,173l1825,173,1831,175,1840,181,1864,205,1870,213,1872,227,1871,231,1863,239,1858,241,1875,241,1879,237,1882,233,1883,219,1882,213,1875,199,1869,193,1861,185,1854,177,1848,173xe" filled="true" fillcolor="#000000" stroked="false">
                <v:path arrowok="t"/>
                <v:fill type="solid"/>
              </v:shape>
              <v:shape style="position:absolute;left:1737;top:-83;width:402;height:402" coordorigin="1737,-83" coordsize="402,402" path="m1891,129l1875,129,1930,185,1938,177,1891,129xe" filled="true" fillcolor="#000000" stroked="false">
                <v:path arrowok="t"/>
                <v:fill type="solid"/>
              </v:shape>
              <v:shape style="position:absolute;left:1737;top:-83;width:402;height:402" coordorigin="1737,-83" coordsize="402,402" path="m1868,105l1862,111,1864,115,1864,121,1863,135,1862,141,1859,149,1868,157,1875,129,1891,129,1868,105xe" filled="true" fillcolor="#000000" stroked="false">
                <v:path arrowok="t"/>
                <v:fill type="solid"/>
              </v:shape>
              <v:shape style="position:absolute;left:1737;top:-83;width:402;height:402" coordorigin="1737,-83" coordsize="402,402" path="m1939,49l1926,51,1920,53,1907,67,1904,75,1905,85,1907,93,1911,103,1918,111,1927,121,1939,135,1950,141,1970,143,1978,139,1985,131,1965,131,1961,129,1940,109,1932,109,1925,103,1920,97,1916,85,1915,81,1916,77,1916,73,1918,69,1921,67,1924,63,1928,61,1948,61,1952,57,1946,51,1939,49xe" filled="true" fillcolor="#000000" stroked="false">
                <v:path arrowok="t"/>
                <v:fill type="solid"/>
              </v:shape>
              <v:shape style="position:absolute;left:1737;top:-83;width:402;height:402" coordorigin="1737,-83" coordsize="402,402" path="m1986,87l1965,87,1970,89,1975,95,1980,99,1983,105,1983,117,1982,121,1978,125,1976,127,1973,129,1965,131,1985,131,1990,127,1992,123,1995,111,1995,107,1991,95,1988,89,1986,87xe" filled="true" fillcolor="#000000" stroked="false">
                <v:path arrowok="t"/>
                <v:fill type="solid"/>
              </v:shape>
              <v:shape style="position:absolute;left:1737;top:-83;width:402;height:402" coordorigin="1737,-83" coordsize="402,402" path="m1969,75l1953,75,1945,77,1931,105,1932,109,1940,109,1940,101,1942,97,1950,89,1954,87,1986,87,1977,79,1969,75xe" filled="true" fillcolor="#000000" stroked="false">
                <v:path arrowok="t"/>
                <v:fill type="solid"/>
              </v:shape>
              <v:shape style="position:absolute;left:1737;top:-83;width:402;height:402" coordorigin="1737,-83" coordsize="402,402" path="m2009,-23l1963,23,1963,31,2012,81,2021,81,2037,77,2045,73,2048,69,2028,69,2019,67,2009,67,2000,63,1991,53,1981,45,1976,35,1976,15,1979,7,1991,-3,1996,-7,2009,-9,2044,-9,2041,-11,2034,-17,2009,-23xe" filled="true" fillcolor="#000000" stroked="false">
                <v:path arrowok="t"/>
                <v:fill type="solid"/>
              </v:shape>
              <v:shape style="position:absolute;left:1737;top:-83;width:402;height:402" coordorigin="1737,-83" coordsize="402,402" path="m2063,47l2051,47,2049,51,2047,55,2043,57,2036,65,2028,69,2048,69,2057,59,2062,53,2063,47xe" filled="true" fillcolor="#000000" stroked="false">
                <v:path arrowok="t"/>
                <v:fill type="solid"/>
              </v:shape>
              <v:shape style="position:absolute;left:1737;top:-83;width:402;height:402" coordorigin="1737,-83" coordsize="402,402" path="m1948,61l1936,61,1940,63,1944,65,1948,61xe" filled="true" fillcolor="#000000" stroked="false">
                <v:path arrowok="t"/>
                <v:fill type="solid"/>
              </v:shape>
              <v:shape style="position:absolute;left:1737;top:-83;width:402;height:402" coordorigin="1737,-83" coordsize="402,402" path="m2044,-9l2015,-9,2027,-5,2033,-1,2049,15,2054,25,2053,37,2047,37,2040,39,2033,43,2038,51,2042,49,2046,47,2063,47,2064,45,2073,43,2081,41,2088,37,2087,35,2065,35,2066,27,2064,21,2061,13,2058,7,2054,1,2044,-9xe" filled="true" fillcolor="#000000" stroked="false">
                <v:path arrowok="t"/>
                <v:fill type="solid"/>
              </v:shape>
              <v:shape style="position:absolute;left:1737;top:-83;width:402;height:402" coordorigin="1737,-83" coordsize="402,402" path="m2084,29l2079,31,2073,33,2065,35,2087,35,2084,29xe" filled="true" fillcolor="#000000" stroked="false">
                <v:path arrowok="t"/>
                <v:fill type="solid"/>
              </v:shape>
              <v:shape style="position:absolute;left:1737;top:-83;width:402;height:402" coordorigin="1737,-83" coordsize="402,402" path="m2089,-71l2070,-71,2074,-69,2081,-63,2083,-57,2084,-51,2085,-45,2085,-35,2083,-21,2082,-11,2082,-3,2091,23,2112,3,2095,3,2094,1,2094,-3,2094,-11,2096,-35,2096,-45,2096,-51,2096,-55,2095,-61,2092,-69,2089,-71xe" filled="true" fillcolor="#000000" stroked="false">
                <v:path arrowok="t"/>
                <v:fill type="solid"/>
              </v:shape>
              <v:shape style="position:absolute;left:1737;top:-83;width:402;height:402" coordorigin="1737,-83" coordsize="402,402" path="m2130,-31l2095,3,2112,3,2138,-23,2130,-31xe" filled="true" fillcolor="#000000" stroked="false">
                <v:path arrowok="t"/>
                <v:fill type="solid"/>
              </v:shape>
              <v:shape style="position:absolute;left:1737;top:-83;width:402;height:402" coordorigin="1737,-83" coordsize="402,402" path="m2074,-83l2059,-83,2052,-79,2045,-73,2038,-65,2035,-59,2034,-51,2034,-43,2037,-37,2043,-29,2052,-37,2048,-41,2046,-45,2046,-55,2048,-61,2056,-69,2060,-71,2089,-71,2087,-75,2081,-81,2074,-83xe" filled="true" fillcolor="#000000" stroked="false">
                <v:path arrowok="t"/>
                <v:fill type="solid"/>
              </v:shape>
              <v:shape style="position:absolute;left:1966;top:-81;width:390;height:400" type="#_x0000_t75" stroked="false">
                <v:imagedata r:id="rId380" o:title=""/>
              </v:shape>
              <v:shape style="position:absolute;left:2196;top:-85;width:860;height:404" type="#_x0000_t75" stroked="false">
                <v:imagedata r:id="rId381" o:title=""/>
              </v:shape>
              <v:shape style="position:absolute;left:2884;top:-81;width:390;height:400" type="#_x0000_t75" stroked="false">
                <v:imagedata r:id="rId382" o:title=""/>
              </v:shape>
            </v:group>
            <v:group style="position:absolute;left:3113;top:-86;width:392;height:405" coordorigin="3113,-86" coordsize="392,405">
              <v:shape style="position:absolute;left:3113;top:-86;width:392;height:405" coordorigin="3113,-86" coordsize="392,405" path="m3170,225l3150,225,3154,227,3157,230,3160,233,3162,238,3164,249,3164,261,3163,275,3162,284,3162,293,3163,303,3164,308,3166,312,3167,315,3169,317,3171,319,3191,299,3175,299,3174,296,3174,293,3174,290,3173,287,3174,281,3176,261,3176,259,3176,255,3176,249,3175,240,3174,235,3173,231,3171,228,3170,225xe" filled="true" fillcolor="#000000" stroked="false">
                <v:path arrowok="t"/>
                <v:fill type="solid"/>
              </v:shape>
              <v:shape style="position:absolute;left:3113;top:-86;width:392;height:405" coordorigin="3113,-86" coordsize="392,405" path="m3209,264l3175,299,3191,299,3217,273,3209,264xe" filled="true" fillcolor="#000000" stroked="false">
                <v:path arrowok="t"/>
                <v:fill type="solid"/>
              </v:shape>
              <v:shape style="position:absolute;left:3113;top:-86;width:392;height:405" coordorigin="3113,-86" coordsize="392,405" path="m3154,213l3113,253,3116,260,3122,267,3132,259,3128,255,3125,250,3125,240,3127,235,3136,227,3140,225,3150,225,3170,225,3169,224,3161,216,3154,213xe" filled="true" fillcolor="#000000" stroked="false">
                <v:path arrowok="t"/>
                <v:fill type="solid"/>
              </v:shape>
              <v:shape style="position:absolute;left:3113;top:-86;width:392;height:405" coordorigin="3113,-86" coordsize="392,405" path="m3200,161l3195,161,3191,162,3186,164,3182,166,3173,175,3170,181,3169,193,3171,199,3219,249,3236,252,3244,249,3252,240,3234,240,3228,239,3182,199,3180,186,3182,181,3190,173,3195,172,3225,172,3224,171,3219,168,3214,165,3209,163,3200,161xe" filled="true" fillcolor="#000000" stroked="false">
                <v:path arrowok="t"/>
                <v:fill type="solid"/>
              </v:shape>
              <v:shape style="position:absolute;left:3113;top:-86;width:392;height:405" coordorigin="3113,-86" coordsize="392,405" path="m3225,172l3195,172,3201,173,3208,174,3249,226,3247,231,3243,235,3239,239,3234,240,3252,240,3256,237,3258,231,3258,230,3260,219,3258,212,3252,199,3246,191,3237,183,3230,176,3225,172xe" filled="true" fillcolor="#000000" stroked="false">
                <v:path arrowok="t"/>
                <v:fill type="solid"/>
              </v:shape>
              <v:shape style="position:absolute;left:3113;top:-86;width:392;height:405" coordorigin="3113,-86" coordsize="392,405" path="m3268,129l3251,129,3306,184,3315,175,3268,129xe" filled="true" fillcolor="#000000" stroked="false">
                <v:path arrowok="t"/>
                <v:fill type="solid"/>
              </v:shape>
              <v:shape style="position:absolute;left:3113;top:-86;width:392;height:405" coordorigin="3113,-86" coordsize="392,405" path="m3244,104l3239,110,3240,114,3241,120,3240,133,3240,134,3238,141,3236,148,3244,156,3246,153,3247,148,3250,137,3251,133,3251,129,3268,129,3244,104xe" filled="true" fillcolor="#000000" stroked="false">
                <v:path arrowok="t"/>
                <v:fill type="solid"/>
              </v:shape>
              <v:shape style="position:absolute;left:3113;top:-86;width:392;height:405" coordorigin="3113,-86" coordsize="392,405" path="m3321,57l3310,57,3311,66,3336,130,3347,143,3356,134,3349,127,3344,119,3334,101,3329,89,3326,77,3322,64,3321,57xe" filled="true" fillcolor="#000000" stroked="false">
                <v:path arrowok="t"/>
                <v:fill type="solid"/>
              </v:shape>
              <v:shape style="position:absolute;left:3113;top:-86;width:392;height:405" coordorigin="3113,-86" coordsize="392,405" path="m3313,38l3268,83,3276,92,3310,57,3321,57,3320,54,3320,44,3313,38xe" filled="true" fillcolor="#000000" stroked="false">
                <v:path arrowok="t"/>
                <v:fill type="solid"/>
              </v:shape>
              <v:shape style="position:absolute;left:3113;top:-86;width:392;height:405" coordorigin="3113,-86" coordsize="392,405" path="m3385,-23l3377,-21,3369,-19,3361,-15,3355,-8,3348,-2,3344,6,3340,22,3340,30,3343,39,3346,47,3397,80,3405,78,3414,76,3421,71,3425,67,3404,67,3395,67,3352,15,3356,7,3367,-5,3373,-8,3385,-11,3420,-11,3418,-12,3410,-17,3394,-23,3385,-23xe" filled="true" fillcolor="#000000" stroked="false">
                <v:path arrowok="t"/>
                <v:fill type="solid"/>
              </v:shape>
              <v:shape style="position:absolute;left:3113;top:-86;width:392;height:405" coordorigin="3113,-86" coordsize="392,405" path="m3440,45l3427,45,3426,50,3423,53,3413,64,3404,67,3425,67,3427,65,3434,59,3438,51,3440,45xe" filled="true" fillcolor="#000000" stroked="false">
                <v:path arrowok="t"/>
                <v:fill type="solid"/>
              </v:shape>
              <v:shape style="position:absolute;left:3113;top:-86;width:392;height:405" coordorigin="3113,-86" coordsize="392,405" path="m3420,-11l3385,-11,3391,-10,3397,-8,3404,-6,3409,-2,3425,14,3430,24,3430,35,3423,35,3416,38,3409,42,3414,51,3418,48,3422,46,3427,45,3440,45,3440,43,3449,42,3457,40,3464,37,3463,33,3442,33,3442,26,3441,19,3435,6,3431,0,3420,-11xe" filled="true" fillcolor="#000000" stroked="false">
                <v:path arrowok="t"/>
                <v:fill type="solid"/>
              </v:shape>
              <v:shape style="position:absolute;left:3113;top:-86;width:392;height:405" coordorigin="3113,-86" coordsize="392,405" path="m3460,27l3455,30,3449,32,3442,33,3463,33,3460,27xe" filled="true" fillcolor="#000000" stroked="false">
                <v:path arrowok="t"/>
                <v:fill type="solid"/>
              </v:shape>
              <v:shape style="position:absolute;left:3113;top:-86;width:392;height:405" coordorigin="3113,-86" coordsize="392,405" path="m3435,-86l3428,-79,3441,-1,3449,7,3466,-9,3450,-9,3440,-63,3457,-63,3435,-86xe" filled="true" fillcolor="#000000" stroked="false">
                <v:path arrowok="t"/>
                <v:fill type="solid"/>
              </v:shape>
              <v:shape style="position:absolute;left:3113;top:-86;width:392;height:405" coordorigin="3113,-86" coordsize="392,405" path="m3497,-24l3480,-24,3497,-7,3505,-15,3497,-24xe" filled="true" fillcolor="#000000" stroked="false">
                <v:path arrowok="t"/>
                <v:fill type="solid"/>
              </v:shape>
              <v:shape style="position:absolute;left:3113;top:-86;width:392;height:405" coordorigin="3113,-86" coordsize="392,405" path="m3457,-63l3440,-63,3472,-32,3450,-9,3466,-9,3480,-24,3497,-24,3488,-32,3496,-40,3481,-40,3457,-63xe" filled="true" fillcolor="#000000" stroked="false">
                <v:path arrowok="t"/>
                <v:fill type="solid"/>
              </v:shape>
              <v:shape style="position:absolute;left:3113;top:-86;width:392;height:405" coordorigin="3113,-86" coordsize="392,405" path="m3490,-50l3481,-40,3496,-40,3498,-42,3490,-50xe" filled="true" fillcolor="#000000" stroked="false">
                <v:path arrowok="t"/>
                <v:fill type="solid"/>
              </v:shape>
              <v:shape style="position:absolute;left:3343;top:-81;width:388;height:400" type="#_x0000_t75" stroked="false">
                <v:imagedata r:id="rId383" o:title=""/>
              </v:shape>
            </v:group>
            <v:group style="position:absolute;left:3572;top:-83;width:401;height:402" coordorigin="3572,-83" coordsize="401,402">
              <v:shape style="position:absolute;left:3572;top:-83;width:401;height:402" coordorigin="3572,-83" coordsize="401,402" path="m3629,227l3612,227,3619,235,3621,239,3623,251,3623,263,3621,285,3621,295,3621,303,3623,309,3625,313,3626,315,3628,319,3630,319,3650,299,3633,299,3633,297,3632,295,3632,289,3633,283,3634,261,3635,255,3635,249,3634,241,3633,237,3630,229,3629,227xe" filled="true" fillcolor="#000000" stroked="false">
                <v:path arrowok="t"/>
                <v:fill type="solid"/>
              </v:shape>
              <v:shape style="position:absolute;left:3572;top:-83;width:401;height:402" coordorigin="3572,-83" coordsize="401,402" path="m3668,265l3633,299,3650,299,3676,273,3668,265xe" filled="true" fillcolor="#000000" stroked="false">
                <v:path arrowok="t"/>
                <v:fill type="solid"/>
              </v:shape>
              <v:shape style="position:absolute;left:3572;top:-83;width:401;height:402" coordorigin="3572,-83" coordsize="401,402" path="m3613,215l3597,215,3590,219,3583,225,3577,231,3573,239,3572,253,3575,261,3581,269,3591,261,3586,255,3584,251,3584,241,3586,237,3594,229,3599,227,3629,227,3628,225,3619,217,3613,215xe" filled="true" fillcolor="#000000" stroked="false">
                <v:path arrowok="t"/>
                <v:fill type="solid"/>
              </v:shape>
              <v:shape style="position:absolute;left:3572;top:-83;width:401;height:402" coordorigin="3572,-83" coordsize="401,402" path="m3658,161l3654,163,3650,163,3645,165,3628,195,3629,201,3636,215,3642,221,3650,229,3660,239,3669,245,3678,249,3686,251,3695,253,3702,249,3710,241,3693,241,3686,239,3680,239,3671,233,3648,209,3641,199,3639,187,3640,183,3648,175,3654,173,3683,173,3673,165,3668,163,3658,161xe" filled="true" fillcolor="#000000" stroked="false">
                <v:path arrowok="t"/>
                <v:fill type="solid"/>
              </v:shape>
              <v:shape style="position:absolute;left:3572;top:-83;width:401;height:402" coordorigin="3572,-83" coordsize="401,402" path="m3683,173l3660,173,3667,175,3676,181,3699,205,3705,213,3708,227,3706,231,3698,239,3693,241,3710,241,3714,237,3717,233,3719,219,3717,213,3710,199,3705,193,3696,185,3689,177,3683,173xe" filled="true" fillcolor="#000000" stroked="false">
                <v:path arrowok="t"/>
                <v:fill type="solid"/>
              </v:shape>
              <v:shape style="position:absolute;left:3572;top:-83;width:401;height:402" coordorigin="3572,-83" coordsize="401,402" path="m3727,129l3710,129,3765,185,3774,177,3727,129xe" filled="true" fillcolor="#000000" stroked="false">
                <v:path arrowok="t"/>
                <v:fill type="solid"/>
              </v:shape>
              <v:shape style="position:absolute;left:3572;top:-83;width:401;height:402" coordorigin="3572,-83" coordsize="401,402" path="m3703,105l3697,111,3699,115,3699,121,3699,135,3697,141,3695,149,3703,157,3705,153,3706,149,3709,139,3710,133,3710,129,3727,129,3703,105xe" filled="true" fillcolor="#000000" stroked="false">
                <v:path arrowok="t"/>
                <v:fill type="solid"/>
              </v:shape>
              <v:shape style="position:absolute;left:3572;top:-83;width:401;height:402" coordorigin="3572,-83" coordsize="401,402" path="m3779,103l3770,103,3767,109,3766,113,3767,119,3788,143,3805,143,3813,139,3821,131,3793,131,3789,129,3786,127,3784,125,3780,121,3778,117,3778,105,3779,103xe" filled="true" fillcolor="#000000" stroked="false">
                <v:path arrowok="t"/>
                <v:fill type="solid"/>
              </v:shape>
              <v:shape style="position:absolute;left:3572;top:-83;width:401;height:402" coordorigin="3572,-83" coordsize="401,402" path="m3824,91l3804,91,3809,93,3817,101,3819,105,3819,117,3817,121,3813,125,3810,129,3807,129,3800,131,3821,131,3827,125,3830,117,3831,101,3828,95,3824,91xe" filled="true" fillcolor="#000000" stroked="false">
                <v:path arrowok="t"/>
                <v:fill type="solid"/>
              </v:shape>
              <v:shape style="position:absolute;left:3572;top:-83;width:401;height:402" coordorigin="3572,-83" coordsize="401,402" path="m3775,51l3761,51,3754,55,3741,67,3738,73,3738,87,3740,95,3746,99,3749,103,3753,105,3757,105,3761,107,3766,105,3770,103,3779,103,3780,101,3786,95,3761,95,3757,93,3754,89,3751,87,3750,83,3750,75,3752,71,3755,67,3758,65,3762,63,3791,63,3790,61,3781,53,3775,51xe" filled="true" fillcolor="#000000" stroked="false">
                <v:path arrowok="t"/>
                <v:fill type="solid"/>
              </v:shape>
              <v:shape style="position:absolute;left:3572;top:-83;width:401;height:402" coordorigin="3572,-83" coordsize="401,402" path="m3791,63l3771,63,3774,65,3781,71,3782,75,3782,77,3782,83,3780,87,3777,89,3774,93,3770,95,3786,95,3788,93,3793,91,3824,91,3817,83,3790,83,3792,79,3793,73,3792,69,3792,65,3791,63xe" filled="true" fillcolor="#000000" stroked="false">
                <v:path arrowok="t"/>
                <v:fill type="solid"/>
              </v:shape>
              <v:shape style="position:absolute;left:3572;top:-83;width:401;height:402" coordorigin="3572,-83" coordsize="401,402" path="m3807,79l3802,79,3796,81,3790,83,3817,83,3812,81,3807,79xe" filled="true" fillcolor="#000000" stroked="false">
                <v:path arrowok="t"/>
                <v:fill type="solid"/>
              </v:shape>
              <v:shape style="position:absolute;left:3572;top:-83;width:401;height:402" coordorigin="3572,-83" coordsize="401,402" path="m3844,-23l3798,23,3799,31,3802,39,3804,49,3809,57,3816,63,3823,69,3831,75,3848,81,3856,81,3873,77,3880,73,3883,69,3863,69,3854,67,3844,67,3835,63,3826,53,3816,45,3812,35,3811,27,3811,15,3815,7,3826,-3,3832,-7,3838,-9,3879,-9,3877,-11,3869,-17,3844,-23xe" filled="true" fillcolor="#000000" stroked="false">
                <v:path arrowok="t"/>
                <v:fill type="solid"/>
              </v:shape>
              <v:shape style="position:absolute;left:3572;top:-83;width:401;height:402" coordorigin="3572,-83" coordsize="401,402" path="m3899,47l3886,47,3884,51,3882,55,3879,57,3872,65,3863,69,3883,69,3886,65,3893,59,3897,53,3899,47xe" filled="true" fillcolor="#000000" stroked="false">
                <v:path arrowok="t"/>
                <v:fill type="solid"/>
              </v:shape>
              <v:shape style="position:absolute;left:3572;top:-83;width:401;height:402" coordorigin="3572,-83" coordsize="401,402" path="m3879,-9l3850,-9,3862,-5,3868,-1,3874,5,3884,15,3889,25,3888,37,3882,37,3875,39,3868,43,3873,51,3877,49,3881,47,3899,47,3899,45,3908,43,3916,41,3923,37,3922,35,3901,35,3901,27,3900,21,3897,13,3894,7,3889,1,3879,-9xe" filled="true" fillcolor="#000000" stroked="false">
                <v:path arrowok="t"/>
                <v:fill type="solid"/>
              </v:shape>
              <v:shape style="position:absolute;left:3572;top:-83;width:401;height:402" coordorigin="3572,-83" coordsize="401,402" path="m3919,29l3914,31,3908,33,3901,35,3922,35,3919,29xe" filled="true" fillcolor="#000000" stroked="false">
                <v:path arrowok="t"/>
                <v:fill type="solid"/>
              </v:shape>
              <v:shape style="position:absolute;left:3572;top:-83;width:401;height:402" coordorigin="3572,-83" coordsize="401,402" path="m3925,-71l3905,-71,3909,-69,3913,-65,3916,-63,3918,-57,3920,-45,3920,-35,3919,-21,3918,-11,3927,23,3947,3,3930,3,3930,1,3929,-3,3930,-15,3930,-25,3931,-35,3932,-45,3931,-55,3930,-61,3927,-69,3925,-71xe" filled="true" fillcolor="#000000" stroked="false">
                <v:path arrowok="t"/>
                <v:fill type="solid"/>
              </v:shape>
              <v:shape style="position:absolute;left:3572;top:-83;width:401;height:402" coordorigin="3572,-83" coordsize="401,402" path="m3965,-31l3930,3,3947,3,3973,-23,3965,-31xe" filled="true" fillcolor="#000000" stroked="false">
                <v:path arrowok="t"/>
                <v:fill type="solid"/>
              </v:shape>
              <v:shape style="position:absolute;left:3572;top:-83;width:401;height:402" coordorigin="3572,-83" coordsize="401,402" path="m3910,-83l3894,-83,3887,-79,3869,-43,3872,-37,3878,-29,3888,-37,3883,-41,3881,-45,3881,-55,3883,-61,3891,-69,3896,-71,3925,-71,3922,-75,3916,-81,3910,-83xe" filled="true" fillcolor="#000000" stroked="false">
                <v:path arrowok="t"/>
                <v:fill type="solid"/>
              </v:shape>
              <v:shape style="position:absolute;left:3802;top:-81;width:390;height:400" type="#_x0000_t75" stroked="false">
                <v:imagedata r:id="rId384" o:title=""/>
              </v:shape>
            </v:group>
            <v:group style="position:absolute;left:4031;top:-85;width:392;height:404" coordorigin="4031,-85" coordsize="392,404">
              <v:shape style="position:absolute;left:4031;top:-85;width:392;height:404" coordorigin="4031,-85" coordsize="392,404" path="m4088,227l4071,227,4075,231,4078,235,4080,239,4082,251,4082,263,4080,285,4080,295,4080,303,4082,309,4085,315,4086,319,4089,319,4109,299,4092,299,4092,297,4091,295,4091,289,4091,283,4093,261,4094,255,4093,249,4093,241,4092,237,4089,229,4088,227xe" filled="true" fillcolor="#000000" stroked="false">
                <v:path arrowok="t"/>
                <v:fill type="solid"/>
              </v:shape>
              <v:shape style="position:absolute;left:4031;top:-85;width:392;height:404" coordorigin="4031,-85" coordsize="392,404" path="m4127,265l4092,299,4109,299,4135,273,4127,265xe" filled="true" fillcolor="#000000" stroked="false">
                <v:path arrowok="t"/>
                <v:fill type="solid"/>
              </v:shape>
              <v:shape style="position:absolute;left:4031;top:-85;width:392;height:404" coordorigin="4031,-85" coordsize="392,404" path="m4072,215l4056,215,4049,219,4042,225,4036,231,4032,239,4031,253,4034,261,4040,269,4050,261,4045,255,4043,251,4043,241,4045,237,4053,229,4058,227,4088,227,4087,225,4078,217,4072,215xe" filled="true" fillcolor="#000000" stroked="false">
                <v:path arrowok="t"/>
                <v:fill type="solid"/>
              </v:shape>
              <v:shape style="position:absolute;left:4031;top:-85;width:392;height:404" coordorigin="4031,-85" coordsize="392,404" path="m4117,161l4113,163,4108,163,4104,165,4087,195,4088,201,4095,215,4101,221,4109,229,4119,239,4128,245,4137,249,4145,251,4154,253,4161,249,4169,241,4152,241,4145,239,4139,239,4130,233,4106,209,4100,199,4098,187,4099,183,4107,175,4113,173,4142,173,4132,165,4127,163,4117,161xe" filled="true" fillcolor="#000000" stroked="false">
                <v:path arrowok="t"/>
                <v:fill type="solid"/>
              </v:shape>
              <v:shape style="position:absolute;left:4031;top:-85;width:392;height:404" coordorigin="4031,-85" coordsize="392,404" path="m4142,173l4119,173,4126,175,4135,181,4158,205,4164,213,4166,227,4165,231,4157,239,4152,241,4169,241,4173,237,4176,233,4177,219,4176,213,4169,199,4163,193,4148,177,4142,173xe" filled="true" fillcolor="#000000" stroked="false">
                <v:path arrowok="t"/>
                <v:fill type="solid"/>
              </v:shape>
              <v:shape style="position:absolute;left:4031;top:-85;width:392;height:404" coordorigin="4031,-85" coordsize="392,404" path="m4185,129l4169,129,4224,185,4232,177,4185,129xe" filled="true" fillcolor="#000000" stroked="false">
                <v:path arrowok="t"/>
                <v:fill type="solid"/>
              </v:shape>
              <v:shape style="position:absolute;left:4031;top:-85;width:392;height:404" coordorigin="4031,-85" coordsize="392,404" path="m4162,105l4156,111,4158,115,4158,117,4153,149,4162,157,4169,129,4185,129,4162,105xe" filled="true" fillcolor="#000000" stroked="false">
                <v:path arrowok="t"/>
                <v:fill type="solid"/>
              </v:shape>
              <v:shape style="position:absolute;left:4031;top:-85;width:392;height:404" coordorigin="4031,-85" coordsize="392,404" path="m4238,103l4229,103,4226,109,4225,113,4226,119,4226,125,4229,129,4234,135,4240,141,4247,143,4264,143,4272,139,4279,131,4252,131,4248,129,4245,127,4243,125,4239,121,4237,117,4237,105,4238,103xe" filled="true" fillcolor="#000000" stroked="false">
                <v:path arrowok="t"/>
                <v:fill type="solid"/>
              </v:shape>
              <v:shape style="position:absolute;left:4031;top:-85;width:392;height:404" coordorigin="4031,-85" coordsize="392,404" path="m4283,91l4263,91,4268,93,4272,97,4276,101,4278,105,4278,117,4276,121,4269,129,4266,129,4259,131,4279,131,4285,125,4289,117,4289,101,4286,95,4283,91xe" filled="true" fillcolor="#000000" stroked="false">
                <v:path arrowok="t"/>
                <v:fill type="solid"/>
              </v:shape>
              <v:shape style="position:absolute;left:4031;top:-85;width:392;height:404" coordorigin="4031,-85" coordsize="392,404" path="m4234,51l4219,51,4213,55,4206,61,4200,67,4197,73,4197,87,4199,95,4204,99,4208,103,4212,105,4216,105,4220,107,4224,105,4229,103,4238,103,4239,101,4245,95,4220,95,4216,93,4213,89,4210,87,4209,83,4209,75,4210,71,4214,67,4217,65,4221,63,4250,63,4249,61,4240,53,4234,51xe" filled="true" fillcolor="#000000" stroked="false">
                <v:path arrowok="t"/>
                <v:fill type="solid"/>
              </v:shape>
              <v:shape style="position:absolute;left:4031;top:-85;width:392;height:404" coordorigin="4031,-85" coordsize="392,404" path="m4250,63l4229,63,4233,65,4239,71,4241,75,4241,81,4241,83,4239,87,4236,89,4232,93,4229,95,4245,95,4247,93,4252,91,4283,91,4276,83,4249,83,4251,79,4252,73,4251,69,4251,65,4250,63xe" filled="true" fillcolor="#000000" stroked="false">
                <v:path arrowok="t"/>
                <v:fill type="solid"/>
              </v:shape>
              <v:shape style="position:absolute;left:4031;top:-85;width:392;height:404" coordorigin="4031,-85" coordsize="392,404" path="m4266,79l4260,79,4255,81,4249,83,4276,83,4271,81,4266,79xe" filled="true" fillcolor="#000000" stroked="false">
                <v:path arrowok="t"/>
                <v:fill type="solid"/>
              </v:shape>
              <v:shape style="position:absolute;left:4031;top:-85;width:392;height:404" coordorigin="4031,-85" coordsize="392,404" path="m4303,-23l4257,23,4257,31,4260,39,4263,49,4268,57,4282,69,4290,75,4307,81,4315,81,4331,77,4339,73,4342,69,4322,69,4313,67,4303,67,4294,63,4285,53,4275,45,4270,35,4270,21,4270,15,4297,-9,4338,-9,4335,-11,4328,-17,4303,-23xe" filled="true" fillcolor="#000000" stroked="false">
                <v:path arrowok="t"/>
                <v:fill type="solid"/>
              </v:shape>
              <v:shape style="position:absolute;left:4031;top:-85;width:392;height:404" coordorigin="4031,-85" coordsize="392,404" path="m4357,47l4345,47,4343,51,4341,55,4337,57,4330,65,4322,69,4342,69,4351,59,4356,53,4357,47xe" filled="true" fillcolor="#000000" stroked="false">
                <v:path arrowok="t"/>
                <v:fill type="solid"/>
              </v:shape>
              <v:shape style="position:absolute;left:4031;top:-85;width:392;height:404" coordorigin="4031,-85" coordsize="392,404" path="m4338,-9l4309,-9,4321,-5,4327,-1,4333,5,4343,15,4348,25,4347,37,4341,37,4334,39,4327,43,4332,51,4336,49,4340,47,4357,47,4358,45,4367,43,4375,41,4382,37,4381,35,4360,35,4360,27,4358,21,4355,13,4353,7,4348,1,4338,-9xe" filled="true" fillcolor="#000000" stroked="false">
                <v:path arrowok="t"/>
                <v:fill type="solid"/>
              </v:shape>
              <v:shape style="position:absolute;left:4031;top:-85;width:392;height:404" coordorigin="4031,-85" coordsize="392,404" path="m4378,29l4373,31,4367,33,4360,35,4381,35,4378,29xe" filled="true" fillcolor="#000000" stroked="false">
                <v:path arrowok="t"/>
                <v:fill type="solid"/>
              </v:shape>
              <v:shape style="position:absolute;left:4031;top:-85;width:392;height:404" coordorigin="4031,-85" coordsize="392,404" path="m4353,-85l4345,-77,4359,-1,4367,9,4384,-9,4367,-9,4358,-63,4374,-63,4353,-85xe" filled="true" fillcolor="#000000" stroked="false">
                <v:path arrowok="t"/>
                <v:fill type="solid"/>
              </v:shape>
              <v:shape style="position:absolute;left:4031;top:-85;width:392;height:404" coordorigin="4031,-85" coordsize="392,404" path="m4415,-23l4397,-23,4414,-5,4423,-15,4415,-23xe" filled="true" fillcolor="#000000" stroked="false">
                <v:path arrowok="t"/>
                <v:fill type="solid"/>
              </v:shape>
              <v:shape style="position:absolute;left:4031;top:-85;width:392;height:404" coordorigin="4031,-85" coordsize="392,404" path="m4374,-63l4358,-63,4390,-31,4367,-9,4384,-9,4397,-23,4415,-23,4406,-31,4414,-39,4398,-39,4374,-63xe" filled="true" fillcolor="#000000" stroked="false">
                <v:path arrowok="t"/>
                <v:fill type="solid"/>
              </v:shape>
              <v:shape style="position:absolute;left:4031;top:-85;width:392;height:404" coordorigin="4031,-85" coordsize="392,404" path="m4408,-49l4398,-39,4414,-39,4416,-41,4408,-49xe" filled="true" fillcolor="#000000" stroked="false">
                <v:path arrowok="t"/>
                <v:fill type="solid"/>
              </v:shape>
              <v:shape style="position:absolute;left:4260;top:-81;width:388;height:400" type="#_x0000_t75" stroked="false">
                <v:imagedata r:id="rId385" o:title=""/>
              </v:shape>
            </v:group>
            <v:group style="position:absolute;left:4490;top:-83;width:401;height:402" coordorigin="4490,-83" coordsize="401,402">
              <v:shape style="position:absolute;left:4490;top:-83;width:401;height:402" coordorigin="4490,-83" coordsize="401,402" path="m4547,227l4530,227,4537,235,4539,239,4540,245,4540,249,4541,263,4539,277,4538,285,4538,295,4544,315,4545,319,4547,319,4568,299,4551,299,4550,297,4550,295,4550,283,4551,273,4552,261,4552,255,4552,249,4552,247,4552,241,4551,237,4548,229,4547,227xe" filled="true" fillcolor="#000000" stroked="false">
                <v:path arrowok="t"/>
                <v:fill type="solid"/>
              </v:shape>
              <v:shape style="position:absolute;left:4490;top:-83;width:401;height:402" coordorigin="4490,-83" coordsize="401,402" path="m4586,265l4551,299,4568,299,4594,273,4586,265xe" filled="true" fillcolor="#000000" stroked="false">
                <v:path arrowok="t"/>
                <v:fill type="solid"/>
              </v:shape>
              <v:shape style="position:absolute;left:4490;top:-83;width:401;height:402" coordorigin="4490,-83" coordsize="401,402" path="m4530,215l4515,215,4508,219,4501,225,4494,231,4491,239,4490,247,4490,253,4493,261,4499,269,4508,261,4504,255,4502,251,4502,241,4504,237,4512,229,4516,227,4547,227,4545,225,4537,217,4530,215xe" filled="true" fillcolor="#000000" stroked="false">
                <v:path arrowok="t"/>
                <v:fill type="solid"/>
              </v:shape>
              <v:shape style="position:absolute;left:4490;top:-83;width:401;height:402" coordorigin="4490,-83" coordsize="401,402" path="m4586,163l4567,163,4563,165,4546,195,4547,201,4554,215,4560,221,4568,229,4578,239,4587,245,4595,249,4604,251,4612,253,4620,249,4627,243,4629,241,4611,241,4604,239,4598,239,4588,233,4577,221,4565,209,4559,199,4557,187,4558,183,4566,175,4571,173,4601,173,4596,169,4591,165,4586,163xe" filled="true" fillcolor="#000000" stroked="false">
                <v:path arrowok="t"/>
                <v:fill type="solid"/>
              </v:shape>
              <v:shape style="position:absolute;left:4490;top:-83;width:401;height:402" coordorigin="4490,-83" coordsize="401,402" path="m4601,173l4578,173,4584,175,4593,181,4617,205,4623,213,4624,219,4625,227,4624,231,4616,239,4611,241,4629,241,4632,237,4635,233,4636,219,4635,213,4628,199,4622,193,4607,177,4601,173xe" filled="true" fillcolor="#000000" stroked="false">
                <v:path arrowok="t"/>
                <v:fill type="solid"/>
              </v:shape>
              <v:shape style="position:absolute;left:4490;top:-83;width:401;height:402" coordorigin="4490,-83" coordsize="401,402" path="m4644,129l4628,129,4683,185,4691,177,4644,129xe" filled="true" fillcolor="#000000" stroked="false">
                <v:path arrowok="t"/>
                <v:fill type="solid"/>
              </v:shape>
              <v:shape style="position:absolute;left:4490;top:-83;width:401;height:402" coordorigin="4490,-83" coordsize="401,402" path="m4576,161l4572,163,4581,163,4576,161xe" filled="true" fillcolor="#000000" stroked="false">
                <v:path arrowok="t"/>
                <v:fill type="solid"/>
              </v:shape>
              <v:shape style="position:absolute;left:4490;top:-83;width:401;height:402" coordorigin="4490,-83" coordsize="401,402" path="m4621,105l4615,111,4617,115,4617,119,4617,123,4616,135,4615,141,4612,149,4621,157,4628,129,4644,129,4621,105xe" filled="true" fillcolor="#000000" stroked="false">
                <v:path arrowok="t"/>
                <v:fill type="solid"/>
              </v:shape>
              <v:shape style="position:absolute;left:4490;top:-83;width:401;height:402" coordorigin="4490,-83" coordsize="401,402" path="m4706,127l4698,137,4704,141,4711,143,4724,143,4730,139,4736,133,4714,133,4710,131,4706,127xe" filled="true" fillcolor="#000000" stroked="false">
                <v:path arrowok="t"/>
                <v:fill type="solid"/>
              </v:shape>
              <v:shape style="position:absolute;left:4490;top:-83;width:401;height:402" coordorigin="4490,-83" coordsize="401,402" path="m4733,83l4718,83,4718,85,4723,89,4726,93,4731,101,4733,105,4734,109,4734,111,4734,115,4733,121,4731,125,4725,131,4722,133,4736,133,4741,129,4744,123,4745,117,4746,109,4745,103,4741,95,4738,89,4733,83xe" filled="true" fillcolor="#000000" stroked="false">
                <v:path arrowok="t"/>
                <v:fill type="solid"/>
              </v:shape>
              <v:shape style="position:absolute;left:4490;top:-83;width:401;height:402" coordorigin="4490,-83" coordsize="401,402" path="m4687,51l4681,53,4674,55,4669,57,4664,61,4658,67,4655,75,4655,93,4659,101,4666,107,4673,115,4681,117,4697,119,4704,115,4710,109,4714,107,4715,105,4685,105,4680,103,4670,93,4668,89,4667,83,4667,77,4669,71,4676,63,4714,63,4706,57,4687,51xe" filled="true" fillcolor="#000000" stroked="false">
                <v:path arrowok="t"/>
                <v:fill type="solid"/>
              </v:shape>
              <v:shape style="position:absolute;left:4490;top:-83;width:401;height:402" coordorigin="4490,-83" coordsize="401,402" path="m4714,63l4692,63,4697,65,4702,71,4707,75,4710,81,4710,91,4708,95,4704,99,4701,103,4696,105,4715,105,4716,103,4717,97,4718,93,4719,89,4718,83,4733,83,4732,81,4723,71,4714,63xe" filled="true" fillcolor="#000000" stroked="false">
                <v:path arrowok="t"/>
                <v:fill type="solid"/>
              </v:shape>
              <v:shape style="position:absolute;left:4490;top:-83;width:401;height:402" coordorigin="4490,-83" coordsize="401,402" path="m4762,-23l4716,23,4716,31,4765,81,4774,81,4790,77,4798,73,4801,69,4781,69,4771,67,4762,67,4753,63,4734,45,4729,35,4729,15,4732,7,4744,-3,4749,-7,4761,-9,4797,-9,4794,-11,4787,-17,4762,-23xe" filled="true" fillcolor="#000000" stroked="false">
                <v:path arrowok="t"/>
                <v:fill type="solid"/>
              </v:shape>
              <v:shape style="position:absolute;left:4490;top:-83;width:401;height:402" coordorigin="4490,-83" coordsize="401,402" path="m4816,47l4804,47,4802,51,4800,55,4796,57,4789,65,4781,69,4801,69,4810,59,4815,53,4816,47xe" filled="true" fillcolor="#000000" stroked="false">
                <v:path arrowok="t"/>
                <v:fill type="solid"/>
              </v:shape>
              <v:shape style="position:absolute;left:4490;top:-83;width:401;height:402" coordorigin="4490,-83" coordsize="401,402" path="m4797,-9l4768,-9,4780,-5,4786,-1,4792,5,4802,15,4806,25,4806,37,4800,37,4793,39,4786,43,4790,51,4795,49,4799,47,4816,47,4817,45,4826,43,4834,41,4841,37,4840,35,4818,35,4819,27,4801,-5,4797,-9xe" filled="true" fillcolor="#000000" stroked="false">
                <v:path arrowok="t"/>
                <v:fill type="solid"/>
              </v:shape>
              <v:shape style="position:absolute;left:4490;top:-83;width:401;height:402" coordorigin="4490,-83" coordsize="401,402" path="m4837,29l4832,31,4826,33,4818,35,4840,35,4837,29xe" filled="true" fillcolor="#000000" stroked="false">
                <v:path arrowok="t"/>
                <v:fill type="solid"/>
              </v:shape>
              <v:shape style="position:absolute;left:4490;top:-83;width:401;height:402" coordorigin="4490,-83" coordsize="401,402" path="m4842,-71l4823,-71,4827,-69,4831,-65,4834,-63,4836,-57,4837,-51,4838,-45,4838,-35,4836,-21,4835,-11,4844,23,4865,3,4848,3,4847,1,4847,-3,4847,-13,4847,-15,4848,-25,4849,-35,4849,-45,4849,-51,4849,-55,4848,-61,4845,-69,4842,-71xe" filled="true" fillcolor="#000000" stroked="false">
                <v:path arrowok="t"/>
                <v:fill type="solid"/>
              </v:shape>
              <v:shape style="position:absolute;left:4490;top:-83;width:401;height:402" coordorigin="4490,-83" coordsize="401,402" path="m4883,-31l4848,3,4865,3,4891,-23,4883,-31xe" filled="true" fillcolor="#000000" stroked="false">
                <v:path arrowok="t"/>
                <v:fill type="solid"/>
              </v:shape>
              <v:shape style="position:absolute;left:4490;top:-83;width:401;height:402" coordorigin="4490,-83" coordsize="401,402" path="m4827,-83l4812,-83,4805,-79,4787,-43,4790,-37,4796,-29,4805,-37,4801,-41,4799,-45,4799,-55,4801,-61,4809,-69,4813,-71,4842,-71,4840,-75,4834,-81,4827,-83xe" filled="true" fillcolor="#000000" stroked="false">
                <v:path arrowok="t"/>
                <v:fill type="solid"/>
              </v:shape>
              <v:shape style="position:absolute;left:4719;top:-81;width:390;height:400" type="#_x0000_t75" stroked="false">
                <v:imagedata r:id="rId386" o:title=""/>
              </v:shape>
            </v:group>
            <v:group style="position:absolute;left:4883;top:-93;width:468;height:478" coordorigin="4883,-93" coordsize="468,478">
              <v:shape style="position:absolute;left:4883;top:-93;width:468;height:478" coordorigin="4883,-93" coordsize="468,478" path="m4938,291l4919,291,4923,293,4926,297,4930,301,4932,305,4933,311,4934,317,4933,329,4932,341,4931,351,4931,359,4932,369,4933,375,4936,381,4938,385,4940,385,4960,365,4944,365,4943,363,4943,361,4943,351,4943,349,4944,339,4945,327,4945,321,4945,315,4945,311,4945,307,4944,303,4940,295,4938,291xe" filled="true" fillcolor="#000000" stroked="false">
                <v:path arrowok="t"/>
                <v:fill type="solid"/>
              </v:shape>
              <v:shape style="position:absolute;left:4883;top:-93;width:468;height:478" coordorigin="4883,-93" coordsize="468,478" path="m4978,331l4944,365,4960,365,4987,339,4978,331xe" filled="true" fillcolor="#000000" stroked="false">
                <v:path arrowok="t"/>
                <v:fill type="solid"/>
              </v:shape>
              <v:shape style="position:absolute;left:4883;top:-93;width:468;height:478" coordorigin="4883,-93" coordsize="468,478" path="m4923,281l4908,281,4901,285,4894,291,4887,297,4884,305,4883,319,4885,327,4891,335,4901,325,4897,321,4895,317,4895,307,4897,303,4905,295,4909,293,4919,291,4938,291,4935,289,4930,283,4923,281xe" filled="true" fillcolor="#000000" stroked="false">
                <v:path arrowok="t"/>
                <v:fill type="solid"/>
              </v:shape>
              <v:shape style="position:absolute;left:4883;top:-93;width:468;height:478" coordorigin="4883,-93" coordsize="468,478" path="m4969,227l4964,227,4956,231,4952,233,4943,243,4940,247,4939,253,4938,259,4940,267,4947,279,4952,287,4961,295,4970,305,4980,311,4988,315,4996,317,5005,319,5013,315,5020,309,5021,307,5003,307,4997,305,4990,305,4981,299,4949,253,4951,249,4959,241,4964,239,4996,239,4994,237,4988,235,4983,231,4978,229,4974,229,4969,227xe" filled="true" fillcolor="#000000" stroked="false">
                <v:path arrowok="t"/>
                <v:fill type="solid"/>
              </v:shape>
              <v:shape style="position:absolute;left:4883;top:-93;width:468;height:478" coordorigin="4883,-93" coordsize="468,478" path="m4996,239l4971,239,4977,241,4986,247,5009,271,5016,279,5017,285,5018,293,5017,297,5009,305,5003,307,5021,307,5025,303,5028,299,5029,285,5028,279,5021,265,5015,259,5007,249,5000,243,4996,239xe" filled="true" fillcolor="#000000" stroked="false">
                <v:path arrowok="t"/>
                <v:fill type="solid"/>
              </v:shape>
              <v:shape style="position:absolute;left:4883;top:-93;width:468;height:478" coordorigin="4883,-93" coordsize="468,478" path="m5037,195l5020,195,5075,251,5084,243,5037,195xe" filled="true" fillcolor="#000000" stroked="false">
                <v:path arrowok="t"/>
                <v:fill type="solid"/>
              </v:shape>
              <v:shape style="position:absolute;left:4883;top:-93;width:468;height:478" coordorigin="4883,-93" coordsize="468,478" path="m5013,171l5008,177,5009,181,5010,185,5010,189,5009,201,5008,207,5005,215,5013,223,5015,219,5017,215,5018,209,5019,205,5020,199,5020,195,5037,195,5013,171xe" filled="true" fillcolor="#000000" stroked="false">
                <v:path arrowok="t"/>
                <v:fill type="solid"/>
              </v:shape>
              <v:shape style="position:absolute;left:4883;top:-93;width:468;height:478" coordorigin="4883,-93" coordsize="468,478" path="m5098,193l5091,203,5097,207,5103,209,5117,209,5123,205,5128,201,5130,199,5107,199,5103,197,5098,193xe" filled="true" fillcolor="#000000" stroked="false">
                <v:path arrowok="t"/>
                <v:fill type="solid"/>
              </v:shape>
              <v:shape style="position:absolute;left:4883;top:-93;width:468;height:478" coordorigin="4883,-93" coordsize="468,478" path="m5126,149l5110,149,5111,151,5112,151,5116,155,5119,159,5124,167,5126,171,5127,177,5127,181,5126,187,5124,191,5121,193,5118,197,5115,197,5107,199,5130,199,5133,195,5136,189,5138,183,5139,175,5137,169,5134,161,5131,155,5126,149xe" filled="true" fillcolor="#000000" stroked="false">
                <v:path arrowok="t"/>
                <v:fill type="solid"/>
              </v:shape>
              <v:shape style="position:absolute;left:4883;top:-93;width:468;height:478" coordorigin="4883,-93" coordsize="468,478" path="m5086,117l5080,117,5074,119,5067,119,5062,123,5057,127,5051,133,5048,141,5048,143,5048,159,5052,167,5066,181,5073,183,5090,185,5097,181,5103,175,5106,173,5107,171,5078,171,5073,169,5063,159,5060,155,5060,149,5060,143,5062,137,5069,129,5107,129,5099,123,5093,121,5086,117xe" filled="true" fillcolor="#000000" stroked="false">
                <v:path arrowok="t"/>
                <v:fill type="solid"/>
              </v:shape>
              <v:shape style="position:absolute;left:4883;top:-93;width:468;height:478" coordorigin="4883,-93" coordsize="468,478" path="m5107,129l5085,129,5090,131,5095,137,5100,141,5103,147,5103,157,5101,161,5093,169,5089,171,5107,171,5109,167,5110,163,5111,159,5111,153,5110,149,5126,149,5124,147,5107,129xe" filled="true" fillcolor="#000000" stroked="false">
                <v:path arrowok="t"/>
                <v:fill type="solid"/>
              </v:shape>
              <v:shape style="position:absolute;left:4883;top:-93;width:468;height:478" coordorigin="4883,-93" coordsize="468,478" path="m5163,43l5155,43,5138,47,5109,89,5109,97,5112,105,5115,115,5120,121,5134,135,5141,141,5150,143,5158,147,5166,147,5183,143,5190,139,5195,133,5155,133,5146,129,5127,109,5122,101,5122,85,5122,81,5148,57,5189,57,5187,55,5179,49,5171,47,5163,43xe" filled="true" fillcolor="#000000" stroked="false">
                <v:path arrowok="t"/>
                <v:fill type="solid"/>
              </v:shape>
              <v:shape style="position:absolute;left:4883;top:-93;width:468;height:478" coordorigin="4883,-93" coordsize="468,478" path="m5209,113l5197,113,5195,117,5192,121,5182,131,5174,133,5195,133,5197,131,5203,125,5207,119,5209,113xe" filled="true" fillcolor="#000000" stroked="false">
                <v:path arrowok="t"/>
                <v:fill type="solid"/>
              </v:shape>
              <v:shape style="position:absolute;left:4883;top:-93;width:468;height:478" coordorigin="4883,-93" coordsize="468,478" path="m5189,57l5160,57,5173,61,5179,65,5184,71,5195,81,5199,91,5199,101,5192,103,5186,105,5179,109,5183,117,5187,115,5192,113,5209,113,5210,111,5219,109,5227,107,5233,103,5232,99,5211,99,5211,93,5210,85,5207,79,5204,73,5200,67,5189,57xe" filled="true" fillcolor="#000000" stroked="false">
                <v:path arrowok="t"/>
                <v:fill type="solid"/>
              </v:shape>
              <v:shape style="position:absolute;left:4883;top:-93;width:468;height:478" coordorigin="4883,-93" coordsize="468,478" path="m5230,95l5225,97,5218,99,5232,99,5230,95xe" filled="true" fillcolor="#000000" stroked="false">
                <v:path arrowok="t"/>
                <v:fill type="solid"/>
              </v:shape>
              <v:shape style="position:absolute;left:4883;top:-93;width:468;height:478" coordorigin="4883,-93" coordsize="468,478" path="m5204,-19l5197,-11,5211,65,5218,73,5235,57,5219,57,5209,3,5226,3,5204,-19xe" filled="true" fillcolor="#000000" stroked="false">
                <v:path arrowok="t"/>
                <v:fill type="solid"/>
              </v:shape>
              <v:shape style="position:absolute;left:4883;top:-93;width:468;height:478" coordorigin="4883,-93" coordsize="468,478" path="m5266,43l5249,43,5266,61,5275,51,5266,43xe" filled="true" fillcolor="#000000" stroked="false">
                <v:path arrowok="t"/>
                <v:fill type="solid"/>
              </v:shape>
              <v:shape style="position:absolute;left:4883;top:-93;width:468;height:478" coordorigin="4883,-93" coordsize="468,478" path="m5226,3l5209,3,5241,35,5219,57,5235,57,5249,43,5266,43,5258,35,5265,27,5250,27,5226,3xe" filled="true" fillcolor="#000000" stroked="false">
                <v:path arrowok="t"/>
                <v:fill type="solid"/>
              </v:shape>
              <v:shape style="position:absolute;left:4883;top:-93;width:468;height:478" coordorigin="4883,-93" coordsize="468,478" path="m5278,-93l5227,-43,5298,29,5315,11,5299,11,5275,-13,5283,-21,5267,-21,5245,-43,5287,-85,5278,-93xe" filled="true" fillcolor="#000000" stroked="false">
                <v:path arrowok="t"/>
                <v:fill type="solid"/>
              </v:shape>
              <v:shape style="position:absolute;left:4883;top:-93;width:468;height:478" coordorigin="4883,-93" coordsize="468,478" path="m5259,17l5250,27,5265,27,5267,25,5259,17xe" filled="true" fillcolor="#000000" stroked="false">
                <v:path arrowok="t"/>
                <v:fill type="solid"/>
              </v:shape>
              <v:shape style="position:absolute;left:4883;top:-93;width:468;height:478" coordorigin="4883,-93" coordsize="468,478" path="m5342,-33l5299,11,5315,11,5350,-25,5342,-33xe" filled="true" fillcolor="#000000" stroked="false">
                <v:path arrowok="t"/>
                <v:fill type="solid"/>
              </v:shape>
              <v:shape style="position:absolute;left:4883;top:-93;width:468;height:478" coordorigin="4883,-93" coordsize="468,478" path="m5306,-61l5267,-21,5283,-21,5314,-53,5306,-61xe" filled="true" fillcolor="#000000" stroked="false">
                <v:path arrowok="t"/>
                <v:fill type="solid"/>
              </v:shape>
            </v:group>
            <w10:wrap type="none"/>
          </v:group>
        </w:pict>
      </w:r>
      <w:r>
        <w:rPr>
          <w:rFonts w:ascii="微软雅黑"/>
          <w:w w:val="95"/>
          <w:sz w:val="14"/>
        </w:rPr>
        <w:t>-60</w:t>
        <w:tab/>
      </w:r>
      <w:r>
        <w:rPr>
          <w:rFonts w:ascii="微软雅黑"/>
          <w:sz w:val="14"/>
        </w:rPr>
        <w:t>-2000%</w:t>
      </w:r>
    </w:p>
    <w:p>
      <w:pPr>
        <w:spacing w:line="240" w:lineRule="auto" w:before="15" w:after="0"/>
        <w:ind w:right="0"/>
        <w:rPr>
          <w:rFonts w:ascii="微软雅黑" w:hAnsi="微软雅黑" w:cs="微软雅黑" w:eastAsia="微软雅黑" w:hint="default"/>
          <w:sz w:val="16"/>
          <w:szCs w:val="16"/>
        </w:rPr>
      </w:pPr>
    </w:p>
    <w:p>
      <w:pPr>
        <w:spacing w:line="20" w:lineRule="exact"/>
        <w:ind w:left="127"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82.55pt;height:.5pt;mso-position-horizontal-relative:char;mso-position-vertical-relative:line" coordorigin="0,0" coordsize="9651,10">
            <v:group style="position:absolute;left:5;top:5;width:4924;height:2" coordorigin="5,5" coordsize="4924,2">
              <v:shape style="position:absolute;left:5;top:5;width:4924;height:2" coordorigin="5,5" coordsize="4924,0" path="m5,5l4928,5e" filled="false" stroked="true" strokeweight=".47998pt" strokecolor="#367097">
                <v:path arrowok="t"/>
              </v:shape>
            </v:group>
            <v:group style="position:absolute;left:4928;top:5;width:10;height:2" coordorigin="4928,5" coordsize="10,2">
              <v:shape style="position:absolute;left:4928;top:5;width:10;height:2" coordorigin="4928,5" coordsize="10,0" path="m4928,5l4938,5e" filled="false" stroked="true" strokeweight=".47998pt" strokecolor="#367097">
                <v:path arrowok="t"/>
              </v:shape>
            </v:group>
            <v:group style="position:absolute;left:4938;top:5;width:4708;height:2" coordorigin="4938,5" coordsize="4708,2">
              <v:shape style="position:absolute;left:4938;top:5;width:4708;height:2" coordorigin="4938,5" coordsize="4708,0" path="m4938,5l9645,5e" filled="false" stroked="true" strokeweight=".47998pt" strokecolor="#367097">
                <v:path arrowok="t"/>
              </v:shape>
            </v:group>
          </v:group>
        </w:pict>
      </w:r>
      <w:r>
        <w:rPr>
          <w:rFonts w:ascii="微软雅黑" w:hAnsi="微软雅黑" w:cs="微软雅黑" w:eastAsia="微软雅黑" w:hint="default"/>
          <w:sz w:val="2"/>
          <w:szCs w:val="2"/>
        </w:rPr>
      </w:r>
    </w:p>
    <w:p>
      <w:pPr>
        <w:tabs>
          <w:tab w:pos="5161" w:val="left" w:leader="none"/>
        </w:tabs>
        <w:spacing w:before="7"/>
        <w:ind w:left="236" w:right="0" w:firstLine="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tab/>
      </w: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p>
      <w:pPr>
        <w:spacing w:line="240" w:lineRule="auto" w:before="2"/>
        <w:ind w:right="0"/>
        <w:rPr>
          <w:rFonts w:ascii="宋体" w:hAnsi="宋体" w:cs="宋体" w:eastAsia="宋体" w:hint="default"/>
          <w:sz w:val="13"/>
          <w:szCs w:val="13"/>
        </w:rPr>
      </w:pPr>
    </w:p>
    <w:p>
      <w:pPr>
        <w:pStyle w:val="BodyText"/>
        <w:spacing w:line="312" w:lineRule="exact" w:before="21"/>
        <w:ind w:right="128" w:firstLine="401"/>
        <w:jc w:val="both"/>
      </w:pPr>
      <w:r>
        <w:rPr>
          <w:spacing w:val="-3"/>
          <w:w w:val="95"/>
        </w:rPr>
        <w:t>国内芯片设计厂商中，选取汇顶科技、兆易创新、卓胜微、紫光国微、圣邦股份、富瀚微作为国内设计领域 </w:t>
      </w:r>
      <w:r>
        <w:rPr/>
        <w:t>代表。</w:t>
      </w:r>
      <w:r>
        <w:rPr>
          <w:rFonts w:ascii="Microsoft JhengHei" w:hAnsi="Microsoft JhengHei" w:cs="Microsoft JhengHei" w:eastAsia="Microsoft JhengHei" w:hint="default"/>
          <w:b/>
          <w:bCs/>
        </w:rPr>
        <w:t>从上述公司营收及净利总和看，虽然行业整体承压，但国内芯片设计领域全年表现优异，主要系国内市 场份额提升为公司带来显著业绩贡献。</w:t>
      </w:r>
      <w:r>
        <w:rPr/>
        <w:t>拉长时间窗口看，国内营收较 </w:t>
      </w:r>
      <w:r>
        <w:rPr>
          <w:rFonts w:ascii="Times New Roman" w:hAnsi="Times New Roman" w:cs="Times New Roman" w:eastAsia="Times New Roman" w:hint="default"/>
        </w:rPr>
        <w:t>2018 </w:t>
      </w:r>
      <w:r>
        <w:rPr/>
        <w:t>年实现高速增长，</w:t>
      </w:r>
      <w:r>
        <w:rPr>
          <w:rFonts w:ascii="Times New Roman" w:hAnsi="Times New Roman" w:cs="Times New Roman" w:eastAsia="Times New Roman" w:hint="default"/>
        </w:rPr>
        <w:t>19Q2</w:t>
      </w:r>
      <w:r>
        <w:rPr>
          <w:rFonts w:ascii="Times New Roman" w:hAnsi="Times New Roman" w:cs="Times New Roman" w:eastAsia="Times New Roman" w:hint="default"/>
          <w:spacing w:val="-11"/>
        </w:rPr>
        <w:t> </w:t>
      </w:r>
      <w:r>
        <w:rPr/>
        <w:t>同比增长约 </w:t>
      </w:r>
      <w:r>
        <w:rPr>
          <w:rFonts w:ascii="Times New Roman" w:hAnsi="Times New Roman" w:cs="Times New Roman" w:eastAsia="Times New Roman" w:hint="default"/>
        </w:rPr>
        <w:t>69.96%</w:t>
      </w:r>
      <w:r>
        <w:rPr/>
        <w:t>；</w:t>
      </w:r>
      <w:r>
        <w:rPr>
          <w:rFonts w:ascii="Times New Roman" w:hAnsi="Times New Roman" w:cs="Times New Roman" w:eastAsia="Times New Roman" w:hint="default"/>
        </w:rPr>
        <w:t>19Q3</w:t>
      </w:r>
      <w:r>
        <w:rPr>
          <w:rFonts w:ascii="Times New Roman" w:hAnsi="Times New Roman" w:cs="Times New Roman" w:eastAsia="Times New Roman" w:hint="default"/>
          <w:spacing w:val="-1"/>
        </w:rPr>
        <w:t> </w:t>
      </w:r>
      <w:r>
        <w:rPr/>
        <w:t>同比增幅扩大至</w:t>
      </w:r>
      <w:r>
        <w:rPr>
          <w:spacing w:val="-51"/>
        </w:rPr>
        <w:t> </w:t>
      </w:r>
      <w:r>
        <w:rPr>
          <w:rFonts w:ascii="Times New Roman" w:hAnsi="Times New Roman" w:cs="Times New Roman" w:eastAsia="Times New Roman" w:hint="default"/>
        </w:rPr>
        <w:t>71.38%</w:t>
      </w:r>
      <w:r>
        <w:rPr/>
        <w:t>。净利润总和同样表现优异，</w:t>
      </w:r>
      <w:r>
        <w:rPr>
          <w:rFonts w:ascii="Times New Roman" w:hAnsi="Times New Roman" w:cs="Times New Roman" w:eastAsia="Times New Roman" w:hint="default"/>
        </w:rPr>
        <w:t>19Q2 </w:t>
      </w:r>
      <w:r>
        <w:rPr/>
        <w:t>达到</w:t>
      </w:r>
      <w:r>
        <w:rPr>
          <w:spacing w:val="-52"/>
        </w:rPr>
        <w:t> </w:t>
      </w:r>
      <w:r>
        <w:rPr>
          <w:rFonts w:ascii="Times New Roman" w:hAnsi="Times New Roman" w:cs="Times New Roman" w:eastAsia="Times New Roman" w:hint="default"/>
        </w:rPr>
        <w:t>10.9 </w:t>
      </w:r>
      <w:r>
        <w:rPr/>
        <w:t>亿元，同比增长</w:t>
      </w:r>
      <w:r>
        <w:rPr>
          <w:spacing w:val="-51"/>
        </w:rPr>
        <w:t> </w:t>
      </w:r>
      <w:r>
        <w:rPr>
          <w:rFonts w:ascii="Times New Roman" w:hAnsi="Times New Roman" w:cs="Times New Roman" w:eastAsia="Times New Roman" w:hint="default"/>
        </w:rPr>
        <w:t>173%</w:t>
      </w:r>
      <w:r>
        <w:rPr/>
        <w:t>，环 比增长</w:t>
      </w:r>
      <w:r>
        <w:rPr>
          <w:spacing w:val="-61"/>
        </w:rPr>
        <w:t> </w:t>
      </w:r>
      <w:r>
        <w:rPr>
          <w:rFonts w:ascii="Times New Roman" w:hAnsi="Times New Roman" w:cs="Times New Roman" w:eastAsia="Times New Roman" w:hint="default"/>
        </w:rPr>
        <w:t>100%</w:t>
      </w:r>
      <w:r>
        <w:rPr/>
        <w:t>；</w:t>
      </w:r>
      <w:r>
        <w:rPr>
          <w:rFonts w:ascii="Times New Roman" w:hAnsi="Times New Roman" w:cs="Times New Roman" w:eastAsia="Times New Roman" w:hint="default"/>
        </w:rPr>
        <w:t>19Q3</w:t>
      </w:r>
      <w:r>
        <w:rPr>
          <w:rFonts w:ascii="Times New Roman" w:hAnsi="Times New Roman" w:cs="Times New Roman" w:eastAsia="Times New Roman" w:hint="default"/>
          <w:spacing w:val="-10"/>
        </w:rPr>
        <w:t> </w:t>
      </w:r>
      <w:r>
        <w:rPr/>
        <w:t>净利总和继续增长至</w:t>
      </w:r>
      <w:r>
        <w:rPr>
          <w:spacing w:val="-60"/>
        </w:rPr>
        <w:t> </w:t>
      </w:r>
      <w:r>
        <w:rPr>
          <w:rFonts w:ascii="Times New Roman" w:hAnsi="Times New Roman" w:cs="Times New Roman" w:eastAsia="Times New Roman" w:hint="default"/>
        </w:rPr>
        <w:t>14</w:t>
      </w:r>
      <w:r>
        <w:rPr>
          <w:rFonts w:ascii="Times New Roman" w:hAnsi="Times New Roman" w:cs="Times New Roman" w:eastAsia="Times New Roman" w:hint="default"/>
          <w:spacing w:val="-10"/>
        </w:rPr>
        <w:t> </w:t>
      </w:r>
      <w:r>
        <w:rPr/>
        <w:t>亿元，同比增幅达</w:t>
      </w:r>
      <w:r>
        <w:rPr>
          <w:spacing w:val="-61"/>
        </w:rPr>
        <w:t> </w:t>
      </w:r>
      <w:r>
        <w:rPr>
          <w:rFonts w:ascii="Times New Roman" w:hAnsi="Times New Roman" w:cs="Times New Roman" w:eastAsia="Times New Roman" w:hint="default"/>
        </w:rPr>
        <w:t>126.46%</w:t>
      </w:r>
      <w:r>
        <w:rPr/>
        <w:t>，环比增长</w:t>
      </w:r>
      <w:r>
        <w:rPr>
          <w:spacing w:val="-61"/>
        </w:rPr>
        <w:t> </w:t>
      </w:r>
      <w:r>
        <w:rPr>
          <w:rFonts w:ascii="Times New Roman" w:hAnsi="Times New Roman" w:cs="Times New Roman" w:eastAsia="Times New Roman" w:hint="default"/>
        </w:rPr>
        <w:t>28%</w:t>
      </w:r>
      <w:r>
        <w:rPr/>
        <w:t>。考虑到大陆市场空间 巨大，国内公司仍有较大国内份额提升空间，预计国内设计公司经营业绩仍有望维持高速增长。</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1"/>
        <w:ind w:right="0"/>
        <w:rPr>
          <w:rFonts w:ascii="宋体" w:hAnsi="宋体" w:cs="宋体" w:eastAsia="宋体" w:hint="default"/>
          <w:sz w:val="15"/>
          <w:szCs w:val="15"/>
        </w:rPr>
      </w:pPr>
    </w:p>
    <w:p>
      <w:pPr>
        <w:tabs>
          <w:tab w:pos="3176" w:val="left" w:leader="none"/>
          <w:tab w:pos="4092" w:val="left" w:leader="none"/>
          <w:tab w:pos="6234" w:val="left" w:leader="none"/>
          <w:tab w:pos="7991" w:val="left" w:leader="none"/>
          <w:tab w:pos="8907" w:val="left" w:leader="none"/>
        </w:tabs>
        <w:spacing w:before="0"/>
        <w:ind w:left="1420" w:right="0" w:firstLine="0"/>
        <w:jc w:val="left"/>
        <w:rPr>
          <w:rFonts w:ascii="宋体" w:hAnsi="宋体" w:cs="宋体" w:eastAsia="宋体" w:hint="default"/>
          <w:sz w:val="14"/>
          <w:szCs w:val="14"/>
        </w:rPr>
      </w:pPr>
      <w:r>
        <w:rPr/>
        <w:pict>
          <v:group style="position:absolute;margin-left:187.570007pt;margin-top:5.565784pt;width:19.2pt;height:.1pt;mso-position-horizontal-relative:page;mso-position-vertical-relative:paragraph;z-index:-415504" coordorigin="3751,111" coordsize="384,2">
            <v:shape style="position:absolute;left:3751;top:111;width:384;height:2" coordorigin="3751,111" coordsize="384,0" path="m3751,111l4135,111e" filled="false" stroked="true" strokeweight="1.25pt" strokecolor="#ff0000">
              <v:path arrowok="t"/>
            </v:shape>
            <w10:wrap type="none"/>
          </v:group>
        </w:pict>
      </w:r>
      <w:r>
        <w:rPr/>
        <w:pict>
          <v:group style="position:absolute;margin-left:233.369995pt;margin-top:5.565784pt;width:19.2pt;height:.1pt;mso-position-horizontal-relative:page;mso-position-vertical-relative:paragraph;z-index:-415480" coordorigin="4667,111" coordsize="384,2">
            <v:shape style="position:absolute;left:4667;top:111;width:384;height:2" coordorigin="4667,111" coordsize="384,0" path="m4667,111l5051,111e" filled="false" stroked="true" strokeweight="1.25pt" strokecolor="#044e7d">
              <v:path arrowok="t"/>
            </v:shape>
            <w10:wrap type="none"/>
          </v:group>
        </w:pict>
      </w:r>
      <w:r>
        <w:rPr/>
        <w:pict>
          <v:group style="position:absolute;margin-left:428.25pt;margin-top:5.565784pt;width:19.2pt;height:.1pt;mso-position-horizontal-relative:page;mso-position-vertical-relative:paragraph;z-index:-415456" coordorigin="8565,111" coordsize="384,2">
            <v:shape style="position:absolute;left:8565;top:111;width:384;height:2" coordorigin="8565,111" coordsize="384,0" path="m8565,111l8949,111e" filled="false" stroked="true" strokeweight="1.25pt" strokecolor="#ff0000">
              <v:path arrowok="t"/>
            </v:shape>
            <w10:wrap type="none"/>
          </v:group>
        </w:pict>
      </w:r>
      <w:r>
        <w:rPr/>
        <w:pict>
          <v:group style="position:absolute;margin-left:474.049988pt;margin-top:5.565784pt;width:19.2pt;height:.1pt;mso-position-horizontal-relative:page;mso-position-vertical-relative:paragraph;z-index:-415432" coordorigin="9481,111" coordsize="384,2">
            <v:shape style="position:absolute;left:9481;top:111;width:384;height:2" coordorigin="9481,111" coordsize="384,0" path="m9481,111l9865,111e" filled="false" stroked="true" strokeweight="1.25pt" strokecolor="#044e7d">
              <v:path arrowok="t"/>
            </v:shape>
            <w10:wrap type="none"/>
          </v:group>
        </w:pict>
      </w:r>
      <w:r>
        <w:rPr/>
        <w:pict>
          <v:shape style="position:absolute;margin-left:56.639999pt;margin-top:-19.648590pt;width:482.05pt;height:169.65pt;mso-position-horizontal-relative:page;mso-position-vertical-relative:paragraph;z-index:1729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858"/>
                    <w:gridCol w:w="4783"/>
                  </w:tblGrid>
                  <w:tr>
                    <w:trPr>
                      <w:trHeight w:val="251" w:hRule="exact"/>
                    </w:trPr>
                    <w:tc>
                      <w:tcPr>
                        <w:tcW w:w="4858"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113</w:t>
                        </w:r>
                        <w:r>
                          <w:rPr>
                            <w:rFonts w:ascii="Microsoft JhengHei" w:hAnsi="Microsoft JhengHei" w:cs="Microsoft JhengHei" w:eastAsia="Microsoft JhengHei" w:hint="default"/>
                            <w:b/>
                            <w:bCs/>
                            <w:sz w:val="18"/>
                            <w:szCs w:val="18"/>
                          </w:rPr>
                          <w:t>：国内设计公司表现优异</w:t>
                        </w:r>
                        <w:r>
                          <w:rPr>
                            <w:rFonts w:ascii="Microsoft JhengHei" w:hAnsi="Microsoft JhengHei" w:cs="Microsoft JhengHei" w:eastAsia="Microsoft JhengHei" w:hint="default"/>
                            <w:sz w:val="18"/>
                            <w:szCs w:val="18"/>
                          </w:rPr>
                        </w:r>
                      </w:p>
                    </w:tc>
                    <w:tc>
                      <w:tcPr>
                        <w:tcW w:w="4783" w:type="dxa"/>
                        <w:tcBorders>
                          <w:top w:val="nil" w:sz="6" w:space="0" w:color="auto"/>
                          <w:left w:val="nil" w:sz="6" w:space="0" w:color="auto"/>
                          <w:bottom w:val="single" w:sz="4" w:space="0" w:color="367097"/>
                          <w:right w:val="nil" w:sz="6" w:space="0" w:color="auto"/>
                        </w:tcBorders>
                      </w:tcPr>
                      <w:p>
                        <w:pPr>
                          <w:pStyle w:val="TableParagraph"/>
                          <w:spacing w:line="200" w:lineRule="exact"/>
                          <w:ind w:left="70"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114</w:t>
                        </w:r>
                        <w:r>
                          <w:rPr>
                            <w:rFonts w:ascii="Microsoft JhengHei" w:hAnsi="Microsoft JhengHei" w:cs="Microsoft JhengHei" w:eastAsia="Microsoft JhengHei" w:hint="default"/>
                            <w:b/>
                            <w:bCs/>
                            <w:sz w:val="18"/>
                            <w:szCs w:val="18"/>
                          </w:rPr>
                          <w:t>：净利润前三季度保持增长</w:t>
                        </w:r>
                        <w:r>
                          <w:rPr>
                            <w:rFonts w:ascii="Microsoft JhengHei" w:hAnsi="Microsoft JhengHei" w:cs="Microsoft JhengHei" w:eastAsia="Microsoft JhengHei" w:hint="default"/>
                            <w:sz w:val="18"/>
                            <w:szCs w:val="18"/>
                          </w:rPr>
                        </w:r>
                      </w:p>
                    </w:tc>
                  </w:tr>
                  <w:tr>
                    <w:trPr>
                      <w:trHeight w:val="186" w:hRule="exact"/>
                    </w:trPr>
                    <w:tc>
                      <w:tcPr>
                        <w:tcW w:w="4858" w:type="dxa"/>
                        <w:tcBorders>
                          <w:top w:val="single" w:sz="4" w:space="0" w:color="367097"/>
                          <w:left w:val="nil" w:sz="6" w:space="0" w:color="auto"/>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19"/>
                            <w:szCs w:val="19"/>
                          </w:rPr>
                        </w:pPr>
                      </w:p>
                    </w:tc>
                    <w:tc>
                      <w:tcPr>
                        <w:tcW w:w="4783" w:type="dxa"/>
                        <w:tcBorders>
                          <w:top w:val="single" w:sz="4" w:space="0" w:color="367097"/>
                          <w:left w:val="nil" w:sz="6" w:space="0" w:color="auto"/>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19"/>
                            <w:szCs w:val="19"/>
                          </w:rPr>
                        </w:pPr>
                      </w:p>
                    </w:tc>
                  </w:tr>
                  <w:tr>
                    <w:trPr>
                      <w:trHeight w:val="2711" w:hRule="exact"/>
                    </w:trPr>
                    <w:tc>
                      <w:tcPr>
                        <w:tcW w:w="4858" w:type="dxa"/>
                        <w:tcBorders>
                          <w:top w:val="nil" w:sz="6" w:space="0" w:color="auto"/>
                          <w:left w:val="nil" w:sz="6" w:space="0" w:color="auto"/>
                          <w:bottom w:val="single" w:sz="4" w:space="0" w:color="367097"/>
                          <w:right w:val="nil" w:sz="6" w:space="0" w:color="auto"/>
                        </w:tcBorders>
                      </w:tcPr>
                      <w:p>
                        <w:pPr>
                          <w:pStyle w:val="TableParagraph"/>
                          <w:spacing w:line="240" w:lineRule="auto" w:before="3"/>
                          <w:ind w:right="0"/>
                          <w:jc w:val="left"/>
                          <w:rPr>
                            <w:rFonts w:ascii="宋体" w:hAnsi="宋体" w:cs="宋体" w:eastAsia="宋体" w:hint="default"/>
                            <w:sz w:val="20"/>
                            <w:szCs w:val="20"/>
                          </w:rPr>
                        </w:pPr>
                      </w:p>
                      <w:p>
                        <w:pPr>
                          <w:pStyle w:val="TableParagraph"/>
                          <w:tabs>
                            <w:tab w:pos="4435" w:val="left" w:leader="none"/>
                          </w:tabs>
                          <w:spacing w:line="240" w:lineRule="auto"/>
                          <w:ind w:left="239" w:right="0"/>
                          <w:jc w:val="left"/>
                          <w:rPr>
                            <w:rFonts w:ascii="Arial" w:hAnsi="Arial" w:cs="Arial" w:eastAsia="Arial" w:hint="default"/>
                            <w:sz w:val="14"/>
                            <w:szCs w:val="14"/>
                          </w:rPr>
                        </w:pPr>
                        <w:r>
                          <w:rPr>
                            <w:rFonts w:ascii="Arial"/>
                            <w:spacing w:val="-1"/>
                            <w:sz w:val="14"/>
                          </w:rPr>
                          <w:t>50</w:t>
                          <w:tab/>
                          <w:t>100%</w:t>
                        </w:r>
                      </w:p>
                      <w:p>
                        <w:pPr>
                          <w:pStyle w:val="TableParagraph"/>
                          <w:spacing w:line="134" w:lineRule="exact"/>
                          <w:ind w:left="239" w:right="0"/>
                          <w:jc w:val="left"/>
                          <w:rPr>
                            <w:rFonts w:ascii="Arial" w:hAnsi="Arial" w:cs="Arial" w:eastAsia="Arial" w:hint="default"/>
                            <w:sz w:val="14"/>
                            <w:szCs w:val="14"/>
                          </w:rPr>
                        </w:pPr>
                        <w:r>
                          <w:rPr>
                            <w:rFonts w:ascii="Arial"/>
                            <w:sz w:val="14"/>
                          </w:rPr>
                          <w:t>45</w:t>
                        </w:r>
                      </w:p>
                      <w:p>
                        <w:pPr>
                          <w:pStyle w:val="TableParagraph"/>
                          <w:tabs>
                            <w:tab w:pos="4435" w:val="left" w:leader="none"/>
                          </w:tabs>
                          <w:spacing w:line="184" w:lineRule="exact"/>
                          <w:ind w:left="239" w:right="0"/>
                          <w:jc w:val="left"/>
                          <w:rPr>
                            <w:rFonts w:ascii="Arial" w:hAnsi="Arial" w:cs="Arial" w:eastAsia="Arial" w:hint="default"/>
                            <w:sz w:val="14"/>
                            <w:szCs w:val="14"/>
                          </w:rPr>
                        </w:pPr>
                        <w:r>
                          <w:rPr>
                            <w:rFonts w:ascii="Arial"/>
                            <w:spacing w:val="-1"/>
                            <w:position w:val="-4"/>
                            <w:sz w:val="14"/>
                          </w:rPr>
                          <w:t>40</w:t>
                          <w:tab/>
                        </w:r>
                        <w:r>
                          <w:rPr>
                            <w:rFonts w:ascii="Arial"/>
                            <w:sz w:val="14"/>
                          </w:rPr>
                          <w:t>80%</w:t>
                        </w:r>
                      </w:p>
                      <w:p>
                        <w:pPr>
                          <w:pStyle w:val="TableParagraph"/>
                          <w:tabs>
                            <w:tab w:pos="4435" w:val="left" w:leader="none"/>
                          </w:tabs>
                          <w:spacing w:line="184" w:lineRule="exact" w:before="7"/>
                          <w:ind w:left="239" w:right="0"/>
                          <w:jc w:val="left"/>
                          <w:rPr>
                            <w:rFonts w:ascii="Arial" w:hAnsi="Arial" w:cs="Arial" w:eastAsia="Arial" w:hint="default"/>
                            <w:sz w:val="14"/>
                            <w:szCs w:val="14"/>
                          </w:rPr>
                        </w:pPr>
                        <w:r>
                          <w:rPr>
                            <w:rFonts w:ascii="Arial"/>
                            <w:spacing w:val="-1"/>
                            <w:position w:val="5"/>
                            <w:sz w:val="14"/>
                          </w:rPr>
                          <w:t>35</w:t>
                          <w:tab/>
                        </w:r>
                        <w:r>
                          <w:rPr>
                            <w:rFonts w:ascii="Arial"/>
                            <w:sz w:val="14"/>
                          </w:rPr>
                          <w:t>60%</w:t>
                        </w:r>
                      </w:p>
                      <w:p>
                        <w:pPr>
                          <w:pStyle w:val="TableParagraph"/>
                          <w:spacing w:line="134" w:lineRule="exact"/>
                          <w:ind w:left="239" w:right="0"/>
                          <w:jc w:val="left"/>
                          <w:rPr>
                            <w:rFonts w:ascii="Arial" w:hAnsi="Arial" w:cs="Arial" w:eastAsia="Arial" w:hint="default"/>
                            <w:sz w:val="14"/>
                            <w:szCs w:val="14"/>
                          </w:rPr>
                        </w:pPr>
                        <w:r>
                          <w:rPr>
                            <w:rFonts w:ascii="Arial"/>
                            <w:sz w:val="14"/>
                          </w:rPr>
                          <w:t>30</w:t>
                        </w:r>
                      </w:p>
                      <w:p>
                        <w:pPr>
                          <w:pStyle w:val="TableParagraph"/>
                          <w:tabs>
                            <w:tab w:pos="4435" w:val="left" w:leader="none"/>
                          </w:tabs>
                          <w:spacing w:line="240" w:lineRule="auto"/>
                          <w:ind w:left="239" w:right="0"/>
                          <w:jc w:val="left"/>
                          <w:rPr>
                            <w:rFonts w:ascii="Arial" w:hAnsi="Arial" w:cs="Arial" w:eastAsia="Arial" w:hint="default"/>
                            <w:sz w:val="14"/>
                            <w:szCs w:val="14"/>
                          </w:rPr>
                        </w:pPr>
                        <w:r>
                          <w:rPr>
                            <w:rFonts w:ascii="Arial"/>
                            <w:spacing w:val="-1"/>
                            <w:sz w:val="14"/>
                          </w:rPr>
                          <w:t>25</w:t>
                          <w:tab/>
                        </w:r>
                        <w:r>
                          <w:rPr>
                            <w:rFonts w:ascii="Arial"/>
                            <w:sz w:val="14"/>
                          </w:rPr>
                          <w:t>40%</w:t>
                        </w:r>
                      </w:p>
                      <w:p>
                        <w:pPr>
                          <w:pStyle w:val="TableParagraph"/>
                          <w:spacing w:line="134" w:lineRule="exact"/>
                          <w:ind w:left="239" w:right="0"/>
                          <w:jc w:val="left"/>
                          <w:rPr>
                            <w:rFonts w:ascii="Arial" w:hAnsi="Arial" w:cs="Arial" w:eastAsia="Arial" w:hint="default"/>
                            <w:sz w:val="14"/>
                            <w:szCs w:val="14"/>
                          </w:rPr>
                        </w:pPr>
                        <w:r>
                          <w:rPr>
                            <w:rFonts w:ascii="Arial"/>
                            <w:sz w:val="14"/>
                          </w:rPr>
                          <w:t>20</w:t>
                        </w:r>
                      </w:p>
                      <w:p>
                        <w:pPr>
                          <w:pStyle w:val="TableParagraph"/>
                          <w:tabs>
                            <w:tab w:pos="4435" w:val="left" w:leader="none"/>
                          </w:tabs>
                          <w:spacing w:line="184" w:lineRule="exact"/>
                          <w:ind w:left="239" w:right="0"/>
                          <w:jc w:val="left"/>
                          <w:rPr>
                            <w:rFonts w:ascii="Arial" w:hAnsi="Arial" w:cs="Arial" w:eastAsia="Arial" w:hint="default"/>
                            <w:sz w:val="14"/>
                            <w:szCs w:val="14"/>
                          </w:rPr>
                        </w:pPr>
                        <w:r>
                          <w:rPr>
                            <w:rFonts w:ascii="Arial"/>
                            <w:spacing w:val="-1"/>
                            <w:position w:val="-4"/>
                            <w:sz w:val="14"/>
                          </w:rPr>
                          <w:t>15</w:t>
                          <w:tab/>
                        </w:r>
                        <w:r>
                          <w:rPr>
                            <w:rFonts w:ascii="Arial"/>
                            <w:sz w:val="14"/>
                          </w:rPr>
                          <w:t>20%</w:t>
                        </w:r>
                      </w:p>
                      <w:p>
                        <w:pPr>
                          <w:pStyle w:val="TableParagraph"/>
                          <w:tabs>
                            <w:tab w:pos="4435" w:val="left" w:leader="none"/>
                          </w:tabs>
                          <w:spacing w:line="186" w:lineRule="exact" w:before="3"/>
                          <w:ind w:left="239" w:right="0"/>
                          <w:jc w:val="left"/>
                          <w:rPr>
                            <w:rFonts w:ascii="Arial" w:hAnsi="Arial" w:cs="Arial" w:eastAsia="Arial" w:hint="default"/>
                            <w:sz w:val="14"/>
                            <w:szCs w:val="14"/>
                          </w:rPr>
                        </w:pPr>
                        <w:r>
                          <w:rPr>
                            <w:rFonts w:ascii="Arial"/>
                            <w:spacing w:val="-1"/>
                            <w:sz w:val="14"/>
                          </w:rPr>
                          <w:t>10</w:t>
                          <w:tab/>
                        </w:r>
                        <w:r>
                          <w:rPr>
                            <w:rFonts w:ascii="Arial"/>
                            <w:spacing w:val="-1"/>
                            <w:position w:val="-4"/>
                            <w:sz w:val="14"/>
                          </w:rPr>
                          <w:t>0%</w:t>
                        </w:r>
                        <w:r>
                          <w:rPr>
                            <w:rFonts w:ascii="Arial"/>
                            <w:sz w:val="14"/>
                          </w:rPr>
                        </w:r>
                      </w:p>
                      <w:p>
                        <w:pPr>
                          <w:pStyle w:val="TableParagraph"/>
                          <w:spacing w:line="136" w:lineRule="exact"/>
                          <w:ind w:left="317" w:right="0"/>
                          <w:jc w:val="left"/>
                          <w:rPr>
                            <w:rFonts w:ascii="Arial" w:hAnsi="Arial" w:cs="Arial" w:eastAsia="Arial" w:hint="default"/>
                            <w:sz w:val="14"/>
                            <w:szCs w:val="14"/>
                          </w:rPr>
                        </w:pPr>
                        <w:r>
                          <w:rPr>
                            <w:rFonts w:ascii="Arial"/>
                            <w:sz w:val="14"/>
                          </w:rPr>
                          <w:t>5</w:t>
                        </w:r>
                      </w:p>
                      <w:p>
                        <w:pPr>
                          <w:pStyle w:val="TableParagraph"/>
                          <w:tabs>
                            <w:tab w:pos="4435" w:val="left" w:leader="none"/>
                          </w:tabs>
                          <w:spacing w:line="240" w:lineRule="auto"/>
                          <w:ind w:left="317" w:right="0"/>
                          <w:jc w:val="left"/>
                          <w:rPr>
                            <w:rFonts w:ascii="Arial" w:hAnsi="Arial" w:cs="Arial" w:eastAsia="Arial" w:hint="default"/>
                            <w:sz w:val="14"/>
                            <w:szCs w:val="14"/>
                          </w:rPr>
                        </w:pPr>
                        <w:r>
                          <w:rPr>
                            <w:rFonts w:ascii="Arial"/>
                            <w:w w:val="95"/>
                            <w:sz w:val="14"/>
                          </w:rPr>
                          <w:t>0</w:t>
                          <w:tab/>
                        </w:r>
                        <w:r>
                          <w:rPr>
                            <w:rFonts w:ascii="Arial"/>
                            <w:sz w:val="14"/>
                          </w:rPr>
                          <w:t>-20%</w:t>
                        </w:r>
                      </w:p>
                    </w:tc>
                    <w:tc>
                      <w:tcPr>
                        <w:tcW w:w="4783" w:type="dxa"/>
                        <w:tcBorders>
                          <w:top w:val="nil" w:sz="6" w:space="0" w:color="auto"/>
                          <w:left w:val="nil" w:sz="6" w:space="0" w:color="auto"/>
                          <w:bottom w:val="single" w:sz="4" w:space="0" w:color="367097"/>
                          <w:right w:val="nil" w:sz="6" w:space="0" w:color="auto"/>
                        </w:tcBorders>
                      </w:tcPr>
                      <w:p>
                        <w:pPr>
                          <w:pStyle w:val="TableParagraph"/>
                          <w:spacing w:line="240" w:lineRule="auto" w:before="3"/>
                          <w:ind w:right="0"/>
                          <w:jc w:val="left"/>
                          <w:rPr>
                            <w:rFonts w:ascii="宋体" w:hAnsi="宋体" w:cs="宋体" w:eastAsia="宋体" w:hint="default"/>
                            <w:sz w:val="20"/>
                            <w:szCs w:val="20"/>
                          </w:rPr>
                        </w:pPr>
                      </w:p>
                      <w:p>
                        <w:pPr>
                          <w:pStyle w:val="TableParagraph"/>
                          <w:tabs>
                            <w:tab w:pos="4286" w:val="left" w:leader="none"/>
                          </w:tabs>
                          <w:spacing w:line="240" w:lineRule="auto"/>
                          <w:ind w:left="254" w:right="0"/>
                          <w:jc w:val="left"/>
                          <w:rPr>
                            <w:rFonts w:ascii="Arial" w:hAnsi="Arial" w:cs="Arial" w:eastAsia="Arial" w:hint="default"/>
                            <w:sz w:val="14"/>
                            <w:szCs w:val="14"/>
                          </w:rPr>
                        </w:pPr>
                        <w:r>
                          <w:rPr>
                            <w:rFonts w:ascii="Arial"/>
                            <w:spacing w:val="-1"/>
                            <w:sz w:val="14"/>
                          </w:rPr>
                          <w:t>16</w:t>
                          <w:tab/>
                          <w:t>200%</w:t>
                        </w:r>
                      </w:p>
                      <w:p>
                        <w:pPr>
                          <w:pStyle w:val="TableParagraph"/>
                          <w:tabs>
                            <w:tab w:pos="4286" w:val="left" w:leader="none"/>
                          </w:tabs>
                          <w:spacing w:line="216" w:lineRule="exact" w:before="32"/>
                          <w:ind w:left="254" w:right="0"/>
                          <w:jc w:val="left"/>
                          <w:rPr>
                            <w:rFonts w:ascii="Arial" w:hAnsi="Arial" w:cs="Arial" w:eastAsia="Arial" w:hint="default"/>
                            <w:sz w:val="14"/>
                            <w:szCs w:val="14"/>
                          </w:rPr>
                        </w:pPr>
                        <w:r>
                          <w:rPr>
                            <w:rFonts w:ascii="Arial"/>
                            <w:spacing w:val="-1"/>
                            <w:position w:val="7"/>
                            <w:sz w:val="14"/>
                          </w:rPr>
                          <w:t>14</w:t>
                          <w:tab/>
                        </w:r>
                        <w:r>
                          <w:rPr>
                            <w:rFonts w:ascii="Arial"/>
                            <w:spacing w:val="-1"/>
                            <w:sz w:val="14"/>
                          </w:rPr>
                          <w:t>150%</w:t>
                        </w:r>
                      </w:p>
                      <w:p>
                        <w:pPr>
                          <w:pStyle w:val="TableParagraph"/>
                          <w:spacing w:line="132" w:lineRule="exact"/>
                          <w:ind w:left="254" w:right="0"/>
                          <w:jc w:val="left"/>
                          <w:rPr>
                            <w:rFonts w:ascii="Arial" w:hAnsi="Arial" w:cs="Arial" w:eastAsia="Arial" w:hint="default"/>
                            <w:sz w:val="14"/>
                            <w:szCs w:val="14"/>
                          </w:rPr>
                        </w:pPr>
                        <w:r>
                          <w:rPr>
                            <w:rFonts w:ascii="Arial"/>
                            <w:sz w:val="14"/>
                          </w:rPr>
                          <w:t>12</w:t>
                        </w:r>
                      </w:p>
                      <w:p>
                        <w:pPr>
                          <w:pStyle w:val="TableParagraph"/>
                          <w:tabs>
                            <w:tab w:pos="4286" w:val="left" w:leader="none"/>
                          </w:tabs>
                          <w:spacing w:line="216" w:lineRule="exact"/>
                          <w:ind w:left="254" w:right="0"/>
                          <w:jc w:val="left"/>
                          <w:rPr>
                            <w:rFonts w:ascii="Arial" w:hAnsi="Arial" w:cs="Arial" w:eastAsia="Arial" w:hint="default"/>
                            <w:sz w:val="14"/>
                            <w:szCs w:val="14"/>
                          </w:rPr>
                        </w:pPr>
                        <w:r>
                          <w:rPr>
                            <w:rFonts w:ascii="Arial"/>
                            <w:spacing w:val="-1"/>
                            <w:position w:val="-6"/>
                            <w:sz w:val="14"/>
                          </w:rPr>
                          <w:t>10</w:t>
                          <w:tab/>
                        </w:r>
                        <w:r>
                          <w:rPr>
                            <w:rFonts w:ascii="Arial"/>
                            <w:spacing w:val="-1"/>
                            <w:sz w:val="14"/>
                          </w:rPr>
                          <w:t>100%</w:t>
                        </w:r>
                      </w:p>
                      <w:p>
                        <w:pPr>
                          <w:pStyle w:val="TableParagraph"/>
                          <w:tabs>
                            <w:tab w:pos="4286" w:val="left" w:leader="none"/>
                          </w:tabs>
                          <w:spacing w:line="240" w:lineRule="auto" w:before="32"/>
                          <w:ind w:left="332" w:right="0"/>
                          <w:jc w:val="left"/>
                          <w:rPr>
                            <w:rFonts w:ascii="Arial" w:hAnsi="Arial" w:cs="Arial" w:eastAsia="Arial" w:hint="default"/>
                            <w:sz w:val="14"/>
                            <w:szCs w:val="14"/>
                          </w:rPr>
                        </w:pPr>
                        <w:r>
                          <w:rPr>
                            <w:rFonts w:ascii="Arial"/>
                            <w:w w:val="95"/>
                            <w:sz w:val="14"/>
                          </w:rPr>
                          <w:t>8</w:t>
                          <w:tab/>
                        </w:r>
                        <w:r>
                          <w:rPr>
                            <w:rFonts w:ascii="Arial"/>
                            <w:sz w:val="14"/>
                          </w:rPr>
                          <w:t>50%</w:t>
                        </w:r>
                      </w:p>
                      <w:p>
                        <w:pPr>
                          <w:pStyle w:val="TableParagraph"/>
                          <w:tabs>
                            <w:tab w:pos="4286" w:val="left" w:leader="none"/>
                          </w:tabs>
                          <w:spacing w:line="216" w:lineRule="exact" w:before="32"/>
                          <w:ind w:left="332" w:right="0"/>
                          <w:jc w:val="left"/>
                          <w:rPr>
                            <w:rFonts w:ascii="Arial" w:hAnsi="Arial" w:cs="Arial" w:eastAsia="Arial" w:hint="default"/>
                            <w:sz w:val="14"/>
                            <w:szCs w:val="14"/>
                          </w:rPr>
                        </w:pPr>
                        <w:r>
                          <w:rPr>
                            <w:rFonts w:ascii="Arial"/>
                            <w:w w:val="95"/>
                            <w:position w:val="7"/>
                            <w:sz w:val="14"/>
                          </w:rPr>
                          <w:t>6</w:t>
                          <w:tab/>
                        </w:r>
                        <w:r>
                          <w:rPr>
                            <w:rFonts w:ascii="Arial"/>
                            <w:sz w:val="14"/>
                          </w:rPr>
                          <w:t>0%</w:t>
                        </w:r>
                      </w:p>
                      <w:p>
                        <w:pPr>
                          <w:pStyle w:val="TableParagraph"/>
                          <w:spacing w:line="131" w:lineRule="exact"/>
                          <w:ind w:left="332" w:right="0"/>
                          <w:jc w:val="left"/>
                          <w:rPr>
                            <w:rFonts w:ascii="Arial" w:hAnsi="Arial" w:cs="Arial" w:eastAsia="Arial" w:hint="default"/>
                            <w:sz w:val="14"/>
                            <w:szCs w:val="14"/>
                          </w:rPr>
                        </w:pPr>
                        <w:r>
                          <w:rPr>
                            <w:rFonts w:ascii="Arial"/>
                            <w:sz w:val="14"/>
                          </w:rPr>
                          <w:t>4</w:t>
                        </w:r>
                      </w:p>
                      <w:p>
                        <w:pPr>
                          <w:pStyle w:val="TableParagraph"/>
                          <w:tabs>
                            <w:tab w:pos="4286" w:val="left" w:leader="none"/>
                          </w:tabs>
                          <w:spacing w:line="216" w:lineRule="exact"/>
                          <w:ind w:left="332" w:right="0"/>
                          <w:jc w:val="left"/>
                          <w:rPr>
                            <w:rFonts w:ascii="Arial" w:hAnsi="Arial" w:cs="Arial" w:eastAsia="Arial" w:hint="default"/>
                            <w:sz w:val="14"/>
                            <w:szCs w:val="14"/>
                          </w:rPr>
                        </w:pPr>
                        <w:r>
                          <w:rPr>
                            <w:rFonts w:ascii="Arial"/>
                            <w:w w:val="95"/>
                            <w:position w:val="-6"/>
                            <w:sz w:val="14"/>
                          </w:rPr>
                          <w:t>2</w:t>
                          <w:tab/>
                        </w:r>
                        <w:r>
                          <w:rPr>
                            <w:rFonts w:ascii="Arial"/>
                            <w:sz w:val="14"/>
                          </w:rPr>
                          <w:t>-50%</w:t>
                        </w:r>
                      </w:p>
                      <w:p>
                        <w:pPr>
                          <w:pStyle w:val="TableParagraph"/>
                          <w:tabs>
                            <w:tab w:pos="4286" w:val="left" w:leader="none"/>
                          </w:tabs>
                          <w:spacing w:line="240" w:lineRule="auto" w:before="32"/>
                          <w:ind w:left="332" w:right="0"/>
                          <w:jc w:val="left"/>
                          <w:rPr>
                            <w:rFonts w:ascii="Arial" w:hAnsi="Arial" w:cs="Arial" w:eastAsia="Arial" w:hint="default"/>
                            <w:sz w:val="14"/>
                            <w:szCs w:val="14"/>
                          </w:rPr>
                        </w:pPr>
                        <w:r>
                          <w:rPr>
                            <w:rFonts w:ascii="Arial"/>
                            <w:w w:val="95"/>
                            <w:sz w:val="14"/>
                          </w:rPr>
                          <w:t>0</w:t>
                          <w:tab/>
                        </w:r>
                        <w:r>
                          <w:rPr>
                            <w:rFonts w:ascii="Arial"/>
                            <w:sz w:val="14"/>
                          </w:rPr>
                          <w:t>-100%</w:t>
                        </w:r>
                      </w:p>
                    </w:tc>
                  </w:tr>
                  <w:tr>
                    <w:trPr>
                      <w:trHeight w:val="245" w:hRule="exact"/>
                    </w:trPr>
                    <w:tc>
                      <w:tcPr>
                        <w:tcW w:w="4858"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c>
                      <w:tcPr>
                        <w:tcW w:w="4783"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65"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r>
                </w:tbl>
                <w:p>
                  <w:pPr/>
                </w:p>
              </w:txbxContent>
            </v:textbox>
            <w10:wrap type="none"/>
          </v:shape>
        </w:pict>
      </w:r>
      <w:bookmarkStart w:name="_bookmark162" w:id="163"/>
      <w:bookmarkEnd w:id="163"/>
      <w:r>
        <w:rPr/>
      </w:r>
      <w:r>
        <w:rPr>
          <w:rFonts w:ascii="宋体" w:hAnsi="宋体" w:cs="宋体" w:eastAsia="宋体" w:hint="default"/>
          <w:w w:val="95"/>
          <w:sz w:val="14"/>
          <w:szCs w:val="14"/>
        </w:rPr>
        <w:t>营收总和（亿元）</w:t>
        <w:tab/>
        <w:t>同比</w:t>
        <w:tab/>
        <w:t>环比</w:t>
        <w:tab/>
      </w:r>
      <w:bookmarkStart w:name="_bookmark163" w:id="164"/>
      <w:bookmarkEnd w:id="164"/>
      <w:r>
        <w:rPr>
          <w:rFonts w:ascii="宋体" w:hAnsi="宋体" w:cs="宋体" w:eastAsia="宋体" w:hint="default"/>
          <w:w w:val="95"/>
          <w:sz w:val="14"/>
          <w:szCs w:val="14"/>
        </w:rPr>
        <w:t>净利总</w:t>
      </w:r>
      <w:r>
        <w:rPr>
          <w:rFonts w:ascii="宋体" w:hAnsi="宋体" w:cs="宋体" w:eastAsia="宋体" w:hint="default"/>
          <w:w w:val="95"/>
          <w:sz w:val="14"/>
          <w:szCs w:val="14"/>
        </w:rPr>
        <w:t>和（亿元）</w:t>
        <w:tab/>
        <w:t>同比</w:t>
        <w:tab/>
      </w:r>
      <w:r>
        <w:rPr>
          <w:rFonts w:ascii="宋体" w:hAnsi="宋体" w:cs="宋体" w:eastAsia="宋体" w:hint="default"/>
          <w:sz w:val="14"/>
          <w:szCs w:val="14"/>
        </w:rPr>
        <w:t>环比</w:t>
      </w:r>
    </w:p>
    <w:p>
      <w:pPr>
        <w:spacing w:line="240" w:lineRule="auto" w:before="8" w:after="0"/>
        <w:ind w:right="0"/>
        <w:rPr>
          <w:rFonts w:ascii="宋体" w:hAnsi="宋体" w:cs="宋体" w:eastAsia="宋体" w:hint="default"/>
          <w:sz w:val="20"/>
          <w:szCs w:val="20"/>
        </w:rPr>
      </w:pPr>
    </w:p>
    <w:p>
      <w:pPr>
        <w:pStyle w:val="BodyText"/>
        <w:tabs>
          <w:tab w:pos="5336" w:val="left" w:leader="none"/>
        </w:tabs>
        <w:spacing w:line="240" w:lineRule="auto"/>
        <w:ind w:left="471" w:right="0"/>
        <w:jc w:val="left"/>
        <w:rPr>
          <w:rFonts w:ascii="宋体" w:hAnsi="宋体" w:cs="宋体" w:eastAsia="宋体" w:hint="default"/>
        </w:rPr>
      </w:pPr>
      <w:r>
        <w:rPr>
          <w:rFonts w:ascii="宋体"/>
        </w:rPr>
        <w:pict>
          <v:group style="width:201.25pt;height:107.15pt;mso-position-horizontal-relative:char;mso-position-vertical-relative:line" coordorigin="0,0" coordsize="4025,2143">
            <v:group style="position:absolute;left:324;top:968;width:99;height:651" coordorigin="324,968" coordsize="99,651">
              <v:shape style="position:absolute;left:324;top:968;width:99;height:651" coordorigin="324,968" coordsize="99,651" path="m422,968l324,968,324,1618,422,1618,422,968xe" filled="true" fillcolor="#ff8080" stroked="false">
                <v:path arrowok="t"/>
                <v:fill type="solid"/>
              </v:shape>
            </v:group>
            <v:group style="position:absolute;left:636;top:1049;width:99;height:569" coordorigin="636,1049" coordsize="99,569">
              <v:shape style="position:absolute;left:636;top:1049;width:99;height:569" coordorigin="636,1049" coordsize="99,569" path="m734,1049l636,1049,636,1618,734,1618,734,1049xe" filled="true" fillcolor="#ff8080" stroked="false">
                <v:path arrowok="t"/>
                <v:fill type="solid"/>
              </v:shape>
            </v:group>
            <v:group style="position:absolute;left:950;top:901;width:99;height:718" coordorigin="950,901" coordsize="99,718">
              <v:shape style="position:absolute;left:950;top:901;width:99;height:718" coordorigin="950,901" coordsize="99,718" path="m1049,901l950,901,950,1618,1049,1618,1049,901xe" filled="true" fillcolor="#ff8080" stroked="false">
                <v:path arrowok="t"/>
                <v:fill type="solid"/>
              </v:shape>
            </v:group>
            <v:group style="position:absolute;left:1262;top:853;width:99;height:766" coordorigin="1262,853" coordsize="99,766">
              <v:shape style="position:absolute;left:1262;top:853;width:99;height:766" coordorigin="1262,853" coordsize="99,766" path="m1361,853l1262,853,1262,1618,1361,1618,1361,853xe" filled="true" fillcolor="#ff8080" stroked="false">
                <v:path arrowok="t"/>
                <v:fill type="solid"/>
              </v:shape>
            </v:group>
            <v:group style="position:absolute;left:1577;top:889;width:99;height:730" coordorigin="1577,889" coordsize="99,730">
              <v:shape style="position:absolute;left:1577;top:889;width:99;height:730" coordorigin="1577,889" coordsize="99,730" path="m1675,889l1577,889,1577,1618,1675,1618,1675,889xe" filled="true" fillcolor="#ff8080" stroked="false">
                <v:path arrowok="t"/>
                <v:fill type="solid"/>
              </v:shape>
            </v:group>
            <v:group style="position:absolute;left:1889;top:982;width:99;height:636" coordorigin="1889,982" coordsize="99,636">
              <v:shape style="position:absolute;left:1889;top:982;width:99;height:636" coordorigin="1889,982" coordsize="99,636" path="m1987,982l1889,982,1889,1618,1987,1618,1987,982xe" filled="true" fillcolor="#ff8080" stroked="false">
                <v:path arrowok="t"/>
                <v:fill type="solid"/>
              </v:shape>
            </v:group>
            <v:group style="position:absolute;left:2203;top:872;width:99;height:747" coordorigin="2203,872" coordsize="99,747">
              <v:shape style="position:absolute;left:2203;top:872;width:99;height:747" coordorigin="2203,872" coordsize="99,747" path="m2301,872l2203,872,2203,1618,2301,1618,2301,872xe" filled="true" fillcolor="#ff8080" stroked="false">
                <v:path arrowok="t"/>
                <v:fill type="solid"/>
              </v:shape>
            </v:group>
            <v:group style="position:absolute;left:2515;top:757;width:99;height:862" coordorigin="2515,757" coordsize="99,862">
              <v:shape style="position:absolute;left:2515;top:757;width:99;height:862" coordorigin="2515,757" coordsize="99,862" path="m2613,757l2515,757,2515,1618,2613,1618,2613,757xe" filled="true" fillcolor="#ff8080" stroked="false">
                <v:path arrowok="t"/>
                <v:fill type="solid"/>
              </v:shape>
            </v:group>
            <v:group style="position:absolute;left:2829;top:651;width:99;height:968" coordorigin="2829,651" coordsize="99,968">
              <v:shape style="position:absolute;left:2829;top:651;width:99;height:968" coordorigin="2829,651" coordsize="99,968" path="m2928,651l2829,651,2829,1618,2928,1618,2928,651xe" filled="true" fillcolor="#ff8080" stroked="false">
                <v:path arrowok="t"/>
                <v:fill type="solid"/>
              </v:shape>
            </v:group>
            <v:group style="position:absolute;left:3144;top:738;width:96;height:881" coordorigin="3144,738" coordsize="96,881">
              <v:shape style="position:absolute;left:3144;top:738;width:96;height:881" coordorigin="3144,738" coordsize="96,881" path="m3240,738l3144,738,3144,1618,3240,1618,3240,738xe" filled="true" fillcolor="#ff8080" stroked="false">
                <v:path arrowok="t"/>
                <v:fill type="solid"/>
              </v:shape>
            </v:group>
            <v:group style="position:absolute;left:3456;top:349;width:99;height:1270" coordorigin="3456,349" coordsize="99,1270">
              <v:shape style="position:absolute;left:3456;top:349;width:99;height:1270" coordorigin="3456,349" coordsize="99,1270" path="m3554,349l3456,349,3456,1618,3554,1618,3554,349xe" filled="true" fillcolor="#ff8080" stroked="false">
                <v:path arrowok="t"/>
                <v:fill type="solid"/>
              </v:shape>
            </v:group>
            <v:group style="position:absolute;left:3770;top:140;width:99;height:1479" coordorigin="3770,140" coordsize="99,1479">
              <v:shape style="position:absolute;left:3770;top:140;width:99;height:1479" coordorigin="3770,140" coordsize="99,1479" path="m3869,140l3770,140,3770,1618,3869,1618,3869,140xe" filled="true" fillcolor="#ff8080" stroked="false">
                <v:path arrowok="t"/>
                <v:fill type="solid"/>
              </v:shape>
            </v:group>
            <v:group style="position:absolute;left:3975;top:8;width:2;height:1611" coordorigin="3975,8" coordsize="2,1611">
              <v:shape style="position:absolute;left:3975;top:8;width:2;height:1611" coordorigin="3975,8" coordsize="0,1611" path="m3975,1618l3975,8e" filled="false" stroked="true" strokeweight=".75pt" strokecolor="#000000">
                <v:path arrowok="t"/>
              </v:shape>
            </v:group>
            <v:group style="position:absolute;left:3975;top:1618;width:43;height:2" coordorigin="3975,1618" coordsize="43,2">
              <v:shape style="position:absolute;left:3975;top:1618;width:43;height:2" coordorigin="3975,1618" coordsize="43,0" path="m3975,1618l4017,1618e" filled="false" stroked="true" strokeweight=".75pt" strokecolor="#000000">
                <v:path arrowok="t"/>
              </v:shape>
            </v:group>
            <v:group style="position:absolute;left:3975;top:1349;width:43;height:2" coordorigin="3975,1349" coordsize="43,2">
              <v:shape style="position:absolute;left:3975;top:1349;width:43;height:2" coordorigin="3975,1349" coordsize="43,0" path="m3975,1349l4017,1349e" filled="false" stroked="true" strokeweight=".75pt" strokecolor="#000000">
                <v:path arrowok="t"/>
              </v:shape>
            </v:group>
            <v:group style="position:absolute;left:3975;top:1081;width:43;height:2" coordorigin="3975,1081" coordsize="43,2">
              <v:shape style="position:absolute;left:3975;top:1081;width:43;height:2" coordorigin="3975,1081" coordsize="43,0" path="m3975,1081l4017,1081e" filled="false" stroked="true" strokeweight=".75pt" strokecolor="#000000">
                <v:path arrowok="t"/>
              </v:shape>
            </v:group>
            <v:group style="position:absolute;left:3975;top:812;width:43;height:2" coordorigin="3975,812" coordsize="43,2">
              <v:shape style="position:absolute;left:3975;top:812;width:43;height:2" coordorigin="3975,812" coordsize="43,0" path="m3975,812l4017,812e" filled="false" stroked="true" strokeweight=".75pt" strokecolor="#000000">
                <v:path arrowok="t"/>
              </v:shape>
            </v:group>
            <v:group style="position:absolute;left:3975;top:545;width:43;height:2" coordorigin="3975,545" coordsize="43,2">
              <v:shape style="position:absolute;left:3975;top:545;width:43;height:2" coordorigin="3975,545" coordsize="43,0" path="m3975,545l4017,545e" filled="false" stroked="true" strokeweight=".75pt" strokecolor="#000000">
                <v:path arrowok="t"/>
              </v:shape>
            </v:group>
            <v:group style="position:absolute;left:3975;top:277;width:43;height:2" coordorigin="3975,277" coordsize="43,2">
              <v:shape style="position:absolute;left:3975;top:277;width:43;height:2" coordorigin="3975,277" coordsize="43,0" path="m3975,277l4017,277e" filled="false" stroked="true" strokeweight=".75pt" strokecolor="#000000">
                <v:path arrowok="t"/>
              </v:shape>
            </v:group>
            <v:group style="position:absolute;left:3975;top:8;width:43;height:2" coordorigin="3975,8" coordsize="43,2">
              <v:shape style="position:absolute;left:3975;top:8;width:43;height:2" coordorigin="3975,8" coordsize="43,0" path="m3975,8l4017,8e" filled="false" stroked="true" strokeweight=".75pt" strokecolor="#000000">
                <v:path arrowok="t"/>
              </v:shape>
            </v:group>
            <v:group style="position:absolute;left:216;top:8;width:2;height:1611" coordorigin="216,8" coordsize="2,1611">
              <v:shape style="position:absolute;left:216;top:8;width:2;height:1611" coordorigin="216,8" coordsize="0,1611" path="m216,1618l216,8e" filled="false" stroked="true" strokeweight=".75pt" strokecolor="#000000">
                <v:path arrowok="t"/>
              </v:shape>
            </v:group>
            <v:group style="position:absolute;left:173;top:1618;width:43;height:2" coordorigin="173,1618" coordsize="43,2">
              <v:shape style="position:absolute;left:173;top:1618;width:43;height:2" coordorigin="173,1618" coordsize="43,0" path="m173,1618l216,1618e" filled="false" stroked="true" strokeweight=".75pt" strokecolor="#000000">
                <v:path arrowok="t"/>
              </v:shape>
            </v:group>
            <v:group style="position:absolute;left:173;top:1458;width:43;height:2" coordorigin="173,1458" coordsize="43,2">
              <v:shape style="position:absolute;left:173;top:1458;width:43;height:2" coordorigin="173,1458" coordsize="43,0" path="m173,1458l216,1458e" filled="false" stroked="true" strokeweight=".75pt" strokecolor="#000000">
                <v:path arrowok="t"/>
              </v:shape>
            </v:group>
            <v:group style="position:absolute;left:173;top:1297;width:43;height:2" coordorigin="173,1297" coordsize="43,2">
              <v:shape style="position:absolute;left:173;top:1297;width:43;height:2" coordorigin="173,1297" coordsize="43,0" path="m173,1297l216,1297e" filled="false" stroked="true" strokeweight=".75pt" strokecolor="#000000">
                <v:path arrowok="t"/>
              </v:shape>
            </v:group>
            <v:group style="position:absolute;left:173;top:1136;width:43;height:2" coordorigin="173,1136" coordsize="43,2">
              <v:shape style="position:absolute;left:173;top:1136;width:43;height:2" coordorigin="173,1136" coordsize="43,0" path="m173,1136l216,1136e" filled="false" stroked="true" strokeweight=".75pt" strokecolor="#000000">
                <v:path arrowok="t"/>
              </v:shape>
            </v:group>
            <v:group style="position:absolute;left:173;top:975;width:43;height:2" coordorigin="173,975" coordsize="43,2">
              <v:shape style="position:absolute;left:173;top:975;width:43;height:2" coordorigin="173,975" coordsize="43,0" path="m173,975l216,975e" filled="false" stroked="true" strokeweight=".75pt" strokecolor="#000000">
                <v:path arrowok="t"/>
              </v:shape>
            </v:group>
            <v:group style="position:absolute;left:173;top:812;width:43;height:2" coordorigin="173,812" coordsize="43,2">
              <v:shape style="position:absolute;left:173;top:812;width:43;height:2" coordorigin="173,812" coordsize="43,0" path="m173,812l216,812e" filled="false" stroked="true" strokeweight=".75pt" strokecolor="#000000">
                <v:path arrowok="t"/>
              </v:shape>
            </v:group>
            <v:group style="position:absolute;left:173;top:651;width:43;height:2" coordorigin="173,651" coordsize="43,2">
              <v:shape style="position:absolute;left:173;top:651;width:43;height:2" coordorigin="173,651" coordsize="43,0" path="m173,651l216,651e" filled="false" stroked="true" strokeweight=".75pt" strokecolor="#000000">
                <v:path arrowok="t"/>
              </v:shape>
            </v:group>
            <v:group style="position:absolute;left:173;top:490;width:43;height:2" coordorigin="173,490" coordsize="43,2">
              <v:shape style="position:absolute;left:173;top:490;width:43;height:2" coordorigin="173,490" coordsize="43,0" path="m173,490l216,490e" filled="false" stroked="true" strokeweight=".75pt" strokecolor="#000000">
                <v:path arrowok="t"/>
              </v:shape>
            </v:group>
            <v:group style="position:absolute;left:173;top:330;width:43;height:2" coordorigin="173,330" coordsize="43,2">
              <v:shape style="position:absolute;left:173;top:330;width:43;height:2" coordorigin="173,330" coordsize="43,0" path="m173,330l216,330e" filled="false" stroked="true" strokeweight=".75pt" strokecolor="#000000">
                <v:path arrowok="t"/>
              </v:shape>
            </v:group>
            <v:group style="position:absolute;left:173;top:169;width:43;height:2" coordorigin="173,169" coordsize="43,2">
              <v:shape style="position:absolute;left:173;top:169;width:43;height:2" coordorigin="173,169" coordsize="43,0" path="m173,169l216,169e" filled="false" stroked="true" strokeweight=".75pt" strokecolor="#000000">
                <v:path arrowok="t"/>
              </v:shape>
            </v:group>
            <v:group style="position:absolute;left:173;top:8;width:43;height:2" coordorigin="173,8" coordsize="43,2">
              <v:shape style="position:absolute;left:173;top:8;width:43;height:2" coordorigin="173,8" coordsize="43,0" path="m173,8l216,8e" filled="false" stroked="true" strokeweight=".75pt" strokecolor="#000000">
                <v:path arrowok="t"/>
              </v:shape>
            </v:group>
            <v:group style="position:absolute;left:216;top:1618;width:3760;height:2" coordorigin="216,1618" coordsize="3760,2">
              <v:shape style="position:absolute;left:216;top:1618;width:3760;height:2" coordorigin="216,1618" coordsize="3760,0" path="m216,1618l3975,1618e" filled="false" stroked="true" strokeweight=".75pt" strokecolor="#000000">
                <v:path arrowok="t"/>
              </v:shape>
            </v:group>
            <v:group style="position:absolute;left:216;top:1618;width:2;height:43" coordorigin="216,1618" coordsize="2,43">
              <v:shape style="position:absolute;left:216;top:1618;width:2;height:43" coordorigin="216,1618" coordsize="0,43" path="m216,1618l216,1661e" filled="false" stroked="true" strokeweight=".75pt" strokecolor="#000000">
                <v:path arrowok="t"/>
              </v:shape>
            </v:group>
            <v:group style="position:absolute;left:530;top:1618;width:2;height:43" coordorigin="530,1618" coordsize="2,43">
              <v:shape style="position:absolute;left:530;top:1618;width:2;height:43" coordorigin="530,1618" coordsize="0,43" path="m530,1618l530,1661e" filled="false" stroked="true" strokeweight=".75pt" strokecolor="#000000">
                <v:path arrowok="t"/>
              </v:shape>
            </v:group>
            <v:group style="position:absolute;left:842;top:1618;width:2;height:43" coordorigin="842,1618" coordsize="2,43">
              <v:shape style="position:absolute;left:842;top:1618;width:2;height:43" coordorigin="842,1618" coordsize="0,43" path="m842,1618l842,1661e" filled="false" stroked="true" strokeweight=".75pt" strokecolor="#000000">
                <v:path arrowok="t"/>
              </v:shape>
            </v:group>
            <v:group style="position:absolute;left:1157;top:1618;width:2;height:43" coordorigin="1157,1618" coordsize="2,43">
              <v:shape style="position:absolute;left:1157;top:1618;width:2;height:43" coordorigin="1157,1618" coordsize="0,43" path="m1157,1618l1157,1661e" filled="false" stroked="true" strokeweight=".75pt" strokecolor="#000000">
                <v:path arrowok="t"/>
              </v:shape>
            </v:group>
            <v:group style="position:absolute;left:1469;top:1618;width:2;height:43" coordorigin="1469,1618" coordsize="2,43">
              <v:shape style="position:absolute;left:1469;top:1618;width:2;height:43" coordorigin="1469,1618" coordsize="0,43" path="m1469,1618l1469,1661e" filled="false" stroked="true" strokeweight=".75pt" strokecolor="#000000">
                <v:path arrowok="t"/>
              </v:shape>
            </v:group>
            <v:group style="position:absolute;left:1783;top:1618;width:2;height:43" coordorigin="1783,1618" coordsize="2,43">
              <v:shape style="position:absolute;left:1783;top:1618;width:2;height:43" coordorigin="1783,1618" coordsize="0,43" path="m1783,1618l1783,1661e" filled="false" stroked="true" strokeweight=".75pt" strokecolor="#000000">
                <v:path arrowok="t"/>
              </v:shape>
            </v:group>
            <v:group style="position:absolute;left:2095;top:1618;width:2;height:43" coordorigin="2095,1618" coordsize="2,43">
              <v:shape style="position:absolute;left:2095;top:1618;width:2;height:43" coordorigin="2095,1618" coordsize="0,43" path="m2095,1618l2095,1661e" filled="false" stroked="true" strokeweight=".75pt" strokecolor="#000000">
                <v:path arrowok="t"/>
              </v:shape>
            </v:group>
            <v:group style="position:absolute;left:2409;top:1618;width:2;height:43" coordorigin="2409,1618" coordsize="2,43">
              <v:shape style="position:absolute;left:2409;top:1618;width:2;height:43" coordorigin="2409,1618" coordsize="0,43" path="m2409,1618l2409,1661e" filled="false" stroked="true" strokeweight=".75pt" strokecolor="#000000">
                <v:path arrowok="t"/>
              </v:shape>
            </v:group>
            <v:group style="position:absolute;left:2721;top:1618;width:2;height:43" coordorigin="2721,1618" coordsize="2,43">
              <v:shape style="position:absolute;left:2721;top:1618;width:2;height:43" coordorigin="2721,1618" coordsize="0,43" path="m2721,1618l2721,1661e" filled="false" stroked="true" strokeweight=".75pt" strokecolor="#000000">
                <v:path arrowok="t"/>
              </v:shape>
            </v:group>
            <v:group style="position:absolute;left:3036;top:1618;width:2;height:43" coordorigin="3036,1618" coordsize="2,43">
              <v:shape style="position:absolute;left:3036;top:1618;width:2;height:43" coordorigin="3036,1618" coordsize="0,43" path="m3036,1618l3036,1661e" filled="false" stroked="true" strokeweight=".75pt" strokecolor="#000000">
                <v:path arrowok="t"/>
              </v:shape>
            </v:group>
            <v:group style="position:absolute;left:3348;top:1618;width:2;height:43" coordorigin="3348,1618" coordsize="2,43">
              <v:shape style="position:absolute;left:3348;top:1618;width:2;height:43" coordorigin="3348,1618" coordsize="0,43" path="m3348,1618l3348,1661e" filled="false" stroked="true" strokeweight=".75pt" strokecolor="#000000">
                <v:path arrowok="t"/>
              </v:shape>
            </v:group>
            <v:group style="position:absolute;left:3662;top:1618;width:2;height:43" coordorigin="3662,1618" coordsize="2,43">
              <v:shape style="position:absolute;left:3662;top:1618;width:2;height:43" coordorigin="3662,1618" coordsize="0,43" path="m3662,1618l3662,1661e" filled="false" stroked="true" strokeweight=".75pt" strokecolor="#000000">
                <v:path arrowok="t"/>
              </v:shape>
            </v:group>
            <v:group style="position:absolute;left:3975;top:1618;width:2;height:43" coordorigin="3975,1618" coordsize="2,43">
              <v:shape style="position:absolute;left:3975;top:1618;width:2;height:43" coordorigin="3975,1618" coordsize="0,43" path="m3975,1618l3975,1661e" filled="false" stroked="true" strokeweight=".75pt" strokecolor="#000000">
                <v:path arrowok="t"/>
              </v:shape>
            </v:group>
            <v:group style="position:absolute;left:372;top:132;width:3447;height:1162" coordorigin="372,132" coordsize="3447,1162">
              <v:shape style="position:absolute;left:372;top:132;width:3447;height:1162" coordorigin="372,132" coordsize="3447,1162" path="m372,132l435,189,498,245,560,302,623,362,686,429,730,483,775,545,820,610,865,675,909,737,954,792,999,839,1062,885,1124,915,1187,938,1250,961,1312,990,1375,1030,1437,1076,1500,1121,1563,1161,1625,1189,1704,1202,1782,1197,1860,1190,1939,1193,2017,1216,2095,1250,2174,1281,2252,1293,2330,1283,2409,1259,2487,1223,2565,1179,2628,1132,2690,1074,2753,1012,2816,956,2879,912,2941,890,3004,884,3066,881,3129,869,3192,834,3237,788,3281,727,3326,656,3371,582,3415,512,3460,453,3505,411,3583,378,3662,376,3740,387,3818,392e" filled="false" stroked="true" strokeweight="1.25pt" strokecolor="#ff0000">
                <v:path arrowok="t"/>
              </v:shape>
            </v:group>
            <v:group style="position:absolute;left:372;top:752;width:3447;height:780" coordorigin="372,752" coordsize="3447,780">
              <v:shape style="position:absolute;left:372;top:752;width:3447;height:780" coordorigin="372,752" coordsize="3447,780" path="m372,1244l425,1298,477,1364,529,1429,581,1484,633,1517,686,1517,725,1485,764,1425,803,1348,842,1261,881,1174,921,1096,960,1036,999,1003,1051,1003,1103,1036,1156,1090,1208,1154,1260,1215,1312,1261,1390,1307,1469,1346,1547,1381,1625,1413,1688,1446,1751,1484,1813,1516,1876,1532,1939,1520,1984,1485,2028,1429,2073,1360,2118,1286,2162,1215,2207,1156,2252,1116,2330,1092,2409,1102,2487,1126,2565,1144,2643,1148,2722,1150,2800,1159,2879,1187,2923,1224,2968,1279,3013,1343,3058,1405,3102,1454,3147,1478,3192,1469,3254,1372,3286,1294,3317,1203,3348,1107,3380,1011,3411,922,3442,846,3474,789,3544,752,3583,774,3622,818,3662,876,3701,943,3740,1012,3779,1077,3818,1131e" filled="false" stroked="true" strokeweight="1.25pt" strokecolor="#044e7d">
                <v:path arrowok="t"/>
              </v:shape>
            </v:group>
            <v:group style="position:absolute;left:0;top:1738;width:392;height:404" coordorigin="0,1738" coordsize="392,404">
              <v:shape style="position:absolute;left:0;top:1738;width:392;height:404" coordorigin="0,1738" coordsize="392,404" path="m56,2048l36,2048,40,2050,47,2058,49,2062,51,2074,51,2086,49,2108,49,2118,49,2126,51,2132,54,2138,55,2142,58,2142,78,2122,61,2122,61,2120,60,2118,60,2112,60,2106,62,2084,63,2078,62,2072,62,2064,61,2060,58,2052,56,2048xe" filled="true" fillcolor="#000000" stroked="false">
                <v:path arrowok="t"/>
                <v:fill type="solid"/>
              </v:shape>
              <v:shape style="position:absolute;left:0;top:1738;width:392;height:404" coordorigin="0,1738" coordsize="392,404" path="m96,2088l61,2122,78,2122,104,2096,96,2088xe" filled="true" fillcolor="#000000" stroked="false">
                <v:path arrowok="t"/>
                <v:fill type="solid"/>
              </v:shape>
              <v:shape style="position:absolute;left:0;top:1738;width:392;height:404" coordorigin="0,1738" coordsize="392,404" path="m41,2038l25,2038,18,2042,5,2054,1,2062,0,2076,3,2084,9,2092,19,2082,14,2078,12,2074,12,2064,14,2060,22,2052,27,2048,56,2048,53,2046,47,2040,41,2038xe" filled="true" fillcolor="#000000" stroked="false">
                <v:path arrowok="t"/>
                <v:fill type="solid"/>
              </v:shape>
              <v:shape style="position:absolute;left:0;top:1738;width:392;height:404" coordorigin="0,1738" coordsize="392,404" path="m86,1984l82,1984,73,1988,69,1990,60,1998,57,2004,56,2016,57,2024,64,2036,70,2044,78,2052,88,2062,97,2068,106,2072,114,2074,123,2076,130,2072,138,2064,121,2064,114,2062,108,2062,99,2056,76,2032,69,2022,68,2016,67,2010,68,2006,76,1998,82,1996,113,1996,111,1994,106,1992,101,1988,96,1986,86,1984xe" filled="true" fillcolor="#000000" stroked="false">
                <v:path arrowok="t"/>
                <v:fill type="solid"/>
              </v:shape>
              <v:shape style="position:absolute;left:0;top:1738;width:392;height:404" coordorigin="0,1738" coordsize="392,404" path="m113,1996l88,1996,95,1998,104,2004,127,2028,133,2036,135,2050,134,2054,126,2062,121,2064,138,2064,142,2060,145,2056,146,2042,145,2036,138,2022,132,2016,124,2006,117,2000,113,1996xe" filled="true" fillcolor="#000000" stroked="false">
                <v:path arrowok="t"/>
                <v:fill type="solid"/>
              </v:shape>
              <v:shape style="position:absolute;left:0;top:1738;width:392;height:404" coordorigin="0,1738" coordsize="392,404" path="m155,1952l138,1952,193,2008,202,1998,155,1952xe" filled="true" fillcolor="#000000" stroked="false">
                <v:path arrowok="t"/>
                <v:fill type="solid"/>
              </v:shape>
              <v:shape style="position:absolute;left:0;top:1738;width:392;height:404" coordorigin="0,1738" coordsize="392,404" path="m131,1928l125,1934,127,1938,127,1944,127,1958,125,1964,123,1972,131,1980,138,1952,155,1952,131,1928xe" filled="true" fillcolor="#000000" stroked="false">
                <v:path arrowok="t"/>
                <v:fill type="solid"/>
              </v:shape>
              <v:shape style="position:absolute;left:0;top:1738;width:392;height:404" coordorigin="0,1738" coordsize="392,404" path="m202,1872l189,1874,183,1876,177,1882,170,1888,167,1898,168,1908,170,1916,213,1964,233,1964,241,1962,249,1954,228,1954,224,1952,220,1952,216,1950,213,1948,210,1944,205,1940,203,1936,203,1932,195,1932,188,1926,184,1920,179,1908,178,1904,179,1898,180,1896,181,1892,184,1890,187,1886,192,1884,211,1884,215,1880,209,1874,202,1872xe" filled="true" fillcolor="#000000" stroked="false">
                <v:path arrowok="t"/>
                <v:fill type="solid"/>
              </v:shape>
              <v:shape style="position:absolute;left:0;top:1738;width:392;height:404" coordorigin="0,1738" coordsize="392,404" path="m249,1910l228,1910,233,1912,238,1918,243,1922,246,1928,247,1938,245,1944,241,1948,239,1950,236,1952,228,1954,249,1954,253,1950,256,1946,258,1934,258,1928,256,1924,254,1918,251,1912,249,1910xe" filled="true" fillcolor="#000000" stroked="false">
                <v:path arrowok="t"/>
                <v:fill type="solid"/>
              </v:shape>
              <v:shape style="position:absolute;left:0;top:1738;width:392;height:404" coordorigin="0,1738" coordsize="392,404" path="m232,1898l216,1898,209,1900,194,1928,195,1932,203,1932,203,1924,205,1920,213,1912,217,1910,249,1910,240,1902,232,1898xe" filled="true" fillcolor="#000000" stroked="false">
                <v:path arrowok="t"/>
                <v:fill type="solid"/>
              </v:shape>
              <v:shape style="position:absolute;left:0;top:1738;width:392;height:404" coordorigin="0,1738" coordsize="392,404" path="m280,1800l272,1800,255,1804,226,1846,227,1854,276,1904,284,1904,300,1900,308,1896,313,1890,272,1890,263,1886,254,1876,244,1866,240,1858,239,1838,243,1830,249,1824,254,1818,260,1816,272,1814,307,1814,305,1812,297,1806,289,1804,280,1800xe" filled="true" fillcolor="#000000" stroked="false">
                <v:path arrowok="t"/>
                <v:fill type="solid"/>
              </v:shape>
              <v:shape style="position:absolute;left:0;top:1738;width:392;height:404" coordorigin="0,1738" coordsize="392,404" path="m327,1870l314,1870,312,1874,310,1878,306,1880,299,1888,291,1890,313,1890,314,1888,320,1882,325,1876,327,1870xe" filled="true" fillcolor="#000000" stroked="false">
                <v:path arrowok="t"/>
                <v:fill type="solid"/>
              </v:shape>
              <v:shape style="position:absolute;left:0;top:1738;width:392;height:404" coordorigin="0,1738" coordsize="392,404" path="m211,1884l199,1884,203,1886,207,1888,211,1884xe" filled="true" fillcolor="#000000" stroked="false">
                <v:path arrowok="t"/>
                <v:fill type="solid"/>
              </v:shape>
              <v:shape style="position:absolute;left:0;top:1738;width:392;height:404" coordorigin="0,1738" coordsize="392,404" path="m307,1814l278,1814,290,1818,296,1822,302,1828,312,1838,317,1848,316,1858,303,1862,296,1866,301,1874,305,1872,309,1870,327,1870,327,1868,336,1866,344,1864,351,1860,349,1856,329,1856,329,1850,327,1844,322,1830,317,1824,307,1814xe" filled="true" fillcolor="#000000" stroked="false">
                <v:path arrowok="t"/>
                <v:fill type="solid"/>
              </v:shape>
              <v:shape style="position:absolute;left:0;top:1738;width:392;height:404" coordorigin="0,1738" coordsize="392,404" path="m347,1852l342,1854,336,1856,349,1856,347,1852xe" filled="true" fillcolor="#000000" stroked="false">
                <v:path arrowok="t"/>
                <v:fill type="solid"/>
              </v:shape>
              <v:shape style="position:absolute;left:0;top:1738;width:392;height:404" coordorigin="0,1738" coordsize="392,404" path="m322,1738l314,1746,328,1822,336,1830,352,1814,337,1814,327,1760,343,1760,322,1738xe" filled="true" fillcolor="#000000" stroked="false">
                <v:path arrowok="t"/>
                <v:fill type="solid"/>
              </v:shape>
              <v:shape style="position:absolute;left:0;top:1738;width:392;height:404" coordorigin="0,1738" coordsize="392,404" path="m384,1800l366,1800,383,1818,392,1808,384,1800xe" filled="true" fillcolor="#000000" stroked="false">
                <v:path arrowok="t"/>
                <v:fill type="solid"/>
              </v:shape>
              <v:shape style="position:absolute;left:0;top:1738;width:392;height:404" coordorigin="0,1738" coordsize="392,404" path="m343,1760l327,1760,359,1792,337,1814,352,1814,366,1800,384,1800,375,1792,383,1784,367,1784,343,1760xe" filled="true" fillcolor="#000000" stroked="false">
                <v:path arrowok="t"/>
                <v:fill type="solid"/>
              </v:shape>
              <v:shape style="position:absolute;left:0;top:1738;width:392;height:404" coordorigin="0,1738" coordsize="392,404" path="m377,1774l367,1784,383,1784,385,1782,377,1774xe" filled="true" fillcolor="#000000" stroked="false">
                <v:path arrowok="t"/>
                <v:fill type="solid"/>
              </v:shape>
            </v:group>
            <v:group style="position:absolute;left:313;top:1741;width:389;height:402" coordorigin="313,1741" coordsize="389,402">
              <v:shape style="position:absolute;left:313;top:1741;width:389;height:402" coordorigin="313,1741" coordsize="389,402" path="m369,2048l349,2048,354,2050,357,2053,360,2057,362,2061,364,2073,364,2075,364,2084,362,2107,362,2117,371,2142,391,2122,374,2122,374,2119,374,2117,373,2111,374,2104,375,2084,376,2082,376,2078,376,2072,375,2063,374,2059,371,2051,369,2048xe" filled="true" fillcolor="#000000" stroked="false">
                <v:path arrowok="t"/>
                <v:fill type="solid"/>
              </v:shape>
              <v:shape style="position:absolute;left:313;top:1741;width:389;height:402" coordorigin="313,1741" coordsize="389,402" path="m409,2087l374,2122,391,2122,417,2096,409,2087xe" filled="true" fillcolor="#000000" stroked="false">
                <v:path arrowok="t"/>
                <v:fill type="solid"/>
              </v:shape>
              <v:shape style="position:absolute;left:313;top:1741;width:389;height:402" coordorigin="313,1741" coordsize="389,402" path="m354,2036l313,2076,316,2083,322,2090,332,2082,327,2078,325,2073,325,2063,327,2059,335,2050,340,2048,349,2048,369,2048,369,2047,366,2045,361,2039,354,2036xe" filled="true" fillcolor="#000000" stroked="false">
                <v:path arrowok="t"/>
                <v:fill type="solid"/>
              </v:shape>
              <v:shape style="position:absolute;left:313;top:1741;width:389;height:402" coordorigin="313,1741" coordsize="389,402" path="m400,1984l395,1984,391,1986,386,1987,382,1989,373,1998,370,2004,369,2016,371,2023,419,2072,436,2075,444,2072,452,2063,434,2063,427,2062,421,2061,412,2055,400,2043,389,2032,382,2022,381,2014,380,2009,382,2004,385,2000,390,1996,395,1995,425,1995,424,1994,419,1991,414,1988,409,1986,400,1984xe" filled="true" fillcolor="#000000" stroked="false">
                <v:path arrowok="t"/>
                <v:fill type="solid"/>
              </v:shape>
              <v:shape style="position:absolute;left:313;top:1741;width:389;height:402" coordorigin="313,1741" coordsize="389,402" path="m425,1995l395,1995,401,1996,408,1997,417,2004,429,2015,440,2027,446,2036,449,2049,447,2054,439,2062,434,2063,452,2063,456,2060,458,2054,460,2042,458,2036,451,2022,446,2014,437,2006,430,1999,425,1995xe" filled="true" fillcolor="#000000" stroked="false">
                <v:path arrowok="t"/>
                <v:fill type="solid"/>
              </v:shape>
              <v:shape style="position:absolute;left:313;top:1741;width:389;height:402" coordorigin="313,1741" coordsize="389,402" path="m468,1952l451,1952,506,2007,515,1998,468,1952xe" filled="true" fillcolor="#000000" stroked="false">
                <v:path arrowok="t"/>
                <v:fill type="solid"/>
              </v:shape>
              <v:shape style="position:absolute;left:313;top:1741;width:389;height:402" coordorigin="313,1741" coordsize="389,402" path="m444,1928l438,1933,440,1938,441,1943,440,1957,438,1964,436,1971,444,1980,451,1952,468,1952,444,1928xe" filled="true" fillcolor="#000000" stroked="false">
                <v:path arrowok="t"/>
                <v:fill type="solid"/>
              </v:shape>
              <v:shape style="position:absolute;left:313;top:1741;width:389;height:402" coordorigin="313,1741" coordsize="389,402" path="m521,1880l510,1880,511,1890,536,1953,547,1966,556,1957,549,1950,544,1942,534,1924,529,1912,526,1900,522,1888,521,1880xe" filled="true" fillcolor="#000000" stroked="false">
                <v:path arrowok="t"/>
                <v:fill type="solid"/>
              </v:shape>
              <v:shape style="position:absolute;left:313;top:1741;width:389;height:402" coordorigin="313,1741" coordsize="389,402" path="m513,1861l468,1906,476,1915,510,1880,521,1880,520,1877,520,1868,513,1861xe" filled="true" fillcolor="#000000" stroked="false">
                <v:path arrowok="t"/>
                <v:fill type="solid"/>
              </v:shape>
              <v:shape style="position:absolute;left:313;top:1741;width:389;height:402" coordorigin="313,1741" coordsize="389,402" path="m585,1800l577,1802,569,1804,561,1809,555,1815,548,1821,544,1829,540,1845,540,1853,543,1862,546,1871,597,1903,605,1901,614,1899,621,1894,625,1890,604,1890,595,1890,552,1838,556,1830,567,1818,573,1815,585,1813,620,1813,618,1811,610,1806,602,1803,594,1800,585,1800xe" filled="true" fillcolor="#000000" stroked="false">
                <v:path arrowok="t"/>
                <v:fill type="solid"/>
              </v:shape>
              <v:shape style="position:absolute;left:313;top:1741;width:389;height:402" coordorigin="313,1741" coordsize="389,402" path="m640,1869l627,1869,626,1873,623,1877,613,1887,604,1890,625,1890,627,1888,634,1882,638,1875,640,1869xe" filled="true" fillcolor="#000000" stroked="false">
                <v:path arrowok="t"/>
                <v:fill type="solid"/>
              </v:shape>
              <v:shape style="position:absolute;left:313;top:1741;width:389;height:402" coordorigin="313,1741" coordsize="389,402" path="m620,1813l585,1813,591,1813,597,1815,630,1848,630,1858,623,1859,616,1861,609,1865,614,1874,618,1871,622,1870,627,1869,640,1869,640,1866,649,1865,657,1863,664,1860,663,1856,642,1856,642,1849,641,1842,635,1830,631,1824,620,1813xe" filled="true" fillcolor="#000000" stroked="false">
                <v:path arrowok="t"/>
                <v:fill type="solid"/>
              </v:shape>
              <v:shape style="position:absolute;left:313;top:1741;width:389;height:402" coordorigin="313,1741" coordsize="389,402" path="m660,1851l655,1853,649,1855,642,1856,663,1856,660,1851xe" filled="true" fillcolor="#000000" stroked="false">
                <v:path arrowok="t"/>
                <v:fill type="solid"/>
              </v:shape>
              <v:shape style="position:absolute;left:313;top:1741;width:389;height:402" coordorigin="313,1741" coordsize="389,402" path="m655,1765l638,1765,693,1820,702,1812,655,1765xe" filled="true" fillcolor="#000000" stroked="false">
                <v:path arrowok="t"/>
                <v:fill type="solid"/>
              </v:shape>
              <v:shape style="position:absolute;left:313;top:1741;width:389;height:402" coordorigin="313,1741" coordsize="389,402" path="m631,1741l625,1746,627,1751,627,1757,627,1770,625,1777,623,1785,631,1793,638,1765,655,1765,631,1741xe" filled="true" fillcolor="#000000" stroked="false">
                <v:path arrowok="t"/>
                <v:fill type="solid"/>
              </v:shape>
            </v:group>
            <v:group style="position:absolute;left:627;top:1740;width:401;height:402" coordorigin="627,1740" coordsize="401,402">
              <v:shape style="position:absolute;left:627;top:1740;width:401;height:402" coordorigin="627,1740" coordsize="401,402" path="m682,2048l663,2048,667,2050,670,2054,674,2058,676,2062,677,2068,678,2074,677,2086,676,2098,675,2108,675,2118,676,2126,677,2132,680,2138,682,2142,684,2142,704,2122,688,2122,687,2120,687,2118,687,2112,687,2106,688,2096,689,2084,689,2078,689,2072,689,2070,689,2064,688,2060,684,2052,682,2048xe" filled="true" fillcolor="#000000" stroked="false">
                <v:path arrowok="t"/>
                <v:fill type="solid"/>
              </v:shape>
              <v:shape style="position:absolute;left:627;top:1740;width:401;height:402" coordorigin="627,1740" coordsize="401,402" path="m722,2088l688,2122,704,2122,731,2096,722,2088xe" filled="true" fillcolor="#000000" stroked="false">
                <v:path arrowok="t"/>
                <v:fill type="solid"/>
              </v:shape>
              <v:shape style="position:absolute;left:627;top:1740;width:401;height:402" coordorigin="627,1740" coordsize="401,402" path="m667,2038l652,2038,645,2042,627,2076,629,2084,635,2092,645,2082,641,2078,639,2074,639,2064,641,2060,649,2052,653,2048,682,2048,679,2046,674,2040,667,2038xe" filled="true" fillcolor="#000000" stroked="false">
                <v:path arrowok="t"/>
                <v:fill type="solid"/>
              </v:shape>
              <v:shape style="position:absolute;left:627;top:1740;width:401;height:402" coordorigin="627,1740" coordsize="401,402" path="m713,1984l708,1984,700,1988,696,1990,687,1998,684,2004,683,2010,682,2016,684,2024,691,2036,696,2044,705,2052,714,2062,724,2068,732,2072,740,2074,749,2076,757,2072,764,2066,765,2064,747,2064,741,2062,734,2062,725,2056,702,2032,696,2022,693,2010,695,2006,703,1998,708,1996,740,1996,738,1994,732,1992,727,1988,722,1986,718,1986,713,1984xe" filled="true" fillcolor="#000000" stroked="false">
                <v:path arrowok="t"/>
                <v:fill type="solid"/>
              </v:shape>
              <v:shape style="position:absolute;left:627;top:1740;width:401;height:402" coordorigin="627,1740" coordsize="401,402" path="m740,1996l715,1996,721,1998,730,2004,753,2028,760,2036,762,2050,761,2054,753,2062,747,2064,765,2064,769,2060,772,2056,773,2042,772,2036,765,2022,759,2016,744,2000,740,1996xe" filled="true" fillcolor="#000000" stroked="false">
                <v:path arrowok="t"/>
                <v:fill type="solid"/>
              </v:shape>
              <v:shape style="position:absolute;left:627;top:1740;width:401;height:402" coordorigin="627,1740" coordsize="401,402" path="m782,1952l764,1952,819,2008,828,1998,782,1952xe" filled="true" fillcolor="#000000" stroked="false">
                <v:path arrowok="t"/>
                <v:fill type="solid"/>
              </v:shape>
              <v:shape style="position:absolute;left:627;top:1740;width:401;height:402" coordorigin="627,1740" coordsize="401,402" path="m757,1928l752,1934,753,1938,754,1944,753,1958,752,1964,749,1972,757,1980,759,1976,761,1972,762,1966,763,1962,764,1956,764,1952,782,1952,757,1928xe" filled="true" fillcolor="#000000" stroked="false">
                <v:path arrowok="t"/>
                <v:fill type="solid"/>
              </v:shape>
              <v:shape style="position:absolute;left:627;top:1740;width:401;height:402" coordorigin="627,1740" coordsize="401,402" path="m834,1880l824,1880,824,1890,849,1954,860,1966,869,1958,863,1950,857,1942,835,1888,834,1880xe" filled="true" fillcolor="#000000" stroked="false">
                <v:path arrowok="t"/>
                <v:fill type="solid"/>
              </v:shape>
              <v:shape style="position:absolute;left:627;top:1740;width:401;height:402" coordorigin="627,1740" coordsize="401,402" path="m826,1862l781,1908,789,1916,824,1880,834,1880,833,1878,833,1868,826,1862xe" filled="true" fillcolor="#000000" stroked="false">
                <v:path arrowok="t"/>
                <v:fill type="solid"/>
              </v:shape>
              <v:shape style="position:absolute;left:627;top:1740;width:401;height:402" coordorigin="627,1740" coordsize="401,402" path="m907,1800l899,1800,882,1804,853,1846,853,1854,902,1904,910,1904,927,1900,934,1896,939,1890,899,1890,890,1886,871,1866,866,1858,866,1842,866,1838,869,1830,876,1824,881,1818,886,1816,892,1814,933,1814,931,1812,923,1806,915,1804,907,1800xe" filled="true" fillcolor="#000000" stroked="false">
                <v:path arrowok="t"/>
                <v:fill type="solid"/>
              </v:shape>
              <v:shape style="position:absolute;left:627;top:1740;width:401;height:402" coordorigin="627,1740" coordsize="401,402" path="m953,1870l941,1870,939,1874,936,1878,933,1880,926,1888,918,1890,939,1890,941,1888,947,1882,951,1876,953,1870xe" filled="true" fillcolor="#000000" stroked="false">
                <v:path arrowok="t"/>
                <v:fill type="solid"/>
              </v:shape>
              <v:shape style="position:absolute;left:627;top:1740;width:401;height:402" coordorigin="627,1740" coordsize="401,402" path="m933,1814l904,1814,917,1818,923,1822,938,1838,943,1848,943,1858,936,1860,930,1862,923,1866,927,1874,931,1872,936,1870,953,1870,954,1868,963,1866,971,1864,977,1860,975,1856,955,1856,955,1850,954,1844,951,1836,948,1830,944,1824,933,1814xe" filled="true" fillcolor="#000000" stroked="false">
                <v:path arrowok="t"/>
                <v:fill type="solid"/>
              </v:shape>
              <v:shape style="position:absolute;left:627;top:1740;width:401;height:402" coordorigin="627,1740" coordsize="401,402" path="m974,1852l969,1854,962,1856,975,1856,974,1852xe" filled="true" fillcolor="#000000" stroked="false">
                <v:path arrowok="t"/>
                <v:fill type="solid"/>
              </v:shape>
              <v:shape style="position:absolute;left:627;top:1740;width:401;height:402" coordorigin="627,1740" coordsize="401,402" path="m980,1752l960,1752,964,1754,967,1758,971,1760,973,1766,974,1776,974,1788,972,1810,972,1820,973,1830,974,1834,976,1838,977,1842,979,1844,981,1846,1001,1826,985,1826,984,1824,984,1820,984,1816,984,1810,985,1798,986,1788,986,1782,986,1776,985,1768,985,1762,981,1754,980,1752xe" filled="true" fillcolor="#000000" stroked="false">
                <v:path arrowok="t"/>
                <v:fill type="solid"/>
              </v:shape>
              <v:shape style="position:absolute;left:627;top:1740;width:401;height:402" coordorigin="627,1740" coordsize="401,402" path="m1019,1790l985,1826,1001,1826,1028,1800,1019,1790xe" filled="true" fillcolor="#000000" stroked="false">
                <v:path arrowok="t"/>
                <v:fill type="solid"/>
              </v:shape>
              <v:shape style="position:absolute;left:627;top:1740;width:401;height:402" coordorigin="627,1740" coordsize="401,402" path="m964,1740l949,1740,942,1744,924,1780,926,1786,932,1794,942,1786,938,1782,936,1776,936,1766,938,1762,946,1754,950,1752,980,1752,979,1750,976,1748,971,1742,964,1740xe" filled="true" fillcolor="#000000" stroked="false">
                <v:path arrowok="t"/>
                <v:fill type="solid"/>
              </v:shape>
              <v:shape style="position:absolute;left:940;top:1742;width:390;height:400" type="#_x0000_t75" stroked="false">
                <v:imagedata r:id="rId387" o:title=""/>
              </v:shape>
            </v:group>
            <v:group style="position:absolute;left:1253;top:1737;width:392;height:405" coordorigin="1253,1737" coordsize="392,405">
              <v:shape style="position:absolute;left:1253;top:1737;width:392;height:405" coordorigin="1253,1737" coordsize="392,405" path="m1309,2048l1289,2048,1293,2050,1297,2053,1300,2056,1302,2061,1304,2072,1304,2084,1303,2098,1302,2107,1311,2142,1331,2122,1314,2122,1314,2119,1313,2116,1313,2113,1313,2110,1314,2104,1314,2095,1315,2084,1315,2082,1316,2078,1316,2072,1315,2063,1314,2058,1312,2053,1311,2051,1309,2048xe" filled="true" fillcolor="#000000" stroked="false">
                <v:path arrowok="t"/>
                <v:fill type="solid"/>
              </v:shape>
              <v:shape style="position:absolute;left:1253;top:1737;width:392;height:405" coordorigin="1253,1737" coordsize="392,405" path="m1349,2087l1314,2122,1331,2122,1357,2096,1349,2087xe" filled="true" fillcolor="#000000" stroked="false">
                <v:path arrowok="t"/>
                <v:fill type="solid"/>
              </v:shape>
              <v:shape style="position:absolute;left:1253;top:1737;width:392;height:405" coordorigin="1253,1737" coordsize="392,405" path="m1294,2036l1253,2076,1256,2083,1262,2090,1272,2082,1267,2078,1265,2073,1265,2063,1267,2058,1275,2050,1280,2048,1289,2048,1309,2048,1309,2047,1306,2044,1300,2039,1294,2036xe" filled="true" fillcolor="#000000" stroked="false">
                <v:path arrowok="t"/>
                <v:fill type="solid"/>
              </v:shape>
              <v:shape style="position:absolute;left:1253;top:1737;width:392;height:405" coordorigin="1253,1737" coordsize="392,405" path="m1339,1984l1335,1984,1331,1985,1326,1987,1309,2016,1310,2022,1359,2072,1376,2075,1383,2072,1392,2063,1374,2063,1367,2062,1361,2061,1352,2055,1340,2043,1329,2032,1322,2022,1321,2014,1320,2009,1321,2004,1329,1996,1335,1995,1365,1995,1364,1994,1359,1991,1354,1988,1349,1986,1339,1984xe" filled="true" fillcolor="#000000" stroked="false">
                <v:path arrowok="t"/>
                <v:fill type="solid"/>
              </v:shape>
              <v:shape style="position:absolute;left:1253;top:1737;width:392;height:405" coordorigin="1253,1737" coordsize="392,405" path="m1365,1995l1335,1995,1341,1996,1348,1997,1357,2003,1380,2026,1386,2035,1389,2049,1387,2054,1383,2058,1379,2062,1374,2063,1392,2063,1395,2060,1398,2054,1399,2042,1398,2035,1391,2022,1386,2014,1377,2006,1370,1999,1365,1995xe" filled="true" fillcolor="#000000" stroked="false">
                <v:path arrowok="t"/>
                <v:fill type="solid"/>
              </v:shape>
              <v:shape style="position:absolute;left:1253;top:1737;width:392;height:405" coordorigin="1253,1737" coordsize="392,405" path="m1408,1952l1391,1952,1446,2007,1455,1998,1408,1952xe" filled="true" fillcolor="#000000" stroked="false">
                <v:path arrowok="t"/>
                <v:fill type="solid"/>
              </v:shape>
              <v:shape style="position:absolute;left:1253;top:1737;width:392;height:405" coordorigin="1253,1737" coordsize="392,405" path="m1384,1927l1378,1933,1380,1938,1380,1943,1380,1957,1378,1964,1376,1971,1384,1979,1386,1976,1387,1971,1390,1960,1391,1956,1391,1952,1408,1952,1384,1927xe" filled="true" fillcolor="#000000" stroked="false">
                <v:path arrowok="t"/>
                <v:fill type="solid"/>
              </v:shape>
              <v:shape style="position:absolute;left:1253;top:1737;width:392;height:405" coordorigin="1253,1737" coordsize="392,405" path="m1461,1880l1450,1880,1451,1889,1476,1953,1487,1966,1496,1957,1489,1950,1484,1942,1474,1924,1469,1912,1465,1900,1462,1887,1461,1880xe" filled="true" fillcolor="#000000" stroked="false">
                <v:path arrowok="t"/>
                <v:fill type="solid"/>
              </v:shape>
              <v:shape style="position:absolute;left:1253;top:1737;width:392;height:405" coordorigin="1253,1737" coordsize="392,405" path="m1453,1861l1407,1906,1416,1915,1450,1880,1461,1880,1460,1877,1460,1867,1453,1861xe" filled="true" fillcolor="#000000" stroked="false">
                <v:path arrowok="t"/>
                <v:fill type="solid"/>
              </v:shape>
              <v:shape style="position:absolute;left:1253;top:1737;width:392;height:405" coordorigin="1253,1737" coordsize="392,405" path="m1525,1800l1479,1845,1480,1853,1483,1862,1485,1870,1537,1903,1545,1901,1554,1899,1561,1894,1565,1890,1544,1890,1535,1890,1492,1838,1496,1830,1507,1818,1513,1815,1525,1812,1559,1812,1558,1811,1550,1806,1542,1803,1533,1800,1525,1800xe" filled="true" fillcolor="#000000" stroked="false">
                <v:path arrowok="t"/>
                <v:fill type="solid"/>
              </v:shape>
              <v:shape style="position:absolute;left:1253;top:1737;width:392;height:405" coordorigin="1253,1737" coordsize="392,405" path="m1580,1868l1567,1868,1565,1873,1563,1876,1552,1887,1544,1890,1565,1890,1567,1888,1574,1882,1578,1874,1580,1868xe" filled="true" fillcolor="#000000" stroked="false">
                <v:path arrowok="t"/>
                <v:fill type="solid"/>
              </v:shape>
              <v:shape style="position:absolute;left:1253;top:1737;width:392;height:405" coordorigin="1253,1737" coordsize="392,405" path="m1559,1812l1525,1812,1531,1813,1537,1815,1543,1817,1549,1822,1565,1837,1570,1847,1569,1858,1563,1858,1556,1861,1549,1865,1554,1874,1558,1871,1562,1869,1567,1868,1580,1868,1580,1866,1589,1865,1597,1863,1604,1860,1602,1856,1582,1856,1582,1849,1580,1842,1575,1829,1570,1823,1559,1812xe" filled="true" fillcolor="#000000" stroked="false">
                <v:path arrowok="t"/>
                <v:fill type="solid"/>
              </v:shape>
              <v:shape style="position:absolute;left:1253;top:1737;width:392;height:405" coordorigin="1253,1737" coordsize="392,405" path="m1600,1851l1595,1853,1589,1855,1582,1856,1602,1856,1600,1851xe" filled="true" fillcolor="#000000" stroked="false">
                <v:path arrowok="t"/>
                <v:fill type="solid"/>
              </v:shape>
              <v:shape style="position:absolute;left:1253;top:1737;width:392;height:405" coordorigin="1253,1737" coordsize="392,405" path="m1575,1737l1568,1744,1581,1822,1589,1830,1605,1814,1590,1814,1580,1760,1597,1760,1575,1737xe" filled="true" fillcolor="#000000" stroked="false">
                <v:path arrowok="t"/>
                <v:fill type="solid"/>
              </v:shape>
              <v:shape style="position:absolute;left:1253;top:1737;width:392;height:405" coordorigin="1253,1737" coordsize="392,405" path="m1637,1799l1620,1799,1636,1816,1645,1808,1637,1799xe" filled="true" fillcolor="#000000" stroked="false">
                <v:path arrowok="t"/>
                <v:fill type="solid"/>
              </v:shape>
              <v:shape style="position:absolute;left:1253;top:1737;width:392;height:405" coordorigin="1253,1737" coordsize="392,405" path="m1597,1760l1580,1760,1612,1791,1590,1814,1605,1814,1620,1799,1637,1799,1628,1791,1636,1783,1620,1783,1597,1760xe" filled="true" fillcolor="#000000" stroked="false">
                <v:path arrowok="t"/>
                <v:fill type="solid"/>
              </v:shape>
              <v:shape style="position:absolute;left:1253;top:1737;width:392;height:405" coordorigin="1253,1737" coordsize="392,405" path="m1630,1773l1620,1783,1636,1783,1638,1781,1630,1773xe" filled="true" fillcolor="#000000" stroked="false">
                <v:path arrowok="t"/>
                <v:fill type="solid"/>
              </v:shape>
              <v:shape style="position:absolute;left:1566;top:1742;width:388;height:400" type="#_x0000_t75" stroked="false">
                <v:imagedata r:id="rId388" o:title=""/>
              </v:shape>
            </v:group>
            <v:group style="position:absolute;left:1880;top:1740;width:402;height:402" coordorigin="1880,1740" coordsize="402,402">
              <v:shape style="position:absolute;left:1880;top:1740;width:402;height:402" coordorigin="1880,1740" coordsize="402,402" path="m1935,2048l1916,2048,1920,2050,1927,2058,1929,2062,1931,2074,1931,2086,1929,2098,1928,2108,1928,2116,1929,2120,1929,2126,1930,2132,1933,2138,1935,2142,1937,2142,1957,2122,1941,2122,1940,2120,1940,2118,1940,2112,1940,2106,1942,2084,1942,2078,1942,2070,1942,2064,1941,2060,1937,2052,1935,2048xe" filled="true" fillcolor="#000000" stroked="false">
                <v:path arrowok="t"/>
                <v:fill type="solid"/>
              </v:shape>
              <v:shape style="position:absolute;left:1880;top:1740;width:402;height:402" coordorigin="1880,1740" coordsize="402,402" path="m1975,2088l1941,2122,1957,2122,1984,2096,1975,2088xe" filled="true" fillcolor="#000000" stroked="false">
                <v:path arrowok="t"/>
                <v:fill type="solid"/>
              </v:shape>
              <v:shape style="position:absolute;left:1880;top:1740;width:402;height:402" coordorigin="1880,1740" coordsize="402,402" path="m1920,2038l1905,2038,1898,2042,1884,2054,1881,2062,1880,2076,1882,2084,1888,2092,1898,2082,1894,2078,1892,2074,1892,2064,1894,2060,1898,2056,1902,2052,1906,2048,1935,2048,1927,2040,1920,2038xe" filled="true" fillcolor="#000000" stroked="false">
                <v:path arrowok="t"/>
                <v:fill type="solid"/>
              </v:shape>
              <v:shape style="position:absolute;left:1880;top:1740;width:402;height:402" coordorigin="1880,1740" coordsize="402,402" path="m1966,1984l1961,1984,1953,1988,1949,1990,1940,1998,1937,2004,1936,2016,1937,2024,1940,2030,1944,2036,1950,2044,1958,2052,1967,2062,1977,2068,1985,2072,1993,2074,2002,2076,2010,2072,2018,2064,2000,2064,1994,2062,1987,2062,1978,2056,1955,2032,1949,2022,1947,2016,1946,2010,1948,2006,1952,2002,1956,1998,1961,1996,1993,1996,1991,1994,1986,1992,1980,1988,1975,1986,1971,1986,1966,1984xe" filled="true" fillcolor="#000000" stroked="false">
                <v:path arrowok="t"/>
                <v:fill type="solid"/>
              </v:shape>
              <v:shape style="position:absolute;left:1880;top:1740;width:402;height:402" coordorigin="1880,1740" coordsize="402,402" path="m1993,1996l1968,1996,1974,1998,1983,2004,2006,2028,2013,2036,2014,2042,2015,2050,2014,2054,2006,2062,2000,2064,2018,2064,2022,2060,2025,2056,2026,2042,2025,2036,2018,2022,2012,2016,1997,2000,1993,1996xe" filled="true" fillcolor="#000000" stroked="false">
                <v:path arrowok="t"/>
                <v:fill type="solid"/>
              </v:shape>
              <v:shape style="position:absolute;left:1880;top:1740;width:402;height:402" coordorigin="1880,1740" coordsize="402,402" path="m2035,1952l2017,1952,2073,2008,2081,1998,2035,1952xe" filled="true" fillcolor="#000000" stroked="false">
                <v:path arrowok="t"/>
                <v:fill type="solid"/>
              </v:shape>
              <v:shape style="position:absolute;left:1880;top:1740;width:402;height:402" coordorigin="1880,1740" coordsize="402,402" path="m2010,1928l2005,1934,2006,1938,2007,1944,2006,1958,2005,1964,2002,1972,2011,1980,2014,1972,2017,1962,2017,1956,2017,1952,2035,1952,2010,1928xe" filled="true" fillcolor="#000000" stroked="false">
                <v:path arrowok="t"/>
                <v:fill type="solid"/>
              </v:shape>
              <v:shape style="position:absolute;left:1880;top:1740;width:402;height:402" coordorigin="1880,1740" coordsize="402,402" path="m2086,1926l2078,1926,2075,1932,2074,1936,2075,1948,2078,1952,2082,1958,2089,1962,2096,1966,2113,1966,2120,1962,2127,1956,2129,1954,2100,1954,2097,1952,2085,1928,2086,1926xe" filled="true" fillcolor="#000000" stroked="false">
                <v:path arrowok="t"/>
                <v:fill type="solid"/>
              </v:shape>
              <v:shape style="position:absolute;left:1880;top:1740;width:402;height:402" coordorigin="1880,1740" coordsize="402,402" path="m2133,1914l2111,1914,2116,1916,2120,1920,2124,1924,2126,1928,2126,1940,2107,1954,2129,1954,2134,1948,2138,1940,2138,1924,2135,1916,2133,1914xe" filled="true" fillcolor="#000000" stroked="false">
                <v:path arrowok="t"/>
                <v:fill type="solid"/>
              </v:shape>
              <v:shape style="position:absolute;left:1880;top:1740;width:402;height:402" coordorigin="1880,1740" coordsize="402,402" path="m2083,1874l2068,1874,2061,1878,2049,1890,2046,1896,2045,1910,2048,1916,2056,1926,2060,1928,2073,1928,2078,1926,2086,1926,2087,1924,2093,1918,2069,1918,2065,1916,2062,1912,2059,1910,2057,1906,2057,1898,2059,1894,2066,1888,2069,1886,2098,1886,2097,1884,2089,1876,2083,1874xe" filled="true" fillcolor="#000000" stroked="false">
                <v:path arrowok="t"/>
                <v:fill type="solid"/>
              </v:shape>
              <v:shape style="position:absolute;left:1880;top:1740;width:402;height:402" coordorigin="1880,1740" coordsize="402,402" path="m2098,1886l2078,1886,2082,1888,2085,1890,2088,1894,2090,1898,2090,1906,2088,1910,2085,1912,2081,1916,2077,1918,2093,1918,2096,1916,2100,1914,2133,1914,2129,1910,2125,1906,2098,1906,2100,1902,2101,1896,2100,1892,2099,1888,2098,1886xe" filled="true" fillcolor="#000000" stroked="false">
                <v:path arrowok="t"/>
                <v:fill type="solid"/>
              </v:shape>
              <v:shape style="position:absolute;left:1880;top:1740;width:402;height:402" coordorigin="1880,1740" coordsize="402,402" path="m2114,1902l2109,1902,2098,1906,2125,1906,2120,1904,2114,1902xe" filled="true" fillcolor="#000000" stroked="false">
                <v:path arrowok="t"/>
                <v:fill type="solid"/>
              </v:shape>
              <v:shape style="position:absolute;left:1880;top:1740;width:402;height:402" coordorigin="1880,1740" coordsize="402,402" path="m2160,1800l2152,1800,2135,1804,2106,1846,2106,1854,2109,1862,2112,1872,2117,1878,2131,1892,2138,1898,2155,1904,2164,1904,2180,1900,2187,1896,2192,1890,2152,1890,2143,1886,2124,1866,2119,1858,2119,1838,2122,1830,2134,1818,2139,1816,2145,1814,2186,1814,2184,1812,2177,1806,2168,1804,2160,1800xe" filled="true" fillcolor="#000000" stroked="false">
                <v:path arrowok="t"/>
                <v:fill type="solid"/>
              </v:shape>
              <v:shape style="position:absolute;left:1880;top:1740;width:402;height:402" coordorigin="1880,1740" coordsize="402,402" path="m2206,1870l2194,1870,2192,1874,2189,1878,2186,1880,2179,1888,2171,1890,2192,1890,2194,1888,2200,1882,2204,1876,2206,1870xe" filled="true" fillcolor="#000000" stroked="false">
                <v:path arrowok="t"/>
                <v:fill type="solid"/>
              </v:shape>
              <v:shape style="position:absolute;left:1880;top:1740;width:402;height:402" coordorigin="1880,1740" coordsize="402,402" path="m2186,1814l2157,1814,2170,1818,2176,1822,2182,1828,2192,1838,2196,1848,2196,1858,2183,1862,2176,1866,2180,1874,2184,1872,2189,1870,2206,1870,2207,1868,2216,1866,2224,1864,2231,1860,2229,1856,2208,1856,2208,1850,2207,1844,2204,1836,2201,1830,2197,1824,2186,1814xe" filled="true" fillcolor="#000000" stroked="false">
                <v:path arrowok="t"/>
                <v:fill type="solid"/>
              </v:shape>
              <v:shape style="position:absolute;left:1880;top:1740;width:402;height:402" coordorigin="1880,1740" coordsize="402,402" path="m2227,1852l2222,1854,2216,1856,2229,1856,2227,1852xe" filled="true" fillcolor="#000000" stroked="false">
                <v:path arrowok="t"/>
                <v:fill type="solid"/>
              </v:shape>
              <v:shape style="position:absolute;left:1880;top:1740;width:402;height:402" coordorigin="1880,1740" coordsize="402,402" path="m2233,1752l2213,1752,2217,1754,2224,1760,2226,1766,2228,1778,2228,1788,2226,1802,2225,1810,2225,1820,2234,1846,2254,1826,2238,1826,2237,1824,2237,1818,2237,1810,2238,1798,2239,1790,2239,1772,2239,1768,2238,1762,2234,1754,2233,1752xe" filled="true" fillcolor="#000000" stroked="false">
                <v:path arrowok="t"/>
                <v:fill type="solid"/>
              </v:shape>
              <v:shape style="position:absolute;left:1880;top:1740;width:402;height:402" coordorigin="1880,1740" coordsize="402,402" path="m2272,1790l2238,1826,2254,1826,2281,1800,2272,1790xe" filled="true" fillcolor="#000000" stroked="false">
                <v:path arrowok="t"/>
                <v:fill type="solid"/>
              </v:shape>
              <v:shape style="position:absolute;left:1880;top:1740;width:402;height:402" coordorigin="1880,1740" coordsize="402,402" path="m2217,1740l2202,1740,2195,1744,2181,1758,2178,1764,2177,1772,2177,1780,2179,1786,2185,1794,2195,1786,2191,1782,2189,1776,2189,1766,2191,1762,2195,1758,2199,1754,2203,1752,2233,1752,2232,1750,2224,1742,2217,1740xe" filled="true" fillcolor="#000000" stroked="false">
                <v:path arrowok="t"/>
                <v:fill type="solid"/>
              </v:shape>
              <v:shape style="position:absolute;left:2193;top:1742;width:390;height:400" type="#_x0000_t75" stroked="false">
                <v:imagedata r:id="rId389" o:title=""/>
              </v:shape>
            </v:group>
            <v:group style="position:absolute;left:2506;top:1738;width:392;height:404" coordorigin="2506,1738" coordsize="392,404">
              <v:shape style="position:absolute;left:2506;top:1738;width:392;height:404" coordorigin="2506,1738" coordsize="392,404" path="m2562,2048l2542,2048,2546,2050,2550,2054,2553,2058,2555,2062,2556,2068,2557,2074,2557,2086,2556,2098,2555,2106,2555,2118,2556,2126,2557,2132,2560,2138,2562,2142,2564,2142,2584,2122,2567,2122,2567,2120,2566,2118,2566,2108,2567,2106,2568,2096,2568,2084,2569,2078,2568,2072,2568,2068,2568,2064,2567,2060,2564,2052,2562,2048xe" filled="true" fillcolor="#000000" stroked="false">
                <v:path arrowok="t"/>
                <v:fill type="solid"/>
              </v:shape>
              <v:shape style="position:absolute;left:2506;top:1738;width:392;height:404" coordorigin="2506,1738" coordsize="392,404" path="m2602,2088l2567,2122,2584,2122,2610,2096,2602,2088xe" filled="true" fillcolor="#000000" stroked="false">
                <v:path arrowok="t"/>
                <v:fill type="solid"/>
              </v:shape>
              <v:shape style="position:absolute;left:2506;top:1738;width:392;height:404" coordorigin="2506,1738" coordsize="392,404" path="m2547,2038l2531,2038,2524,2042,2506,2076,2509,2084,2515,2092,2525,2082,2520,2078,2518,2074,2518,2064,2520,2060,2528,2052,2533,2048,2562,2048,2559,2046,2553,2040,2547,2038xe" filled="true" fillcolor="#000000" stroked="false">
                <v:path arrowok="t"/>
                <v:fill type="solid"/>
              </v:shape>
              <v:shape style="position:absolute;left:2506;top:1738;width:392;height:404" coordorigin="2506,1738" coordsize="392,404" path="m2593,1984l2588,1984,2579,1988,2575,1990,2566,1998,2563,2004,2562,2016,2563,2024,2570,2036,2576,2044,2584,2052,2594,2062,2603,2068,2612,2072,2620,2074,2629,2076,2637,2072,2643,2066,2645,2064,2627,2064,2620,2062,2614,2062,2605,2056,2593,2044,2582,2032,2575,2022,2573,2010,2574,2006,2582,1998,2588,1996,2619,1996,2617,1994,2612,1992,2607,1988,2602,1986,2597,1986,2593,1984xe" filled="true" fillcolor="#000000" stroked="false">
                <v:path arrowok="t"/>
                <v:fill type="solid"/>
              </v:shape>
              <v:shape style="position:absolute;left:2506;top:1738;width:392;height:404" coordorigin="2506,1738" coordsize="392,404" path="m2619,1996l2594,1996,2601,1998,2610,2004,2633,2028,2639,2036,2640,2042,2642,2050,2640,2054,2632,2062,2627,2064,2645,2064,2648,2060,2651,2056,2653,2042,2651,2036,2644,2022,2639,2016,2623,2000,2619,1996xe" filled="true" fillcolor="#000000" stroked="false">
                <v:path arrowok="t"/>
                <v:fill type="solid"/>
              </v:shape>
              <v:shape style="position:absolute;left:2506;top:1738;width:392;height:404" coordorigin="2506,1738" coordsize="392,404" path="m2661,1952l2644,1952,2699,2008,2708,1998,2661,1952xe" filled="true" fillcolor="#000000" stroked="false">
                <v:path arrowok="t"/>
                <v:fill type="solid"/>
              </v:shape>
              <v:shape style="position:absolute;left:2506;top:1738;width:392;height:404" coordorigin="2506,1738" coordsize="392,404" path="m2637,1928l2631,1934,2633,1938,2634,1944,2633,1958,2631,1964,2629,1972,2637,1980,2644,1952,2661,1952,2637,1928xe" filled="true" fillcolor="#000000" stroked="false">
                <v:path arrowok="t"/>
                <v:fill type="solid"/>
              </v:shape>
              <v:shape style="position:absolute;left:2506;top:1738;width:392;height:404" coordorigin="2506,1738" coordsize="392,404" path="m2713,1926l2705,1926,2701,1932,2700,1936,2702,1948,2704,1952,2709,1958,2715,1962,2722,1966,2739,1966,2747,1962,2754,1956,2756,1954,2727,1954,2723,1952,2720,1950,2718,1948,2714,1944,2712,1940,2712,1928,2713,1926xe" filled="true" fillcolor="#000000" stroked="false">
                <v:path arrowok="t"/>
                <v:fill type="solid"/>
              </v:shape>
              <v:shape style="position:absolute;left:2506;top:1738;width:392;height:404" coordorigin="2506,1738" coordsize="392,404" path="m2759,1914l2738,1914,2743,1916,2751,1924,2753,1928,2753,1940,2751,1944,2744,1950,2741,1952,2734,1954,2756,1954,2761,1948,2764,1940,2765,1924,2762,1916,2759,1914xe" filled="true" fillcolor="#000000" stroked="false">
                <v:path arrowok="t"/>
                <v:fill type="solid"/>
              </v:shape>
              <v:shape style="position:absolute;left:2506;top:1738;width:392;height:404" coordorigin="2506,1738" coordsize="392,404" path="m2709,1874l2695,1874,2688,1878,2682,1884,2676,1890,2672,1896,2672,1910,2674,1916,2680,1922,2683,1926,2687,1928,2700,1928,2705,1926,2713,1926,2714,1924,2718,1920,2720,1918,2695,1918,2691,1916,2688,1912,2685,1910,2684,1906,2684,1898,2686,1894,2689,1890,2692,1888,2696,1886,2725,1886,2724,1884,2715,1876,2709,1874xe" filled="true" fillcolor="#000000" stroked="false">
                <v:path arrowok="t"/>
                <v:fill type="solid"/>
              </v:shape>
              <v:shape style="position:absolute;left:2506;top:1738;width:392;height:404" coordorigin="2506,1738" coordsize="392,404" path="m2725,1886l2705,1886,2708,1888,2712,1890,2715,1894,2716,1898,2716,1906,2714,1910,2708,1916,2704,1918,2720,1918,2722,1916,2727,1914,2759,1914,2751,1906,2724,1906,2726,1902,2727,1896,2727,1892,2726,1888,2725,1886xe" filled="true" fillcolor="#000000" stroked="false">
                <v:path arrowok="t"/>
                <v:fill type="solid"/>
              </v:shape>
              <v:shape style="position:absolute;left:2506;top:1738;width:392;height:404" coordorigin="2506,1738" coordsize="392,404" path="m2741,1902l2736,1902,2730,1904,2724,1906,2751,1906,2746,1904,2741,1902xe" filled="true" fillcolor="#000000" stroked="false">
                <v:path arrowok="t"/>
                <v:fill type="solid"/>
              </v:shape>
              <v:shape style="position:absolute;left:2506;top:1738;width:392;height:404" coordorigin="2506,1738" coordsize="392,404" path="m2786,1800l2778,1800,2762,1804,2732,1846,2733,1854,2782,1904,2790,1904,2807,1900,2814,1896,2819,1890,2778,1890,2769,1886,2751,1866,2746,1858,2745,1838,2749,1830,2756,1824,2760,1818,2766,1816,2778,1814,2813,1814,2811,1812,2803,1806,2795,1804,2786,1800xe" filled="true" fillcolor="#000000" stroked="false">
                <v:path arrowok="t"/>
                <v:fill type="solid"/>
              </v:shape>
              <v:shape style="position:absolute;left:2506;top:1738;width:392;height:404" coordorigin="2506,1738" coordsize="392,404" path="m2833,1870l2820,1870,2818,1874,2816,1878,2813,1880,2806,1888,2797,1890,2819,1890,2820,1888,2827,1882,2831,1876,2833,1870xe" filled="true" fillcolor="#000000" stroked="false">
                <v:path arrowok="t"/>
                <v:fill type="solid"/>
              </v:shape>
              <v:shape style="position:absolute;left:2506;top:1738;width:392;height:404" coordorigin="2506,1738" coordsize="392,404" path="m2813,1814l2784,1814,2796,1818,2802,1822,2808,1828,2818,1838,2823,1848,2822,1858,2816,1860,2809,1862,2802,1866,2807,1874,2811,1872,2815,1870,2833,1870,2833,1868,2842,1866,2850,1864,2857,1860,2855,1856,2835,1856,2835,1850,2818,1818,2813,1814xe" filled="true" fillcolor="#000000" stroked="false">
                <v:path arrowok="t"/>
                <v:fill type="solid"/>
              </v:shape>
              <v:shape style="position:absolute;left:2506;top:1738;width:392;height:404" coordorigin="2506,1738" coordsize="392,404" path="m2853,1852l2848,1854,2842,1856,2855,1856,2853,1852xe" filled="true" fillcolor="#000000" stroked="false">
                <v:path arrowok="t"/>
                <v:fill type="solid"/>
              </v:shape>
              <v:shape style="position:absolute;left:2506;top:1738;width:392;height:404" coordorigin="2506,1738" coordsize="392,404" path="m2828,1738l2821,1746,2834,1822,2842,1830,2858,1814,2843,1814,2833,1760,2850,1760,2828,1738xe" filled="true" fillcolor="#000000" stroked="false">
                <v:path arrowok="t"/>
                <v:fill type="solid"/>
              </v:shape>
              <v:shape style="position:absolute;left:2506;top:1738;width:392;height:404" coordorigin="2506,1738" coordsize="392,404" path="m2890,1800l2873,1800,2890,1818,2898,1808,2890,1800xe" filled="true" fillcolor="#000000" stroked="false">
                <v:path arrowok="t"/>
                <v:fill type="solid"/>
              </v:shape>
              <v:shape style="position:absolute;left:2506;top:1738;width:392;height:404" coordorigin="2506,1738" coordsize="392,404" path="m2850,1760l2833,1760,2865,1792,2843,1814,2858,1814,2873,1800,2890,1800,2881,1792,2889,1784,2873,1784,2850,1760xe" filled="true" fillcolor="#000000" stroked="false">
                <v:path arrowok="t"/>
                <v:fill type="solid"/>
              </v:shape>
              <v:shape style="position:absolute;left:2506;top:1738;width:392;height:404" coordorigin="2506,1738" coordsize="392,404" path="m2883,1774l2873,1784,2889,1784,2891,1782,2883,1774xe" filled="true" fillcolor="#000000" stroked="false">
                <v:path arrowok="t"/>
                <v:fill type="solid"/>
              </v:shape>
              <v:shape style="position:absolute;left:2819;top:1742;width:388;height:400" type="#_x0000_t75" stroked="false">
                <v:imagedata r:id="rId390" o:title=""/>
              </v:shape>
            </v:group>
            <v:group style="position:absolute;left:3133;top:1740;width:401;height:402" coordorigin="3133,1740" coordsize="401,402">
              <v:shape style="position:absolute;left:3133;top:1740;width:401;height:402" coordorigin="3133,1740" coordsize="401,402" path="m3188,2048l3169,2048,3173,2050,3180,2058,3182,2062,3183,2072,3184,2086,3182,2098,3181,2108,3181,2118,3182,2126,3183,2132,3186,2138,3188,2142,3190,2142,3210,2122,3194,2122,3193,2120,3193,2118,3193,2112,3193,2106,3195,2084,3195,2078,3195,2072,3195,2064,3194,2060,3191,2052,3188,2048xe" filled="true" fillcolor="#000000" stroked="false">
                <v:path arrowok="t"/>
                <v:fill type="solid"/>
              </v:shape>
              <v:shape style="position:absolute;left:3133;top:1740;width:401;height:402" coordorigin="3133,1740" coordsize="401,402" path="m3229,2088l3194,2122,3210,2122,3237,2096,3229,2088xe" filled="true" fillcolor="#000000" stroked="false">
                <v:path arrowok="t"/>
                <v:fill type="solid"/>
              </v:shape>
              <v:shape style="position:absolute;left:3133;top:1740;width:401;height:402" coordorigin="3133,1740" coordsize="401,402" path="m3173,2038l3158,2038,3151,2042,3133,2076,3136,2084,3142,2092,3151,2082,3147,2078,3145,2074,3145,2064,3147,2060,3155,2052,3159,2048,3188,2048,3186,2046,3180,2040,3173,2038xe" filled="true" fillcolor="#000000" stroked="false">
                <v:path arrowok="t"/>
                <v:fill type="solid"/>
              </v:shape>
              <v:shape style="position:absolute;left:3133;top:1740;width:401;height:402" coordorigin="3133,1740" coordsize="401,402" path="m3219,1984l3215,1984,3206,1988,3202,1990,3198,1994,3193,1998,3190,2004,3189,2016,3190,2024,3197,2036,3203,2044,3211,2052,3221,2062,3230,2068,3238,2072,3247,2074,3255,2076,3263,2072,3271,2064,3254,2064,3247,2062,3240,2062,3231,2056,3208,2032,3202,2022,3200,2016,3199,2010,3201,2006,3209,1998,3214,1996,3246,1996,3244,1994,3239,1992,3233,1988,3229,1986,3219,1984xe" filled="true" fillcolor="#000000" stroked="false">
                <v:path arrowok="t"/>
                <v:fill type="solid"/>
              </v:shape>
              <v:shape style="position:absolute;left:3133;top:1740;width:401;height:402" coordorigin="3133,1740" coordsize="401,402" path="m3246,1996l3221,1996,3227,1998,3236,2004,3260,2028,3266,2036,3268,2050,3267,2054,3259,2062,3254,2064,3271,2064,3275,2060,3278,2056,3278,2048,3279,2042,3278,2036,3271,2022,3265,2016,3257,2006,3250,2000,3246,1996xe" filled="true" fillcolor="#000000" stroked="false">
                <v:path arrowok="t"/>
                <v:fill type="solid"/>
              </v:shape>
              <v:shape style="position:absolute;left:3133;top:1740;width:401;height:402" coordorigin="3133,1740" coordsize="401,402" path="m3288,1952l3270,1952,3326,2008,3334,1998,3288,1952xe" filled="true" fillcolor="#000000" stroked="false">
                <v:path arrowok="t"/>
                <v:fill type="solid"/>
              </v:shape>
              <v:shape style="position:absolute;left:3133;top:1740;width:401;height:402" coordorigin="3133,1740" coordsize="401,402" path="m3264,1928l3258,1934,3259,1938,3260,1942,3260,1946,3259,1958,3258,1964,3255,1972,3264,1980,3265,1976,3267,1972,3270,1962,3270,1956,3270,1952,3288,1952,3264,1928xe" filled="true" fillcolor="#000000" stroked="false">
                <v:path arrowok="t"/>
                <v:fill type="solid"/>
              </v:shape>
              <v:shape style="position:absolute;left:3133;top:1740;width:401;height:402" coordorigin="3133,1740" coordsize="401,402" path="m3349,1950l3341,1960,3347,1964,3354,1966,3367,1966,3373,1962,3379,1956,3357,1956,3353,1954,3349,1950xe" filled="true" fillcolor="#000000" stroked="false">
                <v:path arrowok="t"/>
                <v:fill type="solid"/>
              </v:shape>
              <v:shape style="position:absolute;left:3133;top:1740;width:401;height:402" coordorigin="3133,1740" coordsize="401,402" path="m3376,1906l3360,1906,3361,1908,3366,1912,3369,1916,3374,1924,3376,1928,3377,1932,3377,1934,3377,1938,3376,1944,3374,1948,3368,1954,3365,1954,3357,1956,3379,1956,3383,1952,3387,1946,3388,1940,3389,1932,3388,1926,3384,1918,3381,1912,3376,1906xe" filled="true" fillcolor="#000000" stroked="false">
                <v:path arrowok="t"/>
                <v:fill type="solid"/>
              </v:shape>
              <v:shape style="position:absolute;left:3133;top:1740;width:401;height:402" coordorigin="3133,1740" coordsize="401,402" path="m3336,1874l3330,1874,3324,1876,3317,1876,3312,1880,3307,1884,3301,1890,3298,1898,3298,1916,3302,1924,3316,1938,3324,1940,3340,1942,3347,1938,3356,1928,3328,1928,3323,1926,3310,1900,3312,1894,3319,1886,3357,1886,3349,1880,3343,1878,3336,1874xe" filled="true" fillcolor="#000000" stroked="false">
                <v:path arrowok="t"/>
                <v:fill type="solid"/>
              </v:shape>
              <v:shape style="position:absolute;left:3133;top:1740;width:401;height:402" coordorigin="3133,1740" coordsize="401,402" path="m3357,1886l3335,1886,3340,1888,3345,1894,3350,1898,3353,1904,3353,1908,3353,1914,3351,1918,3343,1926,3339,1928,3356,1928,3359,1924,3360,1920,3361,1916,3362,1910,3360,1906,3376,1906,3375,1904,3357,1886xe" filled="true" fillcolor="#000000" stroked="false">
                <v:path arrowok="t"/>
                <v:fill type="solid"/>
              </v:shape>
              <v:shape style="position:absolute;left:3133;top:1740;width:401;height:402" coordorigin="3133,1740" coordsize="401,402" path="m3413,1800l3405,1800,3388,1804,3381,1810,3368,1822,3363,1830,3359,1846,3359,1854,3362,1862,3365,1872,3408,1904,3417,1904,3433,1900,3440,1896,3445,1890,3405,1890,3396,1886,3387,1876,3377,1866,3372,1858,3398,1814,3439,1814,3437,1812,3430,1806,3421,1804,3413,1800xe" filled="true" fillcolor="#000000" stroked="false">
                <v:path arrowok="t"/>
                <v:fill type="solid"/>
              </v:shape>
              <v:shape style="position:absolute;left:3133;top:1740;width:401;height:402" coordorigin="3133,1740" coordsize="401,402" path="m3459,1870l3447,1870,3445,1874,3442,1878,3432,1888,3424,1890,3445,1890,3447,1888,3453,1882,3457,1876,3459,1870xe" filled="true" fillcolor="#000000" stroked="false">
                <v:path arrowok="t"/>
                <v:fill type="solid"/>
              </v:shape>
              <v:shape style="position:absolute;left:3133;top:1740;width:401;height:402" coordorigin="3133,1740" coordsize="401,402" path="m3439,1814l3411,1814,3423,1818,3429,1822,3445,1838,3449,1848,3449,1858,3436,1862,3429,1866,3433,1874,3437,1872,3442,1870,3459,1870,3460,1868,3469,1866,3477,1864,3484,1860,3482,1856,3461,1856,3461,1850,3460,1844,3454,1830,3450,1824,3439,1814xe" filled="true" fillcolor="#000000" stroked="false">
                <v:path arrowok="t"/>
                <v:fill type="solid"/>
              </v:shape>
              <v:shape style="position:absolute;left:3133;top:1740;width:401;height:402" coordorigin="3133,1740" coordsize="401,402" path="m3480,1852l3475,1854,3469,1856,3482,1856,3480,1852xe" filled="true" fillcolor="#000000" stroked="false">
                <v:path arrowok="t"/>
                <v:fill type="solid"/>
              </v:shape>
              <v:shape style="position:absolute;left:3133;top:1740;width:401;height:402" coordorigin="3133,1740" coordsize="401,402" path="m3486,1752l3466,1752,3470,1754,3473,1758,3477,1760,3479,1766,3481,1778,3481,1788,3478,1810,3478,1820,3487,1846,3507,1826,3491,1826,3490,1824,3490,1820,3490,1810,3491,1798,3492,1788,3492,1782,3492,1776,3492,1768,3491,1762,3489,1758,3488,1754,3486,1752xe" filled="true" fillcolor="#000000" stroked="false">
                <v:path arrowok="t"/>
                <v:fill type="solid"/>
              </v:shape>
              <v:shape style="position:absolute;left:3133;top:1740;width:401;height:402" coordorigin="3133,1740" coordsize="401,402" path="m3526,1790l3491,1826,3507,1826,3534,1800,3526,1790xe" filled="true" fillcolor="#000000" stroked="false">
                <v:path arrowok="t"/>
                <v:fill type="solid"/>
              </v:shape>
              <v:shape style="position:absolute;left:3133;top:1740;width:401;height:402" coordorigin="3133,1740" coordsize="401,402" path="m3470,1740l3455,1740,3448,1744,3430,1780,3432,1786,3439,1794,3448,1786,3444,1782,3442,1776,3442,1766,3444,1762,3452,1754,3456,1752,3486,1752,3485,1750,3483,1748,3477,1742,3470,1740xe" filled="true" fillcolor="#000000" stroked="false">
                <v:path arrowok="t"/>
                <v:fill type="solid"/>
              </v:shape>
              <v:shape style="position:absolute;left:3446;top:1742;width:390;height:400" type="#_x0000_t75" stroked="false">
                <v:imagedata r:id="rId391" o:title=""/>
              </v:shape>
            </v:group>
          </v:group>
        </w:pict>
      </w:r>
      <w:r>
        <w:rPr>
          <w:rFonts w:ascii="宋体"/>
        </w:rPr>
      </w:r>
      <w:r>
        <w:rPr>
          <w:rFonts w:ascii="宋体"/>
        </w:rPr>
        <w:tab/>
      </w:r>
      <w:r>
        <w:rPr>
          <w:rFonts w:ascii="宋体"/>
          <w:position w:val="3"/>
        </w:rPr>
        <w:pict>
          <v:group style="width:193.4pt;height:105.5pt;mso-position-horizontal-relative:char;mso-position-vertical-relative:line" coordorigin="0,0" coordsize="3868,2110">
            <v:group style="position:absolute;left:326;top:1201;width:94;height:385" coordorigin="326,1201" coordsize="94,385">
              <v:shape style="position:absolute;left:326;top:1201;width:94;height:385" coordorigin="326,1201" coordsize="94,385" path="m419,1201l326,1201,326,1585,419,1585,419,1201xe" filled="true" fillcolor="#ff8080" stroked="false">
                <v:path arrowok="t"/>
                <v:fill type="solid"/>
              </v:shape>
            </v:group>
            <v:group style="position:absolute;left:626;top:1251;width:94;height:335" coordorigin="626,1251" coordsize="94,335">
              <v:shape style="position:absolute;left:626;top:1251;width:94;height:335" coordorigin="626,1251" coordsize="94,335" path="m719,1251l626,1251,626,1585,719,1585,719,1251xe" filled="true" fillcolor="#ff8080" stroked="false">
                <v:path arrowok="t"/>
                <v:fill type="solid"/>
              </v:shape>
            </v:group>
            <v:group style="position:absolute;left:926;top:1057;width:94;height:529" coordorigin="926,1057" coordsize="94,529">
              <v:shape style="position:absolute;left:926;top:1057;width:94;height:529" coordorigin="926,1057" coordsize="94,529" path="m1019,1057l926,1057,926,1585,1019,1585,1019,1057xe" filled="true" fillcolor="#ff8080" stroked="false">
                <v:path arrowok="t"/>
                <v:fill type="solid"/>
              </v:shape>
            </v:group>
            <v:group style="position:absolute;left:1223;top:1013;width:96;height:572" coordorigin="1223,1013" coordsize="96,572">
              <v:shape style="position:absolute;left:1223;top:1013;width:96;height:572" coordorigin="1223,1013" coordsize="96,572" path="m1319,1013l1223,1013,1223,1585,1319,1585,1319,1013xe" filled="true" fillcolor="#ff8080" stroked="false">
                <v:path arrowok="t"/>
                <v:fill type="solid"/>
              </v:shape>
            </v:group>
            <v:group style="position:absolute;left:1523;top:1256;width:94;height:330" coordorigin="1523,1256" coordsize="94,330">
              <v:shape style="position:absolute;left:1523;top:1256;width:94;height:330" coordorigin="1523,1256" coordsize="94,330" path="m1617,1256l1523,1256,1523,1585,1617,1585,1617,1256xe" filled="true" fillcolor="#ff8080" stroked="false">
                <v:path arrowok="t"/>
                <v:fill type="solid"/>
              </v:shape>
            </v:group>
            <v:group style="position:absolute;left:1823;top:1376;width:94;height:210" coordorigin="1823,1376" coordsize="94,210">
              <v:shape style="position:absolute;left:1823;top:1376;width:94;height:210" coordorigin="1823,1376" coordsize="94,210" path="m1917,1376l1823,1376,1823,1585,1917,1585,1917,1376xe" filled="true" fillcolor="#ff8080" stroked="false">
                <v:path arrowok="t"/>
                <v:fill type="solid"/>
              </v:shape>
            </v:group>
            <v:group style="position:absolute;left:2123;top:1191;width:94;height:395" coordorigin="2123,1191" coordsize="94,395">
              <v:shape style="position:absolute;left:2123;top:1191;width:94;height:395" coordorigin="2123,1191" coordsize="94,395" path="m2217,1191l2123,1191,2123,1585,2217,1585,2217,1191xe" filled="true" fillcolor="#ff8080" stroked="false">
                <v:path arrowok="t"/>
                <v:fill type="solid"/>
              </v:shape>
            </v:group>
            <v:group style="position:absolute;left:2423;top:978;width:94;height:608" coordorigin="2423,978" coordsize="94,608">
              <v:shape style="position:absolute;left:2423;top:978;width:94;height:608" coordorigin="2423,978" coordsize="94,608" path="m2517,978l2423,978,2423,1585,2517,1585,2517,978xe" filled="true" fillcolor="#ff8080" stroked="false">
                <v:path arrowok="t"/>
                <v:fill type="solid"/>
              </v:shape>
            </v:group>
            <v:group style="position:absolute;left:2723;top:1018;width:94;height:567" coordorigin="2723,1018" coordsize="94,567">
              <v:shape style="position:absolute;left:2723;top:1018;width:94;height:567" coordorigin="2723,1018" coordsize="94,567" path="m2817,1018l2723,1018,2723,1585,2817,1585,2817,1018xe" filled="true" fillcolor="#ff8080" stroked="false">
                <v:path arrowok="t"/>
                <v:fill type="solid"/>
              </v:shape>
            </v:group>
            <v:group style="position:absolute;left:3021;top:1047;width:96;height:539" coordorigin="3021,1047" coordsize="96,539">
              <v:shape style="position:absolute;left:3021;top:1047;width:96;height:539" coordorigin="3021,1047" coordsize="96,539" path="m3117,1047l3021,1047,3021,1585,3117,1585,3117,1047xe" filled="true" fillcolor="#ff8080" stroked="false">
                <v:path arrowok="t"/>
                <v:fill type="solid"/>
              </v:shape>
            </v:group>
            <v:group style="position:absolute;left:3321;top:510;width:94;height:1076" coordorigin="3321,510" coordsize="94,1076">
              <v:shape style="position:absolute;left:3321;top:510;width:94;height:1076" coordorigin="3321,510" coordsize="94,1076" path="m3415,510l3321,510,3321,1585,3415,1585,3415,510xe" filled="true" fillcolor="#ff8080" stroked="false">
                <v:path arrowok="t"/>
                <v:fill type="solid"/>
              </v:shape>
            </v:group>
            <v:group style="position:absolute;left:3621;top:210;width:94;height:1376" coordorigin="3621,210" coordsize="94,1376">
              <v:shape style="position:absolute;left:3621;top:210;width:94;height:1376" coordorigin="3621,210" coordsize="94,1376" path="m3715,210l3621,210,3621,1585,3715,1585,3715,210xe" filled="true" fillcolor="#ff8080" stroked="false">
                <v:path arrowok="t"/>
                <v:fill type="solid"/>
              </v:shape>
            </v:group>
            <v:group style="position:absolute;left:3818;top:8;width:2;height:1578" coordorigin="3818,8" coordsize="2,1578">
              <v:shape style="position:absolute;left:3818;top:8;width:2;height:1578" coordorigin="3818,8" coordsize="0,1578" path="m3818,1585l3818,8e" filled="false" stroked="true" strokeweight=".75pt" strokecolor="#000000">
                <v:path arrowok="t"/>
              </v:shape>
            </v:group>
            <v:group style="position:absolute;left:3818;top:1585;width:43;height:2" coordorigin="3818,1585" coordsize="43,2">
              <v:shape style="position:absolute;left:3818;top:1585;width:43;height:2" coordorigin="3818,1585" coordsize="43,0" path="m3818,1585l3860,1585e" filled="false" stroked="true" strokeweight=".75pt" strokecolor="#000000">
                <v:path arrowok="t"/>
              </v:shape>
            </v:group>
            <v:group style="position:absolute;left:3818;top:1323;width:43;height:2" coordorigin="3818,1323" coordsize="43,2">
              <v:shape style="position:absolute;left:3818;top:1323;width:43;height:2" coordorigin="3818,1323" coordsize="43,0" path="m3818,1323l3860,1323e" filled="false" stroked="true" strokeweight=".75pt" strokecolor="#000000">
                <v:path arrowok="t"/>
              </v:shape>
            </v:group>
            <v:group style="position:absolute;left:3818;top:1059;width:43;height:2" coordorigin="3818,1059" coordsize="43,2">
              <v:shape style="position:absolute;left:3818;top:1059;width:43;height:2" coordorigin="3818,1059" coordsize="43,0" path="m3818,1059l3860,1059e" filled="false" stroked="true" strokeweight=".75pt" strokecolor="#000000">
                <v:path arrowok="t"/>
              </v:shape>
            </v:group>
            <v:group style="position:absolute;left:3818;top:798;width:43;height:2" coordorigin="3818,798" coordsize="43,2">
              <v:shape style="position:absolute;left:3818;top:798;width:43;height:2" coordorigin="3818,798" coordsize="43,0" path="m3818,798l3860,798e" filled="false" stroked="true" strokeweight=".75pt" strokecolor="#000000">
                <v:path arrowok="t"/>
              </v:shape>
            </v:group>
            <v:group style="position:absolute;left:3818;top:533;width:43;height:2" coordorigin="3818,533" coordsize="43,2">
              <v:shape style="position:absolute;left:3818;top:533;width:43;height:2" coordorigin="3818,533" coordsize="43,0" path="m3818,533l3860,533e" filled="false" stroked="true" strokeweight=".75pt" strokecolor="#000000">
                <v:path arrowok="t"/>
              </v:shape>
            </v:group>
            <v:group style="position:absolute;left:3818;top:270;width:43;height:2" coordorigin="3818,270" coordsize="43,2">
              <v:shape style="position:absolute;left:3818;top:270;width:43;height:2" coordorigin="3818,270" coordsize="43,0" path="m3818,270l3860,270e" filled="false" stroked="true" strokeweight=".75pt" strokecolor="#000000">
                <v:path arrowok="t"/>
              </v:shape>
            </v:group>
            <v:group style="position:absolute;left:3818;top:8;width:43;height:2" coordorigin="3818,8" coordsize="43,2">
              <v:shape style="position:absolute;left:3818;top:8;width:43;height:2" coordorigin="3818,8" coordsize="43,0" path="m3818,8l3860,8e" filled="false" stroked="true" strokeweight=".75pt" strokecolor="#000000">
                <v:path arrowok="t"/>
              </v:shape>
            </v:group>
            <v:group style="position:absolute;left:223;top:8;width:2;height:1578" coordorigin="223,8" coordsize="2,1578">
              <v:shape style="position:absolute;left:223;top:8;width:2;height:1578" coordorigin="223,8" coordsize="0,1578" path="m223,1585l223,8e" filled="false" stroked="true" strokeweight=".75pt" strokecolor="#000000">
                <v:path arrowok="t"/>
              </v:shape>
            </v:group>
            <v:group style="position:absolute;left:180;top:1585;width:43;height:2" coordorigin="180,1585" coordsize="43,2">
              <v:shape style="position:absolute;left:180;top:1585;width:43;height:2" coordorigin="180,1585" coordsize="43,0" path="m180,1585l223,1585e" filled="false" stroked="true" strokeweight=".75pt" strokecolor="#000000">
                <v:path arrowok="t"/>
              </v:shape>
            </v:group>
            <v:group style="position:absolute;left:180;top:1388;width:43;height:2" coordorigin="180,1388" coordsize="43,2">
              <v:shape style="position:absolute;left:180;top:1388;width:43;height:2" coordorigin="180,1388" coordsize="43,0" path="m180,1388l223,1388e" filled="false" stroked="true" strokeweight=".75pt" strokecolor="#000000">
                <v:path arrowok="t"/>
              </v:shape>
            </v:group>
            <v:group style="position:absolute;left:180;top:1191;width:43;height:2" coordorigin="180,1191" coordsize="43,2">
              <v:shape style="position:absolute;left:180;top:1191;width:43;height:2" coordorigin="180,1191" coordsize="43,0" path="m180,1191l223,1191e" filled="false" stroked="true" strokeweight=".75pt" strokecolor="#000000">
                <v:path arrowok="t"/>
              </v:shape>
            </v:group>
            <v:group style="position:absolute;left:180;top:994;width:43;height:2" coordorigin="180,994" coordsize="43,2">
              <v:shape style="position:absolute;left:180;top:994;width:43;height:2" coordorigin="180,994" coordsize="43,0" path="m180,994l223,994e" filled="false" stroked="true" strokeweight=".75pt" strokecolor="#000000">
                <v:path arrowok="t"/>
              </v:shape>
            </v:group>
            <v:group style="position:absolute;left:180;top:798;width:43;height:2" coordorigin="180,798" coordsize="43,2">
              <v:shape style="position:absolute;left:180;top:798;width:43;height:2" coordorigin="180,798" coordsize="43,0" path="m180,798l223,798e" filled="false" stroked="true" strokeweight=".75pt" strokecolor="#000000">
                <v:path arrowok="t"/>
              </v:shape>
            </v:group>
            <v:group style="position:absolute;left:180;top:598;width:43;height:2" coordorigin="180,598" coordsize="43,2">
              <v:shape style="position:absolute;left:180;top:598;width:43;height:2" coordorigin="180,598" coordsize="43,0" path="m180,598l223,598e" filled="false" stroked="true" strokeweight=".75pt" strokecolor="#000000">
                <v:path arrowok="t"/>
              </v:shape>
            </v:group>
            <v:group style="position:absolute;left:180;top:402;width:43;height:2" coordorigin="180,402" coordsize="43,2">
              <v:shape style="position:absolute;left:180;top:402;width:43;height:2" coordorigin="180,402" coordsize="43,0" path="m180,402l223,402e" filled="false" stroked="true" strokeweight=".75pt" strokecolor="#000000">
                <v:path arrowok="t"/>
              </v:shape>
            </v:group>
            <v:group style="position:absolute;left:180;top:205;width:43;height:2" coordorigin="180,205" coordsize="43,2">
              <v:shape style="position:absolute;left:180;top:205;width:43;height:2" coordorigin="180,205" coordsize="43,0" path="m180,205l223,205e" filled="false" stroked="true" strokeweight=".75pt" strokecolor="#000000">
                <v:path arrowok="t"/>
              </v:shape>
            </v:group>
            <v:group style="position:absolute;left:180;top:8;width:43;height:2" coordorigin="180,8" coordsize="43,2">
              <v:shape style="position:absolute;left:180;top:8;width:43;height:2" coordorigin="180,8" coordsize="43,0" path="m180,8l223,8e" filled="false" stroked="true" strokeweight=".75pt" strokecolor="#000000">
                <v:path arrowok="t"/>
              </v:shape>
            </v:group>
            <v:group style="position:absolute;left:223;top:1585;width:3596;height:2" coordorigin="223,1585" coordsize="3596,2">
              <v:shape style="position:absolute;left:223;top:1585;width:3596;height:2" coordorigin="223,1585" coordsize="3596,0" path="m223,1585l3818,1585e" filled="false" stroked="true" strokeweight=".75pt" strokecolor="#000000">
                <v:path arrowok="t"/>
              </v:shape>
            </v:group>
            <v:group style="position:absolute;left:223;top:1585;width:2;height:43" coordorigin="223,1585" coordsize="2,43">
              <v:shape style="position:absolute;left:223;top:1585;width:2;height:43" coordorigin="223,1585" coordsize="0,43" path="m223,1585l223,1627e" filled="false" stroked="true" strokeweight=".75pt" strokecolor="#000000">
                <v:path arrowok="t"/>
              </v:shape>
            </v:group>
            <v:group style="position:absolute;left:523;top:1585;width:2;height:43" coordorigin="523,1585" coordsize="2,43">
              <v:shape style="position:absolute;left:523;top:1585;width:2;height:43" coordorigin="523,1585" coordsize="0,43" path="m523,1585l523,1627e" filled="false" stroked="true" strokeweight=".75pt" strokecolor="#000000">
                <v:path arrowok="t"/>
              </v:shape>
            </v:group>
            <v:group style="position:absolute;left:823;top:1585;width:2;height:43" coordorigin="823,1585" coordsize="2,43">
              <v:shape style="position:absolute;left:823;top:1585;width:2;height:43" coordorigin="823,1585" coordsize="0,43" path="m823,1585l823,1627e" filled="false" stroked="true" strokeweight=".75pt" strokecolor="#000000">
                <v:path arrowok="t"/>
              </v:shape>
            </v:group>
            <v:group style="position:absolute;left:1123;top:1585;width:2;height:43" coordorigin="1123,1585" coordsize="2,43">
              <v:shape style="position:absolute;left:1123;top:1585;width:2;height:43" coordorigin="1123,1585" coordsize="0,43" path="m1123,1585l1123,1627e" filled="false" stroked="true" strokeweight=".75pt" strokecolor="#000000">
                <v:path arrowok="t"/>
              </v:shape>
            </v:group>
            <v:group style="position:absolute;left:1420;top:1585;width:2;height:43" coordorigin="1420,1585" coordsize="2,43">
              <v:shape style="position:absolute;left:1420;top:1585;width:2;height:43" coordorigin="1420,1585" coordsize="0,43" path="m1420,1585l1420,1627e" filled="false" stroked="true" strokeweight=".75pt" strokecolor="#000000">
                <v:path arrowok="t"/>
              </v:shape>
            </v:group>
            <v:group style="position:absolute;left:1720;top:1585;width:2;height:43" coordorigin="1720,1585" coordsize="2,43">
              <v:shape style="position:absolute;left:1720;top:1585;width:2;height:43" coordorigin="1720,1585" coordsize="0,43" path="m1720,1585l1720,1627e" filled="false" stroked="true" strokeweight=".75pt" strokecolor="#000000">
                <v:path arrowok="t"/>
              </v:shape>
            </v:group>
            <v:group style="position:absolute;left:2020;top:1585;width:2;height:43" coordorigin="2020,1585" coordsize="2,43">
              <v:shape style="position:absolute;left:2020;top:1585;width:2;height:43" coordorigin="2020,1585" coordsize="0,43" path="m2020,1585l2020,1627e" filled="false" stroked="true" strokeweight=".75pt" strokecolor="#000000">
                <v:path arrowok="t"/>
              </v:shape>
            </v:group>
            <v:group style="position:absolute;left:2320;top:1585;width:2;height:43" coordorigin="2320,1585" coordsize="2,43">
              <v:shape style="position:absolute;left:2320;top:1585;width:2;height:43" coordorigin="2320,1585" coordsize="0,43" path="m2320,1585l2320,1627e" filled="false" stroked="true" strokeweight=".75pt" strokecolor="#000000">
                <v:path arrowok="t"/>
              </v:shape>
            </v:group>
            <v:group style="position:absolute;left:2620;top:1585;width:2;height:43" coordorigin="2620,1585" coordsize="2,43">
              <v:shape style="position:absolute;left:2620;top:1585;width:2;height:43" coordorigin="2620,1585" coordsize="0,43" path="m2620,1585l2620,1627e" filled="false" stroked="true" strokeweight=".75pt" strokecolor="#000000">
                <v:path arrowok="t"/>
              </v:shape>
            </v:group>
            <v:group style="position:absolute;left:2920;top:1585;width:2;height:43" coordorigin="2920,1585" coordsize="2,43">
              <v:shape style="position:absolute;left:2920;top:1585;width:2;height:43" coordorigin="2920,1585" coordsize="0,43" path="m2920,1585l2920,1627e" filled="false" stroked="true" strokeweight=".75pt" strokecolor="#000000">
                <v:path arrowok="t"/>
              </v:shape>
            </v:group>
            <v:group style="position:absolute;left:3218;top:1585;width:2;height:43" coordorigin="3218,1585" coordsize="2,43">
              <v:shape style="position:absolute;left:3218;top:1585;width:2;height:43" coordorigin="3218,1585" coordsize="0,43" path="m3218,1585l3218,1627e" filled="false" stroked="true" strokeweight=".75pt" strokecolor="#000000">
                <v:path arrowok="t"/>
              </v:shape>
            </v:group>
            <v:group style="position:absolute;left:3518;top:1585;width:2;height:43" coordorigin="3518,1585" coordsize="2,43">
              <v:shape style="position:absolute;left:3518;top:1585;width:2;height:43" coordorigin="3518,1585" coordsize="0,43" path="m3518,1585l3518,1627e" filled="false" stroked="true" strokeweight=".75pt" strokecolor="#000000">
                <v:path arrowok="t"/>
              </v:shape>
            </v:group>
            <v:group style="position:absolute;left:3818;top:1585;width:2;height:43" coordorigin="3818,1585" coordsize="2,43">
              <v:shape style="position:absolute;left:3818;top:1585;width:2;height:43" coordorigin="3818,1585" coordsize="0,43" path="m3818,1585l3818,1627e" filled="false" stroked="true" strokeweight=".75pt" strokecolor="#000000">
                <v:path arrowok="t"/>
              </v:shape>
            </v:group>
            <v:group style="position:absolute;left:372;top:138;width:3296;height:1118" coordorigin="372,138" coordsize="3296,1118">
              <v:shape style="position:absolute;left:372;top:138;width:3296;height:1118" coordorigin="372,138" coordsize="3296,1118" path="m372,794l447,751,522,701,597,663,672,655,732,680,792,728,852,788,912,846,972,893,1047,931,1121,961,1196,988,1271,1015,1346,1045,1421,1075,1496,1105,1571,1135,1646,1169,1721,1206,1796,1238,1871,1256,1945,1255,2020,1242,2095,1220,2170,1193,2245,1163,2320,1128,2395,1084,2470,1028,2520,982,2570,929,2620,872,2670,811,2719,747,2769,681,2812,619,2855,549,2898,476,2941,403,2983,335,3026,277,3069,231,3144,177,3219,147,3294,138,3369,150,3429,178,3489,224,3548,281,3608,340,3668,394e" filled="false" stroked="true" strokeweight="1.25pt" strokecolor="#ff0000">
                <v:path arrowok="t"/>
              </v:shape>
            </v:group>
            <v:group style="position:absolute;left:372;top:533;width:3296;height:790" coordorigin="372,533" coordsize="3296,790">
              <v:shape style="position:absolute;left:372;top:533;width:3296;height:790" coordorigin="372,533" coordsize="3296,790" path="m372,1202l447,1191,522,1185,597,1170,672,1131,715,1087,758,1026,800,956,843,885,886,822,929,774,972,751,1022,758,1072,792,1121,843,1171,903,1221,964,1271,1015,1331,1073,1391,1136,1451,1197,1511,1248,1571,1282,1630,1305,1691,1321,1751,1323,1811,1303,1871,1252,1904,1202,1937,1132,1970,1048,2004,956,2037,863,2070,774,2104,695,2137,633,2170,593,2220,573,2270,586,2320,623,2370,673,2420,727,2470,775,2520,824,2570,883,2620,946,2670,1007,2719,1058,2769,1093,2844,1128,2919,1145,2994,1134,3069,1087,3136,983,3169,908,3202,827,3236,745,3269,669,3302,604,3335,557,3369,533,3412,539,3454,574,3497,631,3540,702,3583,778,3626,851,3668,913e" filled="false" stroked="true" strokeweight="1.25pt" strokecolor="#044e7d">
                <v:path arrowok="t"/>
              </v:shape>
            </v:group>
            <v:group style="position:absolute;left:0;top:1705;width:392;height:404" coordorigin="0,1705" coordsize="392,404">
              <v:shape style="position:absolute;left:0;top:1705;width:392;height:404" coordorigin="0,1705" coordsize="392,404" path="m56,2015l36,2015,40,2017,47,2025,49,2029,51,2039,51,2051,49,2075,48,2083,58,2109,78,2089,61,2089,61,2087,60,2083,60,2079,61,2071,61,2063,62,2051,62,2037,62,2031,61,2027,58,2019,56,2015xe" filled="true" fillcolor="#000000" stroked="false">
                <v:path arrowok="t"/>
                <v:fill type="solid"/>
              </v:shape>
              <v:shape style="position:absolute;left:0;top:1705;width:392;height:404" coordorigin="0,1705" coordsize="392,404" path="m96,2055l61,2089,78,2089,104,2063,96,2055xe" filled="true" fillcolor="#000000" stroked="false">
                <v:path arrowok="t"/>
                <v:fill type="solid"/>
              </v:shape>
              <v:shape style="position:absolute;left:0;top:1705;width:392;height:404" coordorigin="0,1705" coordsize="392,404" path="m41,2003l0,2043,3,2051,9,2057,19,2049,14,2045,12,2041,12,2031,14,2027,18,2021,22,2017,27,2015,56,2015,47,2007,41,2003xe" filled="true" fillcolor="#000000" stroked="false">
                <v:path arrowok="t"/>
                <v:fill type="solid"/>
              </v:shape>
              <v:shape style="position:absolute;left:0;top:1705;width:392;height:404" coordorigin="0,1705" coordsize="392,404" path="m86,1951l82,1951,73,1955,69,1957,60,1965,57,1971,56,1983,57,1991,61,1997,64,2003,70,2011,78,2019,88,2029,97,2035,106,2039,114,2041,123,2043,130,2039,137,2033,139,2031,121,2031,114,2029,108,2029,99,2023,87,2011,76,1999,69,1989,68,1983,67,1977,68,1971,76,1963,113,1963,111,1961,106,1959,101,1955,96,1953,91,1953,86,1951xe" filled="true" fillcolor="#000000" stroked="false">
                <v:path arrowok="t"/>
                <v:fill type="solid"/>
              </v:shape>
              <v:shape style="position:absolute;left:0;top:1705;width:392;height:404" coordorigin="0,1705" coordsize="392,404" path="m113,1963l88,1963,95,1965,104,1971,127,1995,133,2003,134,2009,135,2017,134,2021,126,2029,121,2031,139,2031,142,2027,145,2021,146,2009,145,2003,138,1989,132,1981,117,1967,113,1963xe" filled="true" fillcolor="#000000" stroked="false">
                <v:path arrowok="t"/>
                <v:fill type="solid"/>
              </v:shape>
              <v:shape style="position:absolute;left:0;top:1705;width:392;height:404" coordorigin="0,1705" coordsize="392,404" path="m155,1919l138,1919,193,1975,202,1965,155,1919xe" filled="true" fillcolor="#000000" stroked="false">
                <v:path arrowok="t"/>
                <v:fill type="solid"/>
              </v:shape>
              <v:shape style="position:absolute;left:0;top:1705;width:392;height:404" coordorigin="0,1705" coordsize="392,404" path="m131,1895l125,1901,127,1905,127,1911,127,1925,125,1931,123,1939,131,1947,134,1939,137,1929,138,1923,138,1919,155,1919,131,1895xe" filled="true" fillcolor="#000000" stroked="false">
                <v:path arrowok="t"/>
                <v:fill type="solid"/>
              </v:shape>
              <v:shape style="position:absolute;left:0;top:1705;width:392;height:404" coordorigin="0,1705" coordsize="392,404" path="m202,1839l189,1839,183,1843,170,1855,167,1865,168,1875,213,1931,233,1931,241,1929,249,1921,228,1921,224,1919,220,1919,216,1917,213,1915,210,1911,205,1907,203,1903,203,1899,195,1899,188,1893,184,1887,181,1881,179,1875,178,1871,179,1865,180,1863,181,1859,187,1853,192,1851,211,1851,215,1847,209,1841,202,1839xe" filled="true" fillcolor="#000000" stroked="false">
                <v:path arrowok="t"/>
                <v:fill type="solid"/>
              </v:shape>
              <v:shape style="position:absolute;left:0;top:1705;width:392;height:404" coordorigin="0,1705" coordsize="392,404" path="m249,1877l228,1877,233,1879,238,1885,243,1889,246,1895,246,1901,247,1905,245,1911,241,1915,239,1917,236,1919,232,1919,228,1921,249,1921,253,1917,256,1913,257,1907,258,1901,258,1895,256,1891,254,1885,251,1879,249,1877xe" filled="true" fillcolor="#000000" stroked="false">
                <v:path arrowok="t"/>
                <v:fill type="solid"/>
              </v:shape>
              <v:shape style="position:absolute;left:0;top:1705;width:392;height:404" coordorigin="0,1705" coordsize="392,404" path="m232,1865l216,1865,209,1867,200,1877,197,1881,196,1885,194,1889,194,1895,195,1899,203,1899,203,1891,205,1887,213,1879,217,1877,249,1877,240,1869,232,1865xe" filled="true" fillcolor="#000000" stroked="false">
                <v:path arrowok="t"/>
                <v:fill type="solid"/>
              </v:shape>
              <v:shape style="position:absolute;left:0;top:1705;width:392;height:404" coordorigin="0,1705" coordsize="392,404" path="m280,1767l272,1767,255,1771,226,1813,227,1821,229,1829,232,1839,237,1845,251,1859,259,1865,276,1871,284,1871,300,1867,308,1861,312,1857,272,1857,263,1853,244,1833,240,1825,239,1805,243,1797,254,1785,260,1783,266,1781,307,1781,305,1779,297,1773,289,1771,280,1767xe" filled="true" fillcolor="#000000" stroked="false">
                <v:path arrowok="t"/>
                <v:fill type="solid"/>
              </v:shape>
              <v:shape style="position:absolute;left:0;top:1705;width:392;height:404" coordorigin="0,1705" coordsize="392,404" path="m326,1837l314,1837,312,1841,310,1845,306,1847,299,1855,291,1857,312,1857,314,1855,320,1849,325,1843,326,1837xe" filled="true" fillcolor="#000000" stroked="false">
                <v:path arrowok="t"/>
                <v:fill type="solid"/>
              </v:shape>
              <v:shape style="position:absolute;left:0;top:1705;width:392;height:404" coordorigin="0,1705" coordsize="392,404" path="m211,1851l199,1851,203,1853,207,1855,211,1851xe" filled="true" fillcolor="#000000" stroked="false">
                <v:path arrowok="t"/>
                <v:fill type="solid"/>
              </v:shape>
              <v:shape style="position:absolute;left:0;top:1705;width:392;height:404" coordorigin="0,1705" coordsize="392,404" path="m307,1781l278,1781,290,1785,296,1789,302,1795,312,1805,317,1815,316,1825,310,1827,303,1829,296,1833,301,1841,305,1839,309,1837,326,1837,327,1833,336,1833,344,1831,351,1827,349,1823,329,1823,329,1817,327,1809,325,1803,322,1797,317,1791,307,1781xe" filled="true" fillcolor="#000000" stroked="false">
                <v:path arrowok="t"/>
                <v:fill type="solid"/>
              </v:shape>
              <v:shape style="position:absolute;left:0;top:1705;width:392;height:404" coordorigin="0,1705" coordsize="392,404" path="m347,1819l342,1821,336,1823,349,1823,347,1819xe" filled="true" fillcolor="#000000" stroked="false">
                <v:path arrowok="t"/>
                <v:fill type="solid"/>
              </v:shape>
              <v:shape style="position:absolute;left:0;top:1705;width:392;height:404" coordorigin="0,1705" coordsize="392,404" path="m322,1705l315,1711,328,1789,336,1797,352,1781,337,1781,327,1727,343,1727,322,1705xe" filled="true" fillcolor="#000000" stroked="false">
                <v:path arrowok="t"/>
                <v:fill type="solid"/>
              </v:shape>
              <v:shape style="position:absolute;left:0;top:1705;width:392;height:404" coordorigin="0,1705" coordsize="392,404" path="m384,1767l367,1767,383,1783,392,1775,384,1767xe" filled="true" fillcolor="#000000" stroked="false">
                <v:path arrowok="t"/>
                <v:fill type="solid"/>
              </v:shape>
              <v:shape style="position:absolute;left:0;top:1705;width:392;height:404" coordorigin="0,1705" coordsize="392,404" path="m343,1727l327,1727,359,1759,337,1781,352,1781,367,1767,384,1767,375,1759,383,1751,367,1751,343,1727xe" filled="true" fillcolor="#000000" stroked="false">
                <v:path arrowok="t"/>
                <v:fill type="solid"/>
              </v:shape>
              <v:shape style="position:absolute;left:0;top:1705;width:392;height:404" coordorigin="0,1705" coordsize="392,404" path="m377,1741l367,1751,383,1751,385,1749,377,1741xe" filled="true" fillcolor="#000000" stroked="false">
                <v:path arrowok="t"/>
                <v:fill type="solid"/>
              </v:shape>
            </v:group>
            <v:group style="position:absolute;left:300;top:1708;width:389;height:402" coordorigin="300,1708" coordsize="389,402">
              <v:shape style="position:absolute;left:300;top:1708;width:389;height:402" coordorigin="300,1708" coordsize="389,402" path="m356,2015l336,2015,340,2017,347,2024,349,2028,350,2039,351,2051,349,2065,348,2074,348,2082,349,2087,349,2093,350,2098,353,2105,355,2107,357,2109,378,2089,361,2089,360,2086,360,2078,360,2071,361,2062,362,2051,362,2034,362,2030,361,2026,359,2021,357,2018,356,2015xe" filled="true" fillcolor="#000000" stroked="false">
                <v:path arrowok="t"/>
                <v:fill type="solid"/>
              </v:shape>
              <v:shape style="position:absolute;left:300;top:1708;width:389;height:402" coordorigin="300,1708" coordsize="389,402" path="m395,2054l361,2089,378,2089,404,2063,395,2054xe" filled="true" fillcolor="#000000" stroked="false">
                <v:path arrowok="t"/>
                <v:fill type="solid"/>
              </v:shape>
              <v:shape style="position:absolute;left:300;top:1708;width:389;height:402" coordorigin="300,1708" coordsize="389,402" path="m340,2003l300,2036,300,2043,302,2050,308,2057,318,2049,314,2045,312,2040,312,2030,314,2026,319,2021,322,2017,326,2015,331,2015,336,2015,356,2015,355,2014,352,2012,347,2006,340,2003xe" filled="true" fillcolor="#000000" stroked="false">
                <v:path arrowok="t"/>
                <v:fill type="solid"/>
              </v:shape>
              <v:shape style="position:absolute;left:300;top:1708;width:389;height:402" coordorigin="300,1708" coordsize="389,402" path="m386,1951l381,1951,377,1953,373,1954,356,1983,357,1990,360,1996,364,2003,413,2041,422,2042,430,2039,439,2030,420,2030,414,2029,407,2028,398,2022,387,2010,375,1999,369,1989,367,1981,366,1976,368,1971,372,1967,376,1963,381,1962,412,1962,411,1961,406,1958,400,1955,395,1953,386,1951xe" filled="true" fillcolor="#000000" stroked="false">
                <v:path arrowok="t"/>
                <v:fill type="solid"/>
              </v:shape>
              <v:shape style="position:absolute;left:300;top:1708;width:389;height:402" coordorigin="300,1708" coordsize="389,402" path="m412,1962l381,1962,388,1963,394,1964,435,2016,434,2021,426,2029,420,2030,439,2030,442,2027,445,2021,446,2009,445,2003,438,1989,432,1981,417,1966,412,1962xe" filled="true" fillcolor="#000000" stroked="false">
                <v:path arrowok="t"/>
                <v:fill type="solid"/>
              </v:shape>
              <v:shape style="position:absolute;left:300;top:1708;width:389;height:402" coordorigin="300,1708" coordsize="389,402" path="m455,1919l437,1919,493,1974,501,1965,455,1919xe" filled="true" fillcolor="#000000" stroked="false">
                <v:path arrowok="t"/>
                <v:fill type="solid"/>
              </v:shape>
              <v:shape style="position:absolute;left:300;top:1708;width:389;height:402" coordorigin="300,1708" coordsize="389,402" path="m430,1895l425,1900,426,1905,427,1910,426,1924,425,1931,422,1938,431,1947,432,1943,434,1938,437,1928,437,1923,437,1919,455,1919,430,1895xe" filled="true" fillcolor="#000000" stroked="false">
                <v:path arrowok="t"/>
                <v:fill type="solid"/>
              </v:shape>
              <v:shape style="position:absolute;left:300;top:1708;width:389;height:402" coordorigin="300,1708" coordsize="389,402" path="m507,1847l497,1847,497,1857,499,1867,506,1889,511,1900,517,1910,522,1920,528,1928,533,1933,542,1924,536,1917,530,1909,520,1891,515,1879,512,1867,508,1855,507,1847xe" filled="true" fillcolor="#000000" stroked="false">
                <v:path arrowok="t"/>
                <v:fill type="solid"/>
              </v:shape>
              <v:shape style="position:absolute;left:300;top:1708;width:389;height:402" coordorigin="300,1708" coordsize="389,402" path="m500,1828l454,1873,462,1882,497,1847,507,1847,507,1844,506,1835,500,1828xe" filled="true" fillcolor="#000000" stroked="false">
                <v:path arrowok="t"/>
                <v:fill type="solid"/>
              </v:shape>
              <v:shape style="position:absolute;left:300;top:1708;width:389;height:402" coordorigin="300,1708" coordsize="389,402" path="m572,1767l526,1812,526,1820,575,1870,584,1870,592,1868,600,1866,607,1861,612,1857,591,1857,581,1857,539,1805,542,1797,554,1785,559,1782,571,1780,606,1780,604,1778,597,1773,588,1770,580,1767,572,1767xe" filled="true" fillcolor="#000000" stroked="false">
                <v:path arrowok="t"/>
                <v:fill type="solid"/>
              </v:shape>
              <v:shape style="position:absolute;left:300;top:1708;width:389;height:402" coordorigin="300,1708" coordsize="389,402" path="m626,1836l614,1836,612,1840,609,1844,606,1847,599,1854,591,1857,612,1857,614,1855,620,1849,624,1842,626,1836xe" filled="true" fillcolor="#000000" stroked="false">
                <v:path arrowok="t"/>
                <v:fill type="solid"/>
              </v:shape>
              <v:shape style="position:absolute;left:300;top:1708;width:389;height:402" coordorigin="300,1708" coordsize="389,402" path="m606,1780l571,1780,577,1780,584,1782,616,1815,616,1825,609,1826,603,1828,596,1832,600,1841,604,1838,609,1837,614,1836,626,1836,627,1833,636,1832,644,1830,651,1827,649,1823,628,1823,628,1816,627,1809,624,1803,621,1797,617,1791,606,1780xe" filled="true" fillcolor="#000000" stroked="false">
                <v:path arrowok="t"/>
                <v:fill type="solid"/>
              </v:shape>
              <v:shape style="position:absolute;left:300;top:1708;width:389;height:402" coordorigin="300,1708" coordsize="389,402" path="m647,1818l642,1820,636,1822,628,1823,649,1823,647,1818xe" filled="true" fillcolor="#000000" stroked="false">
                <v:path arrowok="t"/>
                <v:fill type="solid"/>
              </v:shape>
              <v:shape style="position:absolute;left:300;top:1708;width:389;height:402" coordorigin="300,1708" coordsize="389,402" path="m642,1732l624,1732,679,1787,688,1779,642,1732xe" filled="true" fillcolor="#000000" stroked="false">
                <v:path arrowok="t"/>
                <v:fill type="solid"/>
              </v:shape>
              <v:shape style="position:absolute;left:300;top:1708;width:389;height:402" coordorigin="300,1708" coordsize="389,402" path="m617,1708l612,1713,613,1718,614,1724,613,1737,611,1744,609,1752,617,1760,624,1732,642,1732,617,1708xe" filled="true" fillcolor="#000000" stroked="false">
                <v:path arrowok="t"/>
                <v:fill type="solid"/>
              </v:shape>
            </v:group>
            <v:group style="position:absolute;left:599;top:1707;width:401;height:402" coordorigin="599,1707" coordsize="401,402">
              <v:shape style="position:absolute;left:599;top:1707;width:401;height:402" coordorigin="599,1707" coordsize="401,402" path="m655,2015l635,2015,640,2017,646,2025,648,2029,650,2041,650,2051,649,2065,648,2075,648,2083,648,2087,649,2093,650,2099,653,2105,655,2107,657,2109,677,2089,661,2089,660,2087,660,2085,660,2071,661,2063,662,2051,657,2019,655,2015xe" filled="true" fillcolor="#000000" stroked="false">
                <v:path arrowok="t"/>
                <v:fill type="solid"/>
              </v:shape>
              <v:shape style="position:absolute;left:599;top:1707;width:401;height:402" coordorigin="599,1707" coordsize="401,402" path="m695,2055l661,2089,677,2089,703,2063,695,2055xe" filled="true" fillcolor="#000000" stroked="false">
                <v:path arrowok="t"/>
                <v:fill type="solid"/>
              </v:shape>
              <v:shape style="position:absolute;left:599;top:1707;width:401;height:402" coordorigin="599,1707" coordsize="401,402" path="m640,2003l625,2005,617,2007,611,2015,604,2021,600,2029,599,2043,602,2051,608,2057,618,2049,614,2045,611,2041,611,2031,613,2027,622,2017,626,2015,655,2015,652,2013,647,2007,640,2003xe" filled="true" fillcolor="#000000" stroked="false">
                <v:path arrowok="t"/>
                <v:fill type="solid"/>
              </v:shape>
              <v:shape style="position:absolute;left:599;top:1707;width:401;height:402" coordorigin="599,1707" coordsize="401,402" path="m686,1951l681,1951,677,1953,668,1957,664,1961,659,1965,656,1971,655,1983,657,1991,663,2003,669,2011,677,2019,687,2029,696,2035,705,2039,713,2041,722,2043,730,2039,738,2031,720,2031,714,2029,707,2029,698,2023,675,1999,668,1989,667,1983,666,1977,668,1971,676,1963,712,1963,710,1961,705,1959,700,1955,695,1953,690,1953,686,1951xe" filled="true" fillcolor="#000000" stroked="false">
                <v:path arrowok="t"/>
                <v:fill type="solid"/>
              </v:shape>
              <v:shape style="position:absolute;left:599;top:1707;width:401;height:402" coordorigin="599,1707" coordsize="401,402" path="m712,1963l687,1963,694,1965,703,1971,726,1995,732,2003,734,2009,735,2017,733,2021,729,2025,725,2029,720,2031,738,2031,742,2027,744,2021,746,2009,744,2003,741,1997,738,1989,732,1981,723,1973,716,1967,712,1963xe" filled="true" fillcolor="#000000" stroked="false">
                <v:path arrowok="t"/>
                <v:fill type="solid"/>
              </v:shape>
              <v:shape style="position:absolute;left:599;top:1707;width:401;height:402" coordorigin="599,1707" coordsize="401,402" path="m754,1919l737,1919,792,1975,801,1965,754,1919xe" filled="true" fillcolor="#000000" stroked="false">
                <v:path arrowok="t"/>
                <v:fill type="solid"/>
              </v:shape>
              <v:shape style="position:absolute;left:599;top:1707;width:401;height:402" coordorigin="599,1707" coordsize="401,402" path="m730,1895l725,1901,726,1905,727,1911,726,1925,724,1931,722,1939,730,1947,733,1939,736,1929,737,1923,737,1919,754,1919,730,1895xe" filled="true" fillcolor="#000000" stroked="false">
                <v:path arrowok="t"/>
                <v:fill type="solid"/>
              </v:shape>
              <v:shape style="position:absolute;left:599;top:1707;width:401;height:402" coordorigin="599,1707" coordsize="401,402" path="m807,1847l796,1847,797,1857,822,1921,833,1933,842,1925,835,1917,830,1909,820,1891,815,1879,812,1867,808,1855,807,1847xe" filled="true" fillcolor="#000000" stroked="false">
                <v:path arrowok="t"/>
                <v:fill type="solid"/>
              </v:shape>
              <v:shape style="position:absolute;left:599;top:1707;width:401;height:402" coordorigin="599,1707" coordsize="401,402" path="m799,1829l754,1873,762,1883,796,1847,807,1847,806,1845,806,1835,799,1829xe" filled="true" fillcolor="#000000" stroked="false">
                <v:path arrowok="t"/>
                <v:fill type="solid"/>
              </v:shape>
              <v:shape style="position:absolute;left:599;top:1707;width:401;height:402" coordorigin="599,1707" coordsize="401,402" path="m880,1767l871,1767,855,1771,847,1777,841,1783,834,1789,830,1797,828,1805,825,1813,826,1821,829,1829,832,1839,867,1867,875,1871,883,1871,900,1867,907,1861,911,1857,872,1857,862,1853,844,1833,839,1825,838,1805,842,1797,853,1785,859,1783,865,1781,906,1781,904,1779,896,1773,888,1771,880,1767xe" filled="true" fillcolor="#000000" stroked="false">
                <v:path arrowok="t"/>
                <v:fill type="solid"/>
              </v:shape>
              <v:shape style="position:absolute;left:599;top:1707;width:401;height:402" coordorigin="599,1707" coordsize="401,402" path="m925,1837l913,1837,912,1841,909,1845,899,1855,890,1857,911,1857,920,1849,924,1843,925,1837xe" filled="true" fillcolor="#000000" stroked="false">
                <v:path arrowok="t"/>
                <v:fill type="solid"/>
              </v:shape>
              <v:shape style="position:absolute;left:599;top:1707;width:401;height:402" coordorigin="599,1707" coordsize="401,402" path="m906,1781l877,1781,890,1785,895,1789,901,1795,911,1805,916,1815,916,1825,902,1829,895,1833,900,1841,904,1839,908,1837,925,1837,926,1833,935,1833,943,1831,950,1827,948,1823,928,1823,928,1817,927,1809,921,1797,917,1791,906,1781xe" filled="true" fillcolor="#000000" stroked="false">
                <v:path arrowok="t"/>
                <v:fill type="solid"/>
              </v:shape>
              <v:shape style="position:absolute;left:599;top:1707;width:401;height:402" coordorigin="599,1707" coordsize="401,402" path="m946,1819l941,1821,935,1823,948,1823,946,1819xe" filled="true" fillcolor="#000000" stroked="false">
                <v:path arrowok="t"/>
                <v:fill type="solid"/>
              </v:shape>
              <v:shape style="position:absolute;left:599;top:1707;width:401;height:402" coordorigin="599,1707" coordsize="401,402" path="m952,1719l932,1719,937,1721,943,1727,945,1731,947,1743,947,1755,946,1769,945,1777,945,1787,945,1791,946,1797,947,1801,950,1809,952,1811,954,1813,974,1793,958,1793,957,1789,957,1787,956,1785,957,1779,957,1775,958,1755,959,1739,958,1733,957,1729,956,1725,954,1721,952,1719xe" filled="true" fillcolor="#000000" stroked="false">
                <v:path arrowok="t"/>
                <v:fill type="solid"/>
              </v:shape>
              <v:shape style="position:absolute;left:599;top:1707;width:401;height:402" coordorigin="599,1707" coordsize="401,402" path="m992,1759l958,1793,974,1793,1000,1767,992,1759xe" filled="true" fillcolor="#000000" stroked="false">
                <v:path arrowok="t"/>
                <v:fill type="solid"/>
              </v:shape>
              <v:shape style="position:absolute;left:599;top:1707;width:401;height:402" coordorigin="599,1707" coordsize="401,402" path="m937,1707l922,1707,914,1711,908,1717,901,1725,897,1731,897,1739,896,1747,899,1753,905,1761,915,1753,910,1749,908,1743,908,1733,910,1729,915,1725,918,1721,923,1719,952,1719,949,1715,944,1709,937,1707xe" filled="true" fillcolor="#000000" stroked="false">
                <v:path arrowok="t"/>
                <v:fill type="solid"/>
              </v:shape>
              <v:shape style="position:absolute;left:899;top:1709;width:390;height:400" type="#_x0000_t75" stroked="false">
                <v:imagedata r:id="rId392" o:title=""/>
              </v:shape>
            </v:group>
            <v:group style="position:absolute;left:1199;top:1704;width:392;height:405" coordorigin="1199,1704" coordsize="392,405">
              <v:shape style="position:absolute;left:1199;top:1704;width:392;height:405" coordorigin="1199,1704" coordsize="392,405" path="m1255,2015l1235,2015,1239,2017,1243,2021,1246,2023,1248,2028,1249,2039,1249,2051,1248,2065,1247,2074,1256,2109,1276,2089,1260,2089,1259,2086,1259,2083,1259,2077,1259,2071,1260,2062,1261,2051,1261,2049,1261,2045,1261,2039,1260,2030,1260,2025,1257,2020,1256,2018,1255,2015xe" filled="true" fillcolor="#000000" stroked="false">
                <v:path arrowok="t"/>
                <v:fill type="solid"/>
              </v:shape>
              <v:shape style="position:absolute;left:1199;top:1704;width:392;height:405" coordorigin="1199,1704" coordsize="392,405" path="m1294,2054l1260,2089,1276,2089,1303,2063,1294,2054xe" filled="true" fillcolor="#000000" stroked="false">
                <v:path arrowok="t"/>
                <v:fill type="solid"/>
              </v:shape>
              <v:shape style="position:absolute;left:1199;top:1704;width:392;height:405" coordorigin="1199,1704" coordsize="392,405" path="m1239,2003l1199,2043,1201,2050,1207,2057,1217,2049,1213,2045,1211,2040,1211,2030,1213,2025,1221,2017,1225,2015,1230,2015,1235,2015,1255,2015,1254,2014,1251,2011,1246,2006,1239,2003xe" filled="true" fillcolor="#000000" stroked="false">
                <v:path arrowok="t"/>
                <v:fill type="solid"/>
              </v:shape>
              <v:shape style="position:absolute;left:1199;top:1704;width:392;height:405" coordorigin="1199,1704" coordsize="392,405" path="m1285,1951l1280,1951,1276,1952,1272,1954,1268,1956,1259,1965,1256,1971,1255,1977,1254,1983,1296,2034,1321,2042,1329,2039,1337,2030,1319,2030,1313,2029,1306,2028,1297,2022,1286,2010,1274,1999,1268,1989,1265,1976,1267,1971,1275,1963,1280,1962,1311,1962,1310,1961,1304,1958,1299,1955,1294,1953,1285,1951xe" filled="true" fillcolor="#000000" stroked="false">
                <v:path arrowok="t"/>
                <v:fill type="solid"/>
              </v:shape>
              <v:shape style="position:absolute;left:1199;top:1704;width:392;height:405" coordorigin="1199,1704" coordsize="392,405" path="m1311,1962l1280,1962,1287,1963,1293,1964,1302,1970,1314,1982,1325,1993,1332,2002,1334,2016,1333,2021,1325,2029,1319,2030,1337,2030,1341,2027,1344,2021,1345,2009,1344,2002,1337,1989,1331,1981,1316,1966,1311,1962xe" filled="true" fillcolor="#000000" stroked="false">
                <v:path arrowok="t"/>
                <v:fill type="solid"/>
              </v:shape>
              <v:shape style="position:absolute;left:1199;top:1704;width:392;height:405" coordorigin="1199,1704" coordsize="392,405" path="m1354,1919l1336,1919,1391,1974,1400,1965,1354,1919xe" filled="true" fillcolor="#000000" stroked="false">
                <v:path arrowok="t"/>
                <v:fill type="solid"/>
              </v:shape>
              <v:shape style="position:absolute;left:1199;top:1704;width:392;height:405" coordorigin="1199,1704" coordsize="392,405" path="m1329,1894l1324,1900,1325,1904,1326,1909,1326,1917,1325,1924,1324,1931,1321,1938,1329,1946,1336,1919,1354,1919,1329,1894xe" filled="true" fillcolor="#000000" stroked="false">
                <v:path arrowok="t"/>
                <v:fill type="solid"/>
              </v:shape>
              <v:shape style="position:absolute;left:1199;top:1704;width:392;height:405" coordorigin="1199,1704" coordsize="392,405" path="m1406,1847l1396,1847,1396,1856,1421,1920,1432,1933,1441,1924,1435,1917,1429,1909,1407,1854,1406,1847xe" filled="true" fillcolor="#000000" stroked="false">
                <v:path arrowok="t"/>
                <v:fill type="solid"/>
              </v:shape>
              <v:shape style="position:absolute;left:1199;top:1704;width:392;height:405" coordorigin="1199,1704" coordsize="392,405" path="m1398,1828l1353,1873,1361,1882,1396,1847,1406,1847,1405,1844,1405,1834,1398,1828xe" filled="true" fillcolor="#000000" stroked="false">
                <v:path arrowok="t"/>
                <v:fill type="solid"/>
              </v:shape>
              <v:shape style="position:absolute;left:1199;top:1704;width:392;height:405" coordorigin="1199,1704" coordsize="392,405" path="m1471,1767l1425,1812,1425,1820,1428,1829,1431,1837,1482,1870,1491,1868,1499,1866,1506,1861,1511,1857,1490,1857,1480,1857,1471,1856,1462,1852,1452,1842,1443,1833,1438,1824,1438,1805,1441,1797,1448,1790,1453,1785,1458,1782,1470,1779,1505,1779,1503,1778,1495,1773,1487,1770,1479,1767,1471,1767xe" filled="true" fillcolor="#000000" stroked="false">
                <v:path arrowok="t"/>
                <v:fill type="solid"/>
              </v:shape>
              <v:shape style="position:absolute;left:1199;top:1704;width:392;height:405" coordorigin="1199,1704" coordsize="392,405" path="m1525,1835l1513,1835,1511,1840,1508,1843,1505,1847,1498,1854,1490,1857,1511,1857,1513,1855,1519,1849,1523,1841,1525,1835xe" filled="true" fillcolor="#000000" stroked="false">
                <v:path arrowok="t"/>
                <v:fill type="solid"/>
              </v:shape>
              <v:shape style="position:absolute;left:1199;top:1704;width:392;height:405" coordorigin="1199,1704" coordsize="392,405" path="m1505,1779l1470,1779,1476,1780,1483,1782,1489,1784,1495,1789,1510,1804,1515,1814,1515,1825,1508,1825,1502,1828,1495,1832,1499,1841,1503,1838,1508,1836,1513,1835,1525,1835,1526,1833,1535,1832,1543,1830,1549,1827,1548,1823,1527,1823,1527,1816,1526,1809,1523,1803,1520,1796,1516,1790,1505,1779xe" filled="true" fillcolor="#000000" stroked="false">
                <v:path arrowok="t"/>
                <v:fill type="solid"/>
              </v:shape>
              <v:shape style="position:absolute;left:1199;top:1704;width:392;height:405" coordorigin="1199,1704" coordsize="392,405" path="m1546,1818l1541,1820,1534,1822,1527,1823,1548,1823,1546,1818xe" filled="true" fillcolor="#000000" stroked="false">
                <v:path arrowok="t"/>
                <v:fill type="solid"/>
              </v:shape>
              <v:shape style="position:absolute;left:1199;top:1704;width:392;height:405" coordorigin="1199,1704" coordsize="392,405" path="m1520,1704l1513,1711,1527,1789,1534,1797,1551,1781,1535,1781,1525,1727,1543,1727,1520,1704xe" filled="true" fillcolor="#000000" stroked="false">
                <v:path arrowok="t"/>
                <v:fill type="solid"/>
              </v:shape>
              <v:shape style="position:absolute;left:1199;top:1704;width:392;height:405" coordorigin="1199,1704" coordsize="392,405" path="m1582,1766l1565,1766,1582,1783,1591,1775,1582,1766xe" filled="true" fillcolor="#000000" stroked="false">
                <v:path arrowok="t"/>
                <v:fill type="solid"/>
              </v:shape>
              <v:shape style="position:absolute;left:1199;top:1704;width:392;height:405" coordorigin="1199,1704" coordsize="392,405" path="m1543,1727l1525,1727,1557,1758,1535,1781,1551,1781,1565,1766,1582,1766,1574,1758,1582,1750,1566,1750,1543,1727xe" filled="true" fillcolor="#000000" stroked="false">
                <v:path arrowok="t"/>
                <v:fill type="solid"/>
              </v:shape>
              <v:shape style="position:absolute;left:1199;top:1704;width:392;height:405" coordorigin="1199,1704" coordsize="392,405" path="m1575,1740l1566,1750,1582,1750,1583,1748,1575,1740xe" filled="true" fillcolor="#000000" stroked="false">
                <v:path arrowok="t"/>
                <v:fill type="solid"/>
              </v:shape>
              <v:shape style="position:absolute;left:1498;top:1709;width:388;height:400" type="#_x0000_t75" stroked="false">
                <v:imagedata r:id="rId393" o:title=""/>
              </v:shape>
            </v:group>
            <v:group style="position:absolute;left:1798;top:1707;width:402;height:402" coordorigin="1798,1707" coordsize="402,402">
              <v:shape style="position:absolute;left:1798;top:1707;width:402;height:402" coordorigin="1798,1707" coordsize="402,402" path="m1853,2015l1834,2015,1838,2017,1845,2025,1847,2029,1849,2039,1849,2051,1846,2075,1846,2083,1855,2109,1876,2089,1859,2089,1858,2087,1858,2083,1858,2071,1859,2063,1860,2051,1860,2045,1860,2037,1860,2031,1859,2027,1856,2019,1853,2015xe" filled="true" fillcolor="#000000" stroked="false">
                <v:path arrowok="t"/>
                <v:fill type="solid"/>
              </v:shape>
              <v:shape style="position:absolute;left:1798;top:1707;width:402;height:402" coordorigin="1798,1707" coordsize="402,402" path="m1894,2055l1859,2089,1876,2089,1902,2063,1894,2055xe" filled="true" fillcolor="#000000" stroked="false">
                <v:path arrowok="t"/>
                <v:fill type="solid"/>
              </v:shape>
              <v:shape style="position:absolute;left:1798;top:1707;width:402;height:402" coordorigin="1798,1707" coordsize="402,402" path="m1838,2003l1798,2043,1801,2051,1807,2057,1816,2049,1812,2045,1810,2041,1810,2031,1812,2027,1816,2021,1820,2017,1824,2015,1853,2015,1845,2007,1838,2003xe" filled="true" fillcolor="#000000" stroked="false">
                <v:path arrowok="t"/>
                <v:fill type="solid"/>
              </v:shape>
              <v:shape style="position:absolute;left:1798;top:1707;width:402;height:402" coordorigin="1798,1707" coordsize="402,402" path="m1884,1951l1880,1951,1871,1955,1867,1957,1858,1965,1855,1971,1854,1983,1855,1991,1858,1997,1862,2003,1868,2011,1876,2019,1886,2029,1895,2035,1904,2039,1912,2041,1920,2043,1928,2039,1936,2031,1919,2031,1912,2029,1906,2029,1896,2023,1885,2011,1873,1999,1867,1989,1866,1983,1865,1977,1866,1971,1870,1967,1874,1963,1911,1963,1909,1961,1904,1959,1899,1955,1894,1953,1889,1953,1884,1951xe" filled="true" fillcolor="#000000" stroked="false">
                <v:path arrowok="t"/>
                <v:fill type="solid"/>
              </v:shape>
              <v:shape style="position:absolute;left:1798;top:1707;width:402;height:402" coordorigin="1798,1707" coordsize="402,402" path="m1911,1963l1886,1963,1892,1965,1901,1971,1925,1995,1931,2003,1932,2009,1933,2017,1932,2021,1924,2029,1919,2031,1936,2031,1940,2027,1943,2021,1944,2009,1943,2003,1936,1989,1930,1981,1915,1967,1911,1963xe" filled="true" fillcolor="#000000" stroked="false">
                <v:path arrowok="t"/>
                <v:fill type="solid"/>
              </v:shape>
              <v:shape style="position:absolute;left:1798;top:1707;width:402;height:402" coordorigin="1798,1707" coordsize="402,402" path="m1953,1919l1936,1919,1991,1975,1999,1965,1953,1919xe" filled="true" fillcolor="#000000" stroked="false">
                <v:path arrowok="t"/>
                <v:fill type="solid"/>
              </v:shape>
              <v:shape style="position:absolute;left:1798;top:1707;width:402;height:402" coordorigin="1798,1707" coordsize="402,402" path="m1929,1895l1923,1901,1925,1905,1925,1911,1924,1925,1923,1931,1920,1939,1929,1947,1932,1939,1935,1929,1935,1923,1936,1919,1953,1919,1929,1895xe" filled="true" fillcolor="#000000" stroked="false">
                <v:path arrowok="t"/>
                <v:fill type="solid"/>
              </v:shape>
              <v:shape style="position:absolute;left:1798;top:1707;width:402;height:402" coordorigin="1798,1707" coordsize="402,402" path="m2004,1893l1996,1893,1993,1899,1992,1903,1993,1915,1996,1919,2001,1923,2007,1929,2014,1933,2031,1933,2038,1929,2045,1923,2047,1921,2018,1921,2015,1919,2012,1917,2010,1915,2006,1911,2003,1907,2003,1895,2004,1893xe" filled="true" fillcolor="#000000" stroked="false">
                <v:path arrowok="t"/>
                <v:fill type="solid"/>
              </v:shape>
              <v:shape style="position:absolute;left:1798;top:1707;width:402;height:402" coordorigin="1798,1707" coordsize="402,402" path="m2051,1881l2030,1881,2034,1883,2039,1887,2043,1891,2045,1895,2045,1907,2025,1921,2047,1921,2052,1915,2056,1907,2056,1891,2053,1883,2051,1881xe" filled="true" fillcolor="#000000" stroked="false">
                <v:path arrowok="t"/>
                <v:fill type="solid"/>
              </v:shape>
              <v:shape style="position:absolute;left:1798;top:1707;width:402;height:402" coordorigin="1798,1707" coordsize="402,402" path="m2001,1841l1986,1841,1979,1845,1967,1857,1964,1863,1964,1877,1966,1883,1975,1893,1978,1895,1991,1895,1996,1893,2004,1893,2005,1891,2012,1885,1987,1885,1983,1883,1980,1879,1977,1877,1975,1873,1976,1865,1977,1861,1984,1855,1988,1853,2016,1853,2015,1851,2007,1843,2001,1841xe" filled="true" fillcolor="#000000" stroked="false">
                <v:path arrowok="t"/>
                <v:fill type="solid"/>
              </v:shape>
              <v:shape style="position:absolute;left:1798;top:1707;width:402;height:402" coordorigin="1798,1707" coordsize="402,402" path="m2016,1853l2000,1853,2006,1861,2008,1863,2008,1873,2006,1877,2003,1879,1999,1883,1995,1885,2012,1885,2014,1883,2019,1881,2051,1881,2047,1877,2043,1873,2016,1873,2018,1869,2019,1863,2018,1859,2017,1855,2016,1853xe" filled="true" fillcolor="#000000" stroked="false">
                <v:path arrowok="t"/>
                <v:fill type="solid"/>
              </v:shape>
              <v:shape style="position:absolute;left:1798;top:1707;width:402;height:402" coordorigin="1798,1707" coordsize="402,402" path="m2033,1869l2022,1869,2016,1873,2043,1873,2038,1871,2033,1869xe" filled="true" fillcolor="#000000" stroked="false">
                <v:path arrowok="t"/>
                <v:fill type="solid"/>
              </v:shape>
              <v:shape style="position:absolute;left:1798;top:1707;width:402;height:402" coordorigin="1798,1707" coordsize="402,402" path="m2078,1767l2070,1767,2053,1771,2024,1813,2024,1821,2027,1829,2030,1839,2035,1845,2049,1859,2057,1865,2073,1871,2082,1871,2098,1867,2106,1861,2110,1857,2070,1857,2061,1853,2042,1833,2037,1825,2037,1805,2040,1797,2052,1785,2057,1783,2063,1781,2105,1781,2102,1779,2095,1773,2086,1771,2078,1767xe" filled="true" fillcolor="#000000" stroked="false">
                <v:path arrowok="t"/>
                <v:fill type="solid"/>
              </v:shape>
              <v:shape style="position:absolute;left:1798;top:1707;width:402;height:402" coordorigin="1798,1707" coordsize="402,402" path="m2124,1837l2112,1837,2110,1841,2108,1845,2104,1847,2097,1855,2089,1857,2110,1857,2112,1855,2118,1849,2123,1843,2124,1837xe" filled="true" fillcolor="#000000" stroked="false">
                <v:path arrowok="t"/>
                <v:fill type="solid"/>
              </v:shape>
              <v:shape style="position:absolute;left:1798;top:1707;width:402;height:402" coordorigin="1798,1707" coordsize="402,402" path="m2105,1781l2076,1781,2088,1785,2094,1789,2100,1795,2110,1805,2115,1815,2114,1825,2108,1827,2101,1829,2094,1833,2099,1841,2103,1839,2107,1837,2124,1837,2125,1833,2134,1833,2142,1831,2149,1827,2147,1823,2126,1823,2127,1817,2125,1809,2122,1803,2119,1797,2115,1791,2105,1781xe" filled="true" fillcolor="#000000" stroked="false">
                <v:path arrowok="t"/>
                <v:fill type="solid"/>
              </v:shape>
              <v:shape style="position:absolute;left:1798;top:1707;width:402;height:402" coordorigin="1798,1707" coordsize="402,402" path="m2145,1819l2140,1821,2134,1823,2147,1823,2145,1819xe" filled="true" fillcolor="#000000" stroked="false">
                <v:path arrowok="t"/>
                <v:fill type="solid"/>
              </v:shape>
              <v:shape style="position:absolute;left:1798;top:1707;width:402;height:402" coordorigin="1798,1707" coordsize="402,402" path="m2150,1719l2131,1719,2135,1721,2142,1727,2144,1731,2146,1743,2146,1755,2144,1769,2143,1777,2143,1787,2152,1813,2173,1793,2156,1793,2155,1789,2155,1787,2155,1777,2157,1753,2157,1743,2157,1739,2157,1733,2156,1729,2153,1721,2150,1719xe" filled="true" fillcolor="#000000" stroked="false">
                <v:path arrowok="t"/>
                <v:fill type="solid"/>
              </v:shape>
              <v:shape style="position:absolute;left:1798;top:1707;width:402;height:402" coordorigin="1798,1707" coordsize="402,402" path="m2191,1759l2156,1793,2173,1793,2199,1767,2191,1759xe" filled="true" fillcolor="#000000" stroked="false">
                <v:path arrowok="t"/>
                <v:fill type="solid"/>
              </v:shape>
              <v:shape style="position:absolute;left:1798;top:1707;width:402;height:402" coordorigin="1798,1707" coordsize="402,402" path="m2135,1707l2120,1707,2113,1711,2099,1725,2096,1731,2095,1739,2095,1747,2098,1753,2104,1761,2113,1753,2109,1749,2107,1743,2107,1733,2109,1729,2117,1721,2121,1719,2150,1719,2142,1709,2135,1707xe" filled="true" fillcolor="#000000" stroked="false">
                <v:path arrowok="t"/>
                <v:fill type="solid"/>
              </v:shape>
              <v:shape style="position:absolute;left:2097;top:1709;width:390;height:400" type="#_x0000_t75" stroked="false">
                <v:imagedata r:id="rId394" o:title=""/>
              </v:shape>
            </v:group>
            <v:group style="position:absolute;left:2397;top:1705;width:392;height:404" coordorigin="2397,1705" coordsize="392,404">
              <v:shape style="position:absolute;left:2397;top:1705;width:392;height:404" coordorigin="2397,1705" coordsize="392,404" path="m2453,2015l2433,2015,2437,2017,2444,2025,2446,2029,2448,2039,2448,2051,2447,2065,2446,2075,2455,2109,2475,2089,2458,2089,2458,2087,2457,2085,2458,2071,2458,2063,2459,2051,2460,2045,2460,2039,2459,2031,2458,2027,2457,2023,2455,2019,2453,2015xe" filled="true" fillcolor="#000000" stroked="false">
                <v:path arrowok="t"/>
                <v:fill type="solid"/>
              </v:shape>
              <v:shape style="position:absolute;left:2397;top:1705;width:392;height:404" coordorigin="2397,1705" coordsize="392,404" path="m2493,2055l2458,2089,2475,2089,2501,2063,2493,2055xe" filled="true" fillcolor="#000000" stroked="false">
                <v:path arrowok="t"/>
                <v:fill type="solid"/>
              </v:shape>
              <v:shape style="position:absolute;left:2397;top:1705;width:392;height:404" coordorigin="2397,1705" coordsize="392,404" path="m2438,2003l2422,2005,2415,2007,2408,2015,2402,2021,2398,2029,2398,2035,2397,2043,2400,2051,2406,2057,2416,2049,2411,2045,2409,2041,2409,2031,2411,2027,2419,2017,2424,2015,2453,2015,2450,2013,2444,2007,2438,2003xe" filled="true" fillcolor="#000000" stroked="false">
                <v:path arrowok="t"/>
                <v:fill type="solid"/>
              </v:shape>
              <v:shape style="position:absolute;left:2397;top:1705;width:392;height:404" coordorigin="2397,1705" coordsize="392,404" path="m2483,1951l2479,1951,2475,1953,2470,1955,2466,1957,2462,1961,2457,1965,2454,1971,2453,1983,2454,1991,2461,2003,2467,2011,2475,2019,2485,2029,2494,2035,2503,2039,2511,2041,2520,2043,2527,2039,2535,2031,2518,2031,2511,2029,2505,2029,2496,2023,2473,1999,2466,1989,2465,1983,2464,1977,2465,1971,2473,1963,2510,1963,2508,1961,2503,1959,2498,1955,2493,1953,2488,1953,2483,1951xe" filled="true" fillcolor="#000000" stroked="false">
                <v:path arrowok="t"/>
                <v:fill type="solid"/>
              </v:shape>
              <v:shape style="position:absolute;left:2397;top:1705;width:392;height:404" coordorigin="2397,1705" coordsize="392,404" path="m2510,1963l2485,1963,2492,1965,2501,1971,2524,1995,2530,2003,2533,2017,2531,2021,2527,2025,2523,2029,2518,2031,2535,2031,2539,2027,2542,2021,2543,2009,2542,2003,2535,1989,2530,1981,2521,1973,2514,1967,2510,1963xe" filled="true" fillcolor="#000000" stroked="false">
                <v:path arrowok="t"/>
                <v:fill type="solid"/>
              </v:shape>
              <v:shape style="position:absolute;left:2397;top:1705;width:392;height:404" coordorigin="2397,1705" coordsize="392,404" path="m2552,1919l2535,1919,2590,1975,2599,1965,2552,1919xe" filled="true" fillcolor="#000000" stroked="false">
                <v:path arrowok="t"/>
                <v:fill type="solid"/>
              </v:shape>
              <v:shape style="position:absolute;left:2397;top:1705;width:392;height:404" coordorigin="2397,1705" coordsize="392,404" path="m2528,1895l2522,1901,2524,1905,2524,1911,2524,1925,2522,1931,2520,1939,2528,1947,2531,1939,2534,1929,2535,1923,2535,1919,2552,1919,2528,1895xe" filled="true" fillcolor="#000000" stroked="false">
                <v:path arrowok="t"/>
                <v:fill type="solid"/>
              </v:shape>
              <v:shape style="position:absolute;left:2397;top:1705;width:392;height:404" coordorigin="2397,1705" coordsize="392,404" path="m2604,1893l2595,1893,2592,1899,2591,1903,2593,1915,2595,1919,2600,1923,2606,1929,2613,1933,2630,1933,2638,1929,2645,1923,2646,1921,2618,1921,2614,1919,2611,1917,2609,1915,2605,1911,2603,1907,2603,1895,2604,1893xe" filled="true" fillcolor="#000000" stroked="false">
                <v:path arrowok="t"/>
                <v:fill type="solid"/>
              </v:shape>
              <v:shape style="position:absolute;left:2397;top:1705;width:392;height:404" coordorigin="2397,1705" coordsize="392,404" path="m2651,1881l2629,1881,2634,1883,2642,1891,2644,1895,2644,1907,2642,1911,2638,1915,2635,1917,2632,1919,2628,1921,2646,1921,2652,1915,2655,1907,2656,1891,2653,1883,2651,1881xe" filled="true" fillcolor="#000000" stroked="false">
                <v:path arrowok="t"/>
                <v:fill type="solid"/>
              </v:shape>
              <v:shape style="position:absolute;left:2397;top:1705;width:392;height:404" coordorigin="2397,1705" coordsize="392,404" path="m2600,1841l2585,1841,2579,1845,2566,1857,2563,1863,2563,1877,2565,1883,2571,1889,2574,1893,2578,1895,2591,1895,2595,1893,2604,1893,2605,1891,2611,1885,2586,1885,2582,1883,2579,1879,2576,1877,2575,1873,2575,1865,2576,1861,2583,1855,2587,1853,2616,1853,2615,1851,2611,1849,2606,1843,2600,1841xe" filled="true" fillcolor="#000000" stroked="false">
                <v:path arrowok="t"/>
                <v:fill type="solid"/>
              </v:shape>
              <v:shape style="position:absolute;left:2397;top:1705;width:392;height:404" coordorigin="2397,1705" coordsize="392,404" path="m2616,1853l2599,1853,2603,1857,2606,1861,2607,1863,2607,1873,2605,1877,2599,1883,2595,1885,2611,1885,2613,1883,2618,1881,2651,1881,2642,1873,2615,1873,2617,1869,2618,1863,2617,1859,2617,1855,2616,1853xe" filled="true" fillcolor="#000000" stroked="false">
                <v:path arrowok="t"/>
                <v:fill type="solid"/>
              </v:shape>
              <v:shape style="position:absolute;left:2397;top:1705;width:392;height:404" coordorigin="2397,1705" coordsize="392,404" path="m2632,1869l2621,1869,2615,1873,2642,1873,2637,1871,2632,1869xe" filled="true" fillcolor="#000000" stroked="false">
                <v:path arrowok="t"/>
                <v:fill type="solid"/>
              </v:shape>
              <v:shape style="position:absolute;left:2397;top:1705;width:392;height:404" coordorigin="2397,1705" coordsize="392,404" path="m2677,1767l2669,1767,2652,1771,2645,1777,2632,1789,2628,1797,2623,1813,2624,1821,2627,1829,2629,1839,2673,1871,2681,1871,2698,1867,2705,1861,2709,1857,2669,1857,2660,1853,2641,1833,2637,1825,2636,1805,2640,1797,2651,1785,2657,1783,2663,1781,2704,1781,2702,1779,2694,1773,2686,1771,2677,1767xe" filled="true" fillcolor="#000000" stroked="false">
                <v:path arrowok="t"/>
                <v:fill type="solid"/>
              </v:shape>
              <v:shape style="position:absolute;left:2397;top:1705;width:392;height:404" coordorigin="2397,1705" coordsize="392,404" path="m2723,1837l2711,1837,2709,1841,2707,1845,2696,1855,2688,1857,2709,1857,2718,1849,2722,1843,2723,1837xe" filled="true" fillcolor="#000000" stroked="false">
                <v:path arrowok="t"/>
                <v:fill type="solid"/>
              </v:shape>
              <v:shape style="position:absolute;left:2397;top:1705;width:392;height:404" coordorigin="2397,1705" coordsize="392,404" path="m2704,1781l2675,1781,2687,1785,2693,1789,2699,1795,2709,1805,2714,1815,2713,1825,2700,1829,2693,1833,2698,1841,2702,1839,2706,1837,2723,1837,2724,1833,2733,1833,2741,1831,2748,1827,2746,1823,2726,1823,2726,1817,2724,1809,2719,1797,2714,1791,2704,1781xe" filled="true" fillcolor="#000000" stroked="false">
                <v:path arrowok="t"/>
                <v:fill type="solid"/>
              </v:shape>
              <v:shape style="position:absolute;left:2397;top:1705;width:392;height:404" coordorigin="2397,1705" coordsize="392,404" path="m2744,1819l2739,1821,2733,1823,2746,1823,2744,1819xe" filled="true" fillcolor="#000000" stroked="false">
                <v:path arrowok="t"/>
                <v:fill type="solid"/>
              </v:shape>
              <v:shape style="position:absolute;left:2397;top:1705;width:392;height:404" coordorigin="2397,1705" coordsize="392,404" path="m2719,1705l2712,1711,2725,1789,2733,1797,2749,1781,2734,1781,2724,1727,2741,1727,2719,1705xe" filled="true" fillcolor="#000000" stroked="false">
                <v:path arrowok="t"/>
                <v:fill type="solid"/>
              </v:shape>
              <v:shape style="position:absolute;left:2397;top:1705;width:392;height:404" coordorigin="2397,1705" coordsize="392,404" path="m2781,1767l2764,1767,2780,1783,2789,1775,2781,1767xe" filled="true" fillcolor="#000000" stroked="false">
                <v:path arrowok="t"/>
                <v:fill type="solid"/>
              </v:shape>
              <v:shape style="position:absolute;left:2397;top:1705;width:392;height:404" coordorigin="2397,1705" coordsize="392,404" path="m2741,1727l2724,1727,2756,1759,2734,1781,2749,1781,2764,1767,2781,1767,2772,1759,2780,1751,2764,1751,2741,1727xe" filled="true" fillcolor="#000000" stroked="false">
                <v:path arrowok="t"/>
                <v:fill type="solid"/>
              </v:shape>
              <v:shape style="position:absolute;left:2397;top:1705;width:392;height:404" coordorigin="2397,1705" coordsize="392,404" path="m2774,1741l2764,1751,2780,1751,2782,1749,2774,1741xe" filled="true" fillcolor="#000000" stroked="false">
                <v:path arrowok="t"/>
                <v:fill type="solid"/>
              </v:shape>
              <v:shape style="position:absolute;left:2697;top:1709;width:388;height:400" type="#_x0000_t75" stroked="false">
                <v:imagedata r:id="rId395" o:title=""/>
              </v:shape>
            </v:group>
            <v:group style="position:absolute;left:2996;top:1707;width:401;height:402" coordorigin="2996,1707" coordsize="401,402">
              <v:shape style="position:absolute;left:2996;top:1707;width:401;height:402" coordorigin="2996,1707" coordsize="401,402" path="m3052,2015l3033,2015,3037,2017,3040,2021,3043,2025,3046,2029,3046,2035,3047,2039,3047,2051,3046,2065,3045,2075,3045,2085,3046,2093,3047,2099,3050,2105,3052,2107,3054,2109,3074,2089,3058,2089,3057,2087,3057,2085,3057,2075,3057,2071,3058,2063,3059,2051,3059,2045,3059,2039,3059,2035,3058,2031,3057,2027,3054,2019,3052,2015xe" filled="true" fillcolor="#000000" stroked="false">
                <v:path arrowok="t"/>
                <v:fill type="solid"/>
              </v:shape>
              <v:shape style="position:absolute;left:2996;top:1707;width:401;height:402" coordorigin="2996,1707" coordsize="401,402" path="m3092,2055l3058,2089,3074,2089,3100,2063,3092,2055xe" filled="true" fillcolor="#000000" stroked="false">
                <v:path arrowok="t"/>
                <v:fill type="solid"/>
              </v:shape>
              <v:shape style="position:absolute;left:2996;top:1707;width:401;height:402" coordorigin="2996,1707" coordsize="401,402" path="m3037,2003l3022,2005,3014,2007,3008,2015,3001,2021,2997,2029,2997,2035,2996,2043,2999,2051,3005,2057,3015,2049,3011,2045,3008,2041,3008,2031,3010,2027,3019,2017,3023,2015,3052,2015,3049,2013,3044,2007,3037,2003xe" filled="true" fillcolor="#000000" stroked="false">
                <v:path arrowok="t"/>
                <v:fill type="solid"/>
              </v:shape>
              <v:shape style="position:absolute;left:2996;top:1707;width:401;height:402" coordorigin="2996,1707" coordsize="401,402" path="m3083,1951l3078,1951,3069,1955,3065,1957,3056,1965,3054,1971,3053,1977,3052,1983,3054,1991,3060,2003,3066,2011,3075,2019,3084,2029,3093,2035,3102,2039,3110,2041,3119,2043,3127,2039,3133,2033,3135,2031,3117,2031,3111,2029,3104,2029,3095,2023,3072,1999,3065,1989,3063,1977,3065,1971,3073,1963,3109,1963,3107,1961,3102,1959,3097,1955,3092,1953,3087,1953,3083,1951xe" filled="true" fillcolor="#000000" stroked="false">
                <v:path arrowok="t"/>
                <v:fill type="solid"/>
              </v:shape>
              <v:shape style="position:absolute;left:2996;top:1707;width:401;height:402" coordorigin="2996,1707" coordsize="401,402" path="m3109,1963l3084,1963,3091,1965,3100,1971,3123,1995,3130,2003,3131,2009,3132,2017,3130,2021,3122,2029,3117,2031,3135,2031,3139,2027,3142,2021,3143,2009,3141,2003,3135,1989,3129,1981,3114,1967,3109,1963xe" filled="true" fillcolor="#000000" stroked="false">
                <v:path arrowok="t"/>
                <v:fill type="solid"/>
              </v:shape>
              <v:shape style="position:absolute;left:2996;top:1707;width:401;height:402" coordorigin="2996,1707" coordsize="401,402" path="m3151,1919l3134,1919,3189,1975,3198,1965,3151,1919xe" filled="true" fillcolor="#000000" stroked="false">
                <v:path arrowok="t"/>
                <v:fill type="solid"/>
              </v:shape>
              <v:shape style="position:absolute;left:2996;top:1707;width:401;height:402" coordorigin="2996,1707" coordsize="401,402" path="m3127,1895l3122,1901,3123,1905,3124,1909,3124,1913,3123,1925,3121,1931,3119,1939,3127,1947,3129,1943,3131,1939,3132,1933,3133,1929,3134,1923,3134,1919,3151,1919,3127,1895xe" filled="true" fillcolor="#000000" stroked="false">
                <v:path arrowok="t"/>
                <v:fill type="solid"/>
              </v:shape>
              <v:shape style="position:absolute;left:2996;top:1707;width:401;height:402" coordorigin="2996,1707" coordsize="401,402" path="m3212,1917l3205,1927,3211,1931,3217,1933,3230,1933,3236,1929,3242,1925,3244,1923,3221,1923,3217,1921,3212,1917xe" filled="true" fillcolor="#000000" stroked="false">
                <v:path arrowok="t"/>
                <v:fill type="solid"/>
              </v:shape>
              <v:shape style="position:absolute;left:2996;top:1707;width:401;height:402" coordorigin="2996,1707" coordsize="401,402" path="m3240,1873l3225,1873,3230,1879,3233,1883,3238,1891,3239,1895,3240,1899,3241,1901,3241,1905,3239,1911,3238,1915,3235,1917,3232,1921,3228,1921,3221,1923,3244,1923,3247,1919,3250,1913,3251,1907,3252,1899,3251,1893,3248,1885,3244,1879,3240,1873xe" filled="true" fillcolor="#000000" stroked="false">
                <v:path arrowok="t"/>
                <v:fill type="solid"/>
              </v:shape>
              <v:shape style="position:absolute;left:2996;top:1707;width:401;height:402" coordorigin="2996,1707" coordsize="401,402" path="m3200,1841l3194,1841,3187,1843,3181,1843,3176,1847,3171,1851,3165,1857,3162,1865,3162,1883,3166,1889,3180,1905,3187,1907,3204,1909,3211,1905,3220,1895,3191,1895,3186,1893,3177,1883,3174,1879,3174,1873,3174,1867,3175,1861,3183,1853,3188,1851,3218,1851,3213,1847,3207,1845,3200,1841xe" filled="true" fillcolor="#000000" stroked="false">
                <v:path arrowok="t"/>
                <v:fill type="solid"/>
              </v:shape>
              <v:shape style="position:absolute;left:2996;top:1707;width:401;height:402" coordorigin="2996,1707" coordsize="401,402" path="m3218,1851l3188,1851,3193,1853,3199,1853,3204,1855,3209,1859,3214,1865,3217,1871,3217,1881,3215,1885,3211,1889,3207,1893,3202,1895,3220,1895,3222,1891,3224,1887,3225,1883,3225,1877,3224,1873,3240,1873,3238,1871,3221,1853,3218,1851xe" filled="true" fillcolor="#000000" stroked="false">
                <v:path arrowok="t"/>
                <v:fill type="solid"/>
              </v:shape>
              <v:shape style="position:absolute;left:2996;top:1707;width:401;height:402" coordorigin="2996,1707" coordsize="401,402" path="m3277,1767l3268,1767,3252,1771,3223,1813,3223,1821,3272,1871,3280,1871,3297,1867,3304,1861,3308,1857,3269,1857,3259,1853,3241,1833,3236,1825,3236,1805,3239,1797,3246,1791,3251,1785,3256,1783,3262,1781,3303,1781,3301,1779,3293,1773,3285,1771,3277,1767xe" filled="true" fillcolor="#000000" stroked="false">
                <v:path arrowok="t"/>
                <v:fill type="solid"/>
              </v:shape>
              <v:shape style="position:absolute;left:2996;top:1707;width:401;height:402" coordorigin="2996,1707" coordsize="401,402" path="m3323,1837l3310,1837,3309,1841,3306,1845,3303,1847,3296,1855,3287,1857,3308,1857,3311,1855,3317,1849,3321,1843,3323,1837xe" filled="true" fillcolor="#000000" stroked="false">
                <v:path arrowok="t"/>
                <v:fill type="solid"/>
              </v:shape>
              <v:shape style="position:absolute;left:2996;top:1707;width:401;height:402" coordorigin="2996,1707" coordsize="401,402" path="m3303,1781l3274,1781,3287,1785,3293,1789,3298,1795,3308,1805,3313,1815,3313,1825,3306,1827,3299,1829,3293,1833,3297,1841,3301,1839,3306,1837,3323,1837,3323,1833,3332,1833,3340,1831,3347,1827,3345,1823,3325,1823,3325,1817,3324,1809,3321,1803,3318,1797,3314,1791,3303,1781xe" filled="true" fillcolor="#000000" stroked="false">
                <v:path arrowok="t"/>
                <v:fill type="solid"/>
              </v:shape>
              <v:shape style="position:absolute;left:2996;top:1707;width:401;height:402" coordorigin="2996,1707" coordsize="401,402" path="m3343,1819l3338,1821,3332,1823,3345,1823,3343,1819xe" filled="true" fillcolor="#000000" stroked="false">
                <v:path arrowok="t"/>
                <v:fill type="solid"/>
              </v:shape>
              <v:shape style="position:absolute;left:2996;top:1707;width:401;height:402" coordorigin="2996,1707" coordsize="401,402" path="m3349,1719l3330,1719,3334,1721,3337,1723,3340,1727,3342,1731,3344,1743,3344,1755,3342,1777,3342,1787,3343,1797,3344,1801,3346,1805,3347,1809,3349,1811,3351,1813,3371,1793,3355,1793,3354,1789,3354,1787,3354,1775,3356,1753,3356,1749,3356,1743,3355,1733,3354,1729,3351,1721,3349,1719xe" filled="true" fillcolor="#000000" stroked="false">
                <v:path arrowok="t"/>
                <v:fill type="solid"/>
              </v:shape>
              <v:shape style="position:absolute;left:2996;top:1707;width:401;height:402" coordorigin="2996,1707" coordsize="401,402" path="m3389,1759l3355,1793,3371,1793,3397,1767,3389,1759xe" filled="true" fillcolor="#000000" stroked="false">
                <v:path arrowok="t"/>
                <v:fill type="solid"/>
              </v:shape>
              <v:shape style="position:absolute;left:2996;top:1707;width:401;height:402" coordorigin="2996,1707" coordsize="401,402" path="m3334,1707l3319,1707,3311,1711,3293,1747,3296,1753,3302,1761,3312,1753,3308,1749,3305,1743,3305,1733,3307,1729,3316,1721,3320,1719,3349,1719,3346,1715,3341,1709,3334,1707xe" filled="true" fillcolor="#000000" stroked="false">
                <v:path arrowok="t"/>
                <v:fill type="solid"/>
              </v:shape>
              <v:shape style="position:absolute;left:3296;top:1709;width:390;height:400" type="#_x0000_t75" stroked="false">
                <v:imagedata r:id="rId396" o:title=""/>
              </v:shape>
            </v:group>
          </v:group>
        </w:pict>
      </w:r>
      <w:r>
        <w:rPr>
          <w:rFonts w:ascii="宋体"/>
          <w:position w:val="3"/>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19"/>
          <w:szCs w:val="19"/>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type w:val="continuous"/>
          <w:pgSz w:w="11910" w:h="16840"/>
          <w:pgMar w:top="72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756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2"/>
        <w:ind w:right="0"/>
        <w:rPr>
          <w:rFonts w:ascii="宋体" w:hAnsi="宋体" w:cs="宋体" w:eastAsia="宋体" w:hint="default"/>
          <w:sz w:val="13"/>
          <w:szCs w:val="13"/>
        </w:rPr>
      </w:pPr>
    </w:p>
    <w:p>
      <w:pPr>
        <w:pStyle w:val="Heading3"/>
        <w:spacing w:line="240" w:lineRule="auto"/>
        <w:ind w:right="0"/>
        <w:jc w:val="left"/>
      </w:pPr>
      <w:r>
        <w:rPr>
          <w:rFonts w:ascii="Arial" w:hAnsi="Arial" w:cs="Arial" w:eastAsia="Arial" w:hint="default"/>
          <w:color w:val="044E7D"/>
        </w:rPr>
        <w:t>4.1.4</w:t>
      </w:r>
      <w:r>
        <w:rPr>
          <w:rFonts w:ascii="Arial" w:hAnsi="Arial" w:cs="Arial" w:eastAsia="Arial" w:hint="default"/>
          <w:color w:val="044E7D"/>
          <w:spacing w:val="-9"/>
        </w:rPr>
        <w:t> </w:t>
      </w:r>
      <w:r>
        <w:rPr>
          <w:color w:val="044E7D"/>
        </w:rPr>
        <w:t>半导体设备出货整体有所回暖，国内厂商表现相对平稳</w:t>
      </w:r>
      <w:r>
        <w:rPr/>
      </w:r>
    </w:p>
    <w:p>
      <w:pPr>
        <w:pStyle w:val="Heading5"/>
        <w:spacing w:line="240" w:lineRule="auto" w:before="105"/>
        <w:ind w:left="536" w:right="0"/>
        <w:jc w:val="left"/>
        <w:rPr>
          <w:b w:val="0"/>
          <w:bCs w:val="0"/>
        </w:rPr>
      </w:pPr>
      <w:r>
        <w:rPr/>
        <w:t>半导体设备环节，海外与国内波动基本一致，但受益于国产份额提升，国内公司净利润增速高于海外。</w:t>
      </w:r>
      <w:r>
        <w:rPr>
          <w:b w:val="0"/>
          <w:bCs w:val="0"/>
        </w:rPr>
      </w:r>
    </w:p>
    <w:p>
      <w:pPr>
        <w:spacing w:line="240" w:lineRule="auto" w:before="0"/>
        <w:ind w:right="0"/>
        <w:rPr>
          <w:rFonts w:ascii="Microsoft JhengHei" w:hAnsi="Microsoft JhengHei" w:cs="Microsoft JhengHei" w:eastAsia="Microsoft JhengHei" w:hint="default"/>
          <w:b/>
          <w:bCs/>
          <w:sz w:val="15"/>
          <w:szCs w:val="15"/>
        </w:rPr>
      </w:pPr>
    </w:p>
    <w:p>
      <w:pPr>
        <w:spacing w:line="312" w:lineRule="exact" w:before="0"/>
        <w:ind w:left="132" w:right="128" w:firstLine="401"/>
        <w:jc w:val="both"/>
        <w:rPr>
          <w:rFonts w:ascii="宋体" w:hAnsi="宋体" w:cs="宋体" w:eastAsia="宋体" w:hint="default"/>
          <w:sz w:val="20"/>
          <w:szCs w:val="20"/>
        </w:rPr>
      </w:pPr>
      <w:r>
        <w:rPr>
          <w:rFonts w:ascii="宋体" w:hAnsi="宋体" w:cs="宋体" w:eastAsia="宋体" w:hint="default"/>
          <w:sz w:val="20"/>
          <w:szCs w:val="20"/>
        </w:rPr>
        <w:t>海外设备环节，将 </w:t>
      </w:r>
      <w:r>
        <w:rPr>
          <w:rFonts w:ascii="Times New Roman" w:hAnsi="Times New Roman" w:cs="Times New Roman" w:eastAsia="Times New Roman" w:hint="default"/>
          <w:sz w:val="20"/>
          <w:szCs w:val="20"/>
        </w:rPr>
        <w:t>KLA </w:t>
      </w:r>
      <w:r>
        <w:rPr>
          <w:rFonts w:ascii="宋体" w:hAnsi="宋体" w:cs="宋体" w:eastAsia="宋体" w:hint="default"/>
          <w:sz w:val="20"/>
          <w:szCs w:val="20"/>
        </w:rPr>
        <w:t>与应用材料营收净利润加总，探究上游设备需求情况。</w:t>
      </w:r>
      <w:r>
        <w:rPr>
          <w:rFonts w:ascii="Microsoft JhengHei" w:hAnsi="Microsoft JhengHei" w:cs="Microsoft JhengHei" w:eastAsia="Microsoft JhengHei" w:hint="default"/>
          <w:b/>
          <w:bCs/>
          <w:sz w:val="20"/>
          <w:szCs w:val="20"/>
        </w:rPr>
        <w:t>营收总和于 </w:t>
      </w:r>
      <w:r>
        <w:rPr>
          <w:rFonts w:ascii="Times New Roman" w:hAnsi="Times New Roman" w:cs="Times New Roman" w:eastAsia="Times New Roman" w:hint="default"/>
          <w:b/>
          <w:bCs/>
          <w:sz w:val="20"/>
          <w:szCs w:val="20"/>
        </w:rPr>
        <w:t>19Q1 </w:t>
      </w:r>
      <w:r>
        <w:rPr>
          <w:rFonts w:ascii="Microsoft JhengHei" w:hAnsi="Microsoft JhengHei" w:cs="Microsoft JhengHei" w:eastAsia="Microsoft JhengHei" w:hint="default"/>
          <w:b/>
          <w:bCs/>
          <w:spacing w:val="2"/>
          <w:sz w:val="20"/>
          <w:szCs w:val="20"/>
        </w:rPr>
        <w:t>止跌， </w:t>
      </w:r>
      <w:r>
        <w:rPr>
          <w:rFonts w:ascii="Times New Roman" w:hAnsi="Times New Roman" w:cs="Times New Roman" w:eastAsia="Times New Roman" w:hint="default"/>
          <w:b/>
          <w:bCs/>
          <w:w w:val="99"/>
          <w:sz w:val="20"/>
          <w:szCs w:val="20"/>
        </w:rPr>
        <w:t>19Q2 </w:t>
      </w:r>
      <w:r>
        <w:rPr>
          <w:rFonts w:ascii="Microsoft JhengHei" w:hAnsi="Microsoft JhengHei" w:cs="Microsoft JhengHei" w:eastAsia="Microsoft JhengHei" w:hint="default"/>
          <w:b/>
          <w:bCs/>
          <w:spacing w:val="-14"/>
          <w:w w:val="99"/>
          <w:sz w:val="20"/>
          <w:szCs w:val="20"/>
        </w:rPr>
        <w:t>回升，环比增幅逐季扩大，预计</w:t>
      </w:r>
      <w:r>
        <w:rPr>
          <w:rFonts w:ascii="Microsoft JhengHei" w:hAnsi="Microsoft JhengHei" w:cs="Microsoft JhengHei" w:eastAsia="Microsoft JhengHei" w:hint="default"/>
          <w:b/>
          <w:bCs/>
          <w:w w:val="99"/>
          <w:sz w:val="20"/>
          <w:szCs w:val="20"/>
        </w:rPr>
        <w:t> </w:t>
      </w:r>
      <w:r>
        <w:rPr>
          <w:rFonts w:ascii="Times New Roman" w:hAnsi="Times New Roman" w:cs="Times New Roman" w:eastAsia="Times New Roman" w:hint="default"/>
          <w:b/>
          <w:bCs/>
          <w:w w:val="99"/>
          <w:sz w:val="20"/>
          <w:szCs w:val="20"/>
        </w:rPr>
        <w:t>19Q4 </w:t>
      </w:r>
      <w:r>
        <w:rPr>
          <w:rFonts w:ascii="Microsoft JhengHei" w:hAnsi="Microsoft JhengHei" w:cs="Microsoft JhengHei" w:eastAsia="Microsoft JhengHei" w:hint="default"/>
          <w:b/>
          <w:bCs/>
          <w:spacing w:val="1"/>
          <w:w w:val="99"/>
          <w:sz w:val="20"/>
          <w:szCs w:val="20"/>
        </w:rPr>
        <w:t>营收总和将增长至</w:t>
      </w:r>
      <w:r>
        <w:rPr>
          <w:rFonts w:ascii="Microsoft JhengHei" w:hAnsi="Microsoft JhengHei" w:cs="Microsoft JhengHei" w:eastAsia="Microsoft JhengHei" w:hint="default"/>
          <w:b/>
          <w:bCs/>
          <w:w w:val="99"/>
          <w:sz w:val="20"/>
          <w:szCs w:val="20"/>
        </w:rPr>
        <w:t> </w:t>
      </w:r>
      <w:r>
        <w:rPr>
          <w:rFonts w:ascii="Times New Roman" w:hAnsi="Times New Roman" w:cs="Times New Roman" w:eastAsia="Times New Roman" w:hint="default"/>
          <w:b/>
          <w:bCs/>
          <w:spacing w:val="-1"/>
          <w:w w:val="99"/>
          <w:sz w:val="20"/>
          <w:szCs w:val="20"/>
        </w:rPr>
        <w:t>56.15</w:t>
      </w:r>
      <w:r>
        <w:rPr>
          <w:rFonts w:ascii="Times New Roman" w:hAnsi="Times New Roman" w:cs="Times New Roman" w:eastAsia="Times New Roman" w:hint="default"/>
          <w:b/>
          <w:bCs/>
          <w:w w:val="99"/>
          <w:sz w:val="20"/>
          <w:szCs w:val="20"/>
        </w:rPr>
        <w:t> </w:t>
      </w:r>
      <w:r>
        <w:rPr>
          <w:rFonts w:ascii="Microsoft JhengHei" w:hAnsi="Microsoft JhengHei" w:cs="Microsoft JhengHei" w:eastAsia="Microsoft JhengHei" w:hint="default"/>
          <w:b/>
          <w:bCs/>
          <w:spacing w:val="-12"/>
          <w:w w:val="99"/>
          <w:sz w:val="20"/>
          <w:szCs w:val="20"/>
        </w:rPr>
        <w:t>亿美元，环比增长</w:t>
      </w:r>
      <w:r>
        <w:rPr>
          <w:rFonts w:ascii="Microsoft JhengHei" w:hAnsi="Microsoft JhengHei" w:cs="Microsoft JhengHei" w:eastAsia="Microsoft JhengHei" w:hint="default"/>
          <w:b/>
          <w:bCs/>
          <w:w w:val="99"/>
          <w:sz w:val="20"/>
          <w:szCs w:val="20"/>
        </w:rPr>
        <w:t> </w:t>
      </w:r>
      <w:r>
        <w:rPr>
          <w:rFonts w:ascii="Times New Roman" w:hAnsi="Times New Roman" w:cs="Times New Roman" w:eastAsia="Times New Roman" w:hint="default"/>
          <w:b/>
          <w:bCs/>
          <w:spacing w:val="-11"/>
          <w:w w:val="99"/>
          <w:sz w:val="20"/>
          <w:szCs w:val="20"/>
        </w:rPr>
        <w:t>8.7%</w:t>
      </w:r>
      <w:r>
        <w:rPr>
          <w:rFonts w:ascii="Microsoft JhengHei" w:hAnsi="Microsoft JhengHei" w:cs="Microsoft JhengHei" w:eastAsia="Microsoft JhengHei" w:hint="default"/>
          <w:b/>
          <w:bCs/>
          <w:spacing w:val="-11"/>
          <w:w w:val="99"/>
          <w:sz w:val="20"/>
          <w:szCs w:val="20"/>
        </w:rPr>
        <w:t>，同比增长</w:t>
      </w:r>
      <w:r>
        <w:rPr>
          <w:rFonts w:ascii="Microsoft JhengHei" w:hAnsi="Microsoft JhengHei" w:cs="Microsoft JhengHei" w:eastAsia="Microsoft JhengHei" w:hint="default"/>
          <w:b/>
          <w:bCs/>
          <w:w w:val="99"/>
          <w:sz w:val="20"/>
          <w:szCs w:val="20"/>
        </w:rPr>
        <w:t> </w:t>
      </w:r>
      <w:r>
        <w:rPr>
          <w:rFonts w:ascii="Times New Roman" w:hAnsi="Times New Roman" w:cs="Times New Roman" w:eastAsia="Times New Roman" w:hint="default"/>
          <w:b/>
          <w:bCs/>
          <w:spacing w:val="-1"/>
          <w:w w:val="99"/>
          <w:sz w:val="20"/>
          <w:szCs w:val="20"/>
        </w:rPr>
        <w:t>15.23%</w:t>
      </w:r>
      <w:r>
        <w:rPr>
          <w:rFonts w:ascii="Microsoft JhengHei" w:hAnsi="Microsoft JhengHei" w:cs="Microsoft JhengHei" w:eastAsia="Microsoft JhengHei" w:hint="default"/>
          <w:b/>
          <w:bCs/>
          <w:spacing w:val="-1"/>
          <w:w w:val="99"/>
          <w:sz w:val="20"/>
          <w:szCs w:val="20"/>
        </w:rPr>
        <w:t>。</w:t>
      </w:r>
      <w:r>
        <w:rPr>
          <w:rFonts w:ascii="Microsoft JhengHei" w:hAnsi="Microsoft JhengHei" w:cs="Microsoft JhengHei" w:eastAsia="Microsoft JhengHei" w:hint="default"/>
          <w:b/>
          <w:bCs/>
          <w:w w:val="99"/>
          <w:sz w:val="20"/>
          <w:szCs w:val="20"/>
        </w:rPr>
        <w:t> </w:t>
      </w:r>
      <w:r>
        <w:rPr>
          <w:rFonts w:ascii="Microsoft JhengHei" w:hAnsi="Microsoft JhengHei" w:cs="Microsoft JhengHei" w:eastAsia="Microsoft JhengHei" w:hint="default"/>
          <w:b/>
          <w:bCs/>
          <w:sz w:val="20"/>
          <w:szCs w:val="20"/>
        </w:rPr>
        <w:t>净利润方面，同比跌幅显著收窄，环比进入正增长区间。</w:t>
      </w:r>
      <w:r>
        <w:rPr>
          <w:rFonts w:ascii="Times New Roman" w:hAnsi="Times New Roman" w:cs="Times New Roman" w:eastAsia="Times New Roman" w:hint="default"/>
          <w:sz w:val="20"/>
          <w:szCs w:val="20"/>
        </w:rPr>
        <w:t>19Q2 </w:t>
      </w:r>
      <w:r>
        <w:rPr>
          <w:rFonts w:ascii="宋体" w:hAnsi="宋体" w:cs="宋体" w:eastAsia="宋体" w:hint="default"/>
          <w:sz w:val="20"/>
          <w:szCs w:val="20"/>
        </w:rPr>
        <w:t>合计净利润为 </w:t>
      </w:r>
      <w:r>
        <w:rPr>
          <w:rFonts w:ascii="Times New Roman" w:hAnsi="Times New Roman" w:cs="Times New Roman" w:eastAsia="Times New Roman" w:hint="default"/>
          <w:sz w:val="20"/>
          <w:szCs w:val="20"/>
        </w:rPr>
        <w:t>7.89 </w:t>
      </w:r>
      <w:r>
        <w:rPr>
          <w:rFonts w:ascii="宋体" w:hAnsi="宋体" w:cs="宋体" w:eastAsia="宋体" w:hint="default"/>
          <w:sz w:val="20"/>
          <w:szCs w:val="20"/>
        </w:rPr>
        <w:t>亿美元，同比降</w:t>
      </w:r>
      <w:r>
        <w:rPr>
          <w:rFonts w:ascii="宋体" w:hAnsi="宋体" w:cs="宋体" w:eastAsia="宋体" w:hint="default"/>
          <w:spacing w:val="-81"/>
          <w:sz w:val="20"/>
          <w:szCs w:val="20"/>
        </w:rPr>
        <w:t> </w:t>
      </w:r>
      <w:r>
        <w:rPr>
          <w:rFonts w:ascii="Times New Roman" w:hAnsi="Times New Roman" w:cs="Times New Roman" w:eastAsia="Times New Roman" w:hint="default"/>
          <w:sz w:val="20"/>
          <w:szCs w:val="20"/>
        </w:rPr>
        <w:t>48.16%</w:t>
      </w:r>
      <w:r>
        <w:rPr>
          <w:rFonts w:ascii="宋体" w:hAnsi="宋体" w:cs="宋体" w:eastAsia="宋体" w:hint="default"/>
          <w:sz w:val="20"/>
          <w:szCs w:val="20"/>
        </w:rPr>
        <w:t>，环 </w:t>
      </w:r>
      <w:r>
        <w:rPr>
          <w:rFonts w:ascii="宋体" w:hAnsi="宋体" w:cs="宋体" w:eastAsia="宋体" w:hint="default"/>
          <w:w w:val="99"/>
          <w:sz w:val="20"/>
          <w:szCs w:val="20"/>
        </w:rPr>
        <w:t>比降</w:t>
      </w:r>
      <w:r>
        <w:rPr>
          <w:rFonts w:ascii="宋体" w:hAnsi="宋体" w:cs="宋体" w:eastAsia="宋体" w:hint="default"/>
          <w:spacing w:val="-67"/>
          <w:w w:val="99"/>
          <w:sz w:val="20"/>
          <w:szCs w:val="20"/>
        </w:rPr>
        <w:t> </w:t>
      </w:r>
      <w:r>
        <w:rPr>
          <w:rFonts w:ascii="Times New Roman" w:hAnsi="Times New Roman" w:cs="Times New Roman" w:eastAsia="Times New Roman" w:hint="default"/>
          <w:spacing w:val="-15"/>
          <w:w w:val="99"/>
          <w:sz w:val="20"/>
          <w:szCs w:val="20"/>
        </w:rPr>
        <w:t>8.15%</w:t>
      </w:r>
      <w:r>
        <w:rPr>
          <w:rFonts w:ascii="宋体" w:hAnsi="宋体" w:cs="宋体" w:eastAsia="宋体" w:hint="default"/>
          <w:spacing w:val="-15"/>
          <w:w w:val="99"/>
          <w:sz w:val="20"/>
          <w:szCs w:val="20"/>
        </w:rPr>
        <w:t>，但</w:t>
      </w:r>
      <w:r>
        <w:rPr>
          <w:rFonts w:ascii="宋体" w:hAnsi="宋体" w:cs="宋体" w:eastAsia="宋体" w:hint="default"/>
          <w:spacing w:val="-68"/>
          <w:w w:val="99"/>
          <w:sz w:val="20"/>
          <w:szCs w:val="20"/>
        </w:rPr>
        <w:t> </w:t>
      </w:r>
      <w:r>
        <w:rPr>
          <w:rFonts w:ascii="Times New Roman" w:hAnsi="Times New Roman" w:cs="Times New Roman" w:eastAsia="Times New Roman" w:hint="default"/>
          <w:w w:val="99"/>
          <w:sz w:val="20"/>
          <w:szCs w:val="20"/>
        </w:rPr>
        <w:t>19Q3</w:t>
      </w:r>
      <w:r>
        <w:rPr>
          <w:rFonts w:ascii="Times New Roman" w:hAnsi="Times New Roman" w:cs="Times New Roman" w:eastAsia="Times New Roman" w:hint="default"/>
          <w:spacing w:val="-16"/>
          <w:w w:val="99"/>
          <w:sz w:val="20"/>
          <w:szCs w:val="20"/>
        </w:rPr>
        <w:t> </w:t>
      </w:r>
      <w:r>
        <w:rPr>
          <w:rFonts w:ascii="宋体" w:hAnsi="宋体" w:cs="宋体" w:eastAsia="宋体" w:hint="default"/>
          <w:spacing w:val="-7"/>
          <w:w w:val="99"/>
          <w:sz w:val="20"/>
          <w:szCs w:val="20"/>
        </w:rPr>
        <w:t>数据显著改善，净利润总和增长至</w:t>
      </w:r>
      <w:r>
        <w:rPr>
          <w:rFonts w:ascii="宋体" w:hAnsi="宋体" w:cs="宋体" w:eastAsia="宋体" w:hint="default"/>
          <w:spacing w:val="-66"/>
          <w:w w:val="99"/>
          <w:sz w:val="20"/>
          <w:szCs w:val="20"/>
        </w:rPr>
        <w:t> </w:t>
      </w:r>
      <w:r>
        <w:rPr>
          <w:rFonts w:ascii="Times New Roman" w:hAnsi="Times New Roman" w:cs="Times New Roman" w:eastAsia="Times New Roman" w:hint="default"/>
          <w:w w:val="99"/>
          <w:sz w:val="20"/>
          <w:szCs w:val="20"/>
        </w:rPr>
        <w:t>10.45</w:t>
      </w:r>
      <w:r>
        <w:rPr>
          <w:rFonts w:ascii="Times New Roman" w:hAnsi="Times New Roman" w:cs="Times New Roman" w:eastAsia="Times New Roman" w:hint="default"/>
          <w:spacing w:val="-15"/>
          <w:w w:val="99"/>
          <w:sz w:val="20"/>
          <w:szCs w:val="20"/>
        </w:rPr>
        <w:t> </w:t>
      </w:r>
      <w:r>
        <w:rPr>
          <w:rFonts w:ascii="宋体" w:hAnsi="宋体" w:cs="宋体" w:eastAsia="宋体" w:hint="default"/>
          <w:spacing w:val="-9"/>
          <w:w w:val="99"/>
          <w:sz w:val="20"/>
          <w:szCs w:val="20"/>
        </w:rPr>
        <w:t>亿美元，同比跌幅收窄至</w:t>
      </w:r>
      <w:r>
        <w:rPr>
          <w:rFonts w:ascii="宋体" w:hAnsi="宋体" w:cs="宋体" w:eastAsia="宋体" w:hint="default"/>
          <w:spacing w:val="-67"/>
          <w:w w:val="99"/>
          <w:sz w:val="20"/>
          <w:szCs w:val="20"/>
        </w:rPr>
        <w:t> </w:t>
      </w:r>
      <w:r>
        <w:rPr>
          <w:rFonts w:ascii="Times New Roman" w:hAnsi="Times New Roman" w:cs="Times New Roman" w:eastAsia="Times New Roman" w:hint="default"/>
          <w:spacing w:val="-9"/>
          <w:w w:val="99"/>
          <w:sz w:val="20"/>
          <w:szCs w:val="20"/>
        </w:rPr>
        <w:t>17.85%</w:t>
      </w:r>
      <w:r>
        <w:rPr>
          <w:rFonts w:ascii="宋体" w:hAnsi="宋体" w:cs="宋体" w:eastAsia="宋体" w:hint="default"/>
          <w:spacing w:val="-9"/>
          <w:w w:val="99"/>
          <w:sz w:val="20"/>
          <w:szCs w:val="20"/>
        </w:rPr>
        <w:t>，环比增长</w:t>
      </w:r>
      <w:r>
        <w:rPr>
          <w:rFonts w:ascii="宋体" w:hAnsi="宋体" w:cs="宋体" w:eastAsia="宋体" w:hint="default"/>
          <w:spacing w:val="-67"/>
          <w:w w:val="99"/>
          <w:sz w:val="20"/>
          <w:szCs w:val="20"/>
        </w:rPr>
        <w:t> </w:t>
      </w:r>
      <w:r>
        <w:rPr>
          <w:rFonts w:ascii="Times New Roman" w:hAnsi="Times New Roman" w:cs="Times New Roman" w:eastAsia="Times New Roman" w:hint="default"/>
          <w:w w:val="99"/>
          <w:sz w:val="20"/>
          <w:szCs w:val="20"/>
        </w:rPr>
        <w:t>32.45%</w:t>
      </w:r>
      <w:r>
        <w:rPr>
          <w:rFonts w:ascii="宋体" w:hAnsi="宋体" w:cs="宋体" w:eastAsia="宋体" w:hint="default"/>
          <w:w w:val="99"/>
          <w:sz w:val="20"/>
          <w:szCs w:val="20"/>
        </w:rPr>
        <w:t>。</w:t>
      </w:r>
      <w:r>
        <w:rPr>
          <w:rFonts w:ascii="宋体" w:hAnsi="宋体" w:cs="宋体" w:eastAsia="宋体" w:hint="default"/>
          <w:sz w:val="20"/>
          <w:szCs w:val="20"/>
        </w:rPr>
      </w:r>
    </w:p>
    <w:p>
      <w:pPr>
        <w:spacing w:line="240" w:lineRule="auto" w:before="2"/>
        <w:ind w:right="0"/>
        <w:rPr>
          <w:rFonts w:ascii="宋体" w:hAnsi="宋体" w:cs="宋体" w:eastAsia="宋体" w:hint="default"/>
          <w:sz w:val="17"/>
          <w:szCs w:val="17"/>
        </w:rPr>
      </w:pPr>
    </w:p>
    <w:p>
      <w:pPr>
        <w:tabs>
          <w:tab w:pos="5116" w:val="left" w:leader="none"/>
        </w:tabs>
        <w:spacing w:before="0"/>
        <w:ind w:left="241" w:right="0" w:firstLine="0"/>
        <w:jc w:val="left"/>
        <w:rPr>
          <w:rFonts w:ascii="Microsoft JhengHei" w:hAnsi="Microsoft JhengHei" w:cs="Microsoft JhengHei" w:eastAsia="Microsoft JhengHei" w:hint="default"/>
          <w:sz w:val="18"/>
          <w:szCs w:val="18"/>
        </w:rPr>
      </w:pPr>
      <w:r>
        <w:rPr/>
        <w:pict>
          <v:group style="position:absolute;margin-left:56.389999pt;margin-top:17.925243pt;width:482.55pt;height:148pt;mso-position-horizontal-relative:page;mso-position-vertical-relative:paragraph;z-index:-414832" coordorigin="1128,359" coordsize="9651,2960">
            <v:group style="position:absolute;left:1133;top:364;width:4876;height:2" coordorigin="1133,364" coordsize="4876,2">
              <v:shape style="position:absolute;left:1133;top:364;width:4876;height:2" coordorigin="1133,364" coordsize="4876,0" path="m1133,364l6008,364e" filled="false" stroked="true" strokeweight=".48pt" strokecolor="#367097">
                <v:path arrowok="t"/>
              </v:shape>
            </v:group>
            <v:group style="position:absolute;left:6008;top:364;width:10;height:2" coordorigin="6008,364" coordsize="10,2">
              <v:shape style="position:absolute;left:6008;top:364;width:10;height:2" coordorigin="6008,364" coordsize="10,0" path="m6008,364l6018,364e" filled="false" stroked="true" strokeweight=".48pt" strokecolor="#367097">
                <v:path arrowok="t"/>
              </v:shape>
            </v:group>
            <v:group style="position:absolute;left:6018;top:364;width:70;height:2" coordorigin="6018,364" coordsize="70,2">
              <v:shape style="position:absolute;left:6018;top:364;width:70;height:2" coordorigin="6018,364" coordsize="70,0" path="m6018,364l6087,364e" filled="false" stroked="true" strokeweight=".48pt" strokecolor="#367097">
                <v:path arrowok="t"/>
              </v:shape>
            </v:group>
            <v:group style="position:absolute;left:6087;top:364;width:10;height:2" coordorigin="6087,364" coordsize="10,2">
              <v:shape style="position:absolute;left:6087;top:364;width:10;height:2" coordorigin="6087,364" coordsize="10,0" path="m6087,364l6097,364e" filled="false" stroked="true" strokeweight=".48pt" strokecolor="#367097">
                <v:path arrowok="t"/>
              </v:shape>
            </v:group>
            <v:group style="position:absolute;left:6097;top:364;width:4677;height:2" coordorigin="6097,364" coordsize="4677,2">
              <v:shape style="position:absolute;left:6097;top:364;width:4677;height:2" coordorigin="6097,364" coordsize="4677,0" path="m6097,364l10773,364e" filled="false" stroked="true" strokeweight=".48pt" strokecolor="#367097">
                <v:path arrowok="t"/>
              </v:shape>
              <v:shape style="position:absolute;left:6196;top:388;width:4574;height:2931" type="#_x0000_t75" stroked="false">
                <v:imagedata r:id="rId397" o:title=""/>
              </v:shape>
              <v:shape style="position:absolute;left:1372;top:542;width:164;height:429" type="#_x0000_t202" filled="false" stroked="false">
                <v:textbox inset="0,0,0,0">
                  <w:txbxContent>
                    <w:p>
                      <w:pPr>
                        <w:spacing w:line="148" w:lineRule="exact" w:before="0"/>
                        <w:ind w:left="0" w:right="0" w:firstLine="0"/>
                        <w:jc w:val="left"/>
                        <w:rPr>
                          <w:rFonts w:ascii="微软雅黑" w:hAnsi="微软雅黑" w:cs="微软雅黑" w:eastAsia="微软雅黑" w:hint="default"/>
                          <w:sz w:val="14"/>
                          <w:szCs w:val="14"/>
                        </w:rPr>
                      </w:pPr>
                      <w:r>
                        <w:rPr>
                          <w:rFonts w:ascii="微软雅黑"/>
                          <w:spacing w:val="-1"/>
                          <w:sz w:val="14"/>
                        </w:rPr>
                        <w:t>60</w:t>
                      </w:r>
                      <w:r>
                        <w:rPr>
                          <w:rFonts w:ascii="微软雅黑"/>
                          <w:sz w:val="14"/>
                        </w:rPr>
                      </w:r>
                    </w:p>
                    <w:p>
                      <w:pPr>
                        <w:spacing w:line="233" w:lineRule="exact" w:before="47"/>
                        <w:ind w:left="0" w:right="0" w:firstLine="0"/>
                        <w:jc w:val="left"/>
                        <w:rPr>
                          <w:rFonts w:ascii="微软雅黑" w:hAnsi="微软雅黑" w:cs="微软雅黑" w:eastAsia="微软雅黑" w:hint="default"/>
                          <w:sz w:val="14"/>
                          <w:szCs w:val="14"/>
                        </w:rPr>
                      </w:pPr>
                      <w:r>
                        <w:rPr>
                          <w:rFonts w:ascii="微软雅黑"/>
                          <w:spacing w:val="-1"/>
                          <w:sz w:val="14"/>
                        </w:rPr>
                        <w:t>50</w:t>
                      </w:r>
                      <w:r>
                        <w:rPr>
                          <w:rFonts w:ascii="微软雅黑"/>
                          <w:sz w:val="14"/>
                        </w:rPr>
                      </w:r>
                    </w:p>
                  </w:txbxContent>
                </v:textbox>
                <w10:wrap type="none"/>
              </v:shape>
              <v:shape style="position:absolute;left:1678;top:542;width:3825;height:140" type="#_x0000_t202" filled="false" stroked="false">
                <v:textbox inset="0,0,0,0">
                  <w:txbxContent>
                    <w:p>
                      <w:pPr>
                        <w:tabs>
                          <w:tab w:pos="3824" w:val="left" w:leader="none"/>
                        </w:tabs>
                        <w:spacing w:line="139" w:lineRule="exact" w:before="0"/>
                        <w:ind w:left="0" w:right="0" w:firstLine="0"/>
                        <w:jc w:val="left"/>
                        <w:rPr>
                          <w:rFonts w:ascii="微软雅黑" w:hAnsi="微软雅黑" w:cs="微软雅黑" w:eastAsia="微软雅黑" w:hint="default"/>
                          <w:sz w:val="14"/>
                          <w:szCs w:val="14"/>
                        </w:rPr>
                      </w:pPr>
                      <w:r>
                        <w:rPr>
                          <w:rFonts w:ascii="微软雅黑"/>
                          <w:w w:val="99"/>
                          <w:sz w:val="14"/>
                        </w:rPr>
                        <w:t> </w:t>
                      </w:r>
                      <w:r>
                        <w:rPr>
                          <w:rFonts w:ascii="微软雅黑"/>
                          <w:sz w:val="14"/>
                        </w:rPr>
                        <w:tab/>
                      </w:r>
                    </w:p>
                  </w:txbxContent>
                </v:textbox>
                <w10:wrap type="none"/>
              </v:shape>
              <v:shape style="position:absolute;left:5610;top:542;width:287;height:140" type="#_x0000_t202" filled="false" stroked="false">
                <v:textbox inset="0,0,0,0">
                  <w:txbxContent>
                    <w:p>
                      <w:pPr>
                        <w:spacing w:line="139" w:lineRule="exact" w:before="0"/>
                        <w:ind w:left="0" w:right="0" w:firstLine="0"/>
                        <w:jc w:val="left"/>
                        <w:rPr>
                          <w:rFonts w:ascii="微软雅黑" w:hAnsi="微软雅黑" w:cs="微软雅黑" w:eastAsia="微软雅黑" w:hint="default"/>
                          <w:sz w:val="14"/>
                          <w:szCs w:val="14"/>
                        </w:rPr>
                      </w:pPr>
                      <w:r>
                        <w:rPr>
                          <w:rFonts w:ascii="微软雅黑"/>
                          <w:spacing w:val="-1"/>
                          <w:sz w:val="14"/>
                        </w:rPr>
                        <w:t>60%</w:t>
                      </w:r>
                      <w:r>
                        <w:rPr>
                          <w:rFonts w:ascii="微软雅黑"/>
                          <w:sz w:val="14"/>
                        </w:rPr>
                      </w:r>
                    </w:p>
                  </w:txbxContent>
                </v:textbox>
                <w10:wrap type="none"/>
              </v:shape>
              <v:shape style="position:absolute;left:1372;top:888;width:4525;height:660" type="#_x0000_t202" filled="false" stroked="false">
                <v:textbox inset="0,0,0,0">
                  <w:txbxContent>
                    <w:p>
                      <w:pPr>
                        <w:spacing w:line="143" w:lineRule="exact" w:before="0"/>
                        <w:ind w:left="0" w:right="0" w:firstLine="0"/>
                        <w:jc w:val="right"/>
                        <w:rPr>
                          <w:rFonts w:ascii="微软雅黑" w:hAnsi="微软雅黑" w:cs="微软雅黑" w:eastAsia="微软雅黑" w:hint="default"/>
                          <w:sz w:val="14"/>
                          <w:szCs w:val="14"/>
                        </w:rPr>
                      </w:pPr>
                      <w:r>
                        <w:rPr>
                          <w:rFonts w:ascii="微软雅黑"/>
                          <w:spacing w:val="-1"/>
                          <w:w w:val="95"/>
                          <w:sz w:val="14"/>
                        </w:rPr>
                        <w:t>40%</w:t>
                      </w:r>
                      <w:r>
                        <w:rPr>
                          <w:rFonts w:ascii="微软雅黑"/>
                          <w:sz w:val="14"/>
                        </w:rPr>
                      </w:r>
                    </w:p>
                    <w:p>
                      <w:pPr>
                        <w:spacing w:line="237" w:lineRule="exact" w:before="0"/>
                        <w:ind w:left="0" w:right="0" w:firstLine="0"/>
                        <w:jc w:val="left"/>
                        <w:rPr>
                          <w:rFonts w:ascii="微软雅黑" w:hAnsi="微软雅黑" w:cs="微软雅黑" w:eastAsia="微软雅黑" w:hint="default"/>
                          <w:sz w:val="14"/>
                          <w:szCs w:val="14"/>
                        </w:rPr>
                      </w:pPr>
                      <w:r>
                        <w:rPr>
                          <w:rFonts w:ascii="微软雅黑"/>
                          <w:sz w:val="14"/>
                        </w:rPr>
                        <w:t>40</w:t>
                      </w:r>
                    </w:p>
                    <w:p>
                      <w:pPr>
                        <w:spacing w:line="233" w:lineRule="exact" w:before="47"/>
                        <w:ind w:left="0" w:right="0" w:firstLine="0"/>
                        <w:jc w:val="left"/>
                        <w:rPr>
                          <w:rFonts w:ascii="微软雅黑" w:hAnsi="微软雅黑" w:cs="微软雅黑" w:eastAsia="微软雅黑" w:hint="default"/>
                          <w:sz w:val="14"/>
                          <w:szCs w:val="14"/>
                        </w:rPr>
                      </w:pPr>
                      <w:r>
                        <w:rPr>
                          <w:rFonts w:ascii="微软雅黑"/>
                          <w:sz w:val="14"/>
                        </w:rPr>
                        <w:t>30</w:t>
                      </w:r>
                    </w:p>
                  </w:txbxContent>
                </v:textbox>
                <w10:wrap type="none"/>
              </v:shape>
              <v:shape style="position:absolute;left:5610;top:1236;width:287;height:140" type="#_x0000_t202" filled="false" stroked="false">
                <v:textbox inset="0,0,0,0">
                  <w:txbxContent>
                    <w:p>
                      <w:pPr>
                        <w:spacing w:line="139" w:lineRule="exact" w:before="0"/>
                        <w:ind w:left="0" w:right="0" w:firstLine="0"/>
                        <w:jc w:val="left"/>
                        <w:rPr>
                          <w:rFonts w:ascii="微软雅黑" w:hAnsi="微软雅黑" w:cs="微软雅黑" w:eastAsia="微软雅黑" w:hint="default"/>
                          <w:sz w:val="14"/>
                          <w:szCs w:val="14"/>
                        </w:rPr>
                      </w:pPr>
                      <w:r>
                        <w:rPr>
                          <w:rFonts w:ascii="微软雅黑"/>
                          <w:spacing w:val="-1"/>
                          <w:sz w:val="14"/>
                        </w:rPr>
                        <w:t>20%</w:t>
                      </w:r>
                      <w:r>
                        <w:rPr>
                          <w:rFonts w:ascii="微软雅黑"/>
                          <w:sz w:val="14"/>
                        </w:rPr>
                      </w:r>
                    </w:p>
                  </w:txbxContent>
                </v:textbox>
                <w10:wrap type="none"/>
              </v:shape>
              <v:shape style="position:absolute;left:5610;top:1582;width:206;height:140" type="#_x0000_t202" filled="false" stroked="false">
                <v:textbox inset="0,0,0,0">
                  <w:txbxContent>
                    <w:p>
                      <w:pPr>
                        <w:spacing w:line="140" w:lineRule="exact" w:before="0"/>
                        <w:ind w:left="0" w:right="0" w:firstLine="0"/>
                        <w:jc w:val="left"/>
                        <w:rPr>
                          <w:rFonts w:ascii="微软雅黑" w:hAnsi="微软雅黑" w:cs="微软雅黑" w:eastAsia="微软雅黑" w:hint="default"/>
                          <w:sz w:val="14"/>
                          <w:szCs w:val="14"/>
                        </w:rPr>
                      </w:pPr>
                      <w:r>
                        <w:rPr>
                          <w:rFonts w:ascii="微软雅黑"/>
                          <w:spacing w:val="-1"/>
                          <w:sz w:val="14"/>
                        </w:rPr>
                        <w:t>0%</w:t>
                      </w:r>
                      <w:r>
                        <w:rPr>
                          <w:rFonts w:ascii="微软雅黑"/>
                          <w:sz w:val="14"/>
                        </w:rPr>
                      </w:r>
                    </w:p>
                  </w:txbxContent>
                </v:textbox>
                <w10:wrap type="none"/>
              </v:shape>
              <v:shape style="position:absolute;left:1372;top:1698;width:164;height:429" type="#_x0000_t202" filled="false" stroked="false">
                <v:textbox inset="0,0,0,0">
                  <w:txbxContent>
                    <w:p>
                      <w:pPr>
                        <w:spacing w:line="148" w:lineRule="exact" w:before="0"/>
                        <w:ind w:left="0" w:right="0" w:firstLine="0"/>
                        <w:jc w:val="left"/>
                        <w:rPr>
                          <w:rFonts w:ascii="微软雅黑" w:hAnsi="微软雅黑" w:cs="微软雅黑" w:eastAsia="微软雅黑" w:hint="default"/>
                          <w:sz w:val="14"/>
                          <w:szCs w:val="14"/>
                        </w:rPr>
                      </w:pPr>
                      <w:r>
                        <w:rPr>
                          <w:rFonts w:ascii="微软雅黑"/>
                          <w:spacing w:val="-1"/>
                          <w:sz w:val="14"/>
                        </w:rPr>
                        <w:t>20</w:t>
                      </w:r>
                      <w:r>
                        <w:rPr>
                          <w:rFonts w:ascii="微软雅黑"/>
                          <w:sz w:val="14"/>
                        </w:rPr>
                      </w:r>
                    </w:p>
                    <w:p>
                      <w:pPr>
                        <w:spacing w:line="233" w:lineRule="exact" w:before="47"/>
                        <w:ind w:left="0" w:right="0" w:firstLine="0"/>
                        <w:jc w:val="left"/>
                        <w:rPr>
                          <w:rFonts w:ascii="微软雅黑" w:hAnsi="微软雅黑" w:cs="微软雅黑" w:eastAsia="微软雅黑" w:hint="default"/>
                          <w:sz w:val="14"/>
                          <w:szCs w:val="14"/>
                        </w:rPr>
                      </w:pPr>
                      <w:r>
                        <w:rPr>
                          <w:rFonts w:ascii="微软雅黑"/>
                          <w:spacing w:val="-1"/>
                          <w:sz w:val="14"/>
                        </w:rPr>
                        <w:t>10</w:t>
                      </w:r>
                      <w:r>
                        <w:rPr>
                          <w:rFonts w:ascii="微软雅黑"/>
                          <w:sz w:val="14"/>
                        </w:rPr>
                      </w:r>
                    </w:p>
                  </w:txbxContent>
                </v:textbox>
                <w10:wrap type="none"/>
              </v:shape>
              <v:shape style="position:absolute;left:1454;top:1929;width:4505;height:487" type="#_x0000_t202" filled="false" stroked="false">
                <v:textbox inset="0,0,0,0">
                  <w:txbxContent>
                    <w:p>
                      <w:pPr>
                        <w:spacing w:line="148" w:lineRule="exact" w:before="0"/>
                        <w:ind w:left="0" w:right="0" w:firstLine="0"/>
                        <w:jc w:val="right"/>
                        <w:rPr>
                          <w:rFonts w:ascii="微软雅黑" w:hAnsi="微软雅黑" w:cs="微软雅黑" w:eastAsia="微软雅黑" w:hint="default"/>
                          <w:sz w:val="14"/>
                          <w:szCs w:val="14"/>
                        </w:rPr>
                      </w:pPr>
                      <w:r>
                        <w:rPr>
                          <w:rFonts w:ascii="微软雅黑"/>
                          <w:w w:val="95"/>
                          <w:sz w:val="14"/>
                        </w:rPr>
                        <w:t>-20%</w:t>
                      </w:r>
                      <w:r>
                        <w:rPr>
                          <w:rFonts w:ascii="微软雅黑"/>
                          <w:sz w:val="14"/>
                        </w:rPr>
                      </w:r>
                    </w:p>
                    <w:p>
                      <w:pPr>
                        <w:tabs>
                          <w:tab w:pos="4155" w:val="left" w:leader="none"/>
                        </w:tabs>
                        <w:spacing w:line="233" w:lineRule="exact" w:before="105"/>
                        <w:ind w:left="0" w:right="0" w:firstLine="0"/>
                        <w:jc w:val="right"/>
                        <w:rPr>
                          <w:rFonts w:ascii="微软雅黑" w:hAnsi="微软雅黑" w:cs="微软雅黑" w:eastAsia="微软雅黑" w:hint="default"/>
                          <w:sz w:val="14"/>
                          <w:szCs w:val="14"/>
                        </w:rPr>
                      </w:pPr>
                      <w:r>
                        <w:rPr>
                          <w:rFonts w:ascii="微软雅黑"/>
                          <w:w w:val="95"/>
                          <w:sz w:val="14"/>
                        </w:rPr>
                        <w:t>0</w:t>
                        <w:tab/>
                        <w:t>-40%</w:t>
                      </w:r>
                      <w:r>
                        <w:rPr>
                          <w:rFonts w:ascii="微软雅黑"/>
                          <w:sz w:val="14"/>
                        </w:rPr>
                      </w:r>
                    </w:p>
                  </w:txbxContent>
                </v:textbox>
                <w10:wrap type="none"/>
              </v:shape>
              <v:shape style="position:absolute;left:2410;top:3171;width:1193;height:140" type="#_x0000_t202" filled="false" stroked="false">
                <v:textbox inset="0,0,0,0">
                  <w:txbxContent>
                    <w:p>
                      <w:pPr>
                        <w:spacing w:line="139" w:lineRule="exact" w:before="0"/>
                        <w:ind w:left="0" w:right="0" w:firstLine="0"/>
                        <w:jc w:val="left"/>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KLA+AMAT</w:t>
                      </w:r>
                      <w:r>
                        <w:rPr>
                          <w:rFonts w:ascii="微软雅黑" w:hAnsi="微软雅黑" w:cs="微软雅黑" w:eastAsia="微软雅黑" w:hint="default"/>
                          <w:w w:val="95"/>
                          <w:sz w:val="14"/>
                          <w:szCs w:val="14"/>
                        </w:rPr>
                        <w:t>总营收</w:t>
                      </w:r>
                      <w:r>
                        <w:rPr>
                          <w:rFonts w:ascii="微软雅黑" w:hAnsi="微软雅黑" w:cs="微软雅黑" w:eastAsia="微软雅黑" w:hint="default"/>
                          <w:sz w:val="14"/>
                          <w:szCs w:val="14"/>
                        </w:rPr>
                      </w:r>
                    </w:p>
                  </w:txbxContent>
                </v:textbox>
                <w10:wrap type="none"/>
              </v:shape>
              <v:shape style="position:absolute;left:4247;top:3171;width:279;height:140" type="#_x0000_t202" filled="false" stroked="false">
                <v:textbox inset="0,0,0,0">
                  <w:txbxContent>
                    <w:p>
                      <w:pPr>
                        <w:spacing w:line="139" w:lineRule="exact" w:before="0"/>
                        <w:ind w:left="0" w:right="0" w:firstLine="0"/>
                        <w:jc w:val="left"/>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同比</w:t>
                      </w:r>
                      <w:r>
                        <w:rPr>
                          <w:rFonts w:ascii="微软雅黑" w:hAnsi="微软雅黑" w:cs="微软雅黑" w:eastAsia="微软雅黑" w:hint="default"/>
                          <w:sz w:val="14"/>
                          <w:szCs w:val="14"/>
                        </w:rPr>
                      </w:r>
                    </w:p>
                  </w:txbxContent>
                </v:textbox>
                <w10:wrap type="none"/>
              </v:shape>
              <v:shape style="position:absolute;left:5167;top:3171;width:279;height:140" type="#_x0000_t202" filled="false" stroked="false">
                <v:textbox inset="0,0,0,0">
                  <w:txbxContent>
                    <w:p>
                      <w:pPr>
                        <w:spacing w:line="139" w:lineRule="exact" w:before="0"/>
                        <w:ind w:left="0" w:right="0" w:firstLine="0"/>
                        <w:jc w:val="left"/>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环比</w:t>
                      </w:r>
                      <w:r>
                        <w:rPr>
                          <w:rFonts w:ascii="微软雅黑" w:hAnsi="微软雅黑" w:cs="微软雅黑" w:eastAsia="微软雅黑" w:hint="default"/>
                          <w:sz w:val="14"/>
                          <w:szCs w:val="14"/>
                        </w:rPr>
                      </w:r>
                    </w:p>
                  </w:txbxContent>
                </v:textbox>
                <w10:wrap type="none"/>
              </v:shape>
            </v:group>
            <w10:wrap type="none"/>
          </v:group>
        </w:pict>
      </w:r>
      <w:bookmarkStart w:name="_bookmark164" w:id="165"/>
      <w:bookmarkEnd w:id="165"/>
      <w:r>
        <w:rPr/>
      </w:r>
      <w:r>
        <w:rPr>
          <w:rFonts w:ascii="Microsoft JhengHei" w:hAnsi="Microsoft JhengHei" w:cs="Microsoft JhengHei" w:eastAsia="Microsoft JhengHei" w:hint="default"/>
          <w:b/>
          <w:bCs/>
          <w:sz w:val="18"/>
          <w:szCs w:val="18"/>
        </w:rPr>
        <w:t>图 </w:t>
      </w:r>
      <w:r>
        <w:rPr>
          <w:rFonts w:ascii="Arial" w:hAnsi="Arial" w:cs="Arial" w:eastAsia="Arial" w:hint="default"/>
          <w:b/>
          <w:bCs/>
          <w:spacing w:val="-3"/>
          <w:sz w:val="18"/>
          <w:szCs w:val="18"/>
        </w:rPr>
        <w:t>115</w:t>
      </w:r>
      <w:r>
        <w:rPr>
          <w:rFonts w:ascii="Microsoft JhengHei" w:hAnsi="Microsoft JhengHei" w:cs="Microsoft JhengHei" w:eastAsia="Microsoft JhengHei" w:hint="default"/>
          <w:b/>
          <w:bCs/>
          <w:spacing w:val="-3"/>
          <w:sz w:val="18"/>
          <w:szCs w:val="18"/>
        </w:rPr>
        <w:t>：</w:t>
      </w:r>
      <w:r>
        <w:rPr>
          <w:rFonts w:ascii="Arial" w:hAnsi="Arial" w:cs="Arial" w:eastAsia="Arial" w:hint="default"/>
          <w:b/>
          <w:bCs/>
          <w:spacing w:val="-3"/>
          <w:sz w:val="18"/>
          <w:szCs w:val="18"/>
        </w:rPr>
        <w:t>KLA+AMAT </w:t>
      </w:r>
      <w:r>
        <w:rPr>
          <w:rFonts w:ascii="Microsoft JhengHei" w:hAnsi="Microsoft JhengHei" w:cs="Microsoft JhengHei" w:eastAsia="Microsoft JhengHei" w:hint="default"/>
          <w:b/>
          <w:bCs/>
          <w:sz w:val="18"/>
          <w:szCs w:val="18"/>
        </w:rPr>
        <w:t>营收 </w:t>
      </w:r>
      <w:r>
        <w:rPr>
          <w:rFonts w:ascii="Arial" w:hAnsi="Arial" w:cs="Arial" w:eastAsia="Arial" w:hint="default"/>
          <w:b/>
          <w:bCs/>
          <w:sz w:val="18"/>
          <w:szCs w:val="18"/>
        </w:rPr>
        <w:t>19Q2</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出现反转 </w:t>
      </w:r>
      <w:r>
        <w:rPr>
          <w:rFonts w:ascii="Microsoft JhengHei" w:hAnsi="Microsoft JhengHei" w:cs="Microsoft JhengHei" w:eastAsia="Microsoft JhengHei" w:hint="default"/>
          <w:b/>
          <w:bCs/>
          <w:spacing w:val="3"/>
          <w:sz w:val="18"/>
          <w:szCs w:val="18"/>
        </w:rPr>
        <w:t> </w:t>
      </w:r>
      <w:r>
        <w:rPr>
          <w:rFonts w:ascii="Microsoft JhengHei" w:hAnsi="Microsoft JhengHei" w:cs="Microsoft JhengHei" w:eastAsia="Microsoft JhengHei" w:hint="default"/>
          <w:b/>
          <w:bCs/>
          <w:sz w:val="18"/>
          <w:szCs w:val="18"/>
        </w:rPr>
        <w:t>单位：亿美元</w:t>
        <w:tab/>
      </w:r>
      <w:bookmarkStart w:name="_bookmark165" w:id="166"/>
      <w:bookmarkEnd w:id="166"/>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pacing w:val="-3"/>
          <w:sz w:val="18"/>
          <w:szCs w:val="18"/>
        </w:rPr>
        <w:t>116</w:t>
      </w:r>
      <w:r>
        <w:rPr>
          <w:rFonts w:ascii="Microsoft JhengHei" w:hAnsi="Microsoft JhengHei" w:cs="Microsoft JhengHei" w:eastAsia="Microsoft JhengHei" w:hint="default"/>
          <w:b/>
          <w:bCs/>
          <w:spacing w:val="-3"/>
          <w:sz w:val="18"/>
          <w:szCs w:val="18"/>
        </w:rPr>
        <w:t>：</w:t>
      </w:r>
      <w:r>
        <w:rPr>
          <w:rFonts w:ascii="Arial" w:hAnsi="Arial" w:cs="Arial" w:eastAsia="Arial" w:hint="default"/>
          <w:b/>
          <w:bCs/>
          <w:spacing w:val="-3"/>
          <w:sz w:val="18"/>
          <w:szCs w:val="18"/>
        </w:rPr>
        <w:t>KLA+AMAT </w:t>
      </w:r>
      <w:r>
        <w:rPr>
          <w:rFonts w:ascii="Microsoft JhengHei" w:hAnsi="Microsoft JhengHei" w:cs="Microsoft JhengHei" w:eastAsia="Microsoft JhengHei" w:hint="default"/>
          <w:b/>
          <w:bCs/>
          <w:sz w:val="18"/>
          <w:szCs w:val="18"/>
        </w:rPr>
        <w:t>净利润 </w:t>
      </w:r>
      <w:r>
        <w:rPr>
          <w:rFonts w:ascii="Arial" w:hAnsi="Arial" w:cs="Arial" w:eastAsia="Arial" w:hint="default"/>
          <w:b/>
          <w:bCs/>
          <w:sz w:val="18"/>
          <w:szCs w:val="18"/>
        </w:rPr>
        <w:t>19Q2 </w:t>
      </w:r>
      <w:r>
        <w:rPr>
          <w:rFonts w:ascii="Microsoft JhengHei" w:hAnsi="Microsoft JhengHei" w:cs="Microsoft JhengHei" w:eastAsia="Microsoft JhengHei" w:hint="default"/>
          <w:b/>
          <w:bCs/>
          <w:sz w:val="18"/>
          <w:szCs w:val="18"/>
        </w:rPr>
        <w:t>回升 </w:t>
      </w:r>
      <w:r>
        <w:rPr>
          <w:rFonts w:ascii="Microsoft JhengHei" w:hAnsi="Microsoft JhengHei" w:cs="Microsoft JhengHei" w:eastAsia="Microsoft JhengHei" w:hint="default"/>
          <w:b/>
          <w:bCs/>
          <w:spacing w:val="8"/>
          <w:sz w:val="18"/>
          <w:szCs w:val="18"/>
        </w:rPr>
        <w:t> </w:t>
      </w:r>
      <w:r>
        <w:rPr>
          <w:rFonts w:ascii="Microsoft JhengHei" w:hAnsi="Microsoft JhengHei" w:cs="Microsoft JhengHei" w:eastAsia="Microsoft JhengHei" w:hint="default"/>
          <w:b/>
          <w:bCs/>
          <w:sz w:val="18"/>
          <w:szCs w:val="18"/>
        </w:rPr>
        <w:t>单位：亿美元</w:t>
      </w:r>
      <w:r>
        <w:rPr>
          <w:rFonts w:ascii="Microsoft JhengHei" w:hAnsi="Microsoft JhengHei" w:cs="Microsoft JhengHei" w:eastAsia="Microsoft JhengHei" w:hint="default"/>
          <w:sz w:val="18"/>
          <w:szCs w:val="18"/>
        </w:rPr>
      </w:r>
    </w:p>
    <w:p>
      <w:pPr>
        <w:spacing w:line="240" w:lineRule="auto" w:before="13" w:after="0"/>
        <w:ind w:right="0"/>
        <w:rPr>
          <w:rFonts w:ascii="Microsoft JhengHei" w:hAnsi="Microsoft JhengHei" w:cs="Microsoft JhengHei" w:eastAsia="Microsoft JhengHei" w:hint="default"/>
          <w:b/>
          <w:bCs/>
          <w:sz w:val="16"/>
          <w:szCs w:val="16"/>
        </w:rPr>
      </w:pPr>
    </w:p>
    <w:p>
      <w:pPr>
        <w:spacing w:line="20" w:lineRule="exact" w:after="56"/>
        <w:ind w:left="675"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189.7pt;height:.25pt;mso-position-horizontal-relative:char;mso-position-vertical-relative:line" coordorigin="0,0" coordsize="3794,5">
            <v:group style="position:absolute;left:3;top:3;width:3789;height:2" coordorigin="3,3" coordsize="3789,2">
              <v:shape style="position:absolute;left:3;top:3;width:3789;height:2" coordorigin="3,3" coordsize="3789,0" path="m3,3l3791,3e" filled="false" stroked="true" strokeweight=".25pt" strokecolor="#000000">
                <v:path arrowok="t"/>
                <v:stroke dashstyle="dash"/>
              </v:shape>
            </v:group>
          </v:group>
        </w:pict>
      </w:r>
      <w:r>
        <w:rPr>
          <w:rFonts w:ascii="Microsoft JhengHei" w:hAnsi="Microsoft JhengHei" w:cs="Microsoft JhengHei" w:eastAsia="Microsoft JhengHei" w:hint="default"/>
          <w:sz w:val="2"/>
          <w:szCs w:val="2"/>
        </w:rPr>
      </w:r>
    </w:p>
    <w:p>
      <w:pPr>
        <w:spacing w:line="240" w:lineRule="auto"/>
        <w:ind w:left="670" w:right="0" w:firstLine="0"/>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sz w:val="20"/>
          <w:szCs w:val="20"/>
        </w:rPr>
        <w:pict>
          <v:group style="width:190.2pt;height:84.9pt;mso-position-horizontal-relative:char;mso-position-vertical-relative:line" coordorigin="0,0" coordsize="3804,1698">
            <v:group style="position:absolute;left:8;top:1372;width:3789;height:2" coordorigin="8,1372" coordsize="3789,2">
              <v:shape style="position:absolute;left:8;top:1372;width:3789;height:2" coordorigin="8,1372" coordsize="3789,0" path="m8,1372l3796,1372e" filled="false" stroked="true" strokeweight=".25pt" strokecolor="#000000">
                <v:path arrowok="t"/>
                <v:stroke dashstyle="dash"/>
              </v:shape>
            </v:group>
            <v:group style="position:absolute;left:8;top:1082;width:3789;height:2" coordorigin="8,1082" coordsize="3789,2">
              <v:shape style="position:absolute;left:8;top:1082;width:3789;height:2" coordorigin="8,1082" coordsize="3789,0" path="m8,1082l3796,1082e" filled="false" stroked="true" strokeweight=".25pt" strokecolor="#000000">
                <v:path arrowok="t"/>
                <v:stroke dashstyle="dash"/>
              </v:shape>
            </v:group>
            <v:group style="position:absolute;left:8;top:793;width:3789;height:2" coordorigin="8,793" coordsize="3789,2">
              <v:shape style="position:absolute;left:8;top:793;width:3789;height:2" coordorigin="8,793" coordsize="3789,0" path="m8,793l3796,793e" filled="false" stroked="true" strokeweight=".25pt" strokecolor="#000000">
                <v:path arrowok="t"/>
                <v:stroke dashstyle="dash"/>
              </v:shape>
            </v:group>
            <v:group style="position:absolute;left:126;top:748;width:2;height:913" coordorigin="126,748" coordsize="2,913">
              <v:shape style="position:absolute;left:126;top:748;width:2;height:913" coordorigin="126,748" coordsize="0,913" path="m126,748l126,1661e" filled="false" stroked="true" strokeweight="3.72pt" strokecolor="#ff8080">
                <v:path arrowok="t"/>
              </v:shape>
            </v:group>
            <v:group style="position:absolute;left:364;top:580;width:2;height:1081" coordorigin="364,580" coordsize="2,1081">
              <v:shape style="position:absolute;left:364;top:580;width:2;height:1081" coordorigin="364,580" coordsize="0,1081" path="m364,580l364,1661e" filled="false" stroked="true" strokeweight="3.72pt" strokecolor="#ff8080">
                <v:path arrowok="t"/>
              </v:shape>
            </v:group>
            <v:group style="position:absolute;left:8;top:505;width:3789;height:2" coordorigin="8,505" coordsize="3789,2">
              <v:shape style="position:absolute;left:8;top:505;width:3789;height:2" coordorigin="8,505" coordsize="3789,0" path="m8,505l3796,505e" filled="false" stroked="true" strokeweight=".25pt" strokecolor="#000000">
                <v:path arrowok="t"/>
                <v:stroke dashstyle="dash"/>
              </v:shape>
            </v:group>
            <v:group style="position:absolute;left:599;top:491;width:2;height:1170" coordorigin="599,491" coordsize="2,1170">
              <v:shape style="position:absolute;left:599;top:491;width:2;height:1170" coordorigin="599,491" coordsize="0,1170" path="m599,491l599,1661e" filled="false" stroked="true" strokeweight="3.72pt" strokecolor="#ff8080">
                <v:path arrowok="t"/>
              </v:shape>
            </v:group>
            <v:group style="position:absolute;left:836;top:460;width:2;height:1201" coordorigin="836,460" coordsize="2,1201">
              <v:shape style="position:absolute;left:836;top:460;width:2;height:1201" coordorigin="836,460" coordsize="0,1201" path="m836,460l836,1661e" filled="false" stroked="true" strokeweight="3.72pt" strokecolor="#ff8080">
                <v:path arrowok="t"/>
              </v:shape>
            </v:group>
            <v:group style="position:absolute;left:1074;top:371;width:2;height:1290" coordorigin="1074,371" coordsize="2,1290">
              <v:shape style="position:absolute;left:1074;top:371;width:2;height:1290" coordorigin="1074,371" coordsize="0,1290" path="m1074,371l1074,1661e" filled="false" stroked="true" strokeweight="3.72pt" strokecolor="#ff8080">
                <v:path arrowok="t"/>
              </v:shape>
            </v:group>
            <v:group style="position:absolute;left:1309;top:306;width:2;height:1355" coordorigin="1309,306" coordsize="2,1355">
              <v:shape style="position:absolute;left:1309;top:306;width:2;height:1355" coordorigin="1309,306" coordsize="0,1355" path="m1309,306l1309,1660e" filled="false" stroked="true" strokeweight="3.72pt" strokecolor="#ff8080">
                <v:path arrowok="t"/>
              </v:shape>
            </v:group>
            <v:group style="position:absolute;left:8;top:215;width:3789;height:2" coordorigin="8,215" coordsize="3789,2">
              <v:shape style="position:absolute;left:8;top:215;width:3789;height:2" coordorigin="8,215" coordsize="3789,0" path="m8,215l3796,215e" filled="false" stroked="true" strokeweight=".25pt" strokecolor="#000000">
                <v:path arrowok="t"/>
                <v:stroke dashstyle="dash"/>
              </v:shape>
            </v:group>
            <v:group style="position:absolute;left:1547;top:234;width:2;height:1427" coordorigin="1547,234" coordsize="2,1427">
              <v:shape style="position:absolute;left:1547;top:234;width:2;height:1427" coordorigin="1547,234" coordsize="0,1427" path="m1547,234l1547,1661e" filled="false" stroked="true" strokeweight="3.72pt" strokecolor="#ff8080">
                <v:path arrowok="t"/>
              </v:shape>
            </v:group>
            <v:group style="position:absolute;left:1784;top:165;width:2;height:1496" coordorigin="1784,165" coordsize="2,1496">
              <v:shape style="position:absolute;left:1784;top:165;width:2;height:1496" coordorigin="1784,165" coordsize="0,1496" path="m1784,165l1784,1660e" filled="false" stroked="true" strokeweight="3.72pt" strokecolor="#ff8080">
                <v:path arrowok="t"/>
              </v:shape>
            </v:group>
            <v:group style="position:absolute;left:2020;top:45;width:2;height:1616" coordorigin="2020,45" coordsize="2,1616">
              <v:shape style="position:absolute;left:2020;top:45;width:2;height:1616" coordorigin="2020,45" coordsize="0,1616" path="m2020,45l2020,1660e" filled="false" stroked="true" strokeweight="3.72pt" strokecolor="#ff8080">
                <v:path arrowok="t"/>
              </v:shape>
            </v:group>
            <v:group style="position:absolute;left:2257;top:59;width:2;height:1602" coordorigin="2257,59" coordsize="2,1602">
              <v:shape style="position:absolute;left:2257;top:59;width:2;height:1602" coordorigin="2257,59" coordsize="0,1602" path="m2257,59l2257,1660e" filled="false" stroked="true" strokeweight="3.72pt" strokecolor="#ff8080">
                <v:path arrowok="t"/>
              </v:shape>
            </v:group>
            <v:group style="position:absolute;left:2495;top:184;width:2;height:1477" coordorigin="2495,184" coordsize="2,1477">
              <v:shape style="position:absolute;left:2495;top:184;width:2;height:1477" coordorigin="2495,184" coordsize="0,1477" path="m2495,184l2495,1660e" filled="false" stroked="true" strokeweight="3.72pt" strokecolor="#ff8080">
                <v:path arrowok="t"/>
              </v:shape>
            </v:group>
            <v:group style="position:absolute;left:2730;top:254;width:2;height:1407" coordorigin="2730,254" coordsize="2,1407">
              <v:shape style="position:absolute;left:2730;top:254;width:2;height:1407" coordorigin="2730,254" coordsize="0,1407" path="m2730,254l2730,1661e" filled="false" stroked="true" strokeweight="3.72pt" strokecolor="#ff8080">
                <v:path arrowok="t"/>
              </v:shape>
            </v:group>
            <v:group style="position:absolute;left:2968;top:321;width:2;height:1340" coordorigin="2968,321" coordsize="2,1340">
              <v:shape style="position:absolute;left:2968;top:321;width:2;height:1340" coordorigin="2968,321" coordsize="0,1340" path="m2968,321l2968,1660e" filled="false" stroked="true" strokeweight="3.72pt" strokecolor="#ff8080">
                <v:path arrowok="t"/>
              </v:shape>
            </v:group>
            <v:group style="position:absolute;left:3205;top:268;width:2;height:1393" coordorigin="3205,268" coordsize="2,1393">
              <v:shape style="position:absolute;left:3205;top:268;width:2;height:1393" coordorigin="3205,268" coordsize="0,1393" path="m3205,268l3205,1661e" filled="false" stroked="true" strokeweight="3.72pt" strokecolor="#ff8080">
                <v:path arrowok="t"/>
              </v:shape>
            </v:group>
            <v:group style="position:absolute;left:3440;top:167;width:2;height:1494" coordorigin="3440,167" coordsize="2,1494">
              <v:shape style="position:absolute;left:3440;top:167;width:2;height:1494" coordorigin="3440,167" coordsize="0,1494" path="m3440,167l3440,1660e" filled="false" stroked="true" strokeweight="3.72pt" strokecolor="#ff8080">
                <v:path arrowok="t"/>
              </v:shape>
            </v:group>
            <v:group style="position:absolute;left:3678;top:38;width:2;height:1623" coordorigin="3678,38" coordsize="2,1623">
              <v:shape style="position:absolute;left:3678;top:38;width:2;height:1623" coordorigin="3678,38" coordsize="0,1623" path="m3678,38l3678,1660e" filled="false" stroked="true" strokeweight="3.72pt" strokecolor="#ff8080">
                <v:path arrowok="t"/>
              </v:shape>
            </v:group>
            <v:group style="position:absolute;left:8;top:1661;width:3789;height:2" coordorigin="8,1661" coordsize="3789,2">
              <v:shape style="position:absolute;left:8;top:1661;width:3789;height:2" coordorigin="8,1661" coordsize="3789,0" path="m8,1661l3796,1661e" filled="false" stroked="true" strokeweight=".75pt" strokecolor="#d9d9d9">
                <v:path arrowok="t"/>
              </v:shape>
            </v:group>
            <v:group style="position:absolute;left:126;top:237;width:3553;height:1031" coordorigin="126,237" coordsize="3553,1031">
              <v:shape style="position:absolute;left:126;top:237;width:3553;height:1031" coordorigin="126,237" coordsize="3553,1031" path="m126,977l173,923,221,870,268,817,315,762,363,703,410,636,457,563,505,489,552,422,600,370,659,327,718,302,777,286,836,273,896,256,955,241,1014,237,1073,255,1120,295,1168,355,1215,422,1263,484,1310,530,1369,562,1428,578,1547,585,1606,580,1665,566,1724,551,1784,539,1843,531,1902,523,1961,521,2020,528,2080,546,2139,573,2198,607,2257,650,2316,708,2376,777,2435,847,2494,908,2553,954,2612,993,2672,1029,2731,1070,2790,1122,2849,1181,2908,1232,2968,1262,3027,1267,3086,1254,3145,1228,3204,1192,3264,1143,3323,1080,3382,1012,3441,946,3500,886,3560,825,3619,764,3678,703e" filled="false" stroked="true" strokeweight="1.25pt" strokecolor="#ff0000">
                <v:path arrowok="t"/>
              </v:shape>
            </v:group>
            <v:group style="position:absolute;left:126;top:650;width:3553;height:452" coordorigin="126,650" coordsize="3553,452">
              <v:shape style="position:absolute;left:126;top:650;width:3553;height:452" coordorigin="126,650" coordsize="3553,452" path="m126,853l185,793,244,728,304,674,363,650,422,669,481,718,540,777,600,824,659,858,718,889,777,911,836,921,896,910,955,884,1014,856,1073,840,1132,842,1192,855,1251,871,1310,880,1369,881,1428,878,1488,874,1547,872,1606,875,1665,880,1724,884,1784,882,1843,869,1902,847,1961,830,2020,830,2080,855,2139,896,2198,942,2257,983,2316,1019,2376,1055,2435,1085,2494,1102,2553,1099,2612,1081,2672,1060,2731,1047,2790,1047,2849,1055,2908,1060,2968,1051,3027,1022,3086,979,3145,933,3204,898,3264,877,3323,862,3382,852,3500,834,3619,822,3678,817e" filled="false" stroked="true" strokeweight="1.25pt" strokecolor="#044e7d">
                <v:path arrowok="t"/>
              </v:shape>
            </v:group>
          </v:group>
        </w:pict>
      </w:r>
      <w:r>
        <w:rPr>
          <w:rFonts w:ascii="Microsoft JhengHei" w:hAnsi="Microsoft JhengHei" w:cs="Microsoft JhengHei" w:eastAsia="Microsoft JhengHei" w:hint="default"/>
          <w:sz w:val="20"/>
          <w:szCs w:val="20"/>
        </w:rPr>
      </w: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4" w:after="0"/>
        <w:ind w:right="0"/>
        <w:rPr>
          <w:rFonts w:ascii="Microsoft JhengHei" w:hAnsi="Microsoft JhengHei" w:cs="Microsoft JhengHei" w:eastAsia="Microsoft JhengHei" w:hint="default"/>
          <w:b/>
          <w:bCs/>
          <w:sz w:val="26"/>
          <w:szCs w:val="26"/>
        </w:rPr>
      </w:pPr>
    </w:p>
    <w:p>
      <w:pPr>
        <w:tabs>
          <w:tab w:pos="2809" w:val="left" w:leader="none"/>
          <w:tab w:pos="3728" w:val="left" w:leader="none"/>
        </w:tabs>
        <w:spacing w:line="84" w:lineRule="exact"/>
        <w:ind w:left="942" w:right="0" w:firstLine="0"/>
        <w:rPr>
          <w:rFonts w:ascii="Microsoft JhengHei" w:hAnsi="Microsoft JhengHei" w:cs="Microsoft JhengHei" w:eastAsia="Microsoft JhengHei" w:hint="default"/>
          <w:sz w:val="2"/>
          <w:szCs w:val="2"/>
        </w:rPr>
      </w:pPr>
      <w:r>
        <w:rPr>
          <w:rFonts w:ascii="Microsoft JhengHei"/>
          <w:position w:val="-1"/>
          <w:sz w:val="8"/>
        </w:rPr>
        <w:pict>
          <v:group style="width:23.4pt;height:4.2pt;mso-position-horizontal-relative:char;mso-position-vertical-relative:line" coordorigin="0,0" coordsize="468,84">
            <v:group style="position:absolute;left:42;top:42;width:384;height:2" coordorigin="42,42" coordsize="384,2">
              <v:shape style="position:absolute;left:42;top:42;width:384;height:2" coordorigin="42,42" coordsize="384,0" path="m42,42l426,42e" filled="false" stroked="true" strokeweight="4.1558pt" strokecolor="#ff8080">
                <v:path arrowok="t"/>
              </v:shape>
            </v:group>
          </v:group>
        </w:pict>
      </w:r>
      <w:r>
        <w:rPr>
          <w:rFonts w:ascii="Microsoft JhengHei"/>
          <w:position w:val="-1"/>
          <w:sz w:val="8"/>
        </w:rPr>
      </w:r>
      <w:r>
        <w:rPr>
          <w:rFonts w:ascii="Microsoft JhengHei"/>
          <w:position w:val="-1"/>
          <w:sz w:val="8"/>
        </w:rPr>
        <w:tab/>
      </w:r>
      <w:r>
        <w:rPr>
          <w:rFonts w:ascii="Microsoft JhengHei"/>
          <w:position w:val="1"/>
          <w:sz w:val="2"/>
        </w:rPr>
        <w:pict>
          <v:group style="width:20.45pt;height:1.25pt;mso-position-horizontal-relative:char;mso-position-vertical-relative:line" coordorigin="0,0" coordsize="409,25">
            <v:group style="position:absolute;left:13;top:13;width:384;height:2" coordorigin="13,13" coordsize="384,2">
              <v:shape style="position:absolute;left:13;top:13;width:384;height:2" coordorigin="13,13" coordsize="384,0" path="m13,13l396,13e" filled="false" stroked="true" strokeweight="1.25pt" strokecolor="#ff0000">
                <v:path arrowok="t"/>
              </v:shape>
            </v:group>
          </v:group>
        </w:pict>
      </w:r>
      <w:r>
        <w:rPr>
          <w:rFonts w:ascii="Microsoft JhengHei"/>
          <w:position w:val="1"/>
          <w:sz w:val="2"/>
        </w:rPr>
      </w:r>
      <w:r>
        <w:rPr>
          <w:rFonts w:ascii="Microsoft JhengHei"/>
          <w:position w:val="1"/>
          <w:sz w:val="2"/>
        </w:rPr>
        <w:tab/>
      </w:r>
      <w:r>
        <w:rPr>
          <w:rFonts w:ascii="Microsoft JhengHei"/>
          <w:position w:val="1"/>
          <w:sz w:val="2"/>
        </w:rPr>
        <w:pict>
          <v:group style="width:20.45pt;height:1.25pt;mso-position-horizontal-relative:char;mso-position-vertical-relative:line" coordorigin="0,0" coordsize="409,25">
            <v:group style="position:absolute;left:13;top:13;width:384;height:2" coordorigin="13,13" coordsize="384,2">
              <v:shape style="position:absolute;left:13;top:13;width:384;height:2" coordorigin="13,13" coordsize="384,0" path="m13,13l396,13e" filled="false" stroked="true" strokeweight="1.25pt" strokecolor="#044e7d">
                <v:path arrowok="t"/>
              </v:shape>
            </v:group>
          </v:group>
        </w:pict>
      </w:r>
      <w:r>
        <w:rPr>
          <w:rFonts w:ascii="Microsoft JhengHei"/>
          <w:position w:val="1"/>
          <w:sz w:val="2"/>
        </w:rPr>
      </w:r>
    </w:p>
    <w:p>
      <w:pPr>
        <w:spacing w:line="240" w:lineRule="auto" w:before="3" w:after="0"/>
        <w:ind w:right="0"/>
        <w:rPr>
          <w:rFonts w:ascii="Microsoft JhengHei" w:hAnsi="Microsoft JhengHei" w:cs="Microsoft JhengHei" w:eastAsia="Microsoft JhengHei" w:hint="default"/>
          <w:b/>
          <w:bCs/>
          <w:sz w:val="11"/>
          <w:szCs w:val="11"/>
        </w:rPr>
      </w:pP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55pt;height:.5pt;mso-position-horizontal-relative:char;mso-position-vertical-relative:line" coordorigin="0,0" coordsize="9651,10">
            <v:group style="position:absolute;left:5;top:5;width:4876;height:2" coordorigin="5,5" coordsize="4876,2">
              <v:shape style="position:absolute;left:5;top:5;width:4876;height:2" coordorigin="5,5" coordsize="4876,0" path="m5,5l4880,5e" filled="false" stroked="true" strokeweight=".48001pt" strokecolor="#367097">
                <v:path arrowok="t"/>
              </v:shape>
            </v:group>
            <v:group style="position:absolute;left:4880;top:5;width:10;height:2" coordorigin="4880,5" coordsize="10,2">
              <v:shape style="position:absolute;left:4880;top:5;width:10;height:2" coordorigin="4880,5" coordsize="10,0" path="m4880,5l4890,5e" filled="false" stroked="true" strokeweight=".48001pt" strokecolor="#367097">
                <v:path arrowok="t"/>
              </v:shape>
            </v:group>
            <v:group style="position:absolute;left:4890;top:5;width:70;height:2" coordorigin="4890,5" coordsize="70,2">
              <v:shape style="position:absolute;left:4890;top:5;width:70;height:2" coordorigin="4890,5" coordsize="70,0" path="m4890,5l4960,5e" filled="false" stroked="true" strokeweight=".48001pt" strokecolor="#367097">
                <v:path arrowok="t"/>
              </v:shape>
            </v:group>
            <v:group style="position:absolute;left:4960;top:5;width:10;height:2" coordorigin="4960,5" coordsize="10,2">
              <v:shape style="position:absolute;left:4960;top:5;width:10;height:2" coordorigin="4960,5" coordsize="10,0" path="m4960,5l4969,5e" filled="false" stroked="true" strokeweight=".48001pt" strokecolor="#367097">
                <v:path arrowok="t"/>
              </v:shape>
            </v:group>
            <v:group style="position:absolute;left:4969;top:5;width:4677;height:2" coordorigin="4969,5" coordsize="4677,2">
              <v:shape style="position:absolute;left:4969;top:5;width:4677;height:2" coordorigin="4969,5" coordsize="4677,0" path="m4969,5l9645,5e" filled="false" stroked="true" strokeweight=".48001pt" strokecolor="#367097">
                <v:path arrowok="t"/>
              </v:shape>
            </v:group>
          </v:group>
        </w:pict>
      </w:r>
      <w:r>
        <w:rPr>
          <w:rFonts w:ascii="Microsoft JhengHei" w:hAnsi="Microsoft JhengHei" w:cs="Microsoft JhengHei" w:eastAsia="Microsoft JhengHei" w:hint="default"/>
          <w:sz w:val="2"/>
          <w:szCs w:val="2"/>
        </w:rPr>
      </w:r>
    </w:p>
    <w:p>
      <w:pPr>
        <w:tabs>
          <w:tab w:pos="5111" w:val="left" w:leader="none"/>
        </w:tabs>
        <w:spacing w:before="9"/>
        <w:ind w:left="236" w:right="0" w:firstLine="0"/>
        <w:jc w:val="left"/>
        <w:rPr>
          <w:rFonts w:ascii="宋体" w:hAnsi="宋体" w:cs="宋体" w:eastAsia="宋体" w:hint="default"/>
          <w:sz w:val="17"/>
          <w:szCs w:val="17"/>
        </w:rPr>
      </w:pPr>
      <w:r>
        <w:rPr/>
        <w:pict>
          <v:shape style="position:absolute;margin-left:86.084152pt;margin-top:-53.715942pt;width:186.6pt;height:32.1pt;mso-position-horizontal-relative:page;mso-position-vertical-relative:paragraph;z-index:17992" type="#_x0000_t202" filled="false" stroked="false">
            <v:textbox inset="0,0,0,0" style="layout-flow:vertical;mso-layout-flow-alt:bottom-to-top">
              <w:txbxContent>
                <w:p>
                  <w:pPr>
                    <w:spacing w:line="166"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6Q</w:t>
                  </w:r>
                  <w:r>
                    <w:rPr>
                      <w:rFonts w:ascii="微软雅黑"/>
                      <w:w w:val="99"/>
                      <w:sz w:val="14"/>
                    </w:rPr>
                    <w:t>1</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6Q</w:t>
                  </w:r>
                  <w:r>
                    <w:rPr>
                      <w:rFonts w:ascii="微软雅黑"/>
                      <w:w w:val="99"/>
                      <w:sz w:val="14"/>
                    </w:rPr>
                    <w:t>2</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6Q</w:t>
                  </w:r>
                  <w:r>
                    <w:rPr>
                      <w:rFonts w:ascii="微软雅黑"/>
                      <w:w w:val="99"/>
                      <w:sz w:val="14"/>
                    </w:rPr>
                    <w:t>3</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6Q</w:t>
                  </w:r>
                  <w:r>
                    <w:rPr>
                      <w:rFonts w:ascii="微软雅黑"/>
                      <w:w w:val="99"/>
                      <w:sz w:val="14"/>
                    </w:rPr>
                    <w:t>4</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1"/>
                      <w:w w:val="99"/>
                      <w:sz w:val="14"/>
                    </w:rPr>
                    <w:t>1</w:t>
                  </w:r>
                  <w:r>
                    <w:rPr>
                      <w:rFonts w:ascii="微软雅黑"/>
                      <w:spacing w:val="-1"/>
                      <w:w w:val="99"/>
                      <w:sz w:val="14"/>
                    </w:rPr>
                    <w:t>7</w:t>
                  </w:r>
                  <w:r>
                    <w:rPr>
                      <w:rFonts w:ascii="微软雅黑"/>
                      <w:spacing w:val="-2"/>
                      <w:w w:val="99"/>
                      <w:sz w:val="14"/>
                    </w:rPr>
                    <w:t>Q</w:t>
                  </w:r>
                  <w:r>
                    <w:rPr>
                      <w:rFonts w:ascii="微软雅黑"/>
                      <w:w w:val="99"/>
                      <w:sz w:val="14"/>
                    </w:rPr>
                    <w:t>1</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7Q</w:t>
                  </w:r>
                  <w:r>
                    <w:rPr>
                      <w:rFonts w:ascii="微软雅黑"/>
                      <w:w w:val="99"/>
                      <w:sz w:val="14"/>
                    </w:rPr>
                    <w:t>2</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7Q</w:t>
                  </w:r>
                  <w:r>
                    <w:rPr>
                      <w:rFonts w:ascii="微软雅黑"/>
                      <w:w w:val="99"/>
                      <w:sz w:val="14"/>
                    </w:rPr>
                    <w:t>3</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7Q</w:t>
                  </w:r>
                  <w:r>
                    <w:rPr>
                      <w:rFonts w:ascii="微软雅黑"/>
                      <w:w w:val="99"/>
                      <w:sz w:val="14"/>
                    </w:rPr>
                    <w:t>4</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8Q</w:t>
                  </w:r>
                  <w:r>
                    <w:rPr>
                      <w:rFonts w:ascii="微软雅黑"/>
                      <w:w w:val="99"/>
                      <w:sz w:val="14"/>
                    </w:rPr>
                    <w:t>1</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8Q</w:t>
                  </w:r>
                  <w:r>
                    <w:rPr>
                      <w:rFonts w:ascii="微软雅黑"/>
                      <w:w w:val="99"/>
                      <w:sz w:val="14"/>
                    </w:rPr>
                    <w:t>2</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8Q</w:t>
                  </w:r>
                  <w:r>
                    <w:rPr>
                      <w:rFonts w:ascii="微软雅黑"/>
                      <w:w w:val="99"/>
                      <w:sz w:val="14"/>
                    </w:rPr>
                    <w:t>3</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8Q</w:t>
                  </w:r>
                  <w:r>
                    <w:rPr>
                      <w:rFonts w:ascii="微软雅黑"/>
                      <w:w w:val="99"/>
                      <w:sz w:val="14"/>
                    </w:rPr>
                    <w:t>4</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9Q</w:t>
                  </w:r>
                  <w:r>
                    <w:rPr>
                      <w:rFonts w:ascii="微软雅黑"/>
                      <w:w w:val="99"/>
                      <w:sz w:val="14"/>
                    </w:rPr>
                    <w:t>1</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9Q</w:t>
                  </w:r>
                  <w:r>
                    <w:rPr>
                      <w:rFonts w:ascii="微软雅黑"/>
                      <w:w w:val="99"/>
                      <w:sz w:val="14"/>
                    </w:rPr>
                    <w:t>2</w:t>
                  </w:r>
                  <w:r>
                    <w:rPr>
                      <w:rFonts w:ascii="微软雅黑"/>
                      <w:sz w:val="14"/>
                    </w:rPr>
                  </w:r>
                </w:p>
                <w:p>
                  <w:pPr>
                    <w:spacing w:line="237" w:lineRule="exact" w:before="0"/>
                    <w:ind w:left="96"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9Q</w:t>
                  </w:r>
                  <w:r>
                    <w:rPr>
                      <w:rFonts w:ascii="微软雅黑"/>
                      <w:w w:val="99"/>
                      <w:sz w:val="14"/>
                    </w:rPr>
                    <w:t>3</w:t>
                  </w:r>
                  <w:r>
                    <w:rPr>
                      <w:rFonts w:ascii="微软雅黑"/>
                      <w:sz w:val="14"/>
                    </w:rPr>
                  </w:r>
                </w:p>
                <w:p>
                  <w:pPr>
                    <w:spacing w:line="239" w:lineRule="exact" w:before="0"/>
                    <w:ind w:left="20" w:right="0" w:firstLine="0"/>
                    <w:jc w:val="left"/>
                    <w:rPr>
                      <w:rFonts w:ascii="微软雅黑" w:hAnsi="微软雅黑" w:cs="微软雅黑" w:eastAsia="微软雅黑" w:hint="default"/>
                      <w:sz w:val="14"/>
                      <w:szCs w:val="14"/>
                    </w:rPr>
                  </w:pPr>
                  <w:r>
                    <w:rPr>
                      <w:rFonts w:ascii="微软雅黑"/>
                      <w:spacing w:val="-1"/>
                      <w:w w:val="99"/>
                      <w:sz w:val="14"/>
                    </w:rPr>
                    <w:t>20</w:t>
                  </w:r>
                  <w:r>
                    <w:rPr>
                      <w:rFonts w:ascii="微软雅黑"/>
                      <w:spacing w:val="2"/>
                      <w:w w:val="99"/>
                      <w:sz w:val="14"/>
                    </w:rPr>
                    <w:t>1</w:t>
                  </w:r>
                  <w:r>
                    <w:rPr>
                      <w:rFonts w:ascii="微软雅黑"/>
                      <w:spacing w:val="-1"/>
                      <w:w w:val="99"/>
                      <w:sz w:val="14"/>
                    </w:rPr>
                    <w:t>9Q</w:t>
                  </w:r>
                  <w:r>
                    <w:rPr>
                      <w:rFonts w:ascii="微软雅黑"/>
                      <w:spacing w:val="2"/>
                      <w:w w:val="99"/>
                      <w:sz w:val="14"/>
                    </w:rPr>
                    <w:t>4</w:t>
                  </w:r>
                  <w:r>
                    <w:rPr>
                      <w:rFonts w:ascii="微软雅黑"/>
                      <w:w w:val="99"/>
                      <w:sz w:val="14"/>
                    </w:rPr>
                    <w:t>E</w:t>
                  </w:r>
                  <w:r>
                    <w:rPr>
                      <w:rFonts w:ascii="微软雅黑"/>
                      <w:sz w:val="14"/>
                    </w:rPr>
                  </w:r>
                </w:p>
              </w:txbxContent>
            </v:textbox>
            <w10:wrap type="none"/>
          </v:shape>
        </w:pict>
      </w: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tab/>
      </w: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p>
      <w:pPr>
        <w:spacing w:line="240" w:lineRule="auto" w:before="12"/>
        <w:ind w:right="0"/>
        <w:rPr>
          <w:rFonts w:ascii="宋体" w:hAnsi="宋体" w:cs="宋体" w:eastAsia="宋体" w:hint="default"/>
          <w:sz w:val="12"/>
          <w:szCs w:val="12"/>
        </w:rPr>
      </w:pPr>
    </w:p>
    <w:p>
      <w:pPr>
        <w:pStyle w:val="Heading4"/>
        <w:spacing w:line="312" w:lineRule="exact" w:before="32"/>
        <w:ind w:left="132" w:right="126" w:firstLine="420"/>
        <w:jc w:val="both"/>
      </w:pPr>
      <w:r>
        <w:rPr>
          <w:spacing w:val="-2"/>
        </w:rPr>
        <w:t>国内设备环节中，选取长川科技、北方华创、中微公司营收及净利润进行加总。</w:t>
      </w:r>
      <w:r>
        <w:rPr>
          <w:rFonts w:ascii="Microsoft JhengHei" w:hAnsi="Microsoft JhengHei" w:cs="Microsoft JhengHei" w:eastAsia="Microsoft JhengHei" w:hint="default"/>
          <w:b/>
          <w:bCs/>
          <w:spacing w:val="-2"/>
        </w:rPr>
        <w:t>全球半导体行业下行</w:t>
      </w:r>
      <w:r>
        <w:rPr>
          <w:rFonts w:ascii="Microsoft JhengHei" w:hAnsi="Microsoft JhengHei" w:cs="Microsoft JhengHei" w:eastAsia="Microsoft JhengHei" w:hint="default"/>
          <w:b/>
          <w:bCs/>
        </w:rPr>
        <w:t> </w:t>
      </w:r>
      <w:r>
        <w:rPr>
          <w:rFonts w:ascii="Microsoft JhengHei" w:hAnsi="Microsoft JhengHei" w:cs="Microsoft JhengHei" w:eastAsia="Microsoft JhengHei" w:hint="default"/>
          <w:b/>
          <w:bCs/>
          <w:spacing w:val="-2"/>
        </w:rPr>
        <w:t>拖累半导体设备整体需求，国内公司也有所受影响，但总体营收及净利润回升程度优于海外。</w:t>
      </w:r>
      <w:r>
        <w:rPr>
          <w:spacing w:val="-2"/>
        </w:rPr>
        <w:t>我们判断由</w:t>
      </w:r>
      <w:r>
        <w:rPr/>
        <w:t> </w:t>
      </w:r>
      <w:r>
        <w:rPr/>
      </w:r>
      <w:r>
        <w:rPr>
          <w:spacing w:val="-2"/>
        </w:rPr>
        <w:t>于本土设备厂商不断突破下游客户，虽然大环境乏力但份额提升带动业绩成长。营收总和方面，国内公司</w:t>
      </w:r>
      <w:r>
        <w:rPr/>
        <w:t> </w:t>
      </w:r>
      <w:r>
        <w:rPr/>
      </w:r>
      <w:r>
        <w:rPr>
          <w:rFonts w:ascii="Times New Roman" w:hAnsi="Times New Roman" w:cs="Times New Roman" w:eastAsia="Times New Roman" w:hint="default"/>
        </w:rPr>
        <w:t>19Q2</w:t>
      </w:r>
      <w:r>
        <w:rPr>
          <w:rFonts w:ascii="Times New Roman" w:hAnsi="Times New Roman" w:cs="Times New Roman" w:eastAsia="Times New Roman" w:hint="default"/>
          <w:spacing w:val="5"/>
        </w:rPr>
        <w:t> </w:t>
      </w:r>
      <w:r>
        <w:rPr/>
        <w:t>为</w:t>
      </w:r>
      <w:r>
        <w:rPr>
          <w:spacing w:val="-50"/>
        </w:rPr>
        <w:t> </w:t>
      </w:r>
      <w:r>
        <w:rPr>
          <w:rFonts w:ascii="Times New Roman" w:hAnsi="Times New Roman" w:cs="Times New Roman" w:eastAsia="Times New Roman" w:hint="default"/>
        </w:rPr>
        <w:t>14.3</w:t>
      </w:r>
      <w:r>
        <w:rPr>
          <w:rFonts w:ascii="Times New Roman" w:hAnsi="Times New Roman" w:cs="Times New Roman" w:eastAsia="Times New Roman" w:hint="default"/>
          <w:spacing w:val="2"/>
        </w:rPr>
        <w:t> </w:t>
      </w:r>
      <w:r>
        <w:rPr>
          <w:spacing w:val="-4"/>
        </w:rPr>
        <w:t>亿元，同比增</w:t>
      </w:r>
      <w:r>
        <w:rPr>
          <w:spacing w:val="-48"/>
        </w:rPr>
        <w:t> </w:t>
      </w:r>
      <w:r>
        <w:rPr>
          <w:rFonts w:ascii="Times New Roman" w:hAnsi="Times New Roman" w:cs="Times New Roman" w:eastAsia="Times New Roman" w:hint="default"/>
        </w:rPr>
        <w:t>7.8%</w:t>
      </w:r>
      <w:r>
        <w:rPr/>
        <w:t>，环比增</w:t>
      </w:r>
      <w:r>
        <w:rPr>
          <w:spacing w:val="-48"/>
        </w:rPr>
        <w:t> </w:t>
      </w:r>
      <w:r>
        <w:rPr>
          <w:rFonts w:ascii="Times New Roman" w:hAnsi="Times New Roman" w:cs="Times New Roman" w:eastAsia="Times New Roman" w:hint="default"/>
          <w:spacing w:val="-3"/>
        </w:rPr>
        <w:t>27%</w:t>
      </w:r>
      <w:r>
        <w:rPr>
          <w:spacing w:val="-3"/>
        </w:rPr>
        <w:t>，</w:t>
      </w:r>
      <w:r>
        <w:rPr>
          <w:rFonts w:ascii="Times New Roman" w:hAnsi="Times New Roman" w:cs="Times New Roman" w:eastAsia="Times New Roman" w:hint="default"/>
          <w:spacing w:val="-3"/>
        </w:rPr>
        <w:t>19Q3</w:t>
      </w:r>
      <w:r>
        <w:rPr>
          <w:rFonts w:ascii="Times New Roman" w:hAnsi="Times New Roman" w:cs="Times New Roman" w:eastAsia="Times New Roman" w:hint="default"/>
          <w:spacing w:val="3"/>
        </w:rPr>
        <w:t> </w:t>
      </w:r>
      <w:r>
        <w:rPr/>
        <w:t>营收总和为</w:t>
      </w:r>
      <w:r>
        <w:rPr>
          <w:spacing w:val="-47"/>
        </w:rPr>
        <w:t> </w:t>
      </w:r>
      <w:r>
        <w:rPr>
          <w:rFonts w:ascii="Times New Roman" w:hAnsi="Times New Roman" w:cs="Times New Roman" w:eastAsia="Times New Roman" w:hint="default"/>
        </w:rPr>
        <w:t>16</w:t>
      </w:r>
      <w:r>
        <w:rPr>
          <w:rFonts w:ascii="Times New Roman" w:hAnsi="Times New Roman" w:cs="Times New Roman" w:eastAsia="Times New Roman" w:hint="default"/>
          <w:spacing w:val="2"/>
        </w:rPr>
        <w:t> </w:t>
      </w:r>
      <w:r>
        <w:rPr>
          <w:spacing w:val="-3"/>
        </w:rPr>
        <w:t>亿元，同比增幅扩大，环比继续保持 </w:t>
      </w:r>
      <w:r>
        <w:rPr/>
        <w:t>增长。净利润总和方面，</w:t>
      </w:r>
      <w:r>
        <w:rPr>
          <w:rFonts w:ascii="Times New Roman" w:hAnsi="Times New Roman" w:cs="Times New Roman" w:eastAsia="Times New Roman" w:hint="default"/>
        </w:rPr>
        <w:t>19Q2</w:t>
      </w:r>
      <w:r>
        <w:rPr>
          <w:rFonts w:ascii="Times New Roman" w:hAnsi="Times New Roman" w:cs="Times New Roman" w:eastAsia="Times New Roman" w:hint="default"/>
          <w:spacing w:val="6"/>
        </w:rPr>
        <w:t> </w:t>
      </w:r>
      <w:r>
        <w:rPr/>
        <w:t>为</w:t>
      </w:r>
      <w:r>
        <w:rPr>
          <w:spacing w:val="-45"/>
        </w:rPr>
        <w:t> </w:t>
      </w:r>
      <w:r>
        <w:rPr>
          <w:rFonts w:ascii="Times New Roman" w:hAnsi="Times New Roman" w:cs="Times New Roman" w:eastAsia="Times New Roman" w:hint="default"/>
        </w:rPr>
        <w:t>1.45</w:t>
      </w:r>
      <w:r>
        <w:rPr>
          <w:rFonts w:ascii="Times New Roman" w:hAnsi="Times New Roman" w:cs="Times New Roman" w:eastAsia="Times New Roman" w:hint="default"/>
          <w:spacing w:val="7"/>
        </w:rPr>
        <w:t> </w:t>
      </w:r>
      <w:r>
        <w:rPr/>
        <w:t>亿元，同比跌幅收窄至</w:t>
      </w:r>
      <w:r>
        <w:rPr>
          <w:spacing w:val="-45"/>
        </w:rPr>
        <w:t> </w:t>
      </w:r>
      <w:r>
        <w:rPr>
          <w:rFonts w:ascii="Times New Roman" w:hAnsi="Times New Roman" w:cs="Times New Roman" w:eastAsia="Times New Roman" w:hint="default"/>
        </w:rPr>
        <w:t>17.2%</w:t>
      </w:r>
      <w:r>
        <w:rPr/>
        <w:t>，环比大增</w:t>
      </w:r>
      <w:r>
        <w:rPr>
          <w:spacing w:val="-45"/>
        </w:rPr>
        <w:t> </w:t>
      </w:r>
      <w:r>
        <w:rPr>
          <w:rFonts w:ascii="Times New Roman" w:hAnsi="Times New Roman" w:cs="Times New Roman" w:eastAsia="Times New Roman" w:hint="default"/>
        </w:rPr>
        <w:t>240%</w:t>
      </w:r>
      <w:r>
        <w:rPr/>
        <w:t>，</w:t>
      </w:r>
      <w:r>
        <w:rPr>
          <w:rFonts w:ascii="Times New Roman" w:hAnsi="Times New Roman" w:cs="Times New Roman" w:eastAsia="Times New Roman" w:hint="default"/>
        </w:rPr>
        <w:t>19Q3</w:t>
      </w:r>
      <w:r>
        <w:rPr>
          <w:rFonts w:ascii="Times New Roman" w:hAnsi="Times New Roman" w:cs="Times New Roman" w:eastAsia="Times New Roman" w:hint="default"/>
          <w:spacing w:val="5"/>
        </w:rPr>
        <w:t> </w:t>
      </w:r>
      <w:r>
        <w:rPr/>
        <w:t>实现净利润 总和</w:t>
      </w:r>
      <w:r>
        <w:rPr>
          <w:spacing w:val="-53"/>
        </w:rPr>
        <w:t> </w:t>
      </w:r>
      <w:r>
        <w:rPr>
          <w:rFonts w:ascii="Times New Roman" w:hAnsi="Times New Roman" w:cs="Times New Roman" w:eastAsia="Times New Roman" w:hint="default"/>
        </w:rPr>
        <w:t>2.12</w:t>
      </w:r>
      <w:r>
        <w:rPr>
          <w:rFonts w:ascii="Times New Roman" w:hAnsi="Times New Roman" w:cs="Times New Roman" w:eastAsia="Times New Roman" w:hint="default"/>
          <w:spacing w:val="-4"/>
        </w:rPr>
        <w:t> </w:t>
      </w:r>
      <w:r>
        <w:rPr/>
        <w:t>亿元，同比增长</w:t>
      </w:r>
      <w:r>
        <w:rPr>
          <w:spacing w:val="-56"/>
        </w:rPr>
        <w:t> </w:t>
      </w:r>
      <w:r>
        <w:rPr>
          <w:rFonts w:ascii="Times New Roman" w:hAnsi="Times New Roman" w:cs="Times New Roman" w:eastAsia="Times New Roman" w:hint="default"/>
        </w:rPr>
        <w:t>90%</w:t>
      </w:r>
      <w:r>
        <w:rPr/>
        <w:t>，环比增长</w:t>
      </w:r>
      <w:r>
        <w:rPr>
          <w:spacing w:val="-54"/>
        </w:rPr>
        <w:t> </w:t>
      </w:r>
      <w:r>
        <w:rPr>
          <w:rFonts w:ascii="Times New Roman" w:hAnsi="Times New Roman" w:cs="Times New Roman" w:eastAsia="Times New Roman" w:hint="default"/>
        </w:rPr>
        <w:t>45.92%</w:t>
      </w:r>
      <w:r>
        <w:rPr/>
        <w:t>，业绩增幅显著优于海外。</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2"/>
        <w:ind w:right="0"/>
        <w:rPr>
          <w:rFonts w:ascii="宋体" w:hAnsi="宋体" w:cs="宋体" w:eastAsia="宋体" w:hint="default"/>
          <w:sz w:val="15"/>
          <w:szCs w:val="15"/>
        </w:rPr>
      </w:pPr>
    </w:p>
    <w:p>
      <w:pPr>
        <w:tabs>
          <w:tab w:pos="8074" w:val="left" w:leader="none"/>
          <w:tab w:pos="9004" w:val="left" w:leader="none"/>
        </w:tabs>
        <w:spacing w:before="0"/>
        <w:ind w:left="6023" w:right="0" w:firstLine="0"/>
        <w:jc w:val="left"/>
        <w:rPr>
          <w:rFonts w:ascii="宋体" w:hAnsi="宋体" w:cs="宋体" w:eastAsia="宋体" w:hint="default"/>
          <w:sz w:val="14"/>
          <w:szCs w:val="14"/>
        </w:rPr>
      </w:pPr>
      <w:r>
        <w:rPr/>
        <w:pict>
          <v:group style="position:absolute;margin-left:92.775002pt;margin-top:7.830779pt;width:19.2pt;height:.1pt;mso-position-horizontal-relative:page;mso-position-vertical-relative:paragraph;z-index:17872" coordorigin="1856,157" coordsize="384,2">
            <v:shape style="position:absolute;left:1856;top:157;width:384;height:2" coordorigin="1856,157" coordsize="384,0" path="m1856,157l2240,157e" filled="false" stroked="true" strokeweight="3.15pt" strokecolor="#ff8080">
              <v:path arrowok="t"/>
            </v:shape>
            <w10:wrap type="none"/>
          </v:group>
        </w:pict>
      </w:r>
      <w:r>
        <w:rPr/>
        <w:pict>
          <v:group style="position:absolute;margin-left:187.919998pt;margin-top:7.825779pt;width:19.2pt;height:.1pt;mso-position-horizontal-relative:page;mso-position-vertical-relative:paragraph;z-index:17896" coordorigin="3758,157" coordsize="384,2">
            <v:shape style="position:absolute;left:3758;top:157;width:384;height:2" coordorigin="3758,157" coordsize="384,0" path="m3758,157l4142,157e" filled="false" stroked="true" strokeweight="1.25pt" strokecolor="#ff0000">
              <v:path arrowok="t"/>
            </v:shape>
            <w10:wrap type="none"/>
          </v:group>
        </w:pict>
      </w:r>
      <w:r>
        <w:rPr/>
        <w:pict>
          <v:group style="position:absolute;margin-left:234.070007pt;margin-top:7.825779pt;width:19.2pt;height:.1pt;mso-position-horizontal-relative:page;mso-position-vertical-relative:paragraph;z-index:17920" coordorigin="4681,157" coordsize="384,2">
            <v:shape style="position:absolute;left:4681;top:157;width:384;height:2" coordorigin="4681,157" coordsize="384,0" path="m4681,157l5065,157e" filled="false" stroked="true" strokeweight="1.25pt" strokecolor="#044e7d">
              <v:path arrowok="t"/>
            </v:shape>
            <w10:wrap type="none"/>
          </v:group>
        </w:pict>
      </w:r>
      <w:r>
        <w:rPr/>
        <w:pict>
          <v:group style="position:absolute;margin-left:432.399994pt;margin-top:5.575779pt;width:19.2pt;height:.1pt;mso-position-horizontal-relative:page;mso-position-vertical-relative:paragraph;z-index:-414736" coordorigin="8648,112" coordsize="384,2">
            <v:shape style="position:absolute;left:8648;top:112;width:384;height:2" coordorigin="8648,112" coordsize="384,0" path="m8648,112l9032,112e" filled="false" stroked="true" strokeweight="1.25pt" strokecolor="#ff0000">
              <v:path arrowok="t"/>
            </v:shape>
            <w10:wrap type="none"/>
          </v:group>
        </w:pict>
      </w:r>
      <w:r>
        <w:rPr/>
        <w:pict>
          <v:group style="position:absolute;margin-left:478.899994pt;margin-top:5.575779pt;width:19.2pt;height:.1pt;mso-position-horizontal-relative:page;mso-position-vertical-relative:paragraph;z-index:-414712" coordorigin="9578,112" coordsize="384,2">
            <v:shape style="position:absolute;left:9578;top:112;width:384;height:2" coordorigin="9578,112" coordsize="384,0" path="m9578,112l9962,112e" filled="false" stroked="true" strokeweight="1.25pt" strokecolor="#044e7d">
              <v:path arrowok="t"/>
            </v:shape>
            <w10:wrap type="none"/>
          </v:group>
        </w:pict>
      </w:r>
      <w:r>
        <w:rPr/>
        <w:pict>
          <v:shape style="position:absolute;margin-left:56.639999pt;margin-top:-20.558596pt;width:482.05pt;height:199.8pt;mso-position-horizontal-relative:page;mso-position-vertical-relative:paragraph;z-index:1801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755"/>
                    <w:gridCol w:w="4885"/>
                  </w:tblGrid>
                  <w:tr>
                    <w:trPr>
                      <w:trHeight w:val="251" w:hRule="exact"/>
                    </w:trPr>
                    <w:tc>
                      <w:tcPr>
                        <w:tcW w:w="4755"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117</w:t>
                        </w:r>
                        <w:r>
                          <w:rPr>
                            <w:rFonts w:ascii="Microsoft JhengHei" w:hAnsi="Microsoft JhengHei" w:cs="Microsoft JhengHei" w:eastAsia="Microsoft JhengHei" w:hint="default"/>
                            <w:b/>
                            <w:bCs/>
                            <w:sz w:val="18"/>
                            <w:szCs w:val="18"/>
                          </w:rPr>
                          <w:t>：国内设备厂商营收 </w:t>
                        </w:r>
                        <w:r>
                          <w:rPr>
                            <w:rFonts w:ascii="Arial" w:hAnsi="Arial" w:cs="Arial" w:eastAsia="Arial" w:hint="default"/>
                            <w:b/>
                            <w:bCs/>
                            <w:sz w:val="18"/>
                            <w:szCs w:val="18"/>
                          </w:rPr>
                          <w:t>19Q2</w:t>
                        </w:r>
                        <w:r>
                          <w:rPr>
                            <w:rFonts w:ascii="Arial" w:hAnsi="Arial" w:cs="Arial" w:eastAsia="Arial" w:hint="default"/>
                            <w:b/>
                            <w:bCs/>
                            <w:spacing w:val="-8"/>
                            <w:sz w:val="18"/>
                            <w:szCs w:val="18"/>
                          </w:rPr>
                          <w:t> </w:t>
                        </w:r>
                        <w:r>
                          <w:rPr>
                            <w:rFonts w:ascii="Microsoft JhengHei" w:hAnsi="Microsoft JhengHei" w:cs="Microsoft JhengHei" w:eastAsia="Microsoft JhengHei" w:hint="default"/>
                            <w:b/>
                            <w:bCs/>
                            <w:sz w:val="18"/>
                            <w:szCs w:val="18"/>
                          </w:rPr>
                          <w:t>反转力度高于海外</w:t>
                        </w:r>
                        <w:r>
                          <w:rPr>
                            <w:rFonts w:ascii="Microsoft JhengHei" w:hAnsi="Microsoft JhengHei" w:cs="Microsoft JhengHei" w:eastAsia="Microsoft JhengHei" w:hint="default"/>
                            <w:sz w:val="18"/>
                            <w:szCs w:val="18"/>
                          </w:rPr>
                        </w:r>
                      </w:p>
                    </w:tc>
                    <w:tc>
                      <w:tcPr>
                        <w:tcW w:w="4885" w:type="dxa"/>
                        <w:tcBorders>
                          <w:top w:val="nil" w:sz="6" w:space="0" w:color="auto"/>
                          <w:left w:val="nil" w:sz="6" w:space="0" w:color="auto"/>
                          <w:bottom w:val="single" w:sz="4" w:space="0" w:color="367097"/>
                          <w:right w:val="nil" w:sz="6" w:space="0" w:color="auto"/>
                        </w:tcBorders>
                      </w:tcPr>
                      <w:p>
                        <w:pPr>
                          <w:pStyle w:val="TableParagraph"/>
                          <w:spacing w:line="200" w:lineRule="exact"/>
                          <w:ind w:left="141"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118</w:t>
                        </w:r>
                        <w:r>
                          <w:rPr>
                            <w:rFonts w:ascii="Microsoft JhengHei" w:hAnsi="Microsoft JhengHei" w:cs="Microsoft JhengHei" w:eastAsia="Microsoft JhengHei" w:hint="default"/>
                            <w:b/>
                            <w:bCs/>
                            <w:sz w:val="18"/>
                            <w:szCs w:val="18"/>
                          </w:rPr>
                          <w:t>：国内设备厂商净利 </w:t>
                        </w:r>
                        <w:r>
                          <w:rPr>
                            <w:rFonts w:ascii="Arial" w:hAnsi="Arial" w:cs="Arial" w:eastAsia="Arial" w:hint="default"/>
                            <w:b/>
                            <w:bCs/>
                            <w:sz w:val="18"/>
                            <w:szCs w:val="18"/>
                          </w:rPr>
                          <w:t>19Q2</w:t>
                        </w:r>
                        <w:r>
                          <w:rPr>
                            <w:rFonts w:ascii="Arial" w:hAnsi="Arial" w:cs="Arial" w:eastAsia="Arial" w:hint="default"/>
                            <w:b/>
                            <w:bCs/>
                            <w:spacing w:val="-11"/>
                            <w:sz w:val="18"/>
                            <w:szCs w:val="18"/>
                          </w:rPr>
                          <w:t> </w:t>
                        </w:r>
                        <w:r>
                          <w:rPr>
                            <w:rFonts w:ascii="Microsoft JhengHei" w:hAnsi="Microsoft JhengHei" w:cs="Microsoft JhengHei" w:eastAsia="Microsoft JhengHei" w:hint="default"/>
                            <w:b/>
                            <w:bCs/>
                            <w:sz w:val="18"/>
                            <w:szCs w:val="18"/>
                          </w:rPr>
                          <w:t>大幅回升</w:t>
                        </w:r>
                        <w:r>
                          <w:rPr>
                            <w:rFonts w:ascii="Microsoft JhengHei" w:hAnsi="Microsoft JhengHei" w:cs="Microsoft JhengHei" w:eastAsia="Microsoft JhengHei" w:hint="default"/>
                            <w:sz w:val="18"/>
                            <w:szCs w:val="18"/>
                          </w:rPr>
                        </w:r>
                      </w:p>
                    </w:tc>
                  </w:tr>
                  <w:tr>
                    <w:trPr>
                      <w:trHeight w:val="204" w:hRule="exact"/>
                    </w:trPr>
                    <w:tc>
                      <w:tcPr>
                        <w:tcW w:w="4755" w:type="dxa"/>
                        <w:tcBorders>
                          <w:top w:val="single" w:sz="4" w:space="0" w:color="367097"/>
                          <w:left w:val="nil" w:sz="6" w:space="0" w:color="auto"/>
                          <w:bottom w:val="nil" w:sz="6" w:space="0" w:color="auto"/>
                          <w:right w:val="nil" w:sz="6" w:space="0" w:color="auto"/>
                        </w:tcBorders>
                      </w:tcPr>
                      <w:p>
                        <w:pPr/>
                      </w:p>
                    </w:tc>
                    <w:tc>
                      <w:tcPr>
                        <w:tcW w:w="4885" w:type="dxa"/>
                        <w:tcBorders>
                          <w:top w:val="single" w:sz="4" w:space="0" w:color="367097"/>
                          <w:left w:val="nil" w:sz="6" w:space="0" w:color="auto"/>
                          <w:bottom w:val="nil" w:sz="6" w:space="0" w:color="auto"/>
                          <w:right w:val="nil" w:sz="6" w:space="0" w:color="auto"/>
                        </w:tcBorders>
                      </w:tcPr>
                      <w:p>
                        <w:pPr>
                          <w:pStyle w:val="TableParagraph"/>
                          <w:spacing w:line="240" w:lineRule="auto" w:before="6"/>
                          <w:ind w:right="0"/>
                          <w:jc w:val="left"/>
                          <w:rPr>
                            <w:rFonts w:ascii="宋体" w:hAnsi="宋体" w:cs="宋体" w:eastAsia="宋体" w:hint="default"/>
                            <w:sz w:val="20"/>
                            <w:szCs w:val="20"/>
                          </w:rPr>
                        </w:pPr>
                      </w:p>
                    </w:tc>
                  </w:tr>
                  <w:tr>
                    <w:trPr>
                      <w:trHeight w:val="3295" w:hRule="exact"/>
                    </w:trPr>
                    <w:tc>
                      <w:tcPr>
                        <w:tcW w:w="4755" w:type="dxa"/>
                        <w:tcBorders>
                          <w:top w:val="nil" w:sz="6" w:space="0" w:color="auto"/>
                          <w:left w:val="nil" w:sz="6" w:space="0" w:color="auto"/>
                          <w:bottom w:val="single" w:sz="4" w:space="0" w:color="367097"/>
                          <w:right w:val="nil" w:sz="6" w:space="0" w:color="auto"/>
                        </w:tcBorders>
                      </w:tcPr>
                      <w:p>
                        <w:pPr>
                          <w:pStyle w:val="TableParagraph"/>
                          <w:tabs>
                            <w:tab w:pos="3050" w:val="left" w:leader="none"/>
                            <w:tab w:pos="3974" w:val="left" w:leader="none"/>
                          </w:tabs>
                          <w:spacing w:line="240" w:lineRule="auto" w:before="1"/>
                          <w:ind w:left="1147" w:right="0"/>
                          <w:jc w:val="left"/>
                          <w:rPr>
                            <w:rFonts w:ascii="宋体" w:hAnsi="宋体" w:cs="宋体" w:eastAsia="宋体" w:hint="default"/>
                            <w:sz w:val="14"/>
                            <w:szCs w:val="14"/>
                          </w:rPr>
                        </w:pPr>
                        <w:r>
                          <w:rPr>
                            <w:rFonts w:ascii="宋体" w:hAnsi="宋体" w:cs="宋体" w:eastAsia="宋体" w:hint="default"/>
                            <w:w w:val="95"/>
                            <w:sz w:val="14"/>
                            <w:szCs w:val="14"/>
                          </w:rPr>
                          <w:t>营收总和（百万元）</w:t>
                          <w:tab/>
                          <w:t>同比</w:t>
                          <w:tab/>
                        </w:r>
                        <w:r>
                          <w:rPr>
                            <w:rFonts w:ascii="宋体" w:hAnsi="宋体" w:cs="宋体" w:eastAsia="宋体" w:hint="default"/>
                            <w:sz w:val="14"/>
                            <w:szCs w:val="14"/>
                          </w:rPr>
                          <w:t>环比</w:t>
                        </w:r>
                      </w:p>
                      <w:p>
                        <w:pPr>
                          <w:pStyle w:val="TableParagraph"/>
                          <w:tabs>
                            <w:tab w:pos="3939" w:val="left" w:leader="none"/>
                          </w:tabs>
                          <w:spacing w:line="240" w:lineRule="auto" w:before="68"/>
                          <w:ind w:right="182"/>
                          <w:jc w:val="right"/>
                          <w:rPr>
                            <w:rFonts w:ascii="Arial" w:hAnsi="Arial" w:cs="Arial" w:eastAsia="Arial" w:hint="default"/>
                            <w:sz w:val="14"/>
                            <w:szCs w:val="14"/>
                          </w:rPr>
                        </w:pPr>
                        <w:r>
                          <w:rPr>
                            <w:rFonts w:ascii="Arial"/>
                            <w:w w:val="95"/>
                            <w:sz w:val="14"/>
                          </w:rPr>
                          <w:t>2,500</w:t>
                          <w:tab/>
                        </w:r>
                        <w:r>
                          <w:rPr>
                            <w:rFonts w:ascii="Arial"/>
                            <w:spacing w:val="-1"/>
                            <w:sz w:val="14"/>
                          </w:rPr>
                          <w:t>200%</w:t>
                        </w:r>
                      </w:p>
                      <w:p>
                        <w:pPr>
                          <w:pStyle w:val="TableParagraph"/>
                          <w:spacing w:line="240" w:lineRule="auto" w:before="1"/>
                          <w:ind w:right="0"/>
                          <w:jc w:val="left"/>
                          <w:rPr>
                            <w:rFonts w:ascii="宋体" w:hAnsi="宋体" w:cs="宋体" w:eastAsia="宋体" w:hint="default"/>
                            <w:sz w:val="16"/>
                            <w:szCs w:val="16"/>
                          </w:rPr>
                        </w:pPr>
                      </w:p>
                      <w:p>
                        <w:pPr>
                          <w:pStyle w:val="TableParagraph"/>
                          <w:tabs>
                            <w:tab w:pos="3939" w:val="left" w:leader="none"/>
                          </w:tabs>
                          <w:spacing w:line="240" w:lineRule="auto"/>
                          <w:ind w:right="182"/>
                          <w:jc w:val="right"/>
                          <w:rPr>
                            <w:rFonts w:ascii="Arial" w:hAnsi="Arial" w:cs="Arial" w:eastAsia="Arial" w:hint="default"/>
                            <w:sz w:val="14"/>
                            <w:szCs w:val="14"/>
                          </w:rPr>
                        </w:pPr>
                        <w:r>
                          <w:rPr>
                            <w:rFonts w:ascii="Arial"/>
                            <w:w w:val="95"/>
                            <w:sz w:val="14"/>
                          </w:rPr>
                          <w:t>2,000</w:t>
                          <w:tab/>
                        </w:r>
                        <w:r>
                          <w:rPr>
                            <w:rFonts w:ascii="Arial"/>
                            <w:spacing w:val="-1"/>
                            <w:position w:val="7"/>
                            <w:sz w:val="14"/>
                          </w:rPr>
                          <w:t>150%</w:t>
                        </w:r>
                        <w:r>
                          <w:rPr>
                            <w:rFonts w:ascii="Arial"/>
                            <w:spacing w:val="-1"/>
                            <w:sz w:val="14"/>
                          </w:rPr>
                        </w:r>
                      </w:p>
                      <w:p>
                        <w:pPr>
                          <w:pStyle w:val="TableParagraph"/>
                          <w:spacing w:line="154" w:lineRule="exact" w:before="134"/>
                          <w:ind w:right="182"/>
                          <w:jc w:val="right"/>
                          <w:rPr>
                            <w:rFonts w:ascii="Arial" w:hAnsi="Arial" w:cs="Arial" w:eastAsia="Arial" w:hint="default"/>
                            <w:sz w:val="14"/>
                            <w:szCs w:val="14"/>
                          </w:rPr>
                        </w:pPr>
                        <w:r>
                          <w:rPr>
                            <w:rFonts w:ascii="Arial"/>
                            <w:spacing w:val="-1"/>
                            <w:sz w:val="14"/>
                          </w:rPr>
                          <w:t>100%</w:t>
                        </w:r>
                      </w:p>
                      <w:p>
                        <w:pPr>
                          <w:pStyle w:val="TableParagraph"/>
                          <w:spacing w:line="154" w:lineRule="exact"/>
                          <w:ind w:left="275" w:right="0"/>
                          <w:jc w:val="left"/>
                          <w:rPr>
                            <w:rFonts w:ascii="Arial" w:hAnsi="Arial" w:cs="Arial" w:eastAsia="Arial" w:hint="default"/>
                            <w:sz w:val="14"/>
                            <w:szCs w:val="14"/>
                          </w:rPr>
                        </w:pPr>
                        <w:r>
                          <w:rPr>
                            <w:rFonts w:ascii="Arial"/>
                            <w:sz w:val="14"/>
                          </w:rPr>
                          <w:t>1,500</w:t>
                        </w:r>
                      </w:p>
                      <w:p>
                        <w:pPr>
                          <w:pStyle w:val="TableParagraph"/>
                          <w:spacing w:line="240" w:lineRule="auto" w:before="60"/>
                          <w:ind w:right="259"/>
                          <w:jc w:val="right"/>
                          <w:rPr>
                            <w:rFonts w:ascii="Arial" w:hAnsi="Arial" w:cs="Arial" w:eastAsia="Arial" w:hint="default"/>
                            <w:sz w:val="14"/>
                            <w:szCs w:val="14"/>
                          </w:rPr>
                        </w:pPr>
                        <w:r>
                          <w:rPr>
                            <w:rFonts w:ascii="Arial"/>
                            <w:w w:val="95"/>
                            <w:sz w:val="14"/>
                          </w:rPr>
                          <w:t>50%</w:t>
                        </w:r>
                        <w:r>
                          <w:rPr>
                            <w:rFonts w:ascii="Arial"/>
                            <w:sz w:val="14"/>
                          </w:rPr>
                        </w:r>
                      </w:p>
                      <w:p>
                        <w:pPr>
                          <w:pStyle w:val="TableParagraph"/>
                          <w:spacing w:line="154" w:lineRule="exact" w:before="60"/>
                          <w:ind w:left="275" w:right="0"/>
                          <w:jc w:val="left"/>
                          <w:rPr>
                            <w:rFonts w:ascii="Arial" w:hAnsi="Arial" w:cs="Arial" w:eastAsia="Arial" w:hint="default"/>
                            <w:sz w:val="14"/>
                            <w:szCs w:val="14"/>
                          </w:rPr>
                        </w:pPr>
                        <w:r>
                          <w:rPr>
                            <w:rFonts w:ascii="Arial"/>
                            <w:sz w:val="14"/>
                          </w:rPr>
                          <w:t>1,000</w:t>
                        </w:r>
                      </w:p>
                      <w:p>
                        <w:pPr>
                          <w:pStyle w:val="TableParagraph"/>
                          <w:spacing w:line="154" w:lineRule="exact"/>
                          <w:ind w:right="339"/>
                          <w:jc w:val="right"/>
                          <w:rPr>
                            <w:rFonts w:ascii="Arial" w:hAnsi="Arial" w:cs="Arial" w:eastAsia="Arial" w:hint="default"/>
                            <w:sz w:val="14"/>
                            <w:szCs w:val="14"/>
                          </w:rPr>
                        </w:pPr>
                        <w:r>
                          <w:rPr>
                            <w:rFonts w:ascii="Arial"/>
                            <w:spacing w:val="-1"/>
                            <w:w w:val="95"/>
                            <w:sz w:val="14"/>
                          </w:rPr>
                          <w:t>0%</w:t>
                        </w:r>
                        <w:r>
                          <w:rPr>
                            <w:rFonts w:ascii="Arial"/>
                            <w:sz w:val="14"/>
                          </w:rPr>
                        </w:r>
                      </w:p>
                      <w:p>
                        <w:pPr>
                          <w:pStyle w:val="TableParagraph"/>
                          <w:spacing w:line="240" w:lineRule="auto" w:before="6"/>
                          <w:ind w:right="0"/>
                          <w:jc w:val="left"/>
                          <w:rPr>
                            <w:rFonts w:ascii="宋体" w:hAnsi="宋体" w:cs="宋体" w:eastAsia="宋体" w:hint="default"/>
                            <w:sz w:val="10"/>
                            <w:szCs w:val="10"/>
                          </w:rPr>
                        </w:pPr>
                      </w:p>
                      <w:p>
                        <w:pPr>
                          <w:pStyle w:val="TableParagraph"/>
                          <w:tabs>
                            <w:tab w:pos="3822" w:val="left" w:leader="none"/>
                          </w:tabs>
                          <w:spacing w:line="240" w:lineRule="auto"/>
                          <w:ind w:right="213"/>
                          <w:jc w:val="right"/>
                          <w:rPr>
                            <w:rFonts w:ascii="Arial" w:hAnsi="Arial" w:cs="Arial" w:eastAsia="Arial" w:hint="default"/>
                            <w:sz w:val="14"/>
                            <w:szCs w:val="14"/>
                          </w:rPr>
                        </w:pPr>
                        <w:r>
                          <w:rPr>
                            <w:rFonts w:ascii="Arial"/>
                            <w:w w:val="95"/>
                            <w:position w:val="7"/>
                            <w:sz w:val="14"/>
                          </w:rPr>
                          <w:t>500</w:t>
                          <w:tab/>
                        </w:r>
                        <w:r>
                          <w:rPr>
                            <w:rFonts w:ascii="Arial"/>
                            <w:spacing w:val="-1"/>
                            <w:sz w:val="14"/>
                          </w:rPr>
                          <w:t>-50%</w:t>
                        </w:r>
                      </w:p>
                      <w:p>
                        <w:pPr>
                          <w:pStyle w:val="TableParagraph"/>
                          <w:spacing w:line="240" w:lineRule="auto" w:before="11"/>
                          <w:ind w:right="0"/>
                          <w:jc w:val="left"/>
                          <w:rPr>
                            <w:rFonts w:ascii="宋体" w:hAnsi="宋体" w:cs="宋体" w:eastAsia="宋体" w:hint="default"/>
                            <w:sz w:val="15"/>
                            <w:szCs w:val="15"/>
                          </w:rPr>
                        </w:pPr>
                      </w:p>
                      <w:p>
                        <w:pPr>
                          <w:pStyle w:val="TableParagraph"/>
                          <w:tabs>
                            <w:tab w:pos="3666" w:val="left" w:leader="none"/>
                          </w:tabs>
                          <w:spacing w:line="240" w:lineRule="auto"/>
                          <w:ind w:right="134"/>
                          <w:jc w:val="right"/>
                          <w:rPr>
                            <w:rFonts w:ascii="Arial" w:hAnsi="Arial" w:cs="Arial" w:eastAsia="Arial" w:hint="default"/>
                            <w:sz w:val="14"/>
                            <w:szCs w:val="14"/>
                          </w:rPr>
                        </w:pPr>
                        <w:r>
                          <w:rPr>
                            <w:rFonts w:ascii="Arial"/>
                            <w:w w:val="95"/>
                            <w:sz w:val="14"/>
                          </w:rPr>
                          <w:t>0</w:t>
                          <w:tab/>
                          <w:t>-100%</w:t>
                        </w:r>
                        <w:r>
                          <w:rPr>
                            <w:rFonts w:ascii="Arial"/>
                            <w:sz w:val="14"/>
                          </w:rPr>
                        </w:r>
                      </w:p>
                    </w:tc>
                    <w:tc>
                      <w:tcPr>
                        <w:tcW w:w="4885" w:type="dxa"/>
                        <w:tcBorders>
                          <w:top w:val="nil" w:sz="6" w:space="0" w:color="auto"/>
                          <w:left w:val="nil" w:sz="6" w:space="0" w:color="auto"/>
                          <w:bottom w:val="single" w:sz="4" w:space="0" w:color="367097"/>
                          <w:right w:val="nil" w:sz="6" w:space="0" w:color="auto"/>
                        </w:tcBorders>
                      </w:tcPr>
                      <w:p>
                        <w:pPr>
                          <w:pStyle w:val="TableParagraph"/>
                          <w:spacing w:line="240" w:lineRule="auto" w:before="4"/>
                          <w:ind w:right="0"/>
                          <w:jc w:val="left"/>
                          <w:rPr>
                            <w:rFonts w:ascii="宋体" w:hAnsi="宋体" w:cs="宋体" w:eastAsia="宋体" w:hint="default"/>
                            <w:sz w:val="13"/>
                            <w:szCs w:val="13"/>
                          </w:rPr>
                        </w:pPr>
                      </w:p>
                      <w:p>
                        <w:pPr>
                          <w:pStyle w:val="TableParagraph"/>
                          <w:tabs>
                            <w:tab w:pos="3923" w:val="left" w:leader="none"/>
                          </w:tabs>
                          <w:spacing w:line="240" w:lineRule="auto"/>
                          <w:ind w:right="295"/>
                          <w:jc w:val="right"/>
                          <w:rPr>
                            <w:rFonts w:ascii="Arial" w:hAnsi="Arial" w:cs="Arial" w:eastAsia="Arial" w:hint="default"/>
                            <w:sz w:val="14"/>
                            <w:szCs w:val="14"/>
                          </w:rPr>
                        </w:pPr>
                        <w:r>
                          <w:rPr>
                            <w:rFonts w:ascii="Arial"/>
                            <w:w w:val="95"/>
                            <w:sz w:val="14"/>
                          </w:rPr>
                          <w:t>250</w:t>
                          <w:tab/>
                        </w:r>
                        <w:r>
                          <w:rPr>
                            <w:rFonts w:ascii="Arial"/>
                            <w:spacing w:val="-1"/>
                            <w:sz w:val="14"/>
                          </w:rPr>
                          <w:t>800%</w:t>
                        </w:r>
                      </w:p>
                      <w:p>
                        <w:pPr>
                          <w:pStyle w:val="TableParagraph"/>
                          <w:spacing w:line="240" w:lineRule="auto" w:before="7"/>
                          <w:ind w:right="0"/>
                          <w:jc w:val="left"/>
                          <w:rPr>
                            <w:rFonts w:ascii="宋体" w:hAnsi="宋体" w:cs="宋体" w:eastAsia="宋体" w:hint="default"/>
                            <w:sz w:val="12"/>
                            <w:szCs w:val="12"/>
                          </w:rPr>
                        </w:pPr>
                      </w:p>
                      <w:p>
                        <w:pPr>
                          <w:pStyle w:val="TableParagraph"/>
                          <w:spacing w:line="135" w:lineRule="exact"/>
                          <w:ind w:right="295"/>
                          <w:jc w:val="right"/>
                          <w:rPr>
                            <w:rFonts w:ascii="Arial" w:hAnsi="Arial" w:cs="Arial" w:eastAsia="Arial" w:hint="default"/>
                            <w:sz w:val="14"/>
                            <w:szCs w:val="14"/>
                          </w:rPr>
                        </w:pPr>
                        <w:r>
                          <w:rPr>
                            <w:rFonts w:ascii="Arial"/>
                            <w:spacing w:val="-1"/>
                            <w:sz w:val="14"/>
                          </w:rPr>
                          <w:t>600%</w:t>
                        </w:r>
                      </w:p>
                      <w:p>
                        <w:pPr>
                          <w:pStyle w:val="TableParagraph"/>
                          <w:spacing w:line="135" w:lineRule="exact"/>
                          <w:ind w:left="307" w:right="0"/>
                          <w:jc w:val="left"/>
                          <w:rPr>
                            <w:rFonts w:ascii="Arial" w:hAnsi="Arial" w:cs="Arial" w:eastAsia="Arial" w:hint="default"/>
                            <w:sz w:val="14"/>
                            <w:szCs w:val="14"/>
                          </w:rPr>
                        </w:pPr>
                        <w:r>
                          <w:rPr>
                            <w:rFonts w:ascii="Arial"/>
                            <w:sz w:val="14"/>
                          </w:rPr>
                          <w:t>200</w:t>
                        </w:r>
                      </w:p>
                      <w:p>
                        <w:pPr>
                          <w:pStyle w:val="TableParagraph"/>
                          <w:spacing w:line="240" w:lineRule="auto" w:before="56"/>
                          <w:ind w:right="295"/>
                          <w:jc w:val="right"/>
                          <w:rPr>
                            <w:rFonts w:ascii="Arial" w:hAnsi="Arial" w:cs="Arial" w:eastAsia="Arial" w:hint="default"/>
                            <w:sz w:val="14"/>
                            <w:szCs w:val="14"/>
                          </w:rPr>
                        </w:pPr>
                        <w:r>
                          <w:rPr>
                            <w:rFonts w:ascii="Arial"/>
                            <w:spacing w:val="-1"/>
                            <w:sz w:val="14"/>
                          </w:rPr>
                          <w:t>400%</w:t>
                        </w:r>
                      </w:p>
                      <w:p>
                        <w:pPr>
                          <w:pStyle w:val="TableParagraph"/>
                          <w:spacing w:line="135" w:lineRule="exact" w:before="56"/>
                          <w:ind w:left="307" w:right="0"/>
                          <w:jc w:val="left"/>
                          <w:rPr>
                            <w:rFonts w:ascii="Arial" w:hAnsi="Arial" w:cs="Arial" w:eastAsia="Arial" w:hint="default"/>
                            <w:sz w:val="14"/>
                            <w:szCs w:val="14"/>
                          </w:rPr>
                        </w:pPr>
                        <w:r>
                          <w:rPr>
                            <w:rFonts w:ascii="Arial"/>
                            <w:sz w:val="14"/>
                          </w:rPr>
                          <w:t>150</w:t>
                        </w:r>
                      </w:p>
                      <w:p>
                        <w:pPr>
                          <w:pStyle w:val="TableParagraph"/>
                          <w:spacing w:line="135" w:lineRule="exact"/>
                          <w:ind w:right="295"/>
                          <w:jc w:val="right"/>
                          <w:rPr>
                            <w:rFonts w:ascii="Arial" w:hAnsi="Arial" w:cs="Arial" w:eastAsia="Arial" w:hint="default"/>
                            <w:sz w:val="14"/>
                            <w:szCs w:val="14"/>
                          </w:rPr>
                        </w:pPr>
                        <w:r>
                          <w:rPr>
                            <w:rFonts w:ascii="Arial"/>
                            <w:spacing w:val="-1"/>
                            <w:sz w:val="14"/>
                          </w:rPr>
                          <w:t>200%</w:t>
                        </w:r>
                      </w:p>
                      <w:p>
                        <w:pPr>
                          <w:pStyle w:val="TableParagraph"/>
                          <w:spacing w:line="240" w:lineRule="auto" w:before="8"/>
                          <w:ind w:right="0"/>
                          <w:jc w:val="left"/>
                          <w:rPr>
                            <w:rFonts w:ascii="宋体" w:hAnsi="宋体" w:cs="宋体" w:eastAsia="宋体" w:hint="default"/>
                            <w:sz w:val="12"/>
                            <w:szCs w:val="12"/>
                          </w:rPr>
                        </w:pPr>
                      </w:p>
                      <w:p>
                        <w:pPr>
                          <w:pStyle w:val="TableParagraph"/>
                          <w:tabs>
                            <w:tab w:pos="4230" w:val="left" w:leader="none"/>
                          </w:tabs>
                          <w:spacing w:line="240" w:lineRule="auto"/>
                          <w:ind w:left="307" w:right="0"/>
                          <w:jc w:val="left"/>
                          <w:rPr>
                            <w:rFonts w:ascii="Arial" w:hAnsi="Arial" w:cs="Arial" w:eastAsia="Arial" w:hint="default"/>
                            <w:sz w:val="14"/>
                            <w:szCs w:val="14"/>
                          </w:rPr>
                        </w:pPr>
                        <w:r>
                          <w:rPr>
                            <w:rFonts w:ascii="Arial"/>
                            <w:w w:val="95"/>
                            <w:sz w:val="14"/>
                          </w:rPr>
                          <w:t>100</w:t>
                          <w:tab/>
                        </w:r>
                        <w:r>
                          <w:rPr>
                            <w:rFonts w:ascii="Arial"/>
                            <w:sz w:val="14"/>
                          </w:rPr>
                          <w:t>0%</w:t>
                        </w:r>
                      </w:p>
                      <w:p>
                        <w:pPr>
                          <w:pStyle w:val="TableParagraph"/>
                          <w:spacing w:line="240" w:lineRule="auto" w:before="7"/>
                          <w:ind w:right="0"/>
                          <w:jc w:val="left"/>
                          <w:rPr>
                            <w:rFonts w:ascii="宋体" w:hAnsi="宋体" w:cs="宋体" w:eastAsia="宋体" w:hint="default"/>
                            <w:sz w:val="12"/>
                            <w:szCs w:val="12"/>
                          </w:rPr>
                        </w:pPr>
                      </w:p>
                      <w:p>
                        <w:pPr>
                          <w:pStyle w:val="TableParagraph"/>
                          <w:spacing w:line="135" w:lineRule="exact"/>
                          <w:ind w:right="248"/>
                          <w:jc w:val="right"/>
                          <w:rPr>
                            <w:rFonts w:ascii="Arial" w:hAnsi="Arial" w:cs="Arial" w:eastAsia="Arial" w:hint="default"/>
                            <w:sz w:val="14"/>
                            <w:szCs w:val="14"/>
                          </w:rPr>
                        </w:pPr>
                        <w:r>
                          <w:rPr>
                            <w:rFonts w:ascii="Arial"/>
                            <w:w w:val="95"/>
                            <w:sz w:val="14"/>
                          </w:rPr>
                          <w:t>-200%</w:t>
                        </w:r>
                        <w:r>
                          <w:rPr>
                            <w:rFonts w:ascii="Arial"/>
                            <w:sz w:val="14"/>
                          </w:rPr>
                        </w:r>
                      </w:p>
                      <w:p>
                        <w:pPr>
                          <w:pStyle w:val="TableParagraph"/>
                          <w:spacing w:line="135" w:lineRule="exact"/>
                          <w:ind w:left="385" w:right="0"/>
                          <w:jc w:val="left"/>
                          <w:rPr>
                            <w:rFonts w:ascii="Arial" w:hAnsi="Arial" w:cs="Arial" w:eastAsia="Arial" w:hint="default"/>
                            <w:sz w:val="14"/>
                            <w:szCs w:val="14"/>
                          </w:rPr>
                        </w:pPr>
                        <w:r>
                          <w:rPr>
                            <w:rFonts w:ascii="Arial"/>
                            <w:sz w:val="14"/>
                          </w:rPr>
                          <w:t>50</w:t>
                        </w:r>
                      </w:p>
                      <w:p>
                        <w:pPr>
                          <w:pStyle w:val="TableParagraph"/>
                          <w:spacing w:line="240" w:lineRule="auto" w:before="56"/>
                          <w:ind w:right="248"/>
                          <w:jc w:val="right"/>
                          <w:rPr>
                            <w:rFonts w:ascii="Arial" w:hAnsi="Arial" w:cs="Arial" w:eastAsia="Arial" w:hint="default"/>
                            <w:sz w:val="14"/>
                            <w:szCs w:val="14"/>
                          </w:rPr>
                        </w:pPr>
                        <w:r>
                          <w:rPr>
                            <w:rFonts w:ascii="Arial"/>
                            <w:w w:val="95"/>
                            <w:sz w:val="14"/>
                          </w:rPr>
                          <w:t>-400%</w:t>
                        </w:r>
                        <w:r>
                          <w:rPr>
                            <w:rFonts w:ascii="Arial"/>
                            <w:sz w:val="14"/>
                          </w:rPr>
                        </w:r>
                      </w:p>
                      <w:p>
                        <w:pPr>
                          <w:pStyle w:val="TableParagraph"/>
                          <w:spacing w:line="135" w:lineRule="exact" w:before="56"/>
                          <w:ind w:right="3879"/>
                          <w:jc w:val="center"/>
                          <w:rPr>
                            <w:rFonts w:ascii="Arial" w:hAnsi="Arial" w:cs="Arial" w:eastAsia="Arial" w:hint="default"/>
                            <w:sz w:val="14"/>
                            <w:szCs w:val="14"/>
                          </w:rPr>
                        </w:pPr>
                        <w:r>
                          <w:rPr>
                            <w:rFonts w:ascii="Arial"/>
                            <w:sz w:val="14"/>
                          </w:rPr>
                          <w:t>0</w:t>
                        </w:r>
                      </w:p>
                      <w:p>
                        <w:pPr>
                          <w:pStyle w:val="TableParagraph"/>
                          <w:spacing w:line="135" w:lineRule="exact"/>
                          <w:ind w:right="248"/>
                          <w:jc w:val="right"/>
                          <w:rPr>
                            <w:rFonts w:ascii="Arial" w:hAnsi="Arial" w:cs="Arial" w:eastAsia="Arial" w:hint="default"/>
                            <w:sz w:val="14"/>
                            <w:szCs w:val="14"/>
                          </w:rPr>
                        </w:pPr>
                        <w:r>
                          <w:rPr>
                            <w:rFonts w:ascii="Arial"/>
                            <w:w w:val="95"/>
                            <w:sz w:val="14"/>
                          </w:rPr>
                          <w:t>-600%</w:t>
                        </w:r>
                        <w:r>
                          <w:rPr>
                            <w:rFonts w:ascii="Arial"/>
                            <w:sz w:val="14"/>
                          </w:rPr>
                        </w:r>
                      </w:p>
                      <w:p>
                        <w:pPr>
                          <w:pStyle w:val="TableParagraph"/>
                          <w:spacing w:line="240" w:lineRule="auto" w:before="7"/>
                          <w:ind w:right="0"/>
                          <w:jc w:val="left"/>
                          <w:rPr>
                            <w:rFonts w:ascii="宋体" w:hAnsi="宋体" w:cs="宋体" w:eastAsia="宋体" w:hint="default"/>
                            <w:sz w:val="12"/>
                            <w:szCs w:val="12"/>
                          </w:rPr>
                        </w:pPr>
                      </w:p>
                      <w:p>
                        <w:pPr>
                          <w:pStyle w:val="TableParagraph"/>
                          <w:tabs>
                            <w:tab w:pos="3891" w:val="left" w:leader="none"/>
                          </w:tabs>
                          <w:spacing w:line="240" w:lineRule="auto"/>
                          <w:ind w:right="248"/>
                          <w:jc w:val="right"/>
                          <w:rPr>
                            <w:rFonts w:ascii="Arial" w:hAnsi="Arial" w:cs="Arial" w:eastAsia="Arial" w:hint="default"/>
                            <w:sz w:val="14"/>
                            <w:szCs w:val="14"/>
                          </w:rPr>
                        </w:pPr>
                        <w:r>
                          <w:rPr>
                            <w:rFonts w:ascii="Arial"/>
                            <w:w w:val="95"/>
                            <w:sz w:val="14"/>
                          </w:rPr>
                          <w:t>-50</w:t>
                          <w:tab/>
                          <w:t>-800%</w:t>
                        </w:r>
                        <w:r>
                          <w:rPr>
                            <w:rFonts w:ascii="Arial"/>
                            <w:sz w:val="14"/>
                          </w:rPr>
                        </w:r>
                      </w:p>
                    </w:tc>
                  </w:tr>
                  <w:tr>
                    <w:trPr>
                      <w:trHeight w:val="245" w:hRule="exact"/>
                    </w:trPr>
                    <w:tc>
                      <w:tcPr>
                        <w:tcW w:w="4755"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c>
                      <w:tcPr>
                        <w:tcW w:w="4885"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36"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r>
                </w:tbl>
                <w:p>
                  <w:pPr/>
                </w:p>
              </w:txbxContent>
            </v:textbox>
            <w10:wrap type="none"/>
          </v:shape>
        </w:pict>
      </w:r>
      <w:bookmarkStart w:name="_bookmark166" w:id="167"/>
      <w:bookmarkEnd w:id="167"/>
      <w:r>
        <w:rPr/>
      </w:r>
      <w:bookmarkStart w:name="_bookmark167" w:id="168"/>
      <w:bookmarkEnd w:id="168"/>
      <w:r>
        <w:rPr/>
      </w:r>
      <w:r>
        <w:rPr>
          <w:rFonts w:ascii="宋体" w:hAnsi="宋体" w:cs="宋体" w:eastAsia="宋体" w:hint="default"/>
          <w:w w:val="95"/>
          <w:sz w:val="14"/>
          <w:szCs w:val="14"/>
        </w:rPr>
        <w:t>净利润总和（百万元）</w:t>
        <w:tab/>
        <w:t>同比</w:t>
        <w:tab/>
      </w:r>
      <w:r>
        <w:rPr>
          <w:rFonts w:ascii="宋体" w:hAnsi="宋体" w:cs="宋体" w:eastAsia="宋体" w:hint="default"/>
          <w:sz w:val="14"/>
          <w:szCs w:val="14"/>
        </w:rPr>
        <w:t>环比</w:t>
      </w:r>
    </w:p>
    <w:p>
      <w:pPr>
        <w:spacing w:line="240" w:lineRule="auto" w:before="10" w:after="0"/>
        <w:ind w:right="0"/>
        <w:rPr>
          <w:rFonts w:ascii="宋体" w:hAnsi="宋体" w:cs="宋体" w:eastAsia="宋体" w:hint="default"/>
          <w:sz w:val="13"/>
          <w:szCs w:val="13"/>
        </w:rPr>
      </w:pPr>
    </w:p>
    <w:p>
      <w:pPr>
        <w:pStyle w:val="BodyText"/>
        <w:tabs>
          <w:tab w:pos="5370" w:val="left" w:leader="none"/>
        </w:tabs>
        <w:spacing w:line="240" w:lineRule="auto"/>
        <w:ind w:left="695" w:right="0"/>
        <w:jc w:val="left"/>
        <w:rPr>
          <w:rFonts w:ascii="宋体" w:hAnsi="宋体" w:cs="宋体" w:eastAsia="宋体" w:hint="default"/>
        </w:rPr>
      </w:pPr>
      <w:r>
        <w:rPr>
          <w:rFonts w:ascii="宋体"/>
        </w:rPr>
        <w:pict>
          <v:group style="width:179.05pt;height:137pt;mso-position-horizontal-relative:char;mso-position-vertical-relative:line" coordorigin="0,0" coordsize="3581,2740">
            <v:group style="position:absolute;left:326;top:1832;width:94;height:384" coordorigin="326,1832" coordsize="94,384">
              <v:shape style="position:absolute;left:326;top:1832;width:94;height:384" coordorigin="326,1832" coordsize="94,384" path="m419,1832l326,1832,326,2216,419,2216,419,1832xe" filled="true" fillcolor="#ff8080" stroked="false">
                <v:path arrowok="t"/>
                <v:fill type="solid"/>
              </v:shape>
            </v:group>
            <v:group style="position:absolute;left:626;top:1619;width:94;height:598" coordorigin="626,1619" coordsize="94,598">
              <v:shape style="position:absolute;left:626;top:1619;width:94;height:598" coordorigin="626,1619" coordsize="94,598" path="m719,1619l626,1619,626,2216,719,2216,719,1619xe" filled="true" fillcolor="#ff8080" stroked="false">
                <v:path arrowok="t"/>
                <v:fill type="solid"/>
              </v:shape>
            </v:group>
            <v:group style="position:absolute;left:928;top:1741;width:94;height:475" coordorigin="928,1741" coordsize="94,475">
              <v:shape style="position:absolute;left:928;top:1741;width:94;height:475" coordorigin="928,1741" coordsize="94,475" path="m1022,1741l928,1741,928,2216,1022,2216,1022,1741xe" filled="true" fillcolor="#ff8080" stroked="false">
                <v:path arrowok="t"/>
                <v:fill type="solid"/>
              </v:shape>
            </v:group>
            <v:group style="position:absolute;left:1228;top:1549;width:94;height:667" coordorigin="1228,1549" coordsize="94,667">
              <v:shape style="position:absolute;left:1228;top:1549;width:94;height:667" coordorigin="1228,1549" coordsize="94,667" path="m1322,1549l1228,1549,1228,2216,1322,2216,1322,1549xe" filled="true" fillcolor="#ff8080" stroked="false">
                <v:path arrowok="t"/>
                <v:fill type="solid"/>
              </v:shape>
            </v:group>
            <v:group style="position:absolute;left:1528;top:1643;width:94;height:574" coordorigin="1528,1643" coordsize="94,574">
              <v:shape style="position:absolute;left:1528;top:1643;width:94;height:574" coordorigin="1528,1643" coordsize="94,574" path="m1622,1643l1528,1643,1528,2216,1622,2216,1622,1643xe" filled="true" fillcolor="#ff8080" stroked="false">
                <v:path arrowok="t"/>
                <v:fill type="solid"/>
              </v:shape>
            </v:group>
            <v:group style="position:absolute;left:1828;top:1043;width:96;height:1174" coordorigin="1828,1043" coordsize="96,1174">
              <v:shape style="position:absolute;left:1828;top:1043;width:96;height:1174" coordorigin="1828,1043" coordsize="96,1174" path="m1924,1043l1828,1043,1828,2216,1924,2216,1924,1043xe" filled="true" fillcolor="#ff8080" stroked="false">
                <v:path arrowok="t"/>
                <v:fill type="solid"/>
              </v:shape>
            </v:group>
            <v:group style="position:absolute;left:2130;top:1091;width:94;height:1126" coordorigin="2130,1091" coordsize="94,1126">
              <v:shape style="position:absolute;left:2130;top:1091;width:94;height:1126" coordorigin="2130,1091" coordsize="94,1126" path="m2224,1091l2130,1091,2130,2216,2224,2216,2224,1091xe" filled="true" fillcolor="#ff8080" stroked="false">
                <v:path arrowok="t"/>
                <v:fill type="solid"/>
              </v:shape>
            </v:group>
            <v:group style="position:absolute;left:2430;top:510;width:94;height:1706" coordorigin="2430,510" coordsize="94,1706">
              <v:shape style="position:absolute;left:2430;top:510;width:94;height:1706" coordorigin="2430,510" coordsize="94,1706" path="m2524,510l2430,510,2430,2216,2524,2216,2524,510xe" filled="true" fillcolor="#ff8080" stroked="false">
                <v:path arrowok="t"/>
                <v:fill type="solid"/>
              </v:shape>
            </v:group>
            <v:group style="position:absolute;left:2730;top:1220;width:96;height:996" coordorigin="2730,1220" coordsize="96,996">
              <v:shape style="position:absolute;left:2730;top:1220;width:96;height:996" coordorigin="2730,1220" coordsize="96,996" path="m2826,1220l2730,1220,2730,2216,2826,2216,2826,1220xe" filled="true" fillcolor="#ff8080" stroked="false">
                <v:path arrowok="t"/>
                <v:fill type="solid"/>
              </v:shape>
            </v:group>
            <v:group style="position:absolute;left:3033;top:952;width:94;height:1265" coordorigin="3033,952" coordsize="94,1265">
              <v:shape style="position:absolute;left:3033;top:952;width:94;height:1265" coordorigin="3033,952" coordsize="94,1265" path="m3126,952l3033,952,3033,2216,3126,2216,3126,952xe" filled="true" fillcolor="#ff8080" stroked="false">
                <v:path arrowok="t"/>
                <v:fill type="solid"/>
              </v:shape>
            </v:group>
            <v:group style="position:absolute;left:3333;top:803;width:94;height:1414" coordorigin="3333,803" coordsize="94,1414">
              <v:shape style="position:absolute;left:3333;top:803;width:94;height:1414" coordorigin="3333,803" coordsize="94,1414" path="m3426,803l3333,803,3333,2216,3426,2216,3426,803xe" filled="true" fillcolor="#ff8080" stroked="false">
                <v:path arrowok="t"/>
                <v:fill type="solid"/>
              </v:shape>
            </v:group>
            <v:group style="position:absolute;left:3531;top:8;width:2;height:2209" coordorigin="3531,8" coordsize="2,2209">
              <v:shape style="position:absolute;left:3531;top:8;width:2;height:2209" coordorigin="3531,8" coordsize="0,2209" path="m3531,2216l3531,8e" filled="false" stroked="true" strokeweight=".75pt" strokecolor="#000000">
                <v:path arrowok="t"/>
              </v:shape>
            </v:group>
            <v:group style="position:absolute;left:3531;top:2216;width:43;height:2" coordorigin="3531,2216" coordsize="43,2">
              <v:shape style="position:absolute;left:3531;top:2216;width:43;height:2" coordorigin="3531,2216" coordsize="43,0" path="m3531,2216l3573,2216e" filled="false" stroked="true" strokeweight=".75pt" strokecolor="#000000">
                <v:path arrowok="t"/>
              </v:shape>
            </v:group>
            <v:group style="position:absolute;left:3531;top:1847;width:43;height:2" coordorigin="3531,1847" coordsize="43,2">
              <v:shape style="position:absolute;left:3531;top:1847;width:43;height:2" coordorigin="3531,1847" coordsize="43,0" path="m3531,1847l3573,1847e" filled="false" stroked="true" strokeweight=".75pt" strokecolor="#000000">
                <v:path arrowok="t"/>
              </v:shape>
            </v:group>
            <v:group style="position:absolute;left:3531;top:1479;width:43;height:2" coordorigin="3531,1479" coordsize="43,2">
              <v:shape style="position:absolute;left:3531;top:1479;width:43;height:2" coordorigin="3531,1479" coordsize="43,0" path="m3531,1479l3573,1479e" filled="false" stroked="true" strokeweight=".75pt" strokecolor="#000000">
                <v:path arrowok="t"/>
              </v:shape>
            </v:group>
            <v:group style="position:absolute;left:3531;top:1112;width:43;height:2" coordorigin="3531,1112" coordsize="43,2">
              <v:shape style="position:absolute;left:3531;top:1112;width:43;height:2" coordorigin="3531,1112" coordsize="43,0" path="m3531,1112l3573,1112e" filled="false" stroked="true" strokeweight=".75pt" strokecolor="#000000">
                <v:path arrowok="t"/>
              </v:shape>
            </v:group>
            <v:group style="position:absolute;left:3531;top:743;width:43;height:2" coordorigin="3531,743" coordsize="43,2">
              <v:shape style="position:absolute;left:3531;top:743;width:43;height:2" coordorigin="3531,743" coordsize="43,0" path="m3531,743l3573,743e" filled="false" stroked="true" strokeweight=".75pt" strokecolor="#000000">
                <v:path arrowok="t"/>
              </v:shape>
            </v:group>
            <v:group style="position:absolute;left:3531;top:375;width:43;height:2" coordorigin="3531,375" coordsize="43,2">
              <v:shape style="position:absolute;left:3531;top:375;width:43;height:2" coordorigin="3531,375" coordsize="43,0" path="m3531,375l3573,375e" filled="false" stroked="true" strokeweight=".75pt" strokecolor="#000000">
                <v:path arrowok="t"/>
              </v:shape>
            </v:group>
            <v:group style="position:absolute;left:3531;top:8;width:43;height:2" coordorigin="3531,8" coordsize="43,2">
              <v:shape style="position:absolute;left:3531;top:8;width:43;height:2" coordorigin="3531,8" coordsize="43,0" path="m3531,8l3573,8e" filled="false" stroked="true" strokeweight=".75pt" strokecolor="#000000">
                <v:path arrowok="t"/>
              </v:shape>
            </v:group>
            <v:group style="position:absolute;left:222;top:8;width:2;height:2209" coordorigin="222,8" coordsize="2,2209">
              <v:shape style="position:absolute;left:222;top:8;width:2;height:2209" coordorigin="222,8" coordsize="0,2209" path="m222,2216l222,8e" filled="false" stroked="true" strokeweight=".75pt" strokecolor="#000000">
                <v:path arrowok="t"/>
              </v:shape>
            </v:group>
            <v:group style="position:absolute;left:180;top:2216;width:43;height:2" coordorigin="180,2216" coordsize="43,2">
              <v:shape style="position:absolute;left:180;top:2216;width:43;height:2" coordorigin="180,2216" coordsize="43,0" path="m180,2216l222,2216e" filled="false" stroked="true" strokeweight=".75pt" strokecolor="#000000">
                <v:path arrowok="t"/>
              </v:shape>
            </v:group>
            <v:group style="position:absolute;left:180;top:1775;width:43;height:2" coordorigin="180,1775" coordsize="43,2">
              <v:shape style="position:absolute;left:180;top:1775;width:43;height:2" coordorigin="180,1775" coordsize="43,0" path="m180,1775l222,1775e" filled="false" stroked="true" strokeweight=".75pt" strokecolor="#000000">
                <v:path arrowok="t"/>
              </v:shape>
            </v:group>
            <v:group style="position:absolute;left:180;top:1333;width:43;height:2" coordorigin="180,1333" coordsize="43,2">
              <v:shape style="position:absolute;left:180;top:1333;width:43;height:2" coordorigin="180,1333" coordsize="43,0" path="m180,1333l222,1333e" filled="false" stroked="true" strokeweight=".75pt" strokecolor="#000000">
                <v:path arrowok="t"/>
              </v:shape>
            </v:group>
            <v:group style="position:absolute;left:180;top:892;width:43;height:2" coordorigin="180,892" coordsize="43,2">
              <v:shape style="position:absolute;left:180;top:892;width:43;height:2" coordorigin="180,892" coordsize="43,0" path="m180,892l222,892e" filled="false" stroked="true" strokeweight=".75pt" strokecolor="#000000">
                <v:path arrowok="t"/>
              </v:shape>
            </v:group>
            <v:group style="position:absolute;left:180;top:450;width:43;height:2" coordorigin="180,450" coordsize="43,2">
              <v:shape style="position:absolute;left:180;top:450;width:43;height:2" coordorigin="180,450" coordsize="43,0" path="m180,450l222,450e" filled="false" stroked="true" strokeweight=".75pt" strokecolor="#000000">
                <v:path arrowok="t"/>
              </v:shape>
            </v:group>
            <v:group style="position:absolute;left:180;top:8;width:43;height:2" coordorigin="180,8" coordsize="43,2">
              <v:shape style="position:absolute;left:180;top:8;width:43;height:2" coordorigin="180,8" coordsize="43,0" path="m180,8l222,8e" filled="false" stroked="true" strokeweight=".75pt" strokecolor="#000000">
                <v:path arrowok="t"/>
              </v:shape>
            </v:group>
            <v:group style="position:absolute;left:222;top:2216;width:3309;height:2" coordorigin="222,2216" coordsize="3309,2">
              <v:shape style="position:absolute;left:222;top:2216;width:3309;height:2" coordorigin="222,2216" coordsize="3309,0" path="m222,2216l3531,2216e" filled="false" stroked="true" strokeweight=".75pt" strokecolor="#000000">
                <v:path arrowok="t"/>
              </v:shape>
            </v:group>
            <v:group style="position:absolute;left:222;top:2216;width:2;height:43" coordorigin="222,2216" coordsize="2,43">
              <v:shape style="position:absolute;left:222;top:2216;width:2;height:43" coordorigin="222,2216" coordsize="0,43" path="m222,2216l222,2258e" filled="false" stroked="true" strokeweight=".75pt" strokecolor="#000000">
                <v:path arrowok="t"/>
              </v:shape>
            </v:group>
            <v:group style="position:absolute;left:522;top:2216;width:2;height:43" coordorigin="522,2216" coordsize="2,43">
              <v:shape style="position:absolute;left:522;top:2216;width:2;height:43" coordorigin="522,2216" coordsize="0,43" path="m522,2216l522,2258e" filled="false" stroked="true" strokeweight=".75pt" strokecolor="#000000">
                <v:path arrowok="t"/>
              </v:shape>
            </v:group>
            <v:group style="position:absolute;left:822;top:2216;width:2;height:43" coordorigin="822,2216" coordsize="2,43">
              <v:shape style="position:absolute;left:822;top:2216;width:2;height:43" coordorigin="822,2216" coordsize="0,43" path="m822,2216l822,2258e" filled="false" stroked="true" strokeweight=".75pt" strokecolor="#000000">
                <v:path arrowok="t"/>
              </v:shape>
            </v:group>
            <v:group style="position:absolute;left:1125;top:2216;width:2;height:43" coordorigin="1125,2216" coordsize="2,43">
              <v:shape style="position:absolute;left:1125;top:2216;width:2;height:43" coordorigin="1125,2216" coordsize="0,43" path="m1125,2216l1125,2258e" filled="false" stroked="true" strokeweight=".75pt" strokecolor="#000000">
                <v:path arrowok="t"/>
              </v:shape>
            </v:group>
            <v:group style="position:absolute;left:1425;top:2216;width:2;height:43" coordorigin="1425,2216" coordsize="2,43">
              <v:shape style="position:absolute;left:1425;top:2216;width:2;height:43" coordorigin="1425,2216" coordsize="0,43" path="m1425,2216l1425,2258e" filled="false" stroked="true" strokeweight=".75pt" strokecolor="#000000">
                <v:path arrowok="t"/>
              </v:shape>
            </v:group>
            <v:group style="position:absolute;left:1725;top:2216;width:2;height:43" coordorigin="1725,2216" coordsize="2,43">
              <v:shape style="position:absolute;left:1725;top:2216;width:2;height:43" coordorigin="1725,2216" coordsize="0,43" path="m1725,2216l1725,2258e" filled="false" stroked="true" strokeweight=".75pt" strokecolor="#000000">
                <v:path arrowok="t"/>
              </v:shape>
            </v:group>
            <v:group style="position:absolute;left:2027;top:2216;width:2;height:43" coordorigin="2027,2216" coordsize="2,43">
              <v:shape style="position:absolute;left:2027;top:2216;width:2;height:43" coordorigin="2027,2216" coordsize="0,43" path="m2027,2216l2027,2258e" filled="false" stroked="true" strokeweight=".75pt" strokecolor="#000000">
                <v:path arrowok="t"/>
              </v:shape>
            </v:group>
            <v:group style="position:absolute;left:2327;top:2216;width:2;height:43" coordorigin="2327,2216" coordsize="2,43">
              <v:shape style="position:absolute;left:2327;top:2216;width:2;height:43" coordorigin="2327,2216" coordsize="0,43" path="m2327,2216l2327,2258e" filled="false" stroked="true" strokeweight=".75pt" strokecolor="#000000">
                <v:path arrowok="t"/>
              </v:shape>
            </v:group>
            <v:group style="position:absolute;left:2627;top:2216;width:2;height:43" coordorigin="2627,2216" coordsize="2,43">
              <v:shape style="position:absolute;left:2627;top:2216;width:2;height:43" coordorigin="2627,2216" coordsize="0,43" path="m2627,2216l2627,2258e" filled="false" stroked="true" strokeweight=".75pt" strokecolor="#000000">
                <v:path arrowok="t"/>
              </v:shape>
            </v:group>
            <v:group style="position:absolute;left:2930;top:2216;width:2;height:43" coordorigin="2930,2216" coordsize="2,43">
              <v:shape style="position:absolute;left:2930;top:2216;width:2;height:43" coordorigin="2930,2216" coordsize="0,43" path="m2930,2216l2930,2258e" filled="false" stroked="true" strokeweight=".75pt" strokecolor="#000000">
                <v:path arrowok="t"/>
              </v:shape>
            </v:group>
            <v:group style="position:absolute;left:3230;top:2216;width:2;height:43" coordorigin="3230,2216" coordsize="2,43">
              <v:shape style="position:absolute;left:3230;top:2216;width:2;height:43" coordorigin="3230,2216" coordsize="0,43" path="m3230,2216l3230,2258e" filled="false" stroked="true" strokeweight=".75pt" strokecolor="#000000">
                <v:path arrowok="t"/>
              </v:shape>
            </v:group>
            <v:group style="position:absolute;left:3531;top:2216;width:2;height:43" coordorigin="3531,2216" coordsize="2,43">
              <v:shape style="position:absolute;left:3531;top:2216;width:2;height:43" coordorigin="3531,2216" coordsize="0,43" path="m3531,2216l3531,2258e" filled="false" stroked="true" strokeweight=".75pt" strokecolor="#000000">
                <v:path arrowok="t"/>
              </v:shape>
            </v:group>
            <v:group style="position:absolute;left:372;top:310;width:3008;height:1127" coordorigin="372,310" coordsize="3008,1127">
              <v:shape style="position:absolute;left:372;top:310;width:3008;height:1127" coordorigin="372,310" coordsize="3008,1127" path="m372,550l432,599,493,646,553,695,613,744,673,796,733,850,793,907,854,966,914,1024,974,1081,1024,1134,1074,1195,1124,1255,1174,1307,1225,1346,1275,1362,1335,1349,1395,1308,1455,1249,1515,1183,1576,1119,1626,1066,1676,1008,1726,947,1776,886,1826,826,1876,769,1936,704,1997,640,2057,578,2117,522,2177,474,2237,423,2297,370,2357,327,2418,310,2478,332,2545,418,2578,482,2611,556,2645,635,2678,716,2712,795,2745,870,2779,936,2821,1017,2864,1102,2907,1185,2950,1264,2993,1332,3036,1387,3139,1436,3200,1415,3260,1374,3320,1327,3380,1291e" filled="false" stroked="true" strokeweight="1.25pt" strokecolor="#ff0000">
                <v:path arrowok="t"/>
              </v:shape>
            </v:group>
            <v:group style="position:absolute;left:372;top:708;width:3008;height:1078" coordorigin="372,708" coordsize="3008,1078">
              <v:shape style="position:absolute;left:372;top:708;width:3008;height:1078" coordorigin="372,708" coordsize="3008,1078" path="m372,1724l402,1653,432,1574,463,1490,493,1405,523,1323,553,1246,583,1179,613,1125,673,1073,703,1084,763,1183,793,1257,824,1339,854,1421,884,1498,914,1563,944,1609,974,1630,1011,1616,1049,1569,1087,1499,1124,1417,1162,1333,1199,1259,1237,1206,1275,1184,1308,1198,1342,1240,1375,1301,1408,1373,1442,1447,1475,1513,1509,1564,1542,1590,1576,1583,1622,1502,1645,1434,1668,1353,1691,1263,1714,1169,1737,1073,1761,981,1784,896,1807,822,1830,763,1876,708,1901,720,1951,819,1976,896,2002,985,2027,1080,2052,1177,2077,1271,2102,1356,2127,1427,2177,1510,2207,1513,2237,1488,2267,1441,2297,1380,2327,1312,2357,1243,2388,1180,2418,1131,2448,1102,2478,1100,2508,1129,2538,1186,2568,1262,2598,1352,2628,1449,2658,1545,2688,1633,2718,1708,2748,1761,2779,1786,2812,1779,2845,1742,2879,1683,2912,1610,2946,1529,2979,1448,3012,1375,3046,1317,3079,1281,3139,1264,3200,1282,3260,1319,3320,1361,3380,1393e" filled="false" stroked="true" strokeweight="1.25pt" strokecolor="#044e7d">
                <v:path arrowok="t"/>
              </v:shape>
            </v:group>
            <v:group style="position:absolute;left:0;top:2339;width:389;height:402" coordorigin="0,2339" coordsize="389,402">
              <v:shape style="position:absolute;left:0;top:2339;width:389;height:402" coordorigin="0,2339" coordsize="389,402" path="m56,2646l36,2646,40,2648,47,2654,49,2659,51,2669,51,2682,49,2705,49,2714,58,2740,78,2720,61,2720,61,2717,60,2714,60,2708,61,2702,62,2682,62,2680,62,2675,62,2669,62,2661,61,2656,59,2651,58,2648,56,2646xe" filled="true" fillcolor="#000000" stroked="false">
                <v:path arrowok="t"/>
                <v:fill type="solid"/>
              </v:shape>
              <v:shape style="position:absolute;left:0;top:2339;width:389;height:402" coordorigin="0,2339" coordsize="389,402" path="m96,2685l61,2720,78,2720,104,2693,96,2685xe" filled="true" fillcolor="#000000" stroked="false">
                <v:path arrowok="t"/>
                <v:fill type="solid"/>
              </v:shape>
              <v:shape style="position:absolute;left:0;top:2339;width:389;height:402" coordorigin="0,2339" coordsize="389,402" path="m41,2634l0,2673,3,2681,9,2688,19,2680,14,2675,12,2671,12,2661,14,2656,22,2648,27,2646,36,2646,56,2646,56,2645,53,2642,47,2637,41,2634xe" filled="true" fillcolor="#000000" stroked="false">
                <v:path arrowok="t"/>
                <v:fill type="solid"/>
              </v:shape>
              <v:shape style="position:absolute;left:0;top:2339;width:389;height:402" coordorigin="0,2339" coordsize="389,402" path="m86,2582l82,2582,77,2583,73,2584,69,2587,60,2596,57,2602,56,2614,57,2620,106,2669,123,2672,130,2670,139,2661,121,2661,114,2660,108,2659,99,2652,87,2641,76,2629,69,2620,68,2612,67,2607,68,2602,76,2594,82,2593,112,2593,111,2592,106,2589,101,2586,96,2584,86,2582xe" filled="true" fillcolor="#000000" stroked="false">
                <v:path arrowok="t"/>
                <v:fill type="solid"/>
              </v:shape>
              <v:shape style="position:absolute;left:0;top:2339;width:389;height:402" coordorigin="0,2339" coordsize="389,402" path="m112,2593l82,2593,88,2594,95,2595,104,2601,115,2613,127,2624,133,2633,135,2646,134,2652,126,2660,121,2661,139,2661,142,2658,145,2652,146,2640,145,2633,138,2620,132,2612,124,2604,117,2597,112,2593xe" filled="true" fillcolor="#000000" stroked="false">
                <v:path arrowok="t"/>
                <v:fill type="solid"/>
              </v:shape>
              <v:shape style="position:absolute;left:0;top:2339;width:389;height:402" coordorigin="0,2339" coordsize="389,402" path="m155,2549l138,2549,193,2605,202,2596,155,2549xe" filled="true" fillcolor="#000000" stroked="false">
                <v:path arrowok="t"/>
                <v:fill type="solid"/>
              </v:shape>
              <v:shape style="position:absolute;left:0;top:2339;width:389;height:402" coordorigin="0,2339" coordsize="389,402" path="m131,2525l125,2531,127,2535,127,2541,127,2555,125,2562,123,2569,131,2577,138,2549,155,2549,131,2525xe" filled="true" fillcolor="#000000" stroked="false">
                <v:path arrowok="t"/>
                <v:fill type="solid"/>
              </v:shape>
              <v:shape style="position:absolute;left:0;top:2339;width:389;height:402" coordorigin="0,2339" coordsize="389,402" path="m207,2478l197,2478,198,2487,223,2550,234,2564,243,2555,236,2547,231,2540,221,2521,216,2510,209,2485,207,2478xe" filled="true" fillcolor="#000000" stroked="false">
                <v:path arrowok="t"/>
                <v:fill type="solid"/>
              </v:shape>
              <v:shape style="position:absolute;left:0;top:2339;width:389;height:402" coordorigin="0,2339" coordsize="389,402" path="m200,2458l154,2504,163,2512,197,2478,207,2478,207,2474,207,2465,200,2458xe" filled="true" fillcolor="#000000" stroked="false">
                <v:path arrowok="t"/>
                <v:fill type="solid"/>
              </v:shape>
              <v:shape style="position:absolute;left:0;top:2339;width:389;height:402" coordorigin="0,2339" coordsize="389,402" path="m272,2398l226,2443,227,2451,276,2500,284,2501,292,2498,300,2496,308,2492,312,2488,291,2488,282,2488,272,2487,263,2482,254,2473,244,2464,240,2454,239,2436,243,2428,250,2421,254,2416,260,2413,272,2410,306,2410,305,2408,297,2404,289,2401,280,2398,272,2398xe" filled="true" fillcolor="#000000" stroked="false">
                <v:path arrowok="t"/>
                <v:fill type="solid"/>
              </v:shape>
              <v:shape style="position:absolute;left:0;top:2339;width:389;height:402" coordorigin="0,2339" coordsize="389,402" path="m326,2466l314,2466,312,2470,310,2474,306,2477,299,2485,291,2488,312,2488,314,2486,321,2479,325,2472,326,2466xe" filled="true" fillcolor="#000000" stroked="false">
                <v:path arrowok="t"/>
                <v:fill type="solid"/>
              </v:shape>
              <v:shape style="position:absolute;left:0;top:2339;width:389;height:402" coordorigin="0,2339" coordsize="389,402" path="m306,2410l272,2410,278,2411,284,2413,317,2445,316,2456,310,2456,303,2458,296,2462,301,2471,305,2469,309,2467,314,2466,326,2466,327,2464,336,2463,344,2461,351,2458,349,2454,329,2454,329,2447,327,2440,322,2427,317,2421,306,2410xe" filled="true" fillcolor="#000000" stroked="false">
                <v:path arrowok="t"/>
                <v:fill type="solid"/>
              </v:shape>
              <v:shape style="position:absolute;left:0;top:2339;width:389;height:402" coordorigin="0,2339" coordsize="389,402" path="m347,2448l342,2451,336,2452,329,2454,349,2454,347,2448xe" filled="true" fillcolor="#000000" stroked="false">
                <v:path arrowok="t"/>
                <v:fill type="solid"/>
              </v:shape>
              <v:shape style="position:absolute;left:0;top:2339;width:389;height:402" coordorigin="0,2339" coordsize="389,402" path="m342,2363l325,2363,380,2418,388,2409,342,2363xe" filled="true" fillcolor="#000000" stroked="false">
                <v:path arrowok="t"/>
                <v:fill type="solid"/>
              </v:shape>
              <v:shape style="position:absolute;left:0;top:2339;width:389;height:402" coordorigin="0,2339" coordsize="389,402" path="m318,2339l312,2344,314,2349,314,2354,314,2361,313,2368,312,2375,309,2382,318,2391,319,2387,325,2363,342,2363,318,2339xe" filled="true" fillcolor="#000000" stroked="false">
                <v:path arrowok="t"/>
                <v:fill type="solid"/>
              </v:shape>
            </v:group>
            <v:group style="position:absolute;left:301;top:2338;width:402;height:402" coordorigin="301,2338" coordsize="402,402">
              <v:shape style="position:absolute;left:301;top:2338;width:402;height:402" coordorigin="301,2338" coordsize="402,402" path="m356,2646l337,2646,341,2648,348,2656,350,2660,352,2672,352,2684,350,2696,349,2706,349,2714,350,2718,350,2724,351,2730,355,2736,356,2740,358,2740,379,2720,362,2720,361,2718,361,2716,361,2710,361,2704,363,2682,363,2676,363,2668,363,2662,362,2658,359,2650,356,2646xe" filled="true" fillcolor="#000000" stroked="false">
                <v:path arrowok="t"/>
                <v:fill type="solid"/>
              </v:shape>
              <v:shape style="position:absolute;left:301;top:2338;width:402;height:402" coordorigin="301,2338" coordsize="402,402" path="m397,2686l362,2720,379,2720,405,2694,397,2686xe" filled="true" fillcolor="#000000" stroked="false">
                <v:path arrowok="t"/>
                <v:fill type="solid"/>
              </v:shape>
              <v:shape style="position:absolute;left:301;top:2338;width:402;height:402" coordorigin="301,2338" coordsize="402,402" path="m342,2636l326,2636,319,2638,312,2646,305,2652,302,2660,301,2674,304,2682,310,2690,319,2682,315,2676,313,2672,313,2662,315,2658,319,2654,323,2648,327,2646,356,2646,348,2638,342,2636xe" filled="true" fillcolor="#000000" stroked="false">
                <v:path arrowok="t"/>
                <v:fill type="solid"/>
              </v:shape>
              <v:shape style="position:absolute;left:301;top:2338;width:402;height:402" coordorigin="301,2338" coordsize="402,402" path="m387,2582l383,2582,374,2586,370,2588,361,2596,358,2602,357,2614,358,2622,362,2628,365,2634,371,2642,379,2650,389,2660,398,2666,406,2670,415,2672,423,2674,431,2670,439,2662,415,2662,409,2660,369,2614,368,2608,369,2604,373,2598,377,2596,382,2594,414,2594,412,2592,407,2590,402,2586,397,2584,392,2584,387,2582xe" filled="true" fillcolor="#000000" stroked="false">
                <v:path arrowok="t"/>
                <v:fill type="solid"/>
              </v:shape>
              <v:shape style="position:absolute;left:301;top:2338;width:402;height:402" coordorigin="301,2338" coordsize="402,402" path="m414,2594l389,2594,395,2596,405,2602,428,2626,434,2634,435,2640,436,2648,435,2652,427,2660,422,2662,439,2662,443,2658,446,2654,447,2640,446,2634,439,2620,433,2614,418,2598,414,2594xe" filled="true" fillcolor="#000000" stroked="false">
                <v:path arrowok="t"/>
                <v:fill type="solid"/>
              </v:shape>
              <v:shape style="position:absolute;left:301;top:2338;width:402;height:402" coordorigin="301,2338" coordsize="402,402" path="m456,2550l439,2550,494,2606,502,2596,456,2550xe" filled="true" fillcolor="#000000" stroked="false">
                <v:path arrowok="t"/>
                <v:fill type="solid"/>
              </v:shape>
              <v:shape style="position:absolute;left:301;top:2338;width:402;height:402" coordorigin="301,2338" coordsize="402,402" path="m432,2526l426,2532,428,2536,428,2542,427,2556,426,2562,423,2570,432,2578,435,2570,438,2560,439,2554,439,2550,456,2550,432,2526xe" filled="true" fillcolor="#000000" stroked="false">
                <v:path arrowok="t"/>
                <v:fill type="solid"/>
              </v:shape>
              <v:shape style="position:absolute;left:301;top:2338;width:402;height:402" coordorigin="301,2338" coordsize="402,402" path="m508,2478l498,2478,499,2488,501,2498,507,2522,512,2532,518,2542,523,2552,529,2560,535,2564,543,2556,537,2548,532,2540,521,2522,517,2510,513,2498,510,2486,508,2478xe" filled="true" fillcolor="#000000" stroked="false">
                <v:path arrowok="t"/>
                <v:fill type="solid"/>
              </v:shape>
              <v:shape style="position:absolute;left:301;top:2338;width:402;height:402" coordorigin="301,2338" coordsize="402,402" path="m501,2460l455,2506,463,2514,498,2478,508,2478,508,2476,507,2466,501,2460xe" filled="true" fillcolor="#000000" stroked="false">
                <v:path arrowok="t"/>
                <v:fill type="solid"/>
              </v:shape>
              <v:shape style="position:absolute;left:301;top:2338;width:402;height:402" coordorigin="301,2338" coordsize="402,402" path="m581,2398l573,2398,556,2402,527,2444,527,2452,530,2460,533,2470,538,2476,552,2490,560,2496,576,2502,585,2502,601,2498,609,2494,613,2488,573,2488,564,2484,545,2464,540,2456,540,2436,543,2428,555,2416,560,2414,566,2412,607,2412,605,2410,598,2404,589,2402,581,2398xe" filled="true" fillcolor="#000000" stroked="false">
                <v:path arrowok="t"/>
                <v:fill type="solid"/>
              </v:shape>
              <v:shape style="position:absolute;left:301;top:2338;width:402;height:402" coordorigin="301,2338" coordsize="402,402" path="m627,2468l615,2468,613,2472,611,2476,607,2478,600,2486,592,2488,613,2488,615,2486,621,2480,626,2474,627,2468xe" filled="true" fillcolor="#000000" stroked="false">
                <v:path arrowok="t"/>
                <v:fill type="solid"/>
              </v:shape>
              <v:shape style="position:absolute;left:301;top:2338;width:402;height:402" coordorigin="301,2338" coordsize="402,402" path="m607,2412l579,2412,591,2416,597,2420,603,2426,613,2436,618,2446,617,2456,604,2460,597,2464,602,2472,606,2470,610,2468,627,2468,628,2466,637,2464,645,2462,652,2458,650,2454,629,2454,630,2448,628,2442,625,2434,622,2428,618,2422,607,2412xe" filled="true" fillcolor="#000000" stroked="false">
                <v:path arrowok="t"/>
                <v:fill type="solid"/>
              </v:shape>
              <v:shape style="position:absolute;left:301;top:2338;width:402;height:402" coordorigin="301,2338" coordsize="402,402" path="m648,2450l643,2452,637,2454,650,2454,648,2450xe" filled="true" fillcolor="#000000" stroked="false">
                <v:path arrowok="t"/>
                <v:fill type="solid"/>
              </v:shape>
              <v:shape style="position:absolute;left:301;top:2338;width:402;height:402" coordorigin="301,2338" coordsize="402,402" path="m654,2350l634,2350,638,2352,645,2358,647,2364,649,2374,649,2386,647,2400,646,2408,646,2416,655,2444,676,2424,659,2424,658,2422,658,2416,658,2410,659,2396,660,2386,660,2378,660,2370,660,2366,659,2360,656,2352,654,2350xe" filled="true" fillcolor="#000000" stroked="false">
                <v:path arrowok="t"/>
                <v:fill type="solid"/>
              </v:shape>
              <v:shape style="position:absolute;left:301;top:2338;width:402;height:402" coordorigin="301,2338" coordsize="402,402" path="m694,2388l659,2424,676,2424,702,2398,694,2388xe" filled="true" fillcolor="#000000" stroked="false">
                <v:path arrowok="t"/>
                <v:fill type="solid"/>
              </v:shape>
              <v:shape style="position:absolute;left:301;top:2338;width:402;height:402" coordorigin="301,2338" coordsize="402,402" path="m639,2338l623,2338,616,2342,602,2356,599,2362,598,2370,598,2378,601,2384,607,2392,616,2384,612,2380,610,2374,610,2364,612,2360,616,2356,620,2352,624,2350,654,2350,653,2348,645,2340,639,2338xe" filled="true" fillcolor="#000000" stroked="false">
                <v:path arrowok="t"/>
                <v:fill type="solid"/>
              </v:shape>
              <v:shape style="position:absolute;left:602;top:2340;width:390;height:400" type="#_x0000_t75" stroked="false">
                <v:imagedata r:id="rId398" o:title=""/>
              </v:shape>
            </v:group>
            <v:group style="position:absolute;left:902;top:2335;width:392;height:405" coordorigin="902,2335" coordsize="392,405">
              <v:shape style="position:absolute;left:902;top:2335;width:392;height:405" coordorigin="902,2335" coordsize="392,405" path="m958,2646l939,2646,943,2648,949,2654,952,2659,952,2665,953,2671,953,2672,953,2682,952,2696,951,2705,951,2714,960,2740,980,2720,964,2720,963,2717,963,2714,963,2708,963,2702,964,2692,965,2682,965,2680,965,2669,965,2667,964,2663,964,2661,963,2656,961,2651,960,2648,958,2646xe" filled="true" fillcolor="#000000" stroked="false">
                <v:path arrowok="t"/>
                <v:fill type="solid"/>
              </v:shape>
              <v:shape style="position:absolute;left:902;top:2335;width:392;height:405" coordorigin="902,2335" coordsize="392,405" path="m998,2685l964,2720,980,2720,1007,2693,998,2685xe" filled="true" fillcolor="#000000" stroked="false">
                <v:path arrowok="t"/>
                <v:fill type="solid"/>
              </v:shape>
              <v:shape style="position:absolute;left:902;top:2335;width:392;height:405" coordorigin="902,2335" coordsize="392,405" path="m943,2634l903,2667,902,2673,905,2681,911,2688,921,2680,917,2675,914,2671,914,2661,917,2656,921,2651,925,2648,929,2646,939,2646,958,2646,958,2645,955,2642,950,2637,943,2634xe" filled="true" fillcolor="#000000" stroked="false">
                <v:path arrowok="t"/>
                <v:fill type="solid"/>
              </v:shape>
              <v:shape style="position:absolute;left:902;top:2335;width:392;height:405" coordorigin="902,2335" coordsize="392,405" path="m989,2582l984,2582,980,2583,975,2584,971,2587,962,2596,960,2602,958,2614,960,2620,1008,2669,1025,2672,1033,2670,1040,2663,1041,2661,1023,2661,1017,2660,971,2620,969,2607,971,2602,979,2594,984,2593,1014,2593,1013,2592,1008,2589,1003,2586,998,2584,989,2582xe" filled="true" fillcolor="#000000" stroked="false">
                <v:path arrowok="t"/>
                <v:fill type="solid"/>
              </v:shape>
              <v:shape style="position:absolute;left:902;top:2335;width:392;height:405" coordorigin="902,2335" coordsize="392,405" path="m1014,2593l984,2593,990,2594,997,2595,1006,2601,1018,2613,1029,2624,1036,2633,1037,2640,1038,2646,1036,2652,1028,2660,1023,2661,1041,2661,1045,2658,1048,2652,1049,2640,1047,2633,1041,2620,1035,2612,1020,2597,1014,2593xe" filled="true" fillcolor="#000000" stroked="false">
                <v:path arrowok="t"/>
                <v:fill type="solid"/>
              </v:shape>
              <v:shape style="position:absolute;left:902;top:2335;width:392;height:405" coordorigin="902,2335" coordsize="392,405" path="m1057,2549l1040,2549,1095,2605,1104,2596,1057,2549xe" filled="true" fillcolor="#000000" stroked="false">
                <v:path arrowok="t"/>
                <v:fill type="solid"/>
              </v:shape>
              <v:shape style="position:absolute;left:902;top:2335;width:392;height:405" coordorigin="902,2335" coordsize="392,405" path="m1033,2525l1028,2531,1029,2535,1030,2541,1029,2555,1027,2562,1025,2569,1033,2577,1040,2549,1057,2549,1033,2525xe" filled="true" fillcolor="#000000" stroked="false">
                <v:path arrowok="t"/>
                <v:fill type="solid"/>
              </v:shape>
              <v:shape style="position:absolute;left:902;top:2335;width:392;height:405" coordorigin="902,2335" coordsize="392,405" path="m1110,2478l1100,2478,1100,2487,1125,2550,1136,2564,1145,2555,1138,2547,1133,2540,1129,2532,1123,2521,1118,2510,1115,2498,1111,2485,1110,2478xe" filled="true" fillcolor="#000000" stroked="false">
                <v:path arrowok="t"/>
                <v:fill type="solid"/>
              </v:shape>
              <v:shape style="position:absolute;left:902;top:2335;width:392;height:405" coordorigin="902,2335" coordsize="392,405" path="m1102,2458l1057,2504,1065,2512,1100,2478,1110,2478,1109,2474,1109,2465,1102,2458xe" filled="true" fillcolor="#000000" stroked="false">
                <v:path arrowok="t"/>
                <v:fill type="solid"/>
              </v:shape>
              <v:shape style="position:absolute;left:902;top:2335;width:392;height:405" coordorigin="902,2335" coordsize="392,405" path="m1174,2398l1129,2443,1129,2451,1178,2500,1186,2501,1195,2498,1203,2496,1210,2492,1214,2488,1194,2488,1184,2488,1142,2436,1145,2428,1157,2416,1162,2413,1174,2410,1209,2410,1207,2408,1199,2404,1191,2401,1183,2398,1174,2398xe" filled="true" fillcolor="#000000" stroked="false">
                <v:path arrowok="t"/>
                <v:fill type="solid"/>
              </v:shape>
              <v:shape style="position:absolute;left:902;top:2335;width:392;height:405" coordorigin="902,2335" coordsize="392,405" path="m1229,2466l1216,2466,1215,2470,1212,2474,1209,2477,1202,2485,1194,2488,1214,2488,1217,2486,1223,2479,1227,2472,1229,2466xe" filled="true" fillcolor="#000000" stroked="false">
                <v:path arrowok="t"/>
                <v:fill type="solid"/>
              </v:shape>
              <v:shape style="position:absolute;left:902;top:2335;width:392;height:405" coordorigin="902,2335" coordsize="392,405" path="m1209,2410l1174,2410,1180,2411,1186,2413,1219,2445,1219,2456,1212,2456,1205,2458,1199,2462,1203,2471,1207,2469,1212,2467,1216,2466,1229,2466,1229,2464,1238,2463,1246,2461,1253,2458,1252,2454,1231,2454,1231,2447,1230,2440,1227,2434,1224,2427,1220,2421,1209,2410xe" filled="true" fillcolor="#000000" stroked="false">
                <v:path arrowok="t"/>
                <v:fill type="solid"/>
              </v:shape>
              <v:shape style="position:absolute;left:902;top:2335;width:392;height:405" coordorigin="902,2335" coordsize="392,405" path="m1250,2448l1244,2451,1238,2452,1231,2454,1252,2454,1250,2448xe" filled="true" fillcolor="#000000" stroked="false">
                <v:path arrowok="t"/>
                <v:fill type="solid"/>
              </v:shape>
              <v:shape style="position:absolute;left:902;top:2335;width:392;height:405" coordorigin="902,2335" coordsize="392,405" path="m1224,2335l1217,2342,1230,2420,1238,2428,1255,2411,1239,2411,1229,2358,1247,2358,1224,2335xe" filled="true" fillcolor="#000000" stroked="false">
                <v:path arrowok="t"/>
                <v:fill type="solid"/>
              </v:shape>
              <v:shape style="position:absolute;left:902;top:2335;width:392;height:405" coordorigin="902,2335" coordsize="392,405" path="m1286,2397l1269,2397,1286,2414,1294,2405,1286,2397xe" filled="true" fillcolor="#000000" stroked="false">
                <v:path arrowok="t"/>
                <v:fill type="solid"/>
              </v:shape>
              <v:shape style="position:absolute;left:902;top:2335;width:392;height:405" coordorigin="902,2335" coordsize="392,405" path="m1247,2358l1229,2358,1261,2389,1239,2411,1255,2411,1269,2397,1286,2397,1278,2389,1285,2381,1270,2381,1247,2358xe" filled="true" fillcolor="#000000" stroked="false">
                <v:path arrowok="t"/>
                <v:fill type="solid"/>
              </v:shape>
              <v:shape style="position:absolute;left:902;top:2335;width:392;height:405" coordorigin="902,2335" coordsize="392,405" path="m1279,2371l1270,2381,1285,2381,1287,2379,1279,2371xe" filled="true" fillcolor="#000000" stroked="false">
                <v:path arrowok="t"/>
                <v:fill type="solid"/>
              </v:shape>
              <v:shape style="position:absolute;left:1203;top:2340;width:388;height:400" type="#_x0000_t75" stroked="false">
                <v:imagedata r:id="rId399" o:title=""/>
              </v:shape>
            </v:group>
            <v:group style="position:absolute;left:1504;top:2338;width:401;height:402" coordorigin="1504,2338" coordsize="401,402">
              <v:shape style="position:absolute;left:1504;top:2338;width:401;height:402" coordorigin="1504,2338" coordsize="401,402" path="m1560,2646l1540,2646,1544,2648,1548,2652,1551,2656,1553,2660,1555,2670,1555,2684,1553,2696,1553,2706,1552,2716,1553,2724,1555,2730,1558,2736,1559,2740,1562,2740,1582,2720,1565,2720,1565,2718,1564,2716,1564,2710,1564,2704,1566,2682,1566,2676,1566,2670,1566,2662,1565,2658,1562,2650,1560,2646xe" filled="true" fillcolor="#000000" stroked="false">
                <v:path arrowok="t"/>
                <v:fill type="solid"/>
              </v:shape>
              <v:shape style="position:absolute;left:1504;top:2338;width:401;height:402" coordorigin="1504,2338" coordsize="401,402" path="m1600,2686l1565,2720,1582,2720,1608,2694,1600,2686xe" filled="true" fillcolor="#000000" stroked="false">
                <v:path arrowok="t"/>
                <v:fill type="solid"/>
              </v:shape>
              <v:shape style="position:absolute;left:1504;top:2338;width:401;height:402" coordorigin="1504,2338" coordsize="401,402" path="m1545,2636l1529,2636,1522,2638,1515,2646,1509,2652,1505,2660,1504,2666,1504,2674,1507,2682,1513,2690,1523,2682,1518,2676,1516,2672,1516,2662,1518,2658,1526,2648,1531,2646,1560,2646,1557,2644,1551,2638,1545,2636xe" filled="true" fillcolor="#000000" stroked="false">
                <v:path arrowok="t"/>
                <v:fill type="solid"/>
              </v:shape>
              <v:shape style="position:absolute;left:1504;top:2338;width:401;height:402" coordorigin="1504,2338" coordsize="401,402" path="m1590,2582l1586,2582,1577,2586,1573,2588,1564,2596,1561,2602,1561,2608,1560,2614,1561,2622,1568,2634,1574,2642,1582,2650,1592,2660,1601,2666,1610,2670,1618,2672,1627,2674,1634,2670,1642,2662,1618,2662,1612,2660,1603,2654,1579,2630,1573,2620,1571,2608,1572,2604,1580,2596,1586,2594,1617,2594,1615,2592,1610,2590,1605,2586,1600,2584,1590,2582xe" filled="true" fillcolor="#000000" stroked="false">
                <v:path arrowok="t"/>
                <v:fill type="solid"/>
              </v:shape>
              <v:shape style="position:absolute;left:1504;top:2338;width:401;height:402" coordorigin="1504,2338" coordsize="401,402" path="m1617,2594l1592,2594,1599,2596,1608,2602,1631,2626,1637,2634,1639,2648,1638,2652,1630,2660,1625,2662,1642,2662,1646,2658,1649,2654,1650,2640,1649,2634,1642,2620,1636,2614,1621,2598,1617,2594xe" filled="true" fillcolor="#000000" stroked="false">
                <v:path arrowok="t"/>
                <v:fill type="solid"/>
              </v:shape>
              <v:shape style="position:absolute;left:1504;top:2338;width:401;height:402" coordorigin="1504,2338" coordsize="401,402" path="m1659,2550l1642,2550,1697,2606,1706,2596,1659,2550xe" filled="true" fillcolor="#000000" stroked="false">
                <v:path arrowok="t"/>
                <v:fill type="solid"/>
              </v:shape>
              <v:shape style="position:absolute;left:1504;top:2338;width:401;height:402" coordorigin="1504,2338" coordsize="401,402" path="m1635,2526l1629,2532,1631,2536,1631,2538,1631,2546,1631,2556,1629,2562,1626,2570,1635,2578,1642,2550,1659,2550,1635,2526xe" filled="true" fillcolor="#000000" stroked="false">
                <v:path arrowok="t"/>
                <v:fill type="solid"/>
              </v:shape>
              <v:shape style="position:absolute;left:1504;top:2338;width:401;height:402" coordorigin="1504,2338" coordsize="401,402" path="m1711,2524l1702,2524,1699,2528,1698,2534,1699,2540,1699,2546,1702,2550,1713,2562,1720,2564,1737,2564,1745,2560,1752,2552,1725,2552,1721,2550,1718,2548,1716,2546,1712,2542,1710,2538,1710,2526,1711,2524xe" filled="true" fillcolor="#000000" stroked="false">
                <v:path arrowok="t"/>
                <v:fill type="solid"/>
              </v:shape>
              <v:shape style="position:absolute;left:1504;top:2338;width:401;height:402" coordorigin="1504,2338" coordsize="401,402" path="m1757,2512l1736,2512,1741,2514,1749,2522,1751,2526,1751,2538,1749,2542,1742,2548,1739,2550,1732,2552,1752,2552,1758,2546,1762,2538,1762,2522,1759,2514,1757,2512xe" filled="true" fillcolor="#000000" stroked="false">
                <v:path arrowok="t"/>
                <v:fill type="solid"/>
              </v:shape>
              <v:shape style="position:absolute;left:1504;top:2338;width:401;height:402" coordorigin="1504,2338" coordsize="401,402" path="m1707,2472l1692,2472,1686,2476,1679,2482,1673,2488,1670,2494,1670,2508,1672,2514,1677,2520,1681,2524,1685,2526,1697,2526,1702,2524,1711,2524,1712,2522,1718,2516,1693,2516,1689,2514,1686,2510,1683,2508,1682,2504,1682,2496,1683,2492,1690,2486,1694,2484,1723,2484,1722,2482,1713,2474,1707,2472xe" filled="true" fillcolor="#000000" stroked="false">
                <v:path arrowok="t"/>
                <v:fill type="solid"/>
              </v:shape>
              <v:shape style="position:absolute;left:1504;top:2338;width:401;height:402" coordorigin="1504,2338" coordsize="401,402" path="m1723,2484l1702,2484,1706,2486,1709,2488,1712,2492,1714,2496,1714,2502,1714,2504,1712,2508,1705,2514,1702,2516,1718,2516,1720,2514,1725,2512,1757,2512,1749,2504,1722,2504,1724,2500,1725,2494,1724,2490,1724,2486,1723,2484xe" filled="true" fillcolor="#000000" stroked="false">
                <v:path arrowok="t"/>
                <v:fill type="solid"/>
              </v:shape>
              <v:shape style="position:absolute;left:1504;top:2338;width:401;height:402" coordorigin="1504,2338" coordsize="401,402" path="m1739,2500l1733,2500,1728,2502,1722,2504,1749,2504,1744,2502,1739,2500xe" filled="true" fillcolor="#000000" stroked="false">
                <v:path arrowok="t"/>
                <v:fill type="solid"/>
              </v:shape>
              <v:shape style="position:absolute;left:1504;top:2338;width:401;height:402" coordorigin="1504,2338" coordsize="401,402" path="m1784,2398l1776,2398,1759,2402,1730,2444,1731,2452,1780,2502,1788,2502,1804,2498,1812,2494,1817,2488,1776,2488,1767,2484,1758,2474,1748,2464,1743,2456,1743,2440,1743,2436,1747,2428,1753,2422,1758,2416,1763,2414,1770,2412,1810,2412,1808,2410,1801,2404,1793,2402,1784,2398xe" filled="true" fillcolor="#000000" stroked="false">
                <v:path arrowok="t"/>
                <v:fill type="solid"/>
              </v:shape>
              <v:shape style="position:absolute;left:1504;top:2338;width:401;height:402" coordorigin="1504,2338" coordsize="401,402" path="m1830,2468l1818,2468,1816,2472,1814,2476,1810,2478,1803,2486,1795,2488,1817,2488,1818,2486,1824,2480,1829,2474,1830,2468xe" filled="true" fillcolor="#000000" stroked="false">
                <v:path arrowok="t"/>
                <v:fill type="solid"/>
              </v:shape>
              <v:shape style="position:absolute;left:1504;top:2338;width:401;height:402" coordorigin="1504,2338" coordsize="401,402" path="m1810,2412l1782,2412,1794,2416,1800,2420,1816,2436,1821,2446,1820,2456,1814,2458,1807,2460,1800,2464,1805,2472,1809,2470,1813,2468,1830,2468,1831,2466,1840,2464,1848,2462,1855,2458,1853,2454,1833,2454,1833,2448,1831,2442,1828,2434,1826,2428,1821,2422,1810,2412xe" filled="true" fillcolor="#000000" stroked="false">
                <v:path arrowok="t"/>
                <v:fill type="solid"/>
              </v:shape>
              <v:shape style="position:absolute;left:1504;top:2338;width:401;height:402" coordorigin="1504,2338" coordsize="401,402" path="m1851,2450l1846,2452,1840,2454,1853,2454,1851,2450xe" filled="true" fillcolor="#000000" stroked="false">
                <v:path arrowok="t"/>
                <v:fill type="solid"/>
              </v:shape>
              <v:shape style="position:absolute;left:1504;top:2338;width:401;height:402" coordorigin="1504,2338" coordsize="401,402" path="m1858,2350l1837,2350,1841,2352,1845,2356,1848,2358,1850,2364,1852,2376,1852,2386,1850,2408,1849,2418,1850,2428,1852,2432,1853,2436,1855,2440,1856,2442,1858,2444,1879,2424,1862,2424,1862,2422,1861,2418,1861,2408,1862,2396,1863,2386,1863,2380,1863,2374,1863,2366,1862,2360,1859,2352,1858,2350xe" filled="true" fillcolor="#000000" stroked="false">
                <v:path arrowok="t"/>
                <v:fill type="solid"/>
              </v:shape>
              <v:shape style="position:absolute;left:1504;top:2338;width:401;height:402" coordorigin="1504,2338" coordsize="401,402" path="m1897,2388l1862,2424,1879,2424,1905,2398,1897,2388xe" filled="true" fillcolor="#000000" stroked="false">
                <v:path arrowok="t"/>
                <v:fill type="solid"/>
              </v:shape>
              <v:shape style="position:absolute;left:1504;top:2338;width:401;height:402" coordorigin="1504,2338" coordsize="401,402" path="m1842,2338l1826,2338,1819,2342,1801,2378,1804,2384,1810,2392,1820,2384,1815,2380,1813,2374,1813,2364,1815,2360,1823,2352,1828,2350,1858,2350,1857,2348,1854,2346,1848,2340,1842,2338xe" filled="true" fillcolor="#000000" stroked="false">
                <v:path arrowok="t"/>
                <v:fill type="solid"/>
              </v:shape>
              <v:shape style="position:absolute;left:1805;top:2340;width:390;height:400" type="#_x0000_t75" stroked="false">
                <v:imagedata r:id="rId400" o:title=""/>
              </v:shape>
            </v:group>
            <v:group style="position:absolute;left:2106;top:2336;width:392;height:404" coordorigin="2106,2336" coordsize="392,404">
              <v:shape style="position:absolute;left:2106;top:2336;width:392;height:404" coordorigin="2106,2336" coordsize="392,404" path="m2161,2646l2142,2646,2146,2648,2153,2656,2155,2660,2156,2670,2156,2684,2155,2696,2154,2706,2154,2716,2155,2724,2156,2730,2159,2736,2161,2740,2163,2740,2183,2720,2167,2720,2166,2718,2166,2716,2166,2712,2166,2710,2166,2704,2168,2682,2168,2676,2168,2670,2167,2662,2167,2658,2163,2650,2161,2646xe" filled="true" fillcolor="#000000" stroked="false">
                <v:path arrowok="t"/>
                <v:fill type="solid"/>
              </v:shape>
              <v:shape style="position:absolute;left:2106;top:2336;width:392;height:404" coordorigin="2106,2336" coordsize="392,404" path="m2201,2686l2167,2720,2183,2720,2210,2694,2201,2686xe" filled="true" fillcolor="#000000" stroked="false">
                <v:path arrowok="t"/>
                <v:fill type="solid"/>
              </v:shape>
              <v:shape style="position:absolute;left:2106;top:2336;width:392;height:404" coordorigin="2106,2336" coordsize="392,404" path="m2146,2636l2131,2636,2124,2638,2117,2646,2110,2652,2107,2660,2106,2666,2106,2674,2108,2682,2114,2690,2124,2682,2120,2676,2118,2672,2118,2662,2120,2658,2128,2648,2132,2646,2161,2646,2158,2644,2153,2638,2146,2636xe" filled="true" fillcolor="#000000" stroked="false">
                <v:path arrowok="t"/>
                <v:fill type="solid"/>
              </v:shape>
              <v:shape style="position:absolute;left:2106;top:2336;width:392;height:404" coordorigin="2106,2336" coordsize="392,404" path="m2192,2582l2187,2582,2183,2584,2179,2586,2174,2588,2171,2592,2166,2596,2163,2602,2161,2614,2163,2622,2170,2634,2175,2642,2184,2650,2193,2660,2202,2666,2211,2670,2219,2672,2228,2674,2236,2670,2244,2662,2220,2662,2213,2660,2173,2614,2172,2608,2174,2604,2182,2596,2187,2594,2219,2594,2217,2592,2211,2590,2206,2586,2201,2584,2192,2582xe" filled="true" fillcolor="#000000" stroked="false">
                <v:path arrowok="t"/>
                <v:fill type="solid"/>
              </v:shape>
              <v:shape style="position:absolute;left:2106;top:2336;width:392;height:404" coordorigin="2106,2336" coordsize="392,404" path="m2219,2594l2194,2594,2200,2596,2209,2602,2232,2626,2239,2634,2241,2648,2240,2652,2232,2660,2226,2662,2244,2662,2248,2658,2251,2654,2251,2646,2252,2640,2251,2634,2244,2620,2238,2614,2230,2604,2223,2598,2219,2594xe" filled="true" fillcolor="#000000" stroked="false">
                <v:path arrowok="t"/>
                <v:fill type="solid"/>
              </v:shape>
              <v:shape style="position:absolute;left:2106;top:2336;width:392;height:404" coordorigin="2106,2336" coordsize="392,404" path="m2261,2550l2243,2550,2298,2606,2307,2596,2261,2550xe" filled="true" fillcolor="#000000" stroked="false">
                <v:path arrowok="t"/>
                <v:fill type="solid"/>
              </v:shape>
              <v:shape style="position:absolute;left:2106;top:2336;width:392;height:404" coordorigin="2106,2336" coordsize="392,404" path="m2236,2526l2231,2532,2232,2536,2233,2542,2232,2556,2231,2562,2228,2570,2236,2578,2238,2574,2240,2570,2242,2560,2243,2554,2243,2550,2261,2550,2236,2526xe" filled="true" fillcolor="#000000" stroked="false">
                <v:path arrowok="t"/>
                <v:fill type="solid"/>
              </v:shape>
              <v:shape style="position:absolute;left:2106;top:2336;width:392;height:404" coordorigin="2106,2336" coordsize="392,404" path="m2312,2524l2304,2524,2301,2528,2300,2534,2300,2540,2301,2546,2304,2550,2314,2562,2322,2564,2338,2564,2346,2560,2353,2554,2355,2552,2326,2552,2323,2550,2320,2548,2317,2546,2313,2542,2311,2538,2311,2526,2312,2524xe" filled="true" fillcolor="#000000" stroked="false">
                <v:path arrowok="t"/>
                <v:fill type="solid"/>
              </v:shape>
              <v:shape style="position:absolute;left:2106;top:2336;width:392;height:404" coordorigin="2106,2336" coordsize="392,404" path="m2359,2512l2337,2512,2342,2514,2350,2522,2352,2526,2352,2538,2350,2542,2346,2546,2343,2548,2340,2550,2333,2552,2355,2552,2360,2546,2364,2538,2364,2522,2361,2514,2359,2512xe" filled="true" fillcolor="#000000" stroked="false">
                <v:path arrowok="t"/>
                <v:fill type="solid"/>
              </v:shape>
              <v:shape style="position:absolute;left:2106;top:2336;width:392;height:404" coordorigin="2106,2336" coordsize="392,404" path="m2309,2472l2294,2472,2287,2476,2275,2488,2272,2494,2271,2508,2274,2514,2279,2520,2282,2524,2286,2526,2299,2526,2304,2524,2312,2524,2313,2522,2319,2516,2295,2516,2291,2514,2287,2510,2285,2508,2283,2504,2283,2496,2285,2492,2288,2488,2291,2486,2295,2484,2324,2484,2323,2482,2320,2480,2315,2474,2309,2472xe" filled="true" fillcolor="#000000" stroked="false">
                <v:path arrowok="t"/>
                <v:fill type="solid"/>
              </v:shape>
              <v:shape style="position:absolute;left:2106;top:2336;width:392;height:404" coordorigin="2106,2336" coordsize="392,404" path="m2324,2484l2304,2484,2308,2486,2311,2488,2314,2492,2315,2496,2315,2504,2314,2508,2307,2514,2303,2516,2319,2516,2321,2514,2326,2512,2359,2512,2351,2504,2324,2504,2326,2500,2327,2494,2326,2490,2325,2486,2324,2484xe" filled="true" fillcolor="#000000" stroked="false">
                <v:path arrowok="t"/>
                <v:fill type="solid"/>
              </v:shape>
              <v:shape style="position:absolute;left:2106;top:2336;width:392;height:404" coordorigin="2106,2336" coordsize="392,404" path="m2340,2500l2335,2500,2329,2502,2324,2504,2351,2504,2346,2502,2340,2500xe" filled="true" fillcolor="#000000" stroked="false">
                <v:path arrowok="t"/>
                <v:fill type="solid"/>
              </v:shape>
              <v:shape style="position:absolute;left:2106;top:2336;width:392;height:404" coordorigin="2106,2336" coordsize="392,404" path="m2386,2398l2377,2398,2361,2402,2353,2408,2341,2420,2336,2428,2332,2444,2332,2452,2335,2460,2338,2470,2381,2502,2389,2502,2406,2498,2413,2494,2418,2488,2378,2488,2368,2484,2359,2474,2350,2464,2345,2456,2371,2412,2412,2412,2410,2410,2402,2404,2394,2402,2386,2398xe" filled="true" fillcolor="#000000" stroked="false">
                <v:path arrowok="t"/>
                <v:fill type="solid"/>
              </v:shape>
              <v:shape style="position:absolute;left:2106;top:2336;width:392;height:404" coordorigin="2106,2336" coordsize="392,404" path="m2432,2468l2419,2468,2418,2472,2415,2476,2405,2486,2397,2488,2418,2488,2420,2486,2426,2480,2430,2474,2432,2468xe" filled="true" fillcolor="#000000" stroked="false">
                <v:path arrowok="t"/>
                <v:fill type="solid"/>
              </v:shape>
              <v:shape style="position:absolute;left:2106;top:2336;width:392;height:404" coordorigin="2106,2336" coordsize="392,404" path="m2412,2412l2383,2412,2396,2416,2402,2420,2417,2436,2422,2446,2422,2456,2409,2460,2402,2464,2406,2472,2410,2470,2415,2468,2432,2468,2433,2466,2442,2464,2450,2462,2456,2458,2454,2454,2434,2454,2434,2448,2433,2442,2427,2428,2423,2422,2412,2412xe" filled="true" fillcolor="#000000" stroked="false">
                <v:path arrowok="t"/>
                <v:fill type="solid"/>
              </v:shape>
              <v:shape style="position:absolute;left:2106;top:2336;width:392;height:404" coordorigin="2106,2336" coordsize="392,404" path="m2453,2450l2448,2452,2441,2454,2454,2454,2453,2450xe" filled="true" fillcolor="#000000" stroked="false">
                <v:path arrowok="t"/>
                <v:fill type="solid"/>
              </v:shape>
              <v:shape style="position:absolute;left:2106;top:2336;width:392;height:404" coordorigin="2106,2336" coordsize="392,404" path="m2427,2336l2420,2344,2434,2420,2441,2428,2458,2412,2442,2412,2432,2358,2449,2358,2427,2336xe" filled="true" fillcolor="#000000" stroked="false">
                <v:path arrowok="t"/>
                <v:fill type="solid"/>
              </v:shape>
              <v:shape style="position:absolute;left:2106;top:2336;width:392;height:404" coordorigin="2106,2336" coordsize="392,404" path="m2489,2398l2472,2398,2489,2416,2498,2406,2489,2398xe" filled="true" fillcolor="#000000" stroked="false">
                <v:path arrowok="t"/>
                <v:fill type="solid"/>
              </v:shape>
              <v:shape style="position:absolute;left:2106;top:2336;width:392;height:404" coordorigin="2106,2336" coordsize="392,404" path="m2449,2358l2432,2358,2464,2390,2442,2412,2458,2412,2472,2398,2489,2398,2481,2390,2488,2382,2473,2382,2449,2358xe" filled="true" fillcolor="#000000" stroked="false">
                <v:path arrowok="t"/>
                <v:fill type="solid"/>
              </v:shape>
              <v:shape style="position:absolute;left:2106;top:2336;width:392;height:404" coordorigin="2106,2336" coordsize="392,404" path="m2482,2372l2473,2382,2488,2382,2490,2380,2482,2372xe" filled="true" fillcolor="#000000" stroked="false">
                <v:path arrowok="t"/>
                <v:fill type="solid"/>
              </v:shape>
              <v:shape style="position:absolute;left:2406;top:2340;width:388;height:400" type="#_x0000_t75" stroked="false">
                <v:imagedata r:id="rId401" o:title=""/>
              </v:shape>
            </v:group>
            <v:group style="position:absolute;left:2707;top:2338;width:402;height:402" coordorigin="2707,2338" coordsize="402,402">
              <v:shape style="position:absolute;left:2707;top:2338;width:402;height:402" coordorigin="2707,2338" coordsize="402,402" path="m2763,2646l2743,2646,2747,2648,2754,2656,2756,2660,2758,2670,2758,2684,2757,2696,2756,2706,2755,2714,2756,2718,2756,2724,2758,2730,2761,2736,2762,2740,2765,2740,2785,2720,2768,2720,2768,2718,2767,2716,2767,2710,2768,2704,2769,2682,2769,2676,2769,2668,2769,2662,2768,2658,2766,2654,2765,2650,2763,2646xe" filled="true" fillcolor="#000000" stroked="false">
                <v:path arrowok="t"/>
                <v:fill type="solid"/>
              </v:shape>
              <v:shape style="position:absolute;left:2707;top:2338;width:402;height:402" coordorigin="2707,2338" coordsize="402,402" path="m2803,2686l2768,2720,2785,2720,2811,2694,2803,2686xe" filled="true" fillcolor="#000000" stroked="false">
                <v:path arrowok="t"/>
                <v:fill type="solid"/>
              </v:shape>
              <v:shape style="position:absolute;left:2707;top:2338;width:402;height:402" coordorigin="2707,2338" coordsize="402,402" path="m2748,2636l2732,2636,2725,2638,2718,2646,2712,2652,2708,2660,2707,2674,2710,2682,2716,2690,2726,2682,2721,2676,2719,2672,2719,2662,2721,2658,2725,2654,2729,2648,2734,2646,2763,2646,2760,2644,2754,2638,2748,2636xe" filled="true" fillcolor="#000000" stroked="false">
                <v:path arrowok="t"/>
                <v:fill type="solid"/>
              </v:shape>
              <v:shape style="position:absolute;left:2707;top:2338;width:402;height:402" coordorigin="2707,2338" coordsize="402,402" path="m2793,2582l2789,2582,2784,2584,2776,2588,2772,2592,2767,2596,2764,2602,2763,2614,2764,2622,2768,2628,2771,2634,2777,2642,2785,2650,2795,2660,2804,2666,2813,2670,2821,2672,2830,2674,2837,2670,2845,2662,2821,2662,2815,2660,2775,2614,2774,2608,2775,2604,2783,2596,2789,2594,2820,2594,2818,2592,2813,2590,2808,2586,2803,2584,2798,2584,2793,2582xe" filled="true" fillcolor="#000000" stroked="false">
                <v:path arrowok="t"/>
                <v:fill type="solid"/>
              </v:shape>
              <v:shape style="position:absolute;left:2707;top:2338;width:402;height:402" coordorigin="2707,2338" coordsize="402,402" path="m2820,2594l2795,2594,2802,2596,2811,2602,2834,2626,2840,2634,2841,2640,2842,2648,2841,2652,2837,2656,2833,2660,2828,2662,2845,2662,2849,2658,2852,2654,2853,2640,2852,2634,2849,2628,2845,2620,2839,2614,2824,2598,2820,2594xe" filled="true" fillcolor="#000000" stroked="false">
                <v:path arrowok="t"/>
                <v:fill type="solid"/>
              </v:shape>
              <v:shape style="position:absolute;left:2707;top:2338;width:402;height:402" coordorigin="2707,2338" coordsize="402,402" path="m2862,2550l2845,2550,2900,2606,2909,2596,2862,2550xe" filled="true" fillcolor="#000000" stroked="false">
                <v:path arrowok="t"/>
                <v:fill type="solid"/>
              </v:shape>
              <v:shape style="position:absolute;left:2707;top:2338;width:402;height:402" coordorigin="2707,2338" coordsize="402,402" path="m2838,2526l2832,2532,2834,2536,2834,2540,2834,2544,2834,2556,2832,2562,2830,2570,2838,2578,2841,2570,2844,2560,2845,2554,2845,2550,2862,2550,2838,2526xe" filled="true" fillcolor="#000000" stroked="false">
                <v:path arrowok="t"/>
                <v:fill type="solid"/>
              </v:shape>
              <v:shape style="position:absolute;left:2707;top:2338;width:402;height:402" coordorigin="2707,2338" coordsize="402,402" path="m2923,2548l2915,2558,2922,2562,2928,2564,2941,2564,2947,2560,2953,2554,2932,2554,2927,2552,2923,2548xe" filled="true" fillcolor="#000000" stroked="false">
                <v:path arrowok="t"/>
                <v:fill type="solid"/>
              </v:shape>
              <v:shape style="position:absolute;left:2707;top:2338;width:402;height:402" coordorigin="2707,2338" coordsize="402,402" path="m2950,2504l2935,2504,2936,2506,2940,2510,2943,2514,2949,2522,2950,2526,2951,2530,2952,2532,2952,2536,2950,2542,2948,2546,2943,2552,2939,2552,2932,2554,2953,2554,2958,2550,2961,2544,2962,2538,2963,2530,2962,2524,2959,2516,2955,2510,2950,2504xe" filled="true" fillcolor="#000000" stroked="false">
                <v:path arrowok="t"/>
                <v:fill type="solid"/>
              </v:shape>
              <v:shape style="position:absolute;left:2707;top:2338;width:402;height:402" coordorigin="2707,2338" coordsize="402,402" path="m2911,2472l2904,2472,2898,2474,2892,2474,2886,2478,2882,2482,2875,2488,2872,2496,2873,2514,2876,2522,2883,2528,2890,2536,2898,2538,2914,2540,2921,2536,2927,2530,2931,2526,2902,2526,2897,2524,2884,2498,2886,2492,2890,2488,2894,2484,2931,2484,2924,2478,2911,2472xe" filled="true" fillcolor="#000000" stroked="false">
                <v:path arrowok="t"/>
                <v:fill type="solid"/>
              </v:shape>
              <v:shape style="position:absolute;left:2707;top:2338;width:402;height:402" coordorigin="2707,2338" coordsize="402,402" path="m2931,2484l2909,2484,2915,2486,2920,2492,2925,2496,2927,2502,2928,2512,2926,2516,2918,2524,2913,2526,2931,2526,2933,2522,2934,2518,2936,2514,2936,2508,2935,2504,2950,2504,2949,2502,2931,2484xe" filled="true" fillcolor="#000000" stroked="false">
                <v:path arrowok="t"/>
                <v:fill type="solid"/>
              </v:shape>
              <v:shape style="position:absolute;left:2707;top:2338;width:402;height:402" coordorigin="2707,2338" coordsize="402,402" path="m2987,2398l2979,2398,2962,2402,2955,2408,2949,2414,2942,2420,2938,2428,2936,2436,2933,2444,2934,2452,2936,2460,2939,2470,2944,2476,2958,2490,2966,2496,2974,2498,2983,2502,2991,2502,3008,2498,3015,2494,3020,2488,2979,2488,2970,2484,2951,2464,2947,2456,2946,2436,2950,2428,2961,2416,2967,2414,2973,2412,3014,2412,3012,2410,3004,2404,2996,2402,2987,2398xe" filled="true" fillcolor="#000000" stroked="false">
                <v:path arrowok="t"/>
                <v:fill type="solid"/>
              </v:shape>
              <v:shape style="position:absolute;left:2707;top:2338;width:402;height:402" coordorigin="2707,2338" coordsize="402,402" path="m3034,2468l3021,2468,3019,2472,3017,2476,3013,2478,3006,2486,2998,2488,3020,2488,3021,2486,3028,2480,3032,2474,3034,2468xe" filled="true" fillcolor="#000000" stroked="false">
                <v:path arrowok="t"/>
                <v:fill type="solid"/>
              </v:shape>
              <v:shape style="position:absolute;left:2707;top:2338;width:402;height:402" coordorigin="2707,2338" coordsize="402,402" path="m3014,2412l2985,2412,2997,2416,3003,2420,3009,2426,3019,2436,3024,2446,3023,2456,3010,2460,3003,2464,3008,2472,3012,2470,3016,2468,3034,2468,3034,2466,3043,2464,3051,2462,3058,2458,3056,2454,3036,2454,3036,2448,3034,2442,3029,2428,3024,2422,3014,2412xe" filled="true" fillcolor="#000000" stroked="false">
                <v:path arrowok="t"/>
                <v:fill type="solid"/>
              </v:shape>
              <v:shape style="position:absolute;left:2707;top:2338;width:402;height:402" coordorigin="2707,2338" coordsize="402,402" path="m3054,2450l3049,2452,3043,2454,3056,2454,3054,2450xe" filled="true" fillcolor="#000000" stroked="false">
                <v:path arrowok="t"/>
                <v:fill type="solid"/>
              </v:shape>
              <v:shape style="position:absolute;left:2707;top:2338;width:402;height:402" coordorigin="2707,2338" coordsize="402,402" path="m3061,2350l3040,2350,3044,2352,3051,2358,3053,2364,3055,2376,3055,2386,3054,2400,3053,2408,3053,2418,3053,2422,3053,2428,3055,2432,3058,2440,3059,2442,3062,2444,3082,2424,3065,2424,3065,2422,3064,2416,3064,2408,3065,2396,3066,2388,3066,2370,3066,2366,3065,2360,3063,2356,3062,2352,3061,2350xe" filled="true" fillcolor="#000000" stroked="false">
                <v:path arrowok="t"/>
                <v:fill type="solid"/>
              </v:shape>
              <v:shape style="position:absolute;left:2707;top:2338;width:402;height:402" coordorigin="2707,2338" coordsize="402,402" path="m3100,2388l3065,2424,3082,2424,3108,2398,3100,2388xe" filled="true" fillcolor="#000000" stroked="false">
                <v:path arrowok="t"/>
                <v:fill type="solid"/>
              </v:shape>
              <v:shape style="position:absolute;left:2707;top:2338;width:402;height:402" coordorigin="2707,2338" coordsize="402,402" path="m3045,2338l3029,2338,3022,2342,3015,2348,3009,2356,3005,2362,3005,2370,3004,2378,3007,2384,3013,2392,3023,2384,3018,2380,3016,2374,3016,2364,3018,2360,3022,2356,3026,2352,3031,2350,3061,2350,3060,2348,3057,2346,3051,2340,3045,2338xe" filled="true" fillcolor="#000000" stroked="false">
                <v:path arrowok="t"/>
                <v:fill type="solid"/>
              </v:shape>
              <v:shape style="position:absolute;left:3008;top:2340;width:390;height:400" type="#_x0000_t75" stroked="false">
                <v:imagedata r:id="rId402" o:title=""/>
              </v:shape>
            </v:group>
          </v:group>
        </w:pict>
      </w:r>
      <w:r>
        <w:rPr>
          <w:rFonts w:ascii="宋体"/>
        </w:rPr>
      </w:r>
      <w:r>
        <w:rPr>
          <w:rFonts w:ascii="宋体"/>
        </w:rPr>
        <w:tab/>
      </w:r>
      <w:r>
        <w:rPr>
          <w:rFonts w:ascii="宋体"/>
          <w:position w:val="5"/>
        </w:rPr>
        <w:pict>
          <v:group style="width:183.85pt;height:135.050pt;mso-position-horizontal-relative:char;mso-position-vertical-relative:line" coordorigin="0,0" coordsize="3677,2701">
            <v:group style="position:absolute;left:324;top:2081;width:99;height:96" coordorigin="324,2081" coordsize="99,96">
              <v:shape style="position:absolute;left:324;top:2081;width:99;height:96" coordorigin="324,2081" coordsize="99,96" path="m422,2081l324,2081,324,2177,422,2177,422,2081xe" filled="true" fillcolor="#ff8080" stroked="false">
                <v:path arrowok="t"/>
                <v:fill type="solid"/>
              </v:shape>
            </v:group>
            <v:group style="position:absolute;left:633;top:1507;width:99;height:670" coordorigin="633,1507" coordsize="99,670">
              <v:shape style="position:absolute;left:633;top:1507;width:99;height:670" coordorigin="633,1507" coordsize="99,670" path="m732,1507l633,1507,633,2177,732,2177,732,1507xe" filled="true" fillcolor="#ff8080" stroked="false">
                <v:path arrowok="t"/>
                <v:fill type="solid"/>
              </v:shape>
            </v:group>
            <v:group style="position:absolute;left:943;top:1791;width:99;height:387" coordorigin="943,1791" coordsize="99,387">
              <v:shape style="position:absolute;left:943;top:1791;width:99;height:387" coordorigin="943,1791" coordsize="99,387" path="m1041,1791l943,1791,943,2177,1041,2177,1041,1791xe" filled="true" fillcolor="#ff8080" stroked="false">
                <v:path arrowok="t"/>
                <v:fill type="solid"/>
              </v:shape>
            </v:group>
            <v:group style="position:absolute;left:1255;top:1438;width:96;height:740" coordorigin="1255,1438" coordsize="96,740">
              <v:shape style="position:absolute;left:1255;top:1438;width:96;height:740" coordorigin="1255,1438" coordsize="96,740" path="m1351,1438l1255,1438,1255,2177,1351,2177,1351,1438xe" filled="true" fillcolor="#ff8080" stroked="false">
                <v:path arrowok="t"/>
                <v:fill type="solid"/>
              </v:shape>
            </v:group>
            <v:group style="position:absolute;left:1564;top:2177;width:96;height:250" coordorigin="1564,2177" coordsize="96,250">
              <v:shape style="position:absolute;left:1564;top:2177;width:96;height:250" coordorigin="1564,2177" coordsize="96,250" path="m1660,2177l1564,2177,1564,2427,1660,2427,1660,2177xe" filled="true" fillcolor="#ff8080" stroked="false">
                <v:path arrowok="t"/>
                <v:fill type="solid"/>
              </v:shape>
            </v:group>
            <v:group style="position:absolute;left:1874;top:655;width:96;height:1522" coordorigin="1874,655" coordsize="96,1522">
              <v:shape style="position:absolute;left:1874;top:655;width:96;height:1522" coordorigin="1874,655" coordsize="96,1522" path="m1970,655l1874,655,1874,2177,1970,2177,1970,655xe" filled="true" fillcolor="#ff8080" stroked="false">
                <v:path arrowok="t"/>
                <v:fill type="solid"/>
              </v:shape>
            </v:group>
            <v:group style="position:absolute;left:2184;top:1210;width:96;height:968" coordorigin="2184,1210" coordsize="96,968">
              <v:shape style="position:absolute;left:2184;top:1210;width:96;height:968" coordorigin="2184,1210" coordsize="96,968" path="m2280,1210l2184,1210,2184,2177,2280,2177,2280,1210xe" filled="true" fillcolor="#ff8080" stroked="false">
                <v:path arrowok="t"/>
                <v:fill type="solid"/>
              </v:shape>
            </v:group>
            <v:group style="position:absolute;left:2493;top:857;width:99;height:1320" coordorigin="2493,857" coordsize="99,1320">
              <v:shape style="position:absolute;left:2493;top:857;width:99;height:1320" coordorigin="2493,857" coordsize="99,1320" path="m2592,857l2493,857,2493,2177,2592,2177,2592,857xe" filled="true" fillcolor="#ff8080" stroked="false">
                <v:path arrowok="t"/>
                <v:fill type="solid"/>
              </v:shape>
            </v:group>
            <v:group style="position:absolute;left:2803;top:1810;width:99;height:368" coordorigin="2803,1810" coordsize="99,368">
              <v:shape style="position:absolute;left:2803;top:1810;width:99;height:368" coordorigin="2803,1810" coordsize="99,368" path="m2901,1810l2803,1810,2803,2177,2901,2177,2901,1810xe" filled="true" fillcolor="#ff8080" stroked="false">
                <v:path arrowok="t"/>
                <v:fill type="solid"/>
              </v:shape>
            </v:group>
            <v:group style="position:absolute;left:3112;top:917;width:99;height:1260" coordorigin="3112,917" coordsize="99,1260">
              <v:shape style="position:absolute;left:3112;top:917;width:99;height:1260" coordorigin="3112,917" coordsize="99,1260" path="m3211,917l3112,917,3112,2177,3211,2177,3211,917xe" filled="true" fillcolor="#ff8080" stroked="false">
                <v:path arrowok="t"/>
                <v:fill type="solid"/>
              </v:shape>
            </v:group>
            <v:group style="position:absolute;left:3422;top:338;width:99;height:1839" coordorigin="3422,338" coordsize="99,1839">
              <v:shape style="position:absolute;left:3422;top:338;width:99;height:1839" coordorigin="3422,338" coordsize="99,1839" path="m3520,338l3422,338,3422,2177,3520,2177,3520,338xe" filled="true" fillcolor="#ff8080" stroked="false">
                <v:path arrowok="t"/>
                <v:fill type="solid"/>
              </v:shape>
            </v:group>
            <v:group style="position:absolute;left:3627;top:8;width:2;height:2603" coordorigin="3627,8" coordsize="2,2603">
              <v:shape style="position:absolute;left:3627;top:8;width:2;height:2603" coordorigin="3627,8" coordsize="0,2603" path="m3627,2610l3627,8e" filled="false" stroked="true" strokeweight=".75pt" strokecolor="#000000">
                <v:path arrowok="t"/>
              </v:shape>
            </v:group>
            <v:group style="position:absolute;left:3627;top:2610;width:43;height:2" coordorigin="3627,2610" coordsize="43,2">
              <v:shape style="position:absolute;left:3627;top:2610;width:43;height:2" coordorigin="3627,2610" coordsize="43,0" path="m3627,2610l3669,2610e" filled="false" stroked="true" strokeweight=".75pt" strokecolor="#000000">
                <v:path arrowok="t"/>
              </v:shape>
            </v:group>
            <v:group style="position:absolute;left:3627;top:2285;width:43;height:2" coordorigin="3627,2285" coordsize="43,2">
              <v:shape style="position:absolute;left:3627;top:2285;width:43;height:2" coordorigin="3627,2285" coordsize="43,0" path="m3627,2285l3669,2285e" filled="false" stroked="true" strokeweight=".75pt" strokecolor="#000000">
                <v:path arrowok="t"/>
              </v:shape>
            </v:group>
            <v:group style="position:absolute;left:3627;top:1959;width:43;height:2" coordorigin="3627,1959" coordsize="43,2">
              <v:shape style="position:absolute;left:3627;top:1959;width:43;height:2" coordorigin="3627,1959" coordsize="43,0" path="m3627,1959l3669,1959e" filled="false" stroked="true" strokeweight=".75pt" strokecolor="#000000">
                <v:path arrowok="t"/>
              </v:shape>
            </v:group>
            <v:group style="position:absolute;left:3627;top:1634;width:43;height:2" coordorigin="3627,1634" coordsize="43,2">
              <v:shape style="position:absolute;left:3627;top:1634;width:43;height:2" coordorigin="3627,1634" coordsize="43,0" path="m3627,1634l3669,1634e" filled="false" stroked="true" strokeweight=".75pt" strokecolor="#000000">
                <v:path arrowok="t"/>
              </v:shape>
            </v:group>
            <v:group style="position:absolute;left:3627;top:1308;width:43;height:2" coordorigin="3627,1308" coordsize="43,2">
              <v:shape style="position:absolute;left:3627;top:1308;width:43;height:2" coordorigin="3627,1308" coordsize="43,0" path="m3627,1308l3669,1308e" filled="false" stroked="true" strokeweight=".75pt" strokecolor="#000000">
                <v:path arrowok="t"/>
              </v:shape>
            </v:group>
            <v:group style="position:absolute;left:3627;top:984;width:43;height:2" coordorigin="3627,984" coordsize="43,2">
              <v:shape style="position:absolute;left:3627;top:984;width:43;height:2" coordorigin="3627,984" coordsize="43,0" path="m3627,984l3669,984e" filled="false" stroked="true" strokeweight=".75pt" strokecolor="#000000">
                <v:path arrowok="t"/>
              </v:shape>
            </v:group>
            <v:group style="position:absolute;left:3627;top:658;width:43;height:2" coordorigin="3627,658" coordsize="43,2">
              <v:shape style="position:absolute;left:3627;top:658;width:43;height:2" coordorigin="3627,658" coordsize="43,0" path="m3627,658l3669,658e" filled="false" stroked="true" strokeweight=".75pt" strokecolor="#000000">
                <v:path arrowok="t"/>
              </v:shape>
            </v:group>
            <v:group style="position:absolute;left:3627;top:334;width:43;height:2" coordorigin="3627,334" coordsize="43,2">
              <v:shape style="position:absolute;left:3627;top:334;width:43;height:2" coordorigin="3627,334" coordsize="43,0" path="m3627,334l3669,334e" filled="false" stroked="true" strokeweight=".75pt" strokecolor="#000000">
                <v:path arrowok="t"/>
              </v:shape>
            </v:group>
            <v:group style="position:absolute;left:3627;top:8;width:43;height:2" coordorigin="3627,8" coordsize="43,2">
              <v:shape style="position:absolute;left:3627;top:8;width:43;height:2" coordorigin="3627,8" coordsize="43,0" path="m3627,8l3669,8e" filled="false" stroked="true" strokeweight=".75pt" strokecolor="#000000">
                <v:path arrowok="t"/>
              </v:shape>
            </v:group>
            <v:group style="position:absolute;left:217;top:8;width:2;height:2603" coordorigin="217,8" coordsize="2,2603">
              <v:shape style="position:absolute;left:217;top:8;width:2;height:2603" coordorigin="217,8" coordsize="0,2603" path="m217,2610l217,8e" filled="false" stroked="true" strokeweight=".75pt" strokecolor="#000000">
                <v:path arrowok="t"/>
              </v:shape>
            </v:group>
            <v:group style="position:absolute;left:175;top:2610;width:43;height:2" coordorigin="175,2610" coordsize="43,2">
              <v:shape style="position:absolute;left:175;top:2610;width:43;height:2" coordorigin="175,2610" coordsize="43,0" path="m175,2610l217,2610e" filled="false" stroked="true" strokeweight=".75pt" strokecolor="#000000">
                <v:path arrowok="t"/>
              </v:shape>
            </v:group>
            <v:group style="position:absolute;left:175;top:2177;width:43;height:2" coordorigin="175,2177" coordsize="43,2">
              <v:shape style="position:absolute;left:175;top:2177;width:43;height:2" coordorigin="175,2177" coordsize="43,0" path="m175,2177l217,2177e" filled="false" stroked="true" strokeweight=".75pt" strokecolor="#000000">
                <v:path arrowok="t"/>
              </v:shape>
            </v:group>
            <v:group style="position:absolute;left:175;top:1743;width:43;height:2" coordorigin="175,1743" coordsize="43,2">
              <v:shape style="position:absolute;left:175;top:1743;width:43;height:2" coordorigin="175,1743" coordsize="43,0" path="m175,1743l217,1743e" filled="false" stroked="true" strokeweight=".75pt" strokecolor="#000000">
                <v:path arrowok="t"/>
              </v:shape>
            </v:group>
            <v:group style="position:absolute;left:175;top:1308;width:43;height:2" coordorigin="175,1308" coordsize="43,2">
              <v:shape style="position:absolute;left:175;top:1308;width:43;height:2" coordorigin="175,1308" coordsize="43,0" path="m175,1308l217,1308e" filled="false" stroked="true" strokeweight=".75pt" strokecolor="#000000">
                <v:path arrowok="t"/>
              </v:shape>
            </v:group>
            <v:group style="position:absolute;left:175;top:876;width:43;height:2" coordorigin="175,876" coordsize="43,2">
              <v:shape style="position:absolute;left:175;top:876;width:43;height:2" coordorigin="175,876" coordsize="43,0" path="m175,876l217,876e" filled="false" stroked="true" strokeweight=".75pt" strokecolor="#000000">
                <v:path arrowok="t"/>
              </v:shape>
            </v:group>
            <v:group style="position:absolute;left:175;top:442;width:43;height:2" coordorigin="175,442" coordsize="43,2">
              <v:shape style="position:absolute;left:175;top:442;width:43;height:2" coordorigin="175,442" coordsize="43,0" path="m175,442l217,442e" filled="false" stroked="true" strokeweight=".75pt" strokecolor="#000000">
                <v:path arrowok="t"/>
              </v:shape>
            </v:group>
            <v:group style="position:absolute;left:175;top:8;width:43;height:2" coordorigin="175,8" coordsize="43,2">
              <v:shape style="position:absolute;left:175;top:8;width:43;height:2" coordorigin="175,8" coordsize="43,0" path="m175,8l217,8e" filled="false" stroked="true" strokeweight=".75pt" strokecolor="#000000">
                <v:path arrowok="t"/>
              </v:shape>
            </v:group>
            <v:group style="position:absolute;left:217;top:2176;width:3410;height:2" coordorigin="217,2176" coordsize="3410,2">
              <v:shape style="position:absolute;left:217;top:2176;width:3410;height:2" coordorigin="217,2176" coordsize="3410,0" path="m217,2176l3627,2176e" filled="false" stroked="true" strokeweight=".75pt" strokecolor="#000000">
                <v:path arrowok="t"/>
              </v:shape>
              <v:shape style="position:absolute;left:0;top:309;width:3490;height:2392" type="#_x0000_t75" stroked="false">
                <v:imagedata r:id="rId403" o:title=""/>
              </v:shape>
            </v:group>
            <v:group style="position:absolute;left:3627;top:2176;width:2;height:43" coordorigin="3627,2176" coordsize="2,43">
              <v:shape style="position:absolute;left:3627;top:2176;width:2;height:43" coordorigin="3627,2176" coordsize="0,43" path="m3627,2176l3627,2219e" filled="false" stroked="true" strokeweight=".75pt" strokecolor="#000000">
                <v:path arrowok="t"/>
              </v:shape>
            </v:group>
          </v:group>
        </w:pict>
      </w:r>
      <w:r>
        <w:rPr>
          <w:rFonts w:ascii="宋体"/>
          <w:position w:val="5"/>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3"/>
        <w:ind w:right="0"/>
        <w:rPr>
          <w:rFonts w:ascii="宋体" w:hAnsi="宋体" w:cs="宋体" w:eastAsia="宋体" w:hint="default"/>
          <w:sz w:val="11"/>
          <w:szCs w:val="11"/>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825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2"/>
        <w:ind w:right="0"/>
        <w:rPr>
          <w:rFonts w:ascii="宋体" w:hAnsi="宋体" w:cs="宋体" w:eastAsia="宋体" w:hint="default"/>
          <w:sz w:val="13"/>
          <w:szCs w:val="13"/>
        </w:rPr>
      </w:pPr>
    </w:p>
    <w:p>
      <w:pPr>
        <w:pStyle w:val="Heading3"/>
        <w:spacing w:line="240" w:lineRule="auto"/>
        <w:ind w:right="0"/>
        <w:jc w:val="left"/>
      </w:pPr>
      <w:r>
        <w:rPr>
          <w:rFonts w:ascii="Arial" w:hAnsi="Arial" w:cs="Arial" w:eastAsia="Arial" w:hint="default"/>
          <w:color w:val="044E7D"/>
        </w:rPr>
        <w:t>4.1.5</w:t>
      </w:r>
      <w:r>
        <w:rPr>
          <w:rFonts w:ascii="Arial" w:hAnsi="Arial" w:cs="Arial" w:eastAsia="Arial" w:hint="default"/>
          <w:color w:val="044E7D"/>
          <w:spacing w:val="50"/>
        </w:rPr>
        <w:t> </w:t>
      </w:r>
      <w:r>
        <w:rPr>
          <w:color w:val="044E7D"/>
        </w:rPr>
        <w:t>安防行业下游需求逐渐回暖，国内厂商表现稳健优异</w:t>
      </w:r>
      <w:r>
        <w:rPr/>
      </w:r>
    </w:p>
    <w:p>
      <w:pPr>
        <w:spacing w:before="98"/>
        <w:ind w:left="555" w:right="0" w:firstLine="0"/>
        <w:jc w:val="left"/>
        <w:rPr>
          <w:rFonts w:ascii="Microsoft JhengHei" w:hAnsi="Microsoft JhengHei" w:cs="Microsoft JhengHei" w:eastAsia="Microsoft JhengHei" w:hint="default"/>
          <w:sz w:val="21"/>
          <w:szCs w:val="21"/>
        </w:rPr>
      </w:pPr>
      <w:r>
        <w:rPr>
          <w:rFonts w:ascii="Microsoft JhengHei" w:hAnsi="Microsoft JhengHei" w:cs="Microsoft JhengHei" w:eastAsia="Microsoft JhengHei" w:hint="default"/>
          <w:b/>
          <w:bCs/>
          <w:sz w:val="21"/>
          <w:szCs w:val="21"/>
        </w:rPr>
        <w:t>安防选取全球市占率前二的海康威视（</w:t>
      </w:r>
      <w:r>
        <w:rPr>
          <w:rFonts w:ascii="Times New Roman" w:hAnsi="Times New Roman" w:cs="Times New Roman" w:eastAsia="Times New Roman" w:hint="default"/>
          <w:b/>
          <w:bCs/>
          <w:sz w:val="21"/>
          <w:szCs w:val="21"/>
        </w:rPr>
        <w:t>37.94%</w:t>
      </w:r>
      <w:r>
        <w:rPr>
          <w:rFonts w:ascii="Microsoft JhengHei" w:hAnsi="Microsoft JhengHei" w:cs="Microsoft JhengHei" w:eastAsia="Microsoft JhengHei" w:hint="default"/>
          <w:b/>
          <w:bCs/>
          <w:sz w:val="21"/>
          <w:szCs w:val="21"/>
        </w:rPr>
        <w:t>）与大华股份（</w:t>
      </w:r>
      <w:r>
        <w:rPr>
          <w:rFonts w:ascii="Times New Roman" w:hAnsi="Times New Roman" w:cs="Times New Roman" w:eastAsia="Times New Roman" w:hint="default"/>
          <w:b/>
          <w:bCs/>
          <w:sz w:val="21"/>
          <w:szCs w:val="21"/>
        </w:rPr>
        <w:t>17.02%</w:t>
      </w:r>
      <w:r>
        <w:rPr>
          <w:rFonts w:ascii="Microsoft JhengHei" w:hAnsi="Microsoft JhengHei" w:cs="Microsoft JhengHei" w:eastAsia="Microsoft JhengHei" w:hint="default"/>
          <w:b/>
          <w:bCs/>
          <w:sz w:val="21"/>
          <w:szCs w:val="21"/>
        </w:rPr>
        <w:t>）为代表，探究安防景气度。</w:t>
      </w:r>
      <w:r>
        <w:rPr>
          <w:rFonts w:ascii="Microsoft JhengHei" w:hAnsi="Microsoft JhengHei" w:cs="Microsoft JhengHei" w:eastAsia="Microsoft JhengHei" w:hint="default"/>
          <w:sz w:val="21"/>
          <w:szCs w:val="21"/>
        </w:rPr>
      </w:r>
    </w:p>
    <w:p>
      <w:pPr>
        <w:spacing w:line="240" w:lineRule="auto" w:before="5"/>
        <w:ind w:right="0"/>
        <w:rPr>
          <w:rFonts w:ascii="Microsoft JhengHei" w:hAnsi="Microsoft JhengHei" w:cs="Microsoft JhengHei" w:eastAsia="Microsoft JhengHei" w:hint="default"/>
          <w:b/>
          <w:bCs/>
          <w:sz w:val="14"/>
          <w:szCs w:val="14"/>
        </w:rPr>
      </w:pPr>
    </w:p>
    <w:p>
      <w:pPr>
        <w:pStyle w:val="Heading4"/>
        <w:spacing w:line="312" w:lineRule="exact" w:before="0"/>
        <w:ind w:left="132" w:right="128" w:firstLine="422"/>
        <w:jc w:val="both"/>
      </w:pPr>
      <w:r>
        <w:rPr>
          <w:rFonts w:ascii="Microsoft JhengHei" w:hAnsi="Microsoft JhengHei" w:cs="Microsoft JhengHei" w:eastAsia="Microsoft JhengHei" w:hint="default"/>
          <w:b/>
          <w:bCs/>
        </w:rPr>
        <w:t>海康威视单季营收长期保持同比增长，净利润 </w:t>
      </w:r>
      <w:r>
        <w:rPr>
          <w:rFonts w:ascii="Times New Roman" w:hAnsi="Times New Roman" w:cs="Times New Roman" w:eastAsia="Times New Roman" w:hint="default"/>
          <w:b/>
          <w:bCs/>
        </w:rPr>
        <w:t>19Q1 </w:t>
      </w:r>
      <w:r>
        <w:rPr>
          <w:rFonts w:ascii="Microsoft JhengHei" w:hAnsi="Microsoft JhengHei" w:cs="Microsoft JhengHei" w:eastAsia="Microsoft JhengHei" w:hint="default"/>
          <w:b/>
          <w:bCs/>
        </w:rPr>
        <w:t>略有下降，但 </w:t>
      </w:r>
      <w:r>
        <w:rPr>
          <w:rFonts w:ascii="Times New Roman" w:hAnsi="Times New Roman" w:cs="Times New Roman" w:eastAsia="Times New Roman" w:hint="default"/>
          <w:b/>
          <w:bCs/>
        </w:rPr>
        <w:t>19Q2</w:t>
      </w:r>
      <w:r>
        <w:rPr>
          <w:rFonts w:ascii="Microsoft JhengHei" w:hAnsi="Microsoft JhengHei" w:cs="Microsoft JhengHei" w:eastAsia="Microsoft JhengHei" w:hint="default"/>
          <w:b/>
          <w:bCs/>
        </w:rPr>
        <w:t>、</w:t>
      </w:r>
      <w:r>
        <w:rPr>
          <w:rFonts w:ascii="Times New Roman" w:hAnsi="Times New Roman" w:cs="Times New Roman" w:eastAsia="Times New Roman" w:hint="default"/>
          <w:b/>
          <w:bCs/>
        </w:rPr>
        <w:t>19Q3 </w:t>
      </w:r>
      <w:r>
        <w:rPr>
          <w:rFonts w:ascii="Microsoft JhengHei" w:hAnsi="Microsoft JhengHei" w:cs="Microsoft JhengHei" w:eastAsia="Microsoft JhengHei" w:hint="default"/>
          <w:b/>
          <w:bCs/>
        </w:rPr>
        <w:t>大幅回升并重回增长 </w:t>
      </w:r>
      <w:r>
        <w:rPr>
          <w:rFonts w:ascii="Microsoft JhengHei" w:hAnsi="Microsoft JhengHei" w:cs="Microsoft JhengHei" w:eastAsia="Microsoft JhengHei" w:hint="default"/>
          <w:b/>
          <w:bCs/>
          <w:spacing w:val="-4"/>
        </w:rPr>
        <w:t>区间。</w:t>
      </w:r>
      <w:r>
        <w:rPr>
          <w:rFonts w:ascii="Times New Roman" w:hAnsi="Times New Roman" w:cs="Times New Roman" w:eastAsia="Times New Roman" w:hint="default"/>
          <w:spacing w:val="-4"/>
        </w:rPr>
        <w:t>19Q1 </w:t>
      </w:r>
      <w:r>
        <w:rPr>
          <w:spacing w:val="-3"/>
        </w:rPr>
        <w:t>由于国际形势动荡压制下游需求，海康威视作为行业龙头有所承压，营收 </w:t>
      </w:r>
      <w:r>
        <w:rPr>
          <w:rFonts w:ascii="Times New Roman" w:hAnsi="Times New Roman" w:cs="Times New Roman" w:eastAsia="Times New Roman" w:hint="default"/>
        </w:rPr>
        <w:t>99.42 </w:t>
      </w:r>
      <w:r>
        <w:rPr>
          <w:spacing w:val="-5"/>
        </w:rPr>
        <w:t>亿元，同比增 </w:t>
      </w:r>
      <w:r>
        <w:rPr/>
        <w:t>幅下滑至</w:t>
      </w:r>
      <w:r>
        <w:rPr>
          <w:spacing w:val="-47"/>
        </w:rPr>
        <w:t> </w:t>
      </w:r>
      <w:r>
        <w:rPr>
          <w:rFonts w:ascii="Times New Roman" w:hAnsi="Times New Roman" w:cs="Times New Roman" w:eastAsia="Times New Roman" w:hint="default"/>
        </w:rPr>
        <w:t>6.17%</w:t>
      </w:r>
      <w:r>
        <w:rPr/>
        <w:t>，净利</w:t>
      </w:r>
      <w:r>
        <w:rPr>
          <w:spacing w:val="-45"/>
        </w:rPr>
        <w:t> </w:t>
      </w:r>
      <w:r>
        <w:rPr>
          <w:rFonts w:ascii="Times New Roman" w:hAnsi="Times New Roman" w:cs="Times New Roman" w:eastAsia="Times New Roman" w:hint="default"/>
        </w:rPr>
        <w:t>15.18</w:t>
      </w:r>
      <w:r>
        <w:rPr>
          <w:rFonts w:ascii="Times New Roman" w:hAnsi="Times New Roman" w:cs="Times New Roman" w:eastAsia="Times New Roman" w:hint="default"/>
          <w:spacing w:val="8"/>
        </w:rPr>
        <w:t> </w:t>
      </w:r>
      <w:r>
        <w:rPr/>
        <w:t>亿元，同比下降</w:t>
      </w:r>
      <w:r>
        <w:rPr>
          <w:spacing w:val="-45"/>
        </w:rPr>
        <w:t> </w:t>
      </w:r>
      <w:r>
        <w:rPr>
          <w:rFonts w:ascii="Times New Roman" w:hAnsi="Times New Roman" w:cs="Times New Roman" w:eastAsia="Times New Roman" w:hint="default"/>
        </w:rPr>
        <w:t>14.83%</w:t>
      </w:r>
      <w:r>
        <w:rPr/>
        <w:t>；但</w:t>
      </w:r>
      <w:r>
        <w:rPr>
          <w:spacing w:val="-47"/>
        </w:rPr>
        <w:t> </w:t>
      </w:r>
      <w:r>
        <w:rPr>
          <w:rFonts w:ascii="Times New Roman" w:hAnsi="Times New Roman" w:cs="Times New Roman" w:eastAsia="Times New Roman" w:hint="default"/>
        </w:rPr>
        <w:t>19Q2</w:t>
      </w:r>
      <w:r>
        <w:rPr>
          <w:rFonts w:ascii="Times New Roman" w:hAnsi="Times New Roman" w:cs="Times New Roman" w:eastAsia="Times New Roman" w:hint="default"/>
          <w:spacing w:val="5"/>
        </w:rPr>
        <w:t> </w:t>
      </w:r>
      <w:r>
        <w:rPr/>
        <w:t>下游需求有所回暖，国内政府及企业采购 </w:t>
      </w:r>
      <w:r>
        <w:rPr>
          <w:spacing w:val="-3"/>
        </w:rPr>
        <w:t>逐渐释放，公司营收达</w:t>
      </w:r>
      <w:r>
        <w:rPr>
          <w:spacing w:val="-49"/>
        </w:rPr>
        <w:t> </w:t>
      </w:r>
      <w:r>
        <w:rPr>
          <w:rFonts w:ascii="Times New Roman" w:hAnsi="Times New Roman" w:cs="Times New Roman" w:eastAsia="Times New Roman" w:hint="default"/>
        </w:rPr>
        <w:t>139.81</w:t>
      </w:r>
      <w:r>
        <w:rPr>
          <w:rFonts w:ascii="Times New Roman" w:hAnsi="Times New Roman" w:cs="Times New Roman" w:eastAsia="Times New Roman" w:hint="default"/>
          <w:spacing w:val="7"/>
        </w:rPr>
        <w:t> </w:t>
      </w:r>
      <w:r>
        <w:rPr>
          <w:spacing w:val="-4"/>
        </w:rPr>
        <w:t>亿元，同比增长</w:t>
      </w:r>
      <w:r>
        <w:rPr>
          <w:spacing w:val="-47"/>
        </w:rPr>
        <w:t> </w:t>
      </w:r>
      <w:r>
        <w:rPr>
          <w:rFonts w:ascii="Times New Roman" w:hAnsi="Times New Roman" w:cs="Times New Roman" w:eastAsia="Times New Roman" w:hint="default"/>
          <w:spacing w:val="-3"/>
        </w:rPr>
        <w:t>21.46%</w:t>
      </w:r>
      <w:r>
        <w:rPr>
          <w:spacing w:val="-3"/>
        </w:rPr>
        <w:t>，净利润为</w:t>
      </w:r>
      <w:r>
        <w:rPr>
          <w:spacing w:val="-47"/>
        </w:rPr>
        <w:t> </w:t>
      </w:r>
      <w:r>
        <w:rPr>
          <w:rFonts w:ascii="Times New Roman" w:hAnsi="Times New Roman" w:cs="Times New Roman" w:eastAsia="Times New Roman" w:hint="default"/>
        </w:rPr>
        <w:t>27.06</w:t>
      </w:r>
      <w:r>
        <w:rPr>
          <w:rFonts w:ascii="Times New Roman" w:hAnsi="Times New Roman" w:cs="Times New Roman" w:eastAsia="Times New Roman" w:hint="default"/>
          <w:spacing w:val="3"/>
        </w:rPr>
        <w:t> </w:t>
      </w:r>
      <w:r>
        <w:rPr>
          <w:spacing w:val="-3"/>
        </w:rPr>
        <w:t>亿元，同比增长</w:t>
      </w:r>
      <w:r>
        <w:rPr>
          <w:spacing w:val="-45"/>
        </w:rPr>
        <w:t> </w:t>
      </w:r>
      <w:r>
        <w:rPr>
          <w:rFonts w:ascii="Times New Roman" w:hAnsi="Times New Roman" w:cs="Times New Roman" w:eastAsia="Times New Roman" w:hint="default"/>
        </w:rPr>
        <w:t>16.37%</w:t>
      </w:r>
      <w:r>
        <w:rPr/>
        <w:t>；</w:t>
      </w:r>
      <w:r>
        <w:rPr>
          <w:rFonts w:ascii="Times New Roman" w:hAnsi="Times New Roman" w:cs="Times New Roman" w:eastAsia="Times New Roman" w:hint="default"/>
        </w:rPr>
        <w:t>19Q3</w:t>
      </w:r>
      <w:r>
        <w:rPr>
          <w:rFonts w:ascii="Times New Roman" w:hAnsi="Times New Roman" w:cs="Times New Roman" w:eastAsia="Times New Roman" w:hint="default"/>
          <w:spacing w:val="3"/>
        </w:rPr>
        <w:t> </w:t>
      </w:r>
      <w:r>
        <w:rPr/>
        <w:t>营 收</w:t>
      </w:r>
      <w:r>
        <w:rPr>
          <w:spacing w:val="-53"/>
        </w:rPr>
        <w:t> </w:t>
      </w:r>
      <w:r>
        <w:rPr>
          <w:rFonts w:ascii="Times New Roman" w:hAnsi="Times New Roman" w:cs="Times New Roman" w:eastAsia="Times New Roman" w:hint="default"/>
        </w:rPr>
        <w:t>159.16</w:t>
      </w:r>
      <w:r>
        <w:rPr>
          <w:rFonts w:ascii="Times New Roman" w:hAnsi="Times New Roman" w:cs="Times New Roman" w:eastAsia="Times New Roman" w:hint="default"/>
          <w:spacing w:val="-4"/>
        </w:rPr>
        <w:t> </w:t>
      </w:r>
      <w:r>
        <w:rPr/>
        <w:t>亿元，同比增幅扩大至</w:t>
      </w:r>
      <w:r>
        <w:rPr>
          <w:spacing w:val="-53"/>
        </w:rPr>
        <w:t> </w:t>
      </w:r>
      <w:r>
        <w:rPr>
          <w:rFonts w:ascii="Times New Roman" w:hAnsi="Times New Roman" w:cs="Times New Roman" w:eastAsia="Times New Roman" w:hint="default"/>
        </w:rPr>
        <w:t>23.12%</w:t>
      </w:r>
      <w:r>
        <w:rPr/>
        <w:t>，净利润则为</w:t>
      </w:r>
      <w:r>
        <w:rPr>
          <w:spacing w:val="-54"/>
        </w:rPr>
        <w:t> </w:t>
      </w:r>
      <w:r>
        <w:rPr>
          <w:rFonts w:ascii="Times New Roman" w:hAnsi="Times New Roman" w:cs="Times New Roman" w:eastAsia="Times New Roman" w:hint="default"/>
        </w:rPr>
        <w:t>38.70</w:t>
      </w:r>
      <w:r>
        <w:rPr>
          <w:rFonts w:ascii="Times New Roman" w:hAnsi="Times New Roman" w:cs="Times New Roman" w:eastAsia="Times New Roman" w:hint="default"/>
          <w:spacing w:val="-1"/>
        </w:rPr>
        <w:t> </w:t>
      </w:r>
      <w:r>
        <w:rPr/>
        <w:t>亿元，同比增长</w:t>
      </w:r>
      <w:r>
        <w:rPr>
          <w:spacing w:val="-56"/>
        </w:rPr>
        <w:t> </w:t>
      </w:r>
      <w:r>
        <w:rPr>
          <w:rFonts w:ascii="Times New Roman" w:hAnsi="Times New Roman" w:cs="Times New Roman" w:eastAsia="Times New Roman" w:hint="default"/>
        </w:rPr>
        <w:t>19.45%</w:t>
      </w:r>
      <w:r>
        <w:rPr/>
        <w:t>。</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7"/>
        <w:ind w:right="0"/>
        <w:rPr>
          <w:rFonts w:ascii="宋体" w:hAnsi="宋体" w:cs="宋体" w:eastAsia="宋体" w:hint="default"/>
          <w:sz w:val="14"/>
          <w:szCs w:val="14"/>
        </w:rPr>
      </w:pPr>
    </w:p>
    <w:p>
      <w:pPr>
        <w:tabs>
          <w:tab w:pos="3177" w:val="left" w:leader="none"/>
          <w:tab w:pos="4093" w:val="left" w:leader="none"/>
          <w:tab w:pos="6317" w:val="left" w:leader="none"/>
          <w:tab w:pos="7926" w:val="left" w:leader="none"/>
          <w:tab w:pos="8835" w:val="left" w:leader="none"/>
        </w:tabs>
        <w:spacing w:before="0"/>
        <w:ind w:left="1421" w:right="0" w:firstLine="0"/>
        <w:jc w:val="left"/>
        <w:rPr>
          <w:rFonts w:ascii="宋体" w:hAnsi="宋体" w:cs="宋体" w:eastAsia="宋体" w:hint="default"/>
          <w:sz w:val="14"/>
          <w:szCs w:val="14"/>
        </w:rPr>
      </w:pPr>
      <w:r>
        <w:rPr/>
        <w:pict>
          <v:group style="position:absolute;margin-left:187.600006pt;margin-top:5.605808pt;width:19.2pt;height:.1pt;mso-position-horizontal-relative:page;mso-position-vertical-relative:paragraph;z-index:-414400" coordorigin="3752,112" coordsize="384,2">
            <v:shape style="position:absolute;left:3752;top:112;width:384;height:2" coordorigin="3752,112" coordsize="384,0" path="m3752,112l4136,112e" filled="false" stroked="true" strokeweight="1.25pt" strokecolor="#ff0000">
              <v:path arrowok="t"/>
            </v:shape>
            <w10:wrap type="none"/>
          </v:group>
        </w:pict>
      </w:r>
      <w:r>
        <w:rPr/>
        <w:pict>
          <v:group style="position:absolute;margin-left:233.399994pt;margin-top:5.605808pt;width:19.2pt;height:.1pt;mso-position-horizontal-relative:page;mso-position-vertical-relative:paragraph;z-index:-414376" coordorigin="4668,112" coordsize="384,2">
            <v:shape style="position:absolute;left:4668;top:112;width:384;height:2" coordorigin="4668,112" coordsize="384,0" path="m4668,112l5052,112e" filled="false" stroked="true" strokeweight="1.25pt" strokecolor="#044e7d">
              <v:path arrowok="t"/>
            </v:shape>
            <w10:wrap type="none"/>
          </v:group>
        </w:pict>
      </w:r>
      <w:r>
        <w:rPr/>
        <w:pict>
          <v:group style="position:absolute;margin-left:425.019989pt;margin-top:5.605808pt;width:19.2pt;height:.1pt;mso-position-horizontal-relative:page;mso-position-vertical-relative:paragraph;z-index:-414352" coordorigin="8500,112" coordsize="384,2">
            <v:shape style="position:absolute;left:8500;top:112;width:384;height:2" coordorigin="8500,112" coordsize="384,0" path="m8500,112l8884,112e" filled="false" stroked="true" strokeweight="1.25pt" strokecolor="#ff0000">
              <v:path arrowok="t"/>
            </v:shape>
            <w10:wrap type="none"/>
          </v:group>
        </w:pict>
      </w:r>
      <w:r>
        <w:rPr/>
        <w:pict>
          <v:group style="position:absolute;margin-left:470.470001pt;margin-top:5.605808pt;width:19.2pt;height:.1pt;mso-position-horizontal-relative:page;mso-position-vertical-relative:paragraph;z-index:-414328" coordorigin="9409,112" coordsize="384,2">
            <v:shape style="position:absolute;left:9409;top:112;width:384;height:2" coordorigin="9409,112" coordsize="384,0" path="m9409,112l9793,112e" filled="false" stroked="true" strokeweight="1.25pt" strokecolor="#044e7d">
              <v:path arrowok="t"/>
            </v:shape>
            <w10:wrap type="none"/>
          </v:group>
        </w:pict>
      </w:r>
      <w:r>
        <w:rPr/>
        <w:pict>
          <v:shape style="position:absolute;margin-left:56.639999pt;margin-top:-19.618567pt;width:482.05pt;height:160.25pt;mso-position-horizontal-relative:page;mso-position-vertical-relative:paragraph;z-index:1847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869"/>
                    <w:gridCol w:w="4772"/>
                  </w:tblGrid>
                  <w:tr>
                    <w:trPr>
                      <w:trHeight w:val="251" w:hRule="exact"/>
                    </w:trPr>
                    <w:tc>
                      <w:tcPr>
                        <w:tcW w:w="4869"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119</w:t>
                        </w:r>
                        <w:r>
                          <w:rPr>
                            <w:rFonts w:ascii="Microsoft JhengHei" w:hAnsi="Microsoft JhengHei" w:cs="Microsoft JhengHei" w:eastAsia="Microsoft JhengHei" w:hint="default"/>
                            <w:b/>
                            <w:bCs/>
                            <w:sz w:val="18"/>
                            <w:szCs w:val="18"/>
                          </w:rPr>
                          <w:t>：海康威视营收同比逐季向好</w:t>
                        </w:r>
                        <w:r>
                          <w:rPr>
                            <w:rFonts w:ascii="Microsoft JhengHei" w:hAnsi="Microsoft JhengHei" w:cs="Microsoft JhengHei" w:eastAsia="Microsoft JhengHei" w:hint="default"/>
                            <w:sz w:val="18"/>
                            <w:szCs w:val="18"/>
                          </w:rPr>
                        </w:r>
                      </w:p>
                    </w:tc>
                    <w:tc>
                      <w:tcPr>
                        <w:tcW w:w="4772" w:type="dxa"/>
                        <w:tcBorders>
                          <w:top w:val="nil" w:sz="6" w:space="0" w:color="auto"/>
                          <w:left w:val="nil" w:sz="6" w:space="0" w:color="auto"/>
                          <w:bottom w:val="single" w:sz="4" w:space="0" w:color="367097"/>
                          <w:right w:val="nil" w:sz="6" w:space="0" w:color="auto"/>
                        </w:tcBorders>
                      </w:tcPr>
                      <w:p>
                        <w:pPr>
                          <w:pStyle w:val="TableParagraph"/>
                          <w:spacing w:line="200" w:lineRule="exact"/>
                          <w:ind w:left="80"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10"/>
                            <w:sz w:val="18"/>
                            <w:szCs w:val="18"/>
                          </w:rPr>
                          <w:t> </w:t>
                        </w:r>
                        <w:r>
                          <w:rPr>
                            <w:rFonts w:ascii="Arial" w:hAnsi="Arial" w:cs="Arial" w:eastAsia="Arial" w:hint="default"/>
                            <w:b/>
                            <w:bCs/>
                            <w:sz w:val="18"/>
                            <w:szCs w:val="18"/>
                          </w:rPr>
                          <w:t>120</w:t>
                        </w:r>
                        <w:r>
                          <w:rPr>
                            <w:rFonts w:ascii="Microsoft JhengHei" w:hAnsi="Microsoft JhengHei" w:cs="Microsoft JhengHei" w:eastAsia="Microsoft JhengHei" w:hint="default"/>
                            <w:b/>
                            <w:bCs/>
                            <w:sz w:val="18"/>
                            <w:szCs w:val="18"/>
                          </w:rPr>
                          <w:t>：海康威视净利短期略有波动但长期稳定增长</w:t>
                        </w:r>
                        <w:r>
                          <w:rPr>
                            <w:rFonts w:ascii="Microsoft JhengHei" w:hAnsi="Microsoft JhengHei" w:cs="Microsoft JhengHei" w:eastAsia="Microsoft JhengHei" w:hint="default"/>
                            <w:sz w:val="18"/>
                            <w:szCs w:val="18"/>
                          </w:rPr>
                        </w:r>
                      </w:p>
                    </w:tc>
                  </w:tr>
                  <w:tr>
                    <w:trPr>
                      <w:trHeight w:val="186" w:hRule="exact"/>
                    </w:trPr>
                    <w:tc>
                      <w:tcPr>
                        <w:tcW w:w="4869" w:type="dxa"/>
                        <w:tcBorders>
                          <w:top w:val="single" w:sz="4" w:space="0" w:color="367097"/>
                          <w:left w:val="nil" w:sz="6" w:space="0" w:color="auto"/>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19"/>
                            <w:szCs w:val="19"/>
                          </w:rPr>
                        </w:pPr>
                      </w:p>
                    </w:tc>
                    <w:tc>
                      <w:tcPr>
                        <w:tcW w:w="4772" w:type="dxa"/>
                        <w:tcBorders>
                          <w:top w:val="single" w:sz="4" w:space="0" w:color="367097"/>
                          <w:left w:val="nil" w:sz="6" w:space="0" w:color="auto"/>
                          <w:bottom w:val="nil" w:sz="6" w:space="0" w:color="auto"/>
                          <w:right w:val="nil" w:sz="6" w:space="0" w:color="auto"/>
                        </w:tcBorders>
                      </w:tcPr>
                      <w:p>
                        <w:pPr>
                          <w:pStyle w:val="TableParagraph"/>
                          <w:spacing w:line="240" w:lineRule="auto" w:before="0"/>
                          <w:ind w:right="0"/>
                          <w:jc w:val="left"/>
                          <w:rPr>
                            <w:rFonts w:ascii="宋体" w:hAnsi="宋体" w:cs="宋体" w:eastAsia="宋体" w:hint="default"/>
                            <w:sz w:val="19"/>
                            <w:szCs w:val="19"/>
                          </w:rPr>
                        </w:pPr>
                      </w:p>
                    </w:tc>
                  </w:tr>
                  <w:tr>
                    <w:trPr>
                      <w:trHeight w:val="2524" w:hRule="exact"/>
                    </w:trPr>
                    <w:tc>
                      <w:tcPr>
                        <w:tcW w:w="4869" w:type="dxa"/>
                        <w:tcBorders>
                          <w:top w:val="nil" w:sz="6" w:space="0" w:color="auto"/>
                          <w:left w:val="nil" w:sz="6" w:space="0" w:color="auto"/>
                          <w:bottom w:val="single" w:sz="4" w:space="0" w:color="367097"/>
                          <w:right w:val="nil" w:sz="6" w:space="0" w:color="auto"/>
                        </w:tcBorders>
                      </w:tcPr>
                      <w:p>
                        <w:pPr>
                          <w:pStyle w:val="TableParagraph"/>
                          <w:spacing w:line="240" w:lineRule="auto" w:before="2"/>
                          <w:ind w:right="0"/>
                          <w:jc w:val="left"/>
                          <w:rPr>
                            <w:rFonts w:ascii="宋体" w:hAnsi="宋体" w:cs="宋体" w:eastAsia="宋体" w:hint="default"/>
                            <w:sz w:val="20"/>
                            <w:szCs w:val="20"/>
                          </w:rPr>
                        </w:pPr>
                      </w:p>
                      <w:p>
                        <w:pPr>
                          <w:pStyle w:val="TableParagraph"/>
                          <w:tabs>
                            <w:tab w:pos="4467" w:val="left" w:leader="none"/>
                          </w:tabs>
                          <w:spacing w:line="159" w:lineRule="exact"/>
                          <w:ind w:left="239" w:right="0"/>
                          <w:jc w:val="left"/>
                          <w:rPr>
                            <w:rFonts w:ascii="Arial" w:hAnsi="Arial" w:cs="Arial" w:eastAsia="Arial" w:hint="default"/>
                            <w:sz w:val="14"/>
                            <w:szCs w:val="14"/>
                          </w:rPr>
                        </w:pPr>
                        <w:r>
                          <w:rPr>
                            <w:rFonts w:ascii="Arial"/>
                            <w:w w:val="95"/>
                            <w:sz w:val="14"/>
                          </w:rPr>
                          <w:t>180</w:t>
                          <w:tab/>
                        </w:r>
                        <w:r>
                          <w:rPr>
                            <w:rFonts w:ascii="Arial"/>
                            <w:sz w:val="14"/>
                          </w:rPr>
                          <w:t>80%</w:t>
                        </w:r>
                      </w:p>
                      <w:p>
                        <w:pPr>
                          <w:pStyle w:val="TableParagraph"/>
                          <w:tabs>
                            <w:tab w:pos="4467" w:val="left" w:leader="none"/>
                          </w:tabs>
                          <w:spacing w:line="183" w:lineRule="exact"/>
                          <w:ind w:left="239" w:right="0"/>
                          <w:jc w:val="left"/>
                          <w:rPr>
                            <w:rFonts w:ascii="Arial" w:hAnsi="Arial" w:cs="Arial" w:eastAsia="Arial" w:hint="default"/>
                            <w:sz w:val="14"/>
                            <w:szCs w:val="14"/>
                          </w:rPr>
                        </w:pPr>
                        <w:r>
                          <w:rPr>
                            <w:rFonts w:ascii="Arial"/>
                            <w:w w:val="95"/>
                            <w:sz w:val="14"/>
                          </w:rPr>
                          <w:t>160</w:t>
                          <w:tab/>
                        </w:r>
                        <w:r>
                          <w:rPr>
                            <w:rFonts w:ascii="Arial"/>
                            <w:position w:val="-4"/>
                            <w:sz w:val="14"/>
                          </w:rPr>
                          <w:t>60%</w:t>
                        </w:r>
                        <w:r>
                          <w:rPr>
                            <w:rFonts w:ascii="Arial"/>
                            <w:sz w:val="14"/>
                          </w:rPr>
                        </w:r>
                      </w:p>
                      <w:p>
                        <w:pPr>
                          <w:pStyle w:val="TableParagraph"/>
                          <w:spacing w:line="99" w:lineRule="exact"/>
                          <w:ind w:left="239" w:right="0"/>
                          <w:jc w:val="left"/>
                          <w:rPr>
                            <w:rFonts w:ascii="Arial" w:hAnsi="Arial" w:cs="Arial" w:eastAsia="Arial" w:hint="default"/>
                            <w:sz w:val="14"/>
                            <w:szCs w:val="14"/>
                          </w:rPr>
                        </w:pPr>
                        <w:r>
                          <w:rPr>
                            <w:rFonts w:ascii="Arial"/>
                            <w:sz w:val="14"/>
                          </w:rPr>
                          <w:t>140</w:t>
                        </w:r>
                      </w:p>
                      <w:p>
                        <w:pPr>
                          <w:pStyle w:val="TableParagraph"/>
                          <w:tabs>
                            <w:tab w:pos="4467" w:val="left" w:leader="none"/>
                          </w:tabs>
                          <w:spacing w:line="182" w:lineRule="exact"/>
                          <w:ind w:left="239" w:right="0"/>
                          <w:jc w:val="left"/>
                          <w:rPr>
                            <w:rFonts w:ascii="Arial" w:hAnsi="Arial" w:cs="Arial" w:eastAsia="Arial" w:hint="default"/>
                            <w:sz w:val="14"/>
                            <w:szCs w:val="14"/>
                          </w:rPr>
                        </w:pPr>
                        <w:r>
                          <w:rPr>
                            <w:rFonts w:ascii="Arial"/>
                            <w:w w:val="95"/>
                            <w:position w:val="-6"/>
                            <w:sz w:val="14"/>
                          </w:rPr>
                          <w:t>120</w:t>
                          <w:tab/>
                        </w:r>
                        <w:r>
                          <w:rPr>
                            <w:rFonts w:ascii="Arial"/>
                            <w:sz w:val="14"/>
                          </w:rPr>
                          <w:t>40%</w:t>
                        </w:r>
                      </w:p>
                      <w:p>
                        <w:pPr>
                          <w:pStyle w:val="TableParagraph"/>
                          <w:tabs>
                            <w:tab w:pos="4467" w:val="left" w:leader="none"/>
                          </w:tabs>
                          <w:spacing w:line="167" w:lineRule="exact"/>
                          <w:ind w:left="239" w:right="0"/>
                          <w:jc w:val="left"/>
                          <w:rPr>
                            <w:rFonts w:ascii="Arial" w:hAnsi="Arial" w:cs="Arial" w:eastAsia="Arial" w:hint="default"/>
                            <w:sz w:val="14"/>
                            <w:szCs w:val="14"/>
                          </w:rPr>
                        </w:pPr>
                        <w:r>
                          <w:rPr>
                            <w:rFonts w:ascii="Arial"/>
                            <w:w w:val="95"/>
                            <w:position w:val="-1"/>
                            <w:sz w:val="14"/>
                          </w:rPr>
                          <w:t>100</w:t>
                          <w:tab/>
                        </w:r>
                        <w:r>
                          <w:rPr>
                            <w:rFonts w:ascii="Arial"/>
                            <w:sz w:val="14"/>
                          </w:rPr>
                          <w:t>20%</w:t>
                        </w:r>
                      </w:p>
                      <w:p>
                        <w:pPr>
                          <w:pStyle w:val="TableParagraph"/>
                          <w:tabs>
                            <w:tab w:pos="4467" w:val="left" w:leader="none"/>
                          </w:tabs>
                          <w:spacing w:line="168" w:lineRule="exact"/>
                          <w:ind w:left="317" w:right="0"/>
                          <w:jc w:val="left"/>
                          <w:rPr>
                            <w:rFonts w:ascii="Arial" w:hAnsi="Arial" w:cs="Arial" w:eastAsia="Arial" w:hint="default"/>
                            <w:sz w:val="14"/>
                            <w:szCs w:val="14"/>
                          </w:rPr>
                        </w:pPr>
                        <w:r>
                          <w:rPr>
                            <w:rFonts w:ascii="Arial"/>
                            <w:spacing w:val="-1"/>
                            <w:sz w:val="14"/>
                          </w:rPr>
                          <w:t>80</w:t>
                          <w:tab/>
                        </w:r>
                        <w:r>
                          <w:rPr>
                            <w:rFonts w:ascii="Arial"/>
                            <w:spacing w:val="-1"/>
                            <w:position w:val="-1"/>
                            <w:sz w:val="14"/>
                          </w:rPr>
                          <w:t>0%</w:t>
                        </w:r>
                        <w:r>
                          <w:rPr>
                            <w:rFonts w:ascii="Arial"/>
                            <w:sz w:val="14"/>
                          </w:rPr>
                        </w:r>
                      </w:p>
                      <w:p>
                        <w:pPr>
                          <w:pStyle w:val="TableParagraph"/>
                          <w:tabs>
                            <w:tab w:pos="4467" w:val="left" w:leader="none"/>
                          </w:tabs>
                          <w:spacing w:line="183" w:lineRule="exact"/>
                          <w:ind w:left="317" w:right="0"/>
                          <w:jc w:val="left"/>
                          <w:rPr>
                            <w:rFonts w:ascii="Arial" w:hAnsi="Arial" w:cs="Arial" w:eastAsia="Arial" w:hint="default"/>
                            <w:sz w:val="14"/>
                            <w:szCs w:val="14"/>
                          </w:rPr>
                        </w:pPr>
                        <w:r>
                          <w:rPr>
                            <w:rFonts w:ascii="Arial"/>
                            <w:spacing w:val="-1"/>
                            <w:position w:val="7"/>
                            <w:sz w:val="14"/>
                          </w:rPr>
                          <w:t>60</w:t>
                          <w:tab/>
                        </w:r>
                        <w:r>
                          <w:rPr>
                            <w:rFonts w:ascii="Arial"/>
                            <w:spacing w:val="-1"/>
                            <w:sz w:val="14"/>
                          </w:rPr>
                          <w:t>-20%</w:t>
                        </w:r>
                      </w:p>
                      <w:p>
                        <w:pPr>
                          <w:pStyle w:val="TableParagraph"/>
                          <w:spacing w:line="101" w:lineRule="exact"/>
                          <w:ind w:left="317" w:right="0"/>
                          <w:jc w:val="left"/>
                          <w:rPr>
                            <w:rFonts w:ascii="Arial" w:hAnsi="Arial" w:cs="Arial" w:eastAsia="Arial" w:hint="default"/>
                            <w:sz w:val="14"/>
                            <w:szCs w:val="14"/>
                          </w:rPr>
                        </w:pPr>
                        <w:r>
                          <w:rPr>
                            <w:rFonts w:ascii="Arial"/>
                            <w:sz w:val="14"/>
                          </w:rPr>
                          <w:t>40</w:t>
                        </w:r>
                      </w:p>
                      <w:p>
                        <w:pPr>
                          <w:pStyle w:val="TableParagraph"/>
                          <w:tabs>
                            <w:tab w:pos="4467" w:val="left" w:leader="none"/>
                          </w:tabs>
                          <w:spacing w:line="183" w:lineRule="exact"/>
                          <w:ind w:left="317" w:right="0"/>
                          <w:jc w:val="left"/>
                          <w:rPr>
                            <w:rFonts w:ascii="Arial" w:hAnsi="Arial" w:cs="Arial" w:eastAsia="Arial" w:hint="default"/>
                            <w:sz w:val="14"/>
                            <w:szCs w:val="14"/>
                          </w:rPr>
                        </w:pPr>
                        <w:r>
                          <w:rPr>
                            <w:rFonts w:ascii="Arial"/>
                            <w:spacing w:val="-1"/>
                            <w:position w:val="-4"/>
                            <w:sz w:val="14"/>
                          </w:rPr>
                          <w:t>20</w:t>
                          <w:tab/>
                        </w:r>
                        <w:r>
                          <w:rPr>
                            <w:rFonts w:ascii="Arial"/>
                            <w:spacing w:val="-1"/>
                            <w:sz w:val="14"/>
                          </w:rPr>
                          <w:t>-40%</w:t>
                        </w:r>
                      </w:p>
                      <w:p>
                        <w:pPr>
                          <w:pStyle w:val="TableParagraph"/>
                          <w:tabs>
                            <w:tab w:pos="4467" w:val="left" w:leader="none"/>
                          </w:tabs>
                          <w:spacing w:line="157" w:lineRule="exact"/>
                          <w:ind w:left="395" w:right="0"/>
                          <w:jc w:val="left"/>
                          <w:rPr>
                            <w:rFonts w:ascii="Arial" w:hAnsi="Arial" w:cs="Arial" w:eastAsia="Arial" w:hint="default"/>
                            <w:sz w:val="14"/>
                            <w:szCs w:val="14"/>
                          </w:rPr>
                        </w:pPr>
                        <w:r>
                          <w:rPr>
                            <w:rFonts w:ascii="Arial"/>
                            <w:w w:val="95"/>
                            <w:sz w:val="14"/>
                          </w:rPr>
                          <w:t>0</w:t>
                          <w:tab/>
                        </w:r>
                        <w:r>
                          <w:rPr>
                            <w:rFonts w:ascii="Arial"/>
                            <w:sz w:val="14"/>
                          </w:rPr>
                          <w:t>-60%</w:t>
                        </w:r>
                      </w:p>
                    </w:tc>
                    <w:tc>
                      <w:tcPr>
                        <w:tcW w:w="4772" w:type="dxa"/>
                        <w:tcBorders>
                          <w:top w:val="nil" w:sz="6" w:space="0" w:color="auto"/>
                          <w:left w:val="nil" w:sz="6" w:space="0" w:color="auto"/>
                          <w:bottom w:val="single" w:sz="4" w:space="0" w:color="367097"/>
                          <w:right w:val="nil" w:sz="6" w:space="0" w:color="auto"/>
                        </w:tcBorders>
                      </w:tcPr>
                      <w:p>
                        <w:pPr>
                          <w:pStyle w:val="TableParagraph"/>
                          <w:spacing w:line="240" w:lineRule="auto" w:before="2"/>
                          <w:ind w:right="0"/>
                          <w:jc w:val="left"/>
                          <w:rPr>
                            <w:rFonts w:ascii="宋体" w:hAnsi="宋体" w:cs="宋体" w:eastAsia="宋体" w:hint="default"/>
                            <w:sz w:val="20"/>
                            <w:szCs w:val="20"/>
                          </w:rPr>
                        </w:pPr>
                      </w:p>
                      <w:p>
                        <w:pPr>
                          <w:pStyle w:val="TableParagraph"/>
                          <w:tabs>
                            <w:tab w:pos="4364" w:val="left" w:leader="none"/>
                          </w:tabs>
                          <w:spacing w:line="158" w:lineRule="exact"/>
                          <w:ind w:left="218" w:right="0"/>
                          <w:jc w:val="left"/>
                          <w:rPr>
                            <w:rFonts w:ascii="Arial" w:hAnsi="Arial" w:cs="Arial" w:eastAsia="Arial" w:hint="default"/>
                            <w:sz w:val="14"/>
                            <w:szCs w:val="14"/>
                          </w:rPr>
                        </w:pPr>
                        <w:r>
                          <w:rPr>
                            <w:rFonts w:ascii="Arial"/>
                            <w:spacing w:val="-1"/>
                            <w:sz w:val="14"/>
                          </w:rPr>
                          <w:t>45</w:t>
                          <w:tab/>
                        </w:r>
                        <w:r>
                          <w:rPr>
                            <w:rFonts w:ascii="Arial"/>
                            <w:sz w:val="14"/>
                          </w:rPr>
                          <w:t>100%</w:t>
                        </w:r>
                      </w:p>
                      <w:p>
                        <w:pPr>
                          <w:pStyle w:val="TableParagraph"/>
                          <w:tabs>
                            <w:tab w:pos="4364" w:val="left" w:leader="none"/>
                          </w:tabs>
                          <w:spacing w:line="155" w:lineRule="exact"/>
                          <w:ind w:left="218" w:right="0"/>
                          <w:jc w:val="left"/>
                          <w:rPr>
                            <w:rFonts w:ascii="Arial" w:hAnsi="Arial" w:cs="Arial" w:eastAsia="Arial" w:hint="default"/>
                            <w:sz w:val="14"/>
                            <w:szCs w:val="14"/>
                          </w:rPr>
                        </w:pPr>
                        <w:r>
                          <w:rPr>
                            <w:rFonts w:ascii="Arial"/>
                            <w:spacing w:val="-1"/>
                            <w:sz w:val="14"/>
                          </w:rPr>
                          <w:t>40</w:t>
                          <w:tab/>
                        </w:r>
                        <w:r>
                          <w:rPr>
                            <w:rFonts w:ascii="Arial"/>
                            <w:sz w:val="14"/>
                          </w:rPr>
                          <w:t>80%</w:t>
                        </w:r>
                      </w:p>
                      <w:p>
                        <w:pPr>
                          <w:pStyle w:val="TableParagraph"/>
                          <w:tabs>
                            <w:tab w:pos="4364" w:val="left" w:leader="none"/>
                          </w:tabs>
                          <w:spacing w:line="155" w:lineRule="exact"/>
                          <w:ind w:left="218" w:right="0"/>
                          <w:jc w:val="left"/>
                          <w:rPr>
                            <w:rFonts w:ascii="Arial" w:hAnsi="Arial" w:cs="Arial" w:eastAsia="Arial" w:hint="default"/>
                            <w:sz w:val="14"/>
                            <w:szCs w:val="14"/>
                          </w:rPr>
                        </w:pPr>
                        <w:r>
                          <w:rPr>
                            <w:rFonts w:ascii="Arial"/>
                            <w:spacing w:val="-1"/>
                            <w:sz w:val="14"/>
                          </w:rPr>
                          <w:t>35</w:t>
                          <w:tab/>
                        </w:r>
                        <w:r>
                          <w:rPr>
                            <w:rFonts w:ascii="Arial"/>
                            <w:sz w:val="14"/>
                          </w:rPr>
                          <w:t>60%</w:t>
                        </w:r>
                      </w:p>
                      <w:p>
                        <w:pPr>
                          <w:pStyle w:val="TableParagraph"/>
                          <w:tabs>
                            <w:tab w:pos="4364" w:val="left" w:leader="none"/>
                          </w:tabs>
                          <w:spacing w:line="155" w:lineRule="exact"/>
                          <w:ind w:left="218" w:right="0"/>
                          <w:jc w:val="left"/>
                          <w:rPr>
                            <w:rFonts w:ascii="Arial" w:hAnsi="Arial" w:cs="Arial" w:eastAsia="Arial" w:hint="default"/>
                            <w:sz w:val="14"/>
                            <w:szCs w:val="14"/>
                          </w:rPr>
                        </w:pPr>
                        <w:r>
                          <w:rPr>
                            <w:rFonts w:ascii="Arial"/>
                            <w:spacing w:val="-1"/>
                            <w:sz w:val="14"/>
                          </w:rPr>
                          <w:t>30</w:t>
                          <w:tab/>
                        </w:r>
                        <w:r>
                          <w:rPr>
                            <w:rFonts w:ascii="Arial"/>
                            <w:sz w:val="14"/>
                          </w:rPr>
                          <w:t>40%</w:t>
                        </w:r>
                      </w:p>
                      <w:p>
                        <w:pPr>
                          <w:pStyle w:val="TableParagraph"/>
                          <w:tabs>
                            <w:tab w:pos="4364" w:val="left" w:leader="none"/>
                          </w:tabs>
                          <w:spacing w:line="155" w:lineRule="exact"/>
                          <w:ind w:left="218" w:right="0"/>
                          <w:jc w:val="left"/>
                          <w:rPr>
                            <w:rFonts w:ascii="Arial" w:hAnsi="Arial" w:cs="Arial" w:eastAsia="Arial" w:hint="default"/>
                            <w:sz w:val="14"/>
                            <w:szCs w:val="14"/>
                          </w:rPr>
                        </w:pPr>
                        <w:r>
                          <w:rPr>
                            <w:rFonts w:ascii="Arial"/>
                            <w:spacing w:val="-1"/>
                            <w:sz w:val="14"/>
                          </w:rPr>
                          <w:t>25</w:t>
                          <w:tab/>
                        </w:r>
                        <w:r>
                          <w:rPr>
                            <w:rFonts w:ascii="Arial"/>
                            <w:sz w:val="14"/>
                          </w:rPr>
                          <w:t>20%</w:t>
                        </w:r>
                      </w:p>
                      <w:p>
                        <w:pPr>
                          <w:pStyle w:val="TableParagraph"/>
                          <w:tabs>
                            <w:tab w:pos="4364" w:val="left" w:leader="none"/>
                          </w:tabs>
                          <w:spacing w:line="155" w:lineRule="exact"/>
                          <w:ind w:left="218" w:right="0"/>
                          <w:jc w:val="left"/>
                          <w:rPr>
                            <w:rFonts w:ascii="Arial" w:hAnsi="Arial" w:cs="Arial" w:eastAsia="Arial" w:hint="default"/>
                            <w:sz w:val="14"/>
                            <w:szCs w:val="14"/>
                          </w:rPr>
                        </w:pPr>
                        <w:r>
                          <w:rPr>
                            <w:rFonts w:ascii="Arial"/>
                            <w:spacing w:val="-1"/>
                            <w:sz w:val="14"/>
                          </w:rPr>
                          <w:t>20</w:t>
                          <w:tab/>
                          <w:t>0%</w:t>
                        </w:r>
                        <w:r>
                          <w:rPr>
                            <w:rFonts w:ascii="Arial"/>
                            <w:sz w:val="14"/>
                          </w:rPr>
                        </w:r>
                      </w:p>
                      <w:p>
                        <w:pPr>
                          <w:pStyle w:val="TableParagraph"/>
                          <w:tabs>
                            <w:tab w:pos="4364" w:val="left" w:leader="none"/>
                          </w:tabs>
                          <w:spacing w:line="155" w:lineRule="exact"/>
                          <w:ind w:left="218" w:right="0"/>
                          <w:jc w:val="left"/>
                          <w:rPr>
                            <w:rFonts w:ascii="Arial" w:hAnsi="Arial" w:cs="Arial" w:eastAsia="Arial" w:hint="default"/>
                            <w:sz w:val="14"/>
                            <w:szCs w:val="14"/>
                          </w:rPr>
                        </w:pPr>
                        <w:r>
                          <w:rPr>
                            <w:rFonts w:ascii="Arial"/>
                            <w:spacing w:val="-1"/>
                            <w:sz w:val="14"/>
                          </w:rPr>
                          <w:t>15</w:t>
                          <w:tab/>
                        </w:r>
                        <w:r>
                          <w:rPr>
                            <w:rFonts w:ascii="Arial"/>
                            <w:sz w:val="14"/>
                          </w:rPr>
                          <w:t>-20%</w:t>
                        </w:r>
                      </w:p>
                      <w:p>
                        <w:pPr>
                          <w:pStyle w:val="TableParagraph"/>
                          <w:tabs>
                            <w:tab w:pos="4364" w:val="left" w:leader="none"/>
                          </w:tabs>
                          <w:spacing w:line="155" w:lineRule="exact"/>
                          <w:ind w:left="218" w:right="0"/>
                          <w:jc w:val="left"/>
                          <w:rPr>
                            <w:rFonts w:ascii="Arial" w:hAnsi="Arial" w:cs="Arial" w:eastAsia="Arial" w:hint="default"/>
                            <w:sz w:val="14"/>
                            <w:szCs w:val="14"/>
                          </w:rPr>
                        </w:pPr>
                        <w:r>
                          <w:rPr>
                            <w:rFonts w:ascii="Arial"/>
                            <w:spacing w:val="-1"/>
                            <w:sz w:val="14"/>
                          </w:rPr>
                          <w:t>10</w:t>
                          <w:tab/>
                        </w:r>
                        <w:r>
                          <w:rPr>
                            <w:rFonts w:ascii="Arial"/>
                            <w:sz w:val="14"/>
                          </w:rPr>
                          <w:t>-40%</w:t>
                        </w:r>
                      </w:p>
                      <w:p>
                        <w:pPr>
                          <w:pStyle w:val="TableParagraph"/>
                          <w:tabs>
                            <w:tab w:pos="4364" w:val="left" w:leader="none"/>
                          </w:tabs>
                          <w:spacing w:line="155" w:lineRule="exact"/>
                          <w:ind w:left="296" w:right="0"/>
                          <w:jc w:val="left"/>
                          <w:rPr>
                            <w:rFonts w:ascii="Arial" w:hAnsi="Arial" w:cs="Arial" w:eastAsia="Arial" w:hint="default"/>
                            <w:sz w:val="14"/>
                            <w:szCs w:val="14"/>
                          </w:rPr>
                        </w:pPr>
                        <w:r>
                          <w:rPr>
                            <w:rFonts w:ascii="Arial"/>
                            <w:w w:val="95"/>
                            <w:sz w:val="14"/>
                          </w:rPr>
                          <w:t>5</w:t>
                          <w:tab/>
                        </w:r>
                        <w:r>
                          <w:rPr>
                            <w:rFonts w:ascii="Arial"/>
                            <w:sz w:val="14"/>
                          </w:rPr>
                          <w:t>-60%</w:t>
                        </w:r>
                      </w:p>
                      <w:p>
                        <w:pPr>
                          <w:pStyle w:val="TableParagraph"/>
                          <w:tabs>
                            <w:tab w:pos="4364" w:val="left" w:leader="none"/>
                          </w:tabs>
                          <w:spacing w:line="158" w:lineRule="exact"/>
                          <w:ind w:left="296" w:right="0"/>
                          <w:jc w:val="left"/>
                          <w:rPr>
                            <w:rFonts w:ascii="Arial" w:hAnsi="Arial" w:cs="Arial" w:eastAsia="Arial" w:hint="default"/>
                            <w:sz w:val="14"/>
                            <w:szCs w:val="14"/>
                          </w:rPr>
                        </w:pPr>
                        <w:r>
                          <w:rPr>
                            <w:rFonts w:ascii="Arial"/>
                            <w:w w:val="95"/>
                            <w:sz w:val="14"/>
                          </w:rPr>
                          <w:t>0</w:t>
                          <w:tab/>
                        </w:r>
                        <w:r>
                          <w:rPr>
                            <w:rFonts w:ascii="Arial"/>
                            <w:sz w:val="14"/>
                          </w:rPr>
                          <w:t>-80%</w:t>
                        </w:r>
                      </w:p>
                    </w:tc>
                  </w:tr>
                  <w:tr>
                    <w:trPr>
                      <w:trHeight w:val="245" w:hRule="exact"/>
                    </w:trPr>
                    <w:tc>
                      <w:tcPr>
                        <w:tcW w:w="4869"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c>
                      <w:tcPr>
                        <w:tcW w:w="4772"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76"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r>
                </w:tbl>
                <w:p>
                  <w:pPr/>
                </w:p>
              </w:txbxContent>
            </v:textbox>
            <w10:wrap type="none"/>
          </v:shape>
        </w:pict>
      </w:r>
      <w:bookmarkStart w:name="_bookmark168" w:id="169"/>
      <w:bookmarkEnd w:id="169"/>
      <w:r>
        <w:rPr/>
      </w:r>
      <w:r>
        <w:rPr>
          <w:rFonts w:ascii="宋体" w:hAnsi="宋体" w:cs="宋体" w:eastAsia="宋体" w:hint="default"/>
          <w:w w:val="95"/>
          <w:sz w:val="14"/>
          <w:szCs w:val="14"/>
        </w:rPr>
        <w:t>营收总额（亿元）</w:t>
        <w:tab/>
        <w:t>同比</w:t>
        <w:tab/>
        <w:t>环比</w:t>
        <w:tab/>
      </w:r>
      <w:bookmarkStart w:name="_bookmark169" w:id="170"/>
      <w:bookmarkEnd w:id="170"/>
      <w:r>
        <w:rPr>
          <w:rFonts w:ascii="宋体" w:hAnsi="宋体" w:cs="宋体" w:eastAsia="宋体" w:hint="default"/>
          <w:w w:val="95"/>
          <w:sz w:val="14"/>
          <w:szCs w:val="14"/>
        </w:rPr>
        <w:t>净利润</w:t>
      </w:r>
      <w:r>
        <w:rPr>
          <w:rFonts w:ascii="宋体" w:hAnsi="宋体" w:cs="宋体" w:eastAsia="宋体" w:hint="default"/>
          <w:w w:val="95"/>
          <w:sz w:val="14"/>
          <w:szCs w:val="14"/>
        </w:rPr>
        <w:t>（亿元）</w:t>
        <w:tab/>
        <w:t>同比</w:t>
        <w:tab/>
      </w:r>
      <w:r>
        <w:rPr>
          <w:rFonts w:ascii="宋体" w:hAnsi="宋体" w:cs="宋体" w:eastAsia="宋体" w:hint="default"/>
          <w:sz w:val="14"/>
          <w:szCs w:val="14"/>
        </w:rPr>
        <w:t>环比</w:t>
      </w:r>
    </w:p>
    <w:p>
      <w:pPr>
        <w:spacing w:line="240" w:lineRule="auto" w:before="9" w:after="0"/>
        <w:ind w:right="0"/>
        <w:rPr>
          <w:rFonts w:ascii="宋体" w:hAnsi="宋体" w:cs="宋体" w:eastAsia="宋体" w:hint="default"/>
          <w:sz w:val="20"/>
          <w:szCs w:val="20"/>
        </w:rPr>
      </w:pPr>
    </w:p>
    <w:p>
      <w:pPr>
        <w:pStyle w:val="BodyText"/>
        <w:tabs>
          <w:tab w:pos="5484" w:val="left" w:leader="none"/>
        </w:tabs>
        <w:spacing w:line="240" w:lineRule="auto" w:after="39"/>
        <w:ind w:left="715" w:right="0"/>
        <w:jc w:val="left"/>
        <w:rPr>
          <w:rFonts w:ascii="宋体" w:hAnsi="宋体" w:cs="宋体" w:eastAsia="宋体" w:hint="default"/>
        </w:rPr>
      </w:pPr>
      <w:r>
        <w:rPr>
          <w:rFonts w:ascii="宋体"/>
        </w:rPr>
        <w:pict>
          <v:group style="width:190.65pt;height:74pt;mso-position-horizontal-relative:char;mso-position-vertical-relative:line" coordorigin="0,0" coordsize="3813,1480">
            <v:group style="position:absolute;left:147;top:1091;width:2;height:339" coordorigin="147,1091" coordsize="2,339">
              <v:shape style="position:absolute;left:147;top:1091;width:2;height:339" coordorigin="147,1091" coordsize="0,339" path="m147,1091l147,1429e" filled="false" stroked="true" strokeweight="3.12pt" strokecolor="#ff8080">
                <v:path arrowok="t"/>
              </v:shape>
            </v:group>
            <v:group style="position:absolute;left:50;top:8;width:2;height:1422" coordorigin="50,8" coordsize="2,1422">
              <v:shape style="position:absolute;left:50;top:8;width:2;height:1422" coordorigin="50,8" coordsize="0,1422" path="m50,1429l50,8e" filled="false" stroked="true" strokeweight=".75pt" strokecolor="#000000">
                <v:path arrowok="t"/>
              </v:shape>
            </v:group>
            <v:group style="position:absolute;left:8;top:1429;width:43;height:2" coordorigin="8,1429" coordsize="43,2">
              <v:shape style="position:absolute;left:8;top:1429;width:43;height:2" coordorigin="8,1429" coordsize="43,0" path="m8,1429l50,1429e" filled="false" stroked="true" strokeweight=".75pt" strokecolor="#000000">
                <v:path arrowok="t"/>
              </v:shape>
            </v:group>
            <v:group style="position:absolute;left:8;top:1271;width:43;height:2" coordorigin="8,1271" coordsize="43,2">
              <v:shape style="position:absolute;left:8;top:1271;width:43;height:2" coordorigin="8,1271" coordsize="43,0" path="m8,1271l50,1271e" filled="false" stroked="true" strokeweight=".75pt" strokecolor="#000000">
                <v:path arrowok="t"/>
              </v:shape>
            </v:group>
            <v:group style="position:absolute;left:8;top:1114;width:43;height:2" coordorigin="8,1114" coordsize="43,2">
              <v:shape style="position:absolute;left:8;top:1114;width:43;height:2" coordorigin="8,1114" coordsize="43,0" path="m8,1114l50,1114e" filled="false" stroked="true" strokeweight=".75pt" strokecolor="#000000">
                <v:path arrowok="t"/>
              </v:shape>
            </v:group>
            <v:group style="position:absolute;left:8;top:956;width:43;height:2" coordorigin="8,956" coordsize="43,2">
              <v:shape style="position:absolute;left:8;top:956;width:43;height:2" coordorigin="8,956" coordsize="43,0" path="m8,956l50,956e" filled="false" stroked="true" strokeweight=".75pt" strokecolor="#000000">
                <v:path arrowok="t"/>
              </v:shape>
            </v:group>
            <v:group style="position:absolute;left:8;top:798;width:43;height:2" coordorigin="8,798" coordsize="43,2">
              <v:shape style="position:absolute;left:8;top:798;width:43;height:2" coordorigin="8,798" coordsize="43,0" path="m8,798l50,798e" filled="false" stroked="true" strokeweight=".75pt" strokecolor="#000000">
                <v:path arrowok="t"/>
              </v:shape>
            </v:group>
            <v:group style="position:absolute;left:8;top:639;width:43;height:2" coordorigin="8,639" coordsize="43,2">
              <v:shape style="position:absolute;left:8;top:639;width:43;height:2" coordorigin="8,639" coordsize="43,0" path="m8,639l50,639e" filled="false" stroked="true" strokeweight=".75pt" strokecolor="#000000">
                <v:path arrowok="t"/>
              </v:shape>
            </v:group>
            <v:group style="position:absolute;left:8;top:481;width:43;height:2" coordorigin="8,481" coordsize="43,2">
              <v:shape style="position:absolute;left:8;top:481;width:43;height:2" coordorigin="8,481" coordsize="43,0" path="m8,481l50,481e" filled="false" stroked="true" strokeweight=".75pt" strokecolor="#000000">
                <v:path arrowok="t"/>
              </v:shape>
            </v:group>
            <v:group style="position:absolute;left:8;top:323;width:43;height:2" coordorigin="8,323" coordsize="43,2">
              <v:shape style="position:absolute;left:8;top:323;width:43;height:2" coordorigin="8,323" coordsize="43,0" path="m8,323l50,323e" filled="false" stroked="true" strokeweight=".75pt" strokecolor="#000000">
                <v:path arrowok="t"/>
              </v:shape>
            </v:group>
            <v:group style="position:absolute;left:8;top:166;width:43;height:2" coordorigin="8,166" coordsize="43,2">
              <v:shape style="position:absolute;left:8;top:166;width:43;height:2" coordorigin="8,166" coordsize="43,0" path="m8,166l50,166e" filled="false" stroked="true" strokeweight=".75pt" strokecolor="#000000">
                <v:path arrowok="t"/>
              </v:shape>
            </v:group>
            <v:group style="position:absolute;left:8;top:8;width:43;height:2" coordorigin="8,8" coordsize="43,2">
              <v:shape style="position:absolute;left:8;top:8;width:43;height:2" coordorigin="8,8" coordsize="43,0" path="m8,8l50,8e" filled="false" stroked="true" strokeweight=".75pt" strokecolor="#000000">
                <v:path arrowok="t"/>
              </v:shape>
            </v:group>
            <v:group style="position:absolute;left:343;top:994;width:2;height:435" coordorigin="343,994" coordsize="2,435">
              <v:shape style="position:absolute;left:343;top:994;width:2;height:435" coordorigin="343,994" coordsize="0,435" path="m343,994l343,1429e" filled="false" stroked="true" strokeweight="3pt" strokecolor="#ff8080">
                <v:path arrowok="t"/>
              </v:shape>
            </v:group>
            <v:group style="position:absolute;left:538;top:887;width:2;height:543" coordorigin="538,887" coordsize="2,543">
              <v:shape style="position:absolute;left:538;top:887;width:2;height:543" coordorigin="538,887" coordsize="0,543" path="m538,887l538,1429e" filled="false" stroked="true" strokeweight="3.12pt" strokecolor="#ff8080">
                <v:path arrowok="t"/>
              </v:shape>
            </v:group>
            <v:group style="position:absolute;left:734;top:750;width:2;height:680" coordorigin="734,750" coordsize="2,680">
              <v:shape style="position:absolute;left:734;top:750;width:2;height:680" coordorigin="734,750" coordsize="0,680" path="m734,750l734,1429e" filled="false" stroked="true" strokeweight="3pt" strokecolor="#ff8080">
                <v:path arrowok="t"/>
              </v:shape>
            </v:group>
            <v:group style="position:absolute;left:929;top:1018;width:2;height:411" coordorigin="929,1018" coordsize="2,411">
              <v:shape style="position:absolute;left:929;top:1018;width:2;height:411" coordorigin="929,1018" coordsize="0,411" path="m929,1018l929,1429e" filled="false" stroked="true" strokeweight="3.12pt" strokecolor="#ff8080">
                <v:path arrowok="t"/>
              </v:shape>
            </v:group>
            <v:group style="position:absolute;left:1125;top:848;width:2;height:582" coordorigin="1125,848" coordsize="2,582">
              <v:shape style="position:absolute;left:1125;top:848;width:2;height:582" coordorigin="1125,848" coordsize="0,582" path="m1125,848l1125,1429e" filled="false" stroked="true" strokeweight="3pt" strokecolor="#ff8080">
                <v:path arrowok="t"/>
              </v:shape>
            </v:group>
            <v:group style="position:absolute;left:1321;top:752;width:2;height:678" coordorigin="1321,752" coordsize="2,678">
              <v:shape style="position:absolute;left:1321;top:752;width:2;height:678" coordorigin="1321,752" coordsize="0,678" path="m1321,752l1321,1429e" filled="false" stroked="true" strokeweight="3.12pt" strokecolor="#ff8080">
                <v:path arrowok="t"/>
              </v:shape>
            </v:group>
            <v:group style="position:absolute;left:1515;top:577;width:2;height:853" coordorigin="1515,577" coordsize="2,853">
              <v:shape style="position:absolute;left:1515;top:577;width:2;height:853" coordorigin="1515,577" coordsize="0,853" path="m1515,577l1515,1429e" filled="false" stroked="true" strokeweight="3.12pt" strokecolor="#ff8080">
                <v:path arrowok="t"/>
              </v:shape>
            </v:group>
            <v:group style="position:absolute;left:1711;top:872;width:2;height:558" coordorigin="1711,872" coordsize="2,558">
              <v:shape style="position:absolute;left:1711;top:872;width:2;height:558" coordorigin="1711,872" coordsize="0,558" path="m1711,872l1711,1429e" filled="false" stroked="true" strokeweight="3pt" strokecolor="#ff8080">
                <v:path arrowok="t"/>
              </v:shape>
            </v:group>
            <v:group style="position:absolute;left:1906;top:687;width:2;height:742" coordorigin="1906,687" coordsize="2,742">
              <v:shape style="position:absolute;left:1906;top:687;width:2;height:742" coordorigin="1906,687" coordsize="0,742" path="m1906,687l1906,1429e" filled="false" stroked="true" strokeweight="3.12pt" strokecolor="#ff8080">
                <v:path arrowok="t"/>
              </v:shape>
            </v:group>
            <v:group style="position:absolute;left:2102;top:538;width:2;height:891" coordorigin="2102,538" coordsize="2,891">
              <v:shape style="position:absolute;left:2102;top:538;width:2;height:891" coordorigin="2102,538" coordsize="0,891" path="m2102,538l2102,1429e" filled="false" stroked="true" strokeweight="3pt" strokecolor="#ff8080">
                <v:path arrowok="t"/>
              </v:shape>
            </v:group>
            <v:group style="position:absolute;left:2298;top:310;width:2;height:1119" coordorigin="2298,310" coordsize="2,1119">
              <v:shape style="position:absolute;left:2298;top:310;width:2;height:1119" coordorigin="2298,310" coordsize="0,1119" path="m2298,310l2298,1429e" filled="false" stroked="true" strokeweight="3.12pt" strokecolor="#ff8080">
                <v:path arrowok="t"/>
              </v:shape>
            </v:group>
            <v:group style="position:absolute;left:2493;top:690;width:2;height:740" coordorigin="2493,690" coordsize="2,740">
              <v:shape style="position:absolute;left:2493;top:690;width:2;height:740" coordorigin="2493,690" coordsize="0,740" path="m2493,690l2493,1429e" filled="false" stroked="true" strokeweight="3pt" strokecolor="#ff8080">
                <v:path arrowok="t"/>
              </v:shape>
            </v:group>
            <v:group style="position:absolute;left:2689;top:519;width:2;height:910" coordorigin="2689,519" coordsize="2,910">
              <v:shape style="position:absolute;left:2689;top:519;width:2;height:910" coordorigin="2689,519" coordsize="0,910" path="m2689,519l2689,1429e" filled="false" stroked="true" strokeweight="3.12pt" strokecolor="#ff8080">
                <v:path arrowok="t"/>
              </v:shape>
            </v:group>
            <v:group style="position:absolute;left:2884;top:409;width:2;height:1021" coordorigin="2884,409" coordsize="2,1021">
              <v:shape style="position:absolute;left:2884;top:409;width:2;height:1021" coordorigin="2884,409" coordsize="0,1021" path="m2884,409l2884,1429e" filled="false" stroked="true" strokeweight="3pt" strokecolor="#ff8080">
                <v:path arrowok="t"/>
              </v:shape>
            </v:group>
            <v:group style="position:absolute;left:3080;top:162;width:2;height:1268" coordorigin="3080,162" coordsize="2,1268">
              <v:shape style="position:absolute;left:3080;top:162;width:2;height:1268" coordorigin="3080,162" coordsize="0,1268" path="m3080,162l3080,1429e" filled="false" stroked="true" strokeweight="3.12pt" strokecolor="#ff8080">
                <v:path arrowok="t"/>
              </v:shape>
            </v:group>
            <v:group style="position:absolute;left:3274;top:644;width:2;height:786" coordorigin="3274,644" coordsize="2,786">
              <v:shape style="position:absolute;left:3274;top:644;width:2;height:786" coordorigin="3274,644" coordsize="0,786" path="m3274,644l3274,1429e" filled="false" stroked="true" strokeweight="3.12pt" strokecolor="#ff8080">
                <v:path arrowok="t"/>
              </v:shape>
            </v:group>
            <v:group style="position:absolute;left:3470;top:325;width:2;height:1105" coordorigin="3470,325" coordsize="2,1105">
              <v:shape style="position:absolute;left:3470;top:325;width:2;height:1105" coordorigin="3470,325" coordsize="0,1105" path="m3470,325l3470,1429e" filled="false" stroked="true" strokeweight="3pt" strokecolor="#ff8080">
                <v:path arrowok="t"/>
              </v:shape>
            </v:group>
            <v:group style="position:absolute;left:3665;top:171;width:2;height:1258" coordorigin="3665,171" coordsize="2,1258">
              <v:shape style="position:absolute;left:3665;top:171;width:2;height:1258" coordorigin="3665,171" coordsize="0,1258" path="m3665,171l3665,1429e" filled="false" stroked="true" strokeweight="3.12pt" strokecolor="#ff8080">
                <v:path arrowok="t"/>
              </v:shape>
            </v:group>
            <v:group style="position:absolute;left:3763;top:8;width:2;height:1422" coordorigin="3763,8" coordsize="2,1422">
              <v:shape style="position:absolute;left:3763;top:8;width:2;height:1422" coordorigin="3763,8" coordsize="0,1422" path="m3763,1429l3763,8e" filled="false" stroked="true" strokeweight=".75pt" strokecolor="#000000">
                <v:path arrowok="t"/>
              </v:shape>
            </v:group>
            <v:group style="position:absolute;left:3763;top:1429;width:43;height:2" coordorigin="3763,1429" coordsize="43,2">
              <v:shape style="position:absolute;left:3763;top:1429;width:43;height:2" coordorigin="3763,1429" coordsize="43,0" path="m3763,1429l3805,1429e" filled="false" stroked="true" strokeweight=".75pt" strokecolor="#000000">
                <v:path arrowok="t"/>
              </v:shape>
            </v:group>
            <v:group style="position:absolute;left:3763;top:1227;width:43;height:2" coordorigin="3763,1227" coordsize="43,2">
              <v:shape style="position:absolute;left:3763;top:1227;width:43;height:2" coordorigin="3763,1227" coordsize="43,0" path="m3763,1227l3805,1227e" filled="false" stroked="true" strokeweight=".75pt" strokecolor="#000000">
                <v:path arrowok="t"/>
              </v:shape>
            </v:group>
            <v:group style="position:absolute;left:3763;top:1023;width:43;height:2" coordorigin="3763,1023" coordsize="43,2">
              <v:shape style="position:absolute;left:3763;top:1023;width:43;height:2" coordorigin="3763,1023" coordsize="43,0" path="m3763,1023l3805,1023e" filled="false" stroked="true" strokeweight=".75pt" strokecolor="#000000">
                <v:path arrowok="t"/>
              </v:shape>
            </v:group>
            <v:group style="position:absolute;left:3763;top:819;width:43;height:2" coordorigin="3763,819" coordsize="43,2">
              <v:shape style="position:absolute;left:3763;top:819;width:43;height:2" coordorigin="3763,819" coordsize="43,0" path="m3763,819l3805,819e" filled="false" stroked="true" strokeweight=".75pt" strokecolor="#000000">
                <v:path arrowok="t"/>
              </v:shape>
            </v:group>
            <v:group style="position:absolute;left:3763;top:618;width:43;height:2" coordorigin="3763,618" coordsize="43,2">
              <v:shape style="position:absolute;left:3763;top:618;width:43;height:2" coordorigin="3763,618" coordsize="43,0" path="m3763,618l3805,618e" filled="false" stroked="true" strokeweight=".75pt" strokecolor="#000000">
                <v:path arrowok="t"/>
              </v:shape>
            </v:group>
            <v:group style="position:absolute;left:3763;top:414;width:43;height:2" coordorigin="3763,414" coordsize="43,2">
              <v:shape style="position:absolute;left:3763;top:414;width:43;height:2" coordorigin="3763,414" coordsize="43,0" path="m3763,414l3805,414e" filled="false" stroked="true" strokeweight=".75pt" strokecolor="#000000">
                <v:path arrowok="t"/>
              </v:shape>
            </v:group>
            <v:group style="position:absolute;left:3763;top:210;width:43;height:2" coordorigin="3763,210" coordsize="43,2">
              <v:shape style="position:absolute;left:3763;top:210;width:43;height:2" coordorigin="3763,210" coordsize="43,0" path="m3763,210l3805,210e" filled="false" stroked="true" strokeweight=".75pt" strokecolor="#000000">
                <v:path arrowok="t"/>
              </v:shape>
            </v:group>
            <v:group style="position:absolute;left:3763;top:8;width:43;height:2" coordorigin="3763,8" coordsize="43,2">
              <v:shape style="position:absolute;left:3763;top:8;width:43;height:2" coordorigin="3763,8" coordsize="43,0" path="m3763,8l3805,8e" filled="false" stroked="true" strokeweight=".75pt" strokecolor="#000000">
                <v:path arrowok="t"/>
              </v:shape>
            </v:group>
            <v:group style="position:absolute;left:50;top:1429;width:3714;height:2" coordorigin="50,1429" coordsize="3714,2">
              <v:shape style="position:absolute;left:50;top:1429;width:3714;height:2" coordorigin="50,1429" coordsize="3714,0" path="m50,1429l3763,1429e" filled="false" stroked="true" strokeweight=".75pt" strokecolor="#000000">
                <v:path arrowok="t"/>
              </v:shape>
            </v:group>
            <v:group style="position:absolute;left:50;top:1429;width:2;height:43" coordorigin="50,1429" coordsize="2,43">
              <v:shape style="position:absolute;left:50;top:1429;width:2;height:43" coordorigin="50,1429" coordsize="0,43" path="m50,1429l50,1472e" filled="false" stroked="true" strokeweight=".75pt" strokecolor="#000000">
                <v:path arrowok="t"/>
              </v:shape>
            </v:group>
            <v:group style="position:absolute;left:245;top:1429;width:2;height:43" coordorigin="245,1429" coordsize="2,43">
              <v:shape style="position:absolute;left:245;top:1429;width:2;height:43" coordorigin="245,1429" coordsize="0,43" path="m245,1429l245,1472e" filled="false" stroked="true" strokeweight=".75pt" strokecolor="#000000">
                <v:path arrowok="t"/>
              </v:shape>
            </v:group>
            <v:group style="position:absolute;left:440;top:1429;width:2;height:43" coordorigin="440,1429" coordsize="2,43">
              <v:shape style="position:absolute;left:440;top:1429;width:2;height:43" coordorigin="440,1429" coordsize="0,43" path="m440,1429l440,1472e" filled="false" stroked="true" strokeweight=".75pt" strokecolor="#000000">
                <v:path arrowok="t"/>
              </v:shape>
            </v:group>
            <v:group style="position:absolute;left:637;top:1429;width:2;height:43" coordorigin="637,1429" coordsize="2,43">
              <v:shape style="position:absolute;left:637;top:1429;width:2;height:43" coordorigin="637,1429" coordsize="0,43" path="m637,1429l637,1472e" filled="false" stroked="true" strokeweight=".75pt" strokecolor="#000000">
                <v:path arrowok="t"/>
              </v:shape>
            </v:group>
            <v:group style="position:absolute;left:831;top:1429;width:2;height:43" coordorigin="831,1429" coordsize="2,43">
              <v:shape style="position:absolute;left:831;top:1429;width:2;height:43" coordorigin="831,1429" coordsize="0,43" path="m831,1429l831,1472e" filled="false" stroked="true" strokeweight=".75pt" strokecolor="#000000">
                <v:path arrowok="t"/>
              </v:shape>
            </v:group>
            <v:group style="position:absolute;left:1028;top:1429;width:2;height:43" coordorigin="1028,1429" coordsize="2,43">
              <v:shape style="position:absolute;left:1028;top:1429;width:2;height:43" coordorigin="1028,1429" coordsize="0,43" path="m1028,1429l1028,1472e" filled="false" stroked="true" strokeweight=".75pt" strokecolor="#000000">
                <v:path arrowok="t"/>
              </v:shape>
            </v:group>
            <v:group style="position:absolute;left:1222;top:1429;width:2;height:43" coordorigin="1222,1429" coordsize="2,43">
              <v:shape style="position:absolute;left:1222;top:1429;width:2;height:43" coordorigin="1222,1429" coordsize="0,43" path="m1222,1429l1222,1472e" filled="false" stroked="true" strokeweight=".75pt" strokecolor="#000000">
                <v:path arrowok="t"/>
              </v:shape>
            </v:group>
            <v:group style="position:absolute;left:1419;top:1429;width:2;height:43" coordorigin="1419,1429" coordsize="2,43">
              <v:shape style="position:absolute;left:1419;top:1429;width:2;height:43" coordorigin="1419,1429" coordsize="0,43" path="m1419,1429l1419,1472e" filled="false" stroked="true" strokeweight=".75pt" strokecolor="#000000">
                <v:path arrowok="t"/>
              </v:shape>
            </v:group>
            <v:group style="position:absolute;left:1614;top:1429;width:2;height:43" coordorigin="1614,1429" coordsize="2,43">
              <v:shape style="position:absolute;left:1614;top:1429;width:2;height:43" coordorigin="1614,1429" coordsize="0,43" path="m1614,1429l1614,1472e" filled="false" stroked="true" strokeweight=".75pt" strokecolor="#000000">
                <v:path arrowok="t"/>
              </v:shape>
            </v:group>
            <v:group style="position:absolute;left:1808;top:1429;width:2;height:43" coordorigin="1808,1429" coordsize="2,43">
              <v:shape style="position:absolute;left:1808;top:1429;width:2;height:43" coordorigin="1808,1429" coordsize="0,43" path="m1808,1429l1808,1472e" filled="false" stroked="true" strokeweight=".75pt" strokecolor="#000000">
                <v:path arrowok="t"/>
              </v:shape>
            </v:group>
            <v:group style="position:absolute;left:2005;top:1429;width:2;height:43" coordorigin="2005,1429" coordsize="2,43">
              <v:shape style="position:absolute;left:2005;top:1429;width:2;height:43" coordorigin="2005,1429" coordsize="0,43" path="m2005,1429l2005,1472e" filled="false" stroked="true" strokeweight=".75pt" strokecolor="#000000">
                <v:path arrowok="t"/>
              </v:shape>
            </v:group>
            <v:group style="position:absolute;left:2199;top:1429;width:2;height:43" coordorigin="2199,1429" coordsize="2,43">
              <v:shape style="position:absolute;left:2199;top:1429;width:2;height:43" coordorigin="2199,1429" coordsize="0,43" path="m2199,1429l2199,1472e" filled="false" stroked="true" strokeweight=".75pt" strokecolor="#000000">
                <v:path arrowok="t"/>
              </v:shape>
            </v:group>
            <v:group style="position:absolute;left:2396;top:1429;width:2;height:43" coordorigin="2396,1429" coordsize="2,43">
              <v:shape style="position:absolute;left:2396;top:1429;width:2;height:43" coordorigin="2396,1429" coordsize="0,43" path="m2396,1429l2396,1472e" filled="false" stroked="true" strokeweight=".75pt" strokecolor="#000000">
                <v:path arrowok="t"/>
              </v:shape>
            </v:group>
            <v:group style="position:absolute;left:2590;top:1429;width:2;height:43" coordorigin="2590,1429" coordsize="2,43">
              <v:shape style="position:absolute;left:2590;top:1429;width:2;height:43" coordorigin="2590,1429" coordsize="0,43" path="m2590,1429l2590,1472e" filled="false" stroked="true" strokeweight=".75pt" strokecolor="#000000">
                <v:path arrowok="t"/>
              </v:shape>
            </v:group>
            <v:group style="position:absolute;left:2787;top:1429;width:2;height:43" coordorigin="2787,1429" coordsize="2,43">
              <v:shape style="position:absolute;left:2787;top:1429;width:2;height:43" coordorigin="2787,1429" coordsize="0,43" path="m2787,1429l2787,1472e" filled="false" stroked="true" strokeweight=".75pt" strokecolor="#000000">
                <v:path arrowok="t"/>
              </v:shape>
            </v:group>
            <v:group style="position:absolute;left:2981;top:1429;width:2;height:43" coordorigin="2981,1429" coordsize="2,43">
              <v:shape style="position:absolute;left:2981;top:1429;width:2;height:43" coordorigin="2981,1429" coordsize="0,43" path="m2981,1429l2981,1472e" filled="false" stroked="true" strokeweight=".75pt" strokecolor="#000000">
                <v:path arrowok="t"/>
              </v:shape>
            </v:group>
            <v:group style="position:absolute;left:3176;top:1429;width:2;height:43" coordorigin="3176,1429" coordsize="2,43">
              <v:shape style="position:absolute;left:3176;top:1429;width:2;height:43" coordorigin="3176,1429" coordsize="0,43" path="m3176,1429l3176,1472e" filled="false" stroked="true" strokeweight=".75pt" strokecolor="#000000">
                <v:path arrowok="t"/>
              </v:shape>
            </v:group>
            <v:group style="position:absolute;left:3373;top:1429;width:2;height:43" coordorigin="3373,1429" coordsize="2,43">
              <v:shape style="position:absolute;left:3373;top:1429;width:2;height:43" coordorigin="3373,1429" coordsize="0,43" path="m3373,1429l3373,1472e" filled="false" stroked="true" strokeweight=".75pt" strokecolor="#000000">
                <v:path arrowok="t"/>
              </v:shape>
            </v:group>
            <v:group style="position:absolute;left:3567;top:1429;width:2;height:43" coordorigin="3567,1429" coordsize="2,43">
              <v:shape style="position:absolute;left:3567;top:1429;width:2;height:43" coordorigin="3567,1429" coordsize="0,43" path="m3567,1429l3567,1472e" filled="false" stroked="true" strokeweight=".75pt" strokecolor="#000000">
                <v:path arrowok="t"/>
              </v:shape>
            </v:group>
            <v:group style="position:absolute;left:3763;top:1429;width:2;height:43" coordorigin="3763,1429" coordsize="2,43">
              <v:shape style="position:absolute;left:3763;top:1429;width:2;height:43" coordorigin="3763,1429" coordsize="0,43" path="m3763,1429l3763,1472e" filled="false" stroked="true" strokeweight=".75pt" strokecolor="#000000">
                <v:path arrowok="t"/>
              </v:shape>
            </v:group>
            <v:group style="position:absolute;left:147;top:157;width:3519;height:601" coordorigin="147,157" coordsize="3519,601">
              <v:shape style="position:absolute;left:147;top:157;width:3519;height:601" coordorigin="147,157" coordsize="3519,601" path="m147,157l196,166,245,173,294,183,392,227,490,296,538,334,587,376,636,422,685,467,734,506,783,541,880,597,929,604,978,584,1027,543,1076,502,1125,481,1174,490,1222,517,1271,548,1320,568,1369,575,1418,576,1467,571,1516,561,1564,538,1613,505,1662,475,1711,460,1760,469,1809,494,1858,521,1907,537,1955,535,2004,524,2053,511,2102,502,2151,500,2200,500,2249,502,2298,501,2346,495,2395,487,2444,481,2493,485,2542,504,2591,533,2640,565,2688,592,2786,638,2884,672,2982,680,3030,681,3079,687,3128,706,3177,733,3226,754,3275,757,3324,731,3372,685,3421,636,3470,602,3519,588,3568,585,3617,586,3666,585e" filled="false" stroked="true" strokeweight="1.25pt" strokecolor="#ff0000">
                <v:path arrowok="t"/>
              </v:shape>
            </v:group>
            <v:group style="position:absolute;left:343;top:384;width:3323;height:838" coordorigin="343,384" coordsize="3323,838">
              <v:shape style="position:absolute;left:343;top:384;width:3323;height:838" coordorigin="343,384" coordsize="3323,838" path="m343,531l378,538,428,549,485,560,538,567,583,557,636,537,689,532,753,613,773,680,792,762,812,852,832,945,851,1034,871,1113,890,1174,910,1212,929,1221,947,1198,983,1075,1000,986,1018,888,1036,784,1054,682,1071,587,1089,505,1107,440,1157,384,1190,417,1222,479,1255,551,1288,614,1320,649,1359,641,1398,604,1438,561,1477,539,1537,604,1559,674,1581,760,1602,856,1624,951,1646,1039,1668,1111,1689,1158,1711,1173,1731,1152,1770,1034,1789,950,1809,856,1828,760,1848,668,1867,586,1887,521,1907,480,1946,457,1985,484,2024,536,2063,589,2102,617,2149,602,2200,562,2250,535,2319,604,2341,672,2363,756,2384,848,2406,940,2428,1026,2449,1097,2471,1146,2493,1165,2517,1144,2542,1087,2566,1005,2591,907,2615,806,2640,711,2664,635,2688,587,2727,569,2767,592,2806,635,2845,677,2884,695,2923,674,2962,628,3001,580,3040,555,3101,621,3123,693,3144,783,3166,883,3188,983,3210,1074,3231,1148,3253,1194,3275,1206,3292,1183,3328,1062,3346,976,3364,879,3381,778,3399,679,3417,587,3435,507,3452,445,3503,391,3535,419,3568,477,3601,549,3633,622,3666,680e" filled="false" stroked="true" strokeweight="1.25pt" strokecolor="#044e7d">
                <v:path arrowok="t"/>
              </v:shape>
            </v:group>
          </v:group>
        </w:pict>
      </w:r>
      <w:r>
        <w:rPr>
          <w:rFonts w:ascii="宋体"/>
        </w:rPr>
      </w:r>
      <w:r>
        <w:rPr>
          <w:rFonts w:ascii="宋体"/>
        </w:rPr>
        <w:tab/>
      </w:r>
      <w:r>
        <w:rPr>
          <w:rFonts w:ascii="宋体"/>
          <w:position w:val="3"/>
        </w:rPr>
        <w:pict>
          <v:group style="width:190.5pt;height:72.6pt;mso-position-horizontal-relative:char;mso-position-vertical-relative:line" coordorigin="0,0" coordsize="3810,1452">
            <v:group style="position:absolute;left:147;top:1076;width:2;height:326" coordorigin="147,1076" coordsize="2,326">
              <v:shape style="position:absolute;left:147;top:1076;width:2;height:326" coordorigin="147,1076" coordsize="0,326" path="m147,1076l147,1401e" filled="false" stroked="true" strokeweight="3.12pt" strokecolor="#ff8080">
                <v:path arrowok="t"/>
              </v:shape>
            </v:group>
            <v:group style="position:absolute;left:50;top:8;width:2;height:1394" coordorigin="50,8" coordsize="2,1394">
              <v:shape style="position:absolute;left:50;top:8;width:2;height:1394" coordorigin="50,8" coordsize="0,1394" path="m50,1401l50,8e" filled="false" stroked="true" strokeweight=".75pt" strokecolor="#000000">
                <v:path arrowok="t"/>
              </v:shape>
            </v:group>
            <v:group style="position:absolute;left:8;top:1401;width:43;height:2" coordorigin="8,1401" coordsize="43,2">
              <v:shape style="position:absolute;left:8;top:1401;width:43;height:2" coordorigin="8,1401" coordsize="43,0" path="m8,1401l50,1401e" filled="false" stroked="true" strokeweight=".75pt" strokecolor="#000000">
                <v:path arrowok="t"/>
              </v:shape>
            </v:group>
            <v:group style="position:absolute;left:8;top:1247;width:43;height:2" coordorigin="8,1247" coordsize="43,2">
              <v:shape style="position:absolute;left:8;top:1247;width:43;height:2" coordorigin="8,1247" coordsize="43,0" path="m8,1247l50,1247e" filled="false" stroked="true" strokeweight=".75pt" strokecolor="#000000">
                <v:path arrowok="t"/>
              </v:shape>
            </v:group>
            <v:group style="position:absolute;left:8;top:1091;width:43;height:2" coordorigin="8,1091" coordsize="43,2">
              <v:shape style="position:absolute;left:8;top:1091;width:43;height:2" coordorigin="8,1091" coordsize="43,0" path="m8,1091l50,1091e" filled="false" stroked="true" strokeweight=".75pt" strokecolor="#000000">
                <v:path arrowok="t"/>
              </v:shape>
            </v:group>
            <v:group style="position:absolute;left:8;top:937;width:43;height:2" coordorigin="8,937" coordsize="43,2">
              <v:shape style="position:absolute;left:8;top:937;width:43;height:2" coordorigin="8,937" coordsize="43,0" path="m8,937l50,937e" filled="false" stroked="true" strokeweight=".75pt" strokecolor="#000000">
                <v:path arrowok="t"/>
              </v:shape>
            </v:group>
            <v:group style="position:absolute;left:8;top:781;width:43;height:2" coordorigin="8,781" coordsize="43,2">
              <v:shape style="position:absolute;left:8;top:781;width:43;height:2" coordorigin="8,781" coordsize="43,0" path="m8,781l50,781e" filled="false" stroked="true" strokeweight=".75pt" strokecolor="#000000">
                <v:path arrowok="t"/>
              </v:shape>
            </v:group>
            <v:group style="position:absolute;left:8;top:627;width:43;height:2" coordorigin="8,627" coordsize="43,2">
              <v:shape style="position:absolute;left:8;top:627;width:43;height:2" coordorigin="8,627" coordsize="43,0" path="m8,627l50,627e" filled="false" stroked="true" strokeweight=".75pt" strokecolor="#000000">
                <v:path arrowok="t"/>
              </v:shape>
            </v:group>
            <v:group style="position:absolute;left:8;top:471;width:43;height:2" coordorigin="8,471" coordsize="43,2">
              <v:shape style="position:absolute;left:8;top:471;width:43;height:2" coordorigin="8,471" coordsize="43,0" path="m8,471l50,471e" filled="false" stroked="true" strokeweight=".75pt" strokecolor="#000000">
                <v:path arrowok="t"/>
              </v:shape>
            </v:group>
            <v:group style="position:absolute;left:8;top:318;width:43;height:2" coordorigin="8,318" coordsize="43,2">
              <v:shape style="position:absolute;left:8;top:318;width:43;height:2" coordorigin="8,318" coordsize="43,0" path="m8,318l50,318e" filled="false" stroked="true" strokeweight=".75pt" strokecolor="#000000">
                <v:path arrowok="t"/>
              </v:shape>
            </v:group>
            <v:group style="position:absolute;left:8;top:162;width:43;height:2" coordorigin="8,162" coordsize="43,2">
              <v:shape style="position:absolute;left:8;top:162;width:43;height:2" coordorigin="8,162" coordsize="43,0" path="m8,162l50,162e" filled="false" stroked="true" strokeweight=".75pt" strokecolor="#000000">
                <v:path arrowok="t"/>
              </v:shape>
            </v:group>
            <v:group style="position:absolute;left:8;top:8;width:43;height:2" coordorigin="8,8" coordsize="43,2">
              <v:shape style="position:absolute;left:8;top:8;width:43;height:2" coordorigin="8,8" coordsize="43,0" path="m8,8l50,8e" filled="false" stroked="true" strokeweight=".75pt" strokecolor="#000000">
                <v:path arrowok="t"/>
              </v:shape>
            </v:group>
            <v:group style="position:absolute;left:342;top:1038;width:2;height:364" coordorigin="342,1038" coordsize="2,364">
              <v:shape style="position:absolute;left:342;top:1038;width:2;height:364" coordorigin="342,1038" coordsize="0,364" path="m342,1038l342,1401e" filled="false" stroked="true" strokeweight="3pt" strokecolor="#ff8080">
                <v:path arrowok="t"/>
              </v:shape>
            </v:group>
            <v:group style="position:absolute;left:538;top:918;width:2;height:484" coordorigin="538,918" coordsize="2,484">
              <v:shape style="position:absolute;left:538;top:918;width:2;height:484" coordorigin="538,918" coordsize="0,484" path="m538,918l538,1401e" filled="false" stroked="true" strokeweight="3.12pt" strokecolor="#ff8080">
                <v:path arrowok="t"/>
              </v:shape>
            </v:group>
            <v:group style="position:absolute;left:733;top:752;width:2;height:650" coordorigin="733,752" coordsize="2,650">
              <v:shape style="position:absolute;left:733;top:752;width:2;height:650" coordorigin="733,752" coordsize="0,650" path="m733,752l733,1401e" filled="false" stroked="true" strokeweight="3pt" strokecolor="#ff8080">
                <v:path arrowok="t"/>
              </v:shape>
            </v:group>
            <v:group style="position:absolute;left:928;top:1047;width:2;height:354" coordorigin="928,1047" coordsize="2,354">
              <v:shape style="position:absolute;left:928;top:1047;width:2;height:354" coordorigin="928,1047" coordsize="0,354" path="m928,1047l928,1401e" filled="false" stroked="true" strokeweight="3pt" strokecolor="#ff8080">
                <v:path arrowok="t"/>
              </v:shape>
            </v:group>
            <v:group style="position:absolute;left:1123;top:947;width:2;height:455" coordorigin="1123,947" coordsize="2,455">
              <v:shape style="position:absolute;left:1123;top:947;width:2;height:455" coordorigin="1123,947" coordsize="0,455" path="m1123,947l1123,1401e" filled="false" stroked="true" strokeweight="3.12pt" strokecolor="#ff8080">
                <v:path arrowok="t"/>
              </v:shape>
            </v:group>
            <v:group style="position:absolute;left:1319;top:709;width:2;height:693" coordorigin="1319,709" coordsize="2,693">
              <v:shape style="position:absolute;left:1319;top:709;width:2;height:693" coordorigin="1319,709" coordsize="0,693" path="m1319,709l1319,1401e" filled="false" stroked="true" strokeweight="3pt" strokecolor="#ff8080">
                <v:path arrowok="t"/>
              </v:shape>
            </v:group>
            <v:group style="position:absolute;left:1515;top:606;width:2;height:796" coordorigin="1515,606" coordsize="2,796">
              <v:shape style="position:absolute;left:1515;top:606;width:2;height:796" coordorigin="1515,606" coordsize="0,796" path="m1515,606l1515,1401e" filled="false" stroked="true" strokeweight="3.12pt" strokecolor="#ff8080">
                <v:path arrowok="t"/>
              </v:shape>
            </v:group>
            <v:group style="position:absolute;left:1709;top:944;width:2;height:458" coordorigin="1709,944" coordsize="2,458">
              <v:shape style="position:absolute;left:1709;top:944;width:2;height:458" coordorigin="1709,944" coordsize="0,458" path="m1709,944l1709,1401e" filled="false" stroked="true" strokeweight="3.12pt" strokecolor="#ff8080">
                <v:path arrowok="t"/>
              </v:shape>
            </v:group>
            <v:group style="position:absolute;left:1905;top:846;width:2;height:556" coordorigin="1905,846" coordsize="2,556">
              <v:shape style="position:absolute;left:1905;top:846;width:2;height:556" coordorigin="1905,846" coordsize="0,556" path="m1905,846l1905,1401e" filled="false" stroked="true" strokeweight="3pt" strokecolor="#ff8080">
                <v:path arrowok="t"/>
              </v:shape>
            </v:group>
            <v:group style="position:absolute;left:2100;top:519;width:2;height:882" coordorigin="2100,519" coordsize="2,882">
              <v:shape style="position:absolute;left:2100;top:519;width:2;height:882" coordorigin="2100,519" coordsize="0,882" path="m2100,519l2100,1401e" filled="false" stroked="true" strokeweight="3.12pt" strokecolor="#ff8080">
                <v:path arrowok="t"/>
              </v:shape>
            </v:group>
            <v:group style="position:absolute;left:2295;top:392;width:2;height:1010" coordorigin="2295,392" coordsize="2,1010">
              <v:shape style="position:absolute;left:2295;top:392;width:2;height:1010" coordorigin="2295,392" coordsize="0,1010" path="m2295,392l2295,1401e" filled="false" stroked="true" strokeweight="3.12pt" strokecolor="#ff8080">
                <v:path arrowok="t"/>
              </v:shape>
            </v:group>
            <v:group style="position:absolute;left:2490;top:851;width:2;height:551" coordorigin="2490,851" coordsize="2,551">
              <v:shape style="position:absolute;left:2490;top:851;width:2;height:551" coordorigin="2490,851" coordsize="0,551" path="m2490,851l2490,1401e" filled="false" stroked="true" strokeweight="3pt" strokecolor="#ff8080">
                <v:path arrowok="t"/>
              </v:shape>
            </v:group>
            <v:group style="position:absolute;left:2686;top:680;width:2;height:722" coordorigin="2686,680" coordsize="2,722">
              <v:shape style="position:absolute;left:2686;top:680;width:2;height:722" coordorigin="2686,680" coordsize="0,722" path="m2686,680l2686,1401e" filled="false" stroked="true" strokeweight="3.12pt" strokecolor="#ff8080">
                <v:path arrowok="t"/>
              </v:shape>
            </v:group>
            <v:group style="position:absolute;left:2881;top:397;width:2;height:1005" coordorigin="2881,397" coordsize="2,1005">
              <v:shape style="position:absolute;left:2881;top:397;width:2;height:1005" coordorigin="2881,397" coordsize="0,1005" path="m2881,397l2881,1401e" filled="false" stroked="true" strokeweight="3pt" strokecolor="#ff8080">
                <v:path arrowok="t"/>
              </v:shape>
            </v:group>
            <v:group style="position:absolute;left:3076;top:152;width:2;height:1250" coordorigin="3076,152" coordsize="2,1250">
              <v:shape style="position:absolute;left:3076;top:152;width:2;height:1250" coordorigin="3076,152" coordsize="0,1250" path="m3076,152l3076,1401e" filled="false" stroked="true" strokeweight="3pt" strokecolor="#ff8080">
                <v:path arrowok="t"/>
              </v:shape>
            </v:group>
            <v:group style="position:absolute;left:3271;top:932;width:2;height:470" coordorigin="3271,932" coordsize="2,470">
              <v:shape style="position:absolute;left:3271;top:932;width:2;height:470" coordorigin="3271,932" coordsize="0,470" path="m3271,932l3271,1401e" filled="false" stroked="true" strokeweight="3.12pt" strokecolor="#ff8080">
                <v:path arrowok="t"/>
              </v:shape>
            </v:group>
            <v:group style="position:absolute;left:3467;top:563;width:2;height:839" coordorigin="3467,563" coordsize="2,839">
              <v:shape style="position:absolute;left:3467;top:563;width:2;height:839" coordorigin="3467,563" coordsize="0,839" path="m3467,563l3467,1401e" filled="false" stroked="true" strokeweight="3pt" strokecolor="#ff8080">
                <v:path arrowok="t"/>
              </v:shape>
            </v:group>
            <v:group style="position:absolute;left:3663;top:203;width:2;height:1199" coordorigin="3663,203" coordsize="2,1199">
              <v:shape style="position:absolute;left:3663;top:203;width:2;height:1199" coordorigin="3663,203" coordsize="0,1199" path="m3663,203l3663,1401e" filled="false" stroked="true" strokeweight="3.12pt" strokecolor="#ff8080">
                <v:path arrowok="t"/>
              </v:shape>
            </v:group>
            <v:group style="position:absolute;left:3760;top:8;width:2;height:1394" coordorigin="3760,8" coordsize="2,1394">
              <v:shape style="position:absolute;left:3760;top:8;width:2;height:1394" coordorigin="3760,8" coordsize="0,1394" path="m3760,1401l3760,8e" filled="false" stroked="true" strokeweight=".75pt" strokecolor="#000000">
                <v:path arrowok="t"/>
              </v:shape>
            </v:group>
            <v:group style="position:absolute;left:3760;top:1401;width:43;height:2" coordorigin="3760,1401" coordsize="43,2">
              <v:shape style="position:absolute;left:3760;top:1401;width:43;height:2" coordorigin="3760,1401" coordsize="43,0" path="m3760,1401l3802,1401e" filled="false" stroked="true" strokeweight=".75pt" strokecolor="#000000">
                <v:path arrowok="t"/>
              </v:shape>
            </v:group>
            <v:group style="position:absolute;left:3760;top:1247;width:43;height:2" coordorigin="3760,1247" coordsize="43,2">
              <v:shape style="position:absolute;left:3760;top:1247;width:43;height:2" coordorigin="3760,1247" coordsize="43,0" path="m3760,1247l3802,1247e" filled="false" stroked="true" strokeweight=".75pt" strokecolor="#000000">
                <v:path arrowok="t"/>
              </v:shape>
            </v:group>
            <v:group style="position:absolute;left:3760;top:1091;width:43;height:2" coordorigin="3760,1091" coordsize="43,2">
              <v:shape style="position:absolute;left:3760;top:1091;width:43;height:2" coordorigin="3760,1091" coordsize="43,0" path="m3760,1091l3802,1091e" filled="false" stroked="true" strokeweight=".75pt" strokecolor="#000000">
                <v:path arrowok="t"/>
              </v:shape>
            </v:group>
            <v:group style="position:absolute;left:3760;top:937;width:43;height:2" coordorigin="3760,937" coordsize="43,2">
              <v:shape style="position:absolute;left:3760;top:937;width:43;height:2" coordorigin="3760,937" coordsize="43,0" path="m3760,937l3802,937e" filled="false" stroked="true" strokeweight=".75pt" strokecolor="#000000">
                <v:path arrowok="t"/>
              </v:shape>
            </v:group>
            <v:group style="position:absolute;left:3760;top:781;width:43;height:2" coordorigin="3760,781" coordsize="43,2">
              <v:shape style="position:absolute;left:3760;top:781;width:43;height:2" coordorigin="3760,781" coordsize="43,0" path="m3760,781l3802,781e" filled="false" stroked="true" strokeweight=".75pt" strokecolor="#000000">
                <v:path arrowok="t"/>
              </v:shape>
            </v:group>
            <v:group style="position:absolute;left:3760;top:627;width:43;height:2" coordorigin="3760,627" coordsize="43,2">
              <v:shape style="position:absolute;left:3760;top:627;width:43;height:2" coordorigin="3760,627" coordsize="43,0" path="m3760,627l3802,627e" filled="false" stroked="true" strokeweight=".75pt" strokecolor="#000000">
                <v:path arrowok="t"/>
              </v:shape>
            </v:group>
            <v:group style="position:absolute;left:3760;top:471;width:43;height:2" coordorigin="3760,471" coordsize="43,2">
              <v:shape style="position:absolute;left:3760;top:471;width:43;height:2" coordorigin="3760,471" coordsize="43,0" path="m3760,471l3802,471e" filled="false" stroked="true" strokeweight=".75pt" strokecolor="#000000">
                <v:path arrowok="t"/>
              </v:shape>
            </v:group>
            <v:group style="position:absolute;left:3760;top:318;width:43;height:2" coordorigin="3760,318" coordsize="43,2">
              <v:shape style="position:absolute;left:3760;top:318;width:43;height:2" coordorigin="3760,318" coordsize="43,0" path="m3760,318l3802,318e" filled="false" stroked="true" strokeweight=".75pt" strokecolor="#000000">
                <v:path arrowok="t"/>
              </v:shape>
            </v:group>
            <v:group style="position:absolute;left:3760;top:162;width:43;height:2" coordorigin="3760,162" coordsize="43,2">
              <v:shape style="position:absolute;left:3760;top:162;width:43;height:2" coordorigin="3760,162" coordsize="43,0" path="m3760,162l3802,162e" filled="false" stroked="true" strokeweight=".75pt" strokecolor="#000000">
                <v:path arrowok="t"/>
              </v:shape>
            </v:group>
            <v:group style="position:absolute;left:3760;top:8;width:43;height:2" coordorigin="3760,8" coordsize="43,2">
              <v:shape style="position:absolute;left:3760;top:8;width:43;height:2" coordorigin="3760,8" coordsize="43,0" path="m3760,8l3802,8e" filled="false" stroked="true" strokeweight=".75pt" strokecolor="#000000">
                <v:path arrowok="t"/>
              </v:shape>
            </v:group>
            <v:group style="position:absolute;left:50;top:1401;width:3711;height:2" coordorigin="50,1401" coordsize="3711,2">
              <v:shape style="position:absolute;left:50;top:1401;width:3711;height:2" coordorigin="50,1401" coordsize="3711,0" path="m50,1401l3760,1401e" filled="false" stroked="true" strokeweight=".75pt" strokecolor="#000000">
                <v:path arrowok="t"/>
              </v:shape>
            </v:group>
            <v:group style="position:absolute;left:50;top:1401;width:2;height:43" coordorigin="50,1401" coordsize="2,43">
              <v:shape style="position:absolute;left:50;top:1401;width:2;height:43" coordorigin="50,1401" coordsize="0,43" path="m50,1401l50,1444e" filled="false" stroked="true" strokeweight=".75pt" strokecolor="#000000">
                <v:path arrowok="t"/>
              </v:shape>
            </v:group>
            <v:group style="position:absolute;left:245;top:1401;width:2;height:43" coordorigin="245,1401" coordsize="2,43">
              <v:shape style="position:absolute;left:245;top:1401;width:2;height:43" coordorigin="245,1401" coordsize="0,43" path="m245,1401l245,1444e" filled="false" stroked="true" strokeweight=".75pt" strokecolor="#000000">
                <v:path arrowok="t"/>
              </v:shape>
            </v:group>
            <v:group style="position:absolute;left:440;top:1401;width:2;height:43" coordorigin="440,1401" coordsize="2,43">
              <v:shape style="position:absolute;left:440;top:1401;width:2;height:43" coordorigin="440,1401" coordsize="0,43" path="m440,1401l440,1444e" filled="false" stroked="true" strokeweight=".75pt" strokecolor="#000000">
                <v:path arrowok="t"/>
              </v:shape>
            </v:group>
            <v:group style="position:absolute;left:636;top:1401;width:2;height:43" coordorigin="636,1401" coordsize="2,43">
              <v:shape style="position:absolute;left:636;top:1401;width:2;height:43" coordorigin="636,1401" coordsize="0,43" path="m636,1401l636,1444e" filled="false" stroked="true" strokeweight=".75pt" strokecolor="#000000">
                <v:path arrowok="t"/>
              </v:shape>
            </v:group>
            <v:group style="position:absolute;left:831;top:1401;width:2;height:43" coordorigin="831,1401" coordsize="2,43">
              <v:shape style="position:absolute;left:831;top:1401;width:2;height:43" coordorigin="831,1401" coordsize="0,43" path="m831,1401l831,1444e" filled="false" stroked="true" strokeweight=".75pt" strokecolor="#000000">
                <v:path arrowok="t"/>
              </v:shape>
            </v:group>
            <v:group style="position:absolute;left:1025;top:1401;width:2;height:43" coordorigin="1025,1401" coordsize="2,43">
              <v:shape style="position:absolute;left:1025;top:1401;width:2;height:43" coordorigin="1025,1401" coordsize="0,43" path="m1025,1401l1025,1444e" filled="false" stroked="true" strokeweight=".75pt" strokecolor="#000000">
                <v:path arrowok="t"/>
              </v:shape>
            </v:group>
            <v:group style="position:absolute;left:1222;top:1401;width:2;height:43" coordorigin="1222,1401" coordsize="2,43">
              <v:shape style="position:absolute;left:1222;top:1401;width:2;height:43" coordorigin="1222,1401" coordsize="0,43" path="m1222,1401l1222,1444e" filled="false" stroked="true" strokeweight=".75pt" strokecolor="#000000">
                <v:path arrowok="t"/>
              </v:shape>
            </v:group>
            <v:group style="position:absolute;left:1416;top:1401;width:2;height:43" coordorigin="1416,1401" coordsize="2,43">
              <v:shape style="position:absolute;left:1416;top:1401;width:2;height:43" coordorigin="1416,1401" coordsize="0,43" path="m1416,1401l1416,1444e" filled="false" stroked="true" strokeweight=".75pt" strokecolor="#000000">
                <v:path arrowok="t"/>
              </v:shape>
            </v:group>
            <v:group style="position:absolute;left:1611;top:1401;width:2;height:43" coordorigin="1611,1401" coordsize="2,43">
              <v:shape style="position:absolute;left:1611;top:1401;width:2;height:43" coordorigin="1611,1401" coordsize="0,43" path="m1611,1401l1611,1444e" filled="false" stroked="true" strokeweight=".75pt" strokecolor="#000000">
                <v:path arrowok="t"/>
              </v:shape>
            </v:group>
            <v:group style="position:absolute;left:1808;top:1401;width:2;height:43" coordorigin="1808,1401" coordsize="2,43">
              <v:shape style="position:absolute;left:1808;top:1401;width:2;height:43" coordorigin="1808,1401" coordsize="0,43" path="m1808,1401l1808,1444e" filled="false" stroked="true" strokeweight=".75pt" strokecolor="#000000">
                <v:path arrowok="t"/>
              </v:shape>
            </v:group>
            <v:group style="position:absolute;left:2002;top:1401;width:2;height:43" coordorigin="2002,1401" coordsize="2,43">
              <v:shape style="position:absolute;left:2002;top:1401;width:2;height:43" coordorigin="2002,1401" coordsize="0,43" path="m2002,1401l2002,1444e" filled="false" stroked="true" strokeweight=".75pt" strokecolor="#000000">
                <v:path arrowok="t"/>
              </v:shape>
            </v:group>
            <v:group style="position:absolute;left:2199;top:1401;width:2;height:43" coordorigin="2199,1401" coordsize="2,43">
              <v:shape style="position:absolute;left:2199;top:1401;width:2;height:43" coordorigin="2199,1401" coordsize="0,43" path="m2199,1401l2199,1444e" filled="false" stroked="true" strokeweight=".75pt" strokecolor="#000000">
                <v:path arrowok="t"/>
              </v:shape>
            </v:group>
            <v:group style="position:absolute;left:2393;top:1401;width:2;height:43" coordorigin="2393,1401" coordsize="2,43">
              <v:shape style="position:absolute;left:2393;top:1401;width:2;height:43" coordorigin="2393,1401" coordsize="0,43" path="m2393,1401l2393,1444e" filled="false" stroked="true" strokeweight=".75pt" strokecolor="#000000">
                <v:path arrowok="t"/>
              </v:shape>
            </v:group>
            <v:group style="position:absolute;left:2588;top:1401;width:2;height:43" coordorigin="2588,1401" coordsize="2,43">
              <v:shape style="position:absolute;left:2588;top:1401;width:2;height:43" coordorigin="2588,1401" coordsize="0,43" path="m2588,1401l2588,1444e" filled="false" stroked="true" strokeweight=".75pt" strokecolor="#000000">
                <v:path arrowok="t"/>
              </v:shape>
            </v:group>
            <v:group style="position:absolute;left:2784;top:1401;width:2;height:43" coordorigin="2784,1401" coordsize="2,43">
              <v:shape style="position:absolute;left:2784;top:1401;width:2;height:43" coordorigin="2784,1401" coordsize="0,43" path="m2784,1401l2784,1444e" filled="false" stroked="true" strokeweight=".75pt" strokecolor="#000000">
                <v:path arrowok="t"/>
              </v:shape>
            </v:group>
            <v:group style="position:absolute;left:2979;top:1401;width:2;height:43" coordorigin="2979,1401" coordsize="2,43">
              <v:shape style="position:absolute;left:2979;top:1401;width:2;height:43" coordorigin="2979,1401" coordsize="0,43" path="m2979,1401l2979,1444e" filled="false" stroked="true" strokeweight=".75pt" strokecolor="#000000">
                <v:path arrowok="t"/>
              </v:shape>
            </v:group>
            <v:group style="position:absolute;left:3173;top:1401;width:2;height:43" coordorigin="3173,1401" coordsize="2,43">
              <v:shape style="position:absolute;left:3173;top:1401;width:2;height:43" coordorigin="3173,1401" coordsize="0,43" path="m3173,1401l3173,1444e" filled="false" stroked="true" strokeweight=".75pt" strokecolor="#000000">
                <v:path arrowok="t"/>
              </v:shape>
            </v:group>
            <v:group style="position:absolute;left:3370;top:1401;width:2;height:43" coordorigin="3370,1401" coordsize="2,43">
              <v:shape style="position:absolute;left:3370;top:1401;width:2;height:43" coordorigin="3370,1401" coordsize="0,43" path="m3370,1401l3370,1444e" filled="false" stroked="true" strokeweight=".75pt" strokecolor="#000000">
                <v:path arrowok="t"/>
              </v:shape>
            </v:group>
            <v:group style="position:absolute;left:3564;top:1401;width:2;height:43" coordorigin="3564,1401" coordsize="2,43">
              <v:shape style="position:absolute;left:3564;top:1401;width:2;height:43" coordorigin="3564,1401" coordsize="0,43" path="m3564,1401l3564,1444e" filled="false" stroked="true" strokeweight=".75pt" strokecolor="#000000">
                <v:path arrowok="t"/>
              </v:shape>
            </v:group>
            <v:group style="position:absolute;left:3760;top:1401;width:2;height:43" coordorigin="3760,1401" coordsize="2,43">
              <v:shape style="position:absolute;left:3760;top:1401;width:2;height:43" coordorigin="3760,1401" coordsize="0,43" path="m3760,1401l3760,1444e" filled="false" stroked="true" strokeweight=".75pt" strokecolor="#000000">
                <v:path arrowok="t"/>
              </v:shape>
            </v:group>
            <v:group style="position:absolute;left:147;top:384;width:3515;height:513" coordorigin="147,384" coordsize="3515,513">
              <v:shape style="position:absolute;left:147;top:384;width:3515;height:513" coordorigin="147,384" coordsize="3515,513" path="m147,384l196,407,245,430,294,453,342,473,391,489,440,501,489,515,538,540,587,583,635,638,684,691,733,726,782,740,831,739,928,712,1026,656,1075,620,1124,585,1172,544,1221,499,1270,462,1319,449,1368,473,1417,523,1465,576,1514,608,1563,606,1612,586,1661,562,1709,551,1758,560,1807,580,1856,600,1905,611,1954,607,2002,595,2051,581,2100,572,2149,569,2198,569,2247,571,2295,576,2344,588,2393,605,2442,619,2490,624,2539,610,2588,584,2637,560,2686,553,2735,575,2783,614,2832,654,2881,674,2930,660,2979,624,3028,594,3076,597,3115,641,3154,716,3194,798,3233,865,3272,897,3311,880,3350,829,3389,762,3428,698,3467,655,3516,634,3565,630,3613,632,3662,631e" filled="false" stroked="true" strokeweight="1.25pt" strokecolor="#ff0000">
                <v:path arrowok="t"/>
              </v:shape>
            </v:group>
            <v:group style="position:absolute;left:343;top:143;width:3320;height:1125" coordorigin="343,143" coordsize="3320,1125">
              <v:shape style="position:absolute;left:343;top:143;width:3320;height:1125" coordorigin="343,143" coordsize="3320,1125" path="m343,690l378,656,428,606,484,557,538,522,583,500,635,480,688,480,733,518,776,636,798,722,820,815,842,909,863,995,885,1066,907,1116,928,1135,953,1118,977,1066,1002,989,1026,897,1050,798,1075,703,1099,620,1124,559,1171,478,1221,417,1271,382,1319,377,1358,403,1397,452,1436,517,1475,591,1514,666,1542,730,1570,809,1598,895,1626,978,1654,1048,1682,1095,1709,1111,1737,1088,1765,1032,1793,954,1821,863,1849,770,1877,684,1905,617,1944,536,1983,457,2022,389,2061,343,2100,330,2139,356,2178,415,2217,495,2256,584,2295,670,2323,739,2351,824,2379,915,2407,1001,2435,1073,2463,1120,2490,1133,2515,1106,2539,1047,2564,967,2588,872,2613,774,2637,681,2661,602,2686,546,2731,497,2836,473,2881,477,2979,499,3032,532,3076,592,3112,704,3130,783,3147,870,3165,959,3183,1047,3201,1126,3218,1193,3236,1242,3254,1268,3272,1265,3300,1190,3314,1123,3327,1042,3341,950,3355,850,3369,745,3383,640,3397,537,3411,439,3425,351,3439,275,3453,216,3495,143,3523,155,3551,198,3579,260,3606,331,3634,398,3662,449e" filled="false" stroked="true" strokeweight="1.25pt" strokecolor="#044e7d">
                <v:path arrowok="t"/>
              </v:shape>
            </v:group>
          </v:group>
        </w:pict>
      </w:r>
      <w:r>
        <w:rPr>
          <w:rFonts w:ascii="宋体"/>
          <w:position w:val="3"/>
        </w:rPr>
      </w:r>
    </w:p>
    <w:p>
      <w:pPr>
        <w:pStyle w:val="BodyText"/>
        <w:tabs>
          <w:tab w:pos="5259" w:val="left" w:leader="none"/>
        </w:tabs>
        <w:spacing w:line="240" w:lineRule="auto"/>
        <w:ind w:left="490" w:right="0"/>
        <w:jc w:val="left"/>
        <w:rPr>
          <w:rFonts w:ascii="宋体" w:hAnsi="宋体" w:cs="宋体" w:eastAsia="宋体" w:hint="default"/>
        </w:rPr>
      </w:pPr>
      <w:r>
        <w:rPr>
          <w:rFonts w:ascii="宋体"/>
        </w:rPr>
        <w:pict>
          <v:group style="width:195.45pt;height:20.1pt;mso-position-horizontal-relative:char;mso-position-vertical-relative:line" coordorigin="0,0" coordsize="3909,402">
            <v:group style="position:absolute;left:0;top:1;width:389;height:400" coordorigin="0,1" coordsize="389,400">
              <v:shape style="position:absolute;left:0;top:1;width:389;height:400" coordorigin="0,1" coordsize="389,400" path="m56,307l36,307,40,309,47,317,49,321,51,331,51,343,49,367,49,377,58,401,78,381,61,381,61,379,60,377,60,367,60,363,62,343,63,337,62,331,62,323,61,319,58,311,56,307xe" filled="true" fillcolor="#000000" stroked="false">
                <v:path arrowok="t"/>
                <v:fill type="solid"/>
              </v:shape>
              <v:shape style="position:absolute;left:0;top:1;width:389;height:400" coordorigin="0,1" coordsize="389,400" path="m96,347l61,381,78,381,104,355,96,347xe" filled="true" fillcolor="#000000" stroked="false">
                <v:path arrowok="t"/>
                <v:fill type="solid"/>
              </v:shape>
              <v:shape style="position:absolute;left:0;top:1;width:389;height:400" coordorigin="0,1" coordsize="389,400" path="m41,295l25,297,18,299,11,307,5,313,1,321,0,335,3,343,9,349,19,341,14,337,12,333,12,323,14,319,18,313,22,311,27,307,56,307,53,305,47,299,41,295xe" filled="true" fillcolor="#000000" stroked="false">
                <v:path arrowok="t"/>
                <v:fill type="solid"/>
              </v:shape>
              <v:shape style="position:absolute;left:0;top:1;width:389;height:400" coordorigin="0,1" coordsize="389,400" path="m86,243l82,243,73,247,69,249,60,257,57,263,56,275,57,283,64,295,70,303,78,311,88,321,97,327,106,331,114,333,123,335,130,331,137,325,139,323,121,323,114,321,108,321,99,315,76,291,69,281,67,269,68,263,72,259,76,255,113,255,111,253,101,247,96,245,86,243xe" filled="true" fillcolor="#000000" stroked="false">
                <v:path arrowok="t"/>
                <v:fill type="solid"/>
              </v:shape>
              <v:shape style="position:absolute;left:0;top:1;width:389;height:400" coordorigin="0,1" coordsize="389,400" path="m113,255l88,255,95,257,104,263,127,287,133,295,134,301,135,309,134,313,126,321,121,323,139,323,142,319,145,313,146,301,145,295,138,281,132,275,124,265,117,259,113,255xe" filled="true" fillcolor="#000000" stroked="false">
                <v:path arrowok="t"/>
                <v:fill type="solid"/>
              </v:shape>
              <v:shape style="position:absolute;left:0;top:1;width:389;height:400" coordorigin="0,1" coordsize="389,400" path="m155,211l138,211,193,267,202,257,155,211xe" filled="true" fillcolor="#000000" stroked="false">
                <v:path arrowok="t"/>
                <v:fill type="solid"/>
              </v:shape>
              <v:shape style="position:absolute;left:0;top:1;width:389;height:400" coordorigin="0,1" coordsize="389,400" path="m131,187l125,193,127,197,127,203,127,217,125,223,123,231,131,239,138,211,155,211,131,187xe" filled="true" fillcolor="#000000" stroked="false">
                <v:path arrowok="t"/>
                <v:fill type="solid"/>
              </v:shape>
              <v:shape style="position:absolute;left:0;top:1;width:389;height:400" coordorigin="0,1" coordsize="389,400" path="m213,207l205,217,211,223,218,225,234,225,241,221,249,213,223,213,218,211,213,207xe" filled="true" fillcolor="#000000" stroked="false">
                <v:path arrowok="t"/>
                <v:fill type="solid"/>
              </v:shape>
              <v:shape style="position:absolute;left:0;top:1;width:389;height:400" coordorigin="0,1" coordsize="389,400" path="m248,167l222,167,227,169,233,171,238,175,243,181,246,187,246,199,244,203,240,207,236,211,232,213,249,213,255,207,258,197,256,179,252,171,248,167xe" filled="true" fillcolor="#000000" stroked="false">
                <v:path arrowok="t"/>
                <v:fill type="solid"/>
              </v:shape>
              <v:shape style="position:absolute;left:0;top:1;width:389;height:400" coordorigin="0,1" coordsize="389,400" path="m197,123l162,159,191,201,201,195,200,191,200,187,201,185,202,183,192,183,177,159,205,131,197,123xe" filled="true" fillcolor="#000000" stroked="false">
                <v:path arrowok="t"/>
                <v:fill type="solid"/>
              </v:shape>
              <v:shape style="position:absolute;left:0;top:1;width:389;height:400" coordorigin="0,1" coordsize="389,400" path="m232,155l215,155,207,159,201,165,197,169,194,175,192,183,202,183,202,181,204,177,207,175,211,171,216,167,248,167,246,165,239,159,232,155xe" filled="true" fillcolor="#000000" stroked="false">
                <v:path arrowok="t"/>
                <v:fill type="solid"/>
              </v:shape>
              <v:shape style="position:absolute;left:0;top:1;width:389;height:400" coordorigin="0,1" coordsize="389,400" path="m280,59l272,59,255,63,248,69,235,81,231,89,226,105,227,113,229,121,232,131,267,159,276,163,284,163,300,159,308,155,313,149,272,149,263,145,254,135,244,125,239,117,239,97,243,89,249,83,254,77,259,75,272,73,307,73,305,71,297,65,289,63,280,59xe" filled="true" fillcolor="#000000" stroked="false">
                <v:path arrowok="t"/>
                <v:fill type="solid"/>
              </v:shape>
              <v:shape style="position:absolute;left:0;top:1;width:389;height:400" coordorigin="0,1" coordsize="389,400" path="m326,129l314,129,312,133,310,137,306,139,299,147,291,149,313,149,314,147,320,141,325,135,326,129xe" filled="true" fillcolor="#000000" stroked="false">
                <v:path arrowok="t"/>
                <v:fill type="solid"/>
              </v:shape>
              <v:shape style="position:absolute;left:0;top:1;width:389;height:400" coordorigin="0,1" coordsize="389,400" path="m307,73l278,73,290,77,296,81,302,87,312,97,317,107,316,117,310,119,303,121,296,125,301,133,305,131,309,129,326,129,327,125,336,125,344,123,351,119,349,115,329,115,329,109,327,103,322,89,317,83,307,73xe" filled="true" fillcolor="#000000" stroked="false">
                <v:path arrowok="t"/>
                <v:fill type="solid"/>
              </v:shape>
              <v:shape style="position:absolute;left:0;top:1;width:389;height:400" coordorigin="0,1" coordsize="389,400" path="m347,111l342,113,336,115,349,115,347,111xe" filled="true" fillcolor="#000000" stroked="false">
                <v:path arrowok="t"/>
                <v:fill type="solid"/>
              </v:shape>
              <v:shape style="position:absolute;left:0;top:1;width:389;height:400" coordorigin="0,1" coordsize="389,400" path="m342,25l324,25,380,79,388,71,342,25xe" filled="true" fillcolor="#000000" stroked="false">
                <v:path arrowok="t"/>
                <v:fill type="solid"/>
              </v:shape>
              <v:shape style="position:absolute;left:0;top:1;width:389;height:400" coordorigin="0,1" coordsize="389,400" path="m317,1l312,7,313,11,314,17,313,29,312,37,309,45,318,53,324,25,342,25,317,1xe" filled="true" fillcolor="#000000" stroked="false">
                <v:path arrowok="t"/>
                <v:fill type="solid"/>
              </v:shape>
            </v:group>
            <v:group style="position:absolute;left:391;top:1;width:391;height:400" coordorigin="391,1" coordsize="391,400">
              <v:shape style="position:absolute;left:391;top:1;width:391;height:400" coordorigin="391,1" coordsize="391,400" path="m447,307l427,307,431,309,438,317,440,321,442,331,442,343,439,367,439,377,448,401,469,381,452,381,452,379,451,377,451,367,451,363,453,343,453,337,453,331,453,323,452,319,449,311,447,307xe" filled="true" fillcolor="#000000" stroked="false">
                <v:path arrowok="t"/>
                <v:fill type="solid"/>
              </v:shape>
              <v:shape style="position:absolute;left:391;top:1;width:391;height:400" coordorigin="391,1" coordsize="391,400" path="m487,347l452,381,469,381,495,355,487,347xe" filled="true" fillcolor="#000000" stroked="false">
                <v:path arrowok="t"/>
                <v:fill type="solid"/>
              </v:shape>
              <v:shape style="position:absolute;left:391;top:1;width:391;height:400" coordorigin="391,1" coordsize="391,400" path="m432,295l416,297,409,299,402,307,395,313,392,321,391,335,394,343,400,349,409,341,405,337,403,333,403,323,405,319,409,313,413,311,417,307,447,307,444,305,438,299,432,295xe" filled="true" fillcolor="#000000" stroked="false">
                <v:path arrowok="t"/>
                <v:fill type="solid"/>
              </v:shape>
              <v:shape style="position:absolute;left:391;top:1;width:391;height:400" coordorigin="391,1" coordsize="391,400" path="m477,243l473,243,464,247,460,249,456,253,451,257,448,263,447,275,448,283,455,295,461,303,469,311,479,321,488,327,497,331,505,333,513,335,521,331,529,323,512,323,505,321,499,321,490,315,466,291,460,281,458,269,459,263,463,259,467,255,504,255,502,253,492,247,487,245,477,243xe" filled="true" fillcolor="#000000" stroked="false">
                <v:path arrowok="t"/>
                <v:fill type="solid"/>
              </v:shape>
              <v:shape style="position:absolute;left:391;top:1;width:391;height:400" coordorigin="391,1" coordsize="391,400" path="m504,255l479,255,485,257,495,263,518,287,524,295,526,309,525,313,517,321,512,323,529,323,533,319,536,313,537,307,537,301,536,295,529,281,523,275,515,265,508,259,504,255xe" filled="true" fillcolor="#000000" stroked="false">
                <v:path arrowok="t"/>
                <v:fill type="solid"/>
              </v:shape>
              <v:shape style="position:absolute;left:391;top:1;width:391;height:400" coordorigin="391,1" coordsize="391,400" path="m546,211l529,211,584,267,592,257,546,211xe" filled="true" fillcolor="#000000" stroked="false">
                <v:path arrowok="t"/>
                <v:fill type="solid"/>
              </v:shape>
              <v:shape style="position:absolute;left:391;top:1;width:391;height:400" coordorigin="391,1" coordsize="391,400" path="m522,187l516,193,518,197,518,203,517,217,516,223,513,231,522,239,524,235,525,231,528,221,529,215,529,211,546,211,522,187xe" filled="true" fillcolor="#000000" stroked="false">
                <v:path arrowok="t"/>
                <v:fill type="solid"/>
              </v:shape>
              <v:shape style="position:absolute;left:391;top:1;width:391;height:400" coordorigin="391,1" coordsize="391,400" path="m604,207l596,217,602,223,609,225,625,225,632,221,640,213,614,213,609,211,604,207xe" filled="true" fillcolor="#000000" stroked="false">
                <v:path arrowok="t"/>
                <v:fill type="solid"/>
              </v:shape>
              <v:shape style="position:absolute;left:391;top:1;width:391;height:400" coordorigin="391,1" coordsize="391,400" path="m639,167l613,167,618,169,624,171,634,181,637,187,637,199,635,203,627,211,623,213,640,213,646,207,649,197,647,179,643,171,639,167xe" filled="true" fillcolor="#000000" stroked="false">
                <v:path arrowok="t"/>
                <v:fill type="solid"/>
              </v:shape>
              <v:shape style="position:absolute;left:391;top:1;width:391;height:400" coordorigin="391,1" coordsize="391,400" path="m588,123l553,159,582,201,592,195,591,191,591,187,592,185,592,183,583,183,568,159,596,131,588,123xe" filled="true" fillcolor="#000000" stroked="false">
                <v:path arrowok="t"/>
                <v:fill type="solid"/>
              </v:shape>
              <v:shape style="position:absolute;left:391;top:1;width:391;height:400" coordorigin="391,1" coordsize="391,400" path="m623,155l606,155,598,159,588,169,585,175,583,183,592,183,593,181,595,177,602,171,607,167,639,167,630,159,623,155xe" filled="true" fillcolor="#000000" stroked="false">
                <v:path arrowok="t"/>
                <v:fill type="solid"/>
              </v:shape>
              <v:shape style="position:absolute;left:391;top:1;width:391;height:400" coordorigin="391,1" coordsize="391,400" path="m671,59l663,59,646,63,639,69,626,81,622,89,617,105,617,113,620,121,623,131,658,159,667,163,675,163,691,159,699,155,703,149,663,149,654,145,645,135,635,125,630,117,630,109,630,97,633,89,645,77,650,75,657,73,697,73,695,71,688,65,680,63,671,59xe" filled="true" fillcolor="#000000" stroked="false">
                <v:path arrowok="t"/>
                <v:fill type="solid"/>
              </v:shape>
              <v:shape style="position:absolute;left:391;top:1;width:391;height:400" coordorigin="391,1" coordsize="391,400" path="m717,129l705,129,703,133,701,137,697,139,690,147,682,149,703,149,705,147,711,141,716,135,717,129xe" filled="true" fillcolor="#000000" stroked="false">
                <v:path arrowok="t"/>
                <v:fill type="solid"/>
              </v:shape>
              <v:shape style="position:absolute;left:391;top:1;width:391;height:400" coordorigin="391,1" coordsize="391,400" path="m697,73l669,73,681,77,687,81,703,97,708,107,707,117,694,121,687,125,692,133,696,131,700,129,717,129,718,125,727,125,735,123,742,119,740,115,720,115,720,109,718,103,715,95,713,89,708,83,697,73xe" filled="true" fillcolor="#000000" stroked="false">
                <v:path arrowok="t"/>
                <v:fill type="solid"/>
              </v:shape>
              <v:shape style="position:absolute;left:391;top:1;width:391;height:400" coordorigin="391,1" coordsize="391,400" path="m738,111l733,113,727,115,740,115,738,111xe" filled="true" fillcolor="#000000" stroked="false">
                <v:path arrowok="t"/>
                <v:fill type="solid"/>
              </v:shape>
              <v:shape style="position:absolute;left:391;top:1;width:391;height:400" coordorigin="391,1" coordsize="391,400" path="m736,75l728,85,734,91,742,93,757,93,764,89,770,83,772,81,747,81,741,79,736,75xe" filled="true" fillcolor="#000000" stroked="false">
                <v:path arrowok="t"/>
                <v:fill type="solid"/>
              </v:shape>
              <v:shape style="position:absolute;left:391;top:1;width:391;height:400" coordorigin="391,1" coordsize="391,400" path="m776,41l754,41,759,43,767,51,769,55,769,67,767,71,760,79,756,81,772,81,777,75,781,67,781,51,778,43,776,41xe" filled="true" fillcolor="#000000" stroked="false">
                <v:path arrowok="t"/>
                <v:fill type="solid"/>
              </v:shape>
              <v:shape style="position:absolute;left:391;top:1;width:391;height:400" coordorigin="391,1" coordsize="391,400" path="m741,13l721,13,725,15,732,21,733,25,731,35,729,39,725,43,725,43,724,45,724,45,730,53,732,51,734,47,739,43,744,41,776,41,772,37,767,33,741,33,743,27,744,23,743,19,742,15,741,13xe" filled="true" fillcolor="#000000" stroked="false">
                <v:path arrowok="t"/>
                <v:fill type="solid"/>
              </v:shape>
              <v:shape style="position:absolute;left:391;top:1;width:391;height:400" coordorigin="391,1" coordsize="391,400" path="m721,1l716,1,711,3,688,37,690,43,695,51,705,43,702,39,700,33,712,13,741,13,740,11,737,9,734,5,730,3,721,1xe" filled="true" fillcolor="#000000" stroked="false">
                <v:path arrowok="t"/>
                <v:fill type="solid"/>
              </v:shape>
              <v:shape style="position:absolute;left:391;top:1;width:391;height:400" coordorigin="391,1" coordsize="391,400" path="m762,29l747,29,741,33,767,33,762,29xe" filled="true" fillcolor="#000000" stroked="false">
                <v:path arrowok="t"/>
                <v:fill type="solid"/>
              </v:shape>
            </v:group>
            <v:group style="position:absolute;left:782;top:1;width:389;height:400" coordorigin="782,1" coordsize="389,400">
              <v:shape style="position:absolute;left:782;top:1;width:389;height:400" coordorigin="782,1" coordsize="389,400" path="m837,307l818,307,822,309,829,317,831,321,833,333,833,343,830,367,830,375,831,379,831,385,832,391,836,397,837,399,839,401,860,381,843,381,842,379,842,377,842,367,842,363,843,355,844,343,844,327,844,323,843,319,840,311,837,307xe" filled="true" fillcolor="#000000" stroked="false">
                <v:path arrowok="t"/>
                <v:fill type="solid"/>
              </v:shape>
              <v:shape style="position:absolute;left:782;top:1;width:389;height:400" coordorigin="782,1" coordsize="389,400" path="m878,347l843,381,860,381,886,355,878,347xe" filled="true" fillcolor="#000000" stroked="false">
                <v:path arrowok="t"/>
                <v:fill type="solid"/>
              </v:shape>
              <v:shape style="position:absolute;left:782;top:1;width:389;height:400" coordorigin="782,1" coordsize="389,400" path="m823,295l807,297,800,299,793,307,786,313,783,321,782,335,785,343,791,349,800,341,796,337,794,333,794,323,796,319,804,311,808,307,837,307,835,305,829,299,823,295xe" filled="true" fillcolor="#000000" stroked="false">
                <v:path arrowok="t"/>
                <v:fill type="solid"/>
              </v:shape>
              <v:shape style="position:absolute;left:782;top:1;width:389;height:400" coordorigin="782,1" coordsize="389,400" path="m868,243l864,243,855,247,851,249,842,257,839,263,838,275,839,283,843,289,846,295,852,303,860,311,870,321,879,327,887,331,896,333,904,335,912,331,920,323,903,323,896,321,890,321,881,315,857,291,851,281,850,275,849,269,850,263,854,259,858,255,895,255,893,253,883,247,878,245,873,245,868,243xe" filled="true" fillcolor="#000000" stroked="false">
                <v:path arrowok="t"/>
                <v:fill type="solid"/>
              </v:shape>
              <v:shape style="position:absolute;left:782;top:1;width:389;height:400" coordorigin="782,1" coordsize="389,400" path="m895,255l870,255,876,257,885,263,909,287,915,295,916,301,917,309,916,313,908,321,903,323,920,323,924,319,927,313,928,301,927,295,920,281,914,275,906,265,899,259,895,255xe" filled="true" fillcolor="#000000" stroked="false">
                <v:path arrowok="t"/>
                <v:fill type="solid"/>
              </v:shape>
              <v:shape style="position:absolute;left:782;top:1;width:389;height:400" coordorigin="782,1" coordsize="389,400" path="m937,211l920,211,975,267,983,257,937,211xe" filled="true" fillcolor="#000000" stroked="false">
                <v:path arrowok="t"/>
                <v:fill type="solid"/>
              </v:shape>
              <v:shape style="position:absolute;left:782;top:1;width:389;height:400" coordorigin="782,1" coordsize="389,400" path="m913,187l907,193,909,197,909,203,908,217,907,223,904,231,913,239,916,231,919,221,920,215,920,211,937,211,913,187xe" filled="true" fillcolor="#000000" stroked="false">
                <v:path arrowok="t"/>
                <v:fill type="solid"/>
              </v:shape>
              <v:shape style="position:absolute;left:782;top:1;width:389;height:400" coordorigin="782,1" coordsize="389,400" path="m984,131l971,131,965,135,952,147,949,157,950,167,995,223,1015,223,1023,221,1031,213,1010,213,1006,211,1002,211,998,209,995,207,992,203,987,199,985,195,985,191,977,191,970,185,965,179,963,173,961,167,960,163,961,157,961,155,963,151,969,145,973,143,993,143,997,139,991,133,984,131xe" filled="true" fillcolor="#000000" stroked="false">
                <v:path arrowok="t"/>
                <v:fill type="solid"/>
              </v:shape>
              <v:shape style="position:absolute;left:782;top:1;width:389;height:400" coordorigin="782,1" coordsize="389,400" path="m1031,169l1010,169,1015,171,1020,177,1025,181,1028,187,1028,193,1028,199,1027,203,1023,207,1021,209,1018,211,1014,211,1010,213,1031,213,1035,209,1037,205,1039,199,1040,193,1040,189,1038,183,1036,177,1033,171,1031,169xe" filled="true" fillcolor="#000000" stroked="false">
                <v:path arrowok="t"/>
                <v:fill type="solid"/>
              </v:shape>
              <v:shape style="position:absolute;left:782;top:1;width:389;height:400" coordorigin="782,1" coordsize="389,400" path="m1014,157l998,157,990,159,985,165,981,169,979,173,978,177,976,181,976,187,977,191,985,191,985,183,987,179,995,171,999,169,1031,169,1022,161,1014,157xe" filled="true" fillcolor="#000000" stroked="false">
                <v:path arrowok="t"/>
                <v:fill type="solid"/>
              </v:shape>
              <v:shape style="position:absolute;left:782;top:1;width:389;height:400" coordorigin="782,1" coordsize="389,400" path="m1062,59l1054,59,1037,63,1008,105,1008,113,1011,121,1014,131,1049,159,1057,163,1066,163,1082,159,1090,155,1095,149,1054,149,1045,145,1026,125,1021,117,1021,97,1024,89,1036,77,1041,75,1047,73,1088,73,1086,71,1079,65,1070,63,1062,59xe" filled="true" fillcolor="#000000" stroked="false">
                <v:path arrowok="t"/>
                <v:fill type="solid"/>
              </v:shape>
              <v:shape style="position:absolute;left:782;top:1;width:389;height:400" coordorigin="782,1" coordsize="389,400" path="m1108,129l1096,129,1094,133,1092,137,1081,147,1073,149,1095,149,1102,141,1107,135,1108,129xe" filled="true" fillcolor="#000000" stroked="false">
                <v:path arrowok="t"/>
                <v:fill type="solid"/>
              </v:shape>
              <v:shape style="position:absolute;left:782;top:1;width:389;height:400" coordorigin="782,1" coordsize="389,400" path="m993,143l981,143,985,145,989,147,993,143xe" filled="true" fillcolor="#000000" stroked="false">
                <v:path arrowok="t"/>
                <v:fill type="solid"/>
              </v:shape>
              <v:shape style="position:absolute;left:782;top:1;width:389;height:400" coordorigin="782,1" coordsize="389,400" path="m1088,73l1060,73,1072,77,1078,81,1084,87,1094,97,1099,107,1098,117,1085,121,1078,125,1083,133,1087,131,1091,129,1108,129,1109,125,1118,125,1126,123,1133,119,1131,115,1110,115,1111,109,1109,103,1106,95,1103,89,1099,83,1088,73xe" filled="true" fillcolor="#000000" stroked="false">
                <v:path arrowok="t"/>
                <v:fill type="solid"/>
              </v:shape>
              <v:shape style="position:absolute;left:782;top:1;width:389;height:400" coordorigin="782,1" coordsize="389,400" path="m1129,111l1124,113,1118,115,1131,115,1129,111xe" filled="true" fillcolor="#000000" stroked="false">
                <v:path arrowok="t"/>
                <v:fill type="solid"/>
              </v:shape>
              <v:shape style="position:absolute;left:782;top:1;width:389;height:400" coordorigin="782,1" coordsize="389,400" path="m1124,25l1106,25,1161,79,1170,71,1124,25xe" filled="true" fillcolor="#000000" stroked="false">
                <v:path arrowok="t"/>
                <v:fill type="solid"/>
              </v:shape>
              <v:shape style="position:absolute;left:782;top:1;width:389;height:400" coordorigin="782,1" coordsize="389,400" path="m1099,1l1094,7,1095,11,1096,17,1095,29,1094,37,1091,45,1099,53,1101,49,1103,45,1105,33,1106,29,1106,25,1124,25,1099,1xe" filled="true" fillcolor="#000000" stroked="false">
                <v:path arrowok="t"/>
                <v:fill type="solid"/>
              </v:shape>
            </v:group>
            <v:group style="position:absolute;left:1173;top:1;width:390;height:400" coordorigin="1173,1" coordsize="390,400">
              <v:shape style="position:absolute;left:1173;top:1;width:390;height:400" coordorigin="1173,1" coordsize="390,400" path="m1228,307l1209,307,1213,309,1220,317,1222,321,1224,333,1224,343,1222,357,1221,367,1230,401,1250,381,1234,381,1233,379,1233,377,1233,371,1233,363,1234,355,1235,343,1235,337,1235,331,1235,323,1234,319,1231,311,1228,307xe" filled="true" fillcolor="#000000" stroked="false">
                <v:path arrowok="t"/>
                <v:fill type="solid"/>
              </v:shape>
              <v:shape style="position:absolute;left:1173;top:1;width:390;height:400" coordorigin="1173,1" coordsize="390,400" path="m1269,347l1234,381,1250,381,1277,355,1269,347xe" filled="true" fillcolor="#000000" stroked="false">
                <v:path arrowok="t"/>
                <v:fill type="solid"/>
              </v:shape>
              <v:shape style="position:absolute;left:1173;top:1;width:390;height:400" coordorigin="1173,1" coordsize="390,400" path="m1213,295l1198,297,1191,299,1184,307,1177,313,1174,321,1173,327,1173,335,1176,343,1182,349,1191,341,1187,337,1185,333,1185,323,1187,319,1191,313,1195,311,1199,307,1228,307,1226,305,1220,299,1213,295xe" filled="true" fillcolor="#000000" stroked="false">
                <v:path arrowok="t"/>
                <v:fill type="solid"/>
              </v:shape>
              <v:shape style="position:absolute;left:1173;top:1;width:390;height:400" coordorigin="1173,1" coordsize="390,400" path="m1259,243l1255,243,1246,247,1242,249,1233,257,1230,263,1229,269,1229,275,1230,283,1237,295,1243,303,1251,311,1261,321,1270,327,1278,331,1287,333,1295,335,1303,331,1311,323,1294,323,1287,321,1280,321,1271,315,1248,291,1242,281,1241,275,1240,269,1241,263,1249,255,1286,255,1284,253,1273,247,1269,245,1259,243xe" filled="true" fillcolor="#000000" stroked="false">
                <v:path arrowok="t"/>
                <v:fill type="solid"/>
              </v:shape>
              <v:shape style="position:absolute;left:1173;top:1;width:390;height:400" coordorigin="1173,1" coordsize="390,400" path="m1286,255l1261,255,1267,257,1276,263,1300,287,1306,295,1308,309,1307,313,1299,321,1294,323,1311,323,1315,319,1318,313,1319,301,1318,295,1311,281,1305,275,1297,265,1290,259,1286,255xe" filled="true" fillcolor="#000000" stroked="false">
                <v:path arrowok="t"/>
                <v:fill type="solid"/>
              </v:shape>
              <v:shape style="position:absolute;left:1173;top:1;width:390;height:400" coordorigin="1173,1" coordsize="390,400" path="m1328,211l1311,211,1366,267,1374,257,1328,211xe" filled="true" fillcolor="#000000" stroked="false">
                <v:path arrowok="t"/>
                <v:fill type="solid"/>
              </v:shape>
              <v:shape style="position:absolute;left:1173;top:1;width:390;height:400" coordorigin="1173,1" coordsize="390,400" path="m1304,187l1298,193,1300,197,1300,199,1300,205,1300,209,1299,217,1298,223,1295,231,1304,239,1311,211,1328,211,1304,187xe" filled="true" fillcolor="#000000" stroked="false">
                <v:path arrowok="t"/>
                <v:fill type="solid"/>
              </v:shape>
              <v:shape style="position:absolute;left:1173;top:1;width:390;height:400" coordorigin="1173,1" coordsize="390,400" path="m1375,131l1362,131,1356,135,1343,147,1340,157,1340,167,1386,223,1406,223,1414,221,1421,213,1401,213,1397,211,1393,211,1389,209,1386,207,1383,203,1378,199,1376,195,1376,191,1368,191,1361,185,1356,179,1352,167,1351,163,1352,155,1354,151,1360,145,1364,143,1384,143,1388,139,1382,133,1375,131xe" filled="true" fillcolor="#000000" stroked="false">
                <v:path arrowok="t"/>
                <v:fill type="solid"/>
              </v:shape>
              <v:shape style="position:absolute;left:1173;top:1;width:390;height:400" coordorigin="1173,1" coordsize="390,400" path="m1421,169l1401,169,1406,171,1411,177,1416,181,1419,187,1419,191,1419,195,1419,199,1418,203,1412,209,1408,211,1405,211,1401,213,1421,213,1426,209,1428,205,1431,193,1431,189,1429,183,1427,177,1424,171,1421,169xe" filled="true" fillcolor="#000000" stroked="false">
                <v:path arrowok="t"/>
                <v:fill type="solid"/>
              </v:shape>
              <v:shape style="position:absolute;left:1173;top:1;width:390;height:400" coordorigin="1173,1" coordsize="390,400" path="m1405,157l1388,157,1381,159,1367,187,1368,191,1376,191,1376,183,1378,179,1382,175,1385,171,1390,169,1421,169,1413,161,1405,157xe" filled="true" fillcolor="#000000" stroked="false">
                <v:path arrowok="t"/>
                <v:fill type="solid"/>
              </v:shape>
              <v:shape style="position:absolute;left:1173;top:1;width:390;height:400" coordorigin="1173,1" coordsize="390,400" path="m1453,59l1445,59,1428,63,1421,69,1408,81,1403,89,1399,105,1399,113,1402,121,1405,131,1440,159,1448,163,1457,163,1473,159,1481,155,1485,149,1445,149,1436,145,1427,135,1417,125,1412,117,1412,97,1415,89,1422,83,1427,77,1432,75,1438,73,1479,73,1477,71,1470,65,1461,63,1453,59xe" filled="true" fillcolor="#000000" stroked="false">
                <v:path arrowok="t"/>
                <v:fill type="solid"/>
              </v:shape>
              <v:shape style="position:absolute;left:1173;top:1;width:390;height:400" coordorigin="1173,1" coordsize="390,400" path="m1499,129l1487,129,1485,133,1482,137,1479,139,1472,147,1464,149,1485,149,1487,147,1493,141,1498,135,1499,129xe" filled="true" fillcolor="#000000" stroked="false">
                <v:path arrowok="t"/>
                <v:fill type="solid"/>
              </v:shape>
              <v:shape style="position:absolute;left:1173;top:1;width:390;height:400" coordorigin="1173,1" coordsize="390,400" path="m1384,143l1372,143,1376,145,1380,147,1384,143xe" filled="true" fillcolor="#000000" stroked="false">
                <v:path arrowok="t"/>
                <v:fill type="solid"/>
              </v:shape>
              <v:shape style="position:absolute;left:1173;top:1;width:390;height:400" coordorigin="1173,1" coordsize="390,400" path="m1479,73l1451,73,1463,77,1469,81,1485,97,1489,107,1489,117,1476,121,1469,125,1473,133,1477,131,1482,129,1499,129,1500,125,1509,125,1517,123,1524,119,1522,115,1501,115,1501,109,1500,103,1497,95,1494,89,1490,83,1479,73xe" filled="true" fillcolor="#000000" stroked="false">
                <v:path arrowok="t"/>
                <v:fill type="solid"/>
              </v:shape>
              <v:shape style="position:absolute;left:1173;top:1;width:390;height:400" coordorigin="1173,1" coordsize="390,400" path="m1520,111l1515,113,1509,115,1522,115,1520,111xe" filled="true" fillcolor="#000000" stroked="false">
                <v:path arrowok="t"/>
                <v:fill type="solid"/>
              </v:shape>
              <v:shape style="position:absolute;left:1173;top:1;width:390;height:400" coordorigin="1173,1" coordsize="390,400" path="m1517,75l1510,85,1516,91,1523,93,1539,93,1546,89,1552,83,1554,81,1528,81,1523,79,1517,75xe" filled="true" fillcolor="#000000" stroked="false">
                <v:path arrowok="t"/>
                <v:fill type="solid"/>
              </v:shape>
              <v:shape style="position:absolute;left:1173;top:1;width:390;height:400" coordorigin="1173,1" coordsize="390,400" path="m1558,41l1536,41,1541,43,1549,51,1551,55,1551,67,1549,71,1542,79,1538,81,1554,81,1559,75,1562,67,1563,51,1560,43,1558,41xe" filled="true" fillcolor="#000000" stroked="false">
                <v:path arrowok="t"/>
                <v:fill type="solid"/>
              </v:shape>
              <v:shape style="position:absolute;left:1173;top:1;width:390;height:400" coordorigin="1173,1" coordsize="390,400" path="m1523,13l1503,13,1506,15,1514,21,1515,25,1513,35,1511,39,1507,43,1507,43,1506,45,1506,45,1512,53,1514,51,1516,47,1521,43,1526,41,1558,41,1554,37,1549,33,1523,33,1525,27,1525,23,1525,19,1524,15,1523,13xe" filled="true" fillcolor="#000000" stroked="false">
                <v:path arrowok="t"/>
                <v:fill type="solid"/>
              </v:shape>
              <v:shape style="position:absolute;left:1173;top:1;width:390;height:400" coordorigin="1173,1" coordsize="390,400" path="m1502,1l1498,1,1493,3,1470,37,1472,43,1477,51,1487,43,1483,39,1482,33,1494,13,1523,13,1522,11,1515,5,1512,3,1502,1xe" filled="true" fillcolor="#000000" stroked="false">
                <v:path arrowok="t"/>
                <v:fill type="solid"/>
              </v:shape>
              <v:shape style="position:absolute;left:1173;top:1;width:390;height:400" coordorigin="1173,1" coordsize="390,400" path="m1544,29l1528,29,1523,33,1549,33,1544,29xe" filled="true" fillcolor="#000000" stroked="false">
                <v:path arrowok="t"/>
                <v:fill type="solid"/>
              </v:shape>
            </v:group>
            <v:group style="position:absolute;left:1564;top:0;width:389;height:402" coordorigin="1564,0" coordsize="389,402">
              <v:shape style="position:absolute;left:1564;top:0;width:389;height:402" coordorigin="1564,0" coordsize="389,402" path="m1620,307l1600,307,1604,309,1611,316,1613,320,1614,331,1615,343,1613,357,1612,366,1612,374,1613,379,1613,385,1614,390,1617,397,1619,399,1621,401,1642,381,1625,381,1624,378,1624,370,1624,363,1625,354,1626,343,1626,341,1626,327,1626,322,1625,318,1623,314,1622,310,1620,307xe" filled="true" fillcolor="#000000" stroked="false">
                <v:path arrowok="t"/>
                <v:fill type="solid"/>
              </v:shape>
              <v:shape style="position:absolute;left:1564;top:0;width:389;height:402" coordorigin="1564,0" coordsize="389,402" path="m1659,346l1625,381,1642,381,1668,355,1659,346xe" filled="true" fillcolor="#000000" stroked="false">
                <v:path arrowok="t"/>
                <v:fill type="solid"/>
              </v:shape>
              <v:shape style="position:absolute;left:1564;top:0;width:389;height:402" coordorigin="1564,0" coordsize="389,402" path="m1604,295l1564,328,1564,335,1566,342,1572,349,1582,341,1578,337,1576,332,1576,322,1578,318,1586,310,1590,307,1600,307,1620,307,1619,307,1611,298,1604,295xe" filled="true" fillcolor="#000000" stroked="false">
                <v:path arrowok="t"/>
                <v:fill type="solid"/>
              </v:shape>
              <v:shape style="position:absolute;left:1564;top:0;width:389;height:402" coordorigin="1564,0" coordsize="389,402" path="m1650,243l1645,243,1641,245,1637,246,1620,275,1621,282,1624,289,1628,295,1677,333,1686,334,1694,331,1703,322,1684,322,1678,321,1671,320,1662,314,1651,302,1639,291,1633,281,1631,274,1630,268,1632,263,1640,255,1645,254,1676,254,1675,253,1664,247,1659,245,1650,243xe" filled="true" fillcolor="#000000" stroked="false">
                <v:path arrowok="t"/>
                <v:fill type="solid"/>
              </v:shape>
              <v:shape style="position:absolute;left:1564;top:0;width:389;height:402" coordorigin="1564,0" coordsize="389,402" path="m1676,254l1645,254,1652,255,1658,256,1699,308,1698,313,1690,321,1684,322,1703,322,1706,319,1709,313,1710,301,1709,295,1702,281,1696,274,1688,265,1681,258,1676,254xe" filled="true" fillcolor="#000000" stroked="false">
                <v:path arrowok="t"/>
                <v:fill type="solid"/>
              </v:shape>
              <v:shape style="position:absolute;left:1564;top:0;width:389;height:402" coordorigin="1564,0" coordsize="389,402" path="m1719,211l1701,211,1757,266,1765,257,1719,211xe" filled="true" fillcolor="#000000" stroked="false">
                <v:path arrowok="t"/>
                <v:fill type="solid"/>
              </v:shape>
              <v:shape style="position:absolute;left:1564;top:0;width:389;height:402" coordorigin="1564,0" coordsize="389,402" path="m1694,187l1689,192,1690,197,1691,202,1690,215,1690,216,1689,223,1686,230,1695,239,1696,235,1698,230,1701,220,1701,215,1701,211,1719,211,1694,187xe" filled="true" fillcolor="#000000" stroked="false">
                <v:path arrowok="t"/>
                <v:fill type="solid"/>
              </v:shape>
              <v:shape style="position:absolute;left:1564;top:0;width:389;height:402" coordorigin="1564,0" coordsize="389,402" path="m1771,139l1761,139,1761,149,1781,202,1786,212,1792,220,1797,225,1806,216,1800,209,1794,201,1784,183,1779,171,1776,159,1772,147,1771,139xe" filled="true" fillcolor="#000000" stroked="false">
                <v:path arrowok="t"/>
                <v:fill type="solid"/>
              </v:shape>
              <v:shape style="position:absolute;left:1564;top:0;width:389;height:402" coordorigin="1564,0" coordsize="389,402" path="m1764,120l1718,166,1726,174,1761,139,1771,139,1771,136,1770,127,1764,120xe" filled="true" fillcolor="#000000" stroked="false">
                <v:path arrowok="t"/>
                <v:fill type="solid"/>
              </v:shape>
              <v:shape style="position:absolute;left:1564;top:0;width:389;height:402" coordorigin="1564,0" coordsize="389,402" path="m1836,59l1790,104,1790,113,1793,121,1796,130,1801,137,1808,144,1815,151,1823,156,1831,159,1839,162,1848,162,1856,160,1864,158,1871,154,1876,149,1855,149,1836,149,1827,144,1808,125,1803,116,1803,97,1806,89,1818,77,1823,74,1835,72,1870,72,1868,70,1861,65,1852,62,1844,59,1836,59xe" filled="true" fillcolor="#000000" stroked="false">
                <v:path arrowok="t"/>
                <v:fill type="solid"/>
              </v:shape>
              <v:shape style="position:absolute;left:1564;top:0;width:389;height:402" coordorigin="1564,0" coordsize="389,402" path="m1890,128l1878,128,1876,132,1873,136,1863,146,1855,149,1876,149,1884,141,1888,134,1890,128xe" filled="true" fillcolor="#000000" stroked="false">
                <v:path arrowok="t"/>
                <v:fill type="solid"/>
              </v:shape>
              <v:shape style="position:absolute;left:1564;top:0;width:389;height:402" coordorigin="1564,0" coordsize="389,402" path="m1870,72l1835,72,1842,72,1854,77,1860,81,1866,86,1876,96,1880,107,1880,117,1873,118,1867,120,1860,124,1864,133,1868,130,1873,129,1878,128,1890,128,1891,125,1900,124,1908,122,1915,119,1913,115,1892,115,1892,108,1891,102,1885,89,1881,83,1870,72xe" filled="true" fillcolor="#000000" stroked="false">
                <v:path arrowok="t"/>
                <v:fill type="solid"/>
              </v:shape>
              <v:shape style="position:absolute;left:1564;top:0;width:389;height:402" coordorigin="1564,0" coordsize="389,402" path="m1911,110l1906,112,1900,114,1892,115,1913,115,1911,110xe" filled="true" fillcolor="#000000" stroked="false">
                <v:path arrowok="t"/>
                <v:fill type="solid"/>
              </v:shape>
              <v:shape style="position:absolute;left:1564;top:0;width:389;height:402" coordorigin="1564,0" coordsize="389,402" path="m1905,24l1888,24,1943,79,1952,71,1905,24xe" filled="true" fillcolor="#000000" stroked="false">
                <v:path arrowok="t"/>
                <v:fill type="solid"/>
              </v:shape>
              <v:shape style="position:absolute;left:1564;top:0;width:389;height:402" coordorigin="1564,0" coordsize="389,402" path="m1881,0l1876,6,1877,10,1878,16,1877,29,1875,36,1873,44,1881,52,1888,24,1905,24,1881,0xe" filled="true" fillcolor="#000000" stroked="false">
                <v:path arrowok="t"/>
                <v:fill type="solid"/>
              </v:shape>
            </v:group>
            <v:group style="position:absolute;left:1955;top:1;width:390;height:400" coordorigin="1955,1" coordsize="390,400">
              <v:shape style="position:absolute;left:1955;top:1;width:390;height:400" coordorigin="1955,1" coordsize="390,400" path="m2010,307l1991,307,1995,309,1998,313,2002,317,2004,321,2005,327,2006,333,2005,343,2004,357,2003,367,2012,401,2032,381,2016,381,2015,379,2015,377,2015,367,2015,363,2016,355,2017,343,2017,337,2017,331,2017,327,2017,323,2016,319,2012,311,2010,307xe" filled="true" fillcolor="#000000" stroked="false">
                <v:path arrowok="t"/>
                <v:fill type="solid"/>
              </v:shape>
              <v:shape style="position:absolute;left:1955;top:1;width:390;height:400" coordorigin="1955,1" coordsize="390,400" path="m2050,347l2016,381,2032,381,2059,355,2050,347xe" filled="true" fillcolor="#000000" stroked="false">
                <v:path arrowok="t"/>
                <v:fill type="solid"/>
              </v:shape>
              <v:shape style="position:absolute;left:1955;top:1;width:390;height:400" coordorigin="1955,1" coordsize="390,400" path="m1995,295l1980,297,1973,299,1966,307,1959,313,1956,321,1955,327,1955,335,1957,343,1963,349,1973,341,1969,337,1967,333,1967,323,1969,319,1973,313,1977,311,1981,307,2010,307,2007,305,2002,299,1995,295xe" filled="true" fillcolor="#000000" stroked="false">
                <v:path arrowok="t"/>
                <v:fill type="solid"/>
              </v:shape>
              <v:shape style="position:absolute;left:1955;top:1;width:390;height:400" coordorigin="1955,1" coordsize="390,400" path="m2041,243l2036,243,2028,247,2024,249,2015,257,2012,263,2011,269,2010,275,2012,283,2019,295,2024,303,2033,311,2042,321,2052,327,2060,331,2068,333,2077,335,2085,331,2093,323,2075,323,2069,321,2062,321,2053,315,2030,291,2024,281,2022,275,2021,269,2023,263,2031,255,2068,255,2066,253,2060,251,2055,247,2050,245,2041,243xe" filled="true" fillcolor="#000000" stroked="false">
                <v:path arrowok="t"/>
                <v:fill type="solid"/>
              </v:shape>
              <v:shape style="position:absolute;left:1955;top:1;width:390;height:400" coordorigin="1955,1" coordsize="390,400" path="m2068,255l2043,255,2049,257,2058,263,2081,287,2088,295,2090,309,2089,313,2081,321,2075,323,2093,323,2097,319,2100,313,2101,301,2100,295,2093,281,2087,275,2079,265,2072,259,2068,255xe" filled="true" fillcolor="#000000" stroked="false">
                <v:path arrowok="t"/>
                <v:fill type="solid"/>
              </v:shape>
              <v:shape style="position:absolute;left:1955;top:1;width:390;height:400" coordorigin="1955,1" coordsize="390,400" path="m2110,211l2092,211,2147,267,2156,257,2110,211xe" filled="true" fillcolor="#000000" stroked="false">
                <v:path arrowok="t"/>
                <v:fill type="solid"/>
              </v:shape>
              <v:shape style="position:absolute;left:1955;top:1;width:390;height:400" coordorigin="1955,1" coordsize="390,400" path="m2085,187l2080,193,2081,197,2082,203,2082,209,2081,217,2080,223,2077,231,2085,239,2092,211,2110,211,2085,187xe" filled="true" fillcolor="#000000" stroked="false">
                <v:path arrowok="t"/>
                <v:fill type="solid"/>
              </v:shape>
              <v:shape style="position:absolute;left:1955;top:1;width:390;height:400" coordorigin="1955,1" coordsize="390,400" path="m2162,139l2152,139,2152,149,2177,213,2188,225,2197,217,2191,209,2185,201,2163,147,2162,139xe" filled="true" fillcolor="#000000" stroked="false">
                <v:path arrowok="t"/>
                <v:fill type="solid"/>
              </v:shape>
              <v:shape style="position:absolute;left:1955;top:1;width:390;height:400" coordorigin="1955,1" coordsize="390,400" path="m2154,121l2109,167,2117,175,2152,139,2162,139,2161,137,2161,127,2154,121xe" filled="true" fillcolor="#000000" stroked="false">
                <v:path arrowok="t"/>
                <v:fill type="solid"/>
              </v:shape>
              <v:shape style="position:absolute;left:1955;top:1;width:390;height:400" coordorigin="1955,1" coordsize="390,400" path="m2235,59l2227,59,2210,63,2181,105,2181,113,2184,121,2187,131,2222,159,2230,163,2238,163,2255,159,2262,155,2267,149,2227,149,2218,145,2199,125,2194,117,2194,97,2197,89,2204,83,2209,77,2214,75,2220,73,2261,73,2259,71,2251,65,2243,63,2235,59xe" filled="true" fillcolor="#000000" stroked="false">
                <v:path arrowok="t"/>
                <v:fill type="solid"/>
              </v:shape>
              <v:shape style="position:absolute;left:1955;top:1;width:390;height:400" coordorigin="1955,1" coordsize="390,400" path="m2281,129l2269,129,2267,133,2264,137,2254,147,2246,149,2267,149,2269,147,2275,141,2279,135,2281,129xe" filled="true" fillcolor="#000000" stroked="false">
                <v:path arrowok="t"/>
                <v:fill type="solid"/>
              </v:shape>
              <v:shape style="position:absolute;left:1955;top:1;width:390;height:400" coordorigin="1955,1" coordsize="390,400" path="m2261,73l2232,73,2245,77,2251,81,2266,97,2271,107,2271,117,2264,119,2258,121,2251,125,2255,133,2259,131,2264,129,2281,129,2282,125,2291,125,2299,123,2305,119,2303,115,2283,115,2283,109,2282,103,2279,95,2276,89,2272,83,2261,73xe" filled="true" fillcolor="#000000" stroked="false">
                <v:path arrowok="t"/>
                <v:fill type="solid"/>
              </v:shape>
              <v:shape style="position:absolute;left:1955;top:1;width:390;height:400" coordorigin="1955,1" coordsize="390,400" path="m2302,111l2297,113,2290,115,2303,115,2302,111xe" filled="true" fillcolor="#000000" stroked="false">
                <v:path arrowok="t"/>
                <v:fill type="solid"/>
              </v:shape>
              <v:shape style="position:absolute;left:1955;top:1;width:390;height:400" coordorigin="1955,1" coordsize="390,400" path="m2299,75l2292,85,2298,91,2305,93,2321,93,2328,89,2334,83,2336,81,2310,81,2305,79,2299,75xe" filled="true" fillcolor="#000000" stroked="false">
                <v:path arrowok="t"/>
                <v:fill type="solid"/>
              </v:shape>
              <v:shape style="position:absolute;left:1955;top:1;width:390;height:400" coordorigin="1955,1" coordsize="390,400" path="m2340,41l2318,41,2323,43,2331,51,2333,55,2333,67,2331,71,2323,79,2319,81,2336,81,2341,75,2344,67,2345,51,2342,43,2340,41xe" filled="true" fillcolor="#000000" stroked="false">
                <v:path arrowok="t"/>
                <v:fill type="solid"/>
              </v:shape>
              <v:shape style="position:absolute;left:1955;top:1;width:390;height:400" coordorigin="1955,1" coordsize="390,400" path="m2304,13l2285,13,2288,15,2295,21,2297,25,2295,35,2292,39,2289,43,2288,43,2288,45,2287,45,2294,53,2296,51,2297,47,2303,43,2308,41,2340,41,2336,37,2331,33,2305,33,2307,27,2307,23,2306,19,2305,15,2304,13xe" filled="true" fillcolor="#000000" stroked="false">
                <v:path arrowok="t"/>
                <v:fill type="solid"/>
              </v:shape>
              <v:shape style="position:absolute;left:1955;top:1;width:390;height:400" coordorigin="1955,1" coordsize="390,400" path="m2284,1l2280,1,2275,3,2252,37,2254,43,2259,51,2269,43,2265,39,2263,33,2276,13,2304,13,2304,11,2297,5,2293,3,2284,1xe" filled="true" fillcolor="#000000" stroked="false">
                <v:path arrowok="t"/>
                <v:fill type="solid"/>
              </v:shape>
              <v:shape style="position:absolute;left:1955;top:1;width:390;height:400" coordorigin="1955,1" coordsize="390,400" path="m2326,29l2310,29,2305,33,2331,33,2326,29xe" filled="true" fillcolor="#000000" stroked="false">
                <v:path arrowok="t"/>
                <v:fill type="solid"/>
              </v:shape>
            </v:group>
            <v:group style="position:absolute;left:2345;top:1;width:389;height:400" coordorigin="2345,1" coordsize="389,400">
              <v:shape style="position:absolute;left:2345;top:1;width:389;height:400" coordorigin="2345,1" coordsize="389,400" path="m2401,307l2382,307,2386,309,2392,317,2395,321,2396,331,2396,343,2394,367,2394,375,2394,379,2395,385,2396,391,2399,397,2401,399,2403,401,2423,381,2407,381,2406,379,2406,377,2406,363,2407,355,2408,343,2408,327,2407,323,2406,319,2405,315,2403,311,2401,307xe" filled="true" fillcolor="#000000" stroked="false">
                <v:path arrowok="t"/>
                <v:fill type="solid"/>
              </v:shape>
              <v:shape style="position:absolute;left:2345;top:1;width:389;height:400" coordorigin="2345,1" coordsize="389,400" path="m2441,347l2407,381,2423,381,2450,355,2441,347xe" filled="true" fillcolor="#000000" stroked="false">
                <v:path arrowok="t"/>
                <v:fill type="solid"/>
              </v:shape>
              <v:shape style="position:absolute;left:2345;top:1;width:389;height:400" coordorigin="2345,1" coordsize="389,400" path="m2386,295l2371,297,2364,299,2357,307,2350,313,2346,321,2345,335,2348,343,2354,349,2364,341,2360,337,2357,333,2357,323,2360,319,2368,311,2372,307,2401,307,2398,305,2393,299,2386,295xe" filled="true" fillcolor="#000000" stroked="false">
                <v:path arrowok="t"/>
                <v:fill type="solid"/>
              </v:shape>
              <v:shape style="position:absolute;left:2345;top:1;width:389;height:400" coordorigin="2345,1" coordsize="389,400" path="m2432,243l2427,243,2423,245,2414,249,2411,253,2406,257,2403,263,2401,275,2403,283,2406,289,2409,295,2415,303,2424,311,2433,321,2442,327,2451,331,2459,333,2468,335,2476,331,2484,323,2466,323,2460,321,2453,321,2444,315,2421,291,2415,281,2413,275,2412,269,2414,263,2422,255,2459,255,2457,253,2446,247,2441,245,2437,245,2432,243xe" filled="true" fillcolor="#000000" stroked="false">
                <v:path arrowok="t"/>
                <v:fill type="solid"/>
              </v:shape>
              <v:shape style="position:absolute;left:2345;top:1;width:389;height:400" coordorigin="2345,1" coordsize="389,400" path="m2459,255l2434,255,2440,257,2449,263,2472,287,2479,295,2480,301,2481,309,2479,313,2475,317,2472,321,2466,323,2484,323,2488,319,2491,313,2492,301,2490,295,2487,289,2484,281,2478,275,2470,265,2463,259,2459,255xe" filled="true" fillcolor="#000000" stroked="false">
                <v:path arrowok="t"/>
                <v:fill type="solid"/>
              </v:shape>
              <v:shape style="position:absolute;left:2345;top:1;width:389;height:400" coordorigin="2345,1" coordsize="389,400" path="m2500,211l2483,211,2538,267,2547,257,2500,211xe" filled="true" fillcolor="#000000" stroked="false">
                <v:path arrowok="t"/>
                <v:fill type="solid"/>
              </v:shape>
              <v:shape style="position:absolute;left:2345;top:1;width:389;height:400" coordorigin="2345,1" coordsize="389,400" path="m2476,187l2471,193,2472,197,2473,203,2472,217,2471,223,2468,231,2476,239,2480,231,2482,221,2483,215,2483,211,2500,211,2476,187xe" filled="true" fillcolor="#000000" stroked="false">
                <v:path arrowok="t"/>
                <v:fill type="solid"/>
              </v:shape>
              <v:shape style="position:absolute;left:2345;top:1;width:389;height:400" coordorigin="2345,1" coordsize="389,400" path="m2552,185l2544,185,2541,191,2539,195,2541,207,2544,211,2548,215,2554,221,2562,225,2578,225,2586,221,2593,215,2595,213,2566,213,2563,211,2560,209,2557,207,2553,203,2551,199,2551,187,2552,185xe" filled="true" fillcolor="#000000" stroked="false">
                <v:path arrowok="t"/>
                <v:fill type="solid"/>
              </v:shape>
              <v:shape style="position:absolute;left:2345;top:1;width:389;height:400" coordorigin="2345,1" coordsize="389,400" path="m2599,173l2577,173,2582,175,2586,179,2590,183,2592,187,2592,199,2590,203,2583,209,2580,211,2577,213,2595,213,2600,207,2604,199,2604,193,2604,183,2601,175,2599,173xe" filled="true" fillcolor="#000000" stroked="false">
                <v:path arrowok="t"/>
                <v:fill type="solid"/>
              </v:shape>
              <v:shape style="position:absolute;left:2345;top:1;width:389;height:400" coordorigin="2345,1" coordsize="389,400" path="m2548,133l2534,133,2527,137,2515,149,2512,155,2511,169,2514,175,2519,181,2522,185,2526,187,2539,187,2544,185,2552,185,2553,183,2557,179,2559,177,2535,177,2531,175,2527,171,2525,169,2523,165,2523,163,2523,157,2525,153,2528,149,2531,147,2535,145,2564,145,2563,143,2555,135,2548,133xe" filled="true" fillcolor="#000000" stroked="false">
                <v:path arrowok="t"/>
                <v:fill type="solid"/>
              </v:shape>
              <v:shape style="position:absolute;left:2345;top:1;width:389;height:400" coordorigin="2345,1" coordsize="389,400" path="m2564,145l2544,145,2548,147,2551,149,2554,153,2555,155,2555,165,2554,169,2547,175,2543,177,2559,177,2561,175,2566,173,2599,173,2591,165,2564,165,2566,161,2567,155,2565,147,2564,145xe" filled="true" fillcolor="#000000" stroked="false">
                <v:path arrowok="t"/>
                <v:fill type="solid"/>
              </v:shape>
              <v:shape style="position:absolute;left:2345;top:1;width:389;height:400" coordorigin="2345,1" coordsize="389,400" path="m2580,161l2569,161,2564,165,2591,165,2586,163,2580,161xe" filled="true" fillcolor="#000000" stroked="false">
                <v:path arrowok="t"/>
                <v:fill type="solid"/>
              </v:shape>
              <v:shape style="position:absolute;left:2345;top:1;width:389;height:400" coordorigin="2345,1" coordsize="389,400" path="m2626,59l2617,59,2601,63,2593,69,2587,75,2580,81,2576,89,2574,97,2572,105,2572,113,2575,121,2578,131,2613,159,2621,163,2629,163,2646,159,2653,155,2659,149,2618,149,2608,145,2590,125,2585,117,2585,97,2588,89,2600,77,2605,75,2611,73,2652,73,2650,71,2642,65,2634,63,2626,59xe" filled="true" fillcolor="#000000" stroked="false">
                <v:path arrowok="t"/>
                <v:fill type="solid"/>
              </v:shape>
              <v:shape style="position:absolute;left:2345;top:1;width:389;height:400" coordorigin="2345,1" coordsize="389,400" path="m2672,129l2659,129,2658,133,2655,137,2645,147,2637,149,2659,149,2666,141,2670,135,2672,129xe" filled="true" fillcolor="#000000" stroked="false">
                <v:path arrowok="t"/>
                <v:fill type="solid"/>
              </v:shape>
              <v:shape style="position:absolute;left:2345;top:1;width:389;height:400" coordorigin="2345,1" coordsize="389,400" path="m2652,73l2623,73,2636,77,2642,81,2647,87,2657,97,2662,107,2662,117,2649,121,2642,125,2646,133,2650,131,2655,129,2672,129,2673,125,2682,125,2689,123,2696,119,2694,115,2674,115,2674,109,2673,103,2667,89,2663,83,2652,73xe" filled="true" fillcolor="#000000" stroked="false">
                <v:path arrowok="t"/>
                <v:fill type="solid"/>
              </v:shape>
              <v:shape style="position:absolute;left:2345;top:1;width:389;height:400" coordorigin="2345,1" coordsize="389,400" path="m2693,111l2688,113,2681,115,2694,115,2693,111xe" filled="true" fillcolor="#000000" stroked="false">
                <v:path arrowok="t"/>
                <v:fill type="solid"/>
              </v:shape>
              <v:shape style="position:absolute;left:2345;top:1;width:389;height:400" coordorigin="2345,1" coordsize="389,400" path="m2687,25l2670,25,2725,79,2734,71,2687,25xe" filled="true" fillcolor="#000000" stroked="false">
                <v:path arrowok="t"/>
                <v:fill type="solid"/>
              </v:shape>
              <v:shape style="position:absolute;left:2345;top:1;width:389;height:400" coordorigin="2345,1" coordsize="389,400" path="m2663,1l2657,7,2659,11,2659,17,2659,23,2659,29,2657,37,2655,45,2663,53,2665,49,2666,45,2669,33,2670,29,2670,25,2687,25,2663,1xe" filled="true" fillcolor="#000000" stroked="false">
                <v:path arrowok="t"/>
                <v:fill type="solid"/>
              </v:shape>
            </v:group>
            <v:group style="position:absolute;left:2736;top:1;width:391;height:400" coordorigin="2736,1" coordsize="391,400">
              <v:shape style="position:absolute;left:2736;top:1;width:391;height:400" coordorigin="2736,1" coordsize="391,400" path="m2792,307l2773,307,2777,309,2780,313,2783,317,2786,321,2786,327,2787,331,2787,343,2786,357,2785,367,2794,401,2814,381,2798,381,2797,379,2797,377,2797,367,2797,363,2798,355,2799,343,2799,337,2799,331,2798,327,2798,323,2797,319,2794,311,2792,307xe" filled="true" fillcolor="#000000" stroked="false">
                <v:path arrowok="t"/>
                <v:fill type="solid"/>
              </v:shape>
              <v:shape style="position:absolute;left:2736;top:1;width:391;height:400" coordorigin="2736,1" coordsize="391,400" path="m2832,347l2798,381,2814,381,2840,355,2832,347xe" filled="true" fillcolor="#000000" stroked="false">
                <v:path arrowok="t"/>
                <v:fill type="solid"/>
              </v:shape>
              <v:shape style="position:absolute;left:2736;top:1;width:391;height:400" coordorigin="2736,1" coordsize="391,400" path="m2777,295l2762,297,2754,299,2748,307,2741,313,2737,321,2737,327,2736,335,2739,343,2745,349,2755,341,2751,337,2748,333,2748,323,2750,319,2755,313,2759,311,2763,307,2792,307,2789,305,2784,299,2777,295xe" filled="true" fillcolor="#000000" stroked="false">
                <v:path arrowok="t"/>
                <v:fill type="solid"/>
              </v:shape>
              <v:shape style="position:absolute;left:2736;top:1;width:391;height:400" coordorigin="2736,1" coordsize="391,400" path="m2823,243l2818,243,2809,247,2805,249,2796,257,2794,263,2792,275,2794,283,2800,295,2806,303,2815,311,2824,321,2833,327,2842,331,2850,333,2859,335,2867,331,2874,325,2875,323,2857,323,2851,321,2844,321,2835,315,2803,269,2805,263,2813,255,2849,255,2847,253,2842,251,2837,247,2832,245,2827,245,2823,243xe" filled="true" fillcolor="#000000" stroked="false">
                <v:path arrowok="t"/>
                <v:fill type="solid"/>
              </v:shape>
              <v:shape style="position:absolute;left:2736;top:1;width:391;height:400" coordorigin="2736,1" coordsize="391,400" path="m2849,255l2824,255,2831,257,2840,263,2863,287,2870,295,2871,301,2872,309,2870,313,2862,321,2857,323,2875,323,2879,319,2882,313,2883,301,2881,295,2875,281,2869,275,2861,265,2854,259,2849,255xe" filled="true" fillcolor="#000000" stroked="false">
                <v:path arrowok="t"/>
                <v:fill type="solid"/>
              </v:shape>
              <v:shape style="position:absolute;left:2736;top:1;width:391;height:400" coordorigin="2736,1" coordsize="391,400" path="m2891,211l2874,211,2929,267,2938,257,2891,211xe" filled="true" fillcolor="#000000" stroked="false">
                <v:path arrowok="t"/>
                <v:fill type="solid"/>
              </v:shape>
              <v:shape style="position:absolute;left:2736;top:1;width:391;height:400" coordorigin="2736,1" coordsize="391,400" path="m2867,187l2862,193,2863,197,2864,203,2863,217,2861,223,2859,231,2867,239,2874,211,2891,211,2867,187xe" filled="true" fillcolor="#000000" stroked="false">
                <v:path arrowok="t"/>
                <v:fill type="solid"/>
              </v:shape>
              <v:shape style="position:absolute;left:2736;top:1;width:391;height:400" coordorigin="2736,1" coordsize="391,400" path="m2943,185l2935,185,2932,191,2930,195,2932,207,2935,211,2939,215,2945,221,2953,225,2969,225,2977,221,2984,215,2986,213,2957,213,2954,211,2951,209,2948,207,2944,203,2942,199,2942,187,2943,185xe" filled="true" fillcolor="#000000" stroked="false">
                <v:path arrowok="t"/>
                <v:fill type="solid"/>
              </v:shape>
              <v:shape style="position:absolute;left:2736;top:1;width:391;height:400" coordorigin="2736,1" coordsize="391,400" path="m2990,173l2968,173,2973,175,2981,183,2983,187,2983,199,2964,213,2986,213,2991,207,2994,199,2995,183,2992,175,2990,173xe" filled="true" fillcolor="#000000" stroked="false">
                <v:path arrowok="t"/>
                <v:fill type="solid"/>
              </v:shape>
              <v:shape style="position:absolute;left:2736;top:1;width:391;height:400" coordorigin="2736,1" coordsize="391,400" path="m2939,133l2925,133,2918,137,2906,149,2903,155,2902,169,2905,175,2913,185,2917,187,2930,187,2935,185,2943,185,2944,183,2948,179,2950,177,2925,177,2922,175,2918,171,2915,169,2914,165,2914,157,2916,153,2922,147,2926,145,2955,145,2954,143,2951,141,2946,135,2939,133xe" filled="true" fillcolor="#000000" stroked="false">
                <v:path arrowok="t"/>
                <v:fill type="solid"/>
              </v:shape>
              <v:shape style="position:absolute;left:2736;top:1;width:391;height:400" coordorigin="2736,1" coordsize="391,400" path="m2955,145l2935,145,2939,147,2942,149,2945,153,2946,155,2946,165,2945,169,2938,175,2934,177,2950,177,2952,175,2957,173,2990,173,2981,165,2954,165,2957,161,2957,155,2957,151,2956,147,2955,145xe" filled="true" fillcolor="#000000" stroked="false">
                <v:path arrowok="t"/>
                <v:fill type="solid"/>
              </v:shape>
              <v:shape style="position:absolute;left:2736;top:1;width:391;height:400" coordorigin="2736,1" coordsize="391,400" path="m2971,161l2960,161,2954,165,2981,165,2977,163,2971,161xe" filled="true" fillcolor="#000000" stroked="false">
                <v:path arrowok="t"/>
                <v:fill type="solid"/>
              </v:shape>
              <v:shape style="position:absolute;left:2736;top:1;width:391;height:400" coordorigin="2736,1" coordsize="391,400" path="m3017,59l3008,59,2992,63,2963,105,2963,113,2966,121,2969,131,3004,159,3012,163,3020,163,3037,159,3044,155,3049,149,3009,149,2999,145,2981,125,2976,117,2976,97,2979,89,2986,83,2991,77,2996,75,3008,73,3043,73,3041,71,3033,65,3025,63,3017,59xe" filled="true" fillcolor="#000000" stroked="false">
                <v:path arrowok="t"/>
                <v:fill type="solid"/>
              </v:shape>
              <v:shape style="position:absolute;left:2736;top:1;width:391;height:400" coordorigin="2736,1" coordsize="391,400" path="m3062,129l3050,129,3049,133,3046,137,3036,147,3028,149,3049,149,3051,147,3057,141,3061,135,3062,129xe" filled="true" fillcolor="#000000" stroked="false">
                <v:path arrowok="t"/>
                <v:fill type="solid"/>
              </v:shape>
              <v:shape style="position:absolute;left:2736;top:1;width:391;height:400" coordorigin="2736,1" coordsize="391,400" path="m3043,73l3014,73,3027,77,3033,81,3038,87,3048,97,3053,107,3053,117,3046,119,3039,121,3033,125,3037,133,3041,131,3046,129,3062,129,3063,125,3072,125,3080,123,3087,119,3085,115,3065,115,3065,109,3048,77,3043,73xe" filled="true" fillcolor="#000000" stroked="false">
                <v:path arrowok="t"/>
                <v:fill type="solid"/>
              </v:shape>
              <v:shape style="position:absolute;left:2736;top:1;width:391;height:400" coordorigin="2736,1" coordsize="391,400" path="m3084,111l3078,113,3072,115,3085,115,3084,111xe" filled="true" fillcolor="#000000" stroked="false">
                <v:path arrowok="t"/>
                <v:fill type="solid"/>
              </v:shape>
              <v:shape style="position:absolute;left:2736;top:1;width:391;height:400" coordorigin="2736,1" coordsize="391,400" path="m3081,75l3073,85,3080,91,3087,93,3103,93,3110,89,3117,81,3092,81,3087,79,3081,75xe" filled="true" fillcolor="#000000" stroked="false">
                <v:path arrowok="t"/>
                <v:fill type="solid"/>
              </v:shape>
              <v:shape style="position:absolute;left:2736;top:1;width:391;height:400" coordorigin="2736,1" coordsize="391,400" path="m3121,41l3100,41,3104,43,3113,51,3115,55,3115,67,3113,71,3105,79,3101,81,3117,81,3123,75,3126,67,3126,59,3127,51,3124,43,3121,41xe" filled="true" fillcolor="#000000" stroked="false">
                <v:path arrowok="t"/>
                <v:fill type="solid"/>
              </v:shape>
              <v:shape style="position:absolute;left:2736;top:1;width:391;height:400" coordorigin="2736,1" coordsize="391,400" path="m3086,13l3066,13,3070,15,3077,21,3079,25,3078,31,3077,35,3074,39,3071,43,3070,43,3070,45,3069,45,3076,53,3078,51,3079,47,3081,47,3085,43,3090,41,3121,41,3117,37,3113,33,3087,33,3089,27,3089,23,3087,15,3086,13xe" filled="true" fillcolor="#000000" stroked="false">
                <v:path arrowok="t"/>
                <v:fill type="solid"/>
              </v:shape>
              <v:shape style="position:absolute;left:2736;top:1;width:391;height:400" coordorigin="2736,1" coordsize="391,400" path="m3066,1l3061,1,3056,3,3034,37,3036,43,3040,51,3051,43,3047,39,3045,33,3058,13,3086,13,3085,11,3082,9,3079,5,3075,3,3066,1xe" filled="true" fillcolor="#000000" stroked="false">
                <v:path arrowok="t"/>
                <v:fill type="solid"/>
              </v:shape>
              <v:shape style="position:absolute;left:2736;top:1;width:391;height:400" coordorigin="2736,1" coordsize="391,400" path="m3108,29l3092,29,3087,33,3113,33,3108,29xe" filled="true" fillcolor="#000000" stroked="false">
                <v:path arrowok="t"/>
                <v:fill type="solid"/>
              </v:shape>
            </v:group>
            <v:group style="position:absolute;left:3127;top:1;width:389;height:400" coordorigin="3127,1" coordsize="389,400">
              <v:shape style="position:absolute;left:3127;top:1;width:389;height:400" coordorigin="3127,1" coordsize="389,400" path="m3183,307l3163,307,3168,309,3174,317,3176,321,3178,331,3178,343,3177,357,3176,367,3176,375,3176,379,3177,385,3178,391,3181,397,3183,399,3185,401,3205,381,3189,381,3188,379,3188,377,3187,375,3188,367,3188,363,3189,355,3190,343,3190,337,3190,331,3189,323,3188,319,3187,315,3185,311,3183,307xe" filled="true" fillcolor="#000000" stroked="false">
                <v:path arrowok="t"/>
                <v:fill type="solid"/>
              </v:shape>
              <v:shape style="position:absolute;left:3127;top:1;width:389;height:400" coordorigin="3127,1" coordsize="389,400" path="m3223,347l3189,381,3205,381,3231,355,3223,347xe" filled="true" fillcolor="#000000" stroked="false">
                <v:path arrowok="t"/>
                <v:fill type="solid"/>
              </v:shape>
              <v:shape style="position:absolute;left:3127;top:1;width:389;height:400" coordorigin="3127,1" coordsize="389,400" path="m3168,295l3153,297,3145,299,3139,307,3132,313,3128,321,3128,327,3127,335,3130,343,3136,349,3146,341,3142,337,3139,333,3139,323,3141,319,3146,313,3150,311,3154,307,3183,307,3180,305,3175,299,3168,295xe" filled="true" fillcolor="#000000" stroked="false">
                <v:path arrowok="t"/>
                <v:fill type="solid"/>
              </v:shape>
              <v:shape style="position:absolute;left:3127;top:1;width:389;height:400" coordorigin="3127,1" coordsize="389,400" path="m3214,243l3209,243,3205,245,3200,247,3196,249,3192,253,3187,257,3184,263,3183,275,3185,283,3191,295,3197,303,3205,311,3215,321,3224,327,3233,331,3241,333,3250,335,3258,331,3266,323,3248,323,3242,321,3235,321,3226,315,3203,291,3196,281,3195,275,3194,269,3196,263,3204,255,3240,255,3238,253,3228,247,3223,245,3218,245,3214,243xe" filled="true" fillcolor="#000000" stroked="false">
                <v:path arrowok="t"/>
                <v:fill type="solid"/>
              </v:shape>
              <v:shape style="position:absolute;left:3127;top:1;width:389;height:400" coordorigin="3127,1" coordsize="389,400" path="m3240,255l3215,255,3222,257,3231,263,3254,287,3260,295,3262,301,3263,309,3261,313,3257,317,3253,321,3248,323,3266,323,3270,319,3272,313,3274,301,3272,295,3269,289,3266,281,3244,259,3240,255xe" filled="true" fillcolor="#000000" stroked="false">
                <v:path arrowok="t"/>
                <v:fill type="solid"/>
              </v:shape>
              <v:shape style="position:absolute;left:3127;top:1;width:389;height:400" coordorigin="3127,1" coordsize="389,400" path="m3282,211l3265,211,3320,267,3329,257,3282,211xe" filled="true" fillcolor="#000000" stroked="false">
                <v:path arrowok="t"/>
                <v:fill type="solid"/>
              </v:shape>
              <v:shape style="position:absolute;left:3127;top:1;width:389;height:400" coordorigin="3127,1" coordsize="389,400" path="m3258,187l3253,193,3254,197,3254,201,3254,205,3254,217,3252,223,3250,231,3258,239,3261,231,3264,221,3265,215,3265,211,3282,211,3258,187xe" filled="true" fillcolor="#000000" stroked="false">
                <v:path arrowok="t"/>
                <v:fill type="solid"/>
              </v:shape>
              <v:shape style="position:absolute;left:3127;top:1;width:389;height:400" coordorigin="3127,1" coordsize="389,400" path="m3343,209l3336,219,3342,223,3348,225,3361,225,3367,221,3374,215,3352,215,3348,213,3343,209xe" filled="true" fillcolor="#000000" stroked="false">
                <v:path arrowok="t"/>
                <v:fill type="solid"/>
              </v:shape>
              <v:shape style="position:absolute;left:3127;top:1;width:389;height:400" coordorigin="3127,1" coordsize="389,400" path="m3371,165l3355,165,3356,167,3356,167,3360,171,3364,175,3369,183,3370,187,3371,191,3372,193,3372,197,3371,201,3370,203,3369,207,3363,213,3359,213,3352,215,3374,215,3378,211,3381,205,3382,199,3383,191,3382,185,3379,177,3375,171,3371,165xe" filled="true" fillcolor="#000000" stroked="false">
                <v:path arrowok="t"/>
                <v:fill type="solid"/>
              </v:shape>
              <v:shape style="position:absolute;left:3127;top:1;width:389;height:400" coordorigin="3127,1" coordsize="389,400" path="m3331,133l3324,133,3318,135,3312,135,3307,139,3302,143,3296,149,3293,157,3293,175,3296,183,3304,189,3311,197,3318,199,3335,201,3342,197,3351,187,3322,187,3317,185,3305,159,3306,153,3314,145,3319,143,3349,143,3344,139,3331,133xe" filled="true" fillcolor="#000000" stroked="false">
                <v:path arrowok="t"/>
                <v:fill type="solid"/>
              </v:shape>
              <v:shape style="position:absolute;left:3127;top:1;width:389;height:400" coordorigin="3127,1" coordsize="389,400" path="m3349,143l3319,143,3324,145,3330,145,3335,147,3340,153,3345,157,3347,163,3348,173,3346,177,3338,185,3333,187,3351,187,3353,183,3355,179,3356,175,3356,169,3355,165,3371,165,3369,163,3352,145,3349,143xe" filled="true" fillcolor="#000000" stroked="false">
                <v:path arrowok="t"/>
                <v:fill type="solid"/>
              </v:shape>
              <v:shape style="position:absolute;left:3127;top:1;width:389;height:400" coordorigin="3127,1" coordsize="389,400" path="m3408,59l3399,59,3383,63,3375,69,3369,75,3362,81,3358,89,3354,105,3354,113,3357,121,3360,131,3365,137,3378,151,3386,157,3395,159,3403,163,3411,163,3428,159,3435,155,3440,149,3400,149,3390,145,3372,125,3367,117,3366,97,3370,89,3381,77,3387,75,3393,73,3434,73,3432,71,3424,65,3416,63,3408,59xe" filled="true" fillcolor="#000000" stroked="false">
                <v:path arrowok="t"/>
                <v:fill type="solid"/>
              </v:shape>
              <v:shape style="position:absolute;left:3127;top:1;width:389;height:400" coordorigin="3127,1" coordsize="389,400" path="m3453,129l3441,129,3440,133,3437,137,3434,139,3427,147,3418,149,3440,149,3448,141,3452,135,3453,129xe" filled="true" fillcolor="#000000" stroked="false">
                <v:path arrowok="t"/>
                <v:fill type="solid"/>
              </v:shape>
              <v:shape style="position:absolute;left:3127;top:1;width:389;height:400" coordorigin="3127,1" coordsize="389,400" path="m3434,73l3405,73,3418,77,3423,81,3429,87,3439,97,3444,107,3444,117,3430,121,3423,125,3428,133,3432,131,3436,129,3453,129,3454,125,3463,125,3471,123,3478,119,3476,115,3456,115,3456,109,3455,103,3449,89,3445,83,3434,73xe" filled="true" fillcolor="#000000" stroked="false">
                <v:path arrowok="t"/>
                <v:fill type="solid"/>
              </v:shape>
              <v:shape style="position:absolute;left:3127;top:1;width:389;height:400" coordorigin="3127,1" coordsize="389,400" path="m3474,111l3469,113,3463,115,3476,115,3474,111xe" filled="true" fillcolor="#000000" stroked="false">
                <v:path arrowok="t"/>
                <v:fill type="solid"/>
              </v:shape>
              <v:shape style="position:absolute;left:3127;top:1;width:389;height:400" coordorigin="3127,1" coordsize="389,400" path="m3469,25l3452,25,3507,79,3516,71,3469,25xe" filled="true" fillcolor="#000000" stroked="false">
                <v:path arrowok="t"/>
                <v:fill type="solid"/>
              </v:shape>
              <v:shape style="position:absolute;left:3127;top:1;width:389;height:400" coordorigin="3127,1" coordsize="389,400" path="m3445,1l3439,7,3441,11,3441,17,3441,23,3441,29,3439,37,3436,45,3445,53,3447,49,3448,45,3449,39,3451,33,3452,29,3452,25,3469,25,3445,1xe" filled="true" fillcolor="#000000" stroked="false">
                <v:path arrowok="t"/>
                <v:fill type="solid"/>
              </v:shape>
            </v:group>
            <v:group style="position:absolute;left:3518;top:1;width:391;height:400" coordorigin="3518,1" coordsize="391,400">
              <v:shape style="position:absolute;left:3518;top:1;width:391;height:400" coordorigin="3518,1" coordsize="391,400" path="m3574,307l3554,307,3559,309,3565,317,3567,321,3568,327,3569,331,3569,343,3568,357,3567,367,3567,375,3576,401,3596,381,3579,381,3579,379,3578,377,3579,367,3579,363,3580,355,3580,343,3581,337,3580,331,3580,329,3580,323,3579,319,3576,311,3574,307xe" filled="true" fillcolor="#000000" stroked="false">
                <v:path arrowok="t"/>
                <v:fill type="solid"/>
              </v:shape>
              <v:shape style="position:absolute;left:3518;top:1;width:391;height:400" coordorigin="3518,1" coordsize="391,400" path="m3614,347l3579,381,3596,381,3622,355,3614,347xe" filled="true" fillcolor="#000000" stroked="false">
                <v:path arrowok="t"/>
                <v:fill type="solid"/>
              </v:shape>
              <v:shape style="position:absolute;left:3518;top:1;width:391;height:400" coordorigin="3518,1" coordsize="391,400" path="m3559,295l3518,335,3521,343,3527,349,3537,341,3532,337,3530,333,3530,323,3532,319,3536,313,3540,311,3545,307,3574,307,3571,305,3565,299,3559,295xe" filled="true" fillcolor="#000000" stroked="false">
                <v:path arrowok="t"/>
                <v:fill type="solid"/>
              </v:shape>
              <v:shape style="position:absolute;left:3518;top:1;width:391;height:400" coordorigin="3518,1" coordsize="391,400" path="m3605,243l3600,243,3591,247,3587,249,3578,257,3575,263,3574,275,3575,283,3582,295,3588,303,3596,311,3606,321,3615,327,3624,331,3632,333,3641,335,3649,331,3655,325,3657,323,3639,323,3632,321,3626,321,3617,315,3585,269,3586,263,3594,255,3631,255,3629,253,3624,251,3619,247,3614,245,3609,245,3605,243xe" filled="true" fillcolor="#000000" stroked="false">
                <v:path arrowok="t"/>
                <v:fill type="solid"/>
              </v:shape>
              <v:shape style="position:absolute;left:3518;top:1;width:391;height:400" coordorigin="3518,1" coordsize="391,400" path="m3631,255l3606,255,3613,257,3622,263,3645,287,3651,295,3652,301,3654,309,3652,313,3644,321,3639,323,3657,323,3660,319,3663,313,3665,301,3663,295,3656,281,3651,275,3642,265,3635,259,3631,255xe" filled="true" fillcolor="#000000" stroked="false">
                <v:path arrowok="t"/>
                <v:fill type="solid"/>
              </v:shape>
              <v:shape style="position:absolute;left:3518;top:1;width:391;height:400" coordorigin="3518,1" coordsize="391,400" path="m3673,211l3656,211,3711,267,3720,257,3673,211xe" filled="true" fillcolor="#000000" stroked="false">
                <v:path arrowok="t"/>
                <v:fill type="solid"/>
              </v:shape>
              <v:shape style="position:absolute;left:3518;top:1;width:391;height:400" coordorigin="3518,1" coordsize="391,400" path="m3649,187l3643,193,3645,197,3645,201,3645,205,3645,217,3643,223,3641,231,3649,239,3656,211,3673,211,3649,187xe" filled="true" fillcolor="#000000" stroked="false">
                <v:path arrowok="t"/>
                <v:fill type="solid"/>
              </v:shape>
              <v:shape style="position:absolute;left:3518;top:1;width:391;height:400" coordorigin="3518,1" coordsize="391,400" path="m3734,209l3726,219,3733,223,3739,225,3752,225,3758,221,3764,217,3765,215,3743,215,3739,213,3734,209xe" filled="true" fillcolor="#000000" stroked="false">
                <v:path arrowok="t"/>
                <v:fill type="solid"/>
              </v:shape>
              <v:shape style="position:absolute;left:3518;top:1;width:391;height:400" coordorigin="3518,1" coordsize="391,400" path="m3762,165l3746,165,3747,167,3747,167,3751,171,3754,175,3760,183,3761,187,3763,193,3763,197,3761,203,3759,207,3757,209,3754,213,3750,213,3743,215,3765,215,3769,211,3772,205,3773,199,3774,191,3773,185,3770,177,3766,171,3762,165xe" filled="true" fillcolor="#000000" stroked="false">
                <v:path arrowok="t"/>
                <v:fill type="solid"/>
              </v:shape>
              <v:shape style="position:absolute;left:3518;top:1;width:391;height:400" coordorigin="3518,1" coordsize="391,400" path="m3722,133l3715,133,3709,135,3703,135,3697,139,3687,149,3683,157,3684,175,3687,183,3695,189,3701,197,3709,199,3726,201,3733,197,3738,191,3742,187,3713,187,3708,185,3699,175,3696,171,3696,165,3695,159,3697,153,3705,145,3709,143,3740,143,3735,139,3728,137,3722,133xe" filled="true" fillcolor="#000000" stroked="false">
                <v:path arrowok="t"/>
                <v:fill type="solid"/>
              </v:shape>
              <v:shape style="position:absolute;left:3518;top:1;width:391;height:400" coordorigin="3518,1" coordsize="391,400" path="m3740,143l3709,143,3715,145,3721,145,3726,147,3731,153,3736,157,3738,163,3739,173,3737,177,3729,185,3724,187,3742,187,3744,183,3747,175,3747,169,3746,165,3762,165,3760,163,3751,153,3742,145,3740,143xe" filled="true" fillcolor="#000000" stroked="false">
                <v:path arrowok="t"/>
                <v:fill type="solid"/>
              </v:shape>
              <v:shape style="position:absolute;left:3518;top:1;width:391;height:400" coordorigin="3518,1" coordsize="391,400" path="m3798,59l3790,59,3774,63,3744,105,3745,113,3748,121,3751,131,3785,159,3794,163,3802,163,3819,159,3826,155,3831,149,3790,149,3781,145,3763,125,3758,117,3757,97,3761,89,3772,77,3778,75,3790,73,3825,73,3823,71,3815,65,3807,63,3798,59xe" filled="true" fillcolor="#000000" stroked="false">
                <v:path arrowok="t"/>
                <v:fill type="solid"/>
              </v:shape>
              <v:shape style="position:absolute;left:3518;top:1;width:391;height:400" coordorigin="3518,1" coordsize="391,400" path="m3844,129l3832,129,3830,133,3828,137,3818,147,3809,149,3831,149,3832,147,3839,141,3843,135,3844,129xe" filled="true" fillcolor="#000000" stroked="false">
                <v:path arrowok="t"/>
                <v:fill type="solid"/>
              </v:shape>
              <v:shape style="position:absolute;left:3518;top:1;width:391;height:400" coordorigin="3518,1" coordsize="391,400" path="m3825,73l3796,73,3808,77,3814,81,3820,87,3830,97,3835,107,3834,117,3828,119,3821,121,3814,125,3819,133,3823,131,3827,129,3844,129,3845,125,3854,125,3862,123,3869,119,3867,115,3847,115,3847,109,3846,103,3843,95,3840,89,3836,83,3825,73xe" filled="true" fillcolor="#000000" stroked="false">
                <v:path arrowok="t"/>
                <v:fill type="solid"/>
              </v:shape>
              <v:shape style="position:absolute;left:3518;top:1;width:391;height:400" coordorigin="3518,1" coordsize="391,400" path="m3865,111l3860,113,3854,115,3867,115,3865,111xe" filled="true" fillcolor="#000000" stroked="false">
                <v:path arrowok="t"/>
                <v:fill type="solid"/>
              </v:shape>
              <v:shape style="position:absolute;left:3518;top:1;width:391;height:400" coordorigin="3518,1" coordsize="391,400" path="m3863,75l3855,85,3862,91,3869,93,3884,93,3891,89,3899,81,3874,81,3869,79,3863,75xe" filled="true" fillcolor="#000000" stroked="false">
                <v:path arrowok="t"/>
                <v:fill type="solid"/>
              </v:shape>
              <v:shape style="position:absolute;left:3518;top:1;width:391;height:400" coordorigin="3518,1" coordsize="391,400" path="m3903,41l3882,41,3886,43,3894,51,3896,55,3896,63,3897,67,3894,71,3887,79,3883,81,3899,81,3904,75,3908,67,3908,51,3905,43,3903,41xe" filled="true" fillcolor="#000000" stroked="false">
                <v:path arrowok="t"/>
                <v:fill type="solid"/>
              </v:shape>
              <v:shape style="position:absolute;left:3518;top:1;width:391;height:400" coordorigin="3518,1" coordsize="391,400" path="m3868,13l3848,13,3852,15,3859,21,3861,25,3860,31,3858,35,3856,39,3852,43,3852,43,3852,45,3851,45,3858,53,3859,51,3861,47,3863,47,3867,43,3871,41,3903,41,3899,37,3895,33,3869,33,3870,27,3871,23,3869,15,3868,13xe" filled="true" fillcolor="#000000" stroked="false">
                <v:path arrowok="t"/>
                <v:fill type="solid"/>
              </v:shape>
              <v:shape style="position:absolute;left:3518;top:1;width:391;height:400" coordorigin="3518,1" coordsize="391,400" path="m3848,1l3843,1,3838,3,3815,37,3818,43,3822,51,3832,43,3829,39,3827,33,3827,25,3829,21,3836,15,3840,13,3868,13,3867,11,3864,9,3861,5,3857,3,3848,1xe" filled="true" fillcolor="#000000" stroked="false">
                <v:path arrowok="t"/>
                <v:fill type="solid"/>
              </v:shape>
              <v:shape style="position:absolute;left:3518;top:1;width:391;height:400" coordorigin="3518,1" coordsize="391,400" path="m3890,29l3874,29,3869,33,3895,33,3890,29xe" filled="true" fillcolor="#000000" stroked="false">
                <v:path arrowok="t"/>
                <v:fill type="solid"/>
              </v:shape>
            </v:group>
          </v:group>
        </w:pict>
      </w:r>
      <w:r>
        <w:rPr>
          <w:rFonts w:ascii="宋体"/>
        </w:rPr>
      </w:r>
      <w:r>
        <w:rPr>
          <w:rFonts w:ascii="宋体"/>
        </w:rPr>
        <w:tab/>
      </w:r>
      <w:r>
        <w:rPr>
          <w:rFonts w:ascii="宋体"/>
          <w:position w:val="3"/>
        </w:rPr>
        <w:pict>
          <v:group style="width:195.3pt;height:20.1pt;mso-position-horizontal-relative:char;mso-position-vertical-relative:line" coordorigin="0,0" coordsize="3906,402">
            <v:group style="position:absolute;left:0;top:1;width:389;height:400" coordorigin="0,1" coordsize="389,400">
              <v:shape style="position:absolute;left:0;top:1;width:389;height:400" coordorigin="0,1" coordsize="389,400" path="m56,307l36,307,40,309,47,317,49,321,51,331,51,345,50,357,49,367,48,375,49,379,49,385,51,391,54,397,55,401,58,401,78,381,61,381,61,379,60,371,61,365,62,343,63,337,62,329,62,323,61,319,58,311,56,307xe" filled="true" fillcolor="#000000" stroked="false">
                <v:path arrowok="t"/>
                <v:fill type="solid"/>
              </v:shape>
              <v:shape style="position:absolute;left:0;top:1;width:389;height:400" coordorigin="0,1" coordsize="389,400" path="m96,347l61,381,78,381,104,355,96,347xe" filled="true" fillcolor="#000000" stroked="false">
                <v:path arrowok="t"/>
                <v:fill type="solid"/>
              </v:shape>
              <v:shape style="position:absolute;left:0;top:1;width:389;height:400" coordorigin="0,1" coordsize="389,400" path="m41,295l1,329,0,335,3,343,9,351,19,341,14,337,12,333,12,323,14,319,22,311,27,309,36,307,56,307,53,305,47,299,41,295xe" filled="true" fillcolor="#000000" stroked="false">
                <v:path arrowok="t"/>
                <v:fill type="solid"/>
              </v:shape>
              <v:shape style="position:absolute;left:0;top:1;width:389;height:400" coordorigin="0,1" coordsize="389,400" path="m86,243l82,243,73,247,69,249,60,259,57,263,56,275,57,283,61,289,64,295,70,303,78,311,88,321,97,327,106,331,114,333,123,335,130,331,138,323,121,323,114,321,108,321,99,315,87,303,76,291,69,281,68,275,67,269,68,265,72,261,76,255,113,255,111,253,101,247,96,245,91,245,86,243xe" filled="true" fillcolor="#000000" stroked="false">
                <v:path arrowok="t"/>
                <v:fill type="solid"/>
              </v:shape>
              <v:shape style="position:absolute;left:0;top:1;width:389;height:400" coordorigin="0,1" coordsize="389,400" path="m113,255l88,255,95,257,104,263,127,287,133,295,134,301,135,309,134,313,126,321,121,323,138,323,142,319,145,315,146,301,145,295,138,281,132,275,124,265,117,259,113,255xe" filled="true" fillcolor="#000000" stroked="false">
                <v:path arrowok="t"/>
                <v:fill type="solid"/>
              </v:shape>
              <v:shape style="position:absolute;left:0;top:1;width:389;height:400" coordorigin="0,1" coordsize="389,400" path="m154,211l138,211,193,267,202,259,154,211xe" filled="true" fillcolor="#000000" stroked="false">
                <v:path arrowok="t"/>
                <v:fill type="solid"/>
              </v:shape>
              <v:shape style="position:absolute;left:0;top:1;width:389;height:400" coordorigin="0,1" coordsize="389,400" path="m131,187l125,193,127,197,127,203,127,217,125,223,123,231,131,239,134,231,137,221,138,215,138,211,154,211,131,187xe" filled="true" fillcolor="#000000" stroked="false">
                <v:path arrowok="t"/>
                <v:fill type="solid"/>
              </v:shape>
              <v:shape style="position:absolute;left:0;top:1;width:389;height:400" coordorigin="0,1" coordsize="389,400" path="m213,209l205,217,211,223,218,225,234,225,241,221,249,213,223,213,213,209xe" filled="true" fillcolor="#000000" stroked="false">
                <v:path arrowok="t"/>
                <v:fill type="solid"/>
              </v:shape>
              <v:shape style="position:absolute;left:0;top:1;width:389;height:400" coordorigin="0,1" coordsize="389,400" path="m250,169l228,169,233,171,243,181,246,187,246,191,246,195,246,199,244,203,240,207,237,211,232,213,249,213,255,207,258,199,256,179,253,171,250,169xe" filled="true" fillcolor="#000000" stroked="false">
                <v:path arrowok="t"/>
                <v:fill type="solid"/>
              </v:shape>
              <v:shape style="position:absolute;left:0;top:1;width:389;height:400" coordorigin="0,1" coordsize="389,400" path="m197,123l162,159,192,201,201,195,200,191,200,187,201,185,201,183,192,183,177,159,205,131,197,123xe" filled="true" fillcolor="#000000" stroked="false">
                <v:path arrowok="t"/>
                <v:fill type="solid"/>
              </v:shape>
              <v:shape style="position:absolute;left:0;top:1;width:389;height:400" coordorigin="0,1" coordsize="389,400" path="m232,155l215,155,208,159,197,169,194,175,192,183,201,183,202,181,204,177,211,171,216,169,250,169,246,165,239,159,232,155xe" filled="true" fillcolor="#000000" stroked="false">
                <v:path arrowok="t"/>
                <v:fill type="solid"/>
              </v:shape>
              <v:shape style="position:absolute;left:0;top:1;width:389;height:400" coordorigin="0,1" coordsize="389,400" path="m280,59l272,59,255,63,226,105,227,113,229,121,232,131,237,139,251,151,259,157,267,159,276,163,284,163,300,159,308,155,311,151,291,151,272,149,263,145,244,125,240,117,239,97,243,89,254,79,260,75,266,73,307,73,305,71,297,65,289,63,280,59xe" filled="true" fillcolor="#000000" stroked="false">
                <v:path arrowok="t"/>
                <v:fill type="solid"/>
              </v:shape>
              <v:shape style="position:absolute;left:0;top:1;width:389;height:400" coordorigin="0,1" coordsize="389,400" path="m326,129l314,129,312,133,310,137,299,147,291,151,311,151,321,141,325,135,326,129xe" filled="true" fillcolor="#000000" stroked="false">
                <v:path arrowok="t"/>
                <v:fill type="solid"/>
              </v:shape>
              <v:shape style="position:absolute;left:0;top:1;width:389;height:400" coordorigin="0,1" coordsize="389,400" path="m307,73l278,73,290,77,296,81,302,87,312,97,317,107,316,117,303,121,296,125,301,133,305,131,309,129,326,129,327,125,336,125,344,123,351,119,349,115,329,115,329,109,327,103,325,95,322,89,317,83,307,73xe" filled="true" fillcolor="#000000" stroked="false">
                <v:path arrowok="t"/>
                <v:fill type="solid"/>
              </v:shape>
              <v:shape style="position:absolute;left:0;top:1;width:389;height:400" coordorigin="0,1" coordsize="389,400" path="m347,111l342,113,336,115,349,115,347,111xe" filled="true" fillcolor="#000000" stroked="false">
                <v:path arrowok="t"/>
                <v:fill type="solid"/>
              </v:shape>
              <v:shape style="position:absolute;left:0;top:1;width:389;height:400" coordorigin="0,1" coordsize="389,400" path="m342,25l324,25,380,81,388,71,342,25xe" filled="true" fillcolor="#000000" stroked="false">
                <v:path arrowok="t"/>
                <v:fill type="solid"/>
              </v:shape>
              <v:shape style="position:absolute;left:0;top:1;width:389;height:400" coordorigin="0,1" coordsize="389,400" path="m318,1l312,7,313,11,314,17,313,31,312,37,309,45,318,53,321,45,324,33,324,29,324,25,342,25,318,1xe" filled="true" fillcolor="#000000" stroked="false">
                <v:path arrowok="t"/>
                <v:fill type="solid"/>
              </v:shape>
            </v:group>
            <v:group style="position:absolute;left:391;top:1;width:391;height:400" coordorigin="391,1" coordsize="391,400">
              <v:shape style="position:absolute;left:391;top:1;width:391;height:400" coordorigin="391,1" coordsize="391,400" path="m446,307l427,307,431,309,438,317,440,321,441,327,441,331,441,345,440,357,439,367,439,375,440,385,441,391,444,397,446,401,448,401,468,381,452,381,451,379,451,377,451,365,452,355,453,343,453,337,453,331,453,327,453,323,452,319,448,311,446,307xe" filled="true" fillcolor="#000000" stroked="false">
                <v:path arrowok="t"/>
                <v:fill type="solid"/>
              </v:shape>
              <v:shape style="position:absolute;left:391;top:1;width:391;height:400" coordorigin="391,1" coordsize="391,400" path="m486,347l452,381,468,381,495,355,486,347xe" filled="true" fillcolor="#000000" stroked="false">
                <v:path arrowok="t"/>
                <v:fill type="solid"/>
              </v:shape>
              <v:shape style="position:absolute;left:391;top:1;width:391;height:400" coordorigin="391,1" coordsize="391,400" path="m431,295l391,335,393,343,399,351,409,341,405,337,403,333,403,323,405,319,409,315,413,311,417,309,427,307,446,307,443,305,438,299,431,295xe" filled="true" fillcolor="#000000" stroked="false">
                <v:path arrowok="t"/>
                <v:fill type="solid"/>
              </v:shape>
              <v:shape style="position:absolute;left:391;top:1;width:391;height:400" coordorigin="391,1" coordsize="391,400" path="m477,243l472,243,464,247,460,249,451,259,448,263,447,275,448,283,455,295,460,303,469,311,478,321,488,327,496,331,504,333,513,335,521,331,528,325,529,323,511,323,505,321,498,321,489,315,457,269,459,265,467,255,504,255,502,253,496,251,491,247,486,245,482,245,477,243xe" filled="true" fillcolor="#000000" stroked="false">
                <v:path arrowok="t"/>
                <v:fill type="solid"/>
              </v:shape>
              <v:shape style="position:absolute;left:391;top:1;width:391;height:400" coordorigin="391,1" coordsize="391,400" path="m504,255l479,255,485,257,494,263,517,287,524,295,525,301,526,309,525,313,517,321,511,323,529,323,533,319,536,315,537,301,536,295,529,281,523,275,515,265,508,259,504,255xe" filled="true" fillcolor="#000000" stroked="false">
                <v:path arrowok="t"/>
                <v:fill type="solid"/>
              </v:shape>
              <v:shape style="position:absolute;left:391;top:1;width:391;height:400" coordorigin="391,1" coordsize="391,400" path="m545,211l528,211,583,267,592,259,545,211xe" filled="true" fillcolor="#000000" stroked="false">
                <v:path arrowok="t"/>
                <v:fill type="solid"/>
              </v:shape>
              <v:shape style="position:absolute;left:391;top:1;width:391;height:400" coordorigin="391,1" coordsize="391,400" path="m521,187l516,193,517,197,518,203,517,217,516,223,513,231,521,239,528,211,545,211,521,187xe" filled="true" fillcolor="#000000" stroked="false">
                <v:path arrowok="t"/>
                <v:fill type="solid"/>
              </v:shape>
              <v:shape style="position:absolute;left:391;top:1;width:391;height:400" coordorigin="391,1" coordsize="391,400" path="m604,209l595,217,602,223,609,225,624,225,631,221,638,215,640,213,614,213,609,211,604,209xe" filled="true" fillcolor="#000000" stroked="false">
                <v:path arrowok="t"/>
                <v:fill type="solid"/>
              </v:shape>
              <v:shape style="position:absolute;left:391;top:1;width:391;height:400" coordorigin="391,1" coordsize="391,400" path="m641,169l618,169,623,171,628,175,633,181,636,187,637,199,635,203,631,207,627,211,623,213,640,213,646,207,649,199,647,179,643,171,641,169xe" filled="true" fillcolor="#000000" stroked="false">
                <v:path arrowok="t"/>
                <v:fill type="solid"/>
              </v:shape>
              <v:shape style="position:absolute;left:391;top:1;width:391;height:400" coordorigin="391,1" coordsize="391,400" path="m588,123l553,159,582,201,591,195,591,191,591,187,592,185,592,183,583,183,568,159,596,131,588,123xe" filled="true" fillcolor="#000000" stroked="false">
                <v:path arrowok="t"/>
                <v:fill type="solid"/>
              </v:shape>
              <v:shape style="position:absolute;left:391;top:1;width:391;height:400" coordorigin="391,1" coordsize="391,400" path="m622,155l605,155,598,159,592,165,587,169,584,175,583,183,592,183,593,181,594,177,597,175,602,171,607,169,641,169,630,159,622,155xe" filled="true" fillcolor="#000000" stroked="false">
                <v:path arrowok="t"/>
                <v:fill type="solid"/>
              </v:shape>
              <v:shape style="position:absolute;left:391;top:1;width:391;height:400" coordorigin="391,1" coordsize="391,400" path="m671,59l663,59,646,63,617,105,617,113,620,121,623,131,628,139,642,151,649,157,658,159,666,163,675,163,691,159,698,155,702,151,682,151,663,149,654,145,635,125,630,117,630,97,633,89,640,83,645,79,650,75,662,73,697,73,695,71,687,65,679,63,671,59xe" filled="true" fillcolor="#000000" stroked="false">
                <v:path arrowok="t"/>
                <v:fill type="solid"/>
              </v:shape>
              <v:shape style="position:absolute;left:391;top:1;width:391;height:400" coordorigin="391,1" coordsize="391,400" path="m717,129l705,129,703,133,700,137,690,147,682,151,702,151,705,147,711,141,715,135,717,129xe" filled="true" fillcolor="#000000" stroked="false">
                <v:path arrowok="t"/>
                <v:fill type="solid"/>
              </v:shape>
              <v:shape style="position:absolute;left:391;top:1;width:391;height:400" coordorigin="391,1" coordsize="391,400" path="m697,73l668,73,681,77,687,81,692,87,703,97,707,107,707,117,700,119,694,121,687,125,691,133,695,131,700,129,717,129,718,125,727,125,735,123,741,119,740,115,719,115,719,109,702,77,697,73xe" filled="true" fillcolor="#000000" stroked="false">
                <v:path arrowok="t"/>
                <v:fill type="solid"/>
              </v:shape>
              <v:shape style="position:absolute;left:391;top:1;width:391;height:400" coordorigin="391,1" coordsize="391,400" path="m738,111l733,113,727,115,740,115,738,111xe" filled="true" fillcolor="#000000" stroked="false">
                <v:path arrowok="t"/>
                <v:fill type="solid"/>
              </v:shape>
              <v:shape style="position:absolute;left:391;top:1;width:391;height:400" coordorigin="391,1" coordsize="391,400" path="m735,75l728,85,734,91,741,93,757,93,764,89,771,81,746,81,741,79,735,75xe" filled="true" fillcolor="#000000" stroked="false">
                <v:path arrowok="t"/>
                <v:fill type="solid"/>
              </v:shape>
              <v:shape style="position:absolute;left:391;top:1;width:391;height:400" coordorigin="391,1" coordsize="391,400" path="m776,41l754,41,759,43,767,51,769,55,769,67,767,71,759,79,755,81,771,81,777,75,780,69,781,61,781,51,778,43,776,41xe" filled="true" fillcolor="#000000" stroked="false">
                <v:path arrowok="t"/>
                <v:fill type="solid"/>
              </v:shape>
              <v:shape style="position:absolute;left:391;top:1;width:391;height:400" coordorigin="391,1" coordsize="391,400" path="m741,13l721,13,724,15,731,21,733,25,732,31,731,35,729,39,725,43,724,43,724,45,723,45,730,53,732,51,733,49,735,47,739,43,744,41,776,41,772,37,767,33,741,33,743,29,743,23,742,15,741,13xe" filled="true" fillcolor="#000000" stroked="false">
                <v:path arrowok="t"/>
                <v:fill type="solid"/>
              </v:shape>
              <v:shape style="position:absolute;left:391;top:1;width:391;height:400" coordorigin="391,1" coordsize="391,400" path="m720,1l716,1,711,3,688,37,690,43,695,51,705,43,701,39,700,33,700,25,702,21,708,15,712,13,741,13,740,11,737,9,733,5,729,3,720,1xe" filled="true" fillcolor="#000000" stroked="false">
                <v:path arrowok="t"/>
                <v:fill type="solid"/>
              </v:shape>
              <v:shape style="position:absolute;left:391;top:1;width:391;height:400" coordorigin="391,1" coordsize="391,400" path="m762,29l746,29,741,33,767,33,762,29xe" filled="true" fillcolor="#000000" stroked="false">
                <v:path arrowok="t"/>
                <v:fill type="solid"/>
              </v:shape>
            </v:group>
            <v:group style="position:absolute;left:781;top:1;width:389;height:400" coordorigin="781,1" coordsize="389,400">
              <v:shape style="position:absolute;left:781;top:1;width:389;height:400" coordorigin="781,1" coordsize="389,400" path="m837,307l817,307,821,309,828,317,830,321,832,331,832,345,831,357,830,365,830,377,830,385,832,391,835,397,837,401,839,401,859,381,842,381,842,379,841,377,841,373,841,371,842,365,843,343,844,337,844,331,843,323,842,319,839,311,837,307xe" filled="true" fillcolor="#000000" stroked="false">
                <v:path arrowok="t"/>
                <v:fill type="solid"/>
              </v:shape>
              <v:shape style="position:absolute;left:781;top:1;width:389;height:400" coordorigin="781,1" coordsize="389,400" path="m877,347l842,381,859,381,885,355,877,347xe" filled="true" fillcolor="#000000" stroked="false">
                <v:path arrowok="t"/>
                <v:fill type="solid"/>
              </v:shape>
              <v:shape style="position:absolute;left:781;top:1;width:389;height:400" coordorigin="781,1" coordsize="389,400" path="m822,295l781,335,784,343,790,351,800,341,795,337,793,333,793,323,795,319,799,315,803,311,808,309,817,307,837,307,834,305,828,299,822,295xe" filled="true" fillcolor="#000000" stroked="false">
                <v:path arrowok="t"/>
                <v:fill type="solid"/>
              </v:shape>
              <v:shape style="position:absolute;left:781;top:1;width:389;height:400" coordorigin="781,1" coordsize="389,400" path="m867,243l863,243,854,247,837,275,838,283,845,295,851,303,859,311,869,321,878,327,887,331,895,333,904,335,911,331,919,323,902,323,895,321,889,321,880,315,857,291,850,281,849,275,848,269,849,265,857,255,894,255,892,253,882,247,877,245,867,243xe" filled="true" fillcolor="#000000" stroked="false">
                <v:path arrowok="t"/>
                <v:fill type="solid"/>
              </v:shape>
              <v:shape style="position:absolute;left:781;top:1;width:389;height:400" coordorigin="781,1" coordsize="389,400" path="m894,255l869,255,876,257,885,263,908,287,914,295,917,309,915,313,907,321,902,323,919,323,923,319,926,315,928,301,926,295,919,281,914,275,905,265,898,259,894,255xe" filled="true" fillcolor="#000000" stroked="false">
                <v:path arrowok="t"/>
                <v:fill type="solid"/>
              </v:shape>
              <v:shape style="position:absolute;left:781;top:1;width:389;height:400" coordorigin="781,1" coordsize="389,400" path="m936,211l919,211,974,267,983,259,936,211xe" filled="true" fillcolor="#000000" stroked="false">
                <v:path arrowok="t"/>
                <v:fill type="solid"/>
              </v:shape>
              <v:shape style="position:absolute;left:781;top:1;width:389;height:400" coordorigin="781,1" coordsize="389,400" path="m912,187l906,193,908,197,908,203,908,217,906,223,904,231,912,239,914,235,915,231,918,221,919,215,919,211,936,211,912,187xe" filled="true" fillcolor="#000000" stroked="false">
                <v:path arrowok="t"/>
                <v:fill type="solid"/>
              </v:shape>
              <v:shape style="position:absolute;left:781;top:1;width:389;height:400" coordorigin="781,1" coordsize="389,400" path="m983,131l970,131,964,135,959,141,951,149,948,157,949,167,951,175,994,223,1014,223,1022,221,1030,213,1009,213,1006,211,1002,211,998,209,994,207,991,203,987,199,984,195,984,191,976,191,969,185,965,179,960,167,959,163,961,155,962,151,969,145,973,143,992,143,996,139,990,133,983,131xe" filled="true" fillcolor="#000000" stroked="false">
                <v:path arrowok="t"/>
                <v:fill type="solid"/>
              </v:shape>
              <v:shape style="position:absolute;left:781;top:1;width:389;height:400" coordorigin="781,1" coordsize="389,400" path="m1030,169l1009,169,1014,171,1019,177,1024,181,1027,187,1028,199,1026,203,1020,209,1017,211,1013,211,1009,213,1030,213,1034,209,1037,205,1039,193,1039,189,1037,183,1035,177,1032,171,1030,169xe" filled="true" fillcolor="#000000" stroked="false">
                <v:path arrowok="t"/>
                <v:fill type="solid"/>
              </v:shape>
              <v:shape style="position:absolute;left:781;top:1;width:389;height:400" coordorigin="781,1" coordsize="389,400" path="m1013,157l997,157,990,159,975,187,976,191,984,191,984,183,986,179,990,175,994,171,999,169,1030,169,1021,161,1013,157xe" filled="true" fillcolor="#000000" stroked="false">
                <v:path arrowok="t"/>
                <v:fill type="solid"/>
              </v:shape>
              <v:shape style="position:absolute;left:781;top:1;width:389;height:400" coordorigin="781,1" coordsize="389,400" path="m1061,59l1053,59,1036,63,1029,69,1016,81,1012,89,1007,105,1008,113,1011,121,1013,131,1018,139,1025,145,1032,151,1040,157,1048,159,1057,163,1065,163,1082,159,1089,155,1092,151,1072,151,1053,149,1044,145,1035,135,1025,125,1021,117,1020,97,1024,89,1035,79,1041,75,1047,73,1088,73,1086,71,1078,65,1070,63,1061,59xe" filled="true" fillcolor="#000000" stroked="false">
                <v:path arrowok="t"/>
                <v:fill type="solid"/>
              </v:shape>
              <v:shape style="position:absolute;left:781;top:1;width:389;height:400" coordorigin="781,1" coordsize="389,400" path="m1107,129l1095,129,1093,133,1091,137,1088,139,1081,147,1072,151,1092,151,1095,147,1102,141,1106,135,1107,129xe" filled="true" fillcolor="#000000" stroked="false">
                <v:path arrowok="t"/>
                <v:fill type="solid"/>
              </v:shape>
              <v:shape style="position:absolute;left:781;top:1;width:389;height:400" coordorigin="781,1" coordsize="389,400" path="m992,143l980,143,984,145,988,147,992,143xe" filled="true" fillcolor="#000000" stroked="false">
                <v:path arrowok="t"/>
                <v:fill type="solid"/>
              </v:shape>
              <v:shape style="position:absolute;left:781;top:1;width:389;height:400" coordorigin="781,1" coordsize="389,400" path="m1088,73l1059,73,1071,77,1077,81,1093,97,1098,107,1097,117,1084,121,1077,125,1082,133,1086,131,1090,129,1107,129,1108,125,1117,125,1125,123,1132,119,1130,115,1110,115,1110,109,1109,103,1106,95,1103,89,1098,83,1088,73xe" filled="true" fillcolor="#000000" stroked="false">
                <v:path arrowok="t"/>
                <v:fill type="solid"/>
              </v:shape>
              <v:shape style="position:absolute;left:781;top:1;width:389;height:400" coordorigin="781,1" coordsize="389,400" path="m1128,111l1123,113,1117,115,1130,115,1128,111xe" filled="true" fillcolor="#000000" stroked="false">
                <v:path arrowok="t"/>
                <v:fill type="solid"/>
              </v:shape>
              <v:shape style="position:absolute;left:781;top:1;width:389;height:400" coordorigin="781,1" coordsize="389,400" path="m1123,25l1106,25,1161,81,1169,71,1123,25xe" filled="true" fillcolor="#000000" stroked="false">
                <v:path arrowok="t"/>
                <v:fill type="solid"/>
              </v:shape>
              <v:shape style="position:absolute;left:781;top:1;width:389;height:400" coordorigin="781,1" coordsize="389,400" path="m1099,1l1093,7,1095,11,1095,17,1094,31,1093,37,1090,45,1099,53,1102,45,1105,33,1105,29,1106,25,1123,25,1099,1xe" filled="true" fillcolor="#000000" stroked="false">
                <v:path arrowok="t"/>
                <v:fill type="solid"/>
              </v:shape>
            </v:group>
            <v:group style="position:absolute;left:1172;top:1;width:390;height:400" coordorigin="1172,1" coordsize="390,400">
              <v:shape style="position:absolute;left:1172;top:1;width:390;height:400" coordorigin="1172,1" coordsize="390,400" path="m1227,307l1208,307,1212,309,1219,317,1221,321,1222,331,1223,345,1221,357,1220,367,1220,375,1221,379,1221,385,1222,391,1225,397,1227,401,1229,401,1249,381,1233,381,1232,379,1232,377,1232,371,1232,365,1234,345,1234,327,1234,323,1233,319,1231,315,1230,311,1227,307xe" filled="true" fillcolor="#000000" stroked="false">
                <v:path arrowok="t"/>
                <v:fill type="solid"/>
              </v:shape>
              <v:shape style="position:absolute;left:1172;top:1;width:390;height:400" coordorigin="1172,1" coordsize="390,400" path="m1267,347l1233,381,1249,381,1276,355,1267,347xe" filled="true" fillcolor="#000000" stroked="false">
                <v:path arrowok="t"/>
                <v:fill type="solid"/>
              </v:shape>
              <v:shape style="position:absolute;left:1172;top:1;width:390;height:400" coordorigin="1172,1" coordsize="390,400" path="m1212,295l1172,335,1174,343,1180,351,1190,341,1186,337,1184,333,1184,323,1186,319,1190,315,1194,311,1198,309,1208,307,1227,307,1225,305,1219,299,1212,295xe" filled="true" fillcolor="#000000" stroked="false">
                <v:path arrowok="t"/>
                <v:fill type="solid"/>
              </v:shape>
              <v:shape style="position:absolute;left:1172;top:1;width:390;height:400" coordorigin="1172,1" coordsize="390,400" path="m1258,243l1253,243,1249,245,1228,275,1229,283,1236,295,1242,303,1250,311,1260,321,1269,327,1277,331,1286,333,1294,335,1302,331,1310,323,1292,323,1286,321,1279,321,1270,315,1247,291,1241,281,1239,275,1238,269,1240,265,1248,255,1285,255,1283,253,1272,247,1267,245,1263,245,1258,243xe" filled="true" fillcolor="#000000" stroked="false">
                <v:path arrowok="t"/>
                <v:fill type="solid"/>
              </v:shape>
              <v:shape style="position:absolute;left:1172;top:1;width:390;height:400" coordorigin="1172,1" coordsize="390,400" path="m1285,255l1260,255,1266,257,1275,263,1298,287,1305,295,1306,301,1307,309,1306,313,1302,317,1298,321,1292,323,1310,323,1314,319,1317,315,1318,301,1317,295,1313,289,1310,281,1289,259,1285,255xe" filled="true" fillcolor="#000000" stroked="false">
                <v:path arrowok="t"/>
                <v:fill type="solid"/>
              </v:shape>
              <v:shape style="position:absolute;left:1172;top:1;width:390;height:400" coordorigin="1172,1" coordsize="390,400" path="m1326,211l1309,211,1365,267,1373,259,1326,211xe" filled="true" fillcolor="#000000" stroked="false">
                <v:path arrowok="t"/>
                <v:fill type="solid"/>
              </v:shape>
              <v:shape style="position:absolute;left:1172;top:1;width:390;height:400" coordorigin="1172,1" coordsize="390,400" path="m1302,187l1297,193,1298,197,1299,203,1298,217,1297,223,1294,231,1303,239,1306,231,1309,221,1309,215,1309,211,1326,211,1302,187xe" filled="true" fillcolor="#000000" stroked="false">
                <v:path arrowok="t"/>
                <v:fill type="solid"/>
              </v:shape>
              <v:shape style="position:absolute;left:1172;top:1;width:390;height:400" coordorigin="1172,1" coordsize="390,400" path="m1374,131l1361,131,1355,135,1342,149,1338,157,1339,167,1385,223,1404,223,1413,221,1421,213,1400,213,1396,211,1392,211,1388,209,1385,207,1382,203,1377,199,1375,195,1375,191,1367,191,1360,185,1355,179,1351,167,1350,163,1351,157,1351,155,1353,151,1356,149,1359,145,1363,143,1383,143,1387,139,1380,133,1374,131xe" filled="true" fillcolor="#000000" stroked="false">
                <v:path arrowok="t"/>
                <v:fill type="solid"/>
              </v:shape>
              <v:shape style="position:absolute;left:1172;top:1;width:390;height:400" coordorigin="1172,1" coordsize="390,400" path="m1420,169l1400,169,1405,171,1410,177,1415,181,1418,187,1418,193,1418,199,1417,203,1413,207,1410,209,1407,211,1404,211,1400,213,1421,213,1424,209,1427,205,1429,199,1430,193,1430,189,1428,183,1426,177,1423,171,1420,169xe" filled="true" fillcolor="#000000" stroked="false">
                <v:path arrowok="t"/>
                <v:fill type="solid"/>
              </v:shape>
              <v:shape style="position:absolute;left:1172;top:1;width:390;height:400" coordorigin="1172,1" coordsize="390,400" path="m1404,157l1387,157,1380,159,1366,187,1367,191,1375,191,1375,183,1377,179,1384,171,1389,169,1420,169,1411,161,1404,157xe" filled="true" fillcolor="#000000" stroked="false">
                <v:path arrowok="t"/>
                <v:fill type="solid"/>
              </v:shape>
              <v:shape style="position:absolute;left:1172;top:1;width:390;height:400" coordorigin="1172,1" coordsize="390,400" path="m1452,59l1444,59,1427,63,1420,69,1413,75,1407,81,1402,89,1400,97,1398,105,1398,113,1401,121,1404,131,1409,139,1423,151,1431,157,1439,159,1447,163,1456,163,1472,159,1479,155,1483,151,1463,151,1444,149,1435,145,1416,125,1411,117,1411,97,1414,89,1426,79,1431,75,1437,73,1478,73,1476,71,1469,65,1460,63,1452,59xe" filled="true" fillcolor="#000000" stroked="false">
                <v:path arrowok="t"/>
                <v:fill type="solid"/>
              </v:shape>
              <v:shape style="position:absolute;left:1172;top:1;width:390;height:400" coordorigin="1172,1" coordsize="390,400" path="m1498,129l1486,129,1484,133,1481,137,1478,139,1471,147,1463,151,1483,151,1492,141,1496,135,1498,129xe" filled="true" fillcolor="#000000" stroked="false">
                <v:path arrowok="t"/>
                <v:fill type="solid"/>
              </v:shape>
              <v:shape style="position:absolute;left:1172;top:1;width:390;height:400" coordorigin="1172,1" coordsize="390,400" path="m1383,143l1371,143,1375,145,1379,147,1383,143xe" filled="true" fillcolor="#000000" stroked="false">
                <v:path arrowok="t"/>
                <v:fill type="solid"/>
              </v:shape>
              <v:shape style="position:absolute;left:1172;top:1;width:390;height:400" coordorigin="1172,1" coordsize="390,400" path="m1478,73l1450,73,1462,77,1468,81,1474,87,1484,97,1488,107,1488,117,1475,121,1468,125,1472,133,1476,131,1481,129,1498,129,1499,125,1508,125,1516,123,1523,119,1521,115,1500,115,1500,109,1499,103,1493,89,1489,83,1478,73xe" filled="true" fillcolor="#000000" stroked="false">
                <v:path arrowok="t"/>
                <v:fill type="solid"/>
              </v:shape>
              <v:shape style="position:absolute;left:1172;top:1;width:390;height:400" coordorigin="1172,1" coordsize="390,400" path="m1519,111l1514,113,1508,115,1521,115,1519,111xe" filled="true" fillcolor="#000000" stroked="false">
                <v:path arrowok="t"/>
                <v:fill type="solid"/>
              </v:shape>
              <v:shape style="position:absolute;left:1172;top:1;width:390;height:400" coordorigin="1172,1" coordsize="390,400" path="m1516,75l1509,85,1515,91,1522,93,1538,93,1545,89,1552,81,1527,81,1522,79,1516,75xe" filled="true" fillcolor="#000000" stroked="false">
                <v:path arrowok="t"/>
                <v:fill type="solid"/>
              </v:shape>
              <v:shape style="position:absolute;left:1172;top:1;width:390;height:400" coordorigin="1172,1" coordsize="390,400" path="m1557,41l1535,41,1540,43,1548,51,1550,55,1550,67,1548,71,1544,75,1540,79,1536,81,1552,81,1558,75,1561,69,1562,51,1559,43,1557,41xe" filled="true" fillcolor="#000000" stroked="false">
                <v:path arrowok="t"/>
                <v:fill type="solid"/>
              </v:shape>
              <v:shape style="position:absolute;left:1172;top:1;width:390;height:400" coordorigin="1172,1" coordsize="390,400" path="m1522,13l1502,13,1505,15,1513,21,1514,25,1512,35,1510,39,1506,43,1506,43,1505,45,1504,45,1511,53,1515,49,1520,43,1525,41,1557,41,1548,33,1522,33,1524,29,1524,23,1523,19,1523,15,1522,13xe" filled="true" fillcolor="#000000" stroked="false">
                <v:path arrowok="t"/>
                <v:fill type="solid"/>
              </v:shape>
              <v:shape style="position:absolute;left:1172;top:1;width:390;height:400" coordorigin="1172,1" coordsize="390,400" path="m1501,1l1497,1,1492,3,1487,5,1469,37,1471,43,1476,51,1486,43,1482,39,1481,33,1481,25,1483,21,1486,19,1489,15,1493,13,1522,13,1521,11,1518,9,1514,5,1511,3,1501,1xe" filled="true" fillcolor="#000000" stroked="false">
                <v:path arrowok="t"/>
                <v:fill type="solid"/>
              </v:shape>
              <v:shape style="position:absolute;left:1172;top:1;width:390;height:400" coordorigin="1172,1" coordsize="390,400" path="m1543,29l1527,29,1522,33,1548,33,1543,29xe" filled="true" fillcolor="#000000" stroked="false">
                <v:path arrowok="t"/>
                <v:fill type="solid"/>
              </v:shape>
            </v:group>
            <v:group style="position:absolute;left:1562;top:0;width:389;height:402" coordorigin="1562,0" coordsize="389,402">
              <v:shape style="position:absolute;left:1562;top:0;width:389;height:402" coordorigin="1562,0" coordsize="389,402" path="m1618,307l1598,307,1603,309,1609,316,1611,320,1613,331,1613,343,1612,357,1611,366,1611,376,1620,401,1640,381,1623,381,1623,378,1622,374,1622,370,1623,363,1624,354,1625,343,1624,326,1624,322,1623,318,1621,313,1620,310,1618,307xe" filled="true" fillcolor="#000000" stroked="false">
                <v:path arrowok="t"/>
                <v:fill type="solid"/>
              </v:shape>
              <v:shape style="position:absolute;left:1562;top:0;width:389;height:402" coordorigin="1562,0" coordsize="389,402" path="m1658,346l1623,381,1640,381,1666,355,1658,346xe" filled="true" fillcolor="#000000" stroked="false">
                <v:path arrowok="t"/>
                <v:fill type="solid"/>
              </v:shape>
              <v:shape style="position:absolute;left:1562;top:0;width:389;height:402" coordorigin="1562,0" coordsize="389,402" path="m1603,295l1563,328,1562,335,1565,342,1571,349,1581,341,1576,337,1574,332,1574,322,1576,318,1584,310,1589,307,1598,307,1618,307,1618,307,1615,304,1610,298,1603,295xe" filled="true" fillcolor="#000000" stroked="false">
                <v:path arrowok="t"/>
                <v:fill type="solid"/>
              </v:shape>
              <v:shape style="position:absolute;left:1562;top:0;width:389;height:402" coordorigin="1562,0" coordsize="389,402" path="m1649,243l1644,243,1640,245,1635,246,1631,248,1622,257,1619,263,1618,275,1620,282,1668,331,1685,334,1693,331,1701,322,1683,322,1676,321,1670,320,1661,314,1649,302,1638,291,1631,281,1630,274,1629,268,1631,263,1634,259,1639,255,1644,254,1674,254,1673,253,1663,247,1658,245,1649,243xe" filled="true" fillcolor="#000000" stroked="false">
                <v:path arrowok="t"/>
                <v:fill type="solid"/>
              </v:shape>
              <v:shape style="position:absolute;left:1562;top:0;width:389;height:402" coordorigin="1562,0" coordsize="389,402" path="m1674,254l1644,254,1650,255,1657,256,1666,263,1677,274,1689,286,1695,295,1697,301,1698,308,1696,313,1688,321,1683,322,1701,322,1705,319,1707,313,1709,301,1707,295,1700,281,1695,274,1686,265,1679,258,1674,254xe" filled="true" fillcolor="#000000" stroked="false">
                <v:path arrowok="t"/>
                <v:fill type="solid"/>
              </v:shape>
              <v:shape style="position:absolute;left:1562;top:0;width:389;height:402" coordorigin="1562,0" coordsize="389,402" path="m1717,211l1700,211,1755,266,1764,257,1717,211xe" filled="true" fillcolor="#000000" stroked="false">
                <v:path arrowok="t"/>
                <v:fill type="solid"/>
              </v:shape>
              <v:shape style="position:absolute;left:1562;top:0;width:389;height:402" coordorigin="1562,0" coordsize="389,402" path="m1693,187l1687,192,1689,197,1690,202,1689,215,1689,216,1687,223,1685,230,1693,239,1695,235,1696,230,1699,220,1700,215,1700,211,1717,211,1693,187xe" filled="true" fillcolor="#000000" stroked="false">
                <v:path arrowok="t"/>
                <v:fill type="solid"/>
              </v:shape>
              <v:shape style="position:absolute;left:1562;top:0;width:389;height:402" coordorigin="1562,0" coordsize="389,402" path="m1770,139l1759,139,1760,149,1779,202,1785,212,1790,220,1796,225,1805,216,1798,209,1793,201,1783,183,1778,171,1775,159,1771,147,1770,139xe" filled="true" fillcolor="#000000" stroked="false">
                <v:path arrowok="t"/>
                <v:fill type="solid"/>
              </v:shape>
              <v:shape style="position:absolute;left:1562;top:0;width:389;height:402" coordorigin="1562,0" coordsize="389,402" path="m1762,120l1717,166,1725,174,1759,139,1770,139,1769,136,1769,127,1762,120xe" filled="true" fillcolor="#000000" stroked="false">
                <v:path arrowok="t"/>
                <v:fill type="solid"/>
              </v:shape>
              <v:shape style="position:absolute;left:1562;top:0;width:389;height:402" coordorigin="1562,0" coordsize="389,402" path="m1834,59l1788,104,1789,113,1792,121,1795,130,1799,137,1806,144,1813,151,1821,156,1829,159,1838,162,1846,162,1854,160,1863,158,1870,154,1874,149,1853,149,1834,149,1825,144,1807,125,1802,116,1801,97,1805,89,1816,77,1822,74,1834,72,1869,72,1867,70,1859,65,1851,62,1843,59,1834,59xe" filled="true" fillcolor="#000000" stroked="false">
                <v:path arrowok="t"/>
                <v:fill type="solid"/>
              </v:shape>
              <v:shape style="position:absolute;left:1562;top:0;width:389;height:402" coordorigin="1562,0" coordsize="389,402" path="m1889,128l1876,128,1874,132,1872,136,1862,146,1853,149,1874,149,1883,141,1887,134,1889,128xe" filled="true" fillcolor="#000000" stroked="false">
                <v:path arrowok="t"/>
                <v:fill type="solid"/>
              </v:shape>
              <v:shape style="position:absolute;left:1562;top:0;width:389;height:402" coordorigin="1562,0" coordsize="389,402" path="m1869,72l1834,72,1840,72,1852,77,1858,81,1864,86,1874,96,1879,107,1878,117,1872,118,1865,120,1858,124,1863,133,1867,130,1871,129,1876,128,1889,128,1889,125,1898,124,1906,122,1913,119,1912,115,1891,115,1891,108,1890,102,1887,95,1884,89,1880,83,1869,72xe" filled="true" fillcolor="#000000" stroked="false">
                <v:path arrowok="t"/>
                <v:fill type="solid"/>
              </v:shape>
              <v:shape style="position:absolute;left:1562;top:0;width:389;height:402" coordorigin="1562,0" coordsize="389,402" path="m1909,110l1904,112,1898,114,1891,115,1912,115,1909,110xe" filled="true" fillcolor="#000000" stroked="false">
                <v:path arrowok="t"/>
                <v:fill type="solid"/>
              </v:shape>
              <v:shape style="position:absolute;left:1562;top:0;width:389;height:402" coordorigin="1562,0" coordsize="389,402" path="m1904,24l1887,24,1942,79,1950,71,1904,24xe" filled="true" fillcolor="#000000" stroked="false">
                <v:path arrowok="t"/>
                <v:fill type="solid"/>
              </v:shape>
              <v:shape style="position:absolute;left:1562;top:0;width:389;height:402" coordorigin="1562,0" coordsize="389,402" path="m1880,0l1874,6,1876,10,1876,16,1875,29,1874,36,1871,44,1880,52,1887,24,1904,24,1880,0xe" filled="true" fillcolor="#000000" stroked="false">
                <v:path arrowok="t"/>
                <v:fill type="solid"/>
              </v:shape>
            </v:group>
            <v:group style="position:absolute;left:1953;top:1;width:391;height:400" coordorigin="1953,1" coordsize="391,400">
              <v:shape style="position:absolute;left:1953;top:1;width:391;height:400" coordorigin="1953,1" coordsize="391,400" path="m2008,307l1989,307,1993,309,2000,317,2002,321,2003,327,2004,333,2004,345,2002,357,2001,367,2001,375,2002,385,2003,391,2007,397,2008,401,2010,401,2031,381,2014,381,2013,379,2013,377,2013,365,2014,355,2015,343,2015,337,2015,331,2015,327,2015,323,2014,319,2011,311,2008,307xe" filled="true" fillcolor="#000000" stroked="false">
                <v:path arrowok="t"/>
                <v:fill type="solid"/>
              </v:shape>
              <v:shape style="position:absolute;left:1953;top:1;width:391;height:400" coordorigin="1953,1" coordsize="391,400" path="m2049,347l2014,381,2031,381,2057,355,2049,347xe" filled="true" fillcolor="#000000" stroked="false">
                <v:path arrowok="t"/>
                <v:fill type="solid"/>
              </v:shape>
              <v:shape style="position:absolute;left:1953;top:1;width:391;height:400" coordorigin="1953,1" coordsize="391,400" path="m1993,295l1953,329,1953,335,1956,343,1962,351,1971,341,1967,337,1965,333,1965,323,1967,319,1971,315,1975,311,1979,309,1989,307,2008,307,2006,305,2000,299,1993,295xe" filled="true" fillcolor="#000000" stroked="false">
                <v:path arrowok="t"/>
                <v:fill type="solid"/>
              </v:shape>
              <v:shape style="position:absolute;left:1953;top:1;width:391;height:400" coordorigin="1953,1" coordsize="391,400" path="m2039,243l2035,243,2026,247,2022,249,2013,259,2010,263,2009,275,2010,283,2017,295,2023,303,2031,311,2041,321,2050,327,2058,331,2067,333,2075,335,2083,331,2090,325,2092,323,2074,323,2067,321,2060,321,2051,315,2020,269,2021,265,2029,255,2066,255,2064,253,2059,251,2054,247,2049,245,2044,245,2039,243xe" filled="true" fillcolor="#000000" stroked="false">
                <v:path arrowok="t"/>
                <v:fill type="solid"/>
              </v:shape>
              <v:shape style="position:absolute;left:1953;top:1;width:391;height:400" coordorigin="1953,1" coordsize="391,400" path="m2066,255l2041,255,2047,257,2056,263,2080,287,2086,295,2087,301,2088,309,2087,313,2079,321,2074,323,2092,323,2095,319,2098,315,2099,301,2098,295,2091,281,2085,275,2077,265,2070,259,2066,255xe" filled="true" fillcolor="#000000" stroked="false">
                <v:path arrowok="t"/>
                <v:fill type="solid"/>
              </v:shape>
              <v:shape style="position:absolute;left:1953;top:1;width:391;height:400" coordorigin="1953,1" coordsize="391,400" path="m2107,211l2091,211,2146,267,2154,259,2107,211xe" filled="true" fillcolor="#000000" stroked="false">
                <v:path arrowok="t"/>
                <v:fill type="solid"/>
              </v:shape>
              <v:shape style="position:absolute;left:1953;top:1;width:391;height:400" coordorigin="1953,1" coordsize="391,400" path="m2084,187l2078,193,2080,197,2080,203,2079,217,2078,223,2075,231,2084,239,2091,211,2107,211,2084,187xe" filled="true" fillcolor="#000000" stroked="false">
                <v:path arrowok="t"/>
                <v:fill type="solid"/>
              </v:shape>
              <v:shape style="position:absolute;left:1953;top:1;width:391;height:400" coordorigin="1953,1" coordsize="391,400" path="m2161,141l2150,141,2151,149,2175,213,2186,225,2195,217,2189,209,2183,201,2179,195,2173,183,2169,171,2165,159,2162,147,2161,141xe" filled="true" fillcolor="#000000" stroked="false">
                <v:path arrowok="t"/>
                <v:fill type="solid"/>
              </v:shape>
              <v:shape style="position:absolute;left:1953;top:1;width:391;height:400" coordorigin="1953,1" coordsize="391,400" path="m2153,121l2107,167,2115,175,2150,141,2161,141,2160,137,2159,127,2153,121xe" filled="true" fillcolor="#000000" stroked="false">
                <v:path arrowok="t"/>
                <v:fill type="solid"/>
              </v:shape>
              <v:shape style="position:absolute;left:1953;top:1;width:391;height:400" coordorigin="1953,1" coordsize="391,400" path="m2233,59l2225,59,2208,63,2179,105,2179,113,2182,121,2185,131,2190,139,2204,151,2212,157,2220,159,2228,163,2237,163,2253,159,2261,155,2264,151,2244,151,2225,149,2216,145,2197,125,2192,117,2192,97,2195,89,2202,83,2207,79,2212,75,2224,73,2260,73,2257,71,2250,65,2241,63,2233,59xe" filled="true" fillcolor="#000000" stroked="false">
                <v:path arrowok="t"/>
                <v:fill type="solid"/>
              </v:shape>
              <v:shape style="position:absolute;left:1953;top:1;width:391;height:400" coordorigin="1953,1" coordsize="391,400" path="m2279,129l2267,129,2265,133,2263,137,2252,147,2244,151,2264,151,2267,147,2273,141,2278,135,2279,129xe" filled="true" fillcolor="#000000" stroked="false">
                <v:path arrowok="t"/>
                <v:fill type="solid"/>
              </v:shape>
              <v:shape style="position:absolute;left:1953;top:1;width:391;height:400" coordorigin="1953,1" coordsize="391,400" path="m2260,73l2231,73,2243,77,2249,81,2255,87,2265,97,2269,107,2269,117,2263,119,2256,121,2249,125,2253,133,2258,131,2262,129,2279,129,2280,125,2289,125,2297,123,2304,119,2302,115,2281,115,2282,109,2264,77,2260,73xe" filled="true" fillcolor="#000000" stroked="false">
                <v:path arrowok="t"/>
                <v:fill type="solid"/>
              </v:shape>
              <v:shape style="position:absolute;left:1953;top:1;width:391;height:400" coordorigin="1953,1" coordsize="391,400" path="m2300,111l2295,113,2289,115,2302,115,2300,111xe" filled="true" fillcolor="#000000" stroked="false">
                <v:path arrowok="t"/>
                <v:fill type="solid"/>
              </v:shape>
              <v:shape style="position:absolute;left:1953;top:1;width:391;height:400" coordorigin="1953,1" coordsize="391,400" path="m2297,75l2290,85,2296,91,2303,93,2319,93,2326,89,2333,81,2308,81,2303,79,2297,75xe" filled="true" fillcolor="#000000" stroked="false">
                <v:path arrowok="t"/>
                <v:fill type="solid"/>
              </v:shape>
              <v:shape style="position:absolute;left:1953;top:1;width:391;height:400" coordorigin="1953,1" coordsize="391,400" path="m2338,41l2316,41,2321,43,2329,51,2331,55,2331,67,2329,71,2322,79,2318,81,2333,81,2339,75,2342,69,2343,61,2343,51,2340,43,2338,41xe" filled="true" fillcolor="#000000" stroked="false">
                <v:path arrowok="t"/>
                <v:fill type="solid"/>
              </v:shape>
              <v:shape style="position:absolute;left:1953;top:1;width:391;height:400" coordorigin="1953,1" coordsize="391,400" path="m2303,13l2283,13,2286,15,2294,21,2295,25,2294,31,2293,35,2291,39,2287,43,2287,43,2286,45,2286,45,2292,53,2294,51,2296,49,2297,47,2301,43,2306,41,2338,41,2334,37,2329,33,2303,33,2305,29,2305,23,2304,15,2303,13xe" filled="true" fillcolor="#000000" stroked="false">
                <v:path arrowok="t"/>
                <v:fill type="solid"/>
              </v:shape>
              <v:shape style="position:absolute;left:1953;top:1;width:391;height:400" coordorigin="1953,1" coordsize="391,400" path="m2282,1l2278,1,2273,3,2250,37,2252,43,2257,51,2267,43,2263,39,2262,33,2262,25,2264,21,2270,15,2274,13,2303,13,2302,11,2299,9,2296,5,2292,3,2282,1xe" filled="true" fillcolor="#000000" stroked="false">
                <v:path arrowok="t"/>
                <v:fill type="solid"/>
              </v:shape>
              <v:shape style="position:absolute;left:1953;top:1;width:391;height:400" coordorigin="1953,1" coordsize="391,400" path="m2324,29l2308,29,2303,33,2329,33,2324,29xe" filled="true" fillcolor="#000000" stroked="false">
                <v:path arrowok="t"/>
                <v:fill type="solid"/>
              </v:shape>
            </v:group>
            <v:group style="position:absolute;left:2343;top:1;width:389;height:400" coordorigin="2343,1" coordsize="389,400">
              <v:shape style="position:absolute;left:2343;top:1;width:389;height:400" coordorigin="2343,1" coordsize="389,400" path="m2399,307l2380,307,2384,309,2390,317,2392,321,2394,331,2394,345,2393,357,2392,365,2392,377,2393,385,2394,391,2397,397,2399,401,2401,401,2421,381,2405,381,2404,379,2404,377,2403,371,2404,365,2406,343,2406,337,2406,331,2405,323,2404,319,2401,311,2399,307xe" filled="true" fillcolor="#000000" stroked="false">
                <v:path arrowok="t"/>
                <v:fill type="solid"/>
              </v:shape>
              <v:shape style="position:absolute;left:2343;top:1;width:389;height:400" coordorigin="2343,1" coordsize="389,400" path="m2439,347l2405,381,2421,381,2447,355,2439,347xe" filled="true" fillcolor="#000000" stroked="false">
                <v:path arrowok="t"/>
                <v:fill type="solid"/>
              </v:shape>
              <v:shape style="position:absolute;left:2343;top:1;width:389;height:400" coordorigin="2343,1" coordsize="389,400" path="m2384,295l2343,335,2346,343,2352,351,2362,341,2358,337,2355,333,2355,323,2357,319,2362,315,2366,311,2370,309,2380,307,2399,307,2396,305,2391,299,2384,295xe" filled="true" fillcolor="#000000" stroked="false">
                <v:path arrowok="t"/>
                <v:fill type="solid"/>
              </v:shape>
              <v:shape style="position:absolute;left:2343;top:1;width:389;height:400" coordorigin="2343,1" coordsize="389,400" path="m2430,243l2425,243,2416,247,2399,275,2401,283,2407,295,2413,303,2422,311,2431,321,2440,327,2449,331,2457,333,2466,335,2474,331,2482,323,2464,323,2458,321,2451,321,2442,315,2419,291,2412,281,2411,275,2410,269,2412,265,2420,255,2456,255,2454,253,2444,247,2439,245,2430,243xe" filled="true" fillcolor="#000000" stroked="false">
                <v:path arrowok="t"/>
                <v:fill type="solid"/>
              </v:shape>
              <v:shape style="position:absolute;left:2343;top:1;width:389;height:400" coordorigin="2343,1" coordsize="389,400" path="m2456,255l2431,255,2438,257,2447,263,2470,287,2476,295,2479,309,2477,313,2469,321,2464,323,2482,323,2486,319,2489,315,2490,301,2488,295,2482,281,2476,275,2467,265,2461,259,2456,255xe" filled="true" fillcolor="#000000" stroked="false">
                <v:path arrowok="t"/>
                <v:fill type="solid"/>
              </v:shape>
              <v:shape style="position:absolute;left:2343;top:1;width:389;height:400" coordorigin="2343,1" coordsize="389,400" path="m2498,211l2481,211,2536,267,2545,259,2498,211xe" filled="true" fillcolor="#000000" stroked="false">
                <v:path arrowok="t"/>
                <v:fill type="solid"/>
              </v:shape>
              <v:shape style="position:absolute;left:2343;top:1;width:389;height:400" coordorigin="2343,1" coordsize="389,400" path="m2474,187l2469,193,2470,197,2471,203,2470,217,2468,223,2466,231,2474,239,2476,235,2477,231,2480,221,2481,215,2481,211,2498,211,2474,187xe" filled="true" fillcolor="#000000" stroked="false">
                <v:path arrowok="t"/>
                <v:fill type="solid"/>
              </v:shape>
              <v:shape style="position:absolute;left:2343;top:1;width:389;height:400" coordorigin="2343,1" coordsize="389,400" path="m2550,185l2542,185,2539,191,2537,195,2538,201,2539,207,2542,211,2552,221,2560,225,2576,225,2584,221,2591,215,2593,213,2564,213,2560,211,2558,209,2555,207,2551,203,2549,199,2549,187,2550,185xe" filled="true" fillcolor="#000000" stroked="false">
                <v:path arrowok="t"/>
                <v:fill type="solid"/>
              </v:shape>
              <v:shape style="position:absolute;left:2343;top:1;width:389;height:400" coordorigin="2343,1" coordsize="389,400" path="m2597,173l2575,173,2580,175,2588,183,2590,187,2590,199,2588,203,2581,209,2578,211,2571,213,2593,213,2598,207,2601,199,2602,183,2599,175,2597,173xe" filled="true" fillcolor="#000000" stroked="false">
                <v:path arrowok="t"/>
                <v:fill type="solid"/>
              </v:shape>
              <v:shape style="position:absolute;left:2343;top:1;width:389;height:400" coordorigin="2343,1" coordsize="389,400" path="m2546,133l2532,133,2525,137,2513,149,2510,155,2509,169,2512,175,2520,185,2524,187,2537,187,2542,185,2550,185,2551,183,2555,179,2557,177,2532,177,2529,175,2525,171,2522,169,2521,165,2521,157,2523,153,2529,147,2533,145,2562,145,2561,143,2558,141,2553,135,2546,133xe" filled="true" fillcolor="#000000" stroked="false">
                <v:path arrowok="t"/>
                <v:fill type="solid"/>
              </v:shape>
              <v:shape style="position:absolute;left:2343;top:1;width:389;height:400" coordorigin="2343,1" coordsize="389,400" path="m2562,145l2542,145,2546,147,2549,149,2552,153,2553,155,2553,165,2552,169,2545,175,2541,177,2557,177,2559,175,2564,173,2597,173,2588,165,2561,165,2564,161,2564,155,2564,151,2563,147,2562,145xe" filled="true" fillcolor="#000000" stroked="false">
                <v:path arrowok="t"/>
                <v:fill type="solid"/>
              </v:shape>
              <v:shape style="position:absolute;left:2343;top:1;width:389;height:400" coordorigin="2343,1" coordsize="389,400" path="m2578,161l2567,161,2561,165,2588,165,2584,163,2578,161xe" filled="true" fillcolor="#000000" stroked="false">
                <v:path arrowok="t"/>
                <v:fill type="solid"/>
              </v:shape>
              <v:shape style="position:absolute;left:2343;top:1;width:389;height:400" coordorigin="2343,1" coordsize="389,400" path="m2624,59l2615,59,2599,63,2591,69,2578,81,2574,89,2570,105,2570,113,2573,121,2576,131,2581,139,2588,145,2594,151,2602,157,2611,159,2619,163,2627,163,2644,159,2651,155,2654,151,2634,151,2616,149,2606,145,2597,135,2588,125,2583,117,2583,97,2586,89,2597,79,2603,75,2609,73,2650,73,2648,71,2640,65,2632,63,2624,59xe" filled="true" fillcolor="#000000" stroked="false">
                <v:path arrowok="t"/>
                <v:fill type="solid"/>
              </v:shape>
              <v:shape style="position:absolute;left:2343;top:1;width:389;height:400" coordorigin="2343,1" coordsize="389,400" path="m2670,129l2657,129,2656,133,2653,137,2650,139,2643,147,2634,151,2654,151,2657,147,2664,141,2668,135,2670,129xe" filled="true" fillcolor="#000000" stroked="false">
                <v:path arrowok="t"/>
                <v:fill type="solid"/>
              </v:shape>
              <v:shape style="position:absolute;left:2343;top:1;width:389;height:400" coordorigin="2343,1" coordsize="389,400" path="m2650,73l2621,73,2634,77,2640,81,2655,97,2660,107,2660,117,2646,121,2640,125,2644,133,2648,131,2652,129,2670,129,2670,125,2679,125,2687,123,2694,119,2692,115,2672,115,2672,109,2671,103,2668,95,2665,89,2661,83,2650,73xe" filled="true" fillcolor="#000000" stroked="false">
                <v:path arrowok="t"/>
                <v:fill type="solid"/>
              </v:shape>
              <v:shape style="position:absolute;left:2343;top:1;width:389;height:400" coordorigin="2343,1" coordsize="389,400" path="m2690,111l2685,113,2679,115,2692,115,2690,111xe" filled="true" fillcolor="#000000" stroked="false">
                <v:path arrowok="t"/>
                <v:fill type="solid"/>
              </v:shape>
              <v:shape style="position:absolute;left:2343;top:1;width:389;height:400" coordorigin="2343,1" coordsize="389,400" path="m2685,25l2668,25,2723,81,2732,71,2685,25xe" filled="true" fillcolor="#000000" stroked="false">
                <v:path arrowok="t"/>
                <v:fill type="solid"/>
              </v:shape>
              <v:shape style="position:absolute;left:2343;top:1;width:389;height:400" coordorigin="2343,1" coordsize="389,400" path="m2661,1l2655,7,2657,11,2657,17,2657,31,2655,37,2653,45,2661,53,2664,45,2667,33,2668,29,2668,25,2685,25,2661,1xe" filled="true" fillcolor="#000000" stroked="false">
                <v:path arrowok="t"/>
                <v:fill type="solid"/>
              </v:shape>
            </v:group>
            <v:group style="position:absolute;left:2734;top:1;width:390;height:400" coordorigin="2734,1" coordsize="390,400">
              <v:shape style="position:absolute;left:2734;top:1;width:390;height:400" coordorigin="2734,1" coordsize="390,400" path="m2790,307l2770,307,2774,309,2781,317,2783,321,2785,333,2785,345,2783,357,2783,367,2782,375,2783,379,2783,385,2784,391,2788,397,2789,401,2791,401,2812,381,2795,381,2795,379,2794,377,2794,371,2794,365,2796,343,2796,337,2796,329,2796,323,2795,319,2793,315,2792,311,2790,307xe" filled="true" fillcolor="#000000" stroked="false">
                <v:path arrowok="t"/>
                <v:fill type="solid"/>
              </v:shape>
              <v:shape style="position:absolute;left:2734;top:1;width:390;height:400" coordorigin="2734,1" coordsize="390,400" path="m2830,347l2795,381,2812,381,2838,355,2830,347xe" filled="true" fillcolor="#000000" stroked="false">
                <v:path arrowok="t"/>
                <v:fill type="solid"/>
              </v:shape>
              <v:shape style="position:absolute;left:2734;top:1;width:390;height:400" coordorigin="2734,1" coordsize="390,400" path="m2775,295l2734,335,2737,343,2743,351,2752,341,2748,337,2746,333,2746,323,2748,319,2752,315,2756,311,2760,309,2770,307,2790,307,2787,305,2781,299,2775,295xe" filled="true" fillcolor="#000000" stroked="false">
                <v:path arrowok="t"/>
                <v:fill type="solid"/>
              </v:shape>
              <v:shape style="position:absolute;left:2734;top:1;width:390;height:400" coordorigin="2734,1" coordsize="390,400" path="m2820,243l2816,243,2811,245,2790,275,2791,283,2798,295,2804,303,2812,311,2822,321,2831,327,2840,331,2848,333,2856,335,2864,331,2872,323,2855,323,2848,321,2842,321,2833,315,2809,291,2803,281,2802,275,2801,269,2802,265,2810,255,2847,255,2845,253,2835,247,2830,245,2825,245,2820,243xe" filled="true" fillcolor="#000000" stroked="false">
                <v:path arrowok="t"/>
                <v:fill type="solid"/>
              </v:shape>
              <v:shape style="position:absolute;left:2734;top:1;width:390;height:400" coordorigin="2734,1" coordsize="390,400" path="m2847,255l2822,255,2828,257,2838,263,2861,287,2867,295,2868,301,2869,309,2868,313,2864,317,2860,321,2855,323,2872,323,2876,319,2879,315,2880,301,2879,295,2876,289,2872,281,2851,259,2847,255xe" filled="true" fillcolor="#000000" stroked="false">
                <v:path arrowok="t"/>
                <v:fill type="solid"/>
              </v:shape>
              <v:shape style="position:absolute;left:2734;top:1;width:390;height:400" coordorigin="2734,1" coordsize="390,400" path="m2888,211l2872,211,2927,267,2935,259,2888,211xe" filled="true" fillcolor="#000000" stroked="false">
                <v:path arrowok="t"/>
                <v:fill type="solid"/>
              </v:shape>
              <v:shape style="position:absolute;left:2734;top:1;width:390;height:400" coordorigin="2734,1" coordsize="390,400" path="m2865,187l2859,193,2861,197,2861,203,2860,217,2859,223,2856,231,2865,239,2868,231,2871,221,2872,215,2872,211,2888,211,2865,187xe" filled="true" fillcolor="#000000" stroked="false">
                <v:path arrowok="t"/>
                <v:fill type="solid"/>
              </v:shape>
              <v:shape style="position:absolute;left:2734;top:1;width:390;height:400" coordorigin="2734,1" coordsize="390,400" path="m2941,185l2932,185,2929,191,2928,195,2929,207,2932,211,2937,215,2943,221,2950,225,2967,225,2975,221,2982,213,2955,213,2951,211,2948,209,2946,207,2942,203,2940,199,2940,187,2941,185xe" filled="true" fillcolor="#000000" stroked="false">
                <v:path arrowok="t"/>
                <v:fill type="solid"/>
              </v:shape>
              <v:shape style="position:absolute;left:2734;top:1;width:390;height:400" coordorigin="2734,1" coordsize="390,400" path="m2987,173l2966,173,2970,175,2975,179,2979,183,2981,187,2981,199,2979,203,2972,209,2969,211,2965,213,2982,213,2988,207,2992,199,2992,183,2989,175,2987,173xe" filled="true" fillcolor="#000000" stroked="false">
                <v:path arrowok="t"/>
                <v:fill type="solid"/>
              </v:shape>
              <v:shape style="position:absolute;left:2734;top:1;width:390;height:400" coordorigin="2734,1" coordsize="390,400" path="m2937,133l2922,133,2916,137,2903,149,2900,155,2900,165,2900,169,2902,175,2911,185,2914,187,2927,187,2932,185,2941,185,2942,183,2946,179,2948,177,2923,177,2919,175,2916,171,2913,169,2911,165,2912,157,2913,153,2917,149,2920,147,2924,145,2953,145,2952,143,2943,135,2937,133xe" filled="true" fillcolor="#000000" stroked="false">
                <v:path arrowok="t"/>
                <v:fill type="solid"/>
              </v:shape>
              <v:shape style="position:absolute;left:2734;top:1;width:390;height:400" coordorigin="2734,1" coordsize="390,400" path="m2953,145l2932,145,2936,147,2939,149,2942,153,2944,155,2944,165,2942,169,2935,175,2932,177,2948,177,2950,175,2955,173,2987,173,2979,165,2952,165,2954,161,2955,155,2954,151,2954,147,2953,145xe" filled="true" fillcolor="#000000" stroked="false">
                <v:path arrowok="t"/>
                <v:fill type="solid"/>
              </v:shape>
              <v:shape style="position:absolute;left:2734;top:1;width:390;height:400" coordorigin="2734,1" coordsize="390,400" path="m2969,161l2958,161,2952,165,2979,165,2974,163,2969,161xe" filled="true" fillcolor="#000000" stroked="false">
                <v:path arrowok="t"/>
                <v:fill type="solid"/>
              </v:shape>
              <v:shape style="position:absolute;left:2734;top:1;width:390;height:400" coordorigin="2734,1" coordsize="390,400" path="m3014,59l3006,59,2989,63,2982,69,2975,75,2969,81,2965,89,2962,97,2960,105,2960,113,2963,121,2966,131,2971,139,2985,151,2993,157,3001,159,3009,163,3018,163,3034,159,3042,155,3045,151,3025,151,3006,149,2997,145,2978,125,2973,117,2973,97,2976,89,2988,79,2993,75,2999,73,3041,73,3038,71,3031,65,3022,63,3014,59xe" filled="true" fillcolor="#000000" stroked="false">
                <v:path arrowok="t"/>
                <v:fill type="solid"/>
              </v:shape>
              <v:shape style="position:absolute;left:2734;top:1;width:390;height:400" coordorigin="2734,1" coordsize="390,400" path="m3060,129l3048,129,3046,133,3044,137,3040,139,3033,147,3025,151,3045,151,3054,141,3059,135,3060,129xe" filled="true" fillcolor="#000000" stroked="false">
                <v:path arrowok="t"/>
                <v:fill type="solid"/>
              </v:shape>
              <v:shape style="position:absolute;left:2734;top:1;width:390;height:400" coordorigin="2734,1" coordsize="390,400" path="m3041,73l3012,73,3024,77,3030,81,3036,87,3046,97,3051,107,3050,117,3037,121,3030,125,3035,133,3039,131,3043,129,3060,129,3061,125,3070,125,3078,123,3085,119,3083,115,3063,115,3063,109,3061,103,3056,89,3051,83,3041,73xe" filled="true" fillcolor="#000000" stroked="false">
                <v:path arrowok="t"/>
                <v:fill type="solid"/>
              </v:shape>
              <v:shape style="position:absolute;left:2734;top:1;width:390;height:400" coordorigin="2734,1" coordsize="390,400" path="m3081,111l3076,113,3070,115,3083,115,3081,111xe" filled="true" fillcolor="#000000" stroked="false">
                <v:path arrowok="t"/>
                <v:fill type="solid"/>
              </v:shape>
              <v:shape style="position:absolute;left:2734;top:1;width:390;height:400" coordorigin="2734,1" coordsize="390,400" path="m3078,75l3071,85,3077,91,3085,93,3100,93,3107,89,3114,81,3090,81,3084,79,3078,75xe" filled="true" fillcolor="#000000" stroked="false">
                <v:path arrowok="t"/>
                <v:fill type="solid"/>
              </v:shape>
              <v:shape style="position:absolute;left:2734;top:1;width:390;height:400" coordorigin="2734,1" coordsize="390,400" path="m3119,41l3097,41,3102,43,3110,51,3112,55,3112,67,3110,71,3106,75,3103,79,3099,81,3114,81,3120,75,3124,69,3124,51,3121,43,3119,41xe" filled="true" fillcolor="#000000" stroked="false">
                <v:path arrowok="t"/>
                <v:fill type="solid"/>
              </v:shape>
              <v:shape style="position:absolute;left:2734;top:1;width:390;height:400" coordorigin="2734,1" coordsize="390,400" path="m3084,13l3064,13,3068,15,3075,21,3076,25,3074,35,3072,39,3068,43,3068,43,3067,45,3067,45,3073,53,3077,49,3082,43,3087,41,3119,41,3110,33,3084,33,3086,29,3087,23,3086,19,3085,15,3084,13xe" filled="true" fillcolor="#000000" stroked="false">
                <v:path arrowok="t"/>
                <v:fill type="solid"/>
              </v:shape>
              <v:shape style="position:absolute;left:2734;top:1;width:390;height:400" coordorigin="2734,1" coordsize="390,400" path="m3064,1l3059,1,3054,3,3049,5,3031,37,3033,43,3038,51,3048,43,3045,39,3043,33,3043,25,3045,21,3048,19,3052,15,3055,13,3084,13,3083,11,3080,9,3077,5,3073,3,3064,1xe" filled="true" fillcolor="#000000" stroked="false">
                <v:path arrowok="t"/>
                <v:fill type="solid"/>
              </v:shape>
              <v:shape style="position:absolute;left:2734;top:1;width:390;height:400" coordorigin="2734,1" coordsize="390,400" path="m3105,29l3089,29,3084,33,3110,33,3105,29xe" filled="true" fillcolor="#000000" stroked="false">
                <v:path arrowok="t"/>
                <v:fill type="solid"/>
              </v:shape>
            </v:group>
            <v:group style="position:absolute;left:3124;top:1;width:389;height:400" coordorigin="3124,1" coordsize="389,400">
              <v:shape style="position:absolute;left:3124;top:1;width:389;height:400" coordorigin="3124,1" coordsize="389,400" path="m3180,307l3161,307,3165,309,3171,317,3174,321,3175,331,3175,345,3174,357,3173,367,3173,375,3173,379,3174,385,3175,391,3178,397,3180,401,3182,401,3202,381,3186,381,3185,379,3185,377,3185,371,3185,365,3187,345,3187,327,3186,323,3185,319,3182,311,3180,307xe" filled="true" fillcolor="#000000" stroked="false">
                <v:path arrowok="t"/>
                <v:fill type="solid"/>
              </v:shape>
              <v:shape style="position:absolute;left:3124;top:1;width:389;height:400" coordorigin="3124,1" coordsize="389,400" path="m3220,347l3186,381,3202,381,3229,355,3220,347xe" filled="true" fillcolor="#000000" stroked="false">
                <v:path arrowok="t"/>
                <v:fill type="solid"/>
              </v:shape>
              <v:shape style="position:absolute;left:3124;top:1;width:389;height:400" coordorigin="3124,1" coordsize="389,400" path="m3165,295l3125,329,3124,335,3127,343,3133,351,3143,341,3139,337,3136,333,3136,323,3139,319,3147,311,3151,309,3161,307,3180,307,3177,305,3172,299,3165,295xe" filled="true" fillcolor="#000000" stroked="false">
                <v:path arrowok="t"/>
                <v:fill type="solid"/>
              </v:shape>
              <v:shape style="position:absolute;left:3124;top:1;width:389;height:400" coordorigin="3124,1" coordsize="389,400" path="m3211,243l3206,243,3197,247,3193,249,3184,259,3182,263,3180,275,3182,283,3185,289,3188,295,3194,303,3203,311,3212,321,3221,327,3230,331,3238,333,3247,335,3255,331,3263,323,3245,323,3239,321,3232,321,3223,315,3212,303,3200,291,3194,281,3192,275,3191,269,3193,265,3197,261,3201,255,3238,255,3236,253,3225,247,3220,245,3215,245,3211,243xe" filled="true" fillcolor="#000000" stroked="false">
                <v:path arrowok="t"/>
                <v:fill type="solid"/>
              </v:shape>
              <v:shape style="position:absolute;left:3124;top:1;width:389;height:400" coordorigin="3124,1" coordsize="389,400" path="m3238,255l3213,255,3219,257,3228,263,3251,287,3258,295,3259,301,3260,309,3258,313,3250,321,3245,323,3263,323,3267,319,3270,315,3271,301,3269,295,3263,281,3257,275,3249,265,3242,259,3238,255xe" filled="true" fillcolor="#000000" stroked="false">
                <v:path arrowok="t"/>
                <v:fill type="solid"/>
              </v:shape>
              <v:shape style="position:absolute;left:3124;top:1;width:389;height:400" coordorigin="3124,1" coordsize="389,400" path="m3279,211l3262,211,3317,267,3326,259,3279,211xe" filled="true" fillcolor="#000000" stroked="false">
                <v:path arrowok="t"/>
                <v:fill type="solid"/>
              </v:shape>
              <v:shape style="position:absolute;left:3124;top:1;width:389;height:400" coordorigin="3124,1" coordsize="389,400" path="m3255,187l3250,193,3251,197,3252,201,3252,205,3251,217,3250,223,3247,231,3255,239,3259,231,3261,221,3262,215,3262,211,3279,211,3255,187xe" filled="true" fillcolor="#000000" stroked="false">
                <v:path arrowok="t"/>
                <v:fill type="solid"/>
              </v:shape>
              <v:shape style="position:absolute;left:3124;top:1;width:389;height:400" coordorigin="3124,1" coordsize="389,400" path="m3340,209l3333,219,3339,223,3345,225,3358,225,3364,221,3370,217,3372,215,3349,215,3345,213,3340,209xe" filled="true" fillcolor="#000000" stroked="false">
                <v:path arrowok="t"/>
                <v:fill type="solid"/>
              </v:shape>
              <v:shape style="position:absolute;left:3124;top:1;width:389;height:400" coordorigin="3124,1" coordsize="389,400" path="m3368,165l3352,165,3353,167,3354,167,3358,171,3361,175,3366,183,3368,187,3368,191,3369,193,3369,197,3367,203,3366,207,3363,209,3360,213,3357,213,3349,215,3372,215,3375,211,3378,205,3380,191,3379,185,3376,177,3373,171,3368,165xe" filled="true" fillcolor="#000000" stroked="false">
                <v:path arrowok="t"/>
                <v:fill type="solid"/>
              </v:shape>
              <v:shape style="position:absolute;left:3124;top:1;width:389;height:400" coordorigin="3124,1" coordsize="389,400" path="m3328,133l3322,133,3315,135,3309,135,3304,139,3299,143,3293,149,3290,157,3290,175,3294,183,3301,189,3308,197,3315,199,3332,201,3339,197,3345,191,3348,189,3349,187,3319,187,3314,185,3310,181,3305,175,3302,171,3302,159,3303,153,3307,149,3311,145,3349,145,3341,139,3328,133xe" filled="true" fillcolor="#000000" stroked="false">
                <v:path arrowok="t"/>
                <v:fill type="solid"/>
              </v:shape>
              <v:shape style="position:absolute;left:3124;top:1;width:389;height:400" coordorigin="3124,1" coordsize="389,400" path="m3349,145l3327,145,3332,147,3337,153,3342,157,3345,163,3345,173,3343,177,3335,185,3330,187,3349,187,3351,183,3352,179,3353,175,3353,169,3352,165,3368,165,3366,163,3349,145xe" filled="true" fillcolor="#000000" stroked="false">
                <v:path arrowok="t"/>
                <v:fill type="solid"/>
              </v:shape>
              <v:shape style="position:absolute;left:3124;top:1;width:389;height:400" coordorigin="3124,1" coordsize="389,400" path="m3405,59l3396,59,3380,63,3351,105,3351,113,3354,121,3357,131,3362,139,3376,151,3383,157,3392,159,3400,163,3408,163,3425,159,3432,155,3436,151,3416,151,3397,149,3387,145,3369,125,3364,117,3364,97,3367,89,3379,79,3384,75,3390,73,3431,73,3429,71,3421,65,3413,63,3405,59xe" filled="true" fillcolor="#000000" stroked="false">
                <v:path arrowok="t"/>
                <v:fill type="solid"/>
              </v:shape>
              <v:shape style="position:absolute;left:3124;top:1;width:389;height:400" coordorigin="3124,1" coordsize="389,400" path="m3451,129l3438,129,3437,133,3434,137,3424,147,3416,151,3436,151,3445,141,3449,135,3451,129xe" filled="true" fillcolor="#000000" stroked="false">
                <v:path arrowok="t"/>
                <v:fill type="solid"/>
              </v:shape>
              <v:shape style="position:absolute;left:3124;top:1;width:389;height:400" coordorigin="3124,1" coordsize="389,400" path="m3431,73l3402,73,3415,77,3421,81,3426,87,3436,97,3441,107,3441,117,3428,121,3421,125,3425,133,3429,131,3434,129,3451,129,3452,125,3460,125,3468,123,3475,119,3474,115,3453,115,3453,109,3452,103,3449,95,3446,89,3442,83,3431,73xe" filled="true" fillcolor="#000000" stroked="false">
                <v:path arrowok="t"/>
                <v:fill type="solid"/>
              </v:shape>
              <v:shape style="position:absolute;left:3124;top:1;width:389;height:400" coordorigin="3124,1" coordsize="389,400" path="m3472,111l3467,113,3460,115,3474,115,3472,111xe" filled="true" fillcolor="#000000" stroked="false">
                <v:path arrowok="t"/>
                <v:fill type="solid"/>
              </v:shape>
              <v:shape style="position:absolute;left:3124;top:1;width:389;height:400" coordorigin="3124,1" coordsize="389,400" path="m3466,25l3449,25,3504,81,3513,71,3466,25xe" filled="true" fillcolor="#000000" stroked="false">
                <v:path arrowok="t"/>
                <v:fill type="solid"/>
              </v:shape>
              <v:shape style="position:absolute;left:3124;top:1;width:389;height:400" coordorigin="3124,1" coordsize="389,400" path="m3442,1l3436,7,3438,11,3438,17,3438,31,3436,37,3434,45,3442,53,3444,49,3445,45,3448,33,3449,29,3449,25,3466,25,3442,1xe" filled="true" fillcolor="#000000" stroked="false">
                <v:path arrowok="t"/>
                <v:fill type="solid"/>
              </v:shape>
            </v:group>
            <v:group style="position:absolute;left:3515;top:1;width:391;height:400" coordorigin="3515,1" coordsize="391,400">
              <v:shape style="position:absolute;left:3515;top:1;width:391;height:400" coordorigin="3515,1" coordsize="391,400" path="m3571,307l3551,307,3555,309,3562,317,3564,321,3565,327,3566,331,3566,345,3564,367,3563,375,3564,385,3566,391,3569,397,3570,401,3573,401,3593,381,3576,381,3576,379,3575,377,3575,365,3576,355,3577,343,3578,337,3577,331,3577,329,3577,323,3576,319,3573,311,3571,307xe" filled="true" fillcolor="#000000" stroked="false">
                <v:path arrowok="t"/>
                <v:fill type="solid"/>
              </v:shape>
              <v:shape style="position:absolute;left:3515;top:1;width:391;height:400" coordorigin="3515,1" coordsize="391,400" path="m3611,347l3576,381,3593,381,3619,355,3611,347xe" filled="true" fillcolor="#000000" stroked="false">
                <v:path arrowok="t"/>
                <v:fill type="solid"/>
              </v:shape>
              <v:shape style="position:absolute;left:3515;top:1;width:391;height:400" coordorigin="3515,1" coordsize="391,400" path="m3556,295l3516,329,3515,335,3518,343,3524,351,3534,341,3529,337,3527,333,3527,323,3529,319,3533,315,3537,311,3542,309,3551,307,3571,307,3568,305,3562,299,3556,295xe" filled="true" fillcolor="#000000" stroked="false">
                <v:path arrowok="t"/>
                <v:fill type="solid"/>
              </v:shape>
              <v:shape style="position:absolute;left:3515;top:1;width:391;height:400" coordorigin="3515,1" coordsize="391,400" path="m3601,243l3597,243,3588,247,3584,249,3575,259,3572,263,3571,275,3572,283,3579,295,3585,303,3593,311,3603,321,3612,327,3621,331,3629,333,3638,335,3645,331,3652,325,3654,323,3636,323,3629,321,3623,321,3614,315,3582,269,3583,265,3591,255,3628,255,3626,253,3621,251,3616,247,3611,245,3606,245,3601,243xe" filled="true" fillcolor="#000000" stroked="false">
                <v:path arrowok="t"/>
                <v:fill type="solid"/>
              </v:shape>
              <v:shape style="position:absolute;left:3515;top:1;width:391;height:400" coordorigin="3515,1" coordsize="391,400" path="m3628,255l3603,255,3610,257,3619,263,3642,287,3648,295,3649,301,3650,309,3649,313,3641,321,3636,323,3654,323,3657,319,3660,315,3661,301,3660,295,3653,281,3647,275,3639,265,3632,259,3628,255xe" filled="true" fillcolor="#000000" stroked="false">
                <v:path arrowok="t"/>
                <v:fill type="solid"/>
              </v:shape>
              <v:shape style="position:absolute;left:3515;top:1;width:391;height:400" coordorigin="3515,1" coordsize="391,400" path="m3669,211l3653,211,3708,267,3717,259,3669,211xe" filled="true" fillcolor="#000000" stroked="false">
                <v:path arrowok="t"/>
                <v:fill type="solid"/>
              </v:shape>
              <v:shape style="position:absolute;left:3515;top:1;width:391;height:400" coordorigin="3515,1" coordsize="391,400" path="m3646,187l3640,193,3642,197,3642,201,3642,205,3642,217,3640,223,3638,231,3646,239,3653,211,3669,211,3646,187xe" filled="true" fillcolor="#000000" stroked="false">
                <v:path arrowok="t"/>
                <v:fill type="solid"/>
              </v:shape>
              <v:shape style="position:absolute;left:3515;top:1;width:391;height:400" coordorigin="3515,1" coordsize="391,400" path="m3731,209l3723,219,3729,223,3736,225,3749,225,3755,221,3761,217,3762,215,3740,215,3735,213,3731,209xe" filled="true" fillcolor="#000000" stroked="false">
                <v:path arrowok="t"/>
                <v:fill type="solid"/>
              </v:shape>
              <v:shape style="position:absolute;left:3515;top:1;width:391;height:400" coordorigin="3515,1" coordsize="391,400" path="m3759,165l3743,165,3744,167,3744,167,3748,171,3751,175,3756,183,3758,187,3760,193,3760,197,3758,203,3756,207,3754,209,3751,213,3747,213,3740,215,3762,215,3766,211,3769,205,3770,199,3771,191,3770,185,3766,177,3763,171,3759,165xe" filled="true" fillcolor="#000000" stroked="false">
                <v:path arrowok="t"/>
                <v:fill type="solid"/>
              </v:shape>
              <v:shape style="position:absolute;left:3515;top:1;width:391;height:400" coordorigin="3515,1" coordsize="391,400" path="m3719,133l3712,133,3706,135,3700,135,3694,139,3683,149,3680,157,3681,175,3684,183,3698,197,3706,199,3722,201,3729,197,3735,191,3739,189,3740,187,3710,187,3705,185,3695,175,3693,171,3693,165,3692,159,3694,153,3702,145,3739,145,3732,139,3725,137,3719,133xe" filled="true" fillcolor="#000000" stroked="false">
                <v:path arrowok="t"/>
                <v:fill type="solid"/>
              </v:shape>
              <v:shape style="position:absolute;left:3515;top:1;width:391;height:400" coordorigin="3515,1" coordsize="391,400" path="m3739,145l3717,145,3723,147,3728,153,3733,157,3735,163,3736,173,3734,177,3730,181,3726,185,3721,187,3740,187,3741,183,3742,179,3744,175,3744,169,3743,165,3759,165,3757,163,3748,153,3739,145xe" filled="true" fillcolor="#000000" stroked="false">
                <v:path arrowok="t"/>
                <v:fill type="solid"/>
              </v:shape>
              <v:shape style="position:absolute;left:3515;top:1;width:391;height:400" coordorigin="3515,1" coordsize="391,400" path="m3795,59l3787,59,3770,63,3741,105,3742,113,3744,121,3747,131,3752,139,3766,151,3774,157,3782,159,3791,163,3799,163,3815,159,3823,155,3826,151,3806,151,3787,149,3778,145,3759,125,3755,117,3754,97,3758,89,3764,83,3769,79,3775,75,3787,73,3822,73,3820,71,3812,65,3804,63,3795,59xe" filled="true" fillcolor="#000000" stroked="false">
                <v:path arrowok="t"/>
                <v:fill type="solid"/>
              </v:shape>
              <v:shape style="position:absolute;left:3515;top:1;width:391;height:400" coordorigin="3515,1" coordsize="391,400" path="m3841,129l3829,129,3827,133,3825,137,3814,147,3806,151,3826,151,3829,147,3835,141,3840,135,3841,129xe" filled="true" fillcolor="#000000" stroked="false">
                <v:path arrowok="t"/>
                <v:fill type="solid"/>
              </v:shape>
              <v:shape style="position:absolute;left:3515;top:1;width:391;height:400" coordorigin="3515,1" coordsize="391,400" path="m3822,73l3793,73,3805,77,3811,81,3817,87,3827,97,3832,107,3831,117,3825,119,3818,121,3811,125,3816,133,3820,131,3824,129,3841,129,3842,125,3851,125,3859,123,3866,119,3864,115,3844,115,3844,109,3826,77,3822,73xe" filled="true" fillcolor="#000000" stroked="false">
                <v:path arrowok="t"/>
                <v:fill type="solid"/>
              </v:shape>
              <v:shape style="position:absolute;left:3515;top:1;width:391;height:400" coordorigin="3515,1" coordsize="391,400" path="m3862,111l3857,113,3851,115,3864,115,3862,111xe" filled="true" fillcolor="#000000" stroked="false">
                <v:path arrowok="t"/>
                <v:fill type="solid"/>
              </v:shape>
              <v:shape style="position:absolute;left:3515;top:1;width:391;height:400" coordorigin="3515,1" coordsize="391,400" path="m3860,75l3852,85,3859,91,3866,93,3881,93,3888,89,3896,81,3871,81,3865,79,3860,75xe" filled="true" fillcolor="#000000" stroked="false">
                <v:path arrowok="t"/>
                <v:fill type="solid"/>
              </v:shape>
              <v:shape style="position:absolute;left:3515;top:1;width:391;height:400" coordorigin="3515,1" coordsize="391,400" path="m3900,41l3878,41,3883,43,3891,51,3893,55,3893,67,3891,71,3884,79,3880,81,3896,81,3901,75,3905,69,3905,61,3905,51,3902,43,3900,41xe" filled="true" fillcolor="#000000" stroked="false">
                <v:path arrowok="t"/>
                <v:fill type="solid"/>
              </v:shape>
              <v:shape style="position:absolute;left:3515;top:1;width:391;height:400" coordorigin="3515,1" coordsize="391,400" path="m3865,13l3845,13,3849,15,3856,21,3857,25,3856,31,3855,35,3853,39,3849,43,3849,43,3848,45,3848,45,3854,53,3856,51,3858,49,3860,47,3864,43,3868,41,3900,41,3896,37,3891,33,3865,33,3867,29,3868,23,3866,15,3865,13xe" filled="true" fillcolor="#000000" stroked="false">
                <v:path arrowok="t"/>
                <v:fill type="solid"/>
              </v:shape>
              <v:shape style="position:absolute;left:3515;top:1;width:391;height:400" coordorigin="3515,1" coordsize="391,400" path="m3845,1l3840,1,3835,3,3812,37,3814,43,3819,51,3829,43,3826,39,3824,33,3824,25,3826,21,3833,15,3836,13,3865,13,3864,11,3861,9,3858,5,3854,3,3845,1xe" filled="true" fillcolor="#000000" stroked="false">
                <v:path arrowok="t"/>
                <v:fill type="solid"/>
              </v:shape>
              <v:shape style="position:absolute;left:3515;top:1;width:391;height:400" coordorigin="3515,1" coordsize="391,400" path="m3887,29l3871,29,3865,33,3891,33,3887,29xe" filled="true" fillcolor="#000000" stroked="false">
                <v:path arrowok="t"/>
                <v:fill type="solid"/>
              </v:shape>
            </v:group>
          </v:group>
        </w:pict>
      </w:r>
      <w:r>
        <w:rPr>
          <w:rFonts w:ascii="宋体"/>
          <w:position w:val="3"/>
        </w:rPr>
      </w:r>
    </w:p>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23"/>
          <w:szCs w:val="23"/>
        </w:rPr>
      </w:pPr>
    </w:p>
    <w:p>
      <w:pPr>
        <w:spacing w:line="312" w:lineRule="exact" w:before="32"/>
        <w:ind w:left="132" w:right="0" w:firstLine="422"/>
        <w:jc w:val="left"/>
        <w:rPr>
          <w:rFonts w:ascii="Times New Roman" w:hAnsi="Times New Roman" w:cs="Times New Roman" w:eastAsia="Times New Roman" w:hint="default"/>
          <w:sz w:val="21"/>
          <w:szCs w:val="21"/>
        </w:rPr>
      </w:pPr>
      <w:r>
        <w:rPr>
          <w:rFonts w:ascii="Microsoft JhengHei" w:hAnsi="Microsoft JhengHei" w:cs="Microsoft JhengHei" w:eastAsia="Microsoft JhengHei" w:hint="default"/>
          <w:b/>
          <w:bCs/>
          <w:spacing w:val="-2"/>
          <w:sz w:val="21"/>
          <w:szCs w:val="21"/>
        </w:rPr>
        <w:t>大华股份单季营收增幅略低于海康威视，但受益于管理费用大幅下降，公司单季度净利润增长更加显</w:t>
      </w:r>
      <w:r>
        <w:rPr>
          <w:rFonts w:ascii="Microsoft JhengHei" w:hAnsi="Microsoft JhengHei" w:cs="Microsoft JhengHei" w:eastAsia="Microsoft JhengHei" w:hint="default"/>
          <w:b/>
          <w:bCs/>
          <w:sz w:val="21"/>
          <w:szCs w:val="21"/>
        </w:rPr>
        <w:t> </w:t>
      </w:r>
      <w:r>
        <w:rPr>
          <w:rFonts w:ascii="Microsoft JhengHei" w:hAnsi="Microsoft JhengHei" w:cs="Microsoft JhengHei" w:eastAsia="Microsoft JhengHei" w:hint="default"/>
          <w:b/>
          <w:bCs/>
          <w:sz w:val="21"/>
          <w:szCs w:val="21"/>
        </w:rPr>
      </w:r>
      <w:r>
        <w:rPr>
          <w:rFonts w:ascii="Microsoft JhengHei" w:hAnsi="Microsoft JhengHei" w:cs="Microsoft JhengHei" w:eastAsia="Microsoft JhengHei" w:hint="default"/>
          <w:b/>
          <w:bCs/>
          <w:spacing w:val="-8"/>
          <w:sz w:val="21"/>
          <w:szCs w:val="21"/>
        </w:rPr>
        <w:t>著。</w:t>
      </w:r>
      <w:r>
        <w:rPr>
          <w:rFonts w:ascii="宋体" w:hAnsi="宋体" w:cs="宋体" w:eastAsia="宋体" w:hint="default"/>
          <w:spacing w:val="-8"/>
          <w:sz w:val="21"/>
          <w:szCs w:val="21"/>
        </w:rPr>
        <w:t>大华股份营收结构与海康威视有所不同，海康威视以产品收入为主，大华股份则侧重于解决方案。</w:t>
      </w:r>
      <w:r>
        <w:rPr>
          <w:rFonts w:ascii="Times New Roman" w:hAnsi="Times New Roman" w:cs="Times New Roman" w:eastAsia="Times New Roman" w:hint="default"/>
          <w:spacing w:val="-8"/>
          <w:sz w:val="21"/>
          <w:szCs w:val="21"/>
        </w:rPr>
        <w:t>19Q2</w:t>
      </w:r>
    </w:p>
    <w:p>
      <w:pPr>
        <w:pStyle w:val="Heading4"/>
        <w:spacing w:line="256" w:lineRule="auto" w:before="4"/>
        <w:ind w:left="132" w:right="0"/>
        <w:jc w:val="left"/>
      </w:pPr>
      <w:r>
        <w:rPr/>
        <w:t>公司营收</w:t>
      </w:r>
      <w:r>
        <w:rPr>
          <w:spacing w:val="-41"/>
        </w:rPr>
        <w:t> </w:t>
      </w:r>
      <w:r>
        <w:rPr>
          <w:rFonts w:ascii="Times New Roman" w:hAnsi="Times New Roman" w:cs="Times New Roman" w:eastAsia="Times New Roman" w:hint="default"/>
        </w:rPr>
        <w:t>64.59</w:t>
      </w:r>
      <w:r>
        <w:rPr>
          <w:rFonts w:ascii="Times New Roman" w:hAnsi="Times New Roman" w:cs="Times New Roman" w:eastAsia="Times New Roman" w:hint="default"/>
          <w:spacing w:val="8"/>
        </w:rPr>
        <w:t> </w:t>
      </w:r>
      <w:r>
        <w:rPr/>
        <w:t>亿元，同比增长</w:t>
      </w:r>
      <w:r>
        <w:rPr>
          <w:spacing w:val="-41"/>
        </w:rPr>
        <w:t> </w:t>
      </w:r>
      <w:r>
        <w:rPr>
          <w:rFonts w:ascii="Times New Roman" w:hAnsi="Times New Roman" w:cs="Times New Roman" w:eastAsia="Times New Roman" w:hint="default"/>
        </w:rPr>
        <w:t>4.23%</w:t>
      </w:r>
      <w:r>
        <w:rPr/>
        <w:t>，净利润为</w:t>
      </w:r>
      <w:r>
        <w:rPr>
          <w:spacing w:val="-44"/>
        </w:rPr>
        <w:t> </w:t>
      </w:r>
      <w:r>
        <w:rPr>
          <w:rFonts w:ascii="Times New Roman" w:hAnsi="Times New Roman" w:cs="Times New Roman" w:eastAsia="Times New Roman" w:hint="default"/>
        </w:rPr>
        <w:t>8.99</w:t>
      </w:r>
      <w:r>
        <w:rPr>
          <w:rFonts w:ascii="Times New Roman" w:hAnsi="Times New Roman" w:cs="Times New Roman" w:eastAsia="Times New Roman" w:hint="default"/>
          <w:spacing w:val="11"/>
        </w:rPr>
        <w:t> </w:t>
      </w:r>
      <w:r>
        <w:rPr/>
        <w:t>亿元，同比增长</w:t>
      </w:r>
      <w:r>
        <w:rPr>
          <w:spacing w:val="-44"/>
        </w:rPr>
        <w:t> </w:t>
      </w:r>
      <w:r>
        <w:rPr>
          <w:rFonts w:ascii="Times New Roman" w:hAnsi="Times New Roman" w:cs="Times New Roman" w:eastAsia="Times New Roman" w:hint="default"/>
        </w:rPr>
        <w:t>13.49%</w:t>
      </w:r>
      <w:r>
        <w:rPr/>
        <w:t>；</w:t>
      </w:r>
      <w:r>
        <w:rPr>
          <w:rFonts w:ascii="Times New Roman" w:hAnsi="Times New Roman" w:cs="Times New Roman" w:eastAsia="Times New Roman" w:hint="default"/>
        </w:rPr>
        <w:t>19Q3</w:t>
      </w:r>
      <w:r>
        <w:rPr>
          <w:rFonts w:ascii="Times New Roman" w:hAnsi="Times New Roman" w:cs="Times New Roman" w:eastAsia="Times New Roman" w:hint="default"/>
          <w:spacing w:val="8"/>
        </w:rPr>
        <w:t> </w:t>
      </w:r>
      <w:r>
        <w:rPr/>
        <w:t>公司营收</w:t>
      </w:r>
      <w:r>
        <w:rPr>
          <w:spacing w:val="-42"/>
        </w:rPr>
        <w:t> </w:t>
      </w:r>
      <w:r>
        <w:rPr>
          <w:rFonts w:ascii="Times New Roman" w:hAnsi="Times New Roman" w:cs="Times New Roman" w:eastAsia="Times New Roman" w:hint="default"/>
        </w:rPr>
        <w:t>56.22</w:t>
      </w:r>
      <w:r>
        <w:rPr>
          <w:rFonts w:ascii="Times New Roman" w:hAnsi="Times New Roman" w:cs="Times New Roman" w:eastAsia="Times New Roman" w:hint="default"/>
          <w:spacing w:val="8"/>
        </w:rPr>
        <w:t> </w:t>
      </w:r>
      <w:r>
        <w:rPr/>
        <w:t>亿 元，同比增幅</w:t>
      </w:r>
      <w:r>
        <w:rPr>
          <w:spacing w:val="-53"/>
        </w:rPr>
        <w:t> </w:t>
      </w:r>
      <w:r>
        <w:rPr>
          <w:rFonts w:ascii="Times New Roman" w:hAnsi="Times New Roman" w:cs="Times New Roman" w:eastAsia="Times New Roman" w:hint="default"/>
        </w:rPr>
        <w:t>7.76%</w:t>
      </w:r>
      <w:r>
        <w:rPr/>
        <w:t>，净利润</w:t>
      </w:r>
      <w:r>
        <w:rPr>
          <w:spacing w:val="-53"/>
        </w:rPr>
        <w:t> </w:t>
      </w:r>
      <w:r>
        <w:rPr>
          <w:rFonts w:ascii="Times New Roman" w:hAnsi="Times New Roman" w:cs="Times New Roman" w:eastAsia="Times New Roman" w:hint="default"/>
        </w:rPr>
        <w:t>6.26</w:t>
      </w:r>
      <w:r>
        <w:rPr>
          <w:rFonts w:ascii="Times New Roman" w:hAnsi="Times New Roman" w:cs="Times New Roman" w:eastAsia="Times New Roman" w:hint="default"/>
          <w:spacing w:val="-4"/>
        </w:rPr>
        <w:t> </w:t>
      </w:r>
      <w:r>
        <w:rPr/>
        <w:t>亿元，同比增长</w:t>
      </w:r>
      <w:r>
        <w:rPr>
          <w:spacing w:val="-56"/>
        </w:rPr>
        <w:t> </w:t>
      </w:r>
      <w:r>
        <w:rPr>
          <w:rFonts w:ascii="Times New Roman" w:hAnsi="Times New Roman" w:cs="Times New Roman" w:eastAsia="Times New Roman" w:hint="default"/>
        </w:rPr>
        <w:t>28.41%</w:t>
      </w:r>
      <w:r>
        <w:rPr/>
        <w:t>。单季度营收与净利润保持增长。</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3"/>
        <w:ind w:right="0"/>
        <w:rPr>
          <w:rFonts w:ascii="宋体" w:hAnsi="宋体" w:cs="宋体" w:eastAsia="宋体" w:hint="default"/>
          <w:sz w:val="14"/>
          <w:szCs w:val="14"/>
        </w:rPr>
      </w:pPr>
    </w:p>
    <w:p>
      <w:pPr>
        <w:tabs>
          <w:tab w:pos="3171" w:val="left" w:leader="none"/>
          <w:tab w:pos="4087" w:val="left" w:leader="none"/>
          <w:tab w:pos="6310" w:val="left" w:leader="none"/>
          <w:tab w:pos="7919" w:val="left" w:leader="none"/>
          <w:tab w:pos="8828" w:val="left" w:leader="none"/>
        </w:tabs>
        <w:spacing w:before="0"/>
        <w:ind w:left="1415" w:right="0" w:firstLine="0"/>
        <w:jc w:val="left"/>
        <w:rPr>
          <w:rFonts w:ascii="等线" w:hAnsi="等线" w:cs="等线" w:eastAsia="等线" w:hint="default"/>
          <w:sz w:val="14"/>
          <w:szCs w:val="14"/>
        </w:rPr>
      </w:pPr>
      <w:r>
        <w:rPr/>
        <w:pict>
          <v:group style="position:absolute;margin-left:187.320007pt;margin-top:5.82128pt;width:19.2pt;height:.1pt;mso-position-horizontal-relative:page;mso-position-vertical-relative:paragraph;z-index:-414304" coordorigin="3746,116" coordsize="384,2">
            <v:shape style="position:absolute;left:3746;top:116;width:384;height:2" coordorigin="3746,116" coordsize="384,0" path="m3746,116l4130,116e" filled="false" stroked="true" strokeweight="1.25pt" strokecolor="#ff0000">
              <v:path arrowok="t"/>
            </v:shape>
            <w10:wrap type="none"/>
          </v:group>
        </w:pict>
      </w:r>
      <w:r>
        <w:rPr/>
        <w:pict>
          <v:group style="position:absolute;margin-left:233.119995pt;margin-top:5.82128pt;width:19.2pt;height:.1pt;mso-position-horizontal-relative:page;mso-position-vertical-relative:paragraph;z-index:-414280" coordorigin="4662,116" coordsize="384,2">
            <v:shape style="position:absolute;left:4662;top:116;width:384;height:2" coordorigin="4662,116" coordsize="384,0" path="m4662,116l5046,116e" filled="false" stroked="true" strokeweight="1.25pt" strokecolor="#044e7d">
              <v:path arrowok="t"/>
            </v:shape>
            <w10:wrap type="none"/>
          </v:group>
        </w:pict>
      </w:r>
      <w:r>
        <w:rPr/>
        <w:pict>
          <v:group style="position:absolute;margin-left:424.670013pt;margin-top:6.23128pt;width:19.2pt;height:.1pt;mso-position-horizontal-relative:page;mso-position-vertical-relative:paragraph;z-index:-414256" coordorigin="8493,125" coordsize="384,2">
            <v:shape style="position:absolute;left:8493;top:125;width:384;height:2" coordorigin="8493,125" coordsize="384,0" path="m8493,125l8877,125e" filled="false" stroked="true" strokeweight="1.25pt" strokecolor="#ff0000">
              <v:path arrowok="t"/>
            </v:shape>
            <w10:wrap type="none"/>
          </v:group>
        </w:pict>
      </w:r>
      <w:r>
        <w:rPr/>
        <w:pict>
          <v:group style="position:absolute;margin-left:470.119995pt;margin-top:6.23128pt;width:19.2pt;height:.1pt;mso-position-horizontal-relative:page;mso-position-vertical-relative:paragraph;z-index:-414232" coordorigin="9402,125" coordsize="384,2">
            <v:shape style="position:absolute;left:9402;top:125;width:384;height:2" coordorigin="9402,125" coordsize="384,0" path="m9402,125l9786,125e" filled="false" stroked="true" strokeweight="1.25pt" strokecolor="#044e7d">
              <v:path arrowok="t"/>
            </v:shape>
            <w10:wrap type="none"/>
          </v:group>
        </w:pict>
      </w:r>
      <w:r>
        <w:rPr/>
        <w:pict>
          <v:shape style="position:absolute;margin-left:56.639999pt;margin-top:-19.423096pt;width:482.05pt;height:164pt;mso-position-horizontal-relative:page;mso-position-vertical-relative:paragraph;z-index:18496"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4847"/>
                    <w:gridCol w:w="4794"/>
                  </w:tblGrid>
                  <w:tr>
                    <w:trPr>
                      <w:trHeight w:val="251" w:hRule="exact"/>
                    </w:trPr>
                    <w:tc>
                      <w:tcPr>
                        <w:tcW w:w="4847" w:type="dxa"/>
                        <w:tcBorders>
                          <w:top w:val="nil" w:sz="6" w:space="0" w:color="auto"/>
                          <w:left w:val="nil" w:sz="6" w:space="0" w:color="auto"/>
                          <w:bottom w:val="single" w:sz="4" w:space="0" w:color="367097"/>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121</w:t>
                        </w:r>
                        <w:r>
                          <w:rPr>
                            <w:rFonts w:ascii="Microsoft JhengHei" w:hAnsi="Microsoft JhengHei" w:cs="Microsoft JhengHei" w:eastAsia="Microsoft JhengHei" w:hint="default"/>
                            <w:b/>
                            <w:bCs/>
                            <w:sz w:val="18"/>
                            <w:szCs w:val="18"/>
                          </w:rPr>
                          <w:t>：大华季度营收环比保持增长</w:t>
                        </w:r>
                        <w:r>
                          <w:rPr>
                            <w:rFonts w:ascii="Microsoft JhengHei" w:hAnsi="Microsoft JhengHei" w:cs="Microsoft JhengHei" w:eastAsia="Microsoft JhengHei" w:hint="default"/>
                            <w:sz w:val="18"/>
                            <w:szCs w:val="18"/>
                          </w:rPr>
                        </w:r>
                      </w:p>
                    </w:tc>
                    <w:tc>
                      <w:tcPr>
                        <w:tcW w:w="4794" w:type="dxa"/>
                        <w:tcBorders>
                          <w:top w:val="nil" w:sz="6" w:space="0" w:color="auto"/>
                          <w:left w:val="nil" w:sz="6" w:space="0" w:color="auto"/>
                          <w:bottom w:val="single" w:sz="4" w:space="0" w:color="367097"/>
                          <w:right w:val="nil" w:sz="6" w:space="0" w:color="auto"/>
                        </w:tcBorders>
                      </w:tcPr>
                      <w:p>
                        <w:pPr>
                          <w:pStyle w:val="TableParagraph"/>
                          <w:spacing w:line="200" w:lineRule="exact"/>
                          <w:ind w:left="69" w:right="0"/>
                          <w:jc w:val="left"/>
                          <w:rPr>
                            <w:rFonts w:ascii="Microsoft JhengHei" w:hAnsi="Microsoft JhengHei" w:cs="Microsoft JhengHei" w:eastAsia="Microsoft JhengHei" w:hint="default"/>
                            <w:sz w:val="18"/>
                            <w:szCs w:val="18"/>
                          </w:rPr>
                        </w:pP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122</w:t>
                        </w:r>
                        <w:r>
                          <w:rPr>
                            <w:rFonts w:ascii="Microsoft JhengHei" w:hAnsi="Microsoft JhengHei" w:cs="Microsoft JhengHei" w:eastAsia="Microsoft JhengHei" w:hint="default"/>
                            <w:b/>
                            <w:bCs/>
                            <w:sz w:val="18"/>
                            <w:szCs w:val="18"/>
                          </w:rPr>
                          <w:t>：大华净利增幅高于营收</w:t>
                        </w:r>
                        <w:r>
                          <w:rPr>
                            <w:rFonts w:ascii="Microsoft JhengHei" w:hAnsi="Microsoft JhengHei" w:cs="Microsoft JhengHei" w:eastAsia="Microsoft JhengHei" w:hint="default"/>
                            <w:sz w:val="18"/>
                            <w:szCs w:val="18"/>
                          </w:rPr>
                        </w:r>
                      </w:p>
                    </w:tc>
                  </w:tr>
                  <w:tr>
                    <w:trPr>
                      <w:trHeight w:val="187" w:hRule="exact"/>
                    </w:trPr>
                    <w:tc>
                      <w:tcPr>
                        <w:tcW w:w="4847" w:type="dxa"/>
                        <w:tcBorders>
                          <w:top w:val="single" w:sz="4" w:space="0" w:color="367097"/>
                          <w:left w:val="nil" w:sz="6" w:space="0" w:color="auto"/>
                          <w:bottom w:val="nil" w:sz="6" w:space="0" w:color="auto"/>
                          <w:right w:val="nil" w:sz="6" w:space="0" w:color="auto"/>
                        </w:tcBorders>
                      </w:tcPr>
                      <w:p>
                        <w:pPr>
                          <w:pStyle w:val="TableParagraph"/>
                          <w:spacing w:line="240" w:lineRule="auto" w:before="1"/>
                          <w:ind w:right="0"/>
                          <w:jc w:val="left"/>
                          <w:rPr>
                            <w:rFonts w:ascii="宋体" w:hAnsi="宋体" w:cs="宋体" w:eastAsia="宋体" w:hint="default"/>
                            <w:sz w:val="19"/>
                            <w:szCs w:val="19"/>
                          </w:rPr>
                        </w:pPr>
                      </w:p>
                    </w:tc>
                    <w:tc>
                      <w:tcPr>
                        <w:tcW w:w="4794" w:type="dxa"/>
                        <w:tcBorders>
                          <w:top w:val="single" w:sz="4" w:space="0" w:color="367097"/>
                          <w:left w:val="nil" w:sz="6" w:space="0" w:color="auto"/>
                          <w:bottom w:val="nil" w:sz="6" w:space="0" w:color="auto"/>
                          <w:right w:val="nil" w:sz="6" w:space="0" w:color="auto"/>
                        </w:tcBorders>
                      </w:tcPr>
                      <w:p>
                        <w:pPr>
                          <w:pStyle w:val="TableParagraph"/>
                          <w:spacing w:line="240" w:lineRule="auto" w:before="9"/>
                          <w:ind w:right="0"/>
                          <w:jc w:val="left"/>
                          <w:rPr>
                            <w:rFonts w:ascii="宋体" w:hAnsi="宋体" w:cs="宋体" w:eastAsia="宋体" w:hint="default"/>
                            <w:sz w:val="19"/>
                            <w:szCs w:val="19"/>
                          </w:rPr>
                        </w:pPr>
                      </w:p>
                    </w:tc>
                  </w:tr>
                  <w:tr>
                    <w:trPr>
                      <w:trHeight w:val="2598" w:hRule="exact"/>
                    </w:trPr>
                    <w:tc>
                      <w:tcPr>
                        <w:tcW w:w="4847" w:type="dxa"/>
                        <w:tcBorders>
                          <w:top w:val="nil" w:sz="6" w:space="0" w:color="auto"/>
                          <w:left w:val="nil" w:sz="6" w:space="0" w:color="auto"/>
                          <w:bottom w:val="single" w:sz="4" w:space="0" w:color="367097"/>
                          <w:right w:val="nil" w:sz="6" w:space="0" w:color="auto"/>
                        </w:tcBorders>
                      </w:tcPr>
                      <w:p>
                        <w:pPr>
                          <w:pStyle w:val="TableParagraph"/>
                          <w:spacing w:line="240" w:lineRule="auto" w:before="3"/>
                          <w:ind w:right="0"/>
                          <w:jc w:val="left"/>
                          <w:rPr>
                            <w:rFonts w:ascii="宋体" w:hAnsi="宋体" w:cs="宋体" w:eastAsia="宋体" w:hint="default"/>
                            <w:sz w:val="20"/>
                            <w:szCs w:val="20"/>
                          </w:rPr>
                        </w:pPr>
                      </w:p>
                      <w:p>
                        <w:pPr>
                          <w:pStyle w:val="TableParagraph"/>
                          <w:tabs>
                            <w:tab w:pos="4185" w:val="left" w:leader="none"/>
                          </w:tabs>
                          <w:spacing w:line="160" w:lineRule="exact"/>
                          <w:ind w:right="62"/>
                          <w:jc w:val="right"/>
                          <w:rPr>
                            <w:rFonts w:ascii="Arial" w:hAnsi="Arial" w:cs="Arial" w:eastAsia="Arial" w:hint="default"/>
                            <w:sz w:val="14"/>
                            <w:szCs w:val="14"/>
                          </w:rPr>
                        </w:pPr>
                        <w:r>
                          <w:rPr>
                            <w:rFonts w:ascii="Arial"/>
                            <w:w w:val="95"/>
                            <w:sz w:val="14"/>
                          </w:rPr>
                          <w:t>100</w:t>
                          <w:tab/>
                        </w:r>
                        <w:r>
                          <w:rPr>
                            <w:rFonts w:ascii="Arial"/>
                            <w:spacing w:val="-1"/>
                            <w:sz w:val="14"/>
                          </w:rPr>
                          <w:t>100%</w:t>
                        </w:r>
                      </w:p>
                      <w:p>
                        <w:pPr>
                          <w:pStyle w:val="TableParagraph"/>
                          <w:spacing w:line="144" w:lineRule="exact"/>
                          <w:ind w:right="139"/>
                          <w:jc w:val="right"/>
                          <w:rPr>
                            <w:rFonts w:ascii="Arial" w:hAnsi="Arial" w:cs="Arial" w:eastAsia="Arial" w:hint="default"/>
                            <w:sz w:val="14"/>
                            <w:szCs w:val="14"/>
                          </w:rPr>
                        </w:pPr>
                        <w:r>
                          <w:rPr>
                            <w:rFonts w:ascii="Arial"/>
                            <w:w w:val="95"/>
                            <w:sz w:val="14"/>
                          </w:rPr>
                          <w:t>80%</w:t>
                        </w:r>
                        <w:r>
                          <w:rPr>
                            <w:rFonts w:ascii="Arial"/>
                            <w:sz w:val="14"/>
                          </w:rPr>
                        </w:r>
                      </w:p>
                      <w:p>
                        <w:pPr>
                          <w:pStyle w:val="TableParagraph"/>
                          <w:tabs>
                            <w:tab w:pos="4107" w:val="left" w:leader="none"/>
                          </w:tabs>
                          <w:spacing w:line="174" w:lineRule="exact"/>
                          <w:ind w:right="139"/>
                          <w:jc w:val="right"/>
                          <w:rPr>
                            <w:rFonts w:ascii="Arial" w:hAnsi="Arial" w:cs="Arial" w:eastAsia="Arial" w:hint="default"/>
                            <w:sz w:val="14"/>
                            <w:szCs w:val="14"/>
                          </w:rPr>
                        </w:pPr>
                        <w:r>
                          <w:rPr>
                            <w:rFonts w:ascii="Arial"/>
                            <w:spacing w:val="-1"/>
                            <w:position w:val="3"/>
                            <w:sz w:val="14"/>
                          </w:rPr>
                          <w:t>80</w:t>
                          <w:tab/>
                        </w:r>
                        <w:r>
                          <w:rPr>
                            <w:rFonts w:ascii="Arial"/>
                            <w:w w:val="95"/>
                            <w:sz w:val="14"/>
                          </w:rPr>
                          <w:t>60%</w:t>
                        </w:r>
                        <w:r>
                          <w:rPr>
                            <w:rFonts w:ascii="Arial"/>
                            <w:sz w:val="14"/>
                          </w:rPr>
                        </w:r>
                      </w:p>
                      <w:p>
                        <w:pPr>
                          <w:pStyle w:val="TableParagraph"/>
                          <w:spacing w:line="129" w:lineRule="exact"/>
                          <w:ind w:right="139"/>
                          <w:jc w:val="right"/>
                          <w:rPr>
                            <w:rFonts w:ascii="Arial" w:hAnsi="Arial" w:cs="Arial" w:eastAsia="Arial" w:hint="default"/>
                            <w:sz w:val="14"/>
                            <w:szCs w:val="14"/>
                          </w:rPr>
                        </w:pPr>
                        <w:r>
                          <w:rPr>
                            <w:rFonts w:ascii="Arial"/>
                            <w:w w:val="95"/>
                            <w:sz w:val="14"/>
                          </w:rPr>
                          <w:t>40%</w:t>
                        </w:r>
                        <w:r>
                          <w:rPr>
                            <w:rFonts w:ascii="Arial"/>
                            <w:sz w:val="14"/>
                          </w:rPr>
                        </w:r>
                      </w:p>
                      <w:p>
                        <w:pPr>
                          <w:pStyle w:val="TableParagraph"/>
                          <w:tabs>
                            <w:tab w:pos="4107" w:val="left" w:leader="none"/>
                          </w:tabs>
                          <w:spacing w:line="189" w:lineRule="exact"/>
                          <w:ind w:right="139"/>
                          <w:jc w:val="right"/>
                          <w:rPr>
                            <w:rFonts w:ascii="Arial" w:hAnsi="Arial" w:cs="Arial" w:eastAsia="Arial" w:hint="default"/>
                            <w:sz w:val="14"/>
                            <w:szCs w:val="14"/>
                          </w:rPr>
                        </w:pPr>
                        <w:r>
                          <w:rPr>
                            <w:rFonts w:ascii="Arial"/>
                            <w:spacing w:val="-1"/>
                            <w:position w:val="6"/>
                            <w:sz w:val="14"/>
                          </w:rPr>
                          <w:t>60</w:t>
                          <w:tab/>
                        </w:r>
                        <w:r>
                          <w:rPr>
                            <w:rFonts w:ascii="Arial"/>
                            <w:w w:val="95"/>
                            <w:sz w:val="14"/>
                          </w:rPr>
                          <w:t>20%</w:t>
                        </w:r>
                        <w:r>
                          <w:rPr>
                            <w:rFonts w:ascii="Arial"/>
                            <w:sz w:val="14"/>
                          </w:rPr>
                        </w:r>
                      </w:p>
                      <w:p>
                        <w:pPr>
                          <w:pStyle w:val="TableParagraph"/>
                          <w:tabs>
                            <w:tab w:pos="4425" w:val="left" w:leader="none"/>
                          </w:tabs>
                          <w:spacing w:line="189" w:lineRule="exact"/>
                          <w:ind w:left="317" w:right="0"/>
                          <w:jc w:val="left"/>
                          <w:rPr>
                            <w:rFonts w:ascii="Arial" w:hAnsi="Arial" w:cs="Arial" w:eastAsia="Arial" w:hint="default"/>
                            <w:sz w:val="14"/>
                            <w:szCs w:val="14"/>
                          </w:rPr>
                        </w:pPr>
                        <w:r>
                          <w:rPr>
                            <w:rFonts w:ascii="Arial"/>
                            <w:spacing w:val="-1"/>
                            <w:position w:val="-5"/>
                            <w:sz w:val="14"/>
                          </w:rPr>
                          <w:t>40</w:t>
                          <w:tab/>
                        </w:r>
                        <w:r>
                          <w:rPr>
                            <w:rFonts w:ascii="Arial"/>
                            <w:spacing w:val="-1"/>
                            <w:sz w:val="14"/>
                          </w:rPr>
                          <w:t>0%</w:t>
                        </w:r>
                        <w:r>
                          <w:rPr>
                            <w:rFonts w:ascii="Arial"/>
                            <w:sz w:val="14"/>
                          </w:rPr>
                        </w:r>
                      </w:p>
                      <w:p>
                        <w:pPr>
                          <w:pStyle w:val="TableParagraph"/>
                          <w:spacing w:line="129" w:lineRule="exact"/>
                          <w:ind w:right="94"/>
                          <w:jc w:val="right"/>
                          <w:rPr>
                            <w:rFonts w:ascii="Arial" w:hAnsi="Arial" w:cs="Arial" w:eastAsia="Arial" w:hint="default"/>
                            <w:sz w:val="14"/>
                            <w:szCs w:val="14"/>
                          </w:rPr>
                        </w:pPr>
                        <w:r>
                          <w:rPr>
                            <w:rFonts w:ascii="Arial"/>
                            <w:spacing w:val="-1"/>
                            <w:sz w:val="14"/>
                          </w:rPr>
                          <w:t>-20%</w:t>
                        </w:r>
                      </w:p>
                      <w:p>
                        <w:pPr>
                          <w:pStyle w:val="TableParagraph"/>
                          <w:tabs>
                            <w:tab w:pos="4107" w:val="left" w:leader="none"/>
                          </w:tabs>
                          <w:spacing w:line="174" w:lineRule="exact"/>
                          <w:ind w:right="94"/>
                          <w:jc w:val="right"/>
                          <w:rPr>
                            <w:rFonts w:ascii="Arial" w:hAnsi="Arial" w:cs="Arial" w:eastAsia="Arial" w:hint="default"/>
                            <w:sz w:val="14"/>
                            <w:szCs w:val="14"/>
                          </w:rPr>
                        </w:pPr>
                        <w:r>
                          <w:rPr>
                            <w:rFonts w:ascii="Arial"/>
                            <w:spacing w:val="-1"/>
                            <w:position w:val="-2"/>
                            <w:sz w:val="14"/>
                          </w:rPr>
                          <w:t>20</w:t>
                          <w:tab/>
                        </w:r>
                        <w:r>
                          <w:rPr>
                            <w:rFonts w:ascii="Arial"/>
                            <w:spacing w:val="-1"/>
                            <w:sz w:val="14"/>
                          </w:rPr>
                          <w:t>-40%</w:t>
                        </w:r>
                      </w:p>
                      <w:p>
                        <w:pPr>
                          <w:pStyle w:val="TableParagraph"/>
                          <w:spacing w:line="144" w:lineRule="exact"/>
                          <w:ind w:right="93"/>
                          <w:jc w:val="right"/>
                          <w:rPr>
                            <w:rFonts w:ascii="Arial" w:hAnsi="Arial" w:cs="Arial" w:eastAsia="Arial" w:hint="default"/>
                            <w:sz w:val="14"/>
                            <w:szCs w:val="14"/>
                          </w:rPr>
                        </w:pPr>
                        <w:r>
                          <w:rPr>
                            <w:rFonts w:ascii="Arial"/>
                            <w:spacing w:val="-1"/>
                            <w:sz w:val="14"/>
                          </w:rPr>
                          <w:t>-60%</w:t>
                        </w:r>
                      </w:p>
                      <w:p>
                        <w:pPr>
                          <w:pStyle w:val="TableParagraph"/>
                          <w:tabs>
                            <w:tab w:pos="4029" w:val="left" w:leader="none"/>
                          </w:tabs>
                          <w:spacing w:line="160" w:lineRule="exact"/>
                          <w:ind w:right="94"/>
                          <w:jc w:val="right"/>
                          <w:rPr>
                            <w:rFonts w:ascii="Arial" w:hAnsi="Arial" w:cs="Arial" w:eastAsia="Arial" w:hint="default"/>
                            <w:sz w:val="14"/>
                            <w:szCs w:val="14"/>
                          </w:rPr>
                        </w:pPr>
                        <w:r>
                          <w:rPr>
                            <w:rFonts w:ascii="Arial"/>
                            <w:w w:val="95"/>
                            <w:sz w:val="14"/>
                          </w:rPr>
                          <w:t>0</w:t>
                          <w:tab/>
                        </w:r>
                        <w:r>
                          <w:rPr>
                            <w:rFonts w:ascii="Arial"/>
                            <w:spacing w:val="-1"/>
                            <w:sz w:val="14"/>
                          </w:rPr>
                          <w:t>-80%</w:t>
                        </w:r>
                      </w:p>
                    </w:tc>
                    <w:tc>
                      <w:tcPr>
                        <w:tcW w:w="4794" w:type="dxa"/>
                        <w:tcBorders>
                          <w:top w:val="nil" w:sz="6" w:space="0" w:color="auto"/>
                          <w:left w:val="nil" w:sz="6" w:space="0" w:color="auto"/>
                          <w:bottom w:val="single" w:sz="4" w:space="0" w:color="367097"/>
                          <w:right w:val="nil" w:sz="6" w:space="0" w:color="auto"/>
                        </w:tcBorders>
                      </w:tcPr>
                      <w:p>
                        <w:pPr>
                          <w:pStyle w:val="TableParagraph"/>
                          <w:spacing w:line="240" w:lineRule="auto" w:before="11"/>
                          <w:ind w:right="0"/>
                          <w:jc w:val="left"/>
                          <w:rPr>
                            <w:rFonts w:ascii="宋体" w:hAnsi="宋体" w:cs="宋体" w:eastAsia="宋体" w:hint="default"/>
                            <w:sz w:val="20"/>
                            <w:szCs w:val="20"/>
                          </w:rPr>
                        </w:pPr>
                      </w:p>
                      <w:p>
                        <w:pPr>
                          <w:pStyle w:val="TableParagraph"/>
                          <w:tabs>
                            <w:tab w:pos="4360" w:val="left" w:leader="none"/>
                          </w:tabs>
                          <w:spacing w:line="240" w:lineRule="auto"/>
                          <w:ind w:left="205" w:right="0"/>
                          <w:jc w:val="left"/>
                          <w:rPr>
                            <w:rFonts w:ascii="Arial" w:hAnsi="Arial" w:cs="Arial" w:eastAsia="Arial" w:hint="default"/>
                            <w:sz w:val="14"/>
                            <w:szCs w:val="14"/>
                          </w:rPr>
                        </w:pPr>
                        <w:r>
                          <w:rPr>
                            <w:rFonts w:ascii="Arial"/>
                            <w:spacing w:val="-1"/>
                            <w:sz w:val="14"/>
                          </w:rPr>
                          <w:t>12</w:t>
                          <w:tab/>
                          <w:t>300%</w:t>
                        </w:r>
                      </w:p>
                      <w:p>
                        <w:pPr>
                          <w:pStyle w:val="TableParagraph"/>
                          <w:tabs>
                            <w:tab w:pos="4360" w:val="left" w:leader="none"/>
                          </w:tabs>
                          <w:spacing w:line="196" w:lineRule="exact" w:before="10"/>
                          <w:ind w:left="205" w:right="0"/>
                          <w:jc w:val="left"/>
                          <w:rPr>
                            <w:rFonts w:ascii="Arial" w:hAnsi="Arial" w:cs="Arial" w:eastAsia="Arial" w:hint="default"/>
                            <w:sz w:val="14"/>
                            <w:szCs w:val="14"/>
                          </w:rPr>
                        </w:pPr>
                        <w:r>
                          <w:rPr>
                            <w:rFonts w:ascii="Arial"/>
                            <w:spacing w:val="-1"/>
                            <w:position w:val="-5"/>
                            <w:sz w:val="14"/>
                          </w:rPr>
                          <w:t>10</w:t>
                          <w:tab/>
                        </w:r>
                        <w:r>
                          <w:rPr>
                            <w:rFonts w:ascii="Arial"/>
                            <w:spacing w:val="-1"/>
                            <w:sz w:val="14"/>
                          </w:rPr>
                          <w:t>250%</w:t>
                        </w:r>
                      </w:p>
                      <w:p>
                        <w:pPr>
                          <w:pStyle w:val="TableParagraph"/>
                          <w:spacing w:line="111" w:lineRule="exact"/>
                          <w:ind w:right="74"/>
                          <w:jc w:val="right"/>
                          <w:rPr>
                            <w:rFonts w:ascii="Arial" w:hAnsi="Arial" w:cs="Arial" w:eastAsia="Arial" w:hint="default"/>
                            <w:sz w:val="14"/>
                            <w:szCs w:val="14"/>
                          </w:rPr>
                        </w:pPr>
                        <w:r>
                          <w:rPr>
                            <w:rFonts w:ascii="Arial"/>
                            <w:spacing w:val="-1"/>
                            <w:sz w:val="14"/>
                          </w:rPr>
                          <w:t>200%</w:t>
                        </w:r>
                      </w:p>
                      <w:p>
                        <w:pPr>
                          <w:pStyle w:val="TableParagraph"/>
                          <w:tabs>
                            <w:tab w:pos="4360" w:val="left" w:leader="none"/>
                          </w:tabs>
                          <w:spacing w:line="196" w:lineRule="exact"/>
                          <w:ind w:left="283" w:right="0"/>
                          <w:jc w:val="left"/>
                          <w:rPr>
                            <w:rFonts w:ascii="Arial" w:hAnsi="Arial" w:cs="Arial" w:eastAsia="Arial" w:hint="default"/>
                            <w:sz w:val="14"/>
                            <w:szCs w:val="14"/>
                          </w:rPr>
                        </w:pPr>
                        <w:r>
                          <w:rPr>
                            <w:rFonts w:ascii="Arial"/>
                            <w:w w:val="95"/>
                            <w:position w:val="6"/>
                            <w:sz w:val="14"/>
                          </w:rPr>
                          <w:t>8</w:t>
                          <w:tab/>
                        </w:r>
                        <w:r>
                          <w:rPr>
                            <w:rFonts w:ascii="Arial"/>
                            <w:sz w:val="14"/>
                          </w:rPr>
                          <w:t>150%</w:t>
                        </w:r>
                      </w:p>
                      <w:p>
                        <w:pPr>
                          <w:pStyle w:val="TableParagraph"/>
                          <w:tabs>
                            <w:tab w:pos="4360" w:val="left" w:leader="none"/>
                          </w:tabs>
                          <w:spacing w:line="240" w:lineRule="auto" w:before="10"/>
                          <w:ind w:left="283" w:right="0"/>
                          <w:jc w:val="left"/>
                          <w:rPr>
                            <w:rFonts w:ascii="Arial" w:hAnsi="Arial" w:cs="Arial" w:eastAsia="Arial" w:hint="default"/>
                            <w:sz w:val="14"/>
                            <w:szCs w:val="14"/>
                          </w:rPr>
                        </w:pPr>
                        <w:r>
                          <w:rPr>
                            <w:rFonts w:ascii="Arial"/>
                            <w:w w:val="95"/>
                            <w:sz w:val="14"/>
                          </w:rPr>
                          <w:t>6</w:t>
                          <w:tab/>
                        </w:r>
                        <w:r>
                          <w:rPr>
                            <w:rFonts w:ascii="Arial"/>
                            <w:sz w:val="14"/>
                          </w:rPr>
                          <w:t>100%</w:t>
                        </w:r>
                      </w:p>
                      <w:p>
                        <w:pPr>
                          <w:pStyle w:val="TableParagraph"/>
                          <w:tabs>
                            <w:tab w:pos="4360" w:val="left" w:leader="none"/>
                          </w:tabs>
                          <w:spacing w:line="196" w:lineRule="exact" w:before="10"/>
                          <w:ind w:left="283" w:right="0"/>
                          <w:jc w:val="left"/>
                          <w:rPr>
                            <w:rFonts w:ascii="Arial" w:hAnsi="Arial" w:cs="Arial" w:eastAsia="Arial" w:hint="default"/>
                            <w:sz w:val="14"/>
                            <w:szCs w:val="14"/>
                          </w:rPr>
                        </w:pPr>
                        <w:r>
                          <w:rPr>
                            <w:rFonts w:ascii="Arial"/>
                            <w:w w:val="95"/>
                            <w:position w:val="-5"/>
                            <w:sz w:val="14"/>
                          </w:rPr>
                          <w:t>4</w:t>
                          <w:tab/>
                        </w:r>
                        <w:r>
                          <w:rPr>
                            <w:rFonts w:ascii="Arial"/>
                            <w:sz w:val="14"/>
                          </w:rPr>
                          <w:t>50%</w:t>
                        </w:r>
                      </w:p>
                      <w:p>
                        <w:pPr>
                          <w:pStyle w:val="TableParagraph"/>
                          <w:spacing w:line="111" w:lineRule="exact"/>
                          <w:ind w:right="231"/>
                          <w:jc w:val="right"/>
                          <w:rPr>
                            <w:rFonts w:ascii="Arial" w:hAnsi="Arial" w:cs="Arial" w:eastAsia="Arial" w:hint="default"/>
                            <w:sz w:val="14"/>
                            <w:szCs w:val="14"/>
                          </w:rPr>
                        </w:pPr>
                        <w:r>
                          <w:rPr>
                            <w:rFonts w:ascii="Arial"/>
                            <w:spacing w:val="-1"/>
                            <w:w w:val="95"/>
                            <w:sz w:val="14"/>
                          </w:rPr>
                          <w:t>0%</w:t>
                        </w:r>
                        <w:r>
                          <w:rPr>
                            <w:rFonts w:ascii="Arial"/>
                            <w:sz w:val="14"/>
                          </w:rPr>
                        </w:r>
                      </w:p>
                      <w:p>
                        <w:pPr>
                          <w:pStyle w:val="TableParagraph"/>
                          <w:tabs>
                            <w:tab w:pos="4360" w:val="left" w:leader="none"/>
                          </w:tabs>
                          <w:spacing w:line="196" w:lineRule="exact"/>
                          <w:ind w:left="283" w:right="0"/>
                          <w:jc w:val="left"/>
                          <w:rPr>
                            <w:rFonts w:ascii="Arial" w:hAnsi="Arial" w:cs="Arial" w:eastAsia="Arial" w:hint="default"/>
                            <w:sz w:val="14"/>
                            <w:szCs w:val="14"/>
                          </w:rPr>
                        </w:pPr>
                        <w:r>
                          <w:rPr>
                            <w:rFonts w:ascii="Arial"/>
                            <w:w w:val="95"/>
                            <w:position w:val="6"/>
                            <w:sz w:val="14"/>
                          </w:rPr>
                          <w:t>2</w:t>
                          <w:tab/>
                        </w:r>
                        <w:r>
                          <w:rPr>
                            <w:rFonts w:ascii="Arial"/>
                            <w:sz w:val="14"/>
                          </w:rPr>
                          <w:t>-50%</w:t>
                        </w:r>
                      </w:p>
                      <w:p>
                        <w:pPr>
                          <w:pStyle w:val="TableParagraph"/>
                          <w:tabs>
                            <w:tab w:pos="4360" w:val="left" w:leader="none"/>
                          </w:tabs>
                          <w:spacing w:line="240" w:lineRule="auto" w:before="10"/>
                          <w:ind w:left="283" w:right="0"/>
                          <w:jc w:val="left"/>
                          <w:rPr>
                            <w:rFonts w:ascii="Arial" w:hAnsi="Arial" w:cs="Arial" w:eastAsia="Arial" w:hint="default"/>
                            <w:sz w:val="14"/>
                            <w:szCs w:val="14"/>
                          </w:rPr>
                        </w:pPr>
                        <w:r>
                          <w:rPr>
                            <w:rFonts w:ascii="Arial"/>
                            <w:w w:val="95"/>
                            <w:sz w:val="14"/>
                          </w:rPr>
                          <w:t>0</w:t>
                          <w:tab/>
                        </w:r>
                        <w:r>
                          <w:rPr>
                            <w:rFonts w:ascii="Arial"/>
                            <w:sz w:val="14"/>
                          </w:rPr>
                          <w:t>-100%</w:t>
                        </w:r>
                      </w:p>
                    </w:tc>
                  </w:tr>
                  <w:tr>
                    <w:trPr>
                      <w:trHeight w:val="245" w:hRule="exact"/>
                    </w:trPr>
                    <w:tc>
                      <w:tcPr>
                        <w:tcW w:w="4847"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c>
                      <w:tcPr>
                        <w:tcW w:w="4794" w:type="dxa"/>
                        <w:tcBorders>
                          <w:top w:val="single" w:sz="4" w:space="0" w:color="367097"/>
                          <w:left w:val="nil" w:sz="6" w:space="0" w:color="auto"/>
                          <w:bottom w:val="nil" w:sz="6" w:space="0" w:color="auto"/>
                          <w:right w:val="nil" w:sz="6" w:space="0" w:color="auto"/>
                        </w:tcBorders>
                      </w:tcPr>
                      <w:p>
                        <w:pPr>
                          <w:pStyle w:val="TableParagraph"/>
                          <w:spacing w:line="240" w:lineRule="auto" w:before="17"/>
                          <w:ind w:left="64" w:right="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tc>
                  </w:tr>
                </w:tbl>
                <w:p>
                  <w:pPr/>
                </w:p>
              </w:txbxContent>
            </v:textbox>
            <w10:wrap type="none"/>
          </v:shape>
        </w:pict>
      </w:r>
      <w:bookmarkStart w:name="_bookmark170" w:id="171"/>
      <w:bookmarkEnd w:id="171"/>
      <w:r>
        <w:rPr/>
      </w:r>
      <w:r>
        <w:rPr>
          <w:rFonts w:ascii="宋体" w:hAnsi="宋体" w:cs="宋体" w:eastAsia="宋体" w:hint="default"/>
          <w:w w:val="95"/>
          <w:sz w:val="14"/>
          <w:szCs w:val="14"/>
        </w:rPr>
        <w:t>营收总额（亿元）</w:t>
        <w:tab/>
        <w:t>同比</w:t>
        <w:tab/>
        <w:t>环比</w:t>
        <w:tab/>
      </w:r>
      <w:bookmarkStart w:name="_bookmark171" w:id="172"/>
      <w:bookmarkEnd w:id="172"/>
      <w:r>
        <w:rPr>
          <w:rFonts w:ascii="宋体" w:hAnsi="宋体" w:cs="宋体" w:eastAsia="宋体" w:hint="default"/>
          <w:w w:val="95"/>
          <w:sz w:val="14"/>
          <w:szCs w:val="14"/>
        </w:rPr>
      </w:r>
      <w:r>
        <w:rPr>
          <w:rFonts w:ascii="等线" w:hAnsi="等线" w:cs="等线" w:eastAsia="等线" w:hint="default"/>
          <w:w w:val="95"/>
          <w:position w:val="1"/>
          <w:sz w:val="14"/>
          <w:szCs w:val="14"/>
        </w:rPr>
        <w:t>净利润（亿元）</w:t>
        <w:tab/>
        <w:t>同比</w:t>
        <w:tab/>
      </w:r>
      <w:r>
        <w:rPr>
          <w:rFonts w:ascii="等线" w:hAnsi="等线" w:cs="等线" w:eastAsia="等线" w:hint="default"/>
          <w:position w:val="1"/>
          <w:sz w:val="14"/>
          <w:szCs w:val="14"/>
        </w:rPr>
        <w:t>环比</w:t>
      </w:r>
      <w:r>
        <w:rPr>
          <w:rFonts w:ascii="等线" w:hAnsi="等线" w:cs="等线" w:eastAsia="等线" w:hint="default"/>
          <w:sz w:val="14"/>
          <w:szCs w:val="14"/>
        </w:rPr>
      </w:r>
    </w:p>
    <w:p>
      <w:pPr>
        <w:spacing w:line="240" w:lineRule="auto" w:before="8" w:after="0"/>
        <w:ind w:right="0"/>
        <w:rPr>
          <w:rFonts w:ascii="等线" w:hAnsi="等线" w:cs="等线" w:eastAsia="等线" w:hint="default"/>
          <w:sz w:val="19"/>
          <w:szCs w:val="19"/>
        </w:rPr>
      </w:pPr>
    </w:p>
    <w:p>
      <w:pPr>
        <w:pStyle w:val="BodyText"/>
        <w:tabs>
          <w:tab w:pos="5448" w:val="left" w:leader="none"/>
        </w:tabs>
        <w:spacing w:line="240" w:lineRule="auto" w:after="17"/>
        <w:ind w:left="715" w:right="0"/>
        <w:jc w:val="left"/>
        <w:rPr>
          <w:rFonts w:ascii="等线" w:hAnsi="等线" w:cs="等线" w:eastAsia="等线" w:hint="default"/>
        </w:rPr>
      </w:pPr>
      <w:r>
        <w:rPr>
          <w:rFonts w:ascii="等线"/>
        </w:rPr>
        <w:pict>
          <v:group style="width:188.55pt;height:74.350pt;mso-position-horizontal-relative:char;mso-position-vertical-relative:line" coordorigin="0,0" coordsize="3771,1487">
            <v:group style="position:absolute;left:146;top:1265;width:2;height:172" coordorigin="146,1265" coordsize="2,172">
              <v:shape style="position:absolute;left:146;top:1265;width:2;height:172" coordorigin="146,1265" coordsize="0,172" path="m146,1265l146,1436e" filled="false" stroked="true" strokeweight="3pt" strokecolor="#ff8080">
                <v:path arrowok="t"/>
              </v:shape>
            </v:group>
            <v:group style="position:absolute;left:50;top:8;width:2;height:1429" coordorigin="50,8" coordsize="2,1429">
              <v:shape style="position:absolute;left:50;top:8;width:2;height:1429" coordorigin="50,8" coordsize="0,1429" path="m50,1436l50,7e" filled="false" stroked="true" strokeweight=".75pt" strokecolor="#000000">
                <v:path arrowok="t"/>
              </v:shape>
            </v:group>
            <v:group style="position:absolute;left:8;top:1436;width:43;height:2" coordorigin="8,1436" coordsize="43,2">
              <v:shape style="position:absolute;left:8;top:1436;width:43;height:2" coordorigin="8,1436" coordsize="43,0" path="m8,1436l50,1436e" filled="false" stroked="true" strokeweight=".75pt" strokecolor="#000000">
                <v:path arrowok="t"/>
              </v:shape>
            </v:group>
            <v:group style="position:absolute;left:8;top:1150;width:43;height:2" coordorigin="8,1150" coordsize="43,2">
              <v:shape style="position:absolute;left:8;top:1150;width:43;height:2" coordorigin="8,1150" coordsize="43,0" path="m8,1150l50,1150e" filled="false" stroked="true" strokeweight=".75pt" strokecolor="#000000">
                <v:path arrowok="t"/>
              </v:shape>
            </v:group>
            <v:group style="position:absolute;left:8;top:864;width:43;height:2" coordorigin="8,864" coordsize="43,2">
              <v:shape style="position:absolute;left:8;top:864;width:43;height:2" coordorigin="8,864" coordsize="43,0" path="m8,864l50,864e" filled="false" stroked="true" strokeweight=".75pt" strokecolor="#000000">
                <v:path arrowok="t"/>
              </v:shape>
            </v:group>
            <v:group style="position:absolute;left:8;top:578;width:43;height:2" coordorigin="8,578" coordsize="43,2">
              <v:shape style="position:absolute;left:8;top:578;width:43;height:2" coordorigin="8,578" coordsize="43,0" path="m8,578l50,578e" filled="false" stroked="true" strokeweight=".75pt" strokecolor="#000000">
                <v:path arrowok="t"/>
              </v:shape>
            </v:group>
            <v:group style="position:absolute;left:8;top:293;width:43;height:2" coordorigin="8,293" coordsize="43,2">
              <v:shape style="position:absolute;left:8;top:293;width:43;height:2" coordorigin="8,293" coordsize="43,0" path="m8,293l50,293e" filled="false" stroked="true" strokeweight=".75pt" strokecolor="#000000">
                <v:path arrowok="t"/>
              </v:shape>
            </v:group>
            <v:group style="position:absolute;left:8;top:8;width:43;height:2" coordorigin="8,8" coordsize="43,2">
              <v:shape style="position:absolute;left:8;top:8;width:43;height:2" coordorigin="8,8" coordsize="43,0" path="m8,7l50,7e" filled="false" stroked="true" strokeweight=".75pt" strokecolor="#000000">
                <v:path arrowok="t"/>
              </v:shape>
            </v:group>
            <v:group style="position:absolute;left:340;top:1114;width:2;height:323" coordorigin="340,1114" coordsize="2,323">
              <v:shape style="position:absolute;left:340;top:1114;width:2;height:323" coordorigin="340,1114" coordsize="0,323" path="m340,1114l340,1436e" filled="false" stroked="true" strokeweight="3pt" strokecolor="#ff8080">
                <v:path arrowok="t"/>
              </v:shape>
            </v:group>
            <v:group style="position:absolute;left:532;top:1099;width:2;height:337" coordorigin="532,1099" coordsize="2,337">
              <v:shape style="position:absolute;left:532;top:1099;width:2;height:337" coordorigin="532,1099" coordsize="0,337" path="m532,1099l532,1436e" filled="false" stroked="true" strokeweight="3pt" strokecolor="#ff8080">
                <v:path arrowok="t"/>
              </v:shape>
            </v:group>
            <v:group style="position:absolute;left:727;top:831;width:2;height:606" coordorigin="727,831" coordsize="2,606">
              <v:shape style="position:absolute;left:727;top:831;width:2;height:606" coordorigin="727,831" coordsize="0,606" path="m727,831l727,1436e" filled="false" stroked="true" strokeweight="3pt" strokecolor="#ff8080">
                <v:path arrowok="t"/>
              </v:shape>
            </v:group>
            <v:group style="position:absolute;left:919;top:1181;width:2;height:256" coordorigin="919,1181" coordsize="2,256">
              <v:shape style="position:absolute;left:919;top:1181;width:2;height:256" coordorigin="919,1181" coordsize="0,256" path="m919,1181l919,1436e" filled="false" stroked="true" strokeweight="3pt" strokecolor="#ff8080">
                <v:path arrowok="t"/>
              </v:shape>
            </v:group>
            <v:group style="position:absolute;left:1113;top:984;width:2;height:453" coordorigin="1113,984" coordsize="2,453">
              <v:shape style="position:absolute;left:1113;top:984;width:2;height:453" coordorigin="1113,984" coordsize="0,453" path="m1113,984l1113,1436e" filled="false" stroked="true" strokeweight="3pt" strokecolor="#ff8080">
                <v:path arrowok="t"/>
              </v:shape>
            </v:group>
            <v:group style="position:absolute;left:1305;top:1006;width:2;height:431" coordorigin="1305,1006" coordsize="2,431">
              <v:shape style="position:absolute;left:1305;top:1006;width:2;height:431" coordorigin="1305,1006" coordsize="0,431" path="m1305,1006l1305,1436e" filled="false" stroked="true" strokeweight="3pt" strokecolor="#ff8080">
                <v:path arrowok="t"/>
              </v:shape>
            </v:group>
            <v:group style="position:absolute;left:1499;top:670;width:2;height:767" coordorigin="1499,670" coordsize="2,767">
              <v:shape style="position:absolute;left:1499;top:670;width:2;height:767" coordorigin="1499,670" coordsize="0,767" path="m1499,670l1499,1436e" filled="false" stroked="true" strokeweight="3pt" strokecolor="#ff8080">
                <v:path arrowok="t"/>
              </v:shape>
            </v:group>
            <v:group style="position:absolute;left:1691;top:1058;width:2;height:378" coordorigin="1691,1058" coordsize="2,378">
              <v:shape style="position:absolute;left:1691;top:1058;width:2;height:378" coordorigin="1691,1058" coordsize="0,378" path="m1691,1058l1691,1436e" filled="false" stroked="true" strokeweight="3pt" strokecolor="#ff8080">
                <v:path arrowok="t"/>
              </v:shape>
            </v:group>
            <v:group style="position:absolute;left:1886;top:749;width:2;height:688" coordorigin="1886,749" coordsize="2,688">
              <v:shape style="position:absolute;left:1886;top:749;width:2;height:688" coordorigin="1886,749" coordsize="0,688" path="m1886,749l1886,1436e" filled="false" stroked="true" strokeweight="3pt" strokecolor="#ff8080">
                <v:path arrowok="t"/>
              </v:shape>
            </v:group>
            <v:group style="position:absolute;left:2078;top:828;width:2;height:609" coordorigin="2078,828" coordsize="2,609">
              <v:shape style="position:absolute;left:2078;top:828;width:2;height:609" coordorigin="2078,828" coordsize="0,609" path="m2078,828l2078,1436e" filled="false" stroked="true" strokeweight="3pt" strokecolor="#ff8080">
                <v:path arrowok="t"/>
              </v:shape>
            </v:group>
            <v:group style="position:absolute;left:2272;top:418;width:2;height:1019" coordorigin="2272,418" coordsize="2,1019">
              <v:shape style="position:absolute;left:2272;top:418;width:2;height:1019" coordorigin="2272,418" coordsize="0,1019" path="m2272,418l2272,1436e" filled="false" stroked="true" strokeweight="3pt" strokecolor="#ff8080">
                <v:path arrowok="t"/>
              </v:shape>
            </v:group>
            <v:group style="position:absolute;left:2464;top:919;width:2;height:517" coordorigin="2464,919" coordsize="2,517">
              <v:shape style="position:absolute;left:2464;top:919;width:2;height:517" coordorigin="2464,919" coordsize="0,517" path="m2464,919l2464,1436e" filled="false" stroked="true" strokeweight="3pt" strokecolor="#ff8080">
                <v:path arrowok="t"/>
              </v:shape>
            </v:group>
            <v:group style="position:absolute;left:2659;top:552;width:2;height:885" coordorigin="2659,552" coordsize="2,885">
              <v:shape style="position:absolute;left:2659;top:552;width:2;height:885" coordorigin="2659,552" coordsize="0,885" path="m2659,552l2659,1436e" filled="false" stroked="true" strokeweight="3pt" strokecolor="#ff8080">
                <v:path arrowok="t"/>
              </v:shape>
            </v:group>
            <v:group style="position:absolute;left:2851;top:691;width:2;height:745" coordorigin="2851,691" coordsize="2,745">
              <v:shape style="position:absolute;left:2851;top:691;width:2;height:745" coordorigin="2851,691" coordsize="0,745" path="m2851,691l2851,1436e" filled="false" stroked="true" strokeweight="3pt" strokecolor="#ff8080">
                <v:path arrowok="t"/>
              </v:shape>
            </v:group>
            <v:group style="position:absolute;left:3045;top:202;width:2;height:1235" coordorigin="3045,202" coordsize="2,1235">
              <v:shape style="position:absolute;left:3045;top:202;width:2;height:1235" coordorigin="3045,202" coordsize="0,1235" path="m3045,202l3045,1436e" filled="false" stroked="true" strokeweight="3pt" strokecolor="#ff8080">
                <v:path arrowok="t"/>
              </v:shape>
            </v:group>
            <v:group style="position:absolute;left:3237;top:816;width:2;height:621" coordorigin="3237,816" coordsize="2,621">
              <v:shape style="position:absolute;left:3237;top:816;width:2;height:621" coordorigin="3237,816" coordsize="0,621" path="m3237,816l3237,1436e" filled="false" stroked="true" strokeweight="3pt" strokecolor="#ff8080">
                <v:path arrowok="t"/>
              </v:shape>
            </v:group>
            <v:group style="position:absolute;left:3431;top:514;width:2;height:923" coordorigin="3431,514" coordsize="2,923">
              <v:shape style="position:absolute;left:3431;top:514;width:2;height:923" coordorigin="3431,514" coordsize="0,923" path="m3431,514l3431,1436e" filled="false" stroked="true" strokeweight="3.0pt" strokecolor="#ff8080">
                <v:path arrowok="t"/>
              </v:shape>
            </v:group>
            <v:group style="position:absolute;left:3625;top:634;width:2;height:803" coordorigin="3625,634" coordsize="2,803">
              <v:shape style="position:absolute;left:3625;top:634;width:2;height:803" coordorigin="3625,634" coordsize="0,803" path="m3625,634l3625,1436e" filled="false" stroked="true" strokeweight="3.12pt" strokecolor="#ff8080">
                <v:path arrowok="t"/>
              </v:shape>
            </v:group>
            <v:group style="position:absolute;left:3721;top:8;width:2;height:1429" coordorigin="3721,8" coordsize="2,1429">
              <v:shape style="position:absolute;left:3721;top:8;width:2;height:1429" coordorigin="3721,8" coordsize="0,1429" path="m3721,1436l3721,7e" filled="false" stroked="true" strokeweight=".75pt" strokecolor="#000000">
                <v:path arrowok="t"/>
              </v:shape>
            </v:group>
            <v:group style="position:absolute;left:3721;top:1436;width:43;height:2" coordorigin="3721,1436" coordsize="43,2">
              <v:shape style="position:absolute;left:3721;top:1436;width:43;height:2" coordorigin="3721,1436" coordsize="43,0" path="m3721,1436l3763,1436e" filled="false" stroked="true" strokeweight=".75pt" strokecolor="#000000">
                <v:path arrowok="t"/>
              </v:shape>
            </v:group>
            <v:group style="position:absolute;left:3721;top:1277;width:43;height:2" coordorigin="3721,1277" coordsize="43,2">
              <v:shape style="position:absolute;left:3721;top:1277;width:43;height:2" coordorigin="3721,1277" coordsize="43,0" path="m3721,1277l3763,1277e" filled="false" stroked="true" strokeweight=".75pt" strokecolor="#000000">
                <v:path arrowok="t"/>
              </v:shape>
            </v:group>
            <v:group style="position:absolute;left:3721;top:1118;width:43;height:2" coordorigin="3721,1118" coordsize="43,2">
              <v:shape style="position:absolute;left:3721;top:1118;width:43;height:2" coordorigin="3721,1118" coordsize="43,0" path="m3721,1118l3763,1118e" filled="false" stroked="true" strokeweight=".75pt" strokecolor="#000000">
                <v:path arrowok="t"/>
              </v:shape>
            </v:group>
            <v:group style="position:absolute;left:3721;top:960;width:43;height:2" coordorigin="3721,960" coordsize="43,2">
              <v:shape style="position:absolute;left:3721;top:960;width:43;height:2" coordorigin="3721,960" coordsize="43,0" path="m3721,960l3763,960e" filled="false" stroked="true" strokeweight=".75pt" strokecolor="#000000">
                <v:path arrowok="t"/>
              </v:shape>
            </v:group>
            <v:group style="position:absolute;left:3721;top:802;width:43;height:2" coordorigin="3721,802" coordsize="43,2">
              <v:shape style="position:absolute;left:3721;top:802;width:43;height:2" coordorigin="3721,802" coordsize="43,0" path="m3721,802l3763,802e" filled="false" stroked="true" strokeweight=".75pt" strokecolor="#000000">
                <v:path arrowok="t"/>
              </v:shape>
            </v:group>
            <v:group style="position:absolute;left:3721;top:643;width:43;height:2" coordorigin="3721,643" coordsize="43,2">
              <v:shape style="position:absolute;left:3721;top:643;width:43;height:2" coordorigin="3721,643" coordsize="43,0" path="m3721,643l3763,643e" filled="false" stroked="true" strokeweight=".75pt" strokecolor="#000000">
                <v:path arrowok="t"/>
              </v:shape>
            </v:group>
            <v:group style="position:absolute;left:3721;top:485;width:43;height:2" coordorigin="3721,485" coordsize="43,2">
              <v:shape style="position:absolute;left:3721;top:485;width:43;height:2" coordorigin="3721,485" coordsize="43,0" path="m3721,485l3763,485e" filled="false" stroked="true" strokeweight=".75pt" strokecolor="#000000">
                <v:path arrowok="t"/>
              </v:shape>
            </v:group>
            <v:group style="position:absolute;left:3721;top:324;width:43;height:2" coordorigin="3721,324" coordsize="43,2">
              <v:shape style="position:absolute;left:3721;top:324;width:43;height:2" coordorigin="3721,324" coordsize="43,0" path="m3721,324l3763,324e" filled="false" stroked="true" strokeweight=".75pt" strokecolor="#000000">
                <v:path arrowok="t"/>
              </v:shape>
            </v:group>
            <v:group style="position:absolute;left:3721;top:166;width:43;height:2" coordorigin="3721,166" coordsize="43,2">
              <v:shape style="position:absolute;left:3721;top:166;width:43;height:2" coordorigin="3721,166" coordsize="43,0" path="m3721,166l3763,166e" filled="false" stroked="true" strokeweight=".75pt" strokecolor="#000000">
                <v:path arrowok="t"/>
              </v:shape>
            </v:group>
            <v:group style="position:absolute;left:3721;top:8;width:43;height:2" coordorigin="3721,8" coordsize="43,2">
              <v:shape style="position:absolute;left:3721;top:8;width:43;height:2" coordorigin="3721,8" coordsize="43,0" path="m3721,7l3763,7e" filled="false" stroked="true" strokeweight=".75pt" strokecolor="#000000">
                <v:path arrowok="t"/>
              </v:shape>
            </v:group>
            <v:group style="position:absolute;left:50;top:1436;width:3672;height:2" coordorigin="50,1436" coordsize="3672,2">
              <v:shape style="position:absolute;left:50;top:1436;width:3672;height:2" coordorigin="50,1436" coordsize="3672,0" path="m50,1436l3721,1436e" filled="false" stroked="true" strokeweight=".75pt" strokecolor="#000000">
                <v:path arrowok="t"/>
              </v:shape>
            </v:group>
            <v:group style="position:absolute;left:50;top:1436;width:2;height:43" coordorigin="50,1436" coordsize="2,43">
              <v:shape style="position:absolute;left:50;top:1436;width:2;height:43" coordorigin="50,1436" coordsize="0,43" path="m50,1436l50,1479e" filled="false" stroked="true" strokeweight=".75pt" strokecolor="#000000">
                <v:path arrowok="t"/>
              </v:shape>
            </v:group>
            <v:group style="position:absolute;left:243;top:1436;width:2;height:43" coordorigin="243,1436" coordsize="2,43">
              <v:shape style="position:absolute;left:243;top:1436;width:2;height:43" coordorigin="243,1436" coordsize="0,43" path="m243,1436l243,1479e" filled="false" stroked="true" strokeweight=".75pt" strokecolor="#000000">
                <v:path arrowok="t"/>
              </v:shape>
            </v:group>
            <v:group style="position:absolute;left:435;top:1436;width:2;height:43" coordorigin="435,1436" coordsize="2,43">
              <v:shape style="position:absolute;left:435;top:1436;width:2;height:43" coordorigin="435,1436" coordsize="0,43" path="m435,1436l435,1479e" filled="false" stroked="true" strokeweight=".75pt" strokecolor="#000000">
                <v:path arrowok="t"/>
              </v:shape>
            </v:group>
            <v:group style="position:absolute;left:630;top:1436;width:2;height:43" coordorigin="630,1436" coordsize="2,43">
              <v:shape style="position:absolute;left:630;top:1436;width:2;height:43" coordorigin="630,1436" coordsize="0,43" path="m630,1436l630,1479e" filled="false" stroked="true" strokeweight=".75pt" strokecolor="#000000">
                <v:path arrowok="t"/>
              </v:shape>
            </v:group>
            <v:group style="position:absolute;left:822;top:1436;width:2;height:43" coordorigin="822,1436" coordsize="2,43">
              <v:shape style="position:absolute;left:822;top:1436;width:2;height:43" coordorigin="822,1436" coordsize="0,43" path="m822,1436l822,1479e" filled="false" stroked="true" strokeweight=".75pt" strokecolor="#000000">
                <v:path arrowok="t"/>
              </v:shape>
            </v:group>
            <v:group style="position:absolute;left:1016;top:1436;width:2;height:43" coordorigin="1016,1436" coordsize="2,43">
              <v:shape style="position:absolute;left:1016;top:1436;width:2;height:43" coordorigin="1016,1436" coordsize="0,43" path="m1016,1436l1016,1479e" filled="false" stroked="true" strokeweight=".75pt" strokecolor="#000000">
                <v:path arrowok="t"/>
              </v:shape>
            </v:group>
            <v:group style="position:absolute;left:1210;top:1436;width:2;height:43" coordorigin="1210,1436" coordsize="2,43">
              <v:shape style="position:absolute;left:1210;top:1436;width:2;height:43" coordorigin="1210,1436" coordsize="0,43" path="m1210,1436l1210,1479e" filled="false" stroked="true" strokeweight=".75pt" strokecolor="#000000">
                <v:path arrowok="t"/>
              </v:shape>
            </v:group>
            <v:group style="position:absolute;left:1402;top:1436;width:2;height:43" coordorigin="1402,1436" coordsize="2,43">
              <v:shape style="position:absolute;left:1402;top:1436;width:2;height:43" coordorigin="1402,1436" coordsize="0,43" path="m1402,1436l1402,1479e" filled="false" stroked="true" strokeweight=".75pt" strokecolor="#000000">
                <v:path arrowok="t"/>
              </v:shape>
            </v:group>
            <v:group style="position:absolute;left:1597;top:1436;width:2;height:43" coordorigin="1597,1436" coordsize="2,43">
              <v:shape style="position:absolute;left:1597;top:1436;width:2;height:43" coordorigin="1597,1436" coordsize="0,43" path="m1597,1436l1597,1479e" filled="false" stroked="true" strokeweight=".75pt" strokecolor="#000000">
                <v:path arrowok="t"/>
              </v:shape>
            </v:group>
            <v:group style="position:absolute;left:1789;top:1436;width:2;height:43" coordorigin="1789,1436" coordsize="2,43">
              <v:shape style="position:absolute;left:1789;top:1436;width:2;height:43" coordorigin="1789,1436" coordsize="0,43" path="m1789,1436l1789,1479e" filled="false" stroked="true" strokeweight=".75pt" strokecolor="#000000">
                <v:path arrowok="t"/>
              </v:shape>
            </v:group>
            <v:group style="position:absolute;left:1983;top:1436;width:2;height:43" coordorigin="1983,1436" coordsize="2,43">
              <v:shape style="position:absolute;left:1983;top:1436;width:2;height:43" coordorigin="1983,1436" coordsize="0,43" path="m1983,1436l1983,1479e" filled="false" stroked="true" strokeweight=".75pt" strokecolor="#000000">
                <v:path arrowok="t"/>
              </v:shape>
            </v:group>
            <v:group style="position:absolute;left:2175;top:1436;width:2;height:43" coordorigin="2175,1436" coordsize="2,43">
              <v:shape style="position:absolute;left:2175;top:1436;width:2;height:43" coordorigin="2175,1436" coordsize="0,43" path="m2175,1436l2175,1479e" filled="false" stroked="true" strokeweight=".75pt" strokecolor="#000000">
                <v:path arrowok="t"/>
              </v:shape>
            </v:group>
            <v:group style="position:absolute;left:2369;top:1436;width:2;height:43" coordorigin="2369,1436" coordsize="2,43">
              <v:shape style="position:absolute;left:2369;top:1436;width:2;height:43" coordorigin="2369,1436" coordsize="0,43" path="m2369,1436l2369,1479e" filled="false" stroked="true" strokeweight=".75pt" strokecolor="#000000">
                <v:path arrowok="t"/>
              </v:shape>
            </v:group>
            <v:group style="position:absolute;left:2561;top:1436;width:2;height:43" coordorigin="2561,1436" coordsize="2,43">
              <v:shape style="position:absolute;left:2561;top:1436;width:2;height:43" coordorigin="2561,1436" coordsize="0,43" path="m2561,1436l2561,1479e" filled="false" stroked="true" strokeweight=".75pt" strokecolor="#000000">
                <v:path arrowok="t"/>
              </v:shape>
            </v:group>
            <v:group style="position:absolute;left:2756;top:1436;width:2;height:43" coordorigin="2756,1436" coordsize="2,43">
              <v:shape style="position:absolute;left:2756;top:1436;width:2;height:43" coordorigin="2756,1436" coordsize="0,43" path="m2756,1436l2756,1479e" filled="false" stroked="true" strokeweight=".75pt" strokecolor="#000000">
                <v:path arrowok="t"/>
              </v:shape>
            </v:group>
            <v:group style="position:absolute;left:2948;top:1436;width:2;height:43" coordorigin="2948,1436" coordsize="2,43">
              <v:shape style="position:absolute;left:2948;top:1436;width:2;height:43" coordorigin="2948,1436" coordsize="0,43" path="m2948,1436l2948,1479e" filled="false" stroked="true" strokeweight=".75pt" strokecolor="#000000">
                <v:path arrowok="t"/>
              </v:shape>
            </v:group>
            <v:group style="position:absolute;left:3142;top:1436;width:2;height:43" coordorigin="3142,1436" coordsize="2,43">
              <v:shape style="position:absolute;left:3142;top:1436;width:2;height:43" coordorigin="3142,1436" coordsize="0,43" path="m3142,1436l3142,1479e" filled="false" stroked="true" strokeweight=".75pt" strokecolor="#000000">
                <v:path arrowok="t"/>
              </v:shape>
            </v:group>
            <v:group style="position:absolute;left:3334;top:1436;width:2;height:43" coordorigin="3334,1436" coordsize="2,43">
              <v:shape style="position:absolute;left:3334;top:1436;width:2;height:43" coordorigin="3334,1436" coordsize="0,43" path="m3334,1436l3334,1479e" filled="false" stroked="true" strokeweight=".75pt" strokecolor="#000000">
                <v:path arrowok="t"/>
              </v:shape>
            </v:group>
            <v:group style="position:absolute;left:3529;top:1436;width:2;height:43" coordorigin="3529,1436" coordsize="2,43">
              <v:shape style="position:absolute;left:3529;top:1436;width:2;height:43" coordorigin="3529,1436" coordsize="0,43" path="m3529,1436l3529,1479e" filled="false" stroked="true" strokeweight=".75pt" strokecolor="#000000">
                <v:path arrowok="t"/>
              </v:shape>
            </v:group>
            <v:group style="position:absolute;left:3721;top:1436;width:2;height:43" coordorigin="3721,1436" coordsize="2,43">
              <v:shape style="position:absolute;left:3721;top:1436;width:2;height:43" coordorigin="3721,1436" coordsize="0,43" path="m3721,1436l3721,1479e" filled="false" stroked="true" strokeweight=".75pt" strokecolor="#000000">
                <v:path arrowok="t"/>
              </v:shape>
            </v:group>
            <v:group style="position:absolute;left:146;top:339;width:3479;height:433" coordorigin="146,339" coordsize="3479,433">
              <v:shape style="position:absolute;left:146;top:339;width:3479;height:433" coordorigin="146,339" coordsize="3479,433" path="m146,761l195,735,243,711,291,683,339,647,388,596,436,536,484,475,533,427,629,364,726,339,774,347,823,369,871,395,919,418,968,435,1016,451,1064,467,1112,486,1161,510,1209,536,1257,562,1306,580,1354,594,1402,604,1451,605,1499,593,1547,559,1595,507,1644,454,1692,416,1740,396,1789,385,1837,383,1885,388,1934,402,1982,426,2030,452,2079,475,2127,495,2175,515,2224,531,2272,540,2320,538,2368,526,2417,514,2465,511,2513,520,2562,537,2610,557,2658,574,2755,602,2851,623,2948,630,2996,631,3045,632,3093,632,3141,629,3190,631,3238,641,3286,668,3335,707,3383,744,3431,768,3480,772,3528,763,3576,750,3624,740e" filled="false" stroked="true" strokeweight="1.25pt" strokecolor="#ff0000">
                <v:path arrowok="t"/>
              </v:shape>
            </v:group>
            <v:group style="position:absolute;left:340;top:100;width:3285;height:1162" coordorigin="340,100" coordsize="3285,1162">
              <v:shape style="position:absolute;left:340;top:100;width:3285;height:1162" coordorigin="340,100" coordsize="3285,1162" path="m340,100l352,152,369,228,390,320,412,421,436,522,461,615,486,692,533,768,550,755,586,650,603,571,621,485,638,397,656,314,673,243,691,190,709,163,726,167,752,245,765,312,778,394,791,487,803,587,816,691,829,797,842,899,855,995,868,1081,881,1155,906,1248,919,1262,932,1250,958,1158,971,1085,984,1000,997,904,1009,803,1022,699,1035,595,1048,496,1061,405,1074,324,1087,259,1113,185,1130,184,1148,216,1165,274,1183,350,1200,439,1218,532,1235,624,1253,708,1271,776,1288,821,1306,838,1323,822,1358,709,1376,627,1394,536,1411,443,1429,355,1446,279,1464,220,1481,187,1499,186,1513,212,1540,331,1554,415,1568,511,1582,613,1596,719,1609,824,1623,924,1637,1014,1651,1092,1665,1152,1692,1203,1706,1187,1734,1082,1747,1001,1761,907,1775,803,1789,695,1803,585,1816,480,1830,382,1844,296,1858,226,1885,152,1901,155,1934,243,1950,317,1966,403,1982,496,1998,590,2014,681,2030,762,2046,828,2063,873,2079,893,2096,882,2131,779,2149,701,2167,614,2184,524,2202,439,2219,364,2237,306,2254,272,2272,268,2287,293,2316,414,2331,500,2346,596,2361,698,2376,802,2391,903,2406,995,2421,1075,2435,1138,2465,1192,2480,1175,2510,1066,2525,982,2539,886,2554,782,2569,675,2584,569,2599,470,2614,382,2629,311,2658,236,2676,242,2711,341,2729,422,2746,514,2764,610,2781,705,2799,790,2816,860,2834,908,2852,927,2869,912,2904,805,2922,725,2939,636,2957,545,2974,457,2992,381,3010,322,3027,286,3045,281,3061,308,3093,440,3109,533,3125,637,3141,747,3157,856,3174,958,3190,1049,3206,1123,3238,1195,3256,1183,3291,1071,3308,983,3326,884,3343,780,3361,677,3379,583,3396,503,3414,446,3431,416,3455,416,3504,506,3528,581,3552,665,3576,752,3600,834,3625,904e" filled="false" stroked="true" strokeweight="1.25pt" strokecolor="#044e7d">
                <v:path arrowok="t"/>
              </v:shape>
            </v:group>
          </v:group>
        </w:pict>
      </w:r>
      <w:r>
        <w:rPr>
          <w:rFonts w:ascii="等线"/>
        </w:rPr>
      </w:r>
      <w:r>
        <w:rPr>
          <w:rFonts w:ascii="等线"/>
        </w:rPr>
        <w:tab/>
      </w:r>
      <w:r>
        <w:rPr>
          <w:rFonts w:ascii="等线"/>
          <w:position w:val="4"/>
        </w:rPr>
        <w:pict>
          <v:group style="width:190.95pt;height:71.4pt;mso-position-horizontal-relative:char;mso-position-vertical-relative:line" coordorigin="0,0" coordsize="3819,1428">
            <v:group style="position:absolute;left:148;top:1261;width:2;height:118" coordorigin="148,1261" coordsize="2,118">
              <v:shape style="position:absolute;left:148;top:1261;width:2;height:118" coordorigin="148,1261" coordsize="0,118" path="m148,1261l148,1378e" filled="false" stroked="true" strokeweight="3pt" strokecolor="#ff8080">
                <v:path arrowok="t"/>
              </v:shape>
            </v:group>
            <v:group style="position:absolute;left:50;top:8;width:2;height:1371" coordorigin="50,8" coordsize="2,1371">
              <v:shape style="position:absolute;left:50;top:8;width:2;height:1371" coordorigin="50,8" coordsize="0,1371" path="m50,1378l50,8e" filled="false" stroked="true" strokeweight=".75pt" strokecolor="#000000">
                <v:path arrowok="t"/>
              </v:shape>
            </v:group>
            <v:group style="position:absolute;left:8;top:1378;width:43;height:2" coordorigin="8,1378" coordsize="43,2">
              <v:shape style="position:absolute;left:8;top:1378;width:43;height:2" coordorigin="8,1378" coordsize="43,0" path="m8,1378l50,1378e" filled="false" stroked="true" strokeweight=".75pt" strokecolor="#000000">
                <v:path arrowok="t"/>
              </v:shape>
            </v:group>
            <v:group style="position:absolute;left:8;top:1150;width:43;height:2" coordorigin="8,1150" coordsize="43,2">
              <v:shape style="position:absolute;left:8;top:1150;width:43;height:2" coordorigin="8,1150" coordsize="43,0" path="m8,1150l50,1150e" filled="false" stroked="true" strokeweight=".75pt" strokecolor="#000000">
                <v:path arrowok="t"/>
              </v:shape>
            </v:group>
            <v:group style="position:absolute;left:8;top:922;width:43;height:2" coordorigin="8,922" coordsize="43,2">
              <v:shape style="position:absolute;left:8;top:922;width:43;height:2" coordorigin="8,922" coordsize="43,0" path="m8,922l50,922e" filled="false" stroked="true" strokeweight=".75pt" strokecolor="#000000">
                <v:path arrowok="t"/>
              </v:shape>
            </v:group>
            <v:group style="position:absolute;left:8;top:692;width:43;height:2" coordorigin="8,692" coordsize="43,2">
              <v:shape style="position:absolute;left:8;top:692;width:43;height:2" coordorigin="8,692" coordsize="43,0" path="m8,692l50,692e" filled="false" stroked="true" strokeweight=".75pt" strokecolor="#000000">
                <v:path arrowok="t"/>
              </v:shape>
            </v:group>
            <v:group style="position:absolute;left:8;top:464;width:43;height:2" coordorigin="8,464" coordsize="43,2">
              <v:shape style="position:absolute;left:8;top:464;width:43;height:2" coordorigin="8,464" coordsize="43,0" path="m8,464l50,464e" filled="false" stroked="true" strokeweight=".75pt" strokecolor="#000000">
                <v:path arrowok="t"/>
              </v:shape>
            </v:group>
            <v:group style="position:absolute;left:8;top:236;width:43;height:2" coordorigin="8,236" coordsize="43,2">
              <v:shape style="position:absolute;left:8;top:236;width:43;height:2" coordorigin="8,236" coordsize="43,0" path="m8,236l50,236e" filled="false" stroked="true" strokeweight=".75pt" strokecolor="#000000">
                <v:path arrowok="t"/>
              </v:shape>
            </v:group>
            <v:group style="position:absolute;left:8;top:8;width:43;height:2" coordorigin="8,8" coordsize="43,2">
              <v:shape style="position:absolute;left:8;top:8;width:43;height:2" coordorigin="8,8" coordsize="43,0" path="m8,8l50,8e" filled="false" stroked="true" strokeweight=".75pt" strokecolor="#000000">
                <v:path arrowok="t"/>
              </v:shape>
            </v:group>
            <v:group style="position:absolute;left:343;top:968;width:2;height:411" coordorigin="343,968" coordsize="2,411">
              <v:shape style="position:absolute;left:343;top:968;width:2;height:411" coordorigin="343,968" coordsize="0,411" path="m343,968l343,1378e" filled="false" stroked="true" strokeweight="3.12pt" strokecolor="#ff8080">
                <v:path arrowok="t"/>
              </v:shape>
            </v:group>
            <v:group style="position:absolute;left:539;top:1040;width:2;height:339" coordorigin="539,1040" coordsize="2,339">
              <v:shape style="position:absolute;left:539;top:1040;width:2;height:339" coordorigin="539,1040" coordsize="0,339" path="m539,1040l539,1378e" filled="false" stroked="true" strokeweight="3pt" strokecolor="#ff8080">
                <v:path arrowok="t"/>
              </v:shape>
            </v:group>
            <v:group style="position:absolute;left:734;top:668;width:2;height:711" coordorigin="734,668" coordsize="2,711">
              <v:shape style="position:absolute;left:734;top:668;width:2;height:711" coordorigin="734,668" coordsize="0,711" path="m734,668l734,1378e" filled="false" stroked="true" strokeweight="3.12pt" strokecolor="#ff8080">
                <v:path arrowok="t"/>
              </v:shape>
            </v:group>
            <v:group style="position:absolute;left:931;top:1133;width:2;height:245" coordorigin="931,1133" coordsize="2,245">
              <v:shape style="position:absolute;left:931;top:1133;width:2;height:245" coordorigin="931,1133" coordsize="0,245" path="m931,1133l931,1378e" filled="false" stroked="true" strokeweight="3.12pt" strokecolor="#ff8080">
                <v:path arrowok="t"/>
              </v:shape>
            </v:group>
            <v:group style="position:absolute;left:1127;top:812;width:2;height:567" coordorigin="1127,812" coordsize="2,567">
              <v:shape style="position:absolute;left:1127;top:812;width:2;height:567" coordorigin="1127,812" coordsize="0,567" path="m1127,812l1127,1378e" filled="false" stroked="true" strokeweight="3pt" strokecolor="#ff8080">
                <v:path arrowok="t"/>
              </v:shape>
            </v:group>
            <v:group style="position:absolute;left:1322;top:973;width:2;height:406" coordorigin="1322,973" coordsize="2,406">
              <v:shape style="position:absolute;left:1322;top:973;width:2;height:406" coordorigin="1322,973" coordsize="0,406" path="m1322,973l1322,1378e" filled="false" stroked="true" strokeweight="3.12pt" strokecolor="#ff8080">
                <v:path arrowok="t"/>
              </v:shape>
            </v:group>
            <v:group style="position:absolute;left:1518;top:526;width:2;height:852" coordorigin="1518,526" coordsize="2,852">
              <v:shape style="position:absolute;left:1518;top:526;width:2;height:852" coordorigin="1518,526" coordsize="0,852" path="m1518,526l1518,1378e" filled="false" stroked="true" strokeweight="3pt" strokecolor="#ff8080">
                <v:path arrowok="t"/>
              </v:shape>
            </v:group>
            <v:group style="position:absolute;left:1714;top:1064;width:2;height:315" coordorigin="1714,1064" coordsize="2,315">
              <v:shape style="position:absolute;left:1714;top:1064;width:2;height:315" coordorigin="1714,1064" coordsize="0,315" path="m1714,1064l1714,1378e" filled="false" stroked="true" strokeweight="3.12pt" strokecolor="#ff8080">
                <v:path arrowok="t"/>
              </v:shape>
            </v:group>
            <v:group style="position:absolute;left:1909;top:574;width:2;height:804" coordorigin="1909,574" coordsize="2,804">
              <v:shape style="position:absolute;left:1909;top:574;width:2;height:804" coordorigin="1909,574" coordsize="0,804" path="m1909,574l1909,1378e" filled="false" stroked="true" strokeweight="3pt" strokecolor="#ff8080">
                <v:path arrowok="t"/>
              </v:shape>
            </v:group>
            <v:group style="position:absolute;left:2105;top:848;width:2;height:531" coordorigin="2105,848" coordsize="2,531">
              <v:shape style="position:absolute;left:2105;top:848;width:2;height:531" coordorigin="2105,848" coordsize="0,531" path="m2105,848l2105,1378e" filled="false" stroked="true" strokeweight="3.12pt" strokecolor="#ff8080">
                <v:path arrowok="t"/>
              </v:shape>
            </v:group>
            <v:group style="position:absolute;left:2300;top:313;width:2;height:1066" coordorigin="2300,313" coordsize="2,1066">
              <v:shape style="position:absolute;left:2300;top:313;width:2;height:1066" coordorigin="2300,313" coordsize="0,1066" path="m2300,313l2300,1378e" filled="false" stroked="true" strokeweight="3pt" strokecolor="#ff8080">
                <v:path arrowok="t"/>
              </v:shape>
            </v:group>
            <v:group style="position:absolute;left:2496;top:1040;width:2;height:339" coordorigin="2496,1040" coordsize="2,339">
              <v:shape style="position:absolute;left:2496;top:1040;width:2;height:339" coordorigin="2496,1040" coordsize="0,339" path="m2496,1040l2496,1378e" filled="false" stroked="true" strokeweight="3.12pt" strokecolor="#ff8080">
                <v:path arrowok="t"/>
              </v:shape>
            </v:group>
            <v:group style="position:absolute;left:2693;top:473;width:2;height:905" coordorigin="2693,473" coordsize="2,905">
              <v:shape style="position:absolute;left:2693;top:473;width:2;height:905" coordorigin="2693,473" coordsize="0,905" path="m2693,473l2693,1378e" filled="false" stroked="true" strokeweight="3.12pt" strokecolor="#ff8080">
                <v:path arrowok="t"/>
              </v:shape>
            </v:group>
            <v:group style="position:absolute;left:2888;top:822;width:2;height:557" coordorigin="2888,822" coordsize="2,557">
              <v:shape style="position:absolute;left:2888;top:822;width:2;height:557" coordorigin="2888,822" coordsize="0,557" path="m2888,822l2888,1378e" filled="false" stroked="true" strokeweight="3pt" strokecolor="#ff8080">
                <v:path arrowok="t"/>
              </v:shape>
            </v:group>
            <v:group style="position:absolute;left:3084;top:214;width:2;height:1164" coordorigin="3084,214" coordsize="2,1164">
              <v:shape style="position:absolute;left:3084;top:214;width:2;height:1164" coordorigin="3084,214" coordsize="0,1164" path="m3084,214l3084,1378e" filled="false" stroked="true" strokeweight="3.12pt" strokecolor="#ff8080">
                <v:path arrowok="t"/>
              </v:shape>
            </v:group>
            <v:group style="position:absolute;left:3280;top:1030;width:2;height:348" coordorigin="3280,1030" coordsize="2,348">
              <v:shape style="position:absolute;left:3280;top:1030;width:2;height:348" coordorigin="3280,1030" coordsize="0,348" path="m3280,1030l3280,1378e" filled="false" stroked="true" strokeweight="3pt" strokecolor="#ff8080">
                <v:path arrowok="t"/>
              </v:shape>
            </v:group>
            <v:group style="position:absolute;left:3475;top:351;width:2;height:1027" coordorigin="3475,351" coordsize="2,1027">
              <v:shape style="position:absolute;left:3475;top:351;width:2;height:1027" coordorigin="3475,351" coordsize="0,1027" path="m3475,351l3475,1378e" filled="false" stroked="true" strokeweight="3.12pt" strokecolor="#ff8080">
                <v:path arrowok="t"/>
              </v:shape>
            </v:group>
            <v:group style="position:absolute;left:3671;top:663;width:2;height:715" coordorigin="3671,663" coordsize="2,715">
              <v:shape style="position:absolute;left:3671;top:663;width:2;height:715" coordorigin="3671,663" coordsize="0,715" path="m3671,663l3671,1378e" filled="false" stroked="true" strokeweight="3pt" strokecolor="#ff8080">
                <v:path arrowok="t"/>
              </v:shape>
            </v:group>
            <v:group style="position:absolute;left:3769;top:8;width:2;height:1371" coordorigin="3769,8" coordsize="2,1371">
              <v:shape style="position:absolute;left:3769;top:8;width:2;height:1371" coordorigin="3769,8" coordsize="0,1371" path="m3769,1378l3769,8e" filled="false" stroked="true" strokeweight=".75pt" strokecolor="#000000">
                <v:path arrowok="t"/>
              </v:shape>
            </v:group>
            <v:group style="position:absolute;left:3769;top:1378;width:43;height:2" coordorigin="3769,1378" coordsize="43,2">
              <v:shape style="position:absolute;left:3769;top:1378;width:43;height:2" coordorigin="3769,1378" coordsize="43,0" path="m3769,1378l3811,1378e" filled="false" stroked="true" strokeweight=".75pt" strokecolor="#000000">
                <v:path arrowok="t"/>
              </v:shape>
            </v:group>
            <v:group style="position:absolute;left:3769;top:1208;width:43;height:2" coordorigin="3769,1208" coordsize="43,2">
              <v:shape style="position:absolute;left:3769;top:1208;width:43;height:2" coordorigin="3769,1208" coordsize="43,0" path="m3769,1208l3811,1208e" filled="false" stroked="true" strokeweight=".75pt" strokecolor="#000000">
                <v:path arrowok="t"/>
              </v:shape>
            </v:group>
            <v:group style="position:absolute;left:3769;top:1035;width:43;height:2" coordorigin="3769,1035" coordsize="43,2">
              <v:shape style="position:absolute;left:3769;top:1035;width:43;height:2" coordorigin="3769,1035" coordsize="43,0" path="m3769,1035l3811,1035e" filled="false" stroked="true" strokeweight=".75pt" strokecolor="#000000">
                <v:path arrowok="t"/>
              </v:shape>
            </v:group>
            <v:group style="position:absolute;left:3769;top:865;width:43;height:2" coordorigin="3769,865" coordsize="43,2">
              <v:shape style="position:absolute;left:3769;top:865;width:43;height:2" coordorigin="3769,865" coordsize="43,0" path="m3769,865l3811,865e" filled="false" stroked="true" strokeweight=".75pt" strokecolor="#000000">
                <v:path arrowok="t"/>
              </v:shape>
            </v:group>
            <v:group style="position:absolute;left:3769;top:692;width:43;height:2" coordorigin="3769,692" coordsize="43,2">
              <v:shape style="position:absolute;left:3769;top:692;width:43;height:2" coordorigin="3769,692" coordsize="43,0" path="m3769,692l3811,692e" filled="false" stroked="true" strokeweight=".75pt" strokecolor="#000000">
                <v:path arrowok="t"/>
              </v:shape>
            </v:group>
            <v:group style="position:absolute;left:3769;top:522;width:43;height:2" coordorigin="3769,522" coordsize="43,2">
              <v:shape style="position:absolute;left:3769;top:522;width:43;height:2" coordorigin="3769,522" coordsize="43,0" path="m3769,522l3811,522e" filled="false" stroked="true" strokeweight=".75pt" strokecolor="#000000">
                <v:path arrowok="t"/>
              </v:shape>
            </v:group>
            <v:group style="position:absolute;left:3769;top:351;width:43;height:2" coordorigin="3769,351" coordsize="43,2">
              <v:shape style="position:absolute;left:3769;top:351;width:43;height:2" coordorigin="3769,351" coordsize="43,0" path="m3769,351l3811,351e" filled="false" stroked="true" strokeweight=".75pt" strokecolor="#000000">
                <v:path arrowok="t"/>
              </v:shape>
            </v:group>
            <v:group style="position:absolute;left:3769;top:178;width:43;height:2" coordorigin="3769,178" coordsize="43,2">
              <v:shape style="position:absolute;left:3769;top:178;width:43;height:2" coordorigin="3769,178" coordsize="43,0" path="m3769,178l3811,178e" filled="false" stroked="true" strokeweight=".75pt" strokecolor="#000000">
                <v:path arrowok="t"/>
              </v:shape>
            </v:group>
            <v:group style="position:absolute;left:3769;top:8;width:43;height:2" coordorigin="3769,8" coordsize="43,2">
              <v:shape style="position:absolute;left:3769;top:8;width:43;height:2" coordorigin="3769,8" coordsize="43,0" path="m3769,8l3811,8e" filled="false" stroked="true" strokeweight=".75pt" strokecolor="#000000">
                <v:path arrowok="t"/>
              </v:shape>
            </v:group>
            <v:group style="position:absolute;left:50;top:1378;width:3719;height:2" coordorigin="50,1378" coordsize="3719,2">
              <v:shape style="position:absolute;left:50;top:1378;width:3719;height:2" coordorigin="50,1378" coordsize="3719,0" path="m50,1378l3769,1378e" filled="false" stroked="true" strokeweight=".75pt" strokecolor="#000000">
                <v:path arrowok="t"/>
              </v:shape>
            </v:group>
            <v:group style="position:absolute;left:50;top:1378;width:2;height:43" coordorigin="50,1378" coordsize="2,43">
              <v:shape style="position:absolute;left:50;top:1378;width:2;height:43" coordorigin="50,1378" coordsize="0,43" path="m50,1378l50,1420e" filled="false" stroked="true" strokeweight=".75pt" strokecolor="#000000">
                <v:path arrowok="t"/>
              </v:shape>
            </v:group>
            <v:group style="position:absolute;left:245;top:1378;width:2;height:43" coordorigin="245,1378" coordsize="2,43">
              <v:shape style="position:absolute;left:245;top:1378;width:2;height:43" coordorigin="245,1378" coordsize="0,43" path="m245,1378l245,1420e" filled="false" stroked="true" strokeweight=".75pt" strokecolor="#000000">
                <v:path arrowok="t"/>
              </v:shape>
            </v:group>
            <v:group style="position:absolute;left:442;top:1378;width:2;height:43" coordorigin="442,1378" coordsize="2,43">
              <v:shape style="position:absolute;left:442;top:1378;width:2;height:43" coordorigin="442,1378" coordsize="0,43" path="m442,1378l442,1420e" filled="false" stroked="true" strokeweight=".75pt" strokecolor="#000000">
                <v:path arrowok="t"/>
              </v:shape>
            </v:group>
            <v:group style="position:absolute;left:636;top:1378;width:2;height:43" coordorigin="636,1378" coordsize="2,43">
              <v:shape style="position:absolute;left:636;top:1378;width:2;height:43" coordorigin="636,1378" coordsize="0,43" path="m636,1378l636,1420e" filled="false" stroked="true" strokeweight=".75pt" strokecolor="#000000">
                <v:path arrowok="t"/>
              </v:shape>
            </v:group>
            <v:group style="position:absolute;left:833;top:1378;width:2;height:43" coordorigin="833,1378" coordsize="2,43">
              <v:shape style="position:absolute;left:833;top:1378;width:2;height:43" coordorigin="833,1378" coordsize="0,43" path="m833,1378l833,1420e" filled="false" stroked="true" strokeweight=".75pt" strokecolor="#000000">
                <v:path arrowok="t"/>
              </v:shape>
            </v:group>
            <v:group style="position:absolute;left:1029;top:1378;width:2;height:43" coordorigin="1029,1378" coordsize="2,43">
              <v:shape style="position:absolute;left:1029;top:1378;width:2;height:43" coordorigin="1029,1378" coordsize="0,43" path="m1029,1378l1029,1420e" filled="false" stroked="true" strokeweight=".75pt" strokecolor="#000000">
                <v:path arrowok="t"/>
              </v:shape>
            </v:group>
            <v:group style="position:absolute;left:1224;top:1378;width:2;height:43" coordorigin="1224,1378" coordsize="2,43">
              <v:shape style="position:absolute;left:1224;top:1378;width:2;height:43" coordorigin="1224,1378" coordsize="0,43" path="m1224,1378l1224,1420e" filled="false" stroked="true" strokeweight=".75pt" strokecolor="#000000">
                <v:path arrowok="t"/>
              </v:shape>
            </v:group>
            <v:group style="position:absolute;left:1421;top:1378;width:2;height:43" coordorigin="1421,1378" coordsize="2,43">
              <v:shape style="position:absolute;left:1421;top:1378;width:2;height:43" coordorigin="1421,1378" coordsize="0,43" path="m1421,1378l1421,1420e" filled="false" stroked="true" strokeweight=".75pt" strokecolor="#000000">
                <v:path arrowok="t"/>
              </v:shape>
            </v:group>
            <v:group style="position:absolute;left:1615;top:1378;width:2;height:43" coordorigin="1615,1378" coordsize="2,43">
              <v:shape style="position:absolute;left:1615;top:1378;width:2;height:43" coordorigin="1615,1378" coordsize="0,43" path="m1615,1378l1615,1420e" filled="false" stroked="true" strokeweight=".75pt" strokecolor="#000000">
                <v:path arrowok="t"/>
              </v:shape>
            </v:group>
            <v:group style="position:absolute;left:1812;top:1378;width:2;height:43" coordorigin="1812,1378" coordsize="2,43">
              <v:shape style="position:absolute;left:1812;top:1378;width:2;height:43" coordorigin="1812,1378" coordsize="0,43" path="m1812,1378l1812,1420e" filled="false" stroked="true" strokeweight=".75pt" strokecolor="#000000">
                <v:path arrowok="t"/>
              </v:shape>
            </v:group>
            <v:group style="position:absolute;left:2006;top:1378;width:2;height:43" coordorigin="2006,1378" coordsize="2,43">
              <v:shape style="position:absolute;left:2006;top:1378;width:2;height:43" coordorigin="2006,1378" coordsize="0,43" path="m2006,1378l2006,1420e" filled="false" stroked="true" strokeweight=".75pt" strokecolor="#000000">
                <v:path arrowok="t"/>
              </v:shape>
            </v:group>
            <v:group style="position:absolute;left:2203;top:1378;width:2;height:43" coordorigin="2203,1378" coordsize="2,43">
              <v:shape style="position:absolute;left:2203;top:1378;width:2;height:43" coordorigin="2203,1378" coordsize="0,43" path="m2203,1378l2203,1420e" filled="false" stroked="true" strokeweight=".75pt" strokecolor="#000000">
                <v:path arrowok="t"/>
              </v:shape>
            </v:group>
            <v:group style="position:absolute;left:2398;top:1378;width:2;height:43" coordorigin="2398,1378" coordsize="2,43">
              <v:shape style="position:absolute;left:2398;top:1378;width:2;height:43" coordorigin="2398,1378" coordsize="0,43" path="m2398,1378l2398,1420e" filled="false" stroked="true" strokeweight=".75pt" strokecolor="#000000">
                <v:path arrowok="t"/>
              </v:shape>
            </v:group>
            <v:group style="position:absolute;left:2594;top:1378;width:2;height:43" coordorigin="2594,1378" coordsize="2,43">
              <v:shape style="position:absolute;left:2594;top:1378;width:2;height:43" coordorigin="2594,1378" coordsize="0,43" path="m2594,1378l2594,1420e" filled="false" stroked="true" strokeweight=".75pt" strokecolor="#000000">
                <v:path arrowok="t"/>
              </v:shape>
            </v:group>
            <v:group style="position:absolute;left:2791;top:1378;width:2;height:43" coordorigin="2791,1378" coordsize="2,43">
              <v:shape style="position:absolute;left:2791;top:1378;width:2;height:43" coordorigin="2791,1378" coordsize="0,43" path="m2791,1378l2791,1420e" filled="false" stroked="true" strokeweight=".75pt" strokecolor="#000000">
                <v:path arrowok="t"/>
              </v:shape>
            </v:group>
            <v:group style="position:absolute;left:2985;top:1378;width:2;height:43" coordorigin="2985,1378" coordsize="2,43">
              <v:shape style="position:absolute;left:2985;top:1378;width:2;height:43" coordorigin="2985,1378" coordsize="0,43" path="m2985,1378l2985,1420e" filled="false" stroked="true" strokeweight=".75pt" strokecolor="#000000">
                <v:path arrowok="t"/>
              </v:shape>
            </v:group>
            <v:group style="position:absolute;left:3182;top:1378;width:2;height:43" coordorigin="3182,1378" coordsize="2,43">
              <v:shape style="position:absolute;left:3182;top:1378;width:2;height:43" coordorigin="3182,1378" coordsize="0,43" path="m3182,1378l3182,1420e" filled="false" stroked="true" strokeweight=".75pt" strokecolor="#000000">
                <v:path arrowok="t"/>
              </v:shape>
            </v:group>
            <v:group style="position:absolute;left:3377;top:1378;width:2;height:43" coordorigin="3377,1378" coordsize="2,43">
              <v:shape style="position:absolute;left:3377;top:1378;width:2;height:43" coordorigin="3377,1378" coordsize="0,43" path="m3377,1378l3377,1420e" filled="false" stroked="true" strokeweight=".75pt" strokecolor="#000000">
                <v:path arrowok="t"/>
              </v:shape>
            </v:group>
            <v:group style="position:absolute;left:3574;top:1378;width:2;height:43" coordorigin="3574,1378" coordsize="2,43">
              <v:shape style="position:absolute;left:3574;top:1378;width:2;height:43" coordorigin="3574,1378" coordsize="0,43" path="m3574,1378l3574,1420e" filled="false" stroked="true" strokeweight=".75pt" strokecolor="#000000">
                <v:path arrowok="t"/>
              </v:shape>
            </v:group>
            <v:group style="position:absolute;left:3769;top:1378;width:2;height:43" coordorigin="3769,1378" coordsize="2,43">
              <v:shape style="position:absolute;left:3769;top:1378;width:2;height:43" coordorigin="3769,1378" coordsize="0,43" path="m3769,1378l3769,1420e" filled="false" stroked="true" strokeweight=".75pt" strokecolor="#000000">
                <v:path arrowok="t"/>
              </v:shape>
            </v:group>
            <v:group style="position:absolute;left:148;top:668;width:3524;height:535" coordorigin="148,668" coordsize="3524,535">
              <v:shape style="position:absolute;left:148;top:668;width:3524;height:535" coordorigin="148,668" coordsize="3524,535" path="m148,1202l197,1141,246,1078,294,1019,344,974,392,947,441,932,490,924,539,914,588,905,637,901,686,891,735,870,784,820,833,751,882,691,931,668,980,701,1029,771,1077,849,1126,906,1224,952,1322,968,1420,974,1469,971,1567,962,1665,946,1763,925,1811,910,1860,898,1909,892,1958,896,2007,907,2056,920,2105,930,2154,935,2203,938,2252,942,2301,949,2350,963,2399,982,2448,999,2497,1010,2546,1010,2594,1004,2643,996,2692,992,2741,997,2790,1005,2839,1014,2888,1018,2937,1017,2986,1011,3035,1006,3084,1004,3133,1008,3182,1016,3231,1023,3328,1020,3426,1001,3524,978,3622,951,3671,938e" filled="false" stroked="true" strokeweight="1.25pt" strokecolor="#ff0000">
                <v:path arrowok="t"/>
              </v:shape>
            </v:group>
            <v:group style="position:absolute;left:343;top:180;width:3328;height:1095" coordorigin="343,180" coordsize="3328,1095">
              <v:shape style="position:absolute;left:343;top:180;width:3328;height:1095" coordorigin="343,180" coordsize="3328,1095" path="m343,180l353,229,365,296,379,376,394,468,411,565,429,665,448,764,467,856,486,940,504,1010,539,1095,561,1101,583,1070,604,1013,626,939,648,858,670,780,691,715,713,672,735,662,757,690,778,750,800,832,822,927,844,1025,865,1117,887,1193,909,1244,931,1260,950,1239,989,1112,1009,1023,1028,925,1048,827,1068,737,1087,661,1107,608,1126,584,1148,597,1170,643,1192,714,1213,800,1235,892,1257,980,1279,1056,1300,1110,1322,1133,1347,1115,1371,1061,1396,983,1420,893,1444,804,1469,727,1493,674,1518,659,1540,685,1561,745,1583,827,1605,923,1627,1021,1648,1114,1670,1189,1692,1238,1713,1251,1731,1228,1767,1106,1785,1020,1803,924,1820,825,1838,729,1856,644,1874,573,1892,525,1909,504,1929,517,1968,631,1988,716,2007,810,2027,906,2046,996,2066,1071,2086,1126,2105,1152,2130,1140,2154,1090,2178,1014,2203,925,2227,835,2252,758,2276,705,2301,689,2323,715,2344,775,2366,857,2388,952,2410,1050,2431,1140,2453,1214,2475,1260,2496,1269,2514,1242,2550,1108,2568,1014,2586,911,2603,804,2621,702,2639,610,2657,535,2675,483,2692,461,2712,476,2751,600,2771,693,2790,795,2810,900,2829,997,2849,1080,2868,1139,2888,1167,2910,1158,2932,1115,2953,1047,2975,964,2997,876,3018,792,3040,722,3062,676,3084,662,3103,685,3123,737,3143,812,3162,900,3182,994,3201,1086,3221,1168,3240,1232,3260,1271,3279,1275,3296,1248,3328,1116,3345,1023,3361,920,3377,812,3394,704,3410,603,3426,513,3443,440,3475,368,3493,375,3529,457,3546,525,3564,605,3582,694,3600,788,3618,884,3635,977,3653,1063,3671,1139e" filled="false" stroked="true" strokeweight="1.25pt" strokecolor="#044e7d">
                <v:path arrowok="t"/>
              </v:shape>
            </v:group>
          </v:group>
        </w:pict>
      </w:r>
      <w:r>
        <w:rPr>
          <w:rFonts w:ascii="等线"/>
          <w:position w:val="4"/>
        </w:rPr>
      </w:r>
    </w:p>
    <w:p>
      <w:pPr>
        <w:pStyle w:val="BodyText"/>
        <w:tabs>
          <w:tab w:pos="5224" w:val="left" w:leader="none"/>
        </w:tabs>
        <w:spacing w:line="240" w:lineRule="auto"/>
        <w:ind w:left="489" w:right="0"/>
        <w:jc w:val="left"/>
        <w:rPr>
          <w:rFonts w:ascii="等线" w:hAnsi="等线" w:cs="等线" w:eastAsia="等线" w:hint="default"/>
        </w:rPr>
      </w:pPr>
      <w:r>
        <w:rPr>
          <w:rFonts w:ascii="等线"/>
        </w:rPr>
        <w:pict>
          <v:group style="width:193.45pt;height:20.1pt;mso-position-horizontal-relative:char;mso-position-vertical-relative:line" coordorigin="0,0" coordsize="3869,402">
            <v:group style="position:absolute;left:0;top:1;width:389;height:400" coordorigin="0,1" coordsize="389,400">
              <v:shape style="position:absolute;left:0;top:1;width:389;height:400" coordorigin="0,1" coordsize="389,400" path="m56,307l36,307,40,309,47,317,49,321,51,331,51,343,49,367,49,377,49,385,51,391,54,397,55,401,58,401,78,381,61,381,61,379,60,377,60,367,61,363,62,343,63,337,62,331,62,323,61,319,58,311,56,307xe" filled="true" fillcolor="#000000" stroked="false">
                <v:path arrowok="t"/>
                <v:fill type="solid"/>
              </v:shape>
              <v:shape style="position:absolute;left:0;top:1;width:389;height:400" coordorigin="0,1" coordsize="389,400" path="m96,347l61,381,78,381,104,355,96,347xe" filled="true" fillcolor="#000000" stroked="false">
                <v:path arrowok="t"/>
                <v:fill type="solid"/>
              </v:shape>
              <v:shape style="position:absolute;left:0;top:1;width:389;height:400" coordorigin="0,1" coordsize="389,400" path="m41,297l25,297,18,301,5,313,1,321,0,335,3,343,9,351,19,341,14,337,12,333,12,323,14,319,22,311,27,309,31,309,36,307,56,307,53,305,47,299,41,297xe" filled="true" fillcolor="#000000" stroked="false">
                <v:path arrowok="t"/>
                <v:fill type="solid"/>
              </v:shape>
              <v:shape style="position:absolute;left:0;top:1;width:389;height:400" coordorigin="0,1" coordsize="389,400" path="m86,243l82,243,73,247,69,249,60,259,57,263,56,275,57,283,64,295,70,303,78,311,88,321,97,327,106,331,114,333,123,335,130,331,138,323,121,323,114,321,108,321,99,315,76,291,69,281,68,275,67,269,68,263,72,261,76,257,82,255,113,255,111,253,101,247,96,245,86,243xe" filled="true" fillcolor="#000000" stroked="false">
                <v:path arrowok="t"/>
                <v:fill type="solid"/>
              </v:shape>
              <v:shape style="position:absolute;left:0;top:1;width:389;height:400" coordorigin="0,1" coordsize="389,400" path="m113,255l88,255,95,257,104,263,127,287,133,295,135,309,134,313,126,321,121,323,138,323,142,319,145,313,146,301,145,295,138,281,132,273,124,265,117,259,113,255xe" filled="true" fillcolor="#000000" stroked="false">
                <v:path arrowok="t"/>
                <v:fill type="solid"/>
              </v:shape>
              <v:shape style="position:absolute;left:0;top:1;width:389;height:400" coordorigin="0,1" coordsize="389,400" path="m154,211l138,211,193,267,202,259,154,211xe" filled="true" fillcolor="#000000" stroked="false">
                <v:path arrowok="t"/>
                <v:fill type="solid"/>
              </v:shape>
              <v:shape style="position:absolute;left:0;top:1;width:389;height:400" coordorigin="0,1" coordsize="389,400" path="m131,187l125,193,127,197,127,203,127,217,125,223,123,231,131,239,138,211,154,211,131,187xe" filled="true" fillcolor="#000000" stroked="false">
                <v:path arrowok="t"/>
                <v:fill type="solid"/>
              </v:shape>
              <v:shape style="position:absolute;left:0;top:1;width:389;height:400" coordorigin="0,1" coordsize="389,400" path="m213,209l205,217,211,223,218,225,234,225,241,221,249,213,223,213,218,211,213,209xe" filled="true" fillcolor="#000000" stroked="false">
                <v:path arrowok="t"/>
                <v:fill type="solid"/>
              </v:shape>
              <v:shape style="position:absolute;left:0;top:1;width:389;height:400" coordorigin="0,1" coordsize="389,400" path="m250,169l227,169,233,171,238,175,243,181,246,187,246,199,244,203,240,207,237,211,232,213,249,213,255,207,258,199,256,179,252,171,250,169xe" filled="true" fillcolor="#000000" stroked="false">
                <v:path arrowok="t"/>
                <v:fill type="solid"/>
              </v:shape>
              <v:shape style="position:absolute;left:0;top:1;width:389;height:400" coordorigin="0,1" coordsize="389,400" path="m197,123l162,159,191,201,201,195,200,191,200,187,201,183,192,183,177,159,205,131,197,123xe" filled="true" fillcolor="#000000" stroked="false">
                <v:path arrowok="t"/>
                <v:fill type="solid"/>
              </v:shape>
              <v:shape style="position:absolute;left:0;top:1;width:389;height:400" coordorigin="0,1" coordsize="389,400" path="m232,155l215,155,207,159,201,165,197,169,194,175,192,183,201,183,202,181,204,177,207,175,211,171,216,169,250,169,246,165,239,159,232,155xe" filled="true" fillcolor="#000000" stroked="false">
                <v:path arrowok="t"/>
                <v:fill type="solid"/>
              </v:shape>
              <v:shape style="position:absolute;left:0;top:1;width:389;height:400" coordorigin="0,1" coordsize="389,400" path="m280,59l272,59,255,63,226,105,227,113,229,121,232,131,267,159,276,163,284,163,300,159,308,153,312,149,272,149,263,145,254,135,244,125,240,117,272,73,307,73,305,71,297,65,289,63,280,59xe" filled="true" fillcolor="#000000" stroked="false">
                <v:path arrowok="t"/>
                <v:fill type="solid"/>
              </v:shape>
              <v:shape style="position:absolute;left:0;top:1;width:389;height:400" coordorigin="0,1" coordsize="389,400" path="m327,129l314,129,312,133,310,137,306,139,299,147,291,149,312,149,320,141,325,135,327,129xe" filled="true" fillcolor="#000000" stroked="false">
                <v:path arrowok="t"/>
                <v:fill type="solid"/>
              </v:shape>
              <v:shape style="position:absolute;left:0;top:1;width:389;height:400" coordorigin="0,1" coordsize="389,400" path="m307,73l278,73,290,77,296,81,302,87,312,97,317,107,316,117,303,121,296,125,301,133,305,131,309,129,327,129,327,127,336,125,344,123,351,119,349,115,329,115,329,109,327,101,322,89,317,83,307,73xe" filled="true" fillcolor="#000000" stroked="false">
                <v:path arrowok="t"/>
                <v:fill type="solid"/>
              </v:shape>
              <v:shape style="position:absolute;left:0;top:1;width:389;height:400" coordorigin="0,1" coordsize="389,400" path="m347,111l342,113,336,115,349,115,347,111xe" filled="true" fillcolor="#000000" stroked="false">
                <v:path arrowok="t"/>
                <v:fill type="solid"/>
              </v:shape>
              <v:shape style="position:absolute;left:0;top:1;width:389;height:400" coordorigin="0,1" coordsize="389,400" path="m342,25l324,25,380,81,388,71,342,25xe" filled="true" fillcolor="#000000" stroked="false">
                <v:path arrowok="t"/>
                <v:fill type="solid"/>
              </v:shape>
              <v:shape style="position:absolute;left:0;top:1;width:389;height:400" coordorigin="0,1" coordsize="389,400" path="m317,1l312,7,313,11,314,17,313,31,312,37,309,45,318,53,324,25,342,25,317,1xe" filled="true" fillcolor="#000000" stroked="false">
                <v:path arrowok="t"/>
                <v:fill type="solid"/>
              </v:shape>
            </v:group>
            <v:group style="position:absolute;left:386;top:1;width:391;height:400" coordorigin="386,1" coordsize="391,400">
              <v:shape style="position:absolute;left:386;top:1;width:391;height:400" coordorigin="386,1" coordsize="391,400" path="m442,307l423,307,427,309,433,317,436,321,438,333,437,343,435,367,435,377,436,385,437,391,440,397,442,401,444,401,464,381,448,381,447,379,447,377,447,367,447,363,449,343,449,337,449,331,448,323,447,319,444,311,442,307xe" filled="true" fillcolor="#000000" stroked="false">
                <v:path arrowok="t"/>
                <v:fill type="solid"/>
              </v:shape>
              <v:shape style="position:absolute;left:386;top:1;width:391;height:400" coordorigin="386,1" coordsize="391,400" path="m482,347l448,381,464,381,491,355,482,347xe" filled="true" fillcolor="#000000" stroked="false">
                <v:path arrowok="t"/>
                <v:fill type="solid"/>
              </v:shape>
              <v:shape style="position:absolute;left:386;top:1;width:391;height:400" coordorigin="386,1" coordsize="391,400" path="m427,297l412,297,405,301,391,313,387,321,386,335,389,343,395,351,405,341,401,337,398,333,398,323,401,319,409,311,413,309,418,309,423,307,442,307,439,305,434,299,427,297xe" filled="true" fillcolor="#000000" stroked="false">
                <v:path arrowok="t"/>
                <v:fill type="solid"/>
              </v:shape>
              <v:shape style="position:absolute;left:386;top:1;width:391;height:400" coordorigin="386,1" coordsize="391,400" path="m473,243l468,243,459,247,455,249,446,259,444,263,442,275,444,283,450,295,456,303,465,311,474,321,483,327,492,331,500,333,509,335,517,331,525,323,507,323,501,321,494,321,485,315,462,291,456,281,454,275,453,269,455,263,459,261,463,257,468,255,500,255,498,253,487,247,482,245,473,243xe" filled="true" fillcolor="#000000" stroked="false">
                <v:path arrowok="t"/>
                <v:fill type="solid"/>
              </v:shape>
              <v:shape style="position:absolute;left:386;top:1;width:391;height:400" coordorigin="386,1" coordsize="391,400" path="m500,255l475,255,481,257,490,263,513,287,519,295,522,309,520,313,512,321,507,323,525,323,529,319,532,313,533,301,531,295,525,281,519,273,511,265,504,259,500,255xe" filled="true" fillcolor="#000000" stroked="false">
                <v:path arrowok="t"/>
                <v:fill type="solid"/>
              </v:shape>
              <v:shape style="position:absolute;left:386;top:1;width:391;height:400" coordorigin="386,1" coordsize="391,400" path="m541,211l524,211,579,267,588,259,541,211xe" filled="true" fillcolor="#000000" stroked="false">
                <v:path arrowok="t"/>
                <v:fill type="solid"/>
              </v:shape>
              <v:shape style="position:absolute;left:386;top:1;width:391;height:400" coordorigin="386,1" coordsize="391,400" path="m517,187l512,193,513,197,513,199,514,207,513,217,511,223,509,231,517,239,524,211,541,211,517,187xe" filled="true" fillcolor="#000000" stroked="false">
                <v:path arrowok="t"/>
                <v:fill type="solid"/>
              </v:shape>
              <v:shape style="position:absolute;left:386;top:1;width:391;height:400" coordorigin="386,1" coordsize="391,400" path="m599,209l591,217,598,223,605,225,620,225,627,221,635,213,609,213,605,211,599,209xe" filled="true" fillcolor="#000000" stroked="false">
                <v:path arrowok="t"/>
                <v:fill type="solid"/>
              </v:shape>
              <v:shape style="position:absolute;left:386;top:1;width:391;height:400" coordorigin="386,1" coordsize="391,400" path="m637,169l614,169,619,171,624,175,629,181,632,187,632,199,631,203,623,211,619,213,635,213,641,207,645,199,642,179,639,171,637,169xe" filled="true" fillcolor="#000000" stroked="false">
                <v:path arrowok="t"/>
                <v:fill type="solid"/>
              </v:shape>
              <v:shape style="position:absolute;left:386;top:1;width:391;height:400" coordorigin="386,1" coordsize="391,400" path="m584,123l548,159,578,201,587,195,586,191,586,187,587,183,579,183,564,159,592,131,584,123xe" filled="true" fillcolor="#000000" stroked="false">
                <v:path arrowok="t"/>
                <v:fill type="solid"/>
              </v:shape>
              <v:shape style="position:absolute;left:386;top:1;width:391;height:400" coordorigin="386,1" coordsize="391,400" path="m618,155l601,155,594,159,583,169,580,175,579,183,587,183,588,181,590,177,593,175,598,171,603,169,637,169,626,159,618,155xe" filled="true" fillcolor="#000000" stroked="false">
                <v:path arrowok="t"/>
                <v:fill type="solid"/>
              </v:shape>
              <v:shape style="position:absolute;left:386;top:1;width:391;height:400" coordorigin="386,1" coordsize="391,400" path="m667,59l658,59,642,63,613,105,613,113,616,121,619,131,624,137,638,151,645,157,654,159,662,163,670,163,687,159,694,153,699,149,659,149,649,145,631,125,626,117,626,101,626,97,652,73,693,73,691,71,683,65,675,63,667,59xe" filled="true" fillcolor="#000000" stroked="false">
                <v:path arrowok="t"/>
                <v:fill type="solid"/>
              </v:shape>
              <v:shape style="position:absolute;left:386;top:1;width:391;height:400" coordorigin="386,1" coordsize="391,400" path="m713,129l700,129,699,133,696,137,686,147,677,149,699,149,701,147,707,141,711,135,713,129xe" filled="true" fillcolor="#000000" stroked="false">
                <v:path arrowok="t"/>
                <v:fill type="solid"/>
              </v:shape>
              <v:shape style="position:absolute;left:386;top:1;width:391;height:400" coordorigin="386,1" coordsize="391,400" path="m693,73l664,73,677,77,683,81,698,97,703,107,703,117,696,119,689,121,683,125,687,133,691,131,696,129,713,129,713,127,722,125,730,123,737,119,735,115,715,115,715,109,714,101,711,95,708,89,704,83,693,73xe" filled="true" fillcolor="#000000" stroked="false">
                <v:path arrowok="t"/>
                <v:fill type="solid"/>
              </v:shape>
              <v:shape style="position:absolute;left:386;top:1;width:391;height:400" coordorigin="386,1" coordsize="391,400" path="m733,111l728,113,722,115,735,115,733,111xe" filled="true" fillcolor="#000000" stroked="false">
                <v:path arrowok="t"/>
                <v:fill type="solid"/>
              </v:shape>
              <v:shape style="position:absolute;left:386;top:1;width:391;height:400" coordorigin="386,1" coordsize="391,400" path="m731,75l723,85,730,91,737,93,753,93,760,89,766,83,767,81,742,81,737,79,731,75xe" filled="true" fillcolor="#000000" stroked="false">
                <v:path arrowok="t"/>
                <v:fill type="solid"/>
              </v:shape>
              <v:shape style="position:absolute;left:386;top:1;width:391;height:400" coordorigin="386,1" coordsize="391,400" path="m772,41l750,41,754,43,763,51,765,55,765,67,763,71,755,79,751,81,767,81,773,75,776,69,776,51,774,43,772,41xe" filled="true" fillcolor="#000000" stroked="false">
                <v:path arrowok="t"/>
                <v:fill type="solid"/>
              </v:shape>
              <v:shape style="position:absolute;left:386;top:1;width:391;height:400" coordorigin="386,1" coordsize="391,400" path="m736,13l716,13,720,15,727,21,729,25,727,35,724,39,721,43,720,43,720,45,719,45,726,53,728,51,729,49,735,43,739,41,772,41,763,33,737,33,739,29,739,23,738,19,737,15,736,13xe" filled="true" fillcolor="#000000" stroked="false">
                <v:path arrowok="t"/>
                <v:fill type="solid"/>
              </v:shape>
              <v:shape style="position:absolute;left:386;top:1;width:391;height:400" coordorigin="386,1" coordsize="391,400" path="m716,1l711,1,706,3,684,37,686,43,690,51,701,43,697,39,695,33,696,25,697,21,701,19,704,15,708,13,736,13,735,11,729,5,725,3,716,1xe" filled="true" fillcolor="#000000" stroked="false">
                <v:path arrowok="t"/>
                <v:fill type="solid"/>
              </v:shape>
              <v:shape style="position:absolute;left:386;top:1;width:391;height:400" coordorigin="386,1" coordsize="391,400" path="m758,29l742,29,737,33,763,33,758,29xe" filled="true" fillcolor="#000000" stroked="false">
                <v:path arrowok="t"/>
                <v:fill type="solid"/>
              </v:shape>
            </v:group>
            <v:group style="position:absolute;left:773;top:1;width:389;height:400" coordorigin="773,1" coordsize="389,400">
              <v:shape style="position:absolute;left:773;top:1;width:389;height:400" coordorigin="773,1" coordsize="389,400" path="m828,307l809,307,813,309,820,317,822,321,824,333,824,343,821,367,821,375,822,385,823,391,827,397,828,401,830,401,851,381,834,381,833,379,833,377,833,367,833,363,834,355,835,343,835,331,835,327,835,323,834,319,831,311,828,307xe" filled="true" fillcolor="#000000" stroked="false">
                <v:path arrowok="t"/>
                <v:fill type="solid"/>
              </v:shape>
              <v:shape style="position:absolute;left:773;top:1;width:389;height:400" coordorigin="773,1" coordsize="389,400" path="m869,347l834,381,851,381,877,355,869,347xe" filled="true" fillcolor="#000000" stroked="false">
                <v:path arrowok="t"/>
                <v:fill type="solid"/>
              </v:shape>
              <v:shape style="position:absolute;left:773;top:1;width:389;height:400" coordorigin="773,1" coordsize="389,400" path="m813,297l798,297,791,301,777,313,774,321,773,335,776,343,782,351,791,341,787,337,785,333,785,323,787,319,791,313,795,311,799,309,804,309,809,307,828,307,820,299,813,297xe" filled="true" fillcolor="#000000" stroked="false">
                <v:path arrowok="t"/>
                <v:fill type="solid"/>
              </v:shape>
              <v:shape style="position:absolute;left:773;top:1;width:389;height:400" coordorigin="773,1" coordsize="389,400" path="m859,243l855,243,846,247,842,249,833,259,830,263,829,275,830,283,833,289,837,295,843,303,851,311,861,321,870,327,879,331,887,333,895,335,903,331,911,323,894,323,887,321,881,321,871,315,860,303,848,291,842,281,841,275,840,269,841,263,845,261,849,257,854,255,886,255,884,253,874,247,869,245,864,245,859,243xe" filled="true" fillcolor="#000000" stroked="false">
                <v:path arrowok="t"/>
                <v:fill type="solid"/>
              </v:shape>
              <v:shape style="position:absolute;left:773;top:1;width:389;height:400" coordorigin="773,1" coordsize="389,400" path="m886,255l861,255,867,257,876,263,900,287,906,295,907,301,908,309,907,313,899,321,894,323,911,323,915,319,918,313,919,301,918,295,911,281,905,273,890,259,886,255xe" filled="true" fillcolor="#000000" stroked="false">
                <v:path arrowok="t"/>
                <v:fill type="solid"/>
              </v:shape>
              <v:shape style="position:absolute;left:773;top:1;width:389;height:400" coordorigin="773,1" coordsize="389,400" path="m927,211l911,211,966,267,974,259,927,211xe" filled="true" fillcolor="#000000" stroked="false">
                <v:path arrowok="t"/>
                <v:fill type="solid"/>
              </v:shape>
              <v:shape style="position:absolute;left:773;top:1;width:389;height:400" coordorigin="773,1" coordsize="389,400" path="m904,187l898,193,900,197,900,203,899,217,898,223,895,231,904,239,907,231,910,221,910,215,911,211,927,211,904,187xe" filled="true" fillcolor="#000000" stroked="false">
                <v:path arrowok="t"/>
                <v:fill type="solid"/>
              </v:shape>
              <v:shape style="position:absolute;left:773;top:1;width:389;height:400" coordorigin="773,1" coordsize="389,400" path="m975,131l962,131,956,135,943,149,940,157,941,167,986,223,1006,223,1014,221,1022,213,1001,213,997,211,993,211,989,209,986,207,983,203,978,199,976,195,976,191,968,191,961,185,956,179,954,173,952,167,951,163,952,157,952,155,954,151,960,145,964,143,984,143,988,139,982,133,975,131xe" filled="true" fillcolor="#000000" stroked="false">
                <v:path arrowok="t"/>
                <v:fill type="solid"/>
              </v:shape>
              <v:shape style="position:absolute;left:773;top:1;width:389;height:400" coordorigin="773,1" coordsize="389,400" path="m1022,169l1001,169,1006,171,1011,177,1016,181,1019,187,1019,193,1019,199,1018,203,1014,207,1012,209,1009,211,1005,211,1001,213,1022,213,1026,209,1028,205,1030,199,1031,193,1031,189,1029,183,1027,177,1024,171,1022,169xe" filled="true" fillcolor="#000000" stroked="false">
                <v:path arrowok="t"/>
                <v:fill type="solid"/>
              </v:shape>
              <v:shape style="position:absolute;left:773;top:1;width:389;height:400" coordorigin="773,1" coordsize="389,400" path="m1005,157l989,157,981,159,976,165,972,169,970,173,969,177,967,181,967,187,968,191,976,191,976,183,978,179,986,171,990,169,1022,169,1013,161,1005,157xe" filled="true" fillcolor="#000000" stroked="false">
                <v:path arrowok="t"/>
                <v:fill type="solid"/>
              </v:shape>
              <v:shape style="position:absolute;left:773;top:1;width:389;height:400" coordorigin="773,1" coordsize="389,400" path="m1053,59l1045,59,1028,63,999,105,999,113,1002,121,1005,131,1010,137,1024,151,1032,157,1040,159,1048,163,1057,163,1073,159,1081,153,1085,149,1045,149,1036,145,1017,125,1012,117,1012,97,1015,89,1027,79,1032,75,1038,73,1080,73,1077,71,1070,65,1061,63,1053,59xe" filled="true" fillcolor="#000000" stroked="false">
                <v:path arrowok="t"/>
                <v:fill type="solid"/>
              </v:shape>
              <v:shape style="position:absolute;left:773;top:1;width:389;height:400" coordorigin="773,1" coordsize="389,400" path="m1099,129l1087,129,1085,133,1083,137,1072,147,1064,149,1085,149,1087,147,1093,141,1098,135,1099,129xe" filled="true" fillcolor="#000000" stroked="false">
                <v:path arrowok="t"/>
                <v:fill type="solid"/>
              </v:shape>
              <v:shape style="position:absolute;left:773;top:1;width:389;height:400" coordorigin="773,1" coordsize="389,400" path="m984,143l972,143,976,145,980,147,984,143xe" filled="true" fillcolor="#000000" stroked="false">
                <v:path arrowok="t"/>
                <v:fill type="solid"/>
              </v:shape>
              <v:shape style="position:absolute;left:773;top:1;width:389;height:400" coordorigin="773,1" coordsize="389,400" path="m1080,73l1051,73,1063,77,1069,81,1075,87,1085,97,1090,107,1089,117,1083,119,1076,121,1069,125,1074,133,1078,131,1082,129,1099,129,1100,127,1109,125,1117,123,1124,119,1122,115,1101,115,1102,109,1100,101,1097,95,1094,89,1090,83,1080,73xe" filled="true" fillcolor="#000000" stroked="false">
                <v:path arrowok="t"/>
                <v:fill type="solid"/>
              </v:shape>
              <v:shape style="position:absolute;left:773;top:1;width:389;height:400" coordorigin="773,1" coordsize="389,400" path="m1120,111l1115,113,1109,115,1122,115,1120,111xe" filled="true" fillcolor="#000000" stroked="false">
                <v:path arrowok="t"/>
                <v:fill type="solid"/>
              </v:shape>
              <v:shape style="position:absolute;left:773;top:1;width:389;height:400" coordorigin="773,1" coordsize="389,400" path="m1115,25l1097,25,1152,81,1161,71,1115,25xe" filled="true" fillcolor="#000000" stroked="false">
                <v:path arrowok="t"/>
                <v:fill type="solid"/>
              </v:shape>
              <v:shape style="position:absolute;left:773;top:1;width:389;height:400" coordorigin="773,1" coordsize="389,400" path="m1090,1l1085,7,1086,11,1087,17,1086,31,1085,37,1082,45,1090,53,1094,45,1096,33,1097,29,1097,25,1115,25,1090,1xe" filled="true" fillcolor="#000000" stroked="false">
                <v:path arrowok="t"/>
                <v:fill type="solid"/>
              </v:shape>
            </v:group>
            <v:group style="position:absolute;left:1159;top:1;width:391;height:400" coordorigin="1159,1" coordsize="391,400">
              <v:shape style="position:absolute;left:1159;top:1;width:391;height:400" coordorigin="1159,1" coordsize="391,400" path="m1215,307l1195,307,1200,309,1206,317,1208,321,1210,333,1210,343,1208,367,1208,375,1208,379,1209,385,1210,391,1213,397,1215,401,1217,401,1237,381,1221,381,1220,379,1220,377,1220,367,1220,363,1221,355,1222,343,1222,327,1221,323,1220,319,1219,315,1217,311,1215,307xe" filled="true" fillcolor="#000000" stroked="false">
                <v:path arrowok="t"/>
                <v:fill type="solid"/>
              </v:shape>
              <v:shape style="position:absolute;left:1159;top:1;width:391;height:400" coordorigin="1159,1" coordsize="391,400" path="m1255,347l1221,381,1237,381,1263,355,1255,347xe" filled="true" fillcolor="#000000" stroked="false">
                <v:path arrowok="t"/>
                <v:fill type="solid"/>
              </v:shape>
              <v:shape style="position:absolute;left:1159;top:1;width:391;height:400" coordorigin="1159,1" coordsize="391,400" path="m1200,297l1185,297,1177,301,1164,313,1160,321,1159,335,1162,343,1168,351,1178,341,1173,337,1171,333,1171,323,1173,319,1178,313,1181,311,1186,309,1191,309,1195,307,1215,307,1212,305,1207,299,1200,297xe" filled="true" fillcolor="#000000" stroked="false">
                <v:path arrowok="t"/>
                <v:fill type="solid"/>
              </v:shape>
              <v:shape style="position:absolute;left:1159;top:1;width:391;height:400" coordorigin="1159,1" coordsize="391,400" path="m1246,243l1241,243,1237,245,1215,275,1217,283,1223,295,1229,303,1237,311,1247,321,1256,327,1265,331,1273,333,1282,335,1290,331,1298,323,1280,323,1274,321,1267,321,1258,315,1235,291,1228,281,1227,275,1226,269,1228,263,1236,257,1241,255,1272,255,1270,253,1260,247,1255,245,1250,245,1246,243xe" filled="true" fillcolor="#000000" stroked="false">
                <v:path arrowok="t"/>
                <v:fill type="solid"/>
              </v:shape>
              <v:shape style="position:absolute;left:1159;top:1;width:391;height:400" coordorigin="1159,1" coordsize="391,400" path="m1272,255l1247,255,1254,257,1263,263,1286,287,1292,295,1294,301,1295,309,1293,313,1289,317,1285,321,1280,323,1298,323,1302,319,1304,313,1306,301,1304,295,1301,289,1298,281,1292,273,1276,259,1272,255xe" filled="true" fillcolor="#000000" stroked="false">
                <v:path arrowok="t"/>
                <v:fill type="solid"/>
              </v:shape>
              <v:shape style="position:absolute;left:1159;top:1;width:391;height:400" coordorigin="1159,1" coordsize="391,400" path="m1314,211l1297,211,1352,267,1361,259,1314,211xe" filled="true" fillcolor="#000000" stroked="false">
                <v:path arrowok="t"/>
                <v:fill type="solid"/>
              </v:shape>
              <v:shape style="position:absolute;left:1159;top:1;width:391;height:400" coordorigin="1159,1" coordsize="391,400" path="m1290,187l1284,193,1286,197,1287,203,1286,217,1284,223,1282,231,1290,239,1293,231,1296,221,1297,215,1297,211,1314,211,1290,187xe" filled="true" fillcolor="#000000" stroked="false">
                <v:path arrowok="t"/>
                <v:fill type="solid"/>
              </v:shape>
              <v:shape style="position:absolute;left:1159;top:1;width:391;height:400" coordorigin="1159,1" coordsize="391,400" path="m1362,131l1348,131,1342,135,1329,149,1326,157,1327,167,1372,223,1392,223,1401,221,1408,213,1388,213,1384,211,1380,211,1376,209,1372,207,1369,203,1365,199,1362,195,1362,191,1354,191,1347,185,1343,179,1338,167,1338,163,1338,157,1339,155,1341,151,1343,149,1347,145,1351,143,1370,143,1374,139,1368,133,1362,131xe" filled="true" fillcolor="#000000" stroked="false">
                <v:path arrowok="t"/>
                <v:fill type="solid"/>
              </v:shape>
              <v:shape style="position:absolute;left:1159;top:1;width:391;height:400" coordorigin="1159,1" coordsize="391,400" path="m1408,169l1387,169,1393,171,1397,177,1403,181,1405,187,1406,193,1406,199,1404,203,1401,207,1398,209,1395,211,1391,211,1388,213,1408,213,1412,209,1415,205,1416,199,1417,193,1417,189,1415,183,1413,177,1410,171,1408,169xe" filled="true" fillcolor="#000000" stroked="false">
                <v:path arrowok="t"/>
                <v:fill type="solid"/>
              </v:shape>
              <v:shape style="position:absolute;left:1159;top:1;width:391;height:400" coordorigin="1159,1" coordsize="391,400" path="m1392,157l1375,157,1368,159,1353,187,1354,191,1362,191,1362,183,1364,179,1372,171,1377,169,1408,169,1399,161,1392,157xe" filled="true" fillcolor="#000000" stroked="false">
                <v:path arrowok="t"/>
                <v:fill type="solid"/>
              </v:shape>
              <v:shape style="position:absolute;left:1159;top:1;width:391;height:400" coordorigin="1159,1" coordsize="391,400" path="m1440,59l1431,59,1415,63,1407,69,1401,75,1394,81,1390,89,1388,97,1385,105,1386,113,1389,121,1392,131,1427,159,1435,163,1443,163,1460,159,1467,153,1471,149,1432,149,1422,145,1404,125,1399,117,1398,97,1402,89,1413,79,1419,75,1425,73,1466,73,1464,71,1456,65,1448,63,1440,59xe" filled="true" fillcolor="#000000" stroked="false">
                <v:path arrowok="t"/>
                <v:fill type="solid"/>
              </v:shape>
              <v:shape style="position:absolute;left:1159;top:1;width:391;height:400" coordorigin="1159,1" coordsize="391,400" path="m1486,129l1473,129,1472,133,1469,137,1459,147,1450,149,1471,149,1480,141,1484,135,1486,129xe" filled="true" fillcolor="#000000" stroked="false">
                <v:path arrowok="t"/>
                <v:fill type="solid"/>
              </v:shape>
              <v:shape style="position:absolute;left:1159;top:1;width:391;height:400" coordorigin="1159,1" coordsize="391,400" path="m1370,143l1359,143,1362,145,1366,147,1370,143xe" filled="true" fillcolor="#000000" stroked="false">
                <v:path arrowok="t"/>
                <v:fill type="solid"/>
              </v:shape>
              <v:shape style="position:absolute;left:1159;top:1;width:391;height:400" coordorigin="1159,1" coordsize="391,400" path="m1466,73l1437,73,1450,77,1455,81,1461,87,1471,97,1476,107,1475,117,1462,121,1455,125,1460,133,1464,131,1468,129,1486,129,1486,127,1495,125,1503,123,1510,119,1508,115,1488,115,1488,109,1487,101,1481,89,1477,83,1466,73xe" filled="true" fillcolor="#000000" stroked="false">
                <v:path arrowok="t"/>
                <v:fill type="solid"/>
              </v:shape>
              <v:shape style="position:absolute;left:1159;top:1;width:391;height:400" coordorigin="1159,1" coordsize="391,400" path="m1506,111l1501,113,1495,115,1508,115,1506,111xe" filled="true" fillcolor="#000000" stroked="false">
                <v:path arrowok="t"/>
                <v:fill type="solid"/>
              </v:shape>
              <v:shape style="position:absolute;left:1159;top:1;width:391;height:400" coordorigin="1159,1" coordsize="391,400" path="m1504,75l1496,85,1503,91,1510,93,1525,93,1532,89,1540,81,1515,81,1510,79,1504,75xe" filled="true" fillcolor="#000000" stroked="false">
                <v:path arrowok="t"/>
                <v:fill type="solid"/>
              </v:shape>
              <v:shape style="position:absolute;left:1159;top:1;width:391;height:400" coordorigin="1159,1" coordsize="391,400" path="m1544,41l1523,41,1527,43,1531,47,1535,51,1538,55,1538,67,1536,71,1531,75,1528,79,1524,81,1540,81,1545,75,1549,69,1549,51,1546,43,1544,41xe" filled="true" fillcolor="#000000" stroked="false">
                <v:path arrowok="t"/>
                <v:fill type="solid"/>
              </v:shape>
              <v:shape style="position:absolute;left:1159;top:1;width:391;height:400" coordorigin="1159,1" coordsize="391,400" path="m1509,13l1489,13,1493,15,1500,21,1502,25,1500,35,1497,39,1494,43,1493,43,1493,45,1492,45,1499,53,1502,49,1508,43,1512,41,1544,41,1540,37,1536,33,1510,33,1511,29,1512,23,1511,19,1510,15,1509,13xe" filled="true" fillcolor="#000000" stroked="false">
                <v:path arrowok="t"/>
                <v:fill type="solid"/>
              </v:shape>
              <v:shape style="position:absolute;left:1159;top:1;width:391;height:400" coordorigin="1159,1" coordsize="391,400" path="m1489,1l1484,1,1479,3,1474,5,1457,37,1459,43,1463,51,1474,43,1470,39,1468,33,1468,25,1470,21,1474,19,1477,15,1481,13,1509,13,1508,11,1505,9,1502,5,1498,3,1489,1xe" filled="true" fillcolor="#000000" stroked="false">
                <v:path arrowok="t"/>
                <v:fill type="solid"/>
              </v:shape>
              <v:shape style="position:absolute;left:1159;top:1;width:391;height:400" coordorigin="1159,1" coordsize="391,400" path="m1531,29l1515,29,1510,33,1536,33,1531,29xe" filled="true" fillcolor="#000000" stroked="false">
                <v:path arrowok="t"/>
                <v:fill type="solid"/>
              </v:shape>
            </v:group>
            <v:group style="position:absolute;left:1546;top:0;width:389;height:402" coordorigin="1546,0" coordsize="389,402">
              <v:shape style="position:absolute;left:1546;top:0;width:389;height:402" coordorigin="1546,0" coordsize="389,402" path="m1602,307l1582,307,1586,309,1589,312,1593,316,1595,320,1597,331,1597,343,1595,357,1594,366,1603,401,1624,381,1607,381,1606,378,1606,376,1606,373,1606,370,1606,363,1607,354,1608,343,1608,341,1608,337,1608,331,1608,322,1607,318,1605,312,1604,310,1602,307xe" filled="true" fillcolor="#000000" stroked="false">
                <v:path arrowok="t"/>
                <v:fill type="solid"/>
              </v:shape>
              <v:shape style="position:absolute;left:1546;top:0;width:389;height:402" coordorigin="1546,0" coordsize="389,402" path="m1642,346l1607,381,1624,381,1650,355,1642,346xe" filled="true" fillcolor="#000000" stroked="false">
                <v:path arrowok="t"/>
                <v:fill type="solid"/>
              </v:shape>
              <v:shape style="position:absolute;left:1546;top:0;width:389;height:402" coordorigin="1546,0" coordsize="389,402" path="m1586,295l1546,335,1549,342,1555,349,1564,341,1560,337,1558,332,1558,322,1560,318,1568,309,1572,307,1577,307,1582,307,1602,307,1601,306,1599,304,1593,298,1586,295xe" filled="true" fillcolor="#000000" stroked="false">
                <v:path arrowok="t"/>
                <v:fill type="solid"/>
              </v:shape>
              <v:shape style="position:absolute;left:1546;top:0;width:389;height:402" coordorigin="1546,0" coordsize="389,402" path="m1632,243l1628,243,1623,245,1619,246,1615,248,1611,252,1606,257,1603,263,1602,269,1602,275,1603,282,1652,331,1668,334,1676,331,1685,322,1667,322,1660,321,1653,320,1644,314,1633,302,1621,291,1615,281,1613,268,1614,263,1622,255,1627,254,1658,254,1657,253,1646,247,1642,245,1632,243xe" filled="true" fillcolor="#000000" stroked="false">
                <v:path arrowok="t"/>
                <v:fill type="solid"/>
              </v:shape>
              <v:shape style="position:absolute;left:1546;top:0;width:389;height:402" coordorigin="1546,0" coordsize="389,402" path="m1658,254l1627,254,1634,255,1640,256,1649,263,1661,274,1673,286,1679,295,1681,308,1680,313,1672,321,1667,322,1685,322,1688,319,1691,313,1692,301,1691,295,1684,281,1678,273,1670,265,1663,258,1658,254xe" filled="true" fillcolor="#000000" stroked="false">
                <v:path arrowok="t"/>
                <v:fill type="solid"/>
              </v:shape>
              <v:shape style="position:absolute;left:1546;top:0;width:389;height:402" coordorigin="1546,0" coordsize="389,402" path="m1701,211l1683,211,1739,266,1747,257,1701,211xe" filled="true" fillcolor="#000000" stroked="false">
                <v:path arrowok="t"/>
                <v:fill type="solid"/>
              </v:shape>
              <v:shape style="position:absolute;left:1546;top:0;width:389;height:402" coordorigin="1546,0" coordsize="389,402" path="m1677,187l1671,192,1672,197,1673,202,1672,216,1671,223,1668,230,1677,239,1678,235,1680,230,1683,220,1683,215,1683,211,1701,211,1677,187xe" filled="true" fillcolor="#000000" stroked="false">
                <v:path arrowok="t"/>
                <v:fill type="solid"/>
              </v:shape>
              <v:shape style="position:absolute;left:1546;top:0;width:389;height:402" coordorigin="1546,0" coordsize="389,402" path="m1753,139l1743,139,1743,149,1768,212,1779,225,1788,216,1782,209,1776,201,1755,147,1753,139xe" filled="true" fillcolor="#000000" stroked="false">
                <v:path arrowok="t"/>
                <v:fill type="solid"/>
              </v:shape>
              <v:shape style="position:absolute;left:1546;top:0;width:389;height:402" coordorigin="1546,0" coordsize="389,402" path="m1746,120l1700,165,1708,174,1743,139,1753,139,1753,136,1752,127,1746,120xe" filled="true" fillcolor="#000000" stroked="false">
                <v:path arrowok="t"/>
                <v:fill type="solid"/>
              </v:shape>
              <v:shape style="position:absolute;left:1546;top:0;width:389;height:402" coordorigin="1546,0" coordsize="389,402" path="m1818,59l1772,104,1772,113,1775,121,1778,130,1783,137,1790,144,1797,151,1805,156,1813,159,1821,162,1830,162,1838,160,1846,158,1854,153,1858,149,1837,149,1827,149,1818,149,1809,144,1800,135,1790,125,1785,116,1785,97,1788,89,1800,77,1805,74,1817,72,1852,72,1850,70,1843,65,1834,62,1826,59,1818,59xe" filled="true" fillcolor="#000000" stroked="false">
                <v:path arrowok="t"/>
                <v:fill type="solid"/>
              </v:shape>
              <v:shape style="position:absolute;left:1546;top:0;width:389;height:402" coordorigin="1546,0" coordsize="389,402" path="m1872,128l1860,128,1858,132,1855,136,1852,139,1845,146,1837,149,1858,149,1866,141,1871,134,1872,128xe" filled="true" fillcolor="#000000" stroked="false">
                <v:path arrowok="t"/>
                <v:fill type="solid"/>
              </v:shape>
              <v:shape style="position:absolute;left:1546;top:0;width:389;height:402" coordorigin="1546,0" coordsize="389,402" path="m1852,72l1817,72,1824,72,1836,77,1842,81,1858,96,1862,107,1862,117,1855,118,1849,120,1842,124,1846,133,1850,130,1855,129,1860,128,1872,128,1873,125,1882,124,1890,122,1897,119,1895,115,1874,115,1874,108,1873,101,1870,95,1867,89,1863,83,1852,72xe" filled="true" fillcolor="#000000" stroked="false">
                <v:path arrowok="t"/>
                <v:fill type="solid"/>
              </v:shape>
              <v:shape style="position:absolute;left:1546;top:0;width:389;height:402" coordorigin="1546,0" coordsize="389,402" path="m1893,110l1888,112,1882,114,1874,115,1895,115,1893,110xe" filled="true" fillcolor="#000000" stroked="false">
                <v:path arrowok="t"/>
                <v:fill type="solid"/>
              </v:shape>
              <v:shape style="position:absolute;left:1546;top:0;width:389;height:402" coordorigin="1546,0" coordsize="389,402" path="m1888,24l1870,24,1925,79,1934,71,1888,24xe" filled="true" fillcolor="#000000" stroked="false">
                <v:path arrowok="t"/>
                <v:fill type="solid"/>
              </v:shape>
              <v:shape style="position:absolute;left:1546;top:0;width:389;height:402" coordorigin="1546,0" coordsize="389,402" path="m1863,0l1858,5,1859,10,1860,16,1859,29,1857,36,1855,44,1863,52,1870,24,1888,24,1863,0xe" filled="true" fillcolor="#000000" stroked="false">
                <v:path arrowok="t"/>
                <v:fill type="solid"/>
              </v:shape>
            </v:group>
            <v:group style="position:absolute;left:1932;top:1;width:391;height:400" coordorigin="1932,1" coordsize="391,400">
              <v:shape style="position:absolute;left:1932;top:1;width:391;height:400" coordorigin="1932,1" coordsize="391,400" path="m1988,307l1968,307,1973,309,1979,317,1981,321,1982,327,1983,331,1983,343,1982,357,1981,367,1981,375,1982,385,1983,391,1986,397,1988,401,1990,401,2010,381,1993,381,1993,379,1992,377,1993,363,1994,355,1994,343,1995,337,1995,331,1994,327,1994,323,1993,319,1990,311,1988,307xe" filled="true" fillcolor="#000000" stroked="false">
                <v:path arrowok="t"/>
                <v:fill type="solid"/>
              </v:shape>
              <v:shape style="position:absolute;left:1932;top:1;width:391;height:400" coordorigin="1932,1" coordsize="391,400" path="m2028,347l1993,381,2010,381,2036,355,2028,347xe" filled="true" fillcolor="#000000" stroked="false">
                <v:path arrowok="t"/>
                <v:fill type="solid"/>
              </v:shape>
              <v:shape style="position:absolute;left:1932;top:1;width:391;height:400" coordorigin="1932,1" coordsize="391,400" path="m1973,297l1957,297,1950,301,1943,307,1937,313,1933,321,1932,335,1935,343,1941,351,1951,341,1946,337,1944,333,1944,323,1946,319,1954,311,1959,309,1964,309,1968,307,1988,307,1985,305,1979,299,1973,297xe" filled="true" fillcolor="#000000" stroked="false">
                <v:path arrowok="t"/>
                <v:fill type="solid"/>
              </v:shape>
              <v:shape style="position:absolute;left:1932;top:1;width:391;height:400" coordorigin="1932,1" coordsize="391,400" path="m2019,243l2014,243,2005,247,2001,249,1992,259,1989,263,1988,275,1989,283,1996,295,2002,303,2010,311,2020,321,2029,327,2038,331,2046,333,2055,335,2063,331,2069,325,2071,323,2053,323,2046,321,2040,321,2031,315,2019,303,2008,291,2001,281,1999,269,2000,263,2008,257,2014,255,2045,255,2043,253,2038,251,2033,247,2028,245,2023,245,2019,243xe" filled="true" fillcolor="#000000" stroked="false">
                <v:path arrowok="t"/>
                <v:fill type="solid"/>
              </v:shape>
              <v:shape style="position:absolute;left:1932;top:1;width:391;height:400" coordorigin="1932,1" coordsize="391,400" path="m2045,255l2020,255,2027,257,2036,263,2059,287,2065,295,2066,301,2068,309,2066,313,2058,321,2053,323,2071,323,2074,319,2077,313,2079,301,2077,295,2070,281,2065,273,2049,259,2045,255xe" filled="true" fillcolor="#000000" stroked="false">
                <v:path arrowok="t"/>
                <v:fill type="solid"/>
              </v:shape>
              <v:shape style="position:absolute;left:1932;top:1;width:391;height:400" coordorigin="1932,1" coordsize="391,400" path="m2087,211l2070,211,2125,267,2134,259,2087,211xe" filled="true" fillcolor="#000000" stroked="false">
                <v:path arrowok="t"/>
                <v:fill type="solid"/>
              </v:shape>
              <v:shape style="position:absolute;left:1932;top:1;width:391;height:400" coordorigin="1932,1" coordsize="391,400" path="m2063,187l2057,193,2059,197,2060,203,2059,217,2057,223,2055,231,2063,239,2070,211,2087,211,2063,187xe" filled="true" fillcolor="#000000" stroked="false">
                <v:path arrowok="t"/>
                <v:fill type="solid"/>
              </v:shape>
              <v:shape style="position:absolute;left:1932;top:1;width:391;height:400" coordorigin="1932,1" coordsize="391,400" path="m2140,139l2129,139,2130,149,2155,213,2166,225,2175,217,2168,209,2163,201,2159,195,2153,183,2148,171,2145,159,2141,147,2140,139xe" filled="true" fillcolor="#000000" stroked="false">
                <v:path arrowok="t"/>
                <v:fill type="solid"/>
              </v:shape>
              <v:shape style="position:absolute;left:1932;top:1;width:391;height:400" coordorigin="1932,1" coordsize="391,400" path="m2132,121l2086,167,2095,175,2129,139,2140,139,2139,137,2139,127,2132,121xe" filled="true" fillcolor="#000000" stroked="false">
                <v:path arrowok="t"/>
                <v:fill type="solid"/>
              </v:shape>
              <v:shape style="position:absolute;left:1932;top:1;width:391;height:400" coordorigin="1932,1" coordsize="391,400" path="m2212,59l2204,59,2188,63,2158,105,2159,113,2162,121,2164,131,2169,137,2183,151,2191,157,2199,159,2208,163,2216,163,2233,159,2240,153,2244,149,2204,149,2195,145,2177,125,2172,117,2171,97,2175,89,2182,83,2186,79,2192,75,2204,73,2239,73,2237,71,2229,65,2221,63,2212,59xe" filled="true" fillcolor="#000000" stroked="false">
                <v:path arrowok="t"/>
                <v:fill type="solid"/>
              </v:shape>
              <v:shape style="position:absolute;left:1932;top:1;width:391;height:400" coordorigin="1932,1" coordsize="391,400" path="m2259,129l2246,129,2244,133,2242,137,2232,147,2223,149,2244,149,2246,147,2253,141,2257,135,2259,129xe" filled="true" fillcolor="#000000" stroked="false">
                <v:path arrowok="t"/>
                <v:fill type="solid"/>
              </v:shape>
              <v:shape style="position:absolute;left:1932;top:1;width:391;height:400" coordorigin="1932,1" coordsize="391,400" path="m2239,73l2210,73,2222,77,2228,81,2234,87,2244,97,2249,107,2248,117,2242,119,2235,121,2228,125,2233,133,2237,131,2241,129,2259,129,2259,127,2268,125,2276,123,2283,119,2281,115,2261,115,2261,109,2260,101,2257,95,2254,89,2249,83,2244,77,2239,73xe" filled="true" fillcolor="#000000" stroked="false">
                <v:path arrowok="t"/>
                <v:fill type="solid"/>
              </v:shape>
              <v:shape style="position:absolute;left:1932;top:1;width:391;height:400" coordorigin="1932,1" coordsize="391,400" path="m2279,111l2274,113,2268,115,2281,115,2279,111xe" filled="true" fillcolor="#000000" stroked="false">
                <v:path arrowok="t"/>
                <v:fill type="solid"/>
              </v:shape>
              <v:shape style="position:absolute;left:1932;top:1;width:391;height:400" coordorigin="1932,1" coordsize="391,400" path="m2277,75l2269,85,2276,91,2283,93,2298,93,2305,89,2313,81,2288,81,2283,79,2277,75xe" filled="true" fillcolor="#000000" stroked="false">
                <v:path arrowok="t"/>
                <v:fill type="solid"/>
              </v:shape>
              <v:shape style="position:absolute;left:1932;top:1;width:391;height:400" coordorigin="1932,1" coordsize="391,400" path="m2317,41l2296,41,2300,43,2308,51,2310,55,2310,67,2308,71,2301,79,2297,81,2313,81,2318,75,2322,69,2322,51,2319,43,2317,41xe" filled="true" fillcolor="#000000" stroked="false">
                <v:path arrowok="t"/>
                <v:fill type="solid"/>
              </v:shape>
              <v:shape style="position:absolute;left:1932;top:1;width:391;height:400" coordorigin="1932,1" coordsize="391,400" path="m2282,13l2262,13,2266,15,2273,21,2275,25,2273,31,2272,35,2270,39,2266,43,2266,43,2266,45,2265,45,2272,53,2273,51,2275,49,2277,47,2281,43,2285,41,2317,41,2309,33,2283,33,2284,29,2285,23,2283,15,2282,13xe" filled="true" fillcolor="#000000" stroked="false">
                <v:path arrowok="t"/>
                <v:fill type="solid"/>
              </v:shape>
              <v:shape style="position:absolute;left:1932;top:1;width:391;height:400" coordorigin="1932,1" coordsize="391,400" path="m2262,1l2257,1,2252,3,2229,37,2232,43,2236,51,2246,43,2243,39,2241,33,2241,25,2243,21,2250,15,2254,13,2282,13,2281,11,2278,9,2275,5,2271,3,2262,1xe" filled="true" fillcolor="#000000" stroked="false">
                <v:path arrowok="t"/>
                <v:fill type="solid"/>
              </v:shape>
              <v:shape style="position:absolute;left:1932;top:1;width:391;height:400" coordorigin="1932,1" coordsize="391,400" path="m2304,29l2288,29,2283,33,2309,33,2304,29xe" filled="true" fillcolor="#000000" stroked="false">
                <v:path arrowok="t"/>
                <v:fill type="solid"/>
              </v:shape>
            </v:group>
            <v:group style="position:absolute;left:2319;top:1;width:389;height:400" coordorigin="2319,1" coordsize="389,400">
              <v:shape style="position:absolute;left:2319;top:1;width:389;height:400" coordorigin="2319,1" coordsize="389,400" path="m2374,307l2355,307,2359,309,2366,317,2368,321,2370,333,2370,343,2367,367,2367,375,2368,379,2368,385,2369,391,2372,397,2374,401,2376,401,2397,381,2380,381,2379,379,2379,377,2379,367,2379,363,2380,355,2381,343,2381,327,2381,323,2380,319,2376,311,2374,307xe" filled="true" fillcolor="#000000" stroked="false">
                <v:path arrowok="t"/>
                <v:fill type="solid"/>
              </v:shape>
              <v:shape style="position:absolute;left:2319;top:1;width:389;height:400" coordorigin="2319,1" coordsize="389,400" path="m2414,347l2380,381,2397,381,2423,355,2414,347xe" filled="true" fillcolor="#000000" stroked="false">
                <v:path arrowok="t"/>
                <v:fill type="solid"/>
              </v:shape>
              <v:shape style="position:absolute;left:2319;top:1;width:389;height:400" coordorigin="2319,1" coordsize="389,400" path="m2359,297l2344,297,2337,301,2323,313,2320,321,2319,335,2321,343,2327,351,2337,341,2333,337,2331,333,2331,323,2333,319,2337,313,2341,311,2345,309,2350,309,2355,307,2374,307,2366,299,2359,297xe" filled="true" fillcolor="#000000" stroked="false">
                <v:path arrowok="t"/>
                <v:fill type="solid"/>
              </v:shape>
              <v:shape style="position:absolute;left:2319;top:1;width:389;height:400" coordorigin="2319,1" coordsize="389,400" path="m2405,243l2400,243,2392,247,2388,249,2379,259,2376,263,2375,275,2376,283,2379,289,2383,295,2389,303,2397,311,2407,321,2416,327,2424,331,2432,333,2441,335,2449,331,2457,323,2439,323,2433,321,2426,321,2417,315,2394,291,2388,281,2386,275,2385,269,2387,263,2391,261,2395,257,2400,255,2432,255,2430,253,2419,247,2414,245,2410,245,2405,243xe" filled="true" fillcolor="#000000" stroked="false">
                <v:path arrowok="t"/>
                <v:fill type="solid"/>
              </v:shape>
              <v:shape style="position:absolute;left:2319;top:1;width:389;height:400" coordorigin="2319,1" coordsize="389,400" path="m2432,255l2407,255,2413,257,2422,263,2445,287,2452,295,2453,301,2454,309,2453,313,2445,321,2439,323,2457,323,2461,319,2464,313,2465,301,2464,295,2457,281,2451,273,2436,259,2432,255xe" filled="true" fillcolor="#000000" stroked="false">
                <v:path arrowok="t"/>
                <v:fill type="solid"/>
              </v:shape>
              <v:shape style="position:absolute;left:2319;top:1;width:389;height:400" coordorigin="2319,1" coordsize="389,400" path="m2473,211l2456,211,2512,267,2520,259,2473,211xe" filled="true" fillcolor="#000000" stroked="false">
                <v:path arrowok="t"/>
                <v:fill type="solid"/>
              </v:shape>
              <v:shape style="position:absolute;left:2319;top:1;width:389;height:400" coordorigin="2319,1" coordsize="389,400" path="m2449,187l2444,193,2445,197,2446,203,2445,217,2444,223,2441,231,2450,239,2453,231,2456,221,2456,215,2456,211,2473,211,2449,187xe" filled="true" fillcolor="#000000" stroked="false">
                <v:path arrowok="t"/>
                <v:fill type="solid"/>
              </v:shape>
              <v:shape style="position:absolute;left:2319;top:1;width:389;height:400" coordorigin="2319,1" coordsize="389,400" path="m2525,185l2517,185,2514,191,2513,195,2514,207,2517,211,2521,217,2528,221,2535,225,2552,225,2559,221,2566,215,2568,213,2539,213,2536,211,2524,187,2525,185xe" filled="true" fillcolor="#000000" stroked="false">
                <v:path arrowok="t"/>
                <v:fill type="solid"/>
              </v:shape>
              <v:shape style="position:absolute;left:2319;top:1;width:389;height:400" coordorigin="2319,1" coordsize="389,400" path="m2572,173l2550,173,2555,175,2559,179,2563,183,2565,187,2565,199,2546,213,2568,213,2573,207,2577,199,2577,183,2574,175,2572,173xe" filled="true" fillcolor="#000000" stroked="false">
                <v:path arrowok="t"/>
                <v:fill type="solid"/>
              </v:shape>
              <v:shape style="position:absolute;left:2319;top:1;width:389;height:400" coordorigin="2319,1" coordsize="389,400" path="m2522,133l2507,133,2500,137,2488,149,2485,155,2484,169,2487,175,2495,185,2499,187,2512,187,2517,185,2525,185,2526,183,2533,177,2508,177,2504,175,2501,171,2498,169,2496,165,2496,157,2498,153,2501,149,2505,147,2508,145,2537,145,2536,143,2533,141,2528,135,2522,133xe" filled="true" fillcolor="#000000" stroked="false">
                <v:path arrowok="t"/>
                <v:fill type="solid"/>
              </v:shape>
              <v:shape style="position:absolute;left:2319;top:1;width:389;height:400" coordorigin="2319,1" coordsize="389,400" path="m2537,145l2517,145,2521,147,2527,153,2529,157,2529,165,2527,169,2524,171,2520,175,2516,177,2533,177,2535,175,2539,173,2572,173,2568,169,2564,165,2537,165,2539,161,2540,155,2539,151,2538,147,2537,145xe" filled="true" fillcolor="#000000" stroked="false">
                <v:path arrowok="t"/>
                <v:fill type="solid"/>
              </v:shape>
              <v:shape style="position:absolute;left:2319;top:1;width:389;height:400" coordorigin="2319,1" coordsize="389,400" path="m2553,161l2542,161,2537,165,2564,165,2559,163,2553,161xe" filled="true" fillcolor="#000000" stroked="false">
                <v:path arrowok="t"/>
                <v:fill type="solid"/>
              </v:shape>
              <v:shape style="position:absolute;left:2319;top:1;width:389;height:400" coordorigin="2319,1" coordsize="389,400" path="m2599,59l2591,59,2574,63,2545,105,2545,113,2548,121,2551,131,2556,137,2570,151,2577,157,2586,159,2594,163,2603,163,2619,159,2626,153,2631,149,2591,149,2582,145,2563,125,2558,117,2558,97,2561,89,2573,79,2578,75,2584,73,2625,73,2623,71,2616,65,2607,63,2599,59xe" filled="true" fillcolor="#000000" stroked="false">
                <v:path arrowok="t"/>
                <v:fill type="solid"/>
              </v:shape>
              <v:shape style="position:absolute;left:2319;top:1;width:389;height:400" coordorigin="2319,1" coordsize="389,400" path="m2645,129l2633,129,2631,133,2628,137,2618,147,2610,149,2631,149,2639,141,2643,135,2645,129xe" filled="true" fillcolor="#000000" stroked="false">
                <v:path arrowok="t"/>
                <v:fill type="solid"/>
              </v:shape>
              <v:shape style="position:absolute;left:2319;top:1;width:389;height:400" coordorigin="2319,1" coordsize="389,400" path="m2625,73l2596,73,2609,77,2615,81,2621,87,2631,97,2635,107,2635,117,2622,121,2615,125,2619,133,2623,131,2628,129,2645,129,2646,127,2655,125,2663,123,2670,119,2668,115,2647,115,2647,109,2646,101,2643,95,2640,89,2636,83,2625,73xe" filled="true" fillcolor="#000000" stroked="false">
                <v:path arrowok="t"/>
                <v:fill type="solid"/>
              </v:shape>
              <v:shape style="position:absolute;left:2319;top:1;width:389;height:400" coordorigin="2319,1" coordsize="389,400" path="m2666,111l2661,113,2655,115,2668,115,2666,111xe" filled="true" fillcolor="#000000" stroked="false">
                <v:path arrowok="t"/>
                <v:fill type="solid"/>
              </v:shape>
              <v:shape style="position:absolute;left:2319;top:1;width:389;height:400" coordorigin="2319,1" coordsize="389,400" path="m2660,25l2643,25,2698,81,2707,71,2660,25xe" filled="true" fillcolor="#000000" stroked="false">
                <v:path arrowok="t"/>
                <v:fill type="solid"/>
              </v:shape>
              <v:shape style="position:absolute;left:2319;top:1;width:389;height:400" coordorigin="2319,1" coordsize="389,400" path="m2636,1l2631,7,2632,11,2633,17,2632,31,2630,37,2628,45,2636,53,2638,49,2639,45,2642,33,2643,29,2643,25,2660,25,2636,1xe" filled="true" fillcolor="#000000" stroked="false">
                <v:path arrowok="t"/>
                <v:fill type="solid"/>
              </v:shape>
            </v:group>
            <v:group style="position:absolute;left:2705;top:1;width:390;height:400" coordorigin="2705,1" coordsize="390,400">
              <v:shape style="position:absolute;left:2705;top:1;width:390;height:400" coordorigin="2705,1" coordsize="390,400" path="m2761,307l2741,307,2745,309,2752,317,2754,321,2756,331,2756,343,2755,357,2754,367,2753,375,2754,379,2754,385,2756,391,2759,397,2760,401,2763,401,2783,381,2766,381,2766,379,2765,377,2765,367,2766,363,2766,355,2767,343,2768,337,2768,331,2767,323,2766,319,2765,315,2763,311,2761,307xe" filled="true" fillcolor="#000000" stroked="false">
                <v:path arrowok="t"/>
                <v:fill type="solid"/>
              </v:shape>
              <v:shape style="position:absolute;left:2705;top:1;width:390;height:400" coordorigin="2705,1" coordsize="390,400" path="m2801,347l2766,381,2783,381,2809,355,2801,347xe" filled="true" fillcolor="#000000" stroked="false">
                <v:path arrowok="t"/>
                <v:fill type="solid"/>
              </v:shape>
              <v:shape style="position:absolute;left:2705;top:1;width:390;height:400" coordorigin="2705,1" coordsize="390,400" path="m2746,297l2730,297,2723,301,2705,335,2708,343,2714,351,2724,341,2719,337,2717,333,2717,323,2719,319,2727,311,2732,309,2736,309,2741,307,2761,307,2758,305,2752,299,2746,297xe" filled="true" fillcolor="#000000" stroked="false">
                <v:path arrowok="t"/>
                <v:fill type="solid"/>
              </v:shape>
              <v:shape style="position:absolute;left:2705;top:1;width:390;height:400" coordorigin="2705,1" coordsize="390,400" path="m2791,243l2787,243,2783,245,2778,247,2761,275,2762,283,2769,295,2775,303,2783,311,2793,321,2802,327,2811,331,2819,333,2828,335,2835,331,2843,323,2826,323,2819,321,2813,321,2804,315,2781,291,2774,281,2773,275,2772,269,2773,263,2781,257,2787,255,2818,255,2816,253,2806,247,2801,245,2796,245,2791,243xe" filled="true" fillcolor="#000000" stroked="false">
                <v:path arrowok="t"/>
                <v:fill type="solid"/>
              </v:shape>
              <v:shape style="position:absolute;left:2705;top:1;width:390;height:400" coordorigin="2705,1" coordsize="390,400" path="m2818,255l2793,255,2800,257,2809,263,2832,287,2838,295,2841,309,2839,313,2835,317,2831,321,2826,323,2843,323,2847,319,2850,313,2851,301,2850,295,2847,289,2843,281,2838,273,2829,265,2822,259,2818,255xe" filled="true" fillcolor="#000000" stroked="false">
                <v:path arrowok="t"/>
                <v:fill type="solid"/>
              </v:shape>
              <v:shape style="position:absolute;left:2705;top:1;width:390;height:400" coordorigin="2705,1" coordsize="390,400" path="m2859,211l2843,211,2898,267,2907,259,2859,211xe" filled="true" fillcolor="#000000" stroked="false">
                <v:path arrowok="t"/>
                <v:fill type="solid"/>
              </v:shape>
              <v:shape style="position:absolute;left:2705;top:1;width:390;height:400" coordorigin="2705,1" coordsize="390,400" path="m2836,187l2830,193,2832,197,2832,203,2832,217,2830,223,2828,231,2836,239,2839,231,2842,221,2843,215,2843,211,2859,211,2836,187xe" filled="true" fillcolor="#000000" stroked="false">
                <v:path arrowok="t"/>
                <v:fill type="solid"/>
              </v:shape>
              <v:shape style="position:absolute;left:2705;top:1;width:390;height:400" coordorigin="2705,1" coordsize="390,400" path="m2912,185l2903,185,2900,191,2899,195,2901,207,2903,211,2908,217,2914,221,2921,225,2938,225,2946,221,2953,215,2954,213,2926,213,2922,211,2919,209,2917,207,2913,203,2911,199,2911,187,2912,185xe" filled="true" fillcolor="#000000" stroked="false">
                <v:path arrowok="t"/>
                <v:fill type="solid"/>
              </v:shape>
              <v:shape style="position:absolute;left:2705;top:1;width:390;height:400" coordorigin="2705,1" coordsize="390,400" path="m2959,173l2937,173,2942,175,2950,183,2952,187,2952,199,2950,203,2946,207,2943,209,2940,211,2936,213,2954,213,2960,207,2963,199,2964,183,2961,175,2959,173xe" filled="true" fillcolor="#000000" stroked="false">
                <v:path arrowok="t"/>
                <v:fill type="solid"/>
              </v:shape>
              <v:shape style="position:absolute;left:2705;top:1;width:390;height:400" coordorigin="2705,1" coordsize="390,400" path="m2908,133l2893,133,2887,137,2874,149,2871,155,2871,169,2873,175,2879,181,2882,185,2886,187,2899,187,2903,185,2912,185,2913,183,2919,177,2894,177,2890,175,2887,171,2884,169,2883,165,2883,163,2883,157,2884,153,2888,149,2891,147,2895,145,2924,145,2923,143,2919,141,2914,135,2908,133xe" filled="true" fillcolor="#000000" stroked="false">
                <v:path arrowok="t"/>
                <v:fill type="solid"/>
              </v:shape>
              <v:shape style="position:absolute;left:2705;top:1;width:390;height:400" coordorigin="2705,1" coordsize="390,400" path="m2924,145l2904,145,2907,147,2911,149,2914,153,2915,157,2915,165,2913,169,2907,175,2903,177,2919,177,2921,175,2926,173,2959,173,2950,165,2923,165,2925,161,2926,155,2925,151,2925,147,2924,145xe" filled="true" fillcolor="#000000" stroked="false">
                <v:path arrowok="t"/>
                <v:fill type="solid"/>
              </v:shape>
              <v:shape style="position:absolute;left:2705;top:1;width:390;height:400" coordorigin="2705,1" coordsize="390,400" path="m2940,161l2929,161,2923,165,2950,165,2945,163,2940,161xe" filled="true" fillcolor="#000000" stroked="false">
                <v:path arrowok="t"/>
                <v:fill type="solid"/>
              </v:shape>
              <v:shape style="position:absolute;left:2705;top:1;width:390;height:400" coordorigin="2705,1" coordsize="390,400" path="m2985,59l2977,59,2960,63,2953,69,2947,75,2940,81,2936,89,2931,105,2932,113,2935,121,2937,131,2972,159,2981,163,2989,163,3006,159,3013,153,3017,149,2977,149,2968,145,2949,125,2945,117,2944,97,2948,89,2959,79,2965,75,2971,73,3012,73,3010,71,3002,65,2994,63,2985,59xe" filled="true" fillcolor="#000000" stroked="false">
                <v:path arrowok="t"/>
                <v:fill type="solid"/>
              </v:shape>
              <v:shape style="position:absolute;left:2705;top:1;width:390;height:400" coordorigin="2705,1" coordsize="390,400" path="m3032,129l3019,129,3017,133,3015,137,3012,139,3004,147,2996,149,3017,149,3026,141,3030,135,3032,129xe" filled="true" fillcolor="#000000" stroked="false">
                <v:path arrowok="t"/>
                <v:fill type="solid"/>
              </v:shape>
              <v:shape style="position:absolute;left:2705;top:1;width:390;height:400" coordorigin="2705,1" coordsize="390,400" path="m3012,73l2983,73,2995,77,3001,81,3007,87,3017,97,3022,107,3021,117,3008,121,3001,125,3006,133,3010,131,3014,129,3032,129,3032,127,3041,125,3049,123,3056,119,3054,115,3034,115,3034,109,3032,101,3027,89,3022,83,3012,73xe" filled="true" fillcolor="#000000" stroked="false">
                <v:path arrowok="t"/>
                <v:fill type="solid"/>
              </v:shape>
              <v:shape style="position:absolute;left:2705;top:1;width:390;height:400" coordorigin="2705,1" coordsize="390,400" path="m3052,111l3047,113,3041,115,3054,115,3052,111xe" filled="true" fillcolor="#000000" stroked="false">
                <v:path arrowok="t"/>
                <v:fill type="solid"/>
              </v:shape>
              <v:shape style="position:absolute;left:2705;top:1;width:390;height:400" coordorigin="2705,1" coordsize="390,400" path="m3050,75l3042,85,3049,91,3056,93,3071,93,3078,89,3086,81,3061,81,3056,79,3050,75xe" filled="true" fillcolor="#000000" stroked="false">
                <v:path arrowok="t"/>
                <v:fill type="solid"/>
              </v:shape>
              <v:shape style="position:absolute;left:2705;top:1;width:390;height:400" coordorigin="2705,1" coordsize="390,400" path="m3090,41l3069,41,3073,43,3081,51,3083,55,3083,67,3081,71,3077,75,3074,79,3070,81,3086,81,3091,75,3095,69,3095,51,3092,43,3090,41xe" filled="true" fillcolor="#000000" stroked="false">
                <v:path arrowok="t"/>
                <v:fill type="solid"/>
              </v:shape>
              <v:shape style="position:absolute;left:2705;top:1;width:390;height:400" coordorigin="2705,1" coordsize="390,400" path="m3055,13l3035,13,3039,15,3046,21,3047,25,3045,35,3043,39,3039,43,3039,43,3038,45,3038,45,3044,53,3048,49,3054,43,3058,41,3090,41,3086,37,3082,33,3056,33,3057,29,3058,23,3057,19,3056,15,3055,13xe" filled="true" fillcolor="#000000" stroked="false">
                <v:path arrowok="t"/>
                <v:fill type="solid"/>
              </v:shape>
              <v:shape style="position:absolute;left:2705;top:1;width:390;height:400" coordorigin="2705,1" coordsize="390,400" path="m3035,1l3030,1,3020,5,3002,37,3004,43,3009,51,3019,43,3016,39,3014,33,3014,29,3014,25,3016,21,3019,19,3023,15,3027,13,3055,13,3054,11,3051,9,3048,5,3044,3,3035,1xe" filled="true" fillcolor="#000000" stroked="false">
                <v:path arrowok="t"/>
                <v:fill type="solid"/>
              </v:shape>
              <v:shape style="position:absolute;left:2705;top:1;width:390;height:400" coordorigin="2705,1" coordsize="390,400" path="m3077,29l3061,29,3056,33,3082,33,3077,29xe" filled="true" fillcolor="#000000" stroked="false">
                <v:path arrowok="t"/>
                <v:fill type="solid"/>
              </v:shape>
            </v:group>
            <v:group style="position:absolute;left:3092;top:1;width:389;height:400" coordorigin="3092,1" coordsize="389,400">
              <v:shape style="position:absolute;left:3092;top:1;width:389;height:400" coordorigin="3092,1" coordsize="389,400" path="m3147,307l3128,307,3132,309,3135,313,3139,317,3141,321,3142,331,3142,343,3141,357,3140,367,3145,397,3147,401,3149,401,3169,381,3153,381,3152,379,3152,377,3152,363,3153,355,3154,343,3154,337,3154,331,3153,323,3153,319,3149,311,3147,307xe" filled="true" fillcolor="#000000" stroked="false">
                <v:path arrowok="t"/>
                <v:fill type="solid"/>
              </v:shape>
              <v:shape style="position:absolute;left:3092;top:1;width:389;height:400" coordorigin="3092,1" coordsize="389,400" path="m3187,347l3153,381,3169,381,3196,355,3187,347xe" filled="true" fillcolor="#000000" stroked="false">
                <v:path arrowok="t"/>
                <v:fill type="solid"/>
              </v:shape>
              <v:shape style="position:absolute;left:3092;top:1;width:389;height:400" coordorigin="3092,1" coordsize="389,400" path="m3132,297l3117,297,3110,301,3092,335,3094,343,3100,351,3110,341,3106,337,3104,333,3104,323,3106,319,3114,311,3118,309,3123,309,3128,307,3147,307,3144,305,3139,299,3132,297xe" filled="true" fillcolor="#000000" stroked="false">
                <v:path arrowok="t"/>
                <v:fill type="solid"/>
              </v:shape>
              <v:shape style="position:absolute;left:3092;top:1;width:389;height:400" coordorigin="3092,1" coordsize="389,400" path="m3178,243l3173,243,3165,247,3161,249,3152,259,3149,263,3148,269,3147,275,3149,283,3156,295,3161,303,3170,311,3180,321,3189,327,3197,331,3205,333,3214,335,3222,331,3230,323,3212,323,3206,321,3199,321,3190,315,3167,291,3161,281,3158,269,3160,263,3168,257,3173,255,3205,255,3203,253,3192,247,3187,245,3178,243xe" filled="true" fillcolor="#000000" stroked="false">
                <v:path arrowok="t"/>
                <v:fill type="solid"/>
              </v:shape>
              <v:shape style="position:absolute;left:3092;top:1;width:389;height:400" coordorigin="3092,1" coordsize="389,400" path="m3205,255l3180,255,3186,257,3195,263,3218,287,3225,295,3227,309,3226,313,3218,321,3212,323,3230,323,3234,319,3237,313,3238,301,3237,295,3230,281,3224,273,3209,259,3205,255xe" filled="true" fillcolor="#000000" stroked="false">
                <v:path arrowok="t"/>
                <v:fill type="solid"/>
              </v:shape>
              <v:shape style="position:absolute;left:3092;top:1;width:389;height:400" coordorigin="3092,1" coordsize="389,400" path="m3246,211l3229,211,3284,267,3293,259,3246,211xe" filled="true" fillcolor="#000000" stroked="false">
                <v:path arrowok="t"/>
                <v:fill type="solid"/>
              </v:shape>
              <v:shape style="position:absolute;left:3092;top:1;width:389;height:400" coordorigin="3092,1" coordsize="389,400" path="m3222,187l3217,193,3218,197,3219,199,3219,207,3218,217,3217,223,3214,231,3222,239,3229,211,3246,211,3222,187xe" filled="true" fillcolor="#000000" stroked="false">
                <v:path arrowok="t"/>
                <v:fill type="solid"/>
              </v:shape>
              <v:shape style="position:absolute;left:3092;top:1;width:389;height:400" coordorigin="3092,1" coordsize="389,400" path="m3307,209l3300,219,3306,223,3312,225,3326,225,3332,221,3337,217,3339,215,3316,215,3312,213,3307,209xe" filled="true" fillcolor="#000000" stroked="false">
                <v:path arrowok="t"/>
                <v:fill type="solid"/>
              </v:shape>
              <v:shape style="position:absolute;left:3092;top:1;width:389;height:400" coordorigin="3092,1" coordsize="389,400" path="m3335,165l3319,165,3320,167,3321,167,3325,171,3328,175,3333,183,3335,187,3336,193,3336,197,3335,203,3333,207,3327,213,3324,213,3316,215,3339,215,3342,211,3345,205,3347,199,3348,191,3346,185,3343,177,3340,171,3335,165xe" filled="true" fillcolor="#000000" stroked="false">
                <v:path arrowok="t"/>
                <v:fill type="solid"/>
              </v:shape>
              <v:shape style="position:absolute;left:3092;top:1;width:389;height:400" coordorigin="3092,1" coordsize="389,400" path="m3295,133l3289,133,3282,135,3276,135,3271,139,3266,143,3260,149,3257,157,3257,175,3261,183,3275,197,3282,199,3299,201,3306,197,3315,189,3316,187,3287,187,3282,185,3272,175,3269,171,3269,165,3269,159,3271,153,3278,145,3283,143,3313,143,3308,139,3302,137,3295,133xe" filled="true" fillcolor="#000000" stroked="false">
                <v:path arrowok="t"/>
                <v:fill type="solid"/>
              </v:shape>
              <v:shape style="position:absolute;left:3092;top:1;width:389;height:400" coordorigin="3092,1" coordsize="389,400" path="m3313,143l3283,143,3288,145,3294,145,3299,147,3304,153,3309,157,3312,163,3312,173,3310,177,3302,185,3298,187,3316,187,3318,183,3319,179,3320,175,3320,169,3319,165,3335,165,3333,163,3316,145,3313,143xe" filled="true" fillcolor="#000000" stroked="false">
                <v:path arrowok="t"/>
                <v:fill type="solid"/>
              </v:shape>
              <v:shape style="position:absolute;left:3092;top:1;width:389;height:400" coordorigin="3092,1" coordsize="389,400" path="m3372,59l3364,59,3347,63,3339,69,3327,81,3322,89,3318,105,3318,113,3321,121,3324,131,3329,137,3343,151,3350,157,3359,159,3367,163,3375,163,3392,159,3399,153,3404,149,3364,149,3355,145,3345,135,3336,125,3331,117,3331,101,3331,97,3334,89,3341,83,3346,79,3351,75,3357,73,3398,73,3396,71,3388,65,3380,63,3372,59xe" filled="true" fillcolor="#000000" stroked="false">
                <v:path arrowok="t"/>
                <v:fill type="solid"/>
              </v:shape>
              <v:shape style="position:absolute;left:3092;top:1;width:389;height:400" coordorigin="3092,1" coordsize="389,400" path="m3418,129l3406,129,3404,133,3401,137,3391,147,3383,149,3404,149,3406,147,3412,141,3416,135,3418,129xe" filled="true" fillcolor="#000000" stroked="false">
                <v:path arrowok="t"/>
                <v:fill type="solid"/>
              </v:shape>
              <v:shape style="position:absolute;left:3092;top:1;width:389;height:400" coordorigin="3092,1" coordsize="389,400" path="m3398,73l3369,73,3382,77,3388,81,3403,97,3408,107,3408,117,3401,119,3395,121,3388,125,3392,133,3396,131,3401,129,3418,129,3419,127,3428,125,3436,123,3442,119,3441,115,3420,115,3420,109,3419,101,3416,95,3413,89,3409,83,3398,73xe" filled="true" fillcolor="#000000" stroked="false">
                <v:path arrowok="t"/>
                <v:fill type="solid"/>
              </v:shape>
              <v:shape style="position:absolute;left:3092;top:1;width:389;height:400" coordorigin="3092,1" coordsize="389,400" path="m3439,111l3434,113,3427,115,3441,115,3439,111xe" filled="true" fillcolor="#000000" stroked="false">
                <v:path arrowok="t"/>
                <v:fill type="solid"/>
              </v:shape>
              <v:shape style="position:absolute;left:3092;top:1;width:389;height:400" coordorigin="3092,1" coordsize="389,400" path="m3433,25l3416,25,3471,81,3480,71,3433,25xe" filled="true" fillcolor="#000000" stroked="false">
                <v:path arrowok="t"/>
                <v:fill type="solid"/>
              </v:shape>
              <v:shape style="position:absolute;left:3092;top:1;width:389;height:400" coordorigin="3092,1" coordsize="389,400" path="m3409,1l3403,7,3405,11,3406,17,3405,31,3403,37,3401,45,3409,53,3412,45,3415,33,3416,29,3416,25,3433,25,3409,1xe" filled="true" fillcolor="#000000" stroked="false">
                <v:path arrowok="t"/>
                <v:fill type="solid"/>
              </v:shape>
            </v:group>
            <v:group style="position:absolute;left:3478;top:1;width:391;height:400" coordorigin="3478,1" coordsize="391,400">
              <v:shape style="position:absolute;left:3478;top:1;width:391;height:400" coordorigin="3478,1" coordsize="391,400" path="m3534,307l3514,307,3518,309,3525,317,3527,321,3529,333,3529,343,3527,367,3526,375,3527,385,3529,391,3532,397,3533,401,3536,401,3556,381,3539,381,3539,379,3538,377,3538,367,3539,363,3539,355,3540,343,3540,331,3540,329,3540,323,3539,319,3536,311,3534,307xe" filled="true" fillcolor="#000000" stroked="false">
                <v:path arrowok="t"/>
                <v:fill type="solid"/>
              </v:shape>
              <v:shape style="position:absolute;left:3478;top:1;width:391;height:400" coordorigin="3478,1" coordsize="391,400" path="m3574,347l3539,381,3556,381,3582,355,3574,347xe" filled="true" fillcolor="#000000" stroked="false">
                <v:path arrowok="t"/>
                <v:fill type="solid"/>
              </v:shape>
              <v:shape style="position:absolute;left:3478;top:1;width:391;height:400" coordorigin="3478,1" coordsize="391,400" path="m3519,297l3503,297,3496,301,3483,313,3479,321,3478,335,3481,343,3487,351,3497,341,3492,337,3490,333,3490,323,3492,319,3496,313,3500,311,3505,309,3509,309,3514,307,3534,307,3531,305,3525,299,3519,297xe" filled="true" fillcolor="#000000" stroked="false">
                <v:path arrowok="t"/>
                <v:fill type="solid"/>
              </v:shape>
              <v:shape style="position:absolute;left:3478;top:1;width:391;height:400" coordorigin="3478,1" coordsize="391,400" path="m3564,243l3560,243,3551,247,3547,249,3538,259,3535,263,3534,275,3535,283,3539,289,3542,295,3548,303,3556,311,3566,321,3575,327,3584,331,3592,333,3601,335,3608,331,3615,325,3617,323,3599,323,3592,321,3586,321,3577,315,3565,303,3554,291,3547,281,3545,269,3546,263,3554,257,3560,255,3591,255,3589,253,3584,251,3579,247,3574,245,3569,245,3564,243xe" filled="true" fillcolor="#000000" stroked="false">
                <v:path arrowok="t"/>
                <v:fill type="solid"/>
              </v:shape>
              <v:shape style="position:absolute;left:3478;top:1;width:391;height:400" coordorigin="3478,1" coordsize="391,400" path="m3591,255l3566,255,3573,257,3582,263,3605,287,3611,295,3612,301,3613,309,3612,313,3604,321,3599,323,3617,323,3620,319,3623,313,3624,301,3623,295,3616,281,3610,273,3595,259,3591,255xe" filled="true" fillcolor="#000000" stroked="false">
                <v:path arrowok="t"/>
                <v:fill type="solid"/>
              </v:shape>
              <v:shape style="position:absolute;left:3478;top:1;width:391;height:400" coordorigin="3478,1" coordsize="391,400" path="m3632,211l3616,211,3671,267,3680,259,3632,211xe" filled="true" fillcolor="#000000" stroked="false">
                <v:path arrowok="t"/>
                <v:fill type="solid"/>
              </v:shape>
              <v:shape style="position:absolute;left:3478;top:1;width:391;height:400" coordorigin="3478,1" coordsize="391,400" path="m3609,187l3603,193,3605,197,3605,201,3605,205,3605,217,3603,223,3601,231,3609,239,3616,211,3632,211,3609,187xe" filled="true" fillcolor="#000000" stroked="false">
                <v:path arrowok="t"/>
                <v:fill type="solid"/>
              </v:shape>
              <v:shape style="position:absolute;left:3478;top:1;width:391;height:400" coordorigin="3478,1" coordsize="391,400" path="m3694,209l3686,219,3693,223,3699,225,3712,225,3718,221,3724,217,3725,215,3703,215,3698,213,3694,209xe" filled="true" fillcolor="#000000" stroked="false">
                <v:path arrowok="t"/>
                <v:fill type="solid"/>
              </v:shape>
              <v:shape style="position:absolute;left:3478;top:1;width:391;height:400" coordorigin="3478,1" coordsize="391,400" path="m3722,165l3706,165,3707,167,3707,167,3711,171,3714,175,3719,183,3721,187,3722,191,3723,193,3723,197,3721,203,3719,207,3717,209,3714,213,3710,213,3703,215,3725,215,3729,211,3732,205,3733,199,3734,191,3733,185,3730,177,3726,171,3722,165xe" filled="true" fillcolor="#000000" stroked="false">
                <v:path arrowok="t"/>
                <v:fill type="solid"/>
              </v:shape>
              <v:shape style="position:absolute;left:3478;top:1;width:391;height:400" coordorigin="3478,1" coordsize="391,400" path="m3682,133l3675,133,3669,135,3663,135,3657,139,3646,149,3643,157,3644,175,3647,183,3654,189,3661,197,3669,199,3685,201,3692,197,3698,191,3702,189,3703,187,3673,187,3668,185,3658,175,3656,171,3656,165,3655,159,3657,153,3665,145,3669,143,3700,143,3695,139,3688,137,3682,133xe" filled="true" fillcolor="#000000" stroked="false">
                <v:path arrowok="t"/>
                <v:fill type="solid"/>
              </v:shape>
              <v:shape style="position:absolute;left:3478;top:1;width:391;height:400" coordorigin="3478,1" coordsize="391,400" path="m3700,143l3669,143,3675,145,3680,145,3686,147,3691,153,3696,157,3698,163,3699,173,3697,177,3689,185,3684,187,3703,187,3704,183,3707,175,3707,169,3706,165,3722,165,3720,163,3711,153,3702,145,3700,143xe" filled="true" fillcolor="#000000" stroked="false">
                <v:path arrowok="t"/>
                <v:fill type="solid"/>
              </v:shape>
              <v:shape style="position:absolute;left:3478;top:1;width:391;height:400" coordorigin="3478,1" coordsize="391,400" path="m3758,59l3750,59,3733,63,3704,105,3705,113,3707,121,3710,131,3715,137,3729,151,3737,157,3745,159,3754,163,3762,163,3778,159,3786,153,3790,149,3750,149,3741,145,3722,125,3718,117,3717,97,3721,89,3732,79,3738,75,3744,73,3785,73,3783,71,3775,65,3767,63,3758,59xe" filled="true" fillcolor="#000000" stroked="false">
                <v:path arrowok="t"/>
                <v:fill type="solid"/>
              </v:shape>
              <v:shape style="position:absolute;left:3478;top:1;width:391;height:400" coordorigin="3478,1" coordsize="391,400" path="m3805,129l3792,129,3790,133,3788,137,3777,147,3769,149,3790,149,3792,147,3798,141,3803,135,3805,129xe" filled="true" fillcolor="#000000" stroked="false">
                <v:path arrowok="t"/>
                <v:fill type="solid"/>
              </v:shape>
              <v:shape style="position:absolute;left:3478;top:1;width:391;height:400" coordorigin="3478,1" coordsize="391,400" path="m3785,73l3756,73,3768,77,3774,81,3780,87,3790,97,3795,107,3794,117,3788,119,3781,121,3774,125,3779,133,3783,131,3787,129,3805,129,3805,127,3814,125,3822,123,3829,119,3827,115,3807,115,3807,109,3805,101,3803,95,3800,89,3795,83,3785,73xe" filled="true" fillcolor="#000000" stroked="false">
                <v:path arrowok="t"/>
                <v:fill type="solid"/>
              </v:shape>
              <v:shape style="position:absolute;left:3478;top:1;width:391;height:400" coordorigin="3478,1" coordsize="391,400" path="m3825,111l3820,113,3814,115,3827,115,3825,111xe" filled="true" fillcolor="#000000" stroked="false">
                <v:path arrowok="t"/>
                <v:fill type="solid"/>
              </v:shape>
              <v:shape style="position:absolute;left:3478;top:1;width:391;height:400" coordorigin="3478,1" coordsize="391,400" path="m3823,75l3815,85,3822,91,3829,93,3844,93,3851,89,3859,81,3834,81,3828,79,3823,75xe" filled="true" fillcolor="#000000" stroked="false">
                <v:path arrowok="t"/>
                <v:fill type="solid"/>
              </v:shape>
              <v:shape style="position:absolute;left:3478;top:1;width:391;height:400" coordorigin="3478,1" coordsize="391,400" path="m3863,41l3841,41,3846,43,3854,51,3856,55,3856,59,3856,67,3854,71,3847,79,3843,81,3859,81,3864,75,3868,69,3868,51,3865,43,3863,41xe" filled="true" fillcolor="#000000" stroked="false">
                <v:path arrowok="t"/>
                <v:fill type="solid"/>
              </v:shape>
              <v:shape style="position:absolute;left:3478;top:1;width:391;height:400" coordorigin="3478,1" coordsize="391,400" path="m3828,13l3808,13,3812,15,3819,21,3820,25,3819,31,3818,35,3816,39,3812,43,3812,43,3811,45,3811,45,3817,53,3821,49,3827,43,3831,41,3863,41,3854,33,3828,33,3830,29,3831,23,3829,15,3828,13xe" filled="true" fillcolor="#000000" stroked="false">
                <v:path arrowok="t"/>
                <v:fill type="solid"/>
              </v:shape>
              <v:shape style="position:absolute;left:3478;top:1;width:391;height:400" coordorigin="3478,1" coordsize="391,400" path="m3808,1l3803,1,3798,3,3775,37,3777,43,3782,51,3792,43,3789,39,3787,33,3787,25,3789,21,3792,19,3796,15,3800,13,3828,13,3827,11,3824,9,3821,5,3817,3,3812,3,3808,1xe" filled="true" fillcolor="#000000" stroked="false">
                <v:path arrowok="t"/>
                <v:fill type="solid"/>
              </v:shape>
              <v:shape style="position:absolute;left:3478;top:1;width:391;height:400" coordorigin="3478,1" coordsize="391,400" path="m3850,29l3834,29,3828,33,3854,33,3850,29xe" filled="true" fillcolor="#000000" stroked="false">
                <v:path arrowok="t"/>
                <v:fill type="solid"/>
              </v:shape>
            </v:group>
          </v:group>
        </w:pict>
      </w:r>
      <w:r>
        <w:rPr>
          <w:rFonts w:ascii="等线"/>
        </w:rPr>
      </w:r>
      <w:r>
        <w:rPr>
          <w:rFonts w:ascii="等线"/>
        </w:rPr>
        <w:tab/>
      </w:r>
      <w:r>
        <w:rPr>
          <w:rFonts w:ascii="等线"/>
          <w:position w:val="4"/>
        </w:rPr>
        <w:pict>
          <v:group style="width:195.7pt;height:20.1pt;mso-position-horizontal-relative:char;mso-position-vertical-relative:line" coordorigin="0,0" coordsize="3914,402">
            <v:group style="position:absolute;left:0;top:1;width:389;height:400" coordorigin="0,1" coordsize="389,400">
              <v:shape style="position:absolute;left:0;top:1;width:389;height:400" coordorigin="0,1" coordsize="389,400" path="m56,307l36,307,40,309,47,317,49,321,51,331,51,343,49,367,48,375,49,379,49,385,51,391,54,397,55,401,58,401,78,381,61,381,61,379,60,375,61,363,61,355,62,343,62,327,62,323,61,319,58,311,56,307xe" filled="true" fillcolor="#000000" stroked="false">
                <v:path arrowok="t"/>
                <v:fill type="solid"/>
              </v:shape>
              <v:shape style="position:absolute;left:0;top:1;width:389;height:400" coordorigin="0,1" coordsize="389,400" path="m96,347l61,381,78,381,104,355,96,347xe" filled="true" fillcolor="#000000" stroked="false">
                <v:path arrowok="t"/>
                <v:fill type="solid"/>
              </v:shape>
              <v:shape style="position:absolute;left:0;top:1;width:389;height:400" coordorigin="0,1" coordsize="389,400" path="m41,295l0,335,3,343,9,351,19,341,14,337,12,333,12,323,14,319,18,313,22,311,27,309,31,309,36,307,56,307,47,299,41,295xe" filled="true" fillcolor="#000000" stroked="false">
                <v:path arrowok="t"/>
                <v:fill type="solid"/>
              </v:shape>
              <v:shape style="position:absolute;left:0;top:1;width:389;height:400" coordorigin="0,1" coordsize="389,400" path="m86,243l82,243,73,247,69,249,60,259,57,263,56,275,57,283,61,289,64,295,70,303,78,311,88,321,97,327,106,331,114,333,123,335,130,331,138,323,121,323,114,321,108,321,99,315,76,291,69,281,68,275,67,269,68,263,72,261,76,255,113,255,111,253,106,251,101,247,96,245,91,245,86,243xe" filled="true" fillcolor="#000000" stroked="false">
                <v:path arrowok="t"/>
                <v:fill type="solid"/>
              </v:shape>
              <v:shape style="position:absolute;left:0;top:1;width:389;height:400" coordorigin="0,1" coordsize="389,400" path="m113,255l88,255,95,257,104,263,127,287,133,295,134,301,135,309,134,313,126,321,121,323,138,323,142,319,145,313,146,301,145,295,138,281,132,273,117,259,113,255xe" filled="true" fillcolor="#000000" stroked="false">
                <v:path arrowok="t"/>
                <v:fill type="solid"/>
              </v:shape>
              <v:shape style="position:absolute;left:0;top:1;width:389;height:400" coordorigin="0,1" coordsize="389,400" path="m154,211l138,211,193,267,202,259,154,211xe" filled="true" fillcolor="#000000" stroked="false">
                <v:path arrowok="t"/>
                <v:fill type="solid"/>
              </v:shape>
              <v:shape style="position:absolute;left:0;top:1;width:389;height:400" coordorigin="0,1" coordsize="389,400" path="m131,187l125,193,127,197,127,203,127,217,125,223,123,231,131,239,134,231,137,221,138,215,138,211,154,211,131,187xe" filled="true" fillcolor="#000000" stroked="false">
                <v:path arrowok="t"/>
                <v:fill type="solid"/>
              </v:shape>
              <v:shape style="position:absolute;left:0;top:1;width:389;height:400" coordorigin="0,1" coordsize="389,400" path="m213,209l205,217,211,223,218,225,234,225,241,221,249,213,223,213,213,209xe" filled="true" fillcolor="#000000" stroked="false">
                <v:path arrowok="t"/>
                <v:fill type="solid"/>
              </v:shape>
              <v:shape style="position:absolute;left:0;top:1;width:389;height:400" coordorigin="0,1" coordsize="389,400" path="m250,169l228,169,233,171,243,181,246,187,246,191,246,195,246,199,244,203,240,207,237,211,233,213,249,213,255,207,258,199,256,179,253,171,250,169xe" filled="true" fillcolor="#000000" stroked="false">
                <v:path arrowok="t"/>
                <v:fill type="solid"/>
              </v:shape>
              <v:shape style="position:absolute;left:0;top:1;width:389;height:400" coordorigin="0,1" coordsize="389,400" path="m197,123l162,159,192,201,201,195,200,191,200,187,201,183,192,183,177,159,205,131,197,123xe" filled="true" fillcolor="#000000" stroked="false">
                <v:path arrowok="t"/>
                <v:fill type="solid"/>
              </v:shape>
              <v:shape style="position:absolute;left:0;top:1;width:389;height:400" coordorigin="0,1" coordsize="389,400" path="m232,155l215,155,208,159,201,165,197,169,194,175,192,183,201,183,204,177,211,171,216,169,250,169,246,165,239,159,232,155xe" filled="true" fillcolor="#000000" stroked="false">
                <v:path arrowok="t"/>
                <v:fill type="solid"/>
              </v:shape>
              <v:shape style="position:absolute;left:0;top:1;width:389;height:400" coordorigin="0,1" coordsize="389,400" path="m280,59l272,59,255,63,226,105,227,113,229,121,232,131,237,137,251,151,259,157,276,163,284,163,301,159,308,153,312,149,272,149,263,145,244,125,240,117,239,97,243,89,254,79,260,75,266,73,307,73,305,71,297,65,289,63,280,59xe" filled="true" fillcolor="#000000" stroked="false">
                <v:path arrowok="t"/>
                <v:fill type="solid"/>
              </v:shape>
              <v:shape style="position:absolute;left:0;top:1;width:389;height:400" coordorigin="0,1" coordsize="389,400" path="m326,129l314,129,312,133,310,137,299,147,291,149,312,149,321,141,325,135,326,129xe" filled="true" fillcolor="#000000" stroked="false">
                <v:path arrowok="t"/>
                <v:fill type="solid"/>
              </v:shape>
              <v:shape style="position:absolute;left:0;top:1;width:389;height:400" coordorigin="0,1" coordsize="389,400" path="m307,73l278,73,290,77,296,81,302,87,312,97,317,107,316,117,303,121,296,125,301,133,305,131,309,129,326,129,327,125,336,125,344,123,351,119,349,115,329,115,329,109,327,101,325,95,322,89,317,83,307,73xe" filled="true" fillcolor="#000000" stroked="false">
                <v:path arrowok="t"/>
                <v:fill type="solid"/>
              </v:shape>
              <v:shape style="position:absolute;left:0;top:1;width:389;height:400" coordorigin="0,1" coordsize="389,400" path="m347,111l342,113,336,115,349,115,347,111xe" filled="true" fillcolor="#000000" stroked="false">
                <v:path arrowok="t"/>
                <v:fill type="solid"/>
              </v:shape>
              <v:shape style="position:absolute;left:0;top:1;width:389;height:400" coordorigin="0,1" coordsize="389,400" path="m342,25l324,25,380,81,388,71,342,25xe" filled="true" fillcolor="#000000" stroked="false">
                <v:path arrowok="t"/>
                <v:fill type="solid"/>
              </v:shape>
              <v:shape style="position:absolute;left:0;top:1;width:389;height:400" coordorigin="0,1" coordsize="389,400" path="m318,1l312,5,313,11,314,17,313,31,312,37,309,45,318,53,319,49,321,45,324,33,324,29,324,25,342,25,318,1xe" filled="true" fillcolor="#000000" stroked="false">
                <v:path arrowok="t"/>
                <v:fill type="solid"/>
              </v:shape>
            </v:group>
            <v:group style="position:absolute;left:392;top:1;width:390;height:400" coordorigin="392,1" coordsize="390,400">
              <v:shape style="position:absolute;left:392;top:1;width:390;height:400" coordorigin="392,1" coordsize="390,400" path="m447,307l428,307,432,309,439,317,441,321,442,331,442,343,441,357,440,367,440,377,441,385,442,391,445,397,447,401,449,401,469,381,453,381,452,379,452,377,452,363,453,355,454,343,454,337,454,331,453,323,453,319,449,311,447,307xe" filled="true" fillcolor="#000000" stroked="false">
                <v:path arrowok="t"/>
                <v:fill type="solid"/>
              </v:shape>
              <v:shape style="position:absolute;left:392;top:1;width:390;height:400" coordorigin="392,1" coordsize="390,400" path="m487,347l453,381,469,381,496,355,487,347xe" filled="true" fillcolor="#000000" stroked="false">
                <v:path arrowok="t"/>
                <v:fill type="solid"/>
              </v:shape>
              <v:shape style="position:absolute;left:392;top:1;width:390;height:400" coordorigin="392,1" coordsize="390,400" path="m432,295l392,335,394,343,400,351,410,341,406,337,404,333,404,323,406,319,414,311,418,309,423,309,428,307,447,307,444,305,439,299,432,295xe" filled="true" fillcolor="#000000" stroked="false">
                <v:path arrowok="t"/>
                <v:fill type="solid"/>
              </v:shape>
              <v:shape style="position:absolute;left:392;top:1;width:390;height:400" coordorigin="392,1" coordsize="390,400" path="m478,243l473,243,465,247,447,275,449,283,456,295,461,303,470,311,479,321,489,327,497,331,505,333,514,335,522,331,530,323,512,323,506,321,499,321,490,315,467,291,461,281,459,275,458,269,460,263,468,255,505,255,503,253,497,251,492,247,487,245,478,243xe" filled="true" fillcolor="#000000" stroked="false">
                <v:path arrowok="t"/>
                <v:fill type="solid"/>
              </v:shape>
              <v:shape style="position:absolute;left:392;top:1;width:390;height:400" coordorigin="392,1" coordsize="390,400" path="m505,255l480,255,486,257,495,263,518,287,525,295,527,309,526,313,518,321,512,323,530,323,534,319,537,313,537,307,538,301,537,295,530,281,524,273,516,265,509,259,505,255xe" filled="true" fillcolor="#000000" stroked="false">
                <v:path arrowok="t"/>
                <v:fill type="solid"/>
              </v:shape>
              <v:shape style="position:absolute;left:392;top:1;width:390;height:400" coordorigin="392,1" coordsize="390,400" path="m546,211l529,211,584,267,593,259,546,211xe" filled="true" fillcolor="#000000" stroked="false">
                <v:path arrowok="t"/>
                <v:fill type="solid"/>
              </v:shape>
              <v:shape style="position:absolute;left:392;top:1;width:390;height:400" coordorigin="392,1" coordsize="390,400" path="m522,187l517,193,518,197,519,203,518,217,517,223,514,231,522,239,524,235,526,231,528,221,529,215,529,211,546,211,522,187xe" filled="true" fillcolor="#000000" stroked="false">
                <v:path arrowok="t"/>
                <v:fill type="solid"/>
              </v:shape>
              <v:shape style="position:absolute;left:392;top:1;width:390;height:400" coordorigin="392,1" coordsize="390,400" path="m605,209l596,217,603,223,610,225,625,225,632,221,640,213,615,213,610,211,605,209xe" filled="true" fillcolor="#000000" stroked="false">
                <v:path arrowok="t"/>
                <v:fill type="solid"/>
              </v:shape>
              <v:shape style="position:absolute;left:392;top:1;width:390;height:400" coordorigin="392,1" coordsize="390,400" path="m642,169l619,169,624,171,634,181,637,187,638,199,636,203,632,207,628,211,624,213,640,213,646,207,650,199,648,179,644,171,642,169xe" filled="true" fillcolor="#000000" stroked="false">
                <v:path arrowok="t"/>
                <v:fill type="solid"/>
              </v:shape>
              <v:shape style="position:absolute;left:392;top:1;width:390;height:400" coordorigin="392,1" coordsize="390,400" path="m589,123l554,159,583,201,592,195,591,191,592,187,593,183,584,183,569,159,597,131,589,123xe" filled="true" fillcolor="#000000" stroked="false">
                <v:path arrowok="t"/>
                <v:fill type="solid"/>
              </v:shape>
              <v:shape style="position:absolute;left:392;top:1;width:390;height:400" coordorigin="392,1" coordsize="390,400" path="m623,155l606,155,599,159,593,165,588,169,585,175,584,183,593,183,594,181,595,177,603,171,608,169,642,169,631,159,623,155xe" filled="true" fillcolor="#000000" stroked="false">
                <v:path arrowok="t"/>
                <v:fill type="solid"/>
              </v:shape>
              <v:shape style="position:absolute;left:392;top:1;width:390;height:400" coordorigin="392,1" coordsize="390,400" path="m672,59l664,59,647,63,639,69,627,81,622,89,618,105,618,113,621,121,624,131,667,163,675,163,692,159,699,153,704,149,664,149,654,145,645,135,636,125,631,117,657,73,698,73,696,71,688,65,680,63,672,59xe" filled="true" fillcolor="#000000" stroked="false">
                <v:path arrowok="t"/>
                <v:fill type="solid"/>
              </v:shape>
              <v:shape style="position:absolute;left:392;top:1;width:390;height:400" coordorigin="392,1" coordsize="390,400" path="m718,129l705,129,704,133,701,137,698,139,691,147,683,149,704,149,712,141,716,135,718,129xe" filled="true" fillcolor="#000000" stroked="false">
                <v:path arrowok="t"/>
                <v:fill type="solid"/>
              </v:shape>
              <v:shape style="position:absolute;left:392;top:1;width:390;height:400" coordorigin="392,1" coordsize="390,400" path="m698,73l669,73,682,77,688,81,703,97,708,107,708,117,695,121,688,125,692,133,696,131,701,129,718,129,719,125,728,125,736,123,742,119,740,115,720,115,720,109,719,101,716,95,713,89,709,83,698,73xe" filled="true" fillcolor="#000000" stroked="false">
                <v:path arrowok="t"/>
                <v:fill type="solid"/>
              </v:shape>
              <v:shape style="position:absolute;left:392;top:1;width:390;height:400" coordorigin="392,1" coordsize="390,400" path="m739,111l734,113,727,115,740,115,739,111xe" filled="true" fillcolor="#000000" stroked="false">
                <v:path arrowok="t"/>
                <v:fill type="solid"/>
              </v:shape>
              <v:shape style="position:absolute;left:392;top:1;width:390;height:400" coordorigin="392,1" coordsize="390,400" path="m736,75l729,85,735,91,742,93,758,93,765,89,771,83,773,81,747,81,742,79,736,75xe" filled="true" fillcolor="#000000" stroked="false">
                <v:path arrowok="t"/>
                <v:fill type="solid"/>
              </v:shape>
              <v:shape style="position:absolute;left:392;top:1;width:390;height:400" coordorigin="392,1" coordsize="390,400" path="m777,41l755,41,760,43,768,51,770,55,770,67,768,71,760,79,756,81,773,81,778,75,781,69,782,51,779,43,777,41xe" filled="true" fillcolor="#000000" stroked="false">
                <v:path arrowok="t"/>
                <v:fill type="solid"/>
              </v:shape>
              <v:shape style="position:absolute;left:392;top:1;width:390;height:400" coordorigin="392,1" coordsize="390,400" path="m741,13l721,13,725,15,732,21,734,25,732,35,729,39,726,43,725,43,725,45,724,45,731,53,733,51,734,49,740,43,745,41,777,41,773,37,768,33,742,33,744,29,744,23,743,19,742,15,741,13xe" filled="true" fillcolor="#000000" stroked="false">
                <v:path arrowok="t"/>
                <v:fill type="solid"/>
              </v:shape>
              <v:shape style="position:absolute;left:392;top:1;width:390;height:400" coordorigin="392,1" coordsize="390,400" path="m721,1l717,1,712,3,689,37,691,43,696,51,706,43,702,39,700,33,701,25,702,21,706,19,709,15,713,13,741,13,740,11,737,9,734,5,730,3,721,1xe" filled="true" fillcolor="#000000" stroked="false">
                <v:path arrowok="t"/>
                <v:fill type="solid"/>
              </v:shape>
              <v:shape style="position:absolute;left:392;top:1;width:390;height:400" coordorigin="392,1" coordsize="390,400" path="m763,29l747,29,742,33,768,33,763,29xe" filled="true" fillcolor="#000000" stroked="false">
                <v:path arrowok="t"/>
                <v:fill type="solid"/>
              </v:shape>
            </v:group>
            <v:group style="position:absolute;left:783;top:1;width:389;height:400" coordorigin="783,1" coordsize="389,400">
              <v:shape style="position:absolute;left:783;top:1;width:389;height:400" coordorigin="783,1" coordsize="389,400" path="m839,307l819,307,823,309,830,317,832,321,833,327,834,333,834,343,833,357,832,367,831,375,832,385,834,391,837,397,838,401,841,401,861,381,844,381,844,379,843,377,843,367,844,363,844,355,845,343,845,329,845,323,844,319,841,311,839,307xe" filled="true" fillcolor="#000000" stroked="false">
                <v:path arrowok="t"/>
                <v:fill type="solid"/>
              </v:shape>
              <v:shape style="position:absolute;left:783;top:1;width:389;height:400" coordorigin="783,1" coordsize="389,400" path="m879,347l844,381,861,381,887,355,879,347xe" filled="true" fillcolor="#000000" stroked="false">
                <v:path arrowok="t"/>
                <v:fill type="solid"/>
              </v:shape>
              <v:shape style="position:absolute;left:783;top:1;width:389;height:400" coordorigin="783,1" coordsize="389,400" path="m824,295l783,335,786,343,792,351,802,341,797,337,795,333,795,323,797,319,801,313,805,311,810,309,814,309,819,307,839,307,836,305,830,299,824,295xe" filled="true" fillcolor="#000000" stroked="false">
                <v:path arrowok="t"/>
                <v:fill type="solid"/>
              </v:shape>
              <v:shape style="position:absolute;left:783;top:1;width:389;height:400" coordorigin="783,1" coordsize="389,400" path="m869,243l865,243,856,247,852,249,843,259,840,263,839,275,840,283,844,289,847,295,853,303,861,311,871,321,880,327,889,331,897,333,906,335,913,331,920,325,922,323,904,323,897,321,891,321,882,315,870,303,859,291,852,281,850,269,851,263,859,255,896,255,894,253,889,251,884,247,879,245,874,245,869,243xe" filled="true" fillcolor="#000000" stroked="false">
                <v:path arrowok="t"/>
                <v:fill type="solid"/>
              </v:shape>
              <v:shape style="position:absolute;left:783;top:1;width:389;height:400" coordorigin="783,1" coordsize="389,400" path="m896,255l871,255,878,257,887,263,910,287,916,295,917,301,918,309,917,313,909,321,904,323,922,323,925,319,928,313,929,301,928,295,921,281,915,273,900,259,896,255xe" filled="true" fillcolor="#000000" stroked="false">
                <v:path arrowok="t"/>
                <v:fill type="solid"/>
              </v:shape>
              <v:shape style="position:absolute;left:783;top:1;width:389;height:400" coordorigin="783,1" coordsize="389,400" path="m937,211l921,211,976,267,985,259,937,211xe" filled="true" fillcolor="#000000" stroked="false">
                <v:path arrowok="t"/>
                <v:fill type="solid"/>
              </v:shape>
              <v:shape style="position:absolute;left:783;top:1;width:389;height:400" coordorigin="783,1" coordsize="389,400" path="m914,187l908,193,910,197,910,203,910,217,908,223,906,231,914,239,921,211,937,211,914,187xe" filled="true" fillcolor="#000000" stroked="false">
                <v:path arrowok="t"/>
                <v:fill type="solid"/>
              </v:shape>
              <v:shape style="position:absolute;left:783;top:1;width:389;height:400" coordorigin="783,1" coordsize="389,400" path="m985,131l972,131,966,135,953,149,950,157,951,167,996,223,1016,223,1024,221,1032,213,1011,213,1007,211,1003,211,999,209,996,207,993,203,988,199,986,195,986,191,978,191,971,185,967,179,964,173,962,167,961,163,962,157,963,155,964,151,970,145,975,143,994,143,998,139,992,133,985,131xe" filled="true" fillcolor="#000000" stroked="false">
                <v:path arrowok="t"/>
                <v:fill type="solid"/>
              </v:shape>
              <v:shape style="position:absolute;left:783;top:1;width:389;height:400" coordorigin="783,1" coordsize="389,400" path="m1032,169l1011,169,1016,171,1021,177,1026,181,1029,187,1029,191,1029,195,1019,211,1015,211,1011,213,1032,213,1036,209,1039,205,1040,199,1041,193,1041,189,1037,177,1034,171,1032,169xe" filled="true" fillcolor="#000000" stroked="false">
                <v:path arrowok="t"/>
                <v:fill type="solid"/>
              </v:shape>
              <v:shape style="position:absolute;left:783;top:1;width:389;height:400" coordorigin="783,1" coordsize="389,400" path="m1015,157l999,157,992,159,983,169,980,173,979,177,977,181,977,187,978,191,986,191,986,183,988,179,996,171,1000,169,1032,169,1023,161,1015,157xe" filled="true" fillcolor="#000000" stroked="false">
                <v:path arrowok="t"/>
                <v:fill type="solid"/>
              </v:shape>
              <v:shape style="position:absolute;left:783;top:1;width:389;height:400" coordorigin="783,1" coordsize="389,400" path="m1063,59l1055,59,1038,63,1009,105,1010,113,1012,121,1015,131,1020,137,1034,151,1042,157,1059,163,1067,163,1083,159,1091,153,1095,149,1055,149,1046,145,1027,125,1023,117,1022,97,1026,89,1037,79,1043,75,1049,73,1090,73,1088,71,1080,65,1072,63,1063,59xe" filled="true" fillcolor="#000000" stroked="false">
                <v:path arrowok="t"/>
                <v:fill type="solid"/>
              </v:shape>
              <v:shape style="position:absolute;left:783;top:1;width:389;height:400" coordorigin="783,1" coordsize="389,400" path="m1109,129l1097,129,1095,133,1093,137,1082,147,1074,149,1095,149,1097,147,1103,141,1108,135,1109,129xe" filled="true" fillcolor="#000000" stroked="false">
                <v:path arrowok="t"/>
                <v:fill type="solid"/>
              </v:shape>
              <v:shape style="position:absolute;left:783;top:1;width:389;height:400" coordorigin="783,1" coordsize="389,400" path="m994,143l982,143,986,145,990,147,994,143xe" filled="true" fillcolor="#000000" stroked="false">
                <v:path arrowok="t"/>
                <v:fill type="solid"/>
              </v:shape>
              <v:shape style="position:absolute;left:783;top:1;width:389;height:400" coordorigin="783,1" coordsize="389,400" path="m1090,73l1061,73,1073,77,1079,81,1085,87,1095,97,1100,107,1099,117,1093,119,1086,121,1079,125,1084,133,1088,131,1092,129,1109,129,1110,125,1119,125,1127,123,1134,119,1132,115,1112,115,1112,109,1110,101,1108,95,1105,89,1100,83,1090,73xe" filled="true" fillcolor="#000000" stroked="false">
                <v:path arrowok="t"/>
                <v:fill type="solid"/>
              </v:shape>
              <v:shape style="position:absolute;left:783;top:1;width:389;height:400" coordorigin="783,1" coordsize="389,400" path="m1130,111l1125,113,1119,115,1132,115,1130,111xe" filled="true" fillcolor="#000000" stroked="false">
                <v:path arrowok="t"/>
                <v:fill type="solid"/>
              </v:shape>
              <v:shape style="position:absolute;left:783;top:1;width:389;height:400" coordorigin="783,1" coordsize="389,400" path="m1125,25l1107,25,1163,81,1171,71,1125,25xe" filled="true" fillcolor="#000000" stroked="false">
                <v:path arrowok="t"/>
                <v:fill type="solid"/>
              </v:shape>
              <v:shape style="position:absolute;left:783;top:1;width:389;height:400" coordorigin="783,1" coordsize="389,400" path="m1100,1l1095,5,1096,11,1097,17,1096,31,1095,37,1092,45,1101,53,1104,45,1107,33,1107,29,1107,25,1125,25,1100,1xe" filled="true" fillcolor="#000000" stroked="false">
                <v:path arrowok="t"/>
                <v:fill type="solid"/>
              </v:shape>
            </v:group>
            <v:group style="position:absolute;left:1175;top:1;width:390;height:400" coordorigin="1175,1" coordsize="390,400">
              <v:shape style="position:absolute;left:1175;top:1;width:390;height:400" coordorigin="1175,1" coordsize="390,400" path="m1230,307l1211,307,1215,309,1221,317,1224,321,1225,331,1225,343,1223,367,1223,375,1223,379,1224,385,1225,391,1228,397,1230,401,1232,401,1252,381,1236,381,1235,379,1235,377,1235,363,1236,355,1237,343,1237,327,1236,323,1235,319,1234,315,1232,311,1230,307xe" filled="true" fillcolor="#000000" stroked="false">
                <v:path arrowok="t"/>
                <v:fill type="solid"/>
              </v:shape>
              <v:shape style="position:absolute;left:1175;top:1;width:390;height:400" coordorigin="1175,1" coordsize="390,400" path="m1270,347l1236,381,1252,381,1279,355,1270,347xe" filled="true" fillcolor="#000000" stroked="false">
                <v:path arrowok="t"/>
                <v:fill type="solid"/>
              </v:shape>
              <v:shape style="position:absolute;left:1175;top:1;width:390;height:400" coordorigin="1175,1" coordsize="390,400" path="m1215,295l1175,335,1177,343,1183,351,1193,341,1189,337,1187,333,1187,323,1189,319,1193,313,1197,311,1201,309,1206,309,1211,307,1230,307,1227,305,1222,299,1215,295xe" filled="true" fillcolor="#000000" stroked="false">
                <v:path arrowok="t"/>
                <v:fill type="solid"/>
              </v:shape>
              <v:shape style="position:absolute;left:1175;top:1;width:390;height:400" coordorigin="1175,1" coordsize="390,400" path="m1261,243l1256,243,1252,245,1230,275,1232,283,1239,295,1244,303,1253,311,1262,321,1272,327,1280,331,1288,333,1297,335,1305,331,1313,323,1295,323,1289,321,1282,321,1273,315,1250,291,1244,281,1242,275,1241,269,1243,263,1251,255,1288,255,1286,253,1280,251,1275,247,1270,245,1266,245,1261,243xe" filled="true" fillcolor="#000000" stroked="false">
                <v:path arrowok="t"/>
                <v:fill type="solid"/>
              </v:shape>
              <v:shape style="position:absolute;left:1175;top:1;width:390;height:400" coordorigin="1175,1" coordsize="390,400" path="m1288,255l1263,255,1269,257,1278,263,1301,287,1308,295,1309,301,1310,309,1308,313,1304,317,1301,321,1295,323,1313,323,1317,319,1320,313,1321,301,1319,295,1316,289,1313,281,1307,273,1292,259,1288,255xe" filled="true" fillcolor="#000000" stroked="false">
                <v:path arrowok="t"/>
                <v:fill type="solid"/>
              </v:shape>
              <v:shape style="position:absolute;left:1175;top:1;width:390;height:400" coordorigin="1175,1" coordsize="390,400" path="m1329,211l1312,211,1367,267,1376,259,1329,211xe" filled="true" fillcolor="#000000" stroked="false">
                <v:path arrowok="t"/>
                <v:fill type="solid"/>
              </v:shape>
              <v:shape style="position:absolute;left:1175;top:1;width:390;height:400" coordorigin="1175,1" coordsize="390,400" path="m1305,187l1300,193,1301,197,1302,203,1301,217,1300,223,1297,231,1305,239,1309,231,1311,221,1312,215,1312,211,1329,211,1305,187xe" filled="true" fillcolor="#000000" stroked="false">
                <v:path arrowok="t"/>
                <v:fill type="solid"/>
              </v:shape>
              <v:shape style="position:absolute;left:1175;top:1;width:390;height:400" coordorigin="1175,1" coordsize="390,400" path="m1377,131l1364,131,1357,135,1344,149,1341,157,1342,167,1388,223,1407,223,1416,221,1423,213,1403,213,1399,211,1395,211,1391,209,1387,207,1384,203,1380,199,1378,195,1378,191,1370,191,1363,185,1358,179,1354,167,1353,163,1354,157,1354,155,1356,151,1358,149,1362,145,1366,143,1385,143,1389,139,1383,133,1377,131xe" filled="true" fillcolor="#000000" stroked="false">
                <v:path arrowok="t"/>
                <v:fill type="solid"/>
              </v:shape>
              <v:shape style="position:absolute;left:1175;top:1;width:390;height:400" coordorigin="1175,1" coordsize="390,400" path="m1423,169l1403,169,1408,171,1413,177,1418,181,1420,187,1421,193,1421,199,1419,203,1416,207,1413,209,1410,211,1406,211,1403,213,1423,213,1427,209,1430,205,1431,199,1433,193,1432,189,1430,183,1429,177,1425,171,1423,169xe" filled="true" fillcolor="#000000" stroked="false">
                <v:path arrowok="t"/>
                <v:fill type="solid"/>
              </v:shape>
              <v:shape style="position:absolute;left:1175;top:1;width:390;height:400" coordorigin="1175,1" coordsize="390,400" path="m1407,157l1390,157,1383,159,1369,187,1370,191,1378,191,1377,183,1379,179,1387,171,1392,169,1423,169,1414,161,1407,157xe" filled="true" fillcolor="#000000" stroked="false">
                <v:path arrowok="t"/>
                <v:fill type="solid"/>
              </v:shape>
              <v:shape style="position:absolute;left:1175;top:1;width:390;height:400" coordorigin="1175,1" coordsize="390,400" path="m1455,59l1446,59,1430,63,1422,69,1416,75,1409,81,1405,89,1403,97,1401,105,1401,113,1404,121,1407,131,1442,159,1450,163,1458,163,1475,159,1482,153,1486,149,1447,149,1437,145,1419,125,1414,117,1414,97,1417,89,1429,79,1434,75,1440,73,1481,73,1479,71,1471,65,1463,63,1455,59xe" filled="true" fillcolor="#000000" stroked="false">
                <v:path arrowok="t"/>
                <v:fill type="solid"/>
              </v:shape>
              <v:shape style="position:absolute;left:1175;top:1;width:390;height:400" coordorigin="1175,1" coordsize="390,400" path="m1501,129l1488,129,1487,133,1484,137,1474,147,1466,149,1486,149,1495,141,1499,135,1501,129xe" filled="true" fillcolor="#000000" stroked="false">
                <v:path arrowok="t"/>
                <v:fill type="solid"/>
              </v:shape>
              <v:shape style="position:absolute;left:1175;top:1;width:390;height:400" coordorigin="1175,1" coordsize="390,400" path="m1385,143l1374,143,1377,145,1381,147,1385,143xe" filled="true" fillcolor="#000000" stroked="false">
                <v:path arrowok="t"/>
                <v:fill type="solid"/>
              </v:shape>
              <v:shape style="position:absolute;left:1175;top:1;width:390;height:400" coordorigin="1175,1" coordsize="390,400" path="m1481,73l1452,73,1465,77,1471,81,1476,87,1486,97,1491,107,1491,117,1478,121,1471,125,1475,133,1479,131,1484,129,1501,129,1502,125,1511,125,1518,123,1525,119,1523,115,1503,115,1503,109,1502,101,1496,89,1492,83,1481,73xe" filled="true" fillcolor="#000000" stroked="false">
                <v:path arrowok="t"/>
                <v:fill type="solid"/>
              </v:shape>
              <v:shape style="position:absolute;left:1175;top:1;width:390;height:400" coordorigin="1175,1" coordsize="390,400" path="m1522,111l1517,113,1510,115,1523,115,1522,111xe" filled="true" fillcolor="#000000" stroked="false">
                <v:path arrowok="t"/>
                <v:fill type="solid"/>
              </v:shape>
              <v:shape style="position:absolute;left:1175;top:1;width:390;height:400" coordorigin="1175,1" coordsize="390,400" path="m1519,75l1512,85,1518,91,1525,93,1541,93,1548,89,1555,81,1530,81,1525,79,1519,75xe" filled="true" fillcolor="#000000" stroked="false">
                <v:path arrowok="t"/>
                <v:fill type="solid"/>
              </v:shape>
              <v:shape style="position:absolute;left:1175;top:1;width:390;height:400" coordorigin="1175,1" coordsize="390,400" path="m1560,41l1538,41,1543,43,1551,51,1553,55,1553,67,1551,71,1547,75,1543,79,1539,81,1555,81,1561,75,1564,69,1565,51,1562,43,1560,41xe" filled="true" fillcolor="#000000" stroked="false">
                <v:path arrowok="t"/>
                <v:fill type="solid"/>
              </v:shape>
              <v:shape style="position:absolute;left:1175;top:1;width:390;height:400" coordorigin="1175,1" coordsize="390,400" path="m1524,13l1504,13,1508,15,1515,21,1517,25,1515,35,1512,39,1509,43,1508,43,1508,45,1507,45,1514,53,1517,49,1523,43,1528,41,1560,41,1555,37,1551,33,1525,33,1527,29,1527,23,1526,19,1525,15,1524,13xe" filled="true" fillcolor="#000000" stroked="false">
                <v:path arrowok="t"/>
                <v:fill type="solid"/>
              </v:shape>
              <v:shape style="position:absolute;left:1175;top:1;width:390;height:400" coordorigin="1175,1" coordsize="390,400" path="m1504,1l1499,1,1495,3,1490,5,1472,37,1474,43,1479,51,1489,43,1485,39,1483,33,1484,25,1485,21,1489,19,1492,15,1496,13,1524,13,1523,11,1520,9,1517,5,1513,3,1504,1xe" filled="true" fillcolor="#000000" stroked="false">
                <v:path arrowok="t"/>
                <v:fill type="solid"/>
              </v:shape>
              <v:shape style="position:absolute;left:1175;top:1;width:390;height:400" coordorigin="1175,1" coordsize="390,400" path="m1546,29l1530,29,1525,33,1551,33,1546,29xe" filled="true" fillcolor="#000000" stroked="false">
                <v:path arrowok="t"/>
                <v:fill type="solid"/>
              </v:shape>
            </v:group>
            <v:group style="position:absolute;left:1566;top:0;width:389;height:402" coordorigin="1566,0" coordsize="389,402">
              <v:shape style="position:absolute;left:1566;top:0;width:389;height:402" coordorigin="1566,0" coordsize="389,402" path="m1622,307l1602,307,1606,309,1610,312,1613,316,1615,320,1617,331,1617,343,1615,357,1615,366,1615,376,1615,385,1617,390,1619,394,1620,397,1621,399,1624,401,1644,381,1627,381,1627,378,1626,376,1626,370,1626,363,1627,354,1628,343,1628,341,1628,337,1628,331,1628,322,1627,318,1625,312,1624,310,1622,307xe" filled="true" fillcolor="#000000" stroked="false">
                <v:path arrowok="t"/>
                <v:fill type="solid"/>
              </v:shape>
              <v:shape style="position:absolute;left:1566;top:0;width:389;height:402" coordorigin="1566,0" coordsize="389,402" path="m1662,346l1627,381,1644,381,1670,355,1662,346xe" filled="true" fillcolor="#000000" stroked="false">
                <v:path arrowok="t"/>
                <v:fill type="solid"/>
              </v:shape>
              <v:shape style="position:absolute;left:1566;top:0;width:389;height:402" coordorigin="1566,0" coordsize="389,402" path="m1607,295l1566,335,1569,342,1575,349,1585,341,1580,337,1578,332,1578,322,1580,318,1588,309,1593,307,1597,307,1602,307,1622,307,1622,306,1619,304,1613,298,1607,295xe" filled="true" fillcolor="#000000" stroked="false">
                <v:path arrowok="t"/>
                <v:fill type="solid"/>
              </v:shape>
              <v:shape style="position:absolute;left:1566;top:0;width:389;height:402" coordorigin="1566,0" coordsize="389,402" path="m1652,243l1648,243,1643,245,1639,246,1635,248,1626,257,1623,263,1623,269,1622,275,1663,326,1689,334,1696,331,1705,322,1687,322,1680,321,1674,320,1665,314,1653,302,1641,291,1635,281,1633,268,1634,263,1642,255,1648,254,1678,254,1677,253,1672,250,1667,247,1662,245,1652,243xe" filled="true" fillcolor="#000000" stroked="false">
                <v:path arrowok="t"/>
                <v:fill type="solid"/>
              </v:shape>
              <v:shape style="position:absolute;left:1566;top:0;width:389;height:402" coordorigin="1566,0" coordsize="389,402" path="m1678,254l1648,254,1654,255,1661,256,1670,263,1681,274,1693,286,1699,295,1701,308,1700,313,1692,321,1687,322,1705,322,1708,319,1711,313,1712,301,1711,295,1704,281,1698,273,1683,258,1678,254xe" filled="true" fillcolor="#000000" stroked="false">
                <v:path arrowok="t"/>
                <v:fill type="solid"/>
              </v:shape>
              <v:shape style="position:absolute;left:1566;top:0;width:389;height:402" coordorigin="1566,0" coordsize="389,402" path="m1721,211l1704,211,1759,266,1768,257,1721,211xe" filled="true" fillcolor="#000000" stroked="false">
                <v:path arrowok="t"/>
                <v:fill type="solid"/>
              </v:shape>
              <v:shape style="position:absolute;left:1566;top:0;width:389;height:402" coordorigin="1566,0" coordsize="389,402" path="m1697,187l1691,192,1693,197,1693,201,1693,209,1693,216,1691,223,1688,230,1697,239,1704,211,1721,211,1697,187xe" filled="true" fillcolor="#000000" stroked="false">
                <v:path arrowok="t"/>
                <v:fill type="solid"/>
              </v:shape>
              <v:shape style="position:absolute;left:1566;top:0;width:389;height:402" coordorigin="1566,0" coordsize="389,402" path="m1773,139l1763,139,1764,149,1789,212,1800,225,1809,216,1802,209,1797,201,1775,147,1773,139xe" filled="true" fillcolor="#000000" stroked="false">
                <v:path arrowok="t"/>
                <v:fill type="solid"/>
              </v:shape>
              <v:shape style="position:absolute;left:1566;top:0;width:389;height:402" coordorigin="1566,0" coordsize="389,402" path="m1766,120l1720,165,1729,174,1763,139,1773,139,1773,136,1773,127,1766,120xe" filled="true" fillcolor="#000000" stroked="false">
                <v:path arrowok="t"/>
                <v:fill type="solid"/>
              </v:shape>
              <v:shape style="position:absolute;left:1566;top:0;width:389;height:402" coordorigin="1566,0" coordsize="389,402" path="m1838,59l1792,104,1793,113,1842,162,1850,162,1858,160,1866,158,1874,153,1878,149,1857,149,1848,149,1838,149,1829,144,1820,135,1810,125,1805,116,1805,97,1809,89,1815,82,1820,77,1825,74,1838,72,1872,72,1870,70,1863,65,1855,62,1846,59,1838,59xe" filled="true" fillcolor="#000000" stroked="false">
                <v:path arrowok="t"/>
                <v:fill type="solid"/>
              </v:shape>
              <v:shape style="position:absolute;left:1566;top:0;width:389;height:402" coordorigin="1566,0" coordsize="389,402" path="m1892,128l1880,128,1878,132,1876,136,1865,146,1857,149,1878,149,1880,147,1886,141,1891,134,1892,128xe" filled="true" fillcolor="#000000" stroked="false">
                <v:path arrowok="t"/>
                <v:fill type="solid"/>
              </v:shape>
              <v:shape style="position:absolute;left:1566;top:0;width:389;height:402" coordorigin="1566,0" coordsize="389,402" path="m1872,72l1838,72,1844,72,1856,77,1862,81,1878,96,1883,107,1882,117,1876,118,1869,120,1862,124,1867,133,1871,130,1875,129,1880,128,1892,128,1893,125,1902,124,1910,122,1917,119,1915,115,1895,115,1895,108,1893,101,1890,95,1888,89,1883,83,1872,72xe" filled="true" fillcolor="#000000" stroked="false">
                <v:path arrowok="t"/>
                <v:fill type="solid"/>
              </v:shape>
              <v:shape style="position:absolute;left:1566;top:0;width:389;height:402" coordorigin="1566,0" coordsize="389,402" path="m1913,110l1908,112,1902,114,1895,115,1915,115,1913,110xe" filled="true" fillcolor="#000000" stroked="false">
                <v:path arrowok="t"/>
                <v:fill type="solid"/>
              </v:shape>
              <v:shape style="position:absolute;left:1566;top:0;width:389;height:402" coordorigin="1566,0" coordsize="389,402" path="m1908,24l1890,24,1946,79,1954,71,1908,24xe" filled="true" fillcolor="#000000" stroked="false">
                <v:path arrowok="t"/>
                <v:fill type="solid"/>
              </v:shape>
              <v:shape style="position:absolute;left:1566;top:0;width:389;height:402" coordorigin="1566,0" coordsize="389,402" path="m1883,0l1878,5,1879,10,1880,16,1879,29,1878,36,1875,44,1884,52,1890,24,1908,24,1883,0xe" filled="true" fillcolor="#000000" stroked="false">
                <v:path arrowok="t"/>
                <v:fill type="solid"/>
              </v:shape>
            </v:group>
            <v:group style="position:absolute;left:1957;top:1;width:391;height:400" coordorigin="1957,1" coordsize="391,400">
              <v:shape style="position:absolute;left:1957;top:1;width:391;height:400" coordorigin="1957,1" coordsize="391,400" path="m2013,307l1994,307,1998,309,2004,317,2007,321,2008,331,2008,343,2006,367,2006,375,2006,379,2007,385,2008,391,2011,397,2013,401,2015,401,2035,381,2019,381,2018,379,2018,375,2018,367,2018,363,2019,355,2020,343,2020,327,2019,323,2018,319,2015,311,2013,307xe" filled="true" fillcolor="#000000" stroked="false">
                <v:path arrowok="t"/>
                <v:fill type="solid"/>
              </v:shape>
              <v:shape style="position:absolute;left:1957;top:1;width:391;height:400" coordorigin="1957,1" coordsize="391,400" path="m2053,347l2019,381,2035,381,2062,355,2053,347xe" filled="true" fillcolor="#000000" stroked="false">
                <v:path arrowok="t"/>
                <v:fill type="solid"/>
              </v:shape>
              <v:shape style="position:absolute;left:1957;top:1;width:391;height:400" coordorigin="1957,1" coordsize="391,400" path="m1998,295l1957,335,1960,343,1966,351,1976,341,1972,337,1969,333,1969,323,1972,319,1976,313,1980,311,1984,309,1989,309,1994,307,2013,307,2005,299,1998,295xe" filled="true" fillcolor="#000000" stroked="false">
                <v:path arrowok="t"/>
                <v:fill type="solid"/>
              </v:shape>
              <v:shape style="position:absolute;left:1957;top:1;width:391;height:400" coordorigin="1957,1" coordsize="391,400" path="m2044,243l2039,243,2030,247,2026,249,2017,259,2015,263,2013,275,2015,283,2018,289,2021,295,2027,303,2036,311,2045,321,2054,327,2063,331,2071,333,2080,335,2088,331,2096,323,2078,323,2072,321,2065,321,2056,315,2033,291,2027,281,2025,275,2024,269,2026,263,2030,261,2034,255,2071,255,2069,253,2063,251,2058,247,2053,245,2049,245,2044,243xe" filled="true" fillcolor="#000000" stroked="false">
                <v:path arrowok="t"/>
                <v:fill type="solid"/>
              </v:shape>
              <v:shape style="position:absolute;left:1957;top:1;width:391;height:400" coordorigin="1957,1" coordsize="391,400" path="m2071,255l2046,255,2052,257,2061,263,2073,275,2084,287,2091,295,2092,301,2093,309,2091,313,2083,321,2078,323,2096,323,2100,319,2103,313,2104,301,2102,295,2096,281,2090,273,2075,259,2071,255xe" filled="true" fillcolor="#000000" stroked="false">
                <v:path arrowok="t"/>
                <v:fill type="solid"/>
              </v:shape>
              <v:shape style="position:absolute;left:1957;top:1;width:391;height:400" coordorigin="1957,1" coordsize="391,400" path="m2112,211l2095,211,2150,267,2159,259,2112,211xe" filled="true" fillcolor="#000000" stroked="false">
                <v:path arrowok="t"/>
                <v:fill type="solid"/>
              </v:shape>
              <v:shape style="position:absolute;left:1957;top:1;width:391;height:400" coordorigin="1957,1" coordsize="391,400" path="m2088,187l2083,193,2084,197,2085,203,2084,217,2083,223,2080,231,2088,239,2092,231,2094,221,2095,215,2095,211,2112,211,2088,187xe" filled="true" fillcolor="#000000" stroked="false">
                <v:path arrowok="t"/>
                <v:fill type="solid"/>
              </v:shape>
              <v:shape style="position:absolute;left:1957;top:1;width:391;height:400" coordorigin="1957,1" coordsize="391,400" path="m2165,139l2155,139,2155,149,2157,159,2164,181,2169,193,2174,203,2180,213,2186,221,2191,225,2200,217,2193,209,2188,201,2178,183,2173,171,2170,159,2166,147,2165,139xe" filled="true" fillcolor="#000000" stroked="false">
                <v:path arrowok="t"/>
                <v:fill type="solid"/>
              </v:shape>
              <v:shape style="position:absolute;left:1957;top:1;width:391;height:400" coordorigin="1957,1" coordsize="391,400" path="m2157,121l2112,165,2120,175,2155,139,2165,139,2164,137,2164,127,2157,121xe" filled="true" fillcolor="#000000" stroked="false">
                <v:path arrowok="t"/>
                <v:fill type="solid"/>
              </v:shape>
              <v:shape style="position:absolute;left:1957;top:1;width:391;height:400" coordorigin="1957,1" coordsize="391,400" path="m2238,59l2229,59,2213,63,2184,105,2184,113,2187,121,2190,131,2195,137,2209,151,2216,157,2233,163,2241,163,2258,159,2265,153,2269,149,2230,149,2220,145,2202,125,2197,117,2197,97,2200,89,2212,79,2217,75,2223,73,2264,73,2262,71,2254,65,2246,63,2238,59xe" filled="true" fillcolor="#000000" stroked="false">
                <v:path arrowok="t"/>
                <v:fill type="solid"/>
              </v:shape>
              <v:shape style="position:absolute;left:1957;top:1;width:391;height:400" coordorigin="1957,1" coordsize="391,400" path="m2284,129l2271,129,2270,133,2267,137,2257,147,2249,149,2269,149,2278,141,2282,135,2284,129xe" filled="true" fillcolor="#000000" stroked="false">
                <v:path arrowok="t"/>
                <v:fill type="solid"/>
              </v:shape>
              <v:shape style="position:absolute;left:1957;top:1;width:391;height:400" coordorigin="1957,1" coordsize="391,400" path="m2264,73l2235,73,2248,77,2254,81,2259,87,2269,97,2274,107,2274,117,2261,121,2254,125,2258,133,2262,131,2267,129,2284,129,2285,125,2293,125,2301,123,2308,119,2307,115,2286,115,2286,109,2285,101,2282,95,2279,89,2275,83,2264,73xe" filled="true" fillcolor="#000000" stroked="false">
                <v:path arrowok="t"/>
                <v:fill type="solid"/>
              </v:shape>
              <v:shape style="position:absolute;left:1957;top:1;width:391;height:400" coordorigin="1957,1" coordsize="391,400" path="m2305,111l2300,113,2293,115,2307,115,2305,111xe" filled="true" fillcolor="#000000" stroked="false">
                <v:path arrowok="t"/>
                <v:fill type="solid"/>
              </v:shape>
              <v:shape style="position:absolute;left:1957;top:1;width:391;height:400" coordorigin="1957,1" coordsize="391,400" path="m2302,75l2295,85,2301,91,2308,93,2324,93,2331,89,2338,81,2313,81,2308,79,2302,75xe" filled="true" fillcolor="#000000" stroked="false">
                <v:path arrowok="t"/>
                <v:fill type="solid"/>
              </v:shape>
              <v:shape style="position:absolute;left:1957;top:1;width:391;height:400" coordorigin="1957,1" coordsize="391,400" path="m2342,41l2321,41,2325,43,2334,51,2336,55,2336,67,2334,71,2330,75,2326,79,2322,81,2338,81,2344,75,2347,69,2348,51,2345,43,2342,41xe" filled="true" fillcolor="#000000" stroked="false">
                <v:path arrowok="t"/>
                <v:fill type="solid"/>
              </v:shape>
              <v:shape style="position:absolute;left:1957;top:1;width:391;height:400" coordorigin="1957,1" coordsize="391,400" path="m2307,13l2287,13,2291,15,2294,17,2298,21,2300,25,2298,35,2295,39,2291,45,2290,45,2297,53,2300,49,2306,43,2311,41,2342,41,2334,33,2308,33,2310,29,2310,23,2308,15,2307,13xe" filled="true" fillcolor="#000000" stroked="false">
                <v:path arrowok="t"/>
                <v:fill type="solid"/>
              </v:shape>
              <v:shape style="position:absolute;left:1957;top:1;width:391;height:400" coordorigin="1957,1" coordsize="391,400" path="m2287,1l2282,1,2278,3,2273,5,2268,7,2259,17,2256,23,2255,37,2257,43,2262,51,2272,43,2268,39,2266,33,2267,29,2267,25,2268,21,2272,19,2275,15,2279,13,2307,13,2306,11,2303,9,2300,5,2296,3,2292,3,2287,1xe" filled="true" fillcolor="#000000" stroked="false">
                <v:path arrowok="t"/>
                <v:fill type="solid"/>
              </v:shape>
              <v:shape style="position:absolute;left:1957;top:1;width:391;height:400" coordorigin="1957,1" coordsize="391,400" path="m2329,29l2313,29,2308,33,2334,33,2329,29xe" filled="true" fillcolor="#000000" stroked="false">
                <v:path arrowok="t"/>
                <v:fill type="solid"/>
              </v:shape>
            </v:group>
            <v:group style="position:absolute;left:2349;top:1;width:389;height:400" coordorigin="2349,1" coordsize="389,400">
              <v:shape style="position:absolute;left:2349;top:1;width:389;height:400" coordorigin="2349,1" coordsize="389,400" path="m2405,307l2385,307,2389,309,2396,317,2398,321,2400,331,2400,343,2398,357,2398,367,2398,377,2398,385,2399,391,2403,397,2404,401,2406,401,2427,381,2410,381,2410,379,2409,377,2409,363,2410,355,2411,343,2411,337,2411,331,2411,323,2410,319,2407,311,2405,307xe" filled="true" fillcolor="#000000" stroked="false">
                <v:path arrowok="t"/>
                <v:fill type="solid"/>
              </v:shape>
              <v:shape style="position:absolute;left:2349;top:1;width:389;height:400" coordorigin="2349,1" coordsize="389,400" path="m2445,347l2410,381,2427,381,2453,355,2445,347xe" filled="true" fillcolor="#000000" stroked="false">
                <v:path arrowok="t"/>
                <v:fill type="solid"/>
              </v:shape>
              <v:shape style="position:absolute;left:2349;top:1;width:389;height:400" coordorigin="2349,1" coordsize="389,400" path="m2390,295l2349,335,2352,343,2358,351,2368,341,2363,337,2361,333,2361,323,2363,319,2371,311,2376,309,2380,309,2385,307,2405,307,2402,305,2396,299,2390,295xe" filled="true" fillcolor="#000000" stroked="false">
                <v:path arrowok="t"/>
                <v:fill type="solid"/>
              </v:shape>
              <v:shape style="position:absolute;left:2349;top:1;width:389;height:400" coordorigin="2349,1" coordsize="389,400" path="m2435,243l2431,243,2422,247,2405,275,2406,283,2413,295,2419,303,2427,311,2437,321,2446,327,2455,331,2463,333,2471,335,2479,331,2487,323,2470,323,2463,321,2457,321,2448,315,2424,291,2418,281,2417,275,2416,269,2417,263,2425,255,2462,255,2460,253,2455,251,2450,247,2445,245,2435,243xe" filled="true" fillcolor="#000000" stroked="false">
                <v:path arrowok="t"/>
                <v:fill type="solid"/>
              </v:shape>
              <v:shape style="position:absolute;left:2349;top:1;width:389;height:400" coordorigin="2349,1" coordsize="389,400" path="m2462,255l2437,255,2444,257,2453,263,2476,287,2482,295,2484,309,2483,313,2475,321,2470,323,2487,323,2491,319,2494,313,2495,307,2495,301,2466,259,2462,255xe" filled="true" fillcolor="#000000" stroked="false">
                <v:path arrowok="t"/>
                <v:fill type="solid"/>
              </v:shape>
              <v:shape style="position:absolute;left:2349;top:1;width:389;height:400" coordorigin="2349,1" coordsize="389,400" path="m2503,211l2487,211,2542,267,2550,259,2503,211xe" filled="true" fillcolor="#000000" stroked="false">
                <v:path arrowok="t"/>
                <v:fill type="solid"/>
              </v:shape>
              <v:shape style="position:absolute;left:2349;top:1;width:389;height:400" coordorigin="2349,1" coordsize="389,400" path="m2480,187l2474,193,2476,197,2476,203,2475,217,2474,223,2471,231,2480,239,2482,235,2483,231,2486,221,2487,215,2487,211,2503,211,2480,187xe" filled="true" fillcolor="#000000" stroked="false">
                <v:path arrowok="t"/>
                <v:fill type="solid"/>
              </v:shape>
              <v:shape style="position:absolute;left:2349;top:1;width:389;height:400" coordorigin="2349,1" coordsize="389,400" path="m2556,185l2547,185,2544,191,2543,195,2544,201,2544,207,2547,211,2558,221,2565,225,2582,225,2590,221,2596,215,2598,213,2570,213,2566,211,2563,209,2561,207,2557,203,2555,199,2555,187,2556,185xe" filled="true" fillcolor="#000000" stroked="false">
                <v:path arrowok="t"/>
                <v:fill type="solid"/>
              </v:shape>
              <v:shape style="position:absolute;left:2349;top:1;width:389;height:400" coordorigin="2349,1" coordsize="389,400" path="m2602,173l2581,173,2585,175,2594,183,2596,187,2596,199,2594,203,2589,207,2587,209,2584,211,2577,213,2598,213,2603,207,2607,199,2607,183,2604,175,2602,173xe" filled="true" fillcolor="#000000" stroked="false">
                <v:path arrowok="t"/>
                <v:fill type="solid"/>
              </v:shape>
              <v:shape style="position:absolute;left:2349;top:1;width:389;height:400" coordorigin="2349,1" coordsize="389,400" path="m2552,133l2537,133,2531,137,2518,149,2515,155,2515,169,2517,175,2522,181,2526,185,2530,187,2542,187,2547,185,2556,185,2557,183,2563,177,2538,177,2534,175,2531,171,2528,169,2527,165,2527,157,2528,153,2532,149,2535,147,2539,145,2568,145,2567,143,2563,141,2558,135,2552,133xe" filled="true" fillcolor="#000000" stroked="false">
                <v:path arrowok="t"/>
                <v:fill type="solid"/>
              </v:shape>
              <v:shape style="position:absolute;left:2349;top:1;width:389;height:400" coordorigin="2349,1" coordsize="389,400" path="m2568,145l2551,145,2554,149,2557,153,2559,155,2559,165,2557,169,2550,175,2547,177,2563,177,2565,175,2570,173,2602,173,2594,165,2567,165,2569,161,2570,155,2569,151,2569,147,2568,145xe" filled="true" fillcolor="#000000" stroked="false">
                <v:path arrowok="t"/>
                <v:fill type="solid"/>
              </v:shape>
              <v:shape style="position:absolute;left:2349;top:1;width:389;height:400" coordorigin="2349,1" coordsize="389,400" path="m2584,161l2573,161,2567,165,2594,165,2589,163,2584,161xe" filled="true" fillcolor="#000000" stroked="false">
                <v:path arrowok="t"/>
                <v:fill type="solid"/>
              </v:shape>
              <v:shape style="position:absolute;left:2349;top:1;width:389;height:400" coordorigin="2349,1" coordsize="389,400" path="m2629,59l2621,59,2604,63,2597,69,2584,81,2580,89,2575,105,2575,113,2578,121,2581,131,2625,163,2633,163,2649,159,2657,153,2661,149,2621,149,2612,145,2603,135,2593,125,2588,117,2615,73,2656,73,2653,71,2646,65,2638,63,2629,59xe" filled="true" fillcolor="#000000" stroked="false">
                <v:path arrowok="t"/>
                <v:fill type="solid"/>
              </v:shape>
              <v:shape style="position:absolute;left:2349;top:1;width:389;height:400" coordorigin="2349,1" coordsize="389,400" path="m2675,129l2663,129,2661,133,2659,137,2655,139,2648,147,2640,149,2661,149,2669,141,2674,135,2675,129xe" filled="true" fillcolor="#000000" stroked="false">
                <v:path arrowok="t"/>
                <v:fill type="solid"/>
              </v:shape>
              <v:shape style="position:absolute;left:2349;top:1;width:389;height:400" coordorigin="2349,1" coordsize="389,400" path="m2656,73l2627,73,2639,77,2645,81,2661,97,2666,107,2665,117,2652,121,2645,125,2650,133,2654,131,2658,129,2675,129,2676,125,2685,125,2693,123,2700,119,2698,115,2678,115,2678,109,2676,101,2671,89,2666,83,2656,73xe" filled="true" fillcolor="#000000" stroked="false">
                <v:path arrowok="t"/>
                <v:fill type="solid"/>
              </v:shape>
              <v:shape style="position:absolute;left:2349;top:1;width:389;height:400" coordorigin="2349,1" coordsize="389,400" path="m2696,111l2691,113,2685,115,2698,115,2696,111xe" filled="true" fillcolor="#000000" stroked="false">
                <v:path arrowok="t"/>
                <v:fill type="solid"/>
              </v:shape>
              <v:shape style="position:absolute;left:2349;top:1;width:389;height:400" coordorigin="2349,1" coordsize="389,400" path="m2691,25l2673,25,2728,81,2737,71,2691,25xe" filled="true" fillcolor="#000000" stroked="false">
                <v:path arrowok="t"/>
                <v:fill type="solid"/>
              </v:shape>
              <v:shape style="position:absolute;left:2349;top:1;width:389;height:400" coordorigin="2349,1" coordsize="389,400" path="m2666,1l2661,5,2662,11,2663,17,2662,31,2661,37,2658,45,2666,53,2673,25,2691,25,2666,1xe" filled="true" fillcolor="#000000" stroked="false">
                <v:path arrowok="t"/>
                <v:fill type="solid"/>
              </v:shape>
            </v:group>
            <v:group style="position:absolute;left:2740;top:1;width:391;height:400" coordorigin="2740,1" coordsize="391,400">
              <v:shape style="position:absolute;left:2740;top:1;width:391;height:400" coordorigin="2740,1" coordsize="391,400" path="m2796,307l2777,307,2781,309,2787,317,2790,321,2791,327,2791,331,2791,343,2790,357,2789,367,2789,375,2790,385,2791,391,2794,397,2796,401,2798,401,2818,381,2802,381,2801,379,2801,377,2801,367,2801,363,2802,355,2803,343,2803,337,2803,331,2803,329,2802,323,2801,319,2798,311,2796,307xe" filled="true" fillcolor="#000000" stroked="false">
                <v:path arrowok="t"/>
                <v:fill type="solid"/>
              </v:shape>
              <v:shape style="position:absolute;left:2740;top:1;width:391;height:400" coordorigin="2740,1" coordsize="391,400" path="m2836,347l2802,381,2818,381,2845,355,2836,347xe" filled="true" fillcolor="#000000" stroked="false">
                <v:path arrowok="t"/>
                <v:fill type="solid"/>
              </v:shape>
              <v:shape style="position:absolute;left:2740;top:1;width:391;height:400" coordorigin="2740,1" coordsize="391,400" path="m2781,295l2740,335,2743,343,2749,351,2759,341,2755,337,2752,333,2752,323,2755,319,2759,313,2763,311,2767,309,2772,309,2777,307,2796,307,2793,305,2788,299,2781,295xe" filled="true" fillcolor="#000000" stroked="false">
                <v:path arrowok="t"/>
                <v:fill type="solid"/>
              </v:shape>
              <v:shape style="position:absolute;left:2740;top:1;width:391;height:400" coordorigin="2740,1" coordsize="391,400" path="m2827,243l2822,243,2813,247,2809,249,2800,259,2798,263,2796,275,2798,283,2804,295,2810,303,2819,311,2828,321,2837,327,2846,331,2854,333,2863,335,2871,331,2878,325,2879,323,2861,323,2855,321,2848,321,2839,315,2827,303,2816,291,2809,281,2807,269,2809,263,2817,255,2853,255,2851,253,2846,251,2841,247,2836,245,2831,245,2827,243xe" filled="true" fillcolor="#000000" stroked="false">
                <v:path arrowok="t"/>
                <v:fill type="solid"/>
              </v:shape>
              <v:shape style="position:absolute;left:2740;top:1;width:391;height:400" coordorigin="2740,1" coordsize="391,400" path="m2853,255l2828,255,2835,257,2844,263,2867,287,2874,295,2875,301,2876,309,2874,313,2866,321,2861,323,2879,323,2883,319,2886,313,2887,301,2885,295,2879,281,2873,273,2858,259,2853,255xe" filled="true" fillcolor="#000000" stroked="false">
                <v:path arrowok="t"/>
                <v:fill type="solid"/>
              </v:shape>
              <v:shape style="position:absolute;left:2740;top:1;width:391;height:400" coordorigin="2740,1" coordsize="391,400" path="m2895,211l2878,211,2933,267,2942,259,2895,211xe" filled="true" fillcolor="#000000" stroked="false">
                <v:path arrowok="t"/>
                <v:fill type="solid"/>
              </v:shape>
              <v:shape style="position:absolute;left:2740;top:1;width:391;height:400" coordorigin="2740,1" coordsize="391,400" path="m2871,187l2866,193,2867,197,2868,203,2867,217,2865,223,2863,231,2871,239,2878,211,2895,211,2871,187xe" filled="true" fillcolor="#000000" stroked="false">
                <v:path arrowok="t"/>
                <v:fill type="solid"/>
              </v:shape>
              <v:shape style="position:absolute;left:2740;top:1;width:391;height:400" coordorigin="2740,1" coordsize="391,400" path="m2947,185l2939,185,2936,191,2934,195,2936,207,2939,211,2943,215,2949,221,2957,225,2973,225,2981,221,2988,215,2990,213,2961,213,2958,211,2955,209,2952,207,2948,203,2946,199,2946,187,2947,185xe" filled="true" fillcolor="#000000" stroked="false">
                <v:path arrowok="t"/>
                <v:fill type="solid"/>
              </v:shape>
              <v:shape style="position:absolute;left:2740;top:1;width:391;height:400" coordorigin="2740,1" coordsize="391,400" path="m2994,173l2972,173,2977,175,2981,179,2985,183,2987,187,2987,199,2968,213,2990,213,2995,207,2998,199,2999,183,2996,175,2994,173xe" filled="true" fillcolor="#000000" stroked="false">
                <v:path arrowok="t"/>
                <v:fill type="solid"/>
              </v:shape>
              <v:shape style="position:absolute;left:2740;top:1;width:391;height:400" coordorigin="2740,1" coordsize="391,400" path="m2943,133l2929,133,2922,137,2916,143,2910,149,2907,155,2906,169,2909,175,2914,181,2917,185,2921,187,2934,187,2939,185,2947,185,2948,183,2952,179,2954,177,2930,177,2926,175,2922,171,2919,169,2918,165,2918,157,2920,153,2926,147,2930,145,2959,145,2958,143,2955,141,2950,135,2943,133xe" filled="true" fillcolor="#000000" stroked="false">
                <v:path arrowok="t"/>
                <v:fill type="solid"/>
              </v:shape>
              <v:shape style="position:absolute;left:2740;top:1;width:391;height:400" coordorigin="2740,1" coordsize="391,400" path="m2959,145l2943,145,2946,149,2949,153,2950,155,2950,165,2949,169,2942,175,2938,177,2954,177,2956,175,2961,173,2994,173,2985,165,2959,165,2961,161,2961,155,2961,151,2960,147,2959,145xe" filled="true" fillcolor="#000000" stroked="false">
                <v:path arrowok="t"/>
                <v:fill type="solid"/>
              </v:shape>
              <v:shape style="position:absolute;left:2740;top:1;width:391;height:400" coordorigin="2740,1" coordsize="391,400" path="m2975,161l2964,161,2959,165,2985,165,2981,163,2975,161xe" filled="true" fillcolor="#000000" stroked="false">
                <v:path arrowok="t"/>
                <v:fill type="solid"/>
              </v:shape>
              <v:shape style="position:absolute;left:2740;top:1;width:391;height:400" coordorigin="2740,1" coordsize="391,400" path="m3021,59l3012,59,2996,63,2967,105,2967,113,2970,121,2973,131,2978,137,2992,151,2999,157,3016,163,3024,163,3041,159,3048,153,3052,149,3013,149,3003,145,2985,125,2980,117,2980,97,2983,89,2995,79,3000,75,3006,73,3047,73,3045,71,3037,65,3029,63,3021,59xe" filled="true" fillcolor="#000000" stroked="false">
                <v:path arrowok="t"/>
                <v:fill type="solid"/>
              </v:shape>
              <v:shape style="position:absolute;left:2740;top:1;width:391;height:400" coordorigin="2740,1" coordsize="391,400" path="m3067,129l3054,129,3053,133,3050,137,3040,147,3032,149,3052,149,3055,147,3061,141,3065,135,3067,129xe" filled="true" fillcolor="#000000" stroked="false">
                <v:path arrowok="t"/>
                <v:fill type="solid"/>
              </v:shape>
              <v:shape style="position:absolute;left:2740;top:1;width:391;height:400" coordorigin="2740,1" coordsize="391,400" path="m3047,73l3018,73,3031,77,3037,81,3042,87,3052,97,3057,107,3057,117,3050,119,3043,121,3037,125,3041,133,3045,131,3050,129,3067,129,3067,125,3076,125,3084,123,3091,119,3089,115,3069,115,3069,109,3068,101,3065,95,3062,89,3058,83,3047,73xe" filled="true" fillcolor="#000000" stroked="false">
                <v:path arrowok="t"/>
                <v:fill type="solid"/>
              </v:shape>
              <v:shape style="position:absolute;left:2740;top:1;width:391;height:400" coordorigin="2740,1" coordsize="391,400" path="m3088,111l3082,113,3076,115,3089,115,3088,111xe" filled="true" fillcolor="#000000" stroked="false">
                <v:path arrowok="t"/>
                <v:fill type="solid"/>
              </v:shape>
              <v:shape style="position:absolute;left:2740;top:1;width:391;height:400" coordorigin="2740,1" coordsize="391,400" path="m3085,75l3077,85,3084,91,3091,93,3107,93,3114,89,3121,81,3096,81,3091,79,3085,75xe" filled="true" fillcolor="#000000" stroked="false">
                <v:path arrowok="t"/>
                <v:fill type="solid"/>
              </v:shape>
              <v:shape style="position:absolute;left:2740;top:1;width:391;height:400" coordorigin="2740,1" coordsize="391,400" path="m3125,41l3104,41,3108,43,3117,51,3119,55,3119,67,3117,71,3109,79,3105,81,3121,81,3127,75,3130,69,3131,51,3128,43,3125,41xe" filled="true" fillcolor="#000000" stroked="false">
                <v:path arrowok="t"/>
                <v:fill type="solid"/>
              </v:shape>
              <v:shape style="position:absolute;left:2740;top:1;width:391;height:400" coordorigin="2740,1" coordsize="391,400" path="m3090,13l3070,13,3074,15,3081,21,3083,25,3082,31,3081,35,3078,39,3075,43,3074,43,3074,45,3073,45,3080,53,3082,51,3083,49,3085,47,3089,43,3094,41,3125,41,3117,33,3091,33,3093,29,3093,23,3091,15,3090,13xe" filled="true" fillcolor="#000000" stroked="false">
                <v:path arrowok="t"/>
                <v:fill type="solid"/>
              </v:shape>
              <v:shape style="position:absolute;left:2740;top:1;width:391;height:400" coordorigin="2740,1" coordsize="391,400" path="m3070,1l3065,1,3060,3,3038,37,3040,43,3044,51,3055,43,3051,39,3049,33,3050,25,3051,21,3058,15,3062,13,3090,13,3089,11,3086,9,3083,5,3079,3,3075,3,3070,1xe" filled="true" fillcolor="#000000" stroked="false">
                <v:path arrowok="t"/>
                <v:fill type="solid"/>
              </v:shape>
              <v:shape style="position:absolute;left:2740;top:1;width:391;height:400" coordorigin="2740,1" coordsize="391,400" path="m3112,29l3096,29,3091,33,3117,33,3112,29xe" filled="true" fillcolor="#000000" stroked="false">
                <v:path arrowok="t"/>
                <v:fill type="solid"/>
              </v:shape>
            </v:group>
            <v:group style="position:absolute;left:3132;top:1;width:389;height:400" coordorigin="3132,1" coordsize="389,400">
              <v:shape style="position:absolute;left:3132;top:1;width:389;height:400" coordorigin="3132,1" coordsize="389,400" path="m3188,307l3168,307,3172,309,3179,317,3181,321,3183,331,3183,343,3180,367,3180,375,3181,379,3181,385,3182,391,3186,397,3187,401,3189,401,3210,381,3193,381,3193,379,3192,377,3192,363,3193,355,3194,343,3194,327,3194,323,3193,319,3191,315,3190,311,3188,307xe" filled="true" fillcolor="#000000" stroked="false">
                <v:path arrowok="t"/>
                <v:fill type="solid"/>
              </v:shape>
              <v:shape style="position:absolute;left:3132;top:1;width:389;height:400" coordorigin="3132,1" coordsize="389,400" path="m3228,347l3193,381,3210,381,3236,355,3228,347xe" filled="true" fillcolor="#000000" stroked="false">
                <v:path arrowok="t"/>
                <v:fill type="solid"/>
              </v:shape>
              <v:shape style="position:absolute;left:3132;top:1;width:389;height:400" coordorigin="3132,1" coordsize="389,400" path="m3173,295l3132,335,3135,343,3141,351,3150,341,3146,337,3144,333,3144,323,3146,319,3150,313,3154,311,3158,309,3163,309,3168,307,3188,307,3185,305,3179,299,3173,295xe" filled="true" fillcolor="#000000" stroked="false">
                <v:path arrowok="t"/>
                <v:fill type="solid"/>
              </v:shape>
              <v:shape style="position:absolute;left:3132;top:1;width:389;height:400" coordorigin="3132,1" coordsize="389,400" path="m3218,243l3214,243,3209,245,3188,275,3189,283,3196,295,3202,303,3210,311,3220,321,3229,327,3238,331,3246,333,3254,335,3262,331,3270,323,3253,323,3246,321,3240,321,3231,315,3207,291,3201,281,3200,275,3199,269,3200,263,3208,255,3245,255,3243,253,3238,251,3233,247,3228,245,3223,245,3218,243xe" filled="true" fillcolor="#000000" stroked="false">
                <v:path arrowok="t"/>
                <v:fill type="solid"/>
              </v:shape>
              <v:shape style="position:absolute;left:3132;top:1;width:389;height:400" coordorigin="3132,1" coordsize="389,400" path="m3245,255l3220,255,3226,257,3236,263,3259,287,3265,295,3266,301,3267,309,3266,313,3262,317,3258,321,3253,323,3270,323,3274,319,3277,313,3278,301,3277,295,3273,289,3270,281,3264,273,3249,259,3245,255xe" filled="true" fillcolor="#000000" stroked="false">
                <v:path arrowok="t"/>
                <v:fill type="solid"/>
              </v:shape>
              <v:shape style="position:absolute;left:3132;top:1;width:389;height:400" coordorigin="3132,1" coordsize="389,400" path="m3286,211l3270,211,3325,267,3333,259,3286,211xe" filled="true" fillcolor="#000000" stroked="false">
                <v:path arrowok="t"/>
                <v:fill type="solid"/>
              </v:shape>
              <v:shape style="position:absolute;left:3132;top:1;width:389;height:400" coordorigin="3132,1" coordsize="389,400" path="m3263,187l3257,193,3259,197,3259,201,3259,205,3258,217,3257,223,3254,231,3263,239,3266,231,3269,221,3270,215,3270,211,3286,211,3263,187xe" filled="true" fillcolor="#000000" stroked="false">
                <v:path arrowok="t"/>
                <v:fill type="solid"/>
              </v:shape>
              <v:shape style="position:absolute;left:3132;top:1;width:389;height:400" coordorigin="3132,1" coordsize="389,400" path="m3348,209l3340,219,3346,223,3353,225,3366,225,3372,221,3378,215,3356,215,3352,213,3348,209xe" filled="true" fillcolor="#000000" stroked="false">
                <v:path arrowok="t"/>
                <v:fill type="solid"/>
              </v:shape>
              <v:shape style="position:absolute;left:3132;top:1;width:389;height:400" coordorigin="3132,1" coordsize="389,400" path="m3375,165l3360,165,3360,167,3361,167,3365,171,3368,175,3373,183,3375,187,3376,191,3376,193,3376,197,3375,203,3373,207,3367,213,3364,213,3356,215,3378,215,3383,211,3386,205,3387,199,3388,191,3387,185,3383,177,3380,171,3375,165xe" filled="true" fillcolor="#000000" stroked="false">
                <v:path arrowok="t"/>
                <v:fill type="solid"/>
              </v:shape>
              <v:shape style="position:absolute;left:3132;top:1;width:389;height:400" coordorigin="3132,1" coordsize="389,400" path="m3335,133l3329,133,3323,135,3317,135,3311,139,3307,143,3300,149,3297,157,3297,175,3301,183,3308,189,3315,197,3323,199,3339,201,3346,197,3352,191,3356,189,3356,187,3327,187,3322,185,3309,159,3311,153,3315,149,3318,145,3323,143,3354,143,3349,139,3335,133xe" filled="true" fillcolor="#000000" stroked="false">
                <v:path arrowok="t"/>
                <v:fill type="solid"/>
              </v:shape>
              <v:shape style="position:absolute;left:3132;top:1;width:389;height:400" coordorigin="3132,1" coordsize="389,400" path="m3354,143l3323,143,3329,145,3334,145,3340,147,3344,153,3349,157,3352,163,3352,173,3351,177,3343,185,3338,187,3356,187,3358,183,3359,179,3361,175,3361,169,3360,165,3375,165,3374,163,3356,145,3354,143xe" filled="true" fillcolor="#000000" stroked="false">
                <v:path arrowok="t"/>
                <v:fill type="solid"/>
              </v:shape>
              <v:shape style="position:absolute;left:3132;top:1;width:389;height:400" coordorigin="3132,1" coordsize="389,400" path="m3412,59l3404,59,3387,63,3380,69,3373,75,3367,81,3363,89,3360,97,3358,105,3358,113,3361,121,3364,131,3399,159,3407,163,3416,163,3432,159,3440,153,3444,149,3404,149,3395,145,3376,125,3371,117,3371,97,3374,89,3386,79,3391,75,3397,73,3439,73,3436,71,3429,65,3420,63,3412,59xe" filled="true" fillcolor="#000000" stroked="false">
                <v:path arrowok="t"/>
                <v:fill type="solid"/>
              </v:shape>
              <v:shape style="position:absolute;left:3132;top:1;width:389;height:400" coordorigin="3132,1" coordsize="389,400" path="m3458,129l3446,129,3444,133,3442,137,3431,147,3423,149,3444,149,3452,141,3457,135,3458,129xe" filled="true" fillcolor="#000000" stroked="false">
                <v:path arrowok="t"/>
                <v:fill type="solid"/>
              </v:shape>
              <v:shape style="position:absolute;left:3132;top:1;width:389;height:400" coordorigin="3132,1" coordsize="389,400" path="m3439,73l3410,73,3422,77,3428,81,3434,87,3444,97,3449,107,3448,117,3435,121,3428,125,3433,133,3437,131,3441,129,3458,129,3459,125,3468,125,3476,123,3483,119,3481,115,3460,115,3461,109,3459,101,3454,89,3449,83,3439,73xe" filled="true" fillcolor="#000000" stroked="false">
                <v:path arrowok="t"/>
                <v:fill type="solid"/>
              </v:shape>
              <v:shape style="position:absolute;left:3132;top:1;width:389;height:400" coordorigin="3132,1" coordsize="389,400" path="m3479,111l3474,113,3468,115,3481,115,3479,111xe" filled="true" fillcolor="#000000" stroked="false">
                <v:path arrowok="t"/>
                <v:fill type="solid"/>
              </v:shape>
              <v:shape style="position:absolute;left:3132;top:1;width:389;height:400" coordorigin="3132,1" coordsize="389,400" path="m3474,25l3456,25,3511,81,3520,71,3474,25xe" filled="true" fillcolor="#000000" stroked="false">
                <v:path arrowok="t"/>
                <v:fill type="solid"/>
              </v:shape>
              <v:shape style="position:absolute;left:3132;top:1;width:389;height:400" coordorigin="3132,1" coordsize="389,400" path="m3449,1l3444,5,3445,11,3446,23,3445,31,3444,37,3441,45,3449,53,3456,25,3474,25,3449,1xe" filled="true" fillcolor="#000000" stroked="false">
                <v:path arrowok="t"/>
                <v:fill type="solid"/>
              </v:shape>
            </v:group>
            <v:group style="position:absolute;left:3523;top:1;width:390;height:400" coordorigin="3523,1" coordsize="390,400">
              <v:shape style="position:absolute;left:3523;top:1;width:390;height:400" coordorigin="3523,1" coordsize="390,400" path="m3579,307l3560,307,3564,309,3567,313,3570,317,3572,321,3574,331,3574,343,3573,357,3572,367,3577,397,3579,401,3581,401,3601,381,3585,381,3584,379,3584,377,3584,363,3585,355,3586,343,3586,337,3586,331,3585,323,3584,319,3581,311,3579,307xe" filled="true" fillcolor="#000000" stroked="false">
                <v:path arrowok="t"/>
                <v:fill type="solid"/>
              </v:shape>
              <v:shape style="position:absolute;left:3523;top:1;width:390;height:400" coordorigin="3523,1" coordsize="390,400" path="m3619,347l3585,381,3601,381,3627,355,3619,347xe" filled="true" fillcolor="#000000" stroked="false">
                <v:path arrowok="t"/>
                <v:fill type="solid"/>
              </v:shape>
              <v:shape style="position:absolute;left:3523;top:1;width:390;height:400" coordorigin="3523,1" coordsize="390,400" path="m3564,295l3523,335,3526,343,3532,351,3542,341,3538,337,3535,333,3535,323,3537,319,3546,311,3550,309,3555,309,3560,307,3579,307,3576,305,3571,299,3564,295xe" filled="true" fillcolor="#000000" stroked="false">
                <v:path arrowok="t"/>
                <v:fill type="solid"/>
              </v:shape>
              <v:shape style="position:absolute;left:3523;top:1;width:390;height:400" coordorigin="3523,1" coordsize="390,400" path="m3610,243l3605,243,3596,247,3592,249,3583,259,3581,263,3580,269,3579,275,3581,283,3587,295,3593,303,3602,311,3611,321,3620,327,3629,331,3637,333,3646,335,3654,331,3662,323,3644,323,3638,321,3631,321,3622,315,3599,291,3592,281,3590,269,3592,263,3600,255,3636,255,3634,253,3629,251,3624,247,3619,245,3610,243xe" filled="true" fillcolor="#000000" stroked="false">
                <v:path arrowok="t"/>
                <v:fill type="solid"/>
              </v:shape>
              <v:shape style="position:absolute;left:3523;top:1;width:390;height:400" coordorigin="3523,1" coordsize="390,400" path="m3636,255l3611,255,3618,257,3627,263,3650,287,3656,295,3659,309,3657,313,3649,321,3644,323,3662,323,3666,319,3669,313,3670,301,3668,295,3662,281,3656,273,3641,259,3636,255xe" filled="true" fillcolor="#000000" stroked="false">
                <v:path arrowok="t"/>
                <v:fill type="solid"/>
              </v:shape>
              <v:shape style="position:absolute;left:3523;top:1;width:390;height:400" coordorigin="3523,1" coordsize="390,400" path="m3678,211l3661,211,3716,267,3725,259,3678,211xe" filled="true" fillcolor="#000000" stroked="false">
                <v:path arrowok="t"/>
                <v:fill type="solid"/>
              </v:shape>
              <v:shape style="position:absolute;left:3523;top:1;width:390;height:400" coordorigin="3523,1" coordsize="390,400" path="m3654,187l3649,193,3650,197,3650,199,3650,207,3650,217,3648,223,3646,231,3654,239,3661,211,3678,211,3654,187xe" filled="true" fillcolor="#000000" stroked="false">
                <v:path arrowok="t"/>
                <v:fill type="solid"/>
              </v:shape>
              <v:shape style="position:absolute;left:3523;top:1;width:390;height:400" coordorigin="3523,1" coordsize="390,400" path="m3739,209l3732,219,3738,223,3744,225,3757,225,3763,221,3769,217,3771,215,3748,215,3744,213,3739,209xe" filled="true" fillcolor="#000000" stroked="false">
                <v:path arrowok="t"/>
                <v:fill type="solid"/>
              </v:shape>
              <v:shape style="position:absolute;left:3523;top:1;width:390;height:400" coordorigin="3523,1" coordsize="390,400" path="m3767,165l3751,165,3752,167,3753,167,3757,171,3760,175,3765,183,3766,187,3768,193,3768,197,3766,203,3765,207,3759,213,3755,213,3748,215,3771,215,3774,211,3777,205,3778,199,3779,191,3778,185,3775,177,3771,171,3767,165xe" filled="true" fillcolor="#000000" stroked="false">
                <v:path arrowok="t"/>
                <v:fill type="solid"/>
              </v:shape>
              <v:shape style="position:absolute;left:3523;top:1;width:390;height:400" coordorigin="3523,1" coordsize="390,400" path="m3727,133l3721,133,3714,135,3708,135,3703,139,3698,143,3692,149,3689,157,3689,175,3693,183,3707,197,3714,199,3731,201,3738,197,3747,189,3748,187,3718,187,3713,185,3704,175,3701,171,3701,165,3701,159,3702,153,3710,145,3715,143,3745,143,3740,139,3733,137,3727,133xe" filled="true" fillcolor="#000000" stroked="false">
                <v:path arrowok="t"/>
                <v:fill type="solid"/>
              </v:shape>
              <v:shape style="position:absolute;left:3523;top:1;width:390;height:400" coordorigin="3523,1" coordsize="390,400" path="m3745,143l3715,143,3720,145,3726,145,3731,147,3736,153,3741,157,3744,163,3744,173,3742,177,3734,185,3729,187,3748,187,3749,183,3751,179,3752,175,3752,169,3751,165,3767,165,3765,163,3748,145,3745,143xe" filled="true" fillcolor="#000000" stroked="false">
                <v:path arrowok="t"/>
                <v:fill type="solid"/>
              </v:shape>
              <v:shape style="position:absolute;left:3523;top:1;width:390;height:400" coordorigin="3523,1" coordsize="390,400" path="m3804,59l3795,59,3779,63,3771,69,3758,81,3754,89,3750,105,3750,113,3753,121,3756,131,3761,137,3775,151,3782,157,3799,163,3807,163,3824,159,3831,153,3835,149,3796,149,3786,145,3777,135,3768,125,3763,117,3763,101,3763,97,3766,89,3773,83,3778,79,3783,75,3789,73,3830,73,3828,71,3820,65,3812,63,3804,59xe" filled="true" fillcolor="#000000" stroked="false">
                <v:path arrowok="t"/>
                <v:fill type="solid"/>
              </v:shape>
              <v:shape style="position:absolute;left:3523;top:1;width:390;height:400" coordorigin="3523,1" coordsize="390,400" path="m3850,129l3837,129,3836,133,3833,137,3823,147,3814,149,3835,149,3838,147,3844,141,3848,135,3850,129xe" filled="true" fillcolor="#000000" stroked="false">
                <v:path arrowok="t"/>
                <v:fill type="solid"/>
              </v:shape>
              <v:shape style="position:absolute;left:3523;top:1;width:390;height:400" coordorigin="3523,1" coordsize="390,400" path="m3830,73l3801,73,3814,77,3820,81,3835,97,3840,107,3840,117,3833,119,3826,121,3820,125,3824,133,3828,131,3833,129,3850,129,3850,125,3859,125,3867,123,3874,119,3872,115,3852,115,3852,109,3851,101,3848,95,3845,89,3841,83,3830,73xe" filled="true" fillcolor="#000000" stroked="false">
                <v:path arrowok="t"/>
                <v:fill type="solid"/>
              </v:shape>
              <v:shape style="position:absolute;left:3523;top:1;width:390;height:400" coordorigin="3523,1" coordsize="390,400" path="m3870,111l3865,113,3859,115,3872,115,3870,111xe" filled="true" fillcolor="#000000" stroked="false">
                <v:path arrowok="t"/>
                <v:fill type="solid"/>
              </v:shape>
              <v:shape style="position:absolute;left:3523;top:1;width:390;height:400" coordorigin="3523,1" coordsize="390,400" path="m3868,75l3860,85,3867,91,3874,93,3890,93,3896,89,3903,83,3904,81,3879,81,3874,79,3868,75xe" filled="true" fillcolor="#000000" stroked="false">
                <v:path arrowok="t"/>
                <v:fill type="solid"/>
              </v:shape>
              <v:shape style="position:absolute;left:3523;top:1;width:390;height:400" coordorigin="3523,1" coordsize="390,400" path="m3908,41l3887,41,3891,43,3900,51,3902,55,3902,67,3900,71,3892,79,3888,81,3904,81,3910,75,3913,69,3913,51,3911,43,3908,41xe" filled="true" fillcolor="#000000" stroked="false">
                <v:path arrowok="t"/>
                <v:fill type="solid"/>
              </v:shape>
              <v:shape style="position:absolute;left:3523;top:1;width:390;height:400" coordorigin="3523,1" coordsize="390,400" path="m3873,13l3853,13,3857,15,3864,21,3866,25,3864,35,3861,39,3858,43,3857,43,3857,45,3856,45,3863,53,3865,51,3866,49,3872,43,3876,41,3908,41,3900,33,3874,33,3876,29,3876,23,3875,19,3874,15,3873,13xe" filled="true" fillcolor="#000000" stroked="false">
                <v:path arrowok="t"/>
                <v:fill type="solid"/>
              </v:shape>
              <v:shape style="position:absolute;left:3523;top:1;width:390;height:400" coordorigin="3523,1" coordsize="390,400" path="m3853,1l3848,1,3843,3,3821,37,3823,43,3827,51,3838,43,3834,39,3832,33,3833,25,3834,21,3838,19,3841,15,3845,13,3873,13,3872,11,3866,5,3862,3,3853,1xe" filled="true" fillcolor="#000000" stroked="false">
                <v:path arrowok="t"/>
                <v:fill type="solid"/>
              </v:shape>
              <v:shape style="position:absolute;left:3523;top:1;width:390;height:400" coordorigin="3523,1" coordsize="390,400" path="m3895,29l3879,29,3874,33,3900,33,3895,29xe" filled="true" fillcolor="#000000" stroked="false">
                <v:path arrowok="t"/>
                <v:fill type="solid"/>
              </v:shape>
            </v:group>
          </v:group>
        </w:pict>
      </w:r>
      <w:r>
        <w:rPr>
          <w:rFonts w:ascii="等线"/>
          <w:position w:val="4"/>
        </w:rPr>
      </w:r>
    </w:p>
    <w:p>
      <w:pPr>
        <w:spacing w:line="240" w:lineRule="auto" w:before="0"/>
        <w:ind w:right="0"/>
        <w:rPr>
          <w:rFonts w:ascii="等线" w:hAnsi="等线" w:cs="等线" w:eastAsia="等线" w:hint="default"/>
          <w:sz w:val="20"/>
          <w:szCs w:val="20"/>
        </w:rPr>
      </w:pPr>
    </w:p>
    <w:p>
      <w:pPr>
        <w:spacing w:line="240" w:lineRule="auto" w:before="0"/>
        <w:ind w:right="0"/>
        <w:rPr>
          <w:rFonts w:ascii="等线" w:hAnsi="等线" w:cs="等线" w:eastAsia="等线" w:hint="default"/>
          <w:sz w:val="27"/>
          <w:szCs w:val="27"/>
        </w:rPr>
      </w:pPr>
    </w:p>
    <w:p>
      <w:pPr>
        <w:pStyle w:val="BodyText"/>
        <w:spacing w:line="312" w:lineRule="exact" w:before="21"/>
        <w:ind w:right="131" w:firstLine="403"/>
        <w:jc w:val="both"/>
      </w:pPr>
      <w:r>
        <w:rPr>
          <w:rFonts w:ascii="Microsoft JhengHei" w:hAnsi="Microsoft JhengHei" w:cs="Microsoft JhengHei" w:eastAsia="Microsoft JhengHei" w:hint="default"/>
          <w:b/>
          <w:bCs/>
        </w:rPr>
        <w:t>毛利率稳中有升，加大存货应对上游供应风险导致</w:t>
      </w:r>
      <w:r>
        <w:rPr>
          <w:rFonts w:ascii="Microsoft JhengHei" w:hAnsi="Microsoft JhengHei" w:cs="Microsoft JhengHei" w:eastAsia="Microsoft JhengHei" w:hint="default"/>
          <w:b/>
          <w:bCs/>
          <w:spacing w:val="-22"/>
        </w:rPr>
        <w:t> </w:t>
      </w:r>
      <w:r>
        <w:rPr>
          <w:rFonts w:ascii="Times New Roman" w:hAnsi="Times New Roman" w:cs="Times New Roman" w:eastAsia="Times New Roman" w:hint="default"/>
          <w:b/>
          <w:bCs/>
        </w:rPr>
        <w:t>DOI</w:t>
      </w:r>
      <w:r>
        <w:rPr>
          <w:rFonts w:ascii="Times New Roman" w:hAnsi="Times New Roman" w:cs="Times New Roman" w:eastAsia="Times New Roman" w:hint="default"/>
          <w:b/>
          <w:bCs/>
          <w:spacing w:val="-24"/>
        </w:rPr>
        <w:t> </w:t>
      </w:r>
      <w:r>
        <w:rPr>
          <w:rFonts w:ascii="Microsoft JhengHei" w:hAnsi="Microsoft JhengHei" w:cs="Microsoft JhengHei" w:eastAsia="Microsoft JhengHei" w:hint="default"/>
          <w:b/>
          <w:bCs/>
        </w:rPr>
        <w:t>短期上升。</w:t>
      </w:r>
      <w:r>
        <w:rPr/>
        <w:t>拉长时间窗口来看，海康威视毛利率自 </w:t>
      </w:r>
      <w:r>
        <w:rPr>
          <w:rFonts w:ascii="Times New Roman" w:hAnsi="Times New Roman" w:cs="Times New Roman" w:eastAsia="Times New Roman" w:hint="default"/>
        </w:rPr>
        <w:t>2016</w:t>
      </w:r>
      <w:r>
        <w:rPr>
          <w:rFonts w:ascii="Times New Roman" w:hAnsi="Times New Roman" w:cs="Times New Roman" w:eastAsia="Times New Roman" w:hint="default"/>
          <w:spacing w:val="12"/>
        </w:rPr>
        <w:t> </w:t>
      </w:r>
      <w:r>
        <w:rPr/>
        <w:t>年</w:t>
      </w:r>
      <w:r>
        <w:rPr>
          <w:spacing w:val="-40"/>
        </w:rPr>
        <w:t> </w:t>
      </w:r>
      <w:r>
        <w:rPr>
          <w:rFonts w:ascii="Times New Roman" w:hAnsi="Times New Roman" w:cs="Times New Roman" w:eastAsia="Times New Roman" w:hint="default"/>
        </w:rPr>
        <w:t>38%-44%</w:t>
      </w:r>
      <w:r>
        <w:rPr/>
        <w:t>区间上升至</w:t>
      </w:r>
      <w:r>
        <w:rPr>
          <w:spacing w:val="-39"/>
        </w:rPr>
        <w:t> </w:t>
      </w:r>
      <w:r>
        <w:rPr>
          <w:rFonts w:ascii="Times New Roman" w:hAnsi="Times New Roman" w:cs="Times New Roman" w:eastAsia="Times New Roman" w:hint="default"/>
        </w:rPr>
        <w:t>2019</w:t>
      </w:r>
      <w:r>
        <w:rPr>
          <w:rFonts w:ascii="Times New Roman" w:hAnsi="Times New Roman" w:cs="Times New Roman" w:eastAsia="Times New Roman" w:hint="default"/>
          <w:spacing w:val="11"/>
        </w:rPr>
        <w:t> </w:t>
      </w:r>
      <w:r>
        <w:rPr/>
        <w:t>年</w:t>
      </w:r>
      <w:r>
        <w:rPr>
          <w:spacing w:val="-40"/>
        </w:rPr>
        <w:t> </w:t>
      </w:r>
      <w:r>
        <w:rPr>
          <w:rFonts w:ascii="Times New Roman" w:hAnsi="Times New Roman" w:cs="Times New Roman" w:eastAsia="Times New Roman" w:hint="default"/>
        </w:rPr>
        <w:t>45%-48%</w:t>
      </w:r>
      <w:r>
        <w:rPr/>
        <w:t>区间，大华股份则相对稳定，</w:t>
      </w:r>
      <w:r>
        <w:rPr>
          <w:rFonts w:ascii="Times New Roman" w:hAnsi="Times New Roman" w:cs="Times New Roman" w:eastAsia="Times New Roman" w:hint="default"/>
        </w:rPr>
        <w:t>2018</w:t>
      </w:r>
      <w:r>
        <w:rPr>
          <w:rFonts w:ascii="Times New Roman" w:hAnsi="Times New Roman" w:cs="Times New Roman" w:eastAsia="Times New Roman" w:hint="default"/>
          <w:spacing w:val="11"/>
        </w:rPr>
        <w:t> </w:t>
      </w:r>
      <w:r>
        <w:rPr/>
        <w:t>年以前始终维持在</w:t>
      </w:r>
      <w:r>
        <w:rPr>
          <w:spacing w:val="-39"/>
        </w:rPr>
        <w:t> </w:t>
      </w:r>
      <w:r>
        <w:rPr>
          <w:rFonts w:ascii="Times New Roman" w:hAnsi="Times New Roman" w:cs="Times New Roman" w:eastAsia="Times New Roman" w:hint="default"/>
        </w:rPr>
        <w:t>36%-40% </w:t>
      </w:r>
      <w:r>
        <w:rPr>
          <w:spacing w:val="-6"/>
        </w:rPr>
        <w:t>区间，</w:t>
      </w:r>
      <w:r>
        <w:rPr>
          <w:rFonts w:ascii="Times New Roman" w:hAnsi="Times New Roman" w:cs="Times New Roman" w:eastAsia="Times New Roman" w:hint="default"/>
          <w:spacing w:val="-6"/>
        </w:rPr>
        <w:t>2019</w:t>
      </w:r>
      <w:r>
        <w:rPr>
          <w:rFonts w:ascii="Times New Roman" w:hAnsi="Times New Roman" w:cs="Times New Roman" w:eastAsia="Times New Roman" w:hint="default"/>
          <w:spacing w:val="-1"/>
        </w:rPr>
        <w:t> </w:t>
      </w:r>
      <w:r>
        <w:rPr>
          <w:spacing w:val="-5"/>
        </w:rPr>
        <w:t>年受益于管理优化，相关费用显著降低，毛利率有所增长，达到</w:t>
      </w:r>
      <w:r>
        <w:rPr>
          <w:spacing w:val="-49"/>
        </w:rPr>
        <w:t> </w:t>
      </w:r>
      <w:r>
        <w:rPr>
          <w:rFonts w:ascii="Times New Roman" w:hAnsi="Times New Roman" w:cs="Times New Roman" w:eastAsia="Times New Roman" w:hint="default"/>
          <w:spacing w:val="-3"/>
        </w:rPr>
        <w:t>42%-43%</w:t>
      </w:r>
      <w:r>
        <w:rPr>
          <w:spacing w:val="-3"/>
        </w:rPr>
        <w:t>区间；两公司</w:t>
      </w:r>
      <w:r>
        <w:rPr>
          <w:spacing w:val="-51"/>
        </w:rPr>
        <w:t> </w:t>
      </w:r>
      <w:r>
        <w:rPr>
          <w:rFonts w:ascii="Times New Roman" w:hAnsi="Times New Roman" w:cs="Times New Roman" w:eastAsia="Times New Roman" w:hint="default"/>
        </w:rPr>
        <w:t>DOI</w:t>
      </w:r>
      <w:r>
        <w:rPr>
          <w:rFonts w:ascii="Times New Roman" w:hAnsi="Times New Roman" w:cs="Times New Roman" w:eastAsia="Times New Roman" w:hint="default"/>
          <w:spacing w:val="-1"/>
        </w:rPr>
        <w:t> </w:t>
      </w:r>
      <w:r>
        <w:rPr/>
        <w:t>自</w:t>
      </w:r>
      <w:r>
        <w:rPr>
          <w:spacing w:val="-52"/>
        </w:rPr>
        <w:t> </w:t>
      </w:r>
      <w:r>
        <w:rPr>
          <w:rFonts w:ascii="Times New Roman" w:hAnsi="Times New Roman" w:cs="Times New Roman" w:eastAsia="Times New Roman" w:hint="default"/>
        </w:rPr>
        <w:t>19Q1 </w:t>
      </w:r>
      <w:r>
        <w:rPr/>
        <w:t>均有上升，其中海康威视</w:t>
      </w:r>
      <w:r>
        <w:rPr>
          <w:spacing w:val="-44"/>
        </w:rPr>
        <w:t> </w:t>
      </w:r>
      <w:r>
        <w:rPr>
          <w:rFonts w:ascii="Times New Roman" w:hAnsi="Times New Roman" w:cs="Times New Roman" w:eastAsia="Times New Roman" w:hint="default"/>
        </w:rPr>
        <w:t>DOI</w:t>
      </w:r>
      <w:r>
        <w:rPr>
          <w:rFonts w:ascii="Times New Roman" w:hAnsi="Times New Roman" w:cs="Times New Roman" w:eastAsia="Times New Roman" w:hint="default"/>
          <w:spacing w:val="7"/>
        </w:rPr>
        <w:t> </w:t>
      </w:r>
      <w:r>
        <w:rPr/>
        <w:t>自</w:t>
      </w:r>
      <w:r>
        <w:rPr>
          <w:spacing w:val="-45"/>
        </w:rPr>
        <w:t> </w:t>
      </w:r>
      <w:r>
        <w:rPr>
          <w:rFonts w:ascii="Times New Roman" w:hAnsi="Times New Roman" w:cs="Times New Roman" w:eastAsia="Times New Roman" w:hint="default"/>
        </w:rPr>
        <w:t>18Q4</w:t>
      </w:r>
      <w:r>
        <w:rPr>
          <w:rFonts w:ascii="Times New Roman" w:hAnsi="Times New Roman" w:cs="Times New Roman" w:eastAsia="Times New Roman" w:hint="default"/>
          <w:spacing w:val="7"/>
        </w:rPr>
        <w:t> </w:t>
      </w:r>
      <w:r>
        <w:rPr/>
        <w:t>的</w:t>
      </w:r>
      <w:r>
        <w:rPr>
          <w:spacing w:val="-45"/>
        </w:rPr>
        <w:t> </w:t>
      </w:r>
      <w:r>
        <w:rPr>
          <w:rFonts w:ascii="Times New Roman" w:hAnsi="Times New Roman" w:cs="Times New Roman" w:eastAsia="Times New Roman" w:hint="default"/>
        </w:rPr>
        <w:t>69.85</w:t>
      </w:r>
      <w:r>
        <w:rPr>
          <w:rFonts w:ascii="Times New Roman" w:hAnsi="Times New Roman" w:cs="Times New Roman" w:eastAsia="Times New Roman" w:hint="default"/>
          <w:spacing w:val="7"/>
        </w:rPr>
        <w:t> </w:t>
      </w:r>
      <w:r>
        <w:rPr/>
        <w:t>天增长至</w:t>
      </w:r>
      <w:r>
        <w:rPr>
          <w:spacing w:val="-45"/>
        </w:rPr>
        <w:t> </w:t>
      </w:r>
      <w:r>
        <w:rPr>
          <w:rFonts w:ascii="Times New Roman" w:hAnsi="Times New Roman" w:cs="Times New Roman" w:eastAsia="Times New Roman" w:hint="default"/>
        </w:rPr>
        <w:t>19Q3</w:t>
      </w:r>
      <w:r>
        <w:rPr>
          <w:rFonts w:ascii="Times New Roman" w:hAnsi="Times New Roman" w:cs="Times New Roman" w:eastAsia="Times New Roman" w:hint="default"/>
          <w:spacing w:val="7"/>
        </w:rPr>
        <w:t> </w:t>
      </w:r>
      <w:r>
        <w:rPr/>
        <w:t>约</w:t>
      </w:r>
      <w:r>
        <w:rPr>
          <w:spacing w:val="-45"/>
        </w:rPr>
        <w:t> </w:t>
      </w:r>
      <w:r>
        <w:rPr>
          <w:rFonts w:ascii="Times New Roman" w:hAnsi="Times New Roman" w:cs="Times New Roman" w:eastAsia="Times New Roman" w:hint="default"/>
        </w:rPr>
        <w:t>100</w:t>
      </w:r>
      <w:r>
        <w:rPr>
          <w:rFonts w:ascii="Times New Roman" w:hAnsi="Times New Roman" w:cs="Times New Roman" w:eastAsia="Times New Roman" w:hint="default"/>
          <w:spacing w:val="7"/>
        </w:rPr>
        <w:t> </w:t>
      </w:r>
      <w:r>
        <w:rPr/>
        <w:t>天，大华股份则从</w:t>
      </w:r>
      <w:r>
        <w:rPr>
          <w:spacing w:val="-44"/>
        </w:rPr>
        <w:t> </w:t>
      </w:r>
      <w:r>
        <w:rPr>
          <w:rFonts w:ascii="Times New Roman" w:hAnsi="Times New Roman" w:cs="Times New Roman" w:eastAsia="Times New Roman" w:hint="default"/>
        </w:rPr>
        <w:t>18Q4</w:t>
      </w:r>
      <w:r>
        <w:rPr>
          <w:rFonts w:ascii="Times New Roman" w:hAnsi="Times New Roman" w:cs="Times New Roman" w:eastAsia="Times New Roman" w:hint="default"/>
          <w:spacing w:val="7"/>
        </w:rPr>
        <w:t> </w:t>
      </w:r>
      <w:r>
        <w:rPr/>
        <w:t>约</w:t>
      </w:r>
      <w:r>
        <w:rPr>
          <w:spacing w:val="-45"/>
        </w:rPr>
        <w:t> </w:t>
      </w:r>
      <w:r>
        <w:rPr>
          <w:rFonts w:ascii="Times New Roman" w:hAnsi="Times New Roman" w:cs="Times New Roman" w:eastAsia="Times New Roman" w:hint="default"/>
        </w:rPr>
        <w:t>70</w:t>
      </w:r>
      <w:r>
        <w:rPr>
          <w:rFonts w:ascii="Times New Roman" w:hAnsi="Times New Roman" w:cs="Times New Roman" w:eastAsia="Times New Roman" w:hint="default"/>
          <w:spacing w:val="6"/>
        </w:rPr>
        <w:t> </w:t>
      </w:r>
      <w:r>
        <w:rPr/>
        <w:t>天增长至 </w:t>
      </w:r>
      <w:r>
        <w:rPr>
          <w:rFonts w:ascii="Times New Roman" w:hAnsi="Times New Roman" w:cs="Times New Roman" w:eastAsia="Times New Roman" w:hint="default"/>
        </w:rPr>
        <w:t>19Q3 </w:t>
      </w:r>
      <w:r>
        <w:rPr/>
        <w:t>约</w:t>
      </w:r>
      <w:r>
        <w:rPr>
          <w:spacing w:val="-52"/>
        </w:rPr>
        <w:t> </w:t>
      </w:r>
      <w:r>
        <w:rPr>
          <w:rFonts w:ascii="Times New Roman" w:hAnsi="Times New Roman" w:cs="Times New Roman" w:eastAsia="Times New Roman" w:hint="default"/>
        </w:rPr>
        <w:t>99</w:t>
      </w:r>
      <w:r>
        <w:rPr>
          <w:rFonts w:ascii="Times New Roman" w:hAnsi="Times New Roman" w:cs="Times New Roman" w:eastAsia="Times New Roman" w:hint="default"/>
          <w:spacing w:val="-1"/>
        </w:rPr>
        <w:t> </w:t>
      </w:r>
      <w:r>
        <w:rPr>
          <w:spacing w:val="-11"/>
        </w:rPr>
        <w:t>天。但两家公司</w:t>
      </w:r>
      <w:r>
        <w:rPr>
          <w:spacing w:val="-50"/>
        </w:rPr>
        <w:t> </w:t>
      </w:r>
      <w:r>
        <w:rPr>
          <w:rFonts w:ascii="Times New Roman" w:hAnsi="Times New Roman" w:cs="Times New Roman" w:eastAsia="Times New Roman" w:hint="default"/>
        </w:rPr>
        <w:t>DOI</w:t>
      </w:r>
      <w:r>
        <w:rPr>
          <w:rFonts w:ascii="Times New Roman" w:hAnsi="Times New Roman" w:cs="Times New Roman" w:eastAsia="Times New Roman" w:hint="default"/>
          <w:spacing w:val="-1"/>
        </w:rPr>
        <w:t> </w:t>
      </w:r>
      <w:r>
        <w:rPr>
          <w:spacing w:val="-4"/>
        </w:rPr>
        <w:t>上浮原因并不相同，海康威视主要系上游供应不确定性加大，公司为应对风险，</w:t>
      </w:r>
    </w:p>
    <w:p>
      <w:pPr>
        <w:spacing w:line="240" w:lineRule="auto" w:before="0"/>
        <w:ind w:right="0"/>
        <w:rPr>
          <w:rFonts w:ascii="宋体" w:hAnsi="宋体" w:cs="宋体" w:eastAsia="宋体" w:hint="default"/>
          <w:sz w:val="20"/>
          <w:szCs w:val="20"/>
        </w:rPr>
      </w:pPr>
    </w:p>
    <w:p>
      <w:pPr>
        <w:spacing w:line="240" w:lineRule="auto" w:before="8"/>
        <w:ind w:right="0"/>
        <w:rPr>
          <w:rFonts w:ascii="宋体" w:hAnsi="宋体" w:cs="宋体" w:eastAsia="宋体" w:hint="default"/>
          <w:sz w:val="12"/>
          <w:szCs w:val="12"/>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8616" coordorigin="1131,15857" coordsize="9645,2">
            <v:shape style="position:absolute;left:1131;top:15857;width:9645;height:2" coordorigin="1131,15857" coordsize="9645,0" path="m1131,15857l10776,15857e" filled="false" stroked="true" strokeweight="2.050pt" strokecolor="#044e7d">
              <v:path arrowok="t"/>
            </v:shape>
            <w10:wrap type="none"/>
          </v:group>
        </w:pict>
      </w:r>
      <w:r>
        <w:rPr/>
        <w:pict>
          <v:group style="position:absolute;margin-left:94.749939pt;margin-top:577.153381pt;width:3.75pt;height:.1pt;mso-position-horizontal-relative:page;mso-position-vertical-relative:page;z-index:-413848" coordorigin="1895,11543" coordsize="75,2">
            <v:shape style="position:absolute;left:1895;top:11543;width:75;height:2" coordorigin="1895,11543" coordsize="75,0" path="m1895,11543l1970,11543e" filled="false" stroked="true" strokeweight="3.341673pt" strokecolor="#ff8080">
              <v:path arrowok="t"/>
            </v:shape>
            <w10:wrap type="none"/>
          </v:group>
        </w:pict>
      </w:r>
      <w:r>
        <w:rPr/>
        <w:pict>
          <v:group style="position:absolute;margin-left:162.430542pt;margin-top:577.153381pt;width:3.75pt;height:.1pt;mso-position-horizontal-relative:page;mso-position-vertical-relative:page;z-index:-413824" coordorigin="3249,11543" coordsize="75,2">
            <v:shape style="position:absolute;left:3249;top:11543;width:75;height:2" coordorigin="3249,11543" coordsize="75,0" path="m3249,11543l3323,11543e" filled="false" stroked="true" strokeweight="3.341673pt" strokecolor="#81a6bd">
              <v:path arrowok="t"/>
            </v:shape>
            <w10:wrap type="none"/>
          </v:group>
        </w:pict>
      </w:r>
      <w:r>
        <w:rPr/>
        <w:pict>
          <v:group style="position:absolute;margin-left:94.749939pt;margin-top:584.292358pt;width:3.75pt;height:.1pt;mso-position-horizontal-relative:page;mso-position-vertical-relative:page;z-index:-413800" coordorigin="1895,11686" coordsize="75,2">
            <v:shape style="position:absolute;left:1895;top:11686;width:75;height:2" coordorigin="1895,11686" coordsize="75,0" path="m1895,11686l1970,11686e" filled="false" stroked="true" strokeweight="3.037884pt" strokecolor="#ffb1b1">
              <v:path arrowok="t"/>
            </v:shape>
            <w10:wrap type="none"/>
          </v:group>
        </w:pict>
      </w:r>
      <w:r>
        <w:rPr/>
        <w:pict>
          <v:group style="position:absolute;margin-left:162.430542pt;margin-top:584.292419pt;width:3.75pt;height:.1pt;mso-position-horizontal-relative:page;mso-position-vertical-relative:page;z-index:-413776" coordorigin="3249,11686" coordsize="75,2">
            <v:shape style="position:absolute;left:3249;top:11686;width:75;height:2" coordorigin="3249,11686" coordsize="75,0" path="m3249,11686l3323,11686e" filled="false" stroked="true" strokeweight="3.037884pt" strokecolor="#b4c9d7">
              <v:path arrowok="t"/>
            </v:shape>
            <w10:wrap type="none"/>
          </v:group>
        </w:pict>
      </w:r>
      <w:r>
        <w:rPr/>
        <w:pict>
          <v:group style="position:absolute;margin-left:244.186646pt;margin-top:573.802307pt;width:3.75pt;height:.1pt;mso-position-horizontal-relative:page;mso-position-vertical-relative:page;z-index:-413728" coordorigin="4884,11476" coordsize="75,2">
            <v:shape style="position:absolute;left:4884;top:11476;width:75;height:2" coordorigin="4884,11476" coordsize="75,0" path="m4884,11476l4959,11476e" filled="false" stroked="true" strokeweight="3.348663pt" strokecolor="#ff8080">
              <v:path arrowok="t"/>
            </v:shape>
            <w10:wrap type="none"/>
          </v:group>
        </w:pict>
      </w:r>
      <w:r>
        <w:rPr/>
        <w:pict>
          <v:group style="position:absolute;margin-left:311.590576pt;margin-top:573.802307pt;width:3.75pt;height:.1pt;mso-position-horizontal-relative:page;mso-position-vertical-relative:page;z-index:-413704" coordorigin="6232,11476" coordsize="75,2">
            <v:shape style="position:absolute;left:6232;top:11476;width:75;height:2" coordorigin="6232,11476" coordsize="75,0" path="m6232,11476l6307,11476e" filled="false" stroked="true" strokeweight="3.348663pt" strokecolor="#81a6bd">
              <v:path arrowok="t"/>
            </v:shape>
            <w10:wrap type="none"/>
          </v:group>
        </w:pict>
      </w:r>
      <w:r>
        <w:rPr/>
        <w:pict>
          <v:group style="position:absolute;margin-left:244.186646pt;margin-top:580.804077pt;width:3.75pt;height:.1pt;mso-position-horizontal-relative:page;mso-position-vertical-relative:page;z-index:-413680" coordorigin="4884,11616" coordsize="75,2">
            <v:shape style="position:absolute;left:4884;top:11616;width:75;height:2" coordorigin="4884,11616" coordsize="75,0" path="m4884,11616l4959,11616e" filled="false" stroked="true" strokeweight="3.348663pt" strokecolor="#ffb1b1">
              <v:path arrowok="t"/>
            </v:shape>
            <w10:wrap type="none"/>
          </v:group>
        </w:pict>
      </w:r>
      <w:r>
        <w:rPr/>
        <w:pict>
          <v:group style="position:absolute;margin-left:311.590576pt;margin-top:580.804077pt;width:3.75pt;height:.1pt;mso-position-horizontal-relative:page;mso-position-vertical-relative:page;z-index:-413656" coordorigin="6232,11616" coordsize="75,2">
            <v:shape style="position:absolute;left:6232;top:11616;width:75;height:2" coordorigin="6232,11616" coordsize="75,0" path="m6232,11616l6307,11616e" filled="false" stroked="true" strokeweight="3.348663pt" strokecolor="#b4c9d7">
              <v:path arrowok="t"/>
            </v:shape>
            <w10:wrap type="none"/>
          </v:group>
        </w:pict>
      </w:r>
      <w:r>
        <w:rPr/>
        <w:pict>
          <v:group style="position:absolute;margin-left:244.186646pt;margin-top:587.805908pt;width:3.75pt;height:.1pt;mso-position-horizontal-relative:page;mso-position-vertical-relative:page;z-index:-413632" coordorigin="4884,11756" coordsize="75,2">
            <v:shape style="position:absolute;left:4884;top:11756;width:75;height:2" coordorigin="4884,11756" coordsize="75,0" path="m4884,11756l4959,11756e" filled="false" stroked="true" strokeweight="3.348663pt" strokecolor="#ffb1b1">
              <v:path arrowok="t"/>
            </v:shape>
            <w10:wrap type="none"/>
          </v:group>
        </w:pict>
      </w:r>
      <w:r>
        <w:rPr/>
        <w:pict>
          <v:group style="position:absolute;margin-left:375.808075pt;margin-top:573.622681pt;width:3.4pt;height:.1pt;mso-position-horizontal-relative:page;mso-position-vertical-relative:page;z-index:-413584" coordorigin="7516,11472" coordsize="68,2">
            <v:shape style="position:absolute;left:7516;top:11472;width:68;height:2" coordorigin="7516,11472" coordsize="68,0" path="m7516,11472l7584,11472e" filled="false" stroked="true" strokeweight="3.043568pt" strokecolor="#ff8080">
              <v:path arrowok="t"/>
            </v:shape>
            <w10:wrap type="none"/>
          </v:group>
        </w:pict>
      </w:r>
      <w:r>
        <w:rPr/>
        <w:pict>
          <v:group style="position:absolute;margin-left:464.154602pt;margin-top:573.622681pt;width:3.75pt;height:.1pt;mso-position-horizontal-relative:page;mso-position-vertical-relative:page;z-index:-413560" coordorigin="9283,11472" coordsize="75,2">
            <v:shape style="position:absolute;left:9283;top:11472;width:75;height:2" coordorigin="9283,11472" coordsize="75,0" path="m9283,11472l9358,11472e" filled="false" stroked="true" strokeweight="3.043568pt" strokecolor="#81a6bd">
              <v:path arrowok="t"/>
            </v:shape>
            <w10:wrap type="none"/>
          </v:group>
        </w:pict>
      </w:r>
      <w:r>
        <w:rPr/>
        <w:pict>
          <v:group style="position:absolute;margin-left:375.808075pt;margin-top:580.470703pt;width:3.4pt;height:.1pt;mso-position-horizontal-relative:page;mso-position-vertical-relative:page;z-index:-413536" coordorigin="7516,11609" coordsize="68,2">
            <v:shape style="position:absolute;left:7516;top:11609;width:68;height:2" coordorigin="7516,11609" coordsize="68,0" path="m7516,11609l7584,11609e" filled="false" stroked="true" strokeweight="3.347925pt" strokecolor="#ffb1b1">
              <v:path arrowok="t"/>
            </v:shape>
            <w10:wrap type="none"/>
          </v:group>
        </w:pict>
      </w:r>
      <w:r>
        <w:rPr/>
        <w:pict>
          <v:group style="position:absolute;margin-left:464.154602pt;margin-top:580.470703pt;width:3.75pt;height:.1pt;mso-position-horizontal-relative:page;mso-position-vertical-relative:page;z-index:-413512" coordorigin="9283,11609" coordsize="75,2">
            <v:shape style="position:absolute;left:9283;top:11609;width:75;height:2" coordorigin="9283,11609" coordsize="75,0" path="m9283,11609l9358,11609e" filled="false" stroked="true" strokeweight="3.347925pt" strokecolor="#b4c9d7">
              <v:path arrowok="t"/>
            </v:shape>
            <w10:wrap type="none"/>
          </v:group>
        </w:pict>
      </w:r>
      <w:r>
        <w:rPr/>
        <w:pict>
          <v:group style="position:absolute;margin-left:375.808075pt;margin-top:587.471252pt;width:3.4pt;height:.1pt;mso-position-horizontal-relative:page;mso-position-vertical-relative:page;z-index:-413488" coordorigin="7516,11749" coordsize="68,2">
            <v:shape style="position:absolute;left:7516;top:11749;width:68;height:2" coordorigin="7516,11749" coordsize="68,0" path="m7516,11749l7584,11749e" filled="false" stroked="true" strokeweight="3.347925pt" strokecolor="#e19d9d">
              <v:path arrowok="t"/>
            </v:shape>
            <w10:wrap type="none"/>
          </v:group>
        </w:pict>
      </w:r>
      <w:r>
        <w:rPr/>
        <w:pict>
          <v:group style="position:absolute;margin-left:464.154602pt;margin-top:587.471252pt;width:3.75pt;height:.1pt;mso-position-horizontal-relative:page;mso-position-vertical-relative:page;z-index:-413464" coordorigin="9283,11749" coordsize="75,2">
            <v:shape style="position:absolute;left:9283;top:11749;width:75;height:2" coordorigin="9283,11749" coordsize="75,0" path="m9283,11749l9358,11749e" filled="false" stroked="true" strokeweight="3.347925pt" strokecolor="#9fb3be">
              <v:path arrowok="t"/>
            </v:shape>
            <w10:wrap type="none"/>
          </v:group>
        </w:pict>
      </w:r>
      <w:r>
        <w:rPr/>
        <w:pict>
          <v:group style="position:absolute;margin-left:80.169006pt;margin-top:612.200195pt;width:137pt;height:95pt;mso-position-horizontal-relative:page;mso-position-vertical-relative:page;z-index:-413440" coordorigin="1603,12244" coordsize="2740,1900">
            <v:group style="position:absolute;left:1736;top:13305;width:121;height:805" coordorigin="1736,13305" coordsize="121,805">
              <v:shape style="position:absolute;left:1736;top:13305;width:121;height:805" coordorigin="1736,13305" coordsize="121,805" path="m1857,13305l1736,13305,1736,14109,1857,14109,1857,13305xe" filled="true" fillcolor="#ff8080" stroked="false">
                <v:path arrowok="t"/>
                <v:fill type="solid"/>
              </v:shape>
            </v:group>
            <v:group style="position:absolute;left:1857;top:13649;width:121;height:461" coordorigin="1857,13649" coordsize="121,461">
              <v:shape style="position:absolute;left:1857;top:13649;width:121;height:461" coordorigin="1857,13649" coordsize="121,461" path="m1977,13649l1857,13649,1857,14109,1977,14109,1977,13649xe" filled="true" fillcolor="#81a6bd" stroked="false">
                <v:path arrowok="t"/>
                <v:fill type="solid"/>
              </v:shape>
            </v:group>
            <v:group style="position:absolute;left:1977;top:13937;width:115;height:172" coordorigin="1977,13937" coordsize="115,172">
              <v:shape style="position:absolute;left:1977;top:13937;width:115;height:172" coordorigin="1977,13937" coordsize="115,172" path="m2091,13937l1977,13937,1977,14109,2091,14109,2091,13937xe" filled="true" fillcolor="#ffb1b1" stroked="false">
                <v:path arrowok="t"/>
                <v:fill type="solid"/>
              </v:shape>
            </v:group>
            <v:group style="position:absolute;left:2275;top:12550;width:121;height:1560" coordorigin="2275,12550" coordsize="121,1560">
              <v:shape style="position:absolute;left:2275;top:12550;width:121;height:1560" coordorigin="2275,12550" coordsize="121,1560" path="m2396,12550l2275,12550,2275,14109,2396,14109,2396,12550xe" filled="true" fillcolor="#ff8080" stroked="false">
                <v:path arrowok="t"/>
                <v:fill type="solid"/>
              </v:shape>
            </v:group>
            <v:group style="position:absolute;left:2396;top:13216;width:121;height:894" coordorigin="2396,13216" coordsize="121,894">
              <v:shape style="position:absolute;left:2396;top:13216;width:121;height:894" coordorigin="2396,13216" coordsize="121,894" path="m2516,13216l2396,13216,2396,14109,2516,14109,2516,13216xe" filled="true" fillcolor="#81a6bd" stroked="false">
                <v:path arrowok="t"/>
                <v:fill type="solid"/>
              </v:shape>
            </v:group>
            <v:group style="position:absolute;left:2516;top:13771;width:121;height:339" coordorigin="2516,13771" coordsize="121,339">
              <v:shape style="position:absolute;left:2516;top:13771;width:121;height:339" coordorigin="2516,13771" coordsize="121,339" path="m2637,13771l2516,13771,2516,14109,2637,14109,2637,13771xe" filled="true" fillcolor="#ffb1b1" stroked="false">
                <v:path arrowok="t"/>
                <v:fill type="solid"/>
              </v:shape>
            </v:group>
            <v:group style="position:absolute;left:2814;top:12600;width:121;height:1510" coordorigin="2814,12600" coordsize="121,1510">
              <v:shape style="position:absolute;left:2814;top:12600;width:121;height:1510" coordorigin="2814,12600" coordsize="121,1510" path="m2935,12600l2814,12600,2814,14109,2935,14109,2935,12600xe" filled="true" fillcolor="#ff8080" stroked="false">
                <v:path arrowok="t"/>
                <v:fill type="solid"/>
              </v:shape>
            </v:group>
            <v:group style="position:absolute;left:2935;top:13243;width:121;height:866" coordorigin="2935,13243" coordsize="121,866">
              <v:shape style="position:absolute;left:2935;top:13243;width:121;height:866" coordorigin="2935,13243" coordsize="121,866" path="m3055,13243l2935,13243,2935,14109,3055,14109,3055,13243xe" filled="true" fillcolor="#81a6bd" stroked="false">
                <v:path arrowok="t"/>
                <v:fill type="solid"/>
              </v:shape>
            </v:group>
            <v:group style="position:absolute;left:3055;top:13782;width:121;height:328" coordorigin="3055,13782" coordsize="121,328">
              <v:shape style="position:absolute;left:3055;top:13782;width:121;height:328" coordorigin="3055,13782" coordsize="121,328" path="m3176,13782l3055,13782,3055,14109,3176,14109,3176,13782xe" filled="true" fillcolor="#ffb1b1" stroked="false">
                <v:path arrowok="t"/>
                <v:fill type="solid"/>
              </v:shape>
            </v:group>
            <v:group style="position:absolute;left:3353;top:12572;width:121;height:1537" coordorigin="3353,12572" coordsize="121,1537">
              <v:shape style="position:absolute;left:3353;top:12572;width:121;height:1537" coordorigin="3353,12572" coordsize="121,1537" path="m3474,12572l3353,12572,3353,14109,3474,14109,3474,12572xe" filled="true" fillcolor="#ff8080" stroked="false">
                <v:path arrowok="t"/>
                <v:fill type="solid"/>
              </v:shape>
            </v:group>
            <v:group style="position:absolute;left:3474;top:13227;width:121;height:883" coordorigin="3474,13227" coordsize="121,883">
              <v:shape style="position:absolute;left:3474;top:13227;width:121;height:883" coordorigin="3474,13227" coordsize="121,883" path="m3594,13227l3474,13227,3474,14109,3594,14109,3594,13227xe" filled="true" fillcolor="#81a6bd" stroked="false">
                <v:path arrowok="t"/>
                <v:fill type="solid"/>
              </v:shape>
            </v:group>
            <v:group style="position:absolute;left:3594;top:13776;width:121;height:333" coordorigin="3594,13776" coordsize="121,333">
              <v:shape style="position:absolute;left:3594;top:13776;width:121;height:333" coordorigin="3594,13776" coordsize="121,333" path="m3714,13776l3594,13776,3594,14109,3714,14109,3714,13776xe" filled="true" fillcolor="#ffb1b1" stroked="false">
                <v:path arrowok="t"/>
                <v:fill type="solid"/>
              </v:shape>
            </v:group>
            <v:group style="position:absolute;left:3892;top:12927;width:121;height:1182" coordorigin="3892,12927" coordsize="121,1182">
              <v:shape style="position:absolute;left:3892;top:12927;width:121;height:1182" coordorigin="3892,12927" coordsize="121,1182" path="m4012,12927l3892,12927,3892,14109,4012,14109,4012,12927xe" filled="true" fillcolor="#ff8080" stroked="false">
                <v:path arrowok="t"/>
                <v:fill type="solid"/>
              </v:shape>
            </v:group>
            <v:group style="position:absolute;left:4012;top:13432;width:121;height:677" coordorigin="4012,13432" coordsize="121,677">
              <v:shape style="position:absolute;left:4012;top:13432;width:121;height:677" coordorigin="4012,13432" coordsize="121,677" path="m4133,13432l4012,13432,4012,14109,4133,14109,4133,13432xe" filled="true" fillcolor="#81a6bd" stroked="false">
                <v:path arrowok="t"/>
                <v:fill type="solid"/>
              </v:shape>
            </v:group>
            <v:group style="position:absolute;left:4133;top:13854;width:121;height:256" coordorigin="4133,13854" coordsize="121,256">
              <v:shape style="position:absolute;left:4133;top:13854;width:121;height:256" coordorigin="4133,13854" coordsize="121,256" path="m4253,13854l4133,13854,4133,14109,4253,14109,4253,13854xe" filled="true" fillcolor="#ffb1b1" stroked="false">
                <v:path arrowok="t"/>
                <v:fill type="solid"/>
              </v:shape>
            </v:group>
            <v:group style="position:absolute;left:1644;top:12248;width:2;height:1859" coordorigin="1644,12248" coordsize="2,1859">
              <v:shape style="position:absolute;left:1644;top:12248;width:2;height:1859" coordorigin="1644,12248" coordsize="0,1859" path="m1644,14106l1644,12248e" filled="false" stroked="true" strokeweight=".316995pt" strokecolor="#000000">
                <v:path arrowok="t"/>
              </v:shape>
            </v:group>
            <v:group style="position:absolute;left:1606;top:14106;width:39;height:2" coordorigin="1606,14106" coordsize="39,2">
              <v:shape style="position:absolute;left:1606;top:14106;width:39;height:2" coordorigin="1606,14106" coordsize="39,0" path="m1606,14106l1644,14106e" filled="false" stroked="true" strokeweight=".277431pt" strokecolor="#000000">
                <v:path arrowok="t"/>
              </v:shape>
            </v:group>
            <v:group style="position:absolute;left:1606;top:13873;width:39;height:2" coordorigin="1606,13873" coordsize="39,2">
              <v:shape style="position:absolute;left:1606;top:13873;width:39;height:2" coordorigin="1606,13873" coordsize="39,0" path="m1606,13873l1644,13873e" filled="false" stroked="true" strokeweight=".277431pt" strokecolor="#000000">
                <v:path arrowok="t"/>
              </v:shape>
            </v:group>
            <v:group style="position:absolute;left:1606;top:13640;width:39;height:2" coordorigin="1606,13640" coordsize="39,2">
              <v:shape style="position:absolute;left:1606;top:13640;width:39;height:2" coordorigin="1606,13640" coordsize="39,0" path="m1606,13640l1644,13640e" filled="false" stroked="true" strokeweight=".277431pt" strokecolor="#000000">
                <v:path arrowok="t"/>
              </v:shape>
            </v:group>
            <v:group style="position:absolute;left:1606;top:13413;width:39;height:2" coordorigin="1606,13413" coordsize="39,2">
              <v:shape style="position:absolute;left:1606;top:13413;width:39;height:2" coordorigin="1606,13413" coordsize="39,0" path="m1606,13413l1644,13413e" filled="false" stroked="true" strokeweight=".277431pt" strokecolor="#000000">
                <v:path arrowok="t"/>
              </v:shape>
            </v:group>
            <v:group style="position:absolute;left:1606;top:13180;width:39;height:2" coordorigin="1606,13180" coordsize="39,2">
              <v:shape style="position:absolute;left:1606;top:13180;width:39;height:2" coordorigin="1606,13180" coordsize="39,0" path="m1606,13180l1644,13180e" filled="false" stroked="true" strokeweight=".277431pt" strokecolor="#000000">
                <v:path arrowok="t"/>
              </v:shape>
            </v:group>
            <v:group style="position:absolute;left:1606;top:12947;width:39;height:2" coordorigin="1606,12947" coordsize="39,2">
              <v:shape style="position:absolute;left:1606;top:12947;width:39;height:2" coordorigin="1606,12947" coordsize="39,0" path="m1606,12947l1644,12947e" filled="false" stroked="true" strokeweight=".277431pt" strokecolor="#000000">
                <v:path arrowok="t"/>
              </v:shape>
            </v:group>
            <v:group style="position:absolute;left:1606;top:12714;width:39;height:2" coordorigin="1606,12714" coordsize="39,2">
              <v:shape style="position:absolute;left:1606;top:12714;width:39;height:2" coordorigin="1606,12714" coordsize="39,0" path="m1606,12714l1644,12714e" filled="false" stroked="true" strokeweight=".277431pt" strokecolor="#000000">
                <v:path arrowok="t"/>
              </v:shape>
            </v:group>
            <v:group style="position:absolute;left:1606;top:12481;width:39;height:2" coordorigin="1606,12481" coordsize="39,2">
              <v:shape style="position:absolute;left:1606;top:12481;width:39;height:2" coordorigin="1606,12481" coordsize="39,0" path="m1606,12481l1644,12481e" filled="false" stroked="true" strokeweight=".277431pt" strokecolor="#000000">
                <v:path arrowok="t"/>
              </v:shape>
            </v:group>
            <v:group style="position:absolute;left:1606;top:12248;width:39;height:2" coordorigin="1606,12248" coordsize="39,2">
              <v:shape style="position:absolute;left:1606;top:12248;width:39;height:2" coordorigin="1606,12248" coordsize="39,0" path="m1606,12248l1644,12248e" filled="false" stroked="true" strokeweight=".277431pt" strokecolor="#000000">
                <v:path arrowok="t"/>
              </v:shape>
            </v:group>
            <v:group style="position:absolute;left:1644;top:14106;width:2695;height:2" coordorigin="1644,14106" coordsize="2695,2">
              <v:shape style="position:absolute;left:1644;top:14106;width:2695;height:2" coordorigin="1644,14106" coordsize="2695,0" path="m1644,14106l4339,14106e" filled="false" stroked="true" strokeweight=".277431pt" strokecolor="#000000">
                <v:path arrowok="t"/>
              </v:shape>
            </v:group>
            <v:group style="position:absolute;left:1644;top:14106;width:2;height:34" coordorigin="1644,14106" coordsize="2,34">
              <v:shape style="position:absolute;left:1644;top:14106;width:2;height:34" coordorigin="1644,14106" coordsize="0,34" path="m1644,14106l1644,14140e" filled="false" stroked="true" strokeweight=".316995pt" strokecolor="#000000">
                <v:path arrowok="t"/>
              </v:shape>
            </v:group>
            <v:group style="position:absolute;left:2183;top:14106;width:2;height:34" coordorigin="2183,14106" coordsize="2,34">
              <v:shape style="position:absolute;left:2183;top:14106;width:2;height:34" coordorigin="2183,14106" coordsize="0,34" path="m2183,14106l2183,14140e" filled="false" stroked="true" strokeweight=".316995pt" strokecolor="#000000">
                <v:path arrowok="t"/>
              </v:shape>
            </v:group>
            <v:group style="position:absolute;left:2722;top:14106;width:2;height:34" coordorigin="2722,14106" coordsize="2,34">
              <v:shape style="position:absolute;left:2722;top:14106;width:2;height:34" coordorigin="2722,14106" coordsize="0,34" path="m2722,14106l2722,14140e" filled="false" stroked="true" strokeweight=".316995pt" strokecolor="#000000">
                <v:path arrowok="t"/>
              </v:shape>
            </v:group>
            <v:group style="position:absolute;left:3261;top:14106;width:2;height:34" coordorigin="3261,14106" coordsize="2,34">
              <v:shape style="position:absolute;left:3261;top:14106;width:2;height:34" coordorigin="3261,14106" coordsize="0,34" path="m3261,14106l3261,14140e" filled="false" stroked="true" strokeweight=".316995pt" strokecolor="#000000">
                <v:path arrowok="t"/>
              </v:shape>
            </v:group>
            <v:group style="position:absolute;left:3800;top:14106;width:2;height:34" coordorigin="3800,14106" coordsize="2,34">
              <v:shape style="position:absolute;left:3800;top:14106;width:2;height:34" coordorigin="3800,14106" coordsize="0,34" path="m3800,14106l3800,14140e" filled="false" stroked="true" strokeweight=".316995pt" strokecolor="#000000">
                <v:path arrowok="t"/>
              </v:shape>
            </v:group>
            <v:group style="position:absolute;left:4339;top:14106;width:2;height:34" coordorigin="4339,14106" coordsize="2,34">
              <v:shape style="position:absolute;left:4339;top:14106;width:2;height:34" coordorigin="4339,14106" coordsize="0,34" path="m4339,14106l4339,14140e" filled="false" stroked="true" strokeweight=".316995pt" strokecolor="#000000">
                <v:path arrowok="t"/>
              </v:shape>
            </v:group>
            <w10:wrap type="none"/>
          </v:group>
        </w:pict>
      </w:r>
      <w:r>
        <w:rPr/>
        <w:pict>
          <v:group style="position:absolute;margin-left:84.281448pt;margin-top:722.655884pt;width:3.5pt;height:.1pt;mso-position-horizontal-relative:page;mso-position-vertical-relative:page;z-index:-413416" coordorigin="1686,14453" coordsize="70,2">
            <v:shape style="position:absolute;left:1686;top:14453;width:70;height:2" coordorigin="1686,14453" coordsize="70,0" path="m1686,14453l1755,14453e" filled="false" stroked="true" strokeweight="2.774315pt" strokecolor="#ff8080">
              <v:path arrowok="t"/>
            </v:shape>
            <w10:wrap type="none"/>
          </v:group>
        </w:pict>
      </w:r>
      <w:r>
        <w:rPr/>
        <w:pict>
          <v:group style="position:absolute;margin-left:154.021729pt;margin-top:722.655884pt;width:3.2pt;height:.1pt;mso-position-horizontal-relative:page;mso-position-vertical-relative:page;z-index:-413392" coordorigin="3080,14453" coordsize="64,2">
            <v:shape style="position:absolute;left:3080;top:14453;width:64;height:2" coordorigin="3080,14453" coordsize="64,0" path="m3080,14453l3144,14453e" filled="false" stroked="true" strokeweight="2.774315pt" strokecolor="#81a6bd">
              <v:path arrowok="t"/>
            </v:shape>
            <w10:wrap type="none"/>
          </v:group>
        </w:pict>
      </w:r>
      <w:r>
        <w:rPr/>
        <w:pict>
          <v:group style="position:absolute;margin-left:84.281448pt;margin-top:729.868958pt;width:3.5pt;height:.1pt;mso-position-horizontal-relative:page;mso-position-vertical-relative:page;z-index:-413368" coordorigin="1686,14597" coordsize="70,2">
            <v:shape style="position:absolute;left:1686;top:14597;width:70;height:2" coordorigin="1686,14597" coordsize="70,0" path="m1686,14597l1755,14597e" filled="false" stroked="true" strokeweight="2.774315pt" strokecolor="#ffb1b1">
              <v:path arrowok="t"/>
            </v:shape>
            <w10:wrap type="none"/>
          </v:group>
        </w:pict>
      </w:r>
      <w:r>
        <w:rPr/>
        <w:pict>
          <v:group style="position:absolute;margin-left:232.024277pt;margin-top:612.197449pt;width:140.2pt;height:93pt;mso-position-horizontal-relative:page;mso-position-vertical-relative:page;z-index:-413344" coordorigin="4640,12244" coordsize="2804,1860">
            <v:group style="position:absolute;left:4777;top:13692;width:2;height:372" coordorigin="4777,13692" coordsize="2,372">
              <v:shape style="position:absolute;left:4777;top:13692;width:2;height:372" coordorigin="4777,13692" coordsize="0,372" path="m4777,13692l4777,14064e" filled="false" stroked="true" strokeweight="3.488212pt" strokecolor="#ff8080">
                <v:path arrowok="t"/>
              </v:shape>
            </v:group>
            <v:group style="position:absolute;left:4850;top:13892;width:2;height:172" coordorigin="4850,13892" coordsize="2,172">
              <v:shape style="position:absolute;left:4850;top:13892;width:2;height:172" coordorigin="4850,13892" coordsize="0,172" path="m4850,13892l4850,14064e" filled="false" stroked="true" strokeweight="3.805322pt" strokecolor="#81a6bd">
                <v:path arrowok="t"/>
              </v:shape>
            </v:group>
            <v:group style="position:absolute;left:4926;top:13975;width:2;height:89" coordorigin="4926,13975" coordsize="2,89">
              <v:shape style="position:absolute;left:4926;top:13975;width:2;height:89" coordorigin="4926,13975" coordsize="0,89" path="m4926,13975l4926,14064e" filled="false" stroked="true" strokeweight="3.805321pt" strokecolor="#ffb1b1">
                <v:path arrowok="t"/>
              </v:shape>
            </v:group>
            <v:group style="position:absolute;left:4999;top:13953;width:2;height:111" coordorigin="4999,13953" coordsize="2,111">
              <v:shape style="position:absolute;left:4999;top:13953;width:2;height:111" coordorigin="4999,13953" coordsize="0,111" path="m4999,13953l4999,14064e" filled="false" stroked="true" strokeweight="3.488211pt" strokecolor="#b4c9d7">
                <v:path arrowok="t"/>
              </v:shape>
            </v:group>
            <v:group style="position:absolute;left:5072;top:13215;width:2;height:849" coordorigin="5072,13215" coordsize="2,849">
              <v:shape style="position:absolute;left:5072;top:13215;width:2;height:849" coordorigin="5072,13215" coordsize="0,849" path="m5072,13215l5072,14064e" filled="false" stroked="true" strokeweight="3.805325pt" strokecolor="#ffcccc">
                <v:path arrowok="t"/>
              </v:shape>
            </v:group>
            <v:group style="position:absolute;left:5145;top:13836;width:2;height:228" coordorigin="5145,13836" coordsize="2,228">
              <v:shape style="position:absolute;left:5145;top:13836;width:2;height:228" coordorigin="5145,13836" coordsize="0,228" path="m5145,13836l5145,14064e" filled="false" stroked="true" strokeweight="3.488212pt" strokecolor="#d5dce4">
                <v:path arrowok="t"/>
              </v:shape>
            </v:group>
            <v:group style="position:absolute;left:4688;top:12247;width:2;height:1820" coordorigin="4688,12247" coordsize="2,1820">
              <v:shape style="position:absolute;left:4688;top:12247;width:2;height:1820" coordorigin="4688,12247" coordsize="0,1820" path="m4688,14067l4688,12247e" filled="false" stroked="true" strokeweight=".31711pt" strokecolor="#000000">
                <v:path arrowok="t"/>
              </v:shape>
            </v:group>
            <v:group style="position:absolute;left:4643;top:14067;width:45;height:2" coordorigin="4643,14067" coordsize="45,2">
              <v:shape style="position:absolute;left:4643;top:14067;width:45;height:2" coordorigin="4643,14067" coordsize="45,0" path="m4643,14067l4688,14067e" filled="false" stroked="true" strokeweight=".277311pt" strokecolor="#000000">
                <v:path arrowok="t"/>
              </v:shape>
            </v:group>
            <v:group style="position:absolute;left:4643;top:13662;width:45;height:2" coordorigin="4643,13662" coordsize="45,2">
              <v:shape style="position:absolute;left:4643;top:13662;width:45;height:2" coordorigin="4643,13662" coordsize="45,0" path="m4643,13662l4688,13662e" filled="false" stroked="true" strokeweight=".277311pt" strokecolor="#000000">
                <v:path arrowok="t"/>
              </v:shape>
            </v:group>
            <v:group style="position:absolute;left:4643;top:13257;width:45;height:2" coordorigin="4643,13257" coordsize="45,2">
              <v:shape style="position:absolute;left:4643;top:13257;width:45;height:2" coordorigin="4643,13257" coordsize="45,0" path="m4643,13257l4688,13257e" filled="false" stroked="true" strokeweight=".277311pt" strokecolor="#000000">
                <v:path arrowok="t"/>
              </v:shape>
            </v:group>
            <v:group style="position:absolute;left:4643;top:12852;width:45;height:2" coordorigin="4643,12852" coordsize="45,2">
              <v:shape style="position:absolute;left:4643;top:12852;width:45;height:2" coordorigin="4643,12852" coordsize="45,0" path="m4643,12852l4688,12852e" filled="false" stroked="true" strokeweight=".277311pt" strokecolor="#000000">
                <v:path arrowok="t"/>
              </v:shape>
            </v:group>
            <v:group style="position:absolute;left:4643;top:12453;width:45;height:2" coordorigin="4643,12453" coordsize="45,2">
              <v:shape style="position:absolute;left:4643;top:12453;width:45;height:2" coordorigin="4643,12453" coordsize="45,0" path="m4643,12453l4688,12453e" filled="false" stroked="true" strokeweight=".277311pt" strokecolor="#000000">
                <v:path arrowok="t"/>
              </v:shape>
            </v:group>
            <v:group style="position:absolute;left:5328;top:13337;width:2;height:727" coordorigin="5328,13337" coordsize="2,727">
              <v:shape style="position:absolute;left:5328;top:13337;width:2;height:727" coordorigin="5328,13337" coordsize="0,727" path="m5328,13337l5328,14064e" filled="false" stroked="true" strokeweight="3.488214pt" strokecolor="#ff8080">
                <v:path arrowok="t"/>
              </v:shape>
            </v:group>
            <v:group style="position:absolute;left:5401;top:13726;width:2;height:339" coordorigin="5401,13726" coordsize="2,339">
              <v:shape style="position:absolute;left:5401;top:13726;width:2;height:339" coordorigin="5401,13726" coordsize="0,339" path="m5401,13726l5401,14064e" filled="false" stroked="true" strokeweight="3.805322pt" strokecolor="#81a6bd">
                <v:path arrowok="t"/>
              </v:shape>
            </v:group>
            <v:group style="position:absolute;left:5474;top:13897;width:2;height:167" coordorigin="5474,13897" coordsize="2,167">
              <v:shape style="position:absolute;left:5474;top:13897;width:2;height:167" coordorigin="5474,13897" coordsize="0,167" path="m5474,13897l5474,14064e" filled="false" stroked="true" strokeweight="3.488211pt" strokecolor="#ffb1b1">
                <v:path arrowok="t"/>
              </v:shape>
            </v:group>
            <v:group style="position:absolute;left:5547;top:13848;width:2;height:217" coordorigin="5547,13848" coordsize="2,217">
              <v:shape style="position:absolute;left:5547;top:13848;width:2;height:217" coordorigin="5547,13848" coordsize="0,217" path="m5547,13848l5547,14064e" filled="false" stroked="true" strokeweight="3.805322pt" strokecolor="#b4c9d7">
                <v:path arrowok="t"/>
              </v:shape>
            </v:group>
            <v:group style="position:absolute;left:5623;top:12411;width:2;height:1653" coordorigin="5623,12411" coordsize="2,1653">
              <v:shape style="position:absolute;left:5623;top:12411;width:2;height:1653" coordorigin="5623,12411" coordsize="0,1653" path="m5623,12411l5623,14064e" filled="false" stroked="true" strokeweight="3.805329pt" strokecolor="#ffcccc">
                <v:path arrowok="t"/>
              </v:shape>
            </v:group>
            <v:group style="position:absolute;left:5696;top:13620;width:2;height:444" coordorigin="5696,13620" coordsize="2,444">
              <v:shape style="position:absolute;left:5696;top:13620;width:2;height:444" coordorigin="5696,13620" coordsize="0,444" path="m5696,13620l5696,14064e" filled="false" stroked="true" strokeweight="3.488213pt" strokecolor="#d5dce4">
                <v:path arrowok="t"/>
              </v:shape>
            </v:group>
            <v:group style="position:absolute;left:5880;top:13359;width:2;height:705" coordorigin="5880,13359" coordsize="2,705">
              <v:shape style="position:absolute;left:5880;top:13359;width:2;height:705" coordorigin="5880,13359" coordsize="0,705" path="m5880,13359l5880,14064e" filled="false" stroked="true" strokeweight="3.488214pt" strokecolor="#ff8080">
                <v:path arrowok="t"/>
              </v:shape>
            </v:group>
            <v:group style="position:absolute;left:5953;top:13737;width:2;height:328" coordorigin="5953,13737" coordsize="2,328">
              <v:shape style="position:absolute;left:5953;top:13737;width:2;height:328" coordorigin="5953,13737" coordsize="0,328" path="m5953,13737l5953,14064e" filled="false" stroked="true" strokeweight="3.805322pt" strokecolor="#81a6bd">
                <v:path arrowok="t"/>
              </v:shape>
            </v:group>
            <v:group style="position:absolute;left:6026;top:13903;width:2;height:161" coordorigin="6026,13903" coordsize="2,161">
              <v:shape style="position:absolute;left:6026;top:13903;width:2;height:161" coordorigin="6026,13903" coordsize="0,161" path="m6026,13903l6026,14064e" filled="false" stroked="true" strokeweight="3.488211pt" strokecolor="#ffb1b1">
                <v:path arrowok="t"/>
              </v:shape>
            </v:group>
            <v:group style="position:absolute;left:6099;top:13853;width:2;height:211" coordorigin="6099,13853" coordsize="2,211">
              <v:shape style="position:absolute;left:6099;top:13853;width:2;height:211" coordorigin="6099,13853" coordsize="0,211" path="m6099,13853l6099,14064e" filled="false" stroked="true" strokeweight="3.805322pt" strokecolor="#b4c9d7">
                <v:path arrowok="t"/>
              </v:shape>
            </v:group>
            <v:group style="position:absolute;left:6175;top:12467;width:2;height:1598" coordorigin="6175,12467" coordsize="2,1598">
              <v:shape style="position:absolute;left:6175;top:12467;width:2;height:1598" coordorigin="6175,12467" coordsize="0,1598" path="m6175,12467l6175,14064e" filled="false" stroked="true" strokeweight="3.805329pt" strokecolor="#ffcccc">
                <v:path arrowok="t"/>
              </v:shape>
            </v:group>
            <v:group style="position:absolute;left:6248;top:13637;width:2;height:428" coordorigin="6248,13637" coordsize="2,428">
              <v:shape style="position:absolute;left:6248;top:13637;width:2;height:428" coordorigin="6248,13637" coordsize="0,428" path="m6248,13637l6248,14064e" filled="false" stroked="true" strokeweight="3.488213pt" strokecolor="#d5dce4">
                <v:path arrowok="t"/>
              </v:shape>
            </v:group>
            <v:group style="position:absolute;left:6429;top:13348;width:2;height:716" coordorigin="6429,13348" coordsize="2,716">
              <v:shape style="position:absolute;left:6429;top:13348;width:2;height:716" coordorigin="6429,13348" coordsize="0,716" path="m6429,13348l6429,14064e" filled="false" stroked="true" strokeweight="3.805324pt" strokecolor="#ff8080">
                <v:path arrowok="t"/>
              </v:shape>
            </v:group>
            <v:group style="position:absolute;left:6505;top:13731;width:2;height:333" coordorigin="6505,13731" coordsize="2,333">
              <v:shape style="position:absolute;left:6505;top:13731;width:2;height:333" coordorigin="6505,13731" coordsize="0,333" path="m6505,13731l6505,14064e" filled="false" stroked="true" strokeweight="3.805322pt" strokecolor="#81a6bd">
                <v:path arrowok="t"/>
              </v:shape>
            </v:group>
            <v:group style="position:absolute;left:6578;top:13897;width:2;height:167" coordorigin="6578,13897" coordsize="2,167">
              <v:shape style="position:absolute;left:6578;top:13897;width:2;height:167" coordorigin="6578,13897" coordsize="0,167" path="m6578,13897l6578,14064e" filled="false" stroked="true" strokeweight="3.488211pt" strokecolor="#ffb1b1">
                <v:path arrowok="t"/>
              </v:shape>
            </v:group>
            <v:group style="position:absolute;left:6651;top:13848;width:2;height:217" coordorigin="6651,13848" coordsize="2,217">
              <v:shape style="position:absolute;left:6651;top:13848;width:2;height:217" coordorigin="6651,13848" coordsize="0,217" path="m6651,13848l6651,14064e" filled="false" stroked="true" strokeweight="3.805322pt" strokecolor="#b4c9d7">
                <v:path arrowok="t"/>
              </v:shape>
            </v:group>
            <v:group style="position:absolute;left:6724;top:12433;width:2;height:1631" coordorigin="6724,12433" coordsize="2,1631">
              <v:shape style="position:absolute;left:6724;top:12433;width:2;height:1631" coordorigin="6724,12433" coordsize="0,1631" path="m6724,12433l6724,14064e" filled="false" stroked="true" strokeweight="3.488219pt" strokecolor="#ffcccc">
                <v:path arrowok="t"/>
              </v:shape>
            </v:group>
            <v:group style="position:absolute;left:6797;top:13626;width:2;height:439" coordorigin="6797,13626" coordsize="2,439">
              <v:shape style="position:absolute;left:6797;top:13626;width:2;height:439" coordorigin="6797,13626" coordsize="0,439" path="m6797,13626l6797,14064e" filled="false" stroked="true" strokeweight="3.805323pt" strokecolor="#d5dce4">
                <v:path arrowok="t"/>
              </v:shape>
            </v:group>
            <v:group style="position:absolute;left:6981;top:13515;width:2;height:550" coordorigin="6981,13515" coordsize="2,550">
              <v:shape style="position:absolute;left:6981;top:13515;width:2;height:550" coordorigin="6981,13515" coordsize="0,550" path="m6981,13515l6981,14064e" filled="false" stroked="true" strokeweight="3.805323pt" strokecolor="#ff8080">
                <v:path arrowok="t"/>
              </v:shape>
            </v:group>
            <v:group style="position:absolute;left:7057;top:13809;width:2;height:256" coordorigin="7057,13809" coordsize="2,256">
              <v:shape style="position:absolute;left:7057;top:13809;width:2;height:256" coordorigin="7057,13809" coordsize="0,256" path="m7057,13809l7057,14064e" filled="false" stroked="true" strokeweight="3.805322pt" strokecolor="#81a6bd">
                <v:path arrowok="t"/>
              </v:shape>
            </v:group>
            <v:group style="position:absolute;left:7130;top:13936;width:2;height:128" coordorigin="7130,13936" coordsize="2,128">
              <v:shape style="position:absolute;left:7130;top:13936;width:2;height:128" coordorigin="7130,13936" coordsize="0,128" path="m7130,13936l7130,14064e" filled="false" stroked="true" strokeweight="3.488211pt" strokecolor="#ffb1b1">
                <v:path arrowok="t"/>
              </v:shape>
            </v:group>
            <v:group style="position:absolute;left:7203;top:13897;width:2;height:167" coordorigin="7203,13897" coordsize="2,167">
              <v:shape style="position:absolute;left:7203;top:13897;width:2;height:167" coordorigin="7203,13897" coordsize="0,167" path="m7203,13897l7203,14064e" filled="false" stroked="true" strokeweight="3.805322pt" strokecolor="#b4c9d7">
                <v:path arrowok="t"/>
              </v:shape>
            </v:group>
            <v:group style="position:absolute;left:7275;top:12810;width:2;height:1254" coordorigin="7275,12810" coordsize="2,1254">
              <v:shape style="position:absolute;left:7275;top:12810;width:2;height:1254" coordorigin="7275,12810" coordsize="0,1254" path="m7275,12810l7275,14064e" filled="false" stroked="true" strokeweight="3.488217pt" strokecolor="#ffcccc">
                <v:path arrowok="t"/>
              </v:shape>
            </v:group>
            <v:group style="position:absolute;left:7348;top:13731;width:2;height:333" coordorigin="7348,13731" coordsize="2,333">
              <v:shape style="position:absolute;left:7348;top:13731;width:2;height:333" coordorigin="7348,13731" coordsize="0,333" path="m7348,13731l7348,14064e" filled="false" stroked="true" strokeweight="3.805322pt" strokecolor="#d5dce4">
                <v:path arrowok="t"/>
              </v:shape>
            </v:group>
            <v:group style="position:absolute;left:4688;top:14067;width:2753;height:2" coordorigin="4688,14067" coordsize="2753,2">
              <v:shape style="position:absolute;left:4688;top:14067;width:2753;height:2" coordorigin="4688,14067" coordsize="2753,0" path="m4688,14067l7440,14067e" filled="false" stroked="true" strokeweight=".277311pt" strokecolor="#000000">
                <v:path arrowok="t"/>
              </v:shape>
            </v:group>
            <v:group style="position:absolute;left:4688;top:14067;width:2;height:34" coordorigin="4688,14067" coordsize="2,34">
              <v:shape style="position:absolute;left:4688;top:14067;width:2;height:34" coordorigin="4688,14067" coordsize="0,34" path="m4688,14067l4688,14100e" filled="false" stroked="true" strokeweight=".31711pt" strokecolor="#000000">
                <v:path arrowok="t"/>
              </v:shape>
            </v:group>
            <v:group style="position:absolute;left:5240;top:14067;width:2;height:34" coordorigin="5240,14067" coordsize="2,34">
              <v:shape style="position:absolute;left:5240;top:14067;width:2;height:34" coordorigin="5240,14067" coordsize="0,34" path="m5240,14067l5240,14100e" filled="false" stroked="true" strokeweight=".31711pt" strokecolor="#000000">
                <v:path arrowok="t"/>
              </v:shape>
            </v:group>
            <v:group style="position:absolute;left:5785;top:14067;width:2;height:34" coordorigin="5785,14067" coordsize="2,34">
              <v:shape style="position:absolute;left:5785;top:14067;width:2;height:34" coordorigin="5785,14067" coordsize="0,34" path="m5785,14067l5785,14100e" filled="false" stroked="true" strokeweight=".31711pt" strokecolor="#000000">
                <v:path arrowok="t"/>
              </v:shape>
            </v:group>
            <v:group style="position:absolute;left:6337;top:14067;width:2;height:34" coordorigin="6337,14067" coordsize="2,34">
              <v:shape style="position:absolute;left:6337;top:14067;width:2;height:34" coordorigin="6337,14067" coordsize="0,34" path="m6337,14067l6337,14100e" filled="false" stroked="true" strokeweight=".31711pt" strokecolor="#000000">
                <v:path arrowok="t"/>
              </v:shape>
            </v:group>
            <v:group style="position:absolute;left:6889;top:14067;width:2;height:34" coordorigin="6889,14067" coordsize="2,34">
              <v:shape style="position:absolute;left:6889;top:14067;width:2;height:34" coordorigin="6889,14067" coordsize="0,34" path="m6889,14067l6889,14100e" filled="false" stroked="true" strokeweight=".31711pt" strokecolor="#000000">
                <v:path arrowok="t"/>
              </v:shape>
            </v:group>
            <v:group style="position:absolute;left:7440;top:14067;width:2;height:34" coordorigin="7440,14067" coordsize="2,34">
              <v:shape style="position:absolute;left:7440;top:14067;width:2;height:34" coordorigin="7440,14067" coordsize="0,34" path="m7440,14067l7440,14100e" filled="false" stroked="true" strokeweight=".31711pt" strokecolor="#000000">
                <v:path arrowok="t"/>
              </v:shape>
            </v:group>
            <w10:wrap type="none"/>
          </v:group>
        </w:pict>
      </w:r>
      <w:r>
        <w:rPr/>
        <w:pict>
          <v:group style="position:absolute;margin-left:243.431686pt;margin-top:717.197266pt;width:3.5pt;height:.1pt;mso-position-horizontal-relative:page;mso-position-vertical-relative:page;z-index:-413320" coordorigin="4869,14344" coordsize="70,2">
            <v:shape style="position:absolute;left:4869;top:14344;width:70;height:2" coordorigin="4869,14344" coordsize="70,0" path="m4869,14344l4938,14344e" filled="false" stroked="true" strokeweight="3.050425pt" strokecolor="#ff8080">
              <v:path arrowok="t"/>
            </v:shape>
            <w10:wrap type="none"/>
          </v:group>
        </w:pict>
      </w:r>
      <w:r>
        <w:rPr/>
        <w:pict>
          <v:group style="position:absolute;margin-left:313.195892pt;margin-top:717.197266pt;width:3.2pt;height:.1pt;mso-position-horizontal-relative:page;mso-position-vertical-relative:page;z-index:-413296" coordorigin="6264,14344" coordsize="64,2">
            <v:shape style="position:absolute;left:6264;top:14344;width:64;height:2" coordorigin="6264,14344" coordsize="64,0" path="m6264,14344l6327,14344e" filled="false" stroked="true" strokeweight="3.050425pt" strokecolor="#81a6bd">
              <v:path arrowok="t"/>
            </v:shape>
            <w10:wrap type="none"/>
          </v:group>
        </w:pict>
      </w:r>
      <w:r>
        <w:rPr/>
        <w:pict>
          <v:group style="position:absolute;margin-left:243.431686pt;margin-top:723.436768pt;width:3.5pt;height:.1pt;mso-position-horizontal-relative:page;mso-position-vertical-relative:page;z-index:-413272" coordorigin="4869,14469" coordsize="70,2">
            <v:shape style="position:absolute;left:4869;top:14469;width:70;height:2" coordorigin="4869,14469" coordsize="70,0" path="m4869,14469l4938,14469e" filled="false" stroked="true" strokeweight="2.773114pt" strokecolor="#ffb1b1">
              <v:path arrowok="t"/>
            </v:shape>
            <w10:wrap type="none"/>
          </v:group>
        </w:pict>
      </w:r>
      <w:r>
        <w:rPr/>
        <w:pict>
          <v:group style="position:absolute;margin-left:313.195892pt;margin-top:723.436768pt;width:3.2pt;height:.1pt;mso-position-horizontal-relative:page;mso-position-vertical-relative:page;z-index:-413248" coordorigin="6264,14469" coordsize="64,2">
            <v:shape style="position:absolute;left:6264;top:14469;width:64;height:2" coordorigin="6264,14469" coordsize="64,0" path="m6264,14469l6327,14469e" filled="false" stroked="true" strokeweight="2.773114pt" strokecolor="#b4c9d7">
              <v:path arrowok="t"/>
            </v:shape>
            <w10:wrap type="none"/>
          </v:group>
        </w:pict>
      </w:r>
      <w:r>
        <w:rPr/>
        <w:pict>
          <v:group style="position:absolute;margin-left:243.431686pt;margin-top:729.676086pt;width:3.5pt;height:.1pt;mso-position-horizontal-relative:page;mso-position-vertical-relative:page;z-index:-413224" coordorigin="4869,14594" coordsize="70,2">
            <v:shape style="position:absolute;left:4869;top:14594;width:70;height:2" coordorigin="4869,14594" coordsize="70,0" path="m4869,14594l4938,14594e" filled="false" stroked="true" strokeweight="3.050425pt" strokecolor="#ffcccc">
              <v:path arrowok="t"/>
            </v:shape>
            <w10:wrap type="none"/>
          </v:group>
        </w:pict>
      </w:r>
      <w:r>
        <w:rPr/>
        <w:pict>
          <v:group style="position:absolute;margin-left:313.195892pt;margin-top:729.676086pt;width:3.2pt;height:.1pt;mso-position-horizontal-relative:page;mso-position-vertical-relative:page;z-index:-413200" coordorigin="6264,14594" coordsize="64,2">
            <v:shape style="position:absolute;left:6264;top:14594;width:64;height:2" coordorigin="6264,14594" coordsize="64,0" path="m6264,14594l6327,14594e" filled="false" stroked="true" strokeweight="3.050425pt" strokecolor="#d5dce4">
              <v:path arrowok="t"/>
            </v:shape>
            <w10:wrap type="none"/>
          </v:group>
        </w:pict>
      </w:r>
      <w:r>
        <w:rPr/>
        <w:pict>
          <v:group style="position:absolute;margin-left:385.850891pt;margin-top:612.936707pt;width:145.1pt;height:93.95pt;mso-position-horizontal-relative:page;mso-position-vertical-relative:page;z-index:-413176" coordorigin="7717,12259" coordsize="2902,1879">
            <v:group style="position:absolute;left:7828;top:13666;width:2;height:432" coordorigin="7828,13666" coordsize="2,432">
              <v:shape style="position:absolute;left:7828;top:13666;width:2;height:432" coordorigin="7828,13666" coordsize="0,432" path="m7828,13666l7828,14098e" filled="false" stroked="true" strokeweight="2.850726pt" strokecolor="#ff8080">
                <v:path arrowok="t"/>
              </v:shape>
            </v:group>
            <v:group style="position:absolute;left:7856;top:13932;width:57;height:167" coordorigin="7856,13932" coordsize="57,167">
              <v:shape style="position:absolute;left:7856;top:13932;width:57;height:167" coordorigin="7856,13932" coordsize="57,167" path="m7856,14098l7913,14098,7913,13932,7856,13932,7856,14098xe" filled="true" fillcolor="#81a6bd" stroked="false">
                <v:path arrowok="t"/>
                <v:fill type="solid"/>
              </v:shape>
            </v:group>
            <v:group style="position:absolute;left:7913;top:13915;width:51;height:183" coordorigin="7913,13915" coordsize="51,183">
              <v:shape style="position:absolute;left:7913;top:13915;width:51;height:183" coordorigin="7913,13915" coordsize="51,183" path="m7913,14098l7964,14098,7964,13915,7913,13915,7913,14098xe" filled="true" fillcolor="#ffb1b1" stroked="false">
                <v:path arrowok="t"/>
                <v:fill type="solid"/>
              </v:shape>
            </v:group>
            <v:group style="position:absolute;left:7992;top:13971;width:2;height:128" coordorigin="7992,13971" coordsize="2,128">
              <v:shape style="position:absolute;left:7992;top:13971;width:2;height:128" coordorigin="7992,13971" coordsize="0,128" path="m7992,13971l7992,14098e" filled="false" stroked="true" strokeweight="2.850724pt" strokecolor="#b4c9d7">
                <v:path arrowok="t"/>
              </v:shape>
            </v:group>
            <v:group style="position:absolute;left:8046;top:14015;width:2;height:84" coordorigin="8046,14015" coordsize="2,84">
              <v:shape style="position:absolute;left:8046;top:14015;width:2;height:84" coordorigin="8046,14015" coordsize="0,84" path="m8046,14015l8046,14098e" filled="false" stroked="true" strokeweight="2.533976pt" strokecolor="#e19d9d">
                <v:path arrowok="t"/>
              </v:shape>
            </v:group>
            <v:group style="position:absolute;left:8100;top:14015;width:2;height:84" coordorigin="8100,14015" coordsize="2,84">
              <v:shape style="position:absolute;left:8100;top:14015;width:2;height:84" coordorigin="8100,14015" coordsize="0,84" path="m8100,14015l8100,14098e" filled="false" stroked="true" strokeweight="2.850723pt" strokecolor="#9fb3be">
                <v:path arrowok="t"/>
              </v:shape>
            </v:group>
            <v:group style="position:absolute;left:8154;top:13760;width:2;height:338" coordorigin="8154,13760" coordsize="2,338">
              <v:shape style="position:absolute;left:8154;top:13760;width:2;height:338" coordorigin="8154,13760" coordsize="0,338" path="m8154,13760l8154,14098e" filled="false" stroked="true" strokeweight="2.533979pt" strokecolor="#ff8484">
                <v:path arrowok="t"/>
              </v:shape>
            </v:group>
            <v:group style="position:absolute;left:8208;top:13733;width:2;height:366" coordorigin="8208,13733" coordsize="2,366">
              <v:shape style="position:absolute;left:8208;top:13733;width:2;height:366" coordorigin="8208,13733" coordsize="0,366" path="m8208,13733l8208,14098e" filled="false" stroked="true" strokeweight="2.850726pt" strokecolor="#8492a8">
                <v:path arrowok="t"/>
              </v:shape>
            </v:group>
            <v:group style="position:absolute;left:8265;top:13157;width:2;height:942" coordorigin="8265,13157" coordsize="2,942">
              <v:shape style="position:absolute;left:8265;top:13157;width:2;height:942" coordorigin="8265,13157" coordsize="0,942" path="m8265,13157l8265,14098e" filled="false" stroked="true" strokeweight="2.850731pt" strokecolor="#ffa9a9">
                <v:path arrowok="t"/>
              </v:shape>
            </v:group>
            <v:group style="position:absolute;left:7758;top:12290;width:2;height:1806" coordorigin="7758,12290" coordsize="2,1806">
              <v:shape style="position:absolute;left:7758;top:12290;width:2;height:1806" coordorigin="7758,12290" coordsize="0,1806" path="m7758,14095l7758,12290e" filled="false" stroked="true" strokeweight=".316747pt" strokecolor="#000000">
                <v:path arrowok="t"/>
              </v:shape>
            </v:group>
            <v:group style="position:absolute;left:7720;top:14095;width:38;height:2" coordorigin="7720,14095" coordsize="38,2">
              <v:shape style="position:absolute;left:7720;top:14095;width:38;height:2" coordorigin="7720,14095" coordsize="38,0" path="m7720,14095l7758,14095e" filled="false" stroked="true" strokeweight=".276871pt" strokecolor="#000000">
                <v:path arrowok="t"/>
              </v:shape>
            </v:group>
            <v:group style="position:absolute;left:7720;top:13796;width:38;height:2" coordorigin="7720,13796" coordsize="38,2">
              <v:shape style="position:absolute;left:7720;top:13796;width:38;height:2" coordorigin="7720,13796" coordsize="38,0" path="m7720,13796l7758,13796e" filled="false" stroked="true" strokeweight=".276871pt" strokecolor="#000000">
                <v:path arrowok="t"/>
              </v:shape>
            </v:group>
            <v:group style="position:absolute;left:7720;top:13492;width:38;height:2" coordorigin="7720,13492" coordsize="38,2">
              <v:shape style="position:absolute;left:7720;top:13492;width:38;height:2" coordorigin="7720,13492" coordsize="38,0" path="m7720,13492l7758,13492e" filled="false" stroked="true" strokeweight=".276871pt" strokecolor="#000000">
                <v:path arrowok="t"/>
              </v:shape>
            </v:group>
            <v:group style="position:absolute;left:7720;top:13193;width:38;height:2" coordorigin="7720,13193" coordsize="38,2">
              <v:shape style="position:absolute;left:7720;top:13193;width:38;height:2" coordorigin="7720,13193" coordsize="38,0" path="m7720,13193l7758,13193e" filled="false" stroked="true" strokeweight=".276871pt" strokecolor="#000000">
                <v:path arrowok="t"/>
              </v:shape>
            </v:group>
            <v:group style="position:absolute;left:7720;top:12894;width:38;height:2" coordorigin="7720,12894" coordsize="38,2">
              <v:shape style="position:absolute;left:7720;top:12894;width:38;height:2" coordorigin="7720,12894" coordsize="38,0" path="m7720,12894l7758,12894e" filled="false" stroked="true" strokeweight=".276871pt" strokecolor="#000000">
                <v:path arrowok="t"/>
              </v:shape>
            </v:group>
            <v:group style="position:absolute;left:7720;top:12589;width:38;height:2" coordorigin="7720,12589" coordsize="38,2">
              <v:shape style="position:absolute;left:7720;top:12589;width:38;height:2" coordorigin="7720,12589" coordsize="38,0" path="m7720,12589l7758,12589e" filled="false" stroked="true" strokeweight=".276871pt" strokecolor="#000000">
                <v:path arrowok="t"/>
              </v:shape>
            </v:group>
            <v:group style="position:absolute;left:7720;top:12290;width:38;height:2" coordorigin="7720,12290" coordsize="38,2">
              <v:shape style="position:absolute;left:7720;top:12290;width:38;height:2" coordorigin="7720,12290" coordsize="38,0" path="m7720,12290l7758,12290e" filled="false" stroked="true" strokeweight=".276871pt" strokecolor="#000000">
                <v:path arrowok="t"/>
              </v:shape>
            </v:group>
            <v:group style="position:absolute;left:8398;top:13256;width:2;height:842" coordorigin="8398,13256" coordsize="2,842">
              <v:shape style="position:absolute;left:8398;top:13256;width:2;height:842" coordorigin="8398,13256" coordsize="0,842" path="m8398,13256l8398,14098e" filled="false" stroked="true" strokeweight="2.85073pt" strokecolor="#ff8080">
                <v:path arrowok="t"/>
              </v:shape>
            </v:group>
            <v:group style="position:absolute;left:8455;top:13771;width:2;height:327" coordorigin="8455,13771" coordsize="2,327">
              <v:shape style="position:absolute;left:8455;top:13771;width:2;height:327" coordorigin="8455,13771" coordsize="0,327" path="m8455,13771l8455,14098e" filled="false" stroked="true" strokeweight="2.850725pt" strokecolor="#81a6bd">
                <v:path arrowok="t"/>
              </v:shape>
            </v:group>
            <v:group style="position:absolute;left:8509;top:13744;width:2;height:355" coordorigin="8509,13744" coordsize="2,355">
              <v:shape style="position:absolute;left:8509;top:13744;width:2;height:355" coordorigin="8509,13744" coordsize="0,355" path="m8509,13744l8509,14098e" filled="false" stroked="true" strokeweight="2.533979pt" strokecolor="#ffb1b1">
                <v:path arrowok="t"/>
              </v:shape>
            </v:group>
            <v:group style="position:absolute;left:8563;top:13854;width:2;height:244" coordorigin="8563,13854" coordsize="2,244">
              <v:shape style="position:absolute;left:8563;top:13854;width:2;height:244" coordorigin="8563,13854" coordsize="0,244" path="m8563,13854l8563,14098e" filled="false" stroked="true" strokeweight="2.850725pt" strokecolor="#b4c9d7">
                <v:path arrowok="t"/>
              </v:shape>
            </v:group>
            <v:group style="position:absolute;left:8591;top:13932;width:51;height:167" coordorigin="8591,13932" coordsize="51,167">
              <v:shape style="position:absolute;left:8591;top:13932;width:51;height:167" coordorigin="8591,13932" coordsize="51,167" path="m8591,14098l8642,14098,8642,13932,8591,13932,8591,14098xe" filled="true" fillcolor="#e19d9d" stroked="false">
                <v:path arrowok="t"/>
                <v:fill type="solid"/>
              </v:shape>
            </v:group>
            <v:group style="position:absolute;left:8642;top:13932;width:57;height:167" coordorigin="8642,13932" coordsize="57,167">
              <v:shape style="position:absolute;left:8642;top:13932;width:57;height:167" coordorigin="8642,13932" coordsize="57,167" path="m8642,14098l8699,14098,8699,13932,8642,13932,8642,14098xe" filled="true" fillcolor="#9fb3be" stroked="false">
                <v:path arrowok="t"/>
                <v:fill type="solid"/>
              </v:shape>
            </v:group>
            <v:group style="position:absolute;left:8724;top:13439;width:2;height:659" coordorigin="8724,13439" coordsize="2,659">
              <v:shape style="position:absolute;left:8724;top:13439;width:2;height:659" coordorigin="8724,13439" coordsize="0,659" path="m8724,13439l8724,14098e" filled="false" stroked="true" strokeweight="2.535882pt" strokecolor="#ff8484">
                <v:path arrowok="t"/>
              </v:shape>
            </v:group>
            <v:group style="position:absolute;left:8778;top:13384;width:2;height:715" coordorigin="8778,13384" coordsize="2,715">
              <v:shape style="position:absolute;left:8778;top:13384;width:2;height:715" coordorigin="8778,13384" coordsize="0,715" path="m8778,13384l8778,14098e" filled="false" stroked="true" strokeweight="2.850729pt" strokecolor="#8492a8">
                <v:path arrowok="t"/>
              </v:shape>
            </v:group>
            <v:group style="position:absolute;left:8835;top:12287;width:2;height:1811" coordorigin="8835,12287" coordsize="2,1811">
              <v:shape style="position:absolute;left:8835;top:12287;width:2;height:1811" coordorigin="8835,12287" coordsize="0,1811" path="m8835,12287l8835,14098e" filled="false" stroked="true" strokeweight="2.850738pt" strokecolor="#ffa9a9">
                <v:path arrowok="t"/>
              </v:shape>
            </v:group>
            <v:group style="position:absolute;left:8968;top:13284;width:2;height:814" coordorigin="8968,13284" coordsize="2,814">
              <v:shape style="position:absolute;left:8968;top:13284;width:2;height:814" coordorigin="8968,13284" coordsize="0,814" path="m8968,13284l8968,14098e" filled="false" stroked="true" strokeweight="2.85073pt" strokecolor="#ff8080">
                <v:path arrowok="t"/>
              </v:shape>
            </v:group>
            <v:group style="position:absolute;left:9025;top:13782;width:2;height:316" coordorigin="9025,13782" coordsize="2,316">
              <v:shape style="position:absolute;left:9025;top:13782;width:2;height:316" coordorigin="9025,13782" coordsize="0,316" path="m9025,13782l9025,14098e" filled="false" stroked="true" strokeweight="2.850725pt" strokecolor="#81a6bd">
                <v:path arrowok="t"/>
              </v:shape>
            </v:group>
            <v:group style="position:absolute;left:9079;top:13755;width:2;height:344" coordorigin="9079,13755" coordsize="2,344">
              <v:shape style="position:absolute;left:9079;top:13755;width:2;height:344" coordorigin="9079,13755" coordsize="0,344" path="m9079,13755l9079,14098e" filled="false" stroked="true" strokeweight="2.533979pt" strokecolor="#ffb1b1">
                <v:path arrowok="t"/>
              </v:shape>
            </v:group>
            <v:group style="position:absolute;left:9133;top:13860;width:2;height:239" coordorigin="9133,13860" coordsize="2,239">
              <v:shape style="position:absolute;left:9133;top:13860;width:2;height:239" coordorigin="9133,13860" coordsize="0,239" path="m9133,13860l9133,14098e" filled="false" stroked="true" strokeweight="2.850725pt" strokecolor="#b4c9d7">
                <v:path arrowok="t"/>
              </v:shape>
            </v:group>
            <v:group style="position:absolute;left:9161;top:13937;width:51;height:161" coordorigin="9161,13937" coordsize="51,161">
              <v:shape style="position:absolute;left:9161;top:13937;width:51;height:161" coordorigin="9161,13937" coordsize="51,161" path="m9161,14098l9212,14098,9212,13937,9161,13937,9161,14098xe" filled="true" fillcolor="#e19d9d" stroked="false">
                <v:path arrowok="t"/>
                <v:fill type="solid"/>
              </v:shape>
            </v:group>
            <v:group style="position:absolute;left:9212;top:13937;width:57;height:161" coordorigin="9212,13937" coordsize="57,161">
              <v:shape style="position:absolute;left:9212;top:13937;width:57;height:161" coordorigin="9212,13937" coordsize="57,161" path="m9212,14098l9269,14098,9269,13937,9212,13937,9212,14098xe" filled="true" fillcolor="#9fb3be" stroked="false">
                <v:path arrowok="t"/>
                <v:fill type="solid"/>
              </v:shape>
            </v:group>
            <v:group style="position:absolute;left:9294;top:13456;width:2;height:643" coordorigin="9294,13456" coordsize="2,643">
              <v:shape style="position:absolute;left:9294;top:13456;width:2;height:643" coordorigin="9294,13456" coordsize="0,643" path="m9294,13456l9294,14098e" filled="false" stroked="true" strokeweight="2.533981pt" strokecolor="#ff8484">
                <v:path arrowok="t"/>
              </v:shape>
            </v:group>
            <v:group style="position:absolute;left:9348;top:13406;width:2;height:693" coordorigin="9348,13406" coordsize="2,693">
              <v:shape style="position:absolute;left:9348;top:13406;width:2;height:693" coordorigin="9348,13406" coordsize="0,693" path="m9348,13406l9348,14098e" filled="false" stroked="true" strokeweight="2.850729pt" strokecolor="#8492a8">
                <v:path arrowok="t"/>
              </v:shape>
            </v:group>
            <v:group style="position:absolute;left:9405;top:12326;width:2;height:1772" coordorigin="9405,12326" coordsize="2,1772">
              <v:shape style="position:absolute;left:9405;top:12326;width:2;height:1772" coordorigin="9405,12326" coordsize="0,1772" path="m9405,12326l9405,14098e" filled="false" stroked="true" strokeweight="2.850738pt" strokecolor="#ffa9a9">
                <v:path arrowok="t"/>
              </v:shape>
            </v:group>
            <v:group style="position:absolute;left:9538;top:13267;width:2;height:831" coordorigin="9538,13267" coordsize="2,831">
              <v:shape style="position:absolute;left:9538;top:13267;width:2;height:831" coordorigin="9538,13267" coordsize="0,831" path="m9538,13267l9538,14098e" filled="false" stroked="true" strokeweight="2.85073pt" strokecolor="#ff8080">
                <v:path arrowok="t"/>
              </v:shape>
            </v:group>
            <v:group style="position:absolute;left:9595;top:13777;width:2;height:322" coordorigin="9595,13777" coordsize="2,322">
              <v:shape style="position:absolute;left:9595;top:13777;width:2;height:322" coordorigin="9595,13777" coordsize="0,322" path="m9595,13777l9595,14098e" filled="false" stroked="true" strokeweight="2.850725pt" strokecolor="#81a6bd">
                <v:path arrowok="t"/>
              </v:shape>
            </v:group>
            <v:group style="position:absolute;left:9649;top:13749;width:2;height:349" coordorigin="9649,13749" coordsize="2,349">
              <v:shape style="position:absolute;left:9649;top:13749;width:2;height:349" coordorigin="9649,13749" coordsize="0,349" path="m9649,13749l9649,14098e" filled="false" stroked="true" strokeweight="2.533979pt" strokecolor="#ffb1b1">
                <v:path arrowok="t"/>
              </v:shape>
            </v:group>
            <v:group style="position:absolute;left:9703;top:13854;width:2;height:244" coordorigin="9703,13854" coordsize="2,244">
              <v:shape style="position:absolute;left:9703;top:13854;width:2;height:244" coordorigin="9703,13854" coordsize="0,244" path="m9703,13854l9703,14098e" filled="false" stroked="true" strokeweight="2.850725pt" strokecolor="#b4c9d7">
                <v:path arrowok="t"/>
              </v:shape>
            </v:group>
            <v:group style="position:absolute;left:9731;top:13937;width:51;height:161" coordorigin="9731,13937" coordsize="51,161">
              <v:shape style="position:absolute;left:9731;top:13937;width:51;height:161" coordorigin="9731,13937" coordsize="51,161" path="m9731,14098l9782,14098,9782,13937,9731,13937,9731,14098xe" filled="true" fillcolor="#e19d9d" stroked="false">
                <v:path arrowok="t"/>
                <v:fill type="solid"/>
              </v:shape>
            </v:group>
            <v:group style="position:absolute;left:9782;top:13937;width:57;height:161" coordorigin="9782,13937" coordsize="57,161">
              <v:shape style="position:absolute;left:9782;top:13937;width:57;height:161" coordorigin="9782,13937" coordsize="57,161" path="m9782,14098l9839,14098,9839,13937,9782,13937,9782,14098xe" filled="true" fillcolor="#9fb3be" stroked="false">
                <v:path arrowok="t"/>
                <v:fill type="solid"/>
              </v:shape>
            </v:group>
            <v:group style="position:absolute;left:9864;top:13445;width:2;height:654" coordorigin="9864,13445" coordsize="2,654">
              <v:shape style="position:absolute;left:9864;top:13445;width:2;height:654" coordorigin="9864,13445" coordsize="0,654" path="m9864,13445l9864,14098e" filled="false" stroked="true" strokeweight="2.533981pt" strokecolor="#ff8484">
                <v:path arrowok="t"/>
              </v:shape>
            </v:group>
            <v:group style="position:absolute;left:9918;top:13395;width:2;height:704" coordorigin="9918,13395" coordsize="2,704">
              <v:shape style="position:absolute;left:9918;top:13395;width:2;height:704" coordorigin="9918,13395" coordsize="0,704" path="m9918,13395l9918,14098e" filled="false" stroked="true" strokeweight="2.850729pt" strokecolor="#8492a8">
                <v:path arrowok="t"/>
              </v:shape>
            </v:group>
            <v:group style="position:absolute;left:9975;top:12298;width:2;height:1800" coordorigin="9975,12298" coordsize="2,1800">
              <v:shape style="position:absolute;left:9975;top:12298;width:2;height:1800" coordorigin="9975,12298" coordsize="0,1800" path="m9975,12298l9975,14098e" filled="false" stroked="true" strokeweight="2.850738pt" strokecolor="#ffa9a9">
                <v:path arrowok="t"/>
              </v:shape>
            </v:group>
            <v:group style="position:absolute;left:10108;top:13461;width:2;height:637" coordorigin="10108,13461" coordsize="2,637">
              <v:shape style="position:absolute;left:10108;top:13461;width:2;height:637" coordorigin="10108,13461" coordsize="0,637" path="m10108,13461l10108,14098e" filled="false" stroked="true" strokeweight="2.850728pt" strokecolor="#ff8080">
                <v:path arrowok="t"/>
              </v:shape>
            </v:group>
            <v:group style="position:absolute;left:10137;top:13849;width:57;height:250" coordorigin="10137,13849" coordsize="57,250">
              <v:shape style="position:absolute;left:10137;top:13849;width:57;height:250" coordorigin="10137,13849" coordsize="57,250" path="m10137,14098l10194,14098,10194,13849,10137,13849,10137,14098xe" filled="true" fillcolor="#81a6bd" stroked="false">
                <v:path arrowok="t"/>
                <v:fill type="solid"/>
              </v:shape>
            </v:group>
            <v:group style="position:absolute;left:10194;top:13832;width:51;height:266" coordorigin="10194,13832" coordsize="51,266">
              <v:shape style="position:absolute;left:10194;top:13832;width:51;height:266" coordorigin="10194,13832" coordsize="51,266" path="m10194,14098l10245,14098,10245,13832,10194,13832,10194,14098xe" filled="true" fillcolor="#ffb1b1" stroked="false">
                <v:path arrowok="t"/>
                <v:fill type="solid"/>
              </v:shape>
            </v:group>
            <v:group style="position:absolute;left:10273;top:13910;width:2;height:189" coordorigin="10273,13910" coordsize="2,189">
              <v:shape style="position:absolute;left:10273;top:13910;width:2;height:189" coordorigin="10273,13910" coordsize="0,189" path="m10273,13910l10273,14098e" filled="false" stroked="true" strokeweight="2.850724pt" strokecolor="#b4c9d7">
                <v:path arrowok="t"/>
              </v:shape>
            </v:group>
            <v:group style="position:absolute;left:10302;top:13971;width:51;height:128" coordorigin="10302,13971" coordsize="51,128">
              <v:shape style="position:absolute;left:10302;top:13971;width:51;height:128" coordorigin="10302,13971" coordsize="51,128" path="m10302,14098l10352,14098,10352,13971,10302,13971,10302,14098xe" filled="true" fillcolor="#e19d9d" stroked="false">
                <v:path arrowok="t"/>
                <v:fill type="solid"/>
              </v:shape>
            </v:group>
            <v:group style="position:absolute;left:10352;top:13971;width:57;height:128" coordorigin="10352,13971" coordsize="57,128">
              <v:shape style="position:absolute;left:10352;top:13971;width:57;height:128" coordorigin="10352,13971" coordsize="57,128" path="m10352,14098l10409,14098,10409,13971,10352,13971,10352,14098xe" filled="true" fillcolor="#9fb3be" stroked="false">
                <v:path arrowok="t"/>
                <v:fill type="solid"/>
              </v:shape>
            </v:group>
            <v:group style="position:absolute;left:10435;top:13594;width:2;height:504" coordorigin="10435,13594" coordsize="2,504">
              <v:shape style="position:absolute;left:10435;top:13594;width:2;height:504" coordorigin="10435,13594" coordsize="0,504" path="m10435,13594l10435,14098e" filled="false" stroked="true" strokeweight="2.53398pt" strokecolor="#ff8484">
                <v:path arrowok="t"/>
              </v:shape>
            </v:group>
            <v:group style="position:absolute;left:10488;top:13555;width:2;height:543" coordorigin="10488,13555" coordsize="2,543">
              <v:shape style="position:absolute;left:10488;top:13555;width:2;height:543" coordorigin="10488,13555" coordsize="0,543" path="m10488,13555l10488,14098e" filled="false" stroked="true" strokeweight="2.850727pt" strokecolor="#8492a8">
                <v:path arrowok="t"/>
              </v:shape>
            </v:group>
            <v:group style="position:absolute;left:10545;top:12714;width:2;height:1385" coordorigin="10545,12714" coordsize="2,1385">
              <v:shape style="position:absolute;left:10545;top:12714;width:2;height:1385" coordorigin="10545,12714" coordsize="0,1385" path="m10545,12714l10545,14098e" filled="false" stroked="true" strokeweight="2.850735pt" strokecolor="#ffa9a9">
                <v:path arrowok="t"/>
              </v:shape>
            </v:group>
            <v:group style="position:absolute;left:7758;top:14095;width:2858;height:2" coordorigin="7758,14095" coordsize="2858,2">
              <v:shape style="position:absolute;left:7758;top:14095;width:2858;height:2" coordorigin="7758,14095" coordsize="2858,0" path="m7758,14095l10615,14095e" filled="false" stroked="true" strokeweight=".276871pt" strokecolor="#000000">
                <v:path arrowok="t"/>
              </v:shape>
            </v:group>
            <v:group style="position:absolute;left:7758;top:14095;width:2;height:39" coordorigin="7758,14095" coordsize="2,39">
              <v:shape style="position:absolute;left:7758;top:14095;width:2;height:39" coordorigin="7758,14095" coordsize="0,39" path="m7758,14095l7758,14134e" filled="false" stroked="true" strokeweight=".316747pt" strokecolor="#000000">
                <v:path arrowok="t"/>
              </v:shape>
            </v:group>
            <v:group style="position:absolute;left:8328;top:14095;width:2;height:39" coordorigin="8328,14095" coordsize="2,39">
              <v:shape style="position:absolute;left:8328;top:14095;width:2;height:39" coordorigin="8328,14095" coordsize="0,39" path="m8328,14095l8328,14134e" filled="false" stroked="true" strokeweight=".316747pt" strokecolor="#000000">
                <v:path arrowok="t"/>
              </v:shape>
            </v:group>
            <v:group style="position:absolute;left:8905;top:14095;width:2;height:39" coordorigin="8905,14095" coordsize="2,39">
              <v:shape style="position:absolute;left:8905;top:14095;width:2;height:39" coordorigin="8905,14095" coordsize="0,39" path="m8905,14095l8905,14134e" filled="false" stroked="true" strokeweight=".316747pt" strokecolor="#000000">
                <v:path arrowok="t"/>
              </v:shape>
            </v:group>
            <v:group style="position:absolute;left:9475;top:14095;width:2;height:39" coordorigin="9475,14095" coordsize="2,39">
              <v:shape style="position:absolute;left:9475;top:14095;width:2;height:39" coordorigin="9475,14095" coordsize="0,39" path="m9475,14095l9475,14134e" filled="false" stroked="true" strokeweight=".316747pt" strokecolor="#000000">
                <v:path arrowok="t"/>
              </v:shape>
            </v:group>
            <v:group style="position:absolute;left:10045;top:14095;width:2;height:39" coordorigin="10045,14095" coordsize="2,39">
              <v:shape style="position:absolute;left:10045;top:14095;width:2;height:39" coordorigin="10045,14095" coordsize="0,39" path="m10045,14095l10045,14134e" filled="false" stroked="true" strokeweight=".316747pt" strokecolor="#000000">
                <v:path arrowok="t"/>
              </v:shape>
            </v:group>
            <v:group style="position:absolute;left:10615;top:14095;width:2;height:39" coordorigin="10615,14095" coordsize="2,39">
              <v:shape style="position:absolute;left:10615;top:14095;width:2;height:39" coordorigin="10615,14095" coordsize="0,39" path="m10615,14095l10615,14134e" filled="false" stroked="true" strokeweight=".316747pt" strokecolor="#000000">
                <v:path arrowok="t"/>
              </v:shape>
            </v:group>
            <w10:wrap type="none"/>
          </v:group>
        </w:pict>
      </w:r>
      <w:r>
        <w:rPr/>
        <w:pict>
          <v:group style="position:absolute;margin-left:379.190918pt;margin-top:717.358337pt;width:3.5pt;height:.1pt;mso-position-horizontal-relative:page;mso-position-vertical-relative:page;z-index:-413152" coordorigin="7584,14347" coordsize="70,2">
            <v:shape style="position:absolute;left:7584;top:14347;width:70;height:2" coordorigin="7584,14347" coordsize="70,0" path="m7584,14347l7654,14347e" filled="false" stroked="true" strokeweight="2.768712pt" strokecolor="#ff8080">
              <v:path arrowok="t"/>
            </v:shape>
            <w10:wrap type="none"/>
          </v:group>
        </w:pict>
      </w:r>
      <w:r>
        <w:rPr/>
        <w:pict>
          <v:group style="position:absolute;margin-left:431.770844pt;margin-top:717.358337pt;width:3.2pt;height:.1pt;mso-position-horizontal-relative:page;mso-position-vertical-relative:page;z-index:-413128" coordorigin="8635,14347" coordsize="64,2">
            <v:shape style="position:absolute;left:8635;top:14347;width:64;height:2" coordorigin="8635,14347" coordsize="64,0" path="m8635,14347l8699,14347e" filled="false" stroked="true" strokeweight="2.768712pt" strokecolor="#81a6bd">
              <v:path arrowok="t"/>
            </v:shape>
            <w10:wrap type="none"/>
          </v:group>
        </w:pict>
      </w:r>
      <w:r>
        <w:rPr/>
        <w:pict>
          <v:group style="position:absolute;margin-left:484.03598pt;margin-top:717.358337pt;width:3.5pt;height:.1pt;mso-position-horizontal-relative:page;mso-position-vertical-relative:page;z-index:-413104" coordorigin="9681,14347" coordsize="70,2">
            <v:shape style="position:absolute;left:9681;top:14347;width:70;height:2" coordorigin="9681,14347" coordsize="70,0" path="m9681,14347l9750,14347e" filled="false" stroked="true" strokeweight="2.768712pt" strokecolor="#ffb1b1">
              <v:path arrowok="t"/>
            </v:shape>
            <w10:wrap type="none"/>
          </v:group>
        </w:pict>
      </w:r>
      <w:r>
        <w:rPr/>
        <w:pict>
          <v:group style="position:absolute;margin-left:379.190918pt;margin-top:723.311096pt;width:3.5pt;height:.1pt;mso-position-horizontal-relative:page;mso-position-vertical-relative:page;z-index:-413080" coordorigin="7584,14466" coordsize="70,2">
            <v:shape style="position:absolute;left:7584;top:14466;width:70;height:2" coordorigin="7584,14466" coordsize="70,0" path="m7584,14466l7654,14466e" filled="false" stroked="true" strokeweight="3.045583pt" strokecolor="#b4c9d7">
              <v:path arrowok="t"/>
            </v:shape>
            <w10:wrap type="none"/>
          </v:group>
        </w:pict>
      </w:r>
      <w:r>
        <w:rPr/>
        <w:pict>
          <v:group style="position:absolute;margin-left:431.770844pt;margin-top:723.311096pt;width:3.2pt;height:.1pt;mso-position-horizontal-relative:page;mso-position-vertical-relative:page;z-index:-413056" coordorigin="8635,14466" coordsize="64,2">
            <v:shape style="position:absolute;left:8635;top:14466;width:64;height:2" coordorigin="8635,14466" coordsize="64,0" path="m8635,14466l8699,14466e" filled="false" stroked="true" strokeweight="3.045583pt" strokecolor="#e19d9d">
              <v:path arrowok="t"/>
            </v:shape>
            <w10:wrap type="none"/>
          </v:group>
        </w:pict>
      </w:r>
      <w:r>
        <w:rPr/>
        <w:pict>
          <v:group style="position:absolute;margin-left:484.03598pt;margin-top:723.311096pt;width:3.5pt;height:.1pt;mso-position-horizontal-relative:page;mso-position-vertical-relative:page;z-index:-413032" coordorigin="9681,14466" coordsize="70,2">
            <v:shape style="position:absolute;left:9681;top:14466;width:70;height:2" coordorigin="9681,14466" coordsize="70,0" path="m9681,14466l9750,14466e" filled="false" stroked="true" strokeweight="3.045583pt" strokecolor="#9fb3be">
              <v:path arrowok="t"/>
            </v:shape>
            <w10:wrap type="none"/>
          </v:group>
        </w:pict>
      </w:r>
      <w:r>
        <w:rPr/>
        <w:pict>
          <v:group style="position:absolute;margin-left:379.190918pt;margin-top:729.401978pt;width:3.5pt;height:.1pt;mso-position-horizontal-relative:page;mso-position-vertical-relative:page;z-index:-413008" coordorigin="7584,14588" coordsize="70,2">
            <v:shape style="position:absolute;left:7584;top:14588;width:70;height:2" coordorigin="7584,14588" coordsize="70,0" path="m7584,14588l7654,14588e" filled="false" stroked="true" strokeweight="3.045583pt" strokecolor="#ff8484">
              <v:path arrowok="t"/>
            </v:shape>
            <w10:wrap type="none"/>
          </v:group>
        </w:pict>
      </w:r>
      <w:r>
        <w:rPr/>
        <w:pict>
          <v:group style="position:absolute;margin-left:431.770844pt;margin-top:729.401978pt;width:3.2pt;height:.1pt;mso-position-horizontal-relative:page;mso-position-vertical-relative:page;z-index:-412984" coordorigin="8635,14588" coordsize="64,2">
            <v:shape style="position:absolute;left:8635;top:14588;width:64;height:2" coordorigin="8635,14588" coordsize="64,0" path="m8635,14588l8699,14588e" filled="false" stroked="true" strokeweight="3.045583pt" strokecolor="#8492a8">
              <v:path arrowok="t"/>
            </v:shape>
            <w10:wrap type="none"/>
          </v:group>
        </w:pict>
      </w:r>
      <w:r>
        <w:rPr/>
        <w:pict>
          <v:group style="position:absolute;margin-left:484.03598pt;margin-top:729.401978pt;width:3.5pt;height:.1pt;mso-position-horizontal-relative:page;mso-position-vertical-relative:page;z-index:-412960" coordorigin="9681,14588" coordsize="70,2">
            <v:shape style="position:absolute;left:9681;top:14588;width:70;height:2" coordorigin="9681,14588" coordsize="70,0" path="m9681,14588l9750,14588e" filled="false" stroked="true" strokeweight="3.045583pt" strokecolor="#ffa9a9">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271" w:lineRule="auto" w:before="37"/>
        <w:ind w:right="125"/>
        <w:jc w:val="left"/>
      </w:pPr>
      <w:r>
        <w:rPr/>
        <w:t>主动提高库存量，其</w:t>
      </w:r>
      <w:r>
        <w:rPr>
          <w:spacing w:val="-37"/>
        </w:rPr>
        <w:t> </w:t>
      </w:r>
      <w:r>
        <w:rPr>
          <w:rFonts w:ascii="Times New Roman" w:hAnsi="Times New Roman" w:cs="Times New Roman" w:eastAsia="Times New Roman" w:hint="default"/>
        </w:rPr>
        <w:t>19Q3</w:t>
      </w:r>
      <w:r>
        <w:rPr>
          <w:rFonts w:ascii="Times New Roman" w:hAnsi="Times New Roman" w:cs="Times New Roman" w:eastAsia="Times New Roman" w:hint="default"/>
          <w:spacing w:val="16"/>
        </w:rPr>
        <w:t> </w:t>
      </w:r>
      <w:r>
        <w:rPr/>
        <w:t>库存接近</w:t>
      </w:r>
      <w:r>
        <w:rPr>
          <w:spacing w:val="-37"/>
        </w:rPr>
        <w:t> </w:t>
      </w:r>
      <w:r>
        <w:rPr>
          <w:rFonts w:ascii="Times New Roman" w:hAnsi="Times New Roman" w:cs="Times New Roman" w:eastAsia="Times New Roman" w:hint="default"/>
        </w:rPr>
        <w:t>100</w:t>
      </w:r>
      <w:r>
        <w:rPr>
          <w:rFonts w:ascii="Times New Roman" w:hAnsi="Times New Roman" w:cs="Times New Roman" w:eastAsia="Times New Roman" w:hint="default"/>
          <w:spacing w:val="13"/>
        </w:rPr>
        <w:t> </w:t>
      </w:r>
      <w:r>
        <w:rPr/>
        <w:t>亿元，较去年同期增长</w:t>
      </w:r>
      <w:r>
        <w:rPr>
          <w:spacing w:val="-37"/>
        </w:rPr>
        <w:t> </w:t>
      </w:r>
      <w:r>
        <w:rPr>
          <w:rFonts w:ascii="Times New Roman" w:hAnsi="Times New Roman" w:cs="Times New Roman" w:eastAsia="Times New Roman" w:hint="default"/>
        </w:rPr>
        <w:t>70%</w:t>
      </w:r>
      <w:r>
        <w:rPr/>
        <w:t>；大华股份则因为公司经营存在一定周期 规模，历年第三季度均为销售淡季，库存相应处于高位导致</w:t>
      </w:r>
      <w:r>
        <w:rPr>
          <w:spacing w:val="-55"/>
        </w:rPr>
        <w:t> </w:t>
      </w:r>
      <w:r>
        <w:rPr>
          <w:rFonts w:ascii="Times New Roman" w:hAnsi="Times New Roman" w:cs="Times New Roman" w:eastAsia="Times New Roman" w:hint="default"/>
        </w:rPr>
        <w:t>DOI </w:t>
      </w:r>
      <w:r>
        <w:rPr/>
        <w:t>略微增长。</w:t>
      </w:r>
    </w:p>
    <w:p>
      <w:pPr>
        <w:tabs>
          <w:tab w:pos="4919" w:val="left" w:leader="none"/>
        </w:tabs>
        <w:spacing w:before="121" w:after="45"/>
        <w:ind w:left="241" w:right="0" w:firstLine="0"/>
        <w:jc w:val="left"/>
        <w:rPr>
          <w:rFonts w:ascii="Microsoft JhengHei" w:hAnsi="Microsoft JhengHei" w:cs="Microsoft JhengHei" w:eastAsia="Microsoft JhengHei" w:hint="default"/>
          <w:sz w:val="18"/>
          <w:szCs w:val="18"/>
        </w:rPr>
      </w:pPr>
      <w:bookmarkStart w:name="_bookmark172" w:id="173"/>
      <w:bookmarkEnd w:id="173"/>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123</w:t>
      </w:r>
      <w:r>
        <w:rPr>
          <w:rFonts w:ascii="Microsoft JhengHei" w:hAnsi="Microsoft JhengHei" w:cs="Microsoft JhengHei" w:eastAsia="Microsoft JhengHei" w:hint="default"/>
          <w:b/>
          <w:bCs/>
          <w:sz w:val="18"/>
          <w:szCs w:val="18"/>
        </w:rPr>
        <w:t>：国内安防整体毛利率稳中有升</w:t>
        <w:tab/>
      </w:r>
      <w:bookmarkStart w:name="_bookmark173" w:id="174"/>
      <w:bookmarkEnd w:id="174"/>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124</w:t>
      </w:r>
      <w:r>
        <w:rPr>
          <w:rFonts w:ascii="Microsoft JhengHei" w:hAnsi="Microsoft JhengHei" w:cs="Microsoft JhengHei" w:eastAsia="Microsoft JhengHei" w:hint="default"/>
          <w:b/>
          <w:bCs/>
          <w:sz w:val="18"/>
          <w:szCs w:val="18"/>
        </w:rPr>
        <w:t>：受不同因素影响，</w:t>
      </w:r>
      <w:r>
        <w:rPr>
          <w:rFonts w:ascii="Arial" w:hAnsi="Arial" w:cs="Arial" w:eastAsia="Arial" w:hint="default"/>
          <w:b/>
          <w:bCs/>
          <w:sz w:val="18"/>
          <w:szCs w:val="18"/>
        </w:rPr>
        <w:t>DOI </w:t>
      </w:r>
      <w:r>
        <w:rPr>
          <w:rFonts w:ascii="Microsoft JhengHei" w:hAnsi="Microsoft JhengHei" w:cs="Microsoft JhengHei" w:eastAsia="Microsoft JhengHei" w:hint="default"/>
          <w:b/>
          <w:bCs/>
          <w:sz w:val="18"/>
          <w:szCs w:val="18"/>
        </w:rPr>
        <w:t>短期略有上升</w:t>
      </w:r>
      <w:r>
        <w:rPr>
          <w:rFonts w:ascii="Microsoft JhengHei" w:hAnsi="Microsoft JhengHei" w:cs="Microsoft JhengHei" w:eastAsia="Microsoft JhengHei" w:hint="default"/>
          <w:sz w:val="18"/>
          <w:szCs w:val="18"/>
        </w:rPr>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55pt;height:.5pt;mso-position-horizontal-relative:char;mso-position-vertical-relative:line" coordorigin="0,0" coordsize="9651,10">
            <v:group style="position:absolute;left:5;top:5;width:4679;height:2" coordorigin="5,5" coordsize="4679,2">
              <v:shape style="position:absolute;left:5;top:5;width:4679;height:2" coordorigin="5,5" coordsize="4679,0" path="m5,5l4684,5e" filled="false" stroked="true" strokeweight=".48pt" strokecolor="#367097">
                <v:path arrowok="t"/>
              </v:shape>
            </v:group>
            <v:group style="position:absolute;left:4684;top:5;width:10;height:2" coordorigin="4684,5" coordsize="10,2">
              <v:shape style="position:absolute;left:4684;top:5;width:10;height:2" coordorigin="4684,5" coordsize="10,0" path="m4684,5l4693,5e" filled="false" stroked="true" strokeweight=".48pt" strokecolor="#367097">
                <v:path arrowok="t"/>
              </v:shape>
            </v:group>
            <v:group style="position:absolute;left:4693;top:5;width:4953;height:2" coordorigin="4693,5" coordsize="4953,2">
              <v:shape style="position:absolute;left:4693;top:5;width:4953;height:2" coordorigin="4693,5" coordsize="4953,0" path="m4693,5l9645,5e" filled="false" stroked="true" strokeweight=".48pt" strokecolor="#367097">
                <v:path arrowok="t"/>
              </v:shape>
            </v:group>
          </v:group>
        </w:pict>
      </w:r>
      <w:r>
        <w:rPr>
          <w:rFonts w:ascii="Microsoft JhengHei" w:hAnsi="Microsoft JhengHei" w:cs="Microsoft JhengHei" w:eastAsia="Microsoft JhengHei" w:hint="default"/>
          <w:sz w:val="2"/>
          <w:szCs w:val="2"/>
        </w:rPr>
      </w:r>
    </w:p>
    <w:p>
      <w:pPr>
        <w:spacing w:line="240" w:lineRule="auto" w:before="6"/>
        <w:ind w:right="0"/>
        <w:rPr>
          <w:rFonts w:ascii="Microsoft JhengHei" w:hAnsi="Microsoft JhengHei" w:cs="Microsoft JhengHei" w:eastAsia="Microsoft JhengHei" w:hint="default"/>
          <w:b/>
          <w:bCs/>
          <w:sz w:val="4"/>
          <w:szCs w:val="4"/>
        </w:rPr>
      </w:pPr>
    </w:p>
    <w:p>
      <w:pPr>
        <w:tabs>
          <w:tab w:pos="3152" w:val="left" w:leader="none"/>
          <w:tab w:pos="6797" w:val="left" w:leader="none"/>
          <w:tab w:pos="7975" w:val="left" w:leader="none"/>
        </w:tabs>
        <w:spacing w:before="49"/>
        <w:ind w:left="1973" w:right="0" w:firstLine="0"/>
        <w:jc w:val="left"/>
        <w:rPr>
          <w:rFonts w:ascii="等线" w:hAnsi="等线" w:cs="等线" w:eastAsia="等线" w:hint="default"/>
          <w:sz w:val="14"/>
          <w:szCs w:val="14"/>
        </w:rPr>
      </w:pPr>
      <w:r>
        <w:rPr/>
        <w:pict>
          <v:group style="position:absolute;margin-left:127.43pt;margin-top:8.571288pt;width:19.2pt;height:.1pt;mso-position-horizontal-relative:page;mso-position-vertical-relative:paragraph;z-index:18664" coordorigin="2549,171" coordsize="384,2">
            <v:shape style="position:absolute;left:2549;top:171;width:384;height:2" coordorigin="2549,171" coordsize="384,0" path="m2549,171l2933,171e" filled="false" stroked="true" strokeweight="1.25pt" strokecolor="#ff0000">
              <v:path arrowok="t"/>
            </v:shape>
            <w10:wrap type="none"/>
          </v:group>
        </w:pict>
      </w:r>
      <w:r>
        <w:rPr/>
        <w:pict>
          <v:group style="position:absolute;margin-left:186.369995pt;margin-top:8.571288pt;width:19.2pt;height:.1pt;mso-position-horizontal-relative:page;mso-position-vertical-relative:paragraph;z-index:-413992" coordorigin="3727,171" coordsize="384,2">
            <v:shape style="position:absolute;left:3727;top:171;width:384;height:2" coordorigin="3727,171" coordsize="384,0" path="m3727,171l4111,171e" filled="false" stroked="true" strokeweight="1.25pt" strokecolor="#044e7d">
              <v:path arrowok="t"/>
            </v:shape>
            <w10:wrap type="none"/>
          </v:group>
        </w:pict>
      </w:r>
      <w:r>
        <w:rPr/>
        <w:pict>
          <v:group style="position:absolute;margin-left:368.559998pt;margin-top:8.571288pt;width:19.2pt;height:.1pt;mso-position-horizontal-relative:page;mso-position-vertical-relative:paragraph;z-index:-413920" coordorigin="7371,171" coordsize="384,2">
            <v:shape style="position:absolute;left:7371;top:171;width:384;height:2" coordorigin="7371,171" coordsize="384,0" path="m7371,171l7755,171e" filled="false" stroked="true" strokeweight="1.25pt" strokecolor="#ff0000">
              <v:path arrowok="t"/>
            </v:shape>
            <w10:wrap type="none"/>
          </v:group>
        </w:pict>
      </w:r>
      <w:r>
        <w:rPr/>
        <w:pict>
          <v:group style="position:absolute;margin-left:427.48999pt;margin-top:8.571288pt;width:19.2pt;height:.1pt;mso-position-horizontal-relative:page;mso-position-vertical-relative:paragraph;z-index:-413896" coordorigin="8550,171" coordsize="384,2">
            <v:shape style="position:absolute;left:8550;top:171;width:384;height:2" coordorigin="8550,171" coordsize="384,0" path="m8550,171l8934,171e" filled="false" stroked="true" strokeweight="1.25pt" strokecolor="#044e7d">
              <v:path arrowok="t"/>
            </v:shape>
            <w10:wrap type="none"/>
          </v:group>
        </w:pict>
      </w:r>
      <w:r>
        <w:rPr>
          <w:rFonts w:ascii="等线" w:hAnsi="等线" w:cs="等线" w:eastAsia="等线" w:hint="default"/>
          <w:w w:val="95"/>
          <w:sz w:val="14"/>
          <w:szCs w:val="14"/>
        </w:rPr>
        <w:t>海康威视</w:t>
        <w:tab/>
        <w:t>大华股份</w:t>
        <w:tab/>
        <w:t>海康威视</w:t>
        <w:tab/>
      </w:r>
      <w:r>
        <w:rPr>
          <w:rFonts w:ascii="等线" w:hAnsi="等线" w:cs="等线" w:eastAsia="等线" w:hint="default"/>
          <w:sz w:val="14"/>
          <w:szCs w:val="14"/>
        </w:rPr>
        <w:t>大华股份</w:t>
      </w:r>
    </w:p>
    <w:p>
      <w:pPr>
        <w:spacing w:line="240" w:lineRule="auto" w:before="12"/>
        <w:ind w:right="0"/>
        <w:rPr>
          <w:rFonts w:ascii="等线" w:hAnsi="等线" w:cs="等线" w:eastAsia="等线" w:hint="default"/>
          <w:sz w:val="8"/>
          <w:szCs w:val="8"/>
        </w:rPr>
      </w:pPr>
    </w:p>
    <w:p>
      <w:pPr>
        <w:spacing w:before="81"/>
        <w:ind w:left="372" w:right="0" w:firstLine="0"/>
        <w:jc w:val="left"/>
        <w:rPr>
          <w:rFonts w:ascii="Arial" w:hAnsi="Arial" w:cs="Arial" w:eastAsia="Arial" w:hint="default"/>
          <w:sz w:val="14"/>
          <w:szCs w:val="14"/>
        </w:rPr>
      </w:pPr>
      <w:r>
        <w:rPr/>
        <w:pict>
          <v:group style="position:absolute;margin-left:86.150002pt;margin-top:7.970903pt;width:200.65pt;height:67.9pt;mso-position-horizontal-relative:page;mso-position-vertical-relative:paragraph;z-index:18640" coordorigin="1723,159" coordsize="4013,1358">
            <v:group style="position:absolute;left:1773;top:167;width:2;height:1301" coordorigin="1773,167" coordsize="2,1301">
              <v:shape style="position:absolute;left:1773;top:167;width:2;height:1301" coordorigin="1773,167" coordsize="0,1301" path="m1773,1468l1773,167e" filled="false" stroked="true" strokeweight=".75pt" strokecolor="#000000">
                <v:path arrowok="t"/>
              </v:shape>
            </v:group>
            <v:group style="position:absolute;left:1731;top:1468;width:43;height:2" coordorigin="1731,1468" coordsize="43,2">
              <v:shape style="position:absolute;left:1731;top:1468;width:43;height:2" coordorigin="1731,1468" coordsize="43,0" path="m1731,1468l1773,1468e" filled="false" stroked="true" strokeweight=".75pt" strokecolor="#000000">
                <v:path arrowok="t"/>
              </v:shape>
            </v:group>
            <v:group style="position:absolute;left:1731;top:1207;width:43;height:2" coordorigin="1731,1207" coordsize="43,2">
              <v:shape style="position:absolute;left:1731;top:1207;width:43;height:2" coordorigin="1731,1207" coordsize="43,0" path="m1731,1207l1773,1207e" filled="false" stroked="true" strokeweight=".75pt" strokecolor="#000000">
                <v:path arrowok="t"/>
              </v:shape>
            </v:group>
            <v:group style="position:absolute;left:1731;top:948;width:43;height:2" coordorigin="1731,948" coordsize="43,2">
              <v:shape style="position:absolute;left:1731;top:948;width:43;height:2" coordorigin="1731,948" coordsize="43,0" path="m1731,948l1773,948e" filled="false" stroked="true" strokeweight=".75pt" strokecolor="#000000">
                <v:path arrowok="t"/>
              </v:shape>
            </v:group>
            <v:group style="position:absolute;left:1731;top:687;width:43;height:2" coordorigin="1731,687" coordsize="43,2">
              <v:shape style="position:absolute;left:1731;top:687;width:43;height:2" coordorigin="1731,687" coordsize="43,0" path="m1731,687l1773,687e" filled="false" stroked="true" strokeweight=".75pt" strokecolor="#000000">
                <v:path arrowok="t"/>
              </v:shape>
            </v:group>
            <v:group style="position:absolute;left:1731;top:427;width:43;height:2" coordorigin="1731,427" coordsize="43,2">
              <v:shape style="position:absolute;left:1731;top:427;width:43;height:2" coordorigin="1731,427" coordsize="43,0" path="m1731,427l1773,427e" filled="false" stroked="true" strokeweight=".75pt" strokecolor="#000000">
                <v:path arrowok="t"/>
              </v:shape>
            </v:group>
            <v:group style="position:absolute;left:1731;top:167;width:43;height:2" coordorigin="1731,167" coordsize="43,2">
              <v:shape style="position:absolute;left:1731;top:167;width:43;height:2" coordorigin="1731,167" coordsize="43,0" path="m1731,167l1773,167e" filled="false" stroked="true" strokeweight=".75pt" strokecolor="#000000">
                <v:path arrowok="t"/>
              </v:shape>
            </v:group>
            <v:group style="position:absolute;left:1773;top:1468;width:3956;height:2" coordorigin="1773,1468" coordsize="3956,2">
              <v:shape style="position:absolute;left:1773;top:1468;width:3956;height:2" coordorigin="1773,1468" coordsize="3956,0" path="m1773,1468l5728,1468e" filled="false" stroked="true" strokeweight=".75pt" strokecolor="#000000">
                <v:path arrowok="t"/>
              </v:shape>
            </v:group>
            <v:group style="position:absolute;left:1773;top:1468;width:2;height:43" coordorigin="1773,1468" coordsize="2,43">
              <v:shape style="position:absolute;left:1773;top:1468;width:2;height:43" coordorigin="1773,1468" coordsize="0,43" path="m1773,1468l1773,1510e" filled="false" stroked="true" strokeweight=".75pt" strokecolor="#000000">
                <v:path arrowok="t"/>
              </v:shape>
            </v:group>
            <v:group style="position:absolute;left:1980;top:1468;width:2;height:43" coordorigin="1980,1468" coordsize="2,43">
              <v:shape style="position:absolute;left:1980;top:1468;width:2;height:43" coordorigin="1980,1468" coordsize="0,43" path="m1980,1468l1980,1510e" filled="false" stroked="true" strokeweight=".75pt" strokecolor="#000000">
                <v:path arrowok="t"/>
              </v:shape>
            </v:group>
            <v:group style="position:absolute;left:2189;top:1468;width:2;height:43" coordorigin="2189,1468" coordsize="2,43">
              <v:shape style="position:absolute;left:2189;top:1468;width:2;height:43" coordorigin="2189,1468" coordsize="0,43" path="m2189,1468l2189,1510e" filled="false" stroked="true" strokeweight=".75pt" strokecolor="#000000">
                <v:path arrowok="t"/>
              </v:shape>
            </v:group>
            <v:group style="position:absolute;left:2398;top:1468;width:2;height:43" coordorigin="2398,1468" coordsize="2,43">
              <v:shape style="position:absolute;left:2398;top:1468;width:2;height:43" coordorigin="2398,1468" coordsize="0,43" path="m2398,1468l2398,1510e" filled="false" stroked="true" strokeweight=".75pt" strokecolor="#000000">
                <v:path arrowok="t"/>
              </v:shape>
            </v:group>
            <v:group style="position:absolute;left:2606;top:1468;width:2;height:43" coordorigin="2606,1468" coordsize="2,43">
              <v:shape style="position:absolute;left:2606;top:1468;width:2;height:43" coordorigin="2606,1468" coordsize="0,43" path="m2606,1468l2606,1510e" filled="false" stroked="true" strokeweight=".75pt" strokecolor="#000000">
                <v:path arrowok="t"/>
              </v:shape>
            </v:group>
            <v:group style="position:absolute;left:2813;top:1468;width:2;height:43" coordorigin="2813,1468" coordsize="2,43">
              <v:shape style="position:absolute;left:2813;top:1468;width:2;height:43" coordorigin="2813,1468" coordsize="0,43" path="m2813,1468l2813,1510e" filled="false" stroked="true" strokeweight=".75pt" strokecolor="#000000">
                <v:path arrowok="t"/>
              </v:shape>
            </v:group>
            <v:group style="position:absolute;left:3022;top:1468;width:2;height:43" coordorigin="3022,1468" coordsize="2,43">
              <v:shape style="position:absolute;left:3022;top:1468;width:2;height:43" coordorigin="3022,1468" coordsize="0,43" path="m3022,1468l3022,1510e" filled="false" stroked="true" strokeweight=".75pt" strokecolor="#000000">
                <v:path arrowok="t"/>
              </v:shape>
            </v:group>
            <v:group style="position:absolute;left:3230;top:1468;width:2;height:43" coordorigin="3230,1468" coordsize="2,43">
              <v:shape style="position:absolute;left:3230;top:1468;width:2;height:43" coordorigin="3230,1468" coordsize="0,43" path="m3230,1468l3230,1510e" filled="false" stroked="true" strokeweight=".75pt" strokecolor="#000000">
                <v:path arrowok="t"/>
              </v:shape>
            </v:group>
            <v:group style="position:absolute;left:3439;top:1468;width:2;height:43" coordorigin="3439,1468" coordsize="2,43">
              <v:shape style="position:absolute;left:3439;top:1468;width:2;height:43" coordorigin="3439,1468" coordsize="0,43" path="m3439,1468l3439,1510e" filled="false" stroked="true" strokeweight=".75pt" strokecolor="#000000">
                <v:path arrowok="t"/>
              </v:shape>
            </v:group>
            <v:group style="position:absolute;left:3646;top:1468;width:2;height:43" coordorigin="3646,1468" coordsize="2,43">
              <v:shape style="position:absolute;left:3646;top:1468;width:2;height:43" coordorigin="3646,1468" coordsize="0,43" path="m3646,1468l3646,1510e" filled="false" stroked="true" strokeweight=".75pt" strokecolor="#000000">
                <v:path arrowok="t"/>
              </v:shape>
            </v:group>
            <v:group style="position:absolute;left:3854;top:1468;width:2;height:43" coordorigin="3854,1468" coordsize="2,43">
              <v:shape style="position:absolute;left:3854;top:1468;width:2;height:43" coordorigin="3854,1468" coordsize="0,43" path="m3854,1468l3854,1510e" filled="false" stroked="true" strokeweight=".75pt" strokecolor="#000000">
                <v:path arrowok="t"/>
              </v:shape>
            </v:group>
            <v:group style="position:absolute;left:4063;top:1468;width:2;height:43" coordorigin="4063,1468" coordsize="2,43">
              <v:shape style="position:absolute;left:4063;top:1468;width:2;height:43" coordorigin="4063,1468" coordsize="0,43" path="m4063,1468l4063,1510e" filled="false" stroked="true" strokeweight=".75pt" strokecolor="#000000">
                <v:path arrowok="t"/>
              </v:shape>
            </v:group>
            <v:group style="position:absolute;left:4270;top:1468;width:2;height:43" coordorigin="4270,1468" coordsize="2,43">
              <v:shape style="position:absolute;left:4270;top:1468;width:2;height:43" coordorigin="4270,1468" coordsize="0,43" path="m4270,1468l4270,1510e" filled="false" stroked="true" strokeweight=".75pt" strokecolor="#000000">
                <v:path arrowok="t"/>
              </v:shape>
            </v:group>
            <v:group style="position:absolute;left:4478;top:1468;width:2;height:43" coordorigin="4478,1468" coordsize="2,43">
              <v:shape style="position:absolute;left:4478;top:1468;width:2;height:43" coordorigin="4478,1468" coordsize="0,43" path="m4478,1468l4478,1510e" filled="false" stroked="true" strokeweight=".75pt" strokecolor="#000000">
                <v:path arrowok="t"/>
              </v:shape>
            </v:group>
            <v:group style="position:absolute;left:4687;top:1468;width:2;height:43" coordorigin="4687,1468" coordsize="2,43">
              <v:shape style="position:absolute;left:4687;top:1468;width:2;height:43" coordorigin="4687,1468" coordsize="0,43" path="m4687,1468l4687,1510e" filled="false" stroked="true" strokeweight=".75pt" strokecolor="#000000">
                <v:path arrowok="t"/>
              </v:shape>
            </v:group>
            <v:group style="position:absolute;left:4896;top:1468;width:2;height:43" coordorigin="4896,1468" coordsize="2,43">
              <v:shape style="position:absolute;left:4896;top:1468;width:2;height:43" coordorigin="4896,1468" coordsize="0,43" path="m4896,1468l4896,1510e" filled="false" stroked="true" strokeweight=".75pt" strokecolor="#000000">
                <v:path arrowok="t"/>
              </v:shape>
            </v:group>
            <v:group style="position:absolute;left:5102;top:1468;width:2;height:43" coordorigin="5102,1468" coordsize="2,43">
              <v:shape style="position:absolute;left:5102;top:1468;width:2;height:43" coordorigin="5102,1468" coordsize="0,43" path="m5102,1468l5102,1510e" filled="false" stroked="true" strokeweight=".75pt" strokecolor="#000000">
                <v:path arrowok="t"/>
              </v:shape>
            </v:group>
            <v:group style="position:absolute;left:5311;top:1468;width:2;height:43" coordorigin="5311,1468" coordsize="2,43">
              <v:shape style="position:absolute;left:5311;top:1468;width:2;height:43" coordorigin="5311,1468" coordsize="0,43" path="m5311,1468l5311,1510e" filled="false" stroked="true" strokeweight=".75pt" strokecolor="#000000">
                <v:path arrowok="t"/>
              </v:shape>
            </v:group>
            <v:group style="position:absolute;left:5520;top:1468;width:2;height:43" coordorigin="5520,1468" coordsize="2,43">
              <v:shape style="position:absolute;left:5520;top:1468;width:2;height:43" coordorigin="5520,1468" coordsize="0,43" path="m5520,1468l5520,1510e" filled="false" stroked="true" strokeweight=".75pt" strokecolor="#000000">
                <v:path arrowok="t"/>
              </v:shape>
            </v:group>
            <v:group style="position:absolute;left:5728;top:1468;width:2;height:43" coordorigin="5728,1468" coordsize="2,43">
              <v:shape style="position:absolute;left:5728;top:1468;width:2;height:43" coordorigin="5728,1468" coordsize="0,43" path="m5728,1468l5728,1510e" filled="false" stroked="true" strokeweight=".75pt" strokecolor="#000000">
                <v:path arrowok="t"/>
              </v:shape>
            </v:group>
            <v:group style="position:absolute;left:1877;top:234;width:3748;height:271" coordorigin="1877,234" coordsize="3748,271">
              <v:shape style="position:absolute;left:1877;top:234;width:3748;height:271" coordorigin="1877,234" coordsize="3748,271" path="m1877,317l1929,332,1981,347,2033,362,2085,377,2137,390,2189,402,2241,415,2293,430,2345,452,2397,478,2449,499,2501,504,2553,482,2606,441,2658,401,2710,379,2762,389,2814,418,2866,447,2918,457,2970,436,3022,396,3074,355,3126,332,3178,334,3230,352,3282,373,3334,385,3386,382,3438,373,3490,362,3542,355,3594,355,3646,360,3698,363,3750,357,3802,337,3855,306,3907,277,3959,263,4011,271,4063,294,4115,319,4167,332,4219,329,4271,317,4323,303,4375,296,4427,299,4479,309,4531,318,4583,322,4635,315,4687,302,4739,289,4791,282,4843,284,4895,291,4947,299,4999,304,5051,306,5104,308,5156,307,5208,302,5260,287,5312,267,5364,247,5416,235,5468,234,5520,240,5572,248,5624,255e" filled="false" stroked="true" strokeweight="1.25pt" strokecolor="#ff0000">
                <v:path arrowok="t"/>
              </v:shape>
            </v:group>
            <v:group style="position:absolute;left:1877;top:358;width:3748;height:201" coordorigin="1877,358" coordsize="3748,201">
              <v:shape style="position:absolute;left:1877;top:358;width:3748;height:201" coordorigin="1877,358" coordsize="3748,201" path="m1877,482l1929,479,1981,476,2033,473,2085,471,2137,470,2189,468,2241,469,2293,474,2345,488,2397,508,2449,527,2501,534,2553,523,2606,500,2658,476,2710,461,2762,458,2814,462,2866,468,2918,471,2970,468,3022,463,3074,459,3126,460,3178,474,3230,495,3282,513,3334,520,3386,506,3438,479,3490,452,3542,434,3594,430,3646,433,3698,440,3750,446,3802,449,3855,452,3907,457,3959,464,4011,476,4063,492,4115,506,4167,512,4219,501,4271,480,4323,460,4375,454,4427,471,4479,502,4531,535,4583,555,4687,552,4791,529,4895,493,4947,475,4999,465,5051,469,5104,483,5156,495,5208,493,5260,469,5312,431,5364,392,5416,366,5468,358,5520,360,5572,367,5624,372e" filled="false" stroked="true" strokeweight="1.25pt" strokecolor="#044e7d">
                <v:path arrowok="t"/>
              </v:shape>
            </v:group>
            <w10:wrap type="none"/>
          </v:group>
        </w:pict>
      </w:r>
      <w:r>
        <w:rPr/>
        <w:pict>
          <v:group style="position:absolute;margin-left:302.519989pt;margin-top:4.976113pt;width:232.7pt;height:92.85pt;mso-position-horizontal-relative:page;mso-position-vertical-relative:paragraph;z-index:18736" coordorigin="6050,100" coordsize="4654,1857">
            <v:group style="position:absolute;left:6442;top:167;width:2;height:1266" coordorigin="6442,167" coordsize="2,1266">
              <v:shape style="position:absolute;left:6442;top:167;width:2;height:1266" coordorigin="6442,167" coordsize="0,1266" path="m6442,1433l6442,167e" filled="false" stroked="true" strokeweight=".75pt" strokecolor="#000000">
                <v:path arrowok="t"/>
              </v:shape>
            </v:group>
            <v:group style="position:absolute;left:6400;top:1433;width:43;height:2" coordorigin="6400,1433" coordsize="43,2">
              <v:shape style="position:absolute;left:6400;top:1433;width:43;height:2" coordorigin="6400,1433" coordsize="43,0" path="m6400,1433l6442,1433e" filled="false" stroked="true" strokeweight=".75pt" strokecolor="#000000">
                <v:path arrowok="t"/>
              </v:shape>
            </v:group>
            <v:group style="position:absolute;left:6400;top:1116;width:43;height:2" coordorigin="6400,1116" coordsize="43,2">
              <v:shape style="position:absolute;left:6400;top:1116;width:43;height:2" coordorigin="6400,1116" coordsize="43,0" path="m6400,1116l6442,1116e" filled="false" stroked="true" strokeweight=".75pt" strokecolor="#000000">
                <v:path arrowok="t"/>
              </v:shape>
            </v:group>
            <v:group style="position:absolute;left:6400;top:799;width:43;height:2" coordorigin="6400,799" coordsize="43,2">
              <v:shape style="position:absolute;left:6400;top:799;width:43;height:2" coordorigin="6400,799" coordsize="43,0" path="m6400,799l6442,799e" filled="false" stroked="true" strokeweight=".75pt" strokecolor="#000000">
                <v:path arrowok="t"/>
              </v:shape>
            </v:group>
            <v:group style="position:absolute;left:6400;top:483;width:43;height:2" coordorigin="6400,483" coordsize="43,2">
              <v:shape style="position:absolute;left:6400;top:483;width:43;height:2" coordorigin="6400,483" coordsize="43,0" path="m6400,483l6442,483e" filled="false" stroked="true" strokeweight=".75pt" strokecolor="#000000">
                <v:path arrowok="t"/>
              </v:shape>
            </v:group>
            <v:group style="position:absolute;left:6400;top:167;width:43;height:2" coordorigin="6400,167" coordsize="43,2">
              <v:shape style="position:absolute;left:6400;top:167;width:43;height:2" coordorigin="6400,167" coordsize="43,0" path="m6400,167l6442,167e" filled="false" stroked="true" strokeweight=".75pt" strokecolor="#000000">
                <v:path arrowok="t"/>
              </v:shape>
            </v:group>
            <v:group style="position:absolute;left:6442;top:1433;width:4254;height:2" coordorigin="6442,1433" coordsize="4254,2">
              <v:shape style="position:absolute;left:6442;top:1433;width:4254;height:2" coordorigin="6442,1433" coordsize="4254,0" path="m6442,1433l10696,1433e" filled="false" stroked="true" strokeweight=".75pt" strokecolor="#000000">
                <v:path arrowok="t"/>
              </v:shape>
            </v:group>
            <v:group style="position:absolute;left:6442;top:1433;width:2;height:43" coordorigin="6442,1433" coordsize="2,43">
              <v:shape style="position:absolute;left:6442;top:1433;width:2;height:43" coordorigin="6442,1433" coordsize="0,43" path="m6442,1433l6442,1475e" filled="false" stroked="true" strokeweight=".75pt" strokecolor="#000000">
                <v:path arrowok="t"/>
              </v:shape>
            </v:group>
            <v:group style="position:absolute;left:6665;top:1433;width:2;height:43" coordorigin="6665,1433" coordsize="2,43">
              <v:shape style="position:absolute;left:6665;top:1433;width:2;height:43" coordorigin="6665,1433" coordsize="0,43" path="m6665,1433l6665,1475e" filled="false" stroked="true" strokeweight=".75pt" strokecolor="#000000">
                <v:path arrowok="t"/>
              </v:shape>
            </v:group>
            <v:group style="position:absolute;left:6890;top:1433;width:2;height:43" coordorigin="6890,1433" coordsize="2,43">
              <v:shape style="position:absolute;left:6890;top:1433;width:2;height:43" coordorigin="6890,1433" coordsize="0,43" path="m6890,1433l6890,1475e" filled="false" stroked="true" strokeweight=".75pt" strokecolor="#000000">
                <v:path arrowok="t"/>
              </v:shape>
            </v:group>
            <v:group style="position:absolute;left:7114;top:1433;width:2;height:43" coordorigin="7114,1433" coordsize="2,43">
              <v:shape style="position:absolute;left:7114;top:1433;width:2;height:43" coordorigin="7114,1433" coordsize="0,43" path="m7114,1433l7114,1475e" filled="false" stroked="true" strokeweight=".75pt" strokecolor="#000000">
                <v:path arrowok="t"/>
              </v:shape>
            </v:group>
            <v:group style="position:absolute;left:7337;top:1433;width:2;height:43" coordorigin="7337,1433" coordsize="2,43">
              <v:shape style="position:absolute;left:7337;top:1433;width:2;height:43" coordorigin="7337,1433" coordsize="0,43" path="m7337,1433l7337,1475e" filled="false" stroked="true" strokeweight=".75pt" strokecolor="#000000">
                <v:path arrowok="t"/>
              </v:shape>
            </v:group>
            <v:group style="position:absolute;left:7562;top:1433;width:2;height:43" coordorigin="7562,1433" coordsize="2,43">
              <v:shape style="position:absolute;left:7562;top:1433;width:2;height:43" coordorigin="7562,1433" coordsize="0,43" path="m7562,1433l7562,1475e" filled="false" stroked="true" strokeweight=".75pt" strokecolor="#000000">
                <v:path arrowok="t"/>
              </v:shape>
            </v:group>
            <v:group style="position:absolute;left:7786;top:1433;width:2;height:43" coordorigin="7786,1433" coordsize="2,43">
              <v:shape style="position:absolute;left:7786;top:1433;width:2;height:43" coordorigin="7786,1433" coordsize="0,43" path="m7786,1433l7786,1475e" filled="false" stroked="true" strokeweight=".75pt" strokecolor="#000000">
                <v:path arrowok="t"/>
              </v:shape>
            </v:group>
            <v:group style="position:absolute;left:8009;top:1433;width:2;height:43" coordorigin="8009,1433" coordsize="2,43">
              <v:shape style="position:absolute;left:8009;top:1433;width:2;height:43" coordorigin="8009,1433" coordsize="0,43" path="m8009,1433l8009,1475e" filled="false" stroked="true" strokeweight=".75pt" strokecolor="#000000">
                <v:path arrowok="t"/>
              </v:shape>
            </v:group>
            <v:group style="position:absolute;left:8232;top:1433;width:2;height:43" coordorigin="8232,1433" coordsize="2,43">
              <v:shape style="position:absolute;left:8232;top:1433;width:2;height:43" coordorigin="8232,1433" coordsize="0,43" path="m8232,1433l8232,1475e" filled="false" stroked="true" strokeweight=".75pt" strokecolor="#000000">
                <v:path arrowok="t"/>
              </v:shape>
            </v:group>
            <v:group style="position:absolute;left:8458;top:1433;width:2;height:43" coordorigin="8458,1433" coordsize="2,43">
              <v:shape style="position:absolute;left:8458;top:1433;width:2;height:43" coordorigin="8458,1433" coordsize="0,43" path="m8458,1433l8458,1475e" filled="false" stroked="true" strokeweight=".75pt" strokecolor="#000000">
                <v:path arrowok="t"/>
              </v:shape>
            </v:group>
            <v:group style="position:absolute;left:8681;top:1433;width:2;height:43" coordorigin="8681,1433" coordsize="2,43">
              <v:shape style="position:absolute;left:8681;top:1433;width:2;height:43" coordorigin="8681,1433" coordsize="0,43" path="m8681,1433l8681,1475e" filled="false" stroked="true" strokeweight=".75pt" strokecolor="#000000">
                <v:path arrowok="t"/>
              </v:shape>
            </v:group>
            <v:group style="position:absolute;left:8904;top:1433;width:2;height:43" coordorigin="8904,1433" coordsize="2,43">
              <v:shape style="position:absolute;left:8904;top:1433;width:2;height:43" coordorigin="8904,1433" coordsize="0,43" path="m8904,1433l8904,1475e" filled="false" stroked="true" strokeweight=".75pt" strokecolor="#000000">
                <v:path arrowok="t"/>
              </v:shape>
            </v:group>
            <v:group style="position:absolute;left:9130;top:1433;width:2;height:43" coordorigin="9130,1433" coordsize="2,43">
              <v:shape style="position:absolute;left:9130;top:1433;width:2;height:43" coordorigin="9130,1433" coordsize="0,43" path="m9130,1433l9130,1475e" filled="false" stroked="true" strokeweight=".75pt" strokecolor="#000000">
                <v:path arrowok="t"/>
              </v:shape>
            </v:group>
            <v:group style="position:absolute;left:9353;top:1433;width:2;height:43" coordorigin="9353,1433" coordsize="2,43">
              <v:shape style="position:absolute;left:9353;top:1433;width:2;height:43" coordorigin="9353,1433" coordsize="0,43" path="m9353,1433l9353,1475e" filled="false" stroked="true" strokeweight=".75pt" strokecolor="#000000">
                <v:path arrowok="t"/>
              </v:shape>
            </v:group>
            <v:group style="position:absolute;left:9576;top:1433;width:2;height:43" coordorigin="9576,1433" coordsize="2,43">
              <v:shape style="position:absolute;left:9576;top:1433;width:2;height:43" coordorigin="9576,1433" coordsize="0,43" path="m9576,1433l9576,1475e" filled="false" stroked="true" strokeweight=".75pt" strokecolor="#000000">
                <v:path arrowok="t"/>
              </v:shape>
            </v:group>
            <v:group style="position:absolute;left:9802;top:1433;width:2;height:43" coordorigin="9802,1433" coordsize="2,43">
              <v:shape style="position:absolute;left:9802;top:1433;width:2;height:43" coordorigin="9802,1433" coordsize="0,43" path="m9802,1433l9802,1475e" filled="false" stroked="true" strokeweight=".75pt" strokecolor="#000000">
                <v:path arrowok="t"/>
              </v:shape>
            </v:group>
            <v:group style="position:absolute;left:10025;top:1433;width:2;height:43" coordorigin="10025,1433" coordsize="2,43">
              <v:shape style="position:absolute;left:10025;top:1433;width:2;height:43" coordorigin="10025,1433" coordsize="0,43" path="m10025,1433l10025,1475e" filled="false" stroked="true" strokeweight=".75pt" strokecolor="#000000">
                <v:path arrowok="t"/>
              </v:shape>
            </v:group>
            <v:group style="position:absolute;left:10248;top:1433;width:2;height:43" coordorigin="10248,1433" coordsize="2,43">
              <v:shape style="position:absolute;left:10248;top:1433;width:2;height:43" coordorigin="10248,1433" coordsize="0,43" path="m10248,1433l10248,1475e" filled="false" stroked="true" strokeweight=".75pt" strokecolor="#000000">
                <v:path arrowok="t"/>
              </v:shape>
            </v:group>
            <v:group style="position:absolute;left:10471;top:1433;width:2;height:43" coordorigin="10471,1433" coordsize="2,43">
              <v:shape style="position:absolute;left:10471;top:1433;width:2;height:43" coordorigin="10471,1433" coordsize="0,43" path="m10471,1433l10471,1475e" filled="false" stroked="true" strokeweight=".75pt" strokecolor="#000000">
                <v:path arrowok="t"/>
              </v:shape>
            </v:group>
            <v:group style="position:absolute;left:10696;top:1433;width:2;height:43" coordorigin="10696,1433" coordsize="2,43">
              <v:shape style="position:absolute;left:10696;top:1433;width:2;height:43" coordorigin="10696,1433" coordsize="0,43" path="m10696,1433l10696,1475e" filled="false" stroked="true" strokeweight=".75pt" strokecolor="#000000">
                <v:path arrowok="t"/>
              </v:shape>
            </v:group>
            <v:group style="position:absolute;left:6554;top:797;width:4030;height:258" coordorigin="6554,797" coordsize="4030,258">
              <v:shape style="position:absolute;left:6554;top:797;width:4030;height:258" coordorigin="6554,797" coordsize="4030,258" path="m6554,807l6610,834,6666,862,6722,888,6778,914,6834,938,6890,962,6946,983,7002,1002,7058,1022,7114,1042,7170,1054,7226,1048,7282,1012,7338,955,7394,899,7450,866,7506,870,7561,895,7617,926,7673,945,7729,947,7785,939,7841,932,7897,935,7953,957,8009,991,8065,1020,8121,1027,8177,996,8233,941,8289,884,8345,850,8401,848,8457,864,8513,887,8569,903,8625,908,8681,910,8737,913,8793,921,8849,943,8905,974,8961,1000,9017,1007,9073,983,9129,938,9185,892,9241,865,9297,866,9353,882,9409,903,9465,919,9521,926,9576,930,9632,934,9688,940,9744,956,9800,977,9856,992,9912,991,9968,963,10024,916,10080,867,10136,831,10248,803,10360,797,10416,797,10472,800,10528,805,10584,809e" filled="false" stroked="true" strokeweight="1.25pt" strokecolor="#ff0000">
                <v:path arrowok="t"/>
              </v:shape>
            </v:group>
            <v:group style="position:absolute;left:6554;top:385;width:4030;height:600" coordorigin="6554,385" coordsize="4030,600">
              <v:shape style="position:absolute;left:6554;top:385;width:4030;height:600" coordorigin="6554,385" coordsize="4030,600" path="m6554,385l6610,449,6666,516,6722,577,6778,625,6834,649,6890,657,6946,666,7002,691,7047,737,7091,804,7136,872,7181,921,7226,932,7263,898,7300,830,7338,744,7375,658,7412,590,7450,556,7494,571,7539,625,7584,697,7629,764,7673,803,7729,800,7785,767,7841,732,7897,725,7942,755,7987,810,8032,869,8076,913,8121,922,8159,889,8196,826,8233,748,8270,670,8308,608,8345,578,8390,592,8435,643,8479,710,8524,772,8569,809,8625,809,8681,783,8737,756,8793,752,8838,783,8883,836,8927,893,8972,935,9017,942,9054,909,9091,844,9129,765,9166,687,9203,625,9241,597,9285,617,9330,676,9375,752,9420,823,9465,867,9521,874,9576,853,9632,829,9688,826,9744,860,9800,915,9856,965,9912,985,9968,957,10024,899,10080,837,10136,801,10192,803,10248,826,10304,854,10360,868,10416,861,10472,846,10528,826,10584,808e" filled="false" stroked="true" strokeweight="1.25pt" strokecolor="#044e7d">
                <v:path arrowok="t"/>
              </v:shape>
              <v:shape style="position:absolute;left:6182;top:1557;width:388;height:400" type="#_x0000_t75" stroked="false">
                <v:imagedata r:id="rId404" o:title=""/>
              </v:shape>
            </v:group>
            <v:group style="position:absolute;left:6406;top:1555;width:401;height:402" coordorigin="6406,1555" coordsize="401,402">
              <v:shape style="position:absolute;left:6406;top:1555;width:401;height:402" coordorigin="6406,1555" coordsize="401,402" path="m6461,1863l6442,1863,6446,1865,6453,1873,6455,1877,6456,1887,6456,1901,6455,1913,6454,1921,6463,1957,6483,1937,6467,1937,6466,1935,6466,1933,6466,1929,6466,1927,6466,1921,6468,1899,6468,1893,6468,1887,6467,1879,6467,1875,6463,1867,6461,1863xe" filled="true" fillcolor="#000000" stroked="false">
                <v:path arrowok="t"/>
                <v:fill type="solid"/>
              </v:shape>
              <v:shape style="position:absolute;left:6406;top:1555;width:401;height:402" coordorigin="6406,1555" coordsize="401,402" path="m6501,1903l6467,1937,6483,1937,6510,1911,6501,1903xe" filled="true" fillcolor="#000000" stroked="false">
                <v:path arrowok="t"/>
                <v:fill type="solid"/>
              </v:shape>
              <v:shape style="position:absolute;left:6406;top:1555;width:401;height:402" coordorigin="6406,1555" coordsize="401,402" path="m6446,1851l6406,1891,6408,1899,6414,1905,6424,1897,6420,1893,6418,1889,6418,1879,6420,1875,6424,1871,6428,1867,6432,1865,6442,1863,6461,1863,6453,1855,6446,1851xe" filled="true" fillcolor="#000000" stroked="false">
                <v:path arrowok="t"/>
                <v:fill type="solid"/>
              </v:shape>
              <v:shape style="position:absolute;left:6406;top:1555;width:401;height:402" coordorigin="6406,1555" coordsize="401,402" path="m6492,1799l6487,1799,6479,1803,6474,1805,6471,1809,6466,1813,6463,1819,6462,1825,6461,1831,6463,1839,6470,1851,6475,1859,6484,1867,6493,1877,6503,1883,6511,1887,6519,1889,6528,1891,6536,1887,6544,1879,6526,1879,6520,1877,6513,1877,6504,1871,6481,1847,6475,1837,6473,1831,6472,1825,6474,1821,6482,1811,6519,1811,6517,1809,6506,1803,6501,1801,6492,1799xe" filled="true" fillcolor="#000000" stroked="false">
                <v:path arrowok="t"/>
                <v:fill type="solid"/>
              </v:shape>
              <v:shape style="position:absolute;left:6406;top:1555;width:401;height:402" coordorigin="6406,1555" coordsize="401,402" path="m6519,1811l6494,1811,6500,1813,6509,1819,6532,1843,6539,1851,6541,1865,6540,1869,6532,1877,6526,1879,6544,1879,6548,1875,6551,1871,6552,1857,6551,1851,6544,1837,6538,1831,6530,1821,6523,1815,6519,1811xe" filled="true" fillcolor="#000000" stroked="false">
                <v:path arrowok="t"/>
                <v:fill type="solid"/>
              </v:shape>
              <v:shape style="position:absolute;left:6406;top:1555;width:401;height:402" coordorigin="6406,1555" coordsize="401,402" path="m6561,1767l6543,1767,6598,1823,6607,1813,6561,1767xe" filled="true" fillcolor="#000000" stroked="false">
                <v:path arrowok="t"/>
                <v:fill type="solid"/>
              </v:shape>
              <v:shape style="position:absolute;left:6406;top:1555;width:401;height:402" coordorigin="6406,1555" coordsize="401,402" path="m6536,1743l6531,1749,6532,1753,6533,1759,6532,1765,6532,1773,6531,1779,6528,1787,6536,1795,6538,1791,6540,1787,6542,1777,6543,1771,6543,1767,6561,1767,6536,1743xe" filled="true" fillcolor="#000000" stroked="false">
                <v:path arrowok="t"/>
                <v:fill type="solid"/>
              </v:shape>
              <v:shape style="position:absolute;left:6406;top:1555;width:401;height:402" coordorigin="6406,1555" coordsize="401,402" path="m6619,1763l6610,1773,6617,1779,6624,1781,6639,1781,6646,1777,6654,1769,6629,1769,6624,1767,6619,1763xe" filled="true" fillcolor="#000000" stroked="false">
                <v:path arrowok="t"/>
                <v:fill type="solid"/>
              </v:shape>
              <v:shape style="position:absolute;left:6406;top:1555;width:401;height:402" coordorigin="6406,1555" coordsize="401,402" path="m6654,1723l6622,1723,6633,1725,6638,1727,6648,1737,6651,1743,6652,1755,6650,1759,6642,1767,6638,1769,6654,1769,6660,1763,6664,1753,6662,1735,6658,1727,6654,1723xe" filled="true" fillcolor="#000000" stroked="false">
                <v:path arrowok="t"/>
                <v:fill type="solid"/>
              </v:shape>
              <v:shape style="position:absolute;left:6406;top:1555;width:401;height:402" coordorigin="6406,1555" coordsize="401,402" path="m6603,1679l6568,1715,6597,1757,6606,1751,6605,1747,6606,1743,6607,1741,6607,1739,6598,1739,6583,1715,6611,1687,6603,1679xe" filled="true" fillcolor="#000000" stroked="false">
                <v:path arrowok="t"/>
                <v:fill type="solid"/>
              </v:shape>
              <v:shape style="position:absolute;left:6406;top:1555;width:401;height:402" coordorigin="6406,1555" coordsize="401,402" path="m6637,1711l6620,1711,6613,1715,6602,1725,6599,1731,6598,1739,6607,1739,6608,1737,6609,1733,6612,1731,6617,1727,6622,1723,6654,1723,6645,1715,6637,1711xe" filled="true" fillcolor="#000000" stroked="false">
                <v:path arrowok="t"/>
                <v:fill type="solid"/>
              </v:shape>
              <v:shape style="position:absolute;left:6406;top:1555;width:401;height:402" coordorigin="6406,1555" coordsize="401,402" path="m6686,1615l6678,1615,6661,1619,6653,1625,6641,1637,6636,1645,6632,1661,6632,1669,6635,1677,6638,1687,6673,1715,6681,1719,6689,1719,6706,1715,6713,1711,6718,1705,6678,1705,6668,1701,6659,1691,6650,1681,6645,1673,6671,1629,6712,1629,6710,1627,6702,1621,6694,1619,6686,1615xe" filled="true" fillcolor="#000000" stroked="false">
                <v:path arrowok="t"/>
                <v:fill type="solid"/>
              </v:shape>
              <v:shape style="position:absolute;left:6406;top:1555;width:401;height:402" coordorigin="6406,1555" coordsize="401,402" path="m6732,1685l6719,1685,6718,1689,6715,1693,6712,1695,6705,1703,6697,1705,6718,1705,6720,1703,6726,1697,6730,1691,6732,1685xe" filled="true" fillcolor="#000000" stroked="false">
                <v:path arrowok="t"/>
                <v:fill type="solid"/>
              </v:shape>
              <v:shape style="position:absolute;left:6406;top:1555;width:401;height:402" coordorigin="6406,1555" coordsize="401,402" path="m6712,1629l6683,1629,6696,1633,6702,1637,6717,1653,6722,1663,6722,1673,6709,1677,6702,1681,6706,1689,6710,1687,6715,1685,6732,1685,6733,1681,6742,1681,6750,1679,6756,1675,6754,1671,6734,1671,6734,1665,6733,1659,6730,1651,6727,1645,6723,1639,6712,1629xe" filled="true" fillcolor="#000000" stroked="false">
                <v:path arrowok="t"/>
                <v:fill type="solid"/>
              </v:shape>
              <v:shape style="position:absolute;left:6406;top:1555;width:401;height:402" coordorigin="6406,1555" coordsize="401,402" path="m6753,1667l6748,1669,6741,1671,6754,1671,6753,1667xe" filled="true" fillcolor="#000000" stroked="false">
                <v:path arrowok="t"/>
                <v:fill type="solid"/>
              </v:shape>
              <v:shape style="position:absolute;left:6406;top:1555;width:401;height:402" coordorigin="6406,1555" coordsize="401,402" path="m6758,1567l6739,1567,6743,1569,6746,1571,6750,1575,6752,1581,6753,1591,6753,1603,6751,1625,6751,1635,6760,1661,6780,1641,6764,1641,6763,1639,6763,1635,6763,1623,6765,1601,6765,1597,6765,1591,6764,1581,6764,1577,6760,1569,6758,1567xe" filled="true" fillcolor="#000000" stroked="false">
                <v:path arrowok="t"/>
                <v:fill type="solid"/>
              </v:shape>
              <v:shape style="position:absolute;left:6406;top:1555;width:401;height:402" coordorigin="6406,1555" coordsize="401,402" path="m6798,1605l6764,1641,6780,1641,6807,1615,6798,1605xe" filled="true" fillcolor="#000000" stroked="false">
                <v:path arrowok="t"/>
                <v:fill type="solid"/>
              </v:shape>
              <v:shape style="position:absolute;left:6406;top:1555;width:401;height:402" coordorigin="6406,1555" coordsize="401,402" path="m6743,1555l6728,1555,6721,1559,6707,1573,6704,1579,6703,1587,6703,1595,6705,1601,6711,1609,6721,1601,6717,1597,6715,1591,6715,1581,6717,1577,6721,1573,6725,1569,6729,1567,6758,1567,6750,1557,6743,1555xe" filled="true" fillcolor="#000000" stroked="false">
                <v:path arrowok="t"/>
                <v:fill type="solid"/>
              </v:shape>
              <v:shape style="position:absolute;left:6629;top:1557;width:390;height:400" type="#_x0000_t75" stroked="false">
                <v:imagedata r:id="rId405" o:title=""/>
              </v:shape>
            </v:group>
            <v:group style="position:absolute;left:6853;top:1552;width:392;height:405" coordorigin="6853,1552" coordsize="392,405">
              <v:shape style="position:absolute;left:6853;top:1552;width:392;height:405" coordorigin="6853,1552" coordsize="392,405" path="m6910,1863l6890,1863,6894,1864,6897,1868,6900,1871,6902,1876,6904,1887,6904,1889,6904,1899,6903,1912,6902,1921,6911,1957,6931,1936,6915,1936,6914,1934,6914,1931,6913,1925,6914,1919,6915,1909,6916,1899,6916,1897,6916,1892,6916,1886,6915,1878,6914,1873,6912,1868,6911,1865,6910,1863xe" filled="true" fillcolor="#000000" stroked="false">
                <v:path arrowok="t"/>
                <v:fill type="solid"/>
              </v:shape>
              <v:shape style="position:absolute;left:6853;top:1552;width:392;height:405" coordorigin="6853,1552" coordsize="392,405" path="m6949,1902l6915,1936,6931,1936,6957,1910,6949,1902xe" filled="true" fillcolor="#000000" stroked="false">
                <v:path arrowok="t"/>
                <v:fill type="solid"/>
              </v:shape>
              <v:shape style="position:absolute;left:6853;top:1552;width:392;height:405" coordorigin="6853,1552" coordsize="392,405" path="m6894,1851l6853,1890,6856,1897,6862,1905,6872,1897,6868,1892,6865,1887,6865,1877,6867,1873,6872,1869,6876,1865,6880,1863,6890,1863,6910,1863,6909,1862,6901,1853,6894,1851xe" filled="true" fillcolor="#000000" stroked="false">
                <v:path arrowok="t"/>
                <v:fill type="solid"/>
              </v:shape>
              <v:shape style="position:absolute;left:6853;top:1552;width:392;height:405" coordorigin="6853,1552" coordsize="392,405" path="m6940,1798l6935,1798,6931,1800,6926,1801,6922,1804,6919,1807,6913,1813,6910,1818,6909,1830,6911,1837,6959,1886,6976,1889,6984,1886,6992,1878,6974,1878,6968,1877,6922,1837,6920,1824,6922,1819,6930,1811,6935,1809,6965,1809,6964,1808,6954,1802,6949,1800,6940,1798xe" filled="true" fillcolor="#000000" stroked="false">
                <v:path arrowok="t"/>
                <v:fill type="solid"/>
              </v:shape>
              <v:shape style="position:absolute;left:6853;top:1552;width:392;height:405" coordorigin="6853,1552" coordsize="392,405" path="m6965,1809l6935,1809,6941,1810,6948,1811,6957,1818,6969,1829,6980,1841,6986,1850,6989,1863,6987,1868,6979,1876,6974,1878,6992,1878,6996,1874,6998,1869,6999,1862,7000,1856,6998,1850,6992,1836,6986,1829,6970,1813,6965,1809xe" filled="true" fillcolor="#000000" stroked="false">
                <v:path arrowok="t"/>
                <v:fill type="solid"/>
              </v:shape>
              <v:shape style="position:absolute;left:6853;top:1552;width:392;height:405" coordorigin="6853,1552" coordsize="392,405" path="m7008,1766l6991,1766,7046,1821,7055,1813,7008,1766xe" filled="true" fillcolor="#000000" stroked="false">
                <v:path arrowok="t"/>
                <v:fill type="solid"/>
              </v:shape>
              <v:shape style="position:absolute;left:6853;top:1552;width:392;height:405" coordorigin="6853,1552" coordsize="392,405" path="m6984,1742l6979,1747,6980,1752,6980,1756,6981,1758,6980,1771,6978,1778,6976,1785,6984,1794,6986,1790,6987,1785,6990,1775,6991,1770,6991,1766,7008,1766,6984,1742xe" filled="true" fillcolor="#000000" stroked="false">
                <v:path arrowok="t"/>
                <v:fill type="solid"/>
              </v:shape>
              <v:shape style="position:absolute;left:6853;top:1552;width:392;height:405" coordorigin="6853,1552" coordsize="392,405" path="m7066,1763l7058,1772,7065,1778,7072,1780,7079,1780,7087,1779,7094,1776,7102,1768,7076,1768,7072,1766,7066,1763xe" filled="true" fillcolor="#000000" stroked="false">
                <v:path arrowok="t"/>
                <v:fill type="solid"/>
              </v:shape>
              <v:shape style="position:absolute;left:6853;top:1552;width:392;height:405" coordorigin="6853,1552" coordsize="392,405" path="m7102,1723l7070,1723,7081,1723,7086,1725,7096,1735,7099,1741,7099,1753,7097,1758,7090,1766,7086,1768,7076,1768,7102,1768,7108,1762,7111,1753,7112,1752,7109,1734,7106,1727,7102,1723xe" filled="true" fillcolor="#000000" stroked="false">
                <v:path arrowok="t"/>
                <v:fill type="solid"/>
              </v:shape>
              <v:shape style="position:absolute;left:6853;top:1552;width:392;height:405" coordorigin="6853,1552" coordsize="392,405" path="m7050,1678l7015,1713,7045,1756,7054,1749,7053,1746,7053,1742,7055,1737,7046,1737,7031,1714,7059,1686,7050,1678xe" filled="true" fillcolor="#000000" stroked="false">
                <v:path arrowok="t"/>
                <v:fill type="solid"/>
              </v:shape>
              <v:shape style="position:absolute;left:6853;top:1552;width:392;height:405" coordorigin="6853,1552" coordsize="392,405" path="m7085,1710l7068,1710,7061,1713,7050,1724,7047,1730,7046,1737,7055,1737,7055,1735,7057,1732,7064,1725,7070,1723,7102,1723,7093,1714,7085,1710xe" filled="true" fillcolor="#000000" stroked="false">
                <v:path arrowok="t"/>
                <v:fill type="solid"/>
              </v:shape>
              <v:shape style="position:absolute;left:6853;top:1552;width:392;height:405" coordorigin="6853,1552" coordsize="392,405" path="m7125,1614l7080,1659,7080,1668,7083,1676,7086,1685,7091,1693,7098,1699,7104,1706,7112,1711,7121,1714,7129,1717,7137,1717,7146,1715,7154,1713,7161,1709,7165,1705,7144,1705,7126,1704,7116,1699,7107,1690,7098,1680,7093,1671,7092,1652,7096,1644,7107,1633,7113,1630,7125,1627,7160,1627,7158,1625,7150,1620,7134,1615,7125,1614xe" filled="true" fillcolor="#000000" stroked="false">
                <v:path arrowok="t"/>
                <v:fill type="solid"/>
              </v:shape>
              <v:shape style="position:absolute;left:6853;top:1552;width:392;height:405" coordorigin="6853,1552" coordsize="392,405" path="m7180,1683l7167,1683,7166,1687,7163,1691,7160,1694,7153,1701,7144,1705,7165,1705,7167,1702,7174,1696,7178,1689,7180,1683xe" filled="true" fillcolor="#000000" stroked="false">
                <v:path arrowok="t"/>
                <v:fill type="solid"/>
              </v:shape>
              <v:shape style="position:absolute;left:6853;top:1552;width:392;height:405" coordorigin="6853,1552" coordsize="392,405" path="m7160,1627l7125,1627,7131,1627,7144,1632,7150,1636,7165,1652,7170,1662,7170,1672,7163,1673,7156,1675,7150,1679,7154,1688,7158,1686,7162,1684,7167,1683,7180,1683,7180,1681,7189,1680,7197,1677,7204,1674,7203,1670,7182,1670,7182,1663,7181,1657,7178,1650,7175,1644,7171,1638,7160,1627xe" filled="true" fillcolor="#000000" stroked="false">
                <v:path arrowok="t"/>
                <v:fill type="solid"/>
              </v:shape>
              <v:shape style="position:absolute;left:6853;top:1552;width:392;height:405" coordorigin="6853,1552" coordsize="392,405" path="m7200,1665l7195,1667,7189,1669,7182,1670,7203,1670,7200,1665xe" filled="true" fillcolor="#000000" stroked="false">
                <v:path arrowok="t"/>
                <v:fill type="solid"/>
              </v:shape>
              <v:shape style="position:absolute;left:6853;top:1552;width:392;height:405" coordorigin="6853,1552" coordsize="392,405" path="m7175,1552l7168,1559,7181,1637,7189,1644,7206,1628,7190,1628,7180,1574,7197,1574,7175,1552xe" filled="true" fillcolor="#000000" stroked="false">
                <v:path arrowok="t"/>
                <v:fill type="solid"/>
              </v:shape>
              <v:shape style="position:absolute;left:6853;top:1552;width:392;height:405" coordorigin="6853,1552" coordsize="392,405" path="m7237,1614l7220,1614,7237,1631,7245,1622,7237,1614xe" filled="true" fillcolor="#000000" stroked="false">
                <v:path arrowok="t"/>
                <v:fill type="solid"/>
              </v:shape>
              <v:shape style="position:absolute;left:6853;top:1552;width:392;height:405" coordorigin="6853,1552" coordsize="392,405" path="m7197,1574l7180,1574,7212,1606,7190,1628,7206,1628,7220,1614,7237,1614,7228,1605,7237,1597,7221,1597,7197,1574xe" filled="true" fillcolor="#000000" stroked="false">
                <v:path arrowok="t"/>
                <v:fill type="solid"/>
              </v:shape>
              <v:shape style="position:absolute;left:6853;top:1552;width:392;height:405" coordorigin="6853,1552" coordsize="392,405" path="m7230,1588l7221,1597,7237,1597,7238,1596,7230,1588xe" filled="true" fillcolor="#000000" stroked="false">
                <v:path arrowok="t"/>
                <v:fill type="solid"/>
              </v:shape>
              <v:shape style="position:absolute;left:7077;top:1557;width:388;height:400" type="#_x0000_t75" stroked="false">
                <v:imagedata r:id="rId406" o:title=""/>
              </v:shape>
            </v:group>
            <v:group style="position:absolute;left:7301;top:1555;width:401;height:402" coordorigin="7301,1555" coordsize="401,402">
              <v:shape style="position:absolute;left:7301;top:1555;width:401;height:402" coordorigin="7301,1555" coordsize="401,402" path="m7357,1863l7337,1863,7341,1865,7348,1873,7350,1877,7352,1887,7352,1901,7351,1913,7350,1921,7359,1957,7379,1937,7362,1937,7362,1935,7361,1933,7361,1927,7362,1921,7363,1899,7364,1893,7359,1867,7357,1863xe" filled="true" fillcolor="#000000" stroked="false">
                <v:path arrowok="t"/>
                <v:fill type="solid"/>
              </v:shape>
              <v:shape style="position:absolute;left:7301;top:1555;width:401;height:402" coordorigin="7301,1555" coordsize="401,402" path="m7397,1903l7362,1937,7379,1937,7405,1911,7397,1903xe" filled="true" fillcolor="#000000" stroked="false">
                <v:path arrowok="t"/>
                <v:fill type="solid"/>
              </v:shape>
              <v:shape style="position:absolute;left:7301;top:1555;width:401;height:402" coordorigin="7301,1555" coordsize="401,402" path="m7342,1851l7301,1891,7304,1899,7310,1905,7320,1897,7315,1893,7313,1889,7313,1879,7315,1875,7319,1871,7323,1867,7328,1865,7337,1863,7357,1863,7348,1855,7342,1851xe" filled="true" fillcolor="#000000" stroked="false">
                <v:path arrowok="t"/>
                <v:fill type="solid"/>
              </v:shape>
              <v:shape style="position:absolute;left:7301;top:1555;width:401;height:402" coordorigin="7301,1555" coordsize="401,402" path="m7387,1799l7383,1799,7379,1801,7374,1803,7370,1805,7366,1809,7361,1813,7358,1819,7357,1831,7358,1839,7365,1851,7371,1859,7379,1867,7389,1877,7398,1883,7407,1887,7415,1889,7424,1891,7431,1887,7439,1879,7422,1879,7415,1877,7409,1877,7400,1871,7377,1847,7370,1837,7369,1831,7368,1825,7369,1821,7377,1811,7414,1811,7412,1809,7402,1803,7397,1801,7392,1801,7387,1799xe" filled="true" fillcolor="#000000" stroked="false">
                <v:path arrowok="t"/>
                <v:fill type="solid"/>
              </v:shape>
              <v:shape style="position:absolute;left:7301;top:1555;width:401;height:402" coordorigin="7301,1555" coordsize="401,402" path="m7414,1811l7389,1811,7396,1813,7405,1819,7428,1843,7434,1851,7437,1865,7435,1869,7431,1873,7427,1877,7422,1879,7439,1879,7443,1875,7446,1871,7447,1857,7446,1851,7439,1837,7418,1815,7414,1811xe" filled="true" fillcolor="#000000" stroked="false">
                <v:path arrowok="t"/>
                <v:fill type="solid"/>
              </v:shape>
              <v:shape style="position:absolute;left:7301;top:1555;width:401;height:402" coordorigin="7301,1555" coordsize="401,402" path="m7456,1767l7439,1767,7494,1823,7503,1813,7456,1767xe" filled="true" fillcolor="#000000" stroked="false">
                <v:path arrowok="t"/>
                <v:fill type="solid"/>
              </v:shape>
              <v:shape style="position:absolute;left:7301;top:1555;width:401;height:402" coordorigin="7301,1555" coordsize="401,402" path="m7432,1743l7426,1749,7428,1753,7428,1759,7428,1773,7426,1779,7424,1787,7432,1795,7435,1787,7438,1777,7439,1771,7439,1767,7456,1767,7432,1743xe" filled="true" fillcolor="#000000" stroked="false">
                <v:path arrowok="t"/>
                <v:fill type="solid"/>
              </v:shape>
              <v:shape style="position:absolute;left:7301;top:1555;width:401;height:402" coordorigin="7301,1555" coordsize="401,402" path="m7503,1687l7490,1687,7484,1691,7479,1697,7471,1703,7468,1713,7469,1723,7471,1731,7514,1779,7534,1779,7542,1777,7550,1769,7529,1769,7526,1767,7522,1767,7518,1765,7514,1763,7511,1759,7507,1755,7504,1751,7504,1747,7496,1747,7489,1741,7485,1735,7480,1723,7479,1719,7480,1713,7481,1711,7482,1707,7489,1701,7493,1699,7512,1699,7516,1695,7510,1689,7503,1687xe" filled="true" fillcolor="#000000" stroked="false">
                <v:path arrowok="t"/>
                <v:fill type="solid"/>
              </v:shape>
              <v:shape style="position:absolute;left:7301;top:1555;width:401;height:402" coordorigin="7301,1555" coordsize="401,402" path="m7550,1725l7529,1725,7534,1727,7539,1733,7544,1737,7547,1743,7548,1755,7546,1759,7542,1763,7540,1765,7537,1767,7533,1767,7529,1769,7550,1769,7554,1765,7557,1761,7558,1755,7559,1749,7559,1745,7557,1739,7555,1733,7552,1727,7550,1725xe" filled="true" fillcolor="#000000" stroked="false">
                <v:path arrowok="t"/>
                <v:fill type="solid"/>
              </v:shape>
              <v:shape style="position:absolute;left:7301;top:1555;width:401;height:402" coordorigin="7301,1555" coordsize="401,402" path="m7533,1713l7517,1713,7510,1715,7495,1743,7496,1747,7504,1747,7504,1739,7506,1735,7510,1731,7514,1727,7519,1725,7550,1725,7541,1717,7533,1713xe" filled="true" fillcolor="#000000" stroked="false">
                <v:path arrowok="t"/>
                <v:fill type="solid"/>
              </v:shape>
              <v:shape style="position:absolute;left:7301;top:1555;width:401;height:402" coordorigin="7301,1555" coordsize="401,402" path="m7581,1615l7573,1615,7556,1619,7549,1625,7536,1637,7532,1645,7527,1661,7528,1669,7531,1677,7533,1687,7538,1693,7552,1707,7560,1713,7568,1715,7577,1719,7585,1719,7602,1715,7609,1711,7614,1705,7573,1705,7564,1701,7545,1681,7541,1673,7540,1653,7544,1645,7555,1633,7561,1631,7567,1629,7608,1629,7606,1627,7598,1621,7590,1619,7581,1615xe" filled="true" fillcolor="#000000" stroked="false">
                <v:path arrowok="t"/>
                <v:fill type="solid"/>
              </v:shape>
              <v:shape style="position:absolute;left:7301;top:1555;width:401;height:402" coordorigin="7301,1555" coordsize="401,402" path="m7627,1685l7615,1685,7613,1689,7611,1693,7608,1695,7600,1703,7592,1705,7614,1705,7622,1697,7626,1691,7627,1685xe" filled="true" fillcolor="#000000" stroked="false">
                <v:path arrowok="t"/>
                <v:fill type="solid"/>
              </v:shape>
              <v:shape style="position:absolute;left:7301;top:1555;width:401;height:402" coordorigin="7301,1555" coordsize="401,402" path="m7512,1699l7500,1699,7504,1701,7508,1703,7512,1699xe" filled="true" fillcolor="#000000" stroked="false">
                <v:path arrowok="t"/>
                <v:fill type="solid"/>
              </v:shape>
              <v:shape style="position:absolute;left:7301;top:1555;width:401;height:402" coordorigin="7301,1555" coordsize="401,402" path="m7608,1629l7579,1629,7591,1633,7597,1637,7613,1653,7618,1663,7617,1673,7604,1677,7597,1681,7602,1689,7606,1687,7610,1685,7627,1685,7628,1681,7637,1681,7645,1679,7652,1675,7650,1671,7630,1671,7630,1665,7628,1659,7623,1645,7618,1639,7608,1629xe" filled="true" fillcolor="#000000" stroked="false">
                <v:path arrowok="t"/>
                <v:fill type="solid"/>
              </v:shape>
              <v:shape style="position:absolute;left:7301;top:1555;width:401;height:402" coordorigin="7301,1555" coordsize="401,402" path="m7648,1667l7643,1669,7637,1671,7650,1671,7648,1667xe" filled="true" fillcolor="#000000" stroked="false">
                <v:path arrowok="t"/>
                <v:fill type="solid"/>
              </v:shape>
              <v:shape style="position:absolute;left:7301;top:1555;width:401;height:402" coordorigin="7301,1555" coordsize="401,402" path="m7654,1567l7634,1567,7638,1569,7642,1571,7645,1575,7647,1581,7649,1591,7649,1603,7647,1625,7646,1633,7647,1639,7647,1645,7649,1649,7652,1657,7653,1659,7656,1661,7676,1641,7659,1641,7659,1639,7658,1635,7659,1623,7660,1601,7661,1595,7656,1569,7654,1567xe" filled="true" fillcolor="#000000" stroked="false">
                <v:path arrowok="t"/>
                <v:fill type="solid"/>
              </v:shape>
              <v:shape style="position:absolute;left:7301;top:1555;width:401;height:402" coordorigin="7301,1555" coordsize="401,402" path="m7694,1605l7659,1641,7676,1641,7702,1615,7694,1605xe" filled="true" fillcolor="#000000" stroked="false">
                <v:path arrowok="t"/>
                <v:fill type="solid"/>
              </v:shape>
              <v:shape style="position:absolute;left:7301;top:1555;width:401;height:402" coordorigin="7301,1555" coordsize="401,402" path="m7639,1555l7623,1555,7616,1559,7603,1573,7599,1579,7599,1587,7598,1595,7601,1601,7607,1609,7617,1601,7612,1597,7610,1591,7610,1581,7612,1577,7616,1573,7620,1569,7625,1567,7654,1567,7645,1557,7639,1555xe" filled="true" fillcolor="#000000" stroked="false">
                <v:path arrowok="t"/>
                <v:fill type="solid"/>
              </v:shape>
              <v:shape style="position:absolute;left:7525;top:1557;width:390;height:400" type="#_x0000_t75" stroked="false">
                <v:imagedata r:id="rId407" o:title=""/>
              </v:shape>
              <v:shape style="position:absolute;left:7749;top:1553;width:849;height:404" type="#_x0000_t75" stroked="false">
                <v:imagedata r:id="rId408" o:title=""/>
              </v:shape>
              <v:shape style="position:absolute;left:8421;top:1557;width:390;height:400" type="#_x0000_t75" stroked="false">
                <v:imagedata r:id="rId409" o:title=""/>
              </v:shape>
            </v:group>
            <v:group style="position:absolute;left:8644;top:1552;width:392;height:405" coordorigin="8644,1552" coordsize="392,405">
              <v:shape style="position:absolute;left:8644;top:1552;width:392;height:405" coordorigin="8644,1552" coordsize="392,405" path="m8701,1863l8681,1863,8685,1864,8691,1871,8694,1876,8695,1886,8695,1899,8694,1912,8693,1921,8693,1929,8693,1934,8694,1940,8695,1945,8698,1952,8700,1955,8702,1957,8722,1936,8706,1936,8705,1934,8705,1925,8705,1919,8706,1909,8707,1899,8707,1897,8707,1882,8706,1878,8705,1873,8704,1869,8702,1865,8701,1863xe" filled="true" fillcolor="#000000" stroked="false">
                <v:path arrowok="t"/>
                <v:fill type="solid"/>
              </v:shape>
              <v:shape style="position:absolute;left:8644;top:1552;width:392;height:405" coordorigin="8644,1552" coordsize="392,405" path="m8740,1902l8706,1936,8722,1936,8749,1910,8740,1902xe" filled="true" fillcolor="#000000" stroked="false">
                <v:path arrowok="t"/>
                <v:fill type="solid"/>
              </v:shape>
              <v:shape style="position:absolute;left:8644;top:1552;width:392;height:405" coordorigin="8644,1552" coordsize="392,405" path="m8685,1851l8670,1851,8663,1855,8656,1861,8649,1868,8645,1875,8645,1883,8644,1890,8647,1897,8653,1905,8663,1897,8659,1892,8656,1887,8656,1877,8659,1873,8667,1865,8671,1863,8681,1863,8701,1863,8700,1862,8697,1859,8692,1853,8685,1851xe" filled="true" fillcolor="#000000" stroked="false">
                <v:path arrowok="t"/>
                <v:fill type="solid"/>
              </v:shape>
              <v:shape style="position:absolute;left:8644;top:1552;width:392;height:405" coordorigin="8644,1552" coordsize="392,405" path="m8731,1798l8726,1798,8722,1800,8718,1801,8700,1830,8702,1837,8705,1844,8708,1851,8758,1888,8767,1889,8775,1886,8783,1878,8765,1878,8759,1877,8714,1837,8711,1824,8713,1819,8721,1811,8726,1809,8757,1809,8756,1808,8745,1802,8740,1800,8731,1798xe" filled="true" fillcolor="#000000" stroked="false">
                <v:path arrowok="t"/>
                <v:fill type="solid"/>
              </v:shape>
              <v:shape style="position:absolute;left:8644;top:1552;width:392;height:405" coordorigin="8644,1552" coordsize="392,405" path="m8757,1809l8726,1809,8733,1810,8739,1811,8779,1856,8780,1863,8778,1868,8774,1872,8771,1876,8765,1878,8783,1878,8787,1874,8790,1869,8791,1856,8789,1850,8786,1843,8783,1836,8777,1829,8769,1820,8762,1813,8757,1809xe" filled="true" fillcolor="#000000" stroked="false">
                <v:path arrowok="t"/>
                <v:fill type="solid"/>
              </v:shape>
              <v:shape style="position:absolute;left:8644;top:1552;width:392;height:405" coordorigin="8644,1552" coordsize="392,405" path="m8799,1766l8782,1766,8837,1821,8846,1813,8799,1766xe" filled="true" fillcolor="#000000" stroked="false">
                <v:path arrowok="t"/>
                <v:fill type="solid"/>
              </v:shape>
              <v:shape style="position:absolute;left:8644;top:1552;width:392;height:405" coordorigin="8644,1552" coordsize="392,405" path="m8775,1742l8770,1747,8771,1752,8772,1758,8771,1770,8771,1772,8770,1778,8767,1785,8775,1794,8777,1790,8779,1785,8781,1775,8782,1770,8782,1766,8799,1766,8775,1742xe" filled="true" fillcolor="#000000" stroked="false">
                <v:path arrowok="t"/>
                <v:fill type="solid"/>
              </v:shape>
              <v:shape style="position:absolute;left:8644;top:1552;width:392;height:405" coordorigin="8644,1552" coordsize="392,405" path="m8852,1695l8842,1695,8842,1704,8861,1757,8867,1767,8873,1775,8878,1780,8887,1772,8881,1764,8875,1756,8865,1738,8860,1727,8857,1714,8853,1702,8852,1695xe" filled="true" fillcolor="#000000" stroked="false">
                <v:path arrowok="t"/>
                <v:fill type="solid"/>
              </v:shape>
              <v:shape style="position:absolute;left:8644;top:1552;width:392;height:405" coordorigin="8644,1552" coordsize="392,405" path="m8844,1675l8799,1721,8807,1729,8842,1695,8852,1695,8851,1691,8851,1682,8844,1675xe" filled="true" fillcolor="#000000" stroked="false">
                <v:path arrowok="t"/>
                <v:fill type="solid"/>
              </v:shape>
              <v:shape style="position:absolute;left:8644;top:1552;width:392;height:405" coordorigin="8644,1552" coordsize="392,405" path="m8916,1614l8908,1616,8900,1618,8892,1623,8886,1629,8879,1636,8875,1643,8873,1652,8871,1659,8889,1699,8896,1706,8903,1711,8912,1714,8920,1717,8928,1717,8937,1715,8945,1713,8952,1709,8956,1705,8936,1705,8917,1704,8907,1699,8889,1680,8884,1671,8884,1652,8887,1644,8899,1633,8904,1630,8916,1627,8951,1627,8949,1625,8941,1620,8925,1615,8916,1614xe" filled="true" fillcolor="#000000" stroked="false">
                <v:path arrowok="t"/>
                <v:fill type="solid"/>
              </v:shape>
              <v:shape style="position:absolute;left:8644;top:1552;width:392;height:405" coordorigin="8644,1552" coordsize="392,405" path="m8971,1683l8958,1683,8957,1687,8954,1691,8944,1701,8936,1705,8956,1705,8965,1696,8969,1689,8971,1683xe" filled="true" fillcolor="#000000" stroked="false">
                <v:path arrowok="t"/>
                <v:fill type="solid"/>
              </v:shape>
              <v:shape style="position:absolute;left:8644;top:1552;width:392;height:405" coordorigin="8644,1552" coordsize="392,405" path="m8951,1627l8916,1627,8922,1627,8935,1632,8941,1636,8946,1642,8956,1652,8961,1662,8961,1672,8954,1673,8948,1675,8941,1679,8945,1688,8949,1686,8954,1684,8958,1683,8971,1683,8972,1681,8981,1680,8988,1677,8995,1674,8994,1670,8973,1670,8973,1663,8972,1657,8966,1644,8962,1638,8951,1627xe" filled="true" fillcolor="#000000" stroked="false">
                <v:path arrowok="t"/>
                <v:fill type="solid"/>
              </v:shape>
              <v:shape style="position:absolute;left:8644;top:1552;width:392;height:405" coordorigin="8644,1552" coordsize="392,405" path="m8992,1665l8987,1667,8980,1669,8973,1670,8994,1670,8992,1665xe" filled="true" fillcolor="#000000" stroked="false">
                <v:path arrowok="t"/>
                <v:fill type="solid"/>
              </v:shape>
              <v:shape style="position:absolute;left:8644;top:1552;width:392;height:405" coordorigin="8644,1552" coordsize="392,405" path="m8966,1552l8959,1559,8972,1637,8980,1644,8997,1628,8981,1628,8971,1574,8989,1574,8966,1552xe" filled="true" fillcolor="#000000" stroked="false">
                <v:path arrowok="t"/>
                <v:fill type="solid"/>
              </v:shape>
              <v:shape style="position:absolute;left:8644;top:1552;width:392;height:405" coordorigin="8644,1552" coordsize="392,405" path="m9028,1614l9011,1614,9028,1631,9036,1622,9028,1614xe" filled="true" fillcolor="#000000" stroked="false">
                <v:path arrowok="t"/>
                <v:fill type="solid"/>
              </v:shape>
              <v:shape style="position:absolute;left:8644;top:1552;width:392;height:405" coordorigin="8644,1552" coordsize="392,405" path="m8989,1574l8971,1574,9003,1606,8981,1628,8997,1628,9011,1614,9028,1614,9020,1605,9028,1597,9012,1597,8989,1574xe" filled="true" fillcolor="#000000" stroked="false">
                <v:path arrowok="t"/>
                <v:fill type="solid"/>
              </v:shape>
              <v:shape style="position:absolute;left:8644;top:1552;width:392;height:405" coordorigin="8644,1552" coordsize="392,405" path="m9021,1588l9012,1597,9028,1597,9029,1596,9021,1588xe" filled="true" fillcolor="#000000" stroked="false">
                <v:path arrowok="t"/>
                <v:fill type="solid"/>
              </v:shape>
              <v:shape style="position:absolute;left:8868;top:1557;width:388;height:400" type="#_x0000_t75" stroked="false">
                <v:imagedata r:id="rId410" o:title=""/>
              </v:shape>
            </v:group>
            <v:group style="position:absolute;left:9092;top:1555;width:402;height:402" coordorigin="9092,1555" coordsize="402,402">
              <v:shape style="position:absolute;left:9092;top:1555;width:402;height:402" coordorigin="9092,1555" coordsize="402,402" path="m9148,1863l9128,1863,9133,1865,9139,1873,9141,1877,9143,1887,9143,1901,9142,1913,9141,1923,9141,1931,9141,1935,9142,1941,9143,1947,9146,1953,9148,1955,9150,1957,9170,1937,9153,1937,9153,1935,9152,1927,9153,1921,9154,1901,9154,1883,9154,1879,9153,1875,9150,1867,9148,1863xe" filled="true" fillcolor="#000000" stroked="false">
                <v:path arrowok="t"/>
                <v:fill type="solid"/>
              </v:shape>
              <v:shape style="position:absolute;left:9092;top:1555;width:402;height:402" coordorigin="9092,1555" coordsize="402,402" path="m9188,1903l9153,1937,9170,1937,9196,1911,9188,1903xe" filled="true" fillcolor="#000000" stroked="false">
                <v:path arrowok="t"/>
                <v:fill type="solid"/>
              </v:shape>
              <v:shape style="position:absolute;left:9092;top:1555;width:402;height:402" coordorigin="9092,1555" coordsize="402,402" path="m9133,1851l9118,1853,9110,1855,9104,1863,9097,1869,9093,1877,9092,1891,9095,1899,9101,1905,9111,1897,9106,1893,9104,1889,9104,1879,9106,1875,9114,1867,9119,1865,9128,1863,9148,1863,9145,1861,9140,1855,9133,1851xe" filled="true" fillcolor="#000000" stroked="false">
                <v:path arrowok="t"/>
                <v:fill type="solid"/>
              </v:shape>
              <v:shape style="position:absolute;left:9092;top:1555;width:402;height:402" coordorigin="9092,1555" coordsize="402,402" path="m9179,1799l9174,1799,9165,1803,9161,1805,9157,1809,9152,1813,9149,1819,9148,1831,9150,1839,9153,1845,9156,1851,9162,1859,9170,1867,9180,1877,9189,1883,9198,1887,9206,1889,9215,1891,9223,1887,9231,1879,9213,1879,9206,1877,9200,1877,9191,1871,9168,1847,9161,1837,9160,1831,9159,1825,9161,1821,9164,1815,9169,1811,9205,1811,9203,1809,9193,1803,9188,1801,9183,1801,9179,1799xe" filled="true" fillcolor="#000000" stroked="false">
                <v:path arrowok="t"/>
                <v:fill type="solid"/>
              </v:shape>
              <v:shape style="position:absolute;left:9092;top:1555;width:402;height:402" coordorigin="9092,1555" coordsize="402,402" path="m9205,1811l9180,1811,9187,1813,9196,1819,9219,1843,9225,1851,9227,1857,9228,1865,9226,1869,9218,1877,9213,1879,9231,1879,9235,1875,9237,1871,9239,1857,9237,1851,9230,1837,9225,1831,9216,1821,9209,1815,9205,1811xe" filled="true" fillcolor="#000000" stroked="false">
                <v:path arrowok="t"/>
                <v:fill type="solid"/>
              </v:shape>
              <v:shape style="position:absolute;left:9092;top:1555;width:402;height:402" coordorigin="9092,1555" coordsize="402,402" path="m9247,1767l9230,1767,9285,1823,9294,1813,9247,1767xe" filled="true" fillcolor="#000000" stroked="false">
                <v:path arrowok="t"/>
                <v:fill type="solid"/>
              </v:shape>
              <v:shape style="position:absolute;left:9092;top:1555;width:402;height:402" coordorigin="9092,1555" coordsize="402,402" path="m9223,1743l9217,1749,9219,1753,9220,1759,9219,1773,9217,1779,9215,1787,9223,1795,9226,1787,9229,1777,9230,1771,9230,1767,9247,1767,9223,1743xe" filled="true" fillcolor="#000000" stroked="false">
                <v:path arrowok="t"/>
                <v:fill type="solid"/>
              </v:shape>
              <v:shape style="position:absolute;left:9092;top:1555;width:402;height:402" coordorigin="9092,1555" coordsize="402,402" path="m9299,1741l9291,1741,9287,1747,9286,1751,9288,1763,9290,1767,9301,1779,9308,1781,9325,1781,9333,1777,9340,1771,9342,1769,9313,1769,9309,1767,9298,1743,9299,1741xe" filled="true" fillcolor="#000000" stroked="false">
                <v:path arrowok="t"/>
                <v:fill type="solid"/>
              </v:shape>
              <v:shape style="position:absolute;left:9092;top:1555;width:402;height:402" coordorigin="9092,1555" coordsize="402,402" path="m9346,1729l9324,1729,9329,1731,9337,1739,9339,1743,9339,1755,9337,1759,9330,1765,9327,1767,9323,1769,9342,1769,9347,1763,9350,1755,9351,1739,9348,1731,9346,1729xe" filled="true" fillcolor="#000000" stroked="false">
                <v:path arrowok="t"/>
                <v:fill type="solid"/>
              </v:shape>
              <v:shape style="position:absolute;left:9092;top:1555;width:402;height:402" coordorigin="9092,1555" coordsize="402,402" path="m9295,1689l9281,1689,9274,1693,9268,1699,9262,1705,9258,1711,9258,1725,9261,1731,9266,1737,9269,1741,9273,1743,9286,1743,9291,1741,9299,1741,9300,1739,9304,1735,9306,1733,9281,1733,9278,1731,9274,1727,9271,1725,9270,1721,9270,1713,9272,1709,9275,1705,9278,1703,9282,1701,9311,1701,9310,1699,9307,1697,9301,1691,9295,1689xe" filled="true" fillcolor="#000000" stroked="false">
                <v:path arrowok="t"/>
                <v:fill type="solid"/>
              </v:shape>
              <v:shape style="position:absolute;left:9092;top:1555;width:402;height:402" coordorigin="9092,1555" coordsize="402,402" path="m9311,1701l9291,1701,9295,1703,9298,1705,9301,1709,9302,1711,9302,1721,9300,1725,9297,1727,9294,1731,9290,1733,9306,1733,9308,1731,9313,1729,9346,1729,9337,1721,9310,1721,9313,1717,9313,1711,9313,1707,9312,1703,9311,1701xe" filled="true" fillcolor="#000000" stroked="false">
                <v:path arrowok="t"/>
                <v:fill type="solid"/>
              </v:shape>
              <v:shape style="position:absolute;left:9092;top:1555;width:402;height:402" coordorigin="9092,1555" coordsize="402,402" path="m9327,1717l9316,1717,9310,1721,9337,1721,9332,1719,9327,1717xe" filled="true" fillcolor="#000000" stroked="false">
                <v:path arrowok="t"/>
                <v:fill type="solid"/>
              </v:shape>
              <v:shape style="position:absolute;left:9092;top:1555;width:402;height:402" coordorigin="9092,1555" coordsize="402,402" path="m9373,1615l9364,1615,9348,1619,9318,1661,9319,1669,9322,1677,9325,1687,9359,1715,9368,1719,9376,1719,9393,1715,9400,1711,9405,1705,9365,1705,9355,1701,9337,1681,9332,1673,9331,1653,9335,1645,9346,1633,9352,1631,9358,1629,9399,1629,9397,1627,9389,1621,9381,1619,9373,1615xe" filled="true" fillcolor="#000000" stroked="false">
                <v:path arrowok="t"/>
                <v:fill type="solid"/>
              </v:shape>
              <v:shape style="position:absolute;left:9092;top:1555;width:402;height:402" coordorigin="9092,1555" coordsize="402,402" path="m9418,1685l9406,1685,9405,1689,9402,1693,9392,1703,9383,1705,9405,1705,9413,1697,9417,1691,9418,1685xe" filled="true" fillcolor="#000000" stroked="false">
                <v:path arrowok="t"/>
                <v:fill type="solid"/>
              </v:shape>
              <v:shape style="position:absolute;left:9092;top:1555;width:402;height:402" coordorigin="9092,1555" coordsize="402,402" path="m9399,1629l9370,1629,9382,1633,9388,1637,9394,1643,9404,1653,9409,1663,9408,1673,9395,1677,9388,1681,9393,1689,9397,1687,9401,1685,9418,1685,9419,1681,9428,1681,9436,1679,9443,1675,9441,1671,9421,1671,9421,1665,9420,1659,9417,1651,9414,1645,9410,1639,9399,1629xe" filled="true" fillcolor="#000000" stroked="false">
                <v:path arrowok="t"/>
                <v:fill type="solid"/>
              </v:shape>
              <v:shape style="position:absolute;left:9092;top:1555;width:402;height:402" coordorigin="9092,1555" coordsize="402,402" path="m9439,1667l9434,1669,9428,1671,9441,1671,9439,1667xe" filled="true" fillcolor="#000000" stroked="false">
                <v:path arrowok="t"/>
                <v:fill type="solid"/>
              </v:shape>
              <v:shape style="position:absolute;left:9092;top:1555;width:402;height:402" coordorigin="9092,1555" coordsize="402,402" path="m9445,1567l9425,1567,9430,1569,9436,1575,9438,1581,9440,1591,9440,1603,9439,1617,9438,1625,9438,1633,9438,1639,9439,1645,9440,1649,9443,1657,9445,1659,9447,1661,9467,1641,9450,1641,9450,1639,9450,1633,9450,1625,9451,1603,9452,1587,9451,1581,9450,1577,9447,1569,9445,1567xe" filled="true" fillcolor="#000000" stroked="false">
                <v:path arrowok="t"/>
                <v:fill type="solid"/>
              </v:shape>
              <v:shape style="position:absolute;left:9092;top:1555;width:402;height:402" coordorigin="9092,1555" coordsize="402,402" path="m9485,1605l9450,1641,9467,1641,9493,1615,9485,1605xe" filled="true" fillcolor="#000000" stroked="false">
                <v:path arrowok="t"/>
                <v:fill type="solid"/>
              </v:shape>
              <v:shape style="position:absolute;left:9092;top:1555;width:402;height:402" coordorigin="9092,1555" coordsize="402,402" path="m9430,1555l9415,1555,9407,1559,9401,1565,9394,1573,9390,1579,9390,1587,9389,1595,9392,1601,9398,1609,9408,1601,9403,1597,9401,1591,9401,1581,9403,1577,9411,1569,9416,1567,9445,1567,9442,1563,9437,1557,9430,1555xe" filled="true" fillcolor="#000000" stroked="false">
                <v:path arrowok="t"/>
                <v:fill type="solid"/>
              </v:shape>
              <v:shape style="position:absolute;left:9316;top:1557;width:390;height:400" type="#_x0000_t75" stroked="false">
                <v:imagedata r:id="rId411" o:title=""/>
              </v:shape>
            </v:group>
            <v:group style="position:absolute;left:9540;top:1553;width:392;height:404" coordorigin="9540,1553" coordsize="392,404">
              <v:shape style="position:absolute;left:9540;top:1553;width:392;height:404" coordorigin="9540,1553" coordsize="392,404" path="m9596,1863l9576,1863,9580,1865,9587,1873,9589,1877,9591,1887,9591,1901,9590,1913,9589,1923,9588,1931,9589,1935,9589,1941,9591,1947,9594,1953,9595,1955,9598,1957,9618,1937,9601,1937,9601,1935,9600,1927,9601,1921,9602,1901,9602,1883,9602,1879,9601,1875,9598,1867,9596,1863xe" filled="true" fillcolor="#000000" stroked="false">
                <v:path arrowok="t"/>
                <v:fill type="solid"/>
              </v:shape>
              <v:shape style="position:absolute;left:9540;top:1553;width:392;height:404" coordorigin="9540,1553" coordsize="392,404" path="m9636,1903l9601,1937,9618,1937,9644,1911,9636,1903xe" filled="true" fillcolor="#000000" stroked="false">
                <v:path arrowok="t"/>
                <v:fill type="solid"/>
              </v:shape>
              <v:shape style="position:absolute;left:9540;top:1553;width:392;height:404" coordorigin="9540,1553" coordsize="392,404" path="m9581,1851l9565,1853,9558,1855,9551,1863,9545,1869,9541,1877,9540,1891,9543,1899,9549,1905,9559,1897,9554,1893,9552,1889,9552,1879,9554,1875,9562,1867,9567,1865,9576,1863,9596,1863,9593,1861,9587,1855,9581,1851xe" filled="true" fillcolor="#000000" stroked="false">
                <v:path arrowok="t"/>
                <v:fill type="solid"/>
              </v:shape>
              <v:shape style="position:absolute;left:9540;top:1553;width:392;height:404" coordorigin="9540,1553" coordsize="392,404" path="m9626,1799l9622,1799,9613,1803,9609,1805,9600,1813,9597,1819,9596,1831,9597,1839,9601,1845,9604,1851,9610,1859,9618,1867,9628,1877,9637,1883,9646,1887,9654,1889,9663,1891,9670,1887,9678,1879,9661,1879,9654,1877,9648,1877,9639,1871,9627,1859,9616,1847,9609,1837,9608,1831,9607,1825,9608,1821,9612,1815,9616,1811,9653,1811,9651,1809,9641,1803,9636,1801,9631,1801,9626,1799xe" filled="true" fillcolor="#000000" stroked="false">
                <v:path arrowok="t"/>
                <v:fill type="solid"/>
              </v:shape>
              <v:shape style="position:absolute;left:9540;top:1553;width:392;height:404" coordorigin="9540,1553" coordsize="392,404" path="m9653,1811l9628,1811,9635,1813,9644,1819,9667,1843,9673,1851,9674,1857,9675,1865,9674,1869,9666,1877,9661,1879,9678,1879,9682,1875,9685,1871,9686,1857,9685,1851,9678,1837,9672,1831,9664,1821,9657,1815,9653,1811xe" filled="true" fillcolor="#000000" stroked="false">
                <v:path arrowok="t"/>
                <v:fill type="solid"/>
              </v:shape>
              <v:shape style="position:absolute;left:9540;top:1553;width:392;height:404" coordorigin="9540,1553" coordsize="392,404" path="m9695,1767l9678,1767,9733,1823,9742,1813,9695,1767xe" filled="true" fillcolor="#000000" stroked="false">
                <v:path arrowok="t"/>
                <v:fill type="solid"/>
              </v:shape>
              <v:shape style="position:absolute;left:9540;top:1553;width:392;height:404" coordorigin="9540,1553" coordsize="392,404" path="m9671,1743l9665,1749,9667,1753,9667,1759,9667,1773,9665,1779,9663,1787,9671,1795,9674,1787,9677,1777,9678,1771,9678,1767,9695,1767,9671,1743xe" filled="true" fillcolor="#000000" stroked="false">
                <v:path arrowok="t"/>
                <v:fill type="solid"/>
              </v:shape>
              <v:shape style="position:absolute;left:9540;top:1553;width:392;height:404" coordorigin="9540,1553" coordsize="392,404" path="m9747,1741l9738,1741,9735,1747,9734,1751,9736,1763,9738,1767,9749,1779,9756,1781,9773,1781,9781,1777,9788,1771,9789,1769,9761,1769,9757,1767,9754,1765,9752,1763,9748,1759,9746,1755,9746,1743,9747,1741xe" filled="true" fillcolor="#000000" stroked="false">
                <v:path arrowok="t"/>
                <v:fill type="solid"/>
              </v:shape>
              <v:shape style="position:absolute;left:9540;top:1553;width:392;height:404" coordorigin="9540,1553" coordsize="392,404" path="m9794,1729l9772,1729,9777,1731,9785,1739,9787,1743,9787,1755,9785,1759,9778,1765,9775,1767,9771,1769,9789,1769,9795,1763,9798,1755,9798,1739,9796,1731,9794,1729xe" filled="true" fillcolor="#000000" stroked="false">
                <v:path arrowok="t"/>
                <v:fill type="solid"/>
              </v:shape>
              <v:shape style="position:absolute;left:9540;top:1553;width:392;height:404" coordorigin="9540,1553" coordsize="392,404" path="m9743,1689l9728,1689,9722,1693,9716,1699,9709,1705,9706,1711,9706,1725,9708,1731,9713,1737,9717,1741,9721,1743,9733,1743,9738,1741,9747,1741,9748,1739,9754,1733,9729,1733,9725,1731,9722,1727,9719,1725,9718,1721,9718,1713,9719,1709,9723,1705,9726,1703,9730,1701,9759,1701,9758,1699,9754,1697,9749,1691,9743,1689xe" filled="true" fillcolor="#000000" stroked="false">
                <v:path arrowok="t"/>
                <v:fill type="solid"/>
              </v:shape>
              <v:shape style="position:absolute;left:9540;top:1553;width:392;height:404" coordorigin="9540,1553" coordsize="392,404" path="m9759,1701l9739,1701,9742,1703,9745,1705,9749,1709,9750,1711,9750,1721,9748,1725,9745,1727,9742,1731,9738,1733,9754,1733,9756,1731,9761,1729,9794,1729,9789,1725,9785,1721,9758,1721,9760,1717,9761,1711,9760,1707,9760,1703,9759,1701xe" filled="true" fillcolor="#000000" stroked="false">
                <v:path arrowok="t"/>
                <v:fill type="solid"/>
              </v:shape>
              <v:shape style="position:absolute;left:9540;top:1553;width:392;height:404" coordorigin="9540,1553" coordsize="392,404" path="m9775,1717l9764,1717,9758,1721,9785,1721,9780,1719,9775,1717xe" filled="true" fillcolor="#000000" stroked="false">
                <v:path arrowok="t"/>
                <v:fill type="solid"/>
              </v:shape>
              <v:shape style="position:absolute;left:9540;top:1553;width:392;height:404" coordorigin="9540,1553" coordsize="392,404" path="m9820,1615l9812,1615,9795,1619,9766,1661,9767,1669,9769,1677,9772,1687,9807,1715,9816,1719,9824,1719,9840,1715,9848,1711,9853,1705,9812,1705,9803,1701,9784,1681,9780,1673,9779,1653,9783,1645,9794,1633,9800,1631,9806,1629,9847,1629,9845,1627,9837,1621,9829,1619,9820,1615xe" filled="true" fillcolor="#000000" stroked="false">
                <v:path arrowok="t"/>
                <v:fill type="solid"/>
              </v:shape>
              <v:shape style="position:absolute;left:9540;top:1553;width:392;height:404" coordorigin="9540,1553" coordsize="392,404" path="m9866,1685l9854,1685,9852,1689,9850,1693,9839,1703,9831,1705,9853,1705,9861,1697,9865,1691,9866,1685xe" filled="true" fillcolor="#000000" stroked="false">
                <v:path arrowok="t"/>
                <v:fill type="solid"/>
              </v:shape>
              <v:shape style="position:absolute;left:9540;top:1553;width:392;height:404" coordorigin="9540,1553" coordsize="392,404" path="m9847,1629l9818,1629,9830,1633,9836,1637,9842,1643,9852,1653,9857,1663,9856,1673,9843,1677,9836,1681,9841,1689,9845,1687,9849,1685,9866,1685,9867,1681,9876,1681,9884,1679,9891,1675,9889,1671,9869,1671,9869,1665,9867,1659,9865,1651,9862,1645,9857,1639,9847,1629xe" filled="true" fillcolor="#000000" stroked="false">
                <v:path arrowok="t"/>
                <v:fill type="solid"/>
              </v:shape>
              <v:shape style="position:absolute;left:9540;top:1553;width:392;height:404" coordorigin="9540,1553" coordsize="392,404" path="m9887,1667l9882,1669,9876,1671,9889,1671,9887,1667xe" filled="true" fillcolor="#000000" stroked="false">
                <v:path arrowok="t"/>
                <v:fill type="solid"/>
              </v:shape>
              <v:shape style="position:absolute;left:9540;top:1553;width:392;height:404" coordorigin="9540,1553" coordsize="392,404" path="m9862,1553l9855,1561,9868,1637,9876,1645,9892,1629,9877,1629,9867,1575,9883,1575,9862,1553xe" filled="true" fillcolor="#000000" stroked="false">
                <v:path arrowok="t"/>
                <v:fill type="solid"/>
              </v:shape>
              <v:shape style="position:absolute;left:9540;top:1553;width:392;height:404" coordorigin="9540,1553" coordsize="392,404" path="m9924,1615l9907,1615,9923,1633,9932,1623,9924,1615xe" filled="true" fillcolor="#000000" stroked="false">
                <v:path arrowok="t"/>
                <v:fill type="solid"/>
              </v:shape>
              <v:shape style="position:absolute;left:9540;top:1553;width:392;height:404" coordorigin="9540,1553" coordsize="392,404" path="m9883,1575l9867,1575,9899,1607,9877,1629,9892,1629,9907,1615,9924,1615,9915,1607,9923,1599,9907,1599,9883,1575xe" filled="true" fillcolor="#000000" stroked="false">
                <v:path arrowok="t"/>
                <v:fill type="solid"/>
              </v:shape>
              <v:shape style="position:absolute;left:9540;top:1553;width:392;height:404" coordorigin="9540,1553" coordsize="392,404" path="m9917,1589l9907,1599,9923,1599,9925,1597,9917,1589xe" filled="true" fillcolor="#000000" stroked="false">
                <v:path arrowok="t"/>
                <v:fill type="solid"/>
              </v:shape>
              <v:shape style="position:absolute;left:9764;top:1557;width:388;height:400" type="#_x0000_t75" stroked="false">
                <v:imagedata r:id="rId412" o:title=""/>
              </v:shape>
            </v:group>
            <v:group style="position:absolute;left:9988;top:1555;width:402;height:402" coordorigin="9988,1555" coordsize="402,402">
              <v:shape style="position:absolute;left:9988;top:1555;width:402;height:402" coordorigin="9988,1555" coordsize="402,402" path="m10043,1863l10024,1863,10028,1865,10035,1873,10037,1877,10039,1887,10039,1901,10037,1913,10036,1923,10045,1957,10066,1937,10049,1937,10048,1935,10048,1931,10048,1927,10048,1921,10050,1899,10050,1885,10050,1879,10049,1875,10046,1867,10043,1863xe" filled="true" fillcolor="#000000" stroked="false">
                <v:path arrowok="t"/>
                <v:fill type="solid"/>
              </v:shape>
              <v:shape style="position:absolute;left:9988;top:1555;width:402;height:402" coordorigin="9988,1555" coordsize="402,402" path="m10084,1903l10049,1937,10066,1937,10092,1911,10084,1903xe" filled="true" fillcolor="#000000" stroked="false">
                <v:path arrowok="t"/>
                <v:fill type="solid"/>
              </v:shape>
              <v:shape style="position:absolute;left:9988;top:1555;width:402;height:402" coordorigin="9988,1555" coordsize="402,402" path="m10028,1851l10013,1853,10006,1855,9999,1863,9992,1869,9989,1877,9988,1891,9991,1899,9997,1905,10006,1897,10002,1893,10000,1889,10000,1879,10002,1875,10010,1867,10014,1865,10024,1863,10043,1863,10041,1861,10035,1855,10028,1851xe" filled="true" fillcolor="#000000" stroked="false">
                <v:path arrowok="t"/>
                <v:fill type="solid"/>
              </v:shape>
              <v:shape style="position:absolute;left:9988;top:1555;width:402;height:402" coordorigin="9988,1555" coordsize="402,402" path="m10074,1799l10070,1799,10061,1803,10057,1805,10048,1813,10045,1819,10044,1831,10045,1839,10048,1845,10052,1851,10058,1859,10066,1867,10076,1877,10085,1883,10094,1887,10102,1889,10110,1891,10118,1887,10126,1879,10109,1879,10102,1877,10096,1877,10086,1871,10075,1859,10063,1847,10057,1837,10056,1831,10055,1825,10056,1821,10060,1815,10064,1811,10101,1811,10099,1809,10089,1803,10084,1801,10079,1801,10074,1799xe" filled="true" fillcolor="#000000" stroked="false">
                <v:path arrowok="t"/>
                <v:fill type="solid"/>
              </v:shape>
              <v:shape style="position:absolute;left:9988;top:1555;width:402;height:402" coordorigin="9988,1555" coordsize="402,402" path="m10101,1811l10076,1811,10082,1813,10091,1819,10115,1843,10121,1851,10122,1857,10123,1865,10122,1869,10114,1877,10109,1879,10126,1879,10130,1875,10133,1871,10134,1857,10133,1851,10126,1837,10120,1831,10112,1821,10105,1815,10101,1811xe" filled="true" fillcolor="#000000" stroked="false">
                <v:path arrowok="t"/>
                <v:fill type="solid"/>
              </v:shape>
              <v:shape style="position:absolute;left:9988;top:1555;width:402;height:402" coordorigin="9988,1555" coordsize="402,402" path="m10143,1767l10126,1767,10181,1823,10189,1813,10143,1767xe" filled="true" fillcolor="#000000" stroked="false">
                <v:path arrowok="t"/>
                <v:fill type="solid"/>
              </v:shape>
              <v:shape style="position:absolute;left:9988;top:1555;width:402;height:402" coordorigin="9988,1555" coordsize="402,402" path="m10119,1743l10113,1749,10115,1753,10115,1757,10115,1761,10114,1773,10113,1779,10110,1787,10119,1795,10122,1787,10125,1777,10125,1771,10126,1767,10143,1767,10119,1743xe" filled="true" fillcolor="#000000" stroked="false">
                <v:path arrowok="t"/>
                <v:fill type="solid"/>
              </v:shape>
              <v:shape style="position:absolute;left:9988;top:1555;width:402;height:402" coordorigin="9988,1555" coordsize="402,402" path="m10204,1765l10196,1775,10202,1779,10209,1781,10222,1781,10228,1777,10233,1773,10235,1771,10212,1771,10208,1769,10204,1765xe" filled="true" fillcolor="#000000" stroked="false">
                <v:path arrowok="t"/>
                <v:fill type="solid"/>
              </v:shape>
              <v:shape style="position:absolute;left:9988;top:1555;width:402;height:402" coordorigin="9988,1555" coordsize="402,402" path="m10231,1721l10216,1721,10216,1723,10217,1723,10221,1727,10224,1731,10229,1739,10231,1743,10232,1747,10232,1749,10232,1753,10231,1759,10229,1763,10226,1765,10223,1769,10220,1769,10212,1771,10235,1771,10239,1767,10242,1761,10244,1747,10243,1741,10239,1733,10236,1727,10231,1721xe" filled="true" fillcolor="#000000" stroked="false">
                <v:path arrowok="t"/>
                <v:fill type="solid"/>
              </v:shape>
              <v:shape style="position:absolute;left:9988;top:1555;width:402;height:402" coordorigin="9988,1555" coordsize="402,402" path="m10191,1689l10185,1689,10179,1691,10172,1691,10167,1695,10156,1705,10153,1713,10153,1731,10157,1739,10164,1745,10171,1753,10179,1755,10195,1757,10202,1753,10208,1747,10212,1743,10183,1743,10178,1741,10173,1737,10168,1731,10166,1727,10165,1721,10165,1715,10167,1709,10171,1705,10174,1701,10212,1701,10204,1695,10198,1693,10191,1689xe" filled="true" fillcolor="#000000" stroked="false">
                <v:path arrowok="t"/>
                <v:fill type="solid"/>
              </v:shape>
              <v:shape style="position:absolute;left:9988;top:1555;width:402;height:402" coordorigin="9988,1555" coordsize="402,402" path="m10212,1701l10190,1701,10195,1703,10200,1709,10205,1713,10208,1719,10208,1729,10207,1733,10199,1741,10194,1743,10212,1743,10214,1741,10216,1731,10217,1725,10216,1721,10231,1721,10230,1719,10221,1709,10212,1701xe" filled="true" fillcolor="#000000" stroked="false">
                <v:path arrowok="t"/>
                <v:fill type="solid"/>
              </v:shape>
              <v:shape style="position:absolute;left:9988;top:1555;width:402;height:402" coordorigin="9988,1555" coordsize="402,402" path="m10268,1615l10260,1615,10243,1619,10214,1661,10214,1669,10217,1677,10220,1687,10255,1715,10263,1719,10272,1719,10288,1715,10296,1711,10300,1705,10260,1705,10251,1701,10232,1681,10227,1673,10227,1653,10230,1645,10242,1633,10247,1631,10253,1629,10295,1629,10292,1627,10285,1621,10276,1619,10268,1615xe" filled="true" fillcolor="#000000" stroked="false">
                <v:path arrowok="t"/>
                <v:fill type="solid"/>
              </v:shape>
              <v:shape style="position:absolute;left:9988;top:1555;width:402;height:402" coordorigin="9988,1555" coordsize="402,402" path="m10314,1685l10302,1685,10300,1689,10298,1693,10287,1703,10279,1705,10300,1705,10302,1703,10308,1697,10313,1691,10314,1685xe" filled="true" fillcolor="#000000" stroked="false">
                <v:path arrowok="t"/>
                <v:fill type="solid"/>
              </v:shape>
              <v:shape style="position:absolute;left:9988;top:1555;width:402;height:402" coordorigin="9988,1555" coordsize="402,402" path="m10295,1629l10266,1629,10278,1633,10284,1637,10290,1643,10300,1653,10305,1663,10304,1673,10298,1675,10291,1677,10284,1681,10289,1689,10293,1687,10297,1685,10314,1685,10315,1681,10324,1681,10332,1679,10339,1675,10337,1671,10316,1671,10317,1665,10315,1659,10312,1651,10309,1645,10305,1639,10295,1629xe" filled="true" fillcolor="#000000" stroked="false">
                <v:path arrowok="t"/>
                <v:fill type="solid"/>
              </v:shape>
              <v:shape style="position:absolute;left:9988;top:1555;width:402;height:402" coordorigin="9988,1555" coordsize="402,402" path="m10335,1667l10330,1669,10324,1671,10337,1671,10335,1667xe" filled="true" fillcolor="#000000" stroked="false">
                <v:path arrowok="t"/>
                <v:fill type="solid"/>
              </v:shape>
              <v:shape style="position:absolute;left:9988;top:1555;width:402;height:402" coordorigin="9988,1555" coordsize="402,402" path="m10340,1567l10321,1567,10325,1569,10332,1575,10334,1581,10335,1587,10336,1591,10336,1603,10334,1617,10333,1625,10333,1635,10342,1661,10363,1641,10346,1641,10345,1639,10345,1637,10345,1623,10347,1601,10347,1591,10347,1587,10347,1581,10346,1577,10343,1569,10340,1567xe" filled="true" fillcolor="#000000" stroked="false">
                <v:path arrowok="t"/>
                <v:fill type="solid"/>
              </v:shape>
              <v:shape style="position:absolute;left:9988;top:1555;width:402;height:402" coordorigin="9988,1555" coordsize="402,402" path="m10381,1605l10346,1641,10363,1641,10389,1615,10381,1605xe" filled="true" fillcolor="#000000" stroked="false">
                <v:path arrowok="t"/>
                <v:fill type="solid"/>
              </v:shape>
              <v:shape style="position:absolute;left:9988;top:1555;width:402;height:402" coordorigin="9988,1555" coordsize="402,402" path="m10325,1555l10310,1555,10303,1559,10296,1565,10289,1573,10286,1579,10285,1587,10285,1595,10288,1601,10294,1609,10303,1601,10299,1597,10297,1591,10297,1581,10299,1577,10307,1569,10311,1567,10340,1567,10332,1557,10325,1555xe" filled="true" fillcolor="#000000" stroked="false">
                <v:path arrowok="t"/>
                <v:fill type="solid"/>
              </v:shape>
              <v:shape style="position:absolute;left:10212;top:1557;width:390;height:400" type="#_x0000_t75" stroked="false">
                <v:imagedata r:id="rId413" o:title=""/>
              </v:shape>
              <v:shape style="position:absolute;left:6050;top:100;width:234;height:1405" type="#_x0000_t202" filled="false" stroked="false">
                <v:textbox inset="0,0,0,0">
                  <w:txbxContent>
                    <w:p>
                      <w:pPr>
                        <w:spacing w:line="142" w:lineRule="exact" w:before="0"/>
                        <w:ind w:left="0" w:right="0" w:firstLine="0"/>
                        <w:jc w:val="center"/>
                        <w:rPr>
                          <w:rFonts w:ascii="Arial" w:hAnsi="Arial" w:cs="Arial" w:eastAsia="Arial" w:hint="default"/>
                          <w:sz w:val="14"/>
                          <w:szCs w:val="14"/>
                        </w:rPr>
                      </w:pPr>
                      <w:r>
                        <w:rPr>
                          <w:rFonts w:ascii="Arial"/>
                          <w:w w:val="95"/>
                          <w:sz w:val="14"/>
                        </w:rPr>
                        <w:t>200</w:t>
                      </w:r>
                      <w:r>
                        <w:rPr>
                          <w:rFonts w:ascii="Arial"/>
                          <w:sz w:val="14"/>
                        </w:rPr>
                      </w:r>
                    </w:p>
                    <w:p>
                      <w:pPr>
                        <w:spacing w:line="240" w:lineRule="auto" w:before="12"/>
                        <w:rPr>
                          <w:rFonts w:ascii="宋体" w:hAnsi="宋体" w:cs="宋体" w:eastAsia="宋体" w:hint="default"/>
                          <w:sz w:val="11"/>
                          <w:szCs w:val="11"/>
                        </w:rPr>
                      </w:pPr>
                    </w:p>
                    <w:p>
                      <w:pPr>
                        <w:spacing w:before="0"/>
                        <w:ind w:left="0" w:right="0" w:firstLine="0"/>
                        <w:jc w:val="center"/>
                        <w:rPr>
                          <w:rFonts w:ascii="Arial" w:hAnsi="Arial" w:cs="Arial" w:eastAsia="Arial" w:hint="default"/>
                          <w:sz w:val="14"/>
                          <w:szCs w:val="14"/>
                        </w:rPr>
                      </w:pPr>
                      <w:r>
                        <w:rPr>
                          <w:rFonts w:ascii="Arial"/>
                          <w:w w:val="95"/>
                          <w:sz w:val="14"/>
                        </w:rPr>
                        <w:t>150</w:t>
                      </w:r>
                      <w:r>
                        <w:rPr>
                          <w:rFonts w:ascii="Arial"/>
                          <w:sz w:val="14"/>
                        </w:rPr>
                      </w:r>
                    </w:p>
                    <w:p>
                      <w:pPr>
                        <w:spacing w:line="240" w:lineRule="auto" w:before="11"/>
                        <w:rPr>
                          <w:rFonts w:ascii="宋体" w:hAnsi="宋体" w:cs="宋体" w:eastAsia="宋体" w:hint="default"/>
                          <w:sz w:val="11"/>
                          <w:szCs w:val="11"/>
                        </w:rPr>
                      </w:pPr>
                    </w:p>
                    <w:p>
                      <w:pPr>
                        <w:spacing w:before="0"/>
                        <w:ind w:left="0" w:right="0" w:firstLine="0"/>
                        <w:jc w:val="center"/>
                        <w:rPr>
                          <w:rFonts w:ascii="Arial" w:hAnsi="Arial" w:cs="Arial" w:eastAsia="Arial" w:hint="default"/>
                          <w:sz w:val="14"/>
                          <w:szCs w:val="14"/>
                        </w:rPr>
                      </w:pPr>
                      <w:r>
                        <w:rPr>
                          <w:rFonts w:ascii="Arial"/>
                          <w:w w:val="95"/>
                          <w:sz w:val="14"/>
                        </w:rPr>
                        <w:t>100</w:t>
                      </w:r>
                      <w:r>
                        <w:rPr>
                          <w:rFonts w:ascii="Arial"/>
                          <w:sz w:val="14"/>
                        </w:rPr>
                      </w:r>
                    </w:p>
                    <w:p>
                      <w:pPr>
                        <w:spacing w:line="240" w:lineRule="auto" w:before="11"/>
                        <w:rPr>
                          <w:rFonts w:ascii="宋体" w:hAnsi="宋体" w:cs="宋体" w:eastAsia="宋体" w:hint="default"/>
                          <w:sz w:val="11"/>
                          <w:szCs w:val="11"/>
                        </w:rPr>
                      </w:pPr>
                    </w:p>
                    <w:p>
                      <w:pPr>
                        <w:spacing w:before="0"/>
                        <w:ind w:left="77" w:right="0" w:firstLine="0"/>
                        <w:jc w:val="left"/>
                        <w:rPr>
                          <w:rFonts w:ascii="Arial" w:hAnsi="Arial" w:cs="Arial" w:eastAsia="Arial" w:hint="default"/>
                          <w:sz w:val="14"/>
                          <w:szCs w:val="14"/>
                        </w:rPr>
                      </w:pPr>
                      <w:r>
                        <w:rPr>
                          <w:rFonts w:ascii="Arial"/>
                          <w:w w:val="95"/>
                          <w:sz w:val="14"/>
                        </w:rPr>
                        <w:t>50</w:t>
                      </w:r>
                      <w:r>
                        <w:rPr>
                          <w:rFonts w:ascii="Arial"/>
                          <w:sz w:val="14"/>
                        </w:rPr>
                      </w:r>
                    </w:p>
                    <w:p>
                      <w:pPr>
                        <w:spacing w:line="240" w:lineRule="auto" w:before="11"/>
                        <w:rPr>
                          <w:rFonts w:ascii="宋体" w:hAnsi="宋体" w:cs="宋体" w:eastAsia="宋体" w:hint="default"/>
                          <w:sz w:val="11"/>
                          <w:szCs w:val="11"/>
                        </w:rPr>
                      </w:pPr>
                    </w:p>
                    <w:p>
                      <w:pPr>
                        <w:spacing w:line="158" w:lineRule="exact" w:before="0"/>
                        <w:ind w:left="0" w:right="0" w:firstLine="0"/>
                        <w:jc w:val="right"/>
                        <w:rPr>
                          <w:rFonts w:ascii="Arial" w:hAnsi="Arial" w:cs="Arial" w:eastAsia="Arial" w:hint="default"/>
                          <w:sz w:val="14"/>
                          <w:szCs w:val="14"/>
                        </w:rPr>
                      </w:pPr>
                      <w:r>
                        <w:rPr>
                          <w:rFonts w:ascii="Arial"/>
                          <w:w w:val="95"/>
                          <w:sz w:val="14"/>
                        </w:rPr>
                        <w:t>0</w:t>
                      </w:r>
                      <w:r>
                        <w:rPr>
                          <w:rFonts w:ascii="Arial"/>
                          <w:sz w:val="14"/>
                        </w:rPr>
                      </w:r>
                    </w:p>
                  </w:txbxContent>
                </v:textbox>
                <w10:wrap type="none"/>
              </v:shape>
            </v:group>
            <w10:wrap type="none"/>
          </v:group>
        </w:pict>
      </w:r>
      <w:r>
        <w:rPr>
          <w:rFonts w:ascii="Arial"/>
          <w:sz w:val="14"/>
        </w:rPr>
        <w:t>50%</w:t>
      </w:r>
    </w:p>
    <w:p>
      <w:pPr>
        <w:spacing w:before="99"/>
        <w:ind w:left="372" w:right="0" w:firstLine="0"/>
        <w:jc w:val="left"/>
        <w:rPr>
          <w:rFonts w:ascii="Arial" w:hAnsi="Arial" w:cs="Arial" w:eastAsia="Arial" w:hint="default"/>
          <w:sz w:val="14"/>
          <w:szCs w:val="14"/>
        </w:rPr>
      </w:pPr>
      <w:r>
        <w:rPr>
          <w:rFonts w:ascii="Arial"/>
          <w:sz w:val="14"/>
        </w:rPr>
        <w:t>40%</w:t>
      </w:r>
    </w:p>
    <w:p>
      <w:pPr>
        <w:spacing w:before="99"/>
        <w:ind w:left="372" w:right="0" w:firstLine="0"/>
        <w:jc w:val="left"/>
        <w:rPr>
          <w:rFonts w:ascii="Arial" w:hAnsi="Arial" w:cs="Arial" w:eastAsia="Arial" w:hint="default"/>
          <w:sz w:val="14"/>
          <w:szCs w:val="14"/>
        </w:rPr>
      </w:pPr>
      <w:r>
        <w:rPr>
          <w:rFonts w:ascii="Arial"/>
          <w:sz w:val="14"/>
        </w:rPr>
        <w:t>30%</w:t>
      </w:r>
    </w:p>
    <w:p>
      <w:pPr>
        <w:spacing w:before="99"/>
        <w:ind w:left="372" w:right="0" w:firstLine="0"/>
        <w:jc w:val="left"/>
        <w:rPr>
          <w:rFonts w:ascii="Arial" w:hAnsi="Arial" w:cs="Arial" w:eastAsia="Arial" w:hint="default"/>
          <w:sz w:val="14"/>
          <w:szCs w:val="14"/>
        </w:rPr>
      </w:pPr>
      <w:r>
        <w:rPr>
          <w:rFonts w:ascii="Arial"/>
          <w:sz w:val="14"/>
        </w:rPr>
        <w:t>20%</w:t>
      </w:r>
    </w:p>
    <w:p>
      <w:pPr>
        <w:spacing w:before="99"/>
        <w:ind w:left="372" w:right="0" w:firstLine="0"/>
        <w:jc w:val="left"/>
        <w:rPr>
          <w:rFonts w:ascii="Arial" w:hAnsi="Arial" w:cs="Arial" w:eastAsia="Arial" w:hint="default"/>
          <w:sz w:val="14"/>
          <w:szCs w:val="14"/>
        </w:rPr>
      </w:pPr>
      <w:r>
        <w:rPr>
          <w:rFonts w:ascii="Arial"/>
          <w:sz w:val="14"/>
        </w:rPr>
        <w:t>10%</w:t>
      </w:r>
    </w:p>
    <w:p>
      <w:pPr>
        <w:spacing w:before="99" w:after="47"/>
        <w:ind w:left="450" w:right="0" w:firstLine="0"/>
        <w:jc w:val="left"/>
        <w:rPr>
          <w:rFonts w:ascii="Arial" w:hAnsi="Arial" w:cs="Arial" w:eastAsia="Arial" w:hint="default"/>
          <w:sz w:val="14"/>
          <w:szCs w:val="14"/>
        </w:rPr>
      </w:pPr>
      <w:r>
        <w:rPr>
          <w:rFonts w:ascii="Arial"/>
          <w:sz w:val="14"/>
        </w:rPr>
        <w:t>0%</w:t>
      </w:r>
    </w:p>
    <w:p>
      <w:pPr>
        <w:spacing w:line="240" w:lineRule="auto"/>
        <w:ind w:left="504" w:right="0" w:firstLine="0"/>
        <w:rPr>
          <w:rFonts w:ascii="Arial" w:hAnsi="Arial" w:cs="Arial" w:eastAsia="Arial" w:hint="default"/>
          <w:sz w:val="20"/>
          <w:szCs w:val="20"/>
        </w:rPr>
      </w:pPr>
      <w:r>
        <w:rPr>
          <w:rFonts w:ascii="Arial" w:hAnsi="Arial" w:cs="Arial" w:eastAsia="Arial" w:hint="default"/>
          <w:sz w:val="20"/>
          <w:szCs w:val="20"/>
        </w:rPr>
        <w:pict>
          <v:group style="width:206.9pt;height:20.1pt;mso-position-horizontal-relative:char;mso-position-vertical-relative:line" coordorigin="0,0" coordsize="4138,402">
            <v:group style="position:absolute;left:0;top:1;width:389;height:400" coordorigin="0,1" coordsize="389,400">
              <v:shape style="position:absolute;left:0;top:1;width:389;height:400" coordorigin="0,1" coordsize="389,400" path="m56,307l36,307,40,309,44,313,47,317,49,321,51,331,51,345,49,367,49,377,58,401,78,381,61,381,61,379,60,377,60,371,60,365,62,343,63,337,62,331,62,323,61,319,58,311,56,307xe" filled="true" fillcolor="#000000" stroked="false">
                <v:path arrowok="t"/>
                <v:fill type="solid"/>
              </v:shape>
              <v:shape style="position:absolute;left:0;top:1;width:389;height:400" coordorigin="0,1" coordsize="389,400" path="m96,347l61,381,78,381,104,355,96,347xe" filled="true" fillcolor="#000000" stroked="false">
                <v:path arrowok="t"/>
                <v:fill type="solid"/>
              </v:shape>
              <v:shape style="position:absolute;left:0;top:1;width:389;height:400" coordorigin="0,1" coordsize="389,400" path="m41,295l25,297,18,299,11,307,5,313,1,321,0,335,3,343,9,349,19,341,14,337,12,333,12,323,14,319,18,315,22,311,27,309,36,307,56,307,47,299,41,295xe" filled="true" fillcolor="#000000" stroked="false">
                <v:path arrowok="t"/>
                <v:fill type="solid"/>
              </v:shape>
              <v:shape style="position:absolute;left:0;top:1;width:389;height:400" coordorigin="0,1" coordsize="389,400" path="m86,243l82,243,73,247,69,249,60,257,57,263,56,275,57,283,64,295,70,303,78,311,88,321,97,327,106,331,114,333,123,335,130,331,138,323,121,323,114,321,108,321,99,315,76,291,69,281,67,269,68,265,72,259,76,255,113,255,111,253,101,247,96,245,86,243xe" filled="true" fillcolor="#000000" stroked="false">
                <v:path arrowok="t"/>
                <v:fill type="solid"/>
              </v:shape>
              <v:shape style="position:absolute;left:0;top:1;width:389;height:400" coordorigin="0,1" coordsize="389,400" path="m113,255l88,255,95,257,104,263,127,287,133,295,135,309,134,313,126,321,121,323,138,323,142,319,145,315,146,301,145,295,138,281,132,275,124,265,117,259,113,255xe" filled="true" fillcolor="#000000" stroked="false">
                <v:path arrowok="t"/>
                <v:fill type="solid"/>
              </v:shape>
              <v:shape style="position:absolute;left:0;top:1;width:389;height:400" coordorigin="0,1" coordsize="389,400" path="m155,211l138,211,193,267,202,257,155,211xe" filled="true" fillcolor="#000000" stroked="false">
                <v:path arrowok="t"/>
                <v:fill type="solid"/>
              </v:shape>
              <v:shape style="position:absolute;left:0;top:1;width:389;height:400" coordorigin="0,1" coordsize="389,400" path="m131,187l125,193,127,197,127,203,127,217,125,223,123,231,131,239,138,211,155,211,131,187xe" filled="true" fillcolor="#000000" stroked="false">
                <v:path arrowok="t"/>
                <v:fill type="solid"/>
              </v:shape>
              <v:shape style="position:absolute;left:0;top:1;width:389;height:400" coordorigin="0,1" coordsize="389,400" path="m213,207l205,217,211,223,218,225,234,225,241,221,249,213,223,213,218,211,213,207xe" filled="true" fillcolor="#000000" stroked="false">
                <v:path arrowok="t"/>
                <v:fill type="solid"/>
              </v:shape>
              <v:shape style="position:absolute;left:0;top:1;width:389;height:400" coordorigin="0,1" coordsize="389,400" path="m248,167l216,167,227,169,233,171,238,175,243,181,246,187,246,199,244,203,240,207,237,211,232,213,249,213,255,207,258,197,257,187,256,179,252,171,248,167xe" filled="true" fillcolor="#000000" stroked="false">
                <v:path arrowok="t"/>
                <v:fill type="solid"/>
              </v:shape>
              <v:shape style="position:absolute;left:0;top:1;width:389;height:400" coordorigin="0,1" coordsize="389,400" path="m197,123l162,159,191,201,201,195,200,191,200,187,201,185,202,183,192,183,177,159,205,131,197,123xe" filled="true" fillcolor="#000000" stroked="false">
                <v:path arrowok="t"/>
                <v:fill type="solid"/>
              </v:shape>
              <v:shape style="position:absolute;left:0;top:1;width:389;height:400" coordorigin="0,1" coordsize="389,400" path="m232,155l215,155,207,159,201,165,197,169,194,175,192,183,202,183,202,181,204,177,207,175,211,171,216,167,248,167,246,165,239,159,232,155xe" filled="true" fillcolor="#000000" stroked="false">
                <v:path arrowok="t"/>
                <v:fill type="solid"/>
              </v:shape>
              <v:shape style="position:absolute;left:0;top:1;width:389;height:400" coordorigin="0,1" coordsize="389,400" path="m280,59l272,59,255,63,248,69,235,81,231,89,226,105,227,113,229,121,232,131,267,159,276,163,284,163,300,159,308,155,313,149,272,149,263,145,254,135,244,125,240,117,239,97,243,89,250,83,254,77,260,75,272,73,307,73,305,71,297,65,280,59xe" filled="true" fillcolor="#000000" stroked="false">
                <v:path arrowok="t"/>
                <v:fill type="solid"/>
              </v:shape>
              <v:shape style="position:absolute;left:0;top:1;width:389;height:400" coordorigin="0,1" coordsize="389,400" path="m326,129l314,129,312,133,310,137,306,139,299,147,291,149,313,149,314,147,320,141,325,135,326,129xe" filled="true" fillcolor="#000000" stroked="false">
                <v:path arrowok="t"/>
                <v:fill type="solid"/>
              </v:shape>
              <v:shape style="position:absolute;left:0;top:1;width:389;height:400" coordorigin="0,1" coordsize="389,400" path="m307,73l278,73,290,77,296,81,302,87,312,97,317,107,316,117,310,119,303,121,296,125,301,133,305,131,309,129,326,129,327,125,336,125,344,123,351,119,349,115,329,115,329,109,327,103,322,89,317,83,307,73xe" filled="true" fillcolor="#000000" stroked="false">
                <v:path arrowok="t"/>
                <v:fill type="solid"/>
              </v:shape>
              <v:shape style="position:absolute;left:0;top:1;width:389;height:400" coordorigin="0,1" coordsize="389,400" path="m347,111l342,113,336,115,349,115,347,111xe" filled="true" fillcolor="#000000" stroked="false">
                <v:path arrowok="t"/>
                <v:fill type="solid"/>
              </v:shape>
              <v:shape style="position:absolute;left:0;top:1;width:389;height:400" coordorigin="0,1" coordsize="389,400" path="m342,25l324,25,380,79,388,71,342,25xe" filled="true" fillcolor="#000000" stroked="false">
                <v:path arrowok="t"/>
                <v:fill type="solid"/>
              </v:shape>
              <v:shape style="position:absolute;left:0;top:1;width:389;height:400" coordorigin="0,1" coordsize="389,400" path="m317,1l312,7,313,11,314,17,313,29,312,37,309,45,318,53,324,25,342,25,317,1xe" filled="true" fillcolor="#000000" stroked="false">
                <v:path arrowok="t"/>
                <v:fill type="solid"/>
              </v:shape>
            </v:group>
            <v:group style="position:absolute;left:416;top:1;width:391;height:400" coordorigin="416,1" coordsize="391,400">
              <v:shape style="position:absolute;left:416;top:1;width:391;height:400" coordorigin="416,1" coordsize="391,400" path="m472,307l453,307,457,309,463,317,465,321,467,333,467,345,465,367,465,377,474,401,494,381,478,381,477,379,477,377,476,371,477,365,479,343,479,337,479,331,478,323,477,319,474,311,472,307xe" filled="true" fillcolor="#000000" stroked="false">
                <v:path arrowok="t"/>
                <v:fill type="solid"/>
              </v:shape>
              <v:shape style="position:absolute;left:416;top:1;width:391;height:400" coordorigin="416,1" coordsize="391,400" path="m512,347l478,381,494,381,520,355,512,347xe" filled="true" fillcolor="#000000" stroked="false">
                <v:path arrowok="t"/>
                <v:fill type="solid"/>
              </v:shape>
              <v:shape style="position:absolute;left:416;top:1;width:391;height:400" coordorigin="416,1" coordsize="391,400" path="m457,295l442,297,434,299,428,307,421,313,417,321,416,335,419,343,425,349,435,341,431,337,428,333,428,323,430,319,435,315,439,311,443,309,453,307,472,307,469,305,464,299,457,295xe" filled="true" fillcolor="#000000" stroked="false">
                <v:path arrowok="t"/>
                <v:fill type="solid"/>
              </v:shape>
              <v:shape style="position:absolute;left:416;top:1;width:391;height:400" coordorigin="416,1" coordsize="391,400" path="m503,243l498,243,489,247,485,249,476,257,473,263,472,275,474,283,480,295,486,303,495,311,504,321,513,327,522,331,530,333,539,335,547,331,555,323,537,323,530,321,524,321,515,315,503,303,492,291,485,281,483,269,485,265,489,259,493,255,529,255,527,253,517,247,512,245,507,245,503,243xe" filled="true" fillcolor="#000000" stroked="false">
                <v:path arrowok="t"/>
                <v:fill type="solid"/>
              </v:shape>
              <v:shape style="position:absolute;left:416;top:1;width:391;height:400" coordorigin="416,1" coordsize="391,400" path="m529,255l504,255,511,257,520,263,543,287,549,295,550,301,552,309,550,313,542,321,537,323,555,323,559,319,561,315,563,301,561,295,554,281,549,275,540,265,533,259,529,255xe" filled="true" fillcolor="#000000" stroked="false">
                <v:path arrowok="t"/>
                <v:fill type="solid"/>
              </v:shape>
              <v:shape style="position:absolute;left:416;top:1;width:391;height:400" coordorigin="416,1" coordsize="391,400" path="m571,211l554,211,609,267,618,257,571,211xe" filled="true" fillcolor="#000000" stroked="false">
                <v:path arrowok="t"/>
                <v:fill type="solid"/>
              </v:shape>
              <v:shape style="position:absolute;left:416;top:1;width:391;height:400" coordorigin="416,1" coordsize="391,400" path="m547,187l541,193,543,197,544,203,543,217,541,223,539,231,547,239,550,231,553,221,554,215,554,211,571,211,547,187xe" filled="true" fillcolor="#000000" stroked="false">
                <v:path arrowok="t"/>
                <v:fill type="solid"/>
              </v:shape>
              <v:shape style="position:absolute;left:416;top:1;width:391;height:400" coordorigin="416,1" coordsize="391,400" path="m629,207l621,217,628,223,635,225,650,225,657,221,665,213,639,213,634,211,629,207xe" filled="true" fillcolor="#000000" stroked="false">
                <v:path arrowok="t"/>
                <v:fill type="solid"/>
              </v:shape>
              <v:shape style="position:absolute;left:416;top:1;width:391;height:400" coordorigin="416,1" coordsize="391,400" path="m665,167l632,167,644,169,649,171,654,175,659,181,662,187,662,191,662,195,662,199,660,203,656,207,653,211,649,213,665,213,671,207,674,197,673,187,672,179,669,171,665,167xe" filled="true" fillcolor="#000000" stroked="false">
                <v:path arrowok="t"/>
                <v:fill type="solid"/>
              </v:shape>
              <v:shape style="position:absolute;left:416;top:1;width:391;height:400" coordorigin="416,1" coordsize="391,400" path="m613,123l578,159,608,201,617,195,616,191,616,187,617,185,618,183,609,183,594,159,622,131,613,123xe" filled="true" fillcolor="#000000" stroked="false">
                <v:path arrowok="t"/>
                <v:fill type="solid"/>
              </v:shape>
              <v:shape style="position:absolute;left:416;top:1;width:391;height:400" coordorigin="416,1" coordsize="391,400" path="m648,155l631,155,624,159,613,169,610,175,609,183,618,183,618,181,620,177,627,171,632,167,665,167,662,165,656,159,648,155xe" filled="true" fillcolor="#000000" stroked="false">
                <v:path arrowok="t"/>
                <v:fill type="solid"/>
              </v:shape>
              <v:shape style="position:absolute;left:416;top:1;width:391;height:400" coordorigin="416,1" coordsize="391,400" path="m697,59l688,59,672,63,642,105,643,113,646,121,649,131,683,159,692,163,700,163,717,159,724,155,729,149,688,149,679,145,661,125,656,117,655,97,659,89,670,77,676,75,682,73,723,73,721,71,713,65,705,63,697,59xe" filled="true" fillcolor="#000000" stroked="false">
                <v:path arrowok="t"/>
                <v:fill type="solid"/>
              </v:shape>
              <v:shape style="position:absolute;left:416;top:1;width:391;height:400" coordorigin="416,1" coordsize="391,400" path="m743,129l730,129,728,133,726,137,716,147,707,149,729,149,730,147,737,141,741,135,743,129xe" filled="true" fillcolor="#000000" stroked="false">
                <v:path arrowok="t"/>
                <v:fill type="solid"/>
              </v:shape>
              <v:shape style="position:absolute;left:416;top:1;width:391;height:400" coordorigin="416,1" coordsize="391,400" path="m723,73l694,73,706,77,712,81,718,87,728,97,733,107,732,117,726,119,719,121,712,125,717,133,721,131,725,129,743,129,743,125,752,125,760,123,767,119,765,115,745,115,745,109,744,103,741,95,738,89,734,83,723,73xe" filled="true" fillcolor="#000000" stroked="false">
                <v:path arrowok="t"/>
                <v:fill type="solid"/>
              </v:shape>
              <v:shape style="position:absolute;left:416;top:1;width:391;height:400" coordorigin="416,1" coordsize="391,400" path="m763,111l758,113,752,115,765,115,763,111xe" filled="true" fillcolor="#000000" stroked="false">
                <v:path arrowok="t"/>
                <v:fill type="solid"/>
              </v:shape>
              <v:shape style="position:absolute;left:416;top:1;width:391;height:400" coordorigin="416,1" coordsize="391,400" path="m761,75l753,85,760,91,767,93,782,93,789,89,797,81,772,81,767,79,761,75xe" filled="true" fillcolor="#000000" stroked="false">
                <v:path arrowok="t"/>
                <v:fill type="solid"/>
              </v:shape>
              <v:shape style="position:absolute;left:416;top:1;width:391;height:400" coordorigin="416,1" coordsize="391,400" path="m801,41l780,41,784,43,792,51,794,55,795,67,793,71,788,75,785,79,781,81,797,81,802,75,806,67,806,51,803,43,801,41xe" filled="true" fillcolor="#000000" stroked="false">
                <v:path arrowok="t"/>
                <v:fill type="solid"/>
              </v:shape>
              <v:shape style="position:absolute;left:416;top:1;width:391;height:400" coordorigin="416,1" coordsize="391,400" path="m766,13l746,13,750,15,757,21,759,25,757,35,754,39,750,43,750,45,749,45,756,53,757,51,759,47,765,43,769,41,801,41,797,37,793,33,767,33,768,27,769,23,767,15,766,13xe" filled="true" fillcolor="#000000" stroked="false">
                <v:path arrowok="t"/>
                <v:fill type="solid"/>
              </v:shape>
              <v:shape style="position:absolute;left:416;top:1;width:391;height:400" coordorigin="416,1" coordsize="391,400" path="m746,1l741,1,736,3,731,5,727,7,718,17,715,23,713,37,716,43,720,51,730,43,727,39,725,33,738,13,766,13,765,11,759,5,755,3,750,3,746,1xe" filled="true" fillcolor="#000000" stroked="false">
                <v:path arrowok="t"/>
                <v:fill type="solid"/>
              </v:shape>
              <v:shape style="position:absolute;left:416;top:1;width:391;height:400" coordorigin="416,1" coordsize="391,400" path="m788,29l772,29,767,33,793,33,788,29xe" filled="true" fillcolor="#000000" stroked="false">
                <v:path arrowok="t"/>
                <v:fill type="solid"/>
              </v:shape>
            </v:group>
            <v:group style="position:absolute;left:833;top:1;width:389;height:400" coordorigin="833,1" coordsize="389,400">
              <v:shape style="position:absolute;left:833;top:1;width:389;height:400" coordorigin="833,1" coordsize="389,400" path="m888,307l869,307,873,309,876,313,880,317,882,321,883,327,883,331,883,345,882,357,881,367,890,401,910,381,894,381,893,379,893,377,893,373,893,371,893,365,894,355,895,343,895,337,895,331,895,327,895,323,894,319,890,311,888,307xe" filled="true" fillcolor="#000000" stroked="false">
                <v:path arrowok="t"/>
                <v:fill type="solid"/>
              </v:shape>
              <v:shape style="position:absolute;left:833;top:1;width:389;height:400" coordorigin="833,1" coordsize="389,400" path="m928,347l894,381,910,381,937,355,928,347xe" filled="true" fillcolor="#000000" stroked="false">
                <v:path arrowok="t"/>
                <v:fill type="solid"/>
              </v:shape>
              <v:shape style="position:absolute;left:833;top:1;width:389;height:400" coordorigin="833,1" coordsize="389,400" path="m873,295l833,335,835,343,841,349,851,341,847,337,845,333,845,323,847,319,851,315,855,311,859,309,869,307,888,307,880,299,873,295xe" filled="true" fillcolor="#000000" stroked="false">
                <v:path arrowok="t"/>
                <v:fill type="solid"/>
              </v:shape>
              <v:shape style="position:absolute;left:833;top:1;width:389;height:400" coordorigin="833,1" coordsize="389,400" path="m919,243l914,243,906,247,902,249,893,257,890,263,889,269,888,275,890,283,897,295,902,303,911,311,921,321,930,327,938,331,946,333,955,335,963,331,970,325,971,323,953,323,947,321,940,321,931,315,908,291,902,281,900,275,899,269,901,265,909,255,946,255,944,253,938,251,933,247,928,245,924,245,919,243xe" filled="true" fillcolor="#000000" stroked="false">
                <v:path arrowok="t"/>
                <v:fill type="solid"/>
              </v:shape>
              <v:shape style="position:absolute;left:833;top:1;width:389;height:400" coordorigin="833,1" coordsize="389,400" path="m946,255l921,255,927,257,936,263,959,287,966,295,968,309,967,313,959,321,953,323,971,323,975,319,978,315,979,301,978,295,971,281,965,275,957,265,950,259,946,255xe" filled="true" fillcolor="#000000" stroked="false">
                <v:path arrowok="t"/>
                <v:fill type="solid"/>
              </v:shape>
              <v:shape style="position:absolute;left:833;top:1;width:389;height:400" coordorigin="833,1" coordsize="389,400" path="m988,211l970,211,1025,267,1034,257,988,211xe" filled="true" fillcolor="#000000" stroked="false">
                <v:path arrowok="t"/>
                <v:fill type="solid"/>
              </v:shape>
              <v:shape style="position:absolute;left:833;top:1;width:389;height:400" coordorigin="833,1" coordsize="389,400" path="m963,187l958,193,959,197,960,203,959,217,958,223,955,231,963,239,965,235,967,231,968,225,969,221,970,215,970,211,988,211,963,187xe" filled="true" fillcolor="#000000" stroked="false">
                <v:path arrowok="t"/>
                <v:fill type="solid"/>
              </v:shape>
              <v:shape style="position:absolute;left:833;top:1;width:389;height:400" coordorigin="833,1" coordsize="389,400" path="m1035,131l1022,131,1016,135,1003,147,999,157,1000,167,1046,223,1065,223,1074,221,1081,213,1061,213,1057,211,1053,211,1049,209,1046,207,1043,203,1038,199,1036,195,1036,191,1028,191,1011,163,1012,155,1014,151,1020,145,1024,143,1044,143,1048,139,1041,133,1035,131xe" filled="true" fillcolor="#000000" stroked="false">
                <v:path arrowok="t"/>
                <v:fill type="solid"/>
              </v:shape>
              <v:shape style="position:absolute;left:833;top:1;width:389;height:400" coordorigin="833,1" coordsize="389,400" path="m1081,169l1061,169,1066,171,1076,181,1079,187,1079,193,1079,199,1078,203,1074,207,1071,209,1068,211,1065,211,1061,213,1081,213,1085,209,1088,205,1089,199,1091,193,1090,189,1089,183,1087,177,1084,171,1081,169xe" filled="true" fillcolor="#000000" stroked="false">
                <v:path arrowok="t"/>
                <v:fill type="solid"/>
              </v:shape>
              <v:shape style="position:absolute;left:833;top:1;width:389;height:400" coordorigin="833,1" coordsize="389,400" path="m1065,157l1048,157,1041,159,1027,187,1028,191,1036,191,1036,183,1037,179,1045,171,1050,169,1081,169,1079,167,1072,161,1065,157xe" filled="true" fillcolor="#000000" stroked="false">
                <v:path arrowok="t"/>
                <v:fill type="solid"/>
              </v:shape>
              <v:shape style="position:absolute;left:833;top:1;width:389;height:400" coordorigin="833,1" coordsize="389,400" path="m1113,59l1105,59,1088,63,1059,105,1059,113,1062,121,1065,131,1100,159,1108,163,1116,163,1133,159,1140,155,1145,149,1105,149,1096,145,1077,125,1072,117,1072,103,1072,97,1075,89,1082,83,1087,77,1092,75,1098,73,1139,73,1137,71,1129,65,1121,63,1113,59xe" filled="true" fillcolor="#000000" stroked="false">
                <v:path arrowok="t"/>
                <v:fill type="solid"/>
              </v:shape>
              <v:shape style="position:absolute;left:833;top:1;width:389;height:400" coordorigin="833,1" coordsize="389,400" path="m1159,129l1147,129,1145,133,1142,137,1132,147,1124,149,1145,149,1147,147,1153,141,1157,135,1159,129xe" filled="true" fillcolor="#000000" stroked="false">
                <v:path arrowok="t"/>
                <v:fill type="solid"/>
              </v:shape>
              <v:shape style="position:absolute;left:833;top:1;width:389;height:400" coordorigin="833,1" coordsize="389,400" path="m1044,143l1032,143,1035,145,1040,147,1044,143xe" filled="true" fillcolor="#000000" stroked="false">
                <v:path arrowok="t"/>
                <v:fill type="solid"/>
              </v:shape>
              <v:shape style="position:absolute;left:833;top:1;width:389;height:400" coordorigin="833,1" coordsize="389,400" path="m1139,73l1110,73,1123,77,1129,81,1144,97,1149,107,1149,117,1142,119,1136,121,1129,125,1133,133,1137,131,1142,129,1159,129,1160,125,1169,125,1177,123,1183,119,1182,115,1161,115,1161,109,1160,103,1157,95,1154,89,1150,83,1139,73xe" filled="true" fillcolor="#000000" stroked="false">
                <v:path arrowok="t"/>
                <v:fill type="solid"/>
              </v:shape>
              <v:shape style="position:absolute;left:833;top:1;width:389;height:400" coordorigin="833,1" coordsize="389,400" path="m1180,111l1175,113,1168,115,1182,115,1180,111xe" filled="true" fillcolor="#000000" stroked="false">
                <v:path arrowok="t"/>
                <v:fill type="solid"/>
              </v:shape>
              <v:shape style="position:absolute;left:833;top:1;width:389;height:400" coordorigin="833,1" coordsize="389,400" path="m1174,25l1157,25,1212,79,1221,71,1174,25xe" filled="true" fillcolor="#000000" stroked="false">
                <v:path arrowok="t"/>
                <v:fill type="solid"/>
              </v:shape>
              <v:shape style="position:absolute;left:833;top:1;width:389;height:400" coordorigin="833,1" coordsize="389,400" path="m1150,1l1144,7,1146,11,1147,17,1146,29,1144,37,1142,45,1150,53,1153,45,1156,33,1157,29,1157,25,1174,25,1150,1xe" filled="true" fillcolor="#000000" stroked="false">
                <v:path arrowok="t"/>
                <v:fill type="solid"/>
              </v:shape>
            </v:group>
            <v:group style="position:absolute;left:1249;top:1;width:390;height:400" coordorigin="1249,1" coordsize="390,400">
              <v:shape style="position:absolute;left:1249;top:1;width:390;height:400" coordorigin="1249,1" coordsize="390,400" path="m1305,307l1285,307,1289,309,1296,317,1298,321,1300,331,1300,345,1299,357,1298,367,1307,401,1327,381,1310,381,1310,379,1309,377,1309,371,1310,365,1311,343,1312,337,1307,311,1305,307xe" filled="true" fillcolor="#000000" stroked="false">
                <v:path arrowok="t"/>
                <v:fill type="solid"/>
              </v:shape>
              <v:shape style="position:absolute;left:1249;top:1;width:390;height:400" coordorigin="1249,1" coordsize="390,400" path="m1345,347l1310,381,1327,381,1353,355,1345,347xe" filled="true" fillcolor="#000000" stroked="false">
                <v:path arrowok="t"/>
                <v:fill type="solid"/>
              </v:shape>
              <v:shape style="position:absolute;left:1249;top:1;width:390;height:400" coordorigin="1249,1" coordsize="390,400" path="m1290,295l1249,335,1252,343,1258,349,1268,341,1263,337,1261,333,1261,323,1263,319,1267,315,1271,311,1276,309,1285,307,1305,307,1296,299,1290,295xe" filled="true" fillcolor="#000000" stroked="false">
                <v:path arrowok="t"/>
                <v:fill type="solid"/>
              </v:shape>
              <v:shape style="position:absolute;left:1249;top:1;width:390;height:400" coordorigin="1249,1" coordsize="390,400" path="m1335,243l1331,243,1327,245,1322,247,1318,249,1314,253,1309,257,1306,263,1305,275,1306,283,1313,295,1319,303,1327,311,1337,321,1346,327,1355,331,1363,333,1372,335,1379,331,1387,323,1370,323,1363,321,1357,321,1348,315,1325,291,1318,281,1317,275,1316,269,1317,265,1325,255,1362,255,1360,253,1350,247,1345,245,1340,245,1335,243xe" filled="true" fillcolor="#000000" stroked="false">
                <v:path arrowok="t"/>
                <v:fill type="solid"/>
              </v:shape>
              <v:shape style="position:absolute;left:1249;top:1;width:390;height:400" coordorigin="1249,1" coordsize="390,400" path="m1362,255l1337,255,1344,257,1353,263,1376,287,1382,295,1385,309,1383,313,1379,317,1375,321,1370,323,1387,323,1391,319,1394,315,1395,301,1394,295,1387,281,1366,259,1362,255xe" filled="true" fillcolor="#000000" stroked="false">
                <v:path arrowok="t"/>
                <v:fill type="solid"/>
              </v:shape>
              <v:shape style="position:absolute;left:1249;top:1;width:390;height:400" coordorigin="1249,1" coordsize="390,400" path="m1404,211l1387,211,1442,267,1451,257,1404,211xe" filled="true" fillcolor="#000000" stroked="false">
                <v:path arrowok="t"/>
                <v:fill type="solid"/>
              </v:shape>
              <v:shape style="position:absolute;left:1249;top:1;width:390;height:400" coordorigin="1249,1" coordsize="390,400" path="m1380,187l1374,193,1376,197,1376,203,1376,217,1374,223,1372,231,1380,239,1383,231,1386,221,1387,215,1387,211,1404,211,1380,187xe" filled="true" fillcolor="#000000" stroked="false">
                <v:path arrowok="t"/>
                <v:fill type="solid"/>
              </v:shape>
              <v:shape style="position:absolute;left:1249;top:1;width:390;height:400" coordorigin="1249,1" coordsize="390,400" path="m1451,131l1438,131,1432,135,1427,141,1419,147,1416,157,1417,167,1419,175,1462,223,1482,223,1490,221,1498,213,1477,213,1474,211,1470,211,1466,209,1462,207,1459,203,1455,199,1452,195,1452,191,1444,191,1437,185,1433,179,1428,167,1427,163,1428,157,1429,155,1430,151,1437,145,1441,143,1460,143,1464,139,1458,133,1451,131xe" filled="true" fillcolor="#000000" stroked="false">
                <v:path arrowok="t"/>
                <v:fill type="solid"/>
              </v:shape>
              <v:shape style="position:absolute;left:1249;top:1;width:390;height:400" coordorigin="1249,1" coordsize="390,400" path="m1498,169l1477,169,1482,171,1487,177,1492,181,1495,187,1496,199,1494,203,1490,207,1488,209,1485,211,1481,211,1477,213,1498,213,1502,209,1505,205,1506,199,1507,193,1507,189,1505,183,1503,177,1500,171,1498,169xe" filled="true" fillcolor="#000000" stroked="false">
                <v:path arrowok="t"/>
                <v:fill type="solid"/>
              </v:shape>
              <v:shape style="position:absolute;left:1249;top:1;width:390;height:400" coordorigin="1249,1" coordsize="390,400" path="m1481,157l1465,157,1458,159,1443,187,1444,191,1452,191,1452,183,1454,179,1458,175,1462,171,1467,169,1498,169,1489,161,1481,157xe" filled="true" fillcolor="#000000" stroked="false">
                <v:path arrowok="t"/>
                <v:fill type="solid"/>
              </v:shape>
              <v:shape style="position:absolute;left:1249;top:1;width:390;height:400" coordorigin="1249,1" coordsize="390,400" path="m1529,59l1521,59,1504,63,1497,69,1484,81,1480,89,1475,105,1476,113,1479,121,1481,131,1486,137,1500,151,1508,157,1516,159,1525,163,1533,163,1550,159,1557,155,1562,149,1521,149,1512,145,1503,135,1493,125,1489,117,1515,73,1556,73,1554,71,1546,65,1538,63,1529,59xe" filled="true" fillcolor="#000000" stroked="false">
                <v:path arrowok="t"/>
                <v:fill type="solid"/>
              </v:shape>
              <v:shape style="position:absolute;left:1249;top:1;width:390;height:400" coordorigin="1249,1" coordsize="390,400" path="m1575,129l1563,129,1561,133,1559,137,1556,139,1548,147,1540,149,1562,149,1570,141,1574,135,1575,129xe" filled="true" fillcolor="#000000" stroked="false">
                <v:path arrowok="t"/>
                <v:fill type="solid"/>
              </v:shape>
              <v:shape style="position:absolute;left:1249;top:1;width:390;height:400" coordorigin="1249,1" coordsize="390,400" path="m1460,143l1448,143,1452,145,1456,147,1460,143xe" filled="true" fillcolor="#000000" stroked="false">
                <v:path arrowok="t"/>
                <v:fill type="solid"/>
              </v:shape>
              <v:shape style="position:absolute;left:1249;top:1;width:390;height:400" coordorigin="1249,1" coordsize="390,400" path="m1556,73l1527,73,1539,77,1545,81,1561,97,1566,107,1565,117,1552,121,1545,125,1550,133,1554,131,1558,129,1575,129,1576,125,1585,125,1593,123,1600,119,1598,115,1578,115,1578,109,1576,103,1571,89,1566,83,1556,73xe" filled="true" fillcolor="#000000" stroked="false">
                <v:path arrowok="t"/>
                <v:fill type="solid"/>
              </v:shape>
              <v:shape style="position:absolute;left:1249;top:1;width:390;height:400" coordorigin="1249,1" coordsize="390,400" path="m1596,111l1591,113,1585,115,1598,115,1596,111xe" filled="true" fillcolor="#000000" stroked="false">
                <v:path arrowok="t"/>
                <v:fill type="solid"/>
              </v:shape>
              <v:shape style="position:absolute;left:1249;top:1;width:390;height:400" coordorigin="1249,1" coordsize="390,400" path="m1594,75l1586,85,1593,91,1600,93,1615,93,1622,89,1630,81,1605,81,1600,79,1594,75xe" filled="true" fillcolor="#000000" stroked="false">
                <v:path arrowok="t"/>
                <v:fill type="solid"/>
              </v:shape>
              <v:shape style="position:absolute;left:1249;top:1;width:390;height:400" coordorigin="1249,1" coordsize="390,400" path="m1634,41l1613,41,1617,43,1625,51,1627,55,1627,67,1625,71,1621,75,1618,79,1614,81,1630,81,1635,75,1639,67,1639,51,1636,43,1634,41xe" filled="true" fillcolor="#000000" stroked="false">
                <v:path arrowok="t"/>
                <v:fill type="solid"/>
              </v:shape>
              <v:shape style="position:absolute;left:1249;top:1;width:390;height:400" coordorigin="1249,1" coordsize="390,400" path="m1599,13l1579,13,1583,15,1590,21,1591,25,1589,35,1587,39,1583,43,1583,45,1582,45,1588,53,1590,51,1592,47,1598,43,1602,41,1634,41,1630,37,1626,33,1600,33,1601,27,1602,23,1601,19,1600,15,1599,13xe" filled="true" fillcolor="#000000" stroked="false">
                <v:path arrowok="t"/>
                <v:fill type="solid"/>
              </v:shape>
              <v:shape style="position:absolute;left:1249;top:1;width:390;height:400" coordorigin="1249,1" coordsize="390,400" path="m1579,1l1574,1,1564,5,1546,37,1548,43,1553,51,1563,43,1560,39,1558,33,1558,25,1560,21,1567,15,1571,13,1599,13,1598,11,1592,5,1588,3,1579,1xe" filled="true" fillcolor="#000000" stroked="false">
                <v:path arrowok="t"/>
                <v:fill type="solid"/>
              </v:shape>
              <v:shape style="position:absolute;left:1249;top:1;width:390;height:400" coordorigin="1249,1" coordsize="390,400" path="m1621,29l1605,29,1600,33,1626,33,1621,29xe" filled="true" fillcolor="#000000" stroked="false">
                <v:path arrowok="t"/>
                <v:fill type="solid"/>
              </v:shape>
            </v:group>
            <v:group style="position:absolute;left:1665;top:0;width:389;height:402" coordorigin="1665,0" coordsize="389,402">
              <v:shape style="position:absolute;left:1665;top:0;width:389;height:402" coordorigin="1665,0" coordsize="389,402" path="m1722,307l1701,307,1706,309,1712,316,1714,320,1716,332,1716,334,1716,343,1715,357,1714,366,1714,374,1714,379,1715,385,1716,390,1719,397,1721,399,1723,401,1743,381,1726,381,1726,379,1726,376,1725,370,1726,363,1727,354,1728,343,1728,327,1727,322,1726,318,1724,313,1723,310,1722,307xe" filled="true" fillcolor="#000000" stroked="false">
                <v:path arrowok="t"/>
                <v:fill type="solid"/>
              </v:shape>
              <v:shape style="position:absolute;left:1665;top:0;width:389;height:402" coordorigin="1665,0" coordsize="389,402" path="m1761,346l1726,381,1743,381,1769,355,1761,346xe" filled="true" fillcolor="#000000" stroked="false">
                <v:path arrowok="t"/>
                <v:fill type="solid"/>
              </v:shape>
              <v:shape style="position:absolute;left:1665;top:0;width:389;height:402" coordorigin="1665,0" coordsize="389,402" path="m1706,295l1691,296,1683,299,1677,306,1670,313,1666,320,1666,328,1665,335,1668,342,1674,349,1684,341,1679,337,1677,332,1677,322,1679,318,1687,310,1692,308,1701,307,1722,307,1721,307,1718,304,1713,298,1706,295xe" filled="true" fillcolor="#000000" stroked="false">
                <v:path arrowok="t"/>
                <v:fill type="solid"/>
              </v:shape>
              <v:shape style="position:absolute;left:1665;top:0;width:389;height:402" coordorigin="1665,0" coordsize="389,402" path="m1752,243l1747,243,1743,245,1738,246,1721,275,1723,282,1726,289,1729,295,1779,333,1788,334,1796,331,1804,322,1786,322,1780,321,1734,281,1732,268,1734,263,1737,259,1742,255,1747,254,1777,254,1776,253,1766,247,1761,245,1752,243xe" filled="true" fillcolor="#000000" stroked="false">
                <v:path arrowok="t"/>
                <v:fill type="solid"/>
              </v:shape>
              <v:shape style="position:absolute;left:1665;top:0;width:389;height:402" coordorigin="1665,0" coordsize="389,402" path="m1777,254l1747,254,1753,255,1760,256,1800,301,1801,308,1799,313,1791,321,1786,322,1804,322,1808,319,1810,313,1812,301,1810,295,1803,281,1798,274,1789,265,1782,258,1777,254xe" filled="true" fillcolor="#000000" stroked="false">
                <v:path arrowok="t"/>
                <v:fill type="solid"/>
              </v:shape>
              <v:shape style="position:absolute;left:1665;top:0;width:389;height:402" coordorigin="1665,0" coordsize="389,402" path="m1820,211l1803,211,1858,266,1867,257,1820,211xe" filled="true" fillcolor="#000000" stroked="false">
                <v:path arrowok="t"/>
                <v:fill type="solid"/>
              </v:shape>
              <v:shape style="position:absolute;left:1665;top:0;width:389;height:402" coordorigin="1665,0" coordsize="389,402" path="m1796,187l1790,192,1792,197,1793,202,1792,215,1792,216,1790,223,1788,230,1796,239,1798,235,1800,230,1802,220,1803,215,1803,211,1820,211,1796,187xe" filled="true" fillcolor="#000000" stroked="false">
                <v:path arrowok="t"/>
                <v:fill type="solid"/>
              </v:shape>
              <v:shape style="position:absolute;left:1665;top:0;width:389;height:402" coordorigin="1665,0" coordsize="389,402" path="m1873,139l1862,139,1863,149,1882,202,1888,212,1893,220,1899,225,1908,216,1901,209,1896,201,1886,183,1881,171,1878,159,1874,147,1873,139xe" filled="true" fillcolor="#000000" stroked="false">
                <v:path arrowok="t"/>
                <v:fill type="solid"/>
              </v:shape>
              <v:shape style="position:absolute;left:1665;top:0;width:389;height:402" coordorigin="1665,0" coordsize="389,402" path="m1865,120l1820,166,1828,174,1862,139,1873,139,1872,136,1872,127,1865,120xe" filled="true" fillcolor="#000000" stroked="false">
                <v:path arrowok="t"/>
                <v:fill type="solid"/>
              </v:shape>
              <v:shape style="position:absolute;left:1665;top:0;width:389;height:402" coordorigin="1665,0" coordsize="389,402" path="m1937,59l1891,104,1892,113,1895,121,1898,130,1902,137,1909,144,1916,151,1924,156,1932,159,1941,162,1949,162,1957,160,1966,158,1973,154,1977,149,1956,149,1938,149,1928,144,1910,125,1905,116,1904,97,1908,89,1919,77,1925,74,1937,72,1972,72,1970,70,1962,65,1946,59,1937,59xe" filled="true" fillcolor="#000000" stroked="false">
                <v:path arrowok="t"/>
                <v:fill type="solid"/>
              </v:shape>
              <v:shape style="position:absolute;left:1665;top:0;width:389;height:402" coordorigin="1665,0" coordsize="389,402" path="m1992,128l1979,128,1978,132,1975,136,1965,146,1956,149,1977,149,1986,141,1990,134,1992,128xe" filled="true" fillcolor="#000000" stroked="false">
                <v:path arrowok="t"/>
                <v:fill type="solid"/>
              </v:shape>
              <v:shape style="position:absolute;left:1665;top:0;width:389;height:402" coordorigin="1665,0" coordsize="389,402" path="m1972,72l1937,72,1943,72,1955,77,1961,81,1967,86,1977,96,1982,107,1981,117,1975,118,1968,120,1961,124,1966,133,1970,130,1974,129,1979,128,1992,128,1992,125,2001,124,2009,122,2016,119,2015,115,1994,115,1994,108,1993,102,1990,95,1987,89,1983,83,1972,72xe" filled="true" fillcolor="#000000" stroked="false">
                <v:path arrowok="t"/>
                <v:fill type="solid"/>
              </v:shape>
              <v:shape style="position:absolute;left:1665;top:0;width:389;height:402" coordorigin="1665,0" coordsize="389,402" path="m2012,110l2007,112,2001,114,1994,115,2015,115,2012,110xe" filled="true" fillcolor="#000000" stroked="false">
                <v:path arrowok="t"/>
                <v:fill type="solid"/>
              </v:shape>
              <v:shape style="position:absolute;left:1665;top:0;width:389;height:402" coordorigin="1665,0" coordsize="389,402" path="m2007,24l1990,24,2045,79,2053,71,2007,24xe" filled="true" fillcolor="#000000" stroked="false">
                <v:path arrowok="t"/>
                <v:fill type="solid"/>
              </v:shape>
              <v:shape style="position:absolute;left:1665;top:0;width:389;height:402" coordorigin="1665,0" coordsize="389,402" path="m1983,0l1977,6,1979,10,1979,16,1978,29,1977,36,1974,44,1983,52,1990,24,2007,24,1983,0xe" filled="true" fillcolor="#000000" stroked="false">
                <v:path arrowok="t"/>
                <v:fill type="solid"/>
              </v:shape>
            </v:group>
            <v:group style="position:absolute;left:2082;top:1;width:391;height:400" coordorigin="2082,1" coordsize="391,400">
              <v:shape style="position:absolute;left:2082;top:1;width:391;height:400" coordorigin="2082,1" coordsize="391,400" path="m2137,307l2118,307,2122,309,2129,317,2131,321,2132,327,2133,333,2132,345,2130,367,2130,377,2139,401,2160,381,2143,381,2142,379,2142,377,2142,371,2142,365,2143,355,2144,343,2144,337,2144,331,2144,329,2144,323,2143,319,2139,311,2137,307xe" filled="true" fillcolor="#000000" stroked="false">
                <v:path arrowok="t"/>
                <v:fill type="solid"/>
              </v:shape>
              <v:shape style="position:absolute;left:2082;top:1;width:391;height:400" coordorigin="2082,1" coordsize="391,400" path="m2177,347l2143,381,2160,381,2186,355,2177,347xe" filled="true" fillcolor="#000000" stroked="false">
                <v:path arrowok="t"/>
                <v:fill type="solid"/>
              </v:shape>
              <v:shape style="position:absolute;left:2082;top:1;width:391;height:400" coordorigin="2082,1" coordsize="391,400" path="m2122,295l2107,297,2100,299,2093,307,2086,313,2083,321,2082,335,2084,343,2090,349,2100,341,2096,337,2094,333,2094,323,2096,319,2104,311,2108,309,2118,307,2137,307,2129,299,2122,295xe" filled="true" fillcolor="#000000" stroked="false">
                <v:path arrowok="t"/>
                <v:fill type="solid"/>
              </v:shape>
              <v:shape style="position:absolute;left:2082;top:1;width:391;height:400" coordorigin="2082,1" coordsize="391,400" path="m2168,243l2163,243,2155,247,2151,249,2142,257,2139,263,2138,275,2139,283,2146,295,2151,303,2160,311,2170,321,2179,327,2187,331,2195,333,2204,335,2212,331,2219,325,2221,323,2202,323,2196,321,2189,321,2180,315,2148,269,2150,265,2158,255,2195,255,2193,253,2188,251,2182,247,2177,245,2173,245,2168,243xe" filled="true" fillcolor="#000000" stroked="false">
                <v:path arrowok="t"/>
                <v:fill type="solid"/>
              </v:shape>
              <v:shape style="position:absolute;left:2082;top:1;width:391;height:400" coordorigin="2082,1" coordsize="391,400" path="m2195,255l2170,255,2176,257,2185,263,2208,287,2215,295,2216,301,2217,309,2216,313,2208,321,2202,323,2221,323,2224,319,2227,315,2228,301,2227,295,2220,281,2214,275,2206,265,2199,259,2195,255xe" filled="true" fillcolor="#000000" stroked="false">
                <v:path arrowok="t"/>
                <v:fill type="solid"/>
              </v:shape>
              <v:shape style="position:absolute;left:2082;top:1;width:391;height:400" coordorigin="2082,1" coordsize="391,400" path="m2237,211l2219,211,2274,267,2283,257,2237,211xe" filled="true" fillcolor="#000000" stroked="false">
                <v:path arrowok="t"/>
                <v:fill type="solid"/>
              </v:shape>
              <v:shape style="position:absolute;left:2082;top:1;width:391;height:400" coordorigin="2082,1" coordsize="391,400" path="m2212,187l2207,193,2208,197,2209,203,2208,217,2207,223,2204,231,2212,239,2219,211,2237,211,2212,187xe" filled="true" fillcolor="#000000" stroked="false">
                <v:path arrowok="t"/>
                <v:fill type="solid"/>
              </v:shape>
              <v:shape style="position:absolute;left:2082;top:1;width:391;height:400" coordorigin="2082,1" coordsize="391,400" path="m2289,139l2279,139,2279,149,2304,213,2315,225,2324,217,2318,209,2312,201,2308,195,2302,183,2297,171,2294,159,2290,147,2289,139xe" filled="true" fillcolor="#000000" stroked="false">
                <v:path arrowok="t"/>
                <v:fill type="solid"/>
              </v:shape>
              <v:shape style="position:absolute;left:2082;top:1;width:391;height:400" coordorigin="2082,1" coordsize="391,400" path="m2282,121l2236,167,2244,175,2279,139,2289,139,2289,137,2288,127,2282,121xe" filled="true" fillcolor="#000000" stroked="false">
                <v:path arrowok="t"/>
                <v:fill type="solid"/>
              </v:shape>
              <v:shape style="position:absolute;left:2082;top:1;width:391;height:400" coordorigin="2082,1" coordsize="391,400" path="m2362,59l2354,59,2337,63,2308,105,2308,113,2311,121,2314,131,2349,159,2357,163,2366,163,2382,159,2389,155,2394,149,2354,149,2345,145,2326,125,2321,117,2321,97,2324,89,2336,77,2341,75,2347,73,2388,73,2386,71,2378,65,2370,63,2362,59xe" filled="true" fillcolor="#000000" stroked="false">
                <v:path arrowok="t"/>
                <v:fill type="solid"/>
              </v:shape>
              <v:shape style="position:absolute;left:2082;top:1;width:391;height:400" coordorigin="2082,1" coordsize="391,400" path="m2408,129l2396,129,2394,133,2391,137,2381,147,2373,149,2394,149,2396,147,2402,141,2406,135,2408,129xe" filled="true" fillcolor="#000000" stroked="false">
                <v:path arrowok="t"/>
                <v:fill type="solid"/>
              </v:shape>
              <v:shape style="position:absolute;left:2082;top:1;width:391;height:400" coordorigin="2082,1" coordsize="391,400" path="m2388,73l2359,73,2372,77,2378,81,2383,87,2394,97,2398,107,2398,117,2391,119,2385,121,2378,125,2382,133,2386,131,2391,129,2408,129,2409,125,2418,125,2426,123,2432,119,2431,115,2410,115,2410,109,2409,103,2406,95,2403,89,2399,83,2388,73xe" filled="true" fillcolor="#000000" stroked="false">
                <v:path arrowok="t"/>
                <v:fill type="solid"/>
              </v:shape>
              <v:shape style="position:absolute;left:2082;top:1;width:391;height:400" coordorigin="2082,1" coordsize="391,400" path="m2429,111l2424,113,2418,115,2431,115,2429,111xe" filled="true" fillcolor="#000000" stroked="false">
                <v:path arrowok="t"/>
                <v:fill type="solid"/>
              </v:shape>
              <v:shape style="position:absolute;left:2082;top:1;width:391;height:400" coordorigin="2082,1" coordsize="391,400" path="m2426,75l2419,85,2425,91,2432,93,2448,93,2455,89,2462,81,2437,81,2432,79,2426,75xe" filled="true" fillcolor="#000000" stroked="false">
                <v:path arrowok="t"/>
                <v:fill type="solid"/>
              </v:shape>
              <v:shape style="position:absolute;left:2082;top:1;width:391;height:400" coordorigin="2082,1" coordsize="391,400" path="m2467,41l2445,41,2450,43,2458,51,2460,55,2460,67,2458,71,2450,79,2446,81,2462,81,2468,75,2471,67,2472,51,2469,43,2467,41xe" filled="true" fillcolor="#000000" stroked="false">
                <v:path arrowok="t"/>
                <v:fill type="solid"/>
              </v:shape>
              <v:shape style="position:absolute;left:2082;top:1;width:391;height:400" coordorigin="2082,1" coordsize="391,400" path="m2432,13l2412,13,2415,15,2422,21,2424,25,2423,31,2422,35,2420,39,2415,45,2414,45,2421,53,2423,51,2424,47,2426,47,2430,43,2435,41,2467,41,2463,37,2458,33,2432,33,2434,27,2434,23,2433,15,2432,13xe" filled="true" fillcolor="#000000" stroked="false">
                <v:path arrowok="t"/>
                <v:fill type="solid"/>
              </v:shape>
              <v:shape style="position:absolute;left:2082;top:1;width:391;height:400" coordorigin="2082,1" coordsize="391,400" path="m2411,1l2407,1,2402,3,2379,37,2381,43,2386,51,2396,43,2392,39,2391,33,2403,13,2432,13,2431,11,2424,5,2420,3,2416,3,2411,1xe" filled="true" fillcolor="#000000" stroked="false">
                <v:path arrowok="t"/>
                <v:fill type="solid"/>
              </v:shape>
              <v:shape style="position:absolute;left:2082;top:1;width:391;height:400" coordorigin="2082,1" coordsize="391,400" path="m2453,29l2437,29,2432,33,2458,33,2453,29xe" filled="true" fillcolor="#000000" stroked="false">
                <v:path arrowok="t"/>
                <v:fill type="solid"/>
              </v:shape>
            </v:group>
            <v:group style="position:absolute;left:2498;top:1;width:389;height:400" coordorigin="2498,1" coordsize="389,400">
              <v:shape style="position:absolute;left:2498;top:1;width:389;height:400" coordorigin="2498,1" coordsize="389,400" path="m2554,307l2534,307,2538,309,2545,317,2547,321,2549,333,2549,345,2547,357,2547,365,2555,401,2576,381,2559,381,2559,379,2558,377,2558,371,2558,365,2560,343,2561,337,2560,331,2560,323,2559,319,2556,311,2554,307xe" filled="true" fillcolor="#000000" stroked="false">
                <v:path arrowok="t"/>
                <v:fill type="solid"/>
              </v:shape>
              <v:shape style="position:absolute;left:2498;top:1;width:389;height:400" coordorigin="2498,1" coordsize="389,400" path="m2594,347l2559,381,2576,381,2602,355,2594,347xe" filled="true" fillcolor="#000000" stroked="false">
                <v:path arrowok="t"/>
                <v:fill type="solid"/>
              </v:shape>
              <v:shape style="position:absolute;left:2498;top:1;width:389;height:400" coordorigin="2498,1" coordsize="389,400" path="m2539,295l2498,335,2501,343,2507,349,2517,341,2512,337,2510,333,2510,323,2512,319,2516,315,2520,311,2525,309,2534,307,2554,307,2545,299,2539,295xe" filled="true" fillcolor="#000000" stroked="false">
                <v:path arrowok="t"/>
                <v:fill type="solid"/>
              </v:shape>
              <v:shape style="position:absolute;left:2498;top:1;width:389;height:400" coordorigin="2498,1" coordsize="389,400" path="m2584,243l2580,243,2571,247,2554,275,2555,283,2562,295,2568,303,2576,311,2586,321,2595,327,2604,331,2612,333,2621,335,2628,331,2636,323,2619,323,2612,321,2606,321,2597,315,2573,291,2567,281,2566,275,2565,269,2566,265,2574,255,2611,255,2609,253,2599,247,2594,245,2584,243xe" filled="true" fillcolor="#000000" stroked="false">
                <v:path arrowok="t"/>
                <v:fill type="solid"/>
              </v:shape>
              <v:shape style="position:absolute;left:2498;top:1;width:389;height:400" coordorigin="2498,1" coordsize="389,400" path="m2611,255l2586,255,2593,257,2602,263,2625,287,2631,295,2633,309,2632,313,2624,321,2619,323,2636,323,2640,319,2643,315,2644,301,2643,295,2636,281,2630,275,2622,265,2615,259,2611,255xe" filled="true" fillcolor="#000000" stroked="false">
                <v:path arrowok="t"/>
                <v:fill type="solid"/>
              </v:shape>
              <v:shape style="position:absolute;left:2498;top:1;width:389;height:400" coordorigin="2498,1" coordsize="389,400" path="m2653,211l2636,211,2691,267,2699,257,2653,211xe" filled="true" fillcolor="#000000" stroked="false">
                <v:path arrowok="t"/>
                <v:fill type="solid"/>
              </v:shape>
              <v:shape style="position:absolute;left:2498;top:1;width:389;height:400" coordorigin="2498,1" coordsize="389,400" path="m2629,187l2623,193,2625,197,2625,203,2625,209,2625,217,2623,223,2620,231,2629,239,2631,235,2632,231,2635,221,2636,215,2636,211,2653,211,2629,187xe" filled="true" fillcolor="#000000" stroked="false">
                <v:path arrowok="t"/>
                <v:fill type="solid"/>
              </v:shape>
              <v:shape style="position:absolute;left:2498;top:1;width:389;height:400" coordorigin="2498,1" coordsize="389,400" path="m2705,185l2696,185,2693,191,2692,195,2693,201,2693,207,2696,211,2701,215,2707,223,2714,225,2731,225,2739,221,2746,215,2747,213,2719,213,2715,211,2712,209,2710,207,2706,203,2704,199,2704,187,2705,185xe" filled="true" fillcolor="#000000" stroked="false">
                <v:path arrowok="t"/>
                <v:fill type="solid"/>
              </v:shape>
              <v:shape style="position:absolute;left:2498;top:1;width:389;height:400" coordorigin="2498,1" coordsize="389,400" path="m2751,173l2730,173,2734,175,2743,183,2745,187,2745,199,2729,213,2747,213,2752,207,2756,199,2756,183,2753,175,2751,173xe" filled="true" fillcolor="#000000" stroked="false">
                <v:path arrowok="t"/>
                <v:fill type="solid"/>
              </v:shape>
              <v:shape style="position:absolute;left:2498;top:1;width:389;height:400" coordorigin="2498,1" coordsize="389,400" path="m2701,133l2686,133,2680,137,2667,149,2664,155,2664,169,2666,175,2675,185,2679,187,2691,187,2696,185,2705,185,2706,183,2710,179,2712,177,2687,177,2683,175,2680,171,2677,169,2676,165,2676,157,2677,153,2684,147,2688,145,2717,145,2716,143,2712,141,2707,135,2701,133xe" filled="true" fillcolor="#000000" stroked="false">
                <v:path arrowok="t"/>
                <v:fill type="solid"/>
              </v:shape>
              <v:shape style="position:absolute;left:2498;top:1;width:389;height:400" coordorigin="2498,1" coordsize="389,400" path="m2717,145l2696,145,2700,147,2706,153,2708,155,2708,165,2706,169,2699,175,2696,177,2712,177,2714,175,2719,173,2751,173,2743,165,2716,165,2718,161,2719,155,2718,151,2718,147,2717,145xe" filled="true" fillcolor="#000000" stroked="false">
                <v:path arrowok="t"/>
                <v:fill type="solid"/>
              </v:shape>
              <v:shape style="position:absolute;left:2498;top:1;width:389;height:400" coordorigin="2498,1" coordsize="389,400" path="m2733,161l2722,161,2716,165,2743,165,2738,163,2733,161xe" filled="true" fillcolor="#000000" stroked="false">
                <v:path arrowok="t"/>
                <v:fill type="solid"/>
              </v:shape>
              <v:shape style="position:absolute;left:2498;top:1;width:389;height:400" coordorigin="2498,1" coordsize="389,400" path="m2778,59l2770,59,2753,63,2746,69,2733,81,2729,89,2724,105,2724,113,2727,121,2730,131,2765,159,2774,163,2782,163,2798,159,2806,155,2811,149,2770,149,2761,145,2752,135,2742,125,2737,117,2737,97,2741,89,2747,83,2752,77,2757,75,2764,73,2805,73,2802,71,2795,65,2787,63,2778,59xe" filled="true" fillcolor="#000000" stroked="false">
                <v:path arrowok="t"/>
                <v:fill type="solid"/>
              </v:shape>
              <v:shape style="position:absolute;left:2498;top:1;width:389;height:400" coordorigin="2498,1" coordsize="389,400" path="m2824,129l2812,129,2810,133,2808,137,2804,139,2797,147,2789,149,2811,149,2812,147,2818,141,2823,135,2824,129xe" filled="true" fillcolor="#000000" stroked="false">
                <v:path arrowok="t"/>
                <v:fill type="solid"/>
              </v:shape>
              <v:shape style="position:absolute;left:2498;top:1;width:389;height:400" coordorigin="2498,1" coordsize="389,400" path="m2805,73l2776,73,2788,77,2794,81,2810,97,2815,107,2814,117,2801,121,2794,125,2799,133,2803,131,2807,129,2824,129,2825,125,2834,125,2842,123,2849,119,2847,115,2827,115,2827,109,2825,103,2822,95,2820,89,2815,83,2805,73xe" filled="true" fillcolor="#000000" stroked="false">
                <v:path arrowok="t"/>
                <v:fill type="solid"/>
              </v:shape>
              <v:shape style="position:absolute;left:2498;top:1;width:389;height:400" coordorigin="2498,1" coordsize="389,400" path="m2845,111l2840,113,2834,115,2847,115,2845,111xe" filled="true" fillcolor="#000000" stroked="false">
                <v:path arrowok="t"/>
                <v:fill type="solid"/>
              </v:shape>
              <v:shape style="position:absolute;left:2498;top:1;width:389;height:400" coordorigin="2498,1" coordsize="389,400" path="m2840,25l2822,25,2878,79,2886,71,2840,25xe" filled="true" fillcolor="#000000" stroked="false">
                <v:path arrowok="t"/>
                <v:fill type="solid"/>
              </v:shape>
              <v:shape style="position:absolute;left:2498;top:1;width:389;height:400" coordorigin="2498,1" coordsize="389,400" path="m2815,1l2810,7,2811,11,2812,17,2811,29,2810,37,2807,45,2816,53,2819,45,2822,33,2822,29,2822,25,2840,25,2815,1xe" filled="true" fillcolor="#000000" stroked="false">
                <v:path arrowok="t"/>
                <v:fill type="solid"/>
              </v:shape>
            </v:group>
            <v:group style="position:absolute;left:2915;top:1;width:390;height:400" coordorigin="2915,1" coordsize="390,400">
              <v:shape style="position:absolute;left:2915;top:1;width:390;height:400" coordorigin="2915,1" coordsize="390,400" path="m2970,307l2951,307,2955,309,2962,317,2964,321,2965,331,2965,345,2964,357,2963,367,2963,375,2963,379,2964,385,2965,391,2968,397,2970,399,2972,401,2992,381,2976,381,2975,379,2975,377,2975,375,2975,371,2975,365,2977,345,2977,327,2976,323,2975,319,2974,315,2972,311,2970,307xe" filled="true" fillcolor="#000000" stroked="false">
                <v:path arrowok="t"/>
                <v:fill type="solid"/>
              </v:shape>
              <v:shape style="position:absolute;left:2915;top:1;width:390;height:400" coordorigin="2915,1" coordsize="390,400" path="m3010,347l2976,381,2992,381,3019,355,3010,347xe" filled="true" fillcolor="#000000" stroked="false">
                <v:path arrowok="t"/>
                <v:fill type="solid"/>
              </v:shape>
              <v:shape style="position:absolute;left:2915;top:1;width:390;height:400" coordorigin="2915,1" coordsize="390,400" path="m2955,295l2940,297,2933,299,2926,307,2919,313,2915,321,2915,335,2917,343,2923,349,2933,341,2929,337,2927,333,2927,323,2929,319,2933,315,2937,311,2941,309,2951,307,2970,307,2962,299,2955,295xe" filled="true" fillcolor="#000000" stroked="false">
                <v:path arrowok="t"/>
                <v:fill type="solid"/>
              </v:shape>
              <v:shape style="position:absolute;left:2915;top:1;width:390;height:400" coordorigin="2915,1" coordsize="390,400" path="m3001,243l2996,243,2992,245,2983,249,2980,253,2975,257,2972,263,2970,275,2972,283,2979,295,2984,303,2993,311,3002,321,3011,327,3020,331,3028,333,3037,335,3045,331,3053,323,3035,323,3029,321,3022,321,3013,315,2990,291,2984,281,2982,275,2981,269,2983,265,2991,255,3028,255,3026,253,3015,247,3010,245,3006,245,3001,243xe" filled="true" fillcolor="#000000" stroked="false">
                <v:path arrowok="t"/>
                <v:fill type="solid"/>
              </v:shape>
              <v:shape style="position:absolute;left:2915;top:1;width:390;height:400" coordorigin="2915,1" coordsize="390,400" path="m3028,255l3003,255,3009,257,3018,263,3041,287,3048,295,3049,301,3050,309,3048,313,3044,317,3041,321,3035,323,3053,323,3057,319,3060,315,3061,301,3059,295,3056,289,3053,281,3032,259,3028,255xe" filled="true" fillcolor="#000000" stroked="false">
                <v:path arrowok="t"/>
                <v:fill type="solid"/>
              </v:shape>
              <v:shape style="position:absolute;left:2915;top:1;width:390;height:400" coordorigin="2915,1" coordsize="390,400" path="m3069,211l3052,211,3107,267,3116,257,3069,211xe" filled="true" fillcolor="#000000" stroked="false">
                <v:path arrowok="t"/>
                <v:fill type="solid"/>
              </v:shape>
              <v:shape style="position:absolute;left:2915;top:1;width:390;height:400" coordorigin="2915,1" coordsize="390,400" path="m3045,187l3040,193,3041,197,3042,203,3041,217,3040,223,3037,231,3045,239,3049,231,3051,221,3052,215,3052,211,3069,211,3045,187xe" filled="true" fillcolor="#000000" stroked="false">
                <v:path arrowok="t"/>
                <v:fill type="solid"/>
              </v:shape>
              <v:shape style="position:absolute;left:2915;top:1;width:390;height:400" coordorigin="2915,1" coordsize="390,400" path="m3121,185l3113,185,3110,191,3108,195,3110,207,3113,211,3123,223,3131,225,3147,225,3155,221,3163,213,3135,213,3132,211,3129,209,3126,207,3122,203,3120,199,3120,187,3121,185xe" filled="true" fillcolor="#000000" stroked="false">
                <v:path arrowok="t"/>
                <v:fill type="solid"/>
              </v:shape>
              <v:shape style="position:absolute;left:2915;top:1;width:390;height:400" coordorigin="2915,1" coordsize="390,400" path="m3168,173l3146,173,3151,175,3159,183,3161,187,3161,199,3159,203,3152,209,3149,211,3146,213,3163,213,3169,207,3173,199,3173,193,3173,183,3170,175,3168,173xe" filled="true" fillcolor="#000000" stroked="false">
                <v:path arrowok="t"/>
                <v:fill type="solid"/>
              </v:shape>
              <v:shape style="position:absolute;left:2915;top:1;width:390;height:400" coordorigin="2915,1" coordsize="390,400" path="m3118,133l3103,133,3096,137,3084,149,3081,155,3080,169,3083,175,3091,185,3095,187,3108,187,3113,185,3121,185,3122,183,3126,179,3128,177,3104,177,3100,175,3096,171,3094,169,3092,165,3092,163,3092,157,3094,153,3097,149,3100,147,3104,145,3133,145,3132,143,3124,135,3118,133xe" filled="true" fillcolor="#000000" stroked="false">
                <v:path arrowok="t"/>
                <v:fill type="solid"/>
              </v:shape>
              <v:shape style="position:absolute;left:2915;top:1;width:390;height:400" coordorigin="2915,1" coordsize="390,400" path="m3133,145l3113,145,3117,147,3123,153,3124,155,3124,165,3123,169,3116,175,3112,177,3128,177,3130,175,3135,173,3168,173,3160,165,3133,165,3135,161,3136,155,3135,151,3134,147,3133,145xe" filled="true" fillcolor="#000000" stroked="false">
                <v:path arrowok="t"/>
                <v:fill type="solid"/>
              </v:shape>
              <v:shape style="position:absolute;left:2915;top:1;width:390;height:400" coordorigin="2915,1" coordsize="390,400" path="m3149,161l3138,161,3133,165,3160,165,3155,163,3149,161xe" filled="true" fillcolor="#000000" stroked="false">
                <v:path arrowok="t"/>
                <v:fill type="solid"/>
              </v:shape>
              <v:shape style="position:absolute;left:2915;top:1;width:390;height:400" coordorigin="2915,1" coordsize="390,400" path="m3195,59l3186,59,3170,63,3162,69,3156,75,3149,81,3145,89,3143,97,3141,105,3141,113,3144,121,3147,131,3152,137,3166,151,3173,157,3182,159,3190,163,3198,163,3215,159,3222,155,3228,149,3187,149,3177,145,3159,125,3154,117,3154,97,3157,89,3169,77,3174,75,3180,73,3221,73,3219,71,3211,65,3203,63,3195,59xe" filled="true" fillcolor="#000000" stroked="false">
                <v:path arrowok="t"/>
                <v:fill type="solid"/>
              </v:shape>
              <v:shape style="position:absolute;left:2915;top:1;width:390;height:400" coordorigin="2915,1" coordsize="390,400" path="m3241,129l3228,129,3227,133,3224,137,3221,139,3214,147,3206,149,3228,149,3235,141,3239,135,3241,129xe" filled="true" fillcolor="#000000" stroked="false">
                <v:path arrowok="t"/>
                <v:fill type="solid"/>
              </v:shape>
              <v:shape style="position:absolute;left:2915;top:1;width:390;height:400" coordorigin="2915,1" coordsize="390,400" path="m3221,73l3192,73,3205,77,3211,81,3216,87,3226,97,3231,107,3231,117,3218,121,3211,125,3215,133,3219,131,3224,129,3241,129,3242,125,3251,125,3258,123,3265,119,3263,115,3243,115,3243,109,3242,103,3236,89,3232,83,3221,73xe" filled="true" fillcolor="#000000" stroked="false">
                <v:path arrowok="t"/>
                <v:fill type="solid"/>
              </v:shape>
              <v:shape style="position:absolute;left:2915;top:1;width:390;height:400" coordorigin="2915,1" coordsize="390,400" path="m3262,111l3257,113,3250,115,3263,115,3262,111xe" filled="true" fillcolor="#000000" stroked="false">
                <v:path arrowok="t"/>
                <v:fill type="solid"/>
              </v:shape>
              <v:shape style="position:absolute;left:2915;top:1;width:390;height:400" coordorigin="2915,1" coordsize="390,400" path="m3259,75l3252,85,3258,91,3265,93,3281,93,3288,89,3295,81,3270,81,3265,79,3259,75xe" filled="true" fillcolor="#000000" stroked="false">
                <v:path arrowok="t"/>
                <v:fill type="solid"/>
              </v:shape>
              <v:shape style="position:absolute;left:2915;top:1;width:390;height:400" coordorigin="2915,1" coordsize="390,400" path="m3299,41l3278,41,3283,43,3291,51,3293,55,3293,67,3291,71,3287,75,3283,79,3279,81,3295,81,3301,75,3304,67,3305,51,3302,43,3299,41xe" filled="true" fillcolor="#000000" stroked="false">
                <v:path arrowok="t"/>
                <v:fill type="solid"/>
              </v:shape>
              <v:shape style="position:absolute;left:2915;top:1;width:390;height:400" coordorigin="2915,1" coordsize="390,400" path="m3264,13l3244,13,3248,15,3255,21,3257,25,3255,35,3252,39,3248,45,3247,45,3254,53,3256,51,3257,47,3263,43,3268,41,3299,41,3291,33,3265,33,3267,27,3267,23,3266,19,3265,15,3264,13xe" filled="true" fillcolor="#000000" stroked="false">
                <v:path arrowok="t"/>
                <v:fill type="solid"/>
              </v:shape>
              <v:shape style="position:absolute;left:2915;top:1;width:390;height:400" coordorigin="2915,1" coordsize="390,400" path="m3244,1l3239,1,3235,3,3230,5,3212,37,3214,43,3219,51,3229,43,3225,39,3223,33,3224,29,3224,25,3225,21,3232,15,3236,13,3264,13,3263,11,3257,5,3253,3,3244,1xe" filled="true" fillcolor="#000000" stroked="false">
                <v:path arrowok="t"/>
                <v:fill type="solid"/>
              </v:shape>
              <v:shape style="position:absolute;left:2915;top:1;width:390;height:400" coordorigin="2915,1" coordsize="390,400" path="m3286,29l3270,29,3265,33,3291,33,3286,29xe" filled="true" fillcolor="#000000" stroked="false">
                <v:path arrowok="t"/>
                <v:fill type="solid"/>
              </v:shape>
            </v:group>
            <v:group style="position:absolute;left:3331;top:1;width:389;height:400" coordorigin="3331,1" coordsize="389,400">
              <v:shape style="position:absolute;left:3331;top:1;width:389;height:400" coordorigin="3331,1" coordsize="389,400" path="m3386,307l3367,307,3371,309,3378,317,3380,321,3382,331,3382,345,3380,357,3379,367,3388,401,3409,381,3392,381,3391,379,3391,371,3391,365,3393,345,3393,327,3393,323,3392,319,3389,311,3386,307xe" filled="true" fillcolor="#000000" stroked="false">
                <v:path arrowok="t"/>
                <v:fill type="solid"/>
              </v:shape>
              <v:shape style="position:absolute;left:3331;top:1;width:389;height:400" coordorigin="3331,1" coordsize="389,400" path="m3427,347l3392,381,3409,381,3435,355,3427,347xe" filled="true" fillcolor="#000000" stroked="false">
                <v:path arrowok="t"/>
                <v:fill type="solid"/>
              </v:shape>
              <v:shape style="position:absolute;left:3331;top:1;width:389;height:400" coordorigin="3331,1" coordsize="389,400" path="m3371,295l3356,297,3349,299,3342,307,3335,313,3332,321,3331,335,3334,343,3340,349,3349,341,3345,337,3343,333,3343,323,3345,319,3353,311,3357,309,3367,307,3386,307,3384,305,3378,299,3371,295xe" filled="true" fillcolor="#000000" stroked="false">
                <v:path arrowok="t"/>
                <v:fill type="solid"/>
              </v:shape>
              <v:shape style="position:absolute;left:3331;top:1;width:389;height:400" coordorigin="3331,1" coordsize="389,400" path="m3417,243l3413,243,3404,247,3400,249,3391,257,3388,263,3387,275,3388,283,3391,289,3395,295,3401,303,3409,311,3419,321,3428,327,3436,331,3445,333,3453,335,3461,331,3469,323,3452,323,3445,321,3439,321,3429,315,3418,303,3406,291,3400,281,3399,275,3398,269,3399,265,3403,259,3407,255,3444,255,3442,253,3432,247,3427,245,3422,245,3417,243xe" filled="true" fillcolor="#000000" stroked="false">
                <v:path arrowok="t"/>
                <v:fill type="solid"/>
              </v:shape>
              <v:shape style="position:absolute;left:3331;top:1;width:389;height:400" coordorigin="3331,1" coordsize="389,400" path="m3444,255l3419,255,3425,257,3434,263,3458,287,3464,295,3465,301,3466,309,3465,313,3457,321,3452,323,3469,323,3473,319,3476,315,3477,301,3476,295,3469,281,3463,275,3455,265,3448,259,3444,255xe" filled="true" fillcolor="#000000" stroked="false">
                <v:path arrowok="t"/>
                <v:fill type="solid"/>
              </v:shape>
              <v:shape style="position:absolute;left:3331;top:1;width:389;height:400" coordorigin="3331,1" coordsize="389,400" path="m3486,211l3469,211,3524,267,3532,257,3486,211xe" filled="true" fillcolor="#000000" stroked="false">
                <v:path arrowok="t"/>
                <v:fill type="solid"/>
              </v:shape>
              <v:shape style="position:absolute;left:3331;top:1;width:389;height:400" coordorigin="3331,1" coordsize="389,400" path="m3462,187l3456,193,3458,197,3458,201,3458,205,3457,217,3456,223,3453,231,3462,239,3465,231,3468,221,3468,215,3469,211,3486,211,3462,187xe" filled="true" fillcolor="#000000" stroked="false">
                <v:path arrowok="t"/>
                <v:fill type="solid"/>
              </v:shape>
              <v:shape style="position:absolute;left:3331;top:1;width:389;height:400" coordorigin="3331,1" coordsize="389,400" path="m3547,209l3539,219,3545,223,3552,225,3565,225,3571,221,3576,217,3578,215,3555,215,3551,213,3547,209xe" filled="true" fillcolor="#000000" stroked="false">
                <v:path arrowok="t"/>
                <v:fill type="solid"/>
              </v:shape>
              <v:shape style="position:absolute;left:3331;top:1;width:389;height:400" coordorigin="3331,1" coordsize="389,400" path="m3574,165l3559,165,3559,167,3560,167,3564,171,3567,175,3572,183,3574,187,3575,191,3575,193,3575,197,3574,203,3572,207,3569,209,3566,213,3563,213,3555,215,3578,215,3582,211,3585,205,3587,191,3586,185,3582,177,3579,171,3574,165xe" filled="true" fillcolor="#000000" stroked="false">
                <v:path arrowok="t"/>
                <v:fill type="solid"/>
              </v:shape>
              <v:shape style="position:absolute;left:3331;top:1;width:389;height:400" coordorigin="3331,1" coordsize="389,400" path="m3534,133l3528,133,3522,135,3516,135,3510,139,3499,149,3496,157,3496,175,3500,183,3507,189,3514,197,3522,199,3538,201,3545,197,3551,191,3555,187,3526,187,3521,185,3516,181,3511,175,3509,171,3508,167,3508,163,3508,159,3510,153,3514,149,3517,145,3555,145,3548,139,3534,133xe" filled="true" fillcolor="#000000" stroked="false">
                <v:path arrowok="t"/>
                <v:fill type="solid"/>
              </v:shape>
              <v:shape style="position:absolute;left:3331;top:1;width:389;height:400" coordorigin="3331,1" coordsize="389,400" path="m3555,145l3533,145,3538,147,3543,153,3548,157,3551,163,3551,173,3550,177,3542,185,3537,187,3555,187,3557,185,3558,179,3560,175,3560,169,3559,165,3574,165,3573,163,3564,153,3555,145xe" filled="true" fillcolor="#000000" stroked="false">
                <v:path arrowok="t"/>
                <v:fill type="solid"/>
              </v:shape>
              <v:shape style="position:absolute;left:3331;top:1;width:389;height:400" coordorigin="3331,1" coordsize="389,400" path="m3611,59l3603,59,3586,63,3557,105,3557,113,3560,121,3563,131,3598,159,3606,163,3615,163,3631,159,3639,155,3643,149,3603,149,3594,145,3575,125,3570,117,3570,97,3573,89,3585,77,3590,75,3596,73,3637,73,3635,71,3628,65,3619,63,3611,59xe" filled="true" fillcolor="#000000" stroked="false">
                <v:path arrowok="t"/>
                <v:fill type="solid"/>
              </v:shape>
              <v:shape style="position:absolute;left:3331;top:1;width:389;height:400" coordorigin="3331,1" coordsize="389,400" path="m3657,129l3645,129,3643,133,3641,137,3630,147,3622,149,3643,149,3645,147,3651,141,3656,135,3657,129xe" filled="true" fillcolor="#000000" stroked="false">
                <v:path arrowok="t"/>
                <v:fill type="solid"/>
              </v:shape>
              <v:shape style="position:absolute;left:3331;top:1;width:389;height:400" coordorigin="3331,1" coordsize="389,400" path="m3637,73l3609,73,3621,77,3627,81,3633,87,3643,97,3648,107,3647,117,3641,119,3634,121,3627,125,3632,133,3636,131,3640,129,3657,129,3658,125,3667,125,3675,123,3682,119,3680,115,3659,115,3660,109,3658,103,3655,95,3652,89,3648,83,3637,73xe" filled="true" fillcolor="#000000" stroked="false">
                <v:path arrowok="t"/>
                <v:fill type="solid"/>
              </v:shape>
              <v:shape style="position:absolute;left:3331;top:1;width:389;height:400" coordorigin="3331,1" coordsize="389,400" path="m3678,111l3673,113,3667,115,3680,115,3678,111xe" filled="true" fillcolor="#000000" stroked="false">
                <v:path arrowok="t"/>
                <v:fill type="solid"/>
              </v:shape>
              <v:shape style="position:absolute;left:3331;top:1;width:389;height:400" coordorigin="3331,1" coordsize="389,400" path="m3672,25l3655,25,3710,79,3719,71,3672,25xe" filled="true" fillcolor="#000000" stroked="false">
                <v:path arrowok="t"/>
                <v:fill type="solid"/>
              </v:shape>
              <v:shape style="position:absolute;left:3331;top:1;width:389;height:400" coordorigin="3331,1" coordsize="389,400" path="m3648,1l3643,7,3644,11,3645,17,3644,29,3643,37,3640,45,3648,53,3652,45,3654,33,3655,29,3655,25,3672,25,3648,1xe" filled="true" fillcolor="#000000" stroked="false">
                <v:path arrowok="t"/>
                <v:fill type="solid"/>
              </v:shape>
            </v:group>
            <v:group style="position:absolute;left:3747;top:1;width:391;height:400" coordorigin="3747,1" coordsize="391,400">
              <v:shape style="position:absolute;left:3747;top:1;width:391;height:400" coordorigin="3747,1" coordsize="391,400" path="m3803,307l3783,307,3787,309,3791,313,3794,317,3796,321,3797,327,3798,331,3798,345,3796,357,3796,365,3805,401,3825,381,3808,381,3808,379,3807,377,3807,371,3807,365,3808,355,3809,343,3810,337,3809,331,3809,327,3809,323,3808,319,3805,311,3803,307xe" filled="true" fillcolor="#000000" stroked="false">
                <v:path arrowok="t"/>
                <v:fill type="solid"/>
              </v:shape>
              <v:shape style="position:absolute;left:3747;top:1;width:391;height:400" coordorigin="3747,1" coordsize="391,400" path="m3843,347l3808,381,3825,381,3851,355,3843,347xe" filled="true" fillcolor="#000000" stroked="false">
                <v:path arrowok="t"/>
                <v:fill type="solid"/>
              </v:shape>
              <v:shape style="position:absolute;left:3747;top:1;width:391;height:400" coordorigin="3747,1" coordsize="391,400" path="m3788,295l3747,335,3750,343,3756,349,3766,341,3761,337,3759,333,3759,323,3761,319,3765,315,3769,311,3774,309,3783,307,3803,307,3794,299,3788,295xe" filled="true" fillcolor="#000000" stroked="false">
                <v:path arrowok="t"/>
                <v:fill type="solid"/>
              </v:shape>
              <v:shape style="position:absolute;left:3747;top:1;width:391;height:400" coordorigin="3747,1" coordsize="391,400" path="m3833,243l3829,243,3820,247,3816,249,3807,257,3804,263,3804,269,3803,275,3804,283,3811,295,3817,303,3825,311,3835,321,3844,327,3853,331,3861,333,3870,335,3877,331,3884,325,3886,323,3868,323,3861,321,3855,321,3846,315,3822,291,3816,281,3815,275,3814,269,3815,265,3823,255,3860,255,3858,253,3853,251,3848,247,3843,245,3838,245,3833,243xe" filled="true" fillcolor="#000000" stroked="false">
                <v:path arrowok="t"/>
                <v:fill type="solid"/>
              </v:shape>
              <v:shape style="position:absolute;left:3747;top:1;width:391;height:400" coordorigin="3747,1" coordsize="391,400" path="m3860,255l3835,255,3842,257,3851,263,3874,287,3880,295,3881,301,3882,309,3881,313,3873,321,3868,323,3886,323,3889,319,3892,315,3893,301,3892,295,3885,281,3879,275,3871,265,3864,259,3860,255xe" filled="true" fillcolor="#000000" stroked="false">
                <v:path arrowok="t"/>
                <v:fill type="solid"/>
              </v:shape>
              <v:shape style="position:absolute;left:3747;top:1;width:391;height:400" coordorigin="3747,1" coordsize="391,400" path="m3902,211l3885,211,3940,267,3949,257,3902,211xe" filled="true" fillcolor="#000000" stroked="false">
                <v:path arrowok="t"/>
                <v:fill type="solid"/>
              </v:shape>
              <v:shape style="position:absolute;left:3747;top:1;width:391;height:400" coordorigin="3747,1" coordsize="391,400" path="m3878,187l3872,193,3874,197,3874,201,3874,205,3874,217,3872,223,3869,231,3878,239,3880,235,3881,231,3882,225,3884,221,3885,215,3885,211,3902,211,3878,187xe" filled="true" fillcolor="#000000" stroked="false">
                <v:path arrowok="t"/>
                <v:fill type="solid"/>
              </v:shape>
              <v:shape style="position:absolute;left:3747;top:1;width:391;height:400" coordorigin="3747,1" coordsize="391,400" path="m3963,209l3955,219,3961,223,3968,225,3981,225,3987,221,3993,217,3994,215,3972,215,3967,213,3963,209xe" filled="true" fillcolor="#000000" stroked="false">
                <v:path arrowok="t"/>
                <v:fill type="solid"/>
              </v:shape>
              <v:shape style="position:absolute;left:3747;top:1;width:391;height:400" coordorigin="3747,1" coordsize="391,400" path="m3990,165l3975,165,3976,167,3976,167,3980,171,3983,175,3988,183,3990,187,3991,191,3992,193,3992,197,3990,203,3988,207,3986,209,3983,213,3979,213,3972,215,3994,215,3998,211,4001,205,4002,199,4003,191,4002,185,3998,177,3995,171,3990,165xe" filled="true" fillcolor="#000000" stroked="false">
                <v:path arrowok="t"/>
                <v:fill type="solid"/>
              </v:shape>
              <v:shape style="position:absolute;left:3747;top:1;width:391;height:400" coordorigin="3747,1" coordsize="391,400" path="m3951,133l3944,133,3938,135,3932,135,3926,139,3922,143,3915,149,3912,157,3912,159,3912,175,3916,183,3930,197,3938,199,3954,201,3961,197,3967,191,3971,187,3942,187,3937,185,3927,175,3925,171,3925,167,3925,163,3924,159,3926,153,3934,145,3971,145,3964,139,3957,137,3951,133xe" filled="true" fillcolor="#000000" stroked="false">
                <v:path arrowok="t"/>
                <v:fill type="solid"/>
              </v:shape>
              <v:shape style="position:absolute;left:3747;top:1;width:391;height:400" coordorigin="3747,1" coordsize="391,400" path="m3971,145l3949,145,3955,147,3960,153,3965,157,3967,163,3968,173,3966,177,3962,181,3958,185,3953,187,3971,187,3973,185,3974,179,3976,175,3976,169,3975,165,3990,165,3989,163,3971,145xe" filled="true" fillcolor="#000000" stroked="false">
                <v:path arrowok="t"/>
                <v:fill type="solid"/>
              </v:shape>
              <v:shape style="position:absolute;left:3747;top:1;width:391;height:400" coordorigin="3747,1" coordsize="391,400" path="m4027,59l4019,59,4002,63,3973,105,3974,113,3976,121,3979,131,4014,159,4023,163,4031,163,4047,159,4055,155,4060,149,4019,149,4010,145,3991,125,3986,117,3986,97,3990,89,3996,83,4001,77,4006,75,4013,73,4054,73,4051,71,4044,65,4036,63,4027,59xe" filled="true" fillcolor="#000000" stroked="false">
                <v:path arrowok="t"/>
                <v:fill type="solid"/>
              </v:shape>
              <v:shape style="position:absolute;left:3747;top:1;width:391;height:400" coordorigin="3747,1" coordsize="391,400" path="m4073,129l4061,129,4059,133,4057,137,4046,147,4038,149,4060,149,4061,147,4067,141,4072,135,4073,129xe" filled="true" fillcolor="#000000" stroked="false">
                <v:path arrowok="t"/>
                <v:fill type="solid"/>
              </v:shape>
              <v:shape style="position:absolute;left:3747;top:1;width:391;height:400" coordorigin="3747,1" coordsize="391,400" path="m4054,73l4025,73,4037,77,4043,81,4049,87,4059,97,4064,107,4063,117,4057,119,4050,121,4043,125,4048,133,4052,131,4056,129,4073,129,4074,125,4083,125,4091,123,4098,119,4096,115,4076,115,4076,109,4074,103,4071,95,4069,89,4064,83,4054,73xe" filled="true" fillcolor="#000000" stroked="false">
                <v:path arrowok="t"/>
                <v:fill type="solid"/>
              </v:shape>
              <v:shape style="position:absolute;left:3747;top:1;width:391;height:400" coordorigin="3747,1" coordsize="391,400" path="m4094,111l4089,113,4083,115,4096,115,4094,111xe" filled="true" fillcolor="#000000" stroked="false">
                <v:path arrowok="t"/>
                <v:fill type="solid"/>
              </v:shape>
              <v:shape style="position:absolute;left:3747;top:1;width:391;height:400" coordorigin="3747,1" coordsize="391,400" path="m4092,75l4084,85,4090,91,4098,93,4113,93,4120,89,4126,83,4128,81,4103,81,4097,79,4092,75xe" filled="true" fillcolor="#000000" stroked="false">
                <v:path arrowok="t"/>
                <v:fill type="solid"/>
              </v:shape>
              <v:shape style="position:absolute;left:3747;top:1;width:391;height:400" coordorigin="3747,1" coordsize="391,400" path="m4132,41l4110,41,4115,43,4123,51,4125,55,4125,67,4123,71,4116,79,4112,81,4128,81,4133,75,4137,67,4137,59,4137,51,4134,43,4132,41xe" filled="true" fillcolor="#000000" stroked="false">
                <v:path arrowok="t"/>
                <v:fill type="solid"/>
              </v:shape>
              <v:shape style="position:absolute;left:3747;top:1;width:391;height:400" coordorigin="3747,1" coordsize="391,400" path="m4097,13l4077,13,4081,15,4088,21,4089,25,4088,31,4087,35,4085,39,4081,43,4080,45,4080,45,4086,53,4088,51,4090,47,4091,47,4096,43,4100,41,4132,41,4128,37,4123,33,4097,33,4099,27,4100,23,4099,19,4098,15,4097,13xe" filled="true" fillcolor="#000000" stroked="false">
                <v:path arrowok="t"/>
                <v:fill type="solid"/>
              </v:shape>
              <v:shape style="position:absolute;left:3747;top:1;width:391;height:400" coordorigin="3747,1" coordsize="391,400" path="m4077,1l4072,1,4067,3,4044,37,4046,43,4051,51,4061,43,4058,39,4056,33,4068,13,4097,13,4096,11,4093,9,4090,5,4086,3,4077,1xe" filled="true" fillcolor="#000000" stroked="false">
                <v:path arrowok="t"/>
                <v:fill type="solid"/>
              </v:shape>
              <v:shape style="position:absolute;left:3747;top:1;width:391;height:400" coordorigin="3747,1" coordsize="391,400" path="m4118,29l4103,29,4097,33,4123,33,4118,29xe" filled="true" fillcolor="#000000" stroked="false">
                <v:path arrowok="t"/>
                <v:fill type="solid"/>
              </v:shape>
            </v:group>
          </v:group>
        </w:pict>
      </w:r>
      <w:r>
        <w:rPr>
          <w:rFonts w:ascii="Arial" w:hAnsi="Arial" w:cs="Arial" w:eastAsia="Arial" w:hint="default"/>
          <w:sz w:val="20"/>
          <w:szCs w:val="20"/>
        </w:rPr>
      </w:r>
    </w:p>
    <w:p>
      <w:pPr>
        <w:spacing w:line="240" w:lineRule="auto" w:before="3"/>
        <w:ind w:right="0"/>
        <w:rPr>
          <w:rFonts w:ascii="Arial" w:hAnsi="Arial" w:cs="Arial" w:eastAsia="Arial" w:hint="default"/>
          <w:sz w:val="12"/>
          <w:szCs w:val="12"/>
        </w:rPr>
      </w:pPr>
    </w:p>
    <w:p>
      <w:pPr>
        <w:spacing w:line="20" w:lineRule="exact"/>
        <w:ind w:left="127" w:right="0" w:firstLine="0"/>
        <w:rPr>
          <w:rFonts w:ascii="Arial" w:hAnsi="Arial" w:cs="Arial" w:eastAsia="Arial" w:hint="default"/>
          <w:sz w:val="2"/>
          <w:szCs w:val="2"/>
        </w:rPr>
      </w:pPr>
      <w:r>
        <w:rPr>
          <w:rFonts w:ascii="Arial" w:hAnsi="Arial" w:cs="Arial" w:eastAsia="Arial" w:hint="default"/>
          <w:sz w:val="2"/>
          <w:szCs w:val="2"/>
        </w:rPr>
        <w:pict>
          <v:group style="width:482.55pt;height:.5pt;mso-position-horizontal-relative:char;mso-position-vertical-relative:line" coordorigin="0,0" coordsize="9651,10">
            <v:group style="position:absolute;left:5;top:5;width:4679;height:2" coordorigin="5,5" coordsize="4679,2">
              <v:shape style="position:absolute;left:5;top:5;width:4679;height:2" coordorigin="5,5" coordsize="4679,0" path="m5,5l4684,5e" filled="false" stroked="true" strokeweight=".47998pt" strokecolor="#367097">
                <v:path arrowok="t"/>
              </v:shape>
            </v:group>
            <v:group style="position:absolute;left:4684;top:5;width:10;height:2" coordorigin="4684,5" coordsize="10,2">
              <v:shape style="position:absolute;left:4684;top:5;width:10;height:2" coordorigin="4684,5" coordsize="10,0" path="m4684,5l4693,5e" filled="false" stroked="true" strokeweight=".47998pt" strokecolor="#367097">
                <v:path arrowok="t"/>
              </v:shape>
            </v:group>
            <v:group style="position:absolute;left:4693;top:5;width:4953;height:2" coordorigin="4693,5" coordsize="4953,2">
              <v:shape style="position:absolute;left:4693;top:5;width:4953;height:2" coordorigin="4693,5" coordsize="4953,0" path="m4693,5l9645,5e" filled="false" stroked="true" strokeweight=".47998pt" strokecolor="#367097">
                <v:path arrowok="t"/>
              </v:shape>
            </v:group>
          </v:group>
        </w:pict>
      </w:r>
      <w:r>
        <w:rPr>
          <w:rFonts w:ascii="Arial" w:hAnsi="Arial" w:cs="Arial" w:eastAsia="Arial" w:hint="default"/>
          <w:sz w:val="2"/>
          <w:szCs w:val="2"/>
        </w:rPr>
      </w:r>
    </w:p>
    <w:p>
      <w:pPr>
        <w:tabs>
          <w:tab w:pos="4914" w:val="left" w:leader="none"/>
        </w:tabs>
        <w:spacing w:before="7"/>
        <w:ind w:left="236" w:right="0" w:firstLine="0"/>
        <w:jc w:val="left"/>
        <w:rPr>
          <w:rFonts w:ascii="宋体" w:hAnsi="宋体" w:cs="宋体" w:eastAsia="宋体" w:hint="default"/>
          <w:sz w:val="17"/>
          <w:szCs w:val="17"/>
        </w:rPr>
      </w:pP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spacing w:val="-1"/>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tab/>
      </w:r>
      <w:r>
        <w:rPr>
          <w:rFonts w:ascii="宋体" w:hAnsi="宋体" w:cs="宋体" w:eastAsia="宋体" w:hint="default"/>
          <w:w w:val="94"/>
          <w:sz w:val="17"/>
          <w:szCs w:val="17"/>
        </w:rPr>
        <w:t>资料来</w:t>
      </w:r>
      <w:r>
        <w:rPr>
          <w:rFonts w:ascii="宋体" w:hAnsi="宋体" w:cs="宋体" w:eastAsia="宋体" w:hint="default"/>
          <w:spacing w:val="-3"/>
          <w:w w:val="94"/>
          <w:sz w:val="17"/>
          <w:szCs w:val="17"/>
        </w:rPr>
        <w:t>源</w:t>
      </w:r>
      <w:r>
        <w:rPr>
          <w:rFonts w:ascii="宋体" w:hAnsi="宋体" w:cs="宋体" w:eastAsia="宋体" w:hint="default"/>
          <w:w w:val="94"/>
          <w:sz w:val="17"/>
          <w:szCs w:val="17"/>
        </w:rPr>
        <w:t>：</w:t>
      </w:r>
      <w:r>
        <w:rPr>
          <w:rFonts w:ascii="Times New Roman" w:hAnsi="Times New Roman" w:cs="Times New Roman" w:eastAsia="Times New Roman" w:hint="default"/>
          <w:i/>
          <w:spacing w:val="-2"/>
          <w:w w:val="70"/>
          <w:sz w:val="17"/>
          <w:szCs w:val="17"/>
        </w:rPr>
        <w:t>w</w:t>
      </w:r>
      <w:r>
        <w:rPr>
          <w:rFonts w:ascii="Times New Roman" w:hAnsi="Times New Roman" w:cs="Times New Roman" w:eastAsia="Times New Roman" w:hint="default"/>
          <w:i/>
          <w:spacing w:val="-2"/>
          <w:w w:val="170"/>
          <w:sz w:val="17"/>
          <w:szCs w:val="17"/>
        </w:rPr>
        <w:t>i</w:t>
      </w:r>
      <w:r>
        <w:rPr>
          <w:rFonts w:ascii="Times New Roman" w:hAnsi="Times New Roman" w:cs="Times New Roman" w:eastAsia="Times New Roman" w:hint="default"/>
          <w:i/>
          <w:w w:val="94"/>
          <w:sz w:val="17"/>
          <w:szCs w:val="17"/>
        </w:rPr>
        <w:t>n</w:t>
      </w:r>
      <w:r>
        <w:rPr>
          <w:rFonts w:ascii="Times New Roman" w:hAnsi="Times New Roman" w:cs="Times New Roman" w:eastAsia="Times New Roman" w:hint="default"/>
          <w:i/>
          <w:spacing w:val="-2"/>
          <w:w w:val="94"/>
          <w:sz w:val="17"/>
          <w:szCs w:val="17"/>
        </w:rPr>
        <w:t>d</w:t>
      </w:r>
      <w:r>
        <w:rPr>
          <w:rFonts w:ascii="宋体" w:hAnsi="宋体" w:cs="宋体" w:eastAsia="宋体" w:hint="default"/>
          <w:w w:val="94"/>
          <w:sz w:val="17"/>
          <w:szCs w:val="17"/>
        </w:rPr>
        <w:t>，中</w:t>
      </w:r>
      <w:r>
        <w:rPr>
          <w:rFonts w:ascii="宋体" w:hAnsi="宋体" w:cs="宋体" w:eastAsia="宋体" w:hint="default"/>
          <w:spacing w:val="-3"/>
          <w:w w:val="94"/>
          <w:sz w:val="17"/>
          <w:szCs w:val="17"/>
        </w:rPr>
        <w:t>信</w:t>
      </w:r>
      <w:r>
        <w:rPr>
          <w:rFonts w:ascii="宋体" w:hAnsi="宋体" w:cs="宋体" w:eastAsia="宋体" w:hint="default"/>
          <w:w w:val="94"/>
          <w:sz w:val="17"/>
          <w:szCs w:val="17"/>
        </w:rPr>
        <w:t>建投</w:t>
      </w:r>
      <w:r>
        <w:rPr>
          <w:rFonts w:ascii="宋体" w:hAnsi="宋体" w:cs="宋体" w:eastAsia="宋体" w:hint="default"/>
          <w:spacing w:val="-3"/>
          <w:w w:val="94"/>
          <w:sz w:val="17"/>
          <w:szCs w:val="17"/>
        </w:rPr>
        <w:t>证</w:t>
      </w:r>
      <w:r>
        <w:rPr>
          <w:rFonts w:ascii="宋体" w:hAnsi="宋体" w:cs="宋体" w:eastAsia="宋体" w:hint="default"/>
          <w:w w:val="94"/>
          <w:sz w:val="17"/>
          <w:szCs w:val="17"/>
        </w:rPr>
        <w:t>券</w:t>
      </w:r>
      <w:r>
        <w:rPr>
          <w:rFonts w:ascii="宋体" w:hAnsi="宋体" w:cs="宋体" w:eastAsia="宋体" w:hint="default"/>
          <w:spacing w:val="-3"/>
          <w:w w:val="94"/>
          <w:sz w:val="17"/>
          <w:szCs w:val="17"/>
        </w:rPr>
        <w:t>研</w:t>
      </w:r>
      <w:r>
        <w:rPr>
          <w:rFonts w:ascii="宋体" w:hAnsi="宋体" w:cs="宋体" w:eastAsia="宋体" w:hint="default"/>
          <w:w w:val="94"/>
          <w:sz w:val="17"/>
          <w:szCs w:val="17"/>
        </w:rPr>
        <w:t>究发展部</w:t>
      </w:r>
      <w:r>
        <w:rPr>
          <w:rFonts w:ascii="宋体" w:hAnsi="宋体" w:cs="宋体" w:eastAsia="宋体" w:hint="default"/>
          <w:sz w:val="17"/>
          <w:szCs w:val="17"/>
        </w:rPr>
      </w:r>
    </w:p>
    <w:p>
      <w:pPr>
        <w:spacing w:line="240" w:lineRule="auto" w:before="3"/>
        <w:ind w:right="0"/>
        <w:rPr>
          <w:rFonts w:ascii="宋体" w:hAnsi="宋体" w:cs="宋体" w:eastAsia="宋体" w:hint="default"/>
          <w:sz w:val="25"/>
          <w:szCs w:val="25"/>
        </w:rPr>
      </w:pPr>
    </w:p>
    <w:p>
      <w:pPr>
        <w:pStyle w:val="Heading2"/>
        <w:spacing w:line="413" w:lineRule="exact"/>
        <w:ind w:right="0"/>
        <w:jc w:val="left"/>
        <w:rPr>
          <w:b w:val="0"/>
          <w:bCs w:val="0"/>
        </w:rPr>
      </w:pPr>
      <w:bookmarkStart w:name="_bookmark174" w:id="175"/>
      <w:bookmarkEnd w:id="175"/>
      <w:r>
        <w:rPr>
          <w:b w:val="0"/>
          <w:bCs w:val="0"/>
        </w:rPr>
      </w:r>
      <w:r>
        <w:rPr>
          <w:rFonts w:ascii="Times New Roman" w:hAnsi="Times New Roman" w:cs="Times New Roman" w:eastAsia="Times New Roman" w:hint="default"/>
        </w:rPr>
        <w:t>4.2</w:t>
      </w:r>
      <w:r>
        <w:rPr>
          <w:rFonts w:ascii="Times New Roman" w:hAnsi="Times New Roman" w:cs="Times New Roman" w:eastAsia="Times New Roman" w:hint="default"/>
          <w:spacing w:val="25"/>
        </w:rPr>
        <w:t> </w:t>
      </w:r>
      <w:r>
        <w:rPr/>
        <w:t>国产份额提升叠加景气度修复，设备</w:t>
      </w:r>
      <w:r>
        <w:rPr>
          <w:rFonts w:ascii="Times New Roman" w:hAnsi="Times New Roman" w:cs="Times New Roman" w:eastAsia="Times New Roman" w:hint="default"/>
        </w:rPr>
        <w:t>/</w:t>
      </w:r>
      <w:r>
        <w:rPr/>
        <w:t>封测</w:t>
      </w:r>
      <w:r>
        <w:rPr>
          <w:rFonts w:ascii="Times New Roman" w:hAnsi="Times New Roman" w:cs="Times New Roman" w:eastAsia="Times New Roman" w:hint="default"/>
        </w:rPr>
        <w:t>/</w:t>
      </w:r>
      <w:r>
        <w:rPr/>
        <w:t>存储</w:t>
      </w:r>
      <w:r>
        <w:rPr>
          <w:rFonts w:ascii="Times New Roman" w:hAnsi="Times New Roman" w:cs="Times New Roman" w:eastAsia="Times New Roman" w:hint="default"/>
        </w:rPr>
        <w:t>/</w:t>
      </w:r>
      <w:r>
        <w:rPr/>
        <w:t>功率等迎机遇</w:t>
      </w:r>
      <w:r>
        <w:rPr>
          <w:b w:val="0"/>
          <w:bCs w:val="0"/>
        </w:rPr>
      </w:r>
    </w:p>
    <w:p>
      <w:pPr>
        <w:pStyle w:val="Heading3"/>
        <w:spacing w:line="240" w:lineRule="auto" w:before="255"/>
        <w:ind w:right="0"/>
        <w:jc w:val="left"/>
      </w:pPr>
      <w:r>
        <w:rPr>
          <w:rFonts w:ascii="Arial" w:hAnsi="Arial" w:cs="Arial" w:eastAsia="Arial" w:hint="default"/>
          <w:color w:val="044E7D"/>
        </w:rPr>
        <w:t>4.2.1</w:t>
      </w:r>
      <w:r>
        <w:rPr>
          <w:rFonts w:ascii="Arial" w:hAnsi="Arial" w:cs="Arial" w:eastAsia="Arial" w:hint="default"/>
          <w:color w:val="044E7D"/>
          <w:spacing w:val="50"/>
        </w:rPr>
        <w:t> </w:t>
      </w:r>
      <w:r>
        <w:rPr>
          <w:color w:val="044E7D"/>
        </w:rPr>
        <w:t>晶圆产线建设驱动本土配套，封测厂商迎来订单转移机会</w:t>
      </w:r>
      <w:r>
        <w:rPr/>
      </w:r>
    </w:p>
    <w:p>
      <w:pPr>
        <w:pStyle w:val="BodyText"/>
        <w:spacing w:line="271" w:lineRule="auto" w:before="169"/>
        <w:ind w:right="120" w:firstLine="401"/>
        <w:jc w:val="left"/>
      </w:pPr>
      <w:r>
        <w:rPr/>
        <w:pict>
          <v:group style="position:absolute;margin-left:79.440323pt;margin-top:79.516937pt;width:141.85pt;height:108.55pt;mso-position-horizontal-relative:page;mso-position-vertical-relative:paragraph;z-index:-413872" coordorigin="1589,1590" coordsize="2837,2171">
            <v:group style="position:absolute;left:1711;top:2721;width:103;height:997" coordorigin="1711,2721" coordsize="103,997">
              <v:shape style="position:absolute;left:1711;top:2721;width:103;height:997" coordorigin="1711,2721" coordsize="103,997" path="m1813,2721l1711,2721,1711,3717,1813,3717,1813,2721xe" filled="true" fillcolor="#ff8080" stroked="false">
                <v:path arrowok="t"/>
                <v:fill type="solid"/>
              </v:shape>
            </v:group>
            <v:group style="position:absolute;left:1813;top:3693;width:103;height:2" coordorigin="1813,3693" coordsize="103,2">
              <v:shape style="position:absolute;left:1813;top:3693;width:103;height:2" coordorigin="1813,3693" coordsize="103,0" path="m1813,3693l1915,3693e" filled="false" stroked="true" strokeweight="2.430307pt" strokecolor="#81a6bd">
                <v:path arrowok="t"/>
              </v:shape>
            </v:group>
            <v:group style="position:absolute;left:1915;top:3474;width:103;height:244" coordorigin="1915,3474" coordsize="103,244">
              <v:shape style="position:absolute;left:1915;top:3474;width:103;height:244" coordorigin="1915,3474" coordsize="103,244" path="m2017,3474l1915,3474,1915,3717,2017,3717,2017,3474xe" filled="true" fillcolor="#ffb1b1" stroked="false">
                <v:path arrowok="t"/>
                <v:fill type="solid"/>
              </v:shape>
            </v:group>
            <v:group style="position:absolute;left:2017;top:3699;width:103;height:2" coordorigin="2017,3699" coordsize="103,2">
              <v:shape style="position:absolute;left:2017;top:3699;width:103;height:2" coordorigin="2017,3699" coordsize="103,0" path="m2017,3699l2119,3699e" filled="false" stroked="true" strokeweight="1.822731pt" strokecolor="#b4c9d7">
                <v:path arrowok="t"/>
              </v:shape>
            </v:group>
            <v:group style="position:absolute;left:2269;top:1773;width:103;height:1945" coordorigin="2269,1773" coordsize="103,1945">
              <v:shape style="position:absolute;left:2269;top:1773;width:103;height:1945" coordorigin="2269,1773" coordsize="103,1945" path="m2371,1773l2269,1773,2269,3717,2371,3717,2371,1773xe" filled="true" fillcolor="#ff8080" stroked="false">
                <v:path arrowok="t"/>
                <v:fill type="solid"/>
              </v:shape>
            </v:group>
            <v:group style="position:absolute;left:2371;top:3626;width:103;height:92" coordorigin="2371,3626" coordsize="103,92">
              <v:shape style="position:absolute;left:2371;top:3626;width:103;height:92" coordorigin="2371,3626" coordsize="103,92" path="m2473,3626l2371,3626,2371,3717,2473,3717,2473,3626xe" filled="true" fillcolor="#81a6bd" stroked="false">
                <v:path arrowok="t"/>
                <v:fill type="solid"/>
              </v:shape>
            </v:group>
            <v:group style="position:absolute;left:2473;top:3243;width:103;height:474" coordorigin="2473,3243" coordsize="103,474">
              <v:shape style="position:absolute;left:2473;top:3243;width:103;height:474" coordorigin="2473,3243" coordsize="103,474" path="m2575,3243l2473,3243,2473,3717,2575,3717,2575,3243xe" filled="true" fillcolor="#ffb1b1" stroked="false">
                <v:path arrowok="t"/>
                <v:fill type="solid"/>
              </v:shape>
            </v:group>
            <v:group style="position:absolute;left:2575;top:3681;width:103;height:2" coordorigin="2575,3681" coordsize="103,2">
              <v:shape style="position:absolute;left:2575;top:3681;width:103;height:2" coordorigin="2575,3681" coordsize="103,0" path="m2575,3681l2677,3681e" filled="false" stroked="true" strokeweight="3.645461pt" strokecolor="#b4c9d7">
                <v:path arrowok="t"/>
              </v:shape>
            </v:group>
            <v:group style="position:absolute;left:2827;top:1834;width:103;height:1884" coordorigin="2827,1834" coordsize="103,1884">
              <v:shape style="position:absolute;left:2827;top:1834;width:103;height:1884" coordorigin="2827,1834" coordsize="103,1884" path="m2929,1834l2827,1834,2827,3717,2929,3717,2929,1834xe" filled="true" fillcolor="#ff8080" stroked="false">
                <v:path arrowok="t"/>
                <v:fill type="solid"/>
              </v:shape>
            </v:group>
            <v:group style="position:absolute;left:2929;top:3626;width:103;height:92" coordorigin="2929,3626" coordsize="103,92">
              <v:shape style="position:absolute;left:2929;top:3626;width:103;height:92" coordorigin="2929,3626" coordsize="103,92" path="m3031,3626l2929,3626,2929,3717,3031,3717,3031,3626xe" filled="true" fillcolor="#81a6bd" stroked="false">
                <v:path arrowok="t"/>
                <v:fill type="solid"/>
              </v:shape>
            </v:group>
            <v:group style="position:absolute;left:3031;top:3256;width:96;height:462" coordorigin="3031,3256" coordsize="96,462">
              <v:shape style="position:absolute;left:3031;top:3256;width:96;height:462" coordorigin="3031,3256" coordsize="96,462" path="m3126,3256l3031,3256,3031,3717,3126,3717,3126,3256xe" filled="true" fillcolor="#ffb1b1" stroked="false">
                <v:path arrowok="t"/>
                <v:fill type="solid"/>
              </v:shape>
            </v:group>
            <v:group style="position:absolute;left:3126;top:3681;width:103;height:2" coordorigin="3126,3681" coordsize="103,2">
              <v:shape style="position:absolute;left:3126;top:3681;width:103;height:2" coordorigin="3126,3681" coordsize="103,0" path="m3126,3681l3228,3681e" filled="false" stroked="true" strokeweight="3.645461pt" strokecolor="#b4c9d7">
                <v:path arrowok="t"/>
              </v:shape>
            </v:group>
            <v:group style="position:absolute;left:3385;top:1803;width:103;height:1914" coordorigin="3385,1803" coordsize="103,1914">
              <v:shape style="position:absolute;left:3385;top:1803;width:103;height:1914" coordorigin="3385,1803" coordsize="103,1914" path="m3487,1803l3385,1803,3385,3717,3487,3717,3487,1803xe" filled="true" fillcolor="#ff8080" stroked="false">
                <v:path arrowok="t"/>
                <v:fill type="solid"/>
              </v:shape>
            </v:group>
            <v:group style="position:absolute;left:3487;top:3626;width:96;height:92" coordorigin="3487,3626" coordsize="96,92">
              <v:shape style="position:absolute;left:3487;top:3626;width:96;height:92" coordorigin="3487,3626" coordsize="96,92" path="m3582,3626l3487,3626,3487,3717,3582,3717,3582,3626xe" filled="true" fillcolor="#81a6bd" stroked="false">
                <v:path arrowok="t"/>
                <v:fill type="solid"/>
              </v:shape>
            </v:group>
            <v:group style="position:absolute;left:3582;top:3250;width:103;height:468" coordorigin="3582,3250" coordsize="103,468">
              <v:shape style="position:absolute;left:3582;top:3250;width:103;height:468" coordorigin="3582,3250" coordsize="103,468" path="m3684,3250l3582,3250,3582,3717,3684,3717,3684,3250xe" filled="true" fillcolor="#ffb1b1" stroked="false">
                <v:path arrowok="t"/>
                <v:fill type="solid"/>
              </v:shape>
            </v:group>
            <v:group style="position:absolute;left:3684;top:3681;width:103;height:2" coordorigin="3684,3681" coordsize="103,2">
              <v:shape style="position:absolute;left:3684;top:3681;width:103;height:2" coordorigin="3684,3681" coordsize="103,0" path="m3684,3681l3786,3681e" filled="false" stroked="true" strokeweight="3.645461pt" strokecolor="#b4c9d7">
                <v:path arrowok="t"/>
              </v:shape>
            </v:group>
            <v:group style="position:absolute;left:3936;top:2247;width:103;height:1471" coordorigin="3936,2247" coordsize="103,1471">
              <v:shape style="position:absolute;left:3936;top:2247;width:103;height:1471" coordorigin="3936,2247" coordsize="103,1471" path="m4038,2247l3936,2247,3936,3717,4038,3717,4038,2247xe" filled="true" fillcolor="#ff8080" stroked="false">
                <v:path arrowok="t"/>
                <v:fill type="solid"/>
              </v:shape>
            </v:group>
            <v:group style="position:absolute;left:4038;top:3681;width:103;height:2" coordorigin="4038,3681" coordsize="103,2">
              <v:shape style="position:absolute;left:4038;top:3681;width:103;height:2" coordorigin="4038,3681" coordsize="103,0" path="m4038,3681l4140,3681e" filled="false" stroked="true" strokeweight="3.645461pt" strokecolor="#81a6bd">
                <v:path arrowok="t"/>
              </v:shape>
            </v:group>
            <v:group style="position:absolute;left:4140;top:3359;width:103;height:359" coordorigin="4140,3359" coordsize="103,359">
              <v:shape style="position:absolute;left:4140;top:3359;width:103;height:359" coordorigin="4140,3359" coordsize="103,359" path="m4242,3359l4140,3359,4140,3717,4242,3717,4242,3359xe" filled="true" fillcolor="#ffb1b1" stroked="false">
                <v:path arrowok="t"/>
                <v:fill type="solid"/>
              </v:shape>
            </v:group>
            <v:group style="position:absolute;left:4242;top:3690;width:103;height:2" coordorigin="4242,3690" coordsize="103,2">
              <v:shape style="position:absolute;left:4242;top:3690;width:103;height:2" coordorigin="4242,3690" coordsize="103,0" path="m4242,3690l4344,3690e" filled="false" stroked="true" strokeweight="2.734096pt" strokecolor="#b4c9d7">
                <v:path arrowok="t"/>
              </v:shape>
            </v:group>
            <v:group style="position:absolute;left:1640;top:1594;width:2;height:2127" coordorigin="1640,1594" coordsize="2,2127">
              <v:shape style="position:absolute;left:1640;top:1594;width:2;height:2127" coordorigin="1640,1594" coordsize="0,2127" path="m1640,3720l1640,1594e" filled="false" stroked="true" strokeweight=".340104pt" strokecolor="#000000">
                <v:path arrowok="t"/>
              </v:shape>
            </v:group>
            <v:group style="position:absolute;left:1592;top:3720;width:48;height:2" coordorigin="1592,3720" coordsize="48,2">
              <v:shape style="position:absolute;left:1592;top:3720;width:48;height:2" coordorigin="1592,3720" coordsize="48,0" path="m1592,3720l1640,3720e" filled="false" stroked="true" strokeweight=".303788pt" strokecolor="#000000">
                <v:path arrowok="t"/>
              </v:shape>
            </v:group>
            <v:group style="position:absolute;left:1592;top:3362;width:48;height:2" coordorigin="1592,3362" coordsize="48,2">
              <v:shape style="position:absolute;left:1592;top:3362;width:48;height:2" coordorigin="1592,3362" coordsize="48,0" path="m1592,3362l1640,3362e" filled="false" stroked="true" strokeweight=".303788pt" strokecolor="#000000">
                <v:path arrowok="t"/>
              </v:shape>
            </v:group>
            <v:group style="position:absolute;left:1592;top:3010;width:48;height:2" coordorigin="1592,3010" coordsize="48,2">
              <v:shape style="position:absolute;left:1592;top:3010;width:48;height:2" coordorigin="1592,3010" coordsize="48,0" path="m1592,3010l1640,3010e" filled="false" stroked="true" strokeweight=".303788pt" strokecolor="#000000">
                <v:path arrowok="t"/>
              </v:shape>
            </v:group>
            <v:group style="position:absolute;left:1592;top:2657;width:48;height:2" coordorigin="1592,2657" coordsize="48,2">
              <v:shape style="position:absolute;left:1592;top:2657;width:48;height:2" coordorigin="1592,2657" coordsize="48,0" path="m1592,2657l1640,2657e" filled="false" stroked="true" strokeweight=".303788pt" strokecolor="#000000">
                <v:path arrowok="t"/>
              </v:shape>
            </v:group>
            <v:group style="position:absolute;left:1592;top:2299;width:48;height:2" coordorigin="1592,2299" coordsize="48,2">
              <v:shape style="position:absolute;left:1592;top:2299;width:48;height:2" coordorigin="1592,2299" coordsize="48,0" path="m1592,2299l1640,2299e" filled="false" stroked="true" strokeweight=".303788pt" strokecolor="#000000">
                <v:path arrowok="t"/>
              </v:shape>
            </v:group>
            <v:group style="position:absolute;left:1592;top:1946;width:48;height:2" coordorigin="1592,1946" coordsize="48,2">
              <v:shape style="position:absolute;left:1592;top:1946;width:48;height:2" coordorigin="1592,1946" coordsize="48,0" path="m1592,1946l1640,1946e" filled="false" stroked="true" strokeweight=".303788pt" strokecolor="#000000">
                <v:path arrowok="t"/>
              </v:shape>
            </v:group>
            <v:group style="position:absolute;left:1592;top:1594;width:48;height:2" coordorigin="1592,1594" coordsize="48,2">
              <v:shape style="position:absolute;left:1592;top:1594;width:48;height:2" coordorigin="1592,1594" coordsize="48,0" path="m1592,1594l1640,1594e" filled="false" stroked="true" strokeweight=".303788pt" strokecolor="#000000">
                <v:path arrowok="t"/>
              </v:shape>
            </v:group>
            <v:group style="position:absolute;left:1640;top:3720;width:2783;height:2" coordorigin="1640,3720" coordsize="2783,2">
              <v:shape style="position:absolute;left:1640;top:3720;width:2783;height:2" coordorigin="1640,3720" coordsize="2783,0" path="m1640,3720l4422,3720e" filled="false" stroked="true" strokeweight=".303788pt" strokecolor="#000000">
                <v:path arrowok="t"/>
              </v:shape>
            </v:group>
            <v:group style="position:absolute;left:1640;top:3720;width:2;height:37" coordorigin="1640,3720" coordsize="2,37">
              <v:shape style="position:absolute;left:1640;top:3720;width:2;height:37" coordorigin="1640,3720" coordsize="0,37" path="m1640,3720l1640,3757e" filled="false" stroked="true" strokeweight=".340104pt" strokecolor="#000000">
                <v:path arrowok="t"/>
              </v:shape>
            </v:group>
            <v:group style="position:absolute;left:2191;top:3720;width:2;height:37" coordorigin="2191,3720" coordsize="2,37">
              <v:shape style="position:absolute;left:2191;top:3720;width:2;height:37" coordorigin="2191,3720" coordsize="0,37" path="m2191,3720l2191,3757e" filled="false" stroked="true" strokeweight=".340104pt" strokecolor="#000000">
                <v:path arrowok="t"/>
              </v:shape>
            </v:group>
            <v:group style="position:absolute;left:2749;top:3720;width:2;height:37" coordorigin="2749,3720" coordsize="2,37">
              <v:shape style="position:absolute;left:2749;top:3720;width:2;height:37" coordorigin="2749,3720" coordsize="0,37" path="m2749,3720l2749,3757e" filled="false" stroked="true" strokeweight=".340104pt" strokecolor="#000000">
                <v:path arrowok="t"/>
              </v:shape>
            </v:group>
            <v:group style="position:absolute;left:3306;top:3720;width:2;height:37" coordorigin="3306,3720" coordsize="2,37">
              <v:shape style="position:absolute;left:3306;top:3720;width:2;height:37" coordorigin="3306,3720" coordsize="0,37" path="m3306,3720l3306,3757e" filled="false" stroked="true" strokeweight=".340104pt" strokecolor="#000000">
                <v:path arrowok="t"/>
              </v:shape>
            </v:group>
            <v:group style="position:absolute;left:3864;top:3720;width:2;height:37" coordorigin="3864,3720" coordsize="2,37">
              <v:shape style="position:absolute;left:3864;top:3720;width:2;height:37" coordorigin="3864,3720" coordsize="0,37" path="m3864,3720l3864,3757e" filled="false" stroked="true" strokeweight=".340104pt" strokecolor="#000000">
                <v:path arrowok="t"/>
              </v:shape>
            </v:group>
            <v:group style="position:absolute;left:4422;top:3720;width:2;height:37" coordorigin="4422,3720" coordsize="2,37">
              <v:shape style="position:absolute;left:4422;top:3720;width:2;height:37" coordorigin="4422,3720" coordsize="0,37" path="m4422,3720l4422,3757e" filled="false" stroked="true" strokeweight=".340104pt" strokecolor="#000000">
                <v:path arrowok="t"/>
              </v:shape>
            </v:group>
            <w10:wrap type="none"/>
          </v:group>
        </w:pict>
      </w:r>
      <w:r>
        <w:rPr/>
        <w:pict>
          <v:group style="position:absolute;margin-left:241.11795pt;margin-top:83.220139pt;width:125.65pt;height:103.15pt;mso-position-horizontal-relative:page;mso-position-vertical-relative:paragraph;z-index:-413752" coordorigin="4822,1664" coordsize="2513,2063">
            <v:group style="position:absolute;left:4962;top:2688;width:2;height:999" coordorigin="4962,2688" coordsize="2,999">
              <v:shape style="position:absolute;left:4962;top:2688;width:2;height:999" coordorigin="4962,2688" coordsize="0,999" path="m4962,2688l4962,3686e" filled="false" stroked="true" strokeweight="3.744781pt" strokecolor="#ff8080">
                <v:path arrowok="t"/>
              </v:shape>
            </v:group>
            <v:group style="position:absolute;left:5040;top:2730;width:2;height:956" coordorigin="5040,2730" coordsize="2,956">
              <v:shape style="position:absolute;left:5040;top:2730;width:2;height:956" coordorigin="5040,2730" coordsize="0,956" path="m5040,2730l5040,3686e" filled="false" stroked="true" strokeweight="4.085215pt" strokecolor="#81a6bd">
                <v:path arrowok="t"/>
              </v:shape>
            </v:group>
            <v:group style="position:absolute;left:5119;top:3601;width:2;height:86" coordorigin="5119,3601" coordsize="2,86">
              <v:shape style="position:absolute;left:5119;top:3601;width:2;height:86" coordorigin="5119,3601" coordsize="0,86" path="m5119,3601l5119,3686e" filled="false" stroked="true" strokeweight="3.744777pt" strokecolor="#ffb1b1">
                <v:path arrowok="t"/>
              </v:shape>
            </v:group>
            <v:group style="position:absolute;left:5156;top:3674;width:75;height:2" coordorigin="5156,3674" coordsize="75,2">
              <v:shape style="position:absolute;left:5156;top:3674;width:75;height:2" coordorigin="5156,3674" coordsize="75,0" path="m5156,3674l5231,3674e" filled="false" stroked="true" strokeweight="1.217696pt" strokecolor="#b4c9d7">
                <v:path arrowok="t"/>
              </v:shape>
            </v:group>
            <v:group style="position:absolute;left:5231;top:3674;width:75;height:2" coordorigin="5231,3674" coordsize="75,2">
              <v:shape style="position:absolute;left:5231;top:3674;width:75;height:2" coordorigin="5231,3674" coordsize="75,0" path="m5231,3674l5306,3674e" filled="false" stroked="true" strokeweight="1.217696pt" strokecolor="#ffb1b1">
                <v:path arrowok="t"/>
              </v:shape>
            </v:group>
            <v:group style="position:absolute;left:4867;top:1668;width:2;height:2016" coordorigin="4867,1668" coordsize="2,2016">
              <v:shape style="position:absolute;left:4867;top:1668;width:2;height:2016" coordorigin="4867,1668" coordsize="0,2016" path="m4867,3683l4867,1668e" filled="false" stroked="true" strokeweight=".340434pt" strokecolor="#000000">
                <v:path arrowok="t"/>
              </v:shape>
            </v:group>
            <v:group style="position:absolute;left:4826;top:3683;width:41;height:2" coordorigin="4826,3683" coordsize="41,2">
              <v:shape style="position:absolute;left:4826;top:3683;width:41;height:2" coordorigin="4826,3683" coordsize="41,0" path="m4826,3683l4867,3683e" filled="false" stroked="true" strokeweight=".304424pt" strokecolor="#000000">
                <v:path arrowok="t"/>
              </v:shape>
            </v:group>
            <v:group style="position:absolute;left:4826;top:3348;width:41;height:2" coordorigin="4826,3348" coordsize="41,2">
              <v:shape style="position:absolute;left:4826;top:3348;width:41;height:2" coordorigin="4826,3348" coordsize="41,0" path="m4826,3348l4867,3348e" filled="false" stroked="true" strokeweight=".304424pt" strokecolor="#000000">
                <v:path arrowok="t"/>
              </v:shape>
            </v:group>
            <v:group style="position:absolute;left:4826;top:3013;width:41;height:2" coordorigin="4826,3013" coordsize="41,2">
              <v:shape style="position:absolute;left:4826;top:3013;width:41;height:2" coordorigin="4826,3013" coordsize="41,0" path="m4826,3013l4867,3013e" filled="false" stroked="true" strokeweight=".304424pt" strokecolor="#000000">
                <v:path arrowok="t"/>
              </v:shape>
            </v:group>
            <v:group style="position:absolute;left:4826;top:2673;width:41;height:2" coordorigin="4826,2673" coordsize="41,2">
              <v:shape style="position:absolute;left:4826;top:2673;width:41;height:2" coordorigin="4826,2673" coordsize="41,0" path="m4826,2673l4867,2673e" filled="false" stroked="true" strokeweight=".304424pt" strokecolor="#000000">
                <v:path arrowok="t"/>
              </v:shape>
            </v:group>
            <v:group style="position:absolute;left:4826;top:2338;width:41;height:2" coordorigin="4826,2338" coordsize="41,2">
              <v:shape style="position:absolute;left:4826;top:2338;width:41;height:2" coordorigin="4826,2338" coordsize="41,0" path="m4826,2338l4867,2338e" filled="false" stroked="true" strokeweight=".304424pt" strokecolor="#000000">
                <v:path arrowok="t"/>
              </v:shape>
            </v:group>
            <v:group style="position:absolute;left:4826;top:2003;width:41;height:2" coordorigin="4826,2003" coordsize="41,2">
              <v:shape style="position:absolute;left:4826;top:2003;width:41;height:2" coordorigin="4826,2003" coordsize="41,0" path="m4826,2003l4867,2003e" filled="false" stroked="true" strokeweight=".304424pt" strokecolor="#000000">
                <v:path arrowok="t"/>
              </v:shape>
            </v:group>
            <v:group style="position:absolute;left:4826;top:1668;width:41;height:2" coordorigin="4826,1668" coordsize="41,2">
              <v:shape style="position:absolute;left:4826;top:1668;width:41;height:2" coordorigin="4826,1668" coordsize="41,0" path="m4826,1668l4867,1668e" filled="false" stroked="true" strokeweight=".304424pt" strokecolor="#000000">
                <v:path arrowok="t"/>
              </v:shape>
            </v:group>
            <v:group style="position:absolute;left:5459;top:1750;width:2;height:1937" coordorigin="5459,1750" coordsize="2,1937">
              <v:shape style="position:absolute;left:5459;top:1750;width:2;height:1937" coordorigin="5459,1750" coordsize="0,1937" path="m5459,1750l5459,3686e" filled="false" stroked="true" strokeweight="3.744786pt" strokecolor="#ff8080">
                <v:path arrowok="t"/>
              </v:shape>
            </v:group>
            <v:group style="position:absolute;left:5534;top:1829;width:2;height:1857" coordorigin="5534,1829" coordsize="2,1857">
              <v:shape style="position:absolute;left:5534;top:1829;width:2;height:1857" coordorigin="5534,1829" coordsize="0,1857" path="m5534,1829l5534,3686e" filled="false" stroked="true" strokeweight="3.744785pt" strokecolor="#81a6bd">
                <v:path arrowok="t"/>
              </v:shape>
            </v:group>
            <v:group style="position:absolute;left:5609;top:3522;width:2;height:165" coordorigin="5609,3522" coordsize="2,165">
              <v:shape style="position:absolute;left:5609;top:3522;width:2;height:165" coordorigin="5609,3522" coordsize="0,165" path="m5609,3522l5609,3686e" filled="false" stroked="true" strokeweight="3.744777pt" strokecolor="#ffb1b1">
                <v:path arrowok="t"/>
              </v:shape>
            </v:group>
            <v:group style="position:absolute;left:5646;top:3665;width:75;height:2" coordorigin="5646,3665" coordsize="75,2">
              <v:shape style="position:absolute;left:5646;top:3665;width:75;height:2" coordorigin="5646,3665" coordsize="75,0" path="m5646,3665l5721,3665e" filled="false" stroked="true" strokeweight="2.130968pt" strokecolor="#b4c9d7">
                <v:path arrowok="t"/>
              </v:shape>
            </v:group>
            <v:group style="position:absolute;left:5721;top:3665;width:75;height:2" coordorigin="5721,3665" coordsize="75,2">
              <v:shape style="position:absolute;left:5721;top:3665;width:75;height:2" coordorigin="5721,3665" coordsize="75,0" path="m5721,3665l5796,3665e" filled="false" stroked="true" strokeweight="2.130968pt" strokecolor="#ffb1b1">
                <v:path arrowok="t"/>
              </v:shape>
            </v:group>
            <v:group style="position:absolute;left:5949;top:1811;width:2;height:1876" coordorigin="5949,1811" coordsize="2,1876">
              <v:shape style="position:absolute;left:5949;top:1811;width:2;height:1876" coordorigin="5949,1811" coordsize="0,1876" path="m5949,1811l5949,3686e" filled="false" stroked="true" strokeweight="3.744785pt" strokecolor="#ff8080">
                <v:path arrowok="t"/>
              </v:shape>
            </v:group>
            <v:group style="position:absolute;left:6024;top:1884;width:2;height:1803" coordorigin="6024,1884" coordsize="2,1803">
              <v:shape style="position:absolute;left:6024;top:1884;width:2;height:1803" coordorigin="6024,1884" coordsize="0,1803" path="m6024,1884l6024,3686e" filled="false" stroked="true" strokeweight="3.744785pt" strokecolor="#81a6bd">
                <v:path arrowok="t"/>
              </v:shape>
            </v:group>
            <v:group style="position:absolute;left:6099;top:3528;width:2;height:159" coordorigin="6099,3528" coordsize="2,159">
              <v:shape style="position:absolute;left:6099;top:3528;width:2;height:159" coordorigin="6099,3528" coordsize="0,159" path="m6099,3528l6099,3686e" filled="false" stroked="true" strokeweight="3.744777pt" strokecolor="#ffb1b1">
                <v:path arrowok="t"/>
              </v:shape>
            </v:group>
            <v:group style="position:absolute;left:6136;top:3665;width:82;height:2" coordorigin="6136,3665" coordsize="82,2">
              <v:shape style="position:absolute;left:6136;top:3665;width:82;height:2" coordorigin="6136,3665" coordsize="82,0" path="m6136,3665l6218,3665e" filled="false" stroked="true" strokeweight="2.130968pt" strokecolor="#b4c9d7">
                <v:path arrowok="t"/>
              </v:shape>
            </v:group>
            <v:group style="position:absolute;left:6218;top:3665;width:75;height:2" coordorigin="6218,3665" coordsize="75,2">
              <v:shape style="position:absolute;left:6218;top:3665;width:75;height:2" coordorigin="6218,3665" coordsize="75,0" path="m6218,3665l6293,3665e" filled="false" stroked="true" strokeweight="2.130968pt" strokecolor="#ffb1b1">
                <v:path arrowok="t"/>
              </v:shape>
            </v:group>
            <v:group style="position:absolute;left:6443;top:1774;width:2;height:1912" coordorigin="6443,1774" coordsize="2,1912">
              <v:shape style="position:absolute;left:6443;top:1774;width:2;height:1912" coordorigin="6443,1774" coordsize="0,1912" path="m6443,1774l6443,3686e" filled="false" stroked="true" strokeweight="4.085220pt" strokecolor="#ff8080">
                <v:path arrowok="t"/>
              </v:shape>
            </v:group>
            <v:group style="position:absolute;left:6521;top:1854;width:2;height:1833" coordorigin="6521,1854" coordsize="2,1833">
              <v:shape style="position:absolute;left:6521;top:1854;width:2;height:1833" coordorigin="6521,1854" coordsize="0,1833" path="m6521,1854l6521,3686e" filled="false" stroked="true" strokeweight="3.744785pt" strokecolor="#81a6bd">
                <v:path arrowok="t"/>
              </v:shape>
            </v:group>
            <v:group style="position:absolute;left:6596;top:3528;width:2;height:159" coordorigin="6596,3528" coordsize="2,159">
              <v:shape style="position:absolute;left:6596;top:3528;width:2;height:159" coordorigin="6596,3528" coordsize="0,159" path="m6596,3528l6596,3686e" filled="false" stroked="true" strokeweight="3.744777pt" strokecolor="#ffb1b1">
                <v:path arrowok="t"/>
              </v:shape>
            </v:group>
            <v:group style="position:absolute;left:6634;top:3665;width:75;height:2" coordorigin="6634,3665" coordsize="75,2">
              <v:shape style="position:absolute;left:6634;top:3665;width:75;height:2" coordorigin="6634,3665" coordsize="75,0" path="m6634,3665l6708,3665e" filled="false" stroked="true" strokeweight="2.130968pt" strokecolor="#b4c9d7">
                <v:path arrowok="t"/>
              </v:shape>
            </v:group>
            <v:group style="position:absolute;left:6708;top:3665;width:75;height:2" coordorigin="6708,3665" coordsize="75,2">
              <v:shape style="position:absolute;left:6708;top:3665;width:75;height:2" coordorigin="6708,3665" coordsize="75,0" path="m6708,3665l6783,3665e" filled="false" stroked="true" strokeweight="2.130968pt" strokecolor="#ffb1b1">
                <v:path arrowok="t"/>
              </v:shape>
            </v:group>
            <v:group style="position:absolute;left:6937;top:2219;width:2;height:1468" coordorigin="6937,2219" coordsize="2,1468">
              <v:shape style="position:absolute;left:6937;top:2219;width:2;height:1468" coordorigin="6937,2219" coordsize="0,1468" path="m6937,2219l6937,3686e" filled="false" stroked="true" strokeweight="3.744783pt" strokecolor="#ff8080">
                <v:path arrowok="t"/>
              </v:shape>
            </v:group>
            <v:group style="position:absolute;left:7011;top:2280;width:2;height:1407" coordorigin="7011,2280" coordsize="2,1407">
              <v:shape style="position:absolute;left:7011;top:2280;width:2;height:1407" coordorigin="7011,2280" coordsize="0,1407" path="m7011,2280l7011,3686e" filled="false" stroked="true" strokeweight="3.744783pt" strokecolor="#81a6bd">
                <v:path arrowok="t"/>
              </v:shape>
            </v:group>
            <v:group style="position:absolute;left:7086;top:3564;width:2;height:122" coordorigin="7086,3564" coordsize="2,122">
              <v:shape style="position:absolute;left:7086;top:3564;width:2;height:122" coordorigin="7086,3564" coordsize="0,122" path="m7086,3564l7086,3686e" filled="false" stroked="true" strokeweight="3.744777pt" strokecolor="#ffb1b1">
                <v:path arrowok="t"/>
              </v:shape>
            </v:group>
            <v:group style="position:absolute;left:7124;top:3671;width:75;height:2" coordorigin="7124,3671" coordsize="75,2">
              <v:shape style="position:absolute;left:7124;top:3671;width:75;height:2" coordorigin="7124,3671" coordsize="75,0" path="m7124,3671l7199,3671e" filled="false" stroked="true" strokeweight="1.52212pt" strokecolor="#b4c9d7">
                <v:path arrowok="t"/>
              </v:shape>
            </v:group>
            <v:group style="position:absolute;left:7199;top:3671;width:75;height:2" coordorigin="7199,3671" coordsize="75,2">
              <v:shape style="position:absolute;left:7199;top:3671;width:75;height:2" coordorigin="7199,3671" coordsize="75,0" path="m7199,3671l7274,3671e" filled="false" stroked="true" strokeweight="1.52212pt" strokecolor="#ffb1b1">
                <v:path arrowok="t"/>
              </v:shape>
            </v:group>
            <v:group style="position:absolute;left:4867;top:3683;width:2465;height:2" coordorigin="4867,3683" coordsize="2465,2">
              <v:shape style="position:absolute;left:4867;top:3683;width:2465;height:2" coordorigin="4867,3683" coordsize="2465,0" path="m4867,3683l7331,3683e" filled="false" stroked="true" strokeweight=".304424pt" strokecolor="#000000">
                <v:path arrowok="t"/>
              </v:shape>
            </v:group>
            <v:group style="position:absolute;left:4867;top:3683;width:2;height:37" coordorigin="4867,3683" coordsize="2,37">
              <v:shape style="position:absolute;left:4867;top:3683;width:2;height:37" coordorigin="4867,3683" coordsize="0,37" path="m4867,3683l4867,3720e" filled="false" stroked="true" strokeweight=".340434pt" strokecolor="#000000">
                <v:path arrowok="t"/>
              </v:shape>
            </v:group>
            <v:group style="position:absolute;left:5364;top:3683;width:2;height:37" coordorigin="5364,3683" coordsize="2,37">
              <v:shape style="position:absolute;left:5364;top:3683;width:2;height:37" coordorigin="5364,3683" coordsize="0,37" path="m5364,3683l5364,3720e" filled="false" stroked="true" strokeweight=".340434pt" strokecolor="#000000">
                <v:path arrowok="t"/>
              </v:shape>
            </v:group>
            <v:group style="position:absolute;left:5854;top:3683;width:2;height:37" coordorigin="5854,3683" coordsize="2,37">
              <v:shape style="position:absolute;left:5854;top:3683;width:2;height:37" coordorigin="5854,3683" coordsize="0,37" path="m5854,3683l5854,3720e" filled="false" stroked="true" strokeweight=".340434pt" strokecolor="#000000">
                <v:path arrowok="t"/>
              </v:shape>
            </v:group>
            <v:group style="position:absolute;left:6351;top:3683;width:2;height:37" coordorigin="6351,3683" coordsize="2,37">
              <v:shape style="position:absolute;left:6351;top:3683;width:2;height:37" coordorigin="6351,3683" coordsize="0,37" path="m6351,3683l6351,3720e" filled="false" stroked="true" strokeweight=".340434pt" strokecolor="#000000">
                <v:path arrowok="t"/>
              </v:shape>
            </v:group>
            <v:group style="position:absolute;left:6841;top:3683;width:2;height:37" coordorigin="6841,3683" coordsize="2,37">
              <v:shape style="position:absolute;left:6841;top:3683;width:2;height:37" coordorigin="6841,3683" coordsize="0,37" path="m6841,3683l6841,3720e" filled="false" stroked="true" strokeweight=".340434pt" strokecolor="#000000">
                <v:path arrowok="t"/>
              </v:shape>
            </v:group>
            <v:group style="position:absolute;left:7331;top:3683;width:2;height:37" coordorigin="7331,3683" coordsize="2,37">
              <v:shape style="position:absolute;left:7331;top:3683;width:2;height:37" coordorigin="7331,3683" coordsize="0,37" path="m7331,3683l7331,3720e" filled="false" stroked="true" strokeweight=".340434pt" strokecolor="#000000">
                <v:path arrowok="t"/>
              </v:shape>
            </v:group>
            <w10:wrap type="none"/>
          </v:group>
        </w:pict>
      </w:r>
      <w:r>
        <w:rPr/>
        <w:pict>
          <v:group style="position:absolute;margin-left:386.675781pt;margin-top:83.212860pt;width:146.8pt;height:102.95pt;mso-position-horizontal-relative:page;mso-position-vertical-relative:paragraph;z-index:-413608" coordorigin="7734,1664" coordsize="2936,2059">
            <v:group style="position:absolute;left:7880;top:2882;width:2;height:798" coordorigin="7880,2882" coordsize="2,798">
              <v:shape style="position:absolute;left:7880;top:2882;width:2;height:798" coordorigin="7880,2882" coordsize="0,798" path="m7880,2882l7880,3680e" filled="false" stroked="true" strokeweight="3.73761pt" strokecolor="#ff8080">
                <v:path arrowok="t"/>
              </v:shape>
            </v:group>
            <v:group style="position:absolute;left:7954;top:3442;width:2;height:238" coordorigin="7954,3442" coordsize="2,238">
              <v:shape style="position:absolute;left:7954;top:3442;width:2;height:238" coordorigin="7954,3442" coordsize="0,238" path="m7954,3442l7954,3680e" filled="false" stroked="true" strokeweight="3.737605pt" strokecolor="#81a6bd">
                <v:path arrowok="t"/>
              </v:shape>
            </v:group>
            <v:group style="position:absolute;left:8033;top:2925;width:2;height:755" coordorigin="8033,2925" coordsize="2,755">
              <v:shape style="position:absolute;left:8033;top:2925;width:2;height:755" coordorigin="8033,2925" coordsize="0,755" path="m8033,2925l8033,3680e" filled="false" stroked="true" strokeweight="4.077391pt" strokecolor="#ffb1b1">
                <v:path arrowok="t"/>
              </v:shape>
            </v:group>
            <v:group style="position:absolute;left:8111;top:2882;width:2;height:798" coordorigin="8111,2882" coordsize="2,798">
              <v:shape style="position:absolute;left:8111;top:2882;width:2;height:798" coordorigin="8111,2882" coordsize="0,798" path="m8111,2882l8111,3680e" filled="false" stroked="true" strokeweight="3.73761pt" strokecolor="#b4c9d7">
                <v:path arrowok="t"/>
              </v:shape>
            </v:group>
            <v:group style="position:absolute;left:8186;top:2906;width:2;height:774" coordorigin="8186,2906" coordsize="2,774">
              <v:shape style="position:absolute;left:8186;top:2906;width:2;height:774" coordorigin="8186,2906" coordsize="0,774" path="m8186,2906l8186,3680e" filled="false" stroked="true" strokeweight="3.737609pt" strokecolor="#e19d9d">
                <v:path arrowok="t"/>
              </v:shape>
            </v:group>
            <v:group style="position:absolute;left:8264;top:3333;width:2;height:347" coordorigin="8264,3333" coordsize="2,347">
              <v:shape style="position:absolute;left:8264;top:3333;width:2;height:347" coordorigin="8264,3333" coordsize="0,347" path="m8264,3333l8264,3680e" filled="false" stroked="true" strokeweight="4.077388pt" strokecolor="#9fb3be">
                <v:path arrowok="t"/>
              </v:shape>
            </v:group>
            <v:group style="position:absolute;left:7785;top:1668;width:2;height:2009" coordorigin="7785,1668" coordsize="2,2009">
              <v:shape style="position:absolute;left:7785;top:1668;width:2;height:2009" coordorigin="7785,1668" coordsize="0,2009" path="m7785,3677l7785,1668e" filled="false" stroked="true" strokeweight=".339782pt" strokecolor="#000000">
                <v:path arrowok="t"/>
              </v:shape>
            </v:group>
            <v:group style="position:absolute;left:7737;top:3677;width:48;height:2" coordorigin="7737,3677" coordsize="48,2">
              <v:shape style="position:absolute;left:7737;top:3677;width:48;height:2" coordorigin="7737,3677" coordsize="48,0" path="m7737,3677l7785,3677e" filled="false" stroked="true" strokeweight=".304357pt" strokecolor="#000000">
                <v:path arrowok="t"/>
              </v:shape>
            </v:group>
            <v:group style="position:absolute;left:7737;top:3177;width:48;height:2" coordorigin="7737,3177" coordsize="48,2">
              <v:shape style="position:absolute;left:7737;top:3177;width:48;height:2" coordorigin="7737,3177" coordsize="48,0" path="m7737,3177l7785,3177e" filled="false" stroked="true" strokeweight=".304357pt" strokecolor="#000000">
                <v:path arrowok="t"/>
              </v:shape>
            </v:group>
            <v:group style="position:absolute;left:7737;top:2672;width:48;height:2" coordorigin="7737,2672" coordsize="48,2">
              <v:shape style="position:absolute;left:7737;top:2672;width:48;height:2" coordorigin="7737,2672" coordsize="48,0" path="m7737,2672l7785,2672e" filled="false" stroked="true" strokeweight=".304357pt" strokecolor="#000000">
                <v:path arrowok="t"/>
              </v:shape>
            </v:group>
            <v:group style="position:absolute;left:7737;top:2167;width:48;height:2" coordorigin="7737,2167" coordsize="48,2">
              <v:shape style="position:absolute;left:7737;top:2167;width:48;height:2" coordorigin="7737,2167" coordsize="48,0" path="m7737,2167l7785,2167e" filled="false" stroked="true" strokeweight=".304357pt" strokecolor="#000000">
                <v:path arrowok="t"/>
              </v:shape>
            </v:group>
            <v:group style="position:absolute;left:7737;top:1668;width:48;height:2" coordorigin="7737,1668" coordsize="48,2">
              <v:shape style="position:absolute;left:7737;top:1668;width:48;height:2" coordorigin="7737,1668" coordsize="48,0" path="m7737,1668l7785,1668e" filled="false" stroked="true" strokeweight=".304357pt" strokecolor="#000000">
                <v:path arrowok="t"/>
              </v:shape>
            </v:group>
            <v:group style="position:absolute;left:8457;top:2127;width:2;height:1553" coordorigin="8457,2127" coordsize="2,1553">
              <v:shape style="position:absolute;left:8457;top:2127;width:2;height:1553" coordorigin="8457,2127" coordsize="0,1553" path="m8457,2127l8457,3680e" filled="false" stroked="true" strokeweight="3.737616pt" strokecolor="#ff8080">
                <v:path arrowok="t"/>
              </v:shape>
            </v:group>
            <v:group style="position:absolute;left:8532;top:3217;width:2;height:463" coordorigin="8532,3217" coordsize="2,463">
              <v:shape style="position:absolute;left:8532;top:3217;width:2;height:463" coordorigin="8532,3217" coordsize="0,463" path="m8532,3217l8532,3680e" filled="false" stroked="true" strokeweight="3.737607pt" strokecolor="#81a6bd">
                <v:path arrowok="t"/>
              </v:shape>
            </v:group>
            <v:group style="position:absolute;left:8607;top:2213;width:2;height:1468" coordorigin="8607,2213" coordsize="2,1468">
              <v:shape style="position:absolute;left:8607;top:2213;width:2;height:1468" coordorigin="8607,2213" coordsize="0,1468" path="m8607,2213l8607,3680e" filled="false" stroked="true" strokeweight="3.737615pt" strokecolor="#ffb1b1">
                <v:path arrowok="t"/>
              </v:shape>
            </v:group>
            <v:group style="position:absolute;left:8685;top:2127;width:2;height:1553" coordorigin="8685,2127" coordsize="2,1553">
              <v:shape style="position:absolute;left:8685;top:2127;width:2;height:1553" coordorigin="8685,2127" coordsize="0,1553" path="m8685,2127l8685,3680e" filled="false" stroked="true" strokeweight="4.077398pt" strokecolor="#b4c9d7">
                <v:path arrowok="t"/>
              </v:shape>
            </v:group>
            <v:group style="position:absolute;left:8763;top:2170;width:2;height:1510" coordorigin="8763,2170" coordsize="2,1510">
              <v:shape style="position:absolute;left:8763;top:2170;width:2;height:1510" coordorigin="8763,2170" coordsize="0,1510" path="m8763,2170l8763,3680e" filled="false" stroked="true" strokeweight="3.741013pt" strokecolor="#e19d9d">
                <v:path arrowok="t"/>
              </v:shape>
            </v:group>
            <v:group style="position:absolute;left:8838;top:3010;width:2;height:670" coordorigin="8838,3010" coordsize="2,670">
              <v:shape style="position:absolute;left:8838;top:3010;width:2;height:670" coordorigin="8838,3010" coordsize="0,670" path="m8838,3010l8838,3680e" filled="false" stroked="true" strokeweight="3.737609pt" strokecolor="#9fb3be">
                <v:path arrowok="t"/>
              </v:shape>
            </v:group>
            <v:group style="position:absolute;left:9032;top:2176;width:2;height:1504" coordorigin="9032,2176" coordsize="2,1504">
              <v:shape style="position:absolute;left:9032;top:2176;width:2;height:1504" coordorigin="9032,2176" coordsize="0,1504" path="m9032,2176l9032,3680e" filled="false" stroked="true" strokeweight="4.077398pt" strokecolor="#ff8080">
                <v:path arrowok="t"/>
              </v:shape>
            </v:group>
            <v:group style="position:absolute;left:9110;top:3235;width:2;height:445" coordorigin="9110,3235" coordsize="2,445">
              <v:shape style="position:absolute;left:9110;top:3235;width:2;height:445" coordorigin="9110,3235" coordsize="0,445" path="m9110,3235l9110,3680e" filled="false" stroked="true" strokeweight="3.737607pt" strokecolor="#81a6bd">
                <v:path arrowok="t"/>
              </v:shape>
            </v:group>
            <v:group style="position:absolute;left:9185;top:2255;width:2;height:1425" coordorigin="9185,2255" coordsize="2,1425">
              <v:shape style="position:absolute;left:9185;top:2255;width:2;height:1425" coordorigin="9185,2255" coordsize="0,1425" path="m9185,2255l9185,3680e" filled="false" stroked="true" strokeweight="3.737615pt" strokecolor="#ffb1b1">
                <v:path arrowok="t"/>
              </v:shape>
            </v:group>
            <v:group style="position:absolute;left:9263;top:2176;width:2;height:1504" coordorigin="9263,2176" coordsize="2,1504">
              <v:shape style="position:absolute;left:9263;top:2176;width:2;height:1504" coordorigin="9263,2176" coordsize="0,1504" path="m9263,2176l9263,3680e" filled="false" stroked="true" strokeweight="4.077398pt" strokecolor="#b4c9d7">
                <v:path arrowok="t"/>
              </v:shape>
            </v:group>
            <v:group style="position:absolute;left:9341;top:2219;width:2;height:1461" coordorigin="9341,2219" coordsize="2,1461">
              <v:shape style="position:absolute;left:9341;top:2219;width:2;height:1461" coordorigin="9341,2219" coordsize="0,1461" path="m9341,2219l9341,3680e" filled="false" stroked="true" strokeweight="3.737615pt" strokecolor="#e19d9d">
                <v:path arrowok="t"/>
              </v:shape>
            </v:group>
            <v:group style="position:absolute;left:9416;top:3028;width:2;height:652" coordorigin="9416,3028" coordsize="2,652">
              <v:shape style="position:absolute;left:9416;top:3028;width:2;height:652" coordorigin="9416,3028" coordsize="0,652" path="m9416,3028l9416,3680e" filled="false" stroked="true" strokeweight="3.737608pt" strokecolor="#9fb3be">
                <v:path arrowok="t"/>
              </v:shape>
            </v:group>
            <v:group style="position:absolute;left:9609;top:2152;width:2;height:1528" coordorigin="9609,2152" coordsize="2,1528">
              <v:shape style="position:absolute;left:9609;top:2152;width:2;height:1528" coordorigin="9609,2152" coordsize="0,1528" path="m9609,2152l9609,3680e" filled="false" stroked="true" strokeweight="4.077398pt" strokecolor="#ff8080">
                <v:path arrowok="t"/>
              </v:shape>
            </v:group>
            <v:group style="position:absolute;left:9687;top:3223;width:2;height:457" coordorigin="9687,3223" coordsize="2,457">
              <v:shape style="position:absolute;left:9687;top:3223;width:2;height:457" coordorigin="9687,3223" coordsize="0,457" path="m9687,3223l9687,3680e" filled="false" stroked="true" strokeweight="3.737607pt" strokecolor="#81a6bd">
                <v:path arrowok="t"/>
              </v:shape>
            </v:group>
            <v:group style="position:absolute;left:9762;top:2231;width:2;height:1449" coordorigin="9762,2231" coordsize="2,1449">
              <v:shape style="position:absolute;left:9762;top:2231;width:2;height:1449" coordorigin="9762,2231" coordsize="0,1449" path="m9762,2231l9762,3680e" filled="false" stroked="true" strokeweight="3.737615pt" strokecolor="#ffb1b1">
                <v:path arrowok="t"/>
              </v:shape>
            </v:group>
            <v:group style="position:absolute;left:9837;top:2152;width:2;height:1528" coordorigin="9837,2152" coordsize="2,1528">
              <v:shape style="position:absolute;left:9837;top:2152;width:2;height:1528" coordorigin="9837,2152" coordsize="0,1528" path="m9837,2152l9837,3680e" filled="false" stroked="true" strokeweight="3.737616pt" strokecolor="#b4c9d7">
                <v:path arrowok="t"/>
              </v:shape>
            </v:group>
            <v:group style="position:absolute;left:9915;top:2194;width:2;height:1486" coordorigin="9915,2194" coordsize="2,1486">
              <v:shape style="position:absolute;left:9915;top:2194;width:2;height:1486" coordorigin="9915,2194" coordsize="0,1486" path="m9915,2194l9915,3680e" filled="false" stroked="true" strokeweight="4.077398pt" strokecolor="#e19d9d">
                <v:path arrowok="t"/>
              </v:shape>
            </v:group>
            <v:group style="position:absolute;left:9993;top:3016;width:2;height:664" coordorigin="9993,3016" coordsize="2,664">
              <v:shape style="position:absolute;left:9993;top:3016;width:2;height:664" coordorigin="9993,3016" coordsize="0,664" path="m9993,3016l9993,3680e" filled="false" stroked="true" strokeweight="3.737609pt" strokecolor="#9fb3be">
                <v:path arrowok="t"/>
              </v:shape>
            </v:group>
            <v:group style="position:absolute;left:10184;top:2505;width:2;height:1175" coordorigin="10184,2505" coordsize="2,1175">
              <v:shape style="position:absolute;left:10184;top:2505;width:2;height:1175" coordorigin="10184,2505" coordsize="0,1175" path="m10184,2505l10184,3680e" filled="false" stroked="true" strokeweight="3.737613pt" strokecolor="#ff8080">
                <v:path arrowok="t"/>
              </v:shape>
            </v:group>
            <v:group style="position:absolute;left:10262;top:3327;width:2;height:354" coordorigin="10262,3327" coordsize="2,354">
              <v:shape style="position:absolute;left:10262;top:3327;width:2;height:354" coordorigin="10262,3327" coordsize="0,354" path="m10262,3327l10262,3680e" filled="false" stroked="true" strokeweight="4.077388pt" strokecolor="#81a6bd">
                <v:path arrowok="t"/>
              </v:shape>
            </v:group>
            <v:group style="position:absolute;left:10340;top:2566;width:2;height:1114" coordorigin="10340,2566" coordsize="2,1114">
              <v:shape style="position:absolute;left:10340;top:2566;width:2;height:1114" coordorigin="10340,2566" coordsize="0,1114" path="m10340,2566l10340,3680e" filled="false" stroked="true" strokeweight="3.737612pt" strokecolor="#ffb1b1">
                <v:path arrowok="t"/>
              </v:shape>
            </v:group>
            <v:group style="position:absolute;left:10415;top:2505;width:2;height:1175" coordorigin="10415,2505" coordsize="2,1175">
              <v:shape style="position:absolute;left:10415;top:2505;width:2;height:1175" coordorigin="10415,2505" coordsize="0,1175" path="m10415,2505l10415,3680e" filled="false" stroked="true" strokeweight="3.737613pt" strokecolor="#b4c9d7">
                <v:path arrowok="t"/>
              </v:shape>
            </v:group>
            <v:group style="position:absolute;left:10493;top:2535;width:2;height:1145" coordorigin="10493,2535" coordsize="2,1145">
              <v:shape style="position:absolute;left:10493;top:2535;width:2;height:1145" coordorigin="10493,2535" coordsize="0,1145" path="m10493,2535l10493,3680e" filled="false" stroked="true" strokeweight="4.077395pt" strokecolor="#e19d9d">
                <v:path arrowok="t"/>
              </v:shape>
            </v:group>
            <v:group style="position:absolute;left:10571;top:3168;width:2;height:512" coordorigin="10571,3168" coordsize="2,512">
              <v:shape style="position:absolute;left:10571;top:3168;width:2;height:512" coordorigin="10571,3168" coordsize="0,512" path="m10571,3168l10571,3680e" filled="false" stroked="true" strokeweight="3.737607pt" strokecolor="#9fb3be">
                <v:path arrowok="t"/>
              </v:shape>
            </v:group>
            <v:group style="position:absolute;left:7785;top:3677;width:2882;height:2" coordorigin="7785,3677" coordsize="2882,2">
              <v:shape style="position:absolute;left:7785;top:3677;width:2882;height:2" coordorigin="7785,3677" coordsize="2882,0" path="m7785,3677l10666,3677e" filled="false" stroked="true" strokeweight=".304357pt" strokecolor="#000000">
                <v:path arrowok="t"/>
              </v:shape>
            </v:group>
            <v:group style="position:absolute;left:7785;top:3677;width:2;height:43" coordorigin="7785,3677" coordsize="2,43">
              <v:shape style="position:absolute;left:7785;top:3677;width:2;height:43" coordorigin="7785,3677" coordsize="0,43" path="m7785,3677l7785,3719e" filled="false" stroked="true" strokeweight=".339782pt" strokecolor="#000000">
                <v:path arrowok="t"/>
              </v:shape>
            </v:group>
            <v:group style="position:absolute;left:8362;top:3677;width:2;height:43" coordorigin="8362,3677" coordsize="2,43">
              <v:shape style="position:absolute;left:8362;top:3677;width:2;height:43" coordorigin="8362,3677" coordsize="0,43" path="m8362,3677l8362,3719e" filled="false" stroked="true" strokeweight=".339782pt" strokecolor="#000000">
                <v:path arrowok="t"/>
              </v:shape>
            </v:group>
            <v:group style="position:absolute;left:8933;top:3677;width:2;height:43" coordorigin="8933,3677" coordsize="2,43">
              <v:shape style="position:absolute;left:8933;top:3677;width:2;height:43" coordorigin="8933,3677" coordsize="0,43" path="m8933,3677l8933,3719e" filled="false" stroked="true" strokeweight=".339782pt" strokecolor="#000000">
                <v:path arrowok="t"/>
              </v:shape>
            </v:group>
            <v:group style="position:absolute;left:9511;top:3677;width:2;height:43" coordorigin="9511,3677" coordsize="2,43">
              <v:shape style="position:absolute;left:9511;top:3677;width:2;height:43" coordorigin="9511,3677" coordsize="0,43" path="m9511,3677l9511,3719e" filled="false" stroked="true" strokeweight=".339782pt" strokecolor="#000000">
                <v:path arrowok="t"/>
              </v:shape>
            </v:group>
            <v:group style="position:absolute;left:10088;top:3677;width:2;height:43" coordorigin="10088,3677" coordsize="2,43">
              <v:shape style="position:absolute;left:10088;top:3677;width:2;height:43" coordorigin="10088,3677" coordsize="0,43" path="m10088,3677l10088,3719e" filled="false" stroked="true" strokeweight=".339782pt" strokecolor="#000000">
                <v:path arrowok="t"/>
              </v:shape>
            </v:group>
            <v:group style="position:absolute;left:10666;top:3677;width:2;height:43" coordorigin="10666,3677" coordsize="2,43">
              <v:shape style="position:absolute;left:10666;top:3677;width:2;height:43" coordorigin="10666,3677" coordsize="0,43" path="m10666,3677l10666,3719e" filled="false" stroked="true" strokeweight=".339782pt" strokecolor="#000000">
                <v:path arrowok="t"/>
              </v:shape>
            </v:group>
            <w10:wrap type="none"/>
          </v:group>
        </w:pict>
      </w:r>
      <w:r>
        <w:rPr/>
        <w:t>本土设备厂商已经具备进入先进制程产线的量产能力，未来三年本土晶圆代工产能有望提升 </w:t>
      </w:r>
      <w:r>
        <w:rPr>
          <w:rFonts w:ascii="Times New Roman" w:hAnsi="Times New Roman" w:cs="Times New Roman" w:eastAsia="Times New Roman" w:hint="default"/>
        </w:rPr>
        <w:t>3</w:t>
      </w:r>
      <w:r>
        <w:rPr>
          <w:rFonts w:ascii="Times New Roman" w:hAnsi="Times New Roman" w:cs="Times New Roman" w:eastAsia="Times New Roman" w:hint="default"/>
          <w:spacing w:val="-17"/>
        </w:rPr>
        <w:t> </w:t>
      </w:r>
      <w:r>
        <w:rPr/>
        <w:t>倍，将带动 上游配套的设备企业成长。根据大陆晶圆线建设进度，预计</w:t>
      </w:r>
      <w:r>
        <w:rPr>
          <w:spacing w:val="-55"/>
        </w:rPr>
        <w:t> </w:t>
      </w:r>
      <w:r>
        <w:rPr>
          <w:rFonts w:ascii="Times New Roman" w:hAnsi="Times New Roman" w:cs="Times New Roman" w:eastAsia="Times New Roman" w:hint="default"/>
        </w:rPr>
        <w:t>19-21</w:t>
      </w:r>
      <w:r>
        <w:rPr>
          <w:rFonts w:ascii="Times New Roman" w:hAnsi="Times New Roman" w:cs="Times New Roman" w:eastAsia="Times New Roman" w:hint="default"/>
          <w:spacing w:val="-5"/>
        </w:rPr>
        <w:t> </w:t>
      </w:r>
      <w:r>
        <w:rPr/>
        <w:t>年每年设备需求</w:t>
      </w:r>
      <w:r>
        <w:rPr>
          <w:spacing w:val="-53"/>
        </w:rPr>
        <w:t> </w:t>
      </w:r>
      <w:r>
        <w:rPr>
          <w:rFonts w:ascii="Times New Roman" w:hAnsi="Times New Roman" w:cs="Times New Roman" w:eastAsia="Times New Roman" w:hint="default"/>
        </w:rPr>
        <w:t>1451</w:t>
      </w:r>
      <w:r>
        <w:rPr/>
        <w:t>、</w:t>
      </w:r>
      <w:r>
        <w:rPr>
          <w:rFonts w:ascii="Times New Roman" w:hAnsi="Times New Roman" w:cs="Times New Roman" w:eastAsia="Times New Roman" w:hint="default"/>
        </w:rPr>
        <w:t>1477</w:t>
      </w:r>
      <w:r>
        <w:rPr/>
        <w:t>、</w:t>
      </w:r>
      <w:r>
        <w:rPr>
          <w:rFonts w:ascii="Times New Roman" w:hAnsi="Times New Roman" w:cs="Times New Roman" w:eastAsia="Times New Roman" w:hint="default"/>
        </w:rPr>
        <w:t>1135</w:t>
      </w:r>
      <w:r>
        <w:rPr>
          <w:rFonts w:ascii="Times New Roman" w:hAnsi="Times New Roman" w:cs="Times New Roman" w:eastAsia="Times New Roman" w:hint="default"/>
          <w:spacing w:val="-5"/>
        </w:rPr>
        <w:t> </w:t>
      </w:r>
      <w:r>
        <w:rPr/>
        <w:t>亿元。</w:t>
      </w:r>
    </w:p>
    <w:p>
      <w:pPr>
        <w:spacing w:line="240" w:lineRule="auto" w:before="12" w:after="0"/>
        <w:ind w:right="0"/>
        <w:rPr>
          <w:rFonts w:ascii="宋体" w:hAnsi="宋体" w:cs="宋体" w:eastAsia="宋体" w:hint="default"/>
          <w:sz w:val="17"/>
          <w:szCs w:val="17"/>
        </w:rPr>
      </w:pPr>
    </w:p>
    <w:tbl>
      <w:tblPr>
        <w:tblW w:w="0" w:type="auto"/>
        <w:jc w:val="left"/>
        <w:tblInd w:w="132" w:type="dxa"/>
        <w:tblLayout w:type="fixed"/>
        <w:tblCellMar>
          <w:top w:w="0" w:type="dxa"/>
          <w:left w:w="0" w:type="dxa"/>
          <w:bottom w:w="0" w:type="dxa"/>
          <w:right w:w="0" w:type="dxa"/>
        </w:tblCellMar>
        <w:tblLook w:val="01E0"/>
      </w:tblPr>
      <w:tblGrid>
        <w:gridCol w:w="9640"/>
      </w:tblGrid>
      <w:tr>
        <w:trPr>
          <w:trHeight w:val="251" w:hRule="exact"/>
        </w:trPr>
        <w:tc>
          <w:tcPr>
            <w:tcW w:w="9640"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75" w:id="176"/>
            <w:bookmarkEnd w:id="176"/>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125</w:t>
            </w:r>
            <w:r>
              <w:rPr>
                <w:rFonts w:ascii="Microsoft JhengHei" w:hAnsi="Microsoft JhengHei" w:cs="Microsoft JhengHei" w:eastAsia="Microsoft JhengHei" w:hint="default"/>
                <w:b/>
                <w:bCs/>
                <w:sz w:val="18"/>
                <w:szCs w:val="18"/>
              </w:rPr>
              <w:t>：大陆 </w:t>
            </w:r>
            <w:r>
              <w:rPr>
                <w:rFonts w:ascii="Arial" w:hAnsi="Arial" w:cs="Arial" w:eastAsia="Arial" w:hint="default"/>
                <w:b/>
                <w:bCs/>
                <w:sz w:val="18"/>
                <w:szCs w:val="18"/>
              </w:rPr>
              <w:t>17-21 </w:t>
            </w:r>
            <w:r>
              <w:rPr>
                <w:rFonts w:ascii="Microsoft JhengHei" w:hAnsi="Microsoft JhengHei" w:cs="Microsoft JhengHei" w:eastAsia="Microsoft JhengHei" w:hint="default"/>
                <w:b/>
                <w:bCs/>
                <w:sz w:val="18"/>
                <w:szCs w:val="18"/>
              </w:rPr>
              <w:t>年规划产线带来的光刻</w:t>
            </w:r>
            <w:r>
              <w:rPr>
                <w:rFonts w:ascii="Arial" w:hAnsi="Arial" w:cs="Arial" w:eastAsia="Arial" w:hint="default"/>
                <w:b/>
                <w:bCs/>
                <w:sz w:val="18"/>
                <w:szCs w:val="18"/>
              </w:rPr>
              <w:t>/</w:t>
            </w:r>
            <w:r>
              <w:rPr>
                <w:rFonts w:ascii="Microsoft JhengHei" w:hAnsi="Microsoft JhengHei" w:cs="Microsoft JhengHei" w:eastAsia="Microsoft JhengHei" w:hint="default"/>
                <w:b/>
                <w:bCs/>
                <w:sz w:val="18"/>
                <w:szCs w:val="18"/>
              </w:rPr>
              <w:t>刻蚀</w:t>
            </w:r>
            <w:r>
              <w:rPr>
                <w:rFonts w:ascii="Arial" w:hAnsi="Arial" w:cs="Arial" w:eastAsia="Arial" w:hint="default"/>
                <w:b/>
                <w:bCs/>
                <w:sz w:val="18"/>
                <w:szCs w:val="18"/>
              </w:rPr>
              <w:t>/</w:t>
            </w:r>
            <w:r>
              <w:rPr>
                <w:rFonts w:ascii="Microsoft JhengHei" w:hAnsi="Microsoft JhengHei" w:cs="Microsoft JhengHei" w:eastAsia="Microsoft JhengHei" w:hint="default"/>
                <w:b/>
                <w:bCs/>
                <w:sz w:val="18"/>
                <w:szCs w:val="18"/>
              </w:rPr>
              <w:t>镀膜等各环节设备空间 </w:t>
            </w:r>
            <w:r>
              <w:rPr>
                <w:rFonts w:ascii="Microsoft JhengHei" w:hAnsi="Microsoft JhengHei" w:cs="Microsoft JhengHei" w:eastAsia="Microsoft JhengHei" w:hint="default"/>
                <w:b/>
                <w:bCs/>
                <w:spacing w:val="12"/>
                <w:sz w:val="18"/>
                <w:szCs w:val="18"/>
              </w:rPr>
              <w:t> </w:t>
            </w:r>
            <w:r>
              <w:rPr>
                <w:rFonts w:ascii="Microsoft JhengHei" w:hAnsi="Microsoft JhengHei" w:cs="Microsoft JhengHei" w:eastAsia="Microsoft JhengHei" w:hint="default"/>
                <w:b/>
                <w:bCs/>
                <w:sz w:val="18"/>
                <w:szCs w:val="18"/>
              </w:rPr>
              <w:t>单位：亿元人民币</w:t>
            </w:r>
            <w:r>
              <w:rPr>
                <w:rFonts w:ascii="Microsoft JhengHei" w:hAnsi="Microsoft JhengHei" w:cs="Microsoft JhengHei" w:eastAsia="Microsoft JhengHei" w:hint="default"/>
                <w:sz w:val="18"/>
                <w:szCs w:val="18"/>
              </w:rPr>
            </w:r>
          </w:p>
        </w:tc>
      </w:tr>
      <w:tr>
        <w:trPr>
          <w:trHeight w:val="5922" w:hRule="exact"/>
        </w:trPr>
        <w:tc>
          <w:tcPr>
            <w:tcW w:w="9640" w:type="dxa"/>
            <w:tcBorders>
              <w:top w:val="single" w:sz="4" w:space="0" w:color="044E7D"/>
              <w:left w:val="nil" w:sz="6" w:space="0" w:color="auto"/>
              <w:bottom w:val="single" w:sz="4" w:space="0" w:color="044E7D"/>
              <w:right w:val="nil" w:sz="6" w:space="0" w:color="auto"/>
            </w:tcBorders>
          </w:tcPr>
          <w:p>
            <w:pPr>
              <w:pStyle w:val="TableParagraph"/>
              <w:tabs>
                <w:tab w:pos="4225" w:val="left" w:leader="none"/>
                <w:tab w:pos="7349" w:val="left" w:leader="none"/>
                <w:tab w:pos="8811" w:val="left" w:leader="none"/>
              </w:tabs>
              <w:spacing w:line="219" w:lineRule="exact"/>
              <w:ind w:left="914" w:right="0"/>
              <w:jc w:val="left"/>
              <w:rPr>
                <w:rFonts w:ascii="微软雅黑" w:hAnsi="微软雅黑" w:cs="微软雅黑" w:eastAsia="微软雅黑" w:hint="default"/>
                <w:sz w:val="16"/>
                <w:szCs w:val="16"/>
              </w:rPr>
            </w:pPr>
            <w:r>
              <w:rPr>
                <w:rFonts w:ascii="Times New Roman" w:hAnsi="Times New Roman" w:cs="Times New Roman" w:eastAsia="Times New Roman" w:hint="default"/>
                <w:w w:val="112"/>
                <w:sz w:val="16"/>
                <w:szCs w:val="16"/>
              </w:rPr>
            </w:r>
            <w:r>
              <w:rPr>
                <w:rFonts w:ascii="Times New Roman" w:hAnsi="Times New Roman" w:cs="Times New Roman" w:eastAsia="Times New Roman" w:hint="default"/>
                <w:w w:val="112"/>
                <w:sz w:val="16"/>
                <w:szCs w:val="16"/>
                <w:shd w:fill="FF8080" w:color="auto" w:val="clear"/>
              </w:rPr>
              <w:t> </w:t>
            </w:r>
            <w:r>
              <w:rPr>
                <w:rFonts w:ascii="Times New Roman" w:hAnsi="Times New Roman" w:cs="Times New Roman" w:eastAsia="Times New Roman" w:hint="default"/>
                <w:sz w:val="16"/>
                <w:szCs w:val="16"/>
                <w:shd w:fill="FF8080" w:color="auto" w:val="clear"/>
              </w:rPr>
              <w:t>   </w:t>
            </w:r>
            <w:r>
              <w:rPr>
                <w:rFonts w:ascii="Times New Roman" w:hAnsi="Times New Roman" w:cs="Times New Roman" w:eastAsia="Times New Roman" w:hint="default"/>
                <w:spacing w:val="-7"/>
                <w:sz w:val="16"/>
                <w:szCs w:val="16"/>
                <w:shd w:fill="FF8080" w:color="auto" w:val="clear"/>
              </w:rPr>
              <w:t> </w:t>
            </w:r>
            <w:r>
              <w:rPr>
                <w:rFonts w:ascii="微软雅黑" w:hAnsi="微软雅黑" w:cs="微软雅黑" w:eastAsia="微软雅黑" w:hint="default"/>
                <w:b/>
                <w:bCs/>
                <w:spacing w:val="-1"/>
                <w:w w:val="110"/>
                <w:sz w:val="16"/>
                <w:szCs w:val="16"/>
                <w:shd w:fill="FF8080" w:color="auto" w:val="clear"/>
              </w:rPr>
              <w:t>光刻设备空间</w:t>
            </w:r>
            <w:r>
              <w:rPr>
                <w:rFonts w:ascii="微软雅黑" w:hAnsi="微软雅黑" w:cs="微软雅黑" w:eastAsia="微软雅黑" w:hint="default"/>
                <w:b/>
                <w:bCs/>
                <w:spacing w:val="-1"/>
                <w:w w:val="110"/>
                <w:sz w:val="16"/>
                <w:szCs w:val="16"/>
              </w:rPr>
              <w:tab/>
            </w:r>
            <w:r>
              <w:rPr>
                <w:rFonts w:ascii="Times New Roman" w:hAnsi="Times New Roman" w:cs="Times New Roman" w:eastAsia="Times New Roman" w:hint="default"/>
                <w:spacing w:val="-1"/>
                <w:w w:val="110"/>
                <w:sz w:val="16"/>
                <w:szCs w:val="16"/>
              </w:rPr>
            </w:r>
            <w:r>
              <w:rPr>
                <w:rFonts w:ascii="Times New Roman" w:hAnsi="Times New Roman" w:cs="Times New Roman" w:eastAsia="Times New Roman" w:hint="default"/>
                <w:spacing w:val="-1"/>
                <w:w w:val="110"/>
                <w:sz w:val="16"/>
                <w:szCs w:val="16"/>
                <w:shd w:fill="B4C9D7" w:color="auto" w:val="clear"/>
              </w:rPr>
            </w:r>
            <w:r>
              <w:rPr>
                <w:rFonts w:ascii="微软雅黑" w:hAnsi="微软雅黑" w:cs="微软雅黑" w:eastAsia="微软雅黑" w:hint="default"/>
                <w:b/>
                <w:bCs/>
                <w:spacing w:val="-1"/>
                <w:w w:val="110"/>
                <w:sz w:val="16"/>
                <w:szCs w:val="16"/>
                <w:shd w:fill="B4C9D7" w:color="auto" w:val="clear"/>
              </w:rPr>
              <w:t>刻蚀设备空间</w:t>
            </w:r>
            <w:r>
              <w:rPr>
                <w:rFonts w:ascii="微软雅黑" w:hAnsi="微软雅黑" w:cs="微软雅黑" w:eastAsia="微软雅黑" w:hint="default"/>
                <w:b/>
                <w:bCs/>
                <w:spacing w:val="-1"/>
                <w:w w:val="110"/>
                <w:sz w:val="16"/>
                <w:szCs w:val="16"/>
              </w:rPr>
              <w:tab/>
            </w:r>
            <w:r>
              <w:rPr>
                <w:rFonts w:ascii="Times New Roman" w:hAnsi="Times New Roman" w:cs="Times New Roman" w:eastAsia="Times New Roman" w:hint="default"/>
                <w:spacing w:val="-1"/>
                <w:w w:val="110"/>
                <w:sz w:val="16"/>
                <w:szCs w:val="16"/>
              </w:rPr>
            </w:r>
            <w:r>
              <w:rPr>
                <w:rFonts w:ascii="Times New Roman" w:hAnsi="Times New Roman" w:cs="Times New Roman" w:eastAsia="Times New Roman" w:hint="default"/>
                <w:spacing w:val="-1"/>
                <w:w w:val="110"/>
                <w:sz w:val="16"/>
                <w:szCs w:val="16"/>
                <w:shd w:fill="FFCCCC" w:color="auto" w:val="clear"/>
              </w:rPr>
            </w:r>
            <w:r>
              <w:rPr>
                <w:rFonts w:ascii="微软雅黑" w:hAnsi="微软雅黑" w:cs="微软雅黑" w:eastAsia="微软雅黑" w:hint="default"/>
                <w:b/>
                <w:bCs/>
                <w:spacing w:val="-1"/>
                <w:w w:val="110"/>
                <w:sz w:val="16"/>
                <w:szCs w:val="16"/>
                <w:shd w:fill="FFCCCC" w:color="auto" w:val="clear"/>
              </w:rPr>
              <w:t>镀膜设备空间</w:t>
            </w:r>
            <w:r>
              <w:rPr>
                <w:rFonts w:ascii="微软雅黑" w:hAnsi="微软雅黑" w:cs="微软雅黑" w:eastAsia="微软雅黑" w:hint="default"/>
                <w:b/>
                <w:bCs/>
                <w:spacing w:val="-1"/>
                <w:sz w:val="16"/>
                <w:szCs w:val="16"/>
                <w:shd w:fill="FFCCCC" w:color="auto" w:val="clear"/>
              </w:rPr>
              <w:tab/>
            </w:r>
            <w:r>
              <w:rPr>
                <w:rFonts w:ascii="微软雅黑" w:hAnsi="微软雅黑" w:cs="微软雅黑" w:eastAsia="微软雅黑" w:hint="default"/>
                <w:b/>
                <w:bCs/>
                <w:spacing w:val="-1"/>
                <w:sz w:val="16"/>
                <w:szCs w:val="16"/>
              </w:rPr>
            </w:r>
            <w:r>
              <w:rPr>
                <w:rFonts w:ascii="微软雅黑" w:hAnsi="微软雅黑" w:cs="微软雅黑" w:eastAsia="微软雅黑" w:hint="default"/>
                <w:spacing w:val="-1"/>
                <w:sz w:val="16"/>
                <w:szCs w:val="16"/>
              </w:rPr>
            </w:r>
          </w:p>
          <w:p>
            <w:pPr>
              <w:pStyle w:val="TableParagraph"/>
              <w:spacing w:line="102" w:lineRule="exact"/>
              <w:ind w:left="129" w:right="0"/>
              <w:jc w:val="left"/>
              <w:rPr>
                <w:rFonts w:ascii="微软雅黑" w:hAnsi="微软雅黑" w:cs="微软雅黑" w:eastAsia="微软雅黑" w:hint="default"/>
                <w:sz w:val="11"/>
                <w:szCs w:val="11"/>
              </w:rPr>
            </w:pPr>
            <w:r>
              <w:rPr>
                <w:rFonts w:ascii="微软雅黑"/>
                <w:w w:val="110"/>
                <w:sz w:val="11"/>
              </w:rPr>
              <w:t>300</w:t>
            </w:r>
            <w:r>
              <w:rPr>
                <w:rFonts w:ascii="微软雅黑"/>
                <w:sz w:val="11"/>
              </w:rPr>
            </w:r>
          </w:p>
          <w:p>
            <w:pPr>
              <w:pStyle w:val="TableParagraph"/>
              <w:tabs>
                <w:tab w:pos="3202" w:val="left" w:leader="none"/>
              </w:tabs>
              <w:spacing w:line="132" w:lineRule="exact"/>
              <w:ind w:left="216" w:right="0"/>
              <w:jc w:val="center"/>
              <w:rPr>
                <w:rFonts w:ascii="微软雅黑" w:hAnsi="微软雅黑" w:cs="微软雅黑" w:eastAsia="微软雅黑" w:hint="default"/>
                <w:sz w:val="11"/>
                <w:szCs w:val="11"/>
              </w:rPr>
            </w:pPr>
            <w:r>
              <w:rPr>
                <w:rFonts w:ascii="微软雅黑"/>
                <w:spacing w:val="-1"/>
                <w:w w:val="110"/>
                <w:sz w:val="11"/>
              </w:rPr>
              <w:t>120</w:t>
              <w:tab/>
            </w:r>
            <w:r>
              <w:rPr>
                <w:rFonts w:ascii="微软雅黑"/>
                <w:spacing w:val="1"/>
                <w:w w:val="110"/>
                <w:sz w:val="11"/>
              </w:rPr>
              <w:t>80</w:t>
            </w:r>
            <w:r>
              <w:rPr>
                <w:rFonts w:ascii="微软雅黑"/>
                <w:sz w:val="11"/>
              </w:rPr>
            </w:r>
          </w:p>
          <w:p>
            <w:pPr>
              <w:pStyle w:val="TableParagraph"/>
              <w:spacing w:line="240" w:lineRule="auto"/>
              <w:ind w:right="0"/>
              <w:jc w:val="left"/>
              <w:rPr>
                <w:rFonts w:ascii="宋体" w:hAnsi="宋体" w:cs="宋体" w:eastAsia="宋体" w:hint="default"/>
                <w:sz w:val="7"/>
                <w:szCs w:val="7"/>
              </w:rPr>
            </w:pPr>
          </w:p>
          <w:p>
            <w:pPr>
              <w:pStyle w:val="TableParagraph"/>
              <w:tabs>
                <w:tab w:pos="3361" w:val="left" w:leader="none"/>
              </w:tabs>
              <w:spacing w:line="236" w:lineRule="exact"/>
              <w:ind w:left="129" w:right="0"/>
              <w:jc w:val="left"/>
              <w:rPr>
                <w:rFonts w:ascii="微软雅黑" w:hAnsi="微软雅黑" w:cs="微软雅黑" w:eastAsia="微软雅黑" w:hint="default"/>
                <w:sz w:val="11"/>
                <w:szCs w:val="11"/>
              </w:rPr>
            </w:pPr>
            <w:r>
              <w:rPr>
                <w:rFonts w:ascii="微软雅黑"/>
                <w:spacing w:val="-1"/>
                <w:w w:val="110"/>
                <w:sz w:val="11"/>
              </w:rPr>
              <w:t>250</w:t>
              <w:tab/>
            </w:r>
            <w:r>
              <w:rPr>
                <w:rFonts w:ascii="微软雅黑"/>
                <w:spacing w:val="-1"/>
                <w:w w:val="110"/>
                <w:position w:val="-5"/>
                <w:sz w:val="11"/>
              </w:rPr>
              <w:t>100</w:t>
            </w:r>
            <w:r>
              <w:rPr>
                <w:rFonts w:ascii="微软雅黑"/>
                <w:spacing w:val="-1"/>
                <w:sz w:val="11"/>
              </w:rPr>
            </w:r>
          </w:p>
          <w:p>
            <w:pPr>
              <w:pStyle w:val="TableParagraph"/>
              <w:spacing w:line="148" w:lineRule="exact"/>
              <w:ind w:left="3202" w:right="0"/>
              <w:jc w:val="center"/>
              <w:rPr>
                <w:rFonts w:ascii="微软雅黑" w:hAnsi="微软雅黑" w:cs="微软雅黑" w:eastAsia="微软雅黑" w:hint="default"/>
                <w:sz w:val="11"/>
                <w:szCs w:val="11"/>
              </w:rPr>
            </w:pPr>
            <w:r>
              <w:rPr>
                <w:rFonts w:ascii="微软雅黑"/>
                <w:w w:val="110"/>
                <w:sz w:val="11"/>
              </w:rPr>
              <w:t>60</w:t>
            </w:r>
            <w:r>
              <w:rPr>
                <w:rFonts w:ascii="微软雅黑"/>
                <w:sz w:val="11"/>
              </w:rPr>
            </w:r>
          </w:p>
          <w:p>
            <w:pPr>
              <w:pStyle w:val="TableParagraph"/>
              <w:tabs>
                <w:tab w:pos="3433" w:val="left" w:leader="none"/>
              </w:tabs>
              <w:spacing w:line="201" w:lineRule="exact"/>
              <w:ind w:left="129" w:right="0"/>
              <w:jc w:val="left"/>
              <w:rPr>
                <w:rFonts w:ascii="微软雅黑" w:hAnsi="微软雅黑" w:cs="微软雅黑" w:eastAsia="微软雅黑" w:hint="default"/>
                <w:sz w:val="11"/>
                <w:szCs w:val="11"/>
              </w:rPr>
            </w:pPr>
            <w:r>
              <w:rPr>
                <w:rFonts w:ascii="微软雅黑"/>
                <w:spacing w:val="-1"/>
                <w:w w:val="110"/>
                <w:sz w:val="11"/>
              </w:rPr>
              <w:t>200</w:t>
              <w:tab/>
            </w:r>
            <w:r>
              <w:rPr>
                <w:rFonts w:ascii="微软雅黑"/>
                <w:spacing w:val="2"/>
                <w:w w:val="110"/>
                <w:position w:val="-3"/>
                <w:sz w:val="11"/>
              </w:rPr>
              <w:t>80</w:t>
            </w:r>
            <w:r>
              <w:rPr>
                <w:rFonts w:ascii="微软雅黑"/>
                <w:sz w:val="11"/>
              </w:rPr>
            </w:r>
          </w:p>
          <w:p>
            <w:pPr>
              <w:pStyle w:val="TableParagraph"/>
              <w:tabs>
                <w:tab w:pos="3303" w:val="left" w:leader="none"/>
                <w:tab w:pos="6216" w:val="left" w:leader="none"/>
              </w:tabs>
              <w:spacing w:line="240" w:lineRule="auto" w:before="124"/>
              <w:ind w:right="3012"/>
              <w:jc w:val="center"/>
              <w:rPr>
                <w:rFonts w:ascii="微软雅黑" w:hAnsi="微软雅黑" w:cs="微软雅黑" w:eastAsia="微软雅黑" w:hint="default"/>
                <w:sz w:val="11"/>
                <w:szCs w:val="11"/>
              </w:rPr>
            </w:pPr>
            <w:r>
              <w:rPr>
                <w:rFonts w:ascii="微软雅黑"/>
                <w:spacing w:val="-1"/>
                <w:w w:val="110"/>
                <w:position w:val="2"/>
                <w:sz w:val="11"/>
              </w:rPr>
              <w:t>150</w:t>
              <w:tab/>
            </w:r>
            <w:r>
              <w:rPr>
                <w:rFonts w:ascii="微软雅黑"/>
                <w:w w:val="110"/>
                <w:sz w:val="11"/>
              </w:rPr>
              <w:t>60</w:t>
              <w:tab/>
            </w:r>
            <w:r>
              <w:rPr>
                <w:rFonts w:ascii="微软雅黑"/>
                <w:spacing w:val="1"/>
                <w:w w:val="110"/>
                <w:sz w:val="11"/>
              </w:rPr>
              <w:t>40</w:t>
            </w:r>
            <w:r>
              <w:rPr>
                <w:rFonts w:ascii="微软雅黑"/>
                <w:sz w:val="11"/>
              </w:rPr>
            </w:r>
          </w:p>
          <w:p>
            <w:pPr>
              <w:pStyle w:val="TableParagraph"/>
              <w:spacing w:line="240" w:lineRule="auto" w:before="3"/>
              <w:ind w:right="0"/>
              <w:jc w:val="left"/>
              <w:rPr>
                <w:rFonts w:ascii="宋体" w:hAnsi="宋体" w:cs="宋体" w:eastAsia="宋体" w:hint="default"/>
                <w:sz w:val="11"/>
                <w:szCs w:val="11"/>
              </w:rPr>
            </w:pPr>
          </w:p>
          <w:p>
            <w:pPr>
              <w:pStyle w:val="TableParagraph"/>
              <w:tabs>
                <w:tab w:pos="3433" w:val="left" w:leader="none"/>
              </w:tabs>
              <w:spacing w:line="177" w:lineRule="exact"/>
              <w:ind w:left="129" w:right="0"/>
              <w:jc w:val="left"/>
              <w:rPr>
                <w:rFonts w:ascii="微软雅黑" w:hAnsi="微软雅黑" w:cs="微软雅黑" w:eastAsia="微软雅黑" w:hint="default"/>
                <w:sz w:val="11"/>
                <w:szCs w:val="11"/>
              </w:rPr>
            </w:pPr>
            <w:r>
              <w:rPr>
                <w:rFonts w:ascii="微软雅黑"/>
                <w:spacing w:val="-1"/>
                <w:w w:val="110"/>
                <w:sz w:val="11"/>
              </w:rPr>
              <w:t>100</w:t>
              <w:tab/>
            </w:r>
            <w:r>
              <w:rPr>
                <w:rFonts w:ascii="微软雅黑"/>
                <w:spacing w:val="1"/>
                <w:w w:val="110"/>
                <w:sz w:val="11"/>
              </w:rPr>
              <w:t>40</w:t>
            </w:r>
            <w:r>
              <w:rPr>
                <w:rFonts w:ascii="微软雅黑"/>
                <w:sz w:val="11"/>
              </w:rPr>
            </w:r>
          </w:p>
          <w:p>
            <w:pPr>
              <w:pStyle w:val="TableParagraph"/>
              <w:spacing w:line="167" w:lineRule="exact"/>
              <w:ind w:left="3202" w:right="0"/>
              <w:jc w:val="center"/>
              <w:rPr>
                <w:rFonts w:ascii="微软雅黑" w:hAnsi="微软雅黑" w:cs="微软雅黑" w:eastAsia="微软雅黑" w:hint="default"/>
                <w:sz w:val="11"/>
                <w:szCs w:val="11"/>
              </w:rPr>
            </w:pPr>
            <w:r>
              <w:rPr>
                <w:rFonts w:ascii="微软雅黑"/>
                <w:w w:val="110"/>
                <w:sz w:val="11"/>
              </w:rPr>
              <w:t>20</w:t>
            </w:r>
            <w:r>
              <w:rPr>
                <w:rFonts w:ascii="微软雅黑"/>
                <w:sz w:val="11"/>
              </w:rPr>
            </w:r>
          </w:p>
          <w:p>
            <w:pPr>
              <w:pStyle w:val="TableParagraph"/>
              <w:tabs>
                <w:tab w:pos="3433" w:val="left" w:leader="none"/>
              </w:tabs>
              <w:spacing w:line="200" w:lineRule="exact"/>
              <w:ind w:left="201" w:right="0"/>
              <w:jc w:val="left"/>
              <w:rPr>
                <w:rFonts w:ascii="微软雅黑" w:hAnsi="微软雅黑" w:cs="微软雅黑" w:eastAsia="微软雅黑" w:hint="default"/>
                <w:sz w:val="11"/>
                <w:szCs w:val="11"/>
              </w:rPr>
            </w:pPr>
            <w:r>
              <w:rPr>
                <w:rFonts w:ascii="微软雅黑"/>
                <w:w w:val="110"/>
                <w:sz w:val="11"/>
              </w:rPr>
              <w:t>50</w:t>
              <w:tab/>
            </w:r>
            <w:r>
              <w:rPr>
                <w:rFonts w:ascii="微软雅黑"/>
                <w:w w:val="110"/>
                <w:position w:val="2"/>
                <w:sz w:val="11"/>
              </w:rPr>
              <w:t>20</w:t>
            </w:r>
            <w:r>
              <w:rPr>
                <w:rFonts w:ascii="微软雅黑"/>
                <w:sz w:val="11"/>
              </w:rPr>
            </w:r>
          </w:p>
          <w:p>
            <w:pPr>
              <w:pStyle w:val="TableParagraph"/>
              <w:spacing w:line="240" w:lineRule="auto" w:before="3"/>
              <w:ind w:right="0"/>
              <w:jc w:val="left"/>
              <w:rPr>
                <w:rFonts w:ascii="宋体" w:hAnsi="宋体" w:cs="宋体" w:eastAsia="宋体" w:hint="default"/>
                <w:sz w:val="9"/>
                <w:szCs w:val="9"/>
              </w:rPr>
            </w:pPr>
          </w:p>
          <w:p>
            <w:pPr>
              <w:pStyle w:val="TableParagraph"/>
              <w:tabs>
                <w:tab w:pos="3505" w:val="left" w:leader="none"/>
                <w:tab w:pos="6418" w:val="left" w:leader="none"/>
              </w:tabs>
              <w:spacing w:line="194" w:lineRule="exact"/>
              <w:ind w:left="273" w:right="0"/>
              <w:jc w:val="left"/>
              <w:rPr>
                <w:rFonts w:ascii="微软雅黑" w:hAnsi="微软雅黑" w:cs="微软雅黑" w:eastAsia="微软雅黑" w:hint="default"/>
                <w:sz w:val="11"/>
                <w:szCs w:val="11"/>
              </w:rPr>
            </w:pPr>
            <w:r>
              <w:rPr>
                <w:rFonts w:ascii="微软雅黑"/>
                <w:w w:val="110"/>
                <w:position w:val="-2"/>
                <w:sz w:val="11"/>
              </w:rPr>
              <w:t>0</w:t>
              <w:tab/>
            </w:r>
            <w:r>
              <w:rPr>
                <w:rFonts w:ascii="微软雅黑"/>
                <w:w w:val="110"/>
                <w:sz w:val="11"/>
              </w:rPr>
              <w:t>0</w:t>
              <w:tab/>
            </w:r>
            <w:r>
              <w:rPr>
                <w:rFonts w:ascii="微软雅黑"/>
                <w:w w:val="110"/>
                <w:position w:val="1"/>
                <w:sz w:val="11"/>
              </w:rPr>
              <w:t>0</w:t>
            </w:r>
            <w:r>
              <w:rPr>
                <w:rFonts w:ascii="微软雅黑"/>
                <w:sz w:val="11"/>
              </w:rPr>
            </w:r>
          </w:p>
          <w:p>
            <w:pPr>
              <w:pStyle w:val="TableParagraph"/>
              <w:tabs>
                <w:tab w:pos="951" w:val="left" w:leader="none"/>
                <w:tab w:pos="1508" w:val="left" w:leader="none"/>
                <w:tab w:pos="2065" w:val="left" w:leader="none"/>
                <w:tab w:pos="2622" w:val="left" w:leader="none"/>
                <w:tab w:pos="3593" w:val="left" w:leader="none"/>
                <w:tab w:pos="6548" w:val="left" w:leader="none"/>
                <w:tab w:pos="7126" w:val="left" w:leader="none"/>
                <w:tab w:pos="7703" w:val="left" w:leader="none"/>
                <w:tab w:pos="8281" w:val="left" w:leader="none"/>
                <w:tab w:pos="8859" w:val="left" w:leader="none"/>
              </w:tabs>
              <w:spacing w:line="157" w:lineRule="exact"/>
              <w:ind w:left="393" w:right="0"/>
              <w:jc w:val="center"/>
              <w:rPr>
                <w:rFonts w:ascii="微软雅黑" w:hAnsi="微软雅黑" w:cs="微软雅黑" w:eastAsia="微软雅黑" w:hint="default"/>
                <w:sz w:val="11"/>
                <w:szCs w:val="11"/>
              </w:rPr>
            </w:pPr>
            <w:r>
              <w:rPr>
                <w:rFonts w:ascii="微软雅黑"/>
                <w:spacing w:val="-1"/>
                <w:w w:val="110"/>
                <w:position w:val="-2"/>
                <w:sz w:val="11"/>
              </w:rPr>
              <w:t>2017E</w:t>
              <w:tab/>
              <w:t>2018E</w:t>
              <w:tab/>
              <w:t>2019E</w:t>
              <w:tab/>
              <w:t>2020E</w:t>
              <w:tab/>
              <w:t>2021E</w:t>
              <w:tab/>
            </w:r>
            <w:r>
              <w:rPr>
                <w:rFonts w:ascii="微软雅黑"/>
                <w:spacing w:val="-1"/>
                <w:w w:val="110"/>
                <w:sz w:val="11"/>
              </w:rPr>
              <w:t>2017E</w:t>
            </w:r>
            <w:r>
              <w:rPr>
                <w:rFonts w:ascii="微软雅黑"/>
                <w:w w:val="110"/>
                <w:sz w:val="11"/>
              </w:rPr>
              <w:t>    </w:t>
            </w:r>
            <w:r>
              <w:rPr>
                <w:rFonts w:ascii="微软雅黑"/>
                <w:spacing w:val="-1"/>
                <w:w w:val="110"/>
                <w:sz w:val="11"/>
              </w:rPr>
              <w:t>2018E</w:t>
            </w:r>
            <w:r>
              <w:rPr>
                <w:rFonts w:ascii="微软雅黑"/>
                <w:w w:val="110"/>
                <w:sz w:val="11"/>
              </w:rPr>
              <w:t>    </w:t>
            </w:r>
            <w:r>
              <w:rPr>
                <w:rFonts w:ascii="微软雅黑"/>
                <w:spacing w:val="-1"/>
                <w:w w:val="110"/>
                <w:sz w:val="11"/>
              </w:rPr>
              <w:t>2019E</w:t>
            </w:r>
            <w:r>
              <w:rPr>
                <w:rFonts w:ascii="微软雅黑"/>
                <w:w w:val="110"/>
                <w:sz w:val="11"/>
              </w:rPr>
              <w:t>   </w:t>
            </w:r>
            <w:r>
              <w:rPr>
                <w:rFonts w:ascii="微软雅黑"/>
                <w:spacing w:val="19"/>
                <w:w w:val="110"/>
                <w:sz w:val="11"/>
              </w:rPr>
              <w:t> </w:t>
            </w:r>
            <w:r>
              <w:rPr>
                <w:rFonts w:ascii="微软雅黑"/>
                <w:spacing w:val="-1"/>
                <w:w w:val="110"/>
                <w:sz w:val="11"/>
              </w:rPr>
              <w:t>2020E</w:t>
            </w:r>
            <w:r>
              <w:rPr>
                <w:rFonts w:ascii="微软雅黑"/>
                <w:w w:val="110"/>
                <w:sz w:val="11"/>
              </w:rPr>
              <w:t>   </w:t>
            </w:r>
            <w:r>
              <w:rPr>
                <w:rFonts w:ascii="微软雅黑"/>
                <w:spacing w:val="7"/>
                <w:w w:val="110"/>
                <w:sz w:val="11"/>
              </w:rPr>
              <w:t> </w:t>
            </w:r>
            <w:r>
              <w:rPr>
                <w:rFonts w:ascii="微软雅黑"/>
                <w:spacing w:val="-1"/>
                <w:w w:val="110"/>
                <w:sz w:val="11"/>
              </w:rPr>
              <w:t>2021E</w:t>
              <w:tab/>
            </w:r>
            <w:r>
              <w:rPr>
                <w:rFonts w:ascii="微软雅黑"/>
                <w:spacing w:val="-1"/>
                <w:w w:val="110"/>
                <w:position w:val="1"/>
                <w:sz w:val="11"/>
              </w:rPr>
              <w:t>2017E</w:t>
              <w:tab/>
              <w:t>2018E</w:t>
              <w:tab/>
              <w:t>2019E</w:t>
              <w:tab/>
              <w:t>2020E</w:t>
              <w:tab/>
              <w:t>2021E</w:t>
            </w:r>
            <w:r>
              <w:rPr>
                <w:rFonts w:ascii="微软雅黑"/>
                <w:spacing w:val="-1"/>
                <w:sz w:val="11"/>
              </w:rPr>
            </w:r>
          </w:p>
          <w:p>
            <w:pPr>
              <w:pStyle w:val="TableParagraph"/>
              <w:tabs>
                <w:tab w:pos="2227" w:val="left" w:leader="none"/>
                <w:tab w:pos="3856" w:val="left" w:leader="none"/>
                <w:tab w:pos="5209" w:val="left" w:leader="none"/>
                <w:tab w:pos="6485" w:val="left" w:leader="none"/>
                <w:tab w:pos="8258" w:val="left" w:leader="none"/>
              </w:tabs>
              <w:spacing w:line="163" w:lineRule="exact"/>
              <w:ind w:left="867" w:right="0"/>
              <w:jc w:val="left"/>
              <w:rPr>
                <w:rFonts w:ascii="微软雅黑" w:hAnsi="微软雅黑" w:cs="微软雅黑" w:eastAsia="微软雅黑" w:hint="default"/>
                <w:sz w:val="11"/>
                <w:szCs w:val="11"/>
              </w:rPr>
            </w:pPr>
            <w:r>
              <w:rPr>
                <w:rFonts w:ascii="微软雅黑" w:hAnsi="微软雅黑" w:cs="微软雅黑" w:eastAsia="微软雅黑" w:hint="default"/>
                <w:w w:val="110"/>
                <w:position w:val="-5"/>
                <w:sz w:val="11"/>
                <w:szCs w:val="11"/>
              </w:rPr>
              <w:t>光刻机</w:t>
              <w:tab/>
              <w:t>电子束曝光</w:t>
              <w:tab/>
            </w:r>
            <w:r>
              <w:rPr>
                <w:rFonts w:ascii="微软雅黑" w:hAnsi="微软雅黑" w:cs="微软雅黑" w:eastAsia="微软雅黑" w:hint="default"/>
                <w:w w:val="110"/>
                <w:sz w:val="11"/>
                <w:szCs w:val="11"/>
              </w:rPr>
              <w:t>介质刻蚀</w:t>
              <w:tab/>
              <w:t>硅刻蚀</w:t>
              <w:tab/>
            </w:r>
            <w:r>
              <w:rPr>
                <w:rFonts w:ascii="微软雅黑" w:hAnsi="微软雅黑" w:cs="微软雅黑" w:eastAsia="微软雅黑" w:hint="default"/>
                <w:spacing w:val="-1"/>
                <w:w w:val="110"/>
                <w:position w:val="1"/>
                <w:sz w:val="11"/>
                <w:szCs w:val="11"/>
              </w:rPr>
              <w:t>PVD</w:t>
              <w:tab/>
              <w:t>ALD</w:t>
            </w:r>
            <w:r>
              <w:rPr>
                <w:rFonts w:ascii="微软雅黑" w:hAnsi="微软雅黑" w:cs="微软雅黑" w:eastAsia="微软雅黑" w:hint="default"/>
                <w:spacing w:val="-1"/>
                <w:sz w:val="11"/>
                <w:szCs w:val="11"/>
              </w:rPr>
            </w:r>
          </w:p>
          <w:p>
            <w:pPr>
              <w:pStyle w:val="TableParagraph"/>
              <w:tabs>
                <w:tab w:pos="2227" w:val="left" w:leader="none"/>
                <w:tab w:pos="3856" w:val="left" w:leader="none"/>
                <w:tab w:pos="5209" w:val="left" w:leader="none"/>
                <w:tab w:pos="6485" w:val="left" w:leader="none"/>
                <w:tab w:pos="8258" w:val="left" w:leader="none"/>
              </w:tabs>
              <w:spacing w:line="145" w:lineRule="exact"/>
              <w:ind w:left="867" w:right="0"/>
              <w:jc w:val="left"/>
              <w:rPr>
                <w:rFonts w:ascii="微软雅黑" w:hAnsi="微软雅黑" w:cs="微软雅黑" w:eastAsia="微软雅黑" w:hint="default"/>
                <w:sz w:val="11"/>
                <w:szCs w:val="11"/>
              </w:rPr>
            </w:pPr>
            <w:r>
              <w:rPr>
                <w:rFonts w:ascii="微软雅黑" w:hAnsi="微软雅黑" w:cs="微软雅黑" w:eastAsia="微软雅黑" w:hint="default"/>
                <w:w w:val="110"/>
                <w:position w:val="-6"/>
                <w:sz w:val="11"/>
                <w:szCs w:val="11"/>
              </w:rPr>
              <w:t>涂胶显影设备</w:t>
              <w:tab/>
              <w:t>去胶设备</w:t>
              <w:tab/>
            </w:r>
            <w:r>
              <w:rPr>
                <w:rFonts w:ascii="微软雅黑" w:hAnsi="微软雅黑" w:cs="微软雅黑" w:eastAsia="微软雅黑" w:hint="default"/>
                <w:w w:val="110"/>
                <w:sz w:val="11"/>
                <w:szCs w:val="11"/>
              </w:rPr>
              <w:t>金属刻蚀</w:t>
              <w:tab/>
              <w:t>化合物半导体刻蚀</w:t>
              <w:tab/>
            </w:r>
            <w:r>
              <w:rPr>
                <w:rFonts w:ascii="微软雅黑" w:hAnsi="微软雅黑" w:cs="微软雅黑" w:eastAsia="微软雅黑" w:hint="default"/>
                <w:spacing w:val="-2"/>
                <w:w w:val="110"/>
                <w:position w:val="1"/>
                <w:sz w:val="11"/>
                <w:szCs w:val="11"/>
              </w:rPr>
              <w:t>MOCVD</w:t>
              <w:tab/>
            </w:r>
            <w:r>
              <w:rPr>
                <w:rFonts w:ascii="微软雅黑" w:hAnsi="微软雅黑" w:cs="微软雅黑" w:eastAsia="微软雅黑" w:hint="default"/>
                <w:spacing w:val="-1"/>
                <w:w w:val="110"/>
                <w:position w:val="1"/>
                <w:sz w:val="11"/>
                <w:szCs w:val="11"/>
              </w:rPr>
              <w:t>常压</w:t>
            </w:r>
            <w:r>
              <w:rPr>
                <w:rFonts w:ascii="微软雅黑" w:hAnsi="微软雅黑" w:cs="微软雅黑" w:eastAsia="微软雅黑" w:hint="default"/>
                <w:spacing w:val="-1"/>
                <w:w w:val="110"/>
                <w:position w:val="1"/>
                <w:sz w:val="11"/>
                <w:szCs w:val="11"/>
              </w:rPr>
              <w:t>/</w:t>
            </w:r>
            <w:r>
              <w:rPr>
                <w:rFonts w:ascii="微软雅黑" w:hAnsi="微软雅黑" w:cs="微软雅黑" w:eastAsia="微软雅黑" w:hint="default"/>
                <w:spacing w:val="-1"/>
                <w:w w:val="110"/>
                <w:position w:val="1"/>
                <w:sz w:val="11"/>
                <w:szCs w:val="11"/>
              </w:rPr>
              <w:t>低压化学气相沉积</w:t>
            </w:r>
            <w:r>
              <w:rPr>
                <w:rFonts w:ascii="微软雅黑" w:hAnsi="微软雅黑" w:cs="微软雅黑" w:eastAsia="微软雅黑" w:hint="default"/>
                <w:spacing w:val="-1"/>
                <w:sz w:val="11"/>
                <w:szCs w:val="11"/>
              </w:rPr>
            </w:r>
          </w:p>
          <w:p>
            <w:pPr>
              <w:pStyle w:val="TableParagraph"/>
              <w:tabs>
                <w:tab w:pos="5981" w:val="left" w:leader="none"/>
                <w:tab w:pos="7755" w:val="left" w:leader="none"/>
              </w:tabs>
              <w:spacing w:line="135" w:lineRule="exact"/>
              <w:ind w:left="3353" w:right="0"/>
              <w:jc w:val="center"/>
              <w:rPr>
                <w:rFonts w:ascii="微软雅黑" w:hAnsi="微软雅黑" w:cs="微软雅黑" w:eastAsia="微软雅黑" w:hint="default"/>
                <w:sz w:val="11"/>
                <w:szCs w:val="11"/>
              </w:rPr>
            </w:pPr>
            <w:r>
              <w:rPr>
                <w:rFonts w:ascii="微软雅黑" w:hAnsi="微软雅黑" w:cs="微软雅黑" w:eastAsia="微软雅黑" w:hint="default"/>
                <w:w w:val="110"/>
                <w:sz w:val="11"/>
                <w:szCs w:val="11"/>
              </w:rPr>
              <w:t>电子束刻蚀</w:t>
              <w:tab/>
            </w:r>
            <w:r>
              <w:rPr>
                <w:rFonts w:ascii="微软雅黑" w:hAnsi="微软雅黑" w:cs="微软雅黑" w:eastAsia="微软雅黑" w:hint="default"/>
                <w:spacing w:val="-1"/>
                <w:w w:val="110"/>
                <w:position w:val="1"/>
                <w:sz w:val="11"/>
                <w:szCs w:val="11"/>
              </w:rPr>
              <w:t>PECVD</w:t>
              <w:tab/>
            </w:r>
            <w:r>
              <w:rPr>
                <w:rFonts w:ascii="微软雅黑" w:hAnsi="微软雅黑" w:cs="微软雅黑" w:eastAsia="微软雅黑" w:hint="default"/>
                <w:spacing w:val="-1"/>
                <w:w w:val="110"/>
                <w:position w:val="1"/>
                <w:sz w:val="11"/>
                <w:szCs w:val="11"/>
              </w:rPr>
              <w:t>气相外延</w:t>
            </w:r>
            <w:r>
              <w:rPr>
                <w:rFonts w:ascii="微软雅黑" w:hAnsi="微软雅黑" w:cs="微软雅黑" w:eastAsia="微软雅黑" w:hint="default"/>
                <w:spacing w:val="-1"/>
                <w:w w:val="110"/>
                <w:position w:val="1"/>
                <w:sz w:val="11"/>
                <w:szCs w:val="11"/>
              </w:rPr>
              <w:t>(VPE</w:t>
            </w:r>
            <w:r>
              <w:rPr>
                <w:rFonts w:ascii="微软雅黑" w:hAnsi="微软雅黑" w:cs="微软雅黑" w:eastAsia="微软雅黑" w:hint="default"/>
                <w:spacing w:val="-1"/>
                <w:w w:val="110"/>
                <w:position w:val="1"/>
                <w:sz w:val="11"/>
                <w:szCs w:val="11"/>
              </w:rPr>
              <w:t>）</w:t>
            </w:r>
            <w:r>
              <w:rPr>
                <w:rFonts w:ascii="微软雅黑" w:hAnsi="微软雅黑" w:cs="微软雅黑" w:eastAsia="微软雅黑" w:hint="default"/>
                <w:spacing w:val="-1"/>
                <w:sz w:val="11"/>
                <w:szCs w:val="11"/>
              </w:rPr>
            </w:r>
          </w:p>
          <w:p>
            <w:pPr>
              <w:pStyle w:val="TableParagraph"/>
              <w:tabs>
                <w:tab w:pos="2561" w:val="left" w:leader="none"/>
                <w:tab w:pos="3805" w:val="left" w:leader="none"/>
                <w:tab w:pos="6919" w:val="left" w:leader="none"/>
                <w:tab w:pos="7363" w:val="left" w:leader="none"/>
                <w:tab w:pos="9303" w:val="left" w:leader="none"/>
              </w:tabs>
              <w:spacing w:line="240" w:lineRule="auto" w:before="31"/>
              <w:ind w:left="823" w:right="0"/>
              <w:jc w:val="left"/>
              <w:rPr>
                <w:rFonts w:ascii="微软雅黑" w:hAnsi="微软雅黑" w:cs="微软雅黑" w:eastAsia="微软雅黑" w:hint="default"/>
                <w:sz w:val="14"/>
                <w:szCs w:val="14"/>
              </w:rPr>
            </w:pPr>
            <w:r>
              <w:rPr>
                <w:rFonts w:ascii="Times New Roman" w:hAnsi="Times New Roman" w:cs="Times New Roman" w:eastAsia="Times New Roman" w:hint="default"/>
                <w:w w:val="119"/>
                <w:position w:val="2"/>
                <w:sz w:val="14"/>
                <w:szCs w:val="14"/>
              </w:rPr>
            </w:r>
            <w:r>
              <w:rPr>
                <w:rFonts w:ascii="Times New Roman" w:hAnsi="Times New Roman" w:cs="Times New Roman" w:eastAsia="Times New Roman" w:hint="default"/>
                <w:w w:val="119"/>
                <w:position w:val="2"/>
                <w:sz w:val="14"/>
                <w:szCs w:val="14"/>
                <w:shd w:fill="FF8080" w:color="auto" w:val="clear"/>
              </w:rPr>
              <w:t> </w:t>
            </w:r>
            <w:r>
              <w:rPr>
                <w:rFonts w:ascii="Times New Roman" w:hAnsi="Times New Roman" w:cs="Times New Roman" w:eastAsia="Times New Roman" w:hint="default"/>
                <w:position w:val="2"/>
                <w:sz w:val="14"/>
                <w:szCs w:val="14"/>
                <w:shd w:fill="FF8080" w:color="auto" w:val="clear"/>
              </w:rPr>
              <w:t>    </w:t>
            </w:r>
            <w:r>
              <w:rPr>
                <w:rFonts w:ascii="Times New Roman" w:hAnsi="Times New Roman" w:cs="Times New Roman" w:eastAsia="Times New Roman" w:hint="default"/>
                <w:spacing w:val="-17"/>
                <w:position w:val="2"/>
                <w:sz w:val="14"/>
                <w:szCs w:val="14"/>
                <w:shd w:fill="FF8080" w:color="auto" w:val="clear"/>
              </w:rPr>
              <w:t> </w:t>
            </w:r>
            <w:r>
              <w:rPr>
                <w:rFonts w:ascii="微软雅黑" w:hAnsi="微软雅黑" w:cs="微软雅黑" w:eastAsia="微软雅黑" w:hint="default"/>
                <w:b/>
                <w:bCs/>
                <w:spacing w:val="-1"/>
                <w:w w:val="115"/>
                <w:position w:val="2"/>
                <w:sz w:val="14"/>
                <w:szCs w:val="14"/>
                <w:shd w:fill="FF8080" w:color="auto" w:val="clear"/>
              </w:rPr>
              <w:t>离子注入设备空间</w:t>
              <w:tab/>
            </w:r>
            <w:r>
              <w:rPr>
                <w:rFonts w:ascii="微软雅黑" w:hAnsi="微软雅黑" w:cs="微软雅黑" w:eastAsia="微软雅黑" w:hint="default"/>
                <w:b/>
                <w:bCs/>
                <w:spacing w:val="-1"/>
                <w:w w:val="115"/>
                <w:position w:val="2"/>
                <w:sz w:val="14"/>
                <w:szCs w:val="14"/>
              </w:rPr>
              <w:tab/>
            </w:r>
            <w:r>
              <w:rPr>
                <w:rFonts w:ascii="Times New Roman" w:hAnsi="Times New Roman" w:cs="Times New Roman" w:eastAsia="Times New Roman" w:hint="default"/>
                <w:spacing w:val="-1"/>
                <w:w w:val="115"/>
                <w:position w:val="1"/>
                <w:sz w:val="14"/>
                <w:szCs w:val="14"/>
              </w:rPr>
            </w:r>
            <w:r>
              <w:rPr>
                <w:rFonts w:ascii="Times New Roman" w:hAnsi="Times New Roman" w:cs="Times New Roman" w:eastAsia="Times New Roman" w:hint="default"/>
                <w:spacing w:val="-1"/>
                <w:w w:val="115"/>
                <w:position w:val="1"/>
                <w:sz w:val="14"/>
                <w:szCs w:val="14"/>
                <w:shd w:fill="B4C9D7" w:color="auto" w:val="clear"/>
              </w:rPr>
            </w:r>
            <w:r>
              <w:rPr>
                <w:rFonts w:ascii="微软雅黑" w:hAnsi="微软雅黑" w:cs="微软雅黑" w:eastAsia="微软雅黑" w:hint="default"/>
                <w:b/>
                <w:bCs/>
                <w:spacing w:val="-1"/>
                <w:w w:val="115"/>
                <w:position w:val="1"/>
                <w:sz w:val="14"/>
                <w:szCs w:val="14"/>
                <w:shd w:fill="B4C9D7" w:color="auto" w:val="clear"/>
              </w:rPr>
              <w:t>晶圆检测与清洗设备空间</w:t>
            </w:r>
            <w:r>
              <w:rPr>
                <w:rFonts w:ascii="微软雅黑" w:hAnsi="微软雅黑" w:cs="微软雅黑" w:eastAsia="微软雅黑" w:hint="default"/>
                <w:b/>
                <w:bCs/>
                <w:spacing w:val="-1"/>
                <w:w w:val="115"/>
                <w:position w:val="1"/>
                <w:sz w:val="14"/>
                <w:szCs w:val="14"/>
              </w:rPr>
              <w:tab/>
            </w:r>
            <w:r>
              <w:rPr>
                <w:rFonts w:ascii="Times New Roman" w:hAnsi="Times New Roman" w:cs="Times New Roman" w:eastAsia="Times New Roman" w:hint="default"/>
                <w:spacing w:val="-1"/>
                <w:w w:val="115"/>
                <w:sz w:val="14"/>
                <w:szCs w:val="14"/>
              </w:rPr>
            </w:r>
            <w:r>
              <w:rPr>
                <w:rFonts w:ascii="Times New Roman" w:hAnsi="Times New Roman" w:cs="Times New Roman" w:eastAsia="Times New Roman" w:hint="default"/>
                <w:spacing w:val="-1"/>
                <w:w w:val="115"/>
                <w:sz w:val="14"/>
                <w:szCs w:val="14"/>
                <w:shd w:fill="FFCCCC" w:color="auto" w:val="clear"/>
              </w:rPr>
              <w:tab/>
            </w:r>
            <w:r>
              <w:rPr>
                <w:rFonts w:ascii="微软雅黑" w:hAnsi="微软雅黑" w:cs="微软雅黑" w:eastAsia="微软雅黑" w:hint="default"/>
                <w:b/>
                <w:bCs/>
                <w:w w:val="120"/>
                <w:sz w:val="14"/>
                <w:szCs w:val="14"/>
                <w:shd w:fill="FFCCCC" w:color="auto" w:val="clear"/>
              </w:rPr>
              <w:t>封装与测试设备空间</w:t>
            </w:r>
            <w:r>
              <w:rPr>
                <w:rFonts w:ascii="微软雅黑" w:hAnsi="微软雅黑" w:cs="微软雅黑" w:eastAsia="微软雅黑" w:hint="default"/>
                <w:b/>
                <w:bCs/>
                <w:sz w:val="14"/>
                <w:szCs w:val="14"/>
                <w:shd w:fill="FFCCCC" w:color="auto" w:val="clear"/>
              </w:rPr>
              <w:tab/>
            </w:r>
            <w:r>
              <w:rPr>
                <w:rFonts w:ascii="微软雅黑" w:hAnsi="微软雅黑" w:cs="微软雅黑" w:eastAsia="微软雅黑" w:hint="default"/>
                <w:b/>
                <w:bCs/>
                <w:sz w:val="14"/>
                <w:szCs w:val="14"/>
              </w:rPr>
            </w:r>
            <w:r>
              <w:rPr>
                <w:rFonts w:ascii="微软雅黑" w:hAnsi="微软雅黑" w:cs="微软雅黑" w:eastAsia="微软雅黑" w:hint="default"/>
                <w:sz w:val="14"/>
                <w:szCs w:val="14"/>
              </w:rPr>
            </w:r>
          </w:p>
          <w:p>
            <w:pPr>
              <w:pStyle w:val="TableParagraph"/>
              <w:tabs>
                <w:tab w:pos="6345" w:val="left" w:leader="none"/>
              </w:tabs>
              <w:spacing w:line="207" w:lineRule="exact" w:before="13"/>
              <w:ind w:left="229" w:right="0"/>
              <w:jc w:val="left"/>
              <w:rPr>
                <w:rFonts w:ascii="微软雅黑" w:hAnsi="微软雅黑" w:cs="微软雅黑" w:eastAsia="微软雅黑" w:hint="default"/>
                <w:sz w:val="10"/>
                <w:szCs w:val="10"/>
              </w:rPr>
            </w:pPr>
            <w:r>
              <w:rPr>
                <w:rFonts w:ascii="微软雅黑"/>
                <w:w w:val="115"/>
                <w:sz w:val="10"/>
              </w:rPr>
              <w:t>40</w:t>
              <w:tab/>
            </w:r>
            <w:r>
              <w:rPr>
                <w:rFonts w:ascii="微软雅黑"/>
                <w:w w:val="115"/>
                <w:position w:val="-3"/>
                <w:sz w:val="10"/>
              </w:rPr>
              <w:t>60</w:t>
            </w:r>
            <w:r>
              <w:rPr>
                <w:rFonts w:ascii="微软雅黑"/>
                <w:sz w:val="10"/>
              </w:rPr>
            </w:r>
          </w:p>
          <w:p>
            <w:pPr>
              <w:pStyle w:val="TableParagraph"/>
              <w:tabs>
                <w:tab w:pos="3269" w:val="left" w:leader="none"/>
              </w:tabs>
              <w:spacing w:line="166" w:lineRule="exact"/>
              <w:ind w:left="229" w:right="0"/>
              <w:jc w:val="left"/>
              <w:rPr>
                <w:rFonts w:ascii="微软雅黑" w:hAnsi="微软雅黑" w:cs="微软雅黑" w:eastAsia="微软雅黑" w:hint="default"/>
                <w:sz w:val="10"/>
                <w:szCs w:val="10"/>
              </w:rPr>
            </w:pPr>
            <w:r>
              <w:rPr>
                <w:rFonts w:ascii="微软雅黑"/>
                <w:w w:val="115"/>
                <w:position w:val="-2"/>
                <w:sz w:val="10"/>
              </w:rPr>
              <w:t>35</w:t>
              <w:tab/>
            </w:r>
            <w:r>
              <w:rPr>
                <w:rFonts w:ascii="微软雅黑"/>
                <w:w w:val="115"/>
                <w:sz w:val="10"/>
              </w:rPr>
              <w:t>80</w:t>
            </w:r>
            <w:r>
              <w:rPr>
                <w:rFonts w:ascii="微软雅黑"/>
                <w:sz w:val="10"/>
              </w:rPr>
            </w:r>
          </w:p>
          <w:p>
            <w:pPr>
              <w:pStyle w:val="TableParagraph"/>
              <w:spacing w:line="117" w:lineRule="exact"/>
              <w:ind w:left="3189" w:right="0"/>
              <w:jc w:val="center"/>
              <w:rPr>
                <w:rFonts w:ascii="微软雅黑" w:hAnsi="微软雅黑" w:cs="微软雅黑" w:eastAsia="微软雅黑" w:hint="default"/>
                <w:sz w:val="10"/>
                <w:szCs w:val="10"/>
              </w:rPr>
            </w:pPr>
            <w:r>
              <w:rPr>
                <w:rFonts w:ascii="微软雅黑"/>
                <w:w w:val="115"/>
                <w:sz w:val="10"/>
              </w:rPr>
              <w:t>50</w:t>
            </w:r>
            <w:r>
              <w:rPr>
                <w:rFonts w:ascii="微软雅黑"/>
                <w:sz w:val="10"/>
              </w:rPr>
            </w:r>
          </w:p>
          <w:p>
            <w:pPr>
              <w:pStyle w:val="TableParagraph"/>
              <w:spacing w:line="132" w:lineRule="exact"/>
              <w:ind w:left="229" w:right="0"/>
              <w:jc w:val="left"/>
              <w:rPr>
                <w:rFonts w:ascii="微软雅黑" w:hAnsi="微软雅黑" w:cs="微软雅黑" w:eastAsia="微软雅黑" w:hint="default"/>
                <w:sz w:val="10"/>
                <w:szCs w:val="10"/>
              </w:rPr>
            </w:pPr>
            <w:r>
              <w:rPr>
                <w:rFonts w:ascii="微软雅黑"/>
                <w:w w:val="115"/>
                <w:sz w:val="10"/>
              </w:rPr>
              <w:t>30</w:t>
            </w:r>
            <w:r>
              <w:rPr>
                <w:rFonts w:ascii="微软雅黑"/>
                <w:sz w:val="10"/>
              </w:rPr>
            </w:r>
          </w:p>
          <w:p>
            <w:pPr>
              <w:pStyle w:val="TableParagraph"/>
              <w:tabs>
                <w:tab w:pos="3189" w:val="left" w:leader="none"/>
              </w:tabs>
              <w:spacing w:line="136" w:lineRule="exact"/>
              <w:ind w:left="114" w:right="0"/>
              <w:jc w:val="center"/>
              <w:rPr>
                <w:rFonts w:ascii="微软雅黑" w:hAnsi="微软雅黑" w:cs="微软雅黑" w:eastAsia="微软雅黑" w:hint="default"/>
                <w:sz w:val="10"/>
                <w:szCs w:val="10"/>
              </w:rPr>
            </w:pPr>
            <w:r>
              <w:rPr>
                <w:rFonts w:ascii="微软雅黑"/>
                <w:w w:val="115"/>
                <w:sz w:val="10"/>
              </w:rPr>
              <w:t>60</w:t>
              <w:tab/>
            </w:r>
            <w:r>
              <w:rPr>
                <w:rFonts w:ascii="微软雅黑"/>
                <w:w w:val="115"/>
                <w:position w:val="-3"/>
                <w:sz w:val="10"/>
              </w:rPr>
              <w:t>40</w:t>
            </w:r>
            <w:r>
              <w:rPr>
                <w:rFonts w:ascii="微软雅黑"/>
                <w:sz w:val="10"/>
              </w:rPr>
            </w:r>
          </w:p>
          <w:p>
            <w:pPr>
              <w:pStyle w:val="TableParagraph"/>
              <w:spacing w:line="112" w:lineRule="exact"/>
              <w:ind w:left="229" w:right="0"/>
              <w:jc w:val="left"/>
              <w:rPr>
                <w:rFonts w:ascii="微软雅黑" w:hAnsi="微软雅黑" w:cs="微软雅黑" w:eastAsia="微软雅黑" w:hint="default"/>
                <w:sz w:val="10"/>
                <w:szCs w:val="10"/>
              </w:rPr>
            </w:pPr>
            <w:r>
              <w:rPr>
                <w:rFonts w:ascii="微软雅黑"/>
                <w:w w:val="115"/>
                <w:sz w:val="10"/>
              </w:rPr>
              <w:t>25</w:t>
            </w:r>
            <w:r>
              <w:rPr>
                <w:rFonts w:ascii="微软雅黑"/>
                <w:sz w:val="10"/>
              </w:rPr>
            </w:r>
          </w:p>
          <w:p>
            <w:pPr>
              <w:pStyle w:val="TableParagraph"/>
              <w:tabs>
                <w:tab w:pos="6345" w:val="left" w:leader="none"/>
              </w:tabs>
              <w:spacing w:line="139" w:lineRule="exact" w:before="54"/>
              <w:ind w:left="229" w:right="0"/>
              <w:jc w:val="left"/>
              <w:rPr>
                <w:rFonts w:ascii="微软雅黑" w:hAnsi="微软雅黑" w:cs="微软雅黑" w:eastAsia="微软雅黑" w:hint="default"/>
                <w:sz w:val="10"/>
                <w:szCs w:val="10"/>
              </w:rPr>
            </w:pPr>
            <w:r>
              <w:rPr>
                <w:rFonts w:ascii="微软雅黑"/>
                <w:w w:val="115"/>
                <w:position w:val="2"/>
                <w:sz w:val="10"/>
              </w:rPr>
              <w:t>20</w:t>
              <w:tab/>
            </w:r>
            <w:r>
              <w:rPr>
                <w:rFonts w:ascii="微软雅黑"/>
                <w:w w:val="115"/>
                <w:sz w:val="10"/>
              </w:rPr>
              <w:t>30</w:t>
            </w:r>
            <w:r>
              <w:rPr>
                <w:rFonts w:ascii="微软雅黑"/>
                <w:sz w:val="10"/>
              </w:rPr>
            </w:r>
          </w:p>
          <w:p>
            <w:pPr>
              <w:pStyle w:val="TableParagraph"/>
              <w:spacing w:line="109" w:lineRule="exact"/>
              <w:ind w:right="2958"/>
              <w:jc w:val="center"/>
              <w:rPr>
                <w:rFonts w:ascii="微软雅黑" w:hAnsi="微软雅黑" w:cs="微软雅黑" w:eastAsia="微软雅黑" w:hint="default"/>
                <w:sz w:val="10"/>
                <w:szCs w:val="10"/>
              </w:rPr>
            </w:pPr>
            <w:r>
              <w:rPr>
                <w:rFonts w:ascii="微软雅黑"/>
                <w:w w:val="115"/>
                <w:sz w:val="10"/>
              </w:rPr>
              <w:t>40</w:t>
            </w:r>
            <w:r>
              <w:rPr>
                <w:rFonts w:ascii="微软雅黑"/>
                <w:sz w:val="10"/>
              </w:rPr>
            </w:r>
          </w:p>
          <w:p>
            <w:pPr>
              <w:pStyle w:val="TableParagraph"/>
              <w:spacing w:line="119" w:lineRule="exact"/>
              <w:ind w:left="229" w:right="0"/>
              <w:jc w:val="left"/>
              <w:rPr>
                <w:rFonts w:ascii="微软雅黑" w:hAnsi="微软雅黑" w:cs="微软雅黑" w:eastAsia="微软雅黑" w:hint="default"/>
                <w:sz w:val="10"/>
                <w:szCs w:val="10"/>
              </w:rPr>
            </w:pPr>
            <w:r>
              <w:rPr>
                <w:rFonts w:ascii="微软雅黑"/>
                <w:w w:val="115"/>
                <w:sz w:val="10"/>
              </w:rPr>
              <w:t>15</w:t>
            </w:r>
            <w:r>
              <w:rPr>
                <w:rFonts w:ascii="微软雅黑"/>
                <w:sz w:val="10"/>
              </w:rPr>
            </w:r>
          </w:p>
          <w:p>
            <w:pPr>
              <w:pStyle w:val="TableParagraph"/>
              <w:spacing w:line="115" w:lineRule="exact"/>
              <w:ind w:left="3189" w:right="0"/>
              <w:jc w:val="center"/>
              <w:rPr>
                <w:rFonts w:ascii="微软雅黑" w:hAnsi="微软雅黑" w:cs="微软雅黑" w:eastAsia="微软雅黑" w:hint="default"/>
                <w:sz w:val="10"/>
                <w:szCs w:val="10"/>
              </w:rPr>
            </w:pPr>
            <w:r>
              <w:rPr>
                <w:rFonts w:ascii="微软雅黑"/>
                <w:w w:val="115"/>
                <w:sz w:val="10"/>
              </w:rPr>
              <w:t>20</w:t>
            </w:r>
            <w:r>
              <w:rPr>
                <w:rFonts w:ascii="微软雅黑"/>
                <w:sz w:val="10"/>
              </w:rPr>
            </w:r>
          </w:p>
          <w:p>
            <w:pPr>
              <w:pStyle w:val="TableParagraph"/>
              <w:tabs>
                <w:tab w:pos="3269" w:val="left" w:leader="none"/>
              </w:tabs>
              <w:spacing w:line="161" w:lineRule="exact"/>
              <w:ind w:left="229" w:right="0"/>
              <w:jc w:val="left"/>
              <w:rPr>
                <w:rFonts w:ascii="微软雅黑" w:hAnsi="微软雅黑" w:cs="微软雅黑" w:eastAsia="微软雅黑" w:hint="default"/>
                <w:sz w:val="10"/>
                <w:szCs w:val="10"/>
              </w:rPr>
            </w:pPr>
            <w:r>
              <w:rPr>
                <w:rFonts w:ascii="微软雅黑"/>
                <w:w w:val="115"/>
                <w:position w:val="2"/>
                <w:sz w:val="10"/>
              </w:rPr>
              <w:t>10</w:t>
              <w:tab/>
            </w:r>
            <w:r>
              <w:rPr>
                <w:rFonts w:ascii="微软雅黑"/>
                <w:w w:val="115"/>
                <w:sz w:val="10"/>
              </w:rPr>
              <w:t>20</w:t>
            </w:r>
            <w:r>
              <w:rPr>
                <w:rFonts w:ascii="微软雅黑"/>
                <w:sz w:val="10"/>
              </w:rPr>
            </w:r>
          </w:p>
          <w:p>
            <w:pPr>
              <w:pStyle w:val="TableParagraph"/>
              <w:spacing w:line="107" w:lineRule="exact"/>
              <w:ind w:left="3189" w:right="0"/>
              <w:jc w:val="center"/>
              <w:rPr>
                <w:rFonts w:ascii="微软雅黑" w:hAnsi="微软雅黑" w:cs="微软雅黑" w:eastAsia="微软雅黑" w:hint="default"/>
                <w:sz w:val="10"/>
                <w:szCs w:val="10"/>
              </w:rPr>
            </w:pPr>
            <w:r>
              <w:rPr>
                <w:rFonts w:ascii="微软雅黑"/>
                <w:w w:val="115"/>
                <w:sz w:val="10"/>
              </w:rPr>
              <w:t>10</w:t>
            </w:r>
            <w:r>
              <w:rPr>
                <w:rFonts w:ascii="微软雅黑"/>
                <w:sz w:val="10"/>
              </w:rPr>
            </w:r>
          </w:p>
          <w:p>
            <w:pPr>
              <w:pStyle w:val="TableParagraph"/>
              <w:spacing w:line="126" w:lineRule="exact"/>
              <w:ind w:left="296" w:right="0"/>
              <w:jc w:val="left"/>
              <w:rPr>
                <w:rFonts w:ascii="微软雅黑" w:hAnsi="微软雅黑" w:cs="微软雅黑" w:eastAsia="微软雅黑" w:hint="default"/>
                <w:sz w:val="10"/>
                <w:szCs w:val="10"/>
              </w:rPr>
            </w:pPr>
            <w:r>
              <w:rPr>
                <w:rFonts w:ascii="微软雅黑"/>
                <w:w w:val="115"/>
                <w:sz w:val="10"/>
              </w:rPr>
              <w:t>5</w:t>
            </w:r>
            <w:r>
              <w:rPr>
                <w:rFonts w:ascii="微软雅黑"/>
                <w:sz w:val="10"/>
              </w:rPr>
            </w:r>
          </w:p>
          <w:p>
            <w:pPr>
              <w:pStyle w:val="TableParagraph"/>
              <w:tabs>
                <w:tab w:pos="3337" w:val="left" w:leader="none"/>
                <w:tab w:pos="6412" w:val="left" w:leader="none"/>
              </w:tabs>
              <w:spacing w:line="179" w:lineRule="exact" w:before="20"/>
              <w:ind w:left="296" w:right="0"/>
              <w:jc w:val="left"/>
              <w:rPr>
                <w:rFonts w:ascii="微软雅黑" w:hAnsi="微软雅黑" w:cs="微软雅黑" w:eastAsia="微软雅黑" w:hint="default"/>
                <w:sz w:val="10"/>
                <w:szCs w:val="10"/>
              </w:rPr>
            </w:pPr>
            <w:r>
              <w:rPr>
                <w:rFonts w:ascii="微软雅黑"/>
                <w:w w:val="110"/>
                <w:sz w:val="10"/>
              </w:rPr>
              <w:t>0</w:t>
              <w:tab/>
            </w:r>
            <w:r>
              <w:rPr>
                <w:rFonts w:ascii="微软雅黑"/>
                <w:w w:val="110"/>
                <w:position w:val="4"/>
                <w:sz w:val="10"/>
              </w:rPr>
              <w:t>0</w:t>
              <w:tab/>
            </w:r>
            <w:r>
              <w:rPr>
                <w:rFonts w:ascii="微软雅黑"/>
                <w:w w:val="115"/>
                <w:position w:val="1"/>
                <w:sz w:val="10"/>
              </w:rPr>
              <w:t>0</w:t>
            </w:r>
            <w:r>
              <w:rPr>
                <w:rFonts w:ascii="微软雅黑"/>
                <w:sz w:val="10"/>
              </w:rPr>
            </w:r>
          </w:p>
          <w:p>
            <w:pPr>
              <w:pStyle w:val="TableParagraph"/>
              <w:tabs>
                <w:tab w:pos="882" w:val="left" w:leader="none"/>
                <w:tab w:pos="1422" w:val="left" w:leader="none"/>
                <w:tab w:pos="1962" w:val="left" w:leader="none"/>
                <w:tab w:pos="2502" w:val="left" w:leader="none"/>
                <w:tab w:pos="3388" w:val="left" w:leader="none"/>
                <w:tab w:pos="3940" w:val="left" w:leader="none"/>
                <w:tab w:pos="4492" w:val="left" w:leader="none"/>
                <w:tab w:pos="5044" w:val="left" w:leader="none"/>
                <w:tab w:pos="5596" w:val="left" w:leader="none"/>
                <w:tab w:pos="6473" w:val="left" w:leader="none"/>
                <w:tab w:pos="7044" w:val="left" w:leader="none"/>
                <w:tab w:pos="7616" w:val="left" w:leader="none"/>
                <w:tab w:pos="8187" w:val="left" w:leader="none"/>
                <w:tab w:pos="8758" w:val="left" w:leader="none"/>
              </w:tabs>
              <w:spacing w:line="142" w:lineRule="exact"/>
              <w:ind w:left="342" w:right="0"/>
              <w:jc w:val="center"/>
              <w:rPr>
                <w:rFonts w:ascii="微软雅黑" w:hAnsi="微软雅黑" w:cs="微软雅黑" w:eastAsia="微软雅黑" w:hint="default"/>
                <w:sz w:val="10"/>
                <w:szCs w:val="10"/>
              </w:rPr>
            </w:pPr>
            <w:r>
              <w:rPr>
                <w:rFonts w:ascii="微软雅黑"/>
                <w:spacing w:val="-1"/>
                <w:w w:val="110"/>
                <w:sz w:val="10"/>
              </w:rPr>
              <w:t>2017E</w:t>
              <w:tab/>
              <w:t>2018E</w:t>
              <w:tab/>
              <w:t>2019E</w:t>
              <w:tab/>
              <w:t>2020E</w:t>
              <w:tab/>
              <w:t>2021E</w:t>
              <w:tab/>
            </w:r>
            <w:r>
              <w:rPr>
                <w:rFonts w:ascii="微软雅黑"/>
                <w:spacing w:val="-1"/>
                <w:w w:val="110"/>
                <w:position w:val="4"/>
                <w:sz w:val="10"/>
              </w:rPr>
              <w:t>2017E</w:t>
              <w:tab/>
              <w:t>2018E</w:t>
              <w:tab/>
              <w:t>2019E</w:t>
              <w:tab/>
              <w:t>2020E</w:t>
              <w:tab/>
              <w:t>2021E</w:t>
              <w:tab/>
            </w:r>
            <w:r>
              <w:rPr>
                <w:rFonts w:ascii="微软雅黑"/>
                <w:spacing w:val="-1"/>
                <w:w w:val="110"/>
                <w:position w:val="1"/>
                <w:sz w:val="10"/>
              </w:rPr>
              <w:t>2017E</w:t>
              <w:tab/>
              <w:t>2018E</w:t>
              <w:tab/>
              <w:t>2019E</w:t>
              <w:tab/>
              <w:t>2020E</w:t>
              <w:tab/>
            </w:r>
            <w:r>
              <w:rPr>
                <w:rFonts w:ascii="微软雅黑"/>
                <w:spacing w:val="-1"/>
                <w:w w:val="115"/>
                <w:position w:val="1"/>
                <w:sz w:val="10"/>
              </w:rPr>
              <w:t>2021E</w:t>
            </w:r>
            <w:r>
              <w:rPr>
                <w:rFonts w:ascii="微软雅黑"/>
                <w:spacing w:val="-1"/>
                <w:sz w:val="10"/>
              </w:rPr>
            </w:r>
          </w:p>
          <w:p>
            <w:pPr>
              <w:pStyle w:val="TableParagraph"/>
              <w:tabs>
                <w:tab w:pos="2047" w:val="left" w:leader="none"/>
                <w:tab w:pos="3836" w:val="left" w:leader="none"/>
                <w:tab w:pos="5230" w:val="left" w:leader="none"/>
                <w:tab w:pos="6550" w:val="left" w:leader="none"/>
                <w:tab w:pos="7599" w:val="left" w:leader="none"/>
                <w:tab w:pos="8649" w:val="left" w:leader="none"/>
              </w:tabs>
              <w:spacing w:line="156" w:lineRule="auto" w:before="14"/>
              <w:ind w:left="651" w:right="182" w:firstLine="3185"/>
              <w:jc w:val="left"/>
              <w:rPr>
                <w:rFonts w:ascii="微软雅黑" w:hAnsi="微软雅黑" w:cs="微软雅黑" w:eastAsia="微软雅黑" w:hint="default"/>
                <w:sz w:val="10"/>
                <w:szCs w:val="10"/>
              </w:rPr>
            </w:pPr>
            <w:r>
              <w:rPr>
                <w:rFonts w:ascii="微软雅黑" w:hAnsi="微软雅黑" w:cs="微软雅黑" w:eastAsia="微软雅黑" w:hint="default"/>
                <w:spacing w:val="-1"/>
                <w:w w:val="110"/>
                <w:sz w:val="10"/>
                <w:szCs w:val="10"/>
              </w:rPr>
              <w:t>光学图形化晶圆检测</w:t>
              <w:tab/>
              <w:t>光罩检测</w:t>
              <w:tab/>
              <w:t>焊线机</w:t>
              <w:tab/>
            </w:r>
            <w:r>
              <w:rPr>
                <w:rFonts w:ascii="微软雅黑" w:hAnsi="微软雅黑" w:cs="微软雅黑" w:eastAsia="微软雅黑" w:hint="default"/>
                <w:w w:val="110"/>
                <w:sz w:val="10"/>
                <w:szCs w:val="10"/>
              </w:rPr>
              <w:t>粘片机</w:t>
              <w:tab/>
            </w:r>
            <w:r>
              <w:rPr>
                <w:rFonts w:ascii="微软雅黑" w:hAnsi="微软雅黑" w:cs="微软雅黑" w:eastAsia="微软雅黑" w:hint="default"/>
                <w:w w:val="115"/>
                <w:sz w:val="10"/>
                <w:szCs w:val="10"/>
              </w:rPr>
              <w:t>光刻</w:t>
            </w:r>
            <w:r>
              <w:rPr>
                <w:rFonts w:ascii="微软雅黑" w:hAnsi="微软雅黑" w:cs="微软雅黑" w:eastAsia="微软雅黑" w:hint="default"/>
                <w:w w:val="115"/>
                <w:sz w:val="10"/>
                <w:szCs w:val="10"/>
              </w:rPr>
              <w:t>/SOD/</w:t>
            </w:r>
            <w:r>
              <w:rPr>
                <w:rFonts w:ascii="微软雅黑" w:hAnsi="微软雅黑" w:cs="微软雅黑" w:eastAsia="微软雅黑" w:hint="default"/>
                <w:w w:val="115"/>
                <w:sz w:val="10"/>
                <w:szCs w:val="10"/>
              </w:rPr>
              <w:t>塑封 </w:t>
            </w:r>
            <w:r>
              <w:rPr>
                <w:rFonts w:ascii="微软雅黑" w:hAnsi="微软雅黑" w:cs="微软雅黑" w:eastAsia="微软雅黑" w:hint="default"/>
                <w:w w:val="110"/>
                <w:position w:val="2"/>
                <w:sz w:val="10"/>
                <w:szCs w:val="10"/>
              </w:rPr>
              <w:t>高电流注入设备</w:t>
              <w:tab/>
              <w:t>中等强度离子注入设备</w:t>
              <w:tab/>
            </w:r>
            <w:r>
              <w:rPr>
                <w:rFonts w:ascii="微软雅黑" w:hAnsi="微软雅黑" w:cs="微软雅黑" w:eastAsia="微软雅黑" w:hint="default"/>
                <w:spacing w:val="-1"/>
                <w:w w:val="110"/>
                <w:sz w:val="10"/>
                <w:szCs w:val="10"/>
              </w:rPr>
              <w:t>缺陷检测与分类</w:t>
              <w:tab/>
              <w:t>关键尺寸检测</w:t>
              <w:tab/>
              <w:t>划片机</w:t>
              <w:tab/>
            </w:r>
            <w:r>
              <w:rPr>
                <w:rFonts w:ascii="微软雅黑" w:hAnsi="微软雅黑" w:cs="微软雅黑" w:eastAsia="微软雅黑" w:hint="default"/>
                <w:w w:val="110"/>
                <w:sz w:val="10"/>
                <w:szCs w:val="10"/>
              </w:rPr>
              <w:t>贴片机</w:t>
              <w:tab/>
            </w:r>
            <w:r>
              <w:rPr>
                <w:rFonts w:ascii="微软雅黑" w:hAnsi="微软雅黑" w:cs="微软雅黑" w:eastAsia="微软雅黑" w:hint="default"/>
                <w:w w:val="115"/>
                <w:sz w:val="10"/>
                <w:szCs w:val="10"/>
              </w:rPr>
              <w:t>封装切割机 </w:t>
            </w:r>
            <w:r>
              <w:rPr>
                <w:rFonts w:ascii="微软雅黑" w:hAnsi="微软雅黑" w:cs="微软雅黑" w:eastAsia="微软雅黑" w:hint="default"/>
                <w:w w:val="115"/>
                <w:sz w:val="10"/>
                <w:szCs w:val="10"/>
              </w:rPr>
            </w:r>
            <w:r>
              <w:rPr>
                <w:rFonts w:ascii="微软雅黑" w:hAnsi="微软雅黑" w:cs="微软雅黑" w:eastAsia="微软雅黑" w:hint="default"/>
                <w:w w:val="110"/>
                <w:sz w:val="10"/>
                <w:szCs w:val="10"/>
              </w:rPr>
              <w:t>高能量离子注入设备</w:t>
              <w:tab/>
              <w:tab/>
              <w:t>喷淋式清洗台</w:t>
              <w:tab/>
              <w:t>自动清洗台</w:t>
              <w:tab/>
            </w:r>
            <w:r>
              <w:rPr>
                <w:rFonts w:ascii="微软雅黑" w:hAnsi="微软雅黑" w:cs="微软雅黑" w:eastAsia="微软雅黑" w:hint="default"/>
                <w:w w:val="110"/>
                <w:position w:val="1"/>
                <w:sz w:val="10"/>
                <w:szCs w:val="10"/>
              </w:rPr>
              <w:t>探针台</w:t>
              <w:tab/>
              <w:t>分选机</w:t>
              <w:tab/>
            </w:r>
            <w:r>
              <w:rPr>
                <w:rFonts w:ascii="微软雅黑" w:hAnsi="微软雅黑" w:cs="微软雅黑" w:eastAsia="微软雅黑" w:hint="default"/>
                <w:w w:val="115"/>
                <w:position w:val="1"/>
                <w:sz w:val="10"/>
                <w:szCs w:val="10"/>
              </w:rPr>
              <w:t>SOC</w:t>
            </w:r>
            <w:r>
              <w:rPr>
                <w:rFonts w:ascii="微软雅黑" w:hAnsi="微软雅黑" w:cs="微软雅黑" w:eastAsia="微软雅黑" w:hint="default"/>
                <w:w w:val="115"/>
                <w:position w:val="1"/>
                <w:sz w:val="10"/>
                <w:szCs w:val="10"/>
              </w:rPr>
              <w:t>测试</w:t>
            </w:r>
            <w:r>
              <w:rPr>
                <w:rFonts w:ascii="微软雅黑" w:hAnsi="微软雅黑" w:cs="微软雅黑" w:eastAsia="微软雅黑" w:hint="default"/>
                <w:sz w:val="10"/>
                <w:szCs w:val="10"/>
              </w:rPr>
            </w:r>
          </w:p>
        </w:tc>
      </w:tr>
      <w:tr>
        <w:trPr>
          <w:trHeight w:val="247" w:hRule="exact"/>
        </w:trPr>
        <w:tc>
          <w:tcPr>
            <w:tcW w:w="9640" w:type="dxa"/>
            <w:tcBorders>
              <w:top w:val="single" w:sz="4" w:space="0" w:color="044E7D"/>
              <w:left w:val="nil" w:sz="6" w:space="0" w:color="auto"/>
              <w:bottom w:val="nil" w:sz="6" w:space="0" w:color="auto"/>
              <w:right w:val="nil" w:sz="6" w:space="0" w:color="auto"/>
            </w:tcBorders>
          </w:tcPr>
          <w:p>
            <w:pPr>
              <w:pStyle w:val="TableParagraph"/>
              <w:spacing w:line="240" w:lineRule="auto" w:before="19"/>
              <w:ind w:left="103" w:right="0"/>
              <w:jc w:val="left"/>
              <w:rPr>
                <w:rFonts w:ascii="宋体" w:hAnsi="宋体" w:cs="宋体" w:eastAsia="宋体" w:hint="default"/>
                <w:sz w:val="17"/>
                <w:szCs w:val="17"/>
              </w:rPr>
            </w:pPr>
            <w:r>
              <w:rPr>
                <w:rFonts w:ascii="宋体" w:hAnsi="宋体" w:cs="宋体" w:eastAsia="宋体" w:hint="default"/>
                <w:sz w:val="17"/>
                <w:szCs w:val="17"/>
              </w:rPr>
              <w:t>资料来源：中信建投证券研究发展部预测</w:t>
            </w:r>
          </w:p>
        </w:tc>
      </w:tr>
    </w:tbl>
    <w:p>
      <w:pPr>
        <w:spacing w:line="240" w:lineRule="auto" w:before="0"/>
        <w:ind w:right="0"/>
        <w:rPr>
          <w:rFonts w:ascii="宋体" w:hAnsi="宋体" w:cs="宋体" w:eastAsia="宋体" w:hint="default"/>
          <w:sz w:val="20"/>
          <w:szCs w:val="20"/>
        </w:rPr>
      </w:pPr>
    </w:p>
    <w:p>
      <w:pPr>
        <w:spacing w:line="240" w:lineRule="auto" w:before="3" w:after="0"/>
        <w:ind w:right="0"/>
        <w:rPr>
          <w:rFonts w:ascii="宋体" w:hAnsi="宋体" w:cs="宋体" w:eastAsia="宋体" w:hint="default"/>
          <w:sz w:val="27"/>
          <w:szCs w:val="27"/>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19768"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312" w:lineRule="exact" w:before="21"/>
        <w:ind w:right="137" w:firstLine="403"/>
        <w:jc w:val="both"/>
      </w:pPr>
      <w:r>
        <w:rPr>
          <w:rFonts w:ascii="Microsoft JhengHei" w:hAnsi="Microsoft JhengHei" w:cs="Microsoft JhengHei" w:eastAsia="Microsoft JhengHei" w:hint="default"/>
          <w:b/>
          <w:bCs/>
        </w:rPr>
        <w:t>封测率先实现追赶，国产替代加速推进。</w:t>
      </w:r>
      <w:r>
        <w:rPr/>
        <w:t>从市场份额看，大陆封测产业已经实现追赶，步入行业一流，其 中，长电科技市占率</w:t>
      </w:r>
      <w:r>
        <w:rPr>
          <w:spacing w:val="-52"/>
        </w:rPr>
        <w:t> </w:t>
      </w:r>
      <w:r>
        <w:rPr>
          <w:rFonts w:ascii="Times New Roman" w:hAnsi="Times New Roman" w:cs="Times New Roman" w:eastAsia="Times New Roman" w:hint="default"/>
        </w:rPr>
        <w:t>12%</w:t>
      </w:r>
      <w:r>
        <w:rPr/>
        <w:t>，位列全球第三，华天科技与通富微电市占率均接近</w:t>
      </w:r>
      <w:r>
        <w:rPr>
          <w:spacing w:val="-51"/>
        </w:rPr>
        <w:t> </w:t>
      </w:r>
      <w:r>
        <w:rPr>
          <w:rFonts w:ascii="Times New Roman" w:hAnsi="Times New Roman" w:cs="Times New Roman" w:eastAsia="Times New Roman" w:hint="default"/>
        </w:rPr>
        <w:t>4%</w:t>
      </w:r>
      <w:r>
        <w:rPr/>
        <w:t>，位列全球第</w:t>
      </w:r>
      <w:r>
        <w:rPr>
          <w:spacing w:val="-52"/>
        </w:rPr>
        <w:t> </w:t>
      </w:r>
      <w:r>
        <w:rPr>
          <w:rFonts w:ascii="Times New Roman" w:hAnsi="Times New Roman" w:cs="Times New Roman" w:eastAsia="Times New Roman" w:hint="default"/>
        </w:rPr>
        <w:t>7</w:t>
      </w:r>
      <w:r>
        <w:rPr/>
        <w:t>、第</w:t>
      </w:r>
      <w:r>
        <w:rPr>
          <w:spacing w:val="-53"/>
        </w:rPr>
        <w:t> </w:t>
      </w:r>
      <w:r>
        <w:rPr>
          <w:rFonts w:ascii="Times New Roman" w:hAnsi="Times New Roman" w:cs="Times New Roman" w:eastAsia="Times New Roman" w:hint="default"/>
        </w:rPr>
        <w:t>8</w:t>
      </w:r>
      <w:r>
        <w:rPr/>
        <w:t>；</w:t>
      </w:r>
    </w:p>
    <w:p>
      <w:pPr>
        <w:pStyle w:val="BodyText"/>
        <w:spacing w:line="264" w:lineRule="auto" w:before="108"/>
        <w:ind w:right="131" w:firstLine="403"/>
        <w:jc w:val="both"/>
      </w:pPr>
      <w:r>
        <w:rPr/>
        <w:pict>
          <v:group style="position:absolute;margin-left:132.155991pt;margin-top:87.495964pt;width:99.8pt;height:103.35pt;mso-position-horizontal-relative:page;mso-position-vertical-relative:paragraph;z-index:-412888" coordorigin="2643,1750" coordsize="1996,2067">
            <v:group style="position:absolute;left:3713;top:1750;width:926;height:1532" coordorigin="3713,1750" coordsize="926,1532">
              <v:shape style="position:absolute;left:3713;top:1750;width:926;height:1532" coordorigin="3713,1750" coordsize="926,1532" path="m3713,1750l3713,2784,4524,3281,4554,3215,4580,3147,4601,3076,4617,3005,4629,2932,4636,2858,4639,2784,4637,2710,4630,2637,4618,2566,4603,2497,4583,2430,4560,2365,4533,2302,4502,2242,4467,2184,4430,2129,4389,2077,4345,2029,4299,1983,4250,1941,4198,1903,4144,1869,4088,1838,4029,1812,3969,1790,3907,1773,3844,1760,3779,1753,3713,1750xe" filled="true" fillcolor="#ff8080" stroked="false">
                <v:path arrowok="t"/>
                <v:fill type="solid"/>
              </v:shape>
            </v:group>
            <v:group style="position:absolute;left:3713;top:2784;width:812;height:1026" coordorigin="3713,2784" coordsize="812,1026">
              <v:shape style="position:absolute;left:3713;top:2784;width:812;height:1026" coordorigin="3713,2784" coordsize="812,1026" path="m3713,2784l3829,3809,3896,3797,3962,3779,4026,3756,4088,3729,4148,3696,4205,3659,4260,3617,4313,3571,4362,3521,4408,3466,4450,3408,4489,3347,4524,3281,3713,2784xe" filled="true" fillcolor="#81a6bd" stroked="false">
                <v:path arrowok="t"/>
                <v:fill type="solid"/>
              </v:shape>
            </v:group>
            <v:group style="position:absolute;left:3169;top:2784;width:661;height:1034" coordorigin="3169,2784" coordsize="661,1034">
              <v:shape style="position:absolute;left:3169;top:2784;width:661;height:1034" coordorigin="3169,2784" coordsize="661,1034" path="m3713,2784l3169,3620,3227,3664,3288,3702,3351,3735,3416,3763,3483,3785,3550,3801,3619,3812,3689,3817,3759,3816,3829,3809,3713,2784xe" filled="true" fillcolor="#ffb1b1" stroked="false">
                <v:path arrowok="t"/>
                <v:fill type="solid"/>
              </v:shape>
            </v:group>
            <v:group style="position:absolute;left:2832;top:2784;width:881;height:837" coordorigin="2832,2784" coordsize="881,837">
              <v:shape style="position:absolute;left:2832;top:2784;width:881;height:837" coordorigin="2832,2784" coordsize="881,837" path="m3713,2784l2832,3103,2854,3171,2881,3237,2911,3301,2945,3362,2983,3420,3024,3475,3069,3527,3117,3575,3169,3620,3713,2784xe" filled="true" fillcolor="#b4c9d7" stroked="false">
                <v:path arrowok="t"/>
                <v:fill type="solid"/>
              </v:shape>
            </v:group>
            <v:group style="position:absolute;left:2787;top:2654;width:926;height:449" coordorigin="2787,2654" coordsize="926,449">
              <v:shape style="position:absolute;left:2787;top:2654;width:926;height:449" coordorigin="2787,2654" coordsize="926,449" path="m2794,2654l2788,2730,2787,2805,2791,2881,2800,2956,2814,3030,2832,3103,3713,2784,2794,2654xe" filled="true" fillcolor="#ff3333" stroked="false">
                <v:path arrowok="t"/>
                <v:fill type="solid"/>
              </v:shape>
            </v:group>
            <v:group style="position:absolute;left:2794;top:2403;width:919;height:381" coordorigin="2794,2403" coordsize="919,381">
              <v:shape style="position:absolute;left:2794;top:2403;width:919;height:381" coordorigin="2794,2403" coordsize="919,381" path="m2852,2403l2832,2464,2816,2527,2803,2590,2794,2654,3713,2784,2852,2403xe" filled="true" fillcolor="#367097" stroked="false">
                <v:path arrowok="t"/>
                <v:fill type="solid"/>
              </v:shape>
            </v:group>
            <v:group style="position:absolute;left:2852;top:2230;width:861;height:554" coordorigin="2852,2230" coordsize="861,554">
              <v:shape style="position:absolute;left:2852;top:2230;width:861;height:554" coordorigin="2852,2230" coordsize="861,554" path="m2931,2230l2909,2271,2888,2314,2869,2358,2852,2403,3713,2784,2931,2230xe" filled="true" fillcolor="#ff0000" stroked="false">
                <v:path arrowok="t"/>
                <v:fill type="solid"/>
              </v:shape>
            </v:group>
            <v:group style="position:absolute;left:2931;top:1750;width:782;height:1034" coordorigin="2931,1750" coordsize="782,1034">
              <v:shape style="position:absolute;left:2931;top:1750;width:782;height:1034" coordorigin="2931,1750" coordsize="782,1034" path="m3713,1750l3645,1753,3579,1761,3513,1774,3449,1793,3386,1816,3326,1845,3267,1878,3210,1915,3156,1958,3105,2004,3056,2054,3011,2109,2969,2168,2931,2230,3713,2784,3713,1750xe" filled="true" fillcolor="#044e7d" stroked="false">
                <v:path arrowok="t"/>
                <v:fill type="solid"/>
              </v:shape>
            </v:group>
            <v:group style="position:absolute;left:2653;top:2523;width:164;height:49" coordorigin="2653,2523" coordsize="164,49">
              <v:shape style="position:absolute;left:2653;top:2523;width:164;height:49" coordorigin="2653,2523" coordsize="164,49" path="m2817,2523l2731,2571,2653,2571e" filled="false" stroked="true" strokeweight=".9525pt" strokecolor="#a6a6a6">
                <v:path arrowok="t"/>
              </v:shape>
            </v:group>
            <w10:wrap type="none"/>
          </v:group>
        </w:pict>
      </w:r>
      <w:r>
        <w:rPr>
          <w:rFonts w:ascii="Microsoft JhengHei" w:hAnsi="Microsoft JhengHei" w:cs="Microsoft JhengHei" w:eastAsia="Microsoft JhengHei" w:hint="default"/>
          <w:b/>
          <w:bCs/>
          <w:spacing w:val="-7"/>
          <w:w w:val="99"/>
        </w:rPr>
        <w:t>封测产业在向大陆转移，国内市场空间持续放大。</w:t>
      </w:r>
      <w:r>
        <w:rPr>
          <w:spacing w:val="-7"/>
          <w:w w:val="99"/>
        </w:rPr>
        <w:t>从市场占比看，</w:t>
      </w:r>
      <w:r>
        <w:rPr>
          <w:rFonts w:ascii="Times New Roman" w:hAnsi="Times New Roman" w:cs="Times New Roman" w:eastAsia="Times New Roman" w:hint="default"/>
          <w:spacing w:val="-7"/>
          <w:w w:val="99"/>
        </w:rPr>
        <w:t>2015</w:t>
      </w:r>
      <w:r>
        <w:rPr>
          <w:rFonts w:ascii="Times New Roman" w:hAnsi="Times New Roman" w:cs="Times New Roman" w:eastAsia="Times New Roman" w:hint="default"/>
          <w:w w:val="99"/>
        </w:rPr>
        <w:t> </w:t>
      </w:r>
      <w:r>
        <w:rPr>
          <w:w w:val="99"/>
        </w:rPr>
        <w:t>年大陆封测规模占全球比重为</w:t>
      </w:r>
      <w:r>
        <w:rPr>
          <w:spacing w:val="-18"/>
          <w:w w:val="99"/>
        </w:rPr>
        <w:t> </w:t>
      </w:r>
      <w:r>
        <w:rPr>
          <w:rFonts w:ascii="Times New Roman" w:hAnsi="Times New Roman" w:cs="Times New Roman" w:eastAsia="Times New Roman" w:hint="default"/>
          <w:spacing w:val="-1"/>
          <w:w w:val="99"/>
        </w:rPr>
        <w:t>39%</w:t>
      </w:r>
      <w:r>
        <w:rPr>
          <w:spacing w:val="-1"/>
          <w:w w:val="99"/>
        </w:rPr>
        <w:t>，</w:t>
      </w:r>
      <w:r>
        <w:rPr>
          <w:w w:val="99"/>
        </w:rPr>
        <w:t> </w:t>
      </w:r>
      <w:r>
        <w:rPr>
          <w:rFonts w:ascii="Times New Roman" w:hAnsi="Times New Roman" w:cs="Times New Roman" w:eastAsia="Times New Roman" w:hint="default"/>
        </w:rPr>
        <w:t>2018 </w:t>
      </w:r>
      <w:r>
        <w:rPr/>
        <w:t>年则增长至</w:t>
      </w:r>
      <w:r>
        <w:rPr>
          <w:spacing w:val="-81"/>
        </w:rPr>
        <w:t> </w:t>
      </w:r>
      <w:r>
        <w:rPr>
          <w:rFonts w:ascii="Times New Roman" w:hAnsi="Times New Roman" w:cs="Times New Roman" w:eastAsia="Times New Roman" w:hint="default"/>
        </w:rPr>
        <w:t>60%</w:t>
      </w:r>
      <w:r>
        <w:rPr/>
        <w:t>；国内公司具备成本优势，而且国内封测龙头已经实现技术追赶，未来先进封装将是市场 主要增长点，国内公司在先进封装领域走在前沿，未来市场机遇巨大。</w:t>
      </w:r>
    </w:p>
    <w:p>
      <w:pPr>
        <w:spacing w:line="240" w:lineRule="auto" w:before="9" w:after="0"/>
        <w:ind w:right="0"/>
        <w:rPr>
          <w:rFonts w:ascii="宋体" w:hAnsi="宋体" w:cs="宋体" w:eastAsia="宋体" w:hint="default"/>
          <w:sz w:val="19"/>
          <w:szCs w:val="19"/>
        </w:rPr>
      </w:pPr>
    </w:p>
    <w:tbl>
      <w:tblPr>
        <w:tblW w:w="0" w:type="auto"/>
        <w:jc w:val="left"/>
        <w:tblInd w:w="132" w:type="dxa"/>
        <w:tblLayout w:type="fixed"/>
        <w:tblCellMar>
          <w:top w:w="0" w:type="dxa"/>
          <w:left w:w="0" w:type="dxa"/>
          <w:bottom w:w="0" w:type="dxa"/>
          <w:right w:w="0" w:type="dxa"/>
        </w:tblCellMar>
        <w:tblLook w:val="01E0"/>
      </w:tblPr>
      <w:tblGrid>
        <w:gridCol w:w="4566"/>
        <w:gridCol w:w="5074"/>
      </w:tblGrid>
      <w:tr>
        <w:trPr>
          <w:trHeight w:val="251" w:hRule="exact"/>
        </w:trPr>
        <w:tc>
          <w:tcPr>
            <w:tcW w:w="4566" w:type="dxa"/>
            <w:tcBorders>
              <w:top w:val="nil" w:sz="6" w:space="0" w:color="auto"/>
              <w:left w:val="nil" w:sz="6" w:space="0" w:color="auto"/>
              <w:bottom w:val="single" w:sz="4" w:space="0" w:color="044B80"/>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76" w:id="177"/>
            <w:bookmarkEnd w:id="177"/>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126</w:t>
            </w:r>
            <w:r>
              <w:rPr>
                <w:rFonts w:ascii="Microsoft JhengHei" w:hAnsi="Microsoft JhengHei" w:cs="Microsoft JhengHei" w:eastAsia="Microsoft JhengHei" w:hint="default"/>
                <w:b/>
                <w:bCs/>
                <w:sz w:val="18"/>
                <w:szCs w:val="18"/>
              </w:rPr>
              <w:t>：国内封测公司市占率分列第 </w:t>
            </w:r>
            <w:r>
              <w:rPr>
                <w:rFonts w:ascii="Arial" w:hAnsi="Arial" w:cs="Arial" w:eastAsia="Arial" w:hint="default"/>
                <w:b/>
                <w:bCs/>
                <w:sz w:val="18"/>
                <w:szCs w:val="18"/>
              </w:rPr>
              <w:t>3/7/8</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位</w:t>
            </w:r>
            <w:r>
              <w:rPr>
                <w:rFonts w:ascii="Microsoft JhengHei" w:hAnsi="Microsoft JhengHei" w:cs="Microsoft JhengHei" w:eastAsia="Microsoft JhengHei" w:hint="default"/>
                <w:sz w:val="18"/>
                <w:szCs w:val="18"/>
              </w:rPr>
            </w:r>
          </w:p>
        </w:tc>
        <w:tc>
          <w:tcPr>
            <w:tcW w:w="5074" w:type="dxa"/>
            <w:tcBorders>
              <w:top w:val="nil" w:sz="6" w:space="0" w:color="auto"/>
              <w:left w:val="nil" w:sz="6" w:space="0" w:color="auto"/>
              <w:bottom w:val="single" w:sz="4" w:space="0" w:color="044B80"/>
              <w:right w:val="nil" w:sz="6" w:space="0" w:color="auto"/>
            </w:tcBorders>
          </w:tcPr>
          <w:p>
            <w:pPr>
              <w:pStyle w:val="TableParagraph"/>
              <w:spacing w:line="200" w:lineRule="exact"/>
              <w:ind w:left="453" w:right="0"/>
              <w:jc w:val="left"/>
              <w:rPr>
                <w:rFonts w:ascii="Microsoft JhengHei" w:hAnsi="Microsoft JhengHei" w:cs="Microsoft JhengHei" w:eastAsia="Microsoft JhengHei" w:hint="default"/>
                <w:sz w:val="18"/>
                <w:szCs w:val="18"/>
              </w:rPr>
            </w:pPr>
            <w:bookmarkStart w:name="_bookmark177" w:id="178"/>
            <w:bookmarkEnd w:id="178"/>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127</w:t>
            </w:r>
            <w:r>
              <w:rPr>
                <w:rFonts w:ascii="Microsoft JhengHei" w:hAnsi="Microsoft JhengHei" w:cs="Microsoft JhengHei" w:eastAsia="Microsoft JhengHei" w:hint="default"/>
                <w:b/>
                <w:bCs/>
                <w:sz w:val="18"/>
                <w:szCs w:val="18"/>
              </w:rPr>
              <w:t>：三家公司营收及先进封装占比</w:t>
            </w:r>
            <w:r>
              <w:rPr>
                <w:rFonts w:ascii="Microsoft JhengHei" w:hAnsi="Microsoft JhengHei" w:cs="Microsoft JhengHei" w:eastAsia="Microsoft JhengHei" w:hint="default"/>
                <w:sz w:val="18"/>
                <w:szCs w:val="18"/>
              </w:rPr>
            </w:r>
          </w:p>
        </w:tc>
      </w:tr>
      <w:tr>
        <w:trPr>
          <w:trHeight w:val="2921" w:hRule="exact"/>
        </w:trPr>
        <w:tc>
          <w:tcPr>
            <w:tcW w:w="4566" w:type="dxa"/>
            <w:tcBorders>
              <w:top w:val="single" w:sz="4" w:space="0" w:color="044B80"/>
              <w:left w:val="nil" w:sz="6" w:space="0" w:color="auto"/>
              <w:bottom w:val="single" w:sz="4" w:space="0" w:color="044B80"/>
              <w:right w:val="nil" w:sz="6" w:space="0" w:color="auto"/>
            </w:tcBorders>
          </w:tcPr>
          <w:p>
            <w:pPr>
              <w:pStyle w:val="TableParagraph"/>
              <w:spacing w:line="240" w:lineRule="auto" w:before="33"/>
              <w:ind w:right="578"/>
              <w:jc w:val="center"/>
              <w:rPr>
                <w:rFonts w:ascii="微软雅黑" w:hAnsi="微软雅黑" w:cs="微软雅黑" w:eastAsia="微软雅黑" w:hint="default"/>
                <w:sz w:val="19"/>
                <w:szCs w:val="19"/>
              </w:rPr>
            </w:pPr>
            <w:r>
              <w:rPr>
                <w:rFonts w:ascii="微软雅黑"/>
                <w:spacing w:val="2"/>
                <w:sz w:val="19"/>
              </w:rPr>
              <w:t>16%</w:t>
            </w:r>
            <w:r>
              <w:rPr>
                <w:rFonts w:ascii="微软雅黑"/>
                <w:sz w:val="19"/>
              </w:rPr>
            </w:r>
          </w:p>
          <w:p>
            <w:pPr>
              <w:pStyle w:val="TableParagraph"/>
              <w:spacing w:line="288" w:lineRule="exact" w:before="49"/>
              <w:ind w:left="1462" w:right="0"/>
              <w:jc w:val="left"/>
              <w:rPr>
                <w:rFonts w:ascii="微软雅黑" w:hAnsi="微软雅黑" w:cs="微软雅黑" w:eastAsia="微软雅黑" w:hint="default"/>
                <w:sz w:val="19"/>
                <w:szCs w:val="19"/>
              </w:rPr>
            </w:pPr>
            <w:r>
              <w:rPr>
                <w:rFonts w:ascii="微软雅黑"/>
                <w:sz w:val="19"/>
              </w:rPr>
              <w:t>3%</w:t>
            </w:r>
          </w:p>
          <w:p>
            <w:pPr>
              <w:pStyle w:val="TableParagraph"/>
              <w:tabs>
                <w:tab w:pos="2954" w:val="left" w:leader="none"/>
              </w:tabs>
              <w:spacing w:line="328" w:lineRule="exact"/>
              <w:ind w:left="1235" w:right="0"/>
              <w:jc w:val="left"/>
              <w:rPr>
                <w:rFonts w:ascii="微软雅黑" w:hAnsi="微软雅黑" w:cs="微软雅黑" w:eastAsia="微软雅黑" w:hint="default"/>
                <w:sz w:val="19"/>
                <w:szCs w:val="19"/>
              </w:rPr>
            </w:pPr>
            <w:r>
              <w:rPr>
                <w:rFonts w:ascii="微软雅黑"/>
                <w:w w:val="90"/>
                <w:position w:val="-3"/>
                <w:sz w:val="19"/>
              </w:rPr>
              <w:t>4%</w:t>
              <w:tab/>
            </w:r>
            <w:r>
              <w:rPr>
                <w:rFonts w:ascii="微软雅黑"/>
                <w:sz w:val="19"/>
              </w:rPr>
              <w:t>33%</w:t>
            </w:r>
          </w:p>
          <w:p>
            <w:pPr>
              <w:pStyle w:val="TableParagraph"/>
              <w:spacing w:line="240" w:lineRule="auto" w:before="80"/>
              <w:ind w:right="850"/>
              <w:jc w:val="center"/>
              <w:rPr>
                <w:rFonts w:ascii="微软雅黑" w:hAnsi="微软雅黑" w:cs="微软雅黑" w:eastAsia="微软雅黑" w:hint="default"/>
                <w:sz w:val="19"/>
                <w:szCs w:val="19"/>
              </w:rPr>
            </w:pPr>
            <w:r>
              <w:rPr>
                <w:rFonts w:ascii="微软雅黑"/>
                <w:sz w:val="19"/>
              </w:rPr>
              <w:t>7%</w:t>
            </w:r>
          </w:p>
          <w:p>
            <w:pPr>
              <w:pStyle w:val="TableParagraph"/>
              <w:spacing w:line="265" w:lineRule="exact" w:before="4"/>
              <w:ind w:right="490"/>
              <w:jc w:val="center"/>
              <w:rPr>
                <w:rFonts w:ascii="微软雅黑" w:hAnsi="微软雅黑" w:cs="微软雅黑" w:eastAsia="微软雅黑" w:hint="default"/>
                <w:sz w:val="19"/>
                <w:szCs w:val="19"/>
              </w:rPr>
            </w:pPr>
            <w:r>
              <w:rPr>
                <w:rFonts w:ascii="微软雅黑"/>
                <w:spacing w:val="2"/>
                <w:sz w:val="19"/>
              </w:rPr>
              <w:t>10%</w:t>
            </w:r>
            <w:r>
              <w:rPr>
                <w:rFonts w:ascii="微软雅黑"/>
                <w:sz w:val="19"/>
              </w:rPr>
            </w:r>
          </w:p>
          <w:p>
            <w:pPr>
              <w:pStyle w:val="TableParagraph"/>
              <w:spacing w:line="173" w:lineRule="exact"/>
              <w:ind w:left="2773" w:right="0"/>
              <w:jc w:val="left"/>
              <w:rPr>
                <w:rFonts w:ascii="微软雅黑" w:hAnsi="微软雅黑" w:cs="微软雅黑" w:eastAsia="微软雅黑" w:hint="default"/>
                <w:sz w:val="19"/>
                <w:szCs w:val="19"/>
              </w:rPr>
            </w:pPr>
            <w:r>
              <w:rPr>
                <w:rFonts w:ascii="微软雅黑"/>
                <w:spacing w:val="2"/>
                <w:sz w:val="19"/>
              </w:rPr>
              <w:t>15%</w:t>
            </w:r>
            <w:r>
              <w:rPr>
                <w:rFonts w:ascii="微软雅黑"/>
                <w:sz w:val="19"/>
              </w:rPr>
            </w:r>
          </w:p>
          <w:p>
            <w:pPr>
              <w:pStyle w:val="TableParagraph"/>
              <w:spacing w:line="236" w:lineRule="exact"/>
              <w:ind w:left="256" w:right="0"/>
              <w:jc w:val="center"/>
              <w:rPr>
                <w:rFonts w:ascii="微软雅黑" w:hAnsi="微软雅黑" w:cs="微软雅黑" w:eastAsia="微软雅黑" w:hint="default"/>
                <w:sz w:val="19"/>
                <w:szCs w:val="19"/>
              </w:rPr>
            </w:pPr>
            <w:r>
              <w:rPr>
                <w:rFonts w:ascii="微软雅黑"/>
                <w:spacing w:val="2"/>
                <w:sz w:val="19"/>
              </w:rPr>
              <w:t>12%</w:t>
            </w:r>
            <w:r>
              <w:rPr>
                <w:rFonts w:ascii="微软雅黑"/>
                <w:sz w:val="19"/>
              </w:rPr>
            </w:r>
          </w:p>
          <w:p>
            <w:pPr>
              <w:pStyle w:val="TableParagraph"/>
              <w:tabs>
                <w:tab w:pos="1699" w:val="left" w:leader="none"/>
                <w:tab w:pos="2758" w:val="left" w:leader="none"/>
                <w:tab w:pos="3816" w:val="left" w:leader="none"/>
              </w:tabs>
              <w:spacing w:line="278" w:lineRule="exact" w:before="87"/>
              <w:ind w:left="640" w:right="437"/>
              <w:jc w:val="center"/>
              <w:rPr>
                <w:rFonts w:ascii="微软雅黑" w:hAnsi="微软雅黑" w:cs="微软雅黑" w:eastAsia="微软雅黑" w:hint="default"/>
                <w:sz w:val="17"/>
                <w:szCs w:val="17"/>
              </w:rPr>
            </w:pPr>
            <w:r>
              <w:rPr>
                <w:rFonts w:ascii="微软雅黑" w:hAnsi="微软雅黑" w:cs="微软雅黑" w:eastAsia="微软雅黑" w:hint="default"/>
                <w:spacing w:val="-4"/>
                <w:w w:val="90"/>
                <w:sz w:val="17"/>
                <w:szCs w:val="17"/>
              </w:rPr>
              <w:t>日月光</w:t>
              <w:tab/>
            </w:r>
            <w:r>
              <w:rPr>
                <w:rFonts w:ascii="微软雅黑" w:hAnsi="微软雅黑" w:cs="微软雅黑" w:eastAsia="微软雅黑" w:hint="default"/>
                <w:spacing w:val="-1"/>
                <w:w w:val="90"/>
                <w:sz w:val="17"/>
                <w:szCs w:val="17"/>
              </w:rPr>
              <w:t>Amkor</w:t>
              <w:tab/>
            </w:r>
            <w:r>
              <w:rPr>
                <w:rFonts w:ascii="微软雅黑" w:hAnsi="微软雅黑" w:cs="微软雅黑" w:eastAsia="微软雅黑" w:hint="default"/>
                <w:spacing w:val="-3"/>
                <w:w w:val="90"/>
                <w:sz w:val="17"/>
                <w:szCs w:val="17"/>
              </w:rPr>
              <w:t>长电科技</w:t>
              <w:tab/>
            </w:r>
            <w:r>
              <w:rPr>
                <w:rFonts w:ascii="微软雅黑" w:hAnsi="微软雅黑" w:cs="微软雅黑" w:eastAsia="微软雅黑" w:hint="default"/>
                <w:w w:val="90"/>
                <w:sz w:val="17"/>
                <w:szCs w:val="17"/>
              </w:rPr>
              <w:t>硅品 </w:t>
            </w:r>
            <w:r>
              <w:rPr>
                <w:rFonts w:ascii="微软雅黑" w:hAnsi="微软雅黑" w:cs="微软雅黑" w:eastAsia="微软雅黑" w:hint="default"/>
                <w:w w:val="90"/>
                <w:sz w:val="17"/>
                <w:szCs w:val="17"/>
              </w:rPr>
            </w:r>
            <w:r>
              <w:rPr>
                <w:rFonts w:ascii="微软雅黑" w:hAnsi="微软雅黑" w:cs="微软雅黑" w:eastAsia="微软雅黑" w:hint="default"/>
                <w:spacing w:val="-3"/>
                <w:w w:val="90"/>
                <w:sz w:val="17"/>
                <w:szCs w:val="17"/>
              </w:rPr>
              <w:t>力成科技</w:t>
              <w:tab/>
              <w:t>华天科技</w:t>
              <w:tab/>
              <w:t>通富微电</w:t>
              <w:tab/>
            </w:r>
            <w:r>
              <w:rPr>
                <w:rFonts w:ascii="微软雅黑" w:hAnsi="微软雅黑" w:cs="微软雅黑" w:eastAsia="微软雅黑" w:hint="default"/>
                <w:spacing w:val="-10"/>
                <w:w w:val="90"/>
                <w:sz w:val="17"/>
                <w:szCs w:val="17"/>
              </w:rPr>
              <w:t>其他</w:t>
            </w:r>
            <w:r>
              <w:rPr>
                <w:rFonts w:ascii="微软雅黑" w:hAnsi="微软雅黑" w:cs="微软雅黑" w:eastAsia="微软雅黑" w:hint="default"/>
                <w:sz w:val="17"/>
                <w:szCs w:val="17"/>
              </w:rPr>
            </w:r>
          </w:p>
        </w:tc>
        <w:tc>
          <w:tcPr>
            <w:tcW w:w="5074" w:type="dxa"/>
            <w:tcBorders>
              <w:top w:val="single" w:sz="4" w:space="0" w:color="044B80"/>
              <w:left w:val="nil" w:sz="6" w:space="0" w:color="auto"/>
              <w:bottom w:val="single" w:sz="4" w:space="0" w:color="044B80"/>
              <w:right w:val="nil" w:sz="6" w:space="0" w:color="auto"/>
            </w:tcBorders>
          </w:tcPr>
          <w:p>
            <w:pPr>
              <w:pStyle w:val="TableParagraph"/>
              <w:spacing w:line="240" w:lineRule="auto"/>
              <w:ind w:left="439"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807346" cy="1831467"/>
                  <wp:effectExtent l="0" t="0" r="0" b="0"/>
                  <wp:docPr id="193" name="image403.png" descr=""/>
                  <wp:cNvGraphicFramePr>
                    <a:graphicFrameLocks noChangeAspect="1"/>
                  </wp:cNvGraphicFramePr>
                  <a:graphic>
                    <a:graphicData uri="http://schemas.openxmlformats.org/drawingml/2006/picture">
                      <pic:pic>
                        <pic:nvPicPr>
                          <pic:cNvPr id="194" name="image403.png"/>
                          <pic:cNvPicPr/>
                        </pic:nvPicPr>
                        <pic:blipFill>
                          <a:blip r:embed="rId414" cstate="print"/>
                          <a:stretch>
                            <a:fillRect/>
                          </a:stretch>
                        </pic:blipFill>
                        <pic:spPr>
                          <a:xfrm>
                            <a:off x="0" y="0"/>
                            <a:ext cx="2807346" cy="1831467"/>
                          </a:xfrm>
                          <a:prstGeom prst="rect">
                            <a:avLst/>
                          </a:prstGeom>
                        </pic:spPr>
                      </pic:pic>
                    </a:graphicData>
                  </a:graphic>
                </wp:inline>
              </w:drawing>
            </w:r>
            <w:r>
              <w:rPr>
                <w:rFonts w:ascii="宋体" w:hAnsi="宋体" w:cs="宋体" w:eastAsia="宋体" w:hint="default"/>
                <w:sz w:val="20"/>
                <w:szCs w:val="20"/>
              </w:rPr>
            </w:r>
          </w:p>
        </w:tc>
      </w:tr>
    </w:tbl>
    <w:p>
      <w:pPr>
        <w:tabs>
          <w:tab w:pos="5334" w:val="left" w:leader="none"/>
        </w:tabs>
        <w:spacing w:before="17"/>
        <w:ind w:left="132" w:right="0" w:firstLine="0"/>
        <w:jc w:val="left"/>
        <w:rPr>
          <w:rFonts w:ascii="宋体" w:hAnsi="宋体" w:cs="宋体" w:eastAsia="宋体" w:hint="default"/>
          <w:sz w:val="17"/>
          <w:szCs w:val="17"/>
        </w:rPr>
      </w:pPr>
      <w:r>
        <w:rPr/>
        <w:pict>
          <v:group style="position:absolute;margin-left:81.890099pt;margin-top:-30.812637pt;width:4.75pt;height:5.3pt;mso-position-horizontal-relative:page;mso-position-vertical-relative:paragraph;z-index:-412864" coordorigin="1638,-616" coordsize="95,106">
            <v:shape style="position:absolute;left:1638;top:-616;width:95;height:106" coordorigin="1638,-616" coordsize="95,106" path="m1638,-511l1732,-511,1732,-616,1638,-616,1638,-511xe" filled="true" fillcolor="#ff8080" stroked="false">
              <v:path arrowok="t"/>
              <v:fill type="solid"/>
            </v:shape>
            <w10:wrap type="none"/>
          </v:group>
        </w:pict>
      </w:r>
      <w:r>
        <w:rPr/>
        <w:pict>
          <v:group style="position:absolute;margin-left:134.807098pt;margin-top:-30.812637pt;width:4.75pt;height:5.3pt;mso-position-horizontal-relative:page;mso-position-vertical-relative:paragraph;z-index:-412840" coordorigin="2696,-616" coordsize="95,106">
            <v:shape style="position:absolute;left:2696;top:-616;width:95;height:106" coordorigin="2696,-616" coordsize="95,106" path="m2696,-511l2791,-511,2791,-616,2696,-616,2696,-511xe" filled="true" fillcolor="#81a6bd" stroked="false">
              <v:path arrowok="t"/>
              <v:fill type="solid"/>
            </v:shape>
            <w10:wrap type="none"/>
          </v:group>
        </w:pict>
      </w:r>
      <w:r>
        <w:rPr/>
        <w:pict>
          <v:group style="position:absolute;margin-left:187.724091pt;margin-top:-30.812637pt;width:4.75pt;height:5.3pt;mso-position-horizontal-relative:page;mso-position-vertical-relative:paragraph;z-index:-412816" coordorigin="3754,-616" coordsize="95,106">
            <v:shape style="position:absolute;left:3754;top:-616;width:95;height:106" coordorigin="3754,-616" coordsize="95,106" path="m3754,-511l3849,-511,3849,-616,3754,-616,3754,-511xe" filled="true" fillcolor="#ffb1b1" stroked="false">
              <v:path arrowok="t"/>
              <v:fill type="solid"/>
            </v:shape>
            <w10:wrap type="none"/>
          </v:group>
        </w:pict>
      </w:r>
      <w:r>
        <w:rPr/>
        <w:pict>
          <v:group style="position:absolute;margin-left:242.792191pt;margin-top:-30.812637pt;width:.1pt;height:5.3pt;mso-position-horizontal-relative:page;mso-position-vertical-relative:paragraph;z-index:-412792" coordorigin="4856,-616" coordsize="2,106">
            <v:shape style="position:absolute;left:4856;top:-616;width:2;height:106" coordorigin="4856,-616" coordsize="0,106" path="m4856,-616l4856,-511e" filled="false" stroked="true" strokeweight="4.302195pt" strokecolor="#b4c9d7">
              <v:path arrowok="t"/>
            </v:shape>
            <w10:wrap type="none"/>
          </v:group>
        </w:pict>
      </w:r>
      <w:r>
        <w:rPr/>
        <w:pict>
          <v:group style="position:absolute;margin-left:81.890099pt;margin-top:-16.886019pt;width:4.75pt;height:5.3pt;mso-position-horizontal-relative:page;mso-position-vertical-relative:paragraph;z-index:-412768" coordorigin="1638,-338" coordsize="95,106">
            <v:shape style="position:absolute;left:1638;top:-338;width:95;height:106" coordorigin="1638,-338" coordsize="95,106" path="m1638,-232l1732,-232,1732,-338,1638,-338,1638,-232xe" filled="true" fillcolor="#ff3333" stroked="false">
              <v:path arrowok="t"/>
              <v:fill type="solid"/>
            </v:shape>
            <w10:wrap type="none"/>
          </v:group>
        </w:pict>
      </w:r>
      <w:r>
        <w:rPr/>
        <w:pict>
          <v:group style="position:absolute;margin-left:134.807098pt;margin-top:-16.886019pt;width:4.75pt;height:5.3pt;mso-position-horizontal-relative:page;mso-position-vertical-relative:paragraph;z-index:-412744" coordorigin="2696,-338" coordsize="95,106">
            <v:shape style="position:absolute;left:2696;top:-338;width:95;height:106" coordorigin="2696,-338" coordsize="95,106" path="m2696,-232l2791,-232,2791,-338,2696,-338,2696,-232xe" filled="true" fillcolor="#367097" stroked="false">
              <v:path arrowok="t"/>
              <v:fill type="solid"/>
            </v:shape>
            <w10:wrap type="none"/>
          </v:group>
        </w:pict>
      </w:r>
      <w:r>
        <w:rPr/>
        <w:pict>
          <v:group style="position:absolute;margin-left:187.724091pt;margin-top:-16.886019pt;width:4.75pt;height:5.3pt;mso-position-horizontal-relative:page;mso-position-vertical-relative:paragraph;z-index:-412720" coordorigin="3754,-338" coordsize="95,106">
            <v:shape style="position:absolute;left:3754;top:-338;width:95;height:106" coordorigin="3754,-338" coordsize="95,106" path="m3754,-232l3849,-232,3849,-338,3754,-338,3754,-232xe" filled="true" fillcolor="#ff0000" stroked="false">
              <v:path arrowok="t"/>
              <v:fill type="solid"/>
            </v:shape>
            <w10:wrap type="none"/>
          </v:group>
        </w:pict>
      </w:r>
      <w:r>
        <w:rPr/>
        <w:pict>
          <v:group style="position:absolute;margin-left:242.792191pt;margin-top:-16.886019pt;width:.1pt;height:5.3pt;mso-position-horizontal-relative:page;mso-position-vertical-relative:paragraph;z-index:-412696" coordorigin="4856,-338" coordsize="2,106">
            <v:shape style="position:absolute;left:4856;top:-338;width:2;height:106" coordorigin="4856,-338" coordsize="0,106" path="m4856,-338l4856,-232e" filled="false" stroked="true" strokeweight="4.302195pt" strokecolor="#044e7d">
              <v:path arrowok="t"/>
            </v:shape>
            <w10:wrap type="none"/>
          </v:group>
        </w:pict>
      </w:r>
      <w:r>
        <w:rPr>
          <w:rFonts w:ascii="宋体" w:hAnsi="宋体" w:cs="宋体" w:eastAsia="宋体" w:hint="default"/>
          <w:spacing w:val="-1"/>
          <w:w w:val="90"/>
          <w:sz w:val="17"/>
          <w:szCs w:val="17"/>
        </w:rPr>
        <w:t>资料来源：公司公告，中信建投证券研究发展部</w:t>
        <w:tab/>
      </w:r>
      <w:r>
        <w:rPr>
          <w:rFonts w:ascii="宋体" w:hAnsi="宋体" w:cs="宋体" w:eastAsia="宋体" w:hint="default"/>
          <w:spacing w:val="-1"/>
          <w:sz w:val="17"/>
          <w:szCs w:val="17"/>
        </w:rPr>
        <w:t>资料来源：公司年报，中信建投证券研究发展部</w:t>
      </w:r>
    </w:p>
    <w:p>
      <w:pPr>
        <w:spacing w:line="240" w:lineRule="auto" w:before="0"/>
        <w:ind w:right="0"/>
        <w:rPr>
          <w:rFonts w:ascii="宋体" w:hAnsi="宋体" w:cs="宋体" w:eastAsia="宋体" w:hint="default"/>
          <w:sz w:val="17"/>
          <w:szCs w:val="17"/>
        </w:rPr>
      </w:pPr>
    </w:p>
    <w:p>
      <w:pPr>
        <w:pStyle w:val="BodyText"/>
        <w:spacing w:line="278" w:lineRule="auto"/>
        <w:ind w:right="133" w:firstLine="401"/>
        <w:jc w:val="both"/>
      </w:pPr>
      <w:r>
        <w:rPr/>
        <w:pict>
          <v:group style="position:absolute;margin-left:93.357742pt;margin-top:70.492805pt;width:408.65pt;height:115.05pt;mso-position-horizontal-relative:page;mso-position-vertical-relative:paragraph;z-index:-412672" coordorigin="1867,1410" coordsize="8173,2301">
            <v:group style="position:absolute;left:1882;top:1500;width:8143;height:253" coordorigin="1882,1500" coordsize="8143,253">
              <v:shape style="position:absolute;left:1882;top:1500;width:8143;height:253" coordorigin="1882,1500" coordsize="8143,253" path="m9887,1500l1882,1500,1882,1753,9887,1753,10024,1627,9887,1500xe" filled="true" fillcolor="#ff8080" stroked="false">
                <v:path arrowok="t"/>
                <v:fill type="solid"/>
              </v:shape>
            </v:group>
            <v:group style="position:absolute;left:1882;top:1500;width:8143;height:253" coordorigin="1882,1500" coordsize="8143,253">
              <v:shape style="position:absolute;left:1882;top:1500;width:8143;height:253" coordorigin="1882,1500" coordsize="8143,253" path="m1882,1500l9887,1500,10024,1627,9887,1753,1882,1753,1882,1500xe" filled="false" stroked="true" strokeweight="1.4866pt" strokecolor="#bb5c5c">
                <v:path arrowok="t"/>
              </v:shape>
            </v:group>
            <v:group style="position:absolute;left:5432;top:1422;width:2;height:2276" coordorigin="5432,1422" coordsize="2,2276">
              <v:shape style="position:absolute;left:5432;top:1422;width:2;height:2276" coordorigin="5432,1422" coordsize="0,2276" path="m5432,1422l5432,3698e" filled="false" stroked="true" strokeweight="1.211628pt" strokecolor="#044e7d">
                <v:path arrowok="t"/>
                <v:stroke dashstyle="longDash"/>
              </v:shape>
              <v:shape style="position:absolute;left:2448;top:2214;width:1058;height:914" type="#_x0000_t75" stroked="false">
                <v:imagedata r:id="rId415" o:title=""/>
              </v:shape>
              <v:shape style="position:absolute;left:3490;top:2221;width:1300;height:743" type="#_x0000_t75" stroked="false">
                <v:imagedata r:id="rId416" o:title=""/>
              </v:shape>
              <v:shape style="position:absolute;left:6414;top:2400;width:1939;height:535" type="#_x0000_t75" stroked="false">
                <v:imagedata r:id="rId417" o:title=""/>
              </v:shape>
              <v:shape style="position:absolute;left:8433;top:2370;width:1171;height:1041" type="#_x0000_t75" stroked="false">
                <v:imagedata r:id="rId418" o:title=""/>
              </v:shape>
              <v:shape style="position:absolute;left:6494;top:3106;width:1769;height:394" type="#_x0000_t75" stroked="false">
                <v:imagedata r:id="rId419" o:title=""/>
              </v:shape>
              <v:shape style="position:absolute;left:2763;top:3106;width:1688;height:595" type="#_x0000_t75" stroked="false">
                <v:imagedata r:id="rId420" o:title=""/>
              </v:shape>
            </v:group>
            <w10:wrap type="none"/>
          </v:group>
        </w:pict>
      </w:r>
      <w:r>
        <w:rPr/>
        <w:t>贸易战背景下，华为提高自主可控需求强烈，产业链国产替代加速推进，海思封测订单有望加速向国内公 司转移；我们预计海思封测国产化将逐年推进，光海思就有望给国内整体封测厂商带来约</w:t>
      </w:r>
      <w:r>
        <w:rPr>
          <w:spacing w:val="-33"/>
        </w:rPr>
        <w:t> </w:t>
      </w:r>
      <w:r>
        <w:rPr>
          <w:rFonts w:ascii="Times New Roman" w:hAnsi="Times New Roman" w:cs="Times New Roman" w:eastAsia="Times New Roman" w:hint="default"/>
        </w:rPr>
        <w:t>10%</w:t>
      </w:r>
      <w:r>
        <w:rPr/>
        <w:t>营收弹性，长电 科技、华天科技等本土封测厂有望承接产能转移需求。</w:t>
      </w:r>
    </w:p>
    <w:p>
      <w:pPr>
        <w:spacing w:line="240" w:lineRule="auto" w:before="11" w:after="0"/>
        <w:ind w:right="0"/>
        <w:rPr>
          <w:rFonts w:ascii="宋体" w:hAnsi="宋体" w:cs="宋体" w:eastAsia="宋体" w:hint="default"/>
          <w:sz w:val="18"/>
          <w:szCs w:val="18"/>
        </w:rPr>
      </w:pPr>
    </w:p>
    <w:tbl>
      <w:tblPr>
        <w:tblW w:w="0" w:type="auto"/>
        <w:jc w:val="left"/>
        <w:tblInd w:w="132" w:type="dxa"/>
        <w:tblLayout w:type="fixed"/>
        <w:tblCellMar>
          <w:top w:w="0" w:type="dxa"/>
          <w:left w:w="0" w:type="dxa"/>
          <w:bottom w:w="0" w:type="dxa"/>
          <w:right w:w="0" w:type="dxa"/>
        </w:tblCellMar>
        <w:tblLook w:val="01E0"/>
      </w:tblPr>
      <w:tblGrid>
        <w:gridCol w:w="9640"/>
      </w:tblGrid>
      <w:tr>
        <w:trPr>
          <w:trHeight w:val="251" w:hRule="exact"/>
        </w:trPr>
        <w:tc>
          <w:tcPr>
            <w:tcW w:w="9640" w:type="dxa"/>
            <w:tcBorders>
              <w:top w:val="nil" w:sz="6" w:space="0" w:color="auto"/>
              <w:left w:val="nil" w:sz="6" w:space="0" w:color="auto"/>
              <w:bottom w:val="single" w:sz="4" w:space="0" w:color="044E7D"/>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78" w:id="179"/>
            <w:bookmarkEnd w:id="179"/>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8"/>
                <w:sz w:val="18"/>
                <w:szCs w:val="18"/>
              </w:rPr>
              <w:t> </w:t>
            </w:r>
            <w:r>
              <w:rPr>
                <w:rFonts w:ascii="Arial" w:hAnsi="Arial" w:cs="Arial" w:eastAsia="Arial" w:hint="default"/>
                <w:b/>
                <w:bCs/>
                <w:sz w:val="18"/>
                <w:szCs w:val="18"/>
              </w:rPr>
              <w:t>128</w:t>
            </w:r>
            <w:r>
              <w:rPr>
                <w:rFonts w:ascii="Microsoft JhengHei" w:hAnsi="Microsoft JhengHei" w:cs="Microsoft JhengHei" w:eastAsia="Microsoft JhengHei" w:hint="default"/>
                <w:b/>
                <w:bCs/>
                <w:sz w:val="18"/>
                <w:szCs w:val="18"/>
              </w:rPr>
              <w:t>：海思订单向国内转移推动封测国产替代</w:t>
            </w:r>
            <w:r>
              <w:rPr>
                <w:rFonts w:ascii="Microsoft JhengHei" w:hAnsi="Microsoft JhengHei" w:cs="Microsoft JhengHei" w:eastAsia="Microsoft JhengHei" w:hint="default"/>
                <w:sz w:val="18"/>
                <w:szCs w:val="18"/>
              </w:rPr>
            </w:r>
          </w:p>
        </w:tc>
      </w:tr>
      <w:tr>
        <w:trPr>
          <w:trHeight w:val="2321" w:hRule="exact"/>
        </w:trPr>
        <w:tc>
          <w:tcPr>
            <w:tcW w:w="9640" w:type="dxa"/>
            <w:tcBorders>
              <w:top w:val="single" w:sz="4" w:space="0" w:color="044E7D"/>
              <w:left w:val="nil" w:sz="6" w:space="0" w:color="auto"/>
              <w:bottom w:val="single" w:sz="4" w:space="0" w:color="044E7D"/>
              <w:right w:val="nil" w:sz="6" w:space="0" w:color="auto"/>
            </w:tcBorders>
          </w:tcPr>
          <w:p>
            <w:pPr>
              <w:pStyle w:val="TableParagraph"/>
              <w:tabs>
                <w:tab w:pos="4432" w:val="left" w:leader="none"/>
              </w:tabs>
              <w:spacing w:line="338" w:lineRule="exact"/>
              <w:ind w:left="1408" w:right="0"/>
              <w:jc w:val="left"/>
              <w:rPr>
                <w:rFonts w:ascii="微软雅黑" w:hAnsi="微软雅黑" w:cs="微软雅黑" w:eastAsia="微软雅黑" w:hint="default"/>
                <w:sz w:val="21"/>
                <w:szCs w:val="21"/>
              </w:rPr>
            </w:pPr>
            <w:r>
              <w:rPr>
                <w:rFonts w:ascii="微软雅黑" w:hAnsi="微软雅黑" w:cs="微软雅黑" w:eastAsia="微软雅黑" w:hint="default"/>
                <w:b/>
                <w:bCs/>
                <w:color w:val="FFFFFF"/>
                <w:spacing w:val="-5"/>
                <w:w w:val="105"/>
                <w:sz w:val="21"/>
                <w:szCs w:val="21"/>
              </w:rPr>
              <w:t>2018</w:t>
            </w:r>
            <w:r>
              <w:rPr>
                <w:rFonts w:ascii="微软雅黑" w:hAnsi="微软雅黑" w:cs="微软雅黑" w:eastAsia="微软雅黑" w:hint="default"/>
                <w:b/>
                <w:bCs/>
                <w:color w:val="FFFFFF"/>
                <w:spacing w:val="-5"/>
                <w:w w:val="105"/>
                <w:sz w:val="21"/>
                <w:szCs w:val="21"/>
              </w:rPr>
              <w:t>年及以前</w:t>
              <w:tab/>
            </w:r>
            <w:r>
              <w:rPr>
                <w:rFonts w:ascii="微软雅黑" w:hAnsi="微软雅黑" w:cs="微软雅黑" w:eastAsia="微软雅黑" w:hint="default"/>
                <w:b/>
                <w:bCs/>
                <w:color w:val="FFFFFF"/>
                <w:spacing w:val="-3"/>
                <w:w w:val="110"/>
                <w:sz w:val="21"/>
                <w:szCs w:val="21"/>
              </w:rPr>
              <w:t>2019</w:t>
            </w:r>
            <w:r>
              <w:rPr>
                <w:rFonts w:ascii="微软雅黑" w:hAnsi="微软雅黑" w:cs="微软雅黑" w:eastAsia="微软雅黑" w:hint="default"/>
                <w:b/>
                <w:bCs/>
                <w:color w:val="FFFFFF"/>
                <w:spacing w:val="-3"/>
                <w:w w:val="110"/>
                <w:sz w:val="21"/>
                <w:szCs w:val="21"/>
              </w:rPr>
              <w:t>年海思封测订单向大陆转移</w:t>
            </w:r>
            <w:r>
              <w:rPr>
                <w:rFonts w:ascii="微软雅黑" w:hAnsi="微软雅黑" w:cs="微软雅黑" w:eastAsia="微软雅黑" w:hint="default"/>
                <w:spacing w:val="-3"/>
                <w:sz w:val="21"/>
                <w:szCs w:val="21"/>
              </w:rPr>
            </w:r>
          </w:p>
          <w:p>
            <w:pPr>
              <w:pStyle w:val="TableParagraph"/>
              <w:tabs>
                <w:tab w:pos="1416" w:val="left" w:leader="none"/>
                <w:tab w:pos="3704" w:val="left" w:leader="none"/>
                <w:tab w:pos="5209" w:val="left" w:leader="none"/>
                <w:tab w:pos="6073" w:val="left" w:leader="none"/>
                <w:tab w:pos="8470" w:val="left" w:leader="none"/>
              </w:tabs>
              <w:spacing w:line="240" w:lineRule="auto" w:before="40"/>
              <w:ind w:left="1114" w:right="0"/>
              <w:jc w:val="left"/>
              <w:rPr>
                <w:rFonts w:ascii="微软雅黑" w:hAnsi="微软雅黑" w:cs="微软雅黑" w:eastAsia="微软雅黑" w:hint="default"/>
                <w:sz w:val="21"/>
                <w:szCs w:val="21"/>
              </w:rPr>
            </w:pPr>
            <w:r>
              <w:rPr>
                <w:rFonts w:ascii="Times New Roman" w:hAnsi="Times New Roman" w:cs="Times New Roman" w:eastAsia="Times New Roman" w:hint="default"/>
                <w:w w:val="107"/>
                <w:sz w:val="21"/>
                <w:szCs w:val="21"/>
              </w:rPr>
            </w:r>
            <w:r>
              <w:rPr>
                <w:rFonts w:ascii="Times New Roman" w:hAnsi="Times New Roman" w:cs="Times New Roman" w:eastAsia="Times New Roman" w:hint="default"/>
                <w:w w:val="107"/>
                <w:sz w:val="21"/>
                <w:szCs w:val="21"/>
                <w:shd w:fill="D2E3EE" w:color="auto" w:val="clear"/>
              </w:rPr>
              <w:t> </w:t>
            </w:r>
            <w:r>
              <w:rPr>
                <w:rFonts w:ascii="Times New Roman" w:hAnsi="Times New Roman" w:cs="Times New Roman" w:eastAsia="Times New Roman" w:hint="default"/>
                <w:sz w:val="21"/>
                <w:szCs w:val="21"/>
                <w:shd w:fill="D2E3EE" w:color="auto" w:val="clear"/>
              </w:rPr>
              <w:tab/>
            </w:r>
            <w:r>
              <w:rPr>
                <w:rFonts w:ascii="微软雅黑" w:hAnsi="微软雅黑" w:cs="微软雅黑" w:eastAsia="微软雅黑" w:hint="default"/>
                <w:b/>
                <w:bCs/>
                <w:spacing w:val="-5"/>
                <w:w w:val="105"/>
                <w:sz w:val="21"/>
                <w:szCs w:val="21"/>
                <w:shd w:fill="D2E3EE" w:color="auto" w:val="clear"/>
              </w:rPr>
              <w:t>美系及台系封测公司</w:t>
              <w:tab/>
            </w:r>
            <w:r>
              <w:rPr>
                <w:rFonts w:ascii="微软雅黑" w:hAnsi="微软雅黑" w:cs="微软雅黑" w:eastAsia="微软雅黑" w:hint="default"/>
                <w:b/>
                <w:bCs/>
                <w:spacing w:val="-5"/>
                <w:w w:val="105"/>
                <w:sz w:val="21"/>
                <w:szCs w:val="21"/>
              </w:rPr>
              <w:tab/>
            </w:r>
            <w:r>
              <w:rPr>
                <w:rFonts w:ascii="Times New Roman" w:hAnsi="Times New Roman" w:cs="Times New Roman" w:eastAsia="Times New Roman" w:hint="default"/>
                <w:spacing w:val="-5"/>
                <w:w w:val="105"/>
                <w:sz w:val="21"/>
                <w:szCs w:val="21"/>
              </w:rPr>
            </w:r>
            <w:r>
              <w:rPr>
                <w:rFonts w:ascii="Times New Roman" w:hAnsi="Times New Roman" w:cs="Times New Roman" w:eastAsia="Times New Roman" w:hint="default"/>
                <w:spacing w:val="-5"/>
                <w:w w:val="105"/>
                <w:sz w:val="21"/>
                <w:szCs w:val="21"/>
                <w:shd w:fill="D2E3EE" w:color="auto" w:val="clear"/>
              </w:rPr>
              <w:tab/>
            </w:r>
            <w:r>
              <w:rPr>
                <w:rFonts w:ascii="微软雅黑" w:hAnsi="微软雅黑" w:cs="微软雅黑" w:eastAsia="微软雅黑" w:hint="default"/>
                <w:b/>
                <w:bCs/>
                <w:spacing w:val="-6"/>
                <w:w w:val="110"/>
                <w:sz w:val="21"/>
                <w:szCs w:val="21"/>
                <w:shd w:fill="D2E3EE" w:color="auto" w:val="clear"/>
              </w:rPr>
              <w:t>大陆潜在受益方</w:t>
            </w:r>
            <w:r>
              <w:rPr>
                <w:rFonts w:ascii="微软雅黑" w:hAnsi="微软雅黑" w:cs="微软雅黑" w:eastAsia="微软雅黑" w:hint="default"/>
                <w:b/>
                <w:bCs/>
                <w:spacing w:val="-6"/>
                <w:sz w:val="21"/>
                <w:szCs w:val="21"/>
                <w:shd w:fill="D2E3EE" w:color="auto" w:val="clear"/>
              </w:rPr>
              <w:tab/>
            </w:r>
            <w:r>
              <w:rPr>
                <w:rFonts w:ascii="微软雅黑" w:hAnsi="微软雅黑" w:cs="微软雅黑" w:eastAsia="微软雅黑" w:hint="default"/>
                <w:b/>
                <w:bCs/>
                <w:spacing w:val="-6"/>
                <w:sz w:val="21"/>
                <w:szCs w:val="21"/>
              </w:rPr>
            </w:r>
            <w:r>
              <w:rPr>
                <w:rFonts w:ascii="微软雅黑" w:hAnsi="微软雅黑" w:cs="微软雅黑" w:eastAsia="微软雅黑" w:hint="default"/>
                <w:spacing w:val="-6"/>
                <w:sz w:val="21"/>
                <w:szCs w:val="21"/>
              </w:rPr>
            </w:r>
          </w:p>
        </w:tc>
      </w:tr>
      <w:tr>
        <w:trPr>
          <w:trHeight w:val="245" w:hRule="exact"/>
        </w:trPr>
        <w:tc>
          <w:tcPr>
            <w:tcW w:w="9640" w:type="dxa"/>
            <w:tcBorders>
              <w:top w:val="single" w:sz="4" w:space="0" w:color="044E7D"/>
              <w:left w:val="nil" w:sz="6" w:space="0" w:color="auto"/>
              <w:bottom w:val="nil" w:sz="6" w:space="0" w:color="auto"/>
              <w:right w:val="nil" w:sz="6" w:space="0" w:color="auto"/>
            </w:tcBorders>
          </w:tcPr>
          <w:p>
            <w:pPr>
              <w:pStyle w:val="TableParagraph"/>
              <w:spacing w:line="240" w:lineRule="auto" w:before="17"/>
              <w:ind w:left="103" w:right="0"/>
              <w:jc w:val="left"/>
              <w:rPr>
                <w:rFonts w:ascii="宋体" w:hAnsi="宋体" w:cs="宋体" w:eastAsia="宋体" w:hint="default"/>
                <w:sz w:val="17"/>
                <w:szCs w:val="17"/>
              </w:rPr>
            </w:pPr>
            <w:r>
              <w:rPr>
                <w:rFonts w:ascii="宋体" w:hAnsi="宋体" w:cs="宋体" w:eastAsia="宋体" w:hint="default"/>
                <w:sz w:val="17"/>
                <w:szCs w:val="17"/>
              </w:rPr>
              <w:t>资料来源：中信建投证券研究发展部</w:t>
            </w:r>
          </w:p>
        </w:tc>
      </w:tr>
    </w:tbl>
    <w:p>
      <w:pPr>
        <w:spacing w:line="240" w:lineRule="auto" w:before="7"/>
        <w:ind w:right="0"/>
        <w:rPr>
          <w:rFonts w:ascii="宋体" w:hAnsi="宋体" w:cs="宋体" w:eastAsia="宋体" w:hint="default"/>
          <w:sz w:val="24"/>
          <w:szCs w:val="24"/>
        </w:rPr>
      </w:pPr>
    </w:p>
    <w:p>
      <w:pPr>
        <w:pStyle w:val="Heading3"/>
        <w:spacing w:line="240" w:lineRule="auto"/>
        <w:ind w:right="0"/>
        <w:jc w:val="left"/>
      </w:pPr>
      <w:r>
        <w:rPr>
          <w:rFonts w:ascii="Arial" w:hAnsi="Arial" w:cs="Arial" w:eastAsia="Arial" w:hint="default"/>
          <w:color w:val="044E7D"/>
        </w:rPr>
        <w:t>4.2.3</w:t>
      </w:r>
      <w:r>
        <w:rPr>
          <w:rFonts w:ascii="Arial" w:hAnsi="Arial" w:cs="Arial" w:eastAsia="Arial" w:hint="default"/>
          <w:color w:val="044E7D"/>
          <w:spacing w:val="50"/>
        </w:rPr>
        <w:t> </w:t>
      </w:r>
      <w:r>
        <w:rPr>
          <w:color w:val="044E7D"/>
        </w:rPr>
        <w:t>本土存储有望从利基型市场切入，行业供需结构有望逐渐趋紧</w:t>
      </w:r>
      <w:r>
        <w:rPr/>
      </w:r>
    </w:p>
    <w:p>
      <w:pPr>
        <w:pStyle w:val="BodyText"/>
        <w:spacing w:line="271" w:lineRule="auto" w:before="169"/>
        <w:ind w:right="133" w:firstLine="401"/>
        <w:jc w:val="both"/>
      </w:pPr>
      <w:r>
        <w:rPr/>
        <w:t>虽然</w:t>
      </w:r>
      <w:r>
        <w:rPr>
          <w:spacing w:val="-48"/>
        </w:rPr>
        <w:t> </w:t>
      </w:r>
      <w:r>
        <w:rPr>
          <w:rFonts w:ascii="Times New Roman" w:hAnsi="Times New Roman" w:cs="Times New Roman" w:eastAsia="Times New Roman" w:hint="default"/>
        </w:rPr>
        <w:t>DRAM</w:t>
      </w:r>
      <w:r>
        <w:rPr>
          <w:rFonts w:ascii="Times New Roman" w:hAnsi="Times New Roman" w:cs="Times New Roman" w:eastAsia="Times New Roman" w:hint="default"/>
          <w:spacing w:val="2"/>
        </w:rPr>
        <w:t> </w:t>
      </w:r>
      <w:r>
        <w:rPr/>
        <w:t>和</w:t>
      </w:r>
      <w:r>
        <w:rPr>
          <w:spacing w:val="-48"/>
        </w:rPr>
        <w:t> </w:t>
      </w:r>
      <w:r>
        <w:rPr>
          <w:rFonts w:ascii="Times New Roman" w:hAnsi="Times New Roman" w:cs="Times New Roman" w:eastAsia="Times New Roman" w:hint="default"/>
        </w:rPr>
        <w:t>NAND</w:t>
      </w:r>
      <w:r>
        <w:rPr>
          <w:rFonts w:ascii="Times New Roman" w:hAnsi="Times New Roman" w:cs="Times New Roman" w:eastAsia="Times New Roman" w:hint="default"/>
          <w:spacing w:val="2"/>
        </w:rPr>
        <w:t> </w:t>
      </w:r>
      <w:r>
        <w:rPr/>
        <w:t>占据存储器市场</w:t>
      </w:r>
      <w:r>
        <w:rPr>
          <w:spacing w:val="-47"/>
        </w:rPr>
        <w:t> </w:t>
      </w:r>
      <w:r>
        <w:rPr>
          <w:rFonts w:ascii="Times New Roman" w:hAnsi="Times New Roman" w:cs="Times New Roman" w:eastAsia="Times New Roman" w:hint="default"/>
        </w:rPr>
        <w:t>95%+</w:t>
      </w:r>
      <w:r>
        <w:rPr/>
        <w:t>市场，但利基型市场规模仍有约</w:t>
      </w:r>
      <w:r>
        <w:rPr>
          <w:spacing w:val="-47"/>
        </w:rPr>
        <w:t> </w:t>
      </w:r>
      <w:r>
        <w:rPr>
          <w:rFonts w:ascii="Times New Roman" w:hAnsi="Times New Roman" w:cs="Times New Roman" w:eastAsia="Times New Roman" w:hint="default"/>
        </w:rPr>
        <w:t>70</w:t>
      </w:r>
      <w:r>
        <w:rPr>
          <w:rFonts w:ascii="Times New Roman" w:hAnsi="Times New Roman" w:cs="Times New Roman" w:eastAsia="Times New Roman" w:hint="default"/>
          <w:spacing w:val="3"/>
        </w:rPr>
        <w:t> </w:t>
      </w:r>
      <w:r>
        <w:rPr/>
        <w:t>亿美金，可以作为国内存 储器厂商发展早期的跳板。利基型存储器中，利基型</w:t>
      </w:r>
      <w:r>
        <w:rPr>
          <w:spacing w:val="-50"/>
        </w:rPr>
        <w:t> </w:t>
      </w:r>
      <w:r>
        <w:rPr>
          <w:rFonts w:ascii="Times New Roman" w:hAnsi="Times New Roman" w:cs="Times New Roman" w:eastAsia="Times New Roman" w:hint="default"/>
        </w:rPr>
        <w:t>DRAM</w:t>
      </w:r>
      <w:r>
        <w:rPr>
          <w:rFonts w:ascii="Times New Roman" w:hAnsi="Times New Roman" w:cs="Times New Roman" w:eastAsia="Times New Roman" w:hint="default"/>
          <w:spacing w:val="-1"/>
        </w:rPr>
        <w:t> </w:t>
      </w:r>
      <w:r>
        <w:rPr/>
        <w:t>规模约</w:t>
      </w:r>
      <w:r>
        <w:rPr>
          <w:spacing w:val="-52"/>
        </w:rPr>
        <w:t> </w:t>
      </w:r>
      <w:r>
        <w:rPr>
          <w:rFonts w:ascii="Times New Roman" w:hAnsi="Times New Roman" w:cs="Times New Roman" w:eastAsia="Times New Roman" w:hint="default"/>
        </w:rPr>
        <w:t>24</w:t>
      </w:r>
      <w:r>
        <w:rPr>
          <w:rFonts w:ascii="Times New Roman" w:hAnsi="Times New Roman" w:cs="Times New Roman" w:eastAsia="Times New Roman" w:hint="default"/>
          <w:spacing w:val="-1"/>
        </w:rPr>
        <w:t> </w:t>
      </w:r>
      <w:r>
        <w:rPr/>
        <w:t>亿美金，</w:t>
      </w:r>
      <w:r>
        <w:rPr>
          <w:rFonts w:ascii="Times New Roman" w:hAnsi="Times New Roman" w:cs="Times New Roman" w:eastAsia="Times New Roman" w:hint="default"/>
        </w:rPr>
        <w:t>NOR</w:t>
      </w:r>
      <w:r>
        <w:rPr>
          <w:rFonts w:ascii="Times New Roman" w:hAnsi="Times New Roman" w:cs="Times New Roman" w:eastAsia="Times New Roman" w:hint="default"/>
          <w:spacing w:val="10"/>
        </w:rPr>
        <w:t> </w:t>
      </w:r>
      <w:r>
        <w:rPr>
          <w:rFonts w:ascii="Times New Roman" w:hAnsi="Times New Roman" w:cs="Times New Roman" w:eastAsia="Times New Roman" w:hint="default"/>
        </w:rPr>
        <w:t>Flash </w:t>
      </w:r>
      <w:r>
        <w:rPr/>
        <w:t>约</w:t>
      </w:r>
      <w:r>
        <w:rPr>
          <w:spacing w:val="-52"/>
        </w:rPr>
        <w:t> </w:t>
      </w:r>
      <w:r>
        <w:rPr>
          <w:rFonts w:ascii="Times New Roman" w:hAnsi="Times New Roman" w:cs="Times New Roman" w:eastAsia="Times New Roman" w:hint="default"/>
        </w:rPr>
        <w:t>23</w:t>
      </w:r>
      <w:r>
        <w:rPr>
          <w:rFonts w:ascii="Times New Roman" w:hAnsi="Times New Roman" w:cs="Times New Roman" w:eastAsia="Times New Roman" w:hint="default"/>
          <w:spacing w:val="-1"/>
        </w:rPr>
        <w:t> </w:t>
      </w:r>
      <w:r>
        <w:rPr/>
        <w:t>亿美金，</w:t>
      </w:r>
      <w:r>
        <w:rPr>
          <w:rFonts w:ascii="Times New Roman" w:hAnsi="Times New Roman" w:cs="Times New Roman" w:eastAsia="Times New Roman" w:hint="default"/>
        </w:rPr>
        <w:t>SLC NAND</w:t>
      </w:r>
      <w:r>
        <w:rPr>
          <w:rFonts w:ascii="Times New Roman" w:hAnsi="Times New Roman" w:cs="Times New Roman" w:eastAsia="Times New Roman" w:hint="default"/>
          <w:spacing w:val="-1"/>
        </w:rPr>
        <w:t> </w:t>
      </w:r>
      <w:r>
        <w:rPr/>
        <w:t>为</w:t>
      </w:r>
      <w:r>
        <w:rPr>
          <w:spacing w:val="-52"/>
        </w:rPr>
        <w:t> </w:t>
      </w:r>
      <w:r>
        <w:rPr>
          <w:rFonts w:ascii="Times New Roman" w:hAnsi="Times New Roman" w:cs="Times New Roman" w:eastAsia="Times New Roman" w:hint="default"/>
        </w:rPr>
        <w:t>10</w:t>
      </w:r>
      <w:r>
        <w:rPr>
          <w:rFonts w:ascii="Times New Roman" w:hAnsi="Times New Roman" w:cs="Times New Roman" w:eastAsia="Times New Roman" w:hint="default"/>
          <w:spacing w:val="-1"/>
        </w:rPr>
        <w:t> </w:t>
      </w:r>
      <w:r>
        <w:rPr/>
        <w:t>亿美金，</w:t>
      </w:r>
      <w:r>
        <w:rPr>
          <w:rFonts w:ascii="Times New Roman" w:hAnsi="Times New Roman" w:cs="Times New Roman" w:eastAsia="Times New Roman" w:hint="default"/>
        </w:rPr>
        <w:t>EEPROM </w:t>
      </w:r>
      <w:r>
        <w:rPr/>
        <w:t>和</w:t>
      </w:r>
      <w:r>
        <w:rPr>
          <w:spacing w:val="-52"/>
        </w:rPr>
        <w:t> </w:t>
      </w:r>
      <w:r>
        <w:rPr>
          <w:rFonts w:ascii="Times New Roman" w:hAnsi="Times New Roman" w:cs="Times New Roman" w:eastAsia="Times New Roman" w:hint="default"/>
        </w:rPr>
        <w:t>SRAM</w:t>
      </w:r>
      <w:r>
        <w:rPr>
          <w:rFonts w:ascii="Times New Roman" w:hAnsi="Times New Roman" w:cs="Times New Roman" w:eastAsia="Times New Roman" w:hint="default"/>
          <w:spacing w:val="1"/>
        </w:rPr>
        <w:t> </w:t>
      </w:r>
      <w:r>
        <w:rPr/>
        <w:t>分别为</w:t>
      </w:r>
      <w:r>
        <w:rPr>
          <w:spacing w:val="-52"/>
        </w:rPr>
        <w:t> </w:t>
      </w:r>
      <w:r>
        <w:rPr>
          <w:rFonts w:ascii="Times New Roman" w:hAnsi="Times New Roman" w:cs="Times New Roman" w:eastAsia="Times New Roman" w:hint="default"/>
        </w:rPr>
        <w:t>6</w:t>
      </w:r>
      <w:r>
        <w:rPr>
          <w:rFonts w:ascii="Times New Roman" w:hAnsi="Times New Roman" w:cs="Times New Roman" w:eastAsia="Times New Roman" w:hint="default"/>
          <w:spacing w:val="-1"/>
        </w:rPr>
        <w:t> </w:t>
      </w:r>
      <w:r>
        <w:rPr/>
        <w:t>亿和</w:t>
      </w:r>
      <w:r>
        <w:rPr>
          <w:spacing w:val="-52"/>
        </w:rPr>
        <w:t> </w:t>
      </w:r>
      <w:r>
        <w:rPr>
          <w:rFonts w:ascii="Times New Roman" w:hAnsi="Times New Roman" w:cs="Times New Roman" w:eastAsia="Times New Roman" w:hint="default"/>
        </w:rPr>
        <w:t>5</w:t>
      </w:r>
      <w:r>
        <w:rPr>
          <w:rFonts w:ascii="Times New Roman" w:hAnsi="Times New Roman" w:cs="Times New Roman" w:eastAsia="Times New Roman" w:hint="default"/>
          <w:spacing w:val="-1"/>
        </w:rPr>
        <w:t> </w:t>
      </w:r>
      <w:r>
        <w:rPr/>
        <w:t>亿美金。</w:t>
      </w:r>
    </w:p>
    <w:p>
      <w:pPr>
        <w:spacing w:line="240" w:lineRule="auto" w:before="7"/>
        <w:ind w:right="0"/>
        <w:rPr>
          <w:rFonts w:ascii="宋体" w:hAnsi="宋体" w:cs="宋体" w:eastAsia="宋体" w:hint="default"/>
          <w:sz w:val="19"/>
          <w:szCs w:val="19"/>
        </w:rPr>
      </w:pPr>
    </w:p>
    <w:p>
      <w:pPr>
        <w:pStyle w:val="BodyText"/>
        <w:spacing w:line="271" w:lineRule="auto"/>
        <w:ind w:right="131" w:firstLine="401"/>
        <w:jc w:val="both"/>
      </w:pPr>
      <w:r>
        <w:rPr/>
        <w:t>兆易创新和北京矽成（</w:t>
      </w:r>
      <w:r>
        <w:rPr>
          <w:rFonts w:ascii="Times New Roman" w:hAnsi="Times New Roman" w:cs="Times New Roman" w:eastAsia="Times New Roman" w:hint="default"/>
        </w:rPr>
        <w:t>ISSI</w:t>
      </w:r>
      <w:r>
        <w:rPr/>
        <w:t>）均为存储器设计厂商，专注于</w:t>
      </w:r>
      <w:r>
        <w:rPr>
          <w:spacing w:val="-73"/>
        </w:rPr>
        <w:t> </w:t>
      </w:r>
      <w:r>
        <w:rPr>
          <w:rFonts w:ascii="Times New Roman" w:hAnsi="Times New Roman" w:cs="Times New Roman" w:eastAsia="Times New Roman" w:hint="default"/>
        </w:rPr>
        <w:t>Nor</w:t>
      </w:r>
      <w:r>
        <w:rPr>
          <w:rFonts w:ascii="Times New Roman" w:hAnsi="Times New Roman" w:cs="Times New Roman" w:eastAsia="Times New Roman" w:hint="default"/>
          <w:spacing w:val="-29"/>
        </w:rPr>
        <w:t> </w:t>
      </w:r>
      <w:r>
        <w:rPr>
          <w:rFonts w:ascii="Times New Roman" w:hAnsi="Times New Roman" w:cs="Times New Roman" w:eastAsia="Times New Roman" w:hint="default"/>
        </w:rPr>
        <w:t>Flash</w:t>
      </w:r>
      <w:r>
        <w:rPr/>
        <w:t>、</w:t>
      </w:r>
      <w:r>
        <w:rPr>
          <w:rFonts w:ascii="Times New Roman" w:hAnsi="Times New Roman" w:cs="Times New Roman" w:eastAsia="Times New Roman" w:hint="default"/>
        </w:rPr>
        <w:t>SRAM/NAND/DRAM</w:t>
      </w:r>
      <w:r>
        <w:rPr>
          <w:rFonts w:ascii="Times New Roman" w:hAnsi="Times New Roman" w:cs="Times New Roman" w:eastAsia="Times New Roman" w:hint="default"/>
          <w:spacing w:val="-21"/>
        </w:rPr>
        <w:t> </w:t>
      </w:r>
      <w:r>
        <w:rPr/>
        <w:t>等领域，受益 于国产替代加速以及国外企业逐渐退出的促进，</w:t>
      </w:r>
      <w:r>
        <w:rPr>
          <w:rFonts w:ascii="Times New Roman" w:hAnsi="Times New Roman" w:cs="Times New Roman" w:eastAsia="Times New Roman" w:hint="default"/>
        </w:rPr>
        <w:t>19 </w:t>
      </w:r>
      <w:r>
        <w:rPr/>
        <w:t>年合计份额大幅显著，从 </w:t>
      </w:r>
      <w:r>
        <w:rPr>
          <w:rFonts w:ascii="Times New Roman" w:hAnsi="Times New Roman" w:cs="Times New Roman" w:eastAsia="Times New Roman" w:hint="default"/>
        </w:rPr>
        <w:t>19Q1 </w:t>
      </w:r>
      <w:r>
        <w:rPr/>
        <w:t>的 </w:t>
      </w:r>
      <w:r>
        <w:rPr>
          <w:rFonts w:ascii="Times New Roman" w:hAnsi="Times New Roman" w:cs="Times New Roman" w:eastAsia="Times New Roman" w:hint="default"/>
        </w:rPr>
        <w:t>12%</w:t>
      </w:r>
      <w:r>
        <w:rPr/>
        <w:t>，到</w:t>
      </w:r>
      <w:r>
        <w:rPr>
          <w:spacing w:val="-74"/>
        </w:rPr>
        <w:t> </w:t>
      </w:r>
      <w:r>
        <w:rPr>
          <w:rFonts w:ascii="Times New Roman" w:hAnsi="Times New Roman" w:cs="Times New Roman" w:eastAsia="Times New Roman" w:hint="default"/>
        </w:rPr>
        <w:t>Q3 </w:t>
      </w:r>
      <w:r>
        <w:rPr/>
        <w:t>已经上升至 </w:t>
      </w:r>
      <w:r>
        <w:rPr>
          <w:rFonts w:ascii="Times New Roman" w:hAnsi="Times New Roman" w:cs="Times New Roman" w:eastAsia="Times New Roman" w:hint="default"/>
        </w:rPr>
        <w:t>20%</w:t>
      </w:r>
      <w:r>
        <w:rPr/>
        <w:t>份额，竞争力逐步凸显。</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3" w:after="0"/>
        <w:ind w:right="0"/>
        <w:rPr>
          <w:rFonts w:ascii="宋体" w:hAnsi="宋体" w:cs="宋体" w:eastAsia="宋体" w:hint="default"/>
          <w:sz w:val="23"/>
          <w:szCs w:val="23"/>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2010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tabs>
          <w:tab w:pos="5291" w:val="left" w:leader="none"/>
        </w:tabs>
        <w:spacing w:line="300" w:lineRule="exact" w:before="0" w:after="45"/>
        <w:ind w:left="241" w:right="0" w:firstLine="0"/>
        <w:jc w:val="left"/>
        <w:rPr>
          <w:rFonts w:ascii="Microsoft JhengHei" w:hAnsi="Microsoft JhengHei" w:cs="Microsoft JhengHei" w:eastAsia="Microsoft JhengHei" w:hint="default"/>
          <w:sz w:val="18"/>
          <w:szCs w:val="18"/>
        </w:rPr>
      </w:pPr>
      <w:bookmarkStart w:name="_bookmark179" w:id="180"/>
      <w:bookmarkEnd w:id="180"/>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129</w:t>
      </w:r>
      <w:r>
        <w:rPr>
          <w:rFonts w:ascii="Microsoft JhengHei" w:hAnsi="Microsoft JhengHei" w:cs="Microsoft JhengHei" w:eastAsia="Microsoft JhengHei" w:hint="default"/>
          <w:b/>
          <w:bCs/>
          <w:sz w:val="18"/>
          <w:szCs w:val="18"/>
        </w:rPr>
        <w:t>：利基型规模约 </w:t>
      </w:r>
      <w:r>
        <w:rPr>
          <w:rFonts w:ascii="Arial" w:hAnsi="Arial" w:cs="Arial" w:eastAsia="Arial" w:hint="default"/>
          <w:b/>
          <w:bCs/>
          <w:sz w:val="18"/>
          <w:szCs w:val="18"/>
        </w:rPr>
        <w:t>68 </w:t>
      </w:r>
      <w:r>
        <w:rPr>
          <w:rFonts w:ascii="Microsoft JhengHei" w:hAnsi="Microsoft JhengHei" w:cs="Microsoft JhengHei" w:eastAsia="Microsoft JhengHei" w:hint="default"/>
          <w:b/>
          <w:bCs/>
          <w:sz w:val="18"/>
          <w:szCs w:val="18"/>
        </w:rPr>
        <w:t>亿美金，</w:t>
      </w:r>
      <w:r>
        <w:rPr>
          <w:rFonts w:ascii="Arial" w:hAnsi="Arial" w:cs="Arial" w:eastAsia="Arial" w:hint="default"/>
          <w:b/>
          <w:bCs/>
          <w:sz w:val="18"/>
          <w:szCs w:val="18"/>
        </w:rPr>
        <w:t>DRAM </w:t>
      </w:r>
      <w:r>
        <w:rPr>
          <w:rFonts w:ascii="Microsoft JhengHei" w:hAnsi="Microsoft JhengHei" w:cs="Microsoft JhengHei" w:eastAsia="Microsoft JhengHei" w:hint="default"/>
          <w:b/>
          <w:bCs/>
          <w:sz w:val="18"/>
          <w:szCs w:val="18"/>
        </w:rPr>
        <w:t>和 </w:t>
      </w:r>
      <w:r>
        <w:rPr>
          <w:rFonts w:ascii="Arial" w:hAnsi="Arial" w:cs="Arial" w:eastAsia="Arial" w:hint="default"/>
          <w:b/>
          <w:bCs/>
          <w:sz w:val="18"/>
          <w:szCs w:val="18"/>
        </w:rPr>
        <w:t>Nor</w:t>
      </w:r>
      <w:r>
        <w:rPr>
          <w:rFonts w:ascii="Arial" w:hAnsi="Arial" w:cs="Arial" w:eastAsia="Arial" w:hint="default"/>
          <w:b/>
          <w:bCs/>
          <w:spacing w:val="-8"/>
          <w:sz w:val="18"/>
          <w:szCs w:val="18"/>
        </w:rPr>
        <w:t> </w:t>
      </w:r>
      <w:r>
        <w:rPr>
          <w:rFonts w:ascii="Microsoft JhengHei" w:hAnsi="Microsoft JhengHei" w:cs="Microsoft JhengHei" w:eastAsia="Microsoft JhengHei" w:hint="default"/>
          <w:b/>
          <w:bCs/>
          <w:sz w:val="18"/>
          <w:szCs w:val="18"/>
        </w:rPr>
        <w:t>可有作为</w:t>
        <w:tab/>
      </w:r>
      <w:bookmarkStart w:name="_bookmark180" w:id="181"/>
      <w:bookmarkEnd w:id="181"/>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130</w:t>
      </w:r>
      <w:r>
        <w:rPr>
          <w:rFonts w:ascii="Microsoft JhengHei" w:hAnsi="Microsoft JhengHei" w:cs="Microsoft JhengHei" w:eastAsia="Microsoft JhengHei" w:hint="default"/>
          <w:b/>
          <w:bCs/>
          <w:sz w:val="18"/>
          <w:szCs w:val="18"/>
        </w:rPr>
        <w:t>：兆易与北京矽成在 </w:t>
      </w:r>
      <w:r>
        <w:rPr>
          <w:rFonts w:ascii="Arial" w:hAnsi="Arial" w:cs="Arial" w:eastAsia="Arial" w:hint="default"/>
          <w:b/>
          <w:bCs/>
          <w:sz w:val="18"/>
          <w:szCs w:val="18"/>
        </w:rPr>
        <w:t>19 </w:t>
      </w:r>
      <w:r>
        <w:rPr>
          <w:rFonts w:ascii="Microsoft JhengHei" w:hAnsi="Microsoft JhengHei" w:cs="Microsoft JhengHei" w:eastAsia="Microsoft JhengHei" w:hint="default"/>
          <w:b/>
          <w:bCs/>
          <w:sz w:val="18"/>
          <w:szCs w:val="18"/>
        </w:rPr>
        <w:t>年 </w:t>
      </w:r>
      <w:r>
        <w:rPr>
          <w:rFonts w:ascii="Arial" w:hAnsi="Arial" w:cs="Arial" w:eastAsia="Arial" w:hint="default"/>
          <w:b/>
          <w:bCs/>
          <w:sz w:val="18"/>
          <w:szCs w:val="18"/>
        </w:rPr>
        <w:t>Nor</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市场逆势成长</w:t>
      </w:r>
      <w:r>
        <w:rPr>
          <w:rFonts w:ascii="Microsoft JhengHei" w:hAnsi="Microsoft JhengHei" w:cs="Microsoft JhengHei" w:eastAsia="Microsoft JhengHei" w:hint="default"/>
          <w:sz w:val="18"/>
          <w:szCs w:val="18"/>
        </w:rPr>
      </w:r>
    </w:p>
    <w:p>
      <w:pPr>
        <w:spacing w:line="20" w:lineRule="exact"/>
        <w:ind w:left="127"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2.55pt;height:.5pt;mso-position-horizontal-relative:char;mso-position-vertical-relative:line" coordorigin="0,0" coordsize="9651,10">
            <v:group style="position:absolute;left:5;top:5;width:4962;height:2" coordorigin="5,5" coordsize="4962,2">
              <v:shape style="position:absolute;left:5;top:5;width:4962;height:2" coordorigin="5,5" coordsize="4962,0" path="m5,5l4967,5e" filled="false" stroked="true" strokeweight=".48pt" strokecolor="#044b80">
                <v:path arrowok="t"/>
              </v:shape>
            </v:group>
            <v:group style="position:absolute;left:4967;top:5;width:10;height:2" coordorigin="4967,5" coordsize="10,2">
              <v:shape style="position:absolute;left:4967;top:5;width:10;height:2" coordorigin="4967,5" coordsize="10,0" path="m4967,5l4976,5e" filled="false" stroked="true" strokeweight=".48pt" strokecolor="#044b80">
                <v:path arrowok="t"/>
              </v:shape>
            </v:group>
            <v:group style="position:absolute;left:4976;top:5;width:4669;height:2" coordorigin="4976,5" coordsize="4669,2">
              <v:shape style="position:absolute;left:4976;top:5;width:4669;height:2" coordorigin="4976,5" coordsize="4669,0" path="m4976,5l9645,5e" filled="false" stroked="true" strokeweight=".48pt" strokecolor="#044b80">
                <v:path arrowok="t"/>
              </v:shape>
            </v:group>
          </v:group>
        </w:pict>
      </w:r>
      <w:r>
        <w:rPr>
          <w:rFonts w:ascii="Microsoft JhengHei" w:hAnsi="Microsoft JhengHei" w:cs="Microsoft JhengHei" w:eastAsia="Microsoft JhengHei" w:hint="default"/>
          <w:sz w:val="2"/>
          <w:szCs w:val="2"/>
        </w:rPr>
      </w:r>
    </w:p>
    <w:p>
      <w:pPr>
        <w:tabs>
          <w:tab w:pos="4605" w:val="left" w:leader="none"/>
        </w:tabs>
        <w:spacing w:before="28"/>
        <w:ind w:left="429" w:right="0" w:firstLine="0"/>
        <w:jc w:val="left"/>
        <w:rPr>
          <w:rFonts w:ascii="微软雅黑" w:hAnsi="微软雅黑" w:cs="微软雅黑" w:eastAsia="微软雅黑" w:hint="default"/>
          <w:sz w:val="11"/>
          <w:szCs w:val="11"/>
        </w:rPr>
      </w:pPr>
      <w:r>
        <w:rPr/>
        <w:pict>
          <v:group style="position:absolute;margin-left:83.726677pt;margin-top:7.565844pt;width:192.65pt;height:117.8pt;mso-position-horizontal-relative:page;mso-position-vertical-relative:paragraph;z-index:-412528" coordorigin="1675,151" coordsize="3853,2356">
            <v:group style="position:absolute;left:4468;top:2075;width:1011;height:2" coordorigin="4468,2075" coordsize="1011,2">
              <v:shape style="position:absolute;left:4468;top:2075;width:1011;height:2" coordorigin="4468,2075" coordsize="1011,0" path="m4468,2075l5478,2075e" filled="false" stroked="true" strokeweight=".324306pt" strokecolor="#000000">
                <v:path arrowok="t"/>
                <v:stroke dashstyle="dash"/>
              </v:shape>
            </v:group>
            <v:group style="position:absolute;left:3715;top:2075;width:520;height:2" coordorigin="3715,2075" coordsize="520,2">
              <v:shape style="position:absolute;left:3715;top:2075;width:520;height:2" coordorigin="3715,2075" coordsize="520,0" path="m3715,2075l4234,2075e" filled="false" stroked="true" strokeweight=".324306pt" strokecolor="#000000">
                <v:path arrowok="t"/>
                <v:stroke dashstyle="dash"/>
              </v:shape>
            </v:group>
            <v:group style="position:absolute;left:2968;top:2075;width:514;height:2" coordorigin="2968,2075" coordsize="514,2">
              <v:shape style="position:absolute;left:2968;top:2075;width:514;height:2" coordorigin="2968,2075" coordsize="514,0" path="m2968,2075l3481,2075e" filled="false" stroked="true" strokeweight=".324306pt" strokecolor="#000000">
                <v:path arrowok="t"/>
                <v:stroke dashstyle="dash"/>
              </v:shape>
            </v:group>
            <v:group style="position:absolute;left:2214;top:2075;width:514;height:2" coordorigin="2214,2075" coordsize="514,2">
              <v:shape style="position:absolute;left:2214;top:2075;width:514;height:2" coordorigin="2214,2075" coordsize="514,0" path="m2214,2075l2727,2075e" filled="false" stroked="true" strokeweight=".324306pt" strokecolor="#000000">
                <v:path arrowok="t"/>
                <v:stroke dashstyle="dash"/>
              </v:shape>
            </v:group>
            <v:group style="position:absolute;left:1717;top:2075;width:264;height:2" coordorigin="1717,2075" coordsize="264,2">
              <v:shape style="position:absolute;left:1717;top:2075;width:264;height:2" coordorigin="1717,2075" coordsize="264,0" path="m1717,2075l1980,2075e" filled="false" stroked="true" strokeweight=".324306pt" strokecolor="#000000">
                <v:path arrowok="t"/>
                <v:stroke dashstyle="dash"/>
              </v:shape>
            </v:group>
            <v:group style="position:absolute;left:2214;top:1692;width:514;height:2" coordorigin="2214,1692" coordsize="514,2">
              <v:shape style="position:absolute;left:2214;top:1692;width:514;height:2" coordorigin="2214,1692" coordsize="514,0" path="m2214,1692l2727,1692e" filled="false" stroked="true" strokeweight=".324306pt" strokecolor="#000000">
                <v:path arrowok="t"/>
                <v:stroke dashstyle="dash"/>
              </v:shape>
            </v:group>
            <v:group style="position:absolute;left:1717;top:1692;width:264;height:2" coordorigin="1717,1692" coordsize="264,2">
              <v:shape style="position:absolute;left:1717;top:1692;width:264;height:2" coordorigin="1717,1692" coordsize="264,0" path="m1717,1692l1980,1692e" filled="false" stroked="true" strokeweight=".324306pt" strokecolor="#000000">
                <v:path arrowok="t"/>
                <v:stroke dashstyle="dash"/>
              </v:shape>
            </v:group>
            <v:group style="position:absolute;left:2214;top:1303;width:514;height:2" coordorigin="2214,1303" coordsize="514,2">
              <v:shape style="position:absolute;left:2214;top:1303;width:514;height:2" coordorigin="2214,1303" coordsize="514,0" path="m2214,1303l2727,1303e" filled="false" stroked="true" strokeweight=".324306pt" strokecolor="#000000">
                <v:path arrowok="t"/>
                <v:stroke dashstyle="dash"/>
              </v:shape>
            </v:group>
            <v:group style="position:absolute;left:1717;top:1303;width:264;height:2" coordorigin="1717,1303" coordsize="264,2">
              <v:shape style="position:absolute;left:1717;top:1303;width:264;height:2" coordorigin="1717,1303" coordsize="264,0" path="m1717,1303l1980,1303e" filled="false" stroked="true" strokeweight=".324306pt" strokecolor="#000000">
                <v:path arrowok="t"/>
                <v:stroke dashstyle="dash"/>
              </v:shape>
            </v:group>
            <v:group style="position:absolute;left:2214;top:920;width:514;height:2" coordorigin="2214,920" coordsize="514,2">
              <v:shape style="position:absolute;left:2214;top:920;width:514;height:2" coordorigin="2214,920" coordsize="514,0" path="m2214,920l2727,920e" filled="false" stroked="true" strokeweight=".324306pt" strokecolor="#000000">
                <v:path arrowok="t"/>
                <v:stroke dashstyle="dash"/>
              </v:shape>
            </v:group>
            <v:group style="position:absolute;left:1717;top:920;width:264;height:2" coordorigin="1717,920" coordsize="264,2">
              <v:shape style="position:absolute;left:1717;top:920;width:264;height:2" coordorigin="1717,920" coordsize="264,0" path="m1717,920l1980,920e" filled="false" stroked="true" strokeweight=".324306pt" strokecolor="#000000">
                <v:path arrowok="t"/>
                <v:stroke dashstyle="dash"/>
              </v:shape>
            </v:group>
            <v:group style="position:absolute;left:1717;top:537;width:3762;height:2" coordorigin="1717,537" coordsize="3762,2">
              <v:shape style="position:absolute;left:1717;top:537;width:3762;height:2" coordorigin="1717,537" coordsize="3762,0" path="m1717,537l5478,537e" filled="false" stroked="true" strokeweight=".324306pt" strokecolor="#000000">
                <v:path arrowok="t"/>
                <v:stroke dashstyle="dash"/>
              </v:shape>
            </v:group>
            <v:group style="position:absolute;left:1980;top:599;width:234;height:1862" coordorigin="1980,599" coordsize="234,1862">
              <v:shape style="position:absolute;left:1980;top:599;width:234;height:1862" coordorigin="1980,599" coordsize="234,1862" path="m2214,599l1980,599,1980,2461,2214,2461,2214,599xe" filled="true" fillcolor="#ff8080" stroked="false">
                <v:path arrowok="t"/>
                <v:fill type="solid"/>
              </v:shape>
            </v:group>
            <v:group style="position:absolute;left:2968;top:1692;width:2511;height:2" coordorigin="2968,1692" coordsize="2511,2">
              <v:shape style="position:absolute;left:2968;top:1692;width:2511;height:2" coordorigin="2968,1692" coordsize="2511,0" path="m2968,1692l5478,1692e" filled="false" stroked="true" strokeweight=".324306pt" strokecolor="#000000">
                <v:path arrowok="t"/>
                <v:stroke dashstyle="dash"/>
              </v:shape>
            </v:group>
            <v:group style="position:absolute;left:2968;top:1303;width:2511;height:2" coordorigin="2968,1303" coordsize="2511,2">
              <v:shape style="position:absolute;left:2968;top:1303;width:2511;height:2" coordorigin="2968,1303" coordsize="2511,0" path="m2968,1303l5478,1303e" filled="false" stroked="true" strokeweight=".324306pt" strokecolor="#000000">
                <v:path arrowok="t"/>
                <v:stroke dashstyle="dash"/>
              </v:shape>
            </v:group>
            <v:group style="position:absolute;left:2968;top:920;width:2511;height:2" coordorigin="2968,920" coordsize="2511,2">
              <v:shape style="position:absolute;left:2968;top:920;width:2511;height:2" coordorigin="2968,920" coordsize="2511,0" path="m2968,920l5478,920e" filled="false" stroked="true" strokeweight=".324306pt" strokecolor="#000000">
                <v:path arrowok="t"/>
                <v:stroke dashstyle="dash"/>
              </v:shape>
            </v:group>
            <v:group style="position:absolute;left:2727;top:683;width:241;height:1778" coordorigin="2727,683" coordsize="241,1778">
              <v:shape style="position:absolute;left:2727;top:683;width:241;height:1778" coordorigin="2727,683" coordsize="241,1778" path="m2968,683l2727,683,2727,2461,2968,2461,2968,683xe" filled="true" fillcolor="#ff8080" stroked="false">
                <v:path arrowok="t"/>
                <v:fill type="solid"/>
              </v:shape>
            </v:group>
            <v:group style="position:absolute;left:3481;top:1676;width:234;height:785" coordorigin="3481,1676" coordsize="234,785">
              <v:shape style="position:absolute;left:3481;top:1676;width:234;height:785" coordorigin="3481,1676" coordsize="234,785" path="m3715,1676l3481,1676,3481,2461,3715,2461,3715,1676xe" filled="true" fillcolor="#ff8080" stroked="false">
                <v:path arrowok="t"/>
                <v:fill type="solid"/>
              </v:shape>
            </v:group>
            <v:group style="position:absolute;left:4234;top:2013;width:234;height:448" coordorigin="4234,2013" coordsize="234,448">
              <v:shape style="position:absolute;left:4234;top:2013;width:234;height:448" coordorigin="4234,2013" coordsize="234,448" path="m4468,2013l4234,2013,4234,2461,4468,2461,4468,2013xe" filled="true" fillcolor="#ff8080" stroked="false">
                <v:path arrowok="t"/>
                <v:fill type="solid"/>
              </v:shape>
            </v:group>
            <v:group style="position:absolute;left:4988;top:2091;width:234;height:370" coordorigin="4988,2091" coordsize="234,370">
              <v:shape style="position:absolute;left:4988;top:2091;width:234;height:370" coordorigin="4988,2091" coordsize="234,370" path="m5222,2091l4988,2091,4988,2461,5222,2461,5222,2091xe" filled="true" fillcolor="#ff8080" stroked="false">
                <v:path arrowok="t"/>
                <v:fill type="solid"/>
              </v:shape>
            </v:group>
            <v:group style="position:absolute;left:1980;top:599;width:234;height:1862" coordorigin="1980,599" coordsize="234,1862">
              <v:shape style="position:absolute;left:1980;top:599;width:234;height:1862" coordorigin="1980,599" coordsize="234,1862" path="m1980,599l2214,599,2214,2461,1980,2461,1980,599xe" filled="false" stroked="true" strokeweight=".649632pt" strokecolor="#ff8080">
                <v:path arrowok="t"/>
              </v:shape>
            </v:group>
            <v:group style="position:absolute;left:2727;top:683;width:241;height:1778" coordorigin="2727,683" coordsize="241,1778">
              <v:shape style="position:absolute;left:2727;top:683;width:241;height:1778" coordorigin="2727,683" coordsize="241,1778" path="m2727,683l2968,683,2968,2461,2727,2461,2727,683xe" filled="false" stroked="true" strokeweight=".649630pt" strokecolor="#ff8080">
                <v:path arrowok="t"/>
              </v:shape>
            </v:group>
            <v:group style="position:absolute;left:3481;top:1676;width:234;height:785" coordorigin="3481,1676" coordsize="234,785">
              <v:shape style="position:absolute;left:3481;top:1676;width:234;height:785" coordorigin="3481,1676" coordsize="234,785" path="m3481,1676l3715,1676,3715,2461,3481,2461,3481,1676xe" filled="false" stroked="true" strokeweight=".649564pt" strokecolor="#ff8080">
                <v:path arrowok="t"/>
              </v:shape>
            </v:group>
            <v:group style="position:absolute;left:4234;top:2013;width:234;height:448" coordorigin="4234,2013" coordsize="234,448">
              <v:shape style="position:absolute;left:4234;top:2013;width:234;height:448" coordorigin="4234,2013" coordsize="234,448" path="m4234,2013l4468,2013,4468,2461,4234,2461,4234,2013xe" filled="false" stroked="true" strokeweight=".649426pt" strokecolor="#ff8080">
                <v:path arrowok="t"/>
              </v:shape>
            </v:group>
            <v:group style="position:absolute;left:4988;top:2091;width:234;height:370" coordorigin="4988,2091" coordsize="234,370">
              <v:shape style="position:absolute;left:4988;top:2091;width:234;height:370" coordorigin="4988,2091" coordsize="234,370" path="m4988,2091l5222,2091,5222,2461,4988,2461,4988,2091xe" filled="false" stroked="true" strokeweight=".649352pt" strokecolor="#ff8080">
                <v:path arrowok="t"/>
              </v:shape>
            </v:group>
            <v:group style="position:absolute;left:1717;top:155;width:3762;height:2" coordorigin="1717,155" coordsize="3762,2">
              <v:shape style="position:absolute;left:1717;top:155;width:3762;height:2" coordorigin="1717,155" coordsize="3762,0" path="m1717,155l5478,155e" filled="false" stroked="true" strokeweight=".324306pt" strokecolor="#000000">
                <v:path arrowok="t"/>
                <v:stroke dashstyle="dash"/>
              </v:shape>
            </v:group>
            <v:group style="position:absolute;left:5478;top:155;width:2;height:2303" coordorigin="5478,155" coordsize="2,2303">
              <v:shape style="position:absolute;left:5478;top:155;width:2;height:2303" coordorigin="5478,155" coordsize="0,2303" path="m5478,2457l5478,155e" filled="false" stroked="true" strokeweight=".324824pt" strokecolor="#000000">
                <v:path arrowok="t"/>
              </v:shape>
            </v:group>
            <v:group style="position:absolute;left:5478;top:2457;width:46;height:2" coordorigin="5478,2457" coordsize="46,2">
              <v:shape style="position:absolute;left:5478;top:2457;width:46;height:2" coordorigin="5478,2457" coordsize="46,0" path="m5478,2457l5524,2457e" filled="false" stroked="true" strokeweight=".324306pt" strokecolor="#000000">
                <v:path arrowok="t"/>
              </v:shape>
            </v:group>
            <v:group style="position:absolute;left:5478;top:2172;width:46;height:2" coordorigin="5478,2172" coordsize="46,2">
              <v:shape style="position:absolute;left:5478;top:2172;width:46;height:2" coordorigin="5478,2172" coordsize="46,0" path="m5478,2172l5524,2172e" filled="false" stroked="true" strokeweight=".324306pt" strokecolor="#000000">
                <v:path arrowok="t"/>
              </v:shape>
            </v:group>
            <v:group style="position:absolute;left:5478;top:1880;width:46;height:2" coordorigin="5478,1880" coordsize="46,2">
              <v:shape style="position:absolute;left:5478;top:1880;width:46;height:2" coordorigin="5478,1880" coordsize="46,0" path="m5478,1880l5524,1880e" filled="false" stroked="true" strokeweight=".324306pt" strokecolor="#000000">
                <v:path arrowok="t"/>
              </v:shape>
            </v:group>
            <v:group style="position:absolute;left:5478;top:1595;width:46;height:2" coordorigin="5478,1595" coordsize="46,2">
              <v:shape style="position:absolute;left:5478;top:1595;width:46;height:2" coordorigin="5478,1595" coordsize="46,0" path="m5478,1595l5524,1595e" filled="false" stroked="true" strokeweight=".324306pt" strokecolor="#000000">
                <v:path arrowok="t"/>
              </v:shape>
            </v:group>
            <v:group style="position:absolute;left:5478;top:1303;width:46;height:2" coordorigin="5478,1303" coordsize="46,2">
              <v:shape style="position:absolute;left:5478;top:1303;width:46;height:2" coordorigin="5478,1303" coordsize="46,0" path="m5478,1303l5524,1303e" filled="false" stroked="true" strokeweight=".324306pt" strokecolor="#000000">
                <v:path arrowok="t"/>
              </v:shape>
            </v:group>
            <v:group style="position:absolute;left:5478;top:1017;width:46;height:2" coordorigin="5478,1017" coordsize="46,2">
              <v:shape style="position:absolute;left:5478;top:1017;width:46;height:2" coordorigin="5478,1017" coordsize="46,0" path="m5478,1017l5524,1017e" filled="false" stroked="true" strokeweight=".324306pt" strokecolor="#000000">
                <v:path arrowok="t"/>
              </v:shape>
            </v:group>
            <v:group style="position:absolute;left:5478;top:726;width:46;height:2" coordorigin="5478,726" coordsize="46,2">
              <v:shape style="position:absolute;left:5478;top:726;width:46;height:2" coordorigin="5478,726" coordsize="46,0" path="m5478,726l5524,726e" filled="false" stroked="true" strokeweight=".324306pt" strokecolor="#000000">
                <v:path arrowok="t"/>
              </v:shape>
            </v:group>
            <v:group style="position:absolute;left:5478;top:440;width:46;height:2" coordorigin="5478,440" coordsize="46,2">
              <v:shape style="position:absolute;left:5478;top:440;width:46;height:2" coordorigin="5478,440" coordsize="46,0" path="m5478,440l5524,440e" filled="false" stroked="true" strokeweight=".324306pt" strokecolor="#000000">
                <v:path arrowok="t"/>
              </v:shape>
            </v:group>
            <v:group style="position:absolute;left:5478;top:155;width:46;height:2" coordorigin="5478,155" coordsize="46,2">
              <v:shape style="position:absolute;left:5478;top:155;width:46;height:2" coordorigin="5478,155" coordsize="46,0" path="m5478,155l5524,155e" filled="false" stroked="true" strokeweight=".324306pt" strokecolor="#000000">
                <v:path arrowok="t"/>
              </v:shape>
            </v:group>
            <v:group style="position:absolute;left:1717;top:155;width:2;height:2303" coordorigin="1717,155" coordsize="2,2303">
              <v:shape style="position:absolute;left:1717;top:155;width:2;height:2303" coordorigin="1717,155" coordsize="0,2303" path="m1717,2457l1717,155e" filled="false" stroked="true" strokeweight=".324824pt" strokecolor="#000000">
                <v:path arrowok="t"/>
              </v:shape>
            </v:group>
            <v:group style="position:absolute;left:1678;top:2457;width:39;height:2" coordorigin="1678,2457" coordsize="39,2">
              <v:shape style="position:absolute;left:1678;top:2457;width:39;height:2" coordorigin="1678,2457" coordsize="39,0" path="m1678,2457l1717,2457e" filled="false" stroked="true" strokeweight=".324306pt" strokecolor="#000000">
                <v:path arrowok="t"/>
              </v:shape>
            </v:group>
            <v:group style="position:absolute;left:1678;top:2075;width:39;height:2" coordorigin="1678,2075" coordsize="39,2">
              <v:shape style="position:absolute;left:1678;top:2075;width:39;height:2" coordorigin="1678,2075" coordsize="39,0" path="m1678,2075l1717,2075e" filled="false" stroked="true" strokeweight=".324306pt" strokecolor="#000000">
                <v:path arrowok="t"/>
              </v:shape>
            </v:group>
            <v:group style="position:absolute;left:1678;top:1692;width:39;height:2" coordorigin="1678,1692" coordsize="39,2">
              <v:shape style="position:absolute;left:1678;top:1692;width:39;height:2" coordorigin="1678,1692" coordsize="39,0" path="m1678,1692l1717,1692e" filled="false" stroked="true" strokeweight=".324306pt" strokecolor="#000000">
                <v:path arrowok="t"/>
              </v:shape>
            </v:group>
            <v:group style="position:absolute;left:1678;top:1303;width:39;height:2" coordorigin="1678,1303" coordsize="39,2">
              <v:shape style="position:absolute;left:1678;top:1303;width:39;height:2" coordorigin="1678,1303" coordsize="39,0" path="m1678,1303l1717,1303e" filled="false" stroked="true" strokeweight=".324306pt" strokecolor="#000000">
                <v:path arrowok="t"/>
              </v:shape>
            </v:group>
            <v:group style="position:absolute;left:1678;top:920;width:39;height:2" coordorigin="1678,920" coordsize="39,2">
              <v:shape style="position:absolute;left:1678;top:920;width:39;height:2" coordorigin="1678,920" coordsize="39,0" path="m1678,920l1717,920e" filled="false" stroked="true" strokeweight=".324306pt" strokecolor="#000000">
                <v:path arrowok="t"/>
              </v:shape>
            </v:group>
            <v:group style="position:absolute;left:1678;top:537;width:39;height:2" coordorigin="1678,537" coordsize="39,2">
              <v:shape style="position:absolute;left:1678;top:537;width:39;height:2" coordorigin="1678,537" coordsize="39,0" path="m1678,537l1717,537e" filled="false" stroked="true" strokeweight=".324306pt" strokecolor="#000000">
                <v:path arrowok="t"/>
              </v:shape>
            </v:group>
            <v:group style="position:absolute;left:1678;top:155;width:39;height:2" coordorigin="1678,155" coordsize="39,2">
              <v:shape style="position:absolute;left:1678;top:155;width:39;height:2" coordorigin="1678,155" coordsize="39,0" path="m1678,155l1717,155e" filled="false" stroked="true" strokeweight=".324306pt" strokecolor="#000000">
                <v:path arrowok="t"/>
              </v:shape>
            </v:group>
            <v:group style="position:absolute;left:1717;top:2457;width:3762;height:2" coordorigin="1717,2457" coordsize="3762,2">
              <v:shape style="position:absolute;left:1717;top:2457;width:3762;height:2" coordorigin="1717,2457" coordsize="3762,0" path="m1717,2457l5478,2457e" filled="false" stroked="true" strokeweight=".324306pt" strokecolor="#000000">
                <v:path arrowok="t"/>
              </v:shape>
            </v:group>
            <v:group style="position:absolute;left:1717;top:2457;width:2;height:46" coordorigin="1717,2457" coordsize="2,46">
              <v:shape style="position:absolute;left:1717;top:2457;width:2;height:46" coordorigin="1717,2457" coordsize="0,46" path="m1717,2457l1717,2503e" filled="false" stroked="true" strokeweight=".324824pt" strokecolor="#000000">
                <v:path arrowok="t"/>
              </v:shape>
            </v:group>
            <v:group style="position:absolute;left:2471;top:2457;width:2;height:46" coordorigin="2471,2457" coordsize="2,46">
              <v:shape style="position:absolute;left:2471;top:2457;width:2;height:46" coordorigin="2471,2457" coordsize="0,46" path="m2471,2457l2471,2503e" filled="false" stroked="true" strokeweight=".324824pt" strokecolor="#000000">
                <v:path arrowok="t"/>
              </v:shape>
            </v:group>
            <v:group style="position:absolute;left:3224;top:2457;width:2;height:46" coordorigin="3224,2457" coordsize="2,46">
              <v:shape style="position:absolute;left:3224;top:2457;width:2;height:46" coordorigin="3224,2457" coordsize="0,46" path="m3224,2457l3224,2503e" filled="false" stroked="true" strokeweight=".324824pt" strokecolor="#000000">
                <v:path arrowok="t"/>
              </v:shape>
            </v:group>
            <v:group style="position:absolute;left:3978;top:2457;width:2;height:46" coordorigin="3978,2457" coordsize="2,46">
              <v:shape style="position:absolute;left:3978;top:2457;width:2;height:46" coordorigin="3978,2457" coordsize="0,46" path="m3978,2457l3978,2503e" filled="false" stroked="true" strokeweight=".324824pt" strokecolor="#000000">
                <v:path arrowok="t"/>
              </v:shape>
            </v:group>
            <v:group style="position:absolute;left:4731;top:2457;width:2;height:46" coordorigin="4731,2457" coordsize="2,46">
              <v:shape style="position:absolute;left:4731;top:2457;width:2;height:46" coordorigin="4731,2457" coordsize="0,46" path="m4731,2457l4731,2503e" filled="false" stroked="true" strokeweight=".324824pt" strokecolor="#000000">
                <v:path arrowok="t"/>
              </v:shape>
            </v:group>
            <v:group style="position:absolute;left:5478;top:2457;width:2;height:46" coordorigin="5478,2457" coordsize="2,46">
              <v:shape style="position:absolute;left:5478;top:2457;width:2;height:46" coordorigin="5478,2457" coordsize="0,46" path="m5478,2457l5478,2503e" filled="false" stroked="true" strokeweight=".324824pt" strokecolor="#000000">
                <v:path arrowok="t"/>
              </v:shape>
            </v:group>
            <v:group style="position:absolute;left:2097;top:394;width:3008;height:1658" coordorigin="2097,394" coordsize="3008,1658">
              <v:shape style="position:absolute;left:2097;top:394;width:3008;height:1658" coordorigin="2097,394" coordsize="3008,1658" path="m2097,409l2144,413,2191,414,2238,413,2285,410,2332,406,2379,401,2426,398,2473,395,2520,394,2567,396,2661,411,2755,446,2849,505,2907,559,2965,626,3023,704,3080,792,3138,886,3196,984,3254,1085,3283,1135,3341,1234,3399,1329,3456,1418,3514,1498,3572,1568,3645,1639,3734,1710,3822,1768,3911,1815,3999,1854,4088,1886,4176,1914,4264,1940,4309,1953,4403,1980,4503,2001,4604,2016,4704,2025,4804,2031,4854,2034,4904,2037,4955,2039,5005,2043,5055,2047,5105,2052e" filled="false" stroked="true" strokeweight="1.297707pt" strokecolor="#044e7d">
                <v:path arrowok="t"/>
              </v:shape>
            </v:group>
            <w10:wrap type="none"/>
          </v:group>
        </w:pict>
      </w:r>
      <w:r>
        <w:rPr>
          <w:rFonts w:ascii="微软雅黑"/>
          <w:w w:val="105"/>
          <w:sz w:val="11"/>
        </w:rPr>
        <w:t>30</w:t>
        <w:tab/>
        <w:t>40%</w:t>
      </w:r>
      <w:r>
        <w:rPr>
          <w:rFonts w:ascii="微软雅黑"/>
          <w:sz w:val="11"/>
        </w:rPr>
      </w:r>
    </w:p>
    <w:p>
      <w:pPr>
        <w:spacing w:line="143" w:lineRule="exact" w:before="99"/>
        <w:ind w:left="3293" w:right="3746" w:firstLine="0"/>
        <w:jc w:val="center"/>
        <w:rPr>
          <w:rFonts w:ascii="微软雅黑" w:hAnsi="微软雅黑" w:cs="微软雅黑" w:eastAsia="微软雅黑" w:hint="default"/>
          <w:sz w:val="11"/>
          <w:szCs w:val="11"/>
        </w:rPr>
      </w:pPr>
      <w:r>
        <w:rPr>
          <w:rFonts w:ascii="微软雅黑"/>
          <w:w w:val="105"/>
          <w:sz w:val="11"/>
        </w:rPr>
        <w:t>35%</w:t>
      </w:r>
      <w:r>
        <w:rPr>
          <w:rFonts w:ascii="微软雅黑"/>
          <w:sz w:val="11"/>
        </w:rPr>
      </w:r>
    </w:p>
    <w:p>
      <w:pPr>
        <w:spacing w:line="143" w:lineRule="exact" w:before="0"/>
        <w:ind w:left="429" w:right="0" w:firstLine="0"/>
        <w:jc w:val="left"/>
        <w:rPr>
          <w:rFonts w:ascii="微软雅黑" w:hAnsi="微软雅黑" w:cs="微软雅黑" w:eastAsia="微软雅黑" w:hint="default"/>
          <w:sz w:val="11"/>
          <w:szCs w:val="11"/>
        </w:rPr>
      </w:pPr>
      <w:r>
        <w:rPr/>
        <w:pict>
          <v:shape style="position:absolute;margin-left:312.149994pt;margin-top:1.062704pt;width:218.75pt;height:113.55pt;mso-position-horizontal-relative:page;mso-position-vertical-relative:paragraph;z-index:20392"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727"/>
                    <w:gridCol w:w="727"/>
                    <w:gridCol w:w="727"/>
                    <w:gridCol w:w="727"/>
                    <w:gridCol w:w="727"/>
                    <w:gridCol w:w="727"/>
                  </w:tblGrid>
                  <w:tr>
                    <w:trPr>
                      <w:trHeight w:val="251" w:hRule="exact"/>
                    </w:trPr>
                    <w:tc>
                      <w:tcPr>
                        <w:tcW w:w="727" w:type="dxa"/>
                        <w:tcBorders>
                          <w:top w:val="single" w:sz="4" w:space="0" w:color="367097"/>
                          <w:left w:val="single" w:sz="4" w:space="0" w:color="367097"/>
                          <w:bottom w:val="single" w:sz="4" w:space="0" w:color="367097"/>
                          <w:right w:val="single" w:sz="4" w:space="0" w:color="367097"/>
                        </w:tcBorders>
                        <w:shd w:val="clear" w:color="auto" w:fill="FF8080"/>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hAnsi="微软雅黑" w:cs="微软雅黑" w:eastAsia="微软雅黑" w:hint="default"/>
                            <w:b/>
                            <w:bCs/>
                            <w:color w:val="FFFFFF"/>
                            <w:w w:val="95"/>
                            <w:sz w:val="16"/>
                            <w:szCs w:val="16"/>
                          </w:rPr>
                          <w:t>公司</w:t>
                        </w:r>
                        <w:r>
                          <w:rPr>
                            <w:rFonts w:ascii="微软雅黑" w:hAnsi="微软雅黑" w:cs="微软雅黑" w:eastAsia="微软雅黑" w:hint="default"/>
                            <w:sz w:val="16"/>
                            <w:szCs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FF8080"/>
                      </w:tcPr>
                      <w:p>
                        <w:pPr>
                          <w:pStyle w:val="TableParagraph"/>
                          <w:spacing w:line="217" w:lineRule="exact"/>
                          <w:ind w:left="11" w:right="0"/>
                          <w:jc w:val="center"/>
                          <w:rPr>
                            <w:rFonts w:ascii="微软雅黑" w:hAnsi="微软雅黑" w:cs="微软雅黑" w:eastAsia="微软雅黑" w:hint="default"/>
                            <w:sz w:val="16"/>
                            <w:szCs w:val="16"/>
                          </w:rPr>
                        </w:pPr>
                        <w:r>
                          <w:rPr>
                            <w:rFonts w:ascii="微软雅黑"/>
                            <w:b/>
                            <w:color w:val="FFFFFF"/>
                            <w:w w:val="95"/>
                            <w:sz w:val="16"/>
                          </w:rPr>
                          <w:t>Q1'19</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FF8080"/>
                      </w:tcPr>
                      <w:p>
                        <w:pPr>
                          <w:pStyle w:val="TableParagraph"/>
                          <w:spacing w:line="217" w:lineRule="exact"/>
                          <w:ind w:left="11" w:right="0"/>
                          <w:jc w:val="center"/>
                          <w:rPr>
                            <w:rFonts w:ascii="微软雅黑" w:hAnsi="微软雅黑" w:cs="微软雅黑" w:eastAsia="微软雅黑" w:hint="default"/>
                            <w:sz w:val="16"/>
                            <w:szCs w:val="16"/>
                          </w:rPr>
                        </w:pPr>
                        <w:r>
                          <w:rPr>
                            <w:rFonts w:ascii="微软雅黑"/>
                            <w:b/>
                            <w:color w:val="FFFFFF"/>
                            <w:w w:val="95"/>
                            <w:sz w:val="16"/>
                          </w:rPr>
                          <w:t>Q2'19</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FF8080"/>
                      </w:tcPr>
                      <w:p>
                        <w:pPr>
                          <w:pStyle w:val="TableParagraph"/>
                          <w:spacing w:line="217" w:lineRule="exact"/>
                          <w:ind w:left="11" w:right="0"/>
                          <w:jc w:val="center"/>
                          <w:rPr>
                            <w:rFonts w:ascii="微软雅黑" w:hAnsi="微软雅黑" w:cs="微软雅黑" w:eastAsia="微软雅黑" w:hint="default"/>
                            <w:sz w:val="16"/>
                            <w:szCs w:val="16"/>
                          </w:rPr>
                        </w:pPr>
                        <w:r>
                          <w:rPr>
                            <w:rFonts w:ascii="微软雅黑"/>
                            <w:b/>
                            <w:color w:val="FFFFFF"/>
                            <w:w w:val="95"/>
                            <w:sz w:val="16"/>
                          </w:rPr>
                          <w:t>Q3'19</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FF8080"/>
                      </w:tcPr>
                      <w:p>
                        <w:pPr>
                          <w:pStyle w:val="TableParagraph"/>
                          <w:spacing w:line="217" w:lineRule="exact"/>
                          <w:ind w:left="145" w:right="0"/>
                          <w:jc w:val="left"/>
                          <w:rPr>
                            <w:rFonts w:ascii="微软雅黑" w:hAnsi="微软雅黑" w:cs="微软雅黑" w:eastAsia="微软雅黑" w:hint="default"/>
                            <w:sz w:val="16"/>
                            <w:szCs w:val="16"/>
                          </w:rPr>
                        </w:pPr>
                        <w:r>
                          <w:rPr>
                            <w:rFonts w:ascii="微软雅黑"/>
                            <w:b/>
                            <w:color w:val="FFFFFF"/>
                            <w:w w:val="95"/>
                            <w:sz w:val="16"/>
                          </w:rPr>
                          <w:t>QoQ%</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FF8080"/>
                      </w:tcPr>
                      <w:p>
                        <w:pPr>
                          <w:pStyle w:val="TableParagraph"/>
                          <w:spacing w:line="217" w:lineRule="exact"/>
                          <w:ind w:left="8" w:right="0"/>
                          <w:jc w:val="center"/>
                          <w:rPr>
                            <w:rFonts w:ascii="微软雅黑" w:hAnsi="微软雅黑" w:cs="微软雅黑" w:eastAsia="微软雅黑" w:hint="default"/>
                            <w:sz w:val="16"/>
                            <w:szCs w:val="16"/>
                          </w:rPr>
                        </w:pPr>
                        <w:r>
                          <w:rPr>
                            <w:rFonts w:ascii="微软雅黑"/>
                            <w:b/>
                            <w:color w:val="FFFFFF"/>
                            <w:w w:val="95"/>
                            <w:sz w:val="16"/>
                          </w:rPr>
                          <w:t>Rank</w:t>
                        </w:r>
                        <w:r>
                          <w:rPr>
                            <w:rFonts w:ascii="微软雅黑"/>
                            <w:sz w:val="16"/>
                          </w:rPr>
                        </w:r>
                      </w:p>
                    </w:tc>
                  </w:tr>
                  <w:tr>
                    <w:trPr>
                      <w:trHeight w:val="251" w:hRule="exact"/>
                    </w:trPr>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right="0"/>
                          <w:jc w:val="center"/>
                          <w:rPr>
                            <w:rFonts w:ascii="微软雅黑" w:hAnsi="微软雅黑" w:cs="微软雅黑" w:eastAsia="微软雅黑" w:hint="default"/>
                            <w:sz w:val="16"/>
                            <w:szCs w:val="16"/>
                          </w:rPr>
                        </w:pPr>
                        <w:r>
                          <w:rPr>
                            <w:rFonts w:ascii="微软雅黑"/>
                            <w:w w:val="95"/>
                            <w:sz w:val="16"/>
                          </w:rPr>
                          <w:t>Cypress</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right="0"/>
                          <w:jc w:val="center"/>
                          <w:rPr>
                            <w:rFonts w:ascii="微软雅黑" w:hAnsi="微软雅黑" w:cs="微软雅黑" w:eastAsia="微软雅黑" w:hint="default"/>
                            <w:sz w:val="16"/>
                            <w:szCs w:val="16"/>
                          </w:rPr>
                        </w:pPr>
                        <w:r>
                          <w:rPr>
                            <w:rFonts w:ascii="微软雅黑"/>
                            <w:w w:val="95"/>
                            <w:sz w:val="16"/>
                          </w:rPr>
                          <w:t>127</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right="0"/>
                          <w:jc w:val="center"/>
                          <w:rPr>
                            <w:rFonts w:ascii="微软雅黑" w:hAnsi="微软雅黑" w:cs="微软雅黑" w:eastAsia="微软雅黑" w:hint="default"/>
                            <w:sz w:val="16"/>
                            <w:szCs w:val="16"/>
                          </w:rPr>
                        </w:pPr>
                        <w:r>
                          <w:rPr>
                            <w:rFonts w:ascii="微软雅黑"/>
                            <w:w w:val="95"/>
                            <w:sz w:val="16"/>
                          </w:rPr>
                          <w:t>101</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85</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left="136" w:right="0"/>
                          <w:jc w:val="left"/>
                          <w:rPr>
                            <w:rFonts w:ascii="微软雅黑" w:hAnsi="微软雅黑" w:cs="微软雅黑" w:eastAsia="微软雅黑" w:hint="default"/>
                            <w:sz w:val="16"/>
                            <w:szCs w:val="16"/>
                          </w:rPr>
                        </w:pPr>
                        <w:r>
                          <w:rPr>
                            <w:rFonts w:ascii="微软雅黑"/>
                            <w:w w:val="95"/>
                            <w:sz w:val="16"/>
                          </w:rPr>
                          <w:t>-15.8%</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right="1"/>
                          <w:jc w:val="center"/>
                          <w:rPr>
                            <w:rFonts w:ascii="微软雅黑" w:hAnsi="微软雅黑" w:cs="微软雅黑" w:eastAsia="微软雅黑" w:hint="default"/>
                            <w:sz w:val="16"/>
                            <w:szCs w:val="16"/>
                          </w:rPr>
                        </w:pPr>
                        <w:r>
                          <w:rPr>
                            <w:rFonts w:ascii="微软雅黑"/>
                            <w:w w:val="95"/>
                            <w:sz w:val="16"/>
                          </w:rPr>
                          <w:t>4</w:t>
                        </w:r>
                        <w:r>
                          <w:rPr>
                            <w:rFonts w:ascii="微软雅黑"/>
                            <w:sz w:val="16"/>
                          </w:rPr>
                        </w:r>
                      </w:p>
                    </w:tc>
                  </w:tr>
                  <w:tr>
                    <w:trPr>
                      <w:trHeight w:val="251" w:hRule="exact"/>
                    </w:trPr>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hAnsi="微软雅黑" w:cs="微软雅黑" w:eastAsia="微软雅黑" w:hint="default"/>
                            <w:w w:val="95"/>
                            <w:sz w:val="16"/>
                            <w:szCs w:val="16"/>
                          </w:rPr>
                          <w:t>华邦</w:t>
                        </w:r>
                        <w:r>
                          <w:rPr>
                            <w:rFonts w:ascii="微软雅黑" w:hAnsi="微软雅黑" w:cs="微软雅黑" w:eastAsia="微软雅黑" w:hint="default"/>
                            <w:sz w:val="16"/>
                            <w:szCs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right="0"/>
                          <w:jc w:val="center"/>
                          <w:rPr>
                            <w:rFonts w:ascii="微软雅黑" w:hAnsi="微软雅黑" w:cs="微软雅黑" w:eastAsia="微软雅黑" w:hint="default"/>
                            <w:sz w:val="16"/>
                            <w:szCs w:val="16"/>
                          </w:rPr>
                        </w:pPr>
                        <w:r>
                          <w:rPr>
                            <w:rFonts w:ascii="微软雅黑"/>
                            <w:w w:val="95"/>
                            <w:sz w:val="16"/>
                          </w:rPr>
                          <w:t>113</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right="0"/>
                          <w:jc w:val="center"/>
                          <w:rPr>
                            <w:rFonts w:ascii="微软雅黑" w:hAnsi="微软雅黑" w:cs="微软雅黑" w:eastAsia="微软雅黑" w:hint="default"/>
                            <w:sz w:val="16"/>
                            <w:szCs w:val="16"/>
                          </w:rPr>
                        </w:pPr>
                        <w:r>
                          <w:rPr>
                            <w:rFonts w:ascii="微软雅黑"/>
                            <w:w w:val="95"/>
                            <w:sz w:val="16"/>
                          </w:rPr>
                          <w:t>129</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right="0"/>
                          <w:jc w:val="center"/>
                          <w:rPr>
                            <w:rFonts w:ascii="微软雅黑" w:hAnsi="微软雅黑" w:cs="微软雅黑" w:eastAsia="微软雅黑" w:hint="default"/>
                            <w:sz w:val="16"/>
                            <w:szCs w:val="16"/>
                          </w:rPr>
                        </w:pPr>
                        <w:r>
                          <w:rPr>
                            <w:rFonts w:ascii="微软雅黑"/>
                            <w:w w:val="95"/>
                            <w:sz w:val="16"/>
                          </w:rPr>
                          <w:t>149</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left="163" w:right="0"/>
                          <w:jc w:val="left"/>
                          <w:rPr>
                            <w:rFonts w:ascii="微软雅黑" w:hAnsi="微软雅黑" w:cs="微软雅黑" w:eastAsia="微软雅黑" w:hint="default"/>
                            <w:sz w:val="16"/>
                            <w:szCs w:val="16"/>
                          </w:rPr>
                        </w:pPr>
                        <w:r>
                          <w:rPr>
                            <w:rFonts w:ascii="微软雅黑"/>
                            <w:w w:val="95"/>
                            <w:sz w:val="16"/>
                          </w:rPr>
                          <w:t>15.5%</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right="1"/>
                          <w:jc w:val="center"/>
                          <w:rPr>
                            <w:rFonts w:ascii="微软雅黑" w:hAnsi="微软雅黑" w:cs="微软雅黑" w:eastAsia="微软雅黑" w:hint="default"/>
                            <w:sz w:val="16"/>
                            <w:szCs w:val="16"/>
                          </w:rPr>
                        </w:pPr>
                        <w:r>
                          <w:rPr>
                            <w:rFonts w:ascii="微软雅黑"/>
                            <w:w w:val="95"/>
                            <w:sz w:val="16"/>
                          </w:rPr>
                          <w:t>1</w:t>
                        </w:r>
                        <w:r>
                          <w:rPr>
                            <w:rFonts w:ascii="微软雅黑"/>
                            <w:sz w:val="16"/>
                          </w:rPr>
                        </w:r>
                      </w:p>
                    </w:tc>
                  </w:tr>
                  <w:tr>
                    <w:trPr>
                      <w:trHeight w:val="251" w:hRule="exact"/>
                    </w:trPr>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hAnsi="微软雅黑" w:cs="微软雅黑" w:eastAsia="微软雅黑" w:hint="default"/>
                            <w:w w:val="95"/>
                            <w:sz w:val="16"/>
                            <w:szCs w:val="16"/>
                          </w:rPr>
                          <w:t>旺宏</w:t>
                        </w:r>
                        <w:r>
                          <w:rPr>
                            <w:rFonts w:ascii="微软雅黑" w:hAnsi="微软雅黑" w:cs="微软雅黑" w:eastAsia="微软雅黑" w:hint="default"/>
                            <w:sz w:val="16"/>
                            <w:szCs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right="0"/>
                          <w:jc w:val="center"/>
                          <w:rPr>
                            <w:rFonts w:ascii="微软雅黑" w:hAnsi="微软雅黑" w:cs="微软雅黑" w:eastAsia="微软雅黑" w:hint="default"/>
                            <w:sz w:val="16"/>
                            <w:szCs w:val="16"/>
                          </w:rPr>
                        </w:pPr>
                        <w:r>
                          <w:rPr>
                            <w:rFonts w:ascii="微软雅黑"/>
                            <w:w w:val="95"/>
                            <w:sz w:val="16"/>
                          </w:rPr>
                          <w:t>116</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right="0"/>
                          <w:jc w:val="center"/>
                          <w:rPr>
                            <w:rFonts w:ascii="微软雅黑" w:hAnsi="微软雅黑" w:cs="微软雅黑" w:eastAsia="微软雅黑" w:hint="default"/>
                            <w:sz w:val="16"/>
                            <w:szCs w:val="16"/>
                          </w:rPr>
                        </w:pPr>
                        <w:r>
                          <w:rPr>
                            <w:rFonts w:ascii="微软雅黑"/>
                            <w:w w:val="95"/>
                            <w:sz w:val="16"/>
                          </w:rPr>
                          <w:t>127</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right="0"/>
                          <w:jc w:val="center"/>
                          <w:rPr>
                            <w:rFonts w:ascii="微软雅黑" w:hAnsi="微软雅黑" w:cs="微软雅黑" w:eastAsia="微软雅黑" w:hint="default"/>
                            <w:sz w:val="16"/>
                            <w:szCs w:val="16"/>
                          </w:rPr>
                        </w:pPr>
                        <w:r>
                          <w:rPr>
                            <w:rFonts w:ascii="微软雅黑"/>
                            <w:w w:val="95"/>
                            <w:sz w:val="16"/>
                          </w:rPr>
                          <w:t>133</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left="199" w:right="0"/>
                          <w:jc w:val="left"/>
                          <w:rPr>
                            <w:rFonts w:ascii="微软雅黑" w:hAnsi="微软雅黑" w:cs="微软雅黑" w:eastAsia="微软雅黑" w:hint="default"/>
                            <w:sz w:val="16"/>
                            <w:szCs w:val="16"/>
                          </w:rPr>
                        </w:pPr>
                        <w:r>
                          <w:rPr>
                            <w:rFonts w:ascii="微软雅黑"/>
                            <w:w w:val="95"/>
                            <w:sz w:val="16"/>
                          </w:rPr>
                          <w:t>4.7%</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tcPr>
                      <w:p>
                        <w:pPr>
                          <w:pStyle w:val="TableParagraph"/>
                          <w:spacing w:line="217" w:lineRule="exact"/>
                          <w:ind w:right="1"/>
                          <w:jc w:val="center"/>
                          <w:rPr>
                            <w:rFonts w:ascii="微软雅黑" w:hAnsi="微软雅黑" w:cs="微软雅黑" w:eastAsia="微软雅黑" w:hint="default"/>
                            <w:sz w:val="16"/>
                            <w:szCs w:val="16"/>
                          </w:rPr>
                        </w:pPr>
                        <w:r>
                          <w:rPr>
                            <w:rFonts w:ascii="微软雅黑"/>
                            <w:w w:val="95"/>
                            <w:sz w:val="16"/>
                          </w:rPr>
                          <w:t>2</w:t>
                        </w:r>
                        <w:r>
                          <w:rPr>
                            <w:rFonts w:ascii="微软雅黑"/>
                            <w:sz w:val="16"/>
                          </w:rPr>
                        </w:r>
                      </w:p>
                    </w:tc>
                  </w:tr>
                  <w:tr>
                    <w:trPr>
                      <w:trHeight w:val="251" w:hRule="exact"/>
                    </w:trPr>
                    <w:tc>
                      <w:tcPr>
                        <w:tcW w:w="727" w:type="dxa"/>
                        <w:tcBorders>
                          <w:top w:val="single" w:sz="4" w:space="0" w:color="367097"/>
                          <w:left w:val="single" w:sz="4" w:space="0" w:color="367097"/>
                          <w:bottom w:val="single" w:sz="5" w:space="0" w:color="367097"/>
                          <w:right w:val="single" w:sz="4" w:space="0" w:color="367097"/>
                        </w:tcBorders>
                        <w:shd w:val="clear" w:color="auto" w:fill="D5E1EA"/>
                      </w:tcPr>
                      <w:p>
                        <w:pPr>
                          <w:pStyle w:val="TableParagraph"/>
                          <w:spacing w:line="217" w:lineRule="exact"/>
                          <w:ind w:left="11" w:right="0"/>
                          <w:jc w:val="center"/>
                          <w:rPr>
                            <w:rFonts w:ascii="微软雅黑" w:hAnsi="微软雅黑" w:cs="微软雅黑" w:eastAsia="微软雅黑" w:hint="default"/>
                            <w:sz w:val="16"/>
                            <w:szCs w:val="16"/>
                          </w:rPr>
                        </w:pPr>
                        <w:r>
                          <w:rPr>
                            <w:rFonts w:ascii="微软雅黑"/>
                            <w:w w:val="95"/>
                            <w:sz w:val="16"/>
                          </w:rPr>
                          <w:t>Micron</w:t>
                        </w:r>
                        <w:r>
                          <w:rPr>
                            <w:rFonts w:ascii="微软雅黑"/>
                            <w:sz w:val="16"/>
                          </w:rPr>
                        </w:r>
                      </w:p>
                    </w:tc>
                    <w:tc>
                      <w:tcPr>
                        <w:tcW w:w="727" w:type="dxa"/>
                        <w:tcBorders>
                          <w:top w:val="single" w:sz="4" w:space="0" w:color="367097"/>
                          <w:left w:val="single" w:sz="4" w:space="0" w:color="367097"/>
                          <w:bottom w:val="single" w:sz="5" w:space="0" w:color="367097"/>
                          <w:right w:val="single" w:sz="4" w:space="0" w:color="367097"/>
                        </w:tcBorders>
                        <w:shd w:val="clear" w:color="auto" w:fill="D5E1EA"/>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90</w:t>
                        </w:r>
                        <w:r>
                          <w:rPr>
                            <w:rFonts w:ascii="微软雅黑"/>
                            <w:sz w:val="16"/>
                          </w:rPr>
                        </w:r>
                      </w:p>
                    </w:tc>
                    <w:tc>
                      <w:tcPr>
                        <w:tcW w:w="727" w:type="dxa"/>
                        <w:tcBorders>
                          <w:top w:val="single" w:sz="4" w:space="0" w:color="367097"/>
                          <w:left w:val="single" w:sz="4" w:space="0" w:color="367097"/>
                          <w:bottom w:val="single" w:sz="5" w:space="0" w:color="367097"/>
                          <w:right w:val="single" w:sz="4" w:space="0" w:color="367097"/>
                        </w:tcBorders>
                        <w:shd w:val="clear" w:color="auto" w:fill="D5E1EA"/>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60</w:t>
                        </w:r>
                        <w:r>
                          <w:rPr>
                            <w:rFonts w:ascii="微软雅黑"/>
                            <w:sz w:val="16"/>
                          </w:rPr>
                        </w:r>
                      </w:p>
                    </w:tc>
                    <w:tc>
                      <w:tcPr>
                        <w:tcW w:w="727" w:type="dxa"/>
                        <w:tcBorders>
                          <w:top w:val="single" w:sz="4" w:space="0" w:color="367097"/>
                          <w:left w:val="single" w:sz="4" w:space="0" w:color="367097"/>
                          <w:bottom w:val="single" w:sz="5" w:space="0" w:color="367097"/>
                          <w:right w:val="single" w:sz="4" w:space="0" w:color="367097"/>
                        </w:tcBorders>
                        <w:shd w:val="clear" w:color="auto" w:fill="D5E1EA"/>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42</w:t>
                        </w:r>
                        <w:r>
                          <w:rPr>
                            <w:rFonts w:ascii="微软雅黑"/>
                            <w:sz w:val="16"/>
                          </w:rPr>
                        </w:r>
                      </w:p>
                    </w:tc>
                    <w:tc>
                      <w:tcPr>
                        <w:tcW w:w="727" w:type="dxa"/>
                        <w:tcBorders>
                          <w:top w:val="single" w:sz="4" w:space="0" w:color="367097"/>
                          <w:left w:val="single" w:sz="4" w:space="0" w:color="367097"/>
                          <w:bottom w:val="single" w:sz="5" w:space="0" w:color="367097"/>
                          <w:right w:val="single" w:sz="4" w:space="0" w:color="367097"/>
                        </w:tcBorders>
                        <w:shd w:val="clear" w:color="auto" w:fill="D5E1EA"/>
                      </w:tcPr>
                      <w:p>
                        <w:pPr>
                          <w:pStyle w:val="TableParagraph"/>
                          <w:spacing w:line="217" w:lineRule="exact"/>
                          <w:ind w:left="136" w:right="0"/>
                          <w:jc w:val="left"/>
                          <w:rPr>
                            <w:rFonts w:ascii="微软雅黑" w:hAnsi="微软雅黑" w:cs="微软雅黑" w:eastAsia="微软雅黑" w:hint="default"/>
                            <w:sz w:val="16"/>
                            <w:szCs w:val="16"/>
                          </w:rPr>
                        </w:pPr>
                        <w:r>
                          <w:rPr>
                            <w:rFonts w:ascii="微软雅黑"/>
                            <w:w w:val="95"/>
                            <w:sz w:val="16"/>
                          </w:rPr>
                          <w:t>-30.0%</w:t>
                        </w:r>
                        <w:r>
                          <w:rPr>
                            <w:rFonts w:ascii="微软雅黑"/>
                            <w:sz w:val="16"/>
                          </w:rPr>
                        </w:r>
                      </w:p>
                    </w:tc>
                    <w:tc>
                      <w:tcPr>
                        <w:tcW w:w="727" w:type="dxa"/>
                        <w:tcBorders>
                          <w:top w:val="single" w:sz="4" w:space="0" w:color="367097"/>
                          <w:left w:val="single" w:sz="4" w:space="0" w:color="367097"/>
                          <w:bottom w:val="single" w:sz="5" w:space="0" w:color="367097"/>
                          <w:right w:val="single" w:sz="4" w:space="0" w:color="367097"/>
                        </w:tcBorders>
                        <w:shd w:val="clear" w:color="auto" w:fill="D5E1EA"/>
                      </w:tcPr>
                      <w:p>
                        <w:pPr>
                          <w:pStyle w:val="TableParagraph"/>
                          <w:spacing w:line="217" w:lineRule="exact"/>
                          <w:ind w:right="1"/>
                          <w:jc w:val="center"/>
                          <w:rPr>
                            <w:rFonts w:ascii="微软雅黑" w:hAnsi="微软雅黑" w:cs="微软雅黑" w:eastAsia="微软雅黑" w:hint="default"/>
                            <w:sz w:val="16"/>
                            <w:szCs w:val="16"/>
                          </w:rPr>
                        </w:pPr>
                        <w:r>
                          <w:rPr>
                            <w:rFonts w:ascii="微软雅黑"/>
                            <w:w w:val="95"/>
                            <w:sz w:val="16"/>
                          </w:rPr>
                          <w:t>5</w:t>
                        </w:r>
                        <w:r>
                          <w:rPr>
                            <w:rFonts w:ascii="微软雅黑"/>
                            <w:sz w:val="16"/>
                          </w:rPr>
                        </w:r>
                      </w:p>
                    </w:tc>
                  </w:tr>
                  <w:tr>
                    <w:trPr>
                      <w:trHeight w:val="251" w:hRule="exact"/>
                    </w:trPr>
                    <w:tc>
                      <w:tcPr>
                        <w:tcW w:w="727" w:type="dxa"/>
                        <w:tcBorders>
                          <w:top w:val="single" w:sz="5" w:space="0" w:color="367097"/>
                          <w:left w:val="single" w:sz="4" w:space="0" w:color="367097"/>
                          <w:bottom w:val="single" w:sz="4" w:space="0" w:color="367097"/>
                          <w:right w:val="single" w:sz="4" w:space="0" w:color="367097"/>
                        </w:tcBorders>
                      </w:tcPr>
                      <w:p>
                        <w:pPr>
                          <w:pStyle w:val="TableParagraph"/>
                          <w:spacing w:line="216" w:lineRule="exact"/>
                          <w:ind w:left="9" w:right="0"/>
                          <w:jc w:val="center"/>
                          <w:rPr>
                            <w:rFonts w:ascii="微软雅黑" w:hAnsi="微软雅黑" w:cs="微软雅黑" w:eastAsia="微软雅黑" w:hint="default"/>
                            <w:sz w:val="16"/>
                            <w:szCs w:val="16"/>
                          </w:rPr>
                        </w:pPr>
                        <w:r>
                          <w:rPr>
                            <w:rFonts w:ascii="微软雅黑" w:hAnsi="微软雅黑" w:cs="微软雅黑" w:eastAsia="微软雅黑" w:hint="default"/>
                            <w:w w:val="90"/>
                            <w:sz w:val="16"/>
                            <w:szCs w:val="16"/>
                          </w:rPr>
                          <w:t>兆易创新</w:t>
                        </w:r>
                        <w:r>
                          <w:rPr>
                            <w:rFonts w:ascii="微软雅黑" w:hAnsi="微软雅黑" w:cs="微软雅黑" w:eastAsia="微软雅黑" w:hint="default"/>
                            <w:sz w:val="16"/>
                            <w:szCs w:val="16"/>
                          </w:rPr>
                        </w:r>
                      </w:p>
                    </w:tc>
                    <w:tc>
                      <w:tcPr>
                        <w:tcW w:w="727" w:type="dxa"/>
                        <w:tcBorders>
                          <w:top w:val="single" w:sz="5" w:space="0" w:color="367097"/>
                          <w:left w:val="single" w:sz="4" w:space="0" w:color="367097"/>
                          <w:bottom w:val="single" w:sz="4" w:space="0" w:color="367097"/>
                          <w:right w:val="single" w:sz="4" w:space="0" w:color="367097"/>
                        </w:tcBorders>
                      </w:tcPr>
                      <w:p>
                        <w:pPr>
                          <w:pStyle w:val="TableParagraph"/>
                          <w:spacing w:line="216" w:lineRule="exact"/>
                          <w:ind w:left="9" w:right="0"/>
                          <w:jc w:val="center"/>
                          <w:rPr>
                            <w:rFonts w:ascii="微软雅黑" w:hAnsi="微软雅黑" w:cs="微软雅黑" w:eastAsia="微软雅黑" w:hint="default"/>
                            <w:sz w:val="16"/>
                            <w:szCs w:val="16"/>
                          </w:rPr>
                        </w:pPr>
                        <w:r>
                          <w:rPr>
                            <w:rFonts w:ascii="微软雅黑"/>
                            <w:w w:val="95"/>
                            <w:sz w:val="16"/>
                          </w:rPr>
                          <w:t>53</w:t>
                        </w:r>
                        <w:r>
                          <w:rPr>
                            <w:rFonts w:ascii="微软雅黑"/>
                            <w:sz w:val="16"/>
                          </w:rPr>
                        </w:r>
                      </w:p>
                    </w:tc>
                    <w:tc>
                      <w:tcPr>
                        <w:tcW w:w="727" w:type="dxa"/>
                        <w:tcBorders>
                          <w:top w:val="single" w:sz="5" w:space="0" w:color="367097"/>
                          <w:left w:val="single" w:sz="4" w:space="0" w:color="367097"/>
                          <w:bottom w:val="single" w:sz="4" w:space="0" w:color="367097"/>
                          <w:right w:val="single" w:sz="4" w:space="0" w:color="367097"/>
                        </w:tcBorders>
                      </w:tcPr>
                      <w:p>
                        <w:pPr>
                          <w:pStyle w:val="TableParagraph"/>
                          <w:spacing w:line="216" w:lineRule="exact"/>
                          <w:ind w:left="9" w:right="0"/>
                          <w:jc w:val="center"/>
                          <w:rPr>
                            <w:rFonts w:ascii="微软雅黑" w:hAnsi="微软雅黑" w:cs="微软雅黑" w:eastAsia="微软雅黑" w:hint="default"/>
                            <w:sz w:val="16"/>
                            <w:szCs w:val="16"/>
                          </w:rPr>
                        </w:pPr>
                        <w:r>
                          <w:rPr>
                            <w:rFonts w:ascii="微软雅黑"/>
                            <w:w w:val="95"/>
                            <w:sz w:val="16"/>
                          </w:rPr>
                          <w:t>77</w:t>
                        </w:r>
                        <w:r>
                          <w:rPr>
                            <w:rFonts w:ascii="微软雅黑"/>
                            <w:sz w:val="16"/>
                          </w:rPr>
                        </w:r>
                      </w:p>
                    </w:tc>
                    <w:tc>
                      <w:tcPr>
                        <w:tcW w:w="727" w:type="dxa"/>
                        <w:tcBorders>
                          <w:top w:val="single" w:sz="5" w:space="0" w:color="367097"/>
                          <w:left w:val="single" w:sz="4" w:space="0" w:color="367097"/>
                          <w:bottom w:val="single" w:sz="4" w:space="0" w:color="367097"/>
                          <w:right w:val="single" w:sz="4" w:space="0" w:color="367097"/>
                        </w:tcBorders>
                      </w:tcPr>
                      <w:p>
                        <w:pPr>
                          <w:pStyle w:val="TableParagraph"/>
                          <w:spacing w:line="216" w:lineRule="exact"/>
                          <w:ind w:right="0"/>
                          <w:jc w:val="center"/>
                          <w:rPr>
                            <w:rFonts w:ascii="微软雅黑" w:hAnsi="微软雅黑" w:cs="微软雅黑" w:eastAsia="微软雅黑" w:hint="default"/>
                            <w:sz w:val="16"/>
                            <w:szCs w:val="16"/>
                          </w:rPr>
                        </w:pPr>
                        <w:r>
                          <w:rPr>
                            <w:rFonts w:ascii="微软雅黑"/>
                            <w:w w:val="95"/>
                            <w:sz w:val="16"/>
                          </w:rPr>
                          <w:t>104</w:t>
                        </w:r>
                        <w:r>
                          <w:rPr>
                            <w:rFonts w:ascii="微软雅黑"/>
                            <w:sz w:val="16"/>
                          </w:rPr>
                        </w:r>
                      </w:p>
                    </w:tc>
                    <w:tc>
                      <w:tcPr>
                        <w:tcW w:w="727" w:type="dxa"/>
                        <w:tcBorders>
                          <w:top w:val="single" w:sz="5" w:space="0" w:color="367097"/>
                          <w:left w:val="single" w:sz="4" w:space="0" w:color="367097"/>
                          <w:bottom w:val="single" w:sz="4" w:space="0" w:color="367097"/>
                          <w:right w:val="single" w:sz="4" w:space="0" w:color="367097"/>
                        </w:tcBorders>
                      </w:tcPr>
                      <w:p>
                        <w:pPr>
                          <w:pStyle w:val="TableParagraph"/>
                          <w:spacing w:line="216" w:lineRule="exact"/>
                          <w:ind w:left="163" w:right="0"/>
                          <w:jc w:val="left"/>
                          <w:rPr>
                            <w:rFonts w:ascii="微软雅黑" w:hAnsi="微软雅黑" w:cs="微软雅黑" w:eastAsia="微软雅黑" w:hint="default"/>
                            <w:sz w:val="16"/>
                            <w:szCs w:val="16"/>
                          </w:rPr>
                        </w:pPr>
                        <w:r>
                          <w:rPr>
                            <w:rFonts w:ascii="微软雅黑"/>
                            <w:w w:val="95"/>
                            <w:sz w:val="16"/>
                          </w:rPr>
                          <w:t>35.1%</w:t>
                        </w:r>
                        <w:r>
                          <w:rPr>
                            <w:rFonts w:ascii="微软雅黑"/>
                            <w:sz w:val="16"/>
                          </w:rPr>
                        </w:r>
                      </w:p>
                    </w:tc>
                    <w:tc>
                      <w:tcPr>
                        <w:tcW w:w="727" w:type="dxa"/>
                        <w:tcBorders>
                          <w:top w:val="single" w:sz="5" w:space="0" w:color="367097"/>
                          <w:left w:val="single" w:sz="4" w:space="0" w:color="367097"/>
                          <w:bottom w:val="single" w:sz="4" w:space="0" w:color="367097"/>
                          <w:right w:val="single" w:sz="4" w:space="0" w:color="367097"/>
                        </w:tcBorders>
                      </w:tcPr>
                      <w:p>
                        <w:pPr>
                          <w:pStyle w:val="TableParagraph"/>
                          <w:spacing w:line="216" w:lineRule="exact"/>
                          <w:ind w:right="1"/>
                          <w:jc w:val="center"/>
                          <w:rPr>
                            <w:rFonts w:ascii="微软雅黑" w:hAnsi="微软雅黑" w:cs="微软雅黑" w:eastAsia="微软雅黑" w:hint="default"/>
                            <w:sz w:val="16"/>
                            <w:szCs w:val="16"/>
                          </w:rPr>
                        </w:pPr>
                        <w:r>
                          <w:rPr>
                            <w:rFonts w:ascii="微软雅黑"/>
                            <w:w w:val="95"/>
                            <w:sz w:val="16"/>
                          </w:rPr>
                          <w:t>3</w:t>
                        </w:r>
                        <w:r>
                          <w:rPr>
                            <w:rFonts w:ascii="微软雅黑"/>
                            <w:sz w:val="16"/>
                          </w:rPr>
                        </w:r>
                      </w:p>
                    </w:tc>
                  </w:tr>
                  <w:tr>
                    <w:trPr>
                      <w:trHeight w:val="251" w:hRule="exact"/>
                    </w:trPr>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left="12" w:right="0"/>
                          <w:jc w:val="center"/>
                          <w:rPr>
                            <w:rFonts w:ascii="微软雅黑" w:hAnsi="微软雅黑" w:cs="微软雅黑" w:eastAsia="微软雅黑" w:hint="default"/>
                            <w:sz w:val="16"/>
                            <w:szCs w:val="16"/>
                          </w:rPr>
                        </w:pPr>
                        <w:r>
                          <w:rPr>
                            <w:rFonts w:ascii="微软雅黑"/>
                            <w:w w:val="95"/>
                            <w:sz w:val="16"/>
                          </w:rPr>
                          <w:t>ISSI</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12</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12</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14</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left="163" w:right="0"/>
                          <w:jc w:val="left"/>
                          <w:rPr>
                            <w:rFonts w:ascii="微软雅黑" w:hAnsi="微软雅黑" w:cs="微软雅黑" w:eastAsia="微软雅黑" w:hint="default"/>
                            <w:sz w:val="16"/>
                            <w:szCs w:val="16"/>
                          </w:rPr>
                        </w:pPr>
                        <w:r>
                          <w:rPr>
                            <w:rFonts w:ascii="微软雅黑"/>
                            <w:w w:val="95"/>
                            <w:sz w:val="16"/>
                          </w:rPr>
                          <w:t>16.7%</w:t>
                        </w:r>
                        <w:r>
                          <w:rPr>
                            <w:rFonts w:ascii="微软雅黑"/>
                            <w:sz w:val="16"/>
                          </w:rPr>
                        </w:r>
                      </w:p>
                    </w:tc>
                    <w:tc>
                      <w:tcPr>
                        <w:tcW w:w="727" w:type="dxa"/>
                        <w:tcBorders>
                          <w:top w:val="single" w:sz="4" w:space="0" w:color="367097"/>
                          <w:left w:val="single" w:sz="4" w:space="0" w:color="367097"/>
                          <w:bottom w:val="single" w:sz="4" w:space="0" w:color="367097"/>
                          <w:right w:val="single" w:sz="4" w:space="0" w:color="367097"/>
                        </w:tcBorders>
                        <w:shd w:val="clear" w:color="auto" w:fill="D5E1EA"/>
                      </w:tcPr>
                      <w:p>
                        <w:pPr>
                          <w:pStyle w:val="TableParagraph"/>
                          <w:spacing w:line="217" w:lineRule="exact"/>
                          <w:ind w:right="1"/>
                          <w:jc w:val="center"/>
                          <w:rPr>
                            <w:rFonts w:ascii="微软雅黑" w:hAnsi="微软雅黑" w:cs="微软雅黑" w:eastAsia="微软雅黑" w:hint="default"/>
                            <w:sz w:val="16"/>
                            <w:szCs w:val="16"/>
                          </w:rPr>
                        </w:pPr>
                        <w:r>
                          <w:rPr>
                            <w:rFonts w:ascii="微软雅黑"/>
                            <w:w w:val="95"/>
                            <w:sz w:val="16"/>
                          </w:rPr>
                          <w:t>6</w:t>
                        </w:r>
                        <w:r>
                          <w:rPr>
                            <w:rFonts w:ascii="微软雅黑"/>
                            <w:sz w:val="16"/>
                          </w:rPr>
                        </w:r>
                      </w:p>
                    </w:tc>
                  </w:tr>
                  <w:tr>
                    <w:trPr>
                      <w:trHeight w:val="251" w:hRule="exact"/>
                    </w:trPr>
                    <w:tc>
                      <w:tcPr>
                        <w:tcW w:w="727" w:type="dxa"/>
                        <w:tcBorders>
                          <w:top w:val="single" w:sz="4" w:space="0" w:color="367097"/>
                          <w:left w:val="single" w:sz="4" w:space="0" w:color="367097"/>
                          <w:bottom w:val="single" w:sz="5" w:space="0" w:color="367097"/>
                          <w:right w:val="single" w:sz="4" w:space="0" w:color="367097"/>
                        </w:tcBorders>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hAnsi="微软雅黑" w:cs="微软雅黑" w:eastAsia="微软雅黑" w:hint="default"/>
                            <w:w w:val="95"/>
                            <w:sz w:val="16"/>
                            <w:szCs w:val="16"/>
                          </w:rPr>
                          <w:t>其他</w:t>
                        </w:r>
                        <w:r>
                          <w:rPr>
                            <w:rFonts w:ascii="微软雅黑" w:hAnsi="微软雅黑" w:cs="微软雅黑" w:eastAsia="微软雅黑" w:hint="default"/>
                            <w:sz w:val="16"/>
                            <w:szCs w:val="16"/>
                          </w:rPr>
                        </w:r>
                      </w:p>
                    </w:tc>
                    <w:tc>
                      <w:tcPr>
                        <w:tcW w:w="727" w:type="dxa"/>
                        <w:tcBorders>
                          <w:top w:val="single" w:sz="4" w:space="0" w:color="367097"/>
                          <w:left w:val="single" w:sz="4" w:space="0" w:color="367097"/>
                          <w:bottom w:val="single" w:sz="5" w:space="0" w:color="367097"/>
                          <w:right w:val="single" w:sz="4" w:space="0" w:color="367097"/>
                        </w:tcBorders>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39</w:t>
                        </w:r>
                        <w:r>
                          <w:rPr>
                            <w:rFonts w:ascii="微软雅黑"/>
                            <w:sz w:val="16"/>
                          </w:rPr>
                        </w:r>
                      </w:p>
                    </w:tc>
                    <w:tc>
                      <w:tcPr>
                        <w:tcW w:w="727" w:type="dxa"/>
                        <w:tcBorders>
                          <w:top w:val="single" w:sz="4" w:space="0" w:color="367097"/>
                          <w:left w:val="single" w:sz="4" w:space="0" w:color="367097"/>
                          <w:bottom w:val="single" w:sz="5" w:space="0" w:color="367097"/>
                          <w:right w:val="single" w:sz="4" w:space="0" w:color="367097"/>
                        </w:tcBorders>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41</w:t>
                        </w:r>
                        <w:r>
                          <w:rPr>
                            <w:rFonts w:ascii="微软雅黑"/>
                            <w:sz w:val="16"/>
                          </w:rPr>
                        </w:r>
                      </w:p>
                    </w:tc>
                    <w:tc>
                      <w:tcPr>
                        <w:tcW w:w="727" w:type="dxa"/>
                        <w:tcBorders>
                          <w:top w:val="single" w:sz="4" w:space="0" w:color="367097"/>
                          <w:left w:val="single" w:sz="4" w:space="0" w:color="367097"/>
                          <w:bottom w:val="single" w:sz="5" w:space="0" w:color="367097"/>
                          <w:right w:val="single" w:sz="4" w:space="0" w:color="367097"/>
                        </w:tcBorders>
                      </w:tcPr>
                      <w:p>
                        <w:pPr>
                          <w:pStyle w:val="TableParagraph"/>
                          <w:spacing w:line="217" w:lineRule="exact"/>
                          <w:ind w:left="9" w:right="0"/>
                          <w:jc w:val="center"/>
                          <w:rPr>
                            <w:rFonts w:ascii="微软雅黑" w:hAnsi="微软雅黑" w:cs="微软雅黑" w:eastAsia="微软雅黑" w:hint="default"/>
                            <w:sz w:val="16"/>
                            <w:szCs w:val="16"/>
                          </w:rPr>
                        </w:pPr>
                        <w:r>
                          <w:rPr>
                            <w:rFonts w:ascii="微软雅黑"/>
                            <w:w w:val="95"/>
                            <w:sz w:val="16"/>
                          </w:rPr>
                          <w:t>43</w:t>
                        </w:r>
                        <w:r>
                          <w:rPr>
                            <w:rFonts w:ascii="微软雅黑"/>
                            <w:sz w:val="16"/>
                          </w:rPr>
                        </w:r>
                      </w:p>
                    </w:tc>
                    <w:tc>
                      <w:tcPr>
                        <w:tcW w:w="727" w:type="dxa"/>
                        <w:tcBorders>
                          <w:top w:val="single" w:sz="4" w:space="0" w:color="367097"/>
                          <w:left w:val="single" w:sz="4" w:space="0" w:color="367097"/>
                          <w:bottom w:val="single" w:sz="5" w:space="0" w:color="367097"/>
                          <w:right w:val="single" w:sz="4" w:space="0" w:color="367097"/>
                        </w:tcBorders>
                      </w:tcPr>
                      <w:p>
                        <w:pPr>
                          <w:pStyle w:val="TableParagraph"/>
                          <w:spacing w:line="217" w:lineRule="exact"/>
                          <w:ind w:left="199" w:right="0"/>
                          <w:jc w:val="left"/>
                          <w:rPr>
                            <w:rFonts w:ascii="微软雅黑" w:hAnsi="微软雅黑" w:cs="微软雅黑" w:eastAsia="微软雅黑" w:hint="default"/>
                            <w:sz w:val="16"/>
                            <w:szCs w:val="16"/>
                          </w:rPr>
                        </w:pPr>
                        <w:r>
                          <w:rPr>
                            <w:rFonts w:ascii="微软雅黑"/>
                            <w:w w:val="95"/>
                            <w:sz w:val="16"/>
                          </w:rPr>
                          <w:t>4.9%</w:t>
                        </w:r>
                        <w:r>
                          <w:rPr>
                            <w:rFonts w:ascii="微软雅黑"/>
                            <w:sz w:val="16"/>
                          </w:rPr>
                        </w:r>
                      </w:p>
                    </w:tc>
                    <w:tc>
                      <w:tcPr>
                        <w:tcW w:w="727" w:type="dxa"/>
                        <w:tcBorders>
                          <w:top w:val="single" w:sz="4" w:space="0" w:color="367097"/>
                          <w:left w:val="single" w:sz="4" w:space="0" w:color="367097"/>
                          <w:bottom w:val="single" w:sz="5" w:space="0" w:color="367097"/>
                          <w:right w:val="single" w:sz="4" w:space="0" w:color="367097"/>
                        </w:tcBorders>
                      </w:tcPr>
                      <w:p>
                        <w:pPr/>
                      </w:p>
                    </w:tc>
                  </w:tr>
                  <w:tr>
                    <w:trPr>
                      <w:trHeight w:val="251" w:hRule="exact"/>
                    </w:trPr>
                    <w:tc>
                      <w:tcPr>
                        <w:tcW w:w="727" w:type="dxa"/>
                        <w:tcBorders>
                          <w:top w:val="single" w:sz="5" w:space="0" w:color="367097"/>
                          <w:left w:val="single" w:sz="4" w:space="0" w:color="367097"/>
                          <w:bottom w:val="single" w:sz="4" w:space="0" w:color="367097"/>
                          <w:right w:val="single" w:sz="4" w:space="0" w:color="367097"/>
                        </w:tcBorders>
                        <w:shd w:val="clear" w:color="auto" w:fill="D5E1EA"/>
                      </w:tcPr>
                      <w:p>
                        <w:pPr>
                          <w:pStyle w:val="TableParagraph"/>
                          <w:spacing w:line="216" w:lineRule="exact"/>
                          <w:ind w:left="9" w:right="0"/>
                          <w:jc w:val="center"/>
                          <w:rPr>
                            <w:rFonts w:ascii="微软雅黑" w:hAnsi="微软雅黑" w:cs="微软雅黑" w:eastAsia="微软雅黑" w:hint="default"/>
                            <w:sz w:val="16"/>
                            <w:szCs w:val="16"/>
                          </w:rPr>
                        </w:pPr>
                        <w:r>
                          <w:rPr>
                            <w:rFonts w:ascii="微软雅黑" w:hAnsi="微软雅黑" w:cs="微软雅黑" w:eastAsia="微软雅黑" w:hint="default"/>
                            <w:w w:val="95"/>
                            <w:sz w:val="16"/>
                            <w:szCs w:val="16"/>
                          </w:rPr>
                          <w:t>总计</w:t>
                        </w:r>
                        <w:r>
                          <w:rPr>
                            <w:rFonts w:ascii="微软雅黑" w:hAnsi="微软雅黑" w:cs="微软雅黑" w:eastAsia="微软雅黑" w:hint="default"/>
                            <w:sz w:val="16"/>
                            <w:szCs w:val="16"/>
                          </w:rPr>
                        </w:r>
                      </w:p>
                    </w:tc>
                    <w:tc>
                      <w:tcPr>
                        <w:tcW w:w="727" w:type="dxa"/>
                        <w:tcBorders>
                          <w:top w:val="single" w:sz="5" w:space="0" w:color="367097"/>
                          <w:left w:val="single" w:sz="4" w:space="0" w:color="367097"/>
                          <w:bottom w:val="single" w:sz="4" w:space="0" w:color="367097"/>
                          <w:right w:val="single" w:sz="4" w:space="0" w:color="367097"/>
                        </w:tcBorders>
                        <w:shd w:val="clear" w:color="auto" w:fill="D5E1EA"/>
                      </w:tcPr>
                      <w:p>
                        <w:pPr>
                          <w:pStyle w:val="TableParagraph"/>
                          <w:spacing w:line="216" w:lineRule="exact"/>
                          <w:ind w:right="0"/>
                          <w:jc w:val="center"/>
                          <w:rPr>
                            <w:rFonts w:ascii="微软雅黑" w:hAnsi="微软雅黑" w:cs="微软雅黑" w:eastAsia="微软雅黑" w:hint="default"/>
                            <w:sz w:val="16"/>
                            <w:szCs w:val="16"/>
                          </w:rPr>
                        </w:pPr>
                        <w:r>
                          <w:rPr>
                            <w:rFonts w:ascii="微软雅黑"/>
                            <w:w w:val="95"/>
                            <w:sz w:val="16"/>
                          </w:rPr>
                          <w:t>550</w:t>
                        </w:r>
                        <w:r>
                          <w:rPr>
                            <w:rFonts w:ascii="微软雅黑"/>
                            <w:sz w:val="16"/>
                          </w:rPr>
                        </w:r>
                      </w:p>
                    </w:tc>
                    <w:tc>
                      <w:tcPr>
                        <w:tcW w:w="727" w:type="dxa"/>
                        <w:tcBorders>
                          <w:top w:val="single" w:sz="5" w:space="0" w:color="367097"/>
                          <w:left w:val="single" w:sz="4" w:space="0" w:color="367097"/>
                          <w:bottom w:val="single" w:sz="4" w:space="0" w:color="367097"/>
                          <w:right w:val="single" w:sz="4" w:space="0" w:color="367097"/>
                        </w:tcBorders>
                        <w:shd w:val="clear" w:color="auto" w:fill="D5E1EA"/>
                      </w:tcPr>
                      <w:p>
                        <w:pPr>
                          <w:pStyle w:val="TableParagraph"/>
                          <w:spacing w:line="216" w:lineRule="exact"/>
                          <w:ind w:right="0"/>
                          <w:jc w:val="center"/>
                          <w:rPr>
                            <w:rFonts w:ascii="微软雅黑" w:hAnsi="微软雅黑" w:cs="微软雅黑" w:eastAsia="微软雅黑" w:hint="default"/>
                            <w:sz w:val="16"/>
                            <w:szCs w:val="16"/>
                          </w:rPr>
                        </w:pPr>
                        <w:r>
                          <w:rPr>
                            <w:rFonts w:ascii="微软雅黑"/>
                            <w:w w:val="95"/>
                            <w:sz w:val="16"/>
                          </w:rPr>
                          <w:t>547</w:t>
                        </w:r>
                        <w:r>
                          <w:rPr>
                            <w:rFonts w:ascii="微软雅黑"/>
                            <w:sz w:val="16"/>
                          </w:rPr>
                        </w:r>
                      </w:p>
                    </w:tc>
                    <w:tc>
                      <w:tcPr>
                        <w:tcW w:w="727" w:type="dxa"/>
                        <w:tcBorders>
                          <w:top w:val="single" w:sz="5" w:space="0" w:color="367097"/>
                          <w:left w:val="single" w:sz="4" w:space="0" w:color="367097"/>
                          <w:bottom w:val="single" w:sz="4" w:space="0" w:color="367097"/>
                          <w:right w:val="single" w:sz="4" w:space="0" w:color="367097"/>
                        </w:tcBorders>
                        <w:shd w:val="clear" w:color="auto" w:fill="D5E1EA"/>
                      </w:tcPr>
                      <w:p>
                        <w:pPr>
                          <w:pStyle w:val="TableParagraph"/>
                          <w:spacing w:line="216" w:lineRule="exact"/>
                          <w:ind w:right="0"/>
                          <w:jc w:val="center"/>
                          <w:rPr>
                            <w:rFonts w:ascii="微软雅黑" w:hAnsi="微软雅黑" w:cs="微软雅黑" w:eastAsia="微软雅黑" w:hint="default"/>
                            <w:sz w:val="16"/>
                            <w:szCs w:val="16"/>
                          </w:rPr>
                        </w:pPr>
                        <w:r>
                          <w:rPr>
                            <w:rFonts w:ascii="微软雅黑"/>
                            <w:w w:val="95"/>
                            <w:sz w:val="16"/>
                          </w:rPr>
                          <w:t>570</w:t>
                        </w:r>
                        <w:r>
                          <w:rPr>
                            <w:rFonts w:ascii="微软雅黑"/>
                            <w:sz w:val="16"/>
                          </w:rPr>
                        </w:r>
                      </w:p>
                    </w:tc>
                    <w:tc>
                      <w:tcPr>
                        <w:tcW w:w="727" w:type="dxa"/>
                        <w:tcBorders>
                          <w:top w:val="single" w:sz="5" w:space="0" w:color="367097"/>
                          <w:left w:val="single" w:sz="4" w:space="0" w:color="367097"/>
                          <w:bottom w:val="single" w:sz="4" w:space="0" w:color="367097"/>
                          <w:right w:val="single" w:sz="4" w:space="0" w:color="367097"/>
                        </w:tcBorders>
                        <w:shd w:val="clear" w:color="auto" w:fill="D5E1EA"/>
                      </w:tcPr>
                      <w:p>
                        <w:pPr>
                          <w:pStyle w:val="TableParagraph"/>
                          <w:spacing w:line="216" w:lineRule="exact"/>
                          <w:ind w:left="199" w:right="0"/>
                          <w:jc w:val="left"/>
                          <w:rPr>
                            <w:rFonts w:ascii="微软雅黑" w:hAnsi="微软雅黑" w:cs="微软雅黑" w:eastAsia="微软雅黑" w:hint="default"/>
                            <w:sz w:val="16"/>
                            <w:szCs w:val="16"/>
                          </w:rPr>
                        </w:pPr>
                        <w:r>
                          <w:rPr>
                            <w:rFonts w:ascii="微软雅黑"/>
                            <w:w w:val="95"/>
                            <w:sz w:val="16"/>
                          </w:rPr>
                          <w:t>4.2%</w:t>
                        </w:r>
                        <w:r>
                          <w:rPr>
                            <w:rFonts w:ascii="微软雅黑"/>
                            <w:sz w:val="16"/>
                          </w:rPr>
                        </w:r>
                      </w:p>
                    </w:tc>
                    <w:tc>
                      <w:tcPr>
                        <w:tcW w:w="727" w:type="dxa"/>
                        <w:tcBorders>
                          <w:top w:val="single" w:sz="5" w:space="0" w:color="367097"/>
                          <w:left w:val="single" w:sz="4" w:space="0" w:color="367097"/>
                          <w:bottom w:val="single" w:sz="4" w:space="0" w:color="367097"/>
                          <w:right w:val="single" w:sz="4" w:space="0" w:color="367097"/>
                        </w:tcBorders>
                        <w:shd w:val="clear" w:color="auto" w:fill="D5E1EA"/>
                      </w:tcPr>
                      <w:p>
                        <w:pPr/>
                      </w:p>
                    </w:tc>
                  </w:tr>
                </w:tbl>
                <w:p>
                  <w:pPr/>
                </w:p>
              </w:txbxContent>
            </v:textbox>
            <w10:wrap type="none"/>
          </v:shape>
        </w:pict>
      </w:r>
      <w:r>
        <w:rPr>
          <w:rFonts w:ascii="微软雅黑"/>
          <w:w w:val="105"/>
          <w:sz w:val="11"/>
        </w:rPr>
        <w:t>25</w:t>
      </w:r>
      <w:r>
        <w:rPr>
          <w:rFonts w:ascii="微软雅黑"/>
          <w:sz w:val="11"/>
        </w:rPr>
      </w:r>
    </w:p>
    <w:p>
      <w:pPr>
        <w:spacing w:before="2"/>
        <w:ind w:left="3293" w:right="3746" w:firstLine="0"/>
        <w:jc w:val="center"/>
        <w:rPr>
          <w:rFonts w:ascii="微软雅黑" w:hAnsi="微软雅黑" w:cs="微软雅黑" w:eastAsia="微软雅黑" w:hint="default"/>
          <w:sz w:val="11"/>
          <w:szCs w:val="11"/>
        </w:rPr>
      </w:pPr>
      <w:r>
        <w:rPr>
          <w:rFonts w:ascii="微软雅黑"/>
          <w:w w:val="105"/>
          <w:sz w:val="11"/>
        </w:rPr>
        <w:t>30%</w:t>
      </w:r>
      <w:r>
        <w:rPr>
          <w:rFonts w:ascii="微软雅黑"/>
          <w:sz w:val="11"/>
        </w:rPr>
      </w:r>
    </w:p>
    <w:p>
      <w:pPr>
        <w:spacing w:line="143" w:lineRule="exact" w:before="2"/>
        <w:ind w:left="429" w:right="0" w:firstLine="0"/>
        <w:jc w:val="left"/>
        <w:rPr>
          <w:rFonts w:ascii="微软雅黑" w:hAnsi="微软雅黑" w:cs="微软雅黑" w:eastAsia="微软雅黑" w:hint="default"/>
          <w:sz w:val="11"/>
          <w:szCs w:val="11"/>
        </w:rPr>
      </w:pPr>
      <w:r>
        <w:rPr>
          <w:rFonts w:ascii="微软雅黑"/>
          <w:w w:val="105"/>
          <w:sz w:val="11"/>
        </w:rPr>
        <w:t>20</w:t>
      </w:r>
      <w:r>
        <w:rPr>
          <w:rFonts w:ascii="微软雅黑"/>
          <w:sz w:val="11"/>
        </w:rPr>
      </w:r>
    </w:p>
    <w:p>
      <w:pPr>
        <w:spacing w:line="143" w:lineRule="exact" w:before="0"/>
        <w:ind w:left="3293" w:right="3746" w:firstLine="0"/>
        <w:jc w:val="center"/>
        <w:rPr>
          <w:rFonts w:ascii="微软雅黑" w:hAnsi="微软雅黑" w:cs="微软雅黑" w:eastAsia="微软雅黑" w:hint="default"/>
          <w:sz w:val="11"/>
          <w:szCs w:val="11"/>
        </w:rPr>
      </w:pPr>
      <w:r>
        <w:rPr>
          <w:rFonts w:ascii="微软雅黑"/>
          <w:w w:val="105"/>
          <w:sz w:val="11"/>
        </w:rPr>
        <w:t>25%</w:t>
      </w:r>
      <w:r>
        <w:rPr>
          <w:rFonts w:ascii="微软雅黑"/>
          <w:sz w:val="11"/>
        </w:rPr>
      </w:r>
    </w:p>
    <w:p>
      <w:pPr>
        <w:tabs>
          <w:tab w:pos="4605" w:val="left" w:leader="none"/>
        </w:tabs>
        <w:spacing w:before="99"/>
        <w:ind w:left="429" w:right="0" w:firstLine="0"/>
        <w:jc w:val="left"/>
        <w:rPr>
          <w:rFonts w:ascii="微软雅黑" w:hAnsi="微软雅黑" w:cs="微软雅黑" w:eastAsia="微软雅黑" w:hint="default"/>
          <w:sz w:val="11"/>
          <w:szCs w:val="11"/>
        </w:rPr>
      </w:pPr>
      <w:r>
        <w:rPr>
          <w:rFonts w:ascii="微软雅黑"/>
          <w:w w:val="105"/>
          <w:sz w:val="11"/>
        </w:rPr>
        <w:t>15</w:t>
        <w:tab/>
        <w:t>20%</w:t>
      </w:r>
      <w:r>
        <w:rPr>
          <w:rFonts w:ascii="微软雅黑"/>
          <w:sz w:val="11"/>
        </w:rPr>
      </w:r>
    </w:p>
    <w:p>
      <w:pPr>
        <w:spacing w:line="143" w:lineRule="exact" w:before="99"/>
        <w:ind w:left="3293" w:right="3746" w:firstLine="0"/>
        <w:jc w:val="center"/>
        <w:rPr>
          <w:rFonts w:ascii="微软雅黑" w:hAnsi="微软雅黑" w:cs="微软雅黑" w:eastAsia="微软雅黑" w:hint="default"/>
          <w:sz w:val="11"/>
          <w:szCs w:val="11"/>
        </w:rPr>
      </w:pPr>
      <w:r>
        <w:rPr>
          <w:rFonts w:ascii="微软雅黑"/>
          <w:w w:val="105"/>
          <w:sz w:val="11"/>
        </w:rPr>
        <w:t>15%</w:t>
      </w:r>
      <w:r>
        <w:rPr>
          <w:rFonts w:ascii="微软雅黑"/>
          <w:sz w:val="11"/>
        </w:rPr>
      </w:r>
    </w:p>
    <w:p>
      <w:pPr>
        <w:spacing w:line="143" w:lineRule="exact" w:before="0"/>
        <w:ind w:left="429" w:right="0" w:firstLine="0"/>
        <w:jc w:val="left"/>
        <w:rPr>
          <w:rFonts w:ascii="微软雅黑" w:hAnsi="微软雅黑" w:cs="微软雅黑" w:eastAsia="微软雅黑" w:hint="default"/>
          <w:sz w:val="11"/>
          <w:szCs w:val="11"/>
        </w:rPr>
      </w:pPr>
      <w:r>
        <w:rPr>
          <w:rFonts w:ascii="微软雅黑"/>
          <w:w w:val="105"/>
          <w:sz w:val="11"/>
        </w:rPr>
        <w:t>10</w:t>
      </w:r>
      <w:r>
        <w:rPr>
          <w:rFonts w:ascii="微软雅黑"/>
          <w:sz w:val="11"/>
        </w:rPr>
      </w:r>
    </w:p>
    <w:p>
      <w:pPr>
        <w:spacing w:before="2"/>
        <w:ind w:left="3293" w:right="3746" w:firstLine="0"/>
        <w:jc w:val="center"/>
        <w:rPr>
          <w:rFonts w:ascii="微软雅黑" w:hAnsi="微软雅黑" w:cs="微软雅黑" w:eastAsia="微软雅黑" w:hint="default"/>
          <w:sz w:val="11"/>
          <w:szCs w:val="11"/>
        </w:rPr>
      </w:pPr>
      <w:r>
        <w:rPr>
          <w:rFonts w:ascii="微软雅黑"/>
          <w:w w:val="105"/>
          <w:sz w:val="11"/>
        </w:rPr>
        <w:t>10%</w:t>
      </w:r>
      <w:r>
        <w:rPr>
          <w:rFonts w:ascii="微软雅黑"/>
          <w:sz w:val="11"/>
        </w:rPr>
      </w:r>
    </w:p>
    <w:p>
      <w:pPr>
        <w:spacing w:line="143" w:lineRule="exact" w:before="3"/>
        <w:ind w:left="498" w:right="0" w:firstLine="0"/>
        <w:jc w:val="left"/>
        <w:rPr>
          <w:rFonts w:ascii="微软雅黑" w:hAnsi="微软雅黑" w:cs="微软雅黑" w:eastAsia="微软雅黑" w:hint="default"/>
          <w:sz w:val="11"/>
          <w:szCs w:val="11"/>
        </w:rPr>
      </w:pPr>
      <w:r>
        <w:rPr>
          <w:rFonts w:ascii="微软雅黑"/>
          <w:w w:val="105"/>
          <w:sz w:val="11"/>
        </w:rPr>
        <w:t>5</w:t>
      </w:r>
      <w:r>
        <w:rPr>
          <w:rFonts w:ascii="微软雅黑"/>
          <w:sz w:val="11"/>
        </w:rPr>
      </w:r>
    </w:p>
    <w:p>
      <w:pPr>
        <w:spacing w:line="143" w:lineRule="exact" w:before="0"/>
        <w:ind w:left="3293" w:right="3808" w:firstLine="0"/>
        <w:jc w:val="center"/>
        <w:rPr>
          <w:rFonts w:ascii="微软雅黑" w:hAnsi="微软雅黑" w:cs="微软雅黑" w:eastAsia="微软雅黑" w:hint="default"/>
          <w:sz w:val="11"/>
          <w:szCs w:val="11"/>
        </w:rPr>
      </w:pPr>
      <w:r>
        <w:rPr>
          <w:rFonts w:ascii="微软雅黑"/>
          <w:w w:val="105"/>
          <w:sz w:val="11"/>
        </w:rPr>
        <w:t>5%</w:t>
      </w:r>
      <w:r>
        <w:rPr>
          <w:rFonts w:ascii="微软雅黑"/>
          <w:sz w:val="11"/>
        </w:rPr>
      </w:r>
    </w:p>
    <w:p>
      <w:pPr>
        <w:tabs>
          <w:tab w:pos="4605" w:val="left" w:leader="none"/>
        </w:tabs>
        <w:spacing w:line="179" w:lineRule="exact" w:before="99"/>
        <w:ind w:left="498" w:right="0" w:firstLine="0"/>
        <w:jc w:val="left"/>
        <w:rPr>
          <w:rFonts w:ascii="微软雅黑" w:hAnsi="微软雅黑" w:cs="微软雅黑" w:eastAsia="微软雅黑" w:hint="default"/>
          <w:sz w:val="11"/>
          <w:szCs w:val="11"/>
        </w:rPr>
      </w:pPr>
      <w:r>
        <w:rPr>
          <w:rFonts w:ascii="微软雅黑"/>
          <w:w w:val="105"/>
          <w:sz w:val="11"/>
        </w:rPr>
        <w:t>0</w:t>
        <w:tab/>
        <w:t>0%</w:t>
      </w:r>
      <w:r>
        <w:rPr>
          <w:rFonts w:ascii="微软雅黑"/>
          <w:sz w:val="11"/>
        </w:rPr>
      </w:r>
    </w:p>
    <w:p>
      <w:pPr>
        <w:tabs>
          <w:tab w:pos="3113" w:val="left" w:leader="none"/>
          <w:tab w:pos="3939" w:val="left" w:leader="none"/>
        </w:tabs>
        <w:spacing w:line="209" w:lineRule="exact" w:before="0"/>
        <w:ind w:left="732" w:right="0" w:firstLine="0"/>
        <w:jc w:val="left"/>
        <w:rPr>
          <w:rFonts w:ascii="微软雅黑" w:hAnsi="微软雅黑" w:cs="微软雅黑" w:eastAsia="微软雅黑" w:hint="default"/>
          <w:sz w:val="11"/>
          <w:szCs w:val="11"/>
        </w:rPr>
      </w:pPr>
      <w:r>
        <w:rPr>
          <w:rFonts w:ascii="微软雅黑" w:hAnsi="微软雅黑" w:cs="微软雅黑" w:eastAsia="微软雅黑" w:hint="default"/>
          <w:w w:val="105"/>
          <w:position w:val="-2"/>
          <w:sz w:val="11"/>
          <w:szCs w:val="11"/>
        </w:rPr>
        <w:t>利基型</w:t>
      </w:r>
      <w:r>
        <w:rPr>
          <w:rFonts w:ascii="微软雅黑" w:hAnsi="微软雅黑" w:cs="微软雅黑" w:eastAsia="微软雅黑" w:hint="default"/>
          <w:w w:val="105"/>
          <w:position w:val="-2"/>
          <w:sz w:val="11"/>
          <w:szCs w:val="11"/>
        </w:rPr>
        <w:t>DRAM   </w:t>
      </w:r>
      <w:r>
        <w:rPr>
          <w:rFonts w:ascii="微软雅黑" w:hAnsi="微软雅黑" w:cs="微软雅黑" w:eastAsia="微软雅黑" w:hint="default"/>
          <w:spacing w:val="-1"/>
          <w:w w:val="105"/>
          <w:sz w:val="11"/>
          <w:szCs w:val="11"/>
        </w:rPr>
        <w:t>NOR</w:t>
      </w:r>
      <w:r>
        <w:rPr>
          <w:rFonts w:ascii="微软雅黑" w:hAnsi="微软雅黑" w:cs="微软雅黑" w:eastAsia="微软雅黑" w:hint="default"/>
          <w:w w:val="105"/>
          <w:sz w:val="11"/>
          <w:szCs w:val="11"/>
        </w:rPr>
        <w:t> Flash    </w:t>
      </w:r>
      <w:r>
        <w:rPr>
          <w:rFonts w:ascii="微软雅黑" w:hAnsi="微软雅黑" w:cs="微软雅黑" w:eastAsia="微软雅黑" w:hint="default"/>
          <w:spacing w:val="20"/>
          <w:w w:val="105"/>
          <w:sz w:val="11"/>
          <w:szCs w:val="11"/>
        </w:rPr>
        <w:t> </w:t>
      </w:r>
      <w:r>
        <w:rPr>
          <w:rFonts w:ascii="微软雅黑" w:hAnsi="微软雅黑" w:cs="微软雅黑" w:eastAsia="微软雅黑" w:hint="default"/>
          <w:w w:val="105"/>
          <w:sz w:val="11"/>
          <w:szCs w:val="11"/>
        </w:rPr>
        <w:t>SLC </w:t>
      </w:r>
      <w:r>
        <w:rPr>
          <w:rFonts w:ascii="微软雅黑" w:hAnsi="微软雅黑" w:cs="微软雅黑" w:eastAsia="微软雅黑" w:hint="default"/>
          <w:spacing w:val="-1"/>
          <w:w w:val="105"/>
          <w:sz w:val="11"/>
          <w:szCs w:val="11"/>
        </w:rPr>
        <w:t>NAND</w:t>
        <w:tab/>
        <w:t>EEPROM</w:t>
        <w:tab/>
      </w:r>
      <w:r>
        <w:rPr>
          <w:rFonts w:ascii="微软雅黑" w:hAnsi="微软雅黑" w:cs="微软雅黑" w:eastAsia="微软雅黑" w:hint="default"/>
          <w:w w:val="105"/>
          <w:sz w:val="11"/>
          <w:szCs w:val="11"/>
        </w:rPr>
        <w:t>SRAM</w:t>
      </w:r>
      <w:r>
        <w:rPr>
          <w:rFonts w:ascii="微软雅黑" w:hAnsi="微软雅黑" w:cs="微软雅黑" w:eastAsia="微软雅黑" w:hint="default"/>
          <w:sz w:val="11"/>
          <w:szCs w:val="11"/>
        </w:rPr>
      </w:r>
    </w:p>
    <w:p>
      <w:pPr>
        <w:spacing w:line="240" w:lineRule="auto" w:before="14"/>
        <w:ind w:right="0"/>
        <w:rPr>
          <w:rFonts w:ascii="微软雅黑" w:hAnsi="微软雅黑" w:cs="微软雅黑" w:eastAsia="微软雅黑" w:hint="default"/>
          <w:sz w:val="6"/>
          <w:szCs w:val="6"/>
        </w:rPr>
      </w:pPr>
    </w:p>
    <w:p>
      <w:pPr>
        <w:tabs>
          <w:tab w:pos="3414" w:val="left" w:leader="none"/>
        </w:tabs>
        <w:spacing w:before="32"/>
        <w:ind w:left="739" w:right="0" w:firstLine="0"/>
        <w:jc w:val="left"/>
        <w:rPr>
          <w:rFonts w:ascii="微软雅黑" w:hAnsi="微软雅黑" w:cs="微软雅黑" w:eastAsia="微软雅黑" w:hint="default"/>
          <w:sz w:val="11"/>
          <w:szCs w:val="11"/>
        </w:rPr>
      </w:pPr>
      <w:r>
        <w:rPr/>
        <w:pict>
          <v:group style="position:absolute;margin-left:55.669998pt;margin-top:5.329504pt;width:483.25pt;height:7.7pt;mso-position-horizontal-relative:page;mso-position-vertical-relative:paragraph;z-index:-412552" coordorigin="1113,107" coordsize="9665,154">
            <v:group style="position:absolute;left:1118;top:255;width:4977;height:2" coordorigin="1118,255" coordsize="4977,2">
              <v:shape style="position:absolute;left:1118;top:255;width:4977;height:2" coordorigin="1118,255" coordsize="4977,0" path="m1118,255l6095,255e" filled="false" stroked="true" strokeweight=".47998pt" strokecolor="#044b80">
                <v:path arrowok="t"/>
              </v:shape>
            </v:group>
            <v:group style="position:absolute;left:6080;top:255;width:10;height:2" coordorigin="6080,255" coordsize="10,2">
              <v:shape style="position:absolute;left:6080;top:255;width:10;height:2" coordorigin="6080,255" coordsize="10,0" path="m6080,255l6090,255e" filled="false" stroked="true" strokeweight=".47998pt" strokecolor="#044b80">
                <v:path arrowok="t"/>
              </v:shape>
            </v:group>
            <v:group style="position:absolute;left:6090;top:255;width:4684;height:2" coordorigin="6090,255" coordsize="4684,2">
              <v:shape style="position:absolute;left:6090;top:255;width:4684;height:2" coordorigin="6090,255" coordsize="4684,0" path="m6090,255l10773,255e" filled="false" stroked="true" strokeweight=".47998pt" strokecolor="#044b80">
                <v:path arrowok="t"/>
              </v:shape>
            </v:group>
            <v:group style="position:absolute;left:1460;top:149;width:254;height:2" coordorigin="1460,149" coordsize="254,2">
              <v:shape style="position:absolute;left:1460;top:149;width:254;height:2" coordorigin="1460,149" coordsize="254,0" path="m1460,149l1714,149e" filled="false" stroked="true" strokeweight="3.567371pt" strokecolor="#ff8080">
                <v:path arrowok="t"/>
              </v:shape>
            </v:group>
            <v:group style="position:absolute;left:1460;top:113;width:254;height:72" coordorigin="1460,113" coordsize="254,72">
              <v:shape style="position:absolute;left:1460;top:113;width:254;height:72" coordorigin="1460,113" coordsize="254,72" path="m1460,184l1714,184,1714,113,1460,113,1460,184xe" filled="false" stroked="true" strokeweight=".648688pt" strokecolor="#ff8080">
                <v:path arrowok="t"/>
              </v:shape>
            </v:group>
            <v:group style="position:absolute;left:4130;top:146;width:254;height:2" coordorigin="4130,146" coordsize="254,2">
              <v:shape style="position:absolute;left:4130;top:146;width:254;height:2" coordorigin="4130,146" coordsize="254,0" path="m4130,146l4384,146e" filled="false" stroked="true" strokeweight="1.297225pt" strokecolor="#044e7d">
                <v:path arrowok="t"/>
              </v:shape>
            </v:group>
            <w10:wrap type="none"/>
          </v:group>
        </w:pict>
      </w:r>
      <w:r>
        <w:rPr>
          <w:rFonts w:ascii="微软雅黑" w:hAnsi="微软雅黑" w:cs="微软雅黑" w:eastAsia="微软雅黑" w:hint="default"/>
          <w:spacing w:val="-1"/>
          <w:w w:val="105"/>
          <w:sz w:val="11"/>
          <w:szCs w:val="11"/>
        </w:rPr>
        <w:t>利基型存储器细分领域市场规模（亿美元）</w:t>
        <w:tab/>
        <w:t>立基型市场各细分领域占比</w:t>
      </w:r>
      <w:r>
        <w:rPr>
          <w:rFonts w:ascii="微软雅黑" w:hAnsi="微软雅黑" w:cs="微软雅黑" w:eastAsia="微软雅黑" w:hint="default"/>
          <w:sz w:val="11"/>
          <w:szCs w:val="11"/>
        </w:rPr>
      </w:r>
    </w:p>
    <w:p>
      <w:pPr>
        <w:tabs>
          <w:tab w:pos="5183" w:val="left" w:leader="none"/>
        </w:tabs>
        <w:spacing w:before="55"/>
        <w:ind w:left="132" w:right="0" w:firstLine="0"/>
        <w:jc w:val="left"/>
        <w:rPr>
          <w:rFonts w:ascii="宋体" w:hAnsi="宋体" w:cs="宋体" w:eastAsia="宋体" w:hint="default"/>
          <w:sz w:val="17"/>
          <w:szCs w:val="17"/>
        </w:rPr>
      </w:pP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IHS</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1"/>
          <w:sz w:val="17"/>
          <w:szCs w:val="17"/>
        </w:rPr>
        <w:t>资料来源：</w:t>
      </w:r>
      <w:r>
        <w:rPr>
          <w:rFonts w:ascii="Times New Roman" w:hAnsi="Times New Roman" w:cs="Times New Roman" w:eastAsia="Times New Roman" w:hint="default"/>
          <w:i/>
          <w:spacing w:val="-1"/>
          <w:sz w:val="16"/>
          <w:szCs w:val="16"/>
        </w:rPr>
        <w:t>CINNO</w:t>
      </w:r>
      <w:r>
        <w:rPr>
          <w:rFonts w:ascii="宋体" w:hAnsi="宋体" w:cs="宋体" w:eastAsia="宋体" w:hint="default"/>
          <w:spacing w:val="-1"/>
          <w:sz w:val="17"/>
          <w:szCs w:val="17"/>
        </w:rPr>
        <w:t>，中信建投证券研究发展部</w:t>
      </w:r>
    </w:p>
    <w:p>
      <w:pPr>
        <w:spacing w:line="240" w:lineRule="auto" w:before="2"/>
        <w:ind w:right="0"/>
        <w:rPr>
          <w:rFonts w:ascii="宋体" w:hAnsi="宋体" w:cs="宋体" w:eastAsia="宋体" w:hint="default"/>
          <w:sz w:val="16"/>
          <w:szCs w:val="16"/>
        </w:rPr>
      </w:pPr>
    </w:p>
    <w:p>
      <w:pPr>
        <w:pStyle w:val="BodyText"/>
        <w:spacing w:line="271" w:lineRule="auto"/>
        <w:ind w:right="129" w:firstLine="401"/>
        <w:jc w:val="both"/>
      </w:pPr>
      <w:r>
        <w:rPr/>
        <w:pict>
          <v:group style="position:absolute;margin-left:86.449905pt;margin-top:82.215897pt;width:204.55pt;height:101.15pt;mso-position-horizontal-relative:page;mso-position-vertical-relative:paragraph;z-index:-412504" coordorigin="1729,1644" coordsize="4091,2023">
            <v:group style="position:absolute;left:1780;top:1648;width:2;height:1969" coordorigin="1780,1648" coordsize="2,1969">
              <v:shape style="position:absolute;left:1780;top:1648;width:2;height:1969" coordorigin="1780,1648" coordsize="0,1969" path="m1780,3616l1780,1648e" filled="false" stroked="true" strokeweight=".341179pt" strokecolor="#000000">
                <v:path arrowok="t"/>
              </v:shape>
            </v:group>
            <v:group style="position:absolute;left:1732;top:3616;width:48;height:2" coordorigin="1732,3616" coordsize="48,2">
              <v:shape style="position:absolute;left:1732;top:3616;width:48;height:2" coordorigin="1732,3616" coordsize="48,0" path="m1732,3616l1780,3616e" filled="false" stroked="true" strokeweight=".340825pt" strokecolor="#000000">
                <v:path arrowok="t"/>
              </v:shape>
            </v:group>
            <v:group style="position:absolute;left:1732;top:3221;width:48;height:2" coordorigin="1732,3221" coordsize="48,2">
              <v:shape style="position:absolute;left:1732;top:3221;width:48;height:2" coordorigin="1732,3221" coordsize="48,0" path="m1732,3221l1780,3221e" filled="false" stroked="true" strokeweight=".340825pt" strokecolor="#000000">
                <v:path arrowok="t"/>
              </v:shape>
            </v:group>
            <v:group style="position:absolute;left:1732;top:2826;width:48;height:2" coordorigin="1732,2826" coordsize="48,2">
              <v:shape style="position:absolute;left:1732;top:2826;width:48;height:2" coordorigin="1732,2826" coordsize="48,0" path="m1732,2826l1780,2826e" filled="false" stroked="true" strokeweight=".340825pt" strokecolor="#000000">
                <v:path arrowok="t"/>
              </v:shape>
            </v:group>
            <v:group style="position:absolute;left:1732;top:2438;width:48;height:2" coordorigin="1732,2438" coordsize="48,2">
              <v:shape style="position:absolute;left:1732;top:2438;width:48;height:2" coordorigin="1732,2438" coordsize="48,0" path="m1732,2438l1780,2438e" filled="false" stroked="true" strokeweight=".340825pt" strokecolor="#000000">
                <v:path arrowok="t"/>
              </v:shape>
            </v:group>
            <v:group style="position:absolute;left:1732;top:2043;width:48;height:2" coordorigin="1732,2043" coordsize="48,2">
              <v:shape style="position:absolute;left:1732;top:2043;width:48;height:2" coordorigin="1732,2043" coordsize="48,0" path="m1732,2043l1780,2043e" filled="false" stroked="true" strokeweight=".340825pt" strokecolor="#000000">
                <v:path arrowok="t"/>
              </v:shape>
            </v:group>
            <v:group style="position:absolute;left:1732;top:1648;width:48;height:2" coordorigin="1732,1648" coordsize="48,2">
              <v:shape style="position:absolute;left:1732;top:1648;width:48;height:2" coordorigin="1732,1648" coordsize="48,0" path="m1732,1648l1780,1648e" filled="false" stroked="true" strokeweight=".340825pt" strokecolor="#000000">
                <v:path arrowok="t"/>
              </v:shape>
            </v:group>
            <v:group style="position:absolute;left:1780;top:3616;width:4036;height:2" coordorigin="1780,3616" coordsize="4036,2">
              <v:shape style="position:absolute;left:1780;top:3616;width:4036;height:2" coordorigin="1780,3616" coordsize="4036,0" path="m1780,3616l5816,3616e" filled="false" stroked="true" strokeweight=".340825pt" strokecolor="#000000">
                <v:path arrowok="t"/>
              </v:shape>
            </v:group>
            <v:group style="position:absolute;left:1780;top:3616;width:2;height:48" coordorigin="1780,3616" coordsize="2,48">
              <v:shape style="position:absolute;left:1780;top:3616;width:2;height:48" coordorigin="1780,3616" coordsize="0,48" path="m1780,3616l1780,3664e" filled="false" stroked="true" strokeweight=".341179pt" strokecolor="#000000">
                <v:path arrowok="t"/>
              </v:shape>
            </v:group>
            <v:group style="position:absolute;left:2046;top:3616;width:2;height:48" coordorigin="2046,3616" coordsize="2,48">
              <v:shape style="position:absolute;left:2046;top:3616;width:2;height:48" coordorigin="2046,3616" coordsize="0,48" path="m2046,3616l2046,3664e" filled="false" stroked="true" strokeweight=".341179pt" strokecolor="#000000">
                <v:path arrowok="t"/>
              </v:shape>
            </v:group>
            <v:group style="position:absolute;left:2319;top:3616;width:2;height:48" coordorigin="2319,3616" coordsize="2,48">
              <v:shape style="position:absolute;left:2319;top:3616;width:2;height:48" coordorigin="2319,3616" coordsize="0,48" path="m2319,3616l2319,3664e" filled="false" stroked="true" strokeweight=".341179pt" strokecolor="#000000">
                <v:path arrowok="t"/>
              </v:shape>
            </v:group>
            <v:group style="position:absolute;left:2585;top:3616;width:2;height:48" coordorigin="2585,3616" coordsize="2,48">
              <v:shape style="position:absolute;left:2585;top:3616;width:2;height:48" coordorigin="2585,3616" coordsize="0,48" path="m2585,3616l2585,3664e" filled="false" stroked="true" strokeweight=".341179pt" strokecolor="#000000">
                <v:path arrowok="t"/>
              </v:shape>
            </v:group>
            <v:group style="position:absolute;left:2857;top:3616;width:2;height:48" coordorigin="2857,3616" coordsize="2,48">
              <v:shape style="position:absolute;left:2857;top:3616;width:2;height:48" coordorigin="2857,3616" coordsize="0,48" path="m2857,3616l2857,3664e" filled="false" stroked="true" strokeweight=".341179pt" strokecolor="#000000">
                <v:path arrowok="t"/>
              </v:shape>
            </v:group>
            <v:group style="position:absolute;left:3123;top:3616;width:2;height:48" coordorigin="3123,3616" coordsize="2,48">
              <v:shape style="position:absolute;left:3123;top:3616;width:2;height:48" coordorigin="3123,3616" coordsize="0,48" path="m3123,3616l3123,3664e" filled="false" stroked="true" strokeweight=".341179pt" strokecolor="#000000">
                <v:path arrowok="t"/>
              </v:shape>
            </v:group>
            <v:group style="position:absolute;left:3396;top:3616;width:2;height:48" coordorigin="3396,3616" coordsize="2,48">
              <v:shape style="position:absolute;left:3396;top:3616;width:2;height:48" coordorigin="3396,3616" coordsize="0,48" path="m3396,3616l3396,3664e" filled="false" stroked="true" strokeweight=".341179pt" strokecolor="#000000">
                <v:path arrowok="t"/>
              </v:shape>
            </v:group>
            <v:group style="position:absolute;left:3662;top:3616;width:2;height:48" coordorigin="3662,3616" coordsize="2,48">
              <v:shape style="position:absolute;left:3662;top:3616;width:2;height:48" coordorigin="3662,3616" coordsize="0,48" path="m3662,3616l3662,3664e" filled="false" stroked="true" strokeweight=".341179pt" strokecolor="#000000">
                <v:path arrowok="t"/>
              </v:shape>
            </v:group>
            <v:group style="position:absolute;left:3934;top:3616;width:2;height:48" coordorigin="3934,3616" coordsize="2,48">
              <v:shape style="position:absolute;left:3934;top:3616;width:2;height:48" coordorigin="3934,3616" coordsize="0,48" path="m3934,3616l3934,3664e" filled="false" stroked="true" strokeweight=".341179pt" strokecolor="#000000">
                <v:path arrowok="t"/>
              </v:shape>
            </v:group>
            <v:group style="position:absolute;left:4200;top:3616;width:2;height:48" coordorigin="4200,3616" coordsize="2,48">
              <v:shape style="position:absolute;left:4200;top:3616;width:2;height:48" coordorigin="4200,3616" coordsize="0,48" path="m4200,3616l4200,3664e" filled="false" stroked="true" strokeweight=".341179pt" strokecolor="#000000">
                <v:path arrowok="t"/>
              </v:shape>
            </v:group>
            <v:group style="position:absolute;left:4473;top:3616;width:2;height:48" coordorigin="4473,3616" coordsize="2,48">
              <v:shape style="position:absolute;left:4473;top:3616;width:2;height:48" coordorigin="4473,3616" coordsize="0,48" path="m4473,3616l4473,3664e" filled="false" stroked="true" strokeweight=".341179pt" strokecolor="#000000">
                <v:path arrowok="t"/>
              </v:shape>
            </v:group>
            <v:group style="position:absolute;left:4739;top:3616;width:2;height:48" coordorigin="4739,3616" coordsize="2,48">
              <v:shape style="position:absolute;left:4739;top:3616;width:2;height:48" coordorigin="4739,3616" coordsize="0,48" path="m4739,3616l4739,3664e" filled="false" stroked="true" strokeweight=".341179pt" strokecolor="#000000">
                <v:path arrowok="t"/>
              </v:shape>
            </v:group>
            <v:group style="position:absolute;left:5011;top:3616;width:2;height:48" coordorigin="5011,3616" coordsize="2,48">
              <v:shape style="position:absolute;left:5011;top:3616;width:2;height:48" coordorigin="5011,3616" coordsize="0,48" path="m5011,3616l5011,3664e" filled="false" stroked="true" strokeweight=".341179pt" strokecolor="#000000">
                <v:path arrowok="t"/>
              </v:shape>
            </v:group>
            <v:group style="position:absolute;left:5277;top:3616;width:2;height:48" coordorigin="5277,3616" coordsize="2,48">
              <v:shape style="position:absolute;left:5277;top:3616;width:2;height:48" coordorigin="5277,3616" coordsize="0,48" path="m5277,3616l5277,3664e" filled="false" stroked="true" strokeweight=".341179pt" strokecolor="#000000">
                <v:path arrowok="t"/>
              </v:shape>
            </v:group>
            <v:group style="position:absolute;left:5550;top:3616;width:2;height:48" coordorigin="5550,3616" coordsize="2,48">
              <v:shape style="position:absolute;left:5550;top:3616;width:2;height:48" coordorigin="5550,3616" coordsize="0,48" path="m5550,3616l5550,3664e" filled="false" stroked="true" strokeweight=".341179pt" strokecolor="#000000">
                <v:path arrowok="t"/>
              </v:shape>
            </v:group>
            <v:group style="position:absolute;left:5816;top:3616;width:2;height:48" coordorigin="5816,3616" coordsize="2,48">
              <v:shape style="position:absolute;left:5816;top:3616;width:2;height:48" coordorigin="5816,3616" coordsize="0,48" path="m5816,3616l5816,3664e" filled="false" stroked="true" strokeweight=".341179pt" strokecolor="#000000">
                <v:path arrowok="t"/>
              </v:shape>
            </v:group>
            <v:group style="position:absolute;left:2182;top:2220;width:3504;height:708" coordorigin="2182,2220" coordsize="3504,708">
              <v:shape style="position:absolute;left:2182;top:2220;width:3504;height:708" coordorigin="2182,2220" coordsize="3504,708" path="m2182,2220l2219,2232,2271,2249,2331,2269,2394,2287,2506,2308,2614,2311,2668,2315,2766,2341,2856,2386,2901,2411,2946,2434,3045,2473,3153,2504,3207,2518,3261,2534,3314,2549,3368,2564,3422,2580,3530,2617,3620,2659,3710,2706,3755,2729,3800,2752,3845,2776,3889,2802,3934,2828,3979,2852,4024,2872,4069,2886,4123,2893,4177,2892,4231,2886,4285,2879,4339,2875,4392,2874,4446,2874,4500,2875,4608,2870,4716,2847,4770,2833,4824,2823,4878,2823,4923,2835,4967,2859,5012,2887,5057,2912,5102,2928,5147,2927,5186,2911,5224,2884,5263,2849,5301,2809,5340,2768,5378,2729,5462,2663,5551,2603,5641,2546,5686,2517e" filled="false" stroked="true" strokeweight="1.021496pt" strokecolor="#ff3333">
                <v:path arrowok="t"/>
              </v:shape>
            </v:group>
            <v:group style="position:absolute;left:1917;top:2651;width:3770;height:665" coordorigin="1917,2651" coordsize="3770,665">
              <v:shape style="position:absolute;left:1917;top:2651;width:3770;height:665" coordorigin="1917,2651" coordsize="3770,665" path="m1917,2924l2024,2900,2132,2875,2186,2863,2240,2850,2294,2835,2347,2821,2401,2809,2455,2802,2509,2803,2563,2811,2617,2821,2670,2825,2724,2818,2769,2797,2814,2764,2859,2726,2904,2690,2949,2663,2994,2651,3038,2661,3083,2688,3128,2724,3173,2760,3218,2789,3263,2804,3308,2800,3353,2785,3397,2763,3442,2738,3487,2716,3532,2702,3586,2690,3640,2681,3694,2676,3748,2679,3840,2714,3917,2776,3955,2813,3994,2849,4071,2911,4124,2944,4178,2973,4286,3020,4394,3047,4501,3054,4555,3053,4609,3053,4663,3049,4717,3038,4771,3029,4878,3043,4955,3108,4994,3154,5032,3202,5071,3247,5109,3283,5148,3305,5193,3315,5237,3315,5327,3287,5417,3232,5484,3170,5552,3088,5619,2999,5653,2955,5686,2914e" filled="false" stroked="true" strokeweight="1.021487pt" strokecolor="#367097">
                <v:path arrowok="t"/>
              </v:shape>
            </v:group>
            <v:group style="position:absolute;left:1917;top:2113;width:3770;height:534" coordorigin="1917,2113" coordsize="3770,534">
              <v:shape style="position:absolute;left:1917;top:2113;width:3770;height:534" coordorigin="1917,2113" coordsize="3770,534" path="m1917,2400l1970,2385,2024,2370,2078,2355,2132,2340,2186,2326,2240,2311,2347,2281,2455,2257,2563,2241,2617,2235,2670,2228,2724,2220,2778,2210,2832,2199,2886,2187,2940,2176,3047,2162,3155,2157,3209,2155,3263,2152,3317,2148,3371,2143,3424,2138,3478,2134,3532,2130,3586,2125,3640,2118,3694,2113,3801,2122,3891,2169,3936,2202,3981,2235,4026,2263,4071,2281,4124,2289,4178,2288,4232,2281,4286,2273,4340,2270,4448,2270,4555,2276,4663,2294,4771,2319,4878,2371,4955,2446,4994,2495,5032,2544,5071,2588,5109,2623,5148,2643,5193,2646,5237,2633,5282,2610,5327,2581,5372,2552,5471,2507,5579,2464,5632,2442,5686,2421e" filled="false" stroked="true" strokeweight="1.021476pt" strokecolor="#81a6bd">
                <v:path arrowok="t"/>
              </v:shape>
            </v:group>
            <w10:wrap type="none"/>
          </v:group>
        </w:pict>
      </w:r>
      <w:r>
        <w:rPr>
          <w:spacing w:val="-8"/>
          <w:w w:val="99"/>
        </w:rPr>
        <w:t>短期来看，</w:t>
      </w:r>
      <w:r>
        <w:rPr>
          <w:rFonts w:ascii="Times New Roman" w:hAnsi="Times New Roman" w:cs="Times New Roman" w:eastAsia="Times New Roman" w:hint="default"/>
          <w:spacing w:val="-8"/>
          <w:w w:val="99"/>
        </w:rPr>
        <w:t>NOR</w:t>
      </w:r>
      <w:r>
        <w:rPr>
          <w:rFonts w:ascii="Times New Roman" w:hAnsi="Times New Roman" w:cs="Times New Roman" w:eastAsia="Times New Roman" w:hint="default"/>
          <w:w w:val="99"/>
        </w:rPr>
        <w:t> </w:t>
      </w:r>
      <w:r>
        <w:rPr>
          <w:rFonts w:ascii="Times New Roman" w:hAnsi="Times New Roman" w:cs="Times New Roman" w:eastAsia="Times New Roman" w:hint="default"/>
          <w:w w:val="99"/>
        </w:rPr>
        <w:t>Flash </w:t>
      </w:r>
      <w:r>
        <w:rPr>
          <w:spacing w:val="-5"/>
          <w:w w:val="99"/>
        </w:rPr>
        <w:t>行业整体库存已逐渐降至较低水位，叠加可穿戴（</w:t>
      </w:r>
      <w:r>
        <w:rPr>
          <w:rFonts w:ascii="Times New Roman" w:hAnsi="Times New Roman" w:cs="Times New Roman" w:eastAsia="Times New Roman" w:hint="default"/>
          <w:spacing w:val="-5"/>
          <w:w w:val="99"/>
        </w:rPr>
        <w:t>TWS</w:t>
      </w:r>
      <w:r>
        <w:rPr>
          <w:rFonts w:ascii="Times New Roman" w:hAnsi="Times New Roman" w:cs="Times New Roman" w:eastAsia="Times New Roman" w:hint="default"/>
          <w:w w:val="99"/>
        </w:rPr>
        <w:t> </w:t>
      </w:r>
      <w:r>
        <w:rPr>
          <w:spacing w:val="-8"/>
          <w:w w:val="99"/>
        </w:rPr>
        <w:t>耳机、</w:t>
      </w:r>
      <w:r>
        <w:rPr>
          <w:rFonts w:ascii="Times New Roman" w:hAnsi="Times New Roman" w:cs="Times New Roman" w:eastAsia="Times New Roman" w:hint="default"/>
          <w:spacing w:val="-8"/>
          <w:w w:val="99"/>
        </w:rPr>
        <w:t>VR/AR</w:t>
      </w:r>
      <w:r>
        <w:rPr>
          <w:rFonts w:ascii="Times New Roman" w:hAnsi="Times New Roman" w:cs="Times New Roman" w:eastAsia="Times New Roman" w:hint="default"/>
          <w:w w:val="99"/>
        </w:rPr>
        <w:t> </w:t>
      </w:r>
      <w:r>
        <w:rPr>
          <w:spacing w:val="-15"/>
          <w:w w:val="99"/>
        </w:rPr>
        <w:t>眼镜等）、</w:t>
      </w:r>
      <w:r>
        <w:rPr>
          <w:rFonts w:ascii="Times New Roman" w:hAnsi="Times New Roman" w:cs="Times New Roman" w:eastAsia="Times New Roman" w:hint="default"/>
          <w:spacing w:val="-15"/>
          <w:w w:val="99"/>
        </w:rPr>
        <w:t>IoT/5G</w:t>
      </w:r>
      <w:r>
        <w:rPr>
          <w:rFonts w:ascii="Times New Roman" w:hAnsi="Times New Roman" w:cs="Times New Roman" w:eastAsia="Times New Roman" w:hint="default"/>
          <w:w w:val="99"/>
        </w:rPr>
        <w:t> </w:t>
      </w:r>
      <w:r>
        <w:rPr>
          <w:rFonts w:ascii="Times New Roman" w:hAnsi="Times New Roman" w:cs="Times New Roman" w:eastAsia="Times New Roman" w:hint="default"/>
          <w:w w:val="99"/>
        </w:rPr>
      </w:r>
      <w:r>
        <w:rPr>
          <w:spacing w:val="-3"/>
        </w:rPr>
        <w:t>设备等需求带动，</w:t>
      </w:r>
      <w:r>
        <w:rPr>
          <w:rFonts w:ascii="Times New Roman" w:hAnsi="Times New Roman" w:cs="Times New Roman" w:eastAsia="Times New Roman" w:hint="default"/>
          <w:spacing w:val="-3"/>
        </w:rPr>
        <w:t>19Q2/Q3 </w:t>
      </w:r>
      <w:r>
        <w:rPr>
          <w:spacing w:val="-4"/>
        </w:rPr>
        <w:t>相关品类的出货增速开始回升，行业景气度逐渐回暖，加上短期产能扩充有限，</w:t>
      </w:r>
      <w:r>
        <w:rPr>
          <w:rFonts w:ascii="Times New Roman" w:hAnsi="Times New Roman" w:cs="Times New Roman" w:eastAsia="Times New Roman" w:hint="default"/>
          <w:spacing w:val="-4"/>
        </w:rPr>
        <w:t>19Q4 </w:t>
      </w:r>
      <w:r>
        <w:rPr/>
        <w:t>及</w:t>
      </w:r>
      <w:r>
        <w:rPr>
          <w:spacing w:val="-56"/>
        </w:rPr>
        <w:t> </w:t>
      </w:r>
      <w:r>
        <w:rPr>
          <w:rFonts w:ascii="Times New Roman" w:hAnsi="Times New Roman" w:cs="Times New Roman" w:eastAsia="Times New Roman" w:hint="default"/>
        </w:rPr>
        <w:t>2020 </w:t>
      </w:r>
      <w:r>
        <w:rPr/>
        <w:t>年有望延续回暖趋势。兆易创新、北京君正（</w:t>
      </w:r>
      <w:r>
        <w:rPr>
          <w:rFonts w:ascii="Times New Roman" w:hAnsi="Times New Roman" w:cs="Times New Roman" w:eastAsia="Times New Roman" w:hint="default"/>
        </w:rPr>
        <w:t>ISSI</w:t>
      </w:r>
      <w:r>
        <w:rPr/>
        <w:t>）等企业有望迎来成长。</w:t>
      </w:r>
    </w:p>
    <w:p>
      <w:pPr>
        <w:spacing w:line="240" w:lineRule="auto" w:before="12" w:after="0"/>
        <w:ind w:right="0"/>
        <w:rPr>
          <w:rFonts w:ascii="宋体" w:hAnsi="宋体" w:cs="宋体" w:eastAsia="宋体" w:hint="default"/>
          <w:sz w:val="17"/>
          <w:szCs w:val="17"/>
        </w:rPr>
      </w:pPr>
    </w:p>
    <w:tbl>
      <w:tblPr>
        <w:tblW w:w="0" w:type="auto"/>
        <w:jc w:val="left"/>
        <w:tblInd w:w="118" w:type="dxa"/>
        <w:tblLayout w:type="fixed"/>
        <w:tblCellMar>
          <w:top w:w="0" w:type="dxa"/>
          <w:left w:w="0" w:type="dxa"/>
          <w:bottom w:w="0" w:type="dxa"/>
          <w:right w:w="0" w:type="dxa"/>
        </w:tblCellMar>
        <w:tblLook w:val="01E0"/>
      </w:tblPr>
      <w:tblGrid>
        <w:gridCol w:w="5020"/>
        <w:gridCol w:w="4635"/>
      </w:tblGrid>
      <w:tr>
        <w:trPr>
          <w:trHeight w:val="251" w:hRule="exact"/>
        </w:trPr>
        <w:tc>
          <w:tcPr>
            <w:tcW w:w="5020" w:type="dxa"/>
            <w:tcBorders>
              <w:top w:val="nil" w:sz="6" w:space="0" w:color="auto"/>
              <w:left w:val="nil" w:sz="6" w:space="0" w:color="auto"/>
              <w:bottom w:val="single" w:sz="4" w:space="0" w:color="044B80"/>
              <w:right w:val="nil" w:sz="6" w:space="0" w:color="auto"/>
            </w:tcBorders>
          </w:tcPr>
          <w:p>
            <w:pPr>
              <w:pStyle w:val="TableParagraph"/>
              <w:spacing w:line="200" w:lineRule="exact"/>
              <w:ind w:left="122" w:right="0"/>
              <w:jc w:val="left"/>
              <w:rPr>
                <w:rFonts w:ascii="Microsoft JhengHei" w:hAnsi="Microsoft JhengHei" w:cs="Microsoft JhengHei" w:eastAsia="Microsoft JhengHei" w:hint="default"/>
                <w:sz w:val="18"/>
                <w:szCs w:val="18"/>
              </w:rPr>
            </w:pPr>
            <w:bookmarkStart w:name="_bookmark181" w:id="182"/>
            <w:bookmarkEnd w:id="182"/>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131</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19Q1-Q3</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兆易创新、旺宏和华邦的存货周转率回升</w:t>
            </w:r>
            <w:r>
              <w:rPr>
                <w:rFonts w:ascii="Microsoft JhengHei" w:hAnsi="Microsoft JhengHei" w:cs="Microsoft JhengHei" w:eastAsia="Microsoft JhengHei" w:hint="default"/>
                <w:sz w:val="18"/>
                <w:szCs w:val="18"/>
              </w:rPr>
            </w:r>
          </w:p>
        </w:tc>
        <w:tc>
          <w:tcPr>
            <w:tcW w:w="4635" w:type="dxa"/>
            <w:tcBorders>
              <w:top w:val="nil" w:sz="6" w:space="0" w:color="auto"/>
              <w:left w:val="nil" w:sz="6" w:space="0" w:color="auto"/>
              <w:bottom w:val="single" w:sz="4" w:space="0" w:color="044B80"/>
              <w:right w:val="nil" w:sz="6" w:space="0" w:color="auto"/>
            </w:tcBorders>
          </w:tcPr>
          <w:p>
            <w:pPr>
              <w:pStyle w:val="TableParagraph"/>
              <w:spacing w:line="200" w:lineRule="exact"/>
              <w:ind w:left="153" w:right="0"/>
              <w:jc w:val="left"/>
              <w:rPr>
                <w:rFonts w:ascii="Microsoft JhengHei" w:hAnsi="Microsoft JhengHei" w:cs="Microsoft JhengHei" w:eastAsia="Microsoft JhengHei" w:hint="default"/>
                <w:sz w:val="18"/>
                <w:szCs w:val="18"/>
              </w:rPr>
            </w:pPr>
            <w:bookmarkStart w:name="_bookmark182" w:id="183"/>
            <w:bookmarkEnd w:id="183"/>
            <w:r>
              <w:rPr/>
            </w:r>
            <w:r>
              <w:rPr>
                <w:rFonts w:ascii="Microsoft JhengHei" w:hAnsi="Microsoft JhengHei" w:cs="Microsoft JhengHei" w:eastAsia="Microsoft JhengHei" w:hint="default"/>
                <w:b/>
                <w:bCs/>
                <w:sz w:val="18"/>
                <w:szCs w:val="18"/>
              </w:rPr>
              <w:t>图 </w:t>
            </w:r>
            <w:r>
              <w:rPr>
                <w:rFonts w:ascii="Arial" w:hAnsi="Arial" w:cs="Arial" w:eastAsia="Arial" w:hint="default"/>
                <w:b/>
                <w:bCs/>
                <w:spacing w:val="-8"/>
                <w:sz w:val="18"/>
                <w:szCs w:val="18"/>
              </w:rPr>
              <w:t>132</w:t>
            </w:r>
            <w:r>
              <w:rPr>
                <w:rFonts w:ascii="Microsoft JhengHei" w:hAnsi="Microsoft JhengHei" w:cs="Microsoft JhengHei" w:eastAsia="Microsoft JhengHei" w:hint="default"/>
                <w:b/>
                <w:bCs/>
                <w:spacing w:val="-8"/>
                <w:sz w:val="18"/>
                <w:szCs w:val="18"/>
              </w:rPr>
              <w:t>：全球 </w:t>
            </w:r>
            <w:r>
              <w:rPr>
                <w:rFonts w:ascii="Arial" w:hAnsi="Arial" w:cs="Arial" w:eastAsia="Arial" w:hint="default"/>
                <w:b/>
                <w:bCs/>
                <w:sz w:val="18"/>
                <w:szCs w:val="18"/>
              </w:rPr>
              <w:t>NOR Flash</w:t>
            </w:r>
            <w:r>
              <w:rPr>
                <w:rFonts w:ascii="Arial" w:hAnsi="Arial" w:cs="Arial" w:eastAsia="Arial" w:hint="default"/>
                <w:b/>
                <w:bCs/>
                <w:spacing w:val="2"/>
                <w:sz w:val="18"/>
                <w:szCs w:val="18"/>
              </w:rPr>
              <w:t> </w:t>
            </w:r>
            <w:r>
              <w:rPr>
                <w:rFonts w:ascii="Microsoft JhengHei" w:hAnsi="Microsoft JhengHei" w:cs="Microsoft JhengHei" w:eastAsia="Microsoft JhengHei" w:hint="default"/>
                <w:b/>
                <w:bCs/>
                <w:sz w:val="18"/>
                <w:szCs w:val="18"/>
              </w:rPr>
              <w:t>供给过剩率或向供需偏紧发展</w:t>
            </w:r>
            <w:r>
              <w:rPr>
                <w:rFonts w:ascii="Microsoft JhengHei" w:hAnsi="Microsoft JhengHei" w:cs="Microsoft JhengHei" w:eastAsia="Microsoft JhengHei" w:hint="default"/>
                <w:sz w:val="18"/>
                <w:szCs w:val="18"/>
              </w:rPr>
            </w:r>
          </w:p>
        </w:tc>
      </w:tr>
      <w:tr>
        <w:trPr>
          <w:trHeight w:val="3171" w:hRule="exact"/>
        </w:trPr>
        <w:tc>
          <w:tcPr>
            <w:tcW w:w="5020" w:type="dxa"/>
            <w:tcBorders>
              <w:top w:val="single" w:sz="4" w:space="0" w:color="044B80"/>
              <w:left w:val="nil" w:sz="6" w:space="0" w:color="auto"/>
              <w:bottom w:val="single" w:sz="4" w:space="0" w:color="044B80"/>
              <w:right w:val="nil" w:sz="6" w:space="0" w:color="auto"/>
            </w:tcBorders>
          </w:tcPr>
          <w:p>
            <w:pPr>
              <w:pStyle w:val="TableParagraph"/>
              <w:spacing w:line="240" w:lineRule="auto" w:before="69"/>
              <w:ind w:left="188" w:right="0"/>
              <w:jc w:val="left"/>
              <w:rPr>
                <w:rFonts w:ascii="微软雅黑" w:hAnsi="微软雅黑" w:cs="微软雅黑" w:eastAsia="微软雅黑" w:hint="default"/>
                <w:sz w:val="14"/>
                <w:szCs w:val="14"/>
              </w:rPr>
            </w:pPr>
            <w:r>
              <w:rPr>
                <w:rFonts w:ascii="微软雅黑"/>
                <w:sz w:val="14"/>
              </w:rPr>
              <w:t>5.20</w:t>
            </w:r>
          </w:p>
          <w:p>
            <w:pPr>
              <w:pStyle w:val="TableParagraph"/>
              <w:spacing w:line="240" w:lineRule="auto" w:before="8"/>
              <w:ind w:right="0"/>
              <w:jc w:val="left"/>
              <w:rPr>
                <w:rFonts w:ascii="宋体" w:hAnsi="宋体" w:cs="宋体" w:eastAsia="宋体" w:hint="default"/>
                <w:sz w:val="11"/>
                <w:szCs w:val="11"/>
              </w:rPr>
            </w:pPr>
          </w:p>
          <w:p>
            <w:pPr>
              <w:pStyle w:val="TableParagraph"/>
              <w:spacing w:line="240" w:lineRule="auto"/>
              <w:ind w:left="188" w:right="0"/>
              <w:jc w:val="left"/>
              <w:rPr>
                <w:rFonts w:ascii="微软雅黑" w:hAnsi="微软雅黑" w:cs="微软雅黑" w:eastAsia="微软雅黑" w:hint="default"/>
                <w:sz w:val="14"/>
                <w:szCs w:val="14"/>
              </w:rPr>
            </w:pPr>
            <w:r>
              <w:rPr>
                <w:rFonts w:ascii="微软雅黑"/>
                <w:sz w:val="14"/>
              </w:rPr>
              <w:t>4.20</w:t>
            </w:r>
          </w:p>
          <w:p>
            <w:pPr>
              <w:pStyle w:val="TableParagraph"/>
              <w:spacing w:line="240" w:lineRule="auto" w:before="8"/>
              <w:ind w:right="0"/>
              <w:jc w:val="left"/>
              <w:rPr>
                <w:rFonts w:ascii="宋体" w:hAnsi="宋体" w:cs="宋体" w:eastAsia="宋体" w:hint="default"/>
                <w:sz w:val="11"/>
                <w:szCs w:val="11"/>
              </w:rPr>
            </w:pPr>
          </w:p>
          <w:p>
            <w:pPr>
              <w:pStyle w:val="TableParagraph"/>
              <w:spacing w:line="240" w:lineRule="auto"/>
              <w:ind w:left="188" w:right="0"/>
              <w:jc w:val="left"/>
              <w:rPr>
                <w:rFonts w:ascii="微软雅黑" w:hAnsi="微软雅黑" w:cs="微软雅黑" w:eastAsia="微软雅黑" w:hint="default"/>
                <w:sz w:val="14"/>
                <w:szCs w:val="14"/>
              </w:rPr>
            </w:pPr>
            <w:r>
              <w:rPr>
                <w:rFonts w:ascii="微软雅黑"/>
                <w:sz w:val="14"/>
              </w:rPr>
              <w:t>3.20</w:t>
            </w:r>
          </w:p>
          <w:p>
            <w:pPr>
              <w:pStyle w:val="TableParagraph"/>
              <w:spacing w:line="240" w:lineRule="auto" w:before="9"/>
              <w:ind w:right="0"/>
              <w:jc w:val="left"/>
              <w:rPr>
                <w:rFonts w:ascii="宋体" w:hAnsi="宋体" w:cs="宋体" w:eastAsia="宋体" w:hint="default"/>
                <w:sz w:val="11"/>
                <w:szCs w:val="11"/>
              </w:rPr>
            </w:pPr>
          </w:p>
          <w:p>
            <w:pPr>
              <w:pStyle w:val="TableParagraph"/>
              <w:spacing w:line="240" w:lineRule="auto"/>
              <w:ind w:left="188" w:right="0"/>
              <w:jc w:val="left"/>
              <w:rPr>
                <w:rFonts w:ascii="微软雅黑" w:hAnsi="微软雅黑" w:cs="微软雅黑" w:eastAsia="微软雅黑" w:hint="default"/>
                <w:sz w:val="14"/>
                <w:szCs w:val="14"/>
              </w:rPr>
            </w:pPr>
            <w:r>
              <w:rPr>
                <w:rFonts w:ascii="微软雅黑"/>
                <w:sz w:val="14"/>
              </w:rPr>
              <w:t>2.20</w:t>
            </w:r>
          </w:p>
          <w:p>
            <w:pPr>
              <w:pStyle w:val="TableParagraph"/>
              <w:spacing w:line="240" w:lineRule="auto" w:before="8"/>
              <w:ind w:right="0"/>
              <w:jc w:val="left"/>
              <w:rPr>
                <w:rFonts w:ascii="宋体" w:hAnsi="宋体" w:cs="宋体" w:eastAsia="宋体" w:hint="default"/>
                <w:sz w:val="11"/>
                <w:szCs w:val="11"/>
              </w:rPr>
            </w:pPr>
          </w:p>
          <w:p>
            <w:pPr>
              <w:pStyle w:val="TableParagraph"/>
              <w:spacing w:line="240" w:lineRule="auto"/>
              <w:ind w:left="188" w:right="0"/>
              <w:jc w:val="left"/>
              <w:rPr>
                <w:rFonts w:ascii="微软雅黑" w:hAnsi="微软雅黑" w:cs="微软雅黑" w:eastAsia="微软雅黑" w:hint="default"/>
                <w:sz w:val="14"/>
                <w:szCs w:val="14"/>
              </w:rPr>
            </w:pPr>
            <w:r>
              <w:rPr>
                <w:rFonts w:ascii="微软雅黑"/>
                <w:sz w:val="14"/>
              </w:rPr>
              <w:t>1.20</w:t>
            </w:r>
          </w:p>
          <w:p>
            <w:pPr>
              <w:pStyle w:val="TableParagraph"/>
              <w:spacing w:line="240" w:lineRule="auto" w:before="8"/>
              <w:ind w:right="0"/>
              <w:jc w:val="left"/>
              <w:rPr>
                <w:rFonts w:ascii="宋体" w:hAnsi="宋体" w:cs="宋体" w:eastAsia="宋体" w:hint="default"/>
                <w:sz w:val="11"/>
                <w:szCs w:val="11"/>
              </w:rPr>
            </w:pPr>
          </w:p>
          <w:p>
            <w:pPr>
              <w:pStyle w:val="TableParagraph"/>
              <w:spacing w:line="240" w:lineRule="auto" w:after="60"/>
              <w:ind w:left="188" w:right="0"/>
              <w:jc w:val="left"/>
              <w:rPr>
                <w:rFonts w:ascii="微软雅黑" w:hAnsi="微软雅黑" w:cs="微软雅黑" w:eastAsia="微软雅黑" w:hint="default"/>
                <w:sz w:val="14"/>
                <w:szCs w:val="14"/>
              </w:rPr>
            </w:pPr>
            <w:r>
              <w:rPr>
                <w:rFonts w:ascii="微软雅黑"/>
                <w:sz w:val="14"/>
              </w:rPr>
              <w:t>0.20</w:t>
            </w:r>
          </w:p>
          <w:p>
            <w:pPr>
              <w:pStyle w:val="TableParagraph"/>
              <w:spacing w:line="240" w:lineRule="auto"/>
              <w:ind w:left="395" w:right="0"/>
              <w:jc w:val="left"/>
              <w:rPr>
                <w:rFonts w:ascii="宋体" w:hAnsi="宋体" w:cs="宋体" w:eastAsia="宋体" w:hint="default"/>
                <w:sz w:val="20"/>
                <w:szCs w:val="20"/>
              </w:rPr>
            </w:pPr>
            <w:r>
              <w:rPr>
                <w:rFonts w:ascii="宋体" w:hAnsi="宋体" w:cs="宋体" w:eastAsia="宋体" w:hint="default"/>
                <w:sz w:val="20"/>
                <w:szCs w:val="20"/>
              </w:rPr>
              <w:pict>
                <v:group style="width:209.4pt;height:21.75pt;mso-position-horizontal-relative:char;mso-position-vertical-relative:line" coordorigin="0,0" coordsize="4188,435">
                  <v:group style="position:absolute;left:0;top:7;width:417;height:428" coordorigin="0,7" coordsize="417,428">
                    <v:shape style="position:absolute;left:0;top:7;width:417;height:428" coordorigin="0,7" coordsize="417,428" path="m60,336l38,336,42,338,51,346,53,350,55,360,55,363,55,369,53,379,51,389,50,397,67,434,85,416,68,416,66,413,64,411,62,405,62,402,62,394,64,386,67,365,68,361,67,356,65,343,61,337,60,336xe" filled="true" fillcolor="#000000" stroked="false">
                      <v:path arrowok="t"/>
                      <v:fill type="solid"/>
                    </v:shape>
                    <v:shape style="position:absolute;left:0;top:7;width:417;height:428" coordorigin="0,7" coordsize="417,428" path="m106,378l68,416,85,416,115,386,106,378xe" filled="true" fillcolor="#000000" stroked="false">
                      <v:path arrowok="t"/>
                      <v:fill type="solid"/>
                    </v:shape>
                    <v:shape style="position:absolute;left:0;top:7;width:417;height:428" coordorigin="0,7" coordsize="417,428" path="m42,322l0,356,0,361,9,371,9,365,10,360,38,336,60,336,49,325,42,322xe" filled="true" fillcolor="#000000" stroked="false">
                      <v:path arrowok="t"/>
                      <v:fill type="solid"/>
                    </v:shape>
                    <v:shape style="position:absolute;left:0;top:7;width:417;height:428" coordorigin="0,7" coordsize="417,428" path="m100,266l85,266,72,274,63,282,60,292,62,304,104,356,132,365,141,363,153,351,133,351,123,350,75,303,74,292,79,283,88,278,122,278,116,273,100,266xe" filled="true" fillcolor="#000000" stroked="false">
                      <v:path arrowok="t"/>
                      <v:fill type="solid"/>
                    </v:shape>
                    <v:shape style="position:absolute;left:0;top:7;width:417;height:428" coordorigin="0,7" coordsize="417,428" path="m122,278l88,278,98,279,111,287,146,336,146,338,142,346,133,351,153,351,157,347,160,337,160,336,135,289,122,278xe" filled="true" fillcolor="#000000" stroked="false">
                      <v:path arrowok="t"/>
                      <v:fill type="solid"/>
                    </v:shape>
                    <v:shape style="position:absolute;left:0;top:7;width:417;height:428" coordorigin="0,7" coordsize="417,428" path="m163,226l144,226,209,292,219,282,163,226xe" filled="true" fillcolor="#000000" stroked="false">
                      <v:path arrowok="t"/>
                      <v:fill type="solid"/>
                    </v:shape>
                    <v:shape style="position:absolute;left:0;top:7;width:417;height:428" coordorigin="0,7" coordsize="417,428" path="m141,204l137,208,137,212,137,212,136,218,131,232,129,238,126,243,135,253,138,249,140,244,143,234,144,229,144,226,163,226,141,204xe" filled="true" fillcolor="#000000" stroked="false">
                      <v:path arrowok="t"/>
                      <v:fill type="solid"/>
                    </v:shape>
                    <v:shape style="position:absolute;left:0;top:7;width:417;height:428" coordorigin="0,7" coordsize="417,428" path="m214,136l209,138,204,141,189,156,186,168,188,182,222,234,254,243,263,240,273,231,254,231,241,229,235,226,226,217,224,212,224,209,217,209,207,199,202,189,198,169,201,161,212,150,217,147,223,145,214,136xe" filled="true" fillcolor="#000000" stroked="false">
                      <v:path arrowok="t"/>
                      <v:fill type="solid"/>
                    </v:shape>
                    <v:shape style="position:absolute;left:0;top:7;width:417;height:428" coordorigin="0,7" coordsize="417,428" path="m272,185l240,185,250,185,256,188,266,198,269,204,270,215,268,220,259,229,254,231,273,231,278,225,282,217,281,199,277,190,272,185xe" filled="true" fillcolor="#000000" stroked="false">
                      <v:path arrowok="t"/>
                      <v:fill type="solid"/>
                    </v:shape>
                    <v:shape style="position:absolute;left:0;top:7;width:417;height:428" coordorigin="0,7" coordsize="417,428" path="m239,171l231,174,216,189,214,198,218,209,217,209,224,209,224,200,226,195,235,187,240,185,272,185,263,175,255,172,239,171xe" filled="true" fillcolor="#000000" stroked="false">
                      <v:path arrowok="t"/>
                      <v:fill type="solid"/>
                    </v:shape>
                    <v:shape style="position:absolute;left:0;top:7;width:417;height:428" coordorigin="0,7" coordsize="417,428" path="m284,69l245,122,247,133,292,179,302,180,312,179,322,177,331,172,337,167,314,167,293,165,283,160,265,142,260,132,258,111,262,102,278,86,286,82,329,82,327,80,317,74,308,71,298,69,284,69xe" filled="true" fillcolor="#000000" stroked="false">
                      <v:path arrowok="t"/>
                      <v:fill type="solid"/>
                    </v:shape>
                    <v:shape style="position:absolute;left:0;top:7;width:417;height:428" coordorigin="0,7" coordsize="417,428" path="m329,82l286,82,306,84,316,89,336,109,341,119,342,139,339,148,323,163,314,167,337,167,339,165,344,160,347,156,350,151,375,147,385,137,354,137,355,134,355,132,355,127,353,117,350,107,344,97,335,88,329,82xe" filled="true" fillcolor="#000000" stroked="false">
                      <v:path arrowok="t"/>
                      <v:fill type="solid"/>
                    </v:shape>
                    <v:shape style="position:absolute;left:0;top:7;width:417;height:428" coordorigin="0,7" coordsize="417,428" path="m391,131l354,137,385,137,391,131xe" filled="true" fillcolor="#000000" stroked="false">
                      <v:path arrowok="t"/>
                      <v:fill type="solid"/>
                    </v:shape>
                    <v:shape style="position:absolute;left:0;top:7;width:417;height:428" coordorigin="0,7" coordsize="417,428" path="m361,29l342,29,407,94,417,85,361,29xe" filled="true" fillcolor="#000000" stroked="false">
                      <v:path arrowok="t"/>
                      <v:fill type="solid"/>
                    </v:shape>
                    <v:shape style="position:absolute;left:0;top:7;width:417;height:428" coordorigin="0,7" coordsize="417,428" path="m338,7l335,10,335,15,333,21,329,35,326,41,323,46,333,56,335,52,337,47,341,36,342,32,342,29,361,29,338,7xe" filled="true" fillcolor="#000000" stroked="false">
                      <v:path arrowok="t"/>
                      <v:fill type="solid"/>
                    </v:shape>
                  </v:group>
                  <v:group style="position:absolute;left:269;top:5;width:434;height:429" coordorigin="269,5" coordsize="434,429">
                    <v:shape style="position:absolute;left:269;top:5;width:434;height:429" coordorigin="269,5" coordsize="434,429" path="m329,336l307,336,312,338,316,342,320,346,322,351,324,362,324,369,322,380,320,389,319,398,336,434,354,417,337,417,335,414,333,411,331,406,331,403,332,395,333,387,337,366,337,357,334,344,330,338,329,336xe" filled="true" fillcolor="#000000" stroked="false">
                      <v:path arrowok="t"/>
                      <v:fill type="solid"/>
                    </v:shape>
                    <v:shape style="position:absolute;left:269;top:5;width:434;height:429" coordorigin="269,5" coordsize="434,429" path="m375,378l337,417,354,417,384,387,375,378xe" filled="true" fillcolor="#000000" stroked="false">
                      <v:path arrowok="t"/>
                      <v:fill type="solid"/>
                    </v:shape>
                    <v:shape style="position:absolute;left:269;top:5;width:434;height:429" coordorigin="269,5" coordsize="434,429" path="m311,323l269,357,269,362,279,372,278,366,279,361,282,351,285,347,292,339,297,336,329,336,318,325,311,323xe" filled="true" fillcolor="#000000" stroked="false">
                      <v:path arrowok="t"/>
                      <v:fill type="solid"/>
                    </v:shape>
                    <v:shape style="position:absolute;left:269;top:5;width:434;height:429" coordorigin="269,5" coordsize="434,429" path="m369,267l354,267,341,275,332,283,329,293,332,305,374,357,401,366,410,364,422,351,402,351,392,350,345,304,343,293,348,283,357,279,392,279,386,274,369,267xe" filled="true" fillcolor="#000000" stroked="false">
                      <v:path arrowok="t"/>
                      <v:fill type="solid"/>
                    </v:shape>
                    <v:shape style="position:absolute;left:269;top:5;width:434;height:429" coordorigin="269,5" coordsize="434,429" path="m392,279l357,279,367,280,380,287,395,301,408,314,415,328,416,338,411,347,402,351,422,351,426,347,429,338,427,325,424,317,420,309,413,299,404,290,392,279xe" filled="true" fillcolor="#000000" stroked="false">
                      <v:path arrowok="t"/>
                      <v:fill type="solid"/>
                    </v:shape>
                    <v:shape style="position:absolute;left:269;top:5;width:434;height:429" coordorigin="269,5" coordsize="434,429" path="m433,227l413,227,479,293,488,283,433,227xe" filled="true" fillcolor="#000000" stroked="false">
                      <v:path arrowok="t"/>
                      <v:fill type="solid"/>
                    </v:shape>
                    <v:shape style="position:absolute;left:269;top:5;width:434;height:429" coordorigin="269,5" coordsize="434,429" path="m410,204l406,208,406,212,405,219,401,233,398,240,395,244,405,253,407,250,409,245,412,234,413,230,413,227,433,227,410,204xe" filled="true" fillcolor="#000000" stroked="false">
                      <v:path arrowok="t"/>
                      <v:fill type="solid"/>
                    </v:shape>
                    <v:shape style="position:absolute;left:269;top:5;width:434;height:429" coordorigin="269,5" coordsize="434,429" path="m483,137l478,139,473,142,459,156,455,169,457,182,492,234,524,244,533,241,542,231,523,231,510,230,493,210,487,210,477,200,471,189,467,170,470,162,481,151,486,148,492,146,483,137xe" filled="true" fillcolor="#000000" stroked="false">
                      <v:path arrowok="t"/>
                      <v:fill type="solid"/>
                    </v:shape>
                    <v:shape style="position:absolute;left:269;top:5;width:434;height:429" coordorigin="269,5" coordsize="434,429" path="m541,185l509,185,520,186,525,189,535,199,538,204,539,216,537,220,528,230,523,231,542,231,548,226,551,218,550,199,547,191,541,185xe" filled="true" fillcolor="#000000" stroked="false">
                      <v:path arrowok="t"/>
                      <v:fill type="solid"/>
                    </v:shape>
                    <v:shape style="position:absolute;left:269;top:5;width:434;height:429" coordorigin="269,5" coordsize="434,429" path="m508,171l500,174,486,189,483,199,487,210,493,210,493,201,495,196,504,188,509,185,541,185,532,176,524,173,508,171xe" filled="true" fillcolor="#000000" stroked="false">
                      <v:path arrowok="t"/>
                      <v:fill type="solid"/>
                    </v:shape>
                    <v:shape style="position:absolute;left:269;top:5;width:434;height:429" coordorigin="269,5" coordsize="434,429" path="m553,69l514,124,516,133,561,180,572,181,582,180,591,177,600,173,606,167,583,167,562,166,553,161,543,151,534,143,529,132,528,112,531,102,547,87,556,83,599,83,596,80,587,75,577,72,567,71,553,69xe" filled="true" fillcolor="#000000" stroked="false">
                      <v:path arrowok="t"/>
                      <v:fill type="solid"/>
                    </v:shape>
                    <v:shape style="position:absolute;left:269;top:5;width:434;height:429" coordorigin="269,5" coordsize="434,429" path="m599,83l556,83,576,84,585,90,605,109,610,120,612,139,608,148,592,165,583,167,606,167,608,165,613,161,616,156,619,151,644,147,655,137,624,137,624,135,624,131,605,88,599,83xe" filled="true" fillcolor="#000000" stroked="false">
                      <v:path arrowok="t"/>
                      <v:fill type="solid"/>
                    </v:shape>
                    <v:shape style="position:absolute;left:269;top:5;width:434;height:429" coordorigin="269,5" coordsize="434,429" path="m661,132l624,137,655,137,661,132xe" filled="true" fillcolor="#000000" stroked="false">
                      <v:path arrowok="t"/>
                      <v:fill type="solid"/>
                    </v:shape>
                    <v:shape style="position:absolute;left:269;top:5;width:434;height:429" coordorigin="269,5" coordsize="434,429" path="m647,19l625,19,630,20,634,24,638,28,640,34,642,43,642,52,640,63,638,72,638,80,654,117,673,98,656,98,653,97,651,94,650,88,649,86,649,83,650,77,651,69,655,48,655,39,652,26,648,20,647,19xe" filled="true" fillcolor="#000000" stroked="false">
                      <v:path arrowok="t"/>
                      <v:fill type="solid"/>
                    </v:shape>
                    <v:shape style="position:absolute;left:269;top:5;width:434;height:429" coordorigin="269,5" coordsize="434,429" path="m694,61l656,98,673,98,702,69,694,61xe" filled="true" fillcolor="#000000" stroked="false">
                      <v:path arrowok="t"/>
                      <v:fill type="solid"/>
                    </v:shape>
                    <v:shape style="position:absolute;left:269;top:5;width:434;height:429" coordorigin="269,5" coordsize="434,429" path="m629,5l587,39,587,45,597,54,597,48,597,42,600,33,603,28,611,22,615,19,647,19,636,8,629,5xe" filled="true" fillcolor="#000000" stroked="false">
                      <v:path arrowok="t"/>
                      <v:fill type="solid"/>
                    </v:shape>
                  </v:group>
                  <v:group style="position:absolute;left:538;top:7;width:420;height:428" coordorigin="538,7" coordsize="420,428">
                    <v:shape style="position:absolute;left:538;top:7;width:420;height:428" coordorigin="538,7" coordsize="420,428" path="m598,336l576,336,581,338,585,342,589,346,591,351,593,362,593,369,591,380,589,389,589,398,605,434,623,417,607,417,604,414,602,411,601,406,600,403,601,395,602,387,606,366,606,357,603,344,599,338,598,336xe" filled="true" fillcolor="#000000" stroked="false">
                      <v:path arrowok="t"/>
                      <v:fill type="solid"/>
                    </v:shape>
                    <v:shape style="position:absolute;left:538;top:7;width:420;height:428" coordorigin="538,7" coordsize="420,428" path="m645,378l607,417,623,417,653,387,645,378xe" filled="true" fillcolor="#000000" stroked="false">
                      <v:path arrowok="t"/>
                      <v:fill type="solid"/>
                    </v:shape>
                    <v:shape style="position:absolute;left:538;top:7;width:420;height:428" coordorigin="538,7" coordsize="420,428" path="m580,323l538,357,538,362,548,372,548,366,548,361,552,351,554,347,562,339,566,336,598,336,587,325,580,323xe" filled="true" fillcolor="#000000" stroked="false">
                      <v:path arrowok="t"/>
                      <v:fill type="solid"/>
                    </v:shape>
                    <v:shape style="position:absolute;left:538;top:7;width:420;height:428" coordorigin="538,7" coordsize="420,428" path="m638,267l623,267,610,275,601,283,598,293,601,305,643,357,670,366,680,364,692,351,672,351,661,350,614,304,613,293,617,283,626,279,661,279,655,274,638,267xe" filled="true" fillcolor="#000000" stroked="false">
                      <v:path arrowok="t"/>
                      <v:fill type="solid"/>
                    </v:shape>
                    <v:shape style="position:absolute;left:538;top:7;width:420;height:428" coordorigin="538,7" coordsize="420,428" path="m661,279l626,279,637,280,649,287,664,301,677,314,684,328,685,338,680,347,672,351,692,351,696,347,699,338,696,325,694,317,689,309,682,299,673,290,661,279xe" filled="true" fillcolor="#000000" stroked="false">
                      <v:path arrowok="t"/>
                      <v:fill type="solid"/>
                    </v:shape>
                    <v:shape style="position:absolute;left:538;top:7;width:420;height:428" coordorigin="538,7" coordsize="420,428" path="m702,227l682,227,748,293,757,283,702,227xe" filled="true" fillcolor="#000000" stroked="false">
                      <v:path arrowok="t"/>
                      <v:fill type="solid"/>
                    </v:shape>
                    <v:shape style="position:absolute;left:538;top:7;width:420;height:428" coordorigin="538,7" coordsize="420,428" path="m679,204l676,208,675,212,674,219,670,233,667,240,664,244,674,253,676,250,678,245,682,234,682,230,682,227,702,227,679,204xe" filled="true" fillcolor="#000000" stroked="false">
                      <v:path arrowok="t"/>
                      <v:fill type="solid"/>
                    </v:shape>
                    <v:shape style="position:absolute;left:538;top:7;width:420;height:428" coordorigin="538,7" coordsize="420,428" path="m752,137l748,139,743,142,728,156,724,169,726,182,761,234,793,244,802,241,811,231,792,231,780,230,762,210,756,210,746,200,740,189,737,170,739,162,750,151,755,148,761,146,752,137xe" filled="true" fillcolor="#000000" stroked="false">
                      <v:path arrowok="t"/>
                      <v:fill type="solid"/>
                    </v:shape>
                    <v:shape style="position:absolute;left:538;top:7;width:420;height:428" coordorigin="538,7" coordsize="420,428" path="m810,185l778,185,789,186,794,189,804,199,807,204,808,216,806,220,797,230,792,231,811,231,817,226,820,218,820,199,816,191,810,185xe" filled="true" fillcolor="#000000" stroked="false">
                      <v:path arrowok="t"/>
                      <v:fill type="solid"/>
                    </v:shape>
                    <v:shape style="position:absolute;left:538;top:7;width:420;height:428" coordorigin="538,7" coordsize="420,428" path="m777,171l769,174,755,189,753,199,756,210,762,210,762,201,764,196,773,188,778,185,810,185,801,176,793,173,777,171xe" filled="true" fillcolor="#000000" stroked="false">
                      <v:path arrowok="t"/>
                      <v:fill type="solid"/>
                    </v:shape>
                    <v:shape style="position:absolute;left:538;top:7;width:420;height:428" coordorigin="538,7" coordsize="420,428" path="m823,69l784,124,785,133,831,180,841,181,851,180,860,177,869,173,875,167,852,167,832,166,822,161,813,151,803,143,798,132,797,112,800,102,816,87,825,83,868,83,865,80,856,75,846,72,836,71,823,69xe" filled="true" fillcolor="#000000" stroked="false">
                      <v:path arrowok="t"/>
                      <v:fill type="solid"/>
                    </v:shape>
                    <v:shape style="position:absolute;left:538;top:7;width:420;height:428" coordorigin="538,7" coordsize="420,428" path="m868,83l825,83,845,84,855,90,874,109,879,120,881,139,877,148,861,165,852,167,875,167,878,165,882,161,886,156,888,151,913,147,924,137,893,137,893,135,893,132,874,88,868,83xe" filled="true" fillcolor="#000000" stroked="false">
                      <v:path arrowok="t"/>
                      <v:fill type="solid"/>
                    </v:shape>
                    <v:shape style="position:absolute;left:538;top:7;width:420;height:428" coordorigin="538,7" coordsize="420,428" path="m930,132l893,137,924,137,930,132xe" filled="true" fillcolor="#000000" stroked="false">
                      <v:path arrowok="t"/>
                      <v:fill type="solid"/>
                    </v:shape>
                    <v:shape style="position:absolute;left:538;top:7;width:420;height:428" coordorigin="538,7" coordsize="420,428" path="m952,54l922,54,931,56,938,60,943,64,945,69,944,80,941,86,929,98,921,102,912,103,922,113,957,64,954,57,952,54xe" filled="true" fillcolor="#000000" stroked="false">
                      <v:path arrowok="t"/>
                      <v:fill type="solid"/>
                    </v:shape>
                    <v:shape style="position:absolute;left:538;top:7;width:420;height:428" coordorigin="538,7" coordsize="420,428" path="m912,19l891,19,909,35,907,46,889,65,897,73,903,67,913,58,922,54,952,54,946,49,911,49,918,37,917,24,912,19xe" filled="true" fillcolor="#000000" stroked="false">
                      <v:path arrowok="t"/>
                      <v:fill type="solid"/>
                    </v:shape>
                    <v:shape style="position:absolute;left:538;top:7;width:420;height:428" coordorigin="538,7" coordsize="420,428" path="m895,7l854,39,863,49,864,41,867,34,882,19,912,19,902,9,895,7xe" filled="true" fillcolor="#000000" stroked="false">
                      <v:path arrowok="t"/>
                      <v:fill type="solid"/>
                    </v:shape>
                    <v:shape style="position:absolute;left:538;top:7;width:420;height:428" coordorigin="538,7" coordsize="420,428" path="m937,42l924,42,917,45,911,49,946,49,943,45,937,42xe" filled="true" fillcolor="#000000" stroked="false">
                      <v:path arrowok="t"/>
                      <v:fill type="solid"/>
                    </v:shape>
                  </v:group>
                  <v:group style="position:absolute;left:808;top:0;width:425;height:435" coordorigin="808,0" coordsize="425,435">
                    <v:shape style="position:absolute;left:808;top:0;width:425;height:435" coordorigin="808,0" coordsize="425,435" path="m867,336l845,336,850,338,858,346,861,350,863,360,863,363,862,369,860,379,859,389,858,397,874,434,893,416,876,416,873,413,872,411,870,405,869,402,870,394,871,386,875,365,875,361,875,356,872,343,869,337,867,336xe" filled="true" fillcolor="#000000" stroked="false">
                      <v:path arrowok="t"/>
                      <v:fill type="solid"/>
                    </v:shape>
                    <v:shape style="position:absolute;left:808;top:0;width:425;height:435" coordorigin="808,0" coordsize="425,435" path="m914,378l876,416,893,416,922,386,914,378xe" filled="true" fillcolor="#000000" stroked="false">
                      <v:path arrowok="t"/>
                      <v:fill type="solid"/>
                    </v:shape>
                    <v:shape style="position:absolute;left:808;top:0;width:425;height:435" coordorigin="808,0" coordsize="425,435" path="m849,322l808,356,808,361,817,371,817,365,818,360,845,336,867,336,857,325,849,322xe" filled="true" fillcolor="#000000" stroked="false">
                      <v:path arrowok="t"/>
                      <v:fill type="solid"/>
                    </v:shape>
                    <v:shape style="position:absolute;left:808;top:0;width:425;height:435" coordorigin="808,0" coordsize="425,435" path="m907,266l892,266,879,274,871,282,868,292,870,304,912,356,939,365,949,363,961,351,941,351,930,350,883,303,882,292,887,283,895,278,930,278,924,273,907,266xe" filled="true" fillcolor="#000000" stroked="false">
                      <v:path arrowok="t"/>
                      <v:fill type="solid"/>
                    </v:shape>
                    <v:shape style="position:absolute;left:808;top:0;width:425;height:435" coordorigin="808,0" coordsize="425,435" path="m930,278l895,278,906,279,919,287,954,336,954,338,949,346,941,351,961,351,965,347,968,337,968,336,943,289,930,278xe" filled="true" fillcolor="#000000" stroked="false">
                      <v:path arrowok="t"/>
                      <v:fill type="solid"/>
                    </v:shape>
                    <v:shape style="position:absolute;left:808;top:0;width:425;height:435" coordorigin="808,0" coordsize="425,435" path="m971,226l952,226,1017,292,1027,282,971,226xe" filled="true" fillcolor="#000000" stroked="false">
                      <v:path arrowok="t"/>
                      <v:fill type="solid"/>
                    </v:shape>
                    <v:shape style="position:absolute;left:808;top:0;width:425;height:435" coordorigin="808,0" coordsize="425,435" path="m948,204l945,208,945,212,944,212,943,218,939,232,936,238,933,243,943,253,945,249,947,244,951,234,952,229,952,226,971,226,948,204xe" filled="true" fillcolor="#000000" stroked="false">
                      <v:path arrowok="t"/>
                      <v:fill type="solid"/>
                    </v:shape>
                    <v:shape style="position:absolute;left:808;top:0;width:425;height:435" coordorigin="808,0" coordsize="425,435" path="m1021,136l1017,138,1012,141,997,156,993,168,995,182,1030,234,1062,243,1071,240,1081,231,1061,231,1049,229,1043,226,1034,217,1032,212,1032,209,1025,209,1015,199,1009,189,1006,169,1008,161,1019,150,1024,147,1030,145,1021,136xe" filled="true" fillcolor="#000000" stroked="false">
                      <v:path arrowok="t"/>
                      <v:fill type="solid"/>
                    </v:shape>
                    <v:shape style="position:absolute;left:808;top:0;width:425;height:435" coordorigin="808,0" coordsize="425,435" path="m1079,185l1047,185,1058,185,1063,188,1074,198,1076,204,1077,215,1075,220,1067,229,1061,231,1081,231,1086,225,1089,217,1089,199,1085,190,1079,185xe" filled="true" fillcolor="#000000" stroked="false">
                      <v:path arrowok="t"/>
                      <v:fill type="solid"/>
                    </v:shape>
                    <v:shape style="position:absolute;left:808;top:0;width:425;height:435" coordorigin="808,0" coordsize="425,435" path="m1046,171l1039,174,1024,189,1022,198,1025,209,1025,209,1032,209,1031,200,1033,195,1042,187,1047,185,1079,185,1070,175,1063,172,1046,171xe" filled="true" fillcolor="#000000" stroked="false">
                      <v:path arrowok="t"/>
                      <v:fill type="solid"/>
                    </v:shape>
                    <v:shape style="position:absolute;left:808;top:0;width:425;height:435" coordorigin="808,0" coordsize="425,435" path="m1092,69l1053,122,1054,133,1100,179,1110,180,1120,179,1129,177,1138,172,1144,167,1121,167,1101,165,1091,160,1073,142,1068,132,1066,111,1069,102,1085,86,1094,82,1137,82,1134,80,1125,74,1115,71,1105,69,1092,69xe" filled="true" fillcolor="#000000" stroked="false">
                      <v:path arrowok="t"/>
                      <v:fill type="solid"/>
                    </v:shape>
                    <v:shape style="position:absolute;left:808;top:0;width:425;height:435" coordorigin="808,0" coordsize="425,435" path="m1137,82l1094,82,1114,84,1124,89,1143,109,1149,119,1150,139,1146,148,1130,163,1121,167,1144,167,1147,165,1151,160,1155,156,1157,151,1183,147,1193,137,1162,137,1163,134,1143,88,1137,82xe" filled="true" fillcolor="#000000" stroked="false">
                      <v:path arrowok="t"/>
                      <v:fill type="solid"/>
                    </v:shape>
                    <v:shape style="position:absolute;left:808;top:0;width:425;height:435" coordorigin="808,0" coordsize="425,435" path="m1199,131l1162,137,1193,137,1199,131xe" filled="true" fillcolor="#000000" stroked="false">
                      <v:path arrowok="t"/>
                      <v:fill type="solid"/>
                    </v:shape>
                    <v:shape style="position:absolute;left:808;top:0;width:425;height:435" coordorigin="808,0" coordsize="425,435" path="m1156,0l1146,10,1149,20,1152,30,1162,96,1169,104,1188,85,1172,85,1171,73,1169,62,1167,52,1166,43,1163,33,1161,23,1179,23,1156,0xe" filled="true" fillcolor="#000000" stroked="false">
                      <v:path arrowok="t"/>
                      <v:fill type="solid"/>
                    </v:shape>
                    <v:shape style="position:absolute;left:808;top:0;width:425;height:435" coordorigin="808,0" coordsize="425,435" path="m1224,68l1205,68,1223,86,1233,76,1224,68xe" filled="true" fillcolor="#000000" stroked="false">
                      <v:path arrowok="t"/>
                      <v:fill type="solid"/>
                    </v:shape>
                    <v:shape style="position:absolute;left:808;top:0;width:425;height:435" coordorigin="808,0" coordsize="425,435" path="m1179,23l1161,23,1197,60,1172,85,1188,85,1205,68,1224,68,1215,59,1223,51,1206,51,1179,23xe" filled="true" fillcolor="#000000" stroked="false">
                      <v:path arrowok="t"/>
                      <v:fill type="solid"/>
                    </v:shape>
                    <v:shape style="position:absolute;left:808;top:0;width:425;height:435" coordorigin="808,0" coordsize="425,435" path="m1218,39l1206,51,1223,51,1226,47,1218,39xe" filled="true" fillcolor="#000000" stroked="false">
                      <v:path arrowok="t"/>
                      <v:fill type="solid"/>
                    </v:shape>
                  </v:group>
                  <v:group style="position:absolute;left:1077;top:7;width:417;height:428" coordorigin="1077,7" coordsize="417,428">
                    <v:shape style="position:absolute;left:1077;top:7;width:417;height:428" coordorigin="1077,7" coordsize="417,428" path="m1136,336l1115,336,1119,338,1127,346,1130,350,1132,360,1132,363,1131,369,1130,379,1128,389,1127,397,1144,434,1162,416,1145,416,1142,413,1141,411,1140,408,1139,405,1139,402,1139,398,1139,394,1140,386,1142,376,1144,365,1144,360,1144,356,1143,350,1141,343,1138,337,1136,336xe" filled="true" fillcolor="#000000" stroked="false">
                      <v:path arrowok="t"/>
                      <v:fill type="solid"/>
                    </v:shape>
                    <v:shape style="position:absolute;left:1077;top:7;width:417;height:428" coordorigin="1077,7" coordsize="417,428" path="m1183,378l1145,416,1162,416,1192,386,1183,378xe" filled="true" fillcolor="#000000" stroked="false">
                      <v:path arrowok="t"/>
                      <v:fill type="solid"/>
                    </v:shape>
                    <v:shape style="position:absolute;left:1077;top:7;width:417;height:428" coordorigin="1077,7" coordsize="417,428" path="m1119,322l1077,356,1077,361,1086,371,1086,365,1087,360,1115,336,1136,336,1126,325,1119,322xe" filled="true" fillcolor="#000000" stroked="false">
                      <v:path arrowok="t"/>
                      <v:fill type="solid"/>
                    </v:shape>
                    <v:shape style="position:absolute;left:1077;top:7;width:417;height:428" coordorigin="1077,7" coordsize="417,428" path="m1176,266l1161,266,1148,274,1140,282,1137,292,1139,304,1181,356,1209,365,1218,363,1230,351,1210,351,1199,350,1152,303,1151,292,1156,283,1164,278,1199,278,1193,273,1176,266xe" filled="true" fillcolor="#000000" stroked="false">
                      <v:path arrowok="t"/>
                      <v:fill type="solid"/>
                    </v:shape>
                    <v:shape style="position:absolute;left:1077;top:7;width:417;height:428" coordorigin="1077,7" coordsize="417,428" path="m1199,278l1164,278,1175,279,1188,287,1223,336,1223,338,1219,346,1210,351,1230,351,1234,347,1237,337,1237,336,1212,289,1199,278xe" filled="true" fillcolor="#000000" stroked="false">
                      <v:path arrowok="t"/>
                      <v:fill type="solid"/>
                    </v:shape>
                    <v:shape style="position:absolute;left:1077;top:7;width:417;height:428" coordorigin="1077,7" coordsize="417,428" path="m1240,226l1221,226,1286,292,1296,282,1240,226xe" filled="true" fillcolor="#000000" stroked="false">
                      <v:path arrowok="t"/>
                      <v:fill type="solid"/>
                    </v:shape>
                    <v:shape style="position:absolute;left:1077;top:7;width:417;height:428" coordorigin="1077,7" coordsize="417,428" path="m1218,204l1214,208,1214,212,1212,218,1208,232,1206,238,1203,243,1212,253,1214,249,1216,244,1220,234,1221,229,1221,226,1240,226,1218,204xe" filled="true" fillcolor="#000000" stroked="false">
                      <v:path arrowok="t"/>
                      <v:fill type="solid"/>
                    </v:shape>
                    <v:shape style="position:absolute;left:1077;top:7;width:417;height:428" coordorigin="1077,7" coordsize="417,428" path="m1303,151l1291,151,1296,166,1321,228,1332,246,1343,235,1337,227,1331,218,1304,153,1303,151xe" filled="true" fillcolor="#000000" stroked="false">
                      <v:path arrowok="t"/>
                      <v:fill type="solid"/>
                    </v:shape>
                    <v:shape style="position:absolute;left:1077;top:7;width:417;height:428" coordorigin="1077,7" coordsize="417,428" path="m1293,131l1245,180,1253,189,1291,151,1303,151,1299,137,1293,131xe" filled="true" fillcolor="#000000" stroked="false">
                      <v:path arrowok="t"/>
                      <v:fill type="solid"/>
                    </v:shape>
                    <v:shape style="position:absolute;left:1077;top:7;width:417;height:428" coordorigin="1077,7" coordsize="417,428" path="m1375,69l1323,112,1322,122,1323,133,1369,179,1379,180,1389,179,1399,177,1408,172,1413,167,1391,167,1370,165,1360,160,1351,151,1342,142,1337,132,1335,111,1339,102,1346,94,1354,86,1363,82,1406,82,1403,80,1394,74,1385,71,1375,69xe" filled="true" fillcolor="#000000" stroked="false">
                      <v:path arrowok="t"/>
                      <v:fill type="solid"/>
                    </v:shape>
                    <v:shape style="position:absolute;left:1077;top:7;width:417;height:428" coordorigin="1077,7" coordsize="417,428" path="m1406,82l1363,82,1383,84,1393,89,1403,99,1413,109,1418,119,1418,129,1419,139,1415,148,1400,163,1391,167,1413,167,1416,165,1420,160,1424,156,1427,151,1452,147,1462,137,1431,137,1432,134,1412,88,1406,82xe" filled="true" fillcolor="#000000" stroked="false">
                      <v:path arrowok="t"/>
                      <v:fill type="solid"/>
                    </v:shape>
                    <v:shape style="position:absolute;left:1077;top:7;width:417;height:428" coordorigin="1077,7" coordsize="417,428" path="m1468,131l1431,137,1462,137,1468,131xe" filled="true" fillcolor="#000000" stroked="false">
                      <v:path arrowok="t"/>
                      <v:fill type="solid"/>
                    </v:shape>
                    <v:shape style="position:absolute;left:1077;top:7;width:417;height:428" coordorigin="1077,7" coordsize="417,428" path="m1438,29l1418,29,1484,94,1493,85,1438,29xe" filled="true" fillcolor="#000000" stroked="false">
                      <v:path arrowok="t"/>
                      <v:fill type="solid"/>
                    </v:shape>
                    <v:shape style="position:absolute;left:1077;top:7;width:417;height:428" coordorigin="1077,7" coordsize="417,428" path="m1415,7l1412,10,1411,15,1410,21,1408,28,1406,35,1403,41,1400,46,1410,56,1412,52,1414,47,1416,42,1418,36,1418,32,1418,29,1438,29,1415,7xe" filled="true" fillcolor="#000000" stroked="false">
                      <v:path arrowok="t"/>
                      <v:fill type="solid"/>
                    </v:shape>
                  </v:group>
                  <v:group style="position:absolute;left:1346;top:4;width:433;height:430" coordorigin="1346,4" coordsize="433,430">
                    <v:shape style="position:absolute;left:1346;top:4;width:433;height:430" coordorigin="1346,4" coordsize="433,430" path="m1406,336l1384,336,1388,338,1397,346,1399,350,1400,356,1401,360,1401,363,1401,369,1399,379,1397,389,1396,397,1413,434,1431,416,1414,416,1412,413,1410,411,1409,408,1408,405,1413,365,1414,360,1413,356,1411,343,1407,337,1406,336xe" filled="true" fillcolor="#000000" stroked="false">
                      <v:path arrowok="t"/>
                      <v:fill type="solid"/>
                    </v:shape>
                    <v:shape style="position:absolute;left:1346;top:4;width:433;height:430" coordorigin="1346,4" coordsize="433,430" path="m1452,378l1414,416,1431,416,1461,386,1452,378xe" filled="true" fillcolor="#000000" stroked="false">
                      <v:path arrowok="t"/>
                      <v:fill type="solid"/>
                    </v:shape>
                    <v:shape style="position:absolute;left:1346;top:4;width:433;height:430" coordorigin="1346,4" coordsize="433,430" path="m1388,322l1346,361,1355,371,1355,365,1356,360,1384,336,1406,336,1395,325,1388,322xe" filled="true" fillcolor="#000000" stroked="false">
                      <v:path arrowok="t"/>
                      <v:fill type="solid"/>
                    </v:shape>
                    <v:shape style="position:absolute;left:1346;top:4;width:433;height:430" coordorigin="1346,4" coordsize="433,430" path="m1446,266l1431,266,1418,274,1409,282,1406,292,1408,304,1450,356,1478,365,1487,363,1499,351,1479,351,1469,350,1421,303,1420,292,1425,283,1434,278,1468,278,1462,273,1446,266xe" filled="true" fillcolor="#000000" stroked="false">
                      <v:path arrowok="t"/>
                      <v:fill type="solid"/>
                    </v:shape>
                    <v:shape style="position:absolute;left:1346;top:4;width:433;height:430" coordorigin="1346,4" coordsize="433,430" path="m1468,278l1434,278,1444,279,1457,287,1492,336,1492,338,1488,346,1479,351,1499,351,1503,347,1506,337,1506,336,1481,289,1468,278xe" filled="true" fillcolor="#000000" stroked="false">
                      <v:path arrowok="t"/>
                      <v:fill type="solid"/>
                    </v:shape>
                    <v:shape style="position:absolute;left:1346;top:4;width:433;height:430" coordorigin="1346,4" coordsize="433,430" path="m1509,226l1490,226,1556,292,1565,282,1509,226xe" filled="true" fillcolor="#000000" stroked="false">
                      <v:path arrowok="t"/>
                      <v:fill type="solid"/>
                    </v:shape>
                    <v:shape style="position:absolute;left:1346;top:4;width:433;height:430" coordorigin="1346,4" coordsize="433,430" path="m1487,204l1483,208,1483,212,1482,218,1479,225,1477,232,1475,238,1472,243,1481,253,1484,249,1486,244,1487,239,1489,234,1490,229,1490,226,1509,226,1487,204xe" filled="true" fillcolor="#000000" stroked="false">
                      <v:path arrowok="t"/>
                      <v:fill type="solid"/>
                    </v:shape>
                    <v:shape style="position:absolute;left:1346;top:4;width:433;height:430" coordorigin="1346,4" coordsize="433,430" path="m1573,151l1561,151,1565,166,1590,228,1602,246,1612,235,1606,227,1600,218,1573,153,1573,151xe" filled="true" fillcolor="#000000" stroked="false">
                      <v:path arrowok="t"/>
                      <v:fill type="solid"/>
                    </v:shape>
                    <v:shape style="position:absolute;left:1346;top:4;width:433;height:430" coordorigin="1346,4" coordsize="433,430" path="m1563,131l1514,180,1523,189,1561,151,1573,151,1569,137,1563,131xe" filled="true" fillcolor="#000000" stroked="false">
                      <v:path arrowok="t"/>
                      <v:fill type="solid"/>
                    </v:shape>
                    <v:shape style="position:absolute;left:1346;top:4;width:433;height:430" coordorigin="1346,4" coordsize="433,430" path="m1630,69l1591,122,1593,133,1638,179,1648,180,1658,179,1668,177,1677,172,1683,167,1660,167,1639,165,1604,111,1608,102,1624,86,1633,82,1675,82,1673,80,1663,74,1654,71,1644,69,1630,69xe" filled="true" fillcolor="#000000" stroked="false">
                      <v:path arrowok="t"/>
                      <v:fill type="solid"/>
                    </v:shape>
                    <v:shape style="position:absolute;left:1346;top:4;width:433;height:430" coordorigin="1346,4" coordsize="433,430" path="m1675,82l1633,82,1652,84,1662,89,1672,99,1682,109,1687,119,1688,139,1685,148,1669,163,1660,167,1683,167,1685,165,1690,160,1693,156,1696,151,1721,147,1731,137,1700,137,1701,134,1681,88,1675,82xe" filled="true" fillcolor="#000000" stroked="false">
                      <v:path arrowok="t"/>
                      <v:fill type="solid"/>
                    </v:shape>
                    <v:shape style="position:absolute;left:1346;top:4;width:433;height:430" coordorigin="1346,4" coordsize="433,430" path="m1737,131l1700,137,1731,137,1737,131xe" filled="true" fillcolor="#000000" stroked="false">
                      <v:path arrowok="t"/>
                      <v:fill type="solid"/>
                    </v:shape>
                    <v:shape style="position:absolute;left:1346;top:4;width:433;height:430" coordorigin="1346,4" coordsize="433,430" path="m1724,18l1702,18,1706,20,1711,24,1715,28,1717,33,1719,43,1719,51,1717,61,1715,71,1714,79,1715,90,1716,95,1718,100,1719,104,1723,108,1731,117,1750,98,1732,98,1730,95,1728,93,1727,90,1726,88,1726,86,1726,79,1726,76,1728,68,1730,58,1732,47,1732,42,1732,39,1730,32,1729,25,1725,19,1724,18xe" filled="true" fillcolor="#000000" stroked="false">
                      <v:path arrowok="t"/>
                      <v:fill type="solid"/>
                    </v:shape>
                    <v:shape style="position:absolute;left:1346;top:4;width:433;height:430" coordorigin="1346,4" coordsize="433,430" path="m1770,60l1732,98,1750,98,1779,68,1770,60xe" filled="true" fillcolor="#000000" stroked="false">
                      <v:path arrowok="t"/>
                      <v:fill type="solid"/>
                    </v:shape>
                    <v:shape style="position:absolute;left:1346;top:4;width:433;height:430" coordorigin="1346,4" coordsize="433,430" path="m1706,4l1664,39,1664,44,1674,53,1673,47,1674,42,1702,18,1724,18,1719,14,1713,7,1706,4xe" filled="true" fillcolor="#000000" stroked="false">
                      <v:path arrowok="t"/>
                      <v:fill type="solid"/>
                    </v:shape>
                  </v:group>
                  <v:group style="position:absolute;left:1615;top:6;width:419;height:429" coordorigin="1615,6" coordsize="419,429">
                    <v:shape style="position:absolute;left:1615;top:6;width:419;height:429" coordorigin="1615,6" coordsize="419,429" path="m1675,336l1653,336,1657,338,1662,342,1666,346,1668,350,1670,360,1670,363,1670,369,1668,379,1666,389,1665,397,1682,434,1701,416,1683,416,1681,413,1679,411,1678,408,1677,405,1677,402,1677,398,1678,394,1679,386,1681,376,1683,365,1683,360,1683,356,1681,350,1680,343,1680,343,1676,337,1675,336xe" filled="true" fillcolor="#000000" stroked="false">
                      <v:path arrowok="t"/>
                      <v:fill type="solid"/>
                    </v:shape>
                    <v:shape style="position:absolute;left:1615;top:6;width:419;height:429" coordorigin="1615,6" coordsize="419,429" path="m1721,378l1683,416,1701,416,1730,386,1721,378xe" filled="true" fillcolor="#000000" stroked="false">
                      <v:path arrowok="t"/>
                      <v:fill type="solid"/>
                    </v:shape>
                    <v:shape style="position:absolute;left:1615;top:6;width:419;height:429" coordorigin="1615,6" coordsize="419,429" path="m1657,322l1618,347,1616,352,1615,356,1615,361,1625,371,1624,365,1625,360,1653,336,1675,336,1671,331,1664,325,1657,322xe" filled="true" fillcolor="#000000" stroked="false">
                      <v:path arrowok="t"/>
                      <v:fill type="solid"/>
                    </v:shape>
                    <v:shape style="position:absolute;left:1615;top:6;width:419;height:429" coordorigin="1615,6" coordsize="419,429" path="m1715,266l1700,266,1687,274,1678,282,1675,292,1678,304,1720,356,1747,365,1756,363,1768,351,1748,351,1738,350,1690,303,1689,292,1694,283,1703,278,1737,278,1732,273,1715,266xe" filled="true" fillcolor="#000000" stroked="false">
                      <v:path arrowok="t"/>
                      <v:fill type="solid"/>
                    </v:shape>
                    <v:shape style="position:absolute;left:1615;top:6;width:419;height:429" coordorigin="1615,6" coordsize="419,429" path="m1737,278l1703,278,1713,279,1726,287,1762,336,1762,338,1757,346,1748,351,1768,351,1772,347,1775,337,1775,336,1750,289,1737,278xe" filled="true" fillcolor="#000000" stroked="false">
                      <v:path arrowok="t"/>
                      <v:fill type="solid"/>
                    </v:shape>
                    <v:shape style="position:absolute;left:1615;top:6;width:419;height:429" coordorigin="1615,6" coordsize="419,429" path="m1778,226l1759,226,1825,292,1834,282,1778,226xe" filled="true" fillcolor="#000000" stroked="false">
                      <v:path arrowok="t"/>
                      <v:fill type="solid"/>
                    </v:shape>
                    <v:shape style="position:absolute;left:1615;top:6;width:419;height:429" coordorigin="1615,6" coordsize="419,429" path="m1756,204l1752,208,1752,212,1751,218,1747,232,1744,238,1741,243,1751,253,1753,249,1755,244,1758,234,1759,229,1759,226,1778,226,1756,204xe" filled="true" fillcolor="#000000" stroked="false">
                      <v:path arrowok="t"/>
                      <v:fill type="solid"/>
                    </v:shape>
                    <v:shape style="position:absolute;left:1615;top:6;width:419;height:429" coordorigin="1615,6" coordsize="419,429" path="m1842,151l1830,151,1834,166,1860,228,1871,246,1881,235,1875,227,1869,218,1842,153,1842,151xe" filled="true" fillcolor="#000000" stroked="false">
                      <v:path arrowok="t"/>
                      <v:fill type="solid"/>
                    </v:shape>
                    <v:shape style="position:absolute;left:1615;top:6;width:419;height:429" coordorigin="1615,6" coordsize="419,429" path="m1832,131l1783,180,1792,189,1830,151,1842,151,1838,137,1832,131xe" filled="true" fillcolor="#000000" stroked="false">
                      <v:path arrowok="t"/>
                      <v:fill type="solid"/>
                    </v:shape>
                    <v:shape style="position:absolute;left:1615;top:6;width:419;height:429" coordorigin="1615,6" coordsize="419,429" path="m1913,69l1861,112,1860,122,1862,133,1907,179,1917,180,1928,179,1937,177,1946,172,1952,167,1929,167,1908,165,1899,160,1889,151,1880,142,1875,132,1874,121,1873,111,1877,102,1885,94,1893,86,1902,82,1945,82,1942,80,1933,74,1923,71,1913,69xe" filled="true" fillcolor="#000000" stroked="false">
                      <v:path arrowok="t"/>
                      <v:fill type="solid"/>
                    </v:shape>
                    <v:shape style="position:absolute;left:1615;top:6;width:419;height:429" coordorigin="1615,6" coordsize="419,429" path="m1945,82l1902,82,1922,84,1932,89,1941,99,1951,109,1956,119,1957,129,1958,139,1954,148,1938,163,1929,167,1952,167,1954,165,1959,160,1962,156,1965,151,1990,147,2000,137,1970,137,1970,134,1951,88,1945,82xe" filled="true" fillcolor="#000000" stroked="false">
                      <v:path arrowok="t"/>
                      <v:fill type="solid"/>
                    </v:shape>
                    <v:shape style="position:absolute;left:1615;top:6;width:419;height:429" coordorigin="1615,6" coordsize="419,429" path="m2007,131l1970,137,2000,137,2007,131xe" filled="true" fillcolor="#000000" stroked="false">
                      <v:path arrowok="t"/>
                      <v:fill type="solid"/>
                    </v:shape>
                    <v:shape style="position:absolute;left:1615;top:6;width:419;height:429" coordorigin="1615,6" coordsize="419,429" path="m2029,54l1999,54,2007,54,2015,59,2019,64,2021,69,2021,74,2020,80,2018,86,2012,91,2006,97,1998,101,1988,103,1998,113,2006,111,2013,106,2020,99,2028,91,2033,82,2034,64,2031,56,2029,54xe" filled="true" fillcolor="#000000" stroked="false">
                      <v:path arrowok="t"/>
                      <v:fill type="solid"/>
                    </v:shape>
                    <v:shape style="position:absolute;left:1615;top:6;width:419;height:429" coordorigin="1615,6" coordsize="419,429" path="m1988,18l1968,18,1985,35,1984,46,1971,58,1965,64,1973,72,1980,66,1990,58,1999,54,2029,54,2024,49,1988,49,1988,48,1995,35,1994,24,1988,18xe" filled="true" fillcolor="#000000" stroked="false">
                      <v:path arrowok="t"/>
                      <v:fill type="solid"/>
                    </v:shape>
                    <v:shape style="position:absolute;left:1615;top:6;width:419;height:429" coordorigin="1615,6" coordsize="419,429" path="m2001,41l1994,44,1988,49,2024,49,2019,44,2014,41,2001,41xe" filled="true" fillcolor="#000000" stroked="false">
                      <v:path arrowok="t"/>
                      <v:fill type="solid"/>
                    </v:shape>
                    <v:shape style="position:absolute;left:1615;top:6;width:419;height:429" coordorigin="1615,6" coordsize="419,429" path="m1972,6l1957,7,1950,11,1944,17,1937,24,1933,31,1931,39,1940,48,1941,40,1944,33,1950,27,1959,18,1968,18,1988,18,1978,8,1972,6xe" filled="true" fillcolor="#000000" stroked="false">
                      <v:path arrowok="t"/>
                      <v:fill type="solid"/>
                    </v:shape>
                  </v:group>
                  <v:group style="position:absolute;left:1884;top:0;width:425;height:435" coordorigin="1884,0" coordsize="425,435">
                    <v:shape style="position:absolute;left:1884;top:0;width:425;height:435" coordorigin="1884,0" coordsize="425,435" path="m1944,336l1922,336,1927,338,1935,346,1937,350,1938,356,1939,360,1939,363,1939,369,1937,379,1935,389,1935,397,1947,431,1951,434,1970,416,1953,416,1950,413,1948,411,1947,408,1947,405,1952,365,1952,360,1952,356,1949,343,1945,337,1944,336xe" filled="true" fillcolor="#000000" stroked="false">
                      <v:path arrowok="t"/>
                      <v:fill type="solid"/>
                    </v:shape>
                    <v:shape style="position:absolute;left:1884;top:0;width:425;height:435" coordorigin="1884,0" coordsize="425,435" path="m1991,378l1953,416,1970,416,1999,386,1991,378xe" filled="true" fillcolor="#000000" stroked="false">
                      <v:path arrowok="t"/>
                      <v:fill type="solid"/>
                    </v:shape>
                    <v:shape style="position:absolute;left:1884;top:0;width:425;height:435" coordorigin="1884,0" coordsize="425,435" path="m1926,322l1884,361,1894,371,1894,365,1894,360,1922,336,1944,336,1933,325,1926,322xe" filled="true" fillcolor="#000000" stroked="false">
                      <v:path arrowok="t"/>
                      <v:fill type="solid"/>
                    </v:shape>
                    <v:shape style="position:absolute;left:1884;top:0;width:425;height:435" coordorigin="1884,0" coordsize="425,435" path="m1984,266l1969,266,1956,274,1947,282,1944,292,1947,304,1989,356,2016,365,2025,363,2037,351,2018,351,2007,350,1960,303,1959,292,1963,283,1972,278,2006,278,2001,273,1984,266xe" filled="true" fillcolor="#000000" stroked="false">
                      <v:path arrowok="t"/>
                      <v:fill type="solid"/>
                    </v:shape>
                    <v:shape style="position:absolute;left:1884;top:0;width:425;height:435" coordorigin="1884,0" coordsize="425,435" path="m2006,278l1972,278,1983,279,1995,287,2031,336,2031,338,2026,346,2018,351,2037,351,2042,347,2044,337,2044,336,2019,289,2006,278xe" filled="true" fillcolor="#000000" stroked="false">
                      <v:path arrowok="t"/>
                      <v:fill type="solid"/>
                    </v:shape>
                    <v:shape style="position:absolute;left:1884;top:0;width:425;height:435" coordorigin="1884,0" coordsize="425,435" path="m2048,226l2028,226,2094,292,2103,282,2048,226xe" filled="true" fillcolor="#000000" stroked="false">
                      <v:path arrowok="t"/>
                      <v:fill type="solid"/>
                    </v:shape>
                    <v:shape style="position:absolute;left:1884;top:0;width:425;height:435" coordorigin="1884,0" coordsize="425,435" path="m2025,204l2022,208,2021,212,2020,218,2018,225,2016,232,2013,238,2010,243,2020,253,2022,249,2024,244,2026,239,2028,234,2028,229,2028,226,2048,226,2025,204xe" filled="true" fillcolor="#000000" stroked="false">
                      <v:path arrowok="t"/>
                      <v:fill type="solid"/>
                    </v:shape>
                    <v:shape style="position:absolute;left:1884;top:0;width:425;height:435" coordorigin="1884,0" coordsize="425,435" path="m2111,151l2099,151,2103,166,2129,228,2140,246,2150,235,2144,227,2138,218,2112,153,2111,151xe" filled="true" fillcolor="#000000" stroked="false">
                      <v:path arrowok="t"/>
                      <v:fill type="solid"/>
                    </v:shape>
                    <v:shape style="position:absolute;left:1884;top:0;width:425;height:435" coordorigin="1884,0" coordsize="425,435" path="m2101,131l2052,180,2061,189,2099,151,2111,151,2107,137,2101,131xe" filled="true" fillcolor="#000000" stroked="false">
                      <v:path arrowok="t"/>
                      <v:fill type="solid"/>
                    </v:shape>
                    <v:shape style="position:absolute;left:1884;top:0;width:425;height:435" coordorigin="1884,0" coordsize="425,435" path="m2168,69l2129,122,2131,133,2177,179,2187,180,2197,179,2206,177,2215,172,2221,167,2198,167,2178,165,2143,111,2146,102,2162,86,2171,82,2214,82,2211,80,2202,74,2192,71,2182,69,2168,69xe" filled="true" fillcolor="#000000" stroked="false">
                      <v:path arrowok="t"/>
                      <v:fill type="solid"/>
                    </v:shape>
                    <v:shape style="position:absolute;left:1884;top:0;width:425;height:435" coordorigin="1884,0" coordsize="425,435" path="m2214,82l2171,82,2191,84,2201,89,2211,99,2220,109,2225,119,2227,139,2223,148,2207,163,2198,167,2221,167,2224,165,2228,160,2232,156,2234,151,2260,147,2270,137,2239,137,2239,134,2220,88,2214,82xe" filled="true" fillcolor="#000000" stroked="false">
                      <v:path arrowok="t"/>
                      <v:fill type="solid"/>
                    </v:shape>
                    <v:shape style="position:absolute;left:1884;top:0;width:425;height:435" coordorigin="1884,0" coordsize="425,435" path="m2276,131l2239,137,2270,137,2276,131xe" filled="true" fillcolor="#000000" stroked="false">
                      <v:path arrowok="t"/>
                      <v:fill type="solid"/>
                    </v:shape>
                    <v:shape style="position:absolute;left:1884;top:0;width:425;height:435" coordorigin="1884,0" coordsize="425,435" path="m2233,0l2223,10,2226,20,2228,30,2239,96,2246,104,2265,85,2249,85,2248,73,2246,62,2244,52,2243,43,2240,33,2237,23,2256,23,2233,0xe" filled="true" fillcolor="#000000" stroked="false">
                      <v:path arrowok="t"/>
                      <v:fill type="solid"/>
                    </v:shape>
                    <v:shape style="position:absolute;left:1884;top:0;width:425;height:435" coordorigin="1884,0" coordsize="425,435" path="m2301,68l2282,68,2300,86,2309,76,2301,68xe" filled="true" fillcolor="#000000" stroked="false">
                      <v:path arrowok="t"/>
                      <v:fill type="solid"/>
                    </v:shape>
                    <v:shape style="position:absolute;left:1884;top:0;width:425;height:435" coordorigin="1884,0" coordsize="425,435" path="m2256,23l2237,23,2274,60,2249,85,2265,85,2282,68,2301,68,2291,59,2299,51,2283,51,2256,23xe" filled="true" fillcolor="#000000" stroked="false">
                      <v:path arrowok="t"/>
                      <v:fill type="solid"/>
                    </v:shape>
                    <v:shape style="position:absolute;left:1884;top:0;width:425;height:435" coordorigin="1884,0" coordsize="425,435" path="m2295,39l2283,51,2299,51,2303,47,2295,39xe" filled="true" fillcolor="#000000" stroked="false">
                      <v:path arrowok="t"/>
                      <v:fill type="solid"/>
                    </v:shape>
                  </v:group>
                  <v:group style="position:absolute;left:2153;top:7;width:417;height:428" coordorigin="2153,7" coordsize="417,428">
                    <v:shape style="position:absolute;left:2153;top:7;width:417;height:428" coordorigin="2153,7" coordsize="417,428" path="m2213,336l2191,336,2196,338,2200,342,2204,346,2207,351,2209,362,2208,369,2206,380,2205,389,2204,395,2220,434,2238,417,2222,417,2219,414,2218,411,2217,408,2216,406,2216,403,2216,399,2216,395,2217,387,2219,376,2221,366,2221,357,2220,350,2218,344,2215,338,2213,336xe" filled="true" fillcolor="#000000" stroked="false">
                      <v:path arrowok="t"/>
                      <v:fill type="solid"/>
                    </v:shape>
                    <v:shape style="position:absolute;left:2153;top:7;width:417;height:428" coordorigin="2153,7" coordsize="417,428" path="m2260,378l2222,417,2238,417,2268,387,2260,378xe" filled="true" fillcolor="#000000" stroked="false">
                      <v:path arrowok="t"/>
                      <v:fill type="solid"/>
                    </v:shape>
                    <v:shape style="position:absolute;left:2153;top:7;width:417;height:428" coordorigin="2153,7" coordsize="417,428" path="m2195,323l2180,324,2172,328,2165,335,2161,339,2158,343,2156,347,2154,353,2153,357,2154,362,2163,372,2163,366,2164,361,2181,336,2213,336,2209,332,2203,325,2195,323xe" filled="true" fillcolor="#000000" stroked="false">
                      <v:path arrowok="t"/>
                      <v:fill type="solid"/>
                    </v:shape>
                    <v:shape style="position:absolute;left:2153;top:7;width:417;height:428" coordorigin="2153,7" coordsize="417,428" path="m2253,267l2238,267,2225,275,2217,283,2214,293,2216,305,2258,357,2285,366,2295,364,2302,355,2307,351,2287,351,2276,350,2229,304,2228,293,2233,283,2241,279,2276,279,2270,274,2253,267xe" filled="true" fillcolor="#000000" stroked="false">
                      <v:path arrowok="t"/>
                      <v:fill type="solid"/>
                    </v:shape>
                    <v:shape style="position:absolute;left:2153;top:7;width:417;height:428" coordorigin="2153,7" coordsize="417,428" path="m2276,279l2241,279,2252,280,2265,287,2280,301,2292,314,2299,328,2300,338,2295,347,2287,351,2307,351,2311,347,2314,338,2311,325,2309,317,2304,309,2297,299,2289,290,2276,279xe" filled="true" fillcolor="#000000" stroked="false">
                      <v:path arrowok="t"/>
                      <v:fill type="solid"/>
                    </v:shape>
                    <v:shape style="position:absolute;left:2153;top:7;width:417;height:428" coordorigin="2153,7" coordsize="417,428" path="m2317,227l2298,227,2363,293,2373,283,2317,227xe" filled="true" fillcolor="#000000" stroked="false">
                      <v:path arrowok="t"/>
                      <v:fill type="solid"/>
                    </v:shape>
                    <v:shape style="position:absolute;left:2153;top:7;width:417;height:428" coordorigin="2153,7" coordsize="417,428" path="m2294,204l2291,208,2290,212,2289,219,2285,233,2282,240,2279,244,2289,253,2291,250,2293,245,2297,234,2298,230,2298,227,2317,227,2294,204xe" filled="true" fillcolor="#000000" stroked="false">
                      <v:path arrowok="t"/>
                      <v:fill type="solid"/>
                    </v:shape>
                    <v:shape style="position:absolute;left:2153;top:7;width:417;height:428" coordorigin="2153,7" coordsize="417,428" path="m2380,203l2370,203,2368,208,2367,214,2369,227,2372,233,2376,237,2381,241,2386,244,2397,246,2402,246,2408,244,2414,242,2419,240,2426,233,2395,233,2390,231,2385,226,2381,222,2379,218,2379,207,2379,206,2380,203xe" filled="true" fillcolor="#000000" stroked="false">
                      <v:path arrowok="t"/>
                      <v:fill type="solid"/>
                    </v:shape>
                    <v:shape style="position:absolute;left:2153;top:7;width:417;height:428" coordorigin="2153,7" coordsize="417,428" path="m2428,189l2407,189,2412,192,2416,196,2421,200,2423,206,2423,216,2420,222,2416,226,2411,231,2406,233,2426,233,2428,230,2432,225,2436,212,2436,207,2433,196,2430,192,2428,189xe" filled="true" fillcolor="#000000" stroked="false">
                      <v:path arrowok="t"/>
                      <v:fill type="solid"/>
                    </v:shape>
                    <v:shape style="position:absolute;left:2153;top:7;width:417;height:428" coordorigin="2153,7" coordsize="417,428" path="m2368,146l2363,146,2353,148,2334,178,2337,189,2339,193,2343,196,2346,200,2350,201,2360,204,2365,204,2370,203,2380,203,2381,200,2389,193,2360,193,2356,192,2352,188,2349,185,2347,181,2347,171,2349,167,2353,163,2356,159,2360,158,2390,158,2389,156,2382,150,2378,147,2368,146xe" filled="true" fillcolor="#000000" stroked="false">
                      <v:path arrowok="t"/>
                      <v:fill type="solid"/>
                    </v:shape>
                    <v:shape style="position:absolute;left:2153;top:7;width:417;height:428" coordorigin="2153,7" coordsize="417,428" path="m2390,158l2370,158,2374,159,2378,163,2381,166,2383,170,2383,177,2383,181,2381,185,2377,188,2374,192,2370,193,2389,193,2390,192,2395,189,2428,189,2422,182,2419,181,2392,181,2393,176,2393,170,2392,166,2391,161,2390,158xe" filled="true" fillcolor="#000000" stroked="false">
                      <v:path arrowok="t"/>
                      <v:fill type="solid"/>
                    </v:shape>
                    <v:shape style="position:absolute;left:2153;top:7;width:417;height:428" coordorigin="2153,7" coordsize="417,428" path="m2404,177l2398,178,2392,181,2419,181,2416,180,2404,177xe" filled="true" fillcolor="#000000" stroked="false">
                      <v:path arrowok="t"/>
                      <v:fill type="solid"/>
                    </v:shape>
                    <v:shape style="position:absolute;left:2153;top:7;width:417;height:428" coordorigin="2153,7" coordsize="417,428" path="m2451,71l2441,71,2432,73,2399,124,2400,133,2446,180,2456,181,2466,180,2475,177,2484,173,2490,167,2467,167,2447,166,2437,161,2428,151,2419,143,2414,132,2412,112,2415,102,2423,95,2431,87,2440,83,2483,83,2480,80,2471,75,2461,72,2451,71xe" filled="true" fillcolor="#000000" stroked="false">
                      <v:path arrowok="t"/>
                      <v:fill type="solid"/>
                    </v:shape>
                    <v:shape style="position:absolute;left:2153;top:7;width:417;height:428" coordorigin="2153,7" coordsize="417,428" path="m2483,83l2440,83,2460,84,2470,90,2480,99,2489,109,2495,120,2496,139,2492,148,2476,165,2467,167,2490,167,2493,165,2497,161,2501,156,2503,151,2529,147,2539,137,2508,137,2508,135,2508,128,2507,117,2503,107,2497,98,2489,88,2483,83xe" filled="true" fillcolor="#000000" stroked="false">
                      <v:path arrowok="t"/>
                      <v:fill type="solid"/>
                    </v:shape>
                    <v:shape style="position:absolute;left:2153;top:7;width:417;height:428" coordorigin="2153,7" coordsize="417,428" path="m2545,132l2508,137,2539,137,2545,132xe" filled="true" fillcolor="#000000" stroked="false">
                      <v:path arrowok="t"/>
                      <v:fill type="solid"/>
                    </v:shape>
                    <v:shape style="position:absolute;left:2153;top:7;width:417;height:428" coordorigin="2153,7" coordsize="417,428" path="m2515,30l2495,30,2561,95,2570,86,2515,30xe" filled="true" fillcolor="#000000" stroked="false">
                      <v:path arrowok="t"/>
                      <v:fill type="solid"/>
                    </v:shape>
                    <v:shape style="position:absolute;left:2153;top:7;width:417;height:428" coordorigin="2153,7" coordsize="417,428" path="m2492,7l2488,11,2488,15,2487,22,2485,28,2483,35,2480,42,2477,46,2487,56,2495,33,2495,30,2515,30,2492,7xe" filled="true" fillcolor="#000000" stroked="false">
                      <v:path arrowok="t"/>
                      <v:fill type="solid"/>
                    </v:shape>
                  </v:group>
                  <v:group style="position:absolute;left:2423;top:5;width:433;height:429" coordorigin="2423,5" coordsize="433,429">
                    <v:shape style="position:absolute;left:2423;top:5;width:433;height:429" coordorigin="2423,5" coordsize="433,429" path="m2482,336l2461,336,2465,338,2473,346,2476,351,2477,357,2478,362,2477,369,2476,380,2474,389,2473,395,2489,434,2507,417,2491,417,2488,414,2487,411,2485,406,2485,403,2485,395,2486,387,2488,376,2490,366,2490,357,2487,344,2484,338,2482,336xe" filled="true" fillcolor="#000000" stroked="false">
                      <v:path arrowok="t"/>
                      <v:fill type="solid"/>
                    </v:shape>
                    <v:shape style="position:absolute;left:2423;top:5;width:433;height:429" coordorigin="2423,5" coordsize="433,429" path="m2529,378l2491,417,2507,417,2538,387,2529,378xe" filled="true" fillcolor="#000000" stroked="false">
                      <v:path arrowok="t"/>
                      <v:fill type="solid"/>
                    </v:shape>
                    <v:shape style="position:absolute;left:2423;top:5;width:433;height:429" coordorigin="2423,5" coordsize="433,429" path="m2465,323l2449,324,2441,328,2434,335,2430,339,2427,343,2424,353,2423,357,2423,362,2432,372,2432,366,2433,361,2451,336,2482,336,2472,325,2465,323xe" filled="true" fillcolor="#000000" stroked="false">
                      <v:path arrowok="t"/>
                      <v:fill type="solid"/>
                    </v:shape>
                    <v:shape style="position:absolute;left:2423;top:5;width:433;height:429" coordorigin="2423,5" coordsize="433,429" path="m2522,267l2507,267,2494,275,2486,283,2483,293,2485,305,2527,357,2555,366,2564,364,2572,355,2576,351,2556,351,2545,350,2498,304,2497,293,2502,283,2510,279,2545,279,2539,274,2522,267xe" filled="true" fillcolor="#000000" stroked="false">
                      <v:path arrowok="t"/>
                      <v:fill type="solid"/>
                    </v:shape>
                    <v:shape style="position:absolute;left:2423;top:5;width:433;height:429" coordorigin="2423,5" coordsize="433,429" path="m2545,279l2510,279,2521,280,2534,287,2549,301,2561,314,2568,328,2569,338,2565,347,2556,351,2576,351,2580,347,2583,338,2581,325,2578,317,2573,309,2567,299,2558,290,2545,279xe" filled="true" fillcolor="#000000" stroked="false">
                      <v:path arrowok="t"/>
                      <v:fill type="solid"/>
                    </v:shape>
                    <v:shape style="position:absolute;left:2423;top:5;width:433;height:429" coordorigin="2423,5" coordsize="433,429" path="m2587,227l2567,227,2632,293,2642,283,2587,227xe" filled="true" fillcolor="#000000" stroked="false">
                      <v:path arrowok="t"/>
                      <v:fill type="solid"/>
                    </v:shape>
                    <v:shape style="position:absolute;left:2423;top:5;width:433;height:429" coordorigin="2423,5" coordsize="433,429" path="m2564,204l2560,208,2560,212,2558,219,2556,226,2554,233,2552,240,2549,244,2558,253,2560,250,2562,245,2564,240,2566,234,2567,230,2567,227,2587,227,2564,204xe" filled="true" fillcolor="#000000" stroked="false">
                      <v:path arrowok="t"/>
                      <v:fill type="solid"/>
                    </v:shape>
                    <v:shape style="position:absolute;left:2423;top:5;width:433;height:429" coordorigin="2423,5" coordsize="433,429" path="m2649,203l2639,203,2637,208,2636,214,2638,227,2641,233,2650,241,2655,244,2666,246,2671,246,2683,242,2688,240,2695,233,2664,233,2659,231,2655,226,2650,222,2648,218,2648,206,2649,203xe" filled="true" fillcolor="#000000" stroked="false">
                      <v:path arrowok="t"/>
                      <v:fill type="solid"/>
                    </v:shape>
                    <v:shape style="position:absolute;left:2423;top:5;width:433;height:429" coordorigin="2423,5" coordsize="433,429" path="m2697,189l2676,189,2681,192,2685,196,2690,200,2692,206,2692,216,2689,222,2685,226,2680,231,2675,233,2695,233,2698,230,2701,225,2705,212,2705,207,2702,196,2699,192,2697,189xe" filled="true" fillcolor="#000000" stroked="false">
                      <v:path arrowok="t"/>
                      <v:fill type="solid"/>
                    </v:shape>
                    <v:shape style="position:absolute;left:2423;top:5;width:433;height:429" coordorigin="2423,5" coordsize="433,429" path="m2642,146l2632,146,2622,148,2618,151,2610,159,2607,163,2605,169,2604,174,2612,196,2615,200,2619,201,2629,204,2634,204,2639,203,2649,203,2650,200,2658,193,2629,193,2625,192,2622,188,2618,185,2616,181,2616,171,2618,167,2625,159,2630,158,2659,158,2658,156,2655,154,2651,150,2647,147,2642,146xe" filled="true" fillcolor="#000000" stroked="false">
                      <v:path arrowok="t"/>
                      <v:fill type="solid"/>
                    </v:shape>
                    <v:shape style="position:absolute;left:2423;top:5;width:433;height:429" coordorigin="2423,5" coordsize="433,429" path="m2659,158l2639,158,2643,159,2647,163,2650,166,2652,170,2652,181,2650,185,2647,188,2643,192,2639,193,2658,193,2659,192,2664,189,2697,189,2691,182,2688,181,2661,181,2662,176,2663,170,2660,161,2659,158xe" filled="true" fillcolor="#000000" stroked="false">
                      <v:path arrowok="t"/>
                      <v:fill type="solid"/>
                    </v:shape>
                    <v:shape style="position:absolute;left:2423;top:5;width:433;height:429" coordorigin="2423,5" coordsize="433,429" path="m2673,177l2667,178,2661,181,2688,181,2685,180,2673,177xe" filled="true" fillcolor="#000000" stroked="false">
                      <v:path arrowok="t"/>
                      <v:fill type="solid"/>
                    </v:shape>
                    <v:shape style="position:absolute;left:2423;top:5;width:433;height:429" coordorigin="2423,5" coordsize="433,429" path="m2707,69l2668,124,2669,133,2715,180,2725,181,2735,180,2745,177,2754,173,2759,167,2737,167,2716,166,2706,161,2697,151,2688,143,2683,132,2681,112,2685,102,2700,87,2709,83,2752,83,2749,80,2740,75,2731,72,2720,71,2707,69xe" filled="true" fillcolor="#000000" stroked="false">
                      <v:path arrowok="t"/>
                      <v:fill type="solid"/>
                    </v:shape>
                    <v:shape style="position:absolute;left:2423;top:5;width:433;height:429" coordorigin="2423,5" coordsize="433,429" path="m2752,83l2709,83,2729,84,2739,90,2749,99,2759,109,2764,120,2765,139,2761,148,2746,165,2737,167,2759,167,2762,165,2766,161,2770,156,2773,151,2798,147,2808,137,2777,137,2778,135,2778,128,2776,117,2772,107,2766,98,2758,88,2752,83xe" filled="true" fillcolor="#000000" stroked="false">
                      <v:path arrowok="t"/>
                      <v:fill type="solid"/>
                    </v:shape>
                    <v:shape style="position:absolute;left:2423;top:5;width:433;height:429" coordorigin="2423,5" coordsize="433,429" path="m2814,132l2777,137,2808,137,2814,132xe" filled="true" fillcolor="#000000" stroked="false">
                      <v:path arrowok="t"/>
                      <v:fill type="solid"/>
                    </v:shape>
                    <v:shape style="position:absolute;left:2423;top:5;width:433;height:429" coordorigin="2423,5" coordsize="433,429" path="m2800,19l2779,19,2783,20,2787,24,2791,28,2794,34,2796,43,2795,52,2794,63,2792,72,2791,80,2808,117,2827,98,2809,98,2807,97,2805,94,2804,91,2803,88,2803,86,2803,80,2803,77,2804,69,2806,58,2808,48,2809,39,2807,33,2805,26,2802,20,2800,19xe" filled="true" fillcolor="#000000" stroked="false">
                      <v:path arrowok="t"/>
                      <v:fill type="solid"/>
                    </v:shape>
                    <v:shape style="position:absolute;left:2423;top:5;width:433;height:429" coordorigin="2423,5" coordsize="433,429" path="m2847,61l2809,98,2827,98,2856,69,2847,61xe" filled="true" fillcolor="#000000" stroked="false">
                      <v:path arrowok="t"/>
                      <v:fill type="solid"/>
                    </v:shape>
                    <v:shape style="position:absolute;left:2423;top:5;width:433;height:429" coordorigin="2423,5" coordsize="433,429" path="m2783,5l2767,7,2759,9,2753,16,2748,20,2745,26,2744,30,2742,34,2741,39,2741,45,2750,54,2750,48,2751,42,2754,33,2756,28,2760,26,2764,22,2769,19,2800,19,2796,15,2790,8,2783,5xe" filled="true" fillcolor="#000000" stroked="false">
                      <v:path arrowok="t"/>
                      <v:fill type="solid"/>
                    </v:shape>
                  </v:group>
                  <v:group style="position:absolute;left:2692;top:7;width:420;height:428" coordorigin="2692,7" coordsize="420,428">
                    <v:shape style="position:absolute;left:2692;top:7;width:420;height:428" coordorigin="2692,7" coordsize="420,428" path="m2752,336l2730,336,2734,338,2738,342,2742,346,2745,351,2747,362,2747,369,2745,380,2743,389,2742,398,2742,403,2743,408,2744,414,2747,422,2750,426,2755,432,2759,434,2777,417,2760,417,2758,414,2756,411,2755,408,2754,406,2759,366,2760,357,2758,350,2756,344,2753,338,2752,336xe" filled="true" fillcolor="#000000" stroked="false">
                      <v:path arrowok="t"/>
                      <v:fill type="solid"/>
                    </v:shape>
                    <v:shape style="position:absolute;left:2692;top:7;width:420;height:428" coordorigin="2692,7" coordsize="420,428" path="m2798,378l2760,417,2777,417,2807,387,2798,378xe" filled="true" fillcolor="#000000" stroked="false">
                      <v:path arrowok="t"/>
                      <v:fill type="solid"/>
                    </v:shape>
                    <v:shape style="position:absolute;left:2692;top:7;width:420;height:428" coordorigin="2692,7" coordsize="420,428" path="m2734,323l2718,324,2711,328,2704,335,2699,339,2696,343,2695,347,2693,353,2692,357,2692,362,2701,372,2701,366,2702,361,2720,336,2752,336,2747,332,2741,325,2734,323xe" filled="true" fillcolor="#000000" stroked="false">
                      <v:path arrowok="t"/>
                      <v:fill type="solid"/>
                    </v:shape>
                    <v:shape style="position:absolute;left:2692;top:7;width:420;height:428" coordorigin="2692,7" coordsize="420,428" path="m2792,267l2777,267,2763,275,2755,283,2752,293,2754,305,2796,357,2824,366,2833,364,2841,355,2845,351,2825,351,2815,350,2767,304,2766,293,2771,283,2779,279,2815,279,2808,274,2792,267xe" filled="true" fillcolor="#000000" stroked="false">
                      <v:path arrowok="t"/>
                      <v:fill type="solid"/>
                    </v:shape>
                    <v:shape style="position:absolute;left:2692;top:7;width:420;height:428" coordorigin="2692,7" coordsize="420,428" path="m2815,279l2779,279,2790,280,2803,287,2818,301,2831,314,2837,328,2838,338,2834,347,2825,351,2845,351,2849,347,2852,338,2850,325,2847,317,2842,309,2836,299,2827,290,2815,279xe" filled="true" fillcolor="#000000" stroked="false">
                      <v:path arrowok="t"/>
                      <v:fill type="solid"/>
                    </v:shape>
                    <v:shape style="position:absolute;left:2692;top:7;width:420;height:428" coordorigin="2692,7" coordsize="420,428" path="m2856,227l2836,227,2901,293,2911,283,2856,227xe" filled="true" fillcolor="#000000" stroked="false">
                      <v:path arrowok="t"/>
                      <v:fill type="solid"/>
                    </v:shape>
                    <v:shape style="position:absolute;left:2692;top:7;width:420;height:428" coordorigin="2692,7" coordsize="420,428" path="m2833,204l2829,208,2829,212,2828,219,2823,233,2821,240,2818,244,2827,253,2830,250,2832,245,2835,234,2836,230,2836,227,2856,227,2833,204xe" filled="true" fillcolor="#000000" stroked="false">
                      <v:path arrowok="t"/>
                      <v:fill type="solid"/>
                    </v:shape>
                    <v:shape style="position:absolute;left:2692;top:7;width:420;height:428" coordorigin="2692,7" coordsize="420,428" path="m2919,203l2909,203,2906,208,2905,214,2907,227,2910,233,2919,241,2924,244,2935,246,2941,246,2946,244,2952,242,2957,240,2964,233,2933,233,2928,231,2924,226,2919,222,2917,218,2917,206,2919,203xe" filled="true" fillcolor="#000000" stroked="false">
                      <v:path arrowok="t"/>
                      <v:fill type="solid"/>
                    </v:shape>
                    <v:shape style="position:absolute;left:2692;top:7;width:420;height:428" coordorigin="2692,7" coordsize="420,428" path="m2966,189l2945,189,2950,192,2954,196,2959,200,2961,206,2961,216,2959,222,2954,226,2949,231,2944,233,2964,233,2967,230,2970,225,2974,212,2974,207,2971,196,2969,192,2966,189xe" filled="true" fillcolor="#000000" stroked="false">
                      <v:path arrowok="t"/>
                      <v:fill type="solid"/>
                    </v:shape>
                    <v:shape style="position:absolute;left:2692;top:7;width:420;height:428" coordorigin="2692,7" coordsize="420,428" path="m2906,146l2902,146,2891,148,2887,151,2883,155,2879,159,2876,163,2873,174,2873,178,2875,189,2877,193,2881,196,2885,200,2889,201,2898,204,2903,204,2909,203,2919,203,2920,200,2924,196,2927,193,2898,193,2894,192,2891,188,2887,185,2885,181,2885,171,2887,167,2891,163,2895,159,2899,158,2928,158,2927,156,2920,150,2916,147,2906,146xe" filled="true" fillcolor="#000000" stroked="false">
                      <v:path arrowok="t"/>
                      <v:fill type="solid"/>
                    </v:shape>
                    <v:shape style="position:absolute;left:2692;top:7;width:420;height:428" coordorigin="2692,7" coordsize="420,428" path="m2928,158l2908,158,2913,159,2916,163,2920,166,2921,170,2921,181,2919,185,2916,188,2912,192,2908,193,2927,193,2929,192,2934,189,2966,189,2960,182,2957,181,2930,181,2932,176,2932,170,2931,166,2930,161,2928,158xe" filled="true" fillcolor="#000000" stroked="false">
                      <v:path arrowok="t"/>
                      <v:fill type="solid"/>
                    </v:shape>
                    <v:shape style="position:absolute;left:2692;top:7;width:420;height:428" coordorigin="2692,7" coordsize="420,428" path="m2942,177l2936,178,2930,181,2957,181,2955,180,2942,177xe" filled="true" fillcolor="#000000" stroked="false">
                      <v:path arrowok="t"/>
                      <v:fill type="solid"/>
                    </v:shape>
                    <v:shape style="position:absolute;left:2692;top:7;width:420;height:428" coordorigin="2692,7" coordsize="420,428" path="m2976,69l2937,124,2939,133,2984,180,2994,181,3004,180,3014,177,3023,173,3028,167,3006,167,2985,166,2975,161,2966,151,2957,143,2952,132,2950,112,2954,102,2962,95,2970,87,2978,83,3022,83,3019,80,3009,75,3000,72,2990,71,2976,69xe" filled="true" fillcolor="#000000" stroked="false">
                      <v:path arrowok="t"/>
                      <v:fill type="solid"/>
                    </v:shape>
                    <v:shape style="position:absolute;left:2692;top:7;width:420;height:428" coordorigin="2692,7" coordsize="420,428" path="m3022,83l2978,83,2998,84,3008,90,3018,99,3028,109,3033,120,3034,139,3031,148,3022,156,3015,165,3006,167,3028,167,3031,165,3036,161,3039,156,3042,151,3067,147,3077,137,3046,137,3047,135,3047,132,3047,128,3045,117,3042,107,3036,98,3027,88,3022,83xe" filled="true" fillcolor="#000000" stroked="false">
                      <v:path arrowok="t"/>
                      <v:fill type="solid"/>
                    </v:shape>
                    <v:shape style="position:absolute;left:2692;top:7;width:420;height:428" coordorigin="2692,7" coordsize="420,428" path="m3083,132l3046,137,3077,137,3083,132xe" filled="true" fillcolor="#000000" stroked="false">
                      <v:path arrowok="t"/>
                      <v:fill type="solid"/>
                    </v:shape>
                    <v:shape style="position:absolute;left:2692;top:7;width:420;height:428" coordorigin="2692,7" coordsize="420,428" path="m3105,54l3076,54,3084,56,3092,60,3096,64,3098,69,3098,75,3097,80,3094,86,3089,91,3082,98,3074,102,3065,103,3075,113,3082,112,3090,107,3097,99,3105,91,3110,83,3111,64,3108,57,3105,54xe" filled="true" fillcolor="#000000" stroked="false">
                      <v:path arrowok="t"/>
                      <v:fill type="solid"/>
                    </v:shape>
                    <v:shape style="position:absolute;left:2692;top:7;width:420;height:428" coordorigin="2692,7" coordsize="420,428" path="m3065,19l3045,19,3062,35,3061,46,3048,58,3042,65,3050,73,3057,67,3067,58,3076,54,3105,54,3101,50,3100,49,3065,49,3072,37,3071,24,3065,19xe" filled="true" fillcolor="#000000" stroked="false">
                      <v:path arrowok="t"/>
                      <v:fill type="solid"/>
                    </v:shape>
                    <v:shape style="position:absolute;left:2692;top:7;width:420;height:428" coordorigin="2692,7" coordsize="420,428" path="m3049,7l3034,8,3027,11,3021,18,3014,24,3010,31,3007,39,3017,49,3018,41,3021,34,3026,28,3036,19,3065,19,3055,9,3049,7xe" filled="true" fillcolor="#000000" stroked="false">
                      <v:path arrowok="t"/>
                      <v:fill type="solid"/>
                    </v:shape>
                    <v:shape style="position:absolute;left:2692;top:7;width:420;height:428" coordorigin="2692,7" coordsize="420,428" path="m3090,42l3077,42,3071,45,3065,49,3100,49,3096,45,3090,42xe" filled="true" fillcolor="#000000" stroked="false">
                      <v:path arrowok="t"/>
                      <v:fill type="solid"/>
                    </v:shape>
                  </v:group>
                  <v:group style="position:absolute;left:2961;top:1;width:425;height:434" coordorigin="2961,1" coordsize="425,434">
                    <v:shape style="position:absolute;left:2961;top:1;width:425;height:434" coordorigin="2961,1" coordsize="425,434" path="m3021,336l2999,336,3004,338,3012,346,3014,351,3015,357,3016,362,3016,369,3014,380,3012,389,3011,398,3028,434,3046,417,3029,417,3027,414,3025,411,3024,408,3023,406,3023,403,3024,395,3025,387,3027,376,3029,366,3029,357,3026,344,3022,338,3021,336xe" filled="true" fillcolor="#000000" stroked="false">
                      <v:path arrowok="t"/>
                      <v:fill type="solid"/>
                    </v:shape>
                    <v:shape style="position:absolute;left:2961;top:1;width:425;height:434" coordorigin="2961,1" coordsize="425,434" path="m3067,378l3029,417,3046,417,3076,387,3067,378xe" filled="true" fillcolor="#000000" stroked="false">
                      <v:path arrowok="t"/>
                      <v:fill type="solid"/>
                    </v:shape>
                    <v:shape style="position:absolute;left:2961;top:1;width:425;height:434" coordorigin="2961,1" coordsize="425,434" path="m3003,323l2987,324,2980,328,2973,335,2969,339,2965,343,2962,353,2961,357,2961,362,2971,372,2970,366,2971,361,2989,336,3021,336,3010,325,3003,323xe" filled="true" fillcolor="#000000" stroked="false">
                      <v:path arrowok="t"/>
                      <v:fill type="solid"/>
                    </v:shape>
                    <v:shape style="position:absolute;left:2961;top:1;width:425;height:434" coordorigin="2961,1" coordsize="425,434" path="m3061,267l3046,267,3033,275,3024,283,3021,293,3024,305,3066,357,3093,366,3102,364,3110,355,3114,351,3094,351,3084,350,3037,304,3035,293,3040,283,3049,279,3084,279,3078,274,3061,267xe" filled="true" fillcolor="#000000" stroked="false">
                      <v:path arrowok="t"/>
                      <v:fill type="solid"/>
                    </v:shape>
                    <v:shape style="position:absolute;left:2961;top:1;width:425;height:434" coordorigin="2961,1" coordsize="425,434" path="m3084,279l3049,279,3059,280,3072,287,3087,301,3100,314,3107,328,3108,338,3103,347,3094,351,3114,351,3118,347,3121,338,3119,325,3116,317,3112,309,3105,299,3096,290,3084,279xe" filled="true" fillcolor="#000000" stroked="false">
                      <v:path arrowok="t"/>
                      <v:fill type="solid"/>
                    </v:shape>
                    <v:shape style="position:absolute;left:2961;top:1;width:425;height:434" coordorigin="2961,1" coordsize="425,434" path="m3125,227l3105,227,3171,293,3180,283,3125,227xe" filled="true" fillcolor="#000000" stroked="false">
                      <v:path arrowok="t"/>
                      <v:fill type="solid"/>
                    </v:shape>
                    <v:shape style="position:absolute;left:2961;top:1;width:425;height:434" coordorigin="2961,1" coordsize="425,434" path="m3102,204l3098,208,3098,212,3097,219,3095,226,3093,233,3090,240,3087,244,3097,253,3105,230,3105,227,3125,227,3102,204xe" filled="true" fillcolor="#000000" stroked="false">
                      <v:path arrowok="t"/>
                      <v:fill type="solid"/>
                    </v:shape>
                    <v:shape style="position:absolute;left:2961;top:1;width:425;height:434" coordorigin="2961,1" coordsize="425,434" path="m3188,203l3178,203,3175,208,3174,214,3177,227,3179,233,3188,241,3193,244,3204,246,3210,246,3221,242,3226,240,3233,233,3202,233,3197,231,3193,226,3189,222,3186,218,3186,206,3188,203xe" filled="true" fillcolor="#000000" stroked="false">
                      <v:path arrowok="t"/>
                      <v:fill type="solid"/>
                    </v:shape>
                    <v:shape style="position:absolute;left:2961;top:1;width:425;height:434" coordorigin="2961,1" coordsize="425,434" path="m3235,189l3214,189,3219,192,3224,196,3228,200,3230,206,3230,216,3228,222,3223,226,3219,231,3213,233,3233,233,3236,230,3239,225,3243,212,3243,207,3241,196,3238,192,3235,189xe" filled="true" fillcolor="#000000" stroked="false">
                      <v:path arrowok="t"/>
                      <v:fill type="solid"/>
                    </v:shape>
                    <v:shape style="position:absolute;left:2961;top:1;width:425;height:434" coordorigin="2961,1" coordsize="425,434" path="m3180,146l3171,146,3161,148,3144,169,3142,174,3142,178,3143,184,3144,189,3147,193,3150,196,3154,200,3158,201,3168,204,3173,204,3178,203,3188,203,3189,200,3196,193,3168,193,3163,192,3160,188,3156,185,3155,181,3155,177,3155,171,3156,167,3164,159,3168,158,3197,158,3197,156,3193,154,3190,150,3185,147,3180,146xe" filled="true" fillcolor="#000000" stroked="false">
                      <v:path arrowok="t"/>
                      <v:fill type="solid"/>
                    </v:shape>
                    <v:shape style="position:absolute;left:2961;top:1;width:425;height:434" coordorigin="2961,1" coordsize="425,434" path="m3197,158l3178,158,3182,159,3185,163,3189,166,3190,170,3190,181,3189,185,3185,188,3182,192,3177,193,3196,193,3198,192,3203,189,3235,189,3229,182,3226,181,3199,181,3201,176,3201,170,3200,166,3199,161,3197,158xe" filled="true" fillcolor="#000000" stroked="false">
                      <v:path arrowok="t"/>
                      <v:fill type="solid"/>
                    </v:shape>
                    <v:shape style="position:absolute;left:2961;top:1;width:425;height:434" coordorigin="2961,1" coordsize="425,434" path="m3211,177l3205,178,3199,181,3226,181,3224,180,3211,177xe" filled="true" fillcolor="#000000" stroked="false">
                      <v:path arrowok="t"/>
                      <v:fill type="solid"/>
                    </v:shape>
                    <v:shape style="position:absolute;left:2961;top:1;width:425;height:434" coordorigin="2961,1" coordsize="425,434" path="m3245,69l3206,124,3208,133,3253,180,3264,181,3274,180,3283,177,3292,173,3298,167,3275,167,3254,166,3245,161,3235,151,3226,143,3221,132,3219,112,3223,102,3239,87,3248,83,3291,83,3288,80,3279,75,3269,72,3259,71,3245,69xe" filled="true" fillcolor="#000000" stroked="false">
                      <v:path arrowok="t"/>
                      <v:fill type="solid"/>
                    </v:shape>
                    <v:shape style="position:absolute;left:2961;top:1;width:425;height:434" coordorigin="2961,1" coordsize="425,434" path="m3291,83l3248,83,3267,84,3277,90,3287,99,3297,109,3302,120,3303,139,3300,148,3284,165,3275,167,3298,167,3300,165,3305,161,3308,156,3311,151,3336,147,3347,137,3316,137,3316,135,3316,128,3315,117,3311,107,3305,98,3297,88,3291,83xe" filled="true" fillcolor="#000000" stroked="false">
                      <v:path arrowok="t"/>
                      <v:fill type="solid"/>
                    </v:shape>
                    <v:shape style="position:absolute;left:2961;top:1;width:425;height:434" coordorigin="2961,1" coordsize="425,434" path="m3353,132l3316,137,3347,137,3353,132xe" filled="true" fillcolor="#000000" stroked="false">
                      <v:path arrowok="t"/>
                      <v:fill type="solid"/>
                    </v:shape>
                    <v:shape style="position:absolute;left:2961;top:1;width:425;height:434" coordorigin="2961,1" coordsize="425,434" path="m3309,1l3300,11,3302,20,3305,31,3315,97,3323,105,3341,86,3326,86,3325,73,3323,63,3321,53,3319,43,3317,34,3314,24,3333,24,3309,1xe" filled="true" fillcolor="#000000" stroked="false">
                      <v:path arrowok="t"/>
                      <v:fill type="solid"/>
                    </v:shape>
                    <v:shape style="position:absolute;left:2961;top:1;width:425;height:434" coordorigin="2961,1" coordsize="425,434" path="m3376,68l3359,68,3377,87,3386,77,3376,68xe" filled="true" fillcolor="#000000" stroked="false">
                      <v:path arrowok="t"/>
                      <v:fill type="solid"/>
                    </v:shape>
                    <v:shape style="position:absolute;left:2961;top:1;width:425;height:434" coordorigin="2961,1" coordsize="425,434" path="m3333,24l3314,24,3351,61,3326,86,3341,86,3359,68,3376,68,3368,60,3376,52,3360,52,3333,24xe" filled="true" fillcolor="#000000" stroked="false">
                      <v:path arrowok="t"/>
                      <v:fill type="solid"/>
                    </v:shape>
                    <v:shape style="position:absolute;left:2961;top:1;width:425;height:434" coordorigin="2961,1" coordsize="425,434" path="m3371,39l3360,52,3376,52,3380,48,3371,39xe" filled="true" fillcolor="#000000" stroked="false">
                      <v:path arrowok="t"/>
                      <v:fill type="solid"/>
                    </v:shape>
                  </v:group>
                  <v:group style="position:absolute;left:3230;top:7;width:417;height:428" coordorigin="3230,7" coordsize="417,428">
                    <v:shape style="position:absolute;left:3230;top:7;width:417;height:428" coordorigin="3230,7" coordsize="417,428" path="m3290,336l3268,336,3273,338,3277,342,3281,346,3283,351,3285,362,3285,369,3283,380,3281,389,3281,398,3281,403,3281,408,3282,414,3286,422,3289,426,3293,432,3297,434,3315,417,3299,417,3296,414,3294,411,3294,408,3293,406,3292,403,3292,399,3293,395,3294,387,3296,376,3298,366,3298,357,3296,350,3295,344,3291,338,3290,336xe" filled="true" fillcolor="#000000" stroked="false">
                      <v:path arrowok="t"/>
                      <v:fill type="solid"/>
                    </v:shape>
                    <v:shape style="position:absolute;left:3230;top:7;width:417;height:428" coordorigin="3230,7" coordsize="417,428" path="m3337,378l3299,417,3315,417,3345,387,3337,378xe" filled="true" fillcolor="#000000" stroked="false">
                      <v:path arrowok="t"/>
                      <v:fill type="solid"/>
                    </v:shape>
                    <v:shape style="position:absolute;left:3230;top:7;width:417;height:428" coordorigin="3230,7" coordsize="417,428" path="m3272,323l3256,324,3249,328,3242,335,3238,339,3235,343,3233,347,3231,353,3230,357,3230,362,3240,372,3240,366,3240,361,3258,336,3290,336,3286,332,3279,325,3272,323xe" filled="true" fillcolor="#000000" stroked="false">
                      <v:path arrowok="t"/>
                      <v:fill type="solid"/>
                    </v:shape>
                    <v:shape style="position:absolute;left:3230;top:7;width:417;height:428" coordorigin="3230,7" coordsize="417,428" path="m3330,267l3315,267,3302,275,3293,283,3290,293,3293,305,3335,357,3362,366,3371,364,3379,355,3383,351,3363,351,3353,350,3306,304,3304,293,3309,283,3318,279,3353,279,3347,274,3330,267xe" filled="true" fillcolor="#000000" stroked="false">
                      <v:path arrowok="t"/>
                      <v:fill type="solid"/>
                    </v:shape>
                    <v:shape style="position:absolute;left:3230;top:7;width:417;height:428" coordorigin="3230,7" coordsize="417,428" path="m3353,279l3318,279,3329,280,3341,287,3356,301,3369,314,3376,328,3377,338,3372,347,3363,351,3383,351,3387,347,3390,338,3388,325,3386,317,3381,309,3374,299,3365,290,3353,279xe" filled="true" fillcolor="#000000" stroked="false">
                      <v:path arrowok="t"/>
                      <v:fill type="solid"/>
                    </v:shape>
                    <v:shape style="position:absolute;left:3230;top:7;width:417;height:428" coordorigin="3230,7" coordsize="417,428" path="m3394,227l3374,227,3440,293,3449,283,3394,227xe" filled="true" fillcolor="#000000" stroked="false">
                      <v:path arrowok="t"/>
                      <v:fill type="solid"/>
                    </v:shape>
                    <v:shape style="position:absolute;left:3230;top:7;width:417;height:428" coordorigin="3230,7" coordsize="417,428" path="m3371,204l3368,208,3367,212,3366,219,3362,233,3359,240,3356,244,3366,253,3368,250,3370,245,3374,234,3374,230,3374,227,3394,227,3371,204xe" filled="true" fillcolor="#000000" stroked="false">
                      <v:path arrowok="t"/>
                      <v:fill type="solid"/>
                    </v:shape>
                    <v:shape style="position:absolute;left:3230;top:7;width:417;height:428" coordorigin="3230,7" coordsize="417,428" path="m3493,181l3476,181,3486,191,3492,200,3495,218,3492,226,3486,233,3481,238,3475,241,3468,244,3477,252,3483,250,3488,246,3494,241,3503,231,3507,220,3505,207,3502,197,3498,186,3493,181xe" filled="true" fillcolor="#000000" stroked="false">
                      <v:path arrowok="t"/>
                      <v:fill type="solid"/>
                    </v:shape>
                    <v:shape style="position:absolute;left:3230;top:7;width:417;height:428" coordorigin="3230,7" coordsize="417,428" path="m3438,144l3429,147,3422,155,3414,162,3411,171,3411,181,3411,189,3415,199,3422,206,3429,212,3437,216,3455,216,3462,214,3468,207,3472,203,3441,203,3436,200,3431,195,3426,191,3424,185,3423,173,3425,169,3429,165,3433,159,3439,158,3472,158,3469,155,3459,148,3438,144xe" filled="true" fillcolor="#000000" stroked="false">
                      <v:path arrowok="t"/>
                      <v:fill type="solid"/>
                    </v:shape>
                    <v:shape style="position:absolute;left:3230;top:7;width:417;height:428" coordorigin="3230,7" coordsize="417,428" path="m3472,158l3439,158,3445,159,3451,159,3457,163,3463,169,3467,173,3469,177,3469,188,3467,193,3463,196,3458,201,3453,203,3472,203,3476,199,3479,191,3476,181,3493,181,3490,177,3481,166,3472,158xe" filled="true" fillcolor="#000000" stroked="false">
                      <v:path arrowok="t"/>
                      <v:fill type="solid"/>
                    </v:shape>
                    <v:shape style="position:absolute;left:3230;top:7;width:417;height:428" coordorigin="3230,7" coordsize="417,428" path="m3515,69l3476,124,3477,133,3523,180,3533,181,3543,180,3552,177,3561,173,3567,167,3544,167,3524,166,3514,161,3505,151,3495,143,3490,132,3489,112,3492,102,3500,95,3508,87,3517,83,3560,83,3557,80,3548,75,3538,72,3528,71,3515,69xe" filled="true" fillcolor="#000000" stroked="false">
                      <v:path arrowok="t"/>
                      <v:fill type="solid"/>
                    </v:shape>
                    <v:shape style="position:absolute;left:3230;top:7;width:417;height:428" coordorigin="3230,7" coordsize="417,428" path="m3560,83l3517,83,3537,84,3547,90,3557,99,3566,109,3571,120,3573,139,3569,148,3561,156,3553,165,3544,167,3567,167,3570,165,3574,161,3577,156,3580,151,3605,147,3616,137,3585,137,3585,135,3585,132,3585,128,3584,117,3580,107,3574,98,3566,88,3560,83xe" filled="true" fillcolor="#000000" stroked="false">
                      <v:path arrowok="t"/>
                      <v:fill type="solid"/>
                    </v:shape>
                    <v:shape style="position:absolute;left:3230;top:7;width:417;height:428" coordorigin="3230,7" coordsize="417,428" path="m3622,132l3585,137,3616,137,3622,132xe" filled="true" fillcolor="#000000" stroked="false">
                      <v:path arrowok="t"/>
                      <v:fill type="solid"/>
                    </v:shape>
                    <v:shape style="position:absolute;left:3230;top:7;width:417;height:428" coordorigin="3230,7" coordsize="417,428" path="m3592,30l3572,30,3637,95,3647,86,3592,30xe" filled="true" fillcolor="#000000" stroked="false">
                      <v:path arrowok="t"/>
                      <v:fill type="solid"/>
                    </v:shape>
                    <v:shape style="position:absolute;left:3230;top:7;width:417;height:428" coordorigin="3230,7" coordsize="417,428" path="m3569,7l3565,11,3565,15,3564,22,3562,28,3559,35,3557,42,3554,46,3563,56,3572,33,3572,30,3592,30,3569,7xe" filled="true" fillcolor="#000000" stroked="false">
                      <v:path arrowok="t"/>
                      <v:fill type="solid"/>
                    </v:shape>
                  </v:group>
                  <v:group style="position:absolute;left:3500;top:5;width:433;height:429" coordorigin="3500,5" coordsize="433,429">
                    <v:shape style="position:absolute;left:3500;top:5;width:433;height:429" coordorigin="3500,5" coordsize="433,429" path="m3559,336l3537,336,3542,338,3550,346,3553,351,3554,357,3555,362,3554,369,3552,380,3551,389,3550,398,3566,434,3584,417,3568,417,3565,414,3564,411,3563,408,3562,406,3561,403,3562,395,3563,387,3565,376,3567,366,3567,357,3564,344,3560,338,3559,336xe" filled="true" fillcolor="#000000" stroked="false">
                      <v:path arrowok="t"/>
                      <v:fill type="solid"/>
                    </v:shape>
                    <v:shape style="position:absolute;left:3500;top:5;width:433;height:429" coordorigin="3500,5" coordsize="433,429" path="m3606,378l3568,417,3584,417,3614,387,3606,378xe" filled="true" fillcolor="#000000" stroked="false">
                      <v:path arrowok="t"/>
                      <v:fill type="solid"/>
                    </v:shape>
                    <v:shape style="position:absolute;left:3500;top:5;width:433;height:429" coordorigin="3500,5" coordsize="433,429" path="m3541,323l3526,324,3518,328,3511,335,3507,339,3504,343,3500,353,3500,357,3500,362,3509,372,3509,366,3509,361,3527,336,3559,336,3549,325,3541,323xe" filled="true" fillcolor="#000000" stroked="false">
                      <v:path arrowok="t"/>
                      <v:fill type="solid"/>
                    </v:shape>
                    <v:shape style="position:absolute;left:3500;top:5;width:433;height:429" coordorigin="3500,5" coordsize="433,429" path="m3599,267l3584,267,3571,275,3562,283,3560,293,3562,305,3604,357,3631,366,3641,364,3649,355,3653,351,3633,351,3622,350,3575,304,3574,293,3579,283,3587,279,3622,279,3616,274,3599,267xe" filled="true" fillcolor="#000000" stroked="false">
                      <v:path arrowok="t"/>
                      <v:fill type="solid"/>
                    </v:shape>
                    <v:shape style="position:absolute;left:3500;top:5;width:433;height:429" coordorigin="3500,5" coordsize="433,429" path="m3622,279l3587,279,3598,280,3611,287,3626,301,3638,314,3645,328,3646,338,3641,347,3633,351,3653,351,3657,347,3660,338,3657,325,3655,317,3650,309,3643,299,3635,290,3622,279xe" filled="true" fillcolor="#000000" stroked="false">
                      <v:path arrowok="t"/>
                      <v:fill type="solid"/>
                    </v:shape>
                    <v:shape style="position:absolute;left:3500;top:5;width:433;height:429" coordorigin="3500,5" coordsize="433,429" path="m3663,227l3644,227,3709,293,3719,283,3663,227xe" filled="true" fillcolor="#000000" stroked="false">
                      <v:path arrowok="t"/>
                      <v:fill type="solid"/>
                    </v:shape>
                    <v:shape style="position:absolute;left:3500;top:5;width:433;height:429" coordorigin="3500,5" coordsize="433,429" path="m3640,204l3637,208,3636,212,3635,219,3633,226,3631,233,3628,240,3625,244,3635,253,3644,230,3644,227,3663,227,3640,204xe" filled="true" fillcolor="#000000" stroked="false">
                      <v:path arrowok="t"/>
                      <v:fill type="solid"/>
                    </v:shape>
                    <v:shape style="position:absolute;left:3500;top:5;width:433;height:429" coordorigin="3500,5" coordsize="433,429" path="m3763,181l3745,181,3755,191,3761,200,3764,218,3762,226,3755,233,3750,238,3744,241,3737,244,3747,252,3752,250,3757,246,3763,241,3773,231,3776,220,3774,207,3772,197,3767,186,3763,181xe" filled="true" fillcolor="#000000" stroked="false">
                      <v:path arrowok="t"/>
                      <v:fill type="solid"/>
                    </v:shape>
                    <v:shape style="position:absolute;left:3500;top:5;width:433;height:429" coordorigin="3500,5" coordsize="433,429" path="m3707,144l3698,147,3683,162,3680,171,3680,181,3680,189,3684,199,3692,206,3699,212,3706,216,3724,216,3731,214,3742,203,3711,203,3705,200,3700,195,3695,191,3693,185,3692,173,3694,169,3698,165,3702,159,3708,158,3742,158,3739,155,3728,148,3707,144xe" filled="true" fillcolor="#000000" stroked="false">
                      <v:path arrowok="t"/>
                      <v:fill type="solid"/>
                    </v:shape>
                    <v:shape style="position:absolute;left:3500;top:5;width:433;height:429" coordorigin="3500,5" coordsize="433,429" path="m3742,158l3708,158,3720,159,3726,163,3732,169,3736,173,3738,177,3738,188,3736,193,3732,196,3727,201,3722,203,3742,203,3746,199,3748,191,3745,181,3763,181,3760,177,3750,166,3742,158xe" filled="true" fillcolor="#000000" stroked="false">
                      <v:path arrowok="t"/>
                      <v:fill type="solid"/>
                    </v:shape>
                    <v:shape style="position:absolute;left:3500;top:5;width:433;height:429" coordorigin="3500,5" coordsize="433,429" path="m3784,69l3745,124,3746,133,3792,180,3802,181,3812,180,3821,177,3830,173,3836,167,3813,167,3793,166,3783,161,3774,151,3765,143,3760,132,3758,112,3761,102,3777,87,3786,83,3829,83,3826,80,3817,75,3807,72,3797,71,3784,69xe" filled="true" fillcolor="#000000" stroked="false">
                      <v:path arrowok="t"/>
                      <v:fill type="solid"/>
                    </v:shape>
                    <v:shape style="position:absolute;left:3500;top:5;width:433;height:429" coordorigin="3500,5" coordsize="433,429" path="m3829,83l3786,83,3806,84,3816,90,3826,99,3835,109,3840,120,3842,139,3838,148,3822,165,3813,167,3836,167,3839,165,3843,161,3847,156,3849,151,3875,147,3885,137,3854,137,3855,135,3855,128,3853,117,3849,107,3843,98,3835,88,3829,83xe" filled="true" fillcolor="#000000" stroked="false">
                      <v:path arrowok="t"/>
                      <v:fill type="solid"/>
                    </v:shape>
                    <v:shape style="position:absolute;left:3500;top:5;width:433;height:429" coordorigin="3500,5" coordsize="433,429" path="m3891,132l3854,137,3885,137,3891,132xe" filled="true" fillcolor="#000000" stroked="false">
                      <v:path arrowok="t"/>
                      <v:fill type="solid"/>
                    </v:shape>
                    <v:shape style="position:absolute;left:3500;top:5;width:433;height:429" coordorigin="3500,5" coordsize="433,429" path="m3877,19l3855,19,3860,20,3864,24,3868,28,3871,34,3872,42,3873,48,3872,52,3870,63,3869,72,3868,77,3868,83,3868,86,3868,91,3869,97,3873,105,3876,109,3884,117,3904,98,3886,98,3883,97,3882,94,3881,91,3880,88,3880,86,3880,80,3880,77,3881,69,3883,58,3885,48,3885,39,3884,33,3882,26,3879,20,3877,19xe" filled="true" fillcolor="#000000" stroked="false">
                      <v:path arrowok="t"/>
                      <v:fill type="solid"/>
                    </v:shape>
                    <v:shape style="position:absolute;left:3500;top:5;width:433;height:429" coordorigin="3500,5" coordsize="433,429" path="m3924,61l3886,98,3904,98,3933,69,3924,61xe" filled="true" fillcolor="#000000" stroked="false">
                      <v:path arrowok="t"/>
                      <v:fill type="solid"/>
                    </v:shape>
                    <v:shape style="position:absolute;left:3500;top:5;width:433;height:429" coordorigin="3500,5" coordsize="433,429" path="m3860,5l3844,7,3836,9,3829,16,3825,20,3822,26,3820,30,3818,34,3818,38,3818,45,3827,54,3827,48,3828,42,3829,38,3831,33,3833,28,3836,26,3841,22,3846,19,3877,19,3873,15,3867,8,3860,5xe" filled="true" fillcolor="#000000" stroked="false">
                      <v:path arrowok="t"/>
                      <v:fill type="solid"/>
                    </v:shape>
                  </v:group>
                  <v:group style="position:absolute;left:3769;top:7;width:420;height:428" coordorigin="3769,7" coordsize="420,428">
                    <v:shape style="position:absolute;left:3769;top:7;width:420;height:428" coordorigin="3769,7" coordsize="420,428" path="m3828,336l3807,336,3811,338,3819,346,3822,351,3823,357,3824,362,3823,369,3822,380,3820,389,3819,398,3835,434,3853,417,3837,417,3834,414,3833,411,3832,408,3831,406,3831,403,3831,399,3831,395,3832,387,3834,376,3836,366,3836,357,3835,350,3833,344,3830,338,3828,336xe" filled="true" fillcolor="#000000" stroked="false">
                      <v:path arrowok="t"/>
                      <v:fill type="solid"/>
                    </v:shape>
                    <v:shape style="position:absolute;left:3769;top:7;width:420;height:428" coordorigin="3769,7" coordsize="420,428" path="m3875,378l3837,417,3853,417,3884,387,3875,378xe" filled="true" fillcolor="#000000" stroked="false">
                      <v:path arrowok="t"/>
                      <v:fill type="solid"/>
                    </v:shape>
                    <v:shape style="position:absolute;left:3769;top:7;width:420;height:428" coordorigin="3769,7" coordsize="420,428" path="m3811,323l3795,324,3787,328,3781,335,3776,339,3773,343,3770,353,3769,357,3769,362,3778,372,3778,366,3779,361,3797,336,3828,336,3824,332,3818,325,3811,323xe" filled="true" fillcolor="#000000" stroked="false">
                      <v:path arrowok="t"/>
                      <v:fill type="solid"/>
                    </v:shape>
                    <v:shape style="position:absolute;left:3769;top:7;width:420;height:428" coordorigin="3769,7" coordsize="420,428" path="m3868,267l3853,267,3840,275,3832,283,3829,293,3831,305,3873,357,3901,366,3910,364,3918,355,3922,351,3902,351,3891,350,3844,304,3843,293,3848,283,3856,279,3891,279,3885,274,3868,267xe" filled="true" fillcolor="#000000" stroked="false">
                      <v:path arrowok="t"/>
                      <v:fill type="solid"/>
                    </v:shape>
                    <v:shape style="position:absolute;left:3769;top:7;width:420;height:428" coordorigin="3769,7" coordsize="420,428" path="m3891,279l3856,279,3867,280,3880,287,3895,301,3907,314,3914,328,3915,338,3911,347,3902,351,3922,351,3926,347,3929,338,3927,325,3924,317,3919,309,3913,299,3904,290,3891,279xe" filled="true" fillcolor="#000000" stroked="false">
                      <v:path arrowok="t"/>
                      <v:fill type="solid"/>
                    </v:shape>
                    <v:shape style="position:absolute;left:3769;top:7;width:420;height:428" coordorigin="3769,7" coordsize="420,428" path="m3933,227l3913,227,3978,293,3988,283,3933,227xe" filled="true" fillcolor="#000000" stroked="false">
                      <v:path arrowok="t"/>
                      <v:fill type="solid"/>
                    </v:shape>
                    <v:shape style="position:absolute;left:3769;top:7;width:420;height:428" coordorigin="3769,7" coordsize="420,428" path="m3910,204l3906,208,3906,212,3904,219,3900,233,3898,240,3895,244,3904,253,3906,250,3908,245,3912,234,3913,230,3913,227,3933,227,3910,204xe" filled="true" fillcolor="#000000" stroked="false">
                      <v:path arrowok="t"/>
                      <v:fill type="solid"/>
                    </v:shape>
                    <v:shape style="position:absolute;left:3769;top:7;width:420;height:428" coordorigin="3769,7" coordsize="420,428" path="m4032,181l4014,181,4024,191,4030,200,4033,218,4031,226,4024,233,4019,238,4013,241,4007,244,4016,252,4021,250,4027,246,4032,241,4042,231,4046,220,4043,207,4041,197,4036,186,4032,181xe" filled="true" fillcolor="#000000" stroked="false">
                      <v:path arrowok="t"/>
                      <v:fill type="solid"/>
                    </v:shape>
                    <v:shape style="position:absolute;left:3769;top:7;width:420;height:428" coordorigin="3769,7" coordsize="420,428" path="m3976,144l3968,147,3953,162,3949,171,3949,181,3949,189,3953,199,3961,206,3968,212,3976,216,3993,216,4000,214,4007,207,4011,203,3980,203,3975,200,3969,195,3965,191,3962,185,3961,173,3963,169,3967,165,3972,159,3977,158,4011,158,4008,155,3997,148,3976,144xe" filled="true" fillcolor="#000000" stroked="false">
                      <v:path arrowok="t"/>
                      <v:fill type="solid"/>
                    </v:shape>
                    <v:shape style="position:absolute;left:3769;top:7;width:420;height:428" coordorigin="3769,7" coordsize="420,428" path="m4011,158l3977,158,3990,159,3996,163,4001,169,4005,173,4007,177,4007,188,4005,193,4001,196,3996,201,3991,203,4011,203,4015,199,4017,191,4014,181,4032,181,4029,177,4019,166,4011,158xe" filled="true" fillcolor="#000000" stroked="false">
                      <v:path arrowok="t"/>
                      <v:fill type="solid"/>
                    </v:shape>
                    <v:shape style="position:absolute;left:3769;top:7;width:420;height:428" coordorigin="3769,7" coordsize="420,428" path="m4053,69l4014,124,4015,133,4061,180,4071,181,4081,180,4091,177,4100,173,4105,167,4083,167,4062,166,4052,161,4043,151,4034,143,4029,132,4027,112,4031,102,4038,95,4046,87,4055,83,4098,83,4095,80,4086,75,4077,72,4067,71,4053,69xe" filled="true" fillcolor="#000000" stroked="false">
                      <v:path arrowok="t"/>
                      <v:fill type="solid"/>
                    </v:shape>
                    <v:shape style="position:absolute;left:3769;top:7;width:420;height:428" coordorigin="3769,7" coordsize="420,428" path="m4098,83l4055,83,4075,84,4085,90,4095,99,4105,109,4110,120,4111,139,4107,148,4099,156,4092,165,4083,167,4105,167,4108,165,4112,161,4116,156,4119,151,4144,147,4154,137,4123,137,4124,135,4124,132,4124,128,4122,117,4118,107,4112,98,4104,88,4098,83xe" filled="true" fillcolor="#000000" stroked="false">
                      <v:path arrowok="t"/>
                      <v:fill type="solid"/>
                    </v:shape>
                    <v:shape style="position:absolute;left:3769;top:7;width:420;height:428" coordorigin="3769,7" coordsize="420,428" path="m4160,132l4123,137,4154,137,4160,132xe" filled="true" fillcolor="#000000" stroked="false">
                      <v:path arrowok="t"/>
                      <v:fill type="solid"/>
                    </v:shape>
                    <v:shape style="position:absolute;left:3769;top:7;width:420;height:428" coordorigin="3769,7" coordsize="420,428" path="m4182,54l4153,54,4161,56,4169,60,4173,64,4175,69,4175,75,4174,80,4171,86,4166,91,4159,98,4151,102,4142,103,4152,113,4159,112,4166,107,4174,99,4182,91,4186,83,4187,73,4188,64,4185,57,4182,54xe" filled="true" fillcolor="#000000" stroked="false">
                      <v:path arrowok="t"/>
                      <v:fill type="solid"/>
                    </v:shape>
                    <v:shape style="position:absolute;left:3769;top:7;width:420;height:428" coordorigin="3769,7" coordsize="420,428" path="m4142,19l4121,19,4130,27,4139,35,4137,46,4125,58,4119,65,4127,73,4133,67,4143,58,4153,54,4182,54,4178,50,4177,49,4142,49,4149,37,4148,24,4142,19xe" filled="true" fillcolor="#000000" stroked="false">
                      <v:path arrowok="t"/>
                      <v:fill type="solid"/>
                    </v:shape>
                    <v:shape style="position:absolute;left:3769;top:7;width:420;height:428" coordorigin="3769,7" coordsize="420,428" path="m4126,7l4111,8,4104,11,4097,18,4091,24,4086,31,4084,39,4093,49,4094,41,4098,34,4103,28,4112,19,4142,19,4132,9,4126,7xe" filled="true" fillcolor="#000000" stroked="false">
                      <v:path arrowok="t"/>
                      <v:fill type="solid"/>
                    </v:shape>
                    <v:shape style="position:absolute;left:3769;top:7;width:420;height:428" coordorigin="3769,7" coordsize="420,428" path="m4167,42l4154,42,4148,45,4142,49,4177,49,4173,45,4167,42xe" filled="true" fillcolor="#000000" stroked="false">
                      <v:path arrowok="t"/>
                      <v:fill type="solid"/>
                    </v:shape>
                  </v:group>
                </v:group>
              </w:pict>
            </w:r>
            <w:r>
              <w:rPr>
                <w:rFonts w:ascii="宋体" w:hAnsi="宋体" w:cs="宋体" w:eastAsia="宋体" w:hint="default"/>
                <w:sz w:val="20"/>
                <w:szCs w:val="20"/>
              </w:rPr>
            </w:r>
          </w:p>
          <w:p>
            <w:pPr>
              <w:pStyle w:val="TableParagraph"/>
              <w:tabs>
                <w:tab w:pos="2610" w:val="left" w:leader="none"/>
                <w:tab w:pos="3710" w:val="left" w:leader="none"/>
              </w:tabs>
              <w:spacing w:line="240" w:lineRule="auto" w:before="92"/>
              <w:ind w:left="1223" w:right="0"/>
              <w:jc w:val="left"/>
              <w:rPr>
                <w:rFonts w:ascii="微软雅黑" w:hAnsi="微软雅黑" w:cs="微软雅黑" w:eastAsia="微软雅黑" w:hint="default"/>
                <w:sz w:val="14"/>
                <w:szCs w:val="14"/>
              </w:rPr>
            </w:pPr>
            <w:r>
              <w:rPr>
                <w:rFonts w:ascii="微软雅黑" w:hAnsi="微软雅黑" w:cs="微软雅黑" w:eastAsia="微软雅黑" w:hint="default"/>
                <w:sz w:val="14"/>
                <w:szCs w:val="14"/>
              </w:rPr>
              <w:t>兆易创新</w:t>
              <w:tab/>
              <w:t>旺宏</w:t>
              <w:tab/>
              <w:t>华邦</w:t>
            </w:r>
          </w:p>
        </w:tc>
        <w:tc>
          <w:tcPr>
            <w:tcW w:w="4635" w:type="dxa"/>
            <w:tcBorders>
              <w:top w:val="single" w:sz="4" w:space="0" w:color="044B80"/>
              <w:left w:val="nil" w:sz="6" w:space="0" w:color="auto"/>
              <w:bottom w:val="single" w:sz="4" w:space="0" w:color="044B80"/>
              <w:right w:val="nil" w:sz="6" w:space="0" w:color="auto"/>
            </w:tcBorders>
          </w:tcPr>
          <w:p>
            <w:pPr>
              <w:pStyle w:val="TableParagraph"/>
              <w:spacing w:line="240" w:lineRule="auto" w:before="6"/>
              <w:ind w:right="0"/>
              <w:jc w:val="left"/>
              <w:rPr>
                <w:rFonts w:ascii="宋体" w:hAnsi="宋体" w:cs="宋体" w:eastAsia="宋体" w:hint="default"/>
                <w:sz w:val="10"/>
                <w:szCs w:val="10"/>
              </w:rPr>
            </w:pPr>
          </w:p>
          <w:p>
            <w:pPr>
              <w:pStyle w:val="TableParagraph"/>
              <w:spacing w:line="240" w:lineRule="auto"/>
              <w:ind w:left="368" w:right="0"/>
              <w:jc w:val="left"/>
              <w:rPr>
                <w:rFonts w:ascii="微软雅黑" w:hAnsi="微软雅黑" w:cs="微软雅黑" w:eastAsia="微软雅黑" w:hint="default"/>
                <w:sz w:val="14"/>
                <w:szCs w:val="14"/>
              </w:rPr>
            </w:pPr>
            <w:r>
              <w:rPr>
                <w:rFonts w:ascii="微软雅黑"/>
                <w:sz w:val="14"/>
              </w:rPr>
              <w:t>15%</w:t>
            </w:r>
          </w:p>
          <w:p>
            <w:pPr>
              <w:pStyle w:val="TableParagraph"/>
              <w:spacing w:line="240" w:lineRule="auto" w:before="5"/>
              <w:ind w:right="0"/>
              <w:jc w:val="left"/>
              <w:rPr>
                <w:rFonts w:ascii="宋体" w:hAnsi="宋体" w:cs="宋体" w:eastAsia="宋体" w:hint="default"/>
                <w:sz w:val="10"/>
                <w:szCs w:val="10"/>
              </w:rPr>
            </w:pPr>
          </w:p>
          <w:p>
            <w:pPr>
              <w:pStyle w:val="TableParagraph"/>
              <w:spacing w:line="240" w:lineRule="auto"/>
              <w:ind w:left="368" w:right="0"/>
              <w:jc w:val="left"/>
              <w:rPr>
                <w:rFonts w:ascii="微软雅黑" w:hAnsi="微软雅黑" w:cs="微软雅黑" w:eastAsia="微软雅黑" w:hint="default"/>
                <w:sz w:val="14"/>
                <w:szCs w:val="14"/>
              </w:rPr>
            </w:pPr>
            <w:r>
              <w:rPr>
                <w:rFonts w:ascii="微软雅黑"/>
                <w:sz w:val="14"/>
              </w:rPr>
              <w:t>10%</w:t>
            </w:r>
          </w:p>
          <w:p>
            <w:pPr>
              <w:pStyle w:val="TableParagraph"/>
              <w:spacing w:line="240" w:lineRule="auto" w:before="5"/>
              <w:ind w:right="0"/>
              <w:jc w:val="left"/>
              <w:rPr>
                <w:rFonts w:ascii="宋体" w:hAnsi="宋体" w:cs="宋体" w:eastAsia="宋体" w:hint="default"/>
                <w:sz w:val="10"/>
                <w:szCs w:val="10"/>
              </w:rPr>
            </w:pPr>
          </w:p>
          <w:p>
            <w:pPr>
              <w:pStyle w:val="TableParagraph"/>
              <w:spacing w:line="240" w:lineRule="auto"/>
              <w:ind w:right="3552"/>
              <w:jc w:val="center"/>
              <w:rPr>
                <w:rFonts w:ascii="微软雅黑" w:hAnsi="微软雅黑" w:cs="微软雅黑" w:eastAsia="微软雅黑" w:hint="default"/>
                <w:sz w:val="14"/>
                <w:szCs w:val="14"/>
              </w:rPr>
            </w:pPr>
            <w:r>
              <w:rPr>
                <w:rFonts w:ascii="微软雅黑"/>
                <w:spacing w:val="-4"/>
                <w:sz w:val="14"/>
              </w:rPr>
              <w:t>5%</w:t>
            </w:r>
            <w:r>
              <w:rPr>
                <w:rFonts w:ascii="微软雅黑"/>
                <w:sz w:val="14"/>
              </w:rPr>
            </w:r>
          </w:p>
          <w:p>
            <w:pPr>
              <w:pStyle w:val="TableParagraph"/>
              <w:spacing w:line="240" w:lineRule="auto" w:before="5"/>
              <w:ind w:right="0"/>
              <w:jc w:val="left"/>
              <w:rPr>
                <w:rFonts w:ascii="宋体" w:hAnsi="宋体" w:cs="宋体" w:eastAsia="宋体" w:hint="default"/>
                <w:sz w:val="10"/>
                <w:szCs w:val="10"/>
              </w:rPr>
            </w:pPr>
          </w:p>
          <w:p>
            <w:pPr>
              <w:pStyle w:val="TableParagraph"/>
              <w:spacing w:line="240" w:lineRule="auto"/>
              <w:ind w:right="3552"/>
              <w:jc w:val="center"/>
              <w:rPr>
                <w:rFonts w:ascii="微软雅黑" w:hAnsi="微软雅黑" w:cs="微软雅黑" w:eastAsia="微软雅黑" w:hint="default"/>
                <w:sz w:val="14"/>
                <w:szCs w:val="14"/>
              </w:rPr>
            </w:pPr>
            <w:r>
              <w:rPr>
                <w:rFonts w:ascii="微软雅黑"/>
                <w:spacing w:val="-4"/>
                <w:sz w:val="14"/>
              </w:rPr>
              <w:t>0%</w:t>
            </w:r>
            <w:r>
              <w:rPr>
                <w:rFonts w:ascii="微软雅黑"/>
                <w:sz w:val="14"/>
              </w:rPr>
            </w:r>
          </w:p>
          <w:p>
            <w:pPr>
              <w:pStyle w:val="TableParagraph"/>
              <w:spacing w:line="240" w:lineRule="auto" w:before="5"/>
              <w:ind w:right="0"/>
              <w:jc w:val="left"/>
              <w:rPr>
                <w:rFonts w:ascii="宋体" w:hAnsi="宋体" w:cs="宋体" w:eastAsia="宋体" w:hint="default"/>
                <w:sz w:val="10"/>
                <w:szCs w:val="10"/>
              </w:rPr>
            </w:pPr>
          </w:p>
          <w:p>
            <w:pPr>
              <w:pStyle w:val="TableParagraph"/>
              <w:spacing w:line="240" w:lineRule="auto"/>
              <w:ind w:left="389" w:right="0"/>
              <w:jc w:val="left"/>
              <w:rPr>
                <w:rFonts w:ascii="微软雅黑" w:hAnsi="微软雅黑" w:cs="微软雅黑" w:eastAsia="微软雅黑" w:hint="default"/>
                <w:sz w:val="14"/>
                <w:szCs w:val="14"/>
              </w:rPr>
            </w:pPr>
            <w:r>
              <w:rPr>
                <w:rFonts w:ascii="微软雅黑"/>
                <w:spacing w:val="-2"/>
                <w:sz w:val="14"/>
              </w:rPr>
              <w:t>-5%</w:t>
            </w:r>
          </w:p>
          <w:p>
            <w:pPr>
              <w:pStyle w:val="TableParagraph"/>
              <w:spacing w:line="240" w:lineRule="auto" w:before="5"/>
              <w:ind w:right="0"/>
              <w:jc w:val="left"/>
              <w:rPr>
                <w:rFonts w:ascii="宋体" w:hAnsi="宋体" w:cs="宋体" w:eastAsia="宋体" w:hint="default"/>
                <w:sz w:val="10"/>
                <w:szCs w:val="10"/>
              </w:rPr>
            </w:pPr>
          </w:p>
          <w:p>
            <w:pPr>
              <w:pStyle w:val="TableParagraph"/>
              <w:spacing w:line="240" w:lineRule="auto"/>
              <w:ind w:right="3679"/>
              <w:jc w:val="center"/>
              <w:rPr>
                <w:rFonts w:ascii="微软雅黑" w:hAnsi="微软雅黑" w:cs="微软雅黑" w:eastAsia="微软雅黑" w:hint="default"/>
                <w:sz w:val="14"/>
                <w:szCs w:val="14"/>
              </w:rPr>
            </w:pPr>
            <w:r>
              <w:rPr>
                <w:rFonts w:ascii="微软雅黑"/>
                <w:sz w:val="14"/>
              </w:rPr>
              <w:t>-10%</w:t>
            </w:r>
          </w:p>
          <w:p>
            <w:pPr>
              <w:pStyle w:val="TableParagraph"/>
              <w:spacing w:line="240" w:lineRule="auto" w:before="5"/>
              <w:ind w:right="0"/>
              <w:jc w:val="left"/>
              <w:rPr>
                <w:rFonts w:ascii="宋体" w:hAnsi="宋体" w:cs="宋体" w:eastAsia="宋体" w:hint="default"/>
                <w:sz w:val="10"/>
                <w:szCs w:val="10"/>
              </w:rPr>
            </w:pPr>
          </w:p>
          <w:p>
            <w:pPr>
              <w:pStyle w:val="TableParagraph"/>
              <w:spacing w:line="221" w:lineRule="exact"/>
              <w:ind w:right="3679"/>
              <w:jc w:val="center"/>
              <w:rPr>
                <w:rFonts w:ascii="微软雅黑" w:hAnsi="微软雅黑" w:cs="微软雅黑" w:eastAsia="微软雅黑" w:hint="default"/>
                <w:sz w:val="14"/>
                <w:szCs w:val="14"/>
              </w:rPr>
            </w:pPr>
            <w:r>
              <w:rPr>
                <w:rFonts w:ascii="微软雅黑"/>
                <w:sz w:val="14"/>
              </w:rPr>
              <w:t>-15%</w:t>
            </w:r>
          </w:p>
          <w:p>
            <w:pPr>
              <w:pStyle w:val="TableParagraph"/>
              <w:tabs>
                <w:tab w:pos="1932" w:val="left" w:leader="none"/>
                <w:tab w:pos="2833" w:val="left" w:leader="none"/>
                <w:tab w:pos="3733" w:val="left" w:leader="none"/>
              </w:tabs>
              <w:spacing w:line="221" w:lineRule="exact"/>
              <w:ind w:left="1068" w:right="0"/>
              <w:jc w:val="left"/>
              <w:rPr>
                <w:rFonts w:ascii="微软雅黑" w:hAnsi="微软雅黑" w:cs="微软雅黑" w:eastAsia="微软雅黑" w:hint="default"/>
                <w:sz w:val="14"/>
                <w:szCs w:val="14"/>
              </w:rPr>
            </w:pPr>
            <w:r>
              <w:rPr>
                <w:rFonts w:ascii="微软雅黑"/>
                <w:spacing w:val="-1"/>
                <w:w w:val="90"/>
                <w:sz w:val="14"/>
              </w:rPr>
              <w:t>2017</w:t>
              <w:tab/>
            </w:r>
            <w:r>
              <w:rPr>
                <w:rFonts w:ascii="微软雅黑"/>
                <w:spacing w:val="-2"/>
                <w:w w:val="90"/>
                <w:sz w:val="14"/>
              </w:rPr>
              <w:t>2018E</w:t>
              <w:tab/>
              <w:t>2019E</w:t>
              <w:tab/>
            </w:r>
            <w:r>
              <w:rPr>
                <w:rFonts w:ascii="微软雅黑"/>
                <w:spacing w:val="-2"/>
                <w:sz w:val="14"/>
              </w:rPr>
              <w:t>2020E</w:t>
            </w:r>
          </w:p>
          <w:p>
            <w:pPr>
              <w:pStyle w:val="TableParagraph"/>
              <w:tabs>
                <w:tab w:pos="1711" w:val="left" w:leader="none"/>
                <w:tab w:pos="2720" w:val="left" w:leader="none"/>
                <w:tab w:pos="3728" w:val="left" w:leader="none"/>
              </w:tabs>
              <w:spacing w:line="240" w:lineRule="auto" w:before="3"/>
              <w:ind w:left="703" w:right="0"/>
              <w:jc w:val="left"/>
              <w:rPr>
                <w:rFonts w:ascii="微软雅黑" w:hAnsi="微软雅黑" w:cs="微软雅黑" w:eastAsia="微软雅黑" w:hint="default"/>
                <w:sz w:val="14"/>
                <w:szCs w:val="14"/>
              </w:rPr>
            </w:pPr>
            <w:r>
              <w:rPr>
                <w:rFonts w:ascii="微软雅黑" w:hAnsi="微软雅黑" w:cs="微软雅黑" w:eastAsia="微软雅黑" w:hint="default"/>
                <w:spacing w:val="-1"/>
                <w:w w:val="90"/>
                <w:sz w:val="14"/>
                <w:szCs w:val="14"/>
              </w:rPr>
              <w:t>建投预测</w:t>
              <w:tab/>
            </w:r>
            <w:r>
              <w:rPr>
                <w:rFonts w:ascii="微软雅黑" w:hAnsi="微软雅黑" w:cs="微软雅黑" w:eastAsia="微软雅黑" w:hint="default"/>
                <w:spacing w:val="-2"/>
                <w:w w:val="90"/>
                <w:sz w:val="14"/>
                <w:szCs w:val="14"/>
              </w:rPr>
              <w:t>乐观情形</w:t>
              <w:tab/>
            </w:r>
            <w:r>
              <w:rPr>
                <w:rFonts w:ascii="微软雅黑" w:hAnsi="微软雅黑" w:cs="微软雅黑" w:eastAsia="微软雅黑" w:hint="default"/>
                <w:spacing w:val="-4"/>
                <w:w w:val="90"/>
                <w:sz w:val="14"/>
                <w:szCs w:val="14"/>
              </w:rPr>
              <w:t>中性情形</w:t>
              <w:tab/>
            </w:r>
            <w:r>
              <w:rPr>
                <w:rFonts w:ascii="微软雅黑" w:hAnsi="微软雅黑" w:cs="微软雅黑" w:eastAsia="微软雅黑" w:hint="default"/>
                <w:spacing w:val="-2"/>
                <w:sz w:val="14"/>
                <w:szCs w:val="14"/>
              </w:rPr>
              <w:t>悲观情形</w:t>
            </w:r>
          </w:p>
        </w:tc>
      </w:tr>
    </w:tbl>
    <w:p>
      <w:pPr>
        <w:tabs>
          <w:tab w:pos="5246" w:val="left" w:leader="none"/>
        </w:tabs>
        <w:spacing w:before="17"/>
        <w:ind w:left="132" w:right="0" w:firstLine="0"/>
        <w:jc w:val="left"/>
        <w:rPr>
          <w:rFonts w:ascii="宋体" w:hAnsi="宋体" w:cs="宋体" w:eastAsia="宋体" w:hint="default"/>
          <w:sz w:val="17"/>
          <w:szCs w:val="17"/>
        </w:rPr>
      </w:pPr>
      <w:r>
        <w:rPr/>
        <w:pict>
          <v:group style="position:absolute;margin-left:102.64431pt;margin-top:-7.529486pt;width:13pt;height:.1pt;mso-position-horizontal-relative:page;mso-position-vertical-relative:paragraph;z-index:-412480" coordorigin="2053,-151" coordsize="260,2">
            <v:shape style="position:absolute;left:2053;top:-151;width:260;height:2" coordorigin="2053,-151" coordsize="260,0" path="m2053,-151l2312,-151e" filled="false" stroked="true" strokeweight="1.021455pt" strokecolor="#ff3333">
              <v:path arrowok="t"/>
            </v:shape>
            <w10:wrap type="none"/>
          </v:group>
        </w:pict>
      </w:r>
      <w:r>
        <w:rPr/>
        <w:pict>
          <v:group style="position:absolute;margin-left:171.834488pt;margin-top:-7.529486pt;width:13pt;height:.1pt;mso-position-horizontal-relative:page;mso-position-vertical-relative:paragraph;z-index:-412456" coordorigin="3437,-151" coordsize="260,2">
            <v:shape style="position:absolute;left:3437;top:-151;width:260;height:2" coordorigin="3437,-151" coordsize="260,0" path="m3437,-151l3696,-151e" filled="false" stroked="true" strokeweight="1.021455pt" strokecolor="#367097">
              <v:path arrowok="t"/>
            </v:shape>
            <w10:wrap type="none"/>
          </v:group>
        </w:pict>
      </w:r>
      <w:r>
        <w:rPr/>
        <w:pict>
          <v:group style="position:absolute;margin-left:226.709457pt;margin-top:-7.529486pt;width:13pt;height:.1pt;mso-position-horizontal-relative:page;mso-position-vertical-relative:paragraph;z-index:-412432" coordorigin="4534,-151" coordsize="260,2">
            <v:shape style="position:absolute;left:4534;top:-151;width:260;height:2" coordorigin="4534,-151" coordsize="260,0" path="m4534,-151l4793,-151e" filled="false" stroked="true" strokeweight="1.021455pt" strokecolor="#81a6bd">
              <v:path arrowok="t"/>
            </v:shape>
            <w10:wrap type="none"/>
          </v:group>
        </w:pict>
      </w:r>
      <w:r>
        <w:rPr/>
        <w:pict>
          <v:group style="position:absolute;margin-left:342.943787pt;margin-top:-143.961563pt;width:182.45pt;height:113.6pt;mso-position-horizontal-relative:page;mso-position-vertical-relative:paragraph;z-index:-412408" coordorigin="6859,-2879" coordsize="3649,2272">
            <v:group style="position:absolute;left:6906;top:-2876;width:2;height:2265" coordorigin="6906,-2876" coordsize="2,2265">
              <v:shape style="position:absolute;left:6906;top:-2876;width:2;height:2265" coordorigin="6906,-2876" coordsize="0,2265" path="m6906,-611l6906,-2876e" filled="false" stroked="true" strokeweight=".311555pt" strokecolor="#000000">
                <v:path arrowok="t"/>
              </v:shape>
            </v:group>
            <v:group style="position:absolute;left:6862;top:-611;width:44;height:2" coordorigin="6862,-611" coordsize="44,2">
              <v:shape style="position:absolute;left:6862;top:-611;width:44;height:2" coordorigin="6862,-611" coordsize="44,0" path="m6862,-611l6906,-611e" filled="false" stroked="true" strokeweight=".329505pt" strokecolor="#000000">
                <v:path arrowok="t"/>
              </v:shape>
            </v:group>
            <v:group style="position:absolute;left:6862;top:-986;width:44;height:2" coordorigin="6862,-986" coordsize="44,2">
              <v:shape style="position:absolute;left:6862;top:-986;width:44;height:2" coordorigin="6862,-986" coordsize="44,0" path="m6862,-986l6906,-986e" filled="false" stroked="true" strokeweight=".329505pt" strokecolor="#000000">
                <v:path arrowok="t"/>
              </v:shape>
            </v:group>
            <v:group style="position:absolute;left:6862;top:-1362;width:44;height:2" coordorigin="6862,-1362" coordsize="44,2">
              <v:shape style="position:absolute;left:6862;top:-1362;width:44;height:2" coordorigin="6862,-1362" coordsize="44,0" path="m6862,-1362l6906,-1362e" filled="false" stroked="true" strokeweight=".329505pt" strokecolor="#000000">
                <v:path arrowok="t"/>
              </v:shape>
            </v:group>
            <v:group style="position:absolute;left:6862;top:-1743;width:44;height:2" coordorigin="6862,-1743" coordsize="44,2">
              <v:shape style="position:absolute;left:6862;top:-1743;width:44;height:2" coordorigin="6862,-1743" coordsize="44,0" path="m6862,-1743l6906,-1743e" filled="false" stroked="true" strokeweight=".329505pt" strokecolor="#000000">
                <v:path arrowok="t"/>
              </v:shape>
            </v:group>
            <v:group style="position:absolute;left:6862;top:-2119;width:44;height:2" coordorigin="6862,-2119" coordsize="44,2">
              <v:shape style="position:absolute;left:6862;top:-2119;width:44;height:2" coordorigin="6862,-2119" coordsize="44,0" path="m6862,-2119l6906,-2119e" filled="false" stroked="true" strokeweight=".329505pt" strokecolor="#000000">
                <v:path arrowok="t"/>
              </v:shape>
            </v:group>
            <v:group style="position:absolute;left:6862;top:-2494;width:44;height:2" coordorigin="6862,-2494" coordsize="44,2">
              <v:shape style="position:absolute;left:6862;top:-2494;width:44;height:2" coordorigin="6862,-2494" coordsize="44,0" path="m6862,-2494l6906,-2494e" filled="false" stroked="true" strokeweight=".329505pt" strokecolor="#000000">
                <v:path arrowok="t"/>
              </v:shape>
            </v:group>
            <v:group style="position:absolute;left:6862;top:-2876;width:44;height:2" coordorigin="6862,-2876" coordsize="44,2">
              <v:shape style="position:absolute;left:6862;top:-2876;width:44;height:2" coordorigin="6862,-2876" coordsize="44,0" path="m6862,-2876l6906,-2876e" filled="false" stroked="true" strokeweight=".329505pt" strokecolor="#000000">
                <v:path arrowok="t"/>
              </v:shape>
            </v:group>
            <v:group style="position:absolute;left:6906;top:-1743;width:3598;height:2" coordorigin="6906,-1743" coordsize="3598,2">
              <v:shape style="position:absolute;left:6906;top:-1743;width:3598;height:2" coordorigin="6906,-1743" coordsize="3598,0" path="m6906,-1743l10504,-1743e" filled="false" stroked="true" strokeweight=".329505pt" strokecolor="#000000">
                <v:path arrowok="t"/>
              </v:shape>
            </v:group>
            <v:group style="position:absolute;left:6906;top:-1743;width:2;height:53" coordorigin="6906,-1743" coordsize="2,53">
              <v:shape style="position:absolute;left:6906;top:-1743;width:2;height:53" coordorigin="6906,-1743" coordsize="0,53" path="m6906,-1743l6906,-1691e" filled="false" stroked="true" strokeweight=".311555pt" strokecolor="#000000">
                <v:path arrowok="t"/>
              </v:shape>
            </v:group>
            <v:group style="position:absolute;left:7809;top:-1743;width:2;height:53" coordorigin="7809,-1743" coordsize="2,53">
              <v:shape style="position:absolute;left:7809;top:-1743;width:2;height:53" coordorigin="7809,-1743" coordsize="0,53" path="m7809,-1743l7809,-1691e" filled="false" stroked="true" strokeweight=".311555pt" strokecolor="#000000">
                <v:path arrowok="t"/>
              </v:shape>
            </v:group>
            <v:group style="position:absolute;left:8705;top:-1743;width:2;height:53" coordorigin="8705,-1743" coordsize="2,53">
              <v:shape style="position:absolute;left:8705;top:-1743;width:2;height:53" coordorigin="8705,-1743" coordsize="0,53" path="m8705,-1743l8705,-1691e" filled="false" stroked="true" strokeweight=".311555pt" strokecolor="#000000">
                <v:path arrowok="t"/>
              </v:shape>
            </v:group>
            <v:group style="position:absolute;left:9608;top:-1743;width:2;height:53" coordorigin="9608,-1743" coordsize="2,53">
              <v:shape style="position:absolute;left:9608;top:-1743;width:2;height:53" coordorigin="9608,-1743" coordsize="0,53" path="m9608,-1743l9608,-1691e" filled="false" stroked="true" strokeweight=".311555pt" strokecolor="#000000">
                <v:path arrowok="t"/>
              </v:shape>
            </v:group>
            <v:group style="position:absolute;left:10504;top:-1743;width:2;height:53" coordorigin="10504,-1743" coordsize="2,53">
              <v:shape style="position:absolute;left:10504;top:-1743;width:2;height:53" coordorigin="10504,-1743" coordsize="0,53" path="m10504,-1743l10504,-1691e" filled="false" stroked="true" strokeweight=".311555pt" strokecolor="#000000">
                <v:path arrowok="t"/>
              </v:shape>
            </v:group>
            <v:group style="position:absolute;left:7360;top:-2473;width:2696;height:1270" coordorigin="7360,-2473" coordsize="2696,1270">
              <v:shape style="position:absolute;left:7360;top:-2473;width:2696;height:1270" coordorigin="7360,-2473" coordsize="2696,1270" path="m7360,-1204l7417,-1286,7473,-1376,7529,-1470,7585,-1568,7641,-1667,7669,-1718,7697,-1768,7753,-1867,7810,-1964,7866,-2057,7922,-2144,7978,-2224,8034,-2296,8090,-2358,8147,-2408,8203,-2445,8259,-2467,8325,-2473,8359,-2468,8425,-2443,8492,-2401,8558,-2345,8625,-2277,8691,-2201,8758,-2120,8825,-2036,8858,-1994,8924,-1911,8991,-1833,9057,-1763,9124,-1704,9202,-1648,9292,-1591,9382,-1539,9472,-1491,9562,-1446,9651,-1404,9741,-1362,9786,-1341,9831,-1321,9876,-1300,9921,-1278,9966,-1257,10011,-1234,10056,-1211e" filled="false" stroked="true" strokeweight=".977757pt" strokecolor="#81a6bd">
                <v:path arrowok="t"/>
              </v:shape>
            </v:group>
            <v:group style="position:absolute;left:7360;top:-2349;width:2696;height:1390" coordorigin="7360,-2349" coordsize="2696,1390">
              <v:shape style="position:absolute;left:7360;top:-2349;width:2696;height:1390" coordorigin="7360,-2349" coordsize="2696,1390" path="m7360,-1203l7420,-1284,7480,-1371,7540,-1464,7600,-1560,7660,-1658,7690,-1708,7720,-1757,7780,-1853,7840,-1946,7899,-2033,7959,-2114,8019,-2185,8079,-2246,8139,-2295,8199,-2329,8259,-2347,8291,-2349,8323,-2347,8387,-2327,8451,-2290,8516,-2239,8580,-2176,8644,-2104,8708,-2024,8772,-1941,8836,-1856,8868,-1813,8933,-1730,8997,-1652,9061,-1580,9125,-1519,9200,-1460,9286,-1399,9371,-1343,9457,-1291,9542,-1242,9628,-1194,9713,-1148,9799,-1103,9842,-1080,9885,-1057,9927,-1033,9970,-1009,10013,-985,10056,-960e" filled="false" stroked="true" strokeweight=".976234pt" strokecolor="#367097">
                <v:path arrowok="t"/>
              </v:shape>
            </v:group>
            <v:group style="position:absolute;left:7360;top:-2435;width:2696;height:1298" coordorigin="7360,-2435" coordsize="2696,1298">
              <v:shape style="position:absolute;left:7360;top:-2435;width:2696;height:1298" coordorigin="7360,-2435" coordsize="2696,1298" path="m7360,-1204l7418,-1287,7476,-1377,7534,-1472,7592,-1571,7650,-1672,7679,-1722,7708,-1772,7766,-1872,7824,-1968,7882,-2060,7940,-2146,7998,-2223,8056,-2291,8114,-2348,8172,-2392,8230,-2422,8292,-2435,8325,-2435,8392,-2417,8458,-2382,8525,-2331,8592,-2267,8658,-2194,8725,-2114,8791,-2029,8825,-1987,8858,-1944,8924,-1861,8991,-1782,9057,-1710,9124,-1649,9202,-1592,9292,-1533,9382,-1480,9472,-1430,9562,-1383,9651,-1339,9741,-1295,9786,-1273,9831,-1252,9876,-1230,9921,-1208,9966,-1185,10011,-1162,10056,-1138e" filled="false" stroked="true" strokeweight=".977404pt" strokecolor="#ff8080">
                <v:path arrowok="t"/>
              </v:shape>
            </v:group>
            <v:group style="position:absolute;left:7360;top:-2532;width:2696;height:1329" coordorigin="7360,-2532" coordsize="2696,1329">
              <v:shape style="position:absolute;left:7360;top:-2532;width:2696;height:1329" coordorigin="7360,-2532" coordsize="2696,1329" path="m7360,-1204l7415,-1287,7469,-1377,7524,-1472,7578,-1570,7633,-1670,7687,-1771,7714,-1822,7769,-1921,7823,-2018,7878,-2110,7932,-2197,7987,-2277,8041,-2349,8095,-2411,8150,-2462,8204,-2500,8291,-2532,8323,-2532,8355,-2528,8419,-2503,8483,-2460,8548,-2403,8612,-2334,8676,-2258,8740,-2177,8772,-2136,8804,-2095,8868,-2015,8933,-1941,8997,-1875,9061,-1821,9125,-1782,9202,-1757,9292,-1746,9337,-1746,9382,-1749,9472,-1765,9562,-1788,9651,-1818,9741,-1852,9786,-1869,9831,-1886,9876,-1902,9921,-1917,9966,-1931,10011,-1943,10056,-1954e" filled="false" stroked="true" strokeweight=".977008pt" strokecolor="#ff3333">
                <v:path arrowok="t"/>
              </v:shape>
            </v:group>
            <w10:wrap type="none"/>
          </v:group>
        </w:pict>
      </w:r>
      <w:r>
        <w:rPr/>
        <w:pict>
          <v:group style="position:absolute;margin-left:328.801575pt;margin-top:-8.497939pt;width:12.15pt;height:.1pt;mso-position-horizontal-relative:page;mso-position-vertical-relative:paragraph;z-index:-412384" coordorigin="6576,-170" coordsize="243,2">
            <v:shape style="position:absolute;left:6576;top:-170;width:243;height:2" coordorigin="6576,-170" coordsize="243,0" path="m6576,-170l6819,-170e" filled="false" stroked="true" strokeweight=".987527pt" strokecolor="#81a6bd">
              <v:path arrowok="t"/>
            </v:shape>
            <w10:wrap type="none"/>
          </v:group>
        </w:pict>
      </w:r>
      <w:r>
        <w:rPr/>
        <w:pict>
          <v:group style="position:absolute;margin-left:379.223114pt;margin-top:-8.497932pt;width:11.85pt;height:.1pt;mso-position-horizontal-relative:page;mso-position-vertical-relative:paragraph;z-index:-412360" coordorigin="7584,-170" coordsize="237,2">
            <v:shape style="position:absolute;left:7584;top:-170;width:237;height:2" coordorigin="7584,-170" coordsize="237,0" path="m7584,-170l7821,-170e" filled="false" stroked="true" strokeweight=".987527pt" strokecolor="#367097">
              <v:path arrowok="t"/>
            </v:shape>
            <w10:wrap type="none"/>
          </v:group>
        </w:pict>
      </w:r>
      <w:r>
        <w:rPr/>
        <w:pict>
          <v:group style="position:absolute;margin-left:429.644653pt;margin-top:-8.497927pt;width:11.85pt;height:.1pt;mso-position-horizontal-relative:page;mso-position-vertical-relative:paragraph;z-index:-412336" coordorigin="8593,-170" coordsize="237,2">
            <v:shape style="position:absolute;left:8593;top:-170;width:237;height:2" coordorigin="8593,-170" coordsize="237,0" path="m8593,-170l8829,-170e" filled="false" stroked="true" strokeweight=".987527pt" strokecolor="#ff8080">
              <v:path arrowok="t"/>
            </v:shape>
            <w10:wrap type="none"/>
          </v:group>
        </w:pict>
      </w:r>
      <w:r>
        <w:rPr/>
        <w:pict>
          <v:group style="position:absolute;margin-left:479.754974pt;margin-top:-8.497920pt;width:12.15pt;height:.1pt;mso-position-horizontal-relative:page;mso-position-vertical-relative:paragraph;z-index:-412312" coordorigin="9595,-170" coordsize="243,2">
            <v:shape style="position:absolute;left:9595;top:-170;width:243;height:2" coordorigin="9595,-170" coordsize="243,0" path="m9595,-170l9838,-170e" filled="false" stroked="true" strokeweight=".987527pt" strokecolor="#ff3333">
              <v:path arrowok="t"/>
            </v:shape>
            <w10:wrap type="none"/>
          </v:group>
        </w:pict>
      </w: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wind</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2"/>
          <w:sz w:val="17"/>
          <w:szCs w:val="17"/>
        </w:rPr>
        <w:t>资料来源：中信建投证券研究发展部预测</w:t>
      </w:r>
      <w:r>
        <w:rPr>
          <w:rFonts w:ascii="宋体" w:hAnsi="宋体" w:cs="宋体" w:eastAsia="宋体" w:hint="default"/>
          <w:sz w:val="17"/>
          <w:szCs w:val="17"/>
        </w:rPr>
      </w:r>
    </w:p>
    <w:p>
      <w:pPr>
        <w:spacing w:line="240" w:lineRule="auto" w:before="9"/>
        <w:ind w:right="0"/>
        <w:rPr>
          <w:rFonts w:ascii="宋体" w:hAnsi="宋体" w:cs="宋体" w:eastAsia="宋体" w:hint="default"/>
          <w:sz w:val="13"/>
          <w:szCs w:val="13"/>
        </w:rPr>
      </w:pPr>
    </w:p>
    <w:p>
      <w:pPr>
        <w:pStyle w:val="Heading3"/>
        <w:spacing w:line="240" w:lineRule="auto" w:before="0"/>
        <w:ind w:right="0"/>
        <w:jc w:val="left"/>
      </w:pPr>
      <w:r>
        <w:rPr>
          <w:rFonts w:ascii="Arial" w:hAnsi="Arial" w:cs="Arial" w:eastAsia="Arial" w:hint="default"/>
          <w:color w:val="044E7D"/>
        </w:rPr>
        <w:t>4.2.4</w:t>
      </w:r>
      <w:r>
        <w:rPr>
          <w:rFonts w:ascii="Arial" w:hAnsi="Arial" w:cs="Arial" w:eastAsia="Arial" w:hint="default"/>
          <w:color w:val="044E7D"/>
          <w:spacing w:val="50"/>
        </w:rPr>
        <w:t> </w:t>
      </w:r>
      <w:r>
        <w:rPr>
          <w:color w:val="044E7D"/>
        </w:rPr>
        <w:t>功率半导体国产替代机会确定，相关公司成长空间巨大</w:t>
      </w:r>
      <w:r>
        <w:rPr/>
      </w:r>
    </w:p>
    <w:p>
      <w:pPr>
        <w:pStyle w:val="BodyText"/>
        <w:spacing w:line="264" w:lineRule="auto" w:before="105"/>
        <w:ind w:right="133" w:firstLine="403"/>
        <w:jc w:val="both"/>
      </w:pPr>
      <w:r>
        <w:rPr>
          <w:rFonts w:ascii="Microsoft JhengHei" w:hAnsi="Microsoft JhengHei" w:cs="Microsoft JhengHei" w:eastAsia="Microsoft JhengHei" w:hint="default"/>
          <w:b/>
          <w:bCs/>
        </w:rPr>
        <w:t>国内功率器件市场广阔，本土厂商已在全球市场取得份额突破。</w:t>
      </w:r>
      <w:r>
        <w:rPr/>
        <w:t>从市场空间看，大陆功率半导体规模占全 球总量约</w:t>
      </w:r>
      <w:r>
        <w:rPr>
          <w:spacing w:val="-37"/>
        </w:rPr>
        <w:t> </w:t>
      </w:r>
      <w:r>
        <w:rPr>
          <w:rFonts w:ascii="Times New Roman" w:hAnsi="Times New Roman" w:cs="Times New Roman" w:eastAsia="Times New Roman" w:hint="default"/>
        </w:rPr>
        <w:t>40%</w:t>
      </w:r>
      <w:r>
        <w:rPr/>
        <w:t>，市场空间充分；从市场格局看，包括安世在内的国产厂商在大陆功率半导体市占率较低，细分 </w:t>
      </w:r>
      <w:r>
        <w:rPr>
          <w:rFonts w:ascii="Times New Roman" w:hAnsi="Times New Roman" w:cs="Times New Roman" w:eastAsia="Times New Roman" w:hint="default"/>
        </w:rPr>
        <w:t>MOS</w:t>
      </w:r>
      <w:r>
        <w:rPr>
          <w:rFonts w:ascii="Times New Roman" w:hAnsi="Times New Roman" w:cs="Times New Roman" w:eastAsia="Times New Roman" w:hint="default"/>
          <w:spacing w:val="-4"/>
        </w:rPr>
        <w:t> </w:t>
      </w:r>
      <w:r>
        <w:rPr/>
        <w:t>领域，安世半导体与士兰微市占率位于第</w:t>
      </w:r>
      <w:r>
        <w:rPr>
          <w:spacing w:val="-52"/>
        </w:rPr>
        <w:t> </w:t>
      </w:r>
      <w:r>
        <w:rPr>
          <w:rFonts w:ascii="Times New Roman" w:hAnsi="Times New Roman" w:cs="Times New Roman" w:eastAsia="Times New Roman" w:hint="default"/>
        </w:rPr>
        <w:t>8/10</w:t>
      </w:r>
      <w:r>
        <w:rPr/>
        <w:t>，分别为</w:t>
      </w:r>
      <w:r>
        <w:rPr>
          <w:spacing w:val="-54"/>
        </w:rPr>
        <w:t> </w:t>
      </w:r>
      <w:r>
        <w:rPr>
          <w:rFonts w:ascii="Times New Roman" w:hAnsi="Times New Roman" w:cs="Times New Roman" w:eastAsia="Times New Roman" w:hint="default"/>
        </w:rPr>
        <w:t>3.2%/2.5%</w:t>
      </w:r>
      <w:r>
        <w:rPr/>
        <w:t>，未来替代空间巨大。</w:t>
      </w:r>
    </w:p>
    <w:p>
      <w:pPr>
        <w:pStyle w:val="BodyText"/>
        <w:spacing w:line="264" w:lineRule="auto" w:before="105"/>
        <w:ind w:right="133" w:firstLine="403"/>
        <w:jc w:val="right"/>
      </w:pPr>
      <w:r>
        <w:rPr>
          <w:rFonts w:ascii="Microsoft JhengHei" w:hAnsi="Microsoft JhengHei" w:cs="Microsoft JhengHei" w:eastAsia="Microsoft JhengHei" w:hint="default"/>
          <w:b/>
          <w:bCs/>
        </w:rPr>
        <w:t>功率半导体是半导体板块里面，突破机会较为确定的领域。</w:t>
      </w:r>
      <w:r>
        <w:rPr/>
        <w:t>国内厂商已经具备一定竞争力，二极管虽然比 较成熟，但国产化率仍然不足 </w:t>
      </w:r>
      <w:r>
        <w:rPr>
          <w:rFonts w:ascii="Times New Roman" w:hAnsi="Times New Roman" w:cs="Times New Roman" w:eastAsia="Times New Roman" w:hint="default"/>
        </w:rPr>
        <w:t>10%</w:t>
      </w:r>
      <w:r>
        <w:rPr/>
        <w:t>，至于 </w:t>
      </w:r>
      <w:r>
        <w:rPr>
          <w:rFonts w:ascii="Times New Roman" w:hAnsi="Times New Roman" w:cs="Times New Roman" w:eastAsia="Times New Roman" w:hint="default"/>
        </w:rPr>
        <w:t>MOSFT </w:t>
      </w:r>
      <w:r>
        <w:rPr/>
        <w:t>和</w:t>
      </w:r>
      <w:r>
        <w:rPr>
          <w:spacing w:val="15"/>
        </w:rPr>
        <w:t> </w:t>
      </w:r>
      <w:r>
        <w:rPr>
          <w:rFonts w:ascii="Times New Roman" w:hAnsi="Times New Roman" w:cs="Times New Roman" w:eastAsia="Times New Roman" w:hint="default"/>
        </w:rPr>
        <w:t>IGBT</w:t>
      </w:r>
      <w:r>
        <w:rPr>
          <w:rFonts w:ascii="Times New Roman" w:hAnsi="Times New Roman" w:cs="Times New Roman" w:eastAsia="Times New Roman" w:hint="default"/>
          <w:spacing w:val="6"/>
        </w:rPr>
        <w:t> </w:t>
      </w:r>
      <w:r>
        <w:rPr/>
        <w:t>等国产率更低。国内有望从二极管，向上突破到</w:t>
      </w:r>
      <w:r>
        <w:rPr>
          <w:w w:val="99"/>
        </w:rPr>
        <w:t> </w:t>
      </w:r>
      <w:r>
        <w:rPr>
          <w:rFonts w:ascii="Times New Roman" w:hAnsi="Times New Roman" w:cs="Times New Roman" w:eastAsia="Times New Roman" w:hint="default"/>
          <w:spacing w:val="-1"/>
          <w:w w:val="99"/>
        </w:rPr>
        <w:t>MOSFET</w:t>
      </w:r>
      <w:r>
        <w:rPr>
          <w:rFonts w:ascii="Times New Roman" w:hAnsi="Times New Roman" w:cs="Times New Roman" w:eastAsia="Times New Roman" w:hint="default"/>
          <w:spacing w:val="48"/>
          <w:w w:val="99"/>
        </w:rPr>
        <w:t> </w:t>
      </w:r>
      <w:r>
        <w:rPr>
          <w:spacing w:val="-9"/>
          <w:w w:val="99"/>
        </w:rPr>
        <w:t>等中低压产品领域，看好闻泰科技（安世）、扬杰科技、捷捷微电、华润微、士兰微、韦尔股份等企业。</w:t>
      </w:r>
      <w:r>
        <w:rPr>
          <w:spacing w:val="-9"/>
        </w:rPr>
      </w:r>
    </w:p>
    <w:p>
      <w:pPr>
        <w:spacing w:line="240" w:lineRule="auto" w:before="1"/>
        <w:ind w:right="0"/>
        <w:rPr>
          <w:rFonts w:ascii="宋体" w:hAnsi="宋体" w:cs="宋体" w:eastAsia="宋体" w:hint="default"/>
          <w:sz w:val="20"/>
          <w:szCs w:val="20"/>
        </w:rPr>
      </w:pPr>
    </w:p>
    <w:p>
      <w:pPr>
        <w:pStyle w:val="BodyText"/>
        <w:spacing w:line="271" w:lineRule="auto"/>
        <w:ind w:right="136" w:firstLine="401"/>
        <w:jc w:val="both"/>
      </w:pPr>
      <w:r>
        <w:rPr>
          <w:rFonts w:ascii="Times New Roman" w:hAnsi="Times New Roman" w:cs="Times New Roman" w:eastAsia="Times New Roman" w:hint="default"/>
        </w:rPr>
        <w:t>19Q1-Q3 </w:t>
      </w:r>
      <w:r>
        <w:rPr/>
        <w:t>整个功率半导体行业逐渐回暖，国内相关公司业绩均好转，在下游需求及部分产品涨价双重驱动 下，功率板块</w:t>
      </w:r>
      <w:r>
        <w:rPr>
          <w:spacing w:val="-57"/>
        </w:rPr>
        <w:t> </w:t>
      </w:r>
      <w:r>
        <w:rPr>
          <w:rFonts w:ascii="Times New Roman" w:hAnsi="Times New Roman" w:cs="Times New Roman" w:eastAsia="Times New Roman" w:hint="default"/>
        </w:rPr>
        <w:t>2020 </w:t>
      </w:r>
      <w:r>
        <w:rPr/>
        <w:t>年全年业绩有望显著回升，届时整体板块估值优势将进一步凸显。</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8" w:after="0"/>
        <w:ind w:right="0"/>
        <w:rPr>
          <w:rFonts w:ascii="宋体" w:hAnsi="宋体" w:cs="宋体" w:eastAsia="宋体" w:hint="default"/>
          <w:sz w:val="18"/>
          <w:szCs w:val="18"/>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2046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pict>
          <v:group style="position:absolute;margin-left:108.705376pt;margin-top:46.102692pt;width:105.55pt;height:111.9pt;mso-position-horizontal-relative:page;mso-position-vertical-relative:paragraph;z-index:-412192" coordorigin="2174,922" coordsize="2111,2238">
            <v:group style="position:absolute;left:3229;top:922;width:964;height:1060" coordorigin="3229,922" coordsize="964,1060">
              <v:shape style="position:absolute;left:3229;top:922;width:964;height:1060" coordorigin="3229,922" coordsize="964,1060" path="m3229,922l3229,1982,4193,1550,4166,1493,4136,1439,4103,1387,4067,1338,4029,1291,3989,1246,3946,1203,3900,1164,3853,1127,3804,1093,3700,1033,3645,1008,3589,985,3532,966,3473,951,3414,938,3353,929,3292,924,3229,922xe" filled="true" fillcolor="#ff8080" stroked="false">
                <v:path arrowok="t"/>
                <v:fill type="solid"/>
              </v:shape>
            </v:group>
            <v:group style="position:absolute;left:3229;top:1550;width:1055;height:593" coordorigin="3229,1550" coordsize="1055,593">
              <v:shape style="position:absolute;left:3229;top:1550;width:1055;height:593" coordorigin="3229,1550" coordsize="1055,593" path="m4193,1550l3229,1982,4272,2143,4280,2075,4284,2008,4284,1941,4279,1874,4270,1807,4257,1741,4240,1676,4218,1612,4193,1550xe" filled="true" fillcolor="#81a6bd" stroked="false">
                <v:path arrowok="t"/>
                <v:fill type="solid"/>
              </v:shape>
            </v:group>
            <v:group style="position:absolute;left:3229;top:1982;width:1043;height:492" coordorigin="3229,1982" coordsize="1043,492">
              <v:shape style="position:absolute;left:3229;top:1982;width:1043;height:492" coordorigin="3229,1982" coordsize="1043,492" path="m3229,1982l4164,2473,4195,2410,4221,2345,4242,2279,4260,2211,4272,2143,3229,1982xe" filled="true" fillcolor="#ffb1b1" stroked="false">
                <v:path arrowok="t"/>
                <v:fill type="solid"/>
              </v:shape>
            </v:group>
            <v:group style="position:absolute;left:3229;top:1982;width:935;height:751" coordorigin="3229,1982" coordsize="935,751">
              <v:shape style="position:absolute;left:3229;top:1982;width:935;height:751" coordorigin="3229,1982" coordsize="935,751" path="m3229,1982l3974,2732,4019,2685,4060,2635,4098,2583,4133,2529,4164,2473,3229,1982xe" filled="true" fillcolor="#b4c9d7" stroked="false">
                <v:path arrowok="t"/>
                <v:fill type="solid"/>
              </v:shape>
            </v:group>
            <v:group style="position:absolute;left:3229;top:1982;width:745;height:935" coordorigin="3229,1982" coordsize="745,935">
              <v:shape style="position:absolute;left:3229;top:1982;width:745;height:935" coordorigin="3229,1982" coordsize="745,935" path="m3229,1982l3727,2916,3781,2885,3833,2851,3882,2814,3929,2775,3974,2732,3229,1982xe" filled="true" fillcolor="#ff3333" stroked="false">
                <v:path arrowok="t"/>
                <v:fill type="solid"/>
              </v:shape>
            </v:group>
            <v:group style="position:absolute;left:3229;top:1982;width:498;height:1036" coordorigin="3229,1982" coordsize="498,1036">
              <v:shape style="position:absolute;left:3229;top:1982;width:498;height:1036" coordorigin="3229,1982" coordsize="498,1036" path="m3229,1982l3451,3018,3508,3004,3565,2986,3620,2966,3674,2942,3727,2916,3229,1982xe" filled="true" fillcolor="#367097" stroked="false">
                <v:path arrowok="t"/>
                <v:fill type="solid"/>
              </v:shape>
            </v:group>
            <v:group style="position:absolute;left:3177;top:1982;width:275;height:1060" coordorigin="3177,1982" coordsize="275,1060">
              <v:shape style="position:absolute;left:3177;top:1982;width:275;height:1060" coordorigin="3177,1982" coordsize="275,1060" path="m3229,1982l3177,3040,3246,3041,3315,3038,3383,3030,3451,3018,3229,1982xe" filled="true" fillcolor="#ff0000" stroked="false">
                <v:path arrowok="t"/>
                <v:fill type="solid"/>
              </v:shape>
            </v:group>
            <v:group style="position:absolute;left:2913;top:1982;width:317;height:1059" coordorigin="2913,1982" coordsize="317,1059">
              <v:shape style="position:absolute;left:2913;top:1982;width:317;height:1059" coordorigin="2913,1982" coordsize="317,1059" path="m3229,1982l2913,2992,2978,3011,3043,3025,3110,3034,3177,3040,3229,1982xe" filled="true" fillcolor="#044e7d" stroked="false">
                <v:path arrowok="t"/>
                <v:fill type="solid"/>
              </v:shape>
            </v:group>
            <v:group style="position:absolute;left:2755;top:1982;width:475;height:1011" coordorigin="2755,1982" coordsize="475,1011">
              <v:shape style="position:absolute;left:2755;top:1982;width:475;height:1011" coordorigin="2755,1982" coordsize="475,1011" path="m3229,1982l2755,2928,2793,2946,2832,2963,2872,2979,2913,2992,3229,1982xe" filled="true" fillcolor="#000000" stroked="false">
                <v:path arrowok="t"/>
                <v:fill type="solid"/>
              </v:shape>
            </v:group>
            <v:group style="position:absolute;left:2174;top:922;width:1056;height:2006" coordorigin="2174,922" coordsize="1056,2006">
              <v:shape style="position:absolute;left:2174;top:922;width:1056;height:2006" coordorigin="2174,922" coordsize="1056,2006" path="m3229,922l3167,924,3105,929,3044,939,2984,951,2925,967,2867,987,2810,1009,2755,1035,2702,1064,2650,1096,2601,1131,2553,1168,2508,1209,2464,1252,2424,1298,2385,1346,2350,1397,2317,1450,2287,1505,2261,1561,2238,1619,2219,1676,2203,1735,2182,1852,2174,1970,2175,2028,2187,2144,2211,2258,2247,2368,2295,2474,2355,2574,2425,2668,2507,2754,2598,2831,2648,2866,2700,2898,2755,2928,3229,1982,3229,922xe" filled="true" fillcolor="#808080" stroked="false">
                <v:path arrowok="t"/>
                <v:fill type="solid"/>
              </v:shape>
            </v:group>
            <v:group style="position:absolute;left:3856;top:2834;width:310;height:224" coordorigin="3856,2834" coordsize="310,224">
              <v:shape style="position:absolute;left:3856;top:2834;width:310;height:224" coordorigin="3856,2834" coordsize="310,224" path="m3856,2834l4098,3058,4166,3058e" filled="false" stroked="true" strokeweight=".485864pt" strokecolor="#a6a6a6">
                <v:path arrowok="t"/>
              </v:shape>
            </v:group>
            <v:group style="position:absolute;left:3043;top:3029;width:2;height:127" coordorigin="3043,3029" coordsize="2,127">
              <v:shape style="position:absolute;left:3043;top:3029;width:2;height:127" coordorigin="3043,3029" coordsize="0,127" path="m3043,3029l3043,3077,3043,3155e" filled="false" stroked="true" strokeweight=".48452pt" strokecolor="#a6a6a6">
                <v:path arrowok="t"/>
              </v:shape>
            </v:group>
            <v:group style="position:absolute;left:2694;top:2961;width:136;height:127" coordorigin="2694,2961" coordsize="136,127">
              <v:shape style="position:absolute;left:2694;top:2961;width:136;height:127" coordorigin="2694,2961" coordsize="136,127" path="m2830,2961l2762,3087,2694,3087e" filled="false" stroked="true" strokeweight=".485613pt" strokecolor="#a6a6a6">
                <v:path arrowok="t"/>
              </v:shape>
            </v:group>
            <w10:wrap type="none"/>
          </v:group>
        </w:pict>
      </w:r>
      <w:r>
        <w:rPr/>
        <w:pict>
          <v:group style="position:absolute;margin-left:366.60434pt;margin-top:40.443115pt;width:108.15pt;height:107.5pt;mso-position-horizontal-relative:page;mso-position-vertical-relative:paragraph;z-index:-411928" coordorigin="7332,809" coordsize="2163,2150">
            <v:group style="position:absolute;left:8413;top:809;width:1082;height:1203" coordorigin="8413,809" coordsize="1082,1203">
              <v:shape style="position:absolute;left:8413;top:809;width:1082;height:1203" coordorigin="8413,809" coordsize="1082,1203" path="m8413,809l8413,1884,9487,2012,9490,1980,9493,1948,9494,1916,9495,1884,9493,1827,9481,1715,9458,1607,9425,1503,9381,1404,9328,1311,9267,1223,9197,1143,9119,1069,9034,1004,8943,947,8847,899,8745,860,8638,832,8527,815,8413,809xe" filled="true" fillcolor="#ff8080" stroked="false">
                <v:path arrowok="t"/>
                <v:fill type="solid"/>
              </v:shape>
            </v:group>
            <v:group style="position:absolute;left:8413;top:1884;width:1074;height:1040" coordorigin="8413,1884" coordsize="1074,1040">
              <v:shape style="position:absolute;left:8413;top:1884;width:1074;height:1040" coordorigin="8413,1884" coordsize="1074,1040" path="m8413,1884l8689,2923,8744,2907,8798,2888,8902,2843,8999,2787,9089,2723,9172,2650,9247,2568,9313,2480,9370,2385,9417,2285,9453,2179,9478,2068,9487,2012,8413,1884xe" filled="true" fillcolor="#81a6bd" stroked="false">
                <v:path arrowok="t"/>
                <v:fill type="solid"/>
              </v:shape>
            </v:group>
            <v:group style="position:absolute;left:8217;top:1884;width:472;height:1075" coordorigin="8217,1884" coordsize="472,1075">
              <v:shape style="position:absolute;left:8217;top:1884;width:472;height:1075" coordorigin="8217,1884" coordsize="472,1075" path="m8413,1884l8217,2941,8276,2950,8335,2956,8395,2958,8454,2958,8513,2954,8572,2947,8631,2937,8689,2923,8413,1884xe" filled="true" fillcolor="#ffb1b1" stroked="false">
                <v:path arrowok="t"/>
                <v:fill type="solid"/>
              </v:shape>
            </v:group>
            <v:group style="position:absolute;left:7823;top:1884;width:591;height:1058" coordorigin="7823,1884" coordsize="591,1058">
              <v:shape style="position:absolute;left:7823;top:1884;width:591;height:1058" coordorigin="7823,1884" coordsize="591,1058" path="m8413,1884l7823,2784,7875,2816,7929,2844,7984,2870,8041,2893,8099,2912,8158,2928,8217,2941,8413,1884xe" filled="true" fillcolor="#b4c9d7" stroked="false">
                <v:path arrowok="t"/>
                <v:fill type="solid"/>
              </v:shape>
            </v:group>
            <v:group style="position:absolute;left:7580;top:1884;width:834;height:901" coordorigin="7580,1884" coordsize="834,901">
              <v:shape style="position:absolute;left:7580;top:1884;width:834;height:901" coordorigin="7580,1884" coordsize="834,901" path="m8413,1884l7580,2569,7623,2618,7669,2664,7718,2707,7769,2747,7823,2784,8413,1884xe" filled="true" fillcolor="#ff3333" stroked="false">
                <v:path arrowok="t"/>
                <v:fill type="solid"/>
              </v:shape>
            </v:group>
            <v:group style="position:absolute;left:7447;top:1884;width:967;height:686" coordorigin="7447,1884" coordsize="967,686">
              <v:shape style="position:absolute;left:7447;top:1884;width:967;height:686" coordorigin="7447,1884" coordsize="967,686" path="m8413,1884l7447,2366,7476,2419,7508,2471,7543,2521,7580,2569,8413,1884xe" filled="true" fillcolor="#367097" stroked="false">
                <v:path arrowok="t"/>
                <v:fill type="solid"/>
              </v:shape>
            </v:group>
            <v:group style="position:absolute;left:7364;top:1884;width:1049;height:482" coordorigin="7364,1884" coordsize="1049,482">
              <v:shape style="position:absolute;left:7364;top:1884;width:1049;height:482" coordorigin="7364,1884" coordsize="1049,482" path="m8413,1884l7364,2145,7380,2201,7399,2257,7422,2312,7447,2366,8413,1884xe" filled="true" fillcolor="#ff0000" stroked="false">
                <v:path arrowok="t"/>
                <v:fill type="solid"/>
              </v:shape>
            </v:group>
            <v:group style="position:absolute;left:7333;top:1884;width:1081;height:261" coordorigin="7333,1884" coordsize="1081,261">
              <v:shape style="position:absolute;left:7333;top:1884;width:1081;height:261" coordorigin="7333,1884" coordsize="1081,261" path="m8413,1884l7333,1931,7337,1985,7343,2038,7353,2092,7364,2145,8413,1884xe" filled="true" fillcolor="#044e7d" stroked="false">
                <v:path arrowok="t"/>
                <v:fill type="solid"/>
              </v:shape>
            </v:group>
            <v:group style="position:absolute;left:7332;top:1716;width:1082;height:216" coordorigin="7332,1716" coordsize="1082,216">
              <v:shape style="position:absolute;left:7332;top:1716;width:1082;height:216" coordorigin="7332,1716" coordsize="1082,216" path="m7345,1716l7338,1769,7334,1823,7332,1877,7333,1931,8413,1884,7345,1716xe" filled="true" fillcolor="#000000" stroked="false">
                <v:path arrowok="t"/>
                <v:fill type="solid"/>
              </v:shape>
            </v:group>
            <v:group style="position:absolute;left:7345;top:1552;width:1068;height:333" coordorigin="7345,1552" coordsize="1068,333">
              <v:shape style="position:absolute;left:7345;top:1552;width:1068;height:333" coordorigin="7345,1552" coordsize="1068,333" path="m7385,1552l7373,1592,7362,1633,7353,1674,7345,1716,8413,1884,7385,1552xe" filled="true" fillcolor="#808080" stroked="false">
                <v:path arrowok="t"/>
                <v:fill type="solid"/>
              </v:shape>
            </v:group>
            <v:group style="position:absolute;left:7385;top:809;width:1029;height:1075" coordorigin="7385,809" coordsize="1029,1075">
              <v:shape style="position:absolute;left:7385;top:809;width:1029;height:1075" coordorigin="7385,809" coordsize="1029,1075" path="m8413,809l8297,815,8185,833,8075,863,7971,903,7871,954,7778,1014,7691,1084,7612,1162,7541,1249,7479,1343,7427,1444,7385,1552,8413,1884,8413,809xe" filled="true" fillcolor="#ffd5d5" stroked="false">
                <v:path arrowok="t"/>
                <v:fill type="solid"/>
              </v:shape>
            </v:group>
            <w10:wrap type="none"/>
          </v:group>
        </w:pict>
      </w: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11" w:after="0"/>
        <w:ind w:right="0"/>
        <w:rPr>
          <w:rFonts w:ascii="宋体" w:hAnsi="宋体" w:cs="宋体" w:eastAsia="宋体" w:hint="default"/>
          <w:sz w:val="23"/>
          <w:szCs w:val="23"/>
        </w:rPr>
      </w:pPr>
    </w:p>
    <w:tbl>
      <w:tblPr>
        <w:tblW w:w="0" w:type="auto"/>
        <w:jc w:val="left"/>
        <w:tblInd w:w="132" w:type="dxa"/>
        <w:tblLayout w:type="fixed"/>
        <w:tblCellMar>
          <w:top w:w="0" w:type="dxa"/>
          <w:left w:w="0" w:type="dxa"/>
          <w:bottom w:w="0" w:type="dxa"/>
          <w:right w:w="0" w:type="dxa"/>
        </w:tblCellMar>
        <w:tblLook w:val="01E0"/>
      </w:tblPr>
      <w:tblGrid>
        <w:gridCol w:w="4387"/>
        <w:gridCol w:w="5253"/>
      </w:tblGrid>
      <w:tr>
        <w:trPr>
          <w:trHeight w:val="251" w:hRule="exact"/>
        </w:trPr>
        <w:tc>
          <w:tcPr>
            <w:tcW w:w="4387" w:type="dxa"/>
            <w:tcBorders>
              <w:top w:val="nil" w:sz="6" w:space="0" w:color="auto"/>
              <w:left w:val="nil" w:sz="6" w:space="0" w:color="auto"/>
              <w:bottom w:val="single" w:sz="4" w:space="0" w:color="044B80"/>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83" w:id="184"/>
            <w:bookmarkEnd w:id="184"/>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6"/>
                <w:sz w:val="18"/>
                <w:szCs w:val="18"/>
              </w:rPr>
              <w:t> </w:t>
            </w:r>
            <w:r>
              <w:rPr>
                <w:rFonts w:ascii="Arial" w:hAnsi="Arial" w:cs="Arial" w:eastAsia="Arial" w:hint="default"/>
                <w:b/>
                <w:bCs/>
                <w:sz w:val="18"/>
                <w:szCs w:val="18"/>
              </w:rPr>
              <w:t>133</w:t>
            </w:r>
            <w:r>
              <w:rPr>
                <w:rFonts w:ascii="Microsoft JhengHei" w:hAnsi="Microsoft JhengHei" w:cs="Microsoft JhengHei" w:eastAsia="Microsoft JhengHei" w:hint="default"/>
                <w:b/>
                <w:bCs/>
                <w:sz w:val="18"/>
                <w:szCs w:val="18"/>
              </w:rPr>
              <w:t>：大陆功率器件的市场份额分布</w:t>
            </w:r>
            <w:r>
              <w:rPr>
                <w:rFonts w:ascii="Microsoft JhengHei" w:hAnsi="Microsoft JhengHei" w:cs="Microsoft JhengHei" w:eastAsia="Microsoft JhengHei" w:hint="default"/>
                <w:sz w:val="18"/>
                <w:szCs w:val="18"/>
              </w:rPr>
            </w:r>
          </w:p>
        </w:tc>
        <w:tc>
          <w:tcPr>
            <w:tcW w:w="5253" w:type="dxa"/>
            <w:tcBorders>
              <w:top w:val="nil" w:sz="6" w:space="0" w:color="auto"/>
              <w:left w:val="nil" w:sz="6" w:space="0" w:color="auto"/>
              <w:bottom w:val="single" w:sz="4" w:space="0" w:color="044B80"/>
              <w:right w:val="nil" w:sz="6" w:space="0" w:color="auto"/>
            </w:tcBorders>
          </w:tcPr>
          <w:p>
            <w:pPr>
              <w:pStyle w:val="TableParagraph"/>
              <w:spacing w:line="200" w:lineRule="exact"/>
              <w:ind w:left="682" w:right="0"/>
              <w:jc w:val="left"/>
              <w:rPr>
                <w:rFonts w:ascii="Microsoft JhengHei" w:hAnsi="Microsoft JhengHei" w:cs="Microsoft JhengHei" w:eastAsia="Microsoft JhengHei" w:hint="default"/>
                <w:sz w:val="18"/>
                <w:szCs w:val="18"/>
              </w:rPr>
            </w:pPr>
            <w:bookmarkStart w:name="_bookmark184" w:id="185"/>
            <w:bookmarkEnd w:id="185"/>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134</w:t>
            </w:r>
            <w:r>
              <w:rPr>
                <w:rFonts w:ascii="Microsoft JhengHei" w:hAnsi="Microsoft JhengHei" w:cs="Microsoft JhengHei" w:eastAsia="Microsoft JhengHei" w:hint="default"/>
                <w:b/>
                <w:bCs/>
                <w:sz w:val="18"/>
                <w:szCs w:val="18"/>
              </w:rPr>
              <w:t>：大陆 </w:t>
            </w:r>
            <w:r>
              <w:rPr>
                <w:rFonts w:ascii="Arial" w:hAnsi="Arial" w:cs="Arial" w:eastAsia="Arial" w:hint="default"/>
                <w:b/>
                <w:bCs/>
                <w:sz w:val="18"/>
                <w:szCs w:val="18"/>
              </w:rPr>
              <w:t>MOS </w:t>
            </w:r>
            <w:r>
              <w:rPr>
                <w:rFonts w:ascii="Microsoft JhengHei" w:hAnsi="Microsoft JhengHei" w:cs="Microsoft JhengHei" w:eastAsia="Microsoft JhengHei" w:hint="default"/>
                <w:b/>
                <w:bCs/>
                <w:sz w:val="18"/>
                <w:szCs w:val="18"/>
              </w:rPr>
              <w:t>市场的份额分布</w:t>
            </w:r>
            <w:r>
              <w:rPr>
                <w:rFonts w:ascii="Microsoft JhengHei" w:hAnsi="Microsoft JhengHei" w:cs="Microsoft JhengHei" w:eastAsia="Microsoft JhengHei" w:hint="default"/>
                <w:sz w:val="18"/>
                <w:szCs w:val="18"/>
              </w:rPr>
            </w:r>
          </w:p>
        </w:tc>
      </w:tr>
      <w:tr>
        <w:trPr>
          <w:trHeight w:val="3197" w:hRule="exact"/>
        </w:trPr>
        <w:tc>
          <w:tcPr>
            <w:tcW w:w="4387" w:type="dxa"/>
            <w:tcBorders>
              <w:top w:val="single" w:sz="4" w:space="0" w:color="044B8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8"/>
              <w:ind w:right="0"/>
              <w:jc w:val="left"/>
              <w:rPr>
                <w:rFonts w:ascii="宋体" w:hAnsi="宋体" w:cs="宋体" w:eastAsia="宋体" w:hint="default"/>
                <w:sz w:val="20"/>
                <w:szCs w:val="20"/>
              </w:rPr>
            </w:pPr>
          </w:p>
          <w:p>
            <w:pPr>
              <w:pStyle w:val="TableParagraph"/>
              <w:spacing w:line="240" w:lineRule="auto"/>
              <w:ind w:left="697" w:right="0"/>
              <w:jc w:val="center"/>
              <w:rPr>
                <w:rFonts w:ascii="微软雅黑" w:hAnsi="微软雅黑" w:cs="微软雅黑" w:eastAsia="微软雅黑" w:hint="default"/>
                <w:sz w:val="14"/>
                <w:szCs w:val="14"/>
              </w:rPr>
            </w:pPr>
            <w:r>
              <w:rPr>
                <w:rFonts w:ascii="微软雅黑"/>
                <w:w w:val="105"/>
                <w:sz w:val="14"/>
              </w:rPr>
              <w:t>18.5%</w:t>
            </w:r>
            <w:r>
              <w:rPr>
                <w:rFonts w:ascii="微软雅黑"/>
                <w:sz w:val="14"/>
              </w:rPr>
            </w:r>
          </w:p>
          <w:p>
            <w:pPr>
              <w:pStyle w:val="TableParagraph"/>
              <w:spacing w:line="240" w:lineRule="auto" w:before="2"/>
              <w:ind w:right="0"/>
              <w:jc w:val="left"/>
              <w:rPr>
                <w:rFonts w:ascii="宋体" w:hAnsi="宋体" w:cs="宋体" w:eastAsia="宋体" w:hint="default"/>
                <w:sz w:val="14"/>
                <w:szCs w:val="14"/>
              </w:rPr>
            </w:pPr>
          </w:p>
          <w:p>
            <w:pPr>
              <w:pStyle w:val="TableParagraph"/>
              <w:spacing w:line="182" w:lineRule="exact"/>
              <w:ind w:left="1151" w:right="0"/>
              <w:jc w:val="left"/>
              <w:rPr>
                <w:rFonts w:ascii="微软雅黑" w:hAnsi="微软雅黑" w:cs="微软雅黑" w:eastAsia="微软雅黑" w:hint="default"/>
                <w:sz w:val="14"/>
                <w:szCs w:val="14"/>
              </w:rPr>
            </w:pPr>
            <w:r>
              <w:rPr>
                <w:rFonts w:ascii="微软雅黑"/>
                <w:w w:val="105"/>
                <w:sz w:val="14"/>
              </w:rPr>
              <w:t>43.0%</w:t>
            </w:r>
            <w:r>
              <w:rPr>
                <w:rFonts w:ascii="微软雅黑"/>
                <w:sz w:val="14"/>
              </w:rPr>
            </w:r>
          </w:p>
          <w:p>
            <w:pPr>
              <w:pStyle w:val="TableParagraph"/>
              <w:spacing w:line="182" w:lineRule="exact"/>
              <w:ind w:left="2736" w:right="0"/>
              <w:jc w:val="left"/>
              <w:rPr>
                <w:rFonts w:ascii="微软雅黑" w:hAnsi="微软雅黑" w:cs="微软雅黑" w:eastAsia="微软雅黑" w:hint="default"/>
                <w:sz w:val="14"/>
                <w:szCs w:val="14"/>
              </w:rPr>
            </w:pPr>
            <w:r>
              <w:rPr>
                <w:rFonts w:ascii="微软雅黑"/>
                <w:w w:val="105"/>
                <w:sz w:val="14"/>
              </w:rPr>
              <w:t>9.2%</w:t>
            </w:r>
            <w:r>
              <w:rPr>
                <w:rFonts w:ascii="微软雅黑"/>
                <w:sz w:val="14"/>
              </w:rPr>
            </w:r>
          </w:p>
          <w:p>
            <w:pPr>
              <w:pStyle w:val="TableParagraph"/>
              <w:spacing w:line="240" w:lineRule="auto" w:before="1"/>
              <w:ind w:right="0"/>
              <w:jc w:val="left"/>
              <w:rPr>
                <w:rFonts w:ascii="宋体" w:hAnsi="宋体" w:cs="宋体" w:eastAsia="宋体" w:hint="default"/>
                <w:sz w:val="15"/>
                <w:szCs w:val="15"/>
              </w:rPr>
            </w:pPr>
          </w:p>
          <w:p>
            <w:pPr>
              <w:pStyle w:val="TableParagraph"/>
              <w:spacing w:line="240" w:lineRule="auto"/>
              <w:ind w:right="917"/>
              <w:jc w:val="right"/>
              <w:rPr>
                <w:rFonts w:ascii="微软雅黑" w:hAnsi="微软雅黑" w:cs="微软雅黑" w:eastAsia="微软雅黑" w:hint="default"/>
                <w:sz w:val="14"/>
                <w:szCs w:val="14"/>
              </w:rPr>
            </w:pPr>
            <w:r>
              <w:rPr>
                <w:rFonts w:ascii="微软雅黑"/>
                <w:w w:val="105"/>
                <w:sz w:val="14"/>
              </w:rPr>
              <w:t>5.3%</w:t>
            </w:r>
            <w:r>
              <w:rPr>
                <w:rFonts w:ascii="微软雅黑"/>
                <w:sz w:val="14"/>
              </w:rPr>
            </w:r>
          </w:p>
          <w:p>
            <w:pPr>
              <w:pStyle w:val="TableParagraph"/>
              <w:spacing w:line="240" w:lineRule="auto" w:before="3"/>
              <w:ind w:right="0"/>
              <w:jc w:val="left"/>
              <w:rPr>
                <w:rFonts w:ascii="宋体" w:hAnsi="宋体" w:cs="宋体" w:eastAsia="宋体" w:hint="default"/>
                <w:sz w:val="12"/>
                <w:szCs w:val="12"/>
              </w:rPr>
            </w:pPr>
          </w:p>
          <w:p>
            <w:pPr>
              <w:pStyle w:val="TableParagraph"/>
              <w:spacing w:line="240" w:lineRule="auto"/>
              <w:ind w:right="1075"/>
              <w:jc w:val="right"/>
              <w:rPr>
                <w:rFonts w:ascii="微软雅黑" w:hAnsi="微软雅黑" w:cs="微软雅黑" w:eastAsia="微软雅黑" w:hint="default"/>
                <w:sz w:val="14"/>
                <w:szCs w:val="14"/>
              </w:rPr>
            </w:pPr>
            <w:r>
              <w:rPr>
                <w:rFonts w:ascii="微软雅黑"/>
                <w:w w:val="105"/>
                <w:sz w:val="14"/>
              </w:rPr>
              <w:t>4.9%</w:t>
            </w:r>
            <w:r>
              <w:rPr>
                <w:rFonts w:ascii="微软雅黑"/>
                <w:sz w:val="14"/>
              </w:rPr>
            </w:r>
          </w:p>
          <w:p>
            <w:pPr>
              <w:pStyle w:val="TableParagraph"/>
              <w:tabs>
                <w:tab w:pos="1855" w:val="left" w:leader="none"/>
              </w:tabs>
              <w:spacing w:line="192" w:lineRule="exact" w:before="38"/>
              <w:ind w:right="990"/>
              <w:jc w:val="right"/>
              <w:rPr>
                <w:rFonts w:ascii="微软雅黑" w:hAnsi="微软雅黑" w:cs="微软雅黑" w:eastAsia="微软雅黑" w:hint="default"/>
                <w:sz w:val="14"/>
                <w:szCs w:val="14"/>
              </w:rPr>
            </w:pPr>
            <w:r>
              <w:rPr>
                <w:rFonts w:ascii="微软雅黑"/>
                <w:w w:val="105"/>
                <w:position w:val="-1"/>
                <w:sz w:val="14"/>
              </w:rPr>
              <w:t>2.6%</w:t>
              <w:tab/>
            </w:r>
            <w:r>
              <w:rPr>
                <w:rFonts w:ascii="微软雅黑"/>
                <w:w w:val="105"/>
                <w:sz w:val="14"/>
              </w:rPr>
              <w:t>4.7%</w:t>
            </w:r>
            <w:r>
              <w:rPr>
                <w:rFonts w:ascii="微软雅黑"/>
                <w:sz w:val="14"/>
              </w:rPr>
            </w:r>
          </w:p>
          <w:p>
            <w:pPr>
              <w:pStyle w:val="TableParagraph"/>
              <w:spacing w:line="292" w:lineRule="exact"/>
              <w:ind w:left="69" w:right="0"/>
              <w:jc w:val="center"/>
              <w:rPr>
                <w:rFonts w:ascii="微软雅黑" w:hAnsi="微软雅黑" w:cs="微软雅黑" w:eastAsia="微软雅黑" w:hint="default"/>
                <w:sz w:val="14"/>
                <w:szCs w:val="14"/>
              </w:rPr>
            </w:pPr>
            <w:r>
              <w:rPr>
                <w:rFonts w:ascii="微软雅黑"/>
                <w:w w:val="105"/>
                <w:position w:val="-11"/>
                <w:sz w:val="14"/>
              </w:rPr>
              <w:t>4.1% </w:t>
            </w:r>
            <w:r>
              <w:rPr>
                <w:rFonts w:ascii="微软雅黑"/>
                <w:w w:val="105"/>
                <w:position w:val="-4"/>
                <w:sz w:val="14"/>
              </w:rPr>
              <w:t>4.2% </w:t>
            </w:r>
            <w:r>
              <w:rPr>
                <w:rFonts w:ascii="微软雅黑"/>
                <w:spacing w:val="36"/>
                <w:w w:val="105"/>
                <w:position w:val="-4"/>
                <w:sz w:val="14"/>
              </w:rPr>
              <w:t> </w:t>
            </w:r>
            <w:r>
              <w:rPr>
                <w:rFonts w:ascii="微软雅黑"/>
                <w:w w:val="105"/>
                <w:sz w:val="14"/>
              </w:rPr>
              <w:t>4.5%</w:t>
            </w:r>
            <w:r>
              <w:rPr>
                <w:rFonts w:ascii="微软雅黑"/>
                <w:sz w:val="14"/>
              </w:rPr>
            </w:r>
          </w:p>
          <w:p>
            <w:pPr>
              <w:pStyle w:val="TableParagraph"/>
              <w:tabs>
                <w:tab w:pos="1148" w:val="left" w:leader="none"/>
                <w:tab w:pos="1902" w:val="left" w:leader="none"/>
                <w:tab w:pos="2658" w:val="left" w:leader="none"/>
                <w:tab w:pos="3412" w:val="left" w:leader="none"/>
              </w:tabs>
              <w:spacing w:line="285" w:lineRule="auto" w:before="9"/>
              <w:ind w:left="393" w:right="680"/>
              <w:jc w:val="left"/>
              <w:rPr>
                <w:rFonts w:ascii="微软雅黑" w:hAnsi="微软雅黑" w:cs="微软雅黑" w:eastAsia="微软雅黑" w:hint="default"/>
                <w:sz w:val="14"/>
                <w:szCs w:val="14"/>
              </w:rPr>
            </w:pPr>
            <w:r>
              <w:rPr>
                <w:rFonts w:ascii="微软雅黑" w:hAnsi="微软雅黑" w:cs="微软雅黑" w:eastAsia="微软雅黑" w:hint="default"/>
                <w:spacing w:val="-1"/>
                <w:sz w:val="14"/>
                <w:szCs w:val="14"/>
              </w:rPr>
              <w:t>英飞凌</w:t>
              <w:tab/>
              <w:t>安森美</w:t>
              <w:tab/>
            </w:r>
            <w:r>
              <w:rPr>
                <w:rFonts w:ascii="微软雅黑" w:hAnsi="微软雅黑" w:cs="微软雅黑" w:eastAsia="微软雅黑" w:hint="default"/>
                <w:sz w:val="14"/>
                <w:szCs w:val="14"/>
              </w:rPr>
              <w:t>意法</w:t>
              <w:tab/>
            </w:r>
            <w:r>
              <w:rPr>
                <w:rFonts w:ascii="微软雅黑" w:hAnsi="微软雅黑" w:cs="微软雅黑" w:eastAsia="微软雅黑" w:hint="default"/>
                <w:w w:val="105"/>
                <w:sz w:val="14"/>
                <w:szCs w:val="14"/>
              </w:rPr>
              <w:t>三菱电机  </w:t>
            </w:r>
            <w:r>
              <w:rPr>
                <w:rFonts w:ascii="微软雅黑" w:hAnsi="微软雅黑" w:cs="微软雅黑" w:eastAsia="微软雅黑" w:hint="default"/>
                <w:spacing w:val="32"/>
                <w:w w:val="105"/>
                <w:sz w:val="14"/>
                <w:szCs w:val="14"/>
              </w:rPr>
              <w:t> </w:t>
            </w:r>
            <w:r>
              <w:rPr>
                <w:rFonts w:ascii="微软雅黑" w:hAnsi="微软雅黑" w:cs="微软雅黑" w:eastAsia="微软雅黑" w:hint="default"/>
                <w:w w:val="105"/>
                <w:sz w:val="14"/>
                <w:szCs w:val="14"/>
              </w:rPr>
              <w:t>东芝</w:t>
            </w:r>
            <w:r>
              <w:rPr>
                <w:rFonts w:ascii="微软雅黑" w:hAnsi="微软雅黑" w:cs="微软雅黑" w:eastAsia="微软雅黑" w:hint="default"/>
                <w:w w:val="104"/>
                <w:sz w:val="14"/>
                <w:szCs w:val="14"/>
              </w:rPr>
              <w:t> </w:t>
            </w:r>
            <w:r>
              <w:rPr>
                <w:rFonts w:ascii="微软雅黑" w:hAnsi="微软雅黑" w:cs="微软雅黑" w:eastAsia="微软雅黑" w:hint="default"/>
                <w:spacing w:val="-1"/>
                <w:sz w:val="14"/>
                <w:szCs w:val="14"/>
              </w:rPr>
              <w:t>威世</w:t>
              <w:tab/>
            </w:r>
            <w:r>
              <w:rPr>
                <w:rFonts w:ascii="微软雅黑" w:hAnsi="微软雅黑" w:cs="微软雅黑" w:eastAsia="微软雅黑" w:hint="default"/>
                <w:spacing w:val="-1"/>
                <w:w w:val="105"/>
                <w:sz w:val="14"/>
                <w:szCs w:val="14"/>
              </w:rPr>
              <w:t>富士电机</w:t>
            </w:r>
            <w:r>
              <w:rPr>
                <w:rFonts w:ascii="微软雅黑" w:hAnsi="微软雅黑" w:cs="微软雅黑" w:eastAsia="微软雅黑" w:hint="default"/>
                <w:w w:val="105"/>
                <w:sz w:val="14"/>
                <w:szCs w:val="14"/>
              </w:rPr>
              <w:t>  </w:t>
            </w:r>
            <w:r>
              <w:rPr>
                <w:rFonts w:ascii="微软雅黑" w:hAnsi="微软雅黑" w:cs="微软雅黑" w:eastAsia="微软雅黑" w:hint="default"/>
                <w:spacing w:val="34"/>
                <w:w w:val="105"/>
                <w:sz w:val="14"/>
                <w:szCs w:val="14"/>
              </w:rPr>
              <w:t> </w:t>
            </w:r>
            <w:r>
              <w:rPr>
                <w:rFonts w:ascii="微软雅黑" w:hAnsi="微软雅黑" w:cs="微软雅黑" w:eastAsia="微软雅黑" w:hint="default"/>
                <w:w w:val="105"/>
                <w:sz w:val="14"/>
                <w:szCs w:val="14"/>
              </w:rPr>
              <w:t>瑞萨</w:t>
              <w:tab/>
            </w:r>
            <w:r>
              <w:rPr>
                <w:rFonts w:ascii="微软雅黑" w:hAnsi="微软雅黑" w:cs="微软雅黑" w:eastAsia="微软雅黑" w:hint="default"/>
                <w:sz w:val="14"/>
                <w:szCs w:val="14"/>
              </w:rPr>
              <w:t>Rohm</w:t>
              <w:tab/>
            </w:r>
            <w:r>
              <w:rPr>
                <w:rFonts w:ascii="微软雅黑" w:hAnsi="微软雅黑" w:cs="微软雅黑" w:eastAsia="微软雅黑" w:hint="default"/>
                <w:sz w:val="14"/>
                <w:szCs w:val="14"/>
              </w:rPr>
              <w:t>其他</w:t>
            </w:r>
          </w:p>
        </w:tc>
        <w:tc>
          <w:tcPr>
            <w:tcW w:w="5253" w:type="dxa"/>
            <w:tcBorders>
              <w:top w:val="single" w:sz="4" w:space="0" w:color="044B80"/>
              <w:left w:val="nil" w:sz="6" w:space="0" w:color="auto"/>
              <w:bottom w:val="nil" w:sz="6" w:space="0" w:color="auto"/>
              <w:right w:val="nil" w:sz="6" w:space="0" w:color="auto"/>
            </w:tcBorders>
          </w:tcPr>
          <w:p>
            <w:pPr>
              <w:pStyle w:val="TableParagraph"/>
              <w:spacing w:line="240" w:lineRule="auto"/>
              <w:ind w:right="0"/>
              <w:jc w:val="left"/>
              <w:rPr>
                <w:rFonts w:ascii="宋体" w:hAnsi="宋体" w:cs="宋体" w:eastAsia="宋体" w:hint="default"/>
                <w:sz w:val="14"/>
                <w:szCs w:val="14"/>
              </w:rPr>
            </w:pPr>
          </w:p>
          <w:p>
            <w:pPr>
              <w:pStyle w:val="TableParagraph"/>
              <w:spacing w:line="240" w:lineRule="auto" w:before="8"/>
              <w:ind w:right="0"/>
              <w:jc w:val="left"/>
              <w:rPr>
                <w:rFonts w:ascii="宋体" w:hAnsi="宋体" w:cs="宋体" w:eastAsia="宋体" w:hint="default"/>
                <w:sz w:val="13"/>
                <w:szCs w:val="13"/>
              </w:rPr>
            </w:pPr>
          </w:p>
          <w:p>
            <w:pPr>
              <w:pStyle w:val="TableParagraph"/>
              <w:spacing w:line="192" w:lineRule="exact"/>
              <w:ind w:right="478"/>
              <w:jc w:val="center"/>
              <w:rPr>
                <w:rFonts w:ascii="微软雅黑" w:hAnsi="微软雅黑" w:cs="微软雅黑" w:eastAsia="微软雅黑" w:hint="default"/>
                <w:sz w:val="13"/>
                <w:szCs w:val="13"/>
              </w:rPr>
            </w:pPr>
            <w:r>
              <w:rPr>
                <w:rFonts w:ascii="微软雅黑"/>
                <w:w w:val="105"/>
                <w:sz w:val="13"/>
              </w:rPr>
              <w:t>20.0%</w:t>
            </w:r>
            <w:r>
              <w:rPr>
                <w:rFonts w:ascii="微软雅黑"/>
                <w:sz w:val="13"/>
              </w:rPr>
            </w:r>
          </w:p>
          <w:p>
            <w:pPr>
              <w:pStyle w:val="TableParagraph"/>
              <w:spacing w:line="159" w:lineRule="exact"/>
              <w:ind w:left="3335" w:right="0"/>
              <w:jc w:val="left"/>
              <w:rPr>
                <w:rFonts w:ascii="微软雅黑" w:hAnsi="微软雅黑" w:cs="微软雅黑" w:eastAsia="微软雅黑" w:hint="default"/>
                <w:sz w:val="13"/>
                <w:szCs w:val="13"/>
              </w:rPr>
            </w:pPr>
            <w:r>
              <w:rPr>
                <w:rFonts w:ascii="微软雅黑"/>
                <w:w w:val="105"/>
                <w:sz w:val="13"/>
              </w:rPr>
              <w:t>26.9%</w:t>
            </w:r>
            <w:r>
              <w:rPr>
                <w:rFonts w:ascii="微软雅黑"/>
                <w:sz w:val="13"/>
              </w:rPr>
            </w:r>
          </w:p>
          <w:p>
            <w:pPr>
              <w:pStyle w:val="TableParagraph"/>
              <w:spacing w:line="192" w:lineRule="exact"/>
              <w:ind w:left="1463" w:right="0"/>
              <w:jc w:val="left"/>
              <w:rPr>
                <w:rFonts w:ascii="微软雅黑" w:hAnsi="微软雅黑" w:cs="微软雅黑" w:eastAsia="微软雅黑" w:hint="default"/>
                <w:sz w:val="13"/>
                <w:szCs w:val="13"/>
              </w:rPr>
            </w:pPr>
            <w:r>
              <w:rPr>
                <w:rFonts w:ascii="微软雅黑"/>
                <w:w w:val="105"/>
                <w:sz w:val="13"/>
              </w:rPr>
              <w:t>2.5%</w:t>
            </w:r>
            <w:r>
              <w:rPr>
                <w:rFonts w:ascii="微软雅黑"/>
                <w:sz w:val="13"/>
              </w:rPr>
            </w:r>
          </w:p>
          <w:p>
            <w:pPr>
              <w:pStyle w:val="TableParagraph"/>
              <w:spacing w:line="240" w:lineRule="auto" w:before="25"/>
              <w:ind w:left="1440" w:right="0"/>
              <w:jc w:val="left"/>
              <w:rPr>
                <w:rFonts w:ascii="微软雅黑" w:hAnsi="微软雅黑" w:cs="微软雅黑" w:eastAsia="微软雅黑" w:hint="default"/>
                <w:sz w:val="13"/>
                <w:szCs w:val="13"/>
              </w:rPr>
            </w:pPr>
            <w:r>
              <w:rPr>
                <w:rFonts w:ascii="微软雅黑"/>
                <w:w w:val="105"/>
                <w:sz w:val="13"/>
              </w:rPr>
              <w:t>3.2%</w:t>
            </w:r>
            <w:r>
              <w:rPr>
                <w:rFonts w:ascii="微软雅黑"/>
                <w:sz w:val="13"/>
              </w:rPr>
            </w:r>
          </w:p>
          <w:p>
            <w:pPr>
              <w:pStyle w:val="TableParagraph"/>
              <w:spacing w:line="240" w:lineRule="auto" w:before="2"/>
              <w:ind w:left="1418" w:right="0"/>
              <w:jc w:val="left"/>
              <w:rPr>
                <w:rFonts w:ascii="微软雅黑" w:hAnsi="微软雅黑" w:cs="微软雅黑" w:eastAsia="微软雅黑" w:hint="default"/>
                <w:sz w:val="13"/>
                <w:szCs w:val="13"/>
              </w:rPr>
            </w:pPr>
            <w:r>
              <w:rPr>
                <w:rFonts w:ascii="微软雅黑"/>
                <w:w w:val="105"/>
                <w:sz w:val="13"/>
              </w:rPr>
              <w:t>3.2%</w:t>
            </w:r>
            <w:r>
              <w:rPr>
                <w:rFonts w:ascii="微软雅黑"/>
                <w:sz w:val="13"/>
              </w:rPr>
            </w:r>
          </w:p>
          <w:p>
            <w:pPr>
              <w:pStyle w:val="TableParagraph"/>
              <w:tabs>
                <w:tab w:pos="3335" w:val="left" w:leader="none"/>
              </w:tabs>
              <w:spacing w:line="240" w:lineRule="auto" w:before="2"/>
              <w:ind w:left="1520" w:right="0"/>
              <w:jc w:val="left"/>
              <w:rPr>
                <w:rFonts w:ascii="微软雅黑" w:hAnsi="微软雅黑" w:cs="微软雅黑" w:eastAsia="微软雅黑" w:hint="default"/>
                <w:sz w:val="13"/>
                <w:szCs w:val="13"/>
              </w:rPr>
            </w:pPr>
            <w:r>
              <w:rPr>
                <w:rFonts w:ascii="微软雅黑"/>
                <w:w w:val="105"/>
                <w:position w:val="9"/>
                <w:sz w:val="13"/>
              </w:rPr>
              <w:t>3.5%</w:t>
              <w:tab/>
            </w:r>
            <w:r>
              <w:rPr>
                <w:rFonts w:ascii="微软雅黑"/>
                <w:w w:val="105"/>
                <w:sz w:val="13"/>
              </w:rPr>
              <w:t>19.0%</w:t>
            </w:r>
            <w:r>
              <w:rPr>
                <w:rFonts w:ascii="微软雅黑"/>
                <w:sz w:val="13"/>
              </w:rPr>
            </w:r>
          </w:p>
          <w:p>
            <w:pPr>
              <w:pStyle w:val="TableParagraph"/>
              <w:spacing w:line="220" w:lineRule="exact" w:before="2"/>
              <w:ind w:left="1634" w:right="0"/>
              <w:jc w:val="left"/>
              <w:rPr>
                <w:rFonts w:ascii="微软雅黑" w:hAnsi="微软雅黑" w:cs="微软雅黑" w:eastAsia="微软雅黑" w:hint="default"/>
                <w:sz w:val="13"/>
                <w:szCs w:val="13"/>
              </w:rPr>
            </w:pPr>
            <w:r>
              <w:rPr>
                <w:rFonts w:ascii="微软雅黑"/>
                <w:w w:val="105"/>
                <w:sz w:val="13"/>
              </w:rPr>
              <w:t>3.6%</w:t>
            </w:r>
            <w:r>
              <w:rPr>
                <w:rFonts w:ascii="微软雅黑"/>
                <w:sz w:val="13"/>
              </w:rPr>
            </w:r>
          </w:p>
          <w:p>
            <w:pPr>
              <w:pStyle w:val="TableParagraph"/>
              <w:tabs>
                <w:tab w:pos="934" w:val="left" w:leader="none"/>
              </w:tabs>
              <w:spacing w:line="215" w:lineRule="exact"/>
              <w:ind w:right="338"/>
              <w:jc w:val="center"/>
              <w:rPr>
                <w:rFonts w:ascii="微软雅黑" w:hAnsi="微软雅黑" w:cs="微软雅黑" w:eastAsia="微软雅黑" w:hint="default"/>
                <w:sz w:val="13"/>
                <w:szCs w:val="13"/>
              </w:rPr>
            </w:pPr>
            <w:r>
              <w:rPr>
                <w:rFonts w:ascii="微软雅黑"/>
                <w:w w:val="105"/>
                <w:sz w:val="13"/>
              </w:rPr>
              <w:t>4.8%</w:t>
              <w:tab/>
              <w:t>7.0%</w:t>
            </w:r>
            <w:r>
              <w:rPr>
                <w:rFonts w:ascii="微软雅黑"/>
                <w:sz w:val="13"/>
              </w:rPr>
            </w:r>
          </w:p>
          <w:p>
            <w:pPr>
              <w:pStyle w:val="TableParagraph"/>
              <w:spacing w:line="220" w:lineRule="exact"/>
              <w:ind w:right="567"/>
              <w:jc w:val="center"/>
              <w:rPr>
                <w:rFonts w:ascii="微软雅黑" w:hAnsi="微软雅黑" w:cs="微软雅黑" w:eastAsia="微软雅黑" w:hint="default"/>
                <w:sz w:val="13"/>
                <w:szCs w:val="13"/>
              </w:rPr>
            </w:pPr>
            <w:r>
              <w:rPr>
                <w:rFonts w:ascii="微软雅黑"/>
                <w:w w:val="105"/>
                <w:sz w:val="13"/>
              </w:rPr>
              <w:t>6.3%</w:t>
            </w:r>
            <w:r>
              <w:rPr>
                <w:rFonts w:ascii="微软雅黑"/>
                <w:sz w:val="13"/>
              </w:rPr>
            </w:r>
          </w:p>
          <w:p>
            <w:pPr>
              <w:pStyle w:val="TableParagraph"/>
              <w:spacing w:line="240" w:lineRule="auto" w:before="9"/>
              <w:ind w:right="0"/>
              <w:jc w:val="left"/>
              <w:rPr>
                <w:rFonts w:ascii="宋体" w:hAnsi="宋体" w:cs="宋体" w:eastAsia="宋体" w:hint="default"/>
                <w:sz w:val="12"/>
                <w:szCs w:val="12"/>
              </w:rPr>
            </w:pPr>
          </w:p>
          <w:p>
            <w:pPr>
              <w:pStyle w:val="TableParagraph"/>
              <w:tabs>
                <w:tab w:pos="2220" w:val="left" w:leader="none"/>
                <w:tab w:pos="3066" w:val="left" w:leader="none"/>
                <w:tab w:pos="3912" w:val="left" w:leader="none"/>
              </w:tabs>
              <w:spacing w:line="240" w:lineRule="auto"/>
              <w:ind w:left="1374" w:right="0"/>
              <w:jc w:val="left"/>
              <w:rPr>
                <w:rFonts w:ascii="微软雅黑" w:hAnsi="微软雅黑" w:cs="微软雅黑" w:eastAsia="微软雅黑" w:hint="default"/>
                <w:sz w:val="13"/>
                <w:szCs w:val="13"/>
              </w:rPr>
            </w:pPr>
            <w:r>
              <w:rPr>
                <w:rFonts w:ascii="微软雅黑" w:hAnsi="微软雅黑" w:cs="微软雅黑" w:eastAsia="微软雅黑" w:hint="default"/>
                <w:spacing w:val="-1"/>
                <w:w w:val="105"/>
                <w:sz w:val="13"/>
                <w:szCs w:val="13"/>
              </w:rPr>
              <w:t>英飞凌</w:t>
              <w:tab/>
            </w:r>
            <w:r>
              <w:rPr>
                <w:rFonts w:ascii="微软雅黑" w:hAnsi="微软雅黑" w:cs="微软雅黑" w:eastAsia="微软雅黑" w:hint="default"/>
                <w:w w:val="105"/>
                <w:sz w:val="13"/>
                <w:szCs w:val="13"/>
              </w:rPr>
              <w:t>安森美</w:t>
              <w:tab/>
              <w:t>瑞萨</w:t>
              <w:tab/>
              <w:t>东芝</w:t>
            </w:r>
            <w:r>
              <w:rPr>
                <w:rFonts w:ascii="微软雅黑" w:hAnsi="微软雅黑" w:cs="微软雅黑" w:eastAsia="微软雅黑" w:hint="default"/>
                <w:sz w:val="13"/>
                <w:szCs w:val="13"/>
              </w:rPr>
            </w:r>
          </w:p>
          <w:p>
            <w:pPr>
              <w:pStyle w:val="TableParagraph"/>
              <w:tabs>
                <w:tab w:pos="2220" w:val="left" w:leader="none"/>
                <w:tab w:pos="3066" w:val="left" w:leader="none"/>
                <w:tab w:pos="3912" w:val="left" w:leader="none"/>
              </w:tabs>
              <w:spacing w:line="240" w:lineRule="auto" w:before="43"/>
              <w:ind w:left="1374" w:right="0"/>
              <w:jc w:val="left"/>
              <w:rPr>
                <w:rFonts w:ascii="微软雅黑" w:hAnsi="微软雅黑" w:cs="微软雅黑" w:eastAsia="微软雅黑" w:hint="default"/>
                <w:sz w:val="13"/>
                <w:szCs w:val="13"/>
              </w:rPr>
            </w:pPr>
            <w:r>
              <w:rPr>
                <w:rFonts w:ascii="微软雅黑" w:hAnsi="微软雅黑" w:cs="微软雅黑" w:eastAsia="微软雅黑" w:hint="default"/>
                <w:spacing w:val="-1"/>
                <w:w w:val="105"/>
                <w:sz w:val="13"/>
                <w:szCs w:val="13"/>
              </w:rPr>
              <w:t>万国</w:t>
              <w:tab/>
            </w:r>
            <w:r>
              <w:rPr>
                <w:rFonts w:ascii="微软雅黑" w:hAnsi="微软雅黑" w:cs="微软雅黑" w:eastAsia="微软雅黑" w:hint="default"/>
                <w:w w:val="105"/>
                <w:sz w:val="13"/>
                <w:szCs w:val="13"/>
              </w:rPr>
              <w:t>意法</w:t>
              <w:tab/>
              <w:t>威世</w:t>
              <w:tab/>
              <w:t>安世半导体</w:t>
            </w:r>
            <w:r>
              <w:rPr>
                <w:rFonts w:ascii="微软雅黑" w:hAnsi="微软雅黑" w:cs="微软雅黑" w:eastAsia="微软雅黑" w:hint="default"/>
                <w:sz w:val="13"/>
                <w:szCs w:val="13"/>
              </w:rPr>
            </w:r>
          </w:p>
        </w:tc>
      </w:tr>
      <w:tr>
        <w:trPr>
          <w:trHeight w:val="125" w:hRule="exact"/>
        </w:trPr>
        <w:tc>
          <w:tcPr>
            <w:tcW w:w="4387" w:type="dxa"/>
            <w:tcBorders>
              <w:top w:val="nil" w:sz="6" w:space="0" w:color="auto"/>
              <w:left w:val="nil" w:sz="6" w:space="0" w:color="auto"/>
              <w:bottom w:val="single" w:sz="4" w:space="0" w:color="044B80"/>
              <w:right w:val="nil" w:sz="6" w:space="0" w:color="auto"/>
            </w:tcBorders>
          </w:tcPr>
          <w:p>
            <w:pPr/>
          </w:p>
        </w:tc>
        <w:tc>
          <w:tcPr>
            <w:tcW w:w="5253" w:type="dxa"/>
            <w:tcBorders>
              <w:top w:val="nil" w:sz="6" w:space="0" w:color="auto"/>
              <w:left w:val="nil" w:sz="6" w:space="0" w:color="auto"/>
              <w:bottom w:val="single" w:sz="4" w:space="0" w:color="044B80"/>
              <w:right w:val="nil" w:sz="6" w:space="0" w:color="auto"/>
            </w:tcBorders>
          </w:tcPr>
          <w:p>
            <w:pPr>
              <w:pStyle w:val="TableParagraph"/>
              <w:tabs>
                <w:tab w:pos="2220" w:val="left" w:leader="none"/>
                <w:tab w:pos="3066" w:val="left" w:leader="none"/>
              </w:tabs>
              <w:spacing w:line="89" w:lineRule="exact"/>
              <w:ind w:left="1374" w:right="0"/>
              <w:jc w:val="left"/>
              <w:rPr>
                <w:rFonts w:ascii="微软雅黑" w:hAnsi="微软雅黑" w:cs="微软雅黑" w:eastAsia="微软雅黑" w:hint="default"/>
                <w:sz w:val="13"/>
                <w:szCs w:val="13"/>
              </w:rPr>
            </w:pPr>
            <w:r>
              <w:rPr>
                <w:rFonts w:ascii="微软雅黑" w:hAnsi="微软雅黑" w:cs="微软雅黑" w:eastAsia="微软雅黑" w:hint="default"/>
                <w:spacing w:val="-1"/>
                <w:w w:val="105"/>
                <w:sz w:val="13"/>
                <w:szCs w:val="13"/>
              </w:rPr>
              <w:t>美格纳</w:t>
              <w:tab/>
            </w:r>
            <w:r>
              <w:rPr>
                <w:rFonts w:ascii="微软雅黑" w:hAnsi="微软雅黑" w:cs="微软雅黑" w:eastAsia="微软雅黑" w:hint="default"/>
                <w:w w:val="105"/>
                <w:sz w:val="13"/>
                <w:szCs w:val="13"/>
              </w:rPr>
              <w:t>士兰微</w:t>
              <w:tab/>
              <w:t>其他</w:t>
            </w:r>
            <w:r>
              <w:rPr>
                <w:rFonts w:ascii="微软雅黑" w:hAnsi="微软雅黑" w:cs="微软雅黑" w:eastAsia="微软雅黑" w:hint="default"/>
                <w:sz w:val="13"/>
                <w:szCs w:val="13"/>
              </w:rPr>
            </w:r>
          </w:p>
        </w:tc>
      </w:tr>
    </w:tbl>
    <w:p>
      <w:pPr>
        <w:tabs>
          <w:tab w:pos="5334" w:val="left" w:leader="none"/>
        </w:tabs>
        <w:spacing w:before="17"/>
        <w:ind w:left="132" w:right="0" w:firstLine="0"/>
        <w:jc w:val="left"/>
        <w:rPr>
          <w:rFonts w:ascii="宋体" w:hAnsi="宋体" w:cs="宋体" w:eastAsia="宋体" w:hint="default"/>
          <w:sz w:val="17"/>
          <w:szCs w:val="17"/>
        </w:rPr>
      </w:pPr>
      <w:r>
        <w:rPr/>
        <w:pict>
          <v:group style="position:absolute;margin-left:70.100464pt;margin-top:-27.805531pt;width:4.4pt;height:.1pt;mso-position-horizontal-relative:page;mso-position-vertical-relative:paragraph;z-index:-412168" coordorigin="1402,-556" coordsize="88,2">
            <v:shape style="position:absolute;left:1402;top:-556;width:88;height:2" coordorigin="1402,-556" coordsize="88,0" path="m1402,-556l1489,-556e" filled="false" stroked="true" strokeweight="4.374699pt" strokecolor="#ff8080">
              <v:path arrowok="t"/>
            </v:shape>
            <w10:wrap type="none"/>
          </v:group>
        </w:pict>
      </w:r>
      <w:r>
        <w:rPr/>
        <w:pict>
          <v:group style="position:absolute;margin-left:107.855087pt;margin-top:-27.805521pt;width:4.4pt;height:.1pt;mso-position-horizontal-relative:page;mso-position-vertical-relative:paragraph;z-index:-412144" coordorigin="2157,-556" coordsize="88,2">
            <v:shape style="position:absolute;left:2157;top:-556;width:88;height:2" coordorigin="2157,-556" coordsize="88,0" path="m2157,-556l2244,-556e" filled="false" stroked="true" strokeweight="4.374699pt" strokecolor="#81a6bd">
              <v:path arrowok="t"/>
            </v:shape>
            <w10:wrap type="none"/>
          </v:group>
        </w:pict>
      </w:r>
      <w:r>
        <w:rPr/>
        <w:pict>
          <v:group style="position:absolute;margin-left:147.548431pt;margin-top:-29.992859pt;width:.1pt;height:4.4pt;mso-position-horizontal-relative:page;mso-position-vertical-relative:paragraph;z-index:-412120" coordorigin="2951,-600" coordsize="2,88">
            <v:shape style="position:absolute;left:2951;top:-600;width:2;height:88" coordorigin="2951,-600" coordsize="0,88" path="m2951,-600l2951,-512e" filled="false" stroked="true" strokeweight="3.872286pt" strokecolor="#ffb1b1">
              <v:path arrowok="t"/>
            </v:shape>
            <w10:wrap type="none"/>
          </v:group>
        </w:pict>
      </w:r>
      <w:r>
        <w:rPr/>
        <w:pict>
          <v:group style="position:absolute;margin-left:182.883041pt;margin-top:-27.805498pt;width:4.4pt;height:.1pt;mso-position-horizontal-relative:page;mso-position-vertical-relative:paragraph;z-index:-412096" coordorigin="3658,-556" coordsize="88,2">
            <v:shape style="position:absolute;left:3658;top:-556;width:88;height:2" coordorigin="3658,-556" coordsize="88,0" path="m3658,-556l3745,-556e" filled="false" stroked="true" strokeweight="4.374699pt" strokecolor="#b4c9d7">
              <v:path arrowok="t"/>
            </v:shape>
            <w10:wrap type="none"/>
          </v:group>
        </w:pict>
      </w:r>
      <w:r>
        <w:rPr/>
        <w:pict>
          <v:group style="position:absolute;margin-left:220.637817pt;margin-top:-27.805487pt;width:4.4pt;height:.1pt;mso-position-horizontal-relative:page;mso-position-vertical-relative:paragraph;z-index:-412072" coordorigin="4413,-556" coordsize="88,2">
            <v:shape style="position:absolute;left:4413;top:-556;width:88;height:2" coordorigin="4413,-556" coordsize="88,0" path="m4413,-556l4500,-556e" filled="false" stroked="true" strokeweight="4.374699pt" strokecolor="#ff3333">
              <v:path arrowok="t"/>
            </v:shape>
            <w10:wrap type="none"/>
          </v:group>
        </w:pict>
      </w:r>
      <w:r>
        <w:rPr/>
        <w:pict>
          <v:group style="position:absolute;margin-left:70.100464pt;margin-top:-13.709284pt;width:4.4pt;height:.1pt;mso-position-horizontal-relative:page;mso-position-vertical-relative:paragraph;z-index:-412048" coordorigin="1402,-274" coordsize="88,2">
            <v:shape style="position:absolute;left:1402;top:-274;width:88;height:2" coordorigin="1402,-274" coordsize="88,0" path="m1402,-274l1489,-274e" filled="false" stroked="true" strokeweight="4.374699pt" strokecolor="#367097">
              <v:path arrowok="t"/>
            </v:shape>
            <w10:wrap type="none"/>
          </v:group>
        </w:pict>
      </w:r>
      <w:r>
        <w:rPr/>
        <w:pict>
          <v:group style="position:absolute;margin-left:107.855087pt;margin-top:-13.709273pt;width:4.4pt;height:.1pt;mso-position-horizontal-relative:page;mso-position-vertical-relative:paragraph;z-index:-412024" coordorigin="2157,-274" coordsize="88,2">
            <v:shape style="position:absolute;left:2157;top:-274;width:88;height:2" coordorigin="2157,-274" coordsize="88,0" path="m2157,-274l2244,-274e" filled="false" stroked="true" strokeweight="4.374699pt" strokecolor="#ff0000">
              <v:path arrowok="t"/>
            </v:shape>
            <w10:wrap type="none"/>
          </v:group>
        </w:pict>
      </w:r>
      <w:r>
        <w:rPr/>
        <w:pict>
          <v:group style="position:absolute;margin-left:147.548431pt;margin-top:-15.896611pt;width:.1pt;height:4.4pt;mso-position-horizontal-relative:page;mso-position-vertical-relative:paragraph;z-index:-412000" coordorigin="2951,-318" coordsize="2,88">
            <v:shape style="position:absolute;left:2951;top:-318;width:2;height:88" coordorigin="2951,-318" coordsize="0,88" path="m2951,-318l2951,-230e" filled="false" stroked="true" strokeweight="3.872286pt" strokecolor="#044e7d">
              <v:path arrowok="t"/>
            </v:shape>
            <w10:wrap type="none"/>
          </v:group>
        </w:pict>
      </w:r>
      <w:r>
        <w:rPr/>
        <w:pict>
          <v:group style="position:absolute;margin-left:182.883041pt;margin-top:-13.709251pt;width:4.4pt;height:.1pt;mso-position-horizontal-relative:page;mso-position-vertical-relative:paragraph;z-index:-411976" coordorigin="3658,-274" coordsize="88,2">
            <v:shape style="position:absolute;left:3658;top:-274;width:88;height:2" coordorigin="3658,-274" coordsize="88,0" path="m3658,-274l3745,-274e" filled="false" stroked="true" strokeweight="4.374699pt" strokecolor="#000000">
              <v:path arrowok="t"/>
            </v:shape>
            <w10:wrap type="none"/>
          </v:group>
        </w:pict>
      </w:r>
      <w:r>
        <w:rPr/>
        <w:pict>
          <v:group style="position:absolute;margin-left:220.637817pt;margin-top:-13.70924pt;width:4.4pt;height:.1pt;mso-position-horizontal-relative:page;mso-position-vertical-relative:paragraph;z-index:-411952" coordorigin="4413,-274" coordsize="88,2">
            <v:shape style="position:absolute;left:4413;top:-274;width:88;height:2" coordorigin="4413,-274" coordsize="88,0" path="m4413,-274l4500,-274e" filled="false" stroked="true" strokeweight="4.374699pt" strokecolor="#808080">
              <v:path arrowok="t"/>
            </v:shape>
            <w10:wrap type="none"/>
          </v:group>
        </w:pict>
      </w:r>
      <w:r>
        <w:rPr/>
        <w:pict>
          <v:group style="position:absolute;margin-left:338.831665pt;margin-top:-33.204506pt;width:4.1pt;height:.1pt;mso-position-horizontal-relative:page;mso-position-vertical-relative:paragraph;z-index:-411904" coordorigin="6777,-664" coordsize="82,2">
            <v:shape style="position:absolute;left:6777;top:-664;width:82;height:2" coordorigin="6777,-664" coordsize="82,0" path="m6777,-664l6859,-664e" filled="false" stroked="true" strokeweight="4.069339pt" strokecolor="#ff8080">
              <v:path arrowok="t"/>
            </v:shape>
            <w10:wrap type="none"/>
          </v:group>
        </w:pict>
      </w:r>
      <w:r>
        <w:rPr/>
        <w:pict>
          <v:group style="position:absolute;margin-left:381.13028pt;margin-top:-33.204494pt;width:4.1pt;height:.1pt;mso-position-horizontal-relative:page;mso-position-vertical-relative:paragraph;z-index:-411880" coordorigin="7623,-664" coordsize="82,2">
            <v:shape style="position:absolute;left:7623;top:-664;width:82;height:2" coordorigin="7623,-664" coordsize="82,0" path="m7623,-664l7704,-664e" filled="false" stroked="true" strokeweight="4.069339pt" strokecolor="#81a6bd">
              <v:path arrowok="t"/>
            </v:shape>
            <w10:wrap type="none"/>
          </v:group>
        </w:pict>
      </w:r>
      <w:r>
        <w:rPr/>
        <w:pict>
          <v:group style="position:absolute;margin-left:423.43222pt;margin-top:-33.204479pt;width:4.1pt;height:.1pt;mso-position-horizontal-relative:page;mso-position-vertical-relative:paragraph;z-index:-411856" coordorigin="8469,-664" coordsize="82,2">
            <v:shape style="position:absolute;left:8469;top:-664;width:82;height:2" coordorigin="8469,-664" coordsize="82,0" path="m8469,-664l8551,-664e" filled="false" stroked="true" strokeweight="4.069339pt" strokecolor="#ffb1b1">
              <v:path arrowok="t"/>
            </v:shape>
            <w10:wrap type="none"/>
          </v:group>
        </w:pict>
      </w:r>
      <w:r>
        <w:rPr/>
        <w:pict>
          <v:group style="position:absolute;margin-left:465.276306pt;margin-top:-33.204468pt;width:4.1pt;height:.1pt;mso-position-horizontal-relative:page;mso-position-vertical-relative:paragraph;z-index:-411832" coordorigin="9306,-664" coordsize="82,2">
            <v:shape style="position:absolute;left:9306;top:-664;width:82;height:2" coordorigin="9306,-664" coordsize="82,0" path="m9306,-664l9387,-664e" filled="false" stroked="true" strokeweight="4.069339pt" strokecolor="#b4c9d7">
              <v:path arrowok="t"/>
            </v:shape>
            <w10:wrap type="none"/>
          </v:group>
        </w:pict>
      </w:r>
      <w:r>
        <w:rPr/>
        <w:pict>
          <v:group style="position:absolute;margin-left:338.831665pt;margin-top:-19.640049pt;width:4.1pt;height:.1pt;mso-position-horizontal-relative:page;mso-position-vertical-relative:paragraph;z-index:-411808" coordorigin="6777,-393" coordsize="82,2">
            <v:shape style="position:absolute;left:6777;top:-393;width:82;height:2" coordorigin="6777,-393" coordsize="82,0" path="m6777,-393l6859,-393e" filled="false" stroked="true" strokeweight="4.069339pt" strokecolor="#ff3333">
              <v:path arrowok="t"/>
            </v:shape>
            <w10:wrap type="none"/>
          </v:group>
        </w:pict>
      </w:r>
      <w:r>
        <w:rPr/>
        <w:pict>
          <v:group style="position:absolute;margin-left:381.13028pt;margin-top:-19.640036pt;width:4.1pt;height:.1pt;mso-position-horizontal-relative:page;mso-position-vertical-relative:paragraph;z-index:-411784" coordorigin="7623,-393" coordsize="82,2">
            <v:shape style="position:absolute;left:7623;top:-393;width:82;height:2" coordorigin="7623,-393" coordsize="82,0" path="m7623,-393l7704,-393e" filled="false" stroked="true" strokeweight="4.069339pt" strokecolor="#367097">
              <v:path arrowok="t"/>
            </v:shape>
            <w10:wrap type="none"/>
          </v:group>
        </w:pict>
      </w:r>
      <w:r>
        <w:rPr/>
        <w:pict>
          <v:group style="position:absolute;margin-left:423.43222pt;margin-top:-19.640022pt;width:4.1pt;height:.1pt;mso-position-horizontal-relative:page;mso-position-vertical-relative:paragraph;z-index:-411760" coordorigin="8469,-393" coordsize="82,2">
            <v:shape style="position:absolute;left:8469;top:-393;width:82;height:2" coordorigin="8469,-393" coordsize="82,0" path="m8469,-393l8551,-393e" filled="false" stroked="true" strokeweight="4.069339pt" strokecolor="#ff0000">
              <v:path arrowok="t"/>
            </v:shape>
            <w10:wrap type="none"/>
          </v:group>
        </w:pict>
      </w:r>
      <w:r>
        <w:rPr/>
        <w:pict>
          <v:group style="position:absolute;margin-left:465.276306pt;margin-top:-19.640011pt;width:4.1pt;height:.1pt;mso-position-horizontal-relative:page;mso-position-vertical-relative:paragraph;z-index:-411736" coordorigin="9306,-393" coordsize="82,2">
            <v:shape style="position:absolute;left:9306;top:-393;width:82;height:2" coordorigin="9306,-393" coordsize="82,0" path="m9306,-393l9387,-393e" filled="false" stroked="true" strokeweight="4.069339pt" strokecolor="#044e7d">
              <v:path arrowok="t"/>
            </v:shape>
            <w10:wrap type="none"/>
          </v:group>
        </w:pict>
      </w:r>
      <w:r>
        <w:rPr/>
        <w:pict>
          <v:group style="position:absolute;margin-left:338.831665pt;margin-top:-6.52774pt;width:4.1pt;height:.1pt;mso-position-horizontal-relative:page;mso-position-vertical-relative:paragraph;z-index:-411712" coordorigin="6777,-131" coordsize="82,2">
            <v:shape style="position:absolute;left:6777;top:-131;width:82;height:2" coordorigin="6777,-131" coordsize="82,0" path="m6777,-131l6859,-131e" filled="false" stroked="true" strokeweight="4.069339pt" strokecolor="#000000">
              <v:path arrowok="t"/>
            </v:shape>
            <w10:wrap type="none"/>
          </v:group>
        </w:pict>
      </w:r>
      <w:r>
        <w:rPr/>
        <w:pict>
          <v:group style="position:absolute;margin-left:381.13028pt;margin-top:-6.527727pt;width:4.1pt;height:.1pt;mso-position-horizontal-relative:page;mso-position-vertical-relative:paragraph;z-index:-411688" coordorigin="7623,-131" coordsize="82,2">
            <v:shape style="position:absolute;left:7623;top:-131;width:82;height:2" coordorigin="7623,-131" coordsize="82,0" path="m7623,-131l7704,-131e" filled="false" stroked="true" strokeweight="4.069339pt" strokecolor="#808080">
              <v:path arrowok="t"/>
            </v:shape>
            <w10:wrap type="none"/>
          </v:group>
        </w:pict>
      </w:r>
      <w:r>
        <w:rPr>
          <w:rFonts w:ascii="宋体" w:hAnsi="宋体" w:cs="宋体" w:eastAsia="宋体" w:hint="default"/>
          <w:spacing w:val="-1"/>
          <w:w w:val="90"/>
          <w:sz w:val="17"/>
          <w:szCs w:val="17"/>
        </w:rPr>
        <w:t>资料来源：中国半导体协会，中信建投证券研究发展部</w:t>
        <w:tab/>
      </w:r>
      <w:r>
        <w:rPr>
          <w:rFonts w:ascii="宋体" w:hAnsi="宋体" w:cs="宋体" w:eastAsia="宋体" w:hint="default"/>
          <w:spacing w:val="-1"/>
          <w:sz w:val="17"/>
          <w:szCs w:val="17"/>
        </w:rPr>
        <w:t>资料来源：中国半导体协会，中信建投证券研究发展部</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3" w:after="0"/>
        <w:ind w:right="0"/>
        <w:rPr>
          <w:rFonts w:ascii="宋体" w:hAnsi="宋体" w:cs="宋体" w:eastAsia="宋体" w:hint="default"/>
          <w:sz w:val="18"/>
          <w:szCs w:val="18"/>
        </w:rPr>
      </w:pPr>
    </w:p>
    <w:tbl>
      <w:tblPr>
        <w:tblW w:w="0" w:type="auto"/>
        <w:jc w:val="left"/>
        <w:tblInd w:w="118" w:type="dxa"/>
        <w:tblLayout w:type="fixed"/>
        <w:tblCellMar>
          <w:top w:w="0" w:type="dxa"/>
          <w:left w:w="0" w:type="dxa"/>
          <w:bottom w:w="0" w:type="dxa"/>
          <w:right w:w="0" w:type="dxa"/>
        </w:tblCellMar>
        <w:tblLook w:val="01E0"/>
      </w:tblPr>
      <w:tblGrid>
        <w:gridCol w:w="4828"/>
        <w:gridCol w:w="4827"/>
      </w:tblGrid>
      <w:tr>
        <w:trPr>
          <w:trHeight w:val="251" w:hRule="exact"/>
        </w:trPr>
        <w:tc>
          <w:tcPr>
            <w:tcW w:w="4828" w:type="dxa"/>
            <w:tcBorders>
              <w:top w:val="nil" w:sz="6" w:space="0" w:color="auto"/>
              <w:left w:val="nil" w:sz="6" w:space="0" w:color="auto"/>
              <w:bottom w:val="single" w:sz="4" w:space="0" w:color="044B80"/>
              <w:right w:val="nil" w:sz="6" w:space="0" w:color="auto"/>
            </w:tcBorders>
          </w:tcPr>
          <w:p>
            <w:pPr>
              <w:pStyle w:val="TableParagraph"/>
              <w:spacing w:line="200" w:lineRule="exact"/>
              <w:ind w:left="122" w:right="0"/>
              <w:jc w:val="left"/>
              <w:rPr>
                <w:rFonts w:ascii="Microsoft JhengHei" w:hAnsi="Microsoft JhengHei" w:cs="Microsoft JhengHei" w:eastAsia="Microsoft JhengHei" w:hint="default"/>
                <w:sz w:val="18"/>
                <w:szCs w:val="18"/>
              </w:rPr>
            </w:pPr>
            <w:bookmarkStart w:name="_bookmark185" w:id="186"/>
            <w:bookmarkEnd w:id="186"/>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10"/>
                <w:sz w:val="18"/>
                <w:szCs w:val="18"/>
              </w:rPr>
              <w:t> </w:t>
            </w:r>
            <w:r>
              <w:rPr>
                <w:rFonts w:ascii="Arial" w:hAnsi="Arial" w:cs="Arial" w:eastAsia="Arial" w:hint="default"/>
                <w:b/>
                <w:bCs/>
                <w:sz w:val="18"/>
                <w:szCs w:val="18"/>
              </w:rPr>
              <w:t>135</w:t>
            </w:r>
            <w:r>
              <w:rPr>
                <w:rFonts w:ascii="Microsoft JhengHei" w:hAnsi="Microsoft JhengHei" w:cs="Microsoft JhengHei" w:eastAsia="Microsoft JhengHei" w:hint="default"/>
                <w:b/>
                <w:bCs/>
                <w:sz w:val="18"/>
                <w:szCs w:val="18"/>
              </w:rPr>
              <w:t>：扬杰科技</w:t>
            </w:r>
            <w:r>
              <w:rPr>
                <w:rFonts w:ascii="Arial" w:hAnsi="Arial" w:cs="Arial" w:eastAsia="Arial" w:hint="default"/>
                <w:b/>
                <w:bCs/>
                <w:sz w:val="18"/>
                <w:szCs w:val="18"/>
              </w:rPr>
              <w:t>+</w:t>
            </w:r>
            <w:r>
              <w:rPr>
                <w:rFonts w:ascii="Microsoft JhengHei" w:hAnsi="Microsoft JhengHei" w:cs="Microsoft JhengHei" w:eastAsia="Microsoft JhengHei" w:hint="default"/>
                <w:b/>
                <w:bCs/>
                <w:sz w:val="18"/>
                <w:szCs w:val="18"/>
              </w:rPr>
              <w:t>捷捷微电</w:t>
            </w:r>
            <w:r>
              <w:rPr>
                <w:rFonts w:ascii="Arial" w:hAnsi="Arial" w:cs="Arial" w:eastAsia="Arial" w:hint="default"/>
                <w:b/>
                <w:bCs/>
                <w:sz w:val="18"/>
                <w:szCs w:val="18"/>
              </w:rPr>
              <w:t>+</w:t>
            </w:r>
            <w:r>
              <w:rPr>
                <w:rFonts w:ascii="Microsoft JhengHei" w:hAnsi="Microsoft JhengHei" w:cs="Microsoft JhengHei" w:eastAsia="Microsoft JhengHei" w:hint="default"/>
                <w:b/>
                <w:bCs/>
                <w:sz w:val="18"/>
                <w:szCs w:val="18"/>
              </w:rPr>
              <w:t>华微电子季度营收总和</w:t>
            </w:r>
            <w:r>
              <w:rPr>
                <w:rFonts w:ascii="Microsoft JhengHei" w:hAnsi="Microsoft JhengHei" w:cs="Microsoft JhengHei" w:eastAsia="Microsoft JhengHei" w:hint="default"/>
                <w:sz w:val="18"/>
                <w:szCs w:val="18"/>
              </w:rPr>
            </w:r>
          </w:p>
        </w:tc>
        <w:tc>
          <w:tcPr>
            <w:tcW w:w="4827" w:type="dxa"/>
            <w:tcBorders>
              <w:top w:val="nil" w:sz="6" w:space="0" w:color="auto"/>
              <w:left w:val="nil" w:sz="6" w:space="0" w:color="auto"/>
              <w:bottom w:val="single" w:sz="4" w:space="0" w:color="044B80"/>
              <w:right w:val="nil" w:sz="6" w:space="0" w:color="auto"/>
            </w:tcBorders>
          </w:tcPr>
          <w:p>
            <w:pPr>
              <w:pStyle w:val="TableParagraph"/>
              <w:spacing w:line="200" w:lineRule="exact"/>
              <w:ind w:left="54" w:right="0"/>
              <w:jc w:val="left"/>
              <w:rPr>
                <w:rFonts w:ascii="Microsoft JhengHei" w:hAnsi="Microsoft JhengHei" w:cs="Microsoft JhengHei" w:eastAsia="Microsoft JhengHei" w:hint="default"/>
                <w:sz w:val="18"/>
                <w:szCs w:val="18"/>
              </w:rPr>
            </w:pPr>
            <w:bookmarkStart w:name="_bookmark186" w:id="187"/>
            <w:bookmarkEnd w:id="187"/>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136</w:t>
            </w:r>
            <w:r>
              <w:rPr>
                <w:rFonts w:ascii="Microsoft JhengHei" w:hAnsi="Microsoft JhengHei" w:cs="Microsoft JhengHei" w:eastAsia="Microsoft JhengHei" w:hint="default"/>
                <w:b/>
                <w:bCs/>
                <w:sz w:val="18"/>
                <w:szCs w:val="18"/>
              </w:rPr>
              <w:t>：国内功率器件厂商 </w:t>
            </w:r>
            <w:r>
              <w:rPr>
                <w:rFonts w:ascii="Arial" w:hAnsi="Arial" w:cs="Arial" w:eastAsia="Arial" w:hint="default"/>
                <w:b/>
                <w:bCs/>
                <w:sz w:val="18"/>
                <w:szCs w:val="18"/>
              </w:rPr>
              <w:t>DOI </w:t>
            </w:r>
            <w:r>
              <w:rPr>
                <w:rFonts w:ascii="Microsoft JhengHei" w:hAnsi="Microsoft JhengHei" w:cs="Microsoft JhengHei" w:eastAsia="Microsoft JhengHei" w:hint="default"/>
                <w:b/>
                <w:bCs/>
                <w:sz w:val="18"/>
                <w:szCs w:val="18"/>
              </w:rPr>
              <w:t>在 </w:t>
            </w:r>
            <w:r>
              <w:rPr>
                <w:rFonts w:ascii="Arial" w:hAnsi="Arial" w:cs="Arial" w:eastAsia="Arial" w:hint="default"/>
                <w:b/>
                <w:bCs/>
                <w:sz w:val="18"/>
                <w:szCs w:val="18"/>
              </w:rPr>
              <w:t>19Q3</w:t>
            </w:r>
            <w:r>
              <w:rPr>
                <w:rFonts w:ascii="Arial" w:hAnsi="Arial" w:cs="Arial" w:eastAsia="Arial" w:hint="default"/>
                <w:b/>
                <w:bCs/>
                <w:spacing w:val="-4"/>
                <w:sz w:val="18"/>
                <w:szCs w:val="18"/>
              </w:rPr>
              <w:t> </w:t>
            </w:r>
            <w:r>
              <w:rPr>
                <w:rFonts w:ascii="Microsoft JhengHei" w:hAnsi="Microsoft JhengHei" w:cs="Microsoft JhengHei" w:eastAsia="Microsoft JhengHei" w:hint="default"/>
                <w:b/>
                <w:bCs/>
                <w:sz w:val="18"/>
                <w:szCs w:val="18"/>
              </w:rPr>
              <w:t>显著下降</w:t>
            </w:r>
            <w:r>
              <w:rPr>
                <w:rFonts w:ascii="Microsoft JhengHei" w:hAnsi="Microsoft JhengHei" w:cs="Microsoft JhengHei" w:eastAsia="Microsoft JhengHei" w:hint="default"/>
                <w:sz w:val="18"/>
                <w:szCs w:val="18"/>
              </w:rPr>
            </w:r>
          </w:p>
        </w:tc>
      </w:tr>
      <w:tr>
        <w:trPr>
          <w:trHeight w:val="3020" w:hRule="exact"/>
        </w:trPr>
        <w:tc>
          <w:tcPr>
            <w:tcW w:w="4828" w:type="dxa"/>
            <w:tcBorders>
              <w:top w:val="single" w:sz="4" w:space="0" w:color="044B80"/>
              <w:left w:val="nil" w:sz="6" w:space="0" w:color="auto"/>
              <w:bottom w:val="single" w:sz="4" w:space="0" w:color="044B80"/>
              <w:right w:val="nil" w:sz="6" w:space="0" w:color="auto"/>
            </w:tcBorders>
          </w:tcPr>
          <w:p>
            <w:pPr>
              <w:pStyle w:val="TableParagraph"/>
              <w:spacing w:line="240" w:lineRule="auto"/>
              <w:ind w:left="123" w:right="-1"/>
              <w:jc w:val="left"/>
              <w:rPr>
                <w:rFonts w:ascii="宋体" w:hAnsi="宋体" w:cs="宋体" w:eastAsia="宋体" w:hint="default"/>
                <w:sz w:val="20"/>
                <w:szCs w:val="20"/>
              </w:rPr>
            </w:pPr>
            <w:r>
              <w:rPr>
                <w:rFonts w:ascii="宋体" w:hAnsi="宋体" w:cs="宋体" w:eastAsia="宋体" w:hint="default"/>
                <w:sz w:val="20"/>
                <w:szCs w:val="20"/>
              </w:rPr>
              <w:pict>
                <v:group style="width:232.5pt;height:150.1pt;mso-position-horizontal-relative:char;mso-position-vertical-relative:line" coordorigin="0,0" coordsize="4650,3002">
                  <v:shape style="position:absolute;left:0;top:0;width:4650;height:3002" type="#_x0000_t75" stroked="false">
                    <v:imagedata r:id="rId421" o:title=""/>
                  </v:shape>
                  <v:group style="position:absolute;left:3808;top:334;width:430;height:2384" coordorigin="3808,334" coordsize="430,2384">
                    <v:shape style="position:absolute;left:3808;top:334;width:430;height:2384" coordorigin="3808,334" coordsize="430,2384" path="m3808,2718l4238,2718,4238,334,3808,334,3808,2718xe" filled="false" stroked="true" strokeweight="2.341238pt" strokecolor="#044e7d">
                      <v:path arrowok="t"/>
                      <v:stroke dashstyle="longDash"/>
                    </v:shape>
                  </v:group>
                </v:group>
              </w:pict>
            </w:r>
            <w:r>
              <w:rPr>
                <w:rFonts w:ascii="宋体" w:hAnsi="宋体" w:cs="宋体" w:eastAsia="宋体" w:hint="default"/>
                <w:sz w:val="20"/>
                <w:szCs w:val="20"/>
              </w:rPr>
            </w:r>
          </w:p>
        </w:tc>
        <w:tc>
          <w:tcPr>
            <w:tcW w:w="4827" w:type="dxa"/>
            <w:tcBorders>
              <w:top w:val="single" w:sz="4" w:space="0" w:color="044B80"/>
              <w:left w:val="nil" w:sz="6" w:space="0" w:color="auto"/>
              <w:bottom w:val="single" w:sz="4" w:space="0" w:color="044B80"/>
              <w:right w:val="nil" w:sz="6" w:space="0" w:color="auto"/>
            </w:tcBorders>
          </w:tcPr>
          <w:p>
            <w:pPr>
              <w:pStyle w:val="TableParagraph"/>
              <w:spacing w:line="240" w:lineRule="auto"/>
              <w:ind w:left="67"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944311" cy="1911572"/>
                  <wp:effectExtent l="0" t="0" r="0" b="0"/>
                  <wp:docPr id="195" name="image411.png" descr=""/>
                  <wp:cNvGraphicFramePr>
                    <a:graphicFrameLocks noChangeAspect="1"/>
                  </wp:cNvGraphicFramePr>
                  <a:graphic>
                    <a:graphicData uri="http://schemas.openxmlformats.org/drawingml/2006/picture">
                      <pic:pic>
                        <pic:nvPicPr>
                          <pic:cNvPr id="196" name="image411.png"/>
                          <pic:cNvPicPr/>
                        </pic:nvPicPr>
                        <pic:blipFill>
                          <a:blip r:embed="rId422" cstate="print"/>
                          <a:stretch>
                            <a:fillRect/>
                          </a:stretch>
                        </pic:blipFill>
                        <pic:spPr>
                          <a:xfrm>
                            <a:off x="0" y="0"/>
                            <a:ext cx="2944311" cy="1911572"/>
                          </a:xfrm>
                          <a:prstGeom prst="rect">
                            <a:avLst/>
                          </a:prstGeom>
                        </pic:spPr>
                      </pic:pic>
                    </a:graphicData>
                  </a:graphic>
                </wp:inline>
              </w:drawing>
            </w:r>
            <w:r>
              <w:rPr>
                <w:rFonts w:ascii="宋体" w:hAnsi="宋体" w:cs="宋体" w:eastAsia="宋体" w:hint="default"/>
                <w:sz w:val="20"/>
                <w:szCs w:val="20"/>
              </w:rPr>
            </w:r>
          </w:p>
        </w:tc>
      </w:tr>
    </w:tbl>
    <w:p>
      <w:pPr>
        <w:tabs>
          <w:tab w:pos="5185" w:val="left" w:leader="none"/>
        </w:tabs>
        <w:spacing w:before="17"/>
        <w:ind w:left="132" w:right="0" w:firstLine="0"/>
        <w:jc w:val="left"/>
        <w:rPr>
          <w:rFonts w:ascii="宋体" w:hAnsi="宋体" w:cs="宋体" w:eastAsia="宋体" w:hint="default"/>
          <w:sz w:val="17"/>
          <w:szCs w:val="17"/>
        </w:rPr>
      </w:pPr>
      <w:r>
        <w:rPr>
          <w:rFonts w:ascii="宋体" w:hAnsi="宋体" w:cs="宋体" w:eastAsia="宋体" w:hint="default"/>
          <w:spacing w:val="-2"/>
          <w:w w:val="95"/>
          <w:sz w:val="17"/>
          <w:szCs w:val="17"/>
        </w:rPr>
        <w:t>资料来源：</w:t>
      </w:r>
      <w:r>
        <w:rPr>
          <w:rFonts w:ascii="Times New Roman" w:hAnsi="Times New Roman" w:cs="Times New Roman" w:eastAsia="Times New Roman" w:hint="default"/>
          <w:i/>
          <w:spacing w:val="-2"/>
          <w:w w:val="95"/>
          <w:sz w:val="16"/>
          <w:szCs w:val="16"/>
        </w:rPr>
        <w:t>Wind</w:t>
      </w:r>
      <w:r>
        <w:rPr>
          <w:rFonts w:ascii="宋体" w:hAnsi="宋体" w:cs="宋体" w:eastAsia="宋体" w:hint="default"/>
          <w:spacing w:val="-2"/>
          <w:w w:val="95"/>
          <w:sz w:val="17"/>
          <w:szCs w:val="17"/>
        </w:rPr>
        <w:t>，中信建投证券研究发展部</w:t>
        <w:tab/>
      </w:r>
      <w:r>
        <w:rPr>
          <w:rFonts w:ascii="宋体" w:hAnsi="宋体" w:cs="宋体" w:eastAsia="宋体" w:hint="default"/>
          <w:spacing w:val="-2"/>
          <w:sz w:val="17"/>
          <w:szCs w:val="17"/>
        </w:rPr>
        <w:t>资料来源：</w:t>
      </w:r>
      <w:r>
        <w:rPr>
          <w:rFonts w:ascii="Times New Roman" w:hAnsi="Times New Roman" w:cs="Times New Roman" w:eastAsia="Times New Roman" w:hint="default"/>
          <w:i/>
          <w:spacing w:val="-2"/>
          <w:sz w:val="16"/>
          <w:szCs w:val="16"/>
        </w:rPr>
        <w:t>Wind</w:t>
      </w:r>
      <w:r>
        <w:rPr>
          <w:rFonts w:ascii="宋体" w:hAnsi="宋体" w:cs="宋体" w:eastAsia="宋体" w:hint="default"/>
          <w:spacing w:val="-2"/>
          <w:sz w:val="17"/>
          <w:szCs w:val="17"/>
        </w:rPr>
        <w:t>，中信建投证券研究发展部</w:t>
      </w:r>
    </w:p>
    <w:p>
      <w:pPr>
        <w:spacing w:line="240" w:lineRule="auto" w:before="9"/>
        <w:ind w:right="0"/>
        <w:rPr>
          <w:rFonts w:ascii="宋体" w:hAnsi="宋体" w:cs="宋体" w:eastAsia="宋体" w:hint="default"/>
          <w:sz w:val="23"/>
          <w:szCs w:val="23"/>
        </w:rPr>
      </w:pPr>
    </w:p>
    <w:p>
      <w:pPr>
        <w:pStyle w:val="Heading2"/>
        <w:spacing w:line="240" w:lineRule="auto"/>
        <w:ind w:right="0"/>
        <w:jc w:val="left"/>
        <w:rPr>
          <w:b w:val="0"/>
          <w:bCs w:val="0"/>
        </w:rPr>
      </w:pPr>
      <w:bookmarkStart w:name="_bookmark187" w:id="188"/>
      <w:bookmarkEnd w:id="188"/>
      <w:r>
        <w:rPr>
          <w:b w:val="0"/>
          <w:bCs w:val="0"/>
        </w:rPr>
      </w:r>
      <w:r>
        <w:rPr>
          <w:rFonts w:ascii="Times New Roman" w:hAnsi="Times New Roman" w:cs="Times New Roman" w:eastAsia="Times New Roman" w:hint="default"/>
        </w:rPr>
        <w:t>4.3 5G</w:t>
      </w:r>
      <w:r>
        <w:rPr>
          <w:rFonts w:ascii="Times New Roman" w:hAnsi="Times New Roman" w:cs="Times New Roman" w:eastAsia="Times New Roman" w:hint="default"/>
          <w:spacing w:val="27"/>
        </w:rPr>
        <w:t> </w:t>
      </w:r>
      <w:r>
        <w:rPr/>
        <w:t>商用驱动换机周期与新型终端渗透，半导体行业迎来增量空间</w:t>
      </w:r>
      <w:r>
        <w:rPr>
          <w:b w:val="0"/>
          <w:bCs w:val="0"/>
        </w:rPr>
      </w:r>
    </w:p>
    <w:p>
      <w:pPr>
        <w:pStyle w:val="Heading3"/>
        <w:spacing w:line="240" w:lineRule="auto" w:before="255"/>
        <w:ind w:right="0"/>
        <w:jc w:val="left"/>
      </w:pPr>
      <w:r>
        <w:rPr>
          <w:rFonts w:ascii="Arial" w:hAnsi="Arial" w:cs="Arial" w:eastAsia="Arial" w:hint="default"/>
          <w:color w:val="044E7D"/>
        </w:rPr>
        <w:t>4.3.1  </w:t>
      </w:r>
      <w:r>
        <w:rPr>
          <w:color w:val="044E7D"/>
        </w:rPr>
        <w:t>屏下光学指纹需求爆发，</w:t>
      </w:r>
      <w:r>
        <w:rPr>
          <w:rFonts w:ascii="Arial" w:hAnsi="Arial" w:cs="Arial" w:eastAsia="Arial" w:hint="default"/>
          <w:color w:val="044E7D"/>
        </w:rPr>
        <w:t>Mini LED/Micro LED</w:t>
      </w:r>
      <w:r>
        <w:rPr>
          <w:rFonts w:ascii="Arial" w:hAnsi="Arial" w:cs="Arial" w:eastAsia="Arial" w:hint="default"/>
          <w:color w:val="044E7D"/>
          <w:spacing w:val="-25"/>
        </w:rPr>
        <w:t> </w:t>
      </w:r>
      <w:r>
        <w:rPr>
          <w:color w:val="044E7D"/>
        </w:rPr>
        <w:t>替代市场广阔</w:t>
      </w:r>
      <w:r>
        <w:rPr/>
      </w:r>
    </w:p>
    <w:p>
      <w:pPr>
        <w:pStyle w:val="BodyText"/>
        <w:spacing w:line="271" w:lineRule="auto" w:before="169"/>
        <w:ind w:right="133" w:firstLine="401"/>
        <w:jc w:val="both"/>
      </w:pPr>
      <w:r>
        <w:rPr>
          <w:rFonts w:ascii="Times New Roman" w:hAnsi="Times New Roman" w:cs="Times New Roman" w:eastAsia="Times New Roman" w:hint="default"/>
          <w:w w:val="99"/>
        </w:rPr>
        <w:t>2019-2020 </w:t>
      </w:r>
      <w:r>
        <w:rPr>
          <w:spacing w:val="-4"/>
          <w:w w:val="99"/>
        </w:rPr>
        <w:t>年屏下光学指纹识别的需求有望爆发。全面屏</w:t>
      </w:r>
      <w:r>
        <w:rPr>
          <w:rFonts w:ascii="Times New Roman" w:hAnsi="Times New Roman" w:cs="Times New Roman" w:eastAsia="Times New Roman" w:hint="default"/>
          <w:spacing w:val="-4"/>
          <w:w w:val="99"/>
        </w:rPr>
        <w:t>+OLED</w:t>
      </w:r>
      <w:r>
        <w:rPr>
          <w:rFonts w:ascii="Times New Roman" w:hAnsi="Times New Roman" w:cs="Times New Roman" w:eastAsia="Times New Roman" w:hint="default"/>
          <w:w w:val="99"/>
        </w:rPr>
        <w:t> </w:t>
      </w:r>
      <w:r>
        <w:rPr>
          <w:spacing w:val="-4"/>
          <w:w w:val="99"/>
        </w:rPr>
        <w:t>趋势明显，由于较其他指纹性能优势较大，</w:t>
      </w:r>
      <w:r>
        <w:rPr>
          <w:w w:val="99"/>
        </w:rPr>
        <w:t> </w:t>
      </w:r>
      <w:r>
        <w:rPr>
          <w:w w:val="99"/>
        </w:rPr>
      </w:r>
      <w:r>
        <w:rPr/>
        <w:t>光学屏下指纹识别成确定性趋势。根据</w:t>
      </w:r>
      <w:r>
        <w:rPr>
          <w:spacing w:val="-74"/>
        </w:rPr>
        <w:t> </w:t>
      </w:r>
      <w:r>
        <w:rPr>
          <w:rFonts w:ascii="Times New Roman" w:hAnsi="Times New Roman" w:cs="Times New Roman" w:eastAsia="Times New Roman" w:hint="default"/>
        </w:rPr>
        <w:t>CINNO</w:t>
      </w:r>
      <w:r>
        <w:rPr>
          <w:rFonts w:ascii="Times New Roman" w:hAnsi="Times New Roman" w:cs="Times New Roman" w:eastAsia="Times New Roman" w:hint="default"/>
          <w:spacing w:val="-31"/>
        </w:rPr>
        <w:t> </w:t>
      </w:r>
      <w:r>
        <w:rPr>
          <w:rFonts w:ascii="Times New Roman" w:hAnsi="Times New Roman" w:cs="Times New Roman" w:eastAsia="Times New Roman" w:hint="default"/>
        </w:rPr>
        <w:t>Research</w:t>
      </w:r>
      <w:r>
        <w:rPr>
          <w:rFonts w:ascii="Times New Roman" w:hAnsi="Times New Roman" w:cs="Times New Roman" w:eastAsia="Times New Roman" w:hint="default"/>
          <w:spacing w:val="-27"/>
        </w:rPr>
        <w:t> </w:t>
      </w:r>
      <w:r>
        <w:rPr/>
        <w:t>预计，全面屏手机将快速渗透，由此带动屏下指纹识别 需求快速增长。</w:t>
      </w:r>
    </w:p>
    <w:p>
      <w:pPr>
        <w:spacing w:line="240" w:lineRule="auto" w:before="12"/>
        <w:ind w:right="0"/>
        <w:rPr>
          <w:rFonts w:ascii="宋体" w:hAnsi="宋体" w:cs="宋体" w:eastAsia="宋体" w:hint="default"/>
          <w:sz w:val="20"/>
          <w:szCs w:val="20"/>
        </w:rPr>
      </w:pPr>
    </w:p>
    <w:p>
      <w:pPr>
        <w:pStyle w:val="BodyText"/>
        <w:spacing w:line="271" w:lineRule="auto"/>
        <w:ind w:right="136" w:firstLine="401"/>
        <w:jc w:val="both"/>
      </w:pPr>
      <w:r>
        <w:rPr/>
        <w:t>根据</w:t>
      </w:r>
      <w:r>
        <w:rPr>
          <w:spacing w:val="-47"/>
        </w:rPr>
        <w:t> </w:t>
      </w:r>
      <w:r>
        <w:rPr>
          <w:rFonts w:ascii="Times New Roman" w:hAnsi="Times New Roman" w:cs="Times New Roman" w:eastAsia="Times New Roman" w:hint="default"/>
        </w:rPr>
        <w:t>IHS</w:t>
      </w:r>
      <w:r>
        <w:rPr>
          <w:rFonts w:ascii="Times New Roman" w:hAnsi="Times New Roman" w:cs="Times New Roman" w:eastAsia="Times New Roman" w:hint="default"/>
          <w:spacing w:val="23"/>
        </w:rPr>
        <w:t> </w:t>
      </w:r>
      <w:r>
        <w:rPr>
          <w:rFonts w:ascii="Times New Roman" w:hAnsi="Times New Roman" w:cs="Times New Roman" w:eastAsia="Times New Roman" w:hint="default"/>
        </w:rPr>
        <w:t>Markit</w:t>
      </w:r>
      <w:r>
        <w:rPr/>
        <w:t>，</w:t>
      </w:r>
      <w:r>
        <w:rPr>
          <w:rFonts w:ascii="Times New Roman" w:hAnsi="Times New Roman" w:cs="Times New Roman" w:eastAsia="Times New Roman" w:hint="default"/>
        </w:rPr>
        <w:t>2018</w:t>
      </w:r>
      <w:r>
        <w:rPr>
          <w:rFonts w:ascii="Times New Roman" w:hAnsi="Times New Roman" w:cs="Times New Roman" w:eastAsia="Times New Roman" w:hint="default"/>
          <w:spacing w:val="4"/>
        </w:rPr>
        <w:t> </w:t>
      </w:r>
      <w:r>
        <w:rPr/>
        <w:t>年光学屏下指纹识别模组出货量</w:t>
      </w:r>
      <w:r>
        <w:rPr>
          <w:spacing w:val="-43"/>
        </w:rPr>
        <w:t> </w:t>
      </w:r>
      <w:r>
        <w:rPr>
          <w:rFonts w:ascii="Times New Roman" w:hAnsi="Times New Roman" w:cs="Times New Roman" w:eastAsia="Times New Roman" w:hint="default"/>
        </w:rPr>
        <w:t>3000</w:t>
      </w:r>
      <w:r>
        <w:rPr>
          <w:rFonts w:ascii="Times New Roman" w:hAnsi="Times New Roman" w:cs="Times New Roman" w:eastAsia="Times New Roman" w:hint="default"/>
          <w:spacing w:val="4"/>
        </w:rPr>
        <w:t> </w:t>
      </w:r>
      <w:r>
        <w:rPr/>
        <w:t>万个，预计</w:t>
      </w:r>
      <w:r>
        <w:rPr>
          <w:spacing w:val="-47"/>
        </w:rPr>
        <w:t> </w:t>
      </w:r>
      <w:r>
        <w:rPr>
          <w:rFonts w:ascii="Times New Roman" w:hAnsi="Times New Roman" w:cs="Times New Roman" w:eastAsia="Times New Roman" w:hint="default"/>
        </w:rPr>
        <w:t>2019</w:t>
      </w:r>
      <w:r>
        <w:rPr>
          <w:rFonts w:ascii="Times New Roman" w:hAnsi="Times New Roman" w:cs="Times New Roman" w:eastAsia="Times New Roman" w:hint="default"/>
          <w:spacing w:val="4"/>
        </w:rPr>
        <w:t> </w:t>
      </w:r>
      <w:r>
        <w:rPr/>
        <w:t>年出货</w:t>
      </w:r>
      <w:r>
        <w:rPr>
          <w:spacing w:val="-47"/>
        </w:rPr>
        <w:t> </w:t>
      </w:r>
      <w:r>
        <w:rPr>
          <w:rFonts w:ascii="Times New Roman" w:hAnsi="Times New Roman" w:cs="Times New Roman" w:eastAsia="Times New Roman" w:hint="default"/>
        </w:rPr>
        <w:t>1.2</w:t>
      </w:r>
      <w:r>
        <w:rPr>
          <w:rFonts w:ascii="Times New Roman" w:hAnsi="Times New Roman" w:cs="Times New Roman" w:eastAsia="Times New Roman" w:hint="default"/>
          <w:spacing w:val="4"/>
        </w:rPr>
        <w:t> </w:t>
      </w:r>
      <w:r>
        <w:rPr/>
        <w:t>亿，未来继续保 </w:t>
      </w:r>
      <w:r>
        <w:rPr>
          <w:w w:val="99"/>
        </w:rPr>
        <w:t>持高速增长，</w:t>
      </w:r>
      <w:r>
        <w:rPr>
          <w:rFonts w:ascii="Times New Roman" w:hAnsi="Times New Roman" w:cs="Times New Roman" w:eastAsia="Times New Roman" w:hint="default"/>
          <w:w w:val="99"/>
        </w:rPr>
        <w:t>2020-2022 </w:t>
      </w:r>
      <w:r>
        <w:rPr>
          <w:spacing w:val="-1"/>
          <w:w w:val="99"/>
        </w:rPr>
        <w:t>年出货量达到</w:t>
      </w:r>
      <w:r>
        <w:rPr>
          <w:w w:val="99"/>
        </w:rPr>
        <w:t> </w:t>
      </w:r>
      <w:r>
        <w:rPr>
          <w:rFonts w:ascii="Times New Roman" w:hAnsi="Times New Roman" w:cs="Times New Roman" w:eastAsia="Times New Roman" w:hint="default"/>
          <w:w w:val="99"/>
        </w:rPr>
        <w:t>3.0/4.0/4.6 </w:t>
      </w:r>
      <w:r>
        <w:rPr>
          <w:spacing w:val="-6"/>
          <w:w w:val="99"/>
        </w:rPr>
        <w:t>亿个（含屏下超声指纹识别），增长速度</w:t>
      </w:r>
      <w:r>
        <w:rPr>
          <w:spacing w:val="-60"/>
          <w:w w:val="99"/>
        </w:rPr>
        <w:t> </w:t>
      </w:r>
      <w:r>
        <w:rPr>
          <w:rFonts w:ascii="Times New Roman" w:hAnsi="Times New Roman" w:cs="Times New Roman" w:eastAsia="Times New Roman" w:hint="default"/>
          <w:w w:val="99"/>
        </w:rPr>
        <w:t>70%/33%/17%</w:t>
      </w:r>
      <w:r>
        <w:rPr>
          <w:w w:val="99"/>
        </w:rPr>
        <w:t>。</w:t>
      </w:r>
      <w:r>
        <w:rPr/>
      </w:r>
    </w:p>
    <w:p>
      <w:pPr>
        <w:spacing w:line="240" w:lineRule="auto" w:before="5"/>
        <w:ind w:right="0"/>
        <w:rPr>
          <w:rFonts w:ascii="宋体" w:hAnsi="宋体" w:cs="宋体" w:eastAsia="宋体" w:hint="default"/>
          <w:sz w:val="19"/>
          <w:szCs w:val="19"/>
        </w:rPr>
      </w:pPr>
    </w:p>
    <w:p>
      <w:pPr>
        <w:pStyle w:val="BodyText"/>
        <w:spacing w:line="271" w:lineRule="auto"/>
        <w:ind w:right="133" w:firstLine="401"/>
        <w:jc w:val="both"/>
      </w:pPr>
      <w:r>
        <w:rPr/>
        <w:t>从</w:t>
      </w:r>
      <w:r>
        <w:rPr>
          <w:spacing w:val="-36"/>
        </w:rPr>
        <w:t> </w:t>
      </w:r>
      <w:r>
        <w:rPr>
          <w:rFonts w:ascii="Times New Roman" w:hAnsi="Times New Roman" w:cs="Times New Roman" w:eastAsia="Times New Roman" w:hint="default"/>
        </w:rPr>
        <w:t>2018-2019 </w:t>
      </w:r>
      <w:r>
        <w:rPr/>
        <w:t>年发布的新机来看，越来越多的中高端手机搭配屏下指纹芯片，</w:t>
      </w:r>
      <w:r>
        <w:rPr>
          <w:rFonts w:ascii="Times New Roman" w:hAnsi="Times New Roman" w:cs="Times New Roman" w:eastAsia="Times New Roman" w:hint="default"/>
        </w:rPr>
        <w:t>2019 </w:t>
      </w:r>
      <w:r>
        <w:rPr/>
        <w:t>年，屏下指纹芯片已成 为安卓品牌手机厂商旗舰机型的普遍配置，预计</w:t>
      </w:r>
      <w:r>
        <w:rPr>
          <w:spacing w:val="-81"/>
        </w:rPr>
        <w:t> </w:t>
      </w:r>
      <w:r>
        <w:rPr>
          <w:rFonts w:ascii="Times New Roman" w:hAnsi="Times New Roman" w:cs="Times New Roman" w:eastAsia="Times New Roman" w:hint="default"/>
        </w:rPr>
        <w:t>2020</w:t>
      </w:r>
      <w:r>
        <w:rPr>
          <w:rFonts w:ascii="Times New Roman" w:hAnsi="Times New Roman" w:cs="Times New Roman" w:eastAsia="Times New Roman" w:hint="default"/>
          <w:spacing w:val="-32"/>
        </w:rPr>
        <w:t> </w:t>
      </w:r>
      <w:r>
        <w:rPr/>
        <w:t>年，屏下指纹识别继续向中低端机型渗透。建议关注：汇 </w:t>
      </w:r>
      <w:r>
        <w:rPr>
          <w:spacing w:val="-5"/>
          <w:w w:val="99"/>
        </w:rPr>
        <w:t>顶科技（屏下光学指纹业内领先），兆易创新（收购思立微，具备屏下光学能力）。</w:t>
      </w:r>
      <w:r>
        <w:rPr>
          <w:spacing w:val="-5"/>
        </w:rPr>
      </w:r>
    </w:p>
    <w:p>
      <w:pPr>
        <w:spacing w:line="240" w:lineRule="auto" w:before="0"/>
        <w:ind w:right="0"/>
        <w:rPr>
          <w:rFonts w:ascii="宋体" w:hAnsi="宋体" w:cs="宋体" w:eastAsia="宋体" w:hint="default"/>
          <w:sz w:val="20"/>
          <w:szCs w:val="20"/>
        </w:rPr>
      </w:pPr>
    </w:p>
    <w:p>
      <w:pPr>
        <w:spacing w:line="240" w:lineRule="auto" w:before="12" w:after="0"/>
        <w:ind w:right="0"/>
        <w:rPr>
          <w:rFonts w:ascii="宋体" w:hAnsi="宋体" w:cs="宋体" w:eastAsia="宋体" w:hint="default"/>
          <w:sz w:val="29"/>
          <w:szCs w:val="29"/>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2104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2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3"/>
        <w:ind w:right="0"/>
        <w:rPr>
          <w:rFonts w:ascii="宋体" w:hAnsi="宋体" w:cs="宋体" w:eastAsia="宋体" w:hint="default"/>
          <w:sz w:val="16"/>
          <w:szCs w:val="16"/>
        </w:rPr>
      </w:pPr>
    </w:p>
    <w:p>
      <w:pPr>
        <w:tabs>
          <w:tab w:pos="5000" w:val="left" w:leader="none"/>
        </w:tabs>
        <w:spacing w:line="300" w:lineRule="exact" w:before="0" w:after="45"/>
        <w:ind w:left="241" w:right="110" w:firstLine="0"/>
        <w:jc w:val="left"/>
        <w:rPr>
          <w:rFonts w:ascii="Microsoft JhengHei" w:hAnsi="Microsoft JhengHei" w:cs="Microsoft JhengHei" w:eastAsia="Microsoft JhengHei" w:hint="default"/>
          <w:sz w:val="18"/>
          <w:szCs w:val="18"/>
        </w:rPr>
      </w:pPr>
      <w:r>
        <w:rPr/>
        <w:pict>
          <v:group style="position:absolute;margin-left:325.513794pt;margin-top:25.391668pt;width:176.65pt;height:100.6pt;mso-position-horizontal-relative:page;mso-position-vertical-relative:paragraph;z-index:-411616" coordorigin="6510,508" coordsize="3533,2012">
            <v:group style="position:absolute;left:6764;top:2395;width:274;height:125" coordorigin="6764,2395" coordsize="274,125">
              <v:shape style="position:absolute;left:6764;top:2395;width:274;height:125" coordorigin="6764,2395" coordsize="274,125" path="m7037,2395l6764,2395,6764,2520,7037,2520,7037,2395xe" filled="true" fillcolor="#ff8080" stroked="false">
                <v:path arrowok="t"/>
                <v:fill type="solid"/>
              </v:shape>
            </v:group>
            <v:group style="position:absolute;left:7455;top:2036;width:274;height:484" coordorigin="7455,2036" coordsize="274,484">
              <v:shape style="position:absolute;left:7455;top:2036;width:274;height:484" coordorigin="7455,2036" coordsize="274,484" path="m7729,2036l7455,2036,7455,2520,7729,2520,7729,2036xe" filled="true" fillcolor="#ff8080" stroked="false">
                <v:path arrowok="t"/>
                <v:fill type="solid"/>
              </v:shape>
            </v:group>
            <v:group style="position:absolute;left:7455;top:1814;width:274;height:222" coordorigin="7455,1814" coordsize="274,222">
              <v:shape style="position:absolute;left:7455;top:1814;width:274;height:222" coordorigin="7455,1814" coordsize="274,222" path="m7729,1814l7455,1814,7455,2036,7729,2036,7729,1814xe" filled="true" fillcolor="#81a6bd" stroked="false">
                <v:path arrowok="t"/>
                <v:fill type="solid"/>
              </v:shape>
            </v:group>
            <v:group style="position:absolute;left:8140;top:1552;width:274;height:968" coordorigin="8140,1552" coordsize="274,968">
              <v:shape style="position:absolute;left:8140;top:1552;width:274;height:968" coordorigin="8140,1552" coordsize="274,968" path="m8413,1552l8140,1552,8140,2520,8413,2520,8413,1552xe" filled="true" fillcolor="#ff8080" stroked="false">
                <v:path arrowok="t"/>
                <v:fill type="solid"/>
              </v:shape>
            </v:group>
            <v:group style="position:absolute;left:8140;top:1324;width:274;height:229" coordorigin="8140,1324" coordsize="274,229">
              <v:shape style="position:absolute;left:8140;top:1324;width:274;height:229" coordorigin="8140,1324" coordsize="274,229" path="m8413,1324l8140,1324,8140,1552,8413,1552,8413,1324xe" filled="true" fillcolor="#81a6bd" stroked="false">
                <v:path arrowok="t"/>
                <v:fill type="solid"/>
              </v:shape>
            </v:group>
            <v:group style="position:absolute;left:8824;top:1213;width:274;height:1307" coordorigin="8824,1213" coordsize="274,1307">
              <v:shape style="position:absolute;left:8824;top:1213;width:274;height:1307" coordorigin="8824,1213" coordsize="274,1307" path="m9098,1213l8824,1213,8824,2520,9098,2520,9098,1213xe" filled="true" fillcolor="#ff8080" stroked="false">
                <v:path arrowok="t"/>
                <v:fill type="solid"/>
              </v:shape>
            </v:group>
            <v:group style="position:absolute;left:8824;top:923;width:274;height:291" coordorigin="8824,923" coordsize="274,291">
              <v:shape style="position:absolute;left:8824;top:923;width:274;height:291" coordorigin="8824,923" coordsize="274,291" path="m9098,923l8824,923,8824,1213,9098,1213,9098,923xe" filled="true" fillcolor="#81a6bd" stroked="false">
                <v:path arrowok="t"/>
                <v:fill type="solid"/>
              </v:shape>
            </v:group>
            <v:group style="position:absolute;left:9509;top:909;width:281;height:1611" coordorigin="9509,909" coordsize="281,1611">
              <v:shape style="position:absolute;left:9509;top:909;width:281;height:1611" coordorigin="9509,909" coordsize="281,1611" path="m9789,909l9509,909,9509,2520,9789,2520,9789,909xe" filled="true" fillcolor="#ff8080" stroked="false">
                <v:path arrowok="t"/>
                <v:fill type="solid"/>
              </v:shape>
            </v:group>
            <v:group style="position:absolute;left:9509;top:653;width:281;height:256" coordorigin="9509,653" coordsize="281,256">
              <v:shape style="position:absolute;left:9509;top:653;width:281;height:256" coordorigin="9509,653" coordsize="281,256" path="m9789,653l9509,653,9509,909,9789,909,9789,653xe" filled="true" fillcolor="#81a6bd" stroked="false">
                <v:path arrowok="t"/>
                <v:fill type="solid"/>
              </v:shape>
            </v:group>
            <v:group style="position:absolute;left:9991;top:511;width:2;height:2005" coordorigin="9991,511" coordsize="2,2005">
              <v:shape style="position:absolute;left:9991;top:511;width:2;height:2005" coordorigin="9991,511" coordsize="0,2005" path="m9991,2516l9991,511e" filled="false" stroked="true" strokeweight=".342622pt" strokecolor="#000000">
                <v:path arrowok="t"/>
              </v:shape>
            </v:group>
            <v:group style="position:absolute;left:9991;top:2516;width:48;height:2" coordorigin="9991,2516" coordsize="48,2">
              <v:shape style="position:absolute;left:9991;top:2516;width:48;height:2" coordorigin="9991,2516" coordsize="48,0" path="m9991,2516l10039,2516e" filled="false" stroked="true" strokeweight=".345983pt" strokecolor="#000000">
                <v:path arrowok="t"/>
              </v:shape>
            </v:group>
            <v:group style="position:absolute;left:9991;top:2184;width:48;height:2" coordorigin="9991,2184" coordsize="48,2">
              <v:shape style="position:absolute;left:9991;top:2184;width:48;height:2" coordorigin="9991,2184" coordsize="48,0" path="m9991,2184l10039,2184e" filled="false" stroked="true" strokeweight=".345983pt" strokecolor="#000000">
                <v:path arrowok="t"/>
              </v:shape>
            </v:group>
            <v:group style="position:absolute;left:9991;top:1852;width:48;height:2" coordorigin="9991,1852" coordsize="48,2">
              <v:shape style="position:absolute;left:9991;top:1852;width:48;height:2" coordorigin="9991,1852" coordsize="48,0" path="m9991,1852l10039,1852e" filled="false" stroked="true" strokeweight=".345983pt" strokecolor="#000000">
                <v:path arrowok="t"/>
              </v:shape>
            </v:group>
            <v:group style="position:absolute;left:9991;top:1514;width:48;height:2" coordorigin="9991,1514" coordsize="48,2">
              <v:shape style="position:absolute;left:9991;top:1514;width:48;height:2" coordorigin="9991,1514" coordsize="48,0" path="m9991,1514l10039,1514e" filled="false" stroked="true" strokeweight=".345983pt" strokecolor="#000000">
                <v:path arrowok="t"/>
              </v:shape>
            </v:group>
            <v:group style="position:absolute;left:9991;top:1182;width:48;height:2" coordorigin="9991,1182" coordsize="48,2">
              <v:shape style="position:absolute;left:9991;top:1182;width:48;height:2" coordorigin="9991,1182" coordsize="48,0" path="m9991,1182l10039,1182e" filled="false" stroked="true" strokeweight=".345983pt" strokecolor="#000000">
                <v:path arrowok="t"/>
              </v:shape>
            </v:group>
            <v:group style="position:absolute;left:9991;top:843;width:48;height:2" coordorigin="9991,843" coordsize="48,2">
              <v:shape style="position:absolute;left:9991;top:843;width:48;height:2" coordorigin="9991,843" coordsize="48,0" path="m9991,843l10039,843e" filled="false" stroked="true" strokeweight=".345983pt" strokecolor="#000000">
                <v:path arrowok="t"/>
              </v:shape>
            </v:group>
            <v:group style="position:absolute;left:9991;top:511;width:48;height:2" coordorigin="9991,511" coordsize="48,2">
              <v:shape style="position:absolute;left:9991;top:511;width:48;height:2" coordorigin="9991,511" coordsize="48,0" path="m9991,511l10039,511e" filled="false" stroked="true" strokeweight=".345983pt" strokecolor="#000000">
                <v:path arrowok="t"/>
              </v:shape>
            </v:group>
            <v:group style="position:absolute;left:6562;top:511;width:2;height:2005" coordorigin="6562,511" coordsize="2,2005">
              <v:shape style="position:absolute;left:6562;top:511;width:2;height:2005" coordorigin="6562,511" coordsize="0,2005" path="m6562,2516l6562,511e" filled="false" stroked="true" strokeweight=".342622pt" strokecolor="#000000">
                <v:path arrowok="t"/>
              </v:shape>
            </v:group>
            <v:group style="position:absolute;left:6514;top:2516;width:48;height:2" coordorigin="6514,2516" coordsize="48,2">
              <v:shape style="position:absolute;left:6514;top:2516;width:48;height:2" coordorigin="6514,2516" coordsize="48,0" path="m6514,2516l6562,2516e" filled="false" stroked="true" strokeweight=".345983pt" strokecolor="#000000">
                <v:path arrowok="t"/>
              </v:shape>
            </v:group>
            <v:group style="position:absolute;left:6514;top:2115;width:48;height:2" coordorigin="6514,2115" coordsize="48,2">
              <v:shape style="position:absolute;left:6514;top:2115;width:48;height:2" coordorigin="6514,2115" coordsize="48,0" path="m6514,2115l6562,2115e" filled="false" stroked="true" strokeweight=".345983pt" strokecolor="#000000">
                <v:path arrowok="t"/>
              </v:shape>
            </v:group>
            <v:group style="position:absolute;left:6514;top:1714;width:48;height:2" coordorigin="6514,1714" coordsize="48,2">
              <v:shape style="position:absolute;left:6514;top:1714;width:48;height:2" coordorigin="6514,1714" coordsize="48,0" path="m6514,1714l6562,1714e" filled="false" stroked="true" strokeweight=".345983pt" strokecolor="#000000">
                <v:path arrowok="t"/>
              </v:shape>
            </v:group>
            <v:group style="position:absolute;left:6514;top:1313;width:48;height:2" coordorigin="6514,1313" coordsize="48,2">
              <v:shape style="position:absolute;left:6514;top:1313;width:48;height:2" coordorigin="6514,1313" coordsize="48,0" path="m6514,1313l6562,1313e" filled="false" stroked="true" strokeweight=".345983pt" strokecolor="#000000">
                <v:path arrowok="t"/>
              </v:shape>
            </v:group>
            <v:group style="position:absolute;left:6514;top:912;width:48;height:2" coordorigin="6514,912" coordsize="48,2">
              <v:shape style="position:absolute;left:6514;top:912;width:48;height:2" coordorigin="6514,912" coordsize="48,0" path="m6514,912l6562,912e" filled="false" stroked="true" strokeweight=".345983pt" strokecolor="#000000">
                <v:path arrowok="t"/>
              </v:shape>
            </v:group>
            <v:group style="position:absolute;left:6514;top:511;width:48;height:2" coordorigin="6514,511" coordsize="48,2">
              <v:shape style="position:absolute;left:6514;top:511;width:48;height:2" coordorigin="6514,511" coordsize="48,0" path="m6514,511l6562,511e" filled="false" stroked="true" strokeweight=".345983pt" strokecolor="#000000">
                <v:path arrowok="t"/>
              </v:shape>
            </v:group>
            <v:group style="position:absolute;left:6562;top:2516;width:3430;height:2" coordorigin="6562,2516" coordsize="3430,2">
              <v:shape style="position:absolute;left:6562;top:2516;width:3430;height:2" coordorigin="6562,2516" coordsize="3430,0" path="m6562,2516l9991,2516e" filled="false" stroked="true" strokeweight=".345983pt" strokecolor="#000000">
                <v:path arrowok="t"/>
              </v:shape>
            </v:group>
            <v:group style="position:absolute;left:7589;top:892;width:2061;height:1570" coordorigin="7589,892" coordsize="2061,1570">
              <v:shape style="position:absolute;left:7589;top:892;width:2061;height:1570" coordorigin="7589,892" coordsize="2061,1570" path="m7589,892l8273,2288,8964,2405,9649,2461e" filled="false" stroked="true" strokeweight="1.033215pt" strokecolor="#ff3333">
                <v:path arrowok="t"/>
              </v:shape>
            </v:group>
            <w10:wrap type="none"/>
          </v:group>
        </w:pict>
      </w:r>
      <w:bookmarkStart w:name="_bookmark188" w:id="189"/>
      <w:bookmarkEnd w:id="189"/>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137</w:t>
      </w:r>
      <w:r>
        <w:rPr>
          <w:rFonts w:ascii="Microsoft JhengHei" w:hAnsi="Microsoft JhengHei" w:cs="Microsoft JhengHei" w:eastAsia="Microsoft JhengHei" w:hint="default"/>
          <w:b/>
          <w:bCs/>
          <w:sz w:val="18"/>
          <w:szCs w:val="18"/>
        </w:rPr>
        <w:t>：四种指纹识别方案比较</w:t>
        <w:tab/>
      </w:r>
      <w:bookmarkStart w:name="_bookmark189" w:id="190"/>
      <w:bookmarkEnd w:id="190"/>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14"/>
          <w:sz w:val="18"/>
          <w:szCs w:val="18"/>
        </w:rPr>
        <w:t> </w:t>
      </w:r>
      <w:r>
        <w:rPr>
          <w:rFonts w:ascii="Arial" w:hAnsi="Arial" w:cs="Arial" w:eastAsia="Arial" w:hint="default"/>
          <w:b/>
          <w:bCs/>
          <w:spacing w:val="-4"/>
          <w:sz w:val="18"/>
          <w:szCs w:val="18"/>
        </w:rPr>
        <w:t>138</w:t>
      </w:r>
      <w:r>
        <w:rPr>
          <w:rFonts w:ascii="Microsoft JhengHei" w:hAnsi="Microsoft JhengHei" w:cs="Microsoft JhengHei" w:eastAsia="Microsoft JhengHei" w:hint="default"/>
          <w:b/>
          <w:bCs/>
          <w:spacing w:val="-4"/>
          <w:sz w:val="18"/>
          <w:szCs w:val="18"/>
        </w:rPr>
        <w:t>：屏下指纹识别模组出货量快速增长（单位：百万个）</w:t>
      </w:r>
      <w:r>
        <w:rPr>
          <w:rFonts w:ascii="Microsoft JhengHei" w:hAnsi="Microsoft JhengHei" w:cs="Microsoft JhengHei" w:eastAsia="Microsoft JhengHei" w:hint="default"/>
          <w:spacing w:val="-4"/>
          <w:sz w:val="18"/>
          <w:szCs w:val="18"/>
        </w:rPr>
      </w:r>
    </w:p>
    <w:tbl>
      <w:tblPr>
        <w:tblW w:w="0" w:type="auto"/>
        <w:jc w:val="left"/>
        <w:tblInd w:w="241" w:type="dxa"/>
        <w:tblLayout w:type="fixed"/>
        <w:tblCellMar>
          <w:top w:w="0" w:type="dxa"/>
          <w:left w:w="0" w:type="dxa"/>
          <w:bottom w:w="0" w:type="dxa"/>
          <w:right w:w="0" w:type="dxa"/>
        </w:tblCellMar>
        <w:tblLook w:val="01E0"/>
      </w:tblPr>
      <w:tblGrid>
        <w:gridCol w:w="674"/>
        <w:gridCol w:w="969"/>
        <w:gridCol w:w="969"/>
        <w:gridCol w:w="969"/>
        <w:gridCol w:w="969"/>
        <w:gridCol w:w="799"/>
        <w:gridCol w:w="635"/>
        <w:gridCol w:w="839"/>
        <w:gridCol w:w="649"/>
        <w:gridCol w:w="688"/>
        <w:gridCol w:w="667"/>
        <w:gridCol w:w="698"/>
      </w:tblGrid>
      <w:tr>
        <w:trPr>
          <w:trHeight w:val="241" w:hRule="exact"/>
        </w:trPr>
        <w:tc>
          <w:tcPr>
            <w:tcW w:w="674" w:type="dxa"/>
            <w:tcBorders>
              <w:top w:val="single" w:sz="8" w:space="0" w:color="367097"/>
              <w:left w:val="single" w:sz="3" w:space="0" w:color="367097"/>
              <w:bottom w:val="single" w:sz="4" w:space="0" w:color="367097"/>
              <w:right w:val="single" w:sz="3" w:space="0" w:color="367097"/>
            </w:tcBorders>
            <w:shd w:val="clear" w:color="auto" w:fill="FF8080"/>
          </w:tcPr>
          <w:p>
            <w:pPr/>
          </w:p>
        </w:tc>
        <w:tc>
          <w:tcPr>
            <w:tcW w:w="969" w:type="dxa"/>
            <w:tcBorders>
              <w:top w:val="single" w:sz="8" w:space="0" w:color="367097"/>
              <w:left w:val="single" w:sz="3" w:space="0" w:color="367097"/>
              <w:bottom w:val="single" w:sz="4" w:space="0" w:color="367097"/>
              <w:right w:val="single" w:sz="3" w:space="0" w:color="367097"/>
            </w:tcBorders>
            <w:shd w:val="clear" w:color="auto" w:fill="FF8080"/>
          </w:tcPr>
          <w:p>
            <w:pPr>
              <w:pStyle w:val="TableParagraph"/>
              <w:spacing w:line="197" w:lineRule="exact"/>
              <w:ind w:right="0"/>
              <w:jc w:val="center"/>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普通电容</w:t>
            </w:r>
            <w:r>
              <w:rPr>
                <w:rFonts w:ascii="微软雅黑" w:hAnsi="微软雅黑" w:cs="微软雅黑" w:eastAsia="微软雅黑" w:hint="default"/>
                <w:sz w:val="14"/>
                <w:szCs w:val="14"/>
              </w:rPr>
            </w:r>
          </w:p>
        </w:tc>
        <w:tc>
          <w:tcPr>
            <w:tcW w:w="969" w:type="dxa"/>
            <w:tcBorders>
              <w:top w:val="single" w:sz="8" w:space="0" w:color="367097"/>
              <w:left w:val="single" w:sz="3" w:space="0" w:color="367097"/>
              <w:bottom w:val="single" w:sz="4" w:space="0" w:color="367097"/>
              <w:right w:val="single" w:sz="3" w:space="0" w:color="367097"/>
            </w:tcBorders>
            <w:shd w:val="clear" w:color="auto" w:fill="FF8080"/>
          </w:tcPr>
          <w:p>
            <w:pPr>
              <w:pStyle w:val="TableParagraph"/>
              <w:spacing w:line="197" w:lineRule="exact"/>
              <w:ind w:right="0"/>
              <w:jc w:val="center"/>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屏下光学</w:t>
            </w:r>
            <w:r>
              <w:rPr>
                <w:rFonts w:ascii="微软雅黑" w:hAnsi="微软雅黑" w:cs="微软雅黑" w:eastAsia="微软雅黑" w:hint="default"/>
                <w:sz w:val="14"/>
                <w:szCs w:val="14"/>
              </w:rPr>
            </w:r>
          </w:p>
        </w:tc>
        <w:tc>
          <w:tcPr>
            <w:tcW w:w="969" w:type="dxa"/>
            <w:tcBorders>
              <w:top w:val="single" w:sz="8" w:space="0" w:color="367097"/>
              <w:left w:val="single" w:sz="3" w:space="0" w:color="367097"/>
              <w:bottom w:val="single" w:sz="4" w:space="0" w:color="367097"/>
              <w:right w:val="single" w:sz="3" w:space="0" w:color="367097"/>
            </w:tcBorders>
            <w:shd w:val="clear" w:color="auto" w:fill="FF8080"/>
          </w:tcPr>
          <w:p>
            <w:pPr>
              <w:pStyle w:val="TableParagraph"/>
              <w:spacing w:line="197" w:lineRule="exact"/>
              <w:ind w:right="0"/>
              <w:jc w:val="center"/>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屏下超声</w:t>
            </w:r>
            <w:r>
              <w:rPr>
                <w:rFonts w:ascii="微软雅黑" w:hAnsi="微软雅黑" w:cs="微软雅黑" w:eastAsia="微软雅黑" w:hint="default"/>
                <w:sz w:val="14"/>
                <w:szCs w:val="14"/>
              </w:rPr>
            </w:r>
          </w:p>
        </w:tc>
        <w:tc>
          <w:tcPr>
            <w:tcW w:w="969" w:type="dxa"/>
            <w:tcBorders>
              <w:top w:val="single" w:sz="8" w:space="0" w:color="367097"/>
              <w:left w:val="single" w:sz="3" w:space="0" w:color="367097"/>
              <w:bottom w:val="single" w:sz="4" w:space="0" w:color="367097"/>
              <w:right w:val="single" w:sz="3" w:space="0" w:color="367097"/>
            </w:tcBorders>
            <w:shd w:val="clear" w:color="auto" w:fill="FF8080"/>
          </w:tcPr>
          <w:p>
            <w:pPr>
              <w:pStyle w:val="TableParagraph"/>
              <w:spacing w:line="197" w:lineRule="exact"/>
              <w:ind w:right="0"/>
              <w:jc w:val="center"/>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面部识别</w:t>
            </w:r>
            <w:r>
              <w:rPr>
                <w:rFonts w:ascii="微软雅黑" w:hAnsi="微软雅黑" w:cs="微软雅黑" w:eastAsia="微软雅黑" w:hint="default"/>
                <w:sz w:val="14"/>
                <w:szCs w:val="14"/>
              </w:rPr>
            </w:r>
          </w:p>
        </w:tc>
        <w:tc>
          <w:tcPr>
            <w:tcW w:w="799" w:type="dxa"/>
            <w:tcBorders>
              <w:top w:val="single" w:sz="4" w:space="0" w:color="044B80"/>
              <w:left w:val="single" w:sz="3" w:space="0" w:color="367097"/>
              <w:bottom w:val="nil" w:sz="6" w:space="0" w:color="auto"/>
              <w:right w:val="nil" w:sz="6" w:space="0" w:color="auto"/>
            </w:tcBorders>
          </w:tcPr>
          <w:p>
            <w:pPr>
              <w:pStyle w:val="TableParagraph"/>
              <w:spacing w:line="240" w:lineRule="auto" w:before="13"/>
              <w:ind w:left="415" w:right="0"/>
              <w:jc w:val="left"/>
              <w:rPr>
                <w:rFonts w:ascii="微软雅黑" w:hAnsi="微软雅黑" w:cs="微软雅黑" w:eastAsia="微软雅黑" w:hint="default"/>
                <w:sz w:val="12"/>
                <w:szCs w:val="12"/>
              </w:rPr>
            </w:pPr>
            <w:r>
              <w:rPr>
                <w:rFonts w:ascii="微软雅黑"/>
                <w:w w:val="105"/>
                <w:sz w:val="12"/>
              </w:rPr>
              <w:t>500</w:t>
            </w:r>
            <w:r>
              <w:rPr>
                <w:rFonts w:ascii="微软雅黑"/>
                <w:sz w:val="12"/>
              </w:rPr>
            </w:r>
          </w:p>
        </w:tc>
        <w:tc>
          <w:tcPr>
            <w:tcW w:w="635" w:type="dxa"/>
            <w:tcBorders>
              <w:top w:val="single" w:sz="4" w:space="0" w:color="044B80"/>
              <w:left w:val="nil" w:sz="6" w:space="0" w:color="auto"/>
              <w:bottom w:val="nil" w:sz="6" w:space="0" w:color="auto"/>
              <w:right w:val="nil" w:sz="6" w:space="0" w:color="auto"/>
            </w:tcBorders>
          </w:tcPr>
          <w:p>
            <w:pPr/>
          </w:p>
        </w:tc>
        <w:tc>
          <w:tcPr>
            <w:tcW w:w="839" w:type="dxa"/>
            <w:tcBorders>
              <w:top w:val="single" w:sz="4" w:space="0" w:color="044B80"/>
              <w:left w:val="nil" w:sz="6" w:space="0" w:color="auto"/>
              <w:bottom w:val="nil" w:sz="6" w:space="0" w:color="auto"/>
              <w:right w:val="nil" w:sz="6" w:space="0" w:color="auto"/>
            </w:tcBorders>
          </w:tcPr>
          <w:p>
            <w:pPr/>
          </w:p>
        </w:tc>
        <w:tc>
          <w:tcPr>
            <w:tcW w:w="649" w:type="dxa"/>
            <w:tcBorders>
              <w:top w:val="single" w:sz="4" w:space="0" w:color="044B80"/>
              <w:left w:val="nil" w:sz="6" w:space="0" w:color="auto"/>
              <w:bottom w:val="nil" w:sz="6" w:space="0" w:color="auto"/>
              <w:right w:val="nil" w:sz="6" w:space="0" w:color="auto"/>
            </w:tcBorders>
          </w:tcPr>
          <w:p>
            <w:pPr/>
          </w:p>
        </w:tc>
        <w:tc>
          <w:tcPr>
            <w:tcW w:w="688" w:type="dxa"/>
            <w:tcBorders>
              <w:top w:val="single" w:sz="4" w:space="0" w:color="044B80"/>
              <w:left w:val="nil" w:sz="6" w:space="0" w:color="auto"/>
              <w:bottom w:val="nil" w:sz="6" w:space="0" w:color="auto"/>
              <w:right w:val="nil" w:sz="6" w:space="0" w:color="auto"/>
            </w:tcBorders>
          </w:tcPr>
          <w:p>
            <w:pPr/>
          </w:p>
        </w:tc>
        <w:tc>
          <w:tcPr>
            <w:tcW w:w="667" w:type="dxa"/>
            <w:tcBorders>
              <w:top w:val="single" w:sz="4" w:space="0" w:color="044B80"/>
              <w:left w:val="nil" w:sz="6" w:space="0" w:color="auto"/>
              <w:bottom w:val="nil" w:sz="6" w:space="0" w:color="auto"/>
              <w:right w:val="nil" w:sz="6" w:space="0" w:color="auto"/>
            </w:tcBorders>
          </w:tcPr>
          <w:p>
            <w:pPr/>
          </w:p>
        </w:tc>
        <w:tc>
          <w:tcPr>
            <w:tcW w:w="698" w:type="dxa"/>
            <w:tcBorders>
              <w:top w:val="single" w:sz="4" w:space="0" w:color="044B80"/>
              <w:left w:val="nil" w:sz="6" w:space="0" w:color="auto"/>
              <w:bottom w:val="nil" w:sz="6" w:space="0" w:color="auto"/>
              <w:right w:val="nil" w:sz="6" w:space="0" w:color="auto"/>
            </w:tcBorders>
          </w:tcPr>
          <w:p>
            <w:pPr>
              <w:pStyle w:val="TableParagraph"/>
              <w:spacing w:line="240" w:lineRule="auto" w:before="13"/>
              <w:ind w:left="48" w:right="0"/>
              <w:jc w:val="left"/>
              <w:rPr>
                <w:rFonts w:ascii="微软雅黑" w:hAnsi="微软雅黑" w:cs="微软雅黑" w:eastAsia="微软雅黑" w:hint="default"/>
                <w:sz w:val="12"/>
                <w:szCs w:val="12"/>
              </w:rPr>
            </w:pPr>
            <w:r>
              <w:rPr>
                <w:rFonts w:ascii="微软雅黑"/>
                <w:w w:val="105"/>
                <w:sz w:val="12"/>
              </w:rPr>
              <w:t>600%</w:t>
            </w:r>
            <w:r>
              <w:rPr>
                <w:rFonts w:ascii="微软雅黑"/>
                <w:sz w:val="12"/>
              </w:rPr>
            </w:r>
          </w:p>
        </w:tc>
      </w:tr>
      <w:tr>
        <w:trPr>
          <w:trHeight w:val="1244" w:hRule="exact"/>
        </w:trPr>
        <w:tc>
          <w:tcPr>
            <w:tcW w:w="674" w:type="dxa"/>
            <w:tcBorders>
              <w:top w:val="single" w:sz="4" w:space="0" w:color="367097"/>
              <w:left w:val="single" w:sz="3" w:space="0" w:color="367097"/>
              <w:bottom w:val="single" w:sz="4" w:space="0" w:color="367097"/>
              <w:right w:val="single" w:sz="3" w:space="0" w:color="367097"/>
            </w:tcBorders>
            <w:shd w:val="clear" w:color="auto" w:fill="81A6BD"/>
          </w:tcPr>
          <w:p>
            <w:pPr>
              <w:pStyle w:val="TableParagraph"/>
              <w:spacing w:line="240" w:lineRule="auto"/>
              <w:ind w:right="0"/>
              <w:jc w:val="left"/>
              <w:rPr>
                <w:rFonts w:ascii="Microsoft JhengHei" w:hAnsi="Microsoft JhengHei" w:cs="Microsoft JhengHei" w:eastAsia="Microsoft JhengHei" w:hint="default"/>
                <w:b/>
                <w:bCs/>
                <w:sz w:val="14"/>
                <w:szCs w:val="14"/>
              </w:rPr>
            </w:pPr>
          </w:p>
          <w:p>
            <w:pPr>
              <w:pStyle w:val="TableParagraph"/>
              <w:spacing w:line="240" w:lineRule="auto" w:before="12"/>
              <w:ind w:right="0"/>
              <w:jc w:val="left"/>
              <w:rPr>
                <w:rFonts w:ascii="Microsoft JhengHei" w:hAnsi="Microsoft JhengHei" w:cs="Microsoft JhengHei" w:eastAsia="Microsoft JhengHei" w:hint="default"/>
                <w:b/>
                <w:bCs/>
                <w:sz w:val="12"/>
                <w:szCs w:val="12"/>
              </w:rPr>
            </w:pPr>
          </w:p>
          <w:p>
            <w:pPr>
              <w:pStyle w:val="TableParagraph"/>
              <w:spacing w:line="240" w:lineRule="auto"/>
              <w:ind w:left="210" w:right="0"/>
              <w:jc w:val="left"/>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组成</w:t>
            </w:r>
            <w:r>
              <w:rPr>
                <w:rFonts w:ascii="微软雅黑" w:hAnsi="微软雅黑" w:cs="微软雅黑" w:eastAsia="微软雅黑" w:hint="default"/>
                <w:sz w:val="14"/>
                <w:szCs w:val="14"/>
              </w:rPr>
            </w:r>
          </w:p>
        </w:tc>
        <w:tc>
          <w:tcPr>
            <w:tcW w:w="969" w:type="dxa"/>
            <w:tcBorders>
              <w:top w:val="single" w:sz="4" w:space="0" w:color="367097"/>
              <w:left w:val="single" w:sz="3" w:space="0" w:color="367097"/>
              <w:bottom w:val="single" w:sz="4" w:space="0" w:color="367097"/>
              <w:right w:val="single" w:sz="3" w:space="0" w:color="367097"/>
            </w:tcBorders>
          </w:tcPr>
          <w:p>
            <w:pPr>
              <w:pStyle w:val="TableParagraph"/>
              <w:spacing w:line="240" w:lineRule="auto" w:before="8"/>
              <w:ind w:right="0"/>
              <w:jc w:val="left"/>
              <w:rPr>
                <w:rFonts w:ascii="Microsoft JhengHei" w:hAnsi="Microsoft JhengHei" w:cs="Microsoft JhengHei" w:eastAsia="Microsoft JhengHei" w:hint="default"/>
                <w:b/>
                <w:bCs/>
                <w:sz w:val="10"/>
                <w:szCs w:val="10"/>
              </w:rPr>
            </w:pPr>
          </w:p>
          <w:p>
            <w:pPr>
              <w:pStyle w:val="TableParagraph"/>
              <w:spacing w:line="206" w:lineRule="auto"/>
              <w:ind w:left="159" w:right="166" w:firstLine="8"/>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盖板 </w:t>
            </w:r>
            <w:r>
              <w:rPr>
                <w:rFonts w:ascii="微软雅黑" w:hAnsi="微软雅黑" w:cs="微软雅黑" w:eastAsia="微软雅黑" w:hint="default"/>
                <w:w w:val="95"/>
                <w:sz w:val="14"/>
                <w:szCs w:val="14"/>
              </w:rPr>
              <w:t>电容阵列 </w:t>
            </w:r>
            <w:r>
              <w:rPr>
                <w:rFonts w:ascii="微软雅黑" w:hAnsi="微软雅黑" w:cs="微软雅黑" w:eastAsia="微软雅黑" w:hint="default"/>
                <w:w w:val="90"/>
                <w:sz w:val="14"/>
                <w:szCs w:val="14"/>
              </w:rPr>
              <w:t>压力传感器 </w:t>
            </w:r>
            <w:r>
              <w:rPr>
                <w:rFonts w:ascii="微软雅黑" w:hAnsi="微软雅黑" w:cs="微软雅黑" w:eastAsia="微软雅黑" w:hint="default"/>
                <w:sz w:val="14"/>
                <w:szCs w:val="14"/>
              </w:rPr>
              <w:t>FPCB</w:t>
            </w:r>
          </w:p>
        </w:tc>
        <w:tc>
          <w:tcPr>
            <w:tcW w:w="969" w:type="dxa"/>
            <w:tcBorders>
              <w:top w:val="single" w:sz="4" w:space="0" w:color="367097"/>
              <w:left w:val="single" w:sz="3" w:space="0" w:color="367097"/>
              <w:bottom w:val="single" w:sz="4" w:space="0" w:color="367097"/>
              <w:right w:val="single" w:sz="3" w:space="0" w:color="367097"/>
            </w:tcBorders>
          </w:tcPr>
          <w:p>
            <w:pPr>
              <w:pStyle w:val="TableParagraph"/>
              <w:spacing w:line="170" w:lineRule="exact"/>
              <w:ind w:right="0"/>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盖板</w:t>
            </w:r>
          </w:p>
          <w:p>
            <w:pPr>
              <w:pStyle w:val="TableParagraph"/>
              <w:spacing w:line="208" w:lineRule="exact" w:before="21"/>
              <w:ind w:left="353" w:right="352"/>
              <w:jc w:val="center"/>
              <w:rPr>
                <w:rFonts w:ascii="微软雅黑" w:hAnsi="微软雅黑" w:cs="微软雅黑" w:eastAsia="微软雅黑" w:hint="default"/>
                <w:sz w:val="14"/>
                <w:szCs w:val="14"/>
              </w:rPr>
            </w:pPr>
            <w:r>
              <w:rPr>
                <w:rFonts w:ascii="微软雅黑" w:hAnsi="微软雅黑" w:cs="微软雅黑" w:eastAsia="微软雅黑" w:hint="default"/>
                <w:w w:val="90"/>
                <w:sz w:val="14"/>
                <w:szCs w:val="14"/>
              </w:rPr>
              <w:t>镜片 光源</w:t>
            </w:r>
            <w:r>
              <w:rPr>
                <w:rFonts w:ascii="微软雅黑" w:hAnsi="微软雅黑" w:cs="微软雅黑" w:eastAsia="微软雅黑" w:hint="default"/>
                <w:sz w:val="14"/>
                <w:szCs w:val="14"/>
              </w:rPr>
            </w:r>
          </w:p>
          <w:p>
            <w:pPr>
              <w:pStyle w:val="TableParagraph"/>
              <w:spacing w:line="185"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光学传感器</w:t>
            </w:r>
          </w:p>
          <w:p>
            <w:pPr>
              <w:pStyle w:val="TableParagraph"/>
              <w:spacing w:line="208" w:lineRule="exact" w:before="21"/>
              <w:ind w:left="328" w:right="323" w:hanging="2"/>
              <w:jc w:val="center"/>
              <w:rPr>
                <w:rFonts w:ascii="微软雅黑" w:hAnsi="微软雅黑" w:cs="微软雅黑" w:eastAsia="微软雅黑" w:hint="default"/>
                <w:sz w:val="14"/>
                <w:szCs w:val="14"/>
              </w:rPr>
            </w:pPr>
            <w:r>
              <w:rPr>
                <w:rFonts w:ascii="微软雅黑"/>
                <w:w w:val="90"/>
                <w:sz w:val="14"/>
              </w:rPr>
              <w:t>MCU </w:t>
            </w:r>
            <w:r>
              <w:rPr>
                <w:rFonts w:ascii="微软雅黑"/>
                <w:spacing w:val="-2"/>
                <w:w w:val="90"/>
                <w:sz w:val="14"/>
              </w:rPr>
              <w:t>FPCB</w:t>
            </w:r>
            <w:r>
              <w:rPr>
                <w:rFonts w:ascii="微软雅黑"/>
                <w:spacing w:val="-2"/>
                <w:sz w:val="14"/>
              </w:rPr>
            </w:r>
          </w:p>
        </w:tc>
        <w:tc>
          <w:tcPr>
            <w:tcW w:w="969" w:type="dxa"/>
            <w:tcBorders>
              <w:top w:val="single" w:sz="4" w:space="0" w:color="367097"/>
              <w:left w:val="single" w:sz="3" w:space="0" w:color="367097"/>
              <w:bottom w:val="single" w:sz="4" w:space="0" w:color="367097"/>
              <w:right w:val="single" w:sz="3" w:space="0" w:color="367097"/>
            </w:tcBorders>
          </w:tcPr>
          <w:p>
            <w:pPr>
              <w:pStyle w:val="TableParagraph"/>
              <w:spacing w:line="240" w:lineRule="auto" w:before="8"/>
              <w:ind w:right="0"/>
              <w:jc w:val="left"/>
              <w:rPr>
                <w:rFonts w:ascii="Microsoft JhengHei" w:hAnsi="Microsoft JhengHei" w:cs="Microsoft JhengHei" w:eastAsia="Microsoft JhengHei" w:hint="default"/>
                <w:b/>
                <w:bCs/>
                <w:sz w:val="10"/>
                <w:szCs w:val="10"/>
              </w:rPr>
            </w:pPr>
          </w:p>
          <w:p>
            <w:pPr>
              <w:pStyle w:val="TableParagraph"/>
              <w:spacing w:line="206" w:lineRule="auto"/>
              <w:ind w:left="159" w:right="166" w:firstLine="8"/>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盖板 </w:t>
            </w:r>
            <w:r>
              <w:rPr>
                <w:rFonts w:ascii="微软雅黑" w:hAnsi="微软雅黑" w:cs="微软雅黑" w:eastAsia="微软雅黑" w:hint="default"/>
                <w:w w:val="90"/>
                <w:sz w:val="14"/>
                <w:szCs w:val="14"/>
              </w:rPr>
              <w:t>超声传感器 压电传感器 </w:t>
            </w:r>
            <w:r>
              <w:rPr>
                <w:rFonts w:ascii="微软雅黑" w:hAnsi="微软雅黑" w:cs="微软雅黑" w:eastAsia="微软雅黑" w:hint="default"/>
                <w:sz w:val="14"/>
                <w:szCs w:val="14"/>
              </w:rPr>
              <w:t>FPCB</w:t>
            </w:r>
          </w:p>
        </w:tc>
        <w:tc>
          <w:tcPr>
            <w:tcW w:w="969" w:type="dxa"/>
            <w:tcBorders>
              <w:top w:val="single" w:sz="4" w:space="0" w:color="367097"/>
              <w:left w:val="single" w:sz="3" w:space="0" w:color="367097"/>
              <w:bottom w:val="single" w:sz="4" w:space="0" w:color="367097"/>
              <w:right w:val="single" w:sz="3" w:space="0" w:color="367097"/>
            </w:tcBorders>
          </w:tcPr>
          <w:p>
            <w:pPr>
              <w:pStyle w:val="TableParagraph"/>
              <w:spacing w:line="208" w:lineRule="exact" w:before="88"/>
              <w:ind w:left="328" w:right="296" w:hanging="43"/>
              <w:jc w:val="both"/>
              <w:rPr>
                <w:rFonts w:ascii="微软雅黑" w:hAnsi="微软雅黑" w:cs="微软雅黑" w:eastAsia="微软雅黑" w:hint="default"/>
                <w:sz w:val="14"/>
                <w:szCs w:val="14"/>
              </w:rPr>
            </w:pPr>
            <w:r>
              <w:rPr>
                <w:rFonts w:ascii="微软雅黑"/>
                <w:w w:val="90"/>
                <w:sz w:val="14"/>
              </w:rPr>
              <w:t>VCSEL </w:t>
            </w:r>
            <w:r>
              <w:rPr>
                <w:rFonts w:ascii="微软雅黑"/>
                <w:spacing w:val="-3"/>
                <w:sz w:val="14"/>
              </w:rPr>
              <w:t>DOE </w:t>
            </w:r>
            <w:r>
              <w:rPr>
                <w:rFonts w:ascii="微软雅黑"/>
                <w:spacing w:val="-3"/>
                <w:sz w:val="14"/>
              </w:rPr>
            </w:r>
            <w:r>
              <w:rPr>
                <w:rFonts w:ascii="微软雅黑"/>
                <w:w w:val="95"/>
                <w:sz w:val="14"/>
              </w:rPr>
              <w:t>MCU</w:t>
            </w:r>
            <w:r>
              <w:rPr>
                <w:rFonts w:ascii="微软雅黑"/>
                <w:sz w:val="14"/>
              </w:rPr>
            </w:r>
          </w:p>
          <w:p>
            <w:pPr>
              <w:pStyle w:val="TableParagraph"/>
              <w:spacing w:line="185" w:lineRule="exact"/>
              <w:ind w:left="328" w:right="0" w:hanging="43"/>
              <w:jc w:val="both"/>
              <w:rPr>
                <w:rFonts w:ascii="微软雅黑" w:hAnsi="微软雅黑" w:cs="微软雅黑" w:eastAsia="微软雅黑" w:hint="default"/>
                <w:sz w:val="14"/>
                <w:szCs w:val="14"/>
              </w:rPr>
            </w:pPr>
            <w:r>
              <w:rPr>
                <w:rFonts w:ascii="微软雅黑" w:hAnsi="微软雅黑" w:cs="微软雅黑" w:eastAsia="微软雅黑" w:hint="default"/>
                <w:sz w:val="14"/>
                <w:szCs w:val="14"/>
              </w:rPr>
              <w:t>传感器</w:t>
            </w:r>
          </w:p>
          <w:p>
            <w:pPr>
              <w:pStyle w:val="TableParagraph"/>
              <w:spacing w:line="225" w:lineRule="exact"/>
              <w:ind w:left="2" w:right="0"/>
              <w:jc w:val="center"/>
              <w:rPr>
                <w:rFonts w:ascii="微软雅黑" w:hAnsi="微软雅黑" w:cs="微软雅黑" w:eastAsia="微软雅黑" w:hint="default"/>
                <w:sz w:val="14"/>
                <w:szCs w:val="14"/>
              </w:rPr>
            </w:pPr>
            <w:r>
              <w:rPr>
                <w:rFonts w:ascii="微软雅黑"/>
                <w:sz w:val="14"/>
              </w:rPr>
              <w:t>FPCB</w:t>
            </w:r>
          </w:p>
        </w:tc>
        <w:tc>
          <w:tcPr>
            <w:tcW w:w="799" w:type="dxa"/>
            <w:vMerge w:val="restart"/>
            <w:tcBorders>
              <w:top w:val="nil" w:sz="6" w:space="0" w:color="auto"/>
              <w:left w:val="single" w:sz="3" w:space="0" w:color="367097"/>
              <w:right w:val="nil" w:sz="6" w:space="0" w:color="auto"/>
            </w:tcBorders>
          </w:tcPr>
          <w:p>
            <w:pPr>
              <w:pStyle w:val="TableParagraph"/>
              <w:spacing w:line="240" w:lineRule="auto" w:before="6"/>
              <w:ind w:right="0"/>
              <w:jc w:val="left"/>
              <w:rPr>
                <w:rFonts w:ascii="Microsoft JhengHei" w:hAnsi="Microsoft JhengHei" w:cs="Microsoft JhengHei" w:eastAsia="Microsoft JhengHei" w:hint="default"/>
                <w:b/>
                <w:bCs/>
                <w:sz w:val="10"/>
                <w:szCs w:val="10"/>
              </w:rPr>
            </w:pPr>
          </w:p>
          <w:p>
            <w:pPr>
              <w:pStyle w:val="TableParagraph"/>
              <w:spacing w:line="240" w:lineRule="auto"/>
              <w:ind w:left="415" w:right="0"/>
              <w:jc w:val="left"/>
              <w:rPr>
                <w:rFonts w:ascii="微软雅黑" w:hAnsi="微软雅黑" w:cs="微软雅黑" w:eastAsia="微软雅黑" w:hint="default"/>
                <w:sz w:val="12"/>
                <w:szCs w:val="12"/>
              </w:rPr>
            </w:pPr>
            <w:r>
              <w:rPr>
                <w:rFonts w:ascii="微软雅黑"/>
                <w:w w:val="105"/>
                <w:sz w:val="12"/>
              </w:rPr>
              <w:t>400</w:t>
            </w:r>
            <w:r>
              <w:rPr>
                <w:rFonts w:ascii="微软雅黑"/>
                <w:sz w:val="12"/>
              </w:rPr>
            </w:r>
          </w:p>
          <w:p>
            <w:pPr>
              <w:pStyle w:val="TableParagraph"/>
              <w:spacing w:line="240" w:lineRule="auto" w:before="4"/>
              <w:ind w:right="0"/>
              <w:jc w:val="left"/>
              <w:rPr>
                <w:rFonts w:ascii="Microsoft JhengHei" w:hAnsi="Microsoft JhengHei" w:cs="Microsoft JhengHei" w:eastAsia="Microsoft JhengHei" w:hint="default"/>
                <w:b/>
                <w:bCs/>
                <w:sz w:val="11"/>
                <w:szCs w:val="11"/>
              </w:rPr>
            </w:pPr>
          </w:p>
          <w:p>
            <w:pPr>
              <w:pStyle w:val="TableParagraph"/>
              <w:spacing w:line="240" w:lineRule="auto"/>
              <w:ind w:left="415" w:right="0"/>
              <w:jc w:val="left"/>
              <w:rPr>
                <w:rFonts w:ascii="微软雅黑" w:hAnsi="微软雅黑" w:cs="微软雅黑" w:eastAsia="微软雅黑" w:hint="default"/>
                <w:sz w:val="12"/>
                <w:szCs w:val="12"/>
              </w:rPr>
            </w:pPr>
            <w:r>
              <w:rPr>
                <w:rFonts w:ascii="微软雅黑"/>
                <w:w w:val="105"/>
                <w:sz w:val="12"/>
              </w:rPr>
              <w:t>300</w:t>
            </w:r>
            <w:r>
              <w:rPr>
                <w:rFonts w:ascii="微软雅黑"/>
                <w:sz w:val="12"/>
              </w:rPr>
            </w:r>
          </w:p>
          <w:p>
            <w:pPr>
              <w:pStyle w:val="TableParagraph"/>
              <w:spacing w:line="240" w:lineRule="auto" w:before="4"/>
              <w:ind w:right="0"/>
              <w:jc w:val="left"/>
              <w:rPr>
                <w:rFonts w:ascii="Microsoft JhengHei" w:hAnsi="Microsoft JhengHei" w:cs="Microsoft JhengHei" w:eastAsia="Microsoft JhengHei" w:hint="default"/>
                <w:b/>
                <w:bCs/>
                <w:sz w:val="11"/>
                <w:szCs w:val="11"/>
              </w:rPr>
            </w:pPr>
          </w:p>
          <w:p>
            <w:pPr>
              <w:pStyle w:val="TableParagraph"/>
              <w:spacing w:line="240" w:lineRule="auto"/>
              <w:ind w:left="415" w:right="0"/>
              <w:jc w:val="left"/>
              <w:rPr>
                <w:rFonts w:ascii="微软雅黑" w:hAnsi="微软雅黑" w:cs="微软雅黑" w:eastAsia="微软雅黑" w:hint="default"/>
                <w:sz w:val="12"/>
                <w:szCs w:val="12"/>
              </w:rPr>
            </w:pPr>
            <w:r>
              <w:rPr>
                <w:rFonts w:ascii="微软雅黑"/>
                <w:w w:val="105"/>
                <w:sz w:val="12"/>
              </w:rPr>
              <w:t>200</w:t>
            </w:r>
            <w:r>
              <w:rPr>
                <w:rFonts w:ascii="微软雅黑"/>
                <w:sz w:val="12"/>
              </w:rPr>
            </w:r>
          </w:p>
          <w:p>
            <w:pPr>
              <w:pStyle w:val="TableParagraph"/>
              <w:spacing w:line="240" w:lineRule="auto" w:before="4"/>
              <w:ind w:right="0"/>
              <w:jc w:val="left"/>
              <w:rPr>
                <w:rFonts w:ascii="Microsoft JhengHei" w:hAnsi="Microsoft JhengHei" w:cs="Microsoft JhengHei" w:eastAsia="Microsoft JhengHei" w:hint="default"/>
                <w:b/>
                <w:bCs/>
                <w:sz w:val="11"/>
                <w:szCs w:val="11"/>
              </w:rPr>
            </w:pPr>
          </w:p>
          <w:p>
            <w:pPr>
              <w:pStyle w:val="TableParagraph"/>
              <w:spacing w:line="240" w:lineRule="auto"/>
              <w:ind w:left="415" w:right="0"/>
              <w:jc w:val="left"/>
              <w:rPr>
                <w:rFonts w:ascii="微软雅黑" w:hAnsi="微软雅黑" w:cs="微软雅黑" w:eastAsia="微软雅黑" w:hint="default"/>
                <w:sz w:val="12"/>
                <w:szCs w:val="12"/>
              </w:rPr>
            </w:pPr>
            <w:r>
              <w:rPr>
                <w:rFonts w:ascii="微软雅黑"/>
                <w:w w:val="105"/>
                <w:sz w:val="12"/>
              </w:rPr>
              <w:t>100</w:t>
            </w:r>
            <w:r>
              <w:rPr>
                <w:rFonts w:ascii="微软雅黑"/>
                <w:sz w:val="12"/>
              </w:rPr>
            </w:r>
          </w:p>
        </w:tc>
        <w:tc>
          <w:tcPr>
            <w:tcW w:w="635" w:type="dxa"/>
            <w:vMerge w:val="restart"/>
            <w:tcBorders>
              <w:top w:val="nil" w:sz="6" w:space="0" w:color="auto"/>
              <w:left w:val="nil" w:sz="6" w:space="0" w:color="auto"/>
              <w:right w:val="nil" w:sz="6" w:space="0" w:color="auto"/>
            </w:tcBorders>
          </w:tcPr>
          <w:p>
            <w:pPr/>
          </w:p>
        </w:tc>
        <w:tc>
          <w:tcPr>
            <w:tcW w:w="839" w:type="dxa"/>
            <w:vMerge w:val="restart"/>
            <w:tcBorders>
              <w:top w:val="nil" w:sz="6" w:space="0" w:color="auto"/>
              <w:left w:val="nil" w:sz="6" w:space="0" w:color="auto"/>
              <w:right w:val="nil" w:sz="6" w:space="0" w:color="auto"/>
            </w:tcBorders>
          </w:tcPr>
          <w:p>
            <w:pPr>
              <w:pStyle w:val="TableParagraph"/>
              <w:spacing w:line="240" w:lineRule="auto" w:before="3"/>
              <w:ind w:right="0"/>
              <w:jc w:val="left"/>
              <w:rPr>
                <w:rFonts w:ascii="Microsoft JhengHei" w:hAnsi="Microsoft JhengHei" w:cs="Microsoft JhengHei" w:eastAsia="Microsoft JhengHei" w:hint="default"/>
                <w:b/>
                <w:bCs/>
                <w:sz w:val="10"/>
                <w:szCs w:val="10"/>
              </w:rPr>
            </w:pPr>
          </w:p>
          <w:p>
            <w:pPr>
              <w:pStyle w:val="TableParagraph"/>
              <w:spacing w:line="240" w:lineRule="auto"/>
              <w:ind w:left="473" w:right="0"/>
              <w:jc w:val="left"/>
              <w:rPr>
                <w:rFonts w:ascii="微软雅黑" w:hAnsi="微软雅黑" w:cs="微软雅黑" w:eastAsia="微软雅黑" w:hint="default"/>
                <w:sz w:val="12"/>
                <w:szCs w:val="12"/>
              </w:rPr>
            </w:pPr>
            <w:r>
              <w:rPr>
                <w:rFonts w:ascii="微软雅黑"/>
                <w:w w:val="105"/>
                <w:sz w:val="12"/>
              </w:rPr>
              <w:t>485%</w:t>
            </w:r>
            <w:r>
              <w:rPr>
                <w:rFonts w:ascii="微软雅黑"/>
                <w:sz w:val="12"/>
              </w:rPr>
            </w:r>
          </w:p>
        </w:tc>
        <w:tc>
          <w:tcPr>
            <w:tcW w:w="649" w:type="dxa"/>
            <w:vMerge w:val="restart"/>
            <w:tcBorders>
              <w:top w:val="nil" w:sz="6" w:space="0" w:color="auto"/>
              <w:left w:val="nil" w:sz="6" w:space="0" w:color="auto"/>
              <w:right w:val="nil" w:sz="6" w:space="0" w:color="auto"/>
            </w:tcBorders>
          </w:tcPr>
          <w:p>
            <w:pPr>
              <w:pStyle w:val="TableParagraph"/>
              <w:spacing w:line="240" w:lineRule="auto"/>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left"/>
              <w:rPr>
                <w:rFonts w:ascii="Microsoft JhengHei" w:hAnsi="Microsoft JhengHei" w:cs="Microsoft JhengHei" w:eastAsia="Microsoft JhengHei" w:hint="default"/>
                <w:b/>
                <w:bCs/>
                <w:sz w:val="12"/>
                <w:szCs w:val="12"/>
              </w:rPr>
            </w:pPr>
          </w:p>
          <w:p>
            <w:pPr>
              <w:pStyle w:val="TableParagraph"/>
              <w:spacing w:line="240" w:lineRule="auto"/>
              <w:ind w:right="0"/>
              <w:jc w:val="left"/>
              <w:rPr>
                <w:rFonts w:ascii="Microsoft JhengHei" w:hAnsi="Microsoft JhengHei" w:cs="Microsoft JhengHei" w:eastAsia="Microsoft JhengHei" w:hint="default"/>
                <w:b/>
                <w:bCs/>
                <w:sz w:val="12"/>
                <w:szCs w:val="12"/>
              </w:rPr>
            </w:pPr>
          </w:p>
          <w:p>
            <w:pPr>
              <w:pStyle w:val="TableParagraph"/>
              <w:spacing w:line="240" w:lineRule="auto" w:before="107"/>
              <w:ind w:left="319" w:right="0"/>
              <w:jc w:val="left"/>
              <w:rPr>
                <w:rFonts w:ascii="微软雅黑" w:hAnsi="微软雅黑" w:cs="微软雅黑" w:eastAsia="微软雅黑" w:hint="default"/>
                <w:sz w:val="12"/>
                <w:szCs w:val="12"/>
              </w:rPr>
            </w:pPr>
            <w:r>
              <w:rPr>
                <w:rFonts w:ascii="微软雅黑"/>
                <w:color w:val="404040"/>
                <w:spacing w:val="2"/>
                <w:w w:val="105"/>
                <w:sz w:val="12"/>
              </w:rPr>
              <w:t>70%</w:t>
            </w:r>
            <w:r>
              <w:rPr>
                <w:rFonts w:ascii="微软雅黑"/>
                <w:sz w:val="12"/>
              </w:rPr>
            </w:r>
          </w:p>
        </w:tc>
        <w:tc>
          <w:tcPr>
            <w:tcW w:w="688" w:type="dxa"/>
            <w:vMerge w:val="restart"/>
            <w:tcBorders>
              <w:top w:val="nil" w:sz="6" w:space="0" w:color="auto"/>
              <w:left w:val="nil" w:sz="6" w:space="0" w:color="auto"/>
              <w:right w:val="nil" w:sz="6" w:space="0" w:color="auto"/>
            </w:tcBorders>
          </w:tcPr>
          <w:p>
            <w:pPr/>
          </w:p>
        </w:tc>
        <w:tc>
          <w:tcPr>
            <w:tcW w:w="667" w:type="dxa"/>
            <w:vMerge w:val="restart"/>
            <w:tcBorders>
              <w:top w:val="nil" w:sz="6" w:space="0" w:color="auto"/>
              <w:left w:val="nil" w:sz="6" w:space="0" w:color="auto"/>
              <w:right w:val="nil" w:sz="6" w:space="0" w:color="auto"/>
            </w:tcBorders>
          </w:tcPr>
          <w:p>
            <w:pPr/>
          </w:p>
        </w:tc>
        <w:tc>
          <w:tcPr>
            <w:tcW w:w="698" w:type="dxa"/>
            <w:vMerge w:val="restart"/>
            <w:tcBorders>
              <w:top w:val="nil" w:sz="6" w:space="0" w:color="auto"/>
              <w:left w:val="nil" w:sz="6" w:space="0" w:color="auto"/>
              <w:right w:val="nil" w:sz="6" w:space="0" w:color="auto"/>
            </w:tcBorders>
          </w:tcPr>
          <w:p>
            <w:pPr>
              <w:pStyle w:val="TableParagraph"/>
              <w:spacing w:line="240" w:lineRule="auto" w:before="9"/>
              <w:ind w:right="0"/>
              <w:jc w:val="left"/>
              <w:rPr>
                <w:rFonts w:ascii="Microsoft JhengHei" w:hAnsi="Microsoft JhengHei" w:cs="Microsoft JhengHei" w:eastAsia="Microsoft JhengHei" w:hint="default"/>
                <w:b/>
                <w:bCs/>
                <w:sz w:val="6"/>
                <w:szCs w:val="6"/>
              </w:rPr>
            </w:pPr>
          </w:p>
          <w:p>
            <w:pPr>
              <w:pStyle w:val="TableParagraph"/>
              <w:spacing w:line="240" w:lineRule="auto"/>
              <w:ind w:left="48" w:right="0"/>
              <w:jc w:val="left"/>
              <w:rPr>
                <w:rFonts w:ascii="微软雅黑" w:hAnsi="微软雅黑" w:cs="微软雅黑" w:eastAsia="微软雅黑" w:hint="default"/>
                <w:sz w:val="12"/>
                <w:szCs w:val="12"/>
              </w:rPr>
            </w:pPr>
            <w:r>
              <w:rPr>
                <w:rFonts w:ascii="微软雅黑"/>
                <w:w w:val="105"/>
                <w:sz w:val="12"/>
              </w:rPr>
              <w:t>500%</w:t>
            </w:r>
            <w:r>
              <w:rPr>
                <w:rFonts w:ascii="微软雅黑"/>
                <w:sz w:val="12"/>
              </w:rPr>
            </w:r>
          </w:p>
          <w:p>
            <w:pPr>
              <w:pStyle w:val="TableParagraph"/>
              <w:spacing w:line="240" w:lineRule="auto" w:before="7"/>
              <w:ind w:right="0"/>
              <w:jc w:val="left"/>
              <w:rPr>
                <w:rFonts w:ascii="Microsoft JhengHei" w:hAnsi="Microsoft JhengHei" w:cs="Microsoft JhengHei" w:eastAsia="Microsoft JhengHei" w:hint="default"/>
                <w:b/>
                <w:bCs/>
                <w:sz w:val="7"/>
                <w:szCs w:val="7"/>
              </w:rPr>
            </w:pPr>
          </w:p>
          <w:p>
            <w:pPr>
              <w:pStyle w:val="TableParagraph"/>
              <w:spacing w:line="240" w:lineRule="auto"/>
              <w:ind w:left="48" w:right="0"/>
              <w:jc w:val="left"/>
              <w:rPr>
                <w:rFonts w:ascii="微软雅黑" w:hAnsi="微软雅黑" w:cs="微软雅黑" w:eastAsia="微软雅黑" w:hint="default"/>
                <w:sz w:val="12"/>
                <w:szCs w:val="12"/>
              </w:rPr>
            </w:pPr>
            <w:r>
              <w:rPr>
                <w:rFonts w:ascii="微软雅黑"/>
                <w:w w:val="105"/>
                <w:sz w:val="12"/>
              </w:rPr>
              <w:t>400%</w:t>
            </w:r>
            <w:r>
              <w:rPr>
                <w:rFonts w:ascii="微软雅黑"/>
                <w:sz w:val="12"/>
              </w:rPr>
            </w:r>
          </w:p>
          <w:p>
            <w:pPr>
              <w:pStyle w:val="TableParagraph"/>
              <w:spacing w:line="240" w:lineRule="auto" w:before="7"/>
              <w:ind w:right="0"/>
              <w:jc w:val="left"/>
              <w:rPr>
                <w:rFonts w:ascii="Microsoft JhengHei" w:hAnsi="Microsoft JhengHei" w:cs="Microsoft JhengHei" w:eastAsia="Microsoft JhengHei" w:hint="default"/>
                <w:b/>
                <w:bCs/>
                <w:sz w:val="7"/>
                <w:szCs w:val="7"/>
              </w:rPr>
            </w:pPr>
          </w:p>
          <w:p>
            <w:pPr>
              <w:pStyle w:val="TableParagraph"/>
              <w:spacing w:line="240" w:lineRule="auto"/>
              <w:ind w:left="48" w:right="0"/>
              <w:jc w:val="left"/>
              <w:rPr>
                <w:rFonts w:ascii="微软雅黑" w:hAnsi="微软雅黑" w:cs="微软雅黑" w:eastAsia="微软雅黑" w:hint="default"/>
                <w:sz w:val="12"/>
                <w:szCs w:val="12"/>
              </w:rPr>
            </w:pPr>
            <w:r>
              <w:rPr>
                <w:rFonts w:ascii="微软雅黑"/>
                <w:w w:val="105"/>
                <w:sz w:val="12"/>
              </w:rPr>
              <w:t>300%</w:t>
            </w:r>
            <w:r>
              <w:rPr>
                <w:rFonts w:ascii="微软雅黑"/>
                <w:sz w:val="12"/>
              </w:rPr>
            </w:r>
          </w:p>
          <w:p>
            <w:pPr>
              <w:pStyle w:val="TableParagraph"/>
              <w:spacing w:line="240" w:lineRule="auto" w:before="6"/>
              <w:ind w:right="0"/>
              <w:jc w:val="left"/>
              <w:rPr>
                <w:rFonts w:ascii="Microsoft JhengHei" w:hAnsi="Microsoft JhengHei" w:cs="Microsoft JhengHei" w:eastAsia="Microsoft JhengHei" w:hint="default"/>
                <w:b/>
                <w:bCs/>
                <w:sz w:val="7"/>
                <w:szCs w:val="7"/>
              </w:rPr>
            </w:pPr>
          </w:p>
          <w:p>
            <w:pPr>
              <w:pStyle w:val="TableParagraph"/>
              <w:spacing w:line="240" w:lineRule="auto"/>
              <w:ind w:left="48" w:right="0"/>
              <w:jc w:val="left"/>
              <w:rPr>
                <w:rFonts w:ascii="微软雅黑" w:hAnsi="微软雅黑" w:cs="微软雅黑" w:eastAsia="微软雅黑" w:hint="default"/>
                <w:sz w:val="12"/>
                <w:szCs w:val="12"/>
              </w:rPr>
            </w:pPr>
            <w:r>
              <w:rPr>
                <w:rFonts w:ascii="微软雅黑"/>
                <w:w w:val="105"/>
                <w:sz w:val="12"/>
              </w:rPr>
              <w:t>200%</w:t>
            </w:r>
            <w:r>
              <w:rPr>
                <w:rFonts w:ascii="微软雅黑"/>
                <w:sz w:val="12"/>
              </w:rPr>
            </w:r>
          </w:p>
          <w:p>
            <w:pPr>
              <w:pStyle w:val="TableParagraph"/>
              <w:spacing w:line="240" w:lineRule="auto" w:before="7"/>
              <w:ind w:right="0"/>
              <w:jc w:val="left"/>
              <w:rPr>
                <w:rFonts w:ascii="Microsoft JhengHei" w:hAnsi="Microsoft JhengHei" w:cs="Microsoft JhengHei" w:eastAsia="Microsoft JhengHei" w:hint="default"/>
                <w:b/>
                <w:bCs/>
                <w:sz w:val="7"/>
                <w:szCs w:val="7"/>
              </w:rPr>
            </w:pPr>
          </w:p>
          <w:p>
            <w:pPr>
              <w:pStyle w:val="TableParagraph"/>
              <w:spacing w:line="240" w:lineRule="auto"/>
              <w:ind w:left="48" w:right="0"/>
              <w:jc w:val="left"/>
              <w:rPr>
                <w:rFonts w:ascii="微软雅黑" w:hAnsi="微软雅黑" w:cs="微软雅黑" w:eastAsia="微软雅黑" w:hint="default"/>
                <w:sz w:val="12"/>
                <w:szCs w:val="12"/>
              </w:rPr>
            </w:pPr>
            <w:r>
              <w:rPr>
                <w:rFonts w:ascii="微软雅黑"/>
                <w:w w:val="105"/>
                <w:sz w:val="12"/>
              </w:rPr>
              <w:t>100%</w:t>
            </w:r>
            <w:r>
              <w:rPr>
                <w:rFonts w:ascii="微软雅黑"/>
                <w:sz w:val="12"/>
              </w:rPr>
            </w:r>
          </w:p>
        </w:tc>
      </w:tr>
      <w:tr>
        <w:trPr>
          <w:trHeight w:val="415" w:hRule="exact"/>
        </w:trPr>
        <w:tc>
          <w:tcPr>
            <w:tcW w:w="674" w:type="dxa"/>
            <w:tcBorders>
              <w:top w:val="single" w:sz="4" w:space="0" w:color="367097"/>
              <w:left w:val="single" w:sz="3" w:space="0" w:color="367097"/>
              <w:bottom w:val="single" w:sz="4" w:space="0" w:color="367097"/>
              <w:right w:val="single" w:sz="3" w:space="0" w:color="367097"/>
            </w:tcBorders>
            <w:shd w:val="clear" w:color="auto" w:fill="81A6BD"/>
          </w:tcPr>
          <w:p>
            <w:pPr>
              <w:pStyle w:val="TableParagraph"/>
              <w:spacing w:line="240" w:lineRule="auto" w:before="49"/>
              <w:ind w:left="210" w:right="0"/>
              <w:jc w:val="left"/>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成本</w:t>
            </w:r>
            <w:r>
              <w:rPr>
                <w:rFonts w:ascii="微软雅黑" w:hAnsi="微软雅黑" w:cs="微软雅黑" w:eastAsia="微软雅黑" w:hint="default"/>
                <w:sz w:val="14"/>
                <w:szCs w:val="14"/>
              </w:rPr>
            </w:r>
          </w:p>
        </w:tc>
        <w:tc>
          <w:tcPr>
            <w:tcW w:w="969" w:type="dxa"/>
            <w:tcBorders>
              <w:top w:val="single" w:sz="4" w:space="0" w:color="367097"/>
              <w:left w:val="single" w:sz="3" w:space="0" w:color="367097"/>
              <w:bottom w:val="single" w:sz="4" w:space="0" w:color="367097"/>
              <w:right w:val="single" w:sz="3" w:space="0" w:color="367097"/>
            </w:tcBorders>
            <w:shd w:val="clear" w:color="auto" w:fill="D5E1EA"/>
          </w:tcPr>
          <w:p>
            <w:pPr>
              <w:pStyle w:val="TableParagraph"/>
              <w:spacing w:line="170" w:lineRule="exact"/>
              <w:ind w:left="235" w:right="0"/>
              <w:jc w:val="left"/>
              <w:rPr>
                <w:rFonts w:ascii="微软雅黑" w:hAnsi="微软雅黑" w:cs="微软雅黑" w:eastAsia="微软雅黑" w:hint="default"/>
                <w:sz w:val="14"/>
                <w:szCs w:val="14"/>
              </w:rPr>
            </w:pPr>
            <w:r>
              <w:rPr>
                <w:rFonts w:ascii="微软雅黑" w:hAnsi="微软雅黑" w:cs="微软雅黑" w:eastAsia="微软雅黑" w:hint="default"/>
                <w:sz w:val="14"/>
                <w:szCs w:val="14"/>
              </w:rPr>
              <w:t>模组：☆</w:t>
            </w:r>
          </w:p>
          <w:p>
            <w:pPr>
              <w:pStyle w:val="TableParagraph"/>
              <w:spacing w:line="225" w:lineRule="exact"/>
              <w:ind w:left="235" w:right="0"/>
              <w:jc w:val="left"/>
              <w:rPr>
                <w:rFonts w:ascii="微软雅黑" w:hAnsi="微软雅黑" w:cs="微软雅黑" w:eastAsia="微软雅黑" w:hint="default"/>
                <w:sz w:val="14"/>
                <w:szCs w:val="14"/>
              </w:rPr>
            </w:pPr>
            <w:r>
              <w:rPr>
                <w:rFonts w:ascii="微软雅黑" w:hAnsi="微软雅黑" w:cs="微软雅黑" w:eastAsia="微软雅黑" w:hint="default"/>
                <w:sz w:val="14"/>
                <w:szCs w:val="14"/>
              </w:rPr>
              <w:t>芯片：☆</w:t>
            </w:r>
          </w:p>
        </w:tc>
        <w:tc>
          <w:tcPr>
            <w:tcW w:w="969" w:type="dxa"/>
            <w:tcBorders>
              <w:top w:val="single" w:sz="4" w:space="0" w:color="367097"/>
              <w:left w:val="single" w:sz="3" w:space="0" w:color="367097"/>
              <w:bottom w:val="single" w:sz="4" w:space="0" w:color="367097"/>
              <w:right w:val="single" w:sz="3" w:space="0" w:color="367097"/>
            </w:tcBorders>
            <w:shd w:val="clear" w:color="auto" w:fill="D5E1EA"/>
          </w:tcPr>
          <w:p>
            <w:pPr>
              <w:pStyle w:val="TableParagraph"/>
              <w:spacing w:line="170" w:lineRule="exact"/>
              <w:ind w:left="236" w:right="0" w:hanging="51"/>
              <w:jc w:val="left"/>
              <w:rPr>
                <w:rFonts w:ascii="微软雅黑" w:hAnsi="微软雅黑" w:cs="微软雅黑" w:eastAsia="微软雅黑" w:hint="default"/>
                <w:sz w:val="14"/>
                <w:szCs w:val="14"/>
              </w:rPr>
            </w:pPr>
            <w:r>
              <w:rPr>
                <w:rFonts w:ascii="微软雅黑" w:hAnsi="微软雅黑" w:cs="微软雅黑" w:eastAsia="微软雅黑" w:hint="default"/>
                <w:sz w:val="14"/>
                <w:szCs w:val="14"/>
              </w:rPr>
              <w:t>模组：☆☆</w:t>
            </w:r>
          </w:p>
          <w:p>
            <w:pPr>
              <w:pStyle w:val="TableParagraph"/>
              <w:spacing w:line="225" w:lineRule="exact"/>
              <w:ind w:left="236" w:right="0"/>
              <w:jc w:val="left"/>
              <w:rPr>
                <w:rFonts w:ascii="微软雅黑" w:hAnsi="微软雅黑" w:cs="微软雅黑" w:eastAsia="微软雅黑" w:hint="default"/>
                <w:sz w:val="14"/>
                <w:szCs w:val="14"/>
              </w:rPr>
            </w:pPr>
            <w:r>
              <w:rPr>
                <w:rFonts w:ascii="微软雅黑" w:hAnsi="微软雅黑" w:cs="微软雅黑" w:eastAsia="微软雅黑" w:hint="default"/>
                <w:sz w:val="14"/>
                <w:szCs w:val="14"/>
              </w:rPr>
              <w:t>芯片：☆</w:t>
            </w:r>
          </w:p>
        </w:tc>
        <w:tc>
          <w:tcPr>
            <w:tcW w:w="969" w:type="dxa"/>
            <w:tcBorders>
              <w:top w:val="single" w:sz="4" w:space="0" w:color="367097"/>
              <w:left w:val="single" w:sz="3" w:space="0" w:color="367097"/>
              <w:bottom w:val="single" w:sz="4" w:space="0" w:color="367097"/>
              <w:right w:val="single" w:sz="3" w:space="0" w:color="367097"/>
            </w:tcBorders>
            <w:shd w:val="clear" w:color="auto" w:fill="D5E1EA"/>
          </w:tcPr>
          <w:p>
            <w:pPr>
              <w:pStyle w:val="TableParagraph"/>
              <w:spacing w:line="170" w:lineRule="exact"/>
              <w:ind w:right="2"/>
              <w:jc w:val="center"/>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模组：☆☆☆☆</w:t>
            </w:r>
            <w:r>
              <w:rPr>
                <w:rFonts w:ascii="微软雅黑" w:hAnsi="微软雅黑" w:cs="微软雅黑" w:eastAsia="微软雅黑" w:hint="default"/>
                <w:sz w:val="14"/>
                <w:szCs w:val="14"/>
              </w:rPr>
            </w:r>
          </w:p>
          <w:p>
            <w:pPr>
              <w:pStyle w:val="TableParagraph"/>
              <w:spacing w:line="225" w:lineRule="exact"/>
              <w:ind w:right="2"/>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芯片：☆☆</w:t>
            </w:r>
          </w:p>
        </w:tc>
        <w:tc>
          <w:tcPr>
            <w:tcW w:w="969" w:type="dxa"/>
            <w:tcBorders>
              <w:top w:val="single" w:sz="4" w:space="0" w:color="367097"/>
              <w:left w:val="single" w:sz="3" w:space="0" w:color="367097"/>
              <w:bottom w:val="single" w:sz="4" w:space="0" w:color="367097"/>
              <w:right w:val="single" w:sz="3" w:space="0" w:color="367097"/>
            </w:tcBorders>
            <w:shd w:val="clear" w:color="auto" w:fill="D5E1EA"/>
          </w:tcPr>
          <w:p>
            <w:pPr>
              <w:pStyle w:val="TableParagraph"/>
              <w:spacing w:line="170" w:lineRule="exact"/>
              <w:ind w:right="2"/>
              <w:jc w:val="center"/>
              <w:rPr>
                <w:rFonts w:ascii="微软雅黑" w:hAnsi="微软雅黑" w:cs="微软雅黑" w:eastAsia="微软雅黑" w:hint="default"/>
                <w:sz w:val="14"/>
                <w:szCs w:val="14"/>
              </w:rPr>
            </w:pPr>
            <w:r>
              <w:rPr>
                <w:rFonts w:ascii="微软雅黑" w:hAnsi="微软雅黑" w:cs="微软雅黑" w:eastAsia="微软雅黑" w:hint="default"/>
                <w:w w:val="95"/>
                <w:sz w:val="14"/>
                <w:szCs w:val="14"/>
              </w:rPr>
              <w:t>模组：☆☆☆☆</w:t>
            </w:r>
            <w:r>
              <w:rPr>
                <w:rFonts w:ascii="微软雅黑" w:hAnsi="微软雅黑" w:cs="微软雅黑" w:eastAsia="微软雅黑" w:hint="default"/>
                <w:sz w:val="14"/>
                <w:szCs w:val="14"/>
              </w:rPr>
            </w:r>
          </w:p>
          <w:p>
            <w:pPr>
              <w:pStyle w:val="TableParagraph"/>
              <w:spacing w:line="225" w:lineRule="exact"/>
              <w:ind w:right="2"/>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芯片：☆☆</w:t>
            </w:r>
          </w:p>
        </w:tc>
        <w:tc>
          <w:tcPr>
            <w:tcW w:w="799" w:type="dxa"/>
            <w:vMerge/>
            <w:tcBorders>
              <w:left w:val="single" w:sz="3" w:space="0" w:color="367097"/>
              <w:right w:val="nil" w:sz="6" w:space="0" w:color="auto"/>
            </w:tcBorders>
          </w:tcPr>
          <w:p>
            <w:pPr/>
          </w:p>
        </w:tc>
        <w:tc>
          <w:tcPr>
            <w:tcW w:w="635" w:type="dxa"/>
            <w:vMerge/>
            <w:tcBorders>
              <w:left w:val="nil" w:sz="6" w:space="0" w:color="auto"/>
              <w:right w:val="nil" w:sz="6" w:space="0" w:color="auto"/>
            </w:tcBorders>
          </w:tcPr>
          <w:p>
            <w:pPr/>
          </w:p>
        </w:tc>
        <w:tc>
          <w:tcPr>
            <w:tcW w:w="839" w:type="dxa"/>
            <w:vMerge/>
            <w:tcBorders>
              <w:left w:val="nil" w:sz="6" w:space="0" w:color="auto"/>
              <w:right w:val="nil" w:sz="6" w:space="0" w:color="auto"/>
            </w:tcBorders>
          </w:tcPr>
          <w:p>
            <w:pPr/>
          </w:p>
        </w:tc>
        <w:tc>
          <w:tcPr>
            <w:tcW w:w="649" w:type="dxa"/>
            <w:vMerge/>
            <w:tcBorders>
              <w:left w:val="nil" w:sz="6" w:space="0" w:color="auto"/>
              <w:right w:val="nil" w:sz="6" w:space="0" w:color="auto"/>
            </w:tcBorders>
          </w:tcPr>
          <w:p>
            <w:pPr/>
          </w:p>
        </w:tc>
        <w:tc>
          <w:tcPr>
            <w:tcW w:w="688" w:type="dxa"/>
            <w:vMerge/>
            <w:tcBorders>
              <w:left w:val="nil" w:sz="6" w:space="0" w:color="auto"/>
              <w:right w:val="nil" w:sz="6" w:space="0" w:color="auto"/>
            </w:tcBorders>
          </w:tcPr>
          <w:p>
            <w:pPr/>
          </w:p>
        </w:tc>
        <w:tc>
          <w:tcPr>
            <w:tcW w:w="667" w:type="dxa"/>
            <w:vMerge/>
            <w:tcBorders>
              <w:left w:val="nil" w:sz="6" w:space="0" w:color="auto"/>
              <w:right w:val="nil" w:sz="6" w:space="0" w:color="auto"/>
            </w:tcBorders>
          </w:tcPr>
          <w:p>
            <w:pPr/>
          </w:p>
        </w:tc>
        <w:tc>
          <w:tcPr>
            <w:tcW w:w="698" w:type="dxa"/>
            <w:vMerge/>
            <w:tcBorders>
              <w:left w:val="nil" w:sz="6" w:space="0" w:color="auto"/>
              <w:right w:val="nil" w:sz="6" w:space="0" w:color="auto"/>
            </w:tcBorders>
          </w:tcPr>
          <w:p>
            <w:pPr/>
          </w:p>
        </w:tc>
      </w:tr>
      <w:tr>
        <w:trPr>
          <w:trHeight w:val="111" w:hRule="exact"/>
        </w:trPr>
        <w:tc>
          <w:tcPr>
            <w:tcW w:w="674" w:type="dxa"/>
            <w:vMerge w:val="restart"/>
            <w:tcBorders>
              <w:top w:val="single" w:sz="4" w:space="0" w:color="367097"/>
              <w:left w:val="single" w:sz="3" w:space="0" w:color="367097"/>
              <w:right w:val="single" w:sz="3" w:space="0" w:color="367097"/>
            </w:tcBorders>
            <w:shd w:val="clear" w:color="auto" w:fill="81A6BD"/>
          </w:tcPr>
          <w:p>
            <w:pPr>
              <w:pStyle w:val="TableParagraph"/>
              <w:spacing w:line="197" w:lineRule="exact"/>
              <w:ind w:left="210" w:right="0"/>
              <w:jc w:val="left"/>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功耗</w:t>
            </w:r>
            <w:r>
              <w:rPr>
                <w:rFonts w:ascii="微软雅黑" w:hAnsi="微软雅黑" w:cs="微软雅黑" w:eastAsia="微软雅黑" w:hint="default"/>
                <w:sz w:val="14"/>
                <w:szCs w:val="14"/>
              </w:rPr>
            </w:r>
          </w:p>
        </w:tc>
        <w:tc>
          <w:tcPr>
            <w:tcW w:w="969" w:type="dxa"/>
            <w:vMerge w:val="restart"/>
            <w:tcBorders>
              <w:top w:val="single" w:sz="4" w:space="0" w:color="367097"/>
              <w:left w:val="single" w:sz="3" w:space="0" w:color="367097"/>
              <w:right w:val="single" w:sz="3" w:space="0" w:color="367097"/>
            </w:tcBorders>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低</w:t>
            </w:r>
          </w:p>
        </w:tc>
        <w:tc>
          <w:tcPr>
            <w:tcW w:w="969" w:type="dxa"/>
            <w:vMerge w:val="restart"/>
            <w:tcBorders>
              <w:top w:val="single" w:sz="4" w:space="0" w:color="367097"/>
              <w:left w:val="single" w:sz="3" w:space="0" w:color="367097"/>
              <w:right w:val="single" w:sz="3" w:space="0" w:color="367097"/>
            </w:tcBorders>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中</w:t>
            </w:r>
          </w:p>
        </w:tc>
        <w:tc>
          <w:tcPr>
            <w:tcW w:w="969" w:type="dxa"/>
            <w:vMerge w:val="restart"/>
            <w:tcBorders>
              <w:top w:val="single" w:sz="4" w:space="0" w:color="367097"/>
              <w:left w:val="single" w:sz="3" w:space="0" w:color="367097"/>
              <w:right w:val="single" w:sz="3" w:space="0" w:color="367097"/>
            </w:tcBorders>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中</w:t>
            </w:r>
          </w:p>
        </w:tc>
        <w:tc>
          <w:tcPr>
            <w:tcW w:w="969" w:type="dxa"/>
            <w:vMerge w:val="restart"/>
            <w:tcBorders>
              <w:top w:val="single" w:sz="4" w:space="0" w:color="367097"/>
              <w:left w:val="single" w:sz="3" w:space="0" w:color="367097"/>
              <w:right w:val="single" w:sz="3" w:space="0" w:color="367097"/>
            </w:tcBorders>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高</w:t>
            </w:r>
          </w:p>
        </w:tc>
        <w:tc>
          <w:tcPr>
            <w:tcW w:w="799" w:type="dxa"/>
            <w:vMerge/>
            <w:tcBorders>
              <w:left w:val="single" w:sz="3" w:space="0" w:color="367097"/>
              <w:bottom w:val="nil" w:sz="6" w:space="0" w:color="auto"/>
              <w:right w:val="nil" w:sz="6" w:space="0" w:color="auto"/>
            </w:tcBorders>
          </w:tcPr>
          <w:p>
            <w:pPr/>
          </w:p>
        </w:tc>
        <w:tc>
          <w:tcPr>
            <w:tcW w:w="635" w:type="dxa"/>
            <w:vMerge/>
            <w:tcBorders>
              <w:left w:val="nil" w:sz="6" w:space="0" w:color="auto"/>
              <w:bottom w:val="nil" w:sz="6" w:space="0" w:color="auto"/>
              <w:right w:val="nil" w:sz="6" w:space="0" w:color="auto"/>
            </w:tcBorders>
          </w:tcPr>
          <w:p>
            <w:pPr/>
          </w:p>
        </w:tc>
        <w:tc>
          <w:tcPr>
            <w:tcW w:w="839" w:type="dxa"/>
            <w:vMerge/>
            <w:tcBorders>
              <w:left w:val="nil" w:sz="6" w:space="0" w:color="auto"/>
              <w:bottom w:val="nil" w:sz="6" w:space="0" w:color="auto"/>
              <w:right w:val="nil" w:sz="6" w:space="0" w:color="auto"/>
            </w:tcBorders>
          </w:tcPr>
          <w:p>
            <w:pPr/>
          </w:p>
        </w:tc>
        <w:tc>
          <w:tcPr>
            <w:tcW w:w="649" w:type="dxa"/>
            <w:vMerge/>
            <w:tcBorders>
              <w:left w:val="nil" w:sz="6" w:space="0" w:color="auto"/>
              <w:bottom w:val="nil" w:sz="6" w:space="0" w:color="auto"/>
              <w:right w:val="nil" w:sz="6" w:space="0" w:color="auto"/>
            </w:tcBorders>
          </w:tcPr>
          <w:p>
            <w:pPr/>
          </w:p>
        </w:tc>
        <w:tc>
          <w:tcPr>
            <w:tcW w:w="688" w:type="dxa"/>
            <w:vMerge/>
            <w:tcBorders>
              <w:left w:val="nil" w:sz="6" w:space="0" w:color="auto"/>
              <w:bottom w:val="nil" w:sz="6" w:space="0" w:color="auto"/>
              <w:right w:val="nil" w:sz="6" w:space="0" w:color="auto"/>
            </w:tcBorders>
          </w:tcPr>
          <w:p>
            <w:pPr/>
          </w:p>
        </w:tc>
        <w:tc>
          <w:tcPr>
            <w:tcW w:w="667" w:type="dxa"/>
            <w:vMerge/>
            <w:tcBorders>
              <w:left w:val="nil" w:sz="6" w:space="0" w:color="auto"/>
              <w:bottom w:val="nil" w:sz="6" w:space="0" w:color="auto"/>
              <w:right w:val="nil" w:sz="6" w:space="0" w:color="auto"/>
            </w:tcBorders>
          </w:tcPr>
          <w:p>
            <w:pPr/>
          </w:p>
        </w:tc>
        <w:tc>
          <w:tcPr>
            <w:tcW w:w="698" w:type="dxa"/>
            <w:vMerge/>
            <w:tcBorders>
              <w:left w:val="nil" w:sz="6" w:space="0" w:color="auto"/>
              <w:bottom w:val="nil" w:sz="6" w:space="0" w:color="auto"/>
              <w:right w:val="nil" w:sz="6" w:space="0" w:color="auto"/>
            </w:tcBorders>
          </w:tcPr>
          <w:p>
            <w:pPr/>
          </w:p>
        </w:tc>
      </w:tr>
      <w:tr>
        <w:trPr>
          <w:trHeight w:val="124" w:hRule="exact"/>
        </w:trPr>
        <w:tc>
          <w:tcPr>
            <w:tcW w:w="674" w:type="dxa"/>
            <w:vMerge/>
            <w:tcBorders>
              <w:left w:val="single" w:sz="3" w:space="0" w:color="367097"/>
              <w:bottom w:val="single" w:sz="4" w:space="0" w:color="367097"/>
              <w:right w:val="single" w:sz="3" w:space="0" w:color="367097"/>
            </w:tcBorders>
            <w:shd w:val="clear" w:color="auto" w:fill="81A6BD"/>
          </w:tcPr>
          <w:p>
            <w:pPr/>
          </w:p>
        </w:tc>
        <w:tc>
          <w:tcPr>
            <w:tcW w:w="969" w:type="dxa"/>
            <w:vMerge/>
            <w:tcBorders>
              <w:left w:val="single" w:sz="3" w:space="0" w:color="367097"/>
              <w:bottom w:val="single" w:sz="4" w:space="0" w:color="367097"/>
              <w:right w:val="single" w:sz="3" w:space="0" w:color="367097"/>
            </w:tcBorders>
          </w:tcPr>
          <w:p>
            <w:pPr/>
          </w:p>
        </w:tc>
        <w:tc>
          <w:tcPr>
            <w:tcW w:w="969" w:type="dxa"/>
            <w:vMerge/>
            <w:tcBorders>
              <w:left w:val="single" w:sz="3" w:space="0" w:color="367097"/>
              <w:bottom w:val="single" w:sz="4" w:space="0" w:color="367097"/>
              <w:right w:val="single" w:sz="3" w:space="0" w:color="367097"/>
            </w:tcBorders>
          </w:tcPr>
          <w:p>
            <w:pPr/>
          </w:p>
        </w:tc>
        <w:tc>
          <w:tcPr>
            <w:tcW w:w="969" w:type="dxa"/>
            <w:vMerge/>
            <w:tcBorders>
              <w:left w:val="single" w:sz="3" w:space="0" w:color="367097"/>
              <w:bottom w:val="single" w:sz="4" w:space="0" w:color="367097"/>
              <w:right w:val="single" w:sz="3" w:space="0" w:color="367097"/>
            </w:tcBorders>
          </w:tcPr>
          <w:p>
            <w:pPr/>
          </w:p>
        </w:tc>
        <w:tc>
          <w:tcPr>
            <w:tcW w:w="969" w:type="dxa"/>
            <w:vMerge/>
            <w:tcBorders>
              <w:left w:val="single" w:sz="3" w:space="0" w:color="367097"/>
              <w:bottom w:val="single" w:sz="4" w:space="0" w:color="367097"/>
              <w:right w:val="single" w:sz="3" w:space="0" w:color="367097"/>
            </w:tcBorders>
          </w:tcPr>
          <w:p>
            <w:pPr/>
          </w:p>
        </w:tc>
        <w:tc>
          <w:tcPr>
            <w:tcW w:w="799" w:type="dxa"/>
            <w:vMerge w:val="restart"/>
            <w:tcBorders>
              <w:top w:val="nil" w:sz="6" w:space="0" w:color="auto"/>
              <w:left w:val="single" w:sz="3" w:space="0" w:color="367097"/>
              <w:right w:val="nil" w:sz="6" w:space="0" w:color="auto"/>
            </w:tcBorders>
          </w:tcPr>
          <w:p>
            <w:pPr>
              <w:pStyle w:val="TableParagraph"/>
              <w:spacing w:line="240" w:lineRule="auto" w:before="21"/>
              <w:ind w:right="160"/>
              <w:jc w:val="right"/>
              <w:rPr>
                <w:rFonts w:ascii="微软雅黑" w:hAnsi="微软雅黑" w:cs="微软雅黑" w:eastAsia="微软雅黑" w:hint="default"/>
                <w:sz w:val="12"/>
                <w:szCs w:val="12"/>
              </w:rPr>
            </w:pPr>
            <w:r>
              <w:rPr>
                <w:rFonts w:ascii="微软雅黑"/>
                <w:sz w:val="12"/>
              </w:rPr>
              <w:t>0</w:t>
            </w:r>
          </w:p>
        </w:tc>
        <w:tc>
          <w:tcPr>
            <w:tcW w:w="635" w:type="dxa"/>
            <w:vMerge w:val="restart"/>
            <w:tcBorders>
              <w:top w:val="nil" w:sz="6" w:space="0" w:color="auto"/>
              <w:left w:val="nil" w:sz="6" w:space="0" w:color="auto"/>
              <w:right w:val="nil" w:sz="6" w:space="0" w:color="auto"/>
            </w:tcBorders>
          </w:tcPr>
          <w:p>
            <w:pPr/>
          </w:p>
        </w:tc>
        <w:tc>
          <w:tcPr>
            <w:tcW w:w="839" w:type="dxa"/>
            <w:vMerge w:val="restart"/>
            <w:tcBorders>
              <w:top w:val="nil" w:sz="6" w:space="0" w:color="auto"/>
              <w:left w:val="nil" w:sz="6" w:space="0" w:color="auto"/>
              <w:right w:val="nil" w:sz="6" w:space="0" w:color="auto"/>
            </w:tcBorders>
          </w:tcPr>
          <w:p>
            <w:pPr/>
          </w:p>
        </w:tc>
        <w:tc>
          <w:tcPr>
            <w:tcW w:w="649" w:type="dxa"/>
            <w:vMerge w:val="restart"/>
            <w:tcBorders>
              <w:top w:val="nil" w:sz="6" w:space="0" w:color="auto"/>
              <w:left w:val="nil" w:sz="6" w:space="0" w:color="auto"/>
              <w:right w:val="nil" w:sz="6" w:space="0" w:color="auto"/>
            </w:tcBorders>
          </w:tcPr>
          <w:p>
            <w:pPr/>
          </w:p>
        </w:tc>
        <w:tc>
          <w:tcPr>
            <w:tcW w:w="688" w:type="dxa"/>
            <w:vMerge w:val="restart"/>
            <w:tcBorders>
              <w:top w:val="nil" w:sz="6" w:space="0" w:color="auto"/>
              <w:left w:val="nil" w:sz="6" w:space="0" w:color="auto"/>
              <w:right w:val="nil" w:sz="6" w:space="0" w:color="auto"/>
            </w:tcBorders>
          </w:tcPr>
          <w:p>
            <w:pPr>
              <w:pStyle w:val="TableParagraph"/>
              <w:spacing w:line="131" w:lineRule="exact"/>
              <w:ind w:left="358" w:right="0"/>
              <w:jc w:val="left"/>
              <w:rPr>
                <w:rFonts w:ascii="微软雅黑" w:hAnsi="微软雅黑" w:cs="微软雅黑" w:eastAsia="微软雅黑" w:hint="default"/>
                <w:sz w:val="12"/>
                <w:szCs w:val="12"/>
              </w:rPr>
            </w:pPr>
            <w:r>
              <w:rPr>
                <w:rFonts w:ascii="微软雅黑"/>
                <w:color w:val="404040"/>
                <w:spacing w:val="2"/>
                <w:w w:val="105"/>
                <w:sz w:val="12"/>
              </w:rPr>
              <w:t>33%</w:t>
            </w:r>
            <w:r>
              <w:rPr>
                <w:rFonts w:ascii="微软雅黑"/>
                <w:sz w:val="12"/>
              </w:rPr>
            </w:r>
          </w:p>
        </w:tc>
        <w:tc>
          <w:tcPr>
            <w:tcW w:w="667" w:type="dxa"/>
            <w:vMerge w:val="restart"/>
            <w:tcBorders>
              <w:top w:val="nil" w:sz="6" w:space="0" w:color="auto"/>
              <w:left w:val="nil" w:sz="6" w:space="0" w:color="auto"/>
              <w:right w:val="nil" w:sz="6" w:space="0" w:color="auto"/>
            </w:tcBorders>
          </w:tcPr>
          <w:p>
            <w:pPr>
              <w:pStyle w:val="TableParagraph"/>
              <w:spacing w:line="185" w:lineRule="exact"/>
              <w:ind w:left="358" w:right="0"/>
              <w:jc w:val="left"/>
              <w:rPr>
                <w:rFonts w:ascii="微软雅黑" w:hAnsi="微软雅黑" w:cs="微软雅黑" w:eastAsia="微软雅黑" w:hint="default"/>
                <w:sz w:val="12"/>
                <w:szCs w:val="12"/>
              </w:rPr>
            </w:pPr>
            <w:r>
              <w:rPr>
                <w:rFonts w:ascii="微软雅黑"/>
                <w:color w:val="404040"/>
                <w:w w:val="105"/>
                <w:sz w:val="12"/>
              </w:rPr>
              <w:t>17%</w:t>
            </w:r>
            <w:r>
              <w:rPr>
                <w:rFonts w:ascii="微软雅黑"/>
                <w:sz w:val="12"/>
              </w:rPr>
            </w:r>
          </w:p>
        </w:tc>
        <w:tc>
          <w:tcPr>
            <w:tcW w:w="698" w:type="dxa"/>
            <w:vMerge w:val="restart"/>
            <w:tcBorders>
              <w:top w:val="nil" w:sz="6" w:space="0" w:color="auto"/>
              <w:left w:val="nil" w:sz="6" w:space="0" w:color="auto"/>
              <w:right w:val="nil" w:sz="6" w:space="0" w:color="auto"/>
            </w:tcBorders>
          </w:tcPr>
          <w:p>
            <w:pPr>
              <w:pStyle w:val="TableParagraph"/>
              <w:spacing w:line="240" w:lineRule="auto" w:before="21"/>
              <w:ind w:left="48" w:right="0"/>
              <w:jc w:val="left"/>
              <w:rPr>
                <w:rFonts w:ascii="微软雅黑" w:hAnsi="微软雅黑" w:cs="微软雅黑" w:eastAsia="微软雅黑" w:hint="default"/>
                <w:sz w:val="12"/>
                <w:szCs w:val="12"/>
              </w:rPr>
            </w:pPr>
            <w:r>
              <w:rPr>
                <w:rFonts w:ascii="微软雅黑"/>
                <w:w w:val="105"/>
                <w:sz w:val="12"/>
              </w:rPr>
              <w:t>0%</w:t>
            </w:r>
            <w:r>
              <w:rPr>
                <w:rFonts w:ascii="微软雅黑"/>
                <w:sz w:val="12"/>
              </w:rPr>
            </w:r>
          </w:p>
        </w:tc>
      </w:tr>
      <w:tr>
        <w:trPr>
          <w:trHeight w:val="126" w:hRule="exact"/>
        </w:trPr>
        <w:tc>
          <w:tcPr>
            <w:tcW w:w="674" w:type="dxa"/>
            <w:vMerge w:val="restart"/>
            <w:tcBorders>
              <w:top w:val="single" w:sz="4" w:space="0" w:color="367097"/>
              <w:left w:val="single" w:sz="3" w:space="0" w:color="367097"/>
              <w:right w:val="single" w:sz="3" w:space="0" w:color="367097"/>
            </w:tcBorders>
            <w:shd w:val="clear" w:color="auto" w:fill="81A6BD"/>
          </w:tcPr>
          <w:p>
            <w:pPr>
              <w:pStyle w:val="TableParagraph"/>
              <w:spacing w:line="197" w:lineRule="exact"/>
              <w:ind w:left="143" w:right="0"/>
              <w:jc w:val="left"/>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全面屏</w:t>
            </w:r>
            <w:r>
              <w:rPr>
                <w:rFonts w:ascii="微软雅黑" w:hAnsi="微软雅黑" w:cs="微软雅黑" w:eastAsia="微软雅黑" w:hint="default"/>
                <w:sz w:val="14"/>
                <w:szCs w:val="14"/>
              </w:rPr>
            </w:r>
          </w:p>
        </w:tc>
        <w:tc>
          <w:tcPr>
            <w:tcW w:w="969" w:type="dxa"/>
            <w:vMerge w:val="restart"/>
            <w:tcBorders>
              <w:top w:val="single" w:sz="4" w:space="0" w:color="367097"/>
              <w:left w:val="single" w:sz="3" w:space="0" w:color="367097"/>
              <w:right w:val="single" w:sz="3" w:space="0" w:color="367097"/>
            </w:tcBorders>
            <w:shd w:val="clear" w:color="auto" w:fill="D5E1EA"/>
          </w:tcPr>
          <w:p>
            <w:pPr>
              <w:pStyle w:val="TableParagraph"/>
              <w:spacing w:line="197" w:lineRule="exact"/>
              <w:ind w:left="33" w:right="0"/>
              <w:jc w:val="left"/>
              <w:rPr>
                <w:rFonts w:ascii="微软雅黑" w:hAnsi="微软雅黑" w:cs="微软雅黑" w:eastAsia="微软雅黑" w:hint="default"/>
                <w:sz w:val="14"/>
                <w:szCs w:val="14"/>
              </w:rPr>
            </w:pPr>
            <w:r>
              <w:rPr>
                <w:rFonts w:ascii="微软雅黑" w:hAnsi="微软雅黑" w:cs="微软雅黑" w:eastAsia="微软雅黑" w:hint="default"/>
                <w:w w:val="90"/>
                <w:sz w:val="14"/>
                <w:szCs w:val="14"/>
              </w:rPr>
              <w:t>背面、侧边指纹</w:t>
            </w:r>
            <w:r>
              <w:rPr>
                <w:rFonts w:ascii="微软雅黑" w:hAnsi="微软雅黑" w:cs="微软雅黑" w:eastAsia="微软雅黑" w:hint="default"/>
                <w:sz w:val="14"/>
                <w:szCs w:val="14"/>
              </w:rPr>
            </w:r>
          </w:p>
        </w:tc>
        <w:tc>
          <w:tcPr>
            <w:tcW w:w="969" w:type="dxa"/>
            <w:vMerge w:val="restart"/>
            <w:tcBorders>
              <w:top w:val="single" w:sz="4" w:space="0" w:color="367097"/>
              <w:left w:val="single" w:sz="3" w:space="0" w:color="367097"/>
              <w:right w:val="single" w:sz="3" w:space="0" w:color="367097"/>
            </w:tcBorders>
            <w:shd w:val="clear" w:color="auto" w:fill="D5E1EA"/>
          </w:tcPr>
          <w:p>
            <w:pPr>
              <w:pStyle w:val="TableParagraph"/>
              <w:spacing w:line="197" w:lineRule="exact"/>
              <w:ind w:left="227" w:right="0"/>
              <w:jc w:val="left"/>
              <w:rPr>
                <w:rFonts w:ascii="微软雅黑" w:hAnsi="微软雅黑" w:cs="微软雅黑" w:eastAsia="微软雅黑" w:hint="default"/>
                <w:sz w:val="14"/>
                <w:szCs w:val="14"/>
              </w:rPr>
            </w:pPr>
            <w:r>
              <w:rPr>
                <w:rFonts w:ascii="微软雅黑" w:hAnsi="微软雅黑" w:cs="微软雅黑" w:eastAsia="微软雅黑" w:hint="default"/>
                <w:sz w:val="14"/>
                <w:szCs w:val="14"/>
              </w:rPr>
              <w:t>正面指纹</w:t>
            </w:r>
          </w:p>
        </w:tc>
        <w:tc>
          <w:tcPr>
            <w:tcW w:w="969" w:type="dxa"/>
            <w:vMerge w:val="restart"/>
            <w:tcBorders>
              <w:top w:val="single" w:sz="4" w:space="0" w:color="367097"/>
              <w:left w:val="single" w:sz="3" w:space="0" w:color="367097"/>
              <w:right w:val="single" w:sz="3" w:space="0" w:color="367097"/>
            </w:tcBorders>
            <w:shd w:val="clear" w:color="auto" w:fill="D5E1EA"/>
          </w:tcPr>
          <w:p>
            <w:pPr>
              <w:pStyle w:val="TableParagraph"/>
              <w:spacing w:line="197" w:lineRule="exact"/>
              <w:ind w:left="227" w:right="0"/>
              <w:jc w:val="left"/>
              <w:rPr>
                <w:rFonts w:ascii="微软雅黑" w:hAnsi="微软雅黑" w:cs="微软雅黑" w:eastAsia="微软雅黑" w:hint="default"/>
                <w:sz w:val="14"/>
                <w:szCs w:val="14"/>
              </w:rPr>
            </w:pPr>
            <w:r>
              <w:rPr>
                <w:rFonts w:ascii="微软雅黑" w:hAnsi="微软雅黑" w:cs="微软雅黑" w:eastAsia="微软雅黑" w:hint="default"/>
                <w:sz w:val="14"/>
                <w:szCs w:val="14"/>
              </w:rPr>
              <w:t>正面指纹</w:t>
            </w:r>
          </w:p>
        </w:tc>
        <w:tc>
          <w:tcPr>
            <w:tcW w:w="969" w:type="dxa"/>
            <w:vMerge w:val="restart"/>
            <w:tcBorders>
              <w:top w:val="single" w:sz="4" w:space="0" w:color="367097"/>
              <w:left w:val="single" w:sz="3" w:space="0" w:color="367097"/>
              <w:right w:val="single" w:sz="3" w:space="0" w:color="367097"/>
            </w:tcBorders>
            <w:shd w:val="clear" w:color="auto" w:fill="D5E1EA"/>
          </w:tcPr>
          <w:p>
            <w:pPr>
              <w:pStyle w:val="TableParagraph"/>
              <w:spacing w:line="197" w:lineRule="exact"/>
              <w:ind w:left="286" w:right="0"/>
              <w:jc w:val="left"/>
              <w:rPr>
                <w:rFonts w:ascii="微软雅黑" w:hAnsi="微软雅黑" w:cs="微软雅黑" w:eastAsia="微软雅黑" w:hint="default"/>
                <w:sz w:val="14"/>
                <w:szCs w:val="14"/>
              </w:rPr>
            </w:pPr>
            <w:r>
              <w:rPr>
                <w:rFonts w:ascii="微软雅黑" w:hAnsi="微软雅黑" w:cs="微软雅黑" w:eastAsia="微软雅黑" w:hint="default"/>
                <w:sz w:val="14"/>
                <w:szCs w:val="14"/>
              </w:rPr>
              <w:t>刘海屏</w:t>
            </w:r>
          </w:p>
        </w:tc>
        <w:tc>
          <w:tcPr>
            <w:tcW w:w="799" w:type="dxa"/>
            <w:vMerge/>
            <w:tcBorders>
              <w:left w:val="single" w:sz="3" w:space="0" w:color="367097"/>
              <w:bottom w:val="nil" w:sz="6" w:space="0" w:color="auto"/>
              <w:right w:val="nil" w:sz="6" w:space="0" w:color="auto"/>
            </w:tcBorders>
          </w:tcPr>
          <w:p>
            <w:pPr/>
          </w:p>
        </w:tc>
        <w:tc>
          <w:tcPr>
            <w:tcW w:w="635" w:type="dxa"/>
            <w:vMerge/>
            <w:tcBorders>
              <w:left w:val="nil" w:sz="6" w:space="0" w:color="auto"/>
              <w:bottom w:val="nil" w:sz="6" w:space="0" w:color="auto"/>
              <w:right w:val="nil" w:sz="6" w:space="0" w:color="auto"/>
            </w:tcBorders>
          </w:tcPr>
          <w:p>
            <w:pPr/>
          </w:p>
        </w:tc>
        <w:tc>
          <w:tcPr>
            <w:tcW w:w="839" w:type="dxa"/>
            <w:vMerge/>
            <w:tcBorders>
              <w:left w:val="nil" w:sz="6" w:space="0" w:color="auto"/>
              <w:bottom w:val="nil" w:sz="6" w:space="0" w:color="auto"/>
              <w:right w:val="nil" w:sz="6" w:space="0" w:color="auto"/>
            </w:tcBorders>
          </w:tcPr>
          <w:p>
            <w:pPr/>
          </w:p>
        </w:tc>
        <w:tc>
          <w:tcPr>
            <w:tcW w:w="649" w:type="dxa"/>
            <w:vMerge/>
            <w:tcBorders>
              <w:left w:val="nil" w:sz="6" w:space="0" w:color="auto"/>
              <w:bottom w:val="nil" w:sz="6" w:space="0" w:color="auto"/>
              <w:right w:val="nil" w:sz="6" w:space="0" w:color="auto"/>
            </w:tcBorders>
          </w:tcPr>
          <w:p>
            <w:pPr/>
          </w:p>
        </w:tc>
        <w:tc>
          <w:tcPr>
            <w:tcW w:w="688" w:type="dxa"/>
            <w:vMerge/>
            <w:tcBorders>
              <w:left w:val="nil" w:sz="6" w:space="0" w:color="auto"/>
              <w:bottom w:val="nil" w:sz="6" w:space="0" w:color="auto"/>
              <w:right w:val="nil" w:sz="6" w:space="0" w:color="auto"/>
            </w:tcBorders>
          </w:tcPr>
          <w:p>
            <w:pPr/>
          </w:p>
        </w:tc>
        <w:tc>
          <w:tcPr>
            <w:tcW w:w="667" w:type="dxa"/>
            <w:vMerge/>
            <w:tcBorders>
              <w:left w:val="nil" w:sz="6" w:space="0" w:color="auto"/>
              <w:bottom w:val="nil" w:sz="6" w:space="0" w:color="auto"/>
              <w:right w:val="nil" w:sz="6" w:space="0" w:color="auto"/>
            </w:tcBorders>
          </w:tcPr>
          <w:p>
            <w:pPr/>
          </w:p>
        </w:tc>
        <w:tc>
          <w:tcPr>
            <w:tcW w:w="698" w:type="dxa"/>
            <w:vMerge/>
            <w:tcBorders>
              <w:left w:val="nil" w:sz="6" w:space="0" w:color="auto"/>
              <w:bottom w:val="nil" w:sz="6" w:space="0" w:color="auto"/>
              <w:right w:val="nil" w:sz="6" w:space="0" w:color="auto"/>
            </w:tcBorders>
          </w:tcPr>
          <w:p>
            <w:pPr/>
          </w:p>
        </w:tc>
      </w:tr>
      <w:tr>
        <w:trPr>
          <w:trHeight w:val="110" w:hRule="exact"/>
        </w:trPr>
        <w:tc>
          <w:tcPr>
            <w:tcW w:w="674" w:type="dxa"/>
            <w:vMerge/>
            <w:tcBorders>
              <w:left w:val="single" w:sz="3" w:space="0" w:color="367097"/>
              <w:bottom w:val="single" w:sz="4" w:space="0" w:color="367097"/>
              <w:right w:val="single" w:sz="3" w:space="0" w:color="367097"/>
            </w:tcBorders>
            <w:shd w:val="clear" w:color="auto" w:fill="81A6BD"/>
          </w:tcPr>
          <w:p>
            <w:pPr/>
          </w:p>
        </w:tc>
        <w:tc>
          <w:tcPr>
            <w:tcW w:w="969" w:type="dxa"/>
            <w:vMerge/>
            <w:tcBorders>
              <w:left w:val="single" w:sz="3" w:space="0" w:color="367097"/>
              <w:bottom w:val="single" w:sz="4" w:space="0" w:color="367097"/>
              <w:right w:val="single" w:sz="3" w:space="0" w:color="367097"/>
            </w:tcBorders>
            <w:shd w:val="clear" w:color="auto" w:fill="D5E1EA"/>
          </w:tcPr>
          <w:p>
            <w:pPr/>
          </w:p>
        </w:tc>
        <w:tc>
          <w:tcPr>
            <w:tcW w:w="969" w:type="dxa"/>
            <w:vMerge/>
            <w:tcBorders>
              <w:left w:val="single" w:sz="3" w:space="0" w:color="367097"/>
              <w:bottom w:val="single" w:sz="4" w:space="0" w:color="367097"/>
              <w:right w:val="single" w:sz="3" w:space="0" w:color="367097"/>
            </w:tcBorders>
            <w:shd w:val="clear" w:color="auto" w:fill="D5E1EA"/>
          </w:tcPr>
          <w:p>
            <w:pPr/>
          </w:p>
        </w:tc>
        <w:tc>
          <w:tcPr>
            <w:tcW w:w="969" w:type="dxa"/>
            <w:vMerge/>
            <w:tcBorders>
              <w:left w:val="single" w:sz="3" w:space="0" w:color="367097"/>
              <w:bottom w:val="single" w:sz="4" w:space="0" w:color="367097"/>
              <w:right w:val="single" w:sz="3" w:space="0" w:color="367097"/>
            </w:tcBorders>
            <w:shd w:val="clear" w:color="auto" w:fill="D5E1EA"/>
          </w:tcPr>
          <w:p>
            <w:pPr/>
          </w:p>
        </w:tc>
        <w:tc>
          <w:tcPr>
            <w:tcW w:w="969" w:type="dxa"/>
            <w:vMerge/>
            <w:tcBorders>
              <w:left w:val="single" w:sz="3" w:space="0" w:color="367097"/>
              <w:bottom w:val="single" w:sz="4" w:space="0" w:color="367097"/>
              <w:right w:val="single" w:sz="3" w:space="0" w:color="367097"/>
            </w:tcBorders>
            <w:shd w:val="clear" w:color="auto" w:fill="D5E1EA"/>
          </w:tcPr>
          <w:p>
            <w:pPr/>
          </w:p>
        </w:tc>
        <w:tc>
          <w:tcPr>
            <w:tcW w:w="799" w:type="dxa"/>
            <w:vMerge w:val="restart"/>
            <w:tcBorders>
              <w:top w:val="nil" w:sz="6" w:space="0" w:color="auto"/>
              <w:left w:val="single" w:sz="3" w:space="0" w:color="367097"/>
              <w:right w:val="nil" w:sz="6" w:space="0" w:color="auto"/>
            </w:tcBorders>
          </w:tcPr>
          <w:p>
            <w:pPr/>
          </w:p>
        </w:tc>
        <w:tc>
          <w:tcPr>
            <w:tcW w:w="635" w:type="dxa"/>
            <w:vMerge w:val="restart"/>
            <w:tcBorders>
              <w:top w:val="nil" w:sz="6" w:space="0" w:color="auto"/>
              <w:left w:val="nil" w:sz="6" w:space="0" w:color="auto"/>
              <w:right w:val="nil" w:sz="6" w:space="0" w:color="auto"/>
            </w:tcBorders>
          </w:tcPr>
          <w:p>
            <w:pPr>
              <w:pStyle w:val="TableParagraph"/>
              <w:spacing w:line="159" w:lineRule="exact"/>
              <w:ind w:left="162" w:right="0"/>
              <w:jc w:val="left"/>
              <w:rPr>
                <w:rFonts w:ascii="微软雅黑" w:hAnsi="微软雅黑" w:cs="微软雅黑" w:eastAsia="微软雅黑" w:hint="default"/>
                <w:sz w:val="12"/>
                <w:szCs w:val="12"/>
              </w:rPr>
            </w:pPr>
            <w:r>
              <w:rPr>
                <w:rFonts w:ascii="微软雅黑"/>
                <w:w w:val="105"/>
                <w:sz w:val="12"/>
              </w:rPr>
              <w:t>2018</w:t>
            </w:r>
            <w:r>
              <w:rPr>
                <w:rFonts w:ascii="微软雅黑"/>
                <w:sz w:val="12"/>
              </w:rPr>
            </w:r>
          </w:p>
        </w:tc>
        <w:tc>
          <w:tcPr>
            <w:tcW w:w="839" w:type="dxa"/>
            <w:vMerge w:val="restart"/>
            <w:tcBorders>
              <w:top w:val="nil" w:sz="6" w:space="0" w:color="auto"/>
              <w:left w:val="nil" w:sz="6" w:space="0" w:color="auto"/>
              <w:right w:val="nil" w:sz="6" w:space="0" w:color="auto"/>
            </w:tcBorders>
          </w:tcPr>
          <w:p>
            <w:pPr>
              <w:pStyle w:val="TableParagraph"/>
              <w:spacing w:line="159" w:lineRule="exact"/>
              <w:ind w:left="181" w:right="0"/>
              <w:jc w:val="left"/>
              <w:rPr>
                <w:rFonts w:ascii="微软雅黑" w:hAnsi="微软雅黑" w:cs="微软雅黑" w:eastAsia="微软雅黑" w:hint="default"/>
                <w:sz w:val="12"/>
                <w:szCs w:val="12"/>
              </w:rPr>
            </w:pPr>
            <w:r>
              <w:rPr>
                <w:rFonts w:ascii="微软雅黑"/>
                <w:w w:val="105"/>
                <w:sz w:val="12"/>
              </w:rPr>
              <w:t>2019E</w:t>
            </w:r>
            <w:r>
              <w:rPr>
                <w:rFonts w:ascii="微软雅黑"/>
                <w:sz w:val="12"/>
              </w:rPr>
            </w:r>
          </w:p>
        </w:tc>
        <w:tc>
          <w:tcPr>
            <w:tcW w:w="649" w:type="dxa"/>
            <w:vMerge w:val="restart"/>
            <w:tcBorders>
              <w:top w:val="nil" w:sz="6" w:space="0" w:color="auto"/>
              <w:left w:val="nil" w:sz="6" w:space="0" w:color="auto"/>
              <w:right w:val="nil" w:sz="6" w:space="0" w:color="auto"/>
            </w:tcBorders>
          </w:tcPr>
          <w:p>
            <w:pPr>
              <w:pStyle w:val="TableParagraph"/>
              <w:spacing w:line="159" w:lineRule="exact"/>
              <w:ind w:left="29" w:right="0"/>
              <w:jc w:val="left"/>
              <w:rPr>
                <w:rFonts w:ascii="微软雅黑" w:hAnsi="微软雅黑" w:cs="微软雅黑" w:eastAsia="微软雅黑" w:hint="default"/>
                <w:sz w:val="12"/>
                <w:szCs w:val="12"/>
              </w:rPr>
            </w:pPr>
            <w:r>
              <w:rPr>
                <w:rFonts w:ascii="微软雅黑"/>
                <w:w w:val="105"/>
                <w:sz w:val="12"/>
              </w:rPr>
              <w:t>2020E</w:t>
            </w:r>
            <w:r>
              <w:rPr>
                <w:rFonts w:ascii="微软雅黑"/>
                <w:sz w:val="12"/>
              </w:rPr>
            </w:r>
          </w:p>
        </w:tc>
        <w:tc>
          <w:tcPr>
            <w:tcW w:w="688" w:type="dxa"/>
            <w:vMerge w:val="restart"/>
            <w:tcBorders>
              <w:top w:val="nil" w:sz="6" w:space="0" w:color="auto"/>
              <w:left w:val="nil" w:sz="6" w:space="0" w:color="auto"/>
              <w:right w:val="nil" w:sz="6" w:space="0" w:color="auto"/>
            </w:tcBorders>
          </w:tcPr>
          <w:p>
            <w:pPr>
              <w:pStyle w:val="TableParagraph"/>
              <w:spacing w:line="159" w:lineRule="exact"/>
              <w:ind w:left="68" w:right="0"/>
              <w:jc w:val="left"/>
              <w:rPr>
                <w:rFonts w:ascii="微软雅黑" w:hAnsi="微软雅黑" w:cs="微软雅黑" w:eastAsia="微软雅黑" w:hint="default"/>
                <w:sz w:val="12"/>
                <w:szCs w:val="12"/>
              </w:rPr>
            </w:pPr>
            <w:r>
              <w:rPr>
                <w:rFonts w:ascii="微软雅黑"/>
                <w:w w:val="105"/>
                <w:sz w:val="12"/>
              </w:rPr>
              <w:t>2021E</w:t>
            </w:r>
            <w:r>
              <w:rPr>
                <w:rFonts w:ascii="微软雅黑"/>
                <w:sz w:val="12"/>
              </w:rPr>
            </w:r>
          </w:p>
        </w:tc>
        <w:tc>
          <w:tcPr>
            <w:tcW w:w="667" w:type="dxa"/>
            <w:vMerge w:val="restart"/>
            <w:tcBorders>
              <w:top w:val="nil" w:sz="6" w:space="0" w:color="auto"/>
              <w:left w:val="nil" w:sz="6" w:space="0" w:color="auto"/>
              <w:right w:val="nil" w:sz="6" w:space="0" w:color="auto"/>
            </w:tcBorders>
          </w:tcPr>
          <w:p>
            <w:pPr>
              <w:pStyle w:val="TableParagraph"/>
              <w:spacing w:line="159" w:lineRule="exact"/>
              <w:ind w:left="68" w:right="0"/>
              <w:jc w:val="left"/>
              <w:rPr>
                <w:rFonts w:ascii="微软雅黑" w:hAnsi="微软雅黑" w:cs="微软雅黑" w:eastAsia="微软雅黑" w:hint="default"/>
                <w:sz w:val="12"/>
                <w:szCs w:val="12"/>
              </w:rPr>
            </w:pPr>
            <w:r>
              <w:rPr>
                <w:rFonts w:ascii="微软雅黑"/>
                <w:w w:val="105"/>
                <w:sz w:val="12"/>
              </w:rPr>
              <w:t>2022E</w:t>
            </w:r>
            <w:r>
              <w:rPr>
                <w:rFonts w:ascii="微软雅黑"/>
                <w:sz w:val="12"/>
              </w:rPr>
            </w:r>
          </w:p>
        </w:tc>
        <w:tc>
          <w:tcPr>
            <w:tcW w:w="698" w:type="dxa"/>
            <w:vMerge w:val="restart"/>
            <w:tcBorders>
              <w:top w:val="nil" w:sz="6" w:space="0" w:color="auto"/>
              <w:left w:val="nil" w:sz="6" w:space="0" w:color="auto"/>
              <w:right w:val="nil" w:sz="6" w:space="0" w:color="auto"/>
            </w:tcBorders>
          </w:tcPr>
          <w:p>
            <w:pPr/>
          </w:p>
        </w:tc>
      </w:tr>
      <w:tr>
        <w:trPr>
          <w:trHeight w:val="124" w:hRule="exact"/>
        </w:trPr>
        <w:tc>
          <w:tcPr>
            <w:tcW w:w="674" w:type="dxa"/>
            <w:vMerge w:val="restart"/>
            <w:tcBorders>
              <w:top w:val="single" w:sz="4" w:space="0" w:color="367097"/>
              <w:left w:val="single" w:sz="3" w:space="0" w:color="367097"/>
              <w:right w:val="single" w:sz="3" w:space="0" w:color="367097"/>
            </w:tcBorders>
            <w:shd w:val="clear" w:color="auto" w:fill="FF8080"/>
          </w:tcPr>
          <w:p>
            <w:pPr>
              <w:pStyle w:val="TableParagraph"/>
              <w:spacing w:line="197" w:lineRule="exact"/>
              <w:ind w:left="84" w:right="0"/>
              <w:jc w:val="left"/>
              <w:rPr>
                <w:rFonts w:ascii="微软雅黑" w:hAnsi="微软雅黑" w:cs="微软雅黑" w:eastAsia="微软雅黑" w:hint="default"/>
                <w:sz w:val="14"/>
                <w:szCs w:val="14"/>
              </w:rPr>
            </w:pPr>
            <w:r>
              <w:rPr>
                <w:rFonts w:ascii="微软雅黑" w:hAnsi="微软雅黑" w:cs="微软雅黑" w:eastAsia="微软雅黑" w:hint="default"/>
                <w:b/>
                <w:bCs/>
                <w:color w:val="FFFFFF"/>
                <w:w w:val="95"/>
                <w:sz w:val="14"/>
                <w:szCs w:val="14"/>
              </w:rPr>
              <w:t>反应速度</w:t>
            </w:r>
            <w:r>
              <w:rPr>
                <w:rFonts w:ascii="微软雅黑" w:hAnsi="微软雅黑" w:cs="微软雅黑" w:eastAsia="微软雅黑" w:hint="default"/>
                <w:sz w:val="14"/>
                <w:szCs w:val="14"/>
              </w:rPr>
            </w:r>
          </w:p>
        </w:tc>
        <w:tc>
          <w:tcPr>
            <w:tcW w:w="969" w:type="dxa"/>
            <w:vMerge w:val="restart"/>
            <w:tcBorders>
              <w:top w:val="single" w:sz="4" w:space="0" w:color="367097"/>
              <w:left w:val="single" w:sz="3" w:space="0" w:color="367097"/>
              <w:right w:val="single" w:sz="3" w:space="0" w:color="367097"/>
            </w:tcBorders>
            <w:shd w:val="clear" w:color="auto" w:fill="FF8080"/>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快</w:t>
            </w:r>
            <w:r>
              <w:rPr>
                <w:rFonts w:ascii="微软雅黑" w:hAnsi="微软雅黑" w:cs="微软雅黑" w:eastAsia="微软雅黑" w:hint="default"/>
                <w:sz w:val="14"/>
                <w:szCs w:val="14"/>
              </w:rPr>
            </w:r>
          </w:p>
        </w:tc>
        <w:tc>
          <w:tcPr>
            <w:tcW w:w="969" w:type="dxa"/>
            <w:vMerge w:val="restart"/>
            <w:tcBorders>
              <w:top w:val="single" w:sz="4" w:space="0" w:color="367097"/>
              <w:left w:val="single" w:sz="3" w:space="0" w:color="367097"/>
              <w:right w:val="single" w:sz="3" w:space="0" w:color="367097"/>
            </w:tcBorders>
            <w:shd w:val="clear" w:color="auto" w:fill="FF8080"/>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中</w:t>
            </w:r>
            <w:r>
              <w:rPr>
                <w:rFonts w:ascii="微软雅黑" w:hAnsi="微软雅黑" w:cs="微软雅黑" w:eastAsia="微软雅黑" w:hint="default"/>
                <w:sz w:val="14"/>
                <w:szCs w:val="14"/>
              </w:rPr>
            </w:r>
          </w:p>
        </w:tc>
        <w:tc>
          <w:tcPr>
            <w:tcW w:w="969" w:type="dxa"/>
            <w:vMerge w:val="restart"/>
            <w:tcBorders>
              <w:top w:val="single" w:sz="4" w:space="0" w:color="367097"/>
              <w:left w:val="single" w:sz="3" w:space="0" w:color="367097"/>
              <w:right w:val="single" w:sz="3" w:space="0" w:color="367097"/>
            </w:tcBorders>
            <w:shd w:val="clear" w:color="auto" w:fill="FF8080"/>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中</w:t>
            </w:r>
            <w:r>
              <w:rPr>
                <w:rFonts w:ascii="微软雅黑" w:hAnsi="微软雅黑" w:cs="微软雅黑" w:eastAsia="微软雅黑" w:hint="default"/>
                <w:sz w:val="14"/>
                <w:szCs w:val="14"/>
              </w:rPr>
            </w:r>
          </w:p>
        </w:tc>
        <w:tc>
          <w:tcPr>
            <w:tcW w:w="969" w:type="dxa"/>
            <w:vMerge w:val="restart"/>
            <w:tcBorders>
              <w:top w:val="single" w:sz="4" w:space="0" w:color="367097"/>
              <w:left w:val="single" w:sz="3" w:space="0" w:color="367097"/>
              <w:right w:val="single" w:sz="3" w:space="0" w:color="367097"/>
            </w:tcBorders>
            <w:shd w:val="clear" w:color="auto" w:fill="FF8080"/>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慢</w:t>
            </w:r>
            <w:r>
              <w:rPr>
                <w:rFonts w:ascii="微软雅黑" w:hAnsi="微软雅黑" w:cs="微软雅黑" w:eastAsia="微软雅黑" w:hint="default"/>
                <w:sz w:val="14"/>
                <w:szCs w:val="14"/>
              </w:rPr>
            </w:r>
          </w:p>
        </w:tc>
        <w:tc>
          <w:tcPr>
            <w:tcW w:w="799" w:type="dxa"/>
            <w:vMerge/>
            <w:tcBorders>
              <w:left w:val="single" w:sz="3" w:space="0" w:color="367097"/>
              <w:bottom w:val="nil" w:sz="6" w:space="0" w:color="auto"/>
              <w:right w:val="nil" w:sz="6" w:space="0" w:color="auto"/>
            </w:tcBorders>
          </w:tcPr>
          <w:p>
            <w:pPr/>
          </w:p>
        </w:tc>
        <w:tc>
          <w:tcPr>
            <w:tcW w:w="635" w:type="dxa"/>
            <w:vMerge/>
            <w:tcBorders>
              <w:left w:val="nil" w:sz="6" w:space="0" w:color="auto"/>
              <w:bottom w:val="nil" w:sz="6" w:space="0" w:color="auto"/>
              <w:right w:val="nil" w:sz="6" w:space="0" w:color="auto"/>
            </w:tcBorders>
          </w:tcPr>
          <w:p>
            <w:pPr/>
          </w:p>
        </w:tc>
        <w:tc>
          <w:tcPr>
            <w:tcW w:w="839" w:type="dxa"/>
            <w:vMerge/>
            <w:tcBorders>
              <w:left w:val="nil" w:sz="6" w:space="0" w:color="auto"/>
              <w:bottom w:val="nil" w:sz="6" w:space="0" w:color="auto"/>
              <w:right w:val="nil" w:sz="6" w:space="0" w:color="auto"/>
            </w:tcBorders>
          </w:tcPr>
          <w:p>
            <w:pPr/>
          </w:p>
        </w:tc>
        <w:tc>
          <w:tcPr>
            <w:tcW w:w="649" w:type="dxa"/>
            <w:vMerge/>
            <w:tcBorders>
              <w:left w:val="nil" w:sz="6" w:space="0" w:color="auto"/>
              <w:bottom w:val="nil" w:sz="6" w:space="0" w:color="auto"/>
              <w:right w:val="nil" w:sz="6" w:space="0" w:color="auto"/>
            </w:tcBorders>
          </w:tcPr>
          <w:p>
            <w:pPr/>
          </w:p>
        </w:tc>
        <w:tc>
          <w:tcPr>
            <w:tcW w:w="688" w:type="dxa"/>
            <w:vMerge/>
            <w:tcBorders>
              <w:left w:val="nil" w:sz="6" w:space="0" w:color="auto"/>
              <w:bottom w:val="nil" w:sz="6" w:space="0" w:color="auto"/>
              <w:right w:val="nil" w:sz="6" w:space="0" w:color="auto"/>
            </w:tcBorders>
          </w:tcPr>
          <w:p>
            <w:pPr/>
          </w:p>
        </w:tc>
        <w:tc>
          <w:tcPr>
            <w:tcW w:w="667" w:type="dxa"/>
            <w:vMerge/>
            <w:tcBorders>
              <w:left w:val="nil" w:sz="6" w:space="0" w:color="auto"/>
              <w:bottom w:val="nil" w:sz="6" w:space="0" w:color="auto"/>
              <w:right w:val="nil" w:sz="6" w:space="0" w:color="auto"/>
            </w:tcBorders>
          </w:tcPr>
          <w:p>
            <w:pPr/>
          </w:p>
        </w:tc>
        <w:tc>
          <w:tcPr>
            <w:tcW w:w="698" w:type="dxa"/>
            <w:vMerge/>
            <w:tcBorders>
              <w:left w:val="nil" w:sz="6" w:space="0" w:color="auto"/>
              <w:bottom w:val="nil" w:sz="6" w:space="0" w:color="auto"/>
              <w:right w:val="nil" w:sz="6" w:space="0" w:color="auto"/>
            </w:tcBorders>
          </w:tcPr>
          <w:p>
            <w:pPr/>
          </w:p>
        </w:tc>
      </w:tr>
      <w:tr>
        <w:trPr>
          <w:trHeight w:val="111" w:hRule="exact"/>
        </w:trPr>
        <w:tc>
          <w:tcPr>
            <w:tcW w:w="674" w:type="dxa"/>
            <w:vMerge/>
            <w:tcBorders>
              <w:left w:val="single" w:sz="3" w:space="0" w:color="367097"/>
              <w:bottom w:val="single" w:sz="4" w:space="0" w:color="367097"/>
              <w:right w:val="single" w:sz="3" w:space="0" w:color="367097"/>
            </w:tcBorders>
            <w:shd w:val="clear" w:color="auto" w:fill="FF8080"/>
          </w:tcPr>
          <w:p>
            <w:pPr/>
          </w:p>
        </w:tc>
        <w:tc>
          <w:tcPr>
            <w:tcW w:w="969" w:type="dxa"/>
            <w:vMerge/>
            <w:tcBorders>
              <w:left w:val="single" w:sz="3" w:space="0" w:color="367097"/>
              <w:bottom w:val="single" w:sz="4" w:space="0" w:color="367097"/>
              <w:right w:val="single" w:sz="3" w:space="0" w:color="367097"/>
            </w:tcBorders>
            <w:shd w:val="clear" w:color="auto" w:fill="FF8080"/>
          </w:tcPr>
          <w:p>
            <w:pPr/>
          </w:p>
        </w:tc>
        <w:tc>
          <w:tcPr>
            <w:tcW w:w="969" w:type="dxa"/>
            <w:vMerge/>
            <w:tcBorders>
              <w:left w:val="single" w:sz="3" w:space="0" w:color="367097"/>
              <w:bottom w:val="single" w:sz="4" w:space="0" w:color="367097"/>
              <w:right w:val="single" w:sz="3" w:space="0" w:color="367097"/>
            </w:tcBorders>
            <w:shd w:val="clear" w:color="auto" w:fill="FF8080"/>
          </w:tcPr>
          <w:p>
            <w:pPr/>
          </w:p>
        </w:tc>
        <w:tc>
          <w:tcPr>
            <w:tcW w:w="969" w:type="dxa"/>
            <w:vMerge/>
            <w:tcBorders>
              <w:left w:val="single" w:sz="3" w:space="0" w:color="367097"/>
              <w:bottom w:val="single" w:sz="4" w:space="0" w:color="367097"/>
              <w:right w:val="single" w:sz="3" w:space="0" w:color="367097"/>
            </w:tcBorders>
            <w:shd w:val="clear" w:color="auto" w:fill="FF8080"/>
          </w:tcPr>
          <w:p>
            <w:pPr/>
          </w:p>
        </w:tc>
        <w:tc>
          <w:tcPr>
            <w:tcW w:w="969" w:type="dxa"/>
            <w:vMerge/>
            <w:tcBorders>
              <w:left w:val="single" w:sz="3" w:space="0" w:color="367097"/>
              <w:bottom w:val="single" w:sz="4" w:space="0" w:color="367097"/>
              <w:right w:val="single" w:sz="3" w:space="0" w:color="367097"/>
            </w:tcBorders>
            <w:shd w:val="clear" w:color="auto" w:fill="FF8080"/>
          </w:tcPr>
          <w:p>
            <w:pPr/>
          </w:p>
        </w:tc>
        <w:tc>
          <w:tcPr>
            <w:tcW w:w="799" w:type="dxa"/>
            <w:vMerge w:val="restart"/>
            <w:tcBorders>
              <w:top w:val="nil" w:sz="6" w:space="0" w:color="auto"/>
              <w:left w:val="single" w:sz="3" w:space="0" w:color="367097"/>
              <w:right w:val="nil" w:sz="6" w:space="0" w:color="auto"/>
            </w:tcBorders>
          </w:tcPr>
          <w:p>
            <w:pPr/>
          </w:p>
        </w:tc>
        <w:tc>
          <w:tcPr>
            <w:tcW w:w="635" w:type="dxa"/>
            <w:vMerge w:val="restart"/>
            <w:tcBorders>
              <w:top w:val="nil" w:sz="6" w:space="0" w:color="auto"/>
              <w:left w:val="nil" w:sz="6" w:space="0" w:color="auto"/>
              <w:right w:val="nil" w:sz="6" w:space="0" w:color="auto"/>
            </w:tcBorders>
          </w:tcPr>
          <w:p>
            <w:pPr/>
          </w:p>
        </w:tc>
        <w:tc>
          <w:tcPr>
            <w:tcW w:w="839" w:type="dxa"/>
            <w:vMerge w:val="restart"/>
            <w:tcBorders>
              <w:top w:val="nil" w:sz="6" w:space="0" w:color="auto"/>
              <w:left w:val="nil" w:sz="6" w:space="0" w:color="auto"/>
              <w:right w:val="nil" w:sz="6" w:space="0" w:color="auto"/>
            </w:tcBorders>
          </w:tcPr>
          <w:p>
            <w:pPr>
              <w:pStyle w:val="TableParagraph"/>
              <w:spacing w:line="240" w:lineRule="auto" w:before="6"/>
              <w:ind w:left="486" w:right="0"/>
              <w:jc w:val="left"/>
              <w:rPr>
                <w:rFonts w:ascii="微软雅黑" w:hAnsi="微软雅黑" w:cs="微软雅黑" w:eastAsia="微软雅黑" w:hint="default"/>
                <w:sz w:val="12"/>
                <w:szCs w:val="12"/>
              </w:rPr>
            </w:pPr>
            <w:r>
              <w:rPr>
                <w:rFonts w:ascii="微软雅黑" w:hAnsi="微软雅黑" w:cs="微软雅黑" w:eastAsia="微软雅黑" w:hint="default"/>
                <w:spacing w:val="-8"/>
                <w:w w:val="105"/>
                <w:sz w:val="12"/>
                <w:szCs w:val="12"/>
              </w:rPr>
              <w:t>光学</w:t>
            </w:r>
            <w:r>
              <w:rPr>
                <w:rFonts w:ascii="微软雅黑" w:hAnsi="微软雅黑" w:cs="微软雅黑" w:eastAsia="微软雅黑" w:hint="default"/>
                <w:sz w:val="12"/>
                <w:szCs w:val="12"/>
              </w:rPr>
            </w:r>
          </w:p>
        </w:tc>
        <w:tc>
          <w:tcPr>
            <w:tcW w:w="649" w:type="dxa"/>
            <w:vMerge w:val="restart"/>
            <w:tcBorders>
              <w:top w:val="nil" w:sz="6" w:space="0" w:color="auto"/>
              <w:left w:val="nil" w:sz="6" w:space="0" w:color="auto"/>
              <w:right w:val="nil" w:sz="6" w:space="0" w:color="auto"/>
            </w:tcBorders>
          </w:tcPr>
          <w:p>
            <w:pPr>
              <w:pStyle w:val="TableParagraph"/>
              <w:spacing w:line="240" w:lineRule="auto" w:before="6"/>
              <w:ind w:left="310" w:right="0"/>
              <w:jc w:val="left"/>
              <w:rPr>
                <w:rFonts w:ascii="微软雅黑" w:hAnsi="微软雅黑" w:cs="微软雅黑" w:eastAsia="微软雅黑" w:hint="default"/>
                <w:sz w:val="12"/>
                <w:szCs w:val="12"/>
              </w:rPr>
            </w:pPr>
            <w:r>
              <w:rPr>
                <w:rFonts w:ascii="微软雅黑" w:hAnsi="微软雅黑" w:cs="微软雅黑" w:eastAsia="微软雅黑" w:hint="default"/>
                <w:color w:val="585858"/>
                <w:w w:val="105"/>
                <w:sz w:val="12"/>
                <w:szCs w:val="12"/>
              </w:rPr>
              <w:t>超声</w:t>
            </w:r>
            <w:r>
              <w:rPr>
                <w:rFonts w:ascii="微软雅黑" w:hAnsi="微软雅黑" w:cs="微软雅黑" w:eastAsia="微软雅黑" w:hint="default"/>
                <w:sz w:val="12"/>
                <w:szCs w:val="12"/>
              </w:rPr>
            </w:r>
          </w:p>
        </w:tc>
        <w:tc>
          <w:tcPr>
            <w:tcW w:w="688" w:type="dxa"/>
            <w:vMerge w:val="restart"/>
            <w:tcBorders>
              <w:top w:val="nil" w:sz="6" w:space="0" w:color="auto"/>
              <w:left w:val="nil" w:sz="6" w:space="0" w:color="auto"/>
              <w:right w:val="nil" w:sz="6" w:space="0" w:color="auto"/>
            </w:tcBorders>
          </w:tcPr>
          <w:p>
            <w:pPr>
              <w:pStyle w:val="TableParagraph"/>
              <w:spacing w:line="240" w:lineRule="auto" w:before="6"/>
              <w:ind w:left="322" w:right="0"/>
              <w:jc w:val="left"/>
              <w:rPr>
                <w:rFonts w:ascii="微软雅黑" w:hAnsi="微软雅黑" w:cs="微软雅黑" w:eastAsia="微软雅黑" w:hint="default"/>
                <w:sz w:val="12"/>
                <w:szCs w:val="12"/>
              </w:rPr>
            </w:pPr>
            <w:r>
              <w:rPr>
                <w:rFonts w:ascii="微软雅黑" w:hAnsi="微软雅黑" w:cs="微软雅黑" w:eastAsia="微软雅黑" w:hint="default"/>
                <w:color w:val="585858"/>
                <w:spacing w:val="-8"/>
                <w:w w:val="105"/>
                <w:sz w:val="12"/>
                <w:szCs w:val="12"/>
              </w:rPr>
              <w:t>增速</w:t>
            </w:r>
            <w:r>
              <w:rPr>
                <w:rFonts w:ascii="微软雅黑" w:hAnsi="微软雅黑" w:cs="微软雅黑" w:eastAsia="微软雅黑" w:hint="default"/>
                <w:sz w:val="12"/>
                <w:szCs w:val="12"/>
              </w:rPr>
            </w:r>
          </w:p>
        </w:tc>
        <w:tc>
          <w:tcPr>
            <w:tcW w:w="667" w:type="dxa"/>
            <w:vMerge w:val="restart"/>
            <w:tcBorders>
              <w:top w:val="nil" w:sz="6" w:space="0" w:color="auto"/>
              <w:left w:val="nil" w:sz="6" w:space="0" w:color="auto"/>
              <w:right w:val="nil" w:sz="6" w:space="0" w:color="auto"/>
            </w:tcBorders>
          </w:tcPr>
          <w:p>
            <w:pPr/>
          </w:p>
        </w:tc>
        <w:tc>
          <w:tcPr>
            <w:tcW w:w="698" w:type="dxa"/>
            <w:vMerge w:val="restart"/>
            <w:tcBorders>
              <w:top w:val="nil" w:sz="6" w:space="0" w:color="auto"/>
              <w:left w:val="nil" w:sz="6" w:space="0" w:color="auto"/>
              <w:right w:val="nil" w:sz="6" w:space="0" w:color="auto"/>
            </w:tcBorders>
          </w:tcPr>
          <w:p>
            <w:pPr/>
          </w:p>
        </w:tc>
      </w:tr>
      <w:tr>
        <w:trPr>
          <w:trHeight w:val="248" w:hRule="exact"/>
        </w:trPr>
        <w:tc>
          <w:tcPr>
            <w:tcW w:w="674" w:type="dxa"/>
            <w:tcBorders>
              <w:top w:val="single" w:sz="4" w:space="0" w:color="367097"/>
              <w:left w:val="single" w:sz="3" w:space="0" w:color="367097"/>
              <w:bottom w:val="single" w:sz="13" w:space="0" w:color="367097"/>
              <w:right w:val="single" w:sz="3" w:space="0" w:color="367097"/>
            </w:tcBorders>
            <w:shd w:val="clear" w:color="auto" w:fill="81A6BD"/>
          </w:tcPr>
          <w:p>
            <w:pPr>
              <w:pStyle w:val="TableParagraph"/>
              <w:spacing w:line="197" w:lineRule="exact"/>
              <w:ind w:left="210" w:right="0"/>
              <w:jc w:val="left"/>
              <w:rPr>
                <w:rFonts w:ascii="微软雅黑" w:hAnsi="微软雅黑" w:cs="微软雅黑" w:eastAsia="微软雅黑" w:hint="default"/>
                <w:sz w:val="14"/>
                <w:szCs w:val="14"/>
              </w:rPr>
            </w:pPr>
            <w:r>
              <w:rPr>
                <w:rFonts w:ascii="微软雅黑" w:hAnsi="微软雅黑" w:cs="微软雅黑" w:eastAsia="微软雅黑" w:hint="default"/>
                <w:b/>
                <w:bCs/>
                <w:color w:val="FFFFFF"/>
                <w:sz w:val="14"/>
                <w:szCs w:val="14"/>
              </w:rPr>
              <w:t>体积</w:t>
            </w:r>
            <w:r>
              <w:rPr>
                <w:rFonts w:ascii="微软雅黑" w:hAnsi="微软雅黑" w:cs="微软雅黑" w:eastAsia="微软雅黑" w:hint="default"/>
                <w:sz w:val="14"/>
                <w:szCs w:val="14"/>
              </w:rPr>
            </w:r>
          </w:p>
        </w:tc>
        <w:tc>
          <w:tcPr>
            <w:tcW w:w="969" w:type="dxa"/>
            <w:tcBorders>
              <w:top w:val="single" w:sz="4" w:space="0" w:color="367097"/>
              <w:left w:val="single" w:sz="3" w:space="0" w:color="367097"/>
              <w:bottom w:val="single" w:sz="13" w:space="0" w:color="367097"/>
              <w:right w:val="single" w:sz="3" w:space="0" w:color="367097"/>
            </w:tcBorders>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小</w:t>
            </w:r>
          </w:p>
        </w:tc>
        <w:tc>
          <w:tcPr>
            <w:tcW w:w="969" w:type="dxa"/>
            <w:tcBorders>
              <w:top w:val="single" w:sz="4" w:space="0" w:color="367097"/>
              <w:left w:val="single" w:sz="3" w:space="0" w:color="367097"/>
              <w:bottom w:val="single" w:sz="13" w:space="0" w:color="367097"/>
              <w:right w:val="single" w:sz="3" w:space="0" w:color="367097"/>
            </w:tcBorders>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小</w:t>
            </w:r>
          </w:p>
        </w:tc>
        <w:tc>
          <w:tcPr>
            <w:tcW w:w="969" w:type="dxa"/>
            <w:tcBorders>
              <w:top w:val="single" w:sz="4" w:space="0" w:color="367097"/>
              <w:left w:val="single" w:sz="3" w:space="0" w:color="367097"/>
              <w:bottom w:val="single" w:sz="13" w:space="0" w:color="367097"/>
              <w:right w:val="single" w:sz="3" w:space="0" w:color="367097"/>
            </w:tcBorders>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小</w:t>
            </w:r>
          </w:p>
        </w:tc>
        <w:tc>
          <w:tcPr>
            <w:tcW w:w="969" w:type="dxa"/>
            <w:tcBorders>
              <w:top w:val="single" w:sz="4" w:space="0" w:color="367097"/>
              <w:left w:val="single" w:sz="3" w:space="0" w:color="367097"/>
              <w:bottom w:val="single" w:sz="13" w:space="0" w:color="367097"/>
              <w:right w:val="single" w:sz="3" w:space="0" w:color="367097"/>
            </w:tcBorders>
          </w:tcPr>
          <w:p>
            <w:pPr>
              <w:pStyle w:val="TableParagraph"/>
              <w:spacing w:line="197" w:lineRule="exact"/>
              <w:ind w:right="6"/>
              <w:jc w:val="center"/>
              <w:rPr>
                <w:rFonts w:ascii="微软雅黑" w:hAnsi="微软雅黑" w:cs="微软雅黑" w:eastAsia="微软雅黑" w:hint="default"/>
                <w:sz w:val="14"/>
                <w:szCs w:val="14"/>
              </w:rPr>
            </w:pPr>
            <w:r>
              <w:rPr>
                <w:rFonts w:ascii="微软雅黑" w:hAnsi="微软雅黑" w:cs="微软雅黑" w:eastAsia="微软雅黑" w:hint="default"/>
                <w:sz w:val="14"/>
                <w:szCs w:val="14"/>
              </w:rPr>
              <w:t>大</w:t>
            </w:r>
          </w:p>
        </w:tc>
        <w:tc>
          <w:tcPr>
            <w:tcW w:w="799" w:type="dxa"/>
            <w:vMerge/>
            <w:tcBorders>
              <w:left w:val="single" w:sz="3" w:space="0" w:color="367097"/>
              <w:bottom w:val="single" w:sz="4" w:space="0" w:color="044B80"/>
              <w:right w:val="nil" w:sz="6" w:space="0" w:color="auto"/>
            </w:tcBorders>
          </w:tcPr>
          <w:p>
            <w:pPr/>
          </w:p>
        </w:tc>
        <w:tc>
          <w:tcPr>
            <w:tcW w:w="635" w:type="dxa"/>
            <w:vMerge/>
            <w:tcBorders>
              <w:left w:val="nil" w:sz="6" w:space="0" w:color="auto"/>
              <w:bottom w:val="single" w:sz="4" w:space="0" w:color="044B80"/>
              <w:right w:val="nil" w:sz="6" w:space="0" w:color="auto"/>
            </w:tcBorders>
          </w:tcPr>
          <w:p>
            <w:pPr/>
          </w:p>
        </w:tc>
        <w:tc>
          <w:tcPr>
            <w:tcW w:w="839" w:type="dxa"/>
            <w:vMerge/>
            <w:tcBorders>
              <w:left w:val="nil" w:sz="6" w:space="0" w:color="auto"/>
              <w:bottom w:val="single" w:sz="4" w:space="0" w:color="044B80"/>
              <w:right w:val="nil" w:sz="6" w:space="0" w:color="auto"/>
            </w:tcBorders>
          </w:tcPr>
          <w:p>
            <w:pPr/>
          </w:p>
        </w:tc>
        <w:tc>
          <w:tcPr>
            <w:tcW w:w="649" w:type="dxa"/>
            <w:vMerge/>
            <w:tcBorders>
              <w:left w:val="nil" w:sz="6" w:space="0" w:color="auto"/>
              <w:bottom w:val="single" w:sz="4" w:space="0" w:color="044B80"/>
              <w:right w:val="nil" w:sz="6" w:space="0" w:color="auto"/>
            </w:tcBorders>
          </w:tcPr>
          <w:p>
            <w:pPr/>
          </w:p>
        </w:tc>
        <w:tc>
          <w:tcPr>
            <w:tcW w:w="688" w:type="dxa"/>
            <w:vMerge/>
            <w:tcBorders>
              <w:left w:val="nil" w:sz="6" w:space="0" w:color="auto"/>
              <w:bottom w:val="single" w:sz="4" w:space="0" w:color="044B80"/>
              <w:right w:val="nil" w:sz="6" w:space="0" w:color="auto"/>
            </w:tcBorders>
          </w:tcPr>
          <w:p>
            <w:pPr/>
          </w:p>
        </w:tc>
        <w:tc>
          <w:tcPr>
            <w:tcW w:w="667" w:type="dxa"/>
            <w:vMerge/>
            <w:tcBorders>
              <w:left w:val="nil" w:sz="6" w:space="0" w:color="auto"/>
              <w:bottom w:val="single" w:sz="4" w:space="0" w:color="044B80"/>
              <w:right w:val="nil" w:sz="6" w:space="0" w:color="auto"/>
            </w:tcBorders>
          </w:tcPr>
          <w:p>
            <w:pPr/>
          </w:p>
        </w:tc>
        <w:tc>
          <w:tcPr>
            <w:tcW w:w="698" w:type="dxa"/>
            <w:vMerge/>
            <w:tcBorders>
              <w:left w:val="nil" w:sz="6" w:space="0" w:color="auto"/>
              <w:bottom w:val="single" w:sz="4" w:space="0" w:color="044B80"/>
              <w:right w:val="nil" w:sz="6" w:space="0" w:color="auto"/>
            </w:tcBorders>
          </w:tcPr>
          <w:p>
            <w:pPr/>
          </w:p>
        </w:tc>
      </w:tr>
    </w:tbl>
    <w:p>
      <w:pPr>
        <w:tabs>
          <w:tab w:pos="5094" w:val="left" w:leader="none"/>
        </w:tabs>
        <w:spacing w:before="17"/>
        <w:ind w:left="132" w:right="110" w:firstLine="0"/>
        <w:jc w:val="left"/>
        <w:rPr>
          <w:rFonts w:ascii="宋体" w:hAnsi="宋体" w:cs="宋体" w:eastAsia="宋体" w:hint="default"/>
          <w:sz w:val="17"/>
          <w:szCs w:val="17"/>
        </w:rPr>
      </w:pPr>
      <w:r>
        <w:rPr/>
        <w:pict>
          <v:group style="position:absolute;margin-left:371.383179pt;margin-top:-12.039597pt;width:13.05pt;height:.1pt;mso-position-horizontal-relative:page;mso-position-vertical-relative:paragraph;z-index:-411592" coordorigin="7428,-241" coordsize="261,2">
            <v:shape style="position:absolute;left:7428;top:-241;width:261;height:2" coordorigin="7428,-241" coordsize="261,0" path="m7428,-241l7688,-241e" filled="false" stroked="true" strokeweight="3.802018pt" strokecolor="#ff8080">
              <v:path arrowok="t"/>
            </v:shape>
            <w10:wrap type="none"/>
          </v:group>
        </w:pict>
      </w:r>
      <w:r>
        <w:rPr/>
        <w:pict>
          <v:group style="position:absolute;margin-left:404.242035pt;margin-top:-12.039589pt;width:13.35pt;height:.1pt;mso-position-horizontal-relative:page;mso-position-vertical-relative:paragraph;z-index:-411568" coordorigin="8085,-241" coordsize="267,2">
            <v:shape style="position:absolute;left:8085;top:-241;width:267;height:2" coordorigin="8085,-241" coordsize="267,0" path="m8085,-241l8352,-241e" filled="false" stroked="true" strokeweight="3.802018pt" strokecolor="#81a6bd">
              <v:path arrowok="t"/>
            </v:shape>
            <w10:wrap type="none"/>
          </v:group>
        </w:pict>
      </w:r>
      <w:r>
        <w:rPr/>
        <w:pict>
          <v:group style="position:absolute;margin-left:437.272034pt;margin-top:-12.039582pt;width:13.35pt;height:.1pt;mso-position-horizontal-relative:page;mso-position-vertical-relative:paragraph;z-index:-411544" coordorigin="8745,-241" coordsize="267,2">
            <v:shape style="position:absolute;left:8745;top:-241;width:267;height:2" coordorigin="8745,-241" coordsize="267,0" path="m8745,-241l9012,-241e" filled="false" stroked="true" strokeweight="1.036913pt" strokecolor="#ff3333">
              <v:path arrowok="t"/>
            </v:shape>
            <w10:wrap type="none"/>
          </v:group>
        </w:pict>
      </w:r>
      <w:r>
        <w:rPr>
          <w:rFonts w:ascii="宋体" w:hAnsi="宋体" w:cs="宋体" w:eastAsia="宋体" w:hint="default"/>
          <w:spacing w:val="-1"/>
          <w:w w:val="90"/>
          <w:sz w:val="17"/>
          <w:szCs w:val="17"/>
        </w:rPr>
        <w:t>资料来源：中信建投证券研究发展部</w:t>
        <w:tab/>
      </w:r>
      <w:r>
        <w:rPr>
          <w:rFonts w:ascii="宋体" w:hAnsi="宋体" w:cs="宋体" w:eastAsia="宋体" w:hint="default"/>
          <w:spacing w:val="-1"/>
          <w:sz w:val="17"/>
          <w:szCs w:val="17"/>
        </w:rPr>
        <w:t>资料来源：</w:t>
      </w:r>
      <w:r>
        <w:rPr>
          <w:rFonts w:ascii="Times New Roman" w:hAnsi="Times New Roman" w:cs="Times New Roman" w:eastAsia="Times New Roman" w:hint="default"/>
          <w:i/>
          <w:spacing w:val="-1"/>
          <w:sz w:val="16"/>
          <w:szCs w:val="16"/>
        </w:rPr>
        <w:t>IHS</w:t>
      </w:r>
      <w:r>
        <w:rPr>
          <w:rFonts w:ascii="宋体" w:hAnsi="宋体" w:cs="宋体" w:eastAsia="宋体" w:hint="default"/>
          <w:spacing w:val="-1"/>
          <w:sz w:val="17"/>
          <w:szCs w:val="17"/>
        </w:rPr>
        <w:t>，中信建投证券研究发展部</w:t>
      </w:r>
    </w:p>
    <w:p>
      <w:pPr>
        <w:spacing w:line="240" w:lineRule="auto" w:before="4"/>
        <w:ind w:right="0"/>
        <w:rPr>
          <w:rFonts w:ascii="宋体" w:hAnsi="宋体" w:cs="宋体" w:eastAsia="宋体" w:hint="default"/>
          <w:sz w:val="18"/>
          <w:szCs w:val="18"/>
        </w:rPr>
      </w:pPr>
    </w:p>
    <w:p>
      <w:pPr>
        <w:pStyle w:val="BodyText"/>
        <w:spacing w:line="264" w:lineRule="auto"/>
        <w:ind w:right="211" w:firstLine="403"/>
        <w:jc w:val="right"/>
      </w:pPr>
      <w:r>
        <w:rPr>
          <w:rFonts w:ascii="Times New Roman" w:hAnsi="Times New Roman" w:cs="Times New Roman" w:eastAsia="Times New Roman" w:hint="default"/>
          <w:b/>
          <w:bCs/>
        </w:rPr>
        <w:t>Mini LED </w:t>
      </w:r>
      <w:r>
        <w:rPr>
          <w:rFonts w:ascii="Microsoft JhengHei" w:hAnsi="Microsoft JhengHei" w:cs="Microsoft JhengHei" w:eastAsia="Microsoft JhengHei" w:hint="default"/>
          <w:b/>
          <w:bCs/>
        </w:rPr>
        <w:t>技术导入市场，</w:t>
      </w:r>
      <w:r>
        <w:rPr>
          <w:rFonts w:ascii="Times New Roman" w:hAnsi="Times New Roman" w:cs="Times New Roman" w:eastAsia="Times New Roman" w:hint="default"/>
          <w:b/>
          <w:bCs/>
        </w:rPr>
        <w:t>Micro LED </w:t>
      </w:r>
      <w:r>
        <w:rPr>
          <w:rFonts w:ascii="Microsoft JhengHei" w:hAnsi="Microsoft JhengHei" w:cs="Microsoft JhengHei" w:eastAsia="Microsoft JhengHei" w:hint="default"/>
          <w:b/>
          <w:bCs/>
        </w:rPr>
        <w:t>替代市场广阔。</w:t>
      </w:r>
      <w:r>
        <w:rPr>
          <w:rFonts w:ascii="Times New Roman" w:hAnsi="Times New Roman" w:cs="Times New Roman" w:eastAsia="Times New Roman" w:hint="default"/>
        </w:rPr>
        <w:t>Mini</w:t>
      </w:r>
      <w:r>
        <w:rPr>
          <w:rFonts w:ascii="Times New Roman" w:hAnsi="Times New Roman" w:cs="Times New Roman" w:eastAsia="Times New Roman" w:hint="default"/>
          <w:spacing w:val="-11"/>
        </w:rPr>
        <w:t> </w:t>
      </w:r>
      <w:r>
        <w:rPr>
          <w:rFonts w:ascii="Times New Roman" w:hAnsi="Times New Roman" w:cs="Times New Roman" w:eastAsia="Times New Roman" w:hint="default"/>
        </w:rPr>
        <w:t>LED</w:t>
      </w:r>
      <w:r>
        <w:rPr>
          <w:rFonts w:ascii="Times New Roman" w:hAnsi="Times New Roman" w:cs="Times New Roman" w:eastAsia="Times New Roman" w:hint="default"/>
          <w:spacing w:val="-2"/>
        </w:rPr>
        <w:t> </w:t>
      </w:r>
      <w:r>
        <w:rPr/>
        <w:t>具备画质、低能耗、可塑性优势，且技术</w:t>
      </w:r>
      <w:r>
        <w:rPr>
          <w:w w:val="99"/>
        </w:rPr>
        <w:t> </w:t>
      </w:r>
      <w:r>
        <w:rPr/>
        <w:t>已成熟，是当前“超高清”较优方案，华为</w:t>
      </w:r>
      <w:r>
        <w:rPr>
          <w:spacing w:val="-53"/>
        </w:rPr>
        <w:t> </w:t>
      </w:r>
      <w:r>
        <w:rPr>
          <w:rFonts w:ascii="Times New Roman" w:hAnsi="Times New Roman" w:cs="Times New Roman" w:eastAsia="Times New Roman" w:hint="default"/>
        </w:rPr>
        <w:t>55/66</w:t>
      </w:r>
      <w:r>
        <w:rPr>
          <w:rFonts w:ascii="Times New Roman" w:hAnsi="Times New Roman" w:cs="Times New Roman" w:eastAsia="Times New Roman" w:hint="default"/>
          <w:spacing w:val="-1"/>
        </w:rPr>
        <w:t> </w:t>
      </w:r>
      <w:r>
        <w:rPr/>
        <w:t>寸电视面板均采用</w:t>
      </w:r>
      <w:r>
        <w:rPr>
          <w:spacing w:val="-52"/>
        </w:rPr>
        <w:t> </w:t>
      </w:r>
      <w:r>
        <w:rPr>
          <w:rFonts w:ascii="Times New Roman" w:hAnsi="Times New Roman" w:cs="Times New Roman" w:eastAsia="Times New Roman" w:hint="default"/>
        </w:rPr>
        <w:t>Mini</w:t>
      </w:r>
      <w:r>
        <w:rPr>
          <w:rFonts w:ascii="Times New Roman" w:hAnsi="Times New Roman" w:cs="Times New Roman" w:eastAsia="Times New Roman" w:hint="default"/>
          <w:spacing w:val="11"/>
        </w:rPr>
        <w:t> </w:t>
      </w:r>
      <w:r>
        <w:rPr>
          <w:rFonts w:ascii="Times New Roman" w:hAnsi="Times New Roman" w:cs="Times New Roman" w:eastAsia="Times New Roman" w:hint="default"/>
        </w:rPr>
        <w:t>LED</w:t>
      </w:r>
      <w:r>
        <w:rPr/>
        <w:t>。</w:t>
      </w:r>
      <w:r>
        <w:rPr>
          <w:rFonts w:ascii="Times New Roman" w:hAnsi="Times New Roman" w:cs="Times New Roman" w:eastAsia="Times New Roman" w:hint="default"/>
        </w:rPr>
        <w:t>2020</w:t>
      </w:r>
      <w:r>
        <w:rPr>
          <w:rFonts w:ascii="Times New Roman" w:hAnsi="Times New Roman" w:cs="Times New Roman" w:eastAsia="Times New Roman" w:hint="default"/>
          <w:spacing w:val="-2"/>
        </w:rPr>
        <w:t> </w:t>
      </w:r>
      <w:r>
        <w:rPr/>
        <w:t>年有望成为</w:t>
      </w:r>
      <w:r>
        <w:rPr>
          <w:spacing w:val="-52"/>
        </w:rPr>
        <w:t> </w:t>
      </w:r>
      <w:r>
        <w:rPr>
          <w:rFonts w:ascii="Times New Roman" w:hAnsi="Times New Roman" w:cs="Times New Roman" w:eastAsia="Times New Roman" w:hint="default"/>
        </w:rPr>
        <w:t>Mini</w:t>
      </w:r>
      <w:r>
        <w:rPr>
          <w:rFonts w:ascii="Times New Roman" w:hAnsi="Times New Roman" w:cs="Times New Roman" w:eastAsia="Times New Roman" w:hint="default"/>
          <w:spacing w:val="13"/>
        </w:rPr>
        <w:t> </w:t>
      </w:r>
      <w:r>
        <w:rPr>
          <w:rFonts w:ascii="Times New Roman" w:hAnsi="Times New Roman" w:cs="Times New Roman" w:eastAsia="Times New Roman" w:hint="default"/>
        </w:rPr>
        <w:t>LED </w:t>
      </w:r>
      <w:r>
        <w:rPr/>
        <w:t>的</w:t>
      </w:r>
      <w:r>
        <w:rPr>
          <w:w w:val="99"/>
        </w:rPr>
        <w:t> </w:t>
      </w:r>
      <w:r>
        <w:rPr>
          <w:spacing w:val="-5"/>
        </w:rPr>
        <w:t>高增长年份，主要驱动力为 </w:t>
      </w:r>
      <w:r>
        <w:rPr>
          <w:rFonts w:ascii="Times New Roman" w:hAnsi="Times New Roman" w:cs="Times New Roman" w:eastAsia="Times New Roman" w:hint="default"/>
        </w:rPr>
        <w:t>4K/8K </w:t>
      </w:r>
      <w:r>
        <w:rPr>
          <w:spacing w:val="-9"/>
        </w:rPr>
        <w:t>电视机、游戏竞技液晶屏、高端笔记本等，平板、手机也尝试使用</w:t>
      </w:r>
      <w:r>
        <w:rPr>
          <w:spacing w:val="-64"/>
        </w:rPr>
        <w:t> </w:t>
      </w:r>
      <w:r>
        <w:rPr>
          <w:rFonts w:ascii="Times New Roman" w:hAnsi="Times New Roman" w:cs="Times New Roman" w:eastAsia="Times New Roman" w:hint="default"/>
        </w:rPr>
        <w:t>Mini LED</w:t>
      </w:r>
      <w:r>
        <w:rPr/>
        <w:t>。</w:t>
      </w:r>
    </w:p>
    <w:p>
      <w:pPr>
        <w:pStyle w:val="BodyText"/>
        <w:spacing w:line="271" w:lineRule="auto" w:before="169"/>
        <w:ind w:right="110" w:firstLine="401"/>
        <w:jc w:val="left"/>
      </w:pPr>
      <w:r>
        <w:rPr>
          <w:rFonts w:ascii="Times New Roman" w:hAnsi="Times New Roman" w:cs="Times New Roman" w:eastAsia="Times New Roman" w:hint="default"/>
          <w:spacing w:val="-1"/>
          <w:w w:val="99"/>
        </w:rPr>
        <w:t>Mini</w:t>
      </w:r>
      <w:r>
        <w:rPr>
          <w:rFonts w:ascii="Times New Roman" w:hAnsi="Times New Roman" w:cs="Times New Roman" w:eastAsia="Times New Roman" w:hint="default"/>
          <w:spacing w:val="-9"/>
          <w:w w:val="99"/>
        </w:rPr>
        <w:t> </w:t>
      </w:r>
      <w:r>
        <w:rPr>
          <w:rFonts w:ascii="Times New Roman" w:hAnsi="Times New Roman" w:cs="Times New Roman" w:eastAsia="Times New Roman" w:hint="default"/>
          <w:spacing w:val="-1"/>
          <w:w w:val="99"/>
        </w:rPr>
        <w:t>LED</w:t>
      </w:r>
      <w:r>
        <w:rPr>
          <w:rFonts w:ascii="Times New Roman" w:hAnsi="Times New Roman" w:cs="Times New Roman" w:eastAsia="Times New Roman" w:hint="default"/>
          <w:spacing w:val="2"/>
          <w:w w:val="99"/>
        </w:rPr>
        <w:t> </w:t>
      </w:r>
      <w:r>
        <w:rPr>
          <w:w w:val="99"/>
        </w:rPr>
        <w:t>是</w:t>
      </w:r>
      <w:r>
        <w:rPr>
          <w:spacing w:val="-48"/>
          <w:w w:val="99"/>
        </w:rPr>
        <w:t> </w:t>
      </w:r>
      <w:r>
        <w:rPr>
          <w:rFonts w:ascii="Times New Roman" w:hAnsi="Times New Roman" w:cs="Times New Roman" w:eastAsia="Times New Roman" w:hint="default"/>
          <w:w w:val="99"/>
        </w:rPr>
        <w:t>OLED</w:t>
      </w:r>
      <w:r>
        <w:rPr>
          <w:rFonts w:ascii="Times New Roman" w:hAnsi="Times New Roman" w:cs="Times New Roman" w:eastAsia="Times New Roman" w:hint="default"/>
          <w:spacing w:val="3"/>
          <w:w w:val="99"/>
        </w:rPr>
        <w:t> </w:t>
      </w:r>
      <w:r>
        <w:rPr>
          <w:w w:val="99"/>
        </w:rPr>
        <w:t>向</w:t>
      </w:r>
      <w:r>
        <w:rPr>
          <w:spacing w:val="-48"/>
          <w:w w:val="99"/>
        </w:rPr>
        <w:t> </w:t>
      </w:r>
      <w:r>
        <w:rPr>
          <w:rFonts w:ascii="Times New Roman" w:hAnsi="Times New Roman" w:cs="Times New Roman" w:eastAsia="Times New Roman" w:hint="default"/>
          <w:w w:val="99"/>
        </w:rPr>
        <w:t>Micro</w:t>
      </w:r>
      <w:r>
        <w:rPr>
          <w:rFonts w:ascii="Times New Roman" w:hAnsi="Times New Roman" w:cs="Times New Roman" w:eastAsia="Times New Roman" w:hint="default"/>
          <w:spacing w:val="-7"/>
          <w:w w:val="99"/>
        </w:rPr>
        <w:t> </w:t>
      </w:r>
      <w:r>
        <w:rPr>
          <w:rFonts w:ascii="Times New Roman" w:hAnsi="Times New Roman" w:cs="Times New Roman" w:eastAsia="Times New Roman" w:hint="default"/>
          <w:spacing w:val="-1"/>
          <w:w w:val="99"/>
        </w:rPr>
        <w:t>LED</w:t>
      </w:r>
      <w:r>
        <w:rPr>
          <w:rFonts w:ascii="Times New Roman" w:hAnsi="Times New Roman" w:cs="Times New Roman" w:eastAsia="Times New Roman" w:hint="default"/>
          <w:spacing w:val="4"/>
          <w:w w:val="99"/>
        </w:rPr>
        <w:t> </w:t>
      </w:r>
      <w:r>
        <w:rPr>
          <w:spacing w:val="-12"/>
          <w:w w:val="99"/>
        </w:rPr>
        <w:t>的过渡性产品，在</w:t>
      </w:r>
      <w:r>
        <w:rPr>
          <w:spacing w:val="-48"/>
          <w:w w:val="99"/>
        </w:rPr>
        <w:t> </w:t>
      </w:r>
      <w:r>
        <w:rPr>
          <w:rFonts w:ascii="Times New Roman" w:hAnsi="Times New Roman" w:cs="Times New Roman" w:eastAsia="Times New Roman" w:hint="default"/>
          <w:w w:val="99"/>
        </w:rPr>
        <w:t>Micro</w:t>
      </w:r>
      <w:r>
        <w:rPr>
          <w:rFonts w:ascii="Times New Roman" w:hAnsi="Times New Roman" w:cs="Times New Roman" w:eastAsia="Times New Roman" w:hint="default"/>
          <w:spacing w:val="-10"/>
          <w:w w:val="99"/>
        </w:rPr>
        <w:t> </w:t>
      </w:r>
      <w:r>
        <w:rPr>
          <w:rFonts w:ascii="Times New Roman" w:hAnsi="Times New Roman" w:cs="Times New Roman" w:eastAsia="Times New Roman" w:hint="default"/>
          <w:spacing w:val="-1"/>
          <w:w w:val="99"/>
        </w:rPr>
        <w:t>LED</w:t>
      </w:r>
      <w:r>
        <w:rPr>
          <w:rFonts w:ascii="Times New Roman" w:hAnsi="Times New Roman" w:cs="Times New Roman" w:eastAsia="Times New Roman" w:hint="default"/>
          <w:spacing w:val="3"/>
          <w:w w:val="99"/>
        </w:rPr>
        <w:t> </w:t>
      </w:r>
      <w:r>
        <w:rPr>
          <w:w w:val="99"/>
        </w:rPr>
        <w:t>技术不够成熟的情况下有望成为市场主流。 </w:t>
      </w:r>
      <w:r>
        <w:rPr>
          <w:rFonts w:ascii="Times New Roman" w:hAnsi="Times New Roman" w:cs="Times New Roman" w:eastAsia="Times New Roman" w:hint="default"/>
        </w:rPr>
        <w:t>Micro LED</w:t>
      </w:r>
      <w:r>
        <w:rPr/>
        <w:t>，指基于小于 </w:t>
      </w:r>
      <w:r>
        <w:rPr>
          <w:rFonts w:ascii="Times New Roman" w:hAnsi="Times New Roman" w:cs="Times New Roman" w:eastAsia="Times New Roman" w:hint="default"/>
        </w:rPr>
        <w:t>50um LED </w:t>
      </w:r>
      <w:r>
        <w:rPr/>
        <w:t>芯片制造的屏产品，拥有包括低功耗、 高亮度、超高解析度等优异性能。 目前，</w:t>
      </w:r>
      <w:r>
        <w:rPr>
          <w:rFonts w:ascii="Times New Roman" w:hAnsi="Times New Roman" w:cs="Times New Roman" w:eastAsia="Times New Roman" w:hint="default"/>
        </w:rPr>
        <w:t>Micro LED </w:t>
      </w:r>
      <w:r>
        <w:rPr/>
        <w:t>量产难度较高，需要</w:t>
      </w:r>
      <w:r>
        <w:rPr>
          <w:spacing w:val="-58"/>
        </w:rPr>
        <w:t> </w:t>
      </w:r>
      <w:r>
        <w:rPr>
          <w:rFonts w:ascii="Times New Roman" w:hAnsi="Times New Roman" w:cs="Times New Roman" w:eastAsia="Times New Roman" w:hint="default"/>
        </w:rPr>
        <w:t>3-5 </w:t>
      </w:r>
      <w:r>
        <w:rPr/>
        <w:t>年才能商业化，可穿戴产品是其主要应用。</w:t>
      </w:r>
    </w:p>
    <w:p>
      <w:pPr>
        <w:pStyle w:val="BodyText"/>
        <w:spacing w:line="271" w:lineRule="auto" w:before="162"/>
        <w:ind w:right="211" w:firstLine="401"/>
        <w:jc w:val="both"/>
      </w:pPr>
      <w:r>
        <w:rPr/>
        <w:pict>
          <v:group style="position:absolute;margin-left:64.340721pt;margin-top:105.652832pt;width:41.25pt;height:30.65pt;mso-position-horizontal-relative:page;mso-position-vertical-relative:paragraph;z-index:-411520" coordorigin="1287,2113" coordsize="825,613">
            <v:group style="position:absolute;left:1294;top:2113;width:818;height:202" coordorigin="1294,2113" coordsize="818,202">
              <v:shape style="position:absolute;left:1294;top:2113;width:818;height:202" coordorigin="1294,2113" coordsize="818,202" path="m2078,2113l1327,2113,1314,2116,1304,2123,1297,2134,1294,2147,1294,2281,1297,2294,1304,2305,1314,2312,1327,2315,2078,2315,2091,2312,2102,2305,2109,2294,2112,2281,2112,2147,2109,2134,2102,2123,2091,2116,2078,2113xe" filled="true" fillcolor="#81a6bd" stroked="false">
                <v:path arrowok="t"/>
                <v:fill type="solid"/>
              </v:shape>
            </v:group>
            <v:group style="position:absolute;left:1655;top:2382;width:89;height:113" coordorigin="1655,2382" coordsize="89,113">
              <v:shape style="position:absolute;left:1655;top:2382;width:89;height:113" coordorigin="1655,2382" coordsize="89,113" path="m1743,2449l1655,2449,1699,2494,1743,2449xe" filled="true" fillcolor="#ffb1b1" stroked="false">
                <v:path arrowok="t"/>
                <v:fill type="solid"/>
              </v:shape>
              <v:shape style="position:absolute;left:1655;top:2382;width:89;height:113" coordorigin="1655,2382" coordsize="89,113" path="m1721,2382l1677,2382,1677,2449,1721,2449,1721,2382xe" filled="true" fillcolor="#ffb1b1" stroked="false">
                <v:path arrowok="t"/>
                <v:fill type="solid"/>
              </v:shape>
            </v:group>
            <v:group style="position:absolute;left:1287;top:2524;width:818;height:202" coordorigin="1287,2524" coordsize="818,202">
              <v:shape style="position:absolute;left:1287;top:2524;width:818;height:202" coordorigin="1287,2524" coordsize="818,202" path="m2071,2524l1320,2524,1307,2527,1297,2534,1289,2544,1287,2558,1287,2692,1289,2705,1297,2716,1307,2723,1320,2726,2071,2726,2084,2723,2095,2716,2102,2705,2104,2692,2104,2558,2102,2544,2095,2534,2084,2527,2071,2524xe" filled="true" fillcolor="#ff3333" stroked="false">
                <v:path arrowok="t"/>
                <v:fill type="solid"/>
              </v:shape>
            </v:group>
            <w10:wrap type="none"/>
          </v:group>
        </w:pict>
      </w:r>
      <w:r>
        <w:rPr/>
        <w:pict>
          <v:group style="position:absolute;margin-left:64.340721pt;margin-top:140.392853pt;width:41.25pt;height:17.95pt;mso-position-horizontal-relative:page;mso-position-vertical-relative:paragraph;z-index:-411496" coordorigin="1287,2808" coordsize="825,359">
            <v:group style="position:absolute;left:1670;top:2808;width:89;height:113" coordorigin="1670,2808" coordsize="89,113">
              <v:shape style="position:absolute;left:1670;top:2808;width:89;height:113" coordorigin="1670,2808" coordsize="89,113" path="m1758,2875l1670,2875,1714,2920,1758,2875xe" filled="true" fillcolor="#ffb1b1" stroked="false">
                <v:path arrowok="t"/>
                <v:fill type="solid"/>
              </v:shape>
              <v:shape style="position:absolute;left:1670;top:2808;width:89;height:113" coordorigin="1670,2808" coordsize="89,113" path="m1736,2808l1692,2808,1692,2875,1736,2875,1736,2808xe" filled="true" fillcolor="#ffb1b1" stroked="false">
                <v:path arrowok="t"/>
                <v:fill type="solid"/>
              </v:shape>
            </v:group>
            <v:group style="position:absolute;left:1287;top:2965;width:825;height:202" coordorigin="1287,2965" coordsize="825,202">
              <v:shape style="position:absolute;left:1287;top:2965;width:825;height:202" coordorigin="1287,2965" coordsize="825,202" path="m2078,2965l1320,2965,1307,2967,1297,2975,1289,2985,1287,2998,1287,3133,1289,3146,1297,3157,1307,3164,1320,3166,2078,3166,2091,3164,2102,3157,2109,3146,2112,3133,2112,2998,2109,2985,2102,2975,2091,2967,2078,2965xe" filled="true" fillcolor="#367097" stroked="false">
                <v:path arrowok="t"/>
                <v:fill type="solid"/>
              </v:shape>
            </v:group>
            <w10:wrap type="none"/>
          </v:group>
        </w:pict>
      </w:r>
      <w:r>
        <w:rPr/>
        <w:pict>
          <v:group style="position:absolute;margin-left:63.60508pt;margin-top:82.866364pt;width:198.5pt;height:12.35pt;mso-position-horizontal-relative:page;mso-position-vertical-relative:paragraph;z-index:-411448" coordorigin="1272,1657" coordsize="3970,247">
            <v:shape style="position:absolute;left:1272;top:1657;width:3970;height:247" coordorigin="1272,1657" coordsize="3970,247" path="m5194,1657l1319,1657,1310,1658,1272,1705,1272,1856,1310,1903,1319,1904,5194,1904,5234,1881,1321,1881,1319,1881,1316,1881,1314,1881,1314,1881,1312,1880,1311,1880,1309,1879,1309,1879,1307,1878,1306,1878,1305,1876,1305,1876,1303,1874,1302,1874,1301,1873,1301,1873,1299,1871,1299,1871,1298,1869,1298,1869,1297,1867,1297,1867,1296,1865,1296,1865,1295,1862,1295,1862,1294,1860,1295,1860,1294,1856,1294,1855,1294,1707,1295,1702,1294,1702,1295,1699,1295,1699,1296,1697,1296,1697,1297,1695,1297,1695,1298,1692,1298,1692,1299,1690,1299,1690,1301,1688,1301,1688,1302,1687,1303,1687,1305,1685,1305,1685,1306,1683,1307,1683,1309,1682,1309,1682,1311,1681,1312,1681,1315,1680,1314,1680,1316,1680,1317,1680,1321,1680,5234,1680,5233,1679,5227,1672,5220,1666,5212,1661,5203,1658,5194,1657xe" filled="true" fillcolor="#ffb1b1" stroked="false">
              <v:path arrowok="t"/>
              <v:fill type="solid"/>
            </v:shape>
            <v:shape style="position:absolute;left:1272;top:1657;width:3970;height:247" coordorigin="1272,1657" coordsize="3970,247" path="m5199,1881l5192,1881,5234,1881,5234,1881,5198,1881,5199,1881xe" filled="true" fillcolor="#ffb1b1" stroked="false">
              <v:path arrowok="t"/>
              <v:fill type="solid"/>
            </v:shape>
            <v:shape style="position:absolute;left:1272;top:1657;width:3970;height:247" coordorigin="1272,1657" coordsize="3970,247" path="m1314,1881l1316,1881,1314,1881,1314,1881xe" filled="true" fillcolor="#ffb1b1" stroked="false">
              <v:path arrowok="t"/>
              <v:fill type="solid"/>
            </v:shape>
            <v:shape style="position:absolute;left:1272;top:1657;width:3970;height:247" coordorigin="1272,1657" coordsize="3970,247" path="m1314,1881l1316,1881,1319,1881,1314,1881xe" filled="true" fillcolor="#ffb1b1" stroked="false">
              <v:path arrowok="t"/>
              <v:fill type="solid"/>
            </v:shape>
            <v:shape style="position:absolute;left:1272;top:1657;width:3970;height:247" coordorigin="1272,1657" coordsize="3970,247" path="m5200,1881l5199,1881,5198,1881,5200,1881xe" filled="true" fillcolor="#ffb1b1" stroked="false">
              <v:path arrowok="t"/>
              <v:fill type="solid"/>
            </v:shape>
            <v:shape style="position:absolute;left:1272;top:1657;width:3970;height:247" coordorigin="1272,1657" coordsize="3970,247" path="m5234,1881l5200,1881,5198,1881,5234,1881,5234,1881xe" filled="true" fillcolor="#ffb1b1" stroked="false">
              <v:path arrowok="t"/>
              <v:fill type="solid"/>
            </v:shape>
            <v:shape style="position:absolute;left:1272;top:1657;width:3970;height:247" coordorigin="1272,1657" coordsize="3970,247" path="m1314,1881l1314,1881,1314,1881,1314,1881xe" filled="true" fillcolor="#ffb1b1" stroked="false">
              <v:path arrowok="t"/>
              <v:fill type="solid"/>
            </v:shape>
            <v:shape style="position:absolute;left:1272;top:1657;width:3970;height:247" coordorigin="1272,1657" coordsize="3970,247" path="m5204,1879l5199,1881,5200,1881,5234,1881,5235,1880,5203,1880,5204,1879xe" filled="true" fillcolor="#ffb1b1" stroked="false">
              <v:path arrowok="t"/>
              <v:fill type="solid"/>
            </v:shape>
            <v:shape style="position:absolute;left:1272;top:1657;width:3970;height:247" coordorigin="1272,1657" coordsize="3970,247" path="m1309,1879l1311,1880,1310,1879,1309,1879xe" filled="true" fillcolor="#ffb1b1" stroked="false">
              <v:path arrowok="t"/>
              <v:fill type="solid"/>
            </v:shape>
            <v:shape style="position:absolute;left:1272;top:1657;width:3970;height:247" coordorigin="1272,1657" coordsize="3970,247" path="m1310,1879l1311,1880,1312,1880,1310,1879xe" filled="true" fillcolor="#ffb1b1" stroked="false">
              <v:path arrowok="t"/>
              <v:fill type="solid"/>
            </v:shape>
            <v:shape style="position:absolute;left:1272;top:1657;width:3970;height:247" coordorigin="1272,1657" coordsize="3970,247" path="m5205,1879l5204,1879,5203,1880,5205,1879xe" filled="true" fillcolor="#ffb1b1" stroked="false">
              <v:path arrowok="t"/>
              <v:fill type="solid"/>
            </v:shape>
            <v:shape style="position:absolute;left:1272;top:1657;width:3970;height:247" coordorigin="1272,1657" coordsize="3970,247" path="m5235,1879l5205,1879,5203,1880,5235,1880,5235,1879xe" filled="true" fillcolor="#ffb1b1" stroked="false">
              <v:path arrowok="t"/>
              <v:fill type="solid"/>
            </v:shape>
            <v:shape style="position:absolute;left:1272;top:1657;width:3970;height:247" coordorigin="1272,1657" coordsize="3970,247" path="m5208,1877l5204,1879,5205,1879,5235,1879,5236,1878,5207,1878,5208,1877xe" filled="true" fillcolor="#ffb1b1" stroked="false">
              <v:path arrowok="t"/>
              <v:fill type="solid"/>
            </v:shape>
            <v:shape style="position:absolute;left:1272;top:1657;width:3970;height:247" coordorigin="1272,1657" coordsize="3970,247" path="m1309,1879l1309,1879,1310,1879,1309,1879xe" filled="true" fillcolor="#ffb1b1" stroked="false">
              <v:path arrowok="t"/>
              <v:fill type="solid"/>
            </v:shape>
            <v:shape style="position:absolute;left:1272;top:1657;width:3970;height:247" coordorigin="1272,1657" coordsize="3970,247" path="m1305,1876l1306,1878,1306,1877,1305,1876xe" filled="true" fillcolor="#ffb1b1" stroked="false">
              <v:path arrowok="t"/>
              <v:fill type="solid"/>
            </v:shape>
            <v:shape style="position:absolute;left:1272;top:1657;width:3970;height:247" coordorigin="1272,1657" coordsize="3970,247" path="m1306,1877l1306,1878,1307,1878,1306,1877xe" filled="true" fillcolor="#ffb1b1" stroked="false">
              <v:path arrowok="t"/>
              <v:fill type="solid"/>
            </v:shape>
            <v:shape style="position:absolute;left:1272;top:1657;width:3970;height:247" coordorigin="1272,1657" coordsize="3970,247" path="m5209,1876l5208,1877,5207,1878,5209,1876xe" filled="true" fillcolor="#ffb1b1" stroked="false">
              <v:path arrowok="t"/>
              <v:fill type="solid"/>
            </v:shape>
            <v:shape style="position:absolute;left:1272;top:1657;width:3970;height:247" coordorigin="1272,1657" coordsize="3970,247" path="m5237,1876l5209,1876,5207,1878,5236,1878,5237,1876xe" filled="true" fillcolor="#ffb1b1" stroked="false">
              <v:path arrowok="t"/>
              <v:fill type="solid"/>
            </v:shape>
            <v:shape style="position:absolute;left:1272;top:1657;width:3970;height:247" coordorigin="1272,1657" coordsize="3970,247" path="m1305,1876l1305,1876,1306,1877,1305,1876xe" filled="true" fillcolor="#ffb1b1" stroked="false">
              <v:path arrowok="t"/>
              <v:fill type="solid"/>
            </v:shape>
            <v:shape style="position:absolute;left:1272;top:1657;width:3970;height:247" coordorigin="1272,1657" coordsize="3970,247" path="m5212,1874l5208,1877,5209,1876,5237,1876,5238,1874,5211,1874,5212,1874xe" filled="true" fillcolor="#ffb1b1" stroked="false">
              <v:path arrowok="t"/>
              <v:fill type="solid"/>
            </v:shape>
            <v:shape style="position:absolute;left:1272;top:1657;width:3970;height:247" coordorigin="1272,1657" coordsize="3970,247" path="m1301,1873l1302,1874,1302,1874,1301,1873xe" filled="true" fillcolor="#ffb1b1" stroked="false">
              <v:path arrowok="t"/>
              <v:fill type="solid"/>
            </v:shape>
            <v:shape style="position:absolute;left:1272;top:1657;width:3970;height:247" coordorigin="1272,1657" coordsize="3970,247" path="m1302,1874l1302,1874,1303,1874,1302,1874xe" filled="true" fillcolor="#ffb1b1" stroked="false">
              <v:path arrowok="t"/>
              <v:fill type="solid"/>
            </v:shape>
            <v:shape style="position:absolute;left:1272;top:1657;width:3970;height:247" coordorigin="1272,1657" coordsize="3970,247" path="m5213,1873l5212,1874,5211,1874,5213,1873xe" filled="true" fillcolor="#ffb1b1" stroked="false">
              <v:path arrowok="t"/>
              <v:fill type="solid"/>
            </v:shape>
            <v:shape style="position:absolute;left:1272;top:1657;width:3970;height:247" coordorigin="1272,1657" coordsize="3970,247" path="m5238,1873l5213,1873,5211,1874,5238,1874,5238,1874,5238,1873xe" filled="true" fillcolor="#ffb1b1" stroked="false">
              <v:path arrowok="t"/>
              <v:fill type="solid"/>
            </v:shape>
            <v:shape style="position:absolute;left:1272;top:1657;width:3970;height:247" coordorigin="1272,1657" coordsize="3970,247" path="m5215,1870l5212,1874,5213,1873,5238,1873,5239,1871,5214,1871,5215,1870xe" filled="true" fillcolor="#ffb1b1" stroked="false">
              <v:path arrowok="t"/>
              <v:fill type="solid"/>
            </v:shape>
            <v:shape style="position:absolute;left:1272;top:1657;width:3970;height:247" coordorigin="1272,1657" coordsize="3970,247" path="m1301,1873l1301,1873,1302,1874,1301,1873xe" filled="true" fillcolor="#ffb1b1" stroked="false">
              <v:path arrowok="t"/>
              <v:fill type="solid"/>
            </v:shape>
            <v:shape style="position:absolute;left:1272;top:1657;width:3970;height:247" coordorigin="1272,1657" coordsize="3970,247" path="m1298,1869l1299,1871,1298,1870,1298,1869xe" filled="true" fillcolor="#ffb1b1" stroked="false">
              <v:path arrowok="t"/>
              <v:fill type="solid"/>
            </v:shape>
            <v:shape style="position:absolute;left:1272;top:1657;width:3970;height:247" coordorigin="1272,1657" coordsize="3970,247" path="m1298,1870l1299,1871,1299,1871,1298,1870xe" filled="true" fillcolor="#ffb1b1" stroked="false">
              <v:path arrowok="t"/>
              <v:fill type="solid"/>
            </v:shape>
            <v:shape style="position:absolute;left:1272;top:1657;width:3970;height:247" coordorigin="1272,1657" coordsize="3970,247" path="m5216,1869l5215,1870,5214,1871,5216,1869xe" filled="true" fillcolor="#ffb1b1" stroked="false">
              <v:path arrowok="t"/>
              <v:fill type="solid"/>
            </v:shape>
            <v:shape style="position:absolute;left:1272;top:1657;width:3970;height:247" coordorigin="1272,1657" coordsize="3970,247" path="m5239,1869l5216,1869,5214,1871,5239,1871,5239,1869xe" filled="true" fillcolor="#ffb1b1" stroked="false">
              <v:path arrowok="t"/>
              <v:fill type="solid"/>
            </v:shape>
            <v:shape style="position:absolute;left:1272;top:1657;width:3970;height:247" coordorigin="1272,1657" coordsize="3970,247" path="m5217,1866l5215,1870,5216,1869,5239,1869,5240,1867,5217,1867,5217,1866xe" filled="true" fillcolor="#ffb1b1" stroked="false">
              <v:path arrowok="t"/>
              <v:fill type="solid"/>
            </v:shape>
            <v:shape style="position:absolute;left:1272;top:1657;width:3970;height:247" coordorigin="1272,1657" coordsize="3970,247" path="m1298,1869l1298,1869,1298,1870,1298,1869xe" filled="true" fillcolor="#ffb1b1" stroked="false">
              <v:path arrowok="t"/>
              <v:fill type="solid"/>
            </v:shape>
            <v:shape style="position:absolute;left:1272;top:1657;width:3970;height:247" coordorigin="1272,1657" coordsize="3970,247" path="m1296,1865l1297,1867,1296,1866,1296,1865xe" filled="true" fillcolor="#ffb1b1" stroked="false">
              <v:path arrowok="t"/>
              <v:fill type="solid"/>
            </v:shape>
            <v:shape style="position:absolute;left:1272;top:1657;width:3970;height:247" coordorigin="1272,1657" coordsize="3970,247" path="m1296,1866l1297,1867,1297,1867,1296,1866xe" filled="true" fillcolor="#ffb1b1" stroked="false">
              <v:path arrowok="t"/>
              <v:fill type="solid"/>
            </v:shape>
            <v:shape style="position:absolute;left:1272;top:1657;width:3970;height:247" coordorigin="1272,1657" coordsize="3970,247" path="m5218,1865l5217,1866,5217,1867,5218,1865xe" filled="true" fillcolor="#ffb1b1" stroked="false">
              <v:path arrowok="t"/>
              <v:fill type="solid"/>
            </v:shape>
            <v:shape style="position:absolute;left:1272;top:1657;width:3970;height:247" coordorigin="1272,1657" coordsize="3970,247" path="m5241,1865l5218,1865,5217,1867,5240,1867,5241,1865,5241,1865xe" filled="true" fillcolor="#ffb1b1" stroked="false">
              <v:path arrowok="t"/>
              <v:fill type="solid"/>
            </v:shape>
            <v:shape style="position:absolute;left:1272;top:1657;width:3970;height:247" coordorigin="1272,1657" coordsize="3970,247" path="m5219,1860l5217,1866,5218,1865,5241,1865,5241,1862,5219,1862,5219,1860xe" filled="true" fillcolor="#ffb1b1" stroked="false">
              <v:path arrowok="t"/>
              <v:fill type="solid"/>
            </v:shape>
            <v:shape style="position:absolute;left:1272;top:1657;width:3970;height:247" coordorigin="1272,1657" coordsize="3970,247" path="m1296,1865l1296,1865,1296,1866,1296,1865xe" filled="true" fillcolor="#ffb1b1" stroked="false">
              <v:path arrowok="t"/>
              <v:fill type="solid"/>
            </v:shape>
            <v:shape style="position:absolute;left:1272;top:1657;width:3970;height:247" coordorigin="1272,1657" coordsize="3970,247" path="m1294,1860l1295,1862,1295,1861,1294,1860xe" filled="true" fillcolor="#ffb1b1" stroked="false">
              <v:path arrowok="t"/>
              <v:fill type="solid"/>
            </v:shape>
            <v:shape style="position:absolute;left:1272;top:1657;width:3970;height:247" coordorigin="1272,1657" coordsize="3970,247" path="m1295,1861l1295,1862,1295,1862,1295,1861xe" filled="true" fillcolor="#ffb1b1" stroked="false">
              <v:path arrowok="t"/>
              <v:fill type="solid"/>
            </v:shape>
            <v:shape style="position:absolute;left:1272;top:1657;width:3970;height:247" coordorigin="1272,1657" coordsize="3970,247" path="m5219,1860l5219,1860,5219,1862,5219,1860xe" filled="true" fillcolor="#ffb1b1" stroked="false">
              <v:path arrowok="t"/>
              <v:fill type="solid"/>
            </v:shape>
            <v:shape style="position:absolute;left:1272;top:1657;width:3970;height:247" coordorigin="1272,1657" coordsize="3970,247" path="m5241,1860l5219,1860,5219,1862,5241,1862,5241,1860xe" filled="true" fillcolor="#ffb1b1" stroked="false">
              <v:path arrowok="t"/>
              <v:fill type="solid"/>
            </v:shape>
            <v:shape style="position:absolute;left:1272;top:1657;width:3970;height:247" coordorigin="1272,1657" coordsize="3970,247" path="m1295,1860l1294,1860,1295,1861,1295,1860xe" filled="true" fillcolor="#ffb1b1" stroked="false">
              <v:path arrowok="t"/>
              <v:fill type="solid"/>
            </v:shape>
            <v:shape style="position:absolute;left:1272;top:1657;width:3970;height:247" coordorigin="1272,1657" coordsize="3970,247" path="m5241,1854l5219,1854,5219,1860,5219,1860,5241,1860,5241,1856,5241,1854xe" filled="true" fillcolor="#ffb1b1" stroked="false">
              <v:path arrowok="t"/>
              <v:fill type="solid"/>
            </v:shape>
            <v:shape style="position:absolute;left:1272;top:1657;width:3970;height:247" coordorigin="1272,1657" coordsize="3970,247" path="m1294,1855l1294,1855,1294,1855xe" filled="true" fillcolor="#ffb1b1" stroked="false">
              <v:path arrowok="t"/>
              <v:fill type="solid"/>
            </v:shape>
            <v:shape style="position:absolute;left:1272;top:1657;width:3970;height:247" coordorigin="1272,1657" coordsize="3970,247" path="m5241,1699l5219,1699,5219,1702,5219,1707,5219,1855,5219,1854,5241,1854,5241,1705,5241,1702,5219,1702,5219,1701,5241,1701,5241,1699xe" filled="true" fillcolor="#ffb1b1" stroked="false">
              <v:path arrowok="t"/>
              <v:fill type="solid"/>
            </v:shape>
            <v:shape style="position:absolute;left:1272;top:1657;width:3970;height:247" coordorigin="1272,1657" coordsize="3970,247" path="m1294,1854l1294,1855,1294,1854xe" filled="true" fillcolor="#ffb1b1" stroked="false">
              <v:path arrowok="t"/>
              <v:fill type="solid"/>
            </v:shape>
            <v:shape style="position:absolute;left:1272;top:1657;width:3970;height:247" coordorigin="1272,1657" coordsize="3970,247" path="m1294,1706l1294,1707,1294,1706xe" filled="true" fillcolor="#ffb1b1" stroked="false">
              <v:path arrowok="t"/>
              <v:fill type="solid"/>
            </v:shape>
            <v:shape style="position:absolute;left:1272;top:1657;width:3970;height:247" coordorigin="1272,1657" coordsize="3970,247" path="m5219,1706l5219,1707,5219,1706xe" filled="true" fillcolor="#ffb1b1" stroked="false">
              <v:path arrowok="t"/>
              <v:fill type="solid"/>
            </v:shape>
            <v:shape style="position:absolute;left:1272;top:1657;width:3970;height:247" coordorigin="1272,1657" coordsize="3970,247" path="m1294,1706l1294,1706,1294,1706xe" filled="true" fillcolor="#ffb1b1" stroked="false">
              <v:path arrowok="t"/>
              <v:fill type="solid"/>
            </v:shape>
            <v:shape style="position:absolute;left:1272;top:1657;width:3970;height:247" coordorigin="1272,1657" coordsize="3970,247" path="m1295,1699l1294,1702,1295,1700,1295,1699xe" filled="true" fillcolor="#ffb1b1" stroked="false">
              <v:path arrowok="t"/>
              <v:fill type="solid"/>
            </v:shape>
            <v:shape style="position:absolute;left:1272;top:1657;width:3970;height:247" coordorigin="1272,1657" coordsize="3970,247" path="m1295,1700l1294,1702,1295,1702,1295,1700xe" filled="true" fillcolor="#ffb1b1" stroked="false">
              <v:path arrowok="t"/>
              <v:fill type="solid"/>
            </v:shape>
            <v:shape style="position:absolute;left:1272;top:1657;width:3970;height:247" coordorigin="1272,1657" coordsize="3970,247" path="m5219,1699l5219,1701,5219,1702,5219,1699xe" filled="true" fillcolor="#ffb1b1" stroked="false">
              <v:path arrowok="t"/>
              <v:fill type="solid"/>
            </v:shape>
            <v:shape style="position:absolute;left:1272;top:1657;width:3970;height:247" coordorigin="1272,1657" coordsize="3970,247" path="m5217,1696l5219,1701,5219,1699,5241,1699,5241,1697,5218,1697,5217,1696xe" filled="true" fillcolor="#ffb1b1" stroked="false">
              <v:path arrowok="t"/>
              <v:fill type="solid"/>
            </v:shape>
            <v:shape style="position:absolute;left:1272;top:1657;width:3970;height:247" coordorigin="1272,1657" coordsize="3970,247" path="m1295,1699l1295,1699,1295,1700,1295,1699xe" filled="true" fillcolor="#ffb1b1" stroked="false">
              <v:path arrowok="t"/>
              <v:fill type="solid"/>
            </v:shape>
            <v:shape style="position:absolute;left:1272;top:1657;width:3970;height:247" coordorigin="1272,1657" coordsize="3970,247" path="m1297,1695l1296,1697,1296,1696,1297,1695xe" filled="true" fillcolor="#ffb1b1" stroked="false">
              <v:path arrowok="t"/>
              <v:fill type="solid"/>
            </v:shape>
            <v:shape style="position:absolute;left:1272;top:1657;width:3970;height:247" coordorigin="1272,1657" coordsize="3970,247" path="m1296,1696l1296,1697,1296,1697,1296,1696xe" filled="true" fillcolor="#ffb1b1" stroked="false">
              <v:path arrowok="t"/>
              <v:fill type="solid"/>
            </v:shape>
            <v:shape style="position:absolute;left:1272;top:1657;width:3970;height:247" coordorigin="1272,1657" coordsize="3970,247" path="m5217,1695l5217,1696,5218,1697,5217,1695xe" filled="true" fillcolor="#ffb1b1" stroked="false">
              <v:path arrowok="t"/>
              <v:fill type="solid"/>
            </v:shape>
            <v:shape style="position:absolute;left:1272;top:1657;width:3970;height:247" coordorigin="1272,1657" coordsize="3970,247" path="m5240,1695l5217,1695,5218,1697,5241,1697,5241,1696,5240,1695xe" filled="true" fillcolor="#ffb1b1" stroked="false">
              <v:path arrowok="t"/>
              <v:fill type="solid"/>
            </v:shape>
            <v:shape style="position:absolute;left:1272;top:1657;width:3970;height:247" coordorigin="1272,1657" coordsize="3970,247" path="m1297,1695l1297,1695,1296,1696,1297,1695xe" filled="true" fillcolor="#ffb1b1" stroked="false">
              <v:path arrowok="t"/>
              <v:fill type="solid"/>
            </v:shape>
            <v:shape style="position:absolute;left:1272;top:1657;width:3970;height:247" coordorigin="1272,1657" coordsize="3970,247" path="m5215,1691l5217,1696,5217,1695,5240,1695,5239,1692,5216,1692,5215,1691xe" filled="true" fillcolor="#ffb1b1" stroked="false">
              <v:path arrowok="t"/>
              <v:fill type="solid"/>
            </v:shape>
            <v:shape style="position:absolute;left:1272;top:1657;width:3970;height:247" coordorigin="1272,1657" coordsize="3970,247" path="m1299,1690l1298,1692,1299,1691,1299,1690xe" filled="true" fillcolor="#ffb1b1" stroked="false">
              <v:path arrowok="t"/>
              <v:fill type="solid"/>
            </v:shape>
            <v:shape style="position:absolute;left:1272;top:1657;width:3970;height:247" coordorigin="1272,1657" coordsize="3970,247" path="m1299,1691l1298,1692,1298,1692,1299,1691xe" filled="true" fillcolor="#ffb1b1" stroked="false">
              <v:path arrowok="t"/>
              <v:fill type="solid"/>
            </v:shape>
            <v:shape style="position:absolute;left:1272;top:1657;width:3970;height:247" coordorigin="1272,1657" coordsize="3970,247" path="m5214,1690l5215,1691,5216,1692,5214,1690xe" filled="true" fillcolor="#ffb1b1" stroked="false">
              <v:path arrowok="t"/>
              <v:fill type="solid"/>
            </v:shape>
            <v:shape style="position:absolute;left:1272;top:1657;width:3970;height:247" coordorigin="1272,1657" coordsize="3970,247" path="m5239,1690l5214,1690,5216,1692,5239,1692,5239,1690xe" filled="true" fillcolor="#ffb1b1" stroked="false">
              <v:path arrowok="t"/>
              <v:fill type="solid"/>
            </v:shape>
            <v:shape style="position:absolute;left:1272;top:1657;width:3970;height:247" coordorigin="1272,1657" coordsize="3970,247" path="m1299,1690l1299,1690,1299,1691,1299,1690xe" filled="true" fillcolor="#ffb1b1" stroked="false">
              <v:path arrowok="t"/>
              <v:fill type="solid"/>
            </v:shape>
            <v:shape style="position:absolute;left:1272;top:1657;width:3970;height:247" coordorigin="1272,1657" coordsize="3970,247" path="m5212,1687l5215,1691,5214,1690,5239,1690,5238,1688,5213,1688,5212,1687xe" filled="true" fillcolor="#ffb1b1" stroked="false">
              <v:path arrowok="t"/>
              <v:fill type="solid"/>
            </v:shape>
            <v:shape style="position:absolute;left:1272;top:1657;width:3970;height:247" coordorigin="1272,1657" coordsize="3970,247" path="m1302,1687l1301,1688,1302,1687,1302,1687xe" filled="true" fillcolor="#ffb1b1" stroked="false">
              <v:path arrowok="t"/>
              <v:fill type="solid"/>
            </v:shape>
            <v:shape style="position:absolute;left:1272;top:1657;width:3970;height:247" coordorigin="1272,1657" coordsize="3970,247" path="m1302,1687l1301,1688,1301,1688,1302,1687xe" filled="true" fillcolor="#ffb1b1" stroked="false">
              <v:path arrowok="t"/>
              <v:fill type="solid"/>
            </v:shape>
            <v:shape style="position:absolute;left:1272;top:1657;width:3970;height:247" coordorigin="1272,1657" coordsize="3970,247" path="m5211,1687l5212,1687,5213,1688,5211,1687xe" filled="true" fillcolor="#ffb1b1" stroked="false">
              <v:path arrowok="t"/>
              <v:fill type="solid"/>
            </v:shape>
            <v:shape style="position:absolute;left:1272;top:1657;width:3970;height:247" coordorigin="1272,1657" coordsize="3970,247" path="m5238,1687l5211,1687,5213,1688,5238,1688,5238,1687,5238,1687xe" filled="true" fillcolor="#ffb1b1" stroked="false">
              <v:path arrowok="t"/>
              <v:fill type="solid"/>
            </v:shape>
            <v:shape style="position:absolute;left:1272;top:1657;width:3970;height:247" coordorigin="1272,1657" coordsize="3970,247" path="m1303,1687l1302,1687,1302,1687,1303,1687xe" filled="true" fillcolor="#ffb1b1" stroked="false">
              <v:path arrowok="t"/>
              <v:fill type="solid"/>
            </v:shape>
            <v:shape style="position:absolute;left:1272;top:1657;width:3970;height:247" coordorigin="1272,1657" coordsize="3970,247" path="m5208,1684l5212,1687,5211,1687,5238,1687,5237,1685,5209,1685,5208,1684xe" filled="true" fillcolor="#ffb1b1" stroked="false">
              <v:path arrowok="t"/>
              <v:fill type="solid"/>
            </v:shape>
            <v:shape style="position:absolute;left:1272;top:1657;width:3970;height:247" coordorigin="1272,1657" coordsize="3970,247" path="m1306,1683l1305,1685,1306,1684,1306,1683xe" filled="true" fillcolor="#ffb1b1" stroked="false">
              <v:path arrowok="t"/>
              <v:fill type="solid"/>
            </v:shape>
            <v:shape style="position:absolute;left:1272;top:1657;width:3970;height:247" coordorigin="1272,1657" coordsize="3970,247" path="m1306,1684l1305,1685,1305,1685,1306,1684xe" filled="true" fillcolor="#ffb1b1" stroked="false">
              <v:path arrowok="t"/>
              <v:fill type="solid"/>
            </v:shape>
            <v:shape style="position:absolute;left:1272;top:1657;width:3970;height:247" coordorigin="1272,1657" coordsize="3970,247" path="m5207,1683l5208,1684,5209,1685,5207,1683xe" filled="true" fillcolor="#ffb1b1" stroked="false">
              <v:path arrowok="t"/>
              <v:fill type="solid"/>
            </v:shape>
            <v:shape style="position:absolute;left:1272;top:1657;width:3970;height:247" coordorigin="1272,1657" coordsize="3970,247" path="m5236,1683l5207,1683,5209,1685,5237,1685,5236,1683xe" filled="true" fillcolor="#ffb1b1" stroked="false">
              <v:path arrowok="t"/>
              <v:fill type="solid"/>
            </v:shape>
            <v:shape style="position:absolute;left:1272;top:1657;width:3970;height:247" coordorigin="1272,1657" coordsize="3970,247" path="m5204,1682l5208,1684,5207,1683,5236,1683,5235,1682,5205,1682,5204,1682xe" filled="true" fillcolor="#ffb1b1" stroked="false">
              <v:path arrowok="t"/>
              <v:fill type="solid"/>
            </v:shape>
            <v:shape style="position:absolute;left:1272;top:1657;width:3970;height:247" coordorigin="1272,1657" coordsize="3970,247" path="m1307,1683l1306,1683,1306,1684,1307,1683xe" filled="true" fillcolor="#ffb1b1" stroked="false">
              <v:path arrowok="t"/>
              <v:fill type="solid"/>
            </v:shape>
            <v:shape style="position:absolute;left:1272;top:1657;width:3970;height:247" coordorigin="1272,1657" coordsize="3970,247" path="m1311,1681l1309,1682,1310,1682,1311,1681xe" filled="true" fillcolor="#ffb1b1" stroked="false">
              <v:path arrowok="t"/>
              <v:fill type="solid"/>
            </v:shape>
            <v:shape style="position:absolute;left:1272;top:1657;width:3970;height:247" coordorigin="1272,1657" coordsize="3970,247" path="m1310,1682l1309,1682,1309,1682,1310,1682xe" filled="true" fillcolor="#ffb1b1" stroked="false">
              <v:path arrowok="t"/>
              <v:fill type="solid"/>
            </v:shape>
            <v:shape style="position:absolute;left:1272;top:1657;width:3970;height:247" coordorigin="1272,1657" coordsize="3970,247" path="m5203,1681l5204,1682,5205,1682,5203,1681xe" filled="true" fillcolor="#ffb1b1" stroked="false">
              <v:path arrowok="t"/>
              <v:fill type="solid"/>
            </v:shape>
            <v:shape style="position:absolute;left:1272;top:1657;width:3970;height:247" coordorigin="1272,1657" coordsize="3970,247" path="m5235,1681l5203,1681,5205,1682,5235,1682,5235,1681xe" filled="true" fillcolor="#ffb1b1" stroked="false">
              <v:path arrowok="t"/>
              <v:fill type="solid"/>
            </v:shape>
            <v:shape style="position:absolute;left:1272;top:1657;width:3970;height:247" coordorigin="1272,1657" coordsize="3970,247" path="m1312,1681l1311,1681,1310,1682,1312,1681xe" filled="true" fillcolor="#ffb1b1" stroked="false">
              <v:path arrowok="t"/>
              <v:fill type="solid"/>
            </v:shape>
            <v:shape style="position:absolute;left:1272;top:1657;width:3970;height:247" coordorigin="1272,1657" coordsize="3970,247" path="m5199,1680l5204,1682,5203,1681,5235,1681,5234,1680,5200,1680,5199,1680xe" filled="true" fillcolor="#ffb1b1" stroked="false">
              <v:path arrowok="t"/>
              <v:fill type="solid"/>
            </v:shape>
            <v:shape style="position:absolute;left:1272;top:1657;width:3970;height:247" coordorigin="1272,1657" coordsize="3970,247" path="m1316,1680l1314,1680,1315,1680,1316,1680xe" filled="true" fillcolor="#ffb1b1" stroked="false">
              <v:path arrowok="t"/>
              <v:fill type="solid"/>
            </v:shape>
            <v:shape style="position:absolute;left:1272;top:1657;width:3970;height:247" coordorigin="1272,1657" coordsize="3970,247" path="m1315,1680l1314,1680,1315,1680,1315,1680xe" filled="true" fillcolor="#ffb1b1" stroked="false">
              <v:path arrowok="t"/>
              <v:fill type="solid"/>
            </v:shape>
            <v:shape style="position:absolute;left:1272;top:1657;width:3970;height:247" coordorigin="1272,1657" coordsize="3970,247" path="m5198,1680l5199,1680,5200,1680,5198,1680xe" filled="true" fillcolor="#ffb1b1" stroked="false">
              <v:path arrowok="t"/>
              <v:fill type="solid"/>
            </v:shape>
            <v:shape style="position:absolute;left:1272;top:1657;width:3970;height:247" coordorigin="1272,1657" coordsize="3970,247" path="m5234,1680l5198,1680,5200,1680,5234,1680,5234,1680xe" filled="true" fillcolor="#ffb1b1" stroked="false">
              <v:path arrowok="t"/>
              <v:fill type="solid"/>
            </v:shape>
            <v:shape style="position:absolute;left:1272;top:1657;width:3970;height:247" coordorigin="1272,1657" coordsize="3970,247" path="m5234,1680l5192,1680,5199,1680,5198,1680,5234,1680,5234,1680xe" filled="true" fillcolor="#ffb1b1" stroked="false">
              <v:path arrowok="t"/>
              <v:fill type="solid"/>
            </v:shape>
            <v:shape style="position:absolute;left:1272;top:1657;width:3970;height:247" coordorigin="1272,1657" coordsize="3970,247" path="m1317,1680l1316,1680,1315,1680,1317,1680xe" filled="true" fillcolor="#ffb1b1" stroked="false">
              <v:path arrowok="t"/>
              <v:fill type="solid"/>
            </v:shape>
            <v:shape style="position:absolute;left:1272;top:1657;width:3970;height:247" coordorigin="1272,1657" coordsize="3970,247" path="m5192,1680l1321,1680,1320,1680,5194,1680,5192,1680xe" filled="true" fillcolor="#ffb1b1" stroked="false">
              <v:path arrowok="t"/>
              <v:fill type="solid"/>
            </v:shape>
            <w10:wrap type="none"/>
          </v:group>
        </w:pict>
      </w:r>
      <w:r>
        <w:rPr/>
        <w:pict>
          <v:group style="position:absolute;margin-left:120.493721pt;margin-top:105.092506pt;width:140.7pt;height:12pt;mso-position-horizontal-relative:page;mso-position-vertical-relative:paragraph;z-index:-411424" coordorigin="2410,2102" coordsize="2814,240">
            <v:shape style="position:absolute;left:2410;top:2102;width:2814;height:240" coordorigin="2410,2102" coordsize="2814,240" path="m2410,2341l5223,2341,5223,2102,2410,2102,2410,2341xe" filled="false" stroked="true" strokeweight="1.120531pt" strokecolor="#81a6bd">
              <v:path arrowok="t"/>
              <v:stroke dashstyle="longDash"/>
            </v:shape>
            <w10:wrap type="none"/>
          </v:group>
        </w:pict>
      </w:r>
      <w:r>
        <w:rPr/>
        <w:pict>
          <v:group style="position:absolute;margin-left:120.861938pt;margin-top:126.01123pt;width:140.3pt;height:11.25pt;mso-position-horizontal-relative:page;mso-position-vertical-relative:paragraph;z-index:-411400" coordorigin="2417,2520" coordsize="2806,225">
            <v:shape style="position:absolute;left:2417;top:2520;width:2806;height:225" coordorigin="2417,2520" coordsize="2806,225" path="m2417,2744l5223,2744,5223,2520,2417,2520,2417,2744xe" filled="false" stroked="true" strokeweight="1.120544pt" strokecolor="#ff3333">
              <v:path arrowok="t"/>
              <v:stroke dashstyle="longDash"/>
            </v:shape>
            <w10:wrap type="none"/>
          </v:group>
        </w:pict>
      </w:r>
      <w:r>
        <w:rPr>
          <w:rFonts w:ascii="Times New Roman" w:hAnsi="Times New Roman" w:cs="Times New Roman" w:eastAsia="Times New Roman" w:hint="default"/>
        </w:rPr>
        <w:t>Mini</w:t>
      </w:r>
      <w:r>
        <w:rPr>
          <w:rFonts w:ascii="Times New Roman" w:hAnsi="Times New Roman" w:cs="Times New Roman" w:eastAsia="Times New Roman" w:hint="default"/>
          <w:spacing w:val="-4"/>
        </w:rPr>
        <w:t> </w:t>
      </w:r>
      <w:r>
        <w:rPr>
          <w:rFonts w:ascii="Times New Roman" w:hAnsi="Times New Roman" w:cs="Times New Roman" w:eastAsia="Times New Roman" w:hint="default"/>
        </w:rPr>
        <w:t>LED</w:t>
      </w:r>
      <w:r>
        <w:rPr>
          <w:rFonts w:ascii="Times New Roman" w:hAnsi="Times New Roman" w:cs="Times New Roman" w:eastAsia="Times New Roman" w:hint="default"/>
          <w:spacing w:val="-3"/>
        </w:rPr>
        <w:t> </w:t>
      </w:r>
      <w:r>
        <w:rPr/>
        <w:t>技术成功导入市场，需求有望</w:t>
      </w:r>
      <w:r>
        <w:rPr>
          <w:spacing w:val="-53"/>
        </w:rPr>
        <w:t> </w:t>
      </w:r>
      <w:r>
        <w:rPr>
          <w:rFonts w:ascii="Times New Roman" w:hAnsi="Times New Roman" w:cs="Times New Roman" w:eastAsia="Times New Roman" w:hint="default"/>
        </w:rPr>
        <w:t>2020</w:t>
      </w:r>
      <w:r>
        <w:rPr>
          <w:rFonts w:ascii="Times New Roman" w:hAnsi="Times New Roman" w:cs="Times New Roman" w:eastAsia="Times New Roman" w:hint="default"/>
          <w:spacing w:val="-2"/>
        </w:rPr>
        <w:t> </w:t>
      </w:r>
      <w:r>
        <w:rPr/>
        <w:t>年爆发，</w:t>
      </w:r>
      <w:r>
        <w:rPr>
          <w:rFonts w:ascii="Times New Roman" w:hAnsi="Times New Roman" w:cs="Times New Roman" w:eastAsia="Times New Roman" w:hint="default"/>
        </w:rPr>
        <w:t>Micro</w:t>
      </w:r>
      <w:r>
        <w:rPr>
          <w:rFonts w:ascii="Times New Roman" w:hAnsi="Times New Roman" w:cs="Times New Roman" w:eastAsia="Times New Roman" w:hint="default"/>
          <w:spacing w:val="-4"/>
        </w:rPr>
        <w:t> </w:t>
      </w:r>
      <w:r>
        <w:rPr>
          <w:rFonts w:ascii="Times New Roman" w:hAnsi="Times New Roman" w:cs="Times New Roman" w:eastAsia="Times New Roman" w:hint="default"/>
        </w:rPr>
        <w:t>LED</w:t>
      </w:r>
      <w:r>
        <w:rPr>
          <w:rFonts w:ascii="Times New Roman" w:hAnsi="Times New Roman" w:cs="Times New Roman" w:eastAsia="Times New Roman" w:hint="default"/>
          <w:spacing w:val="-2"/>
        </w:rPr>
        <w:t> </w:t>
      </w:r>
      <w:r>
        <w:rPr/>
        <w:t>市场广阔，未来可期，国产</w:t>
      </w:r>
      <w:r>
        <w:rPr>
          <w:spacing w:val="-49"/>
        </w:rPr>
        <w:t> </w:t>
      </w:r>
      <w:r>
        <w:rPr>
          <w:rFonts w:ascii="Times New Roman" w:hAnsi="Times New Roman" w:cs="Times New Roman" w:eastAsia="Times New Roman" w:hint="default"/>
        </w:rPr>
        <w:t>LED</w:t>
      </w:r>
      <w:r>
        <w:rPr>
          <w:rFonts w:ascii="Times New Roman" w:hAnsi="Times New Roman" w:cs="Times New Roman" w:eastAsia="Times New Roman" w:hint="default"/>
          <w:spacing w:val="-3"/>
        </w:rPr>
        <w:t> </w:t>
      </w:r>
      <w:r>
        <w:rPr/>
        <w:t>厂商有 </w:t>
      </w:r>
      <w:r>
        <w:rPr>
          <w:w w:val="99"/>
        </w:rPr>
        <w:t>望受益。建议关注三安光电</w:t>
      </w:r>
      <w:r>
        <w:rPr>
          <w:rFonts w:ascii="Times New Roman" w:hAnsi="Times New Roman" w:cs="Times New Roman" w:eastAsia="Times New Roman" w:hint="default"/>
          <w:w w:val="99"/>
        </w:rPr>
        <w:t>/</w:t>
      </w:r>
      <w:r>
        <w:rPr>
          <w:w w:val="99"/>
        </w:rPr>
        <w:t>华灿光电（</w:t>
      </w:r>
      <w:r>
        <w:rPr>
          <w:rFonts w:ascii="Times New Roman" w:hAnsi="Times New Roman" w:cs="Times New Roman" w:eastAsia="Times New Roman" w:hint="default"/>
          <w:w w:val="99"/>
        </w:rPr>
        <w:t>LED </w:t>
      </w:r>
      <w:r>
        <w:rPr>
          <w:spacing w:val="-6"/>
          <w:w w:val="99"/>
        </w:rPr>
        <w:t>外延）、瑞丰光电</w:t>
      </w:r>
      <w:r>
        <w:rPr>
          <w:rFonts w:ascii="Times New Roman" w:hAnsi="Times New Roman" w:cs="Times New Roman" w:eastAsia="Times New Roman" w:hint="default"/>
          <w:spacing w:val="-6"/>
          <w:w w:val="99"/>
        </w:rPr>
        <w:t>/</w:t>
      </w:r>
      <w:r>
        <w:rPr>
          <w:spacing w:val="-6"/>
          <w:w w:val="99"/>
        </w:rPr>
        <w:t>国星光电（</w:t>
      </w:r>
      <w:r>
        <w:rPr>
          <w:rFonts w:ascii="Times New Roman" w:hAnsi="Times New Roman" w:cs="Times New Roman" w:eastAsia="Times New Roman" w:hint="default"/>
          <w:spacing w:val="-6"/>
          <w:w w:val="99"/>
        </w:rPr>
        <w:t>LED</w:t>
      </w:r>
      <w:r>
        <w:rPr>
          <w:rFonts w:ascii="Times New Roman" w:hAnsi="Times New Roman" w:cs="Times New Roman" w:eastAsia="Times New Roman" w:hint="default"/>
          <w:w w:val="99"/>
        </w:rPr>
        <w:t> </w:t>
      </w:r>
      <w:r>
        <w:rPr>
          <w:spacing w:val="-7"/>
          <w:w w:val="99"/>
        </w:rPr>
        <w:t>封装）、中微公司（</w:t>
      </w:r>
      <w:r>
        <w:rPr>
          <w:rFonts w:ascii="Times New Roman" w:hAnsi="Times New Roman" w:cs="Times New Roman" w:eastAsia="Times New Roman" w:hint="default"/>
          <w:spacing w:val="-7"/>
          <w:w w:val="99"/>
        </w:rPr>
        <w:t>MOCVD</w:t>
      </w:r>
      <w:r>
        <w:rPr>
          <w:rFonts w:ascii="Times New Roman" w:hAnsi="Times New Roman" w:cs="Times New Roman" w:eastAsia="Times New Roman" w:hint="default"/>
          <w:w w:val="99"/>
        </w:rPr>
        <w:t> </w:t>
      </w:r>
      <w:r>
        <w:rPr>
          <w:w w:val="99"/>
        </w:rPr>
        <w:t>设 </w:t>
      </w:r>
      <w:r>
        <w:rPr/>
        <w:t>备）</w:t>
      </w:r>
    </w:p>
    <w:p>
      <w:pPr>
        <w:spacing w:line="240" w:lineRule="auto" w:before="3" w:after="0"/>
        <w:ind w:right="0"/>
        <w:rPr>
          <w:rFonts w:ascii="宋体" w:hAnsi="宋体" w:cs="宋体" w:eastAsia="宋体" w:hint="default"/>
          <w:sz w:val="19"/>
          <w:szCs w:val="19"/>
        </w:rPr>
      </w:pPr>
    </w:p>
    <w:tbl>
      <w:tblPr>
        <w:tblW w:w="0" w:type="auto"/>
        <w:jc w:val="left"/>
        <w:tblInd w:w="118" w:type="dxa"/>
        <w:tblLayout w:type="fixed"/>
        <w:tblCellMar>
          <w:top w:w="0" w:type="dxa"/>
          <w:left w:w="0" w:type="dxa"/>
          <w:bottom w:w="0" w:type="dxa"/>
          <w:right w:w="0" w:type="dxa"/>
        </w:tblCellMar>
        <w:tblLook w:val="01E0"/>
      </w:tblPr>
      <w:tblGrid>
        <w:gridCol w:w="4105"/>
        <w:gridCol w:w="5597"/>
      </w:tblGrid>
      <w:tr>
        <w:trPr>
          <w:trHeight w:val="251" w:hRule="exact"/>
        </w:trPr>
        <w:tc>
          <w:tcPr>
            <w:tcW w:w="4105" w:type="dxa"/>
            <w:tcBorders>
              <w:top w:val="nil" w:sz="6" w:space="0" w:color="auto"/>
              <w:left w:val="nil" w:sz="6" w:space="0" w:color="auto"/>
              <w:bottom w:val="single" w:sz="4" w:space="0" w:color="044B80"/>
              <w:right w:val="nil" w:sz="6" w:space="0" w:color="auto"/>
            </w:tcBorders>
          </w:tcPr>
          <w:p>
            <w:pPr>
              <w:pStyle w:val="TableParagraph"/>
              <w:spacing w:line="200" w:lineRule="exact"/>
              <w:ind w:left="122" w:right="0"/>
              <w:jc w:val="left"/>
              <w:rPr>
                <w:rFonts w:ascii="Microsoft JhengHei" w:hAnsi="Microsoft JhengHei" w:cs="Microsoft JhengHei" w:eastAsia="Microsoft JhengHei" w:hint="default"/>
                <w:sz w:val="18"/>
                <w:szCs w:val="18"/>
              </w:rPr>
            </w:pPr>
            <w:bookmarkStart w:name="_bookmark190" w:id="191"/>
            <w:bookmarkEnd w:id="191"/>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139</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Mini LED</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供应链厂商分布</w:t>
            </w:r>
            <w:r>
              <w:rPr>
                <w:rFonts w:ascii="Microsoft JhengHei" w:hAnsi="Microsoft JhengHei" w:cs="Microsoft JhengHei" w:eastAsia="Microsoft JhengHei" w:hint="default"/>
                <w:sz w:val="18"/>
                <w:szCs w:val="18"/>
              </w:rPr>
            </w:r>
          </w:p>
        </w:tc>
        <w:tc>
          <w:tcPr>
            <w:tcW w:w="5597" w:type="dxa"/>
            <w:tcBorders>
              <w:top w:val="nil" w:sz="6" w:space="0" w:color="auto"/>
              <w:left w:val="nil" w:sz="6" w:space="0" w:color="auto"/>
              <w:bottom w:val="single" w:sz="4" w:space="0" w:color="044B80"/>
              <w:right w:val="nil" w:sz="6" w:space="0" w:color="auto"/>
            </w:tcBorders>
          </w:tcPr>
          <w:p>
            <w:pPr>
              <w:pStyle w:val="TableParagraph"/>
              <w:spacing w:line="200" w:lineRule="exact"/>
              <w:ind w:left="425" w:right="0"/>
              <w:jc w:val="left"/>
              <w:rPr>
                <w:rFonts w:ascii="Microsoft JhengHei" w:hAnsi="Microsoft JhengHei" w:cs="Microsoft JhengHei" w:eastAsia="Microsoft JhengHei" w:hint="default"/>
                <w:sz w:val="18"/>
                <w:szCs w:val="18"/>
              </w:rPr>
            </w:pPr>
            <w:bookmarkStart w:name="_bookmark191" w:id="192"/>
            <w:bookmarkEnd w:id="192"/>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140</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Micro LED</w:t>
            </w:r>
            <w:r>
              <w:rPr>
                <w:rFonts w:ascii="Arial" w:hAnsi="Arial" w:cs="Arial" w:eastAsia="Arial" w:hint="default"/>
                <w:b/>
                <w:bCs/>
                <w:spacing w:val="-3"/>
                <w:sz w:val="18"/>
                <w:szCs w:val="18"/>
              </w:rPr>
              <w:t> </w:t>
            </w:r>
            <w:r>
              <w:rPr>
                <w:rFonts w:ascii="Microsoft JhengHei" w:hAnsi="Microsoft JhengHei" w:cs="Microsoft JhengHei" w:eastAsia="Microsoft JhengHei" w:hint="default"/>
                <w:b/>
                <w:bCs/>
                <w:sz w:val="18"/>
                <w:szCs w:val="18"/>
              </w:rPr>
              <w:t>显示出货量预计增速明显</w:t>
            </w:r>
            <w:r>
              <w:rPr>
                <w:rFonts w:ascii="Microsoft JhengHei" w:hAnsi="Microsoft JhengHei" w:cs="Microsoft JhengHei" w:eastAsia="Microsoft JhengHei" w:hint="default"/>
                <w:sz w:val="18"/>
                <w:szCs w:val="18"/>
              </w:rPr>
            </w:r>
          </w:p>
        </w:tc>
      </w:tr>
      <w:tr>
        <w:trPr>
          <w:trHeight w:val="3442" w:hRule="exact"/>
        </w:trPr>
        <w:tc>
          <w:tcPr>
            <w:tcW w:w="4105" w:type="dxa"/>
            <w:tcBorders>
              <w:top w:val="single" w:sz="4" w:space="0" w:color="044B80"/>
              <w:left w:val="nil" w:sz="6" w:space="0" w:color="auto"/>
              <w:bottom w:val="single" w:sz="4" w:space="0" w:color="044B80"/>
              <w:right w:val="nil" w:sz="6" w:space="0" w:color="auto"/>
            </w:tcBorders>
          </w:tcPr>
          <w:p>
            <w:pPr>
              <w:pStyle w:val="TableParagraph"/>
              <w:spacing w:line="240" w:lineRule="auto" w:before="80"/>
              <w:ind w:left="170" w:right="0"/>
              <w:jc w:val="center"/>
              <w:rPr>
                <w:rFonts w:ascii="微软雅黑" w:hAnsi="微软雅黑" w:cs="微软雅黑" w:eastAsia="微软雅黑" w:hint="default"/>
                <w:sz w:val="11"/>
                <w:szCs w:val="11"/>
              </w:rPr>
            </w:pPr>
            <w:r>
              <w:rPr>
                <w:rFonts w:ascii="微软雅黑" w:hAnsi="微软雅黑" w:cs="微软雅黑" w:eastAsia="微软雅黑" w:hint="default"/>
                <w:b/>
                <w:bCs/>
                <w:color w:val="FF8080"/>
                <w:sz w:val="11"/>
                <w:szCs w:val="11"/>
              </w:rPr>
              <w:t>Mini LED</w:t>
            </w:r>
            <w:r>
              <w:rPr>
                <w:rFonts w:ascii="微软雅黑" w:hAnsi="微软雅黑" w:cs="微软雅黑" w:eastAsia="微软雅黑" w:hint="default"/>
                <w:b/>
                <w:bCs/>
                <w:color w:val="FF8080"/>
                <w:spacing w:val="3"/>
                <w:sz w:val="11"/>
                <w:szCs w:val="11"/>
              </w:rPr>
              <w:t> </w:t>
            </w:r>
            <w:r>
              <w:rPr>
                <w:rFonts w:ascii="微软雅黑" w:hAnsi="微软雅黑" w:cs="微软雅黑" w:eastAsia="微软雅黑" w:hint="default"/>
                <w:b/>
                <w:bCs/>
                <w:color w:val="FF8080"/>
                <w:sz w:val="11"/>
                <w:szCs w:val="11"/>
              </w:rPr>
              <w:t>供应链</w:t>
            </w:r>
            <w:r>
              <w:rPr>
                <w:rFonts w:ascii="微软雅黑" w:hAnsi="微软雅黑" w:cs="微软雅黑" w:eastAsia="微软雅黑" w:hint="default"/>
                <w:sz w:val="11"/>
                <w:szCs w:val="11"/>
              </w:rPr>
            </w:r>
          </w:p>
          <w:p>
            <w:pPr>
              <w:pStyle w:val="TableParagraph"/>
              <w:spacing w:line="240" w:lineRule="auto"/>
              <w:ind w:right="0"/>
              <w:jc w:val="left"/>
              <w:rPr>
                <w:rFonts w:ascii="宋体" w:hAnsi="宋体" w:cs="宋体" w:eastAsia="宋体" w:hint="default"/>
                <w:sz w:val="10"/>
                <w:szCs w:val="10"/>
              </w:rPr>
            </w:pPr>
          </w:p>
          <w:p>
            <w:pPr>
              <w:pStyle w:val="TableParagraph"/>
              <w:spacing w:line="240" w:lineRule="auto" w:before="9"/>
              <w:ind w:right="0"/>
              <w:jc w:val="left"/>
              <w:rPr>
                <w:rFonts w:ascii="宋体" w:hAnsi="宋体" w:cs="宋体" w:eastAsia="宋体" w:hint="default"/>
                <w:sz w:val="8"/>
                <w:szCs w:val="8"/>
              </w:rPr>
            </w:pPr>
          </w:p>
          <w:p>
            <w:pPr>
              <w:pStyle w:val="TableParagraph"/>
              <w:tabs>
                <w:tab w:pos="2259" w:val="left" w:leader="none"/>
              </w:tabs>
              <w:spacing w:line="240" w:lineRule="auto"/>
              <w:ind w:left="368" w:right="0"/>
              <w:jc w:val="left"/>
              <w:rPr>
                <w:rFonts w:ascii="微软雅黑" w:hAnsi="微软雅黑" w:cs="微软雅黑" w:eastAsia="微软雅黑" w:hint="default"/>
                <w:sz w:val="11"/>
                <w:szCs w:val="11"/>
              </w:rPr>
            </w:pPr>
            <w:r>
              <w:rPr>
                <w:rFonts w:ascii="微软雅黑" w:hAnsi="微软雅黑" w:cs="微软雅黑" w:eastAsia="微软雅黑" w:hint="default"/>
                <w:b/>
                <w:bCs/>
                <w:color w:val="FFFFFF"/>
                <w:spacing w:val="-1"/>
                <w:position w:val="1"/>
                <w:sz w:val="11"/>
                <w:szCs w:val="11"/>
              </w:rPr>
              <w:t>PSS</w:t>
            </w:r>
            <w:r>
              <w:rPr>
                <w:rFonts w:ascii="微软雅黑" w:hAnsi="微软雅黑" w:cs="微软雅黑" w:eastAsia="微软雅黑" w:hint="default"/>
                <w:b/>
                <w:bCs/>
                <w:color w:val="FFFFFF"/>
                <w:spacing w:val="-1"/>
                <w:position w:val="1"/>
                <w:sz w:val="11"/>
                <w:szCs w:val="11"/>
              </w:rPr>
              <w:t>基板</w:t>
              <w:tab/>
            </w:r>
            <w:r>
              <w:rPr>
                <w:rFonts w:ascii="微软雅黑" w:hAnsi="微软雅黑" w:cs="微软雅黑" w:eastAsia="微软雅黑" w:hint="default"/>
                <w:b/>
                <w:bCs/>
                <w:color w:val="81A6BD"/>
                <w:spacing w:val="-1"/>
                <w:sz w:val="11"/>
                <w:szCs w:val="11"/>
              </w:rPr>
              <w:t>兆远、安可、锐捷</w:t>
            </w:r>
            <w:r>
              <w:rPr>
                <w:rFonts w:ascii="微软雅黑" w:hAnsi="微软雅黑" w:cs="微软雅黑" w:eastAsia="微软雅黑" w:hint="default"/>
                <w:sz w:val="11"/>
                <w:szCs w:val="11"/>
              </w:rPr>
            </w:r>
          </w:p>
          <w:p>
            <w:pPr>
              <w:pStyle w:val="TableParagraph"/>
              <w:spacing w:line="240" w:lineRule="auto" w:before="1"/>
              <w:ind w:right="0"/>
              <w:jc w:val="left"/>
              <w:rPr>
                <w:rFonts w:ascii="宋体" w:hAnsi="宋体" w:cs="宋体" w:eastAsia="宋体" w:hint="default"/>
                <w:sz w:val="16"/>
                <w:szCs w:val="16"/>
              </w:rPr>
            </w:pPr>
          </w:p>
          <w:p>
            <w:pPr>
              <w:pStyle w:val="TableParagraph"/>
              <w:tabs>
                <w:tab w:pos="1646" w:val="left" w:leader="none"/>
              </w:tabs>
              <w:spacing w:line="240" w:lineRule="auto"/>
              <w:ind w:left="362" w:right="0"/>
              <w:jc w:val="left"/>
              <w:rPr>
                <w:rFonts w:ascii="微软雅黑" w:hAnsi="微软雅黑" w:cs="微软雅黑" w:eastAsia="微软雅黑" w:hint="default"/>
                <w:sz w:val="11"/>
                <w:szCs w:val="11"/>
              </w:rPr>
            </w:pPr>
            <w:r>
              <w:rPr>
                <w:rFonts w:ascii="微软雅黑" w:hAnsi="微软雅黑" w:cs="微软雅黑" w:eastAsia="微软雅黑" w:hint="default"/>
                <w:b/>
                <w:bCs/>
                <w:color w:val="FFFFFF"/>
                <w:position w:val="1"/>
                <w:sz w:val="11"/>
                <w:szCs w:val="11"/>
              </w:rPr>
              <w:t>LED</w:t>
            </w:r>
            <w:r>
              <w:rPr>
                <w:rFonts w:ascii="微软雅黑" w:hAnsi="微软雅黑" w:cs="微软雅黑" w:eastAsia="微软雅黑" w:hint="default"/>
                <w:b/>
                <w:bCs/>
                <w:color w:val="FFFFFF"/>
                <w:position w:val="1"/>
                <w:sz w:val="11"/>
                <w:szCs w:val="11"/>
              </w:rPr>
              <w:t>芯片</w:t>
              <w:tab/>
            </w:r>
            <w:r>
              <w:rPr>
                <w:rFonts w:ascii="微软雅黑" w:hAnsi="微软雅黑" w:cs="微软雅黑" w:eastAsia="微软雅黑" w:hint="default"/>
                <w:b/>
                <w:bCs/>
                <w:color w:val="FF3333"/>
                <w:sz w:val="11"/>
                <w:szCs w:val="11"/>
              </w:rPr>
              <w:t>晶电、欧司朗、日亚、三安、中微（设备）</w:t>
            </w:r>
            <w:r>
              <w:rPr>
                <w:rFonts w:ascii="微软雅黑" w:hAnsi="微软雅黑" w:cs="微软雅黑" w:eastAsia="微软雅黑" w:hint="default"/>
                <w:sz w:val="11"/>
                <w:szCs w:val="11"/>
              </w:rPr>
            </w:r>
          </w:p>
          <w:p>
            <w:pPr>
              <w:pStyle w:val="TableParagraph"/>
              <w:spacing w:line="240" w:lineRule="auto"/>
              <w:ind w:right="0"/>
              <w:jc w:val="left"/>
              <w:rPr>
                <w:rFonts w:ascii="宋体" w:hAnsi="宋体" w:cs="宋体" w:eastAsia="宋体" w:hint="default"/>
                <w:sz w:val="12"/>
                <w:szCs w:val="12"/>
              </w:rPr>
            </w:pPr>
          </w:p>
          <w:p>
            <w:pPr>
              <w:pStyle w:val="TableParagraph"/>
              <w:tabs>
                <w:tab w:pos="1774" w:val="left" w:leader="none"/>
                <w:tab w:pos="2209" w:val="left" w:leader="none"/>
              </w:tabs>
              <w:spacing w:line="496" w:lineRule="auto" w:before="92"/>
              <w:ind w:left="423" w:right="449" w:hanging="57"/>
              <w:jc w:val="left"/>
              <w:rPr>
                <w:rFonts w:ascii="微软雅黑" w:hAnsi="微软雅黑" w:cs="微软雅黑" w:eastAsia="微软雅黑" w:hint="default"/>
                <w:sz w:val="11"/>
                <w:szCs w:val="11"/>
              </w:rPr>
            </w:pPr>
            <w:r>
              <w:rPr>
                <w:rFonts w:ascii="微软雅黑" w:hAnsi="微软雅黑" w:cs="微软雅黑" w:eastAsia="微软雅黑" w:hint="default"/>
                <w:b/>
                <w:bCs/>
                <w:color w:val="FFFFFF"/>
                <w:position w:val="2"/>
                <w:sz w:val="11"/>
                <w:szCs w:val="11"/>
              </w:rPr>
              <w:t>LED</w:t>
            </w:r>
            <w:r>
              <w:rPr>
                <w:rFonts w:ascii="微软雅黑" w:hAnsi="微软雅黑" w:cs="微软雅黑" w:eastAsia="微软雅黑" w:hint="default"/>
                <w:b/>
                <w:bCs/>
                <w:color w:val="FFFFFF"/>
                <w:position w:val="2"/>
                <w:sz w:val="11"/>
                <w:szCs w:val="11"/>
              </w:rPr>
              <w:t>封装</w:t>
              <w:tab/>
            </w:r>
            <w:r>
              <w:rPr>
                <w:rFonts w:ascii="微软雅黑" w:hAnsi="微软雅黑" w:cs="微软雅黑" w:eastAsia="微软雅黑" w:hint="default"/>
                <w:b/>
                <w:bCs/>
                <w:color w:val="367097"/>
                <w:spacing w:val="-1"/>
                <w:sz w:val="11"/>
                <w:szCs w:val="11"/>
              </w:rPr>
              <w:t>亿光、荣创、宏齐、三安、瑞丰、国星 </w:t>
            </w:r>
            <w:r>
              <w:rPr>
                <w:rFonts w:ascii="微软雅黑" w:hAnsi="微软雅黑" w:cs="微软雅黑" w:eastAsia="微软雅黑" w:hint="default"/>
                <w:b/>
                <w:bCs/>
                <w:color w:val="367097"/>
                <w:spacing w:val="-1"/>
                <w:sz w:val="11"/>
                <w:szCs w:val="11"/>
              </w:rPr>
            </w:r>
            <w:r>
              <w:rPr>
                <w:rFonts w:ascii="微软雅黑" w:hAnsi="微软雅黑" w:cs="微软雅黑" w:eastAsia="微软雅黑" w:hint="default"/>
                <w:b/>
                <w:bCs/>
                <w:color w:val="FFFFFF"/>
                <w:spacing w:val="-1"/>
                <w:position w:val="1"/>
                <w:sz w:val="11"/>
                <w:szCs w:val="11"/>
              </w:rPr>
              <w:t>软硬板</w:t>
              <w:tab/>
              <w:tab/>
            </w:r>
            <w:r>
              <w:rPr>
                <w:rFonts w:ascii="微软雅黑" w:hAnsi="微软雅黑" w:cs="微软雅黑" w:eastAsia="微软雅黑" w:hint="default"/>
                <w:b/>
                <w:bCs/>
                <w:color w:val="FFB1B1"/>
                <w:sz w:val="11"/>
                <w:szCs w:val="11"/>
              </w:rPr>
              <w:t>欣兴、嘉联益、台郡</w:t>
            </w:r>
            <w:r>
              <w:rPr>
                <w:rFonts w:ascii="微软雅黑" w:hAnsi="微软雅黑" w:cs="微软雅黑" w:eastAsia="微软雅黑" w:hint="default"/>
                <w:sz w:val="11"/>
                <w:szCs w:val="11"/>
              </w:rPr>
            </w:r>
          </w:p>
          <w:p>
            <w:pPr>
              <w:pStyle w:val="TableParagraph"/>
              <w:tabs>
                <w:tab w:pos="2372" w:val="left" w:leader="none"/>
              </w:tabs>
              <w:spacing w:line="240" w:lineRule="auto" w:before="29"/>
              <w:ind w:left="366" w:right="0"/>
              <w:jc w:val="left"/>
              <w:rPr>
                <w:rFonts w:ascii="微软雅黑" w:hAnsi="微软雅黑" w:cs="微软雅黑" w:eastAsia="微软雅黑" w:hint="default"/>
                <w:sz w:val="11"/>
                <w:szCs w:val="11"/>
              </w:rPr>
            </w:pPr>
            <w:r>
              <w:rPr>
                <w:rFonts w:ascii="微软雅黑" w:hAnsi="微软雅黑" w:cs="微软雅黑" w:eastAsia="微软雅黑" w:hint="default"/>
                <w:b/>
                <w:bCs/>
                <w:color w:val="FFFFFF"/>
                <w:spacing w:val="-2"/>
                <w:position w:val="1"/>
                <w:sz w:val="11"/>
                <w:szCs w:val="11"/>
              </w:rPr>
              <w:t>SMT</w:t>
            </w:r>
            <w:r>
              <w:rPr>
                <w:rFonts w:ascii="微软雅黑" w:hAnsi="微软雅黑" w:cs="微软雅黑" w:eastAsia="微软雅黑" w:hint="default"/>
                <w:b/>
                <w:bCs/>
                <w:color w:val="FFFFFF"/>
                <w:spacing w:val="-2"/>
                <w:position w:val="1"/>
                <w:sz w:val="11"/>
                <w:szCs w:val="11"/>
              </w:rPr>
              <w:t>打件</w:t>
              <w:tab/>
            </w:r>
            <w:r>
              <w:rPr>
                <w:rFonts w:ascii="微软雅黑" w:hAnsi="微软雅黑" w:cs="微软雅黑" w:eastAsia="微软雅黑" w:hint="default"/>
                <w:b/>
                <w:bCs/>
                <w:color w:val="367097"/>
                <w:sz w:val="11"/>
                <w:szCs w:val="11"/>
              </w:rPr>
              <w:t>隆达、太表科</w:t>
            </w:r>
            <w:r>
              <w:rPr>
                <w:rFonts w:ascii="微软雅黑" w:hAnsi="微软雅黑" w:cs="微软雅黑" w:eastAsia="微软雅黑" w:hint="default"/>
                <w:sz w:val="11"/>
                <w:szCs w:val="11"/>
              </w:rPr>
            </w:r>
          </w:p>
          <w:p>
            <w:pPr>
              <w:pStyle w:val="TableParagraph"/>
              <w:spacing w:line="240" w:lineRule="auto" w:before="5"/>
              <w:ind w:right="0"/>
              <w:jc w:val="left"/>
              <w:rPr>
                <w:rFonts w:ascii="宋体" w:hAnsi="宋体" w:cs="宋体" w:eastAsia="宋体" w:hint="default"/>
                <w:sz w:val="16"/>
                <w:szCs w:val="16"/>
              </w:rPr>
            </w:pPr>
          </w:p>
          <w:p>
            <w:pPr>
              <w:pStyle w:val="TableParagraph"/>
              <w:tabs>
                <w:tab w:pos="1922" w:val="left" w:leader="none"/>
              </w:tabs>
              <w:spacing w:line="240" w:lineRule="auto"/>
              <w:ind w:left="393" w:right="0"/>
              <w:jc w:val="left"/>
              <w:rPr>
                <w:rFonts w:ascii="微软雅黑" w:hAnsi="微软雅黑" w:cs="微软雅黑" w:eastAsia="微软雅黑" w:hint="default"/>
                <w:sz w:val="11"/>
                <w:szCs w:val="11"/>
              </w:rPr>
            </w:pPr>
            <w:r>
              <w:rPr>
                <w:rFonts w:ascii="微软雅黑" w:hAnsi="微软雅黑" w:cs="微软雅黑" w:eastAsia="微软雅黑" w:hint="default"/>
                <w:b/>
                <w:bCs/>
                <w:color w:val="FFFFFF"/>
                <w:spacing w:val="-2"/>
                <w:position w:val="1"/>
                <w:sz w:val="11"/>
                <w:szCs w:val="11"/>
              </w:rPr>
              <w:t>TFT</w:t>
            </w:r>
            <w:r>
              <w:rPr>
                <w:rFonts w:ascii="微软雅黑" w:hAnsi="微软雅黑" w:cs="微软雅黑" w:eastAsia="微软雅黑" w:hint="default"/>
                <w:b/>
                <w:bCs/>
                <w:color w:val="FFFFFF"/>
                <w:spacing w:val="-2"/>
                <w:position w:val="1"/>
                <w:sz w:val="11"/>
                <w:szCs w:val="11"/>
              </w:rPr>
              <w:t>背板</w:t>
              <w:tab/>
            </w:r>
            <w:r>
              <w:rPr>
                <w:rFonts w:ascii="微软雅黑" w:hAnsi="微软雅黑" w:cs="微软雅黑" w:eastAsia="微软雅黑" w:hint="default"/>
                <w:b/>
                <w:bCs/>
                <w:color w:val="FF8080"/>
                <w:sz w:val="11"/>
                <w:szCs w:val="11"/>
              </w:rPr>
              <w:t>友达、群创、京东方、华星光电</w:t>
            </w:r>
            <w:r>
              <w:rPr>
                <w:rFonts w:ascii="微软雅黑" w:hAnsi="微软雅黑" w:cs="微软雅黑" w:eastAsia="微软雅黑" w:hint="default"/>
                <w:sz w:val="11"/>
                <w:szCs w:val="11"/>
              </w:rPr>
            </w:r>
          </w:p>
          <w:p>
            <w:pPr>
              <w:pStyle w:val="TableParagraph"/>
              <w:spacing w:line="240" w:lineRule="auto" w:before="8"/>
              <w:ind w:right="0"/>
              <w:jc w:val="left"/>
              <w:rPr>
                <w:rFonts w:ascii="宋体" w:hAnsi="宋体" w:cs="宋体" w:eastAsia="宋体" w:hint="default"/>
                <w:sz w:val="15"/>
                <w:szCs w:val="15"/>
              </w:rPr>
            </w:pPr>
          </w:p>
          <w:p>
            <w:pPr>
              <w:pStyle w:val="TableParagraph"/>
              <w:tabs>
                <w:tab w:pos="2091" w:val="left" w:leader="none"/>
              </w:tabs>
              <w:spacing w:line="240" w:lineRule="auto"/>
              <w:ind w:left="442" w:right="0"/>
              <w:jc w:val="left"/>
              <w:rPr>
                <w:rFonts w:ascii="微软雅黑" w:hAnsi="微软雅黑" w:cs="微软雅黑" w:eastAsia="微软雅黑" w:hint="default"/>
                <w:sz w:val="11"/>
                <w:szCs w:val="11"/>
              </w:rPr>
            </w:pPr>
            <w:r>
              <w:rPr>
                <w:rFonts w:ascii="微软雅黑" w:hAnsi="微软雅黑" w:cs="微软雅黑" w:eastAsia="微软雅黑" w:hint="default"/>
                <w:b/>
                <w:bCs/>
                <w:color w:val="FFFFFF"/>
                <w:spacing w:val="-1"/>
                <w:position w:val="1"/>
                <w:sz w:val="11"/>
                <w:szCs w:val="11"/>
              </w:rPr>
              <w:t>驱动</w:t>
            </w:r>
            <w:r>
              <w:rPr>
                <w:rFonts w:ascii="微软雅黑" w:hAnsi="微软雅黑" w:cs="微软雅黑" w:eastAsia="微软雅黑" w:hint="default"/>
                <w:b/>
                <w:bCs/>
                <w:color w:val="FFFFFF"/>
                <w:spacing w:val="-1"/>
                <w:position w:val="1"/>
                <w:sz w:val="11"/>
                <w:szCs w:val="11"/>
              </w:rPr>
              <w:t>IC</w:t>
              <w:tab/>
            </w:r>
            <w:r>
              <w:rPr>
                <w:rFonts w:ascii="微软雅黑" w:hAnsi="微软雅黑" w:cs="微软雅黑" w:eastAsia="微软雅黑" w:hint="default"/>
                <w:b/>
                <w:bCs/>
                <w:color w:val="81A6BD"/>
                <w:sz w:val="11"/>
                <w:szCs w:val="11"/>
              </w:rPr>
              <w:t>聚积、奇景、瑞鼎、联咏</w:t>
            </w:r>
            <w:r>
              <w:rPr>
                <w:rFonts w:ascii="微软雅黑" w:hAnsi="微软雅黑" w:cs="微软雅黑" w:eastAsia="微软雅黑" w:hint="default"/>
                <w:sz w:val="11"/>
                <w:szCs w:val="11"/>
              </w:rPr>
            </w:r>
          </w:p>
        </w:tc>
        <w:tc>
          <w:tcPr>
            <w:tcW w:w="5597" w:type="dxa"/>
            <w:tcBorders>
              <w:top w:val="single" w:sz="4" w:space="0" w:color="044B80"/>
              <w:left w:val="nil" w:sz="6" w:space="0" w:color="auto"/>
              <w:bottom w:val="single" w:sz="4" w:space="0" w:color="044B80"/>
              <w:right w:val="nil" w:sz="6" w:space="0" w:color="auto"/>
            </w:tcBorders>
          </w:tcPr>
          <w:p>
            <w:pPr>
              <w:pStyle w:val="TableParagraph"/>
              <w:tabs>
                <w:tab w:pos="1932" w:val="left" w:leader="none"/>
                <w:tab w:pos="5235" w:val="right" w:leader="none"/>
              </w:tabs>
              <w:spacing w:line="240" w:lineRule="auto" w:before="97"/>
              <w:ind w:left="461" w:right="0"/>
              <w:jc w:val="left"/>
              <w:rPr>
                <w:rFonts w:ascii="Calibri" w:hAnsi="Calibri" w:cs="Calibri" w:eastAsia="Calibri" w:hint="default"/>
                <w:sz w:val="12"/>
                <w:szCs w:val="12"/>
              </w:rPr>
            </w:pPr>
            <w:r>
              <w:rPr>
                <w:rFonts w:ascii="微软雅黑"/>
                <w:spacing w:val="-2"/>
                <w:w w:val="115"/>
                <w:position w:val="-3"/>
                <w:sz w:val="10"/>
              </w:rPr>
              <w:t>350</w:t>
              <w:tab/>
            </w:r>
            <w:r>
              <w:rPr>
                <w:rFonts w:ascii="微软雅黑"/>
                <w:color w:val="FF3333"/>
                <w:spacing w:val="2"/>
                <w:w w:val="115"/>
                <w:sz w:val="11"/>
              </w:rPr>
              <w:t>CAGR=94.4%</w:t>
            </w:r>
            <w:r>
              <w:rPr>
                <w:rFonts w:ascii="Calibri"/>
                <w:spacing w:val="2"/>
                <w:w w:val="115"/>
                <w:position w:val="-7"/>
                <w:sz w:val="12"/>
              </w:rPr>
              <w:tab/>
            </w:r>
            <w:r>
              <w:rPr>
                <w:rFonts w:ascii="Calibri"/>
                <w:w w:val="115"/>
                <w:position w:val="-7"/>
                <w:sz w:val="12"/>
              </w:rPr>
              <w:t>329.3</w:t>
            </w:r>
            <w:r>
              <w:rPr>
                <w:rFonts w:ascii="Calibri"/>
                <w:sz w:val="12"/>
              </w:rPr>
            </w:r>
          </w:p>
          <w:p>
            <w:pPr>
              <w:pStyle w:val="TableParagraph"/>
              <w:spacing w:line="142" w:lineRule="exact" w:before="3"/>
              <w:ind w:right="986"/>
              <w:jc w:val="right"/>
              <w:rPr>
                <w:rFonts w:ascii="Calibri" w:hAnsi="Calibri" w:cs="Calibri" w:eastAsia="Calibri" w:hint="default"/>
                <w:sz w:val="12"/>
                <w:szCs w:val="12"/>
              </w:rPr>
            </w:pPr>
            <w:r>
              <w:rPr>
                <w:rFonts w:ascii="Calibri"/>
                <w:w w:val="115"/>
                <w:sz w:val="12"/>
              </w:rPr>
              <w:t>312.4</w:t>
            </w:r>
            <w:r>
              <w:rPr>
                <w:rFonts w:ascii="Calibri"/>
                <w:sz w:val="12"/>
              </w:rPr>
            </w:r>
          </w:p>
          <w:p>
            <w:pPr>
              <w:pStyle w:val="TableParagraph"/>
              <w:tabs>
                <w:tab w:pos="2453" w:val="left" w:leader="none"/>
              </w:tabs>
              <w:spacing w:line="178" w:lineRule="exact"/>
              <w:ind w:left="461" w:right="0"/>
              <w:jc w:val="left"/>
              <w:rPr>
                <w:rFonts w:ascii="微软雅黑" w:hAnsi="微软雅黑" w:cs="微软雅黑" w:eastAsia="微软雅黑" w:hint="default"/>
                <w:sz w:val="10"/>
                <w:szCs w:val="10"/>
              </w:rPr>
            </w:pPr>
            <w:r>
              <w:rPr>
                <w:rFonts w:ascii="微软雅黑" w:hAnsi="微软雅黑" w:cs="微软雅黑" w:eastAsia="微软雅黑" w:hint="default"/>
                <w:spacing w:val="-2"/>
                <w:w w:val="115"/>
                <w:position w:val="1"/>
                <w:sz w:val="10"/>
                <w:szCs w:val="10"/>
              </w:rPr>
              <w:t>300</w:t>
              <w:tab/>
            </w:r>
            <w:r>
              <w:rPr>
                <w:rFonts w:ascii="微软雅黑" w:hAnsi="微软雅黑" w:cs="微软雅黑" w:eastAsia="微软雅黑" w:hint="default"/>
                <w:color w:val="FFFFFF"/>
                <w:spacing w:val="-4"/>
                <w:w w:val="120"/>
                <w:sz w:val="10"/>
                <w:szCs w:val="10"/>
              </w:rPr>
              <w:t>智能手机</w:t>
            </w:r>
            <w:r>
              <w:rPr>
                <w:rFonts w:ascii="微软雅黑" w:hAnsi="微软雅黑" w:cs="微软雅黑" w:eastAsia="微软雅黑" w:hint="default"/>
                <w:sz w:val="10"/>
                <w:szCs w:val="10"/>
              </w:rPr>
            </w:r>
          </w:p>
          <w:p>
            <w:pPr>
              <w:pStyle w:val="TableParagraph"/>
              <w:spacing w:line="240" w:lineRule="auto" w:before="8"/>
              <w:ind w:right="0"/>
              <w:jc w:val="left"/>
              <w:rPr>
                <w:rFonts w:ascii="宋体" w:hAnsi="宋体" w:cs="宋体" w:eastAsia="宋体" w:hint="default"/>
                <w:sz w:val="9"/>
                <w:szCs w:val="9"/>
              </w:rPr>
            </w:pPr>
          </w:p>
          <w:p>
            <w:pPr>
              <w:pStyle w:val="TableParagraph"/>
              <w:spacing w:line="95" w:lineRule="exact"/>
              <w:ind w:left="3589" w:right="0"/>
              <w:jc w:val="left"/>
              <w:rPr>
                <w:rFonts w:ascii="Calibri" w:hAnsi="Calibri" w:cs="Calibri" w:eastAsia="Calibri" w:hint="default"/>
                <w:sz w:val="12"/>
                <w:szCs w:val="12"/>
              </w:rPr>
            </w:pPr>
            <w:r>
              <w:rPr>
                <w:rFonts w:ascii="Calibri"/>
                <w:w w:val="115"/>
                <w:sz w:val="12"/>
              </w:rPr>
              <w:t>248.7</w:t>
            </w:r>
            <w:r>
              <w:rPr>
                <w:rFonts w:ascii="Calibri"/>
                <w:sz w:val="12"/>
              </w:rPr>
            </w:r>
          </w:p>
          <w:p>
            <w:pPr>
              <w:pStyle w:val="TableParagraph"/>
              <w:spacing w:line="121" w:lineRule="exact"/>
              <w:ind w:left="461" w:right="0"/>
              <w:jc w:val="left"/>
              <w:rPr>
                <w:rFonts w:ascii="微软雅黑" w:hAnsi="微软雅黑" w:cs="微软雅黑" w:eastAsia="微软雅黑" w:hint="default"/>
                <w:sz w:val="10"/>
                <w:szCs w:val="10"/>
              </w:rPr>
            </w:pPr>
            <w:r>
              <w:rPr>
                <w:rFonts w:ascii="微软雅黑"/>
                <w:w w:val="120"/>
                <w:sz w:val="10"/>
              </w:rPr>
              <w:t>250</w:t>
            </w:r>
            <w:r>
              <w:rPr>
                <w:rFonts w:ascii="微软雅黑"/>
                <w:sz w:val="10"/>
              </w:rPr>
            </w:r>
          </w:p>
          <w:p>
            <w:pPr>
              <w:pStyle w:val="TableParagraph"/>
              <w:spacing w:line="135" w:lineRule="exact" w:before="84"/>
              <w:ind w:right="1219"/>
              <w:jc w:val="center"/>
              <w:rPr>
                <w:rFonts w:ascii="微软雅黑" w:hAnsi="微软雅黑" w:cs="微软雅黑" w:eastAsia="微软雅黑" w:hint="default"/>
                <w:sz w:val="10"/>
                <w:szCs w:val="10"/>
              </w:rPr>
            </w:pPr>
            <w:r>
              <w:rPr>
                <w:rFonts w:ascii="微软雅黑" w:hAnsi="微软雅黑" w:cs="微软雅黑" w:eastAsia="微软雅黑" w:hint="default"/>
                <w:color w:val="FFFFFF"/>
                <w:spacing w:val="-4"/>
                <w:w w:val="120"/>
                <w:sz w:val="10"/>
                <w:szCs w:val="10"/>
              </w:rPr>
              <w:t>平板</w:t>
            </w:r>
            <w:r>
              <w:rPr>
                <w:rFonts w:ascii="微软雅黑" w:hAnsi="微软雅黑" w:cs="微软雅黑" w:eastAsia="微软雅黑" w:hint="default"/>
                <w:color w:val="FFFFFF"/>
                <w:spacing w:val="-4"/>
                <w:w w:val="120"/>
                <w:sz w:val="10"/>
                <w:szCs w:val="10"/>
              </w:rPr>
              <w:t>+</w:t>
            </w:r>
            <w:r>
              <w:rPr>
                <w:rFonts w:ascii="微软雅黑" w:hAnsi="微软雅黑" w:cs="微软雅黑" w:eastAsia="微软雅黑" w:hint="default"/>
                <w:color w:val="FFFFFF"/>
                <w:spacing w:val="-4"/>
                <w:w w:val="120"/>
                <w:sz w:val="10"/>
                <w:szCs w:val="10"/>
              </w:rPr>
              <w:t>电视</w:t>
            </w:r>
            <w:r>
              <w:rPr>
                <w:rFonts w:ascii="微软雅黑" w:hAnsi="微软雅黑" w:cs="微软雅黑" w:eastAsia="微软雅黑" w:hint="default"/>
                <w:sz w:val="10"/>
                <w:szCs w:val="10"/>
              </w:rPr>
            </w:r>
          </w:p>
          <w:p>
            <w:pPr>
              <w:pStyle w:val="TableParagraph"/>
              <w:spacing w:line="135" w:lineRule="exact"/>
              <w:ind w:left="461" w:right="0"/>
              <w:jc w:val="left"/>
              <w:rPr>
                <w:rFonts w:ascii="微软雅黑" w:hAnsi="微软雅黑" w:cs="微软雅黑" w:eastAsia="微软雅黑" w:hint="default"/>
                <w:sz w:val="10"/>
                <w:szCs w:val="10"/>
              </w:rPr>
            </w:pPr>
            <w:r>
              <w:rPr>
                <w:rFonts w:ascii="微软雅黑"/>
                <w:w w:val="120"/>
                <w:sz w:val="10"/>
              </w:rPr>
              <w:t>200</w:t>
            </w:r>
            <w:r>
              <w:rPr>
                <w:rFonts w:ascii="微软雅黑"/>
                <w:sz w:val="10"/>
              </w:rPr>
            </w:r>
          </w:p>
          <w:p>
            <w:pPr>
              <w:pStyle w:val="TableParagraph"/>
              <w:spacing w:line="240" w:lineRule="auto" w:before="11"/>
              <w:ind w:right="0"/>
              <w:jc w:val="left"/>
              <w:rPr>
                <w:rFonts w:ascii="宋体" w:hAnsi="宋体" w:cs="宋体" w:eastAsia="宋体" w:hint="default"/>
                <w:sz w:val="13"/>
                <w:szCs w:val="13"/>
              </w:rPr>
            </w:pPr>
          </w:p>
          <w:p>
            <w:pPr>
              <w:pStyle w:val="TableParagraph"/>
              <w:spacing w:line="240" w:lineRule="auto"/>
              <w:ind w:left="461" w:right="0"/>
              <w:jc w:val="left"/>
              <w:rPr>
                <w:rFonts w:ascii="微软雅黑" w:hAnsi="微软雅黑" w:cs="微软雅黑" w:eastAsia="微软雅黑" w:hint="default"/>
                <w:sz w:val="10"/>
                <w:szCs w:val="10"/>
              </w:rPr>
            </w:pPr>
            <w:r>
              <w:rPr>
                <w:rFonts w:ascii="微软雅黑"/>
                <w:w w:val="120"/>
                <w:sz w:val="10"/>
              </w:rPr>
              <w:t>150</w:t>
            </w:r>
            <w:r>
              <w:rPr>
                <w:rFonts w:ascii="微软雅黑"/>
                <w:sz w:val="10"/>
              </w:rPr>
            </w:r>
          </w:p>
          <w:p>
            <w:pPr>
              <w:pStyle w:val="TableParagraph"/>
              <w:tabs>
                <w:tab w:pos="2947" w:val="left" w:leader="none"/>
              </w:tabs>
              <w:spacing w:line="167" w:lineRule="exact" w:before="26"/>
              <w:ind w:left="1260" w:right="0"/>
              <w:jc w:val="left"/>
              <w:rPr>
                <w:rFonts w:ascii="Calibri" w:hAnsi="Calibri" w:cs="Calibri" w:eastAsia="Calibri" w:hint="default"/>
                <w:sz w:val="12"/>
                <w:szCs w:val="12"/>
              </w:rPr>
            </w:pPr>
            <w:r>
              <w:rPr>
                <w:rFonts w:ascii="微软雅黑" w:hAnsi="微软雅黑" w:cs="微软雅黑" w:eastAsia="微软雅黑" w:hint="default"/>
                <w:color w:val="FFFFFF"/>
                <w:spacing w:val="-4"/>
                <w:w w:val="115"/>
                <w:sz w:val="10"/>
                <w:szCs w:val="10"/>
              </w:rPr>
              <w:t>智能手表</w:t>
            </w:r>
            <w:r>
              <w:rPr>
                <w:rFonts w:ascii="微软雅黑" w:hAnsi="微软雅黑" w:cs="微软雅黑" w:eastAsia="微软雅黑" w:hint="default"/>
                <w:color w:val="FFFFFF"/>
                <w:spacing w:val="-4"/>
                <w:w w:val="115"/>
                <w:sz w:val="10"/>
                <w:szCs w:val="10"/>
              </w:rPr>
              <w:t>+AR/MR</w:t>
            </w:r>
            <w:r>
              <w:rPr>
                <w:rFonts w:ascii="Calibri" w:hAnsi="Calibri" w:cs="Calibri" w:eastAsia="Calibri" w:hint="default"/>
                <w:spacing w:val="-4"/>
                <w:w w:val="115"/>
                <w:sz w:val="12"/>
                <w:szCs w:val="12"/>
              </w:rPr>
              <w:tab/>
            </w:r>
            <w:r>
              <w:rPr>
                <w:rFonts w:ascii="Calibri" w:hAnsi="Calibri" w:cs="Calibri" w:eastAsia="Calibri" w:hint="default"/>
                <w:w w:val="115"/>
                <w:sz w:val="12"/>
                <w:szCs w:val="12"/>
              </w:rPr>
              <w:t>111.7</w:t>
            </w:r>
            <w:r>
              <w:rPr>
                <w:rFonts w:ascii="Calibri" w:hAnsi="Calibri" w:cs="Calibri" w:eastAsia="Calibri" w:hint="default"/>
                <w:sz w:val="12"/>
                <w:szCs w:val="12"/>
              </w:rPr>
            </w:r>
          </w:p>
          <w:p>
            <w:pPr>
              <w:pStyle w:val="TableParagraph"/>
              <w:spacing w:line="161" w:lineRule="exact"/>
              <w:ind w:left="461" w:right="0"/>
              <w:jc w:val="left"/>
              <w:rPr>
                <w:rFonts w:ascii="微软雅黑" w:hAnsi="微软雅黑" w:cs="微软雅黑" w:eastAsia="微软雅黑" w:hint="default"/>
                <w:sz w:val="10"/>
                <w:szCs w:val="10"/>
              </w:rPr>
            </w:pPr>
            <w:r>
              <w:rPr>
                <w:rFonts w:ascii="微软雅黑"/>
                <w:w w:val="120"/>
                <w:sz w:val="10"/>
              </w:rPr>
              <w:t>100</w:t>
            </w:r>
            <w:r>
              <w:rPr>
                <w:rFonts w:ascii="微软雅黑"/>
                <w:sz w:val="10"/>
              </w:rPr>
            </w:r>
          </w:p>
          <w:p>
            <w:pPr>
              <w:pStyle w:val="TableParagraph"/>
              <w:spacing w:line="240" w:lineRule="auto" w:before="5"/>
              <w:ind w:right="0"/>
              <w:jc w:val="left"/>
              <w:rPr>
                <w:rFonts w:ascii="宋体" w:hAnsi="宋体" w:cs="宋体" w:eastAsia="宋体" w:hint="default"/>
                <w:sz w:val="10"/>
                <w:szCs w:val="10"/>
              </w:rPr>
            </w:pPr>
          </w:p>
          <w:p>
            <w:pPr>
              <w:pStyle w:val="TableParagraph"/>
              <w:spacing w:line="96" w:lineRule="exact"/>
              <w:ind w:right="747"/>
              <w:jc w:val="center"/>
              <w:rPr>
                <w:rFonts w:ascii="Calibri" w:hAnsi="Calibri" w:cs="Calibri" w:eastAsia="Calibri" w:hint="default"/>
                <w:sz w:val="12"/>
                <w:szCs w:val="12"/>
              </w:rPr>
            </w:pPr>
            <w:r>
              <w:rPr>
                <w:rFonts w:ascii="Calibri"/>
                <w:w w:val="115"/>
                <w:sz w:val="12"/>
              </w:rPr>
              <w:t>50.1</w:t>
            </w:r>
            <w:r>
              <w:rPr>
                <w:rFonts w:ascii="Calibri"/>
                <w:sz w:val="12"/>
              </w:rPr>
            </w:r>
          </w:p>
          <w:p>
            <w:pPr>
              <w:pStyle w:val="TableParagraph"/>
              <w:spacing w:line="110" w:lineRule="exact"/>
              <w:ind w:left="527" w:right="0"/>
              <w:jc w:val="left"/>
              <w:rPr>
                <w:rFonts w:ascii="微软雅黑" w:hAnsi="微软雅黑" w:cs="微软雅黑" w:eastAsia="微软雅黑" w:hint="default"/>
                <w:sz w:val="10"/>
                <w:szCs w:val="10"/>
              </w:rPr>
            </w:pPr>
            <w:r>
              <w:rPr>
                <w:rFonts w:ascii="微软雅黑"/>
                <w:w w:val="120"/>
                <w:sz w:val="10"/>
              </w:rPr>
              <w:t>50</w:t>
            </w:r>
            <w:r>
              <w:rPr>
                <w:rFonts w:ascii="微软雅黑"/>
                <w:sz w:val="10"/>
              </w:rPr>
            </w:r>
          </w:p>
          <w:p>
            <w:pPr>
              <w:pStyle w:val="TableParagraph"/>
              <w:spacing w:line="106" w:lineRule="exact"/>
              <w:ind w:right="2059"/>
              <w:jc w:val="center"/>
              <w:rPr>
                <w:rFonts w:ascii="Calibri" w:hAnsi="Calibri" w:cs="Calibri" w:eastAsia="Calibri" w:hint="default"/>
                <w:sz w:val="12"/>
                <w:szCs w:val="12"/>
              </w:rPr>
            </w:pPr>
            <w:r>
              <w:rPr>
                <w:rFonts w:ascii="Calibri"/>
                <w:w w:val="115"/>
                <w:sz w:val="12"/>
              </w:rPr>
              <w:t>18.9</w:t>
            </w:r>
            <w:r>
              <w:rPr>
                <w:rFonts w:ascii="Calibri"/>
                <w:sz w:val="12"/>
              </w:rPr>
            </w:r>
          </w:p>
          <w:p>
            <w:pPr>
              <w:pStyle w:val="TableParagraph"/>
              <w:spacing w:line="103" w:lineRule="exact"/>
              <w:ind w:left="1022" w:right="0"/>
              <w:jc w:val="left"/>
              <w:rPr>
                <w:rFonts w:ascii="Calibri" w:hAnsi="Calibri" w:cs="Calibri" w:eastAsia="Calibri" w:hint="default"/>
                <w:sz w:val="12"/>
                <w:szCs w:val="12"/>
              </w:rPr>
            </w:pPr>
            <w:r>
              <w:rPr>
                <w:rFonts w:ascii="Calibri"/>
                <w:w w:val="115"/>
                <w:sz w:val="12"/>
              </w:rPr>
              <w:t>6.1</w:t>
            </w:r>
            <w:r>
              <w:rPr>
                <w:rFonts w:ascii="Calibri"/>
                <w:sz w:val="12"/>
              </w:rPr>
            </w:r>
          </w:p>
          <w:p>
            <w:pPr>
              <w:pStyle w:val="TableParagraph"/>
              <w:spacing w:line="138" w:lineRule="exact"/>
              <w:ind w:right="4318"/>
              <w:jc w:val="center"/>
              <w:rPr>
                <w:rFonts w:ascii="微软雅黑" w:hAnsi="微软雅黑" w:cs="微软雅黑" w:eastAsia="微软雅黑" w:hint="default"/>
                <w:sz w:val="10"/>
                <w:szCs w:val="10"/>
              </w:rPr>
            </w:pPr>
            <w:r>
              <w:rPr>
                <w:rFonts w:ascii="微软雅黑"/>
                <w:w w:val="115"/>
                <w:sz w:val="10"/>
              </w:rPr>
              <w:t>-</w:t>
            </w:r>
            <w:r>
              <w:rPr>
                <w:rFonts w:ascii="微软雅黑"/>
                <w:sz w:val="10"/>
              </w:rPr>
            </w:r>
          </w:p>
          <w:p>
            <w:pPr>
              <w:pStyle w:val="TableParagraph"/>
              <w:tabs>
                <w:tab w:pos="1606" w:val="left" w:leader="none"/>
                <w:tab w:pos="2277" w:val="left" w:leader="none"/>
                <w:tab w:pos="2946" w:val="left" w:leader="none"/>
                <w:tab w:pos="3616" w:val="left" w:leader="none"/>
                <w:tab w:pos="4286" w:val="left" w:leader="none"/>
                <w:tab w:pos="4957" w:val="left" w:leader="none"/>
              </w:tabs>
              <w:spacing w:line="153" w:lineRule="exact"/>
              <w:ind w:left="936" w:right="0"/>
              <w:jc w:val="left"/>
              <w:rPr>
                <w:rFonts w:ascii="微软雅黑" w:hAnsi="微软雅黑" w:cs="微软雅黑" w:eastAsia="微软雅黑" w:hint="default"/>
                <w:sz w:val="10"/>
                <w:szCs w:val="10"/>
              </w:rPr>
            </w:pPr>
            <w:r>
              <w:rPr>
                <w:rFonts w:ascii="微软雅黑"/>
                <w:spacing w:val="-2"/>
                <w:w w:val="115"/>
                <w:sz w:val="10"/>
              </w:rPr>
              <w:t>2019</w:t>
              <w:tab/>
              <w:t>2020</w:t>
              <w:tab/>
              <w:t>2021</w:t>
              <w:tab/>
              <w:t>2022</w:t>
              <w:tab/>
              <w:t>2023</w:t>
              <w:tab/>
              <w:t>2024</w:t>
              <w:tab/>
            </w:r>
            <w:r>
              <w:rPr>
                <w:rFonts w:ascii="微软雅黑"/>
                <w:spacing w:val="-3"/>
                <w:w w:val="120"/>
                <w:sz w:val="10"/>
              </w:rPr>
              <w:t>2025</w:t>
            </w:r>
            <w:r>
              <w:rPr>
                <w:rFonts w:ascii="微软雅黑"/>
                <w:sz w:val="10"/>
              </w:rPr>
            </w:r>
          </w:p>
          <w:p>
            <w:pPr>
              <w:pStyle w:val="TableParagraph"/>
              <w:spacing w:line="240" w:lineRule="auto" w:before="1"/>
              <w:ind w:right="0"/>
              <w:jc w:val="left"/>
              <w:rPr>
                <w:rFonts w:ascii="宋体" w:hAnsi="宋体" w:cs="宋体" w:eastAsia="宋体" w:hint="default"/>
                <w:sz w:val="10"/>
                <w:szCs w:val="10"/>
              </w:rPr>
            </w:pPr>
          </w:p>
          <w:p>
            <w:pPr>
              <w:pStyle w:val="TableParagraph"/>
              <w:spacing w:line="240" w:lineRule="auto"/>
              <w:ind w:left="739" w:right="0"/>
              <w:jc w:val="center"/>
              <w:rPr>
                <w:rFonts w:ascii="微软雅黑" w:hAnsi="微软雅黑" w:cs="微软雅黑" w:eastAsia="微软雅黑" w:hint="default"/>
                <w:sz w:val="10"/>
                <w:szCs w:val="10"/>
              </w:rPr>
            </w:pPr>
            <w:r>
              <w:rPr>
                <w:rFonts w:ascii="微软雅黑" w:hAnsi="微软雅黑" w:cs="微软雅黑" w:eastAsia="微软雅黑" w:hint="default"/>
                <w:spacing w:val="-3"/>
                <w:w w:val="115"/>
                <w:sz w:val="10"/>
                <w:szCs w:val="10"/>
              </w:rPr>
              <w:t>智能手机    智能手表    </w:t>
            </w:r>
            <w:r>
              <w:rPr>
                <w:rFonts w:ascii="微软雅黑" w:hAnsi="微软雅黑" w:cs="微软雅黑" w:eastAsia="微软雅黑" w:hint="default"/>
                <w:w w:val="115"/>
                <w:sz w:val="10"/>
                <w:szCs w:val="10"/>
              </w:rPr>
              <w:t>平板    </w:t>
            </w:r>
            <w:r>
              <w:rPr>
                <w:rFonts w:ascii="微软雅黑" w:hAnsi="微软雅黑" w:cs="微软雅黑" w:eastAsia="微软雅黑" w:hint="default"/>
                <w:spacing w:val="-3"/>
                <w:w w:val="115"/>
                <w:sz w:val="10"/>
                <w:szCs w:val="10"/>
              </w:rPr>
              <w:t>NTE(AR/MR)    </w:t>
            </w:r>
            <w:r>
              <w:rPr>
                <w:rFonts w:ascii="微软雅黑" w:hAnsi="微软雅黑" w:cs="微软雅黑" w:eastAsia="微软雅黑" w:hint="default"/>
                <w:spacing w:val="-4"/>
                <w:w w:val="115"/>
                <w:sz w:val="10"/>
                <w:szCs w:val="10"/>
              </w:rPr>
              <w:t>便携式电脑    </w:t>
            </w:r>
            <w:r>
              <w:rPr>
                <w:rFonts w:ascii="微软雅黑" w:hAnsi="微软雅黑" w:cs="微软雅黑" w:eastAsia="微软雅黑" w:hint="default"/>
                <w:w w:val="115"/>
                <w:sz w:val="10"/>
                <w:szCs w:val="10"/>
              </w:rPr>
              <w:t>电视    </w:t>
            </w:r>
            <w:r>
              <w:rPr>
                <w:rFonts w:ascii="微软雅黑" w:hAnsi="微软雅黑" w:cs="微软雅黑" w:eastAsia="微软雅黑" w:hint="default"/>
                <w:spacing w:val="-3"/>
                <w:w w:val="115"/>
                <w:sz w:val="10"/>
                <w:szCs w:val="10"/>
              </w:rPr>
              <w:t>监视器   </w:t>
            </w:r>
            <w:r>
              <w:rPr>
                <w:rFonts w:ascii="微软雅黑" w:hAnsi="微软雅黑" w:cs="微软雅黑" w:eastAsia="微软雅黑" w:hint="default"/>
                <w:spacing w:val="8"/>
                <w:w w:val="115"/>
                <w:sz w:val="10"/>
                <w:szCs w:val="10"/>
              </w:rPr>
              <w:t> </w:t>
            </w:r>
            <w:r>
              <w:rPr>
                <w:rFonts w:ascii="微软雅黑" w:hAnsi="微软雅黑" w:cs="微软雅黑" w:eastAsia="微软雅黑" w:hint="default"/>
                <w:spacing w:val="-4"/>
                <w:w w:val="115"/>
                <w:sz w:val="10"/>
                <w:szCs w:val="10"/>
              </w:rPr>
              <w:t>平视显示器（</w:t>
            </w:r>
            <w:r>
              <w:rPr>
                <w:rFonts w:ascii="微软雅黑" w:hAnsi="微软雅黑" w:cs="微软雅黑" w:eastAsia="微软雅黑" w:hint="default"/>
                <w:spacing w:val="-4"/>
                <w:w w:val="115"/>
                <w:sz w:val="10"/>
                <w:szCs w:val="10"/>
              </w:rPr>
              <w:t>HUD</w:t>
            </w:r>
            <w:r>
              <w:rPr>
                <w:rFonts w:ascii="微软雅黑" w:hAnsi="微软雅黑" w:cs="微软雅黑" w:eastAsia="微软雅黑" w:hint="default"/>
                <w:spacing w:val="-4"/>
                <w:w w:val="115"/>
                <w:sz w:val="10"/>
                <w:szCs w:val="10"/>
              </w:rPr>
              <w:t>）</w:t>
            </w:r>
            <w:r>
              <w:rPr>
                <w:rFonts w:ascii="微软雅黑" w:hAnsi="微软雅黑" w:cs="微软雅黑" w:eastAsia="微软雅黑" w:hint="default"/>
                <w:spacing w:val="-4"/>
                <w:sz w:val="10"/>
                <w:szCs w:val="10"/>
              </w:rPr>
            </w:r>
          </w:p>
        </w:tc>
      </w:tr>
    </w:tbl>
    <w:p>
      <w:pPr>
        <w:tabs>
          <w:tab w:pos="4820" w:val="left" w:leader="none"/>
        </w:tabs>
        <w:spacing w:before="17"/>
        <w:ind w:left="132" w:right="0" w:firstLine="0"/>
        <w:jc w:val="both"/>
        <w:rPr>
          <w:rFonts w:ascii="宋体" w:hAnsi="宋体" w:cs="宋体" w:eastAsia="宋体" w:hint="default"/>
          <w:sz w:val="17"/>
          <w:szCs w:val="17"/>
        </w:rPr>
      </w:pPr>
      <w:r>
        <w:rPr/>
        <w:pict>
          <v:group style="position:absolute;margin-left:64.708939pt;margin-top:-88.779732pt;width:42pt;height:78.1pt;mso-position-horizontal-relative:page;mso-position-vertical-relative:paragraph;z-index:-411472" coordorigin="1294,-1776" coordsize="840,1562">
            <v:group style="position:absolute;left:1670;top:-1776;width:81;height:120" coordorigin="1670,-1776" coordsize="81,120">
              <v:shape style="position:absolute;left:1670;top:-1776;width:81;height:120" coordorigin="1670,-1776" coordsize="81,120" path="m1751,-1697l1670,-1697,1710,-1656,1751,-1697xe" filled="true" fillcolor="#ffb1b1" stroked="false">
                <v:path arrowok="t"/>
                <v:fill type="solid"/>
              </v:shape>
              <v:shape style="position:absolute;left:1670;top:-1776;width:81;height:120" coordorigin="1670,-1776" coordsize="81,120" path="m1731,-1776l1690,-1776,1690,-1697,1731,-1697,1731,-1776xe" filled="true" fillcolor="#ffb1b1" stroked="false">
                <v:path arrowok="t"/>
                <v:fill type="solid"/>
              </v:shape>
            </v:group>
            <v:group style="position:absolute;left:1294;top:-1626;width:825;height:202" coordorigin="1294,-1626" coordsize="825,202">
              <v:shape style="position:absolute;left:1294;top:-1626;width:825;height:202" coordorigin="1294,-1626" coordsize="825,202" path="m2086,-1626l1327,-1626,1314,-1624,1304,-1616,1297,-1606,1294,-1593,1294,-1458,1297,-1445,1304,-1434,1314,-1427,1327,-1424,2086,-1424,2099,-1427,2109,-1434,2116,-1445,2119,-1458,2119,-1593,2116,-1606,2109,-1616,2099,-1624,2086,-1626xe" filled="true" fillcolor="#ffb1b1" stroked="false">
                <v:path arrowok="t"/>
                <v:fill type="solid"/>
              </v:shape>
            </v:group>
            <v:group style="position:absolute;left:1662;top:-1380;width:81;height:113" coordorigin="1662,-1380" coordsize="81,113">
              <v:shape style="position:absolute;left:1662;top:-1380;width:81;height:113" coordorigin="1662,-1380" coordsize="81,113" path="m1743,-1309l1662,-1309,1703,-1268,1743,-1309xe" filled="true" fillcolor="#ffb1b1" stroked="false">
                <v:path arrowok="t"/>
                <v:fill type="solid"/>
              </v:shape>
              <v:shape style="position:absolute;left:1662;top:-1380;width:81;height:113" coordorigin="1662,-1380" coordsize="81,113" path="m1723,-1380l1683,-1380,1683,-1309,1723,-1309,1723,-1380xe" filled="true" fillcolor="#ffb1b1" stroked="false">
                <v:path arrowok="t"/>
                <v:fill type="solid"/>
              </v:shape>
            </v:group>
            <v:group style="position:absolute;left:1302;top:-1230;width:825;height:202" coordorigin="1302,-1230" coordsize="825,202">
              <v:shape style="position:absolute;left:1302;top:-1230;width:825;height:202" coordorigin="1302,-1230" coordsize="825,202" path="m2093,-1230l1335,-1230,1322,-1228,1311,-1220,1304,-1210,1302,-1197,1302,-1062,1304,-1049,1311,-1038,1322,-1031,1335,-1029,2093,-1029,2106,-1031,2117,-1038,2124,-1049,2126,-1062,2126,-1197,2124,-1210,2117,-1220,2106,-1228,2093,-1230xe" filled="true" fillcolor="#367097" stroked="false">
                <v:path arrowok="t"/>
                <v:fill type="solid"/>
              </v:shape>
            </v:group>
            <v:group style="position:absolute;left:1677;top:-969;width:81;height:113" coordorigin="1677,-969" coordsize="81,113">
              <v:shape style="position:absolute;left:1677;top:-969;width:81;height:113" coordorigin="1677,-969" coordsize="81,113" path="m1758,-898l1677,-898,1718,-857,1758,-898xe" filled="true" fillcolor="#ffb1b1" stroked="false">
                <v:path arrowok="t"/>
                <v:fill type="solid"/>
              </v:shape>
              <v:shape style="position:absolute;left:1677;top:-969;width:81;height:113" coordorigin="1677,-969" coordsize="81,113" path="m1738,-969l1697,-969,1697,-898,1738,-898,1738,-969xe" filled="true" fillcolor="#ffb1b1" stroked="false">
                <v:path arrowok="t"/>
                <v:fill type="solid"/>
              </v:shape>
            </v:group>
            <v:group style="position:absolute;left:1309;top:-819;width:825;height:202" coordorigin="1309,-819" coordsize="825,202">
              <v:shape style="position:absolute;left:1309;top:-819;width:825;height:202" coordorigin="1309,-819" coordsize="825,202" path="m2101,-819l1342,-819,1329,-817,1319,-810,1312,-799,1309,-786,1309,-651,1312,-638,1319,-627,1329,-620,1342,-618,2101,-618,2113,-620,2124,-627,2131,-638,2134,-651,2134,-786,2131,-799,2124,-810,2113,-817,2101,-819xe" filled="true" fillcolor="#ff8080" stroked="false">
                <v:path arrowok="t"/>
                <v:fill type="solid"/>
              </v:shape>
            </v:group>
            <v:group style="position:absolute;left:1677;top:-558;width:81;height:113" coordorigin="1677,-558" coordsize="81,113">
              <v:shape style="position:absolute;left:1677;top:-558;width:81;height:113" coordorigin="1677,-558" coordsize="81,113" path="m1758,-487l1677,-487,1718,-446,1758,-487xe" filled="true" fillcolor="#ffb1b1" stroked="false">
                <v:path arrowok="t"/>
                <v:fill type="solid"/>
              </v:shape>
              <v:shape style="position:absolute;left:1677;top:-558;width:81;height:113" coordorigin="1677,-558" coordsize="81,113" path="m1738,-558l1697,-558,1697,-487,1738,-487,1738,-558xe" filled="true" fillcolor="#ffb1b1" stroked="false">
                <v:path arrowok="t"/>
                <v:fill type="solid"/>
              </v:shape>
            </v:group>
            <v:group style="position:absolute;left:1316;top:-408;width:818;height:195" coordorigin="1316,-408" coordsize="818,195">
              <v:shape style="position:absolute;left:1316;top:-408;width:818;height:195" coordorigin="1316,-408" coordsize="818,195" path="m2102,-408l1348,-408,1336,-406,1326,-399,1319,-389,1316,-376,1316,-247,1319,-234,1326,-224,1336,-217,1348,-214,2102,-214,2114,-217,2124,-224,2131,-234,2134,-247,2134,-376,2131,-389,2124,-399,2114,-406,2102,-408xe" filled="true" fillcolor="#81a6bd" stroked="false">
                <v:path arrowok="t"/>
                <v:fill type="solid"/>
              </v:shape>
            </v:group>
            <w10:wrap type="none"/>
          </v:group>
        </w:pict>
      </w:r>
      <w:r>
        <w:rPr/>
        <w:pict>
          <v:group style="position:absolute;margin-left:121.966591pt;margin-top:-102.787804pt;width:139.2pt;height:12.35pt;mso-position-horizontal-relative:page;mso-position-vertical-relative:paragraph;z-index:-411376" coordorigin="2439,-2056" coordsize="2784,247">
            <v:shape style="position:absolute;left:2439;top:-2056;width:2784;height:247" coordorigin="2439,-2056" coordsize="2784,247" path="m2439,-1809l5223,-1809,5223,-2056,2439,-2056,2439,-1809xe" filled="false" stroked="true" strokeweight="1.120521pt" strokecolor="#367097">
              <v:path arrowok="t"/>
              <v:stroke dashstyle="longDash"/>
            </v:shape>
            <w10:wrap type="none"/>
          </v:group>
        </w:pict>
      </w:r>
      <w:r>
        <w:rPr/>
        <w:pict>
          <v:group style="position:absolute;margin-left:121.966599pt;margin-top:-81.121979pt;width:139.2pt;height:11.25pt;mso-position-horizontal-relative:page;mso-position-vertical-relative:paragraph;z-index:-411352" coordorigin="2439,-1622" coordsize="2784,225">
            <v:shape style="position:absolute;left:2439;top:-1622;width:2784;height:225" coordorigin="2439,-1622" coordsize="2784,225" path="m2439,-1398l5223,-1398,5223,-1622,2439,-1622,2439,-1398xe" filled="false" stroked="true" strokeweight="1.120543pt" strokecolor="#ffb1b1">
              <v:path arrowok="t"/>
              <v:stroke dashstyle="longDash"/>
            </v:shape>
            <w10:wrap type="none"/>
          </v:group>
        </w:pict>
      </w:r>
      <w:r>
        <w:rPr/>
        <w:pict>
          <v:group style="position:absolute;margin-left:121.966599pt;margin-top:-61.699944pt;width:138.450pt;height:11.6pt;mso-position-horizontal-relative:page;mso-position-vertical-relative:paragraph;z-index:-411328" coordorigin="2439,-1234" coordsize="2769,232">
            <v:shape style="position:absolute;left:2439;top:-1234;width:2769;height:232" coordorigin="2439,-1234" coordsize="2769,232" path="m2439,-1002l5208,-1002,5208,-1234,2439,-1234,2439,-1002xe" filled="false" stroked="true" strokeweight="1.120535pt" strokecolor="#367097">
              <v:path arrowok="t"/>
              <v:stroke dashstyle="longDash"/>
            </v:shape>
            <w10:wrap type="none"/>
          </v:group>
        </w:pict>
      </w:r>
      <w:r>
        <w:rPr/>
        <w:pict>
          <v:group style="position:absolute;margin-left:121.966599pt;margin-top:-40.407677pt;width:138.1pt;height:10.85pt;mso-position-horizontal-relative:page;mso-position-vertical-relative:paragraph;z-index:-411304" coordorigin="2439,-808" coordsize="2762,217">
            <v:shape style="position:absolute;left:2439;top:-808;width:2762;height:217" coordorigin="2439,-808" coordsize="2762,217" path="m2439,-591l5201,-591,5201,-808,2439,-808,2439,-591xe" filled="false" stroked="true" strokeweight="1.120548pt" strokecolor="#ff8080">
              <v:path arrowok="t"/>
              <v:stroke dashstyle="longDash"/>
            </v:shape>
            <w10:wrap type="none"/>
          </v:group>
        </w:pict>
      </w:r>
      <w:r>
        <w:rPr/>
        <w:pict>
          <v:group style="position:absolute;margin-left:122.334816pt;margin-top:-20.609598pt;width:137.75pt;height:11.25pt;mso-position-horizontal-relative:page;mso-position-vertical-relative:paragraph;z-index:-411280" coordorigin="2447,-412" coordsize="2755,225">
            <v:shape style="position:absolute;left:2447;top:-412;width:2755;height:225" coordorigin="2447,-412" coordsize="2755,225" path="m2447,-188l5201,-188,5201,-412,2447,-412,2447,-188xe" filled="false" stroked="true" strokeweight="1.120541pt" strokecolor="#81a6bd">
              <v:path arrowok="t"/>
              <v:stroke dashstyle="longDash"/>
            </v:shape>
            <w10:wrap type="none"/>
          </v:group>
        </w:pict>
      </w:r>
      <w:r>
        <w:rPr/>
        <w:pict>
          <v:group style="position:absolute;margin-left:295.31076pt;margin-top:-163.762726pt;width:236.85pt;height:131.0500pt;mso-position-horizontal-relative:page;mso-position-vertical-relative:paragraph;z-index:-411256" coordorigin="5906,-3275" coordsize="4737,2621">
            <v:group style="position:absolute;left:7495;top:-842;width:268;height:142" coordorigin="7495,-842" coordsize="268,142">
              <v:shape style="position:absolute;left:7495;top:-842;width:268;height:142" coordorigin="7495,-842" coordsize="268,142" path="m7495,-701l7762,-701,7762,-842,7495,-842,7495,-701xe" filled="true" fillcolor="#ff8080" stroked="false">
                <v:path arrowok="t"/>
                <v:fill type="solid"/>
              </v:shape>
            </v:group>
            <v:group style="position:absolute;left:7495;top:-998;width:268;height:156" coordorigin="7495,-998" coordsize="268,156">
              <v:shape style="position:absolute;left:7495;top:-998;width:268;height:156" coordorigin="7495,-998" coordsize="268,156" path="m7495,-842l7762,-842,7762,-998,7495,-998,7495,-842xe" filled="true" fillcolor="#81a6bd" stroked="false">
                <v:path arrowok="t"/>
                <v:fill type="solid"/>
              </v:shape>
            </v:group>
            <v:group style="position:absolute;left:7495;top:-1033;width:268;height:36" coordorigin="7495,-1033" coordsize="268,36">
              <v:shape style="position:absolute;left:7495;top:-1033;width:268;height:36" coordorigin="7495,-1033" coordsize="268,36" path="m7495,-998l7762,-998,7762,-1033,7495,-1033,7495,-998xe" filled="true" fillcolor="#ffb1b1" stroked="false">
                <v:path arrowok="t"/>
                <v:fill type="solid"/>
              </v:shape>
            </v:group>
            <v:group style="position:absolute;left:7495;top:-1055;width:268;height:22" coordorigin="7495,-1055" coordsize="268,22">
              <v:shape style="position:absolute;left:7495;top:-1055;width:268;height:22" coordorigin="7495,-1055" coordsize="268,22" path="m7495,-1033l7762,-1033,7762,-1055,7495,-1055,7495,-1033xe" filled="true" fillcolor="#044e7d" stroked="false">
                <v:path arrowok="t"/>
                <v:fill type="solid"/>
              </v:shape>
            </v:group>
            <v:group style="position:absolute;left:8163;top:-1160;width:268;height:460" coordorigin="8163,-1160" coordsize="268,460">
              <v:shape style="position:absolute;left:8163;top:-1160;width:268;height:460" coordorigin="8163,-1160" coordsize="268,460" path="m8163,-701l8431,-701,8431,-1160,8163,-1160,8163,-701xe" filled="true" fillcolor="#ff8080" stroked="false">
                <v:path arrowok="t"/>
                <v:fill type="solid"/>
              </v:shape>
            </v:group>
            <v:group style="position:absolute;left:8163;top:-1337;width:268;height:177" coordorigin="8163,-1337" coordsize="268,177">
              <v:shape style="position:absolute;left:8163;top:-1337;width:268;height:177" coordorigin="8163,-1337" coordsize="268,177" path="m8163,-1160l8431,-1160,8431,-1337,8163,-1337,8163,-1160xe" filled="true" fillcolor="#81a6bd" stroked="false">
                <v:path arrowok="t"/>
                <v:fill type="solid"/>
              </v:shape>
            </v:group>
            <v:group style="position:absolute;left:8163;top:-1443;width:268;height:107" coordorigin="8163,-1443" coordsize="268,107">
              <v:shape style="position:absolute;left:8163;top:-1443;width:268;height:107" coordorigin="8163,-1443" coordsize="268,107" path="m8163,-1337l8431,-1337,8431,-1443,8163,-1443,8163,-1337xe" filled="true" fillcolor="#ffb1b1" stroked="false">
                <v:path arrowok="t"/>
                <v:fill type="solid"/>
              </v:shape>
            </v:group>
            <v:group style="position:absolute;left:8163;top:-1466;width:268;height:24" coordorigin="8163,-1466" coordsize="268,24">
              <v:shape style="position:absolute;left:8163;top:-1466;width:268;height:24" coordorigin="8163,-1466" coordsize="268,24" path="m8163,-1443l8431,-1443,8431,-1466,8163,-1466,8163,-1443xe" filled="true" fillcolor="#b4c9d7" stroked="false">
                <v:path arrowok="t"/>
                <v:fill type="solid"/>
              </v:shape>
            </v:group>
            <v:group style="position:absolute;left:8163;top:-1480;width:268;height:31" coordorigin="8163,-1480" coordsize="268,31">
              <v:shape style="position:absolute;left:8163;top:-1480;width:268;height:31" coordorigin="8163,-1480" coordsize="268,31" path="m8163,-1450l8431,-1450,8431,-1480,8163,-1480,8163,-1450xe" filled="true" fillcolor="#ff3333" stroked="false">
                <v:path arrowok="t"/>
                <v:fill type="solid"/>
              </v:shape>
            </v:group>
            <v:group style="position:absolute;left:8163;top:-1485;width:268;height:21" coordorigin="8163,-1485" coordsize="268,21">
              <v:shape style="position:absolute;left:8163;top:-1485;width:268;height:21" coordorigin="8163,-1485" coordsize="268,21" path="m8163,-1464l8431,-1464,8431,-1485,8163,-1485,8163,-1464xe" filled="true" fillcolor="#367097" stroked="false">
                <v:path arrowok="t"/>
                <v:fill type="solid"/>
              </v:shape>
            </v:group>
            <v:group style="position:absolute;left:8163;top:-1490;width:268;height:22" coordorigin="8163,-1490" coordsize="268,22">
              <v:shape style="position:absolute;left:8163;top:-1490;width:268;height:22" coordorigin="8163,-1490" coordsize="268,22" path="m8163,-1469l8431,-1469,8431,-1490,8163,-1490,8163,-1469xe" filled="true" fillcolor="#044e7d" stroked="false">
                <v:path arrowok="t"/>
                <v:fill type="solid"/>
              </v:shape>
            </v:group>
            <v:group style="position:absolute;left:8832;top:-1938;width:268;height:1237" coordorigin="8832,-1938" coordsize="268,1237">
              <v:shape style="position:absolute;left:8832;top:-1938;width:268;height:1237" coordorigin="8832,-1938" coordsize="268,1237" path="m8832,-701l9099,-701,9099,-1938,8832,-1938,8832,-701xe" filled="true" fillcolor="#ff8080" stroked="false">
                <v:path arrowok="t"/>
                <v:fill type="solid"/>
              </v:shape>
            </v:group>
            <v:group style="position:absolute;left:8832;top:-2114;width:268;height:177" coordorigin="8832,-2114" coordsize="268,177">
              <v:shape style="position:absolute;left:8832;top:-2114;width:268;height:177" coordorigin="8832,-2114" coordsize="268,177" path="m8832,-1938l9099,-1938,9099,-2114,8832,-2114,8832,-1938xe" filled="true" fillcolor="#81a6bd" stroked="false">
                <v:path arrowok="t"/>
                <v:fill type="solid"/>
              </v:shape>
            </v:group>
            <v:group style="position:absolute;left:8832;top:-2327;width:268;height:213" coordorigin="8832,-2327" coordsize="268,213">
              <v:shape style="position:absolute;left:8832;top:-2327;width:268;height:213" coordorigin="8832,-2327" coordsize="268,213" path="m8832,-2114l9099,-2114,9099,-2327,8832,-2327,8832,-2114xe" filled="true" fillcolor="#ffb1b1" stroked="false">
                <v:path arrowok="t"/>
                <v:fill type="solid"/>
              </v:shape>
            </v:group>
            <v:group style="position:absolute;left:8832;top:-2354;width:268;height:28" coordorigin="8832,-2354" coordsize="268,28">
              <v:shape style="position:absolute;left:8832;top:-2354;width:268;height:28" coordorigin="8832,-2354" coordsize="268,28" path="m8832,-2326l9099,-2326,9099,-2354,8832,-2354,8832,-2326xe" filled="true" fillcolor="#b4c9d7" stroked="false">
                <v:path arrowok="t"/>
                <v:fill type="solid"/>
              </v:shape>
            </v:group>
            <v:group style="position:absolute;left:8832;top:-2423;width:268;height:85" coordorigin="8832,-2423" coordsize="268,85">
              <v:shape style="position:absolute;left:8832;top:-2423;width:268;height:85" coordorigin="8832,-2423" coordsize="268,85" path="m8832,-2339l9099,-2339,9099,-2423,8832,-2423,8832,-2339xe" filled="true" fillcolor="#ff3333" stroked="false">
                <v:path arrowok="t"/>
                <v:fill type="solid"/>
              </v:shape>
            </v:group>
            <v:group style="position:absolute;left:8832;top:-2453;width:268;height:31" coordorigin="8832,-2453" coordsize="268,31">
              <v:shape style="position:absolute;left:8832;top:-2453;width:268;height:31" coordorigin="8832,-2453" coordsize="268,31" path="m8832,-2423l9099,-2423,9099,-2453,8832,-2453,8832,-2423xe" filled="true" fillcolor="#367097" stroked="false">
                <v:path arrowok="t"/>
                <v:fill type="solid"/>
              </v:shape>
            </v:group>
            <v:group style="position:absolute;left:8832;top:-2459;width:268;height:22" coordorigin="8832,-2459" coordsize="268,22">
              <v:shape style="position:absolute;left:8832;top:-2459;width:268;height:22" coordorigin="8832,-2459" coordsize="268,22" path="m8832,-2438l9099,-2438,9099,-2459,8832,-2459,8832,-2438xe" filled="true" fillcolor="#044e7d" stroked="false">
                <v:path arrowok="t"/>
                <v:fill type="solid"/>
              </v:shape>
            </v:group>
            <v:group style="position:absolute;left:9501;top:-2291;width:268;height:1591" coordorigin="9501,-2291" coordsize="268,1591">
              <v:shape style="position:absolute;left:9501;top:-2291;width:268;height:1591" coordorigin="9501,-2291" coordsize="268,1591" path="m9501,-701l9768,-701,9768,-2291,9501,-2291,9501,-701xe" filled="true" fillcolor="#ff8080" stroked="false">
                <v:path arrowok="t"/>
                <v:fill type="solid"/>
              </v:shape>
            </v:group>
            <v:group style="position:absolute;left:9501;top:-2482;width:268;height:191" coordorigin="9501,-2482" coordsize="268,191">
              <v:shape style="position:absolute;left:9501;top:-2482;width:268;height:191" coordorigin="9501,-2482" coordsize="268,191" path="m9501,-2291l9768,-2291,9768,-2482,9501,-2482,9501,-2291xe" filled="true" fillcolor="#81a6bd" stroked="false">
                <v:path arrowok="t"/>
                <v:fill type="solid"/>
              </v:shape>
            </v:group>
            <v:group style="position:absolute;left:9501;top:-2680;width:268;height:198" coordorigin="9501,-2680" coordsize="268,198">
              <v:shape style="position:absolute;left:9501;top:-2680;width:268;height:198" coordorigin="9501,-2680" coordsize="268,198" path="m9501,-2482l9768,-2482,9768,-2680,9501,-2680,9501,-2482xe" filled="true" fillcolor="#ffb1b1" stroked="false">
                <v:path arrowok="t"/>
                <v:fill type="solid"/>
              </v:shape>
            </v:group>
            <v:group style="position:absolute;left:9501;top:-2751;width:268;height:71" coordorigin="9501,-2751" coordsize="268,71">
              <v:shape style="position:absolute;left:9501;top:-2751;width:268;height:71" coordorigin="9501,-2751" coordsize="268,71" path="m9501,-2680l9768,-2680,9768,-2751,9501,-2751,9501,-2680xe" filled="true" fillcolor="#b4c9d7" stroked="false">
                <v:path arrowok="t"/>
                <v:fill type="solid"/>
              </v:shape>
            </v:group>
            <v:group style="position:absolute;left:9501;top:-2871;width:268;height:121" coordorigin="9501,-2871" coordsize="268,121">
              <v:shape style="position:absolute;left:9501;top:-2871;width:268;height:121" coordorigin="9501,-2871" coordsize="268,121" path="m9501,-2751l9768,-2751,9768,-2871,9501,-2871,9501,-2751xe" filled="true" fillcolor="#ff3333" stroked="false">
                <v:path arrowok="t"/>
                <v:fill type="solid"/>
              </v:shape>
            </v:group>
            <v:group style="position:absolute;left:9501;top:-2879;width:268;height:2" coordorigin="9501,-2879" coordsize="268,2">
              <v:shape style="position:absolute;left:9501;top:-2879;width:268;height:2" coordorigin="9501,-2879" coordsize="268,0" path="m9501,-2879l9768,-2879e" filled="false" stroked="true" strokeweight=".848208pt" strokecolor="#367097">
                <v:path arrowok="t"/>
              </v:shape>
            </v:group>
            <v:group style="position:absolute;left:9501;top:-2898;width:268;height:2" coordorigin="9501,-2898" coordsize="268,2">
              <v:shape style="position:absolute;left:9501;top:-2898;width:268;height:2" coordorigin="9501,-2898" coordsize="268,0" path="m9501,-2898l9768,-2898e" filled="false" stroked="true" strokeweight="1.060292pt" strokecolor="#044e7d">
                <v:path arrowok="t"/>
              </v:shape>
            </v:group>
            <v:group style="position:absolute;left:10169;top:-2298;width:268;height:1598" coordorigin="10169,-2298" coordsize="268,1598">
              <v:shape style="position:absolute;left:10169;top:-2298;width:268;height:1598" coordorigin="10169,-2298" coordsize="268,1598" path="m10169,-701l10437,-701,10437,-2298,10169,-2298,10169,-701xe" filled="true" fillcolor="#ff8080" stroked="false">
                <v:path arrowok="t"/>
                <v:fill type="solid"/>
              </v:shape>
            </v:group>
            <v:group style="position:absolute;left:10169;top:-2489;width:268;height:191" coordorigin="10169,-2489" coordsize="268,191">
              <v:shape style="position:absolute;left:10169;top:-2489;width:268;height:191" coordorigin="10169,-2489" coordsize="268,191" path="m10169,-2298l10437,-2298,10437,-2489,10169,-2489,10169,-2298xe" filled="true" fillcolor="#81a6bd" stroked="false">
                <v:path arrowok="t"/>
                <v:fill type="solid"/>
              </v:shape>
            </v:group>
            <v:group style="position:absolute;left:10169;top:-2680;width:268;height:191" coordorigin="10169,-2680" coordsize="268,191">
              <v:shape style="position:absolute;left:10169;top:-2680;width:268;height:191" coordorigin="10169,-2680" coordsize="268,191" path="m10169,-2489l10437,-2489,10437,-2680,10169,-2680,10169,-2489xe" filled="true" fillcolor="#ffb1b1" stroked="false">
                <v:path arrowok="t"/>
                <v:fill type="solid"/>
              </v:shape>
            </v:group>
            <v:group style="position:absolute;left:10169;top:-2821;width:268;height:142" coordorigin="10169,-2821" coordsize="268,142">
              <v:shape style="position:absolute;left:10169;top:-2821;width:268;height:142" coordorigin="10169,-2821" coordsize="268,142" path="m10169,-2680l10437,-2680,10437,-2821,10169,-2821,10169,-2680xe" filled="true" fillcolor="#b4c9d7" stroked="false">
                <v:path arrowok="t"/>
                <v:fill type="solid"/>
              </v:shape>
            </v:group>
            <v:group style="position:absolute;left:10169;top:-2970;width:268;height:149" coordorigin="10169,-2970" coordsize="268,149">
              <v:shape style="position:absolute;left:10169;top:-2970;width:268;height:149" coordorigin="10169,-2970" coordsize="268,149" path="m10169,-2821l10437,-2821,10437,-2970,10169,-2970,10169,-2821xe" filled="true" fillcolor="#ff3333" stroked="false">
                <v:path arrowok="t"/>
                <v:fill type="solid"/>
              </v:shape>
            </v:group>
            <v:group style="position:absolute;left:10169;top:-2993;width:268;height:24" coordorigin="10169,-2993" coordsize="268,24">
              <v:shape style="position:absolute;left:10169;top:-2993;width:268;height:24" coordorigin="10169,-2993" coordsize="268,24" path="m10169,-2970l10437,-2970,10437,-2993,10169,-2993,10169,-2970xe" filled="true" fillcolor="#367097" stroked="false">
                <v:path arrowok="t"/>
                <v:fill type="solid"/>
              </v:shape>
            </v:group>
            <v:group style="position:absolute;left:10169;top:-3028;width:268;height:36" coordorigin="10169,-3028" coordsize="268,36">
              <v:shape style="position:absolute;left:10169;top:-3028;width:268;height:36" coordorigin="10169,-3028" coordsize="268,36" path="m10169,-2993l10437,-2993,10437,-3028,10169,-3028,10169,-2993xe" filled="true" fillcolor="#044e7d" stroked="false">
                <v:path arrowok="t"/>
                <v:fill type="solid"/>
              </v:shape>
            </v:group>
            <v:group style="position:absolute;left:6157;top:-723;width:268;height:22" coordorigin="6157,-723" coordsize="268,22">
              <v:shape style="position:absolute;left:6157;top:-723;width:268;height:22" coordorigin="6157,-723" coordsize="268,22" path="m6157,-701l6425,-701,6425,-723,6157,-723,6157,-701xe" filled="true" fillcolor="#81a6bd" stroked="false">
                <v:path arrowok="t"/>
                <v:fill type="solid"/>
              </v:shape>
            </v:group>
            <v:group style="position:absolute;left:6157;top:-744;width:268;height:22" coordorigin="6157,-744" coordsize="268,22">
              <v:shape style="position:absolute;left:6157;top:-744;width:268;height:22" coordorigin="6157,-744" coordsize="268,22" path="m6157,-723l6425,-723,6425,-744,6157,-744,6157,-723xe" filled="true" fillcolor="#b4c9d7" stroked="false">
                <v:path arrowok="t"/>
                <v:fill type="solid"/>
              </v:shape>
            </v:group>
            <v:group style="position:absolute;left:6826;top:-814;width:268;height:114" coordorigin="6826,-814" coordsize="268,114">
              <v:shape style="position:absolute;left:6826;top:-814;width:268;height:114" coordorigin="6826,-814" coordsize="268,114" path="m6826,-701l7093,-701,7093,-814,6826,-814,6826,-701xe" filled="true" fillcolor="#81a6bd" stroked="false">
                <v:path arrowok="t"/>
                <v:fill type="solid"/>
              </v:shape>
            </v:group>
            <v:group style="position:absolute;left:6826;top:-834;width:268;height:21" coordorigin="6826,-834" coordsize="268,21">
              <v:shape style="position:absolute;left:6826;top:-834;width:268;height:21" coordorigin="6826,-834" coordsize="268,21" path="m6826,-814l7093,-814,7093,-834,6826,-834,6826,-814xe" filled="true" fillcolor="#b4c9d7" stroked="false">
                <v:path arrowok="t"/>
                <v:fill type="solid"/>
              </v:shape>
            </v:group>
            <v:group style="position:absolute;left:5957;top:-3175;width:2;height:2474" coordorigin="5957,-3175" coordsize="2,2474">
              <v:shape style="position:absolute;left:5957;top:-3175;width:2;height:2474" coordorigin="5957,-3175" coordsize="0,2474" path="m5957,-701l5957,-3175e" filled="false" stroked="true" strokeweight=".53255pt" strokecolor="#000000">
                <v:path arrowok="t"/>
              </v:shape>
            </v:group>
            <v:group style="position:absolute;left:5911;top:-701;width:46;height:2" coordorigin="5911,-701" coordsize="46,2">
              <v:shape style="position:absolute;left:5911;top:-701;width:46;height:2" coordorigin="5911,-701" coordsize="46,0" path="m5911,-701l5957,-701e" filled="false" stroked="true" strokeweight=".478672pt" strokecolor="#000000">
                <v:path arrowok="t"/>
              </v:shape>
            </v:group>
            <v:group style="position:absolute;left:5911;top:-1054;width:46;height:2" coordorigin="5911,-1054" coordsize="46,2">
              <v:shape style="position:absolute;left:5911;top:-1054;width:46;height:2" coordorigin="5911,-1054" coordsize="46,0" path="m5911,-1054l5957,-1054e" filled="false" stroked="true" strokeweight=".478672pt" strokecolor="#000000">
                <v:path arrowok="t"/>
              </v:shape>
            </v:group>
            <v:group style="position:absolute;left:5911;top:-1408;width:46;height:2" coordorigin="5911,-1408" coordsize="46,2">
              <v:shape style="position:absolute;left:5911;top:-1408;width:46;height:2" coordorigin="5911,-1408" coordsize="46,0" path="m5911,-1408l5957,-1408e" filled="false" stroked="true" strokeweight=".478672pt" strokecolor="#000000">
                <v:path arrowok="t"/>
              </v:shape>
            </v:group>
            <v:group style="position:absolute;left:5911;top:-1761;width:46;height:2" coordorigin="5911,-1761" coordsize="46,2">
              <v:shape style="position:absolute;left:5911;top:-1761;width:46;height:2" coordorigin="5911,-1761" coordsize="46,0" path="m5911,-1761l5957,-1761e" filled="false" stroked="true" strokeweight=".478672pt" strokecolor="#000000">
                <v:path arrowok="t"/>
              </v:shape>
            </v:group>
            <v:group style="position:absolute;left:5911;top:-2114;width:46;height:2" coordorigin="5911,-2114" coordsize="46,2">
              <v:shape style="position:absolute;left:5911;top:-2114;width:46;height:2" coordorigin="5911,-2114" coordsize="46,0" path="m5911,-2114l5957,-2114e" filled="false" stroked="true" strokeweight=".478672pt" strokecolor="#000000">
                <v:path arrowok="t"/>
              </v:shape>
            </v:group>
            <v:group style="position:absolute;left:5911;top:-2468;width:46;height:2" coordorigin="5911,-2468" coordsize="46,2">
              <v:shape style="position:absolute;left:5911;top:-2468;width:46;height:2" coordorigin="5911,-2468" coordsize="46,0" path="m5911,-2468l5957,-2468e" filled="false" stroked="true" strokeweight=".478672pt" strokecolor="#000000">
                <v:path arrowok="t"/>
              </v:shape>
            </v:group>
            <v:group style="position:absolute;left:5911;top:-2821;width:46;height:2" coordorigin="5911,-2821" coordsize="46,2">
              <v:shape style="position:absolute;left:5911;top:-2821;width:46;height:2" coordorigin="5911,-2821" coordsize="46,0" path="m5911,-2821l5957,-2821e" filled="false" stroked="true" strokeweight=".478672pt" strokecolor="#000000">
                <v:path arrowok="t"/>
              </v:shape>
            </v:group>
            <v:group style="position:absolute;left:5911;top:-3175;width:46;height:2" coordorigin="5911,-3175" coordsize="46,2">
              <v:shape style="position:absolute;left:5911;top:-3175;width:46;height:2" coordorigin="5911,-3175" coordsize="46,0" path="m5911,-3175l5957,-3175e" filled="false" stroked="true" strokeweight=".478672pt" strokecolor="#000000">
                <v:path arrowok="t"/>
              </v:shape>
            </v:group>
            <v:group style="position:absolute;left:5957;top:-701;width:4681;height:2" coordorigin="5957,-701" coordsize="4681,2">
              <v:shape style="position:absolute;left:5957;top:-701;width:4681;height:2" coordorigin="5957,-701" coordsize="4681,0" path="m5957,-701l10637,-701e" filled="false" stroked="true" strokeweight=".478672pt" strokecolor="#000000">
                <v:path arrowok="t"/>
              </v:shape>
            </v:group>
            <v:group style="position:absolute;left:5957;top:-701;width:2;height:41" coordorigin="5957,-701" coordsize="2,41">
              <v:shape style="position:absolute;left:5957;top:-701;width:2;height:41" coordorigin="5957,-701" coordsize="0,41" path="m5957,-701l5957,-660e" filled="false" stroked="true" strokeweight=".53255pt" strokecolor="#000000">
                <v:path arrowok="t"/>
              </v:shape>
            </v:group>
            <v:group style="position:absolute;left:6625;top:-701;width:2;height:41" coordorigin="6625,-701" coordsize="2,41">
              <v:shape style="position:absolute;left:6625;top:-701;width:2;height:41" coordorigin="6625,-701" coordsize="0,41" path="m6625,-701l6625,-660e" filled="false" stroked="true" strokeweight=".53255pt" strokecolor="#000000">
                <v:path arrowok="t"/>
              </v:shape>
            </v:group>
            <v:group style="position:absolute;left:7294;top:-701;width:2;height:41" coordorigin="7294,-701" coordsize="2,41">
              <v:shape style="position:absolute;left:7294;top:-701;width:2;height:41" coordorigin="7294,-701" coordsize="0,41" path="m7294,-701l7294,-660e" filled="false" stroked="true" strokeweight=".53255pt" strokecolor="#000000">
                <v:path arrowok="t"/>
              </v:shape>
            </v:group>
            <v:group style="position:absolute;left:7963;top:-701;width:2;height:41" coordorigin="7963,-701" coordsize="2,41">
              <v:shape style="position:absolute;left:7963;top:-701;width:2;height:41" coordorigin="7963,-701" coordsize="0,41" path="m7963,-701l7963,-660e" filled="false" stroked="true" strokeweight=".53255pt" strokecolor="#000000">
                <v:path arrowok="t"/>
              </v:shape>
            </v:group>
            <v:group style="position:absolute;left:8631;top:-701;width:2;height:41" coordorigin="8631,-701" coordsize="2,41">
              <v:shape style="position:absolute;left:8631;top:-701;width:2;height:41" coordorigin="8631,-701" coordsize="0,41" path="m8631,-701l8631,-660e" filled="false" stroked="true" strokeweight=".53255pt" strokecolor="#000000">
                <v:path arrowok="t"/>
              </v:shape>
            </v:group>
            <v:group style="position:absolute;left:9300;top:-701;width:2;height:41" coordorigin="9300,-701" coordsize="2,41">
              <v:shape style="position:absolute;left:9300;top:-701;width:2;height:41" coordorigin="9300,-701" coordsize="0,41" path="m9300,-701l9300,-660e" filled="false" stroked="true" strokeweight=".53255pt" strokecolor="#000000">
                <v:path arrowok="t"/>
              </v:shape>
            </v:group>
            <v:group style="position:absolute;left:9969;top:-701;width:2;height:41" coordorigin="9969,-701" coordsize="2,41">
              <v:shape style="position:absolute;left:9969;top:-701;width:2;height:41" coordorigin="9969,-701" coordsize="0,41" path="m9969,-701l9969,-660e" filled="false" stroked="true" strokeweight=".53255pt" strokecolor="#000000">
                <v:path arrowok="t"/>
              </v:shape>
            </v:group>
            <v:group style="position:absolute;left:10637;top:-701;width:2;height:41" coordorigin="10637,-701" coordsize="2,41">
              <v:shape style="position:absolute;left:10637;top:-701;width:2;height:41" coordorigin="10637,-701" coordsize="0,41" path="m10637,-701l10637,-660e" filled="false" stroked="true" strokeweight=".53255pt" strokecolor="#000000">
                <v:path arrowok="t"/>
              </v:shape>
            </v:group>
            <v:group style="position:absolute;left:10024;top:-3275;width:556;height:239" coordorigin="10024,-3275" coordsize="556,239">
              <v:shape style="position:absolute;left:10024;top:-3275;width:556;height:239" coordorigin="10024,-3275" coordsize="556,239" path="m10299,-3275l10235,-3272,10124,-3249,10049,-3207,10024,-3153,10032,-3123,10102,-3071,10225,-3041,10299,-3036,10373,-3041,10440,-3053,10541,-3095,10579,-3156,10569,-3188,10497,-3240,10373,-3271,10299,-3275xe" filled="true" fillcolor="#ffb1b1" stroked="false">
                <v:path arrowok="t"/>
                <v:fill opacity="26214f" type="solid"/>
              </v:shape>
              <v:shape style="position:absolute;left:6104;top:-2984;width:2634;height:1601" type="#_x0000_t75" stroked="false">
                <v:imagedata r:id="rId423" o:title=""/>
              </v:shape>
              <v:shape style="position:absolute;left:7884;top:-3271;width:307;height:287" type="#_x0000_t75" stroked="false">
                <v:imagedata r:id="rId424" o:title=""/>
              </v:shape>
            </v:group>
            <w10:wrap type="none"/>
          </v:group>
        </w:pict>
      </w:r>
      <w:r>
        <w:rPr/>
        <w:pict>
          <v:group style="position:absolute;margin-left:292.495422pt;margin-top:-13.481992pt;width:3.7pt;height:.1pt;mso-position-horizontal-relative:page;mso-position-vertical-relative:paragraph;z-index:-411232" coordorigin="5850,-270" coordsize="74,2">
            <v:shape style="position:absolute;left:5850;top:-270;width:74;height:2" coordorigin="5850,-270" coordsize="74,0" path="m5850,-270l5924,-270e" filled="false" stroked="true" strokeweight="3.318794pt" strokecolor="#ff8080">
              <v:path arrowok="t"/>
            </v:shape>
            <w10:wrap type="none"/>
          </v:group>
        </w:pict>
      </w:r>
      <w:r>
        <w:rPr/>
        <w:pict>
          <v:group style="position:absolute;margin-left:321.182098pt;margin-top:-13.481991pt;width:3.7pt;height:.1pt;mso-position-horizontal-relative:page;mso-position-vertical-relative:paragraph;z-index:-411208" coordorigin="6424,-270" coordsize="74,2">
            <v:shape style="position:absolute;left:6424;top:-270;width:74;height:2" coordorigin="6424,-270" coordsize="74,0" path="m6424,-270l6497,-270e" filled="false" stroked="true" strokeweight="3.318794pt" strokecolor="#81a6bd">
              <v:path arrowok="t"/>
            </v:shape>
            <w10:wrap type="none"/>
          </v:group>
        </w:pict>
      </w:r>
      <w:r>
        <w:rPr/>
        <w:pict>
          <v:group style="position:absolute;margin-left:349.868805pt;margin-top:-13.481989pt;width:3.7pt;height:.1pt;mso-position-horizontal-relative:page;mso-position-vertical-relative:paragraph;z-index:-411184" coordorigin="6997,-270" coordsize="74,2">
            <v:shape style="position:absolute;left:6997;top:-270;width:74;height:2" coordorigin="6997,-270" coordsize="74,0" path="m6997,-270l7071,-270e" filled="false" stroked="true" strokeweight="3.318794pt" strokecolor="#ffb1b1">
              <v:path arrowok="t"/>
            </v:shape>
            <w10:wrap type="none"/>
          </v:group>
        </w:pict>
      </w:r>
      <w:r>
        <w:rPr/>
        <w:pict>
          <v:group style="position:absolute;margin-left:367.195831pt;margin-top:-13.481988pt;width:3.7pt;height:.1pt;mso-position-horizontal-relative:page;mso-position-vertical-relative:paragraph;z-index:-411160" coordorigin="7344,-270" coordsize="74,2">
            <v:shape style="position:absolute;left:7344;top:-270;width:74;height:2" coordorigin="7344,-270" coordsize="74,0" path="m7344,-270l7418,-270e" filled="false" stroked="true" strokeweight="3.318794pt" strokecolor="#b4c9d7">
              <v:path arrowok="t"/>
            </v:shape>
            <w10:wrap type="none"/>
          </v:group>
        </w:pict>
      </w:r>
      <w:r>
        <w:rPr/>
        <w:pict>
          <v:group style="position:absolute;margin-left:407.279083pt;margin-top:-13.481986pt;width:3.7pt;height:.1pt;mso-position-horizontal-relative:page;mso-position-vertical-relative:paragraph;z-index:-411136" coordorigin="8146,-270" coordsize="74,2">
            <v:shape style="position:absolute;left:8146;top:-270;width:74;height:2" coordorigin="8146,-270" coordsize="74,0" path="m8146,-270l8219,-270e" filled="false" stroked="true" strokeweight="3.318794pt" strokecolor="#ff3333">
              <v:path arrowok="t"/>
            </v:shape>
            <w10:wrap type="none"/>
          </v:group>
        </w:pict>
      </w:r>
      <w:r>
        <w:rPr/>
        <w:pict>
          <v:group style="position:absolute;margin-left:441.646301pt;margin-top:-13.481984pt;width:3.7pt;height:.1pt;mso-position-horizontal-relative:page;mso-position-vertical-relative:paragraph;z-index:-411112" coordorigin="8833,-270" coordsize="74,2">
            <v:shape style="position:absolute;left:8833;top:-270;width:74;height:2" coordorigin="8833,-270" coordsize="74,0" path="m8833,-270l8907,-270e" filled="false" stroked="true" strokeweight="3.318794pt" strokecolor="#367097">
              <v:path arrowok="t"/>
            </v:shape>
            <w10:wrap type="none"/>
          </v:group>
        </w:pict>
      </w:r>
      <w:r>
        <w:rPr/>
        <w:pict>
          <v:group style="position:absolute;margin-left:458.971924pt;margin-top:-13.481983pt;width:3.7pt;height:.1pt;mso-position-horizontal-relative:page;mso-position-vertical-relative:paragraph;z-index:-411088" coordorigin="9179,-270" coordsize="74,2">
            <v:shape style="position:absolute;left:9179;top:-270;width:74;height:2" coordorigin="9179,-270" coordsize="74,0" path="m9179,-270l9253,-270e" filled="false" stroked="true" strokeweight="3.318794pt" strokecolor="#044e7d">
              <v:path arrowok="t"/>
            </v:shape>
            <w10:wrap type="none"/>
          </v:group>
        </w:pict>
      </w:r>
      <w:r>
        <w:rPr/>
        <w:pict>
          <v:group style="position:absolute;margin-left:481.978088pt;margin-top:-13.481982pt;width:3.7pt;height:.1pt;mso-position-horizontal-relative:page;mso-position-vertical-relative:paragraph;z-index:-411064" coordorigin="9640,-270" coordsize="74,2">
            <v:shape style="position:absolute;left:9640;top:-270;width:74;height:2" coordorigin="9640,-270" coordsize="74,0" path="m9640,-270l9713,-270e" filled="false" stroked="true" strokeweight="3.318794pt" strokecolor="#f0a88a">
              <v:path arrowok="t"/>
            </v:shape>
            <w10:wrap type="none"/>
          </v:group>
        </w:pict>
      </w:r>
      <w:r>
        <w:rPr>
          <w:rFonts w:ascii="宋体" w:hAnsi="宋体" w:cs="宋体" w:eastAsia="宋体" w:hint="default"/>
          <w:spacing w:val="-1"/>
          <w:w w:val="95"/>
          <w:sz w:val="17"/>
          <w:szCs w:val="17"/>
        </w:rPr>
        <w:t>资料来源：</w:t>
      </w:r>
      <w:r>
        <w:rPr>
          <w:rFonts w:ascii="Times New Roman" w:hAnsi="Times New Roman" w:cs="Times New Roman" w:eastAsia="Times New Roman" w:hint="default"/>
          <w:i/>
          <w:spacing w:val="-1"/>
          <w:w w:val="95"/>
          <w:sz w:val="16"/>
          <w:szCs w:val="16"/>
        </w:rPr>
        <w:t>LEDinside</w:t>
      </w:r>
      <w:r>
        <w:rPr>
          <w:rFonts w:ascii="宋体" w:hAnsi="宋体" w:cs="宋体" w:eastAsia="宋体" w:hint="default"/>
          <w:spacing w:val="-1"/>
          <w:w w:val="95"/>
          <w:sz w:val="17"/>
          <w:szCs w:val="17"/>
        </w:rPr>
        <w:t>，中信建投证券研究发展部</w:t>
        <w:tab/>
      </w:r>
      <w:r>
        <w:rPr>
          <w:rFonts w:ascii="宋体" w:hAnsi="宋体" w:cs="宋体" w:eastAsia="宋体" w:hint="default"/>
          <w:spacing w:val="-2"/>
          <w:sz w:val="17"/>
          <w:szCs w:val="17"/>
        </w:rPr>
        <w:t>资料来源：</w:t>
      </w:r>
      <w:r>
        <w:rPr>
          <w:rFonts w:ascii="Times New Roman" w:hAnsi="Times New Roman" w:cs="Times New Roman" w:eastAsia="Times New Roman" w:hint="default"/>
          <w:i/>
          <w:spacing w:val="-2"/>
          <w:sz w:val="16"/>
          <w:szCs w:val="16"/>
        </w:rPr>
        <w:t>Yole</w:t>
      </w:r>
      <w:r>
        <w:rPr>
          <w:rFonts w:ascii="宋体" w:hAnsi="宋体" w:cs="宋体" w:eastAsia="宋体" w:hint="default"/>
          <w:spacing w:val="-2"/>
          <w:sz w:val="17"/>
          <w:szCs w:val="17"/>
        </w:rPr>
        <w:t>，中信建投证券研究发展部</w:t>
      </w:r>
    </w:p>
    <w:p>
      <w:pPr>
        <w:spacing w:line="240" w:lineRule="auto" w:before="11"/>
        <w:ind w:right="0"/>
        <w:rPr>
          <w:rFonts w:ascii="宋体" w:hAnsi="宋体" w:cs="宋体" w:eastAsia="宋体" w:hint="default"/>
          <w:sz w:val="20"/>
          <w:szCs w:val="20"/>
        </w:rPr>
      </w:pPr>
    </w:p>
    <w:p>
      <w:pPr>
        <w:pStyle w:val="Heading3"/>
        <w:spacing w:line="240" w:lineRule="auto" w:before="0"/>
        <w:ind w:right="0"/>
        <w:jc w:val="both"/>
      </w:pPr>
      <w:r>
        <w:rPr>
          <w:rFonts w:ascii="Arial" w:hAnsi="Arial" w:cs="Arial" w:eastAsia="Arial" w:hint="default"/>
          <w:color w:val="044E7D"/>
        </w:rPr>
        <w:t>4.3.2 TWS </w:t>
      </w:r>
      <w:r>
        <w:rPr>
          <w:color w:val="044E7D"/>
        </w:rPr>
        <w:t>耳机需求爆发，存储</w:t>
      </w:r>
      <w:r>
        <w:rPr>
          <w:rFonts w:ascii="Arial" w:hAnsi="Arial" w:cs="Arial" w:eastAsia="Arial" w:hint="default"/>
          <w:color w:val="044E7D"/>
        </w:rPr>
        <w:t>/</w:t>
      </w:r>
      <w:r>
        <w:rPr>
          <w:color w:val="044E7D"/>
        </w:rPr>
        <w:t>声学</w:t>
      </w:r>
      <w:r>
        <w:rPr>
          <w:rFonts w:ascii="Arial" w:hAnsi="Arial" w:cs="Arial" w:eastAsia="Arial" w:hint="default"/>
          <w:color w:val="044E7D"/>
        </w:rPr>
        <w:t>/</w:t>
      </w:r>
      <w:r>
        <w:rPr>
          <w:color w:val="044E7D"/>
        </w:rPr>
        <w:t>电源</w:t>
      </w:r>
      <w:r>
        <w:rPr>
          <w:color w:val="044E7D"/>
          <w:spacing w:val="-81"/>
        </w:rPr>
        <w:t> </w:t>
      </w:r>
      <w:r>
        <w:rPr>
          <w:rFonts w:ascii="Arial" w:hAnsi="Arial" w:cs="Arial" w:eastAsia="Arial" w:hint="default"/>
          <w:color w:val="044E7D"/>
        </w:rPr>
        <w:t>IC </w:t>
      </w:r>
      <w:r>
        <w:rPr>
          <w:color w:val="044E7D"/>
        </w:rPr>
        <w:t>厂商受益</w:t>
      </w:r>
      <w:r>
        <w:rPr/>
      </w:r>
    </w:p>
    <w:p>
      <w:pPr>
        <w:spacing w:before="105"/>
        <w:ind w:left="536" w:right="110" w:firstLine="0"/>
        <w:jc w:val="left"/>
        <w:rPr>
          <w:rFonts w:ascii="宋体" w:hAnsi="宋体" w:cs="宋体" w:eastAsia="宋体" w:hint="default"/>
          <w:sz w:val="20"/>
          <w:szCs w:val="20"/>
        </w:rPr>
      </w:pPr>
      <w:r>
        <w:rPr>
          <w:rFonts w:ascii="Times New Roman" w:hAnsi="Times New Roman" w:cs="Times New Roman" w:eastAsia="Times New Roman" w:hint="default"/>
          <w:b/>
          <w:bCs/>
          <w:sz w:val="20"/>
          <w:szCs w:val="20"/>
        </w:rPr>
        <w:t>2018 </w:t>
      </w:r>
      <w:r>
        <w:rPr>
          <w:rFonts w:ascii="Microsoft JhengHei" w:hAnsi="Microsoft JhengHei" w:cs="Microsoft JhengHei" w:eastAsia="Microsoft JhengHei" w:hint="default"/>
          <w:b/>
          <w:bCs/>
          <w:sz w:val="20"/>
          <w:szCs w:val="20"/>
        </w:rPr>
        <w:t>年，中国可穿戴设备市场中，耳机和手表市场发展最快。</w:t>
      </w:r>
      <w:r>
        <w:rPr>
          <w:rFonts w:ascii="宋体" w:hAnsi="宋体" w:cs="宋体" w:eastAsia="宋体" w:hint="default"/>
          <w:sz w:val="20"/>
          <w:szCs w:val="20"/>
        </w:rPr>
        <w:t>根据 </w:t>
      </w:r>
      <w:r>
        <w:rPr>
          <w:rFonts w:ascii="Times New Roman" w:hAnsi="Times New Roman" w:cs="Times New Roman" w:eastAsia="Times New Roman" w:hint="default"/>
          <w:sz w:val="20"/>
          <w:szCs w:val="20"/>
        </w:rPr>
        <w:t>IDC</w:t>
      </w:r>
      <w:r>
        <w:rPr>
          <w:rFonts w:ascii="宋体" w:hAnsi="宋体" w:cs="宋体" w:eastAsia="宋体" w:hint="default"/>
          <w:sz w:val="20"/>
          <w:szCs w:val="20"/>
        </w:rPr>
        <w:t>，全球可穿戴出货量将从 </w:t>
      </w:r>
      <w:r>
        <w:rPr>
          <w:rFonts w:ascii="Times New Roman" w:hAnsi="Times New Roman" w:cs="Times New Roman" w:eastAsia="Times New Roman" w:hint="default"/>
          <w:sz w:val="20"/>
          <w:szCs w:val="20"/>
        </w:rPr>
        <w:t>2017</w:t>
      </w:r>
      <w:r>
        <w:rPr>
          <w:rFonts w:ascii="Times New Roman" w:hAnsi="Times New Roman" w:cs="Times New Roman" w:eastAsia="Times New Roman" w:hint="default"/>
          <w:spacing w:val="-15"/>
          <w:sz w:val="20"/>
          <w:szCs w:val="20"/>
        </w:rPr>
        <w:t> </w:t>
      </w:r>
      <w:r>
        <w:rPr>
          <w:rFonts w:ascii="宋体" w:hAnsi="宋体" w:cs="宋体" w:eastAsia="宋体" w:hint="default"/>
          <w:sz w:val="20"/>
          <w:szCs w:val="20"/>
        </w:rPr>
        <w:t>年</w:t>
      </w:r>
    </w:p>
    <w:p>
      <w:pPr>
        <w:pStyle w:val="BodyText"/>
        <w:spacing w:line="271" w:lineRule="auto" w:before="27"/>
        <w:ind w:right="213"/>
        <w:jc w:val="both"/>
      </w:pPr>
      <w:r>
        <w:rPr/>
        <w:t>的</w:t>
      </w:r>
      <w:r>
        <w:rPr>
          <w:spacing w:val="-58"/>
        </w:rPr>
        <w:t> </w:t>
      </w:r>
      <w:r>
        <w:rPr>
          <w:rFonts w:ascii="Times New Roman" w:hAnsi="Times New Roman" w:cs="Times New Roman" w:eastAsia="Times New Roman" w:hint="default"/>
        </w:rPr>
        <w:t>1.13</w:t>
      </w:r>
      <w:r>
        <w:rPr>
          <w:rFonts w:ascii="Times New Roman" w:hAnsi="Times New Roman" w:cs="Times New Roman" w:eastAsia="Times New Roman" w:hint="default"/>
          <w:spacing w:val="-6"/>
        </w:rPr>
        <w:t> </w:t>
      </w:r>
      <w:r>
        <w:rPr/>
        <w:t>亿个增长到</w:t>
      </w:r>
      <w:r>
        <w:rPr>
          <w:spacing w:val="-58"/>
        </w:rPr>
        <w:t> </w:t>
      </w:r>
      <w:r>
        <w:rPr>
          <w:rFonts w:ascii="Times New Roman" w:hAnsi="Times New Roman" w:cs="Times New Roman" w:eastAsia="Times New Roman" w:hint="default"/>
        </w:rPr>
        <w:t>2021</w:t>
      </w:r>
      <w:r>
        <w:rPr>
          <w:rFonts w:ascii="Times New Roman" w:hAnsi="Times New Roman" w:cs="Times New Roman" w:eastAsia="Times New Roman" w:hint="default"/>
          <w:spacing w:val="-7"/>
        </w:rPr>
        <w:t> </w:t>
      </w:r>
      <w:r>
        <w:rPr/>
        <w:t>年的</w:t>
      </w:r>
      <w:r>
        <w:rPr>
          <w:spacing w:val="-57"/>
        </w:rPr>
        <w:t> </w:t>
      </w:r>
      <w:r>
        <w:rPr>
          <w:rFonts w:ascii="Times New Roman" w:hAnsi="Times New Roman" w:cs="Times New Roman" w:eastAsia="Times New Roman" w:hint="default"/>
        </w:rPr>
        <w:t>2.22</w:t>
      </w:r>
      <w:r>
        <w:rPr>
          <w:rFonts w:ascii="Times New Roman" w:hAnsi="Times New Roman" w:cs="Times New Roman" w:eastAsia="Times New Roman" w:hint="default"/>
          <w:spacing w:val="-6"/>
        </w:rPr>
        <w:t> </w:t>
      </w:r>
      <w:r>
        <w:rPr/>
        <w:t>亿个，</w:t>
      </w:r>
      <w:r>
        <w:rPr>
          <w:rFonts w:ascii="Times New Roman" w:hAnsi="Times New Roman" w:cs="Times New Roman" w:eastAsia="Times New Roman" w:hint="default"/>
        </w:rPr>
        <w:t>CAGR=18.4%</w:t>
      </w:r>
      <w:r>
        <w:rPr/>
        <w:t>。目前已有诸多本土厂商布局</w:t>
      </w:r>
      <w:r>
        <w:rPr>
          <w:spacing w:val="-58"/>
        </w:rPr>
        <w:t> </w:t>
      </w:r>
      <w:r>
        <w:rPr>
          <w:rFonts w:ascii="Times New Roman" w:hAnsi="Times New Roman" w:cs="Times New Roman" w:eastAsia="Times New Roman" w:hint="default"/>
        </w:rPr>
        <w:t>TWS</w:t>
      </w:r>
      <w:r>
        <w:rPr>
          <w:rFonts w:ascii="Times New Roman" w:hAnsi="Times New Roman" w:cs="Times New Roman" w:eastAsia="Times New Roman" w:hint="default"/>
          <w:spacing w:val="-8"/>
        </w:rPr>
        <w:t> </w:t>
      </w:r>
      <w:r>
        <w:rPr>
          <w:spacing w:val="-3"/>
        </w:rPr>
        <w:t>耳机供应链，立讯精 </w:t>
      </w:r>
      <w:r>
        <w:rPr/>
        <w:t>密和歌尔股份做声学及模组，兆易创新供应</w:t>
      </w:r>
      <w:r>
        <w:rPr>
          <w:spacing w:val="-46"/>
        </w:rPr>
        <w:t> </w:t>
      </w:r>
      <w:r>
        <w:rPr>
          <w:rFonts w:ascii="Times New Roman" w:hAnsi="Times New Roman" w:cs="Times New Roman" w:eastAsia="Times New Roman" w:hint="default"/>
        </w:rPr>
        <w:t>NOR</w:t>
      </w:r>
      <w:r>
        <w:rPr/>
        <w:t>，歌尔股份供应</w:t>
      </w:r>
      <w:r>
        <w:rPr>
          <w:spacing w:val="-46"/>
        </w:rPr>
        <w:t> </w:t>
      </w:r>
      <w:r>
        <w:rPr>
          <w:rFonts w:ascii="Times New Roman" w:hAnsi="Times New Roman" w:cs="Times New Roman" w:eastAsia="Times New Roman" w:hint="default"/>
        </w:rPr>
        <w:t>MEMS</w:t>
      </w:r>
      <w:r>
        <w:rPr>
          <w:rFonts w:ascii="Times New Roman" w:hAnsi="Times New Roman" w:cs="Times New Roman" w:eastAsia="Times New Roman" w:hint="default"/>
          <w:spacing w:val="5"/>
        </w:rPr>
        <w:t> </w:t>
      </w:r>
      <w:r>
        <w:rPr/>
        <w:t>麦克风，韦尔股份供应过流保护</w:t>
      </w:r>
      <w:r>
        <w:rPr>
          <w:spacing w:val="-46"/>
        </w:rPr>
        <w:t> </w:t>
      </w:r>
      <w:r>
        <w:rPr>
          <w:rFonts w:ascii="Times New Roman" w:hAnsi="Times New Roman" w:cs="Times New Roman" w:eastAsia="Times New Roman" w:hint="default"/>
        </w:rPr>
        <w:t>IC</w:t>
      </w:r>
      <w:r>
        <w:rPr/>
        <w:t>， 圣邦股份供应</w:t>
      </w:r>
      <w:r>
        <w:rPr>
          <w:spacing w:val="-56"/>
        </w:rPr>
        <w:t> </w:t>
      </w:r>
      <w:r>
        <w:rPr>
          <w:rFonts w:ascii="Times New Roman" w:hAnsi="Times New Roman" w:cs="Times New Roman" w:eastAsia="Times New Roman" w:hint="default"/>
        </w:rPr>
        <w:t>PMIC</w:t>
      </w:r>
      <w:r>
        <w:rPr/>
        <w:t>。此外，汇顶科技提出了业界体积最小功耗最低的入耳检测加触控二合一方案。</w:t>
      </w:r>
    </w:p>
    <w:p>
      <w:pPr>
        <w:spacing w:line="240" w:lineRule="auto" w:before="2" w:after="0"/>
        <w:ind w:right="0"/>
        <w:rPr>
          <w:rFonts w:ascii="宋体" w:hAnsi="宋体" w:cs="宋体" w:eastAsia="宋体" w:hint="default"/>
          <w:sz w:val="22"/>
          <w:szCs w:val="22"/>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9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21664"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7"/>
        <w:ind w:right="0"/>
        <w:rPr>
          <w:rFonts w:ascii="宋体" w:hAnsi="宋体" w:cs="宋体" w:eastAsia="宋体" w:hint="default"/>
          <w:sz w:val="15"/>
          <w:szCs w:val="15"/>
        </w:rPr>
      </w:pPr>
    </w:p>
    <w:p>
      <w:pPr>
        <w:pStyle w:val="BodyText"/>
        <w:spacing w:line="271" w:lineRule="auto" w:before="37"/>
        <w:ind w:right="128" w:firstLine="401"/>
        <w:jc w:val="both"/>
      </w:pPr>
      <w:r>
        <w:rPr>
          <w:rFonts w:ascii="Times New Roman" w:hAnsi="Times New Roman" w:cs="Times New Roman" w:eastAsia="Times New Roman" w:hint="default"/>
        </w:rPr>
        <w:t>TWS</w:t>
      </w:r>
      <w:r>
        <w:rPr>
          <w:rFonts w:ascii="Times New Roman" w:hAnsi="Times New Roman" w:cs="Times New Roman" w:eastAsia="Times New Roman" w:hint="default"/>
          <w:spacing w:val="-3"/>
        </w:rPr>
        <w:t> </w:t>
      </w:r>
      <w:r>
        <w:rPr/>
        <w:t>耳机需求爆发带动</w:t>
      </w:r>
      <w:r>
        <w:rPr>
          <w:spacing w:val="-53"/>
        </w:rPr>
        <w:t> </w:t>
      </w:r>
      <w:r>
        <w:rPr>
          <w:rFonts w:ascii="Times New Roman" w:hAnsi="Times New Roman" w:cs="Times New Roman" w:eastAsia="Times New Roman" w:hint="default"/>
        </w:rPr>
        <w:t>NOR</w:t>
      </w:r>
      <w:r>
        <w:rPr>
          <w:rFonts w:ascii="Times New Roman" w:hAnsi="Times New Roman" w:cs="Times New Roman" w:eastAsia="Times New Roman" w:hint="default"/>
          <w:spacing w:val="-15"/>
        </w:rPr>
        <w:t> </w:t>
      </w:r>
      <w:r>
        <w:rPr>
          <w:rFonts w:ascii="Times New Roman" w:hAnsi="Times New Roman" w:cs="Times New Roman" w:eastAsia="Times New Roman" w:hint="default"/>
        </w:rPr>
        <w:t>flash</w:t>
      </w:r>
      <w:r>
        <w:rPr>
          <w:rFonts w:ascii="Times New Roman" w:hAnsi="Times New Roman" w:cs="Times New Roman" w:eastAsia="Times New Roman" w:hint="default"/>
          <w:spacing w:val="-3"/>
        </w:rPr>
        <w:t> </w:t>
      </w:r>
      <w:r>
        <w:rPr/>
        <w:t>供应商业绩增厚，加上降噪</w:t>
      </w:r>
      <w:r>
        <w:rPr>
          <w:rFonts w:ascii="Times New Roman" w:hAnsi="Times New Roman" w:cs="Times New Roman" w:eastAsia="Times New Roman" w:hint="default"/>
        </w:rPr>
        <w:t>/</w:t>
      </w:r>
      <w:r>
        <w:rPr/>
        <w:t>语音操控等带动</w:t>
      </w:r>
      <w:r>
        <w:rPr>
          <w:spacing w:val="-50"/>
        </w:rPr>
        <w:t> </w:t>
      </w:r>
      <w:r>
        <w:rPr>
          <w:rFonts w:ascii="Times New Roman" w:hAnsi="Times New Roman" w:cs="Times New Roman" w:eastAsia="Times New Roman" w:hint="default"/>
        </w:rPr>
        <w:t>NOR</w:t>
      </w:r>
      <w:r>
        <w:rPr>
          <w:rFonts w:ascii="Times New Roman" w:hAnsi="Times New Roman" w:cs="Times New Roman" w:eastAsia="Times New Roman" w:hint="default"/>
          <w:spacing w:val="-3"/>
        </w:rPr>
        <w:t> </w:t>
      </w:r>
      <w:r>
        <w:rPr/>
        <w:t>往高容演进，</w:t>
      </w:r>
      <w:r>
        <w:rPr>
          <w:rFonts w:ascii="Times New Roman" w:hAnsi="Times New Roman" w:cs="Times New Roman" w:eastAsia="Times New Roman" w:hint="default"/>
        </w:rPr>
        <w:t>2020</w:t>
      </w:r>
      <w:r>
        <w:rPr>
          <w:rFonts w:ascii="Times New Roman" w:hAnsi="Times New Roman" w:cs="Times New Roman" w:eastAsia="Times New Roman" w:hint="default"/>
          <w:spacing w:val="-2"/>
        </w:rPr>
        <w:t> </w:t>
      </w:r>
      <w:r>
        <w:rPr/>
        <w:t>年 可穿戴单机 </w:t>
      </w:r>
      <w:r>
        <w:rPr>
          <w:rFonts w:ascii="Times New Roman" w:hAnsi="Times New Roman" w:cs="Times New Roman" w:eastAsia="Times New Roman" w:hint="default"/>
        </w:rPr>
        <w:t>NOR </w:t>
      </w:r>
      <w:r>
        <w:rPr/>
        <w:t>需求迎来量价齐升。此外，</w:t>
      </w:r>
      <w:r>
        <w:rPr>
          <w:rFonts w:ascii="Times New Roman" w:hAnsi="Times New Roman" w:cs="Times New Roman" w:eastAsia="Times New Roman" w:hint="default"/>
        </w:rPr>
        <w:t>AMOLED</w:t>
      </w:r>
      <w:r>
        <w:rPr/>
        <w:t>、</w:t>
      </w:r>
      <w:r>
        <w:rPr>
          <w:rFonts w:ascii="Times New Roman" w:hAnsi="Times New Roman" w:cs="Times New Roman" w:eastAsia="Times New Roman" w:hint="default"/>
        </w:rPr>
        <w:t>TDDI</w:t>
      </w:r>
      <w:r>
        <w:rPr/>
        <w:t>、</w:t>
      </w:r>
      <w:r>
        <w:rPr>
          <w:rFonts w:ascii="Times New Roman" w:hAnsi="Times New Roman" w:cs="Times New Roman" w:eastAsia="Times New Roman" w:hint="default"/>
        </w:rPr>
        <w:t>ADAS </w:t>
      </w:r>
      <w:r>
        <w:rPr/>
        <w:t>等需求也对</w:t>
      </w:r>
      <w:r>
        <w:rPr>
          <w:spacing w:val="-41"/>
        </w:rPr>
        <w:t> </w:t>
      </w:r>
      <w:r>
        <w:rPr>
          <w:rFonts w:ascii="Times New Roman" w:hAnsi="Times New Roman" w:cs="Times New Roman" w:eastAsia="Times New Roman" w:hint="default"/>
        </w:rPr>
        <w:t>NOR </w:t>
      </w:r>
      <w:r>
        <w:rPr/>
        <w:t>市场起助推作用。建 </w:t>
      </w:r>
      <w:r>
        <w:rPr>
          <w:spacing w:val="-8"/>
          <w:w w:val="99"/>
        </w:rPr>
        <w:t>议关注：歌尔股份（声学、整机代工），韦尔股份（电源保护），圣邦股份（电源管理），汇顶科技（传感器）。</w:t>
      </w:r>
      <w:r>
        <w:rPr>
          <w:spacing w:val="-8"/>
        </w:rPr>
      </w:r>
    </w:p>
    <w:p>
      <w:pPr>
        <w:spacing w:line="240" w:lineRule="auto" w:before="10"/>
        <w:ind w:right="0"/>
        <w:rPr>
          <w:rFonts w:ascii="宋体" w:hAnsi="宋体" w:cs="宋体" w:eastAsia="宋体" w:hint="default"/>
          <w:sz w:val="17"/>
          <w:szCs w:val="17"/>
        </w:rPr>
      </w:pPr>
    </w:p>
    <w:p>
      <w:pPr>
        <w:tabs>
          <w:tab w:pos="5000" w:val="left" w:leader="none"/>
        </w:tabs>
        <w:spacing w:before="0" w:after="49"/>
        <w:ind w:left="241" w:right="0" w:firstLine="0"/>
        <w:jc w:val="left"/>
        <w:rPr>
          <w:rFonts w:ascii="Microsoft JhengHei" w:hAnsi="Microsoft JhengHei" w:cs="Microsoft JhengHei" w:eastAsia="Microsoft JhengHei" w:hint="default"/>
          <w:sz w:val="18"/>
          <w:szCs w:val="18"/>
        </w:rPr>
      </w:pPr>
      <w:r>
        <w:rPr/>
        <w:pict>
          <v:group style="position:absolute;margin-left:315.944794pt;margin-top:23.859133pt;width:213.45pt;height:161.6pt;mso-position-horizontal-relative:page;mso-position-vertical-relative:paragraph;z-index:-410992" coordorigin="6319,477" coordsize="4269,3232">
            <v:group style="position:absolute;left:6578;top:2966;width:282;height:2" coordorigin="6578,2966" coordsize="282,2">
              <v:shape style="position:absolute;left:6578;top:2966;width:282;height:2" coordorigin="6578,2966" coordsize="282,0" path="m6578,2966l6860,2966e" filled="false" stroked="true" strokeweight="2.667088pt" strokecolor="#ff8080">
                <v:path arrowok="t"/>
              </v:shape>
            </v:group>
            <v:group style="position:absolute;left:6578;top:2786;width:282;height:153" coordorigin="6578,2786" coordsize="282,153">
              <v:shape style="position:absolute;left:6578;top:2786;width:282;height:153" coordorigin="6578,2786" coordsize="282,153" path="m6860,2786l6578,2786,6578,2939,6860,2939,6860,2786xe" filled="true" fillcolor="#81a6bd" stroked="false">
                <v:path arrowok="t"/>
                <v:fill type="solid"/>
              </v:shape>
            </v:group>
            <v:group style="position:absolute;left:6578;top:2703;width:282;height:84" coordorigin="6578,2703" coordsize="282,84">
              <v:shape style="position:absolute;left:6578;top:2703;width:282;height:84" coordorigin="6578,2703" coordsize="282,84" path="m6578,2786l6860,2786,6860,2703,6578,2703,6578,2786xe" filled="true" fillcolor="#ffb1b1" stroked="false">
                <v:path arrowok="t"/>
                <v:fill type="solid"/>
              </v:shape>
            </v:group>
            <v:group style="position:absolute;left:6578;top:2703;width:282;height:84" coordorigin="6578,2703" coordsize="282,84">
              <v:shape style="position:absolute;left:6578;top:2703;width:282;height:84" coordorigin="6578,2703" coordsize="282,84" path="m6578,2703l6860,2703,6860,2786,6578,2786,6578,2703xe" filled="false" stroked="true" strokeweight="1.524062pt" strokecolor="#ff0000">
                <v:path arrowok="t"/>
                <v:stroke dashstyle="longDash"/>
              </v:shape>
            </v:group>
            <v:group style="position:absolute;left:6578;top:2535;width:282;height:168" coordorigin="6578,2535" coordsize="282,168">
              <v:shape style="position:absolute;left:6578;top:2535;width:282;height:168" coordorigin="6578,2535" coordsize="282,168" path="m6860,2535l6578,2535,6578,2703,6860,2703,6860,2535xe" filled="true" fillcolor="#b4c9d7" stroked="false">
                <v:path arrowok="t"/>
                <v:fill type="solid"/>
              </v:shape>
            </v:group>
            <v:group style="position:absolute;left:7279;top:2840;width:282;height:153" coordorigin="7279,2840" coordsize="282,153">
              <v:shape style="position:absolute;left:7279;top:2840;width:282;height:153" coordorigin="7279,2840" coordsize="282,153" path="m7561,2840l7279,2840,7279,2992,7561,2992,7561,2840xe" filled="true" fillcolor="#ff8080" stroked="false">
                <v:path arrowok="t"/>
                <v:fill type="solid"/>
              </v:shape>
            </v:group>
            <v:group style="position:absolute;left:7279;top:2672;width:282;height:168" coordorigin="7279,2672" coordsize="282,168">
              <v:shape style="position:absolute;left:7279;top:2672;width:282;height:168" coordorigin="7279,2672" coordsize="282,168" path="m7561,2672l7279,2672,7279,2840,7561,2840,7561,2672xe" filled="true" fillcolor="#81a6bd" stroked="false">
                <v:path arrowok="t"/>
                <v:fill type="solid"/>
              </v:shape>
            </v:group>
            <v:group style="position:absolute;left:7279;top:2405;width:282;height:267" coordorigin="7279,2405" coordsize="282,267">
              <v:shape style="position:absolute;left:7279;top:2405;width:282;height:267" coordorigin="7279,2405" coordsize="282,267" path="m7561,2405l7279,2405,7279,2672,7561,2672,7561,2405xe" filled="true" fillcolor="#ffb1b1" stroked="false">
                <v:path arrowok="t"/>
                <v:fill type="solid"/>
              </v:shape>
            </v:group>
            <v:group style="position:absolute;left:7279;top:2405;width:282;height:267" coordorigin="7279,2405" coordsize="282,267">
              <v:shape style="position:absolute;left:7279;top:2405;width:282;height:267" coordorigin="7279,2405" coordsize="282,267" path="m7279,2405l7561,2405,7561,2672,7279,2672,7279,2405xe" filled="false" stroked="true" strokeweight="1.524129pt" strokecolor="#ff0000">
                <v:path arrowok="t"/>
                <v:stroke dashstyle="longDash"/>
              </v:shape>
            </v:group>
            <v:group style="position:absolute;left:7279;top:2207;width:282;height:199" coordorigin="7279,2207" coordsize="282,199">
              <v:shape style="position:absolute;left:7279;top:2207;width:282;height:199" coordorigin="7279,2207" coordsize="282,199" path="m7561,2207l7279,2207,7279,2405,7561,2405,7561,2207xe" filled="true" fillcolor="#b4c9d7" stroked="false">
                <v:path arrowok="t"/>
                <v:fill type="solid"/>
              </v:shape>
            </v:group>
            <v:group style="position:absolute;left:7988;top:2794;width:275;height:199" coordorigin="7988,2794" coordsize="275,199">
              <v:shape style="position:absolute;left:7988;top:2794;width:275;height:199" coordorigin="7988,2794" coordsize="275,199" path="m8262,2794l7988,2794,7988,2992,8262,2992,8262,2794xe" filled="true" fillcolor="#ff8080" stroked="false">
                <v:path arrowok="t"/>
                <v:fill type="solid"/>
              </v:shape>
            </v:group>
            <v:group style="position:absolute;left:7988;top:2619;width:275;height:176" coordorigin="7988,2619" coordsize="275,176">
              <v:shape style="position:absolute;left:7988;top:2619;width:275;height:176" coordorigin="7988,2619" coordsize="275,176" path="m8262,2619l7988,2619,7988,2794,8262,2794,8262,2619xe" filled="true" fillcolor="#81a6bd" stroked="false">
                <v:path arrowok="t"/>
                <v:fill type="solid"/>
              </v:shape>
            </v:group>
            <v:group style="position:absolute;left:7988;top:1956;width:275;height:663" coordorigin="7988,1956" coordsize="275,663">
              <v:shape style="position:absolute;left:7988;top:1956;width:275;height:663" coordorigin="7988,1956" coordsize="275,663" path="m8262,1956l7988,1956,7988,2619,8262,2619,8262,1956xe" filled="true" fillcolor="#ffb1b1" stroked="false">
                <v:path arrowok="t"/>
                <v:fill type="solid"/>
              </v:shape>
            </v:group>
            <v:group style="position:absolute;left:7988;top:1956;width:275;height:663" coordorigin="7988,1956" coordsize="275,663">
              <v:shape style="position:absolute;left:7988;top:1956;width:275;height:663" coordorigin="7988,1956" coordsize="275,663" path="m7988,1956l8262,1956,8262,2619,7988,2619,7988,1956xe" filled="false" stroked="true" strokeweight="1.524194pt" strokecolor="#ff0000">
                <v:path arrowok="t"/>
                <v:stroke dashstyle="longDash"/>
              </v:shape>
            </v:group>
            <v:group style="position:absolute;left:7988;top:1712;width:275;height:244" coordorigin="7988,1712" coordsize="275,244">
              <v:shape style="position:absolute;left:7988;top:1712;width:275;height:244" coordorigin="7988,1712" coordsize="275,244" path="m8262,1712l7988,1712,7988,1956,8262,1956,8262,1712xe" filled="true" fillcolor="#b4c9d7" stroked="false">
                <v:path arrowok="t"/>
                <v:fill type="solid"/>
              </v:shape>
            </v:group>
            <v:group style="position:absolute;left:8689;top:2748;width:282;height:244" coordorigin="8689,2748" coordsize="282,244">
              <v:shape style="position:absolute;left:8689;top:2748;width:282;height:244" coordorigin="8689,2748" coordsize="282,244" path="m8971,2748l8689,2748,8689,2992,8971,2992,8971,2748xe" filled="true" fillcolor="#ff8080" stroked="false">
                <v:path arrowok="t"/>
                <v:fill type="solid"/>
              </v:shape>
            </v:group>
            <v:group style="position:absolute;left:8689;top:2535;width:282;height:214" coordorigin="8689,2535" coordsize="282,214">
              <v:shape style="position:absolute;left:8689;top:2535;width:282;height:214" coordorigin="8689,2535" coordsize="282,214" path="m8971,2535l8689,2535,8689,2748,8971,2748,8971,2535xe" filled="true" fillcolor="#81a6bd" stroked="false">
                <v:path arrowok="t"/>
                <v:fill type="solid"/>
              </v:shape>
            </v:group>
            <v:group style="position:absolute;left:8689;top:1499;width:282;height:1037" coordorigin="8689,1499" coordsize="282,1037">
              <v:shape style="position:absolute;left:8689;top:1499;width:282;height:1037" coordorigin="8689,1499" coordsize="282,1037" path="m8971,1499l8689,1499,8689,2535,8971,2535,8971,1499xe" filled="true" fillcolor="#ffb1b1" stroked="false">
                <v:path arrowok="t"/>
                <v:fill type="solid"/>
              </v:shape>
            </v:group>
            <v:group style="position:absolute;left:8689;top:1499;width:282;height:1037" coordorigin="8689,1499" coordsize="282,1037">
              <v:shape style="position:absolute;left:8689;top:1499;width:282;height:1037" coordorigin="8689,1499" coordsize="282,1037" path="m8689,1499l8971,1499,8971,2535,8689,2535,8689,1499xe" filled="false" stroked="true" strokeweight="1.524207pt" strokecolor="#ff0000">
                <v:path arrowok="t"/>
                <v:stroke dashstyle="longDash"/>
              </v:shape>
            </v:group>
            <v:group style="position:absolute;left:8689;top:1209;width:282;height:290" coordorigin="8689,1209" coordsize="282,290">
              <v:shape style="position:absolute;left:8689;top:1209;width:282;height:290" coordorigin="8689,1209" coordsize="282,290" path="m8971,1209l8689,1209,8689,1499,8971,1499,8971,1209xe" filled="true" fillcolor="#b4c9d7" stroked="false">
                <v:path arrowok="t"/>
                <v:fill type="solid"/>
              </v:shape>
            </v:group>
            <v:group style="position:absolute;left:9390;top:2718;width:282;height:275" coordorigin="9390,2718" coordsize="282,275">
              <v:shape style="position:absolute;left:9390;top:2718;width:282;height:275" coordorigin="9390,2718" coordsize="282,275" path="m9672,2718l9390,2718,9390,2992,9672,2992,9672,2718xe" filled="true" fillcolor="#ff8080" stroked="false">
                <v:path arrowok="t"/>
                <v:fill type="solid"/>
              </v:shape>
            </v:group>
            <v:group style="position:absolute;left:9390;top:2451;width:282;height:267" coordorigin="9390,2451" coordsize="282,267">
              <v:shape style="position:absolute;left:9390;top:2451;width:282;height:267" coordorigin="9390,2451" coordsize="282,267" path="m9672,2451l9390,2451,9390,2718,9672,2718,9672,2451xe" filled="true" fillcolor="#81a6bd" stroked="false">
                <v:path arrowok="t"/>
                <v:fill type="solid"/>
              </v:shape>
            </v:group>
            <v:group style="position:absolute;left:9390;top:1179;width:282;height:1273" coordorigin="9390,1179" coordsize="282,1273">
              <v:shape style="position:absolute;left:9390;top:1179;width:282;height:1273" coordorigin="9390,1179" coordsize="282,1273" path="m9672,1179l9390,1179,9390,2451,9672,2451,9672,1179xe" filled="true" fillcolor="#ffb1b1" stroked="false">
                <v:path arrowok="t"/>
                <v:fill type="solid"/>
              </v:shape>
            </v:group>
            <v:group style="position:absolute;left:9390;top:1179;width:282;height:1273" coordorigin="9390,1179" coordsize="282,1273">
              <v:shape style="position:absolute;left:9390;top:1179;width:282;height:1273" coordorigin="9390,1179" coordsize="282,1273" path="m9390,1179l9672,1179,9672,2451,9390,2451,9390,1179xe" filled="false" stroked="true" strokeweight="1.524211pt" strokecolor="#ff0000">
                <v:path arrowok="t"/>
                <v:stroke dashstyle="longDash"/>
              </v:shape>
            </v:group>
            <v:group style="position:absolute;left:9390;top:866;width:282;height:313" coordorigin="9390,866" coordsize="282,313">
              <v:shape style="position:absolute;left:9390;top:866;width:282;height:313" coordorigin="9390,866" coordsize="282,313" path="m9672,866l9390,866,9390,1179,9672,1179,9672,866xe" filled="true" fillcolor="#b4c9d7" stroked="false">
                <v:path arrowok="t"/>
                <v:fill type="solid"/>
              </v:shape>
            </v:group>
            <v:group style="position:absolute;left:10092;top:2695;width:282;height:298" coordorigin="10092,2695" coordsize="282,298">
              <v:shape style="position:absolute;left:10092;top:2695;width:282;height:298" coordorigin="10092,2695" coordsize="282,298" path="m10374,2695l10092,2695,10092,2992,10374,2992,10374,2695xe" filled="true" fillcolor="#ff8080" stroked="false">
                <v:path arrowok="t"/>
                <v:fill type="solid"/>
              </v:shape>
            </v:group>
            <v:group style="position:absolute;left:10092;top:2390;width:282;height:305" coordorigin="10092,2390" coordsize="282,305">
              <v:shape style="position:absolute;left:10092;top:2390;width:282;height:305" coordorigin="10092,2390" coordsize="282,305" path="m10374,2390l10092,2390,10092,2695,10374,2695,10374,2390xe" filled="true" fillcolor="#81a6bd" stroked="false">
                <v:path arrowok="t"/>
                <v:fill type="solid"/>
              </v:shape>
            </v:group>
            <v:group style="position:absolute;left:10092;top:1011;width:282;height:1380" coordorigin="10092,1011" coordsize="282,1380">
              <v:shape style="position:absolute;left:10092;top:1011;width:282;height:1380" coordorigin="10092,1011" coordsize="282,1380" path="m10374,1011l10092,1011,10092,2390,10374,2390,10374,1011xe" filled="true" fillcolor="#ffb1b1" stroked="false">
                <v:path arrowok="t"/>
                <v:fill type="solid"/>
              </v:shape>
            </v:group>
            <v:group style="position:absolute;left:10092;top:1011;width:282;height:1380" coordorigin="10092,1011" coordsize="282,1380">
              <v:shape style="position:absolute;left:10092;top:1011;width:282;height:1380" coordorigin="10092,1011" coordsize="282,1380" path="m10092,1011l10374,1011,10374,2390,10092,2390,10092,1011xe" filled="false" stroked="true" strokeweight="1.524212pt" strokecolor="#ff0000">
                <v:path arrowok="t"/>
                <v:stroke dashstyle="longDash"/>
              </v:shape>
            </v:group>
            <v:group style="position:absolute;left:10092;top:668;width:282;height:343" coordorigin="10092,668" coordsize="282,343">
              <v:shape style="position:absolute;left:10092;top:668;width:282;height:343" coordorigin="10092,668" coordsize="282,343" path="m10374,668l10092,668,10092,1011,10374,1011,10374,668xe" filled="true" fillcolor="#b4c9d7" stroked="false">
                <v:path arrowok="t"/>
                <v:fill type="solid"/>
              </v:shape>
            </v:group>
            <v:group style="position:absolute;left:6369;top:497;width:2;height:2492" coordorigin="6369,497" coordsize="2,2492">
              <v:shape style="position:absolute;left:6369;top:497;width:2;height:2492" coordorigin="6369,497" coordsize="0,2492" path="m6369,2988l6369,497e" filled="false" stroked="true" strokeweight=".381436pt" strokecolor="#000000">
                <v:path arrowok="t"/>
              </v:shape>
            </v:group>
            <v:group style="position:absolute;left:6323;top:2988;width:46;height:2" coordorigin="6323,2988" coordsize="46,2">
              <v:shape style="position:absolute;left:6323;top:2988;width:46;height:2" coordorigin="6323,2988" coordsize="46,0" path="m6323,2988l6369,2988e" filled="false" stroked="true" strokeweight=".381393pt" strokecolor="#000000">
                <v:path arrowok="t"/>
              </v:shape>
            </v:group>
            <v:group style="position:absolute;left:6323;top:2577;width:46;height:2" coordorigin="6323,2577" coordsize="46,2">
              <v:shape style="position:absolute;left:6323;top:2577;width:46;height:2" coordorigin="6323,2577" coordsize="46,0" path="m6323,2577l6369,2577e" filled="false" stroked="true" strokeweight=".381393pt" strokecolor="#000000">
                <v:path arrowok="t"/>
              </v:shape>
            </v:group>
            <v:group style="position:absolute;left:6323;top:2158;width:46;height:2" coordorigin="6323,2158" coordsize="46,2">
              <v:shape style="position:absolute;left:6323;top:2158;width:46;height:2" coordorigin="6323,2158" coordsize="46,0" path="m6323,2158l6369,2158e" filled="false" stroked="true" strokeweight=".381393pt" strokecolor="#000000">
                <v:path arrowok="t"/>
              </v:shape>
            </v:group>
            <v:group style="position:absolute;left:6323;top:1746;width:46;height:2" coordorigin="6323,1746" coordsize="46,2">
              <v:shape style="position:absolute;left:6323;top:1746;width:46;height:2" coordorigin="6323,1746" coordsize="46,0" path="m6323,1746l6369,1746e" filled="false" stroked="true" strokeweight=".381393pt" strokecolor="#000000">
                <v:path arrowok="t"/>
              </v:shape>
            </v:group>
            <v:group style="position:absolute;left:6323;top:1327;width:46;height:2" coordorigin="6323,1327" coordsize="46,2">
              <v:shape style="position:absolute;left:6323;top:1327;width:46;height:2" coordorigin="6323,1327" coordsize="46,0" path="m6323,1327l6369,1327e" filled="false" stroked="true" strokeweight=".381393pt" strokecolor="#000000">
                <v:path arrowok="t"/>
              </v:shape>
            </v:group>
            <v:group style="position:absolute;left:6323;top:908;width:46;height:2" coordorigin="6323,908" coordsize="46,2">
              <v:shape style="position:absolute;left:6323;top:908;width:46;height:2" coordorigin="6323,908" coordsize="46,0" path="m6323,908l6369,908e" filled="false" stroked="true" strokeweight=".381393pt" strokecolor="#000000">
                <v:path arrowok="t"/>
              </v:shape>
            </v:group>
            <v:group style="position:absolute;left:6323;top:497;width:46;height:2" coordorigin="6323,497" coordsize="46,2">
              <v:shape style="position:absolute;left:6323;top:497;width:46;height:2" coordorigin="6323,497" coordsize="46,0" path="m6323,497l6369,497e" filled="false" stroked="true" strokeweight=".381393pt" strokecolor="#000000">
                <v:path arrowok="t"/>
              </v:shape>
            </v:group>
            <v:group style="position:absolute;left:6369;top:2988;width:4215;height:2" coordorigin="6369,2988" coordsize="4215,2">
              <v:shape style="position:absolute;left:6369;top:2988;width:4215;height:2" coordorigin="6369,2988" coordsize="4215,0" path="m6369,2988l10583,2988e" filled="false" stroked="true" strokeweight=".381393pt" strokecolor="#000000">
                <v:path arrowok="t"/>
              </v:shape>
            </v:group>
            <v:group style="position:absolute;left:6369;top:2988;width:2;height:54" coordorigin="6369,2988" coordsize="2,54">
              <v:shape style="position:absolute;left:6369;top:2988;width:2;height:54" coordorigin="6369,2988" coordsize="0,54" path="m6369,2988l6369,3042e" filled="false" stroked="true" strokeweight=".381436pt" strokecolor="#000000">
                <v:path arrowok="t"/>
              </v:shape>
            </v:group>
            <v:group style="position:absolute;left:7070;top:2988;width:2;height:54" coordorigin="7070,2988" coordsize="2,54">
              <v:shape style="position:absolute;left:7070;top:2988;width:2;height:54" coordorigin="7070,2988" coordsize="0,54" path="m7070,2988l7070,3042e" filled="false" stroked="true" strokeweight=".381436pt" strokecolor="#000000">
                <v:path arrowok="t"/>
              </v:shape>
            </v:group>
            <v:group style="position:absolute;left:7771;top:2988;width:2;height:54" coordorigin="7771,2988" coordsize="2,54">
              <v:shape style="position:absolute;left:7771;top:2988;width:2;height:54" coordorigin="7771,2988" coordsize="0,54" path="m7771,2988l7771,3042e" filled="false" stroked="true" strokeweight=".381436pt" strokecolor="#000000">
                <v:path arrowok="t"/>
              </v:shape>
            </v:group>
            <v:group style="position:absolute;left:8480;top:2988;width:2;height:54" coordorigin="8480,2988" coordsize="2,54">
              <v:shape style="position:absolute;left:8480;top:2988;width:2;height:54" coordorigin="8480,2988" coordsize="0,54" path="m8480,2988l8480,3042e" filled="false" stroked="true" strokeweight=".381436pt" strokecolor="#000000">
                <v:path arrowok="t"/>
              </v:shape>
            </v:group>
            <v:group style="position:absolute;left:9181;top:2988;width:2;height:54" coordorigin="9181,2988" coordsize="2,54">
              <v:shape style="position:absolute;left:9181;top:2988;width:2;height:54" coordorigin="9181,2988" coordsize="0,54" path="m9181,2988l9181,3042e" filled="false" stroked="true" strokeweight=".381436pt" strokecolor="#000000">
                <v:path arrowok="t"/>
              </v:shape>
            </v:group>
            <v:group style="position:absolute;left:9882;top:2988;width:2;height:54" coordorigin="9882,2988" coordsize="2,54">
              <v:shape style="position:absolute;left:9882;top:2988;width:2;height:54" coordorigin="9882,2988" coordsize="0,54" path="m9882,2988l9882,3042e" filled="false" stroked="true" strokeweight=".381436pt" strokecolor="#000000">
                <v:path arrowok="t"/>
              </v:shape>
            </v:group>
            <v:group style="position:absolute;left:10583;top:2988;width:2;height:54" coordorigin="10583,2988" coordsize="2,54">
              <v:shape style="position:absolute;left:10583;top:2988;width:2;height:54" coordorigin="10583,2988" coordsize="0,54" path="m10583,2988l10583,3042e" filled="false" stroked="true" strokeweight=".381436pt" strokecolor="#000000">
                <v:path arrowok="t"/>
              </v:shape>
            </v:group>
            <v:group style="position:absolute;left:6563;top:516;width:77;height:2" coordorigin="6563,516" coordsize="77,2">
              <v:shape style="position:absolute;left:6563;top:516;width:77;height:2" coordorigin="6563,516" coordsize="77,0" path="m6563,516l6639,516e" filled="false" stroked="true" strokeweight="3.810121pt" strokecolor="#b4c9d7">
                <v:path arrowok="t"/>
              </v:shape>
            </v:group>
            <v:group style="position:absolute;left:6563;top:721;width:77;height:2" coordorigin="6563,721" coordsize="77,2">
              <v:shape style="position:absolute;left:6563;top:721;width:77;height:2" coordorigin="6563,721" coordsize="77,0" path="m6563,721l6639,721e" filled="false" stroked="true" strokeweight="3.810121pt" strokecolor="#ffb1b1">
                <v:path arrowok="t"/>
              </v:shape>
            </v:group>
            <v:group style="position:absolute;left:6563;top:683;width:77;height:77" coordorigin="6563,683" coordsize="77,77">
              <v:shape style="position:absolute;left:6563;top:683;width:77;height:77" coordorigin="6563,683" coordsize="77,77" path="m6563,760l6639,760,6639,683,6563,683,6563,760xe" filled="false" stroked="true" strokeweight="1.524134pt" strokecolor="#ff0000">
                <v:path arrowok="t"/>
                <v:stroke dashstyle="longDash"/>
              </v:shape>
            </v:group>
            <v:group style="position:absolute;left:6563;top:927;width:77;height:2" coordorigin="6563,927" coordsize="77,2">
              <v:shape style="position:absolute;left:6563;top:927;width:77;height:2" coordorigin="6563,927" coordsize="77,0" path="m6563,927l6639,927e" filled="false" stroked="true" strokeweight="3.810121pt" strokecolor="#81a6bd">
                <v:path arrowok="t"/>
              </v:shape>
            </v:group>
            <v:group style="position:absolute;left:6563;top:1133;width:77;height:2" coordorigin="6563,1133" coordsize="77,2">
              <v:shape style="position:absolute;left:6563;top:1133;width:77;height:2" coordorigin="6563,1133" coordsize="77,0" path="m6563,1133l6639,1133e" filled="false" stroked="true" strokeweight="3.810121pt" strokecolor="#ff8080">
                <v:path arrowok="t"/>
              </v:shape>
            </v:group>
            <v:group style="position:absolute;left:6510;top:3366;width:3674;height:336" coordorigin="6510,3366" coordsize="3674,336">
              <v:shape style="position:absolute;left:6510;top:3366;width:3674;height:336" coordorigin="6510,3366" coordsize="3674,336" path="m6510,3701l10183,3701,10183,3366,6510,3366,6510,3701xe" filled="false" stroked="true" strokeweight=".762025pt" strokecolor="#ffb1b1">
                <v:path arrowok="t"/>
                <v:stroke dashstyle="dash"/>
              </v:shape>
            </v:group>
            <v:group style="position:absolute;left:8331;top:2367;width:288;height:990" coordorigin="8331,2367" coordsize="288,990">
              <v:shape style="position:absolute;left:8331;top:2367;width:288;height:990" coordorigin="8331,2367" coordsize="288,990" path="m8567,2454l8331,3353,8346,3357,8582,2458,8567,2454xe" filled="true" fillcolor="#fb7979" stroked="false">
                <v:path arrowok="t"/>
                <v:fill type="solid"/>
              </v:shape>
              <v:shape style="position:absolute;left:8331;top:2367;width:288;height:990" coordorigin="8331,2367" coordsize="288,990" path="m8613,2439l8571,2439,8586,2443,8582,2458,8619,2467,8613,2439xe" filled="true" fillcolor="#fb7979" stroked="false">
                <v:path arrowok="t"/>
                <v:fill type="solid"/>
              </v:shape>
              <v:shape style="position:absolute;left:8331;top:2367;width:288;height:990" coordorigin="8331,2367" coordsize="288,990" path="m8571,2439l8567,2454,8582,2458,8586,2443,8571,2439xe" filled="true" fillcolor="#fb7979" stroked="false">
                <v:path arrowok="t"/>
                <v:fill type="solid"/>
              </v:shape>
              <v:shape style="position:absolute;left:8331;top:2367;width:288;height:990" coordorigin="8331,2367" coordsize="288,990" path="m8598,2367l8531,2444,8567,2454,8571,2439,8613,2439,8598,2367xe" filled="true" fillcolor="#fb7979" stroked="false">
                <v:path arrowok="t"/>
                <v:fill type="solid"/>
              </v:shape>
            </v:group>
            <w10:wrap type="none"/>
          </v:group>
        </w:pict>
      </w:r>
      <w:bookmarkStart w:name="_bookmark192" w:id="193"/>
      <w:bookmarkEnd w:id="193"/>
      <w:r>
        <w:rPr/>
      </w:r>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pacing w:val="4"/>
          <w:sz w:val="18"/>
          <w:szCs w:val="18"/>
        </w:rPr>
        <w:t> </w:t>
      </w:r>
      <w:r>
        <w:rPr>
          <w:rFonts w:ascii="Arial" w:hAnsi="Arial" w:cs="Arial" w:eastAsia="Arial" w:hint="default"/>
          <w:b/>
          <w:bCs/>
          <w:sz w:val="18"/>
          <w:szCs w:val="18"/>
        </w:rPr>
        <w:t>141</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TWS</w:t>
      </w:r>
      <w:r>
        <w:rPr>
          <w:rFonts w:ascii="Arial" w:hAnsi="Arial" w:cs="Arial" w:eastAsia="Arial" w:hint="default"/>
          <w:b/>
          <w:bCs/>
          <w:spacing w:val="-7"/>
          <w:sz w:val="18"/>
          <w:szCs w:val="18"/>
        </w:rPr>
        <w:t> </w:t>
      </w:r>
      <w:r>
        <w:rPr>
          <w:rFonts w:ascii="Microsoft JhengHei" w:hAnsi="Microsoft JhengHei" w:cs="Microsoft JhengHei" w:eastAsia="Microsoft JhengHei" w:hint="default"/>
          <w:b/>
          <w:bCs/>
          <w:sz w:val="18"/>
          <w:szCs w:val="18"/>
        </w:rPr>
        <w:t>耳机零部件供应商</w:t>
        <w:tab/>
      </w:r>
      <w:bookmarkStart w:name="_bookmark193" w:id="194"/>
      <w:bookmarkEnd w:id="194"/>
      <w:r>
        <w:rPr>
          <w:rFonts w:ascii="Microsoft JhengHei" w:hAnsi="Microsoft JhengHei" w:cs="Microsoft JhengHei" w:eastAsia="Microsoft JhengHei" w:hint="default"/>
          <w:b/>
          <w:bCs/>
          <w:sz w:val="18"/>
          <w:szCs w:val="18"/>
        </w:rPr>
        <w:t>图</w:t>
      </w:r>
      <w:r>
        <w:rPr>
          <w:rFonts w:ascii="Microsoft JhengHei" w:hAnsi="Microsoft JhengHei" w:cs="Microsoft JhengHei" w:eastAsia="Microsoft JhengHei" w:hint="default"/>
          <w:b/>
          <w:bCs/>
          <w:sz w:val="18"/>
          <w:szCs w:val="18"/>
        </w:rPr>
        <w:t> </w:t>
      </w:r>
      <w:r>
        <w:rPr>
          <w:rFonts w:ascii="Arial" w:hAnsi="Arial" w:cs="Arial" w:eastAsia="Arial" w:hint="default"/>
          <w:b/>
          <w:bCs/>
          <w:sz w:val="18"/>
          <w:szCs w:val="18"/>
        </w:rPr>
        <w:t>142</w:t>
      </w:r>
      <w:r>
        <w:rPr>
          <w:rFonts w:ascii="Microsoft JhengHei" w:hAnsi="Microsoft JhengHei" w:cs="Microsoft JhengHei" w:eastAsia="Microsoft JhengHei" w:hint="default"/>
          <w:b/>
          <w:bCs/>
          <w:sz w:val="18"/>
          <w:szCs w:val="18"/>
        </w:rPr>
        <w:t>：</w:t>
      </w:r>
      <w:r>
        <w:rPr>
          <w:rFonts w:ascii="Arial" w:hAnsi="Arial" w:cs="Arial" w:eastAsia="Arial" w:hint="default"/>
          <w:b/>
          <w:bCs/>
          <w:sz w:val="18"/>
          <w:szCs w:val="18"/>
        </w:rPr>
        <w:t>NOR flash</w:t>
      </w:r>
      <w:r>
        <w:rPr>
          <w:rFonts w:ascii="Arial" w:hAnsi="Arial" w:cs="Arial" w:eastAsia="Arial" w:hint="default"/>
          <w:b/>
          <w:bCs/>
          <w:spacing w:val="-5"/>
          <w:sz w:val="18"/>
          <w:szCs w:val="18"/>
        </w:rPr>
        <w:t> </w:t>
      </w:r>
      <w:r>
        <w:rPr>
          <w:rFonts w:ascii="Microsoft JhengHei" w:hAnsi="Microsoft JhengHei" w:cs="Microsoft JhengHei" w:eastAsia="Microsoft JhengHei" w:hint="default"/>
          <w:b/>
          <w:bCs/>
          <w:sz w:val="18"/>
          <w:szCs w:val="18"/>
        </w:rPr>
        <w:t>市场增量预测</w:t>
      </w:r>
      <w:r>
        <w:rPr>
          <w:rFonts w:ascii="Microsoft JhengHei" w:hAnsi="Microsoft JhengHei" w:cs="Microsoft JhengHei" w:eastAsia="Microsoft JhengHei" w:hint="default"/>
          <w:sz w:val="18"/>
          <w:szCs w:val="18"/>
        </w:rPr>
      </w:r>
    </w:p>
    <w:tbl>
      <w:tblPr>
        <w:tblW w:w="0" w:type="auto"/>
        <w:jc w:val="left"/>
        <w:tblInd w:w="241" w:type="dxa"/>
        <w:tblLayout w:type="fixed"/>
        <w:tblCellMar>
          <w:top w:w="0" w:type="dxa"/>
          <w:left w:w="0" w:type="dxa"/>
          <w:bottom w:w="0" w:type="dxa"/>
          <w:right w:w="0" w:type="dxa"/>
        </w:tblCellMar>
        <w:tblLook w:val="01E0"/>
      </w:tblPr>
      <w:tblGrid>
        <w:gridCol w:w="1261"/>
        <w:gridCol w:w="3380"/>
        <w:gridCol w:w="4887"/>
      </w:tblGrid>
      <w:tr>
        <w:trPr>
          <w:trHeight w:val="237" w:hRule="exact"/>
        </w:trPr>
        <w:tc>
          <w:tcPr>
            <w:tcW w:w="1261" w:type="dxa"/>
            <w:tcBorders>
              <w:top w:val="single" w:sz="3" w:space="0" w:color="367097"/>
              <w:left w:val="single" w:sz="3" w:space="0" w:color="367097"/>
              <w:bottom w:val="single" w:sz="3" w:space="0" w:color="367097"/>
              <w:right w:val="single" w:sz="3" w:space="0" w:color="367097"/>
            </w:tcBorders>
            <w:shd w:val="clear" w:color="auto" w:fill="FF8080"/>
          </w:tcPr>
          <w:p>
            <w:pPr>
              <w:pStyle w:val="TableParagraph"/>
              <w:spacing w:line="188" w:lineRule="exact"/>
              <w:ind w:left="7" w:right="0"/>
              <w:jc w:val="center"/>
              <w:rPr>
                <w:rFonts w:ascii="微软雅黑" w:hAnsi="微软雅黑" w:cs="微软雅黑" w:eastAsia="微软雅黑" w:hint="default"/>
                <w:sz w:val="11"/>
                <w:szCs w:val="11"/>
              </w:rPr>
            </w:pPr>
            <w:r>
              <w:rPr>
                <w:rFonts w:ascii="微软雅黑" w:hAnsi="微软雅黑" w:cs="微软雅黑" w:eastAsia="微软雅黑" w:hint="default"/>
                <w:b/>
                <w:bCs/>
                <w:color w:val="FFFFFF"/>
                <w:w w:val="105"/>
                <w:sz w:val="11"/>
                <w:szCs w:val="11"/>
              </w:rPr>
              <w:t>元器件</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shd w:val="clear" w:color="auto" w:fill="FF8080"/>
          </w:tcPr>
          <w:p>
            <w:pPr>
              <w:pStyle w:val="TableParagraph"/>
              <w:spacing w:line="188" w:lineRule="exact"/>
              <w:ind w:left="8" w:right="0"/>
              <w:jc w:val="center"/>
              <w:rPr>
                <w:rFonts w:ascii="微软雅黑" w:hAnsi="微软雅黑" w:cs="微软雅黑" w:eastAsia="微软雅黑" w:hint="default"/>
                <w:sz w:val="11"/>
                <w:szCs w:val="11"/>
              </w:rPr>
            </w:pPr>
            <w:r>
              <w:rPr>
                <w:rFonts w:ascii="微软雅黑" w:hAnsi="微软雅黑" w:cs="微软雅黑" w:eastAsia="微软雅黑" w:hint="default"/>
                <w:b/>
                <w:bCs/>
                <w:color w:val="FFFFFF"/>
                <w:w w:val="105"/>
                <w:sz w:val="11"/>
                <w:szCs w:val="11"/>
              </w:rPr>
              <w:t>供应商</w:t>
            </w:r>
            <w:r>
              <w:rPr>
                <w:rFonts w:ascii="微软雅黑" w:hAnsi="微软雅黑" w:cs="微软雅黑" w:eastAsia="微软雅黑" w:hint="default"/>
                <w:sz w:val="11"/>
                <w:szCs w:val="11"/>
              </w:rPr>
            </w:r>
          </w:p>
        </w:tc>
        <w:tc>
          <w:tcPr>
            <w:tcW w:w="4887" w:type="dxa"/>
            <w:vMerge w:val="restart"/>
            <w:tcBorders>
              <w:top w:val="single" w:sz="4" w:space="0" w:color="044B80"/>
              <w:left w:val="single" w:sz="3" w:space="0" w:color="367097"/>
              <w:right w:val="nil" w:sz="6" w:space="0" w:color="auto"/>
            </w:tcBorders>
          </w:tcPr>
          <w:p>
            <w:pPr>
              <w:pStyle w:val="TableParagraph"/>
              <w:tabs>
                <w:tab w:pos="788" w:val="left" w:leader="none"/>
              </w:tabs>
              <w:spacing w:line="216" w:lineRule="exact"/>
              <w:ind w:left="139" w:right="0"/>
              <w:jc w:val="left"/>
              <w:rPr>
                <w:rFonts w:ascii="微软雅黑" w:hAnsi="微软雅黑" w:cs="微软雅黑" w:eastAsia="微软雅黑" w:hint="default"/>
                <w:sz w:val="13"/>
                <w:szCs w:val="13"/>
              </w:rPr>
            </w:pPr>
            <w:r>
              <w:rPr>
                <w:rFonts w:ascii="微软雅黑" w:hAnsi="微软雅黑" w:cs="微软雅黑" w:eastAsia="微软雅黑" w:hint="default"/>
                <w:w w:val="105"/>
                <w:position w:val="2"/>
                <w:sz w:val="13"/>
                <w:szCs w:val="13"/>
              </w:rPr>
              <w:t>60</w:t>
              <w:tab/>
            </w:r>
            <w:r>
              <w:rPr>
                <w:rFonts w:ascii="微软雅黑" w:hAnsi="微软雅黑" w:cs="微软雅黑" w:eastAsia="微软雅黑" w:hint="default"/>
                <w:w w:val="105"/>
                <w:sz w:val="13"/>
                <w:szCs w:val="13"/>
              </w:rPr>
              <w:t>ADAS</w:t>
            </w:r>
            <w:r>
              <w:rPr>
                <w:rFonts w:ascii="微软雅黑" w:hAnsi="微软雅黑" w:cs="微软雅黑" w:eastAsia="微软雅黑" w:hint="default"/>
                <w:w w:val="105"/>
                <w:sz w:val="13"/>
                <w:szCs w:val="13"/>
              </w:rPr>
              <w:t>带动</w:t>
            </w:r>
            <w:r>
              <w:rPr>
                <w:rFonts w:ascii="微软雅黑" w:hAnsi="微软雅黑" w:cs="微软雅黑" w:eastAsia="微软雅黑" w:hint="default"/>
                <w:w w:val="105"/>
                <w:sz w:val="13"/>
                <w:szCs w:val="13"/>
              </w:rPr>
              <w:t>NOR</w:t>
            </w:r>
            <w:r>
              <w:rPr>
                <w:rFonts w:ascii="微软雅黑" w:hAnsi="微软雅黑" w:cs="微软雅黑" w:eastAsia="微软雅黑" w:hint="default"/>
                <w:w w:val="105"/>
                <w:sz w:val="13"/>
                <w:szCs w:val="13"/>
              </w:rPr>
              <w:t>市场规模（亿元）</w:t>
            </w:r>
            <w:r>
              <w:rPr>
                <w:rFonts w:ascii="微软雅黑" w:hAnsi="微软雅黑" w:cs="微软雅黑" w:eastAsia="微软雅黑" w:hint="default"/>
                <w:sz w:val="13"/>
                <w:szCs w:val="13"/>
              </w:rPr>
            </w:r>
          </w:p>
          <w:p>
            <w:pPr>
              <w:pStyle w:val="TableParagraph"/>
              <w:spacing w:line="197" w:lineRule="exact"/>
              <w:ind w:left="788" w:right="0"/>
              <w:jc w:val="left"/>
              <w:rPr>
                <w:rFonts w:ascii="微软雅黑" w:hAnsi="微软雅黑" w:cs="微软雅黑" w:eastAsia="微软雅黑" w:hint="default"/>
                <w:sz w:val="13"/>
                <w:szCs w:val="13"/>
              </w:rPr>
            </w:pPr>
            <w:r>
              <w:rPr>
                <w:rFonts w:ascii="微软雅黑" w:hAnsi="微软雅黑" w:cs="微软雅黑" w:eastAsia="微软雅黑" w:hint="default"/>
                <w:w w:val="105"/>
                <w:sz w:val="13"/>
                <w:szCs w:val="13"/>
              </w:rPr>
              <w:t>TWS</w:t>
            </w:r>
            <w:r>
              <w:rPr>
                <w:rFonts w:ascii="微软雅黑" w:hAnsi="微软雅黑" w:cs="微软雅黑" w:eastAsia="微软雅黑" w:hint="default"/>
                <w:w w:val="105"/>
                <w:sz w:val="13"/>
                <w:szCs w:val="13"/>
              </w:rPr>
              <w:t>带动</w:t>
            </w:r>
            <w:r>
              <w:rPr>
                <w:rFonts w:ascii="微软雅黑" w:hAnsi="微软雅黑" w:cs="微软雅黑" w:eastAsia="微软雅黑" w:hint="default"/>
                <w:w w:val="105"/>
                <w:sz w:val="13"/>
                <w:szCs w:val="13"/>
              </w:rPr>
              <w:t>NOR</w:t>
            </w:r>
            <w:r>
              <w:rPr>
                <w:rFonts w:ascii="微软雅黑" w:hAnsi="微软雅黑" w:cs="微软雅黑" w:eastAsia="微软雅黑" w:hint="default"/>
                <w:w w:val="105"/>
                <w:sz w:val="13"/>
                <w:szCs w:val="13"/>
              </w:rPr>
              <w:t>市场规模（亿元）</w:t>
            </w:r>
            <w:r>
              <w:rPr>
                <w:rFonts w:ascii="微软雅黑" w:hAnsi="微软雅黑" w:cs="微软雅黑" w:eastAsia="微软雅黑" w:hint="default"/>
                <w:sz w:val="13"/>
                <w:szCs w:val="13"/>
              </w:rPr>
            </w:r>
          </w:p>
          <w:p>
            <w:pPr>
              <w:pStyle w:val="TableParagraph"/>
              <w:tabs>
                <w:tab w:pos="788" w:val="left" w:leader="none"/>
              </w:tabs>
              <w:spacing w:line="217" w:lineRule="exact"/>
              <w:ind w:left="139" w:right="0"/>
              <w:jc w:val="left"/>
              <w:rPr>
                <w:rFonts w:ascii="微软雅黑" w:hAnsi="微软雅黑" w:cs="微软雅黑" w:eastAsia="微软雅黑" w:hint="default"/>
                <w:sz w:val="13"/>
                <w:szCs w:val="13"/>
              </w:rPr>
            </w:pPr>
            <w:r>
              <w:rPr>
                <w:rFonts w:ascii="微软雅黑" w:hAnsi="微软雅黑" w:cs="微软雅黑" w:eastAsia="微软雅黑" w:hint="default"/>
                <w:w w:val="105"/>
                <w:position w:val="2"/>
                <w:sz w:val="13"/>
                <w:szCs w:val="13"/>
              </w:rPr>
              <w:t>50</w:t>
              <w:tab/>
            </w:r>
            <w:r>
              <w:rPr>
                <w:rFonts w:ascii="微软雅黑" w:hAnsi="微软雅黑" w:cs="微软雅黑" w:eastAsia="微软雅黑" w:hint="default"/>
                <w:w w:val="105"/>
                <w:sz w:val="13"/>
                <w:szCs w:val="13"/>
              </w:rPr>
              <w:t>AMOLED</w:t>
            </w:r>
            <w:r>
              <w:rPr>
                <w:rFonts w:ascii="微软雅黑" w:hAnsi="微软雅黑" w:cs="微软雅黑" w:eastAsia="微软雅黑" w:hint="default"/>
                <w:w w:val="105"/>
                <w:sz w:val="13"/>
                <w:szCs w:val="13"/>
              </w:rPr>
              <w:t>带动</w:t>
            </w:r>
            <w:r>
              <w:rPr>
                <w:rFonts w:ascii="微软雅黑" w:hAnsi="微软雅黑" w:cs="微软雅黑" w:eastAsia="微软雅黑" w:hint="default"/>
                <w:w w:val="105"/>
                <w:sz w:val="13"/>
                <w:szCs w:val="13"/>
              </w:rPr>
              <w:t>NOR</w:t>
            </w:r>
            <w:r>
              <w:rPr>
                <w:rFonts w:ascii="微软雅黑" w:hAnsi="微软雅黑" w:cs="微软雅黑" w:eastAsia="微软雅黑" w:hint="default"/>
                <w:w w:val="105"/>
                <w:sz w:val="13"/>
                <w:szCs w:val="13"/>
              </w:rPr>
              <w:t>市场规模（亿元）</w:t>
            </w:r>
            <w:r>
              <w:rPr>
                <w:rFonts w:ascii="微软雅黑" w:hAnsi="微软雅黑" w:cs="微软雅黑" w:eastAsia="微软雅黑" w:hint="default"/>
                <w:sz w:val="13"/>
                <w:szCs w:val="13"/>
              </w:rPr>
            </w:r>
          </w:p>
          <w:p>
            <w:pPr>
              <w:pStyle w:val="TableParagraph"/>
              <w:spacing w:line="199" w:lineRule="exact"/>
              <w:ind w:left="788" w:right="0"/>
              <w:jc w:val="left"/>
              <w:rPr>
                <w:rFonts w:ascii="微软雅黑" w:hAnsi="微软雅黑" w:cs="微软雅黑" w:eastAsia="微软雅黑" w:hint="default"/>
                <w:sz w:val="13"/>
                <w:szCs w:val="13"/>
              </w:rPr>
            </w:pPr>
            <w:r>
              <w:rPr>
                <w:rFonts w:ascii="微软雅黑" w:hAnsi="微软雅黑" w:cs="微软雅黑" w:eastAsia="微软雅黑" w:hint="default"/>
                <w:w w:val="105"/>
                <w:sz w:val="13"/>
                <w:szCs w:val="13"/>
              </w:rPr>
              <w:t>TDDI</w:t>
            </w:r>
            <w:r>
              <w:rPr>
                <w:rFonts w:ascii="微软雅黑" w:hAnsi="微软雅黑" w:cs="微软雅黑" w:eastAsia="微软雅黑" w:hint="default"/>
                <w:w w:val="105"/>
                <w:sz w:val="13"/>
                <w:szCs w:val="13"/>
              </w:rPr>
              <w:t>带动</w:t>
            </w:r>
            <w:r>
              <w:rPr>
                <w:rFonts w:ascii="微软雅黑" w:hAnsi="微软雅黑" w:cs="微软雅黑" w:eastAsia="微软雅黑" w:hint="default"/>
                <w:w w:val="105"/>
                <w:sz w:val="13"/>
                <w:szCs w:val="13"/>
              </w:rPr>
              <w:t>NOR</w:t>
            </w:r>
            <w:r>
              <w:rPr>
                <w:rFonts w:ascii="微软雅黑" w:hAnsi="微软雅黑" w:cs="微软雅黑" w:eastAsia="微软雅黑" w:hint="default"/>
                <w:w w:val="105"/>
                <w:sz w:val="13"/>
                <w:szCs w:val="13"/>
              </w:rPr>
              <w:t>市场规模（亿元）</w:t>
            </w:r>
            <w:r>
              <w:rPr>
                <w:rFonts w:ascii="微软雅黑" w:hAnsi="微软雅黑" w:cs="微软雅黑" w:eastAsia="微软雅黑" w:hint="default"/>
                <w:sz w:val="13"/>
                <w:szCs w:val="13"/>
              </w:rPr>
            </w:r>
          </w:p>
          <w:p>
            <w:pPr>
              <w:pStyle w:val="TableParagraph"/>
              <w:spacing w:line="208" w:lineRule="exact"/>
              <w:ind w:left="139" w:right="0"/>
              <w:jc w:val="left"/>
              <w:rPr>
                <w:rFonts w:ascii="微软雅黑" w:hAnsi="微软雅黑" w:cs="微软雅黑" w:eastAsia="微软雅黑" w:hint="default"/>
                <w:sz w:val="13"/>
                <w:szCs w:val="13"/>
              </w:rPr>
            </w:pPr>
            <w:r>
              <w:rPr>
                <w:rFonts w:ascii="微软雅黑"/>
                <w:w w:val="105"/>
                <w:sz w:val="13"/>
              </w:rPr>
              <w:t>40</w:t>
            </w:r>
            <w:r>
              <w:rPr>
                <w:rFonts w:ascii="微软雅黑"/>
                <w:sz w:val="13"/>
              </w:rPr>
            </w:r>
          </w:p>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left="139" w:right="0"/>
              <w:jc w:val="left"/>
              <w:rPr>
                <w:rFonts w:ascii="微软雅黑" w:hAnsi="微软雅黑" w:cs="微软雅黑" w:eastAsia="微软雅黑" w:hint="default"/>
                <w:sz w:val="13"/>
                <w:szCs w:val="13"/>
              </w:rPr>
            </w:pPr>
            <w:r>
              <w:rPr>
                <w:rFonts w:ascii="微软雅黑"/>
                <w:w w:val="105"/>
                <w:sz w:val="13"/>
              </w:rPr>
              <w:t>30</w:t>
            </w:r>
            <w:r>
              <w:rPr>
                <w:rFonts w:ascii="微软雅黑"/>
                <w:sz w:val="13"/>
              </w:rPr>
            </w:r>
          </w:p>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left="139" w:right="0"/>
              <w:jc w:val="left"/>
              <w:rPr>
                <w:rFonts w:ascii="微软雅黑" w:hAnsi="微软雅黑" w:cs="微软雅黑" w:eastAsia="微软雅黑" w:hint="default"/>
                <w:sz w:val="13"/>
                <w:szCs w:val="13"/>
              </w:rPr>
            </w:pPr>
            <w:r>
              <w:rPr>
                <w:rFonts w:ascii="微软雅黑"/>
                <w:w w:val="105"/>
                <w:sz w:val="13"/>
              </w:rPr>
              <w:t>20</w:t>
            </w:r>
            <w:r>
              <w:rPr>
                <w:rFonts w:ascii="微软雅黑"/>
                <w:sz w:val="13"/>
              </w:rPr>
            </w:r>
          </w:p>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40" w:lineRule="auto"/>
              <w:ind w:left="139" w:right="0"/>
              <w:jc w:val="left"/>
              <w:rPr>
                <w:rFonts w:ascii="微软雅黑" w:hAnsi="微软雅黑" w:cs="微软雅黑" w:eastAsia="微软雅黑" w:hint="default"/>
                <w:sz w:val="13"/>
                <w:szCs w:val="13"/>
              </w:rPr>
            </w:pPr>
            <w:r>
              <w:rPr>
                <w:rFonts w:ascii="微软雅黑"/>
                <w:w w:val="105"/>
                <w:sz w:val="13"/>
              </w:rPr>
              <w:t>10</w:t>
            </w:r>
            <w:r>
              <w:rPr>
                <w:rFonts w:ascii="微软雅黑"/>
                <w:sz w:val="13"/>
              </w:rPr>
            </w:r>
          </w:p>
          <w:p>
            <w:pPr>
              <w:pStyle w:val="TableParagraph"/>
              <w:spacing w:line="240" w:lineRule="auto" w:before="1"/>
              <w:ind w:right="0"/>
              <w:jc w:val="left"/>
              <w:rPr>
                <w:rFonts w:ascii="Microsoft JhengHei" w:hAnsi="Microsoft JhengHei" w:cs="Microsoft JhengHei" w:eastAsia="Microsoft JhengHei" w:hint="default"/>
                <w:b/>
                <w:bCs/>
                <w:sz w:val="11"/>
                <w:szCs w:val="11"/>
              </w:rPr>
            </w:pPr>
          </w:p>
          <w:p>
            <w:pPr>
              <w:pStyle w:val="TableParagraph"/>
              <w:spacing w:line="212" w:lineRule="exact"/>
              <w:ind w:left="219" w:right="0"/>
              <w:jc w:val="left"/>
              <w:rPr>
                <w:rFonts w:ascii="微软雅黑" w:hAnsi="微软雅黑" w:cs="微软雅黑" w:eastAsia="微软雅黑" w:hint="default"/>
                <w:sz w:val="13"/>
                <w:szCs w:val="13"/>
              </w:rPr>
            </w:pPr>
            <w:r>
              <w:rPr>
                <w:rFonts w:ascii="微软雅黑"/>
                <w:w w:val="105"/>
                <w:sz w:val="13"/>
              </w:rPr>
              <w:t>0</w:t>
            </w:r>
            <w:r>
              <w:rPr>
                <w:rFonts w:ascii="微软雅黑"/>
                <w:sz w:val="13"/>
              </w:rPr>
            </w:r>
          </w:p>
          <w:p>
            <w:pPr>
              <w:pStyle w:val="TableParagraph"/>
              <w:tabs>
                <w:tab w:pos="1373" w:val="left" w:leader="none"/>
                <w:tab w:pos="2040" w:val="left" w:leader="none"/>
                <w:tab w:pos="2743" w:val="left" w:leader="none"/>
                <w:tab w:pos="3447" w:val="left" w:leader="none"/>
                <w:tab w:pos="4150" w:val="left" w:leader="none"/>
              </w:tabs>
              <w:spacing w:line="212" w:lineRule="exact"/>
              <w:ind w:left="670" w:right="0"/>
              <w:jc w:val="left"/>
              <w:rPr>
                <w:rFonts w:ascii="微软雅黑" w:hAnsi="微软雅黑" w:cs="微软雅黑" w:eastAsia="微软雅黑" w:hint="default"/>
                <w:sz w:val="13"/>
                <w:szCs w:val="13"/>
              </w:rPr>
            </w:pPr>
            <w:r>
              <w:rPr>
                <w:rFonts w:ascii="微软雅黑"/>
                <w:w w:val="105"/>
                <w:sz w:val="13"/>
              </w:rPr>
              <w:t>2017</w:t>
              <w:tab/>
              <w:t>2018</w:t>
              <w:tab/>
            </w:r>
            <w:r>
              <w:rPr>
                <w:rFonts w:ascii="微软雅黑"/>
                <w:spacing w:val="-1"/>
                <w:w w:val="105"/>
                <w:sz w:val="13"/>
              </w:rPr>
              <w:t>2019F</w:t>
              <w:tab/>
              <w:t>2020F</w:t>
              <w:tab/>
            </w:r>
            <w:r>
              <w:rPr>
                <w:rFonts w:ascii="微软雅黑"/>
                <w:spacing w:val="-2"/>
                <w:w w:val="105"/>
                <w:sz w:val="13"/>
              </w:rPr>
              <w:t>2021F</w:t>
              <w:tab/>
              <w:t>2022F</w:t>
            </w:r>
            <w:r>
              <w:rPr>
                <w:rFonts w:ascii="微软雅黑"/>
                <w:spacing w:val="-2"/>
                <w:sz w:val="13"/>
              </w:rPr>
            </w:r>
          </w:p>
          <w:p>
            <w:pPr>
              <w:pStyle w:val="TableParagraph"/>
              <w:spacing w:line="240" w:lineRule="auto" w:before="68"/>
              <w:ind w:left="731" w:right="0"/>
              <w:jc w:val="left"/>
              <w:rPr>
                <w:rFonts w:ascii="微软雅黑" w:hAnsi="微软雅黑" w:cs="微软雅黑" w:eastAsia="微软雅黑" w:hint="default"/>
                <w:sz w:val="18"/>
                <w:szCs w:val="18"/>
              </w:rPr>
            </w:pPr>
            <w:r>
              <w:rPr>
                <w:rFonts w:ascii="微软雅黑" w:hAnsi="微软雅黑" w:cs="微软雅黑" w:eastAsia="微软雅黑" w:hint="default"/>
                <w:b/>
                <w:bCs/>
                <w:color w:val="FF8080"/>
                <w:sz w:val="18"/>
                <w:szCs w:val="18"/>
              </w:rPr>
              <w:t>TWS</w:t>
            </w:r>
            <w:r>
              <w:rPr>
                <w:rFonts w:ascii="微软雅黑" w:hAnsi="微软雅黑" w:cs="微软雅黑" w:eastAsia="微软雅黑" w:hint="default"/>
                <w:b/>
                <w:bCs/>
                <w:color w:val="FF8080"/>
                <w:sz w:val="18"/>
                <w:szCs w:val="18"/>
              </w:rPr>
              <w:t>耳机成拉动</w:t>
            </w:r>
            <w:r>
              <w:rPr>
                <w:rFonts w:ascii="微软雅黑" w:hAnsi="微软雅黑" w:cs="微软雅黑" w:eastAsia="微软雅黑" w:hint="default"/>
                <w:b/>
                <w:bCs/>
                <w:color w:val="FF8080"/>
                <w:sz w:val="18"/>
                <w:szCs w:val="18"/>
              </w:rPr>
              <w:t>NOR</w:t>
            </w:r>
            <w:r>
              <w:rPr>
                <w:rFonts w:ascii="微软雅黑" w:hAnsi="微软雅黑" w:cs="微软雅黑" w:eastAsia="微软雅黑" w:hint="default"/>
                <w:b/>
                <w:bCs/>
                <w:color w:val="FF8080"/>
                <w:sz w:val="18"/>
                <w:szCs w:val="18"/>
              </w:rPr>
              <w:t>市场成长的主驱动力</w:t>
            </w:r>
            <w:r>
              <w:rPr>
                <w:rFonts w:ascii="微软雅黑" w:hAnsi="微软雅黑" w:cs="微软雅黑" w:eastAsia="微软雅黑" w:hint="default"/>
                <w:sz w:val="18"/>
                <w:szCs w:val="18"/>
              </w:rPr>
            </w:r>
          </w:p>
        </w:tc>
      </w:tr>
      <w:tr>
        <w:trPr>
          <w:trHeight w:val="232" w:hRule="exact"/>
        </w:trPr>
        <w:tc>
          <w:tcPr>
            <w:tcW w:w="1261"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模组代工/SiP</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b/>
                <w:bCs/>
                <w:color w:val="FF0000"/>
                <w:w w:val="105"/>
                <w:sz w:val="11"/>
                <w:szCs w:val="11"/>
              </w:rPr>
              <w:t>立讯</w:t>
            </w:r>
            <w:r>
              <w:rPr>
                <w:rFonts w:ascii="微软雅黑" w:hAnsi="微软雅黑" w:cs="微软雅黑" w:eastAsia="微软雅黑" w:hint="default"/>
                <w:w w:val="105"/>
                <w:sz w:val="11"/>
                <w:szCs w:val="11"/>
              </w:rPr>
              <w:t>、英业达、</w:t>
            </w:r>
            <w:r>
              <w:rPr>
                <w:rFonts w:ascii="微软雅黑" w:hAnsi="微软雅黑" w:cs="微软雅黑" w:eastAsia="微软雅黑" w:hint="default"/>
                <w:b/>
                <w:bCs/>
                <w:color w:val="FF0000"/>
                <w:w w:val="105"/>
                <w:sz w:val="11"/>
                <w:szCs w:val="11"/>
              </w:rPr>
              <w:t>歌尔股份、环旭电子</w:t>
            </w:r>
            <w:r>
              <w:rPr>
                <w:rFonts w:ascii="微软雅黑" w:hAnsi="微软雅黑" w:cs="微软雅黑" w:eastAsia="微软雅黑" w:hint="default"/>
                <w:w w:val="105"/>
                <w:sz w:val="11"/>
                <w:szCs w:val="11"/>
              </w:rPr>
              <w:t>、安靠</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33" w:hRule="exact"/>
        </w:trPr>
        <w:tc>
          <w:tcPr>
            <w:tcW w:w="1261"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主控芯片</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苹果、高通、恒玄、瑞昱、络达、博通集成</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33" w:hRule="exact"/>
        </w:trPr>
        <w:tc>
          <w:tcPr>
            <w:tcW w:w="1261"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存储</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b/>
                <w:bCs/>
                <w:color w:val="FF0000"/>
                <w:w w:val="105"/>
                <w:sz w:val="11"/>
                <w:szCs w:val="11"/>
              </w:rPr>
              <w:t>兆易</w:t>
            </w:r>
            <w:r>
              <w:rPr>
                <w:rFonts w:ascii="微软雅黑" w:hAnsi="微软雅黑" w:cs="微软雅黑" w:eastAsia="微软雅黑" w:hint="default"/>
                <w:w w:val="105"/>
                <w:sz w:val="11"/>
                <w:szCs w:val="11"/>
              </w:rPr>
              <w:t>、华邦、Adesto、旺宏、Cypress</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33" w:hRule="exact"/>
        </w:trPr>
        <w:tc>
          <w:tcPr>
            <w:tcW w:w="1261"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可编程SOC</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赛普拉斯</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32" w:hRule="exact"/>
        </w:trPr>
        <w:tc>
          <w:tcPr>
            <w:tcW w:w="1261"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w w:val="105"/>
                <w:sz w:val="11"/>
              </w:rPr>
              <w:t>FPC</w:t>
            </w:r>
            <w:r>
              <w:rPr>
                <w:rFonts w:ascii="微软雅黑"/>
                <w:sz w:val="11"/>
              </w:rPr>
            </w:r>
          </w:p>
        </w:tc>
        <w:tc>
          <w:tcPr>
            <w:tcW w:w="3380"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鹏鼎、华通电脑、耀华电子、苏州弗莱盈</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33" w:hRule="exact"/>
        </w:trPr>
        <w:tc>
          <w:tcPr>
            <w:tcW w:w="1261"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语音加速感应器</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意法半导体</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33" w:hRule="exact"/>
        </w:trPr>
        <w:tc>
          <w:tcPr>
            <w:tcW w:w="1261"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音频解码器</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美信</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32" w:hRule="exact"/>
        </w:trPr>
        <w:tc>
          <w:tcPr>
            <w:tcW w:w="1261"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MEMS麦克风</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AAC、</w:t>
            </w:r>
            <w:r>
              <w:rPr>
                <w:rFonts w:ascii="微软雅黑" w:hAnsi="微软雅黑" w:cs="微软雅黑" w:eastAsia="微软雅黑" w:hint="default"/>
                <w:b/>
                <w:bCs/>
                <w:color w:val="FF0000"/>
                <w:w w:val="105"/>
                <w:sz w:val="11"/>
                <w:szCs w:val="11"/>
              </w:rPr>
              <w:t>歌尔股份、瑞声科技</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33" w:hRule="exact"/>
        </w:trPr>
        <w:tc>
          <w:tcPr>
            <w:tcW w:w="1261"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过流保护IC</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b/>
                <w:bCs/>
                <w:color w:val="FF0000"/>
                <w:w w:val="105"/>
                <w:sz w:val="11"/>
                <w:szCs w:val="11"/>
              </w:rPr>
              <w:t>韦尔股份</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33" w:hRule="exact"/>
        </w:trPr>
        <w:tc>
          <w:tcPr>
            <w:tcW w:w="1261"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w w:val="105"/>
                <w:sz w:val="11"/>
              </w:rPr>
              <w:t>VCSEL</w:t>
            </w:r>
            <w:r>
              <w:rPr>
                <w:rFonts w:ascii="微软雅黑"/>
                <w:sz w:val="11"/>
              </w:rPr>
            </w:r>
          </w:p>
        </w:tc>
        <w:tc>
          <w:tcPr>
            <w:tcW w:w="3380"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84"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华立捷</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09" w:hRule="exact"/>
        </w:trPr>
        <w:tc>
          <w:tcPr>
            <w:tcW w:w="1261" w:type="dxa"/>
            <w:tcBorders>
              <w:top w:val="single" w:sz="3" w:space="0" w:color="367097"/>
              <w:left w:val="single" w:sz="3" w:space="0" w:color="367097"/>
              <w:bottom w:val="single" w:sz="3" w:space="0" w:color="367097"/>
              <w:right w:val="single" w:sz="3" w:space="0" w:color="367097"/>
            </w:tcBorders>
          </w:tcPr>
          <w:p>
            <w:pPr>
              <w:pStyle w:val="TableParagraph"/>
              <w:spacing w:line="168"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电池RF</w:t>
            </w:r>
            <w:r>
              <w:rPr>
                <w:rFonts w:ascii="微软雅黑" w:hAnsi="微软雅黑" w:cs="微软雅黑" w:eastAsia="微软雅黑" w:hint="default"/>
                <w:spacing w:val="-3"/>
                <w:w w:val="105"/>
                <w:sz w:val="11"/>
                <w:szCs w:val="11"/>
              </w:rPr>
              <w:t> </w:t>
            </w:r>
            <w:r>
              <w:rPr>
                <w:rFonts w:ascii="微软雅黑" w:hAnsi="微软雅黑" w:cs="微软雅黑" w:eastAsia="微软雅黑" w:hint="default"/>
                <w:w w:val="105"/>
                <w:sz w:val="11"/>
                <w:szCs w:val="11"/>
              </w:rPr>
              <w:t>PCB</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tcPr>
          <w:p>
            <w:pPr>
              <w:pStyle w:val="TableParagraph"/>
              <w:spacing w:line="168"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Unitech、Compeq</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09" w:hRule="exact"/>
        </w:trPr>
        <w:tc>
          <w:tcPr>
            <w:tcW w:w="1261"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68"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电池</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shd w:val="clear" w:color="auto" w:fill="D5E1EA"/>
          </w:tcPr>
          <w:p>
            <w:pPr>
              <w:pStyle w:val="TableParagraph"/>
              <w:spacing w:line="168"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欣旺达、德国VARTA、紫建电子、曙鹏科技</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225" w:hRule="exact"/>
        </w:trPr>
        <w:tc>
          <w:tcPr>
            <w:tcW w:w="1261" w:type="dxa"/>
            <w:tcBorders>
              <w:top w:val="single" w:sz="3" w:space="0" w:color="367097"/>
              <w:left w:val="single" w:sz="3" w:space="0" w:color="367097"/>
              <w:bottom w:val="single" w:sz="3" w:space="0" w:color="367097"/>
              <w:right w:val="single" w:sz="3" w:space="0" w:color="367097"/>
            </w:tcBorders>
          </w:tcPr>
          <w:p>
            <w:pPr>
              <w:pStyle w:val="TableParagraph"/>
              <w:spacing w:line="176"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电源管理</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single" w:sz="3" w:space="0" w:color="367097"/>
              <w:right w:val="single" w:sz="3" w:space="0" w:color="367097"/>
            </w:tcBorders>
          </w:tcPr>
          <w:p>
            <w:pPr>
              <w:pStyle w:val="TableParagraph"/>
              <w:spacing w:line="176"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德州仪器、恩智浦、意法半导体、</w:t>
            </w:r>
            <w:r>
              <w:rPr>
                <w:rFonts w:ascii="微软雅黑" w:hAnsi="微软雅黑" w:cs="微软雅黑" w:eastAsia="微软雅黑" w:hint="default"/>
                <w:b/>
                <w:bCs/>
                <w:color w:val="FF0000"/>
                <w:w w:val="105"/>
                <w:sz w:val="11"/>
                <w:szCs w:val="11"/>
              </w:rPr>
              <w:t>圣邦股份</w:t>
            </w:r>
            <w:r>
              <w:rPr>
                <w:rFonts w:ascii="微软雅黑" w:hAnsi="微软雅黑" w:cs="微软雅黑" w:eastAsia="微软雅黑" w:hint="default"/>
                <w:w w:val="105"/>
                <w:sz w:val="11"/>
                <w:szCs w:val="11"/>
              </w:rPr>
              <w:t>、美信、</w:t>
            </w:r>
            <w:r>
              <w:rPr>
                <w:rFonts w:ascii="微软雅黑" w:hAnsi="微软雅黑" w:cs="微软雅黑" w:eastAsia="微软雅黑" w:hint="default"/>
                <w:b/>
                <w:bCs/>
                <w:color w:val="FF3333"/>
                <w:w w:val="105"/>
                <w:sz w:val="11"/>
                <w:szCs w:val="11"/>
              </w:rPr>
              <w:t>矽力杰</w:t>
            </w:r>
            <w:r>
              <w:rPr>
                <w:rFonts w:ascii="微软雅黑" w:hAnsi="微软雅黑" w:cs="微软雅黑" w:eastAsia="微软雅黑" w:hint="default"/>
                <w:sz w:val="11"/>
                <w:szCs w:val="11"/>
              </w:rPr>
            </w:r>
          </w:p>
        </w:tc>
        <w:tc>
          <w:tcPr>
            <w:tcW w:w="4887" w:type="dxa"/>
            <w:vMerge/>
            <w:tcBorders>
              <w:left w:val="single" w:sz="3" w:space="0" w:color="367097"/>
              <w:right w:val="nil" w:sz="6" w:space="0" w:color="auto"/>
            </w:tcBorders>
          </w:tcPr>
          <w:p>
            <w:pPr/>
          </w:p>
        </w:tc>
      </w:tr>
      <w:tr>
        <w:trPr>
          <w:trHeight w:val="183" w:hRule="exact"/>
        </w:trPr>
        <w:tc>
          <w:tcPr>
            <w:tcW w:w="1261" w:type="dxa"/>
            <w:tcBorders>
              <w:top w:val="single" w:sz="3" w:space="0" w:color="367097"/>
              <w:left w:val="single" w:sz="3" w:space="0" w:color="367097"/>
              <w:bottom w:val="single" w:sz="13" w:space="0" w:color="367097"/>
              <w:right w:val="single" w:sz="3" w:space="0" w:color="367097"/>
            </w:tcBorders>
            <w:shd w:val="clear" w:color="auto" w:fill="D5E1EA"/>
          </w:tcPr>
          <w:p>
            <w:pPr>
              <w:pStyle w:val="TableParagraph"/>
              <w:spacing w:line="153"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w w:val="105"/>
                <w:sz w:val="11"/>
                <w:szCs w:val="11"/>
              </w:rPr>
              <w:t>传感器/入耳检测方案</w:t>
            </w:r>
            <w:r>
              <w:rPr>
                <w:rFonts w:ascii="微软雅黑" w:hAnsi="微软雅黑" w:cs="微软雅黑" w:eastAsia="微软雅黑" w:hint="default"/>
                <w:sz w:val="11"/>
                <w:szCs w:val="11"/>
              </w:rPr>
            </w:r>
          </w:p>
        </w:tc>
        <w:tc>
          <w:tcPr>
            <w:tcW w:w="3380" w:type="dxa"/>
            <w:tcBorders>
              <w:top w:val="single" w:sz="3" w:space="0" w:color="367097"/>
              <w:left w:val="single" w:sz="3" w:space="0" w:color="367097"/>
              <w:bottom w:val="nil" w:sz="6" w:space="0" w:color="auto"/>
              <w:right w:val="single" w:sz="3" w:space="0" w:color="367097"/>
            </w:tcBorders>
            <w:shd w:val="clear" w:color="auto" w:fill="D5E1EA"/>
          </w:tcPr>
          <w:p>
            <w:pPr>
              <w:pStyle w:val="TableParagraph"/>
              <w:spacing w:line="153" w:lineRule="exact"/>
              <w:ind w:left="23" w:right="0"/>
              <w:jc w:val="left"/>
              <w:rPr>
                <w:rFonts w:ascii="微软雅黑" w:hAnsi="微软雅黑" w:cs="微软雅黑" w:eastAsia="微软雅黑" w:hint="default"/>
                <w:sz w:val="11"/>
                <w:szCs w:val="11"/>
              </w:rPr>
            </w:pPr>
            <w:r>
              <w:rPr>
                <w:rFonts w:ascii="微软雅黑" w:hAnsi="微软雅黑" w:cs="微软雅黑" w:eastAsia="微软雅黑" w:hint="default"/>
                <w:b/>
                <w:bCs/>
                <w:color w:val="FF3333"/>
                <w:w w:val="105"/>
                <w:sz w:val="11"/>
                <w:szCs w:val="11"/>
              </w:rPr>
              <w:t>汇顶科技</w:t>
            </w:r>
            <w:r>
              <w:rPr>
                <w:rFonts w:ascii="微软雅黑" w:hAnsi="微软雅黑" w:cs="微软雅黑" w:eastAsia="微软雅黑" w:hint="default"/>
                <w:sz w:val="11"/>
                <w:szCs w:val="11"/>
              </w:rPr>
            </w:r>
          </w:p>
        </w:tc>
        <w:tc>
          <w:tcPr>
            <w:tcW w:w="4887" w:type="dxa"/>
            <w:vMerge/>
            <w:tcBorders>
              <w:left w:val="single" w:sz="3" w:space="0" w:color="367097"/>
              <w:bottom w:val="single" w:sz="4" w:space="0" w:color="044B80"/>
              <w:right w:val="nil" w:sz="6" w:space="0" w:color="auto"/>
            </w:tcBorders>
          </w:tcPr>
          <w:p>
            <w:pPr/>
          </w:p>
        </w:tc>
      </w:tr>
    </w:tbl>
    <w:p>
      <w:pPr>
        <w:tabs>
          <w:tab w:pos="4933" w:val="left" w:leader="none"/>
        </w:tabs>
        <w:spacing w:before="17"/>
        <w:ind w:left="132" w:right="0" w:firstLine="0"/>
        <w:jc w:val="left"/>
        <w:rPr>
          <w:rFonts w:ascii="宋体" w:hAnsi="宋体" w:cs="宋体" w:eastAsia="宋体" w:hint="default"/>
          <w:sz w:val="17"/>
          <w:szCs w:val="17"/>
        </w:rPr>
      </w:pPr>
      <w:r>
        <w:rPr>
          <w:rFonts w:ascii="宋体" w:hAnsi="宋体" w:cs="宋体" w:eastAsia="宋体" w:hint="default"/>
          <w:spacing w:val="-1"/>
          <w:w w:val="90"/>
          <w:sz w:val="17"/>
          <w:szCs w:val="17"/>
        </w:rPr>
        <w:t>资料来源：我爱音频网，中信建投证券研究发展部</w:t>
        <w:tab/>
      </w:r>
      <w:r>
        <w:rPr>
          <w:rFonts w:ascii="宋体" w:hAnsi="宋体" w:cs="宋体" w:eastAsia="宋体" w:hint="default"/>
          <w:spacing w:val="-1"/>
          <w:sz w:val="17"/>
          <w:szCs w:val="17"/>
        </w:rPr>
        <w:t>资料来源：</w:t>
      </w:r>
      <w:r>
        <w:rPr>
          <w:rFonts w:ascii="Times New Roman" w:hAnsi="Times New Roman" w:cs="Times New Roman" w:eastAsia="Times New Roman" w:hint="default"/>
          <w:i/>
          <w:spacing w:val="-1"/>
          <w:sz w:val="16"/>
          <w:szCs w:val="16"/>
        </w:rPr>
        <w:t>ittbank</w:t>
      </w:r>
      <w:r>
        <w:rPr>
          <w:rFonts w:ascii="宋体" w:hAnsi="宋体" w:cs="宋体" w:eastAsia="宋体" w:hint="default"/>
          <w:spacing w:val="-1"/>
          <w:sz w:val="17"/>
          <w:szCs w:val="17"/>
        </w:rPr>
        <w:t>，中信建投证券研究发展部</w:t>
      </w:r>
    </w:p>
    <w:p>
      <w:pPr>
        <w:spacing w:line="240" w:lineRule="auto" w:before="9"/>
        <w:ind w:right="0"/>
        <w:rPr>
          <w:rFonts w:ascii="宋体" w:hAnsi="宋体" w:cs="宋体" w:eastAsia="宋体" w:hint="default"/>
          <w:sz w:val="13"/>
          <w:szCs w:val="13"/>
        </w:rPr>
      </w:pPr>
    </w:p>
    <w:p>
      <w:pPr>
        <w:pStyle w:val="Heading3"/>
        <w:spacing w:line="240" w:lineRule="auto" w:before="0"/>
        <w:ind w:right="0"/>
        <w:jc w:val="left"/>
      </w:pPr>
      <w:r>
        <w:rPr>
          <w:rFonts w:ascii="Arial" w:hAnsi="Arial" w:cs="Arial" w:eastAsia="Arial" w:hint="default"/>
          <w:color w:val="044E7D"/>
        </w:rPr>
        <w:t>4.3.3 5G </w:t>
      </w:r>
      <w:r>
        <w:rPr>
          <w:color w:val="044E7D"/>
        </w:rPr>
        <w:t>轻薄化带动高集成封装需求，</w:t>
      </w:r>
      <w:r>
        <w:rPr>
          <w:rFonts w:ascii="Arial" w:hAnsi="Arial" w:cs="Arial" w:eastAsia="Arial" w:hint="default"/>
          <w:color w:val="044E7D"/>
        </w:rPr>
        <w:t>SiP/AiP</w:t>
      </w:r>
      <w:r>
        <w:rPr>
          <w:rFonts w:ascii="Arial" w:hAnsi="Arial" w:cs="Arial" w:eastAsia="Arial" w:hint="default"/>
          <w:color w:val="044E7D"/>
          <w:spacing w:val="-18"/>
        </w:rPr>
        <w:t> </w:t>
      </w:r>
      <w:r>
        <w:rPr>
          <w:color w:val="044E7D"/>
        </w:rPr>
        <w:t>等先进封装有望受益</w:t>
      </w:r>
      <w:r>
        <w:rPr/>
      </w:r>
    </w:p>
    <w:p>
      <w:pPr>
        <w:pStyle w:val="BodyText"/>
        <w:spacing w:line="266" w:lineRule="auto" w:before="105"/>
        <w:ind w:right="133" w:firstLine="403"/>
        <w:jc w:val="both"/>
      </w:pPr>
      <w:r>
        <w:rPr>
          <w:rFonts w:ascii="Times New Roman" w:hAnsi="Times New Roman" w:cs="Times New Roman" w:eastAsia="Times New Roman" w:hint="default"/>
          <w:b/>
          <w:bCs/>
        </w:rPr>
        <w:t>5G </w:t>
      </w:r>
      <w:r>
        <w:rPr>
          <w:rFonts w:ascii="Microsoft JhengHei" w:hAnsi="Microsoft JhengHei" w:cs="Microsoft JhengHei" w:eastAsia="Microsoft JhengHei" w:hint="default"/>
          <w:b/>
          <w:bCs/>
        </w:rPr>
        <w:t>带动 </w:t>
      </w:r>
      <w:r>
        <w:rPr>
          <w:rFonts w:ascii="Times New Roman" w:hAnsi="Times New Roman" w:cs="Times New Roman" w:eastAsia="Times New Roman" w:hint="default"/>
          <w:b/>
          <w:bCs/>
        </w:rPr>
        <w:t>SiP/AiP </w:t>
      </w:r>
      <w:r>
        <w:rPr>
          <w:rFonts w:ascii="Microsoft JhengHei" w:hAnsi="Microsoft JhengHei" w:cs="Microsoft JhengHei" w:eastAsia="Microsoft JhengHei" w:hint="default"/>
          <w:b/>
          <w:bCs/>
        </w:rPr>
        <w:t>等先进封装在射频领域加速应用。</w:t>
      </w:r>
      <w:r>
        <w:rPr>
          <w:rFonts w:ascii="Times New Roman" w:hAnsi="Times New Roman" w:cs="Times New Roman" w:eastAsia="Times New Roman" w:hint="default"/>
        </w:rPr>
        <w:t>5G </w:t>
      </w:r>
      <w:r>
        <w:rPr/>
        <w:t>手机射频元件复杂度提升，在体积和射频性能要求 下，</w:t>
      </w:r>
      <w:r>
        <w:rPr>
          <w:rFonts w:ascii="Times New Roman" w:hAnsi="Times New Roman" w:cs="Times New Roman" w:eastAsia="Times New Roman" w:hint="default"/>
        </w:rPr>
        <w:t>SiP</w:t>
      </w:r>
      <w:r>
        <w:rPr>
          <w:rFonts w:ascii="Times New Roman" w:hAnsi="Times New Roman" w:cs="Times New Roman" w:eastAsia="Times New Roman" w:hint="default"/>
          <w:spacing w:val="7"/>
        </w:rPr>
        <w:t> </w:t>
      </w:r>
      <w:r>
        <w:rPr/>
        <w:t>应用有望渗透提升，根据</w:t>
      </w:r>
      <w:r>
        <w:rPr>
          <w:spacing w:val="-44"/>
        </w:rPr>
        <w:t> </w:t>
      </w:r>
      <w:r>
        <w:rPr>
          <w:rFonts w:ascii="Times New Roman" w:hAnsi="Times New Roman" w:cs="Times New Roman" w:eastAsia="Times New Roman" w:hint="default"/>
          <w:spacing w:val="-5"/>
        </w:rPr>
        <w:t>Yole</w:t>
      </w:r>
      <w:r>
        <w:rPr>
          <w:rFonts w:ascii="Times New Roman" w:hAnsi="Times New Roman" w:cs="Times New Roman" w:eastAsia="Times New Roman" w:hint="default"/>
          <w:spacing w:val="6"/>
        </w:rPr>
        <w:t> </w:t>
      </w:r>
      <w:r>
        <w:rPr/>
        <w:t>预测，射频</w:t>
      </w:r>
      <w:r>
        <w:rPr>
          <w:spacing w:val="-44"/>
        </w:rPr>
        <w:t> </w:t>
      </w:r>
      <w:r>
        <w:rPr>
          <w:rFonts w:ascii="Times New Roman" w:hAnsi="Times New Roman" w:cs="Times New Roman" w:eastAsia="Times New Roman" w:hint="default"/>
        </w:rPr>
        <w:t>SiP</w:t>
      </w:r>
      <w:r>
        <w:rPr>
          <w:rFonts w:ascii="Times New Roman" w:hAnsi="Times New Roman" w:cs="Times New Roman" w:eastAsia="Times New Roman" w:hint="default"/>
          <w:spacing w:val="7"/>
        </w:rPr>
        <w:t> </w:t>
      </w:r>
      <w:r>
        <w:rPr/>
        <w:t>市场预计在</w:t>
      </w:r>
      <w:r>
        <w:rPr>
          <w:spacing w:val="-44"/>
        </w:rPr>
        <w:t> </w:t>
      </w:r>
      <w:r>
        <w:rPr>
          <w:rFonts w:ascii="Times New Roman" w:hAnsi="Times New Roman" w:cs="Times New Roman" w:eastAsia="Times New Roman" w:hint="default"/>
        </w:rPr>
        <w:t>2023</w:t>
      </w:r>
      <w:r>
        <w:rPr>
          <w:rFonts w:ascii="Times New Roman" w:hAnsi="Times New Roman" w:cs="Times New Roman" w:eastAsia="Times New Roman" w:hint="default"/>
          <w:spacing w:val="6"/>
        </w:rPr>
        <w:t> </w:t>
      </w:r>
      <w:r>
        <w:rPr/>
        <w:t>年增长至</w:t>
      </w:r>
      <w:r>
        <w:rPr>
          <w:spacing w:val="-45"/>
        </w:rPr>
        <w:t> </w:t>
      </w:r>
      <w:r>
        <w:rPr>
          <w:rFonts w:ascii="Times New Roman" w:hAnsi="Times New Roman" w:cs="Times New Roman" w:eastAsia="Times New Roman" w:hint="default"/>
        </w:rPr>
        <w:t>48.5</w:t>
      </w:r>
      <w:r>
        <w:rPr>
          <w:rFonts w:ascii="Times New Roman" w:hAnsi="Times New Roman" w:cs="Times New Roman" w:eastAsia="Times New Roman" w:hint="default"/>
          <w:spacing w:val="8"/>
        </w:rPr>
        <w:t> </w:t>
      </w:r>
      <w:r>
        <w:rPr/>
        <w:t>亿美元，</w:t>
      </w:r>
      <w:r>
        <w:rPr>
          <w:rFonts w:ascii="Times New Roman" w:hAnsi="Times New Roman" w:cs="Times New Roman" w:eastAsia="Times New Roman" w:hint="default"/>
        </w:rPr>
        <w:t>CAGR=10%</w:t>
      </w:r>
      <w:r>
        <w:rPr/>
        <w:t>。 而 </w:t>
      </w:r>
      <w:r>
        <w:rPr>
          <w:rFonts w:ascii="Times New Roman" w:hAnsi="Times New Roman" w:cs="Times New Roman" w:eastAsia="Times New Roman" w:hint="default"/>
        </w:rPr>
        <w:t>AiP </w:t>
      </w:r>
      <w:r>
        <w:rPr/>
        <w:t>是在</w:t>
      </w:r>
      <w:r>
        <w:rPr>
          <w:spacing w:val="-62"/>
        </w:rPr>
        <w:t> </w:t>
      </w:r>
      <w:r>
        <w:rPr>
          <w:rFonts w:ascii="Times New Roman" w:hAnsi="Times New Roman" w:cs="Times New Roman" w:eastAsia="Times New Roman" w:hint="default"/>
        </w:rPr>
        <w:t>SiP </w:t>
      </w:r>
      <w:r>
        <w:rPr/>
        <w:t>的基础上，将天线、射频前端、收发器和电源管理芯片等整合成单一芯片的系统级封装。预计 </w:t>
      </w:r>
      <w:r>
        <w:rPr>
          <w:rFonts w:ascii="Times New Roman" w:hAnsi="Times New Roman" w:cs="Times New Roman" w:eastAsia="Times New Roman" w:hint="default"/>
        </w:rPr>
        <w:t>AiP</w:t>
      </w:r>
      <w:r>
        <w:rPr>
          <w:rFonts w:ascii="Times New Roman" w:hAnsi="Times New Roman" w:cs="Times New Roman" w:eastAsia="Times New Roman" w:hint="default"/>
          <w:spacing w:val="-7"/>
        </w:rPr>
        <w:t> </w:t>
      </w:r>
      <w:r>
        <w:rPr/>
        <w:t>的封装测试主要天线厂商与封装厂商合作完成，国内硕贝德与中芯长电、华天科技等均有布局。</w:t>
      </w:r>
    </w:p>
    <w:p>
      <w:pPr>
        <w:spacing w:line="240" w:lineRule="auto" w:before="0"/>
        <w:ind w:right="0"/>
        <w:rPr>
          <w:rFonts w:ascii="宋体" w:hAnsi="宋体" w:cs="宋体" w:eastAsia="宋体" w:hint="default"/>
          <w:sz w:val="15"/>
          <w:szCs w:val="15"/>
        </w:rPr>
      </w:pPr>
    </w:p>
    <w:p>
      <w:pPr>
        <w:spacing w:line="264" w:lineRule="auto" w:before="0"/>
        <w:ind w:left="132" w:right="131" w:firstLine="403"/>
        <w:jc w:val="both"/>
        <w:rPr>
          <w:rFonts w:ascii="宋体" w:hAnsi="宋体" w:cs="宋体" w:eastAsia="宋体" w:hint="default"/>
          <w:sz w:val="20"/>
          <w:szCs w:val="20"/>
        </w:rPr>
      </w:pPr>
      <w:r>
        <w:rPr/>
        <w:pict>
          <v:shape style="position:absolute;margin-left:343.441833pt;margin-top:95.902473pt;width:166.224019pt;height:57.24pt;mso-position-horizontal-relative:page;mso-position-vertical-relative:paragraph;z-index:21712" type="#_x0000_t75" stroked="false">
            <v:imagedata r:id="rId425" o:title=""/>
          </v:shape>
        </w:pict>
      </w:r>
      <w:r>
        <w:rPr>
          <w:rFonts w:ascii="Microsoft JhengHei" w:hAnsi="Microsoft JhengHei" w:cs="Microsoft JhengHei" w:eastAsia="Microsoft JhengHei" w:hint="default"/>
          <w:b/>
          <w:bCs/>
          <w:sz w:val="20"/>
          <w:szCs w:val="20"/>
        </w:rPr>
        <w:t>可穿戴设备对轻薄化和体积要求也促进了</w:t>
      </w:r>
      <w:r>
        <w:rPr>
          <w:rFonts w:ascii="Microsoft JhengHei" w:hAnsi="Microsoft JhengHei" w:cs="Microsoft JhengHei" w:eastAsia="Microsoft JhengHei" w:hint="default"/>
          <w:b/>
          <w:bCs/>
          <w:spacing w:val="4"/>
          <w:sz w:val="20"/>
          <w:szCs w:val="20"/>
        </w:rPr>
        <w:t> </w:t>
      </w:r>
      <w:r>
        <w:rPr>
          <w:rFonts w:ascii="Times New Roman" w:hAnsi="Times New Roman" w:cs="Times New Roman" w:eastAsia="Times New Roman" w:hint="default"/>
          <w:b/>
          <w:bCs/>
          <w:sz w:val="20"/>
          <w:szCs w:val="20"/>
        </w:rPr>
        <w:t>SiP </w:t>
      </w:r>
      <w:r>
        <w:rPr>
          <w:rFonts w:ascii="Microsoft JhengHei" w:hAnsi="Microsoft JhengHei" w:cs="Microsoft JhengHei" w:eastAsia="Microsoft JhengHei" w:hint="default"/>
          <w:b/>
          <w:bCs/>
          <w:spacing w:val="-4"/>
          <w:sz w:val="20"/>
          <w:szCs w:val="20"/>
        </w:rPr>
        <w:t>需求持续增长。</w:t>
      </w:r>
      <w:r>
        <w:rPr>
          <w:rFonts w:ascii="Times New Roman" w:hAnsi="Times New Roman" w:cs="Times New Roman" w:eastAsia="Times New Roman" w:hint="default"/>
          <w:spacing w:val="-4"/>
          <w:sz w:val="20"/>
          <w:szCs w:val="20"/>
        </w:rPr>
        <w:t>2019</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年发布的</w:t>
      </w:r>
      <w:r>
        <w:rPr>
          <w:rFonts w:ascii="宋体" w:hAnsi="宋体" w:cs="宋体" w:eastAsia="宋体" w:hint="default"/>
          <w:spacing w:val="-51"/>
          <w:sz w:val="20"/>
          <w:szCs w:val="20"/>
        </w:rPr>
        <w:t> </w:t>
      </w:r>
      <w:r>
        <w:rPr>
          <w:rFonts w:ascii="Times New Roman" w:hAnsi="Times New Roman" w:cs="Times New Roman" w:eastAsia="Times New Roman" w:hint="default"/>
          <w:sz w:val="20"/>
          <w:szCs w:val="20"/>
        </w:rPr>
        <w:t>AirPods</w:t>
      </w:r>
      <w:r>
        <w:rPr>
          <w:rFonts w:ascii="Times New Roman" w:hAnsi="Times New Roman" w:cs="Times New Roman" w:eastAsia="Times New Roman" w:hint="default"/>
          <w:spacing w:val="-14"/>
          <w:sz w:val="20"/>
          <w:szCs w:val="20"/>
        </w:rPr>
        <w:t> </w:t>
      </w:r>
      <w:r>
        <w:rPr>
          <w:rFonts w:ascii="Times New Roman" w:hAnsi="Times New Roman" w:cs="Times New Roman" w:eastAsia="Times New Roman" w:hint="default"/>
          <w:sz w:val="20"/>
          <w:szCs w:val="20"/>
        </w:rPr>
        <w:t>Pro</w:t>
      </w:r>
      <w:r>
        <w:rPr>
          <w:rFonts w:ascii="Times New Roman" w:hAnsi="Times New Roman" w:cs="Times New Roman" w:eastAsia="Times New Roman" w:hint="default"/>
          <w:spacing w:val="2"/>
          <w:sz w:val="20"/>
          <w:szCs w:val="20"/>
        </w:rPr>
        <w:t> </w:t>
      </w:r>
      <w:r>
        <w:rPr>
          <w:rFonts w:ascii="宋体" w:hAnsi="宋体" w:cs="宋体" w:eastAsia="宋体" w:hint="default"/>
          <w:sz w:val="20"/>
          <w:szCs w:val="20"/>
        </w:rPr>
        <w:t>即采用了</w:t>
      </w:r>
      <w:r>
        <w:rPr>
          <w:rFonts w:ascii="宋体" w:hAnsi="宋体" w:cs="宋体" w:eastAsia="宋体" w:hint="default"/>
          <w:spacing w:val="-51"/>
          <w:sz w:val="20"/>
          <w:szCs w:val="20"/>
        </w:rPr>
        <w:t> </w:t>
      </w:r>
      <w:r>
        <w:rPr>
          <w:rFonts w:ascii="Times New Roman" w:hAnsi="Times New Roman" w:cs="Times New Roman" w:eastAsia="Times New Roman" w:hint="default"/>
          <w:spacing w:val="-8"/>
          <w:sz w:val="20"/>
          <w:szCs w:val="20"/>
        </w:rPr>
        <w:t>SiP</w:t>
      </w:r>
      <w:r>
        <w:rPr>
          <w:rFonts w:ascii="宋体" w:hAnsi="宋体" w:cs="宋体" w:eastAsia="宋体" w:hint="default"/>
          <w:spacing w:val="-8"/>
          <w:sz w:val="20"/>
          <w:szCs w:val="20"/>
        </w:rPr>
        <w:t>，</w:t>
      </w:r>
      <w:r>
        <w:rPr>
          <w:rFonts w:ascii="Times New Roman" w:hAnsi="Times New Roman" w:cs="Times New Roman" w:eastAsia="Times New Roman" w:hint="default"/>
          <w:spacing w:val="-8"/>
          <w:sz w:val="20"/>
          <w:szCs w:val="20"/>
        </w:rPr>
        <w:t>SiP </w:t>
      </w:r>
      <w:r>
        <w:rPr>
          <w:rFonts w:ascii="宋体" w:hAnsi="宋体" w:cs="宋体" w:eastAsia="宋体" w:hint="default"/>
          <w:sz w:val="20"/>
          <w:szCs w:val="20"/>
        </w:rPr>
        <w:t>有望在智能可穿戴设备中持续渗透，为领先封装厂商带来增量业务。建议关注在 </w:t>
      </w:r>
      <w:r>
        <w:rPr>
          <w:rFonts w:ascii="Times New Roman" w:hAnsi="Times New Roman" w:cs="Times New Roman" w:eastAsia="Times New Roman" w:hint="default"/>
          <w:sz w:val="20"/>
          <w:szCs w:val="20"/>
        </w:rPr>
        <w:t>SiP/AiP </w:t>
      </w:r>
      <w:r>
        <w:rPr>
          <w:rFonts w:ascii="宋体" w:hAnsi="宋体" w:cs="宋体" w:eastAsia="宋体" w:hint="default"/>
          <w:sz w:val="20"/>
          <w:szCs w:val="20"/>
        </w:rPr>
        <w:t>等先进封装上具备优 势企业，包括长电科技、环旭电子、华天科技等。</w:t>
      </w:r>
    </w:p>
    <w:p>
      <w:pPr>
        <w:spacing w:line="240" w:lineRule="auto" w:before="11" w:after="0"/>
        <w:ind w:right="0"/>
        <w:rPr>
          <w:rFonts w:ascii="宋体" w:hAnsi="宋体" w:cs="宋体" w:eastAsia="宋体" w:hint="default"/>
          <w:sz w:val="26"/>
          <w:szCs w:val="26"/>
        </w:rPr>
      </w:pPr>
    </w:p>
    <w:tbl>
      <w:tblPr>
        <w:tblW w:w="0" w:type="auto"/>
        <w:jc w:val="left"/>
        <w:tblInd w:w="132" w:type="dxa"/>
        <w:tblLayout w:type="fixed"/>
        <w:tblCellMar>
          <w:top w:w="0" w:type="dxa"/>
          <w:left w:w="0" w:type="dxa"/>
          <w:bottom w:w="0" w:type="dxa"/>
          <w:right w:w="0" w:type="dxa"/>
        </w:tblCellMar>
        <w:tblLook w:val="01E0"/>
      </w:tblPr>
      <w:tblGrid>
        <w:gridCol w:w="4846"/>
        <w:gridCol w:w="4794"/>
      </w:tblGrid>
      <w:tr>
        <w:trPr>
          <w:trHeight w:val="251" w:hRule="exact"/>
        </w:trPr>
        <w:tc>
          <w:tcPr>
            <w:tcW w:w="4846" w:type="dxa"/>
            <w:tcBorders>
              <w:top w:val="nil" w:sz="6" w:space="0" w:color="auto"/>
              <w:left w:val="nil" w:sz="6" w:space="0" w:color="auto"/>
              <w:bottom w:val="single" w:sz="4" w:space="0" w:color="044B80"/>
              <w:right w:val="nil" w:sz="6" w:space="0" w:color="auto"/>
            </w:tcBorders>
          </w:tcPr>
          <w:p>
            <w:pPr>
              <w:pStyle w:val="TableParagraph"/>
              <w:spacing w:line="200" w:lineRule="exact"/>
              <w:ind w:left="108" w:right="0"/>
              <w:jc w:val="left"/>
              <w:rPr>
                <w:rFonts w:ascii="Microsoft JhengHei" w:hAnsi="Microsoft JhengHei" w:cs="Microsoft JhengHei" w:eastAsia="Microsoft JhengHei" w:hint="default"/>
                <w:sz w:val="18"/>
                <w:szCs w:val="18"/>
              </w:rPr>
            </w:pPr>
            <w:bookmarkStart w:name="_bookmark194" w:id="195"/>
            <w:bookmarkEnd w:id="195"/>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143</w:t>
            </w:r>
            <w:r>
              <w:rPr>
                <w:rFonts w:ascii="Microsoft JhengHei" w:hAnsi="Microsoft JhengHei" w:cs="Microsoft JhengHei" w:eastAsia="Microsoft JhengHei" w:hint="default"/>
                <w:b/>
                <w:bCs/>
                <w:sz w:val="18"/>
                <w:szCs w:val="18"/>
              </w:rPr>
              <w:t>：典型的 </w:t>
            </w:r>
            <w:r>
              <w:rPr>
                <w:rFonts w:ascii="Arial" w:hAnsi="Arial" w:cs="Arial" w:eastAsia="Arial" w:hint="default"/>
                <w:b/>
                <w:bCs/>
                <w:sz w:val="18"/>
                <w:szCs w:val="18"/>
              </w:rPr>
              <w:t>SiP</w:t>
            </w:r>
            <w:r>
              <w:rPr>
                <w:rFonts w:ascii="Arial" w:hAnsi="Arial" w:cs="Arial" w:eastAsia="Arial" w:hint="default"/>
                <w:b/>
                <w:bCs/>
                <w:spacing w:val="-1"/>
                <w:sz w:val="18"/>
                <w:szCs w:val="18"/>
              </w:rPr>
              <w:t> </w:t>
            </w:r>
            <w:r>
              <w:rPr>
                <w:rFonts w:ascii="Microsoft JhengHei" w:hAnsi="Microsoft JhengHei" w:cs="Microsoft JhengHei" w:eastAsia="Microsoft JhengHei" w:hint="default"/>
                <w:b/>
                <w:bCs/>
                <w:sz w:val="18"/>
                <w:szCs w:val="18"/>
              </w:rPr>
              <w:t>封装结构示意图</w:t>
            </w:r>
            <w:r>
              <w:rPr>
                <w:rFonts w:ascii="Microsoft JhengHei" w:hAnsi="Microsoft JhengHei" w:cs="Microsoft JhengHei" w:eastAsia="Microsoft JhengHei" w:hint="default"/>
                <w:sz w:val="18"/>
                <w:szCs w:val="18"/>
              </w:rPr>
            </w:r>
          </w:p>
        </w:tc>
        <w:tc>
          <w:tcPr>
            <w:tcW w:w="4794" w:type="dxa"/>
            <w:tcBorders>
              <w:top w:val="nil" w:sz="6" w:space="0" w:color="auto"/>
              <w:left w:val="nil" w:sz="6" w:space="0" w:color="auto"/>
              <w:bottom w:val="single" w:sz="4" w:space="0" w:color="044B80"/>
              <w:right w:val="nil" w:sz="6" w:space="0" w:color="auto"/>
            </w:tcBorders>
          </w:tcPr>
          <w:p>
            <w:pPr>
              <w:pStyle w:val="TableParagraph"/>
              <w:spacing w:line="200" w:lineRule="exact"/>
              <w:ind w:left="500" w:right="0"/>
              <w:jc w:val="left"/>
              <w:rPr>
                <w:rFonts w:ascii="Microsoft JhengHei" w:hAnsi="Microsoft JhengHei" w:cs="Microsoft JhengHei" w:eastAsia="Microsoft JhengHei" w:hint="default"/>
                <w:sz w:val="18"/>
                <w:szCs w:val="18"/>
              </w:rPr>
            </w:pPr>
            <w:bookmarkStart w:name="_bookmark195" w:id="196"/>
            <w:bookmarkEnd w:id="196"/>
            <w:r>
              <w:rPr/>
            </w:r>
            <w:r>
              <w:rPr>
                <w:rFonts w:ascii="Microsoft JhengHei" w:hAnsi="Microsoft JhengHei" w:cs="Microsoft JhengHei" w:eastAsia="Microsoft JhengHei" w:hint="default"/>
                <w:b/>
                <w:bCs/>
                <w:sz w:val="18"/>
                <w:szCs w:val="18"/>
              </w:rPr>
              <w:t>图 </w:t>
            </w:r>
            <w:r>
              <w:rPr>
                <w:rFonts w:ascii="Arial" w:hAnsi="Arial" w:cs="Arial" w:eastAsia="Arial" w:hint="default"/>
                <w:b/>
                <w:bCs/>
                <w:sz w:val="18"/>
                <w:szCs w:val="18"/>
              </w:rPr>
              <w:t>144</w:t>
            </w:r>
            <w:r>
              <w:rPr>
                <w:rFonts w:ascii="Microsoft JhengHei" w:hAnsi="Microsoft JhengHei" w:cs="Microsoft JhengHei" w:eastAsia="Microsoft JhengHei" w:hint="default"/>
                <w:b/>
                <w:bCs/>
                <w:sz w:val="18"/>
                <w:szCs w:val="18"/>
              </w:rPr>
              <w:t>：典型 </w:t>
            </w:r>
            <w:r>
              <w:rPr>
                <w:rFonts w:ascii="Arial" w:hAnsi="Arial" w:cs="Arial" w:eastAsia="Arial" w:hint="default"/>
                <w:b/>
                <w:bCs/>
                <w:sz w:val="18"/>
                <w:szCs w:val="18"/>
              </w:rPr>
              <w:t>AiP </w:t>
            </w:r>
            <w:r>
              <w:rPr>
                <w:rFonts w:ascii="Microsoft JhengHei" w:hAnsi="Microsoft JhengHei" w:cs="Microsoft JhengHei" w:eastAsia="Microsoft JhengHei" w:hint="default"/>
                <w:b/>
                <w:bCs/>
                <w:sz w:val="18"/>
                <w:szCs w:val="18"/>
              </w:rPr>
              <w:t>天线模块技术示意图</w:t>
            </w:r>
            <w:r>
              <w:rPr>
                <w:rFonts w:ascii="Microsoft JhengHei" w:hAnsi="Microsoft JhengHei" w:cs="Microsoft JhengHei" w:eastAsia="Microsoft JhengHei" w:hint="default"/>
                <w:sz w:val="18"/>
                <w:szCs w:val="18"/>
              </w:rPr>
            </w:r>
          </w:p>
        </w:tc>
      </w:tr>
      <w:tr>
        <w:trPr>
          <w:trHeight w:val="3109" w:hRule="exact"/>
        </w:trPr>
        <w:tc>
          <w:tcPr>
            <w:tcW w:w="4846" w:type="dxa"/>
            <w:tcBorders>
              <w:top w:val="single" w:sz="4" w:space="0" w:color="044B80"/>
              <w:left w:val="nil" w:sz="6" w:space="0" w:color="auto"/>
              <w:bottom w:val="single" w:sz="4" w:space="0" w:color="044B80"/>
              <w:right w:val="nil" w:sz="6" w:space="0" w:color="auto"/>
            </w:tcBorders>
          </w:tcPr>
          <w:p>
            <w:pPr>
              <w:pStyle w:val="TableParagraph"/>
              <w:spacing w:line="240" w:lineRule="auto"/>
              <w:ind w:left="109"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687482" cy="1806225"/>
                  <wp:effectExtent l="0" t="0" r="0" b="0"/>
                  <wp:docPr id="197" name="image415.png" descr=""/>
                  <wp:cNvGraphicFramePr>
                    <a:graphicFrameLocks noChangeAspect="1"/>
                  </wp:cNvGraphicFramePr>
                  <a:graphic>
                    <a:graphicData uri="http://schemas.openxmlformats.org/drawingml/2006/picture">
                      <pic:pic>
                        <pic:nvPicPr>
                          <pic:cNvPr id="198" name="image415.png"/>
                          <pic:cNvPicPr/>
                        </pic:nvPicPr>
                        <pic:blipFill>
                          <a:blip r:embed="rId426" cstate="print"/>
                          <a:stretch>
                            <a:fillRect/>
                          </a:stretch>
                        </pic:blipFill>
                        <pic:spPr>
                          <a:xfrm>
                            <a:off x="0" y="0"/>
                            <a:ext cx="2687482" cy="1806225"/>
                          </a:xfrm>
                          <a:prstGeom prst="rect">
                            <a:avLst/>
                          </a:prstGeom>
                        </pic:spPr>
                      </pic:pic>
                    </a:graphicData>
                  </a:graphic>
                </wp:inline>
              </w:drawing>
            </w:r>
            <w:r>
              <w:rPr>
                <w:rFonts w:ascii="宋体" w:hAnsi="宋体" w:cs="宋体" w:eastAsia="宋体" w:hint="default"/>
                <w:sz w:val="20"/>
                <w:szCs w:val="20"/>
              </w:rPr>
            </w:r>
          </w:p>
          <w:p>
            <w:pPr>
              <w:pStyle w:val="TableParagraph"/>
              <w:spacing w:line="240" w:lineRule="auto" w:before="7"/>
              <w:ind w:right="0"/>
              <w:jc w:val="left"/>
              <w:rPr>
                <w:rFonts w:ascii="宋体" w:hAnsi="宋体" w:cs="宋体" w:eastAsia="宋体" w:hint="default"/>
                <w:sz w:val="19"/>
                <w:szCs w:val="19"/>
              </w:rPr>
            </w:pPr>
          </w:p>
        </w:tc>
        <w:tc>
          <w:tcPr>
            <w:tcW w:w="4794" w:type="dxa"/>
            <w:tcBorders>
              <w:top w:val="single" w:sz="4" w:space="0" w:color="044B80"/>
              <w:left w:val="nil" w:sz="6" w:space="0" w:color="auto"/>
              <w:bottom w:val="single" w:sz="4" w:space="0" w:color="044B80"/>
              <w:right w:val="nil" w:sz="6" w:space="0" w:color="auto"/>
            </w:tcBorders>
          </w:tcPr>
          <w:p>
            <w:pPr>
              <w:pStyle w:val="TableParagraph"/>
              <w:spacing w:line="243" w:lineRule="exact"/>
              <w:ind w:left="1817" w:right="0"/>
              <w:jc w:val="left"/>
              <w:rPr>
                <w:rFonts w:ascii="微软雅黑" w:hAnsi="微软雅黑" w:cs="微软雅黑" w:eastAsia="微软雅黑" w:hint="default"/>
                <w:sz w:val="15"/>
                <w:szCs w:val="15"/>
              </w:rPr>
            </w:pPr>
            <w:r>
              <w:rPr>
                <w:rFonts w:ascii="微软雅黑" w:hAnsi="微软雅黑" w:cs="微软雅黑" w:eastAsia="微软雅黑" w:hint="default"/>
                <w:b/>
                <w:bCs/>
                <w:color w:val="367097"/>
                <w:w w:val="110"/>
                <w:sz w:val="15"/>
                <w:szCs w:val="15"/>
              </w:rPr>
              <w:t>一般的多层天线结构</w:t>
            </w:r>
            <w:r>
              <w:rPr>
                <w:rFonts w:ascii="微软雅黑" w:hAnsi="微软雅黑" w:cs="微软雅黑" w:eastAsia="微软雅黑" w:hint="default"/>
                <w:sz w:val="15"/>
                <w:szCs w:val="15"/>
              </w:rPr>
            </w: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ind w:right="0"/>
              <w:jc w:val="left"/>
              <w:rPr>
                <w:rFonts w:ascii="宋体" w:hAnsi="宋体" w:cs="宋体" w:eastAsia="宋体" w:hint="default"/>
                <w:sz w:val="16"/>
                <w:szCs w:val="16"/>
              </w:rPr>
            </w:pPr>
          </w:p>
          <w:p>
            <w:pPr>
              <w:pStyle w:val="TableParagraph"/>
              <w:spacing w:line="240" w:lineRule="auto" w:before="117"/>
              <w:ind w:left="1476" w:right="0"/>
              <w:jc w:val="left"/>
              <w:rPr>
                <w:rFonts w:ascii="微软雅黑" w:hAnsi="微软雅黑" w:cs="微软雅黑" w:eastAsia="微软雅黑" w:hint="default"/>
                <w:sz w:val="15"/>
                <w:szCs w:val="15"/>
              </w:rPr>
            </w:pPr>
            <w:r>
              <w:rPr>
                <w:rFonts w:ascii="微软雅黑" w:hAnsi="微软雅黑" w:cs="微软雅黑" w:eastAsia="微软雅黑" w:hint="default"/>
                <w:b/>
                <w:bCs/>
                <w:color w:val="367097"/>
                <w:w w:val="110"/>
                <w:sz w:val="15"/>
                <w:szCs w:val="15"/>
              </w:rPr>
              <w:t>集成了射频前端的多层天线结构</w:t>
            </w:r>
            <w:r>
              <w:rPr>
                <w:rFonts w:ascii="微软雅黑" w:hAnsi="微软雅黑" w:cs="微软雅黑" w:eastAsia="微软雅黑" w:hint="default"/>
                <w:sz w:val="15"/>
                <w:szCs w:val="15"/>
              </w:rPr>
            </w:r>
          </w:p>
          <w:p>
            <w:pPr>
              <w:pStyle w:val="TableParagraph"/>
              <w:spacing w:line="240" w:lineRule="auto" w:before="11"/>
              <w:ind w:right="0"/>
              <w:jc w:val="left"/>
              <w:rPr>
                <w:rFonts w:ascii="宋体" w:hAnsi="宋体" w:cs="宋体" w:eastAsia="宋体" w:hint="default"/>
                <w:sz w:val="9"/>
                <w:szCs w:val="9"/>
              </w:rPr>
            </w:pPr>
          </w:p>
          <w:p>
            <w:pPr>
              <w:pStyle w:val="TableParagraph"/>
              <w:spacing w:line="240" w:lineRule="auto"/>
              <w:ind w:left="962" w:right="0"/>
              <w:jc w:val="left"/>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112367" cy="681228"/>
                  <wp:effectExtent l="0" t="0" r="0" b="0"/>
                  <wp:docPr id="199" name="image416.jpeg" descr=""/>
                  <wp:cNvGraphicFramePr>
                    <a:graphicFrameLocks noChangeAspect="1"/>
                  </wp:cNvGraphicFramePr>
                  <a:graphic>
                    <a:graphicData uri="http://schemas.openxmlformats.org/drawingml/2006/picture">
                      <pic:pic>
                        <pic:nvPicPr>
                          <pic:cNvPr id="200" name="image416.jpeg"/>
                          <pic:cNvPicPr/>
                        </pic:nvPicPr>
                        <pic:blipFill>
                          <a:blip r:embed="rId427" cstate="print"/>
                          <a:stretch>
                            <a:fillRect/>
                          </a:stretch>
                        </pic:blipFill>
                        <pic:spPr>
                          <a:xfrm>
                            <a:off x="0" y="0"/>
                            <a:ext cx="2112367" cy="681228"/>
                          </a:xfrm>
                          <a:prstGeom prst="rect">
                            <a:avLst/>
                          </a:prstGeom>
                        </pic:spPr>
                      </pic:pic>
                    </a:graphicData>
                  </a:graphic>
                </wp:inline>
              </w:drawing>
            </w:r>
            <w:r>
              <w:rPr>
                <w:rFonts w:ascii="宋体" w:hAnsi="宋体" w:cs="宋体" w:eastAsia="宋体" w:hint="default"/>
                <w:sz w:val="20"/>
                <w:szCs w:val="20"/>
              </w:rPr>
            </w:r>
          </w:p>
          <w:p>
            <w:pPr>
              <w:pStyle w:val="TableParagraph"/>
              <w:spacing w:line="240" w:lineRule="auto" w:before="9"/>
              <w:ind w:right="0"/>
              <w:jc w:val="left"/>
              <w:rPr>
                <w:rFonts w:ascii="宋体" w:hAnsi="宋体" w:cs="宋体" w:eastAsia="宋体" w:hint="default"/>
                <w:sz w:val="17"/>
                <w:szCs w:val="17"/>
              </w:rPr>
            </w:pPr>
          </w:p>
        </w:tc>
      </w:tr>
    </w:tbl>
    <w:p>
      <w:pPr>
        <w:tabs>
          <w:tab w:pos="5896" w:val="left" w:leader="none"/>
        </w:tabs>
        <w:spacing w:before="17"/>
        <w:ind w:left="132" w:right="0" w:firstLine="0"/>
        <w:jc w:val="left"/>
        <w:rPr>
          <w:rFonts w:ascii="宋体" w:hAnsi="宋体" w:cs="宋体" w:eastAsia="宋体" w:hint="default"/>
          <w:sz w:val="17"/>
          <w:szCs w:val="17"/>
        </w:rPr>
      </w:pPr>
      <w:r>
        <w:rPr>
          <w:rFonts w:ascii="宋体" w:hAnsi="宋体" w:cs="宋体" w:eastAsia="宋体" w:hint="default"/>
          <w:spacing w:val="-1"/>
          <w:w w:val="90"/>
          <w:sz w:val="17"/>
          <w:szCs w:val="17"/>
        </w:rPr>
        <w:t>资料来源：半导体行业观察，中信建投证券研究发展部预测</w:t>
        <w:tab/>
      </w:r>
      <w:r>
        <w:rPr>
          <w:rFonts w:ascii="宋体" w:hAnsi="宋体" w:cs="宋体" w:eastAsia="宋体" w:hint="default"/>
          <w:spacing w:val="-1"/>
          <w:sz w:val="17"/>
          <w:szCs w:val="17"/>
        </w:rPr>
        <w:t>资料来源：</w:t>
      </w:r>
      <w:r>
        <w:rPr>
          <w:rFonts w:ascii="Times New Roman" w:hAnsi="Times New Roman" w:cs="Times New Roman" w:eastAsia="Times New Roman" w:hint="default"/>
          <w:i/>
          <w:spacing w:val="-1"/>
          <w:sz w:val="16"/>
          <w:szCs w:val="16"/>
        </w:rPr>
        <w:t>IEEE</w:t>
      </w:r>
      <w:r>
        <w:rPr>
          <w:rFonts w:ascii="宋体" w:hAnsi="宋体" w:cs="宋体" w:eastAsia="宋体" w:hint="default"/>
          <w:spacing w:val="-1"/>
          <w:sz w:val="17"/>
          <w:szCs w:val="17"/>
        </w:rPr>
        <w:t>，中信建投证券研究发展部预测</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0" w:after="0"/>
        <w:ind w:right="0"/>
        <w:rPr>
          <w:rFonts w:ascii="宋体" w:hAnsi="宋体" w:cs="宋体" w:eastAsia="宋体" w:hint="default"/>
          <w:sz w:val="26"/>
          <w:szCs w:val="26"/>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100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410920"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19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5"/>
          <w:szCs w:val="25"/>
        </w:rPr>
      </w:pPr>
    </w:p>
    <w:p>
      <w:pPr>
        <w:spacing w:line="436" w:lineRule="exact" w:before="0"/>
        <w:ind w:left="132" w:right="0" w:firstLine="0"/>
        <w:jc w:val="left"/>
        <w:rPr>
          <w:rFonts w:ascii="Microsoft JhengHei" w:hAnsi="Microsoft JhengHei" w:cs="Microsoft JhengHei" w:eastAsia="Microsoft JhengHei" w:hint="default"/>
          <w:sz w:val="32"/>
          <w:szCs w:val="32"/>
        </w:rPr>
      </w:pPr>
      <w:r>
        <w:rPr>
          <w:rFonts w:ascii="Microsoft JhengHei" w:hAnsi="Microsoft JhengHei" w:cs="Microsoft JhengHei" w:eastAsia="Microsoft JhengHei" w:hint="default"/>
          <w:b/>
          <w:bCs/>
          <w:color w:val="044E7D"/>
          <w:sz w:val="32"/>
          <w:szCs w:val="32"/>
        </w:rPr>
        <w:t>风险提示</w:t>
      </w:r>
      <w:r>
        <w:rPr>
          <w:rFonts w:ascii="Microsoft JhengHei" w:hAnsi="Microsoft JhengHei" w:cs="Microsoft JhengHei" w:eastAsia="Microsoft JhengHei" w:hint="default"/>
          <w:sz w:val="32"/>
          <w:szCs w:val="32"/>
        </w:rPr>
      </w:r>
    </w:p>
    <w:p>
      <w:pPr>
        <w:spacing w:line="240" w:lineRule="auto" w:before="14"/>
        <w:ind w:right="0"/>
        <w:rPr>
          <w:rFonts w:ascii="Microsoft JhengHei" w:hAnsi="Microsoft JhengHei" w:cs="Microsoft JhengHei" w:eastAsia="Microsoft JhengHei" w:hint="default"/>
          <w:b/>
          <w:bCs/>
          <w:sz w:val="19"/>
          <w:szCs w:val="19"/>
        </w:rPr>
      </w:pPr>
    </w:p>
    <w:p>
      <w:pPr>
        <w:pStyle w:val="BodyText"/>
        <w:spacing w:line="285" w:lineRule="auto"/>
        <w:ind w:right="0" w:firstLine="401"/>
        <w:jc w:val="left"/>
      </w:pPr>
      <w:r>
        <w:rPr/>
        <w:t>智能手机出货短期波动；技术创新不达预期；国际贸易环境变化。虚拟现实技术及增强现实技术发展不及 预期、国内运营商</w:t>
      </w:r>
      <w:r>
        <w:rPr>
          <w:spacing w:val="-54"/>
        </w:rPr>
        <w:t> </w:t>
      </w:r>
      <w:r>
        <w:rPr>
          <w:rFonts w:ascii="Times New Roman" w:hAnsi="Times New Roman" w:cs="Times New Roman" w:eastAsia="Times New Roman" w:hint="default"/>
        </w:rPr>
        <w:t>5G </w:t>
      </w:r>
      <w:r>
        <w:rPr/>
        <w:t>布局不及预期。</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5" w:after="0"/>
        <w:ind w:right="0"/>
        <w:rPr>
          <w:rFonts w:ascii="宋体" w:hAnsi="宋体" w:cs="宋体" w:eastAsia="宋体" w:hint="default"/>
          <w:sz w:val="25"/>
          <w:szCs w:val="25"/>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footerReference w:type="default" r:id="rId428"/>
          <w:pgSz w:w="11910" w:h="16840"/>
          <w:pgMar w:footer="1011" w:header="851" w:top="1580" w:bottom="1200" w:left="1000" w:right="1000"/>
          <w:pgNumType w:start="1"/>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21808"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5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8" w:after="0"/>
        <w:ind w:right="0"/>
        <w:rPr>
          <w:rFonts w:ascii="宋体" w:hAnsi="宋体" w:cs="宋体" w:eastAsia="宋体" w:hint="default"/>
          <w:sz w:val="24"/>
          <w:szCs w:val="24"/>
        </w:rPr>
      </w:pPr>
    </w:p>
    <w:tbl>
      <w:tblPr>
        <w:tblW w:w="0" w:type="auto"/>
        <w:jc w:val="left"/>
        <w:tblInd w:w="331" w:type="dxa"/>
        <w:tblLayout w:type="fixed"/>
        <w:tblCellMar>
          <w:top w:w="0" w:type="dxa"/>
          <w:left w:w="0" w:type="dxa"/>
          <w:bottom w:w="0" w:type="dxa"/>
          <w:right w:w="0" w:type="dxa"/>
        </w:tblCellMar>
        <w:tblLook w:val="01E0"/>
      </w:tblPr>
      <w:tblGrid>
        <w:gridCol w:w="1820"/>
        <w:gridCol w:w="8027"/>
      </w:tblGrid>
      <w:tr>
        <w:trPr>
          <w:trHeight w:val="3894" w:hRule="exact"/>
        </w:trPr>
        <w:tc>
          <w:tcPr>
            <w:tcW w:w="1820" w:type="dxa"/>
            <w:tcBorders>
              <w:top w:val="nil" w:sz="6" w:space="0" w:color="auto"/>
              <w:left w:val="nil" w:sz="6" w:space="0" w:color="auto"/>
              <w:bottom w:val="nil" w:sz="6" w:space="0" w:color="auto"/>
              <w:right w:val="nil" w:sz="6" w:space="0" w:color="auto"/>
            </w:tcBorders>
          </w:tcPr>
          <w:p>
            <w:pPr>
              <w:pStyle w:val="TableParagraph"/>
              <w:spacing w:line="430" w:lineRule="exact"/>
              <w:ind w:left="200" w:right="0"/>
              <w:jc w:val="left"/>
              <w:rPr>
                <w:rFonts w:ascii="Microsoft JhengHei" w:hAnsi="Microsoft JhengHei" w:cs="Microsoft JhengHei" w:eastAsia="Microsoft JhengHei" w:hint="default"/>
                <w:sz w:val="28"/>
                <w:szCs w:val="28"/>
              </w:rPr>
            </w:pPr>
            <w:r>
              <w:rPr>
                <w:rFonts w:ascii="Microsoft JhengHei" w:hAnsi="Microsoft JhengHei" w:cs="Microsoft JhengHei" w:eastAsia="Microsoft JhengHei" w:hint="default"/>
                <w:b/>
                <w:bCs/>
                <w:color w:val="044E7D"/>
                <w:sz w:val="28"/>
                <w:szCs w:val="28"/>
              </w:rPr>
              <w:t>分析师介绍</w:t>
            </w:r>
            <w:r>
              <w:rPr>
                <w:rFonts w:ascii="Microsoft JhengHei" w:hAnsi="Microsoft JhengHei" w:cs="Microsoft JhengHei" w:eastAsia="Microsoft JhengHei" w:hint="default"/>
                <w:sz w:val="28"/>
                <w:szCs w:val="28"/>
              </w:rPr>
            </w:r>
          </w:p>
        </w:tc>
        <w:tc>
          <w:tcPr>
            <w:tcW w:w="8027" w:type="dxa"/>
            <w:tcBorders>
              <w:top w:val="nil" w:sz="6" w:space="0" w:color="auto"/>
              <w:left w:val="nil" w:sz="6" w:space="0" w:color="auto"/>
              <w:bottom w:val="nil" w:sz="6" w:space="0" w:color="auto"/>
              <w:right w:val="nil" w:sz="6" w:space="0" w:color="auto"/>
            </w:tcBorders>
          </w:tcPr>
          <w:p>
            <w:pPr>
              <w:pStyle w:val="TableParagraph"/>
              <w:spacing w:line="222" w:lineRule="exact"/>
              <w:ind w:left="213" w:right="0"/>
              <w:jc w:val="left"/>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雷鸣：</w:t>
            </w:r>
            <w:r>
              <w:rPr>
                <w:rFonts w:ascii="宋体" w:hAnsi="宋体" w:cs="宋体" w:eastAsia="宋体" w:hint="default"/>
                <w:sz w:val="20"/>
                <w:szCs w:val="20"/>
              </w:rPr>
              <w:t>电子行业分析师，执业证书编号：</w:t>
            </w:r>
            <w:r>
              <w:rPr>
                <w:rFonts w:ascii="Times New Roman" w:hAnsi="Times New Roman" w:cs="Times New Roman" w:eastAsia="Times New Roman" w:hint="default"/>
                <w:sz w:val="20"/>
                <w:szCs w:val="20"/>
              </w:rPr>
              <w:t>S1440518030001</w:t>
            </w:r>
            <w:r>
              <w:rPr>
                <w:rFonts w:ascii="宋体" w:hAnsi="宋体" w:cs="宋体" w:eastAsia="宋体" w:hint="default"/>
                <w:sz w:val="20"/>
                <w:szCs w:val="20"/>
              </w:rPr>
              <w:t>。中国人民大学经济学硕士、</w:t>
            </w:r>
          </w:p>
          <w:p>
            <w:pPr>
              <w:pStyle w:val="TableParagraph"/>
              <w:spacing w:line="240" w:lineRule="auto" w:before="27"/>
              <w:ind w:left="213" w:right="0"/>
              <w:jc w:val="left"/>
              <w:rPr>
                <w:rFonts w:ascii="宋体" w:hAnsi="宋体" w:cs="宋体" w:eastAsia="宋体" w:hint="default"/>
                <w:sz w:val="20"/>
                <w:szCs w:val="20"/>
              </w:rPr>
            </w:pPr>
            <w:r>
              <w:rPr>
                <w:rFonts w:ascii="宋体" w:hAnsi="宋体" w:cs="宋体" w:eastAsia="宋体" w:hint="default"/>
                <w:w w:val="95"/>
                <w:sz w:val="20"/>
                <w:szCs w:val="20"/>
              </w:rPr>
              <w:t>工学学士，</w:t>
            </w:r>
            <w:r>
              <w:rPr>
                <w:rFonts w:ascii="Times New Roman" w:hAnsi="Times New Roman" w:cs="Times New Roman" w:eastAsia="Times New Roman" w:hint="default"/>
                <w:w w:val="95"/>
                <w:sz w:val="20"/>
                <w:szCs w:val="20"/>
              </w:rPr>
              <w:t>2015       </w:t>
            </w:r>
            <w:r>
              <w:rPr>
                <w:rFonts w:ascii="Times New Roman" w:hAnsi="Times New Roman" w:cs="Times New Roman" w:eastAsia="Times New Roman" w:hint="default"/>
                <w:spacing w:val="8"/>
                <w:w w:val="95"/>
                <w:sz w:val="20"/>
                <w:szCs w:val="20"/>
              </w:rPr>
              <w:t> </w:t>
            </w:r>
            <w:r>
              <w:rPr>
                <w:rFonts w:ascii="宋体" w:hAnsi="宋体" w:cs="宋体" w:eastAsia="宋体" w:hint="default"/>
                <w:w w:val="95"/>
                <w:sz w:val="20"/>
                <w:szCs w:val="20"/>
              </w:rPr>
              <w:t>年加入中信建投通信团队，专注研究光通信、激光、云计算基础设施、</w:t>
            </w:r>
            <w:r>
              <w:rPr>
                <w:rFonts w:ascii="宋体" w:hAnsi="宋体" w:cs="宋体" w:eastAsia="宋体" w:hint="default"/>
                <w:sz w:val="20"/>
                <w:szCs w:val="20"/>
              </w:rPr>
            </w:r>
          </w:p>
          <w:p>
            <w:pPr>
              <w:pStyle w:val="TableParagraph"/>
              <w:spacing w:line="240" w:lineRule="auto" w:before="35"/>
              <w:ind w:left="213" w:right="0"/>
              <w:jc w:val="left"/>
              <w:rPr>
                <w:rFonts w:ascii="宋体" w:hAnsi="宋体" w:cs="宋体" w:eastAsia="宋体" w:hint="default"/>
                <w:sz w:val="20"/>
                <w:szCs w:val="20"/>
              </w:rPr>
            </w:pPr>
            <w:r>
              <w:rPr>
                <w:rFonts w:ascii="Times New Roman" w:hAnsi="Times New Roman" w:cs="Times New Roman" w:eastAsia="Times New Roman" w:hint="default"/>
                <w:spacing w:val="1"/>
                <w:w w:val="99"/>
                <w:sz w:val="20"/>
                <w:szCs w:val="20"/>
              </w:rPr>
              <w:t>5</w:t>
            </w:r>
            <w:r>
              <w:rPr>
                <w:rFonts w:ascii="Times New Roman" w:hAnsi="Times New Roman" w:cs="Times New Roman" w:eastAsia="Times New Roman" w:hint="default"/>
                <w:w w:val="99"/>
                <w:sz w:val="20"/>
                <w:szCs w:val="20"/>
              </w:rPr>
              <w:t>G</w:t>
            </w:r>
            <w:r>
              <w:rPr>
                <w:rFonts w:ascii="Times New Roman" w:hAnsi="Times New Roman" w:cs="Times New Roman" w:eastAsia="Times New Roman" w:hint="default"/>
                <w:sz w:val="20"/>
                <w:szCs w:val="20"/>
              </w:rPr>
              <w:t> </w:t>
            </w:r>
            <w:r>
              <w:rPr>
                <w:rFonts w:ascii="宋体" w:hAnsi="宋体" w:cs="宋体" w:eastAsia="宋体" w:hint="default"/>
                <w:w w:val="99"/>
                <w:sz w:val="20"/>
                <w:szCs w:val="20"/>
              </w:rPr>
              <w:t>等领域。</w:t>
            </w:r>
            <w:r>
              <w:rPr>
                <w:rFonts w:ascii="Times New Roman" w:hAnsi="Times New Roman" w:cs="Times New Roman" w:eastAsia="Times New Roman" w:hint="default"/>
                <w:spacing w:val="1"/>
                <w:w w:val="99"/>
                <w:sz w:val="20"/>
                <w:szCs w:val="20"/>
              </w:rPr>
              <w:t>2016</w:t>
            </w:r>
            <w:r>
              <w:rPr>
                <w:rFonts w:ascii="Times New Roman" w:hAnsi="Times New Roman" w:cs="Times New Roman" w:eastAsia="Times New Roman" w:hint="default"/>
                <w:spacing w:val="-2"/>
                <w:w w:val="99"/>
                <w:sz w:val="20"/>
                <w:szCs w:val="20"/>
              </w:rPr>
              <w:t>-</w:t>
            </w:r>
            <w:r>
              <w:rPr>
                <w:rFonts w:ascii="Times New Roman" w:hAnsi="Times New Roman" w:cs="Times New Roman" w:eastAsia="Times New Roman" w:hint="default"/>
                <w:spacing w:val="1"/>
                <w:w w:val="99"/>
                <w:sz w:val="20"/>
                <w:szCs w:val="20"/>
              </w:rPr>
              <w:t>201</w:t>
            </w:r>
            <w:r>
              <w:rPr>
                <w:rFonts w:ascii="Times New Roman" w:hAnsi="Times New Roman" w:cs="Times New Roman" w:eastAsia="Times New Roman" w:hint="default"/>
                <w:w w:val="99"/>
                <w:sz w:val="20"/>
                <w:szCs w:val="20"/>
              </w:rPr>
              <w:t>9</w:t>
            </w:r>
            <w:r>
              <w:rPr>
                <w:rFonts w:ascii="Times New Roman" w:hAnsi="Times New Roman" w:cs="Times New Roman" w:eastAsia="Times New Roman" w:hint="default"/>
                <w:spacing w:val="1"/>
                <w:sz w:val="20"/>
                <w:szCs w:val="20"/>
              </w:rPr>
              <w:t> </w:t>
            </w:r>
            <w:r>
              <w:rPr>
                <w:rFonts w:ascii="宋体" w:hAnsi="宋体" w:cs="宋体" w:eastAsia="宋体" w:hint="default"/>
                <w:w w:val="99"/>
                <w:sz w:val="20"/>
                <w:szCs w:val="20"/>
              </w:rPr>
              <w:t>年《新财</w:t>
            </w:r>
            <w:r>
              <w:rPr>
                <w:rFonts w:ascii="宋体" w:hAnsi="宋体" w:cs="宋体" w:eastAsia="宋体" w:hint="default"/>
                <w:spacing w:val="2"/>
                <w:w w:val="99"/>
                <w:sz w:val="20"/>
                <w:szCs w:val="20"/>
              </w:rPr>
              <w:t>富</w:t>
            </w:r>
            <w:r>
              <w:rPr>
                <w:rFonts w:ascii="宋体" w:hAnsi="宋体" w:cs="宋体" w:eastAsia="宋体" w:hint="default"/>
                <w:spacing w:val="-101"/>
                <w:w w:val="99"/>
                <w:sz w:val="20"/>
                <w:szCs w:val="20"/>
              </w:rPr>
              <w:t>》</w:t>
            </w:r>
            <w:r>
              <w:rPr>
                <w:rFonts w:ascii="宋体" w:hAnsi="宋体" w:cs="宋体" w:eastAsia="宋体" w:hint="default"/>
                <w:spacing w:val="-99"/>
                <w:w w:val="99"/>
                <w:sz w:val="20"/>
                <w:szCs w:val="20"/>
              </w:rPr>
              <w:t>、</w:t>
            </w:r>
            <w:r>
              <w:rPr>
                <w:rFonts w:ascii="宋体" w:hAnsi="宋体" w:cs="宋体" w:eastAsia="宋体" w:hint="default"/>
                <w:w w:val="99"/>
                <w:sz w:val="20"/>
                <w:szCs w:val="20"/>
              </w:rPr>
              <w:t>《水</w:t>
            </w:r>
            <w:r>
              <w:rPr>
                <w:rFonts w:ascii="宋体" w:hAnsi="宋体" w:cs="宋体" w:eastAsia="宋体" w:hint="default"/>
                <w:spacing w:val="2"/>
                <w:w w:val="99"/>
                <w:sz w:val="20"/>
                <w:szCs w:val="20"/>
              </w:rPr>
              <w:t>晶</w:t>
            </w:r>
            <w:r>
              <w:rPr>
                <w:rFonts w:ascii="宋体" w:hAnsi="宋体" w:cs="宋体" w:eastAsia="宋体" w:hint="default"/>
                <w:w w:val="99"/>
                <w:sz w:val="20"/>
                <w:szCs w:val="20"/>
              </w:rPr>
              <w:t>球》</w:t>
            </w:r>
            <w:r>
              <w:rPr>
                <w:rFonts w:ascii="宋体" w:hAnsi="宋体" w:cs="宋体" w:eastAsia="宋体" w:hint="default"/>
                <w:spacing w:val="2"/>
                <w:w w:val="99"/>
                <w:sz w:val="20"/>
                <w:szCs w:val="20"/>
              </w:rPr>
              <w:t>通</w:t>
            </w:r>
            <w:r>
              <w:rPr>
                <w:rFonts w:ascii="宋体" w:hAnsi="宋体" w:cs="宋体" w:eastAsia="宋体" w:hint="default"/>
                <w:w w:val="99"/>
                <w:sz w:val="20"/>
                <w:szCs w:val="20"/>
              </w:rPr>
              <w:t>信</w:t>
            </w:r>
            <w:r>
              <w:rPr>
                <w:rFonts w:ascii="宋体" w:hAnsi="宋体" w:cs="宋体" w:eastAsia="宋体" w:hint="default"/>
                <w:spacing w:val="2"/>
                <w:w w:val="99"/>
                <w:sz w:val="20"/>
                <w:szCs w:val="20"/>
              </w:rPr>
              <w:t>行</w:t>
            </w:r>
            <w:r>
              <w:rPr>
                <w:rFonts w:ascii="宋体" w:hAnsi="宋体" w:cs="宋体" w:eastAsia="宋体" w:hint="default"/>
                <w:w w:val="99"/>
                <w:sz w:val="20"/>
                <w:szCs w:val="20"/>
              </w:rPr>
              <w:t>业最佳</w:t>
            </w:r>
            <w:r>
              <w:rPr>
                <w:rFonts w:ascii="宋体" w:hAnsi="宋体" w:cs="宋体" w:eastAsia="宋体" w:hint="default"/>
                <w:spacing w:val="2"/>
                <w:w w:val="99"/>
                <w:sz w:val="20"/>
                <w:szCs w:val="20"/>
              </w:rPr>
              <w:t>分</w:t>
            </w:r>
            <w:r>
              <w:rPr>
                <w:rFonts w:ascii="宋体" w:hAnsi="宋体" w:cs="宋体" w:eastAsia="宋体" w:hint="default"/>
                <w:w w:val="99"/>
                <w:sz w:val="20"/>
                <w:szCs w:val="20"/>
              </w:rPr>
              <w:t>析师</w:t>
            </w:r>
            <w:r>
              <w:rPr>
                <w:rFonts w:ascii="宋体" w:hAnsi="宋体" w:cs="宋体" w:eastAsia="宋体" w:hint="default"/>
                <w:spacing w:val="2"/>
                <w:w w:val="99"/>
                <w:sz w:val="20"/>
                <w:szCs w:val="20"/>
              </w:rPr>
              <w:t>第</w:t>
            </w:r>
            <w:r>
              <w:rPr>
                <w:rFonts w:ascii="宋体" w:hAnsi="宋体" w:cs="宋体" w:eastAsia="宋体" w:hint="default"/>
                <w:w w:val="99"/>
                <w:sz w:val="20"/>
                <w:szCs w:val="20"/>
              </w:rPr>
              <w:t>一名</w:t>
            </w:r>
            <w:r>
              <w:rPr>
                <w:rFonts w:ascii="宋体" w:hAnsi="宋体" w:cs="宋体" w:eastAsia="宋体" w:hint="default"/>
                <w:spacing w:val="2"/>
                <w:w w:val="99"/>
                <w:sz w:val="20"/>
                <w:szCs w:val="20"/>
              </w:rPr>
              <w:t>团</w:t>
            </w:r>
            <w:r>
              <w:rPr>
                <w:rFonts w:ascii="宋体" w:hAnsi="宋体" w:cs="宋体" w:eastAsia="宋体" w:hint="default"/>
                <w:w w:val="99"/>
                <w:sz w:val="20"/>
                <w:szCs w:val="20"/>
              </w:rPr>
              <w:t>队</w:t>
            </w:r>
            <w:r>
              <w:rPr>
                <w:rFonts w:ascii="宋体" w:hAnsi="宋体" w:cs="宋体" w:eastAsia="宋体" w:hint="default"/>
                <w:spacing w:val="2"/>
                <w:w w:val="99"/>
                <w:sz w:val="20"/>
                <w:szCs w:val="20"/>
              </w:rPr>
              <w:t>成</w:t>
            </w:r>
            <w:r>
              <w:rPr>
                <w:rFonts w:ascii="宋体" w:hAnsi="宋体" w:cs="宋体" w:eastAsia="宋体" w:hint="default"/>
                <w:w w:val="99"/>
                <w:sz w:val="20"/>
                <w:szCs w:val="20"/>
              </w:rPr>
              <w:t>员，</w:t>
            </w:r>
            <w:r>
              <w:rPr>
                <w:rFonts w:ascii="宋体" w:hAnsi="宋体" w:cs="宋体" w:eastAsia="宋体" w:hint="default"/>
                <w:sz w:val="20"/>
                <w:szCs w:val="20"/>
              </w:rPr>
            </w:r>
          </w:p>
          <w:p>
            <w:pPr>
              <w:pStyle w:val="TableParagraph"/>
              <w:spacing w:line="273" w:lineRule="auto" w:before="35"/>
              <w:ind w:left="213" w:right="294"/>
              <w:jc w:val="left"/>
              <w:rPr>
                <w:rFonts w:ascii="宋体" w:hAnsi="宋体" w:cs="宋体" w:eastAsia="宋体" w:hint="default"/>
                <w:sz w:val="20"/>
                <w:szCs w:val="20"/>
              </w:rPr>
            </w:pPr>
            <w:r>
              <w:rPr>
                <w:rFonts w:ascii="Times New Roman" w:hAnsi="Times New Roman" w:cs="Times New Roman" w:eastAsia="Times New Roman" w:hint="default"/>
                <w:sz w:val="20"/>
                <w:szCs w:val="20"/>
              </w:rPr>
              <w:t>2019 </w:t>
            </w:r>
            <w:r>
              <w:rPr>
                <w:rFonts w:ascii="宋体" w:hAnsi="宋体" w:cs="宋体" w:eastAsia="宋体" w:hint="default"/>
                <w:sz w:val="20"/>
                <w:szCs w:val="20"/>
              </w:rPr>
              <w:t>年 </w:t>
            </w:r>
            <w:r>
              <w:rPr>
                <w:rFonts w:ascii="Times New Roman" w:hAnsi="Times New Roman" w:cs="Times New Roman" w:eastAsia="Times New Roman" w:hint="default"/>
                <w:sz w:val="20"/>
                <w:szCs w:val="20"/>
              </w:rPr>
              <w:t>Wind </w:t>
            </w:r>
            <w:r>
              <w:rPr>
                <w:rFonts w:ascii="宋体" w:hAnsi="宋体" w:cs="宋体" w:eastAsia="宋体" w:hint="default"/>
                <w:sz w:val="20"/>
                <w:szCs w:val="20"/>
              </w:rPr>
              <w:t>通信行业最佳分析师第一名团队成员。 </w:t>
            </w:r>
            <w:r>
              <w:rPr>
                <w:rFonts w:ascii="Microsoft JhengHei" w:hAnsi="Microsoft JhengHei" w:cs="Microsoft JhengHei" w:eastAsia="Microsoft JhengHei" w:hint="default"/>
                <w:b/>
                <w:bCs/>
                <w:spacing w:val="-2"/>
                <w:w w:val="95"/>
                <w:sz w:val="20"/>
                <w:szCs w:val="20"/>
              </w:rPr>
              <w:t>季清斌：</w:t>
            </w:r>
            <w:r>
              <w:rPr>
                <w:rFonts w:ascii="宋体" w:hAnsi="宋体" w:cs="宋体" w:eastAsia="宋体" w:hint="default"/>
                <w:spacing w:val="-2"/>
                <w:w w:val="95"/>
                <w:sz w:val="20"/>
                <w:szCs w:val="20"/>
              </w:rPr>
              <w:t>电子行业分析师，执业证书编号：</w:t>
            </w:r>
            <w:r>
              <w:rPr>
                <w:rFonts w:ascii="Times New Roman" w:hAnsi="Times New Roman" w:cs="Times New Roman" w:eastAsia="Times New Roman" w:hint="default"/>
                <w:spacing w:val="-2"/>
                <w:w w:val="95"/>
                <w:sz w:val="20"/>
                <w:szCs w:val="20"/>
              </w:rPr>
              <w:t>S1440519080007</w:t>
            </w:r>
            <w:r>
              <w:rPr>
                <w:rFonts w:ascii="宋体" w:hAnsi="宋体" w:cs="宋体" w:eastAsia="宋体" w:hint="default"/>
                <w:spacing w:val="-2"/>
                <w:w w:val="95"/>
                <w:sz w:val="20"/>
                <w:szCs w:val="20"/>
              </w:rPr>
              <w:t>。北京大学物理学博士，半</w:t>
            </w:r>
            <w:r>
              <w:rPr>
                <w:rFonts w:ascii="宋体" w:hAnsi="宋体" w:cs="宋体" w:eastAsia="宋体" w:hint="default"/>
                <w:w w:val="95"/>
                <w:sz w:val="20"/>
                <w:szCs w:val="20"/>
              </w:rPr>
              <w:t> </w:t>
            </w:r>
            <w:r>
              <w:rPr>
                <w:rFonts w:ascii="宋体" w:hAnsi="宋体" w:cs="宋体" w:eastAsia="宋体" w:hint="default"/>
                <w:w w:val="95"/>
                <w:sz w:val="20"/>
                <w:szCs w:val="20"/>
              </w:rPr>
            </w:r>
            <w:r>
              <w:rPr>
                <w:rFonts w:ascii="宋体" w:hAnsi="宋体" w:cs="宋体" w:eastAsia="宋体" w:hint="default"/>
                <w:sz w:val="20"/>
                <w:szCs w:val="20"/>
              </w:rPr>
              <w:t>导体光电领域</w:t>
            </w:r>
            <w:r>
              <w:rPr>
                <w:rFonts w:ascii="宋体" w:hAnsi="宋体" w:cs="宋体" w:eastAsia="宋体" w:hint="default"/>
                <w:spacing w:val="-49"/>
                <w:sz w:val="20"/>
                <w:szCs w:val="20"/>
              </w:rPr>
              <w:t> </w:t>
            </w:r>
            <w:r>
              <w:rPr>
                <w:rFonts w:ascii="Times New Roman" w:hAnsi="Times New Roman" w:cs="Times New Roman" w:eastAsia="Times New Roman" w:hint="default"/>
                <w:sz w:val="20"/>
                <w:szCs w:val="20"/>
              </w:rPr>
              <w:t>6 </w:t>
            </w:r>
            <w:r>
              <w:rPr>
                <w:rFonts w:ascii="宋体" w:hAnsi="宋体" w:cs="宋体" w:eastAsia="宋体" w:hint="default"/>
                <w:spacing w:val="-3"/>
                <w:sz w:val="20"/>
                <w:szCs w:val="20"/>
              </w:rPr>
              <w:t>年科研经验。专注于集成电路、化合物半导体、安防、光电显示、射频</w:t>
            </w:r>
          </w:p>
          <w:p>
            <w:pPr>
              <w:pStyle w:val="TableParagraph"/>
              <w:spacing w:line="271" w:lineRule="auto" w:before="4"/>
              <w:ind w:left="213" w:right="294"/>
              <w:jc w:val="left"/>
              <w:rPr>
                <w:rFonts w:ascii="宋体" w:hAnsi="宋体" w:cs="宋体" w:eastAsia="宋体" w:hint="default"/>
                <w:sz w:val="20"/>
                <w:szCs w:val="20"/>
              </w:rPr>
            </w:pPr>
            <w:r>
              <w:rPr>
                <w:rFonts w:ascii="Times New Roman" w:hAnsi="Times New Roman" w:cs="Times New Roman" w:eastAsia="Times New Roman" w:hint="default"/>
                <w:sz w:val="20"/>
                <w:szCs w:val="20"/>
              </w:rPr>
              <w:t>/</w:t>
            </w:r>
            <w:r>
              <w:rPr>
                <w:rFonts w:ascii="宋体" w:hAnsi="宋体" w:cs="宋体" w:eastAsia="宋体" w:hint="default"/>
                <w:sz w:val="20"/>
                <w:szCs w:val="20"/>
              </w:rPr>
              <w:t>功率</w:t>
            </w:r>
            <w:r>
              <w:rPr>
                <w:rFonts w:ascii="Times New Roman" w:hAnsi="Times New Roman" w:cs="Times New Roman" w:eastAsia="Times New Roman" w:hint="default"/>
                <w:sz w:val="20"/>
                <w:szCs w:val="20"/>
              </w:rPr>
              <w:t>/</w:t>
            </w:r>
            <w:r>
              <w:rPr>
                <w:rFonts w:ascii="宋体" w:hAnsi="宋体" w:cs="宋体" w:eastAsia="宋体" w:hint="default"/>
                <w:sz w:val="20"/>
                <w:szCs w:val="20"/>
              </w:rPr>
              <w:t>模拟等领域研究。</w:t>
            </w:r>
            <w:r>
              <w:rPr>
                <w:rFonts w:ascii="Times New Roman" w:hAnsi="Times New Roman" w:cs="Times New Roman" w:eastAsia="Times New Roman" w:hint="default"/>
                <w:sz w:val="20"/>
                <w:szCs w:val="20"/>
              </w:rPr>
              <w:t>2017 </w:t>
            </w:r>
            <w:r>
              <w:rPr>
                <w:rFonts w:ascii="宋体" w:hAnsi="宋体" w:cs="宋体" w:eastAsia="宋体" w:hint="default"/>
                <w:sz w:val="20"/>
                <w:szCs w:val="20"/>
              </w:rPr>
              <w:t>年加入中信建投电子团队，</w:t>
            </w:r>
            <w:r>
              <w:rPr>
                <w:rFonts w:ascii="Times New Roman" w:hAnsi="Times New Roman" w:cs="Times New Roman" w:eastAsia="Times New Roman" w:hint="default"/>
                <w:sz w:val="20"/>
                <w:szCs w:val="20"/>
              </w:rPr>
              <w:t>2019 </w:t>
            </w:r>
            <w:r>
              <w:rPr>
                <w:rFonts w:ascii="宋体" w:hAnsi="宋体" w:cs="宋体" w:eastAsia="宋体" w:hint="default"/>
                <w:sz w:val="20"/>
                <w:szCs w:val="20"/>
              </w:rPr>
              <w:t>年 </w:t>
            </w:r>
            <w:r>
              <w:rPr>
                <w:rFonts w:ascii="Times New Roman" w:hAnsi="Times New Roman" w:cs="Times New Roman" w:eastAsia="Times New Roman" w:hint="default"/>
                <w:sz w:val="20"/>
                <w:szCs w:val="20"/>
              </w:rPr>
              <w:t>wind</w:t>
            </w:r>
            <w:r>
              <w:rPr>
                <w:rFonts w:ascii="宋体" w:hAnsi="宋体" w:cs="宋体" w:eastAsia="宋体" w:hint="default"/>
                <w:sz w:val="20"/>
                <w:szCs w:val="20"/>
              </w:rPr>
              <w:t>“金牌分析师” 电子行业第三名团队成员。</w:t>
            </w:r>
          </w:p>
          <w:p>
            <w:pPr>
              <w:pStyle w:val="TableParagraph"/>
              <w:spacing w:line="271" w:lineRule="auto" w:before="40"/>
              <w:ind w:left="213" w:right="296"/>
              <w:jc w:val="both"/>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研究助理 刘双锋：</w:t>
            </w:r>
            <w:r>
              <w:rPr>
                <w:rFonts w:ascii="Times New Roman" w:hAnsi="Times New Roman" w:cs="Times New Roman" w:eastAsia="Times New Roman" w:hint="default"/>
                <w:sz w:val="20"/>
                <w:szCs w:val="20"/>
              </w:rPr>
              <w:t>TMT </w:t>
            </w:r>
            <w:r>
              <w:rPr>
                <w:rFonts w:ascii="宋体" w:hAnsi="宋体" w:cs="宋体" w:eastAsia="宋体" w:hint="default"/>
                <w:sz w:val="20"/>
                <w:szCs w:val="20"/>
              </w:rPr>
              <w:t>海外牵头人及港深研究组长。</w:t>
            </w:r>
            <w:r>
              <w:rPr>
                <w:rFonts w:ascii="Times New Roman" w:hAnsi="Times New Roman" w:cs="Times New Roman" w:eastAsia="Times New Roman" w:hint="default"/>
                <w:sz w:val="20"/>
                <w:szCs w:val="20"/>
              </w:rPr>
              <w:t>3 </w:t>
            </w:r>
            <w:r>
              <w:rPr>
                <w:rFonts w:ascii="宋体" w:hAnsi="宋体" w:cs="宋体" w:eastAsia="宋体" w:hint="default"/>
                <w:sz w:val="20"/>
                <w:szCs w:val="20"/>
              </w:rPr>
              <w:t>年深南电路，</w:t>
            </w:r>
            <w:r>
              <w:rPr>
                <w:rFonts w:ascii="Times New Roman" w:hAnsi="Times New Roman" w:cs="Times New Roman" w:eastAsia="Times New Roman" w:hint="default"/>
                <w:sz w:val="20"/>
                <w:szCs w:val="20"/>
              </w:rPr>
              <w:t>5 </w:t>
            </w:r>
            <w:r>
              <w:rPr>
                <w:rFonts w:ascii="宋体" w:hAnsi="宋体" w:cs="宋体" w:eastAsia="宋体" w:hint="default"/>
                <w:sz w:val="20"/>
                <w:szCs w:val="20"/>
              </w:rPr>
              <w:t>年华为工作经 </w:t>
            </w:r>
            <w:r>
              <w:rPr>
                <w:rFonts w:ascii="宋体" w:hAnsi="宋体" w:cs="宋体" w:eastAsia="宋体" w:hint="default"/>
                <w:spacing w:val="-2"/>
                <w:w w:val="95"/>
                <w:sz w:val="20"/>
                <w:szCs w:val="20"/>
              </w:rPr>
              <w:t>验，从事市场洞察、战略规划工作，涉及通信服务、云计算及终端领域，专注于通信服</w:t>
            </w:r>
            <w:r>
              <w:rPr>
                <w:rFonts w:ascii="宋体" w:hAnsi="宋体" w:cs="宋体" w:eastAsia="宋体" w:hint="default"/>
                <w:w w:val="95"/>
                <w:sz w:val="20"/>
                <w:szCs w:val="20"/>
              </w:rPr>
              <w:t> </w:t>
            </w:r>
            <w:r>
              <w:rPr>
                <w:rFonts w:ascii="宋体" w:hAnsi="宋体" w:cs="宋体" w:eastAsia="宋体" w:hint="default"/>
                <w:w w:val="95"/>
                <w:sz w:val="20"/>
                <w:szCs w:val="20"/>
              </w:rPr>
            </w:r>
            <w:r>
              <w:rPr>
                <w:rFonts w:ascii="宋体" w:hAnsi="宋体" w:cs="宋体" w:eastAsia="宋体" w:hint="default"/>
                <w:sz w:val="20"/>
                <w:szCs w:val="20"/>
              </w:rPr>
              <w:t>务领域，</w:t>
            </w:r>
            <w:r>
              <w:rPr>
                <w:rFonts w:ascii="宋体" w:hAnsi="宋体" w:cs="宋体" w:eastAsia="宋体" w:hint="default"/>
                <w:spacing w:val="-35"/>
                <w:sz w:val="20"/>
                <w:szCs w:val="20"/>
              </w:rPr>
              <w:t> </w:t>
            </w:r>
            <w:r>
              <w:rPr>
                <w:rFonts w:ascii="Times New Roman" w:hAnsi="Times New Roman" w:cs="Times New Roman" w:eastAsia="Times New Roman" w:hint="default"/>
                <w:sz w:val="20"/>
                <w:szCs w:val="20"/>
              </w:rPr>
              <w:t>2018</w:t>
            </w:r>
            <w:r>
              <w:rPr>
                <w:rFonts w:ascii="Times New Roman" w:hAnsi="Times New Roman" w:cs="Times New Roman" w:eastAsia="Times New Roman" w:hint="default"/>
                <w:spacing w:val="-6"/>
                <w:sz w:val="20"/>
                <w:szCs w:val="20"/>
              </w:rPr>
              <w:t> </w:t>
            </w:r>
            <w:r>
              <w:rPr>
                <w:rFonts w:ascii="宋体" w:hAnsi="宋体" w:cs="宋体" w:eastAsia="宋体" w:hint="default"/>
                <w:sz w:val="20"/>
                <w:szCs w:val="20"/>
              </w:rPr>
              <w:t>年加入中信建投通信团队。</w:t>
            </w:r>
            <w:r>
              <w:rPr>
                <w:rFonts w:ascii="Times New Roman" w:hAnsi="Times New Roman" w:cs="Times New Roman" w:eastAsia="Times New Roman" w:hint="default"/>
                <w:sz w:val="20"/>
                <w:szCs w:val="20"/>
              </w:rPr>
              <w:t>2018</w:t>
            </w:r>
            <w:r>
              <w:rPr>
                <w:rFonts w:ascii="Times New Roman" w:hAnsi="Times New Roman" w:cs="Times New Roman" w:eastAsia="Times New Roman" w:hint="default"/>
                <w:spacing w:val="-6"/>
                <w:sz w:val="20"/>
                <w:szCs w:val="20"/>
              </w:rPr>
              <w:t> </w:t>
            </w:r>
            <w:r>
              <w:rPr>
                <w:rFonts w:ascii="宋体" w:hAnsi="宋体" w:cs="宋体" w:eastAsia="宋体" w:hint="default"/>
                <w:sz w:val="20"/>
                <w:szCs w:val="20"/>
              </w:rPr>
              <w:t>年</w:t>
            </w:r>
            <w:r>
              <w:rPr>
                <w:rFonts w:ascii="宋体" w:hAnsi="宋体" w:cs="宋体" w:eastAsia="宋体" w:hint="default"/>
                <w:spacing w:val="-57"/>
                <w:sz w:val="20"/>
                <w:szCs w:val="20"/>
              </w:rPr>
              <w:t> </w:t>
            </w:r>
            <w:r>
              <w:rPr>
                <w:rFonts w:ascii="Times New Roman" w:hAnsi="Times New Roman" w:cs="Times New Roman" w:eastAsia="Times New Roman" w:hint="default"/>
                <w:sz w:val="20"/>
                <w:szCs w:val="20"/>
              </w:rPr>
              <w:t>IAMAC</w:t>
            </w:r>
            <w:r>
              <w:rPr>
                <w:rFonts w:ascii="Times New Roman" w:hAnsi="Times New Roman" w:cs="Times New Roman" w:eastAsia="Times New Roman" w:hint="default"/>
                <w:spacing w:val="-7"/>
                <w:sz w:val="20"/>
                <w:szCs w:val="20"/>
              </w:rPr>
              <w:t> </w:t>
            </w:r>
            <w:r>
              <w:rPr>
                <w:rFonts w:ascii="宋体" w:hAnsi="宋体" w:cs="宋体" w:eastAsia="宋体" w:hint="default"/>
                <w:sz w:val="20"/>
                <w:szCs w:val="20"/>
              </w:rPr>
              <w:t>最受欢迎卖方分析师通信行 业第一名团队成员，</w:t>
            </w:r>
            <w:r>
              <w:rPr>
                <w:rFonts w:ascii="Times New Roman" w:hAnsi="Times New Roman" w:cs="Times New Roman" w:eastAsia="Times New Roman" w:hint="default"/>
                <w:sz w:val="20"/>
                <w:szCs w:val="20"/>
              </w:rPr>
              <w:t>2018</w:t>
            </w:r>
            <w:r>
              <w:rPr>
                <w:rFonts w:ascii="宋体" w:hAnsi="宋体" w:cs="宋体" w:eastAsia="宋体" w:hint="default"/>
                <w:sz w:val="20"/>
                <w:szCs w:val="20"/>
              </w:rPr>
              <w:t>《水晶球》最佳分析师通信行业第一名团队成员。</w:t>
            </w:r>
          </w:p>
        </w:tc>
      </w:tr>
      <w:tr>
        <w:trPr>
          <w:trHeight w:val="1318" w:hRule="exact"/>
        </w:trPr>
        <w:tc>
          <w:tcPr>
            <w:tcW w:w="1820" w:type="dxa"/>
            <w:tcBorders>
              <w:top w:val="nil" w:sz="6" w:space="0" w:color="auto"/>
              <w:left w:val="nil" w:sz="6" w:space="0" w:color="auto"/>
              <w:bottom w:val="nil" w:sz="6" w:space="0" w:color="auto"/>
              <w:right w:val="nil" w:sz="6" w:space="0" w:color="auto"/>
            </w:tcBorders>
          </w:tcPr>
          <w:p>
            <w:pPr/>
          </w:p>
        </w:tc>
        <w:tc>
          <w:tcPr>
            <w:tcW w:w="8027" w:type="dxa"/>
            <w:tcBorders>
              <w:top w:val="nil" w:sz="6" w:space="0" w:color="auto"/>
              <w:left w:val="nil" w:sz="6" w:space="0" w:color="auto"/>
              <w:bottom w:val="nil" w:sz="6" w:space="0" w:color="auto"/>
              <w:right w:val="nil" w:sz="6" w:space="0" w:color="auto"/>
            </w:tcBorders>
          </w:tcPr>
          <w:p>
            <w:pPr>
              <w:pStyle w:val="TableParagraph"/>
              <w:spacing w:line="312" w:lineRule="exact" w:before="12"/>
              <w:ind w:left="213" w:right="295"/>
              <w:jc w:val="left"/>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研究助理 朱立文：</w:t>
            </w:r>
            <w:r>
              <w:rPr>
                <w:rFonts w:ascii="宋体" w:hAnsi="宋体" w:cs="宋体" w:eastAsia="宋体" w:hint="default"/>
                <w:sz w:val="20"/>
                <w:szCs w:val="20"/>
              </w:rPr>
              <w:t>北京大学微电子学与固体电子学硕士，</w:t>
            </w:r>
            <w:r>
              <w:rPr>
                <w:rFonts w:ascii="Times New Roman" w:hAnsi="Times New Roman" w:cs="Times New Roman" w:eastAsia="Times New Roman" w:hint="default"/>
                <w:sz w:val="20"/>
                <w:szCs w:val="20"/>
              </w:rPr>
              <w:t>2018 </w:t>
            </w:r>
            <w:r>
              <w:rPr>
                <w:rFonts w:ascii="宋体" w:hAnsi="宋体" w:cs="宋体" w:eastAsia="宋体" w:hint="default"/>
                <w:sz w:val="20"/>
                <w:szCs w:val="20"/>
              </w:rPr>
              <w:t>年加入中信建投电子团 队。专注于射频前端芯片、终端天线、高频材料、屏蔽与散热等</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5G </w:t>
            </w:r>
            <w:r>
              <w:rPr>
                <w:rFonts w:ascii="宋体" w:hAnsi="宋体" w:cs="宋体" w:eastAsia="宋体" w:hint="default"/>
                <w:sz w:val="20"/>
                <w:szCs w:val="20"/>
              </w:rPr>
              <w:t>电子领域研究。</w:t>
            </w:r>
          </w:p>
          <w:p>
            <w:pPr>
              <w:pStyle w:val="TableParagraph"/>
              <w:spacing w:line="259" w:lineRule="auto" w:before="34"/>
              <w:ind w:left="213" w:right="298"/>
              <w:jc w:val="left"/>
              <w:rPr>
                <w:rFonts w:ascii="宋体" w:hAnsi="宋体" w:cs="宋体" w:eastAsia="宋体" w:hint="default"/>
                <w:sz w:val="20"/>
                <w:szCs w:val="20"/>
              </w:rPr>
            </w:pPr>
            <w:r>
              <w:rPr>
                <w:rFonts w:ascii="Microsoft JhengHei" w:hAnsi="Microsoft JhengHei" w:cs="Microsoft JhengHei" w:eastAsia="Microsoft JhengHei" w:hint="default"/>
                <w:b/>
                <w:bCs/>
                <w:sz w:val="20"/>
                <w:szCs w:val="20"/>
              </w:rPr>
              <w:t>报告贡献人 </w:t>
            </w:r>
            <w:r>
              <w:rPr>
                <w:rFonts w:ascii="Microsoft JhengHei" w:hAnsi="Microsoft JhengHei" w:cs="Microsoft JhengHei" w:eastAsia="Microsoft JhengHei" w:hint="default"/>
                <w:b/>
                <w:bCs/>
                <w:spacing w:val="-5"/>
                <w:sz w:val="20"/>
                <w:szCs w:val="20"/>
              </w:rPr>
              <w:t>王天乐：</w:t>
            </w:r>
            <w:r>
              <w:rPr>
                <w:rFonts w:ascii="宋体" w:hAnsi="宋体" w:cs="宋体" w:eastAsia="宋体" w:hint="default"/>
                <w:spacing w:val="-5"/>
                <w:sz w:val="20"/>
                <w:szCs w:val="20"/>
              </w:rPr>
              <w:t>清华大学硕士，</w:t>
            </w:r>
            <w:r>
              <w:rPr>
                <w:rFonts w:ascii="Times New Roman" w:hAnsi="Times New Roman" w:cs="Times New Roman" w:eastAsia="Times New Roman" w:hint="default"/>
                <w:spacing w:val="-5"/>
                <w:sz w:val="20"/>
                <w:szCs w:val="20"/>
              </w:rPr>
              <w:t>3 </w:t>
            </w:r>
            <w:r>
              <w:rPr>
                <w:rFonts w:ascii="宋体" w:hAnsi="宋体" w:cs="宋体" w:eastAsia="宋体" w:hint="default"/>
                <w:spacing w:val="-4"/>
                <w:sz w:val="20"/>
                <w:szCs w:val="20"/>
              </w:rPr>
              <w:t>年华为工作经验，从事市场洞察、竞争分析、投 </w:t>
            </w:r>
            <w:r>
              <w:rPr>
                <w:rFonts w:ascii="宋体" w:hAnsi="宋体" w:cs="宋体" w:eastAsia="宋体" w:hint="default"/>
                <w:sz w:val="20"/>
                <w:szCs w:val="20"/>
              </w:rPr>
              <w:t>资组合管理工作。</w:t>
            </w:r>
            <w:r>
              <w:rPr>
                <w:rFonts w:ascii="Times New Roman" w:hAnsi="Times New Roman" w:cs="Times New Roman" w:eastAsia="Times New Roman" w:hint="default"/>
                <w:sz w:val="20"/>
                <w:szCs w:val="20"/>
              </w:rPr>
              <w:t>2019 </w:t>
            </w:r>
            <w:r>
              <w:rPr>
                <w:rFonts w:ascii="宋体" w:hAnsi="宋体" w:cs="宋体" w:eastAsia="宋体" w:hint="default"/>
                <w:sz w:val="20"/>
                <w:szCs w:val="20"/>
              </w:rPr>
              <w:t>年加入中信建投</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TMT </w:t>
            </w:r>
            <w:r>
              <w:rPr>
                <w:rFonts w:ascii="宋体" w:hAnsi="宋体" w:cs="宋体" w:eastAsia="宋体" w:hint="default"/>
                <w:sz w:val="20"/>
                <w:szCs w:val="20"/>
              </w:rPr>
              <w:t>海外团队。</w:t>
            </w:r>
          </w:p>
        </w:tc>
      </w:tr>
    </w:tbl>
    <w:p>
      <w:pPr>
        <w:spacing w:line="240" w:lineRule="auto" w:before="12" w:after="0"/>
        <w:ind w:right="0"/>
        <w:rPr>
          <w:rFonts w:ascii="宋体" w:hAnsi="宋体" w:cs="宋体" w:eastAsia="宋体" w:hint="default"/>
          <w:sz w:val="25"/>
          <w:szCs w:val="25"/>
        </w:rPr>
      </w:pPr>
    </w:p>
    <w:tbl>
      <w:tblPr>
        <w:tblW w:w="0" w:type="auto"/>
        <w:jc w:val="left"/>
        <w:tblInd w:w="617" w:type="dxa"/>
        <w:tblLayout w:type="fixed"/>
        <w:tblCellMar>
          <w:top w:w="0" w:type="dxa"/>
          <w:left w:w="0" w:type="dxa"/>
          <w:bottom w:w="0" w:type="dxa"/>
          <w:right w:w="0" w:type="dxa"/>
        </w:tblCellMar>
        <w:tblLook w:val="01E0"/>
      </w:tblPr>
      <w:tblGrid>
        <w:gridCol w:w="1539"/>
        <w:gridCol w:w="3878"/>
        <w:gridCol w:w="4051"/>
      </w:tblGrid>
      <w:tr>
        <w:trPr>
          <w:trHeight w:val="6603" w:hRule="exact"/>
        </w:trPr>
        <w:tc>
          <w:tcPr>
            <w:tcW w:w="1539" w:type="dxa"/>
            <w:tcBorders>
              <w:top w:val="nil" w:sz="6" w:space="0" w:color="auto"/>
              <w:left w:val="nil" w:sz="6" w:space="0" w:color="auto"/>
              <w:bottom w:val="nil" w:sz="6" w:space="0" w:color="auto"/>
              <w:right w:val="nil" w:sz="6" w:space="0" w:color="auto"/>
            </w:tcBorders>
          </w:tcPr>
          <w:p>
            <w:pPr>
              <w:pStyle w:val="TableParagraph"/>
              <w:spacing w:line="399" w:lineRule="exact"/>
              <w:ind w:left="200" w:right="0"/>
              <w:jc w:val="left"/>
              <w:rPr>
                <w:rFonts w:ascii="Microsoft JhengHei" w:hAnsi="Microsoft JhengHei" w:cs="Microsoft JhengHei" w:eastAsia="Microsoft JhengHei" w:hint="default"/>
                <w:sz w:val="28"/>
                <w:szCs w:val="28"/>
              </w:rPr>
            </w:pPr>
            <w:r>
              <w:rPr>
                <w:rFonts w:ascii="Microsoft JhengHei" w:hAnsi="Microsoft JhengHei" w:cs="Microsoft JhengHei" w:eastAsia="Microsoft JhengHei" w:hint="default"/>
                <w:b/>
                <w:bCs/>
                <w:color w:val="044E7D"/>
                <w:sz w:val="28"/>
                <w:szCs w:val="28"/>
              </w:rPr>
              <w:t>研究服务</w:t>
            </w:r>
            <w:r>
              <w:rPr>
                <w:rFonts w:ascii="Microsoft JhengHei" w:hAnsi="Microsoft JhengHei" w:cs="Microsoft JhengHei" w:eastAsia="Microsoft JhengHei" w:hint="default"/>
                <w:sz w:val="28"/>
                <w:szCs w:val="28"/>
              </w:rPr>
            </w:r>
          </w:p>
        </w:tc>
        <w:tc>
          <w:tcPr>
            <w:tcW w:w="3878" w:type="dxa"/>
            <w:tcBorders>
              <w:top w:val="nil" w:sz="6" w:space="0" w:color="auto"/>
              <w:left w:val="nil" w:sz="6" w:space="0" w:color="auto"/>
              <w:bottom w:val="nil" w:sz="6" w:space="0" w:color="auto"/>
              <w:right w:val="nil" w:sz="6" w:space="0" w:color="auto"/>
            </w:tcBorders>
          </w:tcPr>
          <w:p>
            <w:pPr>
              <w:pStyle w:val="TableParagraph"/>
              <w:spacing w:line="179" w:lineRule="exact"/>
              <w:ind w:left="213" w:right="0"/>
              <w:jc w:val="left"/>
              <w:rPr>
                <w:rFonts w:ascii="Microsoft JhengHei" w:hAnsi="Microsoft JhengHei" w:cs="Microsoft JhengHei" w:eastAsia="Microsoft JhengHei" w:hint="default"/>
                <w:sz w:val="16"/>
                <w:szCs w:val="16"/>
              </w:rPr>
            </w:pPr>
            <w:r>
              <w:rPr>
                <w:rFonts w:ascii="Microsoft JhengHei" w:hAnsi="Microsoft JhengHei" w:cs="Microsoft JhengHei" w:eastAsia="Microsoft JhengHei" w:hint="default"/>
                <w:b/>
                <w:bCs/>
                <w:sz w:val="16"/>
                <w:szCs w:val="16"/>
              </w:rPr>
              <w:t>保险组</w:t>
            </w:r>
            <w:r>
              <w:rPr>
                <w:rFonts w:ascii="Microsoft JhengHei" w:hAnsi="Microsoft JhengHei" w:cs="Microsoft JhengHei" w:eastAsia="Microsoft JhengHei" w:hint="default"/>
                <w:sz w:val="16"/>
                <w:szCs w:val="16"/>
              </w:rPr>
            </w:r>
          </w:p>
          <w:p>
            <w:pPr>
              <w:pStyle w:val="TableParagraph"/>
              <w:spacing w:line="240" w:lineRule="auto" w:before="53"/>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张博 </w:t>
            </w:r>
            <w:r>
              <w:rPr>
                <w:rFonts w:ascii="Times New Roman" w:hAnsi="Times New Roman" w:cs="Times New Roman" w:eastAsia="Times New Roman" w:hint="default"/>
                <w:sz w:val="16"/>
                <w:szCs w:val="16"/>
              </w:rPr>
              <w:t>010-85130905  </w:t>
            </w:r>
            <w:r>
              <w:rPr>
                <w:rFonts w:ascii="Times New Roman" w:hAnsi="Times New Roman" w:cs="Times New Roman" w:eastAsia="Times New Roman" w:hint="default"/>
                <w:spacing w:val="20"/>
                <w:sz w:val="16"/>
                <w:szCs w:val="16"/>
              </w:rPr>
              <w:t> </w:t>
            </w:r>
            <w:hyperlink r:id="rId429">
              <w:r>
                <w:rPr>
                  <w:rFonts w:ascii="Times New Roman" w:hAnsi="Times New Roman" w:cs="Times New Roman" w:eastAsia="Times New Roman" w:hint="default"/>
                  <w:sz w:val="16"/>
                  <w:szCs w:val="16"/>
                </w:rPr>
                <w:t>zhangbo@csc.com.cn</w:t>
              </w:r>
            </w:hyperlink>
          </w:p>
          <w:p>
            <w:pPr>
              <w:pStyle w:val="TableParagraph"/>
              <w:spacing w:line="240" w:lineRule="auto" w:before="57"/>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郭洁 </w:t>
            </w:r>
            <w:r>
              <w:rPr>
                <w:rFonts w:ascii="Times New Roman" w:hAnsi="Times New Roman" w:cs="Times New Roman" w:eastAsia="Times New Roman" w:hint="default"/>
                <w:sz w:val="16"/>
                <w:szCs w:val="16"/>
              </w:rPr>
              <w:t>010-85130212  </w:t>
            </w:r>
            <w:r>
              <w:rPr>
                <w:rFonts w:ascii="Times New Roman" w:hAnsi="Times New Roman" w:cs="Times New Roman" w:eastAsia="Times New Roman" w:hint="default"/>
                <w:spacing w:val="20"/>
                <w:sz w:val="16"/>
                <w:szCs w:val="16"/>
              </w:rPr>
              <w:t> </w:t>
            </w:r>
            <w:hyperlink r:id="rId430">
              <w:r>
                <w:rPr>
                  <w:rFonts w:ascii="Times New Roman" w:hAnsi="Times New Roman" w:cs="Times New Roman" w:eastAsia="Times New Roman" w:hint="default"/>
                  <w:sz w:val="16"/>
                  <w:szCs w:val="16"/>
                </w:rPr>
                <w:t>guojie@csc.com.cn</w:t>
              </w:r>
            </w:hyperlink>
          </w:p>
          <w:p>
            <w:pPr>
              <w:pStyle w:val="TableParagraph"/>
              <w:spacing w:line="240" w:lineRule="auto" w:before="59"/>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郭畅 </w:t>
            </w:r>
            <w:r>
              <w:rPr>
                <w:rFonts w:ascii="Times New Roman" w:hAnsi="Times New Roman" w:cs="Times New Roman" w:eastAsia="Times New Roman" w:hint="default"/>
                <w:sz w:val="16"/>
                <w:szCs w:val="16"/>
              </w:rPr>
              <w:t>010-65608482  </w:t>
            </w:r>
            <w:r>
              <w:rPr>
                <w:rFonts w:ascii="Times New Roman" w:hAnsi="Times New Roman" w:cs="Times New Roman" w:eastAsia="Times New Roman" w:hint="default"/>
                <w:spacing w:val="18"/>
                <w:sz w:val="16"/>
                <w:szCs w:val="16"/>
              </w:rPr>
              <w:t> </w:t>
            </w:r>
            <w:hyperlink r:id="rId431">
              <w:r>
                <w:rPr>
                  <w:rFonts w:ascii="Times New Roman" w:hAnsi="Times New Roman" w:cs="Times New Roman" w:eastAsia="Times New Roman" w:hint="default"/>
                  <w:sz w:val="16"/>
                  <w:szCs w:val="16"/>
                </w:rPr>
                <w:t>guochang@csc.com.cn</w:t>
              </w:r>
            </w:hyperlink>
          </w:p>
          <w:p>
            <w:pPr>
              <w:pStyle w:val="TableParagraph"/>
              <w:spacing w:line="240" w:lineRule="auto" w:before="59"/>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张勇 </w:t>
            </w:r>
            <w:r>
              <w:rPr>
                <w:rFonts w:ascii="Times New Roman" w:hAnsi="Times New Roman" w:cs="Times New Roman" w:eastAsia="Times New Roman" w:hint="default"/>
                <w:sz w:val="16"/>
                <w:szCs w:val="16"/>
              </w:rPr>
              <w:t>010-86451312  </w:t>
            </w:r>
            <w:r>
              <w:rPr>
                <w:rFonts w:ascii="Times New Roman" w:hAnsi="Times New Roman" w:cs="Times New Roman" w:eastAsia="Times New Roman" w:hint="default"/>
                <w:spacing w:val="19"/>
                <w:sz w:val="16"/>
                <w:szCs w:val="16"/>
              </w:rPr>
              <w:t> </w:t>
            </w:r>
            <w:hyperlink r:id="rId432">
              <w:r>
                <w:rPr>
                  <w:rFonts w:ascii="Times New Roman" w:hAnsi="Times New Roman" w:cs="Times New Roman" w:eastAsia="Times New Roman" w:hint="default"/>
                  <w:sz w:val="16"/>
                  <w:szCs w:val="16"/>
                </w:rPr>
                <w:t>zhangyongzgs@csc.com.cn</w:t>
              </w:r>
            </w:hyperlink>
          </w:p>
          <w:p>
            <w:pPr>
              <w:pStyle w:val="TableParagraph"/>
              <w:spacing w:line="240" w:lineRule="auto" w:before="57"/>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高思雨 </w:t>
            </w:r>
            <w:r>
              <w:rPr>
                <w:rFonts w:ascii="Times New Roman" w:hAnsi="Times New Roman" w:cs="Times New Roman" w:eastAsia="Times New Roman" w:hint="default"/>
                <w:sz w:val="16"/>
                <w:szCs w:val="16"/>
              </w:rPr>
              <w:t>010-8513  </w:t>
            </w:r>
            <w:r>
              <w:rPr>
                <w:rFonts w:ascii="Times New Roman" w:hAnsi="Times New Roman" w:cs="Times New Roman" w:eastAsia="Times New Roman" w:hint="default"/>
                <w:spacing w:val="25"/>
                <w:sz w:val="16"/>
                <w:szCs w:val="16"/>
              </w:rPr>
              <w:t> </w:t>
            </w:r>
            <w:hyperlink r:id="rId433">
              <w:r>
                <w:rPr>
                  <w:rFonts w:ascii="Times New Roman" w:hAnsi="Times New Roman" w:cs="Times New Roman" w:eastAsia="Times New Roman" w:hint="default"/>
                  <w:sz w:val="16"/>
                  <w:szCs w:val="16"/>
                </w:rPr>
                <w:t>gaosiyu@csc.com.cn</w:t>
              </w:r>
            </w:hyperlink>
          </w:p>
          <w:p>
            <w:pPr>
              <w:pStyle w:val="TableParagraph"/>
              <w:spacing w:line="240" w:lineRule="auto" w:before="8"/>
              <w:ind w:left="213" w:right="0"/>
              <w:jc w:val="left"/>
              <w:rPr>
                <w:rFonts w:ascii="Microsoft JhengHei" w:hAnsi="Microsoft JhengHei" w:cs="Microsoft JhengHei" w:eastAsia="Microsoft JhengHei" w:hint="default"/>
                <w:sz w:val="16"/>
                <w:szCs w:val="16"/>
              </w:rPr>
            </w:pPr>
            <w:r>
              <w:rPr>
                <w:rFonts w:ascii="Microsoft JhengHei" w:hAnsi="Microsoft JhengHei" w:cs="Microsoft JhengHei" w:eastAsia="Microsoft JhengHei" w:hint="default"/>
                <w:b/>
                <w:bCs/>
                <w:sz w:val="16"/>
                <w:szCs w:val="16"/>
              </w:rPr>
              <w:t>北京公募组</w:t>
            </w:r>
            <w:r>
              <w:rPr>
                <w:rFonts w:ascii="Microsoft JhengHei" w:hAnsi="Microsoft JhengHei" w:cs="Microsoft JhengHei" w:eastAsia="Microsoft JhengHei" w:hint="default"/>
                <w:sz w:val="16"/>
                <w:szCs w:val="16"/>
              </w:rPr>
            </w:r>
          </w:p>
          <w:p>
            <w:pPr>
              <w:pStyle w:val="TableParagraph"/>
              <w:spacing w:line="240" w:lineRule="auto" w:before="53"/>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朱燕 </w:t>
            </w:r>
            <w:r>
              <w:rPr>
                <w:rFonts w:ascii="Times New Roman" w:hAnsi="Times New Roman" w:cs="Times New Roman" w:eastAsia="Times New Roman" w:hint="default"/>
                <w:sz w:val="16"/>
                <w:szCs w:val="16"/>
              </w:rPr>
              <w:t>85156403-  </w:t>
            </w:r>
            <w:r>
              <w:rPr>
                <w:rFonts w:ascii="Times New Roman" w:hAnsi="Times New Roman" w:cs="Times New Roman" w:eastAsia="Times New Roman" w:hint="default"/>
                <w:spacing w:val="23"/>
                <w:sz w:val="16"/>
                <w:szCs w:val="16"/>
              </w:rPr>
              <w:t> </w:t>
            </w:r>
            <w:hyperlink r:id="rId434">
              <w:r>
                <w:rPr>
                  <w:rFonts w:ascii="Times New Roman" w:hAnsi="Times New Roman" w:cs="Times New Roman" w:eastAsia="Times New Roman" w:hint="default"/>
                  <w:sz w:val="16"/>
                  <w:szCs w:val="16"/>
                </w:rPr>
                <w:t>zhuyan@csc.com.cn</w:t>
              </w:r>
            </w:hyperlink>
          </w:p>
          <w:p>
            <w:pPr>
              <w:pStyle w:val="TableParagraph"/>
              <w:spacing w:line="240" w:lineRule="auto" w:before="57"/>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任师蕙 </w:t>
            </w:r>
            <w:r>
              <w:rPr>
                <w:rFonts w:ascii="Times New Roman" w:hAnsi="Times New Roman" w:cs="Times New Roman" w:eastAsia="Times New Roman" w:hint="default"/>
                <w:sz w:val="16"/>
                <w:szCs w:val="16"/>
              </w:rPr>
              <w:t>010-85159274  </w:t>
            </w:r>
            <w:r>
              <w:rPr>
                <w:rFonts w:ascii="Times New Roman" w:hAnsi="Times New Roman" w:cs="Times New Roman" w:eastAsia="Times New Roman" w:hint="default"/>
                <w:spacing w:val="20"/>
                <w:sz w:val="16"/>
                <w:szCs w:val="16"/>
              </w:rPr>
              <w:t> </w:t>
            </w:r>
            <w:hyperlink r:id="rId435">
              <w:r>
                <w:rPr>
                  <w:rFonts w:ascii="Times New Roman" w:hAnsi="Times New Roman" w:cs="Times New Roman" w:eastAsia="Times New Roman" w:hint="default"/>
                  <w:sz w:val="16"/>
                  <w:szCs w:val="16"/>
                </w:rPr>
                <w:t>renshihui@csc.com.cn</w:t>
              </w:r>
            </w:hyperlink>
          </w:p>
          <w:p>
            <w:pPr>
              <w:pStyle w:val="TableParagraph"/>
              <w:spacing w:line="240" w:lineRule="auto" w:before="59"/>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黄杉 </w:t>
            </w:r>
            <w:r>
              <w:rPr>
                <w:rFonts w:ascii="Times New Roman" w:hAnsi="Times New Roman" w:cs="Times New Roman" w:eastAsia="Times New Roman" w:hint="default"/>
                <w:sz w:val="16"/>
                <w:szCs w:val="16"/>
              </w:rPr>
              <w:t>010-85156350  </w:t>
            </w:r>
            <w:r>
              <w:rPr>
                <w:rFonts w:ascii="Times New Roman" w:hAnsi="Times New Roman" w:cs="Times New Roman" w:eastAsia="Times New Roman" w:hint="default"/>
                <w:spacing w:val="19"/>
                <w:sz w:val="16"/>
                <w:szCs w:val="16"/>
              </w:rPr>
              <w:t> </w:t>
            </w:r>
            <w:hyperlink r:id="rId436">
              <w:r>
                <w:rPr>
                  <w:rFonts w:ascii="Times New Roman" w:hAnsi="Times New Roman" w:cs="Times New Roman" w:eastAsia="Times New Roman" w:hint="default"/>
                  <w:sz w:val="16"/>
                  <w:szCs w:val="16"/>
                </w:rPr>
                <w:t>huangshan@csc.com.cn</w:t>
              </w:r>
            </w:hyperlink>
          </w:p>
          <w:p>
            <w:pPr>
              <w:pStyle w:val="TableParagraph"/>
              <w:spacing w:line="240" w:lineRule="auto" w:before="59"/>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李星星 </w:t>
            </w:r>
            <w:r>
              <w:rPr>
                <w:rFonts w:ascii="Times New Roman" w:hAnsi="Times New Roman" w:cs="Times New Roman" w:eastAsia="Times New Roman" w:hint="default"/>
                <w:sz w:val="16"/>
                <w:szCs w:val="16"/>
              </w:rPr>
              <w:t>021-68821600  </w:t>
            </w:r>
            <w:r>
              <w:rPr>
                <w:rFonts w:ascii="Times New Roman" w:hAnsi="Times New Roman" w:cs="Times New Roman" w:eastAsia="Times New Roman" w:hint="default"/>
                <w:spacing w:val="20"/>
                <w:sz w:val="16"/>
                <w:szCs w:val="16"/>
              </w:rPr>
              <w:t> </w:t>
            </w:r>
            <w:hyperlink r:id="rId437">
              <w:r>
                <w:rPr>
                  <w:rFonts w:ascii="Times New Roman" w:hAnsi="Times New Roman" w:cs="Times New Roman" w:eastAsia="Times New Roman" w:hint="default"/>
                  <w:sz w:val="16"/>
                  <w:szCs w:val="16"/>
                </w:rPr>
                <w:t>lixingxing@csc.com.cn</w:t>
              </w:r>
            </w:hyperlink>
          </w:p>
          <w:p>
            <w:pPr>
              <w:pStyle w:val="TableParagraph"/>
              <w:tabs>
                <w:tab w:pos="775" w:val="left" w:leader="none"/>
              </w:tabs>
              <w:spacing w:line="240" w:lineRule="auto" w:before="57"/>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金婷</w:t>
              <w:tab/>
            </w:r>
            <w:hyperlink r:id="rId438">
              <w:r>
                <w:rPr>
                  <w:rFonts w:ascii="Times New Roman" w:hAnsi="Times New Roman" w:cs="Times New Roman" w:eastAsia="Times New Roman" w:hint="default"/>
                  <w:sz w:val="16"/>
                  <w:szCs w:val="16"/>
                </w:rPr>
                <w:t>jinting@csc.com.cn</w:t>
              </w:r>
            </w:hyperlink>
          </w:p>
          <w:p>
            <w:pPr>
              <w:pStyle w:val="TableParagraph"/>
              <w:tabs>
                <w:tab w:pos="936" w:val="left" w:leader="none"/>
              </w:tabs>
              <w:spacing w:line="240" w:lineRule="auto" w:before="59"/>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夏一然</w:t>
              <w:tab/>
            </w:r>
            <w:hyperlink r:id="rId439">
              <w:r>
                <w:rPr>
                  <w:rFonts w:ascii="Times New Roman" w:hAnsi="Times New Roman" w:cs="Times New Roman" w:eastAsia="Times New Roman" w:hint="default"/>
                  <w:sz w:val="16"/>
                  <w:szCs w:val="16"/>
                </w:rPr>
                <w:t>xiayiran@csc.com.cn</w:t>
              </w:r>
            </w:hyperlink>
          </w:p>
          <w:p>
            <w:pPr>
              <w:pStyle w:val="TableParagraph"/>
              <w:spacing w:line="240" w:lineRule="auto" w:before="59"/>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杨济谦 </w:t>
            </w:r>
            <w:r>
              <w:rPr>
                <w:rFonts w:ascii="Times New Roman" w:hAnsi="Times New Roman" w:cs="Times New Roman" w:eastAsia="Times New Roman" w:hint="default"/>
                <w:sz w:val="16"/>
                <w:szCs w:val="16"/>
              </w:rPr>
              <w:t>010-86451442  </w:t>
            </w:r>
            <w:r>
              <w:rPr>
                <w:rFonts w:ascii="Times New Roman" w:hAnsi="Times New Roman" w:cs="Times New Roman" w:eastAsia="Times New Roman" w:hint="default"/>
                <w:spacing w:val="20"/>
                <w:sz w:val="16"/>
                <w:szCs w:val="16"/>
              </w:rPr>
              <w:t> </w:t>
            </w:r>
            <w:hyperlink r:id="rId440">
              <w:r>
                <w:rPr>
                  <w:rFonts w:ascii="Times New Roman" w:hAnsi="Times New Roman" w:cs="Times New Roman" w:eastAsia="Times New Roman" w:hint="default"/>
                  <w:sz w:val="16"/>
                  <w:szCs w:val="16"/>
                </w:rPr>
                <w:t>yangjiqian@csc.com.cn</w:t>
              </w:r>
            </w:hyperlink>
          </w:p>
          <w:p>
            <w:pPr>
              <w:pStyle w:val="TableParagraph"/>
              <w:spacing w:line="240" w:lineRule="auto" w:before="57"/>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杨洁 </w:t>
            </w:r>
            <w:r>
              <w:rPr>
                <w:rFonts w:ascii="Times New Roman" w:hAnsi="Times New Roman" w:cs="Times New Roman" w:eastAsia="Times New Roman" w:hint="default"/>
                <w:sz w:val="16"/>
                <w:szCs w:val="16"/>
              </w:rPr>
              <w:t>010-86451428  </w:t>
            </w:r>
            <w:r>
              <w:rPr>
                <w:rFonts w:ascii="Times New Roman" w:hAnsi="Times New Roman" w:cs="Times New Roman" w:eastAsia="Times New Roman" w:hint="default"/>
                <w:spacing w:val="20"/>
                <w:sz w:val="16"/>
                <w:szCs w:val="16"/>
              </w:rPr>
              <w:t> </w:t>
            </w:r>
            <w:hyperlink r:id="rId441">
              <w:r>
                <w:rPr>
                  <w:rFonts w:ascii="Times New Roman" w:hAnsi="Times New Roman" w:cs="Times New Roman" w:eastAsia="Times New Roman" w:hint="default"/>
                  <w:sz w:val="16"/>
                  <w:szCs w:val="16"/>
                </w:rPr>
                <w:t>yangjiezgs@csc.com.cn</w:t>
              </w:r>
            </w:hyperlink>
          </w:p>
          <w:p>
            <w:pPr>
              <w:pStyle w:val="TableParagraph"/>
              <w:spacing w:line="240" w:lineRule="auto" w:before="8"/>
              <w:ind w:left="213" w:right="0"/>
              <w:jc w:val="left"/>
              <w:rPr>
                <w:rFonts w:ascii="Microsoft JhengHei" w:hAnsi="Microsoft JhengHei" w:cs="Microsoft JhengHei" w:eastAsia="Microsoft JhengHei" w:hint="default"/>
                <w:sz w:val="16"/>
                <w:szCs w:val="16"/>
              </w:rPr>
            </w:pPr>
            <w:r>
              <w:rPr>
                <w:rFonts w:ascii="Microsoft JhengHei" w:hAnsi="Microsoft JhengHei" w:cs="Microsoft JhengHei" w:eastAsia="Microsoft JhengHei" w:hint="default"/>
                <w:b/>
                <w:bCs/>
                <w:sz w:val="16"/>
                <w:szCs w:val="16"/>
              </w:rPr>
              <w:t>社保组</w:t>
            </w:r>
            <w:r>
              <w:rPr>
                <w:rFonts w:ascii="Microsoft JhengHei" w:hAnsi="Microsoft JhengHei" w:cs="Microsoft JhengHei" w:eastAsia="Microsoft JhengHei" w:hint="default"/>
                <w:sz w:val="16"/>
                <w:szCs w:val="16"/>
              </w:rPr>
            </w:r>
          </w:p>
          <w:p>
            <w:pPr>
              <w:pStyle w:val="TableParagraph"/>
              <w:spacing w:line="240" w:lineRule="auto" w:before="54"/>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吴桑 </w:t>
            </w:r>
            <w:r>
              <w:rPr>
                <w:rFonts w:ascii="Times New Roman" w:hAnsi="Times New Roman" w:cs="Times New Roman" w:eastAsia="Times New Roman" w:hint="default"/>
                <w:sz w:val="16"/>
                <w:szCs w:val="16"/>
              </w:rPr>
              <w:t>010-85159204  </w:t>
            </w:r>
            <w:r>
              <w:rPr>
                <w:rFonts w:ascii="Times New Roman" w:hAnsi="Times New Roman" w:cs="Times New Roman" w:eastAsia="Times New Roman" w:hint="default"/>
                <w:spacing w:val="24"/>
                <w:sz w:val="16"/>
                <w:szCs w:val="16"/>
              </w:rPr>
              <w:t> </w:t>
            </w:r>
            <w:hyperlink r:id="rId442">
              <w:r>
                <w:rPr>
                  <w:rFonts w:ascii="Times New Roman" w:hAnsi="Times New Roman" w:cs="Times New Roman" w:eastAsia="Times New Roman" w:hint="default"/>
                  <w:sz w:val="16"/>
                  <w:szCs w:val="16"/>
                </w:rPr>
                <w:t>wusang@csc.com.cn</w:t>
              </w:r>
            </w:hyperlink>
          </w:p>
          <w:p>
            <w:pPr>
              <w:pStyle w:val="TableParagraph"/>
              <w:spacing w:line="240" w:lineRule="auto" w:before="57"/>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张宇 </w:t>
            </w:r>
            <w:r>
              <w:rPr>
                <w:rFonts w:ascii="Times New Roman" w:hAnsi="Times New Roman" w:cs="Times New Roman" w:eastAsia="Times New Roman" w:hint="default"/>
                <w:sz w:val="16"/>
                <w:szCs w:val="16"/>
              </w:rPr>
              <w:t>010-86451497  </w:t>
            </w:r>
            <w:r>
              <w:rPr>
                <w:rFonts w:ascii="Times New Roman" w:hAnsi="Times New Roman" w:cs="Times New Roman" w:eastAsia="Times New Roman" w:hint="default"/>
                <w:spacing w:val="21"/>
                <w:sz w:val="16"/>
                <w:szCs w:val="16"/>
              </w:rPr>
              <w:t> </w:t>
            </w:r>
            <w:hyperlink r:id="rId443">
              <w:r>
                <w:rPr>
                  <w:rFonts w:ascii="Times New Roman" w:hAnsi="Times New Roman" w:cs="Times New Roman" w:eastAsia="Times New Roman" w:hint="default"/>
                  <w:sz w:val="16"/>
                  <w:szCs w:val="16"/>
                </w:rPr>
                <w:t>zhangyuyf@csc.com.cn</w:t>
              </w:r>
            </w:hyperlink>
          </w:p>
          <w:p>
            <w:pPr>
              <w:pStyle w:val="TableParagraph"/>
              <w:spacing w:line="240" w:lineRule="auto" w:before="8"/>
              <w:ind w:left="213" w:right="0"/>
              <w:jc w:val="left"/>
              <w:rPr>
                <w:rFonts w:ascii="Microsoft JhengHei" w:hAnsi="Microsoft JhengHei" w:cs="Microsoft JhengHei" w:eastAsia="Microsoft JhengHei" w:hint="default"/>
                <w:sz w:val="16"/>
                <w:szCs w:val="16"/>
              </w:rPr>
            </w:pPr>
            <w:r>
              <w:rPr>
                <w:rFonts w:ascii="Microsoft JhengHei" w:hAnsi="Microsoft JhengHei" w:cs="Microsoft JhengHei" w:eastAsia="Microsoft JhengHei" w:hint="default"/>
                <w:b/>
                <w:bCs/>
                <w:sz w:val="16"/>
                <w:szCs w:val="16"/>
              </w:rPr>
              <w:t>创新业务组</w:t>
            </w:r>
            <w:r>
              <w:rPr>
                <w:rFonts w:ascii="Microsoft JhengHei" w:hAnsi="Microsoft JhengHei" w:cs="Microsoft JhengHei" w:eastAsia="Microsoft JhengHei" w:hint="default"/>
                <w:sz w:val="16"/>
                <w:szCs w:val="16"/>
              </w:rPr>
            </w:r>
          </w:p>
          <w:p>
            <w:pPr>
              <w:pStyle w:val="TableParagraph"/>
              <w:spacing w:line="240" w:lineRule="auto" w:before="53"/>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高雪 </w:t>
            </w:r>
            <w:r>
              <w:rPr>
                <w:rFonts w:ascii="Times New Roman" w:hAnsi="Times New Roman" w:cs="Times New Roman" w:eastAsia="Times New Roman" w:hint="default"/>
                <w:sz w:val="16"/>
                <w:szCs w:val="16"/>
              </w:rPr>
              <w:t>010-86451347  </w:t>
            </w:r>
            <w:r>
              <w:rPr>
                <w:rFonts w:ascii="Times New Roman" w:hAnsi="Times New Roman" w:cs="Times New Roman" w:eastAsia="Times New Roman" w:hint="default"/>
                <w:spacing w:val="23"/>
                <w:sz w:val="16"/>
                <w:szCs w:val="16"/>
              </w:rPr>
              <w:t> </w:t>
            </w:r>
            <w:hyperlink r:id="rId444">
              <w:r>
                <w:rPr>
                  <w:rFonts w:ascii="Times New Roman" w:hAnsi="Times New Roman" w:cs="Times New Roman" w:eastAsia="Times New Roman" w:hint="default"/>
                  <w:sz w:val="16"/>
                  <w:szCs w:val="16"/>
                </w:rPr>
                <w:t>gaoxue@csc.com.cn</w:t>
              </w:r>
            </w:hyperlink>
          </w:p>
          <w:p>
            <w:pPr>
              <w:pStyle w:val="TableParagraph"/>
              <w:spacing w:line="240" w:lineRule="auto" w:before="57"/>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李静 </w:t>
            </w:r>
            <w:r>
              <w:rPr>
                <w:rFonts w:ascii="Times New Roman" w:hAnsi="Times New Roman" w:cs="Times New Roman" w:eastAsia="Times New Roman" w:hint="default"/>
                <w:sz w:val="16"/>
                <w:szCs w:val="16"/>
              </w:rPr>
              <w:t>010-85130595  </w:t>
            </w:r>
            <w:r>
              <w:rPr>
                <w:rFonts w:ascii="Times New Roman" w:hAnsi="Times New Roman" w:cs="Times New Roman" w:eastAsia="Times New Roman" w:hint="default"/>
                <w:spacing w:val="21"/>
                <w:sz w:val="16"/>
                <w:szCs w:val="16"/>
              </w:rPr>
              <w:t> </w:t>
            </w:r>
            <w:hyperlink r:id="rId445">
              <w:r>
                <w:rPr>
                  <w:rFonts w:ascii="Times New Roman" w:hAnsi="Times New Roman" w:cs="Times New Roman" w:eastAsia="Times New Roman" w:hint="default"/>
                  <w:sz w:val="16"/>
                  <w:szCs w:val="16"/>
                </w:rPr>
                <w:t>lijing@csc.com.cn</w:t>
              </w:r>
            </w:hyperlink>
          </w:p>
          <w:p>
            <w:pPr>
              <w:pStyle w:val="TableParagraph"/>
              <w:spacing w:line="240" w:lineRule="auto" w:before="59"/>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廖成涛 </w:t>
            </w:r>
            <w:r>
              <w:rPr>
                <w:rFonts w:ascii="Times New Roman" w:hAnsi="Times New Roman" w:cs="Times New Roman" w:eastAsia="Times New Roman" w:hint="default"/>
                <w:sz w:val="16"/>
                <w:szCs w:val="16"/>
              </w:rPr>
              <w:t>0755-22663051  </w:t>
            </w:r>
            <w:r>
              <w:rPr>
                <w:rFonts w:ascii="Times New Roman" w:hAnsi="Times New Roman" w:cs="Times New Roman" w:eastAsia="Times New Roman" w:hint="default"/>
                <w:spacing w:val="17"/>
                <w:sz w:val="16"/>
                <w:szCs w:val="16"/>
              </w:rPr>
              <w:t> </w:t>
            </w:r>
            <w:hyperlink r:id="rId446">
              <w:r>
                <w:rPr>
                  <w:rFonts w:ascii="Times New Roman" w:hAnsi="Times New Roman" w:cs="Times New Roman" w:eastAsia="Times New Roman" w:hint="default"/>
                  <w:sz w:val="16"/>
                  <w:szCs w:val="16"/>
                </w:rPr>
                <w:t>liaochengtao@csc.com.cn</w:t>
              </w:r>
            </w:hyperlink>
          </w:p>
          <w:p>
            <w:pPr>
              <w:pStyle w:val="TableParagraph"/>
              <w:spacing w:line="240" w:lineRule="auto" w:before="59"/>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黄谦 </w:t>
            </w:r>
            <w:r>
              <w:rPr>
                <w:rFonts w:ascii="Times New Roman" w:hAnsi="Times New Roman" w:cs="Times New Roman" w:eastAsia="Times New Roman" w:hint="default"/>
                <w:sz w:val="16"/>
                <w:szCs w:val="16"/>
              </w:rPr>
              <w:t>010-86451493  </w:t>
            </w:r>
            <w:r>
              <w:rPr>
                <w:rFonts w:ascii="Times New Roman" w:hAnsi="Times New Roman" w:cs="Times New Roman" w:eastAsia="Times New Roman" w:hint="default"/>
                <w:spacing w:val="20"/>
                <w:sz w:val="16"/>
                <w:szCs w:val="16"/>
              </w:rPr>
              <w:t> </w:t>
            </w:r>
            <w:hyperlink r:id="rId447">
              <w:r>
                <w:rPr>
                  <w:rFonts w:ascii="Times New Roman" w:hAnsi="Times New Roman" w:cs="Times New Roman" w:eastAsia="Times New Roman" w:hint="default"/>
                  <w:sz w:val="16"/>
                  <w:szCs w:val="16"/>
                </w:rPr>
                <w:t>huangqian@csc.com.cn</w:t>
              </w:r>
            </w:hyperlink>
          </w:p>
          <w:p>
            <w:pPr>
              <w:pStyle w:val="TableParagraph"/>
              <w:spacing w:line="240" w:lineRule="auto" w:before="49"/>
              <w:ind w:left="21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诺敏 </w:t>
            </w:r>
            <w:r>
              <w:rPr>
                <w:rFonts w:ascii="Times New Roman" w:hAnsi="Times New Roman" w:cs="Times New Roman" w:eastAsia="Times New Roman" w:hint="default"/>
                <w:sz w:val="16"/>
                <w:szCs w:val="16"/>
              </w:rPr>
              <w:t>010-85130616  </w:t>
            </w:r>
            <w:r>
              <w:rPr>
                <w:rFonts w:ascii="Times New Roman" w:hAnsi="Times New Roman" w:cs="Times New Roman" w:eastAsia="Times New Roman" w:hint="default"/>
                <w:spacing w:val="24"/>
                <w:sz w:val="16"/>
                <w:szCs w:val="16"/>
              </w:rPr>
              <w:t> </w:t>
            </w:r>
            <w:hyperlink r:id="rId448">
              <w:r>
                <w:rPr>
                  <w:rFonts w:ascii="Times New Roman" w:hAnsi="Times New Roman" w:cs="Times New Roman" w:eastAsia="Times New Roman" w:hint="default"/>
                  <w:sz w:val="16"/>
                  <w:szCs w:val="16"/>
                </w:rPr>
                <w:t>nuomin@csc.com.cn</w:t>
              </w:r>
            </w:hyperlink>
          </w:p>
        </w:tc>
        <w:tc>
          <w:tcPr>
            <w:tcW w:w="4051" w:type="dxa"/>
            <w:tcBorders>
              <w:top w:val="nil" w:sz="6" w:space="0" w:color="auto"/>
              <w:left w:val="nil" w:sz="6" w:space="0" w:color="auto"/>
              <w:bottom w:val="nil" w:sz="6" w:space="0" w:color="auto"/>
              <w:right w:val="nil" w:sz="6" w:space="0" w:color="auto"/>
            </w:tcBorders>
          </w:tcPr>
          <w:p>
            <w:pPr>
              <w:pStyle w:val="TableParagraph"/>
              <w:spacing w:line="179" w:lineRule="exact"/>
              <w:ind w:left="253" w:right="0"/>
              <w:jc w:val="left"/>
              <w:rPr>
                <w:rFonts w:ascii="Microsoft JhengHei" w:hAnsi="Microsoft JhengHei" w:cs="Microsoft JhengHei" w:eastAsia="Microsoft JhengHei" w:hint="default"/>
                <w:sz w:val="16"/>
                <w:szCs w:val="16"/>
              </w:rPr>
            </w:pPr>
            <w:r>
              <w:rPr>
                <w:rFonts w:ascii="Microsoft JhengHei" w:hAnsi="Microsoft JhengHei" w:cs="Microsoft JhengHei" w:eastAsia="Microsoft JhengHei" w:hint="default"/>
                <w:b/>
                <w:bCs/>
                <w:sz w:val="16"/>
                <w:szCs w:val="16"/>
              </w:rPr>
              <w:t>上海销售组</w:t>
            </w:r>
            <w:r>
              <w:rPr>
                <w:rFonts w:ascii="Microsoft JhengHei" w:hAnsi="Microsoft JhengHei" w:cs="Microsoft JhengHei" w:eastAsia="Microsoft JhengHei" w:hint="default"/>
                <w:sz w:val="16"/>
                <w:szCs w:val="16"/>
              </w:rPr>
            </w:r>
          </w:p>
          <w:p>
            <w:pPr>
              <w:pStyle w:val="TableParagraph"/>
              <w:spacing w:line="240" w:lineRule="auto" w:before="53"/>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李祉瑶 </w:t>
            </w:r>
            <w:r>
              <w:rPr>
                <w:rFonts w:ascii="Times New Roman" w:hAnsi="Times New Roman" w:cs="Times New Roman" w:eastAsia="Times New Roman" w:hint="default"/>
                <w:sz w:val="16"/>
                <w:szCs w:val="16"/>
              </w:rPr>
              <w:t>010-85130464  </w:t>
            </w:r>
            <w:r>
              <w:rPr>
                <w:rFonts w:ascii="Times New Roman" w:hAnsi="Times New Roman" w:cs="Times New Roman" w:eastAsia="Times New Roman" w:hint="default"/>
                <w:spacing w:val="23"/>
                <w:sz w:val="16"/>
                <w:szCs w:val="16"/>
              </w:rPr>
              <w:t> </w:t>
            </w:r>
            <w:hyperlink r:id="rId449">
              <w:r>
                <w:rPr>
                  <w:rFonts w:ascii="Times New Roman" w:hAnsi="Times New Roman" w:cs="Times New Roman" w:eastAsia="Times New Roman" w:hint="default"/>
                  <w:sz w:val="16"/>
                  <w:szCs w:val="16"/>
                </w:rPr>
                <w:t>lizhiyao@csc.com.cn</w:t>
              </w:r>
            </w:hyperlink>
          </w:p>
          <w:p>
            <w:pPr>
              <w:pStyle w:val="TableParagraph"/>
              <w:spacing w:line="240" w:lineRule="auto" w:before="57"/>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黄方禅 </w:t>
            </w:r>
            <w:r>
              <w:rPr>
                <w:rFonts w:ascii="Times New Roman" w:hAnsi="Times New Roman" w:cs="Times New Roman" w:eastAsia="Times New Roman" w:hint="default"/>
                <w:sz w:val="16"/>
                <w:szCs w:val="16"/>
              </w:rPr>
              <w:t>021-68821615  </w:t>
            </w:r>
            <w:r>
              <w:rPr>
                <w:rFonts w:ascii="Times New Roman" w:hAnsi="Times New Roman" w:cs="Times New Roman" w:eastAsia="Times New Roman" w:hint="default"/>
                <w:spacing w:val="19"/>
                <w:sz w:val="16"/>
                <w:szCs w:val="16"/>
              </w:rPr>
              <w:t> </w:t>
            </w:r>
            <w:hyperlink r:id="rId450">
              <w:r>
                <w:rPr>
                  <w:rFonts w:ascii="Times New Roman" w:hAnsi="Times New Roman" w:cs="Times New Roman" w:eastAsia="Times New Roman" w:hint="default"/>
                  <w:sz w:val="16"/>
                  <w:szCs w:val="16"/>
                </w:rPr>
                <w:t>huangfangchan@csc.com.cn</w:t>
              </w:r>
            </w:hyperlink>
          </w:p>
          <w:p>
            <w:pPr>
              <w:pStyle w:val="TableParagraph"/>
              <w:spacing w:line="240" w:lineRule="auto" w:before="59"/>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戴悦放 </w:t>
            </w:r>
            <w:r>
              <w:rPr>
                <w:rFonts w:ascii="Times New Roman" w:hAnsi="Times New Roman" w:cs="Times New Roman" w:eastAsia="Times New Roman" w:hint="default"/>
                <w:sz w:val="16"/>
                <w:szCs w:val="16"/>
              </w:rPr>
              <w:t>021-68821617  </w:t>
            </w:r>
            <w:r>
              <w:rPr>
                <w:rFonts w:ascii="Times New Roman" w:hAnsi="Times New Roman" w:cs="Times New Roman" w:eastAsia="Times New Roman" w:hint="default"/>
                <w:spacing w:val="21"/>
                <w:sz w:val="16"/>
                <w:szCs w:val="16"/>
              </w:rPr>
              <w:t> </w:t>
            </w:r>
            <w:hyperlink r:id="rId451">
              <w:r>
                <w:rPr>
                  <w:rFonts w:ascii="Times New Roman" w:hAnsi="Times New Roman" w:cs="Times New Roman" w:eastAsia="Times New Roman" w:hint="default"/>
                  <w:sz w:val="16"/>
                  <w:szCs w:val="16"/>
                </w:rPr>
                <w:t>daiyuefang@csc.com.cn</w:t>
              </w:r>
            </w:hyperlink>
          </w:p>
          <w:p>
            <w:pPr>
              <w:pStyle w:val="TableParagraph"/>
              <w:spacing w:line="240" w:lineRule="auto" w:before="59"/>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翁起帆 </w:t>
            </w:r>
            <w:r>
              <w:rPr>
                <w:rFonts w:ascii="Times New Roman" w:hAnsi="Times New Roman" w:cs="Times New Roman" w:eastAsia="Times New Roman" w:hint="default"/>
                <w:sz w:val="16"/>
                <w:szCs w:val="16"/>
              </w:rPr>
              <w:t>021-68821600  </w:t>
            </w:r>
            <w:r>
              <w:rPr>
                <w:rFonts w:ascii="Times New Roman" w:hAnsi="Times New Roman" w:cs="Times New Roman" w:eastAsia="Times New Roman" w:hint="default"/>
                <w:spacing w:val="21"/>
                <w:sz w:val="16"/>
                <w:szCs w:val="16"/>
              </w:rPr>
              <w:t> </w:t>
            </w:r>
            <w:hyperlink r:id="rId452">
              <w:r>
                <w:rPr>
                  <w:rFonts w:ascii="Times New Roman" w:hAnsi="Times New Roman" w:cs="Times New Roman" w:eastAsia="Times New Roman" w:hint="default"/>
                  <w:sz w:val="16"/>
                  <w:szCs w:val="16"/>
                </w:rPr>
                <w:t>wengqifan@csc.com.cn</w:t>
              </w:r>
            </w:hyperlink>
          </w:p>
          <w:p>
            <w:pPr>
              <w:pStyle w:val="TableParagraph"/>
              <w:tabs>
                <w:tab w:pos="815" w:val="left" w:leader="none"/>
              </w:tabs>
              <w:spacing w:line="240" w:lineRule="auto" w:before="57"/>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章政</w:t>
              <w:tab/>
            </w:r>
            <w:hyperlink r:id="rId453">
              <w:r>
                <w:rPr>
                  <w:rFonts w:ascii="Times New Roman" w:hAnsi="Times New Roman" w:cs="Times New Roman" w:eastAsia="Times New Roman" w:hint="default"/>
                  <w:sz w:val="16"/>
                  <w:szCs w:val="16"/>
                </w:rPr>
                <w:t>zhangzheng@csc.com.cn</w:t>
              </w:r>
            </w:hyperlink>
          </w:p>
          <w:p>
            <w:pPr>
              <w:pStyle w:val="TableParagraph"/>
              <w:spacing w:line="240" w:lineRule="auto" w:before="59"/>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范亚楠 </w:t>
            </w:r>
            <w:r>
              <w:rPr>
                <w:rFonts w:ascii="Times New Roman" w:hAnsi="Times New Roman" w:cs="Times New Roman" w:eastAsia="Times New Roman" w:hint="default"/>
                <w:sz w:val="16"/>
                <w:szCs w:val="16"/>
              </w:rPr>
              <w:t>021-68821600  </w:t>
            </w:r>
            <w:r>
              <w:rPr>
                <w:rFonts w:ascii="Times New Roman" w:hAnsi="Times New Roman" w:cs="Times New Roman" w:eastAsia="Times New Roman" w:hint="default"/>
                <w:spacing w:val="24"/>
                <w:sz w:val="16"/>
                <w:szCs w:val="16"/>
              </w:rPr>
              <w:t> </w:t>
            </w:r>
            <w:hyperlink r:id="rId454">
              <w:r>
                <w:rPr>
                  <w:rFonts w:ascii="Times New Roman" w:hAnsi="Times New Roman" w:cs="Times New Roman" w:eastAsia="Times New Roman" w:hint="default"/>
                  <w:sz w:val="16"/>
                  <w:szCs w:val="16"/>
                </w:rPr>
                <w:t>fanyanan@csc.com.cn</w:t>
              </w:r>
            </w:hyperlink>
          </w:p>
          <w:p>
            <w:pPr>
              <w:pStyle w:val="TableParagraph"/>
              <w:spacing w:line="240" w:lineRule="auto" w:before="59"/>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李绮绮 </w:t>
            </w:r>
            <w:r>
              <w:rPr>
                <w:rFonts w:ascii="Times New Roman" w:hAnsi="Times New Roman" w:cs="Times New Roman" w:eastAsia="Times New Roman" w:hint="default"/>
                <w:sz w:val="16"/>
                <w:szCs w:val="16"/>
              </w:rPr>
              <w:t>021-68821867  </w:t>
            </w:r>
            <w:r>
              <w:rPr>
                <w:rFonts w:ascii="Times New Roman" w:hAnsi="Times New Roman" w:cs="Times New Roman" w:eastAsia="Times New Roman" w:hint="default"/>
                <w:spacing w:val="22"/>
                <w:sz w:val="16"/>
                <w:szCs w:val="16"/>
              </w:rPr>
              <w:t> </w:t>
            </w:r>
            <w:hyperlink r:id="rId455">
              <w:r>
                <w:rPr>
                  <w:rFonts w:ascii="Times New Roman" w:hAnsi="Times New Roman" w:cs="Times New Roman" w:eastAsia="Times New Roman" w:hint="default"/>
                  <w:sz w:val="16"/>
                  <w:szCs w:val="16"/>
                </w:rPr>
                <w:t>liqiqi@csc.com.cn</w:t>
              </w:r>
            </w:hyperlink>
          </w:p>
          <w:p>
            <w:pPr>
              <w:pStyle w:val="TableParagraph"/>
              <w:spacing w:line="240" w:lineRule="auto" w:before="57"/>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薛姣 </w:t>
            </w:r>
            <w:r>
              <w:rPr>
                <w:rFonts w:ascii="Times New Roman" w:hAnsi="Times New Roman" w:cs="Times New Roman" w:eastAsia="Times New Roman" w:hint="default"/>
                <w:sz w:val="16"/>
                <w:szCs w:val="16"/>
              </w:rPr>
              <w:t>021-68821600  </w:t>
            </w:r>
            <w:r>
              <w:rPr>
                <w:rFonts w:ascii="Times New Roman" w:hAnsi="Times New Roman" w:cs="Times New Roman" w:eastAsia="Times New Roman" w:hint="default"/>
                <w:spacing w:val="22"/>
                <w:sz w:val="16"/>
                <w:szCs w:val="16"/>
              </w:rPr>
              <w:t> </w:t>
            </w:r>
            <w:hyperlink r:id="rId456">
              <w:r>
                <w:rPr>
                  <w:rFonts w:ascii="Times New Roman" w:hAnsi="Times New Roman" w:cs="Times New Roman" w:eastAsia="Times New Roman" w:hint="default"/>
                  <w:sz w:val="16"/>
                  <w:szCs w:val="16"/>
                </w:rPr>
                <w:t>xuejiao@csc.com.cn</w:t>
              </w:r>
            </w:hyperlink>
          </w:p>
          <w:p>
            <w:pPr>
              <w:pStyle w:val="TableParagraph"/>
              <w:spacing w:line="240" w:lineRule="auto" w:before="59"/>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王定润 </w:t>
            </w:r>
            <w:r>
              <w:rPr>
                <w:rFonts w:ascii="Times New Roman" w:hAnsi="Times New Roman" w:cs="Times New Roman" w:eastAsia="Times New Roman" w:hint="default"/>
                <w:sz w:val="16"/>
                <w:szCs w:val="16"/>
              </w:rPr>
              <w:t>021-68801600  </w:t>
            </w:r>
            <w:r>
              <w:rPr>
                <w:rFonts w:ascii="Times New Roman" w:hAnsi="Times New Roman" w:cs="Times New Roman" w:eastAsia="Times New Roman" w:hint="default"/>
                <w:spacing w:val="17"/>
                <w:sz w:val="16"/>
                <w:szCs w:val="16"/>
              </w:rPr>
              <w:t> </w:t>
            </w:r>
            <w:hyperlink r:id="rId457">
              <w:r>
                <w:rPr>
                  <w:rFonts w:ascii="Times New Roman" w:hAnsi="Times New Roman" w:cs="Times New Roman" w:eastAsia="Times New Roman" w:hint="default"/>
                  <w:sz w:val="16"/>
                  <w:szCs w:val="16"/>
                </w:rPr>
                <w:t>wangdingrun@csc.com.cn</w:t>
              </w:r>
            </w:hyperlink>
          </w:p>
          <w:p>
            <w:pPr>
              <w:pStyle w:val="TableParagraph"/>
              <w:spacing w:line="240" w:lineRule="auto" w:before="8"/>
              <w:ind w:left="253" w:right="0"/>
              <w:jc w:val="left"/>
              <w:rPr>
                <w:rFonts w:ascii="Microsoft JhengHei" w:hAnsi="Microsoft JhengHei" w:cs="Microsoft JhengHei" w:eastAsia="Microsoft JhengHei" w:hint="default"/>
                <w:sz w:val="16"/>
                <w:szCs w:val="16"/>
              </w:rPr>
            </w:pPr>
            <w:r>
              <w:rPr>
                <w:rFonts w:ascii="Microsoft JhengHei" w:hAnsi="Microsoft JhengHei" w:cs="Microsoft JhengHei" w:eastAsia="Microsoft JhengHei" w:hint="default"/>
                <w:b/>
                <w:bCs/>
                <w:sz w:val="16"/>
                <w:szCs w:val="16"/>
              </w:rPr>
              <w:t>深广销售组</w:t>
            </w:r>
            <w:r>
              <w:rPr>
                <w:rFonts w:ascii="Microsoft JhengHei" w:hAnsi="Microsoft JhengHei" w:cs="Microsoft JhengHei" w:eastAsia="Microsoft JhengHei" w:hint="default"/>
                <w:sz w:val="16"/>
                <w:szCs w:val="16"/>
              </w:rPr>
            </w:r>
          </w:p>
          <w:p>
            <w:pPr>
              <w:pStyle w:val="TableParagraph"/>
              <w:spacing w:line="240" w:lineRule="auto" w:before="51"/>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曹莹 </w:t>
            </w:r>
            <w:r>
              <w:rPr>
                <w:rFonts w:ascii="Times New Roman" w:hAnsi="Times New Roman" w:cs="Times New Roman" w:eastAsia="Times New Roman" w:hint="default"/>
                <w:sz w:val="16"/>
                <w:szCs w:val="16"/>
              </w:rPr>
              <w:t>0755-82521369  </w:t>
            </w:r>
            <w:r>
              <w:rPr>
                <w:rFonts w:ascii="Times New Roman" w:hAnsi="Times New Roman" w:cs="Times New Roman" w:eastAsia="Times New Roman" w:hint="default"/>
                <w:spacing w:val="20"/>
                <w:sz w:val="16"/>
                <w:szCs w:val="16"/>
              </w:rPr>
              <w:t> </w:t>
            </w:r>
            <w:hyperlink r:id="rId458">
              <w:r>
                <w:rPr>
                  <w:rFonts w:ascii="Times New Roman" w:hAnsi="Times New Roman" w:cs="Times New Roman" w:eastAsia="Times New Roman" w:hint="default"/>
                  <w:sz w:val="16"/>
                  <w:szCs w:val="16"/>
                </w:rPr>
                <w:t>caoyingzgs@csc.com.cn</w:t>
              </w:r>
            </w:hyperlink>
          </w:p>
          <w:p>
            <w:pPr>
              <w:pStyle w:val="TableParagraph"/>
              <w:spacing w:line="240" w:lineRule="auto" w:before="59"/>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张苗苗 </w:t>
            </w:r>
            <w:r>
              <w:rPr>
                <w:rFonts w:ascii="Times New Roman" w:hAnsi="Times New Roman" w:cs="Times New Roman" w:eastAsia="Times New Roman" w:hint="default"/>
                <w:sz w:val="16"/>
                <w:szCs w:val="16"/>
              </w:rPr>
              <w:t>020-38381071  </w:t>
            </w:r>
            <w:r>
              <w:rPr>
                <w:rFonts w:ascii="Times New Roman" w:hAnsi="Times New Roman" w:cs="Times New Roman" w:eastAsia="Times New Roman" w:hint="default"/>
                <w:spacing w:val="19"/>
                <w:sz w:val="16"/>
                <w:szCs w:val="16"/>
              </w:rPr>
              <w:t> </w:t>
            </w:r>
            <w:hyperlink r:id="rId459">
              <w:r>
                <w:rPr>
                  <w:rFonts w:ascii="Times New Roman" w:hAnsi="Times New Roman" w:cs="Times New Roman" w:eastAsia="Times New Roman" w:hint="default"/>
                  <w:sz w:val="16"/>
                  <w:szCs w:val="16"/>
                </w:rPr>
                <w:t>zhangmiaomiao@csc.com.cn</w:t>
              </w:r>
            </w:hyperlink>
          </w:p>
          <w:p>
            <w:pPr>
              <w:pStyle w:val="TableParagraph"/>
              <w:tabs>
                <w:tab w:pos="1290" w:val="left" w:leader="none"/>
                <w:tab w:pos="2834" w:val="left" w:leader="none"/>
              </w:tabs>
              <w:spacing w:line="240" w:lineRule="auto" w:before="97"/>
              <w:ind w:left="253" w:right="0"/>
              <w:jc w:val="left"/>
              <w:rPr>
                <w:rFonts w:ascii="Times New Roman" w:hAnsi="Times New Roman" w:cs="Times New Roman" w:eastAsia="Times New Roman" w:hint="default"/>
                <w:sz w:val="16"/>
                <w:szCs w:val="16"/>
              </w:rPr>
            </w:pPr>
            <w:r>
              <w:rPr>
                <w:rFonts w:ascii="Times New Roman"/>
                <w:spacing w:val="-1"/>
                <w:sz w:val="16"/>
              </w:rPr>
              <w:t>XU</w:t>
              <w:tab/>
              <w:t>SHUFENG</w:t>
              <w:tab/>
              <w:t>0755-23953843</w:t>
            </w:r>
          </w:p>
          <w:p>
            <w:pPr>
              <w:pStyle w:val="TableParagraph"/>
              <w:spacing w:line="240" w:lineRule="auto" w:before="94"/>
              <w:ind w:left="253" w:right="0"/>
              <w:jc w:val="left"/>
              <w:rPr>
                <w:rFonts w:ascii="Times New Roman" w:hAnsi="Times New Roman" w:cs="Times New Roman" w:eastAsia="Times New Roman" w:hint="default"/>
                <w:sz w:val="16"/>
                <w:szCs w:val="16"/>
              </w:rPr>
            </w:pPr>
            <w:hyperlink r:id="rId460">
              <w:r>
                <w:rPr>
                  <w:rFonts w:ascii="Times New Roman"/>
                  <w:sz w:val="16"/>
                </w:rPr>
                <w:t>xushufeng@csc.com.cn</w:t>
              </w:r>
            </w:hyperlink>
          </w:p>
          <w:p>
            <w:pPr>
              <w:pStyle w:val="TableParagraph"/>
              <w:spacing w:line="240" w:lineRule="auto" w:before="59"/>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程一天 </w:t>
            </w:r>
            <w:r>
              <w:rPr>
                <w:rFonts w:ascii="Times New Roman" w:hAnsi="Times New Roman" w:cs="Times New Roman" w:eastAsia="Times New Roman" w:hint="default"/>
                <w:sz w:val="16"/>
                <w:szCs w:val="16"/>
              </w:rPr>
              <w:t>0755-82521369  </w:t>
            </w:r>
            <w:r>
              <w:rPr>
                <w:rFonts w:ascii="Times New Roman" w:hAnsi="Times New Roman" w:cs="Times New Roman" w:eastAsia="Times New Roman" w:hint="default"/>
                <w:spacing w:val="18"/>
                <w:sz w:val="16"/>
                <w:szCs w:val="16"/>
              </w:rPr>
              <w:t> </w:t>
            </w:r>
            <w:hyperlink r:id="rId461">
              <w:r>
                <w:rPr>
                  <w:rFonts w:ascii="Times New Roman" w:hAnsi="Times New Roman" w:cs="Times New Roman" w:eastAsia="Times New Roman" w:hint="default"/>
                  <w:sz w:val="16"/>
                  <w:szCs w:val="16"/>
                </w:rPr>
                <w:t>chengyitian@csc.com.cn</w:t>
              </w:r>
            </w:hyperlink>
          </w:p>
          <w:p>
            <w:pPr>
              <w:pStyle w:val="TableParagraph"/>
              <w:spacing w:line="240" w:lineRule="auto" w:before="50"/>
              <w:ind w:left="253" w:right="0"/>
              <w:jc w:val="left"/>
              <w:rPr>
                <w:rFonts w:ascii="Times New Roman" w:hAnsi="Times New Roman" w:cs="Times New Roman" w:eastAsia="Times New Roman" w:hint="default"/>
                <w:sz w:val="16"/>
                <w:szCs w:val="16"/>
              </w:rPr>
            </w:pPr>
            <w:r>
              <w:rPr>
                <w:rFonts w:ascii="宋体" w:hAnsi="宋体" w:cs="宋体" w:eastAsia="宋体" w:hint="default"/>
                <w:sz w:val="16"/>
                <w:szCs w:val="16"/>
              </w:rPr>
              <w:t>陈培楷 </w:t>
            </w:r>
            <w:r>
              <w:rPr>
                <w:rFonts w:ascii="Times New Roman" w:hAnsi="Times New Roman" w:cs="Times New Roman" w:eastAsia="Times New Roman" w:hint="default"/>
                <w:sz w:val="16"/>
                <w:szCs w:val="16"/>
              </w:rPr>
              <w:t>020-38381989  </w:t>
            </w:r>
            <w:r>
              <w:rPr>
                <w:rFonts w:ascii="Times New Roman" w:hAnsi="Times New Roman" w:cs="Times New Roman" w:eastAsia="Times New Roman" w:hint="default"/>
                <w:spacing w:val="22"/>
                <w:sz w:val="16"/>
                <w:szCs w:val="16"/>
              </w:rPr>
              <w:t> </w:t>
            </w:r>
            <w:hyperlink r:id="rId462">
              <w:r>
                <w:rPr>
                  <w:rFonts w:ascii="Times New Roman" w:hAnsi="Times New Roman" w:cs="Times New Roman" w:eastAsia="Times New Roman" w:hint="default"/>
                  <w:sz w:val="16"/>
                  <w:szCs w:val="16"/>
                </w:rPr>
                <w:t>chenpeikai@csc.com.cn</w:t>
              </w:r>
            </w:hyperlink>
          </w:p>
        </w:tc>
      </w:tr>
    </w:tbl>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5" w:after="0"/>
        <w:ind w:right="0"/>
        <w:rPr>
          <w:rFonts w:ascii="宋体" w:hAnsi="宋体" w:cs="宋体" w:eastAsia="宋体" w:hint="default"/>
          <w:sz w:val="25"/>
          <w:szCs w:val="25"/>
        </w:rPr>
      </w:pPr>
    </w:p>
    <w:p>
      <w:pPr>
        <w:spacing w:line="20" w:lineRule="exact"/>
        <w:ind w:left="123" w:right="0" w:firstLine="0"/>
        <w:rPr>
          <w:rFonts w:ascii="宋体" w:hAnsi="宋体" w:cs="宋体" w:eastAsia="宋体" w:hint="default"/>
          <w:sz w:val="2"/>
          <w:szCs w:val="2"/>
        </w:rPr>
      </w:pPr>
      <w:r>
        <w:rPr>
          <w:rFonts w:ascii="宋体" w:hAnsi="宋体" w:cs="宋体" w:eastAsia="宋体"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宋体" w:hAnsi="宋体" w:cs="宋体" w:eastAsia="宋体" w:hint="default"/>
          <w:sz w:val="2"/>
          <w:szCs w:val="2"/>
        </w:rPr>
      </w:r>
    </w:p>
    <w:p>
      <w:pPr>
        <w:spacing w:after="0" w:line="20" w:lineRule="exact"/>
        <w:rPr>
          <w:rFonts w:ascii="宋体" w:hAnsi="宋体" w:cs="宋体" w:eastAsia="宋体" w:hint="default"/>
          <w:sz w:val="2"/>
          <w:szCs w:val="2"/>
        </w:rPr>
        <w:sectPr>
          <w:pgSz w:w="11910" w:h="16840"/>
          <w:pgMar w:header="851" w:footer="1011" w:top="1580" w:bottom="1200" w:left="1000" w:right="620"/>
        </w:sectPr>
      </w:pPr>
    </w:p>
    <w:p>
      <w:pPr>
        <w:spacing w:line="240" w:lineRule="auto" w:before="3"/>
        <w:ind w:right="0"/>
        <w:rPr>
          <w:rFonts w:ascii="宋体" w:hAnsi="宋体" w:cs="宋体" w:eastAsia="宋体" w:hint="default"/>
          <w:sz w:val="11"/>
          <w:szCs w:val="11"/>
        </w:rPr>
      </w:pPr>
      <w:r>
        <w:rPr/>
        <w:pict>
          <v:group style="position:absolute;margin-left:56.549999pt;margin-top:792.825989pt;width:482.25pt;height:.1pt;mso-position-horizontal-relative:page;mso-position-vertical-relative:page;z-index:21856" coordorigin="1131,15857" coordsize="9645,2">
            <v:shape style="position:absolute;left:1131;top:15857;width:9645;height:2" coordorigin="1131,15857" coordsize="9645,0" path="m1131,15857l10776,15857e" filled="false" stroked="true" strokeweight="2.050pt" strokecolor="#044e7d">
              <v:path arrowok="t"/>
            </v:shape>
            <w10:wrap type="none"/>
          </v:group>
        </w:pict>
      </w:r>
    </w:p>
    <w:p>
      <w:pPr>
        <w:spacing w:before="0"/>
        <w:ind w:left="0" w:right="471" w:firstLine="0"/>
        <w:jc w:val="right"/>
        <w:rPr>
          <w:rFonts w:ascii="宋体" w:hAnsi="宋体" w:cs="宋体" w:eastAsia="宋体" w:hint="default"/>
          <w:sz w:val="16"/>
          <w:szCs w:val="16"/>
        </w:rPr>
      </w:pPr>
      <w:r>
        <w:rPr>
          <w:rFonts w:ascii="宋体" w:hAnsi="宋体" w:cs="宋体" w:eastAsia="宋体" w:hint="default"/>
          <w:color w:val="044E7D"/>
          <w:spacing w:val="-1"/>
          <w:sz w:val="16"/>
          <w:szCs w:val="16"/>
        </w:rPr>
        <w:t>行业深度研究报告</w:t>
      </w:r>
      <w:r>
        <w:rPr>
          <w:rFonts w:ascii="宋体" w:hAnsi="宋体" w:cs="宋体" w:eastAsia="宋体" w:hint="default"/>
          <w:spacing w:val="-1"/>
          <w:sz w:val="16"/>
          <w:szCs w:val="16"/>
        </w:rPr>
      </w:r>
    </w:p>
    <w:p>
      <w:pPr>
        <w:spacing w:line="240" w:lineRule="auto" w:before="6"/>
        <w:ind w:right="0"/>
        <w:rPr>
          <w:rFonts w:ascii="宋体" w:hAnsi="宋体" w:cs="宋体" w:eastAsia="宋体" w:hint="default"/>
          <w:sz w:val="24"/>
          <w:szCs w:val="24"/>
        </w:rPr>
      </w:pPr>
    </w:p>
    <w:p>
      <w:pPr>
        <w:spacing w:line="413" w:lineRule="exact" w:before="0"/>
        <w:ind w:left="192" w:right="5572" w:firstLine="0"/>
        <w:jc w:val="left"/>
        <w:rPr>
          <w:rFonts w:ascii="Microsoft JhengHei" w:hAnsi="Microsoft JhengHei" w:cs="Microsoft JhengHei" w:eastAsia="Microsoft JhengHei" w:hint="default"/>
          <w:sz w:val="28"/>
          <w:szCs w:val="28"/>
        </w:rPr>
      </w:pPr>
      <w:r>
        <w:rPr>
          <w:rFonts w:ascii="Microsoft JhengHei" w:hAnsi="Microsoft JhengHei" w:cs="Microsoft JhengHei" w:eastAsia="Microsoft JhengHei" w:hint="default"/>
          <w:b/>
          <w:bCs/>
          <w:color w:val="044E7D"/>
          <w:sz w:val="28"/>
          <w:szCs w:val="28"/>
        </w:rPr>
        <w:t>评级说明</w:t>
      </w:r>
      <w:r>
        <w:rPr>
          <w:rFonts w:ascii="Microsoft JhengHei" w:hAnsi="Microsoft JhengHei" w:cs="Microsoft JhengHei" w:eastAsia="Microsoft JhengHei" w:hint="default"/>
          <w:sz w:val="28"/>
          <w:szCs w:val="28"/>
        </w:rPr>
      </w:r>
    </w:p>
    <w:p>
      <w:pPr>
        <w:pStyle w:val="BodyText"/>
        <w:spacing w:line="491" w:lineRule="auto" w:before="132"/>
        <w:ind w:left="192" w:right="5572"/>
        <w:jc w:val="left"/>
      </w:pPr>
      <w:r>
        <w:rPr/>
        <w:t>以上证指数或者深证综指的涨跌幅为基准。 买入：未来</w:t>
      </w:r>
      <w:r>
        <w:rPr>
          <w:spacing w:val="-52"/>
        </w:rPr>
        <w:t> </w:t>
      </w:r>
      <w:r>
        <w:rPr>
          <w:rFonts w:ascii="Times New Roman" w:hAnsi="Times New Roman" w:cs="Times New Roman" w:eastAsia="Times New Roman" w:hint="default"/>
        </w:rPr>
        <w:t>6</w:t>
      </w:r>
      <w:r>
        <w:rPr>
          <w:rFonts w:ascii="Times New Roman" w:hAnsi="Times New Roman" w:cs="Times New Roman" w:eastAsia="Times New Roman" w:hint="default"/>
          <w:spacing w:val="-2"/>
        </w:rPr>
        <w:t> </w:t>
      </w:r>
      <w:r>
        <w:rPr/>
        <w:t>个月内相对超出市场表现</w:t>
      </w:r>
      <w:r>
        <w:rPr>
          <w:spacing w:val="-52"/>
        </w:rPr>
        <w:t> </w:t>
      </w:r>
      <w:r>
        <w:rPr>
          <w:rFonts w:ascii="Times New Roman" w:hAnsi="Times New Roman" w:cs="Times New Roman" w:eastAsia="Times New Roman" w:hint="default"/>
        </w:rPr>
        <w:t>15</w:t>
      </w:r>
      <w:r>
        <w:rPr/>
        <w:t>％以上； 增持：未来 </w:t>
      </w:r>
      <w:r>
        <w:rPr>
          <w:rFonts w:ascii="Times New Roman" w:hAnsi="Times New Roman" w:cs="Times New Roman" w:eastAsia="Times New Roman" w:hint="default"/>
        </w:rPr>
        <w:t>6 </w:t>
      </w:r>
      <w:r>
        <w:rPr/>
        <w:t>个月内相对超出市场表现 </w:t>
      </w:r>
      <w:r>
        <w:rPr>
          <w:rFonts w:ascii="Times New Roman" w:hAnsi="Times New Roman" w:cs="Times New Roman" w:eastAsia="Times New Roman" w:hint="default"/>
        </w:rPr>
        <w:t>5</w:t>
      </w:r>
      <w:r>
        <w:rPr/>
        <w:t>—</w:t>
      </w:r>
      <w:r>
        <w:rPr>
          <w:rFonts w:ascii="Times New Roman" w:hAnsi="Times New Roman" w:cs="Times New Roman" w:eastAsia="Times New Roman" w:hint="default"/>
        </w:rPr>
        <w:t>15</w:t>
      </w:r>
      <w:r>
        <w:rPr/>
        <w:t>％； 中性：未来</w:t>
      </w:r>
      <w:r>
        <w:rPr>
          <w:spacing w:val="-55"/>
        </w:rPr>
        <w:t> </w:t>
      </w:r>
      <w:r>
        <w:rPr>
          <w:rFonts w:ascii="Times New Roman" w:hAnsi="Times New Roman" w:cs="Times New Roman" w:eastAsia="Times New Roman" w:hint="default"/>
        </w:rPr>
        <w:t>6 </w:t>
      </w:r>
      <w:r>
        <w:rPr/>
        <w:t>个月内相对市场表现在</w:t>
      </w:r>
      <w:r>
        <w:rPr>
          <w:rFonts w:ascii="Times New Roman" w:hAnsi="Times New Roman" w:cs="Times New Roman" w:eastAsia="Times New Roman" w:hint="default"/>
        </w:rPr>
        <w:t>-5</w:t>
      </w:r>
      <w:r>
        <w:rPr/>
        <w:t>—</w:t>
      </w:r>
      <w:r>
        <w:rPr>
          <w:rFonts w:ascii="Times New Roman" w:hAnsi="Times New Roman" w:cs="Times New Roman" w:eastAsia="Times New Roman" w:hint="default"/>
        </w:rPr>
        <w:t>5</w:t>
      </w:r>
      <w:r>
        <w:rPr/>
        <w:t>％之间； 减持：未来 </w:t>
      </w:r>
      <w:r>
        <w:rPr>
          <w:rFonts w:ascii="Times New Roman" w:hAnsi="Times New Roman" w:cs="Times New Roman" w:eastAsia="Times New Roman" w:hint="default"/>
        </w:rPr>
        <w:t>6 </w:t>
      </w:r>
      <w:r>
        <w:rPr/>
        <w:t>个月内相对弱于市场表现 </w:t>
      </w:r>
      <w:r>
        <w:rPr>
          <w:rFonts w:ascii="Times New Roman" w:hAnsi="Times New Roman" w:cs="Times New Roman" w:eastAsia="Times New Roman" w:hint="default"/>
        </w:rPr>
        <w:t>5</w:t>
      </w:r>
      <w:r>
        <w:rPr/>
        <w:t>—</w:t>
      </w:r>
      <w:r>
        <w:rPr>
          <w:rFonts w:ascii="Times New Roman" w:hAnsi="Times New Roman" w:cs="Times New Roman" w:eastAsia="Times New Roman" w:hint="default"/>
        </w:rPr>
        <w:t>15</w:t>
      </w:r>
      <w:r>
        <w:rPr/>
        <w:t>％； 卖出：未来</w:t>
      </w:r>
      <w:r>
        <w:rPr>
          <w:spacing w:val="-52"/>
        </w:rPr>
        <w:t> </w:t>
      </w:r>
      <w:r>
        <w:rPr>
          <w:rFonts w:ascii="Times New Roman" w:hAnsi="Times New Roman" w:cs="Times New Roman" w:eastAsia="Times New Roman" w:hint="default"/>
        </w:rPr>
        <w:t>6</w:t>
      </w:r>
      <w:r>
        <w:rPr>
          <w:rFonts w:ascii="Times New Roman" w:hAnsi="Times New Roman" w:cs="Times New Roman" w:eastAsia="Times New Roman" w:hint="default"/>
          <w:spacing w:val="-2"/>
        </w:rPr>
        <w:t> </w:t>
      </w:r>
      <w:r>
        <w:rPr/>
        <w:t>个月内相对弱于市场表现</w:t>
      </w:r>
      <w:r>
        <w:rPr>
          <w:spacing w:val="-52"/>
        </w:rPr>
        <w:t> </w:t>
      </w:r>
      <w:r>
        <w:rPr>
          <w:rFonts w:ascii="Times New Roman" w:hAnsi="Times New Roman" w:cs="Times New Roman" w:eastAsia="Times New Roman" w:hint="default"/>
        </w:rPr>
        <w:t>15</w:t>
      </w:r>
      <w:r>
        <w:rPr/>
        <w:t>％以上。</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4"/>
        <w:ind w:right="0"/>
        <w:rPr>
          <w:rFonts w:ascii="宋体" w:hAnsi="宋体" w:cs="宋体" w:eastAsia="宋体" w:hint="default"/>
          <w:sz w:val="15"/>
          <w:szCs w:val="15"/>
        </w:rPr>
      </w:pPr>
    </w:p>
    <w:p>
      <w:pPr>
        <w:spacing w:before="0"/>
        <w:ind w:left="192" w:right="5572" w:firstLine="0"/>
        <w:jc w:val="left"/>
        <w:rPr>
          <w:rFonts w:ascii="Microsoft JhengHei" w:hAnsi="Microsoft JhengHei" w:cs="Microsoft JhengHei" w:eastAsia="Microsoft JhengHei" w:hint="default"/>
          <w:sz w:val="28"/>
          <w:szCs w:val="28"/>
        </w:rPr>
      </w:pPr>
      <w:r>
        <w:rPr>
          <w:rFonts w:ascii="Microsoft JhengHei" w:hAnsi="Microsoft JhengHei" w:cs="Microsoft JhengHei" w:eastAsia="Microsoft JhengHei" w:hint="default"/>
          <w:b/>
          <w:bCs/>
          <w:color w:val="044E7D"/>
          <w:sz w:val="28"/>
          <w:szCs w:val="28"/>
        </w:rPr>
        <w:t>重要声明</w:t>
      </w:r>
      <w:r>
        <w:rPr>
          <w:rFonts w:ascii="Microsoft JhengHei" w:hAnsi="Microsoft JhengHei" w:cs="Microsoft JhengHei" w:eastAsia="Microsoft JhengHei" w:hint="default"/>
          <w:sz w:val="28"/>
          <w:szCs w:val="28"/>
        </w:rPr>
      </w:r>
    </w:p>
    <w:p>
      <w:pPr>
        <w:spacing w:line="234" w:lineRule="exact" w:before="130"/>
        <w:ind w:left="550" w:right="316" w:firstLine="0"/>
        <w:jc w:val="left"/>
        <w:rPr>
          <w:rFonts w:ascii="宋体" w:hAnsi="宋体" w:cs="宋体" w:eastAsia="宋体" w:hint="default"/>
          <w:sz w:val="18"/>
          <w:szCs w:val="18"/>
        </w:rPr>
      </w:pPr>
      <w:r>
        <w:rPr>
          <w:rFonts w:ascii="宋体" w:hAnsi="宋体" w:cs="宋体" w:eastAsia="宋体" w:hint="default"/>
          <w:color w:val="999999"/>
          <w:sz w:val="18"/>
          <w:szCs w:val="18"/>
        </w:rPr>
        <w:t>本报告仅供本公司的客户使用，本公司不会仅因接收人收到本报告而视其为客户。 本报告的信息均来源于本公司认为可信的公开资料，但本公司及研究人员对这些信息的准确性和完整性不作任何保证，</w:t>
      </w:r>
      <w:r>
        <w:rPr>
          <w:rFonts w:ascii="宋体" w:hAnsi="宋体" w:cs="宋体" w:eastAsia="宋体" w:hint="default"/>
          <w:sz w:val="18"/>
          <w:szCs w:val="18"/>
        </w:rPr>
      </w:r>
    </w:p>
    <w:p>
      <w:pPr>
        <w:spacing w:line="232" w:lineRule="exact" w:before="3"/>
        <w:ind w:left="192" w:right="408" w:firstLine="0"/>
        <w:jc w:val="both"/>
        <w:rPr>
          <w:rFonts w:ascii="宋体" w:hAnsi="宋体" w:cs="宋体" w:eastAsia="宋体" w:hint="default"/>
          <w:sz w:val="18"/>
          <w:szCs w:val="18"/>
        </w:rPr>
      </w:pPr>
      <w:r>
        <w:rPr>
          <w:rFonts w:ascii="宋体" w:hAnsi="宋体" w:cs="宋体" w:eastAsia="宋体" w:hint="default"/>
          <w:color w:val="999999"/>
          <w:spacing w:val="-2"/>
          <w:sz w:val="18"/>
          <w:szCs w:val="18"/>
        </w:rPr>
        <w:t>也不保证本报告所包含的信息或建议在本报告发出后不会发生任何变更，且本报告中的资料、意见和预测均仅反映本报告发</w:t>
      </w:r>
      <w:r>
        <w:rPr>
          <w:rFonts w:ascii="宋体" w:hAnsi="宋体" w:cs="宋体" w:eastAsia="宋体" w:hint="default"/>
          <w:color w:val="999999"/>
          <w:sz w:val="18"/>
          <w:szCs w:val="18"/>
        </w:rPr>
        <w:t> </w:t>
      </w:r>
      <w:r>
        <w:rPr>
          <w:rFonts w:ascii="宋体" w:hAnsi="宋体" w:cs="宋体" w:eastAsia="宋体" w:hint="default"/>
          <w:color w:val="999999"/>
          <w:sz w:val="18"/>
          <w:szCs w:val="18"/>
        </w:rPr>
      </w:r>
      <w:r>
        <w:rPr>
          <w:rFonts w:ascii="宋体" w:hAnsi="宋体" w:cs="宋体" w:eastAsia="宋体" w:hint="default"/>
          <w:color w:val="999999"/>
          <w:spacing w:val="-2"/>
          <w:sz w:val="18"/>
          <w:szCs w:val="18"/>
        </w:rPr>
        <w:t>布时的资料、意见和预测，可能在随后会作出调整。我们已力求报告内容的客观、公正，但文中的观点、结论和建议仅供参</w:t>
      </w:r>
      <w:r>
        <w:rPr>
          <w:rFonts w:ascii="宋体" w:hAnsi="宋体" w:cs="宋体" w:eastAsia="宋体" w:hint="default"/>
          <w:color w:val="999999"/>
          <w:sz w:val="18"/>
          <w:szCs w:val="18"/>
        </w:rPr>
        <w:t> </w:t>
      </w:r>
      <w:r>
        <w:rPr>
          <w:rFonts w:ascii="宋体" w:hAnsi="宋体" w:cs="宋体" w:eastAsia="宋体" w:hint="default"/>
          <w:color w:val="999999"/>
          <w:sz w:val="18"/>
          <w:szCs w:val="18"/>
        </w:rPr>
      </w:r>
      <w:r>
        <w:rPr>
          <w:rFonts w:ascii="宋体" w:hAnsi="宋体" w:cs="宋体" w:eastAsia="宋体" w:hint="default"/>
          <w:color w:val="999999"/>
          <w:spacing w:val="-2"/>
          <w:sz w:val="18"/>
          <w:szCs w:val="18"/>
        </w:rPr>
        <w:t>考，不构成投资者在投资、法律、会计或税务等方面的最终操作建议。本公司不就报告中的内容对投资者作出的最终操作建</w:t>
      </w:r>
      <w:r>
        <w:rPr>
          <w:rFonts w:ascii="宋体" w:hAnsi="宋体" w:cs="宋体" w:eastAsia="宋体" w:hint="default"/>
          <w:spacing w:val="-2"/>
          <w:sz w:val="18"/>
          <w:szCs w:val="18"/>
        </w:rPr>
      </w:r>
    </w:p>
    <w:p>
      <w:pPr>
        <w:spacing w:line="232" w:lineRule="exact" w:before="3"/>
        <w:ind w:left="192" w:right="316" w:firstLine="0"/>
        <w:jc w:val="left"/>
        <w:rPr>
          <w:rFonts w:ascii="宋体" w:hAnsi="宋体" w:cs="宋体" w:eastAsia="宋体" w:hint="default"/>
          <w:sz w:val="18"/>
          <w:szCs w:val="18"/>
        </w:rPr>
      </w:pPr>
      <w:r>
        <w:rPr>
          <w:rFonts w:ascii="宋体" w:hAnsi="宋体" w:cs="宋体" w:eastAsia="宋体" w:hint="default"/>
          <w:color w:val="999999"/>
          <w:spacing w:val="-2"/>
          <w:sz w:val="18"/>
          <w:szCs w:val="18"/>
        </w:rPr>
        <w:t>议做任何担保，没有任何形式的分享证券投资收益或者分担证券投资损失的书面或口头承诺。投资者应自主作出投资决策并</w:t>
      </w:r>
      <w:r>
        <w:rPr>
          <w:rFonts w:ascii="宋体" w:hAnsi="宋体" w:cs="宋体" w:eastAsia="宋体" w:hint="default"/>
          <w:color w:val="999999"/>
          <w:sz w:val="18"/>
          <w:szCs w:val="18"/>
        </w:rPr>
        <w:t> </w:t>
      </w:r>
      <w:r>
        <w:rPr>
          <w:rFonts w:ascii="宋体" w:hAnsi="宋体" w:cs="宋体" w:eastAsia="宋体" w:hint="default"/>
          <w:color w:val="999999"/>
          <w:sz w:val="18"/>
          <w:szCs w:val="18"/>
        </w:rPr>
        <w:t>自行承担投资风险，据本报告做出的任何决策与本公司和本报告作者无关。</w:t>
      </w:r>
      <w:r>
        <w:rPr>
          <w:rFonts w:ascii="宋体" w:hAnsi="宋体" w:cs="宋体" w:eastAsia="宋体" w:hint="default"/>
          <w:sz w:val="18"/>
          <w:szCs w:val="18"/>
        </w:rPr>
      </w:r>
    </w:p>
    <w:p>
      <w:pPr>
        <w:spacing w:line="232" w:lineRule="exact" w:before="0"/>
        <w:ind w:left="192" w:right="415" w:firstLine="358"/>
        <w:jc w:val="both"/>
        <w:rPr>
          <w:rFonts w:ascii="宋体" w:hAnsi="宋体" w:cs="宋体" w:eastAsia="宋体" w:hint="default"/>
          <w:sz w:val="18"/>
          <w:szCs w:val="18"/>
        </w:rPr>
      </w:pPr>
      <w:r>
        <w:rPr>
          <w:rFonts w:ascii="宋体" w:hAnsi="宋体" w:cs="宋体" w:eastAsia="宋体" w:hint="default"/>
          <w:color w:val="999999"/>
          <w:spacing w:val="-2"/>
          <w:sz w:val="18"/>
          <w:szCs w:val="18"/>
        </w:rPr>
        <w:t>在法律允许的情况下，本公司及其关联机构可能会持有本报告中提到的公司所发行的证券并进行交易，也可能为这些公</w:t>
      </w:r>
      <w:r>
        <w:rPr>
          <w:rFonts w:ascii="宋体" w:hAnsi="宋体" w:cs="宋体" w:eastAsia="宋体" w:hint="default"/>
          <w:color w:val="999999"/>
          <w:sz w:val="18"/>
          <w:szCs w:val="18"/>
        </w:rPr>
        <w:t> </w:t>
      </w:r>
      <w:r>
        <w:rPr>
          <w:rFonts w:ascii="宋体" w:hAnsi="宋体" w:cs="宋体" w:eastAsia="宋体" w:hint="default"/>
          <w:color w:val="999999"/>
          <w:sz w:val="18"/>
          <w:szCs w:val="18"/>
        </w:rPr>
        <w:t>司提供或者争取提供投资银行、财务顾问或类似的金融服务。</w:t>
      </w:r>
      <w:r>
        <w:rPr>
          <w:rFonts w:ascii="宋体" w:hAnsi="宋体" w:cs="宋体" w:eastAsia="宋体" w:hint="default"/>
          <w:sz w:val="18"/>
          <w:szCs w:val="18"/>
        </w:rPr>
      </w:r>
    </w:p>
    <w:p>
      <w:pPr>
        <w:spacing w:line="232" w:lineRule="exact" w:before="3"/>
        <w:ind w:left="192" w:right="409" w:firstLine="358"/>
        <w:jc w:val="both"/>
        <w:rPr>
          <w:rFonts w:ascii="宋体" w:hAnsi="宋体" w:cs="宋体" w:eastAsia="宋体" w:hint="default"/>
          <w:sz w:val="18"/>
          <w:szCs w:val="18"/>
        </w:rPr>
      </w:pPr>
      <w:r>
        <w:rPr>
          <w:rFonts w:ascii="宋体" w:hAnsi="宋体" w:cs="宋体" w:eastAsia="宋体" w:hint="default"/>
          <w:color w:val="999999"/>
          <w:sz w:val="18"/>
          <w:szCs w:val="18"/>
        </w:rPr>
        <w:t>本报告版权仅为本公司所有。未经本公司书面许可，任何机构和</w:t>
      </w:r>
      <w:r>
        <w:rPr>
          <w:rFonts w:ascii="Times New Roman" w:hAnsi="Times New Roman" w:cs="Times New Roman" w:eastAsia="Times New Roman" w:hint="default"/>
          <w:color w:val="999999"/>
          <w:sz w:val="18"/>
          <w:szCs w:val="18"/>
        </w:rPr>
        <w:t>/</w:t>
      </w:r>
      <w:r>
        <w:rPr>
          <w:rFonts w:ascii="宋体" w:hAnsi="宋体" w:cs="宋体" w:eastAsia="宋体" w:hint="default"/>
          <w:color w:val="999999"/>
          <w:sz w:val="18"/>
          <w:szCs w:val="18"/>
        </w:rPr>
        <w:t>或个人不得以任何形式翻版、复制和发布本报告。任 </w:t>
      </w:r>
      <w:r>
        <w:rPr>
          <w:rFonts w:ascii="宋体" w:hAnsi="宋体" w:cs="宋体" w:eastAsia="宋体" w:hint="default"/>
          <w:color w:val="999999"/>
          <w:spacing w:val="-5"/>
          <w:sz w:val="18"/>
          <w:szCs w:val="18"/>
        </w:rPr>
        <w:t>何机构和个人如引用、刊发本报告，须同时注明出处为中信建投证券研究发展部，且不得对本报告进行任何有悖原意的引用、</w:t>
      </w:r>
      <w:r>
        <w:rPr>
          <w:rFonts w:ascii="宋体" w:hAnsi="宋体" w:cs="宋体" w:eastAsia="宋体" w:hint="default"/>
          <w:color w:val="999999"/>
          <w:sz w:val="18"/>
          <w:szCs w:val="18"/>
        </w:rPr>
        <w:t> </w:t>
      </w:r>
      <w:r>
        <w:rPr>
          <w:rFonts w:ascii="宋体" w:hAnsi="宋体" w:cs="宋体" w:eastAsia="宋体" w:hint="default"/>
          <w:color w:val="999999"/>
          <w:sz w:val="18"/>
          <w:szCs w:val="18"/>
        </w:rPr>
        <w:t>删节和</w:t>
      </w:r>
      <w:r>
        <w:rPr>
          <w:rFonts w:ascii="Times New Roman" w:hAnsi="Times New Roman" w:cs="Times New Roman" w:eastAsia="Times New Roman" w:hint="default"/>
          <w:color w:val="999999"/>
          <w:sz w:val="18"/>
          <w:szCs w:val="18"/>
        </w:rPr>
        <w:t>/</w:t>
      </w:r>
      <w:r>
        <w:rPr>
          <w:rFonts w:ascii="宋体" w:hAnsi="宋体" w:cs="宋体" w:eastAsia="宋体" w:hint="default"/>
          <w:color w:val="999999"/>
          <w:sz w:val="18"/>
          <w:szCs w:val="18"/>
        </w:rPr>
        <w:t>或修改。</w:t>
      </w:r>
      <w:r>
        <w:rPr>
          <w:rFonts w:ascii="宋体" w:hAnsi="宋体" w:cs="宋体" w:eastAsia="宋体" w:hint="default"/>
          <w:sz w:val="18"/>
          <w:szCs w:val="18"/>
        </w:rPr>
      </w:r>
    </w:p>
    <w:p>
      <w:pPr>
        <w:spacing w:line="212" w:lineRule="exact" w:before="0"/>
        <w:ind w:left="550" w:right="0" w:firstLine="0"/>
        <w:jc w:val="left"/>
        <w:rPr>
          <w:rFonts w:ascii="宋体" w:hAnsi="宋体" w:cs="宋体" w:eastAsia="宋体" w:hint="default"/>
          <w:sz w:val="18"/>
          <w:szCs w:val="18"/>
        </w:rPr>
      </w:pPr>
      <w:r>
        <w:rPr>
          <w:rFonts w:ascii="宋体" w:hAnsi="宋体" w:cs="宋体" w:eastAsia="宋体" w:hint="default"/>
          <w:color w:val="999999"/>
          <w:sz w:val="18"/>
          <w:szCs w:val="18"/>
        </w:rPr>
        <w:t>本公司具备证券投资咨询业务资格，且本文作者为在中国证券业协会登记注册的证券分析师，以勤勉尽责的职业态度，</w:t>
      </w:r>
      <w:r>
        <w:rPr>
          <w:rFonts w:ascii="宋体" w:hAnsi="宋体" w:cs="宋体" w:eastAsia="宋体" w:hint="default"/>
          <w:sz w:val="18"/>
          <w:szCs w:val="18"/>
        </w:rPr>
      </w:r>
    </w:p>
    <w:p>
      <w:pPr>
        <w:spacing w:line="232" w:lineRule="exact" w:before="24"/>
        <w:ind w:left="192" w:right="316" w:firstLine="0"/>
        <w:jc w:val="left"/>
        <w:rPr>
          <w:rFonts w:ascii="宋体" w:hAnsi="宋体" w:cs="宋体" w:eastAsia="宋体" w:hint="default"/>
          <w:sz w:val="18"/>
          <w:szCs w:val="18"/>
        </w:rPr>
      </w:pPr>
      <w:r>
        <w:rPr>
          <w:rFonts w:ascii="宋体" w:hAnsi="宋体" w:cs="宋体" w:eastAsia="宋体" w:hint="default"/>
          <w:color w:val="999999"/>
          <w:spacing w:val="-2"/>
          <w:sz w:val="18"/>
          <w:szCs w:val="18"/>
        </w:rPr>
        <w:t>独立、客观地出具本报告。本报告清晰准确地反映了作者的研究观点。本文作者不曾也将不会因本报告中的具体推荐意见或</w:t>
      </w:r>
      <w:r>
        <w:rPr>
          <w:rFonts w:ascii="宋体" w:hAnsi="宋体" w:cs="宋体" w:eastAsia="宋体" w:hint="default"/>
          <w:color w:val="999999"/>
          <w:sz w:val="18"/>
          <w:szCs w:val="18"/>
        </w:rPr>
        <w:t> </w:t>
      </w:r>
      <w:r>
        <w:rPr>
          <w:rFonts w:ascii="宋体" w:hAnsi="宋体" w:cs="宋体" w:eastAsia="宋体" w:hint="default"/>
          <w:color w:val="999999"/>
          <w:sz w:val="18"/>
          <w:szCs w:val="18"/>
        </w:rPr>
        <w:t>观点而直接或间接收到任何形式的补偿。</w:t>
      </w:r>
      <w:r>
        <w:rPr>
          <w:rFonts w:ascii="宋体" w:hAnsi="宋体" w:cs="宋体" w:eastAsia="宋体" w:hint="default"/>
          <w:sz w:val="18"/>
          <w:szCs w:val="18"/>
        </w:rPr>
      </w:r>
    </w:p>
    <w:p>
      <w:pPr>
        <w:spacing w:line="212" w:lineRule="exact" w:before="0"/>
        <w:ind w:left="550" w:right="5572" w:firstLine="0"/>
        <w:jc w:val="left"/>
        <w:rPr>
          <w:rFonts w:ascii="宋体" w:hAnsi="宋体" w:cs="宋体" w:eastAsia="宋体" w:hint="default"/>
          <w:sz w:val="18"/>
          <w:szCs w:val="18"/>
        </w:rPr>
      </w:pPr>
      <w:r>
        <w:rPr>
          <w:rFonts w:ascii="宋体" w:hAnsi="宋体" w:cs="宋体" w:eastAsia="宋体" w:hint="default"/>
          <w:color w:val="999999"/>
          <w:sz w:val="18"/>
          <w:szCs w:val="18"/>
        </w:rPr>
        <w:t>股市有风险，入市需谨慎。</w:t>
      </w:r>
      <w:r>
        <w:rPr>
          <w:rFonts w:ascii="宋体" w:hAnsi="宋体" w:cs="宋体" w:eastAsia="宋体" w:hint="default"/>
          <w:sz w:val="18"/>
          <w:szCs w:val="18"/>
        </w:rPr>
      </w:r>
    </w:p>
    <w:p>
      <w:pPr>
        <w:spacing w:line="240" w:lineRule="auto" w:before="0"/>
        <w:ind w:right="0"/>
        <w:rPr>
          <w:rFonts w:ascii="宋体" w:hAnsi="宋体" w:cs="宋体" w:eastAsia="宋体" w:hint="default"/>
          <w:sz w:val="18"/>
          <w:szCs w:val="18"/>
        </w:rPr>
      </w:pPr>
    </w:p>
    <w:p>
      <w:pPr>
        <w:spacing w:before="0"/>
        <w:ind w:left="192" w:right="5572" w:firstLine="0"/>
        <w:jc w:val="left"/>
        <w:rPr>
          <w:rFonts w:ascii="Microsoft JhengHei" w:hAnsi="Microsoft JhengHei" w:cs="Microsoft JhengHei" w:eastAsia="Microsoft JhengHei" w:hint="default"/>
          <w:sz w:val="28"/>
          <w:szCs w:val="28"/>
        </w:rPr>
      </w:pPr>
      <w:r>
        <w:rPr>
          <w:rFonts w:ascii="Microsoft JhengHei" w:hAnsi="Microsoft JhengHei" w:cs="Microsoft JhengHei" w:eastAsia="Microsoft JhengHei" w:hint="default"/>
          <w:b/>
          <w:bCs/>
          <w:color w:val="044E7D"/>
          <w:sz w:val="28"/>
          <w:szCs w:val="28"/>
        </w:rPr>
        <w:t>中信建投证券研究发展部</w:t>
      </w:r>
      <w:r>
        <w:rPr>
          <w:rFonts w:ascii="Microsoft JhengHei" w:hAnsi="Microsoft JhengHei" w:cs="Microsoft JhengHei" w:eastAsia="Microsoft JhengHei" w:hint="default"/>
          <w:sz w:val="28"/>
          <w:szCs w:val="28"/>
        </w:rPr>
      </w:r>
    </w:p>
    <w:p>
      <w:pPr>
        <w:spacing w:line="240" w:lineRule="auto" w:before="3" w:after="0"/>
        <w:ind w:right="0"/>
        <w:rPr>
          <w:rFonts w:ascii="Microsoft JhengHei" w:hAnsi="Microsoft JhengHei" w:cs="Microsoft JhengHei" w:eastAsia="Microsoft JhengHei" w:hint="default"/>
          <w:b/>
          <w:bCs/>
          <w:sz w:val="11"/>
          <w:szCs w:val="11"/>
        </w:rPr>
      </w:pPr>
    </w:p>
    <w:tbl>
      <w:tblPr>
        <w:tblW w:w="0" w:type="auto"/>
        <w:jc w:val="left"/>
        <w:tblInd w:w="101" w:type="dxa"/>
        <w:tblLayout w:type="fixed"/>
        <w:tblCellMar>
          <w:top w:w="0" w:type="dxa"/>
          <w:left w:w="0" w:type="dxa"/>
          <w:bottom w:w="0" w:type="dxa"/>
          <w:right w:w="0" w:type="dxa"/>
        </w:tblCellMar>
        <w:tblLook w:val="01E0"/>
      </w:tblPr>
      <w:tblGrid>
        <w:gridCol w:w="3034"/>
        <w:gridCol w:w="3577"/>
        <w:gridCol w:w="3426"/>
      </w:tblGrid>
      <w:tr>
        <w:trPr>
          <w:trHeight w:val="256" w:hRule="exact"/>
        </w:trPr>
        <w:tc>
          <w:tcPr>
            <w:tcW w:w="3034" w:type="dxa"/>
            <w:tcBorders>
              <w:top w:val="nil" w:sz="6" w:space="0" w:color="auto"/>
              <w:left w:val="nil" w:sz="6" w:space="0" w:color="auto"/>
              <w:bottom w:val="nil" w:sz="6" w:space="0" w:color="auto"/>
              <w:right w:val="nil" w:sz="6" w:space="0" w:color="auto"/>
            </w:tcBorders>
          </w:tcPr>
          <w:p>
            <w:pPr>
              <w:pStyle w:val="TableParagraph"/>
              <w:spacing w:line="222" w:lineRule="exact"/>
              <w:ind w:left="200" w:right="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北京</w:t>
            </w:r>
            <w:r>
              <w:rPr>
                <w:rFonts w:ascii="Microsoft JhengHei" w:hAnsi="Microsoft JhengHei" w:cs="Microsoft JhengHei" w:eastAsia="Microsoft JhengHei" w:hint="default"/>
                <w:sz w:val="20"/>
                <w:szCs w:val="20"/>
              </w:rPr>
            </w:r>
          </w:p>
        </w:tc>
        <w:tc>
          <w:tcPr>
            <w:tcW w:w="3577" w:type="dxa"/>
            <w:tcBorders>
              <w:top w:val="nil" w:sz="6" w:space="0" w:color="auto"/>
              <w:left w:val="nil" w:sz="6" w:space="0" w:color="auto"/>
              <w:bottom w:val="nil" w:sz="6" w:space="0" w:color="auto"/>
              <w:right w:val="nil" w:sz="6" w:space="0" w:color="auto"/>
            </w:tcBorders>
          </w:tcPr>
          <w:p>
            <w:pPr>
              <w:pStyle w:val="TableParagraph"/>
              <w:spacing w:line="222" w:lineRule="exact"/>
              <w:ind w:left="135" w:right="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上海</w:t>
            </w:r>
            <w:r>
              <w:rPr>
                <w:rFonts w:ascii="Microsoft JhengHei" w:hAnsi="Microsoft JhengHei" w:cs="Microsoft JhengHei" w:eastAsia="Microsoft JhengHei" w:hint="default"/>
                <w:sz w:val="20"/>
                <w:szCs w:val="20"/>
              </w:rPr>
            </w:r>
          </w:p>
        </w:tc>
        <w:tc>
          <w:tcPr>
            <w:tcW w:w="3426" w:type="dxa"/>
            <w:tcBorders>
              <w:top w:val="nil" w:sz="6" w:space="0" w:color="auto"/>
              <w:left w:val="nil" w:sz="6" w:space="0" w:color="auto"/>
              <w:bottom w:val="nil" w:sz="6" w:space="0" w:color="auto"/>
              <w:right w:val="nil" w:sz="6" w:space="0" w:color="auto"/>
            </w:tcBorders>
          </w:tcPr>
          <w:p>
            <w:pPr>
              <w:pStyle w:val="TableParagraph"/>
              <w:spacing w:line="222" w:lineRule="exact"/>
              <w:ind w:left="93" w:right="0"/>
              <w:jc w:val="left"/>
              <w:rPr>
                <w:rFonts w:ascii="Microsoft JhengHei" w:hAnsi="Microsoft JhengHei" w:cs="Microsoft JhengHei" w:eastAsia="Microsoft JhengHei" w:hint="default"/>
                <w:sz w:val="20"/>
                <w:szCs w:val="20"/>
              </w:rPr>
            </w:pPr>
            <w:r>
              <w:rPr>
                <w:rFonts w:ascii="Microsoft JhengHei" w:hAnsi="Microsoft JhengHei" w:cs="Microsoft JhengHei" w:eastAsia="Microsoft JhengHei" w:hint="default"/>
                <w:b/>
                <w:bCs/>
                <w:sz w:val="20"/>
                <w:szCs w:val="20"/>
              </w:rPr>
              <w:t>深圳</w:t>
            </w:r>
            <w:r>
              <w:rPr>
                <w:rFonts w:ascii="Microsoft JhengHei" w:hAnsi="Microsoft JhengHei" w:cs="Microsoft JhengHei" w:eastAsia="Microsoft JhengHei" w:hint="default"/>
                <w:sz w:val="20"/>
                <w:szCs w:val="20"/>
              </w:rPr>
            </w:r>
          </w:p>
        </w:tc>
      </w:tr>
      <w:tr>
        <w:trPr>
          <w:trHeight w:val="629" w:hRule="exact"/>
        </w:trPr>
        <w:tc>
          <w:tcPr>
            <w:tcW w:w="3034" w:type="dxa"/>
            <w:tcBorders>
              <w:top w:val="nil" w:sz="6" w:space="0" w:color="auto"/>
              <w:left w:val="nil" w:sz="6" w:space="0" w:color="auto"/>
              <w:bottom w:val="nil" w:sz="6" w:space="0" w:color="auto"/>
              <w:right w:val="nil" w:sz="6" w:space="0" w:color="auto"/>
            </w:tcBorders>
          </w:tcPr>
          <w:p>
            <w:pPr>
              <w:pStyle w:val="TableParagraph"/>
              <w:spacing w:line="271" w:lineRule="exact"/>
              <w:ind w:left="200" w:right="0"/>
              <w:jc w:val="left"/>
              <w:rPr>
                <w:rFonts w:ascii="Times New Roman" w:hAnsi="Times New Roman" w:cs="Times New Roman" w:eastAsia="Times New Roman" w:hint="default"/>
                <w:sz w:val="20"/>
                <w:szCs w:val="20"/>
              </w:rPr>
            </w:pPr>
            <w:r>
              <w:rPr>
                <w:rFonts w:ascii="宋体" w:hAnsi="宋体" w:cs="宋体" w:eastAsia="宋体" w:hint="default"/>
                <w:sz w:val="20"/>
                <w:szCs w:val="20"/>
              </w:rPr>
              <w:t>东城区朝内大街</w:t>
            </w:r>
            <w:r>
              <w:rPr>
                <w:rFonts w:ascii="宋体" w:hAnsi="宋体" w:cs="宋体" w:eastAsia="宋体" w:hint="default"/>
                <w:spacing w:val="-71"/>
                <w:sz w:val="20"/>
                <w:szCs w:val="20"/>
              </w:rPr>
              <w:t> </w:t>
            </w:r>
            <w:r>
              <w:rPr>
                <w:rFonts w:ascii="Times New Roman" w:hAnsi="Times New Roman" w:cs="Times New Roman" w:eastAsia="Times New Roman" w:hint="default"/>
                <w:sz w:val="20"/>
                <w:szCs w:val="20"/>
              </w:rPr>
              <w:t>2</w:t>
            </w:r>
            <w:r>
              <w:rPr>
                <w:rFonts w:ascii="Times New Roman" w:hAnsi="Times New Roman" w:cs="Times New Roman" w:eastAsia="Times New Roman" w:hint="default"/>
                <w:spacing w:val="-20"/>
                <w:sz w:val="20"/>
                <w:szCs w:val="20"/>
              </w:rPr>
              <w:t> </w:t>
            </w:r>
            <w:r>
              <w:rPr>
                <w:rFonts w:ascii="宋体" w:hAnsi="宋体" w:cs="宋体" w:eastAsia="宋体" w:hint="default"/>
                <w:sz w:val="20"/>
                <w:szCs w:val="20"/>
              </w:rPr>
              <w:t>号凯恒中心</w:t>
            </w:r>
            <w:r>
              <w:rPr>
                <w:rFonts w:ascii="宋体" w:hAnsi="宋体" w:cs="宋体" w:eastAsia="宋体" w:hint="default"/>
                <w:spacing w:val="-70"/>
                <w:sz w:val="20"/>
                <w:szCs w:val="20"/>
              </w:rPr>
              <w:t> </w:t>
            </w:r>
            <w:r>
              <w:rPr>
                <w:rFonts w:ascii="Times New Roman" w:hAnsi="Times New Roman" w:cs="Times New Roman" w:eastAsia="Times New Roman" w:hint="default"/>
                <w:sz w:val="20"/>
                <w:szCs w:val="20"/>
              </w:rPr>
              <w:t>B</w:t>
            </w:r>
          </w:p>
          <w:p>
            <w:pPr>
              <w:pStyle w:val="TableParagraph"/>
              <w:spacing w:line="240" w:lineRule="auto" w:before="35"/>
              <w:ind w:left="200" w:right="0"/>
              <w:jc w:val="left"/>
              <w:rPr>
                <w:rFonts w:ascii="宋体" w:hAnsi="宋体" w:cs="宋体" w:eastAsia="宋体" w:hint="default"/>
                <w:sz w:val="20"/>
                <w:szCs w:val="20"/>
              </w:rPr>
            </w:pPr>
            <w:r>
              <w:rPr>
                <w:rFonts w:ascii="宋体" w:hAnsi="宋体" w:cs="宋体" w:eastAsia="宋体" w:hint="default"/>
                <w:sz w:val="20"/>
                <w:szCs w:val="20"/>
              </w:rPr>
              <w:t>座</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12 </w:t>
            </w:r>
            <w:r>
              <w:rPr>
                <w:rFonts w:ascii="宋体" w:hAnsi="宋体" w:cs="宋体" w:eastAsia="宋体" w:hint="default"/>
                <w:sz w:val="20"/>
                <w:szCs w:val="20"/>
              </w:rPr>
              <w:t>层（邮编：</w:t>
            </w:r>
            <w:r>
              <w:rPr>
                <w:rFonts w:ascii="Times New Roman" w:hAnsi="Times New Roman" w:cs="Times New Roman" w:eastAsia="Times New Roman" w:hint="default"/>
                <w:sz w:val="20"/>
                <w:szCs w:val="20"/>
              </w:rPr>
              <w:t>100010</w:t>
            </w:r>
            <w:r>
              <w:rPr>
                <w:rFonts w:ascii="宋体" w:hAnsi="宋体" w:cs="宋体" w:eastAsia="宋体" w:hint="default"/>
                <w:sz w:val="20"/>
                <w:szCs w:val="20"/>
              </w:rPr>
              <w:t>）</w:t>
            </w:r>
          </w:p>
        </w:tc>
        <w:tc>
          <w:tcPr>
            <w:tcW w:w="3577" w:type="dxa"/>
            <w:tcBorders>
              <w:top w:val="nil" w:sz="6" w:space="0" w:color="auto"/>
              <w:left w:val="nil" w:sz="6" w:space="0" w:color="auto"/>
              <w:bottom w:val="nil" w:sz="6" w:space="0" w:color="auto"/>
              <w:right w:val="nil" w:sz="6" w:space="0" w:color="auto"/>
            </w:tcBorders>
          </w:tcPr>
          <w:p>
            <w:pPr>
              <w:pStyle w:val="TableParagraph"/>
              <w:spacing w:line="271" w:lineRule="exact"/>
              <w:ind w:left="135" w:right="0"/>
              <w:jc w:val="left"/>
              <w:rPr>
                <w:rFonts w:ascii="宋体" w:hAnsi="宋体" w:cs="宋体" w:eastAsia="宋体" w:hint="default"/>
                <w:sz w:val="20"/>
                <w:szCs w:val="20"/>
              </w:rPr>
            </w:pPr>
            <w:r>
              <w:rPr>
                <w:rFonts w:ascii="宋体" w:hAnsi="宋体" w:cs="宋体" w:eastAsia="宋体" w:hint="default"/>
                <w:sz w:val="20"/>
                <w:szCs w:val="20"/>
              </w:rPr>
              <w:t>浦东新区浦东南路 </w:t>
            </w:r>
            <w:r>
              <w:rPr>
                <w:rFonts w:ascii="Times New Roman" w:hAnsi="Times New Roman" w:cs="Times New Roman" w:eastAsia="Times New Roman" w:hint="default"/>
                <w:sz w:val="20"/>
                <w:szCs w:val="20"/>
              </w:rPr>
              <w:t>528</w:t>
            </w:r>
            <w:r>
              <w:rPr>
                <w:rFonts w:ascii="Times New Roman" w:hAnsi="Times New Roman" w:cs="Times New Roman" w:eastAsia="Times New Roman" w:hint="default"/>
                <w:spacing w:val="38"/>
                <w:sz w:val="20"/>
                <w:szCs w:val="20"/>
              </w:rPr>
              <w:t> </w:t>
            </w:r>
            <w:r>
              <w:rPr>
                <w:rFonts w:ascii="宋体" w:hAnsi="宋体" w:cs="宋体" w:eastAsia="宋体" w:hint="default"/>
                <w:sz w:val="20"/>
                <w:szCs w:val="20"/>
              </w:rPr>
              <w:t>号上海证券大</w:t>
            </w:r>
          </w:p>
          <w:p>
            <w:pPr>
              <w:pStyle w:val="TableParagraph"/>
              <w:spacing w:line="240" w:lineRule="auto" w:before="35"/>
              <w:ind w:left="108" w:right="0"/>
              <w:jc w:val="left"/>
              <w:rPr>
                <w:rFonts w:ascii="宋体" w:hAnsi="宋体" w:cs="宋体" w:eastAsia="宋体" w:hint="default"/>
                <w:sz w:val="20"/>
                <w:szCs w:val="20"/>
              </w:rPr>
            </w:pPr>
            <w:r>
              <w:rPr>
                <w:rFonts w:ascii="宋体" w:hAnsi="宋体" w:cs="宋体" w:eastAsia="宋体" w:hint="default"/>
                <w:sz w:val="20"/>
                <w:szCs w:val="20"/>
              </w:rPr>
              <w:t>厦北塔</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22</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楼</w:t>
            </w:r>
            <w:r>
              <w:rPr>
                <w:rFonts w:ascii="宋体" w:hAnsi="宋体" w:cs="宋体" w:eastAsia="宋体" w:hint="default"/>
                <w:spacing w:val="-52"/>
                <w:sz w:val="20"/>
                <w:szCs w:val="20"/>
              </w:rPr>
              <w:t> </w:t>
            </w:r>
            <w:r>
              <w:rPr>
                <w:rFonts w:ascii="Times New Roman" w:hAnsi="Times New Roman" w:cs="Times New Roman" w:eastAsia="Times New Roman" w:hint="default"/>
                <w:sz w:val="20"/>
                <w:szCs w:val="20"/>
              </w:rPr>
              <w:t>2201</w:t>
            </w:r>
            <w:r>
              <w:rPr>
                <w:rFonts w:ascii="Times New Roman" w:hAnsi="Times New Roman" w:cs="Times New Roman" w:eastAsia="Times New Roman" w:hint="default"/>
                <w:spacing w:val="-1"/>
                <w:sz w:val="20"/>
                <w:szCs w:val="20"/>
              </w:rPr>
              <w:t> </w:t>
            </w:r>
            <w:r>
              <w:rPr>
                <w:rFonts w:ascii="宋体" w:hAnsi="宋体" w:cs="宋体" w:eastAsia="宋体" w:hint="default"/>
                <w:sz w:val="20"/>
                <w:szCs w:val="20"/>
              </w:rPr>
              <w:t>室（邮编：</w:t>
            </w:r>
            <w:r>
              <w:rPr>
                <w:rFonts w:ascii="Times New Roman" w:hAnsi="Times New Roman" w:cs="Times New Roman" w:eastAsia="Times New Roman" w:hint="default"/>
                <w:sz w:val="20"/>
                <w:szCs w:val="20"/>
              </w:rPr>
              <w:t>200120</w:t>
            </w:r>
            <w:r>
              <w:rPr>
                <w:rFonts w:ascii="宋体" w:hAnsi="宋体" w:cs="宋体" w:eastAsia="宋体" w:hint="default"/>
                <w:sz w:val="20"/>
                <w:szCs w:val="20"/>
              </w:rPr>
              <w:t>）</w:t>
            </w:r>
          </w:p>
        </w:tc>
        <w:tc>
          <w:tcPr>
            <w:tcW w:w="3426" w:type="dxa"/>
            <w:tcBorders>
              <w:top w:val="nil" w:sz="6" w:space="0" w:color="auto"/>
              <w:left w:val="nil" w:sz="6" w:space="0" w:color="auto"/>
              <w:bottom w:val="nil" w:sz="6" w:space="0" w:color="auto"/>
              <w:right w:val="nil" w:sz="6" w:space="0" w:color="auto"/>
            </w:tcBorders>
          </w:tcPr>
          <w:p>
            <w:pPr>
              <w:pStyle w:val="TableParagraph"/>
              <w:spacing w:line="271" w:lineRule="exact"/>
              <w:ind w:left="93" w:right="0"/>
              <w:jc w:val="left"/>
              <w:rPr>
                <w:rFonts w:ascii="宋体" w:hAnsi="宋体" w:cs="宋体" w:eastAsia="宋体" w:hint="default"/>
                <w:sz w:val="20"/>
                <w:szCs w:val="20"/>
              </w:rPr>
            </w:pPr>
            <w:r>
              <w:rPr>
                <w:rFonts w:ascii="宋体" w:hAnsi="宋体" w:cs="宋体" w:eastAsia="宋体" w:hint="default"/>
                <w:sz w:val="20"/>
                <w:szCs w:val="20"/>
              </w:rPr>
              <w:t>福田区益田路 </w:t>
            </w:r>
            <w:r>
              <w:rPr>
                <w:rFonts w:ascii="Times New Roman" w:hAnsi="Times New Roman" w:cs="Times New Roman" w:eastAsia="Times New Roman" w:hint="default"/>
                <w:sz w:val="20"/>
                <w:szCs w:val="20"/>
              </w:rPr>
              <w:t>6003</w:t>
            </w:r>
            <w:r>
              <w:rPr>
                <w:rFonts w:ascii="Times New Roman" w:hAnsi="Times New Roman" w:cs="Times New Roman" w:eastAsia="Times New Roman" w:hint="default"/>
                <w:spacing w:val="-20"/>
                <w:sz w:val="20"/>
                <w:szCs w:val="20"/>
              </w:rPr>
              <w:t> </w:t>
            </w:r>
            <w:r>
              <w:rPr>
                <w:rFonts w:ascii="宋体" w:hAnsi="宋体" w:cs="宋体" w:eastAsia="宋体" w:hint="default"/>
                <w:sz w:val="20"/>
                <w:szCs w:val="20"/>
              </w:rPr>
              <w:t>号荣超商务中心</w:t>
            </w:r>
          </w:p>
          <w:p>
            <w:pPr>
              <w:pStyle w:val="TableParagraph"/>
              <w:spacing w:line="240" w:lineRule="auto" w:before="35"/>
              <w:ind w:left="67" w:right="0"/>
              <w:jc w:val="left"/>
              <w:rPr>
                <w:rFonts w:ascii="宋体" w:hAnsi="宋体" w:cs="宋体" w:eastAsia="宋体" w:hint="default"/>
                <w:sz w:val="20"/>
                <w:szCs w:val="20"/>
              </w:rPr>
            </w:pPr>
            <w:r>
              <w:rPr>
                <w:rFonts w:ascii="Times New Roman" w:hAnsi="Times New Roman" w:cs="Times New Roman" w:eastAsia="Times New Roman" w:hint="default"/>
                <w:sz w:val="20"/>
                <w:szCs w:val="20"/>
              </w:rPr>
              <w:t>B </w:t>
            </w:r>
            <w:r>
              <w:rPr>
                <w:rFonts w:ascii="宋体" w:hAnsi="宋体" w:cs="宋体" w:eastAsia="宋体" w:hint="default"/>
                <w:sz w:val="20"/>
                <w:szCs w:val="20"/>
              </w:rPr>
              <w:t>座</w:t>
            </w:r>
            <w:r>
              <w:rPr>
                <w:rFonts w:ascii="宋体" w:hAnsi="宋体" w:cs="宋体" w:eastAsia="宋体" w:hint="default"/>
                <w:spacing w:val="-56"/>
                <w:sz w:val="20"/>
                <w:szCs w:val="20"/>
              </w:rPr>
              <w:t> </w:t>
            </w:r>
            <w:r>
              <w:rPr>
                <w:rFonts w:ascii="Times New Roman" w:hAnsi="Times New Roman" w:cs="Times New Roman" w:eastAsia="Times New Roman" w:hint="default"/>
                <w:sz w:val="20"/>
                <w:szCs w:val="20"/>
              </w:rPr>
              <w:t>22 </w:t>
            </w:r>
            <w:r>
              <w:rPr>
                <w:rFonts w:ascii="宋体" w:hAnsi="宋体" w:cs="宋体" w:eastAsia="宋体" w:hint="default"/>
                <w:sz w:val="20"/>
                <w:szCs w:val="20"/>
              </w:rPr>
              <w:t>层（邮编：</w:t>
            </w:r>
            <w:r>
              <w:rPr>
                <w:rFonts w:ascii="Times New Roman" w:hAnsi="Times New Roman" w:cs="Times New Roman" w:eastAsia="Times New Roman" w:hint="default"/>
                <w:sz w:val="20"/>
                <w:szCs w:val="20"/>
              </w:rPr>
              <w:t>518035</w:t>
            </w:r>
            <w:r>
              <w:rPr>
                <w:rFonts w:ascii="宋体" w:hAnsi="宋体" w:cs="宋体" w:eastAsia="宋体" w:hint="default"/>
                <w:sz w:val="20"/>
                <w:szCs w:val="20"/>
              </w:rPr>
              <w:t>）</w:t>
            </w:r>
          </w:p>
        </w:tc>
      </w:tr>
      <w:tr>
        <w:trPr>
          <w:trHeight w:val="312" w:hRule="exact"/>
        </w:trPr>
        <w:tc>
          <w:tcPr>
            <w:tcW w:w="3034" w:type="dxa"/>
            <w:tcBorders>
              <w:top w:val="nil" w:sz="6" w:space="0" w:color="auto"/>
              <w:left w:val="nil" w:sz="6" w:space="0" w:color="auto"/>
              <w:bottom w:val="nil" w:sz="6" w:space="0" w:color="auto"/>
              <w:right w:val="nil" w:sz="6" w:space="0" w:color="auto"/>
            </w:tcBorders>
          </w:tcPr>
          <w:p>
            <w:pPr>
              <w:pStyle w:val="TableParagraph"/>
              <w:spacing w:line="265" w:lineRule="exact"/>
              <w:ind w:left="200" w:right="0"/>
              <w:jc w:val="left"/>
              <w:rPr>
                <w:rFonts w:ascii="Times New Roman" w:hAnsi="Times New Roman" w:cs="Times New Roman" w:eastAsia="Times New Roman" w:hint="default"/>
                <w:sz w:val="20"/>
                <w:szCs w:val="20"/>
              </w:rPr>
            </w:pPr>
            <w:r>
              <w:rPr>
                <w:rFonts w:ascii="宋体" w:hAnsi="宋体" w:cs="宋体" w:eastAsia="宋体" w:hint="default"/>
                <w:sz w:val="20"/>
                <w:szCs w:val="20"/>
              </w:rPr>
              <w:t>电话：</w:t>
            </w:r>
            <w:r>
              <w:rPr>
                <w:rFonts w:ascii="Times New Roman" w:hAnsi="Times New Roman" w:cs="Times New Roman" w:eastAsia="Times New Roman" w:hint="default"/>
                <w:sz w:val="20"/>
                <w:szCs w:val="20"/>
              </w:rPr>
              <w:t>(8610)</w:t>
            </w:r>
            <w:r>
              <w:rPr>
                <w:rFonts w:ascii="Times New Roman" w:hAnsi="Times New Roman" w:cs="Times New Roman" w:eastAsia="Times New Roman" w:hint="default"/>
                <w:spacing w:val="-4"/>
                <w:sz w:val="20"/>
                <w:szCs w:val="20"/>
              </w:rPr>
              <w:t> </w:t>
            </w:r>
            <w:r>
              <w:rPr>
                <w:rFonts w:ascii="Times New Roman" w:hAnsi="Times New Roman" w:cs="Times New Roman" w:eastAsia="Times New Roman" w:hint="default"/>
                <w:sz w:val="20"/>
                <w:szCs w:val="20"/>
              </w:rPr>
              <w:t>8513-0588</w:t>
            </w:r>
          </w:p>
        </w:tc>
        <w:tc>
          <w:tcPr>
            <w:tcW w:w="3577" w:type="dxa"/>
            <w:tcBorders>
              <w:top w:val="nil" w:sz="6" w:space="0" w:color="auto"/>
              <w:left w:val="nil" w:sz="6" w:space="0" w:color="auto"/>
              <w:bottom w:val="nil" w:sz="6" w:space="0" w:color="auto"/>
              <w:right w:val="nil" w:sz="6" w:space="0" w:color="auto"/>
            </w:tcBorders>
          </w:tcPr>
          <w:p>
            <w:pPr>
              <w:pStyle w:val="TableParagraph"/>
              <w:spacing w:line="265" w:lineRule="exact"/>
              <w:ind w:left="135" w:right="0"/>
              <w:jc w:val="left"/>
              <w:rPr>
                <w:rFonts w:ascii="Times New Roman" w:hAnsi="Times New Roman" w:cs="Times New Roman" w:eastAsia="Times New Roman" w:hint="default"/>
                <w:sz w:val="20"/>
                <w:szCs w:val="20"/>
              </w:rPr>
            </w:pPr>
            <w:r>
              <w:rPr>
                <w:rFonts w:ascii="宋体" w:hAnsi="宋体" w:cs="宋体" w:eastAsia="宋体" w:hint="default"/>
                <w:sz w:val="20"/>
                <w:szCs w:val="20"/>
              </w:rPr>
              <w:t>电话：</w:t>
            </w:r>
            <w:r>
              <w:rPr>
                <w:rFonts w:ascii="Times New Roman" w:hAnsi="Times New Roman" w:cs="Times New Roman" w:eastAsia="Times New Roman" w:hint="default"/>
                <w:sz w:val="20"/>
                <w:szCs w:val="20"/>
              </w:rPr>
              <w:t>(8621)</w:t>
            </w:r>
            <w:r>
              <w:rPr>
                <w:rFonts w:ascii="Times New Roman" w:hAnsi="Times New Roman" w:cs="Times New Roman" w:eastAsia="Times New Roman" w:hint="default"/>
                <w:spacing w:val="-4"/>
                <w:sz w:val="20"/>
                <w:szCs w:val="20"/>
              </w:rPr>
              <w:t> </w:t>
            </w:r>
            <w:r>
              <w:rPr>
                <w:rFonts w:ascii="Times New Roman" w:hAnsi="Times New Roman" w:cs="Times New Roman" w:eastAsia="Times New Roman" w:hint="default"/>
                <w:sz w:val="20"/>
                <w:szCs w:val="20"/>
              </w:rPr>
              <w:t>6882-1612</w:t>
            </w:r>
          </w:p>
        </w:tc>
        <w:tc>
          <w:tcPr>
            <w:tcW w:w="3426" w:type="dxa"/>
            <w:tcBorders>
              <w:top w:val="nil" w:sz="6" w:space="0" w:color="auto"/>
              <w:left w:val="nil" w:sz="6" w:space="0" w:color="auto"/>
              <w:bottom w:val="nil" w:sz="6" w:space="0" w:color="auto"/>
              <w:right w:val="nil" w:sz="6" w:space="0" w:color="auto"/>
            </w:tcBorders>
          </w:tcPr>
          <w:p>
            <w:pPr>
              <w:pStyle w:val="TableParagraph"/>
              <w:spacing w:line="265" w:lineRule="exact"/>
              <w:ind w:left="93" w:right="0"/>
              <w:jc w:val="left"/>
              <w:rPr>
                <w:rFonts w:ascii="Times New Roman" w:hAnsi="Times New Roman" w:cs="Times New Roman" w:eastAsia="Times New Roman" w:hint="default"/>
                <w:sz w:val="20"/>
                <w:szCs w:val="20"/>
              </w:rPr>
            </w:pPr>
            <w:r>
              <w:rPr>
                <w:rFonts w:ascii="宋体" w:hAnsi="宋体" w:cs="宋体" w:eastAsia="宋体" w:hint="default"/>
                <w:w w:val="99"/>
                <w:sz w:val="20"/>
                <w:szCs w:val="20"/>
              </w:rPr>
              <w:t>电话</w:t>
            </w:r>
            <w:r>
              <w:rPr>
                <w:rFonts w:ascii="宋体" w:hAnsi="宋体" w:cs="宋体" w:eastAsia="宋体" w:hint="default"/>
                <w:spacing w:val="-99"/>
                <w:w w:val="99"/>
                <w:sz w:val="20"/>
                <w:szCs w:val="20"/>
              </w:rPr>
              <w:t>：</w:t>
            </w:r>
            <w:r>
              <w:rPr>
                <w:rFonts w:ascii="宋体" w:hAnsi="宋体" w:cs="宋体" w:eastAsia="宋体" w:hint="default"/>
                <w:w w:val="99"/>
                <w:sz w:val="20"/>
                <w:szCs w:val="20"/>
              </w:rPr>
              <w:t>（</w:t>
            </w:r>
            <w:r>
              <w:rPr>
                <w:rFonts w:ascii="Times New Roman" w:hAnsi="Times New Roman" w:cs="Times New Roman" w:eastAsia="Times New Roman" w:hint="default"/>
                <w:spacing w:val="1"/>
                <w:w w:val="99"/>
                <w:sz w:val="20"/>
                <w:szCs w:val="20"/>
              </w:rPr>
              <w:t>0755</w:t>
            </w:r>
            <w:r>
              <w:rPr>
                <w:rFonts w:ascii="宋体" w:hAnsi="宋体" w:cs="宋体" w:eastAsia="宋体" w:hint="default"/>
                <w:w w:val="99"/>
                <w:sz w:val="20"/>
                <w:szCs w:val="20"/>
              </w:rPr>
              <w:t>）</w:t>
            </w:r>
            <w:r>
              <w:rPr>
                <w:rFonts w:ascii="Times New Roman" w:hAnsi="Times New Roman" w:cs="Times New Roman" w:eastAsia="Times New Roman" w:hint="default"/>
                <w:spacing w:val="1"/>
                <w:w w:val="99"/>
                <w:sz w:val="20"/>
                <w:szCs w:val="20"/>
              </w:rPr>
              <w:t>82</w:t>
            </w:r>
            <w:r>
              <w:rPr>
                <w:rFonts w:ascii="Times New Roman" w:hAnsi="Times New Roman" w:cs="Times New Roman" w:eastAsia="Times New Roman" w:hint="default"/>
                <w:spacing w:val="-2"/>
                <w:w w:val="99"/>
                <w:sz w:val="20"/>
                <w:szCs w:val="20"/>
              </w:rPr>
              <w:t>5</w:t>
            </w:r>
            <w:r>
              <w:rPr>
                <w:rFonts w:ascii="Times New Roman" w:hAnsi="Times New Roman" w:cs="Times New Roman" w:eastAsia="Times New Roman" w:hint="default"/>
                <w:spacing w:val="1"/>
                <w:w w:val="99"/>
                <w:sz w:val="20"/>
                <w:szCs w:val="20"/>
              </w:rPr>
              <w:t>2</w:t>
            </w:r>
            <w:r>
              <w:rPr>
                <w:rFonts w:ascii="Times New Roman" w:hAnsi="Times New Roman" w:cs="Times New Roman" w:eastAsia="Times New Roman" w:hint="default"/>
                <w:spacing w:val="-2"/>
                <w:w w:val="99"/>
                <w:sz w:val="20"/>
                <w:szCs w:val="20"/>
              </w:rPr>
              <w:t>-</w:t>
            </w:r>
            <w:r>
              <w:rPr>
                <w:rFonts w:ascii="Times New Roman" w:hAnsi="Times New Roman" w:cs="Times New Roman" w:eastAsia="Times New Roman" w:hint="default"/>
                <w:spacing w:val="1"/>
                <w:w w:val="99"/>
                <w:sz w:val="20"/>
                <w:szCs w:val="20"/>
              </w:rPr>
              <w:t>1369</w:t>
            </w:r>
            <w:r>
              <w:rPr>
                <w:rFonts w:ascii="Times New Roman" w:hAnsi="Times New Roman" w:cs="Times New Roman" w:eastAsia="Times New Roman" w:hint="default"/>
                <w:sz w:val="20"/>
                <w:szCs w:val="20"/>
              </w:rPr>
            </w:r>
          </w:p>
        </w:tc>
      </w:tr>
      <w:tr>
        <w:trPr>
          <w:trHeight w:val="261" w:hRule="exact"/>
        </w:trPr>
        <w:tc>
          <w:tcPr>
            <w:tcW w:w="3034" w:type="dxa"/>
            <w:tcBorders>
              <w:top w:val="nil" w:sz="6" w:space="0" w:color="auto"/>
              <w:left w:val="nil" w:sz="6" w:space="0" w:color="auto"/>
              <w:bottom w:val="nil" w:sz="6" w:space="0" w:color="auto"/>
              <w:right w:val="nil" w:sz="6" w:space="0" w:color="auto"/>
            </w:tcBorders>
          </w:tcPr>
          <w:p>
            <w:pPr>
              <w:pStyle w:val="TableParagraph"/>
              <w:spacing w:line="265" w:lineRule="exact"/>
              <w:ind w:left="200" w:right="0"/>
              <w:jc w:val="left"/>
              <w:rPr>
                <w:rFonts w:ascii="Times New Roman" w:hAnsi="Times New Roman" w:cs="Times New Roman" w:eastAsia="Times New Roman" w:hint="default"/>
                <w:sz w:val="20"/>
                <w:szCs w:val="20"/>
              </w:rPr>
            </w:pPr>
            <w:r>
              <w:rPr>
                <w:rFonts w:ascii="宋体" w:hAnsi="宋体" w:cs="宋体" w:eastAsia="宋体" w:hint="default"/>
                <w:sz w:val="20"/>
                <w:szCs w:val="20"/>
              </w:rPr>
              <w:t>传真：</w:t>
            </w:r>
            <w:r>
              <w:rPr>
                <w:rFonts w:ascii="Times New Roman" w:hAnsi="Times New Roman" w:cs="Times New Roman" w:eastAsia="Times New Roman" w:hint="default"/>
                <w:sz w:val="20"/>
                <w:szCs w:val="20"/>
              </w:rPr>
              <w:t>(8610)</w:t>
            </w:r>
            <w:r>
              <w:rPr>
                <w:rFonts w:ascii="Times New Roman" w:hAnsi="Times New Roman" w:cs="Times New Roman" w:eastAsia="Times New Roman" w:hint="default"/>
                <w:spacing w:val="-4"/>
                <w:sz w:val="20"/>
                <w:szCs w:val="20"/>
              </w:rPr>
              <w:t> </w:t>
            </w:r>
            <w:r>
              <w:rPr>
                <w:rFonts w:ascii="Times New Roman" w:hAnsi="Times New Roman" w:cs="Times New Roman" w:eastAsia="Times New Roman" w:hint="default"/>
                <w:sz w:val="20"/>
                <w:szCs w:val="20"/>
              </w:rPr>
              <w:t>6560-8446</w:t>
            </w:r>
          </w:p>
        </w:tc>
        <w:tc>
          <w:tcPr>
            <w:tcW w:w="3577" w:type="dxa"/>
            <w:tcBorders>
              <w:top w:val="nil" w:sz="6" w:space="0" w:color="auto"/>
              <w:left w:val="nil" w:sz="6" w:space="0" w:color="auto"/>
              <w:bottom w:val="nil" w:sz="6" w:space="0" w:color="auto"/>
              <w:right w:val="nil" w:sz="6" w:space="0" w:color="auto"/>
            </w:tcBorders>
          </w:tcPr>
          <w:p>
            <w:pPr>
              <w:pStyle w:val="TableParagraph"/>
              <w:spacing w:line="265" w:lineRule="exact"/>
              <w:ind w:left="135" w:right="0"/>
              <w:jc w:val="left"/>
              <w:rPr>
                <w:rFonts w:ascii="Times New Roman" w:hAnsi="Times New Roman" w:cs="Times New Roman" w:eastAsia="Times New Roman" w:hint="default"/>
                <w:sz w:val="20"/>
                <w:szCs w:val="20"/>
              </w:rPr>
            </w:pPr>
            <w:r>
              <w:rPr>
                <w:rFonts w:ascii="宋体" w:hAnsi="宋体" w:cs="宋体" w:eastAsia="宋体" w:hint="default"/>
                <w:sz w:val="20"/>
                <w:szCs w:val="20"/>
              </w:rPr>
              <w:t>传真：</w:t>
            </w:r>
            <w:r>
              <w:rPr>
                <w:rFonts w:ascii="Times New Roman" w:hAnsi="Times New Roman" w:cs="Times New Roman" w:eastAsia="Times New Roman" w:hint="default"/>
                <w:sz w:val="20"/>
                <w:szCs w:val="20"/>
              </w:rPr>
              <w:t>(8621)</w:t>
            </w:r>
            <w:r>
              <w:rPr>
                <w:rFonts w:ascii="Times New Roman" w:hAnsi="Times New Roman" w:cs="Times New Roman" w:eastAsia="Times New Roman" w:hint="default"/>
                <w:spacing w:val="-4"/>
                <w:sz w:val="20"/>
                <w:szCs w:val="20"/>
              </w:rPr>
              <w:t> </w:t>
            </w:r>
            <w:r>
              <w:rPr>
                <w:rFonts w:ascii="Times New Roman" w:hAnsi="Times New Roman" w:cs="Times New Roman" w:eastAsia="Times New Roman" w:hint="default"/>
                <w:sz w:val="20"/>
                <w:szCs w:val="20"/>
              </w:rPr>
              <w:t>6882-1622</w:t>
            </w:r>
          </w:p>
        </w:tc>
        <w:tc>
          <w:tcPr>
            <w:tcW w:w="3426" w:type="dxa"/>
            <w:tcBorders>
              <w:top w:val="nil" w:sz="6" w:space="0" w:color="auto"/>
              <w:left w:val="nil" w:sz="6" w:space="0" w:color="auto"/>
              <w:bottom w:val="nil" w:sz="6" w:space="0" w:color="auto"/>
              <w:right w:val="nil" w:sz="6" w:space="0" w:color="auto"/>
            </w:tcBorders>
          </w:tcPr>
          <w:p>
            <w:pPr>
              <w:pStyle w:val="TableParagraph"/>
              <w:spacing w:line="265" w:lineRule="exact"/>
              <w:ind w:left="93" w:right="0"/>
              <w:jc w:val="left"/>
              <w:rPr>
                <w:rFonts w:ascii="Times New Roman" w:hAnsi="Times New Roman" w:cs="Times New Roman" w:eastAsia="Times New Roman" w:hint="default"/>
                <w:sz w:val="20"/>
                <w:szCs w:val="20"/>
              </w:rPr>
            </w:pPr>
            <w:r>
              <w:rPr>
                <w:rFonts w:ascii="宋体" w:hAnsi="宋体" w:cs="宋体" w:eastAsia="宋体" w:hint="default"/>
                <w:w w:val="99"/>
                <w:sz w:val="20"/>
                <w:szCs w:val="20"/>
              </w:rPr>
              <w:t>传真</w:t>
            </w:r>
            <w:r>
              <w:rPr>
                <w:rFonts w:ascii="宋体" w:hAnsi="宋体" w:cs="宋体" w:eastAsia="宋体" w:hint="default"/>
                <w:spacing w:val="-99"/>
                <w:w w:val="99"/>
                <w:sz w:val="20"/>
                <w:szCs w:val="20"/>
              </w:rPr>
              <w:t>：</w:t>
            </w:r>
            <w:r>
              <w:rPr>
                <w:rFonts w:ascii="宋体" w:hAnsi="宋体" w:cs="宋体" w:eastAsia="宋体" w:hint="default"/>
                <w:w w:val="99"/>
                <w:sz w:val="20"/>
                <w:szCs w:val="20"/>
              </w:rPr>
              <w:t>（</w:t>
            </w:r>
            <w:r>
              <w:rPr>
                <w:rFonts w:ascii="Times New Roman" w:hAnsi="Times New Roman" w:cs="Times New Roman" w:eastAsia="Times New Roman" w:hint="default"/>
                <w:spacing w:val="1"/>
                <w:w w:val="99"/>
                <w:sz w:val="20"/>
                <w:szCs w:val="20"/>
              </w:rPr>
              <w:t>0755</w:t>
            </w:r>
            <w:r>
              <w:rPr>
                <w:rFonts w:ascii="宋体" w:hAnsi="宋体" w:cs="宋体" w:eastAsia="宋体" w:hint="default"/>
                <w:w w:val="99"/>
                <w:sz w:val="20"/>
                <w:szCs w:val="20"/>
              </w:rPr>
              <w:t>）</w:t>
            </w:r>
            <w:r>
              <w:rPr>
                <w:rFonts w:ascii="Times New Roman" w:hAnsi="Times New Roman" w:cs="Times New Roman" w:eastAsia="Times New Roman" w:hint="default"/>
                <w:spacing w:val="1"/>
                <w:w w:val="99"/>
                <w:sz w:val="20"/>
                <w:szCs w:val="20"/>
              </w:rPr>
              <w:t>23</w:t>
            </w:r>
            <w:r>
              <w:rPr>
                <w:rFonts w:ascii="Times New Roman" w:hAnsi="Times New Roman" w:cs="Times New Roman" w:eastAsia="Times New Roman" w:hint="default"/>
                <w:spacing w:val="-2"/>
                <w:w w:val="99"/>
                <w:sz w:val="20"/>
                <w:szCs w:val="20"/>
              </w:rPr>
              <w:t>9</w:t>
            </w:r>
            <w:r>
              <w:rPr>
                <w:rFonts w:ascii="Times New Roman" w:hAnsi="Times New Roman" w:cs="Times New Roman" w:eastAsia="Times New Roman" w:hint="default"/>
                <w:spacing w:val="1"/>
                <w:w w:val="99"/>
                <w:sz w:val="20"/>
                <w:szCs w:val="20"/>
              </w:rPr>
              <w:t>5</w:t>
            </w:r>
            <w:r>
              <w:rPr>
                <w:rFonts w:ascii="Times New Roman" w:hAnsi="Times New Roman" w:cs="Times New Roman" w:eastAsia="Times New Roman" w:hint="default"/>
                <w:spacing w:val="-2"/>
                <w:w w:val="99"/>
                <w:sz w:val="20"/>
                <w:szCs w:val="20"/>
              </w:rPr>
              <w:t>-</w:t>
            </w:r>
            <w:r>
              <w:rPr>
                <w:rFonts w:ascii="Times New Roman" w:hAnsi="Times New Roman" w:cs="Times New Roman" w:eastAsia="Times New Roman" w:hint="default"/>
                <w:spacing w:val="1"/>
                <w:w w:val="99"/>
                <w:sz w:val="20"/>
                <w:szCs w:val="20"/>
              </w:rPr>
              <w:t>3859</w:t>
            </w:r>
            <w:r>
              <w:rPr>
                <w:rFonts w:ascii="Times New Roman" w:hAnsi="Times New Roman" w:cs="Times New Roman" w:eastAsia="Times New Roman" w:hint="default"/>
                <w:sz w:val="20"/>
                <w:szCs w:val="20"/>
              </w:rPr>
            </w:r>
          </w:p>
        </w:tc>
      </w:tr>
    </w:tbl>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0"/>
        <w:ind w:right="0"/>
        <w:rPr>
          <w:rFonts w:ascii="Microsoft JhengHei" w:hAnsi="Microsoft JhengHei" w:cs="Microsoft JhengHei" w:eastAsia="Microsoft JhengHei" w:hint="default"/>
          <w:b/>
          <w:bCs/>
          <w:sz w:val="20"/>
          <w:szCs w:val="20"/>
        </w:rPr>
      </w:pPr>
    </w:p>
    <w:p>
      <w:pPr>
        <w:spacing w:line="240" w:lineRule="auto" w:before="12" w:after="0"/>
        <w:ind w:right="0"/>
        <w:rPr>
          <w:rFonts w:ascii="Microsoft JhengHei" w:hAnsi="Microsoft JhengHei" w:cs="Microsoft JhengHei" w:eastAsia="Microsoft JhengHei" w:hint="default"/>
          <w:b/>
          <w:bCs/>
          <w:sz w:val="13"/>
          <w:szCs w:val="13"/>
        </w:rPr>
      </w:pPr>
    </w:p>
    <w:p>
      <w:pPr>
        <w:spacing w:line="20" w:lineRule="exact"/>
        <w:ind w:left="183" w:right="0" w:firstLine="0"/>
        <w:rPr>
          <w:rFonts w:ascii="Microsoft JhengHei" w:hAnsi="Microsoft JhengHei" w:cs="Microsoft JhengHei" w:eastAsia="Microsoft JhengHei" w:hint="default"/>
          <w:sz w:val="2"/>
          <w:szCs w:val="2"/>
        </w:rPr>
      </w:pPr>
      <w:r>
        <w:rPr>
          <w:rFonts w:ascii="Microsoft JhengHei" w:hAnsi="Microsoft JhengHei" w:cs="Microsoft JhengHei" w:eastAsia="Microsoft JhengHei" w:hint="default"/>
          <w:sz w:val="2"/>
          <w:szCs w:val="2"/>
        </w:rPr>
        <w:pict>
          <v:group style="width:483pt;height:.75pt;mso-position-horizontal-relative:char;mso-position-vertical-relative:line" coordorigin="0,0" coordsize="9660,15">
            <v:group style="position:absolute;left:8;top:8;width:9645;height:2" coordorigin="8,8" coordsize="9645,2">
              <v:shape style="position:absolute;left:8;top:8;width:9645;height:2" coordorigin="8,8" coordsize="9645,0" path="m8,8l9652,8e" filled="false" stroked="true" strokeweight=".75pt" strokecolor="#044e7d">
                <v:path arrowok="t"/>
              </v:shape>
            </v:group>
          </v:group>
        </w:pict>
      </w:r>
      <w:r>
        <w:rPr>
          <w:rFonts w:ascii="Microsoft JhengHei" w:hAnsi="Microsoft JhengHei" w:cs="Microsoft JhengHei" w:eastAsia="Microsoft JhengHei" w:hint="default"/>
          <w:sz w:val="2"/>
          <w:szCs w:val="2"/>
        </w:rPr>
      </w:r>
    </w:p>
    <w:sectPr>
      <w:pgSz w:w="11910" w:h="16840"/>
      <w:pgMar w:header="851" w:footer="1011" w:top="1580" w:bottom="1200" w:left="94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宋体">
    <w:altName w:val="宋体"/>
    <w:charset w:val="86"/>
    <w:family w:val="auto"/>
    <w:pitch w:val="variable"/>
  </w:font>
  <w:font w:name="Microsoft JhengHei">
    <w:altName w:val="Microsoft JhengHei"/>
    <w:charset w:val="0"/>
    <w:family w:val="swiss"/>
    <w:pitch w:val="variable"/>
  </w:font>
  <w:font w:name="Wingdings">
    <w:altName w:val="Wingdings"/>
    <w:charset w:val="2"/>
    <w:family w:val="auto"/>
    <w:pitch w:val="variable"/>
  </w:font>
  <w:font w:name="微软雅黑">
    <w:altName w:val="微软雅黑"/>
    <w:charset w:val="86"/>
    <w:family w:val="swiss"/>
    <w:pitch w:val="variable"/>
  </w:font>
  <w:font w:name="等线">
    <w:altName w:val="等线"/>
    <w:charset w:val="86"/>
    <w:family w:val="auto"/>
    <w:pitch w:val="variable"/>
  </w:font>
  <w:font w:name="Calibri">
    <w:altName w:val="Calibri"/>
    <w:charset w:val="0"/>
    <w:family w:val="swiss"/>
    <w:pitch w:val="variable"/>
  </w:font>
  <w:font w:name="Yu Gothic">
    <w:altName w:val="Yu Gothic"/>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type id="_x0000_t202" o:spt="202" coordsize="21600,21600" path="m,l,21600r21600,l21600,xe">
          <v:stroke joinstyle="miter"/>
          <v:path gradientshapeok="t" o:connecttype="rect"/>
        </v:shapetype>
        <v:shape style="position:absolute;margin-left:55.639999pt;margin-top:787.465637pt;width:110pt;height:11pt;mso-position-horizontal-relative:page;mso-position-vertical-relative:page;z-index:-431656"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请参阅最后一页的重要声明</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7.080002pt;margin-top:780.361633pt;width:110pt;height:11pt;mso-position-horizontal-relative:page;mso-position-vertical-relative:page;z-index:-431560"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请参阅最后一页的重要声明</w:t>
                </w:r>
              </w:p>
            </w:txbxContent>
          </v:textbox>
          <w10:wrap type="none"/>
        </v:shape>
      </w:pict>
    </w:r>
    <w:r>
      <w:rPr/>
      <w:pict>
        <v:shape style="position:absolute;margin-left:393.75pt;margin-top:781.043152pt;width:146.2pt;height:26.45pt;mso-position-horizontal-relative:page;mso-position-vertical-relative:page;z-index:-431536" type="#_x0000_t202" filled="false" stroked="false">
          <v:textbox inset="0,0,0,0">
            <w:txbxContent>
              <w:p>
                <w:pPr>
                  <w:spacing w:line="204" w:lineRule="exact" w:before="0"/>
                  <w:ind w:left="0" w:right="72" w:firstLine="0"/>
                  <w:jc w:val="right"/>
                  <w:rPr>
                    <w:rFonts w:ascii="Arial" w:hAnsi="Arial" w:cs="Arial" w:eastAsia="Arial" w:hint="default"/>
                    <w:sz w:val="18"/>
                    <w:szCs w:val="18"/>
                  </w:rPr>
                </w:pPr>
                <w:hyperlink r:id="rId1">
                  <w:r>
                    <w:rPr>
                      <w:rFonts w:ascii="Arial"/>
                      <w:spacing w:val="-1"/>
                      <w:sz w:val="18"/>
                    </w:rPr>
                    <w:t>HTTP://RESEARCH.CSC.COM.CN</w:t>
                  </w:r>
                </w:hyperlink>
              </w:p>
              <w:p>
                <w:pPr>
                  <w:spacing w:before="101"/>
                  <w:ind w:left="0" w:right="39" w:firstLine="0"/>
                  <w:jc w:val="righ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10</w:t>
                </w:r>
                <w:r>
                  <w:rPr/>
                  <w:fldChar w:fldCharType="end"/>
                </w:r>
                <w:r>
                  <w:rPr>
                    <w:rFonts w:ascii="Times New Roman"/>
                    <w:spacing w:val="1"/>
                    <w:sz w:val="18"/>
                  </w:rPr>
                </w:r>
                <w:r>
                  <w:rPr>
                    <w:rFonts w:ascii="Times New Roman"/>
                    <w:sz w:val="18"/>
                  </w:rPr>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7.080002pt;margin-top:780.361633pt;width:110pt;height:11pt;mso-position-horizontal-relative:page;mso-position-vertical-relative:page;z-index:-431512" type="#_x0000_t202" filled="false" stroked="false">
          <v:textbox inset="0,0,0,0">
            <w:txbxContent>
              <w:p>
                <w:pPr>
                  <w:spacing w:line="200" w:lineRule="exact" w:before="0"/>
                  <w:ind w:left="20" w:right="0" w:firstLine="0"/>
                  <w:jc w:val="left"/>
                  <w:rPr>
                    <w:rFonts w:ascii="宋体" w:hAnsi="宋体" w:cs="宋体" w:eastAsia="宋体" w:hint="default"/>
                    <w:sz w:val="18"/>
                    <w:szCs w:val="18"/>
                  </w:rPr>
                </w:pPr>
                <w:r>
                  <w:rPr>
                    <w:rFonts w:ascii="宋体" w:hAnsi="宋体" w:cs="宋体" w:eastAsia="宋体" w:hint="default"/>
                    <w:sz w:val="18"/>
                    <w:szCs w:val="18"/>
                  </w:rPr>
                  <w:t>请参阅最后一页的重要声明</w:t>
                </w:r>
              </w:p>
            </w:txbxContent>
          </v:textbox>
          <w10:wrap type="none"/>
        </v:shape>
      </w:pict>
    </w:r>
    <w:r>
      <w:rPr/>
      <w:pict>
        <v:shape style="position:absolute;margin-left:393.75pt;margin-top:781.043152pt;width:146.050pt;height:26.45pt;mso-position-horizontal-relative:page;mso-position-vertical-relative:page;z-index:-431488" type="#_x0000_t202" filled="false" stroked="false">
          <v:textbox inset="0,0,0,0">
            <w:txbxContent>
              <w:p>
                <w:pPr>
                  <w:spacing w:line="204" w:lineRule="exact" w:before="0"/>
                  <w:ind w:left="0" w:right="68" w:firstLine="0"/>
                  <w:jc w:val="right"/>
                  <w:rPr>
                    <w:rFonts w:ascii="Arial" w:hAnsi="Arial" w:cs="Arial" w:eastAsia="Arial" w:hint="default"/>
                    <w:sz w:val="18"/>
                    <w:szCs w:val="18"/>
                  </w:rPr>
                </w:pPr>
                <w:hyperlink r:id="rId1">
                  <w:r>
                    <w:rPr>
                      <w:rFonts w:ascii="Arial"/>
                      <w:spacing w:val="-1"/>
                      <w:sz w:val="18"/>
                    </w:rPr>
                    <w:t>HTTP://RESEARCH.CSC.COM.CN</w:t>
                  </w:r>
                </w:hyperlink>
              </w:p>
              <w:p>
                <w:pPr>
                  <w:spacing w:before="101"/>
                  <w:ind w:left="0" w:right="38" w:firstLine="0"/>
                  <w:jc w:val="right"/>
                  <w:rPr>
                    <w:rFonts w:ascii="Times New Roman" w:hAnsi="Times New Roman" w:cs="Times New Roman" w:eastAsia="Times New Roman" w:hint="default"/>
                    <w:sz w:val="18"/>
                    <w:szCs w:val="18"/>
                  </w:rPr>
                </w:pPr>
                <w:r>
                  <w:rPr>
                    <w:rFonts w:ascii="Times New Roman"/>
                    <w:sz w:val="18"/>
                  </w:rPr>
                </w:r>
                <w:r>
                  <w:rPr/>
                  <w:fldChar w:fldCharType="begin"/>
                </w:r>
                <w:r>
                  <w:rPr>
                    <w:rFonts w:ascii="Times New Roman"/>
                    <w:sz w:val="18"/>
                  </w:rPr>
                  <w:instrText> PAGE </w:instrText>
                </w:r>
                <w:r>
                  <w:rPr/>
                  <w:fldChar w:fldCharType="separate"/>
                </w:r>
                <w:r>
                  <w:rPr/>
                  <w:t>1</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6.700001pt;margin-top:42.549984pt;width:125.85pt;height:32.3pt;mso-position-horizontal-relative:page;mso-position-vertical-relative:page;z-index:-431632" type="#_x0000_t75" stroked="false">
          <v:imagedata r:id="rId1" o:title=""/>
        </v:shape>
      </w:pict>
    </w:r>
    <w:r>
      <w:rPr/>
      <w:pict>
        <v:group style="position:absolute;margin-left:56.549999pt;margin-top:79.174980pt;width:482.25pt;height:.1pt;mso-position-horizontal-relative:page;mso-position-vertical-relative:page;z-index:-431608" coordorigin="1131,1583" coordsize="9645,2">
          <v:shape style="position:absolute;left:1131;top:1583;width:9645;height:2" coordorigin="1131,1583" coordsize="9645,0" path="m1131,1583l10776,1583e" filled="false" stroked="true" strokeweight=".75pt" strokecolor="#044e7d">
            <v:path arrowok="t"/>
          </v:shape>
          <w10:wrap type="none"/>
        </v:group>
      </w:pict>
    </w:r>
    <w:r>
      <w:rPr/>
      <w:pict>
        <v:shape style="position:absolute;margin-left:225.649994pt;margin-top:60.520607pt;width:314.150pt;height:12.55pt;mso-position-horizontal-relative:page;mso-position-vertical-relative:page;z-index:-431584" type="#_x0000_t202" filled="false" stroked="false">
          <v:textbox inset="0,0,0,0">
            <w:txbxContent>
              <w:p>
                <w:pPr>
                  <w:tabs>
                    <w:tab w:pos="5614" w:val="left" w:leader="none"/>
                    <w:tab w:pos="6262" w:val="left" w:leader="none"/>
                  </w:tabs>
                  <w:spacing w:line="242" w:lineRule="exact" w:before="0"/>
                  <w:ind w:left="20" w:right="0" w:firstLine="0"/>
                  <w:jc w:val="left"/>
                  <w:rPr>
                    <w:rFonts w:ascii="Microsoft JhengHei" w:hAnsi="Microsoft JhengHei" w:cs="Microsoft JhengHei" w:eastAsia="Microsoft JhengHei" w:hint="default"/>
                    <w:sz w:val="20"/>
                    <w:szCs w:val="20"/>
                  </w:rPr>
                </w:pPr>
                <w:r>
                  <w:rPr>
                    <w:rFonts w:ascii="Times New Roman" w:hAnsi="Times New Roman" w:cs="Times New Roman" w:eastAsia="Times New Roman" w:hint="default"/>
                    <w:b/>
                    <w:bCs/>
                    <w:color w:val="FFFFFF"/>
                    <w:w w:val="99"/>
                    <w:sz w:val="20"/>
                    <w:szCs w:val="20"/>
                  </w:rPr>
                </w:r>
                <w:r>
                  <w:rPr>
                    <w:rFonts w:ascii="Times New Roman" w:hAnsi="Times New Roman" w:cs="Times New Roman" w:eastAsia="Times New Roman" w:hint="default"/>
                    <w:b/>
                    <w:bCs/>
                    <w:color w:val="FFFFFF"/>
                    <w:w w:val="99"/>
                    <w:sz w:val="20"/>
                    <w:szCs w:val="20"/>
                    <w:shd w:fill="044E7D" w:color="auto" w:val="clear"/>
                  </w:rPr>
                  <w:t> </w:t>
                </w:r>
                <w:r>
                  <w:rPr>
                    <w:rFonts w:ascii="Times New Roman" w:hAnsi="Times New Roman" w:cs="Times New Roman" w:eastAsia="Times New Roman" w:hint="default"/>
                    <w:b/>
                    <w:bCs/>
                    <w:color w:val="FFFFFF"/>
                    <w:sz w:val="20"/>
                    <w:szCs w:val="20"/>
                    <w:shd w:fill="044E7D" w:color="auto" w:val="clear"/>
                  </w:rPr>
                  <w:tab/>
                </w:r>
                <w:r>
                  <w:rPr>
                    <w:rFonts w:ascii="Microsoft JhengHei" w:hAnsi="Microsoft JhengHei" w:cs="Microsoft JhengHei" w:eastAsia="Microsoft JhengHei" w:hint="default"/>
                    <w:b/>
                    <w:bCs/>
                    <w:color w:val="FFFFFF"/>
                    <w:sz w:val="20"/>
                    <w:szCs w:val="20"/>
                    <w:shd w:fill="044E7D" w:color="auto" w:val="clear"/>
                  </w:rPr>
                  <w:t>电子</w:t>
                  <w:tab/>
                </w:r>
                <w:r>
                  <w:rPr>
                    <w:rFonts w:ascii="Microsoft JhengHei" w:hAnsi="Microsoft JhengHei" w:cs="Microsoft JhengHei" w:eastAsia="Microsoft JhengHei" w:hint="default"/>
                    <w:b/>
                    <w:bCs/>
                    <w:color w:val="FFFFFF"/>
                    <w:sz w:val="20"/>
                    <w:szCs w:val="20"/>
                  </w:rPr>
                </w:r>
                <w:r>
                  <w:rPr>
                    <w:rFonts w:ascii="Microsoft JhengHei" w:hAnsi="Microsoft JhengHei" w:cs="Microsoft JhengHei" w:eastAsia="Microsoft JhengHei" w:hint="default"/>
                    <w:sz w:val="20"/>
                    <w:szCs w:val="20"/>
                  </w:rPr>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bullet"/>
      <w:lvlText w:val=""/>
      <w:lvlJc w:val="left"/>
      <w:pPr>
        <w:ind w:left="954" w:hanging="420"/>
      </w:pPr>
      <w:rPr>
        <w:rFonts w:hint="default" w:ascii="Wingdings" w:hAnsi="Wingdings" w:eastAsia="Wingdings"/>
        <w:w w:val="99"/>
        <w:sz w:val="20"/>
        <w:szCs w:val="20"/>
      </w:rPr>
    </w:lvl>
    <w:lvl w:ilvl="1">
      <w:start w:val="1"/>
      <w:numFmt w:val="bullet"/>
      <w:lvlText w:val="•"/>
      <w:lvlJc w:val="left"/>
      <w:pPr>
        <w:ind w:left="1854" w:hanging="420"/>
      </w:pPr>
      <w:rPr>
        <w:rFonts w:hint="default"/>
      </w:rPr>
    </w:lvl>
    <w:lvl w:ilvl="2">
      <w:start w:val="1"/>
      <w:numFmt w:val="bullet"/>
      <w:lvlText w:val="•"/>
      <w:lvlJc w:val="left"/>
      <w:pPr>
        <w:ind w:left="2749" w:hanging="420"/>
      </w:pPr>
      <w:rPr>
        <w:rFonts w:hint="default"/>
      </w:rPr>
    </w:lvl>
    <w:lvl w:ilvl="3">
      <w:start w:val="1"/>
      <w:numFmt w:val="bullet"/>
      <w:lvlText w:val="•"/>
      <w:lvlJc w:val="left"/>
      <w:pPr>
        <w:ind w:left="3643" w:hanging="420"/>
      </w:pPr>
      <w:rPr>
        <w:rFonts w:hint="default"/>
      </w:rPr>
    </w:lvl>
    <w:lvl w:ilvl="4">
      <w:start w:val="1"/>
      <w:numFmt w:val="bullet"/>
      <w:lvlText w:val="•"/>
      <w:lvlJc w:val="left"/>
      <w:pPr>
        <w:ind w:left="4538" w:hanging="420"/>
      </w:pPr>
      <w:rPr>
        <w:rFonts w:hint="default"/>
      </w:rPr>
    </w:lvl>
    <w:lvl w:ilvl="5">
      <w:start w:val="1"/>
      <w:numFmt w:val="bullet"/>
      <w:lvlText w:val="•"/>
      <w:lvlJc w:val="left"/>
      <w:pPr>
        <w:ind w:left="5433" w:hanging="420"/>
      </w:pPr>
      <w:rPr>
        <w:rFonts w:hint="default"/>
      </w:rPr>
    </w:lvl>
    <w:lvl w:ilvl="6">
      <w:start w:val="1"/>
      <w:numFmt w:val="bullet"/>
      <w:lvlText w:val="•"/>
      <w:lvlJc w:val="left"/>
      <w:pPr>
        <w:ind w:left="6327" w:hanging="420"/>
      </w:pPr>
      <w:rPr>
        <w:rFonts w:hint="default"/>
      </w:rPr>
    </w:lvl>
    <w:lvl w:ilvl="7">
      <w:start w:val="1"/>
      <w:numFmt w:val="bullet"/>
      <w:lvlText w:val="•"/>
      <w:lvlJc w:val="left"/>
      <w:pPr>
        <w:ind w:left="7222" w:hanging="420"/>
      </w:pPr>
      <w:rPr>
        <w:rFonts w:hint="default"/>
      </w:rPr>
    </w:lvl>
    <w:lvl w:ilvl="8">
      <w:start w:val="1"/>
      <w:numFmt w:val="bullet"/>
      <w:lvlText w:val="•"/>
      <w:lvlJc w:val="left"/>
      <w:pPr>
        <w:ind w:left="8117" w:hanging="420"/>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TOC1" w:type="paragraph">
    <w:name w:val="TOC 1"/>
    <w:basedOn w:val="Normal"/>
    <w:uiPriority w:val="1"/>
    <w:qFormat/>
    <w:pPr>
      <w:spacing w:before="21"/>
      <w:ind w:left="112"/>
    </w:pPr>
    <w:rPr>
      <w:rFonts w:ascii="宋体" w:hAnsi="宋体" w:eastAsia="宋体"/>
      <w:sz w:val="21"/>
      <w:szCs w:val="21"/>
    </w:rPr>
  </w:style>
  <w:style w:styleId="TOC2" w:type="paragraph">
    <w:name w:val="TOC 2"/>
    <w:basedOn w:val="Normal"/>
    <w:uiPriority w:val="1"/>
    <w:qFormat/>
    <w:pPr>
      <w:spacing w:before="21"/>
      <w:ind w:left="533"/>
    </w:pPr>
    <w:rPr>
      <w:rFonts w:ascii="宋体" w:hAnsi="宋体" w:eastAsia="宋体"/>
      <w:sz w:val="21"/>
      <w:szCs w:val="21"/>
    </w:rPr>
  </w:style>
  <w:style w:styleId="BodyText" w:type="paragraph">
    <w:name w:val="Body Text"/>
    <w:basedOn w:val="Normal"/>
    <w:uiPriority w:val="1"/>
    <w:qFormat/>
    <w:pPr>
      <w:ind w:left="132"/>
    </w:pPr>
    <w:rPr>
      <w:rFonts w:ascii="宋体" w:hAnsi="宋体" w:eastAsia="宋体"/>
      <w:sz w:val="20"/>
      <w:szCs w:val="20"/>
    </w:rPr>
  </w:style>
  <w:style w:styleId="Heading1" w:type="paragraph">
    <w:name w:val="Heading 1"/>
    <w:basedOn w:val="Normal"/>
    <w:uiPriority w:val="1"/>
    <w:qFormat/>
    <w:pPr>
      <w:ind w:left="152"/>
      <w:outlineLvl w:val="1"/>
    </w:pPr>
    <w:rPr>
      <w:rFonts w:ascii="Microsoft JhengHei" w:hAnsi="Microsoft JhengHei" w:eastAsia="Microsoft JhengHei"/>
      <w:b/>
      <w:bCs/>
      <w:sz w:val="32"/>
      <w:szCs w:val="32"/>
    </w:rPr>
  </w:style>
  <w:style w:styleId="Heading2" w:type="paragraph">
    <w:name w:val="Heading 2"/>
    <w:basedOn w:val="Normal"/>
    <w:uiPriority w:val="1"/>
    <w:qFormat/>
    <w:pPr>
      <w:ind w:left="132"/>
      <w:outlineLvl w:val="2"/>
    </w:pPr>
    <w:rPr>
      <w:rFonts w:ascii="Microsoft JhengHei" w:hAnsi="Microsoft JhengHei" w:eastAsia="Microsoft JhengHei"/>
      <w:b/>
      <w:bCs/>
      <w:sz w:val="28"/>
      <w:szCs w:val="28"/>
    </w:rPr>
  </w:style>
  <w:style w:styleId="Heading3" w:type="paragraph">
    <w:name w:val="Heading 3"/>
    <w:basedOn w:val="Normal"/>
    <w:uiPriority w:val="1"/>
    <w:qFormat/>
    <w:pPr>
      <w:spacing w:before="26"/>
      <w:ind w:left="132"/>
      <w:outlineLvl w:val="3"/>
    </w:pPr>
    <w:rPr>
      <w:rFonts w:ascii="宋体" w:hAnsi="宋体" w:eastAsia="宋体"/>
      <w:sz w:val="24"/>
      <w:szCs w:val="24"/>
    </w:rPr>
  </w:style>
  <w:style w:styleId="Heading4" w:type="paragraph">
    <w:name w:val="Heading 4"/>
    <w:basedOn w:val="Normal"/>
    <w:uiPriority w:val="1"/>
    <w:qFormat/>
    <w:pPr>
      <w:spacing w:before="21"/>
      <w:ind w:left="533"/>
      <w:outlineLvl w:val="4"/>
    </w:pPr>
    <w:rPr>
      <w:rFonts w:ascii="宋体" w:hAnsi="宋体" w:eastAsia="宋体"/>
      <w:sz w:val="21"/>
      <w:szCs w:val="21"/>
    </w:rPr>
  </w:style>
  <w:style w:styleId="Heading5" w:type="paragraph">
    <w:name w:val="Heading 5"/>
    <w:basedOn w:val="Normal"/>
    <w:uiPriority w:val="1"/>
    <w:qFormat/>
    <w:pPr>
      <w:ind w:left="132"/>
      <w:outlineLvl w:val="5"/>
    </w:pPr>
    <w:rPr>
      <w:rFonts w:ascii="Microsoft JhengHei" w:hAnsi="Microsoft JhengHei" w:eastAsia="Microsoft JhengHei"/>
      <w:b/>
      <w:bCs/>
      <w:sz w:val="20"/>
      <w:szCs w:val="20"/>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hyperlink" Target="mailto:leiming@csc.com.cn" TargetMode="External"/><Relationship Id="rId8" Type="http://schemas.openxmlformats.org/officeDocument/2006/relationships/hyperlink" Target="mailto:jiqingbin@csc.com.cn" TargetMode="External"/><Relationship Id="rId9" Type="http://schemas.openxmlformats.org/officeDocument/2006/relationships/hyperlink" Target="mailto:liushuangfeng@csc.com.cn" TargetMode="External"/><Relationship Id="rId10" Type="http://schemas.openxmlformats.org/officeDocument/2006/relationships/hyperlink" Target="mailto:zhuliwen@csc.com.cn" TargetMode="External"/><Relationship Id="rId11" Type="http://schemas.openxmlformats.org/officeDocument/2006/relationships/header" Target="header1.xml"/><Relationship Id="rId12" Type="http://schemas.openxmlformats.org/officeDocument/2006/relationships/footer" Target="footer2.xml"/><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jpe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jpe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jpeg"/><Relationship Id="rId73" Type="http://schemas.openxmlformats.org/officeDocument/2006/relationships/image" Target="media/image62.jpe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jpeg"/><Relationship Id="rId128" Type="http://schemas.openxmlformats.org/officeDocument/2006/relationships/image" Target="media/image117.pn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jpe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jpeg"/><Relationship Id="rId190" Type="http://schemas.openxmlformats.org/officeDocument/2006/relationships/image" Target="media/image179.jpeg"/><Relationship Id="rId191" Type="http://schemas.openxmlformats.org/officeDocument/2006/relationships/image" Target="media/image180.jpeg"/><Relationship Id="rId192" Type="http://schemas.openxmlformats.org/officeDocument/2006/relationships/image" Target="media/image181.jpeg"/><Relationship Id="rId193" Type="http://schemas.openxmlformats.org/officeDocument/2006/relationships/image" Target="media/image182.jpeg"/><Relationship Id="rId194" Type="http://schemas.openxmlformats.org/officeDocument/2006/relationships/image" Target="media/image183.jpeg"/><Relationship Id="rId195" Type="http://schemas.openxmlformats.org/officeDocument/2006/relationships/image" Target="media/image184.jpe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jpe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jpeg"/><Relationship Id="rId206" Type="http://schemas.openxmlformats.org/officeDocument/2006/relationships/image" Target="media/image195.jpeg"/><Relationship Id="rId207" Type="http://schemas.openxmlformats.org/officeDocument/2006/relationships/image" Target="media/image196.jpeg"/><Relationship Id="rId208" Type="http://schemas.openxmlformats.org/officeDocument/2006/relationships/image" Target="media/image197.jpe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 Id="rId244" Type="http://schemas.openxmlformats.org/officeDocument/2006/relationships/image" Target="media/image233.png"/><Relationship Id="rId245" Type="http://schemas.openxmlformats.org/officeDocument/2006/relationships/image" Target="media/image234.png"/><Relationship Id="rId246" Type="http://schemas.openxmlformats.org/officeDocument/2006/relationships/image" Target="media/image235.png"/><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260" Type="http://schemas.openxmlformats.org/officeDocument/2006/relationships/image" Target="media/image249.png"/><Relationship Id="rId261" Type="http://schemas.openxmlformats.org/officeDocument/2006/relationships/image" Target="media/image250.png"/><Relationship Id="rId262" Type="http://schemas.openxmlformats.org/officeDocument/2006/relationships/image" Target="media/image251.png"/><Relationship Id="rId263" Type="http://schemas.openxmlformats.org/officeDocument/2006/relationships/image" Target="media/image252.png"/><Relationship Id="rId264" Type="http://schemas.openxmlformats.org/officeDocument/2006/relationships/image" Target="media/image253.png"/><Relationship Id="rId265" Type="http://schemas.openxmlformats.org/officeDocument/2006/relationships/image" Target="media/image254.png"/><Relationship Id="rId266" Type="http://schemas.openxmlformats.org/officeDocument/2006/relationships/image" Target="media/image255.png"/><Relationship Id="rId267" Type="http://schemas.openxmlformats.org/officeDocument/2006/relationships/image" Target="media/image256.png"/><Relationship Id="rId268" Type="http://schemas.openxmlformats.org/officeDocument/2006/relationships/image" Target="media/image257.png"/><Relationship Id="rId269" Type="http://schemas.openxmlformats.org/officeDocument/2006/relationships/image" Target="media/image258.png"/><Relationship Id="rId270" Type="http://schemas.openxmlformats.org/officeDocument/2006/relationships/image" Target="media/image259.png"/><Relationship Id="rId271" Type="http://schemas.openxmlformats.org/officeDocument/2006/relationships/image" Target="media/image260.png"/><Relationship Id="rId272" Type="http://schemas.openxmlformats.org/officeDocument/2006/relationships/image" Target="media/image261.png"/><Relationship Id="rId273" Type="http://schemas.openxmlformats.org/officeDocument/2006/relationships/image" Target="media/image262.png"/><Relationship Id="rId274" Type="http://schemas.openxmlformats.org/officeDocument/2006/relationships/image" Target="media/image263.png"/><Relationship Id="rId275" Type="http://schemas.openxmlformats.org/officeDocument/2006/relationships/image" Target="media/image264.png"/><Relationship Id="rId276" Type="http://schemas.openxmlformats.org/officeDocument/2006/relationships/image" Target="media/image265.png"/><Relationship Id="rId277" Type="http://schemas.openxmlformats.org/officeDocument/2006/relationships/image" Target="media/image266.png"/><Relationship Id="rId278" Type="http://schemas.openxmlformats.org/officeDocument/2006/relationships/image" Target="media/image267.png"/><Relationship Id="rId279" Type="http://schemas.openxmlformats.org/officeDocument/2006/relationships/image" Target="media/image268.png"/><Relationship Id="rId280" Type="http://schemas.openxmlformats.org/officeDocument/2006/relationships/image" Target="media/image269.png"/><Relationship Id="rId281" Type="http://schemas.openxmlformats.org/officeDocument/2006/relationships/image" Target="media/image270.png"/><Relationship Id="rId282" Type="http://schemas.openxmlformats.org/officeDocument/2006/relationships/image" Target="media/image271.png"/><Relationship Id="rId283" Type="http://schemas.openxmlformats.org/officeDocument/2006/relationships/image" Target="media/image272.png"/><Relationship Id="rId284" Type="http://schemas.openxmlformats.org/officeDocument/2006/relationships/image" Target="media/image273.png"/><Relationship Id="rId285" Type="http://schemas.openxmlformats.org/officeDocument/2006/relationships/image" Target="media/image274.png"/><Relationship Id="rId286" Type="http://schemas.openxmlformats.org/officeDocument/2006/relationships/image" Target="media/image275.png"/><Relationship Id="rId287" Type="http://schemas.openxmlformats.org/officeDocument/2006/relationships/image" Target="media/image276.png"/><Relationship Id="rId288" Type="http://schemas.openxmlformats.org/officeDocument/2006/relationships/image" Target="media/image277.png"/><Relationship Id="rId289" Type="http://schemas.openxmlformats.org/officeDocument/2006/relationships/image" Target="media/image278.png"/><Relationship Id="rId290" Type="http://schemas.openxmlformats.org/officeDocument/2006/relationships/image" Target="media/image279.png"/><Relationship Id="rId291" Type="http://schemas.openxmlformats.org/officeDocument/2006/relationships/image" Target="media/image280.png"/><Relationship Id="rId292" Type="http://schemas.openxmlformats.org/officeDocument/2006/relationships/image" Target="media/image281.png"/><Relationship Id="rId293" Type="http://schemas.openxmlformats.org/officeDocument/2006/relationships/image" Target="media/image282.png"/><Relationship Id="rId294" Type="http://schemas.openxmlformats.org/officeDocument/2006/relationships/image" Target="media/image283.png"/><Relationship Id="rId295" Type="http://schemas.openxmlformats.org/officeDocument/2006/relationships/image" Target="media/image284.png"/><Relationship Id="rId296" Type="http://schemas.openxmlformats.org/officeDocument/2006/relationships/image" Target="media/image285.png"/><Relationship Id="rId297" Type="http://schemas.openxmlformats.org/officeDocument/2006/relationships/image" Target="media/image286.png"/><Relationship Id="rId298" Type="http://schemas.openxmlformats.org/officeDocument/2006/relationships/image" Target="media/image287.png"/><Relationship Id="rId299" Type="http://schemas.openxmlformats.org/officeDocument/2006/relationships/image" Target="media/image288.png"/><Relationship Id="rId300" Type="http://schemas.openxmlformats.org/officeDocument/2006/relationships/image" Target="media/image289.png"/><Relationship Id="rId301" Type="http://schemas.openxmlformats.org/officeDocument/2006/relationships/image" Target="media/image290.png"/><Relationship Id="rId302" Type="http://schemas.openxmlformats.org/officeDocument/2006/relationships/image" Target="media/image291.png"/><Relationship Id="rId303" Type="http://schemas.openxmlformats.org/officeDocument/2006/relationships/image" Target="media/image292.png"/><Relationship Id="rId304" Type="http://schemas.openxmlformats.org/officeDocument/2006/relationships/image" Target="media/image293.png"/><Relationship Id="rId305" Type="http://schemas.openxmlformats.org/officeDocument/2006/relationships/image" Target="media/image294.png"/><Relationship Id="rId306" Type="http://schemas.openxmlformats.org/officeDocument/2006/relationships/image" Target="media/image295.png"/><Relationship Id="rId307" Type="http://schemas.openxmlformats.org/officeDocument/2006/relationships/image" Target="media/image296.png"/><Relationship Id="rId308" Type="http://schemas.openxmlformats.org/officeDocument/2006/relationships/image" Target="media/image297.png"/><Relationship Id="rId309" Type="http://schemas.openxmlformats.org/officeDocument/2006/relationships/image" Target="media/image298.png"/><Relationship Id="rId310" Type="http://schemas.openxmlformats.org/officeDocument/2006/relationships/image" Target="media/image299.png"/><Relationship Id="rId311" Type="http://schemas.openxmlformats.org/officeDocument/2006/relationships/image" Target="media/image300.png"/><Relationship Id="rId312" Type="http://schemas.openxmlformats.org/officeDocument/2006/relationships/image" Target="media/image301.png"/><Relationship Id="rId313" Type="http://schemas.openxmlformats.org/officeDocument/2006/relationships/image" Target="media/image302.png"/><Relationship Id="rId314" Type="http://schemas.openxmlformats.org/officeDocument/2006/relationships/image" Target="media/image303.png"/><Relationship Id="rId315" Type="http://schemas.openxmlformats.org/officeDocument/2006/relationships/image" Target="media/image304.png"/><Relationship Id="rId316" Type="http://schemas.openxmlformats.org/officeDocument/2006/relationships/image" Target="media/image305.png"/><Relationship Id="rId317" Type="http://schemas.openxmlformats.org/officeDocument/2006/relationships/image" Target="media/image306.png"/><Relationship Id="rId318" Type="http://schemas.openxmlformats.org/officeDocument/2006/relationships/image" Target="media/image307.png"/><Relationship Id="rId319" Type="http://schemas.openxmlformats.org/officeDocument/2006/relationships/image" Target="media/image308.png"/><Relationship Id="rId320" Type="http://schemas.openxmlformats.org/officeDocument/2006/relationships/image" Target="media/image309.png"/><Relationship Id="rId321" Type="http://schemas.openxmlformats.org/officeDocument/2006/relationships/image" Target="media/image310.png"/><Relationship Id="rId322" Type="http://schemas.openxmlformats.org/officeDocument/2006/relationships/image" Target="media/image311.png"/><Relationship Id="rId323" Type="http://schemas.openxmlformats.org/officeDocument/2006/relationships/image" Target="media/image312.png"/><Relationship Id="rId324" Type="http://schemas.openxmlformats.org/officeDocument/2006/relationships/image" Target="media/image313.png"/><Relationship Id="rId325" Type="http://schemas.openxmlformats.org/officeDocument/2006/relationships/image" Target="media/image314.png"/><Relationship Id="rId326" Type="http://schemas.openxmlformats.org/officeDocument/2006/relationships/image" Target="media/image315.png"/><Relationship Id="rId327" Type="http://schemas.openxmlformats.org/officeDocument/2006/relationships/image" Target="media/image316.png"/><Relationship Id="rId328" Type="http://schemas.openxmlformats.org/officeDocument/2006/relationships/image" Target="media/image317.png"/><Relationship Id="rId329" Type="http://schemas.openxmlformats.org/officeDocument/2006/relationships/image" Target="media/image318.png"/><Relationship Id="rId330" Type="http://schemas.openxmlformats.org/officeDocument/2006/relationships/image" Target="media/image319.png"/><Relationship Id="rId331" Type="http://schemas.openxmlformats.org/officeDocument/2006/relationships/image" Target="media/image320.png"/><Relationship Id="rId332" Type="http://schemas.openxmlformats.org/officeDocument/2006/relationships/image" Target="media/image321.png"/><Relationship Id="rId333" Type="http://schemas.openxmlformats.org/officeDocument/2006/relationships/image" Target="media/image322.jpeg"/><Relationship Id="rId334" Type="http://schemas.openxmlformats.org/officeDocument/2006/relationships/image" Target="media/image323.jpeg"/><Relationship Id="rId335" Type="http://schemas.openxmlformats.org/officeDocument/2006/relationships/image" Target="media/image324.png"/><Relationship Id="rId336" Type="http://schemas.openxmlformats.org/officeDocument/2006/relationships/image" Target="media/image325.png"/><Relationship Id="rId337" Type="http://schemas.openxmlformats.org/officeDocument/2006/relationships/image" Target="media/image326.jpeg"/><Relationship Id="rId338" Type="http://schemas.openxmlformats.org/officeDocument/2006/relationships/image" Target="media/image327.jpeg"/><Relationship Id="rId339" Type="http://schemas.openxmlformats.org/officeDocument/2006/relationships/image" Target="media/image328.png"/><Relationship Id="rId340" Type="http://schemas.openxmlformats.org/officeDocument/2006/relationships/image" Target="media/image329.jpeg"/><Relationship Id="rId341" Type="http://schemas.openxmlformats.org/officeDocument/2006/relationships/image" Target="media/image330.jpeg"/><Relationship Id="rId342" Type="http://schemas.openxmlformats.org/officeDocument/2006/relationships/image" Target="media/image331.jpeg"/><Relationship Id="rId343" Type="http://schemas.openxmlformats.org/officeDocument/2006/relationships/image" Target="media/image332.png"/><Relationship Id="rId344" Type="http://schemas.openxmlformats.org/officeDocument/2006/relationships/image" Target="media/image333.png"/><Relationship Id="rId345" Type="http://schemas.openxmlformats.org/officeDocument/2006/relationships/image" Target="media/image334.png"/><Relationship Id="rId346" Type="http://schemas.openxmlformats.org/officeDocument/2006/relationships/image" Target="media/image335.png"/><Relationship Id="rId347" Type="http://schemas.openxmlformats.org/officeDocument/2006/relationships/image" Target="media/image336.png"/><Relationship Id="rId348" Type="http://schemas.openxmlformats.org/officeDocument/2006/relationships/image" Target="media/image337.png"/><Relationship Id="rId349" Type="http://schemas.openxmlformats.org/officeDocument/2006/relationships/image" Target="media/image338.png"/><Relationship Id="rId350" Type="http://schemas.openxmlformats.org/officeDocument/2006/relationships/image" Target="media/image339.png"/><Relationship Id="rId351" Type="http://schemas.openxmlformats.org/officeDocument/2006/relationships/image" Target="media/image340.png"/><Relationship Id="rId352" Type="http://schemas.openxmlformats.org/officeDocument/2006/relationships/image" Target="media/image341.png"/><Relationship Id="rId353" Type="http://schemas.openxmlformats.org/officeDocument/2006/relationships/image" Target="media/image342.png"/><Relationship Id="rId354" Type="http://schemas.openxmlformats.org/officeDocument/2006/relationships/image" Target="media/image343.jpeg"/><Relationship Id="rId355" Type="http://schemas.openxmlformats.org/officeDocument/2006/relationships/image" Target="media/image344.png"/><Relationship Id="rId356" Type="http://schemas.openxmlformats.org/officeDocument/2006/relationships/image" Target="media/image345.jpeg"/><Relationship Id="rId357" Type="http://schemas.openxmlformats.org/officeDocument/2006/relationships/image" Target="media/image346.png"/><Relationship Id="rId358" Type="http://schemas.openxmlformats.org/officeDocument/2006/relationships/image" Target="media/image347.jpeg"/><Relationship Id="rId359" Type="http://schemas.openxmlformats.org/officeDocument/2006/relationships/image" Target="media/image348.jpeg"/><Relationship Id="rId360" Type="http://schemas.openxmlformats.org/officeDocument/2006/relationships/image" Target="media/image349.jpeg"/><Relationship Id="rId361" Type="http://schemas.openxmlformats.org/officeDocument/2006/relationships/image" Target="media/image350.jpeg"/><Relationship Id="rId362" Type="http://schemas.openxmlformats.org/officeDocument/2006/relationships/image" Target="media/image351.png"/><Relationship Id="rId363" Type="http://schemas.openxmlformats.org/officeDocument/2006/relationships/image" Target="media/image352.png"/><Relationship Id="rId364" Type="http://schemas.openxmlformats.org/officeDocument/2006/relationships/image" Target="media/image353.png"/><Relationship Id="rId365" Type="http://schemas.openxmlformats.org/officeDocument/2006/relationships/image" Target="media/image354.png"/><Relationship Id="rId366" Type="http://schemas.openxmlformats.org/officeDocument/2006/relationships/image" Target="media/image355.png"/><Relationship Id="rId367" Type="http://schemas.openxmlformats.org/officeDocument/2006/relationships/image" Target="media/image356.png"/><Relationship Id="rId368" Type="http://schemas.openxmlformats.org/officeDocument/2006/relationships/image" Target="media/image357.png"/><Relationship Id="rId369" Type="http://schemas.openxmlformats.org/officeDocument/2006/relationships/image" Target="media/image358.png"/><Relationship Id="rId370" Type="http://schemas.openxmlformats.org/officeDocument/2006/relationships/image" Target="media/image359.png"/><Relationship Id="rId371" Type="http://schemas.openxmlformats.org/officeDocument/2006/relationships/image" Target="media/image360.png"/><Relationship Id="rId372" Type="http://schemas.openxmlformats.org/officeDocument/2006/relationships/image" Target="media/image361.png"/><Relationship Id="rId373" Type="http://schemas.openxmlformats.org/officeDocument/2006/relationships/image" Target="media/image362.jpeg"/><Relationship Id="rId374" Type="http://schemas.openxmlformats.org/officeDocument/2006/relationships/image" Target="media/image363.png"/><Relationship Id="rId375" Type="http://schemas.openxmlformats.org/officeDocument/2006/relationships/image" Target="media/image364.png"/><Relationship Id="rId376" Type="http://schemas.openxmlformats.org/officeDocument/2006/relationships/image" Target="media/image365.jpeg"/><Relationship Id="rId377" Type="http://schemas.openxmlformats.org/officeDocument/2006/relationships/image" Target="media/image366.png"/><Relationship Id="rId378" Type="http://schemas.openxmlformats.org/officeDocument/2006/relationships/image" Target="media/image367.png"/><Relationship Id="rId379" Type="http://schemas.openxmlformats.org/officeDocument/2006/relationships/image" Target="media/image368.png"/><Relationship Id="rId380" Type="http://schemas.openxmlformats.org/officeDocument/2006/relationships/image" Target="media/image369.png"/><Relationship Id="rId381" Type="http://schemas.openxmlformats.org/officeDocument/2006/relationships/image" Target="media/image370.png"/><Relationship Id="rId382" Type="http://schemas.openxmlformats.org/officeDocument/2006/relationships/image" Target="media/image371.png"/><Relationship Id="rId383" Type="http://schemas.openxmlformats.org/officeDocument/2006/relationships/image" Target="media/image372.png"/><Relationship Id="rId384" Type="http://schemas.openxmlformats.org/officeDocument/2006/relationships/image" Target="media/image373.png"/><Relationship Id="rId385" Type="http://schemas.openxmlformats.org/officeDocument/2006/relationships/image" Target="media/image374.png"/><Relationship Id="rId386" Type="http://schemas.openxmlformats.org/officeDocument/2006/relationships/image" Target="media/image375.png"/><Relationship Id="rId387" Type="http://schemas.openxmlformats.org/officeDocument/2006/relationships/image" Target="media/image376.png"/><Relationship Id="rId388" Type="http://schemas.openxmlformats.org/officeDocument/2006/relationships/image" Target="media/image377.png"/><Relationship Id="rId389" Type="http://schemas.openxmlformats.org/officeDocument/2006/relationships/image" Target="media/image378.png"/><Relationship Id="rId390" Type="http://schemas.openxmlformats.org/officeDocument/2006/relationships/image" Target="media/image379.png"/><Relationship Id="rId391" Type="http://schemas.openxmlformats.org/officeDocument/2006/relationships/image" Target="media/image380.png"/><Relationship Id="rId392" Type="http://schemas.openxmlformats.org/officeDocument/2006/relationships/image" Target="media/image381.png"/><Relationship Id="rId393" Type="http://schemas.openxmlformats.org/officeDocument/2006/relationships/image" Target="media/image382.png"/><Relationship Id="rId394" Type="http://schemas.openxmlformats.org/officeDocument/2006/relationships/image" Target="media/image383.png"/><Relationship Id="rId395" Type="http://schemas.openxmlformats.org/officeDocument/2006/relationships/image" Target="media/image384.png"/><Relationship Id="rId396" Type="http://schemas.openxmlformats.org/officeDocument/2006/relationships/image" Target="media/image385.png"/><Relationship Id="rId397" Type="http://schemas.openxmlformats.org/officeDocument/2006/relationships/image" Target="media/image386.png"/><Relationship Id="rId398" Type="http://schemas.openxmlformats.org/officeDocument/2006/relationships/image" Target="media/image387.png"/><Relationship Id="rId399" Type="http://schemas.openxmlformats.org/officeDocument/2006/relationships/image" Target="media/image388.png"/><Relationship Id="rId400" Type="http://schemas.openxmlformats.org/officeDocument/2006/relationships/image" Target="media/image389.png"/><Relationship Id="rId401" Type="http://schemas.openxmlformats.org/officeDocument/2006/relationships/image" Target="media/image390.png"/><Relationship Id="rId402" Type="http://schemas.openxmlformats.org/officeDocument/2006/relationships/image" Target="media/image391.png"/><Relationship Id="rId403" Type="http://schemas.openxmlformats.org/officeDocument/2006/relationships/image" Target="media/image392.png"/><Relationship Id="rId404" Type="http://schemas.openxmlformats.org/officeDocument/2006/relationships/image" Target="media/image393.png"/><Relationship Id="rId405" Type="http://schemas.openxmlformats.org/officeDocument/2006/relationships/image" Target="media/image394.png"/><Relationship Id="rId406" Type="http://schemas.openxmlformats.org/officeDocument/2006/relationships/image" Target="media/image395.png"/><Relationship Id="rId407" Type="http://schemas.openxmlformats.org/officeDocument/2006/relationships/image" Target="media/image396.png"/><Relationship Id="rId408" Type="http://schemas.openxmlformats.org/officeDocument/2006/relationships/image" Target="media/image397.png"/><Relationship Id="rId409" Type="http://schemas.openxmlformats.org/officeDocument/2006/relationships/image" Target="media/image398.png"/><Relationship Id="rId410" Type="http://schemas.openxmlformats.org/officeDocument/2006/relationships/image" Target="media/image399.png"/><Relationship Id="rId411" Type="http://schemas.openxmlformats.org/officeDocument/2006/relationships/image" Target="media/image400.png"/><Relationship Id="rId412" Type="http://schemas.openxmlformats.org/officeDocument/2006/relationships/image" Target="media/image401.png"/><Relationship Id="rId413" Type="http://schemas.openxmlformats.org/officeDocument/2006/relationships/image" Target="media/image402.png"/><Relationship Id="rId414" Type="http://schemas.openxmlformats.org/officeDocument/2006/relationships/image" Target="media/image403.png"/><Relationship Id="rId415" Type="http://schemas.openxmlformats.org/officeDocument/2006/relationships/image" Target="media/image404.jpeg"/><Relationship Id="rId416" Type="http://schemas.openxmlformats.org/officeDocument/2006/relationships/image" Target="media/image405.png"/><Relationship Id="rId417" Type="http://schemas.openxmlformats.org/officeDocument/2006/relationships/image" Target="media/image406.jpeg"/><Relationship Id="rId418" Type="http://schemas.openxmlformats.org/officeDocument/2006/relationships/image" Target="media/image407.jpeg"/><Relationship Id="rId419" Type="http://schemas.openxmlformats.org/officeDocument/2006/relationships/image" Target="media/image408.jpeg"/><Relationship Id="rId420" Type="http://schemas.openxmlformats.org/officeDocument/2006/relationships/image" Target="media/image409.jpeg"/><Relationship Id="rId421" Type="http://schemas.openxmlformats.org/officeDocument/2006/relationships/image" Target="media/image410.png"/><Relationship Id="rId422" Type="http://schemas.openxmlformats.org/officeDocument/2006/relationships/image" Target="media/image411.png"/><Relationship Id="rId423" Type="http://schemas.openxmlformats.org/officeDocument/2006/relationships/image" Target="media/image412.png"/><Relationship Id="rId424" Type="http://schemas.openxmlformats.org/officeDocument/2006/relationships/image" Target="media/image413.png"/><Relationship Id="rId425" Type="http://schemas.openxmlformats.org/officeDocument/2006/relationships/image" Target="media/image414.jpeg"/><Relationship Id="rId426" Type="http://schemas.openxmlformats.org/officeDocument/2006/relationships/image" Target="media/image415.png"/><Relationship Id="rId427" Type="http://schemas.openxmlformats.org/officeDocument/2006/relationships/image" Target="media/image416.jpeg"/><Relationship Id="rId428" Type="http://schemas.openxmlformats.org/officeDocument/2006/relationships/footer" Target="footer3.xml"/><Relationship Id="rId429" Type="http://schemas.openxmlformats.org/officeDocument/2006/relationships/hyperlink" Target="mailto:zhangbo@csc.com.cn" TargetMode="External"/><Relationship Id="rId430" Type="http://schemas.openxmlformats.org/officeDocument/2006/relationships/hyperlink" Target="mailto:guojie@csc.com.cn" TargetMode="External"/><Relationship Id="rId431" Type="http://schemas.openxmlformats.org/officeDocument/2006/relationships/hyperlink" Target="mailto:guochang@csc.com.cn" TargetMode="External"/><Relationship Id="rId432" Type="http://schemas.openxmlformats.org/officeDocument/2006/relationships/hyperlink" Target="mailto:zhangyongzgs@csc.com.cn" TargetMode="External"/><Relationship Id="rId433" Type="http://schemas.openxmlformats.org/officeDocument/2006/relationships/hyperlink" Target="mailto:gaosiyu@csc.com.cn" TargetMode="External"/><Relationship Id="rId434" Type="http://schemas.openxmlformats.org/officeDocument/2006/relationships/hyperlink" Target="mailto:zhuyan@csc.com.cn" TargetMode="External"/><Relationship Id="rId435" Type="http://schemas.openxmlformats.org/officeDocument/2006/relationships/hyperlink" Target="mailto:renshihui@csc.com.cn" TargetMode="External"/><Relationship Id="rId436" Type="http://schemas.openxmlformats.org/officeDocument/2006/relationships/hyperlink" Target="mailto:huangshan@csc.com.cn" TargetMode="External"/><Relationship Id="rId437" Type="http://schemas.openxmlformats.org/officeDocument/2006/relationships/hyperlink" Target="mailto:lixingxing@csc.com.cn" TargetMode="External"/><Relationship Id="rId438" Type="http://schemas.openxmlformats.org/officeDocument/2006/relationships/hyperlink" Target="mailto:jinting@csc.com.cn" TargetMode="External"/><Relationship Id="rId439" Type="http://schemas.openxmlformats.org/officeDocument/2006/relationships/hyperlink" Target="mailto:xiayiran@csc.com.cn" TargetMode="External"/><Relationship Id="rId440" Type="http://schemas.openxmlformats.org/officeDocument/2006/relationships/hyperlink" Target="mailto:yangjiqian@csc.com.cn" TargetMode="External"/><Relationship Id="rId441" Type="http://schemas.openxmlformats.org/officeDocument/2006/relationships/hyperlink" Target="mailto:yangjiezgs@csc.com.cn" TargetMode="External"/><Relationship Id="rId442" Type="http://schemas.openxmlformats.org/officeDocument/2006/relationships/hyperlink" Target="mailto:wusang@csc.com.cn" TargetMode="External"/><Relationship Id="rId443" Type="http://schemas.openxmlformats.org/officeDocument/2006/relationships/hyperlink" Target="mailto:zhangyuyf@csc.com.cn" TargetMode="External"/><Relationship Id="rId444" Type="http://schemas.openxmlformats.org/officeDocument/2006/relationships/hyperlink" Target="mailto:gaoxue@csc.com.cn" TargetMode="External"/><Relationship Id="rId445" Type="http://schemas.openxmlformats.org/officeDocument/2006/relationships/hyperlink" Target="mailto:lijing@csc.com.cn" TargetMode="External"/><Relationship Id="rId446" Type="http://schemas.openxmlformats.org/officeDocument/2006/relationships/hyperlink" Target="mailto:liaochengtao@csc.com.cn" TargetMode="External"/><Relationship Id="rId447" Type="http://schemas.openxmlformats.org/officeDocument/2006/relationships/hyperlink" Target="mailto:huangqian@csc.com.cn" TargetMode="External"/><Relationship Id="rId448" Type="http://schemas.openxmlformats.org/officeDocument/2006/relationships/hyperlink" Target="mailto:nuomin@csc.com.cn" TargetMode="External"/><Relationship Id="rId449" Type="http://schemas.openxmlformats.org/officeDocument/2006/relationships/hyperlink" Target="mailto:lizhiyao@csc.com.cn" TargetMode="External"/><Relationship Id="rId450" Type="http://schemas.openxmlformats.org/officeDocument/2006/relationships/hyperlink" Target="mailto:huangfangchan@csc.com.cn" TargetMode="External"/><Relationship Id="rId451" Type="http://schemas.openxmlformats.org/officeDocument/2006/relationships/hyperlink" Target="mailto:daiyuefang@csc.com.cn" TargetMode="External"/><Relationship Id="rId452" Type="http://schemas.openxmlformats.org/officeDocument/2006/relationships/hyperlink" Target="mailto:wengqifan@csc.com.cn" TargetMode="External"/><Relationship Id="rId453" Type="http://schemas.openxmlformats.org/officeDocument/2006/relationships/hyperlink" Target="mailto:zhangzheng@csc.com.cn" TargetMode="External"/><Relationship Id="rId454" Type="http://schemas.openxmlformats.org/officeDocument/2006/relationships/hyperlink" Target="mailto:fanyanan@csc.com.cn" TargetMode="External"/><Relationship Id="rId455" Type="http://schemas.openxmlformats.org/officeDocument/2006/relationships/hyperlink" Target="mailto:liqiqi@csc.com.cn" TargetMode="External"/><Relationship Id="rId456" Type="http://schemas.openxmlformats.org/officeDocument/2006/relationships/hyperlink" Target="mailto:xuejiao@csc.com.cn" TargetMode="External"/><Relationship Id="rId457" Type="http://schemas.openxmlformats.org/officeDocument/2006/relationships/hyperlink" Target="mailto:wangdingrun@csc.com.cn" TargetMode="External"/><Relationship Id="rId458" Type="http://schemas.openxmlformats.org/officeDocument/2006/relationships/hyperlink" Target="mailto:caoyingzgs@csc.com.cn" TargetMode="External"/><Relationship Id="rId459" Type="http://schemas.openxmlformats.org/officeDocument/2006/relationships/hyperlink" Target="mailto:zhangmiaomiao@csc.com.cn" TargetMode="External"/><Relationship Id="rId460" Type="http://schemas.openxmlformats.org/officeDocument/2006/relationships/hyperlink" Target="mailto:xushufeng@csc.com.cn" TargetMode="External"/><Relationship Id="rId461" Type="http://schemas.openxmlformats.org/officeDocument/2006/relationships/hyperlink" Target="mailto:chengyitian@csc.com.cn" TargetMode="External"/><Relationship Id="rId462" Type="http://schemas.openxmlformats.org/officeDocument/2006/relationships/hyperlink" Target="mailto:chenpeikai@csc.com.cn" TargetMode="External"/><Relationship Id="rId463" Type="http://schemas.openxmlformats.org/officeDocument/2006/relationships/numbering" Target="numbering.xml"/></Relationships>

</file>

<file path=word/_rels/footer2.xml.rels><?xml version="1.0" encoding="UTF-8" standalone="yes"?>
<Relationships xmlns="http://schemas.openxmlformats.org/package/2006/relationships"><Relationship Id="rId1" Type="http://schemas.openxmlformats.org/officeDocument/2006/relationships/hyperlink" Target="http://RESEARCH.CSC.COM.CN/"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RESEARCH.CSC.COM.C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季清斌</dc:creator>
  <dc:title>5G创新——电子行业近十年一遇的机会</dc:title>
  <dcterms:created xsi:type="dcterms:W3CDTF">2020-03-08T10:07:23Z</dcterms:created>
  <dcterms:modified xsi:type="dcterms:W3CDTF">2020-03-08T10:07:23Z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2020-01-22T00:00:00Z</vt:filetime>
  </property>
  <property fmtid="{D5CDD505-2E9C-101B-9397-08002B2CF9AE}" pid="3" name="Creator">
    <vt:lpwstr>Microsoft® Word 2016</vt:lpwstr>
  </property>
  <property fmtid="{D5CDD505-2E9C-101B-9397-08002B2CF9AE}" pid="4" name="LastSaved">
    <vt:filetime>2020-03-08T00:00:00Z</vt:filetime>
  </property>
</Properties>
</file>